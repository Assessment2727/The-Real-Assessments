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76" w:rsidRPr="00FC6970" w:rsidRDefault="00FC6970" w:rsidP="00FC6970">
      <w:pPr>
        <w:pStyle w:val="Heading2"/>
        <w:jc w:val="center"/>
        <w:rPr>
          <w:sz w:val="36"/>
        </w:rPr>
      </w:pPr>
      <w:r w:rsidRPr="00FC6970">
        <w:rPr>
          <w:sz w:val="36"/>
        </w:rPr>
        <w:t>Practice Test</w:t>
      </w:r>
    </w:p>
    <w:p w:rsidR="00E5196B" w:rsidRDefault="00FC69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415DEE">
        <w:rPr>
          <w:rFonts w:cstheme="minorHAnsi"/>
          <w:b/>
          <w:sz w:val="24"/>
          <w:szCs w:val="24"/>
        </w:rPr>
        <w:tab/>
      </w:r>
      <w:r w:rsidR="00E5196B" w:rsidRPr="003B089E">
        <w:rPr>
          <w:rFonts w:cstheme="minorHAnsi"/>
          <w:b/>
          <w:sz w:val="24"/>
          <w:szCs w:val="24"/>
        </w:rPr>
        <w:t>2</w:t>
      </w:r>
      <w:r w:rsidR="00AD3176">
        <w:rPr>
          <w:rFonts w:cstheme="minorHAnsi"/>
          <w:b/>
          <w:sz w:val="24"/>
          <w:szCs w:val="24"/>
        </w:rPr>
        <w:t>0</w:t>
      </w:r>
      <w:r w:rsidR="00E5196B" w:rsidRPr="003B089E">
        <w:rPr>
          <w:rFonts w:cstheme="minorHAnsi"/>
          <w:b/>
          <w:sz w:val="24"/>
          <w:szCs w:val="24"/>
        </w:rPr>
        <w:t xml:space="preserve"> marks</w:t>
      </w:r>
    </w:p>
    <w:p w:rsidR="00AD3176" w:rsidRPr="00AD3176" w:rsidRDefault="00AD3176" w:rsidP="00AD3176">
      <w:pPr>
        <w:rPr>
          <w:rFonts w:cstheme="minorHAnsi"/>
          <w:i/>
          <w:sz w:val="24"/>
          <w:szCs w:val="24"/>
        </w:rPr>
      </w:pPr>
      <w:r w:rsidRPr="00AD3176">
        <w:rPr>
          <w:rFonts w:cstheme="minorHAnsi"/>
          <w:i/>
          <w:sz w:val="24"/>
          <w:szCs w:val="24"/>
        </w:rPr>
        <w:t>Answer both parts of the question</w:t>
      </w:r>
    </w:p>
    <w:p w:rsidR="00415DEE" w:rsidRPr="00AD3176" w:rsidRDefault="00AD3176" w:rsidP="00AD3176">
      <w:pPr>
        <w:rPr>
          <w:rFonts w:cstheme="minorHAnsi"/>
          <w:i/>
          <w:sz w:val="24"/>
          <w:szCs w:val="24"/>
        </w:rPr>
      </w:pPr>
      <w:r w:rsidRPr="00AD3176">
        <w:rPr>
          <w:rFonts w:cstheme="minorHAnsi"/>
          <w:i/>
          <w:sz w:val="24"/>
          <w:szCs w:val="24"/>
        </w:rPr>
        <w:t>Between March 2014 and March 2015, the Australian dollar fell from $0.92US</w:t>
      </w:r>
      <w:r>
        <w:rPr>
          <w:rFonts w:cstheme="minorHAnsi"/>
          <w:i/>
          <w:sz w:val="24"/>
          <w:szCs w:val="24"/>
        </w:rPr>
        <w:t>D</w:t>
      </w:r>
      <w:r w:rsidRPr="00AD3176">
        <w:rPr>
          <w:rFonts w:cstheme="minorHAnsi"/>
          <w:i/>
          <w:sz w:val="24"/>
          <w:szCs w:val="24"/>
        </w:rPr>
        <w:t xml:space="preserve"> to $0.76US</w:t>
      </w:r>
      <w:r>
        <w:rPr>
          <w:rFonts w:cstheme="minorHAnsi"/>
          <w:i/>
          <w:sz w:val="24"/>
          <w:szCs w:val="24"/>
        </w:rPr>
        <w:t>D</w:t>
      </w:r>
      <w:r w:rsidRPr="00AD3176">
        <w:rPr>
          <w:rFonts w:cstheme="minorHAnsi"/>
          <w:i/>
          <w:sz w:val="24"/>
          <w:szCs w:val="24"/>
        </w:rPr>
        <w:t>.</w:t>
      </w:r>
    </w:p>
    <w:p w:rsidR="009A77B1" w:rsidRPr="00AD3176" w:rsidRDefault="00AD3176" w:rsidP="00AD3176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bCs/>
          <w:sz w:val="24"/>
          <w:szCs w:val="24"/>
        </w:rPr>
      </w:pPr>
      <w:r w:rsidRPr="00AD3176">
        <w:rPr>
          <w:rFonts w:cstheme="minorHAnsi"/>
          <w:sz w:val="24"/>
        </w:rPr>
        <w:t>Use an exchange rate model to explain why the currency fell during this time period.</w:t>
      </w:r>
      <w:r w:rsidRPr="00AD3176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AD3176">
        <w:rPr>
          <w:rFonts w:cstheme="minorHAnsi"/>
          <w:sz w:val="24"/>
        </w:rPr>
        <w:t xml:space="preserve">(10 marks) 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lastRenderedPageBreak/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9A77B1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415DEE">
        <w:rPr>
          <w:rFonts w:cstheme="minorHAnsi"/>
          <w:bCs/>
          <w:sz w:val="24"/>
          <w:szCs w:val="24"/>
        </w:rPr>
        <w:lastRenderedPageBreak/>
        <w:t>b.</w:t>
      </w:r>
      <w:r w:rsidRPr="00415DEE">
        <w:rPr>
          <w:rFonts w:cstheme="minorHAnsi"/>
          <w:bCs/>
          <w:sz w:val="24"/>
          <w:szCs w:val="24"/>
        </w:rPr>
        <w:tab/>
        <w:t>Explain the effects a significant appreciation will have on the economy.</w:t>
      </w:r>
      <w:r w:rsidRPr="00415DEE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415DEE">
        <w:rPr>
          <w:rFonts w:cstheme="minorHAnsi"/>
          <w:bCs/>
          <w:sz w:val="24"/>
          <w:szCs w:val="24"/>
        </w:rPr>
        <w:t>(10 marks)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lastRenderedPageBreak/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FC6970" w:rsidRDefault="00FC6970" w:rsidP="00FC6970">
      <w:p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Marking Key</w:t>
      </w:r>
    </w:p>
    <w:p w:rsidR="00FC6970" w:rsidRPr="00062B70" w:rsidRDefault="00FC6970" w:rsidP="00FC6970">
      <w:pPr>
        <w:ind w:left="426" w:hanging="426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Question </w:t>
      </w:r>
      <w:r w:rsidRPr="00062B70">
        <w:rPr>
          <w:rFonts w:ascii="Arial" w:hAnsi="Arial" w:cs="Arial"/>
          <w:b/>
        </w:rPr>
        <w:t>1  (20 marks)</w:t>
      </w:r>
    </w:p>
    <w:p w:rsidR="00FC6970" w:rsidRDefault="00FC6970" w:rsidP="00FC6970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6770"/>
        <w:gridCol w:w="1660"/>
      </w:tblGrid>
      <w:tr w:rsidR="00FC6970" w:rsidRPr="00062B70" w:rsidTr="001E4A55">
        <w:tc>
          <w:tcPr>
            <w:tcW w:w="6770" w:type="dxa"/>
          </w:tcPr>
          <w:p w:rsidR="00FC6970" w:rsidRDefault="00FC6970" w:rsidP="001E4A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Should discuss at least 3 factors for the fall in the $A</w:t>
            </w:r>
          </w:p>
          <w:p w:rsidR="00FC6970" w:rsidRPr="00C64DE9" w:rsidRDefault="00FC6970" w:rsidP="00FC6970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Arial" w:hAnsi="Arial" w:cs="Arial"/>
              </w:rPr>
            </w:pPr>
            <w:r w:rsidRPr="00C64DE9">
              <w:rPr>
                <w:rFonts w:ascii="Arial" w:hAnsi="Arial" w:cs="Arial"/>
              </w:rPr>
              <w:t>falling commodity prices</w:t>
            </w:r>
            <w:r>
              <w:rPr>
                <w:rFonts w:ascii="Arial" w:hAnsi="Arial" w:cs="Arial"/>
              </w:rPr>
              <w:t xml:space="preserve"> (e.g. iron ore &amp; coal)</w:t>
            </w:r>
            <w:r w:rsidRPr="00C64DE9">
              <w:rPr>
                <w:rFonts w:ascii="Arial" w:hAnsi="Arial" w:cs="Arial"/>
              </w:rPr>
              <w:t xml:space="preserve"> have decreased the demand for $A</w:t>
            </w:r>
          </w:p>
          <w:p w:rsidR="00FC6970" w:rsidRPr="00C64DE9" w:rsidRDefault="00FC6970" w:rsidP="00FC6970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Arial" w:hAnsi="Arial" w:cs="Arial"/>
              </w:rPr>
            </w:pPr>
            <w:r w:rsidRPr="00C64DE9">
              <w:rPr>
                <w:rFonts w:ascii="Arial" w:hAnsi="Arial" w:cs="Arial"/>
              </w:rPr>
              <w:t>slowing Chinese economy has reduced demand for Australia’s exports reducing the demand for $A</w:t>
            </w:r>
          </w:p>
          <w:p w:rsidR="00FC6970" w:rsidRDefault="00FC6970" w:rsidP="00FC6970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Arial" w:hAnsi="Arial" w:cs="Arial"/>
              </w:rPr>
            </w:pPr>
            <w:r w:rsidRPr="00C64DE9">
              <w:rPr>
                <w:rFonts w:ascii="Arial" w:hAnsi="Arial" w:cs="Arial"/>
              </w:rPr>
              <w:t xml:space="preserve">interest rates in Australia have fallen, reducing the </w:t>
            </w:r>
            <w:proofErr w:type="spellStart"/>
            <w:r w:rsidRPr="00C64DE9">
              <w:rPr>
                <w:rFonts w:ascii="Arial" w:hAnsi="Arial" w:cs="Arial"/>
              </w:rPr>
              <w:t>i</w:t>
            </w:r>
            <w:proofErr w:type="spellEnd"/>
            <w:r w:rsidRPr="00C64DE9">
              <w:rPr>
                <w:rFonts w:ascii="Arial" w:hAnsi="Arial" w:cs="Arial"/>
              </w:rPr>
              <w:t xml:space="preserve">/r differential, reducing </w:t>
            </w:r>
            <w:r>
              <w:rPr>
                <w:rFonts w:ascii="Arial" w:hAnsi="Arial" w:cs="Arial"/>
              </w:rPr>
              <w:t xml:space="preserve">capital inflow into Australia &amp; decreasing </w:t>
            </w:r>
            <w:r w:rsidRPr="00C64DE9">
              <w:rPr>
                <w:rFonts w:ascii="Arial" w:hAnsi="Arial" w:cs="Arial"/>
              </w:rPr>
              <w:t>the demand for $A</w:t>
            </w:r>
          </w:p>
          <w:p w:rsidR="00FC6970" w:rsidRDefault="00FC6970" w:rsidP="00FC6970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weakness of the Australian economy has reduced foreign investment into Australia</w:t>
            </w:r>
          </w:p>
          <w:p w:rsidR="00FC6970" w:rsidRDefault="00FC6970" w:rsidP="00FC6970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strength of the $US due to improving US economy </w:t>
            </w:r>
          </w:p>
          <w:p w:rsidR="00FC6970" w:rsidRPr="00C64DE9" w:rsidRDefault="00FC6970" w:rsidP="00FC6970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</w:t>
            </w:r>
            <w:proofErr w:type="spellStart"/>
            <w:r>
              <w:rPr>
                <w:rFonts w:ascii="Arial" w:hAnsi="Arial" w:cs="Arial"/>
              </w:rPr>
              <w:t>labeled</w:t>
            </w:r>
            <w:proofErr w:type="spellEnd"/>
            <w:r>
              <w:rPr>
                <w:rFonts w:ascii="Arial" w:hAnsi="Arial" w:cs="Arial"/>
              </w:rPr>
              <w:t xml:space="preserve"> diagram showing a decrease in D($A) causing the exchange rate to fall in value against the $US</w:t>
            </w:r>
          </w:p>
          <w:p w:rsidR="00FC6970" w:rsidRPr="00062B70" w:rsidRDefault="00FC6970" w:rsidP="001E4A55">
            <w:pPr>
              <w:rPr>
                <w:rFonts w:ascii="Arial" w:hAnsi="Arial" w:cs="Arial"/>
              </w:rPr>
            </w:pPr>
          </w:p>
        </w:tc>
        <w:tc>
          <w:tcPr>
            <w:tcW w:w="1660" w:type="dxa"/>
          </w:tcPr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be flexible - up to 8 marks for 3 factors in detail</w:t>
            </w:r>
          </w:p>
          <w:p w:rsidR="00FC6970" w:rsidRDefault="00FC6970" w:rsidP="001E4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4 factors x 2 marks</w:t>
            </w: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marks</w:t>
            </w: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Pr="00062B70" w:rsidRDefault="00FC6970" w:rsidP="001E4A55">
            <w:pPr>
              <w:rPr>
                <w:rFonts w:ascii="Arial" w:hAnsi="Arial" w:cs="Arial"/>
                <w:b/>
              </w:rPr>
            </w:pPr>
            <w:r w:rsidRPr="00062B70">
              <w:rPr>
                <w:rFonts w:ascii="Arial" w:hAnsi="Arial" w:cs="Arial"/>
              </w:rPr>
              <w:tab/>
            </w:r>
          </w:p>
        </w:tc>
      </w:tr>
      <w:tr w:rsidR="00FC6970" w:rsidRPr="00062B70" w:rsidTr="001E4A55">
        <w:tc>
          <w:tcPr>
            <w:tcW w:w="6770" w:type="dxa"/>
          </w:tcPr>
          <w:p w:rsidR="00FC6970" w:rsidRDefault="00FC6970" w:rsidP="001E4A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Effects of the –</w:t>
            </w:r>
            <w:r w:rsidRPr="00B76510">
              <w:rPr>
                <w:rFonts w:ascii="Arial" w:hAnsi="Arial" w:cs="Arial"/>
                <w:b/>
              </w:rPr>
              <w:t>appreciation</w:t>
            </w:r>
            <w:r>
              <w:rPr>
                <w:rFonts w:ascii="Arial" w:hAnsi="Arial" w:cs="Arial"/>
              </w:rPr>
              <w:t>!</w:t>
            </w: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Effects on the trade account – app will raise price of Australian exports to overseas buyers &amp; decrease the price of imported goods &amp; services to Australian buyers. This will make Australian goods &amp; services less competitive – eventually reducing export income &amp; increasing import payments. This should decrease the trade balance over </w:t>
            </w:r>
            <w:proofErr w:type="gramStart"/>
            <w:r>
              <w:rPr>
                <w:rFonts w:ascii="Arial" w:hAnsi="Arial" w:cs="Arial"/>
              </w:rPr>
              <w:t>time,</w:t>
            </w:r>
            <w:proofErr w:type="gramEnd"/>
            <w:r>
              <w:rPr>
                <w:rFonts w:ascii="Arial" w:hAnsi="Arial" w:cs="Arial"/>
              </w:rPr>
              <w:t xml:space="preserve"> however, there may be a lag. Initially the trade balance may increase if exports/imports are inelastic.</w:t>
            </w:r>
          </w:p>
          <w:p w:rsidR="00FC6970" w:rsidRPr="00062B70" w:rsidRDefault="00FC6970" w:rsidP="001E4A55">
            <w:pPr>
              <w:rPr>
                <w:rFonts w:ascii="Arial" w:hAnsi="Arial" w:cs="Arial"/>
              </w:rPr>
            </w:pPr>
          </w:p>
        </w:tc>
        <w:tc>
          <w:tcPr>
            <w:tcW w:w="1660" w:type="dxa"/>
          </w:tcPr>
          <w:p w:rsidR="00FC6970" w:rsidRDefault="00FC6970" w:rsidP="001E4A55">
            <w:pPr>
              <w:rPr>
                <w:rFonts w:ascii="Arial" w:hAnsi="Arial" w:cs="Arial"/>
              </w:rPr>
            </w:pPr>
            <w:r w:rsidRPr="00062B70">
              <w:rPr>
                <w:rFonts w:ascii="Arial" w:hAnsi="Arial" w:cs="Arial"/>
              </w:rPr>
              <w:tab/>
            </w: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Pr="00062B70" w:rsidRDefault="00FC6970" w:rsidP="001E4A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1-5 marks</w:t>
            </w:r>
          </w:p>
        </w:tc>
      </w:tr>
      <w:tr w:rsidR="00FC6970" w:rsidRPr="00062B70" w:rsidTr="001E4A55">
        <w:tc>
          <w:tcPr>
            <w:tcW w:w="6770" w:type="dxa"/>
          </w:tcPr>
          <w:p w:rsidR="00FC6970" w:rsidRDefault="00FC6970" w:rsidP="001E4A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Other macro effects</w:t>
            </w: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appreciation will have an contractionary effect on the economy – the AD curve will shift to the left because net </w:t>
            </w:r>
            <w:proofErr w:type="spellStart"/>
            <w:r>
              <w:rPr>
                <w:rFonts w:ascii="Arial" w:hAnsi="Arial" w:cs="Arial"/>
              </w:rPr>
              <w:t>Xs</w:t>
            </w:r>
            <w:proofErr w:type="spellEnd"/>
            <w:r>
              <w:rPr>
                <w:rFonts w:ascii="Arial" w:hAnsi="Arial" w:cs="Arial"/>
              </w:rPr>
              <w:t xml:space="preserve"> are decreasing. At the same time domestic firms that compete with imports become less competitive &amp; decrease sales – this should help to increase unemployment &amp; lower real GDP</w:t>
            </w:r>
          </w:p>
          <w:p w:rsidR="00FC6970" w:rsidRDefault="00FC6970" w:rsidP="001E4A55">
            <w:pPr>
              <w:spacing w:before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appreciation will not help to rebalance the economy away from mining &amp; expand other sectors of the economy. </w:t>
            </w:r>
          </w:p>
          <w:p w:rsidR="00FC6970" w:rsidRDefault="00FC6970" w:rsidP="001E4A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appreciation is likely to decrease inflation since price of imported goods &amp; services will decrease causing the CPI to decrease</w:t>
            </w:r>
          </w:p>
          <w:p w:rsidR="00FC6970" w:rsidRPr="00062B70" w:rsidRDefault="00FC6970" w:rsidP="001E4A55">
            <w:pPr>
              <w:rPr>
                <w:rFonts w:ascii="Arial" w:hAnsi="Arial" w:cs="Arial"/>
              </w:rPr>
            </w:pPr>
          </w:p>
        </w:tc>
        <w:tc>
          <w:tcPr>
            <w:tcW w:w="1660" w:type="dxa"/>
          </w:tcPr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 marks</w:t>
            </w: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Default="00FC6970" w:rsidP="001E4A55">
            <w:pPr>
              <w:rPr>
                <w:rFonts w:ascii="Arial" w:hAnsi="Arial" w:cs="Arial"/>
              </w:rPr>
            </w:pPr>
          </w:p>
          <w:p w:rsidR="00FC6970" w:rsidRPr="00062B70" w:rsidRDefault="00FC6970" w:rsidP="001E4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:rsidR="00FC6970" w:rsidRDefault="00FC6970" w:rsidP="00FC6970">
      <w:pPr>
        <w:ind w:left="426" w:hanging="426"/>
        <w:rPr>
          <w:rFonts w:ascii="Arial" w:hAnsi="Arial" w:cs="Arial"/>
        </w:rPr>
      </w:pPr>
    </w:p>
    <w:p w:rsidR="00FC6970" w:rsidRDefault="00FC6970" w:rsidP="00FC6970"/>
    <w:p w:rsidR="00FC6970" w:rsidRPr="009A77B1" w:rsidRDefault="00FC6970" w:rsidP="00415DEE">
      <w:pPr>
        <w:spacing w:line="360" w:lineRule="auto"/>
        <w:rPr>
          <w:rFonts w:cstheme="minorHAnsi"/>
          <w:bCs/>
          <w:sz w:val="24"/>
          <w:szCs w:val="24"/>
        </w:rPr>
      </w:pPr>
    </w:p>
    <w:sectPr w:rsidR="00FC6970" w:rsidRPr="009A77B1" w:rsidSect="003E5B61"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B61" w:rsidRDefault="003E5B61" w:rsidP="003E5B61">
      <w:pPr>
        <w:spacing w:after="0" w:line="240" w:lineRule="auto"/>
      </w:pPr>
      <w:r>
        <w:separator/>
      </w:r>
    </w:p>
  </w:endnote>
  <w:endnote w:type="continuationSeparator" w:id="0">
    <w:p w:rsidR="003E5B61" w:rsidRDefault="003E5B61" w:rsidP="003E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B61" w:rsidRDefault="003E5B61" w:rsidP="003E5B61">
      <w:pPr>
        <w:spacing w:after="0" w:line="240" w:lineRule="auto"/>
      </w:pPr>
      <w:r>
        <w:separator/>
      </w:r>
    </w:p>
  </w:footnote>
  <w:footnote w:type="continuationSeparator" w:id="0">
    <w:p w:rsidR="003E5B61" w:rsidRDefault="003E5B61" w:rsidP="003E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B61" w:rsidRDefault="003E5B61">
    <w:pPr>
      <w:pStyle w:val="Header"/>
    </w:pPr>
    <w:r>
      <w:t>Name 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AAE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968F4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501AF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948E9"/>
    <w:multiLevelType w:val="hybridMultilevel"/>
    <w:tmpl w:val="F058DFD2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250B5C20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A441A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15CF4"/>
    <w:multiLevelType w:val="hybridMultilevel"/>
    <w:tmpl w:val="548E63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865E3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64045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642E"/>
    <w:multiLevelType w:val="hybridMultilevel"/>
    <w:tmpl w:val="9DEAC51A"/>
    <w:lvl w:ilvl="0" w:tplc="3FE0C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AB183D"/>
    <w:multiLevelType w:val="hybridMultilevel"/>
    <w:tmpl w:val="1A2A1D06"/>
    <w:lvl w:ilvl="0" w:tplc="A156D3DC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90" w:hanging="360"/>
      </w:pPr>
    </w:lvl>
    <w:lvl w:ilvl="2" w:tplc="0C09001B" w:tentative="1">
      <w:start w:val="1"/>
      <w:numFmt w:val="lowerRoman"/>
      <w:lvlText w:val="%3."/>
      <w:lvlJc w:val="right"/>
      <w:pPr>
        <w:ind w:left="2410" w:hanging="180"/>
      </w:pPr>
    </w:lvl>
    <w:lvl w:ilvl="3" w:tplc="0C09000F" w:tentative="1">
      <w:start w:val="1"/>
      <w:numFmt w:val="decimal"/>
      <w:lvlText w:val="%4."/>
      <w:lvlJc w:val="left"/>
      <w:pPr>
        <w:ind w:left="3130" w:hanging="360"/>
      </w:pPr>
    </w:lvl>
    <w:lvl w:ilvl="4" w:tplc="0C090019" w:tentative="1">
      <w:start w:val="1"/>
      <w:numFmt w:val="lowerLetter"/>
      <w:lvlText w:val="%5."/>
      <w:lvlJc w:val="left"/>
      <w:pPr>
        <w:ind w:left="3850" w:hanging="360"/>
      </w:pPr>
    </w:lvl>
    <w:lvl w:ilvl="5" w:tplc="0C09001B" w:tentative="1">
      <w:start w:val="1"/>
      <w:numFmt w:val="lowerRoman"/>
      <w:lvlText w:val="%6."/>
      <w:lvlJc w:val="right"/>
      <w:pPr>
        <w:ind w:left="4570" w:hanging="180"/>
      </w:pPr>
    </w:lvl>
    <w:lvl w:ilvl="6" w:tplc="0C09000F" w:tentative="1">
      <w:start w:val="1"/>
      <w:numFmt w:val="decimal"/>
      <w:lvlText w:val="%7."/>
      <w:lvlJc w:val="left"/>
      <w:pPr>
        <w:ind w:left="5290" w:hanging="360"/>
      </w:pPr>
    </w:lvl>
    <w:lvl w:ilvl="7" w:tplc="0C090019" w:tentative="1">
      <w:start w:val="1"/>
      <w:numFmt w:val="lowerLetter"/>
      <w:lvlText w:val="%8."/>
      <w:lvlJc w:val="left"/>
      <w:pPr>
        <w:ind w:left="6010" w:hanging="360"/>
      </w:pPr>
    </w:lvl>
    <w:lvl w:ilvl="8" w:tplc="0C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1">
    <w:nsid w:val="53505D00"/>
    <w:multiLevelType w:val="hybridMultilevel"/>
    <w:tmpl w:val="583C628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661F3B"/>
    <w:multiLevelType w:val="hybridMultilevel"/>
    <w:tmpl w:val="7D047C72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6844D9"/>
    <w:multiLevelType w:val="hybridMultilevel"/>
    <w:tmpl w:val="545482C6"/>
    <w:lvl w:ilvl="0" w:tplc="CD8CFDD4">
      <w:start w:val="1"/>
      <w:numFmt w:val="decimal"/>
      <w:lvlText w:val="%1."/>
      <w:lvlJc w:val="left"/>
      <w:pPr>
        <w:ind w:left="830" w:hanging="4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6356E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A407D"/>
    <w:multiLevelType w:val="hybridMultilevel"/>
    <w:tmpl w:val="6F44ECB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BD7BE4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D3BF5"/>
    <w:multiLevelType w:val="hybridMultilevel"/>
    <w:tmpl w:val="F9DADC64"/>
    <w:lvl w:ilvl="0" w:tplc="1960DC8A">
      <w:start w:val="1"/>
      <w:numFmt w:val="lowerLetter"/>
      <w:lvlText w:val="(%1)"/>
      <w:lvlJc w:val="left"/>
      <w:pPr>
        <w:ind w:left="1069" w:hanging="360"/>
      </w:pPr>
      <w:rPr>
        <w:rFonts w:ascii="Arial" w:eastAsiaTheme="minorHAnsi" w:hAnsi="Arial" w:cs="Arial"/>
      </w:rPr>
    </w:lvl>
    <w:lvl w:ilvl="1" w:tplc="1960DC8A">
      <w:start w:val="1"/>
      <w:numFmt w:val="lowerLetter"/>
      <w:lvlText w:val="(%2)"/>
      <w:lvlJc w:val="left"/>
      <w:pPr>
        <w:ind w:left="786" w:hanging="360"/>
      </w:pPr>
      <w:rPr>
        <w:rFonts w:ascii="Arial" w:eastAsiaTheme="minorHAnsi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09B3C4E"/>
    <w:multiLevelType w:val="hybridMultilevel"/>
    <w:tmpl w:val="987AF0B6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758AF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A36BE"/>
    <w:multiLevelType w:val="hybridMultilevel"/>
    <w:tmpl w:val="90245E0C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355C5"/>
    <w:multiLevelType w:val="hybridMultilevel"/>
    <w:tmpl w:val="535EA604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1"/>
  </w:num>
  <w:num w:numId="3">
    <w:abstractNumId w:val="12"/>
  </w:num>
  <w:num w:numId="4">
    <w:abstractNumId w:val="3"/>
  </w:num>
  <w:num w:numId="5">
    <w:abstractNumId w:val="20"/>
  </w:num>
  <w:num w:numId="6">
    <w:abstractNumId w:val="17"/>
  </w:num>
  <w:num w:numId="7">
    <w:abstractNumId w:val="10"/>
  </w:num>
  <w:num w:numId="8">
    <w:abstractNumId w:val="9"/>
  </w:num>
  <w:num w:numId="9">
    <w:abstractNumId w:val="6"/>
  </w:num>
  <w:num w:numId="10">
    <w:abstractNumId w:val="13"/>
  </w:num>
  <w:num w:numId="11">
    <w:abstractNumId w:val="1"/>
  </w:num>
  <w:num w:numId="12">
    <w:abstractNumId w:val="4"/>
  </w:num>
  <w:num w:numId="13">
    <w:abstractNumId w:val="0"/>
  </w:num>
  <w:num w:numId="14">
    <w:abstractNumId w:val="14"/>
  </w:num>
  <w:num w:numId="15">
    <w:abstractNumId w:val="19"/>
  </w:num>
  <w:num w:numId="16">
    <w:abstractNumId w:val="7"/>
  </w:num>
  <w:num w:numId="17">
    <w:abstractNumId w:val="2"/>
  </w:num>
  <w:num w:numId="18">
    <w:abstractNumId w:val="8"/>
  </w:num>
  <w:num w:numId="19">
    <w:abstractNumId w:val="16"/>
  </w:num>
  <w:num w:numId="20">
    <w:abstractNumId w:val="15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6B"/>
    <w:rsid w:val="000B388E"/>
    <w:rsid w:val="001F0BDF"/>
    <w:rsid w:val="00205527"/>
    <w:rsid w:val="0022767D"/>
    <w:rsid w:val="0029016B"/>
    <w:rsid w:val="0029555D"/>
    <w:rsid w:val="00331DB7"/>
    <w:rsid w:val="003628F4"/>
    <w:rsid w:val="003B089E"/>
    <w:rsid w:val="003E5B61"/>
    <w:rsid w:val="00415DEE"/>
    <w:rsid w:val="00504746"/>
    <w:rsid w:val="00665B18"/>
    <w:rsid w:val="006C67A4"/>
    <w:rsid w:val="006E0FAB"/>
    <w:rsid w:val="007B3208"/>
    <w:rsid w:val="007C4961"/>
    <w:rsid w:val="00845E74"/>
    <w:rsid w:val="008B104E"/>
    <w:rsid w:val="008C7C43"/>
    <w:rsid w:val="008F3D2A"/>
    <w:rsid w:val="009135A9"/>
    <w:rsid w:val="00930285"/>
    <w:rsid w:val="00932EC3"/>
    <w:rsid w:val="00947B20"/>
    <w:rsid w:val="009803A8"/>
    <w:rsid w:val="009A77B1"/>
    <w:rsid w:val="00A36E3C"/>
    <w:rsid w:val="00A56D8A"/>
    <w:rsid w:val="00AD3176"/>
    <w:rsid w:val="00BF03F8"/>
    <w:rsid w:val="00C07F7E"/>
    <w:rsid w:val="00C10C29"/>
    <w:rsid w:val="00C32305"/>
    <w:rsid w:val="00C96442"/>
    <w:rsid w:val="00CC70DB"/>
    <w:rsid w:val="00D7480C"/>
    <w:rsid w:val="00D77526"/>
    <w:rsid w:val="00D81E93"/>
    <w:rsid w:val="00DB44E0"/>
    <w:rsid w:val="00E44C18"/>
    <w:rsid w:val="00E5196B"/>
    <w:rsid w:val="00E84FA8"/>
    <w:rsid w:val="00F13714"/>
    <w:rsid w:val="00F74947"/>
    <w:rsid w:val="00FA45EA"/>
    <w:rsid w:val="00FC6970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4E0"/>
    <w:pPr>
      <w:spacing w:before="100" w:beforeAutospacing="1"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55"/>
      <w:szCs w:val="55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6B"/>
    <w:pPr>
      <w:ind w:left="720"/>
      <w:contextualSpacing/>
    </w:pPr>
  </w:style>
  <w:style w:type="paragraph" w:customStyle="1" w:styleId="NormalText">
    <w:name w:val="Normal Text"/>
    <w:rsid w:val="00331DB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5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D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4E0"/>
    <w:rPr>
      <w:rFonts w:ascii="Georgia" w:eastAsia="Times New Roman" w:hAnsi="Georgia" w:cs="Times New Roman"/>
      <w:b/>
      <w:bCs/>
      <w:kern w:val="36"/>
      <w:sz w:val="55"/>
      <w:szCs w:val="55"/>
      <w:lang w:eastAsia="en-AU"/>
    </w:rPr>
  </w:style>
  <w:style w:type="paragraph" w:styleId="NormalWeb">
    <w:name w:val="Normal (Web)"/>
    <w:basedOn w:val="Normal"/>
    <w:uiPriority w:val="99"/>
    <w:unhideWhenUsed/>
    <w:rsid w:val="00DB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B61"/>
  </w:style>
  <w:style w:type="paragraph" w:styleId="Footer">
    <w:name w:val="footer"/>
    <w:basedOn w:val="Normal"/>
    <w:link w:val="FooterChar"/>
    <w:uiPriority w:val="99"/>
    <w:unhideWhenUsed/>
    <w:rsid w:val="003E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B61"/>
  </w:style>
  <w:style w:type="character" w:customStyle="1" w:styleId="Heading2Char">
    <w:name w:val="Heading 2 Char"/>
    <w:basedOn w:val="DefaultParagraphFont"/>
    <w:link w:val="Heading2"/>
    <w:uiPriority w:val="9"/>
    <w:rsid w:val="00FC69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4E0"/>
    <w:pPr>
      <w:spacing w:before="100" w:beforeAutospacing="1"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55"/>
      <w:szCs w:val="55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6B"/>
    <w:pPr>
      <w:ind w:left="720"/>
      <w:contextualSpacing/>
    </w:pPr>
  </w:style>
  <w:style w:type="paragraph" w:customStyle="1" w:styleId="NormalText">
    <w:name w:val="Normal Text"/>
    <w:rsid w:val="00331DB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5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D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4E0"/>
    <w:rPr>
      <w:rFonts w:ascii="Georgia" w:eastAsia="Times New Roman" w:hAnsi="Georgia" w:cs="Times New Roman"/>
      <w:b/>
      <w:bCs/>
      <w:kern w:val="36"/>
      <w:sz w:val="55"/>
      <w:szCs w:val="55"/>
      <w:lang w:eastAsia="en-AU"/>
    </w:rPr>
  </w:style>
  <w:style w:type="paragraph" w:styleId="NormalWeb">
    <w:name w:val="Normal (Web)"/>
    <w:basedOn w:val="Normal"/>
    <w:uiPriority w:val="99"/>
    <w:unhideWhenUsed/>
    <w:rsid w:val="00DB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B61"/>
  </w:style>
  <w:style w:type="paragraph" w:styleId="Footer">
    <w:name w:val="footer"/>
    <w:basedOn w:val="Normal"/>
    <w:link w:val="FooterChar"/>
    <w:uiPriority w:val="99"/>
    <w:unhideWhenUsed/>
    <w:rsid w:val="003E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B61"/>
  </w:style>
  <w:style w:type="character" w:customStyle="1" w:styleId="Heading2Char">
    <w:name w:val="Heading 2 Char"/>
    <w:basedOn w:val="DefaultParagraphFont"/>
    <w:link w:val="Heading2"/>
    <w:uiPriority w:val="9"/>
    <w:rsid w:val="00FC69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69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DF94-FE00-42C7-8F34-489FFFDF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F2682020</Template>
  <TotalTime>5</TotalTime>
  <Pages>5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Dawson</dc:creator>
  <cp:lastModifiedBy>COPLEY Jacob</cp:lastModifiedBy>
  <cp:revision>5</cp:revision>
  <cp:lastPrinted>2018-03-28T08:02:00Z</cp:lastPrinted>
  <dcterms:created xsi:type="dcterms:W3CDTF">2018-04-30T00:13:00Z</dcterms:created>
  <dcterms:modified xsi:type="dcterms:W3CDTF">2018-04-30T07:37:00Z</dcterms:modified>
</cp:coreProperties>
</file>