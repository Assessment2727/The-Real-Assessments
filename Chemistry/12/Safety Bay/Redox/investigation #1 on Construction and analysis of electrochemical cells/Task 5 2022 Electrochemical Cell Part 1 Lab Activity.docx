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690" w:rsidRPr="00C33F8E" w:rsidRDefault="00284FCC">
      <w:pPr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>Task 5</w:t>
      </w:r>
      <w:bookmarkStart w:id="0" w:name="_GoBack"/>
      <w:bookmarkEnd w:id="0"/>
      <w:r w:rsidR="00C33F8E" w:rsidRPr="00C33F8E">
        <w:rPr>
          <w:rFonts w:ascii="Arial" w:hAnsi="Arial" w:cs="Arial"/>
          <w:b/>
          <w:u w:val="single"/>
        </w:rPr>
        <w:t xml:space="preserve"> Electrochemical Cell Part 1 Laboratory Activity</w:t>
      </w:r>
      <w:r w:rsidR="00C33F8E" w:rsidRPr="00C33F8E">
        <w:rPr>
          <w:rFonts w:ascii="Arial" w:hAnsi="Arial" w:cs="Arial"/>
          <w:b/>
        </w:rPr>
        <w:tab/>
      </w:r>
      <w:r w:rsidR="00C33F8E" w:rsidRPr="00C33F8E">
        <w:rPr>
          <w:rFonts w:ascii="Arial" w:hAnsi="Arial" w:cs="Arial"/>
          <w:b/>
        </w:rPr>
        <w:tab/>
        <w:t>Name: ________________</w:t>
      </w:r>
    </w:p>
    <w:p w:rsidR="00C33F8E" w:rsidRDefault="00C33F8E">
      <w:pPr>
        <w:rPr>
          <w:rFonts w:ascii="Arial" w:hAnsi="Arial" w:cs="Arial"/>
        </w:rPr>
      </w:pPr>
    </w:p>
    <w:p w:rsidR="00C33F8E" w:rsidRDefault="00C33F8E">
      <w:pPr>
        <w:rPr>
          <w:rFonts w:ascii="Arial" w:hAnsi="Arial" w:cs="Arial"/>
        </w:rPr>
      </w:pPr>
      <w:r w:rsidRPr="00C33F8E">
        <w:rPr>
          <w:rFonts w:ascii="Arial" w:hAnsi="Arial" w:cs="Arial"/>
          <w:b/>
        </w:rPr>
        <w:t>Task description:</w:t>
      </w:r>
      <w:r>
        <w:rPr>
          <w:rFonts w:ascii="Arial" w:hAnsi="Arial" w:cs="Arial"/>
        </w:rPr>
        <w:t xml:space="preserve"> This session is for you to perform the activity and acquire data. The data and </w:t>
      </w:r>
      <w:r w:rsidR="00752D5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experiment sheet will be used for </w:t>
      </w:r>
      <w:r w:rsidRPr="00752D5A">
        <w:rPr>
          <w:rFonts w:ascii="Arial" w:hAnsi="Arial" w:cs="Arial"/>
          <w:b/>
        </w:rPr>
        <w:t>Part 2</w:t>
      </w:r>
      <w:r>
        <w:rPr>
          <w:rFonts w:ascii="Arial" w:hAnsi="Arial" w:cs="Arial"/>
        </w:rPr>
        <w:t xml:space="preserve"> of the assessment.</w:t>
      </w:r>
    </w:p>
    <w:p w:rsidR="00C33F8E" w:rsidRDefault="00C33F8E">
      <w:pPr>
        <w:rPr>
          <w:rFonts w:ascii="Arial" w:hAnsi="Arial" w:cs="Arial"/>
        </w:rPr>
      </w:pPr>
    </w:p>
    <w:p w:rsidR="00C33F8E" w:rsidRPr="00C33F8E" w:rsidRDefault="00C33F8E">
      <w:pPr>
        <w:rPr>
          <w:rFonts w:ascii="Arial" w:hAnsi="Arial" w:cs="Arial"/>
          <w:b/>
        </w:rPr>
      </w:pPr>
      <w:r w:rsidRPr="00C33F8E">
        <w:rPr>
          <w:rFonts w:ascii="Arial" w:hAnsi="Arial" w:cs="Arial"/>
          <w:b/>
        </w:rPr>
        <w:t>Equipment required:</w:t>
      </w:r>
    </w:p>
    <w:p w:rsidR="00C33F8E" w:rsidRDefault="00C33F8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6267450" cy="241649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910" cy="241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F8E" w:rsidRPr="00C33F8E" w:rsidRDefault="00C33F8E">
      <w:pPr>
        <w:rPr>
          <w:rFonts w:ascii="Arial" w:hAnsi="Arial" w:cs="Arial"/>
          <w:b/>
        </w:rPr>
      </w:pPr>
      <w:r w:rsidRPr="00C33F8E">
        <w:rPr>
          <w:rFonts w:ascii="Arial" w:hAnsi="Arial" w:cs="Arial"/>
          <w:b/>
        </w:rPr>
        <w:t>Procedure:</w:t>
      </w:r>
    </w:p>
    <w:p w:rsidR="00C33F8E" w:rsidRDefault="00C33F8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drawing>
          <wp:inline distT="0" distB="0" distL="0" distR="0">
            <wp:extent cx="6645910" cy="587613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7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F8E" w:rsidRDefault="00C33F8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lastRenderedPageBreak/>
        <w:drawing>
          <wp:inline distT="0" distB="0" distL="0" distR="0">
            <wp:extent cx="6645910" cy="1937707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37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F8E" w:rsidRDefault="00C33F8E">
      <w:pPr>
        <w:rPr>
          <w:rFonts w:ascii="Arial" w:hAnsi="Arial" w:cs="Arial"/>
        </w:rPr>
      </w:pPr>
    </w:p>
    <w:p w:rsidR="00C33F8E" w:rsidRDefault="00C33F8E">
      <w:pPr>
        <w:rPr>
          <w:rFonts w:ascii="Arial" w:hAnsi="Arial" w:cs="Arial"/>
          <w:b/>
        </w:rPr>
      </w:pPr>
      <w:r w:rsidRPr="00C33F8E">
        <w:rPr>
          <w:rFonts w:ascii="Arial" w:hAnsi="Arial" w:cs="Arial"/>
          <w:b/>
        </w:rPr>
        <w:t>Data acquired during activity (including observations):</w:t>
      </w:r>
    </w:p>
    <w:p w:rsidR="001D4DED" w:rsidRDefault="001D4DE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(5 marks)</w:t>
      </w: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Default="001D4DED">
      <w:pPr>
        <w:rPr>
          <w:rFonts w:ascii="Arial" w:hAnsi="Arial" w:cs="Arial"/>
          <w:b/>
        </w:rPr>
      </w:pPr>
    </w:p>
    <w:p w:rsidR="001D4DED" w:rsidRPr="00C33F8E" w:rsidRDefault="001D4DED" w:rsidP="001D4DE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END OF PART 1</w:t>
      </w:r>
    </w:p>
    <w:p w:rsidR="00C33F8E" w:rsidRDefault="00C33F8E">
      <w:pPr>
        <w:rPr>
          <w:rFonts w:ascii="Arial" w:hAnsi="Arial" w:cs="Arial"/>
        </w:rPr>
      </w:pPr>
    </w:p>
    <w:p w:rsidR="00C33F8E" w:rsidRDefault="00C33F8E">
      <w:pPr>
        <w:rPr>
          <w:rFonts w:ascii="Arial" w:hAnsi="Arial" w:cs="Arial"/>
        </w:rPr>
      </w:pPr>
    </w:p>
    <w:p w:rsidR="00C33F8E" w:rsidRDefault="00C33F8E">
      <w:pPr>
        <w:rPr>
          <w:rFonts w:ascii="Arial" w:hAnsi="Arial" w:cs="Arial"/>
        </w:rPr>
      </w:pPr>
    </w:p>
    <w:p w:rsidR="00C33F8E" w:rsidRPr="00C33F8E" w:rsidRDefault="00C33F8E">
      <w:pPr>
        <w:rPr>
          <w:rFonts w:ascii="Arial" w:hAnsi="Arial" w:cs="Arial"/>
        </w:rPr>
      </w:pPr>
    </w:p>
    <w:sectPr w:rsidR="00C33F8E" w:rsidRPr="00C33F8E" w:rsidSect="00C33F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3F5"/>
    <w:rsid w:val="001D4DED"/>
    <w:rsid w:val="002033F5"/>
    <w:rsid w:val="00284FCC"/>
    <w:rsid w:val="005A6690"/>
    <w:rsid w:val="00752D5A"/>
    <w:rsid w:val="00C33F8E"/>
    <w:rsid w:val="00C8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DC38BE"/>
  <w15:docId w15:val="{F8F72EA5-0C44-4D17-AD31-66C156192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33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3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61424F4B</Template>
  <TotalTime>10</TotalTime>
  <Pages>3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JOHNSON John [Narrogin Senior High School]</cp:lastModifiedBy>
  <cp:revision>5</cp:revision>
  <cp:lastPrinted>2019-06-10T04:07:00Z</cp:lastPrinted>
  <dcterms:created xsi:type="dcterms:W3CDTF">2017-06-13T01:10:00Z</dcterms:created>
  <dcterms:modified xsi:type="dcterms:W3CDTF">2019-06-10T04:08:00Z</dcterms:modified>
</cp:coreProperties>
</file>