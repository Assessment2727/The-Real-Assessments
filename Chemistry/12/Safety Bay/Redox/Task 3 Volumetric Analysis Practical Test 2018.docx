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Pr="00CC70C6" w:rsidRDefault="00DD069B">
      <w:pPr>
        <w:rPr>
          <w:b/>
          <w:sz w:val="24"/>
        </w:rPr>
      </w:pPr>
      <w:r w:rsidRPr="00CC70C6">
        <w:rPr>
          <w:b/>
          <w:sz w:val="24"/>
        </w:rPr>
        <w:t xml:space="preserve">Task 3 Volumetric Analysis Practical </w:t>
      </w:r>
      <w:proofErr w:type="gramStart"/>
      <w:r w:rsidRPr="00CC70C6">
        <w:rPr>
          <w:b/>
          <w:sz w:val="24"/>
        </w:rPr>
        <w:t>Test</w:t>
      </w:r>
      <w:r w:rsidR="003D488C">
        <w:rPr>
          <w:b/>
          <w:sz w:val="24"/>
        </w:rPr>
        <w:t xml:space="preserve">  2018</w:t>
      </w:r>
      <w:proofErr w:type="gramEnd"/>
      <w:r w:rsidRPr="00CC70C6">
        <w:rPr>
          <w:b/>
          <w:sz w:val="24"/>
        </w:rPr>
        <w:tab/>
      </w:r>
      <w:r w:rsidR="00F779F5">
        <w:rPr>
          <w:b/>
          <w:sz w:val="24"/>
        </w:rPr>
        <w:tab/>
      </w:r>
      <w:r w:rsidR="00F779F5">
        <w:rPr>
          <w:b/>
          <w:sz w:val="24"/>
        </w:rPr>
        <w:tab/>
      </w:r>
      <w:r w:rsidRPr="00CC70C6">
        <w:rPr>
          <w:b/>
          <w:sz w:val="24"/>
        </w:rPr>
        <w:t>Name: ______________</w:t>
      </w:r>
    </w:p>
    <w:p w:rsidR="00DD069B" w:rsidRDefault="00DD069B"/>
    <w:p w:rsidR="00DD069B" w:rsidRPr="00CC70C6" w:rsidRDefault="00DD069B">
      <w:pPr>
        <w:rPr>
          <w:sz w:val="24"/>
        </w:rPr>
      </w:pPr>
      <w:r w:rsidRPr="00CC70C6">
        <w:rPr>
          <w:b/>
          <w:sz w:val="24"/>
        </w:rPr>
        <w:t>Task description:</w:t>
      </w:r>
      <w:r>
        <w:rPr>
          <w:sz w:val="24"/>
        </w:rPr>
        <w:t xml:space="preserve"> </w:t>
      </w:r>
      <w:r w:rsidR="00CC70C6">
        <w:rPr>
          <w:sz w:val="24"/>
        </w:rPr>
        <w:t>You are required to determine the concentration of ammonia (NH</w:t>
      </w:r>
      <w:r w:rsidR="00CC70C6">
        <w:rPr>
          <w:sz w:val="24"/>
          <w:vertAlign w:val="subscript"/>
        </w:rPr>
        <w:t>3</w:t>
      </w:r>
      <w:r w:rsidR="00CC70C6">
        <w:rPr>
          <w:sz w:val="24"/>
        </w:rPr>
        <w:t>) in the undiluted household cleaner.</w:t>
      </w:r>
      <w:r w:rsidR="00145FC1">
        <w:rPr>
          <w:sz w:val="24"/>
        </w:rPr>
        <w:t xml:space="preserve"> You can use any pieces of chemistry equipment in the laboratory.</w:t>
      </w:r>
    </w:p>
    <w:p w:rsidR="00854C6A" w:rsidRDefault="00854C6A">
      <w:pPr>
        <w:rPr>
          <w:sz w:val="24"/>
        </w:rPr>
      </w:pPr>
    </w:p>
    <w:p w:rsidR="00854C6A" w:rsidRPr="00CC70C6" w:rsidRDefault="00854C6A">
      <w:pPr>
        <w:rPr>
          <w:b/>
          <w:sz w:val="24"/>
        </w:rPr>
      </w:pPr>
      <w:r w:rsidRPr="00CC70C6">
        <w:rPr>
          <w:b/>
          <w:sz w:val="24"/>
        </w:rPr>
        <w:t>Equipment in tray:</w:t>
      </w:r>
    </w:p>
    <w:p w:rsidR="00854C6A" w:rsidRDefault="00854C6A">
      <w:pPr>
        <w:rPr>
          <w:sz w:val="24"/>
        </w:rPr>
      </w:pPr>
    </w:p>
    <w:p w:rsidR="00854C6A" w:rsidRDefault="00854C6A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Bromothymol blue – dropper bottle</w:t>
      </w:r>
    </w:p>
    <w:p w:rsidR="00854C6A" w:rsidRDefault="00854C6A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Methyl orange – dropper bottle</w:t>
      </w:r>
    </w:p>
    <w:p w:rsidR="00854C6A" w:rsidRDefault="00854C6A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Phenolphthalein – dropper b</w:t>
      </w:r>
      <w:r w:rsidR="00CC70C6">
        <w:rPr>
          <w:sz w:val="24"/>
        </w:rPr>
        <w:t>ottle</w:t>
      </w:r>
    </w:p>
    <w:p w:rsidR="00854C6A" w:rsidRDefault="00854C6A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</w:t>
      </w:r>
      <w:r w:rsidR="00CC70C6">
        <w:rPr>
          <w:sz w:val="24"/>
        </w:rPr>
        <w:t>stic pipette – x2</w:t>
      </w:r>
    </w:p>
    <w:p w:rsidR="00CC70C6" w:rsidRDefault="00CC70C6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Plastic distilled water bottle</w:t>
      </w:r>
    </w:p>
    <w:p w:rsidR="00CC70C6" w:rsidRDefault="00CC70C6" w:rsidP="00CC70C6">
      <w:pPr>
        <w:rPr>
          <w:sz w:val="24"/>
        </w:rPr>
      </w:pPr>
    </w:p>
    <w:p w:rsidR="00CC70C6" w:rsidRPr="00CC70C6" w:rsidRDefault="00CC70C6" w:rsidP="00CC70C6">
      <w:pPr>
        <w:rPr>
          <w:b/>
          <w:sz w:val="24"/>
        </w:rPr>
      </w:pPr>
      <w:r w:rsidRPr="00CC70C6">
        <w:rPr>
          <w:b/>
          <w:sz w:val="24"/>
        </w:rPr>
        <w:t>Equipment in stock bottles at the front of the room:</w:t>
      </w:r>
    </w:p>
    <w:p w:rsidR="00CC70C6" w:rsidRDefault="00CC70C6" w:rsidP="00CC70C6">
      <w:pPr>
        <w:rPr>
          <w:sz w:val="24"/>
        </w:rPr>
      </w:pPr>
    </w:p>
    <w:p w:rsidR="00CC70C6" w:rsidRDefault="00CC70C6" w:rsidP="00CC70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0.</w:t>
      </w:r>
      <w:r w:rsidR="00E17738">
        <w:rPr>
          <w:sz w:val="24"/>
        </w:rPr>
        <w:t>0</w:t>
      </w:r>
      <w:r>
        <w:rPr>
          <w:sz w:val="24"/>
        </w:rPr>
        <w:t xml:space="preserve">1M HCl solution – standardised solution </w:t>
      </w:r>
    </w:p>
    <w:p w:rsidR="00CC70C6" w:rsidRDefault="00CC70C6" w:rsidP="00CC70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Household cleaner solution – undiluted approximately </w:t>
      </w:r>
      <w:r w:rsidR="00D640AF">
        <w:rPr>
          <w:sz w:val="24"/>
        </w:rPr>
        <w:t>20 g L</w:t>
      </w:r>
      <w:r w:rsidR="00D640AF">
        <w:rPr>
          <w:sz w:val="24"/>
          <w:vertAlign w:val="superscript"/>
        </w:rPr>
        <w:t>-1</w:t>
      </w:r>
      <w:bookmarkStart w:id="0" w:name="_GoBack"/>
      <w:bookmarkEnd w:id="0"/>
    </w:p>
    <w:p w:rsidR="00CC70C6" w:rsidRDefault="00CC70C6" w:rsidP="00CC70C6">
      <w:pPr>
        <w:rPr>
          <w:sz w:val="24"/>
        </w:rPr>
      </w:pPr>
    </w:p>
    <w:p w:rsidR="00CC70C6" w:rsidRPr="00F779F5" w:rsidRDefault="000B44A3" w:rsidP="00CC70C6">
      <w:pPr>
        <w:rPr>
          <w:b/>
          <w:sz w:val="24"/>
        </w:rPr>
      </w:pPr>
      <w:r>
        <w:rPr>
          <w:b/>
          <w:sz w:val="24"/>
        </w:rPr>
        <w:t>Initial</w:t>
      </w:r>
      <w:r w:rsidR="00CC70C6" w:rsidRPr="00F779F5">
        <w:rPr>
          <w:b/>
          <w:sz w:val="24"/>
        </w:rPr>
        <w:t xml:space="preserve"> planning section:</w:t>
      </w:r>
    </w:p>
    <w:p w:rsidR="00CC70C6" w:rsidRDefault="00CC70C6" w:rsidP="00CC70C6">
      <w:pPr>
        <w:rPr>
          <w:sz w:val="24"/>
        </w:rPr>
      </w:pPr>
    </w:p>
    <w:p w:rsidR="00CC70C6" w:rsidRPr="000B44A3" w:rsidRDefault="00CC70C6" w:rsidP="000B44A3">
      <w:pPr>
        <w:pStyle w:val="ListParagraph"/>
        <w:numPr>
          <w:ilvl w:val="0"/>
          <w:numId w:val="2"/>
        </w:numPr>
        <w:rPr>
          <w:sz w:val="24"/>
        </w:rPr>
      </w:pPr>
      <w:r w:rsidRPr="000B44A3">
        <w:rPr>
          <w:sz w:val="24"/>
        </w:rPr>
        <w:t xml:space="preserve">Within the area below, with the assistance of </w:t>
      </w:r>
      <w:r w:rsidR="00BC554C">
        <w:rPr>
          <w:sz w:val="24"/>
        </w:rPr>
        <w:t xml:space="preserve">labelled </w:t>
      </w:r>
      <w:r w:rsidRPr="000B44A3">
        <w:rPr>
          <w:sz w:val="24"/>
        </w:rPr>
        <w:t>diagrams</w:t>
      </w:r>
      <w:r w:rsidR="00017C66">
        <w:rPr>
          <w:sz w:val="24"/>
        </w:rPr>
        <w:t>,</w:t>
      </w:r>
      <w:r w:rsidRPr="000B44A3">
        <w:rPr>
          <w:sz w:val="24"/>
        </w:rPr>
        <w:t xml:space="preserve"> explain how you are going to perform the activity.</w:t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017C66">
        <w:rPr>
          <w:sz w:val="24"/>
        </w:rPr>
        <w:t>(5</w:t>
      </w:r>
      <w:r w:rsidR="000B44A3" w:rsidRPr="000B44A3">
        <w:rPr>
          <w:sz w:val="24"/>
        </w:rPr>
        <w:t xml:space="preserve"> marks)</w:t>
      </w:r>
    </w:p>
    <w:p w:rsidR="00CC70C6" w:rsidRDefault="000B44A3" w:rsidP="00CC70C6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686550" cy="5848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84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3.2pt;width:526.5pt;height:4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" fillcolor="white [3201]" strokecolor="#f79646 [3209]" strokeweight="2pt"/>
            </w:pict>
          </mc:Fallback>
        </mc:AlternateContent>
      </w: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C2D07" w:rsidP="000B44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Which indicator are you going to use?  ________________________  </w:t>
      </w:r>
      <w:r>
        <w:rPr>
          <w:sz w:val="24"/>
        </w:rPr>
        <w:tab/>
        <w:t>(1 mark)</w:t>
      </w:r>
    </w:p>
    <w:p w:rsidR="000C2D07" w:rsidRDefault="000C2D07" w:rsidP="000C2D07">
      <w:pPr>
        <w:ind w:left="360"/>
        <w:rPr>
          <w:sz w:val="24"/>
        </w:rPr>
      </w:pPr>
    </w:p>
    <w:p w:rsidR="000C2D07" w:rsidRDefault="00BC554C" w:rsidP="000C2D0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Explain why you cho</w:t>
      </w:r>
      <w:r w:rsidR="000C2D07">
        <w:rPr>
          <w:sz w:val="24"/>
        </w:rPr>
        <w:t>se that particular indicator? You may want to use a labelled pH titration graph to help.</w:t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667BAF">
        <w:rPr>
          <w:sz w:val="24"/>
        </w:rPr>
        <w:tab/>
      </w:r>
      <w:r w:rsidR="000C2D07">
        <w:rPr>
          <w:sz w:val="24"/>
        </w:rPr>
        <w:t>(2 marks)</w:t>
      </w:r>
    </w:p>
    <w:p w:rsidR="000C2D07" w:rsidRPr="000C2D07" w:rsidRDefault="000C2D07" w:rsidP="000C2D07">
      <w:pPr>
        <w:pStyle w:val="ListParagraph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146685</wp:posOffset>
                </wp:positionV>
                <wp:extent cx="2686050" cy="2085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91.75pt;margin-top:11.55pt;width:211.5pt;height:16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" fillcolor="white [3201]" strokecolor="#f79646 [3209]" strokeweight="2pt"/>
            </w:pict>
          </mc:Fallback>
        </mc:AlternateContent>
      </w:r>
    </w:p>
    <w:p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:rsidR="000C2D07" w:rsidRDefault="000C2D07" w:rsidP="000C2D07">
      <w:pPr>
        <w:ind w:left="720"/>
        <w:rPr>
          <w:sz w:val="24"/>
        </w:rPr>
      </w:pPr>
    </w:p>
    <w:p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:rsidR="000C2D07" w:rsidRDefault="000C2D07" w:rsidP="000C2D07">
      <w:pPr>
        <w:ind w:left="720"/>
        <w:rPr>
          <w:sz w:val="24"/>
        </w:rPr>
      </w:pPr>
    </w:p>
    <w:p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:rsidR="000C2D07" w:rsidRDefault="000C2D07" w:rsidP="000C2D07">
      <w:pPr>
        <w:ind w:left="720"/>
        <w:rPr>
          <w:sz w:val="24"/>
        </w:rPr>
      </w:pPr>
    </w:p>
    <w:p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:rsidR="000C2D07" w:rsidRDefault="000C2D07" w:rsidP="000C2D07">
      <w:pPr>
        <w:ind w:left="720"/>
        <w:rPr>
          <w:sz w:val="24"/>
        </w:rPr>
      </w:pPr>
    </w:p>
    <w:p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:rsidR="000C2D07" w:rsidRDefault="000C2D07" w:rsidP="000C2D07">
      <w:pPr>
        <w:ind w:left="720"/>
        <w:rPr>
          <w:sz w:val="24"/>
        </w:rPr>
      </w:pPr>
    </w:p>
    <w:p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:rsidR="000C2D07" w:rsidRDefault="000C2D07" w:rsidP="000C2D07">
      <w:pPr>
        <w:rPr>
          <w:sz w:val="24"/>
        </w:rPr>
      </w:pPr>
    </w:p>
    <w:p w:rsidR="000C2D07" w:rsidRDefault="000C2D07" w:rsidP="000C2D07">
      <w:pPr>
        <w:rPr>
          <w:sz w:val="24"/>
        </w:rPr>
      </w:pPr>
    </w:p>
    <w:p w:rsidR="000C2D07" w:rsidRDefault="000C2D07" w:rsidP="000C2D07">
      <w:pPr>
        <w:rPr>
          <w:sz w:val="24"/>
        </w:rPr>
      </w:pPr>
    </w:p>
    <w:p w:rsidR="000C2D07" w:rsidRPr="002919BC" w:rsidRDefault="00017C66" w:rsidP="00017C66">
      <w:pPr>
        <w:rPr>
          <w:b/>
          <w:sz w:val="24"/>
        </w:rPr>
      </w:pPr>
      <w:r w:rsidRPr="002919BC">
        <w:rPr>
          <w:b/>
          <w:sz w:val="24"/>
        </w:rPr>
        <w:t>Perform the experiment</w:t>
      </w:r>
      <w:r w:rsidR="0051699F">
        <w:rPr>
          <w:b/>
          <w:sz w:val="24"/>
        </w:rPr>
        <w:t xml:space="preserve"> – check with your teacher first that your activity is safe</w:t>
      </w:r>
    </w:p>
    <w:p w:rsidR="00017C66" w:rsidRDefault="00017C66" w:rsidP="00017C66">
      <w:pPr>
        <w:rPr>
          <w:sz w:val="24"/>
        </w:rPr>
      </w:pPr>
    </w:p>
    <w:p w:rsidR="00017C66" w:rsidRDefault="00017C66" w:rsidP="00017C66">
      <w:pPr>
        <w:pStyle w:val="ListParagraph"/>
        <w:numPr>
          <w:ilvl w:val="0"/>
          <w:numId w:val="2"/>
        </w:numPr>
        <w:rPr>
          <w:sz w:val="24"/>
        </w:rPr>
      </w:pPr>
      <w:r w:rsidRPr="002919BC">
        <w:rPr>
          <w:b/>
          <w:sz w:val="24"/>
        </w:rPr>
        <w:t>Results: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:rsidR="00017C66" w:rsidRDefault="00BC554C" w:rsidP="00017C66">
      <w:pPr>
        <w:ind w:left="360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126365</wp:posOffset>
                </wp:positionV>
                <wp:extent cx="6200775" cy="5438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543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5pt;margin-top:9.95pt;width:488.25pt;height:4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" fillcolor="white [3201]" strokecolor="#f79646 [3209]" strokeweight="2pt"/>
            </w:pict>
          </mc:Fallback>
        </mc:AlternateContent>
      </w: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Pr="00017C66" w:rsidRDefault="00017C66" w:rsidP="00017C66">
      <w:pPr>
        <w:ind w:left="360"/>
        <w:rPr>
          <w:sz w:val="24"/>
        </w:rPr>
      </w:pPr>
    </w:p>
    <w:p w:rsidR="00514C9B" w:rsidRDefault="00514C9B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017C66" w:rsidRPr="001F7A0B" w:rsidRDefault="001F7A0B" w:rsidP="001F7A0B">
      <w:pPr>
        <w:rPr>
          <w:b/>
          <w:sz w:val="24"/>
        </w:rPr>
      </w:pPr>
      <w:r w:rsidRPr="001F7A0B">
        <w:rPr>
          <w:b/>
          <w:sz w:val="24"/>
        </w:rPr>
        <w:lastRenderedPageBreak/>
        <w:t>During the experiment</w:t>
      </w:r>
    </w:p>
    <w:p w:rsidR="001F7A0B" w:rsidRPr="00017C66" w:rsidRDefault="001F7A0B" w:rsidP="001F7A0B">
      <w:pPr>
        <w:rPr>
          <w:sz w:val="24"/>
        </w:rPr>
      </w:pPr>
    </w:p>
    <w:p w:rsidR="000C2D07" w:rsidRDefault="00B16949" w:rsidP="001F7A0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did you use to rinse the burette with? ______________________</w:t>
      </w:r>
    </w:p>
    <w:p w:rsidR="00B16949" w:rsidRDefault="00B16949" w:rsidP="00B16949">
      <w:pPr>
        <w:rPr>
          <w:sz w:val="24"/>
        </w:rPr>
      </w:pPr>
    </w:p>
    <w:p w:rsidR="00B16949" w:rsidRDefault="00B16949" w:rsidP="00B16949">
      <w:pPr>
        <w:ind w:left="720"/>
        <w:rPr>
          <w:sz w:val="24"/>
        </w:rPr>
      </w:pPr>
      <w:r>
        <w:rPr>
          <w:sz w:val="24"/>
        </w:rPr>
        <w:t>Why? ______________________________________________________________</w:t>
      </w:r>
    </w:p>
    <w:p w:rsidR="00B16949" w:rsidRDefault="00B16949" w:rsidP="00B16949">
      <w:pPr>
        <w:ind w:left="720"/>
        <w:rPr>
          <w:sz w:val="24"/>
        </w:rPr>
      </w:pPr>
    </w:p>
    <w:p w:rsidR="00B16949" w:rsidRDefault="00B16949" w:rsidP="00B16949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B16949" w:rsidRDefault="00B16949" w:rsidP="00B16949">
      <w:pPr>
        <w:ind w:left="720"/>
        <w:rPr>
          <w:sz w:val="24"/>
        </w:rPr>
      </w:pPr>
    </w:p>
    <w:p w:rsidR="00B16949" w:rsidRDefault="00B16949" w:rsidP="00B16949">
      <w:pPr>
        <w:ind w:left="720"/>
        <w:rPr>
          <w:sz w:val="24"/>
        </w:rPr>
      </w:pPr>
      <w:r>
        <w:rPr>
          <w:sz w:val="24"/>
        </w:rPr>
        <w:t xml:space="preserve">______________________________________________________ </w:t>
      </w:r>
      <w:r>
        <w:rPr>
          <w:sz w:val="24"/>
        </w:rPr>
        <w:tab/>
        <w:t>(1 mark)</w:t>
      </w:r>
    </w:p>
    <w:p w:rsidR="00B16949" w:rsidRDefault="00B16949" w:rsidP="00B16949">
      <w:pPr>
        <w:rPr>
          <w:sz w:val="24"/>
        </w:rPr>
      </w:pPr>
    </w:p>
    <w:p w:rsidR="00B16949" w:rsidRPr="00B16949" w:rsidRDefault="00B16949" w:rsidP="00B16949">
      <w:pPr>
        <w:rPr>
          <w:sz w:val="24"/>
        </w:rPr>
      </w:pPr>
    </w:p>
    <w:p w:rsidR="00B16949" w:rsidRDefault="00B16949" w:rsidP="00B1694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did you use to rinse the pipette with? ______________________</w:t>
      </w:r>
    </w:p>
    <w:p w:rsidR="00B16949" w:rsidRDefault="00B16949" w:rsidP="00B16949">
      <w:pPr>
        <w:rPr>
          <w:sz w:val="24"/>
        </w:rPr>
      </w:pPr>
    </w:p>
    <w:p w:rsidR="00B16949" w:rsidRDefault="00B16949" w:rsidP="00B16949">
      <w:pPr>
        <w:ind w:left="720"/>
        <w:rPr>
          <w:sz w:val="24"/>
        </w:rPr>
      </w:pPr>
      <w:r>
        <w:rPr>
          <w:sz w:val="24"/>
        </w:rPr>
        <w:t>Why? ______________________________________________________________</w:t>
      </w:r>
    </w:p>
    <w:p w:rsidR="00B16949" w:rsidRDefault="00B16949" w:rsidP="00B16949">
      <w:pPr>
        <w:ind w:left="720"/>
        <w:rPr>
          <w:sz w:val="24"/>
        </w:rPr>
      </w:pPr>
    </w:p>
    <w:p w:rsidR="00B16949" w:rsidRDefault="00B16949" w:rsidP="00B16949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B16949" w:rsidRDefault="00B16949" w:rsidP="00B16949">
      <w:pPr>
        <w:ind w:left="720"/>
        <w:rPr>
          <w:sz w:val="24"/>
        </w:rPr>
      </w:pPr>
    </w:p>
    <w:p w:rsidR="00B16949" w:rsidRDefault="00B16949" w:rsidP="00B16949">
      <w:pPr>
        <w:ind w:left="720"/>
        <w:rPr>
          <w:sz w:val="24"/>
        </w:rPr>
      </w:pPr>
      <w:r>
        <w:rPr>
          <w:sz w:val="24"/>
        </w:rPr>
        <w:t xml:space="preserve">______________________________________________________ </w:t>
      </w:r>
      <w:r>
        <w:rPr>
          <w:sz w:val="24"/>
        </w:rPr>
        <w:tab/>
        <w:t>(1 mark)</w:t>
      </w:r>
    </w:p>
    <w:p w:rsidR="00B16949" w:rsidRDefault="00B16949" w:rsidP="00B16949">
      <w:pPr>
        <w:rPr>
          <w:sz w:val="24"/>
        </w:rPr>
      </w:pPr>
    </w:p>
    <w:p w:rsidR="004F187A" w:rsidRDefault="004F187A" w:rsidP="004F18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did you use to rinse the conical flask (aliquot) with? ______________________</w:t>
      </w:r>
    </w:p>
    <w:p w:rsidR="004F187A" w:rsidRDefault="004F187A" w:rsidP="004F187A">
      <w:pPr>
        <w:rPr>
          <w:sz w:val="24"/>
        </w:rPr>
      </w:pPr>
    </w:p>
    <w:p w:rsidR="004F187A" w:rsidRDefault="004F187A" w:rsidP="004F187A">
      <w:pPr>
        <w:ind w:left="720"/>
        <w:rPr>
          <w:sz w:val="24"/>
        </w:rPr>
      </w:pPr>
      <w:r>
        <w:rPr>
          <w:sz w:val="24"/>
        </w:rPr>
        <w:t>Why? ______________________________________________________________</w:t>
      </w:r>
    </w:p>
    <w:p w:rsidR="004F187A" w:rsidRDefault="004F187A" w:rsidP="004F187A">
      <w:pPr>
        <w:ind w:left="720"/>
        <w:rPr>
          <w:sz w:val="24"/>
        </w:rPr>
      </w:pPr>
    </w:p>
    <w:p w:rsidR="004F187A" w:rsidRDefault="004F187A" w:rsidP="004F187A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4F187A" w:rsidRDefault="004F187A" w:rsidP="004F187A">
      <w:pPr>
        <w:ind w:left="720"/>
        <w:rPr>
          <w:sz w:val="24"/>
        </w:rPr>
      </w:pPr>
    </w:p>
    <w:p w:rsidR="004F187A" w:rsidRDefault="004F187A" w:rsidP="004F187A">
      <w:pPr>
        <w:ind w:left="720"/>
        <w:rPr>
          <w:sz w:val="24"/>
        </w:rPr>
      </w:pPr>
      <w:r>
        <w:rPr>
          <w:sz w:val="24"/>
        </w:rPr>
        <w:t xml:space="preserve">______________________________________________________ </w:t>
      </w:r>
      <w:r>
        <w:rPr>
          <w:sz w:val="24"/>
        </w:rPr>
        <w:tab/>
        <w:t>(1 mark)</w:t>
      </w:r>
    </w:p>
    <w:p w:rsidR="004F187A" w:rsidRDefault="004F187A" w:rsidP="004F187A">
      <w:pPr>
        <w:rPr>
          <w:sz w:val="24"/>
        </w:rPr>
      </w:pPr>
    </w:p>
    <w:p w:rsidR="000C2D07" w:rsidRDefault="00191C47" w:rsidP="00B1694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a diagram to show </w:t>
      </w:r>
      <w:r w:rsidR="0051699F">
        <w:rPr>
          <w:sz w:val="24"/>
        </w:rPr>
        <w:t xml:space="preserve">how </w:t>
      </w:r>
      <w:r>
        <w:rPr>
          <w:sz w:val="24"/>
        </w:rPr>
        <w:t xml:space="preserve">you accurately read the fluid level in the burette. </w:t>
      </w:r>
      <w:r>
        <w:rPr>
          <w:sz w:val="24"/>
        </w:rPr>
        <w:tab/>
        <w:t>(1 mark)</w:t>
      </w:r>
    </w:p>
    <w:p w:rsidR="00191C47" w:rsidRDefault="00595792" w:rsidP="00191C47">
      <w:pPr>
        <w:ind w:left="360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152400</wp:posOffset>
                </wp:positionV>
                <wp:extent cx="2962275" cy="2743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42.5pt;margin-top:12pt;width:233.25pt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" fillcolor="white [3201]" strokecolor="#f79646 [3209]" strokeweight="2pt"/>
            </w:pict>
          </mc:Fallback>
        </mc:AlternateContent>
      </w: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514C9B" w:rsidRDefault="00514C9B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191C47" w:rsidRPr="00514C9B" w:rsidRDefault="00514C9B" w:rsidP="00191C47">
      <w:pPr>
        <w:ind w:left="360"/>
        <w:rPr>
          <w:b/>
          <w:sz w:val="24"/>
        </w:rPr>
      </w:pPr>
      <w:r w:rsidRPr="00514C9B">
        <w:rPr>
          <w:b/>
          <w:sz w:val="24"/>
        </w:rPr>
        <w:lastRenderedPageBreak/>
        <w:t>Analysis of results:</w:t>
      </w:r>
    </w:p>
    <w:p w:rsidR="00514C9B" w:rsidRDefault="00514C9B" w:rsidP="00191C47">
      <w:pPr>
        <w:ind w:left="360"/>
        <w:rPr>
          <w:sz w:val="24"/>
        </w:rPr>
      </w:pPr>
    </w:p>
    <w:p w:rsidR="00514C9B" w:rsidRDefault="006F5688" w:rsidP="00514C9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a balanced equation for the reaction between hydrochloric acid and ammonia</w:t>
      </w:r>
    </w:p>
    <w:p w:rsidR="006F5688" w:rsidRDefault="006F5688" w:rsidP="006F5688">
      <w:pPr>
        <w:pStyle w:val="ListParagraph"/>
        <w:ind w:left="8640"/>
        <w:rPr>
          <w:sz w:val="24"/>
        </w:rPr>
      </w:pPr>
      <w:r>
        <w:rPr>
          <w:sz w:val="24"/>
        </w:rPr>
        <w:t>(2 marks)</w:t>
      </w: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Determine the ammonia concentration in the undiluted household cleaner</w:t>
      </w:r>
    </w:p>
    <w:p w:rsidR="006F5688" w:rsidRDefault="006F5688" w:rsidP="006F5688">
      <w:pPr>
        <w:pStyle w:val="ListParagraph"/>
        <w:ind w:left="8640"/>
        <w:rPr>
          <w:sz w:val="24"/>
        </w:rPr>
      </w:pPr>
      <w:r>
        <w:rPr>
          <w:sz w:val="24"/>
        </w:rPr>
        <w:t>(4 marks)</w:t>
      </w:r>
    </w:p>
    <w:p w:rsidR="006F5688" w:rsidRDefault="006F5688" w:rsidP="006F5688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534150" cy="6953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95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0;margin-top:3.3pt;width:514.5pt;height:54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" fillcolor="white [3201]" strokecolor="#f79646 [3209]" strokeweight="2pt"/>
            </w:pict>
          </mc:Fallback>
        </mc:AlternateContent>
      </w: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Pr="000F690E" w:rsidRDefault="006F5688" w:rsidP="006F5688">
      <w:pPr>
        <w:rPr>
          <w:b/>
          <w:sz w:val="24"/>
        </w:rPr>
      </w:pPr>
      <w:r w:rsidRPr="006F5688">
        <w:rPr>
          <w:sz w:val="24"/>
        </w:rPr>
        <w:lastRenderedPageBreak/>
        <w:t xml:space="preserve"> </w:t>
      </w:r>
      <w:r w:rsidRPr="000F690E">
        <w:rPr>
          <w:b/>
          <w:sz w:val="24"/>
        </w:rPr>
        <w:t>Post activity analysis:</w:t>
      </w:r>
    </w:p>
    <w:p w:rsidR="006F5688" w:rsidRDefault="006F5688" w:rsidP="006F5688">
      <w:pPr>
        <w:rPr>
          <w:sz w:val="24"/>
        </w:rPr>
      </w:pPr>
    </w:p>
    <w:p w:rsidR="006F5688" w:rsidRDefault="00A811FB" w:rsidP="00A811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Give two (2) system errors associated with you activity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:rsidR="00A811FB" w:rsidRDefault="00A811FB" w:rsidP="00A811FB">
      <w:pPr>
        <w:pStyle w:val="ListParagraph"/>
        <w:rPr>
          <w:sz w:val="24"/>
        </w:rPr>
      </w:pPr>
    </w:p>
    <w:p w:rsidR="00A811FB" w:rsidRDefault="000F690E" w:rsidP="00A811FB">
      <w:pPr>
        <w:pStyle w:val="ListParagraph"/>
        <w:rPr>
          <w:sz w:val="24"/>
        </w:rPr>
      </w:pPr>
      <w:r>
        <w:rPr>
          <w:sz w:val="24"/>
        </w:rPr>
        <w:t xml:space="preserve">11.1 </w:t>
      </w:r>
      <w:r w:rsidR="00A811FB">
        <w:rPr>
          <w:sz w:val="24"/>
        </w:rPr>
        <w:t>_________________________________________________</w:t>
      </w:r>
    </w:p>
    <w:p w:rsidR="00A811FB" w:rsidRDefault="00A811FB" w:rsidP="00A811FB">
      <w:pPr>
        <w:pStyle w:val="ListParagraph"/>
        <w:rPr>
          <w:sz w:val="24"/>
        </w:rPr>
      </w:pPr>
    </w:p>
    <w:p w:rsidR="00A811FB" w:rsidRDefault="000F690E" w:rsidP="00A811FB">
      <w:pPr>
        <w:pStyle w:val="ListParagraph"/>
        <w:rPr>
          <w:sz w:val="24"/>
        </w:rPr>
      </w:pPr>
      <w:r>
        <w:rPr>
          <w:sz w:val="24"/>
        </w:rPr>
        <w:t xml:space="preserve">11.2 </w:t>
      </w:r>
      <w:r w:rsidR="00A811FB">
        <w:rPr>
          <w:sz w:val="24"/>
        </w:rPr>
        <w:t>_________________________________________________</w:t>
      </w:r>
    </w:p>
    <w:p w:rsidR="00A811FB" w:rsidRDefault="00A811FB" w:rsidP="00A811FB">
      <w:pPr>
        <w:rPr>
          <w:sz w:val="24"/>
        </w:rPr>
      </w:pPr>
    </w:p>
    <w:p w:rsidR="00A811FB" w:rsidRDefault="00A811FB" w:rsidP="00A811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How does the accuracy of the burette affect the results?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:rsidR="00A811FB" w:rsidRDefault="00A811FB" w:rsidP="00A811FB">
      <w:pPr>
        <w:rPr>
          <w:sz w:val="24"/>
        </w:rPr>
      </w:pPr>
    </w:p>
    <w:p w:rsidR="00A811FB" w:rsidRDefault="00A811FB" w:rsidP="00A811FB">
      <w:pPr>
        <w:ind w:left="720"/>
        <w:rPr>
          <w:sz w:val="24"/>
        </w:rPr>
      </w:pPr>
    </w:p>
    <w:p w:rsidR="00A811FB" w:rsidRDefault="00A811FB" w:rsidP="00A811FB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A811FB" w:rsidRDefault="00A811FB" w:rsidP="00A811FB">
      <w:pPr>
        <w:ind w:left="720"/>
        <w:rPr>
          <w:sz w:val="24"/>
        </w:rPr>
      </w:pPr>
    </w:p>
    <w:p w:rsidR="00A811FB" w:rsidRDefault="00A811FB" w:rsidP="00A811FB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A811FB" w:rsidRDefault="00A811FB" w:rsidP="00A811FB">
      <w:pPr>
        <w:rPr>
          <w:sz w:val="24"/>
        </w:rPr>
      </w:pPr>
    </w:p>
    <w:p w:rsidR="00A811FB" w:rsidRDefault="00A811FB" w:rsidP="00A811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you happened to use the incorrect indicator, how could that have affected your overall result?</w:t>
      </w:r>
    </w:p>
    <w:p w:rsidR="00A811FB" w:rsidRDefault="00A811FB" w:rsidP="00A811FB">
      <w:pPr>
        <w:pStyle w:val="ListParagraph"/>
        <w:ind w:left="8640"/>
        <w:rPr>
          <w:sz w:val="24"/>
        </w:rPr>
      </w:pPr>
      <w:r>
        <w:rPr>
          <w:sz w:val="24"/>
        </w:rPr>
        <w:t>(2 marks)</w:t>
      </w:r>
    </w:p>
    <w:p w:rsidR="00A811FB" w:rsidRDefault="00A811FB" w:rsidP="00A811FB">
      <w:pPr>
        <w:rPr>
          <w:sz w:val="24"/>
        </w:rPr>
      </w:pPr>
    </w:p>
    <w:p w:rsidR="00A811FB" w:rsidRDefault="00A811FB" w:rsidP="00A811FB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:rsidR="00A811FB" w:rsidRDefault="00A811FB" w:rsidP="00A811FB">
      <w:pPr>
        <w:rPr>
          <w:sz w:val="24"/>
        </w:rPr>
      </w:pPr>
    </w:p>
    <w:p w:rsidR="00A811FB" w:rsidRDefault="00A811FB" w:rsidP="00A811FB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:rsidR="00A811FB" w:rsidRDefault="00A811FB" w:rsidP="00A811FB">
      <w:pPr>
        <w:rPr>
          <w:sz w:val="24"/>
        </w:rPr>
      </w:pPr>
    </w:p>
    <w:p w:rsidR="00A811FB" w:rsidRPr="00A811FB" w:rsidRDefault="00A811FB" w:rsidP="00A811FB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:rsidR="006F5688" w:rsidRDefault="006F5688" w:rsidP="00A811FB">
      <w:pPr>
        <w:rPr>
          <w:sz w:val="24"/>
        </w:rPr>
      </w:pPr>
    </w:p>
    <w:p w:rsidR="00A811FB" w:rsidRDefault="000F690E" w:rsidP="00A811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Give 3 ways in which you could improve your activity. Explain how they would improve the activity.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:rsidR="000F690E" w:rsidRDefault="000F690E" w:rsidP="000F690E">
      <w:pPr>
        <w:pStyle w:val="ListParagraph"/>
        <w:rPr>
          <w:sz w:val="24"/>
        </w:rPr>
      </w:pPr>
    </w:p>
    <w:p w:rsidR="000F690E" w:rsidRDefault="000F690E" w:rsidP="000F690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_______________________________________________________________</w:t>
      </w:r>
    </w:p>
    <w:p w:rsidR="000F690E" w:rsidRDefault="000F690E" w:rsidP="000F690E">
      <w:pPr>
        <w:pStyle w:val="ListParagraph"/>
        <w:ind w:left="1320"/>
        <w:rPr>
          <w:sz w:val="24"/>
        </w:rPr>
      </w:pPr>
    </w:p>
    <w:p w:rsidR="000F690E" w:rsidRDefault="000F690E" w:rsidP="000F690E">
      <w:pPr>
        <w:pStyle w:val="ListParagraph"/>
        <w:ind w:left="1320"/>
        <w:rPr>
          <w:sz w:val="24"/>
        </w:rPr>
      </w:pPr>
      <w:r>
        <w:rPr>
          <w:sz w:val="24"/>
        </w:rPr>
        <w:t>_______________________________________________________________</w:t>
      </w:r>
    </w:p>
    <w:p w:rsidR="000F690E" w:rsidRDefault="000F690E" w:rsidP="000F690E">
      <w:pPr>
        <w:rPr>
          <w:sz w:val="24"/>
        </w:rPr>
      </w:pPr>
    </w:p>
    <w:p w:rsidR="000F690E" w:rsidRPr="000F690E" w:rsidRDefault="000F690E" w:rsidP="000F690E">
      <w:pPr>
        <w:pStyle w:val="ListParagraph"/>
        <w:numPr>
          <w:ilvl w:val="1"/>
          <w:numId w:val="2"/>
        </w:numPr>
        <w:rPr>
          <w:sz w:val="24"/>
        </w:rPr>
      </w:pPr>
      <w:r w:rsidRPr="000F690E">
        <w:rPr>
          <w:sz w:val="24"/>
        </w:rPr>
        <w:t>_______________________________________________________________</w:t>
      </w:r>
    </w:p>
    <w:p w:rsidR="000F690E" w:rsidRDefault="000F690E" w:rsidP="000F690E">
      <w:pPr>
        <w:pStyle w:val="ListParagraph"/>
        <w:ind w:left="1320"/>
        <w:rPr>
          <w:sz w:val="24"/>
        </w:rPr>
      </w:pPr>
    </w:p>
    <w:p w:rsidR="000F690E" w:rsidRDefault="000F690E" w:rsidP="000F690E">
      <w:pPr>
        <w:pStyle w:val="ListParagraph"/>
        <w:ind w:left="1320"/>
        <w:rPr>
          <w:sz w:val="24"/>
        </w:rPr>
      </w:pPr>
      <w:r>
        <w:rPr>
          <w:sz w:val="24"/>
        </w:rPr>
        <w:t>_______________________________________________________________</w:t>
      </w:r>
    </w:p>
    <w:p w:rsidR="000F690E" w:rsidRDefault="000F690E" w:rsidP="000F690E">
      <w:pPr>
        <w:rPr>
          <w:sz w:val="24"/>
        </w:rPr>
      </w:pPr>
    </w:p>
    <w:p w:rsidR="000F690E" w:rsidRPr="000F690E" w:rsidRDefault="000F690E" w:rsidP="000F690E">
      <w:pPr>
        <w:pStyle w:val="ListParagraph"/>
        <w:numPr>
          <w:ilvl w:val="1"/>
          <w:numId w:val="2"/>
        </w:numPr>
        <w:rPr>
          <w:sz w:val="24"/>
        </w:rPr>
      </w:pPr>
      <w:r w:rsidRPr="000F690E">
        <w:rPr>
          <w:sz w:val="24"/>
        </w:rPr>
        <w:t>_______________________________________________________________</w:t>
      </w:r>
    </w:p>
    <w:p w:rsidR="000F690E" w:rsidRDefault="000F690E" w:rsidP="000F690E">
      <w:pPr>
        <w:pStyle w:val="ListParagraph"/>
        <w:ind w:left="1320"/>
        <w:rPr>
          <w:sz w:val="24"/>
        </w:rPr>
      </w:pPr>
    </w:p>
    <w:p w:rsidR="000F690E" w:rsidRDefault="000F690E" w:rsidP="000F690E">
      <w:pPr>
        <w:pStyle w:val="ListParagraph"/>
        <w:ind w:left="1320"/>
        <w:rPr>
          <w:sz w:val="24"/>
        </w:rPr>
      </w:pPr>
      <w:r>
        <w:rPr>
          <w:sz w:val="24"/>
        </w:rPr>
        <w:t>_______________________________________________________________</w:t>
      </w:r>
      <w:r w:rsidRPr="000F690E">
        <w:rPr>
          <w:sz w:val="24"/>
        </w:rPr>
        <w:tab/>
      </w:r>
    </w:p>
    <w:p w:rsidR="0051699F" w:rsidRDefault="0051699F" w:rsidP="0051699F">
      <w:pPr>
        <w:rPr>
          <w:sz w:val="24"/>
        </w:rPr>
      </w:pPr>
    </w:p>
    <w:p w:rsidR="0051699F" w:rsidRDefault="0051699F" w:rsidP="0051699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Ammonia is a very effective cleaning agent and disinfectant. Why is the concentration of ammonia in household cleaner so low?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:rsidR="0051699F" w:rsidRDefault="0051699F" w:rsidP="0051699F">
      <w:pPr>
        <w:pStyle w:val="ListParagraph"/>
        <w:rPr>
          <w:sz w:val="24"/>
        </w:rPr>
      </w:pPr>
    </w:p>
    <w:p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51699F" w:rsidRDefault="0051699F" w:rsidP="0051699F">
      <w:pPr>
        <w:pStyle w:val="ListParagraph"/>
        <w:rPr>
          <w:sz w:val="24"/>
        </w:rPr>
      </w:pPr>
    </w:p>
    <w:p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51699F" w:rsidRDefault="0051699F" w:rsidP="0051699F">
      <w:pPr>
        <w:rPr>
          <w:sz w:val="24"/>
        </w:rPr>
      </w:pPr>
    </w:p>
    <w:p w:rsidR="0051699F" w:rsidRDefault="0051699F" w:rsidP="0051699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concentrated ammonia was spilt on the floor in the laboratory, what would be the safest way to have it cleaned up? Why?</w:t>
      </w:r>
    </w:p>
    <w:p w:rsidR="0051699F" w:rsidRDefault="0051699F" w:rsidP="0051699F">
      <w:pPr>
        <w:pStyle w:val="ListParagraph"/>
        <w:rPr>
          <w:sz w:val="24"/>
        </w:rPr>
      </w:pPr>
    </w:p>
    <w:p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51699F" w:rsidRDefault="0051699F" w:rsidP="0051699F">
      <w:pPr>
        <w:pStyle w:val="ListParagraph"/>
        <w:rPr>
          <w:sz w:val="24"/>
        </w:rPr>
      </w:pPr>
    </w:p>
    <w:p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 marks)</w:t>
      </w:r>
    </w:p>
    <w:p w:rsidR="000B44A3" w:rsidRPr="00CC70C6" w:rsidRDefault="0051699F" w:rsidP="00667BAF">
      <w:pPr>
        <w:pStyle w:val="ListParagraph"/>
        <w:jc w:val="center"/>
        <w:rPr>
          <w:sz w:val="24"/>
        </w:rPr>
      </w:pPr>
      <w:r w:rsidRPr="0051699F">
        <w:rPr>
          <w:b/>
          <w:sz w:val="24"/>
        </w:rPr>
        <w:t>END OF TASK</w:t>
      </w:r>
    </w:p>
    <w:sectPr w:rsidR="000B44A3" w:rsidRPr="00CC70C6" w:rsidSect="00CC70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0491F"/>
    <w:multiLevelType w:val="hybridMultilevel"/>
    <w:tmpl w:val="4582085C"/>
    <w:lvl w:ilvl="0" w:tplc="8AB007A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9904C5"/>
    <w:multiLevelType w:val="multilevel"/>
    <w:tmpl w:val="F2E83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9B"/>
    <w:rsid w:val="00017C66"/>
    <w:rsid w:val="000B44A3"/>
    <w:rsid w:val="000C2D07"/>
    <w:rsid w:val="000F690E"/>
    <w:rsid w:val="00145FC1"/>
    <w:rsid w:val="00191C47"/>
    <w:rsid w:val="001F7A0B"/>
    <w:rsid w:val="002919BC"/>
    <w:rsid w:val="003D488C"/>
    <w:rsid w:val="004F187A"/>
    <w:rsid w:val="00514C9B"/>
    <w:rsid w:val="0051699F"/>
    <w:rsid w:val="005476DF"/>
    <w:rsid w:val="00595792"/>
    <w:rsid w:val="005A6690"/>
    <w:rsid w:val="00667BAF"/>
    <w:rsid w:val="006F5688"/>
    <w:rsid w:val="00854C6A"/>
    <w:rsid w:val="00A811FB"/>
    <w:rsid w:val="00B16949"/>
    <w:rsid w:val="00BC554C"/>
    <w:rsid w:val="00C850EA"/>
    <w:rsid w:val="00CC70C6"/>
    <w:rsid w:val="00D640AF"/>
    <w:rsid w:val="00DD069B"/>
    <w:rsid w:val="00E17738"/>
    <w:rsid w:val="00F7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69B"/>
    <w:pPr>
      <w:suppressAutoHyphens/>
    </w:pPr>
    <w:rPr>
      <w:rFonts w:ascii="Arial" w:eastAsia="Times New Roman" w:hAnsi="Arial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17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738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69B"/>
    <w:pPr>
      <w:suppressAutoHyphens/>
    </w:pPr>
    <w:rPr>
      <w:rFonts w:ascii="Arial" w:eastAsia="Times New Roman" w:hAnsi="Arial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17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738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4DBFE-2A00-4480-93A1-0508385B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3237B79F</Template>
  <TotalTime>5</TotalTime>
  <Pages>5</Pages>
  <Words>410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6</cp:revision>
  <cp:lastPrinted>2018-04-09T05:55:00Z</cp:lastPrinted>
  <dcterms:created xsi:type="dcterms:W3CDTF">2018-04-05T06:52:00Z</dcterms:created>
  <dcterms:modified xsi:type="dcterms:W3CDTF">2018-04-09T05:57:00Z</dcterms:modified>
</cp:coreProperties>
</file>