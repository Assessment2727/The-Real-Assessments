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E43" w:rsidRDefault="00302E43" w:rsidP="00302E43">
      <w:pPr>
        <w:jc w:val="center"/>
        <w:rPr>
          <w:b/>
          <w:sz w:val="40"/>
          <w:szCs w:val="40"/>
        </w:rPr>
      </w:pPr>
      <w:bookmarkStart w:id="0" w:name="_GoBack"/>
      <w:bookmarkEnd w:id="0"/>
    </w:p>
    <w:p w:rsidR="00302E43" w:rsidRDefault="00302E43" w:rsidP="00302E43">
      <w:pPr>
        <w:jc w:val="center"/>
        <w:rPr>
          <w:b/>
          <w:sz w:val="40"/>
          <w:szCs w:val="40"/>
        </w:rPr>
      </w:pPr>
    </w:p>
    <w:p w:rsidR="00302E43" w:rsidRDefault="00302E43" w:rsidP="00302E43">
      <w:pPr>
        <w:jc w:val="center"/>
        <w:rPr>
          <w:b/>
          <w:sz w:val="40"/>
          <w:szCs w:val="40"/>
        </w:rPr>
      </w:pPr>
    </w:p>
    <w:p w:rsidR="00302E43" w:rsidRPr="00B84AC7" w:rsidRDefault="00302E43" w:rsidP="00302E43">
      <w:pPr>
        <w:jc w:val="center"/>
        <w:rPr>
          <w:b/>
          <w:sz w:val="72"/>
          <w:szCs w:val="40"/>
        </w:rPr>
      </w:pPr>
      <w:r w:rsidRPr="00B84AC7">
        <w:rPr>
          <w:b/>
          <w:sz w:val="72"/>
          <w:szCs w:val="40"/>
        </w:rPr>
        <w:t>RATES AND EQUILIBRIUM</w:t>
      </w:r>
    </w:p>
    <w:p w:rsidR="00302E43" w:rsidRPr="00B84AC7" w:rsidRDefault="00302E43" w:rsidP="00302E43">
      <w:pPr>
        <w:jc w:val="center"/>
        <w:rPr>
          <w:b/>
          <w:sz w:val="40"/>
          <w:szCs w:val="40"/>
        </w:rPr>
      </w:pPr>
    </w:p>
    <w:p w:rsidR="00302E43" w:rsidRPr="00B84AC7" w:rsidRDefault="00302E43" w:rsidP="00302E43">
      <w:pPr>
        <w:jc w:val="center"/>
        <w:rPr>
          <w:b/>
          <w:sz w:val="40"/>
          <w:szCs w:val="40"/>
        </w:rPr>
      </w:pPr>
    </w:p>
    <w:p w:rsidR="00302E43" w:rsidRPr="00B84AC7" w:rsidRDefault="00302E43" w:rsidP="00302E43">
      <w:pPr>
        <w:jc w:val="center"/>
        <w:rPr>
          <w:b/>
          <w:sz w:val="40"/>
          <w:szCs w:val="40"/>
        </w:rPr>
      </w:pPr>
      <w:r w:rsidRPr="00B84AC7">
        <w:rPr>
          <w:b/>
          <w:sz w:val="40"/>
          <w:szCs w:val="40"/>
        </w:rPr>
        <w:t>PAST EXAM QUESTIONS</w:t>
      </w:r>
    </w:p>
    <w:p w:rsidR="00302E43" w:rsidRPr="00B84AC7" w:rsidRDefault="00302E43" w:rsidP="00302E43">
      <w:pPr>
        <w:jc w:val="center"/>
        <w:rPr>
          <w:b/>
          <w:sz w:val="40"/>
          <w:szCs w:val="40"/>
        </w:rPr>
      </w:pPr>
    </w:p>
    <w:p w:rsidR="00302E43" w:rsidRPr="00B84AC7" w:rsidRDefault="00302E43" w:rsidP="00302E43">
      <w:pPr>
        <w:jc w:val="center"/>
        <w:rPr>
          <w:b/>
          <w:sz w:val="40"/>
          <w:szCs w:val="40"/>
        </w:rPr>
      </w:pPr>
    </w:p>
    <w:p w:rsidR="00302E43" w:rsidRPr="00B84AC7" w:rsidRDefault="00302E43" w:rsidP="00302E43">
      <w:pPr>
        <w:rPr>
          <w:b/>
          <w:sz w:val="24"/>
          <w:szCs w:val="24"/>
        </w:rPr>
      </w:pPr>
    </w:p>
    <w:p w:rsidR="00302E43" w:rsidRPr="00B84AC7" w:rsidRDefault="00302E43" w:rsidP="00302E43">
      <w:pPr>
        <w:tabs>
          <w:tab w:val="left" w:pos="1134"/>
          <w:tab w:val="right" w:leader="dot" w:pos="10490"/>
        </w:tabs>
        <w:rPr>
          <w:b/>
          <w:sz w:val="24"/>
          <w:szCs w:val="24"/>
        </w:rPr>
      </w:pPr>
      <w:r w:rsidRPr="00B84AC7">
        <w:rPr>
          <w:b/>
          <w:sz w:val="24"/>
          <w:szCs w:val="24"/>
        </w:rPr>
        <w:t>Section 1: Collision Theory, Reaction Rates, Energy Profile Diagrams</w:t>
      </w:r>
    </w:p>
    <w:p w:rsidR="00302E43" w:rsidRPr="00B84AC7" w:rsidRDefault="00302E43" w:rsidP="00302E43">
      <w:pPr>
        <w:tabs>
          <w:tab w:val="left" w:pos="1134"/>
          <w:tab w:val="right" w:leader="dot" w:pos="10490"/>
        </w:tabs>
        <w:ind w:left="426"/>
        <w:rPr>
          <w:sz w:val="24"/>
          <w:szCs w:val="24"/>
        </w:rPr>
      </w:pPr>
      <w:r w:rsidRPr="00B84AC7">
        <w:rPr>
          <w:sz w:val="24"/>
          <w:szCs w:val="24"/>
        </w:rPr>
        <w:tab/>
        <w:t>Multiple Choice</w:t>
      </w:r>
      <w:r w:rsidRPr="00B84AC7">
        <w:rPr>
          <w:sz w:val="24"/>
          <w:szCs w:val="24"/>
        </w:rPr>
        <w:tab/>
        <w:t>2</w:t>
      </w:r>
    </w:p>
    <w:p w:rsidR="00302E43" w:rsidRPr="00B84AC7" w:rsidRDefault="00302E43" w:rsidP="00302E43">
      <w:pPr>
        <w:tabs>
          <w:tab w:val="left" w:pos="1134"/>
          <w:tab w:val="right" w:leader="dot" w:pos="10490"/>
        </w:tabs>
        <w:ind w:left="426"/>
        <w:rPr>
          <w:sz w:val="24"/>
          <w:szCs w:val="24"/>
        </w:rPr>
      </w:pPr>
      <w:r w:rsidRPr="00B84AC7">
        <w:rPr>
          <w:sz w:val="24"/>
          <w:szCs w:val="24"/>
        </w:rPr>
        <w:tab/>
        <w:t>Short Answer</w:t>
      </w:r>
      <w:r w:rsidRPr="00B84AC7">
        <w:rPr>
          <w:sz w:val="24"/>
          <w:szCs w:val="24"/>
        </w:rPr>
        <w:tab/>
        <w:t>6</w:t>
      </w:r>
    </w:p>
    <w:p w:rsidR="00302E43" w:rsidRPr="00B84AC7" w:rsidRDefault="00302E43" w:rsidP="00302E43">
      <w:pPr>
        <w:tabs>
          <w:tab w:val="left" w:pos="1134"/>
          <w:tab w:val="right" w:leader="dot" w:pos="10490"/>
        </w:tabs>
        <w:ind w:left="426"/>
        <w:rPr>
          <w:sz w:val="24"/>
          <w:szCs w:val="24"/>
        </w:rPr>
      </w:pPr>
    </w:p>
    <w:p w:rsidR="00302E43" w:rsidRPr="00B84AC7" w:rsidRDefault="00302E43" w:rsidP="00302E43">
      <w:pPr>
        <w:tabs>
          <w:tab w:val="left" w:pos="1134"/>
          <w:tab w:val="right" w:leader="dot" w:pos="10490"/>
        </w:tabs>
        <w:rPr>
          <w:b/>
          <w:sz w:val="24"/>
          <w:szCs w:val="24"/>
        </w:rPr>
      </w:pPr>
      <w:r w:rsidRPr="00B84AC7">
        <w:rPr>
          <w:b/>
          <w:sz w:val="24"/>
          <w:szCs w:val="24"/>
        </w:rPr>
        <w:t>Section 2: Systems in Equilibrium, Le Châtelier’s Principle, Equilibrium Expressions</w:t>
      </w:r>
    </w:p>
    <w:p w:rsidR="00302E43" w:rsidRPr="00B84AC7" w:rsidRDefault="00302E43" w:rsidP="00302E43">
      <w:pPr>
        <w:tabs>
          <w:tab w:val="left" w:pos="1134"/>
          <w:tab w:val="right" w:leader="dot" w:pos="10490"/>
        </w:tabs>
        <w:ind w:left="426"/>
        <w:rPr>
          <w:sz w:val="24"/>
          <w:szCs w:val="24"/>
        </w:rPr>
      </w:pPr>
      <w:r w:rsidRPr="00B84AC7">
        <w:rPr>
          <w:sz w:val="24"/>
          <w:szCs w:val="24"/>
        </w:rPr>
        <w:tab/>
        <w:t>Multiple Choice</w:t>
      </w:r>
      <w:r w:rsidRPr="00B84AC7">
        <w:rPr>
          <w:sz w:val="24"/>
          <w:szCs w:val="24"/>
        </w:rPr>
        <w:tab/>
        <w:t>11</w:t>
      </w:r>
    </w:p>
    <w:p w:rsidR="00302E43" w:rsidRPr="00B84AC7" w:rsidRDefault="00302E43" w:rsidP="00302E43">
      <w:pPr>
        <w:tabs>
          <w:tab w:val="left" w:pos="1134"/>
          <w:tab w:val="right" w:leader="dot" w:pos="10490"/>
        </w:tabs>
        <w:ind w:left="426"/>
        <w:rPr>
          <w:sz w:val="24"/>
          <w:szCs w:val="24"/>
        </w:rPr>
      </w:pPr>
      <w:r w:rsidRPr="00B84AC7">
        <w:rPr>
          <w:sz w:val="24"/>
          <w:szCs w:val="24"/>
        </w:rPr>
        <w:tab/>
        <w:t>Short Answer</w:t>
      </w:r>
      <w:r w:rsidRPr="00B84AC7">
        <w:rPr>
          <w:sz w:val="24"/>
          <w:szCs w:val="24"/>
        </w:rPr>
        <w:tab/>
        <w:t>23</w:t>
      </w:r>
    </w:p>
    <w:p w:rsidR="00302E43" w:rsidRPr="00B84AC7" w:rsidRDefault="00302E43" w:rsidP="00302E43">
      <w:pPr>
        <w:tabs>
          <w:tab w:val="left" w:pos="1134"/>
          <w:tab w:val="right" w:leader="dot" w:pos="10490"/>
        </w:tabs>
        <w:ind w:left="426"/>
        <w:rPr>
          <w:sz w:val="24"/>
          <w:szCs w:val="24"/>
        </w:rPr>
      </w:pPr>
    </w:p>
    <w:p w:rsidR="00302E43" w:rsidRPr="00B84AC7" w:rsidRDefault="00302E43" w:rsidP="00302E43">
      <w:pPr>
        <w:tabs>
          <w:tab w:val="left" w:pos="1134"/>
          <w:tab w:val="right" w:leader="dot" w:pos="10490"/>
        </w:tabs>
        <w:rPr>
          <w:b/>
          <w:sz w:val="24"/>
          <w:szCs w:val="24"/>
        </w:rPr>
      </w:pPr>
      <w:r w:rsidRPr="00B84AC7">
        <w:rPr>
          <w:b/>
          <w:sz w:val="24"/>
          <w:szCs w:val="24"/>
        </w:rPr>
        <w:t>Section 3: Industrial and Environmental Applications of Rates and Equilibrium</w:t>
      </w:r>
    </w:p>
    <w:p w:rsidR="00302E43" w:rsidRPr="00B84AC7" w:rsidRDefault="00302E43" w:rsidP="00302E43">
      <w:pPr>
        <w:tabs>
          <w:tab w:val="left" w:pos="1134"/>
          <w:tab w:val="right" w:leader="dot" w:pos="10490"/>
        </w:tabs>
        <w:ind w:left="426"/>
        <w:rPr>
          <w:sz w:val="24"/>
          <w:szCs w:val="24"/>
        </w:rPr>
      </w:pPr>
      <w:r w:rsidRPr="00B84AC7">
        <w:rPr>
          <w:sz w:val="24"/>
          <w:szCs w:val="24"/>
        </w:rPr>
        <w:tab/>
        <w:t>Short Answer &amp; Extended Answer</w:t>
      </w:r>
      <w:r w:rsidRPr="00B84AC7">
        <w:rPr>
          <w:sz w:val="24"/>
          <w:szCs w:val="24"/>
        </w:rPr>
        <w:tab/>
        <w:t>41</w:t>
      </w:r>
    </w:p>
    <w:p w:rsidR="00302E43" w:rsidRPr="00B84AC7" w:rsidRDefault="00302E43" w:rsidP="00302E43">
      <w:pPr>
        <w:tabs>
          <w:tab w:val="left" w:pos="1276"/>
          <w:tab w:val="right" w:leader="dot" w:pos="10490"/>
        </w:tabs>
        <w:ind w:left="426"/>
        <w:rPr>
          <w:sz w:val="24"/>
          <w:szCs w:val="24"/>
        </w:rPr>
      </w:pPr>
    </w:p>
    <w:p w:rsidR="000B18E3" w:rsidRPr="00B84AC7" w:rsidRDefault="000B18E3">
      <w:pPr>
        <w:rPr>
          <w:b/>
        </w:rPr>
      </w:pPr>
      <w:r w:rsidRPr="00B84AC7">
        <w:rPr>
          <w:b/>
        </w:rPr>
        <w:br w:type="page"/>
      </w:r>
    </w:p>
    <w:p w:rsidR="009857BC" w:rsidRPr="00B84AC7" w:rsidRDefault="009857BC" w:rsidP="009857BC">
      <w:pPr>
        <w:rPr>
          <w:b/>
          <w:i/>
          <w:sz w:val="20"/>
        </w:rPr>
      </w:pPr>
      <w:r w:rsidRPr="00B84AC7">
        <w:rPr>
          <w:b/>
        </w:rPr>
        <w:lastRenderedPageBreak/>
        <w:t>WACE 2016 Sample Q1:</w:t>
      </w:r>
      <w:r w:rsidRPr="00B84AC7">
        <w:rPr>
          <w:b/>
        </w:rPr>
        <w:tab/>
      </w:r>
      <w:r w:rsidRPr="00B84AC7">
        <w:rPr>
          <w:b/>
        </w:rPr>
        <w:tab/>
      </w:r>
      <w:r w:rsidRPr="00B84AC7">
        <w:rPr>
          <w:b/>
        </w:rPr>
        <w:tab/>
      </w:r>
      <w:r w:rsidRPr="00B84AC7">
        <w:rPr>
          <w:b/>
        </w:rPr>
        <w:tab/>
      </w:r>
      <w:r w:rsidRPr="00B84AC7">
        <w:rPr>
          <w:b/>
        </w:rPr>
        <w:tab/>
      </w:r>
      <w:r w:rsidRPr="00B84AC7">
        <w:rPr>
          <w:b/>
        </w:rPr>
        <w:tab/>
      </w:r>
      <w:r w:rsidRPr="00B84AC7">
        <w:rPr>
          <w:b/>
        </w:rPr>
        <w:tab/>
      </w:r>
      <w:r w:rsidRPr="00B84AC7">
        <w:rPr>
          <w:b/>
        </w:rPr>
        <w:tab/>
      </w:r>
      <w:r w:rsidRPr="00B84AC7">
        <w:rPr>
          <w:i/>
          <w:sz w:val="20"/>
          <w:u w:val="single"/>
        </w:rPr>
        <w:t>Originally from WACE 2012</w:t>
      </w:r>
    </w:p>
    <w:p w:rsidR="009857BC" w:rsidRPr="00B84AC7" w:rsidRDefault="009857BC" w:rsidP="009857BC">
      <w:r w:rsidRPr="00B84AC7">
        <w:t>The reaction of iron(III) oxide with carbon monoxide gas is shown below:</w:t>
      </w:r>
    </w:p>
    <w:p w:rsidR="009857BC" w:rsidRPr="00B84AC7" w:rsidRDefault="009857BC" w:rsidP="009857BC">
      <w:pPr>
        <w:jc w:val="center"/>
      </w:pPr>
      <w:r w:rsidRPr="00B84AC7">
        <w:t>Fe</w:t>
      </w:r>
      <w:r w:rsidRPr="00B84AC7">
        <w:rPr>
          <w:vertAlign w:val="subscript"/>
        </w:rPr>
        <w:t>2</w:t>
      </w:r>
      <w:r w:rsidRPr="00B84AC7">
        <w:t>O</w:t>
      </w:r>
      <w:r w:rsidRPr="00B84AC7">
        <w:rPr>
          <w:vertAlign w:val="subscript"/>
        </w:rPr>
        <w:t>3</w:t>
      </w:r>
      <w:r w:rsidRPr="00B84AC7">
        <w:t xml:space="preserve">(s)   +   3 CO(g)   </w:t>
      </w:r>
      <w:r w:rsidRPr="00B84AC7">
        <w:rPr>
          <w:rFonts w:ascii="Cambria Math" w:hAnsi="Cambria Math" w:cs="Cambria Math"/>
        </w:rPr>
        <w:t>⇌</w:t>
      </w:r>
      <w:r w:rsidRPr="00B84AC7">
        <w:t xml:space="preserve">   2 Fe(ℓ)   +   3 CO</w:t>
      </w:r>
      <w:r w:rsidRPr="00B84AC7">
        <w:rPr>
          <w:vertAlign w:val="subscript"/>
        </w:rPr>
        <w:t>2</w:t>
      </w:r>
      <w:r w:rsidRPr="00B84AC7">
        <w:t>(g)</w:t>
      </w:r>
    </w:p>
    <w:p w:rsidR="009857BC" w:rsidRPr="00B84AC7" w:rsidRDefault="009857BC" w:rsidP="009857BC">
      <w:r w:rsidRPr="00B84AC7">
        <w:t>Which one of the following changes to the system will initially decrease the rate of the forward reaction?</w:t>
      </w:r>
    </w:p>
    <w:p w:rsidR="009857BC" w:rsidRPr="00B84AC7" w:rsidRDefault="009857BC" w:rsidP="009857BC">
      <w:pPr>
        <w:pStyle w:val="ListParagraph"/>
        <w:numPr>
          <w:ilvl w:val="0"/>
          <w:numId w:val="1"/>
        </w:numPr>
      </w:pPr>
      <w:r w:rsidRPr="00B84AC7">
        <w:t>decreasing the volume of the reaction vessel</w:t>
      </w:r>
    </w:p>
    <w:p w:rsidR="009857BC" w:rsidRPr="00B84AC7" w:rsidRDefault="009857BC" w:rsidP="009857BC">
      <w:pPr>
        <w:pStyle w:val="ListParagraph"/>
        <w:numPr>
          <w:ilvl w:val="0"/>
          <w:numId w:val="1"/>
        </w:numPr>
      </w:pPr>
      <w:r w:rsidRPr="00B84AC7">
        <w:t>decreasing the pressure of CO(g) in the vessel</w:t>
      </w:r>
    </w:p>
    <w:p w:rsidR="009857BC" w:rsidRPr="00B84AC7" w:rsidRDefault="009857BC" w:rsidP="009857BC">
      <w:pPr>
        <w:pStyle w:val="ListParagraph"/>
        <w:numPr>
          <w:ilvl w:val="0"/>
          <w:numId w:val="1"/>
        </w:numPr>
      </w:pPr>
      <w:r w:rsidRPr="00B84AC7">
        <w:t>decreasing the Fe</w:t>
      </w:r>
      <w:r w:rsidRPr="00B84AC7">
        <w:rPr>
          <w:vertAlign w:val="subscript"/>
        </w:rPr>
        <w:t>2</w:t>
      </w:r>
      <w:r w:rsidRPr="00B84AC7">
        <w:t>O</w:t>
      </w:r>
      <w:r w:rsidRPr="00B84AC7">
        <w:rPr>
          <w:vertAlign w:val="subscript"/>
        </w:rPr>
        <w:t>3</w:t>
      </w:r>
      <w:r w:rsidRPr="00B84AC7">
        <w:t>(s) particle size</w:t>
      </w:r>
    </w:p>
    <w:p w:rsidR="009857BC" w:rsidRPr="00B84AC7" w:rsidRDefault="009857BC" w:rsidP="009857BC">
      <w:pPr>
        <w:pStyle w:val="ListParagraph"/>
        <w:numPr>
          <w:ilvl w:val="0"/>
          <w:numId w:val="1"/>
        </w:numPr>
      </w:pPr>
      <w:r w:rsidRPr="00B84AC7">
        <w:t>decreasing the concentration of CO</w:t>
      </w:r>
      <w:r w:rsidRPr="00B84AC7">
        <w:rPr>
          <w:vertAlign w:val="subscript"/>
        </w:rPr>
        <w:t>2</w:t>
      </w:r>
      <w:r w:rsidRPr="00B84AC7">
        <w:t>(g) in the system</w:t>
      </w:r>
    </w:p>
    <w:p w:rsidR="009857BC" w:rsidRPr="00B84AC7" w:rsidRDefault="009857BC" w:rsidP="009857BC">
      <w:pPr>
        <w:rPr>
          <w:rStyle w:val="Heading1Char"/>
        </w:rPr>
      </w:pPr>
    </w:p>
    <w:p w:rsidR="009857BC" w:rsidRPr="00B84AC7" w:rsidRDefault="009857BC" w:rsidP="009857BC">
      <w:pPr>
        <w:rPr>
          <w:b/>
        </w:rPr>
      </w:pPr>
      <w:r w:rsidRPr="00B84AC7">
        <w:rPr>
          <w:b/>
        </w:rPr>
        <w:t>WACE 2012 Q18:</w:t>
      </w:r>
    </w:p>
    <w:p w:rsidR="009857BC" w:rsidRPr="00B84AC7" w:rsidRDefault="009857BC" w:rsidP="009857BC">
      <w:r w:rsidRPr="00B84AC7">
        <w:t>Ammonium chloride (NH</w:t>
      </w:r>
      <w:r w:rsidRPr="00B84AC7">
        <w:rPr>
          <w:vertAlign w:val="subscript"/>
        </w:rPr>
        <w:t>4</w:t>
      </w:r>
      <w:r w:rsidRPr="00B84AC7">
        <w:t xml:space="preserve">Cℓ) dissolves readily in water at room temperature. If a sample of ammonium chloride is dissolved in a beaker of water, the beaker becomes cold to the touch. Which one of the following is the </w:t>
      </w:r>
      <w:r w:rsidRPr="00B84AC7">
        <w:rPr>
          <w:b/>
        </w:rPr>
        <w:t>best</w:t>
      </w:r>
      <w:r w:rsidRPr="00B84AC7">
        <w:t xml:space="preserve"> explanation for this observation?</w:t>
      </w:r>
    </w:p>
    <w:p w:rsidR="009857BC" w:rsidRPr="00B84AC7" w:rsidRDefault="009857BC" w:rsidP="009857BC">
      <w:pPr>
        <w:pStyle w:val="ListParagraph"/>
        <w:numPr>
          <w:ilvl w:val="0"/>
          <w:numId w:val="12"/>
        </w:numPr>
      </w:pPr>
      <w:r w:rsidRPr="00B84AC7">
        <w:t>The reaction is exothermic with a small activation energy</w:t>
      </w:r>
    </w:p>
    <w:p w:rsidR="009857BC" w:rsidRPr="00B84AC7" w:rsidRDefault="009857BC" w:rsidP="009857BC">
      <w:pPr>
        <w:pStyle w:val="ListParagraph"/>
        <w:numPr>
          <w:ilvl w:val="0"/>
          <w:numId w:val="12"/>
        </w:numPr>
      </w:pPr>
      <w:r w:rsidRPr="00B84AC7">
        <w:t>The reaction is exothermic with a large activation energy</w:t>
      </w:r>
    </w:p>
    <w:p w:rsidR="009857BC" w:rsidRPr="00B84AC7" w:rsidRDefault="009857BC" w:rsidP="009857BC">
      <w:pPr>
        <w:pStyle w:val="ListParagraph"/>
        <w:numPr>
          <w:ilvl w:val="0"/>
          <w:numId w:val="12"/>
        </w:numPr>
      </w:pPr>
      <w:r w:rsidRPr="00B84AC7">
        <w:t>The reaction is endothermic with a small activation energy</w:t>
      </w:r>
    </w:p>
    <w:p w:rsidR="009857BC" w:rsidRPr="00B84AC7" w:rsidRDefault="009857BC" w:rsidP="009857BC">
      <w:pPr>
        <w:pStyle w:val="ListParagraph"/>
        <w:numPr>
          <w:ilvl w:val="0"/>
          <w:numId w:val="12"/>
        </w:numPr>
      </w:pPr>
      <w:r w:rsidRPr="00B84AC7">
        <w:t>The reaction is endothermic with a large activation energy</w:t>
      </w:r>
    </w:p>
    <w:p w:rsidR="009857BC" w:rsidRPr="00B84AC7" w:rsidRDefault="009857BC" w:rsidP="009857BC">
      <w:pPr>
        <w:rPr>
          <w:rStyle w:val="Heading1Char"/>
        </w:rPr>
      </w:pPr>
    </w:p>
    <w:p w:rsidR="009857BC" w:rsidRPr="00B84AC7" w:rsidRDefault="009857BC" w:rsidP="009857BC">
      <w:pPr>
        <w:rPr>
          <w:b/>
        </w:rPr>
      </w:pPr>
      <w:r w:rsidRPr="00B84AC7">
        <w:rPr>
          <w:b/>
        </w:rPr>
        <w:t>WACE 2010 Q17:</w:t>
      </w:r>
    </w:p>
    <w:p w:rsidR="009857BC" w:rsidRPr="00B84AC7" w:rsidRDefault="009857BC" w:rsidP="009857BC">
      <w:r w:rsidRPr="00B84AC7">
        <w:t xml:space="preserve">A small rise in temperature of gaseous reactants in a system results in an increase in the rate of reaction. Which one of the following is the </w:t>
      </w:r>
      <w:r w:rsidRPr="00B84AC7">
        <w:rPr>
          <w:b/>
        </w:rPr>
        <w:t>main</w:t>
      </w:r>
      <w:r w:rsidRPr="00B84AC7">
        <w:t xml:space="preserve"> reason for this change?</w:t>
      </w:r>
    </w:p>
    <w:p w:rsidR="009857BC" w:rsidRPr="00B84AC7" w:rsidRDefault="009857BC" w:rsidP="009857BC">
      <w:pPr>
        <w:pStyle w:val="ListParagraph"/>
        <w:numPr>
          <w:ilvl w:val="0"/>
          <w:numId w:val="16"/>
        </w:numPr>
      </w:pPr>
      <w:r w:rsidRPr="00B84AC7">
        <w:t>an increase in the speed of reactant particles, leading to a higher rate of collision</w:t>
      </w:r>
    </w:p>
    <w:p w:rsidR="009857BC" w:rsidRPr="00B84AC7" w:rsidRDefault="009857BC" w:rsidP="009857BC">
      <w:pPr>
        <w:pStyle w:val="ListParagraph"/>
        <w:numPr>
          <w:ilvl w:val="0"/>
          <w:numId w:val="16"/>
        </w:numPr>
      </w:pPr>
      <w:r w:rsidRPr="00B84AC7">
        <w:t>an increase in the pressure inside the reaction vessel, leading to a higher rate of collision</w:t>
      </w:r>
    </w:p>
    <w:p w:rsidR="009857BC" w:rsidRPr="00B84AC7" w:rsidRDefault="009857BC" w:rsidP="009857BC">
      <w:pPr>
        <w:pStyle w:val="ListParagraph"/>
        <w:numPr>
          <w:ilvl w:val="0"/>
          <w:numId w:val="16"/>
        </w:numPr>
      </w:pPr>
      <w:r w:rsidRPr="00B84AC7">
        <w:t>an increase in the proportion of collisions with more than the activation energy</w:t>
      </w:r>
    </w:p>
    <w:p w:rsidR="009857BC" w:rsidRPr="00B84AC7" w:rsidRDefault="009857BC" w:rsidP="009857BC">
      <w:pPr>
        <w:pStyle w:val="ListParagraph"/>
        <w:numPr>
          <w:ilvl w:val="0"/>
          <w:numId w:val="16"/>
        </w:numPr>
      </w:pPr>
      <w:r w:rsidRPr="00B84AC7">
        <w:t>an increase in the activation energy of the reaction</w:t>
      </w:r>
    </w:p>
    <w:p w:rsidR="009857BC" w:rsidRPr="00B84AC7" w:rsidRDefault="009857BC" w:rsidP="009857BC">
      <w:pPr>
        <w:rPr>
          <w:rStyle w:val="Heading1Char"/>
        </w:rPr>
      </w:pPr>
    </w:p>
    <w:p w:rsidR="009857BC" w:rsidRPr="00B84AC7" w:rsidRDefault="009857BC" w:rsidP="009857BC">
      <w:pPr>
        <w:rPr>
          <w:rStyle w:val="Heading1Char"/>
        </w:rPr>
      </w:pPr>
    </w:p>
    <w:p w:rsidR="009857BC" w:rsidRPr="00B84AC7" w:rsidRDefault="009857BC" w:rsidP="009857BC">
      <w:pPr>
        <w:rPr>
          <w:i/>
        </w:rPr>
      </w:pPr>
      <w:r w:rsidRPr="00B84AC7">
        <w:rPr>
          <w:rStyle w:val="Heading1Char"/>
        </w:rPr>
        <w:br w:type="column"/>
      </w:r>
      <w:r w:rsidRPr="00B84AC7">
        <w:rPr>
          <w:i/>
        </w:rPr>
        <w:lastRenderedPageBreak/>
        <w:t>Use the potential energy diagram shown below to answer TEE 2009 questions 11 and 12.</w:t>
      </w:r>
    </w:p>
    <w:p w:rsidR="009857BC" w:rsidRPr="00B84AC7" w:rsidRDefault="00664A69" w:rsidP="009857BC">
      <w:pPr>
        <w:jc w:val="center"/>
      </w:pPr>
      <w:r w:rsidRPr="00B84AC7">
        <w:rPr>
          <w:noProof/>
          <w:lang w:val="en-AU" w:eastAsia="en-AU"/>
        </w:rPr>
        <mc:AlternateContent>
          <mc:Choice Requires="wpg">
            <w:drawing>
              <wp:inline distT="0" distB="0" distL="0" distR="0" wp14:anchorId="26B5B4B8" wp14:editId="23E2C239">
                <wp:extent cx="5234834" cy="3000375"/>
                <wp:effectExtent l="0" t="0" r="4445" b="0"/>
                <wp:docPr id="531" name="Group 531"/>
                <wp:cNvGraphicFramePr/>
                <a:graphic xmlns:a="http://schemas.openxmlformats.org/drawingml/2006/main">
                  <a:graphicData uri="http://schemas.microsoft.com/office/word/2010/wordprocessingGroup">
                    <wpg:wgp>
                      <wpg:cNvGrpSpPr/>
                      <wpg:grpSpPr>
                        <a:xfrm>
                          <a:off x="0" y="0"/>
                          <a:ext cx="5234834" cy="3000375"/>
                          <a:chOff x="0" y="0"/>
                          <a:chExt cx="5234834" cy="3000375"/>
                        </a:xfrm>
                      </wpg:grpSpPr>
                      <wpg:grpSp>
                        <wpg:cNvPr id="529" name="Group 529"/>
                        <wpg:cNvGrpSpPr/>
                        <wpg:grpSpPr>
                          <a:xfrm>
                            <a:off x="0" y="0"/>
                            <a:ext cx="5234834" cy="3000375"/>
                            <a:chOff x="0" y="0"/>
                            <a:chExt cx="5234834" cy="3000375"/>
                          </a:xfrm>
                        </wpg:grpSpPr>
                        <wps:wsp>
                          <wps:cNvPr id="476" name="Straight Connector 476"/>
                          <wps:cNvCnPr/>
                          <wps:spPr>
                            <a:xfrm>
                              <a:off x="1834410" y="0"/>
                              <a:ext cx="0" cy="2638425"/>
                            </a:xfrm>
                            <a:prstGeom prst="line">
                              <a:avLst/>
                            </a:prstGeom>
                          </wps:spPr>
                          <wps:style>
                            <a:lnRef idx="1">
                              <a:schemeClr val="dk1"/>
                            </a:lnRef>
                            <a:fillRef idx="0">
                              <a:schemeClr val="dk1"/>
                            </a:fillRef>
                            <a:effectRef idx="0">
                              <a:schemeClr val="dk1"/>
                            </a:effectRef>
                            <a:fontRef idx="minor">
                              <a:schemeClr val="tx1"/>
                            </a:fontRef>
                          </wps:style>
                          <wps:bodyPr/>
                        </wps:wsp>
                        <wps:wsp>
                          <wps:cNvPr id="477" name="Straight Connector 477"/>
                          <wps:cNvCnPr/>
                          <wps:spPr>
                            <a:xfrm flipH="1">
                              <a:off x="1834410" y="2636614"/>
                              <a:ext cx="3400424" cy="0"/>
                            </a:xfrm>
                            <a:prstGeom prst="line">
                              <a:avLst/>
                            </a:prstGeom>
                          </wps:spPr>
                          <wps:style>
                            <a:lnRef idx="1">
                              <a:schemeClr val="dk1"/>
                            </a:lnRef>
                            <a:fillRef idx="0">
                              <a:schemeClr val="dk1"/>
                            </a:fillRef>
                            <a:effectRef idx="0">
                              <a:schemeClr val="dk1"/>
                            </a:effectRef>
                            <a:fontRef idx="minor">
                              <a:schemeClr val="tx1"/>
                            </a:fontRef>
                          </wps:style>
                          <wps:bodyPr/>
                        </wps:wsp>
                        <wps:wsp>
                          <wps:cNvPr id="507" name="Straight Connector 507"/>
                          <wps:cNvCnPr/>
                          <wps:spPr>
                            <a:xfrm flipH="1">
                              <a:off x="1671725" y="880741"/>
                              <a:ext cx="161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16" name="Straight Connector 516"/>
                          <wps:cNvCnPr/>
                          <wps:spPr>
                            <a:xfrm flipH="1">
                              <a:off x="1671725" y="1464162"/>
                              <a:ext cx="161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17" name="Straight Connector 517"/>
                          <wps:cNvCnPr/>
                          <wps:spPr>
                            <a:xfrm flipH="1">
                              <a:off x="1671725" y="2047583"/>
                              <a:ext cx="161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18" name="Straight Connector 518"/>
                          <wps:cNvCnPr/>
                          <wps:spPr>
                            <a:xfrm flipH="1">
                              <a:off x="1671725" y="291711"/>
                              <a:ext cx="161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19" name="Text Box 2"/>
                          <wps:cNvSpPr txBox="1">
                            <a:spLocks noChangeArrowheads="1"/>
                          </wps:cNvSpPr>
                          <wps:spPr bwMode="auto">
                            <a:xfrm>
                              <a:off x="2961983" y="2743200"/>
                              <a:ext cx="1209675" cy="257175"/>
                            </a:xfrm>
                            <a:prstGeom prst="rect">
                              <a:avLst/>
                            </a:prstGeom>
                            <a:noFill/>
                            <a:ln w="9525">
                              <a:noFill/>
                              <a:miter lim="800000"/>
                              <a:headEnd/>
                              <a:tailEnd/>
                            </a:ln>
                          </wps:spPr>
                          <wps:txbx>
                            <w:txbxContent>
                              <w:p w:rsidR="00AC7A73" w:rsidRPr="00131F92" w:rsidRDefault="00AC7A73">
                                <w:pPr>
                                  <w:rPr>
                                    <w:sz w:val="18"/>
                                  </w:rPr>
                                </w:pPr>
                                <w:r w:rsidRPr="00131F92">
                                  <w:rPr>
                                    <w:sz w:val="18"/>
                                  </w:rPr>
                                  <w:t>Reaction coordinate</w:t>
                                </w:r>
                              </w:p>
                            </w:txbxContent>
                          </wps:txbx>
                          <wps:bodyPr rot="0" vert="horz" wrap="square" lIns="91440" tIns="45720" rIns="91440" bIns="45720" anchor="t" anchorCtr="0">
                            <a:noAutofit/>
                          </wps:bodyPr>
                        </wps:wsp>
                        <wpg:grpSp>
                          <wpg:cNvPr id="528" name="Group 528"/>
                          <wpg:cNvGrpSpPr/>
                          <wpg:grpSpPr>
                            <a:xfrm>
                              <a:off x="0" y="190734"/>
                              <a:ext cx="1739102" cy="2007438"/>
                              <a:chOff x="0" y="0"/>
                              <a:chExt cx="1739102" cy="2007438"/>
                            </a:xfrm>
                          </wpg:grpSpPr>
                          <wps:wsp>
                            <wps:cNvPr id="520" name="Text Box 2"/>
                            <wps:cNvSpPr txBox="1">
                              <a:spLocks noChangeArrowheads="1"/>
                            </wps:cNvSpPr>
                            <wps:spPr bwMode="auto">
                              <a:xfrm>
                                <a:off x="0" y="948059"/>
                                <a:ext cx="1209675" cy="257175"/>
                              </a:xfrm>
                              <a:prstGeom prst="rect">
                                <a:avLst/>
                              </a:prstGeom>
                              <a:noFill/>
                              <a:ln w="9525">
                                <a:noFill/>
                                <a:miter lim="800000"/>
                                <a:headEnd/>
                                <a:tailEnd/>
                              </a:ln>
                            </wps:spPr>
                            <wps:txbx>
                              <w:txbxContent>
                                <w:p w:rsidR="00AC7A73" w:rsidRPr="00131F92" w:rsidRDefault="00AC7A73">
                                  <w:pPr>
                                    <w:rPr>
                                      <w:sz w:val="18"/>
                                    </w:rPr>
                                  </w:pPr>
                                  <w:r>
                                    <w:rPr>
                                      <w:sz w:val="18"/>
                                    </w:rPr>
                                    <w:t>Enthalpy (kJ mol</w:t>
                                  </w:r>
                                  <w:r>
                                    <w:rPr>
                                      <w:sz w:val="18"/>
                                      <w:vertAlign w:val="superscript"/>
                                    </w:rPr>
                                    <w:t>-1</w:t>
                                  </w:r>
                                  <w:r>
                                    <w:rPr>
                                      <w:sz w:val="18"/>
                                    </w:rPr>
                                    <w:t>)</w:t>
                                  </w:r>
                                </w:p>
                              </w:txbxContent>
                            </wps:txbx>
                            <wps:bodyPr rot="0" vert="horz" wrap="square" lIns="91440" tIns="45720" rIns="91440" bIns="45720" anchor="t" anchorCtr="0">
                              <a:noAutofit/>
                            </wps:bodyPr>
                          </wps:wsp>
                          <wps:wsp>
                            <wps:cNvPr id="521" name="Text Box 2"/>
                            <wps:cNvSpPr txBox="1">
                              <a:spLocks noChangeArrowheads="1"/>
                            </wps:cNvSpPr>
                            <wps:spPr bwMode="auto">
                              <a:xfrm>
                                <a:off x="1329527" y="1750263"/>
                                <a:ext cx="409575" cy="257175"/>
                              </a:xfrm>
                              <a:prstGeom prst="rect">
                                <a:avLst/>
                              </a:prstGeom>
                              <a:noFill/>
                              <a:ln w="9525">
                                <a:noFill/>
                                <a:miter lim="800000"/>
                                <a:headEnd/>
                                <a:tailEnd/>
                              </a:ln>
                            </wps:spPr>
                            <wps:txbx>
                              <w:txbxContent>
                                <w:p w:rsidR="00AC7A73" w:rsidRPr="00131F92" w:rsidRDefault="00AC7A73" w:rsidP="00131F92">
                                  <w:pPr>
                                    <w:jc w:val="right"/>
                                    <w:rPr>
                                      <w:sz w:val="18"/>
                                    </w:rPr>
                                  </w:pPr>
                                  <w:r>
                                    <w:rPr>
                                      <w:sz w:val="18"/>
                                    </w:rPr>
                                    <w:t>200</w:t>
                                  </w:r>
                                </w:p>
                              </w:txbxContent>
                            </wps:txbx>
                            <wps:bodyPr rot="0" vert="horz" wrap="square" lIns="91440" tIns="45720" rIns="91440" bIns="45720" anchor="t" anchorCtr="0">
                              <a:noAutofit/>
                            </wps:bodyPr>
                          </wps:wsp>
                          <wps:wsp>
                            <wps:cNvPr id="522" name="Text Box 2"/>
                            <wps:cNvSpPr txBox="1">
                              <a:spLocks noChangeArrowheads="1"/>
                            </wps:cNvSpPr>
                            <wps:spPr bwMode="auto">
                              <a:xfrm>
                                <a:off x="1329527" y="1166842"/>
                                <a:ext cx="409575" cy="257175"/>
                              </a:xfrm>
                              <a:prstGeom prst="rect">
                                <a:avLst/>
                              </a:prstGeom>
                              <a:noFill/>
                              <a:ln w="9525">
                                <a:noFill/>
                                <a:miter lim="800000"/>
                                <a:headEnd/>
                                <a:tailEnd/>
                              </a:ln>
                            </wps:spPr>
                            <wps:txbx>
                              <w:txbxContent>
                                <w:p w:rsidR="00AC7A73" w:rsidRPr="00131F92" w:rsidRDefault="00AC7A73" w:rsidP="00131F92">
                                  <w:pPr>
                                    <w:jc w:val="right"/>
                                    <w:rPr>
                                      <w:sz w:val="18"/>
                                    </w:rPr>
                                  </w:pPr>
                                  <w:r>
                                    <w:rPr>
                                      <w:sz w:val="18"/>
                                    </w:rPr>
                                    <w:t>400</w:t>
                                  </w:r>
                                </w:p>
                              </w:txbxContent>
                            </wps:txbx>
                            <wps:bodyPr rot="0" vert="horz" wrap="square" lIns="91440" tIns="45720" rIns="91440" bIns="45720" anchor="t" anchorCtr="0">
                              <a:noAutofit/>
                            </wps:bodyPr>
                          </wps:wsp>
                          <wps:wsp>
                            <wps:cNvPr id="523" name="Text Box 2"/>
                            <wps:cNvSpPr txBox="1">
                              <a:spLocks noChangeArrowheads="1"/>
                            </wps:cNvSpPr>
                            <wps:spPr bwMode="auto">
                              <a:xfrm>
                                <a:off x="1329527" y="577811"/>
                                <a:ext cx="409575" cy="257175"/>
                              </a:xfrm>
                              <a:prstGeom prst="rect">
                                <a:avLst/>
                              </a:prstGeom>
                              <a:noFill/>
                              <a:ln w="9525">
                                <a:noFill/>
                                <a:miter lim="800000"/>
                                <a:headEnd/>
                                <a:tailEnd/>
                              </a:ln>
                            </wps:spPr>
                            <wps:txbx>
                              <w:txbxContent>
                                <w:p w:rsidR="00AC7A73" w:rsidRPr="00131F92" w:rsidRDefault="00AC7A73" w:rsidP="00131F92">
                                  <w:pPr>
                                    <w:jc w:val="right"/>
                                    <w:rPr>
                                      <w:sz w:val="18"/>
                                    </w:rPr>
                                  </w:pPr>
                                  <w:r>
                                    <w:rPr>
                                      <w:sz w:val="18"/>
                                    </w:rPr>
                                    <w:t>600</w:t>
                                  </w:r>
                                </w:p>
                              </w:txbxContent>
                            </wps:txbx>
                            <wps:bodyPr rot="0" vert="horz" wrap="square" lIns="91440" tIns="45720" rIns="91440" bIns="45720" anchor="t" anchorCtr="0">
                              <a:noAutofit/>
                            </wps:bodyPr>
                          </wps:wsp>
                          <wps:wsp>
                            <wps:cNvPr id="524" name="Text Box 2"/>
                            <wps:cNvSpPr txBox="1">
                              <a:spLocks noChangeArrowheads="1"/>
                            </wps:cNvSpPr>
                            <wps:spPr bwMode="auto">
                              <a:xfrm>
                                <a:off x="1329527" y="0"/>
                                <a:ext cx="409575" cy="257175"/>
                              </a:xfrm>
                              <a:prstGeom prst="rect">
                                <a:avLst/>
                              </a:prstGeom>
                              <a:noFill/>
                              <a:ln w="9525">
                                <a:noFill/>
                                <a:miter lim="800000"/>
                                <a:headEnd/>
                                <a:tailEnd/>
                              </a:ln>
                            </wps:spPr>
                            <wps:txbx>
                              <w:txbxContent>
                                <w:p w:rsidR="00AC7A73" w:rsidRPr="00131F92" w:rsidRDefault="00AC7A73" w:rsidP="00131F92">
                                  <w:pPr>
                                    <w:jc w:val="right"/>
                                    <w:rPr>
                                      <w:sz w:val="18"/>
                                    </w:rPr>
                                  </w:pPr>
                                  <w:r>
                                    <w:rPr>
                                      <w:sz w:val="18"/>
                                    </w:rPr>
                                    <w:t>800</w:t>
                                  </w:r>
                                </w:p>
                              </w:txbxContent>
                            </wps:txbx>
                            <wps:bodyPr rot="0" vert="horz" wrap="square" lIns="91440" tIns="45720" rIns="91440" bIns="45720" anchor="t" anchorCtr="0">
                              <a:noAutofit/>
                            </wps:bodyPr>
                          </wps:wsp>
                        </wpg:grpSp>
                      </wpg:grpSp>
                      <wpg:grpSp>
                        <wpg:cNvPr id="530" name="Group 530"/>
                        <wpg:cNvGrpSpPr/>
                        <wpg:grpSpPr>
                          <a:xfrm>
                            <a:off x="2664663" y="291711"/>
                            <a:ext cx="2083793" cy="2047875"/>
                            <a:chOff x="0" y="0"/>
                            <a:chExt cx="2083793" cy="2047875"/>
                          </a:xfrm>
                        </wpg:grpSpPr>
                        <wps:wsp>
                          <wps:cNvPr id="525" name="Straight Connector 525"/>
                          <wps:cNvCnPr/>
                          <wps:spPr>
                            <a:xfrm flipH="1">
                              <a:off x="0" y="1172451"/>
                              <a:ext cx="571500" cy="0"/>
                            </a:xfrm>
                            <a:prstGeom prst="line">
                              <a:avLst/>
                            </a:prstGeom>
                          </wps:spPr>
                          <wps:style>
                            <a:lnRef idx="1">
                              <a:schemeClr val="dk1"/>
                            </a:lnRef>
                            <a:fillRef idx="0">
                              <a:schemeClr val="dk1"/>
                            </a:fillRef>
                            <a:effectRef idx="0">
                              <a:schemeClr val="dk1"/>
                            </a:effectRef>
                            <a:fontRef idx="minor">
                              <a:schemeClr val="tx1"/>
                            </a:fontRef>
                          </wps:style>
                          <wps:bodyPr/>
                        </wps:wsp>
                        <wps:wsp>
                          <wps:cNvPr id="526" name="Straight Connector 526"/>
                          <wps:cNvCnPr/>
                          <wps:spPr>
                            <a:xfrm flipH="1">
                              <a:off x="1503430" y="2047582"/>
                              <a:ext cx="580363" cy="0"/>
                            </a:xfrm>
                            <a:prstGeom prst="line">
                              <a:avLst/>
                            </a:prstGeom>
                          </wps:spPr>
                          <wps:style>
                            <a:lnRef idx="1">
                              <a:schemeClr val="dk1"/>
                            </a:lnRef>
                            <a:fillRef idx="0">
                              <a:schemeClr val="dk1"/>
                            </a:fillRef>
                            <a:effectRef idx="0">
                              <a:schemeClr val="dk1"/>
                            </a:effectRef>
                            <a:fontRef idx="minor">
                              <a:schemeClr val="tx1"/>
                            </a:fontRef>
                          </wps:style>
                          <wps:bodyPr/>
                        </wps:wsp>
                        <wps:wsp>
                          <wps:cNvPr id="527" name="Freeform 527"/>
                          <wps:cNvSpPr/>
                          <wps:spPr>
                            <a:xfrm>
                              <a:off x="572201" y="0"/>
                              <a:ext cx="930910" cy="2047875"/>
                            </a:xfrm>
                            <a:custGeom>
                              <a:avLst/>
                              <a:gdLst>
                                <a:gd name="connsiteX0" fmla="*/ 0 w 942975"/>
                                <a:gd name="connsiteY0" fmla="*/ 1133475 h 2057400"/>
                                <a:gd name="connsiteX1" fmla="*/ 171450 w 942975"/>
                                <a:gd name="connsiteY1" fmla="*/ 133350 h 2057400"/>
                                <a:gd name="connsiteX2" fmla="*/ 304800 w 942975"/>
                                <a:gd name="connsiteY2" fmla="*/ 0 h 2057400"/>
                                <a:gd name="connsiteX3" fmla="*/ 590550 w 942975"/>
                                <a:gd name="connsiteY3" fmla="*/ 733425 h 2057400"/>
                                <a:gd name="connsiteX4" fmla="*/ 942975 w 942975"/>
                                <a:gd name="connsiteY4" fmla="*/ 2057400 h 2057400"/>
                                <a:gd name="connsiteX0" fmla="*/ 0 w 942975"/>
                                <a:gd name="connsiteY0" fmla="*/ 1212755 h 2136680"/>
                                <a:gd name="connsiteX1" fmla="*/ 171450 w 942975"/>
                                <a:gd name="connsiteY1" fmla="*/ 212630 h 2136680"/>
                                <a:gd name="connsiteX2" fmla="*/ 304800 w 942975"/>
                                <a:gd name="connsiteY2" fmla="*/ 44611 h 2136680"/>
                                <a:gd name="connsiteX3" fmla="*/ 590550 w 942975"/>
                                <a:gd name="connsiteY3" fmla="*/ 812705 h 2136680"/>
                                <a:gd name="connsiteX4" fmla="*/ 942975 w 942975"/>
                                <a:gd name="connsiteY4" fmla="*/ 2136680 h 2136680"/>
                                <a:gd name="connsiteX0" fmla="*/ 0 w 942975"/>
                                <a:gd name="connsiteY0" fmla="*/ 1169508 h 2093433"/>
                                <a:gd name="connsiteX1" fmla="*/ 171450 w 942975"/>
                                <a:gd name="connsiteY1" fmla="*/ 169383 h 2093433"/>
                                <a:gd name="connsiteX2" fmla="*/ 304800 w 942975"/>
                                <a:gd name="connsiteY2" fmla="*/ 1364 h 2093433"/>
                                <a:gd name="connsiteX3" fmla="*/ 590550 w 942975"/>
                                <a:gd name="connsiteY3" fmla="*/ 769458 h 2093433"/>
                                <a:gd name="connsiteX4" fmla="*/ 942975 w 942975"/>
                                <a:gd name="connsiteY4" fmla="*/ 2093433 h 2093433"/>
                                <a:gd name="connsiteX0" fmla="*/ 0 w 942975"/>
                                <a:gd name="connsiteY0" fmla="*/ 1202617 h 2126542"/>
                                <a:gd name="connsiteX1" fmla="*/ 184451 w 942975"/>
                                <a:gd name="connsiteY1" fmla="*/ 241542 h 2126542"/>
                                <a:gd name="connsiteX2" fmla="*/ 304800 w 942975"/>
                                <a:gd name="connsiteY2" fmla="*/ 34473 h 2126542"/>
                                <a:gd name="connsiteX3" fmla="*/ 590550 w 942975"/>
                                <a:gd name="connsiteY3" fmla="*/ 802567 h 2126542"/>
                                <a:gd name="connsiteX4" fmla="*/ 942975 w 942975"/>
                                <a:gd name="connsiteY4" fmla="*/ 2126542 h 2126542"/>
                                <a:gd name="connsiteX0" fmla="*/ 0 w 942975"/>
                                <a:gd name="connsiteY0" fmla="*/ 1194962 h 2118887"/>
                                <a:gd name="connsiteX1" fmla="*/ 184451 w 942975"/>
                                <a:gd name="connsiteY1" fmla="*/ 233887 h 2118887"/>
                                <a:gd name="connsiteX2" fmla="*/ 304800 w 942975"/>
                                <a:gd name="connsiteY2" fmla="*/ 26818 h 2118887"/>
                                <a:gd name="connsiteX3" fmla="*/ 590550 w 942975"/>
                                <a:gd name="connsiteY3" fmla="*/ 794912 h 2118887"/>
                                <a:gd name="connsiteX4" fmla="*/ 942975 w 942975"/>
                                <a:gd name="connsiteY4" fmla="*/ 2118887 h 2118887"/>
                                <a:gd name="connsiteX0" fmla="*/ 0 w 942975"/>
                                <a:gd name="connsiteY0" fmla="*/ 1168151 h 2092076"/>
                                <a:gd name="connsiteX1" fmla="*/ 184451 w 942975"/>
                                <a:gd name="connsiteY1" fmla="*/ 207076 h 2092076"/>
                                <a:gd name="connsiteX2" fmla="*/ 304800 w 942975"/>
                                <a:gd name="connsiteY2" fmla="*/ 7 h 2092076"/>
                                <a:gd name="connsiteX3" fmla="*/ 590550 w 942975"/>
                                <a:gd name="connsiteY3" fmla="*/ 768101 h 2092076"/>
                                <a:gd name="connsiteX4" fmla="*/ 942975 w 942975"/>
                                <a:gd name="connsiteY4" fmla="*/ 2092076 h 2092076"/>
                                <a:gd name="connsiteX0" fmla="*/ 0 w 942975"/>
                                <a:gd name="connsiteY0" fmla="*/ 1168157 h 2092082"/>
                                <a:gd name="connsiteX1" fmla="*/ 184451 w 942975"/>
                                <a:gd name="connsiteY1" fmla="*/ 207082 h 2092082"/>
                                <a:gd name="connsiteX2" fmla="*/ 304800 w 942975"/>
                                <a:gd name="connsiteY2" fmla="*/ 6 h 2092082"/>
                                <a:gd name="connsiteX3" fmla="*/ 590550 w 942975"/>
                                <a:gd name="connsiteY3" fmla="*/ 768107 h 2092082"/>
                                <a:gd name="connsiteX4" fmla="*/ 942975 w 942975"/>
                                <a:gd name="connsiteY4" fmla="*/ 2092082 h 2092082"/>
                                <a:gd name="connsiteX0" fmla="*/ 0 w 931229"/>
                                <a:gd name="connsiteY0" fmla="*/ 1168157 h 2047966"/>
                                <a:gd name="connsiteX1" fmla="*/ 184451 w 931229"/>
                                <a:gd name="connsiteY1" fmla="*/ 207082 h 2047966"/>
                                <a:gd name="connsiteX2" fmla="*/ 304800 w 931229"/>
                                <a:gd name="connsiteY2" fmla="*/ 6 h 2047966"/>
                                <a:gd name="connsiteX3" fmla="*/ 590550 w 931229"/>
                                <a:gd name="connsiteY3" fmla="*/ 768107 h 2047966"/>
                                <a:gd name="connsiteX4" fmla="*/ 931229 w 931229"/>
                                <a:gd name="connsiteY4" fmla="*/ 2047966 h 204796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31229" h="2047966">
                                  <a:moveTo>
                                    <a:pt x="0" y="1168157"/>
                                  </a:moveTo>
                                  <a:cubicBezTo>
                                    <a:pt x="60325" y="762550"/>
                                    <a:pt x="133651" y="401774"/>
                                    <a:pt x="184451" y="207082"/>
                                  </a:cubicBezTo>
                                  <a:cubicBezTo>
                                    <a:pt x="235251" y="12390"/>
                                    <a:pt x="258785" y="1849"/>
                                    <a:pt x="304800" y="6"/>
                                  </a:cubicBezTo>
                                  <a:cubicBezTo>
                                    <a:pt x="350815" y="-1837"/>
                                    <a:pt x="486145" y="426780"/>
                                    <a:pt x="590550" y="768107"/>
                                  </a:cubicBezTo>
                                  <a:cubicBezTo>
                                    <a:pt x="694955" y="1109434"/>
                                    <a:pt x="808197" y="1557428"/>
                                    <a:pt x="931229" y="204796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Group 531" o:spid="_x0000_s1026" style="width:412.2pt;height:236.25pt;mso-position-horizontal-relative:char;mso-position-vertical-relative:line" coordsize="52348,30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">
                <v:group id="Group 529" o:spid="_x0000_s1027" style="position:absolute;width:52348;height:30003" coordsize="52348,30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line id="Straight Connector 476" o:spid="_x0000_s1028" style="position:absolute;visibility:visible;mso-wrap-style:square" from="18344,0" to="18344,26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uu2sQAAADcAAAADwAAAGRycy9kb3ducmV2LnhtbESPT2sCMRTE74V+h/AKvdWs2q66GkWk&#10;xWJP/rs/Ns/dxc3LmqSafntTKPQ4zMxvmNkimlZcyfnGsoJ+LwNBXFrdcKXgsP94GYPwAVlja5kU&#10;/JCHxfzxYYaFtjfe0nUXKpEg7AtUUIfQFVL6siaDvmc74uSdrDMYknSV1A5vCW5aOciyXBpsOC3U&#10;2NGqpvK8+zaJ0j9ejFyfJ3jcuC/3PszjW7wo9fwUl1MQgWL4D/+1P7WC11EOv2fSEZ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W67axAAAANwAAAAPAAAAAAAAAAAA&#10;AAAAAKECAABkcnMvZG93bnJldi54bWxQSwUGAAAAAAQABAD5AAAAkgMAAAAA&#10;" strokecolor="black [3040]"/>
                  <v:line id="Straight Connector 477" o:spid="_x0000_s1029" style="position:absolute;flip:x;visibility:visible;mso-wrap-style:square" from="18344,26366" to="52348,26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XR18QAAADcAAAADwAAAGRycy9kb3ducmV2LnhtbESPS4vCQBCE74L/YWjBm04U2Uh0FBGE&#10;ZcVlfR28NZnOAzM9ITOa+O93FhY8FlX1FbVcd6YST2pcaVnBZByBIE6tLjlXcDnvRnMQziNrrCyT&#10;ghc5WK/6vSUm2rZ8pOfJ5yJA2CWooPC+TqR0aUEG3djWxMHLbGPQB9nkUjfYBrip5DSKPqTBksNC&#10;gTVtC0rvp4dRkLlHvb1dtc/ir8PxkO3zb2x/lBoOus0ChKfOv8P/7U+tYBbH8HcmHA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FdHXxAAAANwAAAAPAAAAAAAAAAAA&#10;AAAAAKECAABkcnMvZG93bnJldi54bWxQSwUGAAAAAAQABAD5AAAAkgMAAAAA&#10;" strokecolor="black [3040]"/>
                  <v:line id="Straight Connector 507" o:spid="_x0000_s1030" style="position:absolute;flip:x;visibility:visible;mso-wrap-style:square" from="16717,8807" to="18336,8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tN8QAAADcAAAADwAAAGRycy9kb3ducmV2LnhtbESPS4sCMRCE7wv+h9CCtzWj4IPRKCII&#10;y4qyvg7emknPAyedYRKd8d8bYcFjUVVfUfNla0rxoNoVlhUM+hEI4sTqgjMF59PmewrCeWSNpWVS&#10;8CQHy0Xna46xtg0f6HH0mQgQdjEqyL2vYildkpNB17cVcfBSWxv0QdaZ1DU2AW5KOYyisTRYcFjI&#10;saJ1TsnteDcKUnev1teL9unkd3fYpdtsj82fUr1uu5qB8NT6T/i//aMVjKIJvM+EIyA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8q03xAAAANwAAAAPAAAAAAAAAAAA&#10;AAAAAKECAABkcnMvZG93bnJldi54bWxQSwUGAAAAAAQABAD5AAAAkgMAAAAA&#10;" strokecolor="black [3040]"/>
                  <v:line id="Straight Connector 516" o:spid="_x0000_s1031" style="position:absolute;flip:x;visibility:visible;mso-wrap-style:square" from="16717,14641" to="18336,14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eeccQAAADcAAAADwAAAGRycy9kb3ducmV2LnhtbESPS4sCMRCE74L/IbTgTTMKPhiNIoKw&#10;7OLi8+CtmfQ8cNIZJtGZ/fcbQfBYVNVX1HLdmlI8qXaFZQWjYQSCOLG64EzB5bwbzEE4j6yxtEwK&#10;/sjBetXtLDHWtuEjPU8+EwHCLkYFufdVLKVLcjLohrYiDl5qa4M+yDqTusYmwE0px1E0lQYLDgs5&#10;VrTNKbmfHkZB6h7V9nbVPp1974/79Cf7xeagVL/XbhYgPLX+E363v7SCyWgKrzPh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55xxAAAANwAAAAPAAAAAAAAAAAA&#10;AAAAAKECAABkcnMvZG93bnJldi54bWxQSwUGAAAAAAQABAD5AAAAkgMAAAAA&#10;" strokecolor="black [3040]"/>
                  <v:line id="Straight Connector 517" o:spid="_x0000_s1032" style="position:absolute;flip:x;visibility:visible;mso-wrap-style:square" from="16717,20475" to="18336,20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s76sYAAADcAAAADwAAAGRycy9kb3ducmV2LnhtbESPT2vCQBTE74V+h+UVems2CjUlzSpF&#10;EMQS0bQ99PbIvvyh2bchu5r027uC4HGYmd8w2WoynTjT4FrLCmZRDIK4tLrlWsH31+blDYTzyBo7&#10;y6Tgnxyslo8PGabajnykc+FrESDsUlTQeN+nUrqyIYMusj1x8Co7GPRBDrXUA44Bbjo5j+OFNNhy&#10;WGiwp3VD5V9xMgoqd+rXvz/aV8kuP+bVZ73H8aDU89P08Q7C0+Tv4Vt7qxW8zhK4nglHQC4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rO+rGAAAA3AAAAA8AAAAAAAAA&#10;AAAAAAAAoQIAAGRycy9kb3ducmV2LnhtbFBLBQYAAAAABAAEAPkAAACUAwAAAAA=&#10;" strokecolor="black [3040]"/>
                  <v:line id="Straight Connector 518" o:spid="_x0000_s1033" style="position:absolute;flip:x;visibility:visible;mso-wrap-style:square" from="16717,2917" to="18336,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SvmMAAAADcAAAADwAAAGRycy9kb3ducmV2LnhtbERPy4rCMBTdD/gP4QruxlRBR6pRRBBE&#10;UcbXwt2luX1gc1OaaOvfm4Xg8nDes0VrSvGk2hWWFQz6EQjixOqCMwWX8/p3AsJ5ZI2lZVLwIgeL&#10;eednhrG2DR/pefKZCCHsYlSQe1/FUrokJ4OubyviwKW2NugDrDOpa2xCuCnlMIrG0mDBoSHHilY5&#10;JffTwyhI3aNa3a7ap3/b/XGf7rIDNv9K9brtcgrCU+u/4o97oxWMBmFtOBOO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O0r5jAAAAA3AAAAA8AAAAAAAAAAAAAAAAA&#10;oQIAAGRycy9kb3ducmV2LnhtbFBLBQYAAAAABAAEAPkAAACOAwAAAAA=&#10;" strokecolor="black [3040]"/>
                  <v:shapetype id="_x0000_t202" coordsize="21600,21600" o:spt="202" path="m,l,21600r21600,l21600,xe">
                    <v:stroke joinstyle="miter"/>
                    <v:path gradientshapeok="t" o:connecttype="rect"/>
                  </v:shapetype>
                  <v:shape id="_x0000_s1034" type="#_x0000_t202" style="position:absolute;left:29619;top:27432;width:12097;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yMucMA&#10;AADcAAAADwAAAGRycy9kb3ducmV2LnhtbESPQYvCMBSE78L+h/AWvGmiqKzVKIsieFLU3QVvj+bZ&#10;lm1eShNt/fdGEDwOM/MNM1+2thQ3qn3hWMOgr0AQp84UnGn4OW16XyB8QDZYOiYNd/KwXHx05pgY&#10;1/CBbseQiQhhn6CGPIQqkdKnOVn0fVcRR+/iaoshyjqTpsYmwm0ph0pNpMWC40KOFa1ySv+PV6vh&#10;d3c5/43UPlvbcdW4Vkm2U6l197P9noEI1IZ3+NXeGg3j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yMucMAAADcAAAADwAAAAAAAAAAAAAAAACYAgAAZHJzL2Rv&#10;d25yZXYueG1sUEsFBgAAAAAEAAQA9QAAAIgDAAAAAA==&#10;" filled="f" stroked="f">
                    <v:textbox>
                      <w:txbxContent>
                        <w:p w:rsidR="00AC7A73" w:rsidRPr="00131F92" w:rsidRDefault="00AC7A73">
                          <w:pPr>
                            <w:rPr>
                              <w:sz w:val="18"/>
                            </w:rPr>
                          </w:pPr>
                          <w:r w:rsidRPr="00131F92">
                            <w:rPr>
                              <w:sz w:val="18"/>
                            </w:rPr>
                            <w:t>Reaction coordinate</w:t>
                          </w:r>
                        </w:p>
                      </w:txbxContent>
                    </v:textbox>
                  </v:shape>
                  <v:group id="Group 528" o:spid="_x0000_s1035" style="position:absolute;top:1907;width:17391;height:20074" coordsize="17391,200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shape id="_x0000_s1036" type="#_x0000_t202" style="position:absolute;top:9480;width:12096;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vmcEA&#10;AADcAAAADwAAAGRycy9kb3ducmV2LnhtbERPy2rCQBTdF/yH4QrdNTOKKW3MKKIIXVVqH+Dukrkm&#10;wcydkBmT9O+dheDycN75erSN6KnztWMNs0SBIC6cqbnU8PO9f3kD4QOywcYxafgnD+vV5CnHzLiB&#10;v6g/hlLEEPYZaqhCaDMpfVGRRZ+4ljhyZ9dZDBF2pTQdDjHcNnKu1Ku0WHNsqLClbUXF5Xi1Gn4/&#10;z6e/hTqUO5u2gxuVZPsutX6ejpsliEBjeIjv7g+jIZ3H+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q75nBAAAA3AAAAA8AAAAAAAAAAAAAAAAAmAIAAGRycy9kb3du&#10;cmV2LnhtbFBLBQYAAAAABAAEAPUAAACGAwAAAAA=&#10;" filled="f" stroked="f">
                      <v:textbox>
                        <w:txbxContent>
                          <w:p w:rsidR="00AC7A73" w:rsidRPr="00131F92" w:rsidRDefault="00AC7A73">
                            <w:pPr>
                              <w:rPr>
                                <w:sz w:val="18"/>
                              </w:rPr>
                            </w:pPr>
                            <w:r>
                              <w:rPr>
                                <w:sz w:val="18"/>
                              </w:rPr>
                              <w:t>Enthalpy (kJ mol</w:t>
                            </w:r>
                            <w:r>
                              <w:rPr>
                                <w:sz w:val="18"/>
                                <w:vertAlign w:val="superscript"/>
                              </w:rPr>
                              <w:t>-1</w:t>
                            </w:r>
                            <w:r>
                              <w:rPr>
                                <w:sz w:val="18"/>
                              </w:rPr>
                              <w:t>)</w:t>
                            </w:r>
                          </w:p>
                        </w:txbxContent>
                      </v:textbox>
                    </v:shape>
                    <v:shape id="_x0000_s1037" type="#_x0000_t202" style="position:absolute;left:13295;top:17502;width:4096;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ZKAsMA&#10;AADcAAAADwAAAGRycy9kb3ducmV2LnhtbESPT4vCMBTE7wt+h/CEva2JootWo4iLsCdl/QfeHs2z&#10;LTYvpcna+u2NIHgcZuY3zGzR2lLcqPaFYw39ngJBnDpTcKbhsF9/jUH4gGywdEwa7uRhMe98zDAx&#10;ruE/uu1CJiKEfYIa8hCqREqf5mTR91xFHL2Lqy2GKOtMmhqbCLelHCj1LS0WHBdyrGiVU3rd/VsN&#10;x83lfBqqbfZjR1XjWiXZTqTWn912OQURqA3v8Kv9azSMB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ZKAsMAAADcAAAADwAAAAAAAAAAAAAAAACYAgAAZHJzL2Rv&#10;d25yZXYueG1sUEsFBgAAAAAEAAQA9QAAAIgDAAAAAA==&#10;" filled="f" stroked="f">
                      <v:textbox>
                        <w:txbxContent>
                          <w:p w:rsidR="00AC7A73" w:rsidRPr="00131F92" w:rsidRDefault="00AC7A73" w:rsidP="00131F92">
                            <w:pPr>
                              <w:jc w:val="right"/>
                              <w:rPr>
                                <w:sz w:val="18"/>
                              </w:rPr>
                            </w:pPr>
                            <w:r>
                              <w:rPr>
                                <w:sz w:val="18"/>
                              </w:rPr>
                              <w:t>200</w:t>
                            </w:r>
                          </w:p>
                        </w:txbxContent>
                      </v:textbox>
                    </v:shape>
                    <v:shape id="_x0000_s1038" type="#_x0000_t202" style="position:absolute;left:13295;top:11668;width:4096;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UdcQA&#10;AADcAAAADwAAAGRycy9kb3ducmV2LnhtbESPT4vCMBTE7wt+h/AEb2ti0cXtGkUUwZPL+mdhb4/m&#10;2Rabl9JEW7/9RhA8DjPzG2a26GwlbtT40rGG0VCBIM6cKTnXcDxs3qcgfEA2WDkmDXfysJj33maY&#10;GtfyD932IRcRwj5FDUUIdSqlzwqy6IeuJo7e2TUWQ5RNLk2DbYTbSiZKfUiLJceFAmtaFZRd9ler&#10;4bQ7//2O1Xe+tpO6dZ2SbD+l1oN+t/wCEagLr/CzvTUaJ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01HXEAAAA3AAAAA8AAAAAAAAAAAAAAAAAmAIAAGRycy9k&#10;b3ducmV2LnhtbFBLBQYAAAAABAAEAPUAAACJAwAAAAA=&#10;" filled="f" stroked="f">
                      <v:textbox>
                        <w:txbxContent>
                          <w:p w:rsidR="00AC7A73" w:rsidRPr="00131F92" w:rsidRDefault="00AC7A73" w:rsidP="00131F92">
                            <w:pPr>
                              <w:jc w:val="right"/>
                              <w:rPr>
                                <w:sz w:val="18"/>
                              </w:rPr>
                            </w:pPr>
                            <w:r>
                              <w:rPr>
                                <w:sz w:val="18"/>
                              </w:rPr>
                              <w:t>400</w:t>
                            </w:r>
                          </w:p>
                        </w:txbxContent>
                      </v:textbox>
                    </v:shape>
                    <v:shape id="_x0000_s1039" type="#_x0000_t202" style="position:absolute;left:13295;top:5778;width:409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hx7sMA&#10;AADcAAAADwAAAGRycy9kb3ducmV2LnhtbESPQWsCMRSE74L/ITzBmyZaLXY1ilgKPSm1teDtsXnu&#10;Lm5elk10139vBMHjMDPfMItVa0txpdoXjjWMhgoEcepMwZmGv9+vwQyED8gGS8ek4UYeVstuZ4GJ&#10;cQ3/0HUfMhEh7BPUkIdQJVL6NCeLfugq4uidXG0xRFln0tTYRLgt5Vipd2mx4LiQY0WbnNLz/mI1&#10;HLan4/9E7bJPO60a1yrJ9kNq3e+16zmIQG14hZ/tb6NhOn6D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hx7sMAAADcAAAADwAAAAAAAAAAAAAAAACYAgAAZHJzL2Rv&#10;d25yZXYueG1sUEsFBgAAAAAEAAQA9QAAAIgDAAAAAA==&#10;" filled="f" stroked="f">
                      <v:textbox>
                        <w:txbxContent>
                          <w:p w:rsidR="00AC7A73" w:rsidRPr="00131F92" w:rsidRDefault="00AC7A73" w:rsidP="00131F92">
                            <w:pPr>
                              <w:jc w:val="right"/>
                              <w:rPr>
                                <w:sz w:val="18"/>
                              </w:rPr>
                            </w:pPr>
                            <w:r>
                              <w:rPr>
                                <w:sz w:val="18"/>
                              </w:rPr>
                              <w:t>600</w:t>
                            </w:r>
                          </w:p>
                        </w:txbxContent>
                      </v:textbox>
                    </v:shape>
                    <v:shape id="_x0000_s1040" type="#_x0000_t202" style="position:absolute;left:13295;width:409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HpmsQA&#10;AADcAAAADwAAAGRycy9kb3ducmV2LnhtbESPQWvCQBSE74L/YXmF3sxuxUibZhVpEXqymLaCt0f2&#10;mYRm34bsauK/7wpCj8PMfMPk69G24kK9bxxreEoUCOLSmYYrDd9f29kzCB+QDbaOScOVPKxX00mO&#10;mXED7+lShEpECPsMNdQhdJmUvqzJok9cRxy9k+sthij7Spoehwi3rZwrtZQWG44LNXb0VlP5W5yt&#10;hp/d6XhYqM/q3abd4EYl2b5IrR8fxs0riEBj+A/f2x9GQzpf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R6ZrEAAAA3AAAAA8AAAAAAAAAAAAAAAAAmAIAAGRycy9k&#10;b3ducmV2LnhtbFBLBQYAAAAABAAEAPUAAACJAwAAAAA=&#10;" filled="f" stroked="f">
                      <v:textbox>
                        <w:txbxContent>
                          <w:p w:rsidR="00AC7A73" w:rsidRPr="00131F92" w:rsidRDefault="00AC7A73" w:rsidP="00131F92">
                            <w:pPr>
                              <w:jc w:val="right"/>
                              <w:rPr>
                                <w:sz w:val="18"/>
                              </w:rPr>
                            </w:pPr>
                            <w:r>
                              <w:rPr>
                                <w:sz w:val="18"/>
                              </w:rPr>
                              <w:t>800</w:t>
                            </w:r>
                          </w:p>
                        </w:txbxContent>
                      </v:textbox>
                    </v:shape>
                  </v:group>
                </v:group>
                <v:group id="Group 530" o:spid="_x0000_s1041" style="position:absolute;left:26646;top:2917;width:20838;height:20478" coordsize="20837,20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line id="Straight Connector 525" o:spid="_x0000_s1042" style="position:absolute;flip:x;visibility:visible;mso-wrap-style:square" from="0,11724" to="5715,11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nKu8UAAADcAAAADwAAAGRycy9kb3ducmV2LnhtbESPT2vCQBTE7wW/w/IEb81GQVtiVimC&#10;UCop1erB2yP78odm34bsmsRv3y0UPA4z8xsm3Y6mET11rrasYB7FIIhzq2suFZy/98+vIJxH1thY&#10;JgV3crDdTJ5STLQd+Ej9yZciQNglqKDyvk2kdHlFBl1kW+LgFbYz6IPsSqk7HALcNHIRxytpsOaw&#10;UGFLu4ryn9PNKCjcrd1dL9oXLx/ZMSsO5ScOX0rNpuPbGoSn0T/C/+13rWC5WMLfmXAE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nKu8UAAADcAAAADwAAAAAAAAAA&#10;AAAAAAChAgAAZHJzL2Rvd25yZXYueG1sUEsFBgAAAAAEAAQA+QAAAJMDAAAAAA==&#10;" strokecolor="black [3040]"/>
                  <v:line id="Straight Connector 526" o:spid="_x0000_s1043" style="position:absolute;flip:x;visibility:visible;mso-wrap-style:square" from="15034,20475" to="20837,20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tUzMQAAADcAAAADwAAAGRycy9kb3ducmV2LnhtbESPS4sCMRCE74L/IbTgTTMKPpg1igiC&#10;KC4+dg97ayY9D5x0hkl0xn+/EQSPRVV9RS1WrSnFg2pXWFYwGkYgiBOrC84U/Fy3gzkI55E1lpZJ&#10;wZMcrJbdzgJjbRs+0+PiMxEg7GJUkHtfxVK6JCeDbmgr4uCltjbog6wzqWtsAtyUchxFU2mw4LCQ&#10;Y0WbnJLb5W4UpO5ebf5+tU9n++P5mB6yb2xOSvV77foLhKfWf8Lv9k4rmIyn8DoTjo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C1TMxAAAANwAAAAPAAAAAAAAAAAA&#10;AAAAAKECAABkcnMvZG93bnJldi54bWxQSwUGAAAAAAQABAD5AAAAkgMAAAAA&#10;" strokecolor="black [3040]"/>
                  <v:shape id="Freeform 527" o:spid="_x0000_s1044" style="position:absolute;left:5722;width:9309;height:20478;visibility:visible;mso-wrap-style:square;v-text-anchor:middle" coordsize="931229,2047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IhsUA&#10;AADcAAAADwAAAGRycy9kb3ducmV2LnhtbESPT2vCQBTE7wW/w/KE3upGwVZSVwlCQUgPNnro8ZF9&#10;JsHs2zW7zZ9v7xYKPQ4z8xtmux9NK3rqfGNZwXKRgCAurW64UnA5f7xsQPiArLG1TAom8rDfzZ62&#10;mGo78Bf1RahEhLBPUUEdgkul9GVNBv3COuLoXW1nMETZVVJ3OES4aeUqSV6lwYbjQo2ODjWVt+LH&#10;KHCbu2u+h+xzPNMln/LD0MpTptTzfMzeQQQaw3/4r33UCtarN/g9E4+A3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oiGxQAAANwAAAAPAAAAAAAAAAAAAAAAAJgCAABkcnMv&#10;ZG93bnJldi54bWxQSwUGAAAAAAQABAD1AAAAigMAAAAA&#10;" path="m,1168157c60325,762550,133651,401774,184451,207082,235251,12390,258785,1849,304800,6v46015,-1843,181345,426774,285750,768101c694955,1109434,808197,1557428,931229,2047966e" filled="f" strokecolor="black [3040]">
                    <v:path arrowok="t" o:connecttype="custom" o:connectlocs="0,1168105;184388,207073;304696,6;590348,768073;930910,2047875" o:connectangles="0,0,0,0,0"/>
                  </v:shape>
                </v:group>
                <w10:anchorlock/>
              </v:group>
            </w:pict>
          </mc:Fallback>
        </mc:AlternateContent>
      </w:r>
    </w:p>
    <w:p w:rsidR="009857BC" w:rsidRPr="00B84AC7" w:rsidRDefault="009857BC" w:rsidP="009857BC"/>
    <w:p w:rsidR="009857BC" w:rsidRPr="00B84AC7" w:rsidRDefault="009857BC" w:rsidP="009857BC">
      <w:pPr>
        <w:rPr>
          <w:b/>
        </w:rPr>
      </w:pPr>
      <w:r w:rsidRPr="00B84AC7">
        <w:rPr>
          <w:b/>
        </w:rPr>
        <w:t>TEE 2009 MC Q11:</w:t>
      </w:r>
    </w:p>
    <w:p w:rsidR="009857BC" w:rsidRPr="00B84AC7" w:rsidRDefault="009857BC" w:rsidP="009857BC">
      <w:r w:rsidRPr="00B84AC7">
        <w:t>Which one of the following gives the correct values for the enthalpy change (ΔH) and the activation energy (E</w:t>
      </w:r>
      <w:r w:rsidRPr="00B84AC7">
        <w:rPr>
          <w:vertAlign w:val="subscript"/>
        </w:rPr>
        <w:t>a</w:t>
      </w:r>
      <w:r w:rsidRPr="00B84AC7">
        <w:t>) for the forward reaction?</w:t>
      </w:r>
    </w:p>
    <w:p w:rsidR="009857BC" w:rsidRPr="00B84AC7" w:rsidRDefault="009857BC" w:rsidP="009857BC">
      <w:r w:rsidRPr="00B84AC7">
        <w:tab/>
      </w:r>
      <w:r w:rsidRPr="00B84AC7">
        <w:tab/>
        <w:t xml:space="preserve">ΔH  </w:t>
      </w:r>
      <w:r w:rsidR="00664A69" w:rsidRPr="00B84AC7">
        <w:t>(</w:t>
      </w:r>
      <w:r w:rsidRPr="00B84AC7">
        <w:t>kJ mol</w:t>
      </w:r>
      <w:r w:rsidRPr="00B84AC7">
        <w:rPr>
          <w:vertAlign w:val="superscript"/>
        </w:rPr>
        <w:t>-1</w:t>
      </w:r>
      <w:r w:rsidR="00664A69" w:rsidRPr="00B84AC7">
        <w:t>)</w:t>
      </w:r>
      <w:r w:rsidRPr="00B84AC7">
        <w:tab/>
      </w:r>
      <w:r w:rsidRPr="00B84AC7">
        <w:tab/>
        <w:t>E</w:t>
      </w:r>
      <w:r w:rsidRPr="00B84AC7">
        <w:rPr>
          <w:vertAlign w:val="subscript"/>
        </w:rPr>
        <w:t>a</w:t>
      </w:r>
      <w:r w:rsidRPr="00B84AC7">
        <w:t xml:space="preserve">  </w:t>
      </w:r>
      <w:r w:rsidR="00664A69" w:rsidRPr="00B84AC7">
        <w:t>(</w:t>
      </w:r>
      <w:r w:rsidRPr="00B84AC7">
        <w:t>kJ mol</w:t>
      </w:r>
      <w:r w:rsidRPr="00B84AC7">
        <w:rPr>
          <w:vertAlign w:val="superscript"/>
        </w:rPr>
        <w:t>-1</w:t>
      </w:r>
      <w:r w:rsidR="00664A69" w:rsidRPr="00B84AC7">
        <w:t>)</w:t>
      </w:r>
    </w:p>
    <w:p w:rsidR="009857BC" w:rsidRPr="00B84AC7" w:rsidRDefault="009857BC" w:rsidP="009857BC">
      <w:pPr>
        <w:pStyle w:val="ListParagraph"/>
        <w:numPr>
          <w:ilvl w:val="0"/>
          <w:numId w:val="18"/>
        </w:numPr>
      </w:pPr>
      <w:r w:rsidRPr="00B84AC7">
        <w:t xml:space="preserve"> </w:t>
      </w:r>
      <w:r w:rsidRPr="00B84AC7">
        <w:tab/>
        <w:t>-300</w:t>
      </w:r>
      <w:r w:rsidRPr="00B84AC7">
        <w:tab/>
      </w:r>
      <w:r w:rsidRPr="00B84AC7">
        <w:tab/>
      </w:r>
      <w:r w:rsidRPr="00B84AC7">
        <w:tab/>
        <w:t>+700</w:t>
      </w:r>
    </w:p>
    <w:p w:rsidR="009857BC" w:rsidRPr="00B84AC7" w:rsidRDefault="009857BC" w:rsidP="009857BC">
      <w:pPr>
        <w:pStyle w:val="ListParagraph"/>
        <w:numPr>
          <w:ilvl w:val="0"/>
          <w:numId w:val="18"/>
        </w:numPr>
      </w:pPr>
      <w:r w:rsidRPr="00B84AC7">
        <w:t xml:space="preserve"> </w:t>
      </w:r>
      <w:r w:rsidRPr="00B84AC7">
        <w:tab/>
        <w:t>+300</w:t>
      </w:r>
      <w:r w:rsidRPr="00B84AC7">
        <w:tab/>
      </w:r>
      <w:r w:rsidRPr="00B84AC7">
        <w:tab/>
      </w:r>
      <w:r w:rsidRPr="00B84AC7">
        <w:tab/>
        <w:t>+400</w:t>
      </w:r>
    </w:p>
    <w:p w:rsidR="009857BC" w:rsidRPr="00B84AC7" w:rsidRDefault="009857BC" w:rsidP="009857BC">
      <w:pPr>
        <w:pStyle w:val="ListParagraph"/>
        <w:numPr>
          <w:ilvl w:val="0"/>
          <w:numId w:val="18"/>
        </w:numPr>
      </w:pPr>
      <w:r w:rsidRPr="00B84AC7">
        <w:t xml:space="preserve"> </w:t>
      </w:r>
      <w:r w:rsidRPr="00B84AC7">
        <w:tab/>
        <w:t>-300</w:t>
      </w:r>
      <w:r w:rsidRPr="00B84AC7">
        <w:tab/>
      </w:r>
      <w:r w:rsidRPr="00B84AC7">
        <w:tab/>
      </w:r>
      <w:r w:rsidRPr="00B84AC7">
        <w:tab/>
        <w:t>+800</w:t>
      </w:r>
    </w:p>
    <w:p w:rsidR="009857BC" w:rsidRPr="00B84AC7" w:rsidRDefault="009857BC" w:rsidP="009857BC">
      <w:pPr>
        <w:pStyle w:val="ListParagraph"/>
        <w:numPr>
          <w:ilvl w:val="0"/>
          <w:numId w:val="18"/>
        </w:numPr>
      </w:pPr>
      <w:r w:rsidRPr="00B84AC7">
        <w:t xml:space="preserve"> </w:t>
      </w:r>
      <w:r w:rsidRPr="00B84AC7">
        <w:tab/>
        <w:t>-300</w:t>
      </w:r>
      <w:r w:rsidRPr="00B84AC7">
        <w:tab/>
      </w:r>
      <w:r w:rsidRPr="00B84AC7">
        <w:tab/>
      </w:r>
      <w:r w:rsidRPr="00B84AC7">
        <w:tab/>
        <w:t xml:space="preserve">+400 </w:t>
      </w:r>
    </w:p>
    <w:p w:rsidR="009857BC" w:rsidRPr="00B84AC7" w:rsidRDefault="009857BC" w:rsidP="009857BC"/>
    <w:p w:rsidR="009857BC" w:rsidRPr="00B84AC7" w:rsidRDefault="009857BC" w:rsidP="009857BC">
      <w:pPr>
        <w:rPr>
          <w:b/>
        </w:rPr>
      </w:pPr>
      <w:r w:rsidRPr="00B84AC7">
        <w:rPr>
          <w:b/>
        </w:rPr>
        <w:t>TEE 2009 MC Q12:</w:t>
      </w:r>
    </w:p>
    <w:p w:rsidR="009857BC" w:rsidRPr="00B84AC7" w:rsidRDefault="009857BC" w:rsidP="009857BC">
      <w:r w:rsidRPr="00B84AC7">
        <w:t>A catalyst was added to the reaction mixture. Comparing the catalysed reaction with the uncatalysed reaction, which one of the following will remain the same?</w:t>
      </w:r>
    </w:p>
    <w:p w:rsidR="009857BC" w:rsidRPr="00B84AC7" w:rsidRDefault="009857BC" w:rsidP="009857BC">
      <w:pPr>
        <w:pStyle w:val="ListParagraph"/>
        <w:numPr>
          <w:ilvl w:val="0"/>
          <w:numId w:val="19"/>
        </w:numPr>
      </w:pPr>
      <w:r w:rsidRPr="00B84AC7">
        <w:t>the enthalpy change of the reaction</w:t>
      </w:r>
    </w:p>
    <w:p w:rsidR="009857BC" w:rsidRPr="00B84AC7" w:rsidRDefault="009857BC" w:rsidP="009857BC">
      <w:pPr>
        <w:pStyle w:val="ListParagraph"/>
        <w:numPr>
          <w:ilvl w:val="0"/>
          <w:numId w:val="19"/>
        </w:numPr>
      </w:pPr>
      <w:r w:rsidRPr="00B84AC7">
        <w:t>the activation energy of the forward reaction</w:t>
      </w:r>
    </w:p>
    <w:p w:rsidR="009857BC" w:rsidRPr="00B84AC7" w:rsidRDefault="009857BC" w:rsidP="009857BC">
      <w:pPr>
        <w:pStyle w:val="ListParagraph"/>
        <w:numPr>
          <w:ilvl w:val="0"/>
          <w:numId w:val="19"/>
        </w:numPr>
      </w:pPr>
      <w:r w:rsidRPr="00B84AC7">
        <w:t>the energy of the transition state</w:t>
      </w:r>
    </w:p>
    <w:p w:rsidR="009857BC" w:rsidRPr="00B84AC7" w:rsidRDefault="009857BC" w:rsidP="009857BC">
      <w:pPr>
        <w:pStyle w:val="ListParagraph"/>
        <w:numPr>
          <w:ilvl w:val="0"/>
          <w:numId w:val="19"/>
        </w:numPr>
      </w:pPr>
      <w:r w:rsidRPr="00B84AC7">
        <w:t>the activation energy for the reverse reaction</w:t>
      </w:r>
    </w:p>
    <w:p w:rsidR="009B02CF" w:rsidRPr="00B84AC7" w:rsidRDefault="009B02CF">
      <w:pPr>
        <w:rPr>
          <w:rStyle w:val="Heading1Char"/>
        </w:rPr>
      </w:pPr>
      <w:r w:rsidRPr="00B84AC7">
        <w:rPr>
          <w:rStyle w:val="Heading1Char"/>
        </w:rPr>
        <w:br w:type="page"/>
      </w:r>
    </w:p>
    <w:p w:rsidR="009B02CF" w:rsidRPr="00B84AC7" w:rsidRDefault="009B02CF" w:rsidP="009B02CF">
      <w:pPr>
        <w:rPr>
          <w:b/>
        </w:rPr>
      </w:pPr>
      <w:r w:rsidRPr="00B84AC7">
        <w:rPr>
          <w:b/>
        </w:rPr>
        <w:lastRenderedPageBreak/>
        <w:t>TEE 2007 MC Q9:</w:t>
      </w:r>
    </w:p>
    <w:p w:rsidR="009B02CF" w:rsidRPr="00B84AC7" w:rsidRDefault="009B02CF" w:rsidP="009B02CF">
      <w:r w:rsidRPr="00B84AC7">
        <w:t>Nitroglycerine is a highly dangerous explosive substance. Simply dropping a container of nitroglycerine provides enough kinetic energy on impact with the floor to cause it to explode, releasing a very large amount of energy.</w:t>
      </w:r>
      <w:r w:rsidR="00664A69" w:rsidRPr="00B84AC7">
        <w:rPr>
          <w:noProof/>
          <w:lang w:val="en-AU" w:eastAsia="en-AU"/>
        </w:rPr>
        <w:t xml:space="preserve"> </w:t>
      </w:r>
    </w:p>
    <w:p w:rsidR="009B02CF" w:rsidRPr="00B84AC7" w:rsidRDefault="009B02CF" w:rsidP="009B02CF">
      <w:r w:rsidRPr="00B84AC7">
        <w:t xml:space="preserve">Which of the following energy profile diagrams would </w:t>
      </w:r>
      <w:r w:rsidRPr="00B84AC7">
        <w:rPr>
          <w:b/>
        </w:rPr>
        <w:t>best</w:t>
      </w:r>
      <w:r w:rsidRPr="00B84AC7">
        <w:t xml:space="preserve"> represent this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842"/>
        <w:gridCol w:w="544"/>
        <w:gridCol w:w="4834"/>
      </w:tblGrid>
      <w:tr w:rsidR="009B02CF" w:rsidRPr="00B84AC7" w:rsidTr="00322118">
        <w:tc>
          <w:tcPr>
            <w:tcW w:w="534" w:type="dxa"/>
          </w:tcPr>
          <w:p w:rsidR="009B02CF" w:rsidRPr="00B84AC7" w:rsidRDefault="009B02CF" w:rsidP="00322118">
            <w:r w:rsidRPr="00B84AC7">
              <w:t>(a)</w:t>
            </w:r>
          </w:p>
        </w:tc>
        <w:tc>
          <w:tcPr>
            <w:tcW w:w="4842" w:type="dxa"/>
          </w:tcPr>
          <w:p w:rsidR="00664A69" w:rsidRPr="00B84AC7" w:rsidRDefault="00664A69" w:rsidP="00322118"/>
          <w:p w:rsidR="009B02CF" w:rsidRPr="00B84AC7" w:rsidRDefault="00664A69" w:rsidP="00322118">
            <w:r w:rsidRPr="00B84AC7">
              <w:rPr>
                <w:noProof/>
                <w:lang w:val="en-AU" w:eastAsia="en-AU"/>
              </w:rPr>
              <mc:AlternateContent>
                <mc:Choice Requires="wpg">
                  <w:drawing>
                    <wp:inline distT="0" distB="0" distL="0" distR="0" wp14:anchorId="4D41D435" wp14:editId="7176C460">
                      <wp:extent cx="1576359" cy="1603531"/>
                      <wp:effectExtent l="0" t="0" r="5080" b="0"/>
                      <wp:docPr id="550" name="Group 550"/>
                      <wp:cNvGraphicFramePr/>
                      <a:graphic xmlns:a="http://schemas.openxmlformats.org/drawingml/2006/main">
                        <a:graphicData uri="http://schemas.microsoft.com/office/word/2010/wordprocessingGroup">
                          <wpg:wgp>
                            <wpg:cNvGrpSpPr/>
                            <wpg:grpSpPr>
                              <a:xfrm>
                                <a:off x="0" y="0"/>
                                <a:ext cx="1576359" cy="1603531"/>
                                <a:chOff x="0" y="0"/>
                                <a:chExt cx="1576359" cy="1603531"/>
                              </a:xfrm>
                            </wpg:grpSpPr>
                            <wpg:grpSp>
                              <wpg:cNvPr id="536" name="Group 536"/>
                              <wpg:cNvGrpSpPr/>
                              <wpg:grpSpPr>
                                <a:xfrm>
                                  <a:off x="0" y="0"/>
                                  <a:ext cx="1576359" cy="1603531"/>
                                  <a:chOff x="0" y="0"/>
                                  <a:chExt cx="1576359" cy="1603531"/>
                                </a:xfrm>
                              </wpg:grpSpPr>
                              <wps:wsp>
                                <wps:cNvPr id="532" name="Straight Connector 532"/>
                                <wps:cNvCnPr/>
                                <wps:spPr>
                                  <a:xfrm>
                                    <a:off x="218782" y="0"/>
                                    <a:ext cx="0" cy="1290258"/>
                                  </a:xfrm>
                                  <a:prstGeom prst="line">
                                    <a:avLst/>
                                  </a:prstGeom>
                                </wps:spPr>
                                <wps:style>
                                  <a:lnRef idx="1">
                                    <a:schemeClr val="dk1"/>
                                  </a:lnRef>
                                  <a:fillRef idx="0">
                                    <a:schemeClr val="dk1"/>
                                  </a:fillRef>
                                  <a:effectRef idx="0">
                                    <a:schemeClr val="dk1"/>
                                  </a:effectRef>
                                  <a:fontRef idx="minor">
                                    <a:schemeClr val="tx1"/>
                                  </a:fontRef>
                                </wps:style>
                                <wps:bodyPr/>
                              </wps:wsp>
                              <wps:wsp>
                                <wps:cNvPr id="533" name="Straight Connector 533"/>
                                <wps:cNvCnPr/>
                                <wps:spPr>
                                  <a:xfrm flipH="1">
                                    <a:off x="218782" y="1290258"/>
                                    <a:ext cx="1323917" cy="0"/>
                                  </a:xfrm>
                                  <a:prstGeom prst="line">
                                    <a:avLst/>
                                  </a:prstGeom>
                                </wps:spPr>
                                <wps:style>
                                  <a:lnRef idx="1">
                                    <a:schemeClr val="dk1"/>
                                  </a:lnRef>
                                  <a:fillRef idx="0">
                                    <a:schemeClr val="dk1"/>
                                  </a:fillRef>
                                  <a:effectRef idx="0">
                                    <a:schemeClr val="dk1"/>
                                  </a:effectRef>
                                  <a:fontRef idx="minor">
                                    <a:schemeClr val="tx1"/>
                                  </a:fontRef>
                                </wps:style>
                                <wps:bodyPr/>
                              </wps:wsp>
                              <wps:wsp>
                                <wps:cNvPr id="534" name="Text Box 2"/>
                                <wps:cNvSpPr txBox="1">
                                  <a:spLocks noChangeArrowheads="1"/>
                                </wps:cNvSpPr>
                                <wps:spPr bwMode="auto">
                                  <a:xfrm>
                                    <a:off x="0" y="190734"/>
                                    <a:ext cx="307975" cy="257175"/>
                                  </a:xfrm>
                                  <a:prstGeom prst="rect">
                                    <a:avLst/>
                                  </a:prstGeom>
                                  <a:noFill/>
                                  <a:ln w="9525">
                                    <a:noFill/>
                                    <a:miter lim="800000"/>
                                    <a:headEnd/>
                                    <a:tailEnd/>
                                  </a:ln>
                                </wps:spPr>
                                <wps:txbx>
                                  <w:txbxContent>
                                    <w:p w:rsidR="00AC7A73" w:rsidRPr="00131F92" w:rsidRDefault="00AC7A73" w:rsidP="00664A69">
                                      <w:pPr>
                                        <w:rPr>
                                          <w:sz w:val="18"/>
                                        </w:rPr>
                                      </w:pPr>
                                      <w:r>
                                        <w:rPr>
                                          <w:sz w:val="18"/>
                                        </w:rPr>
                                        <w:t>E</w:t>
                                      </w:r>
                                    </w:p>
                                  </w:txbxContent>
                                </wps:txbx>
                                <wps:bodyPr rot="0" vert="horz" wrap="square" lIns="91440" tIns="45720" rIns="91440" bIns="45720" anchor="t" anchorCtr="0">
                                  <a:noAutofit/>
                                </wps:bodyPr>
                              </wps:wsp>
                              <wps:wsp>
                                <wps:cNvPr id="535" name="Text Box 2"/>
                                <wps:cNvSpPr txBox="1">
                                  <a:spLocks noChangeArrowheads="1"/>
                                </wps:cNvSpPr>
                                <wps:spPr bwMode="auto">
                                  <a:xfrm>
                                    <a:off x="364638" y="1346356"/>
                                    <a:ext cx="1211721" cy="257175"/>
                                  </a:xfrm>
                                  <a:prstGeom prst="rect">
                                    <a:avLst/>
                                  </a:prstGeom>
                                  <a:noFill/>
                                  <a:ln w="9525">
                                    <a:noFill/>
                                    <a:miter lim="800000"/>
                                    <a:headEnd/>
                                    <a:tailEnd/>
                                  </a:ln>
                                </wps:spPr>
                                <wps:txbx>
                                  <w:txbxContent>
                                    <w:p w:rsidR="00AC7A73" w:rsidRPr="00131F92" w:rsidRDefault="00AC7A73" w:rsidP="00664A69">
                                      <w:pPr>
                                        <w:rPr>
                                          <w:sz w:val="18"/>
                                        </w:rPr>
                                      </w:pPr>
                                      <w:r>
                                        <w:rPr>
                                          <w:sz w:val="18"/>
                                        </w:rPr>
                                        <w:t>Reaction coordinate</w:t>
                                      </w:r>
                                    </w:p>
                                  </w:txbxContent>
                                </wps:txbx>
                                <wps:bodyPr rot="0" vert="horz" wrap="square" lIns="91440" tIns="45720" rIns="91440" bIns="45720" anchor="t" anchorCtr="0">
                                  <a:noAutofit/>
                                </wps:bodyPr>
                              </wps:wsp>
                            </wpg:grpSp>
                            <wps:wsp>
                              <wps:cNvPr id="432" name="Straight Connector 432"/>
                              <wps:cNvCnPr/>
                              <wps:spPr>
                                <a:xfrm>
                                  <a:off x="308539" y="1026597"/>
                                  <a:ext cx="230623" cy="0"/>
                                </a:xfrm>
                                <a:prstGeom prst="line">
                                  <a:avLst/>
                                </a:prstGeom>
                              </wps:spPr>
                              <wps:style>
                                <a:lnRef idx="1">
                                  <a:schemeClr val="dk1"/>
                                </a:lnRef>
                                <a:fillRef idx="0">
                                  <a:schemeClr val="dk1"/>
                                </a:fillRef>
                                <a:effectRef idx="0">
                                  <a:schemeClr val="dk1"/>
                                </a:effectRef>
                                <a:fontRef idx="minor">
                                  <a:schemeClr val="tx1"/>
                                </a:fontRef>
                              </wps:style>
                              <wps:bodyPr/>
                            </wps:wsp>
                            <wps:wsp>
                              <wps:cNvPr id="433" name="Straight Connector 433"/>
                              <wps:cNvCnPr/>
                              <wps:spPr>
                                <a:xfrm>
                                  <a:off x="1250988" y="751716"/>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49" name="Freeform 549"/>
                              <wps:cNvSpPr/>
                              <wps:spPr>
                                <a:xfrm>
                                  <a:off x="538542" y="168295"/>
                                  <a:ext cx="712446" cy="859007"/>
                                </a:xfrm>
                                <a:custGeom>
                                  <a:avLst/>
                                  <a:gdLst>
                                    <a:gd name="connsiteX0" fmla="*/ 0 w 712446"/>
                                    <a:gd name="connsiteY0" fmla="*/ 859007 h 859007"/>
                                    <a:gd name="connsiteX1" fmla="*/ 263661 w 712446"/>
                                    <a:gd name="connsiteY1" fmla="*/ 129731 h 859007"/>
                                    <a:gd name="connsiteX2" fmla="*/ 420736 w 712446"/>
                                    <a:gd name="connsiteY2" fmla="*/ 705 h 859007"/>
                                    <a:gd name="connsiteX3" fmla="*/ 560981 w 712446"/>
                                    <a:gd name="connsiteY3" fmla="*/ 135340 h 859007"/>
                                    <a:gd name="connsiteX4" fmla="*/ 712446 w 712446"/>
                                    <a:gd name="connsiteY4" fmla="*/ 584126 h 85900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2446" h="859007">
                                      <a:moveTo>
                                        <a:pt x="0" y="859007"/>
                                      </a:moveTo>
                                      <a:cubicBezTo>
                                        <a:pt x="96769" y="565894"/>
                                        <a:pt x="193538" y="272781"/>
                                        <a:pt x="263661" y="129731"/>
                                      </a:cubicBezTo>
                                      <a:cubicBezTo>
                                        <a:pt x="333784" y="-13319"/>
                                        <a:pt x="371183" y="-230"/>
                                        <a:pt x="420736" y="705"/>
                                      </a:cubicBezTo>
                                      <a:cubicBezTo>
                                        <a:pt x="470289" y="1640"/>
                                        <a:pt x="512363" y="38103"/>
                                        <a:pt x="560981" y="135340"/>
                                      </a:cubicBezTo>
                                      <a:cubicBezTo>
                                        <a:pt x="609599" y="232577"/>
                                        <a:pt x="661022" y="408351"/>
                                        <a:pt x="712446" y="58412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550" o:spid="_x0000_s1045" style="width:124.1pt;height:126.25pt;mso-position-horizontal-relative:char;mso-position-vertical-relative:line" coordsize="15763,16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">
                      <v:group id="Group 536" o:spid="_x0000_s1046" style="position:absolute;width:15763;height:16035" coordsize="15763,16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line id="Straight Connector 532" o:spid="_x0000_s1047" style="position:absolute;visibility:visible;mso-wrap-style:square" from="2187,0" to="2187,1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sehMMAAADcAAAADwAAAGRycy9kb3ducmV2LnhtbESPT2sCMRTE7wW/Q3hCbzW7ilJXo4hY&#10;WtpT/XN/bJ67i5uX3STV9Ns3gtDjMDO/YZbraFpxJecbywryUQaCuLS64UrB8fD28grCB2SNrWVS&#10;8Ese1qvB0xILbW/8Tdd9qESCsC9QQR1CV0jpy5oM+pHtiJN3ts5gSNJVUju8Jbhp5TjLZtJgw2mh&#10;xo62NZWX/Y9JlPzUG/l+mePp03253WQWp7FX6nkYNwsQgWL4Dz/aH1rBdDKG+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rHoTDAAAA3AAAAA8AAAAAAAAAAAAA&#10;AAAAoQIAAGRycy9kb3ducmV2LnhtbFBLBQYAAAAABAAEAPkAAACRAwAAAAA=&#10;" strokecolor="black [3040]"/>
                        <v:line id="Straight Connector 533" o:spid="_x0000_s1048" style="position:absolute;flip:x;visibility:visible;mso-wrap-style:square" from="2187,12902" to="15426,1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VhicQAAADcAAAADwAAAGRycy9kb3ducmV2LnhtbESPT4vCMBTE78J+h/CEvWmqoivVKIsg&#10;LIqirh68PZrXP9i8lCba+u03C4LHYWZ+w8yXrSnFg2pXWFYw6EcgiBOrC84UnH/XvSkI55E1lpZJ&#10;wZMcLBcfnTnG2jZ8pMfJZyJA2MWoIPe+iqV0SU4GXd9WxMFLbW3QB1lnUtfYBLgp5TCKJtJgwWEh&#10;x4pWOSW3090oSN29Wl0v2qdfm91xl26zPTYHpT677fcMhKfWv8Ov9o9WMB6N4P9MOAJ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pWGJxAAAANwAAAAPAAAAAAAAAAAA&#10;AAAAAKECAABkcnMvZG93bnJldi54bWxQSwUGAAAAAAQABAD5AAAAkgMAAAAA&#10;" strokecolor="black [3040]"/>
                        <v:shape id="_x0000_s1049" type="#_x0000_t202" style="position:absolute;top:1907;width:307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h/R8QA&#10;AADcAAAADwAAAGRycy9kb3ducmV2LnhtbESPQWvCQBSE74L/YXlCb3VXq8XGbERaCp4qTWvB2yP7&#10;TILZtyG7NfHfd4WCx2FmvmHSzWAbcaHO1441zKYKBHHhTM2lhu+v98cVCB+QDTaOScOVPGyy8SjF&#10;xLieP+mSh1JECPsENVQhtImUvqjIop+6ljh6J9dZDFF2pTQd9hFuGzlX6llarDkuVNjSa0XFOf+1&#10;Gg4fp+PPQu3LN7tsezcoyfZFav0wGbZrEIGGcA//t3dGw/Jp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If0fEAAAA3AAAAA8AAAAAAAAAAAAAAAAAmAIAAGRycy9k&#10;b3ducmV2LnhtbFBLBQYAAAAABAAEAPUAAACJAwAAAAA=&#10;" filled="f" stroked="f">
                          <v:textbox>
                            <w:txbxContent>
                              <w:p w:rsidR="00AC7A73" w:rsidRPr="00131F92" w:rsidRDefault="00AC7A73" w:rsidP="00664A69">
                                <w:pPr>
                                  <w:rPr>
                                    <w:sz w:val="18"/>
                                  </w:rPr>
                                </w:pPr>
                                <w:r>
                                  <w:rPr>
                                    <w:sz w:val="18"/>
                                  </w:rPr>
                                  <w:t>E</w:t>
                                </w:r>
                              </w:p>
                            </w:txbxContent>
                          </v:textbox>
                        </v:shape>
                        <v:shape id="_x0000_s1050" type="#_x0000_t202" style="position:absolute;left:3646;top:13463;width:1211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a3MQA&#10;AADcAAAADwAAAGRycy9kb3ducmV2LnhtbESPQWvCQBSE74X+h+UVvNXdViM1dRNKRfBkUavg7ZF9&#10;JqHZtyG7mvjv3UKhx2FmvmEW+WAbcaXO1441vIwVCOLCmZpLDd/71fMbCB+QDTaOScONPOTZ48MC&#10;U+N63tJ1F0oRIexT1FCF0KZS+qIii37sWuLonV1nMUTZldJ02Ee4beSrUjNpsea4UGFLnxUVP7uL&#10;1XDYnE/HqfoqlzZpezcoyXYutR49DR/vIAIN4T/8114bDck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E2tzEAAAA3AAAAA8AAAAAAAAAAAAAAAAAmAIAAGRycy9k&#10;b3ducmV2LnhtbFBLBQYAAAAABAAEAPUAAACJAwAAAAA=&#10;" filled="f" stroked="f">
                          <v:textbox>
                            <w:txbxContent>
                              <w:p w:rsidR="00AC7A73" w:rsidRPr="00131F92" w:rsidRDefault="00AC7A73" w:rsidP="00664A69">
                                <w:pPr>
                                  <w:rPr>
                                    <w:sz w:val="18"/>
                                  </w:rPr>
                                </w:pPr>
                                <w:r>
                                  <w:rPr>
                                    <w:sz w:val="18"/>
                                  </w:rPr>
                                  <w:t>Reaction coordinate</w:t>
                                </w:r>
                              </w:p>
                            </w:txbxContent>
                          </v:textbox>
                        </v:shape>
                      </v:group>
                      <v:line id="Straight Connector 432" o:spid="_x0000_s1051" style="position:absolute;visibility:visible;mso-wrap-style:square" from="3085,10265" to="5391,10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oRGcIAAADcAAAADwAAAGRycy9kb3ducmV2LnhtbESPQWsCMRSE74L/ITzBm2bVVuzWKCJK&#10;Sz2p9f7YvO4ubl7WJGr675uC4HGYmW+Y+TKaRtzI+dqygtEwA0FcWF1zqeD7uB3MQPiArLGxTAp+&#10;ycNy0e3MMdf2znu6HUIpEoR9jgqqENpcSl9UZNAPbUucvB/rDIYkXSm1w3uCm0aOs2wqDdacFips&#10;aV1RcT5cTaKMThcjP85vePpyO7eZTONrvCjV78XVO4hAMTzDj/anVvAyGcP/mXQ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woRGcIAAADcAAAADwAAAAAAAAAAAAAA&#10;AAChAgAAZHJzL2Rvd25yZXYueG1sUEsFBgAAAAAEAAQA+QAAAJADAAAAAA==&#10;" strokecolor="black [3040]"/>
                      <v:line id="Straight Connector 433" o:spid="_x0000_s1052" style="position:absolute;visibility:visible;mso-wrap-style:square" from="12509,7517" to="14814,7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a0gsMAAADcAAAADwAAAGRycy9kb3ducmV2LnhtbESPT2sCMRTE7wW/Q3iCN83abUVXo0ix&#10;tNST/+6PzXN3cfOyJqmm374pCD0OM/MbZrGKphU3cr6xrGA8ykAQl1Y3XCk4Ht6HUxA+IGtsLZOC&#10;H/KwWvaeFlhoe+cd3fahEgnCvkAFdQhdIaUvazLoR7YjTt7ZOoMhSVdJ7fCe4KaVz1k2kQYbTgs1&#10;dvRWU3nZf5tEGZ+uRn5cZnj6clu3ySfxNV6VGvTjeg4iUAz/4Uf7Uyt4yXP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GtILDAAAA3AAAAA8AAAAAAAAAAAAA&#10;AAAAoQIAAGRycy9kb3ducmV2LnhtbFBLBQYAAAAABAAEAPkAAACRAwAAAAA=&#10;" strokecolor="black [3040]"/>
                      <v:shape id="Freeform 549" o:spid="_x0000_s1053" style="position:absolute;left:5385;top:1682;width:7124;height:8591;visibility:visible;mso-wrap-style:square;v-text-anchor:middle" coordsize="712446,859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Ap7cUA&#10;AADcAAAADwAAAGRycy9kb3ducmV2LnhtbESPQUvDQBSE74L/YXmCN7ur1Ghjt6UIhZ4E02ivj+wz&#10;m5p9G7LbJPbXdwXB4zAz3zDL9eRaMVAfGs8a7mcKBHHlTcO1hnK/vXsGESKywdYzafihAOvV9dUS&#10;c+NHfqehiLVIEA45arAxdrmUobLkMMx8R5y8L987jEn2tTQ9jgnuWvmgVCYdNpwWLHb0aqn6Lk5O&#10;Q1GqTfFkD2XWvu3O2cf2qD75qPXtzbR5ARFpiv/hv/bOaHicL+D3TDoC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kCntxQAAANwAAAAPAAAAAAAAAAAAAAAAAJgCAABkcnMv&#10;ZG93bnJldi54bWxQSwUGAAAAAAQABAD1AAAAigMAAAAA&#10;" path="m,859007c96769,565894,193538,272781,263661,129731,333784,-13319,371183,-230,420736,705v49553,935,91627,37398,140245,134635c609599,232577,661022,408351,712446,584126e" filled="f" strokecolor="black [3040]">
                        <v:path arrowok="t" o:connecttype="custom" o:connectlocs="0,859007;263661,129731;420736,705;560981,135340;712446,584126" o:connectangles="0,0,0,0,0"/>
                      </v:shape>
                      <w10:anchorlock/>
                    </v:group>
                  </w:pict>
                </mc:Fallback>
              </mc:AlternateContent>
            </w:r>
            <w:r w:rsidR="009B02CF" w:rsidRPr="00B84AC7">
              <w:t xml:space="preserve">  </w:t>
            </w:r>
          </w:p>
        </w:tc>
        <w:tc>
          <w:tcPr>
            <w:tcW w:w="544" w:type="dxa"/>
          </w:tcPr>
          <w:p w:rsidR="009B02CF" w:rsidRPr="00B84AC7" w:rsidRDefault="009B02CF" w:rsidP="00322118">
            <w:r w:rsidRPr="00B84AC7">
              <w:t>(b)</w:t>
            </w:r>
          </w:p>
        </w:tc>
        <w:tc>
          <w:tcPr>
            <w:tcW w:w="4834" w:type="dxa"/>
          </w:tcPr>
          <w:p w:rsidR="00664A69" w:rsidRPr="00B84AC7" w:rsidRDefault="00664A69" w:rsidP="00322118"/>
          <w:p w:rsidR="009B02CF" w:rsidRPr="00B84AC7" w:rsidRDefault="00664A69" w:rsidP="00322118">
            <w:r w:rsidRPr="00B84AC7">
              <w:rPr>
                <w:noProof/>
                <w:lang w:val="en-AU" w:eastAsia="en-AU"/>
              </w:rPr>
              <mc:AlternateContent>
                <mc:Choice Requires="wpg">
                  <w:drawing>
                    <wp:inline distT="0" distB="0" distL="0" distR="0" wp14:anchorId="74588FE2" wp14:editId="0494B86E">
                      <wp:extent cx="1576070" cy="1603375"/>
                      <wp:effectExtent l="0" t="0" r="5080" b="0"/>
                      <wp:docPr id="554" name="Group 554"/>
                      <wp:cNvGraphicFramePr/>
                      <a:graphic xmlns:a="http://schemas.openxmlformats.org/drawingml/2006/main">
                        <a:graphicData uri="http://schemas.microsoft.com/office/word/2010/wordprocessingGroup">
                          <wpg:wgp>
                            <wpg:cNvGrpSpPr/>
                            <wpg:grpSpPr>
                              <a:xfrm>
                                <a:off x="0" y="0"/>
                                <a:ext cx="1576070" cy="1603375"/>
                                <a:chOff x="0" y="0"/>
                                <a:chExt cx="1576070" cy="1603375"/>
                              </a:xfrm>
                            </wpg:grpSpPr>
                            <wpg:grpSp>
                              <wpg:cNvPr id="537" name="Group 537"/>
                              <wpg:cNvGrpSpPr/>
                              <wpg:grpSpPr>
                                <a:xfrm>
                                  <a:off x="0" y="0"/>
                                  <a:ext cx="1576070" cy="1603375"/>
                                  <a:chOff x="0" y="0"/>
                                  <a:chExt cx="1576359" cy="1603531"/>
                                </a:xfrm>
                              </wpg:grpSpPr>
                              <wps:wsp>
                                <wps:cNvPr id="538" name="Straight Connector 538"/>
                                <wps:cNvCnPr/>
                                <wps:spPr>
                                  <a:xfrm>
                                    <a:off x="218782" y="0"/>
                                    <a:ext cx="0" cy="1290258"/>
                                  </a:xfrm>
                                  <a:prstGeom prst="line">
                                    <a:avLst/>
                                  </a:prstGeom>
                                </wps:spPr>
                                <wps:style>
                                  <a:lnRef idx="1">
                                    <a:schemeClr val="dk1"/>
                                  </a:lnRef>
                                  <a:fillRef idx="0">
                                    <a:schemeClr val="dk1"/>
                                  </a:fillRef>
                                  <a:effectRef idx="0">
                                    <a:schemeClr val="dk1"/>
                                  </a:effectRef>
                                  <a:fontRef idx="minor">
                                    <a:schemeClr val="tx1"/>
                                  </a:fontRef>
                                </wps:style>
                                <wps:bodyPr/>
                              </wps:wsp>
                              <wps:wsp>
                                <wps:cNvPr id="539" name="Straight Connector 539"/>
                                <wps:cNvCnPr/>
                                <wps:spPr>
                                  <a:xfrm flipH="1">
                                    <a:off x="218782" y="1290258"/>
                                    <a:ext cx="1323917" cy="0"/>
                                  </a:xfrm>
                                  <a:prstGeom prst="line">
                                    <a:avLst/>
                                  </a:prstGeom>
                                </wps:spPr>
                                <wps:style>
                                  <a:lnRef idx="1">
                                    <a:schemeClr val="dk1"/>
                                  </a:lnRef>
                                  <a:fillRef idx="0">
                                    <a:schemeClr val="dk1"/>
                                  </a:fillRef>
                                  <a:effectRef idx="0">
                                    <a:schemeClr val="dk1"/>
                                  </a:effectRef>
                                  <a:fontRef idx="minor">
                                    <a:schemeClr val="tx1"/>
                                  </a:fontRef>
                                </wps:style>
                                <wps:bodyPr/>
                              </wps:wsp>
                              <wps:wsp>
                                <wps:cNvPr id="540" name="Text Box 2"/>
                                <wps:cNvSpPr txBox="1">
                                  <a:spLocks noChangeArrowheads="1"/>
                                </wps:cNvSpPr>
                                <wps:spPr bwMode="auto">
                                  <a:xfrm>
                                    <a:off x="0" y="190734"/>
                                    <a:ext cx="307975" cy="257175"/>
                                  </a:xfrm>
                                  <a:prstGeom prst="rect">
                                    <a:avLst/>
                                  </a:prstGeom>
                                  <a:noFill/>
                                  <a:ln w="9525">
                                    <a:noFill/>
                                    <a:miter lim="800000"/>
                                    <a:headEnd/>
                                    <a:tailEnd/>
                                  </a:ln>
                                </wps:spPr>
                                <wps:txbx>
                                  <w:txbxContent>
                                    <w:p w:rsidR="00AC7A73" w:rsidRPr="00131F92" w:rsidRDefault="00AC7A73" w:rsidP="00664A69">
                                      <w:pPr>
                                        <w:rPr>
                                          <w:sz w:val="18"/>
                                        </w:rPr>
                                      </w:pPr>
                                      <w:r>
                                        <w:rPr>
                                          <w:sz w:val="18"/>
                                        </w:rPr>
                                        <w:t>E</w:t>
                                      </w:r>
                                    </w:p>
                                  </w:txbxContent>
                                </wps:txbx>
                                <wps:bodyPr rot="0" vert="horz" wrap="square" lIns="91440" tIns="45720" rIns="91440" bIns="45720" anchor="t" anchorCtr="0">
                                  <a:noAutofit/>
                                </wps:bodyPr>
                              </wps:wsp>
                              <wps:wsp>
                                <wps:cNvPr id="541" name="Text Box 2"/>
                                <wps:cNvSpPr txBox="1">
                                  <a:spLocks noChangeArrowheads="1"/>
                                </wps:cNvSpPr>
                                <wps:spPr bwMode="auto">
                                  <a:xfrm>
                                    <a:off x="364638" y="1346356"/>
                                    <a:ext cx="1211721" cy="257175"/>
                                  </a:xfrm>
                                  <a:prstGeom prst="rect">
                                    <a:avLst/>
                                  </a:prstGeom>
                                  <a:noFill/>
                                  <a:ln w="9525">
                                    <a:noFill/>
                                    <a:miter lim="800000"/>
                                    <a:headEnd/>
                                    <a:tailEnd/>
                                  </a:ln>
                                </wps:spPr>
                                <wps:txbx>
                                  <w:txbxContent>
                                    <w:p w:rsidR="00AC7A73" w:rsidRPr="00131F92" w:rsidRDefault="00AC7A73" w:rsidP="00664A69">
                                      <w:pPr>
                                        <w:rPr>
                                          <w:sz w:val="18"/>
                                        </w:rPr>
                                      </w:pPr>
                                      <w:r>
                                        <w:rPr>
                                          <w:sz w:val="18"/>
                                        </w:rPr>
                                        <w:t>Reaction coordinate</w:t>
                                      </w:r>
                                    </w:p>
                                  </w:txbxContent>
                                </wps:txbx>
                                <wps:bodyPr rot="0" vert="horz" wrap="square" lIns="91440" tIns="45720" rIns="91440" bIns="45720" anchor="t" anchorCtr="0">
                                  <a:noAutofit/>
                                </wps:bodyPr>
                              </wps:wsp>
                            </wpg:grpSp>
                            <wpg:grpSp>
                              <wpg:cNvPr id="553" name="Group 553"/>
                              <wpg:cNvGrpSpPr/>
                              <wpg:grpSpPr>
                                <a:xfrm>
                                  <a:off x="415126" y="106586"/>
                                  <a:ext cx="1128075" cy="949417"/>
                                  <a:chOff x="0" y="0"/>
                                  <a:chExt cx="1128075" cy="949417"/>
                                </a:xfrm>
                              </wpg:grpSpPr>
                              <wps:wsp>
                                <wps:cNvPr id="434" name="Straight Connector 434"/>
                                <wps:cNvCnPr/>
                                <wps:spPr>
                                  <a:xfrm>
                                    <a:off x="0" y="948058"/>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44" name="Straight Connector 544"/>
                                <wps:cNvCnPr/>
                                <wps:spPr>
                                  <a:xfrm>
                                    <a:off x="897570" y="347808"/>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52" name="Freeform 552"/>
                                <wps:cNvSpPr/>
                                <wps:spPr>
                                  <a:xfrm>
                                    <a:off x="224393" y="0"/>
                                    <a:ext cx="667568" cy="949417"/>
                                  </a:xfrm>
                                  <a:custGeom>
                                    <a:avLst/>
                                    <a:gdLst>
                                      <a:gd name="connsiteX0" fmla="*/ 0 w 667568"/>
                                      <a:gd name="connsiteY0" fmla="*/ 949417 h 949417"/>
                                      <a:gd name="connsiteX1" fmla="*/ 308539 w 667568"/>
                                      <a:gd name="connsiteY1" fmla="*/ 158433 h 949417"/>
                                      <a:gd name="connsiteX2" fmla="*/ 471224 w 667568"/>
                                      <a:gd name="connsiteY2" fmla="*/ 12578 h 949417"/>
                                      <a:gd name="connsiteX3" fmla="*/ 667568 w 667568"/>
                                      <a:gd name="connsiteY3" fmla="*/ 349167 h 949417"/>
                                    </a:gdLst>
                                    <a:ahLst/>
                                    <a:cxnLst>
                                      <a:cxn ang="0">
                                        <a:pos x="connsiteX0" y="connsiteY0"/>
                                      </a:cxn>
                                      <a:cxn ang="0">
                                        <a:pos x="connsiteX1" y="connsiteY1"/>
                                      </a:cxn>
                                      <a:cxn ang="0">
                                        <a:pos x="connsiteX2" y="connsiteY2"/>
                                      </a:cxn>
                                      <a:cxn ang="0">
                                        <a:pos x="connsiteX3" y="connsiteY3"/>
                                      </a:cxn>
                                    </a:cxnLst>
                                    <a:rect l="l" t="t" r="r" b="b"/>
                                    <a:pathLst>
                                      <a:path w="667568" h="949417">
                                        <a:moveTo>
                                          <a:pt x="0" y="949417"/>
                                        </a:moveTo>
                                        <a:cubicBezTo>
                                          <a:pt x="115001" y="631995"/>
                                          <a:pt x="230002" y="314573"/>
                                          <a:pt x="308539" y="158433"/>
                                        </a:cubicBezTo>
                                        <a:cubicBezTo>
                                          <a:pt x="387076" y="2293"/>
                                          <a:pt x="411386" y="-19211"/>
                                          <a:pt x="471224" y="12578"/>
                                        </a:cubicBezTo>
                                        <a:cubicBezTo>
                                          <a:pt x="531062" y="44367"/>
                                          <a:pt x="599315" y="196767"/>
                                          <a:pt x="667568" y="34916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Group 554" o:spid="_x0000_s1054" style="width:124.1pt;height:126.25pt;mso-position-horizontal-relative:char;mso-position-vertical-relative:line" coordsize="15760,16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">
                      <v:group id="Group 537" o:spid="_x0000_s1055" style="position:absolute;width:15760;height:16033" coordsize="15763,16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c5kjMYAAADcAAAADwAAAGRycy9kb3ducmV2LnhtbESPQWvCQBSE7wX/w/IK&#10;3ppNlLSSZhWRKh5CoSqU3h7ZZxLMvg3ZbRL/fbdQ6HGYmW+YfDOZVgzUu8aygiSKQRCXVjdcKbic&#10;908rEM4ja2wtk4I7OdisZw85ZtqO/EHDyVciQNhlqKD2vsukdGVNBl1kO+LgXW1v0AfZV1L3OAa4&#10;aeUijp+lwYbDQo0d7Woqb6dvo+Aw4rhdJm9Dcbvu7l/n9P2zSEip+eO0fQXhafL/4b/2UStIl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zmSMxgAAANwA&#10;AAAPAAAAAAAAAAAAAAAAAKoCAABkcnMvZG93bnJldi54bWxQSwUGAAAAAAQABAD6AAAAnQMAAAAA&#10;">
                        <v:line id="Straight Connector 538" o:spid="_x0000_s1056" style="position:absolute;visibility:visible;mso-wrap-style:square" from="2187,0" to="2187,1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MpbsMAAADcAAAADwAAAGRycy9kb3ducmV2LnhtbESPTW/CMAyG70j7D5GRdoOUIRAUApqm&#10;TZu2E193qzFtReOUJIPs38+HSTtar9/Hftbb7Dp1oxBbzwYm4wIUceVty7WB4+FttAAVE7LFzjMZ&#10;+KEI283DYI2l9Xfe0W2faiUQjiUaaFLqS61j1ZDDOPY9sWRnHxwmGUOtbcC7wF2nn4pirh22LBca&#10;7Omloeqy/3ZCmZyuTr9flnj6DF/hdTrPs3w15nGYn1egEuX0v/zX/rAGZlP5VmREBP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DKW7DAAAA3AAAAA8AAAAAAAAAAAAA&#10;AAAAoQIAAGRycy9kb3ducmV2LnhtbFBLBQYAAAAABAAEAPkAAACRAwAAAAA=&#10;" strokecolor="black [3040]"/>
                        <v:line id="Straight Connector 539" o:spid="_x0000_s1057" style="position:absolute;flip:x;visibility:visible;mso-wrap-style:square" from="2187,12902" to="15426,1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1WY8YAAADcAAAADwAAAGRycy9kb3ducmV2LnhtbESPT2vCQBTE70K/w/IKvemmLWqbZiMi&#10;FMSiGNseentkX/5g9m3IriZ++64geBxm5jdMshhMI87UudqygudJBII4t7rmUsHP9+f4DYTzyBob&#10;y6TgQg4W6cMowVjbnjM6H3wpAoRdjAoq79tYSpdXZNBNbEscvMJ2Bn2QXSl1h32Am0a+RNFMGqw5&#10;LFTY0qqi/Hg4GQWFO7Wrv1/ti/lmm22Lr3KH/V6pp8dh+QHC0+Dv4Vt7rRVMX9/heiYcAZ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dNVmPGAAAA3AAAAA8AAAAAAAAA&#10;AAAAAAAAoQIAAGRycy9kb3ducmV2LnhtbFBLBQYAAAAABAAEAPkAAACUAwAAAAA=&#10;" strokecolor="black [3040]"/>
                        <v:shape id="_x0000_s1058" type="#_x0000_t202" style="position:absolute;top:1907;width:307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KOb8A&#10;AADcAAAADwAAAGRycy9kb3ducmV2LnhtbERPTYvCMBC9C/6HMII3TRSVtRpFFMHTLroqeBuasS02&#10;k9JE2/33m4Pg8fG+l+vWluJFtS8caxgNFQji1JmCMw3n3/3gC4QPyAZLx6ThjzysV93OEhPjGj7S&#10;6xQyEUPYJ6ghD6FKpPRpThb90FXEkbu72mKIsM6kqbGJ4baUY6Vm0mLBsSHHirY5pY/T02q4fN9v&#10;14n6yXZ2WjWuVZLtXGrd77WbBYhAbfiI3+6D0TCdxPn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tQo5vwAAANwAAAAPAAAAAAAAAAAAAAAAAJgCAABkcnMvZG93bnJl&#10;di54bWxQSwUGAAAAAAQABAD1AAAAhAMAAAAA&#10;" filled="f" stroked="f">
                          <v:textbox>
                            <w:txbxContent>
                              <w:p w:rsidR="00AC7A73" w:rsidRPr="00131F92" w:rsidRDefault="00AC7A73" w:rsidP="00664A69">
                                <w:pPr>
                                  <w:rPr>
                                    <w:sz w:val="18"/>
                                  </w:rPr>
                                </w:pPr>
                                <w:r>
                                  <w:rPr>
                                    <w:sz w:val="18"/>
                                  </w:rPr>
                                  <w:t>E</w:t>
                                </w:r>
                              </w:p>
                            </w:txbxContent>
                          </v:textbox>
                        </v:shape>
                        <v:shape id="_x0000_s1059" type="#_x0000_t202" style="position:absolute;left:3646;top:13463;width:1211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mvosQA&#10;AADcAAAADwAAAGRycy9kb3ducmV2LnhtbESPQWvCQBSE7wX/w/KE3uquJSkaXUUshZ4sTVXw9sg+&#10;k2D2bchuk/jvu4VCj8PMfMOst6NtRE+drx1rmM8UCOLCmZpLDcevt6cFCB+QDTaOScOdPGw3k4c1&#10;ZsYN/El9HkoRIewz1FCF0GZS+qIii37mWuLoXV1nMUTZldJ0OES4beSzUi/SYs1xocKW9hUVt/zb&#10;ajgdrpdzoj7KV5u2gxuVZLuUWj9Ox90KRKAx/If/2u9GQ5rM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5r6LEAAAA3AAAAA8AAAAAAAAAAAAAAAAAmAIAAGRycy9k&#10;b3ducmV2LnhtbFBLBQYAAAAABAAEAPUAAACJAwAAAAA=&#10;" filled="f" stroked="f">
                          <v:textbox>
                            <w:txbxContent>
                              <w:p w:rsidR="00AC7A73" w:rsidRPr="00131F92" w:rsidRDefault="00AC7A73" w:rsidP="00664A69">
                                <w:pPr>
                                  <w:rPr>
                                    <w:sz w:val="18"/>
                                  </w:rPr>
                                </w:pPr>
                                <w:r>
                                  <w:rPr>
                                    <w:sz w:val="18"/>
                                  </w:rPr>
                                  <w:t>Reaction coordinate</w:t>
                                </w:r>
                              </w:p>
                            </w:txbxContent>
                          </v:textbox>
                        </v:shape>
                      </v:group>
                      <v:group id="Group 553" o:spid="_x0000_s1060" style="position:absolute;left:4151;top:1065;width:11281;height:9495" coordsize="11280,94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line id="Straight Connector 434" o:spid="_x0000_s1061" style="position:absolute;visibility:visible;mso-wrap-style:square" from="0,9480" to="2305,9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8s9sIAAADcAAAADwAAAGRycy9kb3ducmV2LnhtbESPT2sCMRTE74LfITzBW836F7s1ipSK&#10;Yk/Ven9sXncXNy9rEjX99o1Q8DjMzG+YxSqaRtzI+dqyguEgA0FcWF1zqeD7uHmZg/ABWWNjmRT8&#10;kofVsttZYK7tnb/odgilSBD2OSqoQmhzKX1RkUE/sC1x8n6sMxiSdKXUDu8Jbho5yrKZNFhzWqiw&#10;pfeKivPhahJleLoYuT2/4mnvPt3HeBan8aJUvxfXbyACxfAM/7d3WsFkPIHHmXQ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68s9sIAAADcAAAADwAAAAAAAAAAAAAA&#10;AAChAgAAZHJzL2Rvd25yZXYueG1sUEsFBgAAAAAEAAQA+QAAAJADAAAAAA==&#10;" strokecolor="black [3040]"/>
                        <v:line id="Straight Connector 544" o:spid="_x0000_s1062" style="position:absolute;visibility:visible;mso-wrap-style:square" from="8975,3478" to="11280,3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hQFsMAAADcAAAADwAAAGRycy9kb3ducmV2LnhtbESPT2sCMRTE74LfITzBm2atf2i3Riml&#10;othTbb0/Nq+7i5uXNYkav70RBI/DzPyGmS+jacSZnK8tKxgNMxDEhdU1lwr+fleDVxA+IGtsLJOC&#10;K3lYLrqdOebaXviHzrtQigRhn6OCKoQ2l9IXFRn0Q9sSJ+/fOoMhSVdK7fCS4KaRL1k2kwZrTgsV&#10;tvRZUXHYnUyijPZHI9eHN9xv3bf7Gs/iNB6V6vfixzuIQDE8w4/2RiuYTiZwP5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IUBbDAAAA3AAAAA8AAAAAAAAAAAAA&#10;AAAAoQIAAGRycy9kb3ducmV2LnhtbFBLBQYAAAAABAAEAPkAAACRAwAAAAA=&#10;" strokecolor="black [3040]"/>
                        <v:shape id="Freeform 552" o:spid="_x0000_s1063" style="position:absolute;left:2243;width:6676;height:9494;visibility:visible;mso-wrap-style:square;v-text-anchor:middle" coordsize="667568,949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U3S8UA&#10;AADcAAAADwAAAGRycy9kb3ducmV2LnhtbESPQWuDQBSE74X+h+UVeqtrA0qxWSUEUkJyKInmkNvD&#10;fVWJ+1bcjdp/3y0Uehxm5htmXSymFxONrrOs4DWKQRDXVnfcKKjK3csbCOeRNfaWScE3OSjyx4c1&#10;ZtrOfKLp7BsRIOwyVNB6P2RSurolgy6yA3Hwvuxo0Ac5NlKPOAe46eUqjlNpsOOw0OJA25bq2/lu&#10;FFw+5ubwWe1ie+qO1+21TOl4T5V6flo27yA8Lf4//NfeawVJsoL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TdLxQAAANwAAAAPAAAAAAAAAAAAAAAAAJgCAABkcnMv&#10;ZG93bnJldi54bWxQSwUGAAAAAAQABAD1AAAAigMAAAAA&#10;" path="m,949417c115001,631995,230002,314573,308539,158433,387076,2293,411386,-19211,471224,12578v59838,31789,128091,184189,196344,336589e" filled="f" strokecolor="black [3040]">
                          <v:path arrowok="t" o:connecttype="custom" o:connectlocs="0,949417;308539,158433;471224,12578;667568,349167" o:connectangles="0,0,0,0"/>
                        </v:shape>
                      </v:group>
                      <w10:anchorlock/>
                    </v:group>
                  </w:pict>
                </mc:Fallback>
              </mc:AlternateContent>
            </w:r>
            <w:r w:rsidR="009B02CF" w:rsidRPr="00B84AC7">
              <w:t xml:space="preserve">  </w:t>
            </w:r>
          </w:p>
        </w:tc>
      </w:tr>
      <w:tr w:rsidR="009B02CF" w:rsidRPr="00B84AC7" w:rsidTr="00322118">
        <w:tc>
          <w:tcPr>
            <w:tcW w:w="534" w:type="dxa"/>
          </w:tcPr>
          <w:p w:rsidR="009B02CF" w:rsidRPr="00B84AC7" w:rsidRDefault="009B02CF" w:rsidP="00322118">
            <w:r w:rsidRPr="00B84AC7">
              <w:t>(c)</w:t>
            </w:r>
          </w:p>
        </w:tc>
        <w:tc>
          <w:tcPr>
            <w:tcW w:w="4842" w:type="dxa"/>
          </w:tcPr>
          <w:p w:rsidR="00664A69" w:rsidRPr="00B84AC7" w:rsidRDefault="00664A69" w:rsidP="00322118"/>
          <w:p w:rsidR="009B02CF" w:rsidRPr="00B84AC7" w:rsidRDefault="00664A69" w:rsidP="00322118">
            <w:r w:rsidRPr="00B84AC7">
              <w:rPr>
                <w:noProof/>
                <w:lang w:val="en-AU" w:eastAsia="en-AU"/>
              </w:rPr>
              <mc:AlternateContent>
                <mc:Choice Requires="wpg">
                  <w:drawing>
                    <wp:inline distT="0" distB="0" distL="0" distR="0" wp14:anchorId="58741A05" wp14:editId="79170549">
                      <wp:extent cx="1576070" cy="1603375"/>
                      <wp:effectExtent l="0" t="0" r="5080" b="0"/>
                      <wp:docPr id="559" name="Group 559"/>
                      <wp:cNvGraphicFramePr/>
                      <a:graphic xmlns:a="http://schemas.openxmlformats.org/drawingml/2006/main">
                        <a:graphicData uri="http://schemas.microsoft.com/office/word/2010/wordprocessingGroup">
                          <wpg:wgp>
                            <wpg:cNvGrpSpPr/>
                            <wpg:grpSpPr>
                              <a:xfrm>
                                <a:off x="0" y="0"/>
                                <a:ext cx="1576070" cy="1603375"/>
                                <a:chOff x="0" y="0"/>
                                <a:chExt cx="1576070" cy="1603375"/>
                              </a:xfrm>
                            </wpg:grpSpPr>
                            <wpg:grpSp>
                              <wpg:cNvPr id="542" name="Group 542"/>
                              <wpg:cNvGrpSpPr/>
                              <wpg:grpSpPr>
                                <a:xfrm>
                                  <a:off x="0" y="0"/>
                                  <a:ext cx="1576070" cy="1603375"/>
                                  <a:chOff x="0" y="0"/>
                                  <a:chExt cx="1576359" cy="1603531"/>
                                </a:xfrm>
                              </wpg:grpSpPr>
                              <wps:wsp>
                                <wps:cNvPr id="543" name="Straight Connector 543"/>
                                <wps:cNvCnPr/>
                                <wps:spPr>
                                  <a:xfrm>
                                    <a:off x="218782" y="0"/>
                                    <a:ext cx="0" cy="1290258"/>
                                  </a:xfrm>
                                  <a:prstGeom prst="line">
                                    <a:avLst/>
                                  </a:prstGeom>
                                </wps:spPr>
                                <wps:style>
                                  <a:lnRef idx="1">
                                    <a:schemeClr val="dk1"/>
                                  </a:lnRef>
                                  <a:fillRef idx="0">
                                    <a:schemeClr val="dk1"/>
                                  </a:fillRef>
                                  <a:effectRef idx="0">
                                    <a:schemeClr val="dk1"/>
                                  </a:effectRef>
                                  <a:fontRef idx="minor">
                                    <a:schemeClr val="tx1"/>
                                  </a:fontRef>
                                </wps:style>
                                <wps:bodyPr/>
                              </wps:wsp>
                              <wps:wsp>
                                <wps:cNvPr id="336" name="Straight Connector 336"/>
                                <wps:cNvCnPr/>
                                <wps:spPr>
                                  <a:xfrm flipH="1">
                                    <a:off x="218782" y="1290258"/>
                                    <a:ext cx="1323917" cy="0"/>
                                  </a:xfrm>
                                  <a:prstGeom prst="line">
                                    <a:avLst/>
                                  </a:prstGeom>
                                </wps:spPr>
                                <wps:style>
                                  <a:lnRef idx="1">
                                    <a:schemeClr val="dk1"/>
                                  </a:lnRef>
                                  <a:fillRef idx="0">
                                    <a:schemeClr val="dk1"/>
                                  </a:fillRef>
                                  <a:effectRef idx="0">
                                    <a:schemeClr val="dk1"/>
                                  </a:effectRef>
                                  <a:fontRef idx="minor">
                                    <a:schemeClr val="tx1"/>
                                  </a:fontRef>
                                </wps:style>
                                <wps:bodyPr/>
                              </wps:wsp>
                              <wps:wsp>
                                <wps:cNvPr id="337" name="Text Box 2"/>
                                <wps:cNvSpPr txBox="1">
                                  <a:spLocks noChangeArrowheads="1"/>
                                </wps:cNvSpPr>
                                <wps:spPr bwMode="auto">
                                  <a:xfrm>
                                    <a:off x="0" y="190734"/>
                                    <a:ext cx="307975" cy="257175"/>
                                  </a:xfrm>
                                  <a:prstGeom prst="rect">
                                    <a:avLst/>
                                  </a:prstGeom>
                                  <a:noFill/>
                                  <a:ln w="9525">
                                    <a:noFill/>
                                    <a:miter lim="800000"/>
                                    <a:headEnd/>
                                    <a:tailEnd/>
                                  </a:ln>
                                </wps:spPr>
                                <wps:txbx>
                                  <w:txbxContent>
                                    <w:p w:rsidR="00AC7A73" w:rsidRPr="00131F92" w:rsidRDefault="00AC7A73" w:rsidP="00664A69">
                                      <w:pPr>
                                        <w:rPr>
                                          <w:sz w:val="18"/>
                                        </w:rPr>
                                      </w:pPr>
                                      <w:r>
                                        <w:rPr>
                                          <w:sz w:val="18"/>
                                        </w:rPr>
                                        <w:t>E</w:t>
                                      </w:r>
                                    </w:p>
                                  </w:txbxContent>
                                </wps:txbx>
                                <wps:bodyPr rot="0" vert="horz" wrap="square" lIns="91440" tIns="45720" rIns="91440" bIns="45720" anchor="t" anchorCtr="0">
                                  <a:noAutofit/>
                                </wps:bodyPr>
                              </wps:wsp>
                              <wps:wsp>
                                <wps:cNvPr id="338" name="Text Box 2"/>
                                <wps:cNvSpPr txBox="1">
                                  <a:spLocks noChangeArrowheads="1"/>
                                </wps:cNvSpPr>
                                <wps:spPr bwMode="auto">
                                  <a:xfrm>
                                    <a:off x="364638" y="1346356"/>
                                    <a:ext cx="1211721" cy="257175"/>
                                  </a:xfrm>
                                  <a:prstGeom prst="rect">
                                    <a:avLst/>
                                  </a:prstGeom>
                                  <a:noFill/>
                                  <a:ln w="9525">
                                    <a:noFill/>
                                    <a:miter lim="800000"/>
                                    <a:headEnd/>
                                    <a:tailEnd/>
                                  </a:ln>
                                </wps:spPr>
                                <wps:txbx>
                                  <w:txbxContent>
                                    <w:p w:rsidR="00AC7A73" w:rsidRPr="00131F92" w:rsidRDefault="00AC7A73" w:rsidP="00664A69">
                                      <w:pPr>
                                        <w:rPr>
                                          <w:sz w:val="18"/>
                                        </w:rPr>
                                      </w:pPr>
                                      <w:r>
                                        <w:rPr>
                                          <w:sz w:val="18"/>
                                        </w:rPr>
                                        <w:t>Reaction coordinate</w:t>
                                      </w:r>
                                    </w:p>
                                  </w:txbxContent>
                                </wps:txbx>
                                <wps:bodyPr rot="0" vert="horz" wrap="square" lIns="91440" tIns="45720" rIns="91440" bIns="45720" anchor="t" anchorCtr="0">
                                  <a:noAutofit/>
                                </wps:bodyPr>
                              </wps:wsp>
                            </wpg:grpSp>
                            <wpg:grpSp>
                              <wpg:cNvPr id="558" name="Group 558"/>
                              <wpg:cNvGrpSpPr/>
                              <wpg:grpSpPr>
                                <a:xfrm>
                                  <a:off x="308540" y="117807"/>
                                  <a:ext cx="1234662" cy="1054645"/>
                                  <a:chOff x="0" y="0"/>
                                  <a:chExt cx="1234662" cy="1054645"/>
                                </a:xfrm>
                              </wpg:grpSpPr>
                              <wps:wsp>
                                <wps:cNvPr id="547" name="Straight Connector 547"/>
                                <wps:cNvCnPr/>
                                <wps:spPr>
                                  <a:xfrm>
                                    <a:off x="0" y="72927"/>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48" name="Straight Connector 548"/>
                                <wps:cNvCnPr/>
                                <wps:spPr>
                                  <a:xfrm>
                                    <a:off x="1004157" y="1054645"/>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57" name="Freeform 557"/>
                                <wps:cNvSpPr/>
                                <wps:spPr>
                                  <a:xfrm>
                                    <a:off x="230002" y="0"/>
                                    <a:ext cx="774155" cy="1052454"/>
                                  </a:xfrm>
                                  <a:custGeom>
                                    <a:avLst/>
                                    <a:gdLst>
                                      <a:gd name="connsiteX0" fmla="*/ 0 w 723666"/>
                                      <a:gd name="connsiteY0" fmla="*/ 70736 h 1052454"/>
                                      <a:gd name="connsiteX1" fmla="*/ 100977 w 723666"/>
                                      <a:gd name="connsiteY1" fmla="*/ 14638 h 1052454"/>
                                      <a:gd name="connsiteX2" fmla="*/ 230003 w 723666"/>
                                      <a:gd name="connsiteY2" fmla="*/ 3418 h 1052454"/>
                                      <a:gd name="connsiteX3" fmla="*/ 347809 w 723666"/>
                                      <a:gd name="connsiteY3" fmla="*/ 65126 h 1052454"/>
                                      <a:gd name="connsiteX4" fmla="*/ 448786 w 723666"/>
                                      <a:gd name="connsiteY4" fmla="*/ 222201 h 1052454"/>
                                      <a:gd name="connsiteX5" fmla="*/ 583421 w 723666"/>
                                      <a:gd name="connsiteY5" fmla="*/ 614888 h 1052454"/>
                                      <a:gd name="connsiteX6" fmla="*/ 723666 w 723666"/>
                                      <a:gd name="connsiteY6" fmla="*/ 1052454 h 10524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23666" h="1052454">
                                        <a:moveTo>
                                          <a:pt x="0" y="70736"/>
                                        </a:moveTo>
                                        <a:cubicBezTo>
                                          <a:pt x="31321" y="48297"/>
                                          <a:pt x="62643" y="25858"/>
                                          <a:pt x="100977" y="14638"/>
                                        </a:cubicBezTo>
                                        <a:cubicBezTo>
                                          <a:pt x="139311" y="3418"/>
                                          <a:pt x="188864" y="-4997"/>
                                          <a:pt x="230003" y="3418"/>
                                        </a:cubicBezTo>
                                        <a:cubicBezTo>
                                          <a:pt x="271142" y="11833"/>
                                          <a:pt x="311345" y="28662"/>
                                          <a:pt x="347809" y="65126"/>
                                        </a:cubicBezTo>
                                        <a:cubicBezTo>
                                          <a:pt x="384273" y="101590"/>
                                          <a:pt x="409517" y="130574"/>
                                          <a:pt x="448786" y="222201"/>
                                        </a:cubicBezTo>
                                        <a:cubicBezTo>
                                          <a:pt x="488055" y="313828"/>
                                          <a:pt x="537608" y="476513"/>
                                          <a:pt x="583421" y="614888"/>
                                        </a:cubicBezTo>
                                        <a:cubicBezTo>
                                          <a:pt x="629234" y="753263"/>
                                          <a:pt x="676450" y="902858"/>
                                          <a:pt x="723666" y="1052454"/>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Group 559" o:spid="_x0000_s1064" style="width:124.1pt;height:126.25pt;mso-position-horizontal-relative:char;mso-position-vertical-relative:line" coordsize="15760,16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">
                      <v:group id="Group 542" o:spid="_x0000_s1065" style="position:absolute;width:15760;height:16033" coordsize="15763,16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0acYAAADcAAAADwAAAGRycy9kb3ducmV2LnhtbESPQWvCQBSE7wX/w/KE&#10;3ppNbFMkZhURKx5CoSqU3h7ZZxLMvg3ZbRL/fbdQ6HGYmW+YfDOZVgzUu8aygiSKQRCXVjdcKbic&#10;356WIJxH1thaJgV3crBZzx5yzLQd+YOGk69EgLDLUEHtfZdJ6cqaDLrIdsTBu9reoA+yr6TucQxw&#10;08pFHL9Kgw2HhRo72tVU3k7fRsFhxHH7nOyH4nbd3b/O6ftnkZBSj/NpuwLhafL/4b/2UStIXx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v7RpxgAAANwA&#10;AAAPAAAAAAAAAAAAAAAAAKoCAABkcnMvZG93bnJldi54bWxQSwUGAAAAAAQABAD6AAAAnQMAAAAA&#10;">
                        <v:line id="Straight Connector 543" o:spid="_x0000_s1066" style="position:absolute;visibility:visible;mso-wrap-style:square" from="2187,0" to="2187,1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HIYsIAAADcAAAADwAAAGRycy9kb3ducmV2LnhtbESPQWsCMRSE7wX/Q3iCN82qVezWKCKK&#10;xZ6q9f7YvO4ubl7WJGr67xtB6HGYmW+Y+TKaRtzI+dqyguEgA0FcWF1zqeD7uO3PQPiArLGxTAp+&#10;ycNy0XmZY67tnb/odgilSBD2OSqoQmhzKX1RkUE/sC1x8n6sMxiSdKXUDu8Jbho5yrKpNFhzWqiw&#10;pXVFxflwNYkyPF2M3J3f8LR3n24znsZJvCjV68bVO4hAMfyHn+0PrWDyOobHmXQ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HIYsIAAADcAAAADwAAAAAAAAAAAAAA&#10;AAChAgAAZHJzL2Rvd25yZXYueG1sUEsFBgAAAAAEAAQA+QAAAJADAAAAAA==&#10;" strokecolor="black [3040]"/>
                        <v:line id="Straight Connector 336" o:spid="_x0000_s1067" style="position:absolute;flip:x;visibility:visible;mso-wrap-style:square" from="2187,12902" to="15426,1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kA6cMAAADcAAAADwAAAGRycy9kb3ducmV2LnhtbESPS4sCMRCE74L/IbTgTTOuoDIaRQRh&#10;cXHxefDWTHoeOOkMk+jM/vuNIHgsquorarFqTSmeVLvCsoLRMAJBnFhdcKbgct4OZiCcR9ZYWiYF&#10;f+Rgtex2Fhhr2/CRniefiQBhF6OC3PsqltIlORl0Q1sRBy+1tUEfZJ1JXWMT4KaUX1E0kQYLDgs5&#10;VrTJKbmfHkZB6h7V5nbVPp3u9sd9+pP9YnNQqt9r13MQnlr/Cb/b31rBeDyB15lwBO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ZAOnDAAAA3AAAAA8AAAAAAAAAAAAA&#10;AAAAoQIAAGRycy9kb3ducmV2LnhtbFBLBQYAAAAABAAEAPkAAACRAwAAAAA=&#10;" strokecolor="black [3040]"/>
                        <v:shape id="_x0000_s1068" type="#_x0000_t202" style="position:absolute;top:1907;width:307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jyMQA&#10;AADcAAAADwAAAGRycy9kb3ducmV2LnhtbESPT2sCMRTE74LfIbxCb5pUW7Vbo0il4MlS/4G3x+a5&#10;u7h5WTbRXb+9KQgeh5n5DTOdt7YUV6p94VjDW1+BIE6dKTjTsNv+9CYgfEA2WDomDTfyMJ91O1NM&#10;jGv4j66bkIkIYZ+ghjyEKpHSpzlZ9H1XEUfv5GqLIco6k6bGJsJtKQdKjaTFguNCjhV955SeNxer&#10;Yb8+HQ/v6jdb2o+qca2SbD+l1q8v7eILRKA2PMOP9spoGA7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RI8jEAAAA3AAAAA8AAAAAAAAAAAAAAAAAmAIAAGRycy9k&#10;b3ducmV2LnhtbFBLBQYAAAAABAAEAPUAAACJAwAAAAA=&#10;" filled="f" stroked="f">
                          <v:textbox>
                            <w:txbxContent>
                              <w:p w:rsidR="00AC7A73" w:rsidRPr="00131F92" w:rsidRDefault="00AC7A73" w:rsidP="00664A69">
                                <w:pPr>
                                  <w:rPr>
                                    <w:sz w:val="18"/>
                                  </w:rPr>
                                </w:pPr>
                                <w:r>
                                  <w:rPr>
                                    <w:sz w:val="18"/>
                                  </w:rPr>
                                  <w:t>E</w:t>
                                </w:r>
                              </w:p>
                            </w:txbxContent>
                          </v:textbox>
                        </v:shape>
                        <v:shape id="_x0000_s1069" type="#_x0000_t202" style="position:absolute;left:3646;top:13463;width:1211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63usAA&#10;AADcAAAADwAAAGRycy9kb3ducmV2LnhtbERPy4rCMBTdC/MP4Q7MThPHB9oxyqAIrhSfMLtLc22L&#10;zU1pMrb+vVkILg/nPVu0thR3qn3hWEO/p0AQp84UnGk4HdfdCQgfkA2WjknDgzws5h+dGSbGNbyn&#10;+yFkIoawT1BDHkKVSOnTnCz6nquII3d1tcUQYZ1JU2MTw20pv5UaS4sFx4YcK1rmlN4O/1bDeXv9&#10;uwzVLlvZUdW4Vkm2U6n112f7+wMiUBve4pd7YzQMBnFt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63usAAAADcAAAADwAAAAAAAAAAAAAAAACYAgAAZHJzL2Rvd25y&#10;ZXYueG1sUEsFBgAAAAAEAAQA9QAAAIUDAAAAAA==&#10;" filled="f" stroked="f">
                          <v:textbox>
                            <w:txbxContent>
                              <w:p w:rsidR="00AC7A73" w:rsidRPr="00131F92" w:rsidRDefault="00AC7A73" w:rsidP="00664A69">
                                <w:pPr>
                                  <w:rPr>
                                    <w:sz w:val="18"/>
                                  </w:rPr>
                                </w:pPr>
                                <w:r>
                                  <w:rPr>
                                    <w:sz w:val="18"/>
                                  </w:rPr>
                                  <w:t>Reaction coordinate</w:t>
                                </w:r>
                              </w:p>
                            </w:txbxContent>
                          </v:textbox>
                        </v:shape>
                      </v:group>
                      <v:group id="Group 558" o:spid="_x0000_s1070" style="position:absolute;left:3085;top:1178;width:12347;height:10546" coordsize="12346,10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Y4VXsMAAADcAAAADwAAAGRycy9kb3ducmV2LnhtbERPz2vCMBS+D/wfwhN2&#10;m2k3KlKNpcg2dpCBdTC8PZpnW2xeSpM19b9fDoMdP77fu2I2vZhodJ1lBekqAUFcW91xo+Dr/Pa0&#10;AeE8ssbeMim4k4Niv3jYYa5t4BNNlW9EDGGXo4LW+yGX0tUtGXQrOxBH7mpHgz7CsZF6xBDDTS+f&#10;k2QtDXYcG1oc6NBSfat+jIL3gKF8SV+n4+16uF/O2ef3MSWlHpdzuQXhafb/4j/3h1aQZXFt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9jhVewwAAANwAAAAP&#10;AAAAAAAAAAAAAAAAAKoCAABkcnMvZG93bnJldi54bWxQSwUGAAAAAAQABAD6AAAAmgMAAAAA&#10;">
                        <v:line id="Straight Connector 547" o:spid="_x0000_s1071" style="position:absolute;visibility:visible;mso-wrap-style:square" from="0,729" to="2305,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rOYcMAAADcAAAADwAAAGRycy9kb3ducmV2LnhtbESPW2sCMRSE3wv+h3AKvtWsd7s1SilK&#10;pT55ez9sTncXNydrEjX9901B6OMwM98w82U0jbiR87VlBf1eBoK4sLrmUsHxsH6ZgfABWWNjmRT8&#10;kIflovM0x1zbO+/otg+lSBD2OSqoQmhzKX1RkUHfsy1x8r6tMxiSdKXUDu8Jbho5yLKJNFhzWqiw&#10;pY+KivP+ahKlf7oY+Xl+xdOX27rVcBLH8aJU9zm+v4EIFMN/+NHeaAXj0RT+zqQjIB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azmHDAAAA3AAAAA8AAAAAAAAAAAAA&#10;AAAAoQIAAGRycy9kb3ducmV2LnhtbFBLBQYAAAAABAAEAPkAAACRAwAAAAA=&#10;" strokecolor="black [3040]"/>
                        <v:line id="Straight Connector 548" o:spid="_x0000_s1072" style="position:absolute;visibility:visible;mso-wrap-style:square" from="10041,10546" to="12346,10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VaE8MAAADcAAAADwAAAGRycy9kb3ducmV2LnhtbESPwU4CMRCG7yS+QzMm3KSLCJGVQozR&#10;SPQkwn2yHXc3bKdLW6G8PXMg4Tj55/9mvsUqu04dKcTWs4HxqABFXHnbcm1g+/vx8AwqJmSLnWcy&#10;cKYIq+XdYIGl9Sf+oeMm1UogHEs00KTUl1rHqiGHceR7Ysn+fHCYZAy1tgFPAnedfiyKmXbYslxo&#10;sKe3hqr95t8JZbw7OP25n+PuK3yH98ksT/PBmOF9fn0BlSin2/K1vbYGpk/yrciICOjl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FWhPDAAAA3AAAAA8AAAAAAAAAAAAA&#10;AAAAoQIAAGRycy9kb3ducmV2LnhtbFBLBQYAAAAABAAEAPkAAACRAwAAAAA=&#10;" strokecolor="black [3040]"/>
                        <v:shape id="Freeform 557" o:spid="_x0000_s1073" style="position:absolute;left:2300;width:7741;height:10524;visibility:visible;mso-wrap-style:square;v-text-anchor:middle" coordsize="723666,1052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y3HcYA&#10;AADcAAAADwAAAGRycy9kb3ducmV2LnhtbESPT2vCQBTE7wW/w/KE3uom4j+iaxChYHsoNBXR2zP7&#10;TILZt2l2q0k/fbdQ6HGYmd8wq7QztbhR6yrLCuJRBII4t7riQsH+4/lpAcJ5ZI21ZVLQk4N0PXhY&#10;YaLtnd/plvlCBAi7BBWU3jeJlC4vyaAb2YY4eBfbGvRBtoXULd4D3NRyHEUzabDisFBiQ9uS8mv2&#10;ZRQgveLpbK+T/u34Hc+KQ0Yvn71Sj8NuswThqfP/4b/2TiuYTufweyYc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y3HcYAAADcAAAADwAAAAAAAAAAAAAAAACYAgAAZHJz&#10;L2Rvd25yZXYueG1sUEsFBgAAAAAEAAQA9QAAAIsDAAAAAA==&#10;" path="m,70736c31321,48297,62643,25858,100977,14638,139311,3418,188864,-4997,230003,3418v41139,8415,81342,25244,117806,61708c384273,101590,409517,130574,448786,222201v39269,91627,88822,254312,134635,392687c629234,753263,676450,902858,723666,1052454e" filled="f" strokecolor="black [3040]">
                          <v:path arrowok="t" o:connecttype="custom" o:connectlocs="0,70736;108022,14638;246050,3418;372075,65126;480097,222201;624125,614888;774155,1052454" o:connectangles="0,0,0,0,0,0,0"/>
                        </v:shape>
                      </v:group>
                      <w10:anchorlock/>
                    </v:group>
                  </w:pict>
                </mc:Fallback>
              </mc:AlternateContent>
            </w:r>
            <w:r w:rsidR="009B02CF" w:rsidRPr="00B84AC7">
              <w:t xml:space="preserve">  </w:t>
            </w:r>
          </w:p>
        </w:tc>
        <w:tc>
          <w:tcPr>
            <w:tcW w:w="544" w:type="dxa"/>
          </w:tcPr>
          <w:p w:rsidR="009B02CF" w:rsidRPr="00B84AC7" w:rsidRDefault="009B02CF" w:rsidP="00322118">
            <w:r w:rsidRPr="00B84AC7">
              <w:t>(d)</w:t>
            </w:r>
          </w:p>
        </w:tc>
        <w:tc>
          <w:tcPr>
            <w:tcW w:w="4834" w:type="dxa"/>
          </w:tcPr>
          <w:p w:rsidR="00664A69" w:rsidRPr="00B84AC7" w:rsidRDefault="00664A69" w:rsidP="00322118"/>
          <w:p w:rsidR="009B02CF" w:rsidRPr="00B84AC7" w:rsidRDefault="00664A69" w:rsidP="00322118">
            <w:r w:rsidRPr="00B84AC7">
              <w:rPr>
                <w:noProof/>
                <w:lang w:val="en-AU" w:eastAsia="en-AU"/>
              </w:rPr>
              <mc:AlternateContent>
                <mc:Choice Requires="wpg">
                  <w:drawing>
                    <wp:inline distT="0" distB="0" distL="0" distR="0" wp14:anchorId="0332A8B3" wp14:editId="497E9326">
                      <wp:extent cx="1576070" cy="1653267"/>
                      <wp:effectExtent l="0" t="0" r="5080" b="4445"/>
                      <wp:docPr id="561" name="Group 561"/>
                      <wp:cNvGraphicFramePr/>
                      <a:graphic xmlns:a="http://schemas.openxmlformats.org/drawingml/2006/main">
                        <a:graphicData uri="http://schemas.microsoft.com/office/word/2010/wordprocessingGroup">
                          <wpg:wgp>
                            <wpg:cNvGrpSpPr/>
                            <wpg:grpSpPr>
                              <a:xfrm>
                                <a:off x="0" y="0"/>
                                <a:ext cx="1576070" cy="1653267"/>
                                <a:chOff x="0" y="-98"/>
                                <a:chExt cx="1576070" cy="1653267"/>
                              </a:xfrm>
                            </wpg:grpSpPr>
                            <wpg:grpSp>
                              <wpg:cNvPr id="221" name="Group 221"/>
                              <wpg:cNvGrpSpPr/>
                              <wpg:grpSpPr>
                                <a:xfrm>
                                  <a:off x="0" y="49794"/>
                                  <a:ext cx="1576070" cy="1603375"/>
                                  <a:chOff x="0" y="0"/>
                                  <a:chExt cx="1576359" cy="1603531"/>
                                </a:xfrm>
                              </wpg:grpSpPr>
                              <wps:wsp>
                                <wps:cNvPr id="424" name="Straight Connector 424"/>
                                <wps:cNvCnPr/>
                                <wps:spPr>
                                  <a:xfrm>
                                    <a:off x="218782" y="0"/>
                                    <a:ext cx="0" cy="1290258"/>
                                  </a:xfrm>
                                  <a:prstGeom prst="line">
                                    <a:avLst/>
                                  </a:prstGeom>
                                </wps:spPr>
                                <wps:style>
                                  <a:lnRef idx="1">
                                    <a:schemeClr val="dk1"/>
                                  </a:lnRef>
                                  <a:fillRef idx="0">
                                    <a:schemeClr val="dk1"/>
                                  </a:fillRef>
                                  <a:effectRef idx="0">
                                    <a:schemeClr val="dk1"/>
                                  </a:effectRef>
                                  <a:fontRef idx="minor">
                                    <a:schemeClr val="tx1"/>
                                  </a:fontRef>
                                </wps:style>
                                <wps:bodyPr/>
                              </wps:wsp>
                              <wps:wsp>
                                <wps:cNvPr id="425" name="Straight Connector 425"/>
                                <wps:cNvCnPr/>
                                <wps:spPr>
                                  <a:xfrm flipH="1">
                                    <a:off x="218782" y="1290258"/>
                                    <a:ext cx="1323917" cy="0"/>
                                  </a:xfrm>
                                  <a:prstGeom prst="line">
                                    <a:avLst/>
                                  </a:prstGeom>
                                </wps:spPr>
                                <wps:style>
                                  <a:lnRef idx="1">
                                    <a:schemeClr val="dk1"/>
                                  </a:lnRef>
                                  <a:fillRef idx="0">
                                    <a:schemeClr val="dk1"/>
                                  </a:fillRef>
                                  <a:effectRef idx="0">
                                    <a:schemeClr val="dk1"/>
                                  </a:effectRef>
                                  <a:fontRef idx="minor">
                                    <a:schemeClr val="tx1"/>
                                  </a:fontRef>
                                </wps:style>
                                <wps:bodyPr/>
                              </wps:wsp>
                              <wps:wsp>
                                <wps:cNvPr id="429" name="Text Box 2"/>
                                <wps:cNvSpPr txBox="1">
                                  <a:spLocks noChangeArrowheads="1"/>
                                </wps:cNvSpPr>
                                <wps:spPr bwMode="auto">
                                  <a:xfrm>
                                    <a:off x="0" y="190734"/>
                                    <a:ext cx="307975" cy="257175"/>
                                  </a:xfrm>
                                  <a:prstGeom prst="rect">
                                    <a:avLst/>
                                  </a:prstGeom>
                                  <a:noFill/>
                                  <a:ln w="9525">
                                    <a:noFill/>
                                    <a:miter lim="800000"/>
                                    <a:headEnd/>
                                    <a:tailEnd/>
                                  </a:ln>
                                </wps:spPr>
                                <wps:txbx>
                                  <w:txbxContent>
                                    <w:p w:rsidR="00AC7A73" w:rsidRPr="00131F92" w:rsidRDefault="00AC7A73" w:rsidP="00664A69">
                                      <w:pPr>
                                        <w:rPr>
                                          <w:sz w:val="18"/>
                                        </w:rPr>
                                      </w:pPr>
                                      <w:r>
                                        <w:rPr>
                                          <w:sz w:val="18"/>
                                        </w:rPr>
                                        <w:t>E</w:t>
                                      </w:r>
                                    </w:p>
                                  </w:txbxContent>
                                </wps:txbx>
                                <wps:bodyPr rot="0" vert="horz" wrap="square" lIns="91440" tIns="45720" rIns="91440" bIns="45720" anchor="t" anchorCtr="0">
                                  <a:noAutofit/>
                                </wps:bodyPr>
                              </wps:wsp>
                              <wps:wsp>
                                <wps:cNvPr id="430" name="Text Box 2"/>
                                <wps:cNvSpPr txBox="1">
                                  <a:spLocks noChangeArrowheads="1"/>
                                </wps:cNvSpPr>
                                <wps:spPr bwMode="auto">
                                  <a:xfrm>
                                    <a:off x="364638" y="1346356"/>
                                    <a:ext cx="1211721" cy="257175"/>
                                  </a:xfrm>
                                  <a:prstGeom prst="rect">
                                    <a:avLst/>
                                  </a:prstGeom>
                                  <a:noFill/>
                                  <a:ln w="9525">
                                    <a:noFill/>
                                    <a:miter lim="800000"/>
                                    <a:headEnd/>
                                    <a:tailEnd/>
                                  </a:ln>
                                </wps:spPr>
                                <wps:txbx>
                                  <w:txbxContent>
                                    <w:p w:rsidR="00AC7A73" w:rsidRPr="00131F92" w:rsidRDefault="00AC7A73" w:rsidP="00664A69">
                                      <w:pPr>
                                        <w:rPr>
                                          <w:sz w:val="18"/>
                                        </w:rPr>
                                      </w:pPr>
                                      <w:r>
                                        <w:rPr>
                                          <w:sz w:val="18"/>
                                        </w:rPr>
                                        <w:t>Reaction coordinate</w:t>
                                      </w:r>
                                    </w:p>
                                  </w:txbxContent>
                                </wps:txbx>
                                <wps:bodyPr rot="0" vert="horz" wrap="square" lIns="91440" tIns="45720" rIns="91440" bIns="45720" anchor="t" anchorCtr="0">
                                  <a:noAutofit/>
                                </wps:bodyPr>
                              </wps:wsp>
                            </wpg:grpSp>
                            <wps:wsp>
                              <wps:cNvPr id="545" name="Straight Connector 545"/>
                              <wps:cNvCnPr/>
                              <wps:spPr>
                                <a:xfrm>
                                  <a:off x="307817" y="484360"/>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46" name="Straight Connector 546"/>
                              <wps:cNvCnPr/>
                              <wps:spPr>
                                <a:xfrm>
                                  <a:off x="1312752" y="932506"/>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60" name="Freeform 560"/>
                              <wps:cNvSpPr/>
                              <wps:spPr>
                                <a:xfrm>
                                  <a:off x="543208" y="-98"/>
                                  <a:ext cx="769155" cy="931731"/>
                                </a:xfrm>
                                <a:custGeom>
                                  <a:avLst/>
                                  <a:gdLst>
                                    <a:gd name="connsiteX0" fmla="*/ 0 w 779764"/>
                                    <a:gd name="connsiteY0" fmla="*/ 482849 h 931634"/>
                                    <a:gd name="connsiteX1" fmla="*/ 162684 w 779764"/>
                                    <a:gd name="connsiteY1" fmla="*/ 95771 h 931634"/>
                                    <a:gd name="connsiteX2" fmla="*/ 308540 w 779764"/>
                                    <a:gd name="connsiteY2" fmla="*/ 404 h 931634"/>
                                    <a:gd name="connsiteX3" fmla="*/ 460005 w 779764"/>
                                    <a:gd name="connsiteY3" fmla="*/ 78942 h 931634"/>
                                    <a:gd name="connsiteX4" fmla="*/ 583421 w 779764"/>
                                    <a:gd name="connsiteY4" fmla="*/ 426750 h 931634"/>
                                    <a:gd name="connsiteX5" fmla="*/ 779764 w 779764"/>
                                    <a:gd name="connsiteY5" fmla="*/ 931634 h 931634"/>
                                    <a:gd name="connsiteX0" fmla="*/ 0 w 769155"/>
                                    <a:gd name="connsiteY0" fmla="*/ 482849 h 931634"/>
                                    <a:gd name="connsiteX1" fmla="*/ 162684 w 769155"/>
                                    <a:gd name="connsiteY1" fmla="*/ 95771 h 931634"/>
                                    <a:gd name="connsiteX2" fmla="*/ 308540 w 769155"/>
                                    <a:gd name="connsiteY2" fmla="*/ 404 h 931634"/>
                                    <a:gd name="connsiteX3" fmla="*/ 460005 w 769155"/>
                                    <a:gd name="connsiteY3" fmla="*/ 78942 h 931634"/>
                                    <a:gd name="connsiteX4" fmla="*/ 583421 w 769155"/>
                                    <a:gd name="connsiteY4" fmla="*/ 426750 h 931634"/>
                                    <a:gd name="connsiteX5" fmla="*/ 769155 w 769155"/>
                                    <a:gd name="connsiteY5" fmla="*/ 931634 h 931634"/>
                                    <a:gd name="connsiteX0" fmla="*/ 0 w 769155"/>
                                    <a:gd name="connsiteY0" fmla="*/ 482946 h 931731"/>
                                    <a:gd name="connsiteX1" fmla="*/ 162684 w 769155"/>
                                    <a:gd name="connsiteY1" fmla="*/ 95868 h 931731"/>
                                    <a:gd name="connsiteX2" fmla="*/ 308540 w 769155"/>
                                    <a:gd name="connsiteY2" fmla="*/ 501 h 931731"/>
                                    <a:gd name="connsiteX3" fmla="*/ 460005 w 769155"/>
                                    <a:gd name="connsiteY3" fmla="*/ 79039 h 931731"/>
                                    <a:gd name="connsiteX4" fmla="*/ 605860 w 769155"/>
                                    <a:gd name="connsiteY4" fmla="*/ 448034 h 931731"/>
                                    <a:gd name="connsiteX5" fmla="*/ 769155 w 769155"/>
                                    <a:gd name="connsiteY5" fmla="*/ 931731 h 9317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9155" h="931731">
                                      <a:moveTo>
                                        <a:pt x="0" y="482946"/>
                                      </a:moveTo>
                                      <a:cubicBezTo>
                                        <a:pt x="55630" y="329610"/>
                                        <a:pt x="111261" y="176275"/>
                                        <a:pt x="162684" y="95868"/>
                                      </a:cubicBezTo>
                                      <a:cubicBezTo>
                                        <a:pt x="214107" y="15461"/>
                                        <a:pt x="258987" y="3306"/>
                                        <a:pt x="308540" y="501"/>
                                      </a:cubicBezTo>
                                      <a:cubicBezTo>
                                        <a:pt x="358093" y="-2304"/>
                                        <a:pt x="410452" y="4450"/>
                                        <a:pt x="460005" y="79039"/>
                                      </a:cubicBezTo>
                                      <a:cubicBezTo>
                                        <a:pt x="509558" y="153628"/>
                                        <a:pt x="554335" y="305919"/>
                                        <a:pt x="605860" y="448034"/>
                                      </a:cubicBezTo>
                                      <a:cubicBezTo>
                                        <a:pt x="657385" y="590149"/>
                                        <a:pt x="697630" y="750346"/>
                                        <a:pt x="769155" y="931731"/>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561" o:spid="_x0000_s1074" style="width:124.1pt;height:130.2pt;mso-position-horizontal-relative:char;mso-position-vertical-relative:line" coordorigin="" coordsize="15760,16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">
                      <v:group id="Group 221" o:spid="_x0000_s1075" style="position:absolute;top:497;width:15760;height:16034" coordsize="15763,16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line id="Straight Connector 424" o:spid="_x0000_s1076" style="position:absolute;visibility:visible;mso-wrap-style:square" from="2187,0" to="2187,1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a6K8MAAADcAAAADwAAAGRycy9kb3ducmV2LnhtbESPT2sCMRTE7wW/Q3iCt5rVWtHVKCIV&#10;pT3VP/fH5rm7uHlZk6jpt2+EQo/DzPyGmS+jacSdnK8tKxj0MxDEhdU1lwqOh83rBIQPyBoby6Tg&#10;hzwsF52XOebaPvib7vtQigRhn6OCKoQ2l9IXFRn0fdsSJ+9sncGQpCuldvhIcNPIYZaNpcGa00KF&#10;La0rKi77m0mUwelq5PYyxdOn+3Ifb+P4Hq9K9bpxNQMRKIb/8F97pxWMhiN4nklH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2uivDAAAA3AAAAA8AAAAAAAAAAAAA&#10;AAAAoQIAAGRycy9kb3ducmV2LnhtbFBLBQYAAAAABAAEAPkAAACRAwAAAAA=&#10;" strokecolor="black [3040]"/>
                        <v:line id="Straight Connector 425" o:spid="_x0000_s1077" style="position:absolute;flip:x;visibility:visible;mso-wrap-style:square" from="2187,12902" to="15426,1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jFJsQAAADcAAAADwAAAGRycy9kb3ducmV2LnhtbESPS4sCMRCE7wv+h9CCtzWjuCqjUUQQ&#10;ZBfF58FbM+l54KQzTKIz+++NsLDHoqq+oubL1pTiSbUrLCsY9CMQxInVBWcKLufN5xSE88gaS8uk&#10;4JccLBedjznG2jZ8pOfJZyJA2MWoIPe+iqV0SU4GXd9WxMFLbW3QB1lnUtfYBLgp5TCKxtJgwWEh&#10;x4rWOSX308MoSN2jWt+u2qeT791xl/5ke2wOSvW67WoGwlPr/8N/7a1WMBp+wf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OMUmxAAAANwAAAAPAAAAAAAAAAAA&#10;AAAAAKECAABkcnMvZG93bnJldi54bWxQSwUGAAAAAAQABAD5AAAAkgMAAAAA&#10;" strokecolor="black [3040]"/>
                        <v:shape id="_x0000_s1078" type="#_x0000_t202" style="position:absolute;top:1907;width:307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FJmcQA&#10;AADcAAAADwAAAGRycy9kb3ducmV2LnhtbESPQWvCQBSE7wX/w/IEb3VXsUWjmyAWoaeWpip4e2Sf&#10;STD7NmS3Sfrvu4VCj8PMfMPsstE2oqfO1441LOYKBHHhTM2lhtPn8XENwgdkg41j0vBNHrJ08rDD&#10;xLiBP6jPQykihH2CGqoQ2kRKX1Rk0c9dSxy9m+sshii7UpoOhwi3jVwq9Swt1hwXKmzpUFFxz7+s&#10;hvPb7XpZqffyxT61gxuVZLuRWs+m434LItAY/sN/7VejYbXc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xSZnEAAAA3AAAAA8AAAAAAAAAAAAAAAAAmAIAAGRycy9k&#10;b3ducmV2LnhtbFBLBQYAAAAABAAEAPUAAACJAwAAAAA=&#10;" filled="f" stroked="f">
                          <v:textbox>
                            <w:txbxContent>
                              <w:p w:rsidR="00AC7A73" w:rsidRPr="00131F92" w:rsidRDefault="00AC7A73" w:rsidP="00664A69">
                                <w:pPr>
                                  <w:rPr>
                                    <w:sz w:val="18"/>
                                  </w:rPr>
                                </w:pPr>
                                <w:r>
                                  <w:rPr>
                                    <w:sz w:val="18"/>
                                  </w:rPr>
                                  <w:t>E</w:t>
                                </w:r>
                              </w:p>
                            </w:txbxContent>
                          </v:textbox>
                        </v:shape>
                        <v:shape id="_x0000_s1079" type="#_x0000_t202" style="position:absolute;left:3646;top:13463;width:1211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J22cAA&#10;AADcAAAADwAAAGRycy9kb3ducmV2LnhtbERPy4rCMBTdC/5DuII7TXwyVqOIMjArRWdGcHdprm2x&#10;uSlNxnb+3iwEl4fzXm1aW4oH1b5wrGE0VCCIU2cKzjT8fH8OPkD4gGywdEwa/snDZt3trDAxruET&#10;Pc4hEzGEfYIa8hCqREqf5mTRD11FHLmbqy2GCOtMmhqbGG5LOVZqLi0WHBtyrGiXU3o//1kNv4fb&#10;9TJVx2xvZ1XjWiXZLqTW/V67XYII1Ia3+OX+Mhqmk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J22cAAAADcAAAADwAAAAAAAAAAAAAAAACYAgAAZHJzL2Rvd25y&#10;ZXYueG1sUEsFBgAAAAAEAAQA9QAAAIUDAAAAAA==&#10;" filled="f" stroked="f">
                          <v:textbox>
                            <w:txbxContent>
                              <w:p w:rsidR="00AC7A73" w:rsidRPr="00131F92" w:rsidRDefault="00AC7A73" w:rsidP="00664A69">
                                <w:pPr>
                                  <w:rPr>
                                    <w:sz w:val="18"/>
                                  </w:rPr>
                                </w:pPr>
                                <w:r>
                                  <w:rPr>
                                    <w:sz w:val="18"/>
                                  </w:rPr>
                                  <w:t>Reaction coordinate</w:t>
                                </w:r>
                              </w:p>
                            </w:txbxContent>
                          </v:textbox>
                        </v:shape>
                      </v:group>
                      <v:line id="Straight Connector 545" o:spid="_x0000_s1080" style="position:absolute;visibility:visible;mso-wrap-style:square" from="3078,4843" to="5383,4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T1jcMAAADcAAAADwAAAGRycy9kb3ducmV2LnhtbESPT2sCMRTE7wW/Q3hCbzVr7YquRpFi&#10;qdST/+6PzXN3cfOyJqmm394UCj0OM/MbZr6MphU3cr6xrGA4yEAQl1Y3XCk4Hj5eJiB8QNbYWiYF&#10;P+Rhueg9zbHQ9s47uu1DJRKEfYEK6hC6Qkpf1mTQD2xHnLyzdQZDkq6S2uE9wU0rX7NsLA02nBZq&#10;7Oi9pvKy/zaJMjxdjfy8TPH05bZuPRrHPF6Veu7H1QxEoBj+w3/tjVaQv+XweyYd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E9Y3DAAAA3AAAAA8AAAAAAAAAAAAA&#10;AAAAoQIAAGRycy9kb3ducmV2LnhtbFBLBQYAAAAABAAEAPkAAACRAwAAAAA=&#10;" strokecolor="black [3040]"/>
                      <v:line id="Straight Connector 546" o:spid="_x0000_s1081" style="position:absolute;visibility:visible;mso-wrap-style:square" from="13127,9325" to="15432,9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Zr+sMAAADcAAAADwAAAGRycy9kb3ducmV2LnhtbESPT2sCMRTE7wW/Q3hCbzVrrYuuRpFi&#10;qdST/+6PzXN3cfOyJqmm394UCj0OM/MbZr6MphU3cr6xrGA4yEAQl1Y3XCk4Hj5eJiB8QNbYWiYF&#10;P+Rhueg9zbHQ9s47uu1DJRKEfYEK6hC6Qkpf1mTQD2xHnLyzdQZDkq6S2uE9wU0rX7MslwYbTgs1&#10;dvReU3nZf5tEGZ6uRn5epnj6clu3HuVxHK9KPffjagYiUAz/4b/2RisYv+XweyYd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7Wa/rDAAAA3AAAAA8AAAAAAAAAAAAA&#10;AAAAoQIAAGRycy9kb3ducmV2LnhtbFBLBQYAAAAABAAEAPkAAACRAwAAAAA=&#10;" strokecolor="black [3040]"/>
                      <v:shape id="Freeform 560" o:spid="_x0000_s1082" style="position:absolute;left:5432;width:7691;height:9316;visibility:visible;mso-wrap-style:square;v-text-anchor:middle" coordsize="769155,9317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PWZsIA&#10;AADcAAAADwAAAGRycy9kb3ducmV2LnhtbERPz2vCMBS+D/wfwhN2W1NlllGNIsLG8LKt89Djo3m2&#10;xealS2Jb99ebw2DHj+/3ZjeZTgzkfGtZwSJJQRBXVrdcKzh9vz69gPABWWNnmRTcyMNuO3vYYK7t&#10;yF80FKEWMYR9jgqaEPpcSl81ZNAntieO3Nk6gyFCV0vtcIzhppPLNM2kwZZjQ4M9HRqqLsXVKEjL&#10;/vo28MfzvvzRrlj+1gUdP5V6nE/7NYhAU/gX/7nftYJVFufHM/EI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9ZmwgAAANwAAAAPAAAAAAAAAAAAAAAAAJgCAABkcnMvZG93&#10;bnJldi54bWxQSwUGAAAAAAQABAD1AAAAhwMAAAAA&#10;" path="m,482946c55630,329610,111261,176275,162684,95868,214107,15461,258987,3306,308540,501v49553,-2805,101912,3949,151465,78538c509558,153628,554335,305919,605860,448034v51525,142115,91770,302312,163295,483697e" filled="f" strokecolor="black [3040]">
                        <v:path arrowok="t" o:connecttype="custom" o:connectlocs="0,482946;162684,95868;308540,501;460005,79039;605860,448034;769155,931731" o:connectangles="0,0,0,0,0,0"/>
                      </v:shape>
                      <w10:anchorlock/>
                    </v:group>
                  </w:pict>
                </mc:Fallback>
              </mc:AlternateContent>
            </w:r>
            <w:r w:rsidR="009B02CF" w:rsidRPr="00B84AC7">
              <w:t xml:space="preserve">  </w:t>
            </w:r>
          </w:p>
        </w:tc>
      </w:tr>
    </w:tbl>
    <w:p w:rsidR="009B02CF" w:rsidRPr="00B84AC7" w:rsidRDefault="009B02CF" w:rsidP="009857BC">
      <w:pPr>
        <w:rPr>
          <w:rStyle w:val="Heading1Char"/>
        </w:rPr>
      </w:pPr>
    </w:p>
    <w:p w:rsidR="009B02CF" w:rsidRPr="00B84AC7" w:rsidRDefault="009B02CF" w:rsidP="009B02CF">
      <w:pPr>
        <w:rPr>
          <w:b/>
        </w:rPr>
      </w:pPr>
      <w:r w:rsidRPr="00B84AC7">
        <w:rPr>
          <w:b/>
        </w:rPr>
        <w:t>TEE 2006 MC Q25:</w:t>
      </w:r>
    </w:p>
    <w:p w:rsidR="009B02CF" w:rsidRPr="00B84AC7" w:rsidRDefault="009B02CF" w:rsidP="009B02CF">
      <w:r w:rsidRPr="00B84AC7">
        <w:t>Finely ground aluminium and iron(III) oxide powders are mixed and placed in a container. As this reaction does not occur at room temperature, a burning piece of magnesium is dropped onto the mixture to ignite it. A bright, hot flame is observed. Which one of the following statements about the reaction is true?</w:t>
      </w:r>
    </w:p>
    <w:p w:rsidR="009B02CF" w:rsidRPr="00B84AC7" w:rsidRDefault="009B02CF" w:rsidP="009B02CF">
      <w:pPr>
        <w:pStyle w:val="ListParagraph"/>
        <w:numPr>
          <w:ilvl w:val="0"/>
          <w:numId w:val="26"/>
        </w:numPr>
      </w:pPr>
      <w:r w:rsidRPr="00B84AC7">
        <w:t>The magnesium acts as a catalyst and the reaction is exothermic.</w:t>
      </w:r>
    </w:p>
    <w:p w:rsidR="009B02CF" w:rsidRPr="00B84AC7" w:rsidRDefault="009B02CF" w:rsidP="009B02CF">
      <w:pPr>
        <w:pStyle w:val="ListParagraph"/>
        <w:numPr>
          <w:ilvl w:val="0"/>
          <w:numId w:val="26"/>
        </w:numPr>
      </w:pPr>
      <w:r w:rsidRPr="00B84AC7">
        <w:t>The magnesium provides the activation energy and the reaction is exothermic.</w:t>
      </w:r>
    </w:p>
    <w:p w:rsidR="009B02CF" w:rsidRPr="00B84AC7" w:rsidRDefault="009B02CF" w:rsidP="009B02CF">
      <w:pPr>
        <w:pStyle w:val="ListParagraph"/>
        <w:numPr>
          <w:ilvl w:val="0"/>
          <w:numId w:val="26"/>
        </w:numPr>
      </w:pPr>
      <w:r w:rsidRPr="00B84AC7">
        <w:t>The magnesium acts as a catalyst and the reaction is endothermic.</w:t>
      </w:r>
    </w:p>
    <w:p w:rsidR="009B02CF" w:rsidRPr="00B84AC7" w:rsidRDefault="009B02CF" w:rsidP="009B02CF">
      <w:pPr>
        <w:pStyle w:val="ListParagraph"/>
        <w:numPr>
          <w:ilvl w:val="0"/>
          <w:numId w:val="26"/>
        </w:numPr>
      </w:pPr>
      <w:r w:rsidRPr="00B84AC7">
        <w:t>The magnesium provides the activation energy and the reaction is endothermic.</w:t>
      </w:r>
    </w:p>
    <w:p w:rsidR="009B02CF" w:rsidRPr="00B84AC7" w:rsidRDefault="009B02CF">
      <w:pPr>
        <w:rPr>
          <w:b/>
        </w:rPr>
      </w:pPr>
      <w:r w:rsidRPr="00B84AC7">
        <w:rPr>
          <w:b/>
        </w:rPr>
        <w:br w:type="page"/>
      </w:r>
    </w:p>
    <w:p w:rsidR="009B02CF" w:rsidRPr="00B84AC7" w:rsidRDefault="009B02CF" w:rsidP="009B02CF">
      <w:pPr>
        <w:rPr>
          <w:i/>
        </w:rPr>
      </w:pPr>
      <w:r w:rsidRPr="00B84AC7">
        <w:rPr>
          <w:i/>
        </w:rPr>
        <w:lastRenderedPageBreak/>
        <w:t>Use the following information to answer TEE 2000 Questions 19 to 21 which concern the reaction:</w:t>
      </w:r>
    </w:p>
    <w:p w:rsidR="009B02CF" w:rsidRPr="00B84AC7" w:rsidRDefault="009B02CF" w:rsidP="009B02CF">
      <w:pPr>
        <w:jc w:val="center"/>
      </w:pPr>
      <w:r w:rsidRPr="00B84AC7">
        <w:t xml:space="preserve">2 HI(g)   </w:t>
      </w:r>
      <w:r w:rsidRPr="00B84AC7">
        <w:rPr>
          <w:rFonts w:ascii="Cambria Math" w:hAnsi="Cambria Math" w:cs="Cambria Math"/>
        </w:rPr>
        <w:t>⇌</w:t>
      </w:r>
      <w:r w:rsidRPr="00B84AC7">
        <w:t xml:space="preserve">   H</w:t>
      </w:r>
      <w:r w:rsidRPr="00B84AC7">
        <w:rPr>
          <w:vertAlign w:val="subscript"/>
        </w:rPr>
        <w:t>2</w:t>
      </w:r>
      <w:r w:rsidRPr="00B84AC7">
        <w:t>(g)   +   I</w:t>
      </w:r>
      <w:r w:rsidRPr="00B84AC7">
        <w:rPr>
          <w:vertAlign w:val="subscript"/>
        </w:rPr>
        <w:t>2</w:t>
      </w:r>
      <w:r w:rsidRPr="00B84AC7">
        <w:t>(g)</w:t>
      </w:r>
    </w:p>
    <w:p w:rsidR="009B02CF" w:rsidRPr="00B84AC7" w:rsidRDefault="009B02CF" w:rsidP="009B02CF">
      <w:r w:rsidRPr="00B84AC7">
        <w:t>In the absence of a catalyst, the activation energy for the forward reaction is 183 kJ mol</w:t>
      </w:r>
      <w:r w:rsidRPr="00B84AC7">
        <w:rPr>
          <w:vertAlign w:val="superscript"/>
        </w:rPr>
        <w:t>-1</w:t>
      </w:r>
      <w:r w:rsidRPr="00B84AC7">
        <w:t xml:space="preserve"> and the activation energy for the reverse reaction is 157 kJ mol</w:t>
      </w:r>
      <w:r w:rsidRPr="00B84AC7">
        <w:rPr>
          <w:vertAlign w:val="superscript"/>
        </w:rPr>
        <w:t>-1</w:t>
      </w:r>
      <w:r w:rsidRPr="00B84AC7">
        <w:t>.</w:t>
      </w:r>
    </w:p>
    <w:p w:rsidR="009B02CF" w:rsidRPr="00B84AC7" w:rsidRDefault="009B02CF" w:rsidP="009B02CF">
      <w:r w:rsidRPr="00B84AC7">
        <w:t>In the presence of a platinum catalyst the activation energy for the forward reaction is 58 kJ mol</w:t>
      </w:r>
      <w:r w:rsidRPr="00B84AC7">
        <w:rPr>
          <w:vertAlign w:val="superscript"/>
        </w:rPr>
        <w:t>-1</w:t>
      </w:r>
      <w:r w:rsidRPr="00B84AC7">
        <w:t>.</w:t>
      </w:r>
    </w:p>
    <w:p w:rsidR="009B02CF" w:rsidRPr="00B84AC7" w:rsidRDefault="009B02CF" w:rsidP="009B02CF"/>
    <w:p w:rsidR="009B02CF" w:rsidRPr="00B84AC7" w:rsidRDefault="009B02CF" w:rsidP="009B02CF">
      <w:pPr>
        <w:rPr>
          <w:b/>
        </w:rPr>
      </w:pPr>
      <w:r w:rsidRPr="00B84AC7">
        <w:rPr>
          <w:b/>
        </w:rPr>
        <w:t>TEE 2000 MC Q19:</w:t>
      </w:r>
    </w:p>
    <w:p w:rsidR="009B02CF" w:rsidRPr="00B84AC7" w:rsidRDefault="009B02CF" w:rsidP="009B02CF">
      <w:pPr>
        <w:spacing w:after="0"/>
      </w:pPr>
      <w:r w:rsidRPr="00B84AC7">
        <w:t>What is the ΔH for the reaction</w:t>
      </w:r>
    </w:p>
    <w:p w:rsidR="009B02CF" w:rsidRPr="00B84AC7" w:rsidRDefault="009B02CF" w:rsidP="009B02CF">
      <w:pPr>
        <w:spacing w:after="0"/>
        <w:ind w:firstLine="720"/>
      </w:pPr>
      <w:r w:rsidRPr="00B84AC7">
        <w:t xml:space="preserve">2 HI(g)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oMath>
      <w:r w:rsidRPr="00B84AC7">
        <w:t xml:space="preserve">   H</w:t>
      </w:r>
      <w:r w:rsidRPr="00B84AC7">
        <w:rPr>
          <w:vertAlign w:val="subscript"/>
        </w:rPr>
        <w:t>2</w:t>
      </w:r>
      <w:r w:rsidRPr="00B84AC7">
        <w:t>(g)   +   I</w:t>
      </w:r>
      <w:r w:rsidRPr="00B84AC7">
        <w:rPr>
          <w:vertAlign w:val="subscript"/>
        </w:rPr>
        <w:t>2</w:t>
      </w:r>
      <w:r w:rsidRPr="00B84AC7">
        <w:t>(g)</w:t>
      </w:r>
    </w:p>
    <w:p w:rsidR="009B02CF" w:rsidRPr="00B84AC7" w:rsidRDefault="009B02CF" w:rsidP="009B02CF">
      <w:r w:rsidRPr="00B84AC7">
        <w:t>in the absence of a catalyst?</w:t>
      </w:r>
    </w:p>
    <w:p w:rsidR="009B02CF" w:rsidRPr="00B84AC7" w:rsidRDefault="009B02CF" w:rsidP="003D2487">
      <w:pPr>
        <w:pStyle w:val="ListParagraph"/>
        <w:numPr>
          <w:ilvl w:val="0"/>
          <w:numId w:val="35"/>
        </w:numPr>
      </w:pPr>
      <w:r w:rsidRPr="00B84AC7">
        <w:t>– 26 kJ mol</w:t>
      </w:r>
      <w:r w:rsidRPr="00B84AC7">
        <w:rPr>
          <w:vertAlign w:val="superscript"/>
        </w:rPr>
        <w:t>-1</w:t>
      </w:r>
    </w:p>
    <w:p w:rsidR="009B02CF" w:rsidRPr="00B84AC7" w:rsidRDefault="009B02CF" w:rsidP="003D2487">
      <w:pPr>
        <w:pStyle w:val="ListParagraph"/>
        <w:numPr>
          <w:ilvl w:val="0"/>
          <w:numId w:val="35"/>
        </w:numPr>
      </w:pPr>
      <w:r w:rsidRPr="00B84AC7">
        <w:t>+ 26 kJ mol</w:t>
      </w:r>
      <w:r w:rsidRPr="00B84AC7">
        <w:rPr>
          <w:vertAlign w:val="superscript"/>
        </w:rPr>
        <w:t>-1</w:t>
      </w:r>
    </w:p>
    <w:p w:rsidR="009B02CF" w:rsidRPr="00B84AC7" w:rsidRDefault="009B02CF" w:rsidP="003D2487">
      <w:pPr>
        <w:pStyle w:val="ListParagraph"/>
        <w:numPr>
          <w:ilvl w:val="0"/>
          <w:numId w:val="35"/>
        </w:numPr>
      </w:pPr>
      <w:r w:rsidRPr="00B84AC7">
        <w:t>– 84 kJ mol</w:t>
      </w:r>
      <w:r w:rsidRPr="00B84AC7">
        <w:rPr>
          <w:vertAlign w:val="superscript"/>
        </w:rPr>
        <w:t>-1</w:t>
      </w:r>
    </w:p>
    <w:p w:rsidR="009B02CF" w:rsidRPr="00B84AC7" w:rsidRDefault="009B02CF" w:rsidP="003D2487">
      <w:pPr>
        <w:pStyle w:val="ListParagraph"/>
        <w:numPr>
          <w:ilvl w:val="0"/>
          <w:numId w:val="35"/>
        </w:numPr>
      </w:pPr>
      <w:r w:rsidRPr="00B84AC7">
        <w:t>+ 84 kJ mol</w:t>
      </w:r>
      <w:r w:rsidRPr="00B84AC7">
        <w:rPr>
          <w:vertAlign w:val="superscript"/>
        </w:rPr>
        <w:t>-1</w:t>
      </w:r>
    </w:p>
    <w:p w:rsidR="009B02CF" w:rsidRPr="00B84AC7" w:rsidRDefault="009B02CF" w:rsidP="009B02CF"/>
    <w:p w:rsidR="009B02CF" w:rsidRPr="00B84AC7" w:rsidRDefault="009B02CF" w:rsidP="009B02CF">
      <w:pPr>
        <w:rPr>
          <w:b/>
        </w:rPr>
      </w:pPr>
      <w:r w:rsidRPr="00B84AC7">
        <w:rPr>
          <w:b/>
        </w:rPr>
        <w:t>TEE 2000 MC Q20:</w:t>
      </w:r>
    </w:p>
    <w:p w:rsidR="009B02CF" w:rsidRPr="00B84AC7" w:rsidRDefault="009B02CF" w:rsidP="009B02CF">
      <w:pPr>
        <w:spacing w:after="0"/>
      </w:pPr>
      <w:r w:rsidRPr="00B84AC7">
        <w:t>What is the ΔH for the reaction</w:t>
      </w:r>
    </w:p>
    <w:p w:rsidR="009B02CF" w:rsidRPr="00B84AC7" w:rsidRDefault="009B02CF" w:rsidP="009B02CF">
      <w:pPr>
        <w:spacing w:after="0"/>
        <w:ind w:firstLine="720"/>
      </w:pPr>
      <w:r w:rsidRPr="00B84AC7">
        <w:t xml:space="preserve">2 HI(g)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oMath>
      <w:r w:rsidRPr="00B84AC7">
        <w:t xml:space="preserve">   H</w:t>
      </w:r>
      <w:r w:rsidRPr="00B84AC7">
        <w:rPr>
          <w:vertAlign w:val="subscript"/>
        </w:rPr>
        <w:t>2</w:t>
      </w:r>
      <w:r w:rsidRPr="00B84AC7">
        <w:t>(g)   +   I</w:t>
      </w:r>
      <w:r w:rsidRPr="00B84AC7">
        <w:rPr>
          <w:vertAlign w:val="subscript"/>
        </w:rPr>
        <w:t>2</w:t>
      </w:r>
      <w:r w:rsidRPr="00B84AC7">
        <w:t>(g)</w:t>
      </w:r>
    </w:p>
    <w:p w:rsidR="009B02CF" w:rsidRPr="00B84AC7" w:rsidRDefault="009B02CF" w:rsidP="009B02CF">
      <w:r w:rsidRPr="00B84AC7">
        <w:t>in the presence of a platinum catalyst?</w:t>
      </w:r>
    </w:p>
    <w:p w:rsidR="009B02CF" w:rsidRPr="00B84AC7" w:rsidRDefault="009B02CF" w:rsidP="003D2487">
      <w:pPr>
        <w:pStyle w:val="ListParagraph"/>
        <w:numPr>
          <w:ilvl w:val="0"/>
          <w:numId w:val="36"/>
        </w:numPr>
      </w:pPr>
      <w:r w:rsidRPr="00B84AC7">
        <w:t>– 26 kJ mol</w:t>
      </w:r>
      <w:r w:rsidRPr="00B84AC7">
        <w:rPr>
          <w:vertAlign w:val="superscript"/>
        </w:rPr>
        <w:t>-1</w:t>
      </w:r>
    </w:p>
    <w:p w:rsidR="009B02CF" w:rsidRPr="00B84AC7" w:rsidRDefault="009B02CF" w:rsidP="003D2487">
      <w:pPr>
        <w:pStyle w:val="ListParagraph"/>
        <w:numPr>
          <w:ilvl w:val="0"/>
          <w:numId w:val="36"/>
        </w:numPr>
      </w:pPr>
      <w:r w:rsidRPr="00B84AC7">
        <w:t>+ 26 kJ mol</w:t>
      </w:r>
      <w:r w:rsidRPr="00B84AC7">
        <w:rPr>
          <w:vertAlign w:val="superscript"/>
        </w:rPr>
        <w:t>-1</w:t>
      </w:r>
    </w:p>
    <w:p w:rsidR="009B02CF" w:rsidRPr="00B84AC7" w:rsidRDefault="009B02CF" w:rsidP="003D2487">
      <w:pPr>
        <w:pStyle w:val="ListParagraph"/>
        <w:numPr>
          <w:ilvl w:val="0"/>
          <w:numId w:val="36"/>
        </w:numPr>
      </w:pPr>
      <w:r w:rsidRPr="00B84AC7">
        <w:t>– 84 kJ mol</w:t>
      </w:r>
      <w:r w:rsidRPr="00B84AC7">
        <w:rPr>
          <w:vertAlign w:val="superscript"/>
        </w:rPr>
        <w:t>-1</w:t>
      </w:r>
    </w:p>
    <w:p w:rsidR="009B02CF" w:rsidRPr="00B84AC7" w:rsidRDefault="009B02CF" w:rsidP="003D2487">
      <w:pPr>
        <w:pStyle w:val="ListParagraph"/>
        <w:numPr>
          <w:ilvl w:val="0"/>
          <w:numId w:val="36"/>
        </w:numPr>
      </w:pPr>
      <w:r w:rsidRPr="00B84AC7">
        <w:t>+ 84 kJ mol</w:t>
      </w:r>
      <w:r w:rsidRPr="00B84AC7">
        <w:rPr>
          <w:vertAlign w:val="superscript"/>
        </w:rPr>
        <w:t>-1</w:t>
      </w:r>
    </w:p>
    <w:p w:rsidR="009B02CF" w:rsidRPr="00B84AC7" w:rsidRDefault="009B02CF" w:rsidP="009B02CF"/>
    <w:p w:rsidR="009B02CF" w:rsidRPr="00B84AC7" w:rsidRDefault="009B02CF" w:rsidP="009B02CF">
      <w:pPr>
        <w:rPr>
          <w:b/>
        </w:rPr>
      </w:pPr>
      <w:r w:rsidRPr="00B84AC7">
        <w:rPr>
          <w:b/>
        </w:rPr>
        <w:t>TEE 2000 MC Q21:</w:t>
      </w:r>
    </w:p>
    <w:p w:rsidR="009B02CF" w:rsidRPr="00B84AC7" w:rsidRDefault="009B02CF" w:rsidP="009B02CF">
      <w:pPr>
        <w:spacing w:after="0"/>
      </w:pPr>
      <w:r w:rsidRPr="00B84AC7">
        <w:t>Which one of the following statements about the reaction</w:t>
      </w:r>
    </w:p>
    <w:p w:rsidR="009B02CF" w:rsidRPr="00B84AC7" w:rsidRDefault="009B02CF" w:rsidP="009B02CF">
      <w:pPr>
        <w:spacing w:after="0"/>
        <w:ind w:firstLine="720"/>
      </w:pPr>
      <w:r w:rsidRPr="00B84AC7">
        <w:t>H</w:t>
      </w:r>
      <w:r w:rsidRPr="00B84AC7">
        <w:rPr>
          <w:vertAlign w:val="subscript"/>
        </w:rPr>
        <w:t>2</w:t>
      </w:r>
      <w:r w:rsidRPr="00B84AC7">
        <w:t>(g)   +   I</w:t>
      </w:r>
      <w:r w:rsidRPr="00B84AC7">
        <w:rPr>
          <w:vertAlign w:val="subscript"/>
        </w:rPr>
        <w:t>2</w:t>
      </w:r>
      <w:r w:rsidRPr="00B84AC7">
        <w:t xml:space="preserve">(g)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oMath>
      <w:r w:rsidRPr="00B84AC7">
        <w:t xml:space="preserve">   2HI(g)</w:t>
      </w:r>
    </w:p>
    <w:p w:rsidR="009B02CF" w:rsidRPr="00B84AC7" w:rsidRDefault="009B02CF" w:rsidP="009B02CF">
      <w:r w:rsidRPr="00B84AC7">
        <w:t>in the presence of a platinum catalyst?</w:t>
      </w:r>
    </w:p>
    <w:p w:rsidR="009B02CF" w:rsidRPr="00B84AC7" w:rsidRDefault="009B02CF" w:rsidP="003D2487">
      <w:pPr>
        <w:pStyle w:val="ListParagraph"/>
        <w:numPr>
          <w:ilvl w:val="0"/>
          <w:numId w:val="37"/>
        </w:numPr>
      </w:pPr>
      <w:r w:rsidRPr="00B84AC7">
        <w:t>The activation energy is 32 kJ mol</w:t>
      </w:r>
      <w:r w:rsidRPr="00B84AC7">
        <w:rPr>
          <w:vertAlign w:val="superscript"/>
        </w:rPr>
        <w:t>-1</w:t>
      </w:r>
      <w:r w:rsidRPr="00B84AC7">
        <w:t>.</w:t>
      </w:r>
    </w:p>
    <w:p w:rsidR="009B02CF" w:rsidRPr="00B84AC7" w:rsidRDefault="009B02CF" w:rsidP="003D2487">
      <w:pPr>
        <w:pStyle w:val="ListParagraph"/>
        <w:numPr>
          <w:ilvl w:val="0"/>
          <w:numId w:val="37"/>
        </w:numPr>
      </w:pPr>
      <w:r w:rsidRPr="00B84AC7">
        <w:t>The activation energy is 99 kJ mol</w:t>
      </w:r>
      <w:r w:rsidRPr="00B84AC7">
        <w:rPr>
          <w:vertAlign w:val="superscript"/>
        </w:rPr>
        <w:t>-1</w:t>
      </w:r>
      <w:r w:rsidRPr="00B84AC7">
        <w:t>.</w:t>
      </w:r>
    </w:p>
    <w:p w:rsidR="009B02CF" w:rsidRPr="00B84AC7" w:rsidRDefault="009B02CF" w:rsidP="003D2487">
      <w:pPr>
        <w:pStyle w:val="ListParagraph"/>
        <w:numPr>
          <w:ilvl w:val="0"/>
          <w:numId w:val="37"/>
        </w:numPr>
      </w:pPr>
      <w:r w:rsidRPr="00B84AC7">
        <w:t>The activation energy is 157 kJ mol</w:t>
      </w:r>
      <w:r w:rsidRPr="00B84AC7">
        <w:rPr>
          <w:vertAlign w:val="superscript"/>
        </w:rPr>
        <w:t>-1</w:t>
      </w:r>
      <w:r w:rsidRPr="00B84AC7">
        <w:t>.</w:t>
      </w:r>
    </w:p>
    <w:p w:rsidR="009B02CF" w:rsidRPr="00B84AC7" w:rsidRDefault="009B02CF" w:rsidP="003D2487">
      <w:pPr>
        <w:pStyle w:val="ListParagraph"/>
        <w:numPr>
          <w:ilvl w:val="0"/>
          <w:numId w:val="37"/>
        </w:numPr>
      </w:pPr>
      <w:r w:rsidRPr="00B84AC7">
        <w:t>The activation energy cannot be known without further experiments.</w:t>
      </w:r>
    </w:p>
    <w:p w:rsidR="00E83AE9" w:rsidRPr="00B84AC7" w:rsidRDefault="007F3F1D" w:rsidP="00E83AE9">
      <w:pPr>
        <w:rPr>
          <w:b/>
        </w:rPr>
      </w:pPr>
      <w:r w:rsidRPr="00B84AC7">
        <w:rPr>
          <w:rStyle w:val="Heading1Char"/>
        </w:rPr>
        <w:br w:type="column"/>
      </w:r>
      <w:r w:rsidR="00E83AE9" w:rsidRPr="00B84AC7">
        <w:rPr>
          <w:b/>
        </w:rPr>
        <w:lastRenderedPageBreak/>
        <w:t>WACE 2012 Q28:</w:t>
      </w:r>
    </w:p>
    <w:p w:rsidR="00E83AE9" w:rsidRPr="00B84AC7" w:rsidRDefault="00E83AE9" w:rsidP="00E83AE9">
      <w:r w:rsidRPr="00B84AC7">
        <w:t>Consider the following reaction:</w:t>
      </w:r>
    </w:p>
    <w:p w:rsidR="00E83AE9" w:rsidRPr="00B84AC7" w:rsidRDefault="00E83AE9" w:rsidP="00457656">
      <w:pPr>
        <w:jc w:val="center"/>
      </w:pPr>
      <w:r w:rsidRPr="00B84AC7">
        <w:t>CO</w:t>
      </w:r>
      <w:r w:rsidRPr="00B84AC7">
        <w:rPr>
          <w:vertAlign w:val="subscript"/>
        </w:rPr>
        <w:t>2</w:t>
      </w:r>
      <w:r w:rsidRPr="00B84AC7">
        <w:t xml:space="preserve">(g)   +   NO(g)   </w:t>
      </w:r>
      <m:oMath>
        <m:groupChr>
          <m:groupChrPr>
            <m:chr m:val="→"/>
            <m:vertJc m:val="bot"/>
            <m:ctrlPr>
              <w:rPr>
                <w:rFonts w:ascii="Cambria Math" w:hAnsi="Cambria Math"/>
                <w:i/>
              </w:rPr>
            </m:ctrlPr>
          </m:groupChrPr>
          <m:e>
            <m:r>
              <w:rPr>
                <w:rFonts w:ascii="Cambria Math" w:hAnsi="Cambria Math"/>
              </w:rPr>
              <m:t xml:space="preserve">         </m:t>
            </m:r>
          </m:e>
        </m:groupChr>
      </m:oMath>
      <w:r w:rsidR="00457656" w:rsidRPr="00B84AC7">
        <w:rPr>
          <w:rFonts w:eastAsiaTheme="minorEastAsia"/>
        </w:rPr>
        <w:t xml:space="preserve">   CO(g)   +   NO</w:t>
      </w:r>
      <w:r w:rsidR="00457656" w:rsidRPr="00B84AC7">
        <w:rPr>
          <w:rFonts w:eastAsiaTheme="minorEastAsia"/>
          <w:vertAlign w:val="subscript"/>
        </w:rPr>
        <w:t>2</w:t>
      </w:r>
      <w:r w:rsidR="00457656" w:rsidRPr="00B84AC7">
        <w:rPr>
          <w:rFonts w:eastAsiaTheme="minorEastAsia"/>
        </w:rPr>
        <w:t>(g)</w:t>
      </w:r>
      <w:r w:rsidR="00457656" w:rsidRPr="00B84AC7">
        <w:rPr>
          <w:rFonts w:eastAsiaTheme="minorEastAsia"/>
        </w:rPr>
        <w:tab/>
      </w:r>
      <w:r w:rsidR="00457656" w:rsidRPr="00B84AC7">
        <w:rPr>
          <w:rFonts w:eastAsiaTheme="minorEastAsia"/>
        </w:rPr>
        <w:tab/>
        <w:t>ΔH = + 226 kJ mol</w:t>
      </w:r>
      <w:r w:rsidR="00457656" w:rsidRPr="00B84AC7">
        <w:rPr>
          <w:rFonts w:eastAsiaTheme="minorEastAsia"/>
          <w:vertAlign w:val="superscript"/>
        </w:rPr>
        <w:t>-1</w:t>
      </w:r>
      <w:r w:rsidR="00457656" w:rsidRPr="00B84AC7">
        <w:rPr>
          <w:rFonts w:eastAsiaTheme="minorEastAsia"/>
        </w:rPr>
        <w:t>, E</w:t>
      </w:r>
      <w:r w:rsidR="00457656" w:rsidRPr="00B84AC7">
        <w:rPr>
          <w:rFonts w:eastAsiaTheme="minorEastAsia"/>
          <w:vertAlign w:val="subscript"/>
        </w:rPr>
        <w:t>a</w:t>
      </w:r>
      <w:r w:rsidR="00457656" w:rsidRPr="00B84AC7">
        <w:rPr>
          <w:rFonts w:eastAsiaTheme="minorEastAsia"/>
        </w:rPr>
        <w:t xml:space="preserve"> = 360 kJ</w:t>
      </w:r>
    </w:p>
    <w:p w:rsidR="00457656" w:rsidRPr="00B84AC7" w:rsidRDefault="00457656" w:rsidP="003D2487">
      <w:pPr>
        <w:pStyle w:val="ListParagraph"/>
        <w:numPr>
          <w:ilvl w:val="0"/>
          <w:numId w:val="47"/>
        </w:numPr>
        <w:tabs>
          <w:tab w:val="right" w:pos="10490"/>
        </w:tabs>
      </w:pPr>
      <w:r w:rsidRPr="00B84AC7">
        <w:t>On the axes below draw a potential energy diagram for this reaction. Label the activation energy (E</w:t>
      </w:r>
      <w:r w:rsidRPr="00B84AC7">
        <w:rPr>
          <w:vertAlign w:val="subscript"/>
        </w:rPr>
        <w:t>a</w:t>
      </w:r>
      <w:r w:rsidRPr="00B84AC7">
        <w:t>) and enthalpy change (ΔH) for the reaction. Include a scale on the vertical axis.</w:t>
      </w:r>
    </w:p>
    <w:p w:rsidR="00457656" w:rsidRPr="00B84AC7" w:rsidRDefault="00457656" w:rsidP="00457656">
      <w:pPr>
        <w:pStyle w:val="ListParagraph"/>
        <w:tabs>
          <w:tab w:val="right" w:pos="10490"/>
        </w:tabs>
      </w:pPr>
    </w:p>
    <w:p w:rsidR="00E83AE9" w:rsidRPr="00B84AC7" w:rsidRDefault="00457656" w:rsidP="00457656">
      <w:pPr>
        <w:pStyle w:val="ListParagraph"/>
        <w:tabs>
          <w:tab w:val="right" w:pos="10490"/>
        </w:tabs>
      </w:pPr>
      <w:r w:rsidRPr="00B84AC7">
        <w:t>On the same axes, use a dashed line to show a possible catalysed pathway.</w:t>
      </w:r>
      <w:r w:rsidR="00E83AE9" w:rsidRPr="00B84AC7">
        <w:tab/>
        <w:t>(</w:t>
      </w:r>
      <w:r w:rsidRPr="00B84AC7">
        <w:t>5</w:t>
      </w:r>
      <w:r w:rsidR="00E83AE9" w:rsidRPr="00B84AC7">
        <w:t xml:space="preserve"> mark</w:t>
      </w:r>
      <w:r w:rsidRPr="00B84AC7">
        <w:t>s</w:t>
      </w:r>
      <w:r w:rsidR="00E83AE9" w:rsidRPr="00B84AC7">
        <w:t>)</w:t>
      </w:r>
    </w:p>
    <w:p w:rsidR="00457656" w:rsidRPr="00B84AC7" w:rsidRDefault="00457656" w:rsidP="00457656">
      <w:pPr>
        <w:pStyle w:val="ListParagraph"/>
        <w:tabs>
          <w:tab w:val="right" w:pos="10490"/>
        </w:tabs>
      </w:pPr>
    </w:p>
    <w:p w:rsidR="00457656" w:rsidRPr="00B84AC7" w:rsidRDefault="00457656" w:rsidP="00457656">
      <w:pPr>
        <w:ind w:firstLine="720"/>
        <w:jc w:val="center"/>
        <w:rPr>
          <w:rStyle w:val="Heading1Char"/>
          <w:u w:val="none"/>
        </w:rPr>
      </w:pPr>
      <w:r w:rsidRPr="00B84AC7">
        <w:rPr>
          <w:b/>
          <w:noProof/>
          <w:sz w:val="24"/>
          <w:lang w:val="en-AU" w:eastAsia="en-AU"/>
        </w:rPr>
        <mc:AlternateContent>
          <mc:Choice Requires="wpg">
            <w:drawing>
              <wp:inline distT="0" distB="0" distL="0" distR="0" wp14:anchorId="17DFF486" wp14:editId="05B46963">
                <wp:extent cx="4682897" cy="4015408"/>
                <wp:effectExtent l="0" t="0" r="22860" b="4445"/>
                <wp:docPr id="399" name="Group 399"/>
                <wp:cNvGraphicFramePr/>
                <a:graphic xmlns:a="http://schemas.openxmlformats.org/drawingml/2006/main">
                  <a:graphicData uri="http://schemas.microsoft.com/office/word/2010/wordprocessingGroup">
                    <wpg:wgp>
                      <wpg:cNvGrpSpPr/>
                      <wpg:grpSpPr>
                        <a:xfrm>
                          <a:off x="0" y="0"/>
                          <a:ext cx="4682897" cy="4015408"/>
                          <a:chOff x="0" y="0"/>
                          <a:chExt cx="4682897" cy="4015408"/>
                        </a:xfrm>
                      </wpg:grpSpPr>
                      <wpg:grpSp>
                        <wpg:cNvPr id="396" name="Group 396"/>
                        <wpg:cNvGrpSpPr/>
                        <wpg:grpSpPr>
                          <a:xfrm>
                            <a:off x="785191" y="0"/>
                            <a:ext cx="3897706" cy="3541486"/>
                            <a:chOff x="0" y="0"/>
                            <a:chExt cx="4780721" cy="4343400"/>
                          </a:xfrm>
                        </wpg:grpSpPr>
                        <wps:wsp>
                          <wps:cNvPr id="333" name="Straight Connector 333"/>
                          <wps:cNvCnPr/>
                          <wps:spPr>
                            <a:xfrm>
                              <a:off x="0" y="0"/>
                              <a:ext cx="0" cy="4343400"/>
                            </a:xfrm>
                            <a:prstGeom prst="line">
                              <a:avLst/>
                            </a:prstGeom>
                          </wps:spPr>
                          <wps:style>
                            <a:lnRef idx="1">
                              <a:schemeClr val="dk1"/>
                            </a:lnRef>
                            <a:fillRef idx="0">
                              <a:schemeClr val="dk1"/>
                            </a:fillRef>
                            <a:effectRef idx="0">
                              <a:schemeClr val="dk1"/>
                            </a:effectRef>
                            <a:fontRef idx="minor">
                              <a:schemeClr val="tx1"/>
                            </a:fontRef>
                          </wps:style>
                          <wps:bodyPr/>
                        </wps:wsp>
                        <wps:wsp>
                          <wps:cNvPr id="395" name="Straight Connector 395"/>
                          <wps:cNvCnPr/>
                          <wps:spPr>
                            <a:xfrm flipH="1">
                              <a:off x="0" y="4343400"/>
                              <a:ext cx="4780721"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97" name="Text Box 2"/>
                        <wps:cNvSpPr txBox="1">
                          <a:spLocks noChangeArrowheads="1"/>
                        </wps:cNvSpPr>
                        <wps:spPr bwMode="auto">
                          <a:xfrm>
                            <a:off x="2126974" y="3697356"/>
                            <a:ext cx="1749287" cy="318052"/>
                          </a:xfrm>
                          <a:prstGeom prst="rect">
                            <a:avLst/>
                          </a:prstGeom>
                          <a:noFill/>
                          <a:ln w="9525">
                            <a:noFill/>
                            <a:miter lim="800000"/>
                            <a:headEnd/>
                            <a:tailEnd/>
                          </a:ln>
                        </wps:spPr>
                        <wps:txbx>
                          <w:txbxContent>
                            <w:p w:rsidR="00AC7A73" w:rsidRPr="00457656" w:rsidRDefault="00AC7A73" w:rsidP="00457656">
                              <w:pPr>
                                <w:rPr>
                                  <w:lang w:val="en-AU"/>
                                </w:rPr>
                              </w:pPr>
                              <w:r>
                                <w:rPr>
                                  <w:lang w:val="en-AU"/>
                                </w:rPr>
                                <w:t>Progress of reaction</w:t>
                              </w:r>
                            </w:p>
                          </w:txbxContent>
                        </wps:txbx>
                        <wps:bodyPr rot="0" vert="horz" wrap="square" lIns="91440" tIns="45720" rIns="91440" bIns="45720" anchor="t" anchorCtr="0">
                          <a:noAutofit/>
                        </wps:bodyPr>
                      </wps:wsp>
                      <wps:wsp>
                        <wps:cNvPr id="398" name="Text Box 2"/>
                        <wps:cNvSpPr txBox="1">
                          <a:spLocks noChangeArrowheads="1"/>
                        </wps:cNvSpPr>
                        <wps:spPr bwMode="auto">
                          <a:xfrm>
                            <a:off x="0" y="874643"/>
                            <a:ext cx="437322" cy="2056847"/>
                          </a:xfrm>
                          <a:prstGeom prst="rect">
                            <a:avLst/>
                          </a:prstGeom>
                          <a:noFill/>
                          <a:ln w="9525">
                            <a:noFill/>
                            <a:miter lim="800000"/>
                            <a:headEnd/>
                            <a:tailEnd/>
                          </a:ln>
                        </wps:spPr>
                        <wps:txbx>
                          <w:txbxContent>
                            <w:p w:rsidR="00AC7A73" w:rsidRPr="00457656" w:rsidRDefault="00AC7A73" w:rsidP="006C64BD">
                              <w:pPr>
                                <w:jc w:val="center"/>
                                <w:rPr>
                                  <w:lang w:val="en-AU"/>
                                </w:rPr>
                              </w:pPr>
                              <w:r>
                                <w:rPr>
                                  <w:lang w:val="en-AU"/>
                                </w:rPr>
                                <w:t>Potential energy (kJ)</w:t>
                              </w:r>
                            </w:p>
                          </w:txbxContent>
                        </wps:txbx>
                        <wps:bodyPr rot="0" vert="vert270" wrap="square" lIns="91440" tIns="45720" rIns="91440" bIns="45720" anchor="t" anchorCtr="0">
                          <a:noAutofit/>
                        </wps:bodyPr>
                      </wps:wsp>
                    </wpg:wgp>
                  </a:graphicData>
                </a:graphic>
              </wp:inline>
            </w:drawing>
          </mc:Choice>
          <mc:Fallback>
            <w:pict>
              <v:group id="Group 399" o:spid="_x0000_s1083" style="width:368.75pt;height:316.15pt;mso-position-horizontal-relative:char;mso-position-vertical-relative:line" coordsize="46828,4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">
                <v:group id="Group 396" o:spid="_x0000_s1084" style="position:absolute;left:7851;width:38977;height:35414" coordsize="47807,43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line id="Straight Connector 333" o:spid="_x0000_s1085" style="position:absolute;visibility:visible;mso-wrap-style:square" from="0,0" to="0,4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x558QAAADcAAAADwAAAGRycy9kb3ducmV2LnhtbESPzWrDMBCE74G8g9hCbo2cmobWjRxC&#10;SWhJT83PfbG2trG1ciQlUd8+KhRyHGbmG2axjKYXF3K+taxgNs1AEFdWt1wrOOw3jy8gfEDW2Fsm&#10;Bb/kYVmORwsstL3yN112oRYJwr5ABU0IQyGlrxoy6Kd2IE7ej3UGQ5KultrhNcFNL5+ybC4NtpwW&#10;GhzovaGq251NosyOJyM/ulc8bt2XW+fz+BxPSk0e4uoNRKAY7uH/9qdWkOc5/J1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7HnnxAAAANwAAAAPAAAAAAAAAAAA&#10;AAAAAKECAABkcnMvZG93bnJldi54bWxQSwUGAAAAAAQABAD5AAAAkgMAAAAA&#10;" strokecolor="black [3040]"/>
                  <v:line id="Straight Connector 395" o:spid="_x0000_s1086" style="position:absolute;flip:x;visibility:visible;mso-wrap-style:square" from="0,43434" to="47807,4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3BpMYAAADcAAAADwAAAGRycy9kb3ducmV2LnhtbESPT2vCQBTE70K/w/IKvemmLWqbZiMi&#10;FMSiGNseentkX/5g9m3IriZ++64geBxm5jdMshhMI87UudqygudJBII4t7rmUsHP9+f4DYTzyBob&#10;y6TgQg4W6cMowVjbnjM6H3wpAoRdjAoq79tYSpdXZNBNbEscvMJ2Bn2QXSl1h32Am0a+RNFMGqw5&#10;LFTY0qqi/Hg4GQWFO7Wrv1/ti/lmm22Lr3KH/V6pp8dh+QHC0+Dv4Vt7rRW8vk/heiYcAZ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twaTGAAAA3AAAAA8AAAAAAAAA&#10;AAAAAAAAoQIAAGRycy9kb3ducmV2LnhtbFBLBQYAAAAABAAEAPkAAACUAwAAAAA=&#10;" strokecolor="black [3040]"/>
                </v:group>
                <v:shape id="_x0000_s1087" type="#_x0000_t202" style="position:absolute;left:21269;top:36973;width:17493;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d88sUA&#10;AADcAAAADwAAAGRycy9kb3ducmV2LnhtbESPQWvCQBSE74L/YXlCb7pbq1bTbKS0CD21VKvg7ZF9&#10;JsHs25DdmvTfdwXB4zAz3zDpure1uFDrK8caHicKBHHuTMWFhp/dZrwE4QOywdoxafgjD+tsOEgx&#10;Ma7jb7psQyEihH2CGsoQmkRKn5dk0U9cQxy9k2sthijbQpoWuwi3tZwqtZAWK44LJTb0VlJ+3v5a&#10;DfvP0/EwU1/Fu503neuVZLuSWj+M+tcXEIH6cA/f2h9Gw9PqGa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3zyxQAAANwAAAAPAAAAAAAAAAAAAAAAAJgCAABkcnMv&#10;ZG93bnJldi54bWxQSwUGAAAAAAQABAD1AAAAigMAAAAA&#10;" filled="f" stroked="f">
                  <v:textbox>
                    <w:txbxContent>
                      <w:p w:rsidR="00AC7A73" w:rsidRPr="00457656" w:rsidRDefault="00AC7A73" w:rsidP="00457656">
                        <w:pPr>
                          <w:rPr>
                            <w:lang w:val="en-AU"/>
                          </w:rPr>
                        </w:pPr>
                        <w:r>
                          <w:rPr>
                            <w:lang w:val="en-AU"/>
                          </w:rPr>
                          <w:t>Progress of reaction</w:t>
                        </w:r>
                      </w:p>
                    </w:txbxContent>
                  </v:textbox>
                </v:shape>
                <v:shape id="_x0000_s1088" type="#_x0000_t202" style="position:absolute;top:8746;width:4373;height:20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1/8QA&#10;AADcAAAADwAAAGRycy9kb3ducmV2LnhtbERPz2vCMBS+C/4P4Qm7aToFmZ1RhjLRy2i77bDbW/PW&#10;ljUvsYm2/vfLYeDx4/u93g6mFVfqfGNZweMsAUFcWt1wpeDj/XX6BMIHZI2tZVJwIw/bzXi0xlTb&#10;nnO6FqESMYR9igrqEFwqpS9rMuhn1hFH7sd2BkOEXSV1h30MN62cJ8lSGmw4NtToaFdT+VtcjILP&#10;77dbm7vFV9L0p2w4nLNif6iUepgML88gAg3hLv53H7WCxSqujWfiEZ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zdf/EAAAA3AAAAA8AAAAAAAAAAAAAAAAAmAIAAGRycy9k&#10;b3ducmV2LnhtbFBLBQYAAAAABAAEAPUAAACJAwAAAAA=&#10;" filled="f" stroked="f">
                  <v:textbox style="layout-flow:vertical;mso-layout-flow-alt:bottom-to-top">
                    <w:txbxContent>
                      <w:p w:rsidR="00AC7A73" w:rsidRPr="00457656" w:rsidRDefault="00AC7A73" w:rsidP="006C64BD">
                        <w:pPr>
                          <w:jc w:val="center"/>
                          <w:rPr>
                            <w:lang w:val="en-AU"/>
                          </w:rPr>
                        </w:pPr>
                        <w:r>
                          <w:rPr>
                            <w:lang w:val="en-AU"/>
                          </w:rPr>
                          <w:t>Potential energy (kJ)</w:t>
                        </w:r>
                      </w:p>
                    </w:txbxContent>
                  </v:textbox>
                </v:shape>
                <w10:anchorlock/>
              </v:group>
            </w:pict>
          </mc:Fallback>
        </mc:AlternateContent>
      </w:r>
    </w:p>
    <w:p w:rsidR="00457656" w:rsidRPr="00B84AC7" w:rsidRDefault="00457656" w:rsidP="003D2487">
      <w:pPr>
        <w:pStyle w:val="ListParagraph"/>
        <w:numPr>
          <w:ilvl w:val="0"/>
          <w:numId w:val="47"/>
        </w:numPr>
        <w:tabs>
          <w:tab w:val="right" w:pos="10490"/>
        </w:tabs>
      </w:pPr>
      <w:r w:rsidRPr="00B84AC7">
        <w:t>i. How much energy is consumed when 2.5 mol of CO</w:t>
      </w:r>
      <w:r w:rsidRPr="00B84AC7">
        <w:rPr>
          <w:vertAlign w:val="subscript"/>
        </w:rPr>
        <w:t>2</w:t>
      </w:r>
      <w:r w:rsidRPr="00B84AC7">
        <w:t>(g) is reacted with 2.5 mol of NO(g)?</w:t>
      </w:r>
      <w:r w:rsidRPr="00B84AC7">
        <w:tab/>
        <w:t>(1 mark)</w:t>
      </w:r>
    </w:p>
    <w:p w:rsidR="00457656" w:rsidRPr="00B84AC7" w:rsidRDefault="00457656" w:rsidP="00457656">
      <w:pPr>
        <w:pStyle w:val="ListParagraph"/>
        <w:tabs>
          <w:tab w:val="right" w:pos="10490"/>
        </w:tabs>
      </w:pPr>
    </w:p>
    <w:p w:rsidR="00457656" w:rsidRPr="00B84AC7" w:rsidRDefault="00457656" w:rsidP="00457656">
      <w:pPr>
        <w:pStyle w:val="ListParagraph"/>
        <w:tabs>
          <w:tab w:val="right" w:leader="dot" w:pos="10490"/>
        </w:tabs>
      </w:pPr>
      <w:r w:rsidRPr="00B84AC7">
        <w:tab/>
      </w:r>
      <w:r w:rsidRPr="00B84AC7">
        <w:br/>
      </w:r>
    </w:p>
    <w:p w:rsidR="00457656" w:rsidRPr="00B84AC7" w:rsidRDefault="00457656" w:rsidP="00457656">
      <w:pPr>
        <w:pStyle w:val="ListParagraph"/>
        <w:tabs>
          <w:tab w:val="right" w:pos="10490"/>
        </w:tabs>
      </w:pPr>
      <w:r w:rsidRPr="00B84AC7">
        <w:t>ii. What is the activation energy when 2.5 mol of CO</w:t>
      </w:r>
      <w:r w:rsidRPr="00B84AC7">
        <w:rPr>
          <w:vertAlign w:val="subscript"/>
        </w:rPr>
        <w:t>2</w:t>
      </w:r>
      <w:r w:rsidRPr="00B84AC7">
        <w:t>(g) is reacted with 2.5 mol of NO(g)?</w:t>
      </w:r>
      <w:r w:rsidRPr="00B84AC7">
        <w:tab/>
        <w:t>(1 mark)</w:t>
      </w:r>
    </w:p>
    <w:p w:rsidR="00457656" w:rsidRPr="00B84AC7" w:rsidRDefault="00457656" w:rsidP="00457656">
      <w:pPr>
        <w:pStyle w:val="ListParagraph"/>
        <w:tabs>
          <w:tab w:val="right" w:pos="10490"/>
        </w:tabs>
      </w:pPr>
    </w:p>
    <w:p w:rsidR="00457656" w:rsidRPr="00B84AC7" w:rsidRDefault="00457656" w:rsidP="00457656">
      <w:pPr>
        <w:pStyle w:val="ListParagraph"/>
        <w:tabs>
          <w:tab w:val="right" w:leader="dot" w:pos="10490"/>
        </w:tabs>
      </w:pPr>
      <w:r w:rsidRPr="00B84AC7">
        <w:tab/>
      </w:r>
      <w:r w:rsidRPr="00B84AC7">
        <w:br/>
      </w:r>
    </w:p>
    <w:p w:rsidR="007E48B4" w:rsidRPr="00B84AC7" w:rsidRDefault="00E83AE9" w:rsidP="007E48B4">
      <w:r w:rsidRPr="00B84AC7">
        <w:rPr>
          <w:sz w:val="24"/>
        </w:rPr>
        <w:br w:type="column"/>
      </w:r>
      <w:r w:rsidR="007E48B4" w:rsidRPr="00B84AC7">
        <w:rPr>
          <w:b/>
        </w:rPr>
        <w:lastRenderedPageBreak/>
        <w:t>TEE 2008 SA Q7:</w:t>
      </w:r>
    </w:p>
    <w:p w:rsidR="007E48B4" w:rsidRPr="00B84AC7" w:rsidRDefault="007E48B4" w:rsidP="007E48B4">
      <w:r w:rsidRPr="00B84AC7">
        <w:t>When a piece of freshly cut sodium metal is placed in a jar of chlorine gas (as shown below) it ignites spontaneously with sparks and flashes of flame. A white powder is left on the sides of the jar.</w:t>
      </w:r>
    </w:p>
    <w:p w:rsidR="007E48B4" w:rsidRPr="00B84AC7" w:rsidRDefault="007E48B4" w:rsidP="007E48B4">
      <w:pPr>
        <w:jc w:val="center"/>
      </w:pPr>
      <w:r w:rsidRPr="00B84AC7">
        <w:rPr>
          <w:noProof/>
          <w:lang w:val="en-AU" w:eastAsia="en-AU"/>
        </w:rPr>
        <w:drawing>
          <wp:inline distT="0" distB="0" distL="0" distR="0" wp14:anchorId="753BB0FC" wp14:editId="0E01B254">
            <wp:extent cx="1788616" cy="1924493"/>
            <wp:effectExtent l="0" t="0" r="254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8587" cy="1935221"/>
                    </a:xfrm>
                    <a:prstGeom prst="rect">
                      <a:avLst/>
                    </a:prstGeom>
                    <a:noFill/>
                    <a:ln>
                      <a:noFill/>
                    </a:ln>
                  </pic:spPr>
                </pic:pic>
              </a:graphicData>
            </a:graphic>
          </wp:inline>
        </w:drawing>
      </w:r>
    </w:p>
    <w:p w:rsidR="007E48B4" w:rsidRPr="00B84AC7" w:rsidRDefault="007E48B4" w:rsidP="003D2487">
      <w:pPr>
        <w:pStyle w:val="ListParagraph"/>
        <w:numPr>
          <w:ilvl w:val="0"/>
          <w:numId w:val="56"/>
        </w:numPr>
        <w:tabs>
          <w:tab w:val="right" w:pos="10206"/>
        </w:tabs>
      </w:pPr>
      <w:r w:rsidRPr="00B84AC7">
        <w:t>What do the observations tell us about the size of the</w:t>
      </w:r>
      <w:r w:rsidRPr="00B84AC7">
        <w:tab/>
        <w:t>(2 marks)</w:t>
      </w:r>
    </w:p>
    <w:p w:rsidR="007E48B4" w:rsidRPr="00B84AC7" w:rsidRDefault="007E48B4" w:rsidP="003D2487">
      <w:pPr>
        <w:pStyle w:val="ListParagraph"/>
        <w:numPr>
          <w:ilvl w:val="1"/>
          <w:numId w:val="56"/>
        </w:numPr>
      </w:pPr>
      <w:r w:rsidRPr="00B84AC7">
        <w:t>activation energy of this reaction?</w:t>
      </w:r>
    </w:p>
    <w:p w:rsidR="007E48B4" w:rsidRPr="00B84AC7" w:rsidRDefault="007E48B4" w:rsidP="007E48B4">
      <w:pPr>
        <w:pStyle w:val="ListParagraph"/>
        <w:ind w:left="1440"/>
      </w:pPr>
    </w:p>
    <w:p w:rsidR="007E48B4" w:rsidRPr="00B84AC7" w:rsidRDefault="007E48B4" w:rsidP="007E48B4">
      <w:pPr>
        <w:pStyle w:val="ListParagraph"/>
        <w:tabs>
          <w:tab w:val="left" w:leader="dot" w:pos="10490"/>
        </w:tabs>
        <w:ind w:left="1560"/>
      </w:pPr>
      <w:r w:rsidRPr="00B84AC7">
        <w:tab/>
      </w:r>
    </w:p>
    <w:p w:rsidR="007E48B4" w:rsidRPr="00B84AC7" w:rsidRDefault="007E48B4" w:rsidP="007E48B4">
      <w:pPr>
        <w:pStyle w:val="ListParagraph"/>
        <w:tabs>
          <w:tab w:val="left" w:leader="dot" w:pos="10490"/>
        </w:tabs>
        <w:ind w:left="1560"/>
      </w:pPr>
    </w:p>
    <w:p w:rsidR="007E48B4" w:rsidRPr="00B84AC7" w:rsidRDefault="007E48B4" w:rsidP="003D2487">
      <w:pPr>
        <w:pStyle w:val="ListParagraph"/>
        <w:numPr>
          <w:ilvl w:val="1"/>
          <w:numId w:val="56"/>
        </w:numPr>
      </w:pPr>
      <w:r w:rsidRPr="00B84AC7">
        <w:t>heat of reaction?</w:t>
      </w:r>
    </w:p>
    <w:p w:rsidR="007E48B4" w:rsidRPr="00B84AC7" w:rsidRDefault="007E48B4" w:rsidP="007E48B4">
      <w:pPr>
        <w:pStyle w:val="ListParagraph"/>
        <w:ind w:left="1440"/>
      </w:pPr>
    </w:p>
    <w:p w:rsidR="007E48B4" w:rsidRPr="00B84AC7" w:rsidRDefault="007E48B4" w:rsidP="007E48B4">
      <w:pPr>
        <w:pStyle w:val="ListParagraph"/>
        <w:tabs>
          <w:tab w:val="right" w:leader="dot" w:pos="10206"/>
        </w:tabs>
        <w:ind w:left="1440"/>
      </w:pPr>
      <w:r w:rsidRPr="00B84AC7">
        <w:tab/>
      </w:r>
    </w:p>
    <w:p w:rsidR="007E48B4" w:rsidRPr="00B84AC7" w:rsidRDefault="007E48B4" w:rsidP="007E48B4">
      <w:pPr>
        <w:pStyle w:val="ListParagraph"/>
        <w:tabs>
          <w:tab w:val="right" w:pos="10490"/>
        </w:tabs>
      </w:pPr>
    </w:p>
    <w:p w:rsidR="007E48B4" w:rsidRPr="00B84AC7" w:rsidRDefault="007E48B4" w:rsidP="007E48B4">
      <w:pPr>
        <w:pStyle w:val="ListParagraph"/>
        <w:tabs>
          <w:tab w:val="right" w:pos="10490"/>
        </w:tabs>
      </w:pPr>
    </w:p>
    <w:p w:rsidR="007E48B4" w:rsidRPr="00B84AC7" w:rsidRDefault="007E48B4" w:rsidP="003D2487">
      <w:pPr>
        <w:pStyle w:val="ListParagraph"/>
        <w:numPr>
          <w:ilvl w:val="0"/>
          <w:numId w:val="56"/>
        </w:numPr>
        <w:tabs>
          <w:tab w:val="right" w:pos="10490"/>
        </w:tabs>
      </w:pPr>
      <w:r w:rsidRPr="00B84AC7">
        <w:t xml:space="preserve">Draw an energy profile diagram for this reaction, </w:t>
      </w:r>
      <w:r w:rsidR="00AC7A73" w:rsidRPr="00B84AC7">
        <w:t>labeling</w:t>
      </w:r>
      <w:r w:rsidRPr="00B84AC7">
        <w:t xml:space="preserve"> the axes, activation energy and heat of reaction.</w:t>
      </w:r>
      <w:r w:rsidRPr="00B84AC7">
        <w:tab/>
        <w:t>(3 marks)</w:t>
      </w:r>
    </w:p>
    <w:p w:rsidR="007E48B4" w:rsidRPr="00B84AC7" w:rsidRDefault="007E48B4" w:rsidP="007E48B4">
      <w:pPr>
        <w:ind w:firstLine="720"/>
        <w:jc w:val="center"/>
        <w:rPr>
          <w:rStyle w:val="Heading1Char"/>
          <w:u w:val="none"/>
        </w:rPr>
      </w:pPr>
      <w:r w:rsidRPr="00B84AC7">
        <w:rPr>
          <w:b/>
          <w:noProof/>
          <w:sz w:val="24"/>
          <w:lang w:val="en-AU" w:eastAsia="en-AU"/>
        </w:rPr>
        <mc:AlternateContent>
          <mc:Choice Requires="wpg">
            <w:drawing>
              <wp:inline distT="0" distB="0" distL="0" distR="0" wp14:anchorId="722300E0" wp14:editId="43E592B4">
                <wp:extent cx="3897706" cy="2669525"/>
                <wp:effectExtent l="0" t="0" r="26670" b="36195"/>
                <wp:docPr id="198" name="Group 198"/>
                <wp:cNvGraphicFramePr/>
                <a:graphic xmlns:a="http://schemas.openxmlformats.org/drawingml/2006/main">
                  <a:graphicData uri="http://schemas.microsoft.com/office/word/2010/wordprocessingGroup">
                    <wpg:wgp>
                      <wpg:cNvGrpSpPr/>
                      <wpg:grpSpPr>
                        <a:xfrm>
                          <a:off x="0" y="0"/>
                          <a:ext cx="3897706" cy="2669525"/>
                          <a:chOff x="0" y="0"/>
                          <a:chExt cx="4780721" cy="4343400"/>
                        </a:xfrm>
                      </wpg:grpSpPr>
                      <wps:wsp>
                        <wps:cNvPr id="199" name="Straight Connector 199"/>
                        <wps:cNvCnPr/>
                        <wps:spPr>
                          <a:xfrm>
                            <a:off x="0" y="0"/>
                            <a:ext cx="0" cy="434340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Straight Connector 200"/>
                        <wps:cNvCnPr/>
                        <wps:spPr>
                          <a:xfrm flipH="1">
                            <a:off x="0" y="4343400"/>
                            <a:ext cx="4780721"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inline>
            </w:drawing>
          </mc:Choice>
          <mc:Fallback xmlns:mo="http://schemas.microsoft.com/office/mac/office/2008/main" xmlns:mv="urn:schemas-microsoft-com:mac:vml" xmlns:w15="http://schemas.microsoft.com/office/word/2012/wordml">
            <w:pict>
              <v:group w14:anchorId="6EABF054" id="Group 198" o:spid="_x0000_s1026" style="width:306.9pt;height:210.2pt;mso-position-horizontal-relative:char;mso-position-vertical-relative:line" coordsize="47807,43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">
                <v:line id="Straight Connector 199" o:spid="_x0000_s1027" style="position:absolute;visibility:visible;mso-wrap-style:square" from="0,0" to="0,4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Z/1sQAAADcAAAADwAAAGRycy9kb3ducmV2LnhtbESPzWrDMBCE74W8g9hAb42clobaiRxC&#10;aGhJT83PfbE2trG1ciQlUd8+KhR622Vmvp1dLKPpxZWcby0rmE4yEMSV1S3XCg77zdMbCB+QNfaW&#10;ScEPeViWo4cFFtre+Juuu1CLBGFfoIImhKGQ0lcNGfQTOxAn7WSdwZBWV0vt8JbgppfPWTaTBltO&#10;FxocaN1Q1e0uJlGmx7ORH12Ox637cu8vs/gaz0o9juNqDiJQDP/mv/SnTvXz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n/WxAAAANwAAAAPAAAAAAAAAAAA&#10;AAAAAKECAABkcnMvZG93bnJldi54bWxQSwUGAAAAAAQABAD5AAAAkgMAAAAA&#10;" strokecolor="black [3040]"/>
                <v:line id="Straight Connector 200" o:spid="_x0000_s1028" style="position:absolute;flip:x;visibility:visible;mso-wrap-style:square" from="0,43434" to="47807,4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H4JsMAAADcAAAADwAAAGRycy9kb3ducmV2LnhtbESPS4vCQBCE78L+h6EX9qYTPahkHYME&#10;FhZF8bUHb02m88BMT8iMJvvvHUHwWFTVV9Qi6U0t7tS6yrKC8SgCQZxZXXGh4Hz6Gc5BOI+ssbZM&#10;Cv7JQbL8GCww1rbjA92PvhABwi5GBaX3TSyly0oy6Ea2IQ5ebluDPsi2kLrFLsBNLSdRNJUGKw4L&#10;JTaUlpRdjzejIHe3Jr38aZ/P1tvDNt8UO+z2Sn199qtvEJ56/w6/2r9aQSDC80w4An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x+CbDAAAA3AAAAA8AAAAAAAAAAAAA&#10;AAAAoQIAAGRycy9kb3ducmV2LnhtbFBLBQYAAAAABAAEAPkAAACRAwAAAAA=&#10;" strokecolor="black [3040]"/>
                <w10:anchorlock/>
              </v:group>
            </w:pict>
          </mc:Fallback>
        </mc:AlternateContent>
      </w:r>
    </w:p>
    <w:p w:rsidR="00602107" w:rsidRPr="00B84AC7" w:rsidRDefault="00602107" w:rsidP="00602107">
      <w:pPr>
        <w:rPr>
          <w:rStyle w:val="Heading1Char"/>
          <w:u w:val="none"/>
        </w:rPr>
      </w:pPr>
      <w:r w:rsidRPr="00B84AC7">
        <w:rPr>
          <w:rStyle w:val="Heading1Char"/>
          <w:u w:val="none"/>
        </w:rPr>
        <w:br w:type="column"/>
      </w:r>
      <w:r w:rsidRPr="00B84AC7">
        <w:rPr>
          <w:rStyle w:val="Heading1Char"/>
          <w:u w:val="none"/>
        </w:rPr>
        <w:lastRenderedPageBreak/>
        <w:t>TEE 2007 SA Q10:</w:t>
      </w:r>
    </w:p>
    <w:p w:rsidR="00602107" w:rsidRPr="00B84AC7" w:rsidRDefault="00602107" w:rsidP="00602107">
      <w:pPr>
        <w:rPr>
          <w:rStyle w:val="Heading1Char"/>
          <w:b w:val="0"/>
          <w:u w:val="none"/>
        </w:rPr>
      </w:pPr>
      <w:r w:rsidRPr="00B84AC7">
        <w:rPr>
          <w:rStyle w:val="Heading1Char"/>
          <w:b w:val="0"/>
          <w:u w:val="none"/>
        </w:rPr>
        <w:t>Ethene can be produced by heating ethane:</w:t>
      </w:r>
    </w:p>
    <w:p w:rsidR="00602107" w:rsidRPr="00B84AC7" w:rsidRDefault="00602107" w:rsidP="00602107">
      <w:pPr>
        <w:jc w:val="center"/>
        <w:rPr>
          <w:rStyle w:val="Heading1Char"/>
          <w:b w:val="0"/>
          <w:u w:val="none"/>
        </w:rPr>
      </w:pPr>
      <w:r w:rsidRPr="00B84AC7">
        <w:rPr>
          <w:rStyle w:val="Heading1Char"/>
          <w:b w:val="0"/>
          <w:u w:val="none"/>
        </w:rPr>
        <w:t>C</w:t>
      </w:r>
      <w:r w:rsidRPr="00B84AC7">
        <w:rPr>
          <w:rStyle w:val="Heading1Char"/>
          <w:b w:val="0"/>
          <w:u w:val="none"/>
          <w:vertAlign w:val="subscript"/>
        </w:rPr>
        <w:t>2</w:t>
      </w:r>
      <w:r w:rsidRPr="00B84AC7">
        <w:rPr>
          <w:rStyle w:val="Heading1Char"/>
          <w:b w:val="0"/>
          <w:u w:val="none"/>
        </w:rPr>
        <w:t>H</w:t>
      </w:r>
      <w:r w:rsidRPr="00B84AC7">
        <w:rPr>
          <w:rStyle w:val="Heading1Char"/>
          <w:b w:val="0"/>
          <w:u w:val="none"/>
          <w:vertAlign w:val="subscript"/>
        </w:rPr>
        <w:t>6</w:t>
      </w:r>
      <w:r w:rsidRPr="00B84AC7">
        <w:rPr>
          <w:rStyle w:val="Heading1Char"/>
          <w:b w:val="0"/>
          <w:u w:val="none"/>
        </w:rPr>
        <w:t xml:space="preserve">(g)   </w:t>
      </w:r>
      <w:r w:rsidRPr="00B84AC7">
        <w:rPr>
          <w:rStyle w:val="Heading1Char"/>
          <w:rFonts w:ascii="Cambria Math" w:hAnsi="Cambria Math" w:cs="Cambria Math"/>
          <w:b w:val="0"/>
          <w:u w:val="none"/>
        </w:rPr>
        <w:t>⇌</w:t>
      </w:r>
      <w:r w:rsidRPr="00B84AC7">
        <w:rPr>
          <w:rStyle w:val="Heading1Char"/>
          <w:b w:val="0"/>
          <w:u w:val="none"/>
        </w:rPr>
        <w:t xml:space="preserve">   C</w:t>
      </w:r>
      <w:r w:rsidRPr="00B84AC7">
        <w:rPr>
          <w:rStyle w:val="Heading1Char"/>
          <w:b w:val="0"/>
          <w:u w:val="none"/>
          <w:vertAlign w:val="subscript"/>
        </w:rPr>
        <w:t>2</w:t>
      </w:r>
      <w:r w:rsidRPr="00B84AC7">
        <w:rPr>
          <w:rStyle w:val="Heading1Char"/>
          <w:b w:val="0"/>
          <w:u w:val="none"/>
        </w:rPr>
        <w:t>H</w:t>
      </w:r>
      <w:r w:rsidRPr="00B84AC7">
        <w:rPr>
          <w:rStyle w:val="Heading1Char"/>
          <w:b w:val="0"/>
          <w:u w:val="none"/>
          <w:vertAlign w:val="subscript"/>
        </w:rPr>
        <w:t>4</w:t>
      </w:r>
      <w:r w:rsidRPr="00B84AC7">
        <w:rPr>
          <w:rStyle w:val="Heading1Char"/>
          <w:b w:val="0"/>
          <w:u w:val="none"/>
        </w:rPr>
        <w:t>(g)   +   H</w:t>
      </w:r>
      <w:r w:rsidRPr="00B84AC7">
        <w:rPr>
          <w:rStyle w:val="Heading1Char"/>
          <w:b w:val="0"/>
          <w:u w:val="none"/>
          <w:vertAlign w:val="subscript"/>
        </w:rPr>
        <w:t>2</w:t>
      </w:r>
      <w:r w:rsidRPr="00B84AC7">
        <w:rPr>
          <w:rStyle w:val="Heading1Char"/>
          <w:b w:val="0"/>
          <w:u w:val="none"/>
        </w:rPr>
        <w:t>(g)</w:t>
      </w:r>
    </w:p>
    <w:p w:rsidR="00602107" w:rsidRPr="00B84AC7" w:rsidRDefault="00602107" w:rsidP="00602107">
      <w:pPr>
        <w:rPr>
          <w:rStyle w:val="Heading1Char"/>
          <w:b w:val="0"/>
          <w:u w:val="none"/>
        </w:rPr>
      </w:pPr>
      <w:r w:rsidRPr="00B84AC7">
        <w:rPr>
          <w:rStyle w:val="Heading1Char"/>
          <w:b w:val="0"/>
          <w:u w:val="none"/>
        </w:rPr>
        <w:t>A potential energy diagram for the uncatalysed reaction is shown below:</w:t>
      </w:r>
    </w:p>
    <w:p w:rsidR="00602107" w:rsidRPr="00B84AC7" w:rsidRDefault="002450E6" w:rsidP="00602107">
      <w:pPr>
        <w:ind w:firstLine="720"/>
        <w:rPr>
          <w:rStyle w:val="Heading1Char"/>
          <w:b w:val="0"/>
          <w:u w:val="none"/>
        </w:rPr>
      </w:pPr>
      <w:r w:rsidRPr="00B84AC7">
        <w:rPr>
          <w:noProof/>
          <w:sz w:val="24"/>
          <w:lang w:val="en-AU" w:eastAsia="en-AU"/>
        </w:rPr>
        <mc:AlternateContent>
          <mc:Choice Requires="wpg">
            <w:drawing>
              <wp:inline distT="0" distB="0" distL="0" distR="0" wp14:anchorId="5939CAA5" wp14:editId="1920122E">
                <wp:extent cx="4586605" cy="3161030"/>
                <wp:effectExtent l="0" t="0" r="23495" b="1270"/>
                <wp:docPr id="600" name="Group 600"/>
                <wp:cNvGraphicFramePr/>
                <a:graphic xmlns:a="http://schemas.openxmlformats.org/drawingml/2006/main">
                  <a:graphicData uri="http://schemas.microsoft.com/office/word/2010/wordprocessingGroup">
                    <wpg:wgp>
                      <wpg:cNvGrpSpPr/>
                      <wpg:grpSpPr>
                        <a:xfrm>
                          <a:off x="0" y="0"/>
                          <a:ext cx="4586605" cy="3161030"/>
                          <a:chOff x="0" y="0"/>
                          <a:chExt cx="4586605" cy="3161030"/>
                        </a:xfrm>
                      </wpg:grpSpPr>
                      <wpg:grpSp>
                        <wpg:cNvPr id="563" name="Group 563"/>
                        <wpg:cNvGrpSpPr/>
                        <wpg:grpSpPr>
                          <a:xfrm>
                            <a:off x="0" y="0"/>
                            <a:ext cx="4586605" cy="3161030"/>
                            <a:chOff x="313054" y="-160838"/>
                            <a:chExt cx="4362224" cy="3161213"/>
                          </a:xfrm>
                        </wpg:grpSpPr>
                        <wps:wsp>
                          <wps:cNvPr id="564" name="Straight Connector 564"/>
                          <wps:cNvCnPr/>
                          <wps:spPr>
                            <a:xfrm>
                              <a:off x="1274841" y="-160838"/>
                              <a:ext cx="0" cy="2860675"/>
                            </a:xfrm>
                            <a:prstGeom prst="line">
                              <a:avLst/>
                            </a:prstGeom>
                          </wps:spPr>
                          <wps:style>
                            <a:lnRef idx="1">
                              <a:schemeClr val="dk1"/>
                            </a:lnRef>
                            <a:fillRef idx="0">
                              <a:schemeClr val="dk1"/>
                            </a:fillRef>
                            <a:effectRef idx="0">
                              <a:schemeClr val="dk1"/>
                            </a:effectRef>
                            <a:fontRef idx="minor">
                              <a:schemeClr val="tx1"/>
                            </a:fontRef>
                          </wps:style>
                          <wps:bodyPr/>
                        </wps:wsp>
                        <wps:wsp>
                          <wps:cNvPr id="565" name="Straight Connector 565"/>
                          <wps:cNvCnPr/>
                          <wps:spPr>
                            <a:xfrm flipH="1">
                              <a:off x="1274854" y="2700224"/>
                              <a:ext cx="3400424" cy="0"/>
                            </a:xfrm>
                            <a:prstGeom prst="line">
                              <a:avLst/>
                            </a:prstGeom>
                          </wps:spPr>
                          <wps:style>
                            <a:lnRef idx="1">
                              <a:schemeClr val="dk1"/>
                            </a:lnRef>
                            <a:fillRef idx="0">
                              <a:schemeClr val="dk1"/>
                            </a:fillRef>
                            <a:effectRef idx="0">
                              <a:schemeClr val="dk1"/>
                            </a:effectRef>
                            <a:fontRef idx="minor">
                              <a:schemeClr val="tx1"/>
                            </a:fontRef>
                          </wps:style>
                          <wps:bodyPr/>
                        </wps:wsp>
                        <wps:wsp>
                          <wps:cNvPr id="570" name="Text Box 2"/>
                          <wps:cNvSpPr txBox="1">
                            <a:spLocks noChangeArrowheads="1"/>
                          </wps:cNvSpPr>
                          <wps:spPr bwMode="auto">
                            <a:xfrm>
                              <a:off x="2338448" y="2743200"/>
                              <a:ext cx="1209675" cy="257175"/>
                            </a:xfrm>
                            <a:prstGeom prst="rect">
                              <a:avLst/>
                            </a:prstGeom>
                            <a:noFill/>
                            <a:ln w="9525">
                              <a:noFill/>
                              <a:miter lim="800000"/>
                              <a:headEnd/>
                              <a:tailEnd/>
                            </a:ln>
                          </wps:spPr>
                          <wps:txbx>
                            <w:txbxContent>
                              <w:p w:rsidR="00AC7A73" w:rsidRPr="00131F92" w:rsidRDefault="00AC7A73" w:rsidP="00664A69">
                                <w:pPr>
                                  <w:rPr>
                                    <w:sz w:val="18"/>
                                  </w:rPr>
                                </w:pPr>
                                <w:r w:rsidRPr="00131F92">
                                  <w:rPr>
                                    <w:sz w:val="18"/>
                                  </w:rPr>
                                  <w:t>Reaction coordinate</w:t>
                                </w:r>
                              </w:p>
                            </w:txbxContent>
                          </wps:txbx>
                          <wps:bodyPr rot="0" vert="horz" wrap="square" lIns="91440" tIns="45720" rIns="91440" bIns="45720" anchor="t" anchorCtr="0">
                            <a:noAutofit/>
                          </wps:bodyPr>
                        </wps:wsp>
                        <wps:wsp>
                          <wps:cNvPr id="572" name="Text Box 2"/>
                          <wps:cNvSpPr txBox="1">
                            <a:spLocks noChangeArrowheads="1"/>
                          </wps:cNvSpPr>
                          <wps:spPr bwMode="auto">
                            <a:xfrm>
                              <a:off x="313054" y="916351"/>
                              <a:ext cx="640022" cy="565853"/>
                            </a:xfrm>
                            <a:prstGeom prst="rect">
                              <a:avLst/>
                            </a:prstGeom>
                            <a:noFill/>
                            <a:ln w="9525">
                              <a:noFill/>
                              <a:miter lim="800000"/>
                              <a:headEnd/>
                              <a:tailEnd/>
                            </a:ln>
                          </wps:spPr>
                          <wps:txbx>
                            <w:txbxContent>
                              <w:p w:rsidR="00AC7A73" w:rsidRPr="00131F92" w:rsidRDefault="00AC7A73" w:rsidP="00664A69">
                                <w:pPr>
                                  <w:rPr>
                                    <w:sz w:val="18"/>
                                  </w:rPr>
                                </w:pPr>
                                <w:r>
                                  <w:rPr>
                                    <w:sz w:val="18"/>
                                  </w:rPr>
                                  <w:t xml:space="preserve">Enthalpy </w:t>
                                </w:r>
                                <w:r>
                                  <w:rPr>
                                    <w:sz w:val="18"/>
                                  </w:rPr>
                                  <w:br/>
                                  <w:t>(kJ mol</w:t>
                                </w:r>
                                <w:r>
                                  <w:rPr>
                                    <w:sz w:val="18"/>
                                    <w:vertAlign w:val="superscript"/>
                                  </w:rPr>
                                  <w:t>-1</w:t>
                                </w:r>
                                <w:r>
                                  <w:rPr>
                                    <w:sz w:val="18"/>
                                  </w:rPr>
                                  <w:t>)</w:t>
                                </w:r>
                              </w:p>
                            </w:txbxContent>
                          </wps:txbx>
                          <wps:bodyPr rot="0" vert="horz" wrap="square" lIns="91440" tIns="45720" rIns="91440" bIns="45720" anchor="t" anchorCtr="0">
                            <a:noAutofit/>
                          </wps:bodyPr>
                        </wps:wsp>
                      </wpg:grpSp>
                      <wpg:grpSp>
                        <wpg:cNvPr id="577" name="Group 577"/>
                        <wpg:cNvGrpSpPr/>
                        <wpg:grpSpPr>
                          <a:xfrm flipH="1">
                            <a:off x="1065664" y="1558687"/>
                            <a:ext cx="2949496" cy="863281"/>
                            <a:chOff x="251" y="1193692"/>
                            <a:chExt cx="2084833" cy="864009"/>
                          </a:xfrm>
                        </wpg:grpSpPr>
                        <wps:wsp>
                          <wps:cNvPr id="578" name="Straight Connector 578"/>
                          <wps:cNvCnPr/>
                          <wps:spPr>
                            <a:xfrm flipH="1">
                              <a:off x="251" y="1193692"/>
                              <a:ext cx="661599" cy="0"/>
                            </a:xfrm>
                            <a:prstGeom prst="line">
                              <a:avLst/>
                            </a:prstGeom>
                          </wps:spPr>
                          <wps:style>
                            <a:lnRef idx="1">
                              <a:schemeClr val="dk1"/>
                            </a:lnRef>
                            <a:fillRef idx="0">
                              <a:schemeClr val="dk1"/>
                            </a:fillRef>
                            <a:effectRef idx="0">
                              <a:schemeClr val="dk1"/>
                            </a:effectRef>
                            <a:fontRef idx="minor">
                              <a:schemeClr val="tx1"/>
                            </a:fontRef>
                          </wps:style>
                          <wps:bodyPr/>
                        </wps:wsp>
                        <wps:wsp>
                          <wps:cNvPr id="579" name="Straight Connector 579"/>
                          <wps:cNvCnPr/>
                          <wps:spPr>
                            <a:xfrm flipH="1">
                              <a:off x="1504721" y="2057701"/>
                              <a:ext cx="580363"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97" name="Group 597"/>
                        <wpg:cNvGrpSpPr/>
                        <wpg:grpSpPr>
                          <a:xfrm>
                            <a:off x="500645" y="128265"/>
                            <a:ext cx="591109" cy="2509114"/>
                            <a:chOff x="0" y="0"/>
                            <a:chExt cx="591109" cy="2509114"/>
                          </a:xfrm>
                        </wpg:grpSpPr>
                        <wps:wsp>
                          <wps:cNvPr id="581" name="Straight Connector 581"/>
                          <wps:cNvCnPr/>
                          <wps:spPr>
                            <a:xfrm flipH="1">
                              <a:off x="504749" y="113386"/>
                              <a:ext cx="86360" cy="0"/>
                            </a:xfrm>
                            <a:prstGeom prst="line">
                              <a:avLst/>
                            </a:prstGeom>
                          </wps:spPr>
                          <wps:style>
                            <a:lnRef idx="1">
                              <a:schemeClr val="dk1"/>
                            </a:lnRef>
                            <a:fillRef idx="0">
                              <a:schemeClr val="dk1"/>
                            </a:fillRef>
                            <a:effectRef idx="0">
                              <a:schemeClr val="dk1"/>
                            </a:effectRef>
                            <a:fontRef idx="minor">
                              <a:schemeClr val="tx1"/>
                            </a:fontRef>
                          </wps:style>
                          <wps:bodyPr/>
                        </wps:wsp>
                        <wps:wsp>
                          <wps:cNvPr id="582" name="Straight Connector 582"/>
                          <wps:cNvCnPr/>
                          <wps:spPr>
                            <a:xfrm flipH="1">
                              <a:off x="504749" y="332842"/>
                              <a:ext cx="86360" cy="0"/>
                            </a:xfrm>
                            <a:prstGeom prst="line">
                              <a:avLst/>
                            </a:prstGeom>
                          </wps:spPr>
                          <wps:style>
                            <a:lnRef idx="1">
                              <a:schemeClr val="dk1"/>
                            </a:lnRef>
                            <a:fillRef idx="0">
                              <a:schemeClr val="dk1"/>
                            </a:fillRef>
                            <a:effectRef idx="0">
                              <a:schemeClr val="dk1"/>
                            </a:effectRef>
                            <a:fontRef idx="minor">
                              <a:schemeClr val="tx1"/>
                            </a:fontRef>
                          </wps:style>
                          <wps:bodyPr/>
                        </wps:wsp>
                        <wps:wsp>
                          <wps:cNvPr id="583" name="Straight Connector 583"/>
                          <wps:cNvCnPr/>
                          <wps:spPr>
                            <a:xfrm flipH="1">
                              <a:off x="504749" y="548640"/>
                              <a:ext cx="86360" cy="0"/>
                            </a:xfrm>
                            <a:prstGeom prst="line">
                              <a:avLst/>
                            </a:prstGeom>
                          </wps:spPr>
                          <wps:style>
                            <a:lnRef idx="1">
                              <a:schemeClr val="dk1"/>
                            </a:lnRef>
                            <a:fillRef idx="0">
                              <a:schemeClr val="dk1"/>
                            </a:fillRef>
                            <a:effectRef idx="0">
                              <a:schemeClr val="dk1"/>
                            </a:effectRef>
                            <a:fontRef idx="minor">
                              <a:schemeClr val="tx1"/>
                            </a:fontRef>
                          </wps:style>
                          <wps:bodyPr/>
                        </wps:wsp>
                        <wps:wsp>
                          <wps:cNvPr id="584" name="Straight Connector 584"/>
                          <wps:cNvCnPr/>
                          <wps:spPr>
                            <a:xfrm flipH="1">
                              <a:off x="504749" y="768096"/>
                              <a:ext cx="86360" cy="0"/>
                            </a:xfrm>
                            <a:prstGeom prst="line">
                              <a:avLst/>
                            </a:prstGeom>
                          </wps:spPr>
                          <wps:style>
                            <a:lnRef idx="1">
                              <a:schemeClr val="dk1"/>
                            </a:lnRef>
                            <a:fillRef idx="0">
                              <a:schemeClr val="dk1"/>
                            </a:fillRef>
                            <a:effectRef idx="0">
                              <a:schemeClr val="dk1"/>
                            </a:effectRef>
                            <a:fontRef idx="minor">
                              <a:schemeClr val="tx1"/>
                            </a:fontRef>
                          </wps:style>
                          <wps:bodyPr/>
                        </wps:wsp>
                        <wps:wsp>
                          <wps:cNvPr id="585" name="Straight Connector 585"/>
                          <wps:cNvCnPr/>
                          <wps:spPr>
                            <a:xfrm flipH="1">
                              <a:off x="504749" y="983895"/>
                              <a:ext cx="86360" cy="0"/>
                            </a:xfrm>
                            <a:prstGeom prst="line">
                              <a:avLst/>
                            </a:prstGeom>
                          </wps:spPr>
                          <wps:style>
                            <a:lnRef idx="1">
                              <a:schemeClr val="dk1"/>
                            </a:lnRef>
                            <a:fillRef idx="0">
                              <a:schemeClr val="dk1"/>
                            </a:fillRef>
                            <a:effectRef idx="0">
                              <a:schemeClr val="dk1"/>
                            </a:effectRef>
                            <a:fontRef idx="minor">
                              <a:schemeClr val="tx1"/>
                            </a:fontRef>
                          </wps:style>
                          <wps:bodyPr/>
                        </wps:wsp>
                        <wps:wsp>
                          <wps:cNvPr id="586" name="Straight Connector 586"/>
                          <wps:cNvCnPr/>
                          <wps:spPr>
                            <a:xfrm flipH="1">
                              <a:off x="504749" y="1203351"/>
                              <a:ext cx="86360" cy="0"/>
                            </a:xfrm>
                            <a:prstGeom prst="line">
                              <a:avLst/>
                            </a:prstGeom>
                          </wps:spPr>
                          <wps:style>
                            <a:lnRef idx="1">
                              <a:schemeClr val="dk1"/>
                            </a:lnRef>
                            <a:fillRef idx="0">
                              <a:schemeClr val="dk1"/>
                            </a:fillRef>
                            <a:effectRef idx="0">
                              <a:schemeClr val="dk1"/>
                            </a:effectRef>
                            <a:fontRef idx="minor">
                              <a:schemeClr val="tx1"/>
                            </a:fontRef>
                          </wps:style>
                          <wps:bodyPr/>
                        </wps:wsp>
                        <wps:wsp>
                          <wps:cNvPr id="587" name="Straight Connector 587"/>
                          <wps:cNvCnPr/>
                          <wps:spPr>
                            <a:xfrm flipH="1">
                              <a:off x="504749" y="1419149"/>
                              <a:ext cx="86360" cy="0"/>
                            </a:xfrm>
                            <a:prstGeom prst="line">
                              <a:avLst/>
                            </a:prstGeom>
                          </wps:spPr>
                          <wps:style>
                            <a:lnRef idx="1">
                              <a:schemeClr val="dk1"/>
                            </a:lnRef>
                            <a:fillRef idx="0">
                              <a:schemeClr val="dk1"/>
                            </a:fillRef>
                            <a:effectRef idx="0">
                              <a:schemeClr val="dk1"/>
                            </a:effectRef>
                            <a:fontRef idx="minor">
                              <a:schemeClr val="tx1"/>
                            </a:fontRef>
                          </wps:style>
                          <wps:bodyPr/>
                        </wps:wsp>
                        <wps:wsp>
                          <wps:cNvPr id="588" name="Straight Connector 588"/>
                          <wps:cNvCnPr/>
                          <wps:spPr>
                            <a:xfrm flipH="1">
                              <a:off x="504749" y="1638605"/>
                              <a:ext cx="86360" cy="0"/>
                            </a:xfrm>
                            <a:prstGeom prst="line">
                              <a:avLst/>
                            </a:prstGeom>
                          </wps:spPr>
                          <wps:style>
                            <a:lnRef idx="1">
                              <a:schemeClr val="dk1"/>
                            </a:lnRef>
                            <a:fillRef idx="0">
                              <a:schemeClr val="dk1"/>
                            </a:fillRef>
                            <a:effectRef idx="0">
                              <a:schemeClr val="dk1"/>
                            </a:effectRef>
                            <a:fontRef idx="minor">
                              <a:schemeClr val="tx1"/>
                            </a:fontRef>
                          </wps:style>
                          <wps:bodyPr/>
                        </wps:wsp>
                        <wps:wsp>
                          <wps:cNvPr id="589" name="Straight Connector 589"/>
                          <wps:cNvCnPr/>
                          <wps:spPr>
                            <a:xfrm flipH="1">
                              <a:off x="504749" y="1854403"/>
                              <a:ext cx="86360" cy="0"/>
                            </a:xfrm>
                            <a:prstGeom prst="line">
                              <a:avLst/>
                            </a:prstGeom>
                          </wps:spPr>
                          <wps:style>
                            <a:lnRef idx="1">
                              <a:schemeClr val="dk1"/>
                            </a:lnRef>
                            <a:fillRef idx="0">
                              <a:schemeClr val="dk1"/>
                            </a:fillRef>
                            <a:effectRef idx="0">
                              <a:schemeClr val="dk1"/>
                            </a:effectRef>
                            <a:fontRef idx="minor">
                              <a:schemeClr val="tx1"/>
                            </a:fontRef>
                          </wps:style>
                          <wps:bodyPr/>
                        </wps:wsp>
                        <wps:wsp>
                          <wps:cNvPr id="590" name="Straight Connector 590"/>
                          <wps:cNvCnPr/>
                          <wps:spPr>
                            <a:xfrm flipH="1">
                              <a:off x="504749" y="2073859"/>
                              <a:ext cx="86360" cy="0"/>
                            </a:xfrm>
                            <a:prstGeom prst="line">
                              <a:avLst/>
                            </a:prstGeom>
                          </wps:spPr>
                          <wps:style>
                            <a:lnRef idx="1">
                              <a:schemeClr val="dk1"/>
                            </a:lnRef>
                            <a:fillRef idx="0">
                              <a:schemeClr val="dk1"/>
                            </a:fillRef>
                            <a:effectRef idx="0">
                              <a:schemeClr val="dk1"/>
                            </a:effectRef>
                            <a:fontRef idx="minor">
                              <a:schemeClr val="tx1"/>
                            </a:fontRef>
                          </wps:style>
                          <wps:bodyPr/>
                        </wps:wsp>
                        <wps:wsp>
                          <wps:cNvPr id="591" name="Straight Connector 591"/>
                          <wps:cNvCnPr/>
                          <wps:spPr>
                            <a:xfrm flipH="1">
                              <a:off x="504749" y="2293315"/>
                              <a:ext cx="86360" cy="0"/>
                            </a:xfrm>
                            <a:prstGeom prst="line">
                              <a:avLst/>
                            </a:prstGeom>
                          </wps:spPr>
                          <wps:style>
                            <a:lnRef idx="1">
                              <a:schemeClr val="dk1"/>
                            </a:lnRef>
                            <a:fillRef idx="0">
                              <a:schemeClr val="dk1"/>
                            </a:fillRef>
                            <a:effectRef idx="0">
                              <a:schemeClr val="dk1"/>
                            </a:effectRef>
                            <a:fontRef idx="minor">
                              <a:schemeClr val="tx1"/>
                            </a:fontRef>
                          </wps:style>
                          <wps:bodyPr/>
                        </wps:wsp>
                        <wps:wsp>
                          <wps:cNvPr id="592" name="Straight Connector 592"/>
                          <wps:cNvCnPr/>
                          <wps:spPr>
                            <a:xfrm flipH="1">
                              <a:off x="504749" y="2509114"/>
                              <a:ext cx="86360" cy="0"/>
                            </a:xfrm>
                            <a:prstGeom prst="line">
                              <a:avLst/>
                            </a:prstGeom>
                          </wps:spPr>
                          <wps:style>
                            <a:lnRef idx="1">
                              <a:schemeClr val="dk1"/>
                            </a:lnRef>
                            <a:fillRef idx="0">
                              <a:schemeClr val="dk1"/>
                            </a:fillRef>
                            <a:effectRef idx="0">
                              <a:schemeClr val="dk1"/>
                            </a:effectRef>
                            <a:fontRef idx="minor">
                              <a:schemeClr val="tx1"/>
                            </a:fontRef>
                          </wps:style>
                          <wps:bodyPr/>
                        </wps:wsp>
                        <wps:wsp>
                          <wps:cNvPr id="594" name="Text Box 2"/>
                          <wps:cNvSpPr txBox="1">
                            <a:spLocks noChangeArrowheads="1"/>
                          </wps:cNvSpPr>
                          <wps:spPr bwMode="auto">
                            <a:xfrm>
                              <a:off x="0" y="2168957"/>
                              <a:ext cx="529412" cy="256540"/>
                            </a:xfrm>
                            <a:prstGeom prst="rect">
                              <a:avLst/>
                            </a:prstGeom>
                            <a:noFill/>
                            <a:ln w="9525">
                              <a:noFill/>
                              <a:miter lim="800000"/>
                              <a:headEnd/>
                              <a:tailEnd/>
                            </a:ln>
                          </wps:spPr>
                          <wps:txbx>
                            <w:txbxContent>
                              <w:p w:rsidR="00AC7A73" w:rsidRPr="00131F92" w:rsidRDefault="00AC7A73" w:rsidP="002450E6">
                                <w:pPr>
                                  <w:jc w:val="right"/>
                                  <w:rPr>
                                    <w:sz w:val="18"/>
                                  </w:rPr>
                                </w:pPr>
                                <w:r>
                                  <w:rPr>
                                    <w:sz w:val="18"/>
                                  </w:rPr>
                                  <w:t>0</w:t>
                                </w:r>
                              </w:p>
                            </w:txbxContent>
                          </wps:txbx>
                          <wps:bodyPr rot="0" vert="horz" wrap="square" lIns="91440" tIns="45720" rIns="91440" bIns="45720" anchor="t" anchorCtr="0">
                            <a:noAutofit/>
                          </wps:bodyPr>
                        </wps:wsp>
                        <wps:wsp>
                          <wps:cNvPr id="595" name="Text Box 2"/>
                          <wps:cNvSpPr txBox="1">
                            <a:spLocks noChangeArrowheads="1"/>
                          </wps:cNvSpPr>
                          <wps:spPr bwMode="auto">
                            <a:xfrm>
                              <a:off x="0" y="1086307"/>
                              <a:ext cx="529412" cy="256540"/>
                            </a:xfrm>
                            <a:prstGeom prst="rect">
                              <a:avLst/>
                            </a:prstGeom>
                            <a:noFill/>
                            <a:ln w="9525">
                              <a:noFill/>
                              <a:miter lim="800000"/>
                              <a:headEnd/>
                              <a:tailEnd/>
                            </a:ln>
                          </wps:spPr>
                          <wps:txbx>
                            <w:txbxContent>
                              <w:p w:rsidR="00AC7A73" w:rsidRPr="00131F92" w:rsidRDefault="00AC7A73" w:rsidP="002450E6">
                                <w:pPr>
                                  <w:jc w:val="right"/>
                                  <w:rPr>
                                    <w:sz w:val="18"/>
                                  </w:rPr>
                                </w:pPr>
                                <w:r>
                                  <w:rPr>
                                    <w:sz w:val="18"/>
                                  </w:rPr>
                                  <w:t>100</w:t>
                                </w:r>
                              </w:p>
                            </w:txbxContent>
                          </wps:txbx>
                          <wps:bodyPr rot="0" vert="horz" wrap="square" lIns="91440" tIns="45720" rIns="91440" bIns="45720" anchor="t" anchorCtr="0">
                            <a:noAutofit/>
                          </wps:bodyPr>
                        </wps:wsp>
                        <wps:wsp>
                          <wps:cNvPr id="596" name="Text Box 2"/>
                          <wps:cNvSpPr txBox="1">
                            <a:spLocks noChangeArrowheads="1"/>
                          </wps:cNvSpPr>
                          <wps:spPr bwMode="auto">
                            <a:xfrm>
                              <a:off x="0" y="0"/>
                              <a:ext cx="529412" cy="256540"/>
                            </a:xfrm>
                            <a:prstGeom prst="rect">
                              <a:avLst/>
                            </a:prstGeom>
                            <a:noFill/>
                            <a:ln w="9525">
                              <a:noFill/>
                              <a:miter lim="800000"/>
                              <a:headEnd/>
                              <a:tailEnd/>
                            </a:ln>
                          </wps:spPr>
                          <wps:txbx>
                            <w:txbxContent>
                              <w:p w:rsidR="00AC7A73" w:rsidRPr="00131F92" w:rsidRDefault="00AC7A73" w:rsidP="002450E6">
                                <w:pPr>
                                  <w:jc w:val="right"/>
                                  <w:rPr>
                                    <w:sz w:val="18"/>
                                  </w:rPr>
                                </w:pPr>
                                <w:r>
                                  <w:rPr>
                                    <w:sz w:val="18"/>
                                  </w:rPr>
                                  <w:t>200</w:t>
                                </w:r>
                              </w:p>
                            </w:txbxContent>
                          </wps:txbx>
                          <wps:bodyPr rot="0" vert="horz" wrap="square" lIns="91440" tIns="45720" rIns="91440" bIns="45720" anchor="t" anchorCtr="0">
                            <a:noAutofit/>
                          </wps:bodyPr>
                        </wps:wsp>
                      </wpg:grpSp>
                      <wps:wsp>
                        <wps:cNvPr id="598" name="Freeform 598"/>
                        <wps:cNvSpPr/>
                        <wps:spPr>
                          <a:xfrm>
                            <a:off x="1886640" y="896361"/>
                            <a:ext cx="1192530" cy="1527175"/>
                          </a:xfrm>
                          <a:custGeom>
                            <a:avLst/>
                            <a:gdLst>
                              <a:gd name="connsiteX0" fmla="*/ 0 w 1196035"/>
                              <a:gd name="connsiteY0" fmla="*/ 1533537 h 1533537"/>
                              <a:gd name="connsiteX1" fmla="*/ 73152 w 1196035"/>
                              <a:gd name="connsiteY1" fmla="*/ 1515249 h 1533537"/>
                              <a:gd name="connsiteX2" fmla="*/ 120701 w 1196035"/>
                              <a:gd name="connsiteY2" fmla="*/ 1456727 h 1533537"/>
                              <a:gd name="connsiteX3" fmla="*/ 157277 w 1196035"/>
                              <a:gd name="connsiteY3" fmla="*/ 1368945 h 1533537"/>
                              <a:gd name="connsiteX4" fmla="*/ 336499 w 1196035"/>
                              <a:gd name="connsiteY4" fmla="*/ 834935 h 1533537"/>
                              <a:gd name="connsiteX5" fmla="*/ 563271 w 1196035"/>
                              <a:gd name="connsiteY5" fmla="*/ 191198 h 1533537"/>
                              <a:gd name="connsiteX6" fmla="*/ 665683 w 1196035"/>
                              <a:gd name="connsiteY6" fmla="*/ 26606 h 1533537"/>
                              <a:gd name="connsiteX7" fmla="*/ 764439 w 1196035"/>
                              <a:gd name="connsiteY7" fmla="*/ 1002 h 1533537"/>
                              <a:gd name="connsiteX8" fmla="*/ 877824 w 1196035"/>
                              <a:gd name="connsiteY8" fmla="*/ 33921 h 1533537"/>
                              <a:gd name="connsiteX9" fmla="*/ 940003 w 1196035"/>
                              <a:gd name="connsiteY9" fmla="*/ 161937 h 1533537"/>
                              <a:gd name="connsiteX10" fmla="*/ 1020471 w 1196035"/>
                              <a:gd name="connsiteY10" fmla="*/ 392366 h 1533537"/>
                              <a:gd name="connsiteX11" fmla="*/ 1086307 w 1196035"/>
                              <a:gd name="connsiteY11" fmla="*/ 578903 h 1533537"/>
                              <a:gd name="connsiteX12" fmla="*/ 1148487 w 1196035"/>
                              <a:gd name="connsiteY12" fmla="*/ 641082 h 1533537"/>
                              <a:gd name="connsiteX13" fmla="*/ 1196035 w 1196035"/>
                              <a:gd name="connsiteY13" fmla="*/ 652055 h 1533537"/>
                              <a:gd name="connsiteX0" fmla="*/ 0 w 1192920"/>
                              <a:gd name="connsiteY0" fmla="*/ 1533537 h 1533537"/>
                              <a:gd name="connsiteX1" fmla="*/ 73152 w 1192920"/>
                              <a:gd name="connsiteY1" fmla="*/ 1515249 h 1533537"/>
                              <a:gd name="connsiteX2" fmla="*/ 120701 w 1192920"/>
                              <a:gd name="connsiteY2" fmla="*/ 1456727 h 1533537"/>
                              <a:gd name="connsiteX3" fmla="*/ 157277 w 1192920"/>
                              <a:gd name="connsiteY3" fmla="*/ 1368945 h 1533537"/>
                              <a:gd name="connsiteX4" fmla="*/ 336499 w 1192920"/>
                              <a:gd name="connsiteY4" fmla="*/ 834935 h 1533537"/>
                              <a:gd name="connsiteX5" fmla="*/ 563271 w 1192920"/>
                              <a:gd name="connsiteY5" fmla="*/ 191198 h 1533537"/>
                              <a:gd name="connsiteX6" fmla="*/ 665683 w 1192920"/>
                              <a:gd name="connsiteY6" fmla="*/ 26606 h 1533537"/>
                              <a:gd name="connsiteX7" fmla="*/ 764439 w 1192920"/>
                              <a:gd name="connsiteY7" fmla="*/ 1002 h 1533537"/>
                              <a:gd name="connsiteX8" fmla="*/ 877824 w 1192920"/>
                              <a:gd name="connsiteY8" fmla="*/ 33921 h 1533537"/>
                              <a:gd name="connsiteX9" fmla="*/ 940003 w 1192920"/>
                              <a:gd name="connsiteY9" fmla="*/ 161937 h 1533537"/>
                              <a:gd name="connsiteX10" fmla="*/ 1020471 w 1192920"/>
                              <a:gd name="connsiteY10" fmla="*/ 392366 h 1533537"/>
                              <a:gd name="connsiteX11" fmla="*/ 1086307 w 1192920"/>
                              <a:gd name="connsiteY11" fmla="*/ 578903 h 1533537"/>
                              <a:gd name="connsiteX12" fmla="*/ 1148487 w 1192920"/>
                              <a:gd name="connsiteY12" fmla="*/ 641082 h 1533537"/>
                              <a:gd name="connsiteX13" fmla="*/ 1192920 w 1192920"/>
                              <a:gd name="connsiteY13" fmla="*/ 663983 h 1533537"/>
                              <a:gd name="connsiteX0" fmla="*/ 0 w 1192920"/>
                              <a:gd name="connsiteY0" fmla="*/ 1533537 h 1533537"/>
                              <a:gd name="connsiteX1" fmla="*/ 73152 w 1192920"/>
                              <a:gd name="connsiteY1" fmla="*/ 1515249 h 1533537"/>
                              <a:gd name="connsiteX2" fmla="*/ 120701 w 1192920"/>
                              <a:gd name="connsiteY2" fmla="*/ 1456727 h 1533537"/>
                              <a:gd name="connsiteX3" fmla="*/ 157277 w 1192920"/>
                              <a:gd name="connsiteY3" fmla="*/ 1368945 h 1533537"/>
                              <a:gd name="connsiteX4" fmla="*/ 336499 w 1192920"/>
                              <a:gd name="connsiteY4" fmla="*/ 834935 h 1533537"/>
                              <a:gd name="connsiteX5" fmla="*/ 563271 w 1192920"/>
                              <a:gd name="connsiteY5" fmla="*/ 191198 h 1533537"/>
                              <a:gd name="connsiteX6" fmla="*/ 665683 w 1192920"/>
                              <a:gd name="connsiteY6" fmla="*/ 26606 h 1533537"/>
                              <a:gd name="connsiteX7" fmla="*/ 764439 w 1192920"/>
                              <a:gd name="connsiteY7" fmla="*/ 1002 h 1533537"/>
                              <a:gd name="connsiteX8" fmla="*/ 877824 w 1192920"/>
                              <a:gd name="connsiteY8" fmla="*/ 33921 h 1533537"/>
                              <a:gd name="connsiteX9" fmla="*/ 940003 w 1192920"/>
                              <a:gd name="connsiteY9" fmla="*/ 161937 h 1533537"/>
                              <a:gd name="connsiteX10" fmla="*/ 1020471 w 1192920"/>
                              <a:gd name="connsiteY10" fmla="*/ 392366 h 1533537"/>
                              <a:gd name="connsiteX11" fmla="*/ 1086307 w 1192920"/>
                              <a:gd name="connsiteY11" fmla="*/ 578903 h 1533537"/>
                              <a:gd name="connsiteX12" fmla="*/ 1133591 w 1192920"/>
                              <a:gd name="connsiteY12" fmla="*/ 644073 h 1533537"/>
                              <a:gd name="connsiteX13" fmla="*/ 1192920 w 1192920"/>
                              <a:gd name="connsiteY13" fmla="*/ 663983 h 15335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192920" h="1533537">
                                <a:moveTo>
                                  <a:pt x="0" y="1533537"/>
                                </a:moveTo>
                                <a:cubicBezTo>
                                  <a:pt x="26517" y="1530794"/>
                                  <a:pt x="53035" y="1528051"/>
                                  <a:pt x="73152" y="1515249"/>
                                </a:cubicBezTo>
                                <a:cubicBezTo>
                                  <a:pt x="93269" y="1502447"/>
                                  <a:pt x="106680" y="1481111"/>
                                  <a:pt x="120701" y="1456727"/>
                                </a:cubicBezTo>
                                <a:cubicBezTo>
                                  <a:pt x="134722" y="1432343"/>
                                  <a:pt x="121311" y="1472577"/>
                                  <a:pt x="157277" y="1368945"/>
                                </a:cubicBezTo>
                                <a:cubicBezTo>
                                  <a:pt x="193243" y="1265313"/>
                                  <a:pt x="268833" y="1031226"/>
                                  <a:pt x="336499" y="834935"/>
                                </a:cubicBezTo>
                                <a:cubicBezTo>
                                  <a:pt x="404165" y="638644"/>
                                  <a:pt x="508407" y="325919"/>
                                  <a:pt x="563271" y="191198"/>
                                </a:cubicBezTo>
                                <a:cubicBezTo>
                                  <a:pt x="618135" y="56476"/>
                                  <a:pt x="632155" y="58305"/>
                                  <a:pt x="665683" y="26606"/>
                                </a:cubicBezTo>
                                <a:cubicBezTo>
                                  <a:pt x="699211" y="-5093"/>
                                  <a:pt x="729082" y="-217"/>
                                  <a:pt x="764439" y="1002"/>
                                </a:cubicBezTo>
                                <a:cubicBezTo>
                                  <a:pt x="799796" y="2221"/>
                                  <a:pt x="848563" y="7098"/>
                                  <a:pt x="877824" y="33921"/>
                                </a:cubicBezTo>
                                <a:cubicBezTo>
                                  <a:pt x="907085" y="60743"/>
                                  <a:pt x="916229" y="102196"/>
                                  <a:pt x="940003" y="161937"/>
                                </a:cubicBezTo>
                                <a:cubicBezTo>
                                  <a:pt x="963778" y="221678"/>
                                  <a:pt x="996087" y="322872"/>
                                  <a:pt x="1020471" y="392366"/>
                                </a:cubicBezTo>
                                <a:cubicBezTo>
                                  <a:pt x="1044855" y="461860"/>
                                  <a:pt x="1067454" y="536952"/>
                                  <a:pt x="1086307" y="578903"/>
                                </a:cubicBezTo>
                                <a:cubicBezTo>
                                  <a:pt x="1105160" y="620854"/>
                                  <a:pt x="1115822" y="629893"/>
                                  <a:pt x="1133591" y="644073"/>
                                </a:cubicBezTo>
                                <a:cubicBezTo>
                                  <a:pt x="1151360" y="658253"/>
                                  <a:pt x="1178290" y="664592"/>
                                  <a:pt x="1192920" y="663983"/>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600" o:spid="_x0000_s1089" style="width:361.15pt;height:248.9pt;mso-position-horizontal-relative:char;mso-position-vertical-relative:line" coordsize="45866,31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">
                <v:group id="Group 563" o:spid="_x0000_s1090" style="position:absolute;width:45866;height:31610" coordorigin="3130,-1608" coordsize="43622,316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ZNksYAAADcAAAADwAAAGRycy9kb3ducmV2LnhtbESPQWuDQBSE74X+h+UV&#10;emtWG5RisxEJbekhBGIKpbeH+6IS9624WzX/PhsI5DjMzDfMKp9NJ0YaXGtZQbyIQBBXVrdcK/g5&#10;fL68gXAeWWNnmRScyUG+fnxYYabtxHsaS1+LAGGXoYLG+z6T0lUNGXQL2xMH72gHgz7IoZZ6wCnA&#10;TSdfoyiVBlsOCw32tGmoOpX/RsHXhFOxjD/G7em4Of8dkt3vNialnp/m4h2Ep9nfw7f2t1aQpEu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Rk2SxgAAANwA&#10;AAAPAAAAAAAAAAAAAAAAAKoCAABkcnMvZG93bnJldi54bWxQSwUGAAAAAAQABAD6AAAAnQMAAAAA&#10;">
                  <v:line id="Straight Connector 564" o:spid="_x0000_s1091" style="position:absolute;visibility:visible;mso-wrap-style:square" from="12748,-1608" to="12748,26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0MdsMAAADcAAAADwAAAGRycy9kb3ducmV2LnhtbESPT2sCMRTE7wW/Q3hCbzVrrYuuRpFi&#10;qdST/+6PzXN3cfOyJqmm394UCj0OM/MbZr6MphU3cr6xrGA4yEAQl1Y3XCk4Hj5eJiB8QNbYWiYF&#10;P+Rhueg9zbHQ9s47uu1DJRKEfYEK6hC6Qkpf1mTQD2xHnLyzdQZDkq6S2uE9wU0rX7MslwYbTgs1&#10;dvReU3nZf5tEGZ6uRn5epnj6clu3HuVxHK9KPffjagYiUAz/4b/2RisY52/weyYd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9DHbDAAAA3AAAAA8AAAAAAAAAAAAA&#10;AAAAoQIAAGRycy9kb3ducmV2LnhtbFBLBQYAAAAABAAEAPkAAACRAwAAAAA=&#10;" strokecolor="black [3040]"/>
                  <v:line id="Straight Connector 565" o:spid="_x0000_s1092" style="position:absolute;flip:x;visibility:visible;mso-wrap-style:square" from="12748,27002" to="46752,27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Nze8QAAADcAAAADwAAAGRycy9kb3ducmV2LnhtbESPS4sCMRCE74L/IbTgTTMu+GA0igjC&#10;4uLi8+CtmfQ8cNIZJtGZ/fcbQfBYVNVX1GLVmlI8qXaFZQWjYQSCOLG64EzB5bwdzEA4j6yxtEwK&#10;/sjBatntLDDWtuEjPU8+EwHCLkYFufdVLKVLcjLohrYiDl5qa4M+yDqTusYmwE0pv6JoIg0WHBZy&#10;rGiTU3I/PYyC1D2qze2qfTrd7Y/79Cf7xeagVL/XrucgPLX+E363v7WC8WQMrzPhCM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s3N7xAAAANwAAAAPAAAAAAAAAAAA&#10;AAAAAKECAABkcnMvZG93bnJldi54bWxQSwUGAAAAAAQABAD5AAAAkgMAAAAA&#10;" strokecolor="black [3040]"/>
                  <v:shape id="_x0000_s1093" type="#_x0000_t202" style="position:absolute;left:23384;top:27432;width:12097;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nAhMAA&#10;AADcAAAADwAAAGRycy9kb3ducmV2LnhtbERPy4rCMBTdC/5DuII7TRQfYzWKKAOzUnRmBHeX5toW&#10;m5vSZGzn781CcHk479WmtaV4UO0LxxpGQwWCOHWm4EzDz/fn4AOED8gGS8ek4Z88bNbdzgoT4xo+&#10;0eMcMhFD2CeoIQ+hSqT0aU4W/dBVxJG7udpiiLDOpKmxieG2lGOlZtJiwbEhx4p2OaX385/V8Hu4&#10;XS8Tdcz2dlo1rlWS7UJq3e+12yWIQG14i1/uL6NhOo/z45l4BO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9nAhMAAAADcAAAADwAAAAAAAAAAAAAAAACYAgAAZHJzL2Rvd25y&#10;ZXYueG1sUEsFBgAAAAAEAAQA9QAAAIUDAAAAAA==&#10;" filled="f" stroked="f">
                    <v:textbox>
                      <w:txbxContent>
                        <w:p w:rsidR="00AC7A73" w:rsidRPr="00131F92" w:rsidRDefault="00AC7A73" w:rsidP="00664A69">
                          <w:pPr>
                            <w:rPr>
                              <w:sz w:val="18"/>
                            </w:rPr>
                          </w:pPr>
                          <w:r w:rsidRPr="00131F92">
                            <w:rPr>
                              <w:sz w:val="18"/>
                            </w:rPr>
                            <w:t>Reaction coordinate</w:t>
                          </w:r>
                        </w:p>
                      </w:txbxContent>
                    </v:textbox>
                  </v:shape>
                  <v:shape id="_x0000_s1094" type="#_x0000_t202" style="position:absolute;left:3130;top:9163;width:6400;height:56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f7aMQA&#10;AADcAAAADwAAAGRycy9kb3ducmV2LnhtbESPT2vCQBTE74LfYXlCb3W3olbTbESUQk9K/Qe9PbLP&#10;JDT7NmS3Jv32XaHgcZiZ3zDpqre1uFHrK8caXsYKBHHuTMWFhtPx/XkBwgdkg7Vj0vBLHlbZcJBi&#10;YlzHn3Q7hEJECPsENZQhNImUPi/Joh+7hjh6V9daDFG2hTQtdhFuazlRai4tVhwXSmxoU1L+ffix&#10;Gs6769dlqvbF1s6azvVKsl1KrZ9G/foNRKA+PML/7Q+jYfY6g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H+2jEAAAA3AAAAA8AAAAAAAAAAAAAAAAAmAIAAGRycy9k&#10;b3ducmV2LnhtbFBLBQYAAAAABAAEAPUAAACJAwAAAAA=&#10;" filled="f" stroked="f">
                    <v:textbox>
                      <w:txbxContent>
                        <w:p w:rsidR="00AC7A73" w:rsidRPr="00131F92" w:rsidRDefault="00AC7A73" w:rsidP="00664A69">
                          <w:pPr>
                            <w:rPr>
                              <w:sz w:val="18"/>
                            </w:rPr>
                          </w:pPr>
                          <w:r>
                            <w:rPr>
                              <w:sz w:val="18"/>
                            </w:rPr>
                            <w:t xml:space="preserve">Enthalpy </w:t>
                          </w:r>
                          <w:r>
                            <w:rPr>
                              <w:sz w:val="18"/>
                            </w:rPr>
                            <w:br/>
                            <w:t>(kJ mol</w:t>
                          </w:r>
                          <w:r>
                            <w:rPr>
                              <w:sz w:val="18"/>
                              <w:vertAlign w:val="superscript"/>
                            </w:rPr>
                            <w:t>-1</w:t>
                          </w:r>
                          <w:r>
                            <w:rPr>
                              <w:sz w:val="18"/>
                            </w:rPr>
                            <w:t>)</w:t>
                          </w:r>
                        </w:p>
                      </w:txbxContent>
                    </v:textbox>
                  </v:shape>
                </v:group>
                <v:group id="Group 577" o:spid="_x0000_s1095" style="position:absolute;left:10656;top:15586;width:29495;height:8633;flip:x" coordorigin="2,11936" coordsize="20848,8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IvdMQAAADcAAAA&#10;DwAAAAAAAAAAAAAAAACqAgAAZHJzL2Rvd25yZXYueG1sUEsFBgAAAAAEAAQA+gAAAJsDAAAAAA==&#10;">
                  <v:line id="Straight Connector 578" o:spid="_x0000_s1096" style="position:absolute;flip:x;visibility:visible;mso-wrap-style:square" from="2,11936" to="6618,11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tKOMIAAADcAAAADwAAAGRycy9kb3ducmV2LnhtbERPy2rCQBTdF/yH4Qru6kTBKtFRRBBK&#10;S0oTdeHukrl5YOZOyIxJ+vedRaHLw3nvDqNpRE+dqy0rWMwjEMS51TWXCq6X8+sGhPPIGhvLpOCH&#10;HBz2k5cdxtoOnFKf+VKEEHYxKqi8b2MpXV6RQTe3LXHgCtsZ9AF2pdQdDiHcNHIZRW/SYM2hocKW&#10;ThXlj+xpFBTu2Z7uN+2L9UeSJsVn+YXDt1Kz6XjcgvA0+n/xn/tdK1itw9pwJhwBu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mtKOMIAAADcAAAADwAAAAAAAAAAAAAA&#10;AAChAgAAZHJzL2Rvd25yZXYueG1sUEsFBgAAAAAEAAQA+QAAAJADAAAAAA==&#10;" strokecolor="black [3040]"/>
                  <v:line id="Straight Connector 579" o:spid="_x0000_s1097" style="position:absolute;flip:x;visibility:visible;mso-wrap-style:square" from="15047,20577" to="20850,20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fvo8UAAADcAAAADwAAAGRycy9kb3ducmV2LnhtbESPS4sCMRCE74L/IbTgbc244GNHo4iw&#10;IIriY/ewt2bS88BJZ5hEZ/z3RljwWFTVV9R82ZpS3Kl2hWUFw0EEgjixuuBMwc/l+2MKwnlkjaVl&#10;UvAgB8tFtzPHWNuGT3Q/+0wECLsYFeTeV7GULsnJoBvYijh4qa0N+iDrTOoamwA3pfyMorE0WHBY&#10;yLGidU7J9XwzClJ3q9Z/v9qnk+3+tE932QGbo1L9XruagfDU+nf4v73RCkaTL3idCUdAL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Sfvo8UAAADcAAAADwAAAAAAAAAA&#10;AAAAAAChAgAAZHJzL2Rvd25yZXYueG1sUEsFBgAAAAAEAAQA+QAAAJMDAAAAAA==&#10;" strokecolor="black [3040]"/>
                </v:group>
                <v:group id="Group 597" o:spid="_x0000_s1098" style="position:absolute;left:5006;top:1282;width:5911;height:25091" coordsize="5911,25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6g7tsYAAADcAAAADwAAAGRycy9kb3ducmV2LnhtbESPT2vCQBTE74LfYXmC&#10;t7qJxWqjq4i0pYcgqIXS2yP7TILZtyG75s+37xYKHoeZ+Q2z2fWmEi01rrSsIJ5FIIgzq0vOFXxd&#10;3p9WIJxH1lhZJgUDOdhtx6MNJtp2fKL27HMRIOwSVFB4XydSuqwgg25ma+LgXW1j0AfZ5FI32AW4&#10;qeQ8il6kwZLDQoE1HQrKbue7UfDRYbd/jt/a9HY9DD+XxfE7jUmp6aTfr0F46v0j/N/+1AoWr0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3qDu2xgAAANwA&#10;AAAPAAAAAAAAAAAAAAAAAKoCAABkcnMvZG93bnJldi54bWxQSwUGAAAAAAQABAD6AAAAnQMAAAAA&#10;">
                  <v:line id="Straight Connector 581" o:spid="_x0000_s1099" style="position:absolute;flip:x;visibility:visible;mso-wrap-style:square" from="5047,1133" to="5911,1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STgsUAAADcAAAADwAAAGRycy9kb3ducmV2LnhtbESPT2vCQBTE74V+h+UVems2FqwSXaUI&#10;hWKJaNSDt0f25Q9m34bsmqTf3i0UPA4z8xtmuR5NI3rqXG1ZwSSKQRDnVtdcKjgdv97mIJxH1thY&#10;JgW/5GC9en5aYqLtwAfqM1+KAGGXoILK+zaR0uUVGXSRbYmDV9jOoA+yK6XucAhw08j3OP6QBmsO&#10;CxW2tKkov2Y3o6Bwt3ZzOWtfzLbpIS1+yh0Oe6VeX8bPBQhPo3+E/9vfWsF0PoG/M+EIy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STgsUAAADcAAAADwAAAAAAAAAA&#10;AAAAAAChAgAAZHJzL2Rvd25yZXYueG1sUEsFBgAAAAAEAAQA+QAAAJMDAAAAAA==&#10;" strokecolor="black [3040]"/>
                  <v:line id="Straight Connector 582" o:spid="_x0000_s1100" style="position:absolute;flip:x;visibility:visible;mso-wrap-style:square" from="5047,3328" to="5911,3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YN9cMAAADcAAAADwAAAGRycy9kb3ducmV2LnhtbESPS4sCMRCE7wv+h9DC3taMwqqMRhFB&#10;kF0UnwdvzaTngZPOMInO+O+NIHgsquorajpvTSnuVLvCsoJ+LwJBnFhdcKbgdFz9jEE4j6yxtEwK&#10;HuRgPut8TTHWtuE93Q8+EwHCLkYFufdVLKVLcjLoerYiDl5qa4M+yDqTusYmwE0pB1E0lAYLDgs5&#10;VrTMKbkebkZB6m7V8nLWPh39bfab9D/bYrNT6rvbLiYgPLX+E36311rB73gArzPhCMj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WDfXDAAAA3AAAAA8AAAAAAAAAAAAA&#10;AAAAoQIAAGRycy9kb3ducmV2LnhtbFBLBQYAAAAABAAEAPkAAACRAwAAAAA=&#10;" strokecolor="black [3040]"/>
                  <v:line id="Straight Connector 583" o:spid="_x0000_s1101" style="position:absolute;flip:x;visibility:visible;mso-wrap-style:square" from="5047,5486" to="5911,5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qobsYAAADcAAAADwAAAGRycy9kb3ducmV2LnhtbESPS2vDMBCE74X8B7GB3Bo5CW2CG8UE&#10;QyC0pOTRHnpbrPWDWCtjyY/++6pQ6HGYmW+YbTKaWvTUusqygsU8AkGcWV1xoeDjdnjcgHAeWWNt&#10;mRR8k4NkN3nYYqztwBfqr74QAcIuRgWl900spctKMujmtiEOXm5bgz7ItpC6xSHATS2XUfQsDVYc&#10;FkpsKC0pu187oyB3XZN+fWqfr19Pl1P+VrzjcFZqNh33LyA8jf4//Nc+agVPmxX8nglHQO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aqG7GAAAA3AAAAA8AAAAAAAAA&#10;AAAAAAAAoQIAAGRycy9kb3ducmV2LnhtbFBLBQYAAAAABAAEAPkAAACUAwAAAAA=&#10;" strokecolor="black [3040]"/>
                  <v:line id="Straight Connector 584" o:spid="_x0000_s1102" style="position:absolute;flip:x;visibility:visible;mso-wrap-style:square" from="5047,7680" to="5911,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MwGsYAAADcAAAADwAAAGRycy9kb3ducmV2LnhtbESPS2vDMBCE74X8B7GB3Bo5IW2CG8UE&#10;QyC0pOTRHnpbrPWDWCtjyY/++6pQ6HGYmW+YbTKaWvTUusqygsU8AkGcWV1xoeDjdnjcgHAeWWNt&#10;mRR8k4NkN3nYYqztwBfqr74QAcIuRgWl900spctKMujmtiEOXm5bgz7ItpC6xSHATS2XUfQsDVYc&#10;FkpsKC0pu187oyB3XZN+fWqfr19Pl1P+VrzjcFZqNh33LyA8jf4//Nc+agVPmxX8nglHQO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zMBrGAAAA3AAAAA8AAAAAAAAA&#10;AAAAAAAAoQIAAGRycy9kb3ducmV2LnhtbFBLBQYAAAAABAAEAPkAAACUAwAAAAA=&#10;" strokecolor="black [3040]"/>
                  <v:line id="Straight Connector 585" o:spid="_x0000_s1103" style="position:absolute;flip:x;visibility:visible;mso-wrap-style:square" from="5047,9838" to="5911,9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VgcUAAADcAAAADwAAAGRycy9kb3ducmV2LnhtbESPT2vCQBTE7wW/w/IEb81GwVZSVxFB&#10;KJWUGu2ht0f25Q/Nvg3ZNUm/fVcQPA4z8xtmvR1NI3rqXG1ZwTyKQRDnVtdcKricD88rEM4ja2ws&#10;k4I/crDdTJ7WmGg78In6zJciQNglqKDyvk2kdHlFBl1kW+LgFbYz6IPsSqk7HALcNHIRxy/SYM1h&#10;ocKW9hXlv9nVKCjctd3/fGtfvH6kp7Q4lp84fCk1m467NxCeRv8I39vvWsFytYTbmXAE5O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b+VgcUAAADcAAAADwAAAAAAAAAA&#10;AAAAAAChAgAAZHJzL2Rvd25yZXYueG1sUEsFBgAAAAAEAAQA+QAAAJMDAAAAAA==&#10;" strokecolor="black [3040]"/>
                  <v:line id="Straight Connector 586" o:spid="_x0000_s1104" style="position:absolute;flip:x;visibility:visible;mso-wrap-style:square" from="5047,12033" to="5911,12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0L9sYAAADcAAAADwAAAGRycy9kb3ducmV2LnhtbESPS2vDMBCE74X8B7GB3Bo5gbjBjRJC&#10;IFBaXJpHD70t1vpBrZWx5Ef/fRUI5DjMzDfMZjeaWvTUusqygsU8AkGcWV1xoeB6OT6vQTiPrLG2&#10;TAr+yMFuO3naYKLtwCfqz74QAcIuQQWl900ipctKMujmtiEOXm5bgz7ItpC6xSHATS2XURRLgxWH&#10;hRIbOpSU/Z47oyB3XXP4+dY+f3lPT2n+UXzi8KXUbDruX0F4Gv0jfG+/aQWrdQy3M+EIyO0/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tC/bGAAAA3AAAAA8AAAAAAAAA&#10;AAAAAAAAoQIAAGRycy9kb3ducmV2LnhtbFBLBQYAAAAABAAEAPkAAACUAwAAAAA=&#10;" strokecolor="black [3040]"/>
                  <v:line id="Straight Connector 587" o:spid="_x0000_s1105" style="position:absolute;flip:x;visibility:visible;mso-wrap-style:square" from="5047,14191" to="5911,14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GubcUAAADcAAAADwAAAGRycy9kb3ducmV2LnhtbESPW2vCQBSE3wX/w3KEvummQhuJrlIE&#10;oVRSqq0Pvh2yJxfMng3ZzcV/3y0UfBxm5htmsxtNLXpqXWVZwfMiAkGcWV1xoeDn+zBfgXAeWWNt&#10;mRTcycFuO51sMNF24BP1Z1+IAGGXoILS+yaR0mUlGXQL2xAHL7etQR9kW0jd4hDgppbLKHqVBisO&#10;CyU2tC8pu507oyB3XbO/XrTP44/0lObH4hOHL6WeZuPbGoSn0T/C/+13reBlFcPfmXAE5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iGubcUAAADcAAAADwAAAAAAAAAA&#10;AAAAAAChAgAAZHJzL2Rvd25yZXYueG1sUEsFBgAAAAAEAAQA+QAAAJMDAAAAAA==&#10;" strokecolor="black [3040]"/>
                  <v:line id="Straight Connector 588" o:spid="_x0000_s1106" style="position:absolute;flip:x;visibility:visible;mso-wrap-style:square" from="5047,16386" to="5911,16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46H8EAAADcAAAADwAAAGRycy9kb3ducmV2LnhtbERPy4rCMBTdC/5DuMLsNHXAB9VYpCAM&#10;Dg4+F+4uze0Dm5vSRFv/frIYmOXhvNdJb2rxotZVlhVMJxEI4szqigsF18tuvAThPLLG2jIpeJOD&#10;ZDMcrDHWtuMTvc6+ECGEXYwKSu+bWEqXlWTQTWxDHLjctgZ9gG0hdYtdCDe1/IyiuTRYcWgosaG0&#10;pOxxfhoFuXs26f2mfb7YH06H/Lv4we6o1Meo365AeOr9v/jP/aUVzJZhbTgTjo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vjofwQAAANwAAAAPAAAAAAAAAAAAAAAA&#10;AKECAABkcnMvZG93bnJldi54bWxQSwUGAAAAAAQABAD5AAAAjwMAAAAA&#10;" strokecolor="black [3040]"/>
                  <v:line id="Straight Connector 589" o:spid="_x0000_s1107" style="position:absolute;flip:x;visibility:visible;mso-wrap-style:square" from="5047,18544" to="5911,18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KfhMUAAADcAAAADwAAAGRycy9kb3ducmV2LnhtbESPS4sCMRCE74L/IbTgTTMu6LqjUURY&#10;EEXxsXvYWzPpeeCkM0yiM/57Iyx4LKrqK2q+bE0p7lS7wrKC0TACQZxYXXCm4OfyPZiCcB5ZY2mZ&#10;FDzIwXLR7cwx1rbhE93PPhMBwi5GBbn3VSylS3Iy6Ia2Ig5eamuDPsg6k7rGJsBNKT+iaCINFhwW&#10;cqxonVNyPd+MgtTdqvXfr/bp53Z/2qe77IDNUal+r13NQHhq/Tv8395oBePpF7zOh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KfhMUAAADcAAAADwAAAAAAAAAA&#10;AAAAAAChAgAAZHJzL2Rvd25yZXYueG1sUEsFBgAAAAAEAAQA+QAAAJMDAAAAAA==&#10;" strokecolor="black [3040]"/>
                  <v:line id="Straight Connector 590" o:spid="_x0000_s1108" style="position:absolute;flip:x;visibility:visible;mso-wrap-style:square" from="5047,20738" to="5911,20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GgxMMAAADcAAAADwAAAGRycy9kb3ducmV2LnhtbERPy2rCQBTdC/7DcAvumkmFtjZ1FBGE&#10;YrGYWBfuLpmbB83cCZnJo3/fWRRcHs57vZ1MIwbqXG1ZwVMUgyDOra65VPB9OTyuQDiPrLGxTAp+&#10;ycF2M5+tMdF25JSGzJcihLBLUEHlfZtI6fKKDLrItsSBK2xn0AfYlVJ3OIZw08hlHL9IgzWHhgpb&#10;2leU/2S9UVC4vt3frtoXr8dTeio+yy8cz0otHqbdOwhPk7+L/90fWsHzW5gfzoQj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RoMTDAAAA3AAAAA8AAAAAAAAAAAAA&#10;AAAAoQIAAGRycy9kb3ducmV2LnhtbFBLBQYAAAAABAAEAPkAAACRAwAAAAA=&#10;" strokecolor="black [3040]"/>
                  <v:line id="Straight Connector 591" o:spid="_x0000_s1109" style="position:absolute;flip:x;visibility:visible;mso-wrap-style:square" from="5047,22933" to="5911,22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0FX8YAAADcAAAADwAAAGRycy9kb3ducmV2LnhtbESPS2vDMBCE74X8B7GB3Go5gbSpYyWE&#10;QCC0pOTRHnpbrPWDWCtjyY/++6pQ6HGYmW+YdDuaWvTUusqygnkUgyDOrK64UPBxOzyuQDiPrLG2&#10;TAq+ycF2M3lIMdF24Av1V1+IAGGXoILS+yaR0mUlGXSRbYiDl9vWoA+yLaRucQhwU8tFHD9JgxWH&#10;hRIb2peU3a+dUZC7rtl/fWqfP7+eLqf8rXjH4azUbDru1iA8jf4//Nc+agXLlzn8ng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9dBV/GAAAA3AAAAA8AAAAAAAAA&#10;AAAAAAAAoQIAAGRycy9kb3ducmV2LnhtbFBLBQYAAAAABAAEAPkAAACUAwAAAAA=&#10;" strokecolor="black [3040]"/>
                  <v:line id="Straight Connector 592" o:spid="_x0000_s1110" style="position:absolute;flip:x;visibility:visible;mso-wrap-style:square" from="5047,25091" to="5911,25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bKMQAAADcAAAADwAAAGRycy9kb3ducmV2LnhtbESPS4sCMRCE7wv+h9CCtzWj4KqjUUQQ&#10;ZBfF58FbM+l54KQzTKIz+++NsLDHoqq+oubL1pTiSbUrLCsY9CMQxInVBWcKLufN5wSE88gaS8uk&#10;4JccLBedjznG2jZ8pOfJZyJA2MWoIPe+iqV0SU4GXd9WxMFLbW3QB1lnUtfYBLgp5TCKvqTBgsNC&#10;jhWtc0rup4dRkLpHtb5dtU/H37vjLv3J9tgclOp129UMhKfW/4f/2lutYDQdwv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5soxAAAANwAAAAPAAAAAAAAAAAA&#10;AAAAAKECAABkcnMvZG93bnJldi54bWxQSwUGAAAAAAQABAD5AAAAkgMAAAAA&#10;" strokecolor="black [3040]"/>
                  <v:shape id="_x0000_s1111" type="#_x0000_t202" style="position:absolute;top:21689;width:5294;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4gfcMA&#10;AADcAAAADwAAAGRycy9kb3ducmV2LnhtbESPQYvCMBSE7wv+h/AEb2ui6KLVKKIInlzWVcHbo3m2&#10;xealNNHWf78RhD0OM/MNM1+2thQPqn3hWMOgr0AQp84UnGk4/m4/JyB8QDZYOiYNT/KwXHQ+5pgY&#10;1/APPQ4hExHCPkENeQhVIqVPc7Lo+64ijt7V1RZDlHUmTY1NhNtSDpX6khYLjgs5VrTOKb0d7lbD&#10;aX+9nEfqO9vYcdW4Vkm2U6l1r9uuZiACteE//G7vjIbxdAS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4gfcMAAADcAAAADwAAAAAAAAAAAAAAAACYAgAAZHJzL2Rv&#10;d25yZXYueG1sUEsFBgAAAAAEAAQA9QAAAIgDAAAAAA==&#10;" filled="f" stroked="f">
                    <v:textbox>
                      <w:txbxContent>
                        <w:p w:rsidR="00AC7A73" w:rsidRPr="00131F92" w:rsidRDefault="00AC7A73" w:rsidP="002450E6">
                          <w:pPr>
                            <w:jc w:val="right"/>
                            <w:rPr>
                              <w:sz w:val="18"/>
                            </w:rPr>
                          </w:pPr>
                          <w:r>
                            <w:rPr>
                              <w:sz w:val="18"/>
                            </w:rPr>
                            <w:t>0</w:t>
                          </w:r>
                        </w:p>
                      </w:txbxContent>
                    </v:textbox>
                  </v:shape>
                  <v:shape id="_x0000_s1112" type="#_x0000_t202" style="position:absolute;top:10863;width:5294;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KF5sQA&#10;AADcAAAADwAAAGRycy9kb3ducmV2LnhtbESPT2sCMRTE7wW/Q3gFbzWpdEW3ZkUsBU+K2hZ6e2ze&#10;/qGbl2WTuuu3N4LgcZiZ3zDL1WAbcabO1441vE4UCOLcmZpLDV+nz5c5CB+QDTaOScOFPKyy0dMS&#10;U+N6PtD5GEoRIexT1FCF0KZS+rwii37iWuLoFa6zGKLsSmk67CPcNnKq1ExarDkuVNjSpqL87/hv&#10;NXzvit+fN7UvP2zS9m5Qku1Caj1+HtbvIAIN4RG+t7dGQ7JI4HYmHgG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hebEAAAA3AAAAA8AAAAAAAAAAAAAAAAAmAIAAGRycy9k&#10;b3ducmV2LnhtbFBLBQYAAAAABAAEAPUAAACJAwAAAAA=&#10;" filled="f" stroked="f">
                    <v:textbox>
                      <w:txbxContent>
                        <w:p w:rsidR="00AC7A73" w:rsidRPr="00131F92" w:rsidRDefault="00AC7A73" w:rsidP="002450E6">
                          <w:pPr>
                            <w:jc w:val="right"/>
                            <w:rPr>
                              <w:sz w:val="18"/>
                            </w:rPr>
                          </w:pPr>
                          <w:r>
                            <w:rPr>
                              <w:sz w:val="18"/>
                            </w:rPr>
                            <w:t>100</w:t>
                          </w:r>
                        </w:p>
                      </w:txbxContent>
                    </v:textbox>
                  </v:shape>
                  <v:shape id="_x0000_s1113" type="#_x0000_t202" style="position:absolute;width:5294;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bkcQA&#10;AADcAAAADwAAAGRycy9kb3ducmV2LnhtbESPQWvCQBSE70L/w/IKveluSw01ugliKfSkGNuCt0f2&#10;mYRm34bs1qT/3hUEj8PMfMOs8tG24ky9bxxreJ4pEMSlMw1XGr4OH9M3ED4gG2wdk4Z/8pBnD5MV&#10;psYNvKdzESoRIexT1FCH0KVS+rImi37mOuLonVxvMUTZV9L0OES4beWLUom02HBcqLGjTU3lb/Fn&#10;NXxvT8efV7Wr3u28G9yoJNuF1PrpcVwvQQQawz18a38aDfNFAt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wG5HEAAAA3AAAAA8AAAAAAAAAAAAAAAAAmAIAAGRycy9k&#10;b3ducmV2LnhtbFBLBQYAAAAABAAEAPUAAACJAwAAAAA=&#10;" filled="f" stroked="f">
                    <v:textbox>
                      <w:txbxContent>
                        <w:p w:rsidR="00AC7A73" w:rsidRPr="00131F92" w:rsidRDefault="00AC7A73" w:rsidP="002450E6">
                          <w:pPr>
                            <w:jc w:val="right"/>
                            <w:rPr>
                              <w:sz w:val="18"/>
                            </w:rPr>
                          </w:pPr>
                          <w:r>
                            <w:rPr>
                              <w:sz w:val="18"/>
                            </w:rPr>
                            <w:t>200</w:t>
                          </w:r>
                        </w:p>
                      </w:txbxContent>
                    </v:textbox>
                  </v:shape>
                </v:group>
                <v:shape id="Freeform 598" o:spid="_x0000_s1114" style="position:absolute;left:18866;top:8963;width:11925;height:15272;visibility:visible;mso-wrap-style:square;v-text-anchor:middle" coordsize="1192920,1533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fxf8MA&#10;AADcAAAADwAAAGRycy9kb3ducmV2LnhtbERPy4rCMBTdD/gP4QqzGTRVcdRqlDoP6GrQ6gdcmmtb&#10;bG5Kk7F1vn6yEFweznuz600tbtS6yrKCyTgCQZxbXXGh4Hz6Hi1BOI+ssbZMCu7kYLcdvGww1rbj&#10;I90yX4gQwi5GBaX3TSyly0sy6Ma2IQ7cxbYGfYBtIXWLXQg3tZxG0bs0WHFoKLGhj5Lya/ZrFCR+&#10;+nV6+9svVj/p7Jx9HpK0cZ1Sr8M+WYPw1Pun+OFOtYL5KqwNZ8IR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fxf8MAAADcAAAADwAAAAAAAAAAAAAAAACYAgAAZHJzL2Rv&#10;d25yZXYueG1sUEsFBgAAAAAEAAQA9QAAAIgDAAAAAA==&#10;" path="m,1533537v26517,-2743,53035,-5486,73152,-18288c93269,1502447,106680,1481111,120701,1456727v14021,-24384,610,15850,36576,-87782c193243,1265313,268833,1031226,336499,834935,404165,638644,508407,325919,563271,191198,618135,56476,632155,58305,665683,26606,699211,-5093,729082,-217,764439,1002v35357,1219,84124,6096,113385,32919c907085,60743,916229,102196,940003,161937v23775,59741,56084,160935,80468,230429c1044855,461860,1067454,536952,1086307,578903v18853,41951,29515,50990,47284,65170c1151360,658253,1178290,664592,1192920,663983e" filled="f" strokecolor="black [3040]">
                  <v:path arrowok="t" o:connecttype="custom" o:connectlocs="0,1527175;73128,1508963;120662,1450684;157226,1363266;336389,831471;563087,190405;665465,26496;764189,998;877537,33780;939696,161265;1020137,390738;1085952,576501;1133220,641401;1192530,661228" o:connectangles="0,0,0,0,0,0,0,0,0,0,0,0,0,0"/>
                </v:shape>
                <w10:anchorlock/>
              </v:group>
            </w:pict>
          </mc:Fallback>
        </mc:AlternateContent>
      </w:r>
    </w:p>
    <w:p w:rsidR="00602107" w:rsidRPr="00B84AC7" w:rsidRDefault="00602107" w:rsidP="00602107">
      <w:pPr>
        <w:ind w:firstLine="720"/>
        <w:rPr>
          <w:rStyle w:val="Heading1Char"/>
          <w:b w:val="0"/>
          <w:u w:val="none"/>
        </w:rPr>
      </w:pPr>
    </w:p>
    <w:p w:rsidR="00602107" w:rsidRPr="00B84AC7" w:rsidRDefault="00602107" w:rsidP="003D2487">
      <w:pPr>
        <w:pStyle w:val="ListParagraph"/>
        <w:numPr>
          <w:ilvl w:val="0"/>
          <w:numId w:val="59"/>
        </w:numPr>
        <w:tabs>
          <w:tab w:val="right" w:pos="10490"/>
        </w:tabs>
        <w:rPr>
          <w:rStyle w:val="Heading1Char"/>
          <w:b w:val="0"/>
          <w:u w:val="none"/>
        </w:rPr>
      </w:pPr>
      <w:r w:rsidRPr="00B84AC7">
        <w:rPr>
          <w:rStyle w:val="Heading1Char"/>
          <w:b w:val="0"/>
          <w:u w:val="none"/>
        </w:rPr>
        <w:t>Determine from this graph the value for the reaction of:</w:t>
      </w:r>
      <w:r w:rsidRPr="00B84AC7">
        <w:rPr>
          <w:rStyle w:val="Heading1Char"/>
          <w:b w:val="0"/>
          <w:u w:val="none"/>
        </w:rPr>
        <w:tab/>
        <w:t>(2 marks)</w:t>
      </w:r>
      <w:r w:rsidRPr="00B84AC7">
        <w:rPr>
          <w:rStyle w:val="Heading1Char"/>
          <w:b w:val="0"/>
          <w:u w:val="none"/>
        </w:rPr>
        <w:br/>
      </w:r>
      <w:r w:rsidRPr="00B84AC7">
        <w:rPr>
          <w:rStyle w:val="Heading1Char"/>
          <w:b w:val="0"/>
          <w:u w:val="none"/>
        </w:rPr>
        <w:br/>
        <w:t>Activation energy: ___________________</w:t>
      </w:r>
    </w:p>
    <w:p w:rsidR="00602107" w:rsidRPr="00B84AC7" w:rsidRDefault="00602107" w:rsidP="00602107">
      <w:pPr>
        <w:pStyle w:val="ListParagraph"/>
        <w:tabs>
          <w:tab w:val="right" w:pos="10206"/>
        </w:tabs>
        <w:rPr>
          <w:rStyle w:val="Heading1Char"/>
          <w:b w:val="0"/>
          <w:u w:val="none"/>
        </w:rPr>
      </w:pPr>
    </w:p>
    <w:p w:rsidR="00602107" w:rsidRPr="00B84AC7" w:rsidRDefault="00602107" w:rsidP="00602107">
      <w:pPr>
        <w:pStyle w:val="ListParagraph"/>
        <w:tabs>
          <w:tab w:val="right" w:pos="10206"/>
        </w:tabs>
        <w:rPr>
          <w:rStyle w:val="Heading1Char"/>
          <w:b w:val="0"/>
          <w:u w:val="none"/>
        </w:rPr>
      </w:pPr>
      <w:r w:rsidRPr="00B84AC7">
        <w:rPr>
          <w:rStyle w:val="Heading1Char"/>
          <w:b w:val="0"/>
          <w:u w:val="none"/>
        </w:rPr>
        <w:t xml:space="preserve">                       ΔH: ___________________</w:t>
      </w:r>
    </w:p>
    <w:p w:rsidR="00BA6F8B" w:rsidRPr="00B84AC7" w:rsidRDefault="00BA6F8B" w:rsidP="00602107"/>
    <w:p w:rsidR="00602107" w:rsidRPr="00B84AC7" w:rsidRDefault="00602107" w:rsidP="003D2487">
      <w:pPr>
        <w:pStyle w:val="ListParagraph"/>
        <w:numPr>
          <w:ilvl w:val="0"/>
          <w:numId w:val="59"/>
        </w:numPr>
        <w:tabs>
          <w:tab w:val="right" w:pos="10490"/>
        </w:tabs>
        <w:rPr>
          <w:rStyle w:val="Heading1Char"/>
          <w:b w:val="0"/>
          <w:u w:val="none"/>
        </w:rPr>
      </w:pPr>
      <w:r w:rsidRPr="00B84AC7">
        <w:rPr>
          <w:rStyle w:val="Heading1Char"/>
          <w:b w:val="0"/>
          <w:u w:val="none"/>
        </w:rPr>
        <w:t xml:space="preserve">Using a dotted line, </w:t>
      </w:r>
      <w:r w:rsidRPr="00B84AC7">
        <w:rPr>
          <w:rStyle w:val="Heading1Char"/>
          <w:u w:val="none"/>
        </w:rPr>
        <w:t>draw on the above diagram</w:t>
      </w:r>
      <w:r w:rsidRPr="00B84AC7">
        <w:rPr>
          <w:rStyle w:val="Heading1Char"/>
          <w:b w:val="0"/>
          <w:u w:val="none"/>
        </w:rPr>
        <w:t xml:space="preserve"> a possible potential energy diagram for the same reaction but in the presence of a catalyst.</w:t>
      </w:r>
      <w:r w:rsidRPr="00B84AC7">
        <w:rPr>
          <w:rStyle w:val="Heading1Char"/>
          <w:b w:val="0"/>
          <w:u w:val="none"/>
        </w:rPr>
        <w:tab/>
        <w:t>(2 marks)</w:t>
      </w:r>
    </w:p>
    <w:p w:rsidR="00A246B8" w:rsidRPr="00B84AC7" w:rsidRDefault="00A246B8" w:rsidP="00A246B8">
      <w:pPr>
        <w:rPr>
          <w:rStyle w:val="Heading1Char"/>
          <w:u w:val="none"/>
        </w:rPr>
      </w:pPr>
      <w:r w:rsidRPr="00B84AC7">
        <w:rPr>
          <w:rStyle w:val="Heading1Char"/>
          <w:b w:val="0"/>
          <w:u w:val="none"/>
        </w:rPr>
        <w:br w:type="column"/>
      </w:r>
      <w:r w:rsidRPr="00B84AC7">
        <w:rPr>
          <w:rStyle w:val="Heading1Char"/>
          <w:u w:val="none"/>
        </w:rPr>
        <w:lastRenderedPageBreak/>
        <w:t>TEE 2006 SA Q11:</w:t>
      </w:r>
    </w:p>
    <w:p w:rsidR="00A246B8" w:rsidRPr="00B84AC7" w:rsidRDefault="00A246B8" w:rsidP="003D2487">
      <w:pPr>
        <w:pStyle w:val="ListParagraph"/>
        <w:numPr>
          <w:ilvl w:val="0"/>
          <w:numId w:val="61"/>
        </w:numPr>
        <w:tabs>
          <w:tab w:val="right" w:pos="10490"/>
        </w:tabs>
        <w:rPr>
          <w:rStyle w:val="Heading1Char"/>
          <w:b w:val="0"/>
          <w:u w:val="none"/>
        </w:rPr>
      </w:pPr>
      <w:r w:rsidRPr="00B84AC7">
        <w:rPr>
          <w:rStyle w:val="Heading1Char"/>
          <w:b w:val="0"/>
          <w:u w:val="none"/>
        </w:rPr>
        <w:t>Write the equation for ammonium nitrate dissolving in water.</w:t>
      </w:r>
      <w:r w:rsidR="00A3415E" w:rsidRPr="00B84AC7">
        <w:rPr>
          <w:rStyle w:val="Heading1Char"/>
          <w:b w:val="0"/>
          <w:u w:val="none"/>
        </w:rPr>
        <w:tab/>
        <w:t>(1 mark)</w:t>
      </w:r>
    </w:p>
    <w:p w:rsidR="00A3415E" w:rsidRPr="00B84AC7" w:rsidRDefault="00A3415E" w:rsidP="00A3415E">
      <w:pPr>
        <w:pStyle w:val="ListParagraph"/>
        <w:tabs>
          <w:tab w:val="right" w:leader="dot" w:pos="10490"/>
        </w:tabs>
      </w:pPr>
    </w:p>
    <w:p w:rsidR="00A3415E" w:rsidRPr="00B84AC7" w:rsidRDefault="00A3415E" w:rsidP="00A3415E">
      <w:pPr>
        <w:pStyle w:val="ListParagraph"/>
        <w:tabs>
          <w:tab w:val="right" w:leader="dot" w:pos="10490"/>
        </w:tabs>
      </w:pPr>
      <w:r w:rsidRPr="00B84AC7">
        <w:tab/>
      </w:r>
    </w:p>
    <w:p w:rsidR="00A3415E" w:rsidRPr="00B84AC7" w:rsidRDefault="00A3415E" w:rsidP="00A3415E">
      <w:pPr>
        <w:pStyle w:val="ListParagraph"/>
        <w:tabs>
          <w:tab w:val="right" w:pos="10490"/>
        </w:tabs>
        <w:rPr>
          <w:rStyle w:val="Heading1Char"/>
          <w:b w:val="0"/>
          <w:u w:val="none"/>
        </w:rPr>
      </w:pPr>
    </w:p>
    <w:p w:rsidR="00A246B8" w:rsidRPr="00B84AC7" w:rsidRDefault="00A246B8" w:rsidP="003D2487">
      <w:pPr>
        <w:pStyle w:val="ListParagraph"/>
        <w:numPr>
          <w:ilvl w:val="0"/>
          <w:numId w:val="61"/>
        </w:numPr>
        <w:tabs>
          <w:tab w:val="right" w:pos="10490"/>
        </w:tabs>
        <w:rPr>
          <w:rStyle w:val="Heading1Char"/>
          <w:b w:val="0"/>
          <w:u w:val="none"/>
        </w:rPr>
      </w:pPr>
      <w:r w:rsidRPr="00B84AC7">
        <w:rPr>
          <w:rStyle w:val="Heading1Char"/>
          <w:b w:val="0"/>
          <w:u w:val="none"/>
        </w:rPr>
        <w:t>Given that the reaction is endothermic, describe what you would observe when solid ammonium nitrate is dissolved in a beaker of water</w:t>
      </w:r>
      <w:r w:rsidR="00A3415E" w:rsidRPr="00B84AC7">
        <w:rPr>
          <w:rStyle w:val="Heading1Char"/>
          <w:b w:val="0"/>
          <w:u w:val="none"/>
        </w:rPr>
        <w:tab/>
        <w:t>(1 mark)</w:t>
      </w:r>
    </w:p>
    <w:p w:rsidR="00A3415E" w:rsidRPr="00B84AC7" w:rsidRDefault="00A3415E" w:rsidP="00A3415E">
      <w:pPr>
        <w:pStyle w:val="ListParagraph"/>
        <w:tabs>
          <w:tab w:val="right" w:leader="dot" w:pos="10490"/>
        </w:tabs>
      </w:pPr>
    </w:p>
    <w:p w:rsidR="00A3415E" w:rsidRPr="00B84AC7" w:rsidRDefault="00A3415E" w:rsidP="00A3415E">
      <w:pPr>
        <w:pStyle w:val="ListParagraph"/>
        <w:tabs>
          <w:tab w:val="right" w:leader="dot" w:pos="10490"/>
        </w:tabs>
      </w:pPr>
      <w:r w:rsidRPr="00B84AC7">
        <w:tab/>
      </w:r>
    </w:p>
    <w:p w:rsidR="00A3415E" w:rsidRPr="00B84AC7" w:rsidRDefault="00A3415E" w:rsidP="00A3415E">
      <w:pPr>
        <w:pStyle w:val="ListParagraph"/>
        <w:tabs>
          <w:tab w:val="right" w:pos="10490"/>
        </w:tabs>
        <w:rPr>
          <w:rStyle w:val="Heading1Char"/>
          <w:b w:val="0"/>
          <w:u w:val="none"/>
        </w:rPr>
      </w:pPr>
    </w:p>
    <w:p w:rsidR="00A246B8" w:rsidRPr="00B84AC7" w:rsidRDefault="00A246B8" w:rsidP="003D2487">
      <w:pPr>
        <w:pStyle w:val="ListParagraph"/>
        <w:numPr>
          <w:ilvl w:val="0"/>
          <w:numId w:val="61"/>
        </w:numPr>
        <w:tabs>
          <w:tab w:val="right" w:pos="10490"/>
        </w:tabs>
        <w:rPr>
          <w:rStyle w:val="Heading1Char"/>
          <w:b w:val="0"/>
          <w:u w:val="none"/>
        </w:rPr>
      </w:pPr>
      <w:r w:rsidRPr="00B84AC7">
        <w:rPr>
          <w:rStyle w:val="Heading1Char"/>
          <w:b w:val="0"/>
          <w:u w:val="none"/>
        </w:rPr>
        <w:t>Draw an energy profile diagram to represent this reaction. On your diagram you should include and label the following: activation energy, ΔH, transition state.</w:t>
      </w:r>
      <w:r w:rsidR="00A3415E" w:rsidRPr="00B84AC7">
        <w:rPr>
          <w:rStyle w:val="Heading1Char"/>
          <w:b w:val="0"/>
          <w:u w:val="none"/>
        </w:rPr>
        <w:tab/>
        <w:t>(4 marks)</w:t>
      </w:r>
    </w:p>
    <w:p w:rsidR="00A3415E" w:rsidRPr="00B84AC7" w:rsidRDefault="00A3415E" w:rsidP="00A3415E">
      <w:pPr>
        <w:tabs>
          <w:tab w:val="right" w:pos="10490"/>
        </w:tabs>
        <w:rPr>
          <w:rStyle w:val="Heading1Char"/>
          <w:b w:val="0"/>
          <w:u w:val="none"/>
        </w:rPr>
      </w:pPr>
    </w:p>
    <w:p w:rsidR="00A3415E" w:rsidRPr="00B84AC7" w:rsidRDefault="00A3415E" w:rsidP="00A3415E">
      <w:pPr>
        <w:tabs>
          <w:tab w:val="right" w:pos="10490"/>
        </w:tabs>
        <w:jc w:val="center"/>
        <w:rPr>
          <w:rStyle w:val="Heading1Char"/>
          <w:b w:val="0"/>
          <w:u w:val="none"/>
        </w:rPr>
      </w:pPr>
      <w:r w:rsidRPr="00B84AC7">
        <w:rPr>
          <w:b/>
          <w:noProof/>
          <w:sz w:val="24"/>
          <w:lang w:val="en-AU" w:eastAsia="en-AU"/>
        </w:rPr>
        <mc:AlternateContent>
          <mc:Choice Requires="wpg">
            <w:drawing>
              <wp:inline distT="0" distB="0" distL="0" distR="0" wp14:anchorId="7E663A4F" wp14:editId="32D7F378">
                <wp:extent cx="4682897" cy="4015408"/>
                <wp:effectExtent l="0" t="0" r="22860" b="4445"/>
                <wp:docPr id="213" name="Group 213"/>
                <wp:cNvGraphicFramePr/>
                <a:graphic xmlns:a="http://schemas.openxmlformats.org/drawingml/2006/main">
                  <a:graphicData uri="http://schemas.microsoft.com/office/word/2010/wordprocessingGroup">
                    <wpg:wgp>
                      <wpg:cNvGrpSpPr/>
                      <wpg:grpSpPr>
                        <a:xfrm>
                          <a:off x="0" y="0"/>
                          <a:ext cx="4682897" cy="4015408"/>
                          <a:chOff x="0" y="0"/>
                          <a:chExt cx="4682897" cy="4015408"/>
                        </a:xfrm>
                      </wpg:grpSpPr>
                      <wpg:grpSp>
                        <wpg:cNvPr id="214" name="Group 214"/>
                        <wpg:cNvGrpSpPr/>
                        <wpg:grpSpPr>
                          <a:xfrm>
                            <a:off x="785191" y="0"/>
                            <a:ext cx="3897706" cy="3541486"/>
                            <a:chOff x="0" y="0"/>
                            <a:chExt cx="4780721" cy="4343400"/>
                          </a:xfrm>
                        </wpg:grpSpPr>
                        <wps:wsp>
                          <wps:cNvPr id="215" name="Straight Connector 215"/>
                          <wps:cNvCnPr/>
                          <wps:spPr>
                            <a:xfrm>
                              <a:off x="0" y="0"/>
                              <a:ext cx="0" cy="4343400"/>
                            </a:xfrm>
                            <a:prstGeom prst="line">
                              <a:avLst/>
                            </a:prstGeom>
                          </wps:spPr>
                          <wps:style>
                            <a:lnRef idx="1">
                              <a:schemeClr val="dk1"/>
                            </a:lnRef>
                            <a:fillRef idx="0">
                              <a:schemeClr val="dk1"/>
                            </a:fillRef>
                            <a:effectRef idx="0">
                              <a:schemeClr val="dk1"/>
                            </a:effectRef>
                            <a:fontRef idx="minor">
                              <a:schemeClr val="tx1"/>
                            </a:fontRef>
                          </wps:style>
                          <wps:bodyPr/>
                        </wps:wsp>
                        <wps:wsp>
                          <wps:cNvPr id="216" name="Straight Connector 216"/>
                          <wps:cNvCnPr/>
                          <wps:spPr>
                            <a:xfrm flipH="1">
                              <a:off x="0" y="4343400"/>
                              <a:ext cx="4780721"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8" name="Text Box 2"/>
                        <wps:cNvSpPr txBox="1">
                          <a:spLocks noChangeArrowheads="1"/>
                        </wps:cNvSpPr>
                        <wps:spPr bwMode="auto">
                          <a:xfrm>
                            <a:off x="2126974" y="3697356"/>
                            <a:ext cx="1749287" cy="318052"/>
                          </a:xfrm>
                          <a:prstGeom prst="rect">
                            <a:avLst/>
                          </a:prstGeom>
                          <a:noFill/>
                          <a:ln w="9525">
                            <a:noFill/>
                            <a:miter lim="800000"/>
                            <a:headEnd/>
                            <a:tailEnd/>
                          </a:ln>
                        </wps:spPr>
                        <wps:txbx>
                          <w:txbxContent>
                            <w:p w:rsidR="00AC7A73" w:rsidRPr="00457656" w:rsidRDefault="00AC7A73" w:rsidP="00A3415E">
                              <w:pPr>
                                <w:rPr>
                                  <w:lang w:val="en-AU"/>
                                </w:rPr>
                              </w:pPr>
                              <w:r>
                                <w:rPr>
                                  <w:lang w:val="en-AU"/>
                                </w:rPr>
                                <w:t>Reaction progress</w:t>
                              </w:r>
                            </w:p>
                          </w:txbxContent>
                        </wps:txbx>
                        <wps:bodyPr rot="0" vert="horz" wrap="square" lIns="91440" tIns="45720" rIns="91440" bIns="45720" anchor="t" anchorCtr="0">
                          <a:noAutofit/>
                        </wps:bodyPr>
                      </wps:wsp>
                      <wps:wsp>
                        <wps:cNvPr id="219" name="Text Box 2"/>
                        <wps:cNvSpPr txBox="1">
                          <a:spLocks noChangeArrowheads="1"/>
                        </wps:cNvSpPr>
                        <wps:spPr bwMode="auto">
                          <a:xfrm>
                            <a:off x="0" y="874643"/>
                            <a:ext cx="437322" cy="2056847"/>
                          </a:xfrm>
                          <a:prstGeom prst="rect">
                            <a:avLst/>
                          </a:prstGeom>
                          <a:noFill/>
                          <a:ln w="9525">
                            <a:noFill/>
                            <a:miter lim="800000"/>
                            <a:headEnd/>
                            <a:tailEnd/>
                          </a:ln>
                        </wps:spPr>
                        <wps:txbx>
                          <w:txbxContent>
                            <w:p w:rsidR="00AC7A73" w:rsidRPr="00457656" w:rsidRDefault="00AC7A73" w:rsidP="00A3415E">
                              <w:pPr>
                                <w:jc w:val="center"/>
                                <w:rPr>
                                  <w:lang w:val="en-AU"/>
                                </w:rPr>
                              </w:pPr>
                              <w:r>
                                <w:rPr>
                                  <w:lang w:val="en-AU"/>
                                </w:rPr>
                                <w:t>Enthalpy</w:t>
                              </w:r>
                            </w:p>
                          </w:txbxContent>
                        </wps:txbx>
                        <wps:bodyPr rot="0" vert="vert270" wrap="square" lIns="91440" tIns="45720" rIns="91440" bIns="45720" anchor="t" anchorCtr="0">
                          <a:noAutofit/>
                        </wps:bodyPr>
                      </wps:wsp>
                    </wpg:wgp>
                  </a:graphicData>
                </a:graphic>
              </wp:inline>
            </w:drawing>
          </mc:Choice>
          <mc:Fallback>
            <w:pict>
              <v:group id="Group 213" o:spid="_x0000_s1115" style="width:368.75pt;height:316.15pt;mso-position-horizontal-relative:char;mso-position-vertical-relative:line" coordsize="46828,4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">
                <v:group id="Group 214" o:spid="_x0000_s1116" style="position:absolute;left:7851;width:38977;height:35414" coordsize="47807,43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line id="Straight Connector 215" o:spid="_x0000_s1117" style="position:absolute;visibility:visible;mso-wrap-style:square" from="0,0" to="0,4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0X9cMAAADcAAAADwAAAGRycy9kb3ducmV2LnhtbESPT2sCMRTE7wW/Q3hCbzW7iqKrUUSU&#10;lvbkv/tj89xd3LysSdT02zeFQo/DzPyGWayiacWDnG8sK8gHGQji0uqGKwWn4+5tCsIHZI2tZVLw&#10;TR5Wy97LAgttn7ynxyFUIkHYF6igDqErpPRlTQb9wHbEybtYZzAk6SqpHT4T3LRymGUTabDhtFBj&#10;R5uayuvhbhIlP9+MfL/O8Pzpvtx2NInjeFPqtR/XcxCBYvgP/7U/tIJhPobfM+kI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0dF/XDAAAA3AAAAA8AAAAAAAAAAAAA&#10;AAAAoQIAAGRycy9kb3ducmV2LnhtbFBLBQYAAAAABAAEAPkAAACRAwAAAAA=&#10;" strokecolor="black [3040]"/>
                  <v:line id="Straight Connector 216" o:spid="_x0000_s1118" style="position:absolute;flip:x;visibility:visible;mso-wrap-style:square" from="0,43434" to="47807,4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1TFMMAAADcAAAADwAAAGRycy9kb3ducmV2LnhtbESPS6vCMBSE9xf8D+EI7q6pLvRSjSKC&#10;IIric+Hu0Jw+sDkpTbT13xtBuMthZr5hpvPWlOJJtSssKxj0IxDEidUFZwou59XvHwjnkTWWlknB&#10;ixzMZ52fKcbaNnyk58lnIkDYxagg976KpXRJTgZd31bEwUttbdAHWWdS19gEuCnlMIpG0mDBYSHH&#10;ipY5JffTwyhI3aNa3q7ap+PN7rhLt9kem4NSvW67mIDw1Pr/8Le91gqGgxF8zoQjIG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NUxTDAAAA3AAAAA8AAAAAAAAAAAAA&#10;AAAAoQIAAGRycy9kb3ducmV2LnhtbFBLBQYAAAAABAAEAPkAAACRAwAAAAA=&#10;" strokecolor="black [3040]"/>
                </v:group>
                <v:shape id="_x0000_s1119" type="#_x0000_t202" style="position:absolute;left:21269;top:36973;width:17493;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AC7A73" w:rsidRPr="00457656" w:rsidRDefault="00AC7A73" w:rsidP="00A3415E">
                        <w:pPr>
                          <w:rPr>
                            <w:lang w:val="en-AU"/>
                          </w:rPr>
                        </w:pPr>
                        <w:r>
                          <w:rPr>
                            <w:lang w:val="en-AU"/>
                          </w:rPr>
                          <w:t>Reaction progress</w:t>
                        </w:r>
                      </w:p>
                    </w:txbxContent>
                  </v:textbox>
                </v:shape>
                <v:shape id="_x0000_s1120" type="#_x0000_t202" style="position:absolute;top:8746;width:4373;height:20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3co8UA&#10;AADcAAAADwAAAGRycy9kb3ducmV2LnhtbESPQWvCQBSE7wX/w/IEb3WjgtToKqVF0Yto1IO31+xr&#10;Epp9G7Orif++Kwgeh5n5hpktWlOKG9WusKxg0I9AEKdWF5wpOB6W7x8gnEfWWFomBXdysJh33mYY&#10;a9vwnm6Jz0SAsItRQe59FUvp0pwMur6tiIP3a2uDPsg6k7rGJsBNKYdRNJYGCw4LOVb0lVP6l1yN&#10;gtPP9l7uq9E5KprNrl1ddsn3KlOq120/pyA8tf4VfrbXWsFwMIHHmXAE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dyjxQAAANwAAAAPAAAAAAAAAAAAAAAAAJgCAABkcnMv&#10;ZG93bnJldi54bWxQSwUGAAAAAAQABAD1AAAAigMAAAAA&#10;" filled="f" stroked="f">
                  <v:textbox style="layout-flow:vertical;mso-layout-flow-alt:bottom-to-top">
                    <w:txbxContent>
                      <w:p w:rsidR="00AC7A73" w:rsidRPr="00457656" w:rsidRDefault="00AC7A73" w:rsidP="00A3415E">
                        <w:pPr>
                          <w:jc w:val="center"/>
                          <w:rPr>
                            <w:lang w:val="en-AU"/>
                          </w:rPr>
                        </w:pPr>
                        <w:r>
                          <w:rPr>
                            <w:lang w:val="en-AU"/>
                          </w:rPr>
                          <w:t>Enthalpy</w:t>
                        </w:r>
                      </w:p>
                    </w:txbxContent>
                  </v:textbox>
                </v:shape>
                <w10:anchorlock/>
              </v:group>
            </w:pict>
          </mc:Fallback>
        </mc:AlternateContent>
      </w:r>
    </w:p>
    <w:p w:rsidR="00D91E19" w:rsidRPr="00B84AC7" w:rsidRDefault="00D91E19">
      <w:pPr>
        <w:rPr>
          <w:rStyle w:val="Heading1Char"/>
          <w:b w:val="0"/>
          <w:u w:val="none"/>
        </w:rPr>
      </w:pPr>
      <w:r w:rsidRPr="00B84AC7">
        <w:rPr>
          <w:rStyle w:val="Heading1Char"/>
          <w:b w:val="0"/>
          <w:u w:val="none"/>
        </w:rPr>
        <w:br w:type="page"/>
      </w:r>
    </w:p>
    <w:p w:rsidR="00D91E19" w:rsidRPr="00B84AC7" w:rsidRDefault="00D91E19" w:rsidP="00D91E19">
      <w:pPr>
        <w:rPr>
          <w:rStyle w:val="Heading1Char"/>
          <w:u w:val="none"/>
        </w:rPr>
      </w:pPr>
      <w:r w:rsidRPr="00B84AC7">
        <w:rPr>
          <w:rStyle w:val="Heading1Char"/>
          <w:u w:val="none"/>
        </w:rPr>
        <w:lastRenderedPageBreak/>
        <w:t>TEE 2004 SA Q5:</w:t>
      </w:r>
    </w:p>
    <w:p w:rsidR="00D91E19" w:rsidRPr="00B84AC7" w:rsidRDefault="00D91E19" w:rsidP="003D2487">
      <w:pPr>
        <w:pStyle w:val="ListParagraph"/>
        <w:numPr>
          <w:ilvl w:val="0"/>
          <w:numId w:val="63"/>
        </w:numPr>
        <w:tabs>
          <w:tab w:val="right" w:pos="10490"/>
        </w:tabs>
        <w:rPr>
          <w:rStyle w:val="Heading1Char"/>
          <w:b w:val="0"/>
          <w:u w:val="none"/>
        </w:rPr>
      </w:pPr>
      <w:r w:rsidRPr="00B84AC7">
        <w:rPr>
          <w:rStyle w:val="Heading1Char"/>
          <w:b w:val="0"/>
          <w:u w:val="none"/>
        </w:rPr>
        <w:t>A small increase in the temperature of a reaction will often cause a significant increase in the rate of a reaction. Explain, with reference to collision theory, why this is so. Use diagrams if appropriate.</w:t>
      </w:r>
      <w:r w:rsidRPr="00B84AC7">
        <w:rPr>
          <w:rStyle w:val="Heading1Char"/>
          <w:b w:val="0"/>
          <w:u w:val="none"/>
        </w:rPr>
        <w:tab/>
        <w:t>(4 marks)</w:t>
      </w:r>
    </w:p>
    <w:p w:rsidR="00D91E19" w:rsidRPr="00B84AC7" w:rsidRDefault="00D91E19" w:rsidP="00D91E19">
      <w:pPr>
        <w:pStyle w:val="ListParagraph"/>
        <w:tabs>
          <w:tab w:val="right" w:leader="dot" w:pos="10490"/>
        </w:tabs>
      </w:pPr>
    </w:p>
    <w:p w:rsidR="00D91E19" w:rsidRPr="00B84AC7" w:rsidRDefault="00D91E19" w:rsidP="00D91E19">
      <w:pPr>
        <w:pStyle w:val="ListParagraph"/>
        <w:tabs>
          <w:tab w:val="right" w:pos="10490"/>
        </w:tabs>
      </w:pPr>
    </w:p>
    <w:p w:rsidR="00D91E19" w:rsidRPr="00B84AC7" w:rsidRDefault="00D91E19" w:rsidP="00D91E19">
      <w:pPr>
        <w:pStyle w:val="ListParagraph"/>
        <w:tabs>
          <w:tab w:val="right" w:pos="10490"/>
        </w:tabs>
      </w:pPr>
    </w:p>
    <w:p w:rsidR="00D91E19" w:rsidRPr="00B84AC7" w:rsidRDefault="00D91E19" w:rsidP="00D91E19">
      <w:pPr>
        <w:pStyle w:val="ListParagraph"/>
        <w:tabs>
          <w:tab w:val="right" w:pos="10490"/>
        </w:tabs>
      </w:pPr>
    </w:p>
    <w:p w:rsidR="00D91E19" w:rsidRPr="00B84AC7" w:rsidRDefault="00D91E19" w:rsidP="00D91E19">
      <w:pPr>
        <w:pStyle w:val="ListParagraph"/>
        <w:tabs>
          <w:tab w:val="right" w:pos="10490"/>
        </w:tabs>
      </w:pPr>
    </w:p>
    <w:p w:rsidR="00D91E19" w:rsidRPr="00B84AC7" w:rsidRDefault="00D91E19" w:rsidP="00D91E19">
      <w:pPr>
        <w:pStyle w:val="ListParagraph"/>
        <w:tabs>
          <w:tab w:val="right" w:pos="10490"/>
        </w:tabs>
      </w:pPr>
    </w:p>
    <w:p w:rsidR="00D91E19" w:rsidRPr="00B84AC7" w:rsidRDefault="00D91E19" w:rsidP="00D91E19">
      <w:pPr>
        <w:pStyle w:val="ListParagraph"/>
        <w:tabs>
          <w:tab w:val="right" w:pos="10490"/>
        </w:tabs>
      </w:pPr>
    </w:p>
    <w:p w:rsidR="00D91E19" w:rsidRPr="00B84AC7" w:rsidRDefault="00D91E19" w:rsidP="00D91E19">
      <w:pPr>
        <w:pStyle w:val="ListParagraph"/>
        <w:tabs>
          <w:tab w:val="right" w:pos="10490"/>
        </w:tabs>
      </w:pPr>
    </w:p>
    <w:p w:rsidR="00D91E19" w:rsidRPr="00B84AC7" w:rsidRDefault="00D91E19" w:rsidP="00D91E19">
      <w:pPr>
        <w:pStyle w:val="ListParagraph"/>
        <w:tabs>
          <w:tab w:val="right" w:pos="10490"/>
        </w:tabs>
        <w:rPr>
          <w:rStyle w:val="Heading1Char"/>
          <w:b w:val="0"/>
          <w:u w:val="none"/>
        </w:rPr>
      </w:pPr>
    </w:p>
    <w:p w:rsidR="00D91E19" w:rsidRPr="00B84AC7" w:rsidRDefault="00D91E19" w:rsidP="00D91E19">
      <w:pPr>
        <w:pStyle w:val="ListParagraph"/>
        <w:tabs>
          <w:tab w:val="right" w:pos="10490"/>
        </w:tabs>
        <w:rPr>
          <w:rStyle w:val="Heading1Char"/>
          <w:b w:val="0"/>
          <w:u w:val="none"/>
        </w:rPr>
      </w:pPr>
    </w:p>
    <w:p w:rsidR="00D91E19" w:rsidRPr="00B84AC7" w:rsidRDefault="00D91E19" w:rsidP="00D91E19">
      <w:pPr>
        <w:pStyle w:val="ListParagraph"/>
        <w:tabs>
          <w:tab w:val="right" w:pos="10490"/>
        </w:tabs>
        <w:rPr>
          <w:rStyle w:val="Heading1Char"/>
          <w:b w:val="0"/>
          <w:u w:val="none"/>
        </w:rPr>
      </w:pPr>
    </w:p>
    <w:p w:rsidR="00D91E19" w:rsidRPr="00B84AC7" w:rsidRDefault="00D91E19" w:rsidP="00D91E19">
      <w:pPr>
        <w:pStyle w:val="ListParagraph"/>
        <w:tabs>
          <w:tab w:val="right" w:pos="10490"/>
        </w:tabs>
        <w:rPr>
          <w:rStyle w:val="Heading1Char"/>
          <w:b w:val="0"/>
          <w:u w:val="none"/>
        </w:rPr>
      </w:pPr>
    </w:p>
    <w:p w:rsidR="00D91E19" w:rsidRPr="00B84AC7" w:rsidRDefault="00D91E19" w:rsidP="00D91E19">
      <w:pPr>
        <w:pStyle w:val="ListParagraph"/>
        <w:tabs>
          <w:tab w:val="right" w:pos="10490"/>
        </w:tabs>
        <w:rPr>
          <w:rStyle w:val="Heading1Char"/>
          <w:b w:val="0"/>
          <w:u w:val="none"/>
        </w:rPr>
      </w:pPr>
    </w:p>
    <w:p w:rsidR="00D91E19" w:rsidRPr="00B84AC7" w:rsidRDefault="00D91E19" w:rsidP="00D91E19">
      <w:pPr>
        <w:pStyle w:val="ListParagraph"/>
        <w:tabs>
          <w:tab w:val="right" w:pos="10490"/>
        </w:tabs>
        <w:rPr>
          <w:rStyle w:val="Heading1Char"/>
          <w:b w:val="0"/>
          <w:u w:val="none"/>
        </w:rPr>
      </w:pPr>
    </w:p>
    <w:p w:rsidR="00D91E19" w:rsidRPr="00B84AC7" w:rsidRDefault="00D91E19" w:rsidP="00D91E19">
      <w:pPr>
        <w:pStyle w:val="ListParagraph"/>
        <w:tabs>
          <w:tab w:val="right" w:pos="10490"/>
        </w:tabs>
        <w:rPr>
          <w:rStyle w:val="Heading1Char"/>
          <w:b w:val="0"/>
          <w:u w:val="none"/>
        </w:rPr>
      </w:pPr>
    </w:p>
    <w:p w:rsidR="00D91E19" w:rsidRPr="00B84AC7" w:rsidRDefault="00D91E19" w:rsidP="00D91E19">
      <w:pPr>
        <w:pStyle w:val="ListParagraph"/>
        <w:tabs>
          <w:tab w:val="right" w:pos="10490"/>
        </w:tabs>
        <w:rPr>
          <w:rStyle w:val="Heading1Char"/>
          <w:b w:val="0"/>
          <w:u w:val="none"/>
        </w:rPr>
      </w:pPr>
    </w:p>
    <w:p w:rsidR="00D91E19" w:rsidRPr="00B84AC7" w:rsidRDefault="00D91E19" w:rsidP="003D2487">
      <w:pPr>
        <w:pStyle w:val="ListParagraph"/>
        <w:numPr>
          <w:ilvl w:val="0"/>
          <w:numId w:val="63"/>
        </w:numPr>
        <w:tabs>
          <w:tab w:val="right" w:pos="10490"/>
        </w:tabs>
        <w:rPr>
          <w:rStyle w:val="Heading1Char"/>
          <w:b w:val="0"/>
          <w:u w:val="none"/>
        </w:rPr>
      </w:pPr>
      <w:r w:rsidRPr="00B84AC7">
        <w:rPr>
          <w:rStyle w:val="Heading1Char"/>
          <w:b w:val="0"/>
          <w:u w:val="none"/>
        </w:rPr>
        <w:t>Draw a potential energy diagram for a reaction with activation energy = 50 kJ mol</w:t>
      </w:r>
      <w:r w:rsidRPr="00B84AC7">
        <w:rPr>
          <w:rStyle w:val="Heading1Char"/>
          <w:b w:val="0"/>
          <w:u w:val="none"/>
          <w:vertAlign w:val="superscript"/>
        </w:rPr>
        <w:t>-1</w:t>
      </w:r>
      <w:r w:rsidRPr="00B84AC7">
        <w:rPr>
          <w:rStyle w:val="Heading1Char"/>
          <w:b w:val="0"/>
          <w:u w:val="none"/>
        </w:rPr>
        <w:t xml:space="preserve"> and ΔH = +20 kJ mol</w:t>
      </w:r>
      <w:r w:rsidRPr="00B84AC7">
        <w:rPr>
          <w:rStyle w:val="Heading1Char"/>
          <w:b w:val="0"/>
          <w:u w:val="none"/>
          <w:vertAlign w:val="superscript"/>
        </w:rPr>
        <w:t>-1</w:t>
      </w:r>
      <w:r w:rsidRPr="00B84AC7">
        <w:rPr>
          <w:rStyle w:val="Heading1Char"/>
          <w:b w:val="0"/>
          <w:u w:val="none"/>
        </w:rPr>
        <w:t xml:space="preserve">. Label the diagram </w:t>
      </w:r>
      <w:r w:rsidRPr="00B84AC7">
        <w:rPr>
          <w:rStyle w:val="Heading1Char"/>
          <w:u w:val="none"/>
        </w:rPr>
        <w:t>and</w:t>
      </w:r>
      <w:r w:rsidRPr="00B84AC7">
        <w:rPr>
          <w:rStyle w:val="Heading1Char"/>
          <w:b w:val="0"/>
          <w:u w:val="none"/>
        </w:rPr>
        <w:t xml:space="preserve"> axes well, showing the transition state, product and reactants, along with the activation energy and ΔH. </w:t>
      </w:r>
      <w:r w:rsidRPr="00B84AC7">
        <w:rPr>
          <w:rStyle w:val="Heading1Char"/>
          <w:b w:val="0"/>
          <w:u w:val="none"/>
        </w:rPr>
        <w:tab/>
        <w:t>(4 mark)</w:t>
      </w:r>
    </w:p>
    <w:p w:rsidR="00D91E19" w:rsidRPr="00B84AC7" w:rsidRDefault="00D91E19" w:rsidP="00D91E19">
      <w:pPr>
        <w:pStyle w:val="ListParagraph"/>
        <w:tabs>
          <w:tab w:val="right" w:leader="dot" w:pos="10490"/>
        </w:tabs>
      </w:pPr>
    </w:p>
    <w:p w:rsidR="00D91E19" w:rsidRPr="00B84AC7" w:rsidRDefault="00D91E19" w:rsidP="00D91E19">
      <w:pPr>
        <w:pStyle w:val="ListParagraph"/>
        <w:tabs>
          <w:tab w:val="right" w:leader="dot" w:pos="10490"/>
        </w:tabs>
      </w:pPr>
      <w:r w:rsidRPr="00B84AC7">
        <w:rPr>
          <w:noProof/>
          <w:lang w:val="en-AU" w:eastAsia="en-AU"/>
        </w:rPr>
        <mc:AlternateContent>
          <mc:Choice Requires="wps">
            <w:drawing>
              <wp:anchor distT="0" distB="0" distL="114300" distR="114300" simplePos="0" relativeHeight="251642880" behindDoc="0" locked="0" layoutInCell="1" allowOverlap="1" wp14:anchorId="21A4055B" wp14:editId="2C6E47D4">
                <wp:simplePos x="0" y="0"/>
                <wp:positionH relativeFrom="column">
                  <wp:posOffset>1250315</wp:posOffset>
                </wp:positionH>
                <wp:positionV relativeFrom="paragraph">
                  <wp:posOffset>167640</wp:posOffset>
                </wp:positionV>
                <wp:extent cx="0" cy="3233420"/>
                <wp:effectExtent l="0" t="0" r="25400" b="17780"/>
                <wp:wrapNone/>
                <wp:docPr id="197" name="Straight Connector 197"/>
                <wp:cNvGraphicFramePr/>
                <a:graphic xmlns:a="http://schemas.openxmlformats.org/drawingml/2006/main">
                  <a:graphicData uri="http://schemas.microsoft.com/office/word/2010/wordprocessingShape">
                    <wps:wsp>
                      <wps:cNvCnPr/>
                      <wps:spPr>
                        <a:xfrm>
                          <a:off x="0" y="0"/>
                          <a:ext cx="0" cy="3233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45pt,13.2pt" to="98.45pt,2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" strokecolor="black [3040]"/>
            </w:pict>
          </mc:Fallback>
        </mc:AlternateContent>
      </w:r>
    </w:p>
    <w:p w:rsidR="00D91E19" w:rsidRPr="00B84AC7" w:rsidRDefault="00D91E19" w:rsidP="00D91E19">
      <w:pPr>
        <w:pStyle w:val="ListParagraph"/>
        <w:tabs>
          <w:tab w:val="right" w:leader="dot" w:pos="10490"/>
        </w:tabs>
      </w:pPr>
      <w:r w:rsidRPr="00B84AC7">
        <w:rPr>
          <w:noProof/>
          <w:lang w:val="en-AU" w:eastAsia="en-AU"/>
        </w:rPr>
        <mc:AlternateContent>
          <mc:Choice Requires="wps">
            <w:drawing>
              <wp:anchor distT="0" distB="0" distL="114300" distR="114300" simplePos="0" relativeHeight="251651072" behindDoc="0" locked="0" layoutInCell="1" allowOverlap="1" wp14:anchorId="1DC66CB4" wp14:editId="60450350">
                <wp:simplePos x="0" y="0"/>
                <wp:positionH relativeFrom="column">
                  <wp:posOffset>1250315</wp:posOffset>
                </wp:positionH>
                <wp:positionV relativeFrom="paragraph">
                  <wp:posOffset>45085</wp:posOffset>
                </wp:positionV>
                <wp:extent cx="133985" cy="0"/>
                <wp:effectExtent l="0" t="0" r="18415" b="25400"/>
                <wp:wrapNone/>
                <wp:docPr id="208" name="Straight Connector 208"/>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08" o:spid="_x0000_s1026" style="position:absolute;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3.55pt" to="109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" strokecolor="black [3040]"/>
            </w:pict>
          </mc:Fallback>
        </mc:AlternateContent>
      </w:r>
    </w:p>
    <w:p w:rsidR="00D91E19" w:rsidRPr="00B84AC7" w:rsidRDefault="00D91E19" w:rsidP="00D91E19">
      <w:pPr>
        <w:pStyle w:val="ListParagraph"/>
        <w:tabs>
          <w:tab w:val="right" w:leader="dot" w:pos="10490"/>
        </w:tabs>
      </w:pPr>
    </w:p>
    <w:p w:rsidR="00D91E19" w:rsidRPr="00B84AC7" w:rsidRDefault="00D91E19" w:rsidP="00D91E19">
      <w:pPr>
        <w:pStyle w:val="ListParagraph"/>
        <w:tabs>
          <w:tab w:val="right" w:leader="dot" w:pos="10490"/>
        </w:tabs>
      </w:pPr>
    </w:p>
    <w:p w:rsidR="00D91E19" w:rsidRPr="00B84AC7" w:rsidRDefault="00D91E19" w:rsidP="00D91E19">
      <w:pPr>
        <w:pStyle w:val="ListParagraph"/>
        <w:tabs>
          <w:tab w:val="right" w:leader="dot" w:pos="10490"/>
        </w:tabs>
      </w:pPr>
    </w:p>
    <w:p w:rsidR="00D91E19" w:rsidRPr="00B84AC7" w:rsidRDefault="00D91E19" w:rsidP="00D91E19">
      <w:pPr>
        <w:pStyle w:val="ListParagraph"/>
        <w:tabs>
          <w:tab w:val="right" w:leader="dot" w:pos="10490"/>
        </w:tabs>
      </w:pPr>
    </w:p>
    <w:p w:rsidR="00D91E19" w:rsidRPr="00B84AC7" w:rsidRDefault="00D91E19" w:rsidP="00D91E19">
      <w:pPr>
        <w:pStyle w:val="ListParagraph"/>
        <w:tabs>
          <w:tab w:val="right" w:leader="dot" w:pos="10490"/>
        </w:tabs>
      </w:pPr>
    </w:p>
    <w:p w:rsidR="00D91E19" w:rsidRPr="00B84AC7" w:rsidRDefault="00D91E19" w:rsidP="00D91E19">
      <w:pPr>
        <w:pStyle w:val="ListParagraph"/>
        <w:tabs>
          <w:tab w:val="right" w:leader="dot" w:pos="10490"/>
        </w:tabs>
      </w:pPr>
    </w:p>
    <w:p w:rsidR="00D91E19" w:rsidRPr="00B84AC7" w:rsidRDefault="00D91E19" w:rsidP="00D91E19">
      <w:pPr>
        <w:pStyle w:val="ListParagraph"/>
        <w:tabs>
          <w:tab w:val="right" w:leader="dot" w:pos="10490"/>
        </w:tabs>
      </w:pPr>
    </w:p>
    <w:p w:rsidR="00D91E19" w:rsidRPr="00B84AC7" w:rsidRDefault="00D91E19" w:rsidP="00D91E19">
      <w:pPr>
        <w:pStyle w:val="ListParagraph"/>
        <w:tabs>
          <w:tab w:val="right" w:leader="dot" w:pos="10490"/>
        </w:tabs>
      </w:pPr>
      <w:r w:rsidRPr="00B84AC7">
        <w:rPr>
          <w:noProof/>
          <w:lang w:val="en-AU" w:eastAsia="en-AU"/>
        </w:rPr>
        <mc:AlternateContent>
          <mc:Choice Requires="wps">
            <w:drawing>
              <wp:anchor distT="0" distB="0" distL="114300" distR="114300" simplePos="0" relativeHeight="251671552" behindDoc="0" locked="0" layoutInCell="1" allowOverlap="1" wp14:anchorId="529D10AB" wp14:editId="6E954C95">
                <wp:simplePos x="0" y="0"/>
                <wp:positionH relativeFrom="column">
                  <wp:posOffset>1250315</wp:posOffset>
                </wp:positionH>
                <wp:positionV relativeFrom="paragraph">
                  <wp:posOffset>1374140</wp:posOffset>
                </wp:positionV>
                <wp:extent cx="133985" cy="0"/>
                <wp:effectExtent l="0" t="0" r="18415" b="25400"/>
                <wp:wrapNone/>
                <wp:docPr id="420" name="Straight Connector 420"/>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20"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108.2pt" to="109pt,1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" strokecolor="black [3040]"/>
            </w:pict>
          </mc:Fallback>
        </mc:AlternateContent>
      </w:r>
      <w:r w:rsidRPr="00B84AC7">
        <w:rPr>
          <w:noProof/>
          <w:lang w:val="en-AU" w:eastAsia="en-AU"/>
        </w:rPr>
        <mc:AlternateContent>
          <mc:Choice Requires="wps">
            <w:drawing>
              <wp:anchor distT="0" distB="0" distL="114300" distR="114300" simplePos="0" relativeHeight="251669504" behindDoc="0" locked="0" layoutInCell="1" allowOverlap="1" wp14:anchorId="70A7CF83" wp14:editId="70D0B745">
                <wp:simplePos x="0" y="0"/>
                <wp:positionH relativeFrom="column">
                  <wp:posOffset>1250315</wp:posOffset>
                </wp:positionH>
                <wp:positionV relativeFrom="paragraph">
                  <wp:posOffset>942340</wp:posOffset>
                </wp:positionV>
                <wp:extent cx="133985" cy="0"/>
                <wp:effectExtent l="0" t="0" r="18415" b="25400"/>
                <wp:wrapNone/>
                <wp:docPr id="419" name="Straight Connector 419"/>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19"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74.2pt" to="109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" strokecolor="black [3040]"/>
            </w:pict>
          </mc:Fallback>
        </mc:AlternateContent>
      </w:r>
      <w:r w:rsidRPr="00B84AC7">
        <w:rPr>
          <w:noProof/>
          <w:lang w:val="en-AU" w:eastAsia="en-AU"/>
        </w:rPr>
        <mc:AlternateContent>
          <mc:Choice Requires="wps">
            <w:drawing>
              <wp:anchor distT="0" distB="0" distL="114300" distR="114300" simplePos="0" relativeHeight="251667456" behindDoc="0" locked="0" layoutInCell="1" allowOverlap="1" wp14:anchorId="1213B473" wp14:editId="18FE664A">
                <wp:simplePos x="0" y="0"/>
                <wp:positionH relativeFrom="column">
                  <wp:posOffset>1250315</wp:posOffset>
                </wp:positionH>
                <wp:positionV relativeFrom="paragraph">
                  <wp:posOffset>510540</wp:posOffset>
                </wp:positionV>
                <wp:extent cx="133985" cy="0"/>
                <wp:effectExtent l="0" t="0" r="18415" b="25400"/>
                <wp:wrapNone/>
                <wp:docPr id="418" name="Straight Connector 418"/>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18"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40.2pt" to="109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" strokecolor="black [3040]"/>
            </w:pict>
          </mc:Fallback>
        </mc:AlternateContent>
      </w:r>
      <w:r w:rsidRPr="00B84AC7">
        <w:rPr>
          <w:noProof/>
          <w:lang w:val="en-AU" w:eastAsia="en-AU"/>
        </w:rPr>
        <mc:AlternateContent>
          <mc:Choice Requires="wps">
            <w:drawing>
              <wp:anchor distT="0" distB="0" distL="114300" distR="114300" simplePos="0" relativeHeight="251665408" behindDoc="0" locked="0" layoutInCell="1" allowOverlap="1" wp14:anchorId="72A6D56F" wp14:editId="0556F824">
                <wp:simplePos x="0" y="0"/>
                <wp:positionH relativeFrom="column">
                  <wp:posOffset>1250315</wp:posOffset>
                </wp:positionH>
                <wp:positionV relativeFrom="paragraph">
                  <wp:posOffset>294640</wp:posOffset>
                </wp:positionV>
                <wp:extent cx="133985" cy="0"/>
                <wp:effectExtent l="0" t="0" r="18415" b="25400"/>
                <wp:wrapNone/>
                <wp:docPr id="417" name="Straight Connector 417"/>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17"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23.2pt" to="109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" strokecolor="black [3040]"/>
            </w:pict>
          </mc:Fallback>
        </mc:AlternateContent>
      </w:r>
      <w:r w:rsidRPr="00B84AC7">
        <w:rPr>
          <w:noProof/>
          <w:lang w:val="en-AU" w:eastAsia="en-AU"/>
        </w:rPr>
        <mc:AlternateContent>
          <mc:Choice Requires="wps">
            <w:drawing>
              <wp:anchor distT="0" distB="0" distL="114300" distR="114300" simplePos="0" relativeHeight="251663360" behindDoc="0" locked="0" layoutInCell="1" allowOverlap="1" wp14:anchorId="747A3772" wp14:editId="0FADFD5D">
                <wp:simplePos x="0" y="0"/>
                <wp:positionH relativeFrom="column">
                  <wp:posOffset>1250315</wp:posOffset>
                </wp:positionH>
                <wp:positionV relativeFrom="paragraph">
                  <wp:posOffset>-137160</wp:posOffset>
                </wp:positionV>
                <wp:extent cx="133985" cy="0"/>
                <wp:effectExtent l="0" t="0" r="18415" b="25400"/>
                <wp:wrapNone/>
                <wp:docPr id="416" name="Straight Connector 416"/>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16"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10.8pt" to="109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" strokecolor="black [3040]"/>
            </w:pict>
          </mc:Fallback>
        </mc:AlternateContent>
      </w:r>
      <w:r w:rsidRPr="00B84AC7">
        <w:rPr>
          <w:noProof/>
          <w:lang w:val="en-AU" w:eastAsia="en-AU"/>
        </w:rPr>
        <mc:AlternateContent>
          <mc:Choice Requires="wps">
            <w:drawing>
              <wp:anchor distT="0" distB="0" distL="114300" distR="114300" simplePos="0" relativeHeight="251661312" behindDoc="0" locked="0" layoutInCell="1" allowOverlap="1" wp14:anchorId="20DD9076" wp14:editId="6EFBB0C4">
                <wp:simplePos x="0" y="0"/>
                <wp:positionH relativeFrom="column">
                  <wp:posOffset>1250315</wp:posOffset>
                </wp:positionH>
                <wp:positionV relativeFrom="paragraph">
                  <wp:posOffset>-353060</wp:posOffset>
                </wp:positionV>
                <wp:extent cx="133985" cy="0"/>
                <wp:effectExtent l="0" t="0" r="18415" b="25400"/>
                <wp:wrapNone/>
                <wp:docPr id="223" name="Straight Connector 223"/>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2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27.8pt" to="109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" strokecolor="black [3040]"/>
            </w:pict>
          </mc:Fallback>
        </mc:AlternateContent>
      </w:r>
      <w:r w:rsidRPr="00B84AC7">
        <w:rPr>
          <w:noProof/>
          <w:lang w:val="en-AU" w:eastAsia="en-AU"/>
        </w:rPr>
        <mc:AlternateContent>
          <mc:Choice Requires="wps">
            <w:drawing>
              <wp:anchor distT="0" distB="0" distL="114300" distR="114300" simplePos="0" relativeHeight="251659264" behindDoc="0" locked="0" layoutInCell="1" allowOverlap="1" wp14:anchorId="48B94E5B" wp14:editId="07FFDC58">
                <wp:simplePos x="0" y="0"/>
                <wp:positionH relativeFrom="column">
                  <wp:posOffset>1250315</wp:posOffset>
                </wp:positionH>
                <wp:positionV relativeFrom="paragraph">
                  <wp:posOffset>-568960</wp:posOffset>
                </wp:positionV>
                <wp:extent cx="133985" cy="0"/>
                <wp:effectExtent l="0" t="0" r="18415" b="25400"/>
                <wp:wrapNone/>
                <wp:docPr id="222" name="Straight Connector 222"/>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2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44.8pt" to="109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" strokecolor="black [3040]"/>
            </w:pict>
          </mc:Fallback>
        </mc:AlternateContent>
      </w:r>
      <w:r w:rsidRPr="00B84AC7">
        <w:rPr>
          <w:noProof/>
          <w:lang w:val="en-AU" w:eastAsia="en-AU"/>
        </w:rPr>
        <mc:AlternateContent>
          <mc:Choice Requires="wps">
            <w:drawing>
              <wp:anchor distT="0" distB="0" distL="114300" distR="114300" simplePos="0" relativeHeight="251657216" behindDoc="0" locked="0" layoutInCell="1" allowOverlap="1" wp14:anchorId="7DB4C2EE" wp14:editId="1AA70FB0">
                <wp:simplePos x="0" y="0"/>
                <wp:positionH relativeFrom="column">
                  <wp:posOffset>1250315</wp:posOffset>
                </wp:positionH>
                <wp:positionV relativeFrom="paragraph">
                  <wp:posOffset>-784860</wp:posOffset>
                </wp:positionV>
                <wp:extent cx="133985" cy="0"/>
                <wp:effectExtent l="0" t="0" r="18415" b="25400"/>
                <wp:wrapNone/>
                <wp:docPr id="220" name="Straight Connector 220"/>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20"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61.8pt" to="109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" strokecolor="black [3040]"/>
            </w:pict>
          </mc:Fallback>
        </mc:AlternateContent>
      </w:r>
      <w:r w:rsidRPr="00B84AC7">
        <w:rPr>
          <w:noProof/>
          <w:lang w:val="en-AU" w:eastAsia="en-AU"/>
        </w:rPr>
        <mc:AlternateContent>
          <mc:Choice Requires="wps">
            <w:drawing>
              <wp:anchor distT="0" distB="0" distL="114300" distR="114300" simplePos="0" relativeHeight="251655168" behindDoc="0" locked="0" layoutInCell="1" allowOverlap="1" wp14:anchorId="161183B8" wp14:editId="38F6E6D6">
                <wp:simplePos x="0" y="0"/>
                <wp:positionH relativeFrom="column">
                  <wp:posOffset>1250315</wp:posOffset>
                </wp:positionH>
                <wp:positionV relativeFrom="paragraph">
                  <wp:posOffset>-1000760</wp:posOffset>
                </wp:positionV>
                <wp:extent cx="133985" cy="0"/>
                <wp:effectExtent l="0" t="0" r="18415" b="25400"/>
                <wp:wrapNone/>
                <wp:docPr id="212" name="Straight Connector 212"/>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12" o:spid="_x0000_s1026" style="position:absolute;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78.8pt" to="109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" strokecolor="black [3040]"/>
            </w:pict>
          </mc:Fallback>
        </mc:AlternateContent>
      </w:r>
      <w:r w:rsidRPr="00B84AC7">
        <w:rPr>
          <w:noProof/>
          <w:lang w:val="en-AU" w:eastAsia="en-AU"/>
        </w:rPr>
        <mc:AlternateContent>
          <mc:Choice Requires="wps">
            <w:drawing>
              <wp:anchor distT="0" distB="0" distL="114300" distR="114300" simplePos="0" relativeHeight="251653120" behindDoc="0" locked="0" layoutInCell="1" allowOverlap="1" wp14:anchorId="73027409" wp14:editId="402A645F">
                <wp:simplePos x="0" y="0"/>
                <wp:positionH relativeFrom="column">
                  <wp:posOffset>1250315</wp:posOffset>
                </wp:positionH>
                <wp:positionV relativeFrom="paragraph">
                  <wp:posOffset>-1216660</wp:posOffset>
                </wp:positionV>
                <wp:extent cx="133985" cy="0"/>
                <wp:effectExtent l="0" t="0" r="18415" b="25400"/>
                <wp:wrapNone/>
                <wp:docPr id="210" name="Straight Connector 210"/>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10"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95.8pt" to="109pt,-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" strokecolor="black [3040]"/>
            </w:pict>
          </mc:Fallback>
        </mc:AlternateContent>
      </w:r>
    </w:p>
    <w:p w:rsidR="00D91E19" w:rsidRPr="00B84AC7" w:rsidRDefault="00D91E19" w:rsidP="00D91E19">
      <w:pPr>
        <w:pStyle w:val="ListParagraph"/>
        <w:tabs>
          <w:tab w:val="right" w:leader="dot" w:pos="10490"/>
        </w:tabs>
      </w:pPr>
    </w:p>
    <w:p w:rsidR="00D91E19" w:rsidRPr="00B84AC7" w:rsidRDefault="00D91E19" w:rsidP="00D91E19">
      <w:pPr>
        <w:pStyle w:val="ListParagraph"/>
        <w:tabs>
          <w:tab w:val="right" w:leader="dot" w:pos="10490"/>
        </w:tabs>
      </w:pPr>
    </w:p>
    <w:p w:rsidR="00D91E19" w:rsidRPr="00B84AC7" w:rsidRDefault="00D91E19" w:rsidP="00D91E19">
      <w:pPr>
        <w:pStyle w:val="ListParagraph"/>
        <w:tabs>
          <w:tab w:val="right" w:leader="dot" w:pos="10490"/>
        </w:tabs>
      </w:pPr>
    </w:p>
    <w:p w:rsidR="00D91E19" w:rsidRPr="00B84AC7" w:rsidRDefault="00D91E19" w:rsidP="00D91E19">
      <w:pPr>
        <w:pStyle w:val="ListParagraph"/>
        <w:tabs>
          <w:tab w:val="right" w:leader="dot" w:pos="10490"/>
        </w:tabs>
      </w:pPr>
    </w:p>
    <w:p w:rsidR="00D91E19" w:rsidRPr="00B84AC7" w:rsidRDefault="00D91E19" w:rsidP="00D91E19">
      <w:pPr>
        <w:pStyle w:val="ListParagraph"/>
        <w:tabs>
          <w:tab w:val="right" w:leader="dot" w:pos="10490"/>
        </w:tabs>
      </w:pPr>
      <w:r w:rsidRPr="00B84AC7">
        <w:rPr>
          <w:noProof/>
          <w:lang w:val="en-AU" w:eastAsia="en-AU"/>
        </w:rPr>
        <mc:AlternateContent>
          <mc:Choice Requires="wps">
            <w:drawing>
              <wp:anchor distT="0" distB="0" distL="114300" distR="114300" simplePos="0" relativeHeight="251649024" behindDoc="0" locked="0" layoutInCell="1" allowOverlap="1" wp14:anchorId="355967F4" wp14:editId="41F5D481">
                <wp:simplePos x="0" y="0"/>
                <wp:positionH relativeFrom="column">
                  <wp:posOffset>1250315</wp:posOffset>
                </wp:positionH>
                <wp:positionV relativeFrom="paragraph">
                  <wp:posOffset>-845185</wp:posOffset>
                </wp:positionV>
                <wp:extent cx="133985" cy="0"/>
                <wp:effectExtent l="0" t="0" r="18415" b="25400"/>
                <wp:wrapNone/>
                <wp:docPr id="207" name="Straight Connector 207"/>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07" o:spid="_x0000_s1026" style="position:absolute;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66.55pt" to="109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" strokecolor="black [3040]"/>
            </w:pict>
          </mc:Fallback>
        </mc:AlternateContent>
      </w:r>
    </w:p>
    <w:p w:rsidR="00D91E19" w:rsidRPr="00B84AC7" w:rsidRDefault="00D91E19" w:rsidP="00D91E19">
      <w:pPr>
        <w:pStyle w:val="ListParagraph"/>
        <w:tabs>
          <w:tab w:val="right" w:leader="dot" w:pos="10490"/>
        </w:tabs>
      </w:pPr>
      <w:r w:rsidRPr="00B84AC7">
        <w:rPr>
          <w:noProof/>
          <w:lang w:val="en-AU" w:eastAsia="en-AU"/>
        </w:rPr>
        <mc:AlternateContent>
          <mc:Choice Requires="wps">
            <w:drawing>
              <wp:anchor distT="0" distB="0" distL="114300" distR="114300" simplePos="0" relativeHeight="251646976" behindDoc="0" locked="0" layoutInCell="1" allowOverlap="1" wp14:anchorId="0EE6430A" wp14:editId="32A698DF">
                <wp:simplePos x="0" y="0"/>
                <wp:positionH relativeFrom="column">
                  <wp:posOffset>1250315</wp:posOffset>
                </wp:positionH>
                <wp:positionV relativeFrom="paragraph">
                  <wp:posOffset>49530</wp:posOffset>
                </wp:positionV>
                <wp:extent cx="133985" cy="0"/>
                <wp:effectExtent l="0" t="0" r="18415" b="25400"/>
                <wp:wrapNone/>
                <wp:docPr id="206" name="Straight Connector 206"/>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06" o:spid="_x0000_s1026" style="position:absolute;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3.9pt" to="109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" strokecolor="black [3040]"/>
            </w:pict>
          </mc:Fallback>
        </mc:AlternateContent>
      </w:r>
      <w:r w:rsidRPr="00B84AC7">
        <w:rPr>
          <w:noProof/>
          <w:lang w:val="en-AU" w:eastAsia="en-AU"/>
        </w:rPr>
        <mc:AlternateContent>
          <mc:Choice Requires="wps">
            <w:drawing>
              <wp:anchor distT="0" distB="0" distL="114300" distR="114300" simplePos="0" relativeHeight="251644928" behindDoc="0" locked="0" layoutInCell="1" allowOverlap="1" wp14:anchorId="3C436C5E" wp14:editId="01A12553">
                <wp:simplePos x="0" y="0"/>
                <wp:positionH relativeFrom="column">
                  <wp:posOffset>1250315</wp:posOffset>
                </wp:positionH>
                <wp:positionV relativeFrom="paragraph">
                  <wp:posOffset>-382270</wp:posOffset>
                </wp:positionV>
                <wp:extent cx="133985" cy="0"/>
                <wp:effectExtent l="0" t="0" r="18415" b="25400"/>
                <wp:wrapNone/>
                <wp:docPr id="202" name="Straight Connector 202"/>
                <wp:cNvGraphicFramePr/>
                <a:graphic xmlns:a="http://schemas.openxmlformats.org/drawingml/2006/main">
                  <a:graphicData uri="http://schemas.microsoft.com/office/word/2010/wordprocessingShape">
                    <wps:wsp>
                      <wps:cNvCnPr/>
                      <wps:spPr>
                        <a:xfrm>
                          <a:off x="0" y="0"/>
                          <a:ext cx="13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02" o:spid="_x0000_s1026" style="position:absolute;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45pt,-30.1pt" to="109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" strokecolor="black [3040]"/>
            </w:pict>
          </mc:Fallback>
        </mc:AlternateContent>
      </w:r>
    </w:p>
    <w:p w:rsidR="00D91E19" w:rsidRPr="00B84AC7" w:rsidRDefault="00D91E19" w:rsidP="00D91E19">
      <w:pPr>
        <w:pStyle w:val="ListParagraph"/>
        <w:tabs>
          <w:tab w:val="right" w:leader="dot" w:pos="10490"/>
        </w:tabs>
      </w:pPr>
    </w:p>
    <w:p w:rsidR="00A246B8" w:rsidRPr="00B84AC7" w:rsidRDefault="00D91E19" w:rsidP="000B18E3">
      <w:pPr>
        <w:pStyle w:val="ListParagraph"/>
        <w:tabs>
          <w:tab w:val="right" w:leader="dot" w:pos="10490"/>
        </w:tabs>
        <w:rPr>
          <w:rStyle w:val="Heading1Char"/>
          <w:b w:val="0"/>
          <w:sz w:val="22"/>
          <w:u w:val="none"/>
        </w:rPr>
        <w:sectPr w:rsidR="00A246B8" w:rsidRPr="00B84AC7" w:rsidSect="00302E43">
          <w:headerReference w:type="default" r:id="rId10"/>
          <w:footerReference w:type="default" r:id="rId11"/>
          <w:pgSz w:w="12240" w:h="15840"/>
          <w:pgMar w:top="851" w:right="851" w:bottom="680" w:left="851" w:header="709" w:footer="709" w:gutter="0"/>
          <w:cols w:space="708"/>
          <w:titlePg/>
          <w:docGrid w:linePitch="360"/>
        </w:sectPr>
      </w:pPr>
      <w:r w:rsidRPr="00B84AC7">
        <w:rPr>
          <w:noProof/>
          <w:lang w:val="en-AU" w:eastAsia="en-AU"/>
        </w:rPr>
        <mc:AlternateContent>
          <mc:Choice Requires="wps">
            <w:drawing>
              <wp:anchor distT="0" distB="0" distL="114300" distR="114300" simplePos="0" relativeHeight="251640832" behindDoc="0" locked="0" layoutInCell="1" allowOverlap="1" wp14:anchorId="1E218618" wp14:editId="07220F41">
                <wp:simplePos x="0" y="0"/>
                <wp:positionH relativeFrom="column">
                  <wp:posOffset>1082675</wp:posOffset>
                </wp:positionH>
                <wp:positionV relativeFrom="paragraph">
                  <wp:posOffset>111760</wp:posOffset>
                </wp:positionV>
                <wp:extent cx="3841750" cy="0"/>
                <wp:effectExtent l="0" t="0" r="19050" b="25400"/>
                <wp:wrapNone/>
                <wp:docPr id="194" name="Straight Connector 194"/>
                <wp:cNvGraphicFramePr/>
                <a:graphic xmlns:a="http://schemas.openxmlformats.org/drawingml/2006/main">
                  <a:graphicData uri="http://schemas.microsoft.com/office/word/2010/wordprocessingShape">
                    <wps:wsp>
                      <wps:cNvCnPr/>
                      <wps:spPr>
                        <a:xfrm>
                          <a:off x="0" y="0"/>
                          <a:ext cx="3841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94" o:spid="_x0000_s1026" style="position:absolute;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25pt,8.8pt" to="387.7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" strokecolor="black [3040]"/>
            </w:pict>
          </mc:Fallback>
        </mc:AlternateContent>
      </w:r>
    </w:p>
    <w:p w:rsidR="009857BC" w:rsidRPr="00B84AC7" w:rsidRDefault="009857BC" w:rsidP="009857BC">
      <w:pPr>
        <w:rPr>
          <w:b/>
          <w:i/>
          <w:sz w:val="20"/>
          <w:u w:val="single"/>
        </w:rPr>
      </w:pPr>
      <w:r w:rsidRPr="00B84AC7">
        <w:rPr>
          <w:b/>
        </w:rPr>
        <w:lastRenderedPageBreak/>
        <w:t>WACE 2016 Sample Q2:</w:t>
      </w:r>
      <w:r w:rsidRPr="00B84AC7">
        <w:rPr>
          <w:b/>
        </w:rPr>
        <w:tab/>
      </w:r>
      <w:r w:rsidRPr="00B84AC7">
        <w:rPr>
          <w:b/>
        </w:rPr>
        <w:tab/>
      </w:r>
      <w:r w:rsidRPr="00B84AC7">
        <w:rPr>
          <w:b/>
        </w:rPr>
        <w:tab/>
      </w:r>
      <w:r w:rsidRPr="00B84AC7">
        <w:rPr>
          <w:b/>
        </w:rPr>
        <w:tab/>
      </w:r>
      <w:r w:rsidRPr="00B84AC7">
        <w:rPr>
          <w:b/>
        </w:rPr>
        <w:tab/>
      </w:r>
      <w:r w:rsidRPr="00B84AC7">
        <w:rPr>
          <w:b/>
        </w:rPr>
        <w:tab/>
      </w:r>
      <w:r w:rsidRPr="00B84AC7">
        <w:rPr>
          <w:b/>
        </w:rPr>
        <w:tab/>
      </w:r>
      <w:r w:rsidRPr="00B84AC7">
        <w:rPr>
          <w:b/>
        </w:rPr>
        <w:tab/>
      </w:r>
      <w:r w:rsidRPr="00B84AC7">
        <w:rPr>
          <w:i/>
          <w:sz w:val="20"/>
          <w:u w:val="single"/>
        </w:rPr>
        <w:t>Originally from WACE 2011</w:t>
      </w:r>
    </w:p>
    <w:p w:rsidR="009857BC" w:rsidRPr="00B84AC7" w:rsidRDefault="009857BC" w:rsidP="009857BC">
      <w:r w:rsidRPr="00B84AC7">
        <w:t>An enzyme is a biological catalyst. Esters can be hydrolysed, as represented below by an esterase enzyme.</w:t>
      </w:r>
    </w:p>
    <w:p w:rsidR="009857BC" w:rsidRPr="00B84AC7" w:rsidRDefault="009B02CF" w:rsidP="009857BC">
      <w:pPr>
        <w:jc w:val="center"/>
      </w:pPr>
      <m:oMathPara>
        <m:oMath>
          <m:r>
            <m:rPr>
              <m:sty m:val="p"/>
            </m:rPr>
            <w:rPr>
              <w:rFonts w:ascii="Cambria Math" w:hAnsi="Cambria Math"/>
            </w:rPr>
            <m:t xml:space="preserve">ester  +   water   </m:t>
          </m:r>
          <m:r>
            <m:rPr>
              <m:sty m:val="p"/>
            </m:rPr>
            <w:rPr>
              <w:rFonts w:ascii="Cambria Math" w:hAnsi="Cambria Math"/>
              <w:noProof/>
              <w:lang w:val="en-AU" w:eastAsia="en-AU"/>
            </w:rPr>
            <w:drawing>
              <wp:inline distT="0" distB="0" distL="0" distR="0" wp14:anchorId="40AFE8FF" wp14:editId="378A5F8F">
                <wp:extent cx="420624" cy="187011"/>
                <wp:effectExtent l="0" t="0" r="0" b="381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602" cy="191003"/>
                        </a:xfrm>
                        <a:prstGeom prst="rect">
                          <a:avLst/>
                        </a:prstGeom>
                        <a:noFill/>
                        <a:ln>
                          <a:noFill/>
                        </a:ln>
                      </pic:spPr>
                    </pic:pic>
                  </a:graphicData>
                </a:graphic>
              </wp:inline>
            </w:drawing>
          </m:r>
          <m:r>
            <m:rPr>
              <m:sty m:val="p"/>
            </m:rPr>
            <w:rPr>
              <w:rFonts w:ascii="Cambria Math" w:hAnsi="Cambria Math"/>
            </w:rPr>
            <m:t xml:space="preserve">   carboxylic acid  +   alcohol</m:t>
          </m:r>
        </m:oMath>
      </m:oMathPara>
    </w:p>
    <w:p w:rsidR="009857BC" w:rsidRPr="00B84AC7" w:rsidRDefault="009857BC" w:rsidP="009857BC">
      <w:r w:rsidRPr="00B84AC7">
        <w:t>In the presence of esterase, which one of the following statements is true for this process?</w:t>
      </w:r>
    </w:p>
    <w:p w:rsidR="009857BC" w:rsidRPr="00B84AC7" w:rsidRDefault="009857BC" w:rsidP="009857BC">
      <w:pPr>
        <w:pStyle w:val="ListParagraph"/>
        <w:numPr>
          <w:ilvl w:val="0"/>
          <w:numId w:val="2"/>
        </w:numPr>
      </w:pPr>
      <w:r w:rsidRPr="00B84AC7">
        <w:t>The position of the equilibrium for this reaction is shifted to the right.</w:t>
      </w:r>
    </w:p>
    <w:p w:rsidR="009857BC" w:rsidRPr="00B84AC7" w:rsidRDefault="009857BC" w:rsidP="009857BC">
      <w:pPr>
        <w:pStyle w:val="ListParagraph"/>
        <w:numPr>
          <w:ilvl w:val="0"/>
          <w:numId w:val="2"/>
        </w:numPr>
      </w:pPr>
      <w:r w:rsidRPr="00B84AC7">
        <w:t>The rate of forward reaction and the rate of reverse reaction both increase equally.</w:t>
      </w:r>
    </w:p>
    <w:p w:rsidR="009857BC" w:rsidRPr="00B84AC7" w:rsidRDefault="009857BC" w:rsidP="009857BC">
      <w:pPr>
        <w:pStyle w:val="ListParagraph"/>
        <w:numPr>
          <w:ilvl w:val="0"/>
          <w:numId w:val="2"/>
        </w:numPr>
      </w:pPr>
      <w:r w:rsidRPr="00B84AC7">
        <w:t>The rate of forward reaction increases more than the rate of reverse reaction.</w:t>
      </w:r>
    </w:p>
    <w:p w:rsidR="009857BC" w:rsidRPr="00B84AC7" w:rsidRDefault="009857BC" w:rsidP="009857BC">
      <w:pPr>
        <w:pStyle w:val="ListParagraph"/>
        <w:numPr>
          <w:ilvl w:val="0"/>
          <w:numId w:val="2"/>
        </w:numPr>
      </w:pPr>
      <w:r w:rsidRPr="00B84AC7">
        <w:t>The rate of forward reaction increases and the rate of reverse reaction decreases.</w:t>
      </w:r>
    </w:p>
    <w:p w:rsidR="009857BC" w:rsidRPr="00B84AC7" w:rsidRDefault="009857BC" w:rsidP="009857BC"/>
    <w:p w:rsidR="009857BC" w:rsidRPr="00B84AC7" w:rsidRDefault="009857BC" w:rsidP="009857BC">
      <w:pPr>
        <w:rPr>
          <w:i/>
        </w:rPr>
      </w:pPr>
      <w:r w:rsidRPr="00B84AC7">
        <w:rPr>
          <w:b/>
        </w:rPr>
        <w:t>WACE 2016 Sample Q3:</w:t>
      </w:r>
      <w:r w:rsidRPr="00B84AC7">
        <w:rPr>
          <w:b/>
        </w:rPr>
        <w:tab/>
      </w:r>
      <w:r w:rsidRPr="00B84AC7">
        <w:rPr>
          <w:b/>
        </w:rPr>
        <w:tab/>
      </w:r>
      <w:r w:rsidRPr="00B84AC7">
        <w:rPr>
          <w:b/>
        </w:rPr>
        <w:tab/>
      </w:r>
      <w:r w:rsidRPr="00B84AC7">
        <w:rPr>
          <w:b/>
        </w:rPr>
        <w:tab/>
      </w:r>
      <w:r w:rsidRPr="00B84AC7">
        <w:rPr>
          <w:b/>
        </w:rPr>
        <w:tab/>
      </w:r>
      <w:r w:rsidRPr="00B84AC7">
        <w:rPr>
          <w:b/>
        </w:rPr>
        <w:tab/>
      </w:r>
      <w:r w:rsidRPr="00B84AC7">
        <w:rPr>
          <w:b/>
        </w:rPr>
        <w:tab/>
      </w:r>
      <w:r w:rsidRPr="00B84AC7">
        <w:rPr>
          <w:b/>
        </w:rPr>
        <w:tab/>
      </w:r>
      <w:r w:rsidRPr="00B84AC7">
        <w:rPr>
          <w:i/>
          <w:sz w:val="20"/>
          <w:u w:val="single"/>
        </w:rPr>
        <w:t>Originally from WACE 2011</w:t>
      </w:r>
    </w:p>
    <w:p w:rsidR="009857BC" w:rsidRPr="00B84AC7" w:rsidRDefault="009857BC" w:rsidP="009857BC">
      <w:r w:rsidRPr="00B84AC7">
        <w:t>Hydrogen can be produced by the reaction</w:t>
      </w:r>
    </w:p>
    <w:p w:rsidR="009857BC" w:rsidRPr="00B84AC7" w:rsidRDefault="009857BC" w:rsidP="009857BC">
      <w:pPr>
        <w:jc w:val="center"/>
      </w:pPr>
      <w:r w:rsidRPr="00B84AC7">
        <w:t>CH</w:t>
      </w:r>
      <w:r w:rsidRPr="00B84AC7">
        <w:rPr>
          <w:vertAlign w:val="subscript"/>
        </w:rPr>
        <w:t>4</w:t>
      </w:r>
      <w:r w:rsidRPr="00B84AC7">
        <w:t>(g)   +   H</w:t>
      </w:r>
      <w:r w:rsidRPr="00B84AC7">
        <w:rPr>
          <w:vertAlign w:val="subscript"/>
        </w:rPr>
        <w:t>2</w:t>
      </w:r>
      <w:r w:rsidRPr="00B84AC7">
        <w:t xml:space="preserve">O(g)   </w:t>
      </w:r>
      <w:r w:rsidRPr="00B84AC7">
        <w:rPr>
          <w:rFonts w:ascii="Cambria Math" w:hAnsi="Cambria Math" w:cs="Cambria Math"/>
        </w:rPr>
        <w:t>⇌</w:t>
      </w:r>
      <w:r w:rsidRPr="00B84AC7">
        <w:t xml:space="preserve">   CO(g)   +   3 H</w:t>
      </w:r>
      <w:r w:rsidRPr="00B84AC7">
        <w:rPr>
          <w:vertAlign w:val="subscript"/>
        </w:rPr>
        <w:t>2</w:t>
      </w:r>
      <w:r w:rsidRPr="00B84AC7">
        <w:t>(g)</w:t>
      </w:r>
      <w:r w:rsidRPr="00B84AC7">
        <w:tab/>
      </w:r>
      <w:r w:rsidRPr="00B84AC7">
        <w:tab/>
        <w:t>ΔH &gt; 0</w:t>
      </w:r>
    </w:p>
    <w:p w:rsidR="009857BC" w:rsidRPr="00B84AC7" w:rsidRDefault="009857BC" w:rsidP="009857BC">
      <w:r w:rsidRPr="00B84AC7">
        <w:t>Which one of the following will increase the equilibrium yield of hydrogen?</w:t>
      </w:r>
    </w:p>
    <w:p w:rsidR="009857BC" w:rsidRPr="00B84AC7" w:rsidRDefault="009857BC" w:rsidP="009857BC">
      <w:pPr>
        <w:pStyle w:val="ListParagraph"/>
        <w:numPr>
          <w:ilvl w:val="0"/>
          <w:numId w:val="3"/>
        </w:numPr>
      </w:pPr>
      <w:r w:rsidRPr="00B84AC7">
        <w:t>increasing the total pressure of the system</w:t>
      </w:r>
    </w:p>
    <w:p w:rsidR="009857BC" w:rsidRPr="00B84AC7" w:rsidRDefault="009857BC" w:rsidP="009857BC">
      <w:pPr>
        <w:pStyle w:val="ListParagraph"/>
        <w:numPr>
          <w:ilvl w:val="0"/>
          <w:numId w:val="3"/>
        </w:numPr>
      </w:pPr>
      <w:r w:rsidRPr="00B84AC7">
        <w:t>decreasing the partial pressure of the water vapour</w:t>
      </w:r>
    </w:p>
    <w:p w:rsidR="009857BC" w:rsidRPr="00B84AC7" w:rsidRDefault="009857BC" w:rsidP="009857BC">
      <w:pPr>
        <w:pStyle w:val="ListParagraph"/>
        <w:numPr>
          <w:ilvl w:val="0"/>
          <w:numId w:val="3"/>
        </w:numPr>
      </w:pPr>
      <w:r w:rsidRPr="00B84AC7">
        <w:t>removing carbon monoxide from the system as it is produced</w:t>
      </w:r>
    </w:p>
    <w:p w:rsidR="009857BC" w:rsidRPr="00B84AC7" w:rsidRDefault="009857BC" w:rsidP="009857BC">
      <w:pPr>
        <w:pStyle w:val="ListParagraph"/>
        <w:numPr>
          <w:ilvl w:val="0"/>
          <w:numId w:val="3"/>
        </w:numPr>
      </w:pPr>
      <w:r w:rsidRPr="00B84AC7">
        <w:t>decreasing the temperature of the system</w:t>
      </w:r>
    </w:p>
    <w:p w:rsidR="009857BC" w:rsidRPr="00B84AC7" w:rsidRDefault="009857BC" w:rsidP="009857BC">
      <w:pPr>
        <w:pStyle w:val="Heading1"/>
      </w:pPr>
    </w:p>
    <w:p w:rsidR="009857BC" w:rsidRPr="00B84AC7" w:rsidRDefault="009857BC" w:rsidP="009857BC">
      <w:pPr>
        <w:rPr>
          <w:b/>
        </w:rPr>
      </w:pPr>
      <w:r w:rsidRPr="00B84AC7">
        <w:rPr>
          <w:b/>
        </w:rPr>
        <w:t>WACE 2015 Q2:</w:t>
      </w:r>
    </w:p>
    <w:p w:rsidR="009857BC" w:rsidRPr="00B84AC7" w:rsidRDefault="009857BC" w:rsidP="009857BC">
      <w:r w:rsidRPr="00B84AC7">
        <w:t xml:space="preserve">Which one of the following is </w:t>
      </w:r>
      <w:r w:rsidRPr="00B84AC7">
        <w:rPr>
          <w:b/>
        </w:rPr>
        <w:t>true</w:t>
      </w:r>
      <w:r w:rsidRPr="00B84AC7">
        <w:t xml:space="preserve"> for a solution of silver chloride in equilibrium with some solid silver chloride, as illustrated by the equation below?</w:t>
      </w:r>
    </w:p>
    <w:p w:rsidR="009857BC" w:rsidRPr="00B84AC7" w:rsidRDefault="009857BC" w:rsidP="009857BC">
      <w:pPr>
        <w:jc w:val="center"/>
      </w:pPr>
      <w:r w:rsidRPr="00B84AC7">
        <w:t>Ag</w:t>
      </w:r>
      <w:r w:rsidRPr="00B84AC7">
        <w:rPr>
          <w:vertAlign w:val="superscript"/>
        </w:rPr>
        <w:t>+</w:t>
      </w:r>
      <w:r w:rsidRPr="00B84AC7">
        <w:t>(aq)  +   Cℓ</w:t>
      </w:r>
      <w:r w:rsidRPr="00B84AC7">
        <w:rPr>
          <w:vertAlign w:val="superscript"/>
        </w:rPr>
        <w:t>-</w:t>
      </w:r>
      <w:r w:rsidRPr="00B84AC7">
        <w:t xml:space="preserve">(aq)   </w:t>
      </w:r>
      <w:r w:rsidRPr="00B84AC7">
        <w:rPr>
          <w:rFonts w:ascii="Cambria Math" w:hAnsi="Cambria Math" w:cs="Cambria Math"/>
        </w:rPr>
        <w:t>⇌</w:t>
      </w:r>
      <w:r w:rsidRPr="00B84AC7">
        <w:t xml:space="preserve">   AgCℓ(s) </w:t>
      </w:r>
    </w:p>
    <w:p w:rsidR="009857BC" w:rsidRPr="00B84AC7" w:rsidRDefault="009857BC" w:rsidP="009857BC">
      <w:pPr>
        <w:pStyle w:val="ListParagraph"/>
        <w:numPr>
          <w:ilvl w:val="0"/>
          <w:numId w:val="4"/>
        </w:numPr>
      </w:pPr>
      <w:r w:rsidRPr="00B84AC7">
        <w:t>The silver chloride solution is saturated.</w:t>
      </w:r>
    </w:p>
    <w:p w:rsidR="009857BC" w:rsidRPr="00B84AC7" w:rsidRDefault="009857BC" w:rsidP="009857BC">
      <w:pPr>
        <w:pStyle w:val="ListParagraph"/>
        <w:numPr>
          <w:ilvl w:val="0"/>
          <w:numId w:val="4"/>
        </w:numPr>
      </w:pPr>
      <w:r w:rsidRPr="00B84AC7">
        <w:t>Use of a catalyst would allow more solid silver chloride to dissolve.</w:t>
      </w:r>
    </w:p>
    <w:p w:rsidR="009857BC" w:rsidRPr="00B84AC7" w:rsidRDefault="009857BC" w:rsidP="009857BC">
      <w:pPr>
        <w:pStyle w:val="ListParagraph"/>
        <w:numPr>
          <w:ilvl w:val="0"/>
          <w:numId w:val="4"/>
        </w:numPr>
      </w:pPr>
      <w:r w:rsidRPr="00B84AC7">
        <w:t>If more solid silver chloride is added to the mixture then this will change the concentrations of the silver ions and chloride ions in the solution.</w:t>
      </w:r>
    </w:p>
    <w:p w:rsidR="009857BC" w:rsidRPr="00B84AC7" w:rsidRDefault="009857BC" w:rsidP="009857BC">
      <w:pPr>
        <w:pStyle w:val="ListParagraph"/>
        <w:numPr>
          <w:ilvl w:val="0"/>
          <w:numId w:val="4"/>
        </w:numPr>
      </w:pPr>
      <w:r w:rsidRPr="00B84AC7">
        <w:t>The reaction in which silver ions and chloride ions precipitate to form solid silver chloride is not taking place.</w:t>
      </w:r>
    </w:p>
    <w:p w:rsidR="009857BC" w:rsidRPr="00B84AC7" w:rsidRDefault="009857BC" w:rsidP="009857BC"/>
    <w:p w:rsidR="009857BC" w:rsidRPr="00B84AC7" w:rsidRDefault="009857BC" w:rsidP="009857BC">
      <w:pPr>
        <w:rPr>
          <w:b/>
        </w:rPr>
      </w:pPr>
      <w:r w:rsidRPr="00B84AC7">
        <w:br w:type="column"/>
      </w:r>
      <w:r w:rsidRPr="00B84AC7">
        <w:rPr>
          <w:b/>
        </w:rPr>
        <w:lastRenderedPageBreak/>
        <w:t>WACE 2015 Q4:</w:t>
      </w:r>
    </w:p>
    <w:p w:rsidR="009857BC" w:rsidRPr="00B84AC7" w:rsidRDefault="009857BC" w:rsidP="009857BC">
      <w:r w:rsidRPr="00B84AC7">
        <w:t>Consider the following equilibrium.</w:t>
      </w:r>
    </w:p>
    <w:p w:rsidR="009857BC" w:rsidRPr="00B84AC7" w:rsidRDefault="009857BC" w:rsidP="009857BC">
      <w:pPr>
        <w:jc w:val="center"/>
      </w:pPr>
      <w:r w:rsidRPr="00B84AC7">
        <w:t>2 CℓF</w:t>
      </w:r>
      <w:r w:rsidRPr="00B84AC7">
        <w:rPr>
          <w:vertAlign w:val="subscript"/>
        </w:rPr>
        <w:t>3</w:t>
      </w:r>
      <w:r w:rsidRPr="00B84AC7">
        <w:t xml:space="preserve">(g)   </w:t>
      </w:r>
      <w:r w:rsidRPr="00B84AC7">
        <w:rPr>
          <w:rFonts w:ascii="Cambria Math" w:hAnsi="Cambria Math" w:cs="Cambria Math"/>
        </w:rPr>
        <w:t>⇌</w:t>
      </w:r>
      <w:r w:rsidRPr="00B84AC7">
        <w:t xml:space="preserve">   3 F</w:t>
      </w:r>
      <w:r w:rsidRPr="00B84AC7">
        <w:rPr>
          <w:vertAlign w:val="subscript"/>
        </w:rPr>
        <w:t>2</w:t>
      </w:r>
      <w:r w:rsidRPr="00B84AC7">
        <w:t>(g)   +   Cℓ</w:t>
      </w:r>
      <w:r w:rsidRPr="00B84AC7">
        <w:softHyphen/>
      </w:r>
      <w:r w:rsidRPr="00B84AC7">
        <w:rPr>
          <w:vertAlign w:val="subscript"/>
        </w:rPr>
        <w:t>2</w:t>
      </w:r>
      <w:r w:rsidRPr="00B84AC7">
        <w:t>(g)</w:t>
      </w:r>
      <w:r w:rsidRPr="00B84AC7">
        <w:tab/>
      </w:r>
      <w:r w:rsidRPr="00B84AC7">
        <w:tab/>
        <w:t xml:space="preserve">ΔH = negative  </w:t>
      </w:r>
    </w:p>
    <w:p w:rsidR="009857BC" w:rsidRPr="00B84AC7" w:rsidRDefault="009857BC" w:rsidP="009857BC">
      <w:r w:rsidRPr="00B84AC7">
        <w:t>The system is initially at equilibrium. At time t</w:t>
      </w:r>
      <w:r w:rsidRPr="00B84AC7">
        <w:rPr>
          <w:vertAlign w:val="subscript"/>
        </w:rPr>
        <w:t>1</w:t>
      </w:r>
      <w:r w:rsidRPr="00B84AC7">
        <w:t xml:space="preserve">, the temperature of the system was increased. Which of the following </w:t>
      </w:r>
      <w:r w:rsidRPr="00B84AC7">
        <w:rPr>
          <w:b/>
        </w:rPr>
        <w:t>best</w:t>
      </w:r>
      <w:r w:rsidRPr="00B84AC7">
        <w:t xml:space="preserve"> represents the changes in the forward and reverse reaction rates until equilibrium is re-established at time, t</w:t>
      </w:r>
      <w:r w:rsidRPr="00B84AC7">
        <w:rPr>
          <w:vertAlign w:val="subscript"/>
        </w:rPr>
        <w:t>2</w:t>
      </w:r>
      <w:r w:rsidRPr="00B84AC7">
        <w:t>?</w:t>
      </w:r>
    </w:p>
    <w:p w:rsidR="009857BC" w:rsidRPr="00B84AC7" w:rsidRDefault="009B02CF" w:rsidP="009857BC">
      <w:r w:rsidRPr="00B84AC7">
        <w:rPr>
          <w:noProof/>
          <w:lang w:val="en-AU" w:eastAsia="en-AU"/>
        </w:rPr>
        <mc:AlternateContent>
          <mc:Choice Requires="wps">
            <w:drawing>
              <wp:anchor distT="4294967295" distB="4294967295" distL="114300" distR="114300" simplePos="0" relativeHeight="251624448" behindDoc="0" locked="0" layoutInCell="1" allowOverlap="1" wp14:anchorId="5280B5BC" wp14:editId="2EC8BD66">
                <wp:simplePos x="0" y="0"/>
                <wp:positionH relativeFrom="column">
                  <wp:posOffset>2959735</wp:posOffset>
                </wp:positionH>
                <wp:positionV relativeFrom="paragraph">
                  <wp:posOffset>59054</wp:posOffset>
                </wp:positionV>
                <wp:extent cx="1650365" cy="0"/>
                <wp:effectExtent l="0" t="0" r="26035" b="19050"/>
                <wp:wrapNone/>
                <wp:docPr id="391"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50365"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244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3.05pt,4.65pt" to="363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" strokecolor="#bfbfbf [2412]">
                <o:lock v:ext="edit" shapetype="f"/>
              </v:line>
            </w:pict>
          </mc:Fallback>
        </mc:AlternateContent>
      </w:r>
      <w:r w:rsidR="009857BC" w:rsidRPr="00B84AC7">
        <w:t>The forward reaction rate is represented by</w:t>
      </w:r>
    </w:p>
    <w:p w:rsidR="009857BC" w:rsidRPr="00B84AC7" w:rsidRDefault="009B02CF" w:rsidP="009857BC">
      <w:r w:rsidRPr="00B84AC7">
        <w:rPr>
          <w:noProof/>
          <w:lang w:val="en-AU" w:eastAsia="en-AU"/>
        </w:rPr>
        <mc:AlternateContent>
          <mc:Choice Requires="wps">
            <w:drawing>
              <wp:anchor distT="4294967295" distB="4294967295" distL="114300" distR="114300" simplePos="0" relativeHeight="251623424" behindDoc="0" locked="0" layoutInCell="1" allowOverlap="1" wp14:anchorId="6616AC32" wp14:editId="0ED8F892">
                <wp:simplePos x="0" y="0"/>
                <wp:positionH relativeFrom="column">
                  <wp:posOffset>2962910</wp:posOffset>
                </wp:positionH>
                <wp:positionV relativeFrom="paragraph">
                  <wp:posOffset>93979</wp:posOffset>
                </wp:positionV>
                <wp:extent cx="1650365" cy="0"/>
                <wp:effectExtent l="0" t="0" r="26035" b="19050"/>
                <wp:wrapNone/>
                <wp:docPr id="390"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5036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23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3.3pt,7.4pt" to="363.2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" strokecolor="black [3040]">
                <v:stroke dashstyle="dash"/>
                <o:lock v:ext="edit" shapetype="f"/>
              </v:line>
            </w:pict>
          </mc:Fallback>
        </mc:AlternateContent>
      </w:r>
      <w:r w:rsidR="009857BC" w:rsidRPr="00B84AC7">
        <w:t>The reverse reaction rate is represented by</w:t>
      </w:r>
    </w:p>
    <w:p w:rsidR="009857BC" w:rsidRPr="00B84AC7" w:rsidRDefault="009857BC" w:rsidP="009857B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842"/>
        <w:gridCol w:w="544"/>
        <w:gridCol w:w="4834"/>
      </w:tblGrid>
      <w:tr w:rsidR="009857BC" w:rsidRPr="00B84AC7" w:rsidTr="00322118">
        <w:tc>
          <w:tcPr>
            <w:tcW w:w="534" w:type="dxa"/>
          </w:tcPr>
          <w:p w:rsidR="009857BC" w:rsidRPr="00B84AC7" w:rsidRDefault="009857BC" w:rsidP="00322118">
            <w:r w:rsidRPr="00B84AC7">
              <w:t>(a)</w:t>
            </w:r>
          </w:p>
        </w:tc>
        <w:tc>
          <w:tcPr>
            <w:tcW w:w="4842" w:type="dxa"/>
          </w:tcPr>
          <w:p w:rsidR="009857BC" w:rsidRPr="00B84AC7" w:rsidRDefault="009B02CF" w:rsidP="00322118">
            <w:r w:rsidRPr="00B84AC7">
              <w:rPr>
                <w:noProof/>
                <w:lang w:val="en-AU" w:eastAsia="en-AU"/>
              </w:rPr>
              <mc:AlternateContent>
                <mc:Choice Requires="wpg">
                  <w:drawing>
                    <wp:inline distT="0" distB="0" distL="0" distR="0" wp14:anchorId="34C4BCED" wp14:editId="7A90994D">
                      <wp:extent cx="2745740" cy="2604135"/>
                      <wp:effectExtent l="0" t="38100" r="0" b="5715"/>
                      <wp:docPr id="37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5740" cy="2604135"/>
                                <a:chOff x="0" y="0"/>
                                <a:chExt cx="2745803" cy="2604059"/>
                              </a:xfrm>
                            </wpg:grpSpPr>
                            <wpg:grpSp>
                              <wpg:cNvPr id="376" name="Group 21"/>
                              <wpg:cNvGrpSpPr/>
                              <wpg:grpSpPr>
                                <a:xfrm>
                                  <a:off x="0" y="0"/>
                                  <a:ext cx="2745803" cy="2604059"/>
                                  <a:chOff x="0" y="0"/>
                                  <a:chExt cx="2745803" cy="2604059"/>
                                </a:xfrm>
                              </wpg:grpSpPr>
                              <wps:wsp>
                                <wps:cNvPr id="377" name="Straight Arrow Connector 8"/>
                                <wps:cNvCnPr/>
                                <wps:spPr>
                                  <a:xfrm flipV="1">
                                    <a:off x="369989" y="0"/>
                                    <a:ext cx="0" cy="22444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78" name="Straight Arrow Connector 9"/>
                                <wps:cNvCnPr/>
                                <wps:spPr>
                                  <a:xfrm>
                                    <a:off x="369989" y="2230501"/>
                                    <a:ext cx="207818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379" name="Group 20"/>
                                <wpg:cNvGrpSpPr/>
                                <wpg:grpSpPr>
                                  <a:xfrm>
                                    <a:off x="0" y="533840"/>
                                    <a:ext cx="2745803" cy="2070219"/>
                                    <a:chOff x="0" y="0"/>
                                    <a:chExt cx="2745803" cy="2070219"/>
                                  </a:xfrm>
                                </wpg:grpSpPr>
                                <wps:wsp>
                                  <wps:cNvPr id="380" name="Text Box 2"/>
                                  <wps:cNvSpPr txBox="1">
                                    <a:spLocks noChangeArrowheads="1"/>
                                  </wps:cNvSpPr>
                                  <wps:spPr bwMode="auto">
                                    <a:xfrm>
                                      <a:off x="2140648" y="1797087"/>
                                      <a:ext cx="605155" cy="273050"/>
                                    </a:xfrm>
                                    <a:prstGeom prst="rect">
                                      <a:avLst/>
                                    </a:prstGeom>
                                    <a:noFill/>
                                    <a:ln w="9525">
                                      <a:noFill/>
                                      <a:miter lim="800000"/>
                                      <a:headEnd/>
                                      <a:tailEnd/>
                                    </a:ln>
                                  </wps:spPr>
                                  <wps:txbx>
                                    <w:txbxContent>
                                      <w:p w:rsidR="00AC7A73" w:rsidRPr="00B60416" w:rsidRDefault="00AC7A73" w:rsidP="009857BC">
                                        <w:r w:rsidRPr="00B60416">
                                          <w:t>time</w:t>
                                        </w:r>
                                      </w:p>
                                    </w:txbxContent>
                                  </wps:txbx>
                                  <wps:bodyPr rot="0" vert="horz" wrap="square" lIns="91440" tIns="45720" rIns="91440" bIns="45720" anchor="t" anchorCtr="0">
                                    <a:noAutofit/>
                                  </wps:bodyPr>
                                </wps:wsp>
                                <wps:wsp>
                                  <wps:cNvPr id="381" name="Text Box 2"/>
                                  <wps:cNvSpPr txBox="1">
                                    <a:spLocks noChangeArrowheads="1"/>
                                  </wps:cNvSpPr>
                                  <wps:spPr bwMode="auto">
                                    <a:xfrm>
                                      <a:off x="903829" y="1797087"/>
                                      <a:ext cx="605642" cy="273132"/>
                                    </a:xfrm>
                                    <a:prstGeom prst="rect">
                                      <a:avLst/>
                                    </a:prstGeom>
                                    <a:noFill/>
                                    <a:ln w="9525">
                                      <a:noFill/>
                                      <a:miter lim="800000"/>
                                      <a:headEnd/>
                                      <a:tailEnd/>
                                    </a:ln>
                                  </wps:spPr>
                                  <wps:txbx>
                                    <w:txbxContent>
                                      <w:p w:rsidR="00AC7A73" w:rsidRPr="00B60416" w:rsidRDefault="00AC7A73" w:rsidP="009857BC">
                                        <w:r>
                                          <w:t>t</w:t>
                                        </w:r>
                                        <w:r>
                                          <w:rPr>
                                            <w:vertAlign w:val="subscript"/>
                                          </w:rPr>
                                          <w:t>1</w:t>
                                        </w:r>
                                      </w:p>
                                    </w:txbxContent>
                                  </wps:txbx>
                                  <wps:bodyPr rot="0" vert="horz" wrap="square" lIns="91440" tIns="45720" rIns="91440" bIns="45720" anchor="t" anchorCtr="0">
                                    <a:noAutofit/>
                                  </wps:bodyPr>
                                </wps:wsp>
                                <wps:wsp>
                                  <wps:cNvPr id="382" name="Text Box 2"/>
                                  <wps:cNvSpPr txBox="1">
                                    <a:spLocks noChangeArrowheads="1"/>
                                  </wps:cNvSpPr>
                                  <wps:spPr bwMode="auto">
                                    <a:xfrm>
                                      <a:off x="1617378" y="1797087"/>
                                      <a:ext cx="605642" cy="273132"/>
                                    </a:xfrm>
                                    <a:prstGeom prst="rect">
                                      <a:avLst/>
                                    </a:prstGeom>
                                    <a:noFill/>
                                    <a:ln w="9525">
                                      <a:noFill/>
                                      <a:miter lim="800000"/>
                                      <a:headEnd/>
                                      <a:tailEnd/>
                                    </a:ln>
                                  </wps:spPr>
                                  <wps:txbx>
                                    <w:txbxContent>
                                      <w:p w:rsidR="00AC7A73" w:rsidRPr="00B60416" w:rsidRDefault="00AC7A73" w:rsidP="009857BC">
                                        <w:r>
                                          <w:t>t</w:t>
                                        </w:r>
                                        <w:r>
                                          <w:rPr>
                                            <w:vertAlign w:val="subscript"/>
                                          </w:rPr>
                                          <w:t>2</w:t>
                                        </w:r>
                                      </w:p>
                                    </w:txbxContent>
                                  </wps:txbx>
                                  <wps:bodyPr rot="0" vert="horz" wrap="square" lIns="91440" tIns="45720" rIns="91440" bIns="45720" anchor="t" anchorCtr="0">
                                    <a:noAutofit/>
                                  </wps:bodyPr>
                                </wps:wsp>
                                <wps:wsp>
                                  <wps:cNvPr id="383" name="Text Box 2"/>
                                  <wps:cNvSpPr txBox="1">
                                    <a:spLocks noChangeArrowheads="1"/>
                                  </wps:cNvSpPr>
                                  <wps:spPr bwMode="auto">
                                    <a:xfrm>
                                      <a:off x="0" y="0"/>
                                      <a:ext cx="332105" cy="1174750"/>
                                    </a:xfrm>
                                    <a:prstGeom prst="rect">
                                      <a:avLst/>
                                    </a:prstGeom>
                                    <a:noFill/>
                                    <a:ln w="9525">
                                      <a:noFill/>
                                      <a:miter lim="800000"/>
                                      <a:headEnd/>
                                      <a:tailEnd/>
                                    </a:ln>
                                  </wps:spPr>
                                  <wps:txbx>
                                    <w:txbxContent>
                                      <w:p w:rsidR="00AC7A73" w:rsidRPr="00B60416" w:rsidRDefault="00AC7A73" w:rsidP="009857BC">
                                        <w:r>
                                          <w:t>Reaction rate</w:t>
                                        </w:r>
                                      </w:p>
                                    </w:txbxContent>
                                  </wps:txbx>
                                  <wps:bodyPr rot="0" vert="vert270" wrap="square" lIns="91440" tIns="45720" rIns="91440" bIns="45720" anchor="t" anchorCtr="0">
                                    <a:noAutofit/>
                                  </wps:bodyPr>
                                </wps:wsp>
                              </wpg:grpSp>
                              <wps:wsp>
                                <wps:cNvPr id="384" name="Straight Connector 13"/>
                                <wps:cNvCnPr/>
                                <wps:spPr>
                                  <a:xfrm>
                                    <a:off x="359417" y="1437669"/>
                                    <a:ext cx="665018"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s:wsp>
                                <wps:cNvPr id="385" name="Straight Connector 14"/>
                                <wps:cNvCnPr/>
                                <wps:spPr>
                                  <a:xfrm>
                                    <a:off x="369989" y="1464097"/>
                                    <a:ext cx="65297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386" name="Straight Connector 15"/>
                              <wps:cNvCnPr/>
                              <wps:spPr>
                                <a:xfrm flipV="1">
                                  <a:off x="1020111" y="184994"/>
                                  <a:ext cx="0" cy="125222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s:wsp>
                              <wps:cNvPr id="387" name="Straight Connector 16"/>
                              <wps:cNvCnPr/>
                              <wps:spPr>
                                <a:xfrm flipV="1">
                                  <a:off x="1035968" y="861544"/>
                                  <a:ext cx="0" cy="58610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8" name="Freeform 17"/>
                              <wps:cNvSpPr/>
                              <wps:spPr>
                                <a:xfrm>
                                  <a:off x="1020111" y="190279"/>
                                  <a:ext cx="771690" cy="338275"/>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Freeform 19"/>
                              <wps:cNvSpPr/>
                              <wps:spPr>
                                <a:xfrm flipV="1">
                                  <a:off x="1030682" y="528554"/>
                                  <a:ext cx="771525" cy="33299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22" o:spid="_x0000_s1121" style="width:216.2pt;height:205.05pt;mso-position-horizontal-relative:char;mso-position-vertical-relative:line" coordsize="27458,2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">
                      <v:group id="Group 21" o:spid="_x0000_s1122" style="position:absolute;width:27458;height:26040" coordsize="27458,26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shapetype id="_x0000_t32" coordsize="21600,21600" o:spt="32" o:oned="t" path="m,l21600,21600e" filled="f">
                          <v:path arrowok="t" fillok="f" o:connecttype="none"/>
                          <o:lock v:ext="edit" shapetype="t"/>
                        </v:shapetype>
                        <v:shape id="Straight Arrow Connector 8" o:spid="_x0000_s1123" type="#_x0000_t32" style="position:absolute;left:3699;width:0;height:224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o9rcYAAADcAAAADwAAAGRycy9kb3ducmV2LnhtbESPQWvCQBSE7wX/w/KE3uqmRpqSuopU&#10;pEoFqUrB2yP7mg3Nvo3ZVeO/dwsFj8PMfMOMp52txZlaXzlW8DxIQBAXTldcKtjvFk+vIHxA1lg7&#10;JgVX8jCd9B7GmGt34S86b0MpIoR9jgpMCE0upS8MWfQD1xBH78e1FkOUbSl1i5cIt7UcJsmLtFhx&#10;XDDY0Luh4nd7sgrmq+9RduyOm/TjYNYFpdlhOPtU6rHfzd5ABOrCPfzfXmoFaZbB35l4BOTk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qPa3GAAAA3AAAAA8AAAAAAAAA&#10;AAAAAAAAoQIAAGRycy9kb3ducmV2LnhtbFBLBQYAAAAABAAEAPkAAACUAwAAAAA=&#10;" strokecolor="black [3040]">
                          <v:stroke endarrow="open"/>
                        </v:shape>
                        <v:shape id="Straight Arrow Connector 9" o:spid="_x0000_s1124" type="#_x0000_t32" style="position:absolute;left:3699;top:22305;width:207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rcEAAADcAAAADwAAAGRycy9kb3ducmV2LnhtbERPTYvCMBC9L/gfwgje1nQV1O02iggF&#10;D+5Bq3gdmtm2tJnUJtb6781hwePjfSebwTSip85VlhV8TSMQxLnVFRcKzln6uQLhPLLGxjIpeJKD&#10;zXr0kWCs7YOP1J98IUIIuxgVlN63sZQuL8mgm9qWOHB/tjPoA+wKqTt8hHDTyFkULaTBikNDiS3t&#10;Ssrr090oiNwive2y+rc/F/54uMp0//y+KDUZD9sfEJ4G/xb/u/dawXwZ1oYz4Qj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k0itwQAAANwAAAAPAAAAAAAAAAAAAAAA&#10;AKECAABkcnMvZG93bnJldi54bWxQSwUGAAAAAAQABAD5AAAAjwMAAAAA&#10;" strokecolor="black [3040]">
                          <v:stroke endarrow="open"/>
                        </v:shape>
                        <v:group id="Group 20" o:spid="_x0000_s1125" style="position:absolute;top:5338;width:27458;height:20702" coordsize="27458,2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shape id="_x0000_s1126" type="#_x0000_t202" style="position:absolute;left:21406;top:17970;width:6052;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dyW8AA&#10;AADcAAAADwAAAGRycy9kb3ducmV2LnhtbERPy4rCMBTdC/5DuII7TdRRnGoUUQRXIz5mYHaX5toW&#10;m5vSRNv5+8lCcHk47+W6taV4Uu0LxxpGQwWCOHWm4EzD9bIfzEH4gGywdEwa/sjDetXtLDExruET&#10;Pc8hEzGEfYIa8hCqREqf5mTRD11FHLmbqy2GCOtMmhqbGG5LOVZqJi0WHBtyrGibU3o/P6yG76/b&#10;78+HOmY7O60a1yrJ9lNq3e+1mwWIQG14i1/ug9Ewmcf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EdyW8AAAADcAAAADwAAAAAAAAAAAAAAAACYAgAAZHJzL2Rvd25y&#10;ZXYueG1sUEsFBgAAAAAEAAQA9QAAAIUDAAAAAA==&#10;" filled="f" stroked="f">
                            <v:textbox>
                              <w:txbxContent>
                                <w:p w:rsidR="00AC7A73" w:rsidRPr="00B60416" w:rsidRDefault="00AC7A73" w:rsidP="009857BC">
                                  <w:r w:rsidRPr="00B60416">
                                    <w:t>time</w:t>
                                  </w:r>
                                </w:p>
                              </w:txbxContent>
                            </v:textbox>
                          </v:shape>
                          <v:shape id="_x0000_s1127" type="#_x0000_t202" style="position:absolute;left:9038;top:17970;width:6056;height:2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vXwMUA&#10;AADcAAAADwAAAGRycy9kb3ducmV2LnhtbESPS2vDMBCE74X8B7GB3BIpSVsSx0oILYWeWuo8ILfF&#10;Wj+ItTKWGrv/vioEehxm5hsm3Q22ETfqfO1Yw3ymQBDnztRcajge3qYrED4gG2wck4Yf8rDbjh5S&#10;TIzr+YtuWShFhLBPUEMVQptI6fOKLPqZa4mjV7jOYoiyK6XpsI9w28iFUs/SYs1xocKWXirKr9m3&#10;1XD6KC7nR/VZvtqntneDkmzXUuvJeNhvQAQawn/43n43GparO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C9fAxQAAANwAAAAPAAAAAAAAAAAAAAAAAJgCAABkcnMv&#10;ZG93bnJldi54bWxQSwUGAAAAAAQABAD1AAAAigMAAAAA&#10;" filled="f" stroked="f">
                            <v:textbox>
                              <w:txbxContent>
                                <w:p w:rsidR="00AC7A73" w:rsidRPr="00B60416" w:rsidRDefault="00AC7A73" w:rsidP="009857BC">
                                  <w:r>
                                    <w:t>t</w:t>
                                  </w:r>
                                  <w:r>
                                    <w:rPr>
                                      <w:vertAlign w:val="subscript"/>
                                    </w:rPr>
                                    <w:t>1</w:t>
                                  </w:r>
                                </w:p>
                              </w:txbxContent>
                            </v:textbox>
                          </v:shape>
                          <v:shape id="_x0000_s1128" type="#_x0000_t202" style="position:absolute;left:16173;top:17970;width:6057;height:2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lJt8QA&#10;AADcAAAADwAAAGRycy9kb3ducmV2LnhtbESPW4vCMBSE3xf8D+EIvmniZUWrUWSXBZ9cvIJvh+bY&#10;FpuT0mRt999vBGEfh5n5hlmuW1uKB9W+cKxhOFAgiFNnCs40nI5f/RkIH5ANlo5Jwy95WK86b0tM&#10;jGt4T49DyESEsE9QQx5ClUjp05ws+oGriKN3c7XFEGWdSVNjE+G2lCOlptJiwXEhx4o+ckrvhx+r&#10;4by7XS8T9Z192veqca2SbOdS61633SxABGrDf/jV3hoN49kI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ZSbfEAAAA3AAAAA8AAAAAAAAAAAAAAAAAmAIAAGRycy9k&#10;b3ducmV2LnhtbFBLBQYAAAAABAAEAPUAAACJAwAAAAA=&#10;" filled="f" stroked="f">
                            <v:textbox>
                              <w:txbxContent>
                                <w:p w:rsidR="00AC7A73" w:rsidRPr="00B60416" w:rsidRDefault="00AC7A73" w:rsidP="009857BC">
                                  <w:r>
                                    <w:t>t</w:t>
                                  </w:r>
                                  <w:r>
                                    <w:rPr>
                                      <w:vertAlign w:val="subscript"/>
                                    </w:rPr>
                                    <w:t>2</w:t>
                                  </w:r>
                                </w:p>
                              </w:txbxContent>
                            </v:textbox>
                          </v:shape>
                          <v:shape id="_x0000_s1129" type="#_x0000_t202" style="position:absolute;width:3321;height:11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5xU8UA&#10;AADcAAAADwAAAGRycy9kb3ducmV2LnhtbESPQWvCQBSE7wX/w/KE3urGBopEVxGlYi9Fox68PbPP&#10;JJh9G7NbE/99VxA8DjPzDTOZdaYSN2pcaVnBcBCBIM6sLjlXsN99f4xAOI+ssbJMCu7kYDbtvU0w&#10;0bblLd1Sn4sAYZeggsL7OpHSZQUZdANbEwfvbBuDPsgml7rBNsBNJT+j6EsaLDksFFjToqDskv4Z&#10;BYfT773a1vExKtufTbe6btLlKlfqvd/NxyA8df4VfrbXWkE8iuFxJhwBO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jnFTxQAAANwAAAAPAAAAAAAAAAAAAAAAAJgCAABkcnMv&#10;ZG93bnJldi54bWxQSwUGAAAAAAQABAD1AAAAigMAAAAA&#10;" filled="f" stroked="f">
                            <v:textbox style="layout-flow:vertical;mso-layout-flow-alt:bottom-to-top">
                              <w:txbxContent>
                                <w:p w:rsidR="00AC7A73" w:rsidRPr="00B60416" w:rsidRDefault="00AC7A73" w:rsidP="009857BC">
                                  <w:r>
                                    <w:t>Reaction rate</w:t>
                                  </w:r>
                                </w:p>
                              </w:txbxContent>
                            </v:textbox>
                          </v:shape>
                        </v:group>
                        <v:line id="Straight Connector 13" o:spid="_x0000_s1130" style="position:absolute;visibility:visible;mso-wrap-style:square" from="3594,14376" to="10244,14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Zq/8UAAADcAAAADwAAAGRycy9kb3ducmV2LnhtbESP0WrCQBRE34X+w3ILfRHdtJWaRjdB&#10;xKqgCE37AZfsNQnN3g3Z1cS/7xaEPg4zc4ZZZoNpxJU6V1tW8DyNQBAXVtdcKvj++pjEIJxH1thY&#10;JgU3cpClD6MlJtr2/EnX3JciQNglqKDyvk2kdEVFBt3UtsTBO9vOoA+yK6XusA9w08iXKHqTBmsO&#10;CxW2tK6o+MkvRkF77OeH02Hc74p8s9XN2Bvid6WeHofVAoSnwf+H7+29VvAaz+DvTDgCMv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vZq/8UAAADcAAAADwAAAAAAAAAA&#10;AAAAAAChAgAAZHJzL2Rvd25yZXYueG1sUEsFBgAAAAAEAAQA+QAAAJMDAAAAAA==&#10;" strokecolor="#bfbfbf [2412]"/>
                        <v:line id="Straight Connector 14" o:spid="_x0000_s1131" style="position:absolute;visibility:visible;mso-wrap-style:square" from="3699,14640" to="10229,14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7sU8QAAADcAAAADwAAAGRycy9kb3ducmV2LnhtbESPQWvCQBSE7wX/w/KEXkQ3WpU0uooU&#10;ivao8eLtsfuaBLNvQ3Zrkv76bqHQ4zAz3zDbfW9r8aDWV44VzGcJCGLtTMWFgmv+Pk1B+IBssHZM&#10;CgbysN+NnraYGdfxmR6XUIgIYZ+hgjKEJpPS65Is+plriKP36VqLIcq2kKbFLsJtLRdJspYWK44L&#10;JTb0VpK+X76sghvJZX6cnIZvfl0kDRqNH0et1PO4P2xABOrDf/ivfTIKXtIV/J6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DuxTxAAAANwAAAAPAAAAAAAAAAAA&#10;AAAAAKECAABkcnMvZG93bnJldi54bWxQSwUGAAAAAAQABAD5AAAAkgMAAAAA&#10;" strokecolor="black [3040]">
                          <v:stroke dashstyle="dash"/>
                        </v:line>
                      </v:group>
                      <v:line id="Straight Connector 15" o:spid="_x0000_s1132" style="position:absolute;flip:y;visibility:visible;mso-wrap-style:square" from="10201,1849" to="10201,14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8nBscAAADcAAAADwAAAGRycy9kb3ducmV2LnhtbESPQUvDQBSE70L/w/KEXqTdqBBL7CZI&#10;akUEBdNS8PbIPpPQ7Nttdm3Tf98VBI/DzHzDLIvR9OJIg+8sK7idJyCIa6s7bhRsN+vZAoQPyBp7&#10;y6TgTB6KfHK1xEzbE3/SsQqNiBD2GSpoQ3CZlL5uyaCfW0ccvW87GAxRDo3UA54i3PTyLklSabDj&#10;uNCio7Klel/9GAXvZfl2U6XueVe5h8NL4j+a1RcpNb0enx5BBBrDf/iv/aoV3C9S+D0Tj4DM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fycGxwAAANwAAAAPAAAAAAAA&#10;AAAAAAAAAKECAABkcnMvZG93bnJldi54bWxQSwUGAAAAAAQABAD5AAAAlQMAAAAA&#10;" strokecolor="#bfbfbf [2412]"/>
                      <v:line id="Straight Connector 16" o:spid="_x0000_s1133" style="position:absolute;flip:y;visibility:visible;mso-wrap-style:square" from="10359,8615" to="10359,1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snw74AAADcAAAADwAAAGRycy9kb3ducmV2LnhtbESPzQrCMBCE74LvEFbwpqkKKtUoKgiC&#10;F/8eYGm2TbHZlCZqfXsjCB6HmfmGWa5bW4knNb50rGA0TEAQZ06XXCi4XfeDOQgfkDVWjknBmzys&#10;V93OElPtXnym5yUUIkLYp6jAhFCnUvrMkEU/dDVx9HLXWAxRNoXUDb4i3FZynCRTabHkuGCwpp2h&#10;7H55WAWn7fWGrT9MMvdwuc2PhSn5pFS/124WIAK14R/+tQ9awWQ+g++ZeAT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UqyfDvgAAANwAAAAPAAAAAAAAAAAAAAAAAKEC&#10;AABkcnMvZG93bnJldi54bWxQSwUGAAAAAAQABAD5AAAAjAMAAAAA&#10;" strokecolor="black [3040]">
                        <v:stroke dashstyle="dash"/>
                      </v:line>
                      <v:shape id="Freeform 17" o:spid="_x0000_s1134" style="position:absolute;left:10201;top:1902;width:7717;height:3383;visibility:visible;mso-wrap-style:square;v-text-anchor:middle" coordsize="1125822,375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TRLcAA&#10;AADcAAAADwAAAGRycy9kb3ducmV2LnhtbERPy2oCMRTdF/yHcIVuima0UIbRKNJiKe7Gx/4yuU5G&#10;k5shiTr9e7ModHk47+V6cFbcKcTOs4LZtABB3HjdcavgeNhOShAxIWu0nknBL0VYr0YvS6y0f3BN&#10;931qRQ7hWKECk1JfSRkbQw7j1PfEmTv74DBlGFqpAz5yuLNyXhQf0mHHucFgT5+Gmuv+5hQc3s60&#10;K8Osnn8V9fcFje3TySr1Oh42CxCJhvQv/nP/aAXvZV6bz+Qj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TRLcAAAADcAAAADwAAAAAAAAAAAAAAAACYAgAAZHJzL2Rvd25y&#10;ZXYueG1sUEsFBgAAAAAEAAQA9QAAAIUDAAAAAA==&#10;" path="m,c141388,122008,282777,244016,470414,306562v187637,62546,421522,65629,655408,68712e" filled="f" strokecolor="#bfbfbf [2412]">
                        <v:path arrowok="t" o:connecttype="custom" o:connectlocs="0,0;322443,276337;771690,338275" o:connectangles="0,0,0"/>
                      </v:shape>
                      <v:shape id="Freeform 19" o:spid="_x0000_s1135" style="position:absolute;left:10306;top:5285;width:7716;height:3330;flip:y;visibility:visible;mso-wrap-style:square;v-text-anchor:middle" coordsize="1125822,375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DhUMIA&#10;AADcAAAADwAAAGRycy9kb3ducmV2LnhtbESPQYvCMBSE7wv+h/AEb2vqCkutRhEX0YuC1YPHR/Ns&#10;is1LaaLWf78RBI/DzHzDzBadrcWdWl85VjAaJiCIC6crLhWcjuvvFIQPyBprx6TgSR4W897XDDPt&#10;Hnygex5KESHsM1RgQmgyKX1hyKIfuoY4ehfXWgxRtqXULT4i3NbyJ0l+pcWK44LBhlaGimt+swo2&#10;zwT3x3R9RnPLq8OJd4X52yk16HfLKYhAXfiE3+2tVjBOJ/A6E4+A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OFQwgAAANwAAAAPAAAAAAAAAAAAAAAAAJgCAABkcnMvZG93&#10;bnJldi54bWxQSwUGAAAAAAQABAD1AAAAhwMAAAAA&#10;" path="m,c141388,122008,282777,244016,470414,306562v187637,62546,421522,65629,655408,68712e" filled="f" strokecolor="black [3040]">
                        <v:stroke dashstyle="dash"/>
                        <v:path arrowok="t" o:connecttype="custom" o:connectlocs="0,0;322374,272020;771525,332990" o:connectangles="0,0,0"/>
                      </v:shape>
                      <w10:anchorlock/>
                    </v:group>
                  </w:pict>
                </mc:Fallback>
              </mc:AlternateContent>
            </w:r>
          </w:p>
        </w:tc>
        <w:tc>
          <w:tcPr>
            <w:tcW w:w="544" w:type="dxa"/>
          </w:tcPr>
          <w:p w:rsidR="009857BC" w:rsidRPr="00B84AC7" w:rsidRDefault="009857BC" w:rsidP="00322118">
            <w:r w:rsidRPr="00B84AC7">
              <w:t>(b)</w:t>
            </w:r>
          </w:p>
        </w:tc>
        <w:tc>
          <w:tcPr>
            <w:tcW w:w="4834" w:type="dxa"/>
          </w:tcPr>
          <w:p w:rsidR="009857BC" w:rsidRPr="00B84AC7" w:rsidRDefault="009B02CF" w:rsidP="00322118">
            <w:r w:rsidRPr="00B84AC7">
              <w:rPr>
                <w:noProof/>
                <w:lang w:val="en-AU" w:eastAsia="en-AU"/>
              </w:rPr>
              <mc:AlternateContent>
                <mc:Choice Requires="wpg">
                  <w:drawing>
                    <wp:inline distT="0" distB="0" distL="0" distR="0" wp14:anchorId="18560A93" wp14:editId="37E05696">
                      <wp:extent cx="2745740" cy="2604135"/>
                      <wp:effectExtent l="0" t="38100" r="0" b="5715"/>
                      <wp:docPr id="361"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5740" cy="2604135"/>
                                <a:chOff x="0" y="0"/>
                                <a:chExt cx="2745803" cy="2604059"/>
                              </a:xfrm>
                            </wpg:grpSpPr>
                            <wpg:grpSp>
                              <wpg:cNvPr id="362" name="Group 295"/>
                              <wpg:cNvGrpSpPr/>
                              <wpg:grpSpPr>
                                <a:xfrm>
                                  <a:off x="0" y="0"/>
                                  <a:ext cx="2745803" cy="2604059"/>
                                  <a:chOff x="0" y="0"/>
                                  <a:chExt cx="2745803" cy="2604059"/>
                                </a:xfrm>
                              </wpg:grpSpPr>
                              <wps:wsp>
                                <wps:cNvPr id="363" name="Straight Arrow Connector 296"/>
                                <wps:cNvCnPr/>
                                <wps:spPr>
                                  <a:xfrm flipV="1">
                                    <a:off x="369989" y="0"/>
                                    <a:ext cx="0" cy="22444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4" name="Straight Arrow Connector 297"/>
                                <wps:cNvCnPr/>
                                <wps:spPr>
                                  <a:xfrm>
                                    <a:off x="369989" y="2230501"/>
                                    <a:ext cx="207818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365" name="Group 298"/>
                                <wpg:cNvGrpSpPr/>
                                <wpg:grpSpPr>
                                  <a:xfrm>
                                    <a:off x="0" y="533840"/>
                                    <a:ext cx="2745803" cy="2070219"/>
                                    <a:chOff x="0" y="0"/>
                                    <a:chExt cx="2745803" cy="2070219"/>
                                  </a:xfrm>
                                </wpg:grpSpPr>
                                <wps:wsp>
                                  <wps:cNvPr id="366" name="Text Box 2"/>
                                  <wps:cNvSpPr txBox="1">
                                    <a:spLocks noChangeArrowheads="1"/>
                                  </wps:cNvSpPr>
                                  <wps:spPr bwMode="auto">
                                    <a:xfrm>
                                      <a:off x="2140648" y="1797087"/>
                                      <a:ext cx="605155" cy="273050"/>
                                    </a:xfrm>
                                    <a:prstGeom prst="rect">
                                      <a:avLst/>
                                    </a:prstGeom>
                                    <a:noFill/>
                                    <a:ln w="9525">
                                      <a:noFill/>
                                      <a:miter lim="800000"/>
                                      <a:headEnd/>
                                      <a:tailEnd/>
                                    </a:ln>
                                  </wps:spPr>
                                  <wps:txbx>
                                    <w:txbxContent>
                                      <w:p w:rsidR="00AC7A73" w:rsidRPr="00B60416" w:rsidRDefault="00AC7A73" w:rsidP="009857BC">
                                        <w:r w:rsidRPr="00B60416">
                                          <w:t>time</w:t>
                                        </w:r>
                                      </w:p>
                                    </w:txbxContent>
                                  </wps:txbx>
                                  <wps:bodyPr rot="0" vert="horz" wrap="square" lIns="91440" tIns="45720" rIns="91440" bIns="45720" anchor="t" anchorCtr="0">
                                    <a:noAutofit/>
                                  </wps:bodyPr>
                                </wps:wsp>
                                <wps:wsp>
                                  <wps:cNvPr id="367" name="Text Box 2"/>
                                  <wps:cNvSpPr txBox="1">
                                    <a:spLocks noChangeArrowheads="1"/>
                                  </wps:cNvSpPr>
                                  <wps:spPr bwMode="auto">
                                    <a:xfrm>
                                      <a:off x="903829" y="1797087"/>
                                      <a:ext cx="605642" cy="273132"/>
                                    </a:xfrm>
                                    <a:prstGeom prst="rect">
                                      <a:avLst/>
                                    </a:prstGeom>
                                    <a:noFill/>
                                    <a:ln w="9525">
                                      <a:noFill/>
                                      <a:miter lim="800000"/>
                                      <a:headEnd/>
                                      <a:tailEnd/>
                                    </a:ln>
                                  </wps:spPr>
                                  <wps:txbx>
                                    <w:txbxContent>
                                      <w:p w:rsidR="00AC7A73" w:rsidRPr="00B60416" w:rsidRDefault="00AC7A73" w:rsidP="009857BC">
                                        <w:r>
                                          <w:t>t</w:t>
                                        </w:r>
                                        <w:r>
                                          <w:rPr>
                                            <w:vertAlign w:val="subscript"/>
                                          </w:rPr>
                                          <w:t>1</w:t>
                                        </w:r>
                                      </w:p>
                                    </w:txbxContent>
                                  </wps:txbx>
                                  <wps:bodyPr rot="0" vert="horz" wrap="square" lIns="91440" tIns="45720" rIns="91440" bIns="45720" anchor="t" anchorCtr="0">
                                    <a:noAutofit/>
                                  </wps:bodyPr>
                                </wps:wsp>
                                <wps:wsp>
                                  <wps:cNvPr id="368" name="Text Box 2"/>
                                  <wps:cNvSpPr txBox="1">
                                    <a:spLocks noChangeArrowheads="1"/>
                                  </wps:cNvSpPr>
                                  <wps:spPr bwMode="auto">
                                    <a:xfrm>
                                      <a:off x="1617378" y="1797087"/>
                                      <a:ext cx="605642" cy="273132"/>
                                    </a:xfrm>
                                    <a:prstGeom prst="rect">
                                      <a:avLst/>
                                    </a:prstGeom>
                                    <a:noFill/>
                                    <a:ln w="9525">
                                      <a:noFill/>
                                      <a:miter lim="800000"/>
                                      <a:headEnd/>
                                      <a:tailEnd/>
                                    </a:ln>
                                  </wps:spPr>
                                  <wps:txbx>
                                    <w:txbxContent>
                                      <w:p w:rsidR="00AC7A73" w:rsidRPr="00B60416" w:rsidRDefault="00AC7A73" w:rsidP="009857BC">
                                        <w:r>
                                          <w:t>t</w:t>
                                        </w:r>
                                        <w:r>
                                          <w:rPr>
                                            <w:vertAlign w:val="subscript"/>
                                          </w:rPr>
                                          <w:t>2</w:t>
                                        </w:r>
                                      </w:p>
                                    </w:txbxContent>
                                  </wps:txbx>
                                  <wps:bodyPr rot="0" vert="horz" wrap="square" lIns="91440" tIns="45720" rIns="91440" bIns="45720" anchor="t" anchorCtr="0">
                                    <a:noAutofit/>
                                  </wps:bodyPr>
                                </wps:wsp>
                                <wps:wsp>
                                  <wps:cNvPr id="369" name="Text Box 2"/>
                                  <wps:cNvSpPr txBox="1">
                                    <a:spLocks noChangeArrowheads="1"/>
                                  </wps:cNvSpPr>
                                  <wps:spPr bwMode="auto">
                                    <a:xfrm>
                                      <a:off x="0" y="0"/>
                                      <a:ext cx="332105" cy="1174750"/>
                                    </a:xfrm>
                                    <a:prstGeom prst="rect">
                                      <a:avLst/>
                                    </a:prstGeom>
                                    <a:noFill/>
                                    <a:ln w="9525">
                                      <a:noFill/>
                                      <a:miter lim="800000"/>
                                      <a:headEnd/>
                                      <a:tailEnd/>
                                    </a:ln>
                                  </wps:spPr>
                                  <wps:txbx>
                                    <w:txbxContent>
                                      <w:p w:rsidR="00AC7A73" w:rsidRPr="00B60416" w:rsidRDefault="00AC7A73" w:rsidP="009857BC">
                                        <w:r>
                                          <w:t>Reaction rate</w:t>
                                        </w:r>
                                      </w:p>
                                    </w:txbxContent>
                                  </wps:txbx>
                                  <wps:bodyPr rot="0" vert="vert270" wrap="square" lIns="91440" tIns="45720" rIns="91440" bIns="45720" anchor="t" anchorCtr="0">
                                    <a:noAutofit/>
                                  </wps:bodyPr>
                                </wps:wsp>
                              </wpg:grpSp>
                              <wps:wsp>
                                <wps:cNvPr id="370" name="Straight Connector 303"/>
                                <wps:cNvCnPr/>
                                <wps:spPr>
                                  <a:xfrm>
                                    <a:off x="359417" y="1437669"/>
                                    <a:ext cx="665018"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s:wsp>
                                <wps:cNvPr id="371" name="Straight Connector 304"/>
                                <wps:cNvCnPr/>
                                <wps:spPr>
                                  <a:xfrm>
                                    <a:off x="369989" y="1464097"/>
                                    <a:ext cx="65297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372" name="Straight Connector 305"/>
                              <wps:cNvCnPr/>
                              <wps:spPr>
                                <a:xfrm flipV="1">
                                  <a:off x="1020111" y="184994"/>
                                  <a:ext cx="0" cy="125222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s:wsp>
                              <wps:cNvPr id="373" name="Freeform 308"/>
                              <wps:cNvSpPr/>
                              <wps:spPr>
                                <a:xfrm>
                                  <a:off x="1020065" y="190197"/>
                                  <a:ext cx="771690" cy="45386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Freeform 309"/>
                              <wps:cNvSpPr/>
                              <wps:spPr>
                                <a:xfrm flipV="1">
                                  <a:off x="1030610" y="643919"/>
                                  <a:ext cx="771525" cy="819234"/>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294" o:spid="_x0000_s1136" style="width:216.2pt;height:205.05pt;mso-position-horizontal-relative:char;mso-position-vertical-relative:line" coordsize="27458,2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">
                      <v:group id="Group 295" o:spid="_x0000_s1137" style="position:absolute;width:27458;height:26040" coordsize="27458,26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shape id="Straight Arrow Connector 296" o:spid="_x0000_s1138" type="#_x0000_t32" style="position:absolute;left:3699;width:0;height:224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itc8YAAADcAAAADwAAAGRycy9kb3ducmV2LnhtbESPQWsCMRSE7wX/Q3iCt5rVLVpWo0iL&#10;tGJBtKXg7bF5bhY3L+sm1fXfG0HocZiZb5jpvLWVOFPjS8cKBv0EBHHudMmFgp/v5fMrCB+QNVaO&#10;ScGVPMxnnacpZtpdeEvnXShEhLDPUIEJoc6k9Lkhi77vauLoHVxjMUTZFFI3eIlwW8lhkoykxZLj&#10;gsGa3gzlx92fVfC++n0Zn9rTJv3Ym6+c0vF+uFgr1eu2iwmIQG34Dz/an1pBOkrhfiYeAT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8IrXPGAAAA3AAAAA8AAAAAAAAA&#10;AAAAAAAAoQIAAGRycy9kb3ducmV2LnhtbFBLBQYAAAAABAAEAPkAAACUAwAAAAA=&#10;" strokecolor="black [3040]">
                          <v:stroke endarrow="open"/>
                        </v:shape>
                        <v:shape id="Straight Arrow Connector 297" o:spid="_x0000_s1139" type="#_x0000_t32" style="position:absolute;left:3699;top:22305;width:207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UdcUAAADcAAAADwAAAGRycy9kb3ducmV2LnhtbESPS2vDMBCE74H+B7GF3hK5bTCJG9mU&#10;gCGH5pAXuS7W1jaxVq6l+vHvo0Chx2FmvmE22Wga0VPnassKXhcRCOLC6ppLBedTPl+BcB5ZY2OZ&#10;FEzkIEufZhtMtB34QP3RlyJA2CWooPK+TaR0RUUG3cK2xMH7tp1BH2RXSt3hEOCmkW9RFEuDNYeF&#10;ClvaVlTcjr9GQeTi/Gd7uu37c+kPX1eZ76b1RamX5/HzA4Sn0f+H/9o7reA9XsLjTDgCMr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fUdcUAAADcAAAADwAAAAAAAAAA&#10;AAAAAAChAgAAZHJzL2Rvd25yZXYueG1sUEsFBgAAAAAEAAQA+QAAAJMDAAAAAA==&#10;" strokecolor="black [3040]">
                          <v:stroke endarrow="open"/>
                        </v:shape>
                        <v:group id="Group 298" o:spid="_x0000_s1140" style="position:absolute;top:5338;width:27458;height:20702" coordsize="27458,2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shape id="_x0000_s1141" type="#_x0000_t202" style="position:absolute;left:21406;top:17970;width:6052;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6pTsQA&#10;AADcAAAADwAAAGRycy9kb3ducmV2LnhtbESPQWvCQBSE74X+h+UVvNXdVhtq6iaUiuDJolbB2yP7&#10;TEKzb0N2NfHfu4WCx2FmvmHm+WAbcaHO1441vIwVCOLCmZpLDT+75fM7CB+QDTaOScOVPOTZ48Mc&#10;U+N63tBlG0oRIexT1FCF0KZS+qIii37sWuLonVxnMUTZldJ02Ee4beSrUom0WHNcqLClr4qK3+3Z&#10;ativT8fDVH2XC/vW9m5Qku1Maj16Gj4/QAQawj38314ZDZMkgb8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uqU7EAAAA3AAAAA8AAAAAAAAAAAAAAAAAmAIAAGRycy9k&#10;b3ducmV2LnhtbFBLBQYAAAAABAAEAPUAAACJAwAAAAA=&#10;" filled="f" stroked="f">
                            <v:textbox>
                              <w:txbxContent>
                                <w:p w:rsidR="00AC7A73" w:rsidRPr="00B60416" w:rsidRDefault="00AC7A73" w:rsidP="009857BC">
                                  <w:r w:rsidRPr="00B60416">
                                    <w:t>time</w:t>
                                  </w:r>
                                </w:p>
                              </w:txbxContent>
                            </v:textbox>
                          </v:shape>
                          <v:shape id="_x0000_s1142" type="#_x0000_t202" style="position:absolute;left:9038;top:17970;width:6056;height:2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IM1cQA&#10;AADcAAAADwAAAGRycy9kb3ducmV2LnhtbESPSWvDMBSE74X8B/EKuTVSlyx1rYTSUsgpJSvk9rCe&#10;F2I9GUuJ3X8fBQI9DjPzDZMueluLC7W+cqzheaRAEGfOVFxo2G1/nmYgfEA2WDsmDX/kYTEfPKSY&#10;GNfxmi6bUIgIYZ+ghjKEJpHSZyVZ9CPXEEcvd63FEGVbSNNiF+G2li9KTaTFiuNCiQ19lZSdNmer&#10;Yb/Kj4c39Vt823HTuV5Jtu9S6+Fj//kBIlAf/sP39tJoeJ1M4X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iDNXEAAAA3AAAAA8AAAAAAAAAAAAAAAAAmAIAAGRycy9k&#10;b3ducmV2LnhtbFBLBQYAAAAABAAEAPUAAACJAwAAAAA=&#10;" filled="f" stroked="f">
                            <v:textbox>
                              <w:txbxContent>
                                <w:p w:rsidR="00AC7A73" w:rsidRPr="00B60416" w:rsidRDefault="00AC7A73" w:rsidP="009857BC">
                                  <w:r>
                                    <w:t>t</w:t>
                                  </w:r>
                                  <w:r>
                                    <w:rPr>
                                      <w:vertAlign w:val="subscript"/>
                                    </w:rPr>
                                    <w:t>1</w:t>
                                  </w:r>
                                </w:p>
                              </w:txbxContent>
                            </v:textbox>
                          </v:shape>
                          <v:shape id="_x0000_s1143" type="#_x0000_t202" style="position:absolute;left:16173;top:17970;width:6057;height:2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Yp8AA&#10;AADcAAAADwAAAGRycy9kb3ducmV2LnhtbERPy4rCMBTdC/MP4Q7MThNnVLRjlEERXCk+YXaX5toW&#10;m5vSRFv/3iwEl4fzns5bW4o71b5wrKHfUyCIU2cKzjQcD6vuGIQPyAZLx6ThQR7ms4/OFBPjGt7R&#10;fR8yEUPYJ6ghD6FKpPRpThZ9z1XEkbu42mKIsM6kqbGJ4baU30qNpMWCY0OOFS1ySq/7m9Vw2lz+&#10;zwO1zZZ2WDWuVZLtRGr99dn+/YII1Ia3+OVeGw0/o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2Yp8AAAADcAAAADwAAAAAAAAAAAAAAAACYAgAAZHJzL2Rvd25y&#10;ZXYueG1sUEsFBgAAAAAEAAQA9QAAAIUDAAAAAA==&#10;" filled="f" stroked="f">
                            <v:textbox>
                              <w:txbxContent>
                                <w:p w:rsidR="00AC7A73" w:rsidRPr="00B60416" w:rsidRDefault="00AC7A73" w:rsidP="009857BC">
                                  <w:r>
                                    <w:t>t</w:t>
                                  </w:r>
                                  <w:r>
                                    <w:rPr>
                                      <w:vertAlign w:val="subscript"/>
                                    </w:rPr>
                                    <w:t>2</w:t>
                                  </w:r>
                                </w:p>
                              </w:txbxContent>
                            </v:textbox>
                          </v:shape>
                          <v:shape id="_x0000_s1144" type="#_x0000_t202" style="position:absolute;width:3321;height:11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qgQ8UA&#10;AADcAAAADwAAAGRycy9kb3ducmV2LnhtbESPQWvCQBSE74L/YXmCN91YQTR1FbFU2otobA+9PbPP&#10;JJh9m2ZXE/+9Kwgeh5n5hpkvW1OKK9WusKxgNIxAEKdWF5wp+Dl8DqYgnEfWWFomBTdysFx0O3OM&#10;tW14T9fEZyJA2MWoIPe+iqV0aU4G3dBWxME72dqgD7LOpK6xCXBTyrcomkiDBYeFHCta55Sek4tR&#10;8Hvc3sp9Nf6LiuZ7127+d8nHJlOq32tX7yA8tf4Vfra/tILxZAa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aqBDxQAAANwAAAAPAAAAAAAAAAAAAAAAAJgCAABkcnMv&#10;ZG93bnJldi54bWxQSwUGAAAAAAQABAD1AAAAigMAAAAA&#10;" filled="f" stroked="f">
                            <v:textbox style="layout-flow:vertical;mso-layout-flow-alt:bottom-to-top">
                              <w:txbxContent>
                                <w:p w:rsidR="00AC7A73" w:rsidRPr="00B60416" w:rsidRDefault="00AC7A73" w:rsidP="009857BC">
                                  <w:r>
                                    <w:t>Reaction rate</w:t>
                                  </w:r>
                                </w:p>
                              </w:txbxContent>
                            </v:textbox>
                          </v:shape>
                        </v:group>
                        <v:line id="Straight Connector 303" o:spid="_x0000_s1145" style="position:absolute;visibility:visible;mso-wrap-style:square" from="3594,14376" to="10244,14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gc28EAAADcAAAADwAAAGRycy9kb3ducmV2LnhtbERPy4rCMBTdC/MP4QpuRFMVrNMxyiC+&#10;wGHAOh9wae60xeamNNHWvzcLweXhvJfrzlTiTo0rLSuYjCMQxJnVJecK/i670QKE88gaK8uk4EEO&#10;1quP3hITbVs+0z31uQgh7BJUUHhfJ1K6rCCDbmxr4sD928agD7DJpW6wDeGmktMomkuDJYeGAmva&#10;FJRd05tRUP+08en3NGwPWbrd62roDfGnUoN+9/0FwlPn3+KX+6gVzOIwP5w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GBzbwQAAANwAAAAPAAAAAAAAAAAAAAAA&#10;AKECAABkcnMvZG93bnJldi54bWxQSwUGAAAAAAQABAD5AAAAjwMAAAAA&#10;" strokecolor="#bfbfbf [2412]"/>
                        <v:line id="Straight Connector 304" o:spid="_x0000_s1146" style="position:absolute;visibility:visible;mso-wrap-style:square" from="3699,14640" to="10229,14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Cad8IAAADcAAAADwAAAGRycy9kb3ducmV2LnhtbESPT4vCMBTE7wt+h/AEL6Kpf1i1GkUE&#10;UY+rXrw9kmdbbF5KE7X66TcLwh6HmfkNs1g1thQPqn3hWMGgn4Ag1s4UnCk4n7a9KQgfkA2WjknB&#10;izyslq2vBabGPfmHHseQiQhhn6KCPIQqldLrnCz6vquIo3d1tcUQZZ1JU+Mzwm0ph0nyLS0WHBdy&#10;rGiTk74d71bBheT4tOvuX2+eDZMKjcbDTivVaTfrOYhATfgPf9p7o2A0GcDfmXgE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OCad8IAAADcAAAADwAAAAAAAAAAAAAA&#10;AAChAgAAZHJzL2Rvd25yZXYueG1sUEsFBgAAAAAEAAQA+QAAAJADAAAAAA==&#10;" strokecolor="black [3040]">
                          <v:stroke dashstyle="dash"/>
                        </v:line>
                      </v:group>
                      <v:line id="Straight Connector 305" o:spid="_x0000_s1147" style="position:absolute;flip:y;visibility:visible;mso-wrap-style:square" from="10201,1849" to="10201,14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FRIscAAADcAAAADwAAAGRycy9kb3ducmV2LnhtbESP3WrCQBSE7wu+w3KE3hTd1IJKdJWS&#10;/iCCBaMI3h2yxySYPbvNbjW+fbcg9HKYmW+Y+bIzjbhQ62vLCp6HCQjiwuqaSwX73cdgCsIHZI2N&#10;ZVJwIw/LRe9hjqm2V97SJQ+liBD2KSqoQnCplL6oyKAfWkccvZNtDYYo21LqFq8Rbho5SpKxNFhz&#10;XKjQUVZRcc5/jIJNlq2f8rF7P+Ru8v2Z+K/y7UhKPfa71xmIQF34D9/bK63gZTKC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kVEixwAAANwAAAAPAAAAAAAA&#10;AAAAAAAAAKECAABkcnMvZG93bnJldi54bWxQSwUGAAAAAAQABAD5AAAAlQMAAAAA&#10;" strokecolor="#bfbfbf [2412]"/>
                      <v:shape id="Freeform 308" o:spid="_x0000_s1148" style="position:absolute;left:10200;top:1901;width:7717;height:4539;visibility:visible;mso-wrap-style:square;v-text-anchor:middle" coordsize="1125822,375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Uze8MA&#10;AADcAAAADwAAAGRycy9kb3ducmV2LnhtbESPQWsCMRSE7wX/Q3hCL6VmVaiyGkVaLKW3Xe39sXlu&#10;VpOXJYm6/fdNodDjMDPfMOvt4Ky4UYidZwXTSQGCuPG641bB8bB/XoKICVmj9UwKvinCdjN6WGOp&#10;/Z0rutWpFRnCsUQFJqW+lDI2hhzGie+Js3fywWHKMrRSB7xnuLNyVhQv0mHHecFgT6+Gmkt9dQoO&#10;Tyf6XIZpNXsrqvczGtunL6vU43jYrUAkGtJ/+K/9oRXMF3P4PZOP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Uze8MAAADcAAAADwAAAAAAAAAAAAAAAACYAgAAZHJzL2Rv&#10;d25yZXYueG1sUEsFBgAAAAAEAAQA9QAAAIgDAAAAAA==&#10;" path="m,c141388,122008,282777,244016,470414,306562v187637,62546,421522,65629,655408,68712e" filled="f" strokecolor="#bfbfbf [2412]">
                        <v:path arrowok="t" o:connecttype="custom" o:connectlocs="0,0;322443,370759;771690,453860" o:connectangles="0,0,0"/>
                      </v:shape>
                      <v:shape id="Freeform 309" o:spid="_x0000_s1149" style="position:absolute;left:10306;top:6439;width:7715;height:8192;flip:y;visibility:visible;mso-wrap-style:square;v-text-anchor:middle" coordsize="1125822,375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Q+6cQA&#10;AADcAAAADwAAAGRycy9kb3ducmV2LnhtbESPQWvCQBSE7wX/w/KE3pqNbakSXUVaQnuxYOLB4yP7&#10;zAazb0N2jfHfdwuCx2FmvmFWm9G2YqDeN44VzJIUBHHldMO1gkOZvyxA+ICssXVMCm7kYbOePK0w&#10;0+7KexqKUIsIYZ+hAhNCl0npK0MWfeI64uidXG8xRNnXUvd4jXDbytc0/ZAWG44LBjv6NFSdi4tV&#10;8H1L8bdc5Ec0l6LZH3hXma+dUs/TcbsEEWgMj/C9/aMVvM3f4f9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0PunEAAAA3AAAAA8AAAAAAAAAAAAAAAAAmAIAAGRycy9k&#10;b3ducmV2LnhtbFBLBQYAAAAABAAEAPUAAACJAwAAAAA=&#10;" path="m,c141388,122008,282777,244016,470414,306562v187637,62546,421522,65629,655408,68712e" filled="f" strokecolor="black [3040]">
                        <v:stroke dashstyle="dash"/>
                        <v:path arrowok="t" o:connecttype="custom" o:connectlocs="0,0;322374,669234;771525,819234" o:connectangles="0,0,0"/>
                      </v:shape>
                      <w10:anchorlock/>
                    </v:group>
                  </w:pict>
                </mc:Fallback>
              </mc:AlternateContent>
            </w:r>
          </w:p>
        </w:tc>
      </w:tr>
      <w:tr w:rsidR="009857BC" w:rsidRPr="00B84AC7" w:rsidTr="00322118">
        <w:tc>
          <w:tcPr>
            <w:tcW w:w="534" w:type="dxa"/>
          </w:tcPr>
          <w:p w:rsidR="009857BC" w:rsidRPr="00B84AC7" w:rsidRDefault="009857BC" w:rsidP="00322118">
            <w:r w:rsidRPr="00B84AC7">
              <w:t>(c)</w:t>
            </w:r>
          </w:p>
        </w:tc>
        <w:tc>
          <w:tcPr>
            <w:tcW w:w="4842" w:type="dxa"/>
          </w:tcPr>
          <w:p w:rsidR="009857BC" w:rsidRPr="00B84AC7" w:rsidRDefault="009B02CF" w:rsidP="00322118">
            <w:r w:rsidRPr="00B84AC7">
              <w:rPr>
                <w:noProof/>
                <w:lang w:val="en-AU" w:eastAsia="en-AU"/>
              </w:rPr>
              <mc:AlternateContent>
                <mc:Choice Requires="wpg">
                  <w:drawing>
                    <wp:inline distT="0" distB="0" distL="0" distR="0" wp14:anchorId="34668046" wp14:editId="5B53D7B8">
                      <wp:extent cx="2745740" cy="2603500"/>
                      <wp:effectExtent l="0" t="38100" r="0" b="6350"/>
                      <wp:docPr id="34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5740" cy="2603500"/>
                                <a:chOff x="0" y="0"/>
                                <a:chExt cx="2745803" cy="2604059"/>
                              </a:xfrm>
                            </wpg:grpSpPr>
                            <wpg:grpSp>
                              <wpg:cNvPr id="347" name="Group 24"/>
                              <wpg:cNvGrpSpPr/>
                              <wpg:grpSpPr>
                                <a:xfrm>
                                  <a:off x="0" y="0"/>
                                  <a:ext cx="2745803" cy="2604059"/>
                                  <a:chOff x="0" y="0"/>
                                  <a:chExt cx="2745803" cy="2604059"/>
                                </a:xfrm>
                              </wpg:grpSpPr>
                              <wps:wsp>
                                <wps:cNvPr id="348" name="Straight Arrow Connector 25"/>
                                <wps:cNvCnPr/>
                                <wps:spPr>
                                  <a:xfrm flipV="1">
                                    <a:off x="369989" y="0"/>
                                    <a:ext cx="0" cy="22444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49" name="Straight Arrow Connector 26"/>
                                <wps:cNvCnPr/>
                                <wps:spPr>
                                  <a:xfrm>
                                    <a:off x="369989" y="2230501"/>
                                    <a:ext cx="207818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350" name="Group 27"/>
                                <wpg:cNvGrpSpPr/>
                                <wpg:grpSpPr>
                                  <a:xfrm>
                                    <a:off x="0" y="533840"/>
                                    <a:ext cx="2745803" cy="2070219"/>
                                    <a:chOff x="0" y="0"/>
                                    <a:chExt cx="2745803" cy="2070219"/>
                                  </a:xfrm>
                                </wpg:grpSpPr>
                                <wps:wsp>
                                  <wps:cNvPr id="351" name="Text Box 2"/>
                                  <wps:cNvSpPr txBox="1">
                                    <a:spLocks noChangeArrowheads="1"/>
                                  </wps:cNvSpPr>
                                  <wps:spPr bwMode="auto">
                                    <a:xfrm>
                                      <a:off x="2140648" y="1797087"/>
                                      <a:ext cx="605155" cy="273050"/>
                                    </a:xfrm>
                                    <a:prstGeom prst="rect">
                                      <a:avLst/>
                                    </a:prstGeom>
                                    <a:noFill/>
                                    <a:ln w="9525">
                                      <a:noFill/>
                                      <a:miter lim="800000"/>
                                      <a:headEnd/>
                                      <a:tailEnd/>
                                    </a:ln>
                                  </wps:spPr>
                                  <wps:txbx>
                                    <w:txbxContent>
                                      <w:p w:rsidR="00AC7A73" w:rsidRPr="00B60416" w:rsidRDefault="00AC7A73" w:rsidP="009857BC">
                                        <w:r w:rsidRPr="00B60416">
                                          <w:t>time</w:t>
                                        </w:r>
                                      </w:p>
                                    </w:txbxContent>
                                  </wps:txbx>
                                  <wps:bodyPr rot="0" vert="horz" wrap="square" lIns="91440" tIns="45720" rIns="91440" bIns="45720" anchor="t" anchorCtr="0">
                                    <a:noAutofit/>
                                  </wps:bodyPr>
                                </wps:wsp>
                                <wps:wsp>
                                  <wps:cNvPr id="352" name="Text Box 2"/>
                                  <wps:cNvSpPr txBox="1">
                                    <a:spLocks noChangeArrowheads="1"/>
                                  </wps:cNvSpPr>
                                  <wps:spPr bwMode="auto">
                                    <a:xfrm>
                                      <a:off x="903829" y="1797087"/>
                                      <a:ext cx="605642" cy="273132"/>
                                    </a:xfrm>
                                    <a:prstGeom prst="rect">
                                      <a:avLst/>
                                    </a:prstGeom>
                                    <a:noFill/>
                                    <a:ln w="9525">
                                      <a:noFill/>
                                      <a:miter lim="800000"/>
                                      <a:headEnd/>
                                      <a:tailEnd/>
                                    </a:ln>
                                  </wps:spPr>
                                  <wps:txbx>
                                    <w:txbxContent>
                                      <w:p w:rsidR="00AC7A73" w:rsidRPr="00B60416" w:rsidRDefault="00AC7A73" w:rsidP="009857BC">
                                        <w:r>
                                          <w:t>t</w:t>
                                        </w:r>
                                        <w:r>
                                          <w:rPr>
                                            <w:vertAlign w:val="subscript"/>
                                          </w:rPr>
                                          <w:t>1</w:t>
                                        </w:r>
                                      </w:p>
                                    </w:txbxContent>
                                  </wps:txbx>
                                  <wps:bodyPr rot="0" vert="horz" wrap="square" lIns="91440" tIns="45720" rIns="91440" bIns="45720" anchor="t" anchorCtr="0">
                                    <a:noAutofit/>
                                  </wps:bodyPr>
                                </wps:wsp>
                                <wps:wsp>
                                  <wps:cNvPr id="353" name="Text Box 2"/>
                                  <wps:cNvSpPr txBox="1">
                                    <a:spLocks noChangeArrowheads="1"/>
                                  </wps:cNvSpPr>
                                  <wps:spPr bwMode="auto">
                                    <a:xfrm>
                                      <a:off x="1617378" y="1797087"/>
                                      <a:ext cx="605642" cy="273132"/>
                                    </a:xfrm>
                                    <a:prstGeom prst="rect">
                                      <a:avLst/>
                                    </a:prstGeom>
                                    <a:noFill/>
                                    <a:ln w="9525">
                                      <a:noFill/>
                                      <a:miter lim="800000"/>
                                      <a:headEnd/>
                                      <a:tailEnd/>
                                    </a:ln>
                                  </wps:spPr>
                                  <wps:txbx>
                                    <w:txbxContent>
                                      <w:p w:rsidR="00AC7A73" w:rsidRPr="00B60416" w:rsidRDefault="00AC7A73" w:rsidP="009857BC">
                                        <w:r>
                                          <w:t>t</w:t>
                                        </w:r>
                                        <w:r>
                                          <w:rPr>
                                            <w:vertAlign w:val="subscript"/>
                                          </w:rPr>
                                          <w:t>2</w:t>
                                        </w:r>
                                      </w:p>
                                    </w:txbxContent>
                                  </wps:txbx>
                                  <wps:bodyPr rot="0" vert="horz" wrap="square" lIns="91440" tIns="45720" rIns="91440" bIns="45720" anchor="t" anchorCtr="0">
                                    <a:noAutofit/>
                                  </wps:bodyPr>
                                </wps:wsp>
                                <wps:wsp>
                                  <wps:cNvPr id="354" name="Text Box 2"/>
                                  <wps:cNvSpPr txBox="1">
                                    <a:spLocks noChangeArrowheads="1"/>
                                  </wps:cNvSpPr>
                                  <wps:spPr bwMode="auto">
                                    <a:xfrm>
                                      <a:off x="0" y="0"/>
                                      <a:ext cx="332105" cy="1174750"/>
                                    </a:xfrm>
                                    <a:prstGeom prst="rect">
                                      <a:avLst/>
                                    </a:prstGeom>
                                    <a:noFill/>
                                    <a:ln w="9525">
                                      <a:noFill/>
                                      <a:miter lim="800000"/>
                                      <a:headEnd/>
                                      <a:tailEnd/>
                                    </a:ln>
                                  </wps:spPr>
                                  <wps:txbx>
                                    <w:txbxContent>
                                      <w:p w:rsidR="00AC7A73" w:rsidRPr="00B60416" w:rsidRDefault="00AC7A73" w:rsidP="009857BC">
                                        <w:r>
                                          <w:t>Reaction rate</w:t>
                                        </w:r>
                                      </w:p>
                                    </w:txbxContent>
                                  </wps:txbx>
                                  <wps:bodyPr rot="0" vert="vert270" wrap="square" lIns="91440" tIns="45720" rIns="91440" bIns="45720" anchor="t" anchorCtr="0">
                                    <a:noAutofit/>
                                  </wps:bodyPr>
                                </wps:wsp>
                              </wpg:grpSp>
                              <wps:wsp>
                                <wps:cNvPr id="355" name="Straight Connector 288"/>
                                <wps:cNvCnPr/>
                                <wps:spPr>
                                  <a:xfrm>
                                    <a:off x="359417" y="1437669"/>
                                    <a:ext cx="665018"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56" name="Straight Connector 289"/>
                                <wps:cNvCnPr/>
                                <wps:spPr>
                                  <a:xfrm>
                                    <a:off x="369989" y="1464097"/>
                                    <a:ext cx="65297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g:grpSp>
                            <wps:wsp>
                              <wps:cNvPr id="357" name="Straight Connector 290"/>
                              <wps:cNvCnPr/>
                              <wps:spPr>
                                <a:xfrm flipV="1">
                                  <a:off x="1020111" y="184994"/>
                                  <a:ext cx="0" cy="125222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58" name="Straight Connector 291"/>
                              <wps:cNvCnPr/>
                              <wps:spPr>
                                <a:xfrm flipV="1">
                                  <a:off x="1035968" y="861544"/>
                                  <a:ext cx="0" cy="586105"/>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s:wsp>
                              <wps:cNvPr id="359" name="Freeform 292"/>
                              <wps:cNvSpPr/>
                              <wps:spPr>
                                <a:xfrm>
                                  <a:off x="1020111" y="190279"/>
                                  <a:ext cx="771690" cy="338275"/>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Freeform 293"/>
                              <wps:cNvSpPr/>
                              <wps:spPr>
                                <a:xfrm flipV="1">
                                  <a:off x="1030682" y="528554"/>
                                  <a:ext cx="771525" cy="33299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23" o:spid="_x0000_s1150" style="width:216.2pt;height:205pt;mso-position-horizontal-relative:char;mso-position-vertical-relative:line" coordsize="27458,2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">
                      <v:group id="Group 24" o:spid="_x0000_s1151" style="position:absolute;width:27458;height:26040" coordsize="27458,26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VCcUAAADcAAAADwAAAGRycy9kb3ducmV2LnhtbESPQWvCQBSE7wX/w/IE&#10;b7qJWi3RVURUPEihWii9PbLPJJh9G7JrEv+9WxB6HGbmG2a57kwpGqpdYVlBPIpAEKdWF5wp+L7s&#10;hx8gnEfWWFomBQ9ysF713paYaNvyFzVnn4kAYZeggtz7KpHSpTkZdCNbEQfvamuDPsg6k7rGNsBN&#10;KcdRNJMGCw4LOVa0zSm9ne9GwaHFdjOJd83pdt0+fi/vnz+nmJQa9LvNAoSnzv+HX+2jVjCZzu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D1QnFAAAA3AAA&#10;AA8AAAAAAAAAAAAAAAAAqgIAAGRycy9kb3ducmV2LnhtbFBLBQYAAAAABAAEAPoAAACcAwAAAAA=&#10;">
                        <v:shape id="Straight Arrow Connector 25" o:spid="_x0000_s1152" type="#_x0000_t32" style="position:absolute;left:3699;width:0;height:224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jYsQAAADcAAAADwAAAGRycy9kb3ducmV2LnhtbERPXWvCMBR9F/wP4Qp701Qrc1SjiGNs&#10;Q2HMDcG3S3Ntis1NbbK2+/fmYbDHw/lebXpbiZYaXzpWMJ0kIIhzp0suFHx/vYyfQPiArLFyTAp+&#10;ycNmPRysMNOu409qj6EQMYR9hgpMCHUmpc8NWfQTVxNH7uIaiyHCppC6wS6G20rOkuRRWiw5Nhis&#10;aWcovx5/rILn99N8cetvH+nr2RxyShfn2Xav1MOo3y5BBOrDv/jP/aYVpPO4Np6JR0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GWNixAAAANwAAAAPAAAAAAAAAAAA&#10;AAAAAKECAABkcnMvZG93bnJldi54bWxQSwUGAAAAAAQABAD5AAAAkgMAAAAA&#10;" strokecolor="black [3040]">
                          <v:stroke endarrow="open"/>
                        </v:shape>
                        <v:shape id="Straight Arrow Connector 26" o:spid="_x0000_s1153" type="#_x0000_t32" style="position:absolute;left:3699;top:22305;width:207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Mni8MAAADcAAAADwAAAGRycy9kb3ducmV2LnhtbESPzarCMBSE94LvEI5wd5rqFdFqFBEK&#10;Lq4L/3B7aI5tsTmpTW6tb28EweUwM98wi1VrStFQ7QrLCoaDCARxanXBmYLTMelPQTiPrLG0TAqe&#10;5GC17HYWGGv74D01B5+JAGEXo4Lc+yqW0qU5GXQDWxEH72prgz7IOpO6xkeAm1KOomgiDRYcFnKs&#10;aJNTejv8GwWRmyT3zfG2a06Z3/9dZLJ9zs5K/fTa9RyEp9Z/w5/2Viv4Hc/gfSYcAb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zJ4vDAAAA3AAAAA8AAAAAAAAAAAAA&#10;AAAAoQIAAGRycy9kb3ducmV2LnhtbFBLBQYAAAAABAAEAPkAAACRAwAAAAA=&#10;" strokecolor="black [3040]">
                          <v:stroke endarrow="open"/>
                        </v:shape>
                        <v:group id="Group 27" o:spid="_x0000_s1154" style="position:absolute;top:5338;width:27458;height:20702" coordsize="27458,2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shape id="_x0000_s1155" type="#_x0000_t202" style="position:absolute;left:21406;top:17970;width:6052;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v7h8QA&#10;AADcAAAADwAAAGRycy9kb3ducmV2LnhtbESPQWvCQBSE74L/YXmCt7qr1WJjNiKWQk+W2lrw9sg+&#10;k2D2bciuJv57t1DwOMzMN0y67m0trtT6yrGG6USBIM6dqbjQ8PP9/rQE4QOywdoxabiRh3U2HKSY&#10;GNfxF133oRARwj5BDWUITSKlz0uy6CeuIY7eybUWQ5RtIU2LXYTbWs6UepEWK44LJTa0LSk/7y9W&#10;w2F3Ov7O1WfxZhdN53ol2b5KrcejfrMCEagPj/B/+8NoeF5M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r+4fEAAAA3AAAAA8AAAAAAAAAAAAAAAAAmAIAAGRycy9k&#10;b3ducmV2LnhtbFBLBQYAAAAABAAEAPUAAACJAwAAAAA=&#10;" filled="f" stroked="f">
                            <v:textbox>
                              <w:txbxContent>
                                <w:p w:rsidR="00AC7A73" w:rsidRPr="00B60416" w:rsidRDefault="00AC7A73" w:rsidP="009857BC">
                                  <w:r w:rsidRPr="00B60416">
                                    <w:t>time</w:t>
                                  </w:r>
                                </w:p>
                              </w:txbxContent>
                            </v:textbox>
                          </v:shape>
                          <v:shape id="_x0000_s1156" type="#_x0000_t202" style="position:absolute;left:9038;top:17970;width:6056;height:2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ll8MMA&#10;AADcAAAADwAAAGRycy9kb3ducmV2LnhtbESPQWsCMRSE74L/ITzBmyZaLXY1ilgKPSm1teDtsXnu&#10;Lm5elk10139vBMHjMDPfMItVa0txpdoXjjWMhgoEcepMwZmGv9+vwQyED8gGS8ek4UYeVstuZ4GJ&#10;cQ3/0HUfMhEh7BPUkIdQJVL6NCeLfugq4uidXG0xRFln0tTYRLgt5Vipd2mx4LiQY0WbnNLz/mI1&#10;HLan4/9E7bJPO60a1yrJ9kNq3e+16zmIQG14hZ/tb6PhbTq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ll8MMAAADcAAAADwAAAAAAAAAAAAAAAACYAgAAZHJzL2Rv&#10;d25yZXYueG1sUEsFBgAAAAAEAAQA9QAAAIgDAAAAAA==&#10;" filled="f" stroked="f">
                            <v:textbox>
                              <w:txbxContent>
                                <w:p w:rsidR="00AC7A73" w:rsidRPr="00B60416" w:rsidRDefault="00AC7A73" w:rsidP="009857BC">
                                  <w:r>
                                    <w:t>t</w:t>
                                  </w:r>
                                  <w:r>
                                    <w:rPr>
                                      <w:vertAlign w:val="subscript"/>
                                    </w:rPr>
                                    <w:t>1</w:t>
                                  </w:r>
                                </w:p>
                              </w:txbxContent>
                            </v:textbox>
                          </v:shape>
                          <v:shape id="_x0000_s1157" type="#_x0000_t202" style="position:absolute;left:16173;top:17970;width:6057;height:2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Aa8UA&#10;AADcAAAADwAAAGRycy9kb3ducmV2LnhtbESPzWrDMBCE74G8g9hAb43U/JG6lkNIKPSUErcp9LZY&#10;G9vUWhlLjZ23jwqFHIeZ+YZJN4NtxIU6XzvW8DRVIIgLZ2ouNXx+vD6uQfiAbLBxTBqu5GGTjUcp&#10;Jsb1fKRLHkoRIewT1FCF0CZS+qIii37qWuLonV1nMUTZldJ02Ee4beRMqZW0WHNcqLClXUXFT/5r&#10;NZwO5++vhXov93bZ9m5Qku2z1PphMmxfQAQawj38334zGubL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9cBrxQAAANwAAAAPAAAAAAAAAAAAAAAAAJgCAABkcnMv&#10;ZG93bnJldi54bWxQSwUGAAAAAAQABAD1AAAAigMAAAAA&#10;" filled="f" stroked="f">
                            <v:textbox>
                              <w:txbxContent>
                                <w:p w:rsidR="00AC7A73" w:rsidRPr="00B60416" w:rsidRDefault="00AC7A73" w:rsidP="009857BC">
                                  <w:r>
                                    <w:t>t</w:t>
                                  </w:r>
                                  <w:r>
                                    <w:rPr>
                                      <w:vertAlign w:val="subscript"/>
                                    </w:rPr>
                                    <w:t>2</w:t>
                                  </w:r>
                                </w:p>
                              </w:txbxContent>
                            </v:textbox>
                          </v:shape>
                          <v:shape id="_x0000_s1158" type="#_x0000_t202" style="position:absolute;width:3321;height:11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fFYMYA&#10;AADcAAAADwAAAGRycy9kb3ducmV2LnhtbESPQWvCQBSE7wX/w/IEb3VjbUWiq0hFsZeiUQ/entln&#10;Esy+jdnVxH/fLRR6HGbmG2Y6b00pHlS7wrKCQT8CQZxaXXCm4LBfvY5BOI+ssbRMCp7kYD7rvEwx&#10;1rbhHT0Sn4kAYRejgtz7KpbSpTkZdH1bEQfvYmuDPsg6k7rGJsBNKd+iaCQNFhwWcqzoM6f0mtyN&#10;guP5+1nuquEpKpqvbbu+bZPlOlOq120XExCeWv8f/mtvtILhxzv8nglH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fFYMYAAADcAAAADwAAAAAAAAAAAAAAAACYAgAAZHJz&#10;L2Rvd25yZXYueG1sUEsFBgAAAAAEAAQA9QAAAIsDAAAAAA==&#10;" filled="f" stroked="f">
                            <v:textbox style="layout-flow:vertical;mso-layout-flow-alt:bottom-to-top">
                              <w:txbxContent>
                                <w:p w:rsidR="00AC7A73" w:rsidRPr="00B60416" w:rsidRDefault="00AC7A73" w:rsidP="009857BC">
                                  <w:r>
                                    <w:t>Reaction rate</w:t>
                                  </w:r>
                                </w:p>
                              </w:txbxContent>
                            </v:textbox>
                          </v:shape>
                        </v:group>
                        <v:line id="Straight Connector 288" o:spid="_x0000_s1159" style="position:absolute;visibility:visible;mso-wrap-style:square" from="3594,14376" to="10244,14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7AFMIAAADcAAAADwAAAGRycy9kb3ducmV2LnhtbESPT4vCMBTE7wt+h/AEL4um/kWrURZB&#10;1OOqF2+P5NkWm5fSZLX66Y0g7HGYmd8wi1VjS3Gj2heOFfR7CQhi7UzBmYLTcdOdgvAB2WDpmBQ8&#10;yMNq2fpaYGrcnX/pdgiZiBD2KSrIQ6hSKb3OyaLvuYo4ehdXWwxR1pk0Nd4j3JZykCQTabHguJBj&#10;Reuc9PXwZxWcSY6O2+/d48mzQVKh0bjfaqU67eZnDiJQE/7Dn/bOKBiOx/A+E4+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G7AFMIAAADcAAAADwAAAAAAAAAAAAAA&#10;AAChAgAAZHJzL2Rvd25yZXYueG1sUEsFBgAAAAAEAAQA+QAAAJADAAAAAA==&#10;" strokecolor="black [3040]">
                          <v:stroke dashstyle="dash"/>
                        </v:line>
                        <v:line id="Straight Connector 289" o:spid="_x0000_s1160" style="position:absolute;visibility:visible;mso-wrap-style:square" from="3699,14640" to="10229,14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h9VMUAAADcAAAADwAAAGRycy9kb3ducmV2LnhtbESP0WrCQBRE3wv+w3KFvohurDSt0U0o&#10;pVbBUjD1Ay7ZaxLM3g3ZrUn/3hWEPg4zc4ZZZ4NpxIU6V1tWMJ9FIIgLq2suFRx/NtNXEM4ja2ws&#10;k4I/cpClo4c1Jtr2fKBL7ksRIOwSVFB53yZSuqIig25mW+LgnWxn0AfZlVJ32Ae4aeRTFMXSYM1h&#10;ocKW3isqzvmvUdB+9S/77/2k3xb5x6duJt4QL5V6HA9vKxCeBv8fvrd3WsHiOYbbmXAEZH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wh9VMUAAADcAAAADwAAAAAAAAAA&#10;AAAAAAChAgAAZHJzL2Rvd25yZXYueG1sUEsFBgAAAAAEAAQA+QAAAJMDAAAAAA==&#10;" strokecolor="#bfbfbf [2412]"/>
                      </v:group>
                      <v:line id="Straight Connector 290" o:spid="_x0000_s1161" style="position:absolute;flip:y;visibility:visible;mso-wrap-style:square" from="10201,1849" to="10201,14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sLhMIAAADcAAAADwAAAGRycy9kb3ducmV2LnhtbESP0YrCMBRE34X9h3AF3zRV2VW6pmUV&#10;BGFf3OoHXJrbpmxzU5qo9e+NIPg4zMwZZpMPthVX6n3jWMF8loAgLp1uuFZwPu2naxA+IGtsHZOC&#10;O3nIs4/RBlPtbvxH1yLUIkLYp6jAhNClUvrSkEU/cx1x9CrXWwxR9rXUPd4i3LZykSRf0mLDccFg&#10;RztD5X9xsQqO29MZB39Ylu7iKlv91qbho1KT8fDzDSLQEN7hV/ugFSw/V/A8E4+AzB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ssLhMIAAADcAAAADwAAAAAAAAAAAAAA&#10;AAChAgAAZHJzL2Rvd25yZXYueG1sUEsFBgAAAAAEAAQA+QAAAJADAAAAAA==&#10;" strokecolor="black [3040]">
                        <v:stroke dashstyle="dash"/>
                      </v:line>
                      <v:line id="Straight Connector 291" o:spid="_x0000_s1162" style="position:absolute;flip:y;visibility:visible;mso-wrap-style:square" from="10359,8615" to="10359,1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w6qMQAAADcAAAADwAAAGRycy9kb3ducmV2LnhtbERPXWvCMBR9F/YfwhV8EU2nTKUzyqg6&#10;hrDBqgh7uzTXtqy5iU3U7t8vD4M9Hs73ct2ZRtyo9bVlBY/jBARxYXXNpYLjYTdagPABWWNjmRT8&#10;kIf16qG3xFTbO3/SLQ+liCHsU1RQheBSKX1RkUE/to44cmfbGgwRtqXULd5juGnkJElm0mDNsaFC&#10;R1lFxXd+NQres2w/zGdue8rd/PKa+I9y80VKDfrdyzOIQF34F/+537SC6VNcG8/EI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zDqoxAAAANwAAAAPAAAAAAAAAAAA&#10;AAAAAKECAABkcnMvZG93bnJldi54bWxQSwUGAAAAAAQABAD5AAAAkgMAAAAA&#10;" strokecolor="#bfbfbf [2412]"/>
                      <v:shape id="Freeform 292" o:spid="_x0000_s1163" style="position:absolute;left:10201;top:1902;width:7717;height:3383;visibility:visible;mso-wrap-style:square;v-text-anchor:middle" coordsize="1125822,375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LaY8YA&#10;AADcAAAADwAAAGRycy9kb3ducmV2LnhtbESP0WrCQBRE34X+w3ILvohurFhidJViESv6YKMfcMne&#10;ZoPZuyG7avr33YLg4zAzZ5jFqrO1uFHrK8cKxqMEBHHhdMWlgvNpM0xB+ICssXZMCn7Jw2r50ltg&#10;pt2dv+mWh1JECPsMFZgQmkxKXxiy6EeuIY7ej2sthijbUuoW7xFua/mWJO/SYsVxwWBDa0PFJb9a&#10;BcXAdGmepJPTcb+7VJ/HZnsY7JTqv3YfcxCBuvAMP9pfWsFkOoP/M/E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0LaY8YAAADcAAAADwAAAAAAAAAAAAAAAACYAgAAZHJz&#10;L2Rvd25yZXYueG1sUEsFBgAAAAAEAAQA9QAAAIsDAAAAAA==&#10;" path="m,c141388,122008,282777,244016,470414,306562v187637,62546,421522,65629,655408,68712e" filled="f" strokecolor="black [3040]">
                        <v:stroke dashstyle="dash"/>
                        <v:path arrowok="t" o:connecttype="custom" o:connectlocs="0,0;322443,276337;771690,338275" o:connectangles="0,0,0"/>
                      </v:shape>
                      <v:shape id="Freeform 293" o:spid="_x0000_s1164" style="position:absolute;left:10306;top:5285;width:7716;height:3330;flip:y;visibility:visible;mso-wrap-style:square;v-text-anchor:middle" coordsize="1125822,375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YxUsIA&#10;AADcAAAADwAAAGRycy9kb3ducmV2LnhtbERPz2vCMBS+D/wfwhO8zVSlOjqjiDAY7KQrSm9vzWtT&#10;1ryUJrbdf78cBjt+fL/3x8m2YqDeN44VrJYJCOLS6YZrBfnn2/MLCB+QNbaOScEPeTgeZk97zLQb&#10;+ULDNdQihrDPUIEJocuk9KUhi37pOuLIVa63GCLsa6l7HGO4beU6SbbSYsOxwWBHZ0Pl9/VhFezS&#10;252Lc/GoPtKvVSIveWPGXKnFfDq9ggg0hX/xn/tdK9hs4/x4Jh4Be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djFSwgAAANwAAAAPAAAAAAAAAAAAAAAAAJgCAABkcnMvZG93&#10;bnJldi54bWxQSwUGAAAAAAQABAD1AAAAhwMAAAAA&#10;" path="m,c141388,122008,282777,244016,470414,306562v187637,62546,421522,65629,655408,68712e" filled="f" strokecolor="#bfbfbf [2412]">
                        <v:path arrowok="t" o:connecttype="custom" o:connectlocs="0,0;322374,272020;771525,332990" o:connectangles="0,0,0"/>
                      </v:shape>
                      <w10:anchorlock/>
                    </v:group>
                  </w:pict>
                </mc:Fallback>
              </mc:AlternateContent>
            </w:r>
          </w:p>
        </w:tc>
        <w:tc>
          <w:tcPr>
            <w:tcW w:w="544" w:type="dxa"/>
          </w:tcPr>
          <w:p w:rsidR="009857BC" w:rsidRPr="00B84AC7" w:rsidRDefault="009857BC" w:rsidP="00322118">
            <w:r w:rsidRPr="00B84AC7">
              <w:t>(d)</w:t>
            </w:r>
          </w:p>
        </w:tc>
        <w:tc>
          <w:tcPr>
            <w:tcW w:w="4834" w:type="dxa"/>
          </w:tcPr>
          <w:p w:rsidR="009857BC" w:rsidRPr="00B84AC7" w:rsidRDefault="009B02CF" w:rsidP="00322118">
            <w:r w:rsidRPr="00B84AC7">
              <w:rPr>
                <w:noProof/>
                <w:lang w:val="en-AU" w:eastAsia="en-AU"/>
              </w:rPr>
              <mc:AlternateContent>
                <mc:Choice Requires="wpg">
                  <w:drawing>
                    <wp:inline distT="0" distB="0" distL="0" distR="0" wp14:anchorId="3A8782F7" wp14:editId="7BB7FE64">
                      <wp:extent cx="2745740" cy="2603500"/>
                      <wp:effectExtent l="0" t="38100" r="0" b="6350"/>
                      <wp:docPr id="306" name="Group 3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5740" cy="2603500"/>
                                <a:chOff x="0" y="0"/>
                                <a:chExt cx="2745803" cy="2604059"/>
                              </a:xfrm>
                            </wpg:grpSpPr>
                            <wpg:grpSp>
                              <wpg:cNvPr id="324" name="Group 311"/>
                              <wpg:cNvGrpSpPr/>
                              <wpg:grpSpPr>
                                <a:xfrm>
                                  <a:off x="0" y="0"/>
                                  <a:ext cx="2745803" cy="2604059"/>
                                  <a:chOff x="0" y="0"/>
                                  <a:chExt cx="2745803" cy="2604059"/>
                                </a:xfrm>
                              </wpg:grpSpPr>
                              <wps:wsp>
                                <wps:cNvPr id="325" name="Straight Arrow Connector 312"/>
                                <wps:cNvCnPr/>
                                <wps:spPr>
                                  <a:xfrm flipV="1">
                                    <a:off x="369989" y="0"/>
                                    <a:ext cx="0" cy="22444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6" name="Straight Arrow Connector 313"/>
                                <wps:cNvCnPr/>
                                <wps:spPr>
                                  <a:xfrm>
                                    <a:off x="369989" y="2230501"/>
                                    <a:ext cx="207818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327" name="Group 314"/>
                                <wpg:cNvGrpSpPr/>
                                <wpg:grpSpPr>
                                  <a:xfrm>
                                    <a:off x="0" y="533840"/>
                                    <a:ext cx="2745803" cy="2070219"/>
                                    <a:chOff x="0" y="0"/>
                                    <a:chExt cx="2745803" cy="2070219"/>
                                  </a:xfrm>
                                </wpg:grpSpPr>
                                <wps:wsp>
                                  <wps:cNvPr id="334" name="Text Box 2"/>
                                  <wps:cNvSpPr txBox="1">
                                    <a:spLocks noChangeArrowheads="1"/>
                                  </wps:cNvSpPr>
                                  <wps:spPr bwMode="auto">
                                    <a:xfrm>
                                      <a:off x="2140648" y="1797087"/>
                                      <a:ext cx="605155" cy="273050"/>
                                    </a:xfrm>
                                    <a:prstGeom prst="rect">
                                      <a:avLst/>
                                    </a:prstGeom>
                                    <a:noFill/>
                                    <a:ln w="9525">
                                      <a:noFill/>
                                      <a:miter lim="800000"/>
                                      <a:headEnd/>
                                      <a:tailEnd/>
                                    </a:ln>
                                  </wps:spPr>
                                  <wps:txbx>
                                    <w:txbxContent>
                                      <w:p w:rsidR="00AC7A73" w:rsidRPr="00B60416" w:rsidRDefault="00AC7A73" w:rsidP="009857BC">
                                        <w:r w:rsidRPr="00B60416">
                                          <w:t>time</w:t>
                                        </w:r>
                                      </w:p>
                                    </w:txbxContent>
                                  </wps:txbx>
                                  <wps:bodyPr rot="0" vert="horz" wrap="square" lIns="91440" tIns="45720" rIns="91440" bIns="45720" anchor="t" anchorCtr="0">
                                    <a:noAutofit/>
                                  </wps:bodyPr>
                                </wps:wsp>
                                <wps:wsp>
                                  <wps:cNvPr id="335" name="Text Box 2"/>
                                  <wps:cNvSpPr txBox="1">
                                    <a:spLocks noChangeArrowheads="1"/>
                                  </wps:cNvSpPr>
                                  <wps:spPr bwMode="auto">
                                    <a:xfrm>
                                      <a:off x="903829" y="1797087"/>
                                      <a:ext cx="605642" cy="273132"/>
                                    </a:xfrm>
                                    <a:prstGeom prst="rect">
                                      <a:avLst/>
                                    </a:prstGeom>
                                    <a:noFill/>
                                    <a:ln w="9525">
                                      <a:noFill/>
                                      <a:miter lim="800000"/>
                                      <a:headEnd/>
                                      <a:tailEnd/>
                                    </a:ln>
                                  </wps:spPr>
                                  <wps:txbx>
                                    <w:txbxContent>
                                      <w:p w:rsidR="00AC7A73" w:rsidRPr="00B60416" w:rsidRDefault="00AC7A73" w:rsidP="009857BC">
                                        <w:r>
                                          <w:t>t</w:t>
                                        </w:r>
                                        <w:r>
                                          <w:rPr>
                                            <w:vertAlign w:val="subscript"/>
                                          </w:rPr>
                                          <w:t>1</w:t>
                                        </w:r>
                                      </w:p>
                                    </w:txbxContent>
                                  </wps:txbx>
                                  <wps:bodyPr rot="0" vert="horz" wrap="square" lIns="91440" tIns="45720" rIns="91440" bIns="45720" anchor="t" anchorCtr="0">
                                    <a:noAutofit/>
                                  </wps:bodyPr>
                                </wps:wsp>
                                <wps:wsp>
                                  <wps:cNvPr id="339" name="Text Box 2"/>
                                  <wps:cNvSpPr txBox="1">
                                    <a:spLocks noChangeArrowheads="1"/>
                                  </wps:cNvSpPr>
                                  <wps:spPr bwMode="auto">
                                    <a:xfrm>
                                      <a:off x="1617378" y="1797087"/>
                                      <a:ext cx="605642" cy="273132"/>
                                    </a:xfrm>
                                    <a:prstGeom prst="rect">
                                      <a:avLst/>
                                    </a:prstGeom>
                                    <a:noFill/>
                                    <a:ln w="9525">
                                      <a:noFill/>
                                      <a:miter lim="800000"/>
                                      <a:headEnd/>
                                      <a:tailEnd/>
                                    </a:ln>
                                  </wps:spPr>
                                  <wps:txbx>
                                    <w:txbxContent>
                                      <w:p w:rsidR="00AC7A73" w:rsidRPr="00B60416" w:rsidRDefault="00AC7A73" w:rsidP="009857BC">
                                        <w:r>
                                          <w:t>t</w:t>
                                        </w:r>
                                        <w:r>
                                          <w:rPr>
                                            <w:vertAlign w:val="subscript"/>
                                          </w:rPr>
                                          <w:t>2</w:t>
                                        </w:r>
                                      </w:p>
                                    </w:txbxContent>
                                  </wps:txbx>
                                  <wps:bodyPr rot="0" vert="horz" wrap="square" lIns="91440" tIns="45720" rIns="91440" bIns="45720" anchor="t" anchorCtr="0">
                                    <a:noAutofit/>
                                  </wps:bodyPr>
                                </wps:wsp>
                                <wps:wsp>
                                  <wps:cNvPr id="340" name="Text Box 2"/>
                                  <wps:cNvSpPr txBox="1">
                                    <a:spLocks noChangeArrowheads="1"/>
                                  </wps:cNvSpPr>
                                  <wps:spPr bwMode="auto">
                                    <a:xfrm>
                                      <a:off x="0" y="0"/>
                                      <a:ext cx="332105" cy="1174750"/>
                                    </a:xfrm>
                                    <a:prstGeom prst="rect">
                                      <a:avLst/>
                                    </a:prstGeom>
                                    <a:noFill/>
                                    <a:ln w="9525">
                                      <a:noFill/>
                                      <a:miter lim="800000"/>
                                      <a:headEnd/>
                                      <a:tailEnd/>
                                    </a:ln>
                                  </wps:spPr>
                                  <wps:txbx>
                                    <w:txbxContent>
                                      <w:p w:rsidR="00AC7A73" w:rsidRPr="00B60416" w:rsidRDefault="00AC7A73" w:rsidP="009857BC">
                                        <w:r>
                                          <w:t>Reaction rate</w:t>
                                        </w:r>
                                      </w:p>
                                    </w:txbxContent>
                                  </wps:txbx>
                                  <wps:bodyPr rot="0" vert="vert270" wrap="square" lIns="91440" tIns="45720" rIns="91440" bIns="45720" anchor="t" anchorCtr="0">
                                    <a:noAutofit/>
                                  </wps:bodyPr>
                                </wps:wsp>
                              </wpg:grpSp>
                              <wps:wsp>
                                <wps:cNvPr id="341" name="Straight Connector 319"/>
                                <wps:cNvCnPr/>
                                <wps:spPr>
                                  <a:xfrm>
                                    <a:off x="359417" y="1437669"/>
                                    <a:ext cx="665018"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42" name="Straight Connector 320"/>
                                <wps:cNvCnPr/>
                                <wps:spPr>
                                  <a:xfrm>
                                    <a:off x="369989" y="1464097"/>
                                    <a:ext cx="65297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g:grpSp>
                            <wps:wsp>
                              <wps:cNvPr id="343" name="Straight Connector 321"/>
                              <wps:cNvCnPr/>
                              <wps:spPr>
                                <a:xfrm flipV="1">
                                  <a:off x="1020111" y="184994"/>
                                  <a:ext cx="0" cy="125222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44" name="Freeform 322"/>
                              <wps:cNvSpPr/>
                              <wps:spPr>
                                <a:xfrm>
                                  <a:off x="1020065" y="190197"/>
                                  <a:ext cx="771690" cy="45386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Freeform 323"/>
                              <wps:cNvSpPr/>
                              <wps:spPr>
                                <a:xfrm flipV="1">
                                  <a:off x="1030610" y="643919"/>
                                  <a:ext cx="771525" cy="819234"/>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310" o:spid="_x0000_s1165" style="width:216.2pt;height:205pt;mso-position-horizontal-relative:char;mso-position-vertical-relative:line" coordsize="27458,2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">
                      <v:group id="Group 311" o:spid="_x0000_s1166" style="position:absolute;width:27458;height:26040" coordsize="27458,26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shape id="Straight Arrow Connector 312" o:spid="_x0000_s1167" type="#_x0000_t32" style="position:absolute;left:3699;width:0;height:224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cpXMcAAADcAAAADwAAAGRycy9kb3ducmV2LnhtbESPQWvCQBSE74L/YXmCN92YtFVSV5EW&#10;0dJCqZaCt0f2NRvMvo3ZVeO/7xYKPQ4z8w0zX3a2FhdqfeVYwWScgCAunK64VPC5X49mIHxA1lg7&#10;JgU38rBc9HtzzLW78gdddqEUEcI+RwUmhCaX0heGLPqxa4ij9+1aiyHKtpS6xWuE21qmSfIgLVYc&#10;Fww29GSoOO7OVsHzy9fd9NSd3rPNwbwVlE0P6epVqeGgWz2CCNSF//Bfe6sVZOk9/J6JR0A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xylcxwAAANwAAAAPAAAAAAAA&#10;AAAAAAAAAKECAABkcnMvZG93bnJldi54bWxQSwUGAAAAAAQABAD5AAAAlQMAAAAA&#10;" strokecolor="black [3040]">
                          <v:stroke endarrow="open"/>
                        </v:shape>
                        <v:shape id="Straight Arrow Connector 313" o:spid="_x0000_s1168" type="#_x0000_t32" style="position:absolute;left:3699;top:22305;width:207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NWWcMAAADcAAAADwAAAGRycy9kb3ducmV2LnhtbESPzarCMBSE9xd8h3AEd9dUhaLVKCIU&#10;XFwX/uH20BzbYnNSm9xa394IgsthZr5hFqvOVKKlxpWWFYyGEQjizOqScwWnY/o7BeE8ssbKMil4&#10;koPVsvezwETbB++pPfhcBAi7BBUU3teJlC4ryKAb2po4eFfbGPRBNrnUDT4C3FRyHEWxNFhyWCiw&#10;pk1B2e3wbxRELk7vm+Nt155yv/+7yHT7nJ2VGvS79RyEp85/w5/2ViuYjGN4nw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zVlnDAAAA3AAAAA8AAAAAAAAAAAAA&#10;AAAAoQIAAGRycy9kb3ducmV2LnhtbFBLBQYAAAAABAAEAPkAAACRAwAAAAA=&#10;" strokecolor="black [3040]">
                          <v:stroke endarrow="open"/>
                        </v:shape>
                        <v:group id="Group 314" o:spid="_x0000_s1169" style="position:absolute;top:5338;width:27458;height:20702" coordsize="27458,2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shape id="_x0000_s1170" type="#_x0000_t202" style="position:absolute;left:21406;top:17970;width:6052;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9v8QA&#10;AADcAAAADwAAAGRycy9kb3ducmV2LnhtbESPT2vCQBTE7wW/w/KE3nTXPxUbXUUUwVOLaS14e2Sf&#10;STD7NmS3Jn57tyD0OMzMb5jlurOVuFHjS8caRkMFgjhzpuRcw/fXfjAH4QOywcoxabiTh/Wq97LE&#10;xLiWj3RLQy4ihH2CGooQ6kRKnxVk0Q9dTRy9i2sshiibXJoG2wi3lRwrNZMWS44LBda0LSi7pr9W&#10;w+njcv6Zqs98Z9/q1nVKsn2XWr/2u80CRKAu/Ief7YPRMJlM4e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Dvb/EAAAA3AAAAA8AAAAAAAAAAAAAAAAAmAIAAGRycy9k&#10;b3ducmV2LnhtbFBLBQYAAAAABAAEAPUAAACJAwAAAAA=&#10;" filled="f" stroked="f">
                            <v:textbox>
                              <w:txbxContent>
                                <w:p w:rsidR="00AC7A73" w:rsidRPr="00B60416" w:rsidRDefault="00AC7A73" w:rsidP="009857BC">
                                  <w:r w:rsidRPr="00B60416">
                                    <w:t>time</w:t>
                                  </w:r>
                                </w:p>
                              </w:txbxContent>
                            </v:textbox>
                          </v:shape>
                          <v:shape id="_x0000_s1171" type="#_x0000_t202" style="position:absolute;left:9038;top:17970;width:6056;height:2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8YJMUA&#10;AADcAAAADwAAAGRycy9kb3ducmV2LnhtbESPzWrDMBCE74G8g9hAb43U/JG6lkNIKPSUErcp9LZY&#10;G9vUWhlLjZ23jwqFHIeZ+YZJN4NtxIU6XzvW8DRVIIgLZ2ouNXx+vD6uQfiAbLBxTBqu5GGTjUcp&#10;Jsb1fKRLHkoRIewT1FCF0CZS+qIii37qWuLonV1nMUTZldJ02Ee4beRMqZW0WHNcqLClXUXFT/5r&#10;NZwO5++vhXov93bZ9m5Qku2z1PphMmxfQAQawj38334zGubz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xgkxQAAANwAAAAPAAAAAAAAAAAAAAAAAJgCAABkcnMv&#10;ZG93bnJldi54bWxQSwUGAAAAAAQABAD1AAAAigMAAAAA&#10;" filled="f" stroked="f">
                            <v:textbox>
                              <w:txbxContent>
                                <w:p w:rsidR="00AC7A73" w:rsidRPr="00B60416" w:rsidRDefault="00AC7A73" w:rsidP="009857BC">
                                  <w:r>
                                    <w:t>t</w:t>
                                  </w:r>
                                  <w:r>
                                    <w:rPr>
                                      <w:vertAlign w:val="subscript"/>
                                    </w:rPr>
                                    <w:t>1</w:t>
                                  </w:r>
                                </w:p>
                              </w:txbxContent>
                            </v:textbox>
                          </v:shape>
                          <v:shape id="_x0000_s1172" type="#_x0000_t202" style="position:absolute;left:16173;top:17970;width:6057;height:2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SIcUA&#10;AADcAAAADwAAAGRycy9kb3ducmV2LnhtbESPT2vCQBTE7wW/w/KE3nTXaoumboK0CJ4s9U+ht0f2&#10;mYRm34bsauK3dwWhx2FmfsMss97W4kKtrxxrmIwVCOLcmYoLDYf9ejQH4QOywdoxabiShywdPC0x&#10;Ma7jb7rsQiEihH2CGsoQmkRKn5dk0Y9dQxy9k2sthijbQpoWuwi3tXxR6k1arDgulNjQR0n53+5s&#10;NRy3p9+fmfoqPu1r07leSbYLqfXzsF+9gwjUh//wo70xGqbT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hIhxQAAANwAAAAPAAAAAAAAAAAAAAAAAJgCAABkcnMv&#10;ZG93bnJldi54bWxQSwUGAAAAAAQABAD1AAAAigMAAAAA&#10;" filled="f" stroked="f">
                            <v:textbox>
                              <w:txbxContent>
                                <w:p w:rsidR="00AC7A73" w:rsidRPr="00B60416" w:rsidRDefault="00AC7A73" w:rsidP="009857BC">
                                  <w:r>
                                    <w:t>t</w:t>
                                  </w:r>
                                  <w:r>
                                    <w:rPr>
                                      <w:vertAlign w:val="subscript"/>
                                    </w:rPr>
                                    <w:t>2</w:t>
                                  </w:r>
                                </w:p>
                              </w:txbxContent>
                            </v:textbox>
                          </v:shape>
                          <v:shape id="_x0000_s1173" type="#_x0000_t202" style="position:absolute;width:3321;height:11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vsQA&#10;AADcAAAADwAAAGRycy9kb3ducmV2LnhtbERPz2vCMBS+C/4P4Qm7aTqVIZ1RhjLRy2i77bDbW/PW&#10;ljUvsYm2/vfLYeDx4/u93g6mFVfqfGNZweMsAUFcWt1wpeDj/XW6AuEDssbWMim4kYftZjxaY6pt&#10;zzldi1CJGMI+RQV1CC6V0pc1GfQz64gj92M7gyHCrpK6wz6Gm1bOk+RJGmw4NtToaFdT+VtcjILP&#10;77dbm7vFV9L0p2w4nLNif6iUepgML88gAg3hLv53H7WCxTLOj2fiEZ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lVb7EAAAA3AAAAA8AAAAAAAAAAAAAAAAAmAIAAGRycy9k&#10;b3ducmV2LnhtbFBLBQYAAAAABAAEAPUAAACJAwAAAAA=&#10;" filled="f" stroked="f">
                            <v:textbox style="layout-flow:vertical;mso-layout-flow-alt:bottom-to-top">
                              <w:txbxContent>
                                <w:p w:rsidR="00AC7A73" w:rsidRPr="00B60416" w:rsidRDefault="00AC7A73" w:rsidP="009857BC">
                                  <w:r>
                                    <w:t>Reaction rate</w:t>
                                  </w:r>
                                </w:p>
                              </w:txbxContent>
                            </v:textbox>
                          </v:shape>
                        </v:group>
                        <v:line id="Straight Connector 319" o:spid="_x0000_s1174" style="position:absolute;visibility:visible;mso-wrap-style:square" from="3594,14376" to="10244,14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xQysIAAADcAAAADwAAAGRycy9kb3ducmV2LnhtbESPzarCMBSE9xd8h3AENxdN/eGi1Sgi&#10;iLpU78bdITm2xeakNFGrT28EweUwM98ws0VjS3Gj2heOFfR7CQhi7UzBmYL/47o7BuEDssHSMSl4&#10;kIfFvPUzw9S4O+/pdgiZiBD2KSrIQ6hSKb3OyaLvuYo4emdXWwxR1pk0Nd4j3JZykCR/0mLBcSHH&#10;ilY56cvhahWcSI6Om9/t48mTQVKh0bjbaKU67WY5BRGoCd/wp701CoajPrzPxCMg5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oxQysIAAADcAAAADwAAAAAAAAAAAAAA&#10;AAChAgAAZHJzL2Rvd25yZXYueG1sUEsFBgAAAAAEAAQA+QAAAJADAAAAAA==&#10;" strokecolor="black [3040]">
                          <v:stroke dashstyle="dash"/>
                        </v:line>
                        <v:line id="Straight Connector 320" o:spid="_x0000_s1175" style="position:absolute;visibility:visible;mso-wrap-style:square" from="3699,14640" to="10229,14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rtisQAAADcAAAADwAAAGRycy9kb3ducmV2LnhtbESP3WrCQBSE74W+w3IK3ohuasWf6CpF&#10;rBUUwegDHLKnSWj2bMiuJr69KxS8HGbmG2axak0pblS7wrKCj0EEgji1uuBMweX83Z+CcB5ZY2mZ&#10;FNzJwWr51llgrG3DJ7olPhMBwi5GBbn3VSylS3My6Aa2Ig7er60N+iDrTOoamwA3pRxG0VgaLDgs&#10;5FjROqf0L7kaBdWhmeyP+17zkyabrS573hDPlOq+t19zEJ5a/wr/t3dawedoCM8z4Qj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6u2KxAAAANwAAAAPAAAAAAAAAAAA&#10;AAAAAKECAABkcnMvZG93bnJldi54bWxQSwUGAAAAAAQABAD5AAAAkgMAAAAA&#10;" strokecolor="#bfbfbf [2412]"/>
                      </v:group>
                      <v:line id="Straight Connector 321" o:spid="_x0000_s1176" style="position:absolute;flip:y;visibility:visible;mso-wrap-style:square" from="10201,1849" to="10201,14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mbWsAAAADcAAAADwAAAGRycy9kb3ducmV2LnhtbESP0YrCMBRE34X9h3AXfNN0rYhUo6yC&#10;IPii1g+4NLdNsbkpTdT690YQfBxm5gyzXPe2EXfqfO1Ywd84AUFcOF1zpeCS70ZzED4ga2wck4In&#10;eVivfgZLzLR78Inu51CJCGGfoQITQptJ6QtDFv3YtcTRK11nMUTZVVJ3+Ihw28hJksykxZrjgsGW&#10;toaK6/lmFRw3+QV7v08Ld3OlLQ+Vqfmo1PC3/1+ACNSHb/jT3msF6TSF95l4BOTq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Apm1rAAAAA3AAAAA8AAAAAAAAAAAAAAAAA&#10;oQIAAGRycy9kb3ducmV2LnhtbFBLBQYAAAAABAAEAPkAAACOAwAAAAA=&#10;" strokecolor="black [3040]">
                        <v:stroke dashstyle="dash"/>
                      </v:line>
                      <v:shape id="Freeform 322" o:spid="_x0000_s1177" style="position:absolute;left:10200;top:1901;width:7717;height:4539;visibility:visible;mso-wrap-style:square;v-text-anchor:middle" coordsize="1125822,375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rjIMUA&#10;AADcAAAADwAAAGRycy9kb3ducmV2LnhtbESP0WrCQBRE34X+w3IFX6RurFJCdJViKSr2wUY/4JK9&#10;ZoPZuyG71fj3riD4OMzMGWa+7GwtLtT6yrGC8SgBQVw4XXGp4Hj4eU9B+ICssXZMCm7kYbl4680x&#10;0+7Kf3TJQykihH2GCkwITSalLwxZ9CPXEEfv5FqLIcq2lLrFa4TbWn4kyae0WHFcMNjQylBxzv+t&#10;gmJoujRP0slhv9ueq+99s/4dbpUa9LuvGYhAXXiFn+2NVjCZTu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muMgxQAAANwAAAAPAAAAAAAAAAAAAAAAAJgCAABkcnMv&#10;ZG93bnJldi54bWxQSwUGAAAAAAQABAD1AAAAigMAAAAA&#10;" path="m,c141388,122008,282777,244016,470414,306562v187637,62546,421522,65629,655408,68712e" filled="f" strokecolor="black [3040]">
                        <v:stroke dashstyle="dash"/>
                        <v:path arrowok="t" o:connecttype="custom" o:connectlocs="0,0;322443,370759;771690,453860" o:connectangles="0,0,0"/>
                      </v:shape>
                      <v:shape id="Freeform 323" o:spid="_x0000_s1178" style="position:absolute;left:10306;top:6439;width:7715;height:8192;flip:y;visibility:visible;mso-wrap-style:square;v-text-anchor:middle" coordsize="1125822,375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TOqsUA&#10;AADcAAAADwAAAGRycy9kb3ducmV2LnhtbESPQWvCQBSE74X+h+UJvelGa1RSVymCUPCkBsXba/aZ&#10;DWbfhuxq0n/fLQg9DjPzDbNc97YWD2p95VjBeJSAIC6crrhUkB+3wwUIH5A11o5JwQ95WK9eX5aY&#10;adfxnh6HUIoIYZ+hAhNCk0npC0MW/cg1xNG7utZiiLItpW6xi3Bby0mSzKTFiuOCwYY2horb4W4V&#10;zNPTmS+by/26S7/Hidznlelypd4G/ecHiEB9+A8/219awfs0hb8z8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tM6qxQAAANwAAAAPAAAAAAAAAAAAAAAAAJgCAABkcnMv&#10;ZG93bnJldi54bWxQSwUGAAAAAAQABAD1AAAAigMAAAAA&#10;" path="m,c141388,122008,282777,244016,470414,306562v187637,62546,421522,65629,655408,68712e" filled="f" strokecolor="#bfbfbf [2412]">
                        <v:path arrowok="t" o:connecttype="custom" o:connectlocs="0,0;322374,669234;771525,819234" o:connectangles="0,0,0"/>
                      </v:shape>
                      <w10:anchorlock/>
                    </v:group>
                  </w:pict>
                </mc:Fallback>
              </mc:AlternateContent>
            </w:r>
          </w:p>
        </w:tc>
      </w:tr>
    </w:tbl>
    <w:p w:rsidR="000B18E3" w:rsidRPr="00B84AC7" w:rsidRDefault="000B18E3" w:rsidP="009857BC"/>
    <w:p w:rsidR="000B18E3" w:rsidRPr="00B84AC7" w:rsidRDefault="000B18E3" w:rsidP="000B18E3">
      <w:pPr>
        <w:rPr>
          <w:i/>
        </w:rPr>
      </w:pPr>
      <w:r w:rsidRPr="00B84AC7">
        <w:br w:type="column"/>
      </w:r>
      <w:r w:rsidRPr="00B84AC7">
        <w:rPr>
          <w:i/>
        </w:rPr>
        <w:lastRenderedPageBreak/>
        <w:t>WACE 2015 Questions 6 and 7 refer to the reaction represented by the equation shown below.</w:t>
      </w:r>
    </w:p>
    <w:p w:rsidR="000B18E3" w:rsidRPr="00B84AC7" w:rsidRDefault="000B18E3" w:rsidP="000B18E3">
      <w:pPr>
        <w:jc w:val="center"/>
      </w:pPr>
      <w:r w:rsidRPr="00B84AC7">
        <w:t>Pb(s)   +   PbO</w:t>
      </w:r>
      <w:r w:rsidRPr="00B84AC7">
        <w:rPr>
          <w:vertAlign w:val="subscript"/>
        </w:rPr>
        <w:t>2</w:t>
      </w:r>
      <w:r w:rsidRPr="00B84AC7">
        <w:t>(s)   +   4 H</w:t>
      </w:r>
      <w:r w:rsidRPr="00B84AC7">
        <w:rPr>
          <w:vertAlign w:val="superscript"/>
        </w:rPr>
        <w:t>+</w:t>
      </w:r>
      <w:r w:rsidRPr="00B84AC7">
        <w:t>(aq)   +   2 SO</w:t>
      </w:r>
      <w:r w:rsidRPr="00B84AC7">
        <w:rPr>
          <w:vertAlign w:val="subscript"/>
        </w:rPr>
        <w:t>4</w:t>
      </w:r>
      <w:r w:rsidRPr="00B84AC7">
        <w:rPr>
          <w:vertAlign w:val="superscript"/>
        </w:rPr>
        <w:t>2-</w:t>
      </w:r>
      <w:r w:rsidRPr="00B84AC7">
        <w:t xml:space="preserve">(aq)   </w:t>
      </w:r>
      <w:r w:rsidRPr="00B84AC7">
        <w:rPr>
          <w:rFonts w:ascii="Cambria Math" w:hAnsi="Cambria Math" w:cs="Cambria Math"/>
        </w:rPr>
        <w:t>⇌</w:t>
      </w:r>
      <w:r w:rsidRPr="00B84AC7">
        <w:t xml:space="preserve">   2 PbSO</w:t>
      </w:r>
      <w:r w:rsidRPr="00B84AC7">
        <w:rPr>
          <w:vertAlign w:val="subscript"/>
        </w:rPr>
        <w:t>4</w:t>
      </w:r>
      <w:r w:rsidRPr="00B84AC7">
        <w:t>(s)   +   2 H</w:t>
      </w:r>
      <w:r w:rsidRPr="00B84AC7">
        <w:rPr>
          <w:vertAlign w:val="subscript"/>
        </w:rPr>
        <w:t>2</w:t>
      </w:r>
      <w:r w:rsidRPr="00B84AC7">
        <w:t>O(ℓ)</w:t>
      </w:r>
    </w:p>
    <w:p w:rsidR="000B18E3" w:rsidRPr="00B84AC7" w:rsidRDefault="000B18E3" w:rsidP="000B18E3">
      <w:pPr>
        <w:jc w:val="center"/>
      </w:pPr>
    </w:p>
    <w:p w:rsidR="000B18E3" w:rsidRPr="00B84AC7" w:rsidRDefault="000B18E3" w:rsidP="000B18E3">
      <w:pPr>
        <w:rPr>
          <w:b/>
        </w:rPr>
      </w:pPr>
      <w:r w:rsidRPr="00B84AC7">
        <w:rPr>
          <w:b/>
        </w:rPr>
        <w:t>WACE 2015 Q6:</w:t>
      </w:r>
    </w:p>
    <w:p w:rsidR="000B18E3" w:rsidRPr="00B84AC7" w:rsidRDefault="000B18E3" w:rsidP="000B18E3">
      <w:r w:rsidRPr="00B84AC7">
        <w:t>Which one of the following is the equilibrium law expression for this reaction?</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9653"/>
      </w:tblGrid>
      <w:tr w:rsidR="000B18E3" w:rsidRPr="00B84AC7" w:rsidTr="000B18E3">
        <w:trPr>
          <w:trHeight w:val="815"/>
        </w:trPr>
        <w:tc>
          <w:tcPr>
            <w:tcW w:w="709" w:type="dxa"/>
            <w:vAlign w:val="center"/>
          </w:tcPr>
          <w:p w:rsidR="000B18E3" w:rsidRPr="00B84AC7" w:rsidRDefault="000B18E3" w:rsidP="000B18E3">
            <w:r w:rsidRPr="00B84AC7">
              <w:t>(a)</w:t>
            </w:r>
          </w:p>
        </w:tc>
        <w:tc>
          <w:tcPr>
            <w:tcW w:w="9653" w:type="dxa"/>
            <w:vAlign w:val="center"/>
          </w:tcPr>
          <w:p w:rsidR="000B18E3" w:rsidRPr="00B84AC7" w:rsidRDefault="000B18E3" w:rsidP="000B18E3">
            <w:pPr>
              <w:jc w:val="center"/>
            </w:pPr>
            <m:oMathPara>
              <m:oMathParaPr>
                <m:jc m:val="left"/>
              </m:oMathParaPr>
              <m:oMath>
                <m:r>
                  <m:rPr>
                    <m:sty m:val="p"/>
                  </m:rPr>
                  <w:rPr>
                    <w:rFonts w:ascii="Cambria Math" w:hAnsi="Cambria Math"/>
                  </w:rPr>
                  <m:t xml:space="preserve">K=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SO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m:t>
                        </m:r>
                      </m:e>
                      <m:sup>
                        <m:r>
                          <m:rPr>
                            <m:sty m:val="p"/>
                          </m:rPr>
                          <w:rPr>
                            <w:rFonts w:ascii="Cambria Math" w:hAnsi="Cambria Math"/>
                          </w:rPr>
                          <m:t>2</m:t>
                        </m:r>
                      </m:sup>
                    </m:sSup>
                  </m:den>
                </m:f>
              </m:oMath>
            </m:oMathPara>
          </w:p>
        </w:tc>
      </w:tr>
      <w:tr w:rsidR="000B18E3" w:rsidRPr="00B84AC7" w:rsidTr="000B18E3">
        <w:trPr>
          <w:trHeight w:val="815"/>
        </w:trPr>
        <w:tc>
          <w:tcPr>
            <w:tcW w:w="709" w:type="dxa"/>
            <w:vAlign w:val="center"/>
          </w:tcPr>
          <w:p w:rsidR="000B18E3" w:rsidRPr="00B84AC7" w:rsidRDefault="000B18E3" w:rsidP="000B18E3">
            <w:r w:rsidRPr="00B84AC7">
              <w:t>(b)</w:t>
            </w:r>
          </w:p>
        </w:tc>
        <w:tc>
          <w:tcPr>
            <w:tcW w:w="9653" w:type="dxa"/>
            <w:vAlign w:val="center"/>
          </w:tcPr>
          <w:p w:rsidR="000B18E3" w:rsidRPr="00B84AC7" w:rsidRDefault="000B18E3" w:rsidP="000B18E3">
            <w:pPr>
              <w:jc w:val="center"/>
            </w:pPr>
            <m:oMathPara>
              <m:oMathParaPr>
                <m:jc m:val="left"/>
              </m:oMathParaPr>
              <m:oMath>
                <m:r>
                  <m:rPr>
                    <m:sty m:val="p"/>
                  </m:rPr>
                  <w:rPr>
                    <w:rFonts w:ascii="Cambria Math" w:hAnsi="Cambria Math"/>
                  </w:rPr>
                  <m:t xml:space="preserve">K=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e>
                      <m:sup>
                        <m:r>
                          <m:rPr>
                            <m:sty m:val="p"/>
                          </m:rPr>
                          <w:rPr>
                            <w:rFonts w:ascii="Cambria Math" w:hAnsi="Cambria Math"/>
                          </w:rPr>
                          <m:t>4</m:t>
                        </m:r>
                      </m:sup>
                    </m:sSup>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SO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m:t>
                        </m:r>
                      </m:e>
                      <m:sup>
                        <m:r>
                          <m:rPr>
                            <m:sty m:val="p"/>
                          </m:rPr>
                          <w:rPr>
                            <w:rFonts w:ascii="Cambria Math" w:hAnsi="Cambria Math"/>
                          </w:rPr>
                          <m:t>2</m:t>
                        </m:r>
                      </m:sup>
                    </m:sSup>
                  </m:den>
                </m:f>
              </m:oMath>
            </m:oMathPara>
          </w:p>
        </w:tc>
      </w:tr>
      <w:tr w:rsidR="000B18E3" w:rsidRPr="00B84AC7" w:rsidTr="000B18E3">
        <w:trPr>
          <w:trHeight w:val="815"/>
        </w:trPr>
        <w:tc>
          <w:tcPr>
            <w:tcW w:w="709" w:type="dxa"/>
            <w:vAlign w:val="center"/>
          </w:tcPr>
          <w:p w:rsidR="000B18E3" w:rsidRPr="00B84AC7" w:rsidRDefault="000B18E3" w:rsidP="000B18E3">
            <w:r w:rsidRPr="00B84AC7">
              <w:t>(c)</w:t>
            </w:r>
          </w:p>
        </w:tc>
        <w:tc>
          <w:tcPr>
            <w:tcW w:w="9653" w:type="dxa"/>
            <w:vAlign w:val="center"/>
          </w:tcPr>
          <w:p w:rsidR="000B18E3" w:rsidRPr="00B84AC7" w:rsidRDefault="000B18E3" w:rsidP="000B18E3">
            <w:pPr>
              <w:jc w:val="center"/>
            </w:pPr>
            <m:oMathPara>
              <m:oMathParaPr>
                <m:jc m:val="left"/>
              </m:oMathParaPr>
              <m:oMath>
                <m:r>
                  <m:rPr>
                    <m:sty m:val="p"/>
                  </m:rPr>
                  <w:rPr>
                    <w:rFonts w:ascii="Cambria Math" w:hAnsi="Cambria Math"/>
                  </w:rPr>
                  <m:t xml:space="preserve">K= </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PbSO</m:t>
                            </m:r>
                          </m:e>
                          <m:sub>
                            <m:r>
                              <m:rPr>
                                <m:sty m:val="p"/>
                              </m:rPr>
                              <w:rPr>
                                <w:rFonts w:ascii="Cambria Math" w:hAnsi="Cambria Math"/>
                              </w:rPr>
                              <m:t>4</m:t>
                            </m:r>
                          </m:sub>
                        </m:sSub>
                        <m:r>
                          <m:rPr>
                            <m:sty m:val="p"/>
                          </m:rPr>
                          <w:rPr>
                            <w:rFonts w:ascii="Cambria Math" w:hAnsi="Cambria Math"/>
                          </w:rPr>
                          <m:t>]</m:t>
                        </m:r>
                      </m:e>
                      <m:sup>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e>
                      <m:sup>
                        <m:r>
                          <m:rPr>
                            <m:sty m:val="p"/>
                          </m:rPr>
                          <w:rPr>
                            <w:rFonts w:ascii="Cambria Math" w:hAnsi="Cambria Math"/>
                          </w:rPr>
                          <m:t>4</m:t>
                        </m:r>
                      </m:sup>
                    </m:sSup>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SO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m:t>
                        </m:r>
                      </m:e>
                      <m:sup>
                        <m:r>
                          <m:rPr>
                            <m:sty m:val="p"/>
                          </m:rPr>
                          <w:rPr>
                            <w:rFonts w:ascii="Cambria Math" w:hAnsi="Cambria Math"/>
                          </w:rPr>
                          <m:t>2</m:t>
                        </m:r>
                      </m:sup>
                    </m:sSup>
                  </m:den>
                </m:f>
              </m:oMath>
            </m:oMathPara>
          </w:p>
        </w:tc>
      </w:tr>
      <w:tr w:rsidR="000B18E3" w:rsidRPr="00B84AC7" w:rsidTr="000B18E3">
        <w:trPr>
          <w:trHeight w:val="815"/>
        </w:trPr>
        <w:tc>
          <w:tcPr>
            <w:tcW w:w="709" w:type="dxa"/>
            <w:vAlign w:val="center"/>
          </w:tcPr>
          <w:p w:rsidR="000B18E3" w:rsidRPr="00B84AC7" w:rsidRDefault="000B18E3" w:rsidP="000B18E3">
            <w:r w:rsidRPr="00B84AC7">
              <w:t>(d)</w:t>
            </w:r>
          </w:p>
        </w:tc>
        <w:tc>
          <w:tcPr>
            <w:tcW w:w="9653" w:type="dxa"/>
            <w:vAlign w:val="center"/>
          </w:tcPr>
          <w:p w:rsidR="000B18E3" w:rsidRPr="00B84AC7" w:rsidRDefault="000B18E3" w:rsidP="000B18E3">
            <w:pPr>
              <w:jc w:val="center"/>
            </w:pPr>
            <m:oMathPara>
              <m:oMathParaPr>
                <m:jc m:val="left"/>
              </m:oMathParaPr>
              <m:oMath>
                <m:r>
                  <m:rPr>
                    <m:sty m:val="p"/>
                  </m:rPr>
                  <w:rPr>
                    <w:rFonts w:ascii="Cambria Math" w:hAnsi="Cambria Math"/>
                  </w:rPr>
                  <m:t xml:space="preserve">K=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m:t>
                    </m:r>
                  </m:den>
                </m:f>
              </m:oMath>
            </m:oMathPara>
          </w:p>
        </w:tc>
      </w:tr>
    </w:tbl>
    <w:p w:rsidR="000B18E3" w:rsidRPr="00B84AC7" w:rsidRDefault="000B18E3" w:rsidP="000B18E3"/>
    <w:p w:rsidR="000B18E3" w:rsidRPr="00B84AC7" w:rsidRDefault="000B18E3" w:rsidP="000B18E3">
      <w:pPr>
        <w:rPr>
          <w:b/>
        </w:rPr>
      </w:pPr>
      <w:r w:rsidRPr="00B84AC7">
        <w:rPr>
          <w:b/>
        </w:rPr>
        <w:t>WACE 2015 Q7:</w:t>
      </w:r>
    </w:p>
    <w:p w:rsidR="000B18E3" w:rsidRPr="00B84AC7" w:rsidRDefault="000B18E3" w:rsidP="000B18E3">
      <w:r w:rsidRPr="00B84AC7">
        <w:t>Assuming equilibrium has been established, which one of the following will cause a decrease in pH?</w:t>
      </w:r>
    </w:p>
    <w:p w:rsidR="000B18E3" w:rsidRPr="00B84AC7" w:rsidRDefault="000B18E3" w:rsidP="000B18E3">
      <w:pPr>
        <w:pStyle w:val="ListParagraph"/>
        <w:numPr>
          <w:ilvl w:val="0"/>
          <w:numId w:val="5"/>
        </w:numPr>
      </w:pPr>
      <w:r w:rsidRPr="00B84AC7">
        <w:t>adding more solid lead</w:t>
      </w:r>
    </w:p>
    <w:p w:rsidR="000B18E3" w:rsidRPr="00B84AC7" w:rsidRDefault="000B18E3" w:rsidP="000B18E3">
      <w:pPr>
        <w:pStyle w:val="ListParagraph"/>
        <w:numPr>
          <w:ilvl w:val="0"/>
          <w:numId w:val="5"/>
        </w:numPr>
      </w:pPr>
      <w:r w:rsidRPr="00B84AC7">
        <w:t>adding solid sodium sulfate</w:t>
      </w:r>
    </w:p>
    <w:p w:rsidR="000B18E3" w:rsidRPr="00B84AC7" w:rsidRDefault="000B18E3" w:rsidP="000B18E3">
      <w:pPr>
        <w:pStyle w:val="ListParagraph"/>
        <w:numPr>
          <w:ilvl w:val="0"/>
          <w:numId w:val="5"/>
        </w:numPr>
      </w:pPr>
      <w:r w:rsidRPr="00B84AC7">
        <w:t>removing solid lead sulfate</w:t>
      </w:r>
    </w:p>
    <w:p w:rsidR="000B18E3" w:rsidRPr="00B84AC7" w:rsidRDefault="000B18E3" w:rsidP="000B18E3">
      <w:pPr>
        <w:pStyle w:val="ListParagraph"/>
        <w:numPr>
          <w:ilvl w:val="0"/>
          <w:numId w:val="5"/>
        </w:numPr>
      </w:pPr>
      <w:r w:rsidRPr="00B84AC7">
        <w:t>adding barium nitrate solution</w:t>
      </w:r>
    </w:p>
    <w:p w:rsidR="000B18E3" w:rsidRPr="00B84AC7" w:rsidRDefault="000B18E3" w:rsidP="000B18E3"/>
    <w:p w:rsidR="000B18E3" w:rsidRPr="00B84AC7" w:rsidRDefault="000B18E3" w:rsidP="000B18E3">
      <w:pPr>
        <w:rPr>
          <w:b/>
        </w:rPr>
      </w:pPr>
      <w:r w:rsidRPr="00B84AC7">
        <w:rPr>
          <w:b/>
        </w:rPr>
        <w:t>WACE 2014 Q10:</w:t>
      </w:r>
    </w:p>
    <w:p w:rsidR="000B18E3" w:rsidRPr="00B84AC7" w:rsidRDefault="000B18E3" w:rsidP="000B18E3">
      <w:r w:rsidRPr="00B84AC7">
        <w:t>Consider the following endothermic reaction</w:t>
      </w:r>
    </w:p>
    <w:p w:rsidR="000B18E3" w:rsidRPr="00B84AC7" w:rsidRDefault="000B18E3" w:rsidP="000B18E3">
      <w:pPr>
        <w:jc w:val="center"/>
      </w:pPr>
      <w:r w:rsidRPr="00B84AC7">
        <w:t>N</w:t>
      </w:r>
      <w:r w:rsidRPr="00B84AC7">
        <w:rPr>
          <w:vertAlign w:val="subscript"/>
        </w:rPr>
        <w:t>2</w:t>
      </w:r>
      <w:r w:rsidRPr="00B84AC7">
        <w:t>O(g)   +   NO</w:t>
      </w:r>
      <w:r w:rsidR="000E3537" w:rsidRPr="00B84AC7">
        <w:rPr>
          <w:vertAlign w:val="subscript"/>
        </w:rPr>
        <w:t>2</w:t>
      </w:r>
      <w:r w:rsidRPr="00B84AC7">
        <w:t xml:space="preserve">(g)   </w:t>
      </w:r>
      <w:r w:rsidRPr="00B84AC7">
        <w:rPr>
          <w:rFonts w:ascii="Cambria Math" w:hAnsi="Cambria Math" w:cs="Cambria Math"/>
        </w:rPr>
        <w:t>⇌</w:t>
      </w:r>
      <w:r w:rsidRPr="00B84AC7">
        <w:t xml:space="preserve">   3 NO(g)     ΔH = +156 kJ mol</w:t>
      </w:r>
      <w:r w:rsidRPr="00B84AC7">
        <w:rPr>
          <w:vertAlign w:val="superscript"/>
        </w:rPr>
        <w:t>-1</w:t>
      </w:r>
    </w:p>
    <w:p w:rsidR="000B18E3" w:rsidRPr="00B84AC7" w:rsidRDefault="000B18E3" w:rsidP="000B18E3">
      <w:r w:rsidRPr="00B84AC7">
        <w:t>Which one of the following changes to the system will increase the value of its equilibrium constant, K?</w:t>
      </w:r>
    </w:p>
    <w:p w:rsidR="000B18E3" w:rsidRPr="00B84AC7" w:rsidRDefault="000B18E3" w:rsidP="000B18E3">
      <w:pPr>
        <w:pStyle w:val="ListParagraph"/>
        <w:numPr>
          <w:ilvl w:val="0"/>
          <w:numId w:val="6"/>
        </w:numPr>
      </w:pPr>
      <w:r w:rsidRPr="00B84AC7">
        <w:t>increase pressure</w:t>
      </w:r>
    </w:p>
    <w:p w:rsidR="000B18E3" w:rsidRPr="00B84AC7" w:rsidRDefault="000B18E3" w:rsidP="000B18E3">
      <w:pPr>
        <w:pStyle w:val="ListParagraph"/>
        <w:numPr>
          <w:ilvl w:val="0"/>
          <w:numId w:val="6"/>
        </w:numPr>
      </w:pPr>
      <w:r w:rsidRPr="00B84AC7">
        <w:t>addition of a catalyst</w:t>
      </w:r>
    </w:p>
    <w:p w:rsidR="000B18E3" w:rsidRPr="00B84AC7" w:rsidRDefault="000B18E3" w:rsidP="000B18E3">
      <w:pPr>
        <w:pStyle w:val="ListParagraph"/>
        <w:numPr>
          <w:ilvl w:val="0"/>
          <w:numId w:val="6"/>
        </w:numPr>
      </w:pPr>
      <w:r w:rsidRPr="00B84AC7">
        <w:t>increased temperature</w:t>
      </w:r>
    </w:p>
    <w:p w:rsidR="000B18E3" w:rsidRPr="00B84AC7" w:rsidRDefault="000B18E3" w:rsidP="000B18E3">
      <w:pPr>
        <w:pStyle w:val="ListParagraph"/>
        <w:numPr>
          <w:ilvl w:val="0"/>
          <w:numId w:val="6"/>
        </w:numPr>
      </w:pPr>
      <w:r w:rsidRPr="00B84AC7">
        <w:t>decreased temperature</w:t>
      </w:r>
    </w:p>
    <w:p w:rsidR="009B02CF" w:rsidRPr="00B84AC7" w:rsidRDefault="009B02CF" w:rsidP="009857BC"/>
    <w:p w:rsidR="009B02CF" w:rsidRPr="00B84AC7" w:rsidRDefault="009B02CF">
      <w:r w:rsidRPr="00B84AC7">
        <w:br w:type="page"/>
      </w:r>
    </w:p>
    <w:p w:rsidR="009857BC" w:rsidRPr="00B84AC7" w:rsidRDefault="009857BC" w:rsidP="009857BC">
      <w:pPr>
        <w:rPr>
          <w:b/>
        </w:rPr>
      </w:pPr>
      <w:r w:rsidRPr="00B84AC7">
        <w:rPr>
          <w:b/>
        </w:rPr>
        <w:lastRenderedPageBreak/>
        <w:t>WACE 2014 Q11:</w:t>
      </w:r>
    </w:p>
    <w:p w:rsidR="009857BC" w:rsidRPr="00B84AC7" w:rsidRDefault="009857BC" w:rsidP="009857BC">
      <w:r w:rsidRPr="00B84AC7">
        <w:t>Which one of the following is the equilibrium law expression for the equilibrium represented below?</w:t>
      </w:r>
    </w:p>
    <w:p w:rsidR="009857BC" w:rsidRPr="00B84AC7" w:rsidRDefault="009857BC" w:rsidP="009857BC">
      <w:pPr>
        <w:jc w:val="center"/>
      </w:pPr>
      <w:r w:rsidRPr="00B84AC7">
        <w:t>2 CrO</w:t>
      </w:r>
      <w:r w:rsidRPr="00B84AC7">
        <w:rPr>
          <w:vertAlign w:val="subscript"/>
        </w:rPr>
        <w:t>4</w:t>
      </w:r>
      <w:r w:rsidRPr="00B84AC7">
        <w:rPr>
          <w:vertAlign w:val="superscript"/>
        </w:rPr>
        <w:t>2-</w:t>
      </w:r>
      <w:r w:rsidRPr="00B84AC7">
        <w:t>(aq)   +   2 H</w:t>
      </w:r>
      <w:r w:rsidRPr="00B84AC7">
        <w:rPr>
          <w:vertAlign w:val="superscript"/>
        </w:rPr>
        <w:t>+</w:t>
      </w:r>
      <w:r w:rsidRPr="00B84AC7">
        <w:t xml:space="preserve">(aq)   </w:t>
      </w:r>
      <w:r w:rsidRPr="00B84AC7">
        <w:rPr>
          <w:rFonts w:ascii="Cambria Math" w:hAnsi="Cambria Math" w:cs="Cambria Math"/>
        </w:rPr>
        <w:t>⇌</w:t>
      </w:r>
      <w:r w:rsidRPr="00B84AC7">
        <w:t xml:space="preserve">   Cr</w:t>
      </w:r>
      <w:r w:rsidRPr="00B84AC7">
        <w:rPr>
          <w:vertAlign w:val="subscript"/>
        </w:rPr>
        <w:t>2</w:t>
      </w:r>
      <w:r w:rsidRPr="00B84AC7">
        <w:t>O</w:t>
      </w:r>
      <w:r w:rsidRPr="00B84AC7">
        <w:rPr>
          <w:vertAlign w:val="subscript"/>
        </w:rPr>
        <w:t>7</w:t>
      </w:r>
      <w:r w:rsidRPr="00B84AC7">
        <w:rPr>
          <w:vertAlign w:val="superscript"/>
        </w:rPr>
        <w:t>2-</w:t>
      </w:r>
      <w:r w:rsidRPr="00B84AC7">
        <w:t>(aq)   +   H</w:t>
      </w:r>
      <w:r w:rsidRPr="00B84AC7">
        <w:rPr>
          <w:vertAlign w:val="subscript"/>
        </w:rPr>
        <w:t>2</w:t>
      </w:r>
      <w:r w:rsidRPr="00B84AC7">
        <w:t>O(ℓ)</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795"/>
      </w:tblGrid>
      <w:tr w:rsidR="009857BC" w:rsidRPr="00B84AC7" w:rsidTr="00322118">
        <w:trPr>
          <w:trHeight w:val="756"/>
        </w:trPr>
        <w:tc>
          <w:tcPr>
            <w:tcW w:w="959" w:type="dxa"/>
            <w:vAlign w:val="center"/>
          </w:tcPr>
          <w:p w:rsidR="009857BC" w:rsidRPr="00B84AC7" w:rsidRDefault="009857BC" w:rsidP="00322118">
            <w:pPr>
              <w:pStyle w:val="ListParagraph"/>
              <w:numPr>
                <w:ilvl w:val="0"/>
                <w:numId w:val="7"/>
              </w:numPr>
            </w:pPr>
          </w:p>
        </w:tc>
        <w:tc>
          <w:tcPr>
            <w:tcW w:w="9795" w:type="dxa"/>
            <w:vAlign w:val="center"/>
          </w:tcPr>
          <w:p w:rsidR="009857BC" w:rsidRPr="00B84AC7" w:rsidRDefault="00BF2099" w:rsidP="00322118">
            <m:oMathPara>
              <m:oMathParaPr>
                <m:jc m:val="lef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Cr</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7</m:t>
                        </m:r>
                      </m:sub>
                      <m:sup>
                        <m:r>
                          <w:rPr>
                            <w:rFonts w:ascii="Cambria Math" w:hAnsi="Cambria Math"/>
                          </w:rPr>
                          <m:t>2-</m:t>
                        </m:r>
                      </m:sup>
                    </m:sSubSup>
                    <m:r>
                      <w:rPr>
                        <w:rFonts w:ascii="Cambria Math" w:hAnsi="Cambria Math"/>
                      </w:rPr>
                      <m:t>]</m:t>
                    </m:r>
                  </m:num>
                  <m:den>
                    <m:sSup>
                      <m:sSupPr>
                        <m:ctrlPr>
                          <w:rPr>
                            <w:rFonts w:ascii="Cambria Math" w:hAnsi="Cambria Math"/>
                            <w:i/>
                          </w:rPr>
                        </m:ctrlPr>
                      </m:sSupPr>
                      <m:e>
                        <m:r>
                          <w:rPr>
                            <w:rFonts w:ascii="Cambria Math" w:hAnsi="Cambria Math"/>
                          </w:rPr>
                          <m:t>[Cr</m:t>
                        </m:r>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2-</m:t>
                            </m:r>
                          </m:sup>
                        </m:sSubSup>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e>
                      <m:sup>
                        <m:r>
                          <w:rPr>
                            <w:rFonts w:ascii="Cambria Math" w:hAnsi="Cambria Math"/>
                          </w:rPr>
                          <m:t>2</m:t>
                        </m:r>
                      </m:sup>
                    </m:sSup>
                  </m:den>
                </m:f>
              </m:oMath>
            </m:oMathPara>
          </w:p>
        </w:tc>
      </w:tr>
      <w:tr w:rsidR="009857BC" w:rsidRPr="00B84AC7" w:rsidTr="00322118">
        <w:trPr>
          <w:trHeight w:val="756"/>
        </w:trPr>
        <w:tc>
          <w:tcPr>
            <w:tcW w:w="959" w:type="dxa"/>
            <w:vAlign w:val="center"/>
          </w:tcPr>
          <w:p w:rsidR="009857BC" w:rsidRPr="00B84AC7" w:rsidRDefault="009857BC" w:rsidP="00322118">
            <w:pPr>
              <w:pStyle w:val="ListParagraph"/>
              <w:numPr>
                <w:ilvl w:val="0"/>
                <w:numId w:val="7"/>
              </w:numPr>
            </w:pPr>
          </w:p>
        </w:tc>
        <w:tc>
          <w:tcPr>
            <w:tcW w:w="9795" w:type="dxa"/>
            <w:vAlign w:val="center"/>
          </w:tcPr>
          <w:p w:rsidR="009857BC" w:rsidRPr="00B84AC7" w:rsidRDefault="00BF2099" w:rsidP="00322118">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[Cr</m:t>
                        </m:r>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2-</m:t>
                            </m:r>
                          </m:sup>
                        </m:sSubSup>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Cr</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7</m:t>
                        </m:r>
                      </m:sub>
                      <m:sup>
                        <m:r>
                          <w:rPr>
                            <w:rFonts w:ascii="Cambria Math" w:hAnsi="Cambria Math"/>
                          </w:rPr>
                          <m:t>2-</m:t>
                        </m:r>
                      </m:sup>
                    </m:sSubSup>
                    <m:r>
                      <w:rPr>
                        <w:rFonts w:ascii="Cambria Math" w:hAnsi="Cambria Math"/>
                      </w:rPr>
                      <m:t>]</m:t>
                    </m:r>
                  </m:den>
                </m:f>
              </m:oMath>
            </m:oMathPara>
          </w:p>
        </w:tc>
      </w:tr>
      <w:tr w:rsidR="009857BC" w:rsidRPr="00B84AC7" w:rsidTr="00322118">
        <w:trPr>
          <w:trHeight w:val="756"/>
        </w:trPr>
        <w:tc>
          <w:tcPr>
            <w:tcW w:w="959" w:type="dxa"/>
            <w:vAlign w:val="center"/>
          </w:tcPr>
          <w:p w:rsidR="009857BC" w:rsidRPr="00B84AC7" w:rsidRDefault="009857BC" w:rsidP="00322118">
            <w:pPr>
              <w:pStyle w:val="ListParagraph"/>
              <w:numPr>
                <w:ilvl w:val="0"/>
                <w:numId w:val="7"/>
              </w:numPr>
            </w:pPr>
          </w:p>
        </w:tc>
        <w:tc>
          <w:tcPr>
            <w:tcW w:w="9795" w:type="dxa"/>
            <w:vAlign w:val="center"/>
          </w:tcPr>
          <w:p w:rsidR="009857BC" w:rsidRPr="00B84AC7" w:rsidRDefault="00BF2099" w:rsidP="00322118">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[Cr</m:t>
                        </m:r>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2-</m:t>
                            </m:r>
                          </m:sup>
                        </m:sSubSup>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Cr</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7</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oMath>
            </m:oMathPara>
          </w:p>
        </w:tc>
      </w:tr>
      <w:tr w:rsidR="009857BC" w:rsidRPr="00B84AC7" w:rsidTr="00322118">
        <w:trPr>
          <w:trHeight w:val="756"/>
        </w:trPr>
        <w:tc>
          <w:tcPr>
            <w:tcW w:w="959" w:type="dxa"/>
            <w:vAlign w:val="center"/>
          </w:tcPr>
          <w:p w:rsidR="009857BC" w:rsidRPr="00B84AC7" w:rsidRDefault="009857BC" w:rsidP="00322118">
            <w:pPr>
              <w:pStyle w:val="ListParagraph"/>
              <w:numPr>
                <w:ilvl w:val="0"/>
                <w:numId w:val="7"/>
              </w:numPr>
            </w:pPr>
          </w:p>
        </w:tc>
        <w:tc>
          <w:tcPr>
            <w:tcW w:w="9795" w:type="dxa"/>
            <w:vAlign w:val="center"/>
          </w:tcPr>
          <w:p w:rsidR="009857BC" w:rsidRPr="00B84AC7" w:rsidRDefault="00BF2099" w:rsidP="00322118">
            <m:oMathPara>
              <m:oMathParaPr>
                <m:jc m:val="left"/>
              </m:oMathParaPr>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7</m:t>
                            </m:r>
                          </m:sub>
                          <m:sup>
                            <m:r>
                              <w:rPr>
                                <w:rFonts w:ascii="Cambria Math" w:hAnsi="Cambria Math"/>
                              </w:rPr>
                              <m:t>2-</m:t>
                            </m:r>
                          </m:sup>
                        </m:sSubSup>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p>
                      <m:sSupPr>
                        <m:ctrlPr>
                          <w:rPr>
                            <w:rFonts w:ascii="Cambria Math" w:hAnsi="Cambria Math"/>
                            <w:i/>
                          </w:rPr>
                        </m:ctrlPr>
                      </m:sSupPr>
                      <m:e>
                        <m:r>
                          <w:rPr>
                            <w:rFonts w:ascii="Cambria Math" w:hAnsi="Cambria Math"/>
                          </w:rPr>
                          <m:t>[Cr</m:t>
                        </m:r>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2-</m:t>
                            </m:r>
                          </m:sup>
                        </m:sSubSup>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e>
                      <m:sup>
                        <m:r>
                          <w:rPr>
                            <w:rFonts w:ascii="Cambria Math" w:hAnsi="Cambria Math"/>
                          </w:rPr>
                          <m:t>2</m:t>
                        </m:r>
                      </m:sup>
                    </m:sSup>
                  </m:den>
                </m:f>
              </m:oMath>
            </m:oMathPara>
          </w:p>
        </w:tc>
      </w:tr>
    </w:tbl>
    <w:p w:rsidR="009857BC" w:rsidRPr="00B84AC7" w:rsidRDefault="009857BC" w:rsidP="009857BC"/>
    <w:p w:rsidR="009857BC" w:rsidRPr="00B84AC7" w:rsidRDefault="009857BC" w:rsidP="009857BC">
      <w:pPr>
        <w:rPr>
          <w:b/>
        </w:rPr>
      </w:pPr>
      <w:r w:rsidRPr="00B84AC7">
        <w:rPr>
          <w:b/>
        </w:rPr>
        <w:t>WACE 2014 Q12:</w:t>
      </w:r>
    </w:p>
    <w:p w:rsidR="009857BC" w:rsidRPr="00B84AC7" w:rsidRDefault="009857BC" w:rsidP="009857BC">
      <w:r w:rsidRPr="00B84AC7">
        <w:t>Aqueous solutions of iron(III) ions and thiocyanate ions form the equilibrium represented below.</w:t>
      </w:r>
    </w:p>
    <w:p w:rsidR="009857BC" w:rsidRPr="00B84AC7" w:rsidRDefault="009857BC" w:rsidP="009B02CF">
      <w:pPr>
        <w:spacing w:after="0"/>
        <w:jc w:val="center"/>
      </w:pPr>
      <w:r w:rsidRPr="00B84AC7">
        <w:t>Fe</w:t>
      </w:r>
      <w:r w:rsidRPr="00B84AC7">
        <w:rPr>
          <w:vertAlign w:val="superscript"/>
        </w:rPr>
        <w:t>3+</w:t>
      </w:r>
      <w:r w:rsidRPr="00B84AC7">
        <w:t>(aq)   +   SCN</w:t>
      </w:r>
      <w:r w:rsidRPr="00B84AC7">
        <w:rPr>
          <w:vertAlign w:val="superscript"/>
        </w:rPr>
        <w:t>-</w:t>
      </w:r>
      <w:r w:rsidRPr="00B84AC7">
        <w:t xml:space="preserve">(aq)   </w:t>
      </w:r>
      <w:r w:rsidRPr="00B84AC7">
        <w:rPr>
          <w:rFonts w:ascii="Cambria Math" w:hAnsi="Cambria Math" w:cs="Cambria Math"/>
        </w:rPr>
        <w:t>⇌</w:t>
      </w:r>
      <w:r w:rsidRPr="00B84AC7">
        <w:t xml:space="preserve">   [Fe(SCN)]</w:t>
      </w:r>
      <w:r w:rsidRPr="00B84AC7">
        <w:rPr>
          <w:vertAlign w:val="superscript"/>
        </w:rPr>
        <w:t>2+</w:t>
      </w:r>
      <w:r w:rsidRPr="00B84AC7">
        <w:t>(aq)</w:t>
      </w:r>
    </w:p>
    <w:p w:rsidR="009857BC" w:rsidRPr="00B84AC7" w:rsidRDefault="009857BC" w:rsidP="009857BC">
      <w:r w:rsidRPr="00B84AC7">
        <w:tab/>
      </w:r>
      <w:r w:rsidRPr="00B84AC7">
        <w:tab/>
      </w:r>
      <w:r w:rsidRPr="00B84AC7">
        <w:tab/>
      </w:r>
      <w:r w:rsidRPr="00B84AC7">
        <w:tab/>
        <w:t>pale brown</w:t>
      </w:r>
      <w:r w:rsidRPr="00B84AC7">
        <w:tab/>
        <w:t>colourless</w:t>
      </w:r>
      <w:r w:rsidRPr="00B84AC7">
        <w:tab/>
        <w:t xml:space="preserve">      deep red</w:t>
      </w:r>
    </w:p>
    <w:p w:rsidR="009857BC" w:rsidRPr="00B84AC7" w:rsidRDefault="009857BC" w:rsidP="009857BC">
      <w:r w:rsidRPr="00B84AC7">
        <w:t>The reaction is exothermic.</w:t>
      </w:r>
    </w:p>
    <w:p w:rsidR="009857BC" w:rsidRPr="00B84AC7" w:rsidRDefault="009857BC" w:rsidP="009857BC">
      <w:r w:rsidRPr="00B84AC7">
        <w:t>Which one of the following statements about changes to the system and the effect on the colour of the solution is true?</w:t>
      </w:r>
    </w:p>
    <w:p w:rsidR="009857BC" w:rsidRPr="00B84AC7" w:rsidRDefault="009857BC" w:rsidP="009857BC">
      <w:pPr>
        <w:pStyle w:val="ListParagraph"/>
        <w:numPr>
          <w:ilvl w:val="0"/>
          <w:numId w:val="8"/>
        </w:numPr>
      </w:pPr>
      <w:r w:rsidRPr="00B84AC7">
        <w:t>Adding water will make it turn darker red</w:t>
      </w:r>
    </w:p>
    <w:p w:rsidR="009857BC" w:rsidRPr="00B84AC7" w:rsidRDefault="009857BC" w:rsidP="009857BC">
      <w:pPr>
        <w:pStyle w:val="ListParagraph"/>
        <w:numPr>
          <w:ilvl w:val="0"/>
          <w:numId w:val="8"/>
        </w:numPr>
      </w:pPr>
      <w:r w:rsidRPr="00B84AC7">
        <w:t>Cooling the solution will make it turn darker red</w:t>
      </w:r>
    </w:p>
    <w:p w:rsidR="009857BC" w:rsidRPr="00B84AC7" w:rsidRDefault="009857BC" w:rsidP="009857BC">
      <w:pPr>
        <w:pStyle w:val="ListParagraph"/>
        <w:numPr>
          <w:ilvl w:val="0"/>
          <w:numId w:val="8"/>
        </w:numPr>
      </w:pPr>
      <w:r w:rsidRPr="00B84AC7">
        <w:t>Adding a small volume of aqueous Na</w:t>
      </w:r>
      <w:r w:rsidRPr="00B84AC7">
        <w:rPr>
          <w:vertAlign w:val="subscript"/>
        </w:rPr>
        <w:t>2</w:t>
      </w:r>
      <w:r w:rsidRPr="00B84AC7">
        <w:t>CO</w:t>
      </w:r>
      <w:r w:rsidRPr="00B84AC7">
        <w:rPr>
          <w:vertAlign w:val="subscript"/>
        </w:rPr>
        <w:t>3</w:t>
      </w:r>
      <w:r w:rsidRPr="00B84AC7">
        <w:t xml:space="preserve"> solution will turn it darker red</w:t>
      </w:r>
    </w:p>
    <w:p w:rsidR="009857BC" w:rsidRPr="00B84AC7" w:rsidRDefault="009857BC" w:rsidP="009857BC">
      <w:pPr>
        <w:pStyle w:val="ListParagraph"/>
        <w:numPr>
          <w:ilvl w:val="0"/>
          <w:numId w:val="8"/>
        </w:numPr>
      </w:pPr>
      <w:r w:rsidRPr="00B84AC7">
        <w:t>Adding solid iron(III) chloride to the solution will make it lighter red</w:t>
      </w:r>
    </w:p>
    <w:p w:rsidR="009857BC" w:rsidRPr="00B84AC7" w:rsidRDefault="009857BC" w:rsidP="009857BC"/>
    <w:p w:rsidR="009857BC" w:rsidRPr="00B84AC7" w:rsidRDefault="009857BC" w:rsidP="009857BC">
      <w:pPr>
        <w:rPr>
          <w:b/>
        </w:rPr>
      </w:pPr>
      <w:r w:rsidRPr="00B84AC7">
        <w:rPr>
          <w:b/>
        </w:rPr>
        <w:t>WACE 2013 Q14:</w:t>
      </w:r>
    </w:p>
    <w:p w:rsidR="009857BC" w:rsidRPr="00B84AC7" w:rsidRDefault="009857BC" w:rsidP="009B02CF">
      <w:pPr>
        <w:spacing w:after="0"/>
      </w:pPr>
      <w:r w:rsidRPr="00B84AC7">
        <w:t>Consider the following reaction.</w:t>
      </w:r>
    </w:p>
    <w:p w:rsidR="009857BC" w:rsidRPr="00B84AC7" w:rsidRDefault="009857BC" w:rsidP="009857BC">
      <w:pPr>
        <w:jc w:val="center"/>
      </w:pPr>
      <w:r w:rsidRPr="00B84AC7">
        <w:t>2 SO</w:t>
      </w:r>
      <w:r w:rsidRPr="00B84AC7">
        <w:rPr>
          <w:vertAlign w:val="subscript"/>
        </w:rPr>
        <w:t>2</w:t>
      </w:r>
      <w:r w:rsidRPr="00B84AC7">
        <w:t>(g)    +    O</w:t>
      </w:r>
      <w:r w:rsidRPr="00B84AC7">
        <w:rPr>
          <w:vertAlign w:val="subscript"/>
        </w:rPr>
        <w:t>2</w:t>
      </w:r>
      <w:r w:rsidRPr="00B84AC7">
        <w:t xml:space="preserve">(g)    </w:t>
      </w:r>
      <w:r w:rsidRPr="00B84AC7">
        <w:rPr>
          <w:rFonts w:ascii="Cambria Math" w:hAnsi="Cambria Math" w:cs="Cambria Math"/>
        </w:rPr>
        <w:t>⇌</w:t>
      </w:r>
      <w:r w:rsidRPr="00B84AC7">
        <w:t xml:space="preserve">    2 SO</w:t>
      </w:r>
      <w:r w:rsidRPr="00B84AC7">
        <w:rPr>
          <w:vertAlign w:val="subscript"/>
        </w:rPr>
        <w:t>3</w:t>
      </w:r>
      <w:r w:rsidRPr="00B84AC7">
        <w:t>(g)    +    198 kJ</w:t>
      </w:r>
    </w:p>
    <w:p w:rsidR="009857BC" w:rsidRPr="00B84AC7" w:rsidRDefault="009857BC" w:rsidP="009857BC">
      <w:r w:rsidRPr="00B84AC7">
        <w:t>After equilibrium has been established, which one of the following would immediately increase the rate of the reverse reaction?</w:t>
      </w:r>
    </w:p>
    <w:p w:rsidR="009857BC" w:rsidRPr="00B84AC7" w:rsidRDefault="009857BC" w:rsidP="009857BC">
      <w:pPr>
        <w:pStyle w:val="ListParagraph"/>
        <w:numPr>
          <w:ilvl w:val="0"/>
          <w:numId w:val="11"/>
        </w:numPr>
      </w:pPr>
      <w:r w:rsidRPr="00B84AC7">
        <w:t>adding a catalyst</w:t>
      </w:r>
    </w:p>
    <w:p w:rsidR="009857BC" w:rsidRPr="00B84AC7" w:rsidRDefault="009857BC" w:rsidP="009857BC">
      <w:pPr>
        <w:pStyle w:val="ListParagraph"/>
        <w:numPr>
          <w:ilvl w:val="0"/>
          <w:numId w:val="11"/>
        </w:numPr>
      </w:pPr>
      <w:r w:rsidRPr="00B84AC7">
        <w:t>increasing the concentration of SO</w:t>
      </w:r>
      <w:r w:rsidRPr="00B84AC7">
        <w:rPr>
          <w:vertAlign w:val="subscript"/>
        </w:rPr>
        <w:t>2</w:t>
      </w:r>
    </w:p>
    <w:p w:rsidR="009857BC" w:rsidRPr="00B84AC7" w:rsidRDefault="009857BC" w:rsidP="009857BC">
      <w:pPr>
        <w:pStyle w:val="ListParagraph"/>
        <w:numPr>
          <w:ilvl w:val="0"/>
          <w:numId w:val="11"/>
        </w:numPr>
      </w:pPr>
      <w:r w:rsidRPr="00B84AC7">
        <w:t>cooling the reaction vessel and its contents</w:t>
      </w:r>
    </w:p>
    <w:p w:rsidR="009857BC" w:rsidRPr="00B84AC7" w:rsidRDefault="009857BC" w:rsidP="009857BC">
      <w:pPr>
        <w:pStyle w:val="ListParagraph"/>
        <w:numPr>
          <w:ilvl w:val="0"/>
          <w:numId w:val="11"/>
        </w:numPr>
      </w:pPr>
      <w:r w:rsidRPr="00B84AC7">
        <w:t>adding a small amount of neon gas</w:t>
      </w:r>
    </w:p>
    <w:p w:rsidR="009857BC" w:rsidRPr="00B84AC7" w:rsidRDefault="009857BC" w:rsidP="009857BC">
      <w:pPr>
        <w:rPr>
          <w:i/>
        </w:rPr>
      </w:pPr>
      <w:r w:rsidRPr="00B84AC7">
        <w:br w:type="column"/>
      </w:r>
      <w:r w:rsidRPr="00B84AC7">
        <w:rPr>
          <w:i/>
        </w:rPr>
        <w:lastRenderedPageBreak/>
        <w:t>WACE 2013 Questions 12 and 13 refer to the information and graph below.</w:t>
      </w:r>
    </w:p>
    <w:p w:rsidR="009857BC" w:rsidRPr="00B84AC7" w:rsidRDefault="009857BC" w:rsidP="009857BC">
      <w:r w:rsidRPr="00B84AC7">
        <w:t>Aqueous solutions of copper(II) ions and ammonia form the equilibrium represented below.</w:t>
      </w:r>
    </w:p>
    <w:p w:rsidR="009857BC" w:rsidRPr="00B84AC7" w:rsidRDefault="009857BC" w:rsidP="009857BC">
      <w:pPr>
        <w:jc w:val="center"/>
      </w:pPr>
      <w:r w:rsidRPr="00B84AC7">
        <w:t>[Cu(H</w:t>
      </w:r>
      <w:r w:rsidRPr="00B84AC7">
        <w:rPr>
          <w:vertAlign w:val="subscript"/>
        </w:rPr>
        <w:t>2</w:t>
      </w:r>
      <w:r w:rsidRPr="00B84AC7">
        <w:t>O)</w:t>
      </w:r>
      <w:r w:rsidRPr="00B84AC7">
        <w:rPr>
          <w:vertAlign w:val="subscript"/>
        </w:rPr>
        <w:t>6</w:t>
      </w:r>
      <w:r w:rsidRPr="00B84AC7">
        <w:t>]</w:t>
      </w:r>
      <w:r w:rsidRPr="00B84AC7">
        <w:rPr>
          <w:vertAlign w:val="superscript"/>
        </w:rPr>
        <w:t>2+</w:t>
      </w:r>
      <w:r w:rsidRPr="00B84AC7">
        <w:t>(aq)   +   4 NH</w:t>
      </w:r>
      <w:r w:rsidRPr="00B84AC7">
        <w:rPr>
          <w:vertAlign w:val="subscript"/>
        </w:rPr>
        <w:t>3</w:t>
      </w:r>
      <w:r w:rsidRPr="00B84AC7">
        <w:t xml:space="preserve">(aq)   </w:t>
      </w:r>
      <w:r w:rsidRPr="00B84AC7">
        <w:rPr>
          <w:rFonts w:ascii="Cambria Math" w:hAnsi="Cambria Math" w:cs="Cambria Math"/>
        </w:rPr>
        <w:t>⇌</w:t>
      </w:r>
      <w:r w:rsidRPr="00B84AC7">
        <w:t xml:space="preserve">   [Cu(NH</w:t>
      </w:r>
      <w:r w:rsidRPr="00B84AC7">
        <w:rPr>
          <w:vertAlign w:val="subscript"/>
        </w:rPr>
        <w:t>3</w:t>
      </w:r>
      <w:r w:rsidRPr="00B84AC7">
        <w:t>)</w:t>
      </w:r>
      <w:r w:rsidRPr="00B84AC7">
        <w:rPr>
          <w:vertAlign w:val="subscript"/>
        </w:rPr>
        <w:t>4</w:t>
      </w:r>
      <w:r w:rsidRPr="00B84AC7">
        <w:t>]</w:t>
      </w:r>
      <w:r w:rsidRPr="00B84AC7">
        <w:rPr>
          <w:vertAlign w:val="superscript"/>
        </w:rPr>
        <w:t>2+</w:t>
      </w:r>
      <w:r w:rsidRPr="00B84AC7">
        <w:t>(aq)   +   6 H</w:t>
      </w:r>
      <w:r w:rsidRPr="00B84AC7">
        <w:rPr>
          <w:vertAlign w:val="subscript"/>
        </w:rPr>
        <w:t>2</w:t>
      </w:r>
      <w:r w:rsidRPr="00B84AC7">
        <w:t>O(ℓ)</w:t>
      </w:r>
    </w:p>
    <w:p w:rsidR="009857BC" w:rsidRPr="00B84AC7" w:rsidRDefault="009857BC" w:rsidP="009857BC">
      <w:r w:rsidRPr="00B84AC7">
        <w:tab/>
      </w:r>
      <w:r w:rsidRPr="00B84AC7">
        <w:tab/>
      </w:r>
      <w:r w:rsidRPr="00B84AC7">
        <w:tab/>
        <w:t>pale blue</w:t>
      </w:r>
      <w:r w:rsidRPr="00B84AC7">
        <w:tab/>
      </w:r>
      <w:r w:rsidRPr="00B84AC7">
        <w:tab/>
      </w:r>
      <w:r w:rsidRPr="00B84AC7">
        <w:tab/>
        <w:t xml:space="preserve">         deep royal blue</w:t>
      </w:r>
    </w:p>
    <w:p w:rsidR="009857BC" w:rsidRPr="00B84AC7" w:rsidRDefault="009857BC" w:rsidP="009857BC">
      <w:r w:rsidRPr="00B84AC7">
        <w:t>The following graph shows the changes in concentration with time for [Cu(H</w:t>
      </w:r>
      <w:r w:rsidRPr="00B84AC7">
        <w:rPr>
          <w:vertAlign w:val="subscript"/>
        </w:rPr>
        <w:t>2</w:t>
      </w:r>
      <w:r w:rsidRPr="00B84AC7">
        <w:t>O)</w:t>
      </w:r>
      <w:r w:rsidRPr="00B84AC7">
        <w:rPr>
          <w:vertAlign w:val="subscript"/>
        </w:rPr>
        <w:t>6</w:t>
      </w:r>
      <w:r w:rsidRPr="00B84AC7">
        <w:t>]</w:t>
      </w:r>
      <w:r w:rsidRPr="00B84AC7">
        <w:rPr>
          <w:vertAlign w:val="superscript"/>
        </w:rPr>
        <w:t>2+</w:t>
      </w:r>
      <w:r w:rsidRPr="00B84AC7">
        <w:t xml:space="preserve"> and [Cu(NH</w:t>
      </w:r>
      <w:r w:rsidRPr="00B84AC7">
        <w:rPr>
          <w:vertAlign w:val="subscript"/>
        </w:rPr>
        <w:t>3</w:t>
      </w:r>
      <w:r w:rsidRPr="00B84AC7">
        <w:t>)</w:t>
      </w:r>
      <w:r w:rsidRPr="00B84AC7">
        <w:rPr>
          <w:vertAlign w:val="subscript"/>
        </w:rPr>
        <w:t>4</w:t>
      </w:r>
      <w:r w:rsidRPr="00B84AC7">
        <w:t>]</w:t>
      </w:r>
      <w:r w:rsidRPr="00B84AC7">
        <w:rPr>
          <w:vertAlign w:val="superscript"/>
        </w:rPr>
        <w:t>2+</w:t>
      </w:r>
      <w:r w:rsidRPr="00B84AC7">
        <w:t xml:space="preserve"> ions when solutions of copper(II) nitrate and ammonia are mixed.</w:t>
      </w:r>
    </w:p>
    <w:p w:rsidR="000B18E3" w:rsidRPr="00B84AC7" w:rsidRDefault="000E3537" w:rsidP="00BA1811">
      <w:pPr>
        <w:jc w:val="center"/>
        <w:rPr>
          <w:b/>
        </w:rPr>
      </w:pPr>
      <w:r w:rsidRPr="00B84AC7">
        <w:rPr>
          <w:noProof/>
          <w:lang w:val="en-AU" w:eastAsia="en-AU"/>
        </w:rPr>
        <mc:AlternateContent>
          <mc:Choice Requires="wpg">
            <w:drawing>
              <wp:inline distT="0" distB="0" distL="0" distR="0" wp14:anchorId="5CA7392A" wp14:editId="1648DD66">
                <wp:extent cx="4707890" cy="2766695"/>
                <wp:effectExtent l="0" t="0" r="0" b="0"/>
                <wp:docPr id="462" name="Group 462"/>
                <wp:cNvGraphicFramePr/>
                <a:graphic xmlns:a="http://schemas.openxmlformats.org/drawingml/2006/main">
                  <a:graphicData uri="http://schemas.microsoft.com/office/word/2010/wordprocessingGroup">
                    <wpg:wgp>
                      <wpg:cNvGrpSpPr/>
                      <wpg:grpSpPr>
                        <a:xfrm>
                          <a:off x="0" y="0"/>
                          <a:ext cx="4707890" cy="2766695"/>
                          <a:chOff x="0" y="0"/>
                          <a:chExt cx="4707890" cy="2766695"/>
                        </a:xfrm>
                      </wpg:grpSpPr>
                      <wps:wsp>
                        <wps:cNvPr id="461" name="Freeform 461"/>
                        <wps:cNvSpPr/>
                        <wps:spPr>
                          <a:xfrm>
                            <a:off x="703384" y="316523"/>
                            <a:ext cx="1917141" cy="1328528"/>
                          </a:xfrm>
                          <a:custGeom>
                            <a:avLst/>
                            <a:gdLst>
                              <a:gd name="connsiteX0" fmla="*/ 0 w 4319516"/>
                              <a:gd name="connsiteY0" fmla="*/ 0 h 1405719"/>
                              <a:gd name="connsiteX1" fmla="*/ 354841 w 4319516"/>
                              <a:gd name="connsiteY1" fmla="*/ 525439 h 1405719"/>
                              <a:gd name="connsiteX2" fmla="*/ 846161 w 4319516"/>
                              <a:gd name="connsiteY2" fmla="*/ 1037230 h 1405719"/>
                              <a:gd name="connsiteX3" fmla="*/ 1310185 w 4319516"/>
                              <a:gd name="connsiteY3" fmla="*/ 1241946 h 1405719"/>
                              <a:gd name="connsiteX4" fmla="*/ 2060812 w 4319516"/>
                              <a:gd name="connsiteY4" fmla="*/ 1364776 h 1405719"/>
                              <a:gd name="connsiteX5" fmla="*/ 2975212 w 4319516"/>
                              <a:gd name="connsiteY5" fmla="*/ 1392071 h 1405719"/>
                              <a:gd name="connsiteX6" fmla="*/ 4319516 w 4319516"/>
                              <a:gd name="connsiteY6" fmla="*/ 1405719 h 1405719"/>
                              <a:gd name="connsiteX0" fmla="*/ 0 w 4370453"/>
                              <a:gd name="connsiteY0" fmla="*/ 0 h 1405297"/>
                              <a:gd name="connsiteX1" fmla="*/ 354841 w 4370453"/>
                              <a:gd name="connsiteY1" fmla="*/ 525439 h 1405297"/>
                              <a:gd name="connsiteX2" fmla="*/ 846161 w 4370453"/>
                              <a:gd name="connsiteY2" fmla="*/ 1037230 h 1405297"/>
                              <a:gd name="connsiteX3" fmla="*/ 1310185 w 4370453"/>
                              <a:gd name="connsiteY3" fmla="*/ 1241946 h 1405297"/>
                              <a:gd name="connsiteX4" fmla="*/ 2060812 w 4370453"/>
                              <a:gd name="connsiteY4" fmla="*/ 1364776 h 1405297"/>
                              <a:gd name="connsiteX5" fmla="*/ 2975212 w 4370453"/>
                              <a:gd name="connsiteY5" fmla="*/ 1392071 h 1405297"/>
                              <a:gd name="connsiteX6" fmla="*/ 4370453 w 4370453"/>
                              <a:gd name="connsiteY6" fmla="*/ 1405297 h 1405297"/>
                              <a:gd name="connsiteX0" fmla="*/ 0 w 4334338"/>
                              <a:gd name="connsiteY0" fmla="*/ 0 h 1394329"/>
                              <a:gd name="connsiteX1" fmla="*/ 354841 w 4334338"/>
                              <a:gd name="connsiteY1" fmla="*/ 525439 h 1394329"/>
                              <a:gd name="connsiteX2" fmla="*/ 846161 w 4334338"/>
                              <a:gd name="connsiteY2" fmla="*/ 1037230 h 1394329"/>
                              <a:gd name="connsiteX3" fmla="*/ 1310185 w 4334338"/>
                              <a:gd name="connsiteY3" fmla="*/ 1241946 h 1394329"/>
                              <a:gd name="connsiteX4" fmla="*/ 2060812 w 4334338"/>
                              <a:gd name="connsiteY4" fmla="*/ 1364776 h 1394329"/>
                              <a:gd name="connsiteX5" fmla="*/ 2975212 w 4334338"/>
                              <a:gd name="connsiteY5" fmla="*/ 1392071 h 1394329"/>
                              <a:gd name="connsiteX6" fmla="*/ 4334338 w 4334338"/>
                              <a:gd name="connsiteY6" fmla="*/ 1392930 h 1394329"/>
                              <a:gd name="connsiteX0" fmla="*/ 0 w 4334338"/>
                              <a:gd name="connsiteY0" fmla="*/ 0 h 1396057"/>
                              <a:gd name="connsiteX1" fmla="*/ 354841 w 4334338"/>
                              <a:gd name="connsiteY1" fmla="*/ 525439 h 1396057"/>
                              <a:gd name="connsiteX2" fmla="*/ 846161 w 4334338"/>
                              <a:gd name="connsiteY2" fmla="*/ 1037230 h 1396057"/>
                              <a:gd name="connsiteX3" fmla="*/ 1310185 w 4334338"/>
                              <a:gd name="connsiteY3" fmla="*/ 1241946 h 1396057"/>
                              <a:gd name="connsiteX4" fmla="*/ 2060812 w 4334338"/>
                              <a:gd name="connsiteY4" fmla="*/ 1364776 h 1396057"/>
                              <a:gd name="connsiteX5" fmla="*/ 2977557 w 4334338"/>
                              <a:gd name="connsiteY5" fmla="*/ 1394329 h 1396057"/>
                              <a:gd name="connsiteX6" fmla="*/ 4334338 w 4334338"/>
                              <a:gd name="connsiteY6" fmla="*/ 1392930 h 1396057"/>
                              <a:gd name="connsiteX0" fmla="*/ 0 w 4334338"/>
                              <a:gd name="connsiteY0" fmla="*/ 0 h 1395098"/>
                              <a:gd name="connsiteX1" fmla="*/ 354841 w 4334338"/>
                              <a:gd name="connsiteY1" fmla="*/ 525439 h 1395098"/>
                              <a:gd name="connsiteX2" fmla="*/ 846161 w 4334338"/>
                              <a:gd name="connsiteY2" fmla="*/ 1037230 h 1395098"/>
                              <a:gd name="connsiteX3" fmla="*/ 1310185 w 4334338"/>
                              <a:gd name="connsiteY3" fmla="*/ 1241946 h 1395098"/>
                              <a:gd name="connsiteX4" fmla="*/ 2060812 w 4334338"/>
                              <a:gd name="connsiteY4" fmla="*/ 1364776 h 1395098"/>
                              <a:gd name="connsiteX5" fmla="*/ 2977557 w 4334338"/>
                              <a:gd name="connsiteY5" fmla="*/ 1394329 h 1395098"/>
                              <a:gd name="connsiteX6" fmla="*/ 4334338 w 4334338"/>
                              <a:gd name="connsiteY6" fmla="*/ 1392930 h 1395098"/>
                              <a:gd name="connsiteX0" fmla="*/ 0 w 4334338"/>
                              <a:gd name="connsiteY0" fmla="*/ 0 h 1395982"/>
                              <a:gd name="connsiteX1" fmla="*/ 354841 w 4334338"/>
                              <a:gd name="connsiteY1" fmla="*/ 525439 h 1395982"/>
                              <a:gd name="connsiteX2" fmla="*/ 846161 w 4334338"/>
                              <a:gd name="connsiteY2" fmla="*/ 1037230 h 1395982"/>
                              <a:gd name="connsiteX3" fmla="*/ 1310185 w 4334338"/>
                              <a:gd name="connsiteY3" fmla="*/ 1241946 h 1395982"/>
                              <a:gd name="connsiteX4" fmla="*/ 2060812 w 4334338"/>
                              <a:gd name="connsiteY4" fmla="*/ 1364776 h 1395982"/>
                              <a:gd name="connsiteX5" fmla="*/ 2977557 w 4334338"/>
                              <a:gd name="connsiteY5" fmla="*/ 1394329 h 1395982"/>
                              <a:gd name="connsiteX6" fmla="*/ 4334338 w 4334338"/>
                              <a:gd name="connsiteY6" fmla="*/ 1392930 h 1395982"/>
                              <a:gd name="connsiteX0" fmla="*/ 0 w 4334338"/>
                              <a:gd name="connsiteY0" fmla="*/ 0 h 1396407"/>
                              <a:gd name="connsiteX1" fmla="*/ 354841 w 4334338"/>
                              <a:gd name="connsiteY1" fmla="*/ 525439 h 1396407"/>
                              <a:gd name="connsiteX2" fmla="*/ 846161 w 4334338"/>
                              <a:gd name="connsiteY2" fmla="*/ 1037230 h 1396407"/>
                              <a:gd name="connsiteX3" fmla="*/ 1310185 w 4334338"/>
                              <a:gd name="connsiteY3" fmla="*/ 1241946 h 1396407"/>
                              <a:gd name="connsiteX4" fmla="*/ 2060812 w 4334338"/>
                              <a:gd name="connsiteY4" fmla="*/ 1364776 h 1396407"/>
                              <a:gd name="connsiteX5" fmla="*/ 2977557 w 4334338"/>
                              <a:gd name="connsiteY5" fmla="*/ 1394329 h 1396407"/>
                              <a:gd name="connsiteX6" fmla="*/ 4334338 w 4334338"/>
                              <a:gd name="connsiteY6" fmla="*/ 1392930 h 1396407"/>
                              <a:gd name="connsiteX0" fmla="*/ 0 w 4348961"/>
                              <a:gd name="connsiteY0" fmla="*/ 0 h 1397972"/>
                              <a:gd name="connsiteX1" fmla="*/ 354841 w 4348961"/>
                              <a:gd name="connsiteY1" fmla="*/ 525439 h 1397972"/>
                              <a:gd name="connsiteX2" fmla="*/ 846161 w 4348961"/>
                              <a:gd name="connsiteY2" fmla="*/ 1037230 h 1397972"/>
                              <a:gd name="connsiteX3" fmla="*/ 1310185 w 4348961"/>
                              <a:gd name="connsiteY3" fmla="*/ 1241946 h 1397972"/>
                              <a:gd name="connsiteX4" fmla="*/ 2060812 w 4348961"/>
                              <a:gd name="connsiteY4" fmla="*/ 1364776 h 1397972"/>
                              <a:gd name="connsiteX5" fmla="*/ 2977557 w 4348961"/>
                              <a:gd name="connsiteY5" fmla="*/ 1394329 h 1397972"/>
                              <a:gd name="connsiteX6" fmla="*/ 4348961 w 4348961"/>
                              <a:gd name="connsiteY6" fmla="*/ 1396407 h 1397972"/>
                              <a:gd name="connsiteX0" fmla="*/ 0 w 2977557"/>
                              <a:gd name="connsiteY0" fmla="*/ 0 h 1395098"/>
                              <a:gd name="connsiteX1" fmla="*/ 354841 w 2977557"/>
                              <a:gd name="connsiteY1" fmla="*/ 525439 h 1395098"/>
                              <a:gd name="connsiteX2" fmla="*/ 846161 w 2977557"/>
                              <a:gd name="connsiteY2" fmla="*/ 1037230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846161 w 2977557"/>
                              <a:gd name="connsiteY2" fmla="*/ 1037230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846161 w 2977557"/>
                              <a:gd name="connsiteY2" fmla="*/ 1037230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752523 w 2977557"/>
                              <a:gd name="connsiteY2" fmla="*/ 984476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752523 w 2977557"/>
                              <a:gd name="connsiteY2" fmla="*/ 984476 h 1395098"/>
                              <a:gd name="connsiteX3" fmla="*/ 1271576 w 2977557"/>
                              <a:gd name="connsiteY3" fmla="*/ 1258047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752523 w 2977557"/>
                              <a:gd name="connsiteY2" fmla="*/ 984476 h 1395098"/>
                              <a:gd name="connsiteX3" fmla="*/ 1421692 w 2977557"/>
                              <a:gd name="connsiteY3" fmla="*/ 1294975 h 1395098"/>
                              <a:gd name="connsiteX4" fmla="*/ 2060812 w 2977557"/>
                              <a:gd name="connsiteY4" fmla="*/ 1364776 h 1395098"/>
                              <a:gd name="connsiteX5" fmla="*/ 2977557 w 2977557"/>
                              <a:gd name="connsiteY5" fmla="*/ 1394329 h 1395098"/>
                              <a:gd name="connsiteX0" fmla="*/ 0 w 2977557"/>
                              <a:gd name="connsiteY0" fmla="*/ 0 h 1444412"/>
                              <a:gd name="connsiteX1" fmla="*/ 278185 w 2977557"/>
                              <a:gd name="connsiteY1" fmla="*/ 504337 h 1444412"/>
                              <a:gd name="connsiteX2" fmla="*/ 752523 w 2977557"/>
                              <a:gd name="connsiteY2" fmla="*/ 984476 h 1444412"/>
                              <a:gd name="connsiteX3" fmla="*/ 1421692 w 2977557"/>
                              <a:gd name="connsiteY3" fmla="*/ 1294975 h 1444412"/>
                              <a:gd name="connsiteX4" fmla="*/ 2270072 w 2977557"/>
                              <a:gd name="connsiteY4" fmla="*/ 1438631 h 1444412"/>
                              <a:gd name="connsiteX5" fmla="*/ 2977557 w 2977557"/>
                              <a:gd name="connsiteY5" fmla="*/ 1394329 h 1444412"/>
                              <a:gd name="connsiteX0" fmla="*/ 0 w 2977557"/>
                              <a:gd name="connsiteY0" fmla="*/ 0 h 1456442"/>
                              <a:gd name="connsiteX1" fmla="*/ 278185 w 2977557"/>
                              <a:gd name="connsiteY1" fmla="*/ 504337 h 1456442"/>
                              <a:gd name="connsiteX2" fmla="*/ 752523 w 2977557"/>
                              <a:gd name="connsiteY2" fmla="*/ 984476 h 1456442"/>
                              <a:gd name="connsiteX3" fmla="*/ 1421692 w 2977557"/>
                              <a:gd name="connsiteY3" fmla="*/ 1294975 h 1456442"/>
                              <a:gd name="connsiteX4" fmla="*/ 2270072 w 2977557"/>
                              <a:gd name="connsiteY4" fmla="*/ 1438631 h 1456442"/>
                              <a:gd name="connsiteX5" fmla="*/ 2977557 w 2977557"/>
                              <a:gd name="connsiteY5" fmla="*/ 1394329 h 1456442"/>
                              <a:gd name="connsiteX0" fmla="*/ 0 w 2977557"/>
                              <a:gd name="connsiteY0" fmla="*/ 0 h 1470668"/>
                              <a:gd name="connsiteX1" fmla="*/ 278185 w 2977557"/>
                              <a:gd name="connsiteY1" fmla="*/ 504337 h 1470668"/>
                              <a:gd name="connsiteX2" fmla="*/ 752523 w 2977557"/>
                              <a:gd name="connsiteY2" fmla="*/ 984476 h 1470668"/>
                              <a:gd name="connsiteX3" fmla="*/ 1421692 w 2977557"/>
                              <a:gd name="connsiteY3" fmla="*/ 1294975 h 1470668"/>
                              <a:gd name="connsiteX4" fmla="*/ 2270072 w 2977557"/>
                              <a:gd name="connsiteY4" fmla="*/ 1438631 h 1470668"/>
                              <a:gd name="connsiteX5" fmla="*/ 2977557 w 2977557"/>
                              <a:gd name="connsiteY5" fmla="*/ 1456442 h 1470668"/>
                              <a:gd name="connsiteX0" fmla="*/ 0 w 2977557"/>
                              <a:gd name="connsiteY0" fmla="*/ 0 h 1463500"/>
                              <a:gd name="connsiteX1" fmla="*/ 278185 w 2977557"/>
                              <a:gd name="connsiteY1" fmla="*/ 504337 h 1463500"/>
                              <a:gd name="connsiteX2" fmla="*/ 752523 w 2977557"/>
                              <a:gd name="connsiteY2" fmla="*/ 984476 h 1463500"/>
                              <a:gd name="connsiteX3" fmla="*/ 1421692 w 2977557"/>
                              <a:gd name="connsiteY3" fmla="*/ 1294975 h 1463500"/>
                              <a:gd name="connsiteX4" fmla="*/ 2270072 w 2977557"/>
                              <a:gd name="connsiteY4" fmla="*/ 1438631 h 1463500"/>
                              <a:gd name="connsiteX5" fmla="*/ 2977557 w 2977557"/>
                              <a:gd name="connsiteY5" fmla="*/ 1456442 h 1463500"/>
                              <a:gd name="connsiteX0" fmla="*/ 0 w 2977557"/>
                              <a:gd name="connsiteY0" fmla="*/ 0 h 1494932"/>
                              <a:gd name="connsiteX1" fmla="*/ 278185 w 2977557"/>
                              <a:gd name="connsiteY1" fmla="*/ 504337 h 1494932"/>
                              <a:gd name="connsiteX2" fmla="*/ 752523 w 2977557"/>
                              <a:gd name="connsiteY2" fmla="*/ 984476 h 1494932"/>
                              <a:gd name="connsiteX3" fmla="*/ 1421692 w 2977557"/>
                              <a:gd name="connsiteY3" fmla="*/ 1294975 h 1494932"/>
                              <a:gd name="connsiteX4" fmla="*/ 2270072 w 2977557"/>
                              <a:gd name="connsiteY4" fmla="*/ 1438631 h 1494932"/>
                              <a:gd name="connsiteX5" fmla="*/ 2977557 w 2977557"/>
                              <a:gd name="connsiteY5" fmla="*/ 1494932 h 1494932"/>
                              <a:gd name="connsiteX0" fmla="*/ 0 w 2977557"/>
                              <a:gd name="connsiteY0" fmla="*/ 0 h 1494932"/>
                              <a:gd name="connsiteX1" fmla="*/ 278185 w 2977557"/>
                              <a:gd name="connsiteY1" fmla="*/ 504337 h 1494932"/>
                              <a:gd name="connsiteX2" fmla="*/ 752523 w 2977557"/>
                              <a:gd name="connsiteY2" fmla="*/ 984476 h 1494932"/>
                              <a:gd name="connsiteX3" fmla="*/ 1421692 w 2977557"/>
                              <a:gd name="connsiteY3" fmla="*/ 1294975 h 1494932"/>
                              <a:gd name="connsiteX4" fmla="*/ 2270072 w 2977557"/>
                              <a:gd name="connsiteY4" fmla="*/ 1438631 h 1494932"/>
                              <a:gd name="connsiteX5" fmla="*/ 2977557 w 2977557"/>
                              <a:gd name="connsiteY5" fmla="*/ 1494932 h 14949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77557" h="1494932">
                                <a:moveTo>
                                  <a:pt x="0" y="0"/>
                                </a:moveTo>
                                <a:cubicBezTo>
                                  <a:pt x="106907" y="176283"/>
                                  <a:pt x="152765" y="340258"/>
                                  <a:pt x="278185" y="504337"/>
                                </a:cubicBezTo>
                                <a:cubicBezTo>
                                  <a:pt x="403605" y="668416"/>
                                  <a:pt x="561939" y="852703"/>
                                  <a:pt x="752523" y="984476"/>
                                </a:cubicBezTo>
                                <a:cubicBezTo>
                                  <a:pt x="943107" y="1116249"/>
                                  <a:pt x="1168767" y="1219283"/>
                                  <a:pt x="1421692" y="1294975"/>
                                </a:cubicBezTo>
                                <a:cubicBezTo>
                                  <a:pt x="1674617" y="1370667"/>
                                  <a:pt x="1992177" y="1413234"/>
                                  <a:pt x="2270072" y="1438631"/>
                                </a:cubicBezTo>
                                <a:cubicBezTo>
                                  <a:pt x="2750849" y="1495681"/>
                                  <a:pt x="2700064" y="1482511"/>
                                  <a:pt x="2977557" y="1494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4" name="Group 514"/>
                        <wpg:cNvGrpSpPr/>
                        <wpg:grpSpPr>
                          <a:xfrm>
                            <a:off x="2617595" y="959617"/>
                            <a:ext cx="1469390" cy="682625"/>
                            <a:chOff x="-96328" y="0"/>
                            <a:chExt cx="1469833" cy="683950"/>
                          </a:xfrm>
                        </wpg:grpSpPr>
                        <wps:wsp>
                          <wps:cNvPr id="512" name="Straight Connector 512"/>
                          <wps:cNvCnPr/>
                          <wps:spPr>
                            <a:xfrm>
                              <a:off x="-96328" y="0"/>
                              <a:ext cx="1469833" cy="0"/>
                            </a:xfrm>
                            <a:prstGeom prst="line">
                              <a:avLst/>
                            </a:prstGeom>
                          </wps:spPr>
                          <wps:style>
                            <a:lnRef idx="1">
                              <a:schemeClr val="dk1"/>
                            </a:lnRef>
                            <a:fillRef idx="0">
                              <a:schemeClr val="dk1"/>
                            </a:fillRef>
                            <a:effectRef idx="0">
                              <a:schemeClr val="dk1"/>
                            </a:effectRef>
                            <a:fontRef idx="minor">
                              <a:schemeClr val="tx1"/>
                            </a:fontRef>
                          </wps:style>
                          <wps:bodyPr/>
                        </wps:wsp>
                        <wps:wsp>
                          <wps:cNvPr id="513" name="Straight Connector 513"/>
                          <wps:cNvCnPr/>
                          <wps:spPr>
                            <a:xfrm>
                              <a:off x="-92173" y="683950"/>
                              <a:ext cx="1373748"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11" name="Group 511"/>
                        <wpg:cNvGrpSpPr/>
                        <wpg:grpSpPr>
                          <a:xfrm>
                            <a:off x="0" y="0"/>
                            <a:ext cx="4707890" cy="2766695"/>
                            <a:chOff x="0" y="0"/>
                            <a:chExt cx="4708098" cy="2767053"/>
                          </a:xfrm>
                        </wpg:grpSpPr>
                        <wpg:grpSp>
                          <wpg:cNvPr id="504" name="Group 504"/>
                          <wpg:cNvGrpSpPr/>
                          <wpg:grpSpPr>
                            <a:xfrm>
                              <a:off x="0" y="0"/>
                              <a:ext cx="4708098" cy="2767053"/>
                              <a:chOff x="0" y="0"/>
                              <a:chExt cx="4708098" cy="2767053"/>
                            </a:xfrm>
                          </wpg:grpSpPr>
                          <wps:wsp>
                            <wps:cNvPr id="475" name="Text Box 2"/>
                            <wps:cNvSpPr txBox="1">
                              <a:spLocks noChangeArrowheads="1"/>
                            </wps:cNvSpPr>
                            <wps:spPr bwMode="auto">
                              <a:xfrm>
                                <a:off x="0" y="436728"/>
                                <a:ext cx="331470" cy="1334135"/>
                              </a:xfrm>
                              <a:prstGeom prst="rect">
                                <a:avLst/>
                              </a:prstGeom>
                              <a:noFill/>
                              <a:ln w="9525">
                                <a:noFill/>
                                <a:miter lim="800000"/>
                                <a:headEnd/>
                                <a:tailEnd/>
                              </a:ln>
                            </wps:spPr>
                            <wps:txbx>
                              <w:txbxContent>
                                <w:p w:rsidR="00AC7A73" w:rsidRPr="000B18E3" w:rsidRDefault="00AC7A73" w:rsidP="000E3537">
                                  <w:pPr>
                                    <w:rPr>
                                      <w:sz w:val="18"/>
                                    </w:rPr>
                                  </w:pPr>
                                  <w:r>
                                    <w:rPr>
                                      <w:sz w:val="18"/>
                                    </w:rPr>
                                    <w:t>C</w:t>
                                  </w:r>
                                  <w:r w:rsidRPr="000B18E3">
                                    <w:rPr>
                                      <w:sz w:val="18"/>
                                    </w:rPr>
                                    <w:t>oncentration (mol L</w:t>
                                  </w:r>
                                  <w:r w:rsidRPr="000B18E3">
                                    <w:rPr>
                                      <w:sz w:val="18"/>
                                      <w:vertAlign w:val="superscript"/>
                                    </w:rPr>
                                    <w:t>-1</w:t>
                                  </w:r>
                                  <w:r w:rsidRPr="000B18E3">
                                    <w:rPr>
                                      <w:sz w:val="18"/>
                                    </w:rPr>
                                    <w:t>)</w:t>
                                  </w:r>
                                </w:p>
                              </w:txbxContent>
                            </wps:txbx>
                            <wps:bodyPr rot="0" vert="vert270" wrap="square" lIns="91440" tIns="45720" rIns="91440" bIns="45720" anchor="t" anchorCtr="0">
                              <a:noAutofit/>
                            </wps:bodyPr>
                          </wps:wsp>
                          <wps:wsp>
                            <wps:cNvPr id="478" name="Text Box 2"/>
                            <wps:cNvSpPr txBox="1">
                              <a:spLocks noChangeArrowheads="1"/>
                            </wps:cNvSpPr>
                            <wps:spPr bwMode="auto">
                              <a:xfrm>
                                <a:off x="2217663" y="2558419"/>
                                <a:ext cx="807522" cy="208634"/>
                              </a:xfrm>
                              <a:prstGeom prst="rect">
                                <a:avLst/>
                              </a:prstGeom>
                              <a:noFill/>
                              <a:ln w="9525">
                                <a:noFill/>
                                <a:miter lim="800000"/>
                                <a:headEnd/>
                                <a:tailEnd/>
                              </a:ln>
                            </wps:spPr>
                            <wps:txbx>
                              <w:txbxContent>
                                <w:p w:rsidR="00AC7A73" w:rsidRPr="000B18E3" w:rsidRDefault="00AC7A73" w:rsidP="000E3537">
                                  <w:pPr>
                                    <w:rPr>
                                      <w:sz w:val="18"/>
                                      <w:szCs w:val="18"/>
                                    </w:rPr>
                                  </w:pPr>
                                  <w:r w:rsidRPr="000B18E3">
                                    <w:rPr>
                                      <w:sz w:val="18"/>
                                      <w:szCs w:val="18"/>
                                    </w:rPr>
                                    <w:t>Time (min)</w:t>
                                  </w:r>
                                </w:p>
                              </w:txbxContent>
                            </wps:txbx>
                            <wps:bodyPr rot="0" vert="horz" wrap="square" lIns="91440" tIns="45720" rIns="91440" bIns="45720" anchor="t" anchorCtr="0">
                              <a:noAutofit/>
                            </wps:bodyPr>
                          </wps:wsp>
                          <wpg:grpSp>
                            <wpg:cNvPr id="503" name="Group 503"/>
                            <wpg:cNvGrpSpPr/>
                            <wpg:grpSpPr>
                              <a:xfrm>
                                <a:off x="225188" y="0"/>
                                <a:ext cx="4482910" cy="2565020"/>
                                <a:chOff x="0" y="0"/>
                                <a:chExt cx="4482910" cy="2565020"/>
                              </a:xfrm>
                            </wpg:grpSpPr>
                            <wpg:grpSp>
                              <wpg:cNvPr id="488" name="Group 488"/>
                              <wpg:cNvGrpSpPr/>
                              <wpg:grpSpPr>
                                <a:xfrm>
                                  <a:off x="397823" y="106878"/>
                                  <a:ext cx="3905327" cy="2228402"/>
                                  <a:chOff x="0" y="0"/>
                                  <a:chExt cx="3905327" cy="2228402"/>
                                </a:xfrm>
                              </wpg:grpSpPr>
                              <wps:wsp>
                                <wps:cNvPr id="443" name="Straight Connector 443"/>
                                <wps:cNvCnPr/>
                                <wps:spPr>
                                  <a:xfrm>
                                    <a:off x="75534" y="0"/>
                                    <a:ext cx="0" cy="2187587"/>
                                  </a:xfrm>
                                  <a:prstGeom prst="line">
                                    <a:avLst/>
                                  </a:prstGeom>
                                </wps:spPr>
                                <wps:style>
                                  <a:lnRef idx="1">
                                    <a:schemeClr val="dk1"/>
                                  </a:lnRef>
                                  <a:fillRef idx="0">
                                    <a:schemeClr val="dk1"/>
                                  </a:fillRef>
                                  <a:effectRef idx="0">
                                    <a:schemeClr val="dk1"/>
                                  </a:effectRef>
                                  <a:fontRef idx="minor">
                                    <a:schemeClr val="tx1"/>
                                  </a:fontRef>
                                </wps:style>
                                <wps:bodyPr/>
                              </wps:wsp>
                              <wps:wsp>
                                <wps:cNvPr id="444" name="Straight Connector 444"/>
                                <wps:cNvCnPr/>
                                <wps:spPr>
                                  <a:xfrm flipH="1">
                                    <a:off x="75535" y="2186714"/>
                                    <a:ext cx="3829050" cy="0"/>
                                  </a:xfrm>
                                  <a:prstGeom prst="line">
                                    <a:avLst/>
                                  </a:prstGeom>
                                </wps:spPr>
                                <wps:style>
                                  <a:lnRef idx="1">
                                    <a:schemeClr val="dk1"/>
                                  </a:lnRef>
                                  <a:fillRef idx="0">
                                    <a:schemeClr val="dk1"/>
                                  </a:fillRef>
                                  <a:effectRef idx="0">
                                    <a:schemeClr val="dk1"/>
                                  </a:effectRef>
                                  <a:fontRef idx="minor">
                                    <a:schemeClr val="tx1"/>
                                  </a:fontRef>
                                </wps:style>
                                <wps:bodyPr/>
                              </wps:wsp>
                              <wpg:grpSp>
                                <wpg:cNvPr id="460" name="Group 460"/>
                                <wpg:cNvGrpSpPr/>
                                <wpg:grpSpPr>
                                  <a:xfrm rot="5400000">
                                    <a:off x="-1055590" y="1055590"/>
                                    <a:ext cx="2187273" cy="76094"/>
                                    <a:chOff x="851026" y="0"/>
                                    <a:chExt cx="2838262" cy="47625"/>
                                  </a:xfrm>
                                </wpg:grpSpPr>
                                <wps:wsp>
                                  <wps:cNvPr id="464" name="Straight Connector 464"/>
                                  <wps:cNvCnPr/>
                                  <wps:spPr>
                                    <a:xfrm flipH="1" flipV="1">
                                      <a:off x="851026"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65" name="Straight Connector 465"/>
                                  <wps:cNvCnPr/>
                                  <wps:spPr>
                                    <a:xfrm flipH="1" flipV="1">
                                      <a:off x="1136210"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66" name="Straight Connector 466"/>
                                  <wps:cNvCnPr/>
                                  <wps:spPr>
                                    <a:xfrm flipH="1" flipV="1">
                                      <a:off x="1416868"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67" name="Straight Connector 467"/>
                                  <wps:cNvCnPr/>
                                  <wps:spPr>
                                    <a:xfrm flipH="1" flipV="1">
                                      <a:off x="1702052"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68" name="Straight Connector 468"/>
                                  <wps:cNvCnPr/>
                                  <wps:spPr>
                                    <a:xfrm flipH="1" flipV="1">
                                      <a:off x="1987236"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69" name="Straight Connector 469"/>
                                  <wps:cNvCnPr/>
                                  <wps:spPr>
                                    <a:xfrm flipH="1" flipV="1">
                                      <a:off x="2267894"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70" name="Straight Connector 470"/>
                                  <wps:cNvCnPr/>
                                  <wps:spPr>
                                    <a:xfrm flipH="1" flipV="1">
                                      <a:off x="2553078"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71" name="Straight Connector 471"/>
                                  <wps:cNvCnPr/>
                                  <wps:spPr>
                                    <a:xfrm flipH="1" flipV="1">
                                      <a:off x="2838262"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72" name="Straight Connector 472"/>
                                  <wps:cNvCnPr/>
                                  <wps:spPr>
                                    <a:xfrm flipH="1" flipV="1">
                                      <a:off x="3118919"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73" name="Straight Connector 473"/>
                                  <wps:cNvCnPr/>
                                  <wps:spPr>
                                    <a:xfrm flipH="1" flipV="1">
                                      <a:off x="3404103"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74" name="Straight Connector 474"/>
                                  <wps:cNvCnPr/>
                                  <wps:spPr>
                                    <a:xfrm flipH="1" flipV="1">
                                      <a:off x="3689288" y="0"/>
                                      <a:ext cx="0" cy="4762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87" name="Group 487"/>
                                <wpg:cNvGrpSpPr/>
                                <wpg:grpSpPr>
                                  <a:xfrm>
                                    <a:off x="75535" y="2180777"/>
                                    <a:ext cx="3829792" cy="47625"/>
                                    <a:chOff x="0" y="0"/>
                                    <a:chExt cx="3829792" cy="47625"/>
                                  </a:xfrm>
                                </wpg:grpSpPr>
                                <wps:wsp>
                                  <wps:cNvPr id="445" name="Straight Connector 445"/>
                                  <wps:cNvCnPr/>
                                  <wps:spPr>
                                    <a:xfrm flipH="1" flipV="1">
                                      <a:off x="0"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46" name="Straight Connector 446"/>
                                  <wps:cNvCnPr/>
                                  <wps:spPr>
                                    <a:xfrm flipH="1" flipV="1">
                                      <a:off x="273132"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47" name="Straight Connector 447"/>
                                  <wps:cNvCnPr/>
                                  <wps:spPr>
                                    <a:xfrm flipH="1" flipV="1">
                                      <a:off x="546265"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48" name="Straight Connector 448"/>
                                  <wps:cNvCnPr/>
                                  <wps:spPr>
                                    <a:xfrm flipH="1" flipV="1">
                                      <a:off x="819397"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49" name="Straight Connector 449"/>
                                  <wps:cNvCnPr/>
                                  <wps:spPr>
                                    <a:xfrm flipH="1" flipV="1">
                                      <a:off x="1092529"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0" name="Straight Connector 450"/>
                                  <wps:cNvCnPr/>
                                  <wps:spPr>
                                    <a:xfrm flipH="1" flipV="1">
                                      <a:off x="1365662"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Straight Connector 451"/>
                                  <wps:cNvCnPr/>
                                  <wps:spPr>
                                    <a:xfrm flipH="1" flipV="1">
                                      <a:off x="1638794"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Straight Connector 452"/>
                                  <wps:cNvCnPr/>
                                  <wps:spPr>
                                    <a:xfrm flipH="1" flipV="1">
                                      <a:off x="1917865"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3" name="Straight Connector 453"/>
                                  <wps:cNvCnPr/>
                                  <wps:spPr>
                                    <a:xfrm flipH="1" flipV="1">
                                      <a:off x="2190997"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4" name="Straight Connector 454"/>
                                  <wps:cNvCnPr/>
                                  <wps:spPr>
                                    <a:xfrm flipH="1" flipV="1">
                                      <a:off x="2464129"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5" name="Straight Connector 455"/>
                                  <wps:cNvCnPr/>
                                  <wps:spPr>
                                    <a:xfrm flipH="1" flipV="1">
                                      <a:off x="2737262"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6" name="Straight Connector 456"/>
                                  <wps:cNvCnPr/>
                                  <wps:spPr>
                                    <a:xfrm flipH="1" flipV="1">
                                      <a:off x="3010394"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7" name="Straight Connector 457"/>
                                  <wps:cNvCnPr/>
                                  <wps:spPr>
                                    <a:xfrm flipH="1" flipV="1">
                                      <a:off x="3283527"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8" name="Straight Connector 458"/>
                                  <wps:cNvCnPr/>
                                  <wps:spPr>
                                    <a:xfrm flipH="1" flipV="1">
                                      <a:off x="3556659"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Straight Connector 486"/>
                                  <wps:cNvCnPr/>
                                  <wps:spPr>
                                    <a:xfrm flipH="1" flipV="1">
                                      <a:off x="3829792" y="0"/>
                                      <a:ext cx="0" cy="47625"/>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490" name="Group 490"/>
                              <wpg:cNvGrpSpPr/>
                              <wpg:grpSpPr>
                                <a:xfrm>
                                  <a:off x="296883" y="2309750"/>
                                  <a:ext cx="4186027" cy="255270"/>
                                  <a:chOff x="0" y="0"/>
                                  <a:chExt cx="4186027" cy="255270"/>
                                </a:xfrm>
                              </wpg:grpSpPr>
                              <wps:wsp>
                                <wps:cNvPr id="479" name="Text Box 2"/>
                                <wps:cNvSpPr txBox="1">
                                  <a:spLocks noChangeArrowheads="1"/>
                                </wps:cNvSpPr>
                                <wps:spPr bwMode="auto">
                                  <a:xfrm>
                                    <a:off x="3829792" y="0"/>
                                    <a:ext cx="356235" cy="255270"/>
                                  </a:xfrm>
                                  <a:prstGeom prst="rect">
                                    <a:avLst/>
                                  </a:prstGeom>
                                  <a:noFill/>
                                  <a:ln w="9525">
                                    <a:noFill/>
                                    <a:miter lim="800000"/>
                                    <a:headEnd/>
                                    <a:tailEnd/>
                                  </a:ln>
                                </wps:spPr>
                                <wps:txbx>
                                  <w:txbxContent>
                                    <w:p w:rsidR="00AC7A73" w:rsidRPr="000B18E3" w:rsidRDefault="00AC7A73" w:rsidP="000E3537">
                                      <w:pPr>
                                        <w:jc w:val="center"/>
                                        <w:rPr>
                                          <w:sz w:val="18"/>
                                          <w:szCs w:val="18"/>
                                        </w:rPr>
                                      </w:pPr>
                                      <w:r>
                                        <w:rPr>
                                          <w:sz w:val="18"/>
                                          <w:szCs w:val="18"/>
                                        </w:rPr>
                                        <w:t>70</w:t>
                                      </w:r>
                                    </w:p>
                                  </w:txbxContent>
                                </wps:txbx>
                                <wps:bodyPr rot="0" vert="horz" wrap="square" lIns="91440" tIns="45720" rIns="91440" bIns="45720" anchor="t" anchorCtr="0">
                                  <a:noAutofit/>
                                </wps:bodyPr>
                              </wps:wsp>
                              <wps:wsp>
                                <wps:cNvPr id="480" name="Text Box 2"/>
                                <wps:cNvSpPr txBox="1">
                                  <a:spLocks noChangeArrowheads="1"/>
                                </wps:cNvSpPr>
                                <wps:spPr bwMode="auto">
                                  <a:xfrm>
                                    <a:off x="3283527" y="0"/>
                                    <a:ext cx="356235" cy="255270"/>
                                  </a:xfrm>
                                  <a:prstGeom prst="rect">
                                    <a:avLst/>
                                  </a:prstGeom>
                                  <a:noFill/>
                                  <a:ln w="9525">
                                    <a:noFill/>
                                    <a:miter lim="800000"/>
                                    <a:headEnd/>
                                    <a:tailEnd/>
                                  </a:ln>
                                </wps:spPr>
                                <wps:txbx>
                                  <w:txbxContent>
                                    <w:p w:rsidR="00AC7A73" w:rsidRPr="000B18E3" w:rsidRDefault="00AC7A73" w:rsidP="000E3537">
                                      <w:pPr>
                                        <w:jc w:val="center"/>
                                        <w:rPr>
                                          <w:sz w:val="18"/>
                                          <w:szCs w:val="18"/>
                                        </w:rPr>
                                      </w:pPr>
                                      <w:r>
                                        <w:rPr>
                                          <w:sz w:val="18"/>
                                          <w:szCs w:val="18"/>
                                        </w:rPr>
                                        <w:t>60</w:t>
                                      </w:r>
                                    </w:p>
                                  </w:txbxContent>
                                </wps:txbx>
                                <wps:bodyPr rot="0" vert="horz" wrap="square" lIns="91440" tIns="45720" rIns="91440" bIns="45720" anchor="t" anchorCtr="0">
                                  <a:noAutofit/>
                                </wps:bodyPr>
                              </wps:wsp>
                              <wps:wsp>
                                <wps:cNvPr id="481" name="Text Box 2"/>
                                <wps:cNvSpPr txBox="1">
                                  <a:spLocks noChangeArrowheads="1"/>
                                </wps:cNvSpPr>
                                <wps:spPr bwMode="auto">
                                  <a:xfrm>
                                    <a:off x="2737262" y="0"/>
                                    <a:ext cx="356235" cy="255270"/>
                                  </a:xfrm>
                                  <a:prstGeom prst="rect">
                                    <a:avLst/>
                                  </a:prstGeom>
                                  <a:noFill/>
                                  <a:ln w="9525">
                                    <a:noFill/>
                                    <a:miter lim="800000"/>
                                    <a:headEnd/>
                                    <a:tailEnd/>
                                  </a:ln>
                                </wps:spPr>
                                <wps:txbx>
                                  <w:txbxContent>
                                    <w:p w:rsidR="00AC7A73" w:rsidRPr="000B18E3" w:rsidRDefault="00AC7A73" w:rsidP="000E3537">
                                      <w:pPr>
                                        <w:jc w:val="center"/>
                                        <w:rPr>
                                          <w:sz w:val="18"/>
                                          <w:szCs w:val="18"/>
                                        </w:rPr>
                                      </w:pPr>
                                      <w:r>
                                        <w:rPr>
                                          <w:sz w:val="18"/>
                                          <w:szCs w:val="18"/>
                                        </w:rPr>
                                        <w:t>50</w:t>
                                      </w:r>
                                    </w:p>
                                  </w:txbxContent>
                                </wps:txbx>
                                <wps:bodyPr rot="0" vert="horz" wrap="square" lIns="91440" tIns="45720" rIns="91440" bIns="45720" anchor="t" anchorCtr="0">
                                  <a:noAutofit/>
                                </wps:bodyPr>
                              </wps:wsp>
                              <wps:wsp>
                                <wps:cNvPr id="482" name="Text Box 2"/>
                                <wps:cNvSpPr txBox="1">
                                  <a:spLocks noChangeArrowheads="1"/>
                                </wps:cNvSpPr>
                                <wps:spPr bwMode="auto">
                                  <a:xfrm>
                                    <a:off x="2190997" y="0"/>
                                    <a:ext cx="356235" cy="255270"/>
                                  </a:xfrm>
                                  <a:prstGeom prst="rect">
                                    <a:avLst/>
                                  </a:prstGeom>
                                  <a:noFill/>
                                  <a:ln w="9525">
                                    <a:noFill/>
                                    <a:miter lim="800000"/>
                                    <a:headEnd/>
                                    <a:tailEnd/>
                                  </a:ln>
                                </wps:spPr>
                                <wps:txbx>
                                  <w:txbxContent>
                                    <w:p w:rsidR="00AC7A73" w:rsidRPr="000B18E3" w:rsidRDefault="00AC7A73" w:rsidP="000E3537">
                                      <w:pPr>
                                        <w:jc w:val="center"/>
                                        <w:rPr>
                                          <w:sz w:val="18"/>
                                          <w:szCs w:val="18"/>
                                        </w:rPr>
                                      </w:pPr>
                                      <w:r>
                                        <w:rPr>
                                          <w:sz w:val="18"/>
                                          <w:szCs w:val="18"/>
                                        </w:rPr>
                                        <w:t>40</w:t>
                                      </w:r>
                                    </w:p>
                                  </w:txbxContent>
                                </wps:txbx>
                                <wps:bodyPr rot="0" vert="horz" wrap="square" lIns="91440" tIns="45720" rIns="91440" bIns="45720" anchor="t" anchorCtr="0">
                                  <a:noAutofit/>
                                </wps:bodyPr>
                              </wps:wsp>
                              <wps:wsp>
                                <wps:cNvPr id="483" name="Text Box 2"/>
                                <wps:cNvSpPr txBox="1">
                                  <a:spLocks noChangeArrowheads="1"/>
                                </wps:cNvSpPr>
                                <wps:spPr bwMode="auto">
                                  <a:xfrm>
                                    <a:off x="1638795" y="0"/>
                                    <a:ext cx="356235" cy="255270"/>
                                  </a:xfrm>
                                  <a:prstGeom prst="rect">
                                    <a:avLst/>
                                  </a:prstGeom>
                                  <a:noFill/>
                                  <a:ln w="9525">
                                    <a:noFill/>
                                    <a:miter lim="800000"/>
                                    <a:headEnd/>
                                    <a:tailEnd/>
                                  </a:ln>
                                </wps:spPr>
                                <wps:txbx>
                                  <w:txbxContent>
                                    <w:p w:rsidR="00AC7A73" w:rsidRPr="000B18E3" w:rsidRDefault="00AC7A73" w:rsidP="000E3537">
                                      <w:pPr>
                                        <w:jc w:val="center"/>
                                        <w:rPr>
                                          <w:sz w:val="18"/>
                                          <w:szCs w:val="18"/>
                                        </w:rPr>
                                      </w:pPr>
                                      <w:r>
                                        <w:rPr>
                                          <w:sz w:val="18"/>
                                          <w:szCs w:val="18"/>
                                        </w:rPr>
                                        <w:t>30</w:t>
                                      </w:r>
                                    </w:p>
                                  </w:txbxContent>
                                </wps:txbx>
                                <wps:bodyPr rot="0" vert="horz" wrap="square" lIns="91440" tIns="45720" rIns="91440" bIns="45720" anchor="t" anchorCtr="0">
                                  <a:noAutofit/>
                                </wps:bodyPr>
                              </wps:wsp>
                              <wps:wsp>
                                <wps:cNvPr id="484" name="Text Box 2"/>
                                <wps:cNvSpPr txBox="1">
                                  <a:spLocks noChangeArrowheads="1"/>
                                </wps:cNvSpPr>
                                <wps:spPr bwMode="auto">
                                  <a:xfrm>
                                    <a:off x="1092530" y="0"/>
                                    <a:ext cx="356235" cy="255270"/>
                                  </a:xfrm>
                                  <a:prstGeom prst="rect">
                                    <a:avLst/>
                                  </a:prstGeom>
                                  <a:noFill/>
                                  <a:ln w="9525">
                                    <a:noFill/>
                                    <a:miter lim="800000"/>
                                    <a:headEnd/>
                                    <a:tailEnd/>
                                  </a:ln>
                                </wps:spPr>
                                <wps:txbx>
                                  <w:txbxContent>
                                    <w:p w:rsidR="00AC7A73" w:rsidRPr="000B18E3" w:rsidRDefault="00AC7A73" w:rsidP="000E3537">
                                      <w:pPr>
                                        <w:jc w:val="center"/>
                                        <w:rPr>
                                          <w:sz w:val="18"/>
                                          <w:szCs w:val="18"/>
                                        </w:rPr>
                                      </w:pPr>
                                      <w:r>
                                        <w:rPr>
                                          <w:sz w:val="18"/>
                                          <w:szCs w:val="18"/>
                                        </w:rPr>
                                        <w:t>20</w:t>
                                      </w:r>
                                    </w:p>
                                  </w:txbxContent>
                                </wps:txbx>
                                <wps:bodyPr rot="0" vert="horz" wrap="square" lIns="91440" tIns="45720" rIns="91440" bIns="45720" anchor="t" anchorCtr="0">
                                  <a:noAutofit/>
                                </wps:bodyPr>
                              </wps:wsp>
                              <wps:wsp>
                                <wps:cNvPr id="485" name="Text Box 2"/>
                                <wps:cNvSpPr txBox="1">
                                  <a:spLocks noChangeArrowheads="1"/>
                                </wps:cNvSpPr>
                                <wps:spPr bwMode="auto">
                                  <a:xfrm>
                                    <a:off x="546265" y="0"/>
                                    <a:ext cx="356235" cy="255270"/>
                                  </a:xfrm>
                                  <a:prstGeom prst="rect">
                                    <a:avLst/>
                                  </a:prstGeom>
                                  <a:noFill/>
                                  <a:ln w="9525">
                                    <a:noFill/>
                                    <a:miter lim="800000"/>
                                    <a:headEnd/>
                                    <a:tailEnd/>
                                  </a:ln>
                                </wps:spPr>
                                <wps:txbx>
                                  <w:txbxContent>
                                    <w:p w:rsidR="00AC7A73" w:rsidRPr="000B18E3" w:rsidRDefault="00AC7A73" w:rsidP="000E3537">
                                      <w:pPr>
                                        <w:jc w:val="center"/>
                                        <w:rPr>
                                          <w:sz w:val="18"/>
                                          <w:szCs w:val="18"/>
                                        </w:rPr>
                                      </w:pPr>
                                      <w:r>
                                        <w:rPr>
                                          <w:sz w:val="18"/>
                                          <w:szCs w:val="18"/>
                                        </w:rPr>
                                        <w:t>10</w:t>
                                      </w:r>
                                    </w:p>
                                  </w:txbxContent>
                                </wps:txbx>
                                <wps:bodyPr rot="0" vert="horz" wrap="square" lIns="91440" tIns="45720" rIns="91440" bIns="45720" anchor="t" anchorCtr="0">
                                  <a:noAutofit/>
                                </wps:bodyPr>
                              </wps:wsp>
                              <wps:wsp>
                                <wps:cNvPr id="489" name="Text Box 2"/>
                                <wps:cNvSpPr txBox="1">
                                  <a:spLocks noChangeArrowheads="1"/>
                                </wps:cNvSpPr>
                                <wps:spPr bwMode="auto">
                                  <a:xfrm>
                                    <a:off x="0" y="0"/>
                                    <a:ext cx="356235" cy="255270"/>
                                  </a:xfrm>
                                  <a:prstGeom prst="rect">
                                    <a:avLst/>
                                  </a:prstGeom>
                                  <a:noFill/>
                                  <a:ln w="9525">
                                    <a:noFill/>
                                    <a:miter lim="800000"/>
                                    <a:headEnd/>
                                    <a:tailEnd/>
                                  </a:ln>
                                </wps:spPr>
                                <wps:txbx>
                                  <w:txbxContent>
                                    <w:p w:rsidR="00AC7A73" w:rsidRPr="000B18E3" w:rsidRDefault="00AC7A73" w:rsidP="000E3537">
                                      <w:pPr>
                                        <w:jc w:val="center"/>
                                        <w:rPr>
                                          <w:sz w:val="18"/>
                                          <w:szCs w:val="18"/>
                                        </w:rPr>
                                      </w:pPr>
                                      <w:r>
                                        <w:rPr>
                                          <w:sz w:val="18"/>
                                          <w:szCs w:val="18"/>
                                        </w:rPr>
                                        <w:t>0</w:t>
                                      </w:r>
                                    </w:p>
                                  </w:txbxContent>
                                </wps:txbx>
                                <wps:bodyPr rot="0" vert="horz" wrap="square" lIns="91440" tIns="45720" rIns="91440" bIns="45720" anchor="t" anchorCtr="0">
                                  <a:noAutofit/>
                                </wps:bodyPr>
                              </wps:wsp>
                            </wpg:grpSp>
                            <wpg:grpSp>
                              <wpg:cNvPr id="502" name="Group 502"/>
                              <wpg:cNvGrpSpPr/>
                              <wpg:grpSpPr>
                                <a:xfrm>
                                  <a:off x="0" y="0"/>
                                  <a:ext cx="474979" cy="2392878"/>
                                  <a:chOff x="0" y="0"/>
                                  <a:chExt cx="474979" cy="2392878"/>
                                </a:xfrm>
                              </wpg:grpSpPr>
                              <wps:wsp>
                                <wps:cNvPr id="491" name="Text Box 2"/>
                                <wps:cNvSpPr txBox="1">
                                  <a:spLocks noChangeArrowheads="1"/>
                                </wps:cNvSpPr>
                                <wps:spPr bwMode="auto">
                                  <a:xfrm>
                                    <a:off x="118753" y="2179122"/>
                                    <a:ext cx="356226" cy="213756"/>
                                  </a:xfrm>
                                  <a:prstGeom prst="rect">
                                    <a:avLst/>
                                  </a:prstGeom>
                                  <a:noFill/>
                                  <a:ln w="9525">
                                    <a:noFill/>
                                    <a:miter lim="800000"/>
                                    <a:headEnd/>
                                    <a:tailEnd/>
                                  </a:ln>
                                </wps:spPr>
                                <wps:txbx>
                                  <w:txbxContent>
                                    <w:p w:rsidR="00AC7A73" w:rsidRPr="000B18E3" w:rsidRDefault="00AC7A73" w:rsidP="000E3537">
                                      <w:pPr>
                                        <w:jc w:val="right"/>
                                        <w:rPr>
                                          <w:sz w:val="18"/>
                                          <w:szCs w:val="18"/>
                                        </w:rPr>
                                      </w:pPr>
                                      <w:r>
                                        <w:rPr>
                                          <w:sz w:val="18"/>
                                          <w:szCs w:val="18"/>
                                        </w:rPr>
                                        <w:t>0</w:t>
                                      </w:r>
                                    </w:p>
                                  </w:txbxContent>
                                </wps:txbx>
                                <wps:bodyPr rot="0" vert="horz" wrap="square" lIns="91440" tIns="45720" rIns="91440" bIns="45720" anchor="t" anchorCtr="0">
                                  <a:noAutofit/>
                                </wps:bodyPr>
                              </wps:wsp>
                              <wps:wsp>
                                <wps:cNvPr id="492" name="Text Box 2"/>
                                <wps:cNvSpPr txBox="1">
                                  <a:spLocks noChangeArrowheads="1"/>
                                </wps:cNvSpPr>
                                <wps:spPr bwMode="auto">
                                  <a:xfrm>
                                    <a:off x="0" y="1965366"/>
                                    <a:ext cx="474353" cy="213756"/>
                                  </a:xfrm>
                                  <a:prstGeom prst="rect">
                                    <a:avLst/>
                                  </a:prstGeom>
                                  <a:noFill/>
                                  <a:ln w="9525">
                                    <a:noFill/>
                                    <a:miter lim="800000"/>
                                    <a:headEnd/>
                                    <a:tailEnd/>
                                  </a:ln>
                                </wps:spPr>
                                <wps:txbx>
                                  <w:txbxContent>
                                    <w:p w:rsidR="00AC7A73" w:rsidRPr="000B18E3" w:rsidRDefault="00AC7A73" w:rsidP="000E3537">
                                      <w:pPr>
                                        <w:jc w:val="right"/>
                                        <w:rPr>
                                          <w:sz w:val="18"/>
                                          <w:szCs w:val="18"/>
                                        </w:rPr>
                                      </w:pPr>
                                      <w:r>
                                        <w:rPr>
                                          <w:sz w:val="18"/>
                                          <w:szCs w:val="18"/>
                                        </w:rPr>
                                        <w:t>0.05</w:t>
                                      </w:r>
                                    </w:p>
                                  </w:txbxContent>
                                </wps:txbx>
                                <wps:bodyPr rot="0" vert="horz" wrap="square" lIns="91440" tIns="45720" rIns="91440" bIns="45720" anchor="t" anchorCtr="0">
                                  <a:noAutofit/>
                                </wps:bodyPr>
                              </wps:wsp>
                              <wps:wsp>
                                <wps:cNvPr id="493" name="Text Box 2"/>
                                <wps:cNvSpPr txBox="1">
                                  <a:spLocks noChangeArrowheads="1"/>
                                </wps:cNvSpPr>
                                <wps:spPr bwMode="auto">
                                  <a:xfrm>
                                    <a:off x="0" y="1739735"/>
                                    <a:ext cx="474353" cy="213756"/>
                                  </a:xfrm>
                                  <a:prstGeom prst="rect">
                                    <a:avLst/>
                                  </a:prstGeom>
                                  <a:noFill/>
                                  <a:ln w="9525">
                                    <a:noFill/>
                                    <a:miter lim="800000"/>
                                    <a:headEnd/>
                                    <a:tailEnd/>
                                  </a:ln>
                                </wps:spPr>
                                <wps:txbx>
                                  <w:txbxContent>
                                    <w:p w:rsidR="00AC7A73" w:rsidRPr="000B18E3" w:rsidRDefault="00AC7A73" w:rsidP="000E3537">
                                      <w:pPr>
                                        <w:jc w:val="right"/>
                                        <w:rPr>
                                          <w:sz w:val="18"/>
                                          <w:szCs w:val="18"/>
                                        </w:rPr>
                                      </w:pPr>
                                      <w:r>
                                        <w:rPr>
                                          <w:sz w:val="18"/>
                                          <w:szCs w:val="18"/>
                                        </w:rPr>
                                        <w:t>0.10</w:t>
                                      </w:r>
                                    </w:p>
                                  </w:txbxContent>
                                </wps:txbx>
                                <wps:bodyPr rot="0" vert="horz" wrap="square" lIns="91440" tIns="45720" rIns="91440" bIns="45720" anchor="t" anchorCtr="0">
                                  <a:noAutofit/>
                                </wps:bodyPr>
                              </wps:wsp>
                              <wps:wsp>
                                <wps:cNvPr id="494" name="Text Box 2"/>
                                <wps:cNvSpPr txBox="1">
                                  <a:spLocks noChangeArrowheads="1"/>
                                </wps:cNvSpPr>
                                <wps:spPr bwMode="auto">
                                  <a:xfrm>
                                    <a:off x="0" y="1531917"/>
                                    <a:ext cx="474353" cy="213756"/>
                                  </a:xfrm>
                                  <a:prstGeom prst="rect">
                                    <a:avLst/>
                                  </a:prstGeom>
                                  <a:noFill/>
                                  <a:ln w="9525">
                                    <a:noFill/>
                                    <a:miter lim="800000"/>
                                    <a:headEnd/>
                                    <a:tailEnd/>
                                  </a:ln>
                                </wps:spPr>
                                <wps:txbx>
                                  <w:txbxContent>
                                    <w:p w:rsidR="00AC7A73" w:rsidRPr="000B18E3" w:rsidRDefault="00AC7A73" w:rsidP="000E3537">
                                      <w:pPr>
                                        <w:jc w:val="right"/>
                                        <w:rPr>
                                          <w:sz w:val="18"/>
                                          <w:szCs w:val="18"/>
                                        </w:rPr>
                                      </w:pPr>
                                      <w:r>
                                        <w:rPr>
                                          <w:sz w:val="18"/>
                                          <w:szCs w:val="18"/>
                                        </w:rPr>
                                        <w:t>0.15</w:t>
                                      </w:r>
                                    </w:p>
                                  </w:txbxContent>
                                </wps:txbx>
                                <wps:bodyPr rot="0" vert="horz" wrap="square" lIns="91440" tIns="45720" rIns="91440" bIns="45720" anchor="t" anchorCtr="0">
                                  <a:noAutofit/>
                                </wps:bodyPr>
                              </wps:wsp>
                              <wps:wsp>
                                <wps:cNvPr id="495" name="Text Box 2"/>
                                <wps:cNvSpPr txBox="1">
                                  <a:spLocks noChangeArrowheads="1"/>
                                </wps:cNvSpPr>
                                <wps:spPr bwMode="auto">
                                  <a:xfrm>
                                    <a:off x="0" y="1312223"/>
                                    <a:ext cx="474353" cy="213756"/>
                                  </a:xfrm>
                                  <a:prstGeom prst="rect">
                                    <a:avLst/>
                                  </a:prstGeom>
                                  <a:noFill/>
                                  <a:ln w="9525">
                                    <a:noFill/>
                                    <a:miter lim="800000"/>
                                    <a:headEnd/>
                                    <a:tailEnd/>
                                  </a:ln>
                                </wps:spPr>
                                <wps:txbx>
                                  <w:txbxContent>
                                    <w:p w:rsidR="00AC7A73" w:rsidRPr="000B18E3" w:rsidRDefault="00AC7A73" w:rsidP="000E3537">
                                      <w:pPr>
                                        <w:jc w:val="right"/>
                                        <w:rPr>
                                          <w:sz w:val="18"/>
                                          <w:szCs w:val="18"/>
                                        </w:rPr>
                                      </w:pPr>
                                      <w:r>
                                        <w:rPr>
                                          <w:sz w:val="18"/>
                                          <w:szCs w:val="18"/>
                                        </w:rPr>
                                        <w:t>0.20</w:t>
                                      </w:r>
                                    </w:p>
                                  </w:txbxContent>
                                </wps:txbx>
                                <wps:bodyPr rot="0" vert="horz" wrap="square" lIns="91440" tIns="45720" rIns="91440" bIns="45720" anchor="t" anchorCtr="0">
                                  <a:noAutofit/>
                                </wps:bodyPr>
                              </wps:wsp>
                              <wps:wsp>
                                <wps:cNvPr id="496" name="Text Box 2"/>
                                <wps:cNvSpPr txBox="1">
                                  <a:spLocks noChangeArrowheads="1"/>
                                </wps:cNvSpPr>
                                <wps:spPr bwMode="auto">
                                  <a:xfrm>
                                    <a:off x="0" y="1092530"/>
                                    <a:ext cx="474353" cy="213756"/>
                                  </a:xfrm>
                                  <a:prstGeom prst="rect">
                                    <a:avLst/>
                                  </a:prstGeom>
                                  <a:noFill/>
                                  <a:ln w="9525">
                                    <a:noFill/>
                                    <a:miter lim="800000"/>
                                    <a:headEnd/>
                                    <a:tailEnd/>
                                  </a:ln>
                                </wps:spPr>
                                <wps:txbx>
                                  <w:txbxContent>
                                    <w:p w:rsidR="00AC7A73" w:rsidRPr="000B18E3" w:rsidRDefault="00AC7A73" w:rsidP="000E3537">
                                      <w:pPr>
                                        <w:jc w:val="right"/>
                                        <w:rPr>
                                          <w:sz w:val="18"/>
                                          <w:szCs w:val="18"/>
                                        </w:rPr>
                                      </w:pPr>
                                      <w:r>
                                        <w:rPr>
                                          <w:sz w:val="18"/>
                                          <w:szCs w:val="18"/>
                                        </w:rPr>
                                        <w:t>0.25</w:t>
                                      </w:r>
                                    </w:p>
                                  </w:txbxContent>
                                </wps:txbx>
                                <wps:bodyPr rot="0" vert="horz" wrap="square" lIns="91440" tIns="45720" rIns="91440" bIns="45720" anchor="t" anchorCtr="0">
                                  <a:noAutofit/>
                                </wps:bodyPr>
                              </wps:wsp>
                              <wps:wsp>
                                <wps:cNvPr id="497" name="Text Box 2"/>
                                <wps:cNvSpPr txBox="1">
                                  <a:spLocks noChangeArrowheads="1"/>
                                </wps:cNvSpPr>
                                <wps:spPr bwMode="auto">
                                  <a:xfrm>
                                    <a:off x="0" y="872836"/>
                                    <a:ext cx="474353" cy="213756"/>
                                  </a:xfrm>
                                  <a:prstGeom prst="rect">
                                    <a:avLst/>
                                  </a:prstGeom>
                                  <a:noFill/>
                                  <a:ln w="9525">
                                    <a:noFill/>
                                    <a:miter lim="800000"/>
                                    <a:headEnd/>
                                    <a:tailEnd/>
                                  </a:ln>
                                </wps:spPr>
                                <wps:txbx>
                                  <w:txbxContent>
                                    <w:p w:rsidR="00AC7A73" w:rsidRPr="000B18E3" w:rsidRDefault="00AC7A73" w:rsidP="000E3537">
                                      <w:pPr>
                                        <w:jc w:val="right"/>
                                        <w:rPr>
                                          <w:sz w:val="18"/>
                                          <w:szCs w:val="18"/>
                                        </w:rPr>
                                      </w:pPr>
                                      <w:r>
                                        <w:rPr>
                                          <w:sz w:val="18"/>
                                          <w:szCs w:val="18"/>
                                        </w:rPr>
                                        <w:t>0.30</w:t>
                                      </w:r>
                                    </w:p>
                                  </w:txbxContent>
                                </wps:txbx>
                                <wps:bodyPr rot="0" vert="horz" wrap="square" lIns="91440" tIns="45720" rIns="91440" bIns="45720" anchor="t" anchorCtr="0">
                                  <a:noAutofit/>
                                </wps:bodyPr>
                              </wps:wsp>
                              <wps:wsp>
                                <wps:cNvPr id="498" name="Text Box 2"/>
                                <wps:cNvSpPr txBox="1">
                                  <a:spLocks noChangeArrowheads="1"/>
                                </wps:cNvSpPr>
                                <wps:spPr bwMode="auto">
                                  <a:xfrm>
                                    <a:off x="0" y="653143"/>
                                    <a:ext cx="474353" cy="213756"/>
                                  </a:xfrm>
                                  <a:prstGeom prst="rect">
                                    <a:avLst/>
                                  </a:prstGeom>
                                  <a:noFill/>
                                  <a:ln w="9525">
                                    <a:noFill/>
                                    <a:miter lim="800000"/>
                                    <a:headEnd/>
                                    <a:tailEnd/>
                                  </a:ln>
                                </wps:spPr>
                                <wps:txbx>
                                  <w:txbxContent>
                                    <w:p w:rsidR="00AC7A73" w:rsidRPr="000B18E3" w:rsidRDefault="00AC7A73" w:rsidP="000E3537">
                                      <w:pPr>
                                        <w:jc w:val="right"/>
                                        <w:rPr>
                                          <w:sz w:val="18"/>
                                          <w:szCs w:val="18"/>
                                        </w:rPr>
                                      </w:pPr>
                                      <w:r>
                                        <w:rPr>
                                          <w:sz w:val="18"/>
                                          <w:szCs w:val="18"/>
                                        </w:rPr>
                                        <w:t>0.35</w:t>
                                      </w:r>
                                    </w:p>
                                  </w:txbxContent>
                                </wps:txbx>
                                <wps:bodyPr rot="0" vert="horz" wrap="square" lIns="91440" tIns="45720" rIns="91440" bIns="45720" anchor="t" anchorCtr="0">
                                  <a:noAutofit/>
                                </wps:bodyPr>
                              </wps:wsp>
                              <wps:wsp>
                                <wps:cNvPr id="499" name="Text Box 2"/>
                                <wps:cNvSpPr txBox="1">
                                  <a:spLocks noChangeArrowheads="1"/>
                                </wps:cNvSpPr>
                                <wps:spPr bwMode="auto">
                                  <a:xfrm>
                                    <a:off x="0" y="433449"/>
                                    <a:ext cx="474353" cy="213756"/>
                                  </a:xfrm>
                                  <a:prstGeom prst="rect">
                                    <a:avLst/>
                                  </a:prstGeom>
                                  <a:noFill/>
                                  <a:ln w="9525">
                                    <a:noFill/>
                                    <a:miter lim="800000"/>
                                    <a:headEnd/>
                                    <a:tailEnd/>
                                  </a:ln>
                                </wps:spPr>
                                <wps:txbx>
                                  <w:txbxContent>
                                    <w:p w:rsidR="00AC7A73" w:rsidRPr="000B18E3" w:rsidRDefault="00AC7A73" w:rsidP="000E3537">
                                      <w:pPr>
                                        <w:jc w:val="right"/>
                                        <w:rPr>
                                          <w:sz w:val="18"/>
                                          <w:szCs w:val="18"/>
                                        </w:rPr>
                                      </w:pPr>
                                      <w:r>
                                        <w:rPr>
                                          <w:sz w:val="18"/>
                                          <w:szCs w:val="18"/>
                                        </w:rPr>
                                        <w:t>0.40</w:t>
                                      </w:r>
                                    </w:p>
                                  </w:txbxContent>
                                </wps:txbx>
                                <wps:bodyPr rot="0" vert="horz" wrap="square" lIns="91440" tIns="45720" rIns="91440" bIns="45720" anchor="t" anchorCtr="0">
                                  <a:noAutofit/>
                                </wps:bodyPr>
                              </wps:wsp>
                              <wps:wsp>
                                <wps:cNvPr id="500" name="Text Box 2"/>
                                <wps:cNvSpPr txBox="1">
                                  <a:spLocks noChangeArrowheads="1"/>
                                </wps:cNvSpPr>
                                <wps:spPr bwMode="auto">
                                  <a:xfrm>
                                    <a:off x="0" y="219693"/>
                                    <a:ext cx="474353" cy="213756"/>
                                  </a:xfrm>
                                  <a:prstGeom prst="rect">
                                    <a:avLst/>
                                  </a:prstGeom>
                                  <a:noFill/>
                                  <a:ln w="9525">
                                    <a:noFill/>
                                    <a:miter lim="800000"/>
                                    <a:headEnd/>
                                    <a:tailEnd/>
                                  </a:ln>
                                </wps:spPr>
                                <wps:txbx>
                                  <w:txbxContent>
                                    <w:p w:rsidR="00AC7A73" w:rsidRPr="000B18E3" w:rsidRDefault="00AC7A73" w:rsidP="000E3537">
                                      <w:pPr>
                                        <w:jc w:val="right"/>
                                        <w:rPr>
                                          <w:sz w:val="18"/>
                                          <w:szCs w:val="18"/>
                                        </w:rPr>
                                      </w:pPr>
                                      <w:r>
                                        <w:rPr>
                                          <w:sz w:val="18"/>
                                          <w:szCs w:val="18"/>
                                        </w:rPr>
                                        <w:t>0.45</w:t>
                                      </w:r>
                                    </w:p>
                                  </w:txbxContent>
                                </wps:txbx>
                                <wps:bodyPr rot="0" vert="horz" wrap="square" lIns="91440" tIns="45720" rIns="91440" bIns="45720" anchor="t" anchorCtr="0">
                                  <a:noAutofit/>
                                </wps:bodyPr>
                              </wps:wsp>
                              <wps:wsp>
                                <wps:cNvPr id="501" name="Text Box 2"/>
                                <wps:cNvSpPr txBox="1">
                                  <a:spLocks noChangeArrowheads="1"/>
                                </wps:cNvSpPr>
                                <wps:spPr bwMode="auto">
                                  <a:xfrm>
                                    <a:off x="0" y="0"/>
                                    <a:ext cx="474353" cy="213756"/>
                                  </a:xfrm>
                                  <a:prstGeom prst="rect">
                                    <a:avLst/>
                                  </a:prstGeom>
                                  <a:noFill/>
                                  <a:ln w="9525">
                                    <a:noFill/>
                                    <a:miter lim="800000"/>
                                    <a:headEnd/>
                                    <a:tailEnd/>
                                  </a:ln>
                                </wps:spPr>
                                <wps:txbx>
                                  <w:txbxContent>
                                    <w:p w:rsidR="00AC7A73" w:rsidRPr="000B18E3" w:rsidRDefault="00AC7A73" w:rsidP="000E3537">
                                      <w:pPr>
                                        <w:jc w:val="right"/>
                                        <w:rPr>
                                          <w:sz w:val="18"/>
                                          <w:szCs w:val="18"/>
                                        </w:rPr>
                                      </w:pPr>
                                      <w:r>
                                        <w:rPr>
                                          <w:sz w:val="18"/>
                                          <w:szCs w:val="18"/>
                                        </w:rPr>
                                        <w:t>0.50</w:t>
                                      </w:r>
                                    </w:p>
                                  </w:txbxContent>
                                </wps:txbx>
                                <wps:bodyPr rot="0" vert="horz" wrap="square" lIns="91440" tIns="45720" rIns="91440" bIns="45720" anchor="t" anchorCtr="0">
                                  <a:noAutofit/>
                                </wps:bodyPr>
                              </wps:wsp>
                            </wpg:grpSp>
                          </wpg:grpSp>
                        </wpg:grpSp>
                        <wps:wsp>
                          <wps:cNvPr id="508" name="Freeform 508"/>
                          <wps:cNvSpPr/>
                          <wps:spPr>
                            <a:xfrm flipV="1">
                              <a:off x="699185" y="962113"/>
                              <a:ext cx="1917226" cy="1328700"/>
                            </a:xfrm>
                            <a:custGeom>
                              <a:avLst/>
                              <a:gdLst>
                                <a:gd name="connsiteX0" fmla="*/ 0 w 4319516"/>
                                <a:gd name="connsiteY0" fmla="*/ 0 h 1405719"/>
                                <a:gd name="connsiteX1" fmla="*/ 354841 w 4319516"/>
                                <a:gd name="connsiteY1" fmla="*/ 525439 h 1405719"/>
                                <a:gd name="connsiteX2" fmla="*/ 846161 w 4319516"/>
                                <a:gd name="connsiteY2" fmla="*/ 1037230 h 1405719"/>
                                <a:gd name="connsiteX3" fmla="*/ 1310185 w 4319516"/>
                                <a:gd name="connsiteY3" fmla="*/ 1241946 h 1405719"/>
                                <a:gd name="connsiteX4" fmla="*/ 2060812 w 4319516"/>
                                <a:gd name="connsiteY4" fmla="*/ 1364776 h 1405719"/>
                                <a:gd name="connsiteX5" fmla="*/ 2975212 w 4319516"/>
                                <a:gd name="connsiteY5" fmla="*/ 1392071 h 1405719"/>
                                <a:gd name="connsiteX6" fmla="*/ 4319516 w 4319516"/>
                                <a:gd name="connsiteY6" fmla="*/ 1405719 h 1405719"/>
                                <a:gd name="connsiteX0" fmla="*/ 0 w 4370453"/>
                                <a:gd name="connsiteY0" fmla="*/ 0 h 1405297"/>
                                <a:gd name="connsiteX1" fmla="*/ 354841 w 4370453"/>
                                <a:gd name="connsiteY1" fmla="*/ 525439 h 1405297"/>
                                <a:gd name="connsiteX2" fmla="*/ 846161 w 4370453"/>
                                <a:gd name="connsiteY2" fmla="*/ 1037230 h 1405297"/>
                                <a:gd name="connsiteX3" fmla="*/ 1310185 w 4370453"/>
                                <a:gd name="connsiteY3" fmla="*/ 1241946 h 1405297"/>
                                <a:gd name="connsiteX4" fmla="*/ 2060812 w 4370453"/>
                                <a:gd name="connsiteY4" fmla="*/ 1364776 h 1405297"/>
                                <a:gd name="connsiteX5" fmla="*/ 2975212 w 4370453"/>
                                <a:gd name="connsiteY5" fmla="*/ 1392071 h 1405297"/>
                                <a:gd name="connsiteX6" fmla="*/ 4370453 w 4370453"/>
                                <a:gd name="connsiteY6" fmla="*/ 1405297 h 1405297"/>
                                <a:gd name="connsiteX0" fmla="*/ 0 w 4334338"/>
                                <a:gd name="connsiteY0" fmla="*/ 0 h 1394329"/>
                                <a:gd name="connsiteX1" fmla="*/ 354841 w 4334338"/>
                                <a:gd name="connsiteY1" fmla="*/ 525439 h 1394329"/>
                                <a:gd name="connsiteX2" fmla="*/ 846161 w 4334338"/>
                                <a:gd name="connsiteY2" fmla="*/ 1037230 h 1394329"/>
                                <a:gd name="connsiteX3" fmla="*/ 1310185 w 4334338"/>
                                <a:gd name="connsiteY3" fmla="*/ 1241946 h 1394329"/>
                                <a:gd name="connsiteX4" fmla="*/ 2060812 w 4334338"/>
                                <a:gd name="connsiteY4" fmla="*/ 1364776 h 1394329"/>
                                <a:gd name="connsiteX5" fmla="*/ 2975212 w 4334338"/>
                                <a:gd name="connsiteY5" fmla="*/ 1392071 h 1394329"/>
                                <a:gd name="connsiteX6" fmla="*/ 4334338 w 4334338"/>
                                <a:gd name="connsiteY6" fmla="*/ 1392930 h 1394329"/>
                                <a:gd name="connsiteX0" fmla="*/ 0 w 4334338"/>
                                <a:gd name="connsiteY0" fmla="*/ 0 h 1396057"/>
                                <a:gd name="connsiteX1" fmla="*/ 354841 w 4334338"/>
                                <a:gd name="connsiteY1" fmla="*/ 525439 h 1396057"/>
                                <a:gd name="connsiteX2" fmla="*/ 846161 w 4334338"/>
                                <a:gd name="connsiteY2" fmla="*/ 1037230 h 1396057"/>
                                <a:gd name="connsiteX3" fmla="*/ 1310185 w 4334338"/>
                                <a:gd name="connsiteY3" fmla="*/ 1241946 h 1396057"/>
                                <a:gd name="connsiteX4" fmla="*/ 2060812 w 4334338"/>
                                <a:gd name="connsiteY4" fmla="*/ 1364776 h 1396057"/>
                                <a:gd name="connsiteX5" fmla="*/ 2977557 w 4334338"/>
                                <a:gd name="connsiteY5" fmla="*/ 1394329 h 1396057"/>
                                <a:gd name="connsiteX6" fmla="*/ 4334338 w 4334338"/>
                                <a:gd name="connsiteY6" fmla="*/ 1392930 h 1396057"/>
                                <a:gd name="connsiteX0" fmla="*/ 0 w 4334338"/>
                                <a:gd name="connsiteY0" fmla="*/ 0 h 1395098"/>
                                <a:gd name="connsiteX1" fmla="*/ 354841 w 4334338"/>
                                <a:gd name="connsiteY1" fmla="*/ 525439 h 1395098"/>
                                <a:gd name="connsiteX2" fmla="*/ 846161 w 4334338"/>
                                <a:gd name="connsiteY2" fmla="*/ 1037230 h 1395098"/>
                                <a:gd name="connsiteX3" fmla="*/ 1310185 w 4334338"/>
                                <a:gd name="connsiteY3" fmla="*/ 1241946 h 1395098"/>
                                <a:gd name="connsiteX4" fmla="*/ 2060812 w 4334338"/>
                                <a:gd name="connsiteY4" fmla="*/ 1364776 h 1395098"/>
                                <a:gd name="connsiteX5" fmla="*/ 2977557 w 4334338"/>
                                <a:gd name="connsiteY5" fmla="*/ 1394329 h 1395098"/>
                                <a:gd name="connsiteX6" fmla="*/ 4334338 w 4334338"/>
                                <a:gd name="connsiteY6" fmla="*/ 1392930 h 1395098"/>
                                <a:gd name="connsiteX0" fmla="*/ 0 w 4334338"/>
                                <a:gd name="connsiteY0" fmla="*/ 0 h 1395982"/>
                                <a:gd name="connsiteX1" fmla="*/ 354841 w 4334338"/>
                                <a:gd name="connsiteY1" fmla="*/ 525439 h 1395982"/>
                                <a:gd name="connsiteX2" fmla="*/ 846161 w 4334338"/>
                                <a:gd name="connsiteY2" fmla="*/ 1037230 h 1395982"/>
                                <a:gd name="connsiteX3" fmla="*/ 1310185 w 4334338"/>
                                <a:gd name="connsiteY3" fmla="*/ 1241946 h 1395982"/>
                                <a:gd name="connsiteX4" fmla="*/ 2060812 w 4334338"/>
                                <a:gd name="connsiteY4" fmla="*/ 1364776 h 1395982"/>
                                <a:gd name="connsiteX5" fmla="*/ 2977557 w 4334338"/>
                                <a:gd name="connsiteY5" fmla="*/ 1394329 h 1395982"/>
                                <a:gd name="connsiteX6" fmla="*/ 4334338 w 4334338"/>
                                <a:gd name="connsiteY6" fmla="*/ 1392930 h 1395982"/>
                                <a:gd name="connsiteX0" fmla="*/ 0 w 4334338"/>
                                <a:gd name="connsiteY0" fmla="*/ 0 h 1396407"/>
                                <a:gd name="connsiteX1" fmla="*/ 354841 w 4334338"/>
                                <a:gd name="connsiteY1" fmla="*/ 525439 h 1396407"/>
                                <a:gd name="connsiteX2" fmla="*/ 846161 w 4334338"/>
                                <a:gd name="connsiteY2" fmla="*/ 1037230 h 1396407"/>
                                <a:gd name="connsiteX3" fmla="*/ 1310185 w 4334338"/>
                                <a:gd name="connsiteY3" fmla="*/ 1241946 h 1396407"/>
                                <a:gd name="connsiteX4" fmla="*/ 2060812 w 4334338"/>
                                <a:gd name="connsiteY4" fmla="*/ 1364776 h 1396407"/>
                                <a:gd name="connsiteX5" fmla="*/ 2977557 w 4334338"/>
                                <a:gd name="connsiteY5" fmla="*/ 1394329 h 1396407"/>
                                <a:gd name="connsiteX6" fmla="*/ 4334338 w 4334338"/>
                                <a:gd name="connsiteY6" fmla="*/ 1392930 h 1396407"/>
                                <a:gd name="connsiteX0" fmla="*/ 0 w 4348961"/>
                                <a:gd name="connsiteY0" fmla="*/ 0 h 1397972"/>
                                <a:gd name="connsiteX1" fmla="*/ 354841 w 4348961"/>
                                <a:gd name="connsiteY1" fmla="*/ 525439 h 1397972"/>
                                <a:gd name="connsiteX2" fmla="*/ 846161 w 4348961"/>
                                <a:gd name="connsiteY2" fmla="*/ 1037230 h 1397972"/>
                                <a:gd name="connsiteX3" fmla="*/ 1310185 w 4348961"/>
                                <a:gd name="connsiteY3" fmla="*/ 1241946 h 1397972"/>
                                <a:gd name="connsiteX4" fmla="*/ 2060812 w 4348961"/>
                                <a:gd name="connsiteY4" fmla="*/ 1364776 h 1397972"/>
                                <a:gd name="connsiteX5" fmla="*/ 2977557 w 4348961"/>
                                <a:gd name="connsiteY5" fmla="*/ 1394329 h 1397972"/>
                                <a:gd name="connsiteX6" fmla="*/ 4348961 w 4348961"/>
                                <a:gd name="connsiteY6" fmla="*/ 1396407 h 1397972"/>
                                <a:gd name="connsiteX0" fmla="*/ 0 w 2977557"/>
                                <a:gd name="connsiteY0" fmla="*/ 0 h 1395098"/>
                                <a:gd name="connsiteX1" fmla="*/ 354841 w 2977557"/>
                                <a:gd name="connsiteY1" fmla="*/ 525439 h 1395098"/>
                                <a:gd name="connsiteX2" fmla="*/ 846161 w 2977557"/>
                                <a:gd name="connsiteY2" fmla="*/ 1037230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846161 w 2977557"/>
                                <a:gd name="connsiteY2" fmla="*/ 1037230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846161 w 2977557"/>
                                <a:gd name="connsiteY2" fmla="*/ 1037230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752523 w 2977557"/>
                                <a:gd name="connsiteY2" fmla="*/ 984476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752523 w 2977557"/>
                                <a:gd name="connsiteY2" fmla="*/ 984476 h 1395098"/>
                                <a:gd name="connsiteX3" fmla="*/ 1271576 w 2977557"/>
                                <a:gd name="connsiteY3" fmla="*/ 1258047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752523 w 2977557"/>
                                <a:gd name="connsiteY2" fmla="*/ 984476 h 1395098"/>
                                <a:gd name="connsiteX3" fmla="*/ 1421692 w 2977557"/>
                                <a:gd name="connsiteY3" fmla="*/ 1294975 h 1395098"/>
                                <a:gd name="connsiteX4" fmla="*/ 2060812 w 2977557"/>
                                <a:gd name="connsiteY4" fmla="*/ 1364776 h 1395098"/>
                                <a:gd name="connsiteX5" fmla="*/ 2977557 w 2977557"/>
                                <a:gd name="connsiteY5" fmla="*/ 1394329 h 1395098"/>
                                <a:gd name="connsiteX0" fmla="*/ 0 w 2977557"/>
                                <a:gd name="connsiteY0" fmla="*/ 0 h 1444412"/>
                                <a:gd name="connsiteX1" fmla="*/ 278185 w 2977557"/>
                                <a:gd name="connsiteY1" fmla="*/ 504337 h 1444412"/>
                                <a:gd name="connsiteX2" fmla="*/ 752523 w 2977557"/>
                                <a:gd name="connsiteY2" fmla="*/ 984476 h 1444412"/>
                                <a:gd name="connsiteX3" fmla="*/ 1421692 w 2977557"/>
                                <a:gd name="connsiteY3" fmla="*/ 1294975 h 1444412"/>
                                <a:gd name="connsiteX4" fmla="*/ 2270072 w 2977557"/>
                                <a:gd name="connsiteY4" fmla="*/ 1438631 h 1444412"/>
                                <a:gd name="connsiteX5" fmla="*/ 2977557 w 2977557"/>
                                <a:gd name="connsiteY5" fmla="*/ 1394329 h 1444412"/>
                                <a:gd name="connsiteX0" fmla="*/ 0 w 2977557"/>
                                <a:gd name="connsiteY0" fmla="*/ 0 h 1456442"/>
                                <a:gd name="connsiteX1" fmla="*/ 278185 w 2977557"/>
                                <a:gd name="connsiteY1" fmla="*/ 504337 h 1456442"/>
                                <a:gd name="connsiteX2" fmla="*/ 752523 w 2977557"/>
                                <a:gd name="connsiteY2" fmla="*/ 984476 h 1456442"/>
                                <a:gd name="connsiteX3" fmla="*/ 1421692 w 2977557"/>
                                <a:gd name="connsiteY3" fmla="*/ 1294975 h 1456442"/>
                                <a:gd name="connsiteX4" fmla="*/ 2270072 w 2977557"/>
                                <a:gd name="connsiteY4" fmla="*/ 1438631 h 1456442"/>
                                <a:gd name="connsiteX5" fmla="*/ 2977557 w 2977557"/>
                                <a:gd name="connsiteY5" fmla="*/ 1394329 h 1456442"/>
                                <a:gd name="connsiteX0" fmla="*/ 0 w 2977557"/>
                                <a:gd name="connsiteY0" fmla="*/ 0 h 1470668"/>
                                <a:gd name="connsiteX1" fmla="*/ 278185 w 2977557"/>
                                <a:gd name="connsiteY1" fmla="*/ 504337 h 1470668"/>
                                <a:gd name="connsiteX2" fmla="*/ 752523 w 2977557"/>
                                <a:gd name="connsiteY2" fmla="*/ 984476 h 1470668"/>
                                <a:gd name="connsiteX3" fmla="*/ 1421692 w 2977557"/>
                                <a:gd name="connsiteY3" fmla="*/ 1294975 h 1470668"/>
                                <a:gd name="connsiteX4" fmla="*/ 2270072 w 2977557"/>
                                <a:gd name="connsiteY4" fmla="*/ 1438631 h 1470668"/>
                                <a:gd name="connsiteX5" fmla="*/ 2977557 w 2977557"/>
                                <a:gd name="connsiteY5" fmla="*/ 1456442 h 1470668"/>
                                <a:gd name="connsiteX0" fmla="*/ 0 w 2977557"/>
                                <a:gd name="connsiteY0" fmla="*/ 0 h 1463500"/>
                                <a:gd name="connsiteX1" fmla="*/ 278185 w 2977557"/>
                                <a:gd name="connsiteY1" fmla="*/ 504337 h 1463500"/>
                                <a:gd name="connsiteX2" fmla="*/ 752523 w 2977557"/>
                                <a:gd name="connsiteY2" fmla="*/ 984476 h 1463500"/>
                                <a:gd name="connsiteX3" fmla="*/ 1421692 w 2977557"/>
                                <a:gd name="connsiteY3" fmla="*/ 1294975 h 1463500"/>
                                <a:gd name="connsiteX4" fmla="*/ 2270072 w 2977557"/>
                                <a:gd name="connsiteY4" fmla="*/ 1438631 h 1463500"/>
                                <a:gd name="connsiteX5" fmla="*/ 2977557 w 2977557"/>
                                <a:gd name="connsiteY5" fmla="*/ 1456442 h 1463500"/>
                                <a:gd name="connsiteX0" fmla="*/ 0 w 2977557"/>
                                <a:gd name="connsiteY0" fmla="*/ 0 h 1494932"/>
                                <a:gd name="connsiteX1" fmla="*/ 278185 w 2977557"/>
                                <a:gd name="connsiteY1" fmla="*/ 504337 h 1494932"/>
                                <a:gd name="connsiteX2" fmla="*/ 752523 w 2977557"/>
                                <a:gd name="connsiteY2" fmla="*/ 984476 h 1494932"/>
                                <a:gd name="connsiteX3" fmla="*/ 1421692 w 2977557"/>
                                <a:gd name="connsiteY3" fmla="*/ 1294975 h 1494932"/>
                                <a:gd name="connsiteX4" fmla="*/ 2270072 w 2977557"/>
                                <a:gd name="connsiteY4" fmla="*/ 1438631 h 1494932"/>
                                <a:gd name="connsiteX5" fmla="*/ 2977557 w 2977557"/>
                                <a:gd name="connsiteY5" fmla="*/ 1494932 h 1494932"/>
                                <a:gd name="connsiteX0" fmla="*/ 0 w 2977557"/>
                                <a:gd name="connsiteY0" fmla="*/ 0 h 1494932"/>
                                <a:gd name="connsiteX1" fmla="*/ 278185 w 2977557"/>
                                <a:gd name="connsiteY1" fmla="*/ 504337 h 1494932"/>
                                <a:gd name="connsiteX2" fmla="*/ 752523 w 2977557"/>
                                <a:gd name="connsiteY2" fmla="*/ 984476 h 1494932"/>
                                <a:gd name="connsiteX3" fmla="*/ 1421692 w 2977557"/>
                                <a:gd name="connsiteY3" fmla="*/ 1294975 h 1494932"/>
                                <a:gd name="connsiteX4" fmla="*/ 2270072 w 2977557"/>
                                <a:gd name="connsiteY4" fmla="*/ 1438631 h 1494932"/>
                                <a:gd name="connsiteX5" fmla="*/ 2977557 w 2977557"/>
                                <a:gd name="connsiteY5" fmla="*/ 1494932 h 14949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77557" h="1494932">
                                  <a:moveTo>
                                    <a:pt x="0" y="0"/>
                                  </a:moveTo>
                                  <a:cubicBezTo>
                                    <a:pt x="106907" y="176283"/>
                                    <a:pt x="152765" y="340258"/>
                                    <a:pt x="278185" y="504337"/>
                                  </a:cubicBezTo>
                                  <a:cubicBezTo>
                                    <a:pt x="403605" y="668416"/>
                                    <a:pt x="561939" y="852703"/>
                                    <a:pt x="752523" y="984476"/>
                                  </a:cubicBezTo>
                                  <a:cubicBezTo>
                                    <a:pt x="943107" y="1116249"/>
                                    <a:pt x="1168767" y="1219283"/>
                                    <a:pt x="1421692" y="1294975"/>
                                  </a:cubicBezTo>
                                  <a:cubicBezTo>
                                    <a:pt x="1674617" y="1370667"/>
                                    <a:pt x="1992177" y="1413234"/>
                                    <a:pt x="2270072" y="1438631"/>
                                  </a:cubicBezTo>
                                  <a:cubicBezTo>
                                    <a:pt x="2750849" y="1495681"/>
                                    <a:pt x="2700064" y="1482511"/>
                                    <a:pt x="2977557" y="1494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9" name="Text Box 2"/>
                          <wps:cNvSpPr txBox="1">
                            <a:spLocks noChangeArrowheads="1"/>
                          </wps:cNvSpPr>
                          <wps:spPr bwMode="auto">
                            <a:xfrm>
                              <a:off x="3434172" y="728209"/>
                              <a:ext cx="917499" cy="358381"/>
                            </a:xfrm>
                            <a:prstGeom prst="rect">
                              <a:avLst/>
                            </a:prstGeom>
                            <a:noFill/>
                            <a:ln w="9525">
                              <a:noFill/>
                              <a:miter lim="800000"/>
                              <a:headEnd/>
                              <a:tailEnd/>
                            </a:ln>
                          </wps:spPr>
                          <wps:txbx>
                            <w:txbxContent>
                              <w:p w:rsidR="00AC7A73" w:rsidRPr="00BA1811" w:rsidRDefault="00AC7A73" w:rsidP="000E3537">
                                <w:pPr>
                                  <w:rPr>
                                    <w:sz w:val="18"/>
                                    <w:szCs w:val="18"/>
                                    <w:vertAlign w:val="superscript"/>
                                  </w:rPr>
                                </w:pPr>
                                <w:r>
                                  <w:rPr>
                                    <w:sz w:val="18"/>
                                    <w:szCs w:val="18"/>
                                  </w:rPr>
                                  <w:t>[Cu(NH</w:t>
                                </w:r>
                                <w:r>
                                  <w:rPr>
                                    <w:sz w:val="18"/>
                                    <w:szCs w:val="18"/>
                                    <w:vertAlign w:val="subscript"/>
                                  </w:rPr>
                                  <w:t>3</w:t>
                                </w:r>
                                <w:r>
                                  <w:rPr>
                                    <w:sz w:val="18"/>
                                    <w:szCs w:val="18"/>
                                  </w:rPr>
                                  <w:t>)</w:t>
                                </w:r>
                                <w:r>
                                  <w:rPr>
                                    <w:sz w:val="18"/>
                                    <w:szCs w:val="18"/>
                                    <w:vertAlign w:val="subscript"/>
                                  </w:rPr>
                                  <w:t>4</w:t>
                                </w:r>
                                <w:r>
                                  <w:rPr>
                                    <w:sz w:val="18"/>
                                    <w:szCs w:val="18"/>
                                  </w:rPr>
                                  <w:t>]</w:t>
                                </w:r>
                                <w:r>
                                  <w:rPr>
                                    <w:sz w:val="18"/>
                                    <w:szCs w:val="18"/>
                                    <w:vertAlign w:val="superscript"/>
                                  </w:rPr>
                                  <w:t>2+</w:t>
                                </w:r>
                              </w:p>
                            </w:txbxContent>
                          </wps:txbx>
                          <wps:bodyPr rot="0" vert="horz" wrap="square" lIns="91440" tIns="45720" rIns="91440" bIns="45720" anchor="t" anchorCtr="0">
                            <a:noAutofit/>
                          </wps:bodyPr>
                        </wps:wsp>
                        <wps:wsp>
                          <wps:cNvPr id="510" name="Text Box 2"/>
                          <wps:cNvSpPr txBox="1">
                            <a:spLocks noChangeArrowheads="1"/>
                          </wps:cNvSpPr>
                          <wps:spPr bwMode="auto">
                            <a:xfrm>
                              <a:off x="3434172" y="1404405"/>
                              <a:ext cx="917499" cy="341267"/>
                            </a:xfrm>
                            <a:prstGeom prst="rect">
                              <a:avLst/>
                            </a:prstGeom>
                            <a:noFill/>
                            <a:ln w="9525">
                              <a:noFill/>
                              <a:miter lim="800000"/>
                              <a:headEnd/>
                              <a:tailEnd/>
                            </a:ln>
                          </wps:spPr>
                          <wps:txbx>
                            <w:txbxContent>
                              <w:p w:rsidR="00AC7A73" w:rsidRPr="00BA1811" w:rsidRDefault="00AC7A73" w:rsidP="000E3537">
                                <w:pPr>
                                  <w:rPr>
                                    <w:sz w:val="18"/>
                                    <w:szCs w:val="18"/>
                                    <w:vertAlign w:val="superscript"/>
                                  </w:rPr>
                                </w:pPr>
                                <w:r>
                                  <w:rPr>
                                    <w:sz w:val="18"/>
                                    <w:szCs w:val="18"/>
                                  </w:rPr>
                                  <w:t>[Cu(H</w:t>
                                </w:r>
                                <w:r>
                                  <w:rPr>
                                    <w:sz w:val="18"/>
                                    <w:szCs w:val="18"/>
                                    <w:vertAlign w:val="subscript"/>
                                  </w:rPr>
                                  <w:t>2</w:t>
                                </w:r>
                                <w:r>
                                  <w:rPr>
                                    <w:sz w:val="18"/>
                                    <w:szCs w:val="18"/>
                                  </w:rPr>
                                  <w:t>O)</w:t>
                                </w:r>
                                <w:r>
                                  <w:rPr>
                                    <w:sz w:val="18"/>
                                    <w:szCs w:val="18"/>
                                    <w:vertAlign w:val="subscript"/>
                                  </w:rPr>
                                  <w:t>6</w:t>
                                </w:r>
                                <w:r>
                                  <w:rPr>
                                    <w:sz w:val="18"/>
                                    <w:szCs w:val="18"/>
                                  </w:rPr>
                                  <w:t>]</w:t>
                                </w:r>
                                <w:r>
                                  <w:rPr>
                                    <w:sz w:val="18"/>
                                    <w:szCs w:val="18"/>
                                    <w:vertAlign w:val="superscript"/>
                                  </w:rPr>
                                  <w:t>2+</w:t>
                                </w:r>
                              </w:p>
                            </w:txbxContent>
                          </wps:txbx>
                          <wps:bodyPr rot="0" vert="horz" wrap="square" lIns="91440" tIns="45720" rIns="91440" bIns="45720" anchor="t" anchorCtr="0">
                            <a:noAutofit/>
                          </wps:bodyPr>
                        </wps:wsp>
                      </wpg:grpSp>
                    </wpg:wgp>
                  </a:graphicData>
                </a:graphic>
              </wp:inline>
            </w:drawing>
          </mc:Choice>
          <mc:Fallback>
            <w:pict>
              <v:group id="Group 462" o:spid="_x0000_s1179" style="width:370.7pt;height:217.85pt;mso-position-horizontal-relative:char;mso-position-vertical-relative:line" coordsize="47078,2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">
                <v:shape id="Freeform 461" o:spid="_x0000_s1180" style="position:absolute;left:7033;top:3165;width:19172;height:13285;visibility:visible;mso-wrap-style:square;v-text-anchor:middle" coordsize="2977557,1494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bKc8YA&#10;AADcAAAADwAAAGRycy9kb3ducmV2LnhtbESPQWvCQBSE7wX/w/IKvdWNEqREVymK1EtBo4K9PbLP&#10;bGj2bcxuNfrrXaHgcZiZb5jJrLO1OFPrK8cKBv0EBHHhdMWlgt12+f4BwgdkjbVjUnAlD7Np72WC&#10;mXYX3tA5D6WIEPYZKjAhNJmUvjBk0fddQxy9o2sthijbUuoWLxFuazlMkpG0WHFcMNjQ3FDxm/9Z&#10;BevbPOft/mfl9uaUfqenw+LreFDq7bX7HIMI1IVn+L+90grS0QAeZ+IRkN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bKc8YAAADcAAAADwAAAAAAAAAAAAAAAACYAgAAZHJz&#10;L2Rvd25yZXYueG1sUEsFBgAAAAAEAAQA9QAAAIsDAAAAAA==&#10;" path="m,c106907,176283,152765,340258,278185,504337,403605,668416,561939,852703,752523,984476v190584,131773,416244,234807,669169,310499c1674617,1370667,1992177,1413234,2270072,1438631v480777,57050,429992,43880,707485,56301e" filled="f" strokecolor="black [3040]">
                  <v:path arrowok="t" o:connecttype="custom" o:connectlocs="0,0;179113,448198;484522,874892;915376,1150829;1461617,1278494;1917141,1328528" o:connectangles="0,0,0,0,0,0"/>
                </v:shape>
                <v:group id="Group 514" o:spid="_x0000_s1181" style="position:absolute;left:26175;top:9596;width:14694;height:6826" coordorigin="-963" coordsize="14698,68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mm8YAAADcAAAADwAAAGRycy9kb3ducmV2LnhtbESPT2vCQBTE74V+h+UV&#10;ejObtFokZhWRtvQQBLUg3h7ZZxLMvg3Zbf58e7dQ6HGYmd8w2WY0jeipc7VlBUkUgyAurK65VPB9&#10;+pgtQTiPrLGxTAomcrBZPz5kmGo78IH6oy9FgLBLUUHlfZtK6YqKDLrItsTBu9rOoA+yK6XucAhw&#10;08iXOH6TBmsOCxW2tKuouB1/jILPAYfta/Le57frbrqcFvtznpBSz0/jdgXC0+j/w3/tL61gkc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qaabxgAAANwA&#10;AAAPAAAAAAAAAAAAAAAAAKoCAABkcnMvZG93bnJldi54bWxQSwUGAAAAAAQABAD6AAAAnQMAAAAA&#10;">
                  <v:line id="Straight Connector 512" o:spid="_x0000_s1182" style="position:absolute;visibility:visible;mso-wrap-style:square" from="-963,0" to="13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5C5MMAAADcAAAADwAAAGRycy9kb3ducmV2LnhtbESPT2sCMRTE7wW/Q3hCbzW7iqKrUUSU&#10;lvbkv/tj89xd3LysSdT02zeFQo/DzPyGWayiacWDnG8sK8gHGQji0uqGKwWn4+5tCsIHZI2tZVLw&#10;TR5Wy97LAgttn7ynxyFUIkHYF6igDqErpPRlTQb9wHbEybtYZzAk6SqpHT4T3LRymGUTabDhtFBj&#10;R5uayuvhbhIlP9+MfL/O8Pzpvtx2NInjeFPqtR/XcxCBYvgP/7U/tIJxPoTfM+kI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eQuTDAAAA3AAAAA8AAAAAAAAAAAAA&#10;AAAAoQIAAGRycy9kb3ducmV2LnhtbFBLBQYAAAAABAAEAPkAAACRAwAAAAA=&#10;" strokecolor="black [3040]"/>
                  <v:line id="Straight Connector 513" o:spid="_x0000_s1183" style="position:absolute;visibility:visible;mso-wrap-style:square" from="-921,6839" to="12815,6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Lnf8MAAADcAAAADwAAAGRycy9kb3ducmV2LnhtbESPT2sCMRTE7wW/Q3hCbzW7FUVXo4hU&#10;Ku3Jf/fH5rm7uHlZk6jx2zeFQo/DzPyGmS+jacWdnG8sK8gHGQji0uqGKwXHw+ZtAsIHZI2tZVLw&#10;JA/LRe9ljoW2D97RfR8qkSDsC1RQh9AVUvqyJoN+YDvi5J2tMxiSdJXUDh8Jblr5nmVjabDhtFBj&#10;R+uaysv+ZhIlP12N/LxM8fTlvt3HcBxH8arUaz+uZiACxfAf/mtvtYJRPoTfM+kIy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0S53/DAAAA3AAAAA8AAAAAAAAAAAAA&#10;AAAAoQIAAGRycy9kb3ducmV2LnhtbFBLBQYAAAAABAAEAPkAAACRAwAAAAA=&#10;" strokecolor="black [3040]"/>
                </v:group>
                <v:group id="Group 511" o:spid="_x0000_s1184" style="position:absolute;width:47078;height:27666" coordsize="47080,27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4FA8QAAADcAAAADwAAAGRycy9kb3ducmV2LnhtbESPQWvCQBSE7wX/w/IE&#10;b3WzFUuJriJixYMI1YJ4e2SfSTD7NmTXJP57Vyj0OMzMN8x82dtKtNT40rEGNU5AEGfOlJxr+D19&#10;v3+B8AHZYOWYNDzIw3IxeJtjalzHP9QeQy4ihH2KGooQ6lRKnxVk0Y9dTRy9q2sshiibXJoGuwi3&#10;lfxIkk9pseS4UGBN64Ky2/FuNWw77FYTtWn3t+v6cTlND+e9Iq1Hw341AxGoD//hv/bOaJgq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t4FA8QAAADcAAAA&#10;DwAAAAAAAAAAAAAAAACqAgAAZHJzL2Rvd25yZXYueG1sUEsFBgAAAAAEAAQA+gAAAJsDAAAAAA==&#10;">
                  <v:group id="Group 504" o:spid="_x0000_s1185" style="position:absolute;width:47080;height:27670" coordsize="47080,27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shape id="_x0000_s1186" type="#_x0000_t202" style="position:absolute;top:4367;width:3314;height:13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Tx/scA&#10;AADcAAAADwAAAGRycy9kb3ducmV2LnhtbESPT2vCQBTE74V+h+UVems22j9KdJWiVOxFNOrB2zP7&#10;TEKzb2N2a+K37wpCj8PM/IYZTztTiQs1rrSsoBfFIIgzq0vOFey2Xy9DEM4ja6wsk4IrOZhOHh/G&#10;mGjb8oYuqc9FgLBLUEHhfZ1I6bKCDLrI1sTBO9nGoA+yyaVusA1wU8l+HH9IgyWHhQJrmhWU/aS/&#10;RsH+uLpWm/r1EJft97pbnNfpfJEr9fzUfY5AeOr8f/jeXmoFb4N3uJ0JR0B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U8f7HAAAA3AAAAA8AAAAAAAAAAAAAAAAAmAIAAGRy&#10;cy9kb3ducmV2LnhtbFBLBQYAAAAABAAEAPUAAACMAwAAAAA=&#10;" filled="f" stroked="f">
                      <v:textbox style="layout-flow:vertical;mso-layout-flow-alt:bottom-to-top">
                        <w:txbxContent>
                          <w:p w:rsidR="00AC7A73" w:rsidRPr="000B18E3" w:rsidRDefault="00AC7A73" w:rsidP="000E3537">
                            <w:pPr>
                              <w:rPr>
                                <w:sz w:val="18"/>
                              </w:rPr>
                            </w:pPr>
                            <w:r>
                              <w:rPr>
                                <w:sz w:val="18"/>
                              </w:rPr>
                              <w:t>C</w:t>
                            </w:r>
                            <w:r w:rsidRPr="000B18E3">
                              <w:rPr>
                                <w:sz w:val="18"/>
                              </w:rPr>
                              <w:t>oncentration (mol L</w:t>
                            </w:r>
                            <w:r w:rsidRPr="000B18E3">
                              <w:rPr>
                                <w:sz w:val="18"/>
                                <w:vertAlign w:val="superscript"/>
                              </w:rPr>
                              <w:t>-1</w:t>
                            </w:r>
                            <w:r w:rsidRPr="000B18E3">
                              <w:rPr>
                                <w:sz w:val="18"/>
                              </w:rPr>
                              <w:t>)</w:t>
                            </w:r>
                          </w:p>
                        </w:txbxContent>
                      </v:textbox>
                    </v:shape>
                    <v:shape id="_x0000_s1187" type="#_x0000_t202" style="position:absolute;left:22176;top:25584;width:8075;height:2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7DH78A&#10;AADcAAAADwAAAGRycy9kb3ducmV2LnhtbERPy4rCMBTdC/MP4Q7MThMHnx2jDIrgSvEJs7s017bY&#10;3JQmY+vfm4Xg8nDes0VrS3Gn2heONfR7CgRx6kzBmYbTcd2dgPAB2WDpmDQ8yMNi/tGZYWJcw3u6&#10;H0ImYgj7BDXkIVSJlD7NyaLvuYo4cldXWwwR1pk0NTYx3JbyW6mRtFhwbMixomVO6e3wbzWct9e/&#10;y0DtspUdVo1rlWQ7lVp/fba/PyACteEtfrk3RsNgHNfG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sMfvwAAANwAAAAPAAAAAAAAAAAAAAAAAJgCAABkcnMvZG93bnJl&#10;di54bWxQSwUGAAAAAAQABAD1AAAAhAMAAAAA&#10;" filled="f" stroked="f">
                      <v:textbox>
                        <w:txbxContent>
                          <w:p w:rsidR="00AC7A73" w:rsidRPr="000B18E3" w:rsidRDefault="00AC7A73" w:rsidP="000E3537">
                            <w:pPr>
                              <w:rPr>
                                <w:sz w:val="18"/>
                                <w:szCs w:val="18"/>
                              </w:rPr>
                            </w:pPr>
                            <w:r w:rsidRPr="000B18E3">
                              <w:rPr>
                                <w:sz w:val="18"/>
                                <w:szCs w:val="18"/>
                              </w:rPr>
                              <w:t>Time (min)</w:t>
                            </w:r>
                          </w:p>
                        </w:txbxContent>
                      </v:textbox>
                    </v:shape>
                    <v:group id="Group 503" o:spid="_x0000_s1188" style="position:absolute;left:2251;width:44829;height:25650" coordsize="44829,25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moMsYAAADcAAAADwAAAGRycy9kb3ducmV2LnhtbESPQWvCQBSE74X+h+UV&#10;vDWbKBZJXUMQKx6kUCNIb4/sMwlm34bsNon/3i0Uehxm5htmnU2mFQP1rrGsIIliEMSl1Q1XCs7F&#10;x+sKhPPIGlvLpOBODrLN89MaU21H/qLh5CsRIOxSVFB736VSurImgy6yHXHwrrY36IPsK6l7HAPc&#10;tHIex2/SYMNhocaOtjWVt9OPUbAfccwXyW443q7b+3ex/LwcE1Jq9jLl7yA8Tf4//Nc+aAXLeAG/&#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gmagyxgAAANwA&#10;AAAPAAAAAAAAAAAAAAAAAKoCAABkcnMvZG93bnJldi54bWxQSwUGAAAAAAQABAD6AAAAnQMAAAAA&#10;">
                      <v:group id="Group 488" o:spid="_x0000_s1189" style="position:absolute;left:3978;top:1068;width:39053;height:22284" coordsize="39053,22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82hMIAAADcAAAADwAAAGRycy9kb3ducmV2LnhtbERPy4rCMBTdC/MP4Q64&#10;07TjA6lGEZkRFyJYBwZ3l+baFpub0mTa+vdmIbg8nPdq05tKtNS40rKCeByBIM6sLjlX8Hv5GS1A&#10;OI+ssbJMCh7kYLP+GKww0bbjM7Wpz0UIYZeggsL7OpHSZQUZdGNbEwfuZhuDPsAml7rBLoSbSn5F&#10;0VwaLDk0FFjTrqDsnv4bBfsOu+0k/m6P99vucb3MTn/HmJQafvbbJQhPvX+LX+6DVjBdhL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UPNoTCAAAA3AAAAA8A&#10;AAAAAAAAAAAAAAAAqgIAAGRycy9kb3ducmV2LnhtbFBLBQYAAAAABAAEAPoAAACZAwAAAAA=&#10;">
                        <v:line id="Straight Connector 443" o:spid="_x0000_s1190" style="position:absolute;visibility:visible;mso-wrap-style:square" from="755,0" to="755,21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DH/8IAAADcAAAADwAAAGRycy9kb3ducmV2LnhtbESPT2sCMRTE74LfITzBW836F7s1ipSK&#10;Yk/Ven9sXncXNy9rEjX99o1Q8DjMzG+YxSqaRtzI+dqyguEgA0FcWF1zqeD7uHmZg/ABWWNjmRT8&#10;kofVsttZYK7tnb/odgilSBD2OSqoQmhzKX1RkUE/sC1x8n6sMxiSdKXUDu8Jbho5yrKZNFhzWqiw&#10;pfeKivPhahJleLoYuT2/4mnvPt3HeBan8aJUvxfXbyACxfAM/7d3WsFkMobHmXQ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EDH/8IAAADcAAAADwAAAAAAAAAAAAAA&#10;AAChAgAAZHJzL2Rvd25yZXYueG1sUEsFBgAAAAAEAAQA+QAAAJADAAAAAA==&#10;" strokecolor="black [3040]"/>
                        <v:line id="Straight Connector 444" o:spid="_x0000_s1191" style="position:absolute;flip:x;visibility:visible;mso-wrap-style:square" from="755,21867" to="39045,21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uFHcYAAADcAAAADwAAAGRycy9kb3ducmV2LnhtbESPT2vCQBTE74LfYXlCb2ZTCbVEVymC&#10;UFpSTFoP3h7Zlz+YfRuyq0m/fbdQ6HGYmd8w2/1kOnGnwbWWFTxGMQji0uqWawVfn8flMwjnkTV2&#10;lknBNznY7+azLabajpzTvfC1CBB2KSpovO9TKV3ZkEEX2Z44eJUdDPogh1rqAccAN51cxfGTNNhy&#10;WGiwp0ND5bW4GQWVu/WHy1n7av2W5Vn1Xn/geFLqYTG9bEB4mvx/+K/9qhUkSQK/Z8IRkL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rhR3GAAAA3AAAAA8AAAAAAAAA&#10;AAAAAAAAoQIAAGRycy9kb3ducmV2LnhtbFBLBQYAAAAABAAEAPkAAACUAwAAAAA=&#10;" strokecolor="black [3040]"/>
                        <v:group id="Group 460" o:spid="_x0000_s1192" style="position:absolute;left:-10556;top:10556;width:21872;height:760;rotation:90" coordorigin="8510" coordsize="28382,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AphBkMEAAADcAAAADwAA&#10;AAAAAAAAAAAAAACqAgAAZHJzL2Rvd25yZXYueG1sUEsFBgAAAAAEAAQA+gAAAJgDAAAAAA==&#10;">
                          <v:line id="Straight Connector 464" o:spid="_x0000_s1193" style="position:absolute;flip:x y;visibility:visible;mso-wrap-style:square" from="8510,0" to="8510,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pIy8YAAADcAAAADwAAAGRycy9kb3ducmV2LnhtbESPQWvCQBSE70L/w/IKXkQ3LRIkukpp&#10;K+ipmjYHb4/sMwnNvk1315j++25B8DjMzDfMajOYVvTkfGNZwdMsAUFcWt1wpeDrcztdgPABWWNr&#10;mRT8kofN+mG0wkzbKx+pz0MlIoR9hgrqELpMSl/WZNDPbEccvbN1BkOUrpLa4TXCTSufkySVBhuO&#10;CzV29FpT+Z1fjIJuUbn04+eQvBdv/Wk/ocIVZqvU+HF4WYIINIR7+NbeaQXzdA7/Z+IR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5qSMvGAAAA3AAAAA8AAAAAAAAA&#10;AAAAAAAAoQIAAGRycy9kb3ducmV2LnhtbFBLBQYAAAAABAAEAPkAAACUAwAAAAA=&#10;" strokecolor="black [3040]"/>
                          <v:line id="Straight Connector 465" o:spid="_x0000_s1194" style="position:absolute;flip:x y;visibility:visible;mso-wrap-style:square" from="11362,0" to="1136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btUMYAAADcAAAADwAAAGRycy9kb3ducmV2LnhtbESPT2vCQBTE74LfYXmCF6mbShskdRXx&#10;D9hTqzaH3h7ZZxLMvk1315h++26h0OMwM79hFqveNKIj52vLCh6nCQjiwuqaSwUf5/3DHIQPyBob&#10;y6TgmzyslsPBAjNt73yk7hRKESHsM1RQhdBmUvqiIoN+alvi6F2sMxiidKXUDu8Rbho5S5JUGqw5&#10;LlTY0qai4nq6GQXtvHTp29d7ssu33efrhHKXm71S41G/fgERqA//4b/2QSt4Sp/h90w8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Em7VDGAAAA3AAAAA8AAAAAAAAA&#10;AAAAAAAAoQIAAGRycy9kb3ducmV2LnhtbFBLBQYAAAAABAAEAPkAAACUAwAAAAA=&#10;" strokecolor="black [3040]"/>
                          <v:line id="Straight Connector 466" o:spid="_x0000_s1195" style="position:absolute;flip:x y;visibility:visible;mso-wrap-style:square" from="14168,0" to="14168,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RzJ8UAAADcAAAADwAAAGRycy9kb3ducmV2LnhtbESPQWvCQBSE70L/w/IKXkQ3lRIkukpp&#10;FezJ1pqDt0f2NQnNvo27a4z/3hUKHoeZ+YZZrHrTiI6cry0reJkkIIgLq2suFRx+NuMZCB+QNTaW&#10;ScGVPKyWT4MFZtpe+Ju6fShFhLDPUEEVQptJ6YuKDPqJbYmj92udwRClK6V2eIlw08hpkqTSYM1x&#10;ocKW3isq/vZno6CdlS7dnb6Sdf7RHT9HlLvcbJQaPvdvcxCB+vAI/7e3WsFrmsL9TDwC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fRzJ8UAAADcAAAADwAAAAAAAAAA&#10;AAAAAAChAgAAZHJzL2Rvd25yZXYueG1sUEsFBgAAAAAEAAQA+QAAAJMDAAAAAA==&#10;" strokecolor="black [3040]"/>
                          <v:line id="Straight Connector 467" o:spid="_x0000_s1196" style="position:absolute;flip:x y;visibility:visible;mso-wrap-style:square" from="17020,0" to="17020,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WvMYAAADcAAAADwAAAGRycy9kb3ducmV2LnhtbESPT2vCQBTE74LfYXmCl1I3lRIldRXx&#10;D9hTW20OvT2yzySYfZvurjH99t1CweMwM79hFqveNKIj52vLCp4mCQjiwuqaSwWfp/3jHIQPyBob&#10;y6TghzyslsPBAjNtb/xB3TGUIkLYZ6igCqHNpPRFRQb9xLbE0TtbZzBE6UqpHd4i3DRymiSpNFhz&#10;XKiwpU1FxeV4NQraeenSt+/3ZJdvu6/XB8pdbvZKjUf9+gVEoD7cw//tg1bwnM7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41rzGAAAA3AAAAA8AAAAAAAAA&#10;AAAAAAAAoQIAAGRycy9kb3ducmV2LnhtbFBLBQYAAAAABAAEAPkAAACUAwAAAAA=&#10;" strokecolor="black [3040]"/>
                          <v:line id="Straight Connector 468" o:spid="_x0000_s1197" style="position:absolute;flip:x y;visibility:visible;mso-wrap-style:square" from="19872,0" to="1987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CzsMAAADcAAAADwAAAGRycy9kb3ducmV2LnhtbERPz2vCMBS+D/Y/hDfwMjR1jCK1qYxt&#10;gp7c1B68PZpnW9a81CTW7r83h8GOH9/vfDWaTgzkfGtZwXyWgCCurG65VnA8rKcLED4ga+wsk4Jf&#10;8rAqHh9yzLS98TcN+1CLGMI+QwVNCH0mpa8aMuhntieO3Nk6gyFCV0vt8BbDTSdfkiSVBluODQ32&#10;9N5Q9bO/GgX9onbp7vKVfJYfw2n7TKUrzVqpydP4tgQRaAz/4j/3Rit4TePaeCYeAVn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nQs7DAAAA3AAAAA8AAAAAAAAAAAAA&#10;AAAAoQIAAGRycy9kb3ducmV2LnhtbFBLBQYAAAAABAAEAPkAAACRAwAAAAA=&#10;" strokecolor="black [3040]"/>
                          <v:line id="Straight Connector 469" o:spid="_x0000_s1198" style="position:absolute;flip:x y;visibility:visible;mso-wrap-style:square" from="22678,0" to="22678,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vnVcYAAADcAAAADwAAAGRycy9kb3ducmV2LnhtbESPQWvCQBSE74X+h+UJXkrdWCTY6CpF&#10;K+ip1jaH3h7ZZxLMvo27a4z/vlsoeBxm5htmvuxNIzpyvrasYDxKQBAXVtdcKvj+2jxPQfiArLGx&#10;TApu5GG5eHyYY6btlT+pO4RSRAj7DBVUIbSZlL6oyKAf2ZY4ekfrDIYoXSm1w2uEm0a+JEkqDdYc&#10;FypsaVVRcTpcjIJ2Wrr047xP3vN197N7otzlZqPUcNC/zUAE6sM9/N/eagWT9BX+zs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r51XGAAAA3AAAAA8AAAAAAAAA&#10;AAAAAAAAoQIAAGRycy9kb3ducmV2LnhtbFBLBQYAAAAABAAEAPkAAACUAwAAAAA=&#10;" strokecolor="black [3040]"/>
                          <v:line id="Straight Connector 470" o:spid="_x0000_s1199" style="position:absolute;flip:x y;visibility:visible;mso-wrap-style:square" from="25530,0" to="25530,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jYFcIAAADcAAAADwAAAGRycy9kb3ducmV2LnhtbERPz2vCMBS+C/4P4QleRNON4aQaReaE&#10;7TSn9uDt0TzbYvNSk1i7/345CB4/vt+LVWdq0ZLzlWUFL5MEBHFudcWFguNhO56B8AFZY22ZFPyR&#10;h9Wy31tgqu2df6ndh0LEEPYpKihDaFIpfV6SQT+xDXHkztYZDBG6QmqH9xhuavmaJFNpsOLYUGJD&#10;HyXll/3NKGhmhZv+XHfJZ7ZpT98jylxmtkoNB916DiJQF57ih/tLK3h7j/PjmXgE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IjYFcIAAADcAAAADwAAAAAAAAAAAAAA&#10;AAChAgAAZHJzL2Rvd25yZXYueG1sUEsFBgAAAAAEAAQA+QAAAJADAAAAAA==&#10;" strokecolor="black [3040]"/>
                          <v:line id="Straight Connector 471" o:spid="_x0000_s1200" style="position:absolute;flip:x y;visibility:visible;mso-wrap-style:square" from="28382,0" to="2838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R9jsYAAADcAAAADwAAAGRycy9kb3ducmV2LnhtbESPT2vCQBTE70K/w/IKXkrdKKKSukrx&#10;D9hTNW0OvT2yr0lo9m3cXWP89t1CweMwM79hluveNKIj52vLCsajBARxYXXNpYLPj/3zAoQPyBob&#10;y6TgRh7Wq4fBElNtr3yiLguliBD2KSqoQmhTKX1RkUE/si1x9L6tMxiidKXUDq8Rbho5SZKZNFhz&#10;XKiwpU1FxU92MQraRelm7+djssu33dfbE+UuN3ulho/96wuIQH24h//bB61gOh/D35l4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EfY7GAAAA3AAAAA8AAAAAAAAA&#10;AAAAAAAAoQIAAGRycy9kb3ducmV2LnhtbFBLBQYAAAAABAAEAPkAAACUAwAAAAA=&#10;" strokecolor="black [3040]"/>
                          <v:line id="Straight Connector 472" o:spid="_x0000_s1201" style="position:absolute;flip:x y;visibility:visible;mso-wrap-style:square" from="31189,0" to="31189,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bj+cYAAADcAAAADwAAAGRycy9kb3ducmV2LnhtbESPQWvCQBSE7wX/w/IEL6VulKISXUWs&#10;gp6qtjn09sg+k2D2bbq7xvTfu4VCj8PMfMMsVp2pRUvOV5YVjIYJCOLc6ooLBZ8fu5cZCB+QNdaW&#10;ScEPeVgte08LTLW984nacyhEhLBPUUEZQpNK6fOSDPqhbYijd7HOYIjSFVI7vEe4qeU4SSbSYMVx&#10;ocSGNiXl1/PNKGhmhZu8fx+TbfbWfh2eKXOZ2Sk16HfrOYhAXfgP/7X3WsHrdAy/Z+IRkM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sW4/nGAAAA3AAAAA8AAAAAAAAA&#10;AAAAAAAAoQIAAGRycy9kb3ducmV2LnhtbFBLBQYAAAAABAAEAPkAAACUAwAAAAA=&#10;" strokecolor="black [3040]"/>
                          <v:line id="Straight Connector 473" o:spid="_x0000_s1202" style="position:absolute;flip:x y;visibility:visible;mso-wrap-style:square" from="34041,0" to="34041,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pGYsYAAADcAAAADwAAAGRycy9kb3ducmV2LnhtbESPQWvCQBSE70L/w/IKXkQ3arGSukqx&#10;Cnqy1ebQ2yP7moRm36a7a4z/3hUKPQ4z8w2zWHWmFi05X1lWMB4lIIhzqysuFHyetsM5CB+QNdaW&#10;ScGVPKyWD70Fptpe+IPaYyhEhLBPUUEZQpNK6fOSDPqRbYij922dwRClK6R2eIlwU8tJksykwYrj&#10;QokNrUvKf45no6CZF252+H1PNtlb+7UfUOYys1Wq/9i9voAI1IX/8F97pxU8PU/hfiYeAbm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aRmLGAAAA3AAAAA8AAAAAAAAA&#10;AAAAAAAAoQIAAGRycy9kb3ducmV2LnhtbFBLBQYAAAAABAAEAPkAAACUAwAAAAA=&#10;" strokecolor="black [3040]"/>
                          <v:line id="Straight Connector 474" o:spid="_x0000_s1203" style="position:absolute;flip:x y;visibility:visible;mso-wrap-style:square" from="36892,0" to="3689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PeFsYAAADcAAAADwAAAGRycy9kb3ducmV2LnhtbESPT2vCQBTE70K/w/IKXqRuFLGSukrx&#10;D+ip1jaH3h7Z1yQ0+zburjF+e7cgeBxm5jfMfNmZWrTkfGVZwWiYgCDOra64UPD9tX2ZgfABWWNt&#10;mRRcycNy8dSbY6rthT+pPYZCRAj7FBWUITSplD4vyaAf2oY4er/WGQxRukJqh5cIN7UcJ8lUGqw4&#10;LpTY0Kqk/O94NgqaWeGmH6dDssnW7c9+QJnLzFap/nP3/gYiUBce4Xt7pxVMXifwfyYe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z3hbGAAAA3AAAAA8AAAAAAAAA&#10;AAAAAAAAoQIAAGRycy9kb3ducmV2LnhtbFBLBQYAAAAABAAEAPkAAACUAwAAAAA=&#10;" strokecolor="black [3040]"/>
                        </v:group>
                        <v:group id="Group 487" o:spid="_x0000_s1204" style="position:absolute;left:755;top:21807;width:38298;height:477" coordsize="38297,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JCi9sYAAADcAAAADwAAAGRycy9kb3ducmV2LnhtbESPT2vCQBTE74LfYXlC&#10;b3UTazWkriKi0oMUqoXS2yP78gezb0N2TeK37xYKHoeZ+Q2z2gymFh21rrKsIJ5GIIgzqysuFHxd&#10;Ds8JCOeRNdaWScGdHGzW49EKU217/qTu7AsRIOxSVFB636RSuqwkg25qG+Lg5bY16INsC6lb7APc&#10;1HIWRQtpsOKwUGJDu5Ky6/lmFBx77Lcv8b47XfPd/efy+vF9ikmpp8mwfQPhafCP8H/7XSuYJ0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kKL2xgAAANwA&#10;AAAPAAAAAAAAAAAAAAAAAKoCAABkcnMvZG93bnJldi54bWxQSwUGAAAAAAQABAD6AAAAnQMAAAAA&#10;">
                          <v:line id="Straight Connector 445" o:spid="_x0000_s1205" style="position:absolute;flip:x y;visibility:visible;mso-wrap-style:square" from="0,0" to="0,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OxMMYAAADcAAAADwAAAGRycy9kb3ducmV2LnhtbESPT2vCQBTE70K/w/IKXqRuFBVJXaX4&#10;B/RUa5tDb4/saxKafRt31xi/vVsQehxm5jfMYtWZWrTkfGVZwWiYgCDOra64UPD1uXuZg/ABWWNt&#10;mRTcyMNq+dRbYKrtlT+oPYVCRAj7FBWUITSplD4vyaAf2oY4ej/WGQxRukJqh9cIN7UcJ8lMGqw4&#10;LpTY0Lqk/Pd0MQqaeeFm7+djss027fdhQJnLzE6p/nP39goiUBf+w4/2XiuYTKbwdyYeAbm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qTsTDGAAAA3AAAAA8AAAAAAAAA&#10;AAAAAAAAoQIAAGRycy9kb3ducmV2LnhtbFBLBQYAAAAABAAEAPkAAACUAwAAAAA=&#10;" strokecolor="black [3040]"/>
                          <v:line id="Straight Connector 446" o:spid="_x0000_s1206" style="position:absolute;flip:x y;visibility:visible;mso-wrap-style:square" from="2731,0" to="2731,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EvR8YAAADcAAAADwAAAGRycy9kb3ducmV2LnhtbESPQWvCQBSE70L/w/IKXkQ3LRIkukpp&#10;K+ipmjYHb4/sMwnNvk1315j++25B8DjMzDfMajOYVvTkfGNZwdMsAUFcWt1wpeDrcztdgPABWWNr&#10;mRT8kofN+mG0wkzbKx+pz0MlIoR9hgrqELpMSl/WZNDPbEccvbN1BkOUrpLa4TXCTSufkySVBhuO&#10;CzV29FpT+Z1fjIJuUbn04+eQvBdv/Wk/ocIVZqvU+HF4WYIINIR7+NbeaQXzeQr/Z+IR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pBL0fGAAAA3AAAAA8AAAAAAAAA&#10;AAAAAAAAoQIAAGRycy9kb3ducmV2LnhtbFBLBQYAAAAABAAEAPkAAACUAwAAAAA=&#10;" strokecolor="black [3040]"/>
                          <v:line id="Straight Connector 447" o:spid="_x0000_s1207" style="position:absolute;flip:x y;visibility:visible;mso-wrap-style:square" from="5462,0" to="546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2K3MYAAADcAAAADwAAAGRycy9kb3ducmV2LnhtbESPT2vCQBTE70K/w/IKXqRuFLGSukrx&#10;D+ip1jaH3h7Z1yQ0+zburjF+e7cgeBxm5jfMfNmZWrTkfGVZwWiYgCDOra64UPD9tX2ZgfABWWNt&#10;mRRcycNy8dSbY6rthT+pPYZCRAj7FBWUITSplD4vyaAf2oY4er/WGQxRukJqh5cIN7UcJ8lUGqw4&#10;LpTY0Kqk/O94NgqaWeGmH6dDssnW7c9+QJnLzFap/nP3/gYiUBce4Xt7pxVMJq/wfyYe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NitzGAAAA3AAAAA8AAAAAAAAA&#10;AAAAAAAAoQIAAGRycy9kb3ducmV2LnhtbFBLBQYAAAAABAAEAPkAAACUAwAAAAA=&#10;" strokecolor="black [3040]"/>
                          <v:line id="Straight Connector 448" o:spid="_x0000_s1208" style="position:absolute;flip:x y;visibility:visible;mso-wrap-style:square" from="8193,0" to="8193,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IersMAAADcAAAADwAAAGRycy9kb3ducmV2LnhtbERPz2vCMBS+D/Y/hCd4GZoqIlJNi8wJ&#10;22lbZw/eHs2zLTYvXZLV7r9fDgOPH9/vXT6aTgzkfGtZwWKegCCurG65VnD6Os42IHxA1thZJgW/&#10;5CHPHh92mGp7408ailCLGMI+RQVNCH0qpa8aMujntieO3MU6gyFCV0vt8BbDTSeXSbKWBluODQ32&#10;9NxQdS1+jIJ+U7v1+/dH8lIehvPbE5WuNEelppNxvwURaAx38b/7VStYreLaeCYeAZ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SHq7DAAAA3AAAAA8AAAAAAAAAAAAA&#10;AAAAoQIAAGRycy9kb3ducmV2LnhtbFBLBQYAAAAABAAEAPkAAACRAwAAAAA=&#10;" strokecolor="black [3040]"/>
                          <v:line id="Straight Connector 449" o:spid="_x0000_s1209" style="position:absolute;flip:x y;visibility:visible;mso-wrap-style:square" from="10925,0" to="10925,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67NcYAAADcAAAADwAAAGRycy9kb3ducmV2LnhtbESPQWvCQBSE7wX/w/KEXopuLCIaXUVs&#10;BT3Vqjl4e2Rfk9Ds27i7xvjvu4VCj8PMfMMsVp2pRUvOV5YVjIYJCOLc6ooLBefTdjAF4QOyxtoy&#10;KXiQh9Wy97TAVNs7f1J7DIWIEPYpKihDaFIpfV6SQT+0DXH0vqwzGKJ0hdQO7xFuavmaJBNpsOK4&#10;UGJDm5Ly7+PNKGimhZt8XA/Je/bWXvYvlLnMbJV67nfrOYhAXfgP/7V3WsF4PIPfM/EIy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euzXGAAAA3AAAAA8AAAAAAAAA&#10;AAAAAAAAoQIAAGRycy9kb3ducmV2LnhtbFBLBQYAAAAABAAEAPkAAACUAwAAAAA=&#10;" strokecolor="black [3040]"/>
                          <v:line id="Straight Connector 450" o:spid="_x0000_s1210" style="position:absolute;flip:x y;visibility:visible;mso-wrap-style:square" from="13656,0" to="13656,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2EdcMAAADcAAAADwAAAGRycy9kb3ducmV2LnhtbERPy2rCQBTdF/yH4Qpuik6UViQ6iviA&#10;dlVfWbi7ZK5JMHMnzkxj+vedRaHLw3kvVp2pRUvOV5YVjEcJCOLc6ooLBZfzfjgD4QOyxtoyKfgh&#10;D6tl72WBqbZPPlJ7CoWIIexTVFCG0KRS+rwkg35kG+LI3awzGCJ0hdQOnzHc1HKSJFNpsOLYUGJD&#10;m5Ly++nbKGhmhZt+PQ7JLtu2189Xylxm9koN+t16DiJQF/7Ff+4PreDtPc6PZ+IRk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9hHXDAAAA3AAAAA8AAAAAAAAAAAAA&#10;AAAAoQIAAGRycy9kb3ducmV2LnhtbFBLBQYAAAAABAAEAPkAAACRAwAAAAA=&#10;" strokecolor="black [3040]"/>
                          <v:line id="Straight Connector 451" o:spid="_x0000_s1211" style="position:absolute;flip:x y;visibility:visible;mso-wrap-style:square" from="16387,0" to="16387,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Eh7sYAAADcAAAADwAAAGRycy9kb3ducmV2LnhtbESPT2vCQBTE70K/w/IKXqRuFCuSukrx&#10;D9hTNW0OvT2yr0lo9m3cXWP89t1CweMwM79hluveNKIj52vLCibjBARxYXXNpYLPj/3TAoQPyBob&#10;y6TgRh7Wq4fBElNtr3yiLguliBD2KSqoQmhTKX1RkUE/ti1x9L6tMxiidKXUDq8Rbho5TZK5NFhz&#10;XKiwpU1FxU92MQraRenm7+djssu33dfbiHKXm71Sw8f+9QVEoD7cw//tg1Ywe57A35l4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xIe7GAAAA3AAAAA8AAAAAAAAA&#10;AAAAAAAAoQIAAGRycy9kb3ducmV2LnhtbFBLBQYAAAAABAAEAPkAAACUAwAAAAA=&#10;" strokecolor="black [3040]"/>
                          <v:line id="Straight Connector 452" o:spid="_x0000_s1212" style="position:absolute;flip:x y;visibility:visible;mso-wrap-style:square" from="19178,0" to="19178,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O/mcYAAADcAAAADwAAAGRycy9kb3ducmV2LnhtbESPQWvCQBSE7wX/w/IEL6VulFYkuopY&#10;BT1VbXPo7ZF9JsHs23R3jem/dwsFj8PMfMPMl52pRUvOV5YVjIYJCOLc6ooLBV+f25cpCB+QNdaW&#10;ScEveVguek9zTLW98ZHaUyhEhLBPUUEZQpNK6fOSDPqhbYijd7bOYIjSFVI7vEW4qeU4SSbSYMVx&#10;ocSG1iXll9PVKGimhZt8/BySTfbefu+fKXOZ2So16HerGYhAXXiE/9s7reD1bQx/Z+IRk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jv5nGAAAA3AAAAA8AAAAAAAAA&#10;AAAAAAAAoQIAAGRycy9kb3ducmV2LnhtbFBLBQYAAAAABAAEAPkAAACUAwAAAAA=&#10;" strokecolor="black [3040]"/>
                          <v:line id="Straight Connector 453" o:spid="_x0000_s1213" style="position:absolute;flip:x y;visibility:visible;mso-wrap-style:square" from="21909,0" to="21909,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aAsYAAADcAAAADwAAAGRycy9kb3ducmV2LnhtbESPQWvCQBSE7wX/w/IEL6VubFUkuoq0&#10;CvWktc3B2yP7TILZt+nuNqb/3hUKPQ4z8w2zWHWmFi05X1lWMBomIIhzqysuFHx9bp9mIHxA1lhb&#10;JgW/5GG17D0sMNX2yh/UHkMhIoR9igrKEJpUSp+XZNAPbUMcvbN1BkOUrpDa4TXCTS2fk2QqDVYc&#10;F0ps6LWk/HL8MQqaWeGm++9Dssne2tPukTKXma1Sg363noMI1IX/8F/7XSsYT17gfiYeAbm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GgLGAAAA3AAAAA8AAAAAAAAA&#10;AAAAAAAAoQIAAGRycy9kb3ducmV2LnhtbFBLBQYAAAAABAAEAPkAAACUAwAAAAA=&#10;" strokecolor="black [3040]"/>
                          <v:line id="Straight Connector 454" o:spid="_x0000_s1214" style="position:absolute;flip:x y;visibility:visible;mso-wrap-style:square" from="24641,0" to="24641,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aCdsYAAADcAAAADwAAAGRycy9kb3ducmV2LnhtbESPT2vCQBTE70K/w/IKXqRuFBVJXaX4&#10;B/RUa5tDb4/saxKafRt31xi/vVsQehxm5jfMYtWZWrTkfGVZwWiYgCDOra64UPD1uXuZg/ABWWNt&#10;mRTcyMNq+dRbYKrtlT+oPYVCRAj7FBWUITSplD4vyaAf2oY4ej/WGQxRukJqh9cIN7UcJ8lMGqw4&#10;LpTY0Lqk/Pd0MQqaeeFm7+djss027fdhQJnLzE6p/nP39goiUBf+w4/2XiuYTCfwdyYeAbm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GgnbGAAAA3AAAAA8AAAAAAAAA&#10;AAAAAAAAoQIAAGRycy9kb3ducmV2LnhtbFBLBQYAAAAABAAEAPkAAACUAwAAAAA=&#10;" strokecolor="black [3040]"/>
                          <v:line id="Straight Connector 455" o:spid="_x0000_s1215" style="position:absolute;flip:x y;visibility:visible;mso-wrap-style:square" from="27372,0" to="2737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on7cYAAADcAAAADwAAAGRycy9kb3ducmV2LnhtbESPQWvCQBSE74L/YXlCL1I3lioSXUVs&#10;hfakps2ht0f2mQSzb9PdbUz/fbcgeBxm5htmtelNIzpyvrasYDpJQBAXVtdcKvj82D8uQPiArLGx&#10;TAp+ycNmPRysMNX2yifqslCKCGGfooIqhDaV0hcVGfQT2xJH72ydwRClK6V2eI1w08inJJlLgzXH&#10;hQpb2lVUXLIfo6BdlG5++D4mr/lL9/U+ptzlZq/Uw6jfLkEE6sM9fGu/aQXPsxn8n4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9KJ+3GAAAA3AAAAA8AAAAAAAAA&#10;AAAAAAAAoQIAAGRycy9kb3ducmV2LnhtbFBLBQYAAAAABAAEAPkAAACUAwAAAAA=&#10;" strokecolor="black [3040]"/>
                          <v:line id="Straight Connector 456" o:spid="_x0000_s1216" style="position:absolute;flip:x y;visibility:visible;mso-wrap-style:square" from="30103,0" to="30103,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i5msYAAADcAAAADwAAAGRycy9kb3ducmV2LnhtbESPT2vCQBTE74LfYXmCF6mbShskdRXx&#10;D9hTqzaH3h7ZZxLMvk1315h++26h0OMwM79hFqveNKIj52vLCh6nCQjiwuqaSwUf5/3DHIQPyBob&#10;y6TgmzyslsPBAjNt73yk7hRKESHsM1RQhdBmUvqiIoN+alvi6F2sMxiidKXUDu8Rbho5S5JUGqw5&#10;LlTY0qai4nq6GQXtvHTp29d7ssu33efrhHKXm71S41G/fgERqA//4b/2QSt4ek7h90w8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uZrGAAAA3AAAAA8AAAAAAAAA&#10;AAAAAAAAoQIAAGRycy9kb3ducmV2LnhtbFBLBQYAAAAABAAEAPkAAACUAwAAAAA=&#10;" strokecolor="black [3040]"/>
                          <v:line id="Straight Connector 457" o:spid="_x0000_s1217" style="position:absolute;flip:x y;visibility:visible;mso-wrap-style:square" from="32835,0" to="32835,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QcAcYAAADcAAAADwAAAGRycy9kb3ducmV2LnhtbESPQWvCQBSE70L/w/IKXkQ3irWSukqx&#10;Cnqy1ebQ2yP7moRm36a7a4z/3hUKPQ4z8w2zWHWmFi05X1lWMB4lIIhzqysuFHyetsM5CB+QNdaW&#10;ScGVPKyWD70Fptpe+IPaYyhEhLBPUUEZQpNK6fOSDPqRbYij922dwRClK6R2eIlwU8tJksykwYrj&#10;QokNrUvKf45no6CZF252+H1PNtlb+7UfUOYys1Wq/9i9voAI1IX/8F97pxVMn57hfiYeAbm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UHAHGAAAA3AAAAA8AAAAAAAAA&#10;AAAAAAAAoQIAAGRycy9kb3ducmV2LnhtbFBLBQYAAAAABAAEAPkAAACUAwAAAAA=&#10;" strokecolor="black [3040]"/>
                          <v:line id="Straight Connector 458" o:spid="_x0000_s1218" style="position:absolute;flip:x y;visibility:visible;mso-wrap-style:square" from="35566,0" to="35566,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uIc8MAAADcAAAADwAAAGRycy9kb3ducmV2LnhtbERPy2rCQBTdF/yH4Qpuik6UViQ6iviA&#10;dlVfWbi7ZK5JMHMnzkxj+vedRaHLw3kvVp2pRUvOV5YVjEcJCOLc6ooLBZfzfjgD4QOyxtoyKfgh&#10;D6tl72WBqbZPPlJ7CoWIIexTVFCG0KRS+rwkg35kG+LI3awzGCJ0hdQOnzHc1HKSJFNpsOLYUGJD&#10;m5Ly++nbKGhmhZt+PQ7JLtu2189Xylxm9koN+t16DiJQF/7Ff+4PreDtPa6NZ+IRk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LiHPDAAAA3AAAAA8AAAAAAAAAAAAA&#10;AAAAoQIAAGRycy9kb3ducmV2LnhtbFBLBQYAAAAABAAEAPkAAACRAwAAAAA=&#10;" strokecolor="black [3040]"/>
                          <v:line id="Straight Connector 486" o:spid="_x0000_s1219" style="position:absolute;flip:x y;visibility:visible;mso-wrap-style:square" from="38297,0" to="38297,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iV3cYAAADcAAAADwAAAGRycy9kb3ducmV2LnhtbESPT2vCQBTE7wW/w/IEL0U3lRJCdBWx&#10;FdpT658cvD2yzySYfZvubmP67buFgsdhZn7DLNeDaUVPzjeWFTzNEhDEpdUNVwpOx900A+EDssbW&#10;Min4IQ/r1ehhibm2N95TfwiViBD2OSqoQ+hyKX1Zk0E/sx1x9C7WGQxRukpqh7cIN62cJ0kqDTYc&#10;F2rsaFtTeT18GwVdVrn04+szeS1e+vP7IxWuMDulJuNhswARaAj38H/7TSt4zlL4OxOP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4ld3GAAAA3AAAAA8AAAAAAAAA&#10;AAAAAAAAoQIAAGRycy9kb3ducmV2LnhtbFBLBQYAAAAABAAEAPkAAACUAwAAAAA=&#10;" strokecolor="black [3040]"/>
                        </v:group>
                      </v:group>
                      <v:group id="Group 490" o:spid="_x0000_s1220" style="position:absolute;left:2968;top:23097;width:41861;height:2553" coordsize="41860,25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CsX8IAAADcAAAADwAAAGRycy9kb3ducmV2LnhtbERPy4rCMBTdC/MP4Q7M&#10;TtOOD7RjFBGVWYjgA8Tdpbm2xeamNJm2/r1ZDLg8nPd82ZlSNFS7wrKCeBCBIE6tLjhTcDlv+1MQ&#10;ziNrLC2Tgic5WC4+enNMtG35SM3JZyKEsEtQQe59lUjp0pwMuoGtiAN3t7VBH2CdSV1jG8JNKb+j&#10;aCINFhwacqxonVP6OP0ZBbsW29Uw3jT7x339vJ3Hh+s+JqW+PrvVDwhPnX+L/92/WsFoFuaH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6grF/CAAAA3AAAAA8A&#10;AAAAAAAAAAAAAAAAqgIAAGRycy9kb3ducmV2LnhtbFBLBQYAAAAABAAEAPoAAACZAwAAAAA=&#10;">
                        <v:shape id="_x0000_s1221" type="#_x0000_t202" style="position:absolute;left:38297;width:3563;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JmhMUA&#10;AADcAAAADwAAAGRycy9kb3ducmV2LnhtbESPT2vCQBTE7wW/w/KE3nTXoq2mboK0CJ4s9U+ht0f2&#10;mYRm34bsauK3dwWhx2FmfsMss97W4kKtrxxrmIwVCOLcmYoLDYf9ejQH4QOywdoxabiShywdPC0x&#10;Ma7jb7rsQiEihH2CGsoQmkRKn5dk0Y9dQxy9k2sthijbQpoWuwi3tXxR6lVarDgulNjQR0n53+5s&#10;NRy3p9+fqfoqPu2s6VyvJNuF1Pp52K/eQQTqw3/40d4YDdO3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AmaExQAAANwAAAAPAAAAAAAAAAAAAAAAAJgCAABkcnMv&#10;ZG93bnJldi54bWxQSwUGAAAAAAQABAD1AAAAigMAAAAA&#10;" filled="f" stroked="f">
                          <v:textbox>
                            <w:txbxContent>
                              <w:p w:rsidR="00AC7A73" w:rsidRPr="000B18E3" w:rsidRDefault="00AC7A73" w:rsidP="000E3537">
                                <w:pPr>
                                  <w:jc w:val="center"/>
                                  <w:rPr>
                                    <w:sz w:val="18"/>
                                    <w:szCs w:val="18"/>
                                  </w:rPr>
                                </w:pPr>
                                <w:r>
                                  <w:rPr>
                                    <w:sz w:val="18"/>
                                    <w:szCs w:val="18"/>
                                  </w:rPr>
                                  <w:t>70</w:t>
                                </w:r>
                              </w:p>
                            </w:txbxContent>
                          </v:textbox>
                        </v:shape>
                        <v:shape id="_x0000_s1222" type="#_x0000_t202" style="position:absolute;left:32835;width:3562;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2/PsEA&#10;AADcAAAADwAAAGRycy9kb3ducmV2LnhtbERPz2vCMBS+D/wfwhO8rYlDR1dNi2wIOylTN9jt0Tzb&#10;YvNSmsx2/705CB4/vt/rYrStuFLvG8ca5okCQVw603Cl4XTcPqcgfEA22DomDf/kocgnT2vMjBv4&#10;i66HUIkYwj5DDXUIXSalL2uy6BPXEUfu7HqLIcK+kqbHIYbbVr4o9SotNhwbauzovabycvizGr53&#10;59+fhdpXH3bZDW5Uku2b1Ho2HTcrEIHG8BDf3Z9Gwy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tvz7BAAAA3AAAAA8AAAAAAAAAAAAAAAAAmAIAAGRycy9kb3du&#10;cmV2LnhtbFBLBQYAAAAABAAEAPUAAACGAwAAAAA=&#10;" filled="f" stroked="f">
                          <v:textbox>
                            <w:txbxContent>
                              <w:p w:rsidR="00AC7A73" w:rsidRPr="000B18E3" w:rsidRDefault="00AC7A73" w:rsidP="000E3537">
                                <w:pPr>
                                  <w:jc w:val="center"/>
                                  <w:rPr>
                                    <w:sz w:val="18"/>
                                    <w:szCs w:val="18"/>
                                  </w:rPr>
                                </w:pPr>
                                <w:r>
                                  <w:rPr>
                                    <w:sz w:val="18"/>
                                    <w:szCs w:val="18"/>
                                  </w:rPr>
                                  <w:t>60</w:t>
                                </w:r>
                              </w:p>
                            </w:txbxContent>
                          </v:textbox>
                        </v:shape>
                        <v:shape id="_x0000_s1223" type="#_x0000_t202" style="position:absolute;left:27372;width:3562;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EapcMA&#10;AADcAAAADwAAAGRycy9kb3ducmV2LnhtbESPQYvCMBSE78L+h/AWvGmiqGjXKIsieFLUXWFvj+bZ&#10;lm1eShNt/fdGEDwOM/MNM1+2thQ3qn3hWMOgr0AQp84UnGn4OW16UxA+IBssHZOGO3lYLj46c0yM&#10;a/hAt2PIRISwT1BDHkKVSOnTnCz6vquIo3dxtcUQZZ1JU2MT4baUQ6Um0mLBcSHHilY5pf/Hq9Xw&#10;u7v8nUdqn63tuGpcqyTbmdS6+9l+f4EI1IZ3+NXeGg2j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EapcMAAADcAAAADwAAAAAAAAAAAAAAAACYAgAAZHJzL2Rv&#10;d25yZXYueG1sUEsFBgAAAAAEAAQA9QAAAIgDAAAAAA==&#10;" filled="f" stroked="f">
                          <v:textbox>
                            <w:txbxContent>
                              <w:p w:rsidR="00AC7A73" w:rsidRPr="000B18E3" w:rsidRDefault="00AC7A73" w:rsidP="000E3537">
                                <w:pPr>
                                  <w:jc w:val="center"/>
                                  <w:rPr>
                                    <w:sz w:val="18"/>
                                    <w:szCs w:val="18"/>
                                  </w:rPr>
                                </w:pPr>
                                <w:r>
                                  <w:rPr>
                                    <w:sz w:val="18"/>
                                    <w:szCs w:val="18"/>
                                  </w:rPr>
                                  <w:t>50</w:t>
                                </w:r>
                              </w:p>
                            </w:txbxContent>
                          </v:textbox>
                        </v:shape>
                        <v:shape id="_x0000_s1224" type="#_x0000_t202" style="position:absolute;left:21909;width:3563;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OE0sQA&#10;AADcAAAADwAAAGRycy9kb3ducmV2LnhtbESPQWvCQBSE7wX/w/IEb3VXsUWjmyAWoaeWpip4e2Sf&#10;STD7NmS3Sfrvu4VCj8PMfMPsstE2oqfO1441LOYKBHHhTM2lhtPn8XENwgdkg41j0vBNHrJ08rDD&#10;xLiBP6jPQykihH2CGqoQ2kRKX1Rk0c9dSxy9m+sshii7UpoOhwi3jVwq9Swt1hwXKmzpUFFxz7+s&#10;hvPb7XpZqffyxT61gxuVZLuRWs+m434LItAY/sN/7VejYbVewu+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zhNLEAAAA3AAAAA8AAAAAAAAAAAAAAAAAmAIAAGRycy9k&#10;b3ducmV2LnhtbFBLBQYAAAAABAAEAPUAAACJAwAAAAA=&#10;" filled="f" stroked="f">
                          <v:textbox>
                            <w:txbxContent>
                              <w:p w:rsidR="00AC7A73" w:rsidRPr="000B18E3" w:rsidRDefault="00AC7A73" w:rsidP="000E3537">
                                <w:pPr>
                                  <w:jc w:val="center"/>
                                  <w:rPr>
                                    <w:sz w:val="18"/>
                                    <w:szCs w:val="18"/>
                                  </w:rPr>
                                </w:pPr>
                                <w:r>
                                  <w:rPr>
                                    <w:sz w:val="18"/>
                                    <w:szCs w:val="18"/>
                                  </w:rPr>
                                  <w:t>40</w:t>
                                </w:r>
                              </w:p>
                            </w:txbxContent>
                          </v:textbox>
                        </v:shape>
                        <v:shape id="_x0000_s1225" type="#_x0000_t202" style="position:absolute;left:16387;width:3563;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8hScQA&#10;AADcAAAADwAAAGRycy9kb3ducmV2LnhtbESPW4vCMBSE34X9D+Es7NuarJdFq1EWRfBJWW/g26E5&#10;tsXmpDRZW/+9ERZ8HGbmG2Y6b20pblT7wrGGr64CQZw6U3Cm4bBffY5A+IBssHRMGu7kYT5760wx&#10;Ma7hX7rtQiYihH2CGvIQqkRKn+Zk0XddRRy9i6sthijrTJoamwi3pewp9S0tFhwXcqxokVN63f1Z&#10;DcfN5XwaqG22tMOqca2SbMdS64/39mcCIlAbXuH/9tpoGIz6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IUnEAAAA3AAAAA8AAAAAAAAAAAAAAAAAmAIAAGRycy9k&#10;b3ducmV2LnhtbFBLBQYAAAAABAAEAPUAAACJAwAAAAA=&#10;" filled="f" stroked="f">
                          <v:textbox>
                            <w:txbxContent>
                              <w:p w:rsidR="00AC7A73" w:rsidRPr="000B18E3" w:rsidRDefault="00AC7A73" w:rsidP="000E3537">
                                <w:pPr>
                                  <w:jc w:val="center"/>
                                  <w:rPr>
                                    <w:sz w:val="18"/>
                                    <w:szCs w:val="18"/>
                                  </w:rPr>
                                </w:pPr>
                                <w:r>
                                  <w:rPr>
                                    <w:sz w:val="18"/>
                                    <w:szCs w:val="18"/>
                                  </w:rPr>
                                  <w:t>30</w:t>
                                </w:r>
                              </w:p>
                            </w:txbxContent>
                          </v:textbox>
                        </v:shape>
                        <v:shape id="_x0000_s1226" type="#_x0000_t202" style="position:absolute;left:10925;width:3562;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5PcQA&#10;AADcAAAADwAAAGRycy9kb3ducmV2LnhtbESPT2vCQBTE7wW/w/IKvdXdSixp6kbEUvCkVG2ht0f2&#10;5Q/Nvg3ZrYnf3hUEj8PM/IZZLEfbihP1vnGs4WWqQBAXzjRcaTgePp9TED4gG2wdk4YzeVjmk4cF&#10;ZsYN/EWnfahEhLDPUEMdQpdJ6YuaLPqp64ijV7reYoiyr6TpcYhw28qZUq/SYsNxocaO1jUVf/t/&#10;q+F7W/7+JGpXfdh5N7hRSbZvUuunx3H1DiLQGO7hW3tjNCRpAt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WuT3EAAAA3AAAAA8AAAAAAAAAAAAAAAAAmAIAAGRycy9k&#10;b3ducmV2LnhtbFBLBQYAAAAABAAEAPUAAACJAwAAAAA=&#10;" filled="f" stroked="f">
                          <v:textbox>
                            <w:txbxContent>
                              <w:p w:rsidR="00AC7A73" w:rsidRPr="000B18E3" w:rsidRDefault="00AC7A73" w:rsidP="000E3537">
                                <w:pPr>
                                  <w:jc w:val="center"/>
                                  <w:rPr>
                                    <w:sz w:val="18"/>
                                    <w:szCs w:val="18"/>
                                  </w:rPr>
                                </w:pPr>
                                <w:r>
                                  <w:rPr>
                                    <w:sz w:val="18"/>
                                    <w:szCs w:val="18"/>
                                  </w:rPr>
                                  <w:t>20</w:t>
                                </w:r>
                              </w:p>
                            </w:txbxContent>
                          </v:textbox>
                        </v:shape>
                        <v:shape id="_x0000_s1227" type="#_x0000_t202" style="position:absolute;left:5462;width:3563;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psMA&#10;AADcAAAADwAAAGRycy9kb3ducmV2LnhtbESPQYvCMBSE78L+h/AWvGmyoqJdo4gieFLUXWFvj+bZ&#10;lm1eShNt/fdGEDwOM/MNM1u0thQ3qn3hWMNXX4EgTp0pONPwc9r0JiB8QDZYOiYNd/KwmH90ZpgY&#10;1/CBbseQiQhhn6CGPIQqkdKnOVn0fVcRR+/iaoshyjqTpsYmwm0pB0qNpcWC40KOFa1ySv+PV6vh&#10;d3f5Ow/VPlvbUdW4Vkm2U6l197NdfoMI1IZ3+NXeGg3DyQi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cpsMAAADcAAAADwAAAAAAAAAAAAAAAACYAgAAZHJzL2Rv&#10;d25yZXYueG1sUEsFBgAAAAAEAAQA9QAAAIgDAAAAAA==&#10;" filled="f" stroked="f">
                          <v:textbox>
                            <w:txbxContent>
                              <w:p w:rsidR="00AC7A73" w:rsidRPr="000B18E3" w:rsidRDefault="00AC7A73" w:rsidP="000E3537">
                                <w:pPr>
                                  <w:jc w:val="center"/>
                                  <w:rPr>
                                    <w:sz w:val="18"/>
                                    <w:szCs w:val="18"/>
                                  </w:rPr>
                                </w:pPr>
                                <w:r>
                                  <w:rPr>
                                    <w:sz w:val="18"/>
                                    <w:szCs w:val="18"/>
                                  </w:rPr>
                                  <w:t>10</w:t>
                                </w:r>
                              </w:p>
                            </w:txbxContent>
                          </v:textbox>
                        </v:shape>
                        <v:shape id="_x0000_s1228" type="#_x0000_t202" style="position:absolute;width:3562;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Wo8QA&#10;AADcAAAADwAAAGRycy9kb3ducmV2LnhtbESPQWvCQBSE7wX/w/KE3ppdSywxdQ3SUvCkVFvB2yP7&#10;TEKzb0N2a+K/dwsFj8PMfMMsi9G24kK9bxxrmCUKBHHpTMOVhq/Dx1MGwgdkg61j0nAlD8Vq8rDE&#10;3LiBP+myD5WIEPY5aqhD6HIpfVmTRZ+4jjh6Z9dbDFH2lTQ9DhFuW/ms1Iu02HBcqLGjt5rKn/2v&#10;1fC9PZ+OqdpV73beDW5Uku1Cav04HdevIAKN4R7+b2+MhjRbwN+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XFqPEAAAA3AAAAA8AAAAAAAAAAAAAAAAAmAIAAGRycy9k&#10;b3ducmV2LnhtbFBLBQYAAAAABAAEAPUAAACJAwAAAAA=&#10;" filled="f" stroked="f">
                          <v:textbox>
                            <w:txbxContent>
                              <w:p w:rsidR="00AC7A73" w:rsidRPr="000B18E3" w:rsidRDefault="00AC7A73" w:rsidP="000E3537">
                                <w:pPr>
                                  <w:jc w:val="center"/>
                                  <w:rPr>
                                    <w:sz w:val="18"/>
                                    <w:szCs w:val="18"/>
                                  </w:rPr>
                                </w:pPr>
                                <w:r>
                                  <w:rPr>
                                    <w:sz w:val="18"/>
                                    <w:szCs w:val="18"/>
                                  </w:rPr>
                                  <w:t>0</w:t>
                                </w:r>
                              </w:p>
                            </w:txbxContent>
                          </v:textbox>
                        </v:shape>
                      </v:group>
                      <v:group id="Group 502" o:spid="_x0000_s1229" style="position:absolute;width:4749;height:23928" coordsize="4749,239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shape id="_x0000_s1230" type="#_x0000_t202" style="position:absolute;left:1187;top:21791;width:3562;height:2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iMeMMA&#10;AADcAAAADwAAAGRycy9kb3ducmV2LnhtbESPQYvCMBSE78L+h/AWvGmiqKzVKIsieFLU3QVvj+bZ&#10;lm1eShNt/fdGEDwOM/MNM1+2thQ3qn3hWMOgr0AQp84UnGn4OW16XyB8QDZYOiYNd/KwXHx05pgY&#10;1/CBbseQiQhhn6CGPIQqkdKnOVn0fVcRR+/iaoshyjqTpsYmwm0ph0pNpMWC40KOFa1ySv+PV6vh&#10;d3c5/43UPlvbcdW4Vkm2U6l197P9noEI1IZ3+NXeGg2j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iMeMMAAADcAAAADwAAAAAAAAAAAAAAAACYAgAAZHJzL2Rv&#10;d25yZXYueG1sUEsFBgAAAAAEAAQA9QAAAIgDAAAAAA==&#10;" filled="f" stroked="f">
                          <v:textbox>
                            <w:txbxContent>
                              <w:p w:rsidR="00AC7A73" w:rsidRPr="000B18E3" w:rsidRDefault="00AC7A73" w:rsidP="000E3537">
                                <w:pPr>
                                  <w:jc w:val="right"/>
                                  <w:rPr>
                                    <w:sz w:val="18"/>
                                    <w:szCs w:val="18"/>
                                  </w:rPr>
                                </w:pPr>
                                <w:r>
                                  <w:rPr>
                                    <w:sz w:val="18"/>
                                    <w:szCs w:val="18"/>
                                  </w:rPr>
                                  <w:t>0</w:t>
                                </w:r>
                              </w:p>
                            </w:txbxContent>
                          </v:textbox>
                        </v:shape>
                        <v:shape id="_x0000_s1231" type="#_x0000_t202" style="position:absolute;top:19653;width:4743;height:2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SD8QA&#10;AADcAAAADwAAAGRycy9kb3ducmV2LnhtbESPQWvCQBSE7wX/w/IEb3VXsUWjmyAWoaeWpip4e2Sf&#10;STD7NmS3Sfrvu4VCj8PMfMPsstE2oqfO1441LOYKBHHhTM2lhtPn8XENwgdkg41j0vBNHrJ08rDD&#10;xLiBP6jPQykihH2CGqoQ2kRKX1Rk0c9dSxy9m+sshii7UpoOhwi3jVwq9Swt1hwXKmzpUFFxz7+s&#10;hvPb7XpZqffyxT61gxuVZLuRWs+m434LItAY/sN/7VejYbVZwu+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Eg/EAAAA3AAAAA8AAAAAAAAAAAAAAAAAmAIAAGRycy9k&#10;b3ducmV2LnhtbFBLBQYAAAAABAAEAPUAAACJAwAAAAA=&#10;" filled="f" stroked="f">
                          <v:textbox>
                            <w:txbxContent>
                              <w:p w:rsidR="00AC7A73" w:rsidRPr="000B18E3" w:rsidRDefault="00AC7A73" w:rsidP="000E3537">
                                <w:pPr>
                                  <w:jc w:val="right"/>
                                  <w:rPr>
                                    <w:sz w:val="18"/>
                                    <w:szCs w:val="18"/>
                                  </w:rPr>
                                </w:pPr>
                                <w:r>
                                  <w:rPr>
                                    <w:sz w:val="18"/>
                                    <w:szCs w:val="18"/>
                                  </w:rPr>
                                  <w:t>0.05</w:t>
                                </w:r>
                              </w:p>
                            </w:txbxContent>
                          </v:textbox>
                        </v:shape>
                        <v:shape id="_x0000_s1232" type="#_x0000_t202" style="position:absolute;top:17397;width:4743;height:2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a3lMQA&#10;AADcAAAADwAAAGRycy9kb3ducmV2LnhtbESPT4vCMBTE7wt+h/AEb5r4ZxetRhFF8LTLuqvg7dE8&#10;22LzUppo67c3C8Ieh5n5DbNYtbYUd6p94VjDcKBAEKfOFJxp+P3Z9acgfEA2WDomDQ/ysFp23haY&#10;GNfwN90PIRMRwj5BDXkIVSKlT3Oy6AeuIo7exdUWQ5R1Jk2NTYTbUo6U+pAWC44LOVa0ySm9Hm5W&#10;w/Hzcj5N1Fe2te9V41ol2c6k1r1uu56DCNSG//CrvTcaJrMx/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mt5TEAAAA3AAAAA8AAAAAAAAAAAAAAAAAmAIAAGRycy9k&#10;b3ducmV2LnhtbFBLBQYAAAAABAAEAPUAAACJAwAAAAA=&#10;" filled="f" stroked="f">
                          <v:textbox>
                            <w:txbxContent>
                              <w:p w:rsidR="00AC7A73" w:rsidRPr="000B18E3" w:rsidRDefault="00AC7A73" w:rsidP="000E3537">
                                <w:pPr>
                                  <w:jc w:val="right"/>
                                  <w:rPr>
                                    <w:sz w:val="18"/>
                                    <w:szCs w:val="18"/>
                                  </w:rPr>
                                </w:pPr>
                                <w:r>
                                  <w:rPr>
                                    <w:sz w:val="18"/>
                                    <w:szCs w:val="18"/>
                                  </w:rPr>
                                  <w:t>0.10</w:t>
                                </w:r>
                              </w:p>
                            </w:txbxContent>
                          </v:textbox>
                        </v:shape>
                        <v:shape id="_x0000_s1233" type="#_x0000_t202" style="position:absolute;top:15319;width:4743;height:2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8v4MQA&#10;AADcAAAADwAAAGRycy9kb3ducmV2LnhtbESPT2vCQBTE7wW/w/IKvTW7lVg0dSNiKXhSqm2ht0f2&#10;5Q/Nvg3ZrYnf3hUEj8PM/IZZrkbbihP1vnGs4SVRIIgLZxquNHwdP57nIHxANtg6Jg1n8rDKJw9L&#10;zIwb+JNOh1CJCGGfoYY6hC6T0hc1WfSJ64ijV7reYoiyr6TpcYhw28qpUq/SYsNxocaONjUVf4d/&#10;q+F7V/7+pGpfvdtZN7hRSbYLqfXT47h+AxFoDPfwrb01GtJFCt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PL+DEAAAA3AAAAA8AAAAAAAAAAAAAAAAAmAIAAGRycy9k&#10;b3ducmV2LnhtbFBLBQYAAAAABAAEAPUAAACJAwAAAAA=&#10;" filled="f" stroked="f">
                          <v:textbox>
                            <w:txbxContent>
                              <w:p w:rsidR="00AC7A73" w:rsidRPr="000B18E3" w:rsidRDefault="00AC7A73" w:rsidP="000E3537">
                                <w:pPr>
                                  <w:jc w:val="right"/>
                                  <w:rPr>
                                    <w:sz w:val="18"/>
                                    <w:szCs w:val="18"/>
                                  </w:rPr>
                                </w:pPr>
                                <w:r>
                                  <w:rPr>
                                    <w:sz w:val="18"/>
                                    <w:szCs w:val="18"/>
                                  </w:rPr>
                                  <w:t>0.15</w:t>
                                </w:r>
                              </w:p>
                            </w:txbxContent>
                          </v:textbox>
                        </v:shape>
                        <v:shape id="_x0000_s1234" type="#_x0000_t202" style="position:absolute;top:13122;width:4743;height:2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OKe8MA&#10;AADcAAAADwAAAGRycy9kb3ducmV2LnhtbESPQYvCMBSE7wv+h/AEb2ui6KLVKKIInlzWVcHbo3m2&#10;xealNNHWf78RhD0OM/MNM1+2thQPqn3hWMOgr0AQp84UnGk4/m4/JyB8QDZYOiYNT/KwXHQ+5pgY&#10;1/APPQ4hExHCPkENeQhVIqVPc7Lo+64ijt7V1RZDlHUmTY1NhNtSDpX6khYLjgs5VrTOKb0d7lbD&#10;aX+9nEfqO9vYcdW4Vkm2U6l1r9uuZiACteE//G7vjIbRdAy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OKe8MAAADcAAAADwAAAAAAAAAAAAAAAACYAgAAZHJzL2Rv&#10;d25yZXYueG1sUEsFBgAAAAAEAAQA9QAAAIgDAAAAAA==&#10;" filled="f" stroked="f">
                          <v:textbox>
                            <w:txbxContent>
                              <w:p w:rsidR="00AC7A73" w:rsidRPr="000B18E3" w:rsidRDefault="00AC7A73" w:rsidP="000E3537">
                                <w:pPr>
                                  <w:jc w:val="right"/>
                                  <w:rPr>
                                    <w:sz w:val="18"/>
                                    <w:szCs w:val="18"/>
                                  </w:rPr>
                                </w:pPr>
                                <w:r>
                                  <w:rPr>
                                    <w:sz w:val="18"/>
                                    <w:szCs w:val="18"/>
                                  </w:rPr>
                                  <w:t>0.20</w:t>
                                </w:r>
                              </w:p>
                            </w:txbxContent>
                          </v:textbox>
                        </v:shape>
                        <v:shape id="_x0000_s1235" type="#_x0000_t202" style="position:absolute;top:10925;width:4743;height:2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EUDMMA&#10;AADcAAAADwAAAGRycy9kb3ducmV2LnhtbESPQYvCMBSE7wv+h/AEb2uiqGg1iiiCJ5d1VfD2aJ5t&#10;sXkpTbT135uFhT0OM/MNs1i1thRPqn3hWMOgr0AQp84UnGk4/ew+pyB8QDZYOiYNL/KwWnY+FpgY&#10;1/A3PY8hExHCPkENeQhVIqVPc7Lo+64ijt7N1RZDlHUmTY1NhNtSDpWaSIsFx4UcK9rklN6PD6vh&#10;fLhdLyP1lW3tuGpcqyTbmdS6123XcxCB2vAf/mvvjYbRbAK/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EUDMMAAADcAAAADwAAAAAAAAAAAAAAAACYAgAAZHJzL2Rv&#10;d25yZXYueG1sUEsFBgAAAAAEAAQA9QAAAIgDAAAAAA==&#10;" filled="f" stroked="f">
                          <v:textbox>
                            <w:txbxContent>
                              <w:p w:rsidR="00AC7A73" w:rsidRPr="000B18E3" w:rsidRDefault="00AC7A73" w:rsidP="000E3537">
                                <w:pPr>
                                  <w:jc w:val="right"/>
                                  <w:rPr>
                                    <w:sz w:val="18"/>
                                    <w:szCs w:val="18"/>
                                  </w:rPr>
                                </w:pPr>
                                <w:r>
                                  <w:rPr>
                                    <w:sz w:val="18"/>
                                    <w:szCs w:val="18"/>
                                  </w:rPr>
                                  <w:t>0.25</w:t>
                                </w:r>
                              </w:p>
                            </w:txbxContent>
                          </v:textbox>
                        </v:shape>
                        <v:shape id="_x0000_s1236" type="#_x0000_t202" style="position:absolute;top:8728;width:4743;height:2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2xl8UA&#10;AADcAAAADwAAAGRycy9kb3ducmV2LnhtbESPT2vCQBTE7wW/w/KE3nTXoq2mboK0CJ4s9U+ht0f2&#10;mYRm34bsauK3dwWhx2FmfsMss97W4kKtrxxrmIwVCOLcmYoLDYf9ejQH4QOywdoxabiShywdPC0x&#10;Ma7jb7rsQiEihH2CGsoQmkRKn5dk0Y9dQxy9k2sthijbQpoWuwi3tXxR6lVarDgulNjQR0n53+5s&#10;NRy3p9+fqfoqPu2s6VyvJNuF1Pp52K/eQQTqw3/40d4YDdPFG9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3bGXxQAAANwAAAAPAAAAAAAAAAAAAAAAAJgCAABkcnMv&#10;ZG93bnJldi54bWxQSwUGAAAAAAQABAD1AAAAigMAAAAA&#10;" filled="f" stroked="f">
                          <v:textbox>
                            <w:txbxContent>
                              <w:p w:rsidR="00AC7A73" w:rsidRPr="000B18E3" w:rsidRDefault="00AC7A73" w:rsidP="000E3537">
                                <w:pPr>
                                  <w:jc w:val="right"/>
                                  <w:rPr>
                                    <w:sz w:val="18"/>
                                    <w:szCs w:val="18"/>
                                  </w:rPr>
                                </w:pPr>
                                <w:r>
                                  <w:rPr>
                                    <w:sz w:val="18"/>
                                    <w:szCs w:val="18"/>
                                  </w:rPr>
                                  <w:t>0.30</w:t>
                                </w:r>
                              </w:p>
                            </w:txbxContent>
                          </v:textbox>
                        </v:shape>
                        <v:shape id="_x0000_s1237" type="#_x0000_t202" style="position:absolute;top:6531;width:4743;height:2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l5cIA&#10;AADcAAAADwAAAGRycy9kb3ducmV2LnhtbERPy2rCQBTdF/yH4QrumhmLFpM6CdIidKXUR6G7S+aa&#10;hGbuhMzUpH/vLASXh/NeF6NtxZV63zjWME8UCOLSmYYrDafj9nkFwgdkg61j0vBPHop88rTGzLiB&#10;v+h6CJWIIewz1FCH0GVS+rImiz5xHXHkLq63GCLsK2l6HGK4beWLUq/SYsOxocaO3msqfw9/VsN5&#10;d/n5Xqh99WGX3eBGJdmmUuvZdNy8gQg0hof47v40GhZpXBvPxCM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QiXlwgAAANwAAAAPAAAAAAAAAAAAAAAAAJgCAABkcnMvZG93&#10;bnJldi54bWxQSwUGAAAAAAQABAD1AAAAhwMAAAAA&#10;" filled="f" stroked="f">
                          <v:textbox>
                            <w:txbxContent>
                              <w:p w:rsidR="00AC7A73" w:rsidRPr="000B18E3" w:rsidRDefault="00AC7A73" w:rsidP="000E3537">
                                <w:pPr>
                                  <w:jc w:val="right"/>
                                  <w:rPr>
                                    <w:sz w:val="18"/>
                                    <w:szCs w:val="18"/>
                                  </w:rPr>
                                </w:pPr>
                                <w:r>
                                  <w:rPr>
                                    <w:sz w:val="18"/>
                                    <w:szCs w:val="18"/>
                                  </w:rPr>
                                  <w:t>0.35</w:t>
                                </w:r>
                              </w:p>
                            </w:txbxContent>
                          </v:textbox>
                        </v:shape>
                        <v:shape id="_x0000_s1238" type="#_x0000_t202" style="position:absolute;top:4334;width:4743;height:2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AfsQA&#10;AADcAAAADwAAAGRycy9kb3ducmV2LnhtbESPT4vCMBTE7wt+h/AEb2uiuIvtGkUUwdPK+mdhb4/m&#10;2ZZtXkoTbf32RhA8DjPzG2a26GwlrtT40rGG0VCBIM6cKTnXcDxs3qcgfEA2WDkmDTfysJj33maY&#10;GtfyD133IRcRwj5FDUUIdSqlzwqy6IeuJo7e2TUWQ5RNLk2DbYTbSo6V+pQWS44LBda0Kij731+s&#10;htP3+e93onb52n7UreuUZJtIrQf9bvkFIlAXXuFne2s0TJIEHmfi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OgH7EAAAA3AAAAA8AAAAAAAAAAAAAAAAAmAIAAGRycy9k&#10;b3ducmV2LnhtbFBLBQYAAAAABAAEAPUAAACJAwAAAAA=&#10;" filled="f" stroked="f">
                          <v:textbox>
                            <w:txbxContent>
                              <w:p w:rsidR="00AC7A73" w:rsidRPr="000B18E3" w:rsidRDefault="00AC7A73" w:rsidP="000E3537">
                                <w:pPr>
                                  <w:jc w:val="right"/>
                                  <w:rPr>
                                    <w:sz w:val="18"/>
                                    <w:szCs w:val="18"/>
                                  </w:rPr>
                                </w:pPr>
                                <w:r>
                                  <w:rPr>
                                    <w:sz w:val="18"/>
                                    <w:szCs w:val="18"/>
                                  </w:rPr>
                                  <w:t>0.40</w:t>
                                </w:r>
                              </w:p>
                            </w:txbxContent>
                          </v:textbox>
                        </v:shape>
                        <v:shape id="_x0000_s1239" type="#_x0000_t202" style="position:absolute;top:2196;width:4743;height:2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z+cAA&#10;AADcAAAADwAAAGRycy9kb3ducmV2LnhtbERPTYvCMBC9C/sfwix402RFZbcaZVEET4p1V/A2NGNb&#10;bCalibb+e3MQPD7e93zZ2UrcqfGlYw1fQwWCOHOm5FzD33Ez+AbhA7LByjFpeJCH5eKjN8fEuJYP&#10;dE9DLmII+wQ1FCHUiZQ+K8iiH7qaOHIX11gMETa5NA22MdxWcqTUVFosOTYUWNOqoOya3qyG/93l&#10;fBqrfb62k7p1nZJsf6TW/c/udwYiUBfe4pd7azRMVJ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9+z+cAAAADcAAAADwAAAAAAAAAAAAAAAACYAgAAZHJzL2Rvd25y&#10;ZXYueG1sUEsFBgAAAAAEAAQA9QAAAIUDAAAAAA==&#10;" filled="f" stroked="f">
                          <v:textbox>
                            <w:txbxContent>
                              <w:p w:rsidR="00AC7A73" w:rsidRPr="000B18E3" w:rsidRDefault="00AC7A73" w:rsidP="000E3537">
                                <w:pPr>
                                  <w:jc w:val="right"/>
                                  <w:rPr>
                                    <w:sz w:val="18"/>
                                    <w:szCs w:val="18"/>
                                  </w:rPr>
                                </w:pPr>
                                <w:r>
                                  <w:rPr>
                                    <w:sz w:val="18"/>
                                    <w:szCs w:val="18"/>
                                  </w:rPr>
                                  <w:t>0.45</w:t>
                                </w:r>
                              </w:p>
                            </w:txbxContent>
                          </v:textbox>
                        </v:shape>
                        <v:shape id="_x0000_s1240" type="#_x0000_t202" style="position:absolute;width:4743;height:2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MWYsQA&#10;AADcAAAADwAAAGRycy9kb3ducmV2LnhtbESPQWvCQBSE70L/w/IEb2Y3pYqmWUOpFDy1qK3Q2yP7&#10;TILZtyG7mvTfdwsFj8PMfMPkxWhbcaPeN441pIkCQVw603Cl4fP4Nl+B8AHZYOuYNPyQh2LzMMkx&#10;M27gPd0OoRIRwj5DDXUIXSalL2uy6BPXEUfv7HqLIcq+kqbHIcJtKx+VWkqLDceFGjt6ram8HK5W&#10;w9f7+fv0pD6qrV10gxuVZLuWWs+m48sziEBjuIf/2zujYaFS+DsTj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TFmLEAAAA3AAAAA8AAAAAAAAAAAAAAAAAmAIAAGRycy9k&#10;b3ducmV2LnhtbFBLBQYAAAAABAAEAPUAAACJAwAAAAA=&#10;" filled="f" stroked="f">
                          <v:textbox>
                            <w:txbxContent>
                              <w:p w:rsidR="00AC7A73" w:rsidRPr="000B18E3" w:rsidRDefault="00AC7A73" w:rsidP="000E3537">
                                <w:pPr>
                                  <w:jc w:val="right"/>
                                  <w:rPr>
                                    <w:sz w:val="18"/>
                                    <w:szCs w:val="18"/>
                                  </w:rPr>
                                </w:pPr>
                                <w:r>
                                  <w:rPr>
                                    <w:sz w:val="18"/>
                                    <w:szCs w:val="18"/>
                                  </w:rPr>
                                  <w:t>0.50</w:t>
                                </w:r>
                              </w:p>
                            </w:txbxContent>
                          </v:textbox>
                        </v:shape>
                      </v:group>
                    </v:group>
                  </v:group>
                  <v:shape id="Freeform 508" o:spid="_x0000_s1241" style="position:absolute;left:6991;top:9621;width:19173;height:13287;flip:y;visibility:visible;mso-wrap-style:square;v-text-anchor:middle" coordsize="2977557,1494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Jj18AA&#10;AADcAAAADwAAAGRycy9kb3ducmV2LnhtbERPz2vCMBS+C/sfwhvspqnCRDqjaGEg7FSr4PHRvDXB&#10;5qUkme3+++Uw8Pjx/d7uJ9eLB4VoPStYLgoQxK3XljsFl+ZzvgERE7LG3jMp+KUI+93LbIul9iPX&#10;9DinTuQQjiUqMCkNpZSxNeQwLvxAnLlvHxymDEMndcAxh7teropiLR1azg0GB6oMtffzj1Pg1l/H&#10;arzems29oWo61MbaUCv19jodPkAkmtJT/O8+aQXvRV6bz+QjIH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5Jj18AAAADcAAAADwAAAAAAAAAAAAAAAACYAgAAZHJzL2Rvd25y&#10;ZXYueG1sUEsFBgAAAAAEAAQA9QAAAIUDAAAAAA==&#10;" path="m,c106907,176283,152765,340258,278185,504337,403605,668416,561939,852703,752523,984476v190584,131773,416244,234807,669169,310499c1674617,1370667,1992177,1413234,2270072,1438631v480777,57050,429992,43880,707485,56301e" filled="f" strokecolor="black [3040]">
                    <v:path arrowok="t" o:connecttype="custom" o:connectlocs="0,0;179121,448256;484544,875005;915417,1150978;1461682,1278660;1917226,1328700" o:connectangles="0,0,0,0,0,0"/>
                  </v:shape>
                  <v:shape id="_x0000_s1242" type="#_x0000_t202" style="position:absolute;left:34341;top:7282;width:9175;height:3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aZMIA&#10;AADcAAAADwAAAGRycy9kb3ducmV2LnhtbESPQYvCMBSE74L/ITzBmybKKmvXKKIseFJ0dwVvj+bZ&#10;lm1eShNt/fdGEDwOM/MNM1+2thQ3qn3hWMNoqEAQp84UnGn4/fkefILwAdlg6Zg03MnDctHtzDEx&#10;ruED3Y4hExHCPkENeQhVIqVPc7Loh64ijt7F1RZDlHUmTY1NhNtSjpWaSosFx4UcK1rnlP4fr1bD&#10;3+5yPn2ofbaxk6pxrZJsZ1Lrfq9dfYEI1IZ3+NXeGg0TNYP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RpkwgAAANwAAAAPAAAAAAAAAAAAAAAAAJgCAABkcnMvZG93&#10;bnJldi54bWxQSwUGAAAAAAQABAD1AAAAhwMAAAAA&#10;" filled="f" stroked="f">
                    <v:textbox>
                      <w:txbxContent>
                        <w:p w:rsidR="00AC7A73" w:rsidRPr="00BA1811" w:rsidRDefault="00AC7A73" w:rsidP="000E3537">
                          <w:pPr>
                            <w:rPr>
                              <w:sz w:val="18"/>
                              <w:szCs w:val="18"/>
                              <w:vertAlign w:val="superscript"/>
                            </w:rPr>
                          </w:pPr>
                          <w:r>
                            <w:rPr>
                              <w:sz w:val="18"/>
                              <w:szCs w:val="18"/>
                            </w:rPr>
                            <w:t>[Cu(NH</w:t>
                          </w:r>
                          <w:r>
                            <w:rPr>
                              <w:sz w:val="18"/>
                              <w:szCs w:val="18"/>
                              <w:vertAlign w:val="subscript"/>
                            </w:rPr>
                            <w:t>3</w:t>
                          </w:r>
                          <w:r>
                            <w:rPr>
                              <w:sz w:val="18"/>
                              <w:szCs w:val="18"/>
                            </w:rPr>
                            <w:t>)</w:t>
                          </w:r>
                          <w:r>
                            <w:rPr>
                              <w:sz w:val="18"/>
                              <w:szCs w:val="18"/>
                              <w:vertAlign w:val="subscript"/>
                            </w:rPr>
                            <w:t>4</w:t>
                          </w:r>
                          <w:r>
                            <w:rPr>
                              <w:sz w:val="18"/>
                              <w:szCs w:val="18"/>
                            </w:rPr>
                            <w:t>]</w:t>
                          </w:r>
                          <w:r>
                            <w:rPr>
                              <w:sz w:val="18"/>
                              <w:szCs w:val="18"/>
                              <w:vertAlign w:val="superscript"/>
                            </w:rPr>
                            <w:t>2+</w:t>
                          </w:r>
                        </w:p>
                      </w:txbxContent>
                    </v:textbox>
                  </v:shape>
                  <v:shape id="_x0000_s1243" type="#_x0000_t202" style="position:absolute;left:34341;top:14044;width:9175;height:3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lJMAA&#10;AADcAAAADwAAAGRycy9kb3ducmV2LnhtbERPTYvCMBC9C/6HMMLeNFFU3GoUcRH2pFh3F7wNzdgW&#10;m0lpsrb+e3MQPD7e92rT2UrcqfGlYw3jkQJBnDlTcq7h57wfLkD4gGywckwaHuRhs+73VpgY1/KJ&#10;7mnIRQxhn6CGIoQ6kdJnBVn0I1cTR+7qGoshwiaXpsE2httKTpSaS4slx4YCa9oVlN3Sf6vh93C9&#10;/E3VMf+ys7p1nZJsP6XWH4NuuwQRqAtv8cv9bTTMxnF+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YlJMAAAADcAAAADwAAAAAAAAAAAAAAAACYAgAAZHJzL2Rvd25y&#10;ZXYueG1sUEsFBgAAAAAEAAQA9QAAAIUDAAAAAA==&#10;" filled="f" stroked="f">
                    <v:textbox>
                      <w:txbxContent>
                        <w:p w:rsidR="00AC7A73" w:rsidRPr="00BA1811" w:rsidRDefault="00AC7A73" w:rsidP="000E3537">
                          <w:pPr>
                            <w:rPr>
                              <w:sz w:val="18"/>
                              <w:szCs w:val="18"/>
                              <w:vertAlign w:val="superscript"/>
                            </w:rPr>
                          </w:pPr>
                          <w:r>
                            <w:rPr>
                              <w:sz w:val="18"/>
                              <w:szCs w:val="18"/>
                            </w:rPr>
                            <w:t>[Cu(H</w:t>
                          </w:r>
                          <w:r>
                            <w:rPr>
                              <w:sz w:val="18"/>
                              <w:szCs w:val="18"/>
                              <w:vertAlign w:val="subscript"/>
                            </w:rPr>
                            <w:t>2</w:t>
                          </w:r>
                          <w:r>
                            <w:rPr>
                              <w:sz w:val="18"/>
                              <w:szCs w:val="18"/>
                            </w:rPr>
                            <w:t>O)</w:t>
                          </w:r>
                          <w:r>
                            <w:rPr>
                              <w:sz w:val="18"/>
                              <w:szCs w:val="18"/>
                              <w:vertAlign w:val="subscript"/>
                            </w:rPr>
                            <w:t>6</w:t>
                          </w:r>
                          <w:r>
                            <w:rPr>
                              <w:sz w:val="18"/>
                              <w:szCs w:val="18"/>
                            </w:rPr>
                            <w:t>]</w:t>
                          </w:r>
                          <w:r>
                            <w:rPr>
                              <w:sz w:val="18"/>
                              <w:szCs w:val="18"/>
                              <w:vertAlign w:val="superscript"/>
                            </w:rPr>
                            <w:t>2+</w:t>
                          </w:r>
                        </w:p>
                      </w:txbxContent>
                    </v:textbox>
                  </v:shape>
                </v:group>
                <w10:anchorlock/>
              </v:group>
            </w:pict>
          </mc:Fallback>
        </mc:AlternateContent>
      </w:r>
    </w:p>
    <w:p w:rsidR="009857BC" w:rsidRPr="00B84AC7" w:rsidRDefault="009857BC" w:rsidP="009857BC">
      <w:pPr>
        <w:rPr>
          <w:b/>
        </w:rPr>
      </w:pPr>
      <w:r w:rsidRPr="00B84AC7">
        <w:rPr>
          <w:b/>
        </w:rPr>
        <w:t>WACE 2013 Q12:</w:t>
      </w:r>
    </w:p>
    <w:p w:rsidR="009857BC" w:rsidRPr="00B84AC7" w:rsidRDefault="009857BC" w:rsidP="009857BC">
      <w:r w:rsidRPr="00B84AC7">
        <w:t>Which of the following statements is true for this equilibrium system?</w:t>
      </w:r>
    </w:p>
    <w:p w:rsidR="009857BC" w:rsidRPr="00B84AC7" w:rsidRDefault="009857BC" w:rsidP="009857BC">
      <w:pPr>
        <w:pStyle w:val="ListParagraph"/>
        <w:numPr>
          <w:ilvl w:val="0"/>
          <w:numId w:val="9"/>
        </w:numPr>
      </w:pPr>
      <w:r w:rsidRPr="00B84AC7">
        <w:t>The system reaches equilibrium at approximately 35 minutes</w:t>
      </w:r>
    </w:p>
    <w:p w:rsidR="009857BC" w:rsidRPr="00B84AC7" w:rsidRDefault="009857BC" w:rsidP="009857BC">
      <w:pPr>
        <w:pStyle w:val="ListParagraph"/>
        <w:numPr>
          <w:ilvl w:val="0"/>
          <w:numId w:val="9"/>
        </w:numPr>
      </w:pPr>
      <w:r w:rsidRPr="00B84AC7">
        <w:t>At equilibrium, the concentration of NH</w:t>
      </w:r>
      <w:r w:rsidRPr="00B84AC7">
        <w:rPr>
          <w:vertAlign w:val="subscript"/>
        </w:rPr>
        <w:t>3</w:t>
      </w:r>
      <w:r w:rsidRPr="00B84AC7">
        <w:t xml:space="preserve"> will always be four times greater than the concentration of [Cu(NH</w:t>
      </w:r>
      <w:r w:rsidRPr="00B84AC7">
        <w:rPr>
          <w:vertAlign w:val="subscript"/>
        </w:rPr>
        <w:t>3</w:t>
      </w:r>
      <w:r w:rsidRPr="00B84AC7">
        <w:t>)</w:t>
      </w:r>
      <w:r w:rsidRPr="00B84AC7">
        <w:rPr>
          <w:vertAlign w:val="subscript"/>
        </w:rPr>
        <w:t>4</w:t>
      </w:r>
      <w:r w:rsidRPr="00B84AC7">
        <w:t>]</w:t>
      </w:r>
      <w:r w:rsidRPr="00B84AC7">
        <w:rPr>
          <w:vertAlign w:val="superscript"/>
        </w:rPr>
        <w:t>2+</w:t>
      </w:r>
      <w:r w:rsidRPr="00B84AC7">
        <w:t>.</w:t>
      </w:r>
    </w:p>
    <w:p w:rsidR="009857BC" w:rsidRPr="00B84AC7" w:rsidRDefault="009857BC" w:rsidP="009857BC">
      <w:pPr>
        <w:pStyle w:val="ListParagraph"/>
        <w:numPr>
          <w:ilvl w:val="0"/>
          <w:numId w:val="9"/>
        </w:numPr>
      </w:pPr>
      <w:r w:rsidRPr="00B84AC7">
        <w:t>Adding ammonia to the system will decrease the equilibrium constant</w:t>
      </w:r>
    </w:p>
    <w:p w:rsidR="009857BC" w:rsidRPr="00B84AC7" w:rsidRDefault="009857BC" w:rsidP="009857BC">
      <w:pPr>
        <w:pStyle w:val="ListParagraph"/>
        <w:numPr>
          <w:ilvl w:val="0"/>
          <w:numId w:val="9"/>
        </w:numPr>
      </w:pPr>
      <w:r w:rsidRPr="00B84AC7">
        <w:t>At equilibrium, the rate of the forward reaction is less than the rate of the reverse reaction.</w:t>
      </w:r>
    </w:p>
    <w:p w:rsidR="009857BC" w:rsidRPr="00B84AC7" w:rsidRDefault="009857BC" w:rsidP="009857BC"/>
    <w:p w:rsidR="009857BC" w:rsidRPr="00B84AC7" w:rsidRDefault="009857BC" w:rsidP="009857BC">
      <w:pPr>
        <w:rPr>
          <w:b/>
        </w:rPr>
      </w:pPr>
      <w:r w:rsidRPr="00B84AC7">
        <w:rPr>
          <w:b/>
        </w:rPr>
        <w:t>WACE 2013 Q13:</w:t>
      </w:r>
    </w:p>
    <w:p w:rsidR="009857BC" w:rsidRPr="00B84AC7" w:rsidRDefault="009857BC" w:rsidP="009857BC">
      <w:pPr>
        <w:rPr>
          <w:i/>
        </w:rPr>
      </w:pPr>
      <w:r w:rsidRPr="00B84AC7">
        <w:t>Which one of the following would be observed if a small quantity of concentrated nitric acid was added to the system af</w:t>
      </w:r>
      <w:r w:rsidR="00BA1811" w:rsidRPr="00B84AC7">
        <w:t>ter it had reached equilibrium?</w:t>
      </w:r>
    </w:p>
    <w:p w:rsidR="009857BC" w:rsidRPr="00B84AC7" w:rsidRDefault="009857BC" w:rsidP="009857BC">
      <w:pPr>
        <w:pStyle w:val="ListParagraph"/>
        <w:numPr>
          <w:ilvl w:val="0"/>
          <w:numId w:val="10"/>
        </w:numPr>
      </w:pPr>
      <w:r w:rsidRPr="00B84AC7">
        <w:t>The solution would turn a deeper royal blue colour.</w:t>
      </w:r>
    </w:p>
    <w:p w:rsidR="009857BC" w:rsidRPr="00B84AC7" w:rsidRDefault="009857BC" w:rsidP="009857BC">
      <w:pPr>
        <w:pStyle w:val="ListParagraph"/>
        <w:numPr>
          <w:ilvl w:val="0"/>
          <w:numId w:val="10"/>
        </w:numPr>
      </w:pPr>
      <w:r w:rsidRPr="00B84AC7">
        <w:t>The solution would be a paler blue colour.</w:t>
      </w:r>
    </w:p>
    <w:p w:rsidR="009857BC" w:rsidRPr="00B84AC7" w:rsidRDefault="009857BC" w:rsidP="009857BC">
      <w:pPr>
        <w:pStyle w:val="ListParagraph"/>
        <w:numPr>
          <w:ilvl w:val="0"/>
          <w:numId w:val="10"/>
        </w:numPr>
      </w:pPr>
      <w:r w:rsidRPr="00B84AC7">
        <w:t>There would be no change in the colour of the system.</w:t>
      </w:r>
    </w:p>
    <w:p w:rsidR="009857BC" w:rsidRPr="00B84AC7" w:rsidRDefault="009857BC" w:rsidP="009857BC">
      <w:pPr>
        <w:pStyle w:val="ListParagraph"/>
        <w:numPr>
          <w:ilvl w:val="0"/>
          <w:numId w:val="10"/>
        </w:numPr>
      </w:pPr>
      <w:r w:rsidRPr="00B84AC7">
        <w:t>Copper(II) nitrate crystals would precipitate from solution.</w:t>
      </w:r>
    </w:p>
    <w:p w:rsidR="009857BC" w:rsidRPr="00B84AC7" w:rsidRDefault="009857BC" w:rsidP="009857BC">
      <w:pPr>
        <w:rPr>
          <w:b/>
        </w:rPr>
      </w:pPr>
      <w:r w:rsidRPr="00B84AC7">
        <w:rPr>
          <w:b/>
        </w:rPr>
        <w:lastRenderedPageBreak/>
        <w:t>WACE 2011 Q12:</w:t>
      </w:r>
    </w:p>
    <w:p w:rsidR="009857BC" w:rsidRPr="00B84AC7" w:rsidRDefault="009857BC" w:rsidP="009857BC">
      <w:r w:rsidRPr="00B84AC7">
        <w:t>Which of the properties listed below are characteristic of a gaseous system in dynamic equilibrium?</w:t>
      </w:r>
    </w:p>
    <w:p w:rsidR="009857BC" w:rsidRPr="00B84AC7" w:rsidRDefault="009857BC" w:rsidP="009857BC">
      <w:pPr>
        <w:pStyle w:val="ListParagraph"/>
        <w:numPr>
          <w:ilvl w:val="0"/>
          <w:numId w:val="13"/>
        </w:numPr>
      </w:pPr>
      <w:r w:rsidRPr="00B84AC7">
        <w:t>The concentrations of reactants are equal to the concentrations of products</w:t>
      </w:r>
    </w:p>
    <w:p w:rsidR="009857BC" w:rsidRPr="00B84AC7" w:rsidRDefault="009857BC" w:rsidP="009857BC">
      <w:pPr>
        <w:pStyle w:val="ListParagraph"/>
        <w:numPr>
          <w:ilvl w:val="0"/>
          <w:numId w:val="13"/>
        </w:numPr>
      </w:pPr>
      <w:r w:rsidRPr="00B84AC7">
        <w:t>The concentrations of reactants and products are constant</w:t>
      </w:r>
    </w:p>
    <w:p w:rsidR="009857BC" w:rsidRPr="00B84AC7" w:rsidRDefault="009857BC" w:rsidP="009857BC">
      <w:pPr>
        <w:pStyle w:val="ListParagraph"/>
        <w:numPr>
          <w:ilvl w:val="0"/>
          <w:numId w:val="13"/>
        </w:numPr>
      </w:pPr>
      <w:r w:rsidRPr="00B84AC7">
        <w:t>The rate of the forward reaction is equal to the rate of the reverse reaction</w:t>
      </w:r>
    </w:p>
    <w:p w:rsidR="009857BC" w:rsidRPr="00B84AC7" w:rsidRDefault="009857BC" w:rsidP="009857BC">
      <w:pPr>
        <w:pStyle w:val="ListParagraph"/>
        <w:numPr>
          <w:ilvl w:val="0"/>
          <w:numId w:val="13"/>
        </w:numPr>
      </w:pPr>
      <w:r w:rsidRPr="00B84AC7">
        <w:t>The pressure of the system is constant</w:t>
      </w:r>
    </w:p>
    <w:p w:rsidR="009857BC" w:rsidRPr="00B84AC7" w:rsidRDefault="009857BC" w:rsidP="009857BC">
      <w:pPr>
        <w:pStyle w:val="ListParagraph"/>
        <w:ind w:left="2160"/>
      </w:pPr>
    </w:p>
    <w:p w:rsidR="009857BC" w:rsidRPr="00B84AC7" w:rsidRDefault="009857BC" w:rsidP="009857BC">
      <w:pPr>
        <w:pStyle w:val="ListParagraph"/>
        <w:numPr>
          <w:ilvl w:val="0"/>
          <w:numId w:val="14"/>
        </w:numPr>
      </w:pPr>
      <w:r w:rsidRPr="00B84AC7">
        <w:t>(i), (ii) and (iii)</w:t>
      </w:r>
    </w:p>
    <w:p w:rsidR="009857BC" w:rsidRPr="00B84AC7" w:rsidRDefault="009857BC" w:rsidP="009857BC">
      <w:pPr>
        <w:pStyle w:val="ListParagraph"/>
        <w:numPr>
          <w:ilvl w:val="0"/>
          <w:numId w:val="14"/>
        </w:numPr>
      </w:pPr>
      <w:r w:rsidRPr="00B84AC7">
        <w:t>(i), (ii) and (iv)</w:t>
      </w:r>
    </w:p>
    <w:p w:rsidR="009857BC" w:rsidRPr="00B84AC7" w:rsidRDefault="009857BC" w:rsidP="009857BC">
      <w:pPr>
        <w:pStyle w:val="ListParagraph"/>
        <w:numPr>
          <w:ilvl w:val="0"/>
          <w:numId w:val="14"/>
        </w:numPr>
      </w:pPr>
      <w:r w:rsidRPr="00B84AC7">
        <w:t>(ii), (iii) and (iv)</w:t>
      </w:r>
    </w:p>
    <w:p w:rsidR="009857BC" w:rsidRPr="00B84AC7" w:rsidRDefault="009857BC" w:rsidP="009857BC">
      <w:pPr>
        <w:pStyle w:val="ListParagraph"/>
        <w:numPr>
          <w:ilvl w:val="0"/>
          <w:numId w:val="14"/>
        </w:numPr>
      </w:pPr>
      <w:r w:rsidRPr="00B84AC7">
        <w:t>(iii) only</w:t>
      </w:r>
    </w:p>
    <w:p w:rsidR="009857BC" w:rsidRPr="00B84AC7" w:rsidRDefault="009857BC" w:rsidP="009857BC"/>
    <w:p w:rsidR="009857BC" w:rsidRPr="00B84AC7" w:rsidRDefault="009857BC" w:rsidP="009857BC">
      <w:pPr>
        <w:rPr>
          <w:b/>
        </w:rPr>
      </w:pPr>
      <w:r w:rsidRPr="00B84AC7">
        <w:rPr>
          <w:b/>
        </w:rPr>
        <w:t>WACE 2010 Q18:</w:t>
      </w:r>
    </w:p>
    <w:p w:rsidR="009857BC" w:rsidRPr="00B84AC7" w:rsidRDefault="009857BC" w:rsidP="009857BC">
      <w:r w:rsidRPr="00B84AC7">
        <w:t>When aqueous solutions of Ag</w:t>
      </w:r>
      <w:r w:rsidRPr="00B84AC7">
        <w:rPr>
          <w:vertAlign w:val="superscript"/>
        </w:rPr>
        <w:t>+</w:t>
      </w:r>
      <w:r w:rsidRPr="00B84AC7">
        <w:t xml:space="preserve"> and Fe</w:t>
      </w:r>
      <w:r w:rsidRPr="00B84AC7">
        <w:rPr>
          <w:vertAlign w:val="superscript"/>
        </w:rPr>
        <w:t>2+</w:t>
      </w:r>
      <w:r w:rsidRPr="00B84AC7">
        <w:t xml:space="preserve"> are mixed, Ag and Fe</w:t>
      </w:r>
      <w:r w:rsidRPr="00B84AC7">
        <w:rPr>
          <w:vertAlign w:val="superscript"/>
        </w:rPr>
        <w:t>3+</w:t>
      </w:r>
      <w:r w:rsidRPr="00B84AC7">
        <w:t xml:space="preserve"> form according to the following equilibrium.</w:t>
      </w:r>
    </w:p>
    <w:p w:rsidR="009857BC" w:rsidRPr="00B84AC7" w:rsidRDefault="009857BC" w:rsidP="001779E4">
      <w:pPr>
        <w:jc w:val="center"/>
      </w:pPr>
      <w:r w:rsidRPr="00B84AC7">
        <w:t>Ag</w:t>
      </w:r>
      <w:r w:rsidRPr="00B84AC7">
        <w:rPr>
          <w:vertAlign w:val="superscript"/>
        </w:rPr>
        <w:t>+</w:t>
      </w:r>
      <w:r w:rsidRPr="00B84AC7">
        <w:t>(aq)   +   Fe</w:t>
      </w:r>
      <w:r w:rsidRPr="00B84AC7">
        <w:rPr>
          <w:vertAlign w:val="superscript"/>
        </w:rPr>
        <w:t>2+</w:t>
      </w:r>
      <w:r w:rsidRPr="00B84AC7">
        <w:t xml:space="preserve">(aq)   </w:t>
      </w:r>
      <w:r w:rsidRPr="00B84AC7">
        <w:rPr>
          <w:rFonts w:ascii="Cambria Math" w:hAnsi="Cambria Math" w:cs="Cambria Math"/>
        </w:rPr>
        <w:t>⇌</w:t>
      </w:r>
      <w:r w:rsidRPr="00B84AC7">
        <w:t xml:space="preserve">   Ag(s)   +   Fe</w:t>
      </w:r>
      <w:r w:rsidRPr="00B84AC7">
        <w:rPr>
          <w:vertAlign w:val="superscript"/>
        </w:rPr>
        <w:t>3+</w:t>
      </w:r>
      <w:r w:rsidRPr="00B84AC7">
        <w:t>(aq)</w:t>
      </w:r>
    </w:p>
    <w:p w:rsidR="009857BC" w:rsidRPr="00B84AC7" w:rsidRDefault="009857BC" w:rsidP="009857BC">
      <w:r w:rsidRPr="00B84AC7">
        <w:t>Which one of the following concentration versus time graphs best represents the way in which the Fe</w:t>
      </w:r>
      <w:r w:rsidRPr="00B84AC7">
        <w:rPr>
          <w:vertAlign w:val="superscript"/>
        </w:rPr>
        <w:t>3+</w:t>
      </w:r>
      <w:r w:rsidRPr="00B84AC7">
        <w:t xml:space="preserve"> concentration varies as the reaction proceeds to equilibrium?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842"/>
        <w:gridCol w:w="544"/>
        <w:gridCol w:w="4834"/>
      </w:tblGrid>
      <w:tr w:rsidR="009857BC" w:rsidRPr="00B84AC7" w:rsidTr="00322118">
        <w:tc>
          <w:tcPr>
            <w:tcW w:w="534" w:type="dxa"/>
          </w:tcPr>
          <w:p w:rsidR="009857BC" w:rsidRPr="00B84AC7" w:rsidRDefault="009857BC" w:rsidP="00322118">
            <w:r w:rsidRPr="00B84AC7">
              <w:t>(a)</w:t>
            </w:r>
          </w:p>
        </w:tc>
        <w:tc>
          <w:tcPr>
            <w:tcW w:w="4842" w:type="dxa"/>
          </w:tcPr>
          <w:p w:rsidR="009857BC" w:rsidRPr="00B84AC7" w:rsidRDefault="00E83AE9" w:rsidP="00322118">
            <w:r w:rsidRPr="00B84AC7">
              <w:rPr>
                <w:b/>
                <w:noProof/>
                <w:lang w:val="en-AU" w:eastAsia="en-AU"/>
              </w:rPr>
              <mc:AlternateContent>
                <mc:Choice Requires="wpg">
                  <w:drawing>
                    <wp:inline distT="0" distB="0" distL="0" distR="0" wp14:anchorId="04623D11" wp14:editId="47CD72B1">
                      <wp:extent cx="2272937" cy="1214846"/>
                      <wp:effectExtent l="0" t="0" r="32385" b="4445"/>
                      <wp:docPr id="323" name="Group 323"/>
                      <wp:cNvGraphicFramePr/>
                      <a:graphic xmlns:a="http://schemas.openxmlformats.org/drawingml/2006/main">
                        <a:graphicData uri="http://schemas.microsoft.com/office/word/2010/wordprocessingGroup">
                          <wpg:wgp>
                            <wpg:cNvGrpSpPr/>
                            <wpg:grpSpPr>
                              <a:xfrm>
                                <a:off x="0" y="0"/>
                                <a:ext cx="2272937" cy="1214846"/>
                                <a:chOff x="0" y="0"/>
                                <a:chExt cx="2272937" cy="1214846"/>
                              </a:xfrm>
                            </wpg:grpSpPr>
                            <wpg:grpSp>
                              <wpg:cNvPr id="10" name="Group 10"/>
                              <wpg:cNvGrpSpPr/>
                              <wpg:grpSpPr>
                                <a:xfrm>
                                  <a:off x="0" y="0"/>
                                  <a:ext cx="2272937" cy="1214846"/>
                                  <a:chOff x="0" y="0"/>
                                  <a:chExt cx="2272937" cy="1214846"/>
                                </a:xfrm>
                              </wpg:grpSpPr>
                              <wps:wsp>
                                <wps:cNvPr id="7" name="Straight Connector 7"/>
                                <wps:cNvCnPr/>
                                <wps:spPr>
                                  <a:xfrm>
                                    <a:off x="868680" y="0"/>
                                    <a:ext cx="0" cy="982413"/>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flipH="1">
                                    <a:off x="868680" y="986246"/>
                                    <a:ext cx="1404257" cy="0"/>
                                  </a:xfrm>
                                  <a:prstGeom prst="line">
                                    <a:avLst/>
                                  </a:prstGeom>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1371436" y="986177"/>
                                    <a:ext cx="515620" cy="228669"/>
                                  </a:xfrm>
                                  <a:prstGeom prst="rect">
                                    <a:avLst/>
                                  </a:prstGeom>
                                  <a:noFill/>
                                  <a:ln w="9525">
                                    <a:noFill/>
                                    <a:miter lim="800000"/>
                                    <a:headEnd/>
                                    <a:tailEnd/>
                                  </a:ln>
                                </wps:spPr>
                                <wps:txbx>
                                  <w:txbxContent>
                                    <w:p w:rsidR="00AC7A73" w:rsidRPr="00E83AE9" w:rsidRDefault="00AC7A73" w:rsidP="00E83AE9">
                                      <w:pPr>
                                        <w:rPr>
                                          <w:sz w:val="18"/>
                                          <w:szCs w:val="20"/>
                                        </w:rPr>
                                      </w:pPr>
                                      <w:r w:rsidRPr="00E83AE9">
                                        <w:rPr>
                                          <w:sz w:val="18"/>
                                          <w:szCs w:val="20"/>
                                        </w:rPr>
                                        <w:t>Time</w:t>
                                      </w:r>
                                    </w:p>
                                  </w:txbxContent>
                                </wps:txbx>
                                <wps:bodyPr rot="0" vert="horz" wrap="square" lIns="91440" tIns="45720" rIns="91440" bIns="45720" anchor="t" anchorCtr="0">
                                  <a:noAutofit/>
                                </wps:bodyPr>
                              </wps:wsp>
                              <wps:wsp>
                                <wps:cNvPr id="9" name="Text Box 2"/>
                                <wps:cNvSpPr txBox="1">
                                  <a:spLocks noChangeArrowheads="1"/>
                                </wps:cNvSpPr>
                                <wps:spPr bwMode="auto">
                                  <a:xfrm>
                                    <a:off x="0" y="313486"/>
                                    <a:ext cx="894080" cy="403404"/>
                                  </a:xfrm>
                                  <a:prstGeom prst="rect">
                                    <a:avLst/>
                                  </a:prstGeom>
                                  <a:noFill/>
                                  <a:ln w="9525">
                                    <a:noFill/>
                                    <a:miter lim="800000"/>
                                    <a:headEnd/>
                                    <a:tailEnd/>
                                  </a:ln>
                                </wps:spPr>
                                <wps:txbx>
                                  <w:txbxContent>
                                    <w:p w:rsidR="00AC7A73" w:rsidRPr="00E83AE9" w:rsidRDefault="00AC7A73"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rsidR="00AC7A73" w:rsidRPr="00E83AE9" w:rsidRDefault="00AC7A73" w:rsidP="00E83AE9">
                                      <w:pPr>
                                        <w:spacing w:after="0" w:line="240" w:lineRule="auto"/>
                                        <w:jc w:val="center"/>
                                        <w:rPr>
                                          <w:sz w:val="18"/>
                                          <w:szCs w:val="20"/>
                                          <w:lang w:val="en-AU"/>
                                        </w:rPr>
                                      </w:pPr>
                                      <w:r w:rsidRPr="00E83AE9">
                                        <w:rPr>
                                          <w:sz w:val="18"/>
                                          <w:szCs w:val="20"/>
                                          <w:lang w:val="en-AU"/>
                                        </w:rPr>
                                        <w:t>concentration</w:t>
                                      </w:r>
                                    </w:p>
                                  </w:txbxContent>
                                </wps:txbx>
                                <wps:bodyPr rot="0" vert="horz" wrap="square" lIns="91440" tIns="45720" rIns="91440" bIns="45720" anchor="t" anchorCtr="0">
                                  <a:noAutofit/>
                                </wps:bodyPr>
                              </wps:wsp>
                            </wpg:grpSp>
                            <wps:wsp>
                              <wps:cNvPr id="311" name="Straight Connector 311"/>
                              <wps:cNvCnPr/>
                              <wps:spPr>
                                <a:xfrm flipV="1">
                                  <a:off x="864198" y="46616"/>
                                  <a:ext cx="1314451" cy="947352"/>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oup 323" o:spid="_x0000_s1244" style="width:178.95pt;height:95.65pt;mso-position-horizontal-relative:char;mso-position-vertical-relative:line" coordsize="22729,12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">
                      <v:group id="Group 10" o:spid="_x0000_s1245" style="position:absolute;width:22729;height:12148" coordsize="22729,12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Straight Connector 7" o:spid="_x0000_s1246" style="position:absolute;visibility:visible;mso-wrap-style:square" from="8686,0" to="8686,9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K6jcIAAADaAAAADwAAAGRycy9kb3ducmV2LnhtbESPQWsCMRSE70L/Q3hCbzWrRaurWSnS&#10;0lJPWr0/Ns/dZTcva5Jq/PdNoeBxmJlvmNU6mk5cyPnGsoLxKANBXFrdcKXg8P3+NAfhA7LGzjIp&#10;uJGHdfEwWGGu7ZV3dNmHSiQI+xwV1CH0uZS+rMmgH9meOHkn6wyGJF0ltcNrgptOTrJsJg02nBZq&#10;7GlTU9nuf0yijI9nIz/aBR6/3Na9Pc/iNJ6VehzG1yWIQDHcw//tT63gBf6upBs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K6jcIAAADaAAAADwAAAAAAAAAAAAAA&#10;AAChAgAAZHJzL2Rvd25yZXYueG1sUEsFBgAAAAAEAAQA+QAAAJADAAAAAA==&#10;" strokecolor="black [3040]"/>
                        <v:line id="Straight Connector 8" o:spid="_x0000_s1247" style="position:absolute;flip:x;visibility:visible;mso-wrap-style:square" from="8686,9862" to="22729,9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zkg8AAAADaAAAADwAAAGRycy9kb3ducmV2LnhtbERPy2rCQBTdF/yH4QrumoldWEkzSgkI&#10;RbH4XHR3ydw8aOZOyExM/HtnIbg8nHe6Hk0jbtS52rKCeRSDIM6trrlUcDlv3pcgnEfW2FgmBXdy&#10;sF5N3lJMtB34SLeTL0UIYZeggsr7NpHS5RUZdJFtiQNX2M6gD7Arpe5wCOGmkR9xvJAGaw4NFbaU&#10;VZT/n3qjoHB9m/1dtS8+t/vjvtiVvzgclJpNx+8vEJ5G/xI/3T9aQdgaroQbIF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6s5IPAAAAA2gAAAA8AAAAAAAAAAAAAAAAA&#10;oQIAAGRycy9kb3ducmV2LnhtbFBLBQYAAAAABAAEAPkAAACOAwAAAAA=&#10;" strokecolor="black [3040]"/>
                        <v:shape id="_x0000_s1248" type="#_x0000_t202" style="position:absolute;left:13714;top:9861;width:5156;height:2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AC7A73" w:rsidRPr="00E83AE9" w:rsidRDefault="00AC7A73" w:rsidP="00E83AE9">
                                <w:pPr>
                                  <w:rPr>
                                    <w:sz w:val="18"/>
                                    <w:szCs w:val="20"/>
                                  </w:rPr>
                                </w:pPr>
                                <w:r w:rsidRPr="00E83AE9">
                                  <w:rPr>
                                    <w:sz w:val="18"/>
                                    <w:szCs w:val="20"/>
                                  </w:rPr>
                                  <w:t>Time</w:t>
                                </w:r>
                              </w:p>
                            </w:txbxContent>
                          </v:textbox>
                        </v:shape>
                        <v:shape id="_x0000_s1249" type="#_x0000_t202" style="position:absolute;top:3134;width:8940;height:40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AC7A73" w:rsidRPr="00E83AE9" w:rsidRDefault="00AC7A73"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rsidR="00AC7A73" w:rsidRPr="00E83AE9" w:rsidRDefault="00AC7A73" w:rsidP="00E83AE9">
                                <w:pPr>
                                  <w:spacing w:after="0" w:line="240" w:lineRule="auto"/>
                                  <w:jc w:val="center"/>
                                  <w:rPr>
                                    <w:sz w:val="18"/>
                                    <w:szCs w:val="20"/>
                                    <w:lang w:val="en-AU"/>
                                  </w:rPr>
                                </w:pPr>
                                <w:r w:rsidRPr="00E83AE9">
                                  <w:rPr>
                                    <w:sz w:val="18"/>
                                    <w:szCs w:val="20"/>
                                    <w:lang w:val="en-AU"/>
                                  </w:rPr>
                                  <w:t>concentration</w:t>
                                </w:r>
                              </w:p>
                            </w:txbxContent>
                          </v:textbox>
                        </v:shape>
                      </v:group>
                      <v:line id="Straight Connector 311" o:spid="_x0000_s1250" style="position:absolute;flip:y;visibility:visible;mso-wrap-style:square" from="8641,466" to="21786,9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XE/cYAAADcAAAADwAAAGRycy9kb3ducmV2LnhtbESPT2vCQBTE7wW/w/IKvTWbVGglukoR&#10;hGKJNGk9eHtkX/5g9m3Irib99m6h4HGYmd8wq81kOnGlwbWWFSRRDIK4tLrlWsHP9+55AcJ5ZI2d&#10;ZVLwSw4269nDClNtR87pWvhaBAi7FBU03veplK5syKCLbE8cvMoOBn2QQy31gGOAm06+xPGrNNhy&#10;WGiwp21D5bm4GAWVu/Tb01H76m2f5Vn1WR9w/FLq6XF6X4LwNPl7+L/9oRXMkwT+zoQjIN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FxP3GAAAA3AAAAA8AAAAAAAAA&#10;AAAAAAAAoQIAAGRycy9kb3ducmV2LnhtbFBLBQYAAAAABAAEAPkAAACUAwAAAAA=&#10;" strokecolor="black [3040]"/>
                      <w10:anchorlock/>
                    </v:group>
                  </w:pict>
                </mc:Fallback>
              </mc:AlternateContent>
            </w:r>
          </w:p>
          <w:p w:rsidR="00E83AE9" w:rsidRPr="00B84AC7" w:rsidRDefault="00E83AE9" w:rsidP="00322118"/>
        </w:tc>
        <w:tc>
          <w:tcPr>
            <w:tcW w:w="544" w:type="dxa"/>
          </w:tcPr>
          <w:p w:rsidR="009857BC" w:rsidRPr="00B84AC7" w:rsidRDefault="009857BC" w:rsidP="00322118">
            <w:r w:rsidRPr="00B84AC7">
              <w:t>(b)</w:t>
            </w:r>
          </w:p>
        </w:tc>
        <w:tc>
          <w:tcPr>
            <w:tcW w:w="4834" w:type="dxa"/>
          </w:tcPr>
          <w:p w:rsidR="009857BC" w:rsidRPr="00B84AC7" w:rsidRDefault="00E83AE9" w:rsidP="00322118">
            <w:r w:rsidRPr="00B84AC7">
              <w:rPr>
                <w:b/>
                <w:noProof/>
                <w:lang w:val="en-AU" w:eastAsia="en-AU"/>
              </w:rPr>
              <mc:AlternateContent>
                <mc:Choice Requires="wpg">
                  <w:drawing>
                    <wp:inline distT="0" distB="0" distL="0" distR="0" wp14:anchorId="2FB5CF03" wp14:editId="6CD37057">
                      <wp:extent cx="2272937" cy="1214846"/>
                      <wp:effectExtent l="0" t="0" r="32385" b="4445"/>
                      <wp:docPr id="322" name="Group 322"/>
                      <wp:cNvGraphicFramePr/>
                      <a:graphic xmlns:a="http://schemas.openxmlformats.org/drawingml/2006/main">
                        <a:graphicData uri="http://schemas.microsoft.com/office/word/2010/wordprocessingGroup">
                          <wpg:wgp>
                            <wpg:cNvGrpSpPr/>
                            <wpg:grpSpPr>
                              <a:xfrm>
                                <a:off x="0" y="0"/>
                                <a:ext cx="2272937" cy="1214846"/>
                                <a:chOff x="0" y="0"/>
                                <a:chExt cx="2272937" cy="1214846"/>
                              </a:xfrm>
                            </wpg:grpSpPr>
                            <wpg:grpSp>
                              <wpg:cNvPr id="13" name="Group 13"/>
                              <wpg:cNvGrpSpPr/>
                              <wpg:grpSpPr>
                                <a:xfrm>
                                  <a:off x="0" y="0"/>
                                  <a:ext cx="2272937" cy="1214846"/>
                                  <a:chOff x="0" y="0"/>
                                  <a:chExt cx="2272937" cy="1214846"/>
                                </a:xfrm>
                              </wpg:grpSpPr>
                              <wps:wsp>
                                <wps:cNvPr id="16" name="Straight Connector 16"/>
                                <wps:cNvCnPr/>
                                <wps:spPr>
                                  <a:xfrm>
                                    <a:off x="868680" y="0"/>
                                    <a:ext cx="0" cy="982413"/>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H="1">
                                    <a:off x="868680" y="986246"/>
                                    <a:ext cx="1404257" cy="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Text Box 2"/>
                                <wps:cNvSpPr txBox="1">
                                  <a:spLocks noChangeArrowheads="1"/>
                                </wps:cNvSpPr>
                                <wps:spPr bwMode="auto">
                                  <a:xfrm>
                                    <a:off x="1371436" y="986177"/>
                                    <a:ext cx="515620" cy="228669"/>
                                  </a:xfrm>
                                  <a:prstGeom prst="rect">
                                    <a:avLst/>
                                  </a:prstGeom>
                                  <a:noFill/>
                                  <a:ln w="9525">
                                    <a:noFill/>
                                    <a:miter lim="800000"/>
                                    <a:headEnd/>
                                    <a:tailEnd/>
                                  </a:ln>
                                </wps:spPr>
                                <wps:txbx>
                                  <w:txbxContent>
                                    <w:p w:rsidR="00AC7A73" w:rsidRPr="00E83AE9" w:rsidRDefault="00AC7A73" w:rsidP="00E83AE9">
                                      <w:pPr>
                                        <w:rPr>
                                          <w:sz w:val="18"/>
                                          <w:szCs w:val="20"/>
                                        </w:rPr>
                                      </w:pPr>
                                      <w:r w:rsidRPr="00E83AE9">
                                        <w:rPr>
                                          <w:sz w:val="18"/>
                                          <w:szCs w:val="20"/>
                                        </w:rPr>
                                        <w:t>Time</w:t>
                                      </w:r>
                                    </w:p>
                                  </w:txbxContent>
                                </wps:txbx>
                                <wps:bodyPr rot="0" vert="horz" wrap="square" lIns="91440" tIns="45720" rIns="91440" bIns="45720" anchor="t" anchorCtr="0">
                                  <a:noAutofit/>
                                </wps:bodyPr>
                              </wps:wsp>
                              <wps:wsp>
                                <wps:cNvPr id="22" name="Text Box 2"/>
                                <wps:cNvSpPr txBox="1">
                                  <a:spLocks noChangeArrowheads="1"/>
                                </wps:cNvSpPr>
                                <wps:spPr bwMode="auto">
                                  <a:xfrm>
                                    <a:off x="0" y="313485"/>
                                    <a:ext cx="894080" cy="403351"/>
                                  </a:xfrm>
                                  <a:prstGeom prst="rect">
                                    <a:avLst/>
                                  </a:prstGeom>
                                  <a:noFill/>
                                  <a:ln w="9525">
                                    <a:noFill/>
                                    <a:miter lim="800000"/>
                                    <a:headEnd/>
                                    <a:tailEnd/>
                                  </a:ln>
                                </wps:spPr>
                                <wps:txbx>
                                  <w:txbxContent>
                                    <w:p w:rsidR="00AC7A73" w:rsidRPr="00E83AE9" w:rsidRDefault="00AC7A73"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rsidR="00AC7A73" w:rsidRPr="00E83AE9" w:rsidRDefault="00AC7A73" w:rsidP="00E83AE9">
                                      <w:pPr>
                                        <w:spacing w:after="0" w:line="240" w:lineRule="auto"/>
                                        <w:jc w:val="center"/>
                                        <w:rPr>
                                          <w:sz w:val="18"/>
                                          <w:szCs w:val="20"/>
                                          <w:lang w:val="en-AU"/>
                                        </w:rPr>
                                      </w:pPr>
                                      <w:r w:rsidRPr="00E83AE9">
                                        <w:rPr>
                                          <w:sz w:val="18"/>
                                          <w:szCs w:val="20"/>
                                          <w:lang w:val="en-AU"/>
                                        </w:rPr>
                                        <w:t>concentration</w:t>
                                      </w:r>
                                    </w:p>
                                  </w:txbxContent>
                                </wps:txbx>
                                <wps:bodyPr rot="0" vert="horz" wrap="square" lIns="91440" tIns="45720" rIns="91440" bIns="45720" anchor="t" anchorCtr="0">
                                  <a:noAutofit/>
                                </wps:bodyPr>
                              </wps:wsp>
                            </wpg:grpSp>
                            <wps:wsp>
                              <wps:cNvPr id="312" name="Straight Connector 312"/>
                              <wps:cNvCnPr/>
                              <wps:spPr>
                                <a:xfrm flipV="1">
                                  <a:off x="867783" y="154193"/>
                                  <a:ext cx="708454" cy="839401"/>
                                </a:xfrm>
                                <a:prstGeom prst="line">
                                  <a:avLst/>
                                </a:prstGeom>
                              </wps:spPr>
                              <wps:style>
                                <a:lnRef idx="1">
                                  <a:schemeClr val="dk1"/>
                                </a:lnRef>
                                <a:fillRef idx="0">
                                  <a:schemeClr val="dk1"/>
                                </a:fillRef>
                                <a:effectRef idx="0">
                                  <a:schemeClr val="dk1"/>
                                </a:effectRef>
                                <a:fontRef idx="minor">
                                  <a:schemeClr val="tx1"/>
                                </a:fontRef>
                              </wps:style>
                              <wps:bodyPr/>
                            </wps:wsp>
                            <wps:wsp>
                              <wps:cNvPr id="313" name="Straight Connector 313"/>
                              <wps:cNvCnPr/>
                              <wps:spPr>
                                <a:xfrm flipV="1">
                                  <a:off x="1577788" y="154193"/>
                                  <a:ext cx="560173"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oup 322" o:spid="_x0000_s1251" style="width:178.95pt;height:95.65pt;mso-position-horizontal-relative:char;mso-position-vertical-relative:line" coordsize="22729,12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">
                      <v:group id="Group 13" o:spid="_x0000_s1252" style="position:absolute;width:22729;height:12148" coordsize="22729,12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line id="Straight Connector 16" o:spid="_x0000_s1253" style="position:absolute;visibility:visible;mso-wrap-style:square" from="8686,0" to="8686,9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wk8MAAADbAAAADwAAAGRycy9kb3ducmV2LnhtbESPQW/CMAyF70j8h8hIu0EK06qtkKJp&#10;YtoEJ9i4W41pqzZOSTLI/j2ZNImbrffe5+fVOppeXMj51rKC+SwDQVxZ3XKt4PvrffoMwgdkjb1l&#10;UvBLHtbleLTCQtsr7+lyCLVIEPYFKmhCGAopfdWQQT+zA3HSTtYZDGl1tdQOrwluernIslwabDld&#10;aHCgt4aq7vBjEmV+PBv50b3gcet2bvOYx6d4VuphEl+XIALFcDf/pz91qp/D3y9p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hsJPDAAAA2wAAAA8AAAAAAAAAAAAA&#10;AAAAoQIAAGRycy9kb3ducmV2LnhtbFBLBQYAAAAABAAEAPkAAACRAwAAAAA=&#10;" strokecolor="black [3040]"/>
                        <v:line id="Straight Connector 20" o:spid="_x0000_s1254" style="position:absolute;flip:x;visibility:visible;mso-wrap-style:square" from="8686,9862" to="22729,9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btEsEAAADbAAAADwAAAGRycy9kb3ducmV2LnhtbERPy2rCQBTdF/yH4Qru6kQXVqKjiCBI&#10;S4qxdeHukrl5YOZOyEwe/fvOQnB5OO/tfjS16Kl1lWUFi3kEgjizuuJCwe/P6X0NwnlkjbVlUvBH&#10;Dva7ydsWY20HTqm/+kKEEHYxKii9b2IpXVaSQTe3DXHgctsa9AG2hdQtDiHc1HIZRStpsOLQUGJD&#10;x5Kyx7UzCnLXNcf7Tfv84zNJk/yr+MbhotRsOh42IDyN/iV+us9awTKsD1/CD5C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Vu0SwQAAANsAAAAPAAAAAAAAAAAAAAAA&#10;AKECAABkcnMvZG93bnJldi54bWxQSwUGAAAAAAQABAD5AAAAjwMAAAAA&#10;" strokecolor="black [3040]"/>
                        <v:shape id="_x0000_s1255" type="#_x0000_t202" style="position:absolute;left:13714;top:9861;width:5156;height:2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AC7A73" w:rsidRPr="00E83AE9" w:rsidRDefault="00AC7A73" w:rsidP="00E83AE9">
                                <w:pPr>
                                  <w:rPr>
                                    <w:sz w:val="18"/>
                                    <w:szCs w:val="20"/>
                                  </w:rPr>
                                </w:pPr>
                                <w:r w:rsidRPr="00E83AE9">
                                  <w:rPr>
                                    <w:sz w:val="18"/>
                                    <w:szCs w:val="20"/>
                                  </w:rPr>
                                  <w:t>Time</w:t>
                                </w:r>
                              </w:p>
                            </w:txbxContent>
                          </v:textbox>
                        </v:shape>
                        <v:shape id="_x0000_s1256" type="#_x0000_t202" style="position:absolute;top:3134;width:8940;height:40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AC7A73" w:rsidRPr="00E83AE9" w:rsidRDefault="00AC7A73"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rsidR="00AC7A73" w:rsidRPr="00E83AE9" w:rsidRDefault="00AC7A73" w:rsidP="00E83AE9">
                                <w:pPr>
                                  <w:spacing w:after="0" w:line="240" w:lineRule="auto"/>
                                  <w:jc w:val="center"/>
                                  <w:rPr>
                                    <w:sz w:val="18"/>
                                    <w:szCs w:val="20"/>
                                    <w:lang w:val="en-AU"/>
                                  </w:rPr>
                                </w:pPr>
                                <w:r w:rsidRPr="00E83AE9">
                                  <w:rPr>
                                    <w:sz w:val="18"/>
                                    <w:szCs w:val="20"/>
                                    <w:lang w:val="en-AU"/>
                                  </w:rPr>
                                  <w:t>concentration</w:t>
                                </w:r>
                              </w:p>
                            </w:txbxContent>
                          </v:textbox>
                        </v:shape>
                      </v:group>
                      <v:line id="Straight Connector 312" o:spid="_x0000_s1257" style="position:absolute;flip:y;visibility:visible;mso-wrap-style:square" from="8677,1541" to="15762,9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daisQAAADcAAAADwAAAGRycy9kb3ducmV2LnhtbESPT4vCMBTE74LfITzBm6YqrEs1yiII&#10;oija1YO3R/P6h21eShNt99ubhQWPw8z8hlmuO1OJJzWutKxgMo5AEKdWl5wruH5vR58gnEfWWFkm&#10;Bb/kYL3q95YYa9vyhZ6Jz0WAsItRQeF9HUvp0oIMurGtiYOX2cagD7LJpW6wDXBTyWkUfUiDJYeF&#10;AmvaFJT+JA+jIHOPenO/aZ/N98fLMTvkJ2zPSg0H3dcChKfOv8P/7Z1WMJtM4e9MOA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F1qKxAAAANwAAAAPAAAAAAAAAAAA&#10;AAAAAKECAABkcnMvZG93bnJldi54bWxQSwUGAAAAAAQABAD5AAAAkgMAAAAA&#10;" strokecolor="black [3040]"/>
                      <v:line id="Straight Connector 313" o:spid="_x0000_s1258" style="position:absolute;flip:y;visibility:visible;mso-wrap-style:square" from="15777,1541" to="21379,1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v/EcQAAADcAAAADwAAAGRycy9kb3ducmV2LnhtbESPT4vCMBTE74LfITxhb5qqoEs1yiII&#10;4qJoVw/eHs3rH7Z5KU209dubhQWPw8z8hlmuO1OJBzWutKxgPIpAEKdWl5wruPxsh58gnEfWWFkm&#10;BU9ysF71e0uMtW35TI/E5yJA2MWooPC+jqV0aUEG3cjWxMHLbGPQB9nkUjfYBrip5CSKZtJgyWGh&#10;wJo2BaW/yd0oyNy93tyu2mfz/eF8yL7zI7YnpT4G3dcChKfOv8P/7Z1WMB1P4e9MOA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W/8RxAAAANwAAAAPAAAAAAAAAAAA&#10;AAAAAKECAABkcnMvZG93bnJldi54bWxQSwUGAAAAAAQABAD5AAAAkgMAAAAA&#10;" strokecolor="black [3040]"/>
                      <w10:anchorlock/>
                    </v:group>
                  </w:pict>
                </mc:Fallback>
              </mc:AlternateContent>
            </w:r>
          </w:p>
        </w:tc>
      </w:tr>
      <w:tr w:rsidR="009857BC" w:rsidRPr="00B84AC7" w:rsidTr="00322118">
        <w:tc>
          <w:tcPr>
            <w:tcW w:w="534" w:type="dxa"/>
          </w:tcPr>
          <w:p w:rsidR="009857BC" w:rsidRPr="00B84AC7" w:rsidRDefault="009857BC" w:rsidP="00322118">
            <w:r w:rsidRPr="00B84AC7">
              <w:t>(c)</w:t>
            </w:r>
          </w:p>
        </w:tc>
        <w:tc>
          <w:tcPr>
            <w:tcW w:w="4842" w:type="dxa"/>
          </w:tcPr>
          <w:p w:rsidR="009857BC" w:rsidRPr="00B84AC7" w:rsidRDefault="00E83AE9" w:rsidP="00322118">
            <w:r w:rsidRPr="00B84AC7">
              <w:rPr>
                <w:b/>
                <w:noProof/>
                <w:lang w:val="en-AU" w:eastAsia="en-AU"/>
              </w:rPr>
              <mc:AlternateContent>
                <mc:Choice Requires="wpg">
                  <w:drawing>
                    <wp:inline distT="0" distB="0" distL="0" distR="0" wp14:anchorId="0689BA09" wp14:editId="6CB2ABA1">
                      <wp:extent cx="2272937" cy="1214846"/>
                      <wp:effectExtent l="0" t="0" r="32385" b="4445"/>
                      <wp:docPr id="332" name="Group 332"/>
                      <wp:cNvGraphicFramePr/>
                      <a:graphic xmlns:a="http://schemas.openxmlformats.org/drawingml/2006/main">
                        <a:graphicData uri="http://schemas.microsoft.com/office/word/2010/wordprocessingGroup">
                          <wpg:wgp>
                            <wpg:cNvGrpSpPr/>
                            <wpg:grpSpPr>
                              <a:xfrm>
                                <a:off x="0" y="0"/>
                                <a:ext cx="2272937" cy="1214846"/>
                                <a:chOff x="0" y="0"/>
                                <a:chExt cx="2272937" cy="1214846"/>
                              </a:xfrm>
                            </wpg:grpSpPr>
                            <wpg:grpSp>
                              <wpg:cNvPr id="23" name="Group 23"/>
                              <wpg:cNvGrpSpPr/>
                              <wpg:grpSpPr>
                                <a:xfrm>
                                  <a:off x="0" y="0"/>
                                  <a:ext cx="2272937" cy="1214846"/>
                                  <a:chOff x="0" y="0"/>
                                  <a:chExt cx="2272937" cy="1214846"/>
                                </a:xfrm>
                              </wpg:grpSpPr>
                              <wps:wsp>
                                <wps:cNvPr id="294" name="Straight Connector 294"/>
                                <wps:cNvCnPr/>
                                <wps:spPr>
                                  <a:xfrm>
                                    <a:off x="868680" y="0"/>
                                    <a:ext cx="0" cy="982413"/>
                                  </a:xfrm>
                                  <a:prstGeom prst="line">
                                    <a:avLst/>
                                  </a:prstGeom>
                                </wps:spPr>
                                <wps:style>
                                  <a:lnRef idx="1">
                                    <a:schemeClr val="dk1"/>
                                  </a:lnRef>
                                  <a:fillRef idx="0">
                                    <a:schemeClr val="dk1"/>
                                  </a:fillRef>
                                  <a:effectRef idx="0">
                                    <a:schemeClr val="dk1"/>
                                  </a:effectRef>
                                  <a:fontRef idx="minor">
                                    <a:schemeClr val="tx1"/>
                                  </a:fontRef>
                                </wps:style>
                                <wps:bodyPr/>
                              </wps:wsp>
                              <wps:wsp>
                                <wps:cNvPr id="301" name="Straight Connector 301"/>
                                <wps:cNvCnPr/>
                                <wps:spPr>
                                  <a:xfrm flipH="1">
                                    <a:off x="868680" y="986246"/>
                                    <a:ext cx="1404257" cy="0"/>
                                  </a:xfrm>
                                  <a:prstGeom prst="line">
                                    <a:avLst/>
                                  </a:prstGeom>
                                </wps:spPr>
                                <wps:style>
                                  <a:lnRef idx="1">
                                    <a:schemeClr val="dk1"/>
                                  </a:lnRef>
                                  <a:fillRef idx="0">
                                    <a:schemeClr val="dk1"/>
                                  </a:fillRef>
                                  <a:effectRef idx="0">
                                    <a:schemeClr val="dk1"/>
                                  </a:effectRef>
                                  <a:fontRef idx="minor">
                                    <a:schemeClr val="tx1"/>
                                  </a:fontRef>
                                </wps:style>
                                <wps:bodyPr/>
                              </wps:wsp>
                              <wps:wsp>
                                <wps:cNvPr id="302" name="Text Box 2"/>
                                <wps:cNvSpPr txBox="1">
                                  <a:spLocks noChangeArrowheads="1"/>
                                </wps:cNvSpPr>
                                <wps:spPr bwMode="auto">
                                  <a:xfrm>
                                    <a:off x="1371436" y="986177"/>
                                    <a:ext cx="515620" cy="228669"/>
                                  </a:xfrm>
                                  <a:prstGeom prst="rect">
                                    <a:avLst/>
                                  </a:prstGeom>
                                  <a:noFill/>
                                  <a:ln w="9525">
                                    <a:noFill/>
                                    <a:miter lim="800000"/>
                                    <a:headEnd/>
                                    <a:tailEnd/>
                                  </a:ln>
                                </wps:spPr>
                                <wps:txbx>
                                  <w:txbxContent>
                                    <w:p w:rsidR="00AC7A73" w:rsidRPr="00E83AE9" w:rsidRDefault="00AC7A73" w:rsidP="00E83AE9">
                                      <w:pPr>
                                        <w:rPr>
                                          <w:sz w:val="18"/>
                                          <w:szCs w:val="20"/>
                                        </w:rPr>
                                      </w:pPr>
                                      <w:r w:rsidRPr="00E83AE9">
                                        <w:rPr>
                                          <w:sz w:val="18"/>
                                          <w:szCs w:val="20"/>
                                        </w:rPr>
                                        <w:t>Time</w:t>
                                      </w:r>
                                    </w:p>
                                  </w:txbxContent>
                                </wps:txbx>
                                <wps:bodyPr rot="0" vert="horz" wrap="square" lIns="91440" tIns="45720" rIns="91440" bIns="45720" anchor="t" anchorCtr="0">
                                  <a:noAutofit/>
                                </wps:bodyPr>
                              </wps:wsp>
                              <wps:wsp>
                                <wps:cNvPr id="303" name="Text Box 2"/>
                                <wps:cNvSpPr txBox="1">
                                  <a:spLocks noChangeArrowheads="1"/>
                                </wps:cNvSpPr>
                                <wps:spPr bwMode="auto">
                                  <a:xfrm>
                                    <a:off x="0" y="313485"/>
                                    <a:ext cx="894080" cy="417979"/>
                                  </a:xfrm>
                                  <a:prstGeom prst="rect">
                                    <a:avLst/>
                                  </a:prstGeom>
                                  <a:noFill/>
                                  <a:ln w="9525">
                                    <a:noFill/>
                                    <a:miter lim="800000"/>
                                    <a:headEnd/>
                                    <a:tailEnd/>
                                  </a:ln>
                                </wps:spPr>
                                <wps:txbx>
                                  <w:txbxContent>
                                    <w:p w:rsidR="00AC7A73" w:rsidRPr="00E83AE9" w:rsidRDefault="00AC7A73"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rsidR="00AC7A73" w:rsidRPr="00E83AE9" w:rsidRDefault="00AC7A73" w:rsidP="00E83AE9">
                                      <w:pPr>
                                        <w:spacing w:after="0" w:line="240" w:lineRule="auto"/>
                                        <w:jc w:val="center"/>
                                        <w:rPr>
                                          <w:sz w:val="18"/>
                                          <w:szCs w:val="20"/>
                                          <w:lang w:val="en-AU"/>
                                        </w:rPr>
                                      </w:pPr>
                                      <w:r w:rsidRPr="00E83AE9">
                                        <w:rPr>
                                          <w:sz w:val="18"/>
                                          <w:szCs w:val="20"/>
                                          <w:lang w:val="en-AU"/>
                                        </w:rPr>
                                        <w:t>concentration</w:t>
                                      </w:r>
                                    </w:p>
                                  </w:txbxContent>
                                </wps:txbx>
                                <wps:bodyPr rot="0" vert="horz" wrap="square" lIns="91440" tIns="45720" rIns="91440" bIns="45720" anchor="t" anchorCtr="0">
                                  <a:noAutofit/>
                                </wps:bodyPr>
                              </wps:wsp>
                            </wpg:grpSp>
                            <wpg:grpSp>
                              <wpg:cNvPr id="317" name="Group 317"/>
                              <wpg:cNvGrpSpPr/>
                              <wpg:grpSpPr>
                                <a:xfrm>
                                  <a:off x="871369" y="100405"/>
                                  <a:ext cx="1273735" cy="884555"/>
                                  <a:chOff x="0" y="0"/>
                                  <a:chExt cx="1273735" cy="884555"/>
                                </a:xfrm>
                              </wpg:grpSpPr>
                              <wps:wsp>
                                <wps:cNvPr id="315" name="Freeform 315"/>
                                <wps:cNvSpPr/>
                                <wps:spPr>
                                  <a:xfrm>
                                    <a:off x="0" y="0"/>
                                    <a:ext cx="998855" cy="884555"/>
                                  </a:xfrm>
                                  <a:custGeom>
                                    <a:avLst/>
                                    <a:gdLst>
                                      <a:gd name="connsiteX0" fmla="*/ 0 w 999194"/>
                                      <a:gd name="connsiteY0" fmla="*/ 884607 h 884607"/>
                                      <a:gd name="connsiteX1" fmla="*/ 238340 w 999194"/>
                                      <a:gd name="connsiteY1" fmla="*/ 394177 h 884607"/>
                                      <a:gd name="connsiteX2" fmla="*/ 591266 w 999194"/>
                                      <a:gd name="connsiteY2" fmla="*/ 110003 h 884607"/>
                                      <a:gd name="connsiteX3" fmla="*/ 999194 w 999194"/>
                                      <a:gd name="connsiteY3" fmla="*/ 0 h 884607"/>
                                      <a:gd name="connsiteX0" fmla="*/ 0 w 999194"/>
                                      <a:gd name="connsiteY0" fmla="*/ 884607 h 884607"/>
                                      <a:gd name="connsiteX1" fmla="*/ 238340 w 999194"/>
                                      <a:gd name="connsiteY1" fmla="*/ 394177 h 884607"/>
                                      <a:gd name="connsiteX2" fmla="*/ 591266 w 999194"/>
                                      <a:gd name="connsiteY2" fmla="*/ 110003 h 884607"/>
                                      <a:gd name="connsiteX3" fmla="*/ 999194 w 999194"/>
                                      <a:gd name="connsiteY3" fmla="*/ 0 h 884607"/>
                                    </a:gdLst>
                                    <a:ahLst/>
                                    <a:cxnLst>
                                      <a:cxn ang="0">
                                        <a:pos x="connsiteX0" y="connsiteY0"/>
                                      </a:cxn>
                                      <a:cxn ang="0">
                                        <a:pos x="connsiteX1" y="connsiteY1"/>
                                      </a:cxn>
                                      <a:cxn ang="0">
                                        <a:pos x="connsiteX2" y="connsiteY2"/>
                                      </a:cxn>
                                      <a:cxn ang="0">
                                        <a:pos x="connsiteX3" y="connsiteY3"/>
                                      </a:cxn>
                                    </a:cxnLst>
                                    <a:rect l="l" t="t" r="r" b="b"/>
                                    <a:pathLst>
                                      <a:path w="999194" h="884607">
                                        <a:moveTo>
                                          <a:pt x="0" y="884607"/>
                                        </a:moveTo>
                                        <a:cubicBezTo>
                                          <a:pt x="69898" y="703942"/>
                                          <a:pt x="139796" y="523278"/>
                                          <a:pt x="238340" y="394177"/>
                                        </a:cubicBezTo>
                                        <a:cubicBezTo>
                                          <a:pt x="336884" y="265076"/>
                                          <a:pt x="464457" y="175699"/>
                                          <a:pt x="591266" y="110003"/>
                                        </a:cubicBezTo>
                                        <a:cubicBezTo>
                                          <a:pt x="718075" y="44307"/>
                                          <a:pt x="874682" y="1526"/>
                                          <a:pt x="999194"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Connector 316"/>
                                <wps:cNvCnPr/>
                                <wps:spPr>
                                  <a:xfrm>
                                    <a:off x="996875" y="0"/>
                                    <a:ext cx="27686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id="Group 332" o:spid="_x0000_s1259" style="width:178.95pt;height:95.65pt;mso-position-horizontal-relative:char;mso-position-vertical-relative:line" coordsize="22729,12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">
                      <v:group id="_x0000_s1260" style="position:absolute;width:22729;height:12148" coordsize="22729,12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Straight Connector 294" o:spid="_x0000_s1261" style="position:absolute;visibility:visible;mso-wrap-style:square" from="8686,0" to="8686,9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KxNMIAAADcAAAADwAAAGRycy9kb3ducmV2LnhtbESPQWsCMRSE70L/Q3iF3mpWq1K3Rimi&#10;KHrS1vtj87q7uHlZk6jx3xuh4HGYmW+YySyaRlzI+dqygl43A0FcWF1zqeD3Z/n+CcIHZI2NZVJw&#10;Iw+z6Utngrm2V97RZR9KkSDsc1RQhdDmUvqiIoO+a1vi5P1ZZzAk6UqpHV4T3DSyn2UjabDmtFBh&#10;S/OKiuP+bBKldzgZuTqO8bBxW7f4GMVhPCn19hq/v0AEiuEZ/m+vtYL+eACPM+kI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4KxNMIAAADcAAAADwAAAAAAAAAAAAAA&#10;AAChAgAAZHJzL2Rvd25yZXYueG1sUEsFBgAAAAAEAAQA+QAAAJADAAAAAA==&#10;" strokecolor="black [3040]"/>
                        <v:line id="Straight Connector 301" o:spid="_x0000_s1262" style="position:absolute;flip:x;visibility:visible;mso-wrap-style:square" from="8686,9862" to="22729,9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xSIMYAAADcAAAADwAAAGRycy9kb3ducmV2LnhtbESPT2vCQBTE74LfYXmF3szGFqqkWaUI&#10;QmlJMVEP3h7Zlz80+zZkV5N++26h4HGYmd8w6XYynbjR4FrLCpZRDIK4tLrlWsHpuF+sQTiPrLGz&#10;TAp+yMF2M5+lmGg7ck63wtciQNglqKDxvk+kdGVDBl1ke+LgVXYw6IMcaqkHHAPcdPIpjl+kwZbD&#10;QoM97Roqv4urUVC5a7+7nLWvVh9ZnlWf9ReOB6UeH6a3VxCeJn8P/7fftYLneAl/Z8IRk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cUiDGAAAA3AAAAA8AAAAAAAAA&#10;AAAAAAAAoQIAAGRycy9kb3ducmV2LnhtbFBLBQYAAAAABAAEAPkAAACUAwAAAAA=&#10;" strokecolor="black [3040]"/>
                        <v:shape id="_x0000_s1263" type="#_x0000_t202" style="position:absolute;left:13714;top:9861;width:5156;height:2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pK7cQA&#10;AADcAAAADwAAAGRycy9kb3ducmV2LnhtbESPQWvCQBSE7wX/w/IEb7qrtkXTbESUQk8tpip4e2Sf&#10;SWj2bchuTfrvuwWhx2FmvmHSzWAbcaPO1441zGcKBHHhTM2lhuPn63QFwgdkg41j0vBDHjbZ6CHF&#10;xLieD3TLQykihH2CGqoQ2kRKX1Rk0c9cSxy9q+sshii7UpoO+wi3jVwo9Swt1hwXKmxpV1HxlX9b&#10;Daf36+X8qD7KvX1qezcoyXYttZ6Mh+0LiEBD+A/f229Gw1It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Su3EAAAA3AAAAA8AAAAAAAAAAAAAAAAAmAIAAGRycy9k&#10;b3ducmV2LnhtbFBLBQYAAAAABAAEAPUAAACJAwAAAAA=&#10;" filled="f" stroked="f">
                          <v:textbox>
                            <w:txbxContent>
                              <w:p w:rsidR="00AC7A73" w:rsidRPr="00E83AE9" w:rsidRDefault="00AC7A73" w:rsidP="00E83AE9">
                                <w:pPr>
                                  <w:rPr>
                                    <w:sz w:val="18"/>
                                    <w:szCs w:val="20"/>
                                  </w:rPr>
                                </w:pPr>
                                <w:r w:rsidRPr="00E83AE9">
                                  <w:rPr>
                                    <w:sz w:val="18"/>
                                    <w:szCs w:val="20"/>
                                  </w:rPr>
                                  <w:t>Time</w:t>
                                </w:r>
                              </w:p>
                            </w:txbxContent>
                          </v:textbox>
                        </v:shape>
                        <v:shape id="_x0000_s1264" type="#_x0000_t202" style="position:absolute;top:3134;width:8940;height:4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bvdsQA&#10;AADcAAAADwAAAGRycy9kb3ducmV2LnhtbESPQWvCQBSE7wX/w/IEb7qrtkXTbESUQk8tpip4e2Sf&#10;SWj2bchuTfrvuwWhx2FmvmHSzWAbcaPO1441zGcKBHHhTM2lhuPn63QFwgdkg41j0vBDHjbZ6CHF&#10;xLieD3TLQykihH2CGqoQ2kRKX1Rk0c9cSxy9q+sshii7UpoO+wi3jVwo9Swt1hwXKmxpV1HxlX9b&#10;Daf36+X8qD7KvX1qezcoyXYttZ6Mh+0LiEBD+A/f229Gw1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G73bEAAAA3AAAAA8AAAAAAAAAAAAAAAAAmAIAAGRycy9k&#10;b3ducmV2LnhtbFBLBQYAAAAABAAEAPUAAACJAwAAAAA=&#10;" filled="f" stroked="f">
                          <v:textbox>
                            <w:txbxContent>
                              <w:p w:rsidR="00AC7A73" w:rsidRPr="00E83AE9" w:rsidRDefault="00AC7A73"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rsidR="00AC7A73" w:rsidRPr="00E83AE9" w:rsidRDefault="00AC7A73" w:rsidP="00E83AE9">
                                <w:pPr>
                                  <w:spacing w:after="0" w:line="240" w:lineRule="auto"/>
                                  <w:jc w:val="center"/>
                                  <w:rPr>
                                    <w:sz w:val="18"/>
                                    <w:szCs w:val="20"/>
                                    <w:lang w:val="en-AU"/>
                                  </w:rPr>
                                </w:pPr>
                                <w:r w:rsidRPr="00E83AE9">
                                  <w:rPr>
                                    <w:sz w:val="18"/>
                                    <w:szCs w:val="20"/>
                                    <w:lang w:val="en-AU"/>
                                  </w:rPr>
                                  <w:t>concentration</w:t>
                                </w:r>
                              </w:p>
                            </w:txbxContent>
                          </v:textbox>
                        </v:shape>
                      </v:group>
                      <v:group id="Group 317" o:spid="_x0000_s1265" style="position:absolute;left:8713;top:1004;width:12738;height:8845" coordsize="12737,8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shape id="Freeform 315" o:spid="_x0000_s1266" style="position:absolute;width:9988;height:8845;visibility:visible;mso-wrap-style:square;v-text-anchor:middle" coordsize="999194,8846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kNRcUA&#10;AADcAAAADwAAAGRycy9kb3ducmV2LnhtbESPUUvDQBCE3wX/w7FC3+yllhaJvRYrWEqLBaP4vOTW&#10;JJjbC3fbNO2v7wmCj8PMfMMsVoNrVU8hNp4NTMYZKOLS24YrA58fr/ePoKIgW2w9k4EzRVgtb28W&#10;mFt/4nfqC6lUgnDM0UAt0uVax7Imh3HsO+LkffvgUJIMlbYBTwnuWv2QZXPtsOG0UGNHLzWVP8XR&#10;GZjj7iKb7K0P62Yv6+qwKabHL2NGd8PzEyihQf7Df+2tNTCdzOD3TDoCe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Q1FxQAAANwAAAAPAAAAAAAAAAAAAAAAAJgCAABkcnMv&#10;ZG93bnJldi54bWxQSwUGAAAAAAQABAD1AAAAigMAAAAA&#10;" path="m,884607c69898,703942,139796,523278,238340,394177,336884,265076,464457,175699,591266,110003,718075,44307,874682,1526,999194,e" filled="f" strokecolor="black [3040]">
                          <v:path arrowok="t" o:connecttype="custom" o:connectlocs="0,884555;238259,394154;591065,109997;998855,0" o:connectangles="0,0,0,0"/>
                        </v:shape>
                        <v:line id="Straight Connector 316" o:spid="_x0000_s1267" style="position:absolute;visibility:visible;mso-wrap-style:square" from="9968,0" to="127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6GH8MAAADcAAAADwAAAGRycy9kb3ducmV2LnhtbESPQWsCMRSE74L/IbyCN81upYuuRpFS&#10;aaknt/X+2LzuLm5e1iTV9N83hYLHYWa+YdbbaHpxJec7ywryWQaCuLa640bB58d+ugDhA7LG3jIp&#10;+CEP2814tMZS2xsf6VqFRiQI+xIVtCEMpZS+bsmgn9mBOHlf1hkMSbpGaoe3BDe9fMyyQhrsOC20&#10;ONBzS/W5+jaJkp8uRr6el3h6dwf3Mi/iU7woNXmIuxWIQDHcw//tN61gnhfwdyYdAbn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uhh/DAAAA3AAAAA8AAAAAAAAAAAAA&#10;AAAAoQIAAGRycy9kb3ducmV2LnhtbFBLBQYAAAAABAAEAPkAAACRAwAAAAA=&#10;" strokecolor="black [3040]"/>
                      </v:group>
                      <w10:anchorlock/>
                    </v:group>
                  </w:pict>
                </mc:Fallback>
              </mc:AlternateContent>
            </w:r>
          </w:p>
        </w:tc>
        <w:tc>
          <w:tcPr>
            <w:tcW w:w="544" w:type="dxa"/>
          </w:tcPr>
          <w:p w:rsidR="009857BC" w:rsidRPr="00B84AC7" w:rsidRDefault="009857BC" w:rsidP="00322118">
            <w:r w:rsidRPr="00B84AC7">
              <w:t>(d)</w:t>
            </w:r>
          </w:p>
        </w:tc>
        <w:tc>
          <w:tcPr>
            <w:tcW w:w="4834" w:type="dxa"/>
          </w:tcPr>
          <w:p w:rsidR="009857BC" w:rsidRPr="00B84AC7" w:rsidRDefault="00E83AE9" w:rsidP="00322118">
            <w:r w:rsidRPr="00B84AC7">
              <w:rPr>
                <w:b/>
                <w:noProof/>
                <w:lang w:val="en-AU" w:eastAsia="en-AU"/>
              </w:rPr>
              <mc:AlternateContent>
                <mc:Choice Requires="wpg">
                  <w:drawing>
                    <wp:inline distT="0" distB="0" distL="0" distR="0" wp14:anchorId="1D6F40D1" wp14:editId="5016592F">
                      <wp:extent cx="2272937" cy="1214846"/>
                      <wp:effectExtent l="0" t="0" r="32385" b="4445"/>
                      <wp:docPr id="321" name="Group 321"/>
                      <wp:cNvGraphicFramePr/>
                      <a:graphic xmlns:a="http://schemas.openxmlformats.org/drawingml/2006/main">
                        <a:graphicData uri="http://schemas.microsoft.com/office/word/2010/wordprocessingGroup">
                          <wpg:wgp>
                            <wpg:cNvGrpSpPr/>
                            <wpg:grpSpPr>
                              <a:xfrm>
                                <a:off x="0" y="0"/>
                                <a:ext cx="2272937" cy="1214846"/>
                                <a:chOff x="0" y="0"/>
                                <a:chExt cx="2272937" cy="1214846"/>
                              </a:xfrm>
                            </wpg:grpSpPr>
                            <wpg:grpSp>
                              <wpg:cNvPr id="304" name="Group 304"/>
                              <wpg:cNvGrpSpPr/>
                              <wpg:grpSpPr>
                                <a:xfrm>
                                  <a:off x="0" y="0"/>
                                  <a:ext cx="2272937" cy="1214846"/>
                                  <a:chOff x="0" y="0"/>
                                  <a:chExt cx="2272937" cy="1214846"/>
                                </a:xfrm>
                              </wpg:grpSpPr>
                              <wps:wsp>
                                <wps:cNvPr id="305" name="Straight Connector 305"/>
                                <wps:cNvCnPr/>
                                <wps:spPr>
                                  <a:xfrm>
                                    <a:off x="868680" y="0"/>
                                    <a:ext cx="0" cy="982413"/>
                                  </a:xfrm>
                                  <a:prstGeom prst="line">
                                    <a:avLst/>
                                  </a:prstGeom>
                                </wps:spPr>
                                <wps:style>
                                  <a:lnRef idx="1">
                                    <a:schemeClr val="dk1"/>
                                  </a:lnRef>
                                  <a:fillRef idx="0">
                                    <a:schemeClr val="dk1"/>
                                  </a:fillRef>
                                  <a:effectRef idx="0">
                                    <a:schemeClr val="dk1"/>
                                  </a:effectRef>
                                  <a:fontRef idx="minor">
                                    <a:schemeClr val="tx1"/>
                                  </a:fontRef>
                                </wps:style>
                                <wps:bodyPr/>
                              </wps:wsp>
                              <wps:wsp>
                                <wps:cNvPr id="308" name="Straight Connector 308"/>
                                <wps:cNvCnPr/>
                                <wps:spPr>
                                  <a:xfrm flipH="1">
                                    <a:off x="868680" y="986246"/>
                                    <a:ext cx="1404257" cy="0"/>
                                  </a:xfrm>
                                  <a:prstGeom prst="line">
                                    <a:avLst/>
                                  </a:prstGeom>
                                </wps:spPr>
                                <wps:style>
                                  <a:lnRef idx="1">
                                    <a:schemeClr val="dk1"/>
                                  </a:lnRef>
                                  <a:fillRef idx="0">
                                    <a:schemeClr val="dk1"/>
                                  </a:fillRef>
                                  <a:effectRef idx="0">
                                    <a:schemeClr val="dk1"/>
                                  </a:effectRef>
                                  <a:fontRef idx="minor">
                                    <a:schemeClr val="tx1"/>
                                  </a:fontRef>
                                </wps:style>
                                <wps:bodyPr/>
                              </wps:wsp>
                              <wps:wsp>
                                <wps:cNvPr id="309" name="Text Box 2"/>
                                <wps:cNvSpPr txBox="1">
                                  <a:spLocks noChangeArrowheads="1"/>
                                </wps:cNvSpPr>
                                <wps:spPr bwMode="auto">
                                  <a:xfrm>
                                    <a:off x="1371436" y="986177"/>
                                    <a:ext cx="515620" cy="228669"/>
                                  </a:xfrm>
                                  <a:prstGeom prst="rect">
                                    <a:avLst/>
                                  </a:prstGeom>
                                  <a:noFill/>
                                  <a:ln w="9525">
                                    <a:noFill/>
                                    <a:miter lim="800000"/>
                                    <a:headEnd/>
                                    <a:tailEnd/>
                                  </a:ln>
                                </wps:spPr>
                                <wps:txbx>
                                  <w:txbxContent>
                                    <w:p w:rsidR="00AC7A73" w:rsidRPr="00E83AE9" w:rsidRDefault="00AC7A73" w:rsidP="00E83AE9">
                                      <w:pPr>
                                        <w:rPr>
                                          <w:sz w:val="18"/>
                                          <w:szCs w:val="20"/>
                                        </w:rPr>
                                      </w:pPr>
                                      <w:r w:rsidRPr="00E83AE9">
                                        <w:rPr>
                                          <w:sz w:val="18"/>
                                          <w:szCs w:val="20"/>
                                        </w:rPr>
                                        <w:t>Time</w:t>
                                      </w:r>
                                    </w:p>
                                  </w:txbxContent>
                                </wps:txbx>
                                <wps:bodyPr rot="0" vert="horz" wrap="square" lIns="91440" tIns="45720" rIns="91440" bIns="45720" anchor="t" anchorCtr="0">
                                  <a:noAutofit/>
                                </wps:bodyPr>
                              </wps:wsp>
                              <wps:wsp>
                                <wps:cNvPr id="310" name="Text Box 2"/>
                                <wps:cNvSpPr txBox="1">
                                  <a:spLocks noChangeArrowheads="1"/>
                                </wps:cNvSpPr>
                                <wps:spPr bwMode="auto">
                                  <a:xfrm>
                                    <a:off x="0" y="313486"/>
                                    <a:ext cx="894080" cy="417924"/>
                                  </a:xfrm>
                                  <a:prstGeom prst="rect">
                                    <a:avLst/>
                                  </a:prstGeom>
                                  <a:noFill/>
                                  <a:ln w="9525">
                                    <a:noFill/>
                                    <a:miter lim="800000"/>
                                    <a:headEnd/>
                                    <a:tailEnd/>
                                  </a:ln>
                                </wps:spPr>
                                <wps:txbx>
                                  <w:txbxContent>
                                    <w:p w:rsidR="00AC7A73" w:rsidRPr="00E83AE9" w:rsidRDefault="00AC7A73"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rsidR="00AC7A73" w:rsidRPr="00E83AE9" w:rsidRDefault="00AC7A73" w:rsidP="00E83AE9">
                                      <w:pPr>
                                        <w:spacing w:after="0" w:line="240" w:lineRule="auto"/>
                                        <w:jc w:val="center"/>
                                        <w:rPr>
                                          <w:sz w:val="18"/>
                                          <w:szCs w:val="20"/>
                                          <w:lang w:val="en-AU"/>
                                        </w:rPr>
                                      </w:pPr>
                                      <w:r w:rsidRPr="00E83AE9">
                                        <w:rPr>
                                          <w:sz w:val="18"/>
                                          <w:szCs w:val="20"/>
                                          <w:lang w:val="en-AU"/>
                                        </w:rPr>
                                        <w:t>concentration</w:t>
                                      </w:r>
                                    </w:p>
                                  </w:txbxContent>
                                </wps:txbx>
                                <wps:bodyPr rot="0" vert="horz" wrap="square" lIns="91440" tIns="45720" rIns="91440" bIns="45720" anchor="t" anchorCtr="0">
                                  <a:noAutofit/>
                                </wps:bodyPr>
                              </wps:wsp>
                            </wpg:grpSp>
                            <wpg:grpSp>
                              <wpg:cNvPr id="318" name="Group 318"/>
                              <wpg:cNvGrpSpPr/>
                              <wpg:grpSpPr>
                                <a:xfrm flipV="1">
                                  <a:off x="867784" y="103991"/>
                                  <a:ext cx="1273735" cy="627529"/>
                                  <a:chOff x="0" y="0"/>
                                  <a:chExt cx="1273735" cy="884555"/>
                                </a:xfrm>
                              </wpg:grpSpPr>
                              <wps:wsp>
                                <wps:cNvPr id="319" name="Freeform 319"/>
                                <wps:cNvSpPr/>
                                <wps:spPr>
                                  <a:xfrm>
                                    <a:off x="0" y="0"/>
                                    <a:ext cx="998855" cy="884555"/>
                                  </a:xfrm>
                                  <a:custGeom>
                                    <a:avLst/>
                                    <a:gdLst>
                                      <a:gd name="connsiteX0" fmla="*/ 0 w 999194"/>
                                      <a:gd name="connsiteY0" fmla="*/ 884607 h 884607"/>
                                      <a:gd name="connsiteX1" fmla="*/ 238340 w 999194"/>
                                      <a:gd name="connsiteY1" fmla="*/ 394177 h 884607"/>
                                      <a:gd name="connsiteX2" fmla="*/ 591266 w 999194"/>
                                      <a:gd name="connsiteY2" fmla="*/ 110003 h 884607"/>
                                      <a:gd name="connsiteX3" fmla="*/ 999194 w 999194"/>
                                      <a:gd name="connsiteY3" fmla="*/ 0 h 884607"/>
                                      <a:gd name="connsiteX0" fmla="*/ 0 w 999194"/>
                                      <a:gd name="connsiteY0" fmla="*/ 884607 h 884607"/>
                                      <a:gd name="connsiteX1" fmla="*/ 238340 w 999194"/>
                                      <a:gd name="connsiteY1" fmla="*/ 394177 h 884607"/>
                                      <a:gd name="connsiteX2" fmla="*/ 591266 w 999194"/>
                                      <a:gd name="connsiteY2" fmla="*/ 110003 h 884607"/>
                                      <a:gd name="connsiteX3" fmla="*/ 999194 w 999194"/>
                                      <a:gd name="connsiteY3" fmla="*/ 0 h 884607"/>
                                    </a:gdLst>
                                    <a:ahLst/>
                                    <a:cxnLst>
                                      <a:cxn ang="0">
                                        <a:pos x="connsiteX0" y="connsiteY0"/>
                                      </a:cxn>
                                      <a:cxn ang="0">
                                        <a:pos x="connsiteX1" y="connsiteY1"/>
                                      </a:cxn>
                                      <a:cxn ang="0">
                                        <a:pos x="connsiteX2" y="connsiteY2"/>
                                      </a:cxn>
                                      <a:cxn ang="0">
                                        <a:pos x="connsiteX3" y="connsiteY3"/>
                                      </a:cxn>
                                    </a:cxnLst>
                                    <a:rect l="l" t="t" r="r" b="b"/>
                                    <a:pathLst>
                                      <a:path w="999194" h="884607">
                                        <a:moveTo>
                                          <a:pt x="0" y="884607"/>
                                        </a:moveTo>
                                        <a:cubicBezTo>
                                          <a:pt x="69898" y="703942"/>
                                          <a:pt x="139796" y="523278"/>
                                          <a:pt x="238340" y="394177"/>
                                        </a:cubicBezTo>
                                        <a:cubicBezTo>
                                          <a:pt x="336884" y="265076"/>
                                          <a:pt x="464457" y="175699"/>
                                          <a:pt x="591266" y="110003"/>
                                        </a:cubicBezTo>
                                        <a:cubicBezTo>
                                          <a:pt x="718075" y="44307"/>
                                          <a:pt x="874682" y="1526"/>
                                          <a:pt x="999194"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Connector 320"/>
                                <wps:cNvCnPr/>
                                <wps:spPr>
                                  <a:xfrm>
                                    <a:off x="996875" y="0"/>
                                    <a:ext cx="27686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id="Group 321" o:spid="_x0000_s1268" style="width:178.95pt;height:95.65pt;mso-position-horizontal-relative:char;mso-position-vertical-relative:line" coordsize="22729,12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">
                      <v:group id="Group 304" o:spid="_x0000_s1269" style="position:absolute;width:22729;height:12148" coordsize="22729,12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line id="Straight Connector 305" o:spid="_x0000_s1270" style="position:absolute;visibility:visible;mso-wrap-style:square" from="8686,0" to="8686,9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WOtcIAAADcAAAADwAAAGRycy9kb3ducmV2LnhtbESPQWsCMRSE70L/Q3gFb5pVUdqtUUpR&#10;LHpyW++Pzevu4uZlTaKm/94IgsdhZr5h5stoWnEh5xvLCkbDDARxaXXDlYLfn/XgDYQPyBpby6Tg&#10;nzwsFy+9OebaXnlPlyJUIkHY56igDqHLpfRlTQb90HbEyfuzzmBI0lVSO7wmuGnlOMtm0mDDaaHG&#10;jr5qKo/F2STK6HAycnN8x8PW7dxqMovTeFKq/xo/P0AEiuEZfrS/tYJJNoX7mXQE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WOtcIAAADcAAAADwAAAAAAAAAAAAAA&#10;AAChAgAAZHJzL2Rvd25yZXYueG1sUEsFBgAAAAAEAAQA+QAAAJADAAAAAA==&#10;" strokecolor="black [3040]"/>
                        <v:line id="Straight Connector 308" o:spid="_x0000_s1271" style="position:absolute;flip:x;visibility:visible;mso-wrap-style:square" from="8686,9862" to="22729,9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b7vcAAAADcAAAADwAAAGRycy9kb3ducmV2LnhtbERPy4rCMBTdC/5DuII7TR3BkWoUEYRB&#10;UcbXwt2luX1gc1OaaOvfm4Xg8nDe82VrSvGk2hWWFYyGEQjixOqCMwWX82YwBeE8ssbSMil4kYPl&#10;otuZY6xtw0d6nnwmQgi7GBXk3lexlC7JyaAb2oo4cKmtDfoA60zqGpsQbkr5E0UTabDg0JBjReuc&#10;kvvpYRSk7lGtb1ft09/t/rhPd9kBm3+l+r12NQPhqfVf8cf9pxWMo7A2nAlH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Am+73AAAAA3AAAAA8AAAAAAAAAAAAAAAAA&#10;oQIAAGRycy9kb3ducmV2LnhtbFBLBQYAAAAABAAEAPkAAACOAwAAAAA=&#10;" strokecolor="black [3040]"/>
                        <v:shape id="_x0000_s1272" type="#_x0000_t202" style="position:absolute;left:13714;top:9861;width:5156;height:2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rsidR="00AC7A73" w:rsidRPr="00E83AE9" w:rsidRDefault="00AC7A73" w:rsidP="00E83AE9">
                                <w:pPr>
                                  <w:rPr>
                                    <w:sz w:val="18"/>
                                    <w:szCs w:val="20"/>
                                  </w:rPr>
                                </w:pPr>
                                <w:r w:rsidRPr="00E83AE9">
                                  <w:rPr>
                                    <w:sz w:val="18"/>
                                    <w:szCs w:val="20"/>
                                  </w:rPr>
                                  <w:t>Time</w:t>
                                </w:r>
                              </w:p>
                            </w:txbxContent>
                          </v:textbox>
                        </v:shape>
                        <v:shape id="_x0000_s1273" type="#_x0000_t202" style="position:absolute;top:3134;width:8940;height:4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n3MIA&#10;AADcAAAADwAAAGRycy9kb3ducmV2LnhtbERPz2vCMBS+D/wfwhO8rYlzk1mNRSaCpw27TfD2aJ5t&#10;sXkpTWy7/345DHb8+H5vstE2oqfO1441zBMFgrhwpuZSw9fn4fEVhA/IBhvHpOGHPGTbycMGU+MG&#10;PlGfh1LEEPYpaqhCaFMpfVGRRZ+4ljhyV9dZDBF2pTQdDjHcNvJJqaW0WHNsqLClt4qKW363Gr7f&#10;r5fzs/oo9/alHdyoJNuV1Ho2HXdrEIHG8C/+cx+NhsU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efcwgAAANwAAAAPAAAAAAAAAAAAAAAAAJgCAABkcnMvZG93&#10;bnJldi54bWxQSwUGAAAAAAQABAD1AAAAhwMAAAAA&#10;" filled="f" stroked="f">
                          <v:textbox>
                            <w:txbxContent>
                              <w:p w:rsidR="00AC7A73" w:rsidRPr="00E83AE9" w:rsidRDefault="00AC7A73"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rsidR="00AC7A73" w:rsidRPr="00E83AE9" w:rsidRDefault="00AC7A73" w:rsidP="00E83AE9">
                                <w:pPr>
                                  <w:spacing w:after="0" w:line="240" w:lineRule="auto"/>
                                  <w:jc w:val="center"/>
                                  <w:rPr>
                                    <w:sz w:val="18"/>
                                    <w:szCs w:val="20"/>
                                    <w:lang w:val="en-AU"/>
                                  </w:rPr>
                                </w:pPr>
                                <w:r w:rsidRPr="00E83AE9">
                                  <w:rPr>
                                    <w:sz w:val="18"/>
                                    <w:szCs w:val="20"/>
                                    <w:lang w:val="en-AU"/>
                                  </w:rPr>
                                  <w:t>concentration</w:t>
                                </w:r>
                              </w:p>
                            </w:txbxContent>
                          </v:textbox>
                        </v:shape>
                      </v:group>
                      <v:group id="Group 318" o:spid="_x0000_s1274" style="position:absolute;left:8677;top:1039;width:12738;height:6276;flip:y" coordsize="12737,8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jgmcXsEAAADcAAAADwAA&#10;AAAAAAAAAAAAAACqAgAAZHJzL2Rvd25yZXYueG1sUEsFBgAAAAAEAAQA+gAAAJgDAAAAAA==&#10;">
                        <v:shape id="Freeform 319" o:spid="_x0000_s1275" style="position:absolute;width:9988;height:8845;visibility:visible;mso-wrap-style:square;v-text-anchor:middle" coordsize="999194,8846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QHQMUA&#10;AADcAAAADwAAAGRycy9kb3ducmV2LnhtbESPUUvDQBCE3wX/w7FC3+ylLRSNvRYrtBSLBaP4vOTW&#10;JJjbC3fbNPbX9wqCj8PMfMMsVoNrVU8hNp4NTMYZKOLS24YrA58fm/sHUFGQLbaeycAvRVgtb28W&#10;mFt/4nfqC6lUgnDM0UAt0uVax7Imh3HsO+LkffvgUJIMlbYBTwnuWj3Nsrl22HBaqLGjl5rKn+Lo&#10;DMzx9Szb7K0P62Yv6+qwLWbHL2NGd8PzEyihQf7Df+2dNTCbPML1TDoCen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1AdAxQAAANwAAAAPAAAAAAAAAAAAAAAAAJgCAABkcnMv&#10;ZG93bnJldi54bWxQSwUGAAAAAAQABAD1AAAAigMAAAAA&#10;" path="m,884607c69898,703942,139796,523278,238340,394177,336884,265076,464457,175699,591266,110003,718075,44307,874682,1526,999194,e" filled="f" strokecolor="black [3040]">
                          <v:path arrowok="t" o:connecttype="custom" o:connectlocs="0,884555;238259,394154;591065,109997;998855,0" o:connectangles="0,0,0,0"/>
                        </v:shape>
                        <v:line id="Straight Connector 320" o:spid="_x0000_s1276" style="position:absolute;visibility:visible;mso-wrap-style:square" from="9968,0" to="127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dxTcMAAADcAAAADwAAAGRycy9kb3ducmV2LnhtbESPTW/CMAyG75P2HyIj7TZSQENQCGia&#10;Nm1iJ77uVmPaisYpSQbZv58PSDtar9/Hfpbr7Dp1pRBbzwZGwwIUceVty7WBw/7jeQYqJmSLnWcy&#10;8EsR1qvHhyWW1t94S9ddqpVAOJZooEmpL7WOVUMO49D3xJKdfHCYZAy1tgFvAnedHhfFVDtsWS40&#10;2NNbQ9V59+OEMjpenP48z/G4Cd/hfTLNL/lizNMgvy5AJcrpf/ne/rIGJmN5X2REBP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ncU3DAAAA3AAAAA8AAAAAAAAAAAAA&#10;AAAAoQIAAGRycy9kb3ducmV2LnhtbFBLBQYAAAAABAAEAPkAAACRAwAAAAA=&#10;" strokecolor="black [3040]"/>
                      </v:group>
                      <w10:anchorlock/>
                    </v:group>
                  </w:pict>
                </mc:Fallback>
              </mc:AlternateContent>
            </w:r>
          </w:p>
        </w:tc>
      </w:tr>
    </w:tbl>
    <w:p w:rsidR="009857BC" w:rsidRPr="00B84AC7" w:rsidRDefault="009857BC" w:rsidP="009857BC"/>
    <w:p w:rsidR="00F576D0" w:rsidRPr="00B84AC7" w:rsidRDefault="00F576D0" w:rsidP="009857BC"/>
    <w:p w:rsidR="009B02CF" w:rsidRPr="00B84AC7" w:rsidRDefault="009B02CF">
      <w:pPr>
        <w:rPr>
          <w:b/>
        </w:rPr>
      </w:pPr>
      <w:r w:rsidRPr="00B84AC7">
        <w:rPr>
          <w:b/>
        </w:rPr>
        <w:br w:type="page"/>
      </w:r>
    </w:p>
    <w:p w:rsidR="009857BC" w:rsidRPr="00B84AC7" w:rsidRDefault="009857BC" w:rsidP="009857BC">
      <w:pPr>
        <w:rPr>
          <w:b/>
        </w:rPr>
      </w:pPr>
      <w:r w:rsidRPr="00B84AC7">
        <w:rPr>
          <w:b/>
        </w:rPr>
        <w:lastRenderedPageBreak/>
        <w:t>WACE 2010 Q16:</w:t>
      </w:r>
    </w:p>
    <w:p w:rsidR="009857BC" w:rsidRPr="00B84AC7" w:rsidRDefault="009857BC" w:rsidP="009857BC">
      <w:r w:rsidRPr="00B84AC7">
        <w:t>Consider the following reaction at equilibrium:</w:t>
      </w:r>
    </w:p>
    <w:p w:rsidR="009857BC" w:rsidRPr="00B84AC7" w:rsidRDefault="009857BC" w:rsidP="009857BC">
      <w:pPr>
        <w:jc w:val="center"/>
      </w:pPr>
      <w:r w:rsidRPr="00B84AC7">
        <w:t>2 SO</w:t>
      </w:r>
      <w:r w:rsidRPr="00B84AC7">
        <w:rPr>
          <w:vertAlign w:val="subscript"/>
        </w:rPr>
        <w:t>2</w:t>
      </w:r>
      <w:r w:rsidRPr="00B84AC7">
        <w:t>(g)   +   O</w:t>
      </w:r>
      <w:r w:rsidRPr="00B84AC7">
        <w:rPr>
          <w:vertAlign w:val="subscript"/>
        </w:rPr>
        <w:t>2</w:t>
      </w:r>
      <w:r w:rsidRPr="00B84AC7">
        <w:t xml:space="preserve">(g)   </w:t>
      </w:r>
      <w:r w:rsidRPr="00B84AC7">
        <w:rPr>
          <w:rFonts w:ascii="Cambria Math" w:hAnsi="Cambria Math" w:cs="Cambria Math"/>
        </w:rPr>
        <w:t>⇌</w:t>
      </w:r>
      <w:r w:rsidRPr="00B84AC7">
        <w:t xml:space="preserve">   2 SO</w:t>
      </w:r>
      <w:r w:rsidRPr="00B84AC7">
        <w:rPr>
          <w:vertAlign w:val="subscript"/>
        </w:rPr>
        <w:t>3</w:t>
      </w:r>
      <w:r w:rsidRPr="00B84AC7">
        <w:t xml:space="preserve">(g)   </w:t>
      </w:r>
      <w:r w:rsidRPr="00B84AC7">
        <w:tab/>
      </w:r>
      <w:r w:rsidRPr="00B84AC7">
        <w:tab/>
        <w:t>ΔH = -197 kJ mol</w:t>
      </w:r>
      <w:r w:rsidRPr="00B84AC7">
        <w:rPr>
          <w:vertAlign w:val="superscript"/>
        </w:rPr>
        <w:t>-1</w:t>
      </w:r>
    </w:p>
    <w:p w:rsidR="009857BC" w:rsidRPr="00B84AC7" w:rsidRDefault="009857BC" w:rsidP="009857BC">
      <w:r w:rsidRPr="00B84AC7">
        <w:t>Which one of the following changes will increase the concentration of SO</w:t>
      </w:r>
      <w:r w:rsidRPr="00B84AC7">
        <w:rPr>
          <w:vertAlign w:val="subscript"/>
        </w:rPr>
        <w:t>3</w:t>
      </w:r>
      <w:r w:rsidRPr="00B84AC7">
        <w:t>(g) in the mixture when equilibrium is re-established?</w:t>
      </w:r>
    </w:p>
    <w:p w:rsidR="009857BC" w:rsidRPr="00B84AC7" w:rsidRDefault="009857BC" w:rsidP="009857BC">
      <w:pPr>
        <w:pStyle w:val="ListParagraph"/>
        <w:numPr>
          <w:ilvl w:val="0"/>
          <w:numId w:val="15"/>
        </w:numPr>
      </w:pPr>
      <w:r w:rsidRPr="00B84AC7">
        <w:t>decreasing the concentration of SO</w:t>
      </w:r>
      <w:r w:rsidRPr="00B84AC7">
        <w:rPr>
          <w:vertAlign w:val="subscript"/>
        </w:rPr>
        <w:t>2</w:t>
      </w:r>
      <w:r w:rsidRPr="00B84AC7">
        <w:t xml:space="preserve"> at constant temperature and pressure</w:t>
      </w:r>
    </w:p>
    <w:p w:rsidR="009857BC" w:rsidRPr="00B84AC7" w:rsidRDefault="009857BC" w:rsidP="009857BC">
      <w:pPr>
        <w:pStyle w:val="ListParagraph"/>
        <w:numPr>
          <w:ilvl w:val="0"/>
          <w:numId w:val="15"/>
        </w:numPr>
      </w:pPr>
      <w:r w:rsidRPr="00B84AC7">
        <w:t>decreasing the concentration of O</w:t>
      </w:r>
      <w:r w:rsidRPr="00B84AC7">
        <w:rPr>
          <w:vertAlign w:val="subscript"/>
        </w:rPr>
        <w:t>2</w:t>
      </w:r>
      <w:r w:rsidRPr="00B84AC7">
        <w:t xml:space="preserve"> at constant temperature and pressure</w:t>
      </w:r>
    </w:p>
    <w:p w:rsidR="009857BC" w:rsidRPr="00B84AC7" w:rsidRDefault="009857BC" w:rsidP="009857BC">
      <w:pPr>
        <w:pStyle w:val="ListParagraph"/>
        <w:numPr>
          <w:ilvl w:val="0"/>
          <w:numId w:val="15"/>
        </w:numPr>
      </w:pPr>
      <w:r w:rsidRPr="00B84AC7">
        <w:t>decreasing the temperature of the system</w:t>
      </w:r>
    </w:p>
    <w:p w:rsidR="009857BC" w:rsidRPr="00B84AC7" w:rsidRDefault="009857BC" w:rsidP="009857BC">
      <w:pPr>
        <w:pStyle w:val="ListParagraph"/>
        <w:numPr>
          <w:ilvl w:val="0"/>
          <w:numId w:val="15"/>
        </w:numPr>
      </w:pPr>
      <w:r w:rsidRPr="00B84AC7">
        <w:t>decreasing the pressure of the system</w:t>
      </w:r>
    </w:p>
    <w:p w:rsidR="009857BC" w:rsidRPr="00B84AC7" w:rsidRDefault="009857BC" w:rsidP="009857BC">
      <w:pPr>
        <w:rPr>
          <w:b/>
        </w:rPr>
      </w:pPr>
    </w:p>
    <w:p w:rsidR="009857BC" w:rsidRPr="00B84AC7" w:rsidRDefault="009857BC" w:rsidP="009857BC">
      <w:pPr>
        <w:rPr>
          <w:b/>
        </w:rPr>
      </w:pPr>
      <w:r w:rsidRPr="00B84AC7">
        <w:rPr>
          <w:b/>
        </w:rPr>
        <w:t>TEE 2009 MC Q10:</w:t>
      </w:r>
    </w:p>
    <w:p w:rsidR="009857BC" w:rsidRPr="00B84AC7" w:rsidRDefault="009857BC" w:rsidP="009857BC">
      <w:r w:rsidRPr="00B84AC7">
        <w:t>The reaction used in the production of ammonia gas is shown below.</w:t>
      </w:r>
    </w:p>
    <w:p w:rsidR="009857BC" w:rsidRPr="00B84AC7" w:rsidRDefault="009857BC" w:rsidP="009857BC">
      <w:pPr>
        <w:jc w:val="center"/>
      </w:pPr>
      <w:r w:rsidRPr="00B84AC7">
        <w:t>N</w:t>
      </w:r>
      <w:r w:rsidRPr="00B84AC7">
        <w:rPr>
          <w:vertAlign w:val="subscript"/>
        </w:rPr>
        <w:t>2</w:t>
      </w:r>
      <w:r w:rsidRPr="00B84AC7">
        <w:t>(g)   +   3 H</w:t>
      </w:r>
      <w:r w:rsidRPr="00B84AC7">
        <w:rPr>
          <w:vertAlign w:val="subscript"/>
        </w:rPr>
        <w:t>2</w:t>
      </w:r>
      <w:r w:rsidRPr="00B84AC7">
        <w:t xml:space="preserve">(g)   </w:t>
      </w:r>
      <w:r w:rsidRPr="00B84AC7">
        <w:rPr>
          <w:rFonts w:ascii="Cambria Math" w:hAnsi="Cambria Math" w:cs="Cambria Math"/>
        </w:rPr>
        <w:t>⇌</w:t>
      </w:r>
      <w:r w:rsidRPr="00B84AC7">
        <w:t xml:space="preserve">   2 NH</w:t>
      </w:r>
      <w:r w:rsidRPr="00B84AC7">
        <w:rPr>
          <w:vertAlign w:val="subscript"/>
        </w:rPr>
        <w:t>3</w:t>
      </w:r>
      <w:r w:rsidRPr="00B84AC7">
        <w:t>(g)</w:t>
      </w:r>
      <w:r w:rsidRPr="00B84AC7">
        <w:tab/>
      </w:r>
      <w:r w:rsidRPr="00B84AC7">
        <w:tab/>
        <w:t>ΔH = -92 kJ mol</w:t>
      </w:r>
      <w:r w:rsidRPr="00B84AC7">
        <w:rPr>
          <w:vertAlign w:val="superscript"/>
        </w:rPr>
        <w:t>-1</w:t>
      </w:r>
    </w:p>
    <w:p w:rsidR="009857BC" w:rsidRPr="00B84AC7" w:rsidRDefault="009857BC" w:rsidP="009857BC">
      <w:r w:rsidRPr="00B84AC7">
        <w:t>Addition of a catalyst will increase the rate of this reaction. Which one of the following will occur on the addition of a catalyst?</w:t>
      </w:r>
    </w:p>
    <w:p w:rsidR="009857BC" w:rsidRPr="00B84AC7" w:rsidRDefault="009857BC" w:rsidP="009857BC">
      <w:pPr>
        <w:pStyle w:val="ListParagraph"/>
        <w:numPr>
          <w:ilvl w:val="0"/>
          <w:numId w:val="17"/>
        </w:numPr>
      </w:pPr>
      <w:r w:rsidRPr="00B84AC7">
        <w:t>The equilibrium yield of ammonia remains constant.</w:t>
      </w:r>
    </w:p>
    <w:p w:rsidR="009857BC" w:rsidRPr="00B84AC7" w:rsidRDefault="009857BC" w:rsidP="009857BC">
      <w:pPr>
        <w:pStyle w:val="ListParagraph"/>
        <w:numPr>
          <w:ilvl w:val="0"/>
          <w:numId w:val="17"/>
        </w:numPr>
      </w:pPr>
      <w:r w:rsidRPr="00B84AC7">
        <w:t>The rate of the forward reaction increases relative to the rate of the reverse reaction.</w:t>
      </w:r>
    </w:p>
    <w:p w:rsidR="009857BC" w:rsidRPr="00B84AC7" w:rsidRDefault="009857BC" w:rsidP="009857BC">
      <w:pPr>
        <w:pStyle w:val="ListParagraph"/>
        <w:numPr>
          <w:ilvl w:val="0"/>
          <w:numId w:val="17"/>
        </w:numPr>
      </w:pPr>
      <w:r w:rsidRPr="00B84AC7">
        <w:t xml:space="preserve">The </w:t>
      </w:r>
      <w:r w:rsidR="00AC7A73" w:rsidRPr="00B84AC7">
        <w:t>proportion of successful collisions remains</w:t>
      </w:r>
      <w:r w:rsidRPr="00B84AC7">
        <w:t xml:space="preserve"> constant.</w:t>
      </w:r>
    </w:p>
    <w:p w:rsidR="009857BC" w:rsidRPr="00B84AC7" w:rsidRDefault="009857BC" w:rsidP="009857BC">
      <w:pPr>
        <w:pStyle w:val="ListParagraph"/>
        <w:numPr>
          <w:ilvl w:val="0"/>
          <w:numId w:val="17"/>
        </w:numPr>
      </w:pPr>
      <w:r w:rsidRPr="00B84AC7">
        <w:t>The endothermic reaction is favoured.</w:t>
      </w:r>
    </w:p>
    <w:p w:rsidR="009857BC" w:rsidRPr="00B84AC7" w:rsidRDefault="009857BC" w:rsidP="009857BC"/>
    <w:p w:rsidR="009857BC" w:rsidRPr="00B84AC7" w:rsidRDefault="009857BC" w:rsidP="009857BC">
      <w:pPr>
        <w:rPr>
          <w:b/>
        </w:rPr>
      </w:pPr>
      <w:r w:rsidRPr="00B84AC7">
        <w:rPr>
          <w:b/>
        </w:rPr>
        <w:t>TEE 2008 MC Q21:</w:t>
      </w:r>
    </w:p>
    <w:p w:rsidR="009857BC" w:rsidRPr="00B84AC7" w:rsidRDefault="009857BC" w:rsidP="009857BC">
      <w:r w:rsidRPr="00B84AC7">
        <w:t>When solid silver chromate is added to water, the following equilibrium is established:</w:t>
      </w:r>
    </w:p>
    <w:p w:rsidR="009857BC" w:rsidRPr="00B84AC7" w:rsidRDefault="009857BC" w:rsidP="009857BC">
      <w:pPr>
        <w:jc w:val="center"/>
      </w:pPr>
      <w:r w:rsidRPr="00B84AC7">
        <w:t>Ag</w:t>
      </w:r>
      <w:r w:rsidRPr="00B84AC7">
        <w:rPr>
          <w:vertAlign w:val="subscript"/>
        </w:rPr>
        <w:t>2</w:t>
      </w:r>
      <w:r w:rsidRPr="00B84AC7">
        <w:t>CrO</w:t>
      </w:r>
      <w:r w:rsidRPr="00B84AC7">
        <w:rPr>
          <w:vertAlign w:val="subscript"/>
        </w:rPr>
        <w:t>4</w:t>
      </w:r>
      <w:r w:rsidRPr="00B84AC7">
        <w:t xml:space="preserve">(s)   </w:t>
      </w:r>
      <w:r w:rsidRPr="00B84AC7">
        <w:rPr>
          <w:rFonts w:ascii="Cambria Math" w:hAnsi="Cambria Math" w:cs="Cambria Math"/>
        </w:rPr>
        <w:t>⇌</w:t>
      </w:r>
      <w:r w:rsidRPr="00B84AC7">
        <w:t xml:space="preserve">   2 Ag</w:t>
      </w:r>
      <w:r w:rsidRPr="00B84AC7">
        <w:rPr>
          <w:vertAlign w:val="superscript"/>
        </w:rPr>
        <w:t>+</w:t>
      </w:r>
      <w:r w:rsidRPr="00B84AC7">
        <w:t>(aq)   +   CrO</w:t>
      </w:r>
      <w:r w:rsidRPr="00B84AC7">
        <w:rPr>
          <w:vertAlign w:val="subscript"/>
        </w:rPr>
        <w:t>4</w:t>
      </w:r>
      <w:r w:rsidRPr="00B84AC7">
        <w:rPr>
          <w:vertAlign w:val="superscript"/>
        </w:rPr>
        <w:t>2-</w:t>
      </w:r>
      <w:r w:rsidRPr="00B84AC7">
        <w:t>(aq)</w:t>
      </w:r>
    </w:p>
    <w:p w:rsidR="009857BC" w:rsidRPr="00B84AC7" w:rsidRDefault="009857BC" w:rsidP="009857BC">
      <w:r w:rsidRPr="00B84AC7">
        <w:t xml:space="preserve">A small quantity of sodium chromate solid is added to the solution. </w:t>
      </w:r>
      <w:r w:rsidR="009512FD" w:rsidRPr="00B84AC7">
        <w:t>A</w:t>
      </w:r>
      <w:r w:rsidRPr="00B84AC7">
        <w:t>ssuming there is no change in the volume of the system, which of the following statements is correct?</w:t>
      </w:r>
    </w:p>
    <w:p w:rsidR="009857BC" w:rsidRPr="00B84AC7" w:rsidRDefault="009857BC" w:rsidP="009857BC">
      <w:pPr>
        <w:pStyle w:val="ListParagraph"/>
        <w:numPr>
          <w:ilvl w:val="0"/>
          <w:numId w:val="20"/>
        </w:numPr>
      </w:pPr>
      <w:r w:rsidRPr="00B84AC7">
        <w:t>The concentration of CrO</w:t>
      </w:r>
      <w:r w:rsidRPr="00B84AC7">
        <w:rPr>
          <w:vertAlign w:val="subscript"/>
        </w:rPr>
        <w:t>4</w:t>
      </w:r>
      <w:r w:rsidRPr="00B84AC7">
        <w:rPr>
          <w:vertAlign w:val="superscript"/>
        </w:rPr>
        <w:t>2-</w:t>
      </w:r>
      <w:r w:rsidRPr="00B84AC7">
        <w:t>(aq) will increase and the concentration of Ag</w:t>
      </w:r>
      <w:r w:rsidRPr="00B84AC7">
        <w:rPr>
          <w:vertAlign w:val="superscript"/>
        </w:rPr>
        <w:t>+</w:t>
      </w:r>
      <w:r w:rsidRPr="00B84AC7">
        <w:t>(aq) will not change.</w:t>
      </w:r>
    </w:p>
    <w:p w:rsidR="009857BC" w:rsidRPr="00B84AC7" w:rsidRDefault="009857BC" w:rsidP="009857BC">
      <w:pPr>
        <w:pStyle w:val="ListParagraph"/>
        <w:numPr>
          <w:ilvl w:val="0"/>
          <w:numId w:val="20"/>
        </w:numPr>
      </w:pPr>
      <w:r w:rsidRPr="00B84AC7">
        <w:t>The concentration of CrO</w:t>
      </w:r>
      <w:r w:rsidRPr="00B84AC7">
        <w:rPr>
          <w:vertAlign w:val="subscript"/>
        </w:rPr>
        <w:t>4</w:t>
      </w:r>
      <w:r w:rsidRPr="00B84AC7">
        <w:rPr>
          <w:vertAlign w:val="superscript"/>
        </w:rPr>
        <w:t>2-</w:t>
      </w:r>
      <w:r w:rsidRPr="00B84AC7">
        <w:t>(aq) will decrease and the concentration of Ag</w:t>
      </w:r>
      <w:r w:rsidRPr="00B84AC7">
        <w:rPr>
          <w:vertAlign w:val="superscript"/>
        </w:rPr>
        <w:t>+</w:t>
      </w:r>
      <w:r w:rsidRPr="00B84AC7">
        <w:t>(aq) will increase.</w:t>
      </w:r>
    </w:p>
    <w:p w:rsidR="009857BC" w:rsidRPr="00B84AC7" w:rsidRDefault="009857BC" w:rsidP="009857BC">
      <w:pPr>
        <w:pStyle w:val="ListParagraph"/>
        <w:numPr>
          <w:ilvl w:val="0"/>
          <w:numId w:val="20"/>
        </w:numPr>
      </w:pPr>
      <w:r w:rsidRPr="00B84AC7">
        <w:t>The concentration of CrO</w:t>
      </w:r>
      <w:r w:rsidRPr="00B84AC7">
        <w:rPr>
          <w:vertAlign w:val="subscript"/>
        </w:rPr>
        <w:t>4</w:t>
      </w:r>
      <w:r w:rsidRPr="00B84AC7">
        <w:rPr>
          <w:vertAlign w:val="superscript"/>
        </w:rPr>
        <w:t>2-</w:t>
      </w:r>
      <w:r w:rsidRPr="00B84AC7">
        <w:t>(aq) will increase and the concentration of Ag</w:t>
      </w:r>
      <w:r w:rsidRPr="00B84AC7">
        <w:rPr>
          <w:vertAlign w:val="superscript"/>
        </w:rPr>
        <w:t>+</w:t>
      </w:r>
      <w:r w:rsidRPr="00B84AC7">
        <w:t>(aq) will decrease.</w:t>
      </w:r>
    </w:p>
    <w:p w:rsidR="009857BC" w:rsidRPr="00B84AC7" w:rsidRDefault="009857BC" w:rsidP="009857BC">
      <w:pPr>
        <w:pStyle w:val="ListParagraph"/>
        <w:numPr>
          <w:ilvl w:val="0"/>
          <w:numId w:val="20"/>
        </w:numPr>
      </w:pPr>
      <w:r w:rsidRPr="00B84AC7">
        <w:t>The concentrations of CrO</w:t>
      </w:r>
      <w:r w:rsidRPr="00B84AC7">
        <w:rPr>
          <w:vertAlign w:val="subscript"/>
        </w:rPr>
        <w:t>4</w:t>
      </w:r>
      <w:r w:rsidRPr="00B84AC7">
        <w:rPr>
          <w:vertAlign w:val="superscript"/>
        </w:rPr>
        <w:t>2-</w:t>
      </w:r>
      <w:r w:rsidRPr="00B84AC7">
        <w:t>(aq) and Ag</w:t>
      </w:r>
      <w:r w:rsidRPr="00B84AC7">
        <w:rPr>
          <w:vertAlign w:val="superscript"/>
        </w:rPr>
        <w:t>+</w:t>
      </w:r>
      <w:r w:rsidRPr="00B84AC7">
        <w:t>(aq) will not change.</w:t>
      </w:r>
    </w:p>
    <w:p w:rsidR="009B02CF" w:rsidRPr="00B84AC7" w:rsidRDefault="009B02CF">
      <w:pPr>
        <w:rPr>
          <w:b/>
        </w:rPr>
      </w:pPr>
      <w:r w:rsidRPr="00B84AC7">
        <w:rPr>
          <w:b/>
        </w:rPr>
        <w:br w:type="page"/>
      </w:r>
    </w:p>
    <w:p w:rsidR="009857BC" w:rsidRPr="00B84AC7" w:rsidRDefault="009857BC" w:rsidP="009857BC">
      <w:pPr>
        <w:rPr>
          <w:b/>
        </w:rPr>
      </w:pPr>
      <w:r w:rsidRPr="00B84AC7">
        <w:rPr>
          <w:b/>
        </w:rPr>
        <w:lastRenderedPageBreak/>
        <w:t>TEE 2008 MC Q22:</w:t>
      </w:r>
    </w:p>
    <w:p w:rsidR="009857BC" w:rsidRPr="00B84AC7" w:rsidRDefault="009857BC" w:rsidP="009857BC">
      <w:r w:rsidRPr="00B84AC7">
        <w:t>Consider the following system, which is at equilibrium:</w:t>
      </w:r>
    </w:p>
    <w:p w:rsidR="009857BC" w:rsidRPr="00B84AC7" w:rsidRDefault="009857BC" w:rsidP="009857BC">
      <w:pPr>
        <w:jc w:val="center"/>
      </w:pPr>
      <w:r w:rsidRPr="00B84AC7">
        <w:t>C</w:t>
      </w:r>
      <w:r w:rsidRPr="00B84AC7">
        <w:rPr>
          <w:vertAlign w:val="subscript"/>
        </w:rPr>
        <w:t>2</w:t>
      </w:r>
      <w:r w:rsidRPr="00B84AC7">
        <w:t>H</w:t>
      </w:r>
      <w:r w:rsidRPr="00B84AC7">
        <w:rPr>
          <w:vertAlign w:val="subscript"/>
        </w:rPr>
        <w:t>4</w:t>
      </w:r>
      <w:r w:rsidRPr="00B84AC7">
        <w:t xml:space="preserve">(g)   +   HCℓ(aq)   </w:t>
      </w:r>
      <w:r w:rsidRPr="00B84AC7">
        <w:rPr>
          <w:rFonts w:ascii="Cambria Math" w:hAnsi="Cambria Math" w:cs="Cambria Math"/>
        </w:rPr>
        <w:t>⇌</w:t>
      </w:r>
      <w:r w:rsidRPr="00B84AC7">
        <w:t xml:space="preserve">   CH</w:t>
      </w:r>
      <w:r w:rsidRPr="00B84AC7">
        <w:rPr>
          <w:vertAlign w:val="subscript"/>
        </w:rPr>
        <w:t>3</w:t>
      </w:r>
      <w:r w:rsidRPr="00B84AC7">
        <w:t>CH</w:t>
      </w:r>
      <w:r w:rsidRPr="00B84AC7">
        <w:rPr>
          <w:vertAlign w:val="subscript"/>
        </w:rPr>
        <w:t>2</w:t>
      </w:r>
      <w:r w:rsidRPr="00B84AC7">
        <w:t>Cℓ(g)</w:t>
      </w:r>
      <w:r w:rsidRPr="00B84AC7">
        <w:tab/>
      </w:r>
      <w:r w:rsidRPr="00B84AC7">
        <w:tab/>
        <w:t>ΔH = -70 kJ mol</w:t>
      </w:r>
      <w:r w:rsidRPr="00B84AC7">
        <w:rPr>
          <w:vertAlign w:val="superscript"/>
        </w:rPr>
        <w:t>-1</w:t>
      </w:r>
    </w:p>
    <w:p w:rsidR="009857BC" w:rsidRPr="00B84AC7" w:rsidRDefault="009857BC" w:rsidP="009857BC">
      <w:r w:rsidRPr="00B84AC7">
        <w:t>Which of the following statements about this system is true?</w:t>
      </w:r>
    </w:p>
    <w:p w:rsidR="009857BC" w:rsidRPr="00B84AC7" w:rsidRDefault="009857BC" w:rsidP="009857BC">
      <w:pPr>
        <w:pStyle w:val="ListParagraph"/>
        <w:numPr>
          <w:ilvl w:val="0"/>
          <w:numId w:val="21"/>
        </w:numPr>
      </w:pPr>
      <w:r w:rsidRPr="00B84AC7">
        <w:t>The rate of the forward reaction and the rate of the reverse reaction are zero.</w:t>
      </w:r>
    </w:p>
    <w:p w:rsidR="009857BC" w:rsidRPr="00B84AC7" w:rsidRDefault="009857BC" w:rsidP="009857BC">
      <w:pPr>
        <w:pStyle w:val="ListParagraph"/>
        <w:numPr>
          <w:ilvl w:val="0"/>
          <w:numId w:val="21"/>
        </w:numPr>
      </w:pPr>
      <w:r w:rsidRPr="00B84AC7">
        <w:t>The concentrations of the reactants will remain constant over time.</w:t>
      </w:r>
    </w:p>
    <w:p w:rsidR="009857BC" w:rsidRPr="00B84AC7" w:rsidRDefault="009857BC" w:rsidP="009857BC">
      <w:pPr>
        <w:pStyle w:val="ListParagraph"/>
        <w:numPr>
          <w:ilvl w:val="0"/>
          <w:numId w:val="21"/>
        </w:numPr>
      </w:pPr>
      <w:r w:rsidRPr="00B84AC7">
        <w:t>The concentration of C</w:t>
      </w:r>
      <w:r w:rsidRPr="00B84AC7">
        <w:rPr>
          <w:vertAlign w:val="subscript"/>
        </w:rPr>
        <w:t>2</w:t>
      </w:r>
      <w:r w:rsidRPr="00B84AC7">
        <w:t>H</w:t>
      </w:r>
      <w:r w:rsidRPr="00B84AC7">
        <w:rPr>
          <w:vertAlign w:val="subscript"/>
        </w:rPr>
        <w:t>4</w:t>
      </w:r>
      <w:r w:rsidRPr="00B84AC7">
        <w:t xml:space="preserve"> will equal the concentration of CH</w:t>
      </w:r>
      <w:r w:rsidRPr="00B84AC7">
        <w:rPr>
          <w:vertAlign w:val="subscript"/>
        </w:rPr>
        <w:t>3</w:t>
      </w:r>
      <w:r w:rsidRPr="00B84AC7">
        <w:t>CH</w:t>
      </w:r>
      <w:r w:rsidRPr="00B84AC7">
        <w:rPr>
          <w:vertAlign w:val="subscript"/>
        </w:rPr>
        <w:t>2</w:t>
      </w:r>
      <w:r w:rsidRPr="00B84AC7">
        <w:t xml:space="preserve">Cℓ </w:t>
      </w:r>
    </w:p>
    <w:p w:rsidR="009857BC" w:rsidRPr="00B84AC7" w:rsidRDefault="009857BC" w:rsidP="009857BC">
      <w:pPr>
        <w:pStyle w:val="ListParagraph"/>
        <w:numPr>
          <w:ilvl w:val="0"/>
          <w:numId w:val="21"/>
        </w:numPr>
      </w:pPr>
      <w:r w:rsidRPr="00B84AC7">
        <w:t>The sum of the concentrations of C</w:t>
      </w:r>
      <w:r w:rsidRPr="00B84AC7">
        <w:rPr>
          <w:vertAlign w:val="subscript"/>
        </w:rPr>
        <w:t>2</w:t>
      </w:r>
      <w:r w:rsidRPr="00B84AC7">
        <w:t>H</w:t>
      </w:r>
      <w:r w:rsidRPr="00B84AC7">
        <w:rPr>
          <w:vertAlign w:val="subscript"/>
        </w:rPr>
        <w:t>4</w:t>
      </w:r>
      <w:r w:rsidRPr="00B84AC7">
        <w:t xml:space="preserve"> and HCℓ will equal the concentration of CH</w:t>
      </w:r>
      <w:r w:rsidRPr="00B84AC7">
        <w:rPr>
          <w:vertAlign w:val="subscript"/>
        </w:rPr>
        <w:t>3</w:t>
      </w:r>
      <w:r w:rsidRPr="00B84AC7">
        <w:t>CH</w:t>
      </w:r>
      <w:r w:rsidRPr="00B84AC7">
        <w:rPr>
          <w:vertAlign w:val="subscript"/>
        </w:rPr>
        <w:t>2</w:t>
      </w:r>
      <w:r w:rsidRPr="00B84AC7">
        <w:t xml:space="preserve">Cℓ </w:t>
      </w:r>
    </w:p>
    <w:p w:rsidR="009B02CF" w:rsidRPr="00B84AC7" w:rsidRDefault="009B02CF" w:rsidP="009857BC"/>
    <w:p w:rsidR="009B02CF" w:rsidRPr="00B84AC7" w:rsidRDefault="009B02CF" w:rsidP="009B02CF">
      <w:pPr>
        <w:rPr>
          <w:b/>
        </w:rPr>
      </w:pPr>
      <w:r w:rsidRPr="00B84AC7">
        <w:rPr>
          <w:b/>
        </w:rPr>
        <w:t>TEE 2008 Q23:</w:t>
      </w:r>
    </w:p>
    <w:p w:rsidR="009B02CF" w:rsidRPr="00B84AC7" w:rsidRDefault="009B02CF" w:rsidP="009B02CF">
      <w:r w:rsidRPr="00B84AC7">
        <w:t>In a chemical reaction at constant temperature, which one of the following statements best describes the result of the addition of a catalyst?</w:t>
      </w:r>
    </w:p>
    <w:p w:rsidR="009B02CF" w:rsidRPr="00B84AC7" w:rsidRDefault="009B02CF" w:rsidP="009B02CF">
      <w:pPr>
        <w:pStyle w:val="ListParagraph"/>
        <w:numPr>
          <w:ilvl w:val="0"/>
          <w:numId w:val="22"/>
        </w:numPr>
      </w:pPr>
      <w:r w:rsidRPr="00B84AC7">
        <w:t>Addition of a catalyst increases the amount of products formed.</w:t>
      </w:r>
    </w:p>
    <w:p w:rsidR="009B02CF" w:rsidRPr="00B84AC7" w:rsidRDefault="009B02CF" w:rsidP="009B02CF">
      <w:pPr>
        <w:pStyle w:val="ListParagraph"/>
        <w:numPr>
          <w:ilvl w:val="0"/>
          <w:numId w:val="22"/>
        </w:numPr>
      </w:pPr>
      <w:r w:rsidRPr="00B84AC7">
        <w:t>Addition of a catalyst decreases the time taken to reach equilibrium.</w:t>
      </w:r>
    </w:p>
    <w:p w:rsidR="009B02CF" w:rsidRPr="00B84AC7" w:rsidRDefault="009B02CF" w:rsidP="009B02CF">
      <w:pPr>
        <w:pStyle w:val="ListParagraph"/>
        <w:numPr>
          <w:ilvl w:val="0"/>
          <w:numId w:val="22"/>
        </w:numPr>
      </w:pPr>
      <w:r w:rsidRPr="00B84AC7">
        <w:t>Addition of a catalyst decreases the amount of energy released in the reaction.</w:t>
      </w:r>
    </w:p>
    <w:p w:rsidR="009B02CF" w:rsidRPr="00B84AC7" w:rsidRDefault="009B02CF" w:rsidP="009B02CF">
      <w:pPr>
        <w:pStyle w:val="ListParagraph"/>
        <w:numPr>
          <w:ilvl w:val="0"/>
          <w:numId w:val="22"/>
        </w:numPr>
      </w:pPr>
      <w:r w:rsidRPr="00B84AC7">
        <w:t>Addition of a catalyst increases the amount of energy released in the reaction.</w:t>
      </w:r>
    </w:p>
    <w:p w:rsidR="009B02CF" w:rsidRPr="00B84AC7" w:rsidRDefault="009B02CF" w:rsidP="009857BC"/>
    <w:p w:rsidR="009B02CF" w:rsidRPr="00B84AC7" w:rsidRDefault="009B02CF" w:rsidP="009B02CF">
      <w:pPr>
        <w:rPr>
          <w:b/>
        </w:rPr>
      </w:pPr>
      <w:r w:rsidRPr="00B84AC7">
        <w:rPr>
          <w:b/>
        </w:rPr>
        <w:t>TEE 2007 MC Q23:</w:t>
      </w:r>
    </w:p>
    <w:p w:rsidR="009B02CF" w:rsidRPr="00B84AC7" w:rsidRDefault="009B02CF" w:rsidP="009B02CF">
      <w:r w:rsidRPr="00B84AC7">
        <w:t>A common reaction that illustrates chemical equilibrium is the chromate-dichromate reaction:</w:t>
      </w:r>
    </w:p>
    <w:p w:rsidR="009B02CF" w:rsidRPr="00B84AC7" w:rsidRDefault="009B02CF" w:rsidP="009B02CF">
      <w:pPr>
        <w:jc w:val="center"/>
      </w:pPr>
      <w:r w:rsidRPr="00B84AC7">
        <w:t>2 CrO</w:t>
      </w:r>
      <w:r w:rsidRPr="00B84AC7">
        <w:rPr>
          <w:vertAlign w:val="subscript"/>
        </w:rPr>
        <w:t>4</w:t>
      </w:r>
      <w:r w:rsidRPr="00B84AC7">
        <w:rPr>
          <w:vertAlign w:val="superscript"/>
        </w:rPr>
        <w:t>2-</w:t>
      </w:r>
      <w:r w:rsidRPr="00B84AC7">
        <w:t>(aq)   +   2 H</w:t>
      </w:r>
      <w:r w:rsidRPr="00B84AC7">
        <w:rPr>
          <w:vertAlign w:val="superscript"/>
        </w:rPr>
        <w:t>+</w:t>
      </w:r>
      <w:r w:rsidRPr="00B84AC7">
        <w:t xml:space="preserve">(aq)   </w:t>
      </w:r>
      <w:r w:rsidRPr="00B84AC7">
        <w:rPr>
          <w:rFonts w:ascii="Cambria Math" w:hAnsi="Cambria Math" w:cs="Cambria Math"/>
        </w:rPr>
        <w:t>⇌</w:t>
      </w:r>
      <w:r w:rsidRPr="00B84AC7">
        <w:t xml:space="preserve">   Cr</w:t>
      </w:r>
      <w:r w:rsidRPr="00B84AC7">
        <w:rPr>
          <w:vertAlign w:val="subscript"/>
        </w:rPr>
        <w:t>2</w:t>
      </w:r>
      <w:r w:rsidRPr="00B84AC7">
        <w:t>O</w:t>
      </w:r>
      <w:r w:rsidRPr="00B84AC7">
        <w:rPr>
          <w:vertAlign w:val="subscript"/>
        </w:rPr>
        <w:t>7</w:t>
      </w:r>
      <w:r w:rsidRPr="00B84AC7">
        <w:rPr>
          <w:vertAlign w:val="superscript"/>
        </w:rPr>
        <w:t>2-</w:t>
      </w:r>
      <w:r w:rsidRPr="00B84AC7">
        <w:t>(aq)   +   H</w:t>
      </w:r>
      <w:r w:rsidRPr="00B84AC7">
        <w:rPr>
          <w:vertAlign w:val="subscript"/>
        </w:rPr>
        <w:t>2</w:t>
      </w:r>
      <w:r w:rsidRPr="00B84AC7">
        <w:t>O(ℓ)</w:t>
      </w:r>
    </w:p>
    <w:p w:rsidR="009B02CF" w:rsidRPr="00B84AC7" w:rsidRDefault="009B02CF" w:rsidP="009B02CF">
      <w:r w:rsidRPr="00B84AC7">
        <w:t>What is the equilibrium constant for this reaction?</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9653"/>
      </w:tblGrid>
      <w:tr w:rsidR="009B02CF" w:rsidRPr="00B84AC7" w:rsidTr="00322118">
        <w:trPr>
          <w:trHeight w:val="815"/>
        </w:trPr>
        <w:tc>
          <w:tcPr>
            <w:tcW w:w="709" w:type="dxa"/>
            <w:vAlign w:val="center"/>
          </w:tcPr>
          <w:p w:rsidR="009B02CF" w:rsidRPr="00B84AC7" w:rsidRDefault="009B02CF" w:rsidP="00322118">
            <w:r w:rsidRPr="00B84AC7">
              <w:t>(a)</w:t>
            </w:r>
          </w:p>
        </w:tc>
        <w:tc>
          <w:tcPr>
            <w:tcW w:w="9653" w:type="dxa"/>
            <w:vAlign w:val="center"/>
          </w:tcPr>
          <w:p w:rsidR="009B02CF" w:rsidRPr="00B84AC7" w:rsidRDefault="009B02CF" w:rsidP="00322118">
            <w:pPr>
              <w:jc w:val="center"/>
            </w:pPr>
            <m:oMathPara>
              <m:oMathParaPr>
                <m:jc m:val="left"/>
              </m:oMathParaPr>
              <m:oMath>
                <m:r>
                  <m:rPr>
                    <m:sty m:val="p"/>
                  </m:rPr>
                  <w:rPr>
                    <w:rFonts w:ascii="Cambria Math" w:hAnsi="Cambria Math"/>
                  </w:rPr>
                  <m:t xml:space="preserve">K= </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sSub>
                          <m:sSubPr>
                            <m:ctrlPr>
                              <w:rPr>
                                <w:rFonts w:ascii="Cambria Math" w:hAnsi="Cambria Math"/>
                              </w:rPr>
                            </m:ctrlPr>
                          </m:sSubPr>
                          <m:e>
                            <m:r>
                              <m:rPr>
                                <m:sty m:val="p"/>
                              </m:rPr>
                              <w:rPr>
                                <w:rFonts w:ascii="Cambria Math" w:hAnsi="Cambria Math"/>
                              </w:rPr>
                              <m:t>Cr</m:t>
                            </m:r>
                          </m:e>
                          <m:sub>
                            <m:r>
                              <m:rPr>
                                <m:sty m:val="p"/>
                              </m:rPr>
                              <w:rPr>
                                <w:rFonts w:ascii="Cambria Math" w:hAnsi="Cambria Math"/>
                              </w:rPr>
                              <m:t>2</m:t>
                            </m:r>
                          </m:sub>
                        </m:sSub>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num>
                  <m:den>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CrO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e>
                      <m:sup>
                        <m:r>
                          <m:rPr>
                            <m:sty m:val="p"/>
                          </m:rPr>
                          <w:rPr>
                            <w:rFonts w:ascii="Cambria Math" w:hAnsi="Cambria Math"/>
                          </w:rPr>
                          <m:t>2</m:t>
                        </m:r>
                      </m:sup>
                    </m:sSup>
                  </m:den>
                </m:f>
              </m:oMath>
            </m:oMathPara>
          </w:p>
        </w:tc>
      </w:tr>
      <w:tr w:rsidR="009B02CF" w:rsidRPr="00B84AC7" w:rsidTr="00322118">
        <w:trPr>
          <w:trHeight w:val="815"/>
        </w:trPr>
        <w:tc>
          <w:tcPr>
            <w:tcW w:w="709" w:type="dxa"/>
            <w:vAlign w:val="center"/>
          </w:tcPr>
          <w:p w:rsidR="009B02CF" w:rsidRPr="00B84AC7" w:rsidRDefault="009B02CF" w:rsidP="00322118">
            <w:r w:rsidRPr="00B84AC7">
              <w:t>(b)</w:t>
            </w:r>
          </w:p>
        </w:tc>
        <w:tc>
          <w:tcPr>
            <w:tcW w:w="9653" w:type="dxa"/>
            <w:vAlign w:val="center"/>
          </w:tcPr>
          <w:p w:rsidR="009B02CF" w:rsidRPr="00B84AC7" w:rsidRDefault="009B02CF" w:rsidP="00322118">
            <m:oMathPara>
              <m:oMathParaPr>
                <m:jc m:val="left"/>
              </m:oMathParaPr>
              <m:oMath>
                <m:r>
                  <m:rPr>
                    <m:sty m:val="p"/>
                  </m:rPr>
                  <w:rPr>
                    <w:rFonts w:ascii="Cambria Math" w:hAnsi="Cambria Math"/>
                  </w:rPr>
                  <m:t xml:space="preserve">K= </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sSub>
                          <m:sSubPr>
                            <m:ctrlPr>
                              <w:rPr>
                                <w:rFonts w:ascii="Cambria Math" w:hAnsi="Cambria Math"/>
                              </w:rPr>
                            </m:ctrlPr>
                          </m:sSubPr>
                          <m:e>
                            <m:r>
                              <m:rPr>
                                <m:sty m:val="p"/>
                              </m:rPr>
                              <w:rPr>
                                <w:rFonts w:ascii="Cambria Math" w:hAnsi="Cambria Math"/>
                              </w:rPr>
                              <m:t>Cr</m:t>
                            </m:r>
                          </m:e>
                          <m:sub>
                            <m:r>
                              <m:rPr>
                                <m:sty m:val="p"/>
                              </m:rPr>
                              <w:rPr>
                                <w:rFonts w:ascii="Cambria Math" w:hAnsi="Cambria Math"/>
                              </w:rPr>
                              <m:t>2</m:t>
                            </m:r>
                          </m:sub>
                        </m:sSub>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num>
                  <m:den>
                    <m:r>
                      <m:rPr>
                        <m:sty m:val="p"/>
                      </m:rPr>
                      <w:rPr>
                        <w:rFonts w:ascii="Cambria Math" w:hAnsi="Cambria Math"/>
                      </w:rPr>
                      <m:t>[</m:t>
                    </m:r>
                    <m:sSubSup>
                      <m:sSubSupPr>
                        <m:ctrlPr>
                          <w:rPr>
                            <w:rFonts w:ascii="Cambria Math" w:hAnsi="Cambria Math"/>
                          </w:rPr>
                        </m:ctrlPr>
                      </m:sSubSupPr>
                      <m:e>
                        <m:r>
                          <m:rPr>
                            <m:sty m:val="p"/>
                          </m:rPr>
                          <w:rPr>
                            <w:rFonts w:ascii="Cambria Math" w:hAnsi="Cambria Math"/>
                          </w:rPr>
                          <m:t>2CrO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][2</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den>
                </m:f>
              </m:oMath>
            </m:oMathPara>
          </w:p>
        </w:tc>
      </w:tr>
      <w:tr w:rsidR="009B02CF" w:rsidRPr="00B84AC7" w:rsidTr="00322118">
        <w:trPr>
          <w:trHeight w:val="815"/>
        </w:trPr>
        <w:tc>
          <w:tcPr>
            <w:tcW w:w="709" w:type="dxa"/>
            <w:vAlign w:val="center"/>
          </w:tcPr>
          <w:p w:rsidR="009B02CF" w:rsidRPr="00B84AC7" w:rsidRDefault="009B02CF" w:rsidP="00322118">
            <w:r w:rsidRPr="00B84AC7">
              <w:t>(c)</w:t>
            </w:r>
          </w:p>
        </w:tc>
        <w:tc>
          <w:tcPr>
            <w:tcW w:w="9653" w:type="dxa"/>
            <w:vAlign w:val="center"/>
          </w:tcPr>
          <w:p w:rsidR="009B02CF" w:rsidRPr="00B84AC7" w:rsidRDefault="009B02CF" w:rsidP="00322118">
            <w:pPr>
              <w:jc w:val="center"/>
            </w:pPr>
            <m:oMathPara>
              <m:oMathParaPr>
                <m:jc m:val="left"/>
              </m:oMathParaPr>
              <m:oMath>
                <m:r>
                  <m:rPr>
                    <m:sty m:val="p"/>
                  </m:rPr>
                  <w:rPr>
                    <w:rFonts w:ascii="Cambria Math" w:hAnsi="Cambria Math"/>
                  </w:rPr>
                  <m:t xml:space="preserve">K= </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sSub>
                          <m:sSubPr>
                            <m:ctrlPr>
                              <w:rPr>
                                <w:rFonts w:ascii="Cambria Math" w:hAnsi="Cambria Math"/>
                              </w:rPr>
                            </m:ctrlPr>
                          </m:sSubPr>
                          <m:e>
                            <m:r>
                              <m:rPr>
                                <m:sty m:val="p"/>
                              </m:rPr>
                              <w:rPr>
                                <w:rFonts w:ascii="Cambria Math" w:hAnsi="Cambria Math"/>
                              </w:rPr>
                              <m:t>Cr</m:t>
                            </m:r>
                          </m:e>
                          <m:sub>
                            <m:r>
                              <m:rPr>
                                <m:sty m:val="p"/>
                              </m:rPr>
                              <w:rPr>
                                <w:rFonts w:ascii="Cambria Math" w:hAnsi="Cambria Math"/>
                              </w:rPr>
                              <m:t>2</m:t>
                            </m:r>
                          </m:sub>
                        </m:sSub>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m:t>
                    </m:r>
                  </m:num>
                  <m:den>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CrO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e>
                      <m:sup>
                        <m:r>
                          <m:rPr>
                            <m:sty m:val="p"/>
                          </m:rPr>
                          <w:rPr>
                            <w:rFonts w:ascii="Cambria Math" w:hAnsi="Cambria Math"/>
                          </w:rPr>
                          <m:t>2</m:t>
                        </m:r>
                      </m:sup>
                    </m:sSup>
                  </m:den>
                </m:f>
              </m:oMath>
            </m:oMathPara>
          </w:p>
        </w:tc>
      </w:tr>
      <w:tr w:rsidR="009B02CF" w:rsidRPr="00B84AC7" w:rsidTr="00322118">
        <w:trPr>
          <w:trHeight w:val="815"/>
        </w:trPr>
        <w:tc>
          <w:tcPr>
            <w:tcW w:w="709" w:type="dxa"/>
            <w:vAlign w:val="center"/>
          </w:tcPr>
          <w:p w:rsidR="009B02CF" w:rsidRPr="00B84AC7" w:rsidRDefault="009B02CF" w:rsidP="00322118">
            <w:r w:rsidRPr="00B84AC7">
              <w:t>(d)</w:t>
            </w:r>
          </w:p>
        </w:tc>
        <w:tc>
          <w:tcPr>
            <w:tcW w:w="9653" w:type="dxa"/>
            <w:vAlign w:val="center"/>
          </w:tcPr>
          <w:p w:rsidR="009B02CF" w:rsidRPr="00B84AC7" w:rsidRDefault="009B02CF" w:rsidP="00322118">
            <w:pPr>
              <w:jc w:val="center"/>
            </w:pPr>
            <m:oMathPara>
              <m:oMathParaPr>
                <m:jc m:val="left"/>
              </m:oMathParaPr>
              <m:oMath>
                <m:r>
                  <m:rPr>
                    <m:sty m:val="p"/>
                  </m:rPr>
                  <w:rPr>
                    <w:rFonts w:ascii="Cambria Math" w:hAnsi="Cambria Math"/>
                  </w:rPr>
                  <m:t xml:space="preserve">K= </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sSub>
                          <m:sSubPr>
                            <m:ctrlPr>
                              <w:rPr>
                                <w:rFonts w:ascii="Cambria Math" w:hAnsi="Cambria Math"/>
                              </w:rPr>
                            </m:ctrlPr>
                          </m:sSubPr>
                          <m:e>
                            <m:r>
                              <m:rPr>
                                <m:sty m:val="p"/>
                              </m:rPr>
                              <w:rPr>
                                <w:rFonts w:ascii="Cambria Math" w:hAnsi="Cambria Math"/>
                              </w:rPr>
                              <m:t>Cr</m:t>
                            </m:r>
                          </m:e>
                          <m:sub>
                            <m:r>
                              <m:rPr>
                                <m:sty m:val="p"/>
                              </m:rPr>
                              <w:rPr>
                                <w:rFonts w:ascii="Cambria Math" w:hAnsi="Cambria Math"/>
                              </w:rPr>
                              <m:t>2</m:t>
                            </m:r>
                          </m:sub>
                        </m:sSub>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m:t>
                    </m:r>
                  </m:num>
                  <m:den>
                    <m:r>
                      <m:rPr>
                        <m:sty m:val="p"/>
                      </m:rPr>
                      <w:rPr>
                        <w:rFonts w:ascii="Cambria Math" w:hAnsi="Cambria Math"/>
                      </w:rPr>
                      <m:t>2</m:t>
                    </m:r>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CrO</m:t>
                            </m:r>
                          </m:e>
                          <m:sub>
                            <m:r>
                              <m:rPr>
                                <m:sty m:val="p"/>
                              </m:rPr>
                              <w:rPr>
                                <w:rFonts w:ascii="Cambria Math" w:hAnsi="Cambria Math"/>
                              </w:rPr>
                              <m:t>4</m:t>
                            </m:r>
                          </m:sub>
                          <m:sup>
                            <m:r>
                              <m:rPr>
                                <m:sty m:val="p"/>
                              </m:rPr>
                              <w:rPr>
                                <w:rFonts w:ascii="Cambria Math" w:hAnsi="Cambria Math"/>
                              </w:rPr>
                              <m:t>2-</m:t>
                            </m:r>
                          </m:sup>
                        </m:sSubSup>
                      </m:e>
                    </m:d>
                    <m:r>
                      <m:rPr>
                        <m:sty m:val="p"/>
                      </m:rPr>
                      <w:rPr>
                        <w:rFonts w:ascii="Cambria Math" w:hAnsi="Cambria Math"/>
                      </w:rPr>
                      <m:t>+2[</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den>
                </m:f>
              </m:oMath>
            </m:oMathPara>
          </w:p>
        </w:tc>
      </w:tr>
    </w:tbl>
    <w:p w:rsidR="009B02CF" w:rsidRPr="00B84AC7" w:rsidRDefault="009B02CF"/>
    <w:p w:rsidR="009B02CF" w:rsidRPr="00B84AC7" w:rsidRDefault="009B02CF">
      <w:pPr>
        <w:rPr>
          <w:b/>
        </w:rPr>
      </w:pPr>
      <w:r w:rsidRPr="00B84AC7">
        <w:rPr>
          <w:b/>
        </w:rPr>
        <w:br w:type="page"/>
      </w:r>
    </w:p>
    <w:p w:rsidR="009B02CF" w:rsidRPr="00B84AC7" w:rsidRDefault="009B02CF" w:rsidP="009B02CF">
      <w:pPr>
        <w:rPr>
          <w:b/>
        </w:rPr>
      </w:pPr>
      <w:r w:rsidRPr="00B84AC7">
        <w:rPr>
          <w:b/>
        </w:rPr>
        <w:lastRenderedPageBreak/>
        <w:t>TEE 2007 MC Q24:</w:t>
      </w:r>
    </w:p>
    <w:p w:rsidR="009B02CF" w:rsidRPr="00B84AC7" w:rsidRDefault="009B02CF" w:rsidP="009B02CF">
      <w:r w:rsidRPr="00B84AC7">
        <w:t>Which one of the following is characteristic of a system at equilibrium?</w:t>
      </w:r>
    </w:p>
    <w:p w:rsidR="009B02CF" w:rsidRPr="00B84AC7" w:rsidRDefault="009B02CF" w:rsidP="009B02CF">
      <w:pPr>
        <w:pStyle w:val="ListParagraph"/>
        <w:numPr>
          <w:ilvl w:val="0"/>
          <w:numId w:val="23"/>
        </w:numPr>
      </w:pPr>
      <w:r w:rsidRPr="00B84AC7">
        <w:t>The rate of the forward reaction equals the rate of the reverse reaction</w:t>
      </w:r>
    </w:p>
    <w:p w:rsidR="009B02CF" w:rsidRPr="00B84AC7" w:rsidRDefault="009B02CF" w:rsidP="009B02CF">
      <w:pPr>
        <w:pStyle w:val="ListParagraph"/>
        <w:numPr>
          <w:ilvl w:val="0"/>
          <w:numId w:val="23"/>
        </w:numPr>
      </w:pPr>
      <w:r w:rsidRPr="00B84AC7">
        <w:t>The concentration of reactants equals the concentration of products</w:t>
      </w:r>
    </w:p>
    <w:p w:rsidR="009B02CF" w:rsidRPr="00B84AC7" w:rsidRDefault="009B02CF" w:rsidP="009B02CF">
      <w:pPr>
        <w:pStyle w:val="ListParagraph"/>
        <w:numPr>
          <w:ilvl w:val="0"/>
          <w:numId w:val="23"/>
        </w:numPr>
      </w:pPr>
      <w:r w:rsidRPr="00B84AC7">
        <w:t>The forward and reverse reactions have stopped</w:t>
      </w:r>
    </w:p>
    <w:p w:rsidR="009B02CF" w:rsidRPr="00B84AC7" w:rsidRDefault="009B02CF" w:rsidP="009B02CF">
      <w:pPr>
        <w:pStyle w:val="ListParagraph"/>
        <w:numPr>
          <w:ilvl w:val="0"/>
          <w:numId w:val="23"/>
        </w:numPr>
      </w:pPr>
      <w:r w:rsidRPr="00B84AC7">
        <w:t>Changing the temperature of a system in equilibrium has no effect on the equilibrium constant</w:t>
      </w:r>
    </w:p>
    <w:p w:rsidR="009B02CF" w:rsidRPr="00B84AC7" w:rsidRDefault="009B02CF" w:rsidP="009857BC"/>
    <w:p w:rsidR="009B02CF" w:rsidRPr="00B84AC7" w:rsidRDefault="009B02CF" w:rsidP="009B02CF">
      <w:pPr>
        <w:rPr>
          <w:b/>
        </w:rPr>
      </w:pPr>
      <w:r w:rsidRPr="00B84AC7">
        <w:rPr>
          <w:b/>
        </w:rPr>
        <w:t>TEE 2007 MC Q25:</w:t>
      </w:r>
    </w:p>
    <w:p w:rsidR="009B02CF" w:rsidRPr="00B84AC7" w:rsidRDefault="009B02CF" w:rsidP="009B02CF">
      <w:r w:rsidRPr="00B84AC7">
        <w:t>If solid calcium carbonate is heated in a sealed container, the following equilibrium is established at 500 °C and 600 kPa pressure:</w:t>
      </w:r>
    </w:p>
    <w:p w:rsidR="009B02CF" w:rsidRPr="00B84AC7" w:rsidRDefault="009B02CF" w:rsidP="009B02CF">
      <w:pPr>
        <w:jc w:val="center"/>
      </w:pPr>
      <w:r w:rsidRPr="00B84AC7">
        <w:t>CaCO</w:t>
      </w:r>
      <w:r w:rsidRPr="00B84AC7">
        <w:rPr>
          <w:vertAlign w:val="subscript"/>
        </w:rPr>
        <w:t>3</w:t>
      </w:r>
      <w:r w:rsidRPr="00B84AC7">
        <w:t xml:space="preserve">(s)   </w:t>
      </w:r>
      <w:r w:rsidRPr="00B84AC7">
        <w:rPr>
          <w:rFonts w:ascii="Cambria Math" w:hAnsi="Cambria Math" w:cs="Cambria Math"/>
        </w:rPr>
        <w:t>⇌</w:t>
      </w:r>
      <w:r w:rsidRPr="00B84AC7">
        <w:t xml:space="preserve">   CaO(s)   +   CO</w:t>
      </w:r>
      <w:r w:rsidRPr="00B84AC7">
        <w:rPr>
          <w:vertAlign w:val="subscript"/>
        </w:rPr>
        <w:t>2</w:t>
      </w:r>
      <w:r w:rsidRPr="00B84AC7">
        <w:t>(g)</w:t>
      </w:r>
      <w:r w:rsidRPr="00B84AC7">
        <w:tab/>
      </w:r>
      <w:r w:rsidRPr="00B84AC7">
        <w:tab/>
        <w:t>ΔH = +178 kJ mol</w:t>
      </w:r>
      <w:r w:rsidRPr="00B84AC7">
        <w:rPr>
          <w:vertAlign w:val="superscript"/>
        </w:rPr>
        <w:t>-1</w:t>
      </w:r>
    </w:p>
    <w:p w:rsidR="009B02CF" w:rsidRPr="00B84AC7" w:rsidRDefault="009B02CF" w:rsidP="009B02CF">
      <w:r w:rsidRPr="00B84AC7">
        <w:t xml:space="preserve">Which one of the following statements about this equilibrium is correct? </w:t>
      </w:r>
    </w:p>
    <w:p w:rsidR="009B02CF" w:rsidRPr="00B84AC7" w:rsidRDefault="009B02CF" w:rsidP="009B02CF">
      <w:pPr>
        <w:pStyle w:val="ListParagraph"/>
        <w:numPr>
          <w:ilvl w:val="0"/>
          <w:numId w:val="24"/>
        </w:numPr>
      </w:pPr>
      <w:r w:rsidRPr="00B84AC7">
        <w:t>Adding more CO</w:t>
      </w:r>
      <w:r w:rsidRPr="00B84AC7">
        <w:rPr>
          <w:vertAlign w:val="subscript"/>
        </w:rPr>
        <w:t>2</w:t>
      </w:r>
      <w:r w:rsidRPr="00B84AC7">
        <w:t xml:space="preserve"> to the system will reduce the amount of CaO present.</w:t>
      </w:r>
    </w:p>
    <w:p w:rsidR="009B02CF" w:rsidRPr="00B84AC7" w:rsidRDefault="009B02CF" w:rsidP="009B02CF">
      <w:pPr>
        <w:pStyle w:val="ListParagraph"/>
        <w:numPr>
          <w:ilvl w:val="0"/>
          <w:numId w:val="24"/>
        </w:numPr>
      </w:pPr>
      <w:r w:rsidRPr="00B84AC7">
        <w:t>Reducing the temperature of the system will increase the amount of CaO present</w:t>
      </w:r>
    </w:p>
    <w:p w:rsidR="009B02CF" w:rsidRPr="00B84AC7" w:rsidRDefault="009B02CF" w:rsidP="009B02CF">
      <w:pPr>
        <w:pStyle w:val="ListParagraph"/>
        <w:numPr>
          <w:ilvl w:val="0"/>
          <w:numId w:val="24"/>
        </w:numPr>
      </w:pPr>
      <w:r w:rsidRPr="00B84AC7">
        <w:t>Increasing the pressure of the system to 1000 kPa by adding inert nitrogen gas will decrease the amount of CaCO</w:t>
      </w:r>
      <w:r w:rsidRPr="00B84AC7">
        <w:rPr>
          <w:vertAlign w:val="subscript"/>
        </w:rPr>
        <w:t>3</w:t>
      </w:r>
      <w:r w:rsidRPr="00B84AC7">
        <w:t xml:space="preserve"> present.</w:t>
      </w:r>
    </w:p>
    <w:p w:rsidR="009B02CF" w:rsidRPr="00B84AC7" w:rsidRDefault="009B02CF" w:rsidP="009B02CF">
      <w:pPr>
        <w:pStyle w:val="ListParagraph"/>
        <w:numPr>
          <w:ilvl w:val="0"/>
          <w:numId w:val="24"/>
        </w:numPr>
      </w:pPr>
      <w:r w:rsidRPr="00B84AC7">
        <w:t>Adding more CaCO</w:t>
      </w:r>
      <w:r w:rsidRPr="00B84AC7">
        <w:rPr>
          <w:vertAlign w:val="subscript"/>
        </w:rPr>
        <w:t>3</w:t>
      </w:r>
      <w:r w:rsidRPr="00B84AC7">
        <w:t xml:space="preserve"> to the system will cause in increase in CaO and CO</w:t>
      </w:r>
      <w:r w:rsidRPr="00B84AC7">
        <w:rPr>
          <w:vertAlign w:val="subscript"/>
        </w:rPr>
        <w:t>2</w:t>
      </w:r>
      <w:r w:rsidRPr="00B84AC7">
        <w:t xml:space="preserve"> present.</w:t>
      </w:r>
    </w:p>
    <w:p w:rsidR="009B02CF" w:rsidRPr="00B84AC7" w:rsidRDefault="009B02CF" w:rsidP="009857BC"/>
    <w:p w:rsidR="009B02CF" w:rsidRPr="00B84AC7" w:rsidRDefault="009B02CF" w:rsidP="009B02CF">
      <w:pPr>
        <w:rPr>
          <w:b/>
        </w:rPr>
      </w:pPr>
      <w:r w:rsidRPr="00B84AC7">
        <w:rPr>
          <w:b/>
        </w:rPr>
        <w:t>TEE 2007 MC Q26:</w:t>
      </w:r>
    </w:p>
    <w:p w:rsidR="009B02CF" w:rsidRPr="00B84AC7" w:rsidRDefault="009512FD" w:rsidP="009B02CF">
      <w:r w:rsidRPr="00B84AC7">
        <w:t>The equilibrium utilis</w:t>
      </w:r>
      <w:r w:rsidR="009B02CF" w:rsidRPr="00B84AC7">
        <w:t>ed in the Haber process can be represented as:</w:t>
      </w:r>
    </w:p>
    <w:p w:rsidR="009B02CF" w:rsidRPr="00B84AC7" w:rsidRDefault="009B02CF" w:rsidP="009B02CF">
      <w:pPr>
        <w:jc w:val="center"/>
      </w:pPr>
      <w:r w:rsidRPr="00B84AC7">
        <w:t>N</w:t>
      </w:r>
      <w:r w:rsidRPr="00B84AC7">
        <w:rPr>
          <w:vertAlign w:val="subscript"/>
        </w:rPr>
        <w:t>2</w:t>
      </w:r>
      <w:r w:rsidRPr="00B84AC7">
        <w:t>(g)     +     3 H</w:t>
      </w:r>
      <w:r w:rsidRPr="00B84AC7">
        <w:rPr>
          <w:vertAlign w:val="subscript"/>
        </w:rPr>
        <w:t>2</w:t>
      </w:r>
      <w:r w:rsidRPr="00B84AC7">
        <w:t xml:space="preserve">(g)   </w:t>
      </w:r>
      <w:r w:rsidR="009512FD" w:rsidRPr="00B84AC7">
        <w:rPr>
          <w:noProof/>
          <w:lang w:val="en-AU" w:eastAsia="en-AU"/>
        </w:rPr>
        <w:drawing>
          <wp:inline distT="0" distB="0" distL="0" distR="0" wp14:anchorId="04682FF4" wp14:editId="2C0448E2">
            <wp:extent cx="656376" cy="235745"/>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654" cy="236563"/>
                    </a:xfrm>
                    <a:prstGeom prst="rect">
                      <a:avLst/>
                    </a:prstGeom>
                    <a:noFill/>
                    <a:ln>
                      <a:noFill/>
                    </a:ln>
                  </pic:spPr>
                </pic:pic>
              </a:graphicData>
            </a:graphic>
          </wp:inline>
        </w:drawing>
      </w:r>
      <w:r w:rsidR="009512FD" w:rsidRPr="00B84AC7">
        <w:t xml:space="preserve">   </w:t>
      </w:r>
      <w:r w:rsidRPr="00B84AC7">
        <w:t>2 NH</w:t>
      </w:r>
      <w:r w:rsidRPr="00B84AC7">
        <w:rPr>
          <w:vertAlign w:val="subscript"/>
        </w:rPr>
        <w:t>3</w:t>
      </w:r>
      <w:r w:rsidRPr="00B84AC7">
        <w:t>(g)</w:t>
      </w:r>
      <w:r w:rsidRPr="00B84AC7">
        <w:tab/>
      </w:r>
      <w:r w:rsidRPr="00B84AC7">
        <w:tab/>
        <w:t>ΔH = -92 kJ mol</w:t>
      </w:r>
      <w:r w:rsidRPr="00B84AC7">
        <w:rPr>
          <w:vertAlign w:val="superscript"/>
        </w:rPr>
        <w:t>-1</w:t>
      </w:r>
      <w:r w:rsidRPr="00B84AC7">
        <w:t xml:space="preserve">    (at 25 °C)</w:t>
      </w:r>
    </w:p>
    <w:p w:rsidR="009B02CF" w:rsidRPr="00B84AC7" w:rsidRDefault="009B02CF" w:rsidP="009B02CF">
      <w:r w:rsidRPr="00B84AC7">
        <w:t>What will happen if the quantity of catalyst is halved?</w:t>
      </w:r>
    </w:p>
    <w:p w:rsidR="009B02CF" w:rsidRPr="00B84AC7" w:rsidRDefault="009B02CF" w:rsidP="009B02CF">
      <w:pPr>
        <w:pStyle w:val="ListParagraph"/>
        <w:numPr>
          <w:ilvl w:val="0"/>
          <w:numId w:val="25"/>
        </w:numPr>
      </w:pPr>
      <w:r w:rsidRPr="00B84AC7">
        <w:t>The temperature drops to half the original value.</w:t>
      </w:r>
    </w:p>
    <w:p w:rsidR="009B02CF" w:rsidRPr="00B84AC7" w:rsidRDefault="009B02CF" w:rsidP="009B02CF">
      <w:pPr>
        <w:pStyle w:val="ListParagraph"/>
        <w:numPr>
          <w:ilvl w:val="0"/>
          <w:numId w:val="25"/>
        </w:numPr>
      </w:pPr>
      <w:r w:rsidRPr="00B84AC7">
        <w:t>The rate drops to half the original value.</w:t>
      </w:r>
    </w:p>
    <w:p w:rsidR="009B02CF" w:rsidRPr="00B84AC7" w:rsidRDefault="009B02CF" w:rsidP="009B02CF">
      <w:pPr>
        <w:pStyle w:val="ListParagraph"/>
        <w:numPr>
          <w:ilvl w:val="0"/>
          <w:numId w:val="25"/>
        </w:numPr>
      </w:pPr>
      <w:r w:rsidRPr="00B84AC7">
        <w:t>The yield of product drops to half the original value.</w:t>
      </w:r>
    </w:p>
    <w:p w:rsidR="009B02CF" w:rsidRPr="00B84AC7" w:rsidRDefault="009B02CF" w:rsidP="009B02CF">
      <w:pPr>
        <w:pStyle w:val="ListParagraph"/>
        <w:numPr>
          <w:ilvl w:val="0"/>
          <w:numId w:val="25"/>
        </w:numPr>
      </w:pPr>
      <w:r w:rsidRPr="00B84AC7">
        <w:t>None of the above will occur.</w:t>
      </w:r>
    </w:p>
    <w:p w:rsidR="009B02CF" w:rsidRPr="00B84AC7" w:rsidRDefault="009B02CF">
      <w:pPr>
        <w:rPr>
          <w:i/>
        </w:rPr>
      </w:pPr>
      <w:r w:rsidRPr="00B84AC7">
        <w:rPr>
          <w:i/>
        </w:rPr>
        <w:br w:type="page"/>
      </w:r>
    </w:p>
    <w:p w:rsidR="009B02CF" w:rsidRPr="00B84AC7" w:rsidRDefault="009B02CF" w:rsidP="009B02CF">
      <w:pPr>
        <w:rPr>
          <w:i/>
        </w:rPr>
      </w:pPr>
      <w:r w:rsidRPr="00B84AC7">
        <w:rPr>
          <w:i/>
        </w:rPr>
        <w:lastRenderedPageBreak/>
        <w:t>TEE 2006 Questions 26 and 27 refer to the following graph, which represents the partial pressure of SO</w:t>
      </w:r>
      <w:r w:rsidRPr="00B84AC7">
        <w:rPr>
          <w:i/>
          <w:vertAlign w:val="subscript"/>
        </w:rPr>
        <w:t>2</w:t>
      </w:r>
      <w:r w:rsidRPr="00B84AC7">
        <w:rPr>
          <w:i/>
        </w:rPr>
        <w:t xml:space="preserve"> and SO</w:t>
      </w:r>
      <w:r w:rsidRPr="00B84AC7">
        <w:rPr>
          <w:i/>
          <w:vertAlign w:val="subscript"/>
        </w:rPr>
        <w:t>3</w:t>
      </w:r>
      <w:r w:rsidRPr="00B84AC7">
        <w:rPr>
          <w:i/>
        </w:rPr>
        <w:t xml:space="preserve"> in the reaction shown below.</w:t>
      </w:r>
    </w:p>
    <w:p w:rsidR="005515C7" w:rsidRPr="00B84AC7" w:rsidRDefault="009B02CF" w:rsidP="005515C7">
      <w:pPr>
        <w:jc w:val="center"/>
      </w:pPr>
      <w:r w:rsidRPr="00B84AC7">
        <w:t>SO</w:t>
      </w:r>
      <w:r w:rsidRPr="00B84AC7">
        <w:rPr>
          <w:vertAlign w:val="subscript"/>
        </w:rPr>
        <w:t>2</w:t>
      </w:r>
      <w:r w:rsidRPr="00B84AC7">
        <w:t>(g)   +   NO</w:t>
      </w:r>
      <w:r w:rsidRPr="00B84AC7">
        <w:rPr>
          <w:vertAlign w:val="subscript"/>
        </w:rPr>
        <w:t>2</w:t>
      </w:r>
      <w:r w:rsidRPr="00B84AC7">
        <w:t xml:space="preserve">(g)   </w:t>
      </w:r>
      <w:r w:rsidRPr="00B84AC7">
        <w:rPr>
          <w:rFonts w:ascii="Cambria Math" w:hAnsi="Cambria Math" w:cs="Cambria Math"/>
        </w:rPr>
        <w:t>⇌</w:t>
      </w:r>
      <w:r w:rsidRPr="00B84AC7">
        <w:t xml:space="preserve">   SO</w:t>
      </w:r>
      <w:r w:rsidRPr="00B84AC7">
        <w:rPr>
          <w:vertAlign w:val="subscript"/>
        </w:rPr>
        <w:t>3</w:t>
      </w:r>
      <w:r w:rsidRPr="00B84AC7">
        <w:t>(g)   +   NO(g)</w:t>
      </w:r>
      <w:r w:rsidRPr="00B84AC7">
        <w:tab/>
      </w:r>
      <w:r w:rsidRPr="00B84AC7">
        <w:tab/>
        <w:t>ΔH = -42 kJ</w:t>
      </w:r>
    </w:p>
    <w:p w:rsidR="00F576D0" w:rsidRPr="00B84AC7" w:rsidRDefault="005515C7" w:rsidP="005515C7">
      <w:pPr>
        <w:jc w:val="center"/>
      </w:pPr>
      <w:r w:rsidRPr="00B84AC7">
        <w:rPr>
          <w:noProof/>
          <w:lang w:val="en-AU" w:eastAsia="en-AU"/>
        </w:rPr>
        <mc:AlternateContent>
          <mc:Choice Requires="wpg">
            <w:drawing>
              <wp:inline distT="0" distB="0" distL="0" distR="0" wp14:anchorId="3B6CC425" wp14:editId="56AD8234">
                <wp:extent cx="3888877" cy="2242394"/>
                <wp:effectExtent l="0" t="0" r="0" b="5715"/>
                <wp:docPr id="442" name="Group 442"/>
                <wp:cNvGraphicFramePr/>
                <a:graphic xmlns:a="http://schemas.openxmlformats.org/drawingml/2006/main">
                  <a:graphicData uri="http://schemas.microsoft.com/office/word/2010/wordprocessingGroup">
                    <wpg:wgp>
                      <wpg:cNvGrpSpPr/>
                      <wpg:grpSpPr>
                        <a:xfrm>
                          <a:off x="0" y="0"/>
                          <a:ext cx="3888877" cy="2242394"/>
                          <a:chOff x="0" y="0"/>
                          <a:chExt cx="3888877" cy="2242394"/>
                        </a:xfrm>
                      </wpg:grpSpPr>
                      <wpg:grpSp>
                        <wpg:cNvPr id="441" name="Group 441"/>
                        <wpg:cNvGrpSpPr/>
                        <wpg:grpSpPr>
                          <a:xfrm>
                            <a:off x="0" y="0"/>
                            <a:ext cx="3888877" cy="2242394"/>
                            <a:chOff x="0" y="0"/>
                            <a:chExt cx="3888877" cy="2242394"/>
                          </a:xfrm>
                        </wpg:grpSpPr>
                        <wps:wsp>
                          <wps:cNvPr id="3" name="Rectangle 3"/>
                          <wps:cNvSpPr/>
                          <wps:spPr>
                            <a:xfrm>
                              <a:off x="375274" y="0"/>
                              <a:ext cx="3284525" cy="1755648"/>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Freeform 438"/>
                          <wps:cNvSpPr/>
                          <wps:spPr>
                            <a:xfrm flipV="1">
                              <a:off x="369988" y="195565"/>
                              <a:ext cx="1637774" cy="814070"/>
                            </a:xfrm>
                            <a:custGeom>
                              <a:avLst/>
                              <a:gdLst>
                                <a:gd name="connsiteX0" fmla="*/ 0 w 491429"/>
                                <a:gd name="connsiteY0" fmla="*/ 386758 h 386758"/>
                                <a:gd name="connsiteX1" fmla="*/ 48898 w 491429"/>
                                <a:gd name="connsiteY1" fmla="*/ 254732 h 386758"/>
                                <a:gd name="connsiteX2" fmla="*/ 117356 w 491429"/>
                                <a:gd name="connsiteY2" fmla="*/ 142266 h 386758"/>
                                <a:gd name="connsiteX3" fmla="*/ 200483 w 491429"/>
                                <a:gd name="connsiteY3" fmla="*/ 71363 h 386758"/>
                                <a:gd name="connsiteX4" fmla="*/ 308060 w 491429"/>
                                <a:gd name="connsiteY4" fmla="*/ 22465 h 386758"/>
                                <a:gd name="connsiteX5" fmla="*/ 396077 w 491429"/>
                                <a:gd name="connsiteY5" fmla="*/ 2906 h 386758"/>
                                <a:gd name="connsiteX6" fmla="*/ 491429 w 491429"/>
                                <a:gd name="connsiteY6" fmla="*/ 461 h 386758"/>
                                <a:gd name="connsiteX0" fmla="*/ 0 w 491429"/>
                                <a:gd name="connsiteY0" fmla="*/ 386758 h 386758"/>
                                <a:gd name="connsiteX1" fmla="*/ 48898 w 491429"/>
                                <a:gd name="connsiteY1" fmla="*/ 254732 h 386758"/>
                                <a:gd name="connsiteX2" fmla="*/ 117356 w 491429"/>
                                <a:gd name="connsiteY2" fmla="*/ 142266 h 386758"/>
                                <a:gd name="connsiteX3" fmla="*/ 200483 w 491429"/>
                                <a:gd name="connsiteY3" fmla="*/ 71363 h 386758"/>
                                <a:gd name="connsiteX4" fmla="*/ 308060 w 491429"/>
                                <a:gd name="connsiteY4" fmla="*/ 22465 h 386758"/>
                                <a:gd name="connsiteX5" fmla="*/ 396077 w 491429"/>
                                <a:gd name="connsiteY5" fmla="*/ 2906 h 386758"/>
                                <a:gd name="connsiteX6" fmla="*/ 491429 w 491429"/>
                                <a:gd name="connsiteY6" fmla="*/ 461 h 386758"/>
                                <a:gd name="connsiteX0" fmla="*/ 0 w 491429"/>
                                <a:gd name="connsiteY0" fmla="*/ 386297 h 386297"/>
                                <a:gd name="connsiteX1" fmla="*/ 48898 w 491429"/>
                                <a:gd name="connsiteY1" fmla="*/ 254271 h 386297"/>
                                <a:gd name="connsiteX2" fmla="*/ 117356 w 491429"/>
                                <a:gd name="connsiteY2" fmla="*/ 141805 h 386297"/>
                                <a:gd name="connsiteX3" fmla="*/ 200483 w 491429"/>
                                <a:gd name="connsiteY3" fmla="*/ 70902 h 386297"/>
                                <a:gd name="connsiteX4" fmla="*/ 308060 w 491429"/>
                                <a:gd name="connsiteY4" fmla="*/ 22004 h 386297"/>
                                <a:gd name="connsiteX5" fmla="*/ 396077 w 491429"/>
                                <a:gd name="connsiteY5" fmla="*/ 2445 h 386297"/>
                                <a:gd name="connsiteX6" fmla="*/ 491429 w 491429"/>
                                <a:gd name="connsiteY6" fmla="*/ 0 h 386297"/>
                                <a:gd name="connsiteX0" fmla="*/ 0 w 491429"/>
                                <a:gd name="connsiteY0" fmla="*/ 386297 h 386297"/>
                                <a:gd name="connsiteX1" fmla="*/ 48898 w 491429"/>
                                <a:gd name="connsiteY1" fmla="*/ 254271 h 386297"/>
                                <a:gd name="connsiteX2" fmla="*/ 117356 w 491429"/>
                                <a:gd name="connsiteY2" fmla="*/ 141805 h 386297"/>
                                <a:gd name="connsiteX3" fmla="*/ 200483 w 491429"/>
                                <a:gd name="connsiteY3" fmla="*/ 70902 h 386297"/>
                                <a:gd name="connsiteX4" fmla="*/ 308060 w 491429"/>
                                <a:gd name="connsiteY4" fmla="*/ 22004 h 386297"/>
                                <a:gd name="connsiteX5" fmla="*/ 396077 w 491429"/>
                                <a:gd name="connsiteY5" fmla="*/ 2445 h 386297"/>
                                <a:gd name="connsiteX6" fmla="*/ 491429 w 491429"/>
                                <a:gd name="connsiteY6" fmla="*/ 0 h 386297"/>
                                <a:gd name="connsiteX7" fmla="*/ 489613 w 491429"/>
                                <a:gd name="connsiteY7" fmla="*/ 45 h 386297"/>
                                <a:gd name="connsiteX0" fmla="*/ 0 w 840504"/>
                                <a:gd name="connsiteY0" fmla="*/ 386297 h 386297"/>
                                <a:gd name="connsiteX1" fmla="*/ 48898 w 840504"/>
                                <a:gd name="connsiteY1" fmla="*/ 254271 h 386297"/>
                                <a:gd name="connsiteX2" fmla="*/ 117356 w 840504"/>
                                <a:gd name="connsiteY2" fmla="*/ 141805 h 386297"/>
                                <a:gd name="connsiteX3" fmla="*/ 200483 w 840504"/>
                                <a:gd name="connsiteY3" fmla="*/ 70902 h 386297"/>
                                <a:gd name="connsiteX4" fmla="*/ 308060 w 840504"/>
                                <a:gd name="connsiteY4" fmla="*/ 22004 h 386297"/>
                                <a:gd name="connsiteX5" fmla="*/ 396077 w 840504"/>
                                <a:gd name="connsiteY5" fmla="*/ 2445 h 386297"/>
                                <a:gd name="connsiteX6" fmla="*/ 491429 w 840504"/>
                                <a:gd name="connsiteY6" fmla="*/ 0 h 386297"/>
                                <a:gd name="connsiteX7" fmla="*/ 840504 w 840504"/>
                                <a:gd name="connsiteY7" fmla="*/ 45 h 3862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40504" h="386297">
                                  <a:moveTo>
                                    <a:pt x="0" y="386297"/>
                                  </a:moveTo>
                                  <a:cubicBezTo>
                                    <a:pt x="14669" y="340658"/>
                                    <a:pt x="29339" y="295020"/>
                                    <a:pt x="48898" y="254271"/>
                                  </a:cubicBezTo>
                                  <a:cubicBezTo>
                                    <a:pt x="68457" y="213522"/>
                                    <a:pt x="92092" y="172366"/>
                                    <a:pt x="117356" y="141805"/>
                                  </a:cubicBezTo>
                                  <a:cubicBezTo>
                                    <a:pt x="142620" y="111244"/>
                                    <a:pt x="168699" y="90869"/>
                                    <a:pt x="200483" y="70902"/>
                                  </a:cubicBezTo>
                                  <a:cubicBezTo>
                                    <a:pt x="232267" y="50935"/>
                                    <a:pt x="275461" y="33413"/>
                                    <a:pt x="308060" y="22004"/>
                                  </a:cubicBezTo>
                                  <a:cubicBezTo>
                                    <a:pt x="340659" y="10595"/>
                                    <a:pt x="365516" y="6112"/>
                                    <a:pt x="396077" y="2445"/>
                                  </a:cubicBezTo>
                                  <a:cubicBezTo>
                                    <a:pt x="426639" y="-1222"/>
                                    <a:pt x="456101" y="1196"/>
                                    <a:pt x="491429" y="0"/>
                                  </a:cubicBezTo>
                                  <a:lnTo>
                                    <a:pt x="840504" y="45"/>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Freeform 435"/>
                          <wps:cNvSpPr/>
                          <wps:spPr>
                            <a:xfrm>
                              <a:off x="2013794" y="253706"/>
                              <a:ext cx="1260988" cy="333203"/>
                            </a:xfrm>
                            <a:custGeom>
                              <a:avLst/>
                              <a:gdLst>
                                <a:gd name="connsiteX0" fmla="*/ 0 w 491429"/>
                                <a:gd name="connsiteY0" fmla="*/ 386758 h 386758"/>
                                <a:gd name="connsiteX1" fmla="*/ 48898 w 491429"/>
                                <a:gd name="connsiteY1" fmla="*/ 254732 h 386758"/>
                                <a:gd name="connsiteX2" fmla="*/ 117356 w 491429"/>
                                <a:gd name="connsiteY2" fmla="*/ 142266 h 386758"/>
                                <a:gd name="connsiteX3" fmla="*/ 200483 w 491429"/>
                                <a:gd name="connsiteY3" fmla="*/ 71363 h 386758"/>
                                <a:gd name="connsiteX4" fmla="*/ 308060 w 491429"/>
                                <a:gd name="connsiteY4" fmla="*/ 22465 h 386758"/>
                                <a:gd name="connsiteX5" fmla="*/ 396077 w 491429"/>
                                <a:gd name="connsiteY5" fmla="*/ 2906 h 386758"/>
                                <a:gd name="connsiteX6" fmla="*/ 491429 w 491429"/>
                                <a:gd name="connsiteY6" fmla="*/ 461 h 386758"/>
                                <a:gd name="connsiteX0" fmla="*/ 0 w 499377"/>
                                <a:gd name="connsiteY0" fmla="*/ 391675 h 391675"/>
                                <a:gd name="connsiteX1" fmla="*/ 48898 w 499377"/>
                                <a:gd name="connsiteY1" fmla="*/ 259649 h 391675"/>
                                <a:gd name="connsiteX2" fmla="*/ 117356 w 499377"/>
                                <a:gd name="connsiteY2" fmla="*/ 147183 h 391675"/>
                                <a:gd name="connsiteX3" fmla="*/ 200483 w 499377"/>
                                <a:gd name="connsiteY3" fmla="*/ 76280 h 391675"/>
                                <a:gd name="connsiteX4" fmla="*/ 308060 w 499377"/>
                                <a:gd name="connsiteY4" fmla="*/ 27382 h 391675"/>
                                <a:gd name="connsiteX5" fmla="*/ 396077 w 499377"/>
                                <a:gd name="connsiteY5" fmla="*/ 7823 h 391675"/>
                                <a:gd name="connsiteX6" fmla="*/ 491429 w 499377"/>
                                <a:gd name="connsiteY6" fmla="*/ 5378 h 391675"/>
                                <a:gd name="connsiteX7" fmla="*/ 494309 w 499377"/>
                                <a:gd name="connsiteY7" fmla="*/ 0 h 391675"/>
                                <a:gd name="connsiteX0" fmla="*/ 0 w 1454650"/>
                                <a:gd name="connsiteY0" fmla="*/ 386759 h 386759"/>
                                <a:gd name="connsiteX1" fmla="*/ 48898 w 1454650"/>
                                <a:gd name="connsiteY1" fmla="*/ 254733 h 386759"/>
                                <a:gd name="connsiteX2" fmla="*/ 117356 w 1454650"/>
                                <a:gd name="connsiteY2" fmla="*/ 142267 h 386759"/>
                                <a:gd name="connsiteX3" fmla="*/ 200483 w 1454650"/>
                                <a:gd name="connsiteY3" fmla="*/ 71364 h 386759"/>
                                <a:gd name="connsiteX4" fmla="*/ 308060 w 1454650"/>
                                <a:gd name="connsiteY4" fmla="*/ 22466 h 386759"/>
                                <a:gd name="connsiteX5" fmla="*/ 396077 w 1454650"/>
                                <a:gd name="connsiteY5" fmla="*/ 2907 h 386759"/>
                                <a:gd name="connsiteX6" fmla="*/ 491429 w 1454650"/>
                                <a:gd name="connsiteY6" fmla="*/ 462 h 386759"/>
                                <a:gd name="connsiteX7" fmla="*/ 1454650 w 1454650"/>
                                <a:gd name="connsiteY7" fmla="*/ 2474 h 386759"/>
                                <a:gd name="connsiteX0" fmla="*/ 0 w 1466963"/>
                                <a:gd name="connsiteY0" fmla="*/ 386762 h 386762"/>
                                <a:gd name="connsiteX1" fmla="*/ 48898 w 1466963"/>
                                <a:gd name="connsiteY1" fmla="*/ 254736 h 386762"/>
                                <a:gd name="connsiteX2" fmla="*/ 117356 w 1466963"/>
                                <a:gd name="connsiteY2" fmla="*/ 142270 h 386762"/>
                                <a:gd name="connsiteX3" fmla="*/ 200483 w 1466963"/>
                                <a:gd name="connsiteY3" fmla="*/ 71367 h 386762"/>
                                <a:gd name="connsiteX4" fmla="*/ 308060 w 1466963"/>
                                <a:gd name="connsiteY4" fmla="*/ 22469 h 386762"/>
                                <a:gd name="connsiteX5" fmla="*/ 396077 w 1466963"/>
                                <a:gd name="connsiteY5" fmla="*/ 2910 h 386762"/>
                                <a:gd name="connsiteX6" fmla="*/ 491429 w 1466963"/>
                                <a:gd name="connsiteY6" fmla="*/ 465 h 386762"/>
                                <a:gd name="connsiteX7" fmla="*/ 1466963 w 1466963"/>
                                <a:gd name="connsiteY7" fmla="*/ 3 h 386762"/>
                                <a:gd name="connsiteX0" fmla="*/ 0 w 1466963"/>
                                <a:gd name="connsiteY0" fmla="*/ 387779 h 387779"/>
                                <a:gd name="connsiteX1" fmla="*/ 48898 w 1466963"/>
                                <a:gd name="connsiteY1" fmla="*/ 255753 h 387779"/>
                                <a:gd name="connsiteX2" fmla="*/ 117356 w 1466963"/>
                                <a:gd name="connsiteY2" fmla="*/ 143287 h 387779"/>
                                <a:gd name="connsiteX3" fmla="*/ 200483 w 1466963"/>
                                <a:gd name="connsiteY3" fmla="*/ 72384 h 387779"/>
                                <a:gd name="connsiteX4" fmla="*/ 308060 w 1466963"/>
                                <a:gd name="connsiteY4" fmla="*/ 23486 h 387779"/>
                                <a:gd name="connsiteX5" fmla="*/ 396077 w 1466963"/>
                                <a:gd name="connsiteY5" fmla="*/ 3927 h 387779"/>
                                <a:gd name="connsiteX6" fmla="*/ 491429 w 1466963"/>
                                <a:gd name="connsiteY6" fmla="*/ 1482 h 387779"/>
                                <a:gd name="connsiteX7" fmla="*/ 1466963 w 1466963"/>
                                <a:gd name="connsiteY7" fmla="*/ 1020 h 3877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466963" h="387779">
                                  <a:moveTo>
                                    <a:pt x="0" y="387779"/>
                                  </a:moveTo>
                                  <a:cubicBezTo>
                                    <a:pt x="14669" y="342140"/>
                                    <a:pt x="29339" y="296502"/>
                                    <a:pt x="48898" y="255753"/>
                                  </a:cubicBezTo>
                                  <a:cubicBezTo>
                                    <a:pt x="68457" y="215004"/>
                                    <a:pt x="92092" y="173848"/>
                                    <a:pt x="117356" y="143287"/>
                                  </a:cubicBezTo>
                                  <a:cubicBezTo>
                                    <a:pt x="142620" y="112726"/>
                                    <a:pt x="168699" y="92351"/>
                                    <a:pt x="200483" y="72384"/>
                                  </a:cubicBezTo>
                                  <a:cubicBezTo>
                                    <a:pt x="232267" y="52417"/>
                                    <a:pt x="275461" y="34895"/>
                                    <a:pt x="308060" y="23486"/>
                                  </a:cubicBezTo>
                                  <a:cubicBezTo>
                                    <a:pt x="340659" y="12077"/>
                                    <a:pt x="365516" y="7594"/>
                                    <a:pt x="396077" y="3927"/>
                                  </a:cubicBezTo>
                                  <a:cubicBezTo>
                                    <a:pt x="426639" y="260"/>
                                    <a:pt x="459034" y="871"/>
                                    <a:pt x="491429" y="1482"/>
                                  </a:cubicBezTo>
                                  <a:cubicBezTo>
                                    <a:pt x="784816" y="-2131"/>
                                    <a:pt x="1466363" y="2140"/>
                                    <a:pt x="1466963" y="102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Text Box 2"/>
                          <wps:cNvSpPr txBox="1">
                            <a:spLocks noChangeArrowheads="1"/>
                          </wps:cNvSpPr>
                          <wps:spPr bwMode="auto">
                            <a:xfrm>
                              <a:off x="1194534" y="2013794"/>
                              <a:ext cx="1685290" cy="228600"/>
                            </a:xfrm>
                            <a:prstGeom prst="rect">
                              <a:avLst/>
                            </a:prstGeom>
                            <a:noFill/>
                            <a:ln w="9525">
                              <a:noFill/>
                              <a:miter lim="800000"/>
                              <a:headEnd/>
                              <a:tailEnd/>
                            </a:ln>
                          </wps:spPr>
                          <wps:txbx>
                            <w:txbxContent>
                              <w:p w:rsidR="00AC7A73" w:rsidRPr="00E83AE9" w:rsidRDefault="00AC7A73" w:rsidP="00F576D0">
                                <w:pPr>
                                  <w:jc w:val="center"/>
                                  <w:rPr>
                                    <w:sz w:val="18"/>
                                    <w:szCs w:val="20"/>
                                  </w:rPr>
                                </w:pPr>
                                <w:r w:rsidRPr="00E83AE9">
                                  <w:rPr>
                                    <w:sz w:val="18"/>
                                    <w:szCs w:val="20"/>
                                  </w:rPr>
                                  <w:t>Time</w:t>
                                </w:r>
                                <w:r>
                                  <w:rPr>
                                    <w:sz w:val="18"/>
                                    <w:szCs w:val="20"/>
                                  </w:rPr>
                                  <w:t xml:space="preserve"> (minutes)</w:t>
                                </w:r>
                              </w:p>
                            </w:txbxContent>
                          </wps:txbx>
                          <wps:bodyPr rot="0" vert="horz" wrap="square" lIns="91440" tIns="45720" rIns="91440" bIns="45720" anchor="t" anchorCtr="0">
                            <a:noAutofit/>
                          </wps:bodyPr>
                        </wps:wsp>
                        <wps:wsp>
                          <wps:cNvPr id="421" name="Text Box 2"/>
                          <wps:cNvSpPr txBox="1">
                            <a:spLocks noChangeArrowheads="1"/>
                          </wps:cNvSpPr>
                          <wps:spPr bwMode="auto">
                            <a:xfrm>
                              <a:off x="3419750" y="1786516"/>
                              <a:ext cx="469127" cy="228600"/>
                            </a:xfrm>
                            <a:prstGeom prst="rect">
                              <a:avLst/>
                            </a:prstGeom>
                            <a:noFill/>
                            <a:ln w="9525">
                              <a:noFill/>
                              <a:miter lim="800000"/>
                              <a:headEnd/>
                              <a:tailEnd/>
                            </a:ln>
                          </wps:spPr>
                          <wps:txbx>
                            <w:txbxContent>
                              <w:p w:rsidR="00AC7A73" w:rsidRPr="00E83AE9" w:rsidRDefault="00AC7A73" w:rsidP="00F576D0">
                                <w:pPr>
                                  <w:jc w:val="center"/>
                                  <w:rPr>
                                    <w:sz w:val="18"/>
                                    <w:szCs w:val="20"/>
                                  </w:rPr>
                                </w:pPr>
                                <w:r>
                                  <w:rPr>
                                    <w:sz w:val="18"/>
                                    <w:szCs w:val="20"/>
                                  </w:rPr>
                                  <w:t>40</w:t>
                                </w:r>
                              </w:p>
                            </w:txbxContent>
                          </wps:txbx>
                          <wps:bodyPr rot="0" vert="horz" wrap="square" lIns="91440" tIns="45720" rIns="91440" bIns="45720" anchor="t" anchorCtr="0">
                            <a:noAutofit/>
                          </wps:bodyPr>
                        </wps:wsp>
                        <wps:wsp>
                          <wps:cNvPr id="422" name="Text Box 2"/>
                          <wps:cNvSpPr txBox="1">
                            <a:spLocks noChangeArrowheads="1"/>
                          </wps:cNvSpPr>
                          <wps:spPr bwMode="auto">
                            <a:xfrm>
                              <a:off x="2600490" y="1786516"/>
                              <a:ext cx="469127" cy="228600"/>
                            </a:xfrm>
                            <a:prstGeom prst="rect">
                              <a:avLst/>
                            </a:prstGeom>
                            <a:noFill/>
                            <a:ln w="9525">
                              <a:noFill/>
                              <a:miter lim="800000"/>
                              <a:headEnd/>
                              <a:tailEnd/>
                            </a:ln>
                          </wps:spPr>
                          <wps:txbx>
                            <w:txbxContent>
                              <w:p w:rsidR="00AC7A73" w:rsidRPr="00E83AE9" w:rsidRDefault="00AC7A73" w:rsidP="00F576D0">
                                <w:pPr>
                                  <w:jc w:val="center"/>
                                  <w:rPr>
                                    <w:sz w:val="18"/>
                                    <w:szCs w:val="20"/>
                                  </w:rPr>
                                </w:pPr>
                                <w:r>
                                  <w:rPr>
                                    <w:sz w:val="18"/>
                                    <w:szCs w:val="20"/>
                                  </w:rPr>
                                  <w:t>30</w:t>
                                </w:r>
                              </w:p>
                            </w:txbxContent>
                          </wps:txbx>
                          <wps:bodyPr rot="0" vert="horz" wrap="square" lIns="91440" tIns="45720" rIns="91440" bIns="45720" anchor="t" anchorCtr="0">
                            <a:noAutofit/>
                          </wps:bodyPr>
                        </wps:wsp>
                        <wps:wsp>
                          <wps:cNvPr id="423" name="Text Box 2"/>
                          <wps:cNvSpPr txBox="1">
                            <a:spLocks noChangeArrowheads="1"/>
                          </wps:cNvSpPr>
                          <wps:spPr bwMode="auto">
                            <a:xfrm>
                              <a:off x="1781230" y="1786516"/>
                              <a:ext cx="469127" cy="228600"/>
                            </a:xfrm>
                            <a:prstGeom prst="rect">
                              <a:avLst/>
                            </a:prstGeom>
                            <a:noFill/>
                            <a:ln w="9525">
                              <a:noFill/>
                              <a:miter lim="800000"/>
                              <a:headEnd/>
                              <a:tailEnd/>
                            </a:ln>
                          </wps:spPr>
                          <wps:txbx>
                            <w:txbxContent>
                              <w:p w:rsidR="00AC7A73" w:rsidRPr="00E83AE9" w:rsidRDefault="00AC7A73" w:rsidP="00F576D0">
                                <w:pPr>
                                  <w:jc w:val="center"/>
                                  <w:rPr>
                                    <w:sz w:val="18"/>
                                    <w:szCs w:val="20"/>
                                  </w:rPr>
                                </w:pPr>
                                <w:r>
                                  <w:rPr>
                                    <w:sz w:val="18"/>
                                    <w:szCs w:val="20"/>
                                  </w:rPr>
                                  <w:t>20</w:t>
                                </w:r>
                              </w:p>
                            </w:txbxContent>
                          </wps:txbx>
                          <wps:bodyPr rot="0" vert="horz" wrap="square" lIns="91440" tIns="45720" rIns="91440" bIns="45720" anchor="t" anchorCtr="0">
                            <a:noAutofit/>
                          </wps:bodyPr>
                        </wps:wsp>
                        <wps:wsp>
                          <wps:cNvPr id="426" name="Text Box 2"/>
                          <wps:cNvSpPr txBox="1">
                            <a:spLocks noChangeArrowheads="1"/>
                          </wps:cNvSpPr>
                          <wps:spPr bwMode="auto">
                            <a:xfrm>
                              <a:off x="956684" y="1786516"/>
                              <a:ext cx="469127" cy="228600"/>
                            </a:xfrm>
                            <a:prstGeom prst="rect">
                              <a:avLst/>
                            </a:prstGeom>
                            <a:noFill/>
                            <a:ln w="9525">
                              <a:noFill/>
                              <a:miter lim="800000"/>
                              <a:headEnd/>
                              <a:tailEnd/>
                            </a:ln>
                          </wps:spPr>
                          <wps:txbx>
                            <w:txbxContent>
                              <w:p w:rsidR="00AC7A73" w:rsidRPr="00E83AE9" w:rsidRDefault="00AC7A73" w:rsidP="00F576D0">
                                <w:pPr>
                                  <w:jc w:val="center"/>
                                  <w:rPr>
                                    <w:sz w:val="18"/>
                                    <w:szCs w:val="20"/>
                                  </w:rPr>
                                </w:pPr>
                                <w:r>
                                  <w:rPr>
                                    <w:sz w:val="18"/>
                                    <w:szCs w:val="20"/>
                                  </w:rPr>
                                  <w:t>10</w:t>
                                </w:r>
                              </w:p>
                            </w:txbxContent>
                          </wps:txbx>
                          <wps:bodyPr rot="0" vert="horz" wrap="square" lIns="91440" tIns="45720" rIns="91440" bIns="45720" anchor="t" anchorCtr="0">
                            <a:noAutofit/>
                          </wps:bodyPr>
                        </wps:wsp>
                        <wps:wsp>
                          <wps:cNvPr id="427" name="Text Box 2"/>
                          <wps:cNvSpPr txBox="1">
                            <a:spLocks noChangeArrowheads="1"/>
                          </wps:cNvSpPr>
                          <wps:spPr bwMode="auto">
                            <a:xfrm>
                              <a:off x="137424" y="1786516"/>
                              <a:ext cx="469127" cy="228600"/>
                            </a:xfrm>
                            <a:prstGeom prst="rect">
                              <a:avLst/>
                            </a:prstGeom>
                            <a:noFill/>
                            <a:ln w="9525">
                              <a:noFill/>
                              <a:miter lim="800000"/>
                              <a:headEnd/>
                              <a:tailEnd/>
                            </a:ln>
                          </wps:spPr>
                          <wps:txbx>
                            <w:txbxContent>
                              <w:p w:rsidR="00AC7A73" w:rsidRPr="00E83AE9" w:rsidRDefault="00AC7A73" w:rsidP="00F576D0">
                                <w:pPr>
                                  <w:jc w:val="center"/>
                                  <w:rPr>
                                    <w:sz w:val="18"/>
                                    <w:szCs w:val="20"/>
                                  </w:rPr>
                                </w:pPr>
                                <w:r>
                                  <w:rPr>
                                    <w:sz w:val="18"/>
                                    <w:szCs w:val="20"/>
                                  </w:rPr>
                                  <w:t>0</w:t>
                                </w:r>
                              </w:p>
                            </w:txbxContent>
                          </wps:txbx>
                          <wps:bodyPr rot="0" vert="horz" wrap="square" lIns="91440" tIns="45720" rIns="91440" bIns="45720" anchor="t" anchorCtr="0">
                            <a:noAutofit/>
                          </wps:bodyPr>
                        </wps:wsp>
                        <wps:wsp>
                          <wps:cNvPr id="428" name="Text Box 2"/>
                          <wps:cNvSpPr txBox="1">
                            <a:spLocks noChangeArrowheads="1"/>
                          </wps:cNvSpPr>
                          <wps:spPr bwMode="auto">
                            <a:xfrm>
                              <a:off x="0" y="5286"/>
                              <a:ext cx="322418" cy="1707515"/>
                            </a:xfrm>
                            <a:prstGeom prst="rect">
                              <a:avLst/>
                            </a:prstGeom>
                            <a:noFill/>
                            <a:ln w="9525">
                              <a:noFill/>
                              <a:miter lim="800000"/>
                              <a:headEnd/>
                              <a:tailEnd/>
                            </a:ln>
                          </wps:spPr>
                          <wps:txbx>
                            <w:txbxContent>
                              <w:p w:rsidR="00AC7A73" w:rsidRPr="00E83AE9" w:rsidRDefault="00AC7A73" w:rsidP="00F576D0">
                                <w:pPr>
                                  <w:jc w:val="center"/>
                                  <w:rPr>
                                    <w:sz w:val="18"/>
                                    <w:szCs w:val="20"/>
                                  </w:rPr>
                                </w:pPr>
                                <w:r>
                                  <w:rPr>
                                    <w:sz w:val="18"/>
                                    <w:szCs w:val="20"/>
                                  </w:rPr>
                                  <w:t>Partial pressure of gases</w:t>
                                </w:r>
                              </w:p>
                            </w:txbxContent>
                          </wps:txbx>
                          <wps:bodyPr rot="0" vert="vert270" wrap="square" lIns="91440" tIns="45720" rIns="91440" bIns="45720" anchor="t" anchorCtr="0">
                            <a:noAutofit/>
                          </wps:bodyPr>
                        </wps:wsp>
                        <wps:wsp>
                          <wps:cNvPr id="436" name="Freeform 436"/>
                          <wps:cNvSpPr/>
                          <wps:spPr>
                            <a:xfrm flipV="1">
                              <a:off x="2008509" y="1009540"/>
                              <a:ext cx="1232563" cy="332741"/>
                            </a:xfrm>
                            <a:custGeom>
                              <a:avLst/>
                              <a:gdLst>
                                <a:gd name="connsiteX0" fmla="*/ 0 w 491429"/>
                                <a:gd name="connsiteY0" fmla="*/ 386758 h 386758"/>
                                <a:gd name="connsiteX1" fmla="*/ 48898 w 491429"/>
                                <a:gd name="connsiteY1" fmla="*/ 254732 h 386758"/>
                                <a:gd name="connsiteX2" fmla="*/ 117356 w 491429"/>
                                <a:gd name="connsiteY2" fmla="*/ 142266 h 386758"/>
                                <a:gd name="connsiteX3" fmla="*/ 200483 w 491429"/>
                                <a:gd name="connsiteY3" fmla="*/ 71363 h 386758"/>
                                <a:gd name="connsiteX4" fmla="*/ 308060 w 491429"/>
                                <a:gd name="connsiteY4" fmla="*/ 22465 h 386758"/>
                                <a:gd name="connsiteX5" fmla="*/ 396077 w 491429"/>
                                <a:gd name="connsiteY5" fmla="*/ 2906 h 386758"/>
                                <a:gd name="connsiteX6" fmla="*/ 491429 w 491429"/>
                                <a:gd name="connsiteY6" fmla="*/ 461 h 386758"/>
                                <a:gd name="connsiteX0" fmla="*/ 0 w 498505"/>
                                <a:gd name="connsiteY0" fmla="*/ 387748 h 387748"/>
                                <a:gd name="connsiteX1" fmla="*/ 48898 w 498505"/>
                                <a:gd name="connsiteY1" fmla="*/ 255722 h 387748"/>
                                <a:gd name="connsiteX2" fmla="*/ 117356 w 498505"/>
                                <a:gd name="connsiteY2" fmla="*/ 143256 h 387748"/>
                                <a:gd name="connsiteX3" fmla="*/ 200483 w 498505"/>
                                <a:gd name="connsiteY3" fmla="*/ 72353 h 387748"/>
                                <a:gd name="connsiteX4" fmla="*/ 308060 w 498505"/>
                                <a:gd name="connsiteY4" fmla="*/ 23455 h 387748"/>
                                <a:gd name="connsiteX5" fmla="*/ 396077 w 498505"/>
                                <a:gd name="connsiteY5" fmla="*/ 3896 h 387748"/>
                                <a:gd name="connsiteX6" fmla="*/ 491429 w 498505"/>
                                <a:gd name="connsiteY6" fmla="*/ 1451 h 387748"/>
                                <a:gd name="connsiteX7" fmla="*/ 491472 w 498505"/>
                                <a:gd name="connsiteY7" fmla="*/ 0 h 387748"/>
                                <a:gd name="connsiteX0" fmla="*/ 0 w 585018"/>
                                <a:gd name="connsiteY0" fmla="*/ 478838 h 478838"/>
                                <a:gd name="connsiteX1" fmla="*/ 48898 w 585018"/>
                                <a:gd name="connsiteY1" fmla="*/ 346812 h 478838"/>
                                <a:gd name="connsiteX2" fmla="*/ 117356 w 585018"/>
                                <a:gd name="connsiteY2" fmla="*/ 234346 h 478838"/>
                                <a:gd name="connsiteX3" fmla="*/ 200483 w 585018"/>
                                <a:gd name="connsiteY3" fmla="*/ 163443 h 478838"/>
                                <a:gd name="connsiteX4" fmla="*/ 308060 w 585018"/>
                                <a:gd name="connsiteY4" fmla="*/ 114545 h 478838"/>
                                <a:gd name="connsiteX5" fmla="*/ 396077 w 585018"/>
                                <a:gd name="connsiteY5" fmla="*/ 94986 h 478838"/>
                                <a:gd name="connsiteX6" fmla="*/ 491429 w 585018"/>
                                <a:gd name="connsiteY6" fmla="*/ 92541 h 478838"/>
                                <a:gd name="connsiteX7" fmla="*/ 585018 w 585018"/>
                                <a:gd name="connsiteY7" fmla="*/ 0 h 478838"/>
                                <a:gd name="connsiteX0" fmla="*/ 0 w 1432260"/>
                                <a:gd name="connsiteY0" fmla="*/ 386759 h 386759"/>
                                <a:gd name="connsiteX1" fmla="*/ 48898 w 1432260"/>
                                <a:gd name="connsiteY1" fmla="*/ 254733 h 386759"/>
                                <a:gd name="connsiteX2" fmla="*/ 117356 w 1432260"/>
                                <a:gd name="connsiteY2" fmla="*/ 142267 h 386759"/>
                                <a:gd name="connsiteX3" fmla="*/ 200483 w 1432260"/>
                                <a:gd name="connsiteY3" fmla="*/ 71364 h 386759"/>
                                <a:gd name="connsiteX4" fmla="*/ 308060 w 1432260"/>
                                <a:gd name="connsiteY4" fmla="*/ 22466 h 386759"/>
                                <a:gd name="connsiteX5" fmla="*/ 396077 w 1432260"/>
                                <a:gd name="connsiteY5" fmla="*/ 2907 h 386759"/>
                                <a:gd name="connsiteX6" fmla="*/ 491429 w 1432260"/>
                                <a:gd name="connsiteY6" fmla="*/ 462 h 386759"/>
                                <a:gd name="connsiteX7" fmla="*/ 1432260 w 1432260"/>
                                <a:gd name="connsiteY7" fmla="*/ 43 h 3867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432260" h="386759">
                                  <a:moveTo>
                                    <a:pt x="0" y="386759"/>
                                  </a:moveTo>
                                  <a:cubicBezTo>
                                    <a:pt x="14669" y="341120"/>
                                    <a:pt x="29339" y="295482"/>
                                    <a:pt x="48898" y="254733"/>
                                  </a:cubicBezTo>
                                  <a:cubicBezTo>
                                    <a:pt x="68457" y="213984"/>
                                    <a:pt x="92092" y="172828"/>
                                    <a:pt x="117356" y="142267"/>
                                  </a:cubicBezTo>
                                  <a:cubicBezTo>
                                    <a:pt x="142620" y="111706"/>
                                    <a:pt x="168699" y="91331"/>
                                    <a:pt x="200483" y="71364"/>
                                  </a:cubicBezTo>
                                  <a:cubicBezTo>
                                    <a:pt x="232267" y="51397"/>
                                    <a:pt x="275461" y="33875"/>
                                    <a:pt x="308060" y="22466"/>
                                  </a:cubicBezTo>
                                  <a:cubicBezTo>
                                    <a:pt x="340659" y="11057"/>
                                    <a:pt x="365516" y="6574"/>
                                    <a:pt x="396077" y="2907"/>
                                  </a:cubicBezTo>
                                  <a:cubicBezTo>
                                    <a:pt x="426639" y="-760"/>
                                    <a:pt x="459034" y="-149"/>
                                    <a:pt x="491429" y="462"/>
                                  </a:cubicBezTo>
                                  <a:cubicBezTo>
                                    <a:pt x="507328" y="-187"/>
                                    <a:pt x="1432251" y="345"/>
                                    <a:pt x="1432260" y="43"/>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Freeform 437"/>
                          <wps:cNvSpPr/>
                          <wps:spPr>
                            <a:xfrm>
                              <a:off x="369988" y="586696"/>
                              <a:ext cx="1640453" cy="815259"/>
                            </a:xfrm>
                            <a:custGeom>
                              <a:avLst/>
                              <a:gdLst>
                                <a:gd name="connsiteX0" fmla="*/ 0 w 491429"/>
                                <a:gd name="connsiteY0" fmla="*/ 386758 h 386758"/>
                                <a:gd name="connsiteX1" fmla="*/ 48898 w 491429"/>
                                <a:gd name="connsiteY1" fmla="*/ 254732 h 386758"/>
                                <a:gd name="connsiteX2" fmla="*/ 117356 w 491429"/>
                                <a:gd name="connsiteY2" fmla="*/ 142266 h 386758"/>
                                <a:gd name="connsiteX3" fmla="*/ 200483 w 491429"/>
                                <a:gd name="connsiteY3" fmla="*/ 71363 h 386758"/>
                                <a:gd name="connsiteX4" fmla="*/ 308060 w 491429"/>
                                <a:gd name="connsiteY4" fmla="*/ 22465 h 386758"/>
                                <a:gd name="connsiteX5" fmla="*/ 396077 w 491429"/>
                                <a:gd name="connsiteY5" fmla="*/ 2906 h 386758"/>
                                <a:gd name="connsiteX6" fmla="*/ 491429 w 491429"/>
                                <a:gd name="connsiteY6" fmla="*/ 461 h 386758"/>
                                <a:gd name="connsiteX0" fmla="*/ 0 w 491429"/>
                                <a:gd name="connsiteY0" fmla="*/ 386758 h 386758"/>
                                <a:gd name="connsiteX1" fmla="*/ 48898 w 491429"/>
                                <a:gd name="connsiteY1" fmla="*/ 254732 h 386758"/>
                                <a:gd name="connsiteX2" fmla="*/ 117356 w 491429"/>
                                <a:gd name="connsiteY2" fmla="*/ 142266 h 386758"/>
                                <a:gd name="connsiteX3" fmla="*/ 200483 w 491429"/>
                                <a:gd name="connsiteY3" fmla="*/ 71363 h 386758"/>
                                <a:gd name="connsiteX4" fmla="*/ 308060 w 491429"/>
                                <a:gd name="connsiteY4" fmla="*/ 22465 h 386758"/>
                                <a:gd name="connsiteX5" fmla="*/ 396077 w 491429"/>
                                <a:gd name="connsiteY5" fmla="*/ 2906 h 386758"/>
                                <a:gd name="connsiteX6" fmla="*/ 491429 w 491429"/>
                                <a:gd name="connsiteY6" fmla="*/ 461 h 386758"/>
                                <a:gd name="connsiteX0" fmla="*/ 0 w 491429"/>
                                <a:gd name="connsiteY0" fmla="*/ 386297 h 386297"/>
                                <a:gd name="connsiteX1" fmla="*/ 48898 w 491429"/>
                                <a:gd name="connsiteY1" fmla="*/ 254271 h 386297"/>
                                <a:gd name="connsiteX2" fmla="*/ 117356 w 491429"/>
                                <a:gd name="connsiteY2" fmla="*/ 141805 h 386297"/>
                                <a:gd name="connsiteX3" fmla="*/ 200483 w 491429"/>
                                <a:gd name="connsiteY3" fmla="*/ 70902 h 386297"/>
                                <a:gd name="connsiteX4" fmla="*/ 308060 w 491429"/>
                                <a:gd name="connsiteY4" fmla="*/ 22004 h 386297"/>
                                <a:gd name="connsiteX5" fmla="*/ 396077 w 491429"/>
                                <a:gd name="connsiteY5" fmla="*/ 2445 h 386297"/>
                                <a:gd name="connsiteX6" fmla="*/ 491429 w 491429"/>
                                <a:gd name="connsiteY6" fmla="*/ 0 h 386297"/>
                                <a:gd name="connsiteX0" fmla="*/ 0 w 497991"/>
                                <a:gd name="connsiteY0" fmla="*/ 388804 h 388804"/>
                                <a:gd name="connsiteX1" fmla="*/ 48898 w 497991"/>
                                <a:gd name="connsiteY1" fmla="*/ 256778 h 388804"/>
                                <a:gd name="connsiteX2" fmla="*/ 117356 w 497991"/>
                                <a:gd name="connsiteY2" fmla="*/ 144312 h 388804"/>
                                <a:gd name="connsiteX3" fmla="*/ 200483 w 497991"/>
                                <a:gd name="connsiteY3" fmla="*/ 73409 h 388804"/>
                                <a:gd name="connsiteX4" fmla="*/ 308060 w 497991"/>
                                <a:gd name="connsiteY4" fmla="*/ 24511 h 388804"/>
                                <a:gd name="connsiteX5" fmla="*/ 396077 w 497991"/>
                                <a:gd name="connsiteY5" fmla="*/ 4952 h 388804"/>
                                <a:gd name="connsiteX6" fmla="*/ 491429 w 497991"/>
                                <a:gd name="connsiteY6" fmla="*/ 2507 h 388804"/>
                                <a:gd name="connsiteX7" fmla="*/ 489613 w 497991"/>
                                <a:gd name="connsiteY7" fmla="*/ 0 h 388804"/>
                                <a:gd name="connsiteX0" fmla="*/ 0 w 841879"/>
                                <a:gd name="connsiteY0" fmla="*/ 387668 h 387668"/>
                                <a:gd name="connsiteX1" fmla="*/ 48898 w 841879"/>
                                <a:gd name="connsiteY1" fmla="*/ 255642 h 387668"/>
                                <a:gd name="connsiteX2" fmla="*/ 117356 w 841879"/>
                                <a:gd name="connsiteY2" fmla="*/ 143176 h 387668"/>
                                <a:gd name="connsiteX3" fmla="*/ 200483 w 841879"/>
                                <a:gd name="connsiteY3" fmla="*/ 72273 h 387668"/>
                                <a:gd name="connsiteX4" fmla="*/ 308060 w 841879"/>
                                <a:gd name="connsiteY4" fmla="*/ 23375 h 387668"/>
                                <a:gd name="connsiteX5" fmla="*/ 396077 w 841879"/>
                                <a:gd name="connsiteY5" fmla="*/ 3816 h 387668"/>
                                <a:gd name="connsiteX6" fmla="*/ 491429 w 841879"/>
                                <a:gd name="connsiteY6" fmla="*/ 1371 h 387668"/>
                                <a:gd name="connsiteX7" fmla="*/ 841879 w 841879"/>
                                <a:gd name="connsiteY7" fmla="*/ 0 h 387668"/>
                                <a:gd name="connsiteX0" fmla="*/ 0 w 841879"/>
                                <a:gd name="connsiteY0" fmla="*/ 386720 h 386720"/>
                                <a:gd name="connsiteX1" fmla="*/ 48898 w 841879"/>
                                <a:gd name="connsiteY1" fmla="*/ 254694 h 386720"/>
                                <a:gd name="connsiteX2" fmla="*/ 117356 w 841879"/>
                                <a:gd name="connsiteY2" fmla="*/ 142228 h 386720"/>
                                <a:gd name="connsiteX3" fmla="*/ 200483 w 841879"/>
                                <a:gd name="connsiteY3" fmla="*/ 71325 h 386720"/>
                                <a:gd name="connsiteX4" fmla="*/ 308060 w 841879"/>
                                <a:gd name="connsiteY4" fmla="*/ 22427 h 386720"/>
                                <a:gd name="connsiteX5" fmla="*/ 396077 w 841879"/>
                                <a:gd name="connsiteY5" fmla="*/ 2868 h 386720"/>
                                <a:gd name="connsiteX6" fmla="*/ 491429 w 841879"/>
                                <a:gd name="connsiteY6" fmla="*/ 423 h 386720"/>
                                <a:gd name="connsiteX7" fmla="*/ 841879 w 841879"/>
                                <a:gd name="connsiteY7" fmla="*/ 0 h 386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41879" h="386720">
                                  <a:moveTo>
                                    <a:pt x="0" y="386720"/>
                                  </a:moveTo>
                                  <a:cubicBezTo>
                                    <a:pt x="14669" y="341081"/>
                                    <a:pt x="29339" y="295443"/>
                                    <a:pt x="48898" y="254694"/>
                                  </a:cubicBezTo>
                                  <a:cubicBezTo>
                                    <a:pt x="68457" y="213945"/>
                                    <a:pt x="92092" y="172789"/>
                                    <a:pt x="117356" y="142228"/>
                                  </a:cubicBezTo>
                                  <a:cubicBezTo>
                                    <a:pt x="142620" y="111667"/>
                                    <a:pt x="168699" y="91292"/>
                                    <a:pt x="200483" y="71325"/>
                                  </a:cubicBezTo>
                                  <a:cubicBezTo>
                                    <a:pt x="232267" y="51358"/>
                                    <a:pt x="275461" y="33836"/>
                                    <a:pt x="308060" y="22427"/>
                                  </a:cubicBezTo>
                                  <a:cubicBezTo>
                                    <a:pt x="340659" y="11018"/>
                                    <a:pt x="365516" y="6535"/>
                                    <a:pt x="396077" y="2868"/>
                                  </a:cubicBezTo>
                                  <a:cubicBezTo>
                                    <a:pt x="426639" y="-799"/>
                                    <a:pt x="456101" y="1619"/>
                                    <a:pt x="491429" y="423"/>
                                  </a:cubicBezTo>
                                  <a:cubicBezTo>
                                    <a:pt x="507018" y="-402"/>
                                    <a:pt x="842257" y="522"/>
                                    <a:pt x="841879"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Text Box 2"/>
                          <wps:cNvSpPr txBox="1">
                            <a:spLocks noChangeArrowheads="1"/>
                          </wps:cNvSpPr>
                          <wps:spPr bwMode="auto">
                            <a:xfrm>
                              <a:off x="443986" y="253706"/>
                              <a:ext cx="428129" cy="228600"/>
                            </a:xfrm>
                            <a:prstGeom prst="rect">
                              <a:avLst/>
                            </a:prstGeom>
                            <a:noFill/>
                            <a:ln w="9525">
                              <a:noFill/>
                              <a:miter lim="800000"/>
                              <a:headEnd/>
                              <a:tailEnd/>
                            </a:ln>
                          </wps:spPr>
                          <wps:txbx>
                            <w:txbxContent>
                              <w:p w:rsidR="00AC7A73" w:rsidRPr="005515C7" w:rsidRDefault="00AC7A73" w:rsidP="005515C7">
                                <w:pPr>
                                  <w:rPr>
                                    <w:sz w:val="18"/>
                                    <w:szCs w:val="20"/>
                                    <w:vertAlign w:val="subscript"/>
                                  </w:rPr>
                                </w:pPr>
                                <w:r>
                                  <w:rPr>
                                    <w:sz w:val="18"/>
                                    <w:szCs w:val="20"/>
                                  </w:rPr>
                                  <w:t>SO</w:t>
                                </w:r>
                                <w:r>
                                  <w:rPr>
                                    <w:sz w:val="18"/>
                                    <w:szCs w:val="20"/>
                                    <w:vertAlign w:val="subscript"/>
                                  </w:rPr>
                                  <w:t>2</w:t>
                                </w:r>
                              </w:p>
                            </w:txbxContent>
                          </wps:txbx>
                          <wps:bodyPr rot="0" vert="horz" wrap="square" lIns="91440" tIns="45720" rIns="91440" bIns="45720" anchor="t" anchorCtr="0">
                            <a:noAutofit/>
                          </wps:bodyPr>
                        </wps:wsp>
                        <wps:wsp>
                          <wps:cNvPr id="440" name="Text Box 2"/>
                          <wps:cNvSpPr txBox="1">
                            <a:spLocks noChangeArrowheads="1"/>
                          </wps:cNvSpPr>
                          <wps:spPr bwMode="auto">
                            <a:xfrm>
                              <a:off x="443986" y="1115251"/>
                              <a:ext cx="428129" cy="228600"/>
                            </a:xfrm>
                            <a:prstGeom prst="rect">
                              <a:avLst/>
                            </a:prstGeom>
                            <a:noFill/>
                            <a:ln w="9525">
                              <a:noFill/>
                              <a:miter lim="800000"/>
                              <a:headEnd/>
                              <a:tailEnd/>
                            </a:ln>
                          </wps:spPr>
                          <wps:txbx>
                            <w:txbxContent>
                              <w:p w:rsidR="00AC7A73" w:rsidRPr="005515C7" w:rsidRDefault="00AC7A73" w:rsidP="005515C7">
                                <w:pPr>
                                  <w:rPr>
                                    <w:sz w:val="18"/>
                                    <w:szCs w:val="20"/>
                                    <w:vertAlign w:val="subscript"/>
                                  </w:rPr>
                                </w:pPr>
                                <w:r>
                                  <w:rPr>
                                    <w:sz w:val="18"/>
                                    <w:szCs w:val="20"/>
                                  </w:rPr>
                                  <w:t>SO</w:t>
                                </w:r>
                                <w:r>
                                  <w:rPr>
                                    <w:sz w:val="18"/>
                                    <w:szCs w:val="20"/>
                                    <w:vertAlign w:val="subscript"/>
                                  </w:rPr>
                                  <w:t>3</w:t>
                                </w:r>
                              </w:p>
                            </w:txbxContent>
                          </wps:txbx>
                          <wps:bodyPr rot="0" vert="horz" wrap="square" lIns="91440" tIns="45720" rIns="91440" bIns="45720" anchor="t" anchorCtr="0">
                            <a:noAutofit/>
                          </wps:bodyPr>
                        </wps:wsp>
                      </wpg:grpSp>
                      <wps:wsp>
                        <wps:cNvPr id="4" name="Straight Connector 4"/>
                        <wps:cNvCnPr/>
                        <wps:spPr>
                          <a:xfrm>
                            <a:off x="375274" y="1754802"/>
                            <a:ext cx="0" cy="71755"/>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a:off x="1194534" y="1754802"/>
                            <a:ext cx="0" cy="71755"/>
                          </a:xfrm>
                          <a:prstGeom prst="line">
                            <a:avLst/>
                          </a:prstGeom>
                        </wps:spPr>
                        <wps:style>
                          <a:lnRef idx="1">
                            <a:schemeClr val="dk1"/>
                          </a:lnRef>
                          <a:fillRef idx="0">
                            <a:schemeClr val="dk1"/>
                          </a:fillRef>
                          <a:effectRef idx="0">
                            <a:schemeClr val="dk1"/>
                          </a:effectRef>
                          <a:fontRef idx="minor">
                            <a:schemeClr val="tx1"/>
                          </a:fontRef>
                        </wps:style>
                        <wps:bodyPr/>
                      </wps:wsp>
                      <wps:wsp>
                        <wps:cNvPr id="314" name="Straight Connector 314"/>
                        <wps:cNvCnPr/>
                        <wps:spPr>
                          <a:xfrm>
                            <a:off x="2013794" y="1754802"/>
                            <a:ext cx="0" cy="71755"/>
                          </a:xfrm>
                          <a:prstGeom prst="line">
                            <a:avLst/>
                          </a:prstGeom>
                        </wps:spPr>
                        <wps:style>
                          <a:lnRef idx="1">
                            <a:schemeClr val="dk1"/>
                          </a:lnRef>
                          <a:fillRef idx="0">
                            <a:schemeClr val="dk1"/>
                          </a:fillRef>
                          <a:effectRef idx="0">
                            <a:schemeClr val="dk1"/>
                          </a:effectRef>
                          <a:fontRef idx="minor">
                            <a:schemeClr val="tx1"/>
                          </a:fontRef>
                        </wps:style>
                        <wps:bodyPr/>
                      </wps:wsp>
                      <wps:wsp>
                        <wps:cNvPr id="394" name="Straight Connector 394"/>
                        <wps:cNvCnPr/>
                        <wps:spPr>
                          <a:xfrm>
                            <a:off x="2827769" y="1754802"/>
                            <a:ext cx="0" cy="71755"/>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Straight Connector 192"/>
                        <wps:cNvCnPr/>
                        <wps:spPr>
                          <a:xfrm>
                            <a:off x="3647029" y="1754802"/>
                            <a:ext cx="0" cy="7175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oup 442" o:spid="_x0000_s1277" style="width:306.2pt;height:176.55pt;mso-position-horizontal-relative:char;mso-position-vertical-relative:line" coordsize="38888,22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">
                <v:group id="Group 441" o:spid="_x0000_s1278" style="position:absolute;width:38888;height:22423" coordsize="38888,224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rect id="Rectangle 3" o:spid="_x0000_s1279" style="position:absolute;left:3752;width:32845;height:17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UBHcMA&#10;AADaAAAADwAAAGRycy9kb3ducmV2LnhtbESPQWvCQBSE7wX/w/KE3szGFGpJs4oIYi8eGqX2+Mg+&#10;k2j2bcyuSfrvuwWhx2FmvmGy1Wga0VPnassK5lEMgriwuuZSwfGwnb2BcB5ZY2OZFPyQg9Vy8pRh&#10;qu3An9TnvhQBwi5FBZX3bSqlKyoy6CLbEgfvbDuDPsiulLrDIcBNI5M4fpUGaw4LFba0qai45ncT&#10;KJdb7vx9d9p/m720iy9zSuaJUs/Tcf0OwtPo/8OP9odW8AJ/V8IN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UBHcMAAADaAAAADwAAAAAAAAAAAAAAAACYAgAAZHJzL2Rv&#10;d25yZXYueG1sUEsFBgAAAAAEAAQA9QAAAIgDAAAAAA==&#10;" fillcolor="white [3201]" strokecolor="black [3200]"/>
                  <v:shape id="Freeform 438" o:spid="_x0000_s1280" style="position:absolute;left:3699;top:1955;width:16378;height:8141;flip:y;visibility:visible;mso-wrap-style:square;v-text-anchor:middle" coordsize="840504,3862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K4/cQA&#10;AADcAAAADwAAAGRycy9kb3ducmV2LnhtbERPTWvCQBC9F/wPywi91Y3WikRXCUqhYKEaPcTbkB2T&#10;mOxsmt1q+u+7h4LHx/ternvTiBt1rrKsYDyKQBDnVldcKDgd31/mIJxH1thYJgW/5GC9GjwtMdb2&#10;zge6pb4QIYRdjApK79tYSpeXZNCNbEscuIvtDPoAu0LqDu8h3DRyEkUzabDi0FBiS5uS8jr9MQqy&#10;r3N2xd0hffuuL58b6/ZNtk2Ueh72yQKEp94/xP/uD61g+hrWhjPh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yuP3EAAAA3AAAAA8AAAAAAAAAAAAAAAAAmAIAAGRycy9k&#10;b3ducmV2LnhtbFBLBQYAAAAABAAEAPUAAACJAwAAAAA=&#10;" path="m,386297c14669,340658,29339,295020,48898,254271,68457,213522,92092,172366,117356,141805v25264,-30561,51343,-50936,83127,-70903c232267,50935,275461,33413,308060,22004,340659,10595,365516,6112,396077,2445,426639,-1222,456101,1196,491429,l840504,45e" filled="f" strokecolor="black [3040]">
                    <v:path arrowok="t" o:connecttype="custom" o:connectlocs="0,814070;95281,535843;228675,298835;390654,149417;600274,46371;771781,5153;957580,0;1637774,95" o:connectangles="0,0,0,0,0,0,0,0"/>
                  </v:shape>
                  <v:shape id="Freeform 435" o:spid="_x0000_s1281" style="position:absolute;left:20137;top:2537;width:12610;height:3332;visibility:visible;mso-wrap-style:square;v-text-anchor:middle" coordsize="1466963,387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gX8UA&#10;AADcAAAADwAAAGRycy9kb3ducmV2LnhtbESP3WoCMRSE7wt9h3AK3mnWqrXdGkX8AcELq+0DnG6O&#10;u0uTk7CJur69EYReDjPzDTOZtdaIMzWhdqyg38tAEBdO11wq+Pled99BhIis0TgmBVcKMJs+P00w&#10;1+7CezofYikShEOOCqoYfS5lKCqyGHrOEyfv6BqLMcmmlLrBS4JbI1+z7E1arDktVOhpUVHxdzhZ&#10;BWa3Gs/D1z5+mN/laj3eeluevFKdl3b+CSJSG//Dj/ZGKxgORnA/k46A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iyBfxQAAANwAAAAPAAAAAAAAAAAAAAAAAJgCAABkcnMv&#10;ZG93bnJldi54bWxQSwUGAAAAAAQABAD1AAAAigMAAAAA&#10;" path="m,387779c14669,342140,29339,296502,48898,255753,68457,215004,92092,173848,117356,143287v25264,-30561,51343,-50936,83127,-70903c232267,52417,275461,34895,308060,23486,340659,12077,365516,7594,396077,3927,426639,260,459034,871,491429,1482v293387,-3613,974934,658,975534,-462e" filled="f" strokecolor="black [3040]">
                    <v:path arrowok="t" o:connecttype="custom" o:connectlocs="0,333203;42032,219758;100878,123121;172333,62197;264806,20181;340464,3374;422428,1273;1260988,876" o:connectangles="0,0,0,0,0,0,0,0"/>
                  </v:shape>
                  <v:shape id="_x0000_s1282" type="#_x0000_t202" style="position:absolute;left:11945;top:20137;width:1685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AC7A73" w:rsidRPr="00E83AE9" w:rsidRDefault="00AC7A73" w:rsidP="00F576D0">
                          <w:pPr>
                            <w:jc w:val="center"/>
                            <w:rPr>
                              <w:sz w:val="18"/>
                              <w:szCs w:val="20"/>
                            </w:rPr>
                          </w:pPr>
                          <w:r w:rsidRPr="00E83AE9">
                            <w:rPr>
                              <w:sz w:val="18"/>
                              <w:szCs w:val="20"/>
                            </w:rPr>
                            <w:t>Time</w:t>
                          </w:r>
                          <w:r>
                            <w:rPr>
                              <w:sz w:val="18"/>
                              <w:szCs w:val="20"/>
                            </w:rPr>
                            <w:t xml:space="preserve"> (minutes)</w:t>
                          </w:r>
                        </w:p>
                      </w:txbxContent>
                    </v:textbox>
                  </v:shape>
                  <v:shape id="_x0000_s1283" type="#_x0000_t202" style="position:absolute;left:34197;top:17865;width:469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dFn8QA&#10;AADcAAAADwAAAGRycy9kb3ducmV2LnhtbESPQWvCQBSE7wX/w/IEb3U3YotG1yAWoaeWpip4e2Sf&#10;STD7NmS3Sfrvu4VCj8PMfMNss9E2oqfO1441JHMFgrhwpuZSw+nz+LgC4QOywcYxafgmD9lu8rDF&#10;1LiBP6jPQykihH2KGqoQ2lRKX1Rk0c9dSxy9m+sshii7UpoOhwi3jVwo9Swt1hwXKmzpUFFxz7+s&#10;hvPb7XpZqvfyxT61gxuVZLuWWs+m434DItAY/sN/7VejYblI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HRZ/EAAAA3AAAAA8AAAAAAAAAAAAAAAAAmAIAAGRycy9k&#10;b3ducmV2LnhtbFBLBQYAAAAABAAEAPUAAACJAwAAAAA=&#10;" filled="f" stroked="f">
                    <v:textbox>
                      <w:txbxContent>
                        <w:p w:rsidR="00AC7A73" w:rsidRPr="00E83AE9" w:rsidRDefault="00AC7A73" w:rsidP="00F576D0">
                          <w:pPr>
                            <w:jc w:val="center"/>
                            <w:rPr>
                              <w:sz w:val="18"/>
                              <w:szCs w:val="20"/>
                            </w:rPr>
                          </w:pPr>
                          <w:r>
                            <w:rPr>
                              <w:sz w:val="18"/>
                              <w:szCs w:val="20"/>
                            </w:rPr>
                            <w:t>40</w:t>
                          </w:r>
                        </w:p>
                      </w:txbxContent>
                    </v:textbox>
                  </v:shape>
                  <v:shape id="_x0000_s1284" type="#_x0000_t202" style="position:absolute;left:26004;top:17865;width:469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b6MQA&#10;AADcAAAADwAAAGRycy9kb3ducmV2LnhtbESPT2vCQBTE7wW/w/IEb82uQYtGVxGL0JOl/gNvj+wz&#10;CWbfhuzWpN++Wyh4HGbmN8xy3dtaPKj1lWMN40SBIM6dqbjQcDruXmcgfEA2WDsmDT/kYb0avCwx&#10;M67jL3ocQiEihH2GGsoQmkxKn5dk0SeuIY7ezbUWQ5RtIU2LXYTbWqZKvUmLFceFEhvalpTfD99W&#10;w3l/u14m6rN4t9Omc72SbOdS69Gw3yxABOrDM/zf/jAaJm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V2+jEAAAA3AAAAA8AAAAAAAAAAAAAAAAAmAIAAGRycy9k&#10;b3ducmV2LnhtbFBLBQYAAAAABAAEAPUAAACJAwAAAAA=&#10;" filled="f" stroked="f">
                    <v:textbox>
                      <w:txbxContent>
                        <w:p w:rsidR="00AC7A73" w:rsidRPr="00E83AE9" w:rsidRDefault="00AC7A73" w:rsidP="00F576D0">
                          <w:pPr>
                            <w:jc w:val="center"/>
                            <w:rPr>
                              <w:sz w:val="18"/>
                              <w:szCs w:val="20"/>
                            </w:rPr>
                          </w:pPr>
                          <w:r>
                            <w:rPr>
                              <w:sz w:val="18"/>
                              <w:szCs w:val="20"/>
                            </w:rPr>
                            <w:t>30</w:t>
                          </w:r>
                        </w:p>
                      </w:txbxContent>
                    </v:textbox>
                  </v:shape>
                  <v:shape id="_x0000_s1285" type="#_x0000_t202" style="position:absolute;left:17812;top:17865;width:469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l+c8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J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WX5zxQAAANwAAAAPAAAAAAAAAAAAAAAAAJgCAABkcnMv&#10;ZG93bnJldi54bWxQSwUGAAAAAAQABAD1AAAAigMAAAAA&#10;" filled="f" stroked="f">
                    <v:textbox>
                      <w:txbxContent>
                        <w:p w:rsidR="00AC7A73" w:rsidRPr="00E83AE9" w:rsidRDefault="00AC7A73" w:rsidP="00F576D0">
                          <w:pPr>
                            <w:jc w:val="center"/>
                            <w:rPr>
                              <w:sz w:val="18"/>
                              <w:szCs w:val="20"/>
                            </w:rPr>
                          </w:pPr>
                          <w:r>
                            <w:rPr>
                              <w:sz w:val="18"/>
                              <w:szCs w:val="20"/>
                            </w:rPr>
                            <w:t>20</w:t>
                          </w:r>
                        </w:p>
                      </w:txbxContent>
                    </v:textbox>
                  </v:shape>
                  <v:shape id="_x0000_s1286" type="#_x0000_t202" style="position:absolute;left:9566;top:17865;width:469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7d68MA&#10;AADcAAAADwAAAGRycy9kb3ducmV2LnhtbESPQYvCMBSE74L/IbwFb5qsqOx2jSKK4ElRdwVvj+bZ&#10;lm1eShNt/fdGEDwOM/MNM523thQ3qn3hWMPnQIEgTp0pONPwe1z3v0D4gGywdEwa7uRhPut2ppgY&#10;1/CeboeQiQhhn6CGPIQqkdKnOVn0A1cRR+/iaoshyjqTpsYmwm0ph0pNpMWC40KOFS1zSv8PV6vh&#10;b3s5n0Zql63suGpcqyTbb6l176Nd/IAI1IZ3+NXeGA2j4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7d68MAAADcAAAADwAAAAAAAAAAAAAAAACYAgAAZHJzL2Rv&#10;d25yZXYueG1sUEsFBgAAAAAEAAQA9QAAAIgDAAAAAA==&#10;" filled="f" stroked="f">
                    <v:textbox>
                      <w:txbxContent>
                        <w:p w:rsidR="00AC7A73" w:rsidRPr="00E83AE9" w:rsidRDefault="00AC7A73" w:rsidP="00F576D0">
                          <w:pPr>
                            <w:jc w:val="center"/>
                            <w:rPr>
                              <w:sz w:val="18"/>
                              <w:szCs w:val="20"/>
                            </w:rPr>
                          </w:pPr>
                          <w:r>
                            <w:rPr>
                              <w:sz w:val="18"/>
                              <w:szCs w:val="20"/>
                            </w:rPr>
                            <w:t>10</w:t>
                          </w:r>
                        </w:p>
                      </w:txbxContent>
                    </v:textbox>
                  </v:shape>
                  <v:shape id="_x0000_s1287" type="#_x0000_t202" style="position:absolute;left:1374;top:17865;width:469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J4cMQA&#10;AADcAAAADwAAAGRycy9kb3ducmV2LnhtbESPQWvCQBSE74L/YXmCt7qr2NZGVxFF6MnStBa8PbLP&#10;JJh9G7Krif/eFQoeh5n5hlmsOluJKzW+dKxhPFIgiDNnSs41/P7sXmYgfEA2WDkmDTfysFr2ewtM&#10;jGv5m65pyEWEsE9QQxFCnUjps4Is+pGriaN3co3FEGWTS9NgG+G2khOl3qTFkuNCgTVtCsrO6cVq&#10;OOxPx7+p+sq39rVuXack2w+p9XDQrecgAnXhGf5vfxoN08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ieHDEAAAA3AAAAA8AAAAAAAAAAAAAAAAAmAIAAGRycy9k&#10;b3ducmV2LnhtbFBLBQYAAAAABAAEAPUAAACJAwAAAAA=&#10;" filled="f" stroked="f">
                    <v:textbox>
                      <w:txbxContent>
                        <w:p w:rsidR="00AC7A73" w:rsidRPr="00E83AE9" w:rsidRDefault="00AC7A73" w:rsidP="00F576D0">
                          <w:pPr>
                            <w:jc w:val="center"/>
                            <w:rPr>
                              <w:sz w:val="18"/>
                              <w:szCs w:val="20"/>
                            </w:rPr>
                          </w:pPr>
                          <w:r>
                            <w:rPr>
                              <w:sz w:val="18"/>
                              <w:szCs w:val="20"/>
                            </w:rPr>
                            <w:t>0</w:t>
                          </w:r>
                        </w:p>
                      </w:txbxContent>
                    </v:textbox>
                  </v:shape>
                  <v:shape id="_x0000_s1288" type="#_x0000_t202" style="position:absolute;top:52;width:3224;height:17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ZxfcMA&#10;AADcAAAADwAAAGRycy9kb3ducmV2LnhtbERPy4rCMBTdD/gP4QruxtQHMlSjiDIybkSrLtxdm2tb&#10;bG46TcbWvzcLYZaH854tWlOKB9WusKxg0I9AEKdWF5wpOB2/P79AOI+ssbRMCp7kYDHvfMww1rbh&#10;Az0Sn4kQwi5GBbn3VSylS3My6Pq2Ig7czdYGfYB1JnWNTQg3pRxG0UQaLDg05FjRKqf0nvwZBefr&#10;7lkeqtElKprtvt387pP1JlOq122XUxCeWv8vfrt/tILxMKwNZ8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ZxfcMAAADcAAAADwAAAAAAAAAAAAAAAACYAgAAZHJzL2Rv&#10;d25yZXYueG1sUEsFBgAAAAAEAAQA9QAAAIgDAAAAAA==&#10;" filled="f" stroked="f">
                    <v:textbox style="layout-flow:vertical;mso-layout-flow-alt:bottom-to-top">
                      <w:txbxContent>
                        <w:p w:rsidR="00AC7A73" w:rsidRPr="00E83AE9" w:rsidRDefault="00AC7A73" w:rsidP="00F576D0">
                          <w:pPr>
                            <w:jc w:val="center"/>
                            <w:rPr>
                              <w:sz w:val="18"/>
                              <w:szCs w:val="20"/>
                            </w:rPr>
                          </w:pPr>
                          <w:r>
                            <w:rPr>
                              <w:sz w:val="18"/>
                              <w:szCs w:val="20"/>
                            </w:rPr>
                            <w:t>Partial pressure of gases</w:t>
                          </w:r>
                        </w:p>
                      </w:txbxContent>
                    </v:textbox>
                  </v:shape>
                  <v:shape id="Freeform 436" o:spid="_x0000_s1289" style="position:absolute;left:20085;top:10095;width:12325;height:3327;flip:y;visibility:visible;mso-wrap-style:square;v-text-anchor:middle" coordsize="1432260,38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EuksYA&#10;AADcAAAADwAAAGRycy9kb3ducmV2LnhtbESP0WrCQBRE3wX/YbmCb7qJtmJTVwmC0Er7oO0HXLLX&#10;bDR7N2ZXk/69Wyj0cZiZM8xq09ta3Kn1lWMF6TQBQVw4XXGp4PtrN1mC8AFZY+2YFPyQh816OFhh&#10;pl3HB7ofQykihH2GCkwITSalLwxZ9FPXEEfv5FqLIcq2lLrFLsJtLWdJspAWK44LBhvaGioux5tV&#10;4A7Ly/WUzvefu/Qjz1/M+7lLnpUaj/r8FUSgPvyH/9pvWsHTfAG/Z+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EuksYAAADcAAAADwAAAAAAAAAAAAAAAACYAgAAZHJz&#10;L2Rvd25yZXYueG1sUEsFBgAAAAAEAAQA9QAAAIsDAAAAAA==&#10;" path="m,386759c14669,341120,29339,295482,48898,254733,68457,213984,92092,172828,117356,142267v25264,-30561,51343,-50936,83127,-70903c232267,51397,275461,33875,308060,22466,340659,11057,365516,6574,396077,2907,426639,-760,459034,-149,491429,462,507328,-187,1432251,345,1432260,43e" filled="f" strokecolor="black [3040]">
                    <v:path arrowok="t" o:connecttype="custom" o:connectlocs="0,332741;42080,219155;100993,122397;172530,61397;265108,19328;340853,2501;422910,397;1232563,37" o:connectangles="0,0,0,0,0,0,0,0"/>
                  </v:shape>
                  <v:shape id="Freeform 437" o:spid="_x0000_s1290" style="position:absolute;left:3699;top:5866;width:16405;height:8153;visibility:visible;mso-wrap-style:square;v-text-anchor:middle" coordsize="841879,386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aNbsYA&#10;AADcAAAADwAAAGRycy9kb3ducmV2LnhtbESPT2sCMRTE74V+h/AEbzXrn1q7NYqIouBBq1Kvz83r&#10;ZunmZbuJuv32plDocZiZ3zDjaWNLcaXaF44VdDsJCOLM6YJzBcfD8mkEwgdkjaVjUvBDHqaTx4cx&#10;ptrd+J2u+5CLCGGfogITQpVK6TNDFn3HVcTR+3S1xRBlnUtd4y3CbSl7STKUFguOCwYrmhvKvvYX&#10;q2C3MHLDq/X389l/9PF1u/KHxUmpdquZvYEI1IT/8F97rRUM+i/weyYeAT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aNbsYAAADcAAAADwAAAAAAAAAAAAAAAACYAgAAZHJz&#10;L2Rvd25yZXYueG1sUEsFBgAAAAAEAAQA9QAAAIsDAAAAAA==&#10;" path="m,386720c14669,341081,29339,295443,48898,254694,68457,213945,92092,172789,117356,142228v25264,-30561,51343,-50936,83127,-70903c232267,51358,275461,33836,308060,22427,340659,11018,365516,6535,396077,2868,426639,-799,456101,1619,491429,423,507018,-402,842257,522,841879,e" filled="f" strokecolor="black [3040]">
                    <v:path arrowok="t" o:connecttype="custom" o:connectlocs="0,815259;95281,536930;228675,299836;390653,150363;600274,47279;771780,6046;957580,892;1640453,0" o:connectangles="0,0,0,0,0,0,0,0"/>
                  </v:shape>
                  <v:shape id="_x0000_s1291" type="#_x0000_t202" style="position:absolute;left:4439;top:2537;width:428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jfRMQA&#10;AADcAAAADwAAAGRycy9kb3ducmV2LnhtbESPT4vCMBTE7wt+h/AEb5r4ZxetRhFF8LTLuqvg7dE8&#10;22LzUppo67c3C8Ieh5n5DbNYtbYUd6p94VjDcKBAEKfOFJxp+P3Z9acgfEA2WDomDQ/ysFp23haY&#10;GNfwN90PIRMRwj5BDXkIVSKlT3Oy6AeuIo7exdUWQ5R1Jk2NTYTbUo6U+pAWC44LOVa0ySm9Hm5W&#10;w/Hzcj5N1Fe2te9V41ol2c6k1r1uu56DCNSG//CrvTcaJuMZ/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o30TEAAAA3AAAAA8AAAAAAAAAAAAAAAAAmAIAAGRycy9k&#10;b3ducmV2LnhtbFBLBQYAAAAABAAEAPUAAACJAwAAAAA=&#10;" filled="f" stroked="f">
                    <v:textbox>
                      <w:txbxContent>
                        <w:p w:rsidR="00AC7A73" w:rsidRPr="005515C7" w:rsidRDefault="00AC7A73" w:rsidP="005515C7">
                          <w:pPr>
                            <w:rPr>
                              <w:sz w:val="18"/>
                              <w:szCs w:val="20"/>
                              <w:vertAlign w:val="subscript"/>
                            </w:rPr>
                          </w:pPr>
                          <w:r>
                            <w:rPr>
                              <w:sz w:val="18"/>
                              <w:szCs w:val="20"/>
                            </w:rPr>
                            <w:t>SO</w:t>
                          </w:r>
                          <w:r>
                            <w:rPr>
                              <w:sz w:val="18"/>
                              <w:szCs w:val="20"/>
                              <w:vertAlign w:val="subscript"/>
                            </w:rPr>
                            <w:t>2</w:t>
                          </w:r>
                        </w:p>
                      </w:txbxContent>
                    </v:textbox>
                  </v:shape>
                  <v:shape id="_x0000_s1292" type="#_x0000_t202" style="position:absolute;left:4439;top:11152;width:428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QFpMAA&#10;AADcAAAADwAAAGRycy9kb3ducmV2LnhtbERPTYvCMBC9C/6HMMLeNFGq7HaNIsqCJ0XdFbwNzdiW&#10;bSalibb+e3MQPD7e93zZ2UrcqfGlYw3jkQJBnDlTcq7h9/Qz/AThA7LByjFpeJCH5aLfm2NqXMsH&#10;uh9DLmII+xQ1FCHUqZQ+K8iiH7maOHJX11gMETa5NA22MdxWcqLUTFosOTYUWNO6oOz/eLMa/nbX&#10;yzlR+3xjp3XrOiXZfkmtPwbd6htEoC68xS/31mhIkjg/no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1QFpMAAAADcAAAADwAAAAAAAAAAAAAAAACYAgAAZHJzL2Rvd25y&#10;ZXYueG1sUEsFBgAAAAAEAAQA9QAAAIUDAAAAAA==&#10;" filled="f" stroked="f">
                    <v:textbox>
                      <w:txbxContent>
                        <w:p w:rsidR="00AC7A73" w:rsidRPr="005515C7" w:rsidRDefault="00AC7A73" w:rsidP="005515C7">
                          <w:pPr>
                            <w:rPr>
                              <w:sz w:val="18"/>
                              <w:szCs w:val="20"/>
                              <w:vertAlign w:val="subscript"/>
                            </w:rPr>
                          </w:pPr>
                          <w:r>
                            <w:rPr>
                              <w:sz w:val="18"/>
                              <w:szCs w:val="20"/>
                            </w:rPr>
                            <w:t>SO</w:t>
                          </w:r>
                          <w:r>
                            <w:rPr>
                              <w:sz w:val="18"/>
                              <w:szCs w:val="20"/>
                              <w:vertAlign w:val="subscript"/>
                            </w:rPr>
                            <w:t>3</w:t>
                          </w:r>
                        </w:p>
                      </w:txbxContent>
                    </v:textbox>
                  </v:shape>
                </v:group>
                <v:line id="Straight Connector 4" o:spid="_x0000_s1293" style="position:absolute;visibility:visible;mso-wrap-style:square" from="3752,17548" to="3752,18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Ak+sEAAADaAAAADwAAAGRycy9kb3ducmV2LnhtbESPT2sCMRTE74LfITyht5rVtqKrUUSU&#10;lnry3/2xee4ubl7WJGr67ZtCweMwM79hZotoGnEn52vLCgb9DARxYXXNpYLjYfM6BuEDssbGMin4&#10;IQ+Lebczw1zbB+/ovg+lSBD2OSqoQmhzKX1RkUHfty1x8s7WGQxJulJqh48EN40cZtlIGqw5LVTY&#10;0qqi4rK/mUQZnK5Gfl4mePp2W7d+G8WPeFXqpReXUxCBYniG/9tfWsE7/F1JN0DO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UCT6wQAAANoAAAAPAAAAAAAAAAAAAAAA&#10;AKECAABkcnMvZG93bnJldi54bWxQSwUGAAAAAAQABAD5AAAAjwMAAAAA&#10;" strokecolor="black [3040]"/>
                <v:line id="Straight Connector 5" o:spid="_x0000_s1294" style="position:absolute;visibility:visible;mso-wrap-style:square" from="11945,17548" to="11945,18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yBYcEAAADaAAAADwAAAGRycy9kb3ducmV2LnhtbESPQWsCMRSE70L/Q3hCbzWrRamrUYq0&#10;VOypq94fm+fu4uZlTVKN/94IgsdhZr5h5stoWnEm5xvLCoaDDARxaXXDlYLd9vvtA4QPyBpby6Tg&#10;Sh6Wi5feHHNtL/xH5yJUIkHY56igDqHLpfRlTQb9wHbEyTtYZzAk6SqpHV4S3LRylGUTabDhtFBj&#10;R6uaymPxbxJluD8Z+XOc4n7jft3X+ySO40mp1378nIEIFMMz/GivtYIx3K+kGyA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HIFhwQAAANoAAAAPAAAAAAAAAAAAAAAA&#10;AKECAABkcnMvZG93bnJldi54bWxQSwUGAAAAAAQABAD5AAAAjwMAAAAA&#10;" strokecolor="black [3040]"/>
                <v:line id="Straight Connector 314" o:spid="_x0000_s1295" style="position:absolute;visibility:visible;mso-wrap-style:square" from="20137,17548" to="20137,18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C988MAAADcAAAADwAAAGRycy9kb3ducmV2LnhtbESPT2sCMRTE7wW/Q3iCN81ubUVXo0ix&#10;tNST/+6PzXN3cfOyJqmm374pCD0OM/MbZrGKphU3cr6xrCAfZSCIS6sbrhQcD+/DKQgfkDW2lknB&#10;D3lYLXtPCyy0vfOObvtQiQRhX6CCOoSukNKXNRn0I9sRJ+9sncGQpKukdnhPcNPK5yybSIMNp4Ua&#10;O3qrqbzsv02i5KerkR+XGZ6+3NZtxpP4Gq9KDfpxPQcRKIb/8KP9qRWM8xf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wvfPDAAAA3AAAAA8AAAAAAAAAAAAA&#10;AAAAoQIAAGRycy9kb3ducmV2LnhtbFBLBQYAAAAABAAEAPkAAACRAwAAAAA=&#10;" strokecolor="black [3040]"/>
                <v:line id="Straight Connector 394" o:spid="_x0000_s1296" style="position:absolute;visibility:visible;mso-wrap-style:square" from="28277,17548" to="28277,18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O+qcIAAADcAAAADwAAAGRycy9kb3ducmV2LnhtbESPQWsCMRSE74L/IbyCN82qVXRrFBFL&#10;i57Uen9sXncXNy9rkmr675uC4HGYmW+YxSqaRtzI+dqyguEgA0FcWF1zqeDr9N6fgfABWWNjmRT8&#10;kofVsttZYK7tnQ90O4ZSJAj7HBVUIbS5lL6oyKAf2JY4ed/WGQxJulJqh/cEN40cZdlUGqw5LVTY&#10;0qai4nL8MYkyPF+N/LjM8bxze7cdT+MkXpXqvcT1G4hAMTzDj/anVjCev8L/mXQ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WO+qcIAAADcAAAADwAAAAAAAAAAAAAA&#10;AAChAgAAZHJzL2Rvd25yZXYueG1sUEsFBgAAAAAEAAQA+QAAAJADAAAAAA==&#10;" strokecolor="black [3040]"/>
                <v:line id="Straight Connector 192" o:spid="_x0000_s1297" style="position:absolute;visibility:visible;mso-wrap-style:square" from="36470,17548" to="36470,18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Ltp8MAAADcAAAADwAAAGRycy9kb3ducmV2LnhtbESPQWsCMRCF74L/IUyhN826paJbo0ip&#10;tOhJrfdhM91d3Ex2k6jpvzeFgrcZ3nvfvFmsomnFlZxvLCuYjDMQxKXVDVcKvo+b0QyED8gaW8uk&#10;4Jc8rJbDwQILbW+8p+shVCJB2BeooA6hK6T0ZU0G/dh2xEn7sc5gSKurpHZ4S3DTyjzLptJgw+lC&#10;jR2911SeDxeTKJNTb+TneY6nrdu5j5dpfI29Us9Pcf0GIlAMD/N/+kun+vMc/p5JE8j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C7afDAAAA3AAAAA8AAAAAAAAAAAAA&#10;AAAAoQIAAGRycy9kb3ducmV2LnhtbFBLBQYAAAAABAAEAPkAAACRAwAAAAA=&#10;" strokecolor="black [3040]"/>
                <w10:anchorlock/>
              </v:group>
            </w:pict>
          </mc:Fallback>
        </mc:AlternateContent>
      </w:r>
    </w:p>
    <w:p w:rsidR="009B02CF" w:rsidRPr="00B84AC7" w:rsidRDefault="009B02CF" w:rsidP="009B02CF">
      <w:pPr>
        <w:rPr>
          <w:b/>
        </w:rPr>
      </w:pPr>
      <w:r w:rsidRPr="00B84AC7">
        <w:rPr>
          <w:b/>
        </w:rPr>
        <w:t>TEE 2006 MC Q26:</w:t>
      </w:r>
    </w:p>
    <w:p w:rsidR="009B02CF" w:rsidRPr="00B84AC7" w:rsidRDefault="009B02CF" w:rsidP="009B02CF">
      <w:r w:rsidRPr="00B84AC7">
        <w:t>At what time is equilibrium first established?</w:t>
      </w:r>
    </w:p>
    <w:p w:rsidR="009B02CF" w:rsidRPr="00B84AC7" w:rsidRDefault="009B02CF" w:rsidP="009B02CF">
      <w:pPr>
        <w:pStyle w:val="ListParagraph"/>
        <w:numPr>
          <w:ilvl w:val="0"/>
          <w:numId w:val="27"/>
        </w:numPr>
      </w:pPr>
      <w:r w:rsidRPr="00B84AC7">
        <w:t>5 minutes</w:t>
      </w:r>
    </w:p>
    <w:p w:rsidR="009B02CF" w:rsidRPr="00B84AC7" w:rsidRDefault="009B02CF" w:rsidP="009B02CF">
      <w:pPr>
        <w:pStyle w:val="ListParagraph"/>
        <w:numPr>
          <w:ilvl w:val="0"/>
          <w:numId w:val="27"/>
        </w:numPr>
      </w:pPr>
      <w:r w:rsidRPr="00B84AC7">
        <w:t>10 minutes</w:t>
      </w:r>
    </w:p>
    <w:p w:rsidR="009B02CF" w:rsidRPr="00B84AC7" w:rsidRDefault="009B02CF" w:rsidP="009B02CF">
      <w:pPr>
        <w:pStyle w:val="ListParagraph"/>
        <w:numPr>
          <w:ilvl w:val="0"/>
          <w:numId w:val="27"/>
        </w:numPr>
      </w:pPr>
      <w:r w:rsidRPr="00B84AC7">
        <w:t>15 minutes</w:t>
      </w:r>
    </w:p>
    <w:p w:rsidR="009B02CF" w:rsidRPr="00B84AC7" w:rsidRDefault="009B02CF" w:rsidP="009B02CF">
      <w:pPr>
        <w:pStyle w:val="ListParagraph"/>
        <w:numPr>
          <w:ilvl w:val="0"/>
          <w:numId w:val="27"/>
        </w:numPr>
      </w:pPr>
      <w:r w:rsidRPr="00B84AC7">
        <w:t>30 minutes</w:t>
      </w:r>
    </w:p>
    <w:p w:rsidR="009B02CF" w:rsidRPr="00B84AC7" w:rsidRDefault="009B02CF" w:rsidP="009B02CF"/>
    <w:p w:rsidR="009B02CF" w:rsidRPr="00B84AC7" w:rsidRDefault="009B02CF" w:rsidP="009B02CF">
      <w:pPr>
        <w:rPr>
          <w:b/>
        </w:rPr>
      </w:pPr>
      <w:r w:rsidRPr="00B84AC7">
        <w:rPr>
          <w:b/>
        </w:rPr>
        <w:t>TEE 2006 MC Q27:</w:t>
      </w:r>
    </w:p>
    <w:p w:rsidR="009B02CF" w:rsidRPr="00B84AC7" w:rsidRDefault="009B02CF" w:rsidP="009B02CF">
      <w:r w:rsidRPr="00B84AC7">
        <w:t>At the 20 minute mark, what changes could have been made to the system to produce the effects shown by the graph?</w:t>
      </w:r>
    </w:p>
    <w:p w:rsidR="009B02CF" w:rsidRPr="00B84AC7" w:rsidRDefault="009B02CF" w:rsidP="009B02CF">
      <w:pPr>
        <w:pStyle w:val="ListParagraph"/>
        <w:numPr>
          <w:ilvl w:val="0"/>
          <w:numId w:val="28"/>
        </w:numPr>
      </w:pPr>
      <w:r w:rsidRPr="00B84AC7">
        <w:t>The system temperature is increased or the partial pressure of NO is increased.</w:t>
      </w:r>
    </w:p>
    <w:p w:rsidR="009B02CF" w:rsidRPr="00B84AC7" w:rsidRDefault="009B02CF" w:rsidP="009B02CF">
      <w:pPr>
        <w:pStyle w:val="ListParagraph"/>
        <w:numPr>
          <w:ilvl w:val="0"/>
          <w:numId w:val="28"/>
        </w:numPr>
      </w:pPr>
      <w:r w:rsidRPr="00B84AC7">
        <w:t>The system temperature is increased or the partial pressure of NO</w:t>
      </w:r>
      <w:r w:rsidRPr="00B84AC7">
        <w:rPr>
          <w:vertAlign w:val="subscript"/>
        </w:rPr>
        <w:t>2</w:t>
      </w:r>
      <w:r w:rsidRPr="00B84AC7">
        <w:t xml:space="preserve"> is increased.</w:t>
      </w:r>
    </w:p>
    <w:p w:rsidR="009B02CF" w:rsidRPr="00B84AC7" w:rsidRDefault="009B02CF" w:rsidP="009B02CF">
      <w:pPr>
        <w:pStyle w:val="ListParagraph"/>
        <w:numPr>
          <w:ilvl w:val="0"/>
          <w:numId w:val="28"/>
        </w:numPr>
      </w:pPr>
      <w:r w:rsidRPr="00B84AC7">
        <w:t>The system temperature is decreased or the partial pressure of NO is decreased.</w:t>
      </w:r>
    </w:p>
    <w:p w:rsidR="009B02CF" w:rsidRPr="00B84AC7" w:rsidRDefault="009B02CF" w:rsidP="009B02CF">
      <w:pPr>
        <w:pStyle w:val="ListParagraph"/>
        <w:numPr>
          <w:ilvl w:val="0"/>
          <w:numId w:val="28"/>
        </w:numPr>
      </w:pPr>
      <w:r w:rsidRPr="00B84AC7">
        <w:t>The system temperature is decreased or the partial pressure of NO</w:t>
      </w:r>
      <w:r w:rsidRPr="00B84AC7">
        <w:rPr>
          <w:vertAlign w:val="subscript"/>
        </w:rPr>
        <w:t>2</w:t>
      </w:r>
      <w:r w:rsidRPr="00B84AC7">
        <w:t xml:space="preserve"> is decreased.</w:t>
      </w:r>
    </w:p>
    <w:p w:rsidR="009B02CF" w:rsidRPr="00B84AC7" w:rsidRDefault="009B02CF">
      <w:pPr>
        <w:rPr>
          <w:i/>
        </w:rPr>
      </w:pPr>
      <w:r w:rsidRPr="00B84AC7">
        <w:rPr>
          <w:i/>
        </w:rPr>
        <w:br w:type="page"/>
      </w:r>
    </w:p>
    <w:p w:rsidR="009B02CF" w:rsidRPr="00B84AC7" w:rsidRDefault="009B02CF" w:rsidP="009B02CF">
      <w:pPr>
        <w:rPr>
          <w:i/>
        </w:rPr>
      </w:pPr>
      <w:r w:rsidRPr="00B84AC7">
        <w:rPr>
          <w:i/>
        </w:rPr>
        <w:lastRenderedPageBreak/>
        <w:t>TEE 2006 Questions 28 and 29 refer to the following chemical reaction taking place in a sealed container.</w:t>
      </w:r>
    </w:p>
    <w:p w:rsidR="009B02CF" w:rsidRPr="00B84AC7" w:rsidRDefault="009B02CF" w:rsidP="009B02CF">
      <w:pPr>
        <w:jc w:val="center"/>
      </w:pPr>
      <w:r w:rsidRPr="00B84AC7">
        <w:t>2 NO(g)   +   2 H</w:t>
      </w:r>
      <w:r w:rsidRPr="00B84AC7">
        <w:rPr>
          <w:vertAlign w:val="subscript"/>
        </w:rPr>
        <w:t>2</w:t>
      </w:r>
      <w:r w:rsidRPr="00B84AC7">
        <w:t xml:space="preserve">(g)   </w:t>
      </w:r>
      <w:r w:rsidRPr="00B84AC7">
        <w:rPr>
          <w:rFonts w:ascii="Cambria Math" w:hAnsi="Cambria Math" w:cs="Cambria Math"/>
        </w:rPr>
        <w:t>⇌</w:t>
      </w:r>
      <w:r w:rsidRPr="00B84AC7">
        <w:t xml:space="preserve">   N</w:t>
      </w:r>
      <w:r w:rsidRPr="00B84AC7">
        <w:rPr>
          <w:vertAlign w:val="subscript"/>
        </w:rPr>
        <w:t>2</w:t>
      </w:r>
      <w:r w:rsidRPr="00B84AC7">
        <w:t>(g)   +   2 H</w:t>
      </w:r>
      <w:r w:rsidRPr="00B84AC7">
        <w:rPr>
          <w:vertAlign w:val="subscript"/>
        </w:rPr>
        <w:t>2</w:t>
      </w:r>
      <w:r w:rsidRPr="00B84AC7">
        <w:t>O(g)</w:t>
      </w:r>
      <w:r w:rsidRPr="00B84AC7">
        <w:tab/>
        <w:t>ΔH = -664 kJ</w:t>
      </w:r>
    </w:p>
    <w:p w:rsidR="009B02CF" w:rsidRPr="00B84AC7" w:rsidRDefault="009B02CF" w:rsidP="009B02CF">
      <w:pPr>
        <w:rPr>
          <w:b/>
        </w:rPr>
      </w:pPr>
      <w:r w:rsidRPr="00B84AC7">
        <w:rPr>
          <w:b/>
        </w:rPr>
        <w:t>TEE 2006 MC Q28:</w:t>
      </w:r>
    </w:p>
    <w:p w:rsidR="009B02CF" w:rsidRPr="00B84AC7" w:rsidRDefault="009B02CF" w:rsidP="009B02CF">
      <w:r w:rsidRPr="00B84AC7">
        <w:t xml:space="preserve">Which of the following changes made to the system would increase the </w:t>
      </w:r>
      <w:r w:rsidRPr="00B84AC7">
        <w:rPr>
          <w:b/>
        </w:rPr>
        <w:t xml:space="preserve">equilibrium yield </w:t>
      </w:r>
      <w:r w:rsidRPr="00B84AC7">
        <w:t>of N</w:t>
      </w:r>
      <w:r w:rsidRPr="00B84AC7">
        <w:rPr>
          <w:vertAlign w:val="subscript"/>
        </w:rPr>
        <w:t>2</w:t>
      </w:r>
      <w:r w:rsidRPr="00B84AC7">
        <w:t>?</w:t>
      </w:r>
    </w:p>
    <w:p w:rsidR="009B02CF" w:rsidRPr="00B84AC7" w:rsidRDefault="009B02CF" w:rsidP="009B02CF">
      <w:pPr>
        <w:pStyle w:val="ListParagraph"/>
        <w:numPr>
          <w:ilvl w:val="0"/>
          <w:numId w:val="30"/>
        </w:numPr>
      </w:pPr>
      <w:r w:rsidRPr="00B84AC7">
        <w:t>Adding a catalyst</w:t>
      </w:r>
    </w:p>
    <w:p w:rsidR="009B02CF" w:rsidRPr="00B84AC7" w:rsidRDefault="009B02CF" w:rsidP="009B02CF">
      <w:pPr>
        <w:pStyle w:val="ListParagraph"/>
        <w:numPr>
          <w:ilvl w:val="0"/>
          <w:numId w:val="30"/>
        </w:numPr>
      </w:pPr>
      <w:r w:rsidRPr="00B84AC7">
        <w:t>Increasing the temperature</w:t>
      </w:r>
    </w:p>
    <w:p w:rsidR="009B02CF" w:rsidRPr="00B84AC7" w:rsidRDefault="009B02CF" w:rsidP="009B02CF">
      <w:pPr>
        <w:pStyle w:val="ListParagraph"/>
        <w:numPr>
          <w:ilvl w:val="0"/>
          <w:numId w:val="30"/>
        </w:numPr>
      </w:pPr>
      <w:r w:rsidRPr="00B84AC7">
        <w:t>Increasing the pressure</w:t>
      </w:r>
    </w:p>
    <w:p w:rsidR="009B02CF" w:rsidRPr="00B84AC7" w:rsidRDefault="009B02CF" w:rsidP="009B02CF">
      <w:pPr>
        <w:pStyle w:val="ListParagraph"/>
        <w:numPr>
          <w:ilvl w:val="0"/>
          <w:numId w:val="30"/>
        </w:numPr>
      </w:pPr>
      <w:r w:rsidRPr="00B84AC7">
        <w:t>Cooling to cause the H</w:t>
      </w:r>
      <w:r w:rsidRPr="00B84AC7">
        <w:rPr>
          <w:vertAlign w:val="subscript"/>
        </w:rPr>
        <w:t>2</w:t>
      </w:r>
      <w:r w:rsidRPr="00B84AC7">
        <w:t>O(g) to condense to liquid water</w:t>
      </w:r>
    </w:p>
    <w:p w:rsidR="009B02CF" w:rsidRPr="00B84AC7" w:rsidRDefault="009B02CF" w:rsidP="009B02CF">
      <w:pPr>
        <w:pStyle w:val="ListParagraph"/>
        <w:ind w:left="2160"/>
      </w:pPr>
    </w:p>
    <w:p w:rsidR="009B02CF" w:rsidRPr="00B84AC7" w:rsidRDefault="009B02CF" w:rsidP="009B02CF">
      <w:pPr>
        <w:pStyle w:val="ListParagraph"/>
        <w:numPr>
          <w:ilvl w:val="0"/>
          <w:numId w:val="29"/>
        </w:numPr>
      </w:pPr>
      <w:r w:rsidRPr="00B84AC7">
        <w:t>I and II only</w:t>
      </w:r>
    </w:p>
    <w:p w:rsidR="009B02CF" w:rsidRPr="00B84AC7" w:rsidRDefault="009B02CF" w:rsidP="009B02CF">
      <w:pPr>
        <w:pStyle w:val="ListParagraph"/>
        <w:numPr>
          <w:ilvl w:val="0"/>
          <w:numId w:val="29"/>
        </w:numPr>
      </w:pPr>
      <w:r w:rsidRPr="00B84AC7">
        <w:t>III and IV only</w:t>
      </w:r>
    </w:p>
    <w:p w:rsidR="009B02CF" w:rsidRPr="00B84AC7" w:rsidRDefault="009B02CF" w:rsidP="009B02CF">
      <w:pPr>
        <w:pStyle w:val="ListParagraph"/>
        <w:numPr>
          <w:ilvl w:val="0"/>
          <w:numId w:val="29"/>
        </w:numPr>
      </w:pPr>
      <w:r w:rsidRPr="00B84AC7">
        <w:t>II and IV only</w:t>
      </w:r>
    </w:p>
    <w:p w:rsidR="009B02CF" w:rsidRPr="00B84AC7" w:rsidRDefault="009B02CF" w:rsidP="009B02CF">
      <w:pPr>
        <w:pStyle w:val="ListParagraph"/>
        <w:numPr>
          <w:ilvl w:val="0"/>
          <w:numId w:val="29"/>
        </w:numPr>
      </w:pPr>
      <w:r w:rsidRPr="00B84AC7">
        <w:t>I, II and III only</w:t>
      </w:r>
    </w:p>
    <w:p w:rsidR="009B02CF" w:rsidRPr="00B84AC7" w:rsidRDefault="009B02CF" w:rsidP="009B02CF"/>
    <w:p w:rsidR="009B02CF" w:rsidRPr="00B84AC7" w:rsidRDefault="009B02CF" w:rsidP="009B02CF">
      <w:pPr>
        <w:rPr>
          <w:b/>
        </w:rPr>
      </w:pPr>
      <w:r w:rsidRPr="00B84AC7">
        <w:rPr>
          <w:b/>
        </w:rPr>
        <w:t>TEE 2006 MC Q29:</w:t>
      </w:r>
    </w:p>
    <w:p w:rsidR="009B02CF" w:rsidRPr="00B84AC7" w:rsidRDefault="009B02CF" w:rsidP="009B02CF">
      <w:r w:rsidRPr="00B84AC7">
        <w:t xml:space="preserve">In the changes referred to in Question 28, which would increase the </w:t>
      </w:r>
      <w:r w:rsidRPr="00B84AC7">
        <w:rPr>
          <w:b/>
        </w:rPr>
        <w:t>rate</w:t>
      </w:r>
      <w:r w:rsidRPr="00B84AC7">
        <w:t xml:space="preserve"> of the production of N</w:t>
      </w:r>
      <w:r w:rsidRPr="00B84AC7">
        <w:rPr>
          <w:vertAlign w:val="subscript"/>
        </w:rPr>
        <w:t>2</w:t>
      </w:r>
      <w:r w:rsidRPr="00B84AC7">
        <w:t>?</w:t>
      </w:r>
    </w:p>
    <w:p w:rsidR="009B02CF" w:rsidRPr="00B84AC7" w:rsidRDefault="009B02CF" w:rsidP="009B02CF">
      <w:pPr>
        <w:pStyle w:val="ListParagraph"/>
        <w:numPr>
          <w:ilvl w:val="0"/>
          <w:numId w:val="31"/>
        </w:numPr>
      </w:pPr>
      <w:r w:rsidRPr="00B84AC7">
        <w:t>I and II only</w:t>
      </w:r>
    </w:p>
    <w:p w:rsidR="009B02CF" w:rsidRPr="00B84AC7" w:rsidRDefault="009B02CF" w:rsidP="009B02CF">
      <w:pPr>
        <w:pStyle w:val="ListParagraph"/>
        <w:numPr>
          <w:ilvl w:val="0"/>
          <w:numId w:val="31"/>
        </w:numPr>
      </w:pPr>
      <w:r w:rsidRPr="00B84AC7">
        <w:t>III and IV only</w:t>
      </w:r>
    </w:p>
    <w:p w:rsidR="009B02CF" w:rsidRPr="00B84AC7" w:rsidRDefault="009B02CF" w:rsidP="009B02CF">
      <w:pPr>
        <w:pStyle w:val="ListParagraph"/>
        <w:numPr>
          <w:ilvl w:val="0"/>
          <w:numId w:val="31"/>
        </w:numPr>
      </w:pPr>
      <w:r w:rsidRPr="00B84AC7">
        <w:t>I, II and III only</w:t>
      </w:r>
    </w:p>
    <w:p w:rsidR="009B02CF" w:rsidRPr="00B84AC7" w:rsidRDefault="009B02CF" w:rsidP="009B02CF">
      <w:pPr>
        <w:pStyle w:val="ListParagraph"/>
        <w:numPr>
          <w:ilvl w:val="0"/>
          <w:numId w:val="31"/>
        </w:numPr>
      </w:pPr>
      <w:r w:rsidRPr="00B84AC7">
        <w:t>II, III and IV only</w:t>
      </w:r>
    </w:p>
    <w:p w:rsidR="009B02CF" w:rsidRPr="00B84AC7" w:rsidRDefault="009B02CF" w:rsidP="009B02CF"/>
    <w:p w:rsidR="009B02CF" w:rsidRPr="00B84AC7" w:rsidRDefault="009B02CF" w:rsidP="009B02CF">
      <w:pPr>
        <w:rPr>
          <w:b/>
        </w:rPr>
      </w:pPr>
      <w:r w:rsidRPr="00B84AC7">
        <w:rPr>
          <w:b/>
        </w:rPr>
        <w:t>TEE 2006 MC Q30:</w:t>
      </w:r>
    </w:p>
    <w:p w:rsidR="009B02CF" w:rsidRPr="00B84AC7" w:rsidRDefault="009B02CF" w:rsidP="009B02CF">
      <w:pPr>
        <w:spacing w:after="0"/>
      </w:pPr>
      <w:r w:rsidRPr="00B84AC7">
        <w:t>Consider the reaction:</w:t>
      </w:r>
    </w:p>
    <w:p w:rsidR="009B02CF" w:rsidRPr="00B84AC7" w:rsidRDefault="009B02CF" w:rsidP="009B02CF">
      <w:pPr>
        <w:spacing w:after="0"/>
        <w:jc w:val="center"/>
      </w:pPr>
      <w:r w:rsidRPr="00B84AC7">
        <w:t>Ca(HCO</w:t>
      </w:r>
      <w:r w:rsidRPr="00B84AC7">
        <w:rPr>
          <w:vertAlign w:val="subscript"/>
        </w:rPr>
        <w:t>3</w:t>
      </w:r>
      <w:r w:rsidRPr="00B84AC7">
        <w:t>)</w:t>
      </w:r>
      <w:r w:rsidRPr="00B84AC7">
        <w:rPr>
          <w:vertAlign w:val="subscript"/>
        </w:rPr>
        <w:t>2</w:t>
      </w:r>
      <w:r w:rsidRPr="00B84AC7">
        <w:t xml:space="preserve">(s)   </w:t>
      </w:r>
      <w:r w:rsidRPr="00B84AC7">
        <w:rPr>
          <w:rFonts w:ascii="Cambria Math" w:hAnsi="Cambria Math" w:cs="Cambria Math"/>
        </w:rPr>
        <w:t>⇌</w:t>
      </w:r>
      <w:r w:rsidRPr="00B84AC7">
        <w:t xml:space="preserve">   CaO(s)   +   2 CO</w:t>
      </w:r>
      <w:r w:rsidRPr="00B84AC7">
        <w:rPr>
          <w:vertAlign w:val="subscript"/>
        </w:rPr>
        <w:t>2</w:t>
      </w:r>
      <w:r w:rsidRPr="00B84AC7">
        <w:t>(g)   +   H</w:t>
      </w:r>
      <w:r w:rsidRPr="00B84AC7">
        <w:rPr>
          <w:vertAlign w:val="subscript"/>
        </w:rPr>
        <w:t>2</w:t>
      </w:r>
      <w:r w:rsidRPr="00B84AC7">
        <w:t>O(g)</w:t>
      </w:r>
    </w:p>
    <w:p w:rsidR="009B02CF" w:rsidRPr="00B84AC7" w:rsidRDefault="009B02CF" w:rsidP="009B02CF">
      <w:r w:rsidRPr="00B84AC7">
        <w:t>Which one of the following is the equilibrium constant expression for this equation?</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9653"/>
      </w:tblGrid>
      <w:tr w:rsidR="009B02CF" w:rsidRPr="00B84AC7" w:rsidTr="00322118">
        <w:trPr>
          <w:trHeight w:val="815"/>
        </w:trPr>
        <w:tc>
          <w:tcPr>
            <w:tcW w:w="709" w:type="dxa"/>
            <w:vAlign w:val="center"/>
          </w:tcPr>
          <w:p w:rsidR="009B02CF" w:rsidRPr="00B84AC7" w:rsidRDefault="009B02CF" w:rsidP="00322118">
            <w:r w:rsidRPr="00B84AC7">
              <w:t>(a)</w:t>
            </w:r>
          </w:p>
        </w:tc>
        <w:tc>
          <w:tcPr>
            <w:tcW w:w="9653" w:type="dxa"/>
            <w:vAlign w:val="center"/>
          </w:tcPr>
          <w:p w:rsidR="009B02CF" w:rsidRPr="00B84AC7" w:rsidRDefault="009B02CF" w:rsidP="00322118">
            <w:pPr>
              <w:jc w:val="center"/>
            </w:pPr>
            <m:oMathPara>
              <m:oMathParaPr>
                <m:jc m:val="left"/>
              </m:oMathParaPr>
              <m:oMath>
                <m:r>
                  <m:rPr>
                    <m:sty m:val="p"/>
                  </m:rPr>
                  <w:rPr>
                    <w:rFonts w:ascii="Cambria Math" w:hAnsi="Cambria Math"/>
                  </w:rPr>
                  <m:t xml:space="preserve">K= </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r>
      <w:tr w:rsidR="009B02CF" w:rsidRPr="00B84AC7" w:rsidTr="00322118">
        <w:trPr>
          <w:trHeight w:val="815"/>
        </w:trPr>
        <w:tc>
          <w:tcPr>
            <w:tcW w:w="709" w:type="dxa"/>
            <w:vAlign w:val="center"/>
          </w:tcPr>
          <w:p w:rsidR="009B02CF" w:rsidRPr="00B84AC7" w:rsidRDefault="009B02CF" w:rsidP="00322118">
            <w:r w:rsidRPr="00B84AC7">
              <w:t>(b)</w:t>
            </w:r>
          </w:p>
        </w:tc>
        <w:tc>
          <w:tcPr>
            <w:tcW w:w="9653" w:type="dxa"/>
            <w:vAlign w:val="center"/>
          </w:tcPr>
          <w:p w:rsidR="009B02CF" w:rsidRPr="00B84AC7" w:rsidRDefault="009B02CF" w:rsidP="00322118">
            <m:oMathPara>
              <m:oMathParaPr>
                <m:jc m:val="left"/>
              </m:oMathParaPr>
              <m:oMath>
                <m:r>
                  <m:rPr>
                    <m:sty m:val="p"/>
                  </m:rPr>
                  <w:rPr>
                    <w:rFonts w:ascii="Cambria Math" w:hAnsi="Cambria Math"/>
                  </w:rPr>
                  <m:t>K= 2</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e>
                </m:d>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oMath>
            </m:oMathPara>
          </w:p>
        </w:tc>
      </w:tr>
      <w:tr w:rsidR="009B02CF" w:rsidRPr="00B84AC7" w:rsidTr="00322118">
        <w:trPr>
          <w:trHeight w:val="815"/>
        </w:trPr>
        <w:tc>
          <w:tcPr>
            <w:tcW w:w="709" w:type="dxa"/>
            <w:vAlign w:val="center"/>
          </w:tcPr>
          <w:p w:rsidR="009B02CF" w:rsidRPr="00B84AC7" w:rsidRDefault="009B02CF" w:rsidP="00322118">
            <w:r w:rsidRPr="00B84AC7">
              <w:t>(c)</w:t>
            </w:r>
          </w:p>
        </w:tc>
        <w:tc>
          <w:tcPr>
            <w:tcW w:w="9653" w:type="dxa"/>
            <w:vAlign w:val="center"/>
          </w:tcPr>
          <w:p w:rsidR="009B02CF" w:rsidRPr="00B84AC7" w:rsidRDefault="009B02CF" w:rsidP="00322118">
            <w:pPr>
              <w:jc w:val="center"/>
            </w:pPr>
            <m:oMathPara>
              <m:oMathParaPr>
                <m:jc m:val="left"/>
              </m:oMathParaPr>
              <m:oMath>
                <m:r>
                  <m:rPr>
                    <m:sty m:val="p"/>
                  </m:rPr>
                  <w:rPr>
                    <w:rFonts w:ascii="Cambria Math" w:hAnsi="Cambria Math"/>
                  </w:rPr>
                  <m:t xml:space="preserve">K= </m:t>
                </m:r>
                <m:f>
                  <m:fPr>
                    <m:ctrlPr>
                      <w:rPr>
                        <w:rFonts w:ascii="Cambria Math" w:hAnsi="Cambria Math"/>
                      </w:rPr>
                    </m:ctrlPr>
                  </m:fPr>
                  <m:num>
                    <m:r>
                      <m:rPr>
                        <m:sty m:val="p"/>
                      </m:rPr>
                      <w:rPr>
                        <w:rFonts w:ascii="Cambria Math" w:hAnsi="Cambria Math"/>
                      </w:rPr>
                      <m:t>[CaO]</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num>
                  <m:den>
                    <m:r>
                      <m:rPr>
                        <m:sty m:val="p"/>
                      </m:rPr>
                      <w:rPr>
                        <w:rFonts w:ascii="Cambria Math" w:hAnsi="Cambria Math"/>
                      </w:rPr>
                      <m:t>[Ca</m:t>
                    </m:r>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m:rPr>
                                <m:sty m:val="p"/>
                              </m:rPr>
                              <w:rPr>
                                <w:rFonts w:ascii="Cambria Math" w:hAnsi="Cambria Math"/>
                              </w:rPr>
                              <m:t>HCO</m:t>
                            </m:r>
                          </m:e>
                          <m:sub>
                            <m:r>
                              <m:rPr>
                                <m:sty m:val="p"/>
                              </m:rPr>
                              <w:rPr>
                                <w:rFonts w:ascii="Cambria Math" w:hAnsi="Cambria Math"/>
                              </w:rPr>
                              <m:t>3</m:t>
                            </m:r>
                          </m:sub>
                        </m:sSub>
                        <m:r>
                          <m:rPr>
                            <m:sty m:val="p"/>
                          </m:rPr>
                          <w:rPr>
                            <w:rFonts w:ascii="Cambria Math" w:hAnsi="Cambria Math"/>
                          </w:rPr>
                          <m:t>)</m:t>
                        </m:r>
                      </m:e>
                      <m:sub>
                        <m:r>
                          <m:rPr>
                            <m:sty m:val="p"/>
                          </m:rPr>
                          <w:rPr>
                            <w:rFonts w:ascii="Cambria Math" w:hAnsi="Cambria Math"/>
                          </w:rPr>
                          <m:t>2</m:t>
                        </m:r>
                      </m:sub>
                    </m:sSub>
                    <m:r>
                      <m:rPr>
                        <m:sty m:val="p"/>
                      </m:rPr>
                      <w:rPr>
                        <w:rFonts w:ascii="Cambria Math" w:hAnsi="Cambria Math"/>
                      </w:rPr>
                      <m:t>]</m:t>
                    </m:r>
                  </m:den>
                </m:f>
              </m:oMath>
            </m:oMathPara>
          </w:p>
        </w:tc>
      </w:tr>
      <w:tr w:rsidR="009B02CF" w:rsidRPr="00B84AC7" w:rsidTr="00322118">
        <w:trPr>
          <w:trHeight w:val="815"/>
        </w:trPr>
        <w:tc>
          <w:tcPr>
            <w:tcW w:w="709" w:type="dxa"/>
            <w:vAlign w:val="center"/>
          </w:tcPr>
          <w:p w:rsidR="009B02CF" w:rsidRPr="00B84AC7" w:rsidRDefault="009B02CF" w:rsidP="00322118">
            <w:r w:rsidRPr="00B84AC7">
              <w:t>(d)</w:t>
            </w:r>
          </w:p>
        </w:tc>
        <w:tc>
          <w:tcPr>
            <w:tcW w:w="9653" w:type="dxa"/>
            <w:vAlign w:val="center"/>
          </w:tcPr>
          <w:p w:rsidR="009B02CF" w:rsidRPr="00B84AC7" w:rsidRDefault="009B02CF" w:rsidP="00322118">
            <w:pPr>
              <w:jc w:val="center"/>
            </w:pPr>
            <m:oMathPara>
              <m:oMathParaPr>
                <m:jc m:val="left"/>
              </m:oMathParaPr>
              <m:oMath>
                <m:r>
                  <m:rPr>
                    <m:sty m:val="p"/>
                  </m:rPr>
                  <w:rPr>
                    <w:rFonts w:ascii="Cambria Math" w:hAnsi="Cambria Math"/>
                  </w:rPr>
                  <m:t xml:space="preserve">K= </m:t>
                </m:r>
                <m:f>
                  <m:fPr>
                    <m:ctrlPr>
                      <w:rPr>
                        <w:rFonts w:ascii="Cambria Math" w:hAnsi="Cambria Math"/>
                      </w:rPr>
                    </m:ctrlPr>
                  </m:fPr>
                  <m:num>
                    <m:r>
                      <w:rPr>
                        <w:rFonts w:ascii="Cambria Math" w:hAnsi="Cambria Math"/>
                      </w:rPr>
                      <m:t>1</m:t>
                    </m:r>
                  </m:num>
                  <m:den>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den>
                </m:f>
              </m:oMath>
            </m:oMathPara>
          </w:p>
        </w:tc>
      </w:tr>
    </w:tbl>
    <w:p w:rsidR="009B02CF" w:rsidRPr="00B84AC7" w:rsidRDefault="009B02CF" w:rsidP="009B02CF">
      <w:pPr>
        <w:rPr>
          <w:b/>
        </w:rPr>
      </w:pPr>
      <w:r w:rsidRPr="00B84AC7">
        <w:rPr>
          <w:b/>
        </w:rPr>
        <w:lastRenderedPageBreak/>
        <w:t>TEE 2005 MC Q23:</w:t>
      </w:r>
    </w:p>
    <w:p w:rsidR="009B02CF" w:rsidRPr="00B84AC7" w:rsidRDefault="009B02CF" w:rsidP="009B02CF">
      <w:r w:rsidRPr="00B84AC7">
        <w:t>When silver sulfide is added to water, the following equilibrium is established.</w:t>
      </w:r>
    </w:p>
    <w:p w:rsidR="009B02CF" w:rsidRPr="00B84AC7" w:rsidRDefault="009B02CF" w:rsidP="009B02CF">
      <w:pPr>
        <w:jc w:val="center"/>
      </w:pPr>
      <w:r w:rsidRPr="00B84AC7">
        <w:t>Ag</w:t>
      </w:r>
      <w:r w:rsidRPr="00B84AC7">
        <w:softHyphen/>
      </w:r>
      <w:r w:rsidRPr="00B84AC7">
        <w:rPr>
          <w:vertAlign w:val="subscript"/>
        </w:rPr>
        <w:t>2</w:t>
      </w:r>
      <w:r w:rsidRPr="00B84AC7">
        <w:t xml:space="preserve">S(s)   </w:t>
      </w:r>
      <w:r w:rsidRPr="00B84AC7">
        <w:rPr>
          <w:rFonts w:ascii="Cambria Math" w:hAnsi="Cambria Math" w:cs="Cambria Math"/>
        </w:rPr>
        <w:t>⇌</w:t>
      </w:r>
      <w:r w:rsidRPr="00B84AC7">
        <w:t xml:space="preserve">   2 Ag</w:t>
      </w:r>
      <w:r w:rsidRPr="00B84AC7">
        <w:rPr>
          <w:vertAlign w:val="superscript"/>
        </w:rPr>
        <w:t>+</w:t>
      </w:r>
      <w:r w:rsidRPr="00B84AC7">
        <w:t>(aq)   +   S</w:t>
      </w:r>
      <w:r w:rsidRPr="00B84AC7">
        <w:rPr>
          <w:vertAlign w:val="superscript"/>
        </w:rPr>
        <w:t>2-</w:t>
      </w:r>
      <w:r w:rsidRPr="00B84AC7">
        <w:t>(aq)</w:t>
      </w:r>
    </w:p>
    <w:p w:rsidR="009B02CF" w:rsidRPr="00B84AC7" w:rsidRDefault="009B02CF" w:rsidP="009B02CF">
      <w:r w:rsidRPr="00B84AC7">
        <w:t>The value of the equilibrium constant for this reaction is very small. What does this suggest?</w:t>
      </w:r>
    </w:p>
    <w:p w:rsidR="009B02CF" w:rsidRPr="00B84AC7" w:rsidRDefault="009B02CF" w:rsidP="009B02CF">
      <w:pPr>
        <w:pStyle w:val="ListParagraph"/>
        <w:numPr>
          <w:ilvl w:val="0"/>
          <w:numId w:val="32"/>
        </w:numPr>
      </w:pPr>
      <w:r w:rsidRPr="00B84AC7">
        <w:t>Adding more silver sulfide will increase the amount of ions in solution.</w:t>
      </w:r>
    </w:p>
    <w:p w:rsidR="009B02CF" w:rsidRPr="00B84AC7" w:rsidRDefault="009B02CF" w:rsidP="009B02CF">
      <w:pPr>
        <w:pStyle w:val="ListParagraph"/>
        <w:numPr>
          <w:ilvl w:val="0"/>
          <w:numId w:val="32"/>
        </w:numPr>
      </w:pPr>
      <w:r w:rsidRPr="00B84AC7">
        <w:t>Silver sulfide reacts extensively with water.</w:t>
      </w:r>
    </w:p>
    <w:p w:rsidR="009B02CF" w:rsidRPr="00B84AC7" w:rsidRDefault="009B02CF" w:rsidP="009B02CF">
      <w:pPr>
        <w:pStyle w:val="ListParagraph"/>
        <w:numPr>
          <w:ilvl w:val="0"/>
          <w:numId w:val="32"/>
        </w:numPr>
      </w:pPr>
      <w:r w:rsidRPr="00B84AC7">
        <w:t>The silver sulfide has a very low solubility.</w:t>
      </w:r>
    </w:p>
    <w:p w:rsidR="009B02CF" w:rsidRPr="00B84AC7" w:rsidRDefault="009B02CF" w:rsidP="009B02CF">
      <w:pPr>
        <w:pStyle w:val="ListParagraph"/>
        <w:numPr>
          <w:ilvl w:val="0"/>
          <w:numId w:val="32"/>
        </w:numPr>
      </w:pPr>
      <w:r w:rsidRPr="00B84AC7">
        <w:t>This reaction is endothermic.</w:t>
      </w:r>
    </w:p>
    <w:p w:rsidR="009B02CF" w:rsidRPr="00B84AC7" w:rsidRDefault="009B02CF" w:rsidP="009B02CF"/>
    <w:p w:rsidR="009B02CF" w:rsidRPr="00B84AC7" w:rsidRDefault="009B02CF" w:rsidP="009B02CF">
      <w:pPr>
        <w:rPr>
          <w:b/>
        </w:rPr>
      </w:pPr>
      <w:r w:rsidRPr="00B84AC7">
        <w:rPr>
          <w:b/>
        </w:rPr>
        <w:t>TEE 2005 MC Q24:</w:t>
      </w:r>
    </w:p>
    <w:p w:rsidR="009B02CF" w:rsidRPr="00B84AC7" w:rsidRDefault="009B02CF" w:rsidP="009B02CF">
      <w:r w:rsidRPr="00B84AC7">
        <w:t>When CoCℓ</w:t>
      </w:r>
      <w:r w:rsidRPr="00B84AC7">
        <w:rPr>
          <w:vertAlign w:val="subscript"/>
        </w:rPr>
        <w:t>2</w:t>
      </w:r>
      <w:r w:rsidRPr="00B84AC7">
        <w:t xml:space="preserve"> is dissolved in dilute hydrochloric acid, the following equilibrium is established.</w:t>
      </w:r>
    </w:p>
    <w:p w:rsidR="009B02CF" w:rsidRPr="00B84AC7" w:rsidRDefault="009B02CF" w:rsidP="009B02CF">
      <w:pPr>
        <w:spacing w:after="0"/>
        <w:jc w:val="center"/>
      </w:pPr>
      <w:r w:rsidRPr="00B84AC7">
        <w:t>Co(H</w:t>
      </w:r>
      <w:r w:rsidRPr="00B84AC7">
        <w:rPr>
          <w:vertAlign w:val="subscript"/>
        </w:rPr>
        <w:t>2</w:t>
      </w:r>
      <w:r w:rsidRPr="00B84AC7">
        <w:t>O)</w:t>
      </w:r>
      <w:r w:rsidRPr="00B84AC7">
        <w:rPr>
          <w:vertAlign w:val="subscript"/>
        </w:rPr>
        <w:t>6</w:t>
      </w:r>
      <w:r w:rsidRPr="00B84AC7">
        <w:rPr>
          <w:vertAlign w:val="superscript"/>
        </w:rPr>
        <w:t>2+</w:t>
      </w:r>
      <w:r w:rsidRPr="00B84AC7">
        <w:t>(aq)   +   4 Cℓ</w:t>
      </w:r>
      <w:r w:rsidRPr="00B84AC7">
        <w:rPr>
          <w:vertAlign w:val="superscript"/>
        </w:rPr>
        <w:t>-</w:t>
      </w:r>
      <w:r w:rsidRPr="00B84AC7">
        <w:t xml:space="preserve">(aq)   </w:t>
      </w:r>
      <w:r w:rsidRPr="00B84AC7">
        <w:rPr>
          <w:rFonts w:ascii="Cambria Math" w:hAnsi="Cambria Math" w:cs="Cambria Math"/>
        </w:rPr>
        <w:t>⇌</w:t>
      </w:r>
      <w:r w:rsidRPr="00B84AC7">
        <w:t xml:space="preserve">   CoCℓ</w:t>
      </w:r>
      <w:r w:rsidRPr="00B84AC7">
        <w:rPr>
          <w:vertAlign w:val="subscript"/>
        </w:rPr>
        <w:t>4</w:t>
      </w:r>
      <w:r w:rsidRPr="00B84AC7">
        <w:rPr>
          <w:vertAlign w:val="superscript"/>
        </w:rPr>
        <w:t>2-</w:t>
      </w:r>
      <w:r w:rsidRPr="00B84AC7">
        <w:t>(aq)   +   6 H</w:t>
      </w:r>
      <w:r w:rsidRPr="00B84AC7">
        <w:rPr>
          <w:vertAlign w:val="subscript"/>
        </w:rPr>
        <w:t>2</w:t>
      </w:r>
      <w:r w:rsidRPr="00B84AC7">
        <w:t>O(ℓ)</w:t>
      </w:r>
    </w:p>
    <w:p w:rsidR="009B02CF" w:rsidRPr="00B84AC7" w:rsidRDefault="009B02CF" w:rsidP="009B02CF">
      <w:r w:rsidRPr="00B84AC7">
        <w:tab/>
      </w:r>
      <w:r w:rsidRPr="00B84AC7">
        <w:tab/>
      </w:r>
      <w:r w:rsidRPr="00B84AC7">
        <w:tab/>
      </w:r>
      <w:r w:rsidRPr="00B84AC7">
        <w:tab/>
        <w:t>red</w:t>
      </w:r>
      <w:r w:rsidRPr="00B84AC7">
        <w:tab/>
      </w:r>
      <w:r w:rsidRPr="00B84AC7">
        <w:tab/>
      </w:r>
      <w:r w:rsidRPr="00B84AC7">
        <w:tab/>
      </w:r>
      <w:r w:rsidRPr="00B84AC7">
        <w:tab/>
        <w:t>deep blue</w:t>
      </w:r>
    </w:p>
    <w:p w:rsidR="009B02CF" w:rsidRPr="00B84AC7" w:rsidRDefault="009B02CF" w:rsidP="009B02CF">
      <w:r w:rsidRPr="00B84AC7">
        <w:t>The solution appears purple in colour as a result of the mixture of the blue and red colours. Which one of the following changes will cause the solution to become more blue in colour?</w:t>
      </w:r>
    </w:p>
    <w:p w:rsidR="009B02CF" w:rsidRPr="00B84AC7" w:rsidRDefault="009B02CF" w:rsidP="009B02CF">
      <w:pPr>
        <w:pStyle w:val="ListParagraph"/>
        <w:numPr>
          <w:ilvl w:val="0"/>
          <w:numId w:val="34"/>
        </w:numPr>
      </w:pPr>
      <w:r w:rsidRPr="00B84AC7">
        <w:t>A catalyst is added.</w:t>
      </w:r>
    </w:p>
    <w:p w:rsidR="009B02CF" w:rsidRPr="00B84AC7" w:rsidRDefault="009B02CF" w:rsidP="009B02CF">
      <w:pPr>
        <w:pStyle w:val="ListParagraph"/>
        <w:numPr>
          <w:ilvl w:val="0"/>
          <w:numId w:val="34"/>
        </w:numPr>
      </w:pPr>
      <w:r w:rsidRPr="00B84AC7">
        <w:t xml:space="preserve">A few drops of concentrated HCℓ </w:t>
      </w:r>
      <w:r w:rsidR="00AC7A73" w:rsidRPr="00B84AC7">
        <w:t>are</w:t>
      </w:r>
      <w:r w:rsidRPr="00B84AC7">
        <w:t xml:space="preserve"> added.</w:t>
      </w:r>
    </w:p>
    <w:p w:rsidR="009B02CF" w:rsidRPr="00B84AC7" w:rsidRDefault="009B02CF" w:rsidP="009B02CF">
      <w:pPr>
        <w:pStyle w:val="ListParagraph"/>
        <w:numPr>
          <w:ilvl w:val="0"/>
          <w:numId w:val="34"/>
        </w:numPr>
      </w:pPr>
      <w:r w:rsidRPr="00B84AC7">
        <w:t>A few millilitres of AgNO</w:t>
      </w:r>
      <w:r w:rsidRPr="00B84AC7">
        <w:rPr>
          <w:vertAlign w:val="subscript"/>
        </w:rPr>
        <w:t>3</w:t>
      </w:r>
      <w:r w:rsidRPr="00B84AC7">
        <w:t xml:space="preserve"> solution is added</w:t>
      </w:r>
    </w:p>
    <w:p w:rsidR="009B02CF" w:rsidRPr="00B84AC7" w:rsidRDefault="009B02CF" w:rsidP="009B02CF">
      <w:pPr>
        <w:pStyle w:val="ListParagraph"/>
        <w:numPr>
          <w:ilvl w:val="0"/>
          <w:numId w:val="34"/>
        </w:numPr>
      </w:pPr>
      <w:r w:rsidRPr="00B84AC7">
        <w:t>The solution is diluted by the addition of water.</w:t>
      </w:r>
    </w:p>
    <w:p w:rsidR="009B02CF" w:rsidRPr="00B84AC7" w:rsidRDefault="009B02CF" w:rsidP="009B02CF"/>
    <w:p w:rsidR="009B02CF" w:rsidRPr="00B84AC7" w:rsidRDefault="009B02CF" w:rsidP="009B02CF">
      <w:pPr>
        <w:rPr>
          <w:b/>
        </w:rPr>
      </w:pPr>
      <w:r w:rsidRPr="00B84AC7">
        <w:rPr>
          <w:b/>
        </w:rPr>
        <w:t>TEE 2005 MC Q25:</w:t>
      </w:r>
    </w:p>
    <w:p w:rsidR="009B02CF" w:rsidRPr="00B84AC7" w:rsidRDefault="009B02CF" w:rsidP="009B02CF">
      <w:r w:rsidRPr="00B84AC7">
        <w:t>If solid calcium carbonate is heated in a sealed container, the following equilibrium is established:</w:t>
      </w:r>
    </w:p>
    <w:p w:rsidR="009B02CF" w:rsidRPr="00B84AC7" w:rsidRDefault="009B02CF" w:rsidP="009B02CF">
      <w:pPr>
        <w:jc w:val="center"/>
      </w:pPr>
      <w:r w:rsidRPr="00B84AC7">
        <w:t>CaCO</w:t>
      </w:r>
      <w:r w:rsidRPr="00B84AC7">
        <w:rPr>
          <w:vertAlign w:val="subscript"/>
        </w:rPr>
        <w:t>3</w:t>
      </w:r>
      <w:r w:rsidRPr="00B84AC7">
        <w:t xml:space="preserve">(s)   </w:t>
      </w:r>
      <w:r w:rsidRPr="00B84AC7">
        <w:rPr>
          <w:rFonts w:ascii="Cambria Math" w:hAnsi="Cambria Math" w:cs="Cambria Math"/>
        </w:rPr>
        <w:t>⇌</w:t>
      </w:r>
      <w:r w:rsidRPr="00B84AC7">
        <w:t xml:space="preserve">   CaO(s)   +   CO</w:t>
      </w:r>
      <w:r w:rsidRPr="00B84AC7">
        <w:rPr>
          <w:vertAlign w:val="subscript"/>
        </w:rPr>
        <w:t>2</w:t>
      </w:r>
      <w:r w:rsidRPr="00B84AC7">
        <w:t>(g)</w:t>
      </w:r>
      <w:r w:rsidRPr="00B84AC7">
        <w:tab/>
      </w:r>
      <w:r w:rsidRPr="00B84AC7">
        <w:tab/>
        <w:t>ΔH = +178 kJ mol</w:t>
      </w:r>
      <w:r w:rsidRPr="00B84AC7">
        <w:rPr>
          <w:vertAlign w:val="superscript"/>
        </w:rPr>
        <w:t>-1</w:t>
      </w:r>
    </w:p>
    <w:p w:rsidR="009B02CF" w:rsidRPr="00B84AC7" w:rsidRDefault="009B02CF" w:rsidP="009B02CF">
      <w:r w:rsidRPr="00B84AC7">
        <w:t>For this system, which one of the following statements about the equilibrium constant, K, is correct?</w:t>
      </w:r>
    </w:p>
    <w:p w:rsidR="009B02CF" w:rsidRPr="00B84AC7" w:rsidRDefault="009B02CF" w:rsidP="009B02CF">
      <w:pPr>
        <w:pStyle w:val="ListParagraph"/>
        <w:numPr>
          <w:ilvl w:val="0"/>
          <w:numId w:val="33"/>
        </w:numPr>
      </w:pPr>
      <w:r w:rsidRPr="00B84AC7">
        <w:t>K will increase if the pressure of the system is decreased.</w:t>
      </w:r>
    </w:p>
    <w:p w:rsidR="009B02CF" w:rsidRPr="00B84AC7" w:rsidRDefault="009B02CF" w:rsidP="009B02CF">
      <w:pPr>
        <w:pStyle w:val="ListParagraph"/>
        <w:numPr>
          <w:ilvl w:val="0"/>
          <w:numId w:val="33"/>
        </w:numPr>
      </w:pPr>
      <w:r w:rsidRPr="00B84AC7">
        <w:t>K will decrease if the partial pressure of the CO</w:t>
      </w:r>
      <w:r w:rsidRPr="00B84AC7">
        <w:rPr>
          <w:vertAlign w:val="subscript"/>
        </w:rPr>
        <w:t>2</w:t>
      </w:r>
      <w:r w:rsidRPr="00B84AC7">
        <w:t xml:space="preserve"> is reduced.</w:t>
      </w:r>
    </w:p>
    <w:p w:rsidR="009B02CF" w:rsidRPr="00B84AC7" w:rsidRDefault="009B02CF" w:rsidP="009B02CF">
      <w:pPr>
        <w:pStyle w:val="ListParagraph"/>
        <w:numPr>
          <w:ilvl w:val="0"/>
          <w:numId w:val="33"/>
        </w:numPr>
      </w:pPr>
      <w:r w:rsidRPr="00B84AC7">
        <w:t>K will increase if the temperature of the system is increased.</w:t>
      </w:r>
    </w:p>
    <w:p w:rsidR="009B02CF" w:rsidRPr="00B84AC7" w:rsidRDefault="009B02CF" w:rsidP="009B02CF">
      <w:pPr>
        <w:pStyle w:val="ListParagraph"/>
        <w:numPr>
          <w:ilvl w:val="0"/>
          <w:numId w:val="33"/>
        </w:numPr>
      </w:pPr>
      <w:r w:rsidRPr="00B84AC7">
        <w:t>K will remain constant, regardless of any changes made to the system.</w:t>
      </w:r>
    </w:p>
    <w:p w:rsidR="009B02CF" w:rsidRPr="00B84AC7" w:rsidRDefault="009B02CF">
      <w:pPr>
        <w:rPr>
          <w:i/>
        </w:rPr>
      </w:pPr>
      <w:r w:rsidRPr="00B84AC7">
        <w:rPr>
          <w:i/>
        </w:rPr>
        <w:br w:type="page"/>
      </w:r>
    </w:p>
    <w:p w:rsidR="000C24D9" w:rsidRPr="00B84AC7" w:rsidRDefault="000C24D9" w:rsidP="009857BC">
      <w:pPr>
        <w:rPr>
          <w:b/>
        </w:rPr>
      </w:pPr>
      <w:r w:rsidRPr="00B84AC7">
        <w:rPr>
          <w:b/>
        </w:rPr>
        <w:lastRenderedPageBreak/>
        <w:t>WACE 2016 Sample Q26:</w:t>
      </w:r>
      <w:r w:rsidR="00E86614" w:rsidRPr="00B84AC7">
        <w:rPr>
          <w:b/>
        </w:rPr>
        <w:t xml:space="preserve"> </w:t>
      </w:r>
      <w:r w:rsidR="00E86614" w:rsidRPr="00B84AC7">
        <w:rPr>
          <w:b/>
        </w:rPr>
        <w:tab/>
      </w:r>
      <w:r w:rsidR="00E86614" w:rsidRPr="00B84AC7">
        <w:rPr>
          <w:b/>
        </w:rPr>
        <w:tab/>
      </w:r>
      <w:r w:rsidR="00E86614" w:rsidRPr="00B84AC7">
        <w:rPr>
          <w:b/>
        </w:rPr>
        <w:tab/>
      </w:r>
      <w:r w:rsidR="00E86614" w:rsidRPr="00B84AC7">
        <w:rPr>
          <w:b/>
        </w:rPr>
        <w:tab/>
      </w:r>
      <w:r w:rsidR="00E86614" w:rsidRPr="00B84AC7">
        <w:rPr>
          <w:b/>
        </w:rPr>
        <w:tab/>
      </w:r>
      <w:r w:rsidR="00E86614" w:rsidRPr="00B84AC7">
        <w:rPr>
          <w:b/>
        </w:rPr>
        <w:tab/>
      </w:r>
      <w:r w:rsidR="00E86614" w:rsidRPr="00B84AC7">
        <w:rPr>
          <w:b/>
        </w:rPr>
        <w:tab/>
      </w:r>
      <w:r w:rsidR="00E86614" w:rsidRPr="00B84AC7">
        <w:rPr>
          <w:b/>
        </w:rPr>
        <w:tab/>
      </w:r>
      <w:r w:rsidR="00E86614" w:rsidRPr="00B84AC7">
        <w:rPr>
          <w:i/>
          <w:sz w:val="20"/>
          <w:u w:val="single"/>
        </w:rPr>
        <w:t>Originally from WACE 2012</w:t>
      </w:r>
    </w:p>
    <w:p w:rsidR="000C24D9" w:rsidRPr="00B84AC7" w:rsidRDefault="000C24D9" w:rsidP="009857BC">
      <w:r w:rsidRPr="00B84AC7">
        <w:t>Silver chloride, AgCℓ(s), is very sparingly soluble in water. However, it is soluble in ammonia solutions, due to the formation of the [Ag(NH</w:t>
      </w:r>
      <w:r w:rsidRPr="00B84AC7">
        <w:rPr>
          <w:vertAlign w:val="subscript"/>
        </w:rPr>
        <w:t>3</w:t>
      </w:r>
      <w:r w:rsidRPr="00B84AC7">
        <w:t>)</w:t>
      </w:r>
      <w:r w:rsidRPr="00B84AC7">
        <w:rPr>
          <w:vertAlign w:val="subscript"/>
        </w:rPr>
        <w:t>2</w:t>
      </w:r>
      <w:r w:rsidRPr="00B84AC7">
        <w:t>]</w:t>
      </w:r>
      <w:r w:rsidRPr="00B84AC7">
        <w:rPr>
          <w:vertAlign w:val="superscript"/>
        </w:rPr>
        <w:t>+</w:t>
      </w:r>
      <w:r w:rsidRPr="00B84AC7">
        <w:t xml:space="preserve"> ion as shown in the equilibrium below:</w:t>
      </w:r>
    </w:p>
    <w:p w:rsidR="000C24D9" w:rsidRPr="00B84AC7" w:rsidRDefault="000C24D9" w:rsidP="000C24D9">
      <w:pPr>
        <w:jc w:val="center"/>
      </w:pPr>
      <w:r w:rsidRPr="00B84AC7">
        <w:t>AgCℓ(s)   +   2 NH</w:t>
      </w:r>
      <w:r w:rsidRPr="00B84AC7">
        <w:rPr>
          <w:vertAlign w:val="subscript"/>
        </w:rPr>
        <w:t>3</w:t>
      </w:r>
      <w:r w:rsidRPr="00B84AC7">
        <w:t xml:space="preserve">(aq)   </w:t>
      </w:r>
      <w:r w:rsidRPr="00B84AC7">
        <w:rPr>
          <w:rFonts w:ascii="Cambria Math" w:hAnsi="Cambria Math" w:cs="Cambria Math"/>
        </w:rPr>
        <w:t>⇌</w:t>
      </w:r>
      <w:r w:rsidRPr="00B84AC7">
        <w:t xml:space="preserve">   [Ag(NH</w:t>
      </w:r>
      <w:r w:rsidRPr="00B84AC7">
        <w:rPr>
          <w:vertAlign w:val="subscript"/>
        </w:rPr>
        <w:t>3</w:t>
      </w:r>
      <w:r w:rsidRPr="00B84AC7">
        <w:t>)</w:t>
      </w:r>
      <w:r w:rsidRPr="00B84AC7">
        <w:rPr>
          <w:vertAlign w:val="subscript"/>
        </w:rPr>
        <w:t>2</w:t>
      </w:r>
      <w:r w:rsidRPr="00B84AC7">
        <w:t>]</w:t>
      </w:r>
      <w:r w:rsidRPr="00B84AC7">
        <w:rPr>
          <w:vertAlign w:val="superscript"/>
        </w:rPr>
        <w:t>+</w:t>
      </w:r>
      <w:r w:rsidRPr="00B84AC7">
        <w:t>(aq)   +   Cℓ</w:t>
      </w:r>
      <w:r w:rsidRPr="00B84AC7">
        <w:rPr>
          <w:vertAlign w:val="superscript"/>
        </w:rPr>
        <w:t>-</w:t>
      </w:r>
      <w:r w:rsidRPr="00B84AC7">
        <w:t>(aq)</w:t>
      </w:r>
    </w:p>
    <w:p w:rsidR="000C24D9" w:rsidRPr="00B84AC7" w:rsidRDefault="000C24D9" w:rsidP="000C24D9">
      <w:r w:rsidRPr="00B84AC7">
        <w:t>The equilibrium constant, K, for this system is greater than 1 (&gt;1).</w:t>
      </w:r>
    </w:p>
    <w:p w:rsidR="000C24D9" w:rsidRPr="00B84AC7" w:rsidRDefault="000C24D9" w:rsidP="000C24D9">
      <w:r w:rsidRPr="00B84AC7">
        <w:t>A student mixes the reactants at time t = 0.</w:t>
      </w:r>
    </w:p>
    <w:p w:rsidR="000C24D9" w:rsidRPr="00B84AC7" w:rsidRDefault="000C24D9" w:rsidP="003D2487">
      <w:pPr>
        <w:pStyle w:val="ListParagraph"/>
        <w:numPr>
          <w:ilvl w:val="0"/>
          <w:numId w:val="38"/>
        </w:numPr>
        <w:tabs>
          <w:tab w:val="right" w:pos="10490"/>
        </w:tabs>
      </w:pPr>
      <w:r w:rsidRPr="00B84AC7">
        <w:t>On the axes below, draw separate curves to show how the concentrations of NH</w:t>
      </w:r>
      <w:r w:rsidRPr="00B84AC7">
        <w:rPr>
          <w:vertAlign w:val="subscript"/>
        </w:rPr>
        <w:t>3</w:t>
      </w:r>
      <w:r w:rsidRPr="00B84AC7">
        <w:t>(aq) and [Ag(NH</w:t>
      </w:r>
      <w:r w:rsidRPr="00B84AC7">
        <w:rPr>
          <w:vertAlign w:val="subscript"/>
        </w:rPr>
        <w:t>3</w:t>
      </w:r>
      <w:r w:rsidRPr="00B84AC7">
        <w:t>)</w:t>
      </w:r>
      <w:r w:rsidRPr="00B84AC7">
        <w:rPr>
          <w:vertAlign w:val="subscript"/>
        </w:rPr>
        <w:t>2</w:t>
      </w:r>
      <w:r w:rsidRPr="00B84AC7">
        <w:t>]</w:t>
      </w:r>
      <w:r w:rsidRPr="00B84AC7">
        <w:rPr>
          <w:vertAlign w:val="superscript"/>
        </w:rPr>
        <w:t>+</w:t>
      </w:r>
      <w:r w:rsidRPr="00B84AC7">
        <w:t>(aq) change with time as the system approaches, and finally reaches, equilibrium (Time E1). Label clearly your curve for NH</w:t>
      </w:r>
      <w:r w:rsidRPr="00B84AC7">
        <w:rPr>
          <w:vertAlign w:val="subscript"/>
        </w:rPr>
        <w:t>3</w:t>
      </w:r>
      <w:r w:rsidRPr="00B84AC7">
        <w:t>(aq) and your curve for [Ag(NH</w:t>
      </w:r>
      <w:r w:rsidRPr="00B84AC7">
        <w:rPr>
          <w:vertAlign w:val="subscript"/>
        </w:rPr>
        <w:t>3</w:t>
      </w:r>
      <w:r w:rsidRPr="00B84AC7">
        <w:t>)</w:t>
      </w:r>
      <w:r w:rsidRPr="00B84AC7">
        <w:rPr>
          <w:vertAlign w:val="subscript"/>
        </w:rPr>
        <w:t>2</w:t>
      </w:r>
      <w:r w:rsidRPr="00B84AC7">
        <w:t>]</w:t>
      </w:r>
      <w:r w:rsidRPr="00B84AC7">
        <w:rPr>
          <w:vertAlign w:val="superscript"/>
        </w:rPr>
        <w:t>+</w:t>
      </w:r>
      <w:r w:rsidRPr="00B84AC7">
        <w:t>(aq). Continue your curves from Time E1 to Time C.</w:t>
      </w:r>
      <w:r w:rsidRPr="00B84AC7">
        <w:tab/>
        <w:t>(3 marks)</w:t>
      </w:r>
    </w:p>
    <w:p w:rsidR="000C24D9" w:rsidRPr="00B84AC7" w:rsidRDefault="001D7836" w:rsidP="00322118">
      <w:pPr>
        <w:tabs>
          <w:tab w:val="right" w:pos="10490"/>
        </w:tabs>
        <w:jc w:val="center"/>
      </w:pPr>
      <w:r w:rsidRPr="00B84AC7">
        <w:rPr>
          <w:noProof/>
          <w:lang w:val="en-AU" w:eastAsia="en-AU"/>
        </w:rPr>
        <mc:AlternateContent>
          <mc:Choice Requires="wpg">
            <w:drawing>
              <wp:inline distT="0" distB="0" distL="0" distR="0" wp14:anchorId="5968D8A9" wp14:editId="264CA815">
                <wp:extent cx="6021015" cy="4626774"/>
                <wp:effectExtent l="0" t="0" r="18415" b="2540"/>
                <wp:docPr id="415" name="Group 415"/>
                <wp:cNvGraphicFramePr/>
                <a:graphic xmlns:a="http://schemas.openxmlformats.org/drawingml/2006/main">
                  <a:graphicData uri="http://schemas.microsoft.com/office/word/2010/wordprocessingGroup">
                    <wpg:wgp>
                      <wpg:cNvGrpSpPr/>
                      <wpg:grpSpPr>
                        <a:xfrm>
                          <a:off x="0" y="0"/>
                          <a:ext cx="6021015" cy="4626774"/>
                          <a:chOff x="0" y="0"/>
                          <a:chExt cx="6021015" cy="4626774"/>
                        </a:xfrm>
                      </wpg:grpSpPr>
                      <wps:wsp>
                        <wps:cNvPr id="400" name="Straight Connector 400"/>
                        <wps:cNvCnPr/>
                        <wps:spPr>
                          <a:xfrm>
                            <a:off x="335048" y="0"/>
                            <a:ext cx="0" cy="4303644"/>
                          </a:xfrm>
                          <a:prstGeom prst="line">
                            <a:avLst/>
                          </a:prstGeom>
                        </wps:spPr>
                        <wps:style>
                          <a:lnRef idx="1">
                            <a:schemeClr val="dk1"/>
                          </a:lnRef>
                          <a:fillRef idx="0">
                            <a:schemeClr val="dk1"/>
                          </a:fillRef>
                          <a:effectRef idx="0">
                            <a:schemeClr val="dk1"/>
                          </a:effectRef>
                          <a:fontRef idx="minor">
                            <a:schemeClr val="tx1"/>
                          </a:fontRef>
                        </wps:style>
                        <wps:bodyPr/>
                      </wps:wsp>
                      <wps:wsp>
                        <wps:cNvPr id="402" name="Straight Connector 402"/>
                        <wps:cNvCnPr/>
                        <wps:spPr>
                          <a:xfrm>
                            <a:off x="3776263" y="6980"/>
                            <a:ext cx="0" cy="4303395"/>
                          </a:xfrm>
                          <a:prstGeom prst="line">
                            <a:avLst/>
                          </a:prstGeom>
                          <a:ln w="9525">
                            <a:prstDash val="lgDash"/>
                          </a:ln>
                        </wps:spPr>
                        <wps:style>
                          <a:lnRef idx="1">
                            <a:schemeClr val="dk1"/>
                          </a:lnRef>
                          <a:fillRef idx="0">
                            <a:schemeClr val="dk1"/>
                          </a:fillRef>
                          <a:effectRef idx="0">
                            <a:schemeClr val="dk1"/>
                          </a:effectRef>
                          <a:fontRef idx="minor">
                            <a:schemeClr val="tx1"/>
                          </a:fontRef>
                        </wps:style>
                        <wps:bodyPr/>
                      </wps:wsp>
                      <wps:wsp>
                        <wps:cNvPr id="403" name="Straight Connector 403"/>
                        <wps:cNvCnPr/>
                        <wps:spPr>
                          <a:xfrm>
                            <a:off x="4341655" y="6980"/>
                            <a:ext cx="0" cy="4303644"/>
                          </a:xfrm>
                          <a:prstGeom prst="line">
                            <a:avLst/>
                          </a:prstGeom>
                          <a:ln w="9525">
                            <a:prstDash val="lgDash"/>
                          </a:ln>
                        </wps:spPr>
                        <wps:style>
                          <a:lnRef idx="1">
                            <a:schemeClr val="dk1"/>
                          </a:lnRef>
                          <a:fillRef idx="0">
                            <a:schemeClr val="dk1"/>
                          </a:fillRef>
                          <a:effectRef idx="0">
                            <a:schemeClr val="dk1"/>
                          </a:effectRef>
                          <a:fontRef idx="minor">
                            <a:schemeClr val="tx1"/>
                          </a:fontRef>
                        </wps:style>
                        <wps:bodyPr/>
                      </wps:wsp>
                      <wps:wsp>
                        <wps:cNvPr id="404" name="Straight Connector 404"/>
                        <wps:cNvCnPr/>
                        <wps:spPr>
                          <a:xfrm>
                            <a:off x="5549222" y="6980"/>
                            <a:ext cx="0" cy="4303644"/>
                          </a:xfrm>
                          <a:prstGeom prst="line">
                            <a:avLst/>
                          </a:prstGeom>
                          <a:ln w="9525">
                            <a:prstDash val="lgDash"/>
                          </a:ln>
                        </wps:spPr>
                        <wps:style>
                          <a:lnRef idx="1">
                            <a:schemeClr val="dk1"/>
                          </a:lnRef>
                          <a:fillRef idx="0">
                            <a:schemeClr val="dk1"/>
                          </a:fillRef>
                          <a:effectRef idx="0">
                            <a:schemeClr val="dk1"/>
                          </a:effectRef>
                          <a:fontRef idx="minor">
                            <a:schemeClr val="tx1"/>
                          </a:fontRef>
                        </wps:style>
                        <wps:bodyPr/>
                      </wps:wsp>
                      <wpg:grpSp>
                        <wpg:cNvPr id="414" name="Group 414"/>
                        <wpg:cNvGrpSpPr/>
                        <wpg:grpSpPr>
                          <a:xfrm>
                            <a:off x="0" y="1193606"/>
                            <a:ext cx="6021015" cy="3433168"/>
                            <a:chOff x="0" y="0"/>
                            <a:chExt cx="6021015" cy="3433168"/>
                          </a:xfrm>
                        </wpg:grpSpPr>
                        <wps:wsp>
                          <wps:cNvPr id="401" name="Straight Connector 401"/>
                          <wps:cNvCnPr/>
                          <wps:spPr>
                            <a:xfrm flipH="1" flipV="1">
                              <a:off x="335833" y="3107502"/>
                              <a:ext cx="5685182" cy="12662"/>
                            </a:xfrm>
                            <a:prstGeom prst="line">
                              <a:avLst/>
                            </a:prstGeom>
                          </wps:spPr>
                          <wps:style>
                            <a:lnRef idx="1">
                              <a:schemeClr val="dk1"/>
                            </a:lnRef>
                            <a:fillRef idx="0">
                              <a:schemeClr val="dk1"/>
                            </a:fillRef>
                            <a:effectRef idx="0">
                              <a:schemeClr val="dk1"/>
                            </a:effectRef>
                            <a:fontRef idx="minor">
                              <a:schemeClr val="tx1"/>
                            </a:fontRef>
                          </wps:style>
                          <wps:bodyPr/>
                        </wps:wsp>
                        <wps:wsp>
                          <wps:cNvPr id="405" name="Text Box 2"/>
                          <wps:cNvSpPr txBox="1">
                            <a:spLocks noChangeArrowheads="1"/>
                          </wps:cNvSpPr>
                          <wps:spPr bwMode="auto">
                            <a:xfrm>
                              <a:off x="2255168" y="3198036"/>
                              <a:ext cx="568234" cy="235132"/>
                            </a:xfrm>
                            <a:prstGeom prst="rect">
                              <a:avLst/>
                            </a:prstGeom>
                            <a:noFill/>
                            <a:ln w="9525">
                              <a:noFill/>
                              <a:miter lim="800000"/>
                              <a:headEnd/>
                              <a:tailEnd/>
                            </a:ln>
                          </wps:spPr>
                          <wps:txbx>
                            <w:txbxContent>
                              <w:p w:rsidR="00AC7A73" w:rsidRDefault="00AC7A73">
                                <w:r>
                                  <w:t>Time</w:t>
                                </w:r>
                              </w:p>
                            </w:txbxContent>
                          </wps:txbx>
                          <wps:bodyPr rot="0" vert="horz" wrap="square" lIns="91440" tIns="45720" rIns="91440" bIns="45720" anchor="t" anchorCtr="0">
                            <a:noAutofit/>
                          </wps:bodyPr>
                        </wps:wsp>
                        <wps:wsp>
                          <wps:cNvPr id="406" name="Text Box 2"/>
                          <wps:cNvSpPr txBox="1">
                            <a:spLocks noChangeArrowheads="1"/>
                          </wps:cNvSpPr>
                          <wps:spPr bwMode="auto">
                            <a:xfrm>
                              <a:off x="3492475" y="3198036"/>
                              <a:ext cx="568234" cy="235132"/>
                            </a:xfrm>
                            <a:prstGeom prst="rect">
                              <a:avLst/>
                            </a:prstGeom>
                            <a:noFill/>
                            <a:ln w="9525">
                              <a:noFill/>
                              <a:miter lim="800000"/>
                              <a:headEnd/>
                              <a:tailEnd/>
                            </a:ln>
                          </wps:spPr>
                          <wps:txbx>
                            <w:txbxContent>
                              <w:p w:rsidR="00AC7A73" w:rsidRPr="001D7836" w:rsidRDefault="00AC7A73" w:rsidP="001D7836">
                                <w:pPr>
                                  <w:jc w:val="center"/>
                                  <w:rPr>
                                    <w:lang w:val="en-AU"/>
                                  </w:rPr>
                                </w:pPr>
                                <w:r>
                                  <w:rPr>
                                    <w:lang w:val="en-AU"/>
                                  </w:rPr>
                                  <w:t>E1</w:t>
                                </w:r>
                              </w:p>
                            </w:txbxContent>
                          </wps:txbx>
                          <wps:bodyPr rot="0" vert="horz" wrap="square" lIns="91440" tIns="45720" rIns="91440" bIns="45720" anchor="t" anchorCtr="0">
                            <a:noAutofit/>
                          </wps:bodyPr>
                        </wps:wsp>
                        <wps:wsp>
                          <wps:cNvPr id="407" name="Text Box 2"/>
                          <wps:cNvSpPr txBox="1">
                            <a:spLocks noChangeArrowheads="1"/>
                          </wps:cNvSpPr>
                          <wps:spPr bwMode="auto">
                            <a:xfrm>
                              <a:off x="4059825" y="3198036"/>
                              <a:ext cx="568234" cy="235132"/>
                            </a:xfrm>
                            <a:prstGeom prst="rect">
                              <a:avLst/>
                            </a:prstGeom>
                            <a:noFill/>
                            <a:ln w="9525">
                              <a:noFill/>
                              <a:miter lim="800000"/>
                              <a:headEnd/>
                              <a:tailEnd/>
                            </a:ln>
                          </wps:spPr>
                          <wps:txbx>
                            <w:txbxContent>
                              <w:p w:rsidR="00AC7A73" w:rsidRPr="001D7836" w:rsidRDefault="00AC7A73" w:rsidP="001D7836">
                                <w:pPr>
                                  <w:jc w:val="center"/>
                                  <w:rPr>
                                    <w:lang w:val="en-AU"/>
                                  </w:rPr>
                                </w:pPr>
                                <w:r>
                                  <w:rPr>
                                    <w:lang w:val="en-AU"/>
                                  </w:rPr>
                                  <w:t>C</w:t>
                                </w:r>
                              </w:p>
                            </w:txbxContent>
                          </wps:txbx>
                          <wps:bodyPr rot="0" vert="horz" wrap="square" lIns="91440" tIns="45720" rIns="91440" bIns="45720" anchor="t" anchorCtr="0">
                            <a:noAutofit/>
                          </wps:bodyPr>
                        </wps:wsp>
                        <wps:wsp>
                          <wps:cNvPr id="408" name="Text Box 2"/>
                          <wps:cNvSpPr txBox="1">
                            <a:spLocks noChangeArrowheads="1"/>
                          </wps:cNvSpPr>
                          <wps:spPr bwMode="auto">
                            <a:xfrm>
                              <a:off x="5260918" y="3198036"/>
                              <a:ext cx="568234" cy="235132"/>
                            </a:xfrm>
                            <a:prstGeom prst="rect">
                              <a:avLst/>
                            </a:prstGeom>
                            <a:noFill/>
                            <a:ln w="9525">
                              <a:noFill/>
                              <a:miter lim="800000"/>
                              <a:headEnd/>
                              <a:tailEnd/>
                            </a:ln>
                          </wps:spPr>
                          <wps:txbx>
                            <w:txbxContent>
                              <w:p w:rsidR="00AC7A73" w:rsidRPr="001D7836" w:rsidRDefault="00AC7A73" w:rsidP="001D7836">
                                <w:pPr>
                                  <w:jc w:val="center"/>
                                  <w:rPr>
                                    <w:lang w:val="en-AU"/>
                                  </w:rPr>
                                </w:pPr>
                                <w:r>
                                  <w:rPr>
                                    <w:lang w:val="en-AU"/>
                                  </w:rPr>
                                  <w:t>E2</w:t>
                                </w:r>
                              </w:p>
                            </w:txbxContent>
                          </wps:txbx>
                          <wps:bodyPr rot="0" vert="horz" wrap="square" lIns="91440" tIns="45720" rIns="91440" bIns="45720" anchor="t" anchorCtr="0">
                            <a:noAutofit/>
                          </wps:bodyPr>
                        </wps:wsp>
                        <wps:wsp>
                          <wps:cNvPr id="409" name="Text Box 2"/>
                          <wps:cNvSpPr txBox="1">
                            <a:spLocks noChangeArrowheads="1"/>
                          </wps:cNvSpPr>
                          <wps:spPr bwMode="auto">
                            <a:xfrm>
                              <a:off x="169853" y="3074306"/>
                              <a:ext cx="568234" cy="235132"/>
                            </a:xfrm>
                            <a:prstGeom prst="rect">
                              <a:avLst/>
                            </a:prstGeom>
                            <a:noFill/>
                            <a:ln w="9525">
                              <a:noFill/>
                              <a:miter lim="800000"/>
                              <a:headEnd/>
                              <a:tailEnd/>
                            </a:ln>
                          </wps:spPr>
                          <wps:txbx>
                            <w:txbxContent>
                              <w:p w:rsidR="00AC7A73" w:rsidRPr="001D7836" w:rsidRDefault="00AC7A73">
                                <w:pPr>
                                  <w:rPr>
                                    <w:lang w:val="en-AU"/>
                                  </w:rPr>
                                </w:pPr>
                                <w:r>
                                  <w:rPr>
                                    <w:lang w:val="en-AU"/>
                                  </w:rPr>
                                  <w:t>0</w:t>
                                </w:r>
                              </w:p>
                            </w:txbxContent>
                          </wps:txbx>
                          <wps:bodyPr rot="0" vert="horz" wrap="square" lIns="91440" tIns="45720" rIns="91440" bIns="45720" anchor="t" anchorCtr="0">
                            <a:noAutofit/>
                          </wps:bodyPr>
                        </wps:wsp>
                        <wps:wsp>
                          <wps:cNvPr id="410" name="Text Box 2"/>
                          <wps:cNvSpPr txBox="1">
                            <a:spLocks noChangeArrowheads="1"/>
                          </wps:cNvSpPr>
                          <wps:spPr bwMode="auto">
                            <a:xfrm rot="16200000">
                              <a:off x="-506140" y="506140"/>
                              <a:ext cx="1247412" cy="235132"/>
                            </a:xfrm>
                            <a:prstGeom prst="rect">
                              <a:avLst/>
                            </a:prstGeom>
                            <a:noFill/>
                            <a:ln w="9525">
                              <a:noFill/>
                              <a:miter lim="800000"/>
                              <a:headEnd/>
                              <a:tailEnd/>
                            </a:ln>
                          </wps:spPr>
                          <wps:txbx>
                            <w:txbxContent>
                              <w:p w:rsidR="00AC7A73" w:rsidRPr="001D7836" w:rsidRDefault="00AC7A73">
                                <w:pPr>
                                  <w:rPr>
                                    <w:lang w:val="en-AU"/>
                                  </w:rPr>
                                </w:pPr>
                                <w:r>
                                  <w:rPr>
                                    <w:lang w:val="en-AU"/>
                                  </w:rPr>
                                  <w:t>Concentration</w:t>
                                </w:r>
                              </w:p>
                            </w:txbxContent>
                          </wps:txbx>
                          <wps:bodyPr rot="0" vert="horz" wrap="square" lIns="91440" tIns="45720" rIns="91440" bIns="45720" anchor="t" anchorCtr="0">
                            <a:noAutofit/>
                          </wps:bodyPr>
                        </wps:wsp>
                        <wps:wsp>
                          <wps:cNvPr id="411" name="Straight Connector 411"/>
                          <wps:cNvCnPr/>
                          <wps:spPr>
                            <a:xfrm>
                              <a:off x="3776150" y="3113537"/>
                              <a:ext cx="0" cy="72662"/>
                            </a:xfrm>
                            <a:prstGeom prst="line">
                              <a:avLst/>
                            </a:prstGeom>
                          </wps:spPr>
                          <wps:style>
                            <a:lnRef idx="1">
                              <a:schemeClr val="dk1"/>
                            </a:lnRef>
                            <a:fillRef idx="0">
                              <a:schemeClr val="dk1"/>
                            </a:fillRef>
                            <a:effectRef idx="0">
                              <a:schemeClr val="dk1"/>
                            </a:effectRef>
                            <a:fontRef idx="minor">
                              <a:schemeClr val="tx1"/>
                            </a:fontRef>
                          </wps:style>
                          <wps:bodyPr/>
                        </wps:wsp>
                        <wps:wsp>
                          <wps:cNvPr id="412" name="Straight Connector 412"/>
                          <wps:cNvCnPr/>
                          <wps:spPr>
                            <a:xfrm>
                              <a:off x="4343500" y="3113537"/>
                              <a:ext cx="0" cy="72662"/>
                            </a:xfrm>
                            <a:prstGeom prst="line">
                              <a:avLst/>
                            </a:prstGeom>
                          </wps:spPr>
                          <wps:style>
                            <a:lnRef idx="1">
                              <a:schemeClr val="dk1"/>
                            </a:lnRef>
                            <a:fillRef idx="0">
                              <a:schemeClr val="dk1"/>
                            </a:fillRef>
                            <a:effectRef idx="0">
                              <a:schemeClr val="dk1"/>
                            </a:effectRef>
                            <a:fontRef idx="minor">
                              <a:schemeClr val="tx1"/>
                            </a:fontRef>
                          </wps:style>
                          <wps:bodyPr/>
                        </wps:wsp>
                        <wps:wsp>
                          <wps:cNvPr id="413" name="Straight Connector 413"/>
                          <wps:cNvCnPr/>
                          <wps:spPr>
                            <a:xfrm>
                              <a:off x="5550629" y="3122591"/>
                              <a:ext cx="0" cy="72662"/>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id="Group 415" o:spid="_x0000_s1298" style="width:474.1pt;height:364.3pt;mso-position-horizontal-relative:char;mso-position-vertical-relative:line" coordsize="60210,4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">
                <v:line id="Straight Connector 400" o:spid="_x0000_s1299" style="position:absolute;visibility:visible;mso-wrap-style:square" from="3350,0" to="3350,43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jgSMQAAADcAAAADwAAAGRycy9kb3ducmV2LnhtbESPTW/CMAyG75P2HyIj7TZS9oGgENA0&#10;DYHGaQzuVmPaisYpSQbZv8eHSTtar9/HfubL7Dp1oRBbzwZGwwIUceVty7WB/ffqcQIqJmSLnWcy&#10;8EsRlov7uzmW1l/5iy67VCuBcCzRQJNSX2odq4YcxqHviSU7+uAwyRhqbQNeBe46/VQUY+2wZbnQ&#10;YE/vDVWn3Y8Tyuhwdnp9muLhM2zDx/M4v+azMQ+D/DYDlSin/+W/9sYaeCnkfZEREd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OBIxAAAANwAAAAPAAAAAAAAAAAA&#10;AAAAAKECAABkcnMvZG93bnJldi54bWxQSwUGAAAAAAQABAD5AAAAkgMAAAAA&#10;" strokecolor="black [3040]"/>
                <v:line id="Straight Connector 402" o:spid="_x0000_s1300" style="position:absolute;visibility:visible;mso-wrap-style:square" from="37762,69" to="37762,43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e38UAAADcAAAADwAAAGRycy9kb3ducmV2LnhtbESPT4vCMBTE78J+h/AWvGnqnxapRlmE&#10;FT14WHdRj4/m2Rabl9LEWr+9ERY8DjPzG2ax6kwlWmpcaVnBaBiBIM6sLjlX8Pf7PZiBcB5ZY2WZ&#10;FDzIwWr50Vtgqu2df6g9+FwECLsUFRTe16mULivIoBvamjh4F9sY9EE2udQN3gPcVHIcRYk0WHJY&#10;KLCmdUHZ9XAzCs6nadJN4iPG7f4ar/cbt8PHTKn+Z/c1B+Gp8+/wf3urFUyjMbzOhCM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e38UAAADcAAAADwAAAAAAAAAA&#10;AAAAAAChAgAAZHJzL2Rvd25yZXYueG1sUEsFBgAAAAAEAAQA+QAAAJMDAAAAAA==&#10;" strokecolor="black [3040]">
                  <v:stroke dashstyle="longDash"/>
                </v:line>
                <v:line id="Straight Connector 403" o:spid="_x0000_s1301" style="position:absolute;visibility:visible;mso-wrap-style:square" from="43416,69" to="43416,43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97RMQAAADcAAAADwAAAGRycy9kb3ducmV2LnhtbESPQYvCMBSE78L+h/AWvGnqaotUoyyC&#10;ogcP6y7q8dE822LzUppY6783woLHYWa+YebLzlSipcaVlhWMhhEI4szqknMFf7/rwRSE88gaK8uk&#10;4EEOlouP3hxTbe/8Q+3B5yJA2KWooPC+TqV0WUEG3dDWxMG72MagD7LJpW7wHuCmkl9RlEiDJYeF&#10;AmtaFZRdDzej4HyaJN04PmLc7q/xar9xO3xMlep/dt8zEJ46/w7/t7dawSQaw+tMOAJy8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r3tExAAAANwAAAAPAAAAAAAAAAAA&#10;AAAAAKECAABkcnMvZG93bnJldi54bWxQSwUGAAAAAAQABAD5AAAAkgMAAAAA&#10;" strokecolor="black [3040]">
                  <v:stroke dashstyle="longDash"/>
                </v:line>
                <v:line id="Straight Connector 404" o:spid="_x0000_s1302" style="position:absolute;visibility:visible;mso-wrap-style:square" from="55492,69" to="55492,43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bjMMYAAADcAAAADwAAAGRycy9kb3ducmV2LnhtbESPQWvCQBSE7wX/w/KE3pqNbRIkdQ0S&#10;qLQHD9pSPT6yr0kw+zZk1xj/fbcg9DjMzDfMqphMJ0YaXGtZwSKKQRBXVrdcK/j6fHtagnAeWWNn&#10;mRTcyEGxnj2sMNf2ynsaD74WAcIuRwWN930upasaMugi2xMH78cOBn2QQy31gNcAN518juNMGmw5&#10;LDTYU9lQdT5cjILTMcmml/Qb03F3Tsvd1n3gbanU43zavILwNPn/8L39rhUkcQJ/Z8IR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9G4zDGAAAA3AAAAA8AAAAAAAAA&#10;AAAAAAAAoQIAAGRycy9kb3ducmV2LnhtbFBLBQYAAAAABAAEAPkAAACUAwAAAAA=&#10;" strokecolor="black [3040]">
                  <v:stroke dashstyle="longDash"/>
                </v:line>
                <v:group id="Group 414" o:spid="_x0000_s1303" style="position:absolute;top:11936;width:60210;height:34331" coordsize="60210,34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line id="Straight Connector 401" o:spid="_x0000_s1304" style="position:absolute;flip:x y;visibility:visible;mso-wrap-style:square" from="3358,31075" to="60210,31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IO88UAAADcAAAADwAAAGRycy9kb3ducmV2LnhtbESPQWsCMRSE74L/ITyhF9HEUkRWoxSt&#10;0J5qbffg7bF57i7dvGyTdF3/vSkIPQ4z8w2z2vS2ER35UDvWMJsqEMSFMzWXGr4+95MFiBCRDTaO&#10;ScOVAmzWw8EKM+Mu/EHdMZYiQThkqKGKsc2kDEVFFsPUtcTJOztvMSbpS2k8XhLcNvJRqbm0WHNa&#10;qLClbUXF9/HXamgXpZ+//xzUS77rTm9jyn1u91o/jPrnJYhIffwP39uvRsOTmsHfmXQE5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8IO88UAAADcAAAADwAAAAAAAAAA&#10;AAAAAAChAgAAZHJzL2Rvd25yZXYueG1sUEsFBgAAAAAEAAQA+QAAAJMDAAAAAA==&#10;" strokecolor="black [3040]"/>
                  <v:shape id="_x0000_s1305" type="#_x0000_t202" style="position:absolute;left:22551;top:31980;width:5683;height:2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kf/MMA&#10;AADcAAAADwAAAGRycy9kb3ducmV2LnhtbESPT4vCMBTE7wt+h/CEva2JootWo4gi7ElZ/4G3R/Ns&#10;i81LaaKt394sLHgcZuY3zGzR2lI8qPaFYw39ngJBnDpTcKbheNh8jUH4gGywdEwanuRhMe98zDAx&#10;ruFfeuxDJiKEfYIa8hCqREqf5mTR91xFHL2rqy2GKOtMmhqbCLelHCj1LS0WHBdyrGiVU3rb362G&#10;0/Z6OQ/VLlvbUdW4Vkm2E6n1Z7ddTkEEasM7/N/+M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kf/MMAAADcAAAADwAAAAAAAAAAAAAAAACYAgAAZHJzL2Rv&#10;d25yZXYueG1sUEsFBgAAAAAEAAQA9QAAAIgDAAAAAA==&#10;" filled="f" stroked="f">
                    <v:textbox>
                      <w:txbxContent>
                        <w:p w:rsidR="00AC7A73" w:rsidRDefault="00AC7A73">
                          <w:r>
                            <w:t>Time</w:t>
                          </w:r>
                        </w:p>
                      </w:txbxContent>
                    </v:textbox>
                  </v:shape>
                  <v:shape id="_x0000_s1306" type="#_x0000_t202" style="position:absolute;left:34924;top:31980;width:5683;height:2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uBi8MA&#10;AADcAAAADwAAAGRycy9kb3ducmV2LnhtbESPT4vCMBTE7wt+h/CEva2Ji4pWo4iLsCdl/QfeHs2z&#10;LTYvpYm2fnsjLHgcZuY3zGzR2lLcqfaFYw39ngJBnDpTcKbhsF9/jUH4gGywdEwaHuRhMe98zDAx&#10;ruE/uu9CJiKEfYIa8hCqREqf5mTR91xFHL2Lqy2GKOtMmhqbCLel/FZqJC0WHBdyrGiVU3rd3ayG&#10;4+ZyPg3UNvuxw6pxrZJsJ1Lrz267nIII1IZ3+L/9azQM1Ah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uBi8MAAADcAAAADwAAAAAAAAAAAAAAAACYAgAAZHJzL2Rv&#10;d25yZXYueG1sUEsFBgAAAAAEAAQA9QAAAIgDAAAAAA==&#10;" filled="f" stroked="f">
                    <v:textbox>
                      <w:txbxContent>
                        <w:p w:rsidR="00AC7A73" w:rsidRPr="001D7836" w:rsidRDefault="00AC7A73" w:rsidP="001D7836">
                          <w:pPr>
                            <w:jc w:val="center"/>
                            <w:rPr>
                              <w:lang w:val="en-AU"/>
                            </w:rPr>
                          </w:pPr>
                          <w:r>
                            <w:rPr>
                              <w:lang w:val="en-AU"/>
                            </w:rPr>
                            <w:t>E1</w:t>
                          </w:r>
                        </w:p>
                      </w:txbxContent>
                    </v:textbox>
                  </v:shape>
                  <v:shape id="_x0000_s1307" type="#_x0000_t202" style="position:absolute;left:40598;top:31980;width:5682;height:2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ckEMQA&#10;AADcAAAADwAAAGRycy9kb3ducmV2LnhtbESPQWvCQBSE7wX/w/IEb7qr2FbTbESUQk8tpip4e2Sf&#10;SWj2bchuTfrvuwWhx2FmvmHSzWAbcaPO1441zGcKBHHhTM2lhuPn63QFwgdkg41j0vBDHjbZ6CHF&#10;xLieD3TLQykihH2CGqoQ2kRKX1Rk0c9cSxy9q+sshii7UpoO+wi3jVwo9SQt1hwXKmxpV1HxlX9b&#10;Daf36+W8VB/l3j62vRuUZLuWWk/Gw/YFRKAh/Ifv7TejYam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XJBDEAAAA3AAAAA8AAAAAAAAAAAAAAAAAmAIAAGRycy9k&#10;b3ducmV2LnhtbFBLBQYAAAAABAAEAPUAAACJAwAAAAA=&#10;" filled="f" stroked="f">
                    <v:textbox>
                      <w:txbxContent>
                        <w:p w:rsidR="00AC7A73" w:rsidRPr="001D7836" w:rsidRDefault="00AC7A73" w:rsidP="001D7836">
                          <w:pPr>
                            <w:jc w:val="center"/>
                            <w:rPr>
                              <w:lang w:val="en-AU"/>
                            </w:rPr>
                          </w:pPr>
                          <w:r>
                            <w:rPr>
                              <w:lang w:val="en-AU"/>
                            </w:rPr>
                            <w:t>C</w:t>
                          </w:r>
                        </w:p>
                      </w:txbxContent>
                    </v:textbox>
                  </v:shape>
                  <v:shape id="_x0000_s1308" type="#_x0000_t202" style="position:absolute;left:52609;top:31980;width:5682;height:2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iwYsAA&#10;AADcAAAADwAAAGRycy9kb3ducmV2LnhtbERPTYvCMBC9C/sfwix402RFZbcaZVEET4p1V/A2NGNb&#10;bCalibb+e3MQPD7e93zZ2UrcqfGlYw1fQwWCOHOm5FzD33Ez+AbhA7LByjFpeJCH5eKjN8fEuJYP&#10;dE9DLmII+wQ1FCHUiZQ+K8iiH7qaOHIX11gMETa5NA22MdxWcqTUVFosOTYUWNOqoOya3qyG/93l&#10;fBqrfb62k7p1nZJsf6TW/c/udwYiUBfe4pd7azSMVV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0iwYsAAAADcAAAADwAAAAAAAAAAAAAAAACYAgAAZHJzL2Rvd25y&#10;ZXYueG1sUEsFBgAAAAAEAAQA9QAAAIUDAAAAAA==&#10;" filled="f" stroked="f">
                    <v:textbox>
                      <w:txbxContent>
                        <w:p w:rsidR="00AC7A73" w:rsidRPr="001D7836" w:rsidRDefault="00AC7A73" w:rsidP="001D7836">
                          <w:pPr>
                            <w:jc w:val="center"/>
                            <w:rPr>
                              <w:lang w:val="en-AU"/>
                            </w:rPr>
                          </w:pPr>
                          <w:r>
                            <w:rPr>
                              <w:lang w:val="en-AU"/>
                            </w:rPr>
                            <w:t>E2</w:t>
                          </w:r>
                        </w:p>
                      </w:txbxContent>
                    </v:textbox>
                  </v:shape>
                  <v:shape id="_x0000_s1309" type="#_x0000_t202" style="position:absolute;left:1698;top:30743;width:5682;height:2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QV+cQA&#10;AADcAAAADwAAAGRycy9kb3ducmV2LnhtbESPzWrDMBCE74W8g9hAbrWUkpbYiWxCS6CnluYPclus&#10;jW1irYylxu7bV4VCjsPMfMOsi9G24ka9bxxrmCcKBHHpTMOVhsN++7gE4QOywdYxafghD0U+eVhj&#10;ZtzAX3TbhUpECPsMNdQhdJmUvqzJok9cRxy9i+sthij7Spoehwi3rXxS6kVabDgu1NjRa03ldfdt&#10;NRw/LufTQn1Wb/a5G9yoJNtUaj2bjpsViEBjuIf/2+9Gw0K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EFfnEAAAA3AAAAA8AAAAAAAAAAAAAAAAAmAIAAGRycy9k&#10;b3ducmV2LnhtbFBLBQYAAAAABAAEAPUAAACJAwAAAAA=&#10;" filled="f" stroked="f">
                    <v:textbox>
                      <w:txbxContent>
                        <w:p w:rsidR="00AC7A73" w:rsidRPr="001D7836" w:rsidRDefault="00AC7A73">
                          <w:pPr>
                            <w:rPr>
                              <w:lang w:val="en-AU"/>
                            </w:rPr>
                          </w:pPr>
                          <w:r>
                            <w:rPr>
                              <w:lang w:val="en-AU"/>
                            </w:rPr>
                            <w:t>0</w:t>
                          </w:r>
                        </w:p>
                      </w:txbxContent>
                    </v:textbox>
                  </v:shape>
                  <v:shape id="_x0000_s1310" type="#_x0000_t202" style="position:absolute;left:-5061;top:5061;width:12474;height:235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TJr8A&#10;AADcAAAADwAAAGRycy9kb3ducmV2LnhtbERPS2uDQBC+B/oflin0EpLV0pRiXKUPArnGtPfBnajU&#10;nRV3GvXfZw+FHD++d17OrldXGkPn2UC6TUAR19523Bj4Ph82b6CCIFvsPZOBhQKUxcMqx8z6iU90&#10;raRRMYRDhgZakSHTOtQtOQxbPxBH7uJHhxLh2Gg74hTDXa+fk+RVO+w4NrQ40GdL9W/15wzIl3Te&#10;/qyTiz9Nu4/lWAXtFmOeHuf3PSihWe7if/fRGnhJ4/x4Jh4BXd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5MmvwAAANwAAAAPAAAAAAAAAAAAAAAAAJgCAABkcnMvZG93bnJl&#10;di54bWxQSwUGAAAAAAQABAD1AAAAhAMAAAAA&#10;" filled="f" stroked="f">
                    <v:textbox>
                      <w:txbxContent>
                        <w:p w:rsidR="00AC7A73" w:rsidRPr="001D7836" w:rsidRDefault="00AC7A73">
                          <w:pPr>
                            <w:rPr>
                              <w:lang w:val="en-AU"/>
                            </w:rPr>
                          </w:pPr>
                          <w:r>
                            <w:rPr>
                              <w:lang w:val="en-AU"/>
                            </w:rPr>
                            <w:t>Concentration</w:t>
                          </w:r>
                        </w:p>
                      </w:txbxContent>
                    </v:textbox>
                  </v:shape>
                  <v:line id="Straight Connector 411" o:spid="_x0000_s1311" style="position:absolute;visibility:visible;mso-wrap-style:square" from="37761,31135" to="37761,31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3TDsMAAADcAAAADwAAAGRycy9kb3ducmV2LnhtbESPQWsCMRSE7wX/Q3iCt5pdbRe7NYqU&#10;Sks9qfX+2LzuLm5e1iRq/PemUOhxmJlvmPkymk5cyPnWsoJ8nIEgrqxuuVbwvV8/zkD4gKyxs0wK&#10;buRhuRg8zLHU9spbuuxCLRKEfYkKmhD6UkpfNWTQj21PnLwf6wyGJF0ttcNrgptOTrKskAZbTgsN&#10;9vTWUHXcnU2i5IeTkR/HFzx8uY17nxbxOZ6UGg3j6hVEoBj+w3/tT63gKc/h90w6An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t0w7DAAAA3AAAAA8AAAAAAAAAAAAA&#10;AAAAoQIAAGRycy9kb3ducmV2LnhtbFBLBQYAAAAABAAEAPkAAACRAwAAAAA=&#10;" strokecolor="black [3040]"/>
                  <v:line id="Straight Connector 412" o:spid="_x0000_s1312" style="position:absolute;visibility:visible;mso-wrap-style:square" from="43435,31135" to="43435,31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9NecMAAADcAAAADwAAAGRycy9kb3ducmV2LnhtbESPT2sCMRTE7wW/Q3iCN82utqKrUaS0&#10;tNST/+6PzXN3cfOyJqmm374pCD0OM/MbZrmOphU3cr6xrCAfZSCIS6sbrhQcD+/DGQgfkDW2lknB&#10;D3lYr3pPSyy0vfOObvtQiQRhX6CCOoSukNKXNRn0I9sRJ+9sncGQpKukdnhPcNPKcZZNpcGG00KN&#10;Hb3WVF723yZR8tPVyI/LHE9fbuveJtP4Eq9KDfpxswARKIb/8KP9qRU852P4O5OO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TXnDAAAA3AAAAA8AAAAAAAAAAAAA&#10;AAAAoQIAAGRycy9kb3ducmV2LnhtbFBLBQYAAAAABAAEAPkAAACRAwAAAAA=&#10;" strokecolor="black [3040]"/>
                  <v:line id="Straight Connector 413" o:spid="_x0000_s1313" style="position:absolute;visibility:visible;mso-wrap-style:square" from="55506,31225" to="55506,31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4sMAAADcAAAADwAAAGRycy9kb3ducmV2LnhtbESPT2sCMRTE7wW/Q3iCN81ubUVXo0ix&#10;tNST/+6PzXN3cfOyJqmm374pCD0OM/MbZrGKphU3cr6xrCAfZSCIS6sbrhQcD+/DKQgfkDW2lknB&#10;D3lYLXtPCyy0vfOObvtQiQRhX6CCOoSukNKXNRn0I9sRJ+9sncGQpKukdnhPcNPK5yybSIMNp4Ua&#10;O3qrqbzsv02i5KerkR+XGZ6+3NZtxpP4Gq9KDfpxPQcRKIb/8KP9qRW85GP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z6OLDAAAA3AAAAA8AAAAAAAAAAAAA&#10;AAAAoQIAAGRycy9kb3ducmV2LnhtbFBLBQYAAAAABAAEAPkAAACRAwAAAAA=&#10;" strokecolor="black [3040]"/>
                </v:group>
                <w10:anchorlock/>
              </v:group>
            </w:pict>
          </mc:Fallback>
        </mc:AlternateContent>
      </w:r>
    </w:p>
    <w:p w:rsidR="00A222CA" w:rsidRPr="00B84AC7" w:rsidRDefault="00322118" w:rsidP="003D2487">
      <w:pPr>
        <w:pStyle w:val="ListParagraph"/>
        <w:numPr>
          <w:ilvl w:val="0"/>
          <w:numId w:val="38"/>
        </w:numPr>
        <w:tabs>
          <w:tab w:val="right" w:pos="10490"/>
        </w:tabs>
      </w:pPr>
      <w:r w:rsidRPr="00B84AC7">
        <w:t>At Time C, as shown on the axis, a small quantity of concentration NaCℓ solution is added to the system, and the system is then again allowed to reach equilibrium at Time E2. On the same axis above, show how the concentrations of NH</w:t>
      </w:r>
      <w:r w:rsidRPr="00B84AC7">
        <w:rPr>
          <w:vertAlign w:val="subscript"/>
        </w:rPr>
        <w:t>3</w:t>
      </w:r>
      <w:r w:rsidRPr="00B84AC7">
        <w:t>(aq) and [Ag(NH</w:t>
      </w:r>
      <w:r w:rsidRPr="00B84AC7">
        <w:rPr>
          <w:vertAlign w:val="subscript"/>
        </w:rPr>
        <w:t>3</w:t>
      </w:r>
      <w:r w:rsidRPr="00B84AC7">
        <w:t>)</w:t>
      </w:r>
      <w:r w:rsidRPr="00B84AC7">
        <w:rPr>
          <w:vertAlign w:val="subscript"/>
        </w:rPr>
        <w:t>2</w:t>
      </w:r>
      <w:r w:rsidRPr="00B84AC7">
        <w:t>]</w:t>
      </w:r>
      <w:r w:rsidRPr="00B84AC7">
        <w:rPr>
          <w:vertAlign w:val="superscript"/>
        </w:rPr>
        <w:t>+</w:t>
      </w:r>
      <w:r w:rsidRPr="00B84AC7">
        <w:t>(aq) would change in response to the addition of NaCℓ solution from Time C until equilibrium is reached at Time E2.</w:t>
      </w:r>
      <w:r w:rsidRPr="00B84AC7">
        <w:tab/>
        <w:t>(3 marks)</w:t>
      </w:r>
    </w:p>
    <w:p w:rsidR="00322118" w:rsidRPr="00B84AC7" w:rsidRDefault="00A222CA" w:rsidP="007C459C">
      <w:pPr>
        <w:tabs>
          <w:tab w:val="right" w:pos="10490"/>
        </w:tabs>
        <w:rPr>
          <w:b/>
        </w:rPr>
      </w:pPr>
      <w:r w:rsidRPr="00B84AC7">
        <w:br w:type="column"/>
      </w:r>
      <w:r w:rsidR="00322118" w:rsidRPr="00B84AC7">
        <w:rPr>
          <w:b/>
        </w:rPr>
        <w:lastRenderedPageBreak/>
        <w:t>WACE 2016 Sample Q27:</w:t>
      </w:r>
      <w:r w:rsidR="005B1CB6" w:rsidRPr="00B84AC7">
        <w:rPr>
          <w:b/>
        </w:rPr>
        <w:t xml:space="preserve"> </w:t>
      </w:r>
      <w:r w:rsidR="005B1CB6" w:rsidRPr="00B84AC7">
        <w:rPr>
          <w:b/>
        </w:rPr>
        <w:tab/>
      </w:r>
      <w:r w:rsidR="005B1CB6" w:rsidRPr="00B84AC7">
        <w:rPr>
          <w:i/>
          <w:sz w:val="20"/>
          <w:u w:val="single"/>
        </w:rPr>
        <w:t>Originally from WACE 2011</w:t>
      </w:r>
    </w:p>
    <w:p w:rsidR="00322118" w:rsidRPr="00B84AC7" w:rsidRDefault="00322118" w:rsidP="00322118">
      <w:r w:rsidRPr="00B84AC7">
        <w:t>Lactic acid is produced by muscles during exercise, is found in many milk products and is used in the brewing of beer. It is also used in a number of canned food items as a buffer.</w:t>
      </w:r>
    </w:p>
    <w:p w:rsidR="00322118" w:rsidRPr="00B84AC7" w:rsidRDefault="00322118" w:rsidP="00322118">
      <w:r w:rsidRPr="00B84AC7">
        <w:t>The equation for the reaction of lactic acid with water is shown below:</w:t>
      </w:r>
    </w:p>
    <w:p w:rsidR="00322118" w:rsidRPr="00B84AC7" w:rsidRDefault="00322118" w:rsidP="00322118">
      <w:pPr>
        <w:jc w:val="center"/>
      </w:pPr>
      <w:r w:rsidRPr="00B84AC7">
        <w:rPr>
          <w:noProof/>
          <w:lang w:val="en-AU" w:eastAsia="en-AU"/>
        </w:rPr>
        <w:drawing>
          <wp:inline distT="0" distB="0" distL="0" distR="0" wp14:anchorId="65D8FB8D" wp14:editId="50374CD4">
            <wp:extent cx="5418161" cy="74087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8161" cy="740874"/>
                    </a:xfrm>
                    <a:prstGeom prst="rect">
                      <a:avLst/>
                    </a:prstGeom>
                    <a:noFill/>
                    <a:ln>
                      <a:noFill/>
                    </a:ln>
                  </pic:spPr>
                </pic:pic>
              </a:graphicData>
            </a:graphic>
          </wp:inline>
        </w:drawing>
      </w:r>
    </w:p>
    <w:p w:rsidR="00322118" w:rsidRPr="00B84AC7" w:rsidRDefault="00322118" w:rsidP="00322118">
      <w:r w:rsidRPr="00B84AC7">
        <w:t xml:space="preserve">The value of the equilibrium constant (K) for the above reaction, </w:t>
      </w:r>
      <w:r w:rsidR="00B80739" w:rsidRPr="00B84AC7">
        <w:t xml:space="preserve">at 25 °C, is approximately 7.9 × </w:t>
      </w:r>
      <w:r w:rsidRPr="00B84AC7">
        <w:t>10</w:t>
      </w:r>
      <w:r w:rsidRPr="00B84AC7">
        <w:rPr>
          <w:vertAlign w:val="superscript"/>
        </w:rPr>
        <w:t>-5</w:t>
      </w:r>
      <w:r w:rsidRPr="00B84AC7">
        <w:t>.</w:t>
      </w:r>
    </w:p>
    <w:p w:rsidR="00322118" w:rsidRPr="00B84AC7" w:rsidRDefault="00322118" w:rsidP="00322118">
      <w:r w:rsidRPr="00B84AC7">
        <w:t xml:space="preserve"> </w:t>
      </w:r>
    </w:p>
    <w:p w:rsidR="00322118" w:rsidRPr="00B84AC7" w:rsidRDefault="00322118" w:rsidP="003D2487">
      <w:pPr>
        <w:pStyle w:val="ListParagraph"/>
        <w:numPr>
          <w:ilvl w:val="0"/>
          <w:numId w:val="40"/>
        </w:numPr>
        <w:tabs>
          <w:tab w:val="right" w:pos="10490"/>
        </w:tabs>
      </w:pPr>
      <w:r w:rsidRPr="00B84AC7">
        <w:t>State whether the ratio of organic products to organic reactants will be equal to one, less than one (&lt; 1) or greater than one (&gt; 1) for this system at equilibrium at 25 °C.</w:t>
      </w:r>
      <w:r w:rsidRPr="00B84AC7">
        <w:tab/>
        <w:t>(1 mark)</w:t>
      </w:r>
    </w:p>
    <w:p w:rsidR="00322118" w:rsidRPr="00B84AC7" w:rsidRDefault="00322118" w:rsidP="00322118">
      <w:pPr>
        <w:pStyle w:val="ListParagraph"/>
        <w:tabs>
          <w:tab w:val="right" w:pos="10490"/>
        </w:tabs>
      </w:pPr>
    </w:p>
    <w:p w:rsidR="00322118" w:rsidRPr="00B84AC7" w:rsidRDefault="00322118" w:rsidP="00322118">
      <w:pPr>
        <w:pStyle w:val="ListParagraph"/>
        <w:tabs>
          <w:tab w:val="right" w:leader="dot" w:pos="10490"/>
        </w:tabs>
      </w:pPr>
      <w:r w:rsidRPr="00B84AC7">
        <w:tab/>
      </w:r>
    </w:p>
    <w:p w:rsidR="00322118" w:rsidRPr="00B84AC7" w:rsidRDefault="00322118" w:rsidP="00322118">
      <w:pPr>
        <w:tabs>
          <w:tab w:val="right" w:leader="dot" w:pos="10490"/>
        </w:tabs>
      </w:pPr>
    </w:p>
    <w:p w:rsidR="00322118" w:rsidRPr="00B84AC7" w:rsidRDefault="00322118" w:rsidP="003D2487">
      <w:pPr>
        <w:pStyle w:val="ListParagraph"/>
        <w:numPr>
          <w:ilvl w:val="0"/>
          <w:numId w:val="40"/>
        </w:numPr>
        <w:tabs>
          <w:tab w:val="right" w:pos="10490"/>
        </w:tabs>
      </w:pPr>
      <w:r w:rsidRPr="00B84AC7">
        <w:t>Predict the direction in which the equilibrium will shift immediately after the changes indicated in the table below. Write ‘left’, ‘right’ or ‘no change’.</w:t>
      </w:r>
      <w:r w:rsidRPr="00B84AC7">
        <w:tab/>
        <w:t>(3 marks)</w:t>
      </w:r>
    </w:p>
    <w:p w:rsidR="00322118" w:rsidRPr="00B84AC7" w:rsidRDefault="00322118" w:rsidP="00322118">
      <w:pPr>
        <w:pStyle w:val="ListParagraph"/>
        <w:tabs>
          <w:tab w:val="right" w:pos="10490"/>
        </w:tabs>
      </w:pPr>
    </w:p>
    <w:tbl>
      <w:tblPr>
        <w:tblStyle w:val="TableGrid"/>
        <w:tblW w:w="0" w:type="auto"/>
        <w:tblInd w:w="720" w:type="dxa"/>
        <w:tblLook w:val="04A0" w:firstRow="1" w:lastRow="0" w:firstColumn="1" w:lastColumn="0" w:noHBand="0" w:noVBand="1"/>
      </w:tblPr>
      <w:tblGrid>
        <w:gridCol w:w="2932"/>
        <w:gridCol w:w="7102"/>
      </w:tblGrid>
      <w:tr w:rsidR="00322118" w:rsidRPr="00B84AC7" w:rsidTr="00322118">
        <w:trPr>
          <w:trHeight w:val="348"/>
        </w:trPr>
        <w:tc>
          <w:tcPr>
            <w:tcW w:w="2932" w:type="dxa"/>
            <w:vAlign w:val="center"/>
          </w:tcPr>
          <w:p w:rsidR="00322118" w:rsidRPr="00B84AC7" w:rsidRDefault="00322118" w:rsidP="00322118">
            <w:pPr>
              <w:pStyle w:val="ListParagraph"/>
              <w:tabs>
                <w:tab w:val="right" w:pos="10490"/>
              </w:tabs>
              <w:ind w:left="0"/>
              <w:jc w:val="center"/>
              <w:rPr>
                <w:b/>
              </w:rPr>
            </w:pPr>
            <w:r w:rsidRPr="00B84AC7">
              <w:rPr>
                <w:b/>
              </w:rPr>
              <w:t>Change</w:t>
            </w:r>
          </w:p>
        </w:tc>
        <w:tc>
          <w:tcPr>
            <w:tcW w:w="7102" w:type="dxa"/>
            <w:vAlign w:val="center"/>
          </w:tcPr>
          <w:p w:rsidR="00322118" w:rsidRPr="00B84AC7" w:rsidRDefault="00322118" w:rsidP="00322118">
            <w:pPr>
              <w:pStyle w:val="ListParagraph"/>
              <w:tabs>
                <w:tab w:val="right" w:pos="10490"/>
              </w:tabs>
              <w:ind w:left="0"/>
              <w:jc w:val="center"/>
              <w:rPr>
                <w:b/>
              </w:rPr>
            </w:pPr>
            <w:r w:rsidRPr="00B84AC7">
              <w:rPr>
                <w:b/>
              </w:rPr>
              <w:t>Direction of initial equilibrium shift</w:t>
            </w:r>
          </w:p>
        </w:tc>
      </w:tr>
      <w:tr w:rsidR="00322118" w:rsidRPr="00B84AC7" w:rsidTr="00E05648">
        <w:trPr>
          <w:trHeight w:val="534"/>
        </w:trPr>
        <w:tc>
          <w:tcPr>
            <w:tcW w:w="2932" w:type="dxa"/>
            <w:vAlign w:val="center"/>
          </w:tcPr>
          <w:p w:rsidR="00322118" w:rsidRPr="00B84AC7" w:rsidRDefault="00322118" w:rsidP="00322118">
            <w:pPr>
              <w:pStyle w:val="ListParagraph"/>
              <w:tabs>
                <w:tab w:val="right" w:pos="10490"/>
              </w:tabs>
              <w:ind w:left="0"/>
              <w:jc w:val="center"/>
            </w:pPr>
            <w:r w:rsidRPr="00B84AC7">
              <w:t>decreasing the temperature</w:t>
            </w:r>
          </w:p>
        </w:tc>
        <w:tc>
          <w:tcPr>
            <w:tcW w:w="7102" w:type="dxa"/>
            <w:vAlign w:val="center"/>
          </w:tcPr>
          <w:p w:rsidR="00322118" w:rsidRPr="00B84AC7" w:rsidRDefault="00322118" w:rsidP="00322118">
            <w:pPr>
              <w:pStyle w:val="ListParagraph"/>
              <w:tabs>
                <w:tab w:val="right" w:pos="10490"/>
              </w:tabs>
              <w:ind w:left="0"/>
              <w:jc w:val="center"/>
            </w:pPr>
          </w:p>
        </w:tc>
      </w:tr>
      <w:tr w:rsidR="00322118" w:rsidRPr="00B84AC7" w:rsidTr="00E05648">
        <w:trPr>
          <w:trHeight w:val="534"/>
        </w:trPr>
        <w:tc>
          <w:tcPr>
            <w:tcW w:w="2932" w:type="dxa"/>
            <w:vAlign w:val="center"/>
          </w:tcPr>
          <w:p w:rsidR="00322118" w:rsidRPr="00B84AC7" w:rsidRDefault="00322118" w:rsidP="00322118">
            <w:pPr>
              <w:pStyle w:val="ListParagraph"/>
              <w:tabs>
                <w:tab w:val="right" w:pos="10490"/>
              </w:tabs>
              <w:ind w:left="0"/>
              <w:jc w:val="center"/>
            </w:pPr>
            <w:r w:rsidRPr="00B84AC7">
              <w:t>adding hydrochloric acid</w:t>
            </w:r>
          </w:p>
        </w:tc>
        <w:tc>
          <w:tcPr>
            <w:tcW w:w="7102" w:type="dxa"/>
            <w:vAlign w:val="center"/>
          </w:tcPr>
          <w:p w:rsidR="00322118" w:rsidRPr="00B84AC7" w:rsidRDefault="00322118" w:rsidP="00322118">
            <w:pPr>
              <w:pStyle w:val="ListParagraph"/>
              <w:tabs>
                <w:tab w:val="right" w:pos="10490"/>
              </w:tabs>
              <w:ind w:left="0"/>
              <w:jc w:val="center"/>
            </w:pPr>
          </w:p>
        </w:tc>
      </w:tr>
      <w:tr w:rsidR="00322118" w:rsidRPr="00B84AC7" w:rsidTr="00E05648">
        <w:trPr>
          <w:trHeight w:val="534"/>
        </w:trPr>
        <w:tc>
          <w:tcPr>
            <w:tcW w:w="2932" w:type="dxa"/>
            <w:vAlign w:val="center"/>
          </w:tcPr>
          <w:p w:rsidR="00322118" w:rsidRPr="00B84AC7" w:rsidRDefault="00322118" w:rsidP="00322118">
            <w:pPr>
              <w:pStyle w:val="ListParagraph"/>
              <w:tabs>
                <w:tab w:val="right" w:pos="10490"/>
              </w:tabs>
              <w:ind w:left="0"/>
              <w:jc w:val="center"/>
            </w:pPr>
            <w:r w:rsidRPr="00B84AC7">
              <w:t>adding sodium hydroxide</w:t>
            </w:r>
          </w:p>
        </w:tc>
        <w:tc>
          <w:tcPr>
            <w:tcW w:w="7102" w:type="dxa"/>
            <w:vAlign w:val="center"/>
          </w:tcPr>
          <w:p w:rsidR="00322118" w:rsidRPr="00B84AC7" w:rsidRDefault="00322118" w:rsidP="00322118">
            <w:pPr>
              <w:pStyle w:val="ListParagraph"/>
              <w:tabs>
                <w:tab w:val="right" w:pos="10490"/>
              </w:tabs>
              <w:ind w:left="0"/>
              <w:jc w:val="center"/>
            </w:pPr>
          </w:p>
        </w:tc>
      </w:tr>
    </w:tbl>
    <w:p w:rsidR="00322118" w:rsidRPr="00B84AC7" w:rsidRDefault="00322118" w:rsidP="00322118">
      <w:pPr>
        <w:pStyle w:val="ListParagraph"/>
        <w:tabs>
          <w:tab w:val="right" w:pos="10490"/>
        </w:tabs>
      </w:pPr>
    </w:p>
    <w:p w:rsidR="00322118" w:rsidRPr="00B84AC7" w:rsidRDefault="00322118" w:rsidP="00322118">
      <w:pPr>
        <w:rPr>
          <w:b/>
        </w:rPr>
      </w:pPr>
      <w:r w:rsidRPr="00B84AC7">
        <w:rPr>
          <w:b/>
        </w:rPr>
        <w:br w:type="column"/>
      </w:r>
      <w:r w:rsidRPr="00B84AC7">
        <w:rPr>
          <w:b/>
        </w:rPr>
        <w:lastRenderedPageBreak/>
        <w:t>WACE 2016 Sample Q30:</w:t>
      </w:r>
      <w:r w:rsidR="00B80739" w:rsidRPr="00B84AC7">
        <w:rPr>
          <w:b/>
        </w:rPr>
        <w:t xml:space="preserve"> </w:t>
      </w:r>
      <w:r w:rsidR="00B80739" w:rsidRPr="00B84AC7">
        <w:rPr>
          <w:b/>
        </w:rPr>
        <w:tab/>
      </w:r>
      <w:r w:rsidR="00B80739" w:rsidRPr="00B84AC7">
        <w:rPr>
          <w:b/>
        </w:rPr>
        <w:tab/>
      </w:r>
      <w:r w:rsidR="00B80739" w:rsidRPr="00B84AC7">
        <w:rPr>
          <w:b/>
        </w:rPr>
        <w:tab/>
      </w:r>
      <w:r w:rsidR="00B80739" w:rsidRPr="00B84AC7">
        <w:rPr>
          <w:b/>
        </w:rPr>
        <w:tab/>
      </w:r>
      <w:r w:rsidR="00B80739" w:rsidRPr="00B84AC7">
        <w:rPr>
          <w:b/>
        </w:rPr>
        <w:tab/>
      </w:r>
      <w:r w:rsidR="00B80739" w:rsidRPr="00B84AC7">
        <w:rPr>
          <w:b/>
        </w:rPr>
        <w:tab/>
      </w:r>
      <w:r w:rsidR="00B80739" w:rsidRPr="00B84AC7">
        <w:rPr>
          <w:b/>
        </w:rPr>
        <w:tab/>
      </w:r>
      <w:r w:rsidR="00B80739" w:rsidRPr="00B84AC7">
        <w:rPr>
          <w:b/>
        </w:rPr>
        <w:tab/>
      </w:r>
      <w:r w:rsidR="00B80739" w:rsidRPr="00B84AC7">
        <w:rPr>
          <w:i/>
          <w:sz w:val="20"/>
          <w:u w:val="single"/>
        </w:rPr>
        <w:t>Originally from WACE 2011</w:t>
      </w:r>
    </w:p>
    <w:p w:rsidR="00322118" w:rsidRPr="00B84AC7" w:rsidRDefault="00322118" w:rsidP="00322118">
      <w:r w:rsidRPr="00B84AC7">
        <w:t>Chloromethane can be produced industrially by the reaction of methanol and hydrogen chloride at high temperature in the presence of a catalyst. The equation for this reaction is shown below:</w:t>
      </w:r>
    </w:p>
    <w:p w:rsidR="00322118" w:rsidRPr="00B84AC7" w:rsidRDefault="00322118" w:rsidP="00322118">
      <w:pPr>
        <w:jc w:val="center"/>
      </w:pPr>
      <w:r w:rsidRPr="00B84AC7">
        <w:t>CH</w:t>
      </w:r>
      <w:r w:rsidRPr="00B84AC7">
        <w:rPr>
          <w:vertAlign w:val="subscript"/>
        </w:rPr>
        <w:t>3</w:t>
      </w:r>
      <w:r w:rsidRPr="00B84AC7">
        <w:t xml:space="preserve">OH   +   HCℓ   </w:t>
      </w:r>
      <w:r w:rsidRPr="00B84AC7">
        <w:rPr>
          <w:rFonts w:ascii="Cambria Math" w:hAnsi="Cambria Math" w:cs="Cambria Math"/>
        </w:rPr>
        <w:t>⇌</w:t>
      </w:r>
      <w:r w:rsidRPr="00B84AC7">
        <w:t xml:space="preserve">   CH</w:t>
      </w:r>
      <w:r w:rsidRPr="00B84AC7">
        <w:rPr>
          <w:vertAlign w:val="subscript"/>
        </w:rPr>
        <w:t>3</w:t>
      </w:r>
      <w:r w:rsidRPr="00B84AC7">
        <w:t>Cℓ   +   H</w:t>
      </w:r>
      <w:r w:rsidRPr="00B84AC7">
        <w:rPr>
          <w:vertAlign w:val="subscript"/>
        </w:rPr>
        <w:t>2</w:t>
      </w:r>
      <w:r w:rsidRPr="00B84AC7">
        <w:t>O</w:t>
      </w:r>
    </w:p>
    <w:p w:rsidR="00322118" w:rsidRPr="00B84AC7" w:rsidRDefault="00322118" w:rsidP="00322118">
      <w:r w:rsidRPr="00B84AC7">
        <w:t>The boiling points and melting points for each of the species involved in the reaction are shown below.</w:t>
      </w:r>
    </w:p>
    <w:tbl>
      <w:tblPr>
        <w:tblStyle w:val="TableGrid"/>
        <w:tblW w:w="0" w:type="auto"/>
        <w:tblInd w:w="1384" w:type="dxa"/>
        <w:tblLook w:val="04A0" w:firstRow="1" w:lastRow="0" w:firstColumn="1" w:lastColumn="0" w:noHBand="0" w:noVBand="1"/>
      </w:tblPr>
      <w:tblGrid>
        <w:gridCol w:w="2200"/>
        <w:gridCol w:w="2761"/>
        <w:gridCol w:w="2835"/>
      </w:tblGrid>
      <w:tr w:rsidR="00322118" w:rsidRPr="00B84AC7" w:rsidTr="00322118">
        <w:trPr>
          <w:trHeight w:val="322"/>
        </w:trPr>
        <w:tc>
          <w:tcPr>
            <w:tcW w:w="2200" w:type="dxa"/>
            <w:vAlign w:val="center"/>
          </w:tcPr>
          <w:p w:rsidR="00322118" w:rsidRPr="00B84AC7" w:rsidRDefault="00322118" w:rsidP="00322118">
            <w:pPr>
              <w:jc w:val="center"/>
              <w:rPr>
                <w:b/>
              </w:rPr>
            </w:pPr>
            <w:r w:rsidRPr="00B84AC7">
              <w:rPr>
                <w:b/>
              </w:rPr>
              <w:t>Species</w:t>
            </w:r>
          </w:p>
        </w:tc>
        <w:tc>
          <w:tcPr>
            <w:tcW w:w="2761" w:type="dxa"/>
            <w:vAlign w:val="center"/>
          </w:tcPr>
          <w:p w:rsidR="00322118" w:rsidRPr="00B84AC7" w:rsidRDefault="00322118" w:rsidP="00322118">
            <w:pPr>
              <w:jc w:val="center"/>
              <w:rPr>
                <w:b/>
              </w:rPr>
            </w:pPr>
            <w:r w:rsidRPr="00B84AC7">
              <w:rPr>
                <w:b/>
              </w:rPr>
              <w:t>Melting point (°C)</w:t>
            </w:r>
          </w:p>
        </w:tc>
        <w:tc>
          <w:tcPr>
            <w:tcW w:w="2835" w:type="dxa"/>
            <w:vAlign w:val="center"/>
          </w:tcPr>
          <w:p w:rsidR="00322118" w:rsidRPr="00B84AC7" w:rsidRDefault="00322118" w:rsidP="00322118">
            <w:pPr>
              <w:jc w:val="center"/>
              <w:rPr>
                <w:b/>
              </w:rPr>
            </w:pPr>
            <w:r w:rsidRPr="00B84AC7">
              <w:rPr>
                <w:b/>
              </w:rPr>
              <w:t>Boiling point (°C)</w:t>
            </w:r>
          </w:p>
        </w:tc>
      </w:tr>
      <w:tr w:rsidR="00322118" w:rsidRPr="00B84AC7" w:rsidTr="00322118">
        <w:trPr>
          <w:trHeight w:val="322"/>
        </w:trPr>
        <w:tc>
          <w:tcPr>
            <w:tcW w:w="2200" w:type="dxa"/>
            <w:vAlign w:val="center"/>
          </w:tcPr>
          <w:p w:rsidR="00322118" w:rsidRPr="00B84AC7" w:rsidRDefault="00322118" w:rsidP="00322118">
            <w:pPr>
              <w:jc w:val="center"/>
            </w:pPr>
            <w:r w:rsidRPr="00B84AC7">
              <w:t>CH</w:t>
            </w:r>
            <w:r w:rsidRPr="00B84AC7">
              <w:rPr>
                <w:vertAlign w:val="subscript"/>
              </w:rPr>
              <w:t>3</w:t>
            </w:r>
            <w:r w:rsidRPr="00B84AC7">
              <w:t>OH</w:t>
            </w:r>
          </w:p>
        </w:tc>
        <w:tc>
          <w:tcPr>
            <w:tcW w:w="2761" w:type="dxa"/>
            <w:vAlign w:val="center"/>
          </w:tcPr>
          <w:p w:rsidR="00322118" w:rsidRPr="00B84AC7" w:rsidRDefault="00322118" w:rsidP="00322118">
            <w:pPr>
              <w:jc w:val="center"/>
            </w:pPr>
            <w:r w:rsidRPr="00B84AC7">
              <w:t>-98</w:t>
            </w:r>
          </w:p>
        </w:tc>
        <w:tc>
          <w:tcPr>
            <w:tcW w:w="2835" w:type="dxa"/>
            <w:vAlign w:val="center"/>
          </w:tcPr>
          <w:p w:rsidR="00322118" w:rsidRPr="00B84AC7" w:rsidRDefault="00322118" w:rsidP="00322118">
            <w:pPr>
              <w:jc w:val="center"/>
            </w:pPr>
            <w:r w:rsidRPr="00B84AC7">
              <w:t>65</w:t>
            </w:r>
          </w:p>
        </w:tc>
      </w:tr>
      <w:tr w:rsidR="00322118" w:rsidRPr="00B84AC7" w:rsidTr="00322118">
        <w:trPr>
          <w:trHeight w:val="322"/>
        </w:trPr>
        <w:tc>
          <w:tcPr>
            <w:tcW w:w="2200" w:type="dxa"/>
            <w:vAlign w:val="center"/>
          </w:tcPr>
          <w:p w:rsidR="00322118" w:rsidRPr="00B84AC7" w:rsidRDefault="00322118" w:rsidP="00322118">
            <w:pPr>
              <w:jc w:val="center"/>
            </w:pPr>
            <w:r w:rsidRPr="00B84AC7">
              <w:t>HCℓ</w:t>
            </w:r>
          </w:p>
        </w:tc>
        <w:tc>
          <w:tcPr>
            <w:tcW w:w="2761" w:type="dxa"/>
            <w:vAlign w:val="center"/>
          </w:tcPr>
          <w:p w:rsidR="00322118" w:rsidRPr="00B84AC7" w:rsidRDefault="00322118" w:rsidP="00322118">
            <w:pPr>
              <w:jc w:val="center"/>
            </w:pPr>
            <w:r w:rsidRPr="00B84AC7">
              <w:t>-114</w:t>
            </w:r>
          </w:p>
        </w:tc>
        <w:tc>
          <w:tcPr>
            <w:tcW w:w="2835" w:type="dxa"/>
            <w:vAlign w:val="center"/>
          </w:tcPr>
          <w:p w:rsidR="00322118" w:rsidRPr="00B84AC7" w:rsidRDefault="00322118" w:rsidP="00322118">
            <w:pPr>
              <w:jc w:val="center"/>
            </w:pPr>
            <w:r w:rsidRPr="00B84AC7">
              <w:t>-85</w:t>
            </w:r>
          </w:p>
        </w:tc>
      </w:tr>
      <w:tr w:rsidR="00322118" w:rsidRPr="00B84AC7" w:rsidTr="00322118">
        <w:trPr>
          <w:trHeight w:val="322"/>
        </w:trPr>
        <w:tc>
          <w:tcPr>
            <w:tcW w:w="2200" w:type="dxa"/>
            <w:vAlign w:val="center"/>
          </w:tcPr>
          <w:p w:rsidR="00322118" w:rsidRPr="00B84AC7" w:rsidRDefault="00322118" w:rsidP="00322118">
            <w:pPr>
              <w:jc w:val="center"/>
            </w:pPr>
            <w:r w:rsidRPr="00B84AC7">
              <w:t>CH</w:t>
            </w:r>
            <w:r w:rsidRPr="00B84AC7">
              <w:rPr>
                <w:vertAlign w:val="subscript"/>
              </w:rPr>
              <w:t>3</w:t>
            </w:r>
            <w:r w:rsidRPr="00B84AC7">
              <w:t>Cℓ</w:t>
            </w:r>
          </w:p>
        </w:tc>
        <w:tc>
          <w:tcPr>
            <w:tcW w:w="2761" w:type="dxa"/>
            <w:vAlign w:val="center"/>
          </w:tcPr>
          <w:p w:rsidR="00322118" w:rsidRPr="00B84AC7" w:rsidRDefault="00322118" w:rsidP="00322118">
            <w:pPr>
              <w:jc w:val="center"/>
            </w:pPr>
            <w:r w:rsidRPr="00B84AC7">
              <w:t>-98</w:t>
            </w:r>
          </w:p>
        </w:tc>
        <w:tc>
          <w:tcPr>
            <w:tcW w:w="2835" w:type="dxa"/>
            <w:vAlign w:val="center"/>
          </w:tcPr>
          <w:p w:rsidR="00322118" w:rsidRPr="00B84AC7" w:rsidRDefault="00322118" w:rsidP="00322118">
            <w:pPr>
              <w:jc w:val="center"/>
            </w:pPr>
            <w:r w:rsidRPr="00B84AC7">
              <w:t>-24</w:t>
            </w:r>
          </w:p>
        </w:tc>
      </w:tr>
      <w:tr w:rsidR="00322118" w:rsidRPr="00B84AC7" w:rsidTr="00322118">
        <w:trPr>
          <w:trHeight w:val="322"/>
        </w:trPr>
        <w:tc>
          <w:tcPr>
            <w:tcW w:w="2200" w:type="dxa"/>
            <w:vAlign w:val="center"/>
          </w:tcPr>
          <w:p w:rsidR="00322118" w:rsidRPr="00B84AC7" w:rsidRDefault="00322118" w:rsidP="00322118">
            <w:pPr>
              <w:jc w:val="center"/>
            </w:pPr>
            <w:r w:rsidRPr="00B84AC7">
              <w:t>H</w:t>
            </w:r>
            <w:r w:rsidRPr="00B84AC7">
              <w:rPr>
                <w:vertAlign w:val="subscript"/>
              </w:rPr>
              <w:t>2</w:t>
            </w:r>
            <w:r w:rsidRPr="00B84AC7">
              <w:t>O</w:t>
            </w:r>
          </w:p>
        </w:tc>
        <w:tc>
          <w:tcPr>
            <w:tcW w:w="2761" w:type="dxa"/>
            <w:vAlign w:val="center"/>
          </w:tcPr>
          <w:p w:rsidR="00322118" w:rsidRPr="00B84AC7" w:rsidRDefault="00322118" w:rsidP="00322118">
            <w:pPr>
              <w:jc w:val="center"/>
            </w:pPr>
            <w:r w:rsidRPr="00B84AC7">
              <w:t>0</w:t>
            </w:r>
          </w:p>
        </w:tc>
        <w:tc>
          <w:tcPr>
            <w:tcW w:w="2835" w:type="dxa"/>
            <w:vAlign w:val="center"/>
          </w:tcPr>
          <w:p w:rsidR="00322118" w:rsidRPr="00B84AC7" w:rsidRDefault="00322118" w:rsidP="00322118">
            <w:pPr>
              <w:jc w:val="center"/>
            </w:pPr>
            <w:r w:rsidRPr="00B84AC7">
              <w:t>100</w:t>
            </w:r>
          </w:p>
        </w:tc>
      </w:tr>
    </w:tbl>
    <w:p w:rsidR="00322118" w:rsidRPr="00B84AC7" w:rsidRDefault="00322118" w:rsidP="00322118"/>
    <w:p w:rsidR="00322118" w:rsidRPr="00B84AC7" w:rsidRDefault="00322118" w:rsidP="00206D98">
      <w:pPr>
        <w:tabs>
          <w:tab w:val="right" w:pos="10490"/>
        </w:tabs>
      </w:pPr>
      <w:r w:rsidRPr="00B84AC7">
        <w:t>Write the phase, i.e. solid (s), liquid (ℓ) or gas (g), of each species in this system at the temperatures shown in the table below, and predict the effect of an increase in total pressure on this equilibrium at each of the temperatures.</w:t>
      </w:r>
      <w:r w:rsidR="00206D98" w:rsidRPr="00B84AC7">
        <w:tab/>
        <w:t>(8 marks)</w:t>
      </w:r>
    </w:p>
    <w:tbl>
      <w:tblPr>
        <w:tblStyle w:val="TableGrid"/>
        <w:tblW w:w="0" w:type="auto"/>
        <w:jc w:val="center"/>
        <w:tblLayout w:type="fixed"/>
        <w:tblLook w:val="04A0" w:firstRow="1" w:lastRow="0" w:firstColumn="1" w:lastColumn="0" w:noHBand="0" w:noVBand="1"/>
      </w:tblPr>
      <w:tblGrid>
        <w:gridCol w:w="1702"/>
        <w:gridCol w:w="956"/>
        <w:gridCol w:w="957"/>
        <w:gridCol w:w="957"/>
        <w:gridCol w:w="957"/>
        <w:gridCol w:w="4961"/>
      </w:tblGrid>
      <w:tr w:rsidR="00206D98" w:rsidRPr="00B84AC7" w:rsidTr="00206D98">
        <w:trPr>
          <w:trHeight w:val="305"/>
          <w:jc w:val="center"/>
        </w:trPr>
        <w:tc>
          <w:tcPr>
            <w:tcW w:w="1702" w:type="dxa"/>
            <w:vMerge w:val="restart"/>
            <w:vAlign w:val="center"/>
          </w:tcPr>
          <w:p w:rsidR="00206D98" w:rsidRPr="00B84AC7" w:rsidRDefault="00206D98" w:rsidP="00206D98">
            <w:pPr>
              <w:jc w:val="center"/>
              <w:rPr>
                <w:b/>
              </w:rPr>
            </w:pPr>
            <w:r w:rsidRPr="00B84AC7">
              <w:rPr>
                <w:b/>
              </w:rPr>
              <w:t>Temperature (°C)</w:t>
            </w:r>
          </w:p>
        </w:tc>
        <w:tc>
          <w:tcPr>
            <w:tcW w:w="3827" w:type="dxa"/>
            <w:gridSpan w:val="4"/>
            <w:vAlign w:val="center"/>
          </w:tcPr>
          <w:p w:rsidR="00206D98" w:rsidRPr="00B84AC7" w:rsidRDefault="00206D98" w:rsidP="00206D98">
            <w:pPr>
              <w:jc w:val="center"/>
              <w:rPr>
                <w:b/>
              </w:rPr>
            </w:pPr>
            <w:r w:rsidRPr="00B84AC7">
              <w:rPr>
                <w:b/>
              </w:rPr>
              <w:t>Phase (s, ℓ or g)</w:t>
            </w:r>
          </w:p>
        </w:tc>
        <w:tc>
          <w:tcPr>
            <w:tcW w:w="4961" w:type="dxa"/>
            <w:vMerge w:val="restart"/>
            <w:vAlign w:val="center"/>
          </w:tcPr>
          <w:p w:rsidR="00206D98" w:rsidRPr="00B84AC7" w:rsidRDefault="00206D98" w:rsidP="00206D98">
            <w:pPr>
              <w:jc w:val="center"/>
              <w:rPr>
                <w:b/>
              </w:rPr>
            </w:pPr>
            <w:r w:rsidRPr="00B84AC7">
              <w:rPr>
                <w:b/>
              </w:rPr>
              <w:t>Shift in equilibrium (right, left or no change)</w:t>
            </w:r>
          </w:p>
        </w:tc>
      </w:tr>
      <w:tr w:rsidR="00206D98" w:rsidRPr="00B84AC7" w:rsidTr="00206D98">
        <w:trPr>
          <w:trHeight w:val="305"/>
          <w:jc w:val="center"/>
        </w:trPr>
        <w:tc>
          <w:tcPr>
            <w:tcW w:w="1702" w:type="dxa"/>
            <w:vMerge/>
            <w:vAlign w:val="center"/>
          </w:tcPr>
          <w:p w:rsidR="00206D98" w:rsidRPr="00B84AC7" w:rsidRDefault="00206D98" w:rsidP="00206D98">
            <w:pPr>
              <w:jc w:val="center"/>
            </w:pPr>
          </w:p>
        </w:tc>
        <w:tc>
          <w:tcPr>
            <w:tcW w:w="956" w:type="dxa"/>
            <w:vAlign w:val="center"/>
          </w:tcPr>
          <w:p w:rsidR="00206D98" w:rsidRPr="00B84AC7" w:rsidRDefault="00206D98" w:rsidP="00206D98">
            <w:pPr>
              <w:jc w:val="center"/>
            </w:pPr>
            <w:r w:rsidRPr="00B84AC7">
              <w:t>CH</w:t>
            </w:r>
            <w:r w:rsidRPr="00B84AC7">
              <w:rPr>
                <w:vertAlign w:val="subscript"/>
              </w:rPr>
              <w:t>3</w:t>
            </w:r>
            <w:r w:rsidRPr="00B84AC7">
              <w:t>OH</w:t>
            </w:r>
          </w:p>
        </w:tc>
        <w:tc>
          <w:tcPr>
            <w:tcW w:w="957" w:type="dxa"/>
            <w:vAlign w:val="center"/>
          </w:tcPr>
          <w:p w:rsidR="00206D98" w:rsidRPr="00B84AC7" w:rsidRDefault="00206D98" w:rsidP="00206D98">
            <w:pPr>
              <w:jc w:val="center"/>
            </w:pPr>
            <w:r w:rsidRPr="00B84AC7">
              <w:t>HCℓ</w:t>
            </w:r>
          </w:p>
        </w:tc>
        <w:tc>
          <w:tcPr>
            <w:tcW w:w="957" w:type="dxa"/>
            <w:vAlign w:val="center"/>
          </w:tcPr>
          <w:p w:rsidR="00206D98" w:rsidRPr="00B84AC7" w:rsidRDefault="00206D98" w:rsidP="00206D98">
            <w:pPr>
              <w:jc w:val="center"/>
            </w:pPr>
            <w:r w:rsidRPr="00B84AC7">
              <w:t>CH</w:t>
            </w:r>
            <w:r w:rsidRPr="00B84AC7">
              <w:rPr>
                <w:vertAlign w:val="subscript"/>
              </w:rPr>
              <w:t>3</w:t>
            </w:r>
            <w:r w:rsidRPr="00B84AC7">
              <w:t>Cℓ</w:t>
            </w:r>
          </w:p>
        </w:tc>
        <w:tc>
          <w:tcPr>
            <w:tcW w:w="957" w:type="dxa"/>
            <w:vAlign w:val="center"/>
          </w:tcPr>
          <w:p w:rsidR="00206D98" w:rsidRPr="00B84AC7" w:rsidRDefault="00206D98" w:rsidP="00206D98">
            <w:pPr>
              <w:jc w:val="center"/>
            </w:pPr>
            <w:r w:rsidRPr="00B84AC7">
              <w:t>H</w:t>
            </w:r>
            <w:r w:rsidRPr="00B84AC7">
              <w:rPr>
                <w:vertAlign w:val="subscript"/>
              </w:rPr>
              <w:t>2</w:t>
            </w:r>
            <w:r w:rsidRPr="00B84AC7">
              <w:t>O</w:t>
            </w:r>
          </w:p>
        </w:tc>
        <w:tc>
          <w:tcPr>
            <w:tcW w:w="4961" w:type="dxa"/>
            <w:vMerge/>
            <w:vAlign w:val="center"/>
          </w:tcPr>
          <w:p w:rsidR="00206D98" w:rsidRPr="00B84AC7" w:rsidRDefault="00206D98" w:rsidP="00206D98">
            <w:pPr>
              <w:jc w:val="center"/>
            </w:pPr>
          </w:p>
        </w:tc>
      </w:tr>
      <w:tr w:rsidR="00206D98" w:rsidRPr="00B84AC7" w:rsidTr="000B1EC1">
        <w:trPr>
          <w:trHeight w:val="466"/>
          <w:jc w:val="center"/>
        </w:trPr>
        <w:tc>
          <w:tcPr>
            <w:tcW w:w="1702" w:type="dxa"/>
            <w:vAlign w:val="center"/>
          </w:tcPr>
          <w:p w:rsidR="00206D98" w:rsidRPr="00B84AC7" w:rsidRDefault="00206D98" w:rsidP="00206D98">
            <w:pPr>
              <w:jc w:val="center"/>
            </w:pPr>
            <w:r w:rsidRPr="00B84AC7">
              <w:t>-50</w:t>
            </w:r>
          </w:p>
        </w:tc>
        <w:tc>
          <w:tcPr>
            <w:tcW w:w="956" w:type="dxa"/>
            <w:vAlign w:val="center"/>
          </w:tcPr>
          <w:p w:rsidR="00206D98" w:rsidRPr="00B84AC7" w:rsidRDefault="00206D98" w:rsidP="00206D98">
            <w:pPr>
              <w:jc w:val="center"/>
            </w:pPr>
          </w:p>
        </w:tc>
        <w:tc>
          <w:tcPr>
            <w:tcW w:w="957" w:type="dxa"/>
            <w:vAlign w:val="center"/>
          </w:tcPr>
          <w:p w:rsidR="00206D98" w:rsidRPr="00B84AC7" w:rsidRDefault="00206D98" w:rsidP="00206D98">
            <w:pPr>
              <w:jc w:val="center"/>
            </w:pPr>
          </w:p>
        </w:tc>
        <w:tc>
          <w:tcPr>
            <w:tcW w:w="957" w:type="dxa"/>
            <w:vAlign w:val="center"/>
          </w:tcPr>
          <w:p w:rsidR="00206D98" w:rsidRPr="00B84AC7" w:rsidRDefault="00206D98" w:rsidP="00206D98">
            <w:pPr>
              <w:jc w:val="center"/>
            </w:pPr>
          </w:p>
        </w:tc>
        <w:tc>
          <w:tcPr>
            <w:tcW w:w="957" w:type="dxa"/>
            <w:vAlign w:val="center"/>
          </w:tcPr>
          <w:p w:rsidR="00206D98" w:rsidRPr="00B84AC7" w:rsidRDefault="00206D98" w:rsidP="00206D98">
            <w:pPr>
              <w:jc w:val="center"/>
            </w:pPr>
          </w:p>
        </w:tc>
        <w:tc>
          <w:tcPr>
            <w:tcW w:w="4961" w:type="dxa"/>
            <w:vAlign w:val="center"/>
          </w:tcPr>
          <w:p w:rsidR="00206D98" w:rsidRPr="00B84AC7" w:rsidRDefault="00206D98" w:rsidP="00206D98">
            <w:pPr>
              <w:jc w:val="center"/>
            </w:pPr>
          </w:p>
        </w:tc>
      </w:tr>
      <w:tr w:rsidR="00206D98" w:rsidRPr="00B84AC7" w:rsidTr="000B1EC1">
        <w:trPr>
          <w:trHeight w:val="466"/>
          <w:jc w:val="center"/>
        </w:trPr>
        <w:tc>
          <w:tcPr>
            <w:tcW w:w="1702" w:type="dxa"/>
            <w:vAlign w:val="center"/>
          </w:tcPr>
          <w:p w:rsidR="00206D98" w:rsidRPr="00B84AC7" w:rsidRDefault="00206D98" w:rsidP="00206D98">
            <w:pPr>
              <w:jc w:val="center"/>
            </w:pPr>
            <w:r w:rsidRPr="00B84AC7">
              <w:t>40</w:t>
            </w:r>
          </w:p>
        </w:tc>
        <w:tc>
          <w:tcPr>
            <w:tcW w:w="956" w:type="dxa"/>
            <w:vAlign w:val="center"/>
          </w:tcPr>
          <w:p w:rsidR="00206D98" w:rsidRPr="00B84AC7" w:rsidRDefault="00206D98" w:rsidP="00206D98">
            <w:pPr>
              <w:jc w:val="center"/>
            </w:pPr>
          </w:p>
        </w:tc>
        <w:tc>
          <w:tcPr>
            <w:tcW w:w="957" w:type="dxa"/>
            <w:vAlign w:val="center"/>
          </w:tcPr>
          <w:p w:rsidR="00206D98" w:rsidRPr="00B84AC7" w:rsidRDefault="00206D98" w:rsidP="00206D98">
            <w:pPr>
              <w:jc w:val="center"/>
            </w:pPr>
          </w:p>
        </w:tc>
        <w:tc>
          <w:tcPr>
            <w:tcW w:w="957" w:type="dxa"/>
            <w:vAlign w:val="center"/>
          </w:tcPr>
          <w:p w:rsidR="00206D98" w:rsidRPr="00B84AC7" w:rsidRDefault="00206D98" w:rsidP="00206D98">
            <w:pPr>
              <w:jc w:val="center"/>
            </w:pPr>
          </w:p>
        </w:tc>
        <w:tc>
          <w:tcPr>
            <w:tcW w:w="957" w:type="dxa"/>
            <w:vAlign w:val="center"/>
          </w:tcPr>
          <w:p w:rsidR="00206D98" w:rsidRPr="00B84AC7" w:rsidRDefault="00206D98" w:rsidP="00206D98">
            <w:pPr>
              <w:jc w:val="center"/>
            </w:pPr>
          </w:p>
        </w:tc>
        <w:tc>
          <w:tcPr>
            <w:tcW w:w="4961" w:type="dxa"/>
            <w:vAlign w:val="center"/>
          </w:tcPr>
          <w:p w:rsidR="00206D98" w:rsidRPr="00B84AC7" w:rsidRDefault="00206D98" w:rsidP="00206D98">
            <w:pPr>
              <w:jc w:val="center"/>
            </w:pPr>
          </w:p>
        </w:tc>
      </w:tr>
      <w:tr w:rsidR="00206D98" w:rsidRPr="00B84AC7" w:rsidTr="000B1EC1">
        <w:trPr>
          <w:trHeight w:val="466"/>
          <w:jc w:val="center"/>
        </w:trPr>
        <w:tc>
          <w:tcPr>
            <w:tcW w:w="1702" w:type="dxa"/>
            <w:vAlign w:val="center"/>
          </w:tcPr>
          <w:p w:rsidR="00206D98" w:rsidRPr="00B84AC7" w:rsidRDefault="00206D98" w:rsidP="00206D98">
            <w:pPr>
              <w:jc w:val="center"/>
            </w:pPr>
            <w:r w:rsidRPr="00B84AC7">
              <w:t>70</w:t>
            </w:r>
          </w:p>
        </w:tc>
        <w:tc>
          <w:tcPr>
            <w:tcW w:w="956" w:type="dxa"/>
            <w:vAlign w:val="center"/>
          </w:tcPr>
          <w:p w:rsidR="00206D98" w:rsidRPr="00B84AC7" w:rsidRDefault="00206D98" w:rsidP="00206D98">
            <w:pPr>
              <w:jc w:val="center"/>
            </w:pPr>
          </w:p>
        </w:tc>
        <w:tc>
          <w:tcPr>
            <w:tcW w:w="957" w:type="dxa"/>
            <w:vAlign w:val="center"/>
          </w:tcPr>
          <w:p w:rsidR="00206D98" w:rsidRPr="00B84AC7" w:rsidRDefault="00206D98" w:rsidP="00206D98">
            <w:pPr>
              <w:jc w:val="center"/>
            </w:pPr>
          </w:p>
        </w:tc>
        <w:tc>
          <w:tcPr>
            <w:tcW w:w="957" w:type="dxa"/>
            <w:vAlign w:val="center"/>
          </w:tcPr>
          <w:p w:rsidR="00206D98" w:rsidRPr="00B84AC7" w:rsidRDefault="00206D98" w:rsidP="00206D98">
            <w:pPr>
              <w:jc w:val="center"/>
            </w:pPr>
          </w:p>
        </w:tc>
        <w:tc>
          <w:tcPr>
            <w:tcW w:w="957" w:type="dxa"/>
            <w:vAlign w:val="center"/>
          </w:tcPr>
          <w:p w:rsidR="00206D98" w:rsidRPr="00B84AC7" w:rsidRDefault="00206D98" w:rsidP="00206D98">
            <w:pPr>
              <w:jc w:val="center"/>
            </w:pPr>
          </w:p>
        </w:tc>
        <w:tc>
          <w:tcPr>
            <w:tcW w:w="4961" w:type="dxa"/>
            <w:vAlign w:val="center"/>
          </w:tcPr>
          <w:p w:rsidR="00206D98" w:rsidRPr="00B84AC7" w:rsidRDefault="00206D98" w:rsidP="00206D98">
            <w:pPr>
              <w:jc w:val="center"/>
            </w:pPr>
          </w:p>
        </w:tc>
      </w:tr>
      <w:tr w:rsidR="00206D98" w:rsidRPr="00B84AC7" w:rsidTr="000B1EC1">
        <w:trPr>
          <w:trHeight w:val="466"/>
          <w:jc w:val="center"/>
        </w:trPr>
        <w:tc>
          <w:tcPr>
            <w:tcW w:w="1702" w:type="dxa"/>
            <w:vAlign w:val="center"/>
          </w:tcPr>
          <w:p w:rsidR="00206D98" w:rsidRPr="00B84AC7" w:rsidRDefault="00206D98" w:rsidP="00206D98">
            <w:pPr>
              <w:jc w:val="center"/>
            </w:pPr>
            <w:r w:rsidRPr="00B84AC7">
              <w:t>110</w:t>
            </w:r>
          </w:p>
        </w:tc>
        <w:tc>
          <w:tcPr>
            <w:tcW w:w="956" w:type="dxa"/>
            <w:vAlign w:val="center"/>
          </w:tcPr>
          <w:p w:rsidR="00206D98" w:rsidRPr="00B84AC7" w:rsidRDefault="00206D98" w:rsidP="00206D98">
            <w:pPr>
              <w:jc w:val="center"/>
            </w:pPr>
          </w:p>
        </w:tc>
        <w:tc>
          <w:tcPr>
            <w:tcW w:w="957" w:type="dxa"/>
            <w:vAlign w:val="center"/>
          </w:tcPr>
          <w:p w:rsidR="00206D98" w:rsidRPr="00B84AC7" w:rsidRDefault="00206D98" w:rsidP="00206D98">
            <w:pPr>
              <w:jc w:val="center"/>
            </w:pPr>
          </w:p>
        </w:tc>
        <w:tc>
          <w:tcPr>
            <w:tcW w:w="957" w:type="dxa"/>
            <w:vAlign w:val="center"/>
          </w:tcPr>
          <w:p w:rsidR="00206D98" w:rsidRPr="00B84AC7" w:rsidRDefault="00206D98" w:rsidP="00206D98">
            <w:pPr>
              <w:jc w:val="center"/>
            </w:pPr>
          </w:p>
        </w:tc>
        <w:tc>
          <w:tcPr>
            <w:tcW w:w="957" w:type="dxa"/>
            <w:vAlign w:val="center"/>
          </w:tcPr>
          <w:p w:rsidR="00206D98" w:rsidRPr="00B84AC7" w:rsidRDefault="00206D98" w:rsidP="00206D98">
            <w:pPr>
              <w:jc w:val="center"/>
            </w:pPr>
          </w:p>
        </w:tc>
        <w:tc>
          <w:tcPr>
            <w:tcW w:w="4961" w:type="dxa"/>
            <w:vAlign w:val="center"/>
          </w:tcPr>
          <w:p w:rsidR="00206D98" w:rsidRPr="00B84AC7" w:rsidRDefault="00206D98" w:rsidP="00206D98">
            <w:pPr>
              <w:jc w:val="center"/>
            </w:pPr>
          </w:p>
        </w:tc>
      </w:tr>
    </w:tbl>
    <w:p w:rsidR="00322118" w:rsidRPr="00B84AC7" w:rsidRDefault="00322118" w:rsidP="00322118"/>
    <w:p w:rsidR="007C459C" w:rsidRPr="00B84AC7" w:rsidRDefault="00206D98" w:rsidP="007C459C">
      <w:pPr>
        <w:tabs>
          <w:tab w:val="right" w:pos="10490"/>
        </w:tabs>
        <w:rPr>
          <w:b/>
        </w:rPr>
      </w:pPr>
      <w:r w:rsidRPr="00B84AC7">
        <w:br w:type="column"/>
      </w:r>
      <w:r w:rsidRPr="00B84AC7">
        <w:lastRenderedPageBreak/>
        <w:t xml:space="preserve"> </w:t>
      </w:r>
      <w:r w:rsidR="007C459C" w:rsidRPr="00B84AC7">
        <w:rPr>
          <w:b/>
        </w:rPr>
        <w:t>WACE 2015 Q30:</w:t>
      </w:r>
    </w:p>
    <w:p w:rsidR="007C459C" w:rsidRPr="00B84AC7" w:rsidRDefault="007C459C" w:rsidP="007C459C">
      <w:pPr>
        <w:tabs>
          <w:tab w:val="right" w:pos="10490"/>
        </w:tabs>
      </w:pPr>
      <w:r w:rsidRPr="00B84AC7">
        <w:t>Ammonia exists in equilibrium with hydrogen and nitrogen as shown by the following exothermic equation.</w:t>
      </w:r>
    </w:p>
    <w:p w:rsidR="007C459C" w:rsidRPr="00B84AC7" w:rsidRDefault="007C459C" w:rsidP="007C459C">
      <w:pPr>
        <w:jc w:val="center"/>
      </w:pPr>
      <w:r w:rsidRPr="00B84AC7">
        <w:t>N</w:t>
      </w:r>
      <w:r w:rsidRPr="00B84AC7">
        <w:rPr>
          <w:vertAlign w:val="subscript"/>
        </w:rPr>
        <w:t>2</w:t>
      </w:r>
      <w:r w:rsidRPr="00B84AC7">
        <w:t>(g)   +   3 H</w:t>
      </w:r>
      <w:r w:rsidRPr="00B84AC7">
        <w:rPr>
          <w:vertAlign w:val="subscript"/>
        </w:rPr>
        <w:t>2</w:t>
      </w:r>
      <w:r w:rsidRPr="00B84AC7">
        <w:t xml:space="preserve">(g)   </w:t>
      </w:r>
      <w:r w:rsidRPr="00B84AC7">
        <w:rPr>
          <w:rFonts w:ascii="Cambria Math" w:hAnsi="Cambria Math" w:cs="Cambria Math"/>
        </w:rPr>
        <w:t>⇌</w:t>
      </w:r>
      <w:r w:rsidRPr="00B84AC7">
        <w:t xml:space="preserve">   2 NH</w:t>
      </w:r>
      <w:r w:rsidRPr="00B84AC7">
        <w:rPr>
          <w:vertAlign w:val="subscript"/>
        </w:rPr>
        <w:t>3</w:t>
      </w:r>
      <w:r w:rsidRPr="00B84AC7">
        <w:t xml:space="preserve">(g) </w:t>
      </w:r>
      <w:r w:rsidRPr="00B84AC7">
        <w:tab/>
        <w:t>ΔH = – 92 kJ mol</w:t>
      </w:r>
      <w:r w:rsidRPr="00B84AC7">
        <w:rPr>
          <w:vertAlign w:val="superscript"/>
        </w:rPr>
        <w:t>-1</w:t>
      </w:r>
    </w:p>
    <w:p w:rsidR="007C459C" w:rsidRPr="00B84AC7" w:rsidRDefault="007C459C" w:rsidP="007C459C">
      <w:pPr>
        <w:tabs>
          <w:tab w:val="right" w:pos="10490"/>
        </w:tabs>
      </w:pPr>
      <w:r w:rsidRPr="00B84AC7">
        <w:t>As they exist in the gaseous state, the relative concentrations can be given in terms of the partial pressure (kPa) of each gas.</w:t>
      </w:r>
    </w:p>
    <w:p w:rsidR="007C459C" w:rsidRPr="00B84AC7" w:rsidRDefault="007C459C" w:rsidP="007C459C">
      <w:pPr>
        <w:tabs>
          <w:tab w:val="right" w:pos="10490"/>
        </w:tabs>
      </w:pPr>
      <w:r w:rsidRPr="00B84AC7">
        <w:t>Nitrogen, hydrogen and ammonia gases are placed in a rigid container and allowed to reach equilibrium. The graph below shows the partial pressures of the gaseous system initially at equilibrium. After the experiment operates for 4 minutes, a change is imposed upon it.</w:t>
      </w:r>
    </w:p>
    <w:p w:rsidR="007C459C" w:rsidRPr="00B84AC7" w:rsidRDefault="007C459C" w:rsidP="007C459C">
      <w:pPr>
        <w:tabs>
          <w:tab w:val="right" w:pos="10490"/>
        </w:tabs>
        <w:jc w:val="center"/>
        <w:rPr>
          <w:b/>
        </w:rPr>
      </w:pPr>
      <w:r w:rsidRPr="00B84AC7">
        <w:rPr>
          <w:b/>
        </w:rPr>
        <w:t>Partial pressures of NH</w:t>
      </w:r>
      <w:r w:rsidRPr="00B84AC7">
        <w:rPr>
          <w:b/>
          <w:vertAlign w:val="subscript"/>
        </w:rPr>
        <w:t>3</w:t>
      </w:r>
      <w:r w:rsidRPr="00B84AC7">
        <w:rPr>
          <w:b/>
        </w:rPr>
        <w:t>, N</w:t>
      </w:r>
      <w:r w:rsidRPr="00B84AC7">
        <w:rPr>
          <w:b/>
          <w:vertAlign w:val="subscript"/>
        </w:rPr>
        <w:t>2</w:t>
      </w:r>
      <w:r w:rsidRPr="00B84AC7">
        <w:rPr>
          <w:b/>
        </w:rPr>
        <w:t xml:space="preserve"> and H</w:t>
      </w:r>
      <w:r w:rsidRPr="00B84AC7">
        <w:rPr>
          <w:b/>
          <w:vertAlign w:val="subscript"/>
        </w:rPr>
        <w:t>2</w:t>
      </w:r>
      <w:r w:rsidRPr="00B84AC7">
        <w:rPr>
          <w:b/>
        </w:rPr>
        <w:t xml:space="preserve"> over time</w:t>
      </w:r>
    </w:p>
    <w:p w:rsidR="007C459C" w:rsidRPr="00B84AC7" w:rsidRDefault="007C459C" w:rsidP="007C459C">
      <w:pPr>
        <w:tabs>
          <w:tab w:val="right" w:pos="10490"/>
        </w:tabs>
        <w:jc w:val="center"/>
        <w:rPr>
          <w:b/>
        </w:rPr>
      </w:pPr>
      <w:r w:rsidRPr="00B84AC7">
        <w:rPr>
          <w:b/>
          <w:noProof/>
          <w:lang w:val="en-AU" w:eastAsia="en-AU"/>
        </w:rPr>
        <mc:AlternateContent>
          <mc:Choice Requires="wpg">
            <w:drawing>
              <wp:inline distT="0" distB="0" distL="0" distR="0" wp14:anchorId="748B3D79" wp14:editId="1CC250B5">
                <wp:extent cx="5574182" cy="2940710"/>
                <wp:effectExtent l="0" t="38100" r="0" b="0"/>
                <wp:docPr id="300" name="Group 300"/>
                <wp:cNvGraphicFramePr/>
                <a:graphic xmlns:a="http://schemas.openxmlformats.org/drawingml/2006/main">
                  <a:graphicData uri="http://schemas.microsoft.com/office/word/2010/wordprocessingGroup">
                    <wpg:wgp>
                      <wpg:cNvGrpSpPr/>
                      <wpg:grpSpPr>
                        <a:xfrm>
                          <a:off x="0" y="0"/>
                          <a:ext cx="5574182" cy="2940710"/>
                          <a:chOff x="0" y="0"/>
                          <a:chExt cx="5240114" cy="2606559"/>
                        </a:xfrm>
                      </wpg:grpSpPr>
                      <wpg:grpSp>
                        <wpg:cNvPr id="296" name="Group 296"/>
                        <wpg:cNvGrpSpPr/>
                        <wpg:grpSpPr>
                          <a:xfrm>
                            <a:off x="0" y="0"/>
                            <a:ext cx="5240114" cy="2606559"/>
                            <a:chOff x="0" y="0"/>
                            <a:chExt cx="5240114" cy="2606559"/>
                          </a:xfrm>
                        </wpg:grpSpPr>
                        <wpg:grpSp>
                          <wpg:cNvPr id="28" name="Group 28"/>
                          <wpg:cNvGrpSpPr/>
                          <wpg:grpSpPr>
                            <a:xfrm>
                              <a:off x="0" y="0"/>
                              <a:ext cx="5240114" cy="2606559"/>
                              <a:chOff x="0" y="0"/>
                              <a:chExt cx="5240114" cy="2606559"/>
                            </a:xfrm>
                          </wpg:grpSpPr>
                          <wps:wsp>
                            <wps:cNvPr id="11" name="Straight Arrow Connector 296"/>
                            <wps:cNvCnPr/>
                            <wps:spPr>
                              <a:xfrm flipV="1">
                                <a:off x="403761" y="0"/>
                                <a:ext cx="0" cy="22445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 name="Straight Arrow Connector 297"/>
                            <wps:cNvCnPr/>
                            <wps:spPr>
                              <a:xfrm>
                                <a:off x="397824" y="2244436"/>
                                <a:ext cx="46297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 name="Text Box 2"/>
                            <wps:cNvSpPr txBox="1">
                              <a:spLocks noChangeArrowheads="1"/>
                            </wps:cNvSpPr>
                            <wps:spPr bwMode="auto">
                              <a:xfrm>
                                <a:off x="4085112" y="2333501"/>
                                <a:ext cx="1155002" cy="273058"/>
                              </a:xfrm>
                              <a:prstGeom prst="rect">
                                <a:avLst/>
                              </a:prstGeom>
                              <a:noFill/>
                              <a:ln w="9525">
                                <a:noFill/>
                                <a:miter lim="800000"/>
                                <a:headEnd/>
                                <a:tailEnd/>
                              </a:ln>
                            </wps:spPr>
                            <wps:txbx>
                              <w:txbxContent>
                                <w:p w:rsidR="00AC7A73" w:rsidRPr="00B60416" w:rsidRDefault="00AC7A73" w:rsidP="007C459C">
                                  <w:r>
                                    <w:t>Time (minutes)</w:t>
                                  </w:r>
                                </w:p>
                              </w:txbxContent>
                            </wps:txbx>
                            <wps:bodyPr rot="0" vert="horz" wrap="square" lIns="91440" tIns="45720" rIns="91440" bIns="45720" anchor="t" anchorCtr="0">
                              <a:noAutofit/>
                            </wps:bodyPr>
                          </wps:wsp>
                          <wps:wsp>
                            <wps:cNvPr id="15" name="Text Box 2"/>
                            <wps:cNvSpPr txBox="1">
                              <a:spLocks noChangeArrowheads="1"/>
                            </wps:cNvSpPr>
                            <wps:spPr bwMode="auto">
                              <a:xfrm>
                                <a:off x="267195" y="2333501"/>
                                <a:ext cx="3923030" cy="273050"/>
                              </a:xfrm>
                              <a:prstGeom prst="rect">
                                <a:avLst/>
                              </a:prstGeom>
                              <a:noFill/>
                              <a:ln w="9525">
                                <a:noFill/>
                                <a:miter lim="800000"/>
                                <a:headEnd/>
                                <a:tailEnd/>
                              </a:ln>
                            </wps:spPr>
                            <wps:txbx>
                              <w:txbxContent>
                                <w:p w:rsidR="00AC7A73" w:rsidRPr="00B60416" w:rsidRDefault="00AC7A73" w:rsidP="007C459C">
                                  <w:r>
                                    <w:t>0                            4                            8                           12</w:t>
                                  </w:r>
                                </w:p>
                              </w:txbxContent>
                            </wps:txbx>
                            <wps:bodyPr rot="0" vert="horz" wrap="square" lIns="91440" tIns="45720" rIns="91440" bIns="45720" anchor="t" anchorCtr="0">
                              <a:noAutofit/>
                            </wps:bodyPr>
                          </wps:wsp>
                          <wps:wsp>
                            <wps:cNvPr id="17" name="Text Box 2"/>
                            <wps:cNvSpPr txBox="1">
                              <a:spLocks noChangeArrowheads="1"/>
                            </wps:cNvSpPr>
                            <wps:spPr bwMode="auto">
                              <a:xfrm>
                                <a:off x="0" y="344384"/>
                                <a:ext cx="409426" cy="1569492"/>
                              </a:xfrm>
                              <a:prstGeom prst="rect">
                                <a:avLst/>
                              </a:prstGeom>
                              <a:noFill/>
                              <a:ln w="9525">
                                <a:noFill/>
                                <a:miter lim="800000"/>
                                <a:headEnd/>
                                <a:tailEnd/>
                              </a:ln>
                            </wps:spPr>
                            <wps:txbx>
                              <w:txbxContent>
                                <w:p w:rsidR="00AC7A73" w:rsidRPr="00B60416" w:rsidRDefault="00AC7A73" w:rsidP="007C459C">
                                  <w:r>
                                    <w:t>Partial pressure (kPa)</w:t>
                                  </w:r>
                                </w:p>
                              </w:txbxContent>
                            </wps:txbx>
                            <wps:bodyPr rot="0" vert="vert270" wrap="square" lIns="91440" tIns="45720" rIns="91440" bIns="45720" anchor="t" anchorCtr="0">
                              <a:noAutofit/>
                            </wps:bodyPr>
                          </wps:wsp>
                          <wps:wsp>
                            <wps:cNvPr id="24" name="Straight Connector 24"/>
                            <wps:cNvCnPr/>
                            <wps:spPr>
                              <a:xfrm>
                                <a:off x="403761" y="2238499"/>
                                <a:ext cx="0" cy="12319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a:off x="1496291" y="2238499"/>
                                <a:ext cx="0" cy="12319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a:off x="2588821" y="2238499"/>
                                <a:ext cx="0" cy="12319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a:off x="3681351" y="2238499"/>
                                <a:ext cx="0" cy="12319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95" name="Group 295"/>
                          <wpg:cNvGrpSpPr/>
                          <wpg:grpSpPr>
                            <a:xfrm>
                              <a:off x="401702" y="301276"/>
                              <a:ext cx="2181225" cy="1633220"/>
                              <a:chOff x="0" y="380649"/>
                              <a:chExt cx="2181504" cy="1634045"/>
                            </a:xfrm>
                          </wpg:grpSpPr>
                          <wps:wsp>
                            <wps:cNvPr id="19" name="Straight Connector 303"/>
                            <wps:cNvCnPr/>
                            <wps:spPr>
                              <a:xfrm>
                                <a:off x="0" y="2014694"/>
                                <a:ext cx="1090295"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29" name="Straight Connector 303"/>
                            <wps:cNvCnPr/>
                            <wps:spPr>
                              <a:xfrm>
                                <a:off x="0" y="1331406"/>
                                <a:ext cx="1090295"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30" name="Straight Connector 303"/>
                            <wps:cNvCnPr/>
                            <wps:spPr>
                              <a:xfrm>
                                <a:off x="0" y="672050"/>
                                <a:ext cx="1090295"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31" name="Straight Connector 303"/>
                            <wps:cNvCnPr/>
                            <wps:spPr>
                              <a:xfrm>
                                <a:off x="1090246" y="1497204"/>
                                <a:ext cx="0" cy="512445"/>
                              </a:xfrm>
                              <a:prstGeom prst="line">
                                <a:avLst/>
                              </a:prstGeom>
                              <a:ln/>
                            </wps:spPr>
                            <wps:style>
                              <a:lnRef idx="1">
                                <a:schemeClr val="dk1"/>
                              </a:lnRef>
                              <a:fillRef idx="0">
                                <a:schemeClr val="dk1"/>
                              </a:fillRef>
                              <a:effectRef idx="0">
                                <a:schemeClr val="dk1"/>
                              </a:effectRef>
                              <a:fontRef idx="minor">
                                <a:schemeClr val="tx1"/>
                              </a:fontRef>
                            </wps:style>
                            <wps:bodyPr/>
                          </wps:wsp>
                          <wps:wsp>
                            <wps:cNvPr id="288" name="Freeform 308"/>
                            <wps:cNvSpPr/>
                            <wps:spPr>
                              <a:xfrm>
                                <a:off x="1090246" y="1497204"/>
                                <a:ext cx="715010" cy="43200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Straight Connector 303"/>
                            <wps:cNvCnPr/>
                            <wps:spPr>
                              <a:xfrm>
                                <a:off x="1803679" y="1929283"/>
                                <a:ext cx="377825"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290" name="Freeform 308"/>
                            <wps:cNvSpPr/>
                            <wps:spPr>
                              <a:xfrm>
                                <a:off x="1090246" y="1331406"/>
                                <a:ext cx="715010" cy="14351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Straight Connector 303"/>
                            <wps:cNvCnPr/>
                            <wps:spPr>
                              <a:xfrm>
                                <a:off x="1803679" y="1477107"/>
                                <a:ext cx="377825"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292" name="Freeform 308"/>
                            <wps:cNvSpPr/>
                            <wps:spPr>
                              <a:xfrm flipV="1">
                                <a:off x="1090246" y="380649"/>
                                <a:ext cx="715010" cy="287655"/>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Connector 303"/>
                            <wps:cNvCnPr/>
                            <wps:spPr>
                              <a:xfrm>
                                <a:off x="1803679" y="380649"/>
                                <a:ext cx="377825" cy="0"/>
                              </a:xfrm>
                              <a:prstGeom prst="line">
                                <a:avLst/>
                              </a:prstGeom>
                              <a:ln/>
                            </wps:spPr>
                            <wps:style>
                              <a:lnRef idx="1">
                                <a:schemeClr val="dk1"/>
                              </a:lnRef>
                              <a:fillRef idx="0">
                                <a:schemeClr val="dk1"/>
                              </a:fillRef>
                              <a:effectRef idx="0">
                                <a:schemeClr val="dk1"/>
                              </a:effectRef>
                              <a:fontRef idx="minor">
                                <a:schemeClr val="tx1"/>
                              </a:fontRef>
                            </wps:style>
                            <wps:bodyPr/>
                          </wps:wsp>
                        </wpg:grpSp>
                      </wpg:grpSp>
                      <wps:wsp>
                        <wps:cNvPr id="297" name="Text Box 2"/>
                        <wps:cNvSpPr txBox="1">
                          <a:spLocks noChangeArrowheads="1"/>
                        </wps:cNvSpPr>
                        <wps:spPr bwMode="auto">
                          <a:xfrm>
                            <a:off x="502127" y="317132"/>
                            <a:ext cx="1154430" cy="272415"/>
                          </a:xfrm>
                          <a:prstGeom prst="rect">
                            <a:avLst/>
                          </a:prstGeom>
                          <a:noFill/>
                          <a:ln w="9525">
                            <a:noFill/>
                            <a:miter lim="800000"/>
                            <a:headEnd/>
                            <a:tailEnd/>
                          </a:ln>
                        </wps:spPr>
                        <wps:txbx>
                          <w:txbxContent>
                            <w:p w:rsidR="00AC7A73" w:rsidRPr="007C459C" w:rsidRDefault="00AC7A73" w:rsidP="007C459C">
                              <w:r>
                                <w:t>NH</w:t>
                              </w:r>
                              <w:r>
                                <w:rPr>
                                  <w:vertAlign w:val="subscript"/>
                                </w:rPr>
                                <w:t>3</w:t>
                              </w:r>
                            </w:p>
                          </w:txbxContent>
                        </wps:txbx>
                        <wps:bodyPr rot="0" vert="horz" wrap="square" lIns="91440" tIns="45720" rIns="91440" bIns="45720" anchor="t" anchorCtr="0">
                          <a:noAutofit/>
                        </wps:bodyPr>
                      </wps:wsp>
                      <wps:wsp>
                        <wps:cNvPr id="298" name="Text Box 2"/>
                        <wps:cNvSpPr txBox="1">
                          <a:spLocks noChangeArrowheads="1"/>
                        </wps:cNvSpPr>
                        <wps:spPr bwMode="auto">
                          <a:xfrm>
                            <a:off x="502127" y="1009539"/>
                            <a:ext cx="1154430" cy="272415"/>
                          </a:xfrm>
                          <a:prstGeom prst="rect">
                            <a:avLst/>
                          </a:prstGeom>
                          <a:noFill/>
                          <a:ln w="9525">
                            <a:noFill/>
                            <a:miter lim="800000"/>
                            <a:headEnd/>
                            <a:tailEnd/>
                          </a:ln>
                        </wps:spPr>
                        <wps:txbx>
                          <w:txbxContent>
                            <w:p w:rsidR="00AC7A73" w:rsidRPr="007C459C" w:rsidRDefault="00AC7A73" w:rsidP="007C459C">
                              <w:r>
                                <w:t>N</w:t>
                              </w:r>
                              <w:r>
                                <w:rPr>
                                  <w:vertAlign w:val="subscript"/>
                                </w:rPr>
                                <w:t>2</w:t>
                              </w:r>
                            </w:p>
                          </w:txbxContent>
                        </wps:txbx>
                        <wps:bodyPr rot="0" vert="horz" wrap="square" lIns="91440" tIns="45720" rIns="91440" bIns="45720" anchor="t" anchorCtr="0">
                          <a:noAutofit/>
                        </wps:bodyPr>
                      </wps:wsp>
                      <wps:wsp>
                        <wps:cNvPr id="299" name="Text Box 2"/>
                        <wps:cNvSpPr txBox="1">
                          <a:spLocks noChangeArrowheads="1"/>
                        </wps:cNvSpPr>
                        <wps:spPr bwMode="auto">
                          <a:xfrm>
                            <a:off x="502127" y="1664948"/>
                            <a:ext cx="1154430" cy="272415"/>
                          </a:xfrm>
                          <a:prstGeom prst="rect">
                            <a:avLst/>
                          </a:prstGeom>
                          <a:noFill/>
                          <a:ln w="9525">
                            <a:noFill/>
                            <a:miter lim="800000"/>
                            <a:headEnd/>
                            <a:tailEnd/>
                          </a:ln>
                        </wps:spPr>
                        <wps:txbx>
                          <w:txbxContent>
                            <w:p w:rsidR="00AC7A73" w:rsidRPr="007C459C" w:rsidRDefault="00AC7A73" w:rsidP="007C459C">
                              <w:r>
                                <w:t>H</w:t>
                              </w:r>
                              <w:r>
                                <w:rPr>
                                  <w:vertAlign w:val="subscript"/>
                                </w:rPr>
                                <w:t>2</w:t>
                              </w:r>
                            </w:p>
                          </w:txbxContent>
                        </wps:txbx>
                        <wps:bodyPr rot="0" vert="horz" wrap="square" lIns="91440" tIns="45720" rIns="91440" bIns="45720" anchor="t" anchorCtr="0">
                          <a:noAutofit/>
                        </wps:bodyPr>
                      </wps:wsp>
                    </wpg:wgp>
                  </a:graphicData>
                </a:graphic>
              </wp:inline>
            </w:drawing>
          </mc:Choice>
          <mc:Fallback>
            <w:pict>
              <v:group id="Group 300" o:spid="_x0000_s1314" style="width:438.9pt;height:231.55pt;mso-position-horizontal-relative:char;mso-position-vertical-relative:line" coordsize="52401,26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">
                <v:group id="Group 296" o:spid="_x0000_s1315" style="position:absolute;width:52401;height:26065" coordsize="52401,26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group id="Group 28" o:spid="_x0000_s1316" style="position:absolute;width:52401;height:26065" coordsize="52401,26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Straight Arrow Connector 296" o:spid="_x0000_s1317" type="#_x0000_t32" style="position:absolute;left:4037;width:0;height:224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RUz8MAAADbAAAADwAAAGRycy9kb3ducmV2LnhtbERP32vCMBB+H/g/hBP2NtOqqHSmIhOZ&#10;ssGYiuDb0dyasuZSm6jdf78MhL3dx/fz5ovO1uJKra8cK0gHCQjiwumKSwWH/fppBsIHZI21Y1Lw&#10;Qx4Wee9hjpl2N/6k6y6UIoawz1CBCaHJpPSFIYt+4BriyH251mKIsC2lbvEWw20th0kykRYrjg0G&#10;G3oxVHzvLlbBanscT8/d+WP0ejLvBY2mp+HyTanHfrd8BhGoC//iu3uj4/wU/n6JB8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0VM/DAAAA2wAAAA8AAAAAAAAAAAAA&#10;AAAAoQIAAGRycy9kb3ducmV2LnhtbFBLBQYAAAAABAAEAPkAAACRAwAAAAA=&#10;" strokecolor="black [3040]">
                      <v:stroke endarrow="open"/>
                    </v:shape>
                    <v:shape id="Straight Arrow Connector 297" o:spid="_x0000_s1318" type="#_x0000_t32" style="position:absolute;left:3978;top:22444;width:462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pLXr0AAADbAAAADwAAAGRycy9kb3ducmV2LnhtbERPvQrCMBDeBd8hnOCmqQ6i1SgiFBx0&#10;8A/XoznbYnOpTaz17Y0guN3H93uLVWtK0VDtCssKRsMIBHFqdcGZgvMpGUxBOI+ssbRMCt7kYLXs&#10;dhYYa/viAzVHn4kQwi5GBbn3VSylS3My6Ia2Ig7czdYGfYB1JnWNrxBuSjmOook0WHBoyLGiTU7p&#10;/fg0CiI3SR6b033fnDN/2F1lsn3PLkr1e+16DsJT6//in3urw/wx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qS169AAAA2wAAAA8AAAAAAAAAAAAAAAAAoQIA&#10;AGRycy9kb3ducmV2LnhtbFBLBQYAAAAABAAEAPkAAACLAwAAAAA=&#10;" strokecolor="black [3040]">
                      <v:stroke endarrow="open"/>
                    </v:shape>
                    <v:shape id="_x0000_s1319" type="#_x0000_t202" style="position:absolute;left:40851;top:23335;width:11550;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AC7A73" w:rsidRPr="00B60416" w:rsidRDefault="00AC7A73" w:rsidP="007C459C">
                            <w:r>
                              <w:t>Time (minutes)</w:t>
                            </w:r>
                          </w:p>
                        </w:txbxContent>
                      </v:textbox>
                    </v:shape>
                    <v:shape id="_x0000_s1320" type="#_x0000_t202" style="position:absolute;left:2671;top:23335;width:39231;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AC7A73" w:rsidRPr="00B60416" w:rsidRDefault="00AC7A73" w:rsidP="007C459C">
                            <w:r>
                              <w:t>0                            4                            8                           12</w:t>
                            </w:r>
                          </w:p>
                        </w:txbxContent>
                      </v:textbox>
                    </v:shape>
                    <v:shape id="_x0000_s1321" type="#_x0000_t202" style="position:absolute;top:3443;width:4094;height:15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5besMA&#10;AADbAAAADwAAAGRycy9kb3ducmV2LnhtbERPTWvCQBC9C/6HZQRvurGCSnQNxdJQL0Vje/A2Zsck&#10;NDubZrcm/nu3UOhtHu9zNklvanGj1lWWFcymEQji3OqKCwUfp9fJCoTzyBpry6TgTg6S7XCwwVjb&#10;jo90y3whQgi7GBWU3jexlC4vyaCb2oY4cFfbGvQBtoXULXYh3NTyKYoW0mDFoaHEhnYl5V/Zj1Hw&#10;eXm/18dmfo6qbn/o0+9D9pIWSo1H/fMahKfe/4v/3G86zF/C7y/hAL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5besMAAADbAAAADwAAAAAAAAAAAAAAAACYAgAAZHJzL2Rv&#10;d25yZXYueG1sUEsFBgAAAAAEAAQA9QAAAIgDAAAAAA==&#10;" filled="f" stroked="f">
                      <v:textbox style="layout-flow:vertical;mso-layout-flow-alt:bottom-to-top">
                        <w:txbxContent>
                          <w:p w:rsidR="00AC7A73" w:rsidRPr="00B60416" w:rsidRDefault="00AC7A73" w:rsidP="007C459C">
                            <w:r>
                              <w:t>Partial pressure (kPa)</w:t>
                            </w:r>
                          </w:p>
                        </w:txbxContent>
                      </v:textbox>
                    </v:shape>
                    <v:line id="Straight Connector 24" o:spid="_x0000_s1322" style="position:absolute;visibility:visible;mso-wrap-style:square" from="4037,22384" to="4037,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NBwsIAAADbAAAADwAAAAAAAAAAAAAA&#10;AAChAgAAZHJzL2Rvd25yZXYueG1sUEsFBgAAAAAEAAQA+QAAAJADAAAAAA==&#10;" strokecolor="black [3040]"/>
                    <v:line id="Straight Connector 25" o:spid="_x0000_s1323" style="position:absolute;visibility:visible;mso-wrap-style:square" from="14962,22384" to="14962,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kWcIAAADbAAAADwAAAGRycy9kb3ducmV2LnhtbESPQWsCMRSE70L/Q3gFb5rVorRbo5Ri&#10;UfTktt4fm9fdxc3LmkSN/94IgsdhZr5hZotoWnEm5xvLCkbDDARxaXXDlYK/35/BOwgfkDW2lknB&#10;lTws5i+9GebaXnhH5yJUIkHY56igDqHLpfRlTQb90HbEyfu3zmBI0lVSO7wkuGnlOMum0mDDaaHG&#10;jr5rKg/FySTKaH80cnX4wP3Gbd3ybRon8ahU/zV+fYIIFMMz/GivtYLxB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kWcIAAADbAAAADwAAAAAAAAAAAAAA&#10;AAChAgAAZHJzL2Rvd25yZXYueG1sUEsFBgAAAAAEAAQA+QAAAJADAAAAAA==&#10;" strokecolor="black [3040]"/>
                    <v:line id="Straight Connector 26" o:spid="_x0000_s1324" style="position:absolute;visibility:visible;mso-wrap-style:square" from="25888,22384" to="25888,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line id="Straight Connector 27" o:spid="_x0000_s1325" style="position:absolute;visibility:visible;mso-wrap-style:square" from="36813,22384" to="36813,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HftcMAAADbAAAADwAAAGRycy9kb3ducmV2LnhtbESPT2sCMRTE74V+h/AK3jSrpVa3ZqWU&#10;ikVP9c/9sXndXXbzsiZR02/fCEKPw8z8hlkso+nEhZxvLCsYjzIQxKXVDVcKDvvVcAbCB2SNnWVS&#10;8EselsXjwwJzba/8TZddqESCsM9RQR1Cn0vpy5oM+pHtiZP3Y53BkKSrpHZ4TXDTyUmWTaXBhtNC&#10;jT191FS2u7NJlPHxZOS6neNx47bu83kaX+JJqcFTfH8DESiG//C9/aUVTF7h9iX9AF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B37XDAAAA2wAAAA8AAAAAAAAAAAAA&#10;AAAAoQIAAGRycy9kb3ducmV2LnhtbFBLBQYAAAAABAAEAPkAAACRAwAAAAA=&#10;" strokecolor="black [3040]"/>
                  </v:group>
                  <v:group id="Group 295" o:spid="_x0000_s1326" style="position:absolute;left:4017;top:3012;width:21812;height:16332" coordorigin=",3806" coordsize="21815,16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line id="Straight Connector 303" o:spid="_x0000_s1327" style="position:absolute;visibility:visible;mso-wrap-style:square" from="0,20146" to="10902,20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4k4cIAAADbAAAADwAAAGRycy9kb3ducmV2LnhtbESPQWsCMRCF70L/Q5hCb5rVUtHVKCKK&#10;RU/aeh824+7iZrImUeO/N4WCtxnee9+8mc6jacSNnK8tK+j3MhDEhdU1lwp+f9bdEQgfkDU2lknB&#10;gzzMZ2+dKeba3nlPt0MoRYKwz1FBFUKbS+mLigz6nm2Jk3ayzmBIqyuldnhPcNPIQZYNpcGa04UK&#10;W1pWVJwPV5Mo/ePFyM15jMet27nV5zB+xYtSH+9xMQERKIaX+T/9rVP9Mfz9kgaQs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4k4cIAAADbAAAADwAAAAAAAAAAAAAA&#10;AAChAgAAZHJzL2Rvd25yZXYueG1sUEsFBgAAAAAEAAQA+QAAAJADAAAAAA==&#10;" strokecolor="black [3040]"/>
                    <v:line id="Straight Connector 303" o:spid="_x0000_s1328" style="position:absolute;visibility:visible;mso-wrap-style:square" from="0,13314" to="10902,13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LuXMIAAADbAAAADwAAAGRycy9kb3ducmV2LnhtbESPQWsCMRSE74L/IbxCb5p1S0W3RpFS&#10;adGTWu+Pzevu4uZlN4ma/ntTKHgcZuYbZrGKphVXcr6xrGAyzkAQl1Y3XCn4Pm5GMxA+IGtsLZOC&#10;X/KwWg4HCyy0vfGerodQiQRhX6CCOoSukNKXNRn0Y9sRJ+/HOoMhSVdJ7fCW4KaVeZZNpcGG00KN&#10;Hb3XVJ4PF5Mok1Nv5Od5jqet27mPl2l8jb1Sz09x/QYiUAyP8H/7SyvI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LuXMIAAADbAAAADwAAAAAAAAAAAAAA&#10;AAChAgAAZHJzL2Rvd25yZXYueG1sUEsFBgAAAAAEAAQA+QAAAJADAAAAAA==&#10;" strokecolor="black [3040]"/>
                    <v:line id="Straight Connector 303" o:spid="_x0000_s1329" style="position:absolute;visibility:visible;mso-wrap-style:square" from="0,6720" to="10902,6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HRHMIAAADbAAAADwAAAGRycy9kb3ducmV2LnhtbESPwW7CMAyG70h7h8iTuEEKaGgrBDRN&#10;TEzjBBt3qzFtReOUJIPs7efDJI7W7/+zv+U6u05dKcTWs4HJuABFXHnbcm3g++t99AwqJmSLnWcy&#10;8EsR1quHwRJL62+8p+sh1UogHEs00KTUl1rHqiGHcex7YslOPjhMMoZa24A3gbtOT4tirh22LBca&#10;7Omtoep8+HFCmRwvTm/PL3j8DLuwmc3zU74YM3zMrwtQiXK6L/+3P6yBmXwv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HRHMIAAADbAAAADwAAAAAAAAAAAAAA&#10;AAChAgAAZHJzL2Rvd25yZXYueG1sUEsFBgAAAAAEAAQA+QAAAJADAAAAAA==&#10;" strokecolor="black [3040]"/>
                    <v:line id="Straight Connector 303" o:spid="_x0000_s1330" style="position:absolute;visibility:visible;mso-wrap-style:square" from="10902,14972" to="10902,2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10h8MAAADbAAAADwAAAGRycy9kb3ducmV2LnhtbESPzWrDMBCE74W8g9hAbo3shobGiRxC&#10;aWhJT83PfbE2trG1ciQ1Ud8+KhR6HGbmG2a1jqYXV3K+tawgn2YgiCurW64VHA/bxxcQPiBr7C2T&#10;gh/ysC5HDysstL3xF133oRYJwr5ABU0IQyGlrxoy6Kd2IE7e2TqDIUlXS+3wluCml09ZNpcGW04L&#10;DQ702lDV7b9NouSni5Hv3QJPO/fp3mbz+BwvSk3GcbMEESiG//Bf+0MrmOX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9dIfDAAAA2wAAAA8AAAAAAAAAAAAA&#10;AAAAoQIAAGRycy9kb3ducmV2LnhtbFBLBQYAAAAABAAEAPkAAACRAwAAAAA=&#10;" strokecolor="black [3040]"/>
                    <v:shape id="Freeform 308" o:spid="_x0000_s1331" style="position:absolute;left:10902;top:14972;width:7150;height:4320;visibility:visible;mso-wrap-style:square;v-text-anchor:middle" coordsize="1125822,375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K/mMEA&#10;AADcAAAADwAAAGRycy9kb3ducmV2LnhtbERPz2vCMBS+D/wfwhN2GZpOmJRqFNkoeGyreH40z7bY&#10;vNQks93++uUw8Pjx/d7uJ9OLBznfWVbwvkxAENdWd9woOJ/yRQrCB2SNvWVS8EMe9rvZyxYzbUcu&#10;6VGFRsQQ9hkqaEMYMil93ZJBv7QDceSu1hkMEbpGaodjDDe9XCXJWhrsODa0ONBnS/Wt+jYKjl/X&#10;j4Sm2r+dXP57KcayuxelUq/z6bABEWgKT/G/+6gVrNK4Np6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Cv5jBAAAA3AAAAA8AAAAAAAAAAAAAAAAAmAIAAGRycy9kb3du&#10;cmV2LnhtbFBLBQYAAAAABAAEAPUAAACGAwAAAAA=&#10;" path="m,c141388,122008,282777,244016,470414,306562v187637,62546,421522,65629,655408,68712e" filled="f" strokecolor="black [3040]">
                      <v:path arrowok="t" o:connecttype="custom" o:connectlocs="0,0;298760,352902;715010,432000" o:connectangles="0,0,0"/>
                    </v:shape>
                    <v:line id="Straight Connector 303" o:spid="_x0000_s1332" style="position:absolute;visibility:visible;mso-wrap-style:square" from="18036,19292" to="21815,19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qId8IAAADcAAAADwAAAGRycy9kb3ducmV2LnhtbESPQWsCMRSE70L/Q3gFb5rVoujWKKW0&#10;KHpyW++Pzevu4uZlTVKN/94IgsdhZr5hFqtoWnEm5xvLCkbDDARxaXXDlYLfn+/BDIQPyBpby6Tg&#10;Sh5Wy5feAnNtL7yncxEqkSDsc1RQh9DlUvqyJoN+aDvi5P1ZZzAk6SqpHV4S3LRynGVTabDhtFBj&#10;R581lcfi3yTK6HAycn2c42Hrdu7rbRon8aRU/zV+vIMIFMMz/GhvtILxbA73M+kIy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qId8IAAADcAAAADwAAAAAAAAAAAAAA&#10;AAChAgAAZHJzL2Rvd25yZXYueG1sUEsFBgAAAAAEAAQA+QAAAJADAAAAAA==&#10;" strokecolor="black [3040]"/>
                    <v:shape id="Freeform 308" o:spid="_x0000_s1333" style="position:absolute;left:10902;top:13314;width:7150;height:1435;visibility:visible;mso-wrap-style:square;v-text-anchor:middle" coordsize="1125822,375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0lQ8AA&#10;AADcAAAADwAAAGRycy9kb3ducmV2LnhtbERPTYvCMBC9C/6HMIIX0VRBWatRFhfBo7Wy56EZ22Iz&#10;6SZZW/fXbw6Cx8f73u5704gHOV9bVjCfJSCIC6trLhVc8+P0A4QPyBoby6TgSR72u+Fgi6m2HWf0&#10;uIRSxBD2KSqoQmhTKX1RkUE/sy1x5G7WGQwRulJqh10MN41cJMlKGqw5NlTY0qGi4n75NQpOX7dl&#10;Qn3hJ7k7/n2fu6z+OWdKjUf95wZEoD68xS/3SStYrOP8eCYeAbn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20lQ8AAAADcAAAADwAAAAAAAAAAAAAAAACYAgAAZHJzL2Rvd25y&#10;ZXYueG1sUEsFBgAAAAAEAAQA9QAAAIUDAAAAAA==&#10;" path="m,c141388,122008,282777,244016,470414,306562v187637,62546,421522,65629,655408,68712e" filled="f" strokecolor="black [3040]">
                      <v:path arrowok="t" o:connecttype="custom" o:connectlocs="0,0;298760,117234;715010,143510" o:connectangles="0,0,0"/>
                    </v:shape>
                    <v:line id="Straight Connector 303" o:spid="_x0000_s1334" style="position:absolute;visibility:visible;mso-wrap-style:square" from="18036,14771" to="21815,14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SrMMAAADcAAAADwAAAGRycy9kb3ducmV2LnhtbESPT2sCMRTE7wW/Q3iCt5pdpaKrUUQs&#10;Lfbkv/tj89xd3LysSarptzeFQo/DzPyGWayiacWdnG8sK8iHGQji0uqGKwWn4/vrFIQPyBpby6Tg&#10;hzyslr2XBRbaPnhP90OoRIKwL1BBHUJXSOnLmgz6oe2Ik3exzmBI0lVSO3wkuGnlKMsm0mDDaaHG&#10;jjY1ldfDt0mU/Hwz8uM6w/POfbnteBLf4k2pQT+u5yACxfAf/mt/agWjWQ6/Z9IR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EqzDAAAA3AAAAA8AAAAAAAAAAAAA&#10;AAAAoQIAAGRycy9kb3ducmV2LnhtbFBLBQYAAAAABAAEAPkAAACRAwAAAAA=&#10;" strokecolor="black [3040]"/>
                    <v:shape id="Freeform 308" o:spid="_x0000_s1335" style="position:absolute;left:10902;top:3806;width:7150;height:2877;flip:y;visibility:visible;mso-wrap-style:square;v-text-anchor:middle" coordsize="1125822,375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zFMMA&#10;AADcAAAADwAAAGRycy9kb3ducmV2LnhtbESPQYvCMBSE78L+h/CEvWlqD1WrUWTZBWEPYvXg8dE8&#10;22ryUpqsdv+9EQSPw8x8wyzXvTXiRp1vHCuYjBMQxKXTDVcKjoef0QyED8gajWNS8E8e1quPwRJz&#10;7e68p1sRKhEh7HNUUIfQ5lL6siaLfuxa4uidXWcxRNlVUnd4j3BrZJokmbTYcFyosaWvmspr8WcV&#10;ZNsNfU/N7mqMPxWXeUh/m8wq9TnsNwsQgfrwDr/aW60gnafwPB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szFMMAAADcAAAADwAAAAAAAAAAAAAAAACYAgAAZHJzL2Rv&#10;d25yZXYueG1sUEsFBgAAAAAEAAQA9QAAAIgDAAAAAA==&#10;" path="m,c141388,122008,282777,244016,470414,306562v187637,62546,421522,65629,655408,68712e" filled="f" strokecolor="black [3040]">
                      <v:path arrowok="t" o:connecttype="custom" o:connectlocs="0,0;298760,234986;715010,287655" o:connectangles="0,0,0"/>
                    </v:shape>
                    <v:line id="Straight Connector 303" o:spid="_x0000_s1336" style="position:absolute;visibility:visible;mso-wrap-style:square" from="18036,3806" to="21815,3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spQMMAAADcAAAADwAAAGRycy9kb3ducmV2LnhtbESPT2sCMRTE7wW/Q3iCt5pVqdTVrIhU&#10;LO2p/rk/Ns/dZTcva5Jq/PZNodDjMDO/YVbraDpxI+cbywom4wwEcWl1w5WC03H3/ArCB2SNnWVS&#10;8CAP62LwtMJc2zt/0e0QKpEg7HNUUIfQ51L6siaDfmx74uRdrDMYknSV1A7vCW46Oc2yuTTYcFqo&#10;sadtTWV7+DaJMjlfjdy3Czx/uE/3NpvHl3hVajSMmyWIQDH8h//a71rBdDGD3zPpCMj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rKUDDAAAA3AAAAA8AAAAAAAAAAAAA&#10;AAAAoQIAAGRycy9kb3ducmV2LnhtbFBLBQYAAAAABAAEAPkAAACRAwAAAAA=&#10;" strokecolor="black [3040]"/>
                  </v:group>
                </v:group>
                <v:shape id="_x0000_s1337" type="#_x0000_t202" style="position:absolute;left:5021;top:3171;width:11544;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zb8MA&#10;AADcAAAADwAAAGRycy9kb3ducmV2LnhtbESPQWsCMRSE7wX/Q3iCt5ooWnU1irQInizaKnh7bJ67&#10;i5uXZRPd9d8bodDjMDPfMItVa0txp9oXjjUM+goEcepMwZmG35/N+xSED8gGS8ek4UEeVsvO2wIT&#10;4xre0/0QMhEh7BPUkIdQJVL6NCeLvu8q4uhdXG0xRFln0tTYRLgt5VCpD2mx4LiQY0WfOaXXw81q&#10;OO4u59NIfWdfdlw1rlWS7Uxq3eu26zmIQG34D/+1t0bDcDa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Zzb8MAAADcAAAADwAAAAAAAAAAAAAAAACYAgAAZHJzL2Rv&#10;d25yZXYueG1sUEsFBgAAAAAEAAQA9QAAAIgDAAAAAA==&#10;" filled="f" stroked="f">
                  <v:textbox>
                    <w:txbxContent>
                      <w:p w:rsidR="00AC7A73" w:rsidRPr="007C459C" w:rsidRDefault="00AC7A73" w:rsidP="007C459C">
                        <w:r>
                          <w:t>NH</w:t>
                        </w:r>
                        <w:r>
                          <w:rPr>
                            <w:vertAlign w:val="subscript"/>
                          </w:rPr>
                          <w:t>3</w:t>
                        </w:r>
                      </w:p>
                    </w:txbxContent>
                  </v:textbox>
                </v:shape>
                <v:shape id="_x0000_s1338" type="#_x0000_t202" style="position:absolute;left:5021;top:10095;width:11544;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nHcIA&#10;AADcAAAADwAAAGRycy9kb3ducmV2LnhtbERPz2vCMBS+C/sfwht4s8nEie1My1AGnibWbbDbo3m2&#10;Zc1LaTJb/3tzGOz48f3eFpPtxJUG3zrW8JQoEMSVMy3XGj7Ob4sNCB+QDXaOScONPBT5w2yLmXEj&#10;n+hahlrEEPYZamhC6DMpfdWQRZ+4njhyFzdYDBEOtTQDjjHcdnKp1FpabDk2NNjTrqHqp/y1Gj7f&#10;L99fK3Ws9/a5H92kJNtUaj1/nF5fQASawr/4z30wGpZpXBv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ecdwgAAANwAAAAPAAAAAAAAAAAAAAAAAJgCAABkcnMvZG93&#10;bnJldi54bWxQSwUGAAAAAAQABAD1AAAAhwMAAAAA&#10;" filled="f" stroked="f">
                  <v:textbox>
                    <w:txbxContent>
                      <w:p w:rsidR="00AC7A73" w:rsidRPr="007C459C" w:rsidRDefault="00AC7A73" w:rsidP="007C459C">
                        <w:r>
                          <w:t>N</w:t>
                        </w:r>
                        <w:r>
                          <w:rPr>
                            <w:vertAlign w:val="subscript"/>
                          </w:rPr>
                          <w:t>2</w:t>
                        </w:r>
                      </w:p>
                    </w:txbxContent>
                  </v:textbox>
                </v:shape>
                <v:shape id="_x0000_s1339" type="#_x0000_t202" style="position:absolute;left:5021;top:16649;width:11544;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ChsMA&#10;AADcAAAADwAAAGRycy9kb3ducmV2LnhtbESPT4vCMBTE74LfITxhb5oou2KrUWQXwdMu/gVvj+bZ&#10;FpuX0kRbv/1mYcHjMDO/YRarzlbiQY0vHWsYjxQI4syZknMNx8NmOAPhA7LByjFpeJKH1bLfW2Bq&#10;XMs7euxDLiKEfYoaihDqVEqfFWTRj1xNHL2rayyGKJtcmgbbCLeVnCg1lRZLjgsF1vRZUHbb362G&#10;0/f1cn5XP/mX/ahb1ynJNpFavw269RxEoC68wv/trdEwSR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VChsMAAADcAAAADwAAAAAAAAAAAAAAAACYAgAAZHJzL2Rv&#10;d25yZXYueG1sUEsFBgAAAAAEAAQA9QAAAIgDAAAAAA==&#10;" filled="f" stroked="f">
                  <v:textbox>
                    <w:txbxContent>
                      <w:p w:rsidR="00AC7A73" w:rsidRPr="007C459C" w:rsidRDefault="00AC7A73" w:rsidP="007C459C">
                        <w:r>
                          <w:t>H</w:t>
                        </w:r>
                        <w:r>
                          <w:rPr>
                            <w:vertAlign w:val="subscript"/>
                          </w:rPr>
                          <w:t>2</w:t>
                        </w:r>
                      </w:p>
                    </w:txbxContent>
                  </v:textbox>
                </v:shape>
                <w10:anchorlock/>
              </v:group>
            </w:pict>
          </mc:Fallback>
        </mc:AlternateContent>
      </w:r>
    </w:p>
    <w:p w:rsidR="007C459C" w:rsidRPr="00B84AC7" w:rsidRDefault="007C459C" w:rsidP="003D2487">
      <w:pPr>
        <w:pStyle w:val="ListParagraph"/>
        <w:numPr>
          <w:ilvl w:val="0"/>
          <w:numId w:val="43"/>
        </w:numPr>
        <w:tabs>
          <w:tab w:val="right" w:pos="10490"/>
        </w:tabs>
      </w:pPr>
      <w:r w:rsidRPr="00B84AC7">
        <w:t>What characteristic of equilibrium is indicated on the graph by the section from 0 to 4 minutes?</w:t>
      </w:r>
      <w:r w:rsidRPr="00B84AC7">
        <w:tab/>
      </w:r>
    </w:p>
    <w:p w:rsidR="007C459C" w:rsidRPr="00B84AC7" w:rsidRDefault="007C459C" w:rsidP="007C459C">
      <w:pPr>
        <w:pStyle w:val="ListParagraph"/>
        <w:tabs>
          <w:tab w:val="right" w:pos="10490"/>
        </w:tabs>
      </w:pPr>
      <w:r w:rsidRPr="00B84AC7">
        <w:tab/>
        <w:t>(1 mark)</w:t>
      </w:r>
    </w:p>
    <w:p w:rsidR="007C459C" w:rsidRPr="00B84AC7" w:rsidRDefault="007C459C" w:rsidP="007C459C">
      <w:pPr>
        <w:pStyle w:val="ListParagraph"/>
        <w:tabs>
          <w:tab w:val="right" w:leader="dot" w:pos="10490"/>
        </w:tabs>
      </w:pPr>
      <w:r w:rsidRPr="00B84AC7">
        <w:tab/>
      </w:r>
    </w:p>
    <w:p w:rsidR="007C459C" w:rsidRPr="00B84AC7" w:rsidRDefault="007C459C" w:rsidP="007C459C">
      <w:pPr>
        <w:pStyle w:val="ListParagraph"/>
        <w:tabs>
          <w:tab w:val="right" w:pos="10490"/>
        </w:tabs>
      </w:pPr>
    </w:p>
    <w:p w:rsidR="007C459C" w:rsidRPr="00B84AC7" w:rsidRDefault="007C459C" w:rsidP="003D2487">
      <w:pPr>
        <w:pStyle w:val="ListParagraph"/>
        <w:numPr>
          <w:ilvl w:val="0"/>
          <w:numId w:val="43"/>
        </w:numPr>
        <w:tabs>
          <w:tab w:val="right" w:pos="10490"/>
        </w:tabs>
      </w:pPr>
      <w:r w:rsidRPr="00B84AC7">
        <w:t>A change was imposed on the system at the 4 minute mark. What imposed change could have produced the results indicated on the graph?</w:t>
      </w:r>
      <w:r w:rsidRPr="00B84AC7">
        <w:tab/>
        <w:t>(1 mark)</w:t>
      </w:r>
    </w:p>
    <w:p w:rsidR="007C459C" w:rsidRPr="00B84AC7" w:rsidRDefault="007C459C" w:rsidP="007C459C">
      <w:pPr>
        <w:pStyle w:val="ListParagraph"/>
        <w:tabs>
          <w:tab w:val="right" w:pos="10490"/>
        </w:tabs>
      </w:pPr>
    </w:p>
    <w:p w:rsidR="007C459C" w:rsidRPr="00B84AC7" w:rsidRDefault="007C459C" w:rsidP="007C459C">
      <w:pPr>
        <w:pStyle w:val="ListParagraph"/>
        <w:tabs>
          <w:tab w:val="right" w:leader="dot" w:pos="10490"/>
        </w:tabs>
      </w:pPr>
      <w:r w:rsidRPr="00B84AC7">
        <w:tab/>
      </w:r>
    </w:p>
    <w:p w:rsidR="007C459C" w:rsidRPr="00B84AC7" w:rsidRDefault="007C459C" w:rsidP="007C459C">
      <w:pPr>
        <w:pStyle w:val="ListParagraph"/>
        <w:tabs>
          <w:tab w:val="right" w:pos="10490"/>
        </w:tabs>
      </w:pPr>
    </w:p>
    <w:p w:rsidR="007C459C" w:rsidRPr="00B84AC7" w:rsidRDefault="007C459C" w:rsidP="003D2487">
      <w:pPr>
        <w:pStyle w:val="ListParagraph"/>
        <w:numPr>
          <w:ilvl w:val="0"/>
          <w:numId w:val="43"/>
        </w:numPr>
        <w:tabs>
          <w:tab w:val="right" w:pos="10490"/>
        </w:tabs>
      </w:pPr>
      <w:r w:rsidRPr="00B84AC7">
        <w:t xml:space="preserve">The system was </w:t>
      </w:r>
      <w:r w:rsidRPr="00B84AC7">
        <w:rPr>
          <w:b/>
        </w:rPr>
        <w:t>suddenly</w:t>
      </w:r>
      <w:r w:rsidRPr="00B84AC7">
        <w:t xml:space="preserve"> cooled at 8 minutes and then reached equilibrium again at 12 minutes. Using this information, complete the graph above from the 8 to the 12 minute mark.</w:t>
      </w:r>
      <w:r w:rsidRPr="00B84AC7">
        <w:tab/>
        <w:t>(4 marks)</w:t>
      </w:r>
    </w:p>
    <w:p w:rsidR="000A5263" w:rsidRPr="00B84AC7" w:rsidRDefault="000A5263">
      <w:r w:rsidRPr="00B84AC7">
        <w:br w:type="page"/>
      </w:r>
    </w:p>
    <w:p w:rsidR="000B1EC1" w:rsidRPr="00B84AC7" w:rsidRDefault="000B1EC1" w:rsidP="000B1EC1">
      <w:pPr>
        <w:tabs>
          <w:tab w:val="right" w:leader="dot" w:pos="10490"/>
        </w:tabs>
        <w:spacing w:line="240" w:lineRule="auto"/>
        <w:rPr>
          <w:b/>
        </w:rPr>
      </w:pPr>
      <w:r w:rsidRPr="00B84AC7">
        <w:rPr>
          <w:b/>
        </w:rPr>
        <w:lastRenderedPageBreak/>
        <w:t>WACE  2013 Q30:</w:t>
      </w:r>
    </w:p>
    <w:p w:rsidR="000B1EC1" w:rsidRPr="00B84AC7" w:rsidRDefault="000B1EC1" w:rsidP="000B1EC1">
      <w:pPr>
        <w:tabs>
          <w:tab w:val="right" w:pos="10490"/>
        </w:tabs>
        <w:spacing w:line="240" w:lineRule="auto"/>
      </w:pPr>
      <w:r w:rsidRPr="00B84AC7">
        <w:t>Consider the following system at equilibrium.</w:t>
      </w:r>
    </w:p>
    <w:p w:rsidR="000B1EC1" w:rsidRPr="00B84AC7" w:rsidRDefault="000B1EC1" w:rsidP="000B1EC1">
      <w:pPr>
        <w:tabs>
          <w:tab w:val="right" w:pos="10490"/>
        </w:tabs>
        <w:spacing w:line="240" w:lineRule="auto"/>
        <w:jc w:val="center"/>
      </w:pPr>
      <w:r w:rsidRPr="00B84AC7">
        <w:t>4 NH</w:t>
      </w:r>
      <w:r w:rsidRPr="00B84AC7">
        <w:rPr>
          <w:vertAlign w:val="subscript"/>
        </w:rPr>
        <w:t>3</w:t>
      </w:r>
      <w:r w:rsidRPr="00B84AC7">
        <w:t>(g)   +   5 O</w:t>
      </w:r>
      <w:r w:rsidRPr="00B84AC7">
        <w:rPr>
          <w:vertAlign w:val="subscript"/>
        </w:rPr>
        <w:t>2</w:t>
      </w:r>
      <w:r w:rsidRPr="00B84AC7">
        <w:t xml:space="preserve">(g)   </w:t>
      </w:r>
      <w:r w:rsidRPr="00B84AC7">
        <w:rPr>
          <w:rFonts w:ascii="Cambria Math" w:hAnsi="Cambria Math" w:cs="Cambria Math"/>
        </w:rPr>
        <w:t>⇌</w:t>
      </w:r>
      <w:r w:rsidRPr="00B84AC7">
        <w:t xml:space="preserve">   4 NO(g)   +   6 H</w:t>
      </w:r>
      <w:r w:rsidRPr="00B84AC7">
        <w:rPr>
          <w:vertAlign w:val="subscript"/>
        </w:rPr>
        <w:t>2</w:t>
      </w:r>
      <w:r w:rsidRPr="00B84AC7">
        <w:t>O(g)   +   920 kJ</w:t>
      </w:r>
    </w:p>
    <w:p w:rsidR="000B1EC1" w:rsidRPr="00B84AC7" w:rsidRDefault="000B1EC1" w:rsidP="000B1EC1">
      <w:pPr>
        <w:tabs>
          <w:tab w:val="right" w:pos="10490"/>
        </w:tabs>
        <w:spacing w:line="240" w:lineRule="auto"/>
      </w:pPr>
      <w:r w:rsidRPr="00B84AC7">
        <w:t>Indicate in the table below whether there would be an increase, decrease, or no change in the concentration of NH</w:t>
      </w:r>
      <w:r w:rsidRPr="00B84AC7">
        <w:rPr>
          <w:vertAlign w:val="subscript"/>
        </w:rPr>
        <w:t>3</w:t>
      </w:r>
      <w:r w:rsidRPr="00B84AC7">
        <w:t xml:space="preserve">(g) after the changes given in the table are imposed on the system and </w:t>
      </w:r>
      <w:r w:rsidRPr="00B84AC7">
        <w:rPr>
          <w:b/>
        </w:rPr>
        <w:t>equilibrium has been re-established</w:t>
      </w:r>
      <w:r w:rsidRPr="00B84AC7">
        <w:t>. Provide a brief explanation for the observation.</w:t>
      </w:r>
      <w:r w:rsidRPr="00B84AC7">
        <w:tab/>
        <w:t>(8 marks)</w:t>
      </w:r>
    </w:p>
    <w:tbl>
      <w:tblPr>
        <w:tblStyle w:val="TableGrid"/>
        <w:tblW w:w="0" w:type="auto"/>
        <w:tblLayout w:type="fixed"/>
        <w:tblLook w:val="04A0" w:firstRow="1" w:lastRow="0" w:firstColumn="1" w:lastColumn="0" w:noHBand="0" w:noVBand="1"/>
      </w:tblPr>
      <w:tblGrid>
        <w:gridCol w:w="1951"/>
        <w:gridCol w:w="2126"/>
        <w:gridCol w:w="6677"/>
      </w:tblGrid>
      <w:tr w:rsidR="000B1EC1" w:rsidRPr="00B84AC7" w:rsidTr="000E3537">
        <w:trPr>
          <w:trHeight w:val="343"/>
        </w:trPr>
        <w:tc>
          <w:tcPr>
            <w:tcW w:w="1951" w:type="dxa"/>
            <w:vAlign w:val="center"/>
          </w:tcPr>
          <w:p w:rsidR="000B1EC1" w:rsidRPr="00B84AC7" w:rsidRDefault="000B1EC1" w:rsidP="000E3537">
            <w:pPr>
              <w:tabs>
                <w:tab w:val="right" w:leader="dot" w:pos="10490"/>
              </w:tabs>
              <w:jc w:val="center"/>
              <w:rPr>
                <w:b/>
              </w:rPr>
            </w:pPr>
            <w:r w:rsidRPr="00B84AC7">
              <w:rPr>
                <w:b/>
              </w:rPr>
              <w:t>Change</w:t>
            </w:r>
          </w:p>
        </w:tc>
        <w:tc>
          <w:tcPr>
            <w:tcW w:w="2126" w:type="dxa"/>
            <w:vAlign w:val="center"/>
          </w:tcPr>
          <w:p w:rsidR="000B1EC1" w:rsidRPr="00B84AC7" w:rsidRDefault="000B1EC1" w:rsidP="000E3537">
            <w:pPr>
              <w:tabs>
                <w:tab w:val="right" w:leader="dot" w:pos="10490"/>
              </w:tabs>
              <w:jc w:val="center"/>
              <w:rPr>
                <w:b/>
              </w:rPr>
            </w:pPr>
            <w:r w:rsidRPr="00B84AC7">
              <w:rPr>
                <w:b/>
              </w:rPr>
              <w:t>Change in concentration of NH</w:t>
            </w:r>
            <w:r w:rsidRPr="00B84AC7">
              <w:rPr>
                <w:b/>
                <w:vertAlign w:val="subscript"/>
              </w:rPr>
              <w:t>3</w:t>
            </w:r>
            <w:r w:rsidRPr="00B84AC7">
              <w:rPr>
                <w:b/>
              </w:rPr>
              <w:t>(g)</w:t>
            </w:r>
            <w:r w:rsidRPr="00B84AC7">
              <w:rPr>
                <w:b/>
              </w:rPr>
              <w:br/>
              <w:t>(circle the correct response)</w:t>
            </w:r>
          </w:p>
        </w:tc>
        <w:tc>
          <w:tcPr>
            <w:tcW w:w="6677" w:type="dxa"/>
            <w:vAlign w:val="center"/>
          </w:tcPr>
          <w:p w:rsidR="000B1EC1" w:rsidRPr="00B84AC7" w:rsidRDefault="000B1EC1" w:rsidP="000E3537">
            <w:pPr>
              <w:tabs>
                <w:tab w:val="right" w:leader="dot" w:pos="10490"/>
              </w:tabs>
              <w:jc w:val="center"/>
              <w:rPr>
                <w:b/>
              </w:rPr>
            </w:pPr>
            <w:r w:rsidRPr="00B84AC7">
              <w:rPr>
                <w:b/>
              </w:rPr>
              <w:t>Brief explanation</w:t>
            </w:r>
          </w:p>
        </w:tc>
      </w:tr>
      <w:tr w:rsidR="000B1EC1" w:rsidRPr="00B84AC7" w:rsidTr="000E3537">
        <w:trPr>
          <w:trHeight w:val="2265"/>
        </w:trPr>
        <w:tc>
          <w:tcPr>
            <w:tcW w:w="1951" w:type="dxa"/>
            <w:vAlign w:val="center"/>
          </w:tcPr>
          <w:p w:rsidR="000B1EC1" w:rsidRPr="00B84AC7" w:rsidRDefault="000B1EC1" w:rsidP="000E3537">
            <w:pPr>
              <w:tabs>
                <w:tab w:val="right" w:leader="dot" w:pos="10490"/>
              </w:tabs>
              <w:jc w:val="center"/>
            </w:pPr>
            <w:r w:rsidRPr="00B84AC7">
              <w:t>The volume of the reaction vessel is doubled</w:t>
            </w:r>
          </w:p>
        </w:tc>
        <w:tc>
          <w:tcPr>
            <w:tcW w:w="2126" w:type="dxa"/>
            <w:vAlign w:val="center"/>
          </w:tcPr>
          <w:p w:rsidR="000B1EC1" w:rsidRPr="00B84AC7" w:rsidRDefault="000B1EC1" w:rsidP="003D2487">
            <w:pPr>
              <w:pStyle w:val="ListParagraph"/>
              <w:numPr>
                <w:ilvl w:val="0"/>
                <w:numId w:val="46"/>
              </w:numPr>
              <w:tabs>
                <w:tab w:val="right" w:leader="dot" w:pos="10490"/>
              </w:tabs>
            </w:pPr>
            <w:r w:rsidRPr="00B84AC7">
              <w:t>increase</w:t>
            </w:r>
            <w:r w:rsidRPr="00B84AC7">
              <w:br/>
            </w:r>
          </w:p>
          <w:p w:rsidR="000B1EC1" w:rsidRPr="00B84AC7" w:rsidRDefault="000B1EC1" w:rsidP="003D2487">
            <w:pPr>
              <w:pStyle w:val="ListParagraph"/>
              <w:numPr>
                <w:ilvl w:val="0"/>
                <w:numId w:val="46"/>
              </w:numPr>
              <w:tabs>
                <w:tab w:val="right" w:leader="dot" w:pos="10490"/>
              </w:tabs>
            </w:pPr>
            <w:r w:rsidRPr="00B84AC7">
              <w:t>decrease</w:t>
            </w:r>
            <w:r w:rsidRPr="00B84AC7">
              <w:br/>
            </w:r>
          </w:p>
          <w:p w:rsidR="000B1EC1" w:rsidRPr="00B84AC7" w:rsidRDefault="000B1EC1" w:rsidP="003D2487">
            <w:pPr>
              <w:pStyle w:val="ListParagraph"/>
              <w:numPr>
                <w:ilvl w:val="0"/>
                <w:numId w:val="46"/>
              </w:numPr>
              <w:tabs>
                <w:tab w:val="right" w:leader="dot" w:pos="10490"/>
              </w:tabs>
            </w:pPr>
            <w:r w:rsidRPr="00B84AC7">
              <w:t>no change</w:t>
            </w:r>
          </w:p>
        </w:tc>
        <w:tc>
          <w:tcPr>
            <w:tcW w:w="6677" w:type="dxa"/>
            <w:vAlign w:val="center"/>
          </w:tcPr>
          <w:p w:rsidR="000B1EC1" w:rsidRPr="00B84AC7" w:rsidRDefault="000B1EC1" w:rsidP="000E3537">
            <w:pPr>
              <w:tabs>
                <w:tab w:val="right" w:leader="dot" w:pos="10490"/>
              </w:tabs>
              <w:jc w:val="center"/>
            </w:pPr>
          </w:p>
        </w:tc>
      </w:tr>
      <w:tr w:rsidR="000B1EC1" w:rsidRPr="00B84AC7" w:rsidTr="000E3537">
        <w:trPr>
          <w:trHeight w:val="2265"/>
        </w:trPr>
        <w:tc>
          <w:tcPr>
            <w:tcW w:w="1951" w:type="dxa"/>
            <w:vAlign w:val="center"/>
          </w:tcPr>
          <w:p w:rsidR="000B1EC1" w:rsidRPr="00B84AC7" w:rsidRDefault="000B1EC1" w:rsidP="000E3537">
            <w:pPr>
              <w:tabs>
                <w:tab w:val="right" w:leader="dot" w:pos="10490"/>
              </w:tabs>
              <w:jc w:val="center"/>
            </w:pPr>
            <w:r w:rsidRPr="00B84AC7">
              <w:t>The temperature of the reaction system is doubled</w:t>
            </w:r>
          </w:p>
        </w:tc>
        <w:tc>
          <w:tcPr>
            <w:tcW w:w="2126" w:type="dxa"/>
            <w:vAlign w:val="center"/>
          </w:tcPr>
          <w:p w:rsidR="000B1EC1" w:rsidRPr="00B84AC7" w:rsidRDefault="000B1EC1" w:rsidP="003D2487">
            <w:pPr>
              <w:pStyle w:val="ListParagraph"/>
              <w:numPr>
                <w:ilvl w:val="0"/>
                <w:numId w:val="46"/>
              </w:numPr>
              <w:tabs>
                <w:tab w:val="right" w:leader="dot" w:pos="10490"/>
              </w:tabs>
            </w:pPr>
            <w:r w:rsidRPr="00B84AC7">
              <w:t>increase</w:t>
            </w:r>
            <w:r w:rsidRPr="00B84AC7">
              <w:br/>
            </w:r>
          </w:p>
          <w:p w:rsidR="000B1EC1" w:rsidRPr="00B84AC7" w:rsidRDefault="000B1EC1" w:rsidP="003D2487">
            <w:pPr>
              <w:pStyle w:val="ListParagraph"/>
              <w:numPr>
                <w:ilvl w:val="0"/>
                <w:numId w:val="46"/>
              </w:numPr>
              <w:tabs>
                <w:tab w:val="right" w:leader="dot" w:pos="10490"/>
              </w:tabs>
            </w:pPr>
            <w:r w:rsidRPr="00B84AC7">
              <w:t>decrease</w:t>
            </w:r>
            <w:r w:rsidRPr="00B84AC7">
              <w:br/>
            </w:r>
          </w:p>
          <w:p w:rsidR="000B1EC1" w:rsidRPr="00B84AC7" w:rsidRDefault="000B1EC1" w:rsidP="003D2487">
            <w:pPr>
              <w:pStyle w:val="ListParagraph"/>
              <w:numPr>
                <w:ilvl w:val="0"/>
                <w:numId w:val="46"/>
              </w:numPr>
              <w:tabs>
                <w:tab w:val="right" w:leader="dot" w:pos="10490"/>
              </w:tabs>
            </w:pPr>
            <w:r w:rsidRPr="00B84AC7">
              <w:t>no change</w:t>
            </w:r>
          </w:p>
        </w:tc>
        <w:tc>
          <w:tcPr>
            <w:tcW w:w="6677" w:type="dxa"/>
            <w:vAlign w:val="center"/>
          </w:tcPr>
          <w:p w:rsidR="000B1EC1" w:rsidRPr="00B84AC7" w:rsidRDefault="000B1EC1" w:rsidP="000E3537">
            <w:pPr>
              <w:tabs>
                <w:tab w:val="right" w:leader="dot" w:pos="10490"/>
              </w:tabs>
              <w:jc w:val="center"/>
            </w:pPr>
          </w:p>
        </w:tc>
      </w:tr>
      <w:tr w:rsidR="000B1EC1" w:rsidRPr="00B84AC7" w:rsidTr="000E3537">
        <w:trPr>
          <w:trHeight w:val="2265"/>
        </w:trPr>
        <w:tc>
          <w:tcPr>
            <w:tcW w:w="1951" w:type="dxa"/>
            <w:vAlign w:val="center"/>
          </w:tcPr>
          <w:p w:rsidR="000B1EC1" w:rsidRPr="00B84AC7" w:rsidRDefault="000B1EC1" w:rsidP="000E3537">
            <w:pPr>
              <w:tabs>
                <w:tab w:val="right" w:leader="dot" w:pos="10490"/>
              </w:tabs>
              <w:jc w:val="center"/>
            </w:pPr>
            <w:r w:rsidRPr="00B84AC7">
              <w:t>N</w:t>
            </w:r>
            <w:r w:rsidRPr="00B84AC7">
              <w:rPr>
                <w:vertAlign w:val="subscript"/>
              </w:rPr>
              <w:t>2</w:t>
            </w:r>
            <w:r w:rsidRPr="00B84AC7">
              <w:t>(g) is injected into the reaction system while keeping the volume constant</w:t>
            </w:r>
          </w:p>
        </w:tc>
        <w:tc>
          <w:tcPr>
            <w:tcW w:w="2126" w:type="dxa"/>
            <w:vAlign w:val="center"/>
          </w:tcPr>
          <w:p w:rsidR="000B1EC1" w:rsidRPr="00B84AC7" w:rsidRDefault="000B1EC1" w:rsidP="003D2487">
            <w:pPr>
              <w:pStyle w:val="ListParagraph"/>
              <w:numPr>
                <w:ilvl w:val="0"/>
                <w:numId w:val="46"/>
              </w:numPr>
              <w:tabs>
                <w:tab w:val="right" w:leader="dot" w:pos="10490"/>
              </w:tabs>
            </w:pPr>
            <w:r w:rsidRPr="00B84AC7">
              <w:t>increase</w:t>
            </w:r>
            <w:r w:rsidRPr="00B84AC7">
              <w:br/>
            </w:r>
          </w:p>
          <w:p w:rsidR="000B1EC1" w:rsidRPr="00B84AC7" w:rsidRDefault="000B1EC1" w:rsidP="003D2487">
            <w:pPr>
              <w:pStyle w:val="ListParagraph"/>
              <w:numPr>
                <w:ilvl w:val="0"/>
                <w:numId w:val="46"/>
              </w:numPr>
              <w:tabs>
                <w:tab w:val="right" w:leader="dot" w:pos="10490"/>
              </w:tabs>
            </w:pPr>
            <w:r w:rsidRPr="00B84AC7">
              <w:t>decrease</w:t>
            </w:r>
            <w:r w:rsidRPr="00B84AC7">
              <w:br/>
            </w:r>
          </w:p>
          <w:p w:rsidR="000B1EC1" w:rsidRPr="00B84AC7" w:rsidRDefault="000B1EC1" w:rsidP="003D2487">
            <w:pPr>
              <w:pStyle w:val="ListParagraph"/>
              <w:numPr>
                <w:ilvl w:val="0"/>
                <w:numId w:val="46"/>
              </w:numPr>
              <w:tabs>
                <w:tab w:val="right" w:leader="dot" w:pos="10490"/>
              </w:tabs>
            </w:pPr>
            <w:r w:rsidRPr="00B84AC7">
              <w:t>no change</w:t>
            </w:r>
          </w:p>
        </w:tc>
        <w:tc>
          <w:tcPr>
            <w:tcW w:w="6677" w:type="dxa"/>
            <w:vAlign w:val="center"/>
          </w:tcPr>
          <w:p w:rsidR="000B1EC1" w:rsidRPr="00B84AC7" w:rsidRDefault="000B1EC1" w:rsidP="000E3537">
            <w:pPr>
              <w:tabs>
                <w:tab w:val="right" w:leader="dot" w:pos="10490"/>
              </w:tabs>
              <w:jc w:val="center"/>
            </w:pPr>
          </w:p>
        </w:tc>
      </w:tr>
      <w:tr w:rsidR="000B1EC1" w:rsidRPr="00B84AC7" w:rsidTr="000E3537">
        <w:trPr>
          <w:trHeight w:val="2265"/>
        </w:trPr>
        <w:tc>
          <w:tcPr>
            <w:tcW w:w="1951" w:type="dxa"/>
            <w:vAlign w:val="center"/>
          </w:tcPr>
          <w:p w:rsidR="000B1EC1" w:rsidRPr="00B84AC7" w:rsidRDefault="000B1EC1" w:rsidP="000E3537">
            <w:pPr>
              <w:tabs>
                <w:tab w:val="right" w:leader="dot" w:pos="10490"/>
              </w:tabs>
              <w:jc w:val="center"/>
            </w:pPr>
            <w:r w:rsidRPr="00B84AC7">
              <w:t>Water vapour is injected into the reaction system while keeping the volume constant</w:t>
            </w:r>
          </w:p>
        </w:tc>
        <w:tc>
          <w:tcPr>
            <w:tcW w:w="2126" w:type="dxa"/>
            <w:vAlign w:val="center"/>
          </w:tcPr>
          <w:p w:rsidR="000B1EC1" w:rsidRPr="00B84AC7" w:rsidRDefault="000B1EC1" w:rsidP="003D2487">
            <w:pPr>
              <w:pStyle w:val="ListParagraph"/>
              <w:numPr>
                <w:ilvl w:val="0"/>
                <w:numId w:val="46"/>
              </w:numPr>
              <w:tabs>
                <w:tab w:val="right" w:leader="dot" w:pos="10490"/>
              </w:tabs>
            </w:pPr>
            <w:r w:rsidRPr="00B84AC7">
              <w:t>increase</w:t>
            </w:r>
            <w:r w:rsidRPr="00B84AC7">
              <w:br/>
            </w:r>
          </w:p>
          <w:p w:rsidR="000B1EC1" w:rsidRPr="00B84AC7" w:rsidRDefault="000B1EC1" w:rsidP="003D2487">
            <w:pPr>
              <w:pStyle w:val="ListParagraph"/>
              <w:numPr>
                <w:ilvl w:val="0"/>
                <w:numId w:val="46"/>
              </w:numPr>
              <w:tabs>
                <w:tab w:val="right" w:leader="dot" w:pos="10490"/>
              </w:tabs>
            </w:pPr>
            <w:r w:rsidRPr="00B84AC7">
              <w:t>decrease</w:t>
            </w:r>
            <w:r w:rsidRPr="00B84AC7">
              <w:br/>
            </w:r>
          </w:p>
          <w:p w:rsidR="000B1EC1" w:rsidRPr="00B84AC7" w:rsidRDefault="000B1EC1" w:rsidP="003D2487">
            <w:pPr>
              <w:pStyle w:val="ListParagraph"/>
              <w:numPr>
                <w:ilvl w:val="0"/>
                <w:numId w:val="46"/>
              </w:numPr>
              <w:tabs>
                <w:tab w:val="right" w:leader="dot" w:pos="10490"/>
              </w:tabs>
            </w:pPr>
            <w:r w:rsidRPr="00B84AC7">
              <w:t>no change</w:t>
            </w:r>
          </w:p>
        </w:tc>
        <w:tc>
          <w:tcPr>
            <w:tcW w:w="6677" w:type="dxa"/>
            <w:vAlign w:val="center"/>
          </w:tcPr>
          <w:p w:rsidR="000B1EC1" w:rsidRPr="00B84AC7" w:rsidRDefault="000B1EC1" w:rsidP="000E3537">
            <w:pPr>
              <w:tabs>
                <w:tab w:val="right" w:leader="dot" w:pos="10490"/>
              </w:tabs>
              <w:jc w:val="center"/>
            </w:pPr>
          </w:p>
        </w:tc>
      </w:tr>
    </w:tbl>
    <w:p w:rsidR="000A5263" w:rsidRPr="00B84AC7" w:rsidRDefault="000B1EC1" w:rsidP="000A5263">
      <w:pPr>
        <w:tabs>
          <w:tab w:val="right" w:pos="10490"/>
        </w:tabs>
        <w:rPr>
          <w:b/>
        </w:rPr>
      </w:pPr>
      <w:r w:rsidRPr="00B84AC7">
        <w:rPr>
          <w:b/>
        </w:rPr>
        <w:br w:type="column"/>
      </w:r>
      <w:r w:rsidR="000A5263" w:rsidRPr="00B84AC7">
        <w:rPr>
          <w:b/>
        </w:rPr>
        <w:lastRenderedPageBreak/>
        <w:t>WACE 2015 Q38:</w:t>
      </w:r>
    </w:p>
    <w:p w:rsidR="000A5263" w:rsidRPr="00B84AC7" w:rsidRDefault="000A5263" w:rsidP="000A5263">
      <w:pPr>
        <w:tabs>
          <w:tab w:val="right" w:pos="10490"/>
        </w:tabs>
      </w:pPr>
      <w:r w:rsidRPr="00B84AC7">
        <w:t>Two different coloured cobalt(II) complex ions, Co(H</w:t>
      </w:r>
      <w:r w:rsidRPr="00B84AC7">
        <w:rPr>
          <w:vertAlign w:val="subscript"/>
        </w:rPr>
        <w:t>2</w:t>
      </w:r>
      <w:r w:rsidRPr="00B84AC7">
        <w:t>O)</w:t>
      </w:r>
      <w:r w:rsidRPr="00B84AC7">
        <w:rPr>
          <w:vertAlign w:val="subscript"/>
        </w:rPr>
        <w:t>6</w:t>
      </w:r>
      <w:r w:rsidRPr="00B84AC7">
        <w:rPr>
          <w:vertAlign w:val="superscript"/>
        </w:rPr>
        <w:t>2+</w:t>
      </w:r>
      <w:r w:rsidRPr="00B84AC7">
        <w:t xml:space="preserve"> and CoCℓ</w:t>
      </w:r>
      <w:r w:rsidRPr="00B84AC7">
        <w:rPr>
          <w:vertAlign w:val="subscript"/>
        </w:rPr>
        <w:t>4</w:t>
      </w:r>
      <w:r w:rsidRPr="00B84AC7">
        <w:rPr>
          <w:vertAlign w:val="superscript"/>
        </w:rPr>
        <w:t>2-</w:t>
      </w:r>
      <w:r w:rsidRPr="00B84AC7">
        <w:t>, exist together in equilibrium in solution in the presence of chloride ions. This is represented by the equation below.</w:t>
      </w:r>
    </w:p>
    <w:p w:rsidR="000A5263" w:rsidRPr="00B84AC7" w:rsidRDefault="000A5263" w:rsidP="000A5263">
      <w:pPr>
        <w:tabs>
          <w:tab w:val="right" w:pos="10490"/>
        </w:tabs>
        <w:spacing w:after="0"/>
        <w:jc w:val="center"/>
      </w:pPr>
      <w:r w:rsidRPr="00B84AC7">
        <w:t>Co(H</w:t>
      </w:r>
      <w:r w:rsidRPr="00B84AC7">
        <w:rPr>
          <w:vertAlign w:val="subscript"/>
        </w:rPr>
        <w:t>2</w:t>
      </w:r>
      <w:r w:rsidRPr="00B84AC7">
        <w:t>O)</w:t>
      </w:r>
      <w:r w:rsidRPr="00B84AC7">
        <w:rPr>
          <w:vertAlign w:val="subscript"/>
        </w:rPr>
        <w:t>6</w:t>
      </w:r>
      <w:r w:rsidRPr="00B84AC7">
        <w:rPr>
          <w:vertAlign w:val="superscript"/>
        </w:rPr>
        <w:t>2+</w:t>
      </w:r>
      <w:r w:rsidRPr="00B84AC7">
        <w:t>(aq)   +   4 Cℓ</w:t>
      </w:r>
      <w:r w:rsidRPr="00B84AC7">
        <w:rPr>
          <w:vertAlign w:val="superscript"/>
        </w:rPr>
        <w:t>-</w:t>
      </w:r>
      <w:r w:rsidRPr="00B84AC7">
        <w:t xml:space="preserve">(aq)   </w:t>
      </w:r>
      <w:r w:rsidRPr="00B84AC7">
        <w:rPr>
          <w:rFonts w:ascii="Cambria Math" w:hAnsi="Cambria Math" w:cs="Cambria Math"/>
        </w:rPr>
        <w:t>⇌</w:t>
      </w:r>
      <w:r w:rsidRPr="00B84AC7">
        <w:t xml:space="preserve">   CoCℓ</w:t>
      </w:r>
      <w:r w:rsidRPr="00B84AC7">
        <w:rPr>
          <w:vertAlign w:val="subscript"/>
        </w:rPr>
        <w:t>4</w:t>
      </w:r>
      <w:r w:rsidRPr="00B84AC7">
        <w:rPr>
          <w:vertAlign w:val="superscript"/>
        </w:rPr>
        <w:t>2-</w:t>
      </w:r>
      <w:r w:rsidRPr="00B84AC7">
        <w:t>(aq)   +   6 H</w:t>
      </w:r>
      <w:r w:rsidRPr="00B84AC7">
        <w:rPr>
          <w:vertAlign w:val="subscript"/>
        </w:rPr>
        <w:t>2</w:t>
      </w:r>
      <w:r w:rsidRPr="00B84AC7">
        <w:t>O(ℓ)</w:t>
      </w:r>
    </w:p>
    <w:p w:rsidR="000A5263" w:rsidRPr="00B84AC7" w:rsidRDefault="000A5263" w:rsidP="000A5263">
      <w:r w:rsidRPr="00B84AC7">
        <w:tab/>
      </w:r>
      <w:r w:rsidRPr="00B84AC7">
        <w:tab/>
      </w:r>
      <w:r w:rsidRPr="00B84AC7">
        <w:tab/>
        <w:t xml:space="preserve">          pink</w:t>
      </w:r>
      <w:r w:rsidRPr="00B84AC7">
        <w:tab/>
      </w:r>
      <w:r w:rsidRPr="00B84AC7">
        <w:tab/>
      </w:r>
      <w:r w:rsidRPr="00B84AC7">
        <w:tab/>
      </w:r>
      <w:r w:rsidRPr="00B84AC7">
        <w:tab/>
        <w:t xml:space="preserve">  blue</w:t>
      </w:r>
    </w:p>
    <w:p w:rsidR="000A5263" w:rsidRPr="00B84AC7" w:rsidRDefault="000A5263" w:rsidP="000A5263">
      <w:pPr>
        <w:tabs>
          <w:tab w:val="right" w:pos="10490"/>
        </w:tabs>
      </w:pPr>
      <w:r w:rsidRPr="00B84AC7">
        <w:t>An experiment is conducted to investigate the effects on the equilibrium position by imposing a series of changes on the system. The shift in equilibrium position can be indicated by any colour change of the system.</w:t>
      </w:r>
    </w:p>
    <w:tbl>
      <w:tblPr>
        <w:tblStyle w:val="TableGrid"/>
        <w:tblW w:w="0" w:type="auto"/>
        <w:jc w:val="center"/>
        <w:tblLook w:val="04A0" w:firstRow="1" w:lastRow="0" w:firstColumn="1" w:lastColumn="0" w:noHBand="0" w:noVBand="1"/>
      </w:tblPr>
      <w:tblGrid>
        <w:gridCol w:w="3276"/>
        <w:gridCol w:w="3276"/>
      </w:tblGrid>
      <w:tr w:rsidR="000A5263" w:rsidRPr="00B84AC7" w:rsidTr="000A5263">
        <w:trPr>
          <w:trHeight w:val="338"/>
          <w:jc w:val="center"/>
        </w:trPr>
        <w:tc>
          <w:tcPr>
            <w:tcW w:w="6551" w:type="dxa"/>
            <w:gridSpan w:val="2"/>
            <w:vAlign w:val="center"/>
          </w:tcPr>
          <w:p w:rsidR="000A5263" w:rsidRPr="00B84AC7" w:rsidRDefault="000A5263" w:rsidP="000A5263">
            <w:pPr>
              <w:tabs>
                <w:tab w:val="right" w:pos="10490"/>
              </w:tabs>
              <w:jc w:val="center"/>
              <w:rPr>
                <w:b/>
              </w:rPr>
            </w:pPr>
            <w:r w:rsidRPr="00B84AC7">
              <w:rPr>
                <w:b/>
              </w:rPr>
              <w:t>Colour chart</w:t>
            </w:r>
          </w:p>
        </w:tc>
      </w:tr>
      <w:tr w:rsidR="000A5263" w:rsidRPr="00B84AC7" w:rsidTr="000A5263">
        <w:trPr>
          <w:trHeight w:val="359"/>
          <w:jc w:val="center"/>
        </w:trPr>
        <w:tc>
          <w:tcPr>
            <w:tcW w:w="3276" w:type="dxa"/>
            <w:vAlign w:val="center"/>
          </w:tcPr>
          <w:p w:rsidR="000A5263" w:rsidRPr="00B84AC7" w:rsidRDefault="000A5263" w:rsidP="000A5263">
            <w:pPr>
              <w:tabs>
                <w:tab w:val="right" w:pos="10490"/>
              </w:tabs>
              <w:jc w:val="center"/>
              <w:rPr>
                <w:b/>
              </w:rPr>
            </w:pPr>
            <w:r w:rsidRPr="00B84AC7">
              <w:rPr>
                <w:b/>
              </w:rPr>
              <w:t>Species</w:t>
            </w:r>
          </w:p>
        </w:tc>
        <w:tc>
          <w:tcPr>
            <w:tcW w:w="3276" w:type="dxa"/>
            <w:vAlign w:val="center"/>
          </w:tcPr>
          <w:p w:rsidR="000A5263" w:rsidRPr="00B84AC7" w:rsidRDefault="000A5263" w:rsidP="000A5263">
            <w:pPr>
              <w:tabs>
                <w:tab w:val="right" w:pos="10490"/>
              </w:tabs>
              <w:jc w:val="center"/>
              <w:rPr>
                <w:b/>
              </w:rPr>
            </w:pPr>
            <w:r w:rsidRPr="00B84AC7">
              <w:rPr>
                <w:b/>
              </w:rPr>
              <w:t>Colour</w:t>
            </w:r>
          </w:p>
        </w:tc>
      </w:tr>
      <w:tr w:rsidR="000A5263" w:rsidRPr="00B84AC7" w:rsidTr="000A5263">
        <w:trPr>
          <w:trHeight w:val="338"/>
          <w:jc w:val="center"/>
        </w:trPr>
        <w:tc>
          <w:tcPr>
            <w:tcW w:w="3276" w:type="dxa"/>
            <w:vAlign w:val="center"/>
          </w:tcPr>
          <w:p w:rsidR="000A5263" w:rsidRPr="00B84AC7" w:rsidRDefault="000A5263" w:rsidP="000A5263">
            <w:pPr>
              <w:tabs>
                <w:tab w:val="right" w:pos="10490"/>
              </w:tabs>
              <w:jc w:val="center"/>
            </w:pPr>
            <w:r w:rsidRPr="00B84AC7">
              <w:t>Co(H</w:t>
            </w:r>
            <w:r w:rsidRPr="00B84AC7">
              <w:rPr>
                <w:vertAlign w:val="subscript"/>
              </w:rPr>
              <w:t>2</w:t>
            </w:r>
            <w:r w:rsidRPr="00B84AC7">
              <w:t>O)</w:t>
            </w:r>
            <w:r w:rsidRPr="00B84AC7">
              <w:rPr>
                <w:vertAlign w:val="subscript"/>
              </w:rPr>
              <w:t>6</w:t>
            </w:r>
            <w:r w:rsidRPr="00B84AC7">
              <w:rPr>
                <w:vertAlign w:val="superscript"/>
              </w:rPr>
              <w:t>2+</w:t>
            </w:r>
            <w:r w:rsidRPr="00B84AC7">
              <w:t>(aq)</w:t>
            </w:r>
          </w:p>
        </w:tc>
        <w:tc>
          <w:tcPr>
            <w:tcW w:w="3276" w:type="dxa"/>
            <w:vAlign w:val="center"/>
          </w:tcPr>
          <w:p w:rsidR="000A5263" w:rsidRPr="00B84AC7" w:rsidRDefault="000A5263" w:rsidP="000A5263">
            <w:pPr>
              <w:tabs>
                <w:tab w:val="right" w:pos="10490"/>
              </w:tabs>
              <w:jc w:val="center"/>
            </w:pPr>
            <w:r w:rsidRPr="00B84AC7">
              <w:t>pink</w:t>
            </w:r>
          </w:p>
        </w:tc>
      </w:tr>
      <w:tr w:rsidR="000A5263" w:rsidRPr="00B84AC7" w:rsidTr="000A5263">
        <w:trPr>
          <w:trHeight w:val="359"/>
          <w:jc w:val="center"/>
        </w:trPr>
        <w:tc>
          <w:tcPr>
            <w:tcW w:w="3276" w:type="dxa"/>
            <w:vAlign w:val="center"/>
          </w:tcPr>
          <w:p w:rsidR="000A5263" w:rsidRPr="00B84AC7" w:rsidRDefault="000A5263" w:rsidP="000A5263">
            <w:pPr>
              <w:tabs>
                <w:tab w:val="right" w:pos="10490"/>
              </w:tabs>
              <w:jc w:val="center"/>
            </w:pPr>
            <w:r w:rsidRPr="00B84AC7">
              <w:t>CoCℓ</w:t>
            </w:r>
            <w:r w:rsidRPr="00B84AC7">
              <w:rPr>
                <w:vertAlign w:val="subscript"/>
              </w:rPr>
              <w:t>4</w:t>
            </w:r>
            <w:r w:rsidRPr="00B84AC7">
              <w:rPr>
                <w:vertAlign w:val="superscript"/>
              </w:rPr>
              <w:t>2-</w:t>
            </w:r>
            <w:r w:rsidRPr="00B84AC7">
              <w:t>(aq)</w:t>
            </w:r>
          </w:p>
        </w:tc>
        <w:tc>
          <w:tcPr>
            <w:tcW w:w="3276" w:type="dxa"/>
            <w:vAlign w:val="center"/>
          </w:tcPr>
          <w:p w:rsidR="000A5263" w:rsidRPr="00B84AC7" w:rsidRDefault="000A5263" w:rsidP="000A5263">
            <w:pPr>
              <w:tabs>
                <w:tab w:val="right" w:pos="10490"/>
              </w:tabs>
              <w:jc w:val="center"/>
            </w:pPr>
            <w:r w:rsidRPr="00B84AC7">
              <w:t>blue</w:t>
            </w:r>
          </w:p>
        </w:tc>
      </w:tr>
      <w:tr w:rsidR="000A5263" w:rsidRPr="00B84AC7" w:rsidTr="000A5263">
        <w:trPr>
          <w:trHeight w:val="359"/>
          <w:jc w:val="center"/>
        </w:trPr>
        <w:tc>
          <w:tcPr>
            <w:tcW w:w="3276" w:type="dxa"/>
            <w:vAlign w:val="center"/>
          </w:tcPr>
          <w:p w:rsidR="000A5263" w:rsidRPr="00B84AC7" w:rsidRDefault="000A5263" w:rsidP="000A5263">
            <w:pPr>
              <w:tabs>
                <w:tab w:val="right" w:pos="10490"/>
              </w:tabs>
              <w:jc w:val="center"/>
            </w:pPr>
            <w:r w:rsidRPr="00B84AC7">
              <w:t>Initial equilibrium mixture</w:t>
            </w:r>
          </w:p>
        </w:tc>
        <w:tc>
          <w:tcPr>
            <w:tcW w:w="3276" w:type="dxa"/>
            <w:vAlign w:val="center"/>
          </w:tcPr>
          <w:p w:rsidR="000A5263" w:rsidRPr="00B84AC7" w:rsidRDefault="000A5263" w:rsidP="000A5263">
            <w:pPr>
              <w:tabs>
                <w:tab w:val="right" w:pos="10490"/>
              </w:tabs>
              <w:jc w:val="center"/>
            </w:pPr>
            <w:r w:rsidRPr="00B84AC7">
              <w:t>purple</w:t>
            </w:r>
          </w:p>
        </w:tc>
      </w:tr>
    </w:tbl>
    <w:p w:rsidR="000A5263" w:rsidRPr="00B84AC7" w:rsidRDefault="000A5263" w:rsidP="000A5263">
      <w:pPr>
        <w:tabs>
          <w:tab w:val="right" w:pos="10490"/>
        </w:tabs>
      </w:pPr>
    </w:p>
    <w:p w:rsidR="000A5263" w:rsidRPr="00B84AC7" w:rsidRDefault="000A5263" w:rsidP="000A5263">
      <w:pPr>
        <w:tabs>
          <w:tab w:val="right" w:pos="10490"/>
        </w:tabs>
      </w:pPr>
      <w:r w:rsidRPr="00B84AC7">
        <w:t>After a 3.00 mL sample of an initial equilibrium mixture was placed in each of three test tubes, changes to each system were made by adding a different substance, as indicated in the table below.</w:t>
      </w:r>
    </w:p>
    <w:tbl>
      <w:tblPr>
        <w:tblStyle w:val="TableGrid"/>
        <w:tblW w:w="0" w:type="auto"/>
        <w:tblInd w:w="1242" w:type="dxa"/>
        <w:tblLook w:val="04A0" w:firstRow="1" w:lastRow="0" w:firstColumn="1" w:lastColumn="0" w:noHBand="0" w:noVBand="1"/>
      </w:tblPr>
      <w:tblGrid>
        <w:gridCol w:w="1297"/>
        <w:gridCol w:w="7404"/>
      </w:tblGrid>
      <w:tr w:rsidR="000A5263" w:rsidRPr="00B84AC7" w:rsidTr="000A5263">
        <w:trPr>
          <w:trHeight w:val="346"/>
        </w:trPr>
        <w:tc>
          <w:tcPr>
            <w:tcW w:w="1297" w:type="dxa"/>
            <w:vAlign w:val="center"/>
          </w:tcPr>
          <w:p w:rsidR="000A5263" w:rsidRPr="00B84AC7" w:rsidRDefault="000A5263" w:rsidP="000A5263">
            <w:pPr>
              <w:tabs>
                <w:tab w:val="right" w:pos="10490"/>
              </w:tabs>
              <w:jc w:val="center"/>
              <w:rPr>
                <w:b/>
              </w:rPr>
            </w:pPr>
            <w:r w:rsidRPr="00B84AC7">
              <w:rPr>
                <w:b/>
              </w:rPr>
              <w:t>Test tube</w:t>
            </w:r>
          </w:p>
        </w:tc>
        <w:tc>
          <w:tcPr>
            <w:tcW w:w="7404" w:type="dxa"/>
            <w:vAlign w:val="center"/>
          </w:tcPr>
          <w:p w:rsidR="000A5263" w:rsidRPr="00B84AC7" w:rsidRDefault="000A5263" w:rsidP="000A5263">
            <w:pPr>
              <w:tabs>
                <w:tab w:val="right" w:pos="10490"/>
              </w:tabs>
              <w:jc w:val="center"/>
              <w:rPr>
                <w:b/>
              </w:rPr>
            </w:pPr>
            <w:r w:rsidRPr="00B84AC7">
              <w:rPr>
                <w:b/>
              </w:rPr>
              <w:t>Substance added to the test tube</w:t>
            </w:r>
          </w:p>
        </w:tc>
      </w:tr>
      <w:tr w:rsidR="000A5263" w:rsidRPr="00B84AC7" w:rsidTr="000A5263">
        <w:trPr>
          <w:trHeight w:val="346"/>
        </w:trPr>
        <w:tc>
          <w:tcPr>
            <w:tcW w:w="1297" w:type="dxa"/>
            <w:vAlign w:val="center"/>
          </w:tcPr>
          <w:p w:rsidR="000A5263" w:rsidRPr="00B84AC7" w:rsidRDefault="000A5263" w:rsidP="000A5263">
            <w:pPr>
              <w:tabs>
                <w:tab w:val="right" w:pos="10490"/>
              </w:tabs>
              <w:jc w:val="center"/>
            </w:pPr>
            <w:r w:rsidRPr="00B84AC7">
              <w:t>1</w:t>
            </w:r>
          </w:p>
        </w:tc>
        <w:tc>
          <w:tcPr>
            <w:tcW w:w="7404" w:type="dxa"/>
            <w:vAlign w:val="center"/>
          </w:tcPr>
          <w:p w:rsidR="000A5263" w:rsidRPr="00B84AC7" w:rsidRDefault="000A5263" w:rsidP="000A5263">
            <w:pPr>
              <w:tabs>
                <w:tab w:val="right" w:pos="10490"/>
              </w:tabs>
            </w:pPr>
            <w:r w:rsidRPr="00B84AC7">
              <w:t>10 to 12 drops of distilled water</w:t>
            </w:r>
          </w:p>
        </w:tc>
      </w:tr>
      <w:tr w:rsidR="000A5263" w:rsidRPr="00B84AC7" w:rsidTr="000A5263">
        <w:trPr>
          <w:trHeight w:val="326"/>
        </w:trPr>
        <w:tc>
          <w:tcPr>
            <w:tcW w:w="1297" w:type="dxa"/>
            <w:vAlign w:val="center"/>
          </w:tcPr>
          <w:p w:rsidR="000A5263" w:rsidRPr="00B84AC7" w:rsidRDefault="000A5263" w:rsidP="000A5263">
            <w:pPr>
              <w:tabs>
                <w:tab w:val="right" w:pos="10490"/>
              </w:tabs>
              <w:jc w:val="center"/>
            </w:pPr>
            <w:r w:rsidRPr="00B84AC7">
              <w:t>2</w:t>
            </w:r>
          </w:p>
        </w:tc>
        <w:tc>
          <w:tcPr>
            <w:tcW w:w="7404" w:type="dxa"/>
            <w:vAlign w:val="center"/>
          </w:tcPr>
          <w:p w:rsidR="000A5263" w:rsidRPr="00B84AC7" w:rsidRDefault="000A5263" w:rsidP="000A5263">
            <w:pPr>
              <w:tabs>
                <w:tab w:val="right" w:pos="10490"/>
              </w:tabs>
            </w:pPr>
            <w:r w:rsidRPr="00B84AC7">
              <w:t>20 to 25 drops of concentrated hydrochloric acid</w:t>
            </w:r>
          </w:p>
        </w:tc>
      </w:tr>
      <w:tr w:rsidR="000A5263" w:rsidRPr="00B84AC7" w:rsidTr="000A5263">
        <w:trPr>
          <w:trHeight w:val="346"/>
        </w:trPr>
        <w:tc>
          <w:tcPr>
            <w:tcW w:w="1297" w:type="dxa"/>
            <w:vAlign w:val="center"/>
          </w:tcPr>
          <w:p w:rsidR="000A5263" w:rsidRPr="00B84AC7" w:rsidRDefault="000A5263" w:rsidP="000A5263">
            <w:pPr>
              <w:tabs>
                <w:tab w:val="right" w:pos="10490"/>
              </w:tabs>
              <w:jc w:val="center"/>
            </w:pPr>
            <w:r w:rsidRPr="00B84AC7">
              <w:t>3</w:t>
            </w:r>
          </w:p>
        </w:tc>
        <w:tc>
          <w:tcPr>
            <w:tcW w:w="7404" w:type="dxa"/>
            <w:vAlign w:val="center"/>
          </w:tcPr>
          <w:p w:rsidR="000A5263" w:rsidRPr="00B84AC7" w:rsidRDefault="000A5263" w:rsidP="000A5263">
            <w:pPr>
              <w:tabs>
                <w:tab w:val="right" w:pos="10490"/>
              </w:tabs>
            </w:pPr>
            <w:r w:rsidRPr="00B84AC7">
              <w:t>20 to 25 drops of 0.200 mol L</w:t>
            </w:r>
            <w:r w:rsidRPr="00B84AC7">
              <w:rPr>
                <w:vertAlign w:val="superscript"/>
              </w:rPr>
              <w:t>-1</w:t>
            </w:r>
            <w:r w:rsidRPr="00B84AC7">
              <w:t xml:space="preserve"> silver nitrate solution, AgNO</w:t>
            </w:r>
            <w:r w:rsidRPr="00B84AC7">
              <w:rPr>
                <w:vertAlign w:val="subscript"/>
              </w:rPr>
              <w:t>3</w:t>
            </w:r>
            <w:r w:rsidRPr="00B84AC7">
              <w:t>(aq)</w:t>
            </w:r>
          </w:p>
        </w:tc>
      </w:tr>
    </w:tbl>
    <w:p w:rsidR="000A5263" w:rsidRPr="00B84AC7" w:rsidRDefault="000A5263" w:rsidP="000A5263">
      <w:pPr>
        <w:tabs>
          <w:tab w:val="right" w:pos="10490"/>
        </w:tabs>
      </w:pPr>
    </w:p>
    <w:p w:rsidR="000A5263" w:rsidRPr="00B84AC7" w:rsidRDefault="000A5263" w:rsidP="003D2487">
      <w:pPr>
        <w:pStyle w:val="ListParagraph"/>
        <w:numPr>
          <w:ilvl w:val="0"/>
          <w:numId w:val="44"/>
        </w:numPr>
        <w:tabs>
          <w:tab w:val="right" w:pos="10490"/>
        </w:tabs>
      </w:pPr>
      <w:r w:rsidRPr="00B84AC7">
        <w:t>Complete the table below by predicting the:</w:t>
      </w:r>
    </w:p>
    <w:p w:rsidR="000A5263" w:rsidRPr="00B84AC7" w:rsidRDefault="000A5263" w:rsidP="003D2487">
      <w:pPr>
        <w:pStyle w:val="ListParagraph"/>
        <w:numPr>
          <w:ilvl w:val="0"/>
          <w:numId w:val="45"/>
        </w:numPr>
        <w:ind w:left="1276"/>
      </w:pPr>
      <w:r w:rsidRPr="00B84AC7">
        <w:t>change in concentration, if any, of each of the ions in solution compared to the initial solution, after a new equilibrium position is reached</w:t>
      </w:r>
    </w:p>
    <w:p w:rsidR="000A5263" w:rsidRPr="00B84AC7" w:rsidRDefault="000A5263" w:rsidP="003D2487">
      <w:pPr>
        <w:pStyle w:val="ListParagraph"/>
        <w:numPr>
          <w:ilvl w:val="0"/>
          <w:numId w:val="45"/>
        </w:numPr>
        <w:ind w:left="1276"/>
      </w:pPr>
      <w:r w:rsidRPr="00B84AC7">
        <w:t>colour change, if any, that takes place from the initial purple-coloured solution</w:t>
      </w:r>
    </w:p>
    <w:tbl>
      <w:tblPr>
        <w:tblStyle w:val="TableGrid"/>
        <w:tblW w:w="0" w:type="auto"/>
        <w:tblInd w:w="959" w:type="dxa"/>
        <w:tblLook w:val="04A0" w:firstRow="1" w:lastRow="0" w:firstColumn="1" w:lastColumn="0" w:noHBand="0" w:noVBand="1"/>
      </w:tblPr>
      <w:tblGrid>
        <w:gridCol w:w="2183"/>
        <w:gridCol w:w="1694"/>
        <w:gridCol w:w="1694"/>
        <w:gridCol w:w="1694"/>
        <w:gridCol w:w="2530"/>
      </w:tblGrid>
      <w:tr w:rsidR="0068021D" w:rsidRPr="00B84AC7" w:rsidTr="0068021D">
        <w:trPr>
          <w:trHeight w:val="568"/>
        </w:trPr>
        <w:tc>
          <w:tcPr>
            <w:tcW w:w="2183" w:type="dxa"/>
            <w:vMerge w:val="restart"/>
            <w:vAlign w:val="center"/>
          </w:tcPr>
          <w:p w:rsidR="0068021D" w:rsidRPr="00B84AC7" w:rsidRDefault="0068021D" w:rsidP="0068021D">
            <w:pPr>
              <w:tabs>
                <w:tab w:val="right" w:pos="10490"/>
              </w:tabs>
              <w:jc w:val="center"/>
              <w:rPr>
                <w:b/>
              </w:rPr>
            </w:pPr>
            <w:r w:rsidRPr="00B84AC7">
              <w:rPr>
                <w:b/>
              </w:rPr>
              <w:t>Additions to the test tube</w:t>
            </w:r>
          </w:p>
        </w:tc>
        <w:tc>
          <w:tcPr>
            <w:tcW w:w="5082" w:type="dxa"/>
            <w:gridSpan w:val="3"/>
            <w:vAlign w:val="center"/>
          </w:tcPr>
          <w:p w:rsidR="0068021D" w:rsidRPr="00B84AC7" w:rsidRDefault="0068021D" w:rsidP="0068021D">
            <w:pPr>
              <w:tabs>
                <w:tab w:val="right" w:pos="10490"/>
              </w:tabs>
              <w:jc w:val="center"/>
              <w:rPr>
                <w:b/>
              </w:rPr>
            </w:pPr>
            <w:r w:rsidRPr="00B84AC7">
              <w:rPr>
                <w:b/>
              </w:rPr>
              <w:t xml:space="preserve">Change in concentration from </w:t>
            </w:r>
            <w:r w:rsidRPr="00B84AC7">
              <w:rPr>
                <w:b/>
              </w:rPr>
              <w:br/>
              <w:t xml:space="preserve">initial equilibrium to final equilibrium </w:t>
            </w:r>
            <w:r w:rsidRPr="00B84AC7">
              <w:rPr>
                <w:b/>
              </w:rPr>
              <w:br/>
              <w:t>(increase, decrease, unchanged)</w:t>
            </w:r>
          </w:p>
        </w:tc>
        <w:tc>
          <w:tcPr>
            <w:tcW w:w="2530" w:type="dxa"/>
            <w:vMerge w:val="restart"/>
            <w:vAlign w:val="center"/>
          </w:tcPr>
          <w:p w:rsidR="0068021D" w:rsidRPr="00B84AC7" w:rsidRDefault="0068021D" w:rsidP="0068021D">
            <w:pPr>
              <w:tabs>
                <w:tab w:val="right" w:pos="10490"/>
              </w:tabs>
              <w:jc w:val="center"/>
              <w:rPr>
                <w:b/>
              </w:rPr>
            </w:pPr>
            <w:r w:rsidRPr="00B84AC7">
              <w:rPr>
                <w:b/>
              </w:rPr>
              <w:t xml:space="preserve">Colour favoured </w:t>
            </w:r>
            <w:r w:rsidRPr="00B84AC7">
              <w:rPr>
                <w:b/>
              </w:rPr>
              <w:br/>
              <w:t>(pink, blue or unchanged)</w:t>
            </w:r>
          </w:p>
        </w:tc>
      </w:tr>
      <w:tr w:rsidR="0068021D" w:rsidRPr="00B84AC7" w:rsidTr="0068021D">
        <w:trPr>
          <w:trHeight w:val="568"/>
        </w:trPr>
        <w:tc>
          <w:tcPr>
            <w:tcW w:w="2183" w:type="dxa"/>
            <w:vMerge/>
            <w:vAlign w:val="center"/>
          </w:tcPr>
          <w:p w:rsidR="0068021D" w:rsidRPr="00B84AC7" w:rsidRDefault="0068021D" w:rsidP="0068021D">
            <w:pPr>
              <w:tabs>
                <w:tab w:val="right" w:pos="10490"/>
              </w:tabs>
              <w:jc w:val="center"/>
            </w:pPr>
          </w:p>
        </w:tc>
        <w:tc>
          <w:tcPr>
            <w:tcW w:w="1694" w:type="dxa"/>
            <w:vAlign w:val="center"/>
          </w:tcPr>
          <w:p w:rsidR="0068021D" w:rsidRPr="00B84AC7" w:rsidRDefault="0068021D" w:rsidP="0068021D">
            <w:pPr>
              <w:tabs>
                <w:tab w:val="right" w:pos="10490"/>
              </w:tabs>
              <w:jc w:val="center"/>
              <w:rPr>
                <w:b/>
              </w:rPr>
            </w:pPr>
            <w:r w:rsidRPr="00B84AC7">
              <w:rPr>
                <w:b/>
              </w:rPr>
              <w:t>[Co(H</w:t>
            </w:r>
            <w:r w:rsidRPr="00B84AC7">
              <w:rPr>
                <w:b/>
                <w:vertAlign w:val="subscript"/>
              </w:rPr>
              <w:t>2</w:t>
            </w:r>
            <w:r w:rsidRPr="00B84AC7">
              <w:rPr>
                <w:b/>
              </w:rPr>
              <w:t>O)</w:t>
            </w:r>
            <w:r w:rsidRPr="00B84AC7">
              <w:rPr>
                <w:b/>
                <w:vertAlign w:val="subscript"/>
              </w:rPr>
              <w:t>6</w:t>
            </w:r>
            <w:r w:rsidRPr="00B84AC7">
              <w:rPr>
                <w:b/>
                <w:vertAlign w:val="superscript"/>
              </w:rPr>
              <w:t>2+</w:t>
            </w:r>
            <w:r w:rsidRPr="00B84AC7">
              <w:rPr>
                <w:b/>
              </w:rPr>
              <w:t>]</w:t>
            </w:r>
          </w:p>
        </w:tc>
        <w:tc>
          <w:tcPr>
            <w:tcW w:w="1694" w:type="dxa"/>
            <w:vAlign w:val="center"/>
          </w:tcPr>
          <w:p w:rsidR="0068021D" w:rsidRPr="00B84AC7" w:rsidRDefault="0068021D" w:rsidP="0068021D">
            <w:pPr>
              <w:tabs>
                <w:tab w:val="right" w:pos="10490"/>
              </w:tabs>
              <w:jc w:val="center"/>
              <w:rPr>
                <w:b/>
              </w:rPr>
            </w:pPr>
            <w:r w:rsidRPr="00B84AC7">
              <w:rPr>
                <w:b/>
              </w:rPr>
              <w:t>[Cℓ</w:t>
            </w:r>
            <w:r w:rsidRPr="00B84AC7">
              <w:rPr>
                <w:b/>
                <w:vertAlign w:val="superscript"/>
              </w:rPr>
              <w:t>-</w:t>
            </w:r>
            <w:r w:rsidRPr="00B84AC7">
              <w:rPr>
                <w:b/>
              </w:rPr>
              <w:t>]</w:t>
            </w:r>
          </w:p>
        </w:tc>
        <w:tc>
          <w:tcPr>
            <w:tcW w:w="1694" w:type="dxa"/>
            <w:vAlign w:val="center"/>
          </w:tcPr>
          <w:p w:rsidR="0068021D" w:rsidRPr="00B84AC7" w:rsidRDefault="0068021D" w:rsidP="0068021D">
            <w:pPr>
              <w:tabs>
                <w:tab w:val="right" w:pos="10490"/>
              </w:tabs>
              <w:jc w:val="center"/>
              <w:rPr>
                <w:b/>
              </w:rPr>
            </w:pPr>
            <w:r w:rsidRPr="00B84AC7">
              <w:rPr>
                <w:b/>
              </w:rPr>
              <w:t>[CoCℓ</w:t>
            </w:r>
            <w:r w:rsidRPr="00B84AC7">
              <w:rPr>
                <w:b/>
                <w:vertAlign w:val="subscript"/>
              </w:rPr>
              <w:t>4</w:t>
            </w:r>
            <w:r w:rsidRPr="00B84AC7">
              <w:rPr>
                <w:b/>
                <w:vertAlign w:val="superscript"/>
              </w:rPr>
              <w:t>2-</w:t>
            </w:r>
            <w:r w:rsidRPr="00B84AC7">
              <w:rPr>
                <w:b/>
              </w:rPr>
              <w:t>]</w:t>
            </w:r>
          </w:p>
        </w:tc>
        <w:tc>
          <w:tcPr>
            <w:tcW w:w="2530" w:type="dxa"/>
            <w:vMerge/>
            <w:vAlign w:val="center"/>
          </w:tcPr>
          <w:p w:rsidR="0068021D" w:rsidRPr="00B84AC7" w:rsidRDefault="0068021D" w:rsidP="0068021D">
            <w:pPr>
              <w:tabs>
                <w:tab w:val="right" w:pos="10490"/>
              </w:tabs>
              <w:jc w:val="center"/>
            </w:pPr>
          </w:p>
        </w:tc>
      </w:tr>
      <w:tr w:rsidR="0068021D" w:rsidRPr="00B84AC7" w:rsidTr="0068021D">
        <w:trPr>
          <w:trHeight w:val="568"/>
        </w:trPr>
        <w:tc>
          <w:tcPr>
            <w:tcW w:w="2183" w:type="dxa"/>
            <w:vAlign w:val="center"/>
          </w:tcPr>
          <w:p w:rsidR="0068021D" w:rsidRPr="00B84AC7" w:rsidRDefault="0068021D" w:rsidP="0068021D">
            <w:pPr>
              <w:tabs>
                <w:tab w:val="right" w:pos="10490"/>
              </w:tabs>
              <w:jc w:val="center"/>
            </w:pPr>
            <w:r w:rsidRPr="00B84AC7">
              <w:t>1. add H</w:t>
            </w:r>
            <w:r w:rsidRPr="00B84AC7">
              <w:rPr>
                <w:vertAlign w:val="subscript"/>
              </w:rPr>
              <w:t>2</w:t>
            </w:r>
            <w:r w:rsidRPr="00B84AC7">
              <w:t>O(ℓ)</w:t>
            </w:r>
          </w:p>
        </w:tc>
        <w:tc>
          <w:tcPr>
            <w:tcW w:w="1694" w:type="dxa"/>
            <w:vAlign w:val="center"/>
          </w:tcPr>
          <w:p w:rsidR="0068021D" w:rsidRPr="00B84AC7" w:rsidRDefault="0068021D" w:rsidP="0068021D">
            <w:pPr>
              <w:tabs>
                <w:tab w:val="right" w:pos="10490"/>
              </w:tabs>
              <w:jc w:val="center"/>
            </w:pPr>
          </w:p>
        </w:tc>
        <w:tc>
          <w:tcPr>
            <w:tcW w:w="1694" w:type="dxa"/>
            <w:vAlign w:val="center"/>
          </w:tcPr>
          <w:p w:rsidR="0068021D" w:rsidRPr="00B84AC7" w:rsidRDefault="0068021D" w:rsidP="0068021D">
            <w:pPr>
              <w:tabs>
                <w:tab w:val="right" w:pos="10490"/>
              </w:tabs>
              <w:jc w:val="center"/>
            </w:pPr>
          </w:p>
        </w:tc>
        <w:tc>
          <w:tcPr>
            <w:tcW w:w="1694" w:type="dxa"/>
            <w:vAlign w:val="center"/>
          </w:tcPr>
          <w:p w:rsidR="0068021D" w:rsidRPr="00B84AC7" w:rsidRDefault="0068021D" w:rsidP="0068021D">
            <w:pPr>
              <w:tabs>
                <w:tab w:val="right" w:pos="10490"/>
              </w:tabs>
              <w:jc w:val="center"/>
            </w:pPr>
          </w:p>
        </w:tc>
        <w:tc>
          <w:tcPr>
            <w:tcW w:w="2530" w:type="dxa"/>
            <w:vAlign w:val="center"/>
          </w:tcPr>
          <w:p w:rsidR="0068021D" w:rsidRPr="00B84AC7" w:rsidRDefault="0068021D" w:rsidP="0068021D">
            <w:pPr>
              <w:tabs>
                <w:tab w:val="right" w:pos="10490"/>
              </w:tabs>
              <w:jc w:val="center"/>
            </w:pPr>
          </w:p>
        </w:tc>
      </w:tr>
      <w:tr w:rsidR="0068021D" w:rsidRPr="00B84AC7" w:rsidTr="0068021D">
        <w:trPr>
          <w:trHeight w:val="568"/>
        </w:trPr>
        <w:tc>
          <w:tcPr>
            <w:tcW w:w="2183" w:type="dxa"/>
            <w:vAlign w:val="center"/>
          </w:tcPr>
          <w:p w:rsidR="0068021D" w:rsidRPr="00B84AC7" w:rsidRDefault="0068021D" w:rsidP="0068021D">
            <w:pPr>
              <w:tabs>
                <w:tab w:val="right" w:pos="10490"/>
              </w:tabs>
              <w:jc w:val="center"/>
            </w:pPr>
            <w:r w:rsidRPr="00B84AC7">
              <w:t>2. add HCℓ(aq)</w:t>
            </w:r>
          </w:p>
        </w:tc>
        <w:tc>
          <w:tcPr>
            <w:tcW w:w="1694" w:type="dxa"/>
            <w:vAlign w:val="center"/>
          </w:tcPr>
          <w:p w:rsidR="0068021D" w:rsidRPr="00B84AC7" w:rsidRDefault="0068021D" w:rsidP="0068021D">
            <w:pPr>
              <w:tabs>
                <w:tab w:val="right" w:pos="10490"/>
              </w:tabs>
              <w:jc w:val="center"/>
            </w:pPr>
          </w:p>
        </w:tc>
        <w:tc>
          <w:tcPr>
            <w:tcW w:w="1694" w:type="dxa"/>
            <w:vAlign w:val="center"/>
          </w:tcPr>
          <w:p w:rsidR="0068021D" w:rsidRPr="00B84AC7" w:rsidRDefault="0068021D" w:rsidP="0068021D">
            <w:pPr>
              <w:tabs>
                <w:tab w:val="right" w:pos="10490"/>
              </w:tabs>
              <w:jc w:val="center"/>
            </w:pPr>
          </w:p>
        </w:tc>
        <w:tc>
          <w:tcPr>
            <w:tcW w:w="1694" w:type="dxa"/>
            <w:vAlign w:val="center"/>
          </w:tcPr>
          <w:p w:rsidR="0068021D" w:rsidRPr="00B84AC7" w:rsidRDefault="0068021D" w:rsidP="0068021D">
            <w:pPr>
              <w:tabs>
                <w:tab w:val="right" w:pos="10490"/>
              </w:tabs>
              <w:jc w:val="center"/>
            </w:pPr>
          </w:p>
        </w:tc>
        <w:tc>
          <w:tcPr>
            <w:tcW w:w="2530" w:type="dxa"/>
            <w:vAlign w:val="center"/>
          </w:tcPr>
          <w:p w:rsidR="0068021D" w:rsidRPr="00B84AC7" w:rsidRDefault="0068021D" w:rsidP="0068021D">
            <w:pPr>
              <w:tabs>
                <w:tab w:val="right" w:pos="10490"/>
              </w:tabs>
              <w:jc w:val="center"/>
            </w:pPr>
          </w:p>
        </w:tc>
      </w:tr>
      <w:tr w:rsidR="0068021D" w:rsidRPr="00B84AC7" w:rsidTr="0068021D">
        <w:trPr>
          <w:trHeight w:val="568"/>
        </w:trPr>
        <w:tc>
          <w:tcPr>
            <w:tcW w:w="2183" w:type="dxa"/>
            <w:vAlign w:val="center"/>
          </w:tcPr>
          <w:p w:rsidR="0068021D" w:rsidRPr="00B84AC7" w:rsidRDefault="0068021D" w:rsidP="0068021D">
            <w:pPr>
              <w:tabs>
                <w:tab w:val="right" w:pos="10490"/>
              </w:tabs>
              <w:jc w:val="center"/>
            </w:pPr>
            <w:r w:rsidRPr="00B84AC7">
              <w:t>3. add AgNO</w:t>
            </w:r>
            <w:r w:rsidRPr="00B84AC7">
              <w:rPr>
                <w:vertAlign w:val="subscript"/>
              </w:rPr>
              <w:t>3</w:t>
            </w:r>
            <w:r w:rsidRPr="00B84AC7">
              <w:t>(aq)</w:t>
            </w:r>
          </w:p>
        </w:tc>
        <w:tc>
          <w:tcPr>
            <w:tcW w:w="1694" w:type="dxa"/>
            <w:vAlign w:val="center"/>
          </w:tcPr>
          <w:p w:rsidR="0068021D" w:rsidRPr="00B84AC7" w:rsidRDefault="0068021D" w:rsidP="0068021D">
            <w:pPr>
              <w:tabs>
                <w:tab w:val="right" w:pos="10490"/>
              </w:tabs>
              <w:jc w:val="center"/>
            </w:pPr>
          </w:p>
        </w:tc>
        <w:tc>
          <w:tcPr>
            <w:tcW w:w="1694" w:type="dxa"/>
            <w:vAlign w:val="center"/>
          </w:tcPr>
          <w:p w:rsidR="0068021D" w:rsidRPr="00B84AC7" w:rsidRDefault="0068021D" w:rsidP="0068021D">
            <w:pPr>
              <w:tabs>
                <w:tab w:val="right" w:pos="10490"/>
              </w:tabs>
              <w:jc w:val="center"/>
            </w:pPr>
          </w:p>
        </w:tc>
        <w:tc>
          <w:tcPr>
            <w:tcW w:w="1694" w:type="dxa"/>
            <w:vAlign w:val="center"/>
          </w:tcPr>
          <w:p w:rsidR="0068021D" w:rsidRPr="00B84AC7" w:rsidRDefault="0068021D" w:rsidP="0068021D">
            <w:pPr>
              <w:tabs>
                <w:tab w:val="right" w:pos="10490"/>
              </w:tabs>
              <w:jc w:val="center"/>
            </w:pPr>
          </w:p>
        </w:tc>
        <w:tc>
          <w:tcPr>
            <w:tcW w:w="2530" w:type="dxa"/>
            <w:vAlign w:val="center"/>
          </w:tcPr>
          <w:p w:rsidR="0068021D" w:rsidRPr="00B84AC7" w:rsidRDefault="0068021D" w:rsidP="0068021D">
            <w:pPr>
              <w:tabs>
                <w:tab w:val="right" w:pos="10490"/>
              </w:tabs>
              <w:jc w:val="center"/>
            </w:pPr>
          </w:p>
        </w:tc>
      </w:tr>
    </w:tbl>
    <w:p w:rsidR="000A5263" w:rsidRPr="00B84AC7" w:rsidRDefault="000A5263" w:rsidP="000A5263">
      <w:pPr>
        <w:tabs>
          <w:tab w:val="right" w:pos="10490"/>
        </w:tabs>
      </w:pPr>
    </w:p>
    <w:p w:rsidR="0068021D" w:rsidRPr="00B84AC7" w:rsidRDefault="0068021D" w:rsidP="003D2487">
      <w:pPr>
        <w:pStyle w:val="ListParagraph"/>
        <w:numPr>
          <w:ilvl w:val="0"/>
          <w:numId w:val="44"/>
        </w:numPr>
        <w:tabs>
          <w:tab w:val="right" w:pos="10490"/>
        </w:tabs>
      </w:pPr>
      <w:r w:rsidRPr="00B84AC7">
        <w:lastRenderedPageBreak/>
        <w:t>Other than a colour change, what else should be observed in test tube 3?</w:t>
      </w:r>
      <w:r w:rsidRPr="00B84AC7">
        <w:tab/>
        <w:t>(1 mark)</w:t>
      </w:r>
      <w:r w:rsidRPr="00B84AC7">
        <w:br/>
      </w:r>
    </w:p>
    <w:p w:rsidR="0068021D" w:rsidRPr="00B84AC7" w:rsidRDefault="0068021D" w:rsidP="0068021D">
      <w:pPr>
        <w:pStyle w:val="ListParagraph"/>
        <w:tabs>
          <w:tab w:val="right" w:leader="dot" w:pos="10490"/>
        </w:tabs>
      </w:pPr>
      <w:r w:rsidRPr="00B84AC7">
        <w:tab/>
      </w:r>
    </w:p>
    <w:p w:rsidR="0068021D" w:rsidRPr="00B84AC7" w:rsidRDefault="0068021D" w:rsidP="0068021D">
      <w:pPr>
        <w:pStyle w:val="ListParagraph"/>
        <w:tabs>
          <w:tab w:val="right" w:pos="10490"/>
        </w:tabs>
      </w:pPr>
    </w:p>
    <w:p w:rsidR="0068021D" w:rsidRPr="00B84AC7" w:rsidRDefault="0068021D" w:rsidP="003D2487">
      <w:pPr>
        <w:pStyle w:val="ListParagraph"/>
        <w:numPr>
          <w:ilvl w:val="0"/>
          <w:numId w:val="44"/>
        </w:numPr>
        <w:tabs>
          <w:tab w:val="right" w:pos="10490"/>
        </w:tabs>
      </w:pPr>
      <w:r w:rsidRPr="00B84AC7">
        <w:t>Using Collision theory, explain your predicted observations when hydrochloric acid is added to test tube 2.</w:t>
      </w:r>
      <w:r w:rsidRPr="00B84AC7">
        <w:tab/>
        <w:t>(3 mark)</w:t>
      </w:r>
      <w:r w:rsidRPr="00B84AC7">
        <w:br/>
      </w:r>
    </w:p>
    <w:p w:rsidR="0068021D" w:rsidRPr="00B84AC7" w:rsidRDefault="0068021D" w:rsidP="0068021D">
      <w:pPr>
        <w:pStyle w:val="ListParagraph"/>
        <w:tabs>
          <w:tab w:val="right" w:leader="dot" w:pos="10490"/>
        </w:tabs>
        <w:spacing w:line="240" w:lineRule="auto"/>
      </w:pPr>
      <w:r w:rsidRPr="00B84AC7">
        <w:tab/>
      </w:r>
    </w:p>
    <w:p w:rsidR="0068021D" w:rsidRPr="00B84AC7" w:rsidRDefault="0068021D" w:rsidP="0068021D">
      <w:pPr>
        <w:pStyle w:val="ListParagraph"/>
        <w:tabs>
          <w:tab w:val="right" w:leader="dot" w:pos="10490"/>
        </w:tabs>
        <w:spacing w:line="240" w:lineRule="auto"/>
      </w:pPr>
    </w:p>
    <w:p w:rsidR="0068021D" w:rsidRPr="00B84AC7" w:rsidRDefault="0068021D" w:rsidP="0068021D">
      <w:pPr>
        <w:pStyle w:val="ListParagraph"/>
        <w:tabs>
          <w:tab w:val="right" w:leader="dot" w:pos="10490"/>
        </w:tabs>
        <w:spacing w:line="240" w:lineRule="auto"/>
      </w:pPr>
      <w:r w:rsidRPr="00B84AC7">
        <w:tab/>
      </w:r>
    </w:p>
    <w:p w:rsidR="0068021D" w:rsidRPr="00B84AC7" w:rsidRDefault="0068021D" w:rsidP="0068021D">
      <w:pPr>
        <w:pStyle w:val="ListParagraph"/>
        <w:tabs>
          <w:tab w:val="right" w:leader="dot" w:pos="10490"/>
        </w:tabs>
        <w:spacing w:line="240" w:lineRule="auto"/>
      </w:pPr>
    </w:p>
    <w:p w:rsidR="0068021D" w:rsidRPr="00B84AC7" w:rsidRDefault="0068021D" w:rsidP="0068021D">
      <w:pPr>
        <w:pStyle w:val="ListParagraph"/>
        <w:tabs>
          <w:tab w:val="right" w:leader="dot" w:pos="10490"/>
        </w:tabs>
        <w:spacing w:line="240" w:lineRule="auto"/>
      </w:pPr>
      <w:r w:rsidRPr="00B84AC7">
        <w:tab/>
      </w:r>
    </w:p>
    <w:p w:rsidR="0068021D" w:rsidRPr="00B84AC7" w:rsidRDefault="0068021D" w:rsidP="0068021D">
      <w:pPr>
        <w:pStyle w:val="ListParagraph"/>
        <w:tabs>
          <w:tab w:val="right" w:leader="dot" w:pos="10490"/>
        </w:tabs>
        <w:spacing w:line="240" w:lineRule="auto"/>
      </w:pPr>
    </w:p>
    <w:p w:rsidR="0068021D" w:rsidRPr="00B84AC7" w:rsidRDefault="0068021D" w:rsidP="0068021D">
      <w:pPr>
        <w:pStyle w:val="ListParagraph"/>
        <w:tabs>
          <w:tab w:val="right" w:leader="dot" w:pos="10490"/>
        </w:tabs>
        <w:spacing w:line="240" w:lineRule="auto"/>
      </w:pPr>
      <w:r w:rsidRPr="00B84AC7">
        <w:tab/>
      </w:r>
    </w:p>
    <w:p w:rsidR="0068021D" w:rsidRPr="00B84AC7" w:rsidRDefault="0068021D" w:rsidP="0068021D">
      <w:pPr>
        <w:pStyle w:val="ListParagraph"/>
        <w:tabs>
          <w:tab w:val="right" w:leader="dot" w:pos="10490"/>
        </w:tabs>
        <w:spacing w:line="240" w:lineRule="auto"/>
      </w:pPr>
    </w:p>
    <w:p w:rsidR="0068021D" w:rsidRPr="00B84AC7" w:rsidRDefault="0068021D" w:rsidP="0068021D">
      <w:pPr>
        <w:pStyle w:val="ListParagraph"/>
        <w:tabs>
          <w:tab w:val="right" w:leader="dot" w:pos="10490"/>
        </w:tabs>
        <w:spacing w:line="240" w:lineRule="auto"/>
      </w:pPr>
      <w:r w:rsidRPr="00B84AC7">
        <w:tab/>
      </w:r>
    </w:p>
    <w:p w:rsidR="0068021D" w:rsidRPr="00B84AC7" w:rsidRDefault="0068021D" w:rsidP="0068021D">
      <w:pPr>
        <w:pStyle w:val="ListParagraph"/>
        <w:tabs>
          <w:tab w:val="right" w:leader="dot" w:pos="10490"/>
        </w:tabs>
        <w:spacing w:line="240" w:lineRule="auto"/>
      </w:pPr>
    </w:p>
    <w:p w:rsidR="0068021D" w:rsidRPr="00B84AC7" w:rsidRDefault="0068021D" w:rsidP="0068021D">
      <w:pPr>
        <w:pStyle w:val="ListParagraph"/>
        <w:tabs>
          <w:tab w:val="right" w:leader="dot" w:pos="10490"/>
        </w:tabs>
        <w:spacing w:line="240" w:lineRule="auto"/>
      </w:pPr>
      <w:r w:rsidRPr="00B84AC7">
        <w:tab/>
      </w:r>
    </w:p>
    <w:p w:rsidR="0068021D" w:rsidRPr="00B84AC7" w:rsidRDefault="0068021D" w:rsidP="0068021D">
      <w:pPr>
        <w:pStyle w:val="ListParagraph"/>
        <w:tabs>
          <w:tab w:val="right" w:leader="dot" w:pos="10490"/>
        </w:tabs>
        <w:spacing w:line="240" w:lineRule="auto"/>
      </w:pPr>
    </w:p>
    <w:p w:rsidR="0068021D" w:rsidRPr="00B84AC7" w:rsidRDefault="0068021D" w:rsidP="0068021D">
      <w:pPr>
        <w:pStyle w:val="ListParagraph"/>
        <w:tabs>
          <w:tab w:val="right" w:leader="dot" w:pos="10490"/>
        </w:tabs>
        <w:spacing w:line="240" w:lineRule="auto"/>
      </w:pPr>
      <w:r w:rsidRPr="00B84AC7">
        <w:tab/>
      </w:r>
    </w:p>
    <w:p w:rsidR="0068021D" w:rsidRPr="00B84AC7" w:rsidRDefault="0068021D" w:rsidP="0068021D">
      <w:pPr>
        <w:pStyle w:val="ListParagraph"/>
        <w:tabs>
          <w:tab w:val="right" w:leader="dot" w:pos="10490"/>
        </w:tabs>
        <w:spacing w:line="240" w:lineRule="auto"/>
      </w:pPr>
    </w:p>
    <w:p w:rsidR="0068021D" w:rsidRPr="00B84AC7" w:rsidRDefault="0068021D" w:rsidP="0068021D">
      <w:pPr>
        <w:pStyle w:val="ListParagraph"/>
        <w:tabs>
          <w:tab w:val="right" w:leader="dot" w:pos="10490"/>
        </w:tabs>
        <w:spacing w:line="240" w:lineRule="auto"/>
      </w:pPr>
      <w:r w:rsidRPr="00B84AC7">
        <w:tab/>
      </w:r>
    </w:p>
    <w:p w:rsidR="0068021D" w:rsidRPr="00B84AC7" w:rsidRDefault="0068021D" w:rsidP="0068021D">
      <w:pPr>
        <w:pStyle w:val="ListParagraph"/>
        <w:tabs>
          <w:tab w:val="right" w:leader="dot" w:pos="10490"/>
        </w:tabs>
        <w:spacing w:line="240" w:lineRule="auto"/>
      </w:pPr>
    </w:p>
    <w:p w:rsidR="0068021D" w:rsidRPr="00B84AC7" w:rsidRDefault="0068021D" w:rsidP="0068021D">
      <w:pPr>
        <w:pStyle w:val="ListParagraph"/>
        <w:tabs>
          <w:tab w:val="right" w:leader="dot" w:pos="10490"/>
        </w:tabs>
        <w:spacing w:line="240" w:lineRule="auto"/>
      </w:pPr>
      <w:r w:rsidRPr="00B84AC7">
        <w:tab/>
      </w:r>
    </w:p>
    <w:p w:rsidR="0068021D" w:rsidRPr="00B84AC7" w:rsidRDefault="0068021D" w:rsidP="0068021D">
      <w:pPr>
        <w:pStyle w:val="ListParagraph"/>
        <w:tabs>
          <w:tab w:val="right" w:leader="dot" w:pos="10490"/>
        </w:tabs>
        <w:spacing w:line="240" w:lineRule="auto"/>
      </w:pPr>
    </w:p>
    <w:p w:rsidR="0068021D" w:rsidRPr="00B84AC7" w:rsidRDefault="0068021D" w:rsidP="0068021D">
      <w:pPr>
        <w:pStyle w:val="ListParagraph"/>
        <w:tabs>
          <w:tab w:val="right" w:leader="dot" w:pos="10490"/>
        </w:tabs>
        <w:spacing w:line="240" w:lineRule="auto"/>
      </w:pPr>
      <w:r w:rsidRPr="00B84AC7">
        <w:tab/>
      </w:r>
    </w:p>
    <w:p w:rsidR="0068021D" w:rsidRPr="00B84AC7" w:rsidRDefault="0068021D" w:rsidP="0068021D">
      <w:pPr>
        <w:pStyle w:val="ListParagraph"/>
        <w:tabs>
          <w:tab w:val="right" w:leader="dot" w:pos="10490"/>
        </w:tabs>
        <w:spacing w:line="240" w:lineRule="auto"/>
      </w:pPr>
    </w:p>
    <w:p w:rsidR="0068021D" w:rsidRPr="00B84AC7" w:rsidRDefault="0068021D" w:rsidP="0068021D">
      <w:pPr>
        <w:pStyle w:val="ListParagraph"/>
        <w:tabs>
          <w:tab w:val="right" w:leader="dot" w:pos="10490"/>
        </w:tabs>
        <w:spacing w:line="240" w:lineRule="auto"/>
      </w:pPr>
      <w:r w:rsidRPr="00B84AC7">
        <w:tab/>
      </w:r>
    </w:p>
    <w:p w:rsidR="0068021D" w:rsidRPr="00B84AC7" w:rsidRDefault="0068021D" w:rsidP="0068021D">
      <w:pPr>
        <w:pStyle w:val="ListParagraph"/>
        <w:tabs>
          <w:tab w:val="right" w:leader="dot" w:pos="10490"/>
        </w:tabs>
        <w:spacing w:line="240" w:lineRule="auto"/>
      </w:pPr>
    </w:p>
    <w:p w:rsidR="0068021D" w:rsidRPr="00B84AC7" w:rsidRDefault="0068021D" w:rsidP="0068021D">
      <w:pPr>
        <w:pStyle w:val="ListParagraph"/>
        <w:tabs>
          <w:tab w:val="right" w:leader="dot" w:pos="10490"/>
        </w:tabs>
        <w:spacing w:line="240" w:lineRule="auto"/>
      </w:pPr>
      <w:r w:rsidRPr="00B84AC7">
        <w:tab/>
      </w:r>
    </w:p>
    <w:p w:rsidR="0068021D" w:rsidRPr="00B84AC7" w:rsidRDefault="0068021D" w:rsidP="0068021D">
      <w:pPr>
        <w:pStyle w:val="ListParagraph"/>
        <w:tabs>
          <w:tab w:val="right" w:leader="dot" w:pos="10490"/>
        </w:tabs>
        <w:spacing w:line="240" w:lineRule="auto"/>
      </w:pPr>
    </w:p>
    <w:p w:rsidR="0068021D" w:rsidRPr="00B84AC7" w:rsidRDefault="0068021D" w:rsidP="0068021D">
      <w:pPr>
        <w:pStyle w:val="ListParagraph"/>
        <w:tabs>
          <w:tab w:val="right" w:leader="dot" w:pos="10490"/>
        </w:tabs>
        <w:spacing w:line="240" w:lineRule="auto"/>
      </w:pPr>
      <w:r w:rsidRPr="00B84AC7">
        <w:tab/>
      </w:r>
    </w:p>
    <w:p w:rsidR="0068021D" w:rsidRPr="00B84AC7" w:rsidRDefault="0068021D" w:rsidP="0068021D">
      <w:pPr>
        <w:tabs>
          <w:tab w:val="right" w:pos="10490"/>
        </w:tabs>
      </w:pPr>
      <w:r w:rsidRPr="00B84AC7">
        <w:br w:type="column"/>
      </w:r>
      <w:r w:rsidRPr="00B84AC7">
        <w:lastRenderedPageBreak/>
        <w:t>Another experiment was conducted to investigate the effect that changing the temperature had on the equilibrium mixture. When 3.00 mL of the original equilibrium mixture was placed in a test tube and then in an ice bath, the solution became pink.</w:t>
      </w:r>
      <w:r w:rsidR="0070189A" w:rsidRPr="00B84AC7">
        <w:t xml:space="preserve"> </w:t>
      </w:r>
    </w:p>
    <w:p w:rsidR="005878F5" w:rsidRPr="00B84AC7" w:rsidRDefault="0068021D" w:rsidP="003D2487">
      <w:pPr>
        <w:pStyle w:val="ListParagraph"/>
        <w:numPr>
          <w:ilvl w:val="0"/>
          <w:numId w:val="44"/>
        </w:numPr>
        <w:tabs>
          <w:tab w:val="right" w:pos="10490"/>
        </w:tabs>
      </w:pPr>
      <w:r w:rsidRPr="00B84AC7">
        <w:t xml:space="preserve">Determine whether the forward reaction, as illustrated by the equation below, is exothermic or endothermic. Use Le Châtelier’s </w:t>
      </w:r>
      <w:r w:rsidR="005878F5" w:rsidRPr="00B84AC7">
        <w:t>Principle to justify your answer.</w:t>
      </w:r>
    </w:p>
    <w:p w:rsidR="005878F5" w:rsidRPr="00B84AC7" w:rsidRDefault="005878F5" w:rsidP="005878F5">
      <w:pPr>
        <w:pStyle w:val="ListParagraph"/>
        <w:tabs>
          <w:tab w:val="right" w:pos="10490"/>
        </w:tabs>
      </w:pPr>
    </w:p>
    <w:p w:rsidR="005878F5" w:rsidRPr="00B84AC7" w:rsidRDefault="005878F5" w:rsidP="005878F5">
      <w:pPr>
        <w:pStyle w:val="ListParagraph"/>
        <w:tabs>
          <w:tab w:val="right" w:pos="10490"/>
        </w:tabs>
        <w:spacing w:after="0"/>
        <w:jc w:val="center"/>
      </w:pPr>
      <w:r w:rsidRPr="00B84AC7">
        <w:t>Co(H</w:t>
      </w:r>
      <w:r w:rsidRPr="00B84AC7">
        <w:rPr>
          <w:vertAlign w:val="subscript"/>
        </w:rPr>
        <w:t>2</w:t>
      </w:r>
      <w:r w:rsidRPr="00B84AC7">
        <w:t>O)</w:t>
      </w:r>
      <w:r w:rsidRPr="00B84AC7">
        <w:rPr>
          <w:vertAlign w:val="subscript"/>
        </w:rPr>
        <w:t>6</w:t>
      </w:r>
      <w:r w:rsidRPr="00B84AC7">
        <w:rPr>
          <w:vertAlign w:val="superscript"/>
        </w:rPr>
        <w:t>2+</w:t>
      </w:r>
      <w:r w:rsidRPr="00B84AC7">
        <w:t>(aq)   +   4 Cℓ</w:t>
      </w:r>
      <w:r w:rsidRPr="00B84AC7">
        <w:rPr>
          <w:vertAlign w:val="superscript"/>
        </w:rPr>
        <w:t>-</w:t>
      </w:r>
      <w:r w:rsidRPr="00B84AC7">
        <w:t xml:space="preserve">(aq)   </w:t>
      </w:r>
      <w:r w:rsidRPr="00B84AC7">
        <w:rPr>
          <w:rFonts w:ascii="Cambria Math" w:hAnsi="Cambria Math" w:cs="Cambria Math"/>
        </w:rPr>
        <w:t>⇌</w:t>
      </w:r>
      <w:r w:rsidRPr="00B84AC7">
        <w:t xml:space="preserve">   CoCℓ</w:t>
      </w:r>
      <w:r w:rsidRPr="00B84AC7">
        <w:rPr>
          <w:vertAlign w:val="subscript"/>
        </w:rPr>
        <w:t>4</w:t>
      </w:r>
      <w:r w:rsidRPr="00B84AC7">
        <w:rPr>
          <w:vertAlign w:val="superscript"/>
        </w:rPr>
        <w:t>2-</w:t>
      </w:r>
      <w:r w:rsidRPr="00B84AC7">
        <w:t>(aq)   +   6 H</w:t>
      </w:r>
      <w:r w:rsidRPr="00B84AC7">
        <w:rPr>
          <w:vertAlign w:val="subscript"/>
        </w:rPr>
        <w:t>2</w:t>
      </w:r>
      <w:r w:rsidRPr="00B84AC7">
        <w:t>O(ℓ)</w:t>
      </w:r>
    </w:p>
    <w:p w:rsidR="0068021D" w:rsidRPr="00B84AC7" w:rsidRDefault="005878F5" w:rsidP="005878F5">
      <w:pPr>
        <w:pStyle w:val="ListParagraph"/>
      </w:pPr>
      <w:r w:rsidRPr="00B84AC7">
        <w:tab/>
      </w:r>
      <w:r w:rsidRPr="00B84AC7">
        <w:tab/>
      </w:r>
      <w:r w:rsidRPr="00B84AC7">
        <w:tab/>
        <w:t xml:space="preserve">          pink</w:t>
      </w:r>
      <w:r w:rsidRPr="00B84AC7">
        <w:tab/>
      </w:r>
      <w:r w:rsidRPr="00B84AC7">
        <w:tab/>
      </w:r>
      <w:r w:rsidRPr="00B84AC7">
        <w:tab/>
      </w:r>
      <w:r w:rsidRPr="00B84AC7">
        <w:tab/>
        <w:t xml:space="preserve">  blue</w:t>
      </w:r>
      <w:r w:rsidRPr="00B84AC7">
        <w:tab/>
      </w:r>
      <w:r w:rsidRPr="00B84AC7">
        <w:tab/>
      </w:r>
      <w:r w:rsidRPr="00B84AC7">
        <w:tab/>
      </w:r>
      <w:r w:rsidR="0068021D" w:rsidRPr="00B84AC7">
        <w:tab/>
      </w:r>
      <w:r w:rsidRPr="00B84AC7">
        <w:t xml:space="preserve">    </w:t>
      </w:r>
      <w:r w:rsidR="0068021D" w:rsidRPr="00B84AC7">
        <w:t>(</w:t>
      </w:r>
      <w:r w:rsidRPr="00B84AC7">
        <w:t>4</w:t>
      </w:r>
      <w:r w:rsidR="0068021D" w:rsidRPr="00B84AC7">
        <w:t xml:space="preserve"> mark</w:t>
      </w:r>
      <w:r w:rsidRPr="00B84AC7">
        <w:t>s</w:t>
      </w:r>
      <w:r w:rsidR="0068021D" w:rsidRPr="00B84AC7">
        <w:t>)</w:t>
      </w:r>
      <w:r w:rsidR="0068021D" w:rsidRPr="00B84AC7">
        <w:br/>
      </w:r>
    </w:p>
    <w:p w:rsidR="0068021D" w:rsidRPr="00B84AC7" w:rsidRDefault="0068021D" w:rsidP="005878F5">
      <w:pPr>
        <w:pStyle w:val="ListParagraph"/>
        <w:tabs>
          <w:tab w:val="right" w:leader="dot" w:pos="10490"/>
        </w:tabs>
        <w:spacing w:line="240" w:lineRule="auto"/>
      </w:pPr>
      <w:r w:rsidRPr="00B84AC7">
        <w:tab/>
      </w:r>
    </w:p>
    <w:p w:rsidR="0068021D" w:rsidRPr="00B84AC7" w:rsidRDefault="0068021D" w:rsidP="005878F5">
      <w:pPr>
        <w:pStyle w:val="ListParagraph"/>
        <w:tabs>
          <w:tab w:val="right" w:leader="dot" w:pos="10490"/>
        </w:tabs>
        <w:spacing w:line="240" w:lineRule="auto"/>
      </w:pPr>
    </w:p>
    <w:p w:rsidR="0068021D" w:rsidRPr="00B84AC7" w:rsidRDefault="0068021D" w:rsidP="005878F5">
      <w:pPr>
        <w:pStyle w:val="ListParagraph"/>
        <w:tabs>
          <w:tab w:val="right" w:leader="dot" w:pos="10490"/>
        </w:tabs>
        <w:spacing w:line="240" w:lineRule="auto"/>
      </w:pPr>
      <w:r w:rsidRPr="00B84AC7">
        <w:tab/>
      </w:r>
    </w:p>
    <w:p w:rsidR="0068021D" w:rsidRPr="00B84AC7" w:rsidRDefault="0068021D" w:rsidP="005878F5">
      <w:pPr>
        <w:pStyle w:val="ListParagraph"/>
        <w:tabs>
          <w:tab w:val="right" w:leader="dot" w:pos="10490"/>
        </w:tabs>
        <w:spacing w:line="240" w:lineRule="auto"/>
      </w:pPr>
    </w:p>
    <w:p w:rsidR="0068021D" w:rsidRPr="00B84AC7" w:rsidRDefault="0068021D" w:rsidP="005878F5">
      <w:pPr>
        <w:pStyle w:val="ListParagraph"/>
        <w:tabs>
          <w:tab w:val="right" w:leader="dot" w:pos="10490"/>
        </w:tabs>
        <w:spacing w:line="240" w:lineRule="auto"/>
      </w:pPr>
      <w:r w:rsidRPr="00B84AC7">
        <w:tab/>
      </w:r>
    </w:p>
    <w:p w:rsidR="0068021D" w:rsidRPr="00B84AC7" w:rsidRDefault="0068021D" w:rsidP="005878F5">
      <w:pPr>
        <w:pStyle w:val="ListParagraph"/>
        <w:tabs>
          <w:tab w:val="right" w:leader="dot" w:pos="10490"/>
        </w:tabs>
        <w:spacing w:line="240" w:lineRule="auto"/>
      </w:pPr>
    </w:p>
    <w:p w:rsidR="0068021D" w:rsidRPr="00B84AC7" w:rsidRDefault="0068021D" w:rsidP="005878F5">
      <w:pPr>
        <w:pStyle w:val="ListParagraph"/>
        <w:tabs>
          <w:tab w:val="right" w:leader="dot" w:pos="10490"/>
        </w:tabs>
        <w:spacing w:line="240" w:lineRule="auto"/>
      </w:pPr>
      <w:r w:rsidRPr="00B84AC7">
        <w:tab/>
      </w:r>
    </w:p>
    <w:p w:rsidR="0068021D" w:rsidRPr="00B84AC7" w:rsidRDefault="0068021D" w:rsidP="005878F5">
      <w:pPr>
        <w:pStyle w:val="ListParagraph"/>
        <w:tabs>
          <w:tab w:val="right" w:leader="dot" w:pos="10490"/>
        </w:tabs>
        <w:spacing w:line="240" w:lineRule="auto"/>
      </w:pPr>
    </w:p>
    <w:p w:rsidR="0068021D" w:rsidRPr="00B84AC7" w:rsidRDefault="0068021D" w:rsidP="005878F5">
      <w:pPr>
        <w:pStyle w:val="ListParagraph"/>
        <w:tabs>
          <w:tab w:val="right" w:leader="dot" w:pos="10490"/>
        </w:tabs>
        <w:spacing w:line="240" w:lineRule="auto"/>
      </w:pPr>
      <w:r w:rsidRPr="00B84AC7">
        <w:tab/>
      </w:r>
    </w:p>
    <w:p w:rsidR="0068021D" w:rsidRPr="00B84AC7" w:rsidRDefault="0068021D" w:rsidP="005878F5">
      <w:pPr>
        <w:pStyle w:val="ListParagraph"/>
        <w:tabs>
          <w:tab w:val="right" w:leader="dot" w:pos="10490"/>
        </w:tabs>
        <w:spacing w:line="240" w:lineRule="auto"/>
      </w:pPr>
    </w:p>
    <w:p w:rsidR="0068021D" w:rsidRPr="00B84AC7" w:rsidRDefault="0068021D" w:rsidP="005878F5">
      <w:pPr>
        <w:pStyle w:val="ListParagraph"/>
        <w:tabs>
          <w:tab w:val="right" w:leader="dot" w:pos="10490"/>
        </w:tabs>
        <w:spacing w:line="240" w:lineRule="auto"/>
      </w:pPr>
      <w:r w:rsidRPr="00B84AC7">
        <w:tab/>
      </w:r>
    </w:p>
    <w:p w:rsidR="0068021D" w:rsidRPr="00B84AC7" w:rsidRDefault="0068021D" w:rsidP="005878F5">
      <w:pPr>
        <w:pStyle w:val="ListParagraph"/>
        <w:tabs>
          <w:tab w:val="right" w:leader="dot" w:pos="10490"/>
        </w:tabs>
        <w:spacing w:line="240" w:lineRule="auto"/>
      </w:pPr>
    </w:p>
    <w:p w:rsidR="0068021D" w:rsidRPr="00B84AC7" w:rsidRDefault="0068021D" w:rsidP="005878F5">
      <w:pPr>
        <w:pStyle w:val="ListParagraph"/>
        <w:tabs>
          <w:tab w:val="right" w:leader="dot" w:pos="10490"/>
        </w:tabs>
        <w:spacing w:line="240" w:lineRule="auto"/>
      </w:pPr>
      <w:r w:rsidRPr="00B84AC7">
        <w:tab/>
      </w:r>
    </w:p>
    <w:p w:rsidR="0068021D" w:rsidRPr="00B84AC7" w:rsidRDefault="0068021D" w:rsidP="005878F5">
      <w:pPr>
        <w:pStyle w:val="ListParagraph"/>
        <w:tabs>
          <w:tab w:val="right" w:leader="dot" w:pos="10490"/>
        </w:tabs>
        <w:spacing w:line="240" w:lineRule="auto"/>
      </w:pPr>
    </w:p>
    <w:p w:rsidR="0068021D" w:rsidRPr="00B84AC7" w:rsidRDefault="0068021D" w:rsidP="005878F5">
      <w:pPr>
        <w:pStyle w:val="ListParagraph"/>
        <w:tabs>
          <w:tab w:val="right" w:leader="dot" w:pos="10490"/>
        </w:tabs>
        <w:spacing w:line="240" w:lineRule="auto"/>
      </w:pPr>
      <w:r w:rsidRPr="00B84AC7">
        <w:tab/>
      </w:r>
    </w:p>
    <w:p w:rsidR="0068021D" w:rsidRPr="00B84AC7" w:rsidRDefault="0068021D" w:rsidP="005878F5">
      <w:pPr>
        <w:pStyle w:val="ListParagraph"/>
        <w:tabs>
          <w:tab w:val="right" w:leader="dot" w:pos="10490"/>
        </w:tabs>
        <w:spacing w:line="240" w:lineRule="auto"/>
      </w:pPr>
    </w:p>
    <w:p w:rsidR="0068021D" w:rsidRPr="00B84AC7" w:rsidRDefault="0068021D" w:rsidP="005878F5">
      <w:pPr>
        <w:pStyle w:val="ListParagraph"/>
        <w:tabs>
          <w:tab w:val="right" w:leader="dot" w:pos="10490"/>
        </w:tabs>
        <w:spacing w:line="240" w:lineRule="auto"/>
      </w:pPr>
      <w:r w:rsidRPr="00B84AC7">
        <w:tab/>
      </w:r>
    </w:p>
    <w:p w:rsidR="0068021D" w:rsidRPr="00B84AC7" w:rsidRDefault="0068021D" w:rsidP="005878F5">
      <w:pPr>
        <w:pStyle w:val="ListParagraph"/>
        <w:tabs>
          <w:tab w:val="right" w:leader="dot" w:pos="10490"/>
        </w:tabs>
        <w:spacing w:line="240" w:lineRule="auto"/>
      </w:pPr>
    </w:p>
    <w:p w:rsidR="0068021D" w:rsidRPr="00B84AC7" w:rsidRDefault="0068021D" w:rsidP="005878F5">
      <w:pPr>
        <w:pStyle w:val="ListParagraph"/>
        <w:tabs>
          <w:tab w:val="right" w:leader="dot" w:pos="10490"/>
        </w:tabs>
        <w:spacing w:line="240" w:lineRule="auto"/>
      </w:pPr>
      <w:r w:rsidRPr="00B84AC7">
        <w:tab/>
      </w:r>
    </w:p>
    <w:p w:rsidR="0068021D" w:rsidRPr="00B84AC7" w:rsidRDefault="0068021D" w:rsidP="005878F5">
      <w:pPr>
        <w:pStyle w:val="ListParagraph"/>
        <w:tabs>
          <w:tab w:val="right" w:leader="dot" w:pos="10490"/>
        </w:tabs>
        <w:spacing w:line="240" w:lineRule="auto"/>
      </w:pPr>
    </w:p>
    <w:p w:rsidR="0068021D" w:rsidRPr="00B84AC7" w:rsidRDefault="0068021D" w:rsidP="005878F5">
      <w:pPr>
        <w:pStyle w:val="ListParagraph"/>
        <w:tabs>
          <w:tab w:val="right" w:leader="dot" w:pos="10490"/>
        </w:tabs>
        <w:spacing w:line="240" w:lineRule="auto"/>
      </w:pPr>
      <w:r w:rsidRPr="00B84AC7">
        <w:tab/>
      </w:r>
    </w:p>
    <w:p w:rsidR="0068021D" w:rsidRPr="00B84AC7" w:rsidRDefault="0068021D" w:rsidP="005878F5">
      <w:pPr>
        <w:pStyle w:val="ListParagraph"/>
        <w:tabs>
          <w:tab w:val="right" w:leader="dot" w:pos="10490"/>
        </w:tabs>
        <w:spacing w:line="240" w:lineRule="auto"/>
      </w:pPr>
    </w:p>
    <w:p w:rsidR="0068021D" w:rsidRPr="00B84AC7" w:rsidRDefault="0068021D" w:rsidP="005878F5">
      <w:pPr>
        <w:pStyle w:val="ListParagraph"/>
        <w:tabs>
          <w:tab w:val="right" w:leader="dot" w:pos="10490"/>
        </w:tabs>
        <w:spacing w:line="240" w:lineRule="auto"/>
      </w:pPr>
      <w:r w:rsidRPr="00B84AC7">
        <w:tab/>
      </w:r>
    </w:p>
    <w:p w:rsidR="0068021D" w:rsidRPr="00B84AC7" w:rsidRDefault="0068021D" w:rsidP="005878F5">
      <w:pPr>
        <w:pStyle w:val="ListParagraph"/>
        <w:tabs>
          <w:tab w:val="right" w:leader="dot" w:pos="10490"/>
        </w:tabs>
        <w:spacing w:line="240" w:lineRule="auto"/>
      </w:pPr>
    </w:p>
    <w:p w:rsidR="0068021D" w:rsidRPr="00B84AC7" w:rsidRDefault="0068021D" w:rsidP="005878F5">
      <w:pPr>
        <w:pStyle w:val="ListParagraph"/>
        <w:tabs>
          <w:tab w:val="right" w:leader="dot" w:pos="10490"/>
        </w:tabs>
        <w:spacing w:line="240" w:lineRule="auto"/>
      </w:pPr>
      <w:r w:rsidRPr="00B84AC7">
        <w:tab/>
      </w:r>
    </w:p>
    <w:p w:rsidR="0068021D" w:rsidRPr="00B84AC7" w:rsidRDefault="0068021D" w:rsidP="005878F5">
      <w:pPr>
        <w:pStyle w:val="ListParagraph"/>
        <w:tabs>
          <w:tab w:val="right" w:leader="dot" w:pos="10490"/>
        </w:tabs>
        <w:spacing w:line="240" w:lineRule="auto"/>
      </w:pPr>
    </w:p>
    <w:p w:rsidR="005878F5" w:rsidRPr="00B84AC7" w:rsidRDefault="005878F5" w:rsidP="005878F5">
      <w:pPr>
        <w:pStyle w:val="ListParagraph"/>
        <w:tabs>
          <w:tab w:val="right" w:leader="dot" w:pos="10490"/>
        </w:tabs>
        <w:spacing w:line="240" w:lineRule="auto"/>
      </w:pPr>
      <w:r w:rsidRPr="00B84AC7">
        <w:tab/>
      </w:r>
    </w:p>
    <w:p w:rsidR="0068021D" w:rsidRPr="00B84AC7" w:rsidRDefault="0068021D" w:rsidP="0068021D">
      <w:pPr>
        <w:pStyle w:val="ListParagraph"/>
        <w:tabs>
          <w:tab w:val="right" w:leader="dot" w:pos="10490"/>
        </w:tabs>
      </w:pPr>
    </w:p>
    <w:p w:rsidR="005878F5" w:rsidRPr="00B84AC7" w:rsidRDefault="005878F5" w:rsidP="003D2487">
      <w:pPr>
        <w:pStyle w:val="ListParagraph"/>
        <w:numPr>
          <w:ilvl w:val="0"/>
          <w:numId w:val="44"/>
        </w:numPr>
        <w:tabs>
          <w:tab w:val="right" w:pos="10490"/>
        </w:tabs>
      </w:pPr>
      <w:r w:rsidRPr="00B84AC7">
        <w:t xml:space="preserve">State </w:t>
      </w:r>
      <w:r w:rsidRPr="00B84AC7">
        <w:rPr>
          <w:b/>
        </w:rPr>
        <w:t xml:space="preserve">one </w:t>
      </w:r>
      <w:r w:rsidRPr="00B84AC7">
        <w:t>specific hazard to the environment that the disposal of chemical from this experiment poses and state what could be done in the laboratory to reduce this hazard.</w:t>
      </w:r>
      <w:r w:rsidRPr="00B84AC7">
        <w:tab/>
        <w:t>(2 marks)</w:t>
      </w:r>
    </w:p>
    <w:p w:rsidR="005878F5" w:rsidRPr="00B84AC7" w:rsidRDefault="005878F5" w:rsidP="005878F5">
      <w:pPr>
        <w:pStyle w:val="ListParagraph"/>
        <w:tabs>
          <w:tab w:val="right" w:pos="10490"/>
        </w:tabs>
      </w:pPr>
    </w:p>
    <w:p w:rsidR="005878F5" w:rsidRPr="00B84AC7" w:rsidRDefault="005878F5" w:rsidP="005878F5">
      <w:pPr>
        <w:pStyle w:val="ListParagraph"/>
        <w:tabs>
          <w:tab w:val="right" w:leader="dot" w:pos="10490"/>
        </w:tabs>
        <w:spacing w:line="240" w:lineRule="auto"/>
      </w:pPr>
      <w:r w:rsidRPr="00B84AC7">
        <w:tab/>
      </w:r>
    </w:p>
    <w:p w:rsidR="005878F5" w:rsidRPr="00B84AC7" w:rsidRDefault="005878F5" w:rsidP="005878F5">
      <w:pPr>
        <w:pStyle w:val="ListParagraph"/>
        <w:tabs>
          <w:tab w:val="right" w:leader="dot" w:pos="10490"/>
        </w:tabs>
        <w:spacing w:line="240" w:lineRule="auto"/>
      </w:pPr>
    </w:p>
    <w:p w:rsidR="005878F5" w:rsidRPr="00B84AC7" w:rsidRDefault="005878F5" w:rsidP="005878F5">
      <w:pPr>
        <w:pStyle w:val="ListParagraph"/>
        <w:tabs>
          <w:tab w:val="right" w:leader="dot" w:pos="10490"/>
        </w:tabs>
        <w:spacing w:line="240" w:lineRule="auto"/>
      </w:pPr>
      <w:r w:rsidRPr="00B84AC7">
        <w:tab/>
      </w:r>
    </w:p>
    <w:p w:rsidR="005878F5" w:rsidRPr="00B84AC7" w:rsidRDefault="005878F5" w:rsidP="005878F5">
      <w:pPr>
        <w:pStyle w:val="ListParagraph"/>
        <w:tabs>
          <w:tab w:val="right" w:leader="dot" w:pos="10490"/>
        </w:tabs>
        <w:spacing w:line="240" w:lineRule="auto"/>
      </w:pPr>
    </w:p>
    <w:p w:rsidR="005878F5" w:rsidRPr="00B84AC7" w:rsidRDefault="005878F5" w:rsidP="005878F5">
      <w:pPr>
        <w:pStyle w:val="ListParagraph"/>
        <w:tabs>
          <w:tab w:val="right" w:leader="dot" w:pos="10490"/>
        </w:tabs>
        <w:spacing w:line="240" w:lineRule="auto"/>
      </w:pPr>
      <w:r w:rsidRPr="00B84AC7">
        <w:tab/>
      </w:r>
    </w:p>
    <w:p w:rsidR="005878F5" w:rsidRPr="00B84AC7" w:rsidRDefault="005878F5" w:rsidP="005878F5">
      <w:pPr>
        <w:pStyle w:val="ListParagraph"/>
        <w:tabs>
          <w:tab w:val="right" w:leader="dot" w:pos="10490"/>
        </w:tabs>
        <w:spacing w:line="240" w:lineRule="auto"/>
      </w:pPr>
    </w:p>
    <w:p w:rsidR="005878F5" w:rsidRPr="00B84AC7" w:rsidRDefault="005878F5" w:rsidP="005878F5">
      <w:pPr>
        <w:pStyle w:val="ListParagraph"/>
        <w:tabs>
          <w:tab w:val="right" w:leader="dot" w:pos="10490"/>
        </w:tabs>
        <w:spacing w:line="240" w:lineRule="auto"/>
      </w:pPr>
      <w:r w:rsidRPr="00B84AC7">
        <w:tab/>
      </w:r>
    </w:p>
    <w:p w:rsidR="005878F5" w:rsidRPr="00B84AC7" w:rsidRDefault="005878F5" w:rsidP="005878F5">
      <w:pPr>
        <w:pStyle w:val="ListParagraph"/>
        <w:tabs>
          <w:tab w:val="right" w:leader="dot" w:pos="10490"/>
        </w:tabs>
        <w:spacing w:line="240" w:lineRule="auto"/>
      </w:pPr>
    </w:p>
    <w:p w:rsidR="00A2301B" w:rsidRPr="00B84AC7" w:rsidRDefault="005878F5" w:rsidP="00A2301B">
      <w:pPr>
        <w:pStyle w:val="ListParagraph"/>
        <w:tabs>
          <w:tab w:val="right" w:leader="dot" w:pos="10490"/>
        </w:tabs>
        <w:spacing w:line="240" w:lineRule="auto"/>
      </w:pPr>
      <w:r w:rsidRPr="00B84AC7">
        <w:tab/>
      </w:r>
    </w:p>
    <w:p w:rsidR="005B1CB6" w:rsidRPr="00B84AC7" w:rsidRDefault="00A2301B" w:rsidP="005B1CB6">
      <w:pPr>
        <w:tabs>
          <w:tab w:val="right" w:leader="dot" w:pos="10490"/>
        </w:tabs>
        <w:spacing w:line="240" w:lineRule="auto"/>
        <w:rPr>
          <w:b/>
        </w:rPr>
      </w:pPr>
      <w:r w:rsidRPr="00B84AC7">
        <w:br w:type="column"/>
      </w:r>
      <w:r w:rsidR="000B1EC1" w:rsidRPr="00B84AC7">
        <w:lastRenderedPageBreak/>
        <w:t xml:space="preserve"> </w:t>
      </w:r>
      <w:r w:rsidR="005B1CB6" w:rsidRPr="00B84AC7">
        <w:rPr>
          <w:b/>
        </w:rPr>
        <w:t>WACE  2013 Q29:</w:t>
      </w:r>
    </w:p>
    <w:p w:rsidR="005B1CB6" w:rsidRPr="00B84AC7" w:rsidRDefault="005B1CB6" w:rsidP="005B1CB6">
      <w:pPr>
        <w:tabs>
          <w:tab w:val="right" w:pos="10490"/>
        </w:tabs>
        <w:spacing w:line="240" w:lineRule="auto"/>
      </w:pPr>
      <w:r w:rsidRPr="00B84AC7">
        <w:t>Write the equation and the expression for the equilibrium constant for each of the equilibrium processes below.</w:t>
      </w:r>
      <w:r w:rsidRPr="00B84AC7">
        <w:tab/>
        <w:t>(4 marks)</w:t>
      </w:r>
    </w:p>
    <w:tbl>
      <w:tblPr>
        <w:tblStyle w:val="TableGrid"/>
        <w:tblW w:w="10811" w:type="dxa"/>
        <w:tblLook w:val="04A0" w:firstRow="1" w:lastRow="0" w:firstColumn="1" w:lastColumn="0" w:noHBand="0" w:noVBand="1"/>
      </w:tblPr>
      <w:tblGrid>
        <w:gridCol w:w="2531"/>
        <w:gridCol w:w="3990"/>
        <w:gridCol w:w="4290"/>
      </w:tblGrid>
      <w:tr w:rsidR="005B1CB6" w:rsidRPr="00B84AC7" w:rsidTr="00B825ED">
        <w:trPr>
          <w:trHeight w:val="169"/>
        </w:trPr>
        <w:tc>
          <w:tcPr>
            <w:tcW w:w="2531" w:type="dxa"/>
            <w:vAlign w:val="center"/>
          </w:tcPr>
          <w:p w:rsidR="005B1CB6" w:rsidRPr="00B84AC7" w:rsidRDefault="005B1CB6" w:rsidP="00B825ED">
            <w:pPr>
              <w:tabs>
                <w:tab w:val="right" w:leader="dot" w:pos="10490"/>
              </w:tabs>
              <w:jc w:val="center"/>
              <w:rPr>
                <w:b/>
              </w:rPr>
            </w:pPr>
            <w:r w:rsidRPr="00B84AC7">
              <w:rPr>
                <w:b/>
              </w:rPr>
              <w:t>Equilibrium process</w:t>
            </w:r>
          </w:p>
        </w:tc>
        <w:tc>
          <w:tcPr>
            <w:tcW w:w="3990" w:type="dxa"/>
            <w:vAlign w:val="center"/>
          </w:tcPr>
          <w:p w:rsidR="005B1CB6" w:rsidRPr="00B84AC7" w:rsidRDefault="005B1CB6" w:rsidP="00B825ED">
            <w:pPr>
              <w:tabs>
                <w:tab w:val="right" w:leader="dot" w:pos="10490"/>
              </w:tabs>
              <w:jc w:val="center"/>
              <w:rPr>
                <w:b/>
              </w:rPr>
            </w:pPr>
            <w:r w:rsidRPr="00B84AC7">
              <w:rPr>
                <w:b/>
              </w:rPr>
              <w:t>Equation</w:t>
            </w:r>
          </w:p>
        </w:tc>
        <w:tc>
          <w:tcPr>
            <w:tcW w:w="4290" w:type="dxa"/>
            <w:vAlign w:val="center"/>
          </w:tcPr>
          <w:p w:rsidR="005B1CB6" w:rsidRPr="00B84AC7" w:rsidRDefault="005B1CB6" w:rsidP="00B825ED">
            <w:pPr>
              <w:tabs>
                <w:tab w:val="right" w:leader="dot" w:pos="10490"/>
              </w:tabs>
              <w:jc w:val="center"/>
              <w:rPr>
                <w:b/>
              </w:rPr>
            </w:pPr>
            <w:r w:rsidRPr="00B84AC7">
              <w:rPr>
                <w:b/>
              </w:rPr>
              <w:t>Equilibrium constant expression</w:t>
            </w:r>
          </w:p>
        </w:tc>
      </w:tr>
      <w:tr w:rsidR="005B1CB6" w:rsidRPr="00B84AC7" w:rsidTr="00B825ED">
        <w:trPr>
          <w:trHeight w:val="907"/>
        </w:trPr>
        <w:tc>
          <w:tcPr>
            <w:tcW w:w="2531" w:type="dxa"/>
            <w:vAlign w:val="center"/>
          </w:tcPr>
          <w:p w:rsidR="005B1CB6" w:rsidRPr="00B84AC7" w:rsidRDefault="005B1CB6" w:rsidP="00B825ED">
            <w:pPr>
              <w:tabs>
                <w:tab w:val="right" w:leader="dot" w:pos="10490"/>
              </w:tabs>
              <w:jc w:val="center"/>
            </w:pPr>
            <w:r w:rsidRPr="00B84AC7">
              <w:t>Vaporisation of water</w:t>
            </w:r>
          </w:p>
        </w:tc>
        <w:tc>
          <w:tcPr>
            <w:tcW w:w="3990" w:type="dxa"/>
            <w:vAlign w:val="center"/>
          </w:tcPr>
          <w:p w:rsidR="005B1CB6" w:rsidRPr="00B84AC7" w:rsidRDefault="005B1CB6" w:rsidP="00B825ED">
            <w:pPr>
              <w:tabs>
                <w:tab w:val="right" w:leader="dot" w:pos="10490"/>
              </w:tabs>
              <w:jc w:val="center"/>
            </w:pPr>
          </w:p>
        </w:tc>
        <w:tc>
          <w:tcPr>
            <w:tcW w:w="4290" w:type="dxa"/>
            <w:vAlign w:val="center"/>
          </w:tcPr>
          <w:p w:rsidR="005B1CB6" w:rsidRPr="00B84AC7" w:rsidRDefault="005B1CB6" w:rsidP="00B825ED">
            <w:pPr>
              <w:tabs>
                <w:tab w:val="right" w:leader="dot" w:pos="10490"/>
              </w:tabs>
              <w:jc w:val="center"/>
            </w:pPr>
          </w:p>
        </w:tc>
      </w:tr>
      <w:tr w:rsidR="005B1CB6" w:rsidRPr="00B84AC7" w:rsidTr="00B825ED">
        <w:trPr>
          <w:trHeight w:val="907"/>
        </w:trPr>
        <w:tc>
          <w:tcPr>
            <w:tcW w:w="2531" w:type="dxa"/>
            <w:vAlign w:val="center"/>
          </w:tcPr>
          <w:p w:rsidR="005B1CB6" w:rsidRPr="00B84AC7" w:rsidRDefault="005B1CB6" w:rsidP="00B825ED">
            <w:pPr>
              <w:tabs>
                <w:tab w:val="right" w:leader="dot" w:pos="10490"/>
              </w:tabs>
              <w:jc w:val="center"/>
            </w:pPr>
            <w:r w:rsidRPr="00B84AC7">
              <w:t>Dissolution of solid aluminium sulfate in water</w:t>
            </w:r>
          </w:p>
        </w:tc>
        <w:tc>
          <w:tcPr>
            <w:tcW w:w="3990" w:type="dxa"/>
            <w:vAlign w:val="center"/>
          </w:tcPr>
          <w:p w:rsidR="005B1CB6" w:rsidRPr="00B84AC7" w:rsidRDefault="005B1CB6" w:rsidP="00B825ED">
            <w:pPr>
              <w:tabs>
                <w:tab w:val="right" w:leader="dot" w:pos="10490"/>
              </w:tabs>
              <w:jc w:val="center"/>
            </w:pPr>
          </w:p>
        </w:tc>
        <w:tc>
          <w:tcPr>
            <w:tcW w:w="4290" w:type="dxa"/>
            <w:vAlign w:val="center"/>
          </w:tcPr>
          <w:p w:rsidR="005B1CB6" w:rsidRPr="00B84AC7" w:rsidRDefault="005B1CB6" w:rsidP="00B825ED">
            <w:pPr>
              <w:tabs>
                <w:tab w:val="right" w:leader="dot" w:pos="10490"/>
              </w:tabs>
              <w:jc w:val="center"/>
            </w:pPr>
          </w:p>
        </w:tc>
      </w:tr>
    </w:tbl>
    <w:p w:rsidR="005B1CB6" w:rsidRPr="00B84AC7" w:rsidRDefault="005B1CB6" w:rsidP="001D7836">
      <w:pPr>
        <w:tabs>
          <w:tab w:val="right" w:pos="10490"/>
        </w:tabs>
        <w:rPr>
          <w:b/>
        </w:rPr>
      </w:pPr>
    </w:p>
    <w:p w:rsidR="001D7836" w:rsidRPr="00B84AC7" w:rsidRDefault="001D7836" w:rsidP="001D7836">
      <w:pPr>
        <w:tabs>
          <w:tab w:val="right" w:pos="10490"/>
        </w:tabs>
        <w:rPr>
          <w:b/>
        </w:rPr>
      </w:pPr>
      <w:r w:rsidRPr="00B84AC7">
        <w:rPr>
          <w:b/>
        </w:rPr>
        <w:t>WACE 2012 Q42:</w:t>
      </w:r>
    </w:p>
    <w:p w:rsidR="001D7836" w:rsidRPr="00B84AC7" w:rsidRDefault="001D7836" w:rsidP="001D7836">
      <w:pPr>
        <w:tabs>
          <w:tab w:val="right" w:pos="10490"/>
        </w:tabs>
      </w:pPr>
      <w:r w:rsidRPr="00B84AC7">
        <w:t>Large public swimming pools are often chlorinated using chlorine gas. The gas is bubbled through the water forming the equilibrium reaction shown below:</w:t>
      </w:r>
    </w:p>
    <w:p w:rsidR="001D7836" w:rsidRPr="00B84AC7" w:rsidRDefault="001D7836" w:rsidP="005B1CB6">
      <w:pPr>
        <w:ind w:firstLine="720"/>
      </w:pPr>
      <w:r w:rsidRPr="00B84AC7">
        <w:t>Cℓ</w:t>
      </w:r>
      <w:r w:rsidRPr="00B84AC7">
        <w:rPr>
          <w:vertAlign w:val="subscript"/>
        </w:rPr>
        <w:t>2</w:t>
      </w:r>
      <w:r w:rsidRPr="00B84AC7">
        <w:t>(aq)   +   H</w:t>
      </w:r>
      <w:r w:rsidRPr="00B84AC7">
        <w:rPr>
          <w:vertAlign w:val="subscript"/>
        </w:rPr>
        <w:t>2</w:t>
      </w:r>
      <w:r w:rsidRPr="00B84AC7">
        <w:t xml:space="preserve">O(ℓ)   </w:t>
      </w:r>
      <w:r w:rsidRPr="00B84AC7">
        <w:rPr>
          <w:rFonts w:ascii="Cambria Math" w:hAnsi="Cambria Math" w:cs="Cambria Math"/>
        </w:rPr>
        <w:t>⇌</w:t>
      </w:r>
      <w:r w:rsidRPr="00B84AC7">
        <w:t xml:space="preserve">   HOCℓ(aq)   +   H</w:t>
      </w:r>
      <w:r w:rsidRPr="00B84AC7">
        <w:rPr>
          <w:vertAlign w:val="superscript"/>
        </w:rPr>
        <w:t>+</w:t>
      </w:r>
      <w:r w:rsidRPr="00B84AC7">
        <w:t>(aq)   +   Cℓ</w:t>
      </w:r>
      <w:r w:rsidRPr="00B84AC7">
        <w:rPr>
          <w:vertAlign w:val="superscript"/>
        </w:rPr>
        <w:t>-</w:t>
      </w:r>
      <w:r w:rsidRPr="00B84AC7">
        <w:t xml:space="preserve">(aq) </w:t>
      </w:r>
      <w:r w:rsidR="005B1CB6" w:rsidRPr="00B84AC7">
        <w:tab/>
      </w:r>
      <w:r w:rsidR="005B1CB6" w:rsidRPr="00B84AC7">
        <w:tab/>
        <w:t>(Reaction 1)</w:t>
      </w:r>
    </w:p>
    <w:p w:rsidR="005B1CB6" w:rsidRPr="00B84AC7" w:rsidRDefault="005B1CB6" w:rsidP="005B1CB6">
      <w:r w:rsidRPr="00B84AC7">
        <w:t>The equilibrium constant for this reaction at 25.0 °C is 3.94 × 10</w:t>
      </w:r>
      <w:r w:rsidRPr="00B84AC7">
        <w:rPr>
          <w:vertAlign w:val="superscript"/>
        </w:rPr>
        <w:t>4</w:t>
      </w:r>
      <w:r w:rsidRPr="00B84AC7">
        <w:t>.</w:t>
      </w:r>
    </w:p>
    <w:p w:rsidR="005B1CB6" w:rsidRPr="00B84AC7" w:rsidRDefault="005B1CB6" w:rsidP="003D2487">
      <w:pPr>
        <w:pStyle w:val="ListParagraph"/>
        <w:numPr>
          <w:ilvl w:val="0"/>
          <w:numId w:val="48"/>
        </w:numPr>
        <w:tabs>
          <w:tab w:val="right" w:pos="10490"/>
        </w:tabs>
      </w:pPr>
      <w:r w:rsidRPr="00B84AC7">
        <w:t>Compare the relative amounts of chlorine and hypochlorous acid (HOCℓ) at equilibrium at 25 °C.</w:t>
      </w:r>
      <w:r w:rsidRPr="00B84AC7">
        <w:br/>
      </w:r>
      <w:r w:rsidRPr="00B84AC7">
        <w:tab/>
        <w:t>(1 mark)</w:t>
      </w:r>
    </w:p>
    <w:p w:rsidR="005B1CB6" w:rsidRPr="00B84AC7" w:rsidRDefault="005B1CB6" w:rsidP="005B1CB6">
      <w:pPr>
        <w:pStyle w:val="ListParagraph"/>
        <w:tabs>
          <w:tab w:val="right" w:leader="dot" w:pos="10490"/>
        </w:tabs>
      </w:pPr>
    </w:p>
    <w:p w:rsidR="005B1CB6" w:rsidRPr="00B84AC7" w:rsidRDefault="005B1CB6" w:rsidP="005B1CB6">
      <w:pPr>
        <w:pStyle w:val="ListParagraph"/>
        <w:tabs>
          <w:tab w:val="right" w:leader="dot" w:pos="10490"/>
        </w:tabs>
      </w:pPr>
      <w:r w:rsidRPr="00B84AC7">
        <w:tab/>
      </w:r>
    </w:p>
    <w:p w:rsidR="005B1CB6" w:rsidRPr="00B84AC7" w:rsidRDefault="005B1CB6" w:rsidP="005B1CB6">
      <w:pPr>
        <w:tabs>
          <w:tab w:val="right" w:pos="10490"/>
        </w:tabs>
      </w:pPr>
      <w:r w:rsidRPr="00B84AC7">
        <w:t>The hypochlorous acid can dissociate as shown in the equilibrium below to give hypochlorite ion.</w:t>
      </w:r>
    </w:p>
    <w:p w:rsidR="005B1CB6" w:rsidRPr="00B84AC7" w:rsidRDefault="005B1CB6" w:rsidP="005B1CB6">
      <w:pPr>
        <w:ind w:firstLine="720"/>
      </w:pPr>
      <w:r w:rsidRPr="00B84AC7">
        <w:t>HOCℓ(aq)   +   H</w:t>
      </w:r>
      <w:r w:rsidRPr="00B84AC7">
        <w:rPr>
          <w:vertAlign w:val="subscript"/>
        </w:rPr>
        <w:t>2</w:t>
      </w:r>
      <w:r w:rsidRPr="00B84AC7">
        <w:t xml:space="preserve">O(ℓ)   </w:t>
      </w:r>
      <w:r w:rsidRPr="00B84AC7">
        <w:rPr>
          <w:rFonts w:ascii="Cambria Math" w:hAnsi="Cambria Math" w:cs="Cambria Math"/>
        </w:rPr>
        <w:t>⇌</w:t>
      </w:r>
      <w:r w:rsidRPr="00B84AC7">
        <w:t xml:space="preserve">   H</w:t>
      </w:r>
      <w:r w:rsidRPr="00B84AC7">
        <w:rPr>
          <w:vertAlign w:val="subscript"/>
        </w:rPr>
        <w:t>3</w:t>
      </w:r>
      <w:r w:rsidRPr="00B84AC7">
        <w:t>O</w:t>
      </w:r>
      <w:r w:rsidRPr="00B84AC7">
        <w:rPr>
          <w:vertAlign w:val="superscript"/>
        </w:rPr>
        <w:t>+</w:t>
      </w:r>
      <w:r w:rsidRPr="00B84AC7">
        <w:t>(aq)   +   OCℓ</w:t>
      </w:r>
      <w:r w:rsidRPr="00B84AC7">
        <w:rPr>
          <w:vertAlign w:val="superscript"/>
        </w:rPr>
        <w:t>-</w:t>
      </w:r>
      <w:r w:rsidRPr="00B84AC7">
        <w:t>(aq)</w:t>
      </w:r>
      <w:r w:rsidRPr="00B84AC7">
        <w:tab/>
      </w:r>
      <w:r w:rsidRPr="00B84AC7">
        <w:tab/>
      </w:r>
      <w:r w:rsidRPr="00B84AC7">
        <w:tab/>
        <w:t>(Reaction 2)</w:t>
      </w:r>
    </w:p>
    <w:p w:rsidR="005B1CB6" w:rsidRPr="00B84AC7" w:rsidRDefault="005B1CB6" w:rsidP="003D2487">
      <w:pPr>
        <w:pStyle w:val="ListParagraph"/>
        <w:numPr>
          <w:ilvl w:val="0"/>
          <w:numId w:val="48"/>
        </w:numPr>
        <w:tabs>
          <w:tab w:val="right" w:pos="10490"/>
        </w:tabs>
      </w:pPr>
      <w:r w:rsidRPr="00B84AC7">
        <w:t>The pH of swimming pools is kept at approximately 7.5. A reason for this is to maximize the concentration of hypochlorous acid, the most effective disinfectant form of chlorine in water. Explain, using the appropriate chemistry concepts, why a pH of about 7.5 will maximize hypochlorous acid concentration. Your answer should consider equilibrium Reactions 1 and 2.</w:t>
      </w:r>
      <w:r w:rsidRPr="00B84AC7">
        <w:tab/>
        <w:t>(3 marks)</w:t>
      </w:r>
    </w:p>
    <w:p w:rsidR="005B1CB6" w:rsidRPr="00B84AC7" w:rsidRDefault="005B1CB6" w:rsidP="005B1CB6">
      <w:pPr>
        <w:pStyle w:val="ListParagraph"/>
        <w:tabs>
          <w:tab w:val="right" w:pos="10490"/>
        </w:tabs>
      </w:pPr>
    </w:p>
    <w:p w:rsidR="001D7836" w:rsidRPr="00B84AC7" w:rsidRDefault="001D7836" w:rsidP="00B80739">
      <w:pPr>
        <w:pStyle w:val="ListParagraph"/>
        <w:tabs>
          <w:tab w:val="right" w:leader="dot" w:pos="10490"/>
        </w:tabs>
        <w:spacing w:line="240" w:lineRule="auto"/>
      </w:pPr>
      <w:r w:rsidRPr="00B84AC7">
        <w:tab/>
      </w:r>
    </w:p>
    <w:p w:rsidR="005B1CB6" w:rsidRPr="00B84AC7" w:rsidRDefault="005B1CB6" w:rsidP="00B80739">
      <w:pPr>
        <w:pStyle w:val="ListParagraph"/>
        <w:tabs>
          <w:tab w:val="right" w:leader="dot" w:pos="10490"/>
        </w:tabs>
        <w:spacing w:line="240" w:lineRule="auto"/>
      </w:pPr>
    </w:p>
    <w:p w:rsidR="005B1CB6" w:rsidRPr="00B84AC7" w:rsidRDefault="005B1CB6" w:rsidP="00B80739">
      <w:pPr>
        <w:pStyle w:val="ListParagraph"/>
        <w:tabs>
          <w:tab w:val="right" w:leader="dot" w:pos="10490"/>
        </w:tabs>
        <w:spacing w:line="240" w:lineRule="auto"/>
      </w:pPr>
      <w:r w:rsidRPr="00B84AC7">
        <w:tab/>
      </w:r>
    </w:p>
    <w:p w:rsidR="005B1CB6" w:rsidRPr="00B84AC7" w:rsidRDefault="005B1CB6" w:rsidP="00B80739">
      <w:pPr>
        <w:pStyle w:val="ListParagraph"/>
        <w:tabs>
          <w:tab w:val="right" w:leader="dot" w:pos="10490"/>
        </w:tabs>
        <w:spacing w:line="240" w:lineRule="auto"/>
      </w:pPr>
    </w:p>
    <w:p w:rsidR="005B1CB6" w:rsidRPr="00B84AC7" w:rsidRDefault="005B1CB6" w:rsidP="00B80739">
      <w:pPr>
        <w:pStyle w:val="ListParagraph"/>
        <w:tabs>
          <w:tab w:val="right" w:leader="dot" w:pos="10490"/>
        </w:tabs>
        <w:spacing w:line="240" w:lineRule="auto"/>
      </w:pPr>
      <w:r w:rsidRPr="00B84AC7">
        <w:tab/>
      </w:r>
    </w:p>
    <w:p w:rsidR="005B1CB6" w:rsidRPr="00B84AC7" w:rsidRDefault="005B1CB6" w:rsidP="00B80739">
      <w:pPr>
        <w:pStyle w:val="ListParagraph"/>
        <w:tabs>
          <w:tab w:val="right" w:leader="dot" w:pos="10490"/>
        </w:tabs>
        <w:spacing w:line="240" w:lineRule="auto"/>
      </w:pPr>
    </w:p>
    <w:p w:rsidR="005B1CB6" w:rsidRPr="00B84AC7" w:rsidRDefault="005B1CB6" w:rsidP="00B80739">
      <w:pPr>
        <w:pStyle w:val="ListParagraph"/>
        <w:tabs>
          <w:tab w:val="right" w:leader="dot" w:pos="10490"/>
        </w:tabs>
        <w:spacing w:line="240" w:lineRule="auto"/>
      </w:pPr>
      <w:r w:rsidRPr="00B84AC7">
        <w:tab/>
      </w:r>
    </w:p>
    <w:p w:rsidR="005B1CB6" w:rsidRPr="00B84AC7" w:rsidRDefault="005B1CB6" w:rsidP="00B80739">
      <w:pPr>
        <w:pStyle w:val="ListParagraph"/>
        <w:tabs>
          <w:tab w:val="right" w:leader="dot" w:pos="10490"/>
        </w:tabs>
        <w:spacing w:line="240" w:lineRule="auto"/>
      </w:pPr>
    </w:p>
    <w:p w:rsidR="005B1CB6" w:rsidRPr="00B84AC7" w:rsidRDefault="005B1CB6" w:rsidP="00B80739">
      <w:pPr>
        <w:pStyle w:val="ListParagraph"/>
        <w:tabs>
          <w:tab w:val="right" w:leader="dot" w:pos="10490"/>
        </w:tabs>
        <w:spacing w:line="240" w:lineRule="auto"/>
      </w:pPr>
      <w:r w:rsidRPr="00B84AC7">
        <w:tab/>
      </w:r>
    </w:p>
    <w:p w:rsidR="005B1CB6" w:rsidRPr="00B84AC7" w:rsidRDefault="005B1CB6" w:rsidP="00B80739">
      <w:pPr>
        <w:pStyle w:val="ListParagraph"/>
        <w:tabs>
          <w:tab w:val="right" w:leader="dot" w:pos="10490"/>
        </w:tabs>
        <w:spacing w:line="240" w:lineRule="auto"/>
      </w:pPr>
    </w:p>
    <w:p w:rsidR="005B1CB6" w:rsidRPr="00B84AC7" w:rsidRDefault="005B1CB6" w:rsidP="00B80739">
      <w:pPr>
        <w:pStyle w:val="ListParagraph"/>
        <w:tabs>
          <w:tab w:val="right" w:leader="dot" w:pos="10490"/>
        </w:tabs>
        <w:spacing w:line="240" w:lineRule="auto"/>
      </w:pPr>
      <w:r w:rsidRPr="00B84AC7">
        <w:tab/>
      </w:r>
    </w:p>
    <w:p w:rsidR="005B1CB6" w:rsidRPr="00B84AC7" w:rsidRDefault="005B1CB6" w:rsidP="005B1CB6">
      <w:pPr>
        <w:pStyle w:val="ListParagraph"/>
        <w:tabs>
          <w:tab w:val="right" w:leader="dot" w:pos="10490"/>
        </w:tabs>
        <w:spacing w:line="240" w:lineRule="auto"/>
      </w:pPr>
    </w:p>
    <w:p w:rsidR="005B1CB6" w:rsidRPr="00B84AC7" w:rsidRDefault="005B1CB6" w:rsidP="005B1CB6">
      <w:pPr>
        <w:pStyle w:val="ListParagraph"/>
        <w:tabs>
          <w:tab w:val="right" w:leader="dot" w:pos="10490"/>
        </w:tabs>
        <w:spacing w:line="240" w:lineRule="auto"/>
      </w:pPr>
      <w:r w:rsidRPr="00B84AC7">
        <w:tab/>
      </w:r>
    </w:p>
    <w:p w:rsidR="000B1EC1" w:rsidRPr="00B84AC7" w:rsidRDefault="000B1EC1" w:rsidP="000B1EC1">
      <w:pPr>
        <w:tabs>
          <w:tab w:val="right" w:leader="dot" w:pos="10490"/>
        </w:tabs>
        <w:spacing w:line="240" w:lineRule="auto"/>
        <w:rPr>
          <w:b/>
        </w:rPr>
      </w:pPr>
      <w:r w:rsidRPr="00B84AC7">
        <w:rPr>
          <w:b/>
        </w:rPr>
        <w:lastRenderedPageBreak/>
        <w:t>WACE  2012 Q29:</w:t>
      </w:r>
    </w:p>
    <w:p w:rsidR="000B1EC1" w:rsidRPr="00B84AC7" w:rsidRDefault="000B1EC1" w:rsidP="000B1EC1">
      <w:pPr>
        <w:tabs>
          <w:tab w:val="right" w:pos="10490"/>
        </w:tabs>
        <w:spacing w:line="240" w:lineRule="auto"/>
      </w:pPr>
      <w:r w:rsidRPr="00B84AC7">
        <w:t>The white solid bismuth oxychloride reacts with concentrated hydrochloric acid to establish the following equilibrium:</w:t>
      </w:r>
    </w:p>
    <w:p w:rsidR="000B1EC1" w:rsidRPr="00B84AC7" w:rsidRDefault="000B1EC1" w:rsidP="000B1EC1">
      <w:pPr>
        <w:tabs>
          <w:tab w:val="right" w:pos="10490"/>
        </w:tabs>
        <w:spacing w:line="240" w:lineRule="auto"/>
        <w:jc w:val="center"/>
      </w:pPr>
      <w:r w:rsidRPr="00B84AC7">
        <w:t>BiOCℓ(s)   +   2 H</w:t>
      </w:r>
      <w:r w:rsidRPr="00B84AC7">
        <w:rPr>
          <w:vertAlign w:val="superscript"/>
        </w:rPr>
        <w:t>+</w:t>
      </w:r>
      <w:r w:rsidRPr="00B84AC7">
        <w:t xml:space="preserve">(aq)   </w:t>
      </w:r>
      <w:r w:rsidRPr="00B84AC7">
        <w:rPr>
          <w:rFonts w:ascii="Cambria Math" w:hAnsi="Cambria Math" w:cs="Cambria Math"/>
        </w:rPr>
        <w:t>⇌</w:t>
      </w:r>
      <w:r w:rsidRPr="00B84AC7">
        <w:t xml:space="preserve">   Bi</w:t>
      </w:r>
      <w:r w:rsidRPr="00B84AC7">
        <w:rPr>
          <w:vertAlign w:val="superscript"/>
        </w:rPr>
        <w:t>3+</w:t>
      </w:r>
      <w:r w:rsidRPr="00B84AC7">
        <w:t>(aq)   +   Cℓ</w:t>
      </w:r>
      <w:r w:rsidRPr="00B84AC7">
        <w:rPr>
          <w:vertAlign w:val="superscript"/>
        </w:rPr>
        <w:t>-</w:t>
      </w:r>
      <w:r w:rsidRPr="00B84AC7">
        <w:t>(aq)   +    H</w:t>
      </w:r>
      <w:r w:rsidRPr="00B84AC7">
        <w:rPr>
          <w:vertAlign w:val="subscript"/>
        </w:rPr>
        <w:t>2</w:t>
      </w:r>
      <w:r w:rsidRPr="00B84AC7">
        <w:t>O(ℓ)</w:t>
      </w:r>
    </w:p>
    <w:p w:rsidR="000B1EC1" w:rsidRPr="00B84AC7" w:rsidRDefault="000B1EC1" w:rsidP="000B1EC1">
      <w:pPr>
        <w:tabs>
          <w:tab w:val="right" w:pos="10490"/>
        </w:tabs>
        <w:spacing w:line="240" w:lineRule="auto"/>
      </w:pPr>
      <w:r w:rsidRPr="00B84AC7">
        <w:t>Three test tubes of the equilibrium system, ‘A’, ‘B’ and ‘C’ were prepared by adding excess BiOCℓ to concentrated hydrochloric acid.</w:t>
      </w:r>
    </w:p>
    <w:p w:rsidR="000B1EC1" w:rsidRPr="00B84AC7" w:rsidRDefault="000B1EC1" w:rsidP="000B1EC1">
      <w:pPr>
        <w:tabs>
          <w:tab w:val="right" w:pos="10490"/>
        </w:tabs>
        <w:spacing w:line="240" w:lineRule="auto"/>
      </w:pPr>
      <w:r w:rsidRPr="00B84AC7">
        <w:t>Complete the table below by indicating the direction of the expected shift in equilibrium immediately following the changes stated in the table. Give the reason for shift.</w:t>
      </w:r>
      <w:r w:rsidRPr="00B84AC7">
        <w:tab/>
        <w:t>(6 marks)</w:t>
      </w:r>
    </w:p>
    <w:tbl>
      <w:tblPr>
        <w:tblStyle w:val="TableGrid"/>
        <w:tblW w:w="0" w:type="auto"/>
        <w:tblLayout w:type="fixed"/>
        <w:tblLook w:val="04A0" w:firstRow="1" w:lastRow="0" w:firstColumn="1" w:lastColumn="0" w:noHBand="0" w:noVBand="1"/>
      </w:tblPr>
      <w:tblGrid>
        <w:gridCol w:w="817"/>
        <w:gridCol w:w="1985"/>
        <w:gridCol w:w="3226"/>
        <w:gridCol w:w="4111"/>
      </w:tblGrid>
      <w:tr w:rsidR="000B1EC1" w:rsidRPr="00B84AC7" w:rsidTr="000E3537">
        <w:trPr>
          <w:trHeight w:val="1021"/>
        </w:trPr>
        <w:tc>
          <w:tcPr>
            <w:tcW w:w="817" w:type="dxa"/>
            <w:vAlign w:val="center"/>
          </w:tcPr>
          <w:p w:rsidR="000B1EC1" w:rsidRPr="00B84AC7" w:rsidRDefault="000B1EC1" w:rsidP="000E3537">
            <w:pPr>
              <w:tabs>
                <w:tab w:val="right" w:leader="dot" w:pos="10490"/>
              </w:tabs>
              <w:jc w:val="center"/>
              <w:rPr>
                <w:b/>
              </w:rPr>
            </w:pPr>
            <w:r w:rsidRPr="00B84AC7">
              <w:rPr>
                <w:b/>
              </w:rPr>
              <w:t>Test tube</w:t>
            </w:r>
          </w:p>
        </w:tc>
        <w:tc>
          <w:tcPr>
            <w:tcW w:w="1985" w:type="dxa"/>
            <w:vAlign w:val="center"/>
          </w:tcPr>
          <w:p w:rsidR="000B1EC1" w:rsidRPr="00B84AC7" w:rsidRDefault="000B1EC1" w:rsidP="000E3537">
            <w:pPr>
              <w:tabs>
                <w:tab w:val="right" w:leader="dot" w:pos="10490"/>
              </w:tabs>
              <w:jc w:val="center"/>
              <w:rPr>
                <w:b/>
              </w:rPr>
            </w:pPr>
            <w:r w:rsidRPr="00B84AC7">
              <w:rPr>
                <w:b/>
              </w:rPr>
              <w:t>Change</w:t>
            </w:r>
          </w:p>
        </w:tc>
        <w:tc>
          <w:tcPr>
            <w:tcW w:w="3226" w:type="dxa"/>
            <w:vAlign w:val="center"/>
          </w:tcPr>
          <w:p w:rsidR="000B1EC1" w:rsidRPr="00B84AC7" w:rsidRDefault="000B1EC1" w:rsidP="000E3537">
            <w:pPr>
              <w:tabs>
                <w:tab w:val="right" w:leader="dot" w:pos="10490"/>
              </w:tabs>
              <w:jc w:val="center"/>
              <w:rPr>
                <w:b/>
              </w:rPr>
            </w:pPr>
            <w:r w:rsidRPr="00B84AC7">
              <w:rPr>
                <w:b/>
              </w:rPr>
              <w:t xml:space="preserve">Direction of </w:t>
            </w:r>
            <w:r w:rsidRPr="00B84AC7">
              <w:rPr>
                <w:b/>
              </w:rPr>
              <w:br/>
              <w:t xml:space="preserve">shift in equilibrium </w:t>
            </w:r>
            <w:r w:rsidRPr="00B84AC7">
              <w:rPr>
                <w:b/>
              </w:rPr>
              <w:br/>
              <w:t>(‘left’, ‘right’ or ‘no change’)</w:t>
            </w:r>
          </w:p>
        </w:tc>
        <w:tc>
          <w:tcPr>
            <w:tcW w:w="4111" w:type="dxa"/>
            <w:vAlign w:val="center"/>
          </w:tcPr>
          <w:p w:rsidR="000B1EC1" w:rsidRPr="00B84AC7" w:rsidRDefault="000B1EC1" w:rsidP="000E3537">
            <w:pPr>
              <w:tabs>
                <w:tab w:val="right" w:leader="dot" w:pos="10490"/>
              </w:tabs>
              <w:jc w:val="center"/>
              <w:rPr>
                <w:b/>
              </w:rPr>
            </w:pPr>
            <w:r w:rsidRPr="00B84AC7">
              <w:rPr>
                <w:b/>
              </w:rPr>
              <w:t>Reason for shift</w:t>
            </w:r>
          </w:p>
        </w:tc>
      </w:tr>
      <w:tr w:rsidR="000B1EC1" w:rsidRPr="00B84AC7" w:rsidTr="000E3537">
        <w:trPr>
          <w:trHeight w:val="2826"/>
        </w:trPr>
        <w:tc>
          <w:tcPr>
            <w:tcW w:w="817" w:type="dxa"/>
            <w:vAlign w:val="center"/>
          </w:tcPr>
          <w:p w:rsidR="000B1EC1" w:rsidRPr="00B84AC7" w:rsidRDefault="000B1EC1" w:rsidP="000E3537">
            <w:pPr>
              <w:tabs>
                <w:tab w:val="right" w:leader="dot" w:pos="10490"/>
              </w:tabs>
              <w:jc w:val="center"/>
            </w:pPr>
            <w:r w:rsidRPr="00B84AC7">
              <w:t>A</w:t>
            </w:r>
          </w:p>
        </w:tc>
        <w:tc>
          <w:tcPr>
            <w:tcW w:w="1985" w:type="dxa"/>
            <w:vAlign w:val="center"/>
          </w:tcPr>
          <w:p w:rsidR="000B1EC1" w:rsidRPr="00B84AC7" w:rsidRDefault="000B1EC1" w:rsidP="000E3537">
            <w:pPr>
              <w:tabs>
                <w:tab w:val="right" w:leader="dot" w:pos="10490"/>
              </w:tabs>
              <w:jc w:val="center"/>
            </w:pPr>
            <w:r w:rsidRPr="00B84AC7">
              <w:t>3 mL of water is added</w:t>
            </w:r>
          </w:p>
        </w:tc>
        <w:tc>
          <w:tcPr>
            <w:tcW w:w="3226" w:type="dxa"/>
            <w:vAlign w:val="center"/>
          </w:tcPr>
          <w:p w:rsidR="000B1EC1" w:rsidRPr="00B84AC7" w:rsidRDefault="000B1EC1" w:rsidP="000E3537">
            <w:pPr>
              <w:tabs>
                <w:tab w:val="right" w:leader="dot" w:pos="10490"/>
              </w:tabs>
              <w:jc w:val="center"/>
            </w:pPr>
          </w:p>
        </w:tc>
        <w:tc>
          <w:tcPr>
            <w:tcW w:w="4111" w:type="dxa"/>
            <w:vAlign w:val="center"/>
          </w:tcPr>
          <w:p w:rsidR="000B1EC1" w:rsidRPr="00B84AC7" w:rsidRDefault="000B1EC1" w:rsidP="000E3537">
            <w:pPr>
              <w:tabs>
                <w:tab w:val="right" w:leader="dot" w:pos="10490"/>
              </w:tabs>
              <w:jc w:val="center"/>
            </w:pPr>
          </w:p>
        </w:tc>
      </w:tr>
      <w:tr w:rsidR="000B1EC1" w:rsidRPr="00B84AC7" w:rsidTr="000E3537">
        <w:trPr>
          <w:trHeight w:val="2826"/>
        </w:trPr>
        <w:tc>
          <w:tcPr>
            <w:tcW w:w="817" w:type="dxa"/>
            <w:vAlign w:val="center"/>
          </w:tcPr>
          <w:p w:rsidR="000B1EC1" w:rsidRPr="00B84AC7" w:rsidRDefault="000B1EC1" w:rsidP="000E3537">
            <w:pPr>
              <w:tabs>
                <w:tab w:val="right" w:leader="dot" w:pos="10490"/>
              </w:tabs>
              <w:jc w:val="center"/>
            </w:pPr>
            <w:r w:rsidRPr="00B84AC7">
              <w:t>B</w:t>
            </w:r>
          </w:p>
        </w:tc>
        <w:tc>
          <w:tcPr>
            <w:tcW w:w="1985" w:type="dxa"/>
            <w:vAlign w:val="center"/>
          </w:tcPr>
          <w:p w:rsidR="000B1EC1" w:rsidRPr="00B84AC7" w:rsidRDefault="000B1EC1" w:rsidP="000E3537">
            <w:pPr>
              <w:tabs>
                <w:tab w:val="right" w:leader="dot" w:pos="10490"/>
              </w:tabs>
              <w:jc w:val="center"/>
            </w:pPr>
            <w:r w:rsidRPr="00B84AC7">
              <w:t>A few drops of concentrated nitric acid are added</w:t>
            </w:r>
          </w:p>
        </w:tc>
        <w:tc>
          <w:tcPr>
            <w:tcW w:w="3226" w:type="dxa"/>
            <w:vAlign w:val="center"/>
          </w:tcPr>
          <w:p w:rsidR="000B1EC1" w:rsidRPr="00B84AC7" w:rsidRDefault="000B1EC1" w:rsidP="000E3537">
            <w:pPr>
              <w:tabs>
                <w:tab w:val="right" w:leader="dot" w:pos="10490"/>
              </w:tabs>
              <w:jc w:val="center"/>
            </w:pPr>
          </w:p>
        </w:tc>
        <w:tc>
          <w:tcPr>
            <w:tcW w:w="4111" w:type="dxa"/>
            <w:vAlign w:val="center"/>
          </w:tcPr>
          <w:p w:rsidR="000B1EC1" w:rsidRPr="00B84AC7" w:rsidRDefault="000B1EC1" w:rsidP="000E3537">
            <w:pPr>
              <w:tabs>
                <w:tab w:val="right" w:leader="dot" w:pos="10490"/>
              </w:tabs>
              <w:jc w:val="center"/>
            </w:pPr>
          </w:p>
        </w:tc>
      </w:tr>
      <w:tr w:rsidR="000B1EC1" w:rsidRPr="00B84AC7" w:rsidTr="000E3537">
        <w:trPr>
          <w:trHeight w:val="2826"/>
        </w:trPr>
        <w:tc>
          <w:tcPr>
            <w:tcW w:w="817" w:type="dxa"/>
            <w:vAlign w:val="center"/>
          </w:tcPr>
          <w:p w:rsidR="000B1EC1" w:rsidRPr="00B84AC7" w:rsidRDefault="000B1EC1" w:rsidP="000E3537">
            <w:pPr>
              <w:tabs>
                <w:tab w:val="right" w:leader="dot" w:pos="10490"/>
              </w:tabs>
              <w:jc w:val="center"/>
            </w:pPr>
            <w:r w:rsidRPr="00B84AC7">
              <w:t>C</w:t>
            </w:r>
          </w:p>
        </w:tc>
        <w:tc>
          <w:tcPr>
            <w:tcW w:w="1985" w:type="dxa"/>
            <w:vAlign w:val="center"/>
          </w:tcPr>
          <w:p w:rsidR="000B1EC1" w:rsidRPr="00B84AC7" w:rsidRDefault="000B1EC1" w:rsidP="000E3537">
            <w:pPr>
              <w:tabs>
                <w:tab w:val="right" w:leader="dot" w:pos="10490"/>
              </w:tabs>
              <w:jc w:val="center"/>
            </w:pPr>
            <w:r w:rsidRPr="00B84AC7">
              <w:t>A few drops of concentrated silver nitrate solution are added</w:t>
            </w:r>
          </w:p>
        </w:tc>
        <w:tc>
          <w:tcPr>
            <w:tcW w:w="3226" w:type="dxa"/>
            <w:vAlign w:val="center"/>
          </w:tcPr>
          <w:p w:rsidR="000B1EC1" w:rsidRPr="00B84AC7" w:rsidRDefault="000B1EC1" w:rsidP="000E3537">
            <w:pPr>
              <w:tabs>
                <w:tab w:val="right" w:leader="dot" w:pos="10490"/>
              </w:tabs>
              <w:jc w:val="center"/>
            </w:pPr>
          </w:p>
        </w:tc>
        <w:tc>
          <w:tcPr>
            <w:tcW w:w="4111" w:type="dxa"/>
            <w:vAlign w:val="center"/>
          </w:tcPr>
          <w:p w:rsidR="000B1EC1" w:rsidRPr="00B84AC7" w:rsidRDefault="000B1EC1" w:rsidP="000E3537">
            <w:pPr>
              <w:tabs>
                <w:tab w:val="right" w:leader="dot" w:pos="10490"/>
              </w:tabs>
              <w:jc w:val="center"/>
            </w:pPr>
          </w:p>
        </w:tc>
      </w:tr>
    </w:tbl>
    <w:p w:rsidR="000B1EC1" w:rsidRPr="00B84AC7" w:rsidRDefault="000B1EC1" w:rsidP="000B1EC1">
      <w:pPr>
        <w:tabs>
          <w:tab w:val="right" w:leader="dot" w:pos="10490"/>
        </w:tabs>
        <w:spacing w:line="240" w:lineRule="auto"/>
      </w:pPr>
    </w:p>
    <w:p w:rsidR="00B80739" w:rsidRPr="00B84AC7" w:rsidRDefault="00B80739" w:rsidP="00B80739">
      <w:pPr>
        <w:tabs>
          <w:tab w:val="right" w:pos="10490"/>
        </w:tabs>
        <w:rPr>
          <w:b/>
        </w:rPr>
      </w:pPr>
      <w:r w:rsidRPr="00B84AC7">
        <w:rPr>
          <w:b/>
        </w:rPr>
        <w:lastRenderedPageBreak/>
        <w:t>WACE 2010 Q26:</w:t>
      </w:r>
    </w:p>
    <w:p w:rsidR="00B80739" w:rsidRPr="00B84AC7" w:rsidRDefault="00B80739" w:rsidP="00B80739">
      <w:pPr>
        <w:tabs>
          <w:tab w:val="right" w:pos="10490"/>
        </w:tabs>
        <w:spacing w:after="0"/>
      </w:pPr>
      <w:r w:rsidRPr="00B84AC7">
        <w:t>Consider the following system:</w:t>
      </w:r>
    </w:p>
    <w:p w:rsidR="00B80739" w:rsidRPr="00B84AC7" w:rsidRDefault="00B80739" w:rsidP="00B80739">
      <w:pPr>
        <w:jc w:val="center"/>
      </w:pPr>
      <w:r w:rsidRPr="00B84AC7">
        <w:t>CO(g)   +   2 H</w:t>
      </w:r>
      <w:r w:rsidRPr="00B84AC7">
        <w:rPr>
          <w:vertAlign w:val="subscript"/>
        </w:rPr>
        <w:t>2</w:t>
      </w:r>
      <w:r w:rsidRPr="00B84AC7">
        <w:t xml:space="preserve">(g)   </w:t>
      </w:r>
      <w:r w:rsidRPr="00B84AC7">
        <w:rPr>
          <w:rFonts w:ascii="Cambria Math" w:hAnsi="Cambria Math" w:cs="Cambria Math"/>
        </w:rPr>
        <w:t>⇌</w:t>
      </w:r>
      <w:r w:rsidRPr="00B84AC7">
        <w:t xml:space="preserve">   CH</w:t>
      </w:r>
      <w:r w:rsidRPr="00B84AC7">
        <w:rPr>
          <w:vertAlign w:val="subscript"/>
        </w:rPr>
        <w:t>3</w:t>
      </w:r>
      <w:r w:rsidRPr="00B84AC7">
        <w:t>OH(g)</w:t>
      </w:r>
      <w:r w:rsidRPr="00B84AC7">
        <w:tab/>
      </w:r>
      <w:r w:rsidRPr="00B84AC7">
        <w:tab/>
        <w:t>ΔH = -92 kJ</w:t>
      </w:r>
    </w:p>
    <w:p w:rsidR="00B80739" w:rsidRPr="00B84AC7" w:rsidRDefault="00B80739" w:rsidP="003D2487">
      <w:pPr>
        <w:pStyle w:val="ListParagraph"/>
        <w:numPr>
          <w:ilvl w:val="0"/>
          <w:numId w:val="49"/>
        </w:numPr>
        <w:tabs>
          <w:tab w:val="right" w:pos="10490"/>
        </w:tabs>
      </w:pPr>
      <w:r w:rsidRPr="00B84AC7">
        <w:t>Predict whether the following changes will increase, decrease or have no effect on the rate of attainment of equilibrium.</w:t>
      </w:r>
      <w:r w:rsidRPr="00B84AC7">
        <w:tab/>
        <w:t>(3 marks)</w:t>
      </w:r>
    </w:p>
    <w:p w:rsidR="00B80739" w:rsidRPr="00B84AC7" w:rsidRDefault="00B80739" w:rsidP="00B80739">
      <w:pPr>
        <w:pStyle w:val="ListParagraph"/>
        <w:tabs>
          <w:tab w:val="right" w:pos="10490"/>
        </w:tabs>
      </w:pPr>
    </w:p>
    <w:tbl>
      <w:tblPr>
        <w:tblStyle w:val="TableGrid"/>
        <w:tblW w:w="0" w:type="auto"/>
        <w:tblInd w:w="720" w:type="dxa"/>
        <w:tblLook w:val="04A0" w:firstRow="1" w:lastRow="0" w:firstColumn="1" w:lastColumn="0" w:noHBand="0" w:noVBand="1"/>
      </w:tblPr>
      <w:tblGrid>
        <w:gridCol w:w="3924"/>
        <w:gridCol w:w="5954"/>
      </w:tblGrid>
      <w:tr w:rsidR="00B80739" w:rsidRPr="00B84AC7" w:rsidTr="00B80739">
        <w:trPr>
          <w:trHeight w:val="374"/>
        </w:trPr>
        <w:tc>
          <w:tcPr>
            <w:tcW w:w="3924" w:type="dxa"/>
            <w:vAlign w:val="center"/>
          </w:tcPr>
          <w:p w:rsidR="00B80739" w:rsidRPr="00B84AC7" w:rsidRDefault="00B80739" w:rsidP="00B80739">
            <w:pPr>
              <w:pStyle w:val="ListParagraph"/>
              <w:tabs>
                <w:tab w:val="right" w:pos="10490"/>
              </w:tabs>
              <w:ind w:left="0"/>
              <w:jc w:val="center"/>
              <w:rPr>
                <w:b/>
              </w:rPr>
            </w:pPr>
            <w:r w:rsidRPr="00B84AC7">
              <w:rPr>
                <w:b/>
              </w:rPr>
              <w:t>Change</w:t>
            </w:r>
          </w:p>
        </w:tc>
        <w:tc>
          <w:tcPr>
            <w:tcW w:w="5954" w:type="dxa"/>
            <w:vAlign w:val="center"/>
          </w:tcPr>
          <w:p w:rsidR="00B80739" w:rsidRPr="00B84AC7" w:rsidRDefault="00B80739" w:rsidP="00B80739">
            <w:pPr>
              <w:pStyle w:val="ListParagraph"/>
              <w:tabs>
                <w:tab w:val="right" w:pos="10490"/>
              </w:tabs>
              <w:ind w:left="0"/>
              <w:jc w:val="center"/>
              <w:rPr>
                <w:b/>
              </w:rPr>
            </w:pPr>
            <w:r w:rsidRPr="00B84AC7">
              <w:rPr>
                <w:b/>
              </w:rPr>
              <w:t>Effect</w:t>
            </w:r>
          </w:p>
        </w:tc>
      </w:tr>
      <w:tr w:rsidR="00B80739" w:rsidRPr="00B84AC7" w:rsidTr="00B80739">
        <w:trPr>
          <w:trHeight w:val="573"/>
        </w:trPr>
        <w:tc>
          <w:tcPr>
            <w:tcW w:w="3924" w:type="dxa"/>
            <w:vAlign w:val="center"/>
          </w:tcPr>
          <w:p w:rsidR="00B80739" w:rsidRPr="00B84AC7" w:rsidRDefault="00B80739" w:rsidP="00B80739">
            <w:pPr>
              <w:pStyle w:val="ListParagraph"/>
              <w:tabs>
                <w:tab w:val="right" w:pos="10490"/>
              </w:tabs>
              <w:ind w:left="0"/>
              <w:jc w:val="center"/>
            </w:pPr>
            <w:r w:rsidRPr="00B84AC7">
              <w:t>Decreasing the temperature</w:t>
            </w:r>
          </w:p>
        </w:tc>
        <w:tc>
          <w:tcPr>
            <w:tcW w:w="5954" w:type="dxa"/>
            <w:vAlign w:val="center"/>
          </w:tcPr>
          <w:p w:rsidR="00B80739" w:rsidRPr="00B84AC7" w:rsidRDefault="00B80739" w:rsidP="00B80739">
            <w:pPr>
              <w:pStyle w:val="ListParagraph"/>
              <w:tabs>
                <w:tab w:val="right" w:pos="10490"/>
              </w:tabs>
              <w:ind w:left="0"/>
              <w:jc w:val="center"/>
            </w:pPr>
          </w:p>
        </w:tc>
      </w:tr>
      <w:tr w:rsidR="00B80739" w:rsidRPr="00B84AC7" w:rsidTr="00B80739">
        <w:trPr>
          <w:trHeight w:val="573"/>
        </w:trPr>
        <w:tc>
          <w:tcPr>
            <w:tcW w:w="3924" w:type="dxa"/>
            <w:vAlign w:val="center"/>
          </w:tcPr>
          <w:p w:rsidR="00B80739" w:rsidRPr="00B84AC7" w:rsidRDefault="00B80739" w:rsidP="00B80739">
            <w:pPr>
              <w:pStyle w:val="ListParagraph"/>
              <w:tabs>
                <w:tab w:val="right" w:pos="10490"/>
              </w:tabs>
              <w:ind w:left="0"/>
              <w:jc w:val="center"/>
            </w:pPr>
            <w:r w:rsidRPr="00B84AC7">
              <w:t>Increasing the pressure of hydrogen</w:t>
            </w:r>
          </w:p>
        </w:tc>
        <w:tc>
          <w:tcPr>
            <w:tcW w:w="5954" w:type="dxa"/>
            <w:vAlign w:val="center"/>
          </w:tcPr>
          <w:p w:rsidR="00B80739" w:rsidRPr="00B84AC7" w:rsidRDefault="00B80739" w:rsidP="00B80739">
            <w:pPr>
              <w:pStyle w:val="ListParagraph"/>
              <w:tabs>
                <w:tab w:val="right" w:pos="10490"/>
              </w:tabs>
              <w:ind w:left="0"/>
              <w:jc w:val="center"/>
            </w:pPr>
          </w:p>
        </w:tc>
      </w:tr>
      <w:tr w:rsidR="00B80739" w:rsidRPr="00B84AC7" w:rsidTr="00B80739">
        <w:trPr>
          <w:trHeight w:val="573"/>
        </w:trPr>
        <w:tc>
          <w:tcPr>
            <w:tcW w:w="3924" w:type="dxa"/>
            <w:vAlign w:val="center"/>
          </w:tcPr>
          <w:p w:rsidR="00B80739" w:rsidRPr="00B84AC7" w:rsidRDefault="00B80739" w:rsidP="00B80739">
            <w:pPr>
              <w:pStyle w:val="ListParagraph"/>
              <w:tabs>
                <w:tab w:val="right" w:pos="10490"/>
              </w:tabs>
              <w:ind w:left="0"/>
              <w:jc w:val="center"/>
            </w:pPr>
            <w:r w:rsidRPr="00B84AC7">
              <w:t>Adding a catalyst</w:t>
            </w:r>
          </w:p>
        </w:tc>
        <w:tc>
          <w:tcPr>
            <w:tcW w:w="5954" w:type="dxa"/>
            <w:vAlign w:val="center"/>
          </w:tcPr>
          <w:p w:rsidR="00B80739" w:rsidRPr="00B84AC7" w:rsidRDefault="00B80739" w:rsidP="00B80739">
            <w:pPr>
              <w:pStyle w:val="ListParagraph"/>
              <w:tabs>
                <w:tab w:val="right" w:pos="10490"/>
              </w:tabs>
              <w:ind w:left="0"/>
              <w:jc w:val="center"/>
            </w:pPr>
          </w:p>
        </w:tc>
      </w:tr>
    </w:tbl>
    <w:p w:rsidR="00B80739" w:rsidRPr="00B84AC7" w:rsidRDefault="00B80739" w:rsidP="00B80739">
      <w:pPr>
        <w:pStyle w:val="ListParagraph"/>
        <w:tabs>
          <w:tab w:val="right" w:pos="10490"/>
        </w:tabs>
      </w:pPr>
    </w:p>
    <w:p w:rsidR="00B80739" w:rsidRPr="00B84AC7" w:rsidRDefault="00B80739" w:rsidP="003D2487">
      <w:pPr>
        <w:pStyle w:val="ListParagraph"/>
        <w:numPr>
          <w:ilvl w:val="0"/>
          <w:numId w:val="49"/>
        </w:numPr>
        <w:tabs>
          <w:tab w:val="right" w:pos="10490"/>
        </w:tabs>
      </w:pPr>
      <w:r w:rsidRPr="00B84AC7">
        <w:t>Predict whether the following changes will increase, decrease or have no effect on the equilibrium yield of the reaction.</w:t>
      </w:r>
      <w:r w:rsidRPr="00B84AC7">
        <w:tab/>
        <w:t>(3 marks)</w:t>
      </w:r>
    </w:p>
    <w:p w:rsidR="00B80739" w:rsidRPr="00B84AC7" w:rsidRDefault="00B80739" w:rsidP="00B80739">
      <w:pPr>
        <w:pStyle w:val="ListParagraph"/>
        <w:tabs>
          <w:tab w:val="right" w:pos="10490"/>
        </w:tabs>
      </w:pPr>
    </w:p>
    <w:tbl>
      <w:tblPr>
        <w:tblStyle w:val="TableGrid"/>
        <w:tblW w:w="0" w:type="auto"/>
        <w:tblInd w:w="720" w:type="dxa"/>
        <w:tblLook w:val="04A0" w:firstRow="1" w:lastRow="0" w:firstColumn="1" w:lastColumn="0" w:noHBand="0" w:noVBand="1"/>
      </w:tblPr>
      <w:tblGrid>
        <w:gridCol w:w="3924"/>
        <w:gridCol w:w="5954"/>
      </w:tblGrid>
      <w:tr w:rsidR="00B80739" w:rsidRPr="00B84AC7" w:rsidTr="00B825ED">
        <w:trPr>
          <w:trHeight w:val="374"/>
        </w:trPr>
        <w:tc>
          <w:tcPr>
            <w:tcW w:w="3924" w:type="dxa"/>
            <w:vAlign w:val="center"/>
          </w:tcPr>
          <w:p w:rsidR="00B80739" w:rsidRPr="00B84AC7" w:rsidRDefault="00B80739" w:rsidP="00B825ED">
            <w:pPr>
              <w:pStyle w:val="ListParagraph"/>
              <w:tabs>
                <w:tab w:val="right" w:pos="10490"/>
              </w:tabs>
              <w:ind w:left="0"/>
              <w:jc w:val="center"/>
              <w:rPr>
                <w:b/>
              </w:rPr>
            </w:pPr>
            <w:r w:rsidRPr="00B84AC7">
              <w:rPr>
                <w:b/>
              </w:rPr>
              <w:t>Change</w:t>
            </w:r>
          </w:p>
        </w:tc>
        <w:tc>
          <w:tcPr>
            <w:tcW w:w="5954" w:type="dxa"/>
            <w:vAlign w:val="center"/>
          </w:tcPr>
          <w:p w:rsidR="00B80739" w:rsidRPr="00B84AC7" w:rsidRDefault="00B80739" w:rsidP="00B825ED">
            <w:pPr>
              <w:pStyle w:val="ListParagraph"/>
              <w:tabs>
                <w:tab w:val="right" w:pos="10490"/>
              </w:tabs>
              <w:ind w:left="0"/>
              <w:jc w:val="center"/>
              <w:rPr>
                <w:b/>
              </w:rPr>
            </w:pPr>
            <w:r w:rsidRPr="00B84AC7">
              <w:rPr>
                <w:b/>
              </w:rPr>
              <w:t>Effect</w:t>
            </w:r>
          </w:p>
        </w:tc>
      </w:tr>
      <w:tr w:rsidR="00B80739" w:rsidRPr="00B84AC7" w:rsidTr="00B825ED">
        <w:trPr>
          <w:trHeight w:val="573"/>
        </w:trPr>
        <w:tc>
          <w:tcPr>
            <w:tcW w:w="3924" w:type="dxa"/>
            <w:vAlign w:val="center"/>
          </w:tcPr>
          <w:p w:rsidR="00B80739" w:rsidRPr="00B84AC7" w:rsidRDefault="00B80739" w:rsidP="00B825ED">
            <w:pPr>
              <w:pStyle w:val="ListParagraph"/>
              <w:tabs>
                <w:tab w:val="right" w:pos="10490"/>
              </w:tabs>
              <w:ind w:left="0"/>
              <w:jc w:val="center"/>
            </w:pPr>
            <w:r w:rsidRPr="00B84AC7">
              <w:t>Increasing the temperature</w:t>
            </w:r>
          </w:p>
        </w:tc>
        <w:tc>
          <w:tcPr>
            <w:tcW w:w="5954" w:type="dxa"/>
            <w:vAlign w:val="center"/>
          </w:tcPr>
          <w:p w:rsidR="00B80739" w:rsidRPr="00B84AC7" w:rsidRDefault="00B80739" w:rsidP="00B825ED">
            <w:pPr>
              <w:pStyle w:val="ListParagraph"/>
              <w:tabs>
                <w:tab w:val="right" w:pos="10490"/>
              </w:tabs>
              <w:ind w:left="0"/>
              <w:jc w:val="center"/>
            </w:pPr>
          </w:p>
        </w:tc>
      </w:tr>
      <w:tr w:rsidR="00B80739" w:rsidRPr="00B84AC7" w:rsidTr="00B825ED">
        <w:trPr>
          <w:trHeight w:val="573"/>
        </w:trPr>
        <w:tc>
          <w:tcPr>
            <w:tcW w:w="3924" w:type="dxa"/>
            <w:vAlign w:val="center"/>
          </w:tcPr>
          <w:p w:rsidR="00B80739" w:rsidRPr="00B84AC7" w:rsidRDefault="00B80739" w:rsidP="00B825ED">
            <w:pPr>
              <w:pStyle w:val="ListParagraph"/>
              <w:tabs>
                <w:tab w:val="right" w:pos="10490"/>
              </w:tabs>
              <w:ind w:left="0"/>
              <w:jc w:val="center"/>
            </w:pPr>
            <w:r w:rsidRPr="00B84AC7">
              <w:t>Increasing the pressure of the system</w:t>
            </w:r>
          </w:p>
        </w:tc>
        <w:tc>
          <w:tcPr>
            <w:tcW w:w="5954" w:type="dxa"/>
            <w:vAlign w:val="center"/>
          </w:tcPr>
          <w:p w:rsidR="00B80739" w:rsidRPr="00B84AC7" w:rsidRDefault="00B80739" w:rsidP="00B825ED">
            <w:pPr>
              <w:pStyle w:val="ListParagraph"/>
              <w:tabs>
                <w:tab w:val="right" w:pos="10490"/>
              </w:tabs>
              <w:ind w:left="0"/>
              <w:jc w:val="center"/>
            </w:pPr>
          </w:p>
        </w:tc>
      </w:tr>
      <w:tr w:rsidR="00B80739" w:rsidRPr="00B84AC7" w:rsidTr="00B825ED">
        <w:trPr>
          <w:trHeight w:val="573"/>
        </w:trPr>
        <w:tc>
          <w:tcPr>
            <w:tcW w:w="3924" w:type="dxa"/>
            <w:vAlign w:val="center"/>
          </w:tcPr>
          <w:p w:rsidR="00B80739" w:rsidRPr="00B84AC7" w:rsidRDefault="00B80739" w:rsidP="00B825ED">
            <w:pPr>
              <w:pStyle w:val="ListParagraph"/>
              <w:tabs>
                <w:tab w:val="right" w:pos="10490"/>
              </w:tabs>
              <w:ind w:left="0"/>
              <w:jc w:val="center"/>
            </w:pPr>
            <w:r w:rsidRPr="00B84AC7">
              <w:t>Adding a catalyst</w:t>
            </w:r>
          </w:p>
        </w:tc>
        <w:tc>
          <w:tcPr>
            <w:tcW w:w="5954" w:type="dxa"/>
            <w:vAlign w:val="center"/>
          </w:tcPr>
          <w:p w:rsidR="00B80739" w:rsidRPr="00B84AC7" w:rsidRDefault="00B80739" w:rsidP="00B825ED">
            <w:pPr>
              <w:pStyle w:val="ListParagraph"/>
              <w:tabs>
                <w:tab w:val="right" w:pos="10490"/>
              </w:tabs>
              <w:ind w:left="0"/>
              <w:jc w:val="center"/>
            </w:pPr>
          </w:p>
        </w:tc>
      </w:tr>
    </w:tbl>
    <w:p w:rsidR="00B80739" w:rsidRPr="00B84AC7" w:rsidRDefault="00B80739" w:rsidP="00B80739">
      <w:pPr>
        <w:pStyle w:val="ListParagraph"/>
        <w:tabs>
          <w:tab w:val="right" w:pos="10490"/>
        </w:tabs>
      </w:pPr>
    </w:p>
    <w:p w:rsidR="005B1CB6" w:rsidRPr="00B84AC7" w:rsidRDefault="005B1CB6" w:rsidP="005B1CB6">
      <w:pPr>
        <w:pStyle w:val="ListParagraph"/>
        <w:tabs>
          <w:tab w:val="right" w:leader="dot" w:pos="10490"/>
        </w:tabs>
        <w:spacing w:line="240" w:lineRule="auto"/>
      </w:pPr>
    </w:p>
    <w:p w:rsidR="00B80739" w:rsidRPr="00B84AC7" w:rsidRDefault="00B80739" w:rsidP="00B80739">
      <w:pPr>
        <w:tabs>
          <w:tab w:val="right" w:pos="10490"/>
        </w:tabs>
        <w:rPr>
          <w:b/>
        </w:rPr>
      </w:pPr>
      <w:r w:rsidRPr="00B84AC7">
        <w:rPr>
          <w:b/>
        </w:rPr>
        <w:t>WACE 2010 Q27:</w:t>
      </w:r>
    </w:p>
    <w:p w:rsidR="00B80739" w:rsidRPr="00B84AC7" w:rsidRDefault="00B80739" w:rsidP="00B80739">
      <w:pPr>
        <w:tabs>
          <w:tab w:val="right" w:pos="10490"/>
        </w:tabs>
      </w:pPr>
      <w:r w:rsidRPr="00B84AC7">
        <w:t>Write the equilibrium constant expression for the following equilibria:</w:t>
      </w:r>
    </w:p>
    <w:p w:rsidR="00B80739" w:rsidRPr="00B84AC7" w:rsidRDefault="00B80739" w:rsidP="003D2487">
      <w:pPr>
        <w:pStyle w:val="ListParagraph"/>
        <w:numPr>
          <w:ilvl w:val="0"/>
          <w:numId w:val="50"/>
        </w:numPr>
        <w:tabs>
          <w:tab w:val="right" w:pos="10490"/>
        </w:tabs>
      </w:pPr>
      <w:r w:rsidRPr="00B84AC7">
        <w:t xml:space="preserve"> </w:t>
      </w:r>
      <w:r w:rsidRPr="00B84AC7">
        <w:tab/>
        <w:t xml:space="preserve">(1 mark) </w:t>
      </w:r>
    </w:p>
    <w:tbl>
      <w:tblPr>
        <w:tblStyle w:val="TableGrid"/>
        <w:tblW w:w="0" w:type="auto"/>
        <w:tblInd w:w="720" w:type="dxa"/>
        <w:tblLook w:val="04A0" w:firstRow="1" w:lastRow="0" w:firstColumn="1" w:lastColumn="0" w:noHBand="0" w:noVBand="1"/>
      </w:tblPr>
      <w:tblGrid>
        <w:gridCol w:w="1426"/>
        <w:gridCol w:w="8608"/>
      </w:tblGrid>
      <w:tr w:rsidR="00B80739" w:rsidRPr="00B84AC7" w:rsidTr="00B80739">
        <w:trPr>
          <w:trHeight w:val="466"/>
        </w:trPr>
        <w:tc>
          <w:tcPr>
            <w:tcW w:w="1373" w:type="dxa"/>
            <w:vAlign w:val="center"/>
          </w:tcPr>
          <w:p w:rsidR="00B80739" w:rsidRPr="00B84AC7" w:rsidRDefault="00B80739" w:rsidP="00B80739">
            <w:pPr>
              <w:pStyle w:val="ListParagraph"/>
              <w:tabs>
                <w:tab w:val="right" w:pos="10490"/>
              </w:tabs>
              <w:ind w:left="0"/>
              <w:jc w:val="center"/>
              <w:rPr>
                <w:b/>
              </w:rPr>
            </w:pPr>
            <w:r w:rsidRPr="00B84AC7">
              <w:rPr>
                <w:b/>
              </w:rPr>
              <w:t>Equation</w:t>
            </w:r>
          </w:p>
        </w:tc>
        <w:tc>
          <w:tcPr>
            <w:tcW w:w="8661" w:type="dxa"/>
            <w:vAlign w:val="center"/>
          </w:tcPr>
          <w:p w:rsidR="00B80739" w:rsidRPr="00B84AC7" w:rsidRDefault="00B80739" w:rsidP="00B80739">
            <w:pPr>
              <w:pStyle w:val="ListParagraph"/>
              <w:tabs>
                <w:tab w:val="right" w:pos="10490"/>
              </w:tabs>
              <w:ind w:left="0"/>
              <w:jc w:val="center"/>
            </w:pPr>
            <w:r w:rsidRPr="00B84AC7">
              <w:t>BaSO</w:t>
            </w:r>
            <w:r w:rsidRPr="00B84AC7">
              <w:rPr>
                <w:vertAlign w:val="subscript"/>
              </w:rPr>
              <w:t>4</w:t>
            </w:r>
            <w:r w:rsidRPr="00B84AC7">
              <w:t xml:space="preserve">(s)   </w:t>
            </w:r>
            <w:r w:rsidRPr="00B84AC7">
              <w:rPr>
                <w:rFonts w:ascii="Cambria Math" w:hAnsi="Cambria Math" w:cs="Cambria Math"/>
              </w:rPr>
              <w:t>⇌</w:t>
            </w:r>
            <w:r w:rsidRPr="00B84AC7">
              <w:t xml:space="preserve">   Ba</w:t>
            </w:r>
            <w:r w:rsidRPr="00B84AC7">
              <w:rPr>
                <w:vertAlign w:val="superscript"/>
              </w:rPr>
              <w:t>2+</w:t>
            </w:r>
            <w:r w:rsidRPr="00B84AC7">
              <w:t>(aq)   +   SO</w:t>
            </w:r>
            <w:r w:rsidRPr="00B84AC7">
              <w:rPr>
                <w:vertAlign w:val="subscript"/>
              </w:rPr>
              <w:t>4</w:t>
            </w:r>
            <w:r w:rsidRPr="00B84AC7">
              <w:rPr>
                <w:vertAlign w:val="superscript"/>
              </w:rPr>
              <w:t>2-</w:t>
            </w:r>
            <w:r w:rsidRPr="00B84AC7">
              <w:t>(aq)</w:t>
            </w:r>
          </w:p>
        </w:tc>
      </w:tr>
      <w:tr w:rsidR="00B80739" w:rsidRPr="00B84AC7" w:rsidTr="00B80739">
        <w:trPr>
          <w:trHeight w:val="910"/>
        </w:trPr>
        <w:tc>
          <w:tcPr>
            <w:tcW w:w="1373" w:type="dxa"/>
            <w:vAlign w:val="center"/>
          </w:tcPr>
          <w:p w:rsidR="00B80739" w:rsidRPr="00B84AC7" w:rsidRDefault="00B80739" w:rsidP="00B80739">
            <w:pPr>
              <w:pStyle w:val="ListParagraph"/>
              <w:tabs>
                <w:tab w:val="right" w:pos="10490"/>
              </w:tabs>
              <w:ind w:left="0"/>
              <w:jc w:val="center"/>
              <w:rPr>
                <w:b/>
              </w:rPr>
            </w:pPr>
            <w:r w:rsidRPr="00B84AC7">
              <w:rPr>
                <w:b/>
              </w:rPr>
              <w:t>Equilibrium constant expression</w:t>
            </w:r>
          </w:p>
        </w:tc>
        <w:tc>
          <w:tcPr>
            <w:tcW w:w="8661" w:type="dxa"/>
            <w:vAlign w:val="center"/>
          </w:tcPr>
          <w:p w:rsidR="00B80739" w:rsidRPr="00B84AC7" w:rsidRDefault="00B80739" w:rsidP="00B80739">
            <w:pPr>
              <w:pStyle w:val="ListParagraph"/>
              <w:tabs>
                <w:tab w:val="right" w:pos="10490"/>
              </w:tabs>
              <w:ind w:left="0"/>
              <w:jc w:val="center"/>
            </w:pPr>
          </w:p>
        </w:tc>
      </w:tr>
    </w:tbl>
    <w:p w:rsidR="00B80739" w:rsidRPr="00B84AC7" w:rsidRDefault="00B80739" w:rsidP="00B80739">
      <w:pPr>
        <w:pStyle w:val="ListParagraph"/>
        <w:tabs>
          <w:tab w:val="right" w:pos="10490"/>
        </w:tabs>
      </w:pPr>
    </w:p>
    <w:p w:rsidR="00B80739" w:rsidRPr="00B84AC7" w:rsidRDefault="00B80739" w:rsidP="003D2487">
      <w:pPr>
        <w:pStyle w:val="ListParagraph"/>
        <w:numPr>
          <w:ilvl w:val="0"/>
          <w:numId w:val="50"/>
        </w:numPr>
        <w:tabs>
          <w:tab w:val="right" w:pos="10490"/>
        </w:tabs>
      </w:pPr>
      <w:r w:rsidRPr="00B84AC7">
        <w:tab/>
        <w:t xml:space="preserve">(1 mark) </w:t>
      </w:r>
    </w:p>
    <w:tbl>
      <w:tblPr>
        <w:tblStyle w:val="TableGrid"/>
        <w:tblW w:w="0" w:type="auto"/>
        <w:tblInd w:w="720" w:type="dxa"/>
        <w:tblLook w:val="04A0" w:firstRow="1" w:lastRow="0" w:firstColumn="1" w:lastColumn="0" w:noHBand="0" w:noVBand="1"/>
      </w:tblPr>
      <w:tblGrid>
        <w:gridCol w:w="1426"/>
        <w:gridCol w:w="8608"/>
      </w:tblGrid>
      <w:tr w:rsidR="00B80739" w:rsidRPr="00B84AC7" w:rsidTr="00B80739">
        <w:trPr>
          <w:trHeight w:val="466"/>
        </w:trPr>
        <w:tc>
          <w:tcPr>
            <w:tcW w:w="1426" w:type="dxa"/>
            <w:vAlign w:val="center"/>
          </w:tcPr>
          <w:p w:rsidR="00B80739" w:rsidRPr="00B84AC7" w:rsidRDefault="00B80739" w:rsidP="00B825ED">
            <w:pPr>
              <w:pStyle w:val="ListParagraph"/>
              <w:tabs>
                <w:tab w:val="right" w:pos="10490"/>
              </w:tabs>
              <w:ind w:left="0"/>
              <w:jc w:val="center"/>
              <w:rPr>
                <w:b/>
              </w:rPr>
            </w:pPr>
            <w:r w:rsidRPr="00B84AC7">
              <w:rPr>
                <w:b/>
              </w:rPr>
              <w:t>Equation</w:t>
            </w:r>
          </w:p>
        </w:tc>
        <w:tc>
          <w:tcPr>
            <w:tcW w:w="8608" w:type="dxa"/>
            <w:vAlign w:val="center"/>
          </w:tcPr>
          <w:p w:rsidR="00B80739" w:rsidRPr="00B84AC7" w:rsidRDefault="00B80739" w:rsidP="00B825ED">
            <w:pPr>
              <w:pStyle w:val="ListParagraph"/>
              <w:tabs>
                <w:tab w:val="right" w:pos="10490"/>
              </w:tabs>
              <w:ind w:left="0"/>
              <w:jc w:val="center"/>
            </w:pPr>
            <w:r w:rsidRPr="00B84AC7">
              <w:t>2 CrO</w:t>
            </w:r>
            <w:r w:rsidRPr="00B84AC7">
              <w:rPr>
                <w:vertAlign w:val="subscript"/>
              </w:rPr>
              <w:t>4</w:t>
            </w:r>
            <w:r w:rsidRPr="00B84AC7">
              <w:rPr>
                <w:vertAlign w:val="superscript"/>
              </w:rPr>
              <w:t>2-</w:t>
            </w:r>
            <w:r w:rsidRPr="00B84AC7">
              <w:t>(aq)   +   2 H</w:t>
            </w:r>
            <w:r w:rsidRPr="00B84AC7">
              <w:rPr>
                <w:vertAlign w:val="superscript"/>
              </w:rPr>
              <w:t>+</w:t>
            </w:r>
            <w:r w:rsidRPr="00B84AC7">
              <w:t xml:space="preserve">(aq)   </w:t>
            </w:r>
            <w:r w:rsidRPr="00B84AC7">
              <w:rPr>
                <w:rFonts w:ascii="Cambria Math" w:hAnsi="Cambria Math" w:cs="Cambria Math"/>
              </w:rPr>
              <w:t>⇌</w:t>
            </w:r>
            <w:r w:rsidRPr="00B84AC7">
              <w:t xml:space="preserve">   Cr</w:t>
            </w:r>
            <w:r w:rsidRPr="00B84AC7">
              <w:rPr>
                <w:vertAlign w:val="subscript"/>
              </w:rPr>
              <w:t>2</w:t>
            </w:r>
            <w:r w:rsidRPr="00B84AC7">
              <w:t>O</w:t>
            </w:r>
            <w:r w:rsidRPr="00B84AC7">
              <w:rPr>
                <w:vertAlign w:val="subscript"/>
              </w:rPr>
              <w:t>7</w:t>
            </w:r>
            <w:r w:rsidRPr="00B84AC7">
              <w:rPr>
                <w:vertAlign w:val="superscript"/>
              </w:rPr>
              <w:t>2-</w:t>
            </w:r>
            <w:r w:rsidRPr="00B84AC7">
              <w:t>(aq)   +   H</w:t>
            </w:r>
            <w:r w:rsidRPr="00B84AC7">
              <w:rPr>
                <w:vertAlign w:val="subscript"/>
              </w:rPr>
              <w:t>2</w:t>
            </w:r>
            <w:r w:rsidRPr="00B84AC7">
              <w:t>O(ℓ)</w:t>
            </w:r>
          </w:p>
        </w:tc>
      </w:tr>
      <w:tr w:rsidR="00B80739" w:rsidRPr="00B84AC7" w:rsidTr="00B80739">
        <w:trPr>
          <w:trHeight w:val="995"/>
        </w:trPr>
        <w:tc>
          <w:tcPr>
            <w:tcW w:w="1426" w:type="dxa"/>
            <w:vAlign w:val="center"/>
          </w:tcPr>
          <w:p w:rsidR="00B80739" w:rsidRPr="00B84AC7" w:rsidRDefault="00B80739" w:rsidP="00B825ED">
            <w:pPr>
              <w:pStyle w:val="ListParagraph"/>
              <w:tabs>
                <w:tab w:val="right" w:pos="10490"/>
              </w:tabs>
              <w:ind w:left="0"/>
              <w:jc w:val="center"/>
              <w:rPr>
                <w:b/>
              </w:rPr>
            </w:pPr>
            <w:r w:rsidRPr="00B84AC7">
              <w:rPr>
                <w:b/>
              </w:rPr>
              <w:t>Equilibrium constant expression</w:t>
            </w:r>
          </w:p>
        </w:tc>
        <w:tc>
          <w:tcPr>
            <w:tcW w:w="8608" w:type="dxa"/>
            <w:vAlign w:val="center"/>
          </w:tcPr>
          <w:p w:rsidR="00B80739" w:rsidRPr="00B84AC7" w:rsidRDefault="00B80739" w:rsidP="00B825ED">
            <w:pPr>
              <w:pStyle w:val="ListParagraph"/>
              <w:tabs>
                <w:tab w:val="right" w:pos="10490"/>
              </w:tabs>
              <w:ind w:left="0"/>
              <w:jc w:val="center"/>
            </w:pPr>
          </w:p>
        </w:tc>
      </w:tr>
    </w:tbl>
    <w:p w:rsidR="00D64C55" w:rsidRPr="00B84AC7" w:rsidRDefault="00D64C55" w:rsidP="00D64C55">
      <w:pPr>
        <w:tabs>
          <w:tab w:val="right" w:leader="dot" w:pos="10490"/>
        </w:tabs>
        <w:spacing w:line="240" w:lineRule="auto"/>
        <w:rPr>
          <w:b/>
        </w:rPr>
      </w:pPr>
      <w:r w:rsidRPr="00B84AC7">
        <w:br w:type="column"/>
      </w:r>
      <w:r w:rsidRPr="00B84AC7">
        <w:rPr>
          <w:b/>
        </w:rPr>
        <w:lastRenderedPageBreak/>
        <w:t xml:space="preserve">TEE </w:t>
      </w:r>
      <w:r w:rsidR="000B1EC1" w:rsidRPr="00B84AC7">
        <w:rPr>
          <w:b/>
        </w:rPr>
        <w:t xml:space="preserve">2009 </w:t>
      </w:r>
      <w:r w:rsidRPr="00B84AC7">
        <w:rPr>
          <w:b/>
        </w:rPr>
        <w:t>SA Q5:</w:t>
      </w:r>
    </w:p>
    <w:p w:rsidR="00D64C55" w:rsidRPr="00B84AC7" w:rsidRDefault="00D64C55" w:rsidP="00D64C55">
      <w:pPr>
        <w:tabs>
          <w:tab w:val="right" w:pos="10490"/>
        </w:tabs>
        <w:spacing w:line="240" w:lineRule="auto"/>
      </w:pPr>
      <w:r w:rsidRPr="00B84AC7">
        <w:t>Solid magnesium hydroxide is added to a beaker of water. The water is stirred and the contents of the beaker left to settle. A saturated solution is formed, with undissolved magnesium hydroxide at the bottom of the beaker. The system can be shown by the following equation:</w:t>
      </w:r>
    </w:p>
    <w:p w:rsidR="00D64C55" w:rsidRPr="00B84AC7" w:rsidRDefault="00D64C55" w:rsidP="00D64C55">
      <w:pPr>
        <w:tabs>
          <w:tab w:val="right" w:pos="10490"/>
        </w:tabs>
        <w:spacing w:line="240" w:lineRule="auto"/>
        <w:jc w:val="center"/>
      </w:pPr>
      <w:r w:rsidRPr="00B84AC7">
        <w:t>Mg(OH)</w:t>
      </w:r>
      <w:r w:rsidRPr="00B84AC7">
        <w:rPr>
          <w:vertAlign w:val="subscript"/>
        </w:rPr>
        <w:t>2</w:t>
      </w:r>
      <w:r w:rsidRPr="00B84AC7">
        <w:t xml:space="preserve">(s)   </w:t>
      </w:r>
      <w:r w:rsidRPr="00B84AC7">
        <w:rPr>
          <w:rFonts w:ascii="Cambria Math" w:hAnsi="Cambria Math" w:cs="Cambria Math"/>
        </w:rPr>
        <w:t>⇌</w:t>
      </w:r>
      <w:r w:rsidRPr="00B84AC7">
        <w:t xml:space="preserve">   Mg</w:t>
      </w:r>
      <w:r w:rsidRPr="00B84AC7">
        <w:rPr>
          <w:vertAlign w:val="superscript"/>
        </w:rPr>
        <w:t>2+</w:t>
      </w:r>
      <w:r w:rsidRPr="00B84AC7">
        <w:t>(aq)   +   2 OH</w:t>
      </w:r>
      <w:r w:rsidRPr="00B84AC7">
        <w:rPr>
          <w:vertAlign w:val="superscript"/>
        </w:rPr>
        <w:t>-</w:t>
      </w:r>
      <w:r w:rsidRPr="00B84AC7">
        <w:t>(aq)</w:t>
      </w:r>
    </w:p>
    <w:p w:rsidR="00D64C55" w:rsidRPr="00B84AC7" w:rsidRDefault="00D64C55" w:rsidP="00D64C55">
      <w:pPr>
        <w:tabs>
          <w:tab w:val="right" w:pos="10490"/>
        </w:tabs>
        <w:spacing w:line="240" w:lineRule="auto"/>
        <w:jc w:val="center"/>
      </w:pPr>
    </w:p>
    <w:p w:rsidR="00D64C55" w:rsidRPr="00B84AC7" w:rsidRDefault="00D64C55" w:rsidP="003D2487">
      <w:pPr>
        <w:pStyle w:val="ListParagraph"/>
        <w:numPr>
          <w:ilvl w:val="0"/>
          <w:numId w:val="54"/>
        </w:numPr>
        <w:tabs>
          <w:tab w:val="right" w:pos="10490"/>
        </w:tabs>
      </w:pPr>
      <w:r w:rsidRPr="00B84AC7">
        <w:t xml:space="preserve">The system is allowed to come to equilibrium. Explain why the amount of solid present remains constant.  </w:t>
      </w:r>
      <w:r w:rsidRPr="00B84AC7">
        <w:tab/>
        <w:t>(1 mark)</w:t>
      </w:r>
    </w:p>
    <w:p w:rsidR="00D64C55" w:rsidRPr="00B84AC7" w:rsidRDefault="00D64C55" w:rsidP="00D64C55">
      <w:pPr>
        <w:pStyle w:val="ListParagraph"/>
        <w:tabs>
          <w:tab w:val="right" w:pos="10490"/>
        </w:tabs>
      </w:pPr>
    </w:p>
    <w:p w:rsidR="00D64C55" w:rsidRPr="00B84AC7" w:rsidRDefault="00D64C55" w:rsidP="00D64C55">
      <w:pPr>
        <w:pStyle w:val="ListParagraph"/>
        <w:tabs>
          <w:tab w:val="right" w:leader="dot" w:pos="10490"/>
        </w:tabs>
        <w:spacing w:line="240" w:lineRule="auto"/>
      </w:pPr>
      <w:r w:rsidRPr="00B84AC7">
        <w:tab/>
      </w:r>
    </w:p>
    <w:p w:rsidR="00D64C55" w:rsidRPr="00B84AC7" w:rsidRDefault="00D64C55" w:rsidP="00D64C55">
      <w:pPr>
        <w:pStyle w:val="ListParagraph"/>
        <w:tabs>
          <w:tab w:val="right" w:leader="dot" w:pos="10490"/>
        </w:tabs>
        <w:spacing w:line="240" w:lineRule="auto"/>
      </w:pPr>
    </w:p>
    <w:p w:rsidR="00D64C55" w:rsidRPr="00B84AC7" w:rsidRDefault="00D64C55" w:rsidP="00D64C55">
      <w:pPr>
        <w:pStyle w:val="ListParagraph"/>
        <w:tabs>
          <w:tab w:val="right" w:leader="dot" w:pos="10490"/>
        </w:tabs>
        <w:spacing w:line="240" w:lineRule="auto"/>
      </w:pPr>
      <w:r w:rsidRPr="00B84AC7">
        <w:tab/>
      </w:r>
    </w:p>
    <w:p w:rsidR="00D64C55" w:rsidRPr="00B84AC7" w:rsidRDefault="00D64C55" w:rsidP="00D64C55">
      <w:pPr>
        <w:tabs>
          <w:tab w:val="right" w:pos="10490"/>
        </w:tabs>
        <w:spacing w:line="240" w:lineRule="auto"/>
        <w:jc w:val="center"/>
      </w:pPr>
    </w:p>
    <w:p w:rsidR="00D64C55" w:rsidRPr="00B84AC7" w:rsidRDefault="00D64C55" w:rsidP="003D2487">
      <w:pPr>
        <w:pStyle w:val="ListParagraph"/>
        <w:numPr>
          <w:ilvl w:val="0"/>
          <w:numId w:val="54"/>
        </w:numPr>
        <w:tabs>
          <w:tab w:val="right" w:pos="10490"/>
        </w:tabs>
      </w:pPr>
      <w:r w:rsidRPr="00B84AC7">
        <w:t xml:space="preserve">The changes indicated in the table below are now imposed onto the system. Predict and explain the effect these changes have on the amount of solid magnesium hydroxide in the beaker once equilibrium is re-established.  </w:t>
      </w:r>
      <w:r w:rsidRPr="00B84AC7">
        <w:tab/>
        <w:t>(6 marks)</w:t>
      </w:r>
    </w:p>
    <w:tbl>
      <w:tblPr>
        <w:tblStyle w:val="TableGrid"/>
        <w:tblW w:w="0" w:type="auto"/>
        <w:tblLayout w:type="fixed"/>
        <w:tblLook w:val="04A0" w:firstRow="1" w:lastRow="0" w:firstColumn="1" w:lastColumn="0" w:noHBand="0" w:noVBand="1"/>
      </w:tblPr>
      <w:tblGrid>
        <w:gridCol w:w="1951"/>
        <w:gridCol w:w="2977"/>
        <w:gridCol w:w="5826"/>
      </w:tblGrid>
      <w:tr w:rsidR="00D64C55" w:rsidRPr="00B84AC7" w:rsidTr="00D64C55">
        <w:trPr>
          <w:trHeight w:val="343"/>
        </w:trPr>
        <w:tc>
          <w:tcPr>
            <w:tcW w:w="1951" w:type="dxa"/>
            <w:vAlign w:val="center"/>
          </w:tcPr>
          <w:p w:rsidR="00D64C55" w:rsidRPr="00B84AC7" w:rsidRDefault="00D64C55" w:rsidP="00B825ED">
            <w:pPr>
              <w:tabs>
                <w:tab w:val="right" w:leader="dot" w:pos="10490"/>
              </w:tabs>
              <w:jc w:val="center"/>
              <w:rPr>
                <w:b/>
              </w:rPr>
            </w:pPr>
            <w:r w:rsidRPr="00B84AC7">
              <w:rPr>
                <w:b/>
              </w:rPr>
              <w:t>Imposed change</w:t>
            </w:r>
          </w:p>
        </w:tc>
        <w:tc>
          <w:tcPr>
            <w:tcW w:w="2977" w:type="dxa"/>
            <w:vAlign w:val="center"/>
          </w:tcPr>
          <w:p w:rsidR="00D64C55" w:rsidRPr="00B84AC7" w:rsidRDefault="00D64C55" w:rsidP="00B825ED">
            <w:pPr>
              <w:tabs>
                <w:tab w:val="right" w:leader="dot" w:pos="10490"/>
              </w:tabs>
              <w:jc w:val="center"/>
              <w:rPr>
                <w:b/>
              </w:rPr>
            </w:pPr>
            <w:r w:rsidRPr="00B84AC7">
              <w:rPr>
                <w:b/>
              </w:rPr>
              <w:t>Effect on solid Mg(OH)</w:t>
            </w:r>
            <w:r w:rsidRPr="00B84AC7">
              <w:rPr>
                <w:b/>
                <w:vertAlign w:val="subscript"/>
              </w:rPr>
              <w:t>2</w:t>
            </w:r>
          </w:p>
          <w:p w:rsidR="00D64C55" w:rsidRPr="00B84AC7" w:rsidRDefault="00D64C55" w:rsidP="00B825ED">
            <w:pPr>
              <w:tabs>
                <w:tab w:val="right" w:leader="dot" w:pos="10490"/>
              </w:tabs>
              <w:jc w:val="center"/>
              <w:rPr>
                <w:b/>
              </w:rPr>
            </w:pPr>
            <w:r w:rsidRPr="00B84AC7">
              <w:rPr>
                <w:b/>
              </w:rPr>
              <w:t>(write ‘increase’, ‘decrease’ or ‘no change’)</w:t>
            </w:r>
          </w:p>
        </w:tc>
        <w:tc>
          <w:tcPr>
            <w:tcW w:w="5826" w:type="dxa"/>
            <w:vAlign w:val="center"/>
          </w:tcPr>
          <w:p w:rsidR="00D64C55" w:rsidRPr="00B84AC7" w:rsidRDefault="00D64C55" w:rsidP="00B825ED">
            <w:pPr>
              <w:tabs>
                <w:tab w:val="right" w:leader="dot" w:pos="10490"/>
              </w:tabs>
              <w:jc w:val="center"/>
              <w:rPr>
                <w:b/>
              </w:rPr>
            </w:pPr>
            <w:r w:rsidRPr="00B84AC7">
              <w:rPr>
                <w:b/>
              </w:rPr>
              <w:t>Explanation</w:t>
            </w:r>
          </w:p>
        </w:tc>
      </w:tr>
      <w:tr w:rsidR="00D64C55" w:rsidRPr="00B84AC7" w:rsidTr="00D64C55">
        <w:trPr>
          <w:trHeight w:val="2054"/>
        </w:trPr>
        <w:tc>
          <w:tcPr>
            <w:tcW w:w="1951" w:type="dxa"/>
            <w:vAlign w:val="center"/>
          </w:tcPr>
          <w:p w:rsidR="00D64C55" w:rsidRPr="00B84AC7" w:rsidRDefault="00D64C55" w:rsidP="00B825ED">
            <w:pPr>
              <w:tabs>
                <w:tab w:val="right" w:leader="dot" w:pos="10490"/>
              </w:tabs>
              <w:jc w:val="center"/>
            </w:pPr>
            <w:r w:rsidRPr="00B84AC7">
              <w:t>A little concentrated sodium hydroxide solution is added</w:t>
            </w:r>
          </w:p>
        </w:tc>
        <w:tc>
          <w:tcPr>
            <w:tcW w:w="2977" w:type="dxa"/>
            <w:vAlign w:val="center"/>
          </w:tcPr>
          <w:p w:rsidR="00D64C55" w:rsidRPr="00B84AC7" w:rsidRDefault="00D64C55" w:rsidP="00D64C55">
            <w:pPr>
              <w:tabs>
                <w:tab w:val="right" w:leader="dot" w:pos="10490"/>
              </w:tabs>
            </w:pPr>
          </w:p>
        </w:tc>
        <w:tc>
          <w:tcPr>
            <w:tcW w:w="5826" w:type="dxa"/>
            <w:vAlign w:val="center"/>
          </w:tcPr>
          <w:p w:rsidR="00D64C55" w:rsidRPr="00B84AC7" w:rsidRDefault="00D64C55" w:rsidP="00D64C55">
            <w:pPr>
              <w:tabs>
                <w:tab w:val="right" w:leader="dot" w:pos="10490"/>
              </w:tabs>
            </w:pPr>
          </w:p>
        </w:tc>
      </w:tr>
      <w:tr w:rsidR="00D64C55" w:rsidRPr="00B84AC7" w:rsidTr="00D64C55">
        <w:trPr>
          <w:trHeight w:val="2054"/>
        </w:trPr>
        <w:tc>
          <w:tcPr>
            <w:tcW w:w="1951" w:type="dxa"/>
            <w:vAlign w:val="center"/>
          </w:tcPr>
          <w:p w:rsidR="00D64C55" w:rsidRPr="00B84AC7" w:rsidRDefault="00D64C55" w:rsidP="00B825ED">
            <w:pPr>
              <w:tabs>
                <w:tab w:val="right" w:leader="dot" w:pos="10490"/>
              </w:tabs>
              <w:jc w:val="center"/>
            </w:pPr>
            <w:r w:rsidRPr="00B84AC7">
              <w:t>Some sodium phosphate solution is added to the beaker</w:t>
            </w:r>
          </w:p>
        </w:tc>
        <w:tc>
          <w:tcPr>
            <w:tcW w:w="2977" w:type="dxa"/>
            <w:vAlign w:val="center"/>
          </w:tcPr>
          <w:p w:rsidR="00D64C55" w:rsidRPr="00B84AC7" w:rsidRDefault="00D64C55" w:rsidP="00D64C55">
            <w:pPr>
              <w:tabs>
                <w:tab w:val="right" w:leader="dot" w:pos="10490"/>
              </w:tabs>
            </w:pPr>
          </w:p>
        </w:tc>
        <w:tc>
          <w:tcPr>
            <w:tcW w:w="5826" w:type="dxa"/>
            <w:vAlign w:val="center"/>
          </w:tcPr>
          <w:p w:rsidR="00D64C55" w:rsidRPr="00B84AC7" w:rsidRDefault="00D64C55" w:rsidP="00B825ED">
            <w:pPr>
              <w:tabs>
                <w:tab w:val="right" w:leader="dot" w:pos="10490"/>
              </w:tabs>
              <w:jc w:val="center"/>
            </w:pPr>
          </w:p>
        </w:tc>
      </w:tr>
      <w:tr w:rsidR="00D64C55" w:rsidRPr="00B84AC7" w:rsidTr="00D64C55">
        <w:trPr>
          <w:trHeight w:val="2054"/>
        </w:trPr>
        <w:tc>
          <w:tcPr>
            <w:tcW w:w="1951" w:type="dxa"/>
            <w:vAlign w:val="center"/>
          </w:tcPr>
          <w:p w:rsidR="00D64C55" w:rsidRPr="00B84AC7" w:rsidRDefault="00D64C55" w:rsidP="00B825ED">
            <w:pPr>
              <w:tabs>
                <w:tab w:val="right" w:leader="dot" w:pos="10490"/>
              </w:tabs>
              <w:jc w:val="center"/>
            </w:pPr>
            <w:r w:rsidRPr="00B84AC7">
              <w:t>More water is added to the beaker</w:t>
            </w:r>
          </w:p>
        </w:tc>
        <w:tc>
          <w:tcPr>
            <w:tcW w:w="2977" w:type="dxa"/>
            <w:vAlign w:val="center"/>
          </w:tcPr>
          <w:p w:rsidR="00D64C55" w:rsidRPr="00B84AC7" w:rsidRDefault="00D64C55" w:rsidP="00D64C55">
            <w:pPr>
              <w:tabs>
                <w:tab w:val="right" w:leader="dot" w:pos="10490"/>
              </w:tabs>
            </w:pPr>
          </w:p>
        </w:tc>
        <w:tc>
          <w:tcPr>
            <w:tcW w:w="5826" w:type="dxa"/>
            <w:vAlign w:val="center"/>
          </w:tcPr>
          <w:p w:rsidR="00D64C55" w:rsidRPr="00B84AC7" w:rsidRDefault="00D64C55" w:rsidP="00B825ED">
            <w:pPr>
              <w:tabs>
                <w:tab w:val="right" w:leader="dot" w:pos="10490"/>
              </w:tabs>
              <w:jc w:val="center"/>
            </w:pPr>
          </w:p>
        </w:tc>
      </w:tr>
    </w:tbl>
    <w:p w:rsidR="001D7836" w:rsidRPr="00B84AC7" w:rsidRDefault="001D7836" w:rsidP="001D7836">
      <w:pPr>
        <w:pStyle w:val="ListParagraph"/>
        <w:tabs>
          <w:tab w:val="right" w:pos="10490"/>
        </w:tabs>
      </w:pPr>
    </w:p>
    <w:p w:rsidR="00B825ED" w:rsidRPr="00B84AC7" w:rsidRDefault="00B825ED" w:rsidP="00B825ED">
      <w:pPr>
        <w:tabs>
          <w:tab w:val="right" w:pos="10490"/>
        </w:tabs>
        <w:rPr>
          <w:b/>
        </w:rPr>
      </w:pPr>
      <w:r w:rsidRPr="00B84AC7">
        <w:rPr>
          <w:b/>
        </w:rPr>
        <w:lastRenderedPageBreak/>
        <w:t>WACE 2010 Q28:</w:t>
      </w:r>
    </w:p>
    <w:p w:rsidR="00B825ED" w:rsidRPr="00B84AC7" w:rsidRDefault="00B825ED" w:rsidP="00B825ED">
      <w:pPr>
        <w:tabs>
          <w:tab w:val="right" w:pos="10490"/>
        </w:tabs>
      </w:pPr>
      <w:r w:rsidRPr="00B84AC7">
        <w:t>Ammonia is able to react with itself in the process known as ‘self-ionisation’. The equation for the self-ionisation of ammonia is below.</w:t>
      </w:r>
    </w:p>
    <w:p w:rsidR="00B825ED" w:rsidRPr="00B84AC7" w:rsidRDefault="00B825ED" w:rsidP="00B825ED">
      <w:pPr>
        <w:tabs>
          <w:tab w:val="right" w:pos="10490"/>
        </w:tabs>
        <w:jc w:val="center"/>
      </w:pPr>
      <w:r w:rsidRPr="00B84AC7">
        <w:t>NH</w:t>
      </w:r>
      <w:r w:rsidRPr="00B84AC7">
        <w:rPr>
          <w:vertAlign w:val="subscript"/>
        </w:rPr>
        <w:t>3</w:t>
      </w:r>
      <w:r w:rsidRPr="00B84AC7">
        <w:t>(aq)   +   NH</w:t>
      </w:r>
      <w:r w:rsidRPr="00B84AC7">
        <w:rPr>
          <w:vertAlign w:val="subscript"/>
        </w:rPr>
        <w:t>3</w:t>
      </w:r>
      <w:r w:rsidRPr="00B84AC7">
        <w:t xml:space="preserve">(aq)   </w:t>
      </w:r>
      <w:r w:rsidRPr="00B84AC7">
        <w:rPr>
          <w:rFonts w:ascii="Cambria Math" w:hAnsi="Cambria Math" w:cs="Cambria Math"/>
        </w:rPr>
        <w:t>⇌</w:t>
      </w:r>
      <w:r w:rsidRPr="00B84AC7">
        <w:t xml:space="preserve">   NH</w:t>
      </w:r>
      <w:r w:rsidRPr="00B84AC7">
        <w:rPr>
          <w:vertAlign w:val="subscript"/>
        </w:rPr>
        <w:t>4</w:t>
      </w:r>
      <w:r w:rsidRPr="00B84AC7">
        <w:rPr>
          <w:vertAlign w:val="superscript"/>
        </w:rPr>
        <w:t>+</w:t>
      </w:r>
      <w:r w:rsidRPr="00B84AC7">
        <w:t>(aq)   +   NH</w:t>
      </w:r>
      <w:r w:rsidRPr="00B84AC7">
        <w:rPr>
          <w:vertAlign w:val="subscript"/>
        </w:rPr>
        <w:t>2</w:t>
      </w:r>
      <w:r w:rsidRPr="00B84AC7">
        <w:rPr>
          <w:vertAlign w:val="superscript"/>
        </w:rPr>
        <w:t>-</w:t>
      </w:r>
      <w:r w:rsidRPr="00B84AC7">
        <w:t>(aq)</w:t>
      </w:r>
    </w:p>
    <w:p w:rsidR="00B825ED" w:rsidRPr="00B84AC7" w:rsidRDefault="00B825ED" w:rsidP="003D2487">
      <w:pPr>
        <w:pStyle w:val="ListParagraph"/>
        <w:numPr>
          <w:ilvl w:val="0"/>
          <w:numId w:val="51"/>
        </w:numPr>
        <w:tabs>
          <w:tab w:val="right" w:pos="10490"/>
        </w:tabs>
      </w:pPr>
      <w:r w:rsidRPr="00B84AC7">
        <w:t xml:space="preserve">At standard temperature and pressure, the equilibrium constant, K, for this reaction is about </w:t>
      </w:r>
      <w:r w:rsidRPr="00B84AC7">
        <w:br/>
        <w:t>1 × 10</w:t>
      </w:r>
      <w:r w:rsidRPr="00B84AC7">
        <w:rPr>
          <w:vertAlign w:val="superscript"/>
        </w:rPr>
        <w:t>-30</w:t>
      </w:r>
      <w:r w:rsidRPr="00B84AC7">
        <w:t>. The self-ionisation of ammonia is an endothermic process. Will the value of K be less than or greater than 1 × 10</w:t>
      </w:r>
      <w:r w:rsidRPr="00B84AC7">
        <w:rPr>
          <w:vertAlign w:val="superscript"/>
        </w:rPr>
        <w:t>-30</w:t>
      </w:r>
      <w:r w:rsidRPr="00B84AC7">
        <w:t xml:space="preserve"> at temperatures greater than 0 °C? Explain.  </w:t>
      </w:r>
      <w:r w:rsidRPr="00B84AC7">
        <w:tab/>
        <w:t xml:space="preserve">(3 marks) </w:t>
      </w:r>
    </w:p>
    <w:p w:rsidR="00B825ED" w:rsidRPr="00B84AC7" w:rsidRDefault="00B825ED" w:rsidP="00B825ED">
      <w:pPr>
        <w:pStyle w:val="ListParagraph"/>
        <w:tabs>
          <w:tab w:val="right" w:pos="10490"/>
        </w:tabs>
      </w:pPr>
    </w:p>
    <w:p w:rsidR="00B825ED" w:rsidRPr="00B84AC7" w:rsidRDefault="00B825ED" w:rsidP="00B825ED">
      <w:pPr>
        <w:pStyle w:val="ListParagraph"/>
        <w:tabs>
          <w:tab w:val="right" w:leader="dot" w:pos="10490"/>
        </w:tabs>
        <w:spacing w:line="240" w:lineRule="auto"/>
      </w:pPr>
      <w:r w:rsidRPr="00B84AC7">
        <w:tab/>
      </w:r>
    </w:p>
    <w:p w:rsidR="00B825ED" w:rsidRPr="00B84AC7" w:rsidRDefault="00B825ED" w:rsidP="00B825ED">
      <w:pPr>
        <w:pStyle w:val="ListParagraph"/>
        <w:tabs>
          <w:tab w:val="right" w:leader="dot" w:pos="10490"/>
        </w:tabs>
        <w:spacing w:line="240" w:lineRule="auto"/>
      </w:pPr>
    </w:p>
    <w:p w:rsidR="00B825ED" w:rsidRPr="00B84AC7" w:rsidRDefault="00B825ED" w:rsidP="00B825ED">
      <w:pPr>
        <w:pStyle w:val="ListParagraph"/>
        <w:tabs>
          <w:tab w:val="right" w:leader="dot" w:pos="10490"/>
        </w:tabs>
        <w:spacing w:line="240" w:lineRule="auto"/>
      </w:pPr>
      <w:r w:rsidRPr="00B84AC7">
        <w:tab/>
      </w:r>
    </w:p>
    <w:p w:rsidR="00B825ED" w:rsidRPr="00B84AC7" w:rsidRDefault="00B825ED" w:rsidP="00B825ED">
      <w:pPr>
        <w:pStyle w:val="ListParagraph"/>
        <w:tabs>
          <w:tab w:val="right" w:leader="dot" w:pos="10490"/>
        </w:tabs>
        <w:spacing w:line="240" w:lineRule="auto"/>
      </w:pPr>
    </w:p>
    <w:p w:rsidR="00B825ED" w:rsidRPr="00B84AC7" w:rsidRDefault="00B825ED" w:rsidP="00B825ED">
      <w:pPr>
        <w:pStyle w:val="ListParagraph"/>
        <w:tabs>
          <w:tab w:val="right" w:leader="dot" w:pos="10490"/>
        </w:tabs>
        <w:spacing w:line="240" w:lineRule="auto"/>
      </w:pPr>
      <w:r w:rsidRPr="00B84AC7">
        <w:tab/>
      </w:r>
    </w:p>
    <w:p w:rsidR="00B825ED" w:rsidRPr="00B84AC7" w:rsidRDefault="00B825ED" w:rsidP="00B825ED">
      <w:pPr>
        <w:pStyle w:val="ListParagraph"/>
        <w:tabs>
          <w:tab w:val="right" w:leader="dot" w:pos="10490"/>
        </w:tabs>
        <w:spacing w:line="240" w:lineRule="auto"/>
      </w:pPr>
    </w:p>
    <w:p w:rsidR="00B825ED" w:rsidRPr="00B84AC7" w:rsidRDefault="00B825ED" w:rsidP="00B825ED">
      <w:pPr>
        <w:pStyle w:val="ListParagraph"/>
        <w:tabs>
          <w:tab w:val="right" w:leader="dot" w:pos="10490"/>
        </w:tabs>
        <w:spacing w:line="240" w:lineRule="auto"/>
      </w:pPr>
      <w:r w:rsidRPr="00B84AC7">
        <w:tab/>
      </w:r>
    </w:p>
    <w:p w:rsidR="00B825ED" w:rsidRPr="00B84AC7" w:rsidRDefault="00B825ED" w:rsidP="00B825ED">
      <w:pPr>
        <w:pStyle w:val="ListParagraph"/>
        <w:tabs>
          <w:tab w:val="right" w:leader="dot" w:pos="10490"/>
        </w:tabs>
        <w:spacing w:line="240" w:lineRule="auto"/>
      </w:pPr>
    </w:p>
    <w:p w:rsidR="00B825ED" w:rsidRPr="00B84AC7" w:rsidRDefault="00B825ED" w:rsidP="00B825ED">
      <w:pPr>
        <w:pStyle w:val="ListParagraph"/>
        <w:tabs>
          <w:tab w:val="right" w:leader="dot" w:pos="10490"/>
        </w:tabs>
        <w:spacing w:line="240" w:lineRule="auto"/>
      </w:pPr>
      <w:r w:rsidRPr="00B84AC7">
        <w:tab/>
      </w:r>
    </w:p>
    <w:p w:rsidR="00B825ED" w:rsidRPr="00B84AC7" w:rsidRDefault="00B825ED" w:rsidP="00B825ED">
      <w:pPr>
        <w:pStyle w:val="ListParagraph"/>
        <w:tabs>
          <w:tab w:val="right" w:leader="dot" w:pos="10490"/>
        </w:tabs>
        <w:spacing w:line="240" w:lineRule="auto"/>
      </w:pPr>
    </w:p>
    <w:p w:rsidR="00B825ED" w:rsidRPr="00B84AC7" w:rsidRDefault="00B825ED" w:rsidP="00B825ED">
      <w:pPr>
        <w:pStyle w:val="ListParagraph"/>
        <w:tabs>
          <w:tab w:val="right" w:leader="dot" w:pos="10490"/>
        </w:tabs>
        <w:spacing w:line="240" w:lineRule="auto"/>
      </w:pPr>
      <w:r w:rsidRPr="00B84AC7">
        <w:tab/>
      </w:r>
    </w:p>
    <w:p w:rsidR="00A2301B" w:rsidRPr="00B84AC7" w:rsidRDefault="00A2301B" w:rsidP="00A2301B">
      <w:pPr>
        <w:tabs>
          <w:tab w:val="right" w:leader="dot" w:pos="10490"/>
        </w:tabs>
        <w:spacing w:line="240" w:lineRule="auto"/>
      </w:pPr>
    </w:p>
    <w:p w:rsidR="007E48B4" w:rsidRPr="00B84AC7" w:rsidRDefault="007E48B4" w:rsidP="007E48B4">
      <w:pPr>
        <w:tabs>
          <w:tab w:val="right" w:pos="10490"/>
        </w:tabs>
        <w:rPr>
          <w:b/>
        </w:rPr>
      </w:pPr>
      <w:r w:rsidRPr="00B84AC7">
        <w:rPr>
          <w:b/>
        </w:rPr>
        <w:t>TEE 2007 SA Q6:</w:t>
      </w:r>
    </w:p>
    <w:p w:rsidR="007E48B4" w:rsidRPr="00B84AC7" w:rsidRDefault="007E48B4" w:rsidP="007E48B4">
      <w:pPr>
        <w:tabs>
          <w:tab w:val="right" w:pos="10490"/>
        </w:tabs>
      </w:pPr>
      <w:r w:rsidRPr="00B84AC7">
        <w:t>An equilibrium is set up in a test tube by suspending some finely powdered copper sulfide in a dilute solution of hydrochloric acid. The equation for the equilibrium is:</w:t>
      </w:r>
    </w:p>
    <w:p w:rsidR="007E48B4" w:rsidRPr="00B84AC7" w:rsidRDefault="007E48B4" w:rsidP="007E48B4">
      <w:pPr>
        <w:tabs>
          <w:tab w:val="right" w:pos="10490"/>
        </w:tabs>
        <w:jc w:val="center"/>
      </w:pPr>
      <w:r w:rsidRPr="00B84AC7">
        <w:t>CuS(s)   +   H</w:t>
      </w:r>
      <w:r w:rsidRPr="00B84AC7">
        <w:rPr>
          <w:vertAlign w:val="superscript"/>
        </w:rPr>
        <w:t>+</w:t>
      </w:r>
      <w:r w:rsidRPr="00B84AC7">
        <w:t xml:space="preserve">(aq)   </w:t>
      </w:r>
      <w:r w:rsidRPr="00B84AC7">
        <w:rPr>
          <w:rFonts w:ascii="Cambria Math" w:hAnsi="Cambria Math" w:cs="Cambria Math"/>
        </w:rPr>
        <w:t>⇌</w:t>
      </w:r>
      <w:r w:rsidRPr="00B84AC7">
        <w:t xml:space="preserve">   Cu</w:t>
      </w:r>
      <w:r w:rsidRPr="00B84AC7">
        <w:rPr>
          <w:vertAlign w:val="superscript"/>
        </w:rPr>
        <w:t>2+</w:t>
      </w:r>
      <w:r w:rsidRPr="00B84AC7">
        <w:t>(aq)   +   HS</w:t>
      </w:r>
      <w:r w:rsidRPr="00B84AC7">
        <w:rPr>
          <w:vertAlign w:val="superscript"/>
        </w:rPr>
        <w:t>-</w:t>
      </w:r>
      <w:r w:rsidRPr="00B84AC7">
        <w:t>(aq)</w:t>
      </w:r>
    </w:p>
    <w:p w:rsidR="007E48B4" w:rsidRPr="00B84AC7" w:rsidRDefault="007E48B4" w:rsidP="007E48B4">
      <w:pPr>
        <w:tabs>
          <w:tab w:val="right" w:pos="10490"/>
        </w:tabs>
      </w:pPr>
      <w:r w:rsidRPr="00B84AC7">
        <w:t>For each change, list:</w:t>
      </w:r>
    </w:p>
    <w:p w:rsidR="007E48B4" w:rsidRPr="00B84AC7" w:rsidRDefault="007E48B4" w:rsidP="003D2487">
      <w:pPr>
        <w:pStyle w:val="ListParagraph"/>
        <w:numPr>
          <w:ilvl w:val="0"/>
          <w:numId w:val="57"/>
        </w:numPr>
        <w:tabs>
          <w:tab w:val="right" w:pos="10490"/>
        </w:tabs>
      </w:pPr>
      <w:r w:rsidRPr="00B84AC7">
        <w:t xml:space="preserve">the </w:t>
      </w:r>
      <w:r w:rsidRPr="00B84AC7">
        <w:rPr>
          <w:b/>
        </w:rPr>
        <w:t>immediate</w:t>
      </w:r>
      <w:r w:rsidRPr="00B84AC7">
        <w:t xml:space="preserve"> effect on the rate of the forward reaction </w:t>
      </w:r>
    </w:p>
    <w:p w:rsidR="007E48B4" w:rsidRPr="00B84AC7" w:rsidRDefault="00807138" w:rsidP="003D2487">
      <w:pPr>
        <w:pStyle w:val="ListParagraph"/>
        <w:numPr>
          <w:ilvl w:val="0"/>
          <w:numId w:val="57"/>
        </w:numPr>
        <w:tabs>
          <w:tab w:val="right" w:pos="10490"/>
        </w:tabs>
      </w:pPr>
      <w:r w:rsidRPr="00B84AC7">
        <w:t>the effect on the yield of HS</w:t>
      </w:r>
      <w:r w:rsidRPr="00B84AC7">
        <w:rPr>
          <w:vertAlign w:val="superscript"/>
        </w:rPr>
        <w:t>-</w:t>
      </w:r>
      <w:r w:rsidRPr="00B84AC7">
        <w:t xml:space="preserve"> </w:t>
      </w:r>
      <w:r w:rsidRPr="00B84AC7">
        <w:rPr>
          <w:b/>
        </w:rPr>
        <w:t>after equilibrium has been re-established</w:t>
      </w:r>
    </w:p>
    <w:p w:rsidR="00807138" w:rsidRPr="00B84AC7" w:rsidRDefault="00807138" w:rsidP="00807138">
      <w:pPr>
        <w:tabs>
          <w:tab w:val="right" w:pos="10490"/>
        </w:tabs>
      </w:pPr>
      <w:r w:rsidRPr="00B84AC7">
        <w:t>Answers should be given as ‘increase’, ‘decrease’ or ‘no change’.</w:t>
      </w:r>
      <w:r w:rsidRPr="00B84AC7">
        <w:tab/>
        <w:t>(6 marks)</w:t>
      </w:r>
    </w:p>
    <w:tbl>
      <w:tblPr>
        <w:tblStyle w:val="TableGrid"/>
        <w:tblW w:w="0" w:type="auto"/>
        <w:tblLook w:val="04A0" w:firstRow="1" w:lastRow="0" w:firstColumn="1" w:lastColumn="0" w:noHBand="0" w:noVBand="1"/>
      </w:tblPr>
      <w:tblGrid>
        <w:gridCol w:w="3584"/>
        <w:gridCol w:w="3585"/>
        <w:gridCol w:w="3585"/>
      </w:tblGrid>
      <w:tr w:rsidR="007E48B4" w:rsidRPr="00B84AC7" w:rsidTr="00807138">
        <w:trPr>
          <w:trHeight w:val="639"/>
        </w:trPr>
        <w:tc>
          <w:tcPr>
            <w:tcW w:w="3584" w:type="dxa"/>
            <w:vAlign w:val="center"/>
          </w:tcPr>
          <w:p w:rsidR="007E48B4" w:rsidRPr="00B84AC7" w:rsidRDefault="007E48B4" w:rsidP="00807138">
            <w:pPr>
              <w:tabs>
                <w:tab w:val="right" w:pos="10490"/>
              </w:tabs>
              <w:jc w:val="center"/>
              <w:rPr>
                <w:b/>
              </w:rPr>
            </w:pPr>
            <w:r w:rsidRPr="00B84AC7">
              <w:rPr>
                <w:b/>
              </w:rPr>
              <w:t xml:space="preserve">Change made to </w:t>
            </w:r>
            <w:r w:rsidR="00807138" w:rsidRPr="00B84AC7">
              <w:rPr>
                <w:b/>
              </w:rPr>
              <w:br/>
            </w:r>
            <w:r w:rsidRPr="00B84AC7">
              <w:rPr>
                <w:b/>
              </w:rPr>
              <w:t>the equilibrium system</w:t>
            </w:r>
          </w:p>
        </w:tc>
        <w:tc>
          <w:tcPr>
            <w:tcW w:w="3585" w:type="dxa"/>
            <w:vAlign w:val="center"/>
          </w:tcPr>
          <w:p w:rsidR="007E48B4" w:rsidRPr="00B84AC7" w:rsidRDefault="00807138" w:rsidP="00807138">
            <w:pPr>
              <w:tabs>
                <w:tab w:val="right" w:pos="10490"/>
              </w:tabs>
              <w:jc w:val="center"/>
              <w:rPr>
                <w:b/>
              </w:rPr>
            </w:pPr>
            <w:r w:rsidRPr="00B84AC7">
              <w:rPr>
                <w:b/>
              </w:rPr>
              <w:t>Immediate</w:t>
            </w:r>
            <w:r w:rsidR="007E48B4" w:rsidRPr="00B84AC7">
              <w:rPr>
                <w:b/>
              </w:rPr>
              <w:t xml:space="preserve"> effect on </w:t>
            </w:r>
            <w:r w:rsidRPr="00B84AC7">
              <w:rPr>
                <w:b/>
              </w:rPr>
              <w:br/>
            </w:r>
            <w:r w:rsidR="007E48B4" w:rsidRPr="00B84AC7">
              <w:rPr>
                <w:b/>
              </w:rPr>
              <w:t>rate of forward reaction</w:t>
            </w:r>
          </w:p>
        </w:tc>
        <w:tc>
          <w:tcPr>
            <w:tcW w:w="3585" w:type="dxa"/>
            <w:vAlign w:val="center"/>
          </w:tcPr>
          <w:p w:rsidR="007E48B4" w:rsidRPr="00B84AC7" w:rsidRDefault="00807138" w:rsidP="00807138">
            <w:pPr>
              <w:tabs>
                <w:tab w:val="right" w:pos="10490"/>
              </w:tabs>
              <w:jc w:val="center"/>
              <w:rPr>
                <w:b/>
              </w:rPr>
            </w:pPr>
            <w:r w:rsidRPr="00B84AC7">
              <w:rPr>
                <w:b/>
              </w:rPr>
              <w:t xml:space="preserve">Effect on equilibrium </w:t>
            </w:r>
            <w:r w:rsidRPr="00B84AC7">
              <w:rPr>
                <w:b/>
              </w:rPr>
              <w:br/>
              <w:t>yield of HS</w:t>
            </w:r>
            <w:r w:rsidRPr="00B84AC7">
              <w:rPr>
                <w:b/>
                <w:vertAlign w:val="superscript"/>
              </w:rPr>
              <w:t>-</w:t>
            </w:r>
            <w:r w:rsidR="007E48B4" w:rsidRPr="00B84AC7">
              <w:rPr>
                <w:b/>
              </w:rPr>
              <w:t>(aq)</w:t>
            </w:r>
          </w:p>
        </w:tc>
      </w:tr>
      <w:tr w:rsidR="007E48B4" w:rsidRPr="00B84AC7" w:rsidTr="00807138">
        <w:trPr>
          <w:trHeight w:val="603"/>
        </w:trPr>
        <w:tc>
          <w:tcPr>
            <w:tcW w:w="3584" w:type="dxa"/>
            <w:vAlign w:val="center"/>
          </w:tcPr>
          <w:p w:rsidR="007E48B4" w:rsidRPr="00B84AC7" w:rsidRDefault="007E48B4" w:rsidP="00807138">
            <w:pPr>
              <w:tabs>
                <w:tab w:val="right" w:pos="10490"/>
              </w:tabs>
              <w:jc w:val="center"/>
            </w:pPr>
            <w:r w:rsidRPr="00B84AC7">
              <w:t>HCℓ(g) is passed into the solution</w:t>
            </w:r>
          </w:p>
        </w:tc>
        <w:tc>
          <w:tcPr>
            <w:tcW w:w="3585" w:type="dxa"/>
            <w:vAlign w:val="center"/>
          </w:tcPr>
          <w:p w:rsidR="007E48B4" w:rsidRPr="00B84AC7" w:rsidRDefault="007E48B4" w:rsidP="00807138">
            <w:pPr>
              <w:tabs>
                <w:tab w:val="right" w:pos="10490"/>
              </w:tabs>
              <w:jc w:val="center"/>
            </w:pPr>
          </w:p>
        </w:tc>
        <w:tc>
          <w:tcPr>
            <w:tcW w:w="3585" w:type="dxa"/>
            <w:vAlign w:val="center"/>
          </w:tcPr>
          <w:p w:rsidR="007E48B4" w:rsidRPr="00B84AC7" w:rsidRDefault="007E48B4" w:rsidP="00807138">
            <w:pPr>
              <w:tabs>
                <w:tab w:val="right" w:pos="10490"/>
              </w:tabs>
              <w:jc w:val="center"/>
            </w:pPr>
          </w:p>
        </w:tc>
      </w:tr>
      <w:tr w:rsidR="007E48B4" w:rsidRPr="00B84AC7" w:rsidTr="00807138">
        <w:trPr>
          <w:trHeight w:val="603"/>
        </w:trPr>
        <w:tc>
          <w:tcPr>
            <w:tcW w:w="3584" w:type="dxa"/>
            <w:vAlign w:val="center"/>
          </w:tcPr>
          <w:p w:rsidR="007E48B4" w:rsidRPr="00B84AC7" w:rsidRDefault="007E48B4" w:rsidP="00807138">
            <w:pPr>
              <w:tabs>
                <w:tab w:val="right" w:pos="10490"/>
              </w:tabs>
              <w:jc w:val="center"/>
            </w:pPr>
            <w:r w:rsidRPr="00B84AC7">
              <w:t>CuSO</w:t>
            </w:r>
            <w:r w:rsidRPr="00B84AC7">
              <w:rPr>
                <w:vertAlign w:val="subscript"/>
              </w:rPr>
              <w:t>4</w:t>
            </w:r>
            <w:r w:rsidRPr="00B84AC7">
              <w:t xml:space="preserve"> solution is added</w:t>
            </w:r>
          </w:p>
        </w:tc>
        <w:tc>
          <w:tcPr>
            <w:tcW w:w="3585" w:type="dxa"/>
            <w:vAlign w:val="center"/>
          </w:tcPr>
          <w:p w:rsidR="007E48B4" w:rsidRPr="00B84AC7" w:rsidRDefault="007E48B4" w:rsidP="00807138">
            <w:pPr>
              <w:tabs>
                <w:tab w:val="right" w:pos="10490"/>
              </w:tabs>
              <w:jc w:val="center"/>
            </w:pPr>
          </w:p>
        </w:tc>
        <w:tc>
          <w:tcPr>
            <w:tcW w:w="3585" w:type="dxa"/>
            <w:vAlign w:val="center"/>
          </w:tcPr>
          <w:p w:rsidR="007E48B4" w:rsidRPr="00B84AC7" w:rsidRDefault="007E48B4" w:rsidP="00807138">
            <w:pPr>
              <w:tabs>
                <w:tab w:val="right" w:pos="10490"/>
              </w:tabs>
              <w:jc w:val="center"/>
            </w:pPr>
          </w:p>
        </w:tc>
      </w:tr>
      <w:tr w:rsidR="007E48B4" w:rsidRPr="00B84AC7" w:rsidTr="00807138">
        <w:trPr>
          <w:trHeight w:val="603"/>
        </w:trPr>
        <w:tc>
          <w:tcPr>
            <w:tcW w:w="3584" w:type="dxa"/>
            <w:vAlign w:val="center"/>
          </w:tcPr>
          <w:p w:rsidR="007E48B4" w:rsidRPr="00B84AC7" w:rsidRDefault="00807138" w:rsidP="00807138">
            <w:pPr>
              <w:tabs>
                <w:tab w:val="right" w:pos="10490"/>
              </w:tabs>
              <w:jc w:val="center"/>
            </w:pPr>
            <w:r w:rsidRPr="00B84AC7">
              <w:t xml:space="preserve">More of the finely </w:t>
            </w:r>
            <w:r w:rsidRPr="00B84AC7">
              <w:br/>
              <w:t>powdered CuS is added</w:t>
            </w:r>
          </w:p>
        </w:tc>
        <w:tc>
          <w:tcPr>
            <w:tcW w:w="3585" w:type="dxa"/>
            <w:vAlign w:val="center"/>
          </w:tcPr>
          <w:p w:rsidR="007E48B4" w:rsidRPr="00B84AC7" w:rsidRDefault="007E48B4" w:rsidP="00807138">
            <w:pPr>
              <w:tabs>
                <w:tab w:val="right" w:pos="10490"/>
              </w:tabs>
              <w:jc w:val="center"/>
            </w:pPr>
          </w:p>
        </w:tc>
        <w:tc>
          <w:tcPr>
            <w:tcW w:w="3585" w:type="dxa"/>
            <w:vAlign w:val="center"/>
          </w:tcPr>
          <w:p w:rsidR="007E48B4" w:rsidRPr="00B84AC7" w:rsidRDefault="007E48B4" w:rsidP="00807138">
            <w:pPr>
              <w:tabs>
                <w:tab w:val="right" w:pos="10490"/>
              </w:tabs>
              <w:jc w:val="center"/>
            </w:pPr>
          </w:p>
        </w:tc>
      </w:tr>
    </w:tbl>
    <w:p w:rsidR="007E48B4" w:rsidRPr="00B84AC7" w:rsidRDefault="007E48B4" w:rsidP="007E48B4">
      <w:pPr>
        <w:tabs>
          <w:tab w:val="right" w:pos="10490"/>
        </w:tabs>
      </w:pPr>
    </w:p>
    <w:p w:rsidR="00075590" w:rsidRPr="00B84AC7" w:rsidRDefault="00B825ED" w:rsidP="00075590">
      <w:pPr>
        <w:tabs>
          <w:tab w:val="right" w:pos="10490"/>
        </w:tabs>
        <w:rPr>
          <w:b/>
        </w:rPr>
      </w:pPr>
      <w:r w:rsidRPr="00B84AC7">
        <w:rPr>
          <w:b/>
        </w:rPr>
        <w:br w:type="column"/>
      </w:r>
      <w:r w:rsidR="00075590" w:rsidRPr="00B84AC7">
        <w:rPr>
          <w:b/>
        </w:rPr>
        <w:lastRenderedPageBreak/>
        <w:t>TEE 2007 SA Q5:</w:t>
      </w:r>
    </w:p>
    <w:p w:rsidR="00075590" w:rsidRPr="00B84AC7" w:rsidRDefault="00075590" w:rsidP="00075590">
      <w:pPr>
        <w:tabs>
          <w:tab w:val="right" w:pos="10490"/>
        </w:tabs>
      </w:pPr>
      <w:r w:rsidRPr="00B84AC7">
        <w:t>Ammonia is an industrially important gas produced by the Haber process, as illustrated by the reaction below:</w:t>
      </w:r>
    </w:p>
    <w:p w:rsidR="00075590" w:rsidRPr="00B84AC7" w:rsidRDefault="00075590" w:rsidP="00075590">
      <w:pPr>
        <w:jc w:val="center"/>
      </w:pPr>
      <w:r w:rsidRPr="00B84AC7">
        <w:t>N</w:t>
      </w:r>
      <w:r w:rsidRPr="00B84AC7">
        <w:rPr>
          <w:vertAlign w:val="subscript"/>
        </w:rPr>
        <w:t>2</w:t>
      </w:r>
      <w:r w:rsidRPr="00B84AC7">
        <w:t>(g)   +   3 H</w:t>
      </w:r>
      <w:r w:rsidRPr="00B84AC7">
        <w:rPr>
          <w:vertAlign w:val="subscript"/>
        </w:rPr>
        <w:t>2</w:t>
      </w:r>
      <w:r w:rsidRPr="00B84AC7">
        <w:t xml:space="preserve">(g)   </w:t>
      </w:r>
      <w:r w:rsidRPr="00B84AC7">
        <w:rPr>
          <w:rFonts w:ascii="Cambria Math" w:hAnsi="Cambria Math" w:cs="Cambria Math"/>
        </w:rPr>
        <w:t>⇌</w:t>
      </w:r>
      <w:r w:rsidRPr="00B84AC7">
        <w:t xml:space="preserve">   2 NH</w:t>
      </w:r>
      <w:r w:rsidRPr="00B84AC7">
        <w:rPr>
          <w:vertAlign w:val="subscript"/>
        </w:rPr>
        <w:t>3</w:t>
      </w:r>
      <w:r w:rsidRPr="00B84AC7">
        <w:t>(g)</w:t>
      </w:r>
      <w:r w:rsidRPr="00B84AC7">
        <w:tab/>
      </w:r>
      <w:r w:rsidRPr="00B84AC7">
        <w:tab/>
        <w:t>ΔH = -92 kJ mol</w:t>
      </w:r>
      <w:r w:rsidRPr="00B84AC7">
        <w:rPr>
          <w:vertAlign w:val="superscript"/>
        </w:rPr>
        <w:t>-1</w:t>
      </w:r>
      <w:r w:rsidRPr="00B84AC7">
        <w:t xml:space="preserve">   (at 25 °C)</w:t>
      </w:r>
    </w:p>
    <w:p w:rsidR="00075590" w:rsidRPr="00B84AC7" w:rsidRDefault="00075590" w:rsidP="00075590">
      <w:pPr>
        <w:tabs>
          <w:tab w:val="right" w:pos="10490"/>
        </w:tabs>
      </w:pPr>
      <w:r w:rsidRPr="00B84AC7">
        <w:t>The reaction is catalysed by iron(III) oxide, Fe</w:t>
      </w:r>
      <w:r w:rsidRPr="00B84AC7">
        <w:rPr>
          <w:vertAlign w:val="subscript"/>
        </w:rPr>
        <w:t>2</w:t>
      </w:r>
      <w:r w:rsidRPr="00B84AC7">
        <w:t>O</w:t>
      </w:r>
      <w:r w:rsidRPr="00B84AC7">
        <w:rPr>
          <w:vertAlign w:val="subscript"/>
        </w:rPr>
        <w:t>3</w:t>
      </w:r>
      <w:r w:rsidRPr="00B84AC7">
        <w:t>.</w:t>
      </w:r>
    </w:p>
    <w:p w:rsidR="00075590" w:rsidRPr="00B84AC7" w:rsidRDefault="00075590" w:rsidP="00075590">
      <w:pPr>
        <w:tabs>
          <w:tab w:val="right" w:pos="10490"/>
        </w:tabs>
      </w:pPr>
    </w:p>
    <w:p w:rsidR="00075590" w:rsidRPr="00B84AC7" w:rsidRDefault="00075590" w:rsidP="00075590">
      <w:pPr>
        <w:tabs>
          <w:tab w:val="right" w:pos="10490"/>
        </w:tabs>
      </w:pPr>
      <w:r w:rsidRPr="00B84AC7">
        <w:t>The following graph shows the partial pressures of the three species involved in the reaction.</w:t>
      </w:r>
    </w:p>
    <w:p w:rsidR="00075590" w:rsidRPr="00B84AC7" w:rsidRDefault="00C450CE" w:rsidP="00075590">
      <w:pPr>
        <w:tabs>
          <w:tab w:val="right" w:pos="10490"/>
        </w:tabs>
        <w:jc w:val="center"/>
      </w:pPr>
      <w:r w:rsidRPr="00B84AC7">
        <w:rPr>
          <w:noProof/>
          <w:lang w:val="en-AU" w:eastAsia="en-AU"/>
        </w:rPr>
        <mc:AlternateContent>
          <mc:Choice Requires="wpg">
            <w:drawing>
              <wp:inline distT="0" distB="0" distL="0" distR="0" wp14:anchorId="659EEC12" wp14:editId="1CD350D9">
                <wp:extent cx="5966097" cy="3222891"/>
                <wp:effectExtent l="0" t="0" r="15875" b="0"/>
                <wp:docPr id="684" name="Group 684"/>
                <wp:cNvGraphicFramePr/>
                <a:graphic xmlns:a="http://schemas.openxmlformats.org/drawingml/2006/main">
                  <a:graphicData uri="http://schemas.microsoft.com/office/word/2010/wordprocessingGroup">
                    <wpg:wgp>
                      <wpg:cNvGrpSpPr/>
                      <wpg:grpSpPr>
                        <a:xfrm>
                          <a:off x="0" y="0"/>
                          <a:ext cx="5966097" cy="3222891"/>
                          <a:chOff x="0" y="0"/>
                          <a:chExt cx="5966097" cy="3222891"/>
                        </a:xfrm>
                      </wpg:grpSpPr>
                      <wps:wsp>
                        <wps:cNvPr id="601" name="Straight Connector 601"/>
                        <wps:cNvCnPr/>
                        <wps:spPr>
                          <a:xfrm>
                            <a:off x="527050" y="0"/>
                            <a:ext cx="0" cy="2571750"/>
                          </a:xfrm>
                          <a:prstGeom prst="line">
                            <a:avLst/>
                          </a:prstGeom>
                        </wps:spPr>
                        <wps:style>
                          <a:lnRef idx="1">
                            <a:schemeClr val="dk1"/>
                          </a:lnRef>
                          <a:fillRef idx="0">
                            <a:schemeClr val="dk1"/>
                          </a:fillRef>
                          <a:effectRef idx="0">
                            <a:schemeClr val="dk1"/>
                          </a:effectRef>
                          <a:fontRef idx="minor">
                            <a:schemeClr val="tx1"/>
                          </a:fontRef>
                        </wps:style>
                        <wps:bodyPr/>
                      </wps:wsp>
                      <wpg:grpSp>
                        <wpg:cNvPr id="643" name="Group 643"/>
                        <wpg:cNvGrpSpPr/>
                        <wpg:grpSpPr>
                          <a:xfrm>
                            <a:off x="0" y="292100"/>
                            <a:ext cx="5966097" cy="2930791"/>
                            <a:chOff x="0" y="0"/>
                            <a:chExt cx="5966097" cy="2930791"/>
                          </a:xfrm>
                        </wpg:grpSpPr>
                        <wpg:grpSp>
                          <wpg:cNvPr id="642" name="Group 642"/>
                          <wpg:cNvGrpSpPr/>
                          <wpg:grpSpPr>
                            <a:xfrm>
                              <a:off x="0" y="104008"/>
                              <a:ext cx="5966097" cy="2826783"/>
                              <a:chOff x="0" y="0"/>
                              <a:chExt cx="5966097" cy="2826783"/>
                            </a:xfrm>
                          </wpg:grpSpPr>
                          <wpg:grpSp>
                            <wpg:cNvPr id="641" name="Group 641"/>
                            <wpg:cNvGrpSpPr/>
                            <wpg:grpSpPr>
                              <a:xfrm>
                                <a:off x="0" y="0"/>
                                <a:ext cx="5966097" cy="2826783"/>
                                <a:chOff x="0" y="0"/>
                                <a:chExt cx="5966097" cy="2826783"/>
                              </a:xfrm>
                            </wpg:grpSpPr>
                            <wps:wsp>
                              <wps:cNvPr id="602" name="Straight Connector 602"/>
                              <wps:cNvCnPr/>
                              <wps:spPr>
                                <a:xfrm flipH="1">
                                  <a:off x="527323" y="2176609"/>
                                  <a:ext cx="5438774" cy="0"/>
                                </a:xfrm>
                                <a:prstGeom prst="line">
                                  <a:avLst/>
                                </a:prstGeom>
                              </wps:spPr>
                              <wps:style>
                                <a:lnRef idx="1">
                                  <a:schemeClr val="dk1"/>
                                </a:lnRef>
                                <a:fillRef idx="0">
                                  <a:schemeClr val="dk1"/>
                                </a:fillRef>
                                <a:effectRef idx="0">
                                  <a:schemeClr val="dk1"/>
                                </a:effectRef>
                                <a:fontRef idx="minor">
                                  <a:schemeClr val="tx1"/>
                                </a:fontRef>
                              </wps:style>
                              <wps:bodyPr/>
                            </wps:wsp>
                            <wps:wsp>
                              <wps:cNvPr id="615" name="Text Box 2"/>
                              <wps:cNvSpPr txBox="1">
                                <a:spLocks noChangeArrowheads="1"/>
                              </wps:cNvSpPr>
                              <wps:spPr bwMode="auto">
                                <a:xfrm>
                                  <a:off x="2619784" y="2518808"/>
                                  <a:ext cx="1228090" cy="307975"/>
                                </a:xfrm>
                                <a:prstGeom prst="rect">
                                  <a:avLst/>
                                </a:prstGeom>
                                <a:noFill/>
                                <a:ln w="9525">
                                  <a:noFill/>
                                  <a:miter lim="800000"/>
                                  <a:headEnd/>
                                  <a:tailEnd/>
                                </a:ln>
                              </wps:spPr>
                              <wps:txbx>
                                <w:txbxContent>
                                  <w:p w:rsidR="00AC7A73" w:rsidRPr="009E2D66" w:rsidRDefault="00AC7A73" w:rsidP="009E2D66">
                                    <w:r w:rsidRPr="009E2D66">
                                      <w:t>Time (minutes)</w:t>
                                    </w:r>
                                  </w:p>
                                </w:txbxContent>
                              </wps:txbx>
                              <wps:bodyPr rot="0" vert="horz" wrap="square" lIns="91440" tIns="45720" rIns="91440" bIns="45720" anchor="t" anchorCtr="0">
                                <a:noAutofit/>
                              </wps:bodyPr>
                            </wps:wsp>
                            <wps:wsp>
                              <wps:cNvPr id="616" name="Text Box 2"/>
                              <wps:cNvSpPr txBox="1">
                                <a:spLocks noChangeArrowheads="1"/>
                              </wps:cNvSpPr>
                              <wps:spPr bwMode="auto">
                                <a:xfrm>
                                  <a:off x="0" y="0"/>
                                  <a:ext cx="471225" cy="1256034"/>
                                </a:xfrm>
                                <a:prstGeom prst="rect">
                                  <a:avLst/>
                                </a:prstGeom>
                                <a:noFill/>
                                <a:ln w="9525">
                                  <a:noFill/>
                                  <a:miter lim="800000"/>
                                  <a:headEnd/>
                                  <a:tailEnd/>
                                </a:ln>
                              </wps:spPr>
                              <wps:txbx>
                                <w:txbxContent>
                                  <w:p w:rsidR="00AC7A73" w:rsidRPr="009E2D66" w:rsidRDefault="00AC7A73" w:rsidP="009E2D66">
                                    <w:r>
                                      <w:t>Pressure (atm)</w:t>
                                    </w:r>
                                  </w:p>
                                </w:txbxContent>
                              </wps:txbx>
                              <wps:bodyPr rot="0" vert="vert270" wrap="square" lIns="91440" tIns="45720" rIns="91440" bIns="45720" anchor="t" anchorCtr="0">
                                <a:noAutofit/>
                              </wps:bodyPr>
                            </wps:wsp>
                            <wps:wsp>
                              <wps:cNvPr id="630" name="Text Box 2"/>
                              <wps:cNvSpPr txBox="1">
                                <a:spLocks noChangeArrowheads="1"/>
                              </wps:cNvSpPr>
                              <wps:spPr bwMode="auto">
                                <a:xfrm>
                                  <a:off x="381468" y="2182219"/>
                                  <a:ext cx="303530" cy="307975"/>
                                </a:xfrm>
                                <a:prstGeom prst="rect">
                                  <a:avLst/>
                                </a:prstGeom>
                                <a:noFill/>
                                <a:ln w="9525">
                                  <a:noFill/>
                                  <a:miter lim="800000"/>
                                  <a:headEnd/>
                                  <a:tailEnd/>
                                </a:ln>
                              </wps:spPr>
                              <wps:txbx>
                                <w:txbxContent>
                                  <w:p w:rsidR="00AC7A73" w:rsidRPr="009E2D66" w:rsidRDefault="00AC7A73" w:rsidP="009E2D66">
                                    <w:pPr>
                                      <w:jc w:val="center"/>
                                    </w:pPr>
                                    <w:r>
                                      <w:t>0</w:t>
                                    </w:r>
                                  </w:p>
                                </w:txbxContent>
                              </wps:txbx>
                              <wps:bodyPr rot="0" vert="horz" wrap="square" lIns="91440" tIns="45720" rIns="91440" bIns="45720" anchor="t" anchorCtr="0">
                                <a:noAutofit/>
                              </wps:bodyPr>
                            </wps:wsp>
                            <wps:wsp>
                              <wps:cNvPr id="631" name="Text Box 2"/>
                              <wps:cNvSpPr txBox="1">
                                <a:spLocks noChangeArrowheads="1"/>
                              </wps:cNvSpPr>
                              <wps:spPr bwMode="auto">
                                <a:xfrm>
                                  <a:off x="1161232" y="2182219"/>
                                  <a:ext cx="454395" cy="307975"/>
                                </a:xfrm>
                                <a:prstGeom prst="rect">
                                  <a:avLst/>
                                </a:prstGeom>
                                <a:noFill/>
                                <a:ln w="9525">
                                  <a:noFill/>
                                  <a:miter lim="800000"/>
                                  <a:headEnd/>
                                  <a:tailEnd/>
                                </a:ln>
                              </wps:spPr>
                              <wps:txbx>
                                <w:txbxContent>
                                  <w:p w:rsidR="00AC7A73" w:rsidRPr="009E2D66" w:rsidRDefault="00AC7A73" w:rsidP="009E2D66">
                                    <w:pPr>
                                      <w:jc w:val="center"/>
                                    </w:pPr>
                                    <w:r>
                                      <w:t>10</w:t>
                                    </w:r>
                                  </w:p>
                                </w:txbxContent>
                              </wps:txbx>
                              <wps:bodyPr rot="0" vert="horz" wrap="square" lIns="91440" tIns="45720" rIns="91440" bIns="45720" anchor="t" anchorCtr="0">
                                <a:noAutofit/>
                              </wps:bodyPr>
                            </wps:wsp>
                            <wps:wsp>
                              <wps:cNvPr id="632" name="Text Box 2"/>
                              <wps:cNvSpPr txBox="1">
                                <a:spLocks noChangeArrowheads="1"/>
                              </wps:cNvSpPr>
                              <wps:spPr bwMode="auto">
                                <a:xfrm>
                                  <a:off x="2008314" y="2182219"/>
                                  <a:ext cx="454395" cy="307975"/>
                                </a:xfrm>
                                <a:prstGeom prst="rect">
                                  <a:avLst/>
                                </a:prstGeom>
                                <a:noFill/>
                                <a:ln w="9525">
                                  <a:noFill/>
                                  <a:miter lim="800000"/>
                                  <a:headEnd/>
                                  <a:tailEnd/>
                                </a:ln>
                              </wps:spPr>
                              <wps:txbx>
                                <w:txbxContent>
                                  <w:p w:rsidR="00AC7A73" w:rsidRPr="009E2D66" w:rsidRDefault="00AC7A73" w:rsidP="009E2D66">
                                    <w:pPr>
                                      <w:jc w:val="center"/>
                                    </w:pPr>
                                    <w:r>
                                      <w:t>20</w:t>
                                    </w:r>
                                  </w:p>
                                </w:txbxContent>
                              </wps:txbx>
                              <wps:bodyPr rot="0" vert="horz" wrap="square" lIns="91440" tIns="45720" rIns="91440" bIns="45720" anchor="t" anchorCtr="0">
                                <a:noAutofit/>
                              </wps:bodyPr>
                            </wps:wsp>
                            <wps:wsp>
                              <wps:cNvPr id="633" name="Text Box 2"/>
                              <wps:cNvSpPr txBox="1">
                                <a:spLocks noChangeArrowheads="1"/>
                              </wps:cNvSpPr>
                              <wps:spPr bwMode="auto">
                                <a:xfrm>
                                  <a:off x="2866616" y="2182219"/>
                                  <a:ext cx="454395" cy="307975"/>
                                </a:xfrm>
                                <a:prstGeom prst="rect">
                                  <a:avLst/>
                                </a:prstGeom>
                                <a:noFill/>
                                <a:ln w="9525">
                                  <a:noFill/>
                                  <a:miter lim="800000"/>
                                  <a:headEnd/>
                                  <a:tailEnd/>
                                </a:ln>
                              </wps:spPr>
                              <wps:txbx>
                                <w:txbxContent>
                                  <w:p w:rsidR="00AC7A73" w:rsidRPr="009E2D66" w:rsidRDefault="00AC7A73" w:rsidP="009E2D66">
                                    <w:pPr>
                                      <w:jc w:val="center"/>
                                    </w:pPr>
                                    <w:r>
                                      <w:t>30</w:t>
                                    </w:r>
                                  </w:p>
                                </w:txbxContent>
                              </wps:txbx>
                              <wps:bodyPr rot="0" vert="horz" wrap="square" lIns="91440" tIns="45720" rIns="91440" bIns="45720" anchor="t" anchorCtr="0">
                                <a:noAutofit/>
                              </wps:bodyPr>
                            </wps:wsp>
                            <wps:wsp>
                              <wps:cNvPr id="634" name="Text Box 2"/>
                              <wps:cNvSpPr txBox="1">
                                <a:spLocks noChangeArrowheads="1"/>
                              </wps:cNvSpPr>
                              <wps:spPr bwMode="auto">
                                <a:xfrm>
                                  <a:off x="3719308" y="2182219"/>
                                  <a:ext cx="454395" cy="307975"/>
                                </a:xfrm>
                                <a:prstGeom prst="rect">
                                  <a:avLst/>
                                </a:prstGeom>
                                <a:noFill/>
                                <a:ln w="9525">
                                  <a:noFill/>
                                  <a:miter lim="800000"/>
                                  <a:headEnd/>
                                  <a:tailEnd/>
                                </a:ln>
                              </wps:spPr>
                              <wps:txbx>
                                <w:txbxContent>
                                  <w:p w:rsidR="00AC7A73" w:rsidRPr="009E2D66" w:rsidRDefault="00AC7A73" w:rsidP="009E2D66">
                                    <w:pPr>
                                      <w:jc w:val="center"/>
                                    </w:pPr>
                                    <w:r>
                                      <w:t>40</w:t>
                                    </w:r>
                                  </w:p>
                                </w:txbxContent>
                              </wps:txbx>
                              <wps:bodyPr rot="0" vert="horz" wrap="square" lIns="91440" tIns="45720" rIns="91440" bIns="45720" anchor="t" anchorCtr="0">
                                <a:noAutofit/>
                              </wps:bodyPr>
                            </wps:wsp>
                            <wps:wsp>
                              <wps:cNvPr id="635" name="Text Box 2"/>
                              <wps:cNvSpPr txBox="1">
                                <a:spLocks noChangeArrowheads="1"/>
                              </wps:cNvSpPr>
                              <wps:spPr bwMode="auto">
                                <a:xfrm>
                                  <a:off x="4583220" y="2182219"/>
                                  <a:ext cx="454395" cy="307975"/>
                                </a:xfrm>
                                <a:prstGeom prst="rect">
                                  <a:avLst/>
                                </a:prstGeom>
                                <a:noFill/>
                                <a:ln w="9525">
                                  <a:noFill/>
                                  <a:miter lim="800000"/>
                                  <a:headEnd/>
                                  <a:tailEnd/>
                                </a:ln>
                              </wps:spPr>
                              <wps:txbx>
                                <w:txbxContent>
                                  <w:p w:rsidR="00AC7A73" w:rsidRPr="009E2D66" w:rsidRDefault="00AC7A73" w:rsidP="009E2D66">
                                    <w:pPr>
                                      <w:jc w:val="center"/>
                                    </w:pPr>
                                    <w:r>
                                      <w:t>50</w:t>
                                    </w:r>
                                  </w:p>
                                </w:txbxContent>
                              </wps:txbx>
                              <wps:bodyPr rot="0" vert="horz" wrap="square" lIns="91440" tIns="45720" rIns="91440" bIns="45720" anchor="t" anchorCtr="0">
                                <a:noAutofit/>
                              </wps:bodyPr>
                            </wps:wsp>
                            <wps:wsp>
                              <wps:cNvPr id="636" name="Text Box 2"/>
                              <wps:cNvSpPr txBox="1">
                                <a:spLocks noChangeArrowheads="1"/>
                              </wps:cNvSpPr>
                              <wps:spPr bwMode="auto">
                                <a:xfrm>
                                  <a:off x="5430302" y="2182219"/>
                                  <a:ext cx="454395" cy="307975"/>
                                </a:xfrm>
                                <a:prstGeom prst="rect">
                                  <a:avLst/>
                                </a:prstGeom>
                                <a:noFill/>
                                <a:ln w="9525">
                                  <a:noFill/>
                                  <a:miter lim="800000"/>
                                  <a:headEnd/>
                                  <a:tailEnd/>
                                </a:ln>
                              </wps:spPr>
                              <wps:txbx>
                                <w:txbxContent>
                                  <w:p w:rsidR="00AC7A73" w:rsidRPr="009E2D66" w:rsidRDefault="00AC7A73" w:rsidP="009E2D66">
                                    <w:pPr>
                                      <w:jc w:val="center"/>
                                    </w:pPr>
                                    <w:r>
                                      <w:t>60</w:t>
                                    </w:r>
                                  </w:p>
                                </w:txbxContent>
                              </wps:txbx>
                              <wps:bodyPr rot="0" vert="horz" wrap="square" lIns="91440" tIns="45720" rIns="91440" bIns="45720" anchor="t" anchorCtr="0">
                                <a:noAutofit/>
                              </wps:bodyPr>
                            </wps:wsp>
                          </wpg:grpSp>
                          <wps:wsp>
                            <wps:cNvPr id="604" name="Straight Connector 604"/>
                            <wps:cNvCnPr/>
                            <wps:spPr>
                              <a:xfrm>
                                <a:off x="1386767"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606" name="Straight Connector 606"/>
                            <wps:cNvCnPr/>
                            <wps:spPr>
                              <a:xfrm>
                                <a:off x="2240496"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607" name="Straight Connector 607"/>
                            <wps:cNvCnPr/>
                            <wps:spPr>
                              <a:xfrm>
                                <a:off x="3098559"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608" name="Straight Connector 608"/>
                            <wps:cNvCnPr/>
                            <wps:spPr>
                              <a:xfrm>
                                <a:off x="3952288"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609" name="Straight Connector 609"/>
                            <wps:cNvCnPr/>
                            <wps:spPr>
                              <a:xfrm>
                                <a:off x="4810350"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610" name="Straight Connector 610"/>
                            <wps:cNvCnPr/>
                            <wps:spPr>
                              <a:xfrm>
                                <a:off x="5664079"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640" name="Group 640"/>
                          <wpg:cNvGrpSpPr/>
                          <wpg:grpSpPr>
                            <a:xfrm>
                              <a:off x="528705" y="0"/>
                              <a:ext cx="4279260" cy="2274489"/>
                              <a:chOff x="0" y="0"/>
                              <a:chExt cx="4279260" cy="2274489"/>
                            </a:xfrm>
                          </wpg:grpSpPr>
                          <wpg:grpSp>
                            <wpg:cNvPr id="629" name="Group 629"/>
                            <wpg:cNvGrpSpPr/>
                            <wpg:grpSpPr>
                              <a:xfrm>
                                <a:off x="0" y="1121964"/>
                                <a:ext cx="4278630" cy="1152525"/>
                                <a:chOff x="0" y="0"/>
                                <a:chExt cx="4279261" cy="1152820"/>
                              </a:xfrm>
                            </wpg:grpSpPr>
                            <wps:wsp>
                              <wps:cNvPr id="611" name="Straight Connector 611"/>
                              <wps:cNvCnPr/>
                              <wps:spPr>
                                <a:xfrm>
                                  <a:off x="1733460" y="433365"/>
                                  <a:ext cx="814705" cy="0"/>
                                </a:xfrm>
                                <a:prstGeom prst="line">
                                  <a:avLst/>
                                </a:prstGeom>
                              </wps:spPr>
                              <wps:style>
                                <a:lnRef idx="1">
                                  <a:schemeClr val="dk1"/>
                                </a:lnRef>
                                <a:fillRef idx="0">
                                  <a:schemeClr val="dk1"/>
                                </a:fillRef>
                                <a:effectRef idx="0">
                                  <a:schemeClr val="dk1"/>
                                </a:effectRef>
                                <a:fontRef idx="minor">
                                  <a:schemeClr val="tx1"/>
                                </a:fontRef>
                              </wps:style>
                              <wps:bodyPr/>
                            </wps:wsp>
                            <wps:wsp>
                              <wps:cNvPr id="619" name="Freeform 619"/>
                              <wps:cNvSpPr/>
                              <wps:spPr>
                                <a:xfrm flipV="1">
                                  <a:off x="0" y="433365"/>
                                  <a:ext cx="1732915" cy="719455"/>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1" name="Freeform 621"/>
                              <wps:cNvSpPr/>
                              <wps:spPr>
                                <a:xfrm flipV="1">
                                  <a:off x="2543852" y="0"/>
                                  <a:ext cx="879475" cy="4318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 name="Straight Connector 624"/>
                              <wps:cNvCnPr/>
                              <wps:spPr>
                                <a:xfrm>
                                  <a:off x="3423402" y="0"/>
                                  <a:ext cx="855859"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628" name="Group 628"/>
                            <wpg:cNvGrpSpPr/>
                            <wpg:grpSpPr>
                              <a:xfrm>
                                <a:off x="0" y="230003"/>
                                <a:ext cx="4279260" cy="1718167"/>
                                <a:chOff x="0" y="0"/>
                                <a:chExt cx="4279595" cy="1718412"/>
                              </a:xfrm>
                            </wpg:grpSpPr>
                            <wps:wsp>
                              <wps:cNvPr id="612" name="Straight Connector 612"/>
                              <wps:cNvCnPr/>
                              <wps:spPr>
                                <a:xfrm>
                                  <a:off x="1733460" y="1079079"/>
                                  <a:ext cx="814705" cy="0"/>
                                </a:xfrm>
                                <a:prstGeom prst="line">
                                  <a:avLst/>
                                </a:prstGeom>
                              </wps:spPr>
                              <wps:style>
                                <a:lnRef idx="1">
                                  <a:schemeClr val="dk1"/>
                                </a:lnRef>
                                <a:fillRef idx="0">
                                  <a:schemeClr val="dk1"/>
                                </a:fillRef>
                                <a:effectRef idx="0">
                                  <a:schemeClr val="dk1"/>
                                </a:effectRef>
                                <a:fontRef idx="minor">
                                  <a:schemeClr val="tx1"/>
                                </a:fontRef>
                              </wps:style>
                              <wps:bodyPr/>
                            </wps:wsp>
                            <wps:wsp>
                              <wps:cNvPr id="618" name="Freeform 618"/>
                              <wps:cNvSpPr/>
                              <wps:spPr>
                                <a:xfrm>
                                  <a:off x="0" y="0"/>
                                  <a:ext cx="1733477" cy="1080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Freeform 622"/>
                              <wps:cNvSpPr/>
                              <wps:spPr>
                                <a:xfrm>
                                  <a:off x="2548186" y="1070412"/>
                                  <a:ext cx="878205" cy="648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Straight Connector 625"/>
                              <wps:cNvCnPr/>
                              <wps:spPr>
                                <a:xfrm>
                                  <a:off x="3419249" y="1716679"/>
                                  <a:ext cx="860346"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627" name="Group 627"/>
                            <wpg:cNvGrpSpPr/>
                            <wpg:grpSpPr>
                              <a:xfrm>
                                <a:off x="0" y="0"/>
                                <a:ext cx="4278631" cy="584835"/>
                                <a:chOff x="0" y="0"/>
                                <a:chExt cx="4278790" cy="585349"/>
                              </a:xfrm>
                            </wpg:grpSpPr>
                            <wps:wsp>
                              <wps:cNvPr id="613" name="Straight Connector 613"/>
                              <wps:cNvCnPr/>
                              <wps:spPr>
                                <a:xfrm>
                                  <a:off x="1733460" y="585042"/>
                                  <a:ext cx="814705" cy="0"/>
                                </a:xfrm>
                                <a:prstGeom prst="line">
                                  <a:avLst/>
                                </a:prstGeom>
                              </wps:spPr>
                              <wps:style>
                                <a:lnRef idx="1">
                                  <a:schemeClr val="dk1"/>
                                </a:lnRef>
                                <a:fillRef idx="0">
                                  <a:schemeClr val="dk1"/>
                                </a:fillRef>
                                <a:effectRef idx="0">
                                  <a:schemeClr val="dk1"/>
                                </a:effectRef>
                                <a:fontRef idx="minor">
                                  <a:schemeClr val="tx1"/>
                                </a:fontRef>
                              </wps:style>
                              <wps:bodyPr/>
                            </wps:wsp>
                            <wps:wsp>
                              <wps:cNvPr id="617" name="Freeform 617"/>
                              <wps:cNvSpPr/>
                              <wps:spPr>
                                <a:xfrm>
                                  <a:off x="0" y="225349"/>
                                  <a:ext cx="1733477" cy="360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6" name="Group 626"/>
                              <wpg:cNvGrpSpPr/>
                              <wpg:grpSpPr>
                                <a:xfrm>
                                  <a:off x="2543852" y="0"/>
                                  <a:ext cx="1734938" cy="584835"/>
                                  <a:chOff x="0" y="0"/>
                                  <a:chExt cx="1734938" cy="584835"/>
                                </a:xfrm>
                              </wpg:grpSpPr>
                              <wps:wsp>
                                <wps:cNvPr id="614" name="Straight Connector 614"/>
                                <wps:cNvCnPr/>
                                <wps:spPr>
                                  <a:xfrm>
                                    <a:off x="0" y="0"/>
                                    <a:ext cx="0" cy="584835"/>
                                  </a:xfrm>
                                  <a:prstGeom prst="line">
                                    <a:avLst/>
                                  </a:prstGeom>
                                </wps:spPr>
                                <wps:style>
                                  <a:lnRef idx="1">
                                    <a:schemeClr val="dk1"/>
                                  </a:lnRef>
                                  <a:fillRef idx="0">
                                    <a:schemeClr val="dk1"/>
                                  </a:fillRef>
                                  <a:effectRef idx="0">
                                    <a:schemeClr val="dk1"/>
                                  </a:effectRef>
                                  <a:fontRef idx="minor">
                                    <a:schemeClr val="tx1"/>
                                  </a:fontRef>
                                </wps:style>
                                <wps:bodyPr/>
                              </wps:wsp>
                              <wps:wsp>
                                <wps:cNvPr id="620" name="Freeform 620"/>
                                <wps:cNvSpPr/>
                                <wps:spPr>
                                  <a:xfrm>
                                    <a:off x="0" y="4334"/>
                                    <a:ext cx="878400" cy="216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3" name="Straight Connector 623"/>
                                <wps:cNvCnPr/>
                                <wps:spPr>
                                  <a:xfrm>
                                    <a:off x="879550" y="220823"/>
                                    <a:ext cx="855388"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637" name="Text Box 2"/>
                            <wps:cNvSpPr txBox="1">
                              <a:spLocks noChangeArrowheads="1"/>
                            </wps:cNvSpPr>
                            <wps:spPr bwMode="auto">
                              <a:xfrm>
                                <a:off x="633909" y="274881"/>
                                <a:ext cx="454395" cy="307975"/>
                              </a:xfrm>
                              <a:prstGeom prst="rect">
                                <a:avLst/>
                              </a:prstGeom>
                              <a:noFill/>
                              <a:ln w="9525">
                                <a:noFill/>
                                <a:miter lim="800000"/>
                                <a:headEnd/>
                                <a:tailEnd/>
                              </a:ln>
                            </wps:spPr>
                            <wps:txbx>
                              <w:txbxContent>
                                <w:p w:rsidR="00AC7A73" w:rsidRPr="009E2D66" w:rsidRDefault="00AC7A73" w:rsidP="009E2D66">
                                  <w:pPr>
                                    <w:jc w:val="center"/>
                                  </w:pPr>
                                  <w:r>
                                    <w:t>N</w:t>
                                  </w:r>
                                  <w:r>
                                    <w:rPr>
                                      <w:vertAlign w:val="subscript"/>
                                    </w:rPr>
                                    <w:t>2</w:t>
                                  </w:r>
                                </w:p>
                              </w:txbxContent>
                            </wps:txbx>
                            <wps:bodyPr rot="0" vert="horz" wrap="square" lIns="91440" tIns="45720" rIns="91440" bIns="45720" anchor="t" anchorCtr="0">
                              <a:noAutofit/>
                            </wps:bodyPr>
                          </wps:wsp>
                          <wps:wsp>
                            <wps:cNvPr id="638" name="Text Box 2"/>
                            <wps:cNvSpPr txBox="1">
                              <a:spLocks noChangeArrowheads="1"/>
                            </wps:cNvSpPr>
                            <wps:spPr bwMode="auto">
                              <a:xfrm>
                                <a:off x="359028" y="1009767"/>
                                <a:ext cx="454395" cy="307975"/>
                              </a:xfrm>
                              <a:prstGeom prst="rect">
                                <a:avLst/>
                              </a:prstGeom>
                              <a:noFill/>
                              <a:ln w="9525">
                                <a:noFill/>
                                <a:miter lim="800000"/>
                                <a:headEnd/>
                                <a:tailEnd/>
                              </a:ln>
                            </wps:spPr>
                            <wps:txbx>
                              <w:txbxContent>
                                <w:p w:rsidR="00AC7A73" w:rsidRPr="009E2D66" w:rsidRDefault="00AC7A73" w:rsidP="009E2D66">
                                  <w:pPr>
                                    <w:jc w:val="center"/>
                                  </w:pPr>
                                  <w:r>
                                    <w:t>H</w:t>
                                  </w:r>
                                  <w:r>
                                    <w:rPr>
                                      <w:vertAlign w:val="subscript"/>
                                    </w:rPr>
                                    <w:t>2</w:t>
                                  </w:r>
                                </w:p>
                              </w:txbxContent>
                            </wps:txbx>
                            <wps:bodyPr rot="0" vert="horz" wrap="square" lIns="91440" tIns="45720" rIns="91440" bIns="45720" anchor="t" anchorCtr="0">
                              <a:noAutofit/>
                            </wps:bodyPr>
                          </wps:wsp>
                          <wps:wsp>
                            <wps:cNvPr id="639" name="Text Box 2"/>
                            <wps:cNvSpPr txBox="1">
                              <a:spLocks noChangeArrowheads="1"/>
                            </wps:cNvSpPr>
                            <wps:spPr bwMode="auto">
                              <a:xfrm>
                                <a:off x="1480991" y="1537090"/>
                                <a:ext cx="454395" cy="307975"/>
                              </a:xfrm>
                              <a:prstGeom prst="rect">
                                <a:avLst/>
                              </a:prstGeom>
                              <a:noFill/>
                              <a:ln w="9525">
                                <a:noFill/>
                                <a:miter lim="800000"/>
                                <a:headEnd/>
                                <a:tailEnd/>
                              </a:ln>
                            </wps:spPr>
                            <wps:txbx>
                              <w:txbxContent>
                                <w:p w:rsidR="00AC7A73" w:rsidRPr="009E2D66" w:rsidRDefault="00AC7A73" w:rsidP="009E2D66">
                                  <w:pPr>
                                    <w:jc w:val="center"/>
                                  </w:pPr>
                                  <w:r>
                                    <w:t>NH</w:t>
                                  </w:r>
                                  <w:r>
                                    <w:rPr>
                                      <w:vertAlign w:val="subscript"/>
                                    </w:rPr>
                                    <w:t>3</w:t>
                                  </w:r>
                                </w:p>
                              </w:txbxContent>
                            </wps:txbx>
                            <wps:bodyPr rot="0" vert="horz" wrap="square" lIns="91440" tIns="45720" rIns="91440" bIns="45720" anchor="t" anchorCtr="0">
                              <a:noAutofit/>
                            </wps:bodyPr>
                          </wps:wsp>
                        </wpg:grpSp>
                      </wpg:grpSp>
                    </wpg:wgp>
                  </a:graphicData>
                </a:graphic>
              </wp:inline>
            </w:drawing>
          </mc:Choice>
          <mc:Fallback>
            <w:pict>
              <v:group id="Group 684" o:spid="_x0000_s1340" style="width:469.75pt;height:253.75pt;mso-position-horizontal-relative:char;mso-position-vertical-relative:line" coordsize="59660,32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">
                <v:line id="Straight Connector 601" o:spid="_x0000_s1341" style="position:absolute;visibility:visible;mso-wrap-style:square" from="5270,0" to="5270,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ArMsMAAADcAAAADwAAAGRycy9kb3ducmV2LnhtbESPT2sCMRTE7wW/Q3hCbzW7LV10NYpI&#10;pcWe/Hd/bJ67i5uXNYmafntTKPQ4zMxvmNkimk7cyPnWsoJ8lIEgrqxuuVZw2K9fxiB8QNbYWSYF&#10;P+RhMR88zbDU9s5buu1CLRKEfYkKmhD6UkpfNWTQj2xPnLyTdQZDkq6W2uE9wU0nX7OskAZbTgsN&#10;9rRqqDrvriZR8uPFyM/zBI8b9+0+3or4Hi9KPQ/jcgoiUAz/4b/2l1ZQZDn8nklH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wKzLDAAAA3AAAAA8AAAAAAAAAAAAA&#10;AAAAoQIAAGRycy9kb3ducmV2LnhtbFBLBQYAAAAABAAEAPkAAACRAwAAAAA=&#10;" strokecolor="black [3040]"/>
                <v:group id="Group 643" o:spid="_x0000_s1342" style="position:absolute;top:2921;width:59660;height:29307" coordsize="59660,293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ZwjsYAAADcAAAADwAAAGRycy9kb3ducmV2LnhtbESPQWvCQBSE7wX/w/IK&#10;3ppNtA2SZhWRKh5CoSqU3h7ZZxLMvg3ZbRL/fbdQ6HGYmW+YfDOZVgzUu8aygiSKQRCXVjdcKbic&#10;908rEM4ja2wtk4I7OdisZw85ZtqO/EHDyVciQNhlqKD2vsukdGVNBl1kO+LgXW1v0AfZV1L3OAa4&#10;aeUijlNpsOGwUGNHu5rK2+nbKDiMOG6XydtQ3K67+9f55f2zSEip+eO0fQXhafL/4b/2UStIn5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1nCOxgAAANwA&#10;AAAPAAAAAAAAAAAAAAAAAKoCAABkcnMvZG93bnJldi54bWxQSwUGAAAAAAQABAD6AAAAnQMAAAAA&#10;">
                  <v:group id="Group 642" o:spid="_x0000_s1343" style="position:absolute;top:1040;width:59660;height:28267" coordsize="59660,282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prVFcUAAADcAAAADwAAAGRycy9kb3ducmV2LnhtbESPQYvCMBSE78L+h/CE&#10;vWlaV2WpRhFZlz2IoC6It0fzbIvNS2liW/+9EQSPw8x8w8yXnSlFQ7UrLCuIhxEI4tTqgjMF/8fN&#10;4BuE88gaS8uk4E4OlouP3hwTbVveU3PwmQgQdgkqyL2vEildmpNBN7QVcfAutjbog6wzqWtsA9yU&#10;chRFU2mw4LCQY0XrnNLr4WYU/LbYrr7in2Z7vazv5+Nkd9rGpNRnv1vNQHjq/Dv8av9pBd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Ka1RXFAAAA3AAA&#10;AA8AAAAAAAAAAAAAAAAAqgIAAGRycy9kb3ducmV2LnhtbFBLBQYAAAAABAAEAPoAAACcAwAAAAA=&#10;">
                    <v:group id="Group 641" o:spid="_x0000_s1344" style="position:absolute;width:59660;height:28267" coordsize="59660,282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LYsYAAADcAAAADwAAAGRycy9kb3ducmV2LnhtbESPT2vCQBTE7wW/w/KE&#10;3uomtpWSuoqIlh5CwUQovT2yzySYfRuya/58+26h4HGYmd8w6+1oGtFT52rLCuJFBIK4sLrmUsE5&#10;Pz69gXAeWWNjmRRM5GC7mT2sMdF24BP1mS9FgLBLUEHlfZtI6YqKDLqFbYmDd7GdQR9kV0rd4RDg&#10;ppHLKFpJgzWHhQpb2ldUXLObUfAx4LB7jg99er3sp5/89es7jUmpx/m4ewfhafT38H/7UytYvcT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SEtixgAAANwA&#10;AAAPAAAAAAAAAAAAAAAAAKoCAABkcnMvZG93bnJldi54bWxQSwUGAAAAAAQABAD6AAAAnQMAAAAA&#10;">
                      <v:line id="Straight Connector 602" o:spid="_x0000_s1345" style="position:absolute;flip:x;visibility:visible;mso-wrap-style:square" from="5273,21766" to="59660,21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Bv08UAAADcAAAADwAAAGRycy9kb3ducmV2LnhtbESPT2sCMRTE74LfITyhNzdbD1a2RimC&#10;IC0WXe3B22Pz9g9uXpYkuttv3xQEj8PM/IZZrgfTijs531hW8JqkIIgLqxuuFJxP2+kChA/IGlvL&#10;pOCXPKxX49ESM217PtI9D5WIEPYZKqhD6DIpfVGTQZ/Yjjh6pXUGQ5SuktphH+GmlbM0nUuDDceF&#10;Gjva1FRc85tRUPpbt7n86FC+fe6P+/Kr+sb+oNTLZPh4BxFoCM/wo73TCubpDP7Px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Bv08UAAADcAAAADwAAAAAAAAAA&#10;AAAAAAChAgAAZHJzL2Rvd25yZXYueG1sUEsFBgAAAAAEAAQA+QAAAJMDAAAAAA==&#10;" strokecolor="black [3040]"/>
                      <v:shape id="_x0000_s1346" type="#_x0000_t202" style="position:absolute;left:26197;top:25188;width:12281;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TnwMMA&#10;AADcAAAADwAAAGRycy9kb3ducmV2LnhtbESPQYvCMBSE74L/ITzBmyaKilajiCJ42mVdFbw9mmdb&#10;bF5KE23995uFhT0OM/MNs9q0thQvqn3hWMNoqEAQp84UnGk4fx8GcxA+IBssHZOGN3nYrLudFSbG&#10;NfxFr1PIRISwT1BDHkKVSOnTnCz6oauIo3d3tcUQZZ1JU2MT4baUY6Vm0mLBcSHHinY5pY/T02q4&#10;fNxv14n6zPZ2WjWuVZLtQmrd77XbJYhAbfgP/7WPRsNsNIXfM/EI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TnwMMAAADcAAAADwAAAAAAAAAAAAAAAACYAgAAZHJzL2Rv&#10;d25yZXYueG1sUEsFBgAAAAAEAAQA9QAAAIgDAAAAAA==&#10;" filled="f" stroked="f">
                        <v:textbox>
                          <w:txbxContent>
                            <w:p w:rsidR="00AC7A73" w:rsidRPr="009E2D66" w:rsidRDefault="00AC7A73" w:rsidP="009E2D66">
                              <w:r w:rsidRPr="009E2D66">
                                <w:t>Time (minutes)</w:t>
                              </w:r>
                            </w:p>
                          </w:txbxContent>
                        </v:textbox>
                      </v:shape>
                      <v:shape id="_x0000_s1347" type="#_x0000_t202" style="position:absolute;width:4712;height:1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3kyMUA&#10;AADcAAAADwAAAGRycy9kb3ducmV2LnhtbESPQWvCQBSE7wX/w/KE3urGCkGiq4ii2EvRqAdvz+wz&#10;CWbfptmtif++WxA8DjPzDTOdd6YSd2pcaVnBcBCBIM6sLjlXcDysP8YgnEfWWFkmBQ9yMJ/13qaY&#10;aNvynu6pz0WAsEtQQeF9nUjpsoIMuoGtiYN3tY1BH2STS91gG+Cmkp9RFEuDJYeFAmtaFpTd0l+j&#10;4HT5flT7enSOyvZr121+dulqkyv13u8WExCeOv8KP9tbrSAexvB/JhwB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neTIxQAAANwAAAAPAAAAAAAAAAAAAAAAAJgCAABkcnMv&#10;ZG93bnJldi54bWxQSwUGAAAAAAQABAD1AAAAigMAAAAA&#10;" filled="f" stroked="f">
                        <v:textbox style="layout-flow:vertical;mso-layout-flow-alt:bottom-to-top">
                          <w:txbxContent>
                            <w:p w:rsidR="00AC7A73" w:rsidRPr="009E2D66" w:rsidRDefault="00AC7A73" w:rsidP="009E2D66">
                              <w:r>
                                <w:t>Pressure (atm)</w:t>
                              </w:r>
                            </w:p>
                          </w:txbxContent>
                        </v:textbox>
                      </v:shape>
                      <v:shape id="_x0000_s1348" type="#_x0000_t202" style="position:absolute;left:3814;top:21822;width:3035;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YYOMAA&#10;AADcAAAADwAAAGRycy9kb3ducmV2LnhtbERPy4rCMBTdC/MP4Q7MThNnVLRjlEERXCk+YXaX5toW&#10;m5vSRFv/3iwEl4fzns5bW4o71b5wrKHfUyCIU2cKzjQcD6vuGIQPyAZLx6ThQR7ms4/OFBPjGt7R&#10;fR8yEUPYJ6ghD6FKpPRpThZ9z1XEkbu42mKIsM6kqbGJ4baU30qNpMWCY0OOFS1ySq/7m9Vw2lz+&#10;zwO1zZZ2WDWuVZLtRGr99dn+/YII1Ia3+OVeGw2jn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pYYOMAAAADcAAAADwAAAAAAAAAAAAAAAACYAgAAZHJzL2Rvd25y&#10;ZXYueG1sUEsFBgAAAAAEAAQA9QAAAIUDAAAAAA==&#10;" filled="f" stroked="f">
                        <v:textbox>
                          <w:txbxContent>
                            <w:p w:rsidR="00AC7A73" w:rsidRPr="009E2D66" w:rsidRDefault="00AC7A73" w:rsidP="009E2D66">
                              <w:pPr>
                                <w:jc w:val="center"/>
                              </w:pPr>
                              <w:r>
                                <w:t>0</w:t>
                              </w:r>
                            </w:p>
                          </w:txbxContent>
                        </v:textbox>
                      </v:shape>
                      <v:shape id="_x0000_s1349" type="#_x0000_t202" style="position:absolute;left:11612;top:21822;width:454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q9o8QA&#10;AADcAAAADwAAAGRycy9kb3ducmV2LnhtbESPQWvCQBSE74L/YXmCN93VWrExGxFLoSdLbS14e2Sf&#10;STD7NmRXE/+9Wyj0OMzMN0y66W0tbtT6yrGG2VSBIM6dqbjQ8P31NlmB8AHZYO2YNNzJwyYbDlJM&#10;jOv4k26HUIgIYZ+ghjKEJpHS5yVZ9FPXEEfv7FqLIcq2kKbFLsJtLedKLaXFiuNCiQ3tSsovh6vV&#10;cNyfTz8L9VG82uemc72SbF+k1uNRv12DCNSH//Bf+91oWD7N4P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avaPEAAAA3AAAAA8AAAAAAAAAAAAAAAAAmAIAAGRycy9k&#10;b3ducmV2LnhtbFBLBQYAAAAABAAEAPUAAACJAwAAAAA=&#10;" filled="f" stroked="f">
                        <v:textbox>
                          <w:txbxContent>
                            <w:p w:rsidR="00AC7A73" w:rsidRPr="009E2D66" w:rsidRDefault="00AC7A73" w:rsidP="009E2D66">
                              <w:pPr>
                                <w:jc w:val="center"/>
                              </w:pPr>
                              <w:r>
                                <w:t>10</w:t>
                              </w:r>
                            </w:p>
                          </w:txbxContent>
                        </v:textbox>
                      </v:shape>
                      <v:shape id="_x0000_s1350" type="#_x0000_t202" style="position:absolute;left:20083;top:21822;width:454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gj1MMA&#10;AADcAAAADwAAAGRycy9kb3ducmV2LnhtbESPQWsCMRSE74L/ITzBmyZaFbsaRSyFnpTaWvD22Dx3&#10;Fzcvyya66783gtDjMDPfMMt1a0txo9oXjjWMhgoEcepMwZmG35/PwRyED8gGS8ek4U4e1qtuZ4mJ&#10;cQ1/0+0QMhEh7BPUkIdQJVL6NCeLfugq4uidXW0xRFln0tTYRLgt5VipmbRYcFzIsaJtTunlcLUa&#10;jrvz6W+i9tmHnVaNa5Vk+y617vfazQJEoDb8h1/tL6Nh9jaG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gj1MMAAADcAAAADwAAAAAAAAAAAAAAAACYAgAAZHJzL2Rv&#10;d25yZXYueG1sUEsFBgAAAAAEAAQA9QAAAIgDAAAAAA==&#10;" filled="f" stroked="f">
                        <v:textbox>
                          <w:txbxContent>
                            <w:p w:rsidR="00AC7A73" w:rsidRPr="009E2D66" w:rsidRDefault="00AC7A73" w:rsidP="009E2D66">
                              <w:pPr>
                                <w:jc w:val="center"/>
                              </w:pPr>
                              <w:r>
                                <w:t>20</w:t>
                              </w:r>
                            </w:p>
                          </w:txbxContent>
                        </v:textbox>
                      </v:shape>
                      <v:shape id="_x0000_s1351" type="#_x0000_t202" style="position:absolute;left:28666;top:21822;width:454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SGT8QA&#10;AADcAAAADwAAAGRycy9kb3ducmV2LnhtbESPQWvCQBSE74L/YXlCb7pbtWLTbESUQk8W01ro7ZF9&#10;JqHZtyG7NfHfu4WCx2FmvmHSzWAbcaHO1441PM4UCOLCmZpLDZ8fr9M1CB+QDTaOScOVPGyy8SjF&#10;xLiej3TJQykihH2CGqoQ2kRKX1Rk0c9cSxy9s+sshii7UpoO+wi3jZwrtZIWa44LFba0q6j4yX+t&#10;htPh/P21VO/l3j61vRuUZPsstX6YDNsXEIGGcA//t9+MhtVi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Ehk/EAAAA3AAAAA8AAAAAAAAAAAAAAAAAmAIAAGRycy9k&#10;b3ducmV2LnhtbFBLBQYAAAAABAAEAPUAAACJAwAAAAA=&#10;" filled="f" stroked="f">
                        <v:textbox>
                          <w:txbxContent>
                            <w:p w:rsidR="00AC7A73" w:rsidRPr="009E2D66" w:rsidRDefault="00AC7A73" w:rsidP="009E2D66">
                              <w:pPr>
                                <w:jc w:val="center"/>
                              </w:pPr>
                              <w:r>
                                <w:t>30</w:t>
                              </w:r>
                            </w:p>
                          </w:txbxContent>
                        </v:textbox>
                      </v:shape>
                      <v:shape id="_x0000_s1352" type="#_x0000_t202" style="position:absolute;left:37193;top:21822;width:454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0eO8QA&#10;AADcAAAADwAAAGRycy9kb3ducmV2LnhtbESPQWvCQBSE74L/YXlCb7qrtWJjNiItBU+VprXg7ZF9&#10;JsHs25Ddmvjvu0Khx2FmvmHS7WAbcaXO1441zGcKBHHhTM2lhq/Pt+kahA/IBhvHpOFGHrbZeJRi&#10;YlzPH3TNQykihH2CGqoQ2kRKX1Rk0c9cSxy9s+sshii7UpoO+wi3jVwotZIWa44LFbb0UlFxyX+s&#10;huP7+fS9VIfy1T61vRuUZPsstX6YDLsNiEBD+A//tfdGw+pxC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tHjvEAAAA3AAAAA8AAAAAAAAAAAAAAAAAmAIAAGRycy9k&#10;b3ducmV2LnhtbFBLBQYAAAAABAAEAPUAAACJAwAAAAA=&#10;" filled="f" stroked="f">
                        <v:textbox>
                          <w:txbxContent>
                            <w:p w:rsidR="00AC7A73" w:rsidRPr="009E2D66" w:rsidRDefault="00AC7A73" w:rsidP="009E2D66">
                              <w:pPr>
                                <w:jc w:val="center"/>
                              </w:pPr>
                              <w:r>
                                <w:t>40</w:t>
                              </w:r>
                            </w:p>
                          </w:txbxContent>
                        </v:textbox>
                      </v:shape>
                      <v:shape id="_x0000_s1353" type="#_x0000_t202" style="position:absolute;left:45832;top:21822;width:454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7oMQA&#10;AADcAAAADwAAAGRycy9kb3ducmV2LnhtbESPQWvCQBSE7wX/w/KE3uquVsXGbERaCp5aTGvB2yP7&#10;TILZtyG7NfHfu4WCx2FmvmHSzWAbcaHO1441TCcKBHHhTM2lhu+v96cVCB+QDTaOScOVPGyy0UOK&#10;iXE97+mSh1JECPsENVQhtImUvqjIop+4ljh6J9dZDFF2pTQd9hFuGzlTaikt1hwXKmzptaLinP9a&#10;DYeP0/Fnrj7LN7toezcoyfZFav04HrZrEIGGcA//t3dGw/J5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hu6DEAAAA3AAAAA8AAAAAAAAAAAAAAAAAmAIAAGRycy9k&#10;b3ducmV2LnhtbFBLBQYAAAAABAAEAPUAAACJAwAAAAA=&#10;" filled="f" stroked="f">
                        <v:textbox>
                          <w:txbxContent>
                            <w:p w:rsidR="00AC7A73" w:rsidRPr="009E2D66" w:rsidRDefault="00AC7A73" w:rsidP="009E2D66">
                              <w:pPr>
                                <w:jc w:val="center"/>
                              </w:pPr>
                              <w:r>
                                <w:t>50</w:t>
                              </w:r>
                            </w:p>
                          </w:txbxContent>
                        </v:textbox>
                      </v:shape>
                      <v:shape id="_x0000_s1354" type="#_x0000_t202" style="position:absolute;left:54303;top:21822;width:4543;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l18QA&#10;AADcAAAADwAAAGRycy9kb3ducmV2LnhtbESPQWvCQBSE74X+h+UVvNXdVhtq6iaUiuDJolbB2yP7&#10;TEKzb0N2NfHfu4WCx2FmvmHm+WAbcaHO1441vIwVCOLCmZpLDT+75fM7CB+QDTaOScOVPOTZ48Mc&#10;U+N63tBlG0oRIexT1FCF0KZS+qIii37sWuLonVxnMUTZldJ02Ee4beSrUom0WHNcqLClr4qK3+3Z&#10;ativT8fDVH2XC/vW9m5Qku1Maj16Gj4/QAQawj38314ZDckkgb8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zJdfEAAAA3AAAAA8AAAAAAAAAAAAAAAAAmAIAAGRycy9k&#10;b3ducmV2LnhtbFBLBQYAAAAABAAEAPUAAACJAwAAAAA=&#10;" filled="f" stroked="f">
                        <v:textbox>
                          <w:txbxContent>
                            <w:p w:rsidR="00AC7A73" w:rsidRPr="009E2D66" w:rsidRDefault="00AC7A73" w:rsidP="009E2D66">
                              <w:pPr>
                                <w:jc w:val="center"/>
                              </w:pPr>
                              <w:r>
                                <w:t>60</w:t>
                              </w:r>
                            </w:p>
                          </w:txbxContent>
                        </v:textbox>
                      </v:shape>
                    </v:group>
                    <v:line id="Straight Connector 604" o:spid="_x0000_s1355" style="position:absolute;visibility:visible;mso-wrap-style:square" from="13867,21191" to="13867,2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eIqsMAAADcAAAADwAAAGRycy9kb3ducmV2LnhtbESPQWsCMRSE7wX/Q3iCt5pV28VujSKl&#10;0lJPrvX+2LzuLm5e1iRq/PemUOhxmJlvmMUqmk5cyPnWsoLJOANBXFndcq3ge795nIPwAVljZ5kU&#10;3MjDajl4WGCh7ZV3dClDLRKEfYEKmhD6QkpfNWTQj21PnLwf6wyGJF0ttcNrgptOTrMslwZbTgsN&#10;9vTWUHUszyZRJoeTkR/HFzx8ua17n+XxOZ6UGg3j+hVEoBj+w3/tT60gz57g90w6AnJ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HiKrDAAAA3AAAAA8AAAAAAAAAAAAA&#10;AAAAoQIAAGRycy9kb3ducmV2LnhtbFBLBQYAAAAABAAEAPkAAACRAwAAAAA=&#10;" strokecolor="black [3040]"/>
                    <v:line id="Straight Connector 606" o:spid="_x0000_s1356" style="position:absolute;visibility:visible;mso-wrap-style:square" from="22404,21191" to="22404,2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mzRsIAAADcAAAADwAAAGRycy9kb3ducmV2LnhtbESPT2sCMRTE74V+h/AK3mrWiotujSJS&#10;UdqT/+6Pzevu4uZlTaLGb98IQo/DzPyGmc6jacWVnG8sKxj0MxDEpdUNVwoO+9X7GIQPyBpby6Tg&#10;Th7ms9eXKRba3nhL112oRIKwL1BBHUJXSOnLmgz6vu2Ik/drncGQpKukdnhLcNPKjyzLpcGG00KN&#10;HS1rKk+7i0mUwfFs5Po0weO3+3FfwzyO4lmp3ltcfIIIFMN/+NneaAV5lsPjTDoCcv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5mzRsIAAADcAAAADwAAAAAAAAAAAAAA&#10;AAChAgAAZHJzL2Rvd25yZXYueG1sUEsFBgAAAAAEAAQA+QAAAJADAAAAAA==&#10;" strokecolor="black [3040]"/>
                    <v:line id="Straight Connector 607" o:spid="_x0000_s1357" style="position:absolute;visibility:visible;mso-wrap-style:square" from="30985,21191" to="30985,2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UW3cMAAADcAAAADwAAAGRycy9kb3ducmV2LnhtbESPT2sCMRTE7wW/Q3hCbzWrxVVXo4i0&#10;VNpT/XN/bJ67i5uXNUk1fntTKPQ4zMxvmMUqmlZcyfnGsoLhIANBXFrdcKXgsH9/mYLwAVlja5kU&#10;3MnDatl7WmCh7Y2/6boLlUgQ9gUqqEPoCil9WZNBP7AdcfJO1hkMSbpKaoe3BDetHGVZLg02nBZq&#10;7GhTU3ne/ZhEGR4vRn6cZ3j8dF/u7TWP43hR6rkf13MQgWL4D/+1t1pBnk3g90w6An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VFt3DAAAA3AAAAA8AAAAAAAAAAAAA&#10;AAAAoQIAAGRycy9kb3ducmV2LnhtbFBLBQYAAAAABAAEAPkAAACRAwAAAAA=&#10;" strokecolor="black [3040]"/>
                    <v:line id="Straight Connector 608" o:spid="_x0000_s1358" style="position:absolute;visibility:visible;mso-wrap-style:square" from="39522,21191" to="39522,2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qCr8MAAADcAAAADwAAAGRycy9kb3ducmV2LnhtbESPwW7CMAyG75P2DpEn7TZSmKhGIaAJ&#10;bRpip7FxtxqvrWickmQQ3h4fkHa0fv+f/S1W2fXqRCF2ng2MRwUo4trbjhsDP9/vTy+gYkK22Hsm&#10;AxeKsFre3y2wsv7MX3TapUYJhGOFBtqUhkrrWLfkMI78QCzZrw8Ok4yh0TbgWeCu15OiKLXDjuVC&#10;iwOtW6oPuz8nlPH+6PTHYYb7bfgMb89lnuajMY8P+XUOKlFO/8u39sYaKAv5VmREBPTy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Kgq/DAAAA3AAAAA8AAAAAAAAAAAAA&#10;AAAAoQIAAGRycy9kb3ducmV2LnhtbFBLBQYAAAAABAAEAPkAAACRAwAAAAA=&#10;" strokecolor="black [3040]"/>
                    <v:line id="Straight Connector 609" o:spid="_x0000_s1359" style="position:absolute;visibility:visible;mso-wrap-style:square" from="48103,21191" to="48103,2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YnNMIAAADcAAAADwAAAGRycy9kb3ducmV2LnhtbESPQWsCMRSE70L/Q3gFb5pVcdGtUUqx&#10;KPWkrffH5nV3cfOyJqnGf98IgsdhZr5hFqtoWnEh5xvLCkbDDARxaXXDlYKf78/BDIQPyBpby6Tg&#10;Rh5Wy5feAgttr7ynyyFUIkHYF6igDqErpPRlTQb90HbEyfu1zmBI0lVSO7wmuGnlOMtyabDhtFBj&#10;Rx81lafDn0mU0fFs5OY0x+OX27n1JI/TeFaq/xrf30AEiuEZfrS3WkGezeF+Jh0B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YnNMIAAADcAAAADwAAAAAAAAAAAAAA&#10;AAChAgAAZHJzL2Rvd25yZXYueG1sUEsFBgAAAAAEAAQA+QAAAJADAAAAAA==&#10;" strokecolor="black [3040]"/>
                    <v:line id="Straight Connector 610" o:spid="_x0000_s1360" style="position:absolute;visibility:visible;mso-wrap-style:square" from="56640,21191" to="56640,2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UYdMMAAADcAAAADwAAAGRycy9kb3ducmV2LnhtbESPwU7DMAyG70i8Q2Sk3Vha0CooyyaE&#10;QJvGicHuVmPaao3TJWHL3n4+TOJo/f4/+5svsxvUkULsPRsopwUo4sbbnlsDP98f90+gYkK2OHgm&#10;A2eKsFzc3syxtv7EX3TcplYJhGONBrqUxlrr2HTkME79SCzZrw8Ok4yh1TbgSeBu0A9FUWmHPcuF&#10;Dkd666jZb/+cUMrdwenV/hl3m/AZ3h+rPMsHYyZ3+fUFVKKc/pev7bU1UJXyvsiICOjF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lGHTDAAAA3AAAAA8AAAAAAAAAAAAA&#10;AAAAoQIAAGRycy9kb3ducmV2LnhtbFBLBQYAAAAABAAEAPkAAACRAwAAAAA=&#10;" strokecolor="black [3040]"/>
                  </v:group>
                  <v:group id="Group 640" o:spid="_x0000_s1361" style="position:absolute;left:5287;width:42792;height:22744" coordsize="42792,22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QTu+cIAAADcAAAADwAAAGRycy9kb3ducmV2LnhtbERPy4rCMBTdC/MP4Q64&#10;07SjlqEaRWRGXIjgAwZ3l+baFpub0mTa+vdmIbg8nPdi1ZtKtNS40rKCeByBIM6sLjlXcDn/jr5B&#10;OI+ssbJMCh7kYLX8GCww1bbjI7Unn4sQwi5FBYX3dSqlywoy6Ma2Jg7czTYGfYBNLnWDXQg3lfyK&#10;okQaLDk0FFjTpqDsfvo3CrYddutJ/NPu77fN43qeHf72MSk1/OzXcxCeev8Wv9w7rSCZhv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0E7vnCAAAA3AAAAA8A&#10;AAAAAAAAAAAAAAAAqgIAAGRycy9kb3ducmV2LnhtbFBLBQYAAAAABAAEAPoAAACZAwAAAAA=&#10;">
                    <v:group id="Group 629" o:spid="_x0000_s1362" style="position:absolute;top:11219;width:42786;height:11525" coordsize="42792,11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ixMYAAADcAAAADwAAAGRycy9kb3ducmV2LnhtbESPQWvCQBSE7wX/w/KE&#10;3ppNLA01ZhURKx5CoSqU3h7ZZxLMvg3ZbRL/fbdQ6HGYmW+YfDOZVgzUu8aygiSKQRCXVjdcKbic&#10;355eQTiPrLG1TAru5GCznj3kmGk78gcNJ1+JAGGXoYLa+y6T0pU1GXSR7YiDd7W9QR9kX0nd4xjg&#10;ppWLOE6lwYbDQo0d7Woqb6dvo+Aw4rh9TvZDcbvu7l/nl/fPIiGlHufTdgXC0+T/w3/to1aQL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4aLExgAAANwA&#10;AAAPAAAAAAAAAAAAAAAAAKoCAABkcnMvZG93bnJldi54bWxQSwUGAAAAAAQABAD6AAAAnQMAAAAA&#10;">
                      <v:line id="Straight Connector 611" o:spid="_x0000_s1363" style="position:absolute;visibility:visible;mso-wrap-style:square" from="17334,4333" to="25481,4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m978MAAADcAAAADwAAAGRycy9kb3ducmV2LnhtbESPT2sCMRTE7wW/Q3hCbzW7LV10NYpI&#10;pcWe/Hd/bJ67i5uXNYmafntTKPQ4zMxvmNkimk7cyPnWsoJ8lIEgrqxuuVZw2K9fxiB8QNbYWSYF&#10;P+RhMR88zbDU9s5buu1CLRKEfYkKmhD6UkpfNWTQj2xPnLyTdQZDkq6W2uE9wU0nX7OskAZbTgsN&#10;9rRqqDrvriZR8uPFyM/zBI8b9+0+3or4Hi9KPQ/jcgoiUAz/4b/2l1ZQ5Dn8nklH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pve/DAAAA3AAAAA8AAAAAAAAAAAAA&#10;AAAAoQIAAGRycy9kb3ducmV2LnhtbFBLBQYAAAAABAAEAPkAAACRAwAAAAA=&#10;" strokecolor="black [3040]"/>
                      <v:shape id="Freeform 619" o:spid="_x0000_s1364" style="position:absolute;top:4333;width:17329;height:7195;flip:y;visibility:visible;mso-wrap-style:square;v-text-anchor:middle" coordsize="1727823,532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biXsQA&#10;AADcAAAADwAAAGRycy9kb3ducmV2LnhtbESPzWrDMBCE74W+g9hCbo3sQkLqRjGuaaG55e/Q3hZr&#10;a4tYK2OptvP2VSCQ4zAz3zDrfLKtGKj3xrGCdJ6AIK6cNlwrOB0/n1cgfEDW2DomBRfykG8eH9aY&#10;aTfynoZDqEWEsM9QQRNCl0npq4Ys+rnriKP363qLIcq+lrrHMcJtK1+SZCktGo4LDXZUNlSdD39W&#10;AZ0vqf2Qu8V7efI/lVmVxffWKDV7moo3EIGmcA/f2l9awTJ9heuZeAT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m4l7EAAAA3AAAAA8AAAAAAAAAAAAAAAAAmAIAAGRycy9k&#10;b3ducmV2LnhtbFBLBQYAAAAABAAEAPUAAACJAwAAAAA=&#10;" path="m,c82744,89757,165489,179514,319759,258051v154270,78537,371184,167360,605861,213173c1160297,517037,1444060,524984,1727823,532932e" filled="f" strokecolor="black [3040]">
                        <v:path arrowok="t" o:connecttype="custom" o:connectlocs="0,0;320701,348367;928348,636150;1732915,719455" o:connectangles="0,0,0,0"/>
                      </v:shape>
                      <v:shape id="Freeform 621" o:spid="_x0000_s1365" style="position:absolute;left:25438;width:8795;height:4318;flip:y;visibility:visible;mso-wrap-style:square;v-text-anchor:middle" coordsize="1727823,532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wk5cMA&#10;AADcAAAADwAAAGRycy9kb3ducmV2LnhtbESPT4vCMBTE78J+h/CEvWlaYUW6RtGywu7NPz3o7dG8&#10;bYPNS2mi1m9vBMHjMDO/YebL3jbiSp03jhWk4wQEcem04UpBcdiMZiB8QNbYOCYFd/KwXHwM5php&#10;d+MdXfehEhHCPkMFdQhtJqUva7Lox64ljt6/6yyGKLtK6g5vEW4bOUmSqbRoOC7U2FJeU3neX6wC&#10;Ot9T+yO3X+u88KfSzPLV8c8o9TnsV98gAvXhHX61f7WC6SSF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wk5cMAAADcAAAADwAAAAAAAAAAAAAAAACYAgAAZHJzL2Rv&#10;d25yZXYueG1sUEsFBgAAAAAEAAQA9QAAAIgDAAAAAA==&#10;" path="m,c82744,89757,165489,179514,319759,258051v154270,78537,371184,167360,605861,213173c1160297,517037,1444060,524984,1727823,532932e" filled="f" strokecolor="black [3040]">
                        <v:path arrowok="t" o:connecttype="custom" o:connectlocs="0,0;162760,209082;471148,381802;879475,431800" o:connectangles="0,0,0,0"/>
                      </v:shape>
                      <v:line id="Straight Connector 624" o:spid="_x0000_s1366" style="position:absolute;visibility:visible;mso-wrap-style:square" from="34234,0" to="42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LUysMAAADcAAAADwAAAGRycy9kb3ducmV2LnhtbESPT2sCMRTE7wW/Q3iCN82q7aKrUaS0&#10;tNST/+6PzXN3cfOyJqmm374pCD0OM/MbZrmOphU3cr6xrGA8ykAQl1Y3XCk4Ht6HMxA+IGtsLZOC&#10;H/KwXvWellhoe+cd3fahEgnCvkAFdQhdIaUvazLoR7YjTt7ZOoMhSVdJ7fCe4KaVkyzLpcGG00KN&#10;Hb3WVF723yZRxqerkR+XOZ6+3Na9TfP4Eq9KDfpxswARKIb/8KP9qRXkk2f4O5OO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y1MrDAAAA3AAAAA8AAAAAAAAAAAAA&#10;AAAAoQIAAGRycy9kb3ducmV2LnhtbFBLBQYAAAAABAAEAPkAAACRAwAAAAA=&#10;" strokecolor="black [3040]"/>
                    </v:group>
                    <v:group id="Group 628" o:spid="_x0000_s1367" style="position:absolute;top:2300;width:42792;height:17181" coordsize="42795,17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0HX8MAAADcAAAADwAAAGRycy9kb3ducmV2LnhtbERPTWvCQBC9F/oflhF6&#10;q5tYDBJdg0gtPQShKpTehuyYhGRnQ3ZN4r93D0KPj/e9ySbTioF6V1tWEM8jEMSF1TWXCi7nw/sK&#10;hPPIGlvLpOBODrLt68sGU21H/qHh5EsRQtilqKDyvkuldEVFBt3cdsSBu9reoA+wL6XucQzhppWL&#10;KEqkwZpDQ4Ud7SsqmtPNKPgacdx9xJ9D3lz397/z8vibx6TU22zarUF4mvy/+On+1gqSR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rQdfwwAAANwAAAAP&#10;AAAAAAAAAAAAAAAAAKoCAABkcnMvZG93bnJldi54bWxQSwUGAAAAAAQABAD6AAAAmgMAAAAA&#10;">
                      <v:line id="Straight Connector 612" o:spid="_x0000_s1368" style="position:absolute;visibility:visible;mso-wrap-style:square" from="17334,10790" to="25481,10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sjmMMAAADcAAAADwAAAGRycy9kb3ducmV2LnhtbESPT2sCMRTE7wW/Q3iCt5pdxaWuRpHS&#10;UrGn+uf+2Dx3Fzcva5Jq+u1NodDjMDO/YZbraDpxI+dbywrycQaCuLK65VrB8fD+/ALCB2SNnWVS&#10;8EMe1qvB0xJLbe/8Rbd9qEWCsC9RQRNCX0rpq4YM+rHtiZN3ts5gSNLVUju8J7jp5CTLCmmw5bTQ&#10;YE+vDVWX/bdJlPx0NfLjMsfTzn26t2kRZ/Gq1GgYNwsQgWL4D/+1t1pBkU/g90w6An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7I5jDAAAA3AAAAA8AAAAAAAAAAAAA&#10;AAAAoQIAAGRycy9kb3ducmV2LnhtbFBLBQYAAAAABAAEAPkAAACRAwAAAAA=&#10;" strokecolor="black [3040]"/>
                      <v:shape id="Freeform 618" o:spid="_x0000_s1369" style="position:absolute;width:17334;height:10800;visibility:visible;mso-wrap-style:square;v-text-anchor:middle" coordsize="1727823,532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A/QcEA&#10;AADcAAAADwAAAGRycy9kb3ducmV2LnhtbERPy2rCQBTdC/7DcIXuzIwtSEkzigh94EJImu5vMzcP&#10;zdwJmalGv76zKHR5OO9sO9leXGj0nWMNq0SBIK6c6bjRUH6+Lp9B+IBssHdMGm7kYbuZzzJMjbty&#10;TpciNCKGsE9RQxvCkErpq5Ys+sQNxJGr3WgxRDg20ox4jeG2l49KraXFjmNDiwPtW6rOxY/V8Pal&#10;TtOxLg8Gu5Db+zvX3+pJ64fFtHsBEWgK/+I/94fRsF7FtfFMPAJ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gP0HBAAAA3AAAAA8AAAAAAAAAAAAAAAAAmAIAAGRycy9kb3du&#10;cmV2LnhtbFBLBQYAAAAABAAEAPUAAACGAwAAAAA=&#10;" path="m,c82744,89757,165489,179514,319759,258051v154270,78537,371184,167360,605861,213173c1160297,517037,1444060,524984,1727823,532932e" filled="f" strokecolor="black [3040]">
                        <v:path arrowok="t" o:connecttype="custom" o:connectlocs="0,0;320805,522947;928649,954947;1733477,1080000" o:connectangles="0,0,0,0"/>
                      </v:shape>
                      <v:shape id="Freeform 622" o:spid="_x0000_s1370" style="position:absolute;left:25481;top:10704;width:8782;height:6480;visibility:visible;mso-wrap-style:square;v-text-anchor:middle" coordsize="1727823,532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TCFsMA&#10;AADcAAAADwAAAGRycy9kb3ducmV2LnhtbESPW2sCMRSE3wv+h3AKvtWkK4isRhHBtvggeHs/bs5e&#10;dHOybFJd/fVNQfBxmJlvmOm8s7W4Uusrxxo+BwoEceZMxYWGw371MQbhA7LB2jFpuJOH+az3NsXU&#10;uBtv6boLhYgQ9ilqKENoUil9VpJFP3ANcfRy11oMUbaFNC3eItzWMlFqJC1WHBdKbGhZUnbZ/VoN&#10;X0d17jb5YW2wClv7+Ob8pIZa99+7xQREoC68ws/2j9EwShL4PxOPgJ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TCFsMAAADcAAAADwAAAAAAAAAAAAAAAACYAgAAZHJzL2Rv&#10;d25yZXYueG1sUEsFBgAAAAAEAAQA9QAAAIgDAAAAAA==&#10;" path="m,c82744,89757,165489,179514,319759,258051v154270,78537,371184,167360,605861,213173c1160297,517037,1444060,524984,1727823,532932e" filled="f" strokecolor="black [3040]">
                        <v:path arrowok="t" o:connecttype="custom" o:connectlocs="0,0;162525,313768;470467,572968;878205,648000" o:connectangles="0,0,0,0"/>
                      </v:shape>
                      <v:line id="Straight Connector 625" o:spid="_x0000_s1371" style="position:absolute;visibility:visible;mso-wrap-style:square" from="34192,17166" to="42795,17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5xUcIAAADcAAAADwAAAGRycy9kb3ducmV2LnhtbESPQWsCMRSE74X+h/AK3mpWi4tdjSLS&#10;otiTWu+PzXN3cfOyJqnGf28EocdhZr5hpvNoWnEh5xvLCgb9DARxaXXDlYLf/ff7GIQPyBpby6Tg&#10;Rh7ms9eXKRbaXnlLl12oRIKwL1BBHUJXSOnLmgz6vu2Ik3e0zmBI0lVSO7wmuGnlMMtyabDhtFBj&#10;R8uaytPuzyTK4HA2cnX6xMPG/bivjzyO4lmp3ltcTEAEiuE//GyvtYJ8OILHmXQE5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5xUcIAAADcAAAADwAAAAAAAAAAAAAA&#10;AAChAgAAZHJzL2Rvd25yZXYueG1sUEsFBgAAAAAEAAQA+QAAAJADAAAAAA==&#10;" strokecolor="black [3040]"/>
                    </v:group>
                    <v:group id="Group 627" o:spid="_x0000_s1372" style="position:absolute;width:42786;height:5848" coordsize="42787,5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TLcYAAADcAAAADwAAAGRycy9kb3ducmV2LnhtbESPQWvCQBSE7wX/w/KE&#10;3ppNLE0lZhURKx5CoSqU3h7ZZxLMvg3ZbRL/fbdQ6HGYmW+YfDOZVgzUu8aygiSKQRCXVjdcKbic&#10;356WIJxH1thaJgV3crBZzx5yzLQd+YOGk69EgLDLUEHtfZdJ6cqaDLrIdsTBu9reoA+yr6TucQxw&#10;08pFHKfSYMNhocaOdjWVt9O3UXAYcdw+J/uhuF1396/zy/tnkZBSj/NpuwLhafL/4b/2UStIF6/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MpMtxgAAANwA&#10;AAAPAAAAAAAAAAAAAAAAAKoCAABkcnMvZG93bnJldi54bWxQSwUGAAAAAAQABAD6AAAAnQMAAAAA&#10;">
                      <v:line id="Straight Connector 613" o:spid="_x0000_s1373" style="position:absolute;visibility:visible;mso-wrap-style:square" from="17334,5850" to="25481,5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eGA8MAAADcAAAADwAAAGRycy9kb3ducmV2LnhtbESPQWsCMRSE74L/IbyCN81upYuuRpFS&#10;aaknt/X+2LzuLm5e1iTV9N83hYLHYWa+YdbbaHpxJec7ywryWQaCuLa640bB58d+ugDhA7LG3jIp&#10;+CEP2814tMZS2xsf6VqFRiQI+xIVtCEMpZS+bsmgn9mBOHlf1hkMSbpGaoe3BDe9fMyyQhrsOC20&#10;ONBzS/W5+jaJkp8uRr6el3h6dwf3Mi/iU7woNXmIuxWIQDHcw//tN62gyOfwdyYdAbn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3hgPDAAAA3AAAAA8AAAAAAAAAAAAA&#10;AAAAoQIAAGRycy9kb3ducmV2LnhtbFBLBQYAAAAABAAEAPkAAACRAwAAAAA=&#10;" strokecolor="black [3040]"/>
                      <v:shape id="Freeform 617" o:spid="_x0000_s1374" style="position:absolute;top:2253;width:17334;height:3600;visibility:visible;mso-wrap-style:square;v-text-anchor:middle" coordsize="1727823,532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M8QA&#10;AADcAAAADwAAAGRycy9kb3ducmV2LnhtbESPT2sCMRTE7wW/Q3hCbzVRwcpqFBGspQdBXe/Pzds/&#10;unlZNqlu++kboeBxmJnfMPNlZ2txo9ZXjjUMBwoEceZMxYWG9Lh5m4LwAdlg7Zg0/JCH5aL3MsfE&#10;uDvv6XYIhYgQ9glqKENoEil9VpJFP3ANcfRy11oMUbaFNC3eI9zWcqTURFqsOC6U2NC6pOx6+LYa&#10;Pk7q0u3y9MtgFfb2d8v5WY21fu13qxmIQF14hv/bn0bDZPgOjzPxCM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qzPEAAAA3AAAAA8AAAAAAAAAAAAAAAAAmAIAAGRycy9k&#10;b3ducmV2LnhtbFBLBQYAAAAABAAEAPUAAACJAwAAAAA=&#10;" path="m,c82744,89757,165489,179514,319759,258051v154270,78537,371184,167360,605861,213173c1160297,517037,1444060,524984,1727823,532932e" filled="f" strokecolor="black [3040]">
                        <v:path arrowok="t" o:connecttype="custom" o:connectlocs="0,0;320805,174316;928649,318316;1733477,360000" o:connectangles="0,0,0,0"/>
                      </v:shape>
                      <v:group id="Group 626" o:spid="_x0000_s1375" style="position:absolute;left:25438;width:17349;height:5848" coordsize="17349,58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H42tsQAAADcAAAADwAAAGRycy9kb3ducmV2LnhtbESPQYvCMBSE7wv+h/CE&#10;va1pXSxSjSKisgcRVgXx9miebbF5KU1s67/fCMIeh5n5hpkve1OJlhpXWlYQjyIQxJnVJecKzqft&#10;1xSE88gaK8uk4EkOlovBxxxTbTv+pfbocxEg7FJUUHhfp1K6rCCDbmRr4uDdbGPQB9nkUjfYBbip&#10;5DiKEmmw5LBQYE3rgrL78WEU7DrsVt/xpt3fb+vn9TQ5XPYxKfU57FczEJ56/x9+t3+0gmSc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H42tsQAAADcAAAA&#10;DwAAAAAAAAAAAAAAAACqAgAAZHJzL2Rvd25yZXYueG1sUEsFBgAAAAAEAAQA+gAAAJsDAAAAAA==&#10;">
                        <v:line id="Straight Connector 614" o:spid="_x0000_s1376" style="position:absolute;visibility:visible;mso-wrap-style:square" from="0,0" to="0,5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4ed8QAAADcAAAADwAAAGRycy9kb3ducmV2LnhtbESPT2sCMRTE7wW/Q3iCt5pdbRddjSKl&#10;paU91T/3x+a5u7h5WZNU47c3hUKPw8z8hlmuo+nEhZxvLSvIxxkI4srqlmsF+93b4wyED8gaO8uk&#10;4EYe1qvBwxJLba/8TZdtqEWCsC9RQRNCX0rpq4YM+rHtiZN3tM5gSNLVUju8Jrjp5CTLCmmw5bTQ&#10;YE8vDVWn7Y9JlPxwNvL9NMfDp/tyr9MiPsezUqNh3CxABIrhP/zX/tAKivwJfs+k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3h53xAAAANwAAAAPAAAAAAAAAAAA&#10;AAAAAKECAABkcnMvZG93bnJldi54bWxQSwUGAAAAAAQABAD5AAAAkgMAAAAA&#10;" strokecolor="black [3040]"/>
                        <v:shape id="Freeform 620" o:spid="_x0000_s1377" style="position:absolute;top:43;width:8784;height:2160;visibility:visible;mso-wrap-style:square;v-text-anchor:middle" coordsize="1727823,532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r5+sEA&#10;AADcAAAADwAAAGRycy9kb3ducmV2LnhtbERPy2oCMRTdC/5DuEJ3mmhBytQopWBbuhBm1P3t5M5D&#10;JzdDkurUrzcLocvDea82g+3EhXxoHWuYzxQI4tKZlmsNh/12+gIiRGSDnWPS8EcBNuvxaIWZcVfO&#10;6VLEWqQQDhlqaGLsMylD2ZDFMHM9ceIq5y3GBH0tjcdrCredXCi1lBZbTg0N9vTeUHkufq2Gj6M6&#10;Dbvq8G2wjbm9fXL1o561fpoMb68gIg3xX/xwfxkNy0Wan86kI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6+frBAAAA3AAAAA8AAAAAAAAAAAAAAAAAmAIAAGRycy9kb3du&#10;cmV2LnhtbFBLBQYAAAAABAAEAPUAAACGAwAAAAA=&#10;" path="m,c82744,89757,165489,179514,319759,258051v154270,78537,371184,167360,605861,213173c1160297,517037,1444060,524984,1727823,532932e" filled="f" strokecolor="black [3040]">
                          <v:path arrowok="t" o:connecttype="custom" o:connectlocs="0,0;162561,104589;470572,190989;878400,216000" o:connectangles="0,0,0,0"/>
                        </v:shape>
                        <v:line id="Straight Connector 623" o:spid="_x0000_s1378" style="position:absolute;visibility:visible;mso-wrap-style:square" from="8795,2208" to="17349,2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tMvsIAAADcAAAADwAAAGRycy9kb3ducmV2LnhtbESPQWsCMRSE74X+h/AKvWlWxcWuRhGx&#10;VOpJrffH5rm7uHlZk6jpv28EocdhZr5hZotoWnEj5xvLCgb9DARxaXXDlYKfw2dvAsIHZI2tZVLw&#10;Sx4W89eXGRba3nlHt32oRIKwL1BBHUJXSOnLmgz6vu2Ik3eyzmBI0lVSO7wnuGnlMMtyabDhtFBj&#10;R6uayvP+ahJlcLwY+XX+wOO327r1KI/jeFHq/S0upyACxfAffrY3WkE+HMHjTDoC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FtMvsIAAADcAAAADwAAAAAAAAAAAAAA&#10;AAChAgAAZHJzL2Rvd25yZXYueG1sUEsFBgAAAAAEAAQA+QAAAJADAAAAAA==&#10;" strokecolor="black [3040]"/>
                      </v:group>
                    </v:group>
                    <v:shape id="_x0000_s1379" type="#_x0000_t202" style="position:absolute;left:6339;top:2748;width:4544;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ATMQA&#10;AADcAAAADwAAAGRycy9kb3ducmV2LnhtbESPSWvDMBSE74X8B/EKuTVSlyx1rYTSUsgpJSvk9rCe&#10;F2I9GUuJ3X8fBQI9DjPzDZMueluLC7W+cqzheaRAEGfOVFxo2G1/nmYgfEA2WDsmDX/kYTEfPKSY&#10;GNfxmi6bUIgIYZ+ghjKEJpHSZyVZ9CPXEEcvd63FEGVbSNNiF+G2li9KTaTFiuNCiQ19lZSdNmer&#10;Yb/Kj4c39Vt823HTuV5Jtu9S6+Fj//kBIlAf/sP39tJomLxO4X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gEzEAAAA3AAAAA8AAAAAAAAAAAAAAAAAmAIAAGRycy9k&#10;b3ducmV2LnhtbFBLBQYAAAAABAAEAPUAAACJAwAAAAA=&#10;" filled="f" stroked="f">
                      <v:textbox>
                        <w:txbxContent>
                          <w:p w:rsidR="00AC7A73" w:rsidRPr="009E2D66" w:rsidRDefault="00AC7A73" w:rsidP="009E2D66">
                            <w:pPr>
                              <w:jc w:val="center"/>
                            </w:pPr>
                            <w:r>
                              <w:t>N</w:t>
                            </w:r>
                            <w:r>
                              <w:rPr>
                                <w:vertAlign w:val="subscript"/>
                              </w:rPr>
                              <w:t>2</w:t>
                            </w:r>
                          </w:p>
                        </w:txbxContent>
                      </v:textbox>
                    </v:shape>
                    <v:shape id="_x0000_s1380" type="#_x0000_t202" style="position:absolute;left:3590;top:10097;width:4544;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AUPsAA&#10;AADcAAAADwAAAGRycy9kb3ducmV2LnhtbERPy4rCMBTdC/MP4Q7MThNnVLRjlEERXCk+YXaX5toW&#10;m5vSRFv/3iwEl4fzns5bW4o71b5wrKHfUyCIU2cKzjQcD6vuGIQPyAZLx6ThQR7ms4/OFBPjGt7R&#10;fR8yEUPYJ6ghD6FKpPRpThZ9z1XEkbu42mKIsM6kqbGJ4baU30qNpMWCY0OOFS1ySq/7m9Vw2lz+&#10;zwO1zZZ2WDWuVZLtRGr99dn+/YII1Ia3+OVeGw2jn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OAUPsAAAADcAAAADwAAAAAAAAAAAAAAAACYAgAAZHJzL2Rvd25y&#10;ZXYueG1sUEsFBgAAAAAEAAQA9QAAAIUDAAAAAA==&#10;" filled="f" stroked="f">
                      <v:textbox>
                        <w:txbxContent>
                          <w:p w:rsidR="00AC7A73" w:rsidRPr="009E2D66" w:rsidRDefault="00AC7A73" w:rsidP="009E2D66">
                            <w:pPr>
                              <w:jc w:val="center"/>
                            </w:pPr>
                            <w:r>
                              <w:t>H</w:t>
                            </w:r>
                            <w:r>
                              <w:rPr>
                                <w:vertAlign w:val="subscript"/>
                              </w:rPr>
                              <w:t>2</w:t>
                            </w:r>
                          </w:p>
                        </w:txbxContent>
                      </v:textbox>
                    </v:shape>
                    <v:shape id="_x0000_s1381" type="#_x0000_t202" style="position:absolute;left:14809;top:15370;width:4544;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yxpcQA&#10;AADcAAAADwAAAGRycy9kb3ducmV2LnhtbESPQWvCQBSE74L/YXmCN93VqmjqKmIp9FQxrYXeHtln&#10;Epp9G7Krif++Kwgeh5n5hllvO1uJKzW+dKxhMlYgiDNnSs41fH+9j5YgfEA2WDkmDTfysN30e2tM&#10;jGv5SNc05CJC2CeooQihTqT0WUEW/djVxNE7u8ZiiLLJpWmwjXBbyalSC2mx5LhQYE37grK/9GI1&#10;nD7Pvz8zdcjf7LxuXack25XUejjodq8gAnXhGX60P4yGxcs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ssaXEAAAA3AAAAA8AAAAAAAAAAAAAAAAAmAIAAGRycy9k&#10;b3ducmV2LnhtbFBLBQYAAAAABAAEAPUAAACJAwAAAAA=&#10;" filled="f" stroked="f">
                      <v:textbox>
                        <w:txbxContent>
                          <w:p w:rsidR="00AC7A73" w:rsidRPr="009E2D66" w:rsidRDefault="00AC7A73" w:rsidP="009E2D66">
                            <w:pPr>
                              <w:jc w:val="center"/>
                            </w:pPr>
                            <w:r>
                              <w:t>NH</w:t>
                            </w:r>
                            <w:r>
                              <w:rPr>
                                <w:vertAlign w:val="subscript"/>
                              </w:rPr>
                              <w:t>3</w:t>
                            </w:r>
                          </w:p>
                        </w:txbxContent>
                      </v:textbox>
                    </v:shape>
                  </v:group>
                </v:group>
                <w10:anchorlock/>
              </v:group>
            </w:pict>
          </mc:Fallback>
        </mc:AlternateContent>
      </w:r>
    </w:p>
    <w:p w:rsidR="00075590" w:rsidRPr="00B84AC7" w:rsidRDefault="00075590" w:rsidP="00075590">
      <w:pPr>
        <w:tabs>
          <w:tab w:val="right" w:pos="10490"/>
        </w:tabs>
      </w:pPr>
      <w:r w:rsidRPr="00B84AC7">
        <w:t>Answer the following questions about the above graph.</w:t>
      </w:r>
    </w:p>
    <w:p w:rsidR="00075590" w:rsidRPr="00B84AC7" w:rsidRDefault="00075590" w:rsidP="003D2487">
      <w:pPr>
        <w:pStyle w:val="ListParagraph"/>
        <w:numPr>
          <w:ilvl w:val="0"/>
          <w:numId w:val="58"/>
        </w:numPr>
        <w:tabs>
          <w:tab w:val="right" w:pos="10490"/>
        </w:tabs>
      </w:pPr>
      <w:r w:rsidRPr="00B84AC7">
        <w:t>Why does the partial pressure of the H</w:t>
      </w:r>
      <w:r w:rsidRPr="00B84AC7">
        <w:rPr>
          <w:vertAlign w:val="subscript"/>
        </w:rPr>
        <w:t>2</w:t>
      </w:r>
      <w:r w:rsidRPr="00B84AC7">
        <w:t xml:space="preserve"> decrease more rapidly than that of the N</w:t>
      </w:r>
      <w:r w:rsidRPr="00B84AC7">
        <w:rPr>
          <w:vertAlign w:val="subscript"/>
        </w:rPr>
        <w:t>2</w:t>
      </w:r>
      <w:r w:rsidRPr="00B84AC7">
        <w:t xml:space="preserve">?  </w:t>
      </w:r>
      <w:r w:rsidRPr="00B84AC7">
        <w:tab/>
        <w:t xml:space="preserve">(1 mark) </w:t>
      </w:r>
    </w:p>
    <w:p w:rsidR="00075590" w:rsidRPr="00B84AC7" w:rsidRDefault="00075590" w:rsidP="00075590">
      <w:pPr>
        <w:pStyle w:val="ListParagraph"/>
        <w:tabs>
          <w:tab w:val="right" w:pos="10490"/>
        </w:tabs>
      </w:pPr>
    </w:p>
    <w:p w:rsidR="00075590" w:rsidRPr="00B84AC7" w:rsidRDefault="00075590" w:rsidP="00075590">
      <w:pPr>
        <w:pStyle w:val="ListParagraph"/>
        <w:tabs>
          <w:tab w:val="right" w:leader="dot" w:pos="10490"/>
        </w:tabs>
        <w:spacing w:line="240" w:lineRule="auto"/>
      </w:pPr>
      <w:r w:rsidRPr="00B84AC7">
        <w:tab/>
      </w:r>
    </w:p>
    <w:p w:rsidR="00075590" w:rsidRPr="00B84AC7" w:rsidRDefault="00075590" w:rsidP="00075590">
      <w:pPr>
        <w:pStyle w:val="ListParagraph"/>
        <w:tabs>
          <w:tab w:val="right" w:leader="dot" w:pos="10490"/>
        </w:tabs>
        <w:spacing w:line="240" w:lineRule="auto"/>
      </w:pPr>
    </w:p>
    <w:p w:rsidR="00075590" w:rsidRPr="00B84AC7" w:rsidRDefault="00075590" w:rsidP="00075590">
      <w:pPr>
        <w:pStyle w:val="ListParagraph"/>
        <w:tabs>
          <w:tab w:val="right" w:leader="dot" w:pos="10490"/>
        </w:tabs>
        <w:spacing w:line="240" w:lineRule="auto"/>
      </w:pPr>
    </w:p>
    <w:p w:rsidR="00075590" w:rsidRPr="00B84AC7" w:rsidRDefault="00075590" w:rsidP="003D2487">
      <w:pPr>
        <w:pStyle w:val="ListParagraph"/>
        <w:numPr>
          <w:ilvl w:val="0"/>
          <w:numId w:val="58"/>
        </w:numPr>
        <w:tabs>
          <w:tab w:val="right" w:pos="10490"/>
        </w:tabs>
      </w:pPr>
      <w:r w:rsidRPr="00B84AC7">
        <w:t>Why do the partial pressures of each of the three species stabili</w:t>
      </w:r>
      <w:r w:rsidR="002450E6" w:rsidRPr="00B84AC7">
        <w:t>s</w:t>
      </w:r>
      <w:r w:rsidRPr="00B84AC7">
        <w:t xml:space="preserve">e between 20 and 30 minutes? </w:t>
      </w:r>
      <w:r w:rsidRPr="00B84AC7">
        <w:br/>
        <w:t xml:space="preserve"> </w:t>
      </w:r>
      <w:r w:rsidRPr="00B84AC7">
        <w:tab/>
        <w:t xml:space="preserve">(1 mark) </w:t>
      </w:r>
    </w:p>
    <w:p w:rsidR="00075590" w:rsidRPr="00B84AC7" w:rsidRDefault="00075590" w:rsidP="00075590">
      <w:pPr>
        <w:pStyle w:val="ListParagraph"/>
        <w:tabs>
          <w:tab w:val="right" w:leader="dot" w:pos="10490"/>
        </w:tabs>
        <w:spacing w:line="240" w:lineRule="auto"/>
      </w:pPr>
      <w:r w:rsidRPr="00B84AC7">
        <w:tab/>
      </w:r>
    </w:p>
    <w:p w:rsidR="00075590" w:rsidRPr="00B84AC7" w:rsidRDefault="00075590" w:rsidP="00075590">
      <w:pPr>
        <w:pStyle w:val="ListParagraph"/>
        <w:tabs>
          <w:tab w:val="right" w:leader="dot" w:pos="10490"/>
        </w:tabs>
        <w:spacing w:line="240" w:lineRule="auto"/>
      </w:pPr>
    </w:p>
    <w:p w:rsidR="00075590" w:rsidRPr="00B84AC7" w:rsidRDefault="00075590" w:rsidP="00075590">
      <w:pPr>
        <w:pStyle w:val="ListParagraph"/>
        <w:tabs>
          <w:tab w:val="right" w:leader="dot" w:pos="10490"/>
        </w:tabs>
        <w:spacing w:line="240" w:lineRule="auto"/>
      </w:pPr>
    </w:p>
    <w:p w:rsidR="00075590" w:rsidRPr="00B84AC7" w:rsidRDefault="00075590" w:rsidP="003D2487">
      <w:pPr>
        <w:pStyle w:val="ListParagraph"/>
        <w:numPr>
          <w:ilvl w:val="0"/>
          <w:numId w:val="58"/>
        </w:numPr>
        <w:tabs>
          <w:tab w:val="right" w:pos="10490"/>
        </w:tabs>
      </w:pPr>
      <w:r w:rsidRPr="00B84AC7">
        <w:t xml:space="preserve">What has occurred at the 30-minute mark to cause the changes shown in the graph? </w:t>
      </w:r>
      <w:r w:rsidRPr="00B84AC7">
        <w:tab/>
        <w:t xml:space="preserve">(1 mark) </w:t>
      </w:r>
      <w:r w:rsidRPr="00B84AC7">
        <w:br/>
      </w:r>
    </w:p>
    <w:p w:rsidR="00075590" w:rsidRPr="00B84AC7" w:rsidRDefault="00075590" w:rsidP="00075590">
      <w:pPr>
        <w:pStyle w:val="ListParagraph"/>
        <w:tabs>
          <w:tab w:val="right" w:leader="dot" w:pos="10490"/>
        </w:tabs>
        <w:spacing w:line="240" w:lineRule="auto"/>
      </w:pPr>
      <w:r w:rsidRPr="00B84AC7">
        <w:tab/>
      </w:r>
    </w:p>
    <w:p w:rsidR="00075590" w:rsidRPr="00B84AC7" w:rsidRDefault="00075590" w:rsidP="00075590">
      <w:pPr>
        <w:pStyle w:val="ListParagraph"/>
        <w:tabs>
          <w:tab w:val="right" w:leader="dot" w:pos="10490"/>
        </w:tabs>
        <w:spacing w:line="240" w:lineRule="auto"/>
      </w:pPr>
    </w:p>
    <w:p w:rsidR="00075590" w:rsidRPr="00B84AC7" w:rsidRDefault="00075590" w:rsidP="003D2487">
      <w:pPr>
        <w:pStyle w:val="ListParagraph"/>
        <w:numPr>
          <w:ilvl w:val="0"/>
          <w:numId w:val="58"/>
        </w:numPr>
        <w:tabs>
          <w:tab w:val="right" w:pos="10490"/>
        </w:tabs>
        <w:spacing w:line="240" w:lineRule="auto"/>
      </w:pPr>
      <w:r w:rsidRPr="00B84AC7">
        <w:lastRenderedPageBreak/>
        <w:t>By the 40-minute mark, what difference will the change imposed at the 30-minute mark have made to the rate of:</w:t>
      </w:r>
      <w:r w:rsidRPr="00B84AC7">
        <w:tab/>
        <w:t>(2 marks)</w:t>
      </w:r>
    </w:p>
    <w:p w:rsidR="00075590" w:rsidRPr="00B84AC7" w:rsidRDefault="00075590" w:rsidP="00075590">
      <w:pPr>
        <w:pStyle w:val="ListParagraph"/>
        <w:tabs>
          <w:tab w:val="right" w:leader="dot" w:pos="10490"/>
        </w:tabs>
        <w:spacing w:line="240" w:lineRule="auto"/>
      </w:pPr>
    </w:p>
    <w:p w:rsidR="00075590" w:rsidRPr="00B84AC7" w:rsidRDefault="00075590" w:rsidP="00075590">
      <w:pPr>
        <w:pStyle w:val="ListParagraph"/>
        <w:tabs>
          <w:tab w:val="right" w:leader="dot" w:pos="10490"/>
        </w:tabs>
        <w:spacing w:line="240" w:lineRule="auto"/>
      </w:pPr>
      <w:r w:rsidRPr="00B84AC7">
        <w:t xml:space="preserve">the forward reaction?  </w:t>
      </w:r>
      <w:r w:rsidRPr="00B84AC7">
        <w:tab/>
      </w:r>
    </w:p>
    <w:p w:rsidR="00075590" w:rsidRPr="00B84AC7" w:rsidRDefault="00075590" w:rsidP="00075590">
      <w:pPr>
        <w:pStyle w:val="ListParagraph"/>
        <w:tabs>
          <w:tab w:val="right" w:leader="dot" w:pos="10490"/>
        </w:tabs>
        <w:spacing w:line="240" w:lineRule="auto"/>
      </w:pPr>
    </w:p>
    <w:p w:rsidR="00075590" w:rsidRPr="00B84AC7" w:rsidRDefault="00075590" w:rsidP="00075590">
      <w:pPr>
        <w:pStyle w:val="ListParagraph"/>
        <w:tabs>
          <w:tab w:val="right" w:leader="dot" w:pos="10490"/>
        </w:tabs>
        <w:spacing w:line="240" w:lineRule="auto"/>
      </w:pPr>
      <w:r w:rsidRPr="00B84AC7">
        <w:t xml:space="preserve">the reverse reaction?  </w:t>
      </w:r>
      <w:r w:rsidRPr="00B84AC7">
        <w:tab/>
      </w:r>
    </w:p>
    <w:p w:rsidR="00075590" w:rsidRPr="00B84AC7" w:rsidRDefault="00075590" w:rsidP="00075590">
      <w:pPr>
        <w:pStyle w:val="ListParagraph"/>
        <w:tabs>
          <w:tab w:val="right" w:leader="dot" w:pos="10490"/>
        </w:tabs>
        <w:spacing w:line="240" w:lineRule="auto"/>
      </w:pPr>
    </w:p>
    <w:p w:rsidR="00075590" w:rsidRPr="00B84AC7" w:rsidRDefault="00075590" w:rsidP="00075590">
      <w:pPr>
        <w:pStyle w:val="ListParagraph"/>
        <w:tabs>
          <w:tab w:val="right" w:leader="dot" w:pos="10490"/>
        </w:tabs>
        <w:spacing w:line="240" w:lineRule="auto"/>
      </w:pPr>
    </w:p>
    <w:p w:rsidR="00075590" w:rsidRPr="00B84AC7" w:rsidRDefault="00075590" w:rsidP="003D2487">
      <w:pPr>
        <w:pStyle w:val="ListParagraph"/>
        <w:numPr>
          <w:ilvl w:val="0"/>
          <w:numId w:val="58"/>
        </w:numPr>
        <w:tabs>
          <w:tab w:val="right" w:pos="10490"/>
        </w:tabs>
      </w:pPr>
      <w:r w:rsidRPr="00B84AC7">
        <w:t xml:space="preserve">Using the Collision Theory, explain why the rate of forward reaction is affected by the imposed change at the 30-minute mark. </w:t>
      </w:r>
      <w:r w:rsidRPr="00B84AC7">
        <w:tab/>
        <w:t xml:space="preserve">(2 marks) </w:t>
      </w:r>
      <w:r w:rsidRPr="00B84AC7">
        <w:br/>
      </w:r>
    </w:p>
    <w:p w:rsidR="00075590" w:rsidRPr="00B84AC7" w:rsidRDefault="00075590" w:rsidP="00075590">
      <w:pPr>
        <w:pStyle w:val="ListParagraph"/>
        <w:tabs>
          <w:tab w:val="right" w:leader="dot" w:pos="10490"/>
        </w:tabs>
        <w:spacing w:line="240" w:lineRule="auto"/>
      </w:pPr>
      <w:r w:rsidRPr="00B84AC7">
        <w:tab/>
      </w:r>
    </w:p>
    <w:p w:rsidR="00075590" w:rsidRPr="00B84AC7" w:rsidRDefault="00075590" w:rsidP="00075590">
      <w:pPr>
        <w:pStyle w:val="ListParagraph"/>
        <w:tabs>
          <w:tab w:val="right" w:leader="dot" w:pos="10490"/>
        </w:tabs>
        <w:spacing w:line="240" w:lineRule="auto"/>
      </w:pPr>
    </w:p>
    <w:p w:rsidR="00075590" w:rsidRPr="00B84AC7" w:rsidRDefault="00075590" w:rsidP="00075590">
      <w:pPr>
        <w:pStyle w:val="ListParagraph"/>
        <w:tabs>
          <w:tab w:val="right" w:leader="dot" w:pos="10490"/>
        </w:tabs>
        <w:spacing w:line="240" w:lineRule="auto"/>
      </w:pPr>
      <w:r w:rsidRPr="00B84AC7">
        <w:tab/>
      </w:r>
    </w:p>
    <w:p w:rsidR="00075590" w:rsidRPr="00B84AC7" w:rsidRDefault="00075590" w:rsidP="00075590">
      <w:pPr>
        <w:pStyle w:val="ListParagraph"/>
        <w:tabs>
          <w:tab w:val="right" w:leader="dot" w:pos="10490"/>
        </w:tabs>
        <w:spacing w:line="240" w:lineRule="auto"/>
      </w:pPr>
    </w:p>
    <w:p w:rsidR="00075590" w:rsidRPr="00B84AC7" w:rsidRDefault="00075590" w:rsidP="00075590">
      <w:pPr>
        <w:pStyle w:val="ListParagraph"/>
        <w:tabs>
          <w:tab w:val="right" w:leader="dot" w:pos="10490"/>
        </w:tabs>
        <w:spacing w:line="240" w:lineRule="auto"/>
      </w:pPr>
    </w:p>
    <w:p w:rsidR="00075590" w:rsidRPr="00B84AC7" w:rsidRDefault="00075590" w:rsidP="003D2487">
      <w:pPr>
        <w:pStyle w:val="ListParagraph"/>
        <w:numPr>
          <w:ilvl w:val="0"/>
          <w:numId w:val="58"/>
        </w:numPr>
        <w:tabs>
          <w:tab w:val="right" w:pos="10490"/>
        </w:tabs>
      </w:pPr>
      <w:r w:rsidRPr="00B84AC7">
        <w:t xml:space="preserve">At 50 minutes, the contents of the reaction vessel are rapidly compressed by reducing the volume. The changes in the partial pressures of the species are shown on the following graph, starting at 40 minutes. </w:t>
      </w:r>
    </w:p>
    <w:p w:rsidR="00075590" w:rsidRPr="00B84AC7" w:rsidRDefault="00C450CE" w:rsidP="00C450CE">
      <w:pPr>
        <w:pStyle w:val="ListParagraph"/>
        <w:tabs>
          <w:tab w:val="right" w:pos="10490"/>
        </w:tabs>
        <w:jc w:val="center"/>
      </w:pPr>
      <w:r w:rsidRPr="00B84AC7">
        <w:rPr>
          <w:noProof/>
          <w:lang w:val="en-AU" w:eastAsia="en-AU"/>
        </w:rPr>
        <mc:AlternateContent>
          <mc:Choice Requires="wpg">
            <w:drawing>
              <wp:inline distT="0" distB="0" distL="0" distR="0" wp14:anchorId="71D1544B" wp14:editId="069BBBAF">
                <wp:extent cx="3781065" cy="3752860"/>
                <wp:effectExtent l="0" t="0" r="29210" b="0"/>
                <wp:docPr id="685" name="Group 685"/>
                <wp:cNvGraphicFramePr/>
                <a:graphic xmlns:a="http://schemas.openxmlformats.org/drawingml/2006/main">
                  <a:graphicData uri="http://schemas.microsoft.com/office/word/2010/wordprocessingGroup">
                    <wpg:wgp>
                      <wpg:cNvGrpSpPr/>
                      <wpg:grpSpPr>
                        <a:xfrm>
                          <a:off x="0" y="0"/>
                          <a:ext cx="3781065" cy="3752860"/>
                          <a:chOff x="0" y="0"/>
                          <a:chExt cx="3763212" cy="3169271"/>
                        </a:xfrm>
                      </wpg:grpSpPr>
                      <wps:wsp>
                        <wps:cNvPr id="686" name="Straight Connector 686"/>
                        <wps:cNvCnPr/>
                        <wps:spPr>
                          <a:xfrm>
                            <a:off x="527050" y="0"/>
                            <a:ext cx="0" cy="2571750"/>
                          </a:xfrm>
                          <a:prstGeom prst="line">
                            <a:avLst/>
                          </a:prstGeom>
                        </wps:spPr>
                        <wps:style>
                          <a:lnRef idx="1">
                            <a:schemeClr val="dk1"/>
                          </a:lnRef>
                          <a:fillRef idx="0">
                            <a:schemeClr val="dk1"/>
                          </a:fillRef>
                          <a:effectRef idx="0">
                            <a:schemeClr val="dk1"/>
                          </a:effectRef>
                          <a:fontRef idx="minor">
                            <a:schemeClr val="tx1"/>
                          </a:fontRef>
                        </wps:style>
                        <wps:bodyPr/>
                      </wps:wsp>
                      <wpg:grpSp>
                        <wpg:cNvPr id="687" name="Group 687"/>
                        <wpg:cNvGrpSpPr/>
                        <wpg:grpSpPr>
                          <a:xfrm>
                            <a:off x="0" y="311068"/>
                            <a:ext cx="3763212" cy="2858203"/>
                            <a:chOff x="0" y="18968"/>
                            <a:chExt cx="3763212" cy="2858203"/>
                          </a:xfrm>
                        </wpg:grpSpPr>
                        <wpg:grpSp>
                          <wpg:cNvPr id="688" name="Group 688"/>
                          <wpg:cNvGrpSpPr/>
                          <wpg:grpSpPr>
                            <a:xfrm>
                              <a:off x="0" y="104008"/>
                              <a:ext cx="3763212" cy="2773163"/>
                              <a:chOff x="0" y="0"/>
                              <a:chExt cx="3763212" cy="2773163"/>
                            </a:xfrm>
                          </wpg:grpSpPr>
                          <wpg:grpSp>
                            <wpg:cNvPr id="689" name="Group 689"/>
                            <wpg:cNvGrpSpPr/>
                            <wpg:grpSpPr>
                              <a:xfrm>
                                <a:off x="0" y="0"/>
                                <a:ext cx="3763212" cy="2773163"/>
                                <a:chOff x="0" y="0"/>
                                <a:chExt cx="3763212" cy="2773163"/>
                              </a:xfrm>
                            </wpg:grpSpPr>
                            <wps:wsp>
                              <wps:cNvPr id="690" name="Straight Connector 690"/>
                              <wps:cNvCnPr/>
                              <wps:spPr>
                                <a:xfrm flipH="1">
                                  <a:off x="526850" y="2176609"/>
                                  <a:ext cx="3236362" cy="0"/>
                                </a:xfrm>
                                <a:prstGeom prst="line">
                                  <a:avLst/>
                                </a:prstGeom>
                              </wps:spPr>
                              <wps:style>
                                <a:lnRef idx="1">
                                  <a:schemeClr val="dk1"/>
                                </a:lnRef>
                                <a:fillRef idx="0">
                                  <a:schemeClr val="dk1"/>
                                </a:fillRef>
                                <a:effectRef idx="0">
                                  <a:schemeClr val="dk1"/>
                                </a:effectRef>
                                <a:fontRef idx="minor">
                                  <a:schemeClr val="tx1"/>
                                </a:fontRef>
                              </wps:style>
                              <wps:bodyPr/>
                            </wps:wsp>
                            <wps:wsp>
                              <wps:cNvPr id="691" name="Text Box 2"/>
                              <wps:cNvSpPr txBox="1">
                                <a:spLocks noChangeArrowheads="1"/>
                              </wps:cNvSpPr>
                              <wps:spPr bwMode="auto">
                                <a:xfrm>
                                  <a:off x="1488501" y="2465188"/>
                                  <a:ext cx="1228090" cy="307975"/>
                                </a:xfrm>
                                <a:prstGeom prst="rect">
                                  <a:avLst/>
                                </a:prstGeom>
                                <a:noFill/>
                                <a:ln w="9525">
                                  <a:noFill/>
                                  <a:miter lim="800000"/>
                                  <a:headEnd/>
                                  <a:tailEnd/>
                                </a:ln>
                              </wps:spPr>
                              <wps:txbx>
                                <w:txbxContent>
                                  <w:p w:rsidR="00AC7A73" w:rsidRPr="009E2D66" w:rsidRDefault="00AC7A73" w:rsidP="00C450CE">
                                    <w:r w:rsidRPr="009E2D66">
                                      <w:t>Time (minutes)</w:t>
                                    </w:r>
                                  </w:p>
                                </w:txbxContent>
                              </wps:txbx>
                              <wps:bodyPr rot="0" vert="horz" wrap="square" lIns="91440" tIns="45720" rIns="91440" bIns="45720" anchor="t" anchorCtr="0">
                                <a:noAutofit/>
                              </wps:bodyPr>
                            </wps:wsp>
                            <wps:wsp>
                              <wps:cNvPr id="692" name="Text Box 2"/>
                              <wps:cNvSpPr txBox="1">
                                <a:spLocks noChangeArrowheads="1"/>
                              </wps:cNvSpPr>
                              <wps:spPr bwMode="auto">
                                <a:xfrm>
                                  <a:off x="0" y="0"/>
                                  <a:ext cx="471225" cy="1256034"/>
                                </a:xfrm>
                                <a:prstGeom prst="rect">
                                  <a:avLst/>
                                </a:prstGeom>
                                <a:noFill/>
                                <a:ln w="9525">
                                  <a:noFill/>
                                  <a:miter lim="800000"/>
                                  <a:headEnd/>
                                  <a:tailEnd/>
                                </a:ln>
                              </wps:spPr>
                              <wps:txbx>
                                <w:txbxContent>
                                  <w:p w:rsidR="00AC7A73" w:rsidRPr="009E2D66" w:rsidRDefault="00AC7A73" w:rsidP="00C450CE">
                                    <w:r>
                                      <w:t>Pressure (atm)</w:t>
                                    </w:r>
                                  </w:p>
                                </w:txbxContent>
                              </wps:txbx>
                              <wps:bodyPr rot="0" vert="vert270" wrap="square" lIns="91440" tIns="45720" rIns="91440" bIns="45720" anchor="t" anchorCtr="0">
                                <a:noAutofit/>
                              </wps:bodyPr>
                            </wps:wsp>
                            <wps:wsp>
                              <wps:cNvPr id="693" name="Text Box 2"/>
                              <wps:cNvSpPr txBox="1">
                                <a:spLocks noChangeArrowheads="1"/>
                              </wps:cNvSpPr>
                              <wps:spPr bwMode="auto">
                                <a:xfrm>
                                  <a:off x="356188" y="2182219"/>
                                  <a:ext cx="357974" cy="307975"/>
                                </a:xfrm>
                                <a:prstGeom prst="rect">
                                  <a:avLst/>
                                </a:prstGeom>
                                <a:noFill/>
                                <a:ln w="9525">
                                  <a:noFill/>
                                  <a:miter lim="800000"/>
                                  <a:headEnd/>
                                  <a:tailEnd/>
                                </a:ln>
                              </wps:spPr>
                              <wps:txbx>
                                <w:txbxContent>
                                  <w:p w:rsidR="00AC7A73" w:rsidRPr="009E2D66" w:rsidRDefault="00AC7A73" w:rsidP="00C450CE">
                                    <w:pPr>
                                      <w:jc w:val="center"/>
                                    </w:pPr>
                                    <w:r>
                                      <w:t>40</w:t>
                                    </w:r>
                                  </w:p>
                                </w:txbxContent>
                              </wps:txbx>
                              <wps:bodyPr rot="0" vert="horz" wrap="square" lIns="91440" tIns="45720" rIns="91440" bIns="45720" anchor="t" anchorCtr="0">
                                <a:noAutofit/>
                              </wps:bodyPr>
                            </wps:wsp>
                            <wps:wsp>
                              <wps:cNvPr id="694" name="Text Box 2"/>
                              <wps:cNvSpPr txBox="1">
                                <a:spLocks noChangeArrowheads="1"/>
                              </wps:cNvSpPr>
                              <wps:spPr bwMode="auto">
                                <a:xfrm>
                                  <a:off x="1161232" y="2182219"/>
                                  <a:ext cx="454395" cy="307975"/>
                                </a:xfrm>
                                <a:prstGeom prst="rect">
                                  <a:avLst/>
                                </a:prstGeom>
                                <a:noFill/>
                                <a:ln w="9525">
                                  <a:noFill/>
                                  <a:miter lim="800000"/>
                                  <a:headEnd/>
                                  <a:tailEnd/>
                                </a:ln>
                              </wps:spPr>
                              <wps:txbx>
                                <w:txbxContent>
                                  <w:p w:rsidR="00AC7A73" w:rsidRPr="009E2D66" w:rsidRDefault="00AC7A73" w:rsidP="00C450CE">
                                    <w:pPr>
                                      <w:jc w:val="center"/>
                                    </w:pPr>
                                    <w:r>
                                      <w:t>50</w:t>
                                    </w:r>
                                  </w:p>
                                </w:txbxContent>
                              </wps:txbx>
                              <wps:bodyPr rot="0" vert="horz" wrap="square" lIns="91440" tIns="45720" rIns="91440" bIns="45720" anchor="t" anchorCtr="0">
                                <a:noAutofit/>
                              </wps:bodyPr>
                            </wps:wsp>
                            <wps:wsp>
                              <wps:cNvPr id="695" name="Text Box 2"/>
                              <wps:cNvSpPr txBox="1">
                                <a:spLocks noChangeArrowheads="1"/>
                              </wps:cNvSpPr>
                              <wps:spPr bwMode="auto">
                                <a:xfrm>
                                  <a:off x="2008314" y="2182219"/>
                                  <a:ext cx="454395" cy="307975"/>
                                </a:xfrm>
                                <a:prstGeom prst="rect">
                                  <a:avLst/>
                                </a:prstGeom>
                                <a:noFill/>
                                <a:ln w="9525">
                                  <a:noFill/>
                                  <a:miter lim="800000"/>
                                  <a:headEnd/>
                                  <a:tailEnd/>
                                </a:ln>
                              </wps:spPr>
                              <wps:txbx>
                                <w:txbxContent>
                                  <w:p w:rsidR="00AC7A73" w:rsidRPr="009E2D66" w:rsidRDefault="00AC7A73" w:rsidP="00C450CE">
                                    <w:pPr>
                                      <w:jc w:val="center"/>
                                    </w:pPr>
                                    <w:r>
                                      <w:t>60</w:t>
                                    </w:r>
                                  </w:p>
                                </w:txbxContent>
                              </wps:txbx>
                              <wps:bodyPr rot="0" vert="horz" wrap="square" lIns="91440" tIns="45720" rIns="91440" bIns="45720" anchor="t" anchorCtr="0">
                                <a:noAutofit/>
                              </wps:bodyPr>
                            </wps:wsp>
                            <wps:wsp>
                              <wps:cNvPr id="696" name="Text Box 2"/>
                              <wps:cNvSpPr txBox="1">
                                <a:spLocks noChangeArrowheads="1"/>
                              </wps:cNvSpPr>
                              <wps:spPr bwMode="auto">
                                <a:xfrm>
                                  <a:off x="2866616" y="2182219"/>
                                  <a:ext cx="454395" cy="307975"/>
                                </a:xfrm>
                                <a:prstGeom prst="rect">
                                  <a:avLst/>
                                </a:prstGeom>
                                <a:noFill/>
                                <a:ln w="9525">
                                  <a:noFill/>
                                  <a:miter lim="800000"/>
                                  <a:headEnd/>
                                  <a:tailEnd/>
                                </a:ln>
                              </wps:spPr>
                              <wps:txbx>
                                <w:txbxContent>
                                  <w:p w:rsidR="00AC7A73" w:rsidRPr="009E2D66" w:rsidRDefault="00AC7A73" w:rsidP="00C450CE">
                                    <w:pPr>
                                      <w:jc w:val="center"/>
                                    </w:pPr>
                                    <w:r>
                                      <w:t>70</w:t>
                                    </w:r>
                                  </w:p>
                                </w:txbxContent>
                              </wps:txbx>
                              <wps:bodyPr rot="0" vert="horz" wrap="square" lIns="91440" tIns="45720" rIns="91440" bIns="45720" anchor="t" anchorCtr="0">
                                <a:noAutofit/>
                              </wps:bodyPr>
                            </wps:wsp>
                          </wpg:grpSp>
                          <wps:wsp>
                            <wps:cNvPr id="700" name="Straight Connector 700"/>
                            <wps:cNvCnPr/>
                            <wps:spPr>
                              <a:xfrm>
                                <a:off x="1386767"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701" name="Straight Connector 701"/>
                            <wps:cNvCnPr/>
                            <wps:spPr>
                              <a:xfrm>
                                <a:off x="2240496"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702" name="Straight Connector 702"/>
                            <wps:cNvCnPr/>
                            <wps:spPr>
                              <a:xfrm>
                                <a:off x="3098559"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706" name="Group 706"/>
                          <wpg:cNvGrpSpPr/>
                          <wpg:grpSpPr>
                            <a:xfrm>
                              <a:off x="527087" y="18968"/>
                              <a:ext cx="860709" cy="2033443"/>
                              <a:chOff x="-1618" y="18968"/>
                              <a:chExt cx="860709" cy="2033443"/>
                            </a:xfrm>
                          </wpg:grpSpPr>
                          <wps:wsp>
                            <wps:cNvPr id="711" name="Straight Connector 711"/>
                            <wps:cNvCnPr/>
                            <wps:spPr>
                              <a:xfrm>
                                <a:off x="-1618" y="1121964"/>
                                <a:ext cx="855733" cy="0"/>
                              </a:xfrm>
                              <a:prstGeom prst="line">
                                <a:avLst/>
                              </a:prstGeom>
                            </wps:spPr>
                            <wps:style>
                              <a:lnRef idx="1">
                                <a:schemeClr val="dk1"/>
                              </a:lnRef>
                              <a:fillRef idx="0">
                                <a:schemeClr val="dk1"/>
                              </a:fillRef>
                              <a:effectRef idx="0">
                                <a:schemeClr val="dk1"/>
                              </a:effectRef>
                              <a:fontRef idx="minor">
                                <a:schemeClr val="tx1"/>
                              </a:fontRef>
                            </wps:style>
                            <wps:bodyPr/>
                          </wps:wsp>
                          <wps:wsp>
                            <wps:cNvPr id="716" name="Straight Connector 716"/>
                            <wps:cNvCnPr/>
                            <wps:spPr>
                              <a:xfrm>
                                <a:off x="-1421" y="1946682"/>
                                <a:ext cx="860279" cy="0"/>
                              </a:xfrm>
                              <a:prstGeom prst="line">
                                <a:avLst/>
                              </a:prstGeom>
                            </wps:spPr>
                            <wps:style>
                              <a:lnRef idx="1">
                                <a:schemeClr val="dk1"/>
                              </a:lnRef>
                              <a:fillRef idx="0">
                                <a:schemeClr val="dk1"/>
                              </a:fillRef>
                              <a:effectRef idx="0">
                                <a:schemeClr val="dk1"/>
                              </a:effectRef>
                              <a:fontRef idx="minor">
                                <a:schemeClr val="tx1"/>
                              </a:fontRef>
                            </wps:style>
                            <wps:bodyPr/>
                          </wps:wsp>
                          <wps:wsp>
                            <wps:cNvPr id="723" name="Straight Connector 723"/>
                            <wps:cNvCnPr/>
                            <wps:spPr>
                              <a:xfrm>
                                <a:off x="3735" y="220823"/>
                                <a:ext cx="855356" cy="0"/>
                              </a:xfrm>
                              <a:prstGeom prst="line">
                                <a:avLst/>
                              </a:prstGeom>
                            </wps:spPr>
                            <wps:style>
                              <a:lnRef idx="1">
                                <a:schemeClr val="dk1"/>
                              </a:lnRef>
                              <a:fillRef idx="0">
                                <a:schemeClr val="dk1"/>
                              </a:fillRef>
                              <a:effectRef idx="0">
                                <a:schemeClr val="dk1"/>
                              </a:effectRef>
                              <a:fontRef idx="minor">
                                <a:schemeClr val="tx1"/>
                              </a:fontRef>
                            </wps:style>
                            <wps:bodyPr/>
                          </wps:wsp>
                          <wps:wsp>
                            <wps:cNvPr id="724" name="Text Box 2"/>
                            <wps:cNvSpPr txBox="1">
                              <a:spLocks noChangeArrowheads="1"/>
                            </wps:cNvSpPr>
                            <wps:spPr bwMode="auto">
                              <a:xfrm>
                                <a:off x="185500" y="18968"/>
                                <a:ext cx="454395" cy="307975"/>
                              </a:xfrm>
                              <a:prstGeom prst="rect">
                                <a:avLst/>
                              </a:prstGeom>
                              <a:noFill/>
                              <a:ln w="9525">
                                <a:noFill/>
                                <a:miter lim="800000"/>
                                <a:headEnd/>
                                <a:tailEnd/>
                              </a:ln>
                            </wps:spPr>
                            <wps:txbx>
                              <w:txbxContent>
                                <w:p w:rsidR="00AC7A73" w:rsidRPr="009E2D66" w:rsidRDefault="00AC7A73" w:rsidP="00C450CE">
                                  <w:pPr>
                                    <w:jc w:val="center"/>
                                  </w:pPr>
                                  <w:r>
                                    <w:t>N</w:t>
                                  </w:r>
                                  <w:r>
                                    <w:rPr>
                                      <w:vertAlign w:val="subscript"/>
                                    </w:rPr>
                                    <w:t>2</w:t>
                                  </w:r>
                                </w:p>
                              </w:txbxContent>
                            </wps:txbx>
                            <wps:bodyPr rot="0" vert="horz" wrap="square" lIns="91440" tIns="45720" rIns="91440" bIns="45720" anchor="t" anchorCtr="0">
                              <a:noAutofit/>
                            </wps:bodyPr>
                          </wps:wsp>
                          <wps:wsp>
                            <wps:cNvPr id="725" name="Text Box 2"/>
                            <wps:cNvSpPr txBox="1">
                              <a:spLocks noChangeArrowheads="1"/>
                            </wps:cNvSpPr>
                            <wps:spPr bwMode="auto">
                              <a:xfrm>
                                <a:off x="219988" y="1744436"/>
                                <a:ext cx="454395" cy="307975"/>
                              </a:xfrm>
                              <a:prstGeom prst="rect">
                                <a:avLst/>
                              </a:prstGeom>
                              <a:noFill/>
                              <a:ln w="9525">
                                <a:noFill/>
                                <a:miter lim="800000"/>
                                <a:headEnd/>
                                <a:tailEnd/>
                              </a:ln>
                            </wps:spPr>
                            <wps:txbx>
                              <w:txbxContent>
                                <w:p w:rsidR="00AC7A73" w:rsidRPr="009E2D66" w:rsidRDefault="00AC7A73" w:rsidP="00C450CE">
                                  <w:pPr>
                                    <w:jc w:val="center"/>
                                  </w:pPr>
                                  <w:r>
                                    <w:t>H</w:t>
                                  </w:r>
                                  <w:r>
                                    <w:rPr>
                                      <w:vertAlign w:val="subscript"/>
                                    </w:rPr>
                                    <w:t>2</w:t>
                                  </w:r>
                                </w:p>
                              </w:txbxContent>
                            </wps:txbx>
                            <wps:bodyPr rot="0" vert="horz" wrap="square" lIns="91440" tIns="45720" rIns="91440" bIns="45720" anchor="t" anchorCtr="0">
                              <a:noAutofit/>
                            </wps:bodyPr>
                          </wps:wsp>
                          <wps:wsp>
                            <wps:cNvPr id="726" name="Text Box 2"/>
                            <wps:cNvSpPr txBox="1">
                              <a:spLocks noChangeArrowheads="1"/>
                            </wps:cNvSpPr>
                            <wps:spPr bwMode="auto">
                              <a:xfrm>
                                <a:off x="220113" y="898946"/>
                                <a:ext cx="454395" cy="307975"/>
                              </a:xfrm>
                              <a:prstGeom prst="rect">
                                <a:avLst/>
                              </a:prstGeom>
                              <a:noFill/>
                              <a:ln w="9525">
                                <a:noFill/>
                                <a:miter lim="800000"/>
                                <a:headEnd/>
                                <a:tailEnd/>
                              </a:ln>
                            </wps:spPr>
                            <wps:txbx>
                              <w:txbxContent>
                                <w:p w:rsidR="00AC7A73" w:rsidRPr="009E2D66" w:rsidRDefault="00AC7A73" w:rsidP="00C450CE">
                                  <w:pPr>
                                    <w:jc w:val="center"/>
                                  </w:pPr>
                                  <w:r>
                                    <w:t>NH</w:t>
                                  </w:r>
                                  <w:r>
                                    <w:rPr>
                                      <w:vertAlign w:val="subscript"/>
                                    </w:rPr>
                                    <w:t>3</w:t>
                                  </w:r>
                                </w:p>
                              </w:txbxContent>
                            </wps:txbx>
                            <wps:bodyPr rot="0" vert="horz" wrap="square" lIns="91440" tIns="45720" rIns="91440" bIns="45720" anchor="t" anchorCtr="0">
                              <a:noAutofit/>
                            </wps:bodyPr>
                          </wps:wsp>
                        </wpg:grpSp>
                      </wpg:grpSp>
                    </wpg:wgp>
                  </a:graphicData>
                </a:graphic>
              </wp:inline>
            </w:drawing>
          </mc:Choice>
          <mc:Fallback>
            <w:pict>
              <v:group id="Group 685" o:spid="_x0000_s1382" style="width:297.7pt;height:295.5pt;mso-position-horizontal-relative:char;mso-position-vertical-relative:line" coordsize="37632,31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">
                <v:line id="Straight Connector 686" o:spid="_x0000_s1383" style="position:absolute;visibility:visible;mso-wrap-style:square" from="5270,0" to="5270,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qwHMMAAADcAAAADwAAAGRycy9kb3ducmV2LnhtbESPQWsCMRSE70L/Q3iCN83a4qKrWSml&#10;xVJPtfX+2Dx3l928rEmq6b83BaHHYWa+YTbbaHpxIedbywrmswwEcWV1y7WC76+36RKED8gae8uk&#10;4Jc8bMuH0QYLba/8SZdDqEWCsC9QQRPCUEjpq4YM+pkdiJN3ss5gSNLVUju8Jrjp5WOW5dJgy2mh&#10;wYFeGqq6w49JlPnxbOSuW+Hxw+3d61MeF/Gs1GQcn9cgAsXwH76337WCfJnD35l0BGR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5KsBzDAAAA3AAAAA8AAAAAAAAAAAAA&#10;AAAAoQIAAGRycy9kb3ducmV2LnhtbFBLBQYAAAAABAAEAPkAAACRAwAAAAA=&#10;" strokecolor="black [3040]"/>
                <v:group id="Group 687" o:spid="_x0000_s1384" style="position:absolute;top:3110;width:37632;height:28582" coordorigin=",189" coordsize="37632,28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TMF8YAAADcAAAADwAAAGRycy9kb3ducmV2LnhtbESPQWvCQBSE7wX/w/KE&#10;3uomllpJ3YQgWnqQQlWQ3h7ZZxKSfRuyaxL/fbdQ6HGYmW+YTTaZVgzUu9qygngRgSAurK65VHA+&#10;7Z/WIJxH1thaJgV3cpCls4cNJtqO/EXD0ZciQNglqKDyvkukdEVFBt3CdsTBu9reoA+yL6XucQxw&#10;08plFK2kwZrDQoUdbSsqmuPNKHgfccyf491waK7b+/fp5fNyiEmpx/mUv4HwNPn/8F/7QytYrV/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VMwXxgAAANwA&#10;AAAPAAAAAAAAAAAAAAAAAKoCAABkcnMvZG93bnJldi54bWxQSwUGAAAAAAQABAD6AAAAnQMAAAAA&#10;">
                  <v:group id="Group 688" o:spid="_x0000_s1385" style="position:absolute;top:1040;width:37632;height:27731" coordsize="37632,27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MtYZcIAAADcAAAADwAAAGRycy9kb3ducmV2LnhtbERPy4rCMBTdC/5DuII7&#10;TTuDIh1TEZkZXIjgA2R2l+baljY3pcm09e/NQnB5OO/1ZjC16Kh1pWUF8TwCQZxZXXKu4Hr5ma1A&#10;OI+ssbZMCh7kYJOOR2tMtO35RN3Z5yKEsEtQQeF9k0jpsoIMurltiAN3t61BH2CbS91iH8JNLT+i&#10;aCkNlhwaCmxoV1BWnf+Ngt8e++1n/N0dqvvu8XdZHG+HmJSaTobtFwhPg3+LX+69VrBchb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jLWGXCAAAA3AAAAA8A&#10;AAAAAAAAAAAAAAAAqgIAAGRycy9kb3ducmV2LnhtbFBLBQYAAAAABAAEAPoAAACZAwAAAAA=&#10;">
                    <v:group id="Group 689" o:spid="_x0000_s1386" style="position:absolute;width:37632;height:27731" coordsize="37632,27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4f9/sYAAADcAAAADwAAAGRycy9kb3ducmV2LnhtbESPT2vCQBTE7wW/w/KE&#10;3uomSkWjq4jU0kMoNBFKb4/sMwlm34bsNn++fbdQ6HGYmd8w++NoGtFT52rLCuJFBIK4sLrmUsE1&#10;vzxtQDiPrLGxTAomcnA8zB72mGg78Af1mS9FgLBLUEHlfZtI6YqKDLqFbYmDd7OdQR9kV0rd4RDg&#10;ppHLKFpLgzWHhQpbOldU3LNvo+B1wOG0il/69H47T1/58/tnGpNSj/PxtAPhafT/4b/2m1aw3m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h/3+xgAAANwA&#10;AAAPAAAAAAAAAAAAAAAAAKoCAABkcnMvZG93bnJldi54bWxQSwUGAAAAAAQABAD6AAAAnQMAAAAA&#10;">
                      <v:line id="Straight Connector 690" o:spid="_x0000_s1387" style="position:absolute;flip:x;visibility:visible;mso-wrap-style:square" from="5268,21766" to="37632,21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TBuMAAAADcAAAADwAAAGRycy9kb3ducmV2LnhtbERPy4rCMBTdD/gP4QruxlQXOlajiCCI&#10;ooyvhbtLc/vA5qY00da/NwvB5eG8Z4vWlOJJtSssKxj0IxDEidUFZwou5/XvHwjnkTWWlknBixws&#10;5p2fGcbaNnyk58lnIoSwi1FB7n0VS+mSnAy6vq2IA5fa2qAPsM6krrEJ4aaUwygaSYMFh4YcK1rl&#10;lNxPD6MgdY9qdbtqn463++M+3WUHbP6V6nXb5RSEp9Z/xR/3RisYTcL8cCYcAT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s0wbjAAAAA3AAAAA8AAAAAAAAAAAAAAAAA&#10;oQIAAGRycy9kb3ducmV2LnhtbFBLBQYAAAAABAAEAPkAAACOAwAAAAA=&#10;" strokecolor="black [3040]"/>
                      <v:shape id="_x0000_s1388" type="#_x0000_t202" style="position:absolute;left:14885;top:24651;width:12280;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zimcQA&#10;AADcAAAADwAAAGRycy9kb3ducmV2LnhtbESPQWvCQBSE7wX/w/KE3uquxQaNboJUhJ5amqrg7ZF9&#10;JsHs25BdTfrvu4VCj8PMfMNs8tG24k69bxxrmM8UCOLSmYYrDYev/dMShA/IBlvHpOGbPOTZ5GGD&#10;qXEDf9K9CJWIEPYpaqhD6FIpfVmTRT9zHXH0Lq63GKLsK2l6HCLctvJZqURabDgu1NjRa03ltbhZ&#10;Dcf3y/m0UB/Vzr50gxuVZLuSWj9Ox+0aRKAx/If/2m9GQ7Ka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84pnEAAAA3AAAAA8AAAAAAAAAAAAAAAAAmAIAAGRycy9k&#10;b3ducmV2LnhtbFBLBQYAAAAABAAEAPUAAACJAwAAAAA=&#10;" filled="f" stroked="f">
                        <v:textbox>
                          <w:txbxContent>
                            <w:p w:rsidR="00AC7A73" w:rsidRPr="009E2D66" w:rsidRDefault="00AC7A73" w:rsidP="00C450CE">
                              <w:r w:rsidRPr="009E2D66">
                                <w:t>Time (minutes)</w:t>
                              </w:r>
                            </w:p>
                          </w:txbxContent>
                        </v:textbox>
                      </v:shape>
                      <v:shape id="_x0000_s1389" type="#_x0000_t202" style="position:absolute;width:4712;height:1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XhkcUA&#10;AADcAAAADwAAAGRycy9kb3ducmV2LnhtbESPQWvCQBSE74L/YXlCb7pRQTR1FbEo7UU0tofentln&#10;Esy+TbNbE/+9Kwgeh5n5hpkvW1OKK9WusKxgOIhAEKdWF5wp+D5u+lMQziNrLC2Tghs5WC66nTnG&#10;2jZ8oGviMxEg7GJUkHtfxVK6NCeDbmAr4uCdbW3QB1lnUtfYBLgp5SiKJtJgwWEhx4rWOaWX5N8o&#10;+DntbuWhGv9GRfO1b7d/++Rjmyn11mtX7yA8tf4VfrY/tYLJbAS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deGRxQAAANwAAAAPAAAAAAAAAAAAAAAAAJgCAABkcnMv&#10;ZG93bnJldi54bWxQSwUGAAAAAAQABAD1AAAAigMAAAAA&#10;" filled="f" stroked="f">
                        <v:textbox style="layout-flow:vertical;mso-layout-flow-alt:bottom-to-top">
                          <w:txbxContent>
                            <w:p w:rsidR="00AC7A73" w:rsidRPr="009E2D66" w:rsidRDefault="00AC7A73" w:rsidP="00C450CE">
                              <w:r>
                                <w:t>Pressure (atm)</w:t>
                              </w:r>
                            </w:p>
                          </w:txbxContent>
                        </v:textbox>
                      </v:shape>
                      <v:shape id="_x0000_s1390" type="#_x0000_t202" style="position:absolute;left:3561;top:21822;width:3580;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ZdcQA&#10;AADcAAAADwAAAGRycy9kb3ducmV2LnhtbESPQWvCQBSE74L/YXmCN93VqmjqKmIp9FQxrYXeHtln&#10;Epp9G7Krif++Kwgeh5n5hllvO1uJKzW+dKxhMlYgiDNnSs41fH+9j5YgfEA2WDkmDTfysN30e2tM&#10;jGv5SNc05CJC2CeooQihTqT0WUEW/djVxNE7u8ZiiLLJpWmwjXBbyalSC2mx5LhQYE37grK/9GI1&#10;nD7Pvz8zdcjf7LxuXack25XUejjodq8gAnXhGX60P4yGxeoF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i2XXEAAAA3AAAAA8AAAAAAAAAAAAAAAAAmAIAAGRycy9k&#10;b3ducmV2LnhtbFBLBQYAAAAABAAEAPUAAACJAwAAAAA=&#10;" filled="f" stroked="f">
                        <v:textbox>
                          <w:txbxContent>
                            <w:p w:rsidR="00AC7A73" w:rsidRPr="009E2D66" w:rsidRDefault="00AC7A73" w:rsidP="00C450CE">
                              <w:pPr>
                                <w:jc w:val="center"/>
                              </w:pPr>
                              <w:r>
                                <w:t>40</w:t>
                              </w:r>
                            </w:p>
                          </w:txbxContent>
                        </v:textbox>
                      </v:shape>
                      <v:shape id="_x0000_s1391" type="#_x0000_t202" style="position:absolute;left:11612;top:21822;width:454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tBAcMA&#10;AADcAAAADwAAAGRycy9kb3ducmV2LnhtbESPQYvCMBSE7wv+h/AEb2uiqGg1iiiCJ5d1VfD2aJ5t&#10;sXkpTbT135uFhT0OM/MNs1i1thRPqn3hWMOgr0AQp84UnGk4/ew+pyB8QDZYOiYNL/KwWnY+FpgY&#10;1/A3PY8hExHCPkENeQhVIqVPc7Lo+64ijt7N1RZDlHUmTY1NhNtSDpWaSIsFx4UcK9rklN6PD6vh&#10;fLhdLyP1lW3tuGpcqyTbmdS6123XcxCB2vAf/mvvjYbJbAS/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tBAcMAAADcAAAADwAAAAAAAAAAAAAAAACYAgAAZHJzL2Rv&#10;d25yZXYueG1sUEsFBgAAAAAEAAQA9QAAAIgDAAAAAA==&#10;" filled="f" stroked="f">
                        <v:textbox>
                          <w:txbxContent>
                            <w:p w:rsidR="00AC7A73" w:rsidRPr="009E2D66" w:rsidRDefault="00AC7A73" w:rsidP="00C450CE">
                              <w:pPr>
                                <w:jc w:val="center"/>
                              </w:pPr>
                              <w:r>
                                <w:t>50</w:t>
                              </w:r>
                            </w:p>
                          </w:txbxContent>
                        </v:textbox>
                      </v:shape>
                      <v:shape id="_x0000_s1392" type="#_x0000_t202" style="position:absolute;left:20083;top:21822;width:454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fkmsQA&#10;AADcAAAADwAAAGRycy9kb3ducmV2LnhtbESPQWvCQBSE70L/w/IKveluSw01ugliKfSkGNuCt0f2&#10;mYRm34bs1qT/3hUEj8PMfMOs8tG24ky9bxxreJ4pEMSlMw1XGr4OH9M3ED4gG2wdk4Z/8pBnD5MV&#10;psYNvKdzESoRIexT1FCH0KVS+rImi37mOuLonVxvMUTZV9L0OES4beWLUom02HBcqLGjTU3lb/Fn&#10;NXxvT8efV7Wr3u28G9yoJNuF1PrpcVwvQQQawz18a38aDcliDt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H5JrEAAAA3AAAAA8AAAAAAAAAAAAAAAAAmAIAAGRycy9k&#10;b3ducmV2LnhtbFBLBQYAAAAABAAEAPUAAACJAwAAAAA=&#10;" filled="f" stroked="f">
                        <v:textbox>
                          <w:txbxContent>
                            <w:p w:rsidR="00AC7A73" w:rsidRPr="009E2D66" w:rsidRDefault="00AC7A73" w:rsidP="00C450CE">
                              <w:pPr>
                                <w:jc w:val="center"/>
                              </w:pPr>
                              <w:r>
                                <w:t>60</w:t>
                              </w:r>
                            </w:p>
                          </w:txbxContent>
                        </v:textbox>
                      </v:shape>
                      <v:shape id="_x0000_s1393" type="#_x0000_t202" style="position:absolute;left:28666;top:21822;width:454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V67cQA&#10;AADcAAAADwAAAGRycy9kb3ducmV2LnhtbESPT2sCMRTE74LfITyhN00Uu+hqVkQRemqptoXeHpu3&#10;f3Dzsmyiu/32TaHgcZiZ3zDb3WAbcafO1441zGcKBHHuTM2lho/LaboC4QOywcYxafghD7tsPNpi&#10;alzP73Q/h1JECPsUNVQhtKmUPq/Iop+5ljh6hesshii7UpoO+wi3jVwolUiLNceFCls6VJRfzzer&#10;4fO1+P5aqrfyaJ/b3g1Ksl1LrZ8mw34DItAQHuH/9ovRkKwT+DsTj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Veu3EAAAA3AAAAA8AAAAAAAAAAAAAAAAAmAIAAGRycy9k&#10;b3ducmV2LnhtbFBLBQYAAAAABAAEAPUAAACJAwAAAAA=&#10;" filled="f" stroked="f">
                        <v:textbox>
                          <w:txbxContent>
                            <w:p w:rsidR="00AC7A73" w:rsidRPr="009E2D66" w:rsidRDefault="00AC7A73" w:rsidP="00C450CE">
                              <w:pPr>
                                <w:jc w:val="center"/>
                              </w:pPr>
                              <w:r>
                                <w:t>70</w:t>
                              </w:r>
                            </w:p>
                          </w:txbxContent>
                        </v:textbox>
                      </v:shape>
                    </v:group>
                    <v:line id="Straight Connector 700" o:spid="_x0000_s1394" style="position:absolute;visibility:visible;mso-wrap-style:square" from="13867,21191" to="13867,2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2BNMMAAADcAAAADwAAAGRycy9kb3ducmV2LnhtbESPwU4CMRCG7yS+QzMm3qSLRpCVQgzB&#10;aOQEwn2yHXc3bKdLW6G8PXMw4Tj55/9mvtkiu06dKMTWs4HRsABFXHnbcm1g9/Px+AoqJmSLnWcy&#10;cKEIi/ndYIal9Wfe0GmbaiUQjiUaaFLqS61j1ZDDOPQ9sWS/PjhMMoZa24BngbtOPxXFWDtsWS40&#10;2NOyoeqw/XNCGe2PTn8eprj/Duuweh7nl3w05uE+v7+BSpTTbfm//WUNTAp5X2REBPT8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dgTTDAAAA3AAAAA8AAAAAAAAAAAAA&#10;AAAAoQIAAGRycy9kb3ducmV2LnhtbFBLBQYAAAAABAAEAPkAAACRAwAAAAA=&#10;" strokecolor="black [3040]"/>
                    <v:line id="Straight Connector 701" o:spid="_x0000_s1395" style="position:absolute;visibility:visible;mso-wrap-style:square" from="22404,21191" to="22404,2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Ekr8QAAADcAAAADwAAAGRycy9kb3ducmV2LnhtbESPT2sCMRTE7wW/Q3hCb5rdlvpnNYqU&#10;lkp76qr3x+a5u7h5WZNU029vCkKPw8z8hlmuo+nEhZxvLSvIxxkI4srqlmsF+937aAbCB2SNnWVS&#10;8Ese1qvBwxILba/8TZcy1CJB2BeooAmhL6T0VUMG/dj2xMk7WmcwJOlqqR1eE9x08inLJtJgy2mh&#10;wZ5eG6pO5Y9JlPxwNvLjNMfDp/tyb8+T+BLPSj0O42YBIlAM/+F7e6sVTLMc/s6kIy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kSSvxAAAANwAAAAPAAAAAAAAAAAA&#10;AAAAAKECAABkcnMvZG93bnJldi54bWxQSwUGAAAAAAQABAD5AAAAkgMAAAAA&#10;" strokecolor="black [3040]"/>
                    <v:line id="Straight Connector 702" o:spid="_x0000_s1396" style="position:absolute;visibility:visible;mso-wrap-style:square" from="30985,21191" to="30985,2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O62MQAAADcAAAADwAAAGRycy9kb3ducmV2LnhtbESPS2vDMBCE74X8B7GB3ho5Kc3DiRxC&#10;aGlpTnndF2tjG1srR1IT9d9XhUKPw8x8w6zW0XTiRs43lhWMRxkI4tLqhisFp+Pb0xyED8gaO8uk&#10;4Js8rIvBwwpzbe+8p9shVCJB2OeooA6hz6X0ZU0G/cj2xMm7WGcwJOkqqR3eE9x0cpJlU2mw4bRQ&#10;Y0/bmsr28GUSZXy+GvneLvD86Xbu9XkaX+JVqcdh3CxBBIrhP/zX/tAKZtkEfs+kIy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Q7rYxAAAANwAAAAPAAAAAAAAAAAA&#10;AAAAAKECAABkcnMvZG93bnJldi54bWxQSwUGAAAAAAQABAD5AAAAkgMAAAAA&#10;" strokecolor="black [3040]"/>
                  </v:group>
                  <v:group id="Group 706" o:spid="_x0000_s1397" style="position:absolute;left:5270;top:189;width:8607;height:20335" coordorigin="-16,189" coordsize="8607,20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plS8YAAADcAAAADwAAAGRycy9kb3ducmV2LnhtbESPT2vCQBTE74V+h+UV&#10;ejObtGglZhWRtvQQBLUg3h7ZZxLMvg3Zbf58e7dQ6HGYmd8w2WY0jeipc7VlBUkUgyAurK65VPB9&#10;+pgtQTiPrLGxTAomcrBZPz5kmGo78IH6oy9FgLBLUUHlfZtK6YqKDLrItsTBu9rOoA+yK6XucAhw&#10;08iXOF5IgzWHhQpb2lVU3I4/RsHngMP2NXnv89t1N11O8/05T0ip56dxuwLhafT/4b/2l1bwF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dKmVLxgAAANwA&#10;AAAPAAAAAAAAAAAAAAAAAKoCAABkcnMvZG93bnJldi54bWxQSwUGAAAAAAQABAD6AAAAnQMAAAAA&#10;">
                    <v:line id="Straight Connector 711" o:spid="_x0000_s1398" style="position:absolute;visibility:visible;mso-wrap-style:square" from="-16,11219" to="8541,11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iycsMAAADcAAAADwAAAGRycy9kb3ducmV2LnhtbESPQWsCMRSE70L/Q3gFbzW7irbdGqWI&#10;YtGTtt4fm9fdxc3LmkSN/74RCh6HmfmGmc6jacWFnG8sK8gHGQji0uqGKwU/36uXNxA+IGtsLZOC&#10;G3mYz556Uyy0vfKOLvtQiQRhX6CCOoSukNKXNRn0A9sRJ+/XOoMhSVdJ7fCa4KaVwyybSIMNp4Ua&#10;O1rUVB73Z5Mo+eFk5Pr4joeN27rlaBLH8aRU/zl+foAIFMMj/N/+0gpe8xzuZ9IRkL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IsnLDAAAA3AAAAA8AAAAAAAAAAAAA&#10;AAAAoQIAAGRycy9kb3ducmV2LnhtbFBLBQYAAAAABAAEAPkAAACRAwAAAAA=&#10;" strokecolor="black [3040]"/>
                    <v:line id="Straight Connector 716" o:spid="_x0000_s1399" style="position:absolute;visibility:visible;mso-wrap-style:square" from="-14,19466" to="8588,19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EqBsMAAADcAAAADwAAAGRycy9kb3ducmV2LnhtbESPQWsCMRSE74X+h/AKvWl2W1zrapRS&#10;Wip6Uuv9sXndXdy8rEmq8d8bQehxmJlvmNkimk6cyPnWsoJ8mIEgrqxuuVbws/savIHwAVljZ5kU&#10;XMjDYv74MMNS2zNv6LQNtUgQ9iUqaELoSyl91ZBBP7Q9cfJ+rTMYknS11A7PCW46+ZJlhTTYclpo&#10;sKePhqrD9s8kSr4/Gvl9mOB+5dbu87WIo3hU6vkpvk9BBIrhP3xvL7WCcV7A7Uw6AnJ+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hKgbDAAAA3AAAAA8AAAAAAAAAAAAA&#10;AAAAoQIAAGRycy9kb3ducmV2LnhtbFBLBQYAAAAABAAEAPkAAACRAwAAAAA=&#10;" strokecolor="black [3040]"/>
                    <v:line id="Straight Connector 723" o:spid="_x0000_s1400" style="position:absolute;visibility:visible;mso-wrap-style:square" from="37,2208" to="8590,2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pDI8MAAADcAAAADwAAAGRycy9kb3ducmV2LnhtbESPQWsCMRSE74L/ITyht5pVqbZbsyKl&#10;pVJPar0/Ns/dZTcva5Jq+u9NoeBxmJlvmOUqmk5cyPnGsoLJOANBXFrdcKXg+/Dx+AzCB2SNnWVS&#10;8EseVsVwsMRc2yvv6LIPlUgQ9jkqqEPocyl9WZNBP7Y9cfJO1hkMSbpKaofXBDednGbZXBpsOC3U&#10;2NNbTWW7/zGJMjmejfxsX/D45bbufTaPT/Gs1MMorl9BBIrhHv5vb7SCxXQGf2fSEZD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6QyPDAAAA3AAAAA8AAAAAAAAAAAAA&#10;AAAAoQIAAGRycy9kb3ducmV2LnhtbFBLBQYAAAAABAAEAPkAAACRAwAAAAA=&#10;" strokecolor="black [3040]"/>
                    <v:shape id="_x0000_s1401" type="#_x0000_t202" style="position:absolute;left:1855;top:189;width:4543;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WHe8QA&#10;AADcAAAADwAAAGRycy9kb3ducmV2LnhtbESPQWvCQBSE74L/YXmCt7qr2NZGVxFF6MnStBa8PbLP&#10;JJh9G7Krif/eFQoeh5n5hlmsOluJKzW+dKxhPFIgiDNnSs41/P7sXmYgfEA2WDkmDTfysFr2ewtM&#10;jGv5m65pyEWEsE9QQxFCnUjps4Is+pGriaN3co3FEGWTS9NgG+G2khOl3qTFkuNCgTVtCsrO6cVq&#10;OOxPx7+p+sq39rVuXack2w+p9XDQrecgAnXhGf5vfxoN75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Vh3vEAAAA3AAAAA8AAAAAAAAAAAAAAAAAmAIAAGRycy9k&#10;b3ducmV2LnhtbFBLBQYAAAAABAAEAPUAAACJAwAAAAA=&#10;" filled="f" stroked="f">
                      <v:textbox>
                        <w:txbxContent>
                          <w:p w:rsidR="00AC7A73" w:rsidRPr="009E2D66" w:rsidRDefault="00AC7A73" w:rsidP="00C450CE">
                            <w:pPr>
                              <w:jc w:val="center"/>
                            </w:pPr>
                            <w:r>
                              <w:t>N</w:t>
                            </w:r>
                            <w:r>
                              <w:rPr>
                                <w:vertAlign w:val="subscript"/>
                              </w:rPr>
                              <w:t>2</w:t>
                            </w:r>
                          </w:p>
                        </w:txbxContent>
                      </v:textbox>
                    </v:shape>
                    <v:shape id="_x0000_s1402" type="#_x0000_t202" style="position:absolute;left:2199;top:17444;width:4544;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ki4MQA&#10;AADcAAAADwAAAGRycy9kb3ducmV2LnhtbESPT2vCQBTE74LfYXlCb3W3olbTbESUQk9K/Qe9PbLP&#10;JDT7NmS3Jv32XaHgcZiZ3zDpqre1uFHrK8caXsYKBHHuTMWFhtPx/XkBwgdkg7Vj0vBLHlbZcJBi&#10;YlzHn3Q7hEJECPsENZQhNImUPi/Joh+7hjh6V9daDFG2hTQtdhFuazlRai4tVhwXSmxoU1L+ffix&#10;Gs6769dlqvbF1s6azvVKsl1KrZ9G/foNRKA+PML/7Q+j4XUy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ZIuDEAAAA3AAAAA8AAAAAAAAAAAAAAAAAmAIAAGRycy9k&#10;b3ducmV2LnhtbFBLBQYAAAAABAAEAPUAAACJAwAAAAA=&#10;" filled="f" stroked="f">
                      <v:textbox>
                        <w:txbxContent>
                          <w:p w:rsidR="00AC7A73" w:rsidRPr="009E2D66" w:rsidRDefault="00AC7A73" w:rsidP="00C450CE">
                            <w:pPr>
                              <w:jc w:val="center"/>
                            </w:pPr>
                            <w:r>
                              <w:t>H</w:t>
                            </w:r>
                            <w:r>
                              <w:rPr>
                                <w:vertAlign w:val="subscript"/>
                              </w:rPr>
                              <w:t>2</w:t>
                            </w:r>
                          </w:p>
                        </w:txbxContent>
                      </v:textbox>
                    </v:shape>
                    <v:shape id="_x0000_s1403" type="#_x0000_t202" style="position:absolute;left:2201;top:8989;width:4544;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u8l8MA&#10;AADcAAAADwAAAGRycy9kb3ducmV2LnhtbESPQWsCMRSE74L/ITzBmyZKtXY1ilgKPSm1teDtsXnu&#10;Lm5elk10139vBMHjMDPfMItVa0txpdoXjjWMhgoEcepMwZmGv9+vwQyED8gGS8ek4UYeVstuZ4GJ&#10;cQ3/0HUfMhEh7BPUkIdQJVL6NCeLfugq4uidXG0xRFln0tTYRLgt5VipqbRYcFzIsaJNTul5f7Ea&#10;DtvT8f9N7bJPO6ka1yrJ9kNq3e+16zmIQG14hZ/tb6PhfTy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u8l8MAAADcAAAADwAAAAAAAAAAAAAAAACYAgAAZHJzL2Rv&#10;d25yZXYueG1sUEsFBgAAAAAEAAQA9QAAAIgDAAAAAA==&#10;" filled="f" stroked="f">
                      <v:textbox>
                        <w:txbxContent>
                          <w:p w:rsidR="00AC7A73" w:rsidRPr="009E2D66" w:rsidRDefault="00AC7A73" w:rsidP="00C450CE">
                            <w:pPr>
                              <w:jc w:val="center"/>
                            </w:pPr>
                            <w:r>
                              <w:t>NH</w:t>
                            </w:r>
                            <w:r>
                              <w:rPr>
                                <w:vertAlign w:val="subscript"/>
                              </w:rPr>
                              <w:t>3</w:t>
                            </w:r>
                          </w:p>
                        </w:txbxContent>
                      </v:textbox>
                    </v:shape>
                  </v:group>
                </v:group>
                <w10:anchorlock/>
              </v:group>
            </w:pict>
          </mc:Fallback>
        </mc:AlternateContent>
      </w:r>
    </w:p>
    <w:p w:rsidR="00075590" w:rsidRPr="00B84AC7" w:rsidRDefault="00075590" w:rsidP="00075590">
      <w:pPr>
        <w:pStyle w:val="ListParagraph"/>
        <w:tabs>
          <w:tab w:val="left" w:pos="1701"/>
          <w:tab w:val="right" w:pos="10490"/>
        </w:tabs>
      </w:pPr>
      <w:r w:rsidRPr="00B84AC7">
        <w:tab/>
      </w:r>
    </w:p>
    <w:p w:rsidR="00075590" w:rsidRPr="00B84AC7" w:rsidRDefault="00075590" w:rsidP="00075590">
      <w:pPr>
        <w:pStyle w:val="ListParagraph"/>
        <w:tabs>
          <w:tab w:val="right" w:pos="10490"/>
        </w:tabs>
      </w:pPr>
    </w:p>
    <w:p w:rsidR="00075590" w:rsidRPr="00B84AC7" w:rsidRDefault="00075590" w:rsidP="00075590">
      <w:pPr>
        <w:pStyle w:val="ListParagraph"/>
        <w:tabs>
          <w:tab w:val="right" w:pos="10490"/>
        </w:tabs>
      </w:pPr>
    </w:p>
    <w:p w:rsidR="00075590" w:rsidRPr="00B84AC7" w:rsidRDefault="00075590" w:rsidP="00075590">
      <w:pPr>
        <w:pStyle w:val="ListParagraph"/>
        <w:tabs>
          <w:tab w:val="right" w:pos="10490"/>
        </w:tabs>
      </w:pPr>
      <w:r w:rsidRPr="00B84AC7">
        <w:t>Complete the above graph up to 70 minutes by shown how the partial pressures of each of the species change as a new equilibrium is achieved.</w:t>
      </w:r>
      <w:r w:rsidRPr="00B84AC7">
        <w:tab/>
        <w:t xml:space="preserve">(3 marks) </w:t>
      </w:r>
      <w:r w:rsidRPr="00B84AC7">
        <w:br/>
      </w:r>
    </w:p>
    <w:p w:rsidR="00075590" w:rsidRPr="00B84AC7" w:rsidRDefault="00075590" w:rsidP="00075590">
      <w:pPr>
        <w:tabs>
          <w:tab w:val="right" w:leader="dot" w:pos="10490"/>
        </w:tabs>
        <w:spacing w:line="240" w:lineRule="auto"/>
      </w:pPr>
    </w:p>
    <w:p w:rsidR="002A2FDB" w:rsidRPr="00B84AC7" w:rsidRDefault="002A2FDB" w:rsidP="00A2301B">
      <w:pPr>
        <w:tabs>
          <w:tab w:val="right" w:leader="dot" w:pos="10490"/>
        </w:tabs>
        <w:spacing w:line="240" w:lineRule="auto"/>
        <w:rPr>
          <w:b/>
        </w:rPr>
      </w:pPr>
      <w:r w:rsidRPr="00B84AC7">
        <w:rPr>
          <w:b/>
        </w:rPr>
        <w:t>TEE 2005 SA Q7:</w:t>
      </w:r>
    </w:p>
    <w:p w:rsidR="002A2FDB" w:rsidRPr="00B84AC7" w:rsidRDefault="002A2FDB" w:rsidP="00A2301B">
      <w:pPr>
        <w:tabs>
          <w:tab w:val="right" w:leader="dot" w:pos="10490"/>
        </w:tabs>
        <w:spacing w:line="240" w:lineRule="auto"/>
      </w:pPr>
      <w:r w:rsidRPr="00B84AC7">
        <w:t>The reaction between carbon and hydrogen gas to form methane can be represented by the following equation.</w:t>
      </w:r>
      <w:r w:rsidR="00C450CE" w:rsidRPr="00B84AC7">
        <w:rPr>
          <w:noProof/>
          <w:lang w:val="en-AU" w:eastAsia="en-AU"/>
        </w:rPr>
        <w:t xml:space="preserve"> </w:t>
      </w:r>
    </w:p>
    <w:p w:rsidR="002A2FDB" w:rsidRPr="00B84AC7" w:rsidRDefault="002A2FDB" w:rsidP="002A2FDB">
      <w:pPr>
        <w:tabs>
          <w:tab w:val="right" w:leader="dot" w:pos="10490"/>
        </w:tabs>
        <w:spacing w:line="240" w:lineRule="auto"/>
        <w:jc w:val="center"/>
      </w:pPr>
      <w:r w:rsidRPr="00B84AC7">
        <w:t>C(s)   +   2 H</w:t>
      </w:r>
      <w:r w:rsidRPr="00B84AC7">
        <w:rPr>
          <w:vertAlign w:val="subscript"/>
        </w:rPr>
        <w:t>2</w:t>
      </w:r>
      <w:r w:rsidRPr="00B84AC7">
        <w:t xml:space="preserve">(g)   </w:t>
      </w:r>
      <w:r w:rsidR="00C450CE" w:rsidRPr="00B84AC7">
        <w:rPr>
          <w:rFonts w:ascii="Cambria Math" w:hAnsi="Cambria Math" w:cs="Cambria Math"/>
        </w:rPr>
        <w:t>⇌</w:t>
      </w:r>
      <w:r w:rsidR="00C450CE" w:rsidRPr="00B84AC7">
        <w:rPr>
          <w:rFonts w:ascii="Menlo Bold" w:hAnsi="Menlo Bold" w:cs="Menlo Bold"/>
        </w:rPr>
        <w:t xml:space="preserve"> </w:t>
      </w:r>
      <w:r w:rsidRPr="00B84AC7">
        <w:t xml:space="preserve">  CH</w:t>
      </w:r>
      <w:r w:rsidRPr="00B84AC7">
        <w:rPr>
          <w:vertAlign w:val="subscript"/>
        </w:rPr>
        <w:t>4</w:t>
      </w:r>
      <w:r w:rsidRPr="00B84AC7">
        <w:t>(g)   +   75 kJ</w:t>
      </w:r>
    </w:p>
    <w:p w:rsidR="002A2FDB" w:rsidRPr="00B84AC7" w:rsidRDefault="002A2FDB" w:rsidP="002A2FDB">
      <w:pPr>
        <w:tabs>
          <w:tab w:val="right" w:leader="dot" w:pos="10490"/>
        </w:tabs>
        <w:spacing w:line="240" w:lineRule="auto"/>
      </w:pPr>
      <w:r w:rsidRPr="00B84AC7">
        <w:t>The concentrations of hydrogen and methane were plotted over time and the following graph produced.</w:t>
      </w:r>
    </w:p>
    <w:p w:rsidR="002A2FDB" w:rsidRPr="00B84AC7" w:rsidRDefault="00C932CE" w:rsidP="002A2FDB">
      <w:pPr>
        <w:tabs>
          <w:tab w:val="right" w:leader="dot" w:pos="10490"/>
        </w:tabs>
        <w:spacing w:line="240" w:lineRule="auto"/>
      </w:pPr>
      <w:r w:rsidRPr="00B84AC7">
        <w:rPr>
          <w:noProof/>
          <w:lang w:val="en-AU" w:eastAsia="en-AU"/>
        </w:rPr>
        <mc:AlternateContent>
          <mc:Choice Requires="wpg">
            <w:drawing>
              <wp:inline distT="0" distB="0" distL="0" distR="0" wp14:anchorId="1F7BD48F" wp14:editId="6C963D53">
                <wp:extent cx="6477000" cy="3622040"/>
                <wp:effectExtent l="0" t="38100" r="95250" b="0"/>
                <wp:docPr id="764" name="Group 764"/>
                <wp:cNvGraphicFramePr/>
                <a:graphic xmlns:a="http://schemas.openxmlformats.org/drawingml/2006/main">
                  <a:graphicData uri="http://schemas.microsoft.com/office/word/2010/wordprocessingGroup">
                    <wpg:wgp>
                      <wpg:cNvGrpSpPr/>
                      <wpg:grpSpPr>
                        <a:xfrm>
                          <a:off x="0" y="0"/>
                          <a:ext cx="6477000" cy="3622040"/>
                          <a:chOff x="0" y="0"/>
                          <a:chExt cx="6477000" cy="3622040"/>
                        </a:xfrm>
                      </wpg:grpSpPr>
                      <wpg:grpSp>
                        <wpg:cNvPr id="760" name="Group 760"/>
                        <wpg:cNvGrpSpPr/>
                        <wpg:grpSpPr>
                          <a:xfrm>
                            <a:off x="0" y="0"/>
                            <a:ext cx="6477000" cy="3622040"/>
                            <a:chOff x="0" y="0"/>
                            <a:chExt cx="6477000" cy="3622040"/>
                          </a:xfrm>
                        </wpg:grpSpPr>
                        <wps:wsp>
                          <wps:cNvPr id="727" name="Straight Connector 727"/>
                          <wps:cNvCnPr/>
                          <wps:spPr>
                            <a:xfrm>
                              <a:off x="790575" y="0"/>
                              <a:ext cx="0" cy="3028315"/>
                            </a:xfrm>
                            <a:prstGeom prst="line">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729" name="Text Box 2"/>
                          <wps:cNvSpPr txBox="1">
                            <a:spLocks noChangeArrowheads="1"/>
                          </wps:cNvSpPr>
                          <wps:spPr bwMode="auto">
                            <a:xfrm>
                              <a:off x="0" y="533400"/>
                              <a:ext cx="473075" cy="1639570"/>
                            </a:xfrm>
                            <a:prstGeom prst="rect">
                              <a:avLst/>
                            </a:prstGeom>
                            <a:noFill/>
                            <a:ln w="9525">
                              <a:noFill/>
                              <a:miter lim="800000"/>
                              <a:headEnd/>
                              <a:tailEnd/>
                            </a:ln>
                          </wps:spPr>
                          <wps:txbx>
                            <w:txbxContent>
                              <w:p w:rsidR="00AC7A73" w:rsidRPr="00C450CE" w:rsidRDefault="00AC7A73" w:rsidP="00C450CE">
                                <w:r>
                                  <w:t>Concentration (mol L</w:t>
                                </w:r>
                                <w:r>
                                  <w:rPr>
                                    <w:vertAlign w:val="superscript"/>
                                  </w:rPr>
                                  <w:t>-1</w:t>
                                </w:r>
                                <w:r>
                                  <w:t>)</w:t>
                                </w:r>
                              </w:p>
                            </w:txbxContent>
                          </wps:txbx>
                          <wps:bodyPr rot="0" vert="vert270" wrap="square" lIns="91440" tIns="45720" rIns="91440" bIns="45720" anchor="t" anchorCtr="0">
                            <a:noAutofit/>
                          </wps:bodyPr>
                        </wps:wsp>
                        <wps:wsp>
                          <wps:cNvPr id="730" name="Text Box 2"/>
                          <wps:cNvSpPr txBox="1">
                            <a:spLocks noChangeArrowheads="1"/>
                          </wps:cNvSpPr>
                          <wps:spPr bwMode="auto">
                            <a:xfrm>
                              <a:off x="2933700" y="3257550"/>
                              <a:ext cx="1233805" cy="364490"/>
                            </a:xfrm>
                            <a:prstGeom prst="rect">
                              <a:avLst/>
                            </a:prstGeom>
                            <a:noFill/>
                            <a:ln w="9525">
                              <a:noFill/>
                              <a:miter lim="800000"/>
                              <a:headEnd/>
                              <a:tailEnd/>
                            </a:ln>
                          </wps:spPr>
                          <wps:txbx>
                            <w:txbxContent>
                              <w:p w:rsidR="00AC7A73" w:rsidRPr="009E2D66" w:rsidRDefault="00AC7A73" w:rsidP="00C450CE">
                                <w:r w:rsidRPr="009E2D66">
                                  <w:t>Time (min)</w:t>
                                </w:r>
                              </w:p>
                            </w:txbxContent>
                          </wps:txbx>
                          <wps:bodyPr rot="0" vert="horz" wrap="square" lIns="91440" tIns="45720" rIns="91440" bIns="45720" anchor="t" anchorCtr="0">
                            <a:noAutofit/>
                          </wps:bodyPr>
                        </wps:wsp>
                        <wpg:grpSp>
                          <wpg:cNvPr id="759" name="Group 759"/>
                          <wpg:cNvGrpSpPr/>
                          <wpg:grpSpPr>
                            <a:xfrm>
                              <a:off x="790575" y="3019425"/>
                              <a:ext cx="5686425" cy="364490"/>
                              <a:chOff x="0" y="0"/>
                              <a:chExt cx="5686425" cy="364490"/>
                            </a:xfrm>
                          </wpg:grpSpPr>
                          <wps:wsp>
                            <wps:cNvPr id="728" name="Straight Connector 728"/>
                            <wps:cNvCnPr/>
                            <wps:spPr>
                              <a:xfrm flipH="1">
                                <a:off x="0" y="9525"/>
                                <a:ext cx="5686425" cy="0"/>
                              </a:xfrm>
                              <a:prstGeom prst="line">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731" name="Text Box 2"/>
                            <wps:cNvSpPr txBox="1">
                              <a:spLocks noChangeArrowheads="1"/>
                            </wps:cNvSpPr>
                            <wps:spPr bwMode="auto">
                              <a:xfrm>
                                <a:off x="276225" y="0"/>
                                <a:ext cx="455930" cy="364490"/>
                              </a:xfrm>
                              <a:prstGeom prst="rect">
                                <a:avLst/>
                              </a:prstGeom>
                              <a:noFill/>
                              <a:ln w="9525">
                                <a:noFill/>
                                <a:miter lim="800000"/>
                                <a:headEnd/>
                                <a:tailEnd/>
                              </a:ln>
                            </wps:spPr>
                            <wps:txbx>
                              <w:txbxContent>
                                <w:p w:rsidR="00AC7A73" w:rsidRPr="009E2D66" w:rsidRDefault="00AC7A73" w:rsidP="00C450CE">
                                  <w:pPr>
                                    <w:jc w:val="center"/>
                                  </w:pPr>
                                  <w:r>
                                    <w:t>5</w:t>
                                  </w:r>
                                </w:p>
                              </w:txbxContent>
                            </wps:txbx>
                            <wps:bodyPr rot="0" vert="horz" wrap="square" lIns="91440" tIns="45720" rIns="91440" bIns="45720" anchor="t" anchorCtr="0">
                              <a:noAutofit/>
                            </wps:bodyPr>
                          </wps:wsp>
                          <wps:wsp>
                            <wps:cNvPr id="732" name="Text Box 2"/>
                            <wps:cNvSpPr txBox="1">
                              <a:spLocks noChangeArrowheads="1"/>
                            </wps:cNvSpPr>
                            <wps:spPr bwMode="auto">
                              <a:xfrm>
                                <a:off x="752475" y="0"/>
                                <a:ext cx="455930" cy="364490"/>
                              </a:xfrm>
                              <a:prstGeom prst="rect">
                                <a:avLst/>
                              </a:prstGeom>
                              <a:noFill/>
                              <a:ln w="9525">
                                <a:noFill/>
                                <a:miter lim="800000"/>
                                <a:headEnd/>
                                <a:tailEnd/>
                              </a:ln>
                            </wps:spPr>
                            <wps:txbx>
                              <w:txbxContent>
                                <w:p w:rsidR="00AC7A73" w:rsidRPr="009E2D66" w:rsidRDefault="00AC7A73" w:rsidP="00C450CE">
                                  <w:pPr>
                                    <w:jc w:val="center"/>
                                  </w:pPr>
                                  <w:r>
                                    <w:t>10</w:t>
                                  </w:r>
                                </w:p>
                              </w:txbxContent>
                            </wps:txbx>
                            <wps:bodyPr rot="0" vert="horz" wrap="square" lIns="91440" tIns="45720" rIns="91440" bIns="45720" anchor="t" anchorCtr="0">
                              <a:noAutofit/>
                            </wps:bodyPr>
                          </wps:wsp>
                          <wps:wsp>
                            <wps:cNvPr id="733" name="Text Box 2"/>
                            <wps:cNvSpPr txBox="1">
                              <a:spLocks noChangeArrowheads="1"/>
                            </wps:cNvSpPr>
                            <wps:spPr bwMode="auto">
                              <a:xfrm>
                                <a:off x="1228725" y="0"/>
                                <a:ext cx="455930" cy="364490"/>
                              </a:xfrm>
                              <a:prstGeom prst="rect">
                                <a:avLst/>
                              </a:prstGeom>
                              <a:noFill/>
                              <a:ln w="9525">
                                <a:noFill/>
                                <a:miter lim="800000"/>
                                <a:headEnd/>
                                <a:tailEnd/>
                              </a:ln>
                            </wps:spPr>
                            <wps:txbx>
                              <w:txbxContent>
                                <w:p w:rsidR="00AC7A73" w:rsidRPr="009E2D66" w:rsidRDefault="00AC7A73" w:rsidP="00C450CE">
                                  <w:pPr>
                                    <w:jc w:val="center"/>
                                  </w:pPr>
                                  <w:r>
                                    <w:t>15</w:t>
                                  </w:r>
                                </w:p>
                              </w:txbxContent>
                            </wps:txbx>
                            <wps:bodyPr rot="0" vert="horz" wrap="square" lIns="91440" tIns="45720" rIns="91440" bIns="45720" anchor="t" anchorCtr="0">
                              <a:noAutofit/>
                            </wps:bodyPr>
                          </wps:wsp>
                          <wps:wsp>
                            <wps:cNvPr id="734" name="Text Box 2"/>
                            <wps:cNvSpPr txBox="1">
                              <a:spLocks noChangeArrowheads="1"/>
                            </wps:cNvSpPr>
                            <wps:spPr bwMode="auto">
                              <a:xfrm>
                                <a:off x="1704975" y="0"/>
                                <a:ext cx="455930" cy="364490"/>
                              </a:xfrm>
                              <a:prstGeom prst="rect">
                                <a:avLst/>
                              </a:prstGeom>
                              <a:noFill/>
                              <a:ln w="9525">
                                <a:noFill/>
                                <a:miter lim="800000"/>
                                <a:headEnd/>
                                <a:tailEnd/>
                              </a:ln>
                            </wps:spPr>
                            <wps:txbx>
                              <w:txbxContent>
                                <w:p w:rsidR="00AC7A73" w:rsidRPr="009E2D66" w:rsidRDefault="00AC7A73" w:rsidP="00C450CE">
                                  <w:pPr>
                                    <w:jc w:val="center"/>
                                  </w:pPr>
                                  <w:r>
                                    <w:t>20</w:t>
                                  </w:r>
                                </w:p>
                              </w:txbxContent>
                            </wps:txbx>
                            <wps:bodyPr rot="0" vert="horz" wrap="square" lIns="91440" tIns="45720" rIns="91440" bIns="45720" anchor="t" anchorCtr="0">
                              <a:noAutofit/>
                            </wps:bodyPr>
                          </wps:wsp>
                          <wps:wsp>
                            <wps:cNvPr id="735" name="Text Box 2"/>
                            <wps:cNvSpPr txBox="1">
                              <a:spLocks noChangeArrowheads="1"/>
                            </wps:cNvSpPr>
                            <wps:spPr bwMode="auto">
                              <a:xfrm>
                                <a:off x="2181225" y="0"/>
                                <a:ext cx="455930" cy="364490"/>
                              </a:xfrm>
                              <a:prstGeom prst="rect">
                                <a:avLst/>
                              </a:prstGeom>
                              <a:noFill/>
                              <a:ln w="9525">
                                <a:noFill/>
                                <a:miter lim="800000"/>
                                <a:headEnd/>
                                <a:tailEnd/>
                              </a:ln>
                            </wps:spPr>
                            <wps:txbx>
                              <w:txbxContent>
                                <w:p w:rsidR="00AC7A73" w:rsidRPr="009E2D66" w:rsidRDefault="00AC7A73" w:rsidP="00C450CE">
                                  <w:pPr>
                                    <w:jc w:val="center"/>
                                  </w:pPr>
                                  <w:r>
                                    <w:t>25</w:t>
                                  </w:r>
                                </w:p>
                              </w:txbxContent>
                            </wps:txbx>
                            <wps:bodyPr rot="0" vert="horz" wrap="square" lIns="91440" tIns="45720" rIns="91440" bIns="45720" anchor="t" anchorCtr="0">
                              <a:noAutofit/>
                            </wps:bodyPr>
                          </wps:wsp>
                          <wps:wsp>
                            <wps:cNvPr id="736" name="Text Box 2"/>
                            <wps:cNvSpPr txBox="1">
                              <a:spLocks noChangeArrowheads="1"/>
                            </wps:cNvSpPr>
                            <wps:spPr bwMode="auto">
                              <a:xfrm>
                                <a:off x="2657475" y="0"/>
                                <a:ext cx="455930" cy="364490"/>
                              </a:xfrm>
                              <a:prstGeom prst="rect">
                                <a:avLst/>
                              </a:prstGeom>
                              <a:noFill/>
                              <a:ln w="9525">
                                <a:noFill/>
                                <a:miter lim="800000"/>
                                <a:headEnd/>
                                <a:tailEnd/>
                              </a:ln>
                            </wps:spPr>
                            <wps:txbx>
                              <w:txbxContent>
                                <w:p w:rsidR="00AC7A73" w:rsidRPr="009E2D66" w:rsidRDefault="00AC7A73" w:rsidP="00C450CE">
                                  <w:pPr>
                                    <w:jc w:val="center"/>
                                  </w:pPr>
                                  <w:r>
                                    <w:t>30</w:t>
                                  </w:r>
                                </w:p>
                              </w:txbxContent>
                            </wps:txbx>
                            <wps:bodyPr rot="0" vert="horz" wrap="square" lIns="91440" tIns="45720" rIns="91440" bIns="45720" anchor="t" anchorCtr="0">
                              <a:noAutofit/>
                            </wps:bodyPr>
                          </wps:wsp>
                          <wps:wsp>
                            <wps:cNvPr id="737" name="Text Box 2"/>
                            <wps:cNvSpPr txBox="1">
                              <a:spLocks noChangeArrowheads="1"/>
                            </wps:cNvSpPr>
                            <wps:spPr bwMode="auto">
                              <a:xfrm>
                                <a:off x="3133725" y="0"/>
                                <a:ext cx="455930" cy="364490"/>
                              </a:xfrm>
                              <a:prstGeom prst="rect">
                                <a:avLst/>
                              </a:prstGeom>
                              <a:noFill/>
                              <a:ln w="9525">
                                <a:noFill/>
                                <a:miter lim="800000"/>
                                <a:headEnd/>
                                <a:tailEnd/>
                              </a:ln>
                            </wps:spPr>
                            <wps:txbx>
                              <w:txbxContent>
                                <w:p w:rsidR="00AC7A73" w:rsidRPr="009E2D66" w:rsidRDefault="00AC7A73" w:rsidP="00C450CE">
                                  <w:pPr>
                                    <w:jc w:val="center"/>
                                  </w:pPr>
                                  <w:r>
                                    <w:t>35</w:t>
                                  </w:r>
                                </w:p>
                              </w:txbxContent>
                            </wps:txbx>
                            <wps:bodyPr rot="0" vert="horz" wrap="square" lIns="91440" tIns="45720" rIns="91440" bIns="45720" anchor="t" anchorCtr="0">
                              <a:noAutofit/>
                            </wps:bodyPr>
                          </wps:wsp>
                          <wps:wsp>
                            <wps:cNvPr id="738" name="Text Box 2"/>
                            <wps:cNvSpPr txBox="1">
                              <a:spLocks noChangeArrowheads="1"/>
                            </wps:cNvSpPr>
                            <wps:spPr bwMode="auto">
                              <a:xfrm>
                                <a:off x="3609975" y="0"/>
                                <a:ext cx="455930" cy="364490"/>
                              </a:xfrm>
                              <a:prstGeom prst="rect">
                                <a:avLst/>
                              </a:prstGeom>
                              <a:noFill/>
                              <a:ln w="9525">
                                <a:noFill/>
                                <a:miter lim="800000"/>
                                <a:headEnd/>
                                <a:tailEnd/>
                              </a:ln>
                            </wps:spPr>
                            <wps:txbx>
                              <w:txbxContent>
                                <w:p w:rsidR="00AC7A73" w:rsidRPr="009E2D66" w:rsidRDefault="00AC7A73" w:rsidP="00C450CE">
                                  <w:pPr>
                                    <w:jc w:val="center"/>
                                  </w:pPr>
                                  <w:r>
                                    <w:t>40</w:t>
                                  </w:r>
                                </w:p>
                              </w:txbxContent>
                            </wps:txbx>
                            <wps:bodyPr rot="0" vert="horz" wrap="square" lIns="91440" tIns="45720" rIns="91440" bIns="45720" anchor="t" anchorCtr="0">
                              <a:noAutofit/>
                            </wps:bodyPr>
                          </wps:wsp>
                          <wps:wsp>
                            <wps:cNvPr id="739" name="Text Box 2"/>
                            <wps:cNvSpPr txBox="1">
                              <a:spLocks noChangeArrowheads="1"/>
                            </wps:cNvSpPr>
                            <wps:spPr bwMode="auto">
                              <a:xfrm>
                                <a:off x="4552950" y="0"/>
                                <a:ext cx="455930" cy="364490"/>
                              </a:xfrm>
                              <a:prstGeom prst="rect">
                                <a:avLst/>
                              </a:prstGeom>
                              <a:noFill/>
                              <a:ln w="9525">
                                <a:noFill/>
                                <a:miter lim="800000"/>
                                <a:headEnd/>
                                <a:tailEnd/>
                              </a:ln>
                            </wps:spPr>
                            <wps:txbx>
                              <w:txbxContent>
                                <w:p w:rsidR="00AC7A73" w:rsidRPr="009E2D66" w:rsidRDefault="00AC7A73" w:rsidP="00C450CE">
                                  <w:pPr>
                                    <w:jc w:val="center"/>
                                  </w:pPr>
                                  <w:r>
                                    <w:t>50</w:t>
                                  </w:r>
                                </w:p>
                              </w:txbxContent>
                            </wps:txbx>
                            <wps:bodyPr rot="0" vert="horz" wrap="square" lIns="91440" tIns="45720" rIns="91440" bIns="45720" anchor="t" anchorCtr="0">
                              <a:noAutofit/>
                            </wps:bodyPr>
                          </wps:wsp>
                          <wps:wsp>
                            <wps:cNvPr id="740" name="Text Box 2"/>
                            <wps:cNvSpPr txBox="1">
                              <a:spLocks noChangeArrowheads="1"/>
                            </wps:cNvSpPr>
                            <wps:spPr bwMode="auto">
                              <a:xfrm>
                                <a:off x="4076700" y="0"/>
                                <a:ext cx="455930" cy="364490"/>
                              </a:xfrm>
                              <a:prstGeom prst="rect">
                                <a:avLst/>
                              </a:prstGeom>
                              <a:noFill/>
                              <a:ln w="9525">
                                <a:noFill/>
                                <a:miter lim="800000"/>
                                <a:headEnd/>
                                <a:tailEnd/>
                              </a:ln>
                            </wps:spPr>
                            <wps:txbx>
                              <w:txbxContent>
                                <w:p w:rsidR="00AC7A73" w:rsidRPr="009E2D66" w:rsidRDefault="00AC7A73" w:rsidP="00C450CE">
                                  <w:pPr>
                                    <w:jc w:val="center"/>
                                  </w:pPr>
                                  <w:r>
                                    <w:t>45</w:t>
                                  </w:r>
                                </w:p>
                              </w:txbxContent>
                            </wps:txbx>
                            <wps:bodyPr rot="0" vert="horz" wrap="square" lIns="91440" tIns="45720" rIns="91440" bIns="45720" anchor="t" anchorCtr="0">
                              <a:noAutofit/>
                            </wps:bodyPr>
                          </wps:wsp>
                          <wps:wsp>
                            <wps:cNvPr id="741" name="Text Box 2"/>
                            <wps:cNvSpPr txBox="1">
                              <a:spLocks noChangeArrowheads="1"/>
                            </wps:cNvSpPr>
                            <wps:spPr bwMode="auto">
                              <a:xfrm>
                                <a:off x="5029200" y="0"/>
                                <a:ext cx="455930" cy="364490"/>
                              </a:xfrm>
                              <a:prstGeom prst="rect">
                                <a:avLst/>
                              </a:prstGeom>
                              <a:noFill/>
                              <a:ln w="9525">
                                <a:noFill/>
                                <a:miter lim="800000"/>
                                <a:headEnd/>
                                <a:tailEnd/>
                              </a:ln>
                            </wps:spPr>
                            <wps:txbx>
                              <w:txbxContent>
                                <w:p w:rsidR="00AC7A73" w:rsidRPr="009E2D66" w:rsidRDefault="00AC7A73" w:rsidP="00C450CE">
                                  <w:pPr>
                                    <w:jc w:val="center"/>
                                  </w:pPr>
                                  <w:r>
                                    <w:t>55</w:t>
                                  </w:r>
                                </w:p>
                              </w:txbxContent>
                            </wps:txbx>
                            <wps:bodyPr rot="0" vert="horz" wrap="square" lIns="91440" tIns="45720" rIns="91440" bIns="45720" anchor="t" anchorCtr="0">
                              <a:noAutofit/>
                            </wps:bodyPr>
                          </wps:wsp>
                        </wpg:grpSp>
                        <wpg:grpSp>
                          <wpg:cNvPr id="758" name="Group 758"/>
                          <wpg:cNvGrpSpPr/>
                          <wpg:grpSpPr>
                            <a:xfrm>
                              <a:off x="390525" y="161925"/>
                              <a:ext cx="455930" cy="2631440"/>
                              <a:chOff x="0" y="0"/>
                              <a:chExt cx="455930" cy="2631440"/>
                            </a:xfrm>
                          </wpg:grpSpPr>
                          <wps:wsp>
                            <wps:cNvPr id="751" name="Text Box 2"/>
                            <wps:cNvSpPr txBox="1">
                              <a:spLocks noChangeArrowheads="1"/>
                            </wps:cNvSpPr>
                            <wps:spPr bwMode="auto">
                              <a:xfrm>
                                <a:off x="0" y="2266950"/>
                                <a:ext cx="455930" cy="364490"/>
                              </a:xfrm>
                              <a:prstGeom prst="rect">
                                <a:avLst/>
                              </a:prstGeom>
                              <a:noFill/>
                              <a:ln w="9525">
                                <a:noFill/>
                                <a:miter lim="800000"/>
                                <a:headEnd/>
                                <a:tailEnd/>
                              </a:ln>
                            </wps:spPr>
                            <wps:txbx>
                              <w:txbxContent>
                                <w:p w:rsidR="00AC7A73" w:rsidRPr="009E2D66" w:rsidRDefault="00AC7A73" w:rsidP="00C932CE">
                                  <w:pPr>
                                    <w:jc w:val="center"/>
                                  </w:pPr>
                                  <w:r>
                                    <w:t>0.2</w:t>
                                  </w:r>
                                </w:p>
                              </w:txbxContent>
                            </wps:txbx>
                            <wps:bodyPr rot="0" vert="horz" wrap="square" lIns="91440" tIns="45720" rIns="91440" bIns="45720" anchor="t" anchorCtr="0">
                              <a:noAutofit/>
                            </wps:bodyPr>
                          </wps:wsp>
                          <wps:wsp>
                            <wps:cNvPr id="753" name="Text Box 2"/>
                            <wps:cNvSpPr txBox="1">
                              <a:spLocks noChangeArrowheads="1"/>
                            </wps:cNvSpPr>
                            <wps:spPr bwMode="auto">
                              <a:xfrm>
                                <a:off x="0" y="1809750"/>
                                <a:ext cx="455930" cy="364490"/>
                              </a:xfrm>
                              <a:prstGeom prst="rect">
                                <a:avLst/>
                              </a:prstGeom>
                              <a:noFill/>
                              <a:ln w="9525">
                                <a:noFill/>
                                <a:miter lim="800000"/>
                                <a:headEnd/>
                                <a:tailEnd/>
                              </a:ln>
                            </wps:spPr>
                            <wps:txbx>
                              <w:txbxContent>
                                <w:p w:rsidR="00AC7A73" w:rsidRPr="009E2D66" w:rsidRDefault="00AC7A73" w:rsidP="00C932CE">
                                  <w:pPr>
                                    <w:jc w:val="center"/>
                                  </w:pPr>
                                  <w:r>
                                    <w:t>0.4</w:t>
                                  </w:r>
                                </w:p>
                              </w:txbxContent>
                            </wps:txbx>
                            <wps:bodyPr rot="0" vert="horz" wrap="square" lIns="91440" tIns="45720" rIns="91440" bIns="45720" anchor="t" anchorCtr="0">
                              <a:noAutofit/>
                            </wps:bodyPr>
                          </wps:wsp>
                          <wps:wsp>
                            <wps:cNvPr id="754" name="Text Box 2"/>
                            <wps:cNvSpPr txBox="1">
                              <a:spLocks noChangeArrowheads="1"/>
                            </wps:cNvSpPr>
                            <wps:spPr bwMode="auto">
                              <a:xfrm>
                                <a:off x="0" y="1362075"/>
                                <a:ext cx="455930" cy="364490"/>
                              </a:xfrm>
                              <a:prstGeom prst="rect">
                                <a:avLst/>
                              </a:prstGeom>
                              <a:noFill/>
                              <a:ln w="9525">
                                <a:noFill/>
                                <a:miter lim="800000"/>
                                <a:headEnd/>
                                <a:tailEnd/>
                              </a:ln>
                            </wps:spPr>
                            <wps:txbx>
                              <w:txbxContent>
                                <w:p w:rsidR="00AC7A73" w:rsidRPr="009E2D66" w:rsidRDefault="00AC7A73" w:rsidP="00C932CE">
                                  <w:pPr>
                                    <w:jc w:val="center"/>
                                  </w:pPr>
                                  <w:r>
                                    <w:t>0.6</w:t>
                                  </w:r>
                                </w:p>
                              </w:txbxContent>
                            </wps:txbx>
                            <wps:bodyPr rot="0" vert="horz" wrap="square" lIns="91440" tIns="45720" rIns="91440" bIns="45720" anchor="t" anchorCtr="0">
                              <a:noAutofit/>
                            </wps:bodyPr>
                          </wps:wsp>
                          <wps:wsp>
                            <wps:cNvPr id="755" name="Text Box 2"/>
                            <wps:cNvSpPr txBox="1">
                              <a:spLocks noChangeArrowheads="1"/>
                            </wps:cNvSpPr>
                            <wps:spPr bwMode="auto">
                              <a:xfrm>
                                <a:off x="0" y="457200"/>
                                <a:ext cx="455930" cy="364490"/>
                              </a:xfrm>
                              <a:prstGeom prst="rect">
                                <a:avLst/>
                              </a:prstGeom>
                              <a:noFill/>
                              <a:ln w="9525">
                                <a:noFill/>
                                <a:miter lim="800000"/>
                                <a:headEnd/>
                                <a:tailEnd/>
                              </a:ln>
                            </wps:spPr>
                            <wps:txbx>
                              <w:txbxContent>
                                <w:p w:rsidR="00AC7A73" w:rsidRPr="009E2D66" w:rsidRDefault="00AC7A73" w:rsidP="00C932CE">
                                  <w:pPr>
                                    <w:jc w:val="center"/>
                                  </w:pPr>
                                  <w:r>
                                    <w:t>1.0</w:t>
                                  </w:r>
                                </w:p>
                              </w:txbxContent>
                            </wps:txbx>
                            <wps:bodyPr rot="0" vert="horz" wrap="square" lIns="91440" tIns="45720" rIns="91440" bIns="45720" anchor="t" anchorCtr="0">
                              <a:noAutofit/>
                            </wps:bodyPr>
                          </wps:wsp>
                          <wps:wsp>
                            <wps:cNvPr id="756" name="Text Box 2"/>
                            <wps:cNvSpPr txBox="1">
                              <a:spLocks noChangeArrowheads="1"/>
                            </wps:cNvSpPr>
                            <wps:spPr bwMode="auto">
                              <a:xfrm>
                                <a:off x="0" y="904875"/>
                                <a:ext cx="455930" cy="364490"/>
                              </a:xfrm>
                              <a:prstGeom prst="rect">
                                <a:avLst/>
                              </a:prstGeom>
                              <a:noFill/>
                              <a:ln w="9525">
                                <a:noFill/>
                                <a:miter lim="800000"/>
                                <a:headEnd/>
                                <a:tailEnd/>
                              </a:ln>
                            </wps:spPr>
                            <wps:txbx>
                              <w:txbxContent>
                                <w:p w:rsidR="00AC7A73" w:rsidRPr="009E2D66" w:rsidRDefault="00AC7A73" w:rsidP="00C932CE">
                                  <w:pPr>
                                    <w:jc w:val="center"/>
                                  </w:pPr>
                                  <w:r>
                                    <w:t>0.8</w:t>
                                  </w:r>
                                </w:p>
                              </w:txbxContent>
                            </wps:txbx>
                            <wps:bodyPr rot="0" vert="horz" wrap="square" lIns="91440" tIns="45720" rIns="91440" bIns="45720" anchor="t" anchorCtr="0">
                              <a:noAutofit/>
                            </wps:bodyPr>
                          </wps:wsp>
                          <wps:wsp>
                            <wps:cNvPr id="757" name="Text Box 2"/>
                            <wps:cNvSpPr txBox="1">
                              <a:spLocks noChangeArrowheads="1"/>
                            </wps:cNvSpPr>
                            <wps:spPr bwMode="auto">
                              <a:xfrm>
                                <a:off x="0" y="0"/>
                                <a:ext cx="455930" cy="364490"/>
                              </a:xfrm>
                              <a:prstGeom prst="rect">
                                <a:avLst/>
                              </a:prstGeom>
                              <a:noFill/>
                              <a:ln w="9525">
                                <a:noFill/>
                                <a:miter lim="800000"/>
                                <a:headEnd/>
                                <a:tailEnd/>
                              </a:ln>
                            </wps:spPr>
                            <wps:txbx>
                              <w:txbxContent>
                                <w:p w:rsidR="00AC7A73" w:rsidRPr="009E2D66" w:rsidRDefault="00AC7A73" w:rsidP="00C932CE">
                                  <w:pPr>
                                    <w:jc w:val="center"/>
                                  </w:pPr>
                                  <w:r>
                                    <w:t>1.2</w:t>
                                  </w:r>
                                </w:p>
                              </w:txbxContent>
                            </wps:txbx>
                            <wps:bodyPr rot="0" vert="horz" wrap="square" lIns="91440" tIns="45720" rIns="91440" bIns="45720" anchor="t" anchorCtr="0">
                              <a:noAutofit/>
                            </wps:bodyPr>
                          </wps:wsp>
                        </wpg:grpSp>
                      </wpg:grpSp>
                      <wpg:grpSp>
                        <wpg:cNvPr id="763" name="Group 763"/>
                        <wpg:cNvGrpSpPr/>
                        <wpg:grpSpPr>
                          <a:xfrm>
                            <a:off x="790575" y="247650"/>
                            <a:ext cx="5610225" cy="2774950"/>
                            <a:chOff x="0" y="0"/>
                            <a:chExt cx="5610225" cy="2774950"/>
                          </a:xfrm>
                        </wpg:grpSpPr>
                        <wps:wsp>
                          <wps:cNvPr id="742" name="Straight Connector 742"/>
                          <wps:cNvCnPr/>
                          <wps:spPr>
                            <a:xfrm flipV="1">
                              <a:off x="2381250" y="1876425"/>
                              <a:ext cx="0" cy="285750"/>
                            </a:xfrm>
                            <a:prstGeom prst="line">
                              <a:avLst/>
                            </a:prstGeom>
                          </wps:spPr>
                          <wps:style>
                            <a:lnRef idx="1">
                              <a:schemeClr val="dk1"/>
                            </a:lnRef>
                            <a:fillRef idx="0">
                              <a:schemeClr val="dk1"/>
                            </a:fillRef>
                            <a:effectRef idx="0">
                              <a:schemeClr val="dk1"/>
                            </a:effectRef>
                            <a:fontRef idx="minor">
                              <a:schemeClr val="tx1"/>
                            </a:fontRef>
                          </wps:style>
                          <wps:bodyPr/>
                        </wps:wsp>
                        <wps:wsp>
                          <wps:cNvPr id="743" name="Straight Connector 743"/>
                          <wps:cNvCnPr/>
                          <wps:spPr>
                            <a:xfrm flipH="1">
                              <a:off x="1933575" y="2162175"/>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744" name="Straight Connector 744"/>
                          <wps:cNvCnPr/>
                          <wps:spPr>
                            <a:xfrm flipH="1">
                              <a:off x="1933575" y="1695450"/>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745" name="Freeform 745"/>
                          <wps:cNvSpPr/>
                          <wps:spPr>
                            <a:xfrm flipV="1">
                              <a:off x="0" y="1695450"/>
                              <a:ext cx="1941830" cy="10795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6" name="Freeform 746"/>
                          <wps:cNvSpPr/>
                          <wps:spPr>
                            <a:xfrm>
                              <a:off x="0" y="0"/>
                              <a:ext cx="1941830" cy="2159635"/>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 name="Freeform 747"/>
                          <wps:cNvSpPr/>
                          <wps:spPr>
                            <a:xfrm>
                              <a:off x="2381250" y="1876425"/>
                              <a:ext cx="2390775" cy="216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 name="Freeform 748"/>
                          <wps:cNvSpPr/>
                          <wps:spPr>
                            <a:xfrm flipV="1">
                              <a:off x="2381250" y="1581150"/>
                              <a:ext cx="2390775" cy="108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Freeform 749"/>
                          <wps:cNvSpPr/>
                          <wps:spPr>
                            <a:xfrm flipV="1">
                              <a:off x="4772025" y="1657350"/>
                              <a:ext cx="838200" cy="4318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 name="Freeform 750"/>
                          <wps:cNvSpPr/>
                          <wps:spPr>
                            <a:xfrm>
                              <a:off x="4772025" y="1581150"/>
                              <a:ext cx="838200" cy="216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 name="Text Box 2"/>
                          <wps:cNvSpPr txBox="1">
                            <a:spLocks noChangeArrowheads="1"/>
                          </wps:cNvSpPr>
                          <wps:spPr bwMode="auto">
                            <a:xfrm>
                              <a:off x="371475" y="885825"/>
                              <a:ext cx="542925" cy="364490"/>
                            </a:xfrm>
                            <a:prstGeom prst="rect">
                              <a:avLst/>
                            </a:prstGeom>
                            <a:noFill/>
                            <a:ln w="9525">
                              <a:noFill/>
                              <a:miter lim="800000"/>
                              <a:headEnd/>
                              <a:tailEnd/>
                            </a:ln>
                          </wps:spPr>
                          <wps:txbx>
                            <w:txbxContent>
                              <w:p w:rsidR="00AC7A73" w:rsidRPr="00C932CE" w:rsidRDefault="00AC7A73" w:rsidP="00C932CE">
                                <w:r>
                                  <w:t>H</w:t>
                                </w:r>
                                <w:r>
                                  <w:rPr>
                                    <w:vertAlign w:val="subscript"/>
                                  </w:rPr>
                                  <w:t>2</w:t>
                                </w:r>
                              </w:p>
                            </w:txbxContent>
                          </wps:txbx>
                          <wps:bodyPr rot="0" vert="horz" wrap="square" lIns="91440" tIns="45720" rIns="91440" bIns="45720" anchor="t" anchorCtr="0">
                            <a:noAutofit/>
                          </wps:bodyPr>
                        </wps:wsp>
                        <wps:wsp>
                          <wps:cNvPr id="762" name="Text Box 2"/>
                          <wps:cNvSpPr txBox="1">
                            <a:spLocks noChangeArrowheads="1"/>
                          </wps:cNvSpPr>
                          <wps:spPr bwMode="auto">
                            <a:xfrm>
                              <a:off x="381000" y="2181225"/>
                              <a:ext cx="542925" cy="364490"/>
                            </a:xfrm>
                            <a:prstGeom prst="rect">
                              <a:avLst/>
                            </a:prstGeom>
                            <a:noFill/>
                            <a:ln w="9525">
                              <a:noFill/>
                              <a:miter lim="800000"/>
                              <a:headEnd/>
                              <a:tailEnd/>
                            </a:ln>
                          </wps:spPr>
                          <wps:txbx>
                            <w:txbxContent>
                              <w:p w:rsidR="00AC7A73" w:rsidRPr="00C932CE" w:rsidRDefault="00AC7A73" w:rsidP="00C932CE">
                                <w:pPr>
                                  <w:rPr>
                                    <w:vertAlign w:val="subscript"/>
                                  </w:rPr>
                                </w:pPr>
                                <w:r>
                                  <w:t>CH</w:t>
                                </w:r>
                                <w:r>
                                  <w:rPr>
                                    <w:vertAlign w:val="subscript"/>
                                  </w:rPr>
                                  <w:t>4</w:t>
                                </w:r>
                              </w:p>
                            </w:txbxContent>
                          </wps:txbx>
                          <wps:bodyPr rot="0" vert="horz" wrap="square" lIns="91440" tIns="45720" rIns="91440" bIns="45720" anchor="t" anchorCtr="0">
                            <a:noAutofit/>
                          </wps:bodyPr>
                        </wps:wsp>
                      </wpg:grpSp>
                    </wpg:wgp>
                  </a:graphicData>
                </a:graphic>
              </wp:inline>
            </w:drawing>
          </mc:Choice>
          <mc:Fallback>
            <w:pict>
              <v:group id="Group 764" o:spid="_x0000_s1404" style="width:510pt;height:285.2pt;mso-position-horizontal-relative:char;mso-position-vertical-relative:line" coordsize="64770,3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">
                <v:group id="Group 760" o:spid="_x0000_s1405" style="position:absolute;width:64770;height:36220" coordsize="64770,36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C9BMMAAADcAAAADwAAAGRycy9kb3ducmV2LnhtbERPTWvCQBC9F/wPywi9&#10;1U2UWoluQpBaepBCVRBvQ3ZMQrKzIbtN4r/vHgo9Pt73LptMKwbqXW1ZQbyIQBAXVtdcKricDy8b&#10;EM4ja2wtk4IHOcjS2dMOE21H/qbh5EsRQtglqKDyvkukdEVFBt3CdsSBu9veoA+wL6XucQzhppXL&#10;KFpLgzWHhgo72ldUNKcfo+BjxDFfxe/DsbnvH7fz69f1GJNSz/Mp34LwNPl/8Z/7Uyt4W4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gUL0EwwAAANwAAAAP&#10;AAAAAAAAAAAAAAAAAKoCAABkcnMvZG93bnJldi54bWxQSwUGAAAAAAQABAD6AAAAmgMAAAAA&#10;">
                  <v:line id="Straight Connector 727" o:spid="_x0000_s1406" style="position:absolute;visibility:visible;mso-wrap-style:square" from="7905,0" to="7905,30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9BGcMAAADcAAAADwAAAGRycy9kb3ducmV2LnhtbESPQYvCMBSE78L+h/AW9qapHqxUU1FB&#10;2JOgux68PZpnU9q81CZru//eCILHYWa+YVbrwTbiTp2vHCuYThIQxIXTFZcKfn/24wUIH5A1No5J&#10;wT95WOcfoxVm2vV8pPsplCJC2GeowITQZlL6wpBFP3EtcfSurrMYouxKqTvsI9w2cpYkc2mx4rhg&#10;sKWdoaI+/VkFxbA1PdeLZne5yuPtcjsfUr1X6utz2CxBBBrCO/xqf2sF6SyF55l4BG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QRnDAAAA3AAAAA8AAAAAAAAAAAAA&#10;AAAAoQIAAGRycy9kb3ducmV2LnhtbFBLBQYAAAAABAAEAPkAAACRAwAAAAA=&#10;" strokecolor="black [3040]">
                    <v:stroke startarrow="block"/>
                  </v:line>
                  <v:shape id="_x0000_s1407" type="#_x0000_t202" style="position:absolute;top:5334;width:4730;height:16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1msYA&#10;AADcAAAADwAAAGRycy9kb3ducmV2LnhtbESPQWvCQBSE7wX/w/KE3upGC1Wjq4iitJeiUQ/entln&#10;Esy+jdmtif++WxB6HGbmG2Y6b00p7lS7wrKCfi8CQZxaXXCm4LBfv41AOI+ssbRMCh7kYD7rvEwx&#10;1rbhHd0Tn4kAYRejgtz7KpbSpTkZdD1bEQfvYmuDPsg6k7rGJsBNKQdR9CENFhwWcqxomVN6TX6M&#10;guP5+1HuqvdTVDRf23Zz2yarTabUa7ddTEB4av1/+Nn+1AqGgzH8nQ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1msYAAADcAAAADwAAAAAAAAAAAAAAAACYAgAAZHJz&#10;L2Rvd25yZXYueG1sUEsFBgAAAAAEAAQA9QAAAIsDAAAAAA==&#10;" filled="f" stroked="f">
                    <v:textbox style="layout-flow:vertical;mso-layout-flow-alt:bottom-to-top">
                      <w:txbxContent>
                        <w:p w:rsidR="00AC7A73" w:rsidRPr="00C450CE" w:rsidRDefault="00AC7A73" w:rsidP="00C450CE">
                          <w:r>
                            <w:t>Concentration (mol L</w:t>
                          </w:r>
                          <w:r>
                            <w:rPr>
                              <w:vertAlign w:val="superscript"/>
                            </w:rPr>
                            <w:t>-1</w:t>
                          </w:r>
                          <w:r>
                            <w:t>)</w:t>
                          </w:r>
                        </w:p>
                      </w:txbxContent>
                    </v:textbox>
                  </v:shape>
                  <v:shape id="_x0000_s1408" type="#_x0000_t202" style="position:absolute;left:29337;top:32575;width:12338;height:3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cXpcEA&#10;AADcAAAADwAAAGRycy9kb3ducmV2LnhtbERPy4rCMBTdD/gP4QruNHF0fFSjDA4DrmYYX+Du0lzb&#10;YnNTmmjr35uFMMvDeS/XrS3FnWpfONYwHCgQxKkzBWcaDvvv/gyED8gGS8ek4UEe1qvO2xIT4xr+&#10;o/suZCKGsE9QQx5ClUjp05ws+oGriCN3cbXFEGGdSVNjE8NtKd+VmkiLBceGHCva5JRedzer4fhz&#10;OZ/G6jf7sh9V41ol2c6l1r1u+7kAEagN/+KXe2s0TEd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3F6XBAAAA3AAAAA8AAAAAAAAAAAAAAAAAmAIAAGRycy9kb3du&#10;cmV2LnhtbFBLBQYAAAAABAAEAPUAAACGAwAAAAA=&#10;" filled="f" stroked="f">
                    <v:textbox>
                      <w:txbxContent>
                        <w:p w:rsidR="00AC7A73" w:rsidRPr="009E2D66" w:rsidRDefault="00AC7A73" w:rsidP="00C450CE">
                          <w:r w:rsidRPr="009E2D66">
                            <w:t>Time (min)</w:t>
                          </w:r>
                        </w:p>
                      </w:txbxContent>
                    </v:textbox>
                  </v:shape>
                  <v:group id="Group 759" o:spid="_x0000_s1409" style="position:absolute;left:7905;top:30194;width:56865;height:3645" coordsize="56864,3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beJMYAAADcAAAADwAAAGRycy9kb3ducmV2LnhtbESPT2vCQBTE74LfYXmC&#10;t7qJxWqjq4i0pYcgqIXS2yP7TILZtyG75s+37xYKHoeZ+Q2z2fWmEi01rrSsIJ5FIIgzq0vOFXxd&#10;3p9WIJxH1lhZJgUDOdhtx6MNJtp2fKL27HMRIOwSVFB4XydSuqwgg25ma+LgXW1j0AfZ5FI32AW4&#10;qeQ8il6kwZLDQoE1HQrKbue7UfDRYbd/jt/a9HY9DD+XxfE7jUmp6aTfr0F46v0j/N/+1Aq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t4kxgAAANwA&#10;AAAPAAAAAAAAAAAAAAAAAKoCAABkcnMvZG93bnJldi54bWxQSwUGAAAAAAQABAD6AAAAnQMAAAAA&#10;">
                    <v:line id="Straight Connector 728" o:spid="_x0000_s1410" style="position:absolute;flip:x;visibility:visible;mso-wrap-style:square" from="0,95" to="568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SLjsEAAADcAAAADwAAAGRycy9kb3ducmV2LnhtbERPS4vCMBC+L/gfwgje1tSCD6pRFqGw&#10;sHvxgeJtaGbbYjMpzaj1328OgseP773a9K5Rd+pC7dnAZJyAIi68rbk0cDzknwtQQZAtNp7JwJMC&#10;bNaDjxVm1j94R/e9lCqGcMjQQCXSZlqHoiKHYexb4sj9+c6hRNiV2nb4iOGu0WmSzLTDmmNDhS1t&#10;Kyqu+5szcLraJr8805nILT/+zC/p9Pd8MmY07L+WoIR6eYtf7m9rYJ7GtfFMPAJ6/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JIuOwQAAANwAAAAPAAAAAAAAAAAAAAAA&#10;AKECAABkcnMvZG93bnJldi54bWxQSwUGAAAAAAQABAD5AAAAjwMAAAAA&#10;" strokecolor="black [3040]">
                      <v:stroke startarrow="block"/>
                    </v:line>
                    <v:shape id="_x0000_s1411" type="#_x0000_t202" style="position:absolute;left:2762;width:4559;height:3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yPsQA&#10;AADcAAAADwAAAGRycy9kb3ducmV2LnhtbESPS2vDMBCE74H+B7GF3hIpaV51rYTSEuippXlBbou1&#10;fhBrZSw1dv99FQjkOMzMN0y67m0tLtT6yrGG8UiBIM6cqbjQsN9thksQPiAbrB2Thj/ysF49DFJM&#10;jOv4hy7bUIgIYZ+ghjKEJpHSZyVZ9CPXEEcvd63FEGVbSNNiF+G2lhOl5tJixXGhxIbeS8rO21+r&#10;4fCVn45T9V182FnTuV5Jti9S66fH/u0VRKA+3MO39qfRsHge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7sj7EAAAA3AAAAA8AAAAAAAAAAAAAAAAAmAIAAGRycy9k&#10;b3ducmV2LnhtbFBLBQYAAAAABAAEAPUAAACJAwAAAAA=&#10;" filled="f" stroked="f">
                      <v:textbox>
                        <w:txbxContent>
                          <w:p w:rsidR="00AC7A73" w:rsidRPr="009E2D66" w:rsidRDefault="00AC7A73" w:rsidP="00C450CE">
                            <w:pPr>
                              <w:jc w:val="center"/>
                            </w:pPr>
                            <w:r>
                              <w:t>5</w:t>
                            </w:r>
                          </w:p>
                        </w:txbxContent>
                      </v:textbox>
                    </v:shape>
                    <v:shape id="_x0000_s1412" type="#_x0000_t202" style="position:absolute;left:7524;width:4560;height:3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sScQA&#10;AADcAAAADwAAAGRycy9kb3ducmV2LnhtbESPS2vDMBCE74H8B7GF3hKpaV51rYTSEuippXlBbou1&#10;fhBrZSw1dv99FQjkOMzMN0y67m0tLtT6yrGGp7ECQZw5U3GhYb/bjJYgfEA2WDsmDX/kYb0aDlJM&#10;jOv4hy7bUIgIYZ+ghjKEJpHSZyVZ9GPXEEcvd63FEGVbSNNiF+G2lhOl5tJixXGhxIbeS8rO21+r&#10;4fCVn45T9V182FnTuV5Jti9S68eH/u0VRKA+3MO39qfRsHi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pLEnEAAAA3AAAAA8AAAAAAAAAAAAAAAAAmAIAAGRycy9k&#10;b3ducmV2LnhtbFBLBQYAAAAABAAEAPUAAACJAwAAAAA=&#10;" filled="f" stroked="f">
                      <v:textbox>
                        <w:txbxContent>
                          <w:p w:rsidR="00AC7A73" w:rsidRPr="009E2D66" w:rsidRDefault="00AC7A73" w:rsidP="00C450CE">
                            <w:pPr>
                              <w:jc w:val="center"/>
                            </w:pPr>
                            <w:r>
                              <w:t>10</w:t>
                            </w:r>
                          </w:p>
                        </w:txbxContent>
                      </v:textbox>
                    </v:shape>
                    <v:shape id="_x0000_s1413" type="#_x0000_t202" style="position:absolute;left:12287;width:4559;height:3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J0sQA&#10;AADcAAAADwAAAGRycy9kb3ducmV2LnhtbESPT2sCMRTE74LfIbxCb5pUW7Vbo0il4MlS/4G3x+a5&#10;u7h5WTbRXb+9KQgeh5n5DTOdt7YUV6p94VjDW1+BIE6dKTjTsNv+9CYgfEA2WDomDTfyMJ91O1NM&#10;jGv4j66bkIkIYZ+ghjyEKpHSpzlZ9H1XEUfv5GqLIco6k6bGJsJtKQdKjaTFguNCjhV955SeNxer&#10;Yb8+HQ/v6jdb2o+qca2SbD+l1q8v7eILRKA2PMOP9spoGA+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lidLEAAAA3AAAAA8AAAAAAAAAAAAAAAAAmAIAAGRycy9k&#10;b3ducmV2LnhtbFBLBQYAAAAABAAEAPUAAACJAwAAAAA=&#10;" filled="f" stroked="f">
                      <v:textbox>
                        <w:txbxContent>
                          <w:p w:rsidR="00AC7A73" w:rsidRPr="009E2D66" w:rsidRDefault="00AC7A73" w:rsidP="00C450CE">
                            <w:pPr>
                              <w:jc w:val="center"/>
                            </w:pPr>
                            <w:r>
                              <w:t>15</w:t>
                            </w:r>
                          </w:p>
                        </w:txbxContent>
                      </v:textbox>
                    </v:shape>
                    <v:shape id="_x0000_s1414" type="#_x0000_t202" style="position:absolute;left:17049;width:4560;height:3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wRpsQA&#10;AADcAAAADwAAAGRycy9kb3ducmV2LnhtbESPT2sCMRTE74LfIbyCN03aWrVbo5SK0JPiX/D22Dx3&#10;Fzcvyya6229vCoLHYWZ+w0znrS3FjWpfONbwOlAgiFNnCs407HfL/gSED8gGS8ek4Y88zGfdzhQT&#10;4xre0G0bMhEh7BPUkIdQJVL6NCeLfuAq4uidXW0xRFln0tTYRLgt5ZtSI2mx4LiQY0U/OaWX7dVq&#10;OKzOp+NQrbOF/aga1yrJ9lNq3Xtpv79ABGrDM/xo/xoN4/ch/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MEabEAAAA3AAAAA8AAAAAAAAAAAAAAAAAmAIAAGRycy9k&#10;b3ducmV2LnhtbFBLBQYAAAAABAAEAPUAAACJAwAAAAA=&#10;" filled="f" stroked="f">
                      <v:textbox>
                        <w:txbxContent>
                          <w:p w:rsidR="00AC7A73" w:rsidRPr="009E2D66" w:rsidRDefault="00AC7A73" w:rsidP="00C450CE">
                            <w:pPr>
                              <w:jc w:val="center"/>
                            </w:pPr>
                            <w:r>
                              <w:t>20</w:t>
                            </w:r>
                          </w:p>
                        </w:txbxContent>
                      </v:textbox>
                    </v:shape>
                    <v:shape id="_x0000_s1415" type="#_x0000_t202" style="position:absolute;left:21812;width:4559;height:3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C0PcQA&#10;AADcAAAADwAAAGRycy9kb3ducmV2LnhtbESPSWvDMBSE74X8B/EKuSVSlyx1rYTSUsgppdkgt4f1&#10;vBDryVhK7P77KBDocZiZb5h02dtaXKj1lWMNT2MFgjhzpuJCw277PZqD8AHZYO2YNPyRh+Vi8JBi&#10;YlzHv3TZhEJECPsENZQhNImUPivJoh+7hjh6uWsthijbQpoWuwi3tXxWaiotVhwXSmzos6TstDlb&#10;Dft1fjy8qp/iy06azvVKsn2TWg8f+493EIH68B++t1dGw+xl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AtD3EAAAA3AAAAA8AAAAAAAAAAAAAAAAAmAIAAGRycy9k&#10;b3ducmV2LnhtbFBLBQYAAAAABAAEAPUAAACJAwAAAAA=&#10;" filled="f" stroked="f">
                      <v:textbox>
                        <w:txbxContent>
                          <w:p w:rsidR="00AC7A73" w:rsidRPr="009E2D66" w:rsidRDefault="00AC7A73" w:rsidP="00C450CE">
                            <w:pPr>
                              <w:jc w:val="center"/>
                            </w:pPr>
                            <w:r>
                              <w:t>25</w:t>
                            </w:r>
                          </w:p>
                        </w:txbxContent>
                      </v:textbox>
                    </v:shape>
                    <v:shape id="_x0000_s1416" type="#_x0000_t202" style="position:absolute;left:26574;width:4560;height:3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IqSsQA&#10;AADcAAAADwAAAGRycy9kb3ducmV2LnhtbESPSWvDMBSE74X8B/EKuTVSlyx1rYTSUsgpJSvk9rCe&#10;F2I9GUuJ3X8fBQI9DjPzDZMueluLC7W+cqzheaRAEGfOVFxo2G1/nmYgfEA2WDsmDX/kYTEfPKSY&#10;GNfxmi6bUIgIYZ+ghjKEJpHSZyVZ9CPXEEcvd63FEGVbSNNiF+G2li9KTaTFiuNCiQ19lZSdNmer&#10;Yb/Kj4c39Vt823HTuV5Jtu9S6+Fj//kBIlAf/sP39tJomL5O4H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SKkrEAAAA3AAAAA8AAAAAAAAAAAAAAAAAmAIAAGRycy9k&#10;b3ducmV2LnhtbFBLBQYAAAAABAAEAPUAAACJAwAAAAA=&#10;" filled="f" stroked="f">
                      <v:textbox>
                        <w:txbxContent>
                          <w:p w:rsidR="00AC7A73" w:rsidRPr="009E2D66" w:rsidRDefault="00AC7A73" w:rsidP="00C450CE">
                            <w:pPr>
                              <w:jc w:val="center"/>
                            </w:pPr>
                            <w:r>
                              <w:t>30</w:t>
                            </w:r>
                          </w:p>
                        </w:txbxContent>
                      </v:textbox>
                    </v:shape>
                    <v:shape id="_x0000_s1417" type="#_x0000_t202" style="position:absolute;left:31337;width:4559;height:3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6P0cQA&#10;AADcAAAADwAAAGRycy9kb3ducmV2LnhtbESPW2sCMRSE3wv+h3CEvtVE23pZjVIqBZ8Ur+DbYXPc&#10;XdycLJvorv/eFAp9HGbmG2a2aG0p7lT7wrGGfk+BIE6dKTjTcNj/vI1B+IBssHRMGh7kYTHvvMww&#10;Ma7hLd13IRMRwj5BDXkIVSKlT3Oy6HuuIo7exdUWQ5R1Jk2NTYTbUg6UGkqLBceFHCv6zim97m5W&#10;w3F9OZ8+1CZb2s+qca2SbCdS69du+zUFEagN/+G/9spoGL2P4P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ej9HEAAAA3AAAAA8AAAAAAAAAAAAAAAAAmAIAAGRycy9k&#10;b3ducmV2LnhtbFBLBQYAAAAABAAEAPUAAACJAwAAAAA=&#10;" filled="f" stroked="f">
                      <v:textbox>
                        <w:txbxContent>
                          <w:p w:rsidR="00AC7A73" w:rsidRPr="009E2D66" w:rsidRDefault="00AC7A73" w:rsidP="00C450CE">
                            <w:pPr>
                              <w:jc w:val="center"/>
                            </w:pPr>
                            <w:r>
                              <w:t>35</w:t>
                            </w:r>
                          </w:p>
                        </w:txbxContent>
                      </v:textbox>
                    </v:shape>
                    <v:shape id="_x0000_s1418" type="#_x0000_t202" style="position:absolute;left:36099;width:4560;height:3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Ebo8EA&#10;AADcAAAADwAAAGRycy9kb3ducmV2LnhtbERPy4rCMBTdD/gP4QruNHF0fFSjDA4DrmYYX+Du0lzb&#10;YnNTmmjr35uFMMvDeS/XrS3FnWpfONYwHCgQxKkzBWcaDvvv/gyED8gGS8ek4UEe1qvO2xIT4xr+&#10;o/suZCKGsE9QQx5ClUjp05ws+oGriCN3cbXFEGGdSVNjE8NtKd+VmkiLBceGHCva5JRedzer4fhz&#10;OZ/G6jf7sh9V41ol2c6l1r1u+7kAEagN/+KXe2s0TEdxbT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BG6PBAAAA3AAAAA8AAAAAAAAAAAAAAAAAmAIAAGRycy9kb3du&#10;cmV2LnhtbFBLBQYAAAAABAAEAPUAAACGAwAAAAA=&#10;" filled="f" stroked="f">
                      <v:textbox>
                        <w:txbxContent>
                          <w:p w:rsidR="00AC7A73" w:rsidRPr="009E2D66" w:rsidRDefault="00AC7A73" w:rsidP="00C450CE">
                            <w:pPr>
                              <w:jc w:val="center"/>
                            </w:pPr>
                            <w:r>
                              <w:t>40</w:t>
                            </w:r>
                          </w:p>
                        </w:txbxContent>
                      </v:textbox>
                    </v:shape>
                    <v:shape id="_x0000_s1419" type="#_x0000_t202" style="position:absolute;left:45529;width:4559;height:3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2+OMUA&#10;AADcAAAADwAAAGRycy9kb3ducmV2LnhtbESPQWvCQBSE74L/YXlCb7pbq1bTbKS0CD21VKvg7ZF9&#10;JsHs25DdmvTfdwXB4zAz3zDpure1uFDrK8caHicKBHHuTMWFhp/dZrwE4QOywdoxafgjD+tsOEgx&#10;Ma7jb7psQyEihH2CGsoQmkRKn5dk0U9cQxy9k2sthijbQpoWuwi3tZwqtZAWK44LJTb0VlJ+3v5a&#10;DfvP0/EwU1/Fu503neuVZLuSWj+M+tcXEIH6cA/f2h9Gw/PTCq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Tb44xQAAANwAAAAPAAAAAAAAAAAAAAAAAJgCAABkcnMv&#10;ZG93bnJldi54bWxQSwUGAAAAAAQABAD1AAAAigMAAAAA&#10;" filled="f" stroked="f">
                      <v:textbox>
                        <w:txbxContent>
                          <w:p w:rsidR="00AC7A73" w:rsidRPr="009E2D66" w:rsidRDefault="00AC7A73" w:rsidP="00C450CE">
                            <w:pPr>
                              <w:jc w:val="center"/>
                            </w:pPr>
                            <w:r>
                              <w:t>50</w:t>
                            </w:r>
                          </w:p>
                        </w:txbxContent>
                      </v:textbox>
                    </v:shape>
                    <v:shape id="_x0000_s1420" type="#_x0000_t202" style="position:absolute;left:40767;width:4559;height:3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Fk2L8A&#10;AADcAAAADwAAAGRycy9kb3ducmV2LnhtbERPy4rCMBTdC/MP4Q7MThMHnx2jDIrgSvEJs7s017bY&#10;3JQmY+vfm4Xg8nDes0VrS3Gn2heONfR7CgRx6kzBmYbTcd2dgPAB2WDpmDQ8yMNi/tGZYWJcw3u6&#10;H0ImYgj7BDXkIVSJlD7NyaLvuYo4cldXWwwR1pk0NTYx3JbyW6mRtFhwbMixomVO6e3wbzWct9e/&#10;y0DtspUdVo1rlWQ7lVp/fba/PyACteEtfrk3RsN4EOfH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cWTYvwAAANwAAAAPAAAAAAAAAAAAAAAAAJgCAABkcnMvZG93bnJl&#10;di54bWxQSwUGAAAAAAQABAD1AAAAhAMAAAAA&#10;" filled="f" stroked="f">
                      <v:textbox>
                        <w:txbxContent>
                          <w:p w:rsidR="00AC7A73" w:rsidRPr="009E2D66" w:rsidRDefault="00AC7A73" w:rsidP="00C450CE">
                            <w:pPr>
                              <w:jc w:val="center"/>
                            </w:pPr>
                            <w:r>
                              <w:t>45</w:t>
                            </w:r>
                          </w:p>
                        </w:txbxContent>
                      </v:textbox>
                    </v:shape>
                    <v:shape id="_x0000_s1421" type="#_x0000_t202" style="position:absolute;left:50292;width:4559;height:3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3BQ8UA&#10;AADcAAAADwAAAGRycy9kb3ducmV2LnhtbESPW2vCQBSE3wX/w3IKvumuYr2kriJKoU8V4wX6dsge&#10;k9Ds2ZDdmvTfdwuCj8PMfMOsNp2txJ0aXzrWMB4pEMSZMyXnGs6n9+EChA/IBivHpOGXPGzW/d4K&#10;E+NaPtI9DbmIEPYJaihCqBMpfVaQRT9yNXH0bq6xGKJscmkabCPcVnKi1ExaLDkuFFjTrqDsO/2x&#10;Gi6ft6/rVB3yvX2tW9cpyXYptR68dNs3EIG68Aw/2h9Gw3w6hv8z8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PcFDxQAAANwAAAAPAAAAAAAAAAAAAAAAAJgCAABkcnMv&#10;ZG93bnJldi54bWxQSwUGAAAAAAQABAD1AAAAigMAAAAA&#10;" filled="f" stroked="f">
                      <v:textbox>
                        <w:txbxContent>
                          <w:p w:rsidR="00AC7A73" w:rsidRPr="009E2D66" w:rsidRDefault="00AC7A73" w:rsidP="00C450CE">
                            <w:pPr>
                              <w:jc w:val="center"/>
                            </w:pPr>
                            <w:r>
                              <w:t>55</w:t>
                            </w:r>
                          </w:p>
                        </w:txbxContent>
                      </v:textbox>
                    </v:shape>
                  </v:group>
                  <v:group id="Group 758" o:spid="_x0000_s1422" style="position:absolute;left:3905;top:1619;width:4559;height:26314" coordsize="4559,263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p7v8MAAADcAAAADwAAAGRycy9kb3ducmV2LnhtbERPTWvCQBC9F/wPywi9&#10;1U0UW4luQpBaepBCVRBvQ3ZMQrKzIbtN4r/vHgo9Pt73LptMKwbqXW1ZQbyIQBAXVtdcKricDy8b&#10;EM4ja2wtk4IHOcjS2dMOE21H/qbh5EsRQtglqKDyvkukdEVFBt3CdsSBu9veoA+wL6XucQzhppXL&#10;KHqVBmsODRV2tK+oaE4/RsHHiGO+it+HY3PfP27n9df1GJNSz/Mp34LwNPl/8Z/7Uyt4W4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Snu/wwAAANwAAAAP&#10;AAAAAAAAAAAAAAAAAKoCAABkcnMvZG93bnJldi54bWxQSwUGAAAAAAQABAD6AAAAmgMAAAAA&#10;">
                    <v:shape id="_x0000_s1423" type="#_x0000_t202" style="position:absolute;top:22669;width:4559;height:3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RXnsQA&#10;AADcAAAADwAAAGRycy9kb3ducmV2LnhtbESPT2vCQBTE74LfYXkFb7qr1D9NXUUshZ4U01ro7ZF9&#10;JqHZtyG7mvjtXUHwOMzMb5jlurOVuFDjS8caxiMFgjhzpuRcw8/353ABwgdkg5Vj0nAlD+tVv7fE&#10;xLiWD3RJQy4ihH2CGooQ6kRKnxVk0Y9cTRy9k2sshiibXJoG2wi3lZwoNZMWS44LBda0LSj7T89W&#10;w3F3+vt9Vfv8w07r1nVKsn2TWg9eus07iEBdeIYf7S+jYT4dw/1MP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kV57EAAAA3AAAAA8AAAAAAAAAAAAAAAAAmAIAAGRycy9k&#10;b3ducmV2LnhtbFBLBQYAAAAABAAEAPUAAACJAwAAAAA=&#10;" filled="f" stroked="f">
                      <v:textbox>
                        <w:txbxContent>
                          <w:p w:rsidR="00AC7A73" w:rsidRPr="009E2D66" w:rsidRDefault="00AC7A73" w:rsidP="00C932CE">
                            <w:pPr>
                              <w:jc w:val="center"/>
                            </w:pPr>
                            <w:r>
                              <w:t>0.2</w:t>
                            </w:r>
                          </w:p>
                        </w:txbxContent>
                      </v:textbox>
                    </v:shape>
                    <v:shape id="_x0000_s1424" type="#_x0000_t202" style="position:absolute;top:18097;width:4559;height:3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pscsQA&#10;AADcAAAADwAAAGRycy9kb3ducmV2LnhtbESPSWvDMBSE74X8B/EKuSVSlyx1rYTSUsgppdkgt4f1&#10;vBDryVhK7P77KBDocZiZb5h02dtaXKj1lWMNT2MFgjhzpuJCw277PZqD8AHZYO2YNPyRh+Vi8JBi&#10;YlzHv3TZhEJECPsENZQhNImUPivJoh+7hjh6uWsthijbQpoWuwi3tXxWaiotVhwXSmzos6TstDlb&#10;Dft1fjy8qp/iy06azvVKsn2TWg8f+493EIH68B++t1dGw2zy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6bHLEAAAA3AAAAA8AAAAAAAAAAAAAAAAAmAIAAGRycy9k&#10;b3ducmV2LnhtbFBLBQYAAAAABAAEAPUAAACJAwAAAAA=&#10;" filled="f" stroked="f">
                      <v:textbox>
                        <w:txbxContent>
                          <w:p w:rsidR="00AC7A73" w:rsidRPr="009E2D66" w:rsidRDefault="00AC7A73" w:rsidP="00C932CE">
                            <w:pPr>
                              <w:jc w:val="center"/>
                            </w:pPr>
                            <w:r>
                              <w:t>0.4</w:t>
                            </w:r>
                          </w:p>
                        </w:txbxContent>
                      </v:textbox>
                    </v:shape>
                    <v:shape id="_x0000_s1425" type="#_x0000_t202" style="position:absolute;top:13620;width:4559;height:3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0BsQA&#10;AADcAAAADwAAAGRycy9kb3ducmV2LnhtbESPQWvCQBSE7wX/w/KE3nRX0Wqjq4gieGoxrQVvj+wz&#10;CWbfhuzWxH/vFoQeh5n5hlmuO1uJGzW+dKxhNFQgiDNnSs41fH/tB3MQPiAbrByThjt5WK96L0tM&#10;jGv5SLc05CJC2CeooQihTqT0WUEW/dDVxNG7uMZiiLLJpWmwjXBbybFSb9JiyXGhwJq2BWXX9Ndq&#10;OH1czj8T9Znv7LRuXack23ep9Wu/2yxABOrCf/jZPhgNs+kE/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T9AbEAAAA3AAAAA8AAAAAAAAAAAAAAAAAmAIAAGRycy9k&#10;b3ducmV2LnhtbFBLBQYAAAAABAAEAPUAAACJAwAAAAA=&#10;" filled="f" stroked="f">
                      <v:textbox>
                        <w:txbxContent>
                          <w:p w:rsidR="00AC7A73" w:rsidRPr="009E2D66" w:rsidRDefault="00AC7A73" w:rsidP="00C932CE">
                            <w:pPr>
                              <w:jc w:val="center"/>
                            </w:pPr>
                            <w:r>
                              <w:t>0.6</w:t>
                            </w:r>
                          </w:p>
                        </w:txbxContent>
                      </v:textbox>
                    </v:shape>
                    <v:shape id="_x0000_s1426" type="#_x0000_t202" style="position:absolute;top:4572;width:4559;height:3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9RncQA&#10;AADcAAAADwAAAGRycy9kb3ducmV2LnhtbESPT2vCQBTE7wW/w/IEb7prMdVGV5GK4MninxZ6e2Sf&#10;STD7NmRXk377riD0OMzMb5jFqrOVuFPjS8caxiMFgjhzpuRcw/m0Hc5A+IBssHJMGn7Jw2rZe1lg&#10;alzLB7ofQy4ihH2KGooQ6lRKnxVk0Y9cTRy9i2sshiibXJoG2wi3lXxV6k1aLDkuFFjTR0HZ9Xiz&#10;Gr72l5/vifrMNzapW9cpyfZdaj3od+s5iEBd+A8/2zujYZo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fUZ3EAAAA3AAAAA8AAAAAAAAAAAAAAAAAmAIAAGRycy9k&#10;b3ducmV2LnhtbFBLBQYAAAAABAAEAPUAAACJAwAAAAA=&#10;" filled="f" stroked="f">
                      <v:textbox>
                        <w:txbxContent>
                          <w:p w:rsidR="00AC7A73" w:rsidRPr="009E2D66" w:rsidRDefault="00AC7A73" w:rsidP="00C932CE">
                            <w:pPr>
                              <w:jc w:val="center"/>
                            </w:pPr>
                            <w:r>
                              <w:t>1.0</w:t>
                            </w:r>
                          </w:p>
                        </w:txbxContent>
                      </v:textbox>
                    </v:shape>
                    <v:shape id="_x0000_s1427" type="#_x0000_t202" style="position:absolute;top:9048;width:4559;height:3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3P6sQA&#10;AADcAAAADwAAAGRycy9kb3ducmV2LnhtbESPQWvCQBSE74L/YXlCb3VXqdbGbERaCp4qTWvB2yP7&#10;TILZtyG7NfHfd4WCx2FmvmHSzWAbcaHO1441zKYKBHHhTM2lhu+v98cVCB+QDTaOScOVPGyy8SjF&#10;xLieP+mSh1JECPsENVQhtImUvqjIop+6ljh6J9dZDFF2pTQd9hFuGzlXaikt1hwXKmzptaLinP9a&#10;DYeP0/HnSe3LN7toezcoyfZFav0wGbZrEIGGcA//t3dGw/NiC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Nz+rEAAAA3AAAAA8AAAAAAAAAAAAAAAAAmAIAAGRycy9k&#10;b3ducmV2LnhtbFBLBQYAAAAABAAEAPUAAACJAwAAAAA=&#10;" filled="f" stroked="f">
                      <v:textbox>
                        <w:txbxContent>
                          <w:p w:rsidR="00AC7A73" w:rsidRPr="009E2D66" w:rsidRDefault="00AC7A73" w:rsidP="00C932CE">
                            <w:pPr>
                              <w:jc w:val="center"/>
                            </w:pPr>
                            <w:r>
                              <w:t>0.8</w:t>
                            </w:r>
                          </w:p>
                        </w:txbxContent>
                      </v:textbox>
                    </v:shape>
                    <v:shape id="_x0000_s1428" type="#_x0000_t202" style="position:absolute;width:4559;height:3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qccQA&#10;AADcAAAADwAAAGRycy9kb3ducmV2LnhtbESPQWvCQBSE74L/YXlCb7qr1GpjNiItBU+VprXg7ZF9&#10;JsHs25Ddmvjvu0Khx2FmvmHS7WAbcaXO1441zGcKBHHhTM2lhq/Pt+kahA/IBhvHpOFGHrbZeJRi&#10;YlzPH3TNQykihH2CGqoQ2kRKX1Rk0c9cSxy9s+sshii7UpoO+wi3jVwo9SQt1hwXKmzppaLikv9Y&#10;Dcf38+n7UR3KV7tsezcoyfZZav0wGXYbEIGG8B/+a++NhtVy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BanHEAAAA3AAAAA8AAAAAAAAAAAAAAAAAmAIAAGRycy9k&#10;b3ducmV2LnhtbFBLBQYAAAAABAAEAPUAAACJAwAAAAA=&#10;" filled="f" stroked="f">
                      <v:textbox>
                        <w:txbxContent>
                          <w:p w:rsidR="00AC7A73" w:rsidRPr="009E2D66" w:rsidRDefault="00AC7A73" w:rsidP="00C932CE">
                            <w:pPr>
                              <w:jc w:val="center"/>
                            </w:pPr>
                            <w:r>
                              <w:t>1.2</w:t>
                            </w:r>
                          </w:p>
                        </w:txbxContent>
                      </v:textbox>
                    </v:shape>
                  </v:group>
                </v:group>
                <v:group id="Group 763" o:spid="_x0000_s1429" style="position:absolute;left:7905;top:2476;width:56103;height:27750" coordsize="56102,277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IIjc8UAAADcAAAADwAAAGRycy9kb3ducmV2LnhtbESPQYvCMBSE78L+h/CE&#10;vWnaFXWpRhFxlz2IoC6It0fzbIvNS2liW/+9EQSPw8x8w8yXnSlFQ7UrLCuIhxEI4tTqgjMF/8ef&#10;wTcI55E1lpZJwZ0cLBcfvTkm2ra8p+bgMxEg7BJUkHtfJVK6NCeDbmgr4uBdbG3QB1lnUtfYBrgp&#10;5VcUTaTBgsNCjhWtc0qvh5tR8NtiuxrFm2Z7vazv5+N4d9rGpNRnv1vNQHjq/Dv8av9pBdPJ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CCI3PFAAAA3AAA&#10;AA8AAAAAAAAAAAAAAAAAqgIAAGRycy9kb3ducmV2LnhtbFBLBQYAAAAABAAEAPoAAACcAwAAAAA=&#10;">
                  <v:line id="Straight Connector 742" o:spid="_x0000_s1430" style="position:absolute;flip:y;visibility:visible;mso-wrap-style:square" from="23812,18764" to="23812,21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vZjsQAAADcAAAADwAAAGRycy9kb3ducmV2LnhtbESPS4sCMRCE74L/IbTgTTOKqMwaRQRh&#10;WVF87B721kx6HjjpDJPojP/eCILHoqq+ohar1pTiTrUrLCsYDSMQxInVBWcKfi/bwRyE88gaS8uk&#10;4EEOVstuZ4Gxtg2f6H72mQgQdjEqyL2vYildkpNBN7QVcfBSWxv0QdaZ1DU2AW5KOY6iqTRYcFjI&#10;saJNTsn1fDMKUnerNv9/2qezn/1pn+6yAzZHpfq9dv0FwlPrP+F3+1srmE3G8DoTjo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K9mOxAAAANwAAAAPAAAAAAAAAAAA&#10;AAAAAKECAABkcnMvZG93bnJldi54bWxQSwUGAAAAAAQABAD5AAAAkgMAAAAA&#10;" strokecolor="black [3040]"/>
                  <v:line id="Straight Connector 743" o:spid="_x0000_s1431" style="position:absolute;flip:x;visibility:visible;mso-wrap-style:square" from="19335,21621" to="23812,21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d8FcUAAADcAAAADwAAAGRycy9kb3ducmV2LnhtbESPS4sCMRCE74L/IbTgTTOusi6jUURY&#10;EEXxsXvYWzPpeeCkM0yiM/57Iyx4LKrqK2q+bE0p7lS7wrKC0TACQZxYXXCm4OfyPfgC4TyyxtIy&#10;KXiQg+Wi25ljrG3DJ7qffSYChF2MCnLvq1hKl+Rk0A1tRRy81NYGfZB1JnWNTYCbUn5E0ac0WHBY&#10;yLGidU7J9XwzClJ3q9Z/v9qn0+3+tE932QGbo1L9XruagfDU+nf4v73RCqaTMbzOh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2d8FcUAAADcAAAADwAAAAAAAAAA&#10;AAAAAAChAgAAZHJzL2Rvd25yZXYueG1sUEsFBgAAAAAEAAQA+QAAAJMDAAAAAA==&#10;" strokecolor="black [3040]"/>
                  <v:line id="Straight Connector 744" o:spid="_x0000_s1432" style="position:absolute;flip:x;visibility:visible;mso-wrap-style:square" from="19335,16954" to="23812,16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7kYcQAAADcAAAADwAAAGRycy9kb3ducmV2LnhtbESPT4vCMBTE7wt+h/AEb2uqiErXKCII&#10;4qJo3T3s7dG8/sHmpTTRdr+9EQSPw8z8hlmsOlOJOzWutKxgNIxAEKdWl5wr+LlsP+cgnEfWWFkm&#10;Bf/kYLXsfSww1rblM90Tn4sAYRejgsL7OpbSpQUZdENbEwcvs41BH2STS91gG+CmkuMomkqDJYeF&#10;AmvaFJRek5tRkLlbvfn71T6b7Q/nQ/adH7E9KTXod+svEJ46/w6/2jutYDaZwPNMO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uRhxAAAANwAAAAPAAAAAAAAAAAA&#10;AAAAAKECAABkcnMvZG93bnJldi54bWxQSwUGAAAAAAQABAD5AAAAkgMAAAAA&#10;" strokecolor="black [3040]"/>
                  <v:shape id="Freeform 745" o:spid="_x0000_s1433" style="position:absolute;top:16954;width:19418;height:10795;flip:y;visibility:visible;mso-wrap-style:square;v-text-anchor:middle" coordsize="1727823,532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nI28UA&#10;AADcAAAADwAAAGRycy9kb3ducmV2LnhtbESPT2vCQBTE7wW/w/KE3upGaVqJrqKhhfbWqge9PbLP&#10;ZDH7NmTX/Pn23UKhx2FmfsOst4OtRUetN44VzGcJCOLCacOlgtPx/WkJwgdkjbVjUjCSh+1m8rDG&#10;TLuev6k7hFJECPsMFVQhNJmUvqjIop+5hjh6V9daDFG2pdQt9hFua7lIkhdp0XBcqLChvKLidrhb&#10;BXQb5/ZNfqX7/OQvhVnmu/OnUepxOuxWIAIN4T/81/7QCl6fU/g9E4+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OcjbxQAAANwAAAAPAAAAAAAAAAAAAAAAAJgCAABkcnMv&#10;ZG93bnJldi54bWxQSwUGAAAAAAQABAD1AAAAigMAAAAA&#10;" path="m,c82744,89757,165489,179514,319759,258051v154270,78537,371184,167360,605861,213173c1160297,517037,1444060,524984,1727823,532932e" filled="f" strokecolor="black [3040]">
                    <v:path arrowok="t" o:connecttype="custom" o:connectlocs="0,0;359364,522705;1040267,954505;1941830,1079500" o:connectangles="0,0,0,0"/>
                  </v:shape>
                  <v:shape id="Freeform 746" o:spid="_x0000_s1434" style="position:absolute;width:19418;height:21596;visibility:visible;mso-wrap-style:square;v-text-anchor:middle" coordsize="1727823,532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uKMQA&#10;AADcAAAADwAAAGRycy9kb3ducmV2LnhtbESPW2sCMRSE3wv+h3AE32qiFi1bo4igFh8KXvp+ujl7&#10;0c3Jsom6+usbodDHYWa+Yabz1lbiSo0vHWsY9BUI4tSZknMNx8Pq9R2ED8gGK8ek4U4e5rPOyxQT&#10;4268o+s+5CJC2CeooQihTqT0aUEWfd/VxNHLXGMxRNnk0jR4i3BbyaFSY2mx5LhQYE3LgtLz/mI1&#10;rL/Vqf3KjluDZdjZx4azHzXSutdtFx8gArXhP/zX/jQaJm9jeJ6JR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LijEAAAA3AAAAA8AAAAAAAAAAAAAAAAAmAIAAGRycy9k&#10;b3ducmV2LnhtbFBLBQYAAAAABAAEAPUAAACJAwAAAAA=&#10;" path="m,c82744,89757,165489,179514,319759,258051v154270,78537,371184,167360,605861,213173c1160297,517037,1444060,524984,1727823,532932e" filled="f" strokecolor="black [3040]">
                    <v:path arrowok="t" o:connecttype="custom" o:connectlocs="0,0;359364,1045717;1040267,1909572;1941830,2159635" o:connectangles="0,0,0,0"/>
                  </v:shape>
                  <v:shape id="Freeform 747" o:spid="_x0000_s1435" style="position:absolute;left:23812;top:18764;width:23908;height:2160;visibility:visible;mso-wrap-style:square;v-text-anchor:middle" coordsize="1727823,532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2Ls8QA&#10;AADcAAAADwAAAGRycy9kb3ducmV2LnhtbESPT2sCMRTE74V+h/AK3mpSK1pWo4hgFQ+CVu/Pzds/&#10;dvOybKKufvqmIHgcZuY3zHja2kpcqPGlYw0fXQWCOHWm5FzD/mfx/gXCB2SDlWPScCMP08nryxgT&#10;4668pcsu5CJC2CeooQihTqT0aUEWfdfVxNHLXGMxRNnk0jR4jXBbyZ5SA2mx5LhQYE3zgtLf3dlq&#10;+D6oU7vJ9muDZdja+5Kzo/rUuvPWzkYgArXhGX60V0bDsD+E/zPxCMjJ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ti7PEAAAA3AAAAA8AAAAAAAAAAAAAAAAAmAIAAGRycy9k&#10;b3ducmV2LnhtbFBLBQYAAAAABAAEAPUAAACJAwAAAAA=&#10;" path="m,c82744,89757,165489,179514,319759,258051v154270,78537,371184,167360,605861,213173c1160297,517037,1444060,524984,1727823,532932e" filled="f" strokecolor="black [3040]">
                    <v:path arrowok="t" o:connecttype="custom" o:connectlocs="0,0;442448,104589;1280773,190989;2390775,216000" o:connectangles="0,0,0,0"/>
                  </v:shape>
                  <v:shape id="Freeform 748" o:spid="_x0000_s1436" style="position:absolute;left:23812;top:15811;width:23908;height:1080;flip:y;visibility:visible;mso-wrap-style:square;v-text-anchor:middle" coordsize="1727823,532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RcIA&#10;AADcAAAADwAAAGRycy9kb3ducmV2LnhtbERPz2vCMBS+D/Y/hDfwNlOHbqUaxRUFd9u0B709mrc2&#10;2LyUJrPtf78cBI8f3+/VZrCNuFHnjWMFs2kCgrh02nCloDjtX1MQPiBrbByTgpE8bNbPTyvMtOv5&#10;h27HUIkYwj5DBXUIbSalL2uy6KeuJY7cr+sshgi7SuoO+xhuG/mWJO/SouHYUGNLeU3l9fhnFdB1&#10;nNmd/F585oW/lCbNt+cvo9TkZdguQQQawkN8dx+0go95XBvPx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GdFwgAAANwAAAAPAAAAAAAAAAAAAAAAAJgCAABkcnMvZG93&#10;bnJldi54bWxQSwUGAAAAAAQABAD1AAAAhwMAAAAA&#10;" path="m,c82744,89757,165489,179514,319759,258051v154270,78537,371184,167360,605861,213173c1160297,517037,1444060,524984,1727823,532932e" filled="f" strokecolor="black [3040]">
                    <v:path arrowok="t" o:connecttype="custom" o:connectlocs="0,0;442448,52295;1280773,95495;2390775,108000" o:connectangles="0,0,0,0"/>
                  </v:shape>
                  <v:shape id="Freeform 749" o:spid="_x0000_s1437" style="position:absolute;left:47720;top:16573;width:8382;height:4318;flip:y;visibility:visible;mso-wrap-style:square;v-text-anchor:middle" coordsize="1727823,532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TC3sUA&#10;AADcAAAADwAAAGRycy9kb3ducmV2LnhtbESPT2vCQBTE7wW/w/IKvelGadXGrGJDC3rzTw719si+&#10;JovZtyG71fjtu4LQ4zAzv2GyVW8bcaHOG8cKxqMEBHHptOFKQXH8Gs5B+ICssXFMCm7kYbUcPGWY&#10;anflPV0OoRIRwj5FBXUIbSqlL2uy6EeuJY7ej+sshii7SuoOrxFuGzlJkqm0aDgu1NhSXlN5Pvxa&#10;BXS+je2n3L195IU/lWaer7+3RqmX5369ABGoD//hR3ujFcxe3+F+Jh4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dMLexQAAANwAAAAPAAAAAAAAAAAAAAAAAJgCAABkcnMv&#10;ZG93bnJldi54bWxQSwUGAAAAAAQABAD1AAAAigMAAAAA&#10;" path="m,c82744,89757,165489,179514,319759,258051v154270,78537,371184,167360,605861,213173c1160297,517037,1444060,524984,1727823,532932e" filled="f" strokecolor="black [3040]">
                    <v:path arrowok="t" o:connecttype="custom" o:connectlocs="0,0;155121,209082;449036,381802;838200,431800" o:connectangles="0,0,0,0"/>
                  </v:shape>
                  <v:shape id="Freeform 750" o:spid="_x0000_s1438" style="position:absolute;left:47720;top:15811;width:8382;height:2160;visibility:visible;mso-wrap-style:square;v-text-anchor:middle" coordsize="1727823,532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2FGsIA&#10;AADcAAAADwAAAGRycy9kb3ducmV2LnhtbERPy2oCMRTdC/2HcAvdaWKLWqaTERH6oAvBqe6vkzuP&#10;OrkZJqmO/XqzEFwezjtdDrYVJ+p941jDdKJAEBfONFxp2P28j19B+IBssHVMGi7kYZk9jFJMjDvz&#10;lk55qEQMYZ+ghjqELpHSFzVZ9BPXEUeudL3FEGFfSdPjOYbbVj4rNZcWG44NNXa0rqk45n9Ww8de&#10;/Q6bcvdtsAlb+//J5UG9aP30OKzeQAQawl18c38ZDYtZnB/PxCMgs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XYUawgAAANwAAAAPAAAAAAAAAAAAAAAAAJgCAABkcnMvZG93&#10;bnJldi54bWxQSwUGAAAAAAQABAD1AAAAhwMAAAAA&#10;" path="m,c82744,89757,165489,179514,319759,258051v154270,78537,371184,167360,605861,213173c1160297,517037,1444060,524984,1727823,532932e" filled="f" strokecolor="black [3040]">
                    <v:path arrowok="t" o:connecttype="custom" o:connectlocs="0,0;155121,104589;449036,190989;838200,216000" o:connectangles="0,0,0,0"/>
                  </v:shape>
                  <v:shape id="_x0000_s1439" type="#_x0000_t202" style="position:absolute;left:3714;top:8858;width:5430;height:3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dI8QA&#10;AADcAAAADwAAAGRycy9kb3ducmV2LnhtbESPQWvCQBSE74L/YXmCt7qrVGtjNiKWQk+W2lrw9sg+&#10;k2D2bciuJv57t1DwOMzMN0y67m0trtT6yrGG6USBIM6dqbjQ8PP9/rQE4QOywdoxabiRh3U2HKSY&#10;GNfxF133oRARwj5BDWUITSKlz0uy6CeuIY7eybUWQ5RtIU2LXYTbWs6UWkiLFceFEhvalpSf9xer&#10;4bA7HX+f1WfxZudN53ol2b5KrcejfrMCEagPj/B/+8NoeFlM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InSPEAAAA3AAAAA8AAAAAAAAAAAAAAAAAmAIAAGRycy9k&#10;b3ducmV2LnhtbFBLBQYAAAAABAAEAPUAAACJAwAAAAA=&#10;" filled="f" stroked="f">
                    <v:textbox>
                      <w:txbxContent>
                        <w:p w:rsidR="00AC7A73" w:rsidRPr="00C932CE" w:rsidRDefault="00AC7A73" w:rsidP="00C932CE">
                          <w:r>
                            <w:t>H</w:t>
                          </w:r>
                          <w:r>
                            <w:rPr>
                              <w:vertAlign w:val="subscript"/>
                            </w:rPr>
                            <w:t>2</w:t>
                          </w:r>
                        </w:p>
                      </w:txbxContent>
                    </v:textbox>
                  </v:shape>
                  <v:shape id="_x0000_s1440" type="#_x0000_t202" style="position:absolute;left:3810;top:21812;width:5429;height:3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DVMMA&#10;AADcAAAADwAAAGRycy9kb3ducmV2LnhtbESPQWsCMRSE74L/ITzBmyZKtXY1ilgKPSm1teDtsXnu&#10;Lm5elk10139vBMHjMDPfMItVa0txpdoXjjWMhgoEcepMwZmGv9+vwQyED8gGS8ek4UYeVstuZ4GJ&#10;cQ3/0HUfMhEh7BPUkIdQJVL6NCeLfugq4uidXG0xRFln0tTYRLgt5VipqbRYcFzIsaJNTul5f7Ea&#10;DtvT8f9N7bJPO6ka1yrJ9kNq3e+16zmIQG14hZ/tb6PhfTq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oDVMMAAADcAAAADwAAAAAAAAAAAAAAAACYAgAAZHJzL2Rv&#10;d25yZXYueG1sUEsFBgAAAAAEAAQA9QAAAIgDAAAAAA==&#10;" filled="f" stroked="f">
                    <v:textbox>
                      <w:txbxContent>
                        <w:p w:rsidR="00AC7A73" w:rsidRPr="00C932CE" w:rsidRDefault="00AC7A73" w:rsidP="00C932CE">
                          <w:pPr>
                            <w:rPr>
                              <w:vertAlign w:val="subscript"/>
                            </w:rPr>
                          </w:pPr>
                          <w:r>
                            <w:t>CH</w:t>
                          </w:r>
                          <w:r>
                            <w:rPr>
                              <w:vertAlign w:val="subscript"/>
                            </w:rPr>
                            <w:t>4</w:t>
                          </w:r>
                        </w:p>
                      </w:txbxContent>
                    </v:textbox>
                  </v:shape>
                </v:group>
                <w10:anchorlock/>
              </v:group>
            </w:pict>
          </mc:Fallback>
        </mc:AlternateContent>
      </w:r>
    </w:p>
    <w:p w:rsidR="002A2FDB" w:rsidRPr="00B84AC7" w:rsidRDefault="002A2FDB" w:rsidP="003D2487">
      <w:pPr>
        <w:pStyle w:val="ListParagraph"/>
        <w:numPr>
          <w:ilvl w:val="0"/>
          <w:numId w:val="62"/>
        </w:numPr>
        <w:tabs>
          <w:tab w:val="right" w:pos="10490"/>
        </w:tabs>
      </w:pPr>
      <w:r w:rsidRPr="00B84AC7">
        <w:t xml:space="preserve">What time was equilibrium first established?  </w:t>
      </w:r>
      <w:r w:rsidRPr="00B84AC7">
        <w:tab/>
        <w:t xml:space="preserve">(1 mark) </w:t>
      </w:r>
    </w:p>
    <w:p w:rsidR="002A2FDB" w:rsidRPr="00B84AC7" w:rsidRDefault="002A2FDB" w:rsidP="002A2FDB">
      <w:pPr>
        <w:pStyle w:val="ListParagraph"/>
        <w:tabs>
          <w:tab w:val="right" w:pos="10490"/>
        </w:tabs>
      </w:pPr>
    </w:p>
    <w:p w:rsidR="002A2FDB" w:rsidRPr="00B84AC7" w:rsidRDefault="002A2FDB" w:rsidP="002A2FDB">
      <w:pPr>
        <w:pStyle w:val="ListParagraph"/>
        <w:tabs>
          <w:tab w:val="right" w:leader="dot" w:pos="10490"/>
        </w:tabs>
        <w:spacing w:line="240" w:lineRule="auto"/>
      </w:pPr>
      <w:r w:rsidRPr="00B84AC7">
        <w:tab/>
      </w:r>
    </w:p>
    <w:p w:rsidR="002A2FDB" w:rsidRPr="00B84AC7" w:rsidRDefault="002A2FDB" w:rsidP="002A2FDB">
      <w:pPr>
        <w:tabs>
          <w:tab w:val="right" w:leader="dot" w:pos="10490"/>
        </w:tabs>
        <w:spacing w:line="240" w:lineRule="auto"/>
      </w:pPr>
    </w:p>
    <w:p w:rsidR="002A2FDB" w:rsidRPr="00B84AC7" w:rsidRDefault="002A2FDB" w:rsidP="003D2487">
      <w:pPr>
        <w:pStyle w:val="ListParagraph"/>
        <w:numPr>
          <w:ilvl w:val="0"/>
          <w:numId w:val="62"/>
        </w:numPr>
        <w:tabs>
          <w:tab w:val="right" w:pos="10490"/>
        </w:tabs>
      </w:pPr>
      <w:r w:rsidRPr="00B84AC7">
        <w:t xml:space="preserve">Suggest what could have caused the change at the 25 minute mark.  </w:t>
      </w:r>
      <w:r w:rsidRPr="00B84AC7">
        <w:tab/>
        <w:t xml:space="preserve">(1 mark) </w:t>
      </w:r>
    </w:p>
    <w:p w:rsidR="002A2FDB" w:rsidRPr="00B84AC7" w:rsidRDefault="002A2FDB" w:rsidP="002A2FDB">
      <w:pPr>
        <w:pStyle w:val="ListParagraph"/>
        <w:tabs>
          <w:tab w:val="right" w:pos="10490"/>
        </w:tabs>
      </w:pPr>
    </w:p>
    <w:p w:rsidR="002A2FDB" w:rsidRPr="00B84AC7" w:rsidRDefault="002A2FDB" w:rsidP="002A2FDB">
      <w:pPr>
        <w:pStyle w:val="ListParagraph"/>
        <w:tabs>
          <w:tab w:val="right" w:leader="dot" w:pos="10490"/>
        </w:tabs>
        <w:spacing w:line="240" w:lineRule="auto"/>
      </w:pPr>
      <w:r w:rsidRPr="00B84AC7">
        <w:tab/>
      </w:r>
    </w:p>
    <w:p w:rsidR="002A2FDB" w:rsidRPr="00B84AC7" w:rsidRDefault="002A2FDB" w:rsidP="002A2FDB">
      <w:pPr>
        <w:tabs>
          <w:tab w:val="right" w:leader="dot" w:pos="10490"/>
        </w:tabs>
        <w:spacing w:line="240" w:lineRule="auto"/>
      </w:pPr>
    </w:p>
    <w:p w:rsidR="002A2FDB" w:rsidRPr="00B84AC7" w:rsidRDefault="002A2FDB" w:rsidP="003D2487">
      <w:pPr>
        <w:pStyle w:val="ListParagraph"/>
        <w:numPr>
          <w:ilvl w:val="0"/>
          <w:numId w:val="62"/>
        </w:numPr>
        <w:tabs>
          <w:tab w:val="right" w:pos="10490"/>
        </w:tabs>
      </w:pPr>
      <w:r w:rsidRPr="00B84AC7">
        <w:t xml:space="preserve">Suggest what change to the system occurred at the 50 minute mark.  </w:t>
      </w:r>
      <w:r w:rsidRPr="00B84AC7">
        <w:tab/>
        <w:t xml:space="preserve">(1 mark) </w:t>
      </w:r>
    </w:p>
    <w:p w:rsidR="002A2FDB" w:rsidRPr="00B84AC7" w:rsidRDefault="002A2FDB" w:rsidP="002A2FDB">
      <w:pPr>
        <w:pStyle w:val="ListParagraph"/>
        <w:tabs>
          <w:tab w:val="right" w:pos="10490"/>
        </w:tabs>
      </w:pPr>
    </w:p>
    <w:p w:rsidR="002A2FDB" w:rsidRPr="00B84AC7" w:rsidRDefault="002A2FDB" w:rsidP="002A2FDB">
      <w:pPr>
        <w:pStyle w:val="ListParagraph"/>
        <w:tabs>
          <w:tab w:val="right" w:leader="dot" w:pos="10490"/>
        </w:tabs>
        <w:spacing w:line="240" w:lineRule="auto"/>
      </w:pPr>
      <w:r w:rsidRPr="00B84AC7">
        <w:tab/>
      </w:r>
    </w:p>
    <w:p w:rsidR="002A2FDB" w:rsidRPr="00B84AC7" w:rsidRDefault="002A2FDB" w:rsidP="002A2FDB">
      <w:pPr>
        <w:tabs>
          <w:tab w:val="right" w:leader="dot" w:pos="10490"/>
        </w:tabs>
        <w:spacing w:line="240" w:lineRule="auto"/>
      </w:pPr>
    </w:p>
    <w:p w:rsidR="002A2FDB" w:rsidRPr="00B84AC7" w:rsidRDefault="002A2FDB" w:rsidP="003D2487">
      <w:pPr>
        <w:pStyle w:val="ListParagraph"/>
        <w:numPr>
          <w:ilvl w:val="0"/>
          <w:numId w:val="62"/>
        </w:numPr>
        <w:tabs>
          <w:tab w:val="right" w:pos="10490"/>
        </w:tabs>
      </w:pPr>
      <w:r w:rsidRPr="00B84AC7">
        <w:lastRenderedPageBreak/>
        <w:t xml:space="preserve">What would be the effect on the equilibrium if more C(s) was added to the system? </w:t>
      </w:r>
      <w:r w:rsidRPr="00B84AC7">
        <w:tab/>
        <w:t xml:space="preserve">(1 mark) </w:t>
      </w:r>
    </w:p>
    <w:p w:rsidR="002A2FDB" w:rsidRPr="00B84AC7" w:rsidRDefault="002A2FDB" w:rsidP="002A2FDB">
      <w:pPr>
        <w:pStyle w:val="ListParagraph"/>
        <w:tabs>
          <w:tab w:val="right" w:pos="10490"/>
        </w:tabs>
      </w:pPr>
    </w:p>
    <w:p w:rsidR="002A2FDB" w:rsidRPr="00B84AC7" w:rsidRDefault="002A2FDB" w:rsidP="002A2FDB">
      <w:pPr>
        <w:pStyle w:val="ListParagraph"/>
        <w:tabs>
          <w:tab w:val="right" w:leader="dot" w:pos="10490"/>
        </w:tabs>
        <w:spacing w:line="240" w:lineRule="auto"/>
      </w:pPr>
      <w:r w:rsidRPr="00B84AC7">
        <w:tab/>
      </w:r>
    </w:p>
    <w:p w:rsidR="002A2FDB" w:rsidRPr="00B84AC7" w:rsidRDefault="002A2FDB" w:rsidP="002A2FDB">
      <w:pPr>
        <w:tabs>
          <w:tab w:val="right" w:leader="dot" w:pos="10490"/>
        </w:tabs>
        <w:spacing w:line="240" w:lineRule="auto"/>
      </w:pPr>
    </w:p>
    <w:p w:rsidR="002A2FDB" w:rsidRPr="00B84AC7" w:rsidRDefault="002A2FDB" w:rsidP="003D2487">
      <w:pPr>
        <w:pStyle w:val="ListParagraph"/>
        <w:numPr>
          <w:ilvl w:val="0"/>
          <w:numId w:val="62"/>
        </w:numPr>
        <w:tabs>
          <w:tab w:val="right" w:pos="10490"/>
        </w:tabs>
      </w:pPr>
      <w:r w:rsidRPr="00B84AC7">
        <w:t xml:space="preserve">Predict, using Le Châtelier's Principle, what would be the effect of having the volume of the reaction container. </w:t>
      </w:r>
      <w:r w:rsidRPr="00B84AC7">
        <w:tab/>
        <w:t xml:space="preserve">(2 marks) </w:t>
      </w:r>
    </w:p>
    <w:p w:rsidR="002A2FDB" w:rsidRPr="00B84AC7" w:rsidRDefault="002A2FDB" w:rsidP="002A2FDB">
      <w:pPr>
        <w:pStyle w:val="ListParagraph"/>
        <w:tabs>
          <w:tab w:val="right" w:pos="10490"/>
        </w:tabs>
      </w:pPr>
    </w:p>
    <w:p w:rsidR="002A2FDB" w:rsidRPr="00B84AC7" w:rsidRDefault="002A2FDB" w:rsidP="002A2FDB">
      <w:pPr>
        <w:pStyle w:val="ListParagraph"/>
        <w:tabs>
          <w:tab w:val="right" w:leader="dot" w:pos="10490"/>
        </w:tabs>
        <w:spacing w:line="240" w:lineRule="auto"/>
      </w:pPr>
      <w:r w:rsidRPr="00B84AC7">
        <w:tab/>
      </w:r>
    </w:p>
    <w:p w:rsidR="002A2FDB" w:rsidRPr="00B84AC7" w:rsidRDefault="002A2FDB" w:rsidP="002A2FDB">
      <w:pPr>
        <w:pStyle w:val="ListParagraph"/>
        <w:tabs>
          <w:tab w:val="right" w:leader="dot" w:pos="10490"/>
        </w:tabs>
        <w:spacing w:line="240" w:lineRule="auto"/>
      </w:pPr>
    </w:p>
    <w:p w:rsidR="002A2FDB" w:rsidRPr="00B84AC7" w:rsidRDefault="002A2FDB" w:rsidP="002A2FDB">
      <w:pPr>
        <w:pStyle w:val="ListParagraph"/>
        <w:tabs>
          <w:tab w:val="right" w:leader="dot" w:pos="10490"/>
        </w:tabs>
        <w:spacing w:line="240" w:lineRule="auto"/>
      </w:pPr>
      <w:r w:rsidRPr="00B84AC7">
        <w:tab/>
      </w:r>
    </w:p>
    <w:p w:rsidR="002A2FDB" w:rsidRPr="00B84AC7" w:rsidRDefault="002A2FDB" w:rsidP="002A2FDB">
      <w:pPr>
        <w:pStyle w:val="ListParagraph"/>
        <w:tabs>
          <w:tab w:val="right" w:leader="dot" w:pos="10490"/>
        </w:tabs>
        <w:spacing w:line="240" w:lineRule="auto"/>
      </w:pPr>
    </w:p>
    <w:p w:rsidR="002A2FDB" w:rsidRPr="00B84AC7" w:rsidRDefault="002A2FDB" w:rsidP="002A2FDB">
      <w:pPr>
        <w:pStyle w:val="ListParagraph"/>
        <w:tabs>
          <w:tab w:val="right" w:leader="dot" w:pos="10490"/>
        </w:tabs>
        <w:spacing w:line="240" w:lineRule="auto"/>
      </w:pPr>
      <w:r w:rsidRPr="00B84AC7">
        <w:tab/>
      </w:r>
    </w:p>
    <w:p w:rsidR="002A2FDB" w:rsidRPr="00B84AC7" w:rsidRDefault="002A2FDB" w:rsidP="002A2FDB">
      <w:pPr>
        <w:pStyle w:val="ListParagraph"/>
        <w:tabs>
          <w:tab w:val="right" w:leader="dot" w:pos="10490"/>
        </w:tabs>
        <w:spacing w:line="240" w:lineRule="auto"/>
      </w:pPr>
    </w:p>
    <w:p w:rsidR="002A2FDB" w:rsidRPr="00B84AC7" w:rsidRDefault="002A2FDB" w:rsidP="002A2FDB">
      <w:pPr>
        <w:pStyle w:val="ListParagraph"/>
        <w:tabs>
          <w:tab w:val="right" w:leader="dot" w:pos="10490"/>
        </w:tabs>
        <w:spacing w:line="240" w:lineRule="auto"/>
      </w:pPr>
      <w:r w:rsidRPr="00B84AC7">
        <w:tab/>
      </w:r>
    </w:p>
    <w:p w:rsidR="002A2FDB" w:rsidRPr="00B84AC7" w:rsidRDefault="002A2FDB" w:rsidP="002A2FDB">
      <w:pPr>
        <w:pStyle w:val="ListParagraph"/>
        <w:tabs>
          <w:tab w:val="right" w:leader="dot" w:pos="10490"/>
        </w:tabs>
        <w:spacing w:line="240" w:lineRule="auto"/>
      </w:pPr>
    </w:p>
    <w:p w:rsidR="002A2FDB" w:rsidRPr="00B84AC7" w:rsidRDefault="002A2FDB" w:rsidP="002A2FDB">
      <w:pPr>
        <w:pStyle w:val="ListParagraph"/>
        <w:tabs>
          <w:tab w:val="right" w:leader="dot" w:pos="10490"/>
        </w:tabs>
        <w:spacing w:line="240" w:lineRule="auto"/>
      </w:pPr>
      <w:r w:rsidRPr="00B84AC7">
        <w:tab/>
      </w:r>
    </w:p>
    <w:p w:rsidR="002A2FDB" w:rsidRPr="00B84AC7" w:rsidRDefault="002A2FDB" w:rsidP="002A2FDB">
      <w:pPr>
        <w:pStyle w:val="ListParagraph"/>
        <w:tabs>
          <w:tab w:val="right" w:leader="dot" w:pos="10490"/>
        </w:tabs>
        <w:spacing w:line="240" w:lineRule="auto"/>
      </w:pPr>
    </w:p>
    <w:p w:rsidR="00D91E19" w:rsidRPr="00B84AC7" w:rsidRDefault="00D91E19" w:rsidP="00D91E19">
      <w:pPr>
        <w:tabs>
          <w:tab w:val="right" w:pos="10490"/>
        </w:tabs>
        <w:rPr>
          <w:b/>
        </w:rPr>
      </w:pPr>
      <w:r w:rsidRPr="00B84AC7">
        <w:rPr>
          <w:b/>
        </w:rPr>
        <w:t>TEE 2006 SA Q9:</w:t>
      </w:r>
    </w:p>
    <w:p w:rsidR="00D91E19" w:rsidRPr="00B84AC7" w:rsidRDefault="00D91E19" w:rsidP="00D91E19">
      <w:pPr>
        <w:tabs>
          <w:tab w:val="right" w:pos="10490"/>
        </w:tabs>
      </w:pPr>
      <w:r w:rsidRPr="00B84AC7">
        <w:t>When chlorine gas is added to water, the following equilibrium is established:</w:t>
      </w:r>
    </w:p>
    <w:p w:rsidR="00D91E19" w:rsidRPr="00B84AC7" w:rsidRDefault="00D91E19" w:rsidP="00D91E19">
      <w:pPr>
        <w:jc w:val="center"/>
      </w:pPr>
      <w:r w:rsidRPr="00B84AC7">
        <w:t>Cℓ</w:t>
      </w:r>
      <w:r w:rsidRPr="00B84AC7">
        <w:rPr>
          <w:vertAlign w:val="subscript"/>
        </w:rPr>
        <w:t>2</w:t>
      </w:r>
      <w:r w:rsidRPr="00B84AC7">
        <w:t>(g)   +   H</w:t>
      </w:r>
      <w:r w:rsidRPr="00B84AC7">
        <w:rPr>
          <w:vertAlign w:val="subscript"/>
        </w:rPr>
        <w:t>2</w:t>
      </w:r>
      <w:r w:rsidRPr="00B84AC7">
        <w:t xml:space="preserve">O(ℓ)   </w:t>
      </w:r>
      <w:r w:rsidRPr="00B84AC7">
        <w:rPr>
          <w:rFonts w:ascii="Cambria Math" w:hAnsi="Cambria Math" w:cs="Cambria Math"/>
        </w:rPr>
        <w:t>⇌</w:t>
      </w:r>
      <w:r w:rsidRPr="00B84AC7">
        <w:t xml:space="preserve">   HOCℓ(aq)   +   H</w:t>
      </w:r>
      <w:r w:rsidRPr="00B84AC7">
        <w:rPr>
          <w:vertAlign w:val="superscript"/>
        </w:rPr>
        <w:t>+</w:t>
      </w:r>
      <w:r w:rsidRPr="00B84AC7">
        <w:t>(aq)   +   Cℓ</w:t>
      </w:r>
      <w:r w:rsidRPr="00B84AC7">
        <w:rPr>
          <w:vertAlign w:val="superscript"/>
        </w:rPr>
        <w:t>-</w:t>
      </w:r>
      <w:r w:rsidRPr="00B84AC7">
        <w:t xml:space="preserve">(aq)   </w:t>
      </w:r>
      <w:r w:rsidRPr="00B84AC7">
        <w:tab/>
      </w:r>
      <w:r w:rsidRPr="00B84AC7">
        <w:tab/>
        <w:t>ΔH = +ve</w:t>
      </w:r>
    </w:p>
    <w:p w:rsidR="00D91E19" w:rsidRPr="00B84AC7" w:rsidRDefault="00D91E19" w:rsidP="003D2487">
      <w:pPr>
        <w:pStyle w:val="ListParagraph"/>
        <w:numPr>
          <w:ilvl w:val="0"/>
          <w:numId w:val="60"/>
        </w:numPr>
        <w:tabs>
          <w:tab w:val="right" w:pos="10490"/>
        </w:tabs>
      </w:pPr>
      <w:r w:rsidRPr="00B84AC7">
        <w:t>Write the equilibrium constant expression for this reaction</w:t>
      </w:r>
      <w:r w:rsidRPr="00B84AC7">
        <w:tab/>
        <w:t>(2 marks)</w:t>
      </w:r>
    </w:p>
    <w:p w:rsidR="00D91E19" w:rsidRPr="00B84AC7" w:rsidRDefault="00D91E19" w:rsidP="00D91E19">
      <w:pPr>
        <w:pStyle w:val="ListParagraph"/>
        <w:tabs>
          <w:tab w:val="right" w:pos="10490"/>
        </w:tabs>
      </w:pPr>
      <w:r w:rsidRPr="00B84AC7">
        <w:rPr>
          <w:noProof/>
          <w:lang w:val="en-AU" w:eastAsia="en-AU"/>
        </w:rPr>
        <mc:AlternateContent>
          <mc:Choice Requires="wps">
            <w:drawing>
              <wp:inline distT="0" distB="0" distL="0" distR="0" wp14:anchorId="5ABB8F03" wp14:editId="686A5BA6">
                <wp:extent cx="5902037" cy="2232837"/>
                <wp:effectExtent l="0" t="0" r="22860" b="19050"/>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2037" cy="2232837"/>
                        </a:xfrm>
                        <a:prstGeom prst="rect">
                          <a:avLst/>
                        </a:prstGeom>
                        <a:solidFill>
                          <a:srgbClr val="FFFFFF"/>
                        </a:solidFill>
                        <a:ln w="9525">
                          <a:solidFill>
                            <a:srgbClr val="000000"/>
                          </a:solidFill>
                          <a:miter lim="800000"/>
                          <a:headEnd/>
                          <a:tailEnd/>
                        </a:ln>
                      </wps:spPr>
                      <wps:txbx>
                        <w:txbxContent>
                          <w:p w:rsidR="00AC7A73" w:rsidRDefault="00AC7A73" w:rsidP="00D91E19">
                            <w:pPr>
                              <w:rPr>
                                <w:b/>
                              </w:rPr>
                            </w:pPr>
                          </w:p>
                          <w:p w:rsidR="00AC7A73" w:rsidRPr="00B825ED" w:rsidRDefault="00AC7A73" w:rsidP="00D91E19"/>
                        </w:txbxContent>
                      </wps:txbx>
                      <wps:bodyPr rot="0" vert="horz" wrap="square" lIns="91440" tIns="45720" rIns="91440" bIns="45720" anchor="t" anchorCtr="0">
                        <a:spAutoFit/>
                      </wps:bodyPr>
                    </wps:wsp>
                  </a:graphicData>
                </a:graphic>
              </wp:inline>
            </w:drawing>
          </mc:Choice>
          <mc:Fallback>
            <w:pict>
              <v:shape id="Text Box 2" o:spid="_x0000_s1441" type="#_x0000_t202" style="width:464.75pt;height:1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">
                <v:textbox style="mso-fit-shape-to-text:t">
                  <w:txbxContent>
                    <w:p w:rsidR="00AC7A73" w:rsidRDefault="00AC7A73" w:rsidP="00D91E19">
                      <w:pPr>
                        <w:rPr>
                          <w:b/>
                        </w:rPr>
                      </w:pPr>
                    </w:p>
                    <w:p w:rsidR="00AC7A73" w:rsidRPr="00B825ED" w:rsidRDefault="00AC7A73" w:rsidP="00D91E19"/>
                  </w:txbxContent>
                </v:textbox>
                <w10:anchorlock/>
              </v:shape>
            </w:pict>
          </mc:Fallback>
        </mc:AlternateContent>
      </w:r>
    </w:p>
    <w:p w:rsidR="00D91E19" w:rsidRPr="00B84AC7" w:rsidRDefault="00D91E19" w:rsidP="00D91E19">
      <w:pPr>
        <w:pStyle w:val="ListParagraph"/>
        <w:tabs>
          <w:tab w:val="right" w:pos="10490"/>
        </w:tabs>
      </w:pPr>
    </w:p>
    <w:p w:rsidR="00D91E19" w:rsidRPr="00B84AC7" w:rsidRDefault="00D91E19" w:rsidP="003D2487">
      <w:pPr>
        <w:pStyle w:val="ListParagraph"/>
        <w:numPr>
          <w:ilvl w:val="0"/>
          <w:numId w:val="60"/>
        </w:numPr>
        <w:tabs>
          <w:tab w:val="right" w:pos="10490"/>
        </w:tabs>
      </w:pPr>
      <w:r w:rsidRPr="00B84AC7">
        <w:t xml:space="preserve">Complete the following table. Answers should be given as “increases”, “decreases” or “no change”. </w:t>
      </w:r>
      <w:r w:rsidRPr="00B84AC7">
        <w:br/>
        <w:t xml:space="preserve"> </w:t>
      </w:r>
      <w:r w:rsidRPr="00B84AC7">
        <w:tab/>
        <w:t>(8 marks)</w:t>
      </w:r>
    </w:p>
    <w:tbl>
      <w:tblPr>
        <w:tblStyle w:val="TableGrid"/>
        <w:tblW w:w="0" w:type="auto"/>
        <w:tblLook w:val="04A0" w:firstRow="1" w:lastRow="0" w:firstColumn="1" w:lastColumn="0" w:noHBand="0" w:noVBand="1"/>
      </w:tblPr>
      <w:tblGrid>
        <w:gridCol w:w="3584"/>
        <w:gridCol w:w="3585"/>
        <w:gridCol w:w="3585"/>
      </w:tblGrid>
      <w:tr w:rsidR="00D91E19" w:rsidRPr="00B84AC7" w:rsidTr="00D91E19">
        <w:trPr>
          <w:trHeight w:val="639"/>
        </w:trPr>
        <w:tc>
          <w:tcPr>
            <w:tcW w:w="3584" w:type="dxa"/>
            <w:vAlign w:val="center"/>
          </w:tcPr>
          <w:p w:rsidR="00D91E19" w:rsidRPr="00B84AC7" w:rsidRDefault="00D91E19" w:rsidP="00D91E19">
            <w:pPr>
              <w:tabs>
                <w:tab w:val="right" w:pos="10490"/>
              </w:tabs>
              <w:jc w:val="center"/>
              <w:rPr>
                <w:b/>
              </w:rPr>
            </w:pPr>
            <w:r w:rsidRPr="00B84AC7">
              <w:rPr>
                <w:b/>
              </w:rPr>
              <w:t xml:space="preserve">Change made to </w:t>
            </w:r>
            <w:r w:rsidRPr="00B84AC7">
              <w:rPr>
                <w:b/>
              </w:rPr>
              <w:br/>
              <w:t>the equilibrium system</w:t>
            </w:r>
          </w:p>
        </w:tc>
        <w:tc>
          <w:tcPr>
            <w:tcW w:w="3585" w:type="dxa"/>
            <w:vAlign w:val="center"/>
          </w:tcPr>
          <w:p w:rsidR="00D91E19" w:rsidRPr="00B84AC7" w:rsidRDefault="00D91E19" w:rsidP="00D91E19">
            <w:pPr>
              <w:tabs>
                <w:tab w:val="right" w:pos="10490"/>
              </w:tabs>
              <w:jc w:val="center"/>
              <w:rPr>
                <w:b/>
              </w:rPr>
            </w:pPr>
            <w:r w:rsidRPr="00B84AC7">
              <w:rPr>
                <w:b/>
              </w:rPr>
              <w:t xml:space="preserve">Immediate effect on </w:t>
            </w:r>
            <w:r w:rsidRPr="00B84AC7">
              <w:rPr>
                <w:b/>
              </w:rPr>
              <w:br/>
              <w:t>rate of forward reaction</w:t>
            </w:r>
          </w:p>
        </w:tc>
        <w:tc>
          <w:tcPr>
            <w:tcW w:w="3585" w:type="dxa"/>
            <w:vAlign w:val="center"/>
          </w:tcPr>
          <w:p w:rsidR="00D91E19" w:rsidRPr="00B84AC7" w:rsidRDefault="00D91E19" w:rsidP="00D91E19">
            <w:pPr>
              <w:tabs>
                <w:tab w:val="right" w:pos="10490"/>
              </w:tabs>
              <w:jc w:val="center"/>
              <w:rPr>
                <w:b/>
              </w:rPr>
            </w:pPr>
            <w:r w:rsidRPr="00B84AC7">
              <w:rPr>
                <w:b/>
              </w:rPr>
              <w:t xml:space="preserve">Effect on equilibrium </w:t>
            </w:r>
            <w:r w:rsidRPr="00B84AC7">
              <w:rPr>
                <w:b/>
              </w:rPr>
              <w:br/>
              <w:t>yield of HOCℓ(aq)</w:t>
            </w:r>
          </w:p>
        </w:tc>
      </w:tr>
      <w:tr w:rsidR="00D91E19" w:rsidRPr="00B84AC7" w:rsidTr="00D91E19">
        <w:trPr>
          <w:trHeight w:val="816"/>
        </w:trPr>
        <w:tc>
          <w:tcPr>
            <w:tcW w:w="3584" w:type="dxa"/>
            <w:vAlign w:val="center"/>
          </w:tcPr>
          <w:p w:rsidR="00D91E19" w:rsidRPr="00B84AC7" w:rsidRDefault="00D91E19" w:rsidP="00D91E19">
            <w:pPr>
              <w:tabs>
                <w:tab w:val="right" w:pos="10490"/>
              </w:tabs>
              <w:jc w:val="center"/>
            </w:pPr>
            <w:r w:rsidRPr="00B84AC7">
              <w:t xml:space="preserve">Increase the partial </w:t>
            </w:r>
            <w:r w:rsidRPr="00B84AC7">
              <w:br/>
              <w:t>pressure of Cℓ</w:t>
            </w:r>
            <w:r w:rsidRPr="00B84AC7">
              <w:rPr>
                <w:vertAlign w:val="subscript"/>
              </w:rPr>
              <w:t>2</w:t>
            </w:r>
            <w:r w:rsidRPr="00B84AC7">
              <w:t>(g)</w:t>
            </w:r>
          </w:p>
        </w:tc>
        <w:tc>
          <w:tcPr>
            <w:tcW w:w="3585" w:type="dxa"/>
            <w:vAlign w:val="center"/>
          </w:tcPr>
          <w:p w:rsidR="00D91E19" w:rsidRPr="00B84AC7" w:rsidRDefault="00D91E19" w:rsidP="00D91E19">
            <w:pPr>
              <w:tabs>
                <w:tab w:val="right" w:pos="10490"/>
              </w:tabs>
              <w:jc w:val="center"/>
            </w:pPr>
          </w:p>
        </w:tc>
        <w:tc>
          <w:tcPr>
            <w:tcW w:w="3585" w:type="dxa"/>
            <w:vAlign w:val="center"/>
          </w:tcPr>
          <w:p w:rsidR="00D91E19" w:rsidRPr="00B84AC7" w:rsidRDefault="00D91E19" w:rsidP="00D91E19">
            <w:pPr>
              <w:tabs>
                <w:tab w:val="right" w:pos="10490"/>
              </w:tabs>
              <w:jc w:val="center"/>
            </w:pPr>
          </w:p>
        </w:tc>
      </w:tr>
      <w:tr w:rsidR="00D91E19" w:rsidRPr="00B84AC7" w:rsidTr="00D91E19">
        <w:trPr>
          <w:trHeight w:val="816"/>
        </w:trPr>
        <w:tc>
          <w:tcPr>
            <w:tcW w:w="3584" w:type="dxa"/>
            <w:vAlign w:val="center"/>
          </w:tcPr>
          <w:p w:rsidR="00D91E19" w:rsidRPr="00B84AC7" w:rsidRDefault="00D91E19" w:rsidP="00D91E19">
            <w:pPr>
              <w:tabs>
                <w:tab w:val="right" w:pos="10490"/>
              </w:tabs>
              <w:jc w:val="center"/>
            </w:pPr>
            <w:r w:rsidRPr="00B84AC7">
              <w:t xml:space="preserve">Increase the temperature </w:t>
            </w:r>
            <w:r w:rsidRPr="00B84AC7">
              <w:br/>
              <w:t>of the system</w:t>
            </w:r>
          </w:p>
        </w:tc>
        <w:tc>
          <w:tcPr>
            <w:tcW w:w="3585" w:type="dxa"/>
            <w:vAlign w:val="center"/>
          </w:tcPr>
          <w:p w:rsidR="00D91E19" w:rsidRPr="00B84AC7" w:rsidRDefault="00D91E19" w:rsidP="00D91E19">
            <w:pPr>
              <w:tabs>
                <w:tab w:val="right" w:pos="10490"/>
              </w:tabs>
              <w:jc w:val="center"/>
            </w:pPr>
          </w:p>
        </w:tc>
        <w:tc>
          <w:tcPr>
            <w:tcW w:w="3585" w:type="dxa"/>
            <w:vAlign w:val="center"/>
          </w:tcPr>
          <w:p w:rsidR="00D91E19" w:rsidRPr="00B84AC7" w:rsidRDefault="00D91E19" w:rsidP="00D91E19">
            <w:pPr>
              <w:tabs>
                <w:tab w:val="right" w:pos="10490"/>
              </w:tabs>
              <w:jc w:val="center"/>
            </w:pPr>
          </w:p>
        </w:tc>
      </w:tr>
      <w:tr w:rsidR="00D91E19" w:rsidRPr="00B84AC7" w:rsidTr="00D91E19">
        <w:trPr>
          <w:trHeight w:val="816"/>
        </w:trPr>
        <w:tc>
          <w:tcPr>
            <w:tcW w:w="3584" w:type="dxa"/>
            <w:vAlign w:val="center"/>
          </w:tcPr>
          <w:p w:rsidR="00D91E19" w:rsidRPr="00B84AC7" w:rsidRDefault="00D91E19" w:rsidP="00D91E19">
            <w:pPr>
              <w:tabs>
                <w:tab w:val="right" w:pos="10490"/>
              </w:tabs>
              <w:jc w:val="center"/>
            </w:pPr>
            <w:r w:rsidRPr="00B84AC7">
              <w:t xml:space="preserve">Acidify the solution by the </w:t>
            </w:r>
            <w:r w:rsidRPr="00B84AC7">
              <w:br/>
              <w:t>addition of nitric acid solution</w:t>
            </w:r>
          </w:p>
        </w:tc>
        <w:tc>
          <w:tcPr>
            <w:tcW w:w="3585" w:type="dxa"/>
            <w:vAlign w:val="center"/>
          </w:tcPr>
          <w:p w:rsidR="00D91E19" w:rsidRPr="00B84AC7" w:rsidRDefault="00D91E19" w:rsidP="00D91E19">
            <w:pPr>
              <w:tabs>
                <w:tab w:val="right" w:pos="10490"/>
              </w:tabs>
              <w:jc w:val="center"/>
            </w:pPr>
          </w:p>
        </w:tc>
        <w:tc>
          <w:tcPr>
            <w:tcW w:w="3585" w:type="dxa"/>
            <w:vAlign w:val="center"/>
          </w:tcPr>
          <w:p w:rsidR="00D91E19" w:rsidRPr="00B84AC7" w:rsidRDefault="00D91E19" w:rsidP="00D91E19">
            <w:pPr>
              <w:tabs>
                <w:tab w:val="right" w:pos="10490"/>
              </w:tabs>
              <w:jc w:val="center"/>
            </w:pPr>
          </w:p>
        </w:tc>
      </w:tr>
      <w:tr w:rsidR="00D91E19" w:rsidRPr="00B84AC7" w:rsidTr="00D91E19">
        <w:trPr>
          <w:trHeight w:val="816"/>
        </w:trPr>
        <w:tc>
          <w:tcPr>
            <w:tcW w:w="3584" w:type="dxa"/>
            <w:vAlign w:val="center"/>
          </w:tcPr>
          <w:p w:rsidR="00D91E19" w:rsidRPr="00B84AC7" w:rsidRDefault="00D91E19" w:rsidP="00D91E19">
            <w:pPr>
              <w:tabs>
                <w:tab w:val="right" w:pos="10490"/>
              </w:tabs>
              <w:jc w:val="center"/>
            </w:pPr>
            <w:r w:rsidRPr="00B84AC7">
              <w:t>Add a suitable catalyst</w:t>
            </w:r>
          </w:p>
        </w:tc>
        <w:tc>
          <w:tcPr>
            <w:tcW w:w="3585" w:type="dxa"/>
            <w:vAlign w:val="center"/>
          </w:tcPr>
          <w:p w:rsidR="00D91E19" w:rsidRPr="00B84AC7" w:rsidRDefault="00D91E19" w:rsidP="00D91E19">
            <w:pPr>
              <w:tabs>
                <w:tab w:val="right" w:pos="10490"/>
              </w:tabs>
              <w:jc w:val="center"/>
            </w:pPr>
          </w:p>
        </w:tc>
        <w:tc>
          <w:tcPr>
            <w:tcW w:w="3585" w:type="dxa"/>
            <w:vAlign w:val="center"/>
          </w:tcPr>
          <w:p w:rsidR="00D91E19" w:rsidRPr="00B84AC7" w:rsidRDefault="00D91E19" w:rsidP="00D91E19">
            <w:pPr>
              <w:tabs>
                <w:tab w:val="right" w:pos="10490"/>
              </w:tabs>
              <w:jc w:val="center"/>
            </w:pPr>
          </w:p>
        </w:tc>
      </w:tr>
    </w:tbl>
    <w:p w:rsidR="000B1EC1" w:rsidRPr="00B84AC7" w:rsidRDefault="000B1EC1" w:rsidP="000B1EC1">
      <w:pPr>
        <w:tabs>
          <w:tab w:val="right" w:pos="10490"/>
        </w:tabs>
        <w:rPr>
          <w:b/>
        </w:rPr>
      </w:pPr>
      <w:r w:rsidRPr="00B84AC7">
        <w:rPr>
          <w:b/>
        </w:rPr>
        <w:lastRenderedPageBreak/>
        <w:t>TEE 2008 SA Q6:</w:t>
      </w:r>
    </w:p>
    <w:p w:rsidR="000B1EC1" w:rsidRPr="00B84AC7" w:rsidRDefault="000B1EC1" w:rsidP="000B1EC1">
      <w:pPr>
        <w:tabs>
          <w:tab w:val="right" w:pos="10490"/>
        </w:tabs>
      </w:pPr>
      <w:r w:rsidRPr="00B84AC7">
        <w:t>The following equilibrium is set up by adding solid silver chloride to dilute ammonia solution in three test tubes:</w:t>
      </w:r>
    </w:p>
    <w:p w:rsidR="000B1EC1" w:rsidRPr="00B84AC7" w:rsidRDefault="000B1EC1" w:rsidP="000B1EC1">
      <w:pPr>
        <w:tabs>
          <w:tab w:val="right" w:pos="10490"/>
        </w:tabs>
        <w:jc w:val="center"/>
      </w:pPr>
      <w:r w:rsidRPr="00B84AC7">
        <w:t>AgCℓ(s)   +   2 NH</w:t>
      </w:r>
      <w:r w:rsidRPr="00B84AC7">
        <w:rPr>
          <w:vertAlign w:val="subscript"/>
        </w:rPr>
        <w:t>3</w:t>
      </w:r>
      <w:r w:rsidRPr="00B84AC7">
        <w:t xml:space="preserve">(aq)   </w:t>
      </w:r>
      <w:r w:rsidRPr="00B84AC7">
        <w:rPr>
          <w:rFonts w:ascii="Cambria Math" w:hAnsi="Cambria Math" w:cs="Cambria Math"/>
        </w:rPr>
        <w:t>⇌</w:t>
      </w:r>
      <w:r w:rsidRPr="00B84AC7">
        <w:t xml:space="preserve">   Ag(NH</w:t>
      </w:r>
      <w:r w:rsidRPr="00B84AC7">
        <w:rPr>
          <w:vertAlign w:val="subscript"/>
        </w:rPr>
        <w:t>3</w:t>
      </w:r>
      <w:r w:rsidRPr="00B84AC7">
        <w:t>)</w:t>
      </w:r>
      <w:r w:rsidRPr="00B84AC7">
        <w:rPr>
          <w:vertAlign w:val="subscript"/>
        </w:rPr>
        <w:t>2</w:t>
      </w:r>
      <w:r w:rsidRPr="00B84AC7">
        <w:rPr>
          <w:vertAlign w:val="superscript"/>
        </w:rPr>
        <w:t>+</w:t>
      </w:r>
      <w:r w:rsidRPr="00B84AC7">
        <w:t>(aq)   +   Cℓ</w:t>
      </w:r>
      <w:r w:rsidRPr="00B84AC7">
        <w:rPr>
          <w:vertAlign w:val="superscript"/>
        </w:rPr>
        <w:t>-</w:t>
      </w:r>
      <w:r w:rsidRPr="00B84AC7">
        <w:t>(aq)</w:t>
      </w:r>
    </w:p>
    <w:p w:rsidR="000B1EC1" w:rsidRPr="00B84AC7" w:rsidRDefault="000B1EC1" w:rsidP="003D2487">
      <w:pPr>
        <w:pStyle w:val="ListParagraph"/>
        <w:numPr>
          <w:ilvl w:val="0"/>
          <w:numId w:val="55"/>
        </w:numPr>
        <w:tabs>
          <w:tab w:val="right" w:pos="10490"/>
        </w:tabs>
      </w:pPr>
      <w:r w:rsidRPr="00B84AC7">
        <w:t>Write an equilibrium constant expression for this equation.</w:t>
      </w:r>
      <w:r w:rsidRPr="00B84AC7">
        <w:tab/>
        <w:t>(1 mark)</w:t>
      </w:r>
    </w:p>
    <w:p w:rsidR="000B1EC1" w:rsidRPr="00B84AC7" w:rsidRDefault="000B1EC1" w:rsidP="000B1EC1">
      <w:pPr>
        <w:pStyle w:val="ListParagraph"/>
        <w:tabs>
          <w:tab w:val="right" w:pos="10490"/>
        </w:tabs>
      </w:pPr>
    </w:p>
    <w:p w:rsidR="000B1EC1" w:rsidRPr="00B84AC7" w:rsidRDefault="000B1EC1" w:rsidP="000B1EC1">
      <w:pPr>
        <w:pStyle w:val="ListParagraph"/>
        <w:tabs>
          <w:tab w:val="right" w:pos="10490"/>
        </w:tabs>
      </w:pPr>
      <w:r w:rsidRPr="00B84AC7">
        <w:rPr>
          <w:noProof/>
          <w:lang w:val="en-AU" w:eastAsia="en-AU"/>
        </w:rPr>
        <mc:AlternateContent>
          <mc:Choice Requires="wps">
            <w:drawing>
              <wp:inline distT="0" distB="0" distL="0" distR="0" wp14:anchorId="534AEF48" wp14:editId="7CCA8048">
                <wp:extent cx="6305550" cy="2232837"/>
                <wp:effectExtent l="0" t="0" r="19050" b="19050"/>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232837"/>
                        </a:xfrm>
                        <a:prstGeom prst="rect">
                          <a:avLst/>
                        </a:prstGeom>
                        <a:solidFill>
                          <a:srgbClr val="FFFFFF"/>
                        </a:solidFill>
                        <a:ln w="9525">
                          <a:solidFill>
                            <a:srgbClr val="000000"/>
                          </a:solidFill>
                          <a:miter lim="800000"/>
                          <a:headEnd/>
                          <a:tailEnd/>
                        </a:ln>
                      </wps:spPr>
                      <wps:txbx>
                        <w:txbxContent>
                          <w:p w:rsidR="00AC7A73" w:rsidRDefault="00AC7A73" w:rsidP="000B1EC1">
                            <w:pPr>
                              <w:rPr>
                                <w:b/>
                              </w:rPr>
                            </w:pPr>
                          </w:p>
                          <w:p w:rsidR="00AC7A73" w:rsidRPr="00B825ED" w:rsidRDefault="00AC7A73" w:rsidP="000B1EC1"/>
                        </w:txbxContent>
                      </wps:txbx>
                      <wps:bodyPr rot="0" vert="horz" wrap="square" lIns="91440" tIns="45720" rIns="91440" bIns="45720" anchor="t" anchorCtr="0">
                        <a:spAutoFit/>
                      </wps:bodyPr>
                    </wps:wsp>
                  </a:graphicData>
                </a:graphic>
              </wp:inline>
            </w:drawing>
          </mc:Choice>
          <mc:Fallback>
            <w:pict>
              <v:shape id="_x0000_s1442" type="#_x0000_t202" style="width:496.5pt;height:1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">
                <v:textbox style="mso-fit-shape-to-text:t">
                  <w:txbxContent>
                    <w:p w:rsidR="00AC7A73" w:rsidRDefault="00AC7A73" w:rsidP="000B1EC1">
                      <w:pPr>
                        <w:rPr>
                          <w:b/>
                        </w:rPr>
                      </w:pPr>
                    </w:p>
                    <w:p w:rsidR="00AC7A73" w:rsidRPr="00B825ED" w:rsidRDefault="00AC7A73" w:rsidP="000B1EC1"/>
                  </w:txbxContent>
                </v:textbox>
                <w10:anchorlock/>
              </v:shape>
            </w:pict>
          </mc:Fallback>
        </mc:AlternateContent>
      </w:r>
    </w:p>
    <w:p w:rsidR="000B1EC1" w:rsidRPr="00B84AC7" w:rsidRDefault="000B1EC1" w:rsidP="000B1EC1">
      <w:pPr>
        <w:pStyle w:val="ListParagraph"/>
        <w:tabs>
          <w:tab w:val="right" w:pos="10490"/>
        </w:tabs>
      </w:pPr>
    </w:p>
    <w:p w:rsidR="000B1EC1" w:rsidRPr="00B84AC7" w:rsidRDefault="000B1EC1" w:rsidP="003D2487">
      <w:pPr>
        <w:pStyle w:val="ListParagraph"/>
        <w:numPr>
          <w:ilvl w:val="0"/>
          <w:numId w:val="55"/>
        </w:numPr>
        <w:tabs>
          <w:tab w:val="right" w:pos="10490"/>
        </w:tabs>
      </w:pPr>
      <w:r w:rsidRPr="00B84AC7">
        <w:t>The following changes are made to the equilibrium system. Each change is applied to a separate test tube and equilibrium is re-established. Complete the table below, indicating the changes in the forward reaction rate, and the concentration of Ag(NH</w:t>
      </w:r>
      <w:r w:rsidRPr="00B84AC7">
        <w:rPr>
          <w:vertAlign w:val="subscript"/>
        </w:rPr>
        <w:t>3</w:t>
      </w:r>
      <w:r w:rsidRPr="00B84AC7">
        <w:t>)</w:t>
      </w:r>
      <w:r w:rsidRPr="00B84AC7">
        <w:rPr>
          <w:vertAlign w:val="subscript"/>
        </w:rPr>
        <w:t>2</w:t>
      </w:r>
      <w:r w:rsidRPr="00B84AC7">
        <w:rPr>
          <w:vertAlign w:val="superscript"/>
        </w:rPr>
        <w:t>+</w:t>
      </w:r>
      <w:r w:rsidRPr="00B84AC7">
        <w:t>(aq) compared to the original equilibrium system. Use the terms ‘increase’, ‘decrease’ or ‘no change’.</w:t>
      </w:r>
    </w:p>
    <w:p w:rsidR="000B1EC1" w:rsidRPr="00B84AC7" w:rsidRDefault="000B1EC1" w:rsidP="000B1EC1">
      <w:pPr>
        <w:pStyle w:val="ListParagraph"/>
        <w:tabs>
          <w:tab w:val="right" w:pos="10490"/>
        </w:tabs>
      </w:pPr>
    </w:p>
    <w:p w:rsidR="000B1EC1" w:rsidRPr="00B84AC7" w:rsidRDefault="000B1EC1" w:rsidP="000B1EC1">
      <w:pPr>
        <w:pStyle w:val="ListParagraph"/>
        <w:tabs>
          <w:tab w:val="right" w:pos="10490"/>
        </w:tabs>
      </w:pPr>
      <w:r w:rsidRPr="00B84AC7">
        <w:t>Also describe what you would observe as equilibrium is re-established in the system.</w:t>
      </w:r>
    </w:p>
    <w:p w:rsidR="000B1EC1" w:rsidRPr="00B84AC7" w:rsidRDefault="000B1EC1" w:rsidP="000B1EC1">
      <w:pPr>
        <w:pStyle w:val="ListParagraph"/>
        <w:tabs>
          <w:tab w:val="right" w:pos="10490"/>
        </w:tabs>
      </w:pPr>
    </w:p>
    <w:tbl>
      <w:tblPr>
        <w:tblStyle w:val="TableGrid"/>
        <w:tblW w:w="0" w:type="auto"/>
        <w:tblInd w:w="720" w:type="dxa"/>
        <w:tblLook w:val="04A0" w:firstRow="1" w:lastRow="0" w:firstColumn="1" w:lastColumn="0" w:noHBand="0" w:noVBand="1"/>
      </w:tblPr>
      <w:tblGrid>
        <w:gridCol w:w="2236"/>
        <w:gridCol w:w="1688"/>
        <w:gridCol w:w="1843"/>
        <w:gridCol w:w="4267"/>
      </w:tblGrid>
      <w:tr w:rsidR="000B1EC1" w:rsidRPr="00B84AC7" w:rsidTr="000E3537">
        <w:tc>
          <w:tcPr>
            <w:tcW w:w="2236" w:type="dxa"/>
            <w:tcBorders>
              <w:top w:val="nil"/>
              <w:left w:val="nil"/>
            </w:tcBorders>
            <w:vAlign w:val="center"/>
          </w:tcPr>
          <w:p w:rsidR="000B1EC1" w:rsidRPr="00B84AC7" w:rsidRDefault="000B1EC1" w:rsidP="000E3537">
            <w:pPr>
              <w:pStyle w:val="ListParagraph"/>
              <w:tabs>
                <w:tab w:val="right" w:pos="10490"/>
              </w:tabs>
              <w:ind w:left="0"/>
              <w:jc w:val="center"/>
            </w:pPr>
          </w:p>
        </w:tc>
        <w:tc>
          <w:tcPr>
            <w:tcW w:w="3531" w:type="dxa"/>
            <w:gridSpan w:val="2"/>
            <w:vAlign w:val="center"/>
          </w:tcPr>
          <w:p w:rsidR="000B1EC1" w:rsidRPr="00B84AC7" w:rsidRDefault="000B1EC1" w:rsidP="000E3537">
            <w:pPr>
              <w:pStyle w:val="ListParagraph"/>
              <w:tabs>
                <w:tab w:val="right" w:pos="10490"/>
              </w:tabs>
              <w:ind w:left="0"/>
              <w:jc w:val="center"/>
              <w:rPr>
                <w:b/>
              </w:rPr>
            </w:pPr>
            <w:r w:rsidRPr="00B84AC7">
              <w:rPr>
                <w:b/>
              </w:rPr>
              <w:t>At new equilibrium</w:t>
            </w:r>
          </w:p>
        </w:tc>
        <w:tc>
          <w:tcPr>
            <w:tcW w:w="4267" w:type="dxa"/>
            <w:tcBorders>
              <w:top w:val="nil"/>
              <w:right w:val="nil"/>
            </w:tcBorders>
            <w:vAlign w:val="center"/>
          </w:tcPr>
          <w:p w:rsidR="000B1EC1" w:rsidRPr="00B84AC7" w:rsidRDefault="000B1EC1" w:rsidP="000E3537">
            <w:pPr>
              <w:pStyle w:val="ListParagraph"/>
              <w:tabs>
                <w:tab w:val="right" w:pos="10490"/>
              </w:tabs>
              <w:ind w:left="0"/>
              <w:jc w:val="center"/>
            </w:pPr>
          </w:p>
        </w:tc>
      </w:tr>
      <w:tr w:rsidR="000B1EC1" w:rsidRPr="00B84AC7" w:rsidTr="000E3537">
        <w:tc>
          <w:tcPr>
            <w:tcW w:w="2236" w:type="dxa"/>
            <w:vAlign w:val="center"/>
          </w:tcPr>
          <w:p w:rsidR="000B1EC1" w:rsidRPr="00B84AC7" w:rsidRDefault="000B1EC1" w:rsidP="000E3537">
            <w:pPr>
              <w:pStyle w:val="ListParagraph"/>
              <w:tabs>
                <w:tab w:val="right" w:pos="10490"/>
              </w:tabs>
              <w:ind w:left="0"/>
              <w:jc w:val="center"/>
              <w:rPr>
                <w:b/>
              </w:rPr>
            </w:pPr>
            <w:r w:rsidRPr="00B84AC7">
              <w:rPr>
                <w:b/>
              </w:rPr>
              <w:t>Imposed change</w:t>
            </w:r>
          </w:p>
        </w:tc>
        <w:tc>
          <w:tcPr>
            <w:tcW w:w="1688" w:type="dxa"/>
            <w:vAlign w:val="center"/>
          </w:tcPr>
          <w:p w:rsidR="000B1EC1" w:rsidRPr="00B84AC7" w:rsidRDefault="000B1EC1" w:rsidP="000E3537">
            <w:pPr>
              <w:pStyle w:val="ListParagraph"/>
              <w:tabs>
                <w:tab w:val="right" w:pos="10490"/>
              </w:tabs>
              <w:ind w:left="0"/>
              <w:jc w:val="center"/>
              <w:rPr>
                <w:b/>
              </w:rPr>
            </w:pPr>
            <w:r w:rsidRPr="00B84AC7">
              <w:rPr>
                <w:b/>
              </w:rPr>
              <w:t>Effect on reaction rate</w:t>
            </w:r>
          </w:p>
        </w:tc>
        <w:tc>
          <w:tcPr>
            <w:tcW w:w="1843" w:type="dxa"/>
            <w:vAlign w:val="center"/>
          </w:tcPr>
          <w:p w:rsidR="000B1EC1" w:rsidRPr="00B84AC7" w:rsidRDefault="000B1EC1" w:rsidP="000E3537">
            <w:pPr>
              <w:pStyle w:val="ListParagraph"/>
              <w:tabs>
                <w:tab w:val="right" w:pos="10490"/>
              </w:tabs>
              <w:ind w:left="0"/>
              <w:jc w:val="center"/>
              <w:rPr>
                <w:b/>
              </w:rPr>
            </w:pPr>
            <w:r w:rsidRPr="00B84AC7">
              <w:rPr>
                <w:b/>
              </w:rPr>
              <w:t>Effect [Ag(NH</w:t>
            </w:r>
            <w:r w:rsidRPr="00B84AC7">
              <w:rPr>
                <w:b/>
                <w:vertAlign w:val="subscript"/>
              </w:rPr>
              <w:t>3</w:t>
            </w:r>
            <w:r w:rsidRPr="00B84AC7">
              <w:rPr>
                <w:b/>
              </w:rPr>
              <w:t>)</w:t>
            </w:r>
            <w:r w:rsidRPr="00B84AC7">
              <w:rPr>
                <w:b/>
                <w:vertAlign w:val="subscript"/>
              </w:rPr>
              <w:t>2</w:t>
            </w:r>
            <w:r w:rsidRPr="00B84AC7">
              <w:rPr>
                <w:b/>
                <w:vertAlign w:val="superscript"/>
              </w:rPr>
              <w:t>+</w:t>
            </w:r>
            <w:r w:rsidRPr="00B84AC7">
              <w:rPr>
                <w:b/>
              </w:rPr>
              <w:t>](aq)</w:t>
            </w:r>
          </w:p>
        </w:tc>
        <w:tc>
          <w:tcPr>
            <w:tcW w:w="4267" w:type="dxa"/>
            <w:vAlign w:val="center"/>
          </w:tcPr>
          <w:p w:rsidR="000B1EC1" w:rsidRPr="00B84AC7" w:rsidRDefault="000B1EC1" w:rsidP="000E3537">
            <w:pPr>
              <w:pStyle w:val="ListParagraph"/>
              <w:tabs>
                <w:tab w:val="right" w:pos="10490"/>
              </w:tabs>
              <w:ind w:left="0"/>
              <w:jc w:val="center"/>
              <w:rPr>
                <w:b/>
              </w:rPr>
            </w:pPr>
            <w:r w:rsidRPr="00B84AC7">
              <w:rPr>
                <w:b/>
              </w:rPr>
              <w:t>Observation</w:t>
            </w:r>
          </w:p>
        </w:tc>
      </w:tr>
      <w:tr w:rsidR="000B1EC1" w:rsidRPr="00B84AC7" w:rsidTr="000E3537">
        <w:trPr>
          <w:trHeight w:val="1012"/>
        </w:trPr>
        <w:tc>
          <w:tcPr>
            <w:tcW w:w="2236" w:type="dxa"/>
            <w:vAlign w:val="center"/>
          </w:tcPr>
          <w:p w:rsidR="000B1EC1" w:rsidRPr="00B84AC7" w:rsidRDefault="000B1EC1" w:rsidP="000E3537">
            <w:pPr>
              <w:pStyle w:val="ListParagraph"/>
              <w:tabs>
                <w:tab w:val="right" w:pos="10490"/>
              </w:tabs>
              <w:ind w:left="0"/>
              <w:jc w:val="center"/>
            </w:pPr>
            <w:r w:rsidRPr="00B84AC7">
              <w:t>NH</w:t>
            </w:r>
            <w:r w:rsidRPr="00B84AC7">
              <w:rPr>
                <w:vertAlign w:val="subscript"/>
              </w:rPr>
              <w:t>3</w:t>
            </w:r>
            <w:r w:rsidRPr="00B84AC7">
              <w:t>(g) is bubbled through the solution</w:t>
            </w:r>
          </w:p>
        </w:tc>
        <w:tc>
          <w:tcPr>
            <w:tcW w:w="1688" w:type="dxa"/>
            <w:vAlign w:val="center"/>
          </w:tcPr>
          <w:p w:rsidR="000B1EC1" w:rsidRPr="00B84AC7" w:rsidRDefault="000B1EC1" w:rsidP="000E3537">
            <w:pPr>
              <w:pStyle w:val="ListParagraph"/>
              <w:tabs>
                <w:tab w:val="right" w:pos="10490"/>
              </w:tabs>
              <w:ind w:left="0"/>
              <w:jc w:val="center"/>
            </w:pPr>
          </w:p>
        </w:tc>
        <w:tc>
          <w:tcPr>
            <w:tcW w:w="1843" w:type="dxa"/>
            <w:vAlign w:val="center"/>
          </w:tcPr>
          <w:p w:rsidR="000B1EC1" w:rsidRPr="00B84AC7" w:rsidRDefault="000B1EC1" w:rsidP="000E3537">
            <w:pPr>
              <w:pStyle w:val="ListParagraph"/>
              <w:tabs>
                <w:tab w:val="right" w:pos="10490"/>
              </w:tabs>
              <w:ind w:left="0"/>
              <w:jc w:val="center"/>
            </w:pPr>
          </w:p>
        </w:tc>
        <w:tc>
          <w:tcPr>
            <w:tcW w:w="4267" w:type="dxa"/>
            <w:vAlign w:val="center"/>
          </w:tcPr>
          <w:p w:rsidR="000B1EC1" w:rsidRPr="00B84AC7" w:rsidRDefault="000B1EC1" w:rsidP="000E3537">
            <w:pPr>
              <w:pStyle w:val="ListParagraph"/>
              <w:tabs>
                <w:tab w:val="right" w:pos="10490"/>
              </w:tabs>
              <w:ind w:left="0"/>
              <w:jc w:val="center"/>
            </w:pPr>
          </w:p>
        </w:tc>
      </w:tr>
      <w:tr w:rsidR="000B1EC1" w:rsidRPr="00B84AC7" w:rsidTr="000E3537">
        <w:trPr>
          <w:trHeight w:val="1012"/>
        </w:trPr>
        <w:tc>
          <w:tcPr>
            <w:tcW w:w="2236" w:type="dxa"/>
            <w:vAlign w:val="center"/>
          </w:tcPr>
          <w:p w:rsidR="000B1EC1" w:rsidRPr="00B84AC7" w:rsidRDefault="000B1EC1" w:rsidP="000E3537">
            <w:pPr>
              <w:pStyle w:val="ListParagraph"/>
              <w:tabs>
                <w:tab w:val="right" w:pos="10490"/>
              </w:tabs>
              <w:ind w:left="0"/>
              <w:jc w:val="center"/>
            </w:pPr>
            <w:r w:rsidRPr="00B84AC7">
              <w:t>NaCℓ(s) is added to the solution</w:t>
            </w:r>
          </w:p>
        </w:tc>
        <w:tc>
          <w:tcPr>
            <w:tcW w:w="1688" w:type="dxa"/>
            <w:vAlign w:val="center"/>
          </w:tcPr>
          <w:p w:rsidR="000B1EC1" w:rsidRPr="00B84AC7" w:rsidRDefault="000B1EC1" w:rsidP="000E3537">
            <w:pPr>
              <w:pStyle w:val="ListParagraph"/>
              <w:tabs>
                <w:tab w:val="right" w:pos="10490"/>
              </w:tabs>
              <w:ind w:left="0"/>
              <w:jc w:val="center"/>
            </w:pPr>
          </w:p>
        </w:tc>
        <w:tc>
          <w:tcPr>
            <w:tcW w:w="1843" w:type="dxa"/>
            <w:vAlign w:val="center"/>
          </w:tcPr>
          <w:p w:rsidR="000B1EC1" w:rsidRPr="00B84AC7" w:rsidRDefault="000B1EC1" w:rsidP="000E3537">
            <w:pPr>
              <w:pStyle w:val="ListParagraph"/>
              <w:tabs>
                <w:tab w:val="right" w:pos="10490"/>
              </w:tabs>
              <w:ind w:left="0"/>
              <w:jc w:val="center"/>
            </w:pPr>
          </w:p>
        </w:tc>
        <w:tc>
          <w:tcPr>
            <w:tcW w:w="4267" w:type="dxa"/>
            <w:vAlign w:val="center"/>
          </w:tcPr>
          <w:p w:rsidR="000B1EC1" w:rsidRPr="00B84AC7" w:rsidRDefault="000B1EC1" w:rsidP="000E3537">
            <w:pPr>
              <w:pStyle w:val="ListParagraph"/>
              <w:tabs>
                <w:tab w:val="right" w:pos="10490"/>
              </w:tabs>
              <w:ind w:left="0"/>
              <w:jc w:val="center"/>
            </w:pPr>
          </w:p>
        </w:tc>
      </w:tr>
      <w:tr w:rsidR="000B1EC1" w:rsidRPr="00B84AC7" w:rsidTr="000E3537">
        <w:trPr>
          <w:trHeight w:val="1012"/>
        </w:trPr>
        <w:tc>
          <w:tcPr>
            <w:tcW w:w="2236" w:type="dxa"/>
            <w:vAlign w:val="center"/>
          </w:tcPr>
          <w:p w:rsidR="000B1EC1" w:rsidRPr="00B84AC7" w:rsidRDefault="000B1EC1" w:rsidP="000E3537">
            <w:pPr>
              <w:pStyle w:val="ListParagraph"/>
              <w:tabs>
                <w:tab w:val="right" w:pos="10490"/>
              </w:tabs>
              <w:ind w:left="0"/>
              <w:jc w:val="center"/>
            </w:pPr>
            <w:r w:rsidRPr="00B84AC7">
              <w:t>A few drops of concentrated HNO</w:t>
            </w:r>
            <w:r w:rsidRPr="00B84AC7">
              <w:rPr>
                <w:vertAlign w:val="subscript"/>
              </w:rPr>
              <w:t>3</w:t>
            </w:r>
            <w:r w:rsidRPr="00B84AC7">
              <w:t>(aq) are added to the solution.</w:t>
            </w:r>
          </w:p>
        </w:tc>
        <w:tc>
          <w:tcPr>
            <w:tcW w:w="1688" w:type="dxa"/>
            <w:vAlign w:val="center"/>
          </w:tcPr>
          <w:p w:rsidR="000B1EC1" w:rsidRPr="00B84AC7" w:rsidRDefault="000B1EC1" w:rsidP="000E3537">
            <w:pPr>
              <w:pStyle w:val="ListParagraph"/>
              <w:tabs>
                <w:tab w:val="right" w:pos="10490"/>
              </w:tabs>
              <w:ind w:left="0"/>
              <w:jc w:val="center"/>
            </w:pPr>
          </w:p>
        </w:tc>
        <w:tc>
          <w:tcPr>
            <w:tcW w:w="1843" w:type="dxa"/>
            <w:vAlign w:val="center"/>
          </w:tcPr>
          <w:p w:rsidR="000B1EC1" w:rsidRPr="00B84AC7" w:rsidRDefault="000B1EC1" w:rsidP="000E3537">
            <w:pPr>
              <w:pStyle w:val="ListParagraph"/>
              <w:tabs>
                <w:tab w:val="right" w:pos="10490"/>
              </w:tabs>
              <w:ind w:left="0"/>
              <w:jc w:val="center"/>
            </w:pPr>
          </w:p>
        </w:tc>
        <w:tc>
          <w:tcPr>
            <w:tcW w:w="4267" w:type="dxa"/>
            <w:vAlign w:val="center"/>
          </w:tcPr>
          <w:p w:rsidR="000B1EC1" w:rsidRPr="00B84AC7" w:rsidRDefault="000B1EC1" w:rsidP="000E3537">
            <w:pPr>
              <w:pStyle w:val="ListParagraph"/>
              <w:tabs>
                <w:tab w:val="right" w:pos="10490"/>
              </w:tabs>
              <w:ind w:left="0"/>
              <w:jc w:val="center"/>
            </w:pPr>
          </w:p>
        </w:tc>
      </w:tr>
    </w:tbl>
    <w:p w:rsidR="000B1EC1" w:rsidRPr="00B84AC7" w:rsidRDefault="000B1EC1" w:rsidP="000B1EC1">
      <w:pPr>
        <w:pStyle w:val="ListParagraph"/>
        <w:tabs>
          <w:tab w:val="right" w:pos="10490"/>
        </w:tabs>
      </w:pPr>
    </w:p>
    <w:p w:rsidR="000B1EC1" w:rsidRPr="00B84AC7" w:rsidRDefault="000B1EC1" w:rsidP="000B1EC1">
      <w:pPr>
        <w:tabs>
          <w:tab w:val="right" w:leader="dot" w:pos="10490"/>
        </w:tabs>
        <w:spacing w:line="240" w:lineRule="auto"/>
        <w:sectPr w:rsidR="000B1EC1" w:rsidRPr="00B84AC7" w:rsidSect="009857BC">
          <w:headerReference w:type="default" r:id="rId15"/>
          <w:pgSz w:w="12240" w:h="15840"/>
          <w:pgMar w:top="851" w:right="851" w:bottom="851" w:left="851" w:header="709" w:footer="709" w:gutter="0"/>
          <w:cols w:space="708"/>
          <w:docGrid w:linePitch="360"/>
        </w:sectPr>
      </w:pPr>
    </w:p>
    <w:p w:rsidR="001E6ED2" w:rsidRPr="00B84AC7" w:rsidRDefault="001E6ED2" w:rsidP="001E6ED2">
      <w:pPr>
        <w:rPr>
          <w:b/>
        </w:rPr>
      </w:pPr>
      <w:r w:rsidRPr="00B84AC7">
        <w:rPr>
          <w:b/>
        </w:rPr>
        <w:lastRenderedPageBreak/>
        <w:t>WACE 2014 Q30:</w:t>
      </w:r>
    </w:p>
    <w:p w:rsidR="001E6ED2" w:rsidRPr="00B84AC7" w:rsidRDefault="001E6ED2" w:rsidP="001E6ED2">
      <w:r w:rsidRPr="00B84AC7">
        <w:t xml:space="preserve">Hydrogen can be made by reacting methane (natural gas) with water (steam). The reaction can form the chemical equilibrium represented below. </w:t>
      </w:r>
    </w:p>
    <w:p w:rsidR="001E6ED2" w:rsidRPr="00B84AC7" w:rsidRDefault="001E6ED2" w:rsidP="001E6ED2">
      <w:pPr>
        <w:jc w:val="center"/>
      </w:pPr>
      <w:r w:rsidRPr="00B84AC7">
        <w:t>CH</w:t>
      </w:r>
      <w:r w:rsidRPr="00B84AC7">
        <w:rPr>
          <w:vertAlign w:val="subscript"/>
        </w:rPr>
        <w:t>4</w:t>
      </w:r>
      <w:r w:rsidRPr="00B84AC7">
        <w:t>(g)   +   H</w:t>
      </w:r>
      <w:r w:rsidRPr="00B84AC7">
        <w:rPr>
          <w:vertAlign w:val="subscript"/>
        </w:rPr>
        <w:t>2</w:t>
      </w:r>
      <w:r w:rsidRPr="00B84AC7">
        <w:t xml:space="preserve">O(g)   </w:t>
      </w:r>
      <w:r w:rsidRPr="00B84AC7">
        <w:rPr>
          <w:rFonts w:ascii="Cambria Math" w:hAnsi="Cambria Math" w:cs="Cambria Math"/>
        </w:rPr>
        <w:t>⇌</w:t>
      </w:r>
      <w:r w:rsidRPr="00B84AC7">
        <w:t xml:space="preserve">   3 H</w:t>
      </w:r>
      <w:r w:rsidRPr="00B84AC7">
        <w:rPr>
          <w:vertAlign w:val="subscript"/>
        </w:rPr>
        <w:t>2</w:t>
      </w:r>
      <w:r w:rsidRPr="00B84AC7">
        <w:t>(g)   +   CO(g)</w:t>
      </w:r>
      <w:r w:rsidRPr="00B84AC7">
        <w:tab/>
      </w:r>
      <w:r w:rsidRPr="00B84AC7">
        <w:tab/>
        <w:t>ΔH = +206 kJ mol</w:t>
      </w:r>
      <w:r w:rsidRPr="00B84AC7">
        <w:rPr>
          <w:vertAlign w:val="superscript"/>
        </w:rPr>
        <w:t>-1</w:t>
      </w:r>
    </w:p>
    <w:p w:rsidR="001E6ED2" w:rsidRPr="00B84AC7" w:rsidRDefault="001E6ED2" w:rsidP="001E6ED2">
      <w:r w:rsidRPr="00B84AC7">
        <w:t>State the conditions of temperature and pressure that would optimize the yield of hydrogen at a reasonable rate of reaction. Using collision theory and principles of chemical equilibrium, explain your choice of conditions.</w:t>
      </w:r>
    </w:p>
    <w:tbl>
      <w:tblPr>
        <w:tblStyle w:val="TableGrid"/>
        <w:tblW w:w="0" w:type="auto"/>
        <w:tblLook w:val="04A0" w:firstRow="1" w:lastRow="0" w:firstColumn="1" w:lastColumn="0" w:noHBand="0" w:noVBand="1"/>
      </w:tblPr>
      <w:tblGrid>
        <w:gridCol w:w="1668"/>
        <w:gridCol w:w="2551"/>
        <w:gridCol w:w="6535"/>
      </w:tblGrid>
      <w:tr w:rsidR="001E6ED2" w:rsidRPr="00B84AC7" w:rsidTr="001E6ED2">
        <w:tc>
          <w:tcPr>
            <w:tcW w:w="1668" w:type="dxa"/>
            <w:vAlign w:val="center"/>
          </w:tcPr>
          <w:p w:rsidR="001E6ED2" w:rsidRPr="00B84AC7" w:rsidRDefault="001E6ED2" w:rsidP="001E6ED2">
            <w:pPr>
              <w:jc w:val="center"/>
            </w:pPr>
          </w:p>
        </w:tc>
        <w:tc>
          <w:tcPr>
            <w:tcW w:w="2551" w:type="dxa"/>
            <w:vAlign w:val="center"/>
          </w:tcPr>
          <w:p w:rsidR="001E6ED2" w:rsidRPr="00B84AC7" w:rsidRDefault="001E6ED2" w:rsidP="001E6ED2">
            <w:pPr>
              <w:jc w:val="center"/>
              <w:rPr>
                <w:b/>
              </w:rPr>
            </w:pPr>
            <w:r w:rsidRPr="00B84AC7">
              <w:rPr>
                <w:b/>
              </w:rPr>
              <w:t>Optimum conditions</w:t>
            </w:r>
          </w:p>
        </w:tc>
        <w:tc>
          <w:tcPr>
            <w:tcW w:w="6535" w:type="dxa"/>
            <w:vAlign w:val="center"/>
          </w:tcPr>
          <w:p w:rsidR="001E6ED2" w:rsidRPr="00B84AC7" w:rsidRDefault="001E6ED2" w:rsidP="001E6ED2">
            <w:pPr>
              <w:jc w:val="center"/>
              <w:rPr>
                <w:b/>
              </w:rPr>
            </w:pPr>
            <w:r w:rsidRPr="00B84AC7">
              <w:rPr>
                <w:b/>
              </w:rPr>
              <w:t>Explanation</w:t>
            </w:r>
          </w:p>
        </w:tc>
      </w:tr>
      <w:tr w:rsidR="001E6ED2" w:rsidRPr="00B84AC7" w:rsidTr="001E6ED2">
        <w:trPr>
          <w:trHeight w:val="4786"/>
        </w:trPr>
        <w:tc>
          <w:tcPr>
            <w:tcW w:w="1668" w:type="dxa"/>
            <w:vAlign w:val="center"/>
          </w:tcPr>
          <w:p w:rsidR="001E6ED2" w:rsidRPr="00B84AC7" w:rsidRDefault="001E6ED2" w:rsidP="001E6ED2">
            <w:pPr>
              <w:jc w:val="center"/>
            </w:pPr>
            <w:r w:rsidRPr="00B84AC7">
              <w:t>Temperature</w:t>
            </w:r>
          </w:p>
        </w:tc>
        <w:tc>
          <w:tcPr>
            <w:tcW w:w="2551" w:type="dxa"/>
            <w:vAlign w:val="center"/>
          </w:tcPr>
          <w:p w:rsidR="001E6ED2" w:rsidRPr="00B84AC7" w:rsidRDefault="001E6ED2" w:rsidP="001E6ED2">
            <w:pPr>
              <w:jc w:val="center"/>
            </w:pPr>
            <w:r w:rsidRPr="00B84AC7">
              <w:t>(circle one only)</w:t>
            </w:r>
          </w:p>
          <w:p w:rsidR="001E6ED2" w:rsidRPr="00B84AC7" w:rsidRDefault="001E6ED2" w:rsidP="001E6ED2">
            <w:pPr>
              <w:jc w:val="center"/>
            </w:pPr>
          </w:p>
          <w:p w:rsidR="001E6ED2" w:rsidRPr="00B84AC7" w:rsidRDefault="001E6ED2" w:rsidP="001E6ED2">
            <w:pPr>
              <w:jc w:val="center"/>
            </w:pPr>
          </w:p>
          <w:p w:rsidR="001E6ED2" w:rsidRPr="00B84AC7" w:rsidRDefault="001E6ED2" w:rsidP="001E6ED2">
            <w:pPr>
              <w:jc w:val="center"/>
            </w:pPr>
          </w:p>
          <w:p w:rsidR="001E6ED2" w:rsidRPr="00B84AC7" w:rsidRDefault="001E6ED2" w:rsidP="001E6ED2">
            <w:pPr>
              <w:jc w:val="center"/>
            </w:pPr>
          </w:p>
          <w:p w:rsidR="001E6ED2" w:rsidRPr="00B84AC7" w:rsidRDefault="001E6ED2" w:rsidP="001E6ED2">
            <w:pPr>
              <w:jc w:val="center"/>
            </w:pPr>
            <w:r w:rsidRPr="00B84AC7">
              <w:t>high</w:t>
            </w:r>
          </w:p>
          <w:p w:rsidR="001E6ED2" w:rsidRPr="00B84AC7" w:rsidRDefault="001E6ED2" w:rsidP="001E6ED2">
            <w:pPr>
              <w:jc w:val="center"/>
            </w:pPr>
          </w:p>
          <w:p w:rsidR="001E6ED2" w:rsidRPr="00B84AC7" w:rsidRDefault="001E6ED2" w:rsidP="001E6ED2">
            <w:pPr>
              <w:jc w:val="center"/>
            </w:pPr>
          </w:p>
          <w:p w:rsidR="001E6ED2" w:rsidRPr="00B84AC7" w:rsidRDefault="001E6ED2" w:rsidP="001E6ED2">
            <w:pPr>
              <w:jc w:val="center"/>
            </w:pPr>
          </w:p>
          <w:p w:rsidR="001E6ED2" w:rsidRPr="00B84AC7" w:rsidRDefault="001E6ED2" w:rsidP="001E6ED2">
            <w:pPr>
              <w:jc w:val="center"/>
            </w:pPr>
            <w:r w:rsidRPr="00B84AC7">
              <w:t>moderate</w:t>
            </w:r>
          </w:p>
          <w:p w:rsidR="001E6ED2" w:rsidRPr="00B84AC7" w:rsidRDefault="001E6ED2" w:rsidP="001E6ED2">
            <w:pPr>
              <w:jc w:val="center"/>
            </w:pPr>
          </w:p>
          <w:p w:rsidR="001E6ED2" w:rsidRPr="00B84AC7" w:rsidRDefault="001E6ED2" w:rsidP="001E6ED2">
            <w:pPr>
              <w:jc w:val="center"/>
            </w:pPr>
          </w:p>
          <w:p w:rsidR="001E6ED2" w:rsidRPr="00B84AC7" w:rsidRDefault="001E6ED2" w:rsidP="001E6ED2">
            <w:pPr>
              <w:jc w:val="center"/>
            </w:pPr>
          </w:p>
          <w:p w:rsidR="001E6ED2" w:rsidRPr="00B84AC7" w:rsidRDefault="001E6ED2" w:rsidP="001E6ED2">
            <w:pPr>
              <w:jc w:val="center"/>
            </w:pPr>
            <w:r w:rsidRPr="00B84AC7">
              <w:t>low</w:t>
            </w:r>
          </w:p>
          <w:p w:rsidR="001E6ED2" w:rsidRPr="00B84AC7" w:rsidRDefault="001E6ED2" w:rsidP="001E6ED2">
            <w:pPr>
              <w:jc w:val="center"/>
            </w:pPr>
          </w:p>
          <w:p w:rsidR="001E6ED2" w:rsidRPr="00B84AC7" w:rsidRDefault="001E6ED2" w:rsidP="001E6ED2">
            <w:pPr>
              <w:jc w:val="center"/>
            </w:pPr>
          </w:p>
          <w:p w:rsidR="001E6ED2" w:rsidRPr="00B84AC7" w:rsidRDefault="001E6ED2" w:rsidP="001E6ED2">
            <w:pPr>
              <w:jc w:val="center"/>
            </w:pPr>
          </w:p>
          <w:p w:rsidR="001E6ED2" w:rsidRPr="00B84AC7" w:rsidRDefault="001E6ED2" w:rsidP="001E6ED2">
            <w:pPr>
              <w:jc w:val="center"/>
            </w:pPr>
          </w:p>
          <w:p w:rsidR="001E6ED2" w:rsidRPr="00B84AC7" w:rsidRDefault="001E6ED2" w:rsidP="001E6ED2">
            <w:pPr>
              <w:jc w:val="right"/>
            </w:pPr>
            <w:r w:rsidRPr="00B84AC7">
              <w:t>(1 mark)</w:t>
            </w:r>
          </w:p>
        </w:tc>
        <w:tc>
          <w:tcPr>
            <w:tcW w:w="6535" w:type="dxa"/>
            <w:vAlign w:val="bottom"/>
          </w:tcPr>
          <w:p w:rsidR="001E6ED2" w:rsidRPr="00B84AC7" w:rsidRDefault="001E6ED2" w:rsidP="001E6ED2">
            <w:pPr>
              <w:jc w:val="right"/>
            </w:pPr>
            <w:r w:rsidRPr="00B84AC7">
              <w:t>(3 marks)</w:t>
            </w:r>
          </w:p>
        </w:tc>
      </w:tr>
      <w:tr w:rsidR="001E6ED2" w:rsidRPr="00B84AC7" w:rsidTr="001E6ED2">
        <w:trPr>
          <w:trHeight w:val="4786"/>
        </w:trPr>
        <w:tc>
          <w:tcPr>
            <w:tcW w:w="1668" w:type="dxa"/>
            <w:vAlign w:val="center"/>
          </w:tcPr>
          <w:p w:rsidR="001E6ED2" w:rsidRPr="00B84AC7" w:rsidRDefault="001E6ED2" w:rsidP="001E6ED2">
            <w:pPr>
              <w:jc w:val="center"/>
            </w:pPr>
            <w:r w:rsidRPr="00B84AC7">
              <w:t>Pressure</w:t>
            </w:r>
          </w:p>
        </w:tc>
        <w:tc>
          <w:tcPr>
            <w:tcW w:w="2551" w:type="dxa"/>
            <w:vAlign w:val="center"/>
          </w:tcPr>
          <w:p w:rsidR="001E6ED2" w:rsidRPr="00B84AC7" w:rsidRDefault="001E6ED2" w:rsidP="001E6ED2">
            <w:pPr>
              <w:jc w:val="center"/>
            </w:pPr>
            <w:r w:rsidRPr="00B84AC7">
              <w:t>(circle one only)</w:t>
            </w:r>
          </w:p>
          <w:p w:rsidR="001E6ED2" w:rsidRPr="00B84AC7" w:rsidRDefault="001E6ED2" w:rsidP="001E6ED2">
            <w:pPr>
              <w:jc w:val="center"/>
            </w:pPr>
          </w:p>
          <w:p w:rsidR="001E6ED2" w:rsidRPr="00B84AC7" w:rsidRDefault="001E6ED2" w:rsidP="001E6ED2">
            <w:pPr>
              <w:jc w:val="center"/>
            </w:pPr>
          </w:p>
          <w:p w:rsidR="001E6ED2" w:rsidRPr="00B84AC7" w:rsidRDefault="001E6ED2" w:rsidP="001E6ED2">
            <w:pPr>
              <w:jc w:val="center"/>
            </w:pPr>
          </w:p>
          <w:p w:rsidR="001E6ED2" w:rsidRPr="00B84AC7" w:rsidRDefault="001E6ED2" w:rsidP="001E6ED2">
            <w:pPr>
              <w:jc w:val="center"/>
            </w:pPr>
          </w:p>
          <w:p w:rsidR="001E6ED2" w:rsidRPr="00B84AC7" w:rsidRDefault="001E6ED2" w:rsidP="001E6ED2">
            <w:pPr>
              <w:jc w:val="center"/>
            </w:pPr>
            <w:r w:rsidRPr="00B84AC7">
              <w:t>high</w:t>
            </w:r>
          </w:p>
          <w:p w:rsidR="001E6ED2" w:rsidRPr="00B84AC7" w:rsidRDefault="001E6ED2" w:rsidP="001E6ED2">
            <w:pPr>
              <w:jc w:val="center"/>
            </w:pPr>
          </w:p>
          <w:p w:rsidR="001E6ED2" w:rsidRPr="00B84AC7" w:rsidRDefault="001E6ED2" w:rsidP="001E6ED2">
            <w:pPr>
              <w:jc w:val="center"/>
            </w:pPr>
          </w:p>
          <w:p w:rsidR="001E6ED2" w:rsidRPr="00B84AC7" w:rsidRDefault="001E6ED2" w:rsidP="001E6ED2">
            <w:pPr>
              <w:jc w:val="center"/>
            </w:pPr>
          </w:p>
          <w:p w:rsidR="001E6ED2" w:rsidRPr="00B84AC7" w:rsidRDefault="001E6ED2" w:rsidP="001E6ED2">
            <w:pPr>
              <w:jc w:val="center"/>
            </w:pPr>
            <w:r w:rsidRPr="00B84AC7">
              <w:t>moderate</w:t>
            </w:r>
          </w:p>
          <w:p w:rsidR="001E6ED2" w:rsidRPr="00B84AC7" w:rsidRDefault="001E6ED2" w:rsidP="001E6ED2">
            <w:pPr>
              <w:jc w:val="center"/>
            </w:pPr>
          </w:p>
          <w:p w:rsidR="001E6ED2" w:rsidRPr="00B84AC7" w:rsidRDefault="001E6ED2" w:rsidP="001E6ED2">
            <w:pPr>
              <w:jc w:val="center"/>
            </w:pPr>
          </w:p>
          <w:p w:rsidR="001E6ED2" w:rsidRPr="00B84AC7" w:rsidRDefault="001E6ED2" w:rsidP="001E6ED2">
            <w:pPr>
              <w:jc w:val="center"/>
            </w:pPr>
          </w:p>
          <w:p w:rsidR="001E6ED2" w:rsidRPr="00B84AC7" w:rsidRDefault="001E6ED2" w:rsidP="001E6ED2">
            <w:pPr>
              <w:jc w:val="center"/>
            </w:pPr>
            <w:r w:rsidRPr="00B84AC7">
              <w:t>low</w:t>
            </w:r>
          </w:p>
          <w:p w:rsidR="001E6ED2" w:rsidRPr="00B84AC7" w:rsidRDefault="001E6ED2" w:rsidP="001E6ED2">
            <w:pPr>
              <w:jc w:val="center"/>
            </w:pPr>
          </w:p>
          <w:p w:rsidR="001E6ED2" w:rsidRPr="00B84AC7" w:rsidRDefault="001E6ED2" w:rsidP="001E6ED2">
            <w:pPr>
              <w:jc w:val="center"/>
            </w:pPr>
          </w:p>
          <w:p w:rsidR="001E6ED2" w:rsidRPr="00B84AC7" w:rsidRDefault="001E6ED2" w:rsidP="001E6ED2">
            <w:pPr>
              <w:jc w:val="center"/>
            </w:pPr>
          </w:p>
          <w:p w:rsidR="001E6ED2" w:rsidRPr="00B84AC7" w:rsidRDefault="001E6ED2" w:rsidP="001E6ED2">
            <w:pPr>
              <w:jc w:val="center"/>
            </w:pPr>
          </w:p>
          <w:p w:rsidR="001E6ED2" w:rsidRPr="00B84AC7" w:rsidRDefault="001E6ED2" w:rsidP="001E6ED2">
            <w:pPr>
              <w:jc w:val="right"/>
            </w:pPr>
            <w:r w:rsidRPr="00B84AC7">
              <w:t>(1 mark)</w:t>
            </w:r>
          </w:p>
        </w:tc>
        <w:tc>
          <w:tcPr>
            <w:tcW w:w="6535" w:type="dxa"/>
            <w:vAlign w:val="bottom"/>
          </w:tcPr>
          <w:p w:rsidR="001E6ED2" w:rsidRPr="00B84AC7" w:rsidRDefault="001E6ED2" w:rsidP="001E6ED2">
            <w:pPr>
              <w:jc w:val="right"/>
            </w:pPr>
            <w:r w:rsidRPr="00B84AC7">
              <w:t>(4 marks)</w:t>
            </w:r>
          </w:p>
        </w:tc>
      </w:tr>
    </w:tbl>
    <w:p w:rsidR="001E6ED2" w:rsidRPr="00B84AC7" w:rsidRDefault="001E6ED2" w:rsidP="001E6ED2">
      <w:pPr>
        <w:rPr>
          <w:b/>
        </w:rPr>
      </w:pPr>
    </w:p>
    <w:p w:rsidR="001E6ED2" w:rsidRPr="00B84AC7" w:rsidRDefault="001E6ED2" w:rsidP="001E6ED2">
      <w:pPr>
        <w:rPr>
          <w:b/>
        </w:rPr>
      </w:pPr>
      <w:r w:rsidRPr="00B84AC7">
        <w:rPr>
          <w:b/>
        </w:rPr>
        <w:lastRenderedPageBreak/>
        <w:t>VCE 2002 Question 4:</w:t>
      </w:r>
    </w:p>
    <w:p w:rsidR="001E6ED2" w:rsidRPr="00B84AC7" w:rsidRDefault="001E6ED2" w:rsidP="001E6ED2">
      <w:r w:rsidRPr="00B84AC7">
        <w:t>Ammonia is prepared industrially from hydrogen and nitrogen in the presence of a suitable catalyst according to the equation:</w:t>
      </w:r>
    </w:p>
    <w:p w:rsidR="001E6ED2" w:rsidRPr="00B84AC7" w:rsidRDefault="001E6ED2" w:rsidP="001E6ED2">
      <w:r w:rsidRPr="00B84AC7">
        <w:t>N</w:t>
      </w:r>
      <w:r w:rsidRPr="00B84AC7">
        <w:rPr>
          <w:vertAlign w:val="subscript"/>
        </w:rPr>
        <w:t>2</w:t>
      </w:r>
      <w:r w:rsidRPr="00B84AC7">
        <w:t>(g)   +   3 H</w:t>
      </w:r>
      <w:r w:rsidRPr="00B84AC7">
        <w:rPr>
          <w:vertAlign w:val="subscript"/>
        </w:rPr>
        <w:t>2</w:t>
      </w:r>
      <w:r w:rsidRPr="00B84AC7">
        <w:t xml:space="preserve">(g)   </w:t>
      </w:r>
      <w:r w:rsidRPr="00B84AC7">
        <w:rPr>
          <w:rFonts w:ascii="Cambria Math" w:hAnsi="Cambria Math" w:cs="Cambria Math"/>
        </w:rPr>
        <w:t>⇌</w:t>
      </w:r>
      <w:r w:rsidRPr="00B84AC7">
        <w:t xml:space="preserve">   2 NH</w:t>
      </w:r>
      <w:r w:rsidRPr="00B84AC7">
        <w:rPr>
          <w:vertAlign w:val="subscript"/>
        </w:rPr>
        <w:t>3</w:t>
      </w:r>
      <w:r w:rsidRPr="00B84AC7">
        <w:t>(g)</w:t>
      </w:r>
    </w:p>
    <w:p w:rsidR="001E6ED2" w:rsidRPr="00B84AC7" w:rsidRDefault="001E6ED2" w:rsidP="001E6ED2">
      <w:r w:rsidRPr="00B84AC7">
        <w:t>The graph below shows the variation of the equilibrium yield of ammonia with pressures at different temperatures.</w:t>
      </w:r>
    </w:p>
    <w:p w:rsidR="001E6ED2" w:rsidRPr="00B84AC7" w:rsidRDefault="001E6ED2" w:rsidP="007A5DB0">
      <w:pPr>
        <w:jc w:val="center"/>
      </w:pPr>
      <w:r w:rsidRPr="00B84AC7">
        <w:rPr>
          <w:noProof/>
          <w:lang w:val="en-AU" w:eastAsia="en-AU"/>
        </w:rPr>
        <w:drawing>
          <wp:inline distT="0" distB="0" distL="0" distR="0" wp14:anchorId="7FA85645" wp14:editId="780288AD">
            <wp:extent cx="4950372" cy="3716304"/>
            <wp:effectExtent l="0" t="0" r="3175" b="0"/>
            <wp:docPr id="765"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6535" cy="3720931"/>
                    </a:xfrm>
                    <a:prstGeom prst="rect">
                      <a:avLst/>
                    </a:prstGeom>
                    <a:noFill/>
                    <a:ln>
                      <a:noFill/>
                    </a:ln>
                  </pic:spPr>
                </pic:pic>
              </a:graphicData>
            </a:graphic>
          </wp:inline>
        </w:drawing>
      </w:r>
    </w:p>
    <w:p w:rsidR="001E6ED2" w:rsidRPr="00B84AC7" w:rsidRDefault="001E6ED2" w:rsidP="003D2487">
      <w:pPr>
        <w:pStyle w:val="ListParagraph"/>
        <w:numPr>
          <w:ilvl w:val="0"/>
          <w:numId w:val="66"/>
        </w:numPr>
        <w:tabs>
          <w:tab w:val="right" w:pos="10490"/>
        </w:tabs>
      </w:pPr>
      <w:r w:rsidRPr="00B84AC7">
        <w:t xml:space="preserve">A particular industrial plant uses a pressure of 300 atm and a temperature of 500 °C. From the graph, determine the percentage yield of ammonia under these conditions. </w:t>
      </w:r>
      <w:r w:rsidRPr="00B84AC7">
        <w:tab/>
        <w:t xml:space="preserve">(1 mark) </w:t>
      </w:r>
    </w:p>
    <w:p w:rsidR="001E6ED2" w:rsidRPr="00B84AC7" w:rsidRDefault="001E6ED2" w:rsidP="001E6ED2">
      <w:pPr>
        <w:pStyle w:val="ListParagraph"/>
        <w:tabs>
          <w:tab w:val="right" w:pos="10490"/>
        </w:tabs>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3D2487">
      <w:pPr>
        <w:pStyle w:val="ListParagraph"/>
        <w:numPr>
          <w:ilvl w:val="0"/>
          <w:numId w:val="66"/>
        </w:numPr>
        <w:tabs>
          <w:tab w:val="right" w:pos="10490"/>
        </w:tabs>
      </w:pPr>
      <w:r w:rsidRPr="00B84AC7">
        <w:t xml:space="preserve">State Le </w:t>
      </w:r>
      <w:r w:rsidR="00AC7A73" w:rsidRPr="00B84AC7">
        <w:t>Châtelier’s</w:t>
      </w:r>
      <w:r w:rsidRPr="00B84AC7">
        <w:t xml:space="preserve"> principle. </w:t>
      </w:r>
      <w:r w:rsidRPr="00B84AC7">
        <w:tab/>
        <w:t xml:space="preserve">(2 marks) </w:t>
      </w:r>
    </w:p>
    <w:p w:rsidR="001E6ED2" w:rsidRPr="00B84AC7" w:rsidRDefault="001E6ED2" w:rsidP="001E6ED2">
      <w:pPr>
        <w:pStyle w:val="ListParagraph"/>
        <w:tabs>
          <w:tab w:val="right" w:pos="10490"/>
        </w:tabs>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3D2487">
      <w:pPr>
        <w:pStyle w:val="ListParagraph"/>
        <w:numPr>
          <w:ilvl w:val="0"/>
          <w:numId w:val="66"/>
        </w:numPr>
        <w:tabs>
          <w:tab w:val="right" w:pos="10490"/>
        </w:tabs>
      </w:pPr>
      <w:r w:rsidRPr="00B84AC7">
        <w:br w:type="column"/>
      </w:r>
      <w:r w:rsidRPr="00B84AC7">
        <w:lastRenderedPageBreak/>
        <w:t xml:space="preserve">Deduce from the graph whether the production of ammonia from hydrogen and nitrogen is an exothermic or an endothermic reaction. Explain your reasoning. </w:t>
      </w:r>
      <w:r w:rsidRPr="00B84AC7">
        <w:tab/>
        <w:t xml:space="preserve">(2 marks) </w:t>
      </w:r>
    </w:p>
    <w:p w:rsidR="001E6ED2" w:rsidRPr="00B84AC7" w:rsidRDefault="001E6ED2" w:rsidP="001E6ED2">
      <w:pPr>
        <w:pStyle w:val="ListParagraph"/>
        <w:tabs>
          <w:tab w:val="right" w:pos="10490"/>
        </w:tabs>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3D2487">
      <w:pPr>
        <w:pStyle w:val="ListParagraph"/>
        <w:numPr>
          <w:ilvl w:val="0"/>
          <w:numId w:val="66"/>
        </w:numPr>
        <w:tabs>
          <w:tab w:val="right" w:pos="10490"/>
        </w:tabs>
      </w:pPr>
      <w:r w:rsidRPr="00B84AC7">
        <w:t>Temperatures less the 400 °C are not used for this industrial reaction even though such temperatures give a greater equilibrium yield of ammonia. Give a possible reason why this is so.</w:t>
      </w:r>
    </w:p>
    <w:p w:rsidR="001E6ED2" w:rsidRPr="00B84AC7" w:rsidRDefault="001E6ED2" w:rsidP="001E6ED2">
      <w:pPr>
        <w:pStyle w:val="ListParagraph"/>
        <w:tabs>
          <w:tab w:val="right" w:pos="10490"/>
        </w:tabs>
      </w:pPr>
      <w:r w:rsidRPr="00B84AC7">
        <w:t xml:space="preserve"> </w:t>
      </w:r>
      <w:r w:rsidRPr="00B84AC7">
        <w:tab/>
        <w:t xml:space="preserve">(1 mark) </w:t>
      </w: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A2301B">
      <w:pPr>
        <w:tabs>
          <w:tab w:val="right" w:leader="dot" w:pos="10490"/>
        </w:tabs>
        <w:spacing w:line="240" w:lineRule="auto"/>
        <w:rPr>
          <w:b/>
        </w:rPr>
      </w:pPr>
    </w:p>
    <w:p w:rsidR="001E6ED2" w:rsidRPr="00B84AC7" w:rsidRDefault="001E6ED2" w:rsidP="00A2301B">
      <w:pPr>
        <w:tabs>
          <w:tab w:val="right" w:leader="dot" w:pos="10490"/>
        </w:tabs>
        <w:spacing w:line="240" w:lineRule="auto"/>
        <w:rPr>
          <w:b/>
        </w:rPr>
      </w:pPr>
    </w:p>
    <w:p w:rsidR="00206D98" w:rsidRPr="00B84AC7" w:rsidRDefault="00206D98" w:rsidP="00A2301B">
      <w:pPr>
        <w:tabs>
          <w:tab w:val="right" w:leader="dot" w:pos="10490"/>
        </w:tabs>
        <w:spacing w:line="240" w:lineRule="auto"/>
      </w:pPr>
      <w:r w:rsidRPr="00B84AC7">
        <w:rPr>
          <w:b/>
        </w:rPr>
        <w:t>WACE 2016 Sample Q34:</w:t>
      </w:r>
    </w:p>
    <w:p w:rsidR="00206D98" w:rsidRPr="00B84AC7" w:rsidRDefault="00206D98" w:rsidP="00206D98">
      <w:r w:rsidRPr="00B84AC7">
        <w:t>Ocean acidification results from carbon dioxide dissolving in water and an equilibrium being established between the water and carbon dioxide to produce carbonic acid, H</w:t>
      </w:r>
      <w:r w:rsidRPr="00B84AC7">
        <w:rPr>
          <w:vertAlign w:val="subscript"/>
        </w:rPr>
        <w:t>2</w:t>
      </w:r>
      <w:r w:rsidRPr="00B84AC7">
        <w:t>CO</w:t>
      </w:r>
      <w:r w:rsidRPr="00B84AC7">
        <w:rPr>
          <w:vertAlign w:val="subscript"/>
        </w:rPr>
        <w:t>3</w:t>
      </w:r>
      <w:r w:rsidRPr="00B84AC7">
        <w:t>.</w:t>
      </w:r>
    </w:p>
    <w:p w:rsidR="00206D98" w:rsidRPr="00B84AC7" w:rsidRDefault="00206D98" w:rsidP="003D2487">
      <w:pPr>
        <w:pStyle w:val="ListParagraph"/>
        <w:numPr>
          <w:ilvl w:val="0"/>
          <w:numId w:val="52"/>
        </w:numPr>
        <w:tabs>
          <w:tab w:val="right" w:pos="10490"/>
        </w:tabs>
      </w:pPr>
      <w:r w:rsidRPr="00B84AC7">
        <w:t>Write a balanced equation for this equilibrium.</w:t>
      </w:r>
      <w:r w:rsidRPr="00B84AC7">
        <w:tab/>
        <w:t>(2 marks)</w:t>
      </w:r>
    </w:p>
    <w:p w:rsidR="00206D98" w:rsidRPr="00B84AC7" w:rsidRDefault="00206D98" w:rsidP="00206D98">
      <w:pPr>
        <w:pStyle w:val="ListParagraph"/>
        <w:tabs>
          <w:tab w:val="right" w:pos="10490"/>
        </w:tabs>
      </w:pPr>
    </w:p>
    <w:p w:rsidR="00206D98" w:rsidRPr="00B84AC7" w:rsidRDefault="00206D98" w:rsidP="00206D98">
      <w:pPr>
        <w:pStyle w:val="ListParagraph"/>
        <w:tabs>
          <w:tab w:val="right" w:leader="dot" w:pos="10490"/>
        </w:tabs>
      </w:pPr>
      <w:r w:rsidRPr="00B84AC7">
        <w:tab/>
      </w:r>
    </w:p>
    <w:p w:rsidR="00206D98" w:rsidRPr="00B84AC7" w:rsidRDefault="00206D98" w:rsidP="00206D98">
      <w:pPr>
        <w:pStyle w:val="ListParagraph"/>
        <w:tabs>
          <w:tab w:val="right" w:leader="dot" w:pos="10490"/>
        </w:tabs>
      </w:pPr>
    </w:p>
    <w:p w:rsidR="00206D98" w:rsidRPr="00B84AC7" w:rsidRDefault="00206D98" w:rsidP="003D2487">
      <w:pPr>
        <w:pStyle w:val="ListParagraph"/>
        <w:numPr>
          <w:ilvl w:val="0"/>
          <w:numId w:val="52"/>
        </w:numPr>
        <w:tabs>
          <w:tab w:val="right" w:pos="10490"/>
        </w:tabs>
      </w:pPr>
      <w:r w:rsidRPr="00B84AC7">
        <w:t>The formation of carbonic acid leads to an increase in the hydronium ion (H</w:t>
      </w:r>
      <w:r w:rsidRPr="00B84AC7">
        <w:rPr>
          <w:vertAlign w:val="subscript"/>
        </w:rPr>
        <w:t>3</w:t>
      </w:r>
      <w:r w:rsidRPr="00B84AC7">
        <w:t>O</w:t>
      </w:r>
      <w:r w:rsidRPr="00B84AC7">
        <w:rPr>
          <w:vertAlign w:val="superscript"/>
        </w:rPr>
        <w:t>+</w:t>
      </w:r>
      <w:r w:rsidRPr="00B84AC7">
        <w:t>) concentration in water. Show the equilibrium that results in the formation of hydronium ions when carbonic acid reacts with water.</w:t>
      </w:r>
      <w:r w:rsidRPr="00B84AC7">
        <w:tab/>
        <w:t>(1 mark)</w:t>
      </w:r>
    </w:p>
    <w:p w:rsidR="00206D98" w:rsidRPr="00B84AC7" w:rsidRDefault="00206D98" w:rsidP="00206D98">
      <w:pPr>
        <w:pStyle w:val="ListParagraph"/>
        <w:tabs>
          <w:tab w:val="right" w:pos="10490"/>
        </w:tabs>
      </w:pPr>
    </w:p>
    <w:p w:rsidR="00206D98" w:rsidRPr="00B84AC7" w:rsidRDefault="00206D98" w:rsidP="00206D98">
      <w:pPr>
        <w:pStyle w:val="ListParagraph"/>
        <w:tabs>
          <w:tab w:val="right" w:leader="dot" w:pos="10490"/>
        </w:tabs>
      </w:pPr>
      <w:r w:rsidRPr="00B84AC7">
        <w:tab/>
      </w:r>
    </w:p>
    <w:p w:rsidR="00206D98" w:rsidRPr="00B84AC7" w:rsidRDefault="00206D98" w:rsidP="00206D98">
      <w:pPr>
        <w:pStyle w:val="ListParagraph"/>
        <w:tabs>
          <w:tab w:val="right" w:pos="10490"/>
        </w:tabs>
      </w:pPr>
    </w:p>
    <w:p w:rsidR="00206D98" w:rsidRPr="00B84AC7" w:rsidRDefault="00206D98" w:rsidP="003D2487">
      <w:pPr>
        <w:pStyle w:val="ListParagraph"/>
        <w:numPr>
          <w:ilvl w:val="0"/>
          <w:numId w:val="52"/>
        </w:numPr>
        <w:tabs>
          <w:tab w:val="right" w:pos="10490"/>
        </w:tabs>
      </w:pPr>
      <w:r w:rsidRPr="00B84AC7">
        <w:t xml:space="preserve">State </w:t>
      </w:r>
      <w:r w:rsidRPr="00B84AC7">
        <w:rPr>
          <w:b/>
        </w:rPr>
        <w:t>one</w:t>
      </w:r>
      <w:r w:rsidRPr="00B84AC7">
        <w:t xml:space="preserve"> problem ocean acidification is causing for marine organisms. Explain how this problem arises and support your answer with an appropriate balanced equation.</w:t>
      </w:r>
      <w:r w:rsidRPr="00B84AC7">
        <w:tab/>
        <w:t>(3 marks)</w:t>
      </w:r>
    </w:p>
    <w:p w:rsidR="00206D98" w:rsidRPr="00B84AC7" w:rsidRDefault="00206D98" w:rsidP="00206D98">
      <w:pPr>
        <w:pStyle w:val="ListParagraph"/>
        <w:tabs>
          <w:tab w:val="right" w:pos="10490"/>
        </w:tabs>
      </w:pPr>
    </w:p>
    <w:p w:rsidR="00206D98" w:rsidRPr="00B84AC7" w:rsidRDefault="00206D98" w:rsidP="00206D98">
      <w:pPr>
        <w:pStyle w:val="ListParagraph"/>
        <w:tabs>
          <w:tab w:val="right" w:leader="dot" w:pos="10490"/>
        </w:tabs>
        <w:spacing w:line="360" w:lineRule="auto"/>
      </w:pPr>
      <w:r w:rsidRPr="00B84AC7">
        <w:tab/>
      </w:r>
      <w:r w:rsidRPr="00B84AC7">
        <w:tab/>
      </w:r>
    </w:p>
    <w:p w:rsidR="00206D98" w:rsidRPr="00B84AC7" w:rsidRDefault="00206D98" w:rsidP="00206D98">
      <w:pPr>
        <w:pStyle w:val="ListParagraph"/>
        <w:tabs>
          <w:tab w:val="right" w:leader="dot" w:pos="10490"/>
        </w:tabs>
        <w:spacing w:line="360" w:lineRule="auto"/>
      </w:pPr>
      <w:r w:rsidRPr="00B84AC7">
        <w:tab/>
      </w:r>
    </w:p>
    <w:p w:rsidR="00206D98" w:rsidRPr="00B84AC7" w:rsidRDefault="00206D98" w:rsidP="00206D98">
      <w:pPr>
        <w:pStyle w:val="ListParagraph"/>
        <w:tabs>
          <w:tab w:val="right" w:leader="dot" w:pos="10490"/>
        </w:tabs>
        <w:spacing w:line="360" w:lineRule="auto"/>
      </w:pPr>
      <w:r w:rsidRPr="00B84AC7">
        <w:tab/>
      </w:r>
    </w:p>
    <w:p w:rsidR="00206D98" w:rsidRPr="00B84AC7" w:rsidRDefault="00206D98" w:rsidP="00206D98">
      <w:pPr>
        <w:pStyle w:val="ListParagraph"/>
        <w:tabs>
          <w:tab w:val="right" w:leader="dot" w:pos="10490"/>
        </w:tabs>
      </w:pPr>
    </w:p>
    <w:p w:rsidR="00602107" w:rsidRPr="00B84AC7" w:rsidRDefault="0070189A" w:rsidP="00602107">
      <w:pPr>
        <w:rPr>
          <w:b/>
        </w:rPr>
      </w:pPr>
      <w:r w:rsidRPr="00B84AC7">
        <w:br w:type="column"/>
      </w:r>
      <w:r w:rsidR="001E6ED2" w:rsidRPr="00B84AC7">
        <w:rPr>
          <w:b/>
        </w:rPr>
        <w:lastRenderedPageBreak/>
        <w:t xml:space="preserve"> </w:t>
      </w:r>
      <w:r w:rsidR="00602107" w:rsidRPr="00B84AC7">
        <w:rPr>
          <w:b/>
        </w:rPr>
        <w:t>WACE 2016 Sample Q42:</w:t>
      </w:r>
    </w:p>
    <w:p w:rsidR="00602107" w:rsidRPr="00B84AC7" w:rsidRDefault="00602107" w:rsidP="00602107">
      <w:r w:rsidRPr="00B84AC7">
        <w:t>Use the following information about bleaching to answer the questions that follow.</w:t>
      </w:r>
    </w:p>
    <w:p w:rsidR="00602107" w:rsidRPr="00B84AC7" w:rsidRDefault="00602107" w:rsidP="00602107">
      <w:r w:rsidRPr="00B84AC7">
        <w:t>Many chlorine-based compounds, such as sodium hypochlorite (NaOCℓ), chlorine (Cℓ</w:t>
      </w:r>
      <w:r w:rsidRPr="00B84AC7">
        <w:rPr>
          <w:vertAlign w:val="subscript"/>
        </w:rPr>
        <w:t>2</w:t>
      </w:r>
      <w:r w:rsidRPr="00B84AC7">
        <w:t>) and chlorine dioxide (CℓO</w:t>
      </w:r>
      <w:r w:rsidRPr="00B84AC7">
        <w:rPr>
          <w:vertAlign w:val="subscript"/>
        </w:rPr>
        <w:t>2</w:t>
      </w:r>
      <w:r w:rsidRPr="00B84AC7">
        <w:t>), are used as bleaches in household cleaning products and for industrial processes.</w:t>
      </w:r>
    </w:p>
    <w:p w:rsidR="00602107" w:rsidRPr="00B84AC7" w:rsidRDefault="00602107" w:rsidP="00602107">
      <w:pPr>
        <w:spacing w:after="0"/>
      </w:pPr>
      <w:r w:rsidRPr="00B84AC7">
        <w:t>Their uses include:</w:t>
      </w:r>
    </w:p>
    <w:p w:rsidR="00602107" w:rsidRPr="00B84AC7" w:rsidRDefault="00602107" w:rsidP="003D2487">
      <w:pPr>
        <w:pStyle w:val="ListParagraph"/>
        <w:numPr>
          <w:ilvl w:val="0"/>
          <w:numId w:val="41"/>
        </w:numPr>
      </w:pPr>
      <w:r w:rsidRPr="00B84AC7">
        <w:t>removing colour (for example, stain removal from clothes)</w:t>
      </w:r>
    </w:p>
    <w:p w:rsidR="00602107" w:rsidRPr="00B84AC7" w:rsidRDefault="00602107" w:rsidP="003D2487">
      <w:pPr>
        <w:pStyle w:val="ListParagraph"/>
        <w:numPr>
          <w:ilvl w:val="0"/>
          <w:numId w:val="41"/>
        </w:numPr>
      </w:pPr>
      <w:r w:rsidRPr="00B84AC7">
        <w:t>whitening paper pulp in the process of making paper</w:t>
      </w:r>
    </w:p>
    <w:p w:rsidR="00602107" w:rsidRPr="00B84AC7" w:rsidRDefault="00602107" w:rsidP="003D2487">
      <w:pPr>
        <w:pStyle w:val="ListParagraph"/>
        <w:numPr>
          <w:ilvl w:val="0"/>
          <w:numId w:val="41"/>
        </w:numPr>
      </w:pPr>
      <w:r w:rsidRPr="00B84AC7">
        <w:t>sterilizing substances (for example, swimming pool water).</w:t>
      </w:r>
    </w:p>
    <w:p w:rsidR="00602107" w:rsidRPr="00B84AC7" w:rsidRDefault="00602107" w:rsidP="00602107">
      <w:r w:rsidRPr="00B84AC7">
        <w:t>These compounds act by oxidising the compounds with which they come into contact. When chlorine gas is used for bleaching, the active ingredient is hypochlorous acid (HOCℓ). This is produced by reaction of the chlorine gas with water. Hydrochloric acid is also produced in the reaction.</w:t>
      </w:r>
    </w:p>
    <w:p w:rsidR="00602107" w:rsidRPr="00B84AC7" w:rsidRDefault="00602107" w:rsidP="00602107">
      <w:r w:rsidRPr="00B84AC7">
        <w:t>To increase the amount of hypochlorous acid produced in this reaction, the water through which the chlorine is bubbled is usually made alkaline by the addition of a small amount of hydroxide ions. chlorine-based bleaches react well at room temperatures.</w:t>
      </w:r>
    </w:p>
    <w:p w:rsidR="00602107" w:rsidRPr="00B84AC7" w:rsidRDefault="00602107" w:rsidP="00602107">
      <w:r w:rsidRPr="00B84AC7">
        <w:t>A disadvantage of chlorine bleaches is the potential for highly poisonous dioxins to be produced by reaction with organic compounds. Peroxide bleaches are environmentally more acceptable because they produce oxygen and water.</w:t>
      </w:r>
    </w:p>
    <w:p w:rsidR="00602107" w:rsidRPr="00B84AC7" w:rsidRDefault="00602107" w:rsidP="00602107">
      <w:r w:rsidRPr="00B84AC7">
        <w:t>Hydrogen peroxide is a liquid, but sodium percarbonate (2Na</w:t>
      </w:r>
      <w:r w:rsidRPr="00B84AC7">
        <w:rPr>
          <w:vertAlign w:val="subscript"/>
        </w:rPr>
        <w:t>2</w:t>
      </w:r>
      <w:r w:rsidRPr="00B84AC7">
        <w:t>CO</w:t>
      </w:r>
      <w:r w:rsidRPr="00B84AC7">
        <w:rPr>
          <w:vertAlign w:val="subscript"/>
        </w:rPr>
        <w:t>3</w:t>
      </w:r>
      <w:r w:rsidRPr="00B84AC7">
        <w:sym w:font="Symbol" w:char="F0D7"/>
      </w:r>
      <w:r w:rsidRPr="00B84AC7">
        <w:t>3H</w:t>
      </w:r>
      <w:r w:rsidRPr="00B84AC7">
        <w:rPr>
          <w:vertAlign w:val="subscript"/>
        </w:rPr>
        <w:t>2</w:t>
      </w:r>
      <w:r w:rsidRPr="00B84AC7">
        <w:t>O</w:t>
      </w:r>
      <w:r w:rsidRPr="00B84AC7">
        <w:rPr>
          <w:vertAlign w:val="subscript"/>
        </w:rPr>
        <w:t>2</w:t>
      </w:r>
      <w:r w:rsidRPr="00B84AC7">
        <w:t>) and sodium perborate (NaBO</w:t>
      </w:r>
      <w:r w:rsidRPr="00B84AC7">
        <w:rPr>
          <w:vertAlign w:val="subscript"/>
        </w:rPr>
        <w:t>3</w:t>
      </w:r>
      <w:r w:rsidRPr="00B84AC7">
        <w:sym w:font="Symbol" w:char="F0D7"/>
      </w:r>
      <w:r w:rsidRPr="00B84AC7">
        <w:t>H</w:t>
      </w:r>
      <w:r w:rsidRPr="00B84AC7">
        <w:rPr>
          <w:vertAlign w:val="subscript"/>
        </w:rPr>
        <w:t>2</w:t>
      </w:r>
      <w:r w:rsidRPr="00B84AC7">
        <w:t>O) are solid peroxide bleaches that release hydrogen peroxide when dissolved in water. A disadvantage of peroxide bleaches is the need for high temperatures for them to react.</w:t>
      </w:r>
    </w:p>
    <w:p w:rsidR="00602107" w:rsidRPr="00B84AC7" w:rsidRDefault="00602107" w:rsidP="00602107">
      <w:r w:rsidRPr="00B84AC7">
        <w:t>The development of molecules known as tetra-amido macrocyclic ligand-activators (TAMLs) that function as catalysts has enabled the hydrogen peroxide bleaching reaction to occur at much lower temperatures.</w:t>
      </w:r>
    </w:p>
    <w:p w:rsidR="00602107" w:rsidRPr="00B84AC7" w:rsidRDefault="00602107" w:rsidP="003D2487">
      <w:pPr>
        <w:pStyle w:val="ListParagraph"/>
        <w:numPr>
          <w:ilvl w:val="0"/>
          <w:numId w:val="39"/>
        </w:numPr>
        <w:tabs>
          <w:tab w:val="right" w:pos="10490"/>
        </w:tabs>
      </w:pPr>
      <w:r w:rsidRPr="00B84AC7">
        <w:t>Write the balanced equation for the reaction of chlorine gas with water.</w:t>
      </w:r>
      <w:r w:rsidRPr="00B84AC7">
        <w:tab/>
        <w:t>(1 mark)</w:t>
      </w:r>
    </w:p>
    <w:p w:rsidR="00602107" w:rsidRPr="00B84AC7" w:rsidRDefault="00602107" w:rsidP="00602107">
      <w:pPr>
        <w:pStyle w:val="ListParagraph"/>
        <w:tabs>
          <w:tab w:val="right" w:pos="10490"/>
        </w:tabs>
      </w:pPr>
    </w:p>
    <w:p w:rsidR="00602107" w:rsidRPr="00B84AC7" w:rsidRDefault="00602107" w:rsidP="00602107">
      <w:pPr>
        <w:pStyle w:val="ListParagraph"/>
        <w:tabs>
          <w:tab w:val="right" w:leader="dot" w:pos="10490"/>
        </w:tabs>
      </w:pPr>
      <w:r w:rsidRPr="00B84AC7">
        <w:tab/>
      </w:r>
    </w:p>
    <w:p w:rsidR="00602107" w:rsidRPr="00B84AC7" w:rsidRDefault="00602107" w:rsidP="00602107">
      <w:pPr>
        <w:pStyle w:val="ListParagraph"/>
        <w:tabs>
          <w:tab w:val="right" w:leader="dot" w:pos="10490"/>
        </w:tabs>
      </w:pPr>
    </w:p>
    <w:p w:rsidR="00602107" w:rsidRPr="00B84AC7" w:rsidRDefault="00602107" w:rsidP="003D2487">
      <w:pPr>
        <w:pStyle w:val="ListParagraph"/>
        <w:numPr>
          <w:ilvl w:val="0"/>
          <w:numId w:val="39"/>
        </w:numPr>
        <w:tabs>
          <w:tab w:val="right" w:pos="10490"/>
        </w:tabs>
      </w:pPr>
      <w:r w:rsidRPr="00B84AC7">
        <w:t>Explain briefly how the addition of hydroxide ions to the water through which the chlorine is bubbled will increase the amount of hypochlorous acid produced.</w:t>
      </w:r>
      <w:r w:rsidRPr="00B84AC7">
        <w:tab/>
        <w:t>(3 marks)</w:t>
      </w:r>
    </w:p>
    <w:p w:rsidR="00602107" w:rsidRPr="00B84AC7" w:rsidRDefault="00602107" w:rsidP="00602107">
      <w:pPr>
        <w:pStyle w:val="ListParagraph"/>
        <w:tabs>
          <w:tab w:val="right" w:pos="10490"/>
        </w:tabs>
      </w:pPr>
    </w:p>
    <w:p w:rsidR="00602107" w:rsidRPr="00B84AC7" w:rsidRDefault="00602107" w:rsidP="00602107">
      <w:pPr>
        <w:pStyle w:val="ListParagraph"/>
        <w:tabs>
          <w:tab w:val="right" w:leader="dot" w:pos="10490"/>
        </w:tabs>
        <w:spacing w:line="240" w:lineRule="auto"/>
      </w:pPr>
      <w:r w:rsidRPr="00B84AC7">
        <w:tab/>
      </w:r>
      <w:r w:rsidRPr="00B84AC7">
        <w:br/>
      </w:r>
    </w:p>
    <w:p w:rsidR="00602107" w:rsidRPr="00B84AC7" w:rsidRDefault="00602107" w:rsidP="00602107">
      <w:pPr>
        <w:pStyle w:val="ListParagraph"/>
        <w:tabs>
          <w:tab w:val="right" w:leader="dot" w:pos="10490"/>
        </w:tabs>
        <w:spacing w:line="240" w:lineRule="auto"/>
      </w:pPr>
      <w:r w:rsidRPr="00B84AC7">
        <w:tab/>
      </w:r>
      <w:r w:rsidRPr="00B84AC7">
        <w:br/>
      </w:r>
    </w:p>
    <w:p w:rsidR="00602107" w:rsidRPr="00B84AC7" w:rsidRDefault="00602107" w:rsidP="00602107">
      <w:pPr>
        <w:pStyle w:val="ListParagraph"/>
        <w:tabs>
          <w:tab w:val="right" w:leader="dot" w:pos="10490"/>
        </w:tabs>
        <w:spacing w:line="240" w:lineRule="auto"/>
      </w:pPr>
      <w:r w:rsidRPr="00B84AC7">
        <w:tab/>
      </w:r>
      <w:r w:rsidRPr="00B84AC7">
        <w:br/>
      </w:r>
    </w:p>
    <w:p w:rsidR="00602107" w:rsidRPr="00B84AC7" w:rsidRDefault="00602107" w:rsidP="00602107">
      <w:pPr>
        <w:pStyle w:val="ListParagraph"/>
        <w:tabs>
          <w:tab w:val="right" w:leader="dot" w:pos="10490"/>
        </w:tabs>
        <w:spacing w:line="240" w:lineRule="auto"/>
      </w:pPr>
      <w:r w:rsidRPr="00B84AC7">
        <w:tab/>
      </w:r>
      <w:r w:rsidRPr="00B84AC7">
        <w:br/>
      </w:r>
    </w:p>
    <w:p w:rsidR="00602107" w:rsidRPr="00B84AC7" w:rsidRDefault="00602107" w:rsidP="00602107">
      <w:pPr>
        <w:pStyle w:val="ListParagraph"/>
        <w:tabs>
          <w:tab w:val="right" w:leader="dot" w:pos="10490"/>
        </w:tabs>
        <w:spacing w:line="240" w:lineRule="auto"/>
      </w:pPr>
      <w:r w:rsidRPr="00B84AC7">
        <w:tab/>
      </w:r>
      <w:r w:rsidRPr="00B84AC7">
        <w:br/>
      </w:r>
    </w:p>
    <w:p w:rsidR="00602107" w:rsidRPr="00B84AC7" w:rsidRDefault="00602107" w:rsidP="00602107">
      <w:pPr>
        <w:pStyle w:val="ListParagraph"/>
        <w:tabs>
          <w:tab w:val="right" w:leader="dot" w:pos="10490"/>
        </w:tabs>
        <w:spacing w:line="240" w:lineRule="auto"/>
      </w:pPr>
      <w:r w:rsidRPr="00B84AC7">
        <w:tab/>
      </w:r>
    </w:p>
    <w:p w:rsidR="00602107" w:rsidRPr="00B84AC7" w:rsidRDefault="00602107" w:rsidP="003D2487">
      <w:pPr>
        <w:pStyle w:val="ListParagraph"/>
        <w:numPr>
          <w:ilvl w:val="0"/>
          <w:numId w:val="42"/>
        </w:numPr>
        <w:tabs>
          <w:tab w:val="right" w:pos="10490"/>
        </w:tabs>
      </w:pPr>
      <w:r w:rsidRPr="00B84AC7">
        <w:lastRenderedPageBreak/>
        <w:t>Compare the activation energy for oxidation reactions involving chlorine-based bleaches to those using peroxide-based bleaches (in the absence of catalysts). Explain the reasons for your answer.</w:t>
      </w:r>
    </w:p>
    <w:p w:rsidR="00602107" w:rsidRPr="00B84AC7" w:rsidRDefault="00602107" w:rsidP="00602107">
      <w:pPr>
        <w:pStyle w:val="ListParagraph"/>
        <w:tabs>
          <w:tab w:val="right" w:pos="10490"/>
        </w:tabs>
      </w:pPr>
      <w:r w:rsidRPr="00B84AC7">
        <w:tab/>
        <w:t>(2 marks)</w:t>
      </w:r>
      <w:r w:rsidRPr="00B84AC7">
        <w:br/>
      </w:r>
    </w:p>
    <w:p w:rsidR="00602107" w:rsidRPr="00B84AC7" w:rsidRDefault="00602107" w:rsidP="00602107">
      <w:pPr>
        <w:pStyle w:val="ListParagraph"/>
        <w:tabs>
          <w:tab w:val="right" w:leader="dot" w:pos="10490"/>
        </w:tabs>
        <w:spacing w:line="240" w:lineRule="auto"/>
      </w:pPr>
      <w:r w:rsidRPr="00B84AC7">
        <w:tab/>
      </w:r>
      <w:r w:rsidRPr="00B84AC7">
        <w:br/>
      </w:r>
      <w:r w:rsidRPr="00B84AC7">
        <w:br/>
      </w:r>
      <w:r w:rsidRPr="00B84AC7">
        <w:tab/>
      </w:r>
      <w:r w:rsidRPr="00B84AC7">
        <w:br/>
      </w:r>
    </w:p>
    <w:p w:rsidR="00602107" w:rsidRPr="00B84AC7" w:rsidRDefault="00602107" w:rsidP="00602107">
      <w:pPr>
        <w:pStyle w:val="ListParagraph"/>
        <w:tabs>
          <w:tab w:val="right" w:leader="dot" w:pos="10490"/>
        </w:tabs>
        <w:spacing w:line="240" w:lineRule="auto"/>
      </w:pPr>
      <w:r w:rsidRPr="00B84AC7">
        <w:tab/>
      </w:r>
      <w:r w:rsidRPr="00B84AC7">
        <w:br/>
      </w:r>
    </w:p>
    <w:p w:rsidR="00602107" w:rsidRPr="00B84AC7" w:rsidRDefault="00602107" w:rsidP="00602107">
      <w:pPr>
        <w:pStyle w:val="ListParagraph"/>
        <w:tabs>
          <w:tab w:val="right" w:leader="dot" w:pos="10490"/>
        </w:tabs>
        <w:spacing w:line="240" w:lineRule="auto"/>
      </w:pPr>
      <w:r w:rsidRPr="00B84AC7">
        <w:tab/>
      </w:r>
    </w:p>
    <w:p w:rsidR="00602107" w:rsidRPr="00B84AC7" w:rsidRDefault="00602107" w:rsidP="00602107">
      <w:pPr>
        <w:pStyle w:val="ListParagraph"/>
        <w:tabs>
          <w:tab w:val="right" w:leader="dot" w:pos="10490"/>
        </w:tabs>
        <w:spacing w:line="240" w:lineRule="auto"/>
      </w:pPr>
    </w:p>
    <w:p w:rsidR="00602107" w:rsidRPr="00B84AC7" w:rsidRDefault="00602107" w:rsidP="003D2487">
      <w:pPr>
        <w:pStyle w:val="ListParagraph"/>
        <w:numPr>
          <w:ilvl w:val="0"/>
          <w:numId w:val="42"/>
        </w:numPr>
        <w:tabs>
          <w:tab w:val="right" w:pos="10490"/>
        </w:tabs>
      </w:pPr>
      <w:r w:rsidRPr="00B84AC7">
        <w:t>Draw a fully labeled energy profile diagram showing the progress of the decomposition of hydrogen peroxide with and without TAML molecules.</w:t>
      </w:r>
    </w:p>
    <w:p w:rsidR="00602107" w:rsidRPr="00B84AC7" w:rsidRDefault="00602107" w:rsidP="00602107">
      <w:pPr>
        <w:pStyle w:val="ListParagraph"/>
        <w:tabs>
          <w:tab w:val="right" w:pos="10490"/>
        </w:tabs>
      </w:pPr>
    </w:p>
    <w:p w:rsidR="00602107" w:rsidRPr="00B84AC7" w:rsidRDefault="00602107" w:rsidP="00602107">
      <w:pPr>
        <w:pStyle w:val="ListParagraph"/>
        <w:tabs>
          <w:tab w:val="right" w:pos="10490"/>
        </w:tabs>
      </w:pPr>
      <w:r w:rsidRPr="00B84AC7">
        <w:t>The equation for the reaction is  2 H</w:t>
      </w:r>
      <w:r w:rsidRPr="00B84AC7">
        <w:rPr>
          <w:vertAlign w:val="subscript"/>
        </w:rPr>
        <w:t>2</w:t>
      </w:r>
      <w:r w:rsidRPr="00B84AC7">
        <w:t>O</w:t>
      </w:r>
      <w:r w:rsidRPr="00B84AC7">
        <w:rPr>
          <w:vertAlign w:val="subscript"/>
        </w:rPr>
        <w:t>2</w:t>
      </w:r>
      <w:r w:rsidRPr="00B84AC7">
        <w:t xml:space="preserve">  </w:t>
      </w:r>
      <w:r w:rsidRPr="00B84AC7">
        <w:sym w:font="Wingdings" w:char="F0E0"/>
      </w:r>
      <w:r w:rsidRPr="00B84AC7">
        <w:t xml:space="preserve">  2 H</w:t>
      </w:r>
      <w:r w:rsidRPr="00B84AC7">
        <w:rPr>
          <w:vertAlign w:val="subscript"/>
        </w:rPr>
        <w:t>2</w:t>
      </w:r>
      <w:r w:rsidRPr="00B84AC7">
        <w:t>O  +  O</w:t>
      </w:r>
      <w:r w:rsidRPr="00B84AC7">
        <w:rPr>
          <w:vertAlign w:val="subscript"/>
        </w:rPr>
        <w:t>2</w:t>
      </w:r>
      <w:r w:rsidRPr="00B84AC7">
        <w:t xml:space="preserve">  +  energy.</w:t>
      </w:r>
      <w:r w:rsidRPr="00B84AC7">
        <w:tab/>
        <w:t>(4 marks)</w:t>
      </w:r>
      <w:r w:rsidRPr="00B84AC7">
        <w:br/>
      </w:r>
    </w:p>
    <w:p w:rsidR="00602107" w:rsidRPr="00B84AC7" w:rsidRDefault="00602107" w:rsidP="00602107">
      <w:pPr>
        <w:ind w:firstLine="720"/>
        <w:rPr>
          <w:rStyle w:val="Heading1Char"/>
          <w:u w:val="none"/>
        </w:rPr>
      </w:pPr>
      <w:r w:rsidRPr="00B84AC7">
        <w:rPr>
          <w:rStyle w:val="Heading1Char"/>
          <w:noProof/>
          <w:u w:val="none"/>
          <w:lang w:val="en-AU" w:eastAsia="en-AU"/>
        </w:rPr>
        <mc:AlternateContent>
          <mc:Choice Requires="wps">
            <w:drawing>
              <wp:inline distT="0" distB="0" distL="0" distR="0" wp14:anchorId="14425F8B" wp14:editId="5158135D">
                <wp:extent cx="6345687" cy="4995080"/>
                <wp:effectExtent l="0" t="0" r="17145" b="2413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5687" cy="4995080"/>
                        </a:xfrm>
                        <a:prstGeom prst="rect">
                          <a:avLst/>
                        </a:prstGeom>
                        <a:solidFill>
                          <a:srgbClr val="FFFFFF"/>
                        </a:solidFill>
                        <a:ln w="9525">
                          <a:solidFill>
                            <a:srgbClr val="000000"/>
                          </a:solidFill>
                          <a:miter lim="800000"/>
                          <a:headEnd/>
                          <a:tailEnd/>
                        </a:ln>
                      </wps:spPr>
                      <wps:txbx>
                        <w:txbxContent>
                          <w:p w:rsidR="00AC7A73" w:rsidRDefault="00AC7A73" w:rsidP="00602107">
                            <w:r>
                              <w:t xml:space="preserve"> </w:t>
                            </w:r>
                          </w:p>
                          <w:p w:rsidR="00AC7A73" w:rsidRDefault="00AC7A73" w:rsidP="00602107"/>
                          <w:p w:rsidR="00AC7A73" w:rsidRDefault="00AC7A73" w:rsidP="00602107"/>
                          <w:p w:rsidR="00AC7A73" w:rsidRDefault="00AC7A73" w:rsidP="00602107"/>
                          <w:p w:rsidR="00AC7A73" w:rsidRDefault="00AC7A73" w:rsidP="00602107"/>
                          <w:p w:rsidR="00AC7A73" w:rsidRDefault="00AC7A73" w:rsidP="00602107"/>
                          <w:p w:rsidR="00AC7A73" w:rsidRDefault="00AC7A73" w:rsidP="00602107"/>
                          <w:p w:rsidR="00AC7A73" w:rsidRDefault="00AC7A73" w:rsidP="00602107"/>
                          <w:p w:rsidR="00AC7A73" w:rsidRDefault="00AC7A73" w:rsidP="00602107"/>
                          <w:p w:rsidR="00AC7A73" w:rsidRDefault="00AC7A73" w:rsidP="00602107"/>
                          <w:p w:rsidR="00AC7A73" w:rsidRDefault="00AC7A73" w:rsidP="00602107"/>
                          <w:p w:rsidR="00AC7A73" w:rsidRDefault="00AC7A73" w:rsidP="00602107"/>
                          <w:p w:rsidR="00AC7A73" w:rsidRDefault="00AC7A73" w:rsidP="00602107"/>
                          <w:p w:rsidR="00AC7A73" w:rsidRDefault="00AC7A73" w:rsidP="00602107"/>
                          <w:p w:rsidR="00AC7A73" w:rsidRDefault="00AC7A73" w:rsidP="00602107"/>
                        </w:txbxContent>
                      </wps:txbx>
                      <wps:bodyPr rot="0" vert="horz" wrap="square" lIns="91440" tIns="45720" rIns="91440" bIns="45720" anchor="t" anchorCtr="0">
                        <a:spAutoFit/>
                      </wps:bodyPr>
                    </wps:wsp>
                  </a:graphicData>
                </a:graphic>
              </wp:inline>
            </w:drawing>
          </mc:Choice>
          <mc:Fallback>
            <w:pict>
              <v:shape id="_x0000_s1443" type="#_x0000_t202" style="width:499.65pt;height:39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">
                <v:textbox style="mso-fit-shape-to-text:t">
                  <w:txbxContent>
                    <w:p w:rsidR="00AC7A73" w:rsidRDefault="00AC7A73" w:rsidP="00602107">
                      <w:r>
                        <w:t xml:space="preserve"> </w:t>
                      </w:r>
                    </w:p>
                    <w:p w:rsidR="00AC7A73" w:rsidRDefault="00AC7A73" w:rsidP="00602107"/>
                    <w:p w:rsidR="00AC7A73" w:rsidRDefault="00AC7A73" w:rsidP="00602107"/>
                    <w:p w:rsidR="00AC7A73" w:rsidRDefault="00AC7A73" w:rsidP="00602107"/>
                    <w:p w:rsidR="00AC7A73" w:rsidRDefault="00AC7A73" w:rsidP="00602107"/>
                    <w:p w:rsidR="00AC7A73" w:rsidRDefault="00AC7A73" w:rsidP="00602107"/>
                    <w:p w:rsidR="00AC7A73" w:rsidRDefault="00AC7A73" w:rsidP="00602107"/>
                    <w:p w:rsidR="00AC7A73" w:rsidRDefault="00AC7A73" w:rsidP="00602107"/>
                    <w:p w:rsidR="00AC7A73" w:rsidRDefault="00AC7A73" w:rsidP="00602107"/>
                    <w:p w:rsidR="00AC7A73" w:rsidRDefault="00AC7A73" w:rsidP="00602107"/>
                    <w:p w:rsidR="00AC7A73" w:rsidRDefault="00AC7A73" w:rsidP="00602107"/>
                    <w:p w:rsidR="00AC7A73" w:rsidRDefault="00AC7A73" w:rsidP="00602107"/>
                    <w:p w:rsidR="00AC7A73" w:rsidRDefault="00AC7A73" w:rsidP="00602107"/>
                    <w:p w:rsidR="00AC7A73" w:rsidRDefault="00AC7A73" w:rsidP="00602107"/>
                    <w:p w:rsidR="00AC7A73" w:rsidRDefault="00AC7A73" w:rsidP="00602107"/>
                  </w:txbxContent>
                </v:textbox>
                <w10:anchorlock/>
              </v:shape>
            </w:pict>
          </mc:Fallback>
        </mc:AlternateContent>
      </w:r>
    </w:p>
    <w:p w:rsidR="001E6ED2" w:rsidRPr="00B84AC7" w:rsidRDefault="00602107" w:rsidP="001E6ED2">
      <w:pPr>
        <w:tabs>
          <w:tab w:val="right" w:leader="dot" w:pos="10490"/>
        </w:tabs>
        <w:spacing w:line="240" w:lineRule="auto"/>
        <w:rPr>
          <w:b/>
        </w:rPr>
      </w:pPr>
      <w:r w:rsidRPr="00B84AC7">
        <w:rPr>
          <w:b/>
        </w:rPr>
        <w:br w:type="column"/>
      </w:r>
      <w:r w:rsidR="001E6ED2" w:rsidRPr="00B84AC7">
        <w:rPr>
          <w:b/>
        </w:rPr>
        <w:lastRenderedPageBreak/>
        <w:t>VCE 2004 Q5:</w:t>
      </w:r>
    </w:p>
    <w:p w:rsidR="001E6ED2" w:rsidRPr="00B84AC7" w:rsidRDefault="001E6ED2" w:rsidP="001E6ED2">
      <w:pPr>
        <w:tabs>
          <w:tab w:val="right" w:leader="dot" w:pos="10490"/>
        </w:tabs>
        <w:spacing w:line="240" w:lineRule="auto"/>
      </w:pPr>
      <w:r w:rsidRPr="00B84AC7">
        <w:t>The industrial production of sulfuric acid can be described as a four-stage process beginning with the burning of raw sulfur with oxygen.</w:t>
      </w:r>
    </w:p>
    <w:p w:rsidR="001E6ED2" w:rsidRPr="00B84AC7" w:rsidRDefault="001E6ED2" w:rsidP="003D2487">
      <w:pPr>
        <w:pStyle w:val="ListParagraph"/>
        <w:numPr>
          <w:ilvl w:val="0"/>
          <w:numId w:val="65"/>
        </w:numPr>
        <w:tabs>
          <w:tab w:val="right" w:pos="10490"/>
        </w:tabs>
      </w:pPr>
      <w:r w:rsidRPr="00B84AC7">
        <w:rPr>
          <w:b/>
        </w:rPr>
        <w:t>Stage 1: The burning of sulfur</w:t>
      </w:r>
    </w:p>
    <w:p w:rsidR="001E6ED2" w:rsidRPr="00B84AC7" w:rsidRDefault="001E6ED2" w:rsidP="001E6ED2">
      <w:pPr>
        <w:pStyle w:val="ListParagraph"/>
        <w:tabs>
          <w:tab w:val="right" w:pos="10490"/>
        </w:tabs>
      </w:pPr>
      <w:r w:rsidRPr="00B84AC7">
        <w:t xml:space="preserve">Give the equation for the burning of sulfur in oxygen. </w:t>
      </w:r>
      <w:r w:rsidRPr="00B84AC7">
        <w:tab/>
        <w:t xml:space="preserve">(1 mark) </w:t>
      </w:r>
    </w:p>
    <w:p w:rsidR="001E6ED2" w:rsidRPr="00B84AC7" w:rsidRDefault="001E6ED2" w:rsidP="001E6ED2">
      <w:pPr>
        <w:pStyle w:val="ListParagraph"/>
        <w:tabs>
          <w:tab w:val="right" w:pos="10490"/>
        </w:tabs>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tabs>
          <w:tab w:val="right" w:leader="dot" w:pos="10490"/>
        </w:tabs>
        <w:spacing w:line="240" w:lineRule="auto"/>
      </w:pPr>
    </w:p>
    <w:p w:rsidR="001E6ED2" w:rsidRPr="00B84AC7" w:rsidRDefault="001E6ED2" w:rsidP="003D2487">
      <w:pPr>
        <w:pStyle w:val="ListParagraph"/>
        <w:numPr>
          <w:ilvl w:val="0"/>
          <w:numId w:val="65"/>
        </w:numPr>
        <w:tabs>
          <w:tab w:val="right" w:pos="10490"/>
        </w:tabs>
      </w:pPr>
      <w:r w:rsidRPr="00B84AC7">
        <w:rPr>
          <w:b/>
        </w:rPr>
        <w:t>Stage 2: The oxidation of sulfur from SO</w:t>
      </w:r>
      <w:r w:rsidRPr="00B84AC7">
        <w:rPr>
          <w:b/>
          <w:vertAlign w:val="subscript"/>
        </w:rPr>
        <w:t>2</w:t>
      </w:r>
      <w:r w:rsidRPr="00B84AC7">
        <w:rPr>
          <w:b/>
        </w:rPr>
        <w:t xml:space="preserve"> to SO</w:t>
      </w:r>
      <w:r w:rsidRPr="00B84AC7">
        <w:rPr>
          <w:b/>
          <w:vertAlign w:val="subscript"/>
        </w:rPr>
        <w:t>3</w:t>
      </w:r>
      <w:r w:rsidRPr="00B84AC7">
        <w:rPr>
          <w:b/>
        </w:rPr>
        <w:t>.</w:t>
      </w:r>
    </w:p>
    <w:p w:rsidR="001E6ED2" w:rsidRPr="00B84AC7" w:rsidRDefault="001E6ED2" w:rsidP="001E6ED2">
      <w:pPr>
        <w:pStyle w:val="ListParagraph"/>
        <w:tabs>
          <w:tab w:val="right" w:pos="10490"/>
        </w:tabs>
      </w:pPr>
      <w:r w:rsidRPr="00B84AC7">
        <w:t xml:space="preserve">i. Give the equation for this reaction. </w:t>
      </w:r>
      <w:r w:rsidRPr="00B84AC7">
        <w:tab/>
        <w:t xml:space="preserve">(1 mark) </w:t>
      </w:r>
    </w:p>
    <w:p w:rsidR="001E6ED2" w:rsidRPr="00B84AC7" w:rsidRDefault="001E6ED2" w:rsidP="001E6ED2">
      <w:pPr>
        <w:pStyle w:val="ListParagraph"/>
        <w:tabs>
          <w:tab w:val="right" w:pos="10490"/>
        </w:tabs>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tabs>
          <w:tab w:val="right" w:leader="dot" w:pos="10490"/>
        </w:tabs>
        <w:spacing w:line="240" w:lineRule="auto"/>
      </w:pPr>
    </w:p>
    <w:p w:rsidR="001E6ED2" w:rsidRPr="00B84AC7" w:rsidRDefault="001E6ED2" w:rsidP="001E6ED2">
      <w:pPr>
        <w:pStyle w:val="ListParagraph"/>
        <w:tabs>
          <w:tab w:val="right" w:pos="10490"/>
        </w:tabs>
      </w:pPr>
      <w:r w:rsidRPr="00B84AC7">
        <w:t xml:space="preserve">ii. What goes wrong in the industrial process if the temperature for this stage of the process is too high, and why? </w:t>
      </w:r>
      <w:r w:rsidRPr="00B84AC7">
        <w:tab/>
        <w:t xml:space="preserve">(2 marks) </w:t>
      </w:r>
    </w:p>
    <w:p w:rsidR="001E6ED2" w:rsidRPr="00B84AC7" w:rsidRDefault="001E6ED2" w:rsidP="001E6ED2">
      <w:pPr>
        <w:pStyle w:val="ListParagraph"/>
        <w:tabs>
          <w:tab w:val="right" w:pos="10490"/>
        </w:tabs>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pos="10490"/>
        </w:tabs>
      </w:pPr>
      <w:r w:rsidRPr="00B84AC7">
        <w:t xml:space="preserve">iii. What goes wrong in the industrial process if the temperature for this stage of the process is too low, and why? </w:t>
      </w:r>
      <w:r w:rsidRPr="00B84AC7">
        <w:tab/>
        <w:t xml:space="preserve">(2 marks) </w:t>
      </w:r>
    </w:p>
    <w:p w:rsidR="001E6ED2" w:rsidRPr="00B84AC7" w:rsidRDefault="001E6ED2" w:rsidP="001E6ED2">
      <w:pPr>
        <w:pStyle w:val="ListParagraph"/>
        <w:tabs>
          <w:tab w:val="right" w:pos="10490"/>
        </w:tabs>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3D2487">
      <w:pPr>
        <w:pStyle w:val="ListParagraph"/>
        <w:numPr>
          <w:ilvl w:val="0"/>
          <w:numId w:val="65"/>
        </w:numPr>
        <w:tabs>
          <w:tab w:val="right" w:pos="10490"/>
        </w:tabs>
      </w:pPr>
      <w:r w:rsidRPr="00B84AC7">
        <w:br w:type="column"/>
      </w:r>
      <w:r w:rsidRPr="00B84AC7">
        <w:rPr>
          <w:b/>
        </w:rPr>
        <w:lastRenderedPageBreak/>
        <w:t>Stage 3: The conversion of SO</w:t>
      </w:r>
      <w:r w:rsidRPr="00B84AC7">
        <w:rPr>
          <w:b/>
          <w:vertAlign w:val="subscript"/>
        </w:rPr>
        <w:t>3</w:t>
      </w:r>
      <w:r w:rsidRPr="00B84AC7">
        <w:rPr>
          <w:b/>
        </w:rPr>
        <w:t xml:space="preserve"> from a gaseous form to a liquid form by reacting the gas with a suitable solvent.</w:t>
      </w:r>
    </w:p>
    <w:p w:rsidR="001E6ED2" w:rsidRPr="00B84AC7" w:rsidRDefault="001E6ED2" w:rsidP="001E6ED2">
      <w:pPr>
        <w:pStyle w:val="ListParagraph"/>
        <w:tabs>
          <w:tab w:val="right" w:pos="10490"/>
        </w:tabs>
      </w:pPr>
      <w:r w:rsidRPr="00B84AC7">
        <w:t xml:space="preserve">i. Give the chemical equation for this process. </w:t>
      </w:r>
      <w:r w:rsidRPr="00B84AC7">
        <w:tab/>
        <w:t xml:space="preserve">(1 mark) </w:t>
      </w:r>
    </w:p>
    <w:p w:rsidR="001E6ED2" w:rsidRPr="00B84AC7" w:rsidRDefault="001E6ED2" w:rsidP="001E6ED2">
      <w:pPr>
        <w:pStyle w:val="ListParagraph"/>
        <w:tabs>
          <w:tab w:val="right" w:pos="10490"/>
        </w:tabs>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tabs>
          <w:tab w:val="right" w:leader="dot" w:pos="10490"/>
        </w:tabs>
        <w:spacing w:line="240" w:lineRule="auto"/>
      </w:pPr>
    </w:p>
    <w:p w:rsidR="001E6ED2" w:rsidRPr="00B84AC7" w:rsidRDefault="001E6ED2" w:rsidP="001E6ED2">
      <w:pPr>
        <w:pStyle w:val="ListParagraph"/>
        <w:tabs>
          <w:tab w:val="right" w:pos="10490"/>
        </w:tabs>
      </w:pPr>
      <w:r w:rsidRPr="00B84AC7">
        <w:t xml:space="preserve">ii. Explain why water is not used as a solvent for this process. </w:t>
      </w:r>
      <w:r w:rsidRPr="00B84AC7">
        <w:tab/>
        <w:t xml:space="preserve">(1 mark) </w:t>
      </w:r>
    </w:p>
    <w:p w:rsidR="001E6ED2" w:rsidRPr="00B84AC7" w:rsidRDefault="001E6ED2" w:rsidP="001E6ED2">
      <w:pPr>
        <w:pStyle w:val="ListParagraph"/>
        <w:tabs>
          <w:tab w:val="right" w:pos="10490"/>
        </w:tabs>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leader="dot" w:pos="10490"/>
        </w:tabs>
        <w:spacing w:line="240" w:lineRule="auto"/>
      </w:pPr>
    </w:p>
    <w:p w:rsidR="001E6ED2" w:rsidRPr="00B84AC7" w:rsidRDefault="001E6ED2" w:rsidP="003D2487">
      <w:pPr>
        <w:pStyle w:val="ListParagraph"/>
        <w:numPr>
          <w:ilvl w:val="0"/>
          <w:numId w:val="65"/>
        </w:numPr>
        <w:tabs>
          <w:tab w:val="right" w:pos="10490"/>
        </w:tabs>
      </w:pPr>
      <w:r w:rsidRPr="00B84AC7">
        <w:rPr>
          <w:b/>
        </w:rPr>
        <w:t>Stage 4: The production of liquid sulfuric acid</w:t>
      </w:r>
    </w:p>
    <w:p w:rsidR="001E6ED2" w:rsidRPr="00B84AC7" w:rsidRDefault="001E6ED2" w:rsidP="001E6ED2">
      <w:pPr>
        <w:pStyle w:val="ListParagraph"/>
        <w:tabs>
          <w:tab w:val="right" w:pos="10490"/>
        </w:tabs>
      </w:pPr>
      <w:r w:rsidRPr="00B84AC7">
        <w:t xml:space="preserve">Give the chemical equation for this process. </w:t>
      </w:r>
      <w:r w:rsidRPr="00B84AC7">
        <w:tab/>
        <w:t xml:space="preserve">(1 mark) </w:t>
      </w:r>
    </w:p>
    <w:p w:rsidR="001E6ED2" w:rsidRPr="00B84AC7" w:rsidRDefault="001E6ED2" w:rsidP="001E6ED2">
      <w:pPr>
        <w:pStyle w:val="ListParagraph"/>
        <w:tabs>
          <w:tab w:val="right" w:pos="10490"/>
        </w:tabs>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206D98">
      <w:pPr>
        <w:rPr>
          <w:b/>
        </w:rPr>
      </w:pPr>
    </w:p>
    <w:p w:rsidR="00A2301B" w:rsidRPr="00B84AC7" w:rsidRDefault="001E6ED2" w:rsidP="00206D98">
      <w:pPr>
        <w:rPr>
          <w:b/>
        </w:rPr>
      </w:pPr>
      <w:r w:rsidRPr="00B84AC7">
        <w:rPr>
          <w:b/>
        </w:rPr>
        <w:br w:type="column"/>
      </w:r>
      <w:r w:rsidR="00B80739" w:rsidRPr="00B84AC7">
        <w:rPr>
          <w:b/>
        </w:rPr>
        <w:lastRenderedPageBreak/>
        <w:t>WACE 2010 Q42:</w:t>
      </w:r>
    </w:p>
    <w:p w:rsidR="00B80739" w:rsidRPr="00B84AC7" w:rsidRDefault="00B80739" w:rsidP="00206D98">
      <w:r w:rsidRPr="00B84AC7">
        <w:t>Nitric acid is manufactured by the Ostwald process.</w:t>
      </w:r>
    </w:p>
    <w:p w:rsidR="00B80739" w:rsidRPr="00B84AC7" w:rsidRDefault="00B80739" w:rsidP="00206D98">
      <w:r w:rsidRPr="00B84AC7">
        <w:t>In the first step, ammonia gas reacts with oxygen gas to produce nitric oxide in the presence of a catalyst such as platinum with 10% rhodium. This reaction is carried out at a temperature of approximately 900 °C and at a pressure of approximately 10 atmospheres.</w:t>
      </w:r>
    </w:p>
    <w:p w:rsidR="00B80739" w:rsidRPr="00B84AC7" w:rsidRDefault="00B80739" w:rsidP="00B80739">
      <w:pPr>
        <w:jc w:val="center"/>
      </w:pPr>
      <w:r w:rsidRPr="00B84AC7">
        <w:t>4 NH</w:t>
      </w:r>
      <w:r w:rsidRPr="00B84AC7">
        <w:rPr>
          <w:vertAlign w:val="subscript"/>
        </w:rPr>
        <w:t>3</w:t>
      </w:r>
      <w:r w:rsidRPr="00B84AC7">
        <w:t>(g)   +   5 O</w:t>
      </w:r>
      <w:r w:rsidRPr="00B84AC7">
        <w:rPr>
          <w:vertAlign w:val="subscript"/>
        </w:rPr>
        <w:t>2</w:t>
      </w:r>
      <w:r w:rsidRPr="00B84AC7">
        <w:t xml:space="preserve">(g)   </w:t>
      </w:r>
      <w:r w:rsidRPr="00B84AC7">
        <w:rPr>
          <w:rFonts w:ascii="Cambria Math" w:hAnsi="Cambria Math" w:cs="Cambria Math"/>
        </w:rPr>
        <w:t>⇌</w:t>
      </w:r>
      <w:r w:rsidRPr="00B84AC7">
        <w:t xml:space="preserve">   4 NO(g)   +   6 H</w:t>
      </w:r>
      <w:r w:rsidRPr="00B84AC7">
        <w:rPr>
          <w:vertAlign w:val="subscript"/>
        </w:rPr>
        <w:t>2</w:t>
      </w:r>
      <w:r w:rsidRPr="00B84AC7">
        <w:t>O(g)   +   heat</w:t>
      </w:r>
    </w:p>
    <w:p w:rsidR="00B80739" w:rsidRPr="00B84AC7" w:rsidRDefault="00B80739" w:rsidP="00206D98">
      <w:r w:rsidRPr="00B84AC7">
        <w:t>The nitric oxide is next oxidised at approximately 50 °C.</w:t>
      </w:r>
    </w:p>
    <w:p w:rsidR="00B80739" w:rsidRPr="00B84AC7" w:rsidRDefault="00B80739" w:rsidP="00B80739">
      <w:pPr>
        <w:jc w:val="center"/>
      </w:pPr>
      <w:r w:rsidRPr="00B84AC7">
        <w:t>2 NO(g)   +   O</w:t>
      </w:r>
      <w:r w:rsidRPr="00B84AC7">
        <w:rPr>
          <w:vertAlign w:val="subscript"/>
        </w:rPr>
        <w:t>2</w:t>
      </w:r>
      <w:r w:rsidRPr="00B84AC7">
        <w:t xml:space="preserve">(g)   </w:t>
      </w:r>
      <w:r w:rsidRPr="00B84AC7">
        <w:rPr>
          <w:rFonts w:ascii="Cambria Math" w:hAnsi="Cambria Math" w:cs="Cambria Math"/>
        </w:rPr>
        <w:t>⇌</w:t>
      </w:r>
      <w:r w:rsidRPr="00B84AC7">
        <w:t xml:space="preserve">   2 NO</w:t>
      </w:r>
      <w:r w:rsidRPr="00B84AC7">
        <w:rPr>
          <w:vertAlign w:val="subscript"/>
        </w:rPr>
        <w:t>2</w:t>
      </w:r>
      <w:r w:rsidRPr="00B84AC7">
        <w:t>(g)   +   heat</w:t>
      </w:r>
    </w:p>
    <w:p w:rsidR="00B80739" w:rsidRPr="00B84AC7" w:rsidRDefault="00B80739" w:rsidP="00B80739">
      <w:r w:rsidRPr="00B84AC7">
        <w:t>The nitrogen dioxide then enters an absorption tower, where water is added through a sprinkler system in the presence of air to give nitric acid.</w:t>
      </w:r>
    </w:p>
    <w:p w:rsidR="00B80739" w:rsidRPr="00B84AC7" w:rsidRDefault="00B80739" w:rsidP="00B80739">
      <w:pPr>
        <w:jc w:val="center"/>
      </w:pPr>
      <w:r w:rsidRPr="00B84AC7">
        <w:t>4 NO</w:t>
      </w:r>
      <w:r w:rsidRPr="00B84AC7">
        <w:rPr>
          <w:vertAlign w:val="subscript"/>
        </w:rPr>
        <w:t>2</w:t>
      </w:r>
      <w:r w:rsidRPr="00B84AC7">
        <w:t>(g)   +   O</w:t>
      </w:r>
      <w:r w:rsidRPr="00B84AC7">
        <w:rPr>
          <w:vertAlign w:val="subscript"/>
        </w:rPr>
        <w:t>2</w:t>
      </w:r>
      <w:r w:rsidRPr="00B84AC7">
        <w:t>(g)   +   2 H</w:t>
      </w:r>
      <w:r w:rsidRPr="00B84AC7">
        <w:rPr>
          <w:vertAlign w:val="subscript"/>
        </w:rPr>
        <w:t>2</w:t>
      </w:r>
      <w:r w:rsidRPr="00B84AC7">
        <w:t xml:space="preserve">O(ℓ)   </w:t>
      </w:r>
      <w:r w:rsidRPr="00B84AC7">
        <w:rPr>
          <w:rFonts w:ascii="Cambria Math" w:hAnsi="Cambria Math" w:cs="Cambria Math"/>
        </w:rPr>
        <w:t>⇌</w:t>
      </w:r>
      <w:r w:rsidRPr="00B84AC7">
        <w:t xml:space="preserve">   4 HNO</w:t>
      </w:r>
      <w:r w:rsidRPr="00B84AC7">
        <w:rPr>
          <w:vertAlign w:val="subscript"/>
        </w:rPr>
        <w:t>3</w:t>
      </w:r>
      <w:r w:rsidRPr="00B84AC7">
        <w:t>(aq)</w:t>
      </w:r>
    </w:p>
    <w:p w:rsidR="00B80739" w:rsidRPr="00B84AC7" w:rsidRDefault="00B80739" w:rsidP="00B80739">
      <w:pPr>
        <w:tabs>
          <w:tab w:val="right" w:pos="10206"/>
        </w:tabs>
      </w:pPr>
      <w:r w:rsidRPr="00B84AC7">
        <w:t>Use your understanding of reaction rates and chemical equilibrium to explain the conditions used in the Ostwald process. Your answer should include at least three (3) paragraphs, and should be 1 to 1½ pages in length.</w:t>
      </w:r>
      <w:r w:rsidRPr="00B84AC7">
        <w:tab/>
        <w:t>(10 marks)</w:t>
      </w:r>
    </w:p>
    <w:p w:rsidR="00B80739" w:rsidRPr="00B84AC7" w:rsidRDefault="00B80739" w:rsidP="00B80739">
      <w:pPr>
        <w:pStyle w:val="ListParagraph"/>
        <w:tabs>
          <w:tab w:val="right" w:leader="dot" w:pos="10490"/>
        </w:tabs>
        <w:spacing w:line="360" w:lineRule="auto"/>
        <w:ind w:left="0"/>
      </w:pPr>
      <w:r w:rsidRPr="00B84AC7">
        <w:tab/>
      </w:r>
      <w:r w:rsidRPr="00B84AC7">
        <w:tab/>
      </w:r>
    </w:p>
    <w:p w:rsidR="00B80739" w:rsidRPr="00B84AC7" w:rsidRDefault="00B80739" w:rsidP="00B80739">
      <w:pPr>
        <w:pStyle w:val="ListParagraph"/>
        <w:tabs>
          <w:tab w:val="right" w:leader="dot" w:pos="10490"/>
        </w:tabs>
        <w:spacing w:line="360" w:lineRule="auto"/>
        <w:ind w:left="0"/>
      </w:pPr>
      <w:r w:rsidRPr="00B84AC7">
        <w:tab/>
      </w:r>
    </w:p>
    <w:p w:rsidR="00B80739" w:rsidRPr="00B84AC7" w:rsidRDefault="00B80739" w:rsidP="00B80739">
      <w:pPr>
        <w:pStyle w:val="ListParagraph"/>
        <w:tabs>
          <w:tab w:val="right" w:leader="dot" w:pos="10490"/>
        </w:tabs>
        <w:spacing w:line="360" w:lineRule="auto"/>
        <w:ind w:left="0"/>
      </w:pPr>
      <w:r w:rsidRPr="00B84AC7">
        <w:tab/>
      </w:r>
    </w:p>
    <w:p w:rsidR="00B80739" w:rsidRPr="00B84AC7" w:rsidRDefault="00B80739" w:rsidP="00B80739">
      <w:pPr>
        <w:pStyle w:val="ListParagraph"/>
        <w:tabs>
          <w:tab w:val="right" w:leader="dot" w:pos="10490"/>
        </w:tabs>
        <w:spacing w:line="360" w:lineRule="auto"/>
        <w:ind w:left="0"/>
      </w:pPr>
      <w:r w:rsidRPr="00B84AC7">
        <w:tab/>
      </w:r>
      <w:r w:rsidRPr="00B84AC7">
        <w:tab/>
      </w:r>
    </w:p>
    <w:p w:rsidR="00B80739" w:rsidRPr="00B84AC7" w:rsidRDefault="00B80739" w:rsidP="00B80739">
      <w:pPr>
        <w:pStyle w:val="ListParagraph"/>
        <w:tabs>
          <w:tab w:val="right" w:leader="dot" w:pos="10490"/>
        </w:tabs>
        <w:spacing w:line="360" w:lineRule="auto"/>
        <w:ind w:left="0"/>
      </w:pPr>
      <w:r w:rsidRPr="00B84AC7">
        <w:tab/>
      </w:r>
    </w:p>
    <w:p w:rsidR="00B80739" w:rsidRPr="00B84AC7" w:rsidRDefault="00B80739" w:rsidP="00B80739">
      <w:pPr>
        <w:pStyle w:val="ListParagraph"/>
        <w:tabs>
          <w:tab w:val="right" w:leader="dot" w:pos="10490"/>
        </w:tabs>
        <w:spacing w:line="360" w:lineRule="auto"/>
        <w:ind w:left="0"/>
      </w:pPr>
      <w:r w:rsidRPr="00B84AC7">
        <w:tab/>
      </w:r>
    </w:p>
    <w:p w:rsidR="00B80739" w:rsidRPr="00B84AC7" w:rsidRDefault="00B80739" w:rsidP="00B80739">
      <w:pPr>
        <w:pStyle w:val="ListParagraph"/>
        <w:tabs>
          <w:tab w:val="right" w:leader="dot" w:pos="10490"/>
        </w:tabs>
        <w:spacing w:line="360" w:lineRule="auto"/>
        <w:ind w:left="0"/>
      </w:pPr>
      <w:r w:rsidRPr="00B84AC7">
        <w:tab/>
      </w:r>
      <w:r w:rsidRPr="00B84AC7">
        <w:tab/>
      </w:r>
    </w:p>
    <w:p w:rsidR="00B80739" w:rsidRPr="00B84AC7" w:rsidRDefault="00B80739" w:rsidP="00B80739">
      <w:pPr>
        <w:pStyle w:val="ListParagraph"/>
        <w:tabs>
          <w:tab w:val="right" w:leader="dot" w:pos="10490"/>
        </w:tabs>
        <w:spacing w:line="360" w:lineRule="auto"/>
        <w:ind w:left="0"/>
      </w:pPr>
      <w:r w:rsidRPr="00B84AC7">
        <w:tab/>
      </w:r>
    </w:p>
    <w:p w:rsidR="00B80739" w:rsidRPr="00B84AC7" w:rsidRDefault="00B80739" w:rsidP="00B80739">
      <w:pPr>
        <w:pStyle w:val="ListParagraph"/>
        <w:tabs>
          <w:tab w:val="right" w:leader="dot" w:pos="10490"/>
        </w:tabs>
        <w:spacing w:line="360" w:lineRule="auto"/>
        <w:ind w:left="0"/>
      </w:pPr>
      <w:r w:rsidRPr="00B84AC7">
        <w:tab/>
      </w:r>
    </w:p>
    <w:p w:rsidR="00B80739" w:rsidRPr="00B84AC7" w:rsidRDefault="00B80739" w:rsidP="00B80739">
      <w:pPr>
        <w:pStyle w:val="ListParagraph"/>
        <w:tabs>
          <w:tab w:val="right" w:leader="dot" w:pos="10490"/>
        </w:tabs>
        <w:spacing w:line="360" w:lineRule="auto"/>
        <w:ind w:left="0"/>
      </w:pPr>
      <w:r w:rsidRPr="00B84AC7">
        <w:tab/>
      </w:r>
      <w:r w:rsidRPr="00B84AC7">
        <w:tab/>
      </w:r>
    </w:p>
    <w:p w:rsidR="00B80739" w:rsidRPr="00B84AC7" w:rsidRDefault="00B80739" w:rsidP="00B80739">
      <w:pPr>
        <w:pStyle w:val="ListParagraph"/>
        <w:tabs>
          <w:tab w:val="right" w:leader="dot" w:pos="10490"/>
        </w:tabs>
        <w:spacing w:line="360" w:lineRule="auto"/>
        <w:ind w:left="0"/>
      </w:pPr>
      <w:r w:rsidRPr="00B84AC7">
        <w:tab/>
      </w:r>
    </w:p>
    <w:p w:rsidR="00B80739" w:rsidRPr="00B84AC7" w:rsidRDefault="00B80739" w:rsidP="00B80739">
      <w:pPr>
        <w:pStyle w:val="ListParagraph"/>
        <w:tabs>
          <w:tab w:val="right" w:leader="dot" w:pos="10490"/>
        </w:tabs>
        <w:spacing w:line="360" w:lineRule="auto"/>
        <w:ind w:left="0"/>
      </w:pPr>
      <w:r w:rsidRPr="00B84AC7">
        <w:tab/>
      </w:r>
    </w:p>
    <w:p w:rsidR="00B80739" w:rsidRPr="00B84AC7" w:rsidRDefault="00B80739" w:rsidP="00B80739">
      <w:pPr>
        <w:pStyle w:val="ListParagraph"/>
        <w:tabs>
          <w:tab w:val="right" w:leader="dot" w:pos="10490"/>
        </w:tabs>
        <w:spacing w:line="360" w:lineRule="auto"/>
        <w:ind w:left="0"/>
      </w:pPr>
      <w:r w:rsidRPr="00B84AC7">
        <w:tab/>
      </w:r>
      <w:r w:rsidRPr="00B84AC7">
        <w:tab/>
      </w:r>
    </w:p>
    <w:p w:rsidR="00B80739" w:rsidRPr="00B84AC7" w:rsidRDefault="00B80739" w:rsidP="00B80739">
      <w:pPr>
        <w:pStyle w:val="ListParagraph"/>
        <w:tabs>
          <w:tab w:val="right" w:leader="dot" w:pos="10490"/>
        </w:tabs>
        <w:spacing w:line="360" w:lineRule="auto"/>
        <w:ind w:left="0"/>
      </w:pPr>
      <w:r w:rsidRPr="00B84AC7">
        <w:tab/>
      </w:r>
    </w:p>
    <w:p w:rsidR="00B80739" w:rsidRPr="00B84AC7" w:rsidRDefault="00B80739" w:rsidP="00B80739">
      <w:pPr>
        <w:pStyle w:val="ListParagraph"/>
        <w:tabs>
          <w:tab w:val="right" w:leader="dot" w:pos="10490"/>
        </w:tabs>
        <w:spacing w:line="360" w:lineRule="auto"/>
        <w:ind w:left="0"/>
      </w:pPr>
      <w:r w:rsidRPr="00B84AC7">
        <w:lastRenderedPageBreak/>
        <w:tab/>
      </w:r>
    </w:p>
    <w:p w:rsidR="00B80739" w:rsidRPr="00B84AC7" w:rsidRDefault="00B80739" w:rsidP="00B80739">
      <w:pPr>
        <w:pStyle w:val="ListParagraph"/>
        <w:tabs>
          <w:tab w:val="right" w:leader="dot" w:pos="10490"/>
        </w:tabs>
        <w:spacing w:line="360" w:lineRule="auto"/>
        <w:ind w:left="0"/>
      </w:pPr>
      <w:r w:rsidRPr="00B84AC7">
        <w:tab/>
      </w:r>
      <w:r w:rsidRPr="00B84AC7">
        <w:tab/>
      </w:r>
    </w:p>
    <w:p w:rsidR="00B80739" w:rsidRPr="00B84AC7" w:rsidRDefault="00B80739" w:rsidP="00B80739">
      <w:pPr>
        <w:pStyle w:val="ListParagraph"/>
        <w:tabs>
          <w:tab w:val="right" w:leader="dot" w:pos="10490"/>
        </w:tabs>
        <w:spacing w:line="360" w:lineRule="auto"/>
        <w:ind w:left="0"/>
      </w:pPr>
      <w:r w:rsidRPr="00B84AC7">
        <w:tab/>
      </w:r>
    </w:p>
    <w:p w:rsidR="00B80739" w:rsidRPr="00B84AC7" w:rsidRDefault="00B80739" w:rsidP="00B80739">
      <w:pPr>
        <w:pStyle w:val="ListParagraph"/>
        <w:tabs>
          <w:tab w:val="right" w:leader="dot" w:pos="10490"/>
        </w:tabs>
        <w:spacing w:line="360" w:lineRule="auto"/>
        <w:ind w:left="0"/>
      </w:pPr>
      <w:r w:rsidRPr="00B84AC7">
        <w:tab/>
      </w:r>
    </w:p>
    <w:p w:rsidR="00B80739" w:rsidRPr="00B84AC7" w:rsidRDefault="00B80739" w:rsidP="00B80739">
      <w:pPr>
        <w:pStyle w:val="ListParagraph"/>
        <w:tabs>
          <w:tab w:val="right" w:leader="dot" w:pos="10490"/>
        </w:tabs>
        <w:spacing w:line="360" w:lineRule="auto"/>
        <w:ind w:left="0"/>
      </w:pPr>
      <w:r w:rsidRPr="00B84AC7">
        <w:tab/>
      </w:r>
      <w:r w:rsidRPr="00B84AC7">
        <w:tab/>
      </w:r>
    </w:p>
    <w:p w:rsidR="00B80739" w:rsidRPr="00B84AC7" w:rsidRDefault="00B80739" w:rsidP="00B80739">
      <w:pPr>
        <w:pStyle w:val="ListParagraph"/>
        <w:tabs>
          <w:tab w:val="right" w:leader="dot" w:pos="10490"/>
        </w:tabs>
        <w:spacing w:line="360" w:lineRule="auto"/>
        <w:ind w:left="0"/>
      </w:pPr>
      <w:r w:rsidRPr="00B84AC7">
        <w:tab/>
      </w:r>
    </w:p>
    <w:p w:rsidR="00B80739" w:rsidRPr="00B84AC7" w:rsidRDefault="00B80739" w:rsidP="00B80739">
      <w:pPr>
        <w:pStyle w:val="ListParagraph"/>
        <w:tabs>
          <w:tab w:val="right" w:leader="dot" w:pos="10490"/>
        </w:tabs>
        <w:spacing w:line="360" w:lineRule="auto"/>
        <w:ind w:left="0"/>
      </w:pPr>
      <w:r w:rsidRPr="00B84AC7">
        <w:tab/>
      </w:r>
    </w:p>
    <w:p w:rsidR="00B80739" w:rsidRPr="00B84AC7" w:rsidRDefault="00B80739" w:rsidP="00B80739">
      <w:pPr>
        <w:pStyle w:val="ListParagraph"/>
        <w:tabs>
          <w:tab w:val="right" w:leader="dot" w:pos="10490"/>
        </w:tabs>
        <w:spacing w:line="360" w:lineRule="auto"/>
        <w:ind w:left="0"/>
      </w:pPr>
      <w:r w:rsidRPr="00B84AC7">
        <w:tab/>
      </w:r>
      <w:r w:rsidRPr="00B84AC7">
        <w:tab/>
      </w:r>
    </w:p>
    <w:p w:rsidR="00B80739" w:rsidRPr="00B84AC7" w:rsidRDefault="00B80739" w:rsidP="00B80739">
      <w:pPr>
        <w:pStyle w:val="ListParagraph"/>
        <w:tabs>
          <w:tab w:val="right" w:leader="dot" w:pos="10490"/>
        </w:tabs>
        <w:spacing w:line="360" w:lineRule="auto"/>
        <w:ind w:left="0"/>
      </w:pPr>
      <w:r w:rsidRPr="00B84AC7">
        <w:tab/>
      </w:r>
    </w:p>
    <w:p w:rsidR="00B80739" w:rsidRPr="00B84AC7" w:rsidRDefault="00B80739" w:rsidP="00B80739">
      <w:pPr>
        <w:pStyle w:val="ListParagraph"/>
        <w:tabs>
          <w:tab w:val="right" w:leader="dot" w:pos="10490"/>
        </w:tabs>
        <w:spacing w:line="360" w:lineRule="auto"/>
        <w:ind w:left="0"/>
      </w:pPr>
      <w:r w:rsidRPr="00B84AC7">
        <w:tab/>
      </w:r>
    </w:p>
    <w:p w:rsidR="00B80739" w:rsidRPr="00B84AC7" w:rsidRDefault="00B80739" w:rsidP="00B80739">
      <w:pPr>
        <w:pStyle w:val="ListParagraph"/>
        <w:tabs>
          <w:tab w:val="right" w:leader="dot" w:pos="10490"/>
        </w:tabs>
        <w:spacing w:line="360" w:lineRule="auto"/>
        <w:ind w:left="0"/>
      </w:pPr>
      <w:r w:rsidRPr="00B84AC7">
        <w:tab/>
      </w:r>
      <w:r w:rsidRPr="00B84AC7">
        <w:tab/>
      </w:r>
    </w:p>
    <w:p w:rsidR="00B80739" w:rsidRPr="00B84AC7" w:rsidRDefault="00B80739" w:rsidP="00B80739">
      <w:pPr>
        <w:pStyle w:val="ListParagraph"/>
        <w:tabs>
          <w:tab w:val="right" w:leader="dot" w:pos="10490"/>
        </w:tabs>
        <w:spacing w:line="360" w:lineRule="auto"/>
        <w:ind w:left="0"/>
      </w:pPr>
      <w:r w:rsidRPr="00B84AC7">
        <w:tab/>
      </w:r>
    </w:p>
    <w:p w:rsidR="00B80739" w:rsidRPr="00B84AC7" w:rsidRDefault="00B80739" w:rsidP="00B80739">
      <w:pPr>
        <w:pStyle w:val="ListParagraph"/>
        <w:tabs>
          <w:tab w:val="right" w:leader="dot" w:pos="10490"/>
        </w:tabs>
        <w:spacing w:line="360" w:lineRule="auto"/>
        <w:ind w:left="0"/>
      </w:pPr>
      <w:r w:rsidRPr="00B84AC7">
        <w:tab/>
      </w:r>
    </w:p>
    <w:p w:rsidR="00B80739" w:rsidRPr="00B84AC7" w:rsidRDefault="00B80739" w:rsidP="00B80739">
      <w:pPr>
        <w:pStyle w:val="ListParagraph"/>
        <w:tabs>
          <w:tab w:val="right" w:leader="dot" w:pos="10490"/>
        </w:tabs>
        <w:spacing w:line="360" w:lineRule="auto"/>
        <w:ind w:left="0"/>
      </w:pPr>
      <w:r w:rsidRPr="00B84AC7">
        <w:tab/>
      </w:r>
      <w:r w:rsidRPr="00B84AC7">
        <w:tab/>
      </w:r>
    </w:p>
    <w:p w:rsidR="00B80739" w:rsidRPr="00B84AC7" w:rsidRDefault="00B80739" w:rsidP="00B80739">
      <w:pPr>
        <w:pStyle w:val="ListParagraph"/>
        <w:tabs>
          <w:tab w:val="right" w:leader="dot" w:pos="10490"/>
        </w:tabs>
        <w:spacing w:line="360" w:lineRule="auto"/>
        <w:ind w:left="0"/>
      </w:pPr>
      <w:r w:rsidRPr="00B84AC7">
        <w:tab/>
      </w:r>
    </w:p>
    <w:p w:rsidR="00B80739" w:rsidRPr="00B84AC7" w:rsidRDefault="00B80739" w:rsidP="00B80739">
      <w:pPr>
        <w:pStyle w:val="ListParagraph"/>
        <w:tabs>
          <w:tab w:val="right" w:leader="dot" w:pos="10490"/>
        </w:tabs>
        <w:spacing w:line="360" w:lineRule="auto"/>
        <w:ind w:left="0"/>
      </w:pPr>
      <w:r w:rsidRPr="00B84AC7">
        <w:tab/>
      </w:r>
    </w:p>
    <w:p w:rsidR="00B80739" w:rsidRPr="00B84AC7" w:rsidRDefault="00B80739" w:rsidP="00B80739">
      <w:pPr>
        <w:pStyle w:val="ListParagraph"/>
        <w:tabs>
          <w:tab w:val="right" w:leader="dot" w:pos="10490"/>
        </w:tabs>
        <w:spacing w:line="360" w:lineRule="auto"/>
        <w:ind w:left="0"/>
      </w:pPr>
      <w:r w:rsidRPr="00B84AC7">
        <w:tab/>
      </w:r>
      <w:r w:rsidRPr="00B84AC7">
        <w:tab/>
      </w:r>
    </w:p>
    <w:p w:rsidR="00B80739" w:rsidRPr="00B84AC7" w:rsidRDefault="00B80739" w:rsidP="00B80739">
      <w:pPr>
        <w:pStyle w:val="ListParagraph"/>
        <w:tabs>
          <w:tab w:val="right" w:leader="dot" w:pos="10490"/>
        </w:tabs>
        <w:spacing w:line="360" w:lineRule="auto"/>
        <w:ind w:left="0"/>
      </w:pPr>
      <w:r w:rsidRPr="00B84AC7">
        <w:tab/>
      </w:r>
    </w:p>
    <w:p w:rsidR="00B80739" w:rsidRPr="00B84AC7" w:rsidRDefault="00B80739" w:rsidP="00B80739">
      <w:pPr>
        <w:pStyle w:val="ListParagraph"/>
        <w:tabs>
          <w:tab w:val="right" w:leader="dot" w:pos="10490"/>
        </w:tabs>
        <w:spacing w:line="360" w:lineRule="auto"/>
        <w:ind w:left="0"/>
      </w:pPr>
      <w:r w:rsidRPr="00B84AC7">
        <w:tab/>
      </w:r>
    </w:p>
    <w:p w:rsidR="00B80739" w:rsidRPr="00B84AC7" w:rsidRDefault="00B80739" w:rsidP="00B80739">
      <w:pPr>
        <w:pStyle w:val="ListParagraph"/>
        <w:tabs>
          <w:tab w:val="right" w:leader="dot" w:pos="10490"/>
        </w:tabs>
        <w:spacing w:line="360" w:lineRule="auto"/>
        <w:ind w:left="0"/>
      </w:pPr>
      <w:r w:rsidRPr="00B84AC7">
        <w:tab/>
      </w:r>
      <w:r w:rsidRPr="00B84AC7">
        <w:tab/>
      </w:r>
    </w:p>
    <w:p w:rsidR="00B80739" w:rsidRPr="00B84AC7" w:rsidRDefault="00B80739" w:rsidP="00B80739">
      <w:pPr>
        <w:pStyle w:val="ListParagraph"/>
        <w:tabs>
          <w:tab w:val="right" w:leader="dot" w:pos="10490"/>
        </w:tabs>
        <w:spacing w:line="360" w:lineRule="auto"/>
        <w:ind w:left="0"/>
      </w:pPr>
      <w:r w:rsidRPr="00B84AC7">
        <w:tab/>
      </w:r>
    </w:p>
    <w:p w:rsidR="00B80739" w:rsidRPr="00B84AC7" w:rsidRDefault="00B80739" w:rsidP="00B80739">
      <w:pPr>
        <w:pStyle w:val="ListParagraph"/>
        <w:tabs>
          <w:tab w:val="right" w:leader="dot" w:pos="10490"/>
        </w:tabs>
        <w:spacing w:line="360" w:lineRule="auto"/>
        <w:ind w:left="0"/>
      </w:pPr>
      <w:r w:rsidRPr="00B84AC7">
        <w:tab/>
      </w:r>
    </w:p>
    <w:p w:rsidR="00B80739" w:rsidRPr="00B84AC7" w:rsidRDefault="00B80739" w:rsidP="00B80739">
      <w:pPr>
        <w:pStyle w:val="ListParagraph"/>
        <w:tabs>
          <w:tab w:val="right" w:leader="dot" w:pos="10490"/>
        </w:tabs>
        <w:spacing w:line="360" w:lineRule="auto"/>
        <w:ind w:left="0"/>
      </w:pPr>
      <w:r w:rsidRPr="00B84AC7">
        <w:tab/>
      </w:r>
      <w:r w:rsidRPr="00B84AC7">
        <w:tab/>
      </w:r>
    </w:p>
    <w:p w:rsidR="00B80739" w:rsidRPr="00B84AC7" w:rsidRDefault="00B80739" w:rsidP="00B80739">
      <w:pPr>
        <w:pStyle w:val="ListParagraph"/>
        <w:tabs>
          <w:tab w:val="right" w:leader="dot" w:pos="10490"/>
        </w:tabs>
        <w:spacing w:line="360" w:lineRule="auto"/>
        <w:ind w:left="0"/>
      </w:pPr>
      <w:r w:rsidRPr="00B84AC7">
        <w:tab/>
      </w:r>
    </w:p>
    <w:p w:rsidR="00B80739" w:rsidRPr="00B84AC7" w:rsidRDefault="00B80739" w:rsidP="00B80739">
      <w:pPr>
        <w:pStyle w:val="ListParagraph"/>
        <w:tabs>
          <w:tab w:val="right" w:leader="dot" w:pos="10490"/>
        </w:tabs>
        <w:spacing w:line="360" w:lineRule="auto"/>
        <w:ind w:left="0"/>
      </w:pPr>
      <w:r w:rsidRPr="00B84AC7">
        <w:tab/>
      </w:r>
    </w:p>
    <w:p w:rsidR="00B825ED" w:rsidRPr="00B84AC7" w:rsidRDefault="00B80739" w:rsidP="00B80739">
      <w:pPr>
        <w:pStyle w:val="ListParagraph"/>
        <w:tabs>
          <w:tab w:val="right" w:leader="dot" w:pos="10490"/>
        </w:tabs>
        <w:spacing w:line="360" w:lineRule="auto"/>
        <w:ind w:left="0"/>
      </w:pPr>
      <w:r w:rsidRPr="00B84AC7">
        <w:tab/>
      </w:r>
      <w:r w:rsidRPr="00B84AC7">
        <w:tab/>
      </w:r>
    </w:p>
    <w:p w:rsidR="001E6ED2" w:rsidRPr="00B84AC7" w:rsidRDefault="001E6ED2" w:rsidP="001E6ED2">
      <w:pPr>
        <w:rPr>
          <w:b/>
        </w:rPr>
      </w:pPr>
      <w:r w:rsidRPr="00B84AC7">
        <w:rPr>
          <w:b/>
        </w:rPr>
        <w:lastRenderedPageBreak/>
        <w:t>VCE 2005 Question 5:</w:t>
      </w:r>
    </w:p>
    <w:p w:rsidR="001E6ED2" w:rsidRPr="00B84AC7" w:rsidRDefault="001E6ED2" w:rsidP="001E6ED2">
      <w:r w:rsidRPr="00B84AC7">
        <w:t>Sulfuric acid can be produced from mined sulfur via the Contact Process. The first two stages in the industrial production of sulfuric acid by this process are represented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1236"/>
        <w:gridCol w:w="1984"/>
        <w:gridCol w:w="1236"/>
        <w:gridCol w:w="1984"/>
        <w:gridCol w:w="1236"/>
      </w:tblGrid>
      <w:tr w:rsidR="001E6ED2" w:rsidRPr="00B84AC7" w:rsidTr="001E6ED2">
        <w:trPr>
          <w:trHeight w:val="1634"/>
          <w:jc w:val="center"/>
        </w:trPr>
        <w:tc>
          <w:tcPr>
            <w:tcW w:w="0" w:type="auto"/>
            <w:vAlign w:val="center"/>
          </w:tcPr>
          <w:p w:rsidR="001E6ED2" w:rsidRPr="00B84AC7" w:rsidRDefault="001E6ED2" w:rsidP="001E6ED2">
            <w:pPr>
              <w:jc w:val="center"/>
            </w:pPr>
            <w:r w:rsidRPr="00B84AC7">
              <w:t>molten sulfur</w:t>
            </w:r>
          </w:p>
        </w:tc>
        <w:tc>
          <w:tcPr>
            <w:tcW w:w="0" w:type="auto"/>
            <w:tcBorders>
              <w:right w:val="single" w:sz="4" w:space="0" w:color="auto"/>
            </w:tcBorders>
            <w:vAlign w:val="center"/>
          </w:tcPr>
          <w:p w:rsidR="001E6ED2" w:rsidRPr="00B84AC7" w:rsidRDefault="001E6ED2" w:rsidP="001E6ED2">
            <w:pPr>
              <w:jc w:val="center"/>
            </w:pPr>
            <w:r w:rsidRPr="00B84AC7">
              <w:rPr>
                <w:noProof/>
                <w:lang w:val="en-AU" w:eastAsia="en-AU"/>
              </w:rPr>
              <mc:AlternateContent>
                <mc:Choice Requires="wps">
                  <w:drawing>
                    <wp:inline distT="0" distB="0" distL="0" distR="0" wp14:anchorId="3AEBB5A5" wp14:editId="7FA45321">
                      <wp:extent cx="630621" cy="0"/>
                      <wp:effectExtent l="0" t="76200" r="17145" b="95250"/>
                      <wp:docPr id="766" name="Straight Arrow Connector 766"/>
                      <wp:cNvGraphicFramePr/>
                      <a:graphic xmlns:a="http://schemas.openxmlformats.org/drawingml/2006/main">
                        <a:graphicData uri="http://schemas.microsoft.com/office/word/2010/wordprocessingShape">
                          <wps:wsp>
                            <wps:cNvCnPr/>
                            <wps:spPr>
                              <a:xfrm>
                                <a:off x="0" y="0"/>
                                <a:ext cx="630621"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id="Straight Arrow Connector 766" o:spid="_x0000_s1026" type="#_x0000_t32" style="width:49.6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" strokecolor="black [3040]">
                      <v:stroke endarrow="block"/>
                      <w10:anchorlock/>
                    </v:shap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tcPr>
          <w:p w:rsidR="001E6ED2" w:rsidRPr="00B84AC7" w:rsidRDefault="001E6ED2" w:rsidP="001E6ED2">
            <w:pPr>
              <w:jc w:val="center"/>
            </w:pPr>
            <w:r w:rsidRPr="00B84AC7">
              <w:t>burner</w:t>
            </w:r>
          </w:p>
        </w:tc>
        <w:tc>
          <w:tcPr>
            <w:tcW w:w="0" w:type="auto"/>
            <w:tcBorders>
              <w:left w:val="single" w:sz="4" w:space="0" w:color="auto"/>
              <w:right w:val="single" w:sz="4" w:space="0" w:color="auto"/>
            </w:tcBorders>
            <w:vAlign w:val="center"/>
          </w:tcPr>
          <w:p w:rsidR="001E6ED2" w:rsidRPr="00B84AC7" w:rsidRDefault="001E6ED2" w:rsidP="001E6ED2">
            <w:pPr>
              <w:jc w:val="center"/>
            </w:pPr>
            <w:r w:rsidRPr="00B84AC7">
              <w:rPr>
                <w:noProof/>
                <w:lang w:val="en-AU" w:eastAsia="en-AU"/>
              </w:rPr>
              <mc:AlternateContent>
                <mc:Choice Requires="wps">
                  <w:drawing>
                    <wp:inline distT="0" distB="0" distL="0" distR="0" wp14:anchorId="5E16112C" wp14:editId="0F9DAC50">
                      <wp:extent cx="630621" cy="0"/>
                      <wp:effectExtent l="0" t="76200" r="17145" b="95250"/>
                      <wp:docPr id="768" name="Straight Arrow Connector 768"/>
                      <wp:cNvGraphicFramePr/>
                      <a:graphic xmlns:a="http://schemas.openxmlformats.org/drawingml/2006/main">
                        <a:graphicData uri="http://schemas.microsoft.com/office/word/2010/wordprocessingShape">
                          <wps:wsp>
                            <wps:cNvCnPr/>
                            <wps:spPr>
                              <a:xfrm>
                                <a:off x="0" y="0"/>
                                <a:ext cx="630621"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id="Straight Arrow Connector 768" o:spid="_x0000_s1026" type="#_x0000_t32" style="width:49.6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" strokecolor="black [3040]">
                      <v:stroke endarrow="block"/>
                      <w10:anchorlock/>
                    </v:shap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tcPr>
          <w:p w:rsidR="001E6ED2" w:rsidRPr="00B84AC7" w:rsidRDefault="001E6ED2" w:rsidP="001E6ED2">
            <w:pPr>
              <w:jc w:val="center"/>
            </w:pPr>
            <w:r w:rsidRPr="00B84AC7">
              <w:t>converter</w:t>
            </w:r>
          </w:p>
        </w:tc>
        <w:tc>
          <w:tcPr>
            <w:tcW w:w="0" w:type="auto"/>
            <w:tcBorders>
              <w:left w:val="single" w:sz="4" w:space="0" w:color="auto"/>
            </w:tcBorders>
            <w:vAlign w:val="center"/>
          </w:tcPr>
          <w:p w:rsidR="001E6ED2" w:rsidRPr="00B84AC7" w:rsidRDefault="001E6ED2" w:rsidP="001E6ED2">
            <w:pPr>
              <w:jc w:val="center"/>
            </w:pPr>
            <w:r w:rsidRPr="00B84AC7">
              <w:rPr>
                <w:noProof/>
                <w:lang w:val="en-AU" w:eastAsia="en-AU"/>
              </w:rPr>
              <mc:AlternateContent>
                <mc:Choice Requires="wps">
                  <w:drawing>
                    <wp:inline distT="0" distB="0" distL="0" distR="0" wp14:anchorId="2EE83F0C" wp14:editId="1EC77BDD">
                      <wp:extent cx="630621" cy="0"/>
                      <wp:effectExtent l="0" t="76200" r="17145" b="95250"/>
                      <wp:docPr id="769" name="Straight Arrow Connector 769"/>
                      <wp:cNvGraphicFramePr/>
                      <a:graphic xmlns:a="http://schemas.openxmlformats.org/drawingml/2006/main">
                        <a:graphicData uri="http://schemas.microsoft.com/office/word/2010/wordprocessingShape">
                          <wps:wsp>
                            <wps:cNvCnPr/>
                            <wps:spPr>
                              <a:xfrm>
                                <a:off x="0" y="0"/>
                                <a:ext cx="630621"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id="Straight Arrow Connector 769" o:spid="_x0000_s1026" type="#_x0000_t32" style="width:49.6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" strokecolor="black [3040]">
                      <v:stroke endarrow="block"/>
                      <w10:anchorlock/>
                    </v:shape>
                  </w:pict>
                </mc:Fallback>
              </mc:AlternateContent>
            </w:r>
          </w:p>
        </w:tc>
      </w:tr>
      <w:tr w:rsidR="001E6ED2" w:rsidRPr="00B84AC7" w:rsidTr="001E6ED2">
        <w:trPr>
          <w:trHeight w:val="417"/>
          <w:jc w:val="center"/>
        </w:trPr>
        <w:tc>
          <w:tcPr>
            <w:tcW w:w="0" w:type="auto"/>
            <w:vAlign w:val="center"/>
          </w:tcPr>
          <w:p w:rsidR="001E6ED2" w:rsidRPr="00B84AC7" w:rsidRDefault="001E6ED2" w:rsidP="001E6ED2">
            <w:pPr>
              <w:jc w:val="center"/>
              <w:rPr>
                <w:rFonts w:ascii="Times New Roman" w:hAnsi="Times New Roman" w:cs="Times New Roman"/>
                <w:b/>
                <w:sz w:val="28"/>
              </w:rPr>
            </w:pPr>
          </w:p>
        </w:tc>
        <w:tc>
          <w:tcPr>
            <w:tcW w:w="0" w:type="auto"/>
            <w:vAlign w:val="center"/>
          </w:tcPr>
          <w:p w:rsidR="001E6ED2" w:rsidRPr="00B84AC7" w:rsidRDefault="001E6ED2" w:rsidP="001E6ED2">
            <w:pPr>
              <w:jc w:val="center"/>
              <w:rPr>
                <w:rFonts w:ascii="Times New Roman" w:hAnsi="Times New Roman" w:cs="Times New Roman"/>
                <w:b/>
                <w:noProof/>
                <w:sz w:val="28"/>
                <w:lang w:val="en-AU" w:eastAsia="en-AU"/>
              </w:rPr>
            </w:pPr>
          </w:p>
        </w:tc>
        <w:tc>
          <w:tcPr>
            <w:tcW w:w="1984" w:type="dxa"/>
            <w:tcBorders>
              <w:top w:val="single" w:sz="4" w:space="0" w:color="auto"/>
            </w:tcBorders>
            <w:vAlign w:val="center"/>
          </w:tcPr>
          <w:p w:rsidR="001E6ED2" w:rsidRPr="00B84AC7" w:rsidRDefault="001E6ED2" w:rsidP="001E6ED2">
            <w:pPr>
              <w:jc w:val="center"/>
              <w:rPr>
                <w:rFonts w:ascii="Times New Roman" w:hAnsi="Times New Roman" w:cs="Times New Roman"/>
                <w:b/>
                <w:sz w:val="28"/>
              </w:rPr>
            </w:pPr>
            <w:r w:rsidRPr="00B84AC7">
              <w:rPr>
                <w:rFonts w:ascii="Times New Roman" w:hAnsi="Times New Roman" w:cs="Times New Roman"/>
                <w:b/>
                <w:sz w:val="28"/>
              </w:rPr>
              <w:t>I</w:t>
            </w:r>
          </w:p>
        </w:tc>
        <w:tc>
          <w:tcPr>
            <w:tcW w:w="0" w:type="auto"/>
            <w:vAlign w:val="center"/>
          </w:tcPr>
          <w:p w:rsidR="001E6ED2" w:rsidRPr="00B84AC7" w:rsidRDefault="001E6ED2" w:rsidP="001E6ED2">
            <w:pPr>
              <w:jc w:val="center"/>
              <w:rPr>
                <w:rFonts w:ascii="Times New Roman" w:hAnsi="Times New Roman" w:cs="Times New Roman"/>
                <w:b/>
                <w:noProof/>
                <w:sz w:val="28"/>
                <w:lang w:val="en-AU" w:eastAsia="en-AU"/>
              </w:rPr>
            </w:pPr>
          </w:p>
        </w:tc>
        <w:tc>
          <w:tcPr>
            <w:tcW w:w="1984" w:type="dxa"/>
            <w:tcBorders>
              <w:top w:val="single" w:sz="4" w:space="0" w:color="auto"/>
            </w:tcBorders>
            <w:vAlign w:val="center"/>
          </w:tcPr>
          <w:p w:rsidR="001E6ED2" w:rsidRPr="00B84AC7" w:rsidRDefault="001E6ED2" w:rsidP="001E6ED2">
            <w:pPr>
              <w:jc w:val="center"/>
              <w:rPr>
                <w:rFonts w:ascii="Times New Roman" w:hAnsi="Times New Roman" w:cs="Times New Roman"/>
                <w:b/>
                <w:sz w:val="28"/>
              </w:rPr>
            </w:pPr>
            <w:r w:rsidRPr="00B84AC7">
              <w:rPr>
                <w:rFonts w:ascii="Times New Roman" w:hAnsi="Times New Roman" w:cs="Times New Roman"/>
                <w:b/>
                <w:sz w:val="28"/>
              </w:rPr>
              <w:t>II</w:t>
            </w:r>
          </w:p>
        </w:tc>
        <w:tc>
          <w:tcPr>
            <w:tcW w:w="0" w:type="auto"/>
            <w:vAlign w:val="center"/>
          </w:tcPr>
          <w:p w:rsidR="001E6ED2" w:rsidRPr="00B84AC7" w:rsidRDefault="001E6ED2" w:rsidP="001E6ED2">
            <w:pPr>
              <w:jc w:val="center"/>
              <w:rPr>
                <w:rFonts w:ascii="Times New Roman" w:hAnsi="Times New Roman" w:cs="Times New Roman"/>
                <w:b/>
                <w:noProof/>
                <w:sz w:val="28"/>
                <w:lang w:val="en-AU" w:eastAsia="en-AU"/>
              </w:rPr>
            </w:pPr>
          </w:p>
        </w:tc>
      </w:tr>
    </w:tbl>
    <w:p w:rsidR="001E6ED2" w:rsidRPr="00B84AC7" w:rsidRDefault="001E6ED2" w:rsidP="001E6ED2"/>
    <w:p w:rsidR="001E6ED2" w:rsidRPr="00B84AC7" w:rsidRDefault="001E6ED2" w:rsidP="003D2487">
      <w:pPr>
        <w:pStyle w:val="ListParagraph"/>
        <w:numPr>
          <w:ilvl w:val="0"/>
          <w:numId w:val="64"/>
        </w:numPr>
        <w:tabs>
          <w:tab w:val="right" w:pos="10490"/>
        </w:tabs>
      </w:pPr>
      <w:r w:rsidRPr="00B84AC7">
        <w:t xml:space="preserve">Give a reason why, in stage </w:t>
      </w:r>
      <w:r w:rsidRPr="00B84AC7">
        <w:rPr>
          <w:rFonts w:ascii="Times New Roman" w:hAnsi="Times New Roman" w:cs="Times New Roman"/>
          <w:sz w:val="24"/>
          <w:szCs w:val="24"/>
        </w:rPr>
        <w:t>I</w:t>
      </w:r>
      <w:r w:rsidRPr="00B84AC7">
        <w:t xml:space="preserve">, the molten sulfur is sprayed into the burner rather than being allow to flow through it. </w:t>
      </w:r>
      <w:r w:rsidRPr="00B84AC7">
        <w:tab/>
        <w:t xml:space="preserve">(1 mark) </w:t>
      </w:r>
    </w:p>
    <w:p w:rsidR="001E6ED2" w:rsidRPr="00B84AC7" w:rsidRDefault="001E6ED2" w:rsidP="001E6ED2">
      <w:pPr>
        <w:pStyle w:val="ListParagraph"/>
        <w:tabs>
          <w:tab w:val="right" w:pos="10490"/>
        </w:tabs>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3D2487">
      <w:pPr>
        <w:pStyle w:val="ListParagraph"/>
        <w:numPr>
          <w:ilvl w:val="0"/>
          <w:numId w:val="64"/>
        </w:numPr>
        <w:tabs>
          <w:tab w:val="right" w:pos="10490"/>
        </w:tabs>
      </w:pPr>
      <w:r w:rsidRPr="00B84AC7">
        <w:t xml:space="preserve">A conflict is involved in choosing the best temperature to be used in stage </w:t>
      </w:r>
      <w:r w:rsidR="007A5DB0" w:rsidRPr="00B84AC7">
        <w:rPr>
          <w:rFonts w:ascii="Times New Roman" w:hAnsi="Times New Roman" w:cs="Times New Roman"/>
          <w:sz w:val="24"/>
          <w:szCs w:val="24"/>
        </w:rPr>
        <w:t>II</w:t>
      </w:r>
      <w:r w:rsidRPr="00B84AC7">
        <w:t>, where the reaction is:</w:t>
      </w:r>
    </w:p>
    <w:p w:rsidR="001E6ED2" w:rsidRPr="00B84AC7" w:rsidRDefault="001E6ED2" w:rsidP="001E6ED2">
      <w:pPr>
        <w:pStyle w:val="ListParagraph"/>
        <w:tabs>
          <w:tab w:val="right" w:pos="10490"/>
        </w:tabs>
        <w:jc w:val="center"/>
      </w:pPr>
      <w:r w:rsidRPr="00B84AC7">
        <w:t>2 SO</w:t>
      </w:r>
      <w:r w:rsidRPr="00B84AC7">
        <w:rPr>
          <w:vertAlign w:val="subscript"/>
        </w:rPr>
        <w:t>2</w:t>
      </w:r>
      <w:r w:rsidRPr="00B84AC7">
        <w:t>(g)   +   O</w:t>
      </w:r>
      <w:r w:rsidRPr="00B84AC7">
        <w:rPr>
          <w:vertAlign w:val="subscript"/>
        </w:rPr>
        <w:t>2</w:t>
      </w:r>
      <w:r w:rsidRPr="00B84AC7">
        <w:t xml:space="preserve">(g)   </w:t>
      </w:r>
      <w:r w:rsidRPr="00B84AC7">
        <w:rPr>
          <w:rFonts w:ascii="Cambria Math" w:hAnsi="Cambria Math" w:cs="Cambria Math"/>
        </w:rPr>
        <w:t>⇌</w:t>
      </w:r>
      <w:r w:rsidRPr="00B84AC7">
        <w:t xml:space="preserve">   2 SO</w:t>
      </w:r>
      <w:r w:rsidRPr="00B84AC7">
        <w:rPr>
          <w:vertAlign w:val="subscript"/>
        </w:rPr>
        <w:t>3</w:t>
      </w:r>
      <w:r w:rsidRPr="00B84AC7">
        <w:t>(g)</w:t>
      </w:r>
    </w:p>
    <w:p w:rsidR="001E6ED2" w:rsidRPr="00B84AC7" w:rsidRDefault="001E6ED2" w:rsidP="001E6ED2">
      <w:pPr>
        <w:pStyle w:val="ListParagraph"/>
        <w:tabs>
          <w:tab w:val="right" w:pos="10490"/>
        </w:tabs>
      </w:pPr>
    </w:p>
    <w:p w:rsidR="001E6ED2" w:rsidRPr="00B84AC7" w:rsidRDefault="001E6ED2" w:rsidP="001E6ED2">
      <w:pPr>
        <w:pStyle w:val="ListParagraph"/>
        <w:tabs>
          <w:tab w:val="right" w:pos="10490"/>
        </w:tabs>
      </w:pPr>
      <w:r w:rsidRPr="00B84AC7">
        <w:t>i. Describe the nature of the conflict and explain how the conflict is resolved.</w:t>
      </w:r>
      <w:r w:rsidRPr="00B84AC7">
        <w:tab/>
        <w:t>(2 marks)</w:t>
      </w: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pos="10490"/>
        </w:tabs>
      </w:pPr>
      <w:r w:rsidRPr="00B84AC7">
        <w:t>ii. Would increasing the pressure of the reacting mixture in the converter affect the amount of SO</w:t>
      </w:r>
      <w:r w:rsidRPr="00B84AC7">
        <w:rPr>
          <w:vertAlign w:val="subscript"/>
        </w:rPr>
        <w:t>3</w:t>
      </w:r>
      <w:r w:rsidR="007A5DB0" w:rsidRPr="00B84AC7">
        <w:t xml:space="preserve"> produced in stage </w:t>
      </w:r>
      <w:r w:rsidR="007A5DB0" w:rsidRPr="00B84AC7">
        <w:rPr>
          <w:rFonts w:ascii="Times New Roman" w:hAnsi="Times New Roman" w:cs="Times New Roman"/>
          <w:sz w:val="24"/>
          <w:szCs w:val="24"/>
        </w:rPr>
        <w:t>II</w:t>
      </w:r>
      <w:r w:rsidRPr="00B84AC7">
        <w:t>? Explain your answer.</w:t>
      </w:r>
      <w:r w:rsidRPr="00B84AC7">
        <w:tab/>
        <w:t>(2 marks)</w:t>
      </w: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leader="dot" w:pos="10490"/>
        </w:tabs>
        <w:spacing w:line="240" w:lineRule="auto"/>
      </w:pPr>
      <w:r w:rsidRPr="00B84AC7">
        <w:tab/>
      </w:r>
    </w:p>
    <w:p w:rsidR="001E6ED2" w:rsidRPr="00B84AC7" w:rsidRDefault="001E6ED2" w:rsidP="001E6ED2">
      <w:pPr>
        <w:pStyle w:val="ListParagraph"/>
        <w:tabs>
          <w:tab w:val="right" w:leader="dot" w:pos="10490"/>
        </w:tabs>
        <w:spacing w:line="240" w:lineRule="auto"/>
      </w:pPr>
    </w:p>
    <w:p w:rsidR="001E6ED2" w:rsidRPr="00B84AC7" w:rsidRDefault="001E6ED2" w:rsidP="001E6ED2">
      <w:pPr>
        <w:pStyle w:val="ListParagraph"/>
        <w:tabs>
          <w:tab w:val="right" w:leader="dot" w:pos="10490"/>
        </w:tabs>
        <w:spacing w:line="240" w:lineRule="auto"/>
      </w:pPr>
      <w:r w:rsidRPr="00B84AC7">
        <w:tab/>
      </w:r>
    </w:p>
    <w:p w:rsidR="00B825ED" w:rsidRPr="00B84AC7" w:rsidRDefault="001E6ED2" w:rsidP="00B825ED">
      <w:pPr>
        <w:rPr>
          <w:b/>
        </w:rPr>
      </w:pPr>
      <w:r w:rsidRPr="00B84AC7">
        <w:rPr>
          <w:b/>
        </w:rPr>
        <w:br w:type="column"/>
      </w:r>
      <w:r w:rsidR="00B825ED" w:rsidRPr="00B84AC7">
        <w:rPr>
          <w:b/>
        </w:rPr>
        <w:lastRenderedPageBreak/>
        <w:t>WACE 2010 Sample Q39:</w:t>
      </w:r>
    </w:p>
    <w:p w:rsidR="00B825ED" w:rsidRPr="00B84AC7" w:rsidRDefault="00B825ED" w:rsidP="00B825ED">
      <w:r w:rsidRPr="00B84AC7">
        <w:t>Hydrogen peroxide (H</w:t>
      </w:r>
      <w:r w:rsidRPr="00B84AC7">
        <w:rPr>
          <w:vertAlign w:val="subscript"/>
        </w:rPr>
        <w:t>2</w:t>
      </w:r>
      <w:r w:rsidRPr="00B84AC7">
        <w:t>O</w:t>
      </w:r>
      <w:r w:rsidRPr="00B84AC7">
        <w:rPr>
          <w:vertAlign w:val="subscript"/>
        </w:rPr>
        <w:t>2</w:t>
      </w:r>
      <w:r w:rsidRPr="00B84AC7">
        <w:t>) is an important industrial oxidizing agent. Its manufacture includes a number of steps, the first of which involves the hydrogenation of an alkyl anthraquinone.</w:t>
      </w:r>
    </w:p>
    <w:p w:rsidR="00B825ED" w:rsidRPr="00B84AC7" w:rsidRDefault="00B825ED" w:rsidP="00B825ED">
      <w:pPr>
        <w:rPr>
          <w:b/>
        </w:rPr>
      </w:pPr>
      <w:r w:rsidRPr="00B84AC7">
        <w:rPr>
          <w:b/>
        </w:rPr>
        <w:t>Step 1 – Hydrogenation</w:t>
      </w:r>
    </w:p>
    <w:p w:rsidR="00B825ED" w:rsidRPr="00B84AC7" w:rsidRDefault="00B825ED" w:rsidP="00B825ED">
      <w:r w:rsidRPr="00B84AC7">
        <w:t>Hydrogen gas is bubbled through a solution containing an alkyl anthraquinone in two solvents, one polar (in which very little anthraquinone dissolves) and the other non-polar. Finely divided alumina particles loaded with palladium catalyst are added to the solution. A number of hydrogenation reactions occur to convert the alkyl anthraquinone (</w:t>
      </w:r>
      <w:r w:rsidRPr="00B84AC7">
        <w:rPr>
          <w:b/>
        </w:rPr>
        <w:t>1</w:t>
      </w:r>
      <w:r w:rsidRPr="00B84AC7">
        <w:t xml:space="preserve">) into </w:t>
      </w:r>
      <w:r w:rsidR="00AC7A73" w:rsidRPr="00B84AC7">
        <w:t>tetrahydro-alkyl</w:t>
      </w:r>
      <w:r w:rsidRPr="00B84AC7">
        <w:t xml:space="preserve"> anthrahydroquinone (</w:t>
      </w:r>
      <w:r w:rsidRPr="00B84AC7">
        <w:rPr>
          <w:b/>
        </w:rPr>
        <w:t>2</w:t>
      </w:r>
      <w:r w:rsidRPr="00B84AC7">
        <w:t xml:space="preserve">) as shown below. The palladium catalyst is removed by filtration before step 2. </w:t>
      </w:r>
    </w:p>
    <w:p w:rsidR="00B825ED" w:rsidRPr="00B84AC7" w:rsidRDefault="00B825ED" w:rsidP="00B825ED">
      <w:pPr>
        <w:jc w:val="center"/>
      </w:pPr>
      <w:r w:rsidRPr="00B84AC7">
        <w:rPr>
          <w:noProof/>
          <w:lang w:val="en-AU" w:eastAsia="en-AU"/>
        </w:rPr>
        <w:drawing>
          <wp:inline distT="0" distB="0" distL="0" distR="0" wp14:anchorId="65E79238" wp14:editId="7FE14C60">
            <wp:extent cx="4558352" cy="1310630"/>
            <wp:effectExtent l="0" t="0" r="0" b="444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67227"/>
                    <a:stretch/>
                  </pic:blipFill>
                  <pic:spPr bwMode="auto">
                    <a:xfrm>
                      <a:off x="0" y="0"/>
                      <a:ext cx="4563920" cy="1312231"/>
                    </a:xfrm>
                    <a:prstGeom prst="rect">
                      <a:avLst/>
                    </a:prstGeom>
                    <a:noFill/>
                    <a:ln>
                      <a:noFill/>
                    </a:ln>
                    <a:extLst>
                      <a:ext uri="{53640926-AAD7-44D8-BBD7-CCE9431645EC}">
                        <a14:shadowObscured xmlns:a14="http://schemas.microsoft.com/office/drawing/2010/main"/>
                      </a:ext>
                    </a:extLst>
                  </pic:spPr>
                </pic:pic>
              </a:graphicData>
            </a:graphic>
          </wp:inline>
        </w:drawing>
      </w:r>
    </w:p>
    <w:p w:rsidR="00B825ED" w:rsidRPr="00B84AC7" w:rsidRDefault="00B825ED" w:rsidP="003D2487">
      <w:pPr>
        <w:pStyle w:val="ListParagraph"/>
        <w:numPr>
          <w:ilvl w:val="0"/>
          <w:numId w:val="53"/>
        </w:numPr>
        <w:tabs>
          <w:tab w:val="right" w:pos="10490"/>
        </w:tabs>
      </w:pPr>
      <w:r w:rsidRPr="00B84AC7">
        <w:t xml:space="preserve">In the hydrogenation step of this process, what effect does the palladium have on the rate at which equilibrium is attained? Explain, by applying Collision Theory, how the palladium has this effect. </w:t>
      </w:r>
    </w:p>
    <w:p w:rsidR="00B825ED" w:rsidRPr="00B84AC7" w:rsidRDefault="00B825ED" w:rsidP="00B825ED">
      <w:pPr>
        <w:pStyle w:val="ListParagraph"/>
        <w:tabs>
          <w:tab w:val="right" w:pos="10490"/>
        </w:tabs>
      </w:pPr>
      <w:r w:rsidRPr="00B84AC7">
        <w:t xml:space="preserve"> </w:t>
      </w:r>
      <w:r w:rsidRPr="00B84AC7">
        <w:tab/>
        <w:t xml:space="preserve">(3 marks) </w:t>
      </w:r>
    </w:p>
    <w:p w:rsidR="00B825ED" w:rsidRPr="00B84AC7" w:rsidRDefault="00B825ED" w:rsidP="00B825ED">
      <w:pPr>
        <w:pStyle w:val="ListParagraph"/>
        <w:tabs>
          <w:tab w:val="right" w:pos="10490"/>
        </w:tabs>
      </w:pPr>
    </w:p>
    <w:p w:rsidR="00B825ED" w:rsidRPr="00B84AC7" w:rsidRDefault="00B825ED" w:rsidP="00B825ED">
      <w:pPr>
        <w:pStyle w:val="ListParagraph"/>
        <w:tabs>
          <w:tab w:val="right" w:leader="dot" w:pos="10490"/>
        </w:tabs>
        <w:spacing w:line="240" w:lineRule="auto"/>
      </w:pPr>
      <w:r w:rsidRPr="00B84AC7">
        <w:tab/>
      </w:r>
    </w:p>
    <w:p w:rsidR="00B825ED" w:rsidRPr="00B84AC7" w:rsidRDefault="00B825ED" w:rsidP="00B825ED">
      <w:pPr>
        <w:pStyle w:val="ListParagraph"/>
        <w:tabs>
          <w:tab w:val="right" w:leader="dot" w:pos="10490"/>
        </w:tabs>
        <w:spacing w:line="240" w:lineRule="auto"/>
      </w:pPr>
    </w:p>
    <w:p w:rsidR="00B825ED" w:rsidRPr="00B84AC7" w:rsidRDefault="00B825ED" w:rsidP="00B825ED">
      <w:pPr>
        <w:pStyle w:val="ListParagraph"/>
        <w:tabs>
          <w:tab w:val="right" w:leader="dot" w:pos="10490"/>
        </w:tabs>
        <w:spacing w:line="240" w:lineRule="auto"/>
      </w:pPr>
      <w:r w:rsidRPr="00B84AC7">
        <w:tab/>
      </w:r>
    </w:p>
    <w:p w:rsidR="00B825ED" w:rsidRPr="00B84AC7" w:rsidRDefault="00B825ED" w:rsidP="00B825ED">
      <w:pPr>
        <w:pStyle w:val="ListParagraph"/>
        <w:tabs>
          <w:tab w:val="right" w:leader="dot" w:pos="10490"/>
        </w:tabs>
        <w:spacing w:line="240" w:lineRule="auto"/>
      </w:pPr>
    </w:p>
    <w:p w:rsidR="00B825ED" w:rsidRPr="00B84AC7" w:rsidRDefault="00B825ED" w:rsidP="00B825ED">
      <w:pPr>
        <w:pStyle w:val="ListParagraph"/>
        <w:tabs>
          <w:tab w:val="right" w:leader="dot" w:pos="10490"/>
        </w:tabs>
        <w:spacing w:line="240" w:lineRule="auto"/>
      </w:pPr>
      <w:r w:rsidRPr="00B84AC7">
        <w:tab/>
      </w:r>
    </w:p>
    <w:p w:rsidR="00B825ED" w:rsidRPr="00B84AC7" w:rsidRDefault="00B825ED" w:rsidP="00B825ED">
      <w:pPr>
        <w:pStyle w:val="ListParagraph"/>
        <w:tabs>
          <w:tab w:val="right" w:leader="dot" w:pos="10490"/>
        </w:tabs>
        <w:spacing w:line="240" w:lineRule="auto"/>
      </w:pPr>
    </w:p>
    <w:p w:rsidR="00B825ED" w:rsidRPr="00B84AC7" w:rsidRDefault="00B825ED" w:rsidP="00B825ED">
      <w:pPr>
        <w:pStyle w:val="ListParagraph"/>
        <w:tabs>
          <w:tab w:val="right" w:leader="dot" w:pos="10490"/>
        </w:tabs>
        <w:spacing w:line="240" w:lineRule="auto"/>
      </w:pPr>
      <w:r w:rsidRPr="00B84AC7">
        <w:tab/>
      </w:r>
    </w:p>
    <w:p w:rsidR="00B825ED" w:rsidRPr="00B84AC7" w:rsidRDefault="00B825ED" w:rsidP="00B825ED">
      <w:pPr>
        <w:pStyle w:val="ListParagraph"/>
        <w:tabs>
          <w:tab w:val="right" w:leader="dot" w:pos="10490"/>
        </w:tabs>
        <w:spacing w:line="240" w:lineRule="auto"/>
      </w:pPr>
    </w:p>
    <w:p w:rsidR="00B825ED" w:rsidRPr="00B84AC7" w:rsidRDefault="00B825ED" w:rsidP="00B825ED">
      <w:pPr>
        <w:pStyle w:val="ListParagraph"/>
        <w:tabs>
          <w:tab w:val="right" w:leader="dot" w:pos="10490"/>
        </w:tabs>
        <w:spacing w:line="240" w:lineRule="auto"/>
      </w:pPr>
      <w:r w:rsidRPr="00B84AC7">
        <w:tab/>
      </w:r>
    </w:p>
    <w:p w:rsidR="00B825ED" w:rsidRPr="00B84AC7" w:rsidRDefault="00B825ED" w:rsidP="00B825ED">
      <w:pPr>
        <w:pStyle w:val="ListParagraph"/>
        <w:tabs>
          <w:tab w:val="right" w:leader="dot" w:pos="10490"/>
        </w:tabs>
        <w:spacing w:line="240" w:lineRule="auto"/>
      </w:pPr>
    </w:p>
    <w:p w:rsidR="001E6ED2" w:rsidRPr="00B84AC7" w:rsidRDefault="001E6ED2" w:rsidP="001E6ED2">
      <w:pPr>
        <w:pStyle w:val="ListParagraph"/>
        <w:tabs>
          <w:tab w:val="right" w:pos="10490"/>
        </w:tabs>
      </w:pPr>
    </w:p>
    <w:p w:rsidR="00B825ED" w:rsidRPr="00B84AC7" w:rsidRDefault="00B825ED" w:rsidP="003D2487">
      <w:pPr>
        <w:pStyle w:val="ListParagraph"/>
        <w:numPr>
          <w:ilvl w:val="0"/>
          <w:numId w:val="53"/>
        </w:numPr>
        <w:tabs>
          <w:tab w:val="right" w:pos="10490"/>
        </w:tabs>
      </w:pPr>
      <w:r w:rsidRPr="00B84AC7">
        <w:t xml:space="preserve">Explain why the palladium in the hydrogenation step is finely divided. </w:t>
      </w:r>
      <w:r w:rsidRPr="00B84AC7">
        <w:tab/>
        <w:t xml:space="preserve">(2 marks) </w:t>
      </w:r>
    </w:p>
    <w:p w:rsidR="00B825ED" w:rsidRPr="00B84AC7" w:rsidRDefault="00B825ED" w:rsidP="00B825ED">
      <w:pPr>
        <w:pStyle w:val="ListParagraph"/>
        <w:tabs>
          <w:tab w:val="right" w:pos="10490"/>
        </w:tabs>
      </w:pPr>
    </w:p>
    <w:p w:rsidR="00B825ED" w:rsidRPr="00B84AC7" w:rsidRDefault="00B825ED" w:rsidP="00B825ED">
      <w:pPr>
        <w:pStyle w:val="ListParagraph"/>
        <w:tabs>
          <w:tab w:val="right" w:leader="dot" w:pos="10490"/>
        </w:tabs>
        <w:spacing w:line="240" w:lineRule="auto"/>
      </w:pPr>
      <w:r w:rsidRPr="00B84AC7">
        <w:tab/>
      </w:r>
    </w:p>
    <w:p w:rsidR="00B825ED" w:rsidRPr="00B84AC7" w:rsidRDefault="00B825ED" w:rsidP="00B825ED">
      <w:pPr>
        <w:pStyle w:val="ListParagraph"/>
        <w:tabs>
          <w:tab w:val="right" w:leader="dot" w:pos="10490"/>
        </w:tabs>
        <w:spacing w:line="240" w:lineRule="auto"/>
      </w:pPr>
    </w:p>
    <w:p w:rsidR="00B825ED" w:rsidRPr="00B84AC7" w:rsidRDefault="00B825ED" w:rsidP="00B825ED">
      <w:pPr>
        <w:pStyle w:val="ListParagraph"/>
        <w:tabs>
          <w:tab w:val="right" w:leader="dot" w:pos="10490"/>
        </w:tabs>
        <w:spacing w:line="240" w:lineRule="auto"/>
      </w:pPr>
      <w:r w:rsidRPr="00B84AC7">
        <w:tab/>
      </w:r>
    </w:p>
    <w:p w:rsidR="00B825ED" w:rsidRPr="00B84AC7" w:rsidRDefault="00B825ED" w:rsidP="00B825ED">
      <w:pPr>
        <w:pStyle w:val="ListParagraph"/>
        <w:tabs>
          <w:tab w:val="right" w:leader="dot" w:pos="10490"/>
        </w:tabs>
        <w:spacing w:line="240" w:lineRule="auto"/>
      </w:pPr>
    </w:p>
    <w:p w:rsidR="00B825ED" w:rsidRPr="00B84AC7" w:rsidRDefault="00B825ED" w:rsidP="00B825ED">
      <w:pPr>
        <w:pStyle w:val="ListParagraph"/>
        <w:tabs>
          <w:tab w:val="right" w:leader="dot" w:pos="10490"/>
        </w:tabs>
        <w:spacing w:line="240" w:lineRule="auto"/>
      </w:pPr>
      <w:r w:rsidRPr="00B84AC7">
        <w:tab/>
      </w:r>
    </w:p>
    <w:p w:rsidR="00B825ED" w:rsidRPr="00B84AC7" w:rsidRDefault="00B825ED" w:rsidP="00B825ED">
      <w:pPr>
        <w:pStyle w:val="ListParagraph"/>
        <w:tabs>
          <w:tab w:val="right" w:leader="dot" w:pos="10490"/>
        </w:tabs>
        <w:spacing w:line="240" w:lineRule="auto"/>
      </w:pPr>
    </w:p>
    <w:p w:rsidR="00B825ED" w:rsidRPr="00B84AC7" w:rsidRDefault="00B825ED" w:rsidP="00B825ED">
      <w:pPr>
        <w:pStyle w:val="ListParagraph"/>
        <w:tabs>
          <w:tab w:val="right" w:leader="dot" w:pos="10490"/>
        </w:tabs>
        <w:spacing w:line="240" w:lineRule="auto"/>
      </w:pPr>
      <w:r w:rsidRPr="00B84AC7">
        <w:tab/>
      </w:r>
    </w:p>
    <w:p w:rsidR="00B825ED" w:rsidRPr="00B84AC7" w:rsidRDefault="00B825ED" w:rsidP="00B825ED">
      <w:pPr>
        <w:pStyle w:val="ListParagraph"/>
        <w:tabs>
          <w:tab w:val="right" w:leader="dot" w:pos="10490"/>
        </w:tabs>
        <w:spacing w:line="240" w:lineRule="auto"/>
      </w:pPr>
    </w:p>
    <w:p w:rsidR="00B825ED" w:rsidRPr="00B84AC7" w:rsidRDefault="00B825ED" w:rsidP="00B825ED">
      <w:pPr>
        <w:pStyle w:val="ListParagraph"/>
        <w:tabs>
          <w:tab w:val="right" w:leader="dot" w:pos="10490"/>
        </w:tabs>
        <w:spacing w:line="240" w:lineRule="auto"/>
      </w:pPr>
      <w:r w:rsidRPr="00B84AC7">
        <w:tab/>
      </w:r>
    </w:p>
    <w:p w:rsidR="00B825ED" w:rsidRPr="00B84AC7" w:rsidRDefault="00B825ED" w:rsidP="00B825ED">
      <w:pPr>
        <w:pStyle w:val="ListParagraph"/>
        <w:tabs>
          <w:tab w:val="right" w:leader="dot" w:pos="10490"/>
        </w:tabs>
        <w:spacing w:line="240" w:lineRule="auto"/>
      </w:pPr>
    </w:p>
    <w:p w:rsidR="00FB3C58" w:rsidRPr="00B84AC7" w:rsidRDefault="00B70C53" w:rsidP="00B825ED">
      <w:pPr>
        <w:rPr>
          <w:b/>
        </w:rPr>
      </w:pPr>
      <w:r w:rsidRPr="00B84AC7">
        <w:rPr>
          <w:b/>
        </w:rPr>
        <w:br w:type="column"/>
      </w:r>
      <w:r w:rsidR="00FB3C58" w:rsidRPr="00B84AC7">
        <w:rPr>
          <w:b/>
        </w:rPr>
        <w:lastRenderedPageBreak/>
        <w:t>VCE 2003</w:t>
      </w:r>
    </w:p>
    <w:p w:rsidR="00AC7A73" w:rsidRPr="00B84AC7" w:rsidRDefault="00AC7A73" w:rsidP="00B825ED">
      <w:r w:rsidRPr="00B84AC7">
        <w:t>Part of the Contact Process for the manufacture of sulfuric acid involves the conversion of sulfur dioxide to sulfur trioxide, as shown by the equation</w:t>
      </w:r>
    </w:p>
    <w:p w:rsidR="00AC7A73" w:rsidRPr="00B84AC7" w:rsidRDefault="00AC7A73" w:rsidP="00AC7A73">
      <w:pPr>
        <w:jc w:val="center"/>
      </w:pPr>
      <w:r w:rsidRPr="00B84AC7">
        <w:t>2 SO</w:t>
      </w:r>
      <w:r w:rsidRPr="00B84AC7">
        <w:rPr>
          <w:vertAlign w:val="subscript"/>
        </w:rPr>
        <w:t>2</w:t>
      </w:r>
      <w:r w:rsidRPr="00B84AC7">
        <w:t>(g)   +   O</w:t>
      </w:r>
      <w:r w:rsidRPr="00B84AC7">
        <w:rPr>
          <w:vertAlign w:val="subscript"/>
        </w:rPr>
        <w:t>2</w:t>
      </w:r>
      <w:r w:rsidRPr="00B84AC7">
        <w:t xml:space="preserve">(g)   </w:t>
      </w:r>
      <w:r w:rsidRPr="00B84AC7">
        <w:rPr>
          <w:rFonts w:ascii="Cambria Math" w:hAnsi="Cambria Math" w:cs="Cambria Math"/>
        </w:rPr>
        <w:t>⇌</w:t>
      </w:r>
      <w:r w:rsidRPr="00B84AC7">
        <w:t xml:space="preserve">   2 SO</w:t>
      </w:r>
      <w:r w:rsidRPr="00B84AC7">
        <w:rPr>
          <w:vertAlign w:val="subscript"/>
        </w:rPr>
        <w:t>3</w:t>
      </w:r>
      <w:r w:rsidRPr="00B84AC7">
        <w:t>(g)</w:t>
      </w:r>
      <w:r w:rsidRPr="00B84AC7">
        <w:tab/>
      </w:r>
      <w:r w:rsidRPr="00B84AC7">
        <w:tab/>
        <w:t>ΔH = -192 kJ mol</w:t>
      </w:r>
      <w:r w:rsidRPr="00B84AC7">
        <w:rPr>
          <w:vertAlign w:val="superscript"/>
        </w:rPr>
        <w:t>-1</w:t>
      </w:r>
    </w:p>
    <w:p w:rsidR="00AC7A73" w:rsidRPr="00B84AC7" w:rsidRDefault="00AC7A73" w:rsidP="00AC7A73">
      <w:r w:rsidRPr="00B84AC7">
        <w:t xml:space="preserve">As part of a laboratory study for this process, a container was filled with an equilibrium mixture of sulfur dioxide, sulfur trioxide and oxygen in the presence of a catalyst. The container was initially at 450 °C. The container had a fixed volume and was </w:t>
      </w:r>
      <w:r w:rsidRPr="00B84AC7">
        <w:rPr>
          <w:b/>
        </w:rPr>
        <w:t>thermally well insulated</w:t>
      </w:r>
      <w:r w:rsidRPr="00B84AC7">
        <w:t>.</w:t>
      </w:r>
    </w:p>
    <w:p w:rsidR="00AC7A73" w:rsidRPr="00B84AC7" w:rsidRDefault="00AC7A73" w:rsidP="00AC7A73">
      <w:r w:rsidRPr="00B84AC7">
        <w:t>Concentrations during a following experiment are shown on the diagram below.</w:t>
      </w:r>
    </w:p>
    <w:p w:rsidR="00FC2148" w:rsidRPr="00B84AC7" w:rsidRDefault="00FC2148" w:rsidP="00FC2148">
      <w:pPr>
        <w:jc w:val="center"/>
        <w:rPr>
          <w:b/>
        </w:rPr>
      </w:pPr>
      <w:r w:rsidRPr="00B84AC7">
        <w:rPr>
          <w:noProof/>
          <w:lang w:val="en-AU" w:eastAsia="en-AU"/>
        </w:rPr>
        <mc:AlternateContent>
          <mc:Choice Requires="wpg">
            <w:drawing>
              <wp:inline distT="0" distB="0" distL="0" distR="0" wp14:anchorId="013BFD82" wp14:editId="757916CD">
                <wp:extent cx="3526159" cy="3023335"/>
                <wp:effectExtent l="0" t="38100" r="55245" b="5715"/>
                <wp:docPr id="569" name="Group 569"/>
                <wp:cNvGraphicFramePr/>
                <a:graphic xmlns:a="http://schemas.openxmlformats.org/drawingml/2006/main">
                  <a:graphicData uri="http://schemas.microsoft.com/office/word/2010/wordprocessingGroup">
                    <wpg:wgp>
                      <wpg:cNvGrpSpPr/>
                      <wpg:grpSpPr>
                        <a:xfrm>
                          <a:off x="0" y="0"/>
                          <a:ext cx="3526159" cy="3023335"/>
                          <a:chOff x="0" y="0"/>
                          <a:chExt cx="3526159" cy="3023335"/>
                        </a:xfrm>
                      </wpg:grpSpPr>
                      <wpg:grpSp>
                        <wpg:cNvPr id="393" name="Group 393"/>
                        <wpg:cNvGrpSpPr/>
                        <wpg:grpSpPr>
                          <a:xfrm>
                            <a:off x="311848" y="0"/>
                            <a:ext cx="3214311" cy="2536166"/>
                            <a:chOff x="0" y="0"/>
                            <a:chExt cx="3214311" cy="2536166"/>
                          </a:xfrm>
                        </wpg:grpSpPr>
                        <wps:wsp>
                          <wps:cNvPr id="2" name="Freeform 2"/>
                          <wps:cNvSpPr/>
                          <wps:spPr>
                            <a:xfrm>
                              <a:off x="5285" y="0"/>
                              <a:ext cx="3209026" cy="2536166"/>
                            </a:xfrm>
                            <a:custGeom>
                              <a:avLst/>
                              <a:gdLst>
                                <a:gd name="connsiteX0" fmla="*/ 3209026 w 3209026"/>
                                <a:gd name="connsiteY0" fmla="*/ 2536166 h 2536166"/>
                                <a:gd name="connsiteX1" fmla="*/ 0 w 3209026"/>
                                <a:gd name="connsiteY1" fmla="*/ 2536166 h 2536166"/>
                                <a:gd name="connsiteX2" fmla="*/ 0 w 3209026"/>
                                <a:gd name="connsiteY2" fmla="*/ 0 h 2536166"/>
                              </a:gdLst>
                              <a:ahLst/>
                              <a:cxnLst>
                                <a:cxn ang="0">
                                  <a:pos x="connsiteX0" y="connsiteY0"/>
                                </a:cxn>
                                <a:cxn ang="0">
                                  <a:pos x="connsiteX1" y="connsiteY1"/>
                                </a:cxn>
                                <a:cxn ang="0">
                                  <a:pos x="connsiteX2" y="connsiteY2"/>
                                </a:cxn>
                              </a:cxnLst>
                              <a:rect l="l" t="t" r="r" b="b"/>
                              <a:pathLst>
                                <a:path w="3209026" h="2536166">
                                  <a:moveTo>
                                    <a:pt x="3209026" y="2536166"/>
                                  </a:moveTo>
                                  <a:lnTo>
                                    <a:pt x="0" y="2536166"/>
                                  </a:lnTo>
                                  <a:lnTo>
                                    <a:pt x="0" y="0"/>
                                  </a:lnTo>
                                </a:path>
                              </a:pathLst>
                            </a:cu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Freeform 205"/>
                          <wps:cNvSpPr/>
                          <wps:spPr>
                            <a:xfrm>
                              <a:off x="924971" y="2034937"/>
                              <a:ext cx="828675" cy="433070"/>
                            </a:xfrm>
                            <a:custGeom>
                              <a:avLst/>
                              <a:gdLst>
                                <a:gd name="connsiteX0" fmla="*/ 0 w 828675"/>
                                <a:gd name="connsiteY0" fmla="*/ 0 h 433387"/>
                                <a:gd name="connsiteX1" fmla="*/ 147637 w 828675"/>
                                <a:gd name="connsiteY1" fmla="*/ 252412 h 433387"/>
                                <a:gd name="connsiteX2" fmla="*/ 504825 w 828675"/>
                                <a:gd name="connsiteY2" fmla="*/ 400050 h 433387"/>
                                <a:gd name="connsiteX3" fmla="*/ 828675 w 828675"/>
                                <a:gd name="connsiteY3" fmla="*/ 433387 h 433387"/>
                              </a:gdLst>
                              <a:ahLst/>
                              <a:cxnLst>
                                <a:cxn ang="0">
                                  <a:pos x="connsiteX0" y="connsiteY0"/>
                                </a:cxn>
                                <a:cxn ang="0">
                                  <a:pos x="connsiteX1" y="connsiteY1"/>
                                </a:cxn>
                                <a:cxn ang="0">
                                  <a:pos x="connsiteX2" y="connsiteY2"/>
                                </a:cxn>
                                <a:cxn ang="0">
                                  <a:pos x="connsiteX3" y="connsiteY3"/>
                                </a:cxn>
                              </a:cxnLst>
                              <a:rect l="l" t="t" r="r" b="b"/>
                              <a:pathLst>
                                <a:path w="828675" h="433387">
                                  <a:moveTo>
                                    <a:pt x="0" y="0"/>
                                  </a:moveTo>
                                  <a:cubicBezTo>
                                    <a:pt x="31750" y="92868"/>
                                    <a:pt x="63500" y="185737"/>
                                    <a:pt x="147637" y="252412"/>
                                  </a:cubicBezTo>
                                  <a:cubicBezTo>
                                    <a:pt x="231775" y="319087"/>
                                    <a:pt x="391319" y="369888"/>
                                    <a:pt x="504825" y="400050"/>
                                  </a:cubicBezTo>
                                  <a:cubicBezTo>
                                    <a:pt x="618331" y="430212"/>
                                    <a:pt x="723503" y="431799"/>
                                    <a:pt x="828675" y="43338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Freeform 209"/>
                          <wps:cNvSpPr/>
                          <wps:spPr>
                            <a:xfrm>
                              <a:off x="930256" y="1183963"/>
                              <a:ext cx="828675" cy="216000"/>
                            </a:xfrm>
                            <a:custGeom>
                              <a:avLst/>
                              <a:gdLst>
                                <a:gd name="connsiteX0" fmla="*/ 0 w 828675"/>
                                <a:gd name="connsiteY0" fmla="*/ 0 h 433387"/>
                                <a:gd name="connsiteX1" fmla="*/ 147637 w 828675"/>
                                <a:gd name="connsiteY1" fmla="*/ 252412 h 433387"/>
                                <a:gd name="connsiteX2" fmla="*/ 504825 w 828675"/>
                                <a:gd name="connsiteY2" fmla="*/ 400050 h 433387"/>
                                <a:gd name="connsiteX3" fmla="*/ 828675 w 828675"/>
                                <a:gd name="connsiteY3" fmla="*/ 433387 h 433387"/>
                              </a:gdLst>
                              <a:ahLst/>
                              <a:cxnLst>
                                <a:cxn ang="0">
                                  <a:pos x="connsiteX0" y="connsiteY0"/>
                                </a:cxn>
                                <a:cxn ang="0">
                                  <a:pos x="connsiteX1" y="connsiteY1"/>
                                </a:cxn>
                                <a:cxn ang="0">
                                  <a:pos x="connsiteX2" y="connsiteY2"/>
                                </a:cxn>
                                <a:cxn ang="0">
                                  <a:pos x="connsiteX3" y="connsiteY3"/>
                                </a:cxn>
                              </a:cxnLst>
                              <a:rect l="l" t="t" r="r" b="b"/>
                              <a:pathLst>
                                <a:path w="828675" h="433387">
                                  <a:moveTo>
                                    <a:pt x="0" y="0"/>
                                  </a:moveTo>
                                  <a:cubicBezTo>
                                    <a:pt x="31750" y="92868"/>
                                    <a:pt x="63500" y="185737"/>
                                    <a:pt x="147637" y="252412"/>
                                  </a:cubicBezTo>
                                  <a:cubicBezTo>
                                    <a:pt x="231775" y="319087"/>
                                    <a:pt x="391319" y="369888"/>
                                    <a:pt x="504825" y="400050"/>
                                  </a:cubicBezTo>
                                  <a:cubicBezTo>
                                    <a:pt x="618331" y="430212"/>
                                    <a:pt x="723503" y="431799"/>
                                    <a:pt x="828675" y="43338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Freeform 328"/>
                          <wps:cNvSpPr/>
                          <wps:spPr>
                            <a:xfrm flipV="1">
                              <a:off x="930256" y="422844"/>
                              <a:ext cx="828675" cy="432000"/>
                            </a:xfrm>
                            <a:custGeom>
                              <a:avLst/>
                              <a:gdLst>
                                <a:gd name="connsiteX0" fmla="*/ 0 w 828675"/>
                                <a:gd name="connsiteY0" fmla="*/ 0 h 433387"/>
                                <a:gd name="connsiteX1" fmla="*/ 147637 w 828675"/>
                                <a:gd name="connsiteY1" fmla="*/ 252412 h 433387"/>
                                <a:gd name="connsiteX2" fmla="*/ 504825 w 828675"/>
                                <a:gd name="connsiteY2" fmla="*/ 400050 h 433387"/>
                                <a:gd name="connsiteX3" fmla="*/ 828675 w 828675"/>
                                <a:gd name="connsiteY3" fmla="*/ 433387 h 433387"/>
                              </a:gdLst>
                              <a:ahLst/>
                              <a:cxnLst>
                                <a:cxn ang="0">
                                  <a:pos x="connsiteX0" y="connsiteY0"/>
                                </a:cxn>
                                <a:cxn ang="0">
                                  <a:pos x="connsiteX1" y="connsiteY1"/>
                                </a:cxn>
                                <a:cxn ang="0">
                                  <a:pos x="connsiteX2" y="connsiteY2"/>
                                </a:cxn>
                                <a:cxn ang="0">
                                  <a:pos x="connsiteX3" y="connsiteY3"/>
                                </a:cxn>
                              </a:cxnLst>
                              <a:rect l="l" t="t" r="r" b="b"/>
                              <a:pathLst>
                                <a:path w="828675" h="433387">
                                  <a:moveTo>
                                    <a:pt x="0" y="0"/>
                                  </a:moveTo>
                                  <a:cubicBezTo>
                                    <a:pt x="31750" y="92868"/>
                                    <a:pt x="63500" y="185737"/>
                                    <a:pt x="147637" y="252412"/>
                                  </a:cubicBezTo>
                                  <a:cubicBezTo>
                                    <a:pt x="231775" y="319087"/>
                                    <a:pt x="391319" y="369888"/>
                                    <a:pt x="504825" y="400050"/>
                                  </a:cubicBezTo>
                                  <a:cubicBezTo>
                                    <a:pt x="618331" y="430212"/>
                                    <a:pt x="723503" y="431799"/>
                                    <a:pt x="828675" y="43338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Straight Connector 329"/>
                          <wps:cNvCnPr/>
                          <wps:spPr>
                            <a:xfrm flipH="1">
                              <a:off x="5285" y="856259"/>
                              <a:ext cx="924971" cy="0"/>
                            </a:xfrm>
                            <a:prstGeom prst="line">
                              <a:avLst/>
                            </a:prstGeom>
                          </wps:spPr>
                          <wps:style>
                            <a:lnRef idx="1">
                              <a:schemeClr val="dk1"/>
                            </a:lnRef>
                            <a:fillRef idx="0">
                              <a:schemeClr val="dk1"/>
                            </a:fillRef>
                            <a:effectRef idx="0">
                              <a:schemeClr val="dk1"/>
                            </a:effectRef>
                            <a:fontRef idx="minor">
                              <a:schemeClr val="tx1"/>
                            </a:fontRef>
                          </wps:style>
                          <wps:bodyPr/>
                        </wps:wsp>
                        <wps:wsp>
                          <wps:cNvPr id="330" name="Straight Connector 330"/>
                          <wps:cNvCnPr/>
                          <wps:spPr>
                            <a:xfrm flipH="1">
                              <a:off x="5285" y="1617378"/>
                              <a:ext cx="924971" cy="0"/>
                            </a:xfrm>
                            <a:prstGeom prst="line">
                              <a:avLst/>
                            </a:prstGeom>
                          </wps:spPr>
                          <wps:style>
                            <a:lnRef idx="1">
                              <a:schemeClr val="dk1"/>
                            </a:lnRef>
                            <a:fillRef idx="0">
                              <a:schemeClr val="dk1"/>
                            </a:fillRef>
                            <a:effectRef idx="0">
                              <a:schemeClr val="dk1"/>
                            </a:effectRef>
                            <a:fontRef idx="minor">
                              <a:schemeClr val="tx1"/>
                            </a:fontRef>
                          </wps:style>
                          <wps:bodyPr/>
                        </wps:wsp>
                        <wps:wsp>
                          <wps:cNvPr id="331" name="Straight Connector 331"/>
                          <wps:cNvCnPr/>
                          <wps:spPr>
                            <a:xfrm flipH="1">
                              <a:off x="0" y="2034937"/>
                              <a:ext cx="924971" cy="0"/>
                            </a:xfrm>
                            <a:prstGeom prst="line">
                              <a:avLst/>
                            </a:prstGeom>
                          </wps:spPr>
                          <wps:style>
                            <a:lnRef idx="1">
                              <a:schemeClr val="dk1"/>
                            </a:lnRef>
                            <a:fillRef idx="0">
                              <a:schemeClr val="dk1"/>
                            </a:fillRef>
                            <a:effectRef idx="0">
                              <a:schemeClr val="dk1"/>
                            </a:effectRef>
                            <a:fontRef idx="minor">
                              <a:schemeClr val="tx1"/>
                            </a:fontRef>
                          </wps:style>
                          <wps:bodyPr/>
                        </wps:wsp>
                        <wps:wsp>
                          <wps:cNvPr id="392" name="Straight Connector 392"/>
                          <wps:cNvCnPr/>
                          <wps:spPr>
                            <a:xfrm flipV="1">
                              <a:off x="930256" y="1183963"/>
                              <a:ext cx="0" cy="43341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62" name="Group 562"/>
                        <wpg:cNvGrpSpPr/>
                        <wpg:grpSpPr>
                          <a:xfrm>
                            <a:off x="0" y="295991"/>
                            <a:ext cx="3282325" cy="2727344"/>
                            <a:chOff x="0" y="0"/>
                            <a:chExt cx="3282325" cy="2727344"/>
                          </a:xfrm>
                        </wpg:grpSpPr>
                        <wps:wsp>
                          <wps:cNvPr id="506" name="Text Box 2"/>
                          <wps:cNvSpPr txBox="1">
                            <a:spLocks noChangeArrowheads="1"/>
                          </wps:cNvSpPr>
                          <wps:spPr bwMode="auto">
                            <a:xfrm rot="16200000">
                              <a:off x="-721478" y="721478"/>
                              <a:ext cx="1696661" cy="253706"/>
                            </a:xfrm>
                            <a:prstGeom prst="rect">
                              <a:avLst/>
                            </a:prstGeom>
                            <a:noFill/>
                            <a:ln w="9525">
                              <a:noFill/>
                              <a:miter lim="800000"/>
                              <a:headEnd/>
                              <a:tailEnd/>
                            </a:ln>
                          </wps:spPr>
                          <wps:txbx>
                            <w:txbxContent>
                              <w:p w:rsidR="00FC2148" w:rsidRPr="00FC2148" w:rsidRDefault="00FC2148">
                                <w:pPr>
                                  <w:rPr>
                                    <w:sz w:val="18"/>
                                  </w:rPr>
                                </w:pPr>
                                <w:r w:rsidRPr="00FC2148">
                                  <w:rPr>
                                    <w:sz w:val="18"/>
                                  </w:rPr>
                                  <w:t>Concentration (mol L</w:t>
                                </w:r>
                                <w:r w:rsidRPr="00FC2148">
                                  <w:rPr>
                                    <w:sz w:val="18"/>
                                    <w:vertAlign w:val="superscript"/>
                                  </w:rPr>
                                  <w:t>-1</w:t>
                                </w:r>
                                <w:r w:rsidRPr="00FC2148">
                                  <w:rPr>
                                    <w:sz w:val="18"/>
                                  </w:rPr>
                                  <w:t>)</w:t>
                                </w:r>
                              </w:p>
                            </w:txbxContent>
                          </wps:txbx>
                          <wps:bodyPr rot="0" vert="horz" wrap="square" lIns="91440" tIns="45720" rIns="91440" bIns="45720" anchor="t" anchorCtr="0">
                            <a:noAutofit/>
                          </wps:bodyPr>
                        </wps:wsp>
                        <wps:wsp>
                          <wps:cNvPr id="515" name="Text Box 2"/>
                          <wps:cNvSpPr txBox="1">
                            <a:spLocks noChangeArrowheads="1"/>
                          </wps:cNvSpPr>
                          <wps:spPr bwMode="auto">
                            <a:xfrm>
                              <a:off x="1585664" y="2473638"/>
                              <a:ext cx="1696661" cy="253706"/>
                            </a:xfrm>
                            <a:prstGeom prst="rect">
                              <a:avLst/>
                            </a:prstGeom>
                            <a:noFill/>
                            <a:ln w="9525">
                              <a:noFill/>
                              <a:miter lim="800000"/>
                              <a:headEnd/>
                              <a:tailEnd/>
                            </a:ln>
                          </wps:spPr>
                          <wps:txbx>
                            <w:txbxContent>
                              <w:p w:rsidR="00FC2148" w:rsidRPr="00FC2148" w:rsidRDefault="00FC2148">
                                <w:pPr>
                                  <w:rPr>
                                    <w:sz w:val="18"/>
                                  </w:rPr>
                                </w:pPr>
                                <w:r>
                                  <w:rPr>
                                    <w:sz w:val="18"/>
                                  </w:rPr>
                                  <w:t>Time (min)</w:t>
                                </w:r>
                              </w:p>
                            </w:txbxContent>
                          </wps:txbx>
                          <wps:bodyPr rot="0" vert="horz" wrap="square" lIns="91440" tIns="45720" rIns="91440" bIns="45720" anchor="t" anchorCtr="0">
                            <a:noAutofit/>
                          </wps:bodyPr>
                        </wps:wsp>
                      </wpg:grpSp>
                      <wpg:grpSp>
                        <wpg:cNvPr id="556" name="Group 556"/>
                        <wpg:cNvGrpSpPr/>
                        <wpg:grpSpPr>
                          <a:xfrm>
                            <a:off x="1094109" y="2489494"/>
                            <a:ext cx="1141679" cy="322418"/>
                            <a:chOff x="0" y="0"/>
                            <a:chExt cx="1141679" cy="322418"/>
                          </a:xfrm>
                        </wpg:grpSpPr>
                        <wps:wsp>
                          <wps:cNvPr id="431" name="Straight Connector 431"/>
                          <wps:cNvCnPr/>
                          <wps:spPr>
                            <a:xfrm flipV="1">
                              <a:off x="147995" y="0"/>
                              <a:ext cx="0" cy="67945"/>
                            </a:xfrm>
                            <a:prstGeom prst="line">
                              <a:avLst/>
                            </a:prstGeom>
                          </wps:spPr>
                          <wps:style>
                            <a:lnRef idx="1">
                              <a:schemeClr val="dk1"/>
                            </a:lnRef>
                            <a:fillRef idx="0">
                              <a:schemeClr val="dk1"/>
                            </a:fillRef>
                            <a:effectRef idx="0">
                              <a:schemeClr val="dk1"/>
                            </a:effectRef>
                            <a:fontRef idx="minor">
                              <a:schemeClr val="tx1"/>
                            </a:fontRef>
                          </wps:style>
                          <wps:bodyPr/>
                        </wps:wsp>
                        <wps:wsp>
                          <wps:cNvPr id="505" name="Straight Connector 505"/>
                          <wps:cNvCnPr/>
                          <wps:spPr>
                            <a:xfrm flipV="1">
                              <a:off x="972541" y="5286"/>
                              <a:ext cx="0" cy="68142"/>
                            </a:xfrm>
                            <a:prstGeom prst="line">
                              <a:avLst/>
                            </a:prstGeom>
                          </wps:spPr>
                          <wps:style>
                            <a:lnRef idx="1">
                              <a:schemeClr val="dk1"/>
                            </a:lnRef>
                            <a:fillRef idx="0">
                              <a:schemeClr val="dk1"/>
                            </a:fillRef>
                            <a:effectRef idx="0">
                              <a:schemeClr val="dk1"/>
                            </a:effectRef>
                            <a:fontRef idx="minor">
                              <a:schemeClr val="tx1"/>
                            </a:fontRef>
                          </wps:style>
                          <wps:bodyPr/>
                        </wps:wsp>
                        <wps:wsp>
                          <wps:cNvPr id="551" name="Text Box 2"/>
                          <wps:cNvSpPr txBox="1">
                            <a:spLocks noChangeArrowheads="1"/>
                          </wps:cNvSpPr>
                          <wps:spPr bwMode="auto">
                            <a:xfrm>
                              <a:off x="0" y="68712"/>
                              <a:ext cx="454557" cy="253365"/>
                            </a:xfrm>
                            <a:prstGeom prst="rect">
                              <a:avLst/>
                            </a:prstGeom>
                            <a:noFill/>
                            <a:ln w="9525">
                              <a:noFill/>
                              <a:miter lim="800000"/>
                              <a:headEnd/>
                              <a:tailEnd/>
                            </a:ln>
                          </wps:spPr>
                          <wps:txbx>
                            <w:txbxContent>
                              <w:p w:rsidR="00FC2148" w:rsidRPr="00FC2148" w:rsidRDefault="00FC2148">
                                <w:pPr>
                                  <w:rPr>
                                    <w:sz w:val="18"/>
                                  </w:rPr>
                                </w:pPr>
                                <w:r>
                                  <w:rPr>
                                    <w:sz w:val="18"/>
                                  </w:rPr>
                                  <w:t>10</w:t>
                                </w:r>
                              </w:p>
                            </w:txbxContent>
                          </wps:txbx>
                          <wps:bodyPr rot="0" vert="horz" wrap="square" lIns="91440" tIns="45720" rIns="91440" bIns="45720" anchor="t" anchorCtr="0">
                            <a:noAutofit/>
                          </wps:bodyPr>
                        </wps:wsp>
                        <wps:wsp>
                          <wps:cNvPr id="555" name="Text Box 2"/>
                          <wps:cNvSpPr txBox="1">
                            <a:spLocks noChangeArrowheads="1"/>
                          </wps:cNvSpPr>
                          <wps:spPr bwMode="auto">
                            <a:xfrm>
                              <a:off x="819260" y="68712"/>
                              <a:ext cx="322419" cy="253706"/>
                            </a:xfrm>
                            <a:prstGeom prst="rect">
                              <a:avLst/>
                            </a:prstGeom>
                            <a:noFill/>
                            <a:ln w="9525">
                              <a:noFill/>
                              <a:miter lim="800000"/>
                              <a:headEnd/>
                              <a:tailEnd/>
                            </a:ln>
                          </wps:spPr>
                          <wps:txbx>
                            <w:txbxContent>
                              <w:p w:rsidR="00FC2148" w:rsidRPr="00FC2148" w:rsidRDefault="00FC2148">
                                <w:pPr>
                                  <w:rPr>
                                    <w:sz w:val="18"/>
                                  </w:rPr>
                                </w:pPr>
                                <w:r>
                                  <w:rPr>
                                    <w:sz w:val="18"/>
                                  </w:rPr>
                                  <w:t>20</w:t>
                                </w:r>
                              </w:p>
                            </w:txbxContent>
                          </wps:txbx>
                          <wps:bodyPr rot="0" vert="horz" wrap="square" lIns="91440" tIns="45720" rIns="91440" bIns="45720" anchor="t" anchorCtr="0">
                            <a:noAutofit/>
                          </wps:bodyPr>
                        </wps:wsp>
                      </wpg:grpSp>
                      <wps:wsp>
                        <wps:cNvPr id="566" name="Text Box 2"/>
                        <wps:cNvSpPr txBox="1">
                          <a:spLocks noChangeArrowheads="1"/>
                        </wps:cNvSpPr>
                        <wps:spPr bwMode="auto">
                          <a:xfrm>
                            <a:off x="618410" y="1849943"/>
                            <a:ext cx="290705" cy="253704"/>
                          </a:xfrm>
                          <a:prstGeom prst="rect">
                            <a:avLst/>
                          </a:prstGeom>
                          <a:noFill/>
                          <a:ln w="9525">
                            <a:noFill/>
                            <a:miter lim="800000"/>
                            <a:headEnd/>
                            <a:tailEnd/>
                          </a:ln>
                        </wps:spPr>
                        <wps:txbx>
                          <w:txbxContent>
                            <w:p w:rsidR="00FC2148" w:rsidRPr="00FC2148" w:rsidRDefault="00FC2148" w:rsidP="00FC2148">
                              <w:pPr>
                                <w:rPr>
                                  <w:sz w:val="18"/>
                                </w:rPr>
                              </w:pPr>
                              <w:r>
                                <w:rPr>
                                  <w:sz w:val="18"/>
                                </w:rPr>
                                <w:t>Y</w:t>
                              </w:r>
                            </w:p>
                          </w:txbxContent>
                        </wps:txbx>
                        <wps:bodyPr rot="0" vert="horz" wrap="square" lIns="91440" tIns="45720" rIns="91440" bIns="45720" anchor="t" anchorCtr="0">
                          <a:noAutofit/>
                        </wps:bodyPr>
                      </wps:wsp>
                      <wps:wsp>
                        <wps:cNvPr id="567" name="Text Box 2"/>
                        <wps:cNvSpPr txBox="1">
                          <a:spLocks noChangeArrowheads="1"/>
                        </wps:cNvSpPr>
                        <wps:spPr bwMode="auto">
                          <a:xfrm>
                            <a:off x="618410" y="1432384"/>
                            <a:ext cx="364703" cy="253704"/>
                          </a:xfrm>
                          <a:prstGeom prst="rect">
                            <a:avLst/>
                          </a:prstGeom>
                          <a:noFill/>
                          <a:ln w="9525">
                            <a:noFill/>
                            <a:miter lim="800000"/>
                            <a:headEnd/>
                            <a:tailEnd/>
                          </a:ln>
                        </wps:spPr>
                        <wps:txbx>
                          <w:txbxContent>
                            <w:p w:rsidR="00FC2148" w:rsidRPr="00FC2148" w:rsidRDefault="00FC2148" w:rsidP="00FC2148">
                              <w:pPr>
                                <w:rPr>
                                  <w:sz w:val="18"/>
                                </w:rPr>
                              </w:pPr>
                              <w:r>
                                <w:rPr>
                                  <w:sz w:val="18"/>
                                </w:rPr>
                                <w:t>O</w:t>
                              </w:r>
                              <w:r>
                                <w:rPr>
                                  <w:sz w:val="18"/>
                                  <w:vertAlign w:val="subscript"/>
                                </w:rPr>
                                <w:t>2</w:t>
                              </w:r>
                            </w:p>
                          </w:txbxContent>
                        </wps:txbx>
                        <wps:bodyPr rot="0" vert="horz" wrap="square" lIns="91440" tIns="45720" rIns="91440" bIns="45720" anchor="t" anchorCtr="0">
                          <a:noAutofit/>
                        </wps:bodyPr>
                      </wps:wsp>
                      <wps:wsp>
                        <wps:cNvPr id="568" name="Text Box 2"/>
                        <wps:cNvSpPr txBox="1">
                          <a:spLocks noChangeArrowheads="1"/>
                        </wps:cNvSpPr>
                        <wps:spPr bwMode="auto">
                          <a:xfrm>
                            <a:off x="623695" y="671265"/>
                            <a:ext cx="364703" cy="253704"/>
                          </a:xfrm>
                          <a:prstGeom prst="rect">
                            <a:avLst/>
                          </a:prstGeom>
                          <a:noFill/>
                          <a:ln w="9525">
                            <a:noFill/>
                            <a:miter lim="800000"/>
                            <a:headEnd/>
                            <a:tailEnd/>
                          </a:ln>
                        </wps:spPr>
                        <wps:txbx>
                          <w:txbxContent>
                            <w:p w:rsidR="00FC2148" w:rsidRPr="00FC2148" w:rsidRDefault="00FC2148" w:rsidP="00FC2148">
                              <w:pPr>
                                <w:rPr>
                                  <w:sz w:val="18"/>
                                </w:rPr>
                              </w:pPr>
                              <w:r>
                                <w:rPr>
                                  <w:sz w:val="18"/>
                                </w:rPr>
                                <w:t>X</w:t>
                              </w:r>
                            </w:p>
                          </w:txbxContent>
                        </wps:txbx>
                        <wps:bodyPr rot="0" vert="horz" wrap="square" lIns="91440" tIns="45720" rIns="91440" bIns="45720" anchor="t" anchorCtr="0">
                          <a:noAutofit/>
                        </wps:bodyPr>
                      </wps:wsp>
                    </wpg:wgp>
                  </a:graphicData>
                </a:graphic>
              </wp:inline>
            </w:drawing>
          </mc:Choice>
          <mc:Fallback>
            <w:pict>
              <v:group id="Group 569" o:spid="_x0000_s1444" style="width:277.65pt;height:238.05pt;mso-position-horizontal-relative:char;mso-position-vertical-relative:line" coordsize="35261,30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">
                <v:group id="Group 393" o:spid="_x0000_s1445" style="position:absolute;left:3118;width:32143;height:25361" coordsize="32143,253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TcUAAADcAAAADwAAAGRycy9kb3ducmV2LnhtbESPT2vCQBTE7wW/w/KE&#10;3uomhhaNriKipQcR/APi7ZF9JsHs25Bdk/jtuwWhx2FmfsPMl72pREuNKy0riEcRCOLM6pJzBefT&#10;9mMCwnlkjZVlUvAkB8vF4G2OqbYdH6g9+lwECLsUFRTe16mULivIoBvZmjh4N9sY9EE2udQNdgFu&#10;KjmOoi9psOSwUGBN64Ky+/FhFHx32K2SeNPu7rf183r63F92MSn1PuxXMxCeev8ffrV/tIJkm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7Y/03FAAAA3AAA&#10;AA8AAAAAAAAAAAAAAAAAqgIAAGRycy9kb3ducmV2LnhtbFBLBQYAAAAABAAEAPoAAACcAwAAAAA=&#10;">
                  <v:shape id="Freeform 2" o:spid="_x0000_s1446" style="position:absolute;left:52;width:32091;height:25361;visibility:visible;mso-wrap-style:square;v-text-anchor:middle" coordsize="3209026,2536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NuzsIA&#10;AADaAAAADwAAAGRycy9kb3ducmV2LnhtbESPzYrCQBCE78K+w9ALe5F1Eg+i0TGEhQX34F/cB2gz&#10;bRLM9ITMqPHtHUHwWFTVV9Qi7U0jrtS52rKCeBSBIC6srrlU8H/4/Z6CcB5ZY2OZFNzJQbr8GCww&#10;0fbGe7rmvhQBwi5BBZX3bSKlKyoy6Ea2JQ7eyXYGfZBdKXWHtwA3jRxH0UQarDksVNjST0XFOb8Y&#10;BTI7rm188PlsS+s/HPa0i3mj1Ndnn81BeOr9O/xqr7SCMTyvhBs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027OwgAAANoAAAAPAAAAAAAAAAAAAAAAAJgCAABkcnMvZG93&#10;bnJldi54bWxQSwUGAAAAAAQABAD1AAAAhwMAAAAA&#10;" path="m3209026,2536166l,2536166,,e" filled="f" strokecolor="black [3040]">
                    <v:stroke startarrow="block" endarrow="block"/>
                    <v:path arrowok="t" o:connecttype="custom" o:connectlocs="3209026,2536166;0,2536166;0,0" o:connectangles="0,0,0"/>
                  </v:shape>
                  <v:shape id="Freeform 205" o:spid="_x0000_s1447" style="position:absolute;left:9249;top:20349;width:8287;height:4331;visibility:visible;mso-wrap-style:square;v-text-anchor:middle" coordsize="828675,433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oANsQA&#10;AADcAAAADwAAAGRycy9kb3ducmV2LnhtbESPQWsCMRSE74L/ITyhN80qtOjW7FIE0UN7qAp6fN08&#10;N0s3L0sS1+2/bwoFj8PMfMOsy8G2oicfGscK5rMMBHHldMO1gtNxO12CCBFZY+uYFPxQgLIYj9aY&#10;a3fnT+oPsRYJwiFHBSbGLpcyVIYshpnriJN3dd5iTNLXUnu8J7ht5SLLXqTFhtOCwY42hqrvw80q&#10;6K9f/mO7v9zssLOVeV/xWXY7pZ4mw9sriEhDfIT/23utYJE9w9+ZdARk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6ADbEAAAA3AAAAA8AAAAAAAAAAAAAAAAAmAIAAGRycy9k&#10;b3ducmV2LnhtbFBLBQYAAAAABAAEAPUAAACJAwAAAAA=&#10;" path="m,c31750,92868,63500,185737,147637,252412v84138,66675,243682,117476,357188,147638c618331,430212,723503,431799,828675,433387e" filled="f" strokecolor="black [3040]">
                    <v:path arrowok="t" o:connecttype="custom" o:connectlocs="0,0;147637,252227;504825,399757;828675,433070" o:connectangles="0,0,0,0"/>
                  </v:shape>
                  <v:shape id="Freeform 209" o:spid="_x0000_s1448" style="position:absolute;left:9302;top:11839;width:8287;height:2160;visibility:visible;mso-wrap-style:square;v-text-anchor:middle" coordsize="828675,433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cKM8MA&#10;AADcAAAADwAAAGRycy9kb3ducmV2LnhtbESPQYvCMBSE7wv+h/AEb2uqB1mrUUQQPehhXUGPz+bZ&#10;FJuXksRa/71ZWNjjMDPfMPNlZ2vRkg+VYwWjYQaCuHC64lLB6Wfz+QUiRGSNtWNS8KIAy0XvY465&#10;dk/+pvYYS5EgHHJUYGJscilDYchiGLqGOHk35y3GJH0ptcdngttajrNsIi1WnBYMNrQ2VNyPD6ug&#10;vV39YbO7PGy3tYXZT/ksm61Sg363moGI1MX/8F97pxWMsyn8nklH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cKM8MAAADcAAAADwAAAAAAAAAAAAAAAACYAgAAZHJzL2Rv&#10;d25yZXYueG1sUEsFBgAAAAAEAAQA9QAAAIgDAAAAAA==&#10;" path="m,c31750,92868,63500,185737,147637,252412v84138,66675,243682,117476,357188,147638c618331,430212,723503,431799,828675,433387e" filled="f" strokecolor="black [3040]">
                    <v:path arrowok="t" o:connecttype="custom" o:connectlocs="0,0;147637,125802;504825,199385;828675,216000" o:connectangles="0,0,0,0"/>
                  </v:shape>
                  <v:shape id="Freeform 328" o:spid="_x0000_s1449" style="position:absolute;left:9302;top:4228;width:8287;height:4320;flip:y;visibility:visible;mso-wrap-style:square;v-text-anchor:middle" coordsize="828675,433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HaHL0A&#10;AADcAAAADwAAAGRycy9kb3ducmV2LnhtbERPzYrCMBC+C75DGMGLaKqiSDWKLAjeXKsPMDRjW2wm&#10;pclq+/bOQdjjx/e/O3SuVi9qQ+XZwHyWgCLOva24MHC/naYbUCEiW6w9k4GeAhz2w8EOU+vffKVX&#10;FgslIRxSNFDG2KRah7wkh2HmG2LhHr51GAW2hbYtviXc1XqRJGvtsGJpKLGhn5LyZ/bnpOR2Yf/4&#10;Pbm+whXHCfZL6jNjxqPuuAUVqYv/4q/7bA0sF7JWzsgR0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sHaHL0AAADcAAAADwAAAAAAAAAAAAAAAACYAgAAZHJzL2Rvd25yZXYu&#10;eG1sUEsFBgAAAAAEAAQA9QAAAIIDAAAAAA==&#10;" path="m,c31750,92868,63500,185737,147637,252412v84138,66675,243682,117476,357188,147638c618331,430212,723503,431799,828675,433387e" filled="f" strokecolor="black [3040]">
                    <v:path arrowok="t" o:connecttype="custom" o:connectlocs="0,0;147637,251604;504825,398770;828675,432000" o:connectangles="0,0,0,0"/>
                  </v:shape>
                  <v:line id="Straight Connector 329" o:spid="_x0000_s1450" style="position:absolute;flip:x;visibility:visible;mso-wrap-style:square" from="52,8562" to="9302,8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8CRsQAAADcAAAADwAAAGRycy9kb3ducmV2LnhtbESPS4sCMRCE7wv+h9CCtzWjwqqjUUQQ&#10;ZBfF58FbM+l54KQzTKIz+++NsLDHoqq+oubL1pTiSbUrLCsY9CMQxInVBWcKLufN5wSE88gaS8uk&#10;4JccLBedjznG2jZ8pOfJZyJA2MWoIPe+iqV0SU4GXd9WxMFLbW3QB1lnUtfYBLgp5TCKvqTBgsNC&#10;jhWtc0rup4dRkLpHtb5dtU/H37vjLv3J9tgclOp129UMhKfW/4f/2lutYDScwv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wJGxAAAANwAAAAPAAAAAAAAAAAA&#10;AAAAAKECAABkcnMvZG93bnJldi54bWxQSwUGAAAAAAQABAD5AAAAkgMAAAAA&#10;" strokecolor="black [3040]"/>
                  <v:line id="Straight Connector 330" o:spid="_x0000_s1451" style="position:absolute;flip:x;visibility:visible;mso-wrap-style:square" from="52,16173" to="9302,16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w9BsAAAADcAAAADwAAAGRycy9kb3ducmV2LnhtbERPy4rCMBTdD/gP4QruxlQFR6pRRBBE&#10;UcbXwt2luX1gc1OaaOvfm4Xg8nDes0VrSvGk2hWWFQz6EQjixOqCMwWX8/p3AsJ5ZI2lZVLwIgeL&#10;eednhrG2DR/pefKZCCHsYlSQe1/FUrokJ4OubyviwKW2NugDrDOpa2xCuCnlMIrG0mDBoSHHilY5&#10;JffTwyhI3aNa3a7ap3/b/XGf7rIDNv9K9brtcgrCU+u/4o97oxWMRmF+OBOO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A8PQbAAAAA3AAAAA8AAAAAAAAAAAAAAAAA&#10;oQIAAGRycy9kb3ducmV2LnhtbFBLBQYAAAAABAAEAPkAAACOAwAAAAA=&#10;" strokecolor="black [3040]"/>
                  <v:line id="Straight Connector 331" o:spid="_x0000_s1452" style="position:absolute;flip:x;visibility:visible;mso-wrap-style:square" from="0,20349" to="9249,20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CYncQAAADcAAAADwAAAGRycy9kb3ducmV2LnhtbESPT4vCMBTE74LfITxhb5qqoEs1yiII&#10;4qJoVw/eHs3rH7Z5KU209dubhQWPw8z8hlmuO1OJBzWutKxgPIpAEKdWl5wruPxsh58gnEfWWFkm&#10;BU9ysF71e0uMtW35TI/E5yJA2MWooPC+jqV0aUEG3cjWxMHLbGPQB9nkUjfYBrip5CSKZtJgyWGh&#10;wJo2BaW/yd0oyNy93tyu2mfz/eF8yL7zI7YnpT4G3dcChKfOv8P/7Z1WMJ2O4e9MOA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cJidxAAAANwAAAAPAAAAAAAAAAAA&#10;AAAAAKECAABkcnMvZG93bnJldi54bWxQSwUGAAAAAAQABAD5AAAAkgMAAAAA&#10;" strokecolor="black [3040]"/>
                  <v:line id="Straight Connector 392" o:spid="_x0000_s1453" style="position:absolute;flip:y;visibility:visible;mso-wrap-style:square" from="9302,11839" to="9302,16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RZ0MQAAADcAAAADwAAAGRycy9kb3ducmV2LnhtbESPS4sCMRCE7wv+h9CCtzWjwqqjUUQQ&#10;ZBfF58FbM+l54KQzTKIz+++NsLDHoqq+oubL1pTiSbUrLCsY9CMQxInVBWcKLufN5wSE88gaS8uk&#10;4JccLBedjznG2jZ8pOfJZyJA2MWoIPe+iqV0SU4GXd9WxMFLbW3QB1lnUtfYBLgp5TCKvqTBgsNC&#10;jhWtc0rup4dRkLpHtb5dtU/H37vjLv3J9tgclOp129UMhKfW/4f/2lutYDQdwv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xFnQxAAAANwAAAAPAAAAAAAAAAAA&#10;AAAAAKECAABkcnMvZG93bnJldi54bWxQSwUGAAAAAAQABAD5AAAAkgMAAAAA&#10;" strokecolor="black [3040]"/>
                </v:group>
                <v:group id="Group 562" o:spid="_x0000_s1454" style="position:absolute;top:2959;width:32823;height:27274" coordsize="32823,272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roCcYAAADcAAAADwAAAGRycy9kb3ducmV2LnhtbESPQWuDQBSE74X+h+UV&#10;cmtWU5RisxEJbckhFGIKpbeH+6IS9624WzX/Phso5DjMzDfMOp9NJ0YaXGtZQbyMQBBXVrdcK/g+&#10;fjy/gnAeWWNnmRRcyEG+eXxYY6btxAcaS1+LAGGXoYLG+z6T0lUNGXRL2xMH72QHgz7IoZZ6wCnA&#10;TSdXUZRKgy2HhQZ72jZUncs/o+Bzwql4id/H/fm0vfwek6+ffUxKLZ7m4g2Ep9nfw//tnVaQpCu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CugJxgAAANwA&#10;AAAPAAAAAAAAAAAAAAAAAKoCAABkcnMvZG93bnJldi54bWxQSwUGAAAAAAQABAD6AAAAnQMAAAAA&#10;">
                  <v:shape id="_x0000_s1455" type="#_x0000_t202" style="position:absolute;left:-7214;top:7214;width:16966;height:253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3icEA&#10;AADcAAAADwAAAGRycy9kb3ducmV2LnhtbESPQWvCQBSE7wX/w/IKvRTdraBIdJXaIng11fsj+0yC&#10;2bch+2qSf98VhB6HmfmG2ewG36g7dbEObOFjZkARF8HVXFo4/xymK1BRkB02gcnCSBF228nLBjMX&#10;ej7RPZdSJQjHDC1UIm2mdSwq8hhnoSVO3jV0HiXJrtSuwz7BfaPnxiy1x5rTQoUtfVVU3PJfb0G+&#10;pQ7u8m6u4dQv9uMxj9qP1r69Dp9rUEKD/Ief7aOzsDBLeJxJR0B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iN4nBAAAA3AAAAA8AAAAAAAAAAAAAAAAAmAIAAGRycy9kb3du&#10;cmV2LnhtbFBLBQYAAAAABAAEAPUAAACGAwAAAAA=&#10;" filled="f" stroked="f">
                    <v:textbox>
                      <w:txbxContent>
                        <w:p w:rsidR="00FC2148" w:rsidRPr="00FC2148" w:rsidRDefault="00FC2148">
                          <w:pPr>
                            <w:rPr>
                              <w:sz w:val="18"/>
                            </w:rPr>
                          </w:pPr>
                          <w:r w:rsidRPr="00FC2148">
                            <w:rPr>
                              <w:sz w:val="18"/>
                            </w:rPr>
                            <w:t>Concentration (mol L</w:t>
                          </w:r>
                          <w:r w:rsidRPr="00FC2148">
                            <w:rPr>
                              <w:sz w:val="18"/>
                              <w:vertAlign w:val="superscript"/>
                            </w:rPr>
                            <w:t>-1</w:t>
                          </w:r>
                          <w:r w:rsidRPr="00FC2148">
                            <w:rPr>
                              <w:sz w:val="18"/>
                            </w:rPr>
                            <w:t>)</w:t>
                          </w:r>
                        </w:p>
                      </w:txbxContent>
                    </v:textbox>
                  </v:shape>
                  <v:shape id="_x0000_s1456" type="#_x0000_t202" style="position:absolute;left:15856;top:24736;width:16967;height:2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GGvMMA&#10;AADcAAAADwAAAGRycy9kb3ducmV2LnhtbESPQWvCQBSE74L/YXkFb2bX0hSNriItBU9KtRW8PbLP&#10;JDT7NmS3Jv57VxA8DjPzDbNY9bYWF2p95VjDJFEgiHNnKi40/By+xlMQPiAbrB2Thit5WC2HgwVm&#10;xnX8TZd9KESEsM9QQxlCk0np85Is+sQ1xNE7u9ZiiLItpGmxi3Bby1el3qXFiuNCiQ19lJT/7f+t&#10;ht/t+XR8U7vi06ZN53ol2c6k1qOXfj0HEagPz/CjvTEa0k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GGvMMAAADcAAAADwAAAAAAAAAAAAAAAACYAgAAZHJzL2Rv&#10;d25yZXYueG1sUEsFBgAAAAAEAAQA9QAAAIgDAAAAAA==&#10;" filled="f" stroked="f">
                    <v:textbox>
                      <w:txbxContent>
                        <w:p w:rsidR="00FC2148" w:rsidRPr="00FC2148" w:rsidRDefault="00FC2148">
                          <w:pPr>
                            <w:rPr>
                              <w:sz w:val="18"/>
                            </w:rPr>
                          </w:pPr>
                          <w:r>
                            <w:rPr>
                              <w:sz w:val="18"/>
                            </w:rPr>
                            <w:t>Time (min)</w:t>
                          </w:r>
                        </w:p>
                      </w:txbxContent>
                    </v:textbox>
                  </v:shape>
                </v:group>
                <v:group id="Group 556" o:spid="_x0000_s1457" style="position:absolute;left:10941;top:24894;width:11416;height:3225" coordsize="11416,3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10kt8UAAADcAAAADwAAAGRycy9kb3ducmV2LnhtbESPT4vCMBTE74LfITzB&#10;m6ZdqUjXKCKreJAF/4Ds7dE822LzUprY1m+/WVjwOMzMb5jlujeVaKlxpWUF8TQCQZxZXXKu4HrZ&#10;TRYgnEfWWFkmBS9ysF4NB0tMte34RO3Z5yJA2KWooPC+TqV0WUEG3dTWxMG728agD7LJpW6wC3BT&#10;yY8omkuDJYeFAmvaFpQ9zk+jYN9ht5nFX+3xcd++fi7J9+0Yk1LjUb/5BOGp9+/wf/ugFSTJH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NdJLfFAAAA3AAA&#10;AA8AAAAAAAAAAAAAAAAAqgIAAGRycy9kb3ducmV2LnhtbFBLBQYAAAAABAAEAPoAAACcAwAAAAA=&#10;">
                  <v:line id="Straight Connector 431" o:spid="_x0000_s1458" style="position:absolute;flip:y;visibility:visible;mso-wrap-style:square" from="1479,0" to="1479,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pV+MYAAADcAAAADwAAAGRycy9kb3ducmV2LnhtbESPS2vDMBCE74X8B7GB3Go5SWmKYyWE&#10;QCC0pOTRHnpbrPWDWCtjyY/++6pQ6HGYmW+YdDuaWvTUusqygnkUgyDOrK64UPBxOzy+gHAeWWNt&#10;mRR8k4PtZvKQYqLtwBfqr74QAcIuQQWl900ipctKMugi2xAHL7etQR9kW0jd4hDgppaLOH6WBisO&#10;CyU2tC8pu187oyB3XbP/+tQ+X72eLqf8rXjH4azUbDru1iA8jf4//Nc+agVPyzn8ng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VfjGAAAA3AAAAA8AAAAAAAAA&#10;AAAAAAAAoQIAAGRycy9kb3ducmV2LnhtbFBLBQYAAAAABAAEAPkAAACUAwAAAAA=&#10;" strokecolor="black [3040]"/>
                  <v:line id="Straight Connector 505" o:spid="_x0000_s1459" style="position:absolute;flip:y;visibility:visible;mso-wrap-style:square" from="9725,52" to="9725,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yW28YAAADcAAAADwAAAGRycy9kb3ducmV2LnhtbESPT2vCQBTE74LfYXlCb7ppIVVSVylC&#10;obSkmKgHb4/syx+afRuya5J++26h4HGYmd8w2/1kWjFQ7xrLCh5XEQjiwuqGKwXn09tyA8J5ZI2t&#10;ZVLwQw72u/lsi4m2I2c05L4SAcIuQQW1910ipStqMuhWtiMOXml7gz7IvpK6xzHATSufouhZGmw4&#10;LNTY0aGm4ju/GQWlu3WH60X7cv2RZmn5WX3heFTqYTG9voDwNPl7+L/9rhXEUQx/Z8IRkL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sltvGAAAA3AAAAA8AAAAAAAAA&#10;AAAAAAAAoQIAAGRycy9kb3ducmV2LnhtbFBLBQYAAAAABAAEAPkAAACUAwAAAAA=&#10;" strokecolor="black [3040]"/>
                  <v:shape id="_x0000_s1460" type="#_x0000_t202" style="position:absolute;top:687;width:4545;height:2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A5f8MA&#10;AADcAAAADwAAAGRycy9kb3ducmV2LnhtbESPQWvCQBSE74L/YXkFb2bX0hSNriItBU9KtRW8PbLP&#10;JDT7NmS3Jv57VxA8DjPzDbNY9bYWF2p95VjDJFEgiHNnKi40/By+xlMQPiAbrB2Thit5WC2HgwVm&#10;xnX8TZd9KESEsM9QQxlCk0np85Is+sQ1xNE7u9ZiiLItpGmxi3Bby1el3qXFiuNCiQ19lJT/7f+t&#10;ht/t+XR8U7vi06ZN53ol2c6k1qOXfj0HEagPz/CjvTEa0nQC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A5f8MAAADcAAAADwAAAAAAAAAAAAAAAACYAgAAZHJzL2Rv&#10;d25yZXYueG1sUEsFBgAAAAAEAAQA9QAAAIgDAAAAAA==&#10;" filled="f" stroked="f">
                    <v:textbox>
                      <w:txbxContent>
                        <w:p w:rsidR="00FC2148" w:rsidRPr="00FC2148" w:rsidRDefault="00FC2148">
                          <w:pPr>
                            <w:rPr>
                              <w:sz w:val="18"/>
                            </w:rPr>
                          </w:pPr>
                          <w:r>
                            <w:rPr>
                              <w:sz w:val="18"/>
                            </w:rPr>
                            <w:t>10</w:t>
                          </w:r>
                        </w:p>
                      </w:txbxContent>
                    </v:textbox>
                  </v:shape>
                  <v:shape id="_x0000_s1461" type="#_x0000_t202" style="position:absolute;left:8192;top:687;width:3224;height:2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s/fMMA&#10;AADcAAAADwAAAGRycy9kb3ducmV2LnhtbESPQWvCQBSE7wX/w/IEb3XXYopGV5GK4EmpVcHbI/tM&#10;gtm3Ibua+O/dQqHHYWa+YebLzlbiQY0vHWsYDRUI4syZknMNx5/N+wSED8gGK8ek4Ukelove2xxT&#10;41r+psch5CJC2KeooQihTqX0WUEW/dDVxNG7usZiiLLJpWmwjXBbyQ+lPqXFkuNCgTV9FZTdDner&#10;4bS7Xs5jtc/XNqlb1ynJdiq1HvS71QxEoC78h//aW6MhSRL4PROP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s/fMMAAADcAAAADwAAAAAAAAAAAAAAAACYAgAAZHJzL2Rv&#10;d25yZXYueG1sUEsFBgAAAAAEAAQA9QAAAIgDAAAAAA==&#10;" filled="f" stroked="f">
                    <v:textbox>
                      <w:txbxContent>
                        <w:p w:rsidR="00FC2148" w:rsidRPr="00FC2148" w:rsidRDefault="00FC2148">
                          <w:pPr>
                            <w:rPr>
                              <w:sz w:val="18"/>
                            </w:rPr>
                          </w:pPr>
                          <w:r>
                            <w:rPr>
                              <w:sz w:val="18"/>
                            </w:rPr>
                            <w:t>20</w:t>
                          </w:r>
                        </w:p>
                      </w:txbxContent>
                    </v:textbox>
                  </v:shape>
                </v:group>
                <v:shape id="_x0000_s1462" type="#_x0000_t202" style="position:absolute;left:6184;top:18499;width:2907;height:2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VrtsMA&#10;AADcAAAADwAAAGRycy9kb3ducmV2LnhtbESPT4vCMBTE74LfITzBm01WtOx2jSLKgidF9w/s7dE8&#10;27LNS2mytn57Iwgeh5n5DbNY9bYWF2p95VjDS6JAEOfOVFxo+Pr8mLyC8AHZYO2YNFzJw2o5HCww&#10;M67jI11OoRARwj5DDWUITSalz0uy6BPXEEfv7FqLIcq2kKbFLsJtLadKpdJixXGhxIY2JeV/p3+r&#10;4Xt//v2ZqUOxtfOmc72SbN+k1uNRv34HEagPz/CjvTMa5m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VrtsMAAADcAAAADwAAAAAAAAAAAAAAAACYAgAAZHJzL2Rv&#10;d25yZXYueG1sUEsFBgAAAAAEAAQA9QAAAIgDAAAAAA==&#10;" filled="f" stroked="f">
                  <v:textbox>
                    <w:txbxContent>
                      <w:p w:rsidR="00FC2148" w:rsidRPr="00FC2148" w:rsidRDefault="00FC2148" w:rsidP="00FC2148">
                        <w:pPr>
                          <w:rPr>
                            <w:sz w:val="18"/>
                          </w:rPr>
                        </w:pPr>
                        <w:r>
                          <w:rPr>
                            <w:sz w:val="18"/>
                          </w:rPr>
                          <w:t>Y</w:t>
                        </w:r>
                      </w:p>
                    </w:txbxContent>
                  </v:textbox>
                </v:shape>
                <v:shape id="_x0000_s1463" type="#_x0000_t202" style="position:absolute;left:6184;top:14323;width:3647;height:2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nOLcQA&#10;AADcAAAADwAAAGRycy9kb3ducmV2LnhtbESPQWvCQBSE74L/YXlCb3VXqdbGbERaCp4qTWvB2yP7&#10;TILZtyG7NfHfd4WCx2FmvmHSzWAbcaHO1441zKYKBHHhTM2lhu+v98cVCB+QDTaOScOVPGyy8SjF&#10;xLieP+mSh1JECPsENVQhtImUvqjIop+6ljh6J9dZDFF2pTQd9hFuGzlXaikt1hwXKmzptaLinP9a&#10;DYeP0/HnSe3LN7toezcoyfZFav0wGbZrEIGGcA//t3dGw2L5D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pzi3EAAAA3AAAAA8AAAAAAAAAAAAAAAAAmAIAAGRycy9k&#10;b3ducmV2LnhtbFBLBQYAAAAABAAEAPUAAACJAwAAAAA=&#10;" filled="f" stroked="f">
                  <v:textbox>
                    <w:txbxContent>
                      <w:p w:rsidR="00FC2148" w:rsidRPr="00FC2148" w:rsidRDefault="00FC2148" w:rsidP="00FC2148">
                        <w:pPr>
                          <w:rPr>
                            <w:sz w:val="18"/>
                          </w:rPr>
                        </w:pPr>
                        <w:r>
                          <w:rPr>
                            <w:sz w:val="18"/>
                          </w:rPr>
                          <w:t>O</w:t>
                        </w:r>
                        <w:r>
                          <w:rPr>
                            <w:sz w:val="18"/>
                            <w:vertAlign w:val="subscript"/>
                          </w:rPr>
                          <w:t>2</w:t>
                        </w:r>
                      </w:p>
                    </w:txbxContent>
                  </v:textbox>
                </v:shape>
                <v:shape id="_x0000_s1464" type="#_x0000_t202" style="position:absolute;left:6236;top:6712;width:3647;height:2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aX8AA&#10;AADcAAAADwAAAGRycy9kb3ducmV2LnhtbERPy4rCMBTdD/gP4QqzGxNlFK1GEUWYlTL1Ae4uzbUt&#10;Njelibbz92YhzPJw3otVZyvxpMaXjjUMBwoEceZMybmG03H3NQXhA7LByjFp+CMPq2XvY4GJcS3/&#10;0jMNuYgh7BPUUIRQJ1L6rCCLfuBq4sjdXGMxRNjk0jTYxnBbyZFSE2mx5NhQYE2bgrJ7+rAazvvb&#10;9fKtDvnWjuvWdUqynUmtP/vdeg4iUBf+xW/3j9EwnsS1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HZaX8AAAADcAAAADwAAAAAAAAAAAAAAAACYAgAAZHJzL2Rvd25y&#10;ZXYueG1sUEsFBgAAAAAEAAQA9QAAAIUDAAAAAA==&#10;" filled="f" stroked="f">
                  <v:textbox>
                    <w:txbxContent>
                      <w:p w:rsidR="00FC2148" w:rsidRPr="00FC2148" w:rsidRDefault="00FC2148" w:rsidP="00FC2148">
                        <w:pPr>
                          <w:rPr>
                            <w:sz w:val="18"/>
                          </w:rPr>
                        </w:pPr>
                        <w:r>
                          <w:rPr>
                            <w:sz w:val="18"/>
                          </w:rPr>
                          <w:t>X</w:t>
                        </w:r>
                      </w:p>
                    </w:txbxContent>
                  </v:textbox>
                </v:shape>
                <w10:anchorlock/>
              </v:group>
            </w:pict>
          </mc:Fallback>
        </mc:AlternateContent>
      </w:r>
    </w:p>
    <w:p w:rsidR="00FC2148" w:rsidRPr="00B84AC7" w:rsidRDefault="00FC2148" w:rsidP="00FC2148">
      <w:pPr>
        <w:jc w:val="center"/>
        <w:rPr>
          <w:b/>
        </w:rPr>
      </w:pPr>
    </w:p>
    <w:p w:rsidR="00FC2148" w:rsidRPr="00B84AC7" w:rsidRDefault="00FC2148" w:rsidP="003D2487">
      <w:pPr>
        <w:pStyle w:val="ListParagraph"/>
        <w:numPr>
          <w:ilvl w:val="0"/>
          <w:numId w:val="67"/>
        </w:numPr>
        <w:tabs>
          <w:tab w:val="right" w:pos="10490"/>
        </w:tabs>
      </w:pPr>
      <w:r w:rsidRPr="00B84AC7">
        <w:t>Give the name or formula of a possible catalyst that was added to the reaction mixture.</w:t>
      </w:r>
      <w:r w:rsidRPr="00B84AC7">
        <w:tab/>
        <w:t xml:space="preserve">(1 mark) </w:t>
      </w:r>
    </w:p>
    <w:p w:rsidR="00FC2148" w:rsidRPr="00B84AC7" w:rsidRDefault="00FC2148" w:rsidP="00FC2148">
      <w:pPr>
        <w:pStyle w:val="ListParagraph"/>
        <w:tabs>
          <w:tab w:val="right" w:leader="dot" w:pos="10490"/>
        </w:tabs>
        <w:spacing w:line="240" w:lineRule="auto"/>
      </w:pPr>
    </w:p>
    <w:p w:rsidR="00FC2148" w:rsidRPr="00B84AC7" w:rsidRDefault="00FC2148" w:rsidP="00FC2148">
      <w:pPr>
        <w:pStyle w:val="ListParagraph"/>
        <w:tabs>
          <w:tab w:val="right" w:leader="dot" w:pos="10490"/>
        </w:tabs>
        <w:spacing w:line="240" w:lineRule="auto"/>
      </w:pPr>
      <w:r w:rsidRPr="00B84AC7">
        <w:tab/>
      </w:r>
    </w:p>
    <w:p w:rsidR="00FC2148" w:rsidRPr="00B84AC7" w:rsidRDefault="00FC2148" w:rsidP="00FC2148">
      <w:pPr>
        <w:pStyle w:val="ListParagraph"/>
        <w:tabs>
          <w:tab w:val="right" w:leader="dot" w:pos="10490"/>
        </w:tabs>
        <w:spacing w:line="240" w:lineRule="auto"/>
      </w:pPr>
    </w:p>
    <w:p w:rsidR="00FC2148" w:rsidRPr="00B84AC7" w:rsidRDefault="00FC2148" w:rsidP="00FC2148">
      <w:pPr>
        <w:pStyle w:val="ListParagraph"/>
        <w:tabs>
          <w:tab w:val="right" w:leader="dot" w:pos="10490"/>
        </w:tabs>
        <w:spacing w:line="240" w:lineRule="auto"/>
      </w:pPr>
    </w:p>
    <w:p w:rsidR="00FC2148" w:rsidRPr="00B84AC7" w:rsidRDefault="00FC2148" w:rsidP="003D2487">
      <w:pPr>
        <w:pStyle w:val="ListParagraph"/>
        <w:numPr>
          <w:ilvl w:val="0"/>
          <w:numId w:val="67"/>
        </w:numPr>
        <w:tabs>
          <w:tab w:val="right" w:pos="10490"/>
        </w:tabs>
      </w:pPr>
      <w:r w:rsidRPr="00B84AC7">
        <w:t>What change occurred at the 10 minute point?</w:t>
      </w:r>
      <w:r w:rsidRPr="00B84AC7">
        <w:tab/>
        <w:t xml:space="preserve">(1 mark) </w:t>
      </w:r>
    </w:p>
    <w:p w:rsidR="00FC2148" w:rsidRPr="00B84AC7" w:rsidRDefault="00FC2148" w:rsidP="00FC2148">
      <w:pPr>
        <w:pStyle w:val="ListParagraph"/>
        <w:tabs>
          <w:tab w:val="right" w:leader="dot" w:pos="10490"/>
        </w:tabs>
        <w:spacing w:line="240" w:lineRule="auto"/>
      </w:pPr>
    </w:p>
    <w:p w:rsidR="00FC2148" w:rsidRPr="00B84AC7" w:rsidRDefault="00FC2148" w:rsidP="00FC2148">
      <w:pPr>
        <w:pStyle w:val="ListParagraph"/>
        <w:tabs>
          <w:tab w:val="right" w:leader="dot" w:pos="10490"/>
        </w:tabs>
        <w:spacing w:line="240" w:lineRule="auto"/>
      </w:pPr>
      <w:r w:rsidRPr="00B84AC7">
        <w:tab/>
      </w:r>
    </w:p>
    <w:p w:rsidR="00FC2148" w:rsidRPr="00B84AC7" w:rsidRDefault="00FC2148" w:rsidP="00FC2148">
      <w:pPr>
        <w:pStyle w:val="ListParagraph"/>
        <w:tabs>
          <w:tab w:val="right" w:leader="dot" w:pos="10490"/>
        </w:tabs>
        <w:spacing w:line="240" w:lineRule="auto"/>
      </w:pPr>
    </w:p>
    <w:p w:rsidR="00FC2148" w:rsidRPr="00B84AC7" w:rsidRDefault="00FC2148" w:rsidP="00FC2148">
      <w:pPr>
        <w:pStyle w:val="ListParagraph"/>
        <w:tabs>
          <w:tab w:val="right" w:leader="dot" w:pos="10490"/>
        </w:tabs>
        <w:spacing w:line="240" w:lineRule="auto"/>
      </w:pPr>
    </w:p>
    <w:p w:rsidR="00FC2148" w:rsidRPr="00B84AC7" w:rsidRDefault="00FC2148" w:rsidP="003D2487">
      <w:pPr>
        <w:pStyle w:val="ListParagraph"/>
        <w:numPr>
          <w:ilvl w:val="0"/>
          <w:numId w:val="67"/>
        </w:numPr>
        <w:tabs>
          <w:tab w:val="right" w:pos="10490"/>
        </w:tabs>
      </w:pPr>
      <w:r w:rsidRPr="00B84AC7">
        <w:t>Which components of the equilibrium mixture are represented by X and Y?</w:t>
      </w:r>
      <w:r w:rsidRPr="00B84AC7">
        <w:tab/>
        <w:t xml:space="preserve">(1 mark) </w:t>
      </w:r>
    </w:p>
    <w:p w:rsidR="00FC2148" w:rsidRPr="00B84AC7" w:rsidRDefault="00FC2148" w:rsidP="00FC2148">
      <w:pPr>
        <w:pStyle w:val="ListParagraph"/>
        <w:tabs>
          <w:tab w:val="right" w:leader="dot" w:pos="10490"/>
        </w:tabs>
        <w:spacing w:line="240" w:lineRule="auto"/>
      </w:pPr>
    </w:p>
    <w:p w:rsidR="00FC2148" w:rsidRPr="00B84AC7" w:rsidRDefault="00FC2148" w:rsidP="00FC2148">
      <w:pPr>
        <w:pStyle w:val="ListParagraph"/>
        <w:tabs>
          <w:tab w:val="right" w:leader="dot" w:pos="10490"/>
        </w:tabs>
        <w:spacing w:line="240" w:lineRule="auto"/>
      </w:pPr>
      <w:r w:rsidRPr="00B84AC7">
        <w:t xml:space="preserve">X = </w:t>
      </w:r>
      <w:r w:rsidRPr="00B84AC7">
        <w:tab/>
      </w:r>
    </w:p>
    <w:p w:rsidR="00FC2148" w:rsidRPr="00B84AC7" w:rsidRDefault="00FC2148" w:rsidP="00FC2148">
      <w:pPr>
        <w:pStyle w:val="ListParagraph"/>
        <w:tabs>
          <w:tab w:val="right" w:leader="dot" w:pos="10490"/>
        </w:tabs>
        <w:spacing w:line="240" w:lineRule="auto"/>
      </w:pPr>
    </w:p>
    <w:p w:rsidR="00FC2148" w:rsidRPr="00B84AC7" w:rsidRDefault="00FC2148" w:rsidP="00FC2148">
      <w:pPr>
        <w:pStyle w:val="ListParagraph"/>
        <w:tabs>
          <w:tab w:val="right" w:leader="dot" w:pos="10490"/>
        </w:tabs>
        <w:spacing w:line="240" w:lineRule="auto"/>
      </w:pPr>
      <w:r w:rsidRPr="00B84AC7">
        <w:t xml:space="preserve">Y = </w:t>
      </w:r>
      <w:r w:rsidRPr="00B84AC7">
        <w:tab/>
      </w:r>
    </w:p>
    <w:p w:rsidR="00FC2148" w:rsidRPr="00B84AC7" w:rsidRDefault="00FC2148" w:rsidP="003D2487">
      <w:pPr>
        <w:pStyle w:val="ListParagraph"/>
        <w:numPr>
          <w:ilvl w:val="0"/>
          <w:numId w:val="67"/>
        </w:numPr>
        <w:tabs>
          <w:tab w:val="right" w:pos="10490"/>
        </w:tabs>
      </w:pPr>
      <w:r w:rsidRPr="00B84AC7">
        <w:br w:type="column"/>
      </w:r>
      <w:r w:rsidRPr="00B84AC7">
        <w:lastRenderedPageBreak/>
        <w:t>Give explanations for the changes in concentration that occur in X, Y and O</w:t>
      </w:r>
      <w:r w:rsidRPr="00B84AC7">
        <w:rPr>
          <w:vertAlign w:val="subscript"/>
        </w:rPr>
        <w:t>2</w:t>
      </w:r>
      <w:r w:rsidRPr="00B84AC7">
        <w:t xml:space="preserve"> between 10 and 20 minutes.</w:t>
      </w:r>
      <w:r w:rsidRPr="00B84AC7">
        <w:tab/>
        <w:t xml:space="preserve">(3 marks) </w:t>
      </w:r>
    </w:p>
    <w:p w:rsidR="00FC2148" w:rsidRPr="00B84AC7" w:rsidRDefault="00FC2148" w:rsidP="00FC2148">
      <w:pPr>
        <w:pStyle w:val="ListParagraph"/>
        <w:tabs>
          <w:tab w:val="right" w:leader="dot" w:pos="10490"/>
        </w:tabs>
        <w:spacing w:line="240" w:lineRule="auto"/>
      </w:pPr>
    </w:p>
    <w:p w:rsidR="00FC2148" w:rsidRPr="00B84AC7" w:rsidRDefault="00FC2148" w:rsidP="00FC2148">
      <w:pPr>
        <w:pStyle w:val="ListParagraph"/>
        <w:tabs>
          <w:tab w:val="right" w:leader="dot" w:pos="10490"/>
        </w:tabs>
        <w:spacing w:line="240" w:lineRule="auto"/>
      </w:pPr>
      <w:r w:rsidRPr="00B84AC7">
        <w:tab/>
      </w:r>
    </w:p>
    <w:p w:rsidR="00FC2148" w:rsidRPr="00B84AC7" w:rsidRDefault="00FC2148" w:rsidP="00FC2148">
      <w:pPr>
        <w:pStyle w:val="ListParagraph"/>
        <w:tabs>
          <w:tab w:val="right" w:leader="dot" w:pos="10490"/>
        </w:tabs>
        <w:spacing w:line="240" w:lineRule="auto"/>
      </w:pPr>
    </w:p>
    <w:p w:rsidR="00FC2148" w:rsidRPr="00B84AC7" w:rsidRDefault="00FC2148" w:rsidP="00FC2148">
      <w:pPr>
        <w:pStyle w:val="ListParagraph"/>
        <w:tabs>
          <w:tab w:val="right" w:leader="dot" w:pos="10490"/>
        </w:tabs>
        <w:spacing w:line="240" w:lineRule="auto"/>
      </w:pPr>
      <w:r w:rsidRPr="00B84AC7">
        <w:tab/>
      </w:r>
    </w:p>
    <w:p w:rsidR="00FC2148" w:rsidRPr="00B84AC7" w:rsidRDefault="00FC2148" w:rsidP="00FC2148">
      <w:pPr>
        <w:pStyle w:val="ListParagraph"/>
        <w:tabs>
          <w:tab w:val="right" w:leader="dot" w:pos="10490"/>
        </w:tabs>
        <w:spacing w:line="240" w:lineRule="auto"/>
      </w:pPr>
    </w:p>
    <w:p w:rsidR="00FC2148" w:rsidRPr="00B84AC7" w:rsidRDefault="00FC2148" w:rsidP="00FC2148">
      <w:pPr>
        <w:pStyle w:val="ListParagraph"/>
        <w:tabs>
          <w:tab w:val="right" w:leader="dot" w:pos="10490"/>
        </w:tabs>
        <w:spacing w:line="240" w:lineRule="auto"/>
      </w:pPr>
      <w:r w:rsidRPr="00B84AC7">
        <w:tab/>
      </w:r>
    </w:p>
    <w:p w:rsidR="00FC2148" w:rsidRPr="00B84AC7" w:rsidRDefault="00FC2148" w:rsidP="00FC2148">
      <w:pPr>
        <w:pStyle w:val="ListParagraph"/>
        <w:tabs>
          <w:tab w:val="right" w:leader="dot" w:pos="10490"/>
        </w:tabs>
        <w:spacing w:line="240" w:lineRule="auto"/>
      </w:pPr>
    </w:p>
    <w:p w:rsidR="00FC2148" w:rsidRPr="00B84AC7" w:rsidRDefault="00FC2148" w:rsidP="00FC2148">
      <w:pPr>
        <w:pStyle w:val="ListParagraph"/>
        <w:tabs>
          <w:tab w:val="right" w:leader="dot" w:pos="10490"/>
        </w:tabs>
        <w:spacing w:line="240" w:lineRule="auto"/>
      </w:pPr>
      <w:r w:rsidRPr="00B84AC7">
        <w:tab/>
      </w:r>
    </w:p>
    <w:p w:rsidR="00FC2148" w:rsidRPr="00B84AC7" w:rsidRDefault="00FC2148" w:rsidP="00FC2148">
      <w:pPr>
        <w:pStyle w:val="ListParagraph"/>
        <w:tabs>
          <w:tab w:val="right" w:leader="dot" w:pos="10490"/>
        </w:tabs>
        <w:spacing w:line="240" w:lineRule="auto"/>
      </w:pPr>
    </w:p>
    <w:p w:rsidR="00FC2148" w:rsidRPr="00B84AC7" w:rsidRDefault="00FC2148" w:rsidP="00FC2148">
      <w:pPr>
        <w:pStyle w:val="ListParagraph"/>
        <w:tabs>
          <w:tab w:val="right" w:leader="dot" w:pos="10490"/>
        </w:tabs>
        <w:spacing w:line="240" w:lineRule="auto"/>
      </w:pPr>
      <w:r w:rsidRPr="00B84AC7">
        <w:tab/>
      </w:r>
    </w:p>
    <w:p w:rsidR="00FC2148" w:rsidRPr="00B84AC7" w:rsidRDefault="00FC2148" w:rsidP="00FC2148">
      <w:pPr>
        <w:pStyle w:val="ListParagraph"/>
        <w:tabs>
          <w:tab w:val="right" w:leader="dot" w:pos="10490"/>
        </w:tabs>
        <w:spacing w:line="240" w:lineRule="auto"/>
      </w:pPr>
    </w:p>
    <w:p w:rsidR="00FC2148" w:rsidRPr="00B84AC7" w:rsidRDefault="00FC2148" w:rsidP="00FC2148">
      <w:pPr>
        <w:pStyle w:val="ListParagraph"/>
        <w:tabs>
          <w:tab w:val="right" w:leader="dot" w:pos="10490"/>
        </w:tabs>
        <w:spacing w:line="240" w:lineRule="auto"/>
      </w:pPr>
      <w:r w:rsidRPr="00B84AC7">
        <w:tab/>
      </w:r>
    </w:p>
    <w:p w:rsidR="00FC2148" w:rsidRPr="00B84AC7" w:rsidRDefault="00FC2148" w:rsidP="00FC2148">
      <w:pPr>
        <w:pStyle w:val="ListParagraph"/>
        <w:tabs>
          <w:tab w:val="right" w:leader="dot" w:pos="10490"/>
        </w:tabs>
        <w:spacing w:line="240" w:lineRule="auto"/>
      </w:pPr>
    </w:p>
    <w:p w:rsidR="00FC2148" w:rsidRPr="00B84AC7" w:rsidRDefault="00FC2148" w:rsidP="00FC2148">
      <w:pPr>
        <w:pStyle w:val="ListParagraph"/>
        <w:tabs>
          <w:tab w:val="right" w:leader="dot" w:pos="10490"/>
        </w:tabs>
        <w:spacing w:line="240" w:lineRule="auto"/>
      </w:pPr>
      <w:r w:rsidRPr="00B84AC7">
        <w:tab/>
      </w:r>
    </w:p>
    <w:p w:rsidR="00FC2148" w:rsidRPr="00B84AC7" w:rsidRDefault="00FC2148" w:rsidP="00FC2148">
      <w:pPr>
        <w:pStyle w:val="ListParagraph"/>
        <w:tabs>
          <w:tab w:val="right" w:leader="dot" w:pos="10490"/>
        </w:tabs>
        <w:spacing w:line="240" w:lineRule="auto"/>
      </w:pPr>
    </w:p>
    <w:p w:rsidR="00FC2148" w:rsidRPr="00B84AC7" w:rsidRDefault="00FC2148" w:rsidP="00FC2148">
      <w:pPr>
        <w:pStyle w:val="ListParagraph"/>
        <w:tabs>
          <w:tab w:val="right" w:leader="dot" w:pos="10490"/>
        </w:tabs>
        <w:spacing w:line="240" w:lineRule="auto"/>
      </w:pPr>
      <w:r w:rsidRPr="00B84AC7">
        <w:tab/>
      </w:r>
    </w:p>
    <w:p w:rsidR="00FC2148" w:rsidRPr="00B84AC7" w:rsidRDefault="00FC2148" w:rsidP="00FC2148">
      <w:pPr>
        <w:pStyle w:val="ListParagraph"/>
        <w:tabs>
          <w:tab w:val="right" w:leader="dot" w:pos="10490"/>
        </w:tabs>
        <w:spacing w:line="240" w:lineRule="auto"/>
      </w:pPr>
    </w:p>
    <w:p w:rsidR="00FC2148" w:rsidRPr="00B84AC7" w:rsidRDefault="00FC2148" w:rsidP="00FC2148">
      <w:pPr>
        <w:pStyle w:val="ListParagraph"/>
        <w:tabs>
          <w:tab w:val="right" w:leader="dot" w:pos="10490"/>
        </w:tabs>
        <w:spacing w:line="240" w:lineRule="auto"/>
      </w:pPr>
      <w:r w:rsidRPr="00B84AC7">
        <w:tab/>
      </w:r>
    </w:p>
    <w:p w:rsidR="00FC2148" w:rsidRPr="00B84AC7" w:rsidRDefault="00FC2148" w:rsidP="00FC2148">
      <w:pPr>
        <w:pStyle w:val="ListParagraph"/>
        <w:tabs>
          <w:tab w:val="right" w:leader="dot" w:pos="10490"/>
        </w:tabs>
        <w:spacing w:line="240" w:lineRule="auto"/>
      </w:pPr>
    </w:p>
    <w:p w:rsidR="00FC2148" w:rsidRPr="00B84AC7" w:rsidRDefault="00FC2148" w:rsidP="003D2487">
      <w:pPr>
        <w:pStyle w:val="ListParagraph"/>
        <w:numPr>
          <w:ilvl w:val="0"/>
          <w:numId w:val="67"/>
        </w:numPr>
        <w:tabs>
          <w:tab w:val="right" w:pos="10490"/>
        </w:tabs>
      </w:pPr>
      <w:r w:rsidRPr="00B84AC7">
        <w:t xml:space="preserve">Would the temperature of the mixture </w:t>
      </w:r>
      <w:r w:rsidRPr="00B84AC7">
        <w:rPr>
          <w:b/>
        </w:rPr>
        <w:t>increase, decrease</w:t>
      </w:r>
      <w:r w:rsidRPr="00B84AC7">
        <w:t xml:space="preserve"> or </w:t>
      </w:r>
      <w:r w:rsidRPr="00B84AC7">
        <w:rPr>
          <w:b/>
        </w:rPr>
        <w:t>remain the same</w:t>
      </w:r>
      <w:r w:rsidRPr="00B84AC7">
        <w:t xml:space="preserve"> between 10 and 20 minutes? Explain your reasoning.</w:t>
      </w:r>
      <w:r w:rsidRPr="00B84AC7">
        <w:tab/>
        <w:t xml:space="preserve">(2 marks) </w:t>
      </w:r>
    </w:p>
    <w:p w:rsidR="00FC2148" w:rsidRPr="00B84AC7" w:rsidRDefault="00FC2148" w:rsidP="00FC2148">
      <w:pPr>
        <w:pStyle w:val="ListParagraph"/>
        <w:tabs>
          <w:tab w:val="right" w:leader="dot" w:pos="10490"/>
        </w:tabs>
        <w:spacing w:line="240" w:lineRule="auto"/>
      </w:pPr>
    </w:p>
    <w:p w:rsidR="00FC2148" w:rsidRPr="00B84AC7" w:rsidRDefault="00FC2148" w:rsidP="00FC2148">
      <w:pPr>
        <w:pStyle w:val="ListParagraph"/>
        <w:tabs>
          <w:tab w:val="right" w:leader="dot" w:pos="10490"/>
        </w:tabs>
        <w:spacing w:line="240" w:lineRule="auto"/>
      </w:pPr>
      <w:r w:rsidRPr="00B84AC7">
        <w:tab/>
      </w:r>
    </w:p>
    <w:p w:rsidR="00FC2148" w:rsidRPr="00B84AC7" w:rsidRDefault="00FC2148" w:rsidP="00FC2148">
      <w:pPr>
        <w:pStyle w:val="ListParagraph"/>
        <w:tabs>
          <w:tab w:val="right" w:leader="dot" w:pos="10490"/>
        </w:tabs>
        <w:spacing w:line="240" w:lineRule="auto"/>
      </w:pPr>
    </w:p>
    <w:p w:rsidR="00FC2148" w:rsidRPr="00B84AC7" w:rsidRDefault="00FC2148" w:rsidP="00FC2148">
      <w:pPr>
        <w:pStyle w:val="ListParagraph"/>
        <w:tabs>
          <w:tab w:val="right" w:leader="dot" w:pos="10490"/>
        </w:tabs>
        <w:spacing w:line="240" w:lineRule="auto"/>
      </w:pPr>
      <w:r w:rsidRPr="00B84AC7">
        <w:tab/>
      </w:r>
    </w:p>
    <w:p w:rsidR="00FC2148" w:rsidRPr="00B84AC7" w:rsidRDefault="00FC2148" w:rsidP="00FC2148">
      <w:pPr>
        <w:pStyle w:val="ListParagraph"/>
        <w:tabs>
          <w:tab w:val="right" w:leader="dot" w:pos="10490"/>
        </w:tabs>
        <w:spacing w:line="240" w:lineRule="auto"/>
      </w:pPr>
    </w:p>
    <w:p w:rsidR="00FC2148" w:rsidRPr="00B84AC7" w:rsidRDefault="00FC2148" w:rsidP="00FC2148">
      <w:pPr>
        <w:pStyle w:val="ListParagraph"/>
        <w:tabs>
          <w:tab w:val="right" w:leader="dot" w:pos="10490"/>
        </w:tabs>
        <w:spacing w:line="240" w:lineRule="auto"/>
      </w:pPr>
      <w:r w:rsidRPr="00B84AC7">
        <w:tab/>
      </w:r>
    </w:p>
    <w:p w:rsidR="00FC2148" w:rsidRPr="00B84AC7" w:rsidRDefault="00FC2148" w:rsidP="00FC2148">
      <w:pPr>
        <w:pStyle w:val="ListParagraph"/>
        <w:tabs>
          <w:tab w:val="right" w:leader="dot" w:pos="10490"/>
        </w:tabs>
        <w:spacing w:line="240" w:lineRule="auto"/>
      </w:pPr>
    </w:p>
    <w:p w:rsidR="00FC2148" w:rsidRPr="00B84AC7" w:rsidRDefault="00FC2148" w:rsidP="00FC2148">
      <w:pPr>
        <w:pStyle w:val="ListParagraph"/>
        <w:tabs>
          <w:tab w:val="right" w:leader="dot" w:pos="10490"/>
        </w:tabs>
        <w:spacing w:line="240" w:lineRule="auto"/>
      </w:pPr>
      <w:r w:rsidRPr="00B84AC7">
        <w:tab/>
      </w:r>
    </w:p>
    <w:p w:rsidR="00FC2148" w:rsidRPr="00B84AC7" w:rsidRDefault="00FC2148" w:rsidP="00FC2148">
      <w:pPr>
        <w:pStyle w:val="ListParagraph"/>
        <w:tabs>
          <w:tab w:val="right" w:leader="dot" w:pos="10490"/>
        </w:tabs>
        <w:spacing w:line="240" w:lineRule="auto"/>
      </w:pPr>
    </w:p>
    <w:p w:rsidR="00FB3C58" w:rsidRPr="00B84AC7" w:rsidRDefault="00FB3C58" w:rsidP="00B825ED">
      <w:pPr>
        <w:rPr>
          <w:b/>
        </w:rPr>
      </w:pPr>
    </w:p>
    <w:p w:rsidR="00B825ED" w:rsidRPr="00B84AC7" w:rsidRDefault="00FB3C58" w:rsidP="00B825ED">
      <w:pPr>
        <w:rPr>
          <w:b/>
        </w:rPr>
      </w:pPr>
      <w:r w:rsidRPr="00B84AC7">
        <w:rPr>
          <w:b/>
        </w:rPr>
        <w:br w:type="column"/>
      </w:r>
      <w:r w:rsidR="005515C7" w:rsidRPr="00B84AC7">
        <w:rPr>
          <w:b/>
        </w:rPr>
        <w:lastRenderedPageBreak/>
        <w:t>TEE 2001</w:t>
      </w:r>
      <w:r w:rsidR="00B825ED" w:rsidRPr="00B84AC7">
        <w:rPr>
          <w:b/>
        </w:rPr>
        <w:t xml:space="preserve"> Extended Answer:</w:t>
      </w:r>
    </w:p>
    <w:p w:rsidR="00B825ED" w:rsidRPr="00B84AC7" w:rsidRDefault="00B825ED" w:rsidP="00B825ED">
      <w:r w:rsidRPr="00B84AC7">
        <w:rPr>
          <w:noProof/>
          <w:lang w:val="en-AU" w:eastAsia="en-AU"/>
        </w:rPr>
        <mc:AlternateContent>
          <mc:Choice Requires="wps">
            <w:drawing>
              <wp:inline distT="0" distB="0" distL="0" distR="0" wp14:anchorId="416CA79E" wp14:editId="0067220F">
                <wp:extent cx="6613452" cy="2232837"/>
                <wp:effectExtent l="0" t="0" r="16510" b="20320"/>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3452" cy="2232837"/>
                        </a:xfrm>
                        <a:prstGeom prst="rect">
                          <a:avLst/>
                        </a:prstGeom>
                        <a:solidFill>
                          <a:srgbClr val="FFFFFF"/>
                        </a:solidFill>
                        <a:ln w="9525">
                          <a:solidFill>
                            <a:srgbClr val="000000"/>
                          </a:solidFill>
                          <a:miter lim="800000"/>
                          <a:headEnd/>
                          <a:tailEnd/>
                        </a:ln>
                      </wps:spPr>
                      <wps:txbx>
                        <w:txbxContent>
                          <w:p w:rsidR="00AC7A73" w:rsidRDefault="00AC7A73" w:rsidP="00B825ED">
                            <w:r>
                              <w:t>Phosphoric acid, H</w:t>
                            </w:r>
                            <w:r>
                              <w:rPr>
                                <w:vertAlign w:val="subscript"/>
                              </w:rPr>
                              <w:t>3</w:t>
                            </w:r>
                            <w:r>
                              <w:t>PO</w:t>
                            </w:r>
                            <w:r>
                              <w:rPr>
                                <w:vertAlign w:val="subscript"/>
                              </w:rPr>
                              <w:t>4</w:t>
                            </w:r>
                            <w:r>
                              <w:t>, is one of the most widely produced industrial chemicals in the world.</w:t>
                            </w:r>
                          </w:p>
                          <w:p w:rsidR="00AC7A73" w:rsidRDefault="00AC7A73" w:rsidP="00B825ED">
                            <w:r>
                              <w:t>In one method for producing phosphoric acid, Ca</w:t>
                            </w:r>
                            <w:r>
                              <w:rPr>
                                <w:vertAlign w:val="subscript"/>
                              </w:rPr>
                              <w:t>3</w:t>
                            </w:r>
                            <w:r>
                              <w:t>(PO</w:t>
                            </w:r>
                            <w:r>
                              <w:rPr>
                                <w:vertAlign w:val="subscript"/>
                              </w:rPr>
                              <w:t>4</w:t>
                            </w:r>
                            <w:r>
                              <w:t>)</w:t>
                            </w:r>
                            <w:r>
                              <w:rPr>
                                <w:vertAlign w:val="subscript"/>
                              </w:rPr>
                              <w:t>2</w:t>
                            </w:r>
                            <w:r>
                              <w:t xml:space="preserve"> from phosphate rock is heated in an electric furnace with SiO</w:t>
                            </w:r>
                            <w:r>
                              <w:rPr>
                                <w:vertAlign w:val="subscript"/>
                              </w:rPr>
                              <w:t>2</w:t>
                            </w:r>
                            <w:r>
                              <w:t xml:space="preserve"> and C(graphite). This produces P</w:t>
                            </w:r>
                            <w:r>
                              <w:rPr>
                                <w:vertAlign w:val="subscript"/>
                              </w:rPr>
                              <w:t>4</w:t>
                            </w:r>
                            <w:r>
                              <w:t xml:space="preserve"> as a hot vapour according to the following equation:</w:t>
                            </w:r>
                          </w:p>
                          <w:p w:rsidR="00AC7A73" w:rsidRDefault="00AC7A73" w:rsidP="00B825ED">
                            <w:r>
                              <w:t>2 Ca</w:t>
                            </w:r>
                            <w:r>
                              <w:rPr>
                                <w:vertAlign w:val="subscript"/>
                              </w:rPr>
                              <w:t>3</w:t>
                            </w:r>
                            <w:r>
                              <w:t>(PO</w:t>
                            </w:r>
                            <w:r>
                              <w:rPr>
                                <w:vertAlign w:val="subscript"/>
                              </w:rPr>
                              <w:t>4</w:t>
                            </w:r>
                            <w:r>
                              <w:t>)</w:t>
                            </w:r>
                            <w:r>
                              <w:rPr>
                                <w:vertAlign w:val="subscript"/>
                              </w:rPr>
                              <w:t>2</w:t>
                            </w:r>
                            <w:r>
                              <w:t>(s)   +   6 SiO</w:t>
                            </w:r>
                            <w:r>
                              <w:rPr>
                                <w:vertAlign w:val="subscript"/>
                              </w:rPr>
                              <w:t>2</w:t>
                            </w:r>
                            <w:r>
                              <w:t xml:space="preserve">(s)   +   10 C(s)   </w:t>
                            </w:r>
                            <w:r>
                              <w:sym w:font="Wingdings" w:char="F0E0"/>
                            </w:r>
                            <w:r>
                              <w:t xml:space="preserve">   6 CaSiO</w:t>
                            </w:r>
                            <w:r>
                              <w:rPr>
                                <w:vertAlign w:val="subscript"/>
                              </w:rPr>
                              <w:t>3</w:t>
                            </w:r>
                            <w:r>
                              <w:t>(ℓ)   +   10 CO(g)   +   P</w:t>
                            </w:r>
                            <w:r>
                              <w:rPr>
                                <w:vertAlign w:val="subscript"/>
                              </w:rPr>
                              <w:t>4</w:t>
                            </w:r>
                            <w:r>
                              <w:t>(g)      ΔH = -3060 kJ</w:t>
                            </w:r>
                          </w:p>
                          <w:p w:rsidR="00AC7A73" w:rsidRDefault="00AC7A73" w:rsidP="00B825ED">
                            <w:r>
                              <w:t>The reaction mixture can reach a temperature of about 2000 °C. In some modern plants the heat generated is used to power steam turbines.</w:t>
                            </w:r>
                          </w:p>
                          <w:p w:rsidR="00AC7A73" w:rsidRDefault="00AC7A73" w:rsidP="005515C7">
                            <w:pPr>
                              <w:spacing w:before="240"/>
                            </w:pPr>
                            <w:r>
                              <w:t>The P</w:t>
                            </w:r>
                            <w:r>
                              <w:rPr>
                                <w:vertAlign w:val="subscript"/>
                              </w:rPr>
                              <w:t>4</w:t>
                            </w:r>
                            <w:r>
                              <w:t xml:space="preserve"> is converted into P</w:t>
                            </w:r>
                            <w:r>
                              <w:rPr>
                                <w:vertAlign w:val="subscript"/>
                              </w:rPr>
                              <w:t>4</w:t>
                            </w:r>
                            <w:r>
                              <w:t>O</w:t>
                            </w:r>
                            <w:r>
                              <w:rPr>
                                <w:vertAlign w:val="subscript"/>
                              </w:rPr>
                              <w:t>10</w:t>
                            </w:r>
                            <w:r>
                              <w:t xml:space="preserve"> by the combustion of phosphorus vapour as it is produced by the furnace (ΔH = -3053 kJ per mole of P</w:t>
                            </w:r>
                            <w:r>
                              <w:rPr>
                                <w:vertAlign w:val="subscript"/>
                              </w:rPr>
                              <w:t>4</w:t>
                            </w:r>
                            <w:r>
                              <w:t>). This reaction can occur spontaneously at room temperature.</w:t>
                            </w:r>
                          </w:p>
                          <w:p w:rsidR="00AC7A73" w:rsidRPr="005515C7" w:rsidRDefault="00AC7A73" w:rsidP="005515C7">
                            <w:r>
                              <w:t>The H</w:t>
                            </w:r>
                            <w:r>
                              <w:rPr>
                                <w:vertAlign w:val="subscript"/>
                              </w:rPr>
                              <w:t>3</w:t>
                            </w:r>
                            <w:r>
                              <w:t>PO</w:t>
                            </w:r>
                            <w:r>
                              <w:rPr>
                                <w:vertAlign w:val="subscript"/>
                              </w:rPr>
                              <w:t>4</w:t>
                            </w:r>
                            <w:r>
                              <w:t xml:space="preserve"> is formed by passing the P</w:t>
                            </w:r>
                            <w:r>
                              <w:rPr>
                                <w:vertAlign w:val="subscript"/>
                              </w:rPr>
                              <w:t>4</w:t>
                            </w:r>
                            <w:r>
                              <w:t>O</w:t>
                            </w:r>
                            <w:r>
                              <w:rPr>
                                <w:vertAlign w:val="subscript"/>
                              </w:rPr>
                              <w:t>10</w:t>
                            </w:r>
                            <w:r>
                              <w:t xml:space="preserve"> through a spray of water in a tower (ΔH = -377 kJ per mole of P</w:t>
                            </w:r>
                            <w:r>
                              <w:rPr>
                                <w:vertAlign w:val="subscript"/>
                              </w:rPr>
                              <w:t>4</w:t>
                            </w:r>
                            <w:r>
                              <w:t>O</w:t>
                            </w:r>
                            <w:r>
                              <w:rPr>
                                <w:vertAlign w:val="subscript"/>
                              </w:rPr>
                              <w:t>10</w:t>
                            </w:r>
                            <w:r>
                              <w:t>).</w:t>
                            </w:r>
                          </w:p>
                        </w:txbxContent>
                      </wps:txbx>
                      <wps:bodyPr rot="0" vert="horz" wrap="square" lIns="91440" tIns="45720" rIns="91440" bIns="45720" anchor="t" anchorCtr="0">
                        <a:spAutoFit/>
                      </wps:bodyPr>
                    </wps:wsp>
                  </a:graphicData>
                </a:graphic>
              </wp:inline>
            </w:drawing>
          </mc:Choice>
          <mc:Fallback>
            <w:pict>
              <v:shape id="_x0000_s1465" type="#_x0000_t202" style="width:520.75pt;height:1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">
                <v:textbox style="mso-fit-shape-to-text:t">
                  <w:txbxContent>
                    <w:p w:rsidR="00AC7A73" w:rsidRDefault="00AC7A73" w:rsidP="00B825ED">
                      <w:r>
                        <w:t>Phosphoric acid, H</w:t>
                      </w:r>
                      <w:r>
                        <w:rPr>
                          <w:vertAlign w:val="subscript"/>
                        </w:rPr>
                        <w:t>3</w:t>
                      </w:r>
                      <w:r>
                        <w:t>PO</w:t>
                      </w:r>
                      <w:r>
                        <w:rPr>
                          <w:vertAlign w:val="subscript"/>
                        </w:rPr>
                        <w:t>4</w:t>
                      </w:r>
                      <w:r>
                        <w:t>, is one of the most widely produced industrial chemicals in the world.</w:t>
                      </w:r>
                    </w:p>
                    <w:p w:rsidR="00AC7A73" w:rsidRDefault="00AC7A73" w:rsidP="00B825ED">
                      <w:r>
                        <w:t>In one method for producing phosphoric acid, Ca</w:t>
                      </w:r>
                      <w:r>
                        <w:rPr>
                          <w:vertAlign w:val="subscript"/>
                        </w:rPr>
                        <w:t>3</w:t>
                      </w:r>
                      <w:r>
                        <w:t>(PO</w:t>
                      </w:r>
                      <w:r>
                        <w:rPr>
                          <w:vertAlign w:val="subscript"/>
                        </w:rPr>
                        <w:t>4</w:t>
                      </w:r>
                      <w:r>
                        <w:t>)</w:t>
                      </w:r>
                      <w:r>
                        <w:rPr>
                          <w:vertAlign w:val="subscript"/>
                        </w:rPr>
                        <w:t>2</w:t>
                      </w:r>
                      <w:r>
                        <w:t xml:space="preserve"> from phosphate rock is heated in an electric furnace with SiO</w:t>
                      </w:r>
                      <w:r>
                        <w:rPr>
                          <w:vertAlign w:val="subscript"/>
                        </w:rPr>
                        <w:t>2</w:t>
                      </w:r>
                      <w:r>
                        <w:t xml:space="preserve"> and C(graphite). This produces P</w:t>
                      </w:r>
                      <w:r>
                        <w:rPr>
                          <w:vertAlign w:val="subscript"/>
                        </w:rPr>
                        <w:t>4</w:t>
                      </w:r>
                      <w:r>
                        <w:t xml:space="preserve"> as a hot vapour according to the following equation:</w:t>
                      </w:r>
                    </w:p>
                    <w:p w:rsidR="00AC7A73" w:rsidRDefault="00AC7A73" w:rsidP="00B825ED">
                      <w:r>
                        <w:t>2 Ca</w:t>
                      </w:r>
                      <w:r>
                        <w:rPr>
                          <w:vertAlign w:val="subscript"/>
                        </w:rPr>
                        <w:t>3</w:t>
                      </w:r>
                      <w:r>
                        <w:t>(PO</w:t>
                      </w:r>
                      <w:r>
                        <w:rPr>
                          <w:vertAlign w:val="subscript"/>
                        </w:rPr>
                        <w:t>4</w:t>
                      </w:r>
                      <w:r>
                        <w:t>)</w:t>
                      </w:r>
                      <w:r>
                        <w:rPr>
                          <w:vertAlign w:val="subscript"/>
                        </w:rPr>
                        <w:t>2</w:t>
                      </w:r>
                      <w:r>
                        <w:t>(s)   +   6 SiO</w:t>
                      </w:r>
                      <w:r>
                        <w:rPr>
                          <w:vertAlign w:val="subscript"/>
                        </w:rPr>
                        <w:t>2</w:t>
                      </w:r>
                      <w:r>
                        <w:t xml:space="preserve">(s)   +   10 C(s)   </w:t>
                      </w:r>
                      <w:r>
                        <w:sym w:font="Wingdings" w:char="F0E0"/>
                      </w:r>
                      <w:r>
                        <w:t xml:space="preserve">   6 CaSiO</w:t>
                      </w:r>
                      <w:r>
                        <w:rPr>
                          <w:vertAlign w:val="subscript"/>
                        </w:rPr>
                        <w:t>3</w:t>
                      </w:r>
                      <w:r>
                        <w:t>(ℓ)   +   10 CO(g)   +   P</w:t>
                      </w:r>
                      <w:r>
                        <w:rPr>
                          <w:vertAlign w:val="subscript"/>
                        </w:rPr>
                        <w:t>4</w:t>
                      </w:r>
                      <w:r>
                        <w:t>(g)      ΔH = -3060 kJ</w:t>
                      </w:r>
                    </w:p>
                    <w:p w:rsidR="00AC7A73" w:rsidRDefault="00AC7A73" w:rsidP="00B825ED">
                      <w:r>
                        <w:t>The reaction mixture can reach a temperature of about 2000 °C. In some modern plants the heat generated is used to power steam turbines.</w:t>
                      </w:r>
                    </w:p>
                    <w:p w:rsidR="00AC7A73" w:rsidRDefault="00AC7A73" w:rsidP="005515C7">
                      <w:pPr>
                        <w:spacing w:before="240"/>
                      </w:pPr>
                      <w:r>
                        <w:t>The P</w:t>
                      </w:r>
                      <w:r>
                        <w:rPr>
                          <w:vertAlign w:val="subscript"/>
                        </w:rPr>
                        <w:t>4</w:t>
                      </w:r>
                      <w:r>
                        <w:t xml:space="preserve"> is converted into P</w:t>
                      </w:r>
                      <w:r>
                        <w:rPr>
                          <w:vertAlign w:val="subscript"/>
                        </w:rPr>
                        <w:t>4</w:t>
                      </w:r>
                      <w:r>
                        <w:t>O</w:t>
                      </w:r>
                      <w:r>
                        <w:rPr>
                          <w:vertAlign w:val="subscript"/>
                        </w:rPr>
                        <w:t>10</w:t>
                      </w:r>
                      <w:r>
                        <w:t xml:space="preserve"> by the combustion of phosphorus vapour as it is produced by the furnace (ΔH = -3053 kJ per mole of P</w:t>
                      </w:r>
                      <w:r>
                        <w:rPr>
                          <w:vertAlign w:val="subscript"/>
                        </w:rPr>
                        <w:t>4</w:t>
                      </w:r>
                      <w:r>
                        <w:t>). This reaction can occur spontaneously at room temperature.</w:t>
                      </w:r>
                    </w:p>
                    <w:p w:rsidR="00AC7A73" w:rsidRPr="005515C7" w:rsidRDefault="00AC7A73" w:rsidP="005515C7">
                      <w:r>
                        <w:t>The H</w:t>
                      </w:r>
                      <w:r>
                        <w:rPr>
                          <w:vertAlign w:val="subscript"/>
                        </w:rPr>
                        <w:t>3</w:t>
                      </w:r>
                      <w:r>
                        <w:t>PO</w:t>
                      </w:r>
                      <w:r>
                        <w:rPr>
                          <w:vertAlign w:val="subscript"/>
                        </w:rPr>
                        <w:t>4</w:t>
                      </w:r>
                      <w:r>
                        <w:t xml:space="preserve"> is formed by passing the P</w:t>
                      </w:r>
                      <w:r>
                        <w:rPr>
                          <w:vertAlign w:val="subscript"/>
                        </w:rPr>
                        <w:t>4</w:t>
                      </w:r>
                      <w:r>
                        <w:t>O</w:t>
                      </w:r>
                      <w:r>
                        <w:rPr>
                          <w:vertAlign w:val="subscript"/>
                        </w:rPr>
                        <w:t>10</w:t>
                      </w:r>
                      <w:r>
                        <w:t xml:space="preserve"> through a spray of water in a tower (ΔH = -377 kJ per mole of P</w:t>
                      </w:r>
                      <w:r>
                        <w:rPr>
                          <w:vertAlign w:val="subscript"/>
                        </w:rPr>
                        <w:t>4</w:t>
                      </w:r>
                      <w:r>
                        <w:t>O</w:t>
                      </w:r>
                      <w:r>
                        <w:rPr>
                          <w:vertAlign w:val="subscript"/>
                        </w:rPr>
                        <w:t>10</w:t>
                      </w:r>
                      <w:r>
                        <w:t>).</w:t>
                      </w:r>
                    </w:p>
                  </w:txbxContent>
                </v:textbox>
                <w10:anchorlock/>
              </v:shape>
            </w:pict>
          </mc:Fallback>
        </mc:AlternateContent>
      </w:r>
    </w:p>
    <w:p w:rsidR="00B825ED" w:rsidRPr="00B84AC7" w:rsidRDefault="005515C7" w:rsidP="00B825ED">
      <w:pPr>
        <w:tabs>
          <w:tab w:val="right" w:pos="10206"/>
        </w:tabs>
      </w:pPr>
      <w:r w:rsidRPr="00B84AC7">
        <w:t>Compare and contrast this information about phosphoric acid with the manufacture of sulfuric acid</w:t>
      </w:r>
      <w:r w:rsidR="00B825ED" w:rsidRPr="00B84AC7">
        <w:t>.</w:t>
      </w:r>
      <w:r w:rsidR="00B825ED" w:rsidRPr="00B84AC7">
        <w:tab/>
      </w:r>
      <w:r w:rsidRPr="00B84AC7">
        <w:br/>
        <w:t xml:space="preserve"> </w:t>
      </w:r>
      <w:r w:rsidRPr="00B84AC7">
        <w:tab/>
      </w:r>
      <w:r w:rsidR="00B825ED" w:rsidRPr="00B84AC7">
        <w:t>(10 marks)</w:t>
      </w:r>
    </w:p>
    <w:p w:rsidR="00B825ED" w:rsidRPr="00B84AC7" w:rsidRDefault="00B825ED" w:rsidP="00B825ED">
      <w:pPr>
        <w:pStyle w:val="ListParagraph"/>
        <w:tabs>
          <w:tab w:val="right" w:leader="dot" w:pos="10490"/>
        </w:tabs>
        <w:spacing w:line="360" w:lineRule="auto"/>
        <w:ind w:left="0"/>
      </w:pPr>
      <w:r w:rsidRPr="00B84AC7">
        <w:tab/>
      </w:r>
      <w:r w:rsidRPr="00B84AC7">
        <w:tab/>
      </w:r>
    </w:p>
    <w:p w:rsidR="00B825ED" w:rsidRPr="00B84AC7" w:rsidRDefault="00B825ED" w:rsidP="00B825ED">
      <w:pPr>
        <w:pStyle w:val="ListParagraph"/>
        <w:tabs>
          <w:tab w:val="right" w:leader="dot" w:pos="10490"/>
        </w:tabs>
        <w:spacing w:line="360" w:lineRule="auto"/>
        <w:ind w:left="0"/>
      </w:pPr>
      <w:r w:rsidRPr="00B84AC7">
        <w:tab/>
      </w:r>
    </w:p>
    <w:p w:rsidR="00B825ED" w:rsidRPr="00B84AC7" w:rsidRDefault="00B825ED" w:rsidP="00B825ED">
      <w:pPr>
        <w:pStyle w:val="ListParagraph"/>
        <w:tabs>
          <w:tab w:val="right" w:leader="dot" w:pos="10490"/>
        </w:tabs>
        <w:spacing w:line="360" w:lineRule="auto"/>
        <w:ind w:left="0"/>
      </w:pPr>
      <w:r w:rsidRPr="00B84AC7">
        <w:tab/>
      </w:r>
    </w:p>
    <w:p w:rsidR="00B825ED" w:rsidRPr="00B84AC7" w:rsidRDefault="00B825ED" w:rsidP="00B825ED">
      <w:pPr>
        <w:pStyle w:val="ListParagraph"/>
        <w:tabs>
          <w:tab w:val="right" w:leader="dot" w:pos="10490"/>
        </w:tabs>
        <w:spacing w:line="360" w:lineRule="auto"/>
        <w:ind w:left="0"/>
      </w:pPr>
      <w:r w:rsidRPr="00B84AC7">
        <w:tab/>
      </w:r>
      <w:r w:rsidRPr="00B84AC7">
        <w:tab/>
      </w:r>
    </w:p>
    <w:p w:rsidR="00B825ED" w:rsidRPr="00B84AC7" w:rsidRDefault="00B825ED" w:rsidP="00B825ED">
      <w:pPr>
        <w:pStyle w:val="ListParagraph"/>
        <w:tabs>
          <w:tab w:val="right" w:leader="dot" w:pos="10490"/>
        </w:tabs>
        <w:spacing w:line="360" w:lineRule="auto"/>
        <w:ind w:left="0"/>
      </w:pPr>
      <w:r w:rsidRPr="00B84AC7">
        <w:tab/>
      </w:r>
    </w:p>
    <w:p w:rsidR="00B825ED" w:rsidRPr="00B84AC7" w:rsidRDefault="00B825ED" w:rsidP="00B825ED">
      <w:pPr>
        <w:pStyle w:val="ListParagraph"/>
        <w:tabs>
          <w:tab w:val="right" w:leader="dot" w:pos="10490"/>
        </w:tabs>
        <w:spacing w:line="360" w:lineRule="auto"/>
        <w:ind w:left="0"/>
      </w:pPr>
      <w:r w:rsidRPr="00B84AC7">
        <w:tab/>
      </w:r>
    </w:p>
    <w:p w:rsidR="00B825ED" w:rsidRPr="00B84AC7" w:rsidRDefault="00B825ED" w:rsidP="00B825ED">
      <w:pPr>
        <w:pStyle w:val="ListParagraph"/>
        <w:tabs>
          <w:tab w:val="right" w:leader="dot" w:pos="10490"/>
        </w:tabs>
        <w:spacing w:line="360" w:lineRule="auto"/>
        <w:ind w:left="0"/>
      </w:pPr>
      <w:r w:rsidRPr="00B84AC7">
        <w:tab/>
      </w:r>
      <w:r w:rsidRPr="00B84AC7">
        <w:tab/>
      </w:r>
    </w:p>
    <w:p w:rsidR="00B825ED" w:rsidRPr="00B84AC7" w:rsidRDefault="00B825ED" w:rsidP="00B825ED">
      <w:pPr>
        <w:pStyle w:val="ListParagraph"/>
        <w:tabs>
          <w:tab w:val="right" w:leader="dot" w:pos="10490"/>
        </w:tabs>
        <w:spacing w:line="360" w:lineRule="auto"/>
        <w:ind w:left="0"/>
      </w:pPr>
      <w:r w:rsidRPr="00B84AC7">
        <w:tab/>
      </w:r>
    </w:p>
    <w:p w:rsidR="00B825ED" w:rsidRPr="00B84AC7" w:rsidRDefault="00B825ED" w:rsidP="00B825ED">
      <w:pPr>
        <w:pStyle w:val="ListParagraph"/>
        <w:tabs>
          <w:tab w:val="right" w:leader="dot" w:pos="10490"/>
        </w:tabs>
        <w:spacing w:line="360" w:lineRule="auto"/>
        <w:ind w:left="0"/>
      </w:pPr>
      <w:r w:rsidRPr="00B84AC7">
        <w:tab/>
      </w:r>
    </w:p>
    <w:p w:rsidR="00B825ED" w:rsidRPr="00B84AC7" w:rsidRDefault="00B825ED" w:rsidP="00B825ED">
      <w:pPr>
        <w:pStyle w:val="ListParagraph"/>
        <w:tabs>
          <w:tab w:val="right" w:leader="dot" w:pos="10490"/>
        </w:tabs>
        <w:spacing w:line="360" w:lineRule="auto"/>
        <w:ind w:left="0"/>
      </w:pPr>
      <w:r w:rsidRPr="00B84AC7">
        <w:tab/>
      </w:r>
      <w:r w:rsidRPr="00B84AC7">
        <w:tab/>
      </w:r>
    </w:p>
    <w:p w:rsidR="00B825ED" w:rsidRPr="00B84AC7" w:rsidRDefault="00B825ED" w:rsidP="00B825ED">
      <w:pPr>
        <w:pStyle w:val="ListParagraph"/>
        <w:tabs>
          <w:tab w:val="right" w:leader="dot" w:pos="10490"/>
        </w:tabs>
        <w:spacing w:line="360" w:lineRule="auto"/>
        <w:ind w:left="0"/>
      </w:pPr>
      <w:r w:rsidRPr="00B84AC7">
        <w:tab/>
      </w:r>
    </w:p>
    <w:p w:rsidR="00B825ED" w:rsidRPr="00B84AC7" w:rsidRDefault="00B825ED" w:rsidP="00B825ED">
      <w:pPr>
        <w:pStyle w:val="ListParagraph"/>
        <w:tabs>
          <w:tab w:val="right" w:leader="dot" w:pos="10490"/>
        </w:tabs>
        <w:spacing w:line="360" w:lineRule="auto"/>
        <w:ind w:left="0"/>
      </w:pPr>
      <w:r w:rsidRPr="00B84AC7">
        <w:tab/>
      </w:r>
    </w:p>
    <w:p w:rsidR="00B825ED" w:rsidRPr="00B84AC7" w:rsidRDefault="00B825ED" w:rsidP="00B825ED">
      <w:pPr>
        <w:pStyle w:val="ListParagraph"/>
        <w:tabs>
          <w:tab w:val="right" w:leader="dot" w:pos="10490"/>
        </w:tabs>
        <w:spacing w:line="360" w:lineRule="auto"/>
        <w:ind w:left="0"/>
      </w:pPr>
      <w:r w:rsidRPr="00B84AC7">
        <w:tab/>
      </w:r>
      <w:r w:rsidRPr="00B84AC7">
        <w:tab/>
      </w:r>
    </w:p>
    <w:p w:rsidR="00B825ED" w:rsidRPr="00B84AC7" w:rsidRDefault="00B825ED" w:rsidP="00B825ED">
      <w:pPr>
        <w:pStyle w:val="ListParagraph"/>
        <w:tabs>
          <w:tab w:val="right" w:leader="dot" w:pos="10490"/>
        </w:tabs>
        <w:spacing w:line="360" w:lineRule="auto"/>
        <w:ind w:left="0"/>
      </w:pPr>
      <w:r w:rsidRPr="00B84AC7">
        <w:lastRenderedPageBreak/>
        <w:tab/>
      </w:r>
    </w:p>
    <w:p w:rsidR="00B825ED" w:rsidRPr="00B84AC7" w:rsidRDefault="00B825ED" w:rsidP="00B825ED">
      <w:pPr>
        <w:pStyle w:val="ListParagraph"/>
        <w:tabs>
          <w:tab w:val="right" w:leader="dot" w:pos="10490"/>
        </w:tabs>
        <w:spacing w:line="360" w:lineRule="auto"/>
        <w:ind w:left="0"/>
      </w:pPr>
      <w:r w:rsidRPr="00B84AC7">
        <w:tab/>
      </w:r>
    </w:p>
    <w:p w:rsidR="00B825ED" w:rsidRPr="00B84AC7" w:rsidRDefault="00B825ED" w:rsidP="00B825ED">
      <w:pPr>
        <w:pStyle w:val="ListParagraph"/>
        <w:tabs>
          <w:tab w:val="right" w:leader="dot" w:pos="10490"/>
        </w:tabs>
        <w:spacing w:line="360" w:lineRule="auto"/>
        <w:ind w:left="0"/>
      </w:pPr>
      <w:r w:rsidRPr="00B84AC7">
        <w:tab/>
      </w:r>
      <w:r w:rsidRPr="00B84AC7">
        <w:tab/>
      </w:r>
    </w:p>
    <w:p w:rsidR="00B825ED" w:rsidRPr="00B84AC7" w:rsidRDefault="00B825ED" w:rsidP="00B825ED">
      <w:pPr>
        <w:pStyle w:val="ListParagraph"/>
        <w:tabs>
          <w:tab w:val="right" w:leader="dot" w:pos="10490"/>
        </w:tabs>
        <w:spacing w:line="360" w:lineRule="auto"/>
        <w:ind w:left="0"/>
      </w:pPr>
      <w:r w:rsidRPr="00B84AC7">
        <w:tab/>
      </w:r>
    </w:p>
    <w:p w:rsidR="00B825ED" w:rsidRPr="00B84AC7" w:rsidRDefault="00B825ED" w:rsidP="00B825ED">
      <w:pPr>
        <w:pStyle w:val="ListParagraph"/>
        <w:tabs>
          <w:tab w:val="right" w:leader="dot" w:pos="10490"/>
        </w:tabs>
        <w:spacing w:line="360" w:lineRule="auto"/>
        <w:ind w:left="0"/>
      </w:pPr>
      <w:r w:rsidRPr="00B84AC7">
        <w:tab/>
      </w:r>
    </w:p>
    <w:p w:rsidR="00B825ED" w:rsidRPr="00B84AC7" w:rsidRDefault="00B825ED" w:rsidP="00B825ED">
      <w:pPr>
        <w:pStyle w:val="ListParagraph"/>
        <w:tabs>
          <w:tab w:val="right" w:leader="dot" w:pos="10490"/>
        </w:tabs>
        <w:spacing w:line="360" w:lineRule="auto"/>
        <w:ind w:left="0"/>
      </w:pPr>
      <w:r w:rsidRPr="00B84AC7">
        <w:tab/>
      </w:r>
      <w:r w:rsidRPr="00B84AC7">
        <w:tab/>
      </w:r>
    </w:p>
    <w:p w:rsidR="00B825ED" w:rsidRPr="00B84AC7" w:rsidRDefault="00B825ED" w:rsidP="00B825ED">
      <w:pPr>
        <w:pStyle w:val="ListParagraph"/>
        <w:tabs>
          <w:tab w:val="right" w:leader="dot" w:pos="10490"/>
        </w:tabs>
        <w:spacing w:line="360" w:lineRule="auto"/>
        <w:ind w:left="0"/>
      </w:pPr>
      <w:r w:rsidRPr="00B84AC7">
        <w:tab/>
      </w:r>
    </w:p>
    <w:p w:rsidR="00B825ED" w:rsidRPr="00B84AC7" w:rsidRDefault="00B825ED" w:rsidP="00B825ED">
      <w:pPr>
        <w:pStyle w:val="ListParagraph"/>
        <w:tabs>
          <w:tab w:val="right" w:leader="dot" w:pos="10490"/>
        </w:tabs>
        <w:spacing w:line="360" w:lineRule="auto"/>
        <w:ind w:left="0"/>
      </w:pPr>
      <w:r w:rsidRPr="00B84AC7">
        <w:tab/>
      </w:r>
    </w:p>
    <w:p w:rsidR="00B825ED" w:rsidRPr="00B84AC7" w:rsidRDefault="00B825ED" w:rsidP="00B825ED">
      <w:pPr>
        <w:pStyle w:val="ListParagraph"/>
        <w:tabs>
          <w:tab w:val="right" w:leader="dot" w:pos="10490"/>
        </w:tabs>
        <w:spacing w:line="360" w:lineRule="auto"/>
        <w:ind w:left="0"/>
      </w:pPr>
      <w:r w:rsidRPr="00B84AC7">
        <w:tab/>
      </w:r>
      <w:r w:rsidRPr="00B84AC7">
        <w:tab/>
      </w:r>
    </w:p>
    <w:p w:rsidR="00B825ED" w:rsidRPr="00B84AC7" w:rsidRDefault="00B825ED" w:rsidP="00B825ED">
      <w:pPr>
        <w:pStyle w:val="ListParagraph"/>
        <w:tabs>
          <w:tab w:val="right" w:leader="dot" w:pos="10490"/>
        </w:tabs>
        <w:spacing w:line="360" w:lineRule="auto"/>
        <w:ind w:left="0"/>
      </w:pPr>
      <w:r w:rsidRPr="00B84AC7">
        <w:tab/>
      </w:r>
    </w:p>
    <w:p w:rsidR="00B825ED" w:rsidRPr="00B84AC7" w:rsidRDefault="00B825ED" w:rsidP="00B825ED">
      <w:pPr>
        <w:pStyle w:val="ListParagraph"/>
        <w:tabs>
          <w:tab w:val="right" w:leader="dot" w:pos="10490"/>
        </w:tabs>
        <w:spacing w:line="360" w:lineRule="auto"/>
        <w:ind w:left="0"/>
      </w:pPr>
      <w:r w:rsidRPr="00B84AC7">
        <w:tab/>
      </w:r>
    </w:p>
    <w:p w:rsidR="00B825ED" w:rsidRPr="00B84AC7" w:rsidRDefault="00B825ED" w:rsidP="00B825ED">
      <w:pPr>
        <w:pStyle w:val="ListParagraph"/>
        <w:tabs>
          <w:tab w:val="right" w:leader="dot" w:pos="10490"/>
        </w:tabs>
        <w:spacing w:line="360" w:lineRule="auto"/>
        <w:ind w:left="0"/>
      </w:pPr>
      <w:r w:rsidRPr="00B84AC7">
        <w:tab/>
      </w:r>
      <w:r w:rsidRPr="00B84AC7">
        <w:tab/>
      </w:r>
    </w:p>
    <w:p w:rsidR="00B825ED" w:rsidRPr="00B84AC7" w:rsidRDefault="00B825ED" w:rsidP="00B825ED">
      <w:pPr>
        <w:pStyle w:val="ListParagraph"/>
        <w:tabs>
          <w:tab w:val="right" w:leader="dot" w:pos="10490"/>
        </w:tabs>
        <w:spacing w:line="360" w:lineRule="auto"/>
        <w:ind w:left="0"/>
      </w:pPr>
      <w:r w:rsidRPr="00B84AC7">
        <w:tab/>
      </w:r>
    </w:p>
    <w:p w:rsidR="00B825ED" w:rsidRPr="00B84AC7" w:rsidRDefault="00B825ED" w:rsidP="00B825ED">
      <w:pPr>
        <w:pStyle w:val="ListParagraph"/>
        <w:tabs>
          <w:tab w:val="right" w:leader="dot" w:pos="10490"/>
        </w:tabs>
        <w:spacing w:line="360" w:lineRule="auto"/>
        <w:ind w:left="0"/>
      </w:pPr>
      <w:r w:rsidRPr="00B84AC7">
        <w:tab/>
      </w:r>
    </w:p>
    <w:p w:rsidR="00B825ED" w:rsidRPr="00B84AC7" w:rsidRDefault="00B825ED" w:rsidP="00B825ED">
      <w:pPr>
        <w:pStyle w:val="ListParagraph"/>
        <w:tabs>
          <w:tab w:val="right" w:leader="dot" w:pos="10490"/>
        </w:tabs>
        <w:spacing w:line="360" w:lineRule="auto"/>
        <w:ind w:left="0"/>
      </w:pPr>
      <w:r w:rsidRPr="00B84AC7">
        <w:tab/>
      </w:r>
      <w:r w:rsidRPr="00B84AC7">
        <w:tab/>
      </w:r>
    </w:p>
    <w:p w:rsidR="00B825ED" w:rsidRPr="00B84AC7" w:rsidRDefault="00B825ED" w:rsidP="00B825ED">
      <w:pPr>
        <w:pStyle w:val="ListParagraph"/>
        <w:tabs>
          <w:tab w:val="right" w:leader="dot" w:pos="10490"/>
        </w:tabs>
        <w:spacing w:line="360" w:lineRule="auto"/>
        <w:ind w:left="0"/>
      </w:pPr>
      <w:r w:rsidRPr="00B84AC7">
        <w:tab/>
      </w:r>
    </w:p>
    <w:p w:rsidR="00B825ED" w:rsidRPr="00B84AC7" w:rsidRDefault="00B825ED" w:rsidP="00B825ED">
      <w:pPr>
        <w:pStyle w:val="ListParagraph"/>
        <w:tabs>
          <w:tab w:val="right" w:leader="dot" w:pos="10490"/>
        </w:tabs>
        <w:spacing w:line="360" w:lineRule="auto"/>
        <w:ind w:left="0"/>
      </w:pPr>
      <w:r w:rsidRPr="00B84AC7">
        <w:tab/>
      </w:r>
    </w:p>
    <w:p w:rsidR="00B825ED" w:rsidRPr="00B84AC7" w:rsidRDefault="00B825ED" w:rsidP="00B825ED">
      <w:pPr>
        <w:pStyle w:val="ListParagraph"/>
        <w:tabs>
          <w:tab w:val="right" w:leader="dot" w:pos="10490"/>
        </w:tabs>
        <w:spacing w:line="360" w:lineRule="auto"/>
        <w:ind w:left="0"/>
      </w:pPr>
      <w:r w:rsidRPr="00B84AC7">
        <w:tab/>
      </w:r>
      <w:r w:rsidRPr="00B84AC7">
        <w:tab/>
      </w:r>
    </w:p>
    <w:p w:rsidR="00B825ED" w:rsidRPr="00B84AC7" w:rsidRDefault="00B825ED" w:rsidP="00B825ED">
      <w:pPr>
        <w:pStyle w:val="ListParagraph"/>
        <w:tabs>
          <w:tab w:val="right" w:leader="dot" w:pos="10490"/>
        </w:tabs>
        <w:spacing w:line="360" w:lineRule="auto"/>
        <w:ind w:left="0"/>
      </w:pPr>
      <w:r w:rsidRPr="00B84AC7">
        <w:tab/>
      </w:r>
    </w:p>
    <w:p w:rsidR="00B825ED" w:rsidRPr="00B84AC7" w:rsidRDefault="00B825ED" w:rsidP="00B825ED">
      <w:pPr>
        <w:pStyle w:val="ListParagraph"/>
        <w:tabs>
          <w:tab w:val="right" w:leader="dot" w:pos="10490"/>
        </w:tabs>
        <w:spacing w:line="360" w:lineRule="auto"/>
        <w:ind w:left="0"/>
      </w:pPr>
      <w:r w:rsidRPr="00B84AC7">
        <w:tab/>
      </w:r>
    </w:p>
    <w:p w:rsidR="00B825ED" w:rsidRPr="00B84AC7" w:rsidRDefault="00B825ED" w:rsidP="00B825ED">
      <w:pPr>
        <w:pStyle w:val="ListParagraph"/>
        <w:tabs>
          <w:tab w:val="right" w:leader="dot" w:pos="10490"/>
        </w:tabs>
        <w:spacing w:line="360" w:lineRule="auto"/>
        <w:ind w:left="0"/>
      </w:pPr>
      <w:r w:rsidRPr="00B84AC7">
        <w:tab/>
      </w:r>
      <w:r w:rsidRPr="00B84AC7">
        <w:tab/>
      </w:r>
    </w:p>
    <w:p w:rsidR="005515C7" w:rsidRPr="00B84AC7" w:rsidRDefault="005515C7" w:rsidP="005515C7">
      <w:pPr>
        <w:pStyle w:val="ListParagraph"/>
        <w:tabs>
          <w:tab w:val="right" w:leader="dot" w:pos="10490"/>
        </w:tabs>
        <w:spacing w:line="360" w:lineRule="auto"/>
        <w:ind w:left="0"/>
      </w:pPr>
      <w:r w:rsidRPr="00B84AC7">
        <w:tab/>
      </w:r>
    </w:p>
    <w:p w:rsidR="005515C7" w:rsidRPr="00B84AC7" w:rsidRDefault="005515C7" w:rsidP="005515C7">
      <w:pPr>
        <w:pStyle w:val="ListParagraph"/>
        <w:tabs>
          <w:tab w:val="right" w:leader="dot" w:pos="10490"/>
        </w:tabs>
        <w:spacing w:line="360" w:lineRule="auto"/>
        <w:ind w:left="0"/>
      </w:pPr>
      <w:r w:rsidRPr="00B84AC7">
        <w:tab/>
      </w:r>
    </w:p>
    <w:p w:rsidR="005515C7" w:rsidRPr="00B84AC7" w:rsidRDefault="005515C7" w:rsidP="005515C7">
      <w:pPr>
        <w:pStyle w:val="ListParagraph"/>
        <w:tabs>
          <w:tab w:val="right" w:leader="dot" w:pos="10490"/>
        </w:tabs>
        <w:spacing w:line="360" w:lineRule="auto"/>
        <w:ind w:left="0"/>
      </w:pPr>
      <w:r w:rsidRPr="00B84AC7">
        <w:tab/>
      </w:r>
      <w:r w:rsidRPr="00B84AC7">
        <w:tab/>
      </w:r>
    </w:p>
    <w:p w:rsidR="00FB3C58" w:rsidRPr="00B84AC7" w:rsidRDefault="005515C7" w:rsidP="005515C7">
      <w:pPr>
        <w:pStyle w:val="ListParagraph"/>
        <w:tabs>
          <w:tab w:val="right" w:leader="dot" w:pos="10490"/>
        </w:tabs>
        <w:spacing w:line="360" w:lineRule="auto"/>
        <w:ind w:left="0"/>
      </w:pPr>
      <w:r w:rsidRPr="00B84AC7">
        <w:tab/>
      </w:r>
      <w:r w:rsidRPr="00B84AC7">
        <w:tab/>
      </w:r>
    </w:p>
    <w:p w:rsidR="00AC7A73" w:rsidRPr="00B84AC7" w:rsidRDefault="00FB3C58" w:rsidP="00AC7A73">
      <w:pPr>
        <w:pStyle w:val="ListParagraph"/>
        <w:tabs>
          <w:tab w:val="right" w:leader="dot" w:pos="10490"/>
        </w:tabs>
        <w:spacing w:line="360" w:lineRule="auto"/>
        <w:ind w:left="0"/>
        <w:rPr>
          <w:b/>
        </w:rPr>
      </w:pPr>
      <w:r w:rsidRPr="00B84AC7">
        <w:br w:type="column"/>
      </w:r>
      <w:r w:rsidR="00AC7A73" w:rsidRPr="00B84AC7">
        <w:rPr>
          <w:b/>
        </w:rPr>
        <w:lastRenderedPageBreak/>
        <w:t>VCE 2013</w:t>
      </w:r>
    </w:p>
    <w:p w:rsidR="00AC7A73" w:rsidRPr="00B84AC7" w:rsidRDefault="00AC7A73" w:rsidP="00AC7A73">
      <w:r w:rsidRPr="00B84AC7">
        <w:t>The industrial production of hydrogen involves the following two reactions.</w:t>
      </w:r>
    </w:p>
    <w:p w:rsidR="00AC7A73" w:rsidRPr="00B84AC7" w:rsidRDefault="00AC7A73" w:rsidP="00AC7A73">
      <w:r w:rsidRPr="00B84AC7">
        <w:tab/>
        <w:t xml:space="preserve">Reaction </w:t>
      </w:r>
      <w:r w:rsidRPr="00B84AC7">
        <w:rPr>
          <w:rFonts w:ascii="Times New Roman" w:hAnsi="Times New Roman" w:cs="Times New Roman"/>
          <w:sz w:val="24"/>
          <w:szCs w:val="24"/>
        </w:rPr>
        <w:t>I</w:t>
      </w:r>
      <w:r w:rsidRPr="00B84AC7">
        <w:t>:</w:t>
      </w:r>
      <w:r w:rsidRPr="00B84AC7">
        <w:tab/>
        <w:t>CH</w:t>
      </w:r>
      <w:r w:rsidRPr="00B84AC7">
        <w:rPr>
          <w:vertAlign w:val="subscript"/>
        </w:rPr>
        <w:t>4</w:t>
      </w:r>
      <w:r w:rsidRPr="00B84AC7">
        <w:t>(g)   +   H</w:t>
      </w:r>
      <w:r w:rsidRPr="00B84AC7">
        <w:rPr>
          <w:vertAlign w:val="subscript"/>
        </w:rPr>
        <w:t>2</w:t>
      </w:r>
      <w:r w:rsidRPr="00B84AC7">
        <w:t xml:space="preserve">O(g)   </w:t>
      </w:r>
      <w:r w:rsidRPr="00B84AC7">
        <w:tab/>
      </w:r>
      <w:r w:rsidRPr="00B84AC7">
        <w:rPr>
          <w:rFonts w:ascii="Cambria Math" w:hAnsi="Cambria Math" w:cs="Cambria Math"/>
        </w:rPr>
        <w:t>⇌</w:t>
      </w:r>
      <w:r w:rsidRPr="00B84AC7">
        <w:t xml:space="preserve">   CO(g)   +   3 H</w:t>
      </w:r>
      <w:r w:rsidRPr="00B84AC7">
        <w:rPr>
          <w:vertAlign w:val="subscript"/>
        </w:rPr>
        <w:t>2</w:t>
      </w:r>
      <w:r w:rsidRPr="00B84AC7">
        <w:t>(g)</w:t>
      </w:r>
      <w:r w:rsidRPr="00B84AC7">
        <w:tab/>
      </w:r>
      <w:r w:rsidRPr="00B84AC7">
        <w:tab/>
        <w:t>ΔH = +206 kJ mol</w:t>
      </w:r>
      <w:r w:rsidRPr="00B84AC7">
        <w:rPr>
          <w:vertAlign w:val="superscript"/>
        </w:rPr>
        <w:t>-1</w:t>
      </w:r>
    </w:p>
    <w:p w:rsidR="00AC7A73" w:rsidRPr="00B84AC7" w:rsidRDefault="00AC7A73" w:rsidP="00AC7A73">
      <w:pPr>
        <w:rPr>
          <w:vertAlign w:val="superscript"/>
        </w:rPr>
      </w:pPr>
      <w:r w:rsidRPr="00B84AC7">
        <w:tab/>
        <w:t xml:space="preserve">Reaction </w:t>
      </w:r>
      <w:r w:rsidRPr="00B84AC7">
        <w:rPr>
          <w:rFonts w:ascii="Times New Roman" w:hAnsi="Times New Roman" w:cs="Times New Roman"/>
          <w:sz w:val="24"/>
          <w:szCs w:val="24"/>
        </w:rPr>
        <w:t>II</w:t>
      </w:r>
      <w:r w:rsidRPr="00B84AC7">
        <w:t>:</w:t>
      </w:r>
      <w:r w:rsidRPr="00B84AC7">
        <w:tab/>
        <w:t>CO(g)   +   H</w:t>
      </w:r>
      <w:r w:rsidRPr="00B84AC7">
        <w:rPr>
          <w:vertAlign w:val="subscript"/>
        </w:rPr>
        <w:t>2</w:t>
      </w:r>
      <w:r w:rsidRPr="00B84AC7">
        <w:t>O(g)</w:t>
      </w:r>
      <w:r w:rsidRPr="00B84AC7">
        <w:tab/>
      </w:r>
      <w:r w:rsidRPr="00B84AC7">
        <w:rPr>
          <w:rFonts w:ascii="Cambria Math" w:hAnsi="Cambria Math" w:cs="Cambria Math"/>
        </w:rPr>
        <w:t>⇌</w:t>
      </w:r>
      <w:r w:rsidRPr="00B84AC7">
        <w:t xml:space="preserve">   CO</w:t>
      </w:r>
      <w:r w:rsidRPr="00B84AC7">
        <w:rPr>
          <w:vertAlign w:val="subscript"/>
        </w:rPr>
        <w:t>2</w:t>
      </w:r>
      <w:r w:rsidRPr="00B84AC7">
        <w:t>(g)   +   H</w:t>
      </w:r>
      <w:r w:rsidRPr="00B84AC7">
        <w:rPr>
          <w:vertAlign w:val="subscript"/>
        </w:rPr>
        <w:t>2</w:t>
      </w:r>
      <w:r w:rsidRPr="00B84AC7">
        <w:t>(g)</w:t>
      </w:r>
      <w:r w:rsidRPr="00B84AC7">
        <w:tab/>
      </w:r>
      <w:r w:rsidRPr="00B84AC7">
        <w:tab/>
        <w:t>ΔH = -41 kJ mol</w:t>
      </w:r>
      <w:r w:rsidRPr="00B84AC7">
        <w:rPr>
          <w:vertAlign w:val="superscript"/>
        </w:rPr>
        <w:t>-1</w:t>
      </w:r>
      <w:r w:rsidRPr="00B84AC7">
        <w:rPr>
          <w:vertAlign w:val="superscript"/>
        </w:rPr>
        <w:br/>
      </w:r>
    </w:p>
    <w:p w:rsidR="00AC7A73" w:rsidRPr="00B84AC7" w:rsidRDefault="00AC7A73" w:rsidP="003D2487">
      <w:pPr>
        <w:pStyle w:val="ListParagraph"/>
        <w:numPr>
          <w:ilvl w:val="0"/>
          <w:numId w:val="68"/>
        </w:numPr>
        <w:tabs>
          <w:tab w:val="right" w:pos="10490"/>
        </w:tabs>
      </w:pPr>
      <w:r w:rsidRPr="00B84AC7">
        <w:t xml:space="preserve">Write ‘increase’, ‘decrease’ or ‘no change’ in the table below to identify the expected effect of each change to reaction </w:t>
      </w:r>
      <w:r w:rsidRPr="00B84AC7">
        <w:rPr>
          <w:rFonts w:ascii="Times New Roman" w:hAnsi="Times New Roman" w:cs="Times New Roman"/>
          <w:sz w:val="24"/>
          <w:szCs w:val="24"/>
        </w:rPr>
        <w:t>I</w:t>
      </w:r>
      <w:r w:rsidRPr="00B84AC7">
        <w:t xml:space="preserve"> and reaction </w:t>
      </w:r>
      <w:r w:rsidRPr="00B84AC7">
        <w:rPr>
          <w:rFonts w:ascii="Times New Roman" w:hAnsi="Times New Roman" w:cs="Times New Roman"/>
          <w:sz w:val="24"/>
          <w:szCs w:val="24"/>
        </w:rPr>
        <w:t>II</w:t>
      </w:r>
      <w:r w:rsidRPr="00B84AC7">
        <w:t xml:space="preserve"> on the equilibrium yield of hydrogen.</w:t>
      </w:r>
      <w:r w:rsidRPr="00B84AC7">
        <w:tab/>
        <w:t xml:space="preserve">(3 marks) </w:t>
      </w:r>
    </w:p>
    <w:p w:rsidR="00AC7A73" w:rsidRPr="00B84AC7" w:rsidRDefault="00AC7A73" w:rsidP="00AC7A73">
      <w:pPr>
        <w:pStyle w:val="ListParagraph"/>
        <w:tabs>
          <w:tab w:val="right" w:pos="10490"/>
        </w:tabs>
      </w:pPr>
    </w:p>
    <w:tbl>
      <w:tblPr>
        <w:tblStyle w:val="TableGrid"/>
        <w:tblW w:w="0" w:type="auto"/>
        <w:tblInd w:w="720" w:type="dxa"/>
        <w:tblLook w:val="04A0" w:firstRow="1" w:lastRow="0" w:firstColumn="1" w:lastColumn="0" w:noHBand="0" w:noVBand="1"/>
      </w:tblPr>
      <w:tblGrid>
        <w:gridCol w:w="3356"/>
        <w:gridCol w:w="3339"/>
        <w:gridCol w:w="3339"/>
      </w:tblGrid>
      <w:tr w:rsidR="00AC7A73" w:rsidRPr="00B84AC7" w:rsidTr="00AC7A73">
        <w:trPr>
          <w:trHeight w:val="766"/>
        </w:trPr>
        <w:tc>
          <w:tcPr>
            <w:tcW w:w="3584" w:type="dxa"/>
            <w:vAlign w:val="center"/>
          </w:tcPr>
          <w:p w:rsidR="00AC7A73" w:rsidRPr="00B84AC7" w:rsidRDefault="00AC7A73" w:rsidP="00AC7A73">
            <w:pPr>
              <w:pStyle w:val="ListParagraph"/>
              <w:tabs>
                <w:tab w:val="right" w:leader="dot" w:pos="10490"/>
              </w:tabs>
              <w:ind w:left="0"/>
              <w:jc w:val="center"/>
              <w:rPr>
                <w:b/>
              </w:rPr>
            </w:pPr>
            <w:r w:rsidRPr="00B84AC7">
              <w:rPr>
                <w:b/>
              </w:rPr>
              <w:t xml:space="preserve">Change to reaction </w:t>
            </w:r>
            <w:r w:rsidRPr="00B84AC7">
              <w:rPr>
                <w:rFonts w:ascii="Times New Roman" w:hAnsi="Times New Roman" w:cs="Times New Roman"/>
                <w:b/>
                <w:sz w:val="24"/>
                <w:szCs w:val="24"/>
              </w:rPr>
              <w:t xml:space="preserve">I </w:t>
            </w:r>
            <w:r w:rsidRPr="00B84AC7">
              <w:rPr>
                <w:rFonts w:ascii="Times New Roman" w:hAnsi="Times New Roman" w:cs="Times New Roman"/>
                <w:b/>
                <w:sz w:val="24"/>
                <w:szCs w:val="24"/>
              </w:rPr>
              <w:br/>
            </w:r>
            <w:r w:rsidRPr="00B84AC7">
              <w:rPr>
                <w:b/>
              </w:rPr>
              <w:t xml:space="preserve">and reaction </w:t>
            </w:r>
            <w:r w:rsidRPr="00B84AC7">
              <w:rPr>
                <w:rFonts w:ascii="Times New Roman" w:hAnsi="Times New Roman" w:cs="Times New Roman"/>
                <w:b/>
                <w:sz w:val="24"/>
                <w:szCs w:val="24"/>
              </w:rPr>
              <w:t>II</w:t>
            </w:r>
          </w:p>
        </w:tc>
        <w:tc>
          <w:tcPr>
            <w:tcW w:w="3585" w:type="dxa"/>
            <w:vAlign w:val="center"/>
          </w:tcPr>
          <w:p w:rsidR="00AC7A73" w:rsidRPr="00B84AC7" w:rsidRDefault="00AC7A73" w:rsidP="00AC7A73">
            <w:pPr>
              <w:pStyle w:val="ListParagraph"/>
              <w:tabs>
                <w:tab w:val="right" w:leader="dot" w:pos="10490"/>
              </w:tabs>
              <w:ind w:left="0"/>
              <w:jc w:val="center"/>
              <w:rPr>
                <w:b/>
              </w:rPr>
            </w:pPr>
            <w:r w:rsidRPr="00B84AC7">
              <w:rPr>
                <w:b/>
              </w:rPr>
              <w:t xml:space="preserve">Effect of the change on the hydrogen yield in reaction </w:t>
            </w:r>
            <w:r w:rsidRPr="00B84AC7">
              <w:rPr>
                <w:rFonts w:ascii="Times New Roman" w:hAnsi="Times New Roman" w:cs="Times New Roman"/>
                <w:b/>
                <w:sz w:val="24"/>
                <w:szCs w:val="24"/>
              </w:rPr>
              <w:t>I</w:t>
            </w:r>
          </w:p>
        </w:tc>
        <w:tc>
          <w:tcPr>
            <w:tcW w:w="3585" w:type="dxa"/>
            <w:vAlign w:val="center"/>
          </w:tcPr>
          <w:p w:rsidR="00AC7A73" w:rsidRPr="00B84AC7" w:rsidRDefault="00AC7A73" w:rsidP="00AC7A73">
            <w:pPr>
              <w:pStyle w:val="ListParagraph"/>
              <w:tabs>
                <w:tab w:val="right" w:leader="dot" w:pos="10490"/>
              </w:tabs>
              <w:ind w:left="0"/>
              <w:jc w:val="center"/>
              <w:rPr>
                <w:b/>
              </w:rPr>
            </w:pPr>
            <w:r w:rsidRPr="00B84AC7">
              <w:rPr>
                <w:b/>
              </w:rPr>
              <w:t xml:space="preserve">Effect of the change to the hydrogen yield in reaction </w:t>
            </w:r>
            <w:r w:rsidRPr="00B84AC7">
              <w:rPr>
                <w:rFonts w:ascii="Times New Roman" w:hAnsi="Times New Roman" w:cs="Times New Roman"/>
                <w:b/>
                <w:sz w:val="24"/>
                <w:szCs w:val="24"/>
              </w:rPr>
              <w:t>II</w:t>
            </w:r>
          </w:p>
        </w:tc>
      </w:tr>
      <w:tr w:rsidR="00AC7A73" w:rsidRPr="00B84AC7" w:rsidTr="00AC7A73">
        <w:trPr>
          <w:trHeight w:val="1006"/>
        </w:trPr>
        <w:tc>
          <w:tcPr>
            <w:tcW w:w="3584" w:type="dxa"/>
            <w:vAlign w:val="center"/>
          </w:tcPr>
          <w:p w:rsidR="00AC7A73" w:rsidRPr="00B84AC7" w:rsidRDefault="00AC7A73" w:rsidP="00AC7A73">
            <w:pPr>
              <w:pStyle w:val="ListParagraph"/>
              <w:tabs>
                <w:tab w:val="right" w:leader="dot" w:pos="10490"/>
              </w:tabs>
              <w:ind w:left="0"/>
              <w:jc w:val="center"/>
            </w:pPr>
            <w:r w:rsidRPr="00B84AC7">
              <w:t>addition of steam at a constant volume and temperature</w:t>
            </w:r>
          </w:p>
        </w:tc>
        <w:tc>
          <w:tcPr>
            <w:tcW w:w="3585" w:type="dxa"/>
            <w:vAlign w:val="center"/>
          </w:tcPr>
          <w:p w:rsidR="00AC7A73" w:rsidRPr="00B84AC7" w:rsidRDefault="00AC7A73" w:rsidP="00AC7A73">
            <w:pPr>
              <w:pStyle w:val="ListParagraph"/>
              <w:tabs>
                <w:tab w:val="right" w:leader="dot" w:pos="10490"/>
              </w:tabs>
              <w:ind w:left="0"/>
              <w:jc w:val="center"/>
            </w:pPr>
          </w:p>
        </w:tc>
        <w:tc>
          <w:tcPr>
            <w:tcW w:w="3585" w:type="dxa"/>
            <w:vAlign w:val="center"/>
          </w:tcPr>
          <w:p w:rsidR="00AC7A73" w:rsidRPr="00B84AC7" w:rsidRDefault="00AC7A73" w:rsidP="00AC7A73">
            <w:pPr>
              <w:pStyle w:val="ListParagraph"/>
              <w:tabs>
                <w:tab w:val="right" w:leader="dot" w:pos="10490"/>
              </w:tabs>
              <w:ind w:left="0"/>
              <w:jc w:val="center"/>
            </w:pPr>
          </w:p>
        </w:tc>
      </w:tr>
      <w:tr w:rsidR="00AC7A73" w:rsidRPr="00B84AC7" w:rsidTr="00AC7A73">
        <w:trPr>
          <w:trHeight w:val="1006"/>
        </w:trPr>
        <w:tc>
          <w:tcPr>
            <w:tcW w:w="3584" w:type="dxa"/>
            <w:vAlign w:val="center"/>
          </w:tcPr>
          <w:p w:rsidR="00AC7A73" w:rsidRPr="00B84AC7" w:rsidRDefault="00AC7A73" w:rsidP="00AC7A73">
            <w:pPr>
              <w:pStyle w:val="ListParagraph"/>
              <w:tabs>
                <w:tab w:val="right" w:leader="dot" w:pos="10490"/>
              </w:tabs>
              <w:ind w:left="0"/>
              <w:jc w:val="center"/>
            </w:pPr>
            <w:r w:rsidRPr="00B84AC7">
              <w:t>increase in temperature at a constant volume</w:t>
            </w:r>
          </w:p>
        </w:tc>
        <w:tc>
          <w:tcPr>
            <w:tcW w:w="3585" w:type="dxa"/>
            <w:vAlign w:val="center"/>
          </w:tcPr>
          <w:p w:rsidR="00AC7A73" w:rsidRPr="00B84AC7" w:rsidRDefault="00AC7A73" w:rsidP="00AC7A73">
            <w:pPr>
              <w:pStyle w:val="ListParagraph"/>
              <w:tabs>
                <w:tab w:val="right" w:leader="dot" w:pos="10490"/>
              </w:tabs>
              <w:ind w:left="0"/>
              <w:jc w:val="center"/>
            </w:pPr>
          </w:p>
        </w:tc>
        <w:tc>
          <w:tcPr>
            <w:tcW w:w="3585" w:type="dxa"/>
            <w:vAlign w:val="center"/>
          </w:tcPr>
          <w:p w:rsidR="00AC7A73" w:rsidRPr="00B84AC7" w:rsidRDefault="00AC7A73" w:rsidP="00AC7A73">
            <w:pPr>
              <w:pStyle w:val="ListParagraph"/>
              <w:tabs>
                <w:tab w:val="right" w:leader="dot" w:pos="10490"/>
              </w:tabs>
              <w:ind w:left="0"/>
              <w:jc w:val="center"/>
            </w:pPr>
          </w:p>
        </w:tc>
      </w:tr>
      <w:tr w:rsidR="00AC7A73" w:rsidRPr="00B84AC7" w:rsidTr="00AC7A73">
        <w:trPr>
          <w:trHeight w:val="1006"/>
        </w:trPr>
        <w:tc>
          <w:tcPr>
            <w:tcW w:w="3584" w:type="dxa"/>
            <w:vAlign w:val="center"/>
          </w:tcPr>
          <w:p w:rsidR="00AC7A73" w:rsidRPr="00B84AC7" w:rsidRDefault="00AC7A73" w:rsidP="00AC7A73">
            <w:pPr>
              <w:pStyle w:val="ListParagraph"/>
              <w:tabs>
                <w:tab w:val="right" w:leader="dot" w:pos="10490"/>
              </w:tabs>
              <w:ind w:left="0"/>
              <w:jc w:val="center"/>
            </w:pPr>
            <w:r w:rsidRPr="00B84AC7">
              <w:t>addition of a suitable catalyst at a constant volume and temperature</w:t>
            </w:r>
          </w:p>
        </w:tc>
        <w:tc>
          <w:tcPr>
            <w:tcW w:w="3585" w:type="dxa"/>
            <w:vAlign w:val="center"/>
          </w:tcPr>
          <w:p w:rsidR="00AC7A73" w:rsidRPr="00B84AC7" w:rsidRDefault="00AC7A73" w:rsidP="00AC7A73">
            <w:pPr>
              <w:pStyle w:val="ListParagraph"/>
              <w:tabs>
                <w:tab w:val="right" w:leader="dot" w:pos="10490"/>
              </w:tabs>
              <w:ind w:left="0"/>
              <w:jc w:val="center"/>
            </w:pPr>
          </w:p>
        </w:tc>
        <w:tc>
          <w:tcPr>
            <w:tcW w:w="3585" w:type="dxa"/>
            <w:vAlign w:val="center"/>
          </w:tcPr>
          <w:p w:rsidR="00AC7A73" w:rsidRPr="00B84AC7" w:rsidRDefault="00AC7A73" w:rsidP="00AC7A73">
            <w:pPr>
              <w:pStyle w:val="ListParagraph"/>
              <w:tabs>
                <w:tab w:val="right" w:leader="dot" w:pos="10490"/>
              </w:tabs>
              <w:ind w:left="0"/>
              <w:jc w:val="center"/>
            </w:pPr>
          </w:p>
        </w:tc>
      </w:tr>
    </w:tbl>
    <w:p w:rsidR="00AC7A73" w:rsidRPr="00B84AC7" w:rsidRDefault="00AC7A73" w:rsidP="00AC7A73">
      <w:pPr>
        <w:pStyle w:val="ListParagraph"/>
        <w:tabs>
          <w:tab w:val="right" w:leader="dot" w:pos="10490"/>
        </w:tabs>
        <w:spacing w:line="240" w:lineRule="auto"/>
      </w:pPr>
    </w:p>
    <w:p w:rsidR="00AC7A73" w:rsidRPr="00B84AC7" w:rsidRDefault="00AC7A73" w:rsidP="00AC7A73">
      <w:pPr>
        <w:pStyle w:val="ListParagraph"/>
        <w:tabs>
          <w:tab w:val="right" w:leader="dot" w:pos="10490"/>
        </w:tabs>
        <w:spacing w:line="240" w:lineRule="auto"/>
      </w:pPr>
    </w:p>
    <w:p w:rsidR="00AC7A73" w:rsidRPr="00B84AC7" w:rsidRDefault="00AC7A73" w:rsidP="00AC7A73">
      <w:pPr>
        <w:pStyle w:val="ListParagraph"/>
        <w:tabs>
          <w:tab w:val="right" w:leader="dot" w:pos="10490"/>
        </w:tabs>
        <w:spacing w:line="240" w:lineRule="auto"/>
      </w:pPr>
    </w:p>
    <w:p w:rsidR="00AC7A73" w:rsidRPr="00B84AC7" w:rsidRDefault="00AC7A73" w:rsidP="003D2487">
      <w:pPr>
        <w:pStyle w:val="ListParagraph"/>
        <w:numPr>
          <w:ilvl w:val="0"/>
          <w:numId w:val="68"/>
        </w:numPr>
        <w:tabs>
          <w:tab w:val="right" w:pos="10490"/>
        </w:tabs>
      </w:pPr>
      <w:r w:rsidRPr="00B84AC7">
        <w:t>Explain the effect of decreasing the volume, at constant temperature, on the hydrogen equilibrium yield in each reaction.</w:t>
      </w:r>
      <w:r w:rsidRPr="00B84AC7">
        <w:tab/>
        <w:t xml:space="preserve">(4 marks) </w:t>
      </w:r>
    </w:p>
    <w:p w:rsidR="00AC7A73" w:rsidRPr="00B84AC7" w:rsidRDefault="00AC7A73" w:rsidP="00AC7A73">
      <w:pPr>
        <w:pStyle w:val="ListParagraph"/>
        <w:tabs>
          <w:tab w:val="right" w:leader="dot" w:pos="10490"/>
        </w:tabs>
        <w:spacing w:line="240" w:lineRule="auto"/>
      </w:pPr>
    </w:p>
    <w:p w:rsidR="00AC7A73" w:rsidRPr="00B84AC7" w:rsidRDefault="00AC7A73" w:rsidP="00AC7A73">
      <w:pPr>
        <w:pStyle w:val="ListParagraph"/>
        <w:tabs>
          <w:tab w:val="right" w:leader="dot" w:pos="10490"/>
        </w:tabs>
        <w:spacing w:line="240" w:lineRule="auto"/>
      </w:pPr>
      <w:r w:rsidRPr="00B84AC7">
        <w:t xml:space="preserve">reaction </w:t>
      </w:r>
      <w:r w:rsidRPr="00B84AC7">
        <w:rPr>
          <w:rFonts w:ascii="Times New Roman" w:hAnsi="Times New Roman" w:cs="Times New Roman"/>
          <w:sz w:val="24"/>
          <w:szCs w:val="24"/>
        </w:rPr>
        <w:t>I</w:t>
      </w:r>
      <w:r w:rsidRPr="00B84AC7">
        <w:t xml:space="preserve">: </w:t>
      </w:r>
      <w:r w:rsidRPr="00B84AC7">
        <w:tab/>
      </w:r>
    </w:p>
    <w:p w:rsidR="00AC7A73" w:rsidRPr="00B84AC7" w:rsidRDefault="00AC7A73" w:rsidP="00AC7A73">
      <w:pPr>
        <w:pStyle w:val="ListParagraph"/>
        <w:tabs>
          <w:tab w:val="right" w:leader="dot" w:pos="10490"/>
        </w:tabs>
        <w:spacing w:line="240" w:lineRule="auto"/>
      </w:pPr>
    </w:p>
    <w:p w:rsidR="00AC7A73" w:rsidRPr="00B84AC7" w:rsidRDefault="00AC7A73" w:rsidP="00AC7A73">
      <w:pPr>
        <w:pStyle w:val="ListParagraph"/>
        <w:tabs>
          <w:tab w:val="right" w:leader="dot" w:pos="10490"/>
        </w:tabs>
        <w:spacing w:line="240" w:lineRule="auto"/>
      </w:pPr>
      <w:r w:rsidRPr="00B84AC7">
        <w:tab/>
      </w:r>
    </w:p>
    <w:p w:rsidR="00AC7A73" w:rsidRPr="00B84AC7" w:rsidRDefault="00AC7A73" w:rsidP="00AC7A73">
      <w:pPr>
        <w:pStyle w:val="ListParagraph"/>
        <w:tabs>
          <w:tab w:val="right" w:leader="dot" w:pos="10490"/>
        </w:tabs>
        <w:spacing w:line="240" w:lineRule="auto"/>
      </w:pPr>
    </w:p>
    <w:p w:rsidR="00AC7A73" w:rsidRPr="00B84AC7" w:rsidRDefault="00AC7A73" w:rsidP="00AC7A73">
      <w:pPr>
        <w:pStyle w:val="ListParagraph"/>
        <w:tabs>
          <w:tab w:val="right" w:leader="dot" w:pos="10490"/>
        </w:tabs>
        <w:spacing w:line="240" w:lineRule="auto"/>
      </w:pPr>
      <w:r w:rsidRPr="00B84AC7">
        <w:tab/>
      </w:r>
    </w:p>
    <w:p w:rsidR="00AC7A73" w:rsidRPr="00B84AC7" w:rsidRDefault="00AC7A73" w:rsidP="00AC7A73">
      <w:pPr>
        <w:pStyle w:val="ListParagraph"/>
        <w:tabs>
          <w:tab w:val="right" w:leader="dot" w:pos="10490"/>
        </w:tabs>
        <w:spacing w:line="240" w:lineRule="auto"/>
      </w:pPr>
    </w:p>
    <w:p w:rsidR="00AC7A73" w:rsidRPr="00B84AC7" w:rsidRDefault="00AC7A73" w:rsidP="00AC7A73">
      <w:pPr>
        <w:pStyle w:val="ListParagraph"/>
        <w:tabs>
          <w:tab w:val="right" w:leader="dot" w:pos="10490"/>
        </w:tabs>
        <w:spacing w:line="240" w:lineRule="auto"/>
      </w:pPr>
      <w:r w:rsidRPr="00B84AC7">
        <w:tab/>
      </w:r>
    </w:p>
    <w:p w:rsidR="00AC7A73" w:rsidRPr="00B84AC7" w:rsidRDefault="00AC7A73" w:rsidP="00AC7A73">
      <w:pPr>
        <w:pStyle w:val="ListParagraph"/>
        <w:tabs>
          <w:tab w:val="right" w:leader="dot" w:pos="10490"/>
        </w:tabs>
        <w:spacing w:line="240" w:lineRule="auto"/>
      </w:pPr>
    </w:p>
    <w:p w:rsidR="00AC7A73" w:rsidRPr="00B84AC7" w:rsidRDefault="00AC7A73" w:rsidP="00AC7A73">
      <w:pPr>
        <w:pStyle w:val="ListParagraph"/>
        <w:tabs>
          <w:tab w:val="right" w:leader="dot" w:pos="10490"/>
        </w:tabs>
        <w:spacing w:line="240" w:lineRule="auto"/>
      </w:pPr>
    </w:p>
    <w:p w:rsidR="00AC7A73" w:rsidRDefault="00AC7A73" w:rsidP="00AC7A73">
      <w:pPr>
        <w:pStyle w:val="ListParagraph"/>
        <w:tabs>
          <w:tab w:val="right" w:leader="dot" w:pos="10490"/>
        </w:tabs>
        <w:spacing w:line="240" w:lineRule="auto"/>
      </w:pPr>
      <w:r w:rsidRPr="00B84AC7">
        <w:t xml:space="preserve">reaction </w:t>
      </w:r>
      <w:r w:rsidRPr="00B84AC7">
        <w:rPr>
          <w:rFonts w:ascii="Times New Roman" w:hAnsi="Times New Roman" w:cs="Times New Roman"/>
          <w:sz w:val="24"/>
          <w:szCs w:val="24"/>
        </w:rPr>
        <w:t>II</w:t>
      </w:r>
      <w:r w:rsidRPr="00B84AC7">
        <w:t>:</w:t>
      </w:r>
      <w:r>
        <w:t xml:space="preserve"> </w:t>
      </w:r>
      <w:r>
        <w:tab/>
      </w:r>
    </w:p>
    <w:p w:rsidR="00AC7A73" w:rsidRDefault="00AC7A73" w:rsidP="00AC7A73">
      <w:pPr>
        <w:pStyle w:val="ListParagraph"/>
        <w:tabs>
          <w:tab w:val="right" w:leader="dot" w:pos="10490"/>
        </w:tabs>
        <w:spacing w:line="240" w:lineRule="auto"/>
      </w:pPr>
    </w:p>
    <w:p w:rsidR="00AC7A73" w:rsidRDefault="00AC7A73" w:rsidP="00AC7A73">
      <w:pPr>
        <w:pStyle w:val="ListParagraph"/>
        <w:tabs>
          <w:tab w:val="right" w:leader="dot" w:pos="10490"/>
        </w:tabs>
        <w:spacing w:line="240" w:lineRule="auto"/>
      </w:pPr>
      <w:r>
        <w:tab/>
      </w:r>
    </w:p>
    <w:p w:rsidR="00AC7A73" w:rsidRDefault="00AC7A73" w:rsidP="00AC7A73">
      <w:pPr>
        <w:pStyle w:val="ListParagraph"/>
        <w:tabs>
          <w:tab w:val="right" w:leader="dot" w:pos="10490"/>
        </w:tabs>
        <w:spacing w:line="240" w:lineRule="auto"/>
      </w:pPr>
    </w:p>
    <w:p w:rsidR="00AC7A73" w:rsidRDefault="00AC7A73" w:rsidP="00AC7A73">
      <w:pPr>
        <w:pStyle w:val="ListParagraph"/>
        <w:tabs>
          <w:tab w:val="right" w:leader="dot" w:pos="10490"/>
        </w:tabs>
        <w:spacing w:line="240" w:lineRule="auto"/>
      </w:pPr>
      <w:r>
        <w:tab/>
      </w:r>
    </w:p>
    <w:p w:rsidR="00AC7A73" w:rsidRDefault="00AC7A73" w:rsidP="00AC7A73">
      <w:pPr>
        <w:pStyle w:val="ListParagraph"/>
        <w:tabs>
          <w:tab w:val="right" w:leader="dot" w:pos="10490"/>
        </w:tabs>
        <w:spacing w:line="240" w:lineRule="auto"/>
      </w:pPr>
    </w:p>
    <w:p w:rsidR="00AC7A73" w:rsidRDefault="00AC7A73" w:rsidP="00AC7A73">
      <w:pPr>
        <w:pStyle w:val="ListParagraph"/>
        <w:tabs>
          <w:tab w:val="right" w:leader="dot" w:pos="10490"/>
        </w:tabs>
        <w:spacing w:line="240" w:lineRule="auto"/>
      </w:pPr>
      <w:r>
        <w:tab/>
      </w:r>
    </w:p>
    <w:p w:rsidR="005515C7" w:rsidRDefault="005515C7" w:rsidP="005515C7">
      <w:pPr>
        <w:pStyle w:val="ListParagraph"/>
        <w:tabs>
          <w:tab w:val="right" w:leader="dot" w:pos="10490"/>
        </w:tabs>
        <w:spacing w:line="360" w:lineRule="auto"/>
        <w:ind w:left="0"/>
      </w:pPr>
    </w:p>
    <w:sectPr w:rsidR="005515C7" w:rsidSect="009857BC">
      <w:headerReference w:type="default" r:id="rId18"/>
      <w:pgSz w:w="12240" w:h="15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099" w:rsidRDefault="00BF2099" w:rsidP="009857BC">
      <w:pPr>
        <w:spacing w:after="0" w:line="240" w:lineRule="auto"/>
      </w:pPr>
      <w:r>
        <w:separator/>
      </w:r>
    </w:p>
  </w:endnote>
  <w:endnote w:type="continuationSeparator" w:id="0">
    <w:p w:rsidR="00BF2099" w:rsidRDefault="00BF2099" w:rsidP="00985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enlo Bold">
    <w:altName w:val="Arial"/>
    <w:charset w:val="00"/>
    <w:family w:val="auto"/>
    <w:pitch w:val="variable"/>
    <w:sig w:usb0="00000000" w:usb1="D000F1FB" w:usb2="00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7158974"/>
      <w:docPartObj>
        <w:docPartGallery w:val="Page Numbers (Bottom of Page)"/>
        <w:docPartUnique/>
      </w:docPartObj>
    </w:sdtPr>
    <w:sdtEndPr>
      <w:rPr>
        <w:noProof/>
      </w:rPr>
    </w:sdtEndPr>
    <w:sdtContent>
      <w:p w:rsidR="00AC7A73" w:rsidRDefault="00AC7A73">
        <w:pPr>
          <w:pStyle w:val="Footer"/>
          <w:jc w:val="center"/>
        </w:pPr>
        <w:r>
          <w:fldChar w:fldCharType="begin"/>
        </w:r>
        <w:r>
          <w:instrText xml:space="preserve"> PAGE   \* MERGEFORMAT </w:instrText>
        </w:r>
        <w:r>
          <w:fldChar w:fldCharType="separate"/>
        </w:r>
        <w:r w:rsidR="005826AB">
          <w:rPr>
            <w:noProof/>
          </w:rPr>
          <w:t>56</w:t>
        </w:r>
        <w:r>
          <w:rPr>
            <w:noProof/>
          </w:rPr>
          <w:fldChar w:fldCharType="end"/>
        </w:r>
      </w:p>
    </w:sdtContent>
  </w:sdt>
  <w:p w:rsidR="00AC7A73" w:rsidRDefault="00AC7A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099" w:rsidRDefault="00BF2099" w:rsidP="009857BC">
      <w:pPr>
        <w:spacing w:after="0" w:line="240" w:lineRule="auto"/>
      </w:pPr>
      <w:r>
        <w:separator/>
      </w:r>
    </w:p>
  </w:footnote>
  <w:footnote w:type="continuationSeparator" w:id="0">
    <w:p w:rsidR="00BF2099" w:rsidRDefault="00BF2099" w:rsidP="009857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A73" w:rsidRDefault="00AC7A73" w:rsidP="009857BC">
    <w:pPr>
      <w:pStyle w:val="Header"/>
      <w:jc w:val="center"/>
      <w:rPr>
        <w:u w:val="single"/>
      </w:rPr>
    </w:pPr>
    <w:r>
      <w:rPr>
        <w:u w:val="single"/>
      </w:rPr>
      <w:t>Section 1: Collision Theory, Reaction Rates, Energy Profile Diagrams</w:t>
    </w:r>
  </w:p>
  <w:p w:rsidR="00AC7A73" w:rsidRPr="009857BC" w:rsidRDefault="00AC7A73" w:rsidP="009857BC">
    <w:pPr>
      <w:pStyle w:val="Header"/>
      <w:jc w:val="center"/>
      <w:rPr>
        <w:u w:val="single"/>
      </w:rPr>
    </w:pPr>
  </w:p>
  <w:p w:rsidR="00AC7A73" w:rsidRDefault="00AC7A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A73" w:rsidRDefault="00AC7A73" w:rsidP="009857BC">
    <w:pPr>
      <w:pStyle w:val="Header"/>
      <w:jc w:val="center"/>
      <w:rPr>
        <w:u w:val="single"/>
      </w:rPr>
    </w:pPr>
    <w:r w:rsidRPr="009857BC">
      <w:rPr>
        <w:u w:val="single"/>
      </w:rPr>
      <w:t xml:space="preserve">Section </w:t>
    </w:r>
    <w:r>
      <w:rPr>
        <w:u w:val="single"/>
      </w:rPr>
      <w:t>2</w:t>
    </w:r>
    <w:r w:rsidRPr="009857BC">
      <w:rPr>
        <w:u w:val="single"/>
      </w:rPr>
      <w:t xml:space="preserve">: </w:t>
    </w:r>
    <w:r>
      <w:rPr>
        <w:u w:val="single"/>
      </w:rPr>
      <w:t xml:space="preserve">Systems in Equilibrium, Le Châtelier’s Principle, Equilibrium </w:t>
    </w:r>
    <w:r w:rsidR="00B218E9">
      <w:rPr>
        <w:u w:val="single"/>
      </w:rPr>
      <w:t>E</w:t>
    </w:r>
    <w:r>
      <w:rPr>
        <w:u w:val="single"/>
      </w:rPr>
      <w:t>xpressions</w:t>
    </w:r>
  </w:p>
  <w:p w:rsidR="00AC7A73" w:rsidRPr="009857BC" w:rsidRDefault="00AC7A73" w:rsidP="009857BC">
    <w:pPr>
      <w:pStyle w:val="Header"/>
      <w:jc w:val="center"/>
      <w:rPr>
        <w:u w:val="single"/>
      </w:rPr>
    </w:pPr>
  </w:p>
  <w:p w:rsidR="00AC7A73" w:rsidRPr="009857BC" w:rsidRDefault="00AC7A73" w:rsidP="009857B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A73" w:rsidRDefault="00AC7A73" w:rsidP="009857BC">
    <w:pPr>
      <w:pStyle w:val="Header"/>
      <w:jc w:val="center"/>
      <w:rPr>
        <w:u w:val="single"/>
      </w:rPr>
    </w:pPr>
    <w:r w:rsidRPr="009857BC">
      <w:rPr>
        <w:u w:val="single"/>
      </w:rPr>
      <w:t xml:space="preserve">Section </w:t>
    </w:r>
    <w:r>
      <w:rPr>
        <w:u w:val="single"/>
      </w:rPr>
      <w:t>3</w:t>
    </w:r>
    <w:r w:rsidRPr="009857BC">
      <w:rPr>
        <w:u w:val="single"/>
      </w:rPr>
      <w:t xml:space="preserve">: </w:t>
    </w:r>
    <w:r>
      <w:rPr>
        <w:u w:val="single"/>
      </w:rPr>
      <w:t>Industrial and Environmental Applications of Rates and Equilibrium</w:t>
    </w:r>
  </w:p>
  <w:p w:rsidR="00AC7A73" w:rsidRPr="009857BC" w:rsidRDefault="00AC7A73" w:rsidP="009857BC">
    <w:pPr>
      <w:pStyle w:val="Header"/>
      <w:jc w:val="center"/>
      <w:rPr>
        <w:u w:val="single"/>
      </w:rPr>
    </w:pPr>
  </w:p>
  <w:p w:rsidR="00AC7A73" w:rsidRPr="009857BC" w:rsidRDefault="00AC7A73" w:rsidP="009857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4098"/>
    <w:multiLevelType w:val="hybridMultilevel"/>
    <w:tmpl w:val="E6422344"/>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4B533C4"/>
    <w:multiLevelType w:val="hybridMultilevel"/>
    <w:tmpl w:val="D916B3C0"/>
    <w:lvl w:ilvl="0" w:tplc="FBD60A1A">
      <w:start w:val="1"/>
      <w:numFmt w:val="upp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nsid w:val="05C63565"/>
    <w:multiLevelType w:val="hybridMultilevel"/>
    <w:tmpl w:val="E982D112"/>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72C6586"/>
    <w:multiLevelType w:val="hybridMultilevel"/>
    <w:tmpl w:val="DD14E584"/>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A104238"/>
    <w:multiLevelType w:val="hybridMultilevel"/>
    <w:tmpl w:val="1F4052BE"/>
    <w:lvl w:ilvl="0" w:tplc="AB7E76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B212E91"/>
    <w:multiLevelType w:val="hybridMultilevel"/>
    <w:tmpl w:val="D0525F0C"/>
    <w:lvl w:ilvl="0" w:tplc="E6DE5F3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ED53FFB"/>
    <w:multiLevelType w:val="hybridMultilevel"/>
    <w:tmpl w:val="74CAC748"/>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16C1A05"/>
    <w:multiLevelType w:val="hybridMultilevel"/>
    <w:tmpl w:val="ABDC94AC"/>
    <w:lvl w:ilvl="0" w:tplc="3544C5B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62545A6"/>
    <w:multiLevelType w:val="hybridMultilevel"/>
    <w:tmpl w:val="A1024300"/>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6D6527E"/>
    <w:multiLevelType w:val="hybridMultilevel"/>
    <w:tmpl w:val="FCF62AF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0">
    <w:nsid w:val="1785012D"/>
    <w:multiLevelType w:val="hybridMultilevel"/>
    <w:tmpl w:val="784A1006"/>
    <w:lvl w:ilvl="0" w:tplc="39340C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00B7AE5"/>
    <w:multiLevelType w:val="hybridMultilevel"/>
    <w:tmpl w:val="8F3209F2"/>
    <w:lvl w:ilvl="0" w:tplc="CF00BF96">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3EF4AA1"/>
    <w:multiLevelType w:val="hybridMultilevel"/>
    <w:tmpl w:val="9B9AE34E"/>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6316F76"/>
    <w:multiLevelType w:val="hybridMultilevel"/>
    <w:tmpl w:val="84D8C0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71D46EE"/>
    <w:multiLevelType w:val="hybridMultilevel"/>
    <w:tmpl w:val="D430D38C"/>
    <w:lvl w:ilvl="0" w:tplc="257EA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8B142C3"/>
    <w:multiLevelType w:val="hybridMultilevel"/>
    <w:tmpl w:val="B128B936"/>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9060F81"/>
    <w:multiLevelType w:val="hybridMultilevel"/>
    <w:tmpl w:val="E982D112"/>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BF04C60"/>
    <w:multiLevelType w:val="hybridMultilevel"/>
    <w:tmpl w:val="7002777E"/>
    <w:lvl w:ilvl="0" w:tplc="E48A330A">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2C533419"/>
    <w:multiLevelType w:val="hybridMultilevel"/>
    <w:tmpl w:val="DD9ADE14"/>
    <w:lvl w:ilvl="0" w:tplc="4D566EC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2C74218D"/>
    <w:multiLevelType w:val="hybridMultilevel"/>
    <w:tmpl w:val="AC6889B0"/>
    <w:lvl w:ilvl="0" w:tplc="333C0C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2FEF116F"/>
    <w:multiLevelType w:val="hybridMultilevel"/>
    <w:tmpl w:val="F0360682"/>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2A341D2"/>
    <w:multiLevelType w:val="hybridMultilevel"/>
    <w:tmpl w:val="9B5A557C"/>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3386505B"/>
    <w:multiLevelType w:val="hybridMultilevel"/>
    <w:tmpl w:val="47B44C50"/>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4A37C3F"/>
    <w:multiLevelType w:val="hybridMultilevel"/>
    <w:tmpl w:val="1F4052BE"/>
    <w:lvl w:ilvl="0" w:tplc="AB7E76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37A8556B"/>
    <w:multiLevelType w:val="hybridMultilevel"/>
    <w:tmpl w:val="DF265972"/>
    <w:lvl w:ilvl="0" w:tplc="15662D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39941809"/>
    <w:multiLevelType w:val="hybridMultilevel"/>
    <w:tmpl w:val="E982D112"/>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3AD255E6"/>
    <w:multiLevelType w:val="hybridMultilevel"/>
    <w:tmpl w:val="B18836AE"/>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3EE34F5A"/>
    <w:multiLevelType w:val="hybridMultilevel"/>
    <w:tmpl w:val="B89E1080"/>
    <w:lvl w:ilvl="0" w:tplc="01E2B386">
      <w:start w:val="1"/>
      <w:numFmt w:val="lowerLetter"/>
      <w:lvlText w:val="(%1)"/>
      <w:lvlJc w:val="left"/>
      <w:pPr>
        <w:ind w:left="720" w:hanging="360"/>
      </w:pPr>
      <w:rPr>
        <w:rFonts w:hint="default"/>
      </w:rPr>
    </w:lvl>
    <w:lvl w:ilvl="1" w:tplc="90AA6F7E">
      <w:start w:val="1"/>
      <w:numFmt w:val="lowerRoman"/>
      <w:lvlText w:val="(%2)"/>
      <w:lvlJc w:val="right"/>
      <w:pPr>
        <w:ind w:left="1440" w:hanging="360"/>
      </w:pPr>
      <w:rPr>
        <w:rFonts w:hint="default"/>
        <w:b w:val="0"/>
        <w:i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41A63ADD"/>
    <w:multiLevelType w:val="hybridMultilevel"/>
    <w:tmpl w:val="EA6AAA08"/>
    <w:lvl w:ilvl="0" w:tplc="A1ACD932">
      <w:start w:val="1"/>
      <w:numFmt w:val="lowerLetter"/>
      <w:lvlText w:val="(%1)"/>
      <w:lvlJc w:val="left"/>
      <w:pPr>
        <w:ind w:left="720" w:hanging="360"/>
      </w:pPr>
      <w:rPr>
        <w:rFonts w:ascii="Arial" w:eastAsiaTheme="minorHAnsi"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1E66242"/>
    <w:multiLevelType w:val="hybridMultilevel"/>
    <w:tmpl w:val="8F3209F2"/>
    <w:lvl w:ilvl="0" w:tplc="CF00BF96">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43E44666"/>
    <w:multiLevelType w:val="hybridMultilevel"/>
    <w:tmpl w:val="F8DCD028"/>
    <w:lvl w:ilvl="0" w:tplc="351823C6">
      <w:start w:val="7"/>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44780496"/>
    <w:multiLevelType w:val="hybridMultilevel"/>
    <w:tmpl w:val="1F4052BE"/>
    <w:lvl w:ilvl="0" w:tplc="AB7E76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464B7427"/>
    <w:multiLevelType w:val="hybridMultilevel"/>
    <w:tmpl w:val="E30E43C4"/>
    <w:lvl w:ilvl="0" w:tplc="5AF0FE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46C77B06"/>
    <w:multiLevelType w:val="hybridMultilevel"/>
    <w:tmpl w:val="DF265972"/>
    <w:lvl w:ilvl="0" w:tplc="15662D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48180F23"/>
    <w:multiLevelType w:val="hybridMultilevel"/>
    <w:tmpl w:val="83FA8C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48F828A5"/>
    <w:multiLevelType w:val="hybridMultilevel"/>
    <w:tmpl w:val="D430D38C"/>
    <w:lvl w:ilvl="0" w:tplc="257EA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4A044F36"/>
    <w:multiLevelType w:val="hybridMultilevel"/>
    <w:tmpl w:val="F0360682"/>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4AC06444"/>
    <w:multiLevelType w:val="hybridMultilevel"/>
    <w:tmpl w:val="E30E43C4"/>
    <w:lvl w:ilvl="0" w:tplc="5AF0FE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4C7B3CE4"/>
    <w:multiLevelType w:val="hybridMultilevel"/>
    <w:tmpl w:val="67B4CB22"/>
    <w:lvl w:ilvl="0" w:tplc="257EA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4C9077CE"/>
    <w:multiLevelType w:val="hybridMultilevel"/>
    <w:tmpl w:val="BF9C35DA"/>
    <w:lvl w:ilvl="0" w:tplc="01E2B3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4FBE6FA6"/>
    <w:multiLevelType w:val="hybridMultilevel"/>
    <w:tmpl w:val="920C752A"/>
    <w:lvl w:ilvl="0" w:tplc="ED22C3C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4FE07AD4"/>
    <w:multiLevelType w:val="hybridMultilevel"/>
    <w:tmpl w:val="DF265972"/>
    <w:lvl w:ilvl="0" w:tplc="15662D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507E3524"/>
    <w:multiLevelType w:val="hybridMultilevel"/>
    <w:tmpl w:val="D0525F0C"/>
    <w:lvl w:ilvl="0" w:tplc="E6DE5F3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542D76FE"/>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544B7925"/>
    <w:multiLevelType w:val="hybridMultilevel"/>
    <w:tmpl w:val="1F4052BE"/>
    <w:lvl w:ilvl="0" w:tplc="AB7E76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54DE2032"/>
    <w:multiLevelType w:val="hybridMultilevel"/>
    <w:tmpl w:val="BBFC538E"/>
    <w:lvl w:ilvl="0" w:tplc="257EA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552D5CE9"/>
    <w:multiLevelType w:val="hybridMultilevel"/>
    <w:tmpl w:val="78FE11BE"/>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nsid w:val="55CD5B10"/>
    <w:multiLevelType w:val="hybridMultilevel"/>
    <w:tmpl w:val="D84A41C6"/>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nsid w:val="570B15E7"/>
    <w:multiLevelType w:val="hybridMultilevel"/>
    <w:tmpl w:val="47B44C50"/>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nsid w:val="59E0265A"/>
    <w:multiLevelType w:val="hybridMultilevel"/>
    <w:tmpl w:val="73AABF10"/>
    <w:lvl w:ilvl="0" w:tplc="01E2B3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nsid w:val="5DEE2EAA"/>
    <w:multiLevelType w:val="hybridMultilevel"/>
    <w:tmpl w:val="74CAC748"/>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nsid w:val="61066244"/>
    <w:multiLevelType w:val="hybridMultilevel"/>
    <w:tmpl w:val="2D961AD6"/>
    <w:lvl w:ilvl="0" w:tplc="ED22C3C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nsid w:val="62243B2A"/>
    <w:multiLevelType w:val="hybridMultilevel"/>
    <w:tmpl w:val="ABDC94AC"/>
    <w:lvl w:ilvl="0" w:tplc="3544C5B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nsid w:val="661F1138"/>
    <w:multiLevelType w:val="hybridMultilevel"/>
    <w:tmpl w:val="755A5FE4"/>
    <w:lvl w:ilvl="0" w:tplc="257EA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nsid w:val="698A1507"/>
    <w:multiLevelType w:val="hybridMultilevel"/>
    <w:tmpl w:val="DE9495D4"/>
    <w:lvl w:ilvl="0" w:tplc="93B63E0C">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nsid w:val="6BCB16E5"/>
    <w:multiLevelType w:val="hybridMultilevel"/>
    <w:tmpl w:val="99584366"/>
    <w:lvl w:ilvl="0" w:tplc="DCD4508C">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6">
    <w:nsid w:val="6F932EF7"/>
    <w:multiLevelType w:val="hybridMultilevel"/>
    <w:tmpl w:val="97CA9668"/>
    <w:lvl w:ilvl="0" w:tplc="257EA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nsid w:val="70413F76"/>
    <w:multiLevelType w:val="hybridMultilevel"/>
    <w:tmpl w:val="70143A00"/>
    <w:lvl w:ilvl="0" w:tplc="9026AC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nsid w:val="71615DBA"/>
    <w:multiLevelType w:val="hybridMultilevel"/>
    <w:tmpl w:val="F118D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nsid w:val="75DB33BD"/>
    <w:multiLevelType w:val="hybridMultilevel"/>
    <w:tmpl w:val="697C46E8"/>
    <w:lvl w:ilvl="0" w:tplc="C80E35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nsid w:val="76771456"/>
    <w:multiLevelType w:val="hybridMultilevel"/>
    <w:tmpl w:val="1F4052BE"/>
    <w:lvl w:ilvl="0" w:tplc="AB7E76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1">
    <w:nsid w:val="783D08BE"/>
    <w:multiLevelType w:val="hybridMultilevel"/>
    <w:tmpl w:val="6136DAAC"/>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2">
    <w:nsid w:val="78FF13A4"/>
    <w:multiLevelType w:val="hybridMultilevel"/>
    <w:tmpl w:val="65EA38BE"/>
    <w:lvl w:ilvl="0" w:tplc="BD48F5E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3">
    <w:nsid w:val="79487FC5"/>
    <w:multiLevelType w:val="hybridMultilevel"/>
    <w:tmpl w:val="B84CDD8C"/>
    <w:lvl w:ilvl="0" w:tplc="CB342E6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
    <w:nsid w:val="79D079FA"/>
    <w:multiLevelType w:val="hybridMultilevel"/>
    <w:tmpl w:val="1074B8F6"/>
    <w:lvl w:ilvl="0" w:tplc="DC6A70F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5">
    <w:nsid w:val="7AA9791E"/>
    <w:multiLevelType w:val="hybridMultilevel"/>
    <w:tmpl w:val="EA6AAA08"/>
    <w:lvl w:ilvl="0" w:tplc="A1ACD932">
      <w:start w:val="1"/>
      <w:numFmt w:val="lowerLetter"/>
      <w:lvlText w:val="(%1)"/>
      <w:lvlJc w:val="left"/>
      <w:pPr>
        <w:ind w:left="720" w:hanging="360"/>
      </w:pPr>
      <w:rPr>
        <w:rFonts w:ascii="Arial" w:eastAsiaTheme="minorHAnsi"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6">
    <w:nsid w:val="7CF061C4"/>
    <w:multiLevelType w:val="hybridMultilevel"/>
    <w:tmpl w:val="EA6AAA08"/>
    <w:lvl w:ilvl="0" w:tplc="A1ACD932">
      <w:start w:val="1"/>
      <w:numFmt w:val="lowerLetter"/>
      <w:lvlText w:val="(%1)"/>
      <w:lvlJc w:val="left"/>
      <w:pPr>
        <w:ind w:left="720" w:hanging="360"/>
      </w:pPr>
      <w:rPr>
        <w:rFonts w:ascii="Arial" w:eastAsiaTheme="minorHAnsi"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7">
    <w:nsid w:val="7FB93F15"/>
    <w:multiLevelType w:val="hybridMultilevel"/>
    <w:tmpl w:val="ABDC94AC"/>
    <w:lvl w:ilvl="0" w:tplc="3544C5B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4"/>
  </w:num>
  <w:num w:numId="2">
    <w:abstractNumId w:val="62"/>
  </w:num>
  <w:num w:numId="3">
    <w:abstractNumId w:val="10"/>
  </w:num>
  <w:num w:numId="4">
    <w:abstractNumId w:val="52"/>
  </w:num>
  <w:num w:numId="5">
    <w:abstractNumId w:val="67"/>
  </w:num>
  <w:num w:numId="6">
    <w:abstractNumId w:val="7"/>
  </w:num>
  <w:num w:numId="7">
    <w:abstractNumId w:val="18"/>
  </w:num>
  <w:num w:numId="8">
    <w:abstractNumId w:val="60"/>
  </w:num>
  <w:num w:numId="9">
    <w:abstractNumId w:val="4"/>
  </w:num>
  <w:num w:numId="10">
    <w:abstractNumId w:val="31"/>
  </w:num>
  <w:num w:numId="11">
    <w:abstractNumId w:val="23"/>
  </w:num>
  <w:num w:numId="12">
    <w:abstractNumId w:val="43"/>
  </w:num>
  <w:num w:numId="13">
    <w:abstractNumId w:val="55"/>
  </w:num>
  <w:num w:numId="14">
    <w:abstractNumId w:val="57"/>
  </w:num>
  <w:num w:numId="15">
    <w:abstractNumId w:val="63"/>
  </w:num>
  <w:num w:numId="16">
    <w:abstractNumId w:val="64"/>
  </w:num>
  <w:num w:numId="17">
    <w:abstractNumId w:val="59"/>
  </w:num>
  <w:num w:numId="18">
    <w:abstractNumId w:val="42"/>
  </w:num>
  <w:num w:numId="19">
    <w:abstractNumId w:val="5"/>
  </w:num>
  <w:num w:numId="20">
    <w:abstractNumId w:val="0"/>
  </w:num>
  <w:num w:numId="21">
    <w:abstractNumId w:val="47"/>
  </w:num>
  <w:num w:numId="22">
    <w:abstractNumId w:val="50"/>
  </w:num>
  <w:num w:numId="23">
    <w:abstractNumId w:val="6"/>
  </w:num>
  <w:num w:numId="24">
    <w:abstractNumId w:val="21"/>
  </w:num>
  <w:num w:numId="25">
    <w:abstractNumId w:val="15"/>
  </w:num>
  <w:num w:numId="26">
    <w:abstractNumId w:val="26"/>
  </w:num>
  <w:num w:numId="27">
    <w:abstractNumId w:val="20"/>
  </w:num>
  <w:num w:numId="28">
    <w:abstractNumId w:val="8"/>
  </w:num>
  <w:num w:numId="29">
    <w:abstractNumId w:val="36"/>
  </w:num>
  <w:num w:numId="30">
    <w:abstractNumId w:val="1"/>
  </w:num>
  <w:num w:numId="31">
    <w:abstractNumId w:val="28"/>
  </w:num>
  <w:num w:numId="32">
    <w:abstractNumId w:val="66"/>
  </w:num>
  <w:num w:numId="33">
    <w:abstractNumId w:val="65"/>
  </w:num>
  <w:num w:numId="34">
    <w:abstractNumId w:val="19"/>
  </w:num>
  <w:num w:numId="35">
    <w:abstractNumId w:val="16"/>
  </w:num>
  <w:num w:numId="36">
    <w:abstractNumId w:val="25"/>
  </w:num>
  <w:num w:numId="37">
    <w:abstractNumId w:val="2"/>
  </w:num>
  <w:num w:numId="38">
    <w:abstractNumId w:val="48"/>
  </w:num>
  <w:num w:numId="39">
    <w:abstractNumId w:val="22"/>
  </w:num>
  <w:num w:numId="40">
    <w:abstractNumId w:val="17"/>
  </w:num>
  <w:num w:numId="41">
    <w:abstractNumId w:val="13"/>
  </w:num>
  <w:num w:numId="42">
    <w:abstractNumId w:val="30"/>
  </w:num>
  <w:num w:numId="43">
    <w:abstractNumId w:val="51"/>
  </w:num>
  <w:num w:numId="44">
    <w:abstractNumId w:val="40"/>
  </w:num>
  <w:num w:numId="45">
    <w:abstractNumId w:val="9"/>
  </w:num>
  <w:num w:numId="46">
    <w:abstractNumId w:val="34"/>
  </w:num>
  <w:num w:numId="47">
    <w:abstractNumId w:val="46"/>
  </w:num>
  <w:num w:numId="48">
    <w:abstractNumId w:val="12"/>
  </w:num>
  <w:num w:numId="49">
    <w:abstractNumId w:val="61"/>
  </w:num>
  <w:num w:numId="50">
    <w:abstractNumId w:val="3"/>
  </w:num>
  <w:num w:numId="51">
    <w:abstractNumId w:val="29"/>
  </w:num>
  <w:num w:numId="52">
    <w:abstractNumId w:val="54"/>
  </w:num>
  <w:num w:numId="53">
    <w:abstractNumId w:val="11"/>
  </w:num>
  <w:num w:numId="54">
    <w:abstractNumId w:val="39"/>
  </w:num>
  <w:num w:numId="55">
    <w:abstractNumId w:val="49"/>
  </w:num>
  <w:num w:numId="56">
    <w:abstractNumId w:val="27"/>
  </w:num>
  <w:num w:numId="57">
    <w:abstractNumId w:val="58"/>
  </w:num>
  <w:num w:numId="58">
    <w:abstractNumId w:val="38"/>
  </w:num>
  <w:num w:numId="59">
    <w:abstractNumId w:val="45"/>
  </w:num>
  <w:num w:numId="60">
    <w:abstractNumId w:val="53"/>
  </w:num>
  <w:num w:numId="61">
    <w:abstractNumId w:val="35"/>
  </w:num>
  <w:num w:numId="62">
    <w:abstractNumId w:val="56"/>
  </w:num>
  <w:num w:numId="63">
    <w:abstractNumId w:val="14"/>
  </w:num>
  <w:num w:numId="64">
    <w:abstractNumId w:val="33"/>
  </w:num>
  <w:num w:numId="65">
    <w:abstractNumId w:val="24"/>
  </w:num>
  <w:num w:numId="66">
    <w:abstractNumId w:val="41"/>
  </w:num>
  <w:num w:numId="67">
    <w:abstractNumId w:val="32"/>
  </w:num>
  <w:num w:numId="68">
    <w:abstractNumId w:val="3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
  <w:drawingGridVerticalSpacing w:val="1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7BC"/>
    <w:rsid w:val="00041DAF"/>
    <w:rsid w:val="00064F5A"/>
    <w:rsid w:val="00067B42"/>
    <w:rsid w:val="00075590"/>
    <w:rsid w:val="000A5263"/>
    <w:rsid w:val="000B18E3"/>
    <w:rsid w:val="000B1EC1"/>
    <w:rsid w:val="000C24D9"/>
    <w:rsid w:val="000E3537"/>
    <w:rsid w:val="00131F92"/>
    <w:rsid w:val="00136989"/>
    <w:rsid w:val="001779E4"/>
    <w:rsid w:val="001D7836"/>
    <w:rsid w:val="001E6ED2"/>
    <w:rsid w:val="00206D98"/>
    <w:rsid w:val="002450E6"/>
    <w:rsid w:val="002A2FDB"/>
    <w:rsid w:val="00302E43"/>
    <w:rsid w:val="00322118"/>
    <w:rsid w:val="003D2487"/>
    <w:rsid w:val="0045418A"/>
    <w:rsid w:val="00457656"/>
    <w:rsid w:val="004E5AD5"/>
    <w:rsid w:val="005515C7"/>
    <w:rsid w:val="005826AB"/>
    <w:rsid w:val="005878F5"/>
    <w:rsid w:val="005B1CB6"/>
    <w:rsid w:val="005C2FEA"/>
    <w:rsid w:val="00602107"/>
    <w:rsid w:val="006129FF"/>
    <w:rsid w:val="00664A69"/>
    <w:rsid w:val="0068021D"/>
    <w:rsid w:val="006C64BD"/>
    <w:rsid w:val="0070189A"/>
    <w:rsid w:val="00712D1E"/>
    <w:rsid w:val="00760D06"/>
    <w:rsid w:val="007A5DB0"/>
    <w:rsid w:val="007C459C"/>
    <w:rsid w:val="007E48B4"/>
    <w:rsid w:val="007F3F1D"/>
    <w:rsid w:val="00807138"/>
    <w:rsid w:val="00897CA9"/>
    <w:rsid w:val="009257B7"/>
    <w:rsid w:val="009512FD"/>
    <w:rsid w:val="009857BC"/>
    <w:rsid w:val="009B02CF"/>
    <w:rsid w:val="009E2D66"/>
    <w:rsid w:val="00A222CA"/>
    <w:rsid w:val="00A2301B"/>
    <w:rsid w:val="00A246B8"/>
    <w:rsid w:val="00A3415E"/>
    <w:rsid w:val="00AC7A73"/>
    <w:rsid w:val="00B218E9"/>
    <w:rsid w:val="00B620C3"/>
    <w:rsid w:val="00B70C53"/>
    <w:rsid w:val="00B80739"/>
    <w:rsid w:val="00B825ED"/>
    <w:rsid w:val="00B84AC7"/>
    <w:rsid w:val="00BA1811"/>
    <w:rsid w:val="00BA6F8B"/>
    <w:rsid w:val="00BF2099"/>
    <w:rsid w:val="00C450CE"/>
    <w:rsid w:val="00C5767F"/>
    <w:rsid w:val="00C932CE"/>
    <w:rsid w:val="00CE6EC5"/>
    <w:rsid w:val="00D64C55"/>
    <w:rsid w:val="00D65620"/>
    <w:rsid w:val="00D91E19"/>
    <w:rsid w:val="00E05648"/>
    <w:rsid w:val="00E57D76"/>
    <w:rsid w:val="00E83AE9"/>
    <w:rsid w:val="00E86614"/>
    <w:rsid w:val="00F576D0"/>
    <w:rsid w:val="00FB2390"/>
    <w:rsid w:val="00FB3C58"/>
    <w:rsid w:val="00FC21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7BC"/>
    <w:rPr>
      <w:rFonts w:ascii="Arial" w:hAnsi="Arial" w:cs="Arial"/>
    </w:rPr>
  </w:style>
  <w:style w:type="paragraph" w:styleId="Heading1">
    <w:name w:val="heading 1"/>
    <w:basedOn w:val="Normal"/>
    <w:next w:val="Normal"/>
    <w:link w:val="Heading1Char"/>
    <w:uiPriority w:val="9"/>
    <w:qFormat/>
    <w:rsid w:val="009857BC"/>
    <w:pPr>
      <w:outlineLvl w:val="0"/>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7BC"/>
    <w:rPr>
      <w:rFonts w:ascii="Arial" w:hAnsi="Arial" w:cs="Arial"/>
      <w:b/>
      <w:sz w:val="24"/>
      <w:u w:val="single"/>
    </w:rPr>
  </w:style>
  <w:style w:type="paragraph" w:styleId="ListParagraph">
    <w:name w:val="List Paragraph"/>
    <w:basedOn w:val="Normal"/>
    <w:uiPriority w:val="34"/>
    <w:qFormat/>
    <w:rsid w:val="009857BC"/>
    <w:pPr>
      <w:ind w:left="720"/>
      <w:contextualSpacing/>
    </w:pPr>
  </w:style>
  <w:style w:type="paragraph" w:styleId="Header">
    <w:name w:val="header"/>
    <w:basedOn w:val="Normal"/>
    <w:link w:val="HeaderChar"/>
    <w:uiPriority w:val="99"/>
    <w:unhideWhenUsed/>
    <w:rsid w:val="009857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7BC"/>
    <w:rPr>
      <w:rFonts w:ascii="Arial" w:hAnsi="Arial" w:cs="Arial"/>
    </w:rPr>
  </w:style>
  <w:style w:type="paragraph" w:styleId="Footer">
    <w:name w:val="footer"/>
    <w:basedOn w:val="Normal"/>
    <w:link w:val="FooterChar"/>
    <w:uiPriority w:val="99"/>
    <w:unhideWhenUsed/>
    <w:rsid w:val="009857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7BC"/>
    <w:rPr>
      <w:rFonts w:ascii="Arial" w:hAnsi="Arial" w:cs="Arial"/>
    </w:rPr>
  </w:style>
  <w:style w:type="paragraph" w:styleId="BalloonText">
    <w:name w:val="Balloon Text"/>
    <w:basedOn w:val="Normal"/>
    <w:link w:val="BalloonTextChar"/>
    <w:uiPriority w:val="99"/>
    <w:semiHidden/>
    <w:unhideWhenUsed/>
    <w:rsid w:val="0098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7BC"/>
    <w:rPr>
      <w:rFonts w:ascii="Tahoma" w:hAnsi="Tahoma" w:cs="Tahoma"/>
      <w:sz w:val="16"/>
      <w:szCs w:val="16"/>
    </w:rPr>
  </w:style>
  <w:style w:type="table" w:styleId="TableGrid">
    <w:name w:val="Table Grid"/>
    <w:basedOn w:val="TableNormal"/>
    <w:uiPriority w:val="59"/>
    <w:rsid w:val="00985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7BC"/>
    <w:rPr>
      <w:rFonts w:ascii="Arial" w:hAnsi="Arial" w:cs="Arial"/>
    </w:rPr>
  </w:style>
  <w:style w:type="paragraph" w:styleId="Heading1">
    <w:name w:val="heading 1"/>
    <w:basedOn w:val="Normal"/>
    <w:next w:val="Normal"/>
    <w:link w:val="Heading1Char"/>
    <w:uiPriority w:val="9"/>
    <w:qFormat/>
    <w:rsid w:val="009857BC"/>
    <w:pPr>
      <w:outlineLvl w:val="0"/>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7BC"/>
    <w:rPr>
      <w:rFonts w:ascii="Arial" w:hAnsi="Arial" w:cs="Arial"/>
      <w:b/>
      <w:sz w:val="24"/>
      <w:u w:val="single"/>
    </w:rPr>
  </w:style>
  <w:style w:type="paragraph" w:styleId="ListParagraph">
    <w:name w:val="List Paragraph"/>
    <w:basedOn w:val="Normal"/>
    <w:uiPriority w:val="34"/>
    <w:qFormat/>
    <w:rsid w:val="009857BC"/>
    <w:pPr>
      <w:ind w:left="720"/>
      <w:contextualSpacing/>
    </w:pPr>
  </w:style>
  <w:style w:type="paragraph" w:styleId="Header">
    <w:name w:val="header"/>
    <w:basedOn w:val="Normal"/>
    <w:link w:val="HeaderChar"/>
    <w:uiPriority w:val="99"/>
    <w:unhideWhenUsed/>
    <w:rsid w:val="009857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7BC"/>
    <w:rPr>
      <w:rFonts w:ascii="Arial" w:hAnsi="Arial" w:cs="Arial"/>
    </w:rPr>
  </w:style>
  <w:style w:type="paragraph" w:styleId="Footer">
    <w:name w:val="footer"/>
    <w:basedOn w:val="Normal"/>
    <w:link w:val="FooterChar"/>
    <w:uiPriority w:val="99"/>
    <w:unhideWhenUsed/>
    <w:rsid w:val="009857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7BC"/>
    <w:rPr>
      <w:rFonts w:ascii="Arial" w:hAnsi="Arial" w:cs="Arial"/>
    </w:rPr>
  </w:style>
  <w:style w:type="paragraph" w:styleId="BalloonText">
    <w:name w:val="Balloon Text"/>
    <w:basedOn w:val="Normal"/>
    <w:link w:val="BalloonTextChar"/>
    <w:uiPriority w:val="99"/>
    <w:semiHidden/>
    <w:unhideWhenUsed/>
    <w:rsid w:val="0098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7BC"/>
    <w:rPr>
      <w:rFonts w:ascii="Tahoma" w:hAnsi="Tahoma" w:cs="Tahoma"/>
      <w:sz w:val="16"/>
      <w:szCs w:val="16"/>
    </w:rPr>
  </w:style>
  <w:style w:type="table" w:styleId="TableGrid">
    <w:name w:val="Table Grid"/>
    <w:basedOn w:val="TableNormal"/>
    <w:uiPriority w:val="59"/>
    <w:rsid w:val="00985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199DF-3D5F-43B6-87F0-DB42EDFFE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C0CC7CBD</Template>
  <TotalTime>0</TotalTime>
  <Pages>56</Pages>
  <Words>7220</Words>
  <Characters>41158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McKenna</dc:creator>
  <cp:lastModifiedBy>D'CRUZ Jijy</cp:lastModifiedBy>
  <cp:revision>2</cp:revision>
  <cp:lastPrinted>2015-11-16T05:01:00Z</cp:lastPrinted>
  <dcterms:created xsi:type="dcterms:W3CDTF">2015-11-17T04:17:00Z</dcterms:created>
  <dcterms:modified xsi:type="dcterms:W3CDTF">2015-11-17T04:17:00Z</dcterms:modified>
</cp:coreProperties>
</file>