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44067D" w:rsidRDefault="004E31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10</w:t>
      </w:r>
      <w:r w:rsidR="005A481C" w:rsidRPr="0044067D">
        <w:rPr>
          <w:rFonts w:ascii="Arial" w:hAnsi="Arial" w:cs="Arial"/>
          <w:b/>
        </w:rPr>
        <w:t xml:space="preserve"> – Protein Chemistry Quiz</w:t>
      </w:r>
      <w:r w:rsidR="005A481C" w:rsidRPr="0044067D">
        <w:rPr>
          <w:rFonts w:ascii="Arial" w:hAnsi="Arial" w:cs="Arial"/>
          <w:b/>
        </w:rPr>
        <w:tab/>
      </w:r>
      <w:r w:rsidR="005A481C" w:rsidRPr="0044067D">
        <w:rPr>
          <w:rFonts w:ascii="Arial" w:hAnsi="Arial" w:cs="Arial"/>
          <w:b/>
        </w:rPr>
        <w:tab/>
      </w:r>
      <w:r w:rsidR="005A481C" w:rsidRPr="0044067D">
        <w:rPr>
          <w:rFonts w:ascii="Arial" w:hAnsi="Arial" w:cs="Arial"/>
          <w:b/>
        </w:rPr>
        <w:tab/>
      </w:r>
      <w:r w:rsidR="005A481C" w:rsidRPr="0044067D">
        <w:rPr>
          <w:rFonts w:ascii="Arial" w:hAnsi="Arial" w:cs="Arial"/>
          <w:b/>
        </w:rPr>
        <w:tab/>
        <w:t>Name: _______________________</w:t>
      </w:r>
    </w:p>
    <w:p w:rsidR="005A481C" w:rsidRDefault="005A481C">
      <w:pPr>
        <w:rPr>
          <w:rFonts w:ascii="Arial" w:hAnsi="Arial" w:cs="Arial"/>
        </w:rPr>
      </w:pPr>
    </w:p>
    <w:p w:rsidR="005A481C" w:rsidRDefault="005A481C">
      <w:pPr>
        <w:rPr>
          <w:rFonts w:ascii="Arial" w:hAnsi="Arial" w:cs="Arial"/>
        </w:rPr>
      </w:pPr>
      <w:r>
        <w:rPr>
          <w:rFonts w:ascii="Arial" w:hAnsi="Arial" w:cs="Arial"/>
        </w:rPr>
        <w:t>Answer the following questions in the spaces provided. You have been supplied a Data Sheet and a copy of the “Biuret Test for Proteins”.</w:t>
      </w:r>
    </w:p>
    <w:p w:rsidR="005A481C" w:rsidRDefault="005A481C">
      <w:pPr>
        <w:rPr>
          <w:rFonts w:ascii="Arial" w:hAnsi="Arial" w:cs="Arial"/>
        </w:rPr>
      </w:pPr>
    </w:p>
    <w:p w:rsidR="005A481C" w:rsidRDefault="00E05D9D" w:rsidP="00E05D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with the assistance of diagrams the difference between a monosaccharide and disaccharide.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067D">
        <w:rPr>
          <w:rFonts w:ascii="Arial" w:hAnsi="Arial" w:cs="Arial"/>
        </w:rPr>
        <w:tab/>
      </w:r>
      <w:r w:rsidR="0044067D">
        <w:rPr>
          <w:rFonts w:ascii="Arial" w:hAnsi="Arial" w:cs="Arial"/>
        </w:rPr>
        <w:tab/>
      </w:r>
      <w:r>
        <w:rPr>
          <w:rFonts w:ascii="Arial" w:hAnsi="Arial" w:cs="Arial"/>
        </w:rPr>
        <w:t>(4 marks)</w:t>
      </w:r>
    </w:p>
    <w:p w:rsidR="00E05D9D" w:rsidRDefault="0044067D" w:rsidP="00E05D9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6400800" cy="3743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B4448" id="Rectangle 1" o:spid="_x0000_s1026" style="position:absolute;margin-left:18.75pt;margin-top:10.65pt;width:7in;height:2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s8YgIAABM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:rsidR="00E05D9D" w:rsidRDefault="00E05D9D" w:rsidP="00E05D9D">
      <w:pPr>
        <w:ind w:left="360"/>
        <w:rPr>
          <w:rFonts w:ascii="Arial" w:hAnsi="Arial" w:cs="Arial"/>
        </w:rPr>
      </w:pPr>
    </w:p>
    <w:p w:rsidR="00E05D9D" w:rsidRDefault="00E05D9D" w:rsidP="00E05D9D">
      <w:pPr>
        <w:ind w:left="360"/>
        <w:rPr>
          <w:rFonts w:ascii="Arial" w:hAnsi="Arial" w:cs="Arial"/>
        </w:rPr>
      </w:pPr>
    </w:p>
    <w:p w:rsidR="00E05D9D" w:rsidRPr="00E05D9D" w:rsidRDefault="00E05D9D" w:rsidP="00E05D9D">
      <w:pPr>
        <w:ind w:left="360"/>
        <w:rPr>
          <w:rFonts w:ascii="Arial" w:hAnsi="Arial" w:cs="Arial"/>
        </w:rPr>
      </w:pPr>
    </w:p>
    <w:p w:rsidR="005A481C" w:rsidRDefault="005A481C">
      <w:pPr>
        <w:rPr>
          <w:rFonts w:ascii="Arial" w:hAnsi="Arial" w:cs="Arial"/>
        </w:rPr>
      </w:pPr>
    </w:p>
    <w:p w:rsidR="005A481C" w:rsidRDefault="005A481C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44067D" w:rsidRDefault="0044067D">
      <w:pPr>
        <w:rPr>
          <w:rFonts w:ascii="Arial" w:hAnsi="Arial" w:cs="Arial"/>
        </w:rPr>
      </w:pPr>
    </w:p>
    <w:p w:rsidR="00357912" w:rsidRPr="00357912" w:rsidRDefault="00357912" w:rsidP="003579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formation of sucrose can be considered a type of polymerisation reaction. Explain why it can be considered as this type. Make sure you use diagrams and name the specific type of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357912" w:rsidRDefault="003579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27305</wp:posOffset>
                </wp:positionV>
                <wp:extent cx="6400800" cy="3819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81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C69BD" id="Rectangle 3" o:spid="_x0000_s1026" style="position:absolute;margin-left:18.75pt;margin-top:2.15pt;width:7in;height:30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Arial" w:hAnsi="Arial" w:cs="Arial"/>
        </w:rPr>
        <w:br w:type="page"/>
      </w:r>
    </w:p>
    <w:p w:rsidR="00357912" w:rsidRDefault="00A70414" w:rsidP="003579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Consider the following diagram.</w:t>
      </w:r>
    </w:p>
    <w:p w:rsidR="00A70414" w:rsidRDefault="00A70414" w:rsidP="009C6D38">
      <w:pPr>
        <w:pStyle w:val="ListParagraph"/>
        <w:ind w:left="-142" w:hanging="142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B18B62E" wp14:editId="5BDBAA33">
            <wp:extent cx="7177870" cy="4714875"/>
            <wp:effectExtent l="0" t="0" r="4445" b="0"/>
            <wp:docPr id="4" name="Picture 4" descr="Image result for glycogen mole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ycogen molec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972" cy="47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14" w:rsidRDefault="00A70414" w:rsidP="00A70414">
      <w:pPr>
        <w:pStyle w:val="ListParagraph"/>
        <w:rPr>
          <w:rFonts w:ascii="Arial" w:hAnsi="Arial" w:cs="Arial"/>
        </w:rPr>
      </w:pPr>
    </w:p>
    <w:p w:rsidR="00A70414" w:rsidRDefault="001D1323" w:rsidP="00A7041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Explain with reference to the above the difference in solubility </w:t>
      </w:r>
      <w:r w:rsidR="005E1A91">
        <w:rPr>
          <w:rFonts w:ascii="Arial" w:hAnsi="Arial" w:cs="Arial"/>
        </w:rPr>
        <w:t xml:space="preserve">in water </w:t>
      </w:r>
      <w:r>
        <w:rPr>
          <w:rFonts w:ascii="Arial" w:hAnsi="Arial" w:cs="Arial"/>
        </w:rPr>
        <w:t>between starch and glycogen.</w:t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</w:r>
      <w:r w:rsidR="009C6D38">
        <w:rPr>
          <w:rFonts w:ascii="Arial" w:hAnsi="Arial" w:cs="Arial"/>
        </w:rPr>
        <w:tab/>
        <w:t>(2 marks)</w:t>
      </w:r>
    </w:p>
    <w:p w:rsidR="009C6D38" w:rsidRDefault="008E2E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667500" cy="3171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D48B2" id="Rectangle 5" o:spid="_x0000_s1026" style="position:absolute;margin-left:0;margin-top:4.8pt;width:525pt;height:24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+GZgIAABMFAAAOAAAAZHJzL2Uyb0RvYy54bWysVE1v2zAMvQ/YfxB0Xx1nTdo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" fillcolor="white [3201]" strokecolor="#f79646 [3209]" strokeweight="2pt"/>
            </w:pict>
          </mc:Fallback>
        </mc:AlternateContent>
      </w:r>
      <w:r w:rsidR="009C6D38">
        <w:rPr>
          <w:rFonts w:ascii="Arial" w:hAnsi="Arial" w:cs="Arial"/>
        </w:rPr>
        <w:br w:type="page"/>
      </w:r>
    </w:p>
    <w:p w:rsidR="009C6D38" w:rsidRDefault="005E18B7" w:rsidP="005E18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Name the simplest amino acid and draw its molecule.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5E18B7" w:rsidRDefault="005E18B7" w:rsidP="005E18B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81915</wp:posOffset>
                </wp:positionV>
                <wp:extent cx="6648450" cy="1895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915B2" id="Rectangle 6" o:spid="_x0000_s1026" style="position:absolute;margin-left:3.75pt;margin-top:6.45pt;width:523.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5E18B7" w:rsidP="005E18B7">
      <w:pPr>
        <w:rPr>
          <w:rFonts w:ascii="Arial" w:hAnsi="Arial" w:cs="Arial"/>
        </w:rPr>
      </w:pPr>
    </w:p>
    <w:p w:rsidR="005E18B7" w:rsidRDefault="00434136" w:rsidP="005E18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Forming a peptide bond can occur between two amino acids. Draw the molecular reaction between asparagine and glycine. Indicate clearly where the peptide bond is located.</w:t>
      </w:r>
    </w:p>
    <w:p w:rsidR="00566D67" w:rsidRDefault="00566D67" w:rsidP="00566D67">
      <w:pPr>
        <w:pStyle w:val="ListParagraph"/>
        <w:ind w:left="864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566D67" w:rsidRDefault="00566D67" w:rsidP="00566D6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22EA6" wp14:editId="69E47FA7">
                <wp:simplePos x="0" y="0"/>
                <wp:positionH relativeFrom="column">
                  <wp:posOffset>47625</wp:posOffset>
                </wp:positionH>
                <wp:positionV relativeFrom="paragraph">
                  <wp:posOffset>34290</wp:posOffset>
                </wp:positionV>
                <wp:extent cx="6648450" cy="441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CA7B1" id="Rectangle 7" o:spid="_x0000_s1026" style="position:absolute;margin-left:3.75pt;margin-top:2.7pt;width:523.5pt;height:3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" fillcolor="white [3201]" strokecolor="#f79646 [3209]" strokeweight="2pt"/>
            </w:pict>
          </mc:Fallback>
        </mc:AlternateContent>
      </w: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566D67" w:rsidRDefault="00566D67" w:rsidP="00566D67">
      <w:pPr>
        <w:rPr>
          <w:rFonts w:ascii="Arial" w:hAnsi="Arial" w:cs="Arial"/>
        </w:rPr>
      </w:pPr>
    </w:p>
    <w:p w:rsidR="003C1720" w:rsidRDefault="003C17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6D67" w:rsidRDefault="00566D67" w:rsidP="00566D67">
      <w:pPr>
        <w:rPr>
          <w:rFonts w:ascii="Arial" w:hAnsi="Arial" w:cs="Arial"/>
        </w:rPr>
      </w:pPr>
    </w:p>
    <w:p w:rsidR="00566D67" w:rsidRDefault="003C1720" w:rsidP="003C172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Consider the </w:t>
      </w:r>
      <w:r w:rsidRPr="004562FD">
        <w:rPr>
          <w:rFonts w:ascii="Arial" w:hAnsi="Arial" w:cs="Arial"/>
          <w:b/>
        </w:rPr>
        <w:t>“Biuret Test for Proteins”</w:t>
      </w:r>
      <w:r>
        <w:rPr>
          <w:rFonts w:ascii="Arial" w:hAnsi="Arial" w:cs="Arial"/>
        </w:rPr>
        <w:t xml:space="preserve"> booklet and answer the following questions.</w:t>
      </w: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a “negative control” and a “positive control”? Why do you use them in an experiment?</w:t>
      </w:r>
    </w:p>
    <w:p w:rsidR="003C1720" w:rsidRDefault="003C1720" w:rsidP="003C1720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3C1720" w:rsidRDefault="003C1720" w:rsidP="003C172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34290</wp:posOffset>
                </wp:positionV>
                <wp:extent cx="6543675" cy="2019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C515" id="Rectangle 8" o:spid="_x0000_s1026" style="position:absolute;margin-left:4.5pt;margin-top:2.7pt;width:515.25pt;height:15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3C1720" w:rsidP="003C1720">
      <w:pPr>
        <w:rPr>
          <w:rFonts w:ascii="Arial" w:hAnsi="Arial" w:cs="Arial"/>
        </w:rPr>
      </w:pPr>
    </w:p>
    <w:p w:rsidR="003C1720" w:rsidRDefault="00656A43" w:rsidP="003C17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why the following step is in the procedure.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656A43" w:rsidRDefault="00EC148E" w:rsidP="00656A4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400051</wp:posOffset>
                </wp:positionH>
                <wp:positionV relativeFrom="paragraph">
                  <wp:posOffset>114300</wp:posOffset>
                </wp:positionV>
                <wp:extent cx="483870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3A805" id="Rectangle 10" o:spid="_x0000_s1026" style="position:absolute;margin-left:31.5pt;margin-top:9pt;width:381pt;height:35.2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" fillcolor="white [3201]" strokecolor="#f79646 [3209]" strokeweight="2pt"/>
            </w:pict>
          </mc:Fallback>
        </mc:AlternateContent>
      </w:r>
    </w:p>
    <w:p w:rsidR="00656A43" w:rsidRDefault="00656A43" w:rsidP="00656A4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46577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43" w:rsidRDefault="00EC148E" w:rsidP="00656A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167640</wp:posOffset>
                </wp:positionV>
                <wp:extent cx="6543675" cy="1352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9A83" id="Rectangle 11" o:spid="_x0000_s1026" style="position:absolute;margin-left:4.5pt;margin-top:13.2pt;width:515.25pt;height:10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656A43" w:rsidRDefault="00656A43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EC148E" w:rsidRDefault="00EC148E" w:rsidP="00656A43">
      <w:pPr>
        <w:rPr>
          <w:rFonts w:ascii="Arial" w:hAnsi="Arial" w:cs="Arial"/>
        </w:rPr>
      </w:pPr>
    </w:p>
    <w:p w:rsidR="00EC148E" w:rsidRDefault="00EC148E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656A43" w:rsidRDefault="00656A43" w:rsidP="00656A43">
      <w:pPr>
        <w:rPr>
          <w:rFonts w:ascii="Arial" w:hAnsi="Arial" w:cs="Arial"/>
        </w:rPr>
      </w:pPr>
    </w:p>
    <w:p w:rsidR="00656A43" w:rsidRDefault="00256F3B" w:rsidP="00656A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 the biuret molecule.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656A43" w:rsidRDefault="005E3555" w:rsidP="00256F3B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116840</wp:posOffset>
                </wp:positionV>
                <wp:extent cx="6543675" cy="1676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9C26" id="Rectangle 12" o:spid="_x0000_s1026" style="position:absolute;margin-left:4.5pt;margin-top:9.2pt;width:515.25pt;height:13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5E3555" w:rsidRDefault="005E3555" w:rsidP="00256F3B">
      <w:pPr>
        <w:ind w:left="360"/>
        <w:rPr>
          <w:rFonts w:ascii="Arial" w:hAnsi="Arial" w:cs="Arial"/>
        </w:rPr>
      </w:pPr>
    </w:p>
    <w:p w:rsidR="005E3555" w:rsidRDefault="005E3555" w:rsidP="00256F3B">
      <w:pPr>
        <w:ind w:left="360"/>
        <w:rPr>
          <w:rFonts w:ascii="Arial" w:hAnsi="Arial" w:cs="Arial"/>
        </w:rPr>
      </w:pPr>
    </w:p>
    <w:p w:rsidR="005E3555" w:rsidRDefault="005E3555" w:rsidP="00256F3B">
      <w:pPr>
        <w:ind w:left="360"/>
        <w:rPr>
          <w:rFonts w:ascii="Arial" w:hAnsi="Arial" w:cs="Arial"/>
        </w:rPr>
      </w:pPr>
    </w:p>
    <w:p w:rsidR="005E3555" w:rsidRDefault="005E3555" w:rsidP="00256F3B">
      <w:pPr>
        <w:ind w:left="360"/>
        <w:rPr>
          <w:rFonts w:ascii="Arial" w:hAnsi="Arial" w:cs="Arial"/>
        </w:rPr>
      </w:pPr>
    </w:p>
    <w:p w:rsidR="00256F3B" w:rsidRDefault="00256F3B" w:rsidP="00256F3B">
      <w:pPr>
        <w:ind w:left="360"/>
        <w:rPr>
          <w:rFonts w:ascii="Arial" w:hAnsi="Arial" w:cs="Arial"/>
        </w:rPr>
      </w:pPr>
    </w:p>
    <w:p w:rsidR="00256F3B" w:rsidRDefault="00F22A97" w:rsidP="00256F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</w:t>
      </w:r>
      <w:r w:rsidR="006A7B12">
        <w:rPr>
          <w:rFonts w:ascii="Arial" w:hAnsi="Arial" w:cs="Arial"/>
        </w:rPr>
        <w:t xml:space="preserve"> </w:t>
      </w:r>
      <w:r w:rsidR="004562FD">
        <w:rPr>
          <w:rFonts w:ascii="Arial" w:hAnsi="Arial" w:cs="Arial"/>
        </w:rPr>
        <w:t>does the biuret solution change colour</w:t>
      </w:r>
      <w:r w:rsidR="006A7B12">
        <w:rPr>
          <w:rFonts w:ascii="Arial" w:hAnsi="Arial" w:cs="Arial"/>
        </w:rPr>
        <w:t>?</w:t>
      </w:r>
      <w:r w:rsidR="006A7B12">
        <w:rPr>
          <w:rFonts w:ascii="Arial" w:hAnsi="Arial" w:cs="Arial"/>
        </w:rPr>
        <w:tab/>
      </w:r>
      <w:r w:rsidR="006A7B12">
        <w:rPr>
          <w:rFonts w:ascii="Arial" w:hAnsi="Arial" w:cs="Arial"/>
        </w:rPr>
        <w:tab/>
      </w:r>
      <w:r w:rsidR="006A7B12">
        <w:rPr>
          <w:rFonts w:ascii="Arial" w:hAnsi="Arial" w:cs="Arial"/>
        </w:rPr>
        <w:tab/>
      </w:r>
      <w:r w:rsidR="006A7B12">
        <w:rPr>
          <w:rFonts w:ascii="Arial" w:hAnsi="Arial" w:cs="Arial"/>
        </w:rPr>
        <w:tab/>
      </w:r>
      <w:r w:rsidR="006A7B12">
        <w:rPr>
          <w:rFonts w:ascii="Arial" w:hAnsi="Arial" w:cs="Arial"/>
        </w:rPr>
        <w:tab/>
        <w:t>(1 mark)</w:t>
      </w:r>
    </w:p>
    <w:p w:rsidR="006A7B12" w:rsidRDefault="00E81C16" w:rsidP="006A7B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67310</wp:posOffset>
                </wp:positionV>
                <wp:extent cx="6543675" cy="1171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C6297" id="Rectangle 13" o:spid="_x0000_s1026" style="position:absolute;margin-left:4.5pt;margin-top:5.3pt;width:515.25pt;height:9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A7B12" w:rsidP="006A7B12">
      <w:pPr>
        <w:rPr>
          <w:rFonts w:ascii="Arial" w:hAnsi="Arial" w:cs="Arial"/>
        </w:rPr>
      </w:pPr>
    </w:p>
    <w:p w:rsidR="006A7B12" w:rsidRDefault="006C23DF" w:rsidP="006A7B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As the biuret solution is added to a protein a colour change occurs. With reference to stoichiometry, explain why the degree of colour changes i</w:t>
      </w:r>
      <w:r w:rsidR="00CA7084">
        <w:rPr>
          <w:rFonts w:ascii="Arial" w:hAnsi="Arial" w:cs="Arial"/>
        </w:rPr>
        <w:t>s dependent upon the amount o</w:t>
      </w:r>
      <w:r>
        <w:rPr>
          <w:rFonts w:ascii="Arial" w:hAnsi="Arial" w:cs="Arial"/>
        </w:rPr>
        <w:t>f protein present.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6C23DF" w:rsidRDefault="00CA7084" w:rsidP="006C23DF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</wp:posOffset>
                </wp:positionV>
                <wp:extent cx="6315075" cy="2952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7ECD" id="Rectangle 14" o:spid="_x0000_s1026" style="position:absolute;margin-left:18pt;margin-top:5.1pt;width:497.25pt;height:23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6C23DF" w:rsidRDefault="006C23DF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CA7084" w:rsidRDefault="00CA7084" w:rsidP="006C23DF">
      <w:pPr>
        <w:ind w:left="360"/>
        <w:rPr>
          <w:rFonts w:ascii="Arial" w:hAnsi="Arial" w:cs="Arial"/>
        </w:rPr>
      </w:pPr>
    </w:p>
    <w:p w:rsidR="006C23DF" w:rsidRDefault="00366AA5" w:rsidP="006C23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 the Biuret Test for proteins using the Biuret Reagent, identify the:</w:t>
      </w:r>
    </w:p>
    <w:p w:rsidR="00366AA5" w:rsidRDefault="00366AA5" w:rsidP="00366AA5">
      <w:pPr>
        <w:pStyle w:val="ListParagraph"/>
        <w:ind w:left="864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366AA5" w:rsidRDefault="00366AA5" w:rsidP="00366AA5">
      <w:pPr>
        <w:pStyle w:val="ListParagraph"/>
        <w:rPr>
          <w:rFonts w:ascii="Arial" w:hAnsi="Arial" w:cs="Arial"/>
        </w:rPr>
      </w:pPr>
    </w:p>
    <w:p w:rsidR="00366AA5" w:rsidRDefault="00366AA5" w:rsidP="00366A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independent variable:</w:t>
      </w:r>
      <w:r>
        <w:rPr>
          <w:rFonts w:ascii="Arial" w:hAnsi="Arial" w:cs="Arial"/>
        </w:rPr>
        <w:tab/>
        <w:t xml:space="preserve"> ________________________________</w:t>
      </w:r>
    </w:p>
    <w:p w:rsidR="00366AA5" w:rsidRDefault="00366AA5" w:rsidP="00366AA5">
      <w:pPr>
        <w:ind w:left="720"/>
        <w:rPr>
          <w:rFonts w:ascii="Arial" w:hAnsi="Arial" w:cs="Arial"/>
        </w:rPr>
      </w:pPr>
    </w:p>
    <w:p w:rsidR="00366AA5" w:rsidRDefault="00366AA5" w:rsidP="00366A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dependent variable:</w:t>
      </w:r>
      <w:r>
        <w:rPr>
          <w:rFonts w:ascii="Arial" w:hAnsi="Arial" w:cs="Arial"/>
        </w:rPr>
        <w:tab/>
        <w:t>________________________________</w:t>
      </w:r>
    </w:p>
    <w:p w:rsidR="00366AA5" w:rsidRPr="00366AA5" w:rsidRDefault="00366AA5" w:rsidP="00366AA5">
      <w:pPr>
        <w:pStyle w:val="ListParagraph"/>
        <w:rPr>
          <w:rFonts w:ascii="Arial" w:hAnsi="Arial" w:cs="Arial"/>
        </w:rPr>
      </w:pPr>
    </w:p>
    <w:p w:rsidR="00366AA5" w:rsidRDefault="00366AA5" w:rsidP="00366A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3 controlled variables: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:rsidR="00366AA5" w:rsidRPr="00366AA5" w:rsidRDefault="00366AA5" w:rsidP="00366AA5">
      <w:pPr>
        <w:pStyle w:val="ListParagraph"/>
        <w:rPr>
          <w:rFonts w:ascii="Arial" w:hAnsi="Arial" w:cs="Arial"/>
        </w:rPr>
      </w:pPr>
    </w:p>
    <w:p w:rsidR="00366AA5" w:rsidRDefault="00366AA5" w:rsidP="00366AA5">
      <w:pPr>
        <w:pStyle w:val="ListParagraph"/>
        <w:ind w:left="432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366AA5" w:rsidRDefault="00366AA5" w:rsidP="00366AA5">
      <w:pPr>
        <w:pStyle w:val="ListParagraph"/>
        <w:ind w:left="4320"/>
        <w:rPr>
          <w:rFonts w:ascii="Arial" w:hAnsi="Arial" w:cs="Arial"/>
        </w:rPr>
      </w:pPr>
    </w:p>
    <w:p w:rsidR="00366AA5" w:rsidRDefault="00366AA5" w:rsidP="00366AA5">
      <w:pPr>
        <w:pStyle w:val="ListParagraph"/>
        <w:ind w:left="4320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:rsidR="00366AA5" w:rsidRDefault="00366AA5" w:rsidP="00366AA5">
      <w:pPr>
        <w:rPr>
          <w:rFonts w:ascii="Arial" w:hAnsi="Arial" w:cs="Arial"/>
        </w:rPr>
      </w:pPr>
    </w:p>
    <w:p w:rsidR="00366AA5" w:rsidRDefault="00B43AA8" w:rsidP="00366A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 w:rsidR="00160E29">
        <w:rPr>
          <w:rFonts w:ascii="Arial" w:hAnsi="Arial" w:cs="Arial"/>
        </w:rPr>
        <w:t>a chelate complex?</w:t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 w:rsidR="00160E29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:rsidR="00B43AA8" w:rsidRDefault="00E0382D" w:rsidP="00B43AA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76834</wp:posOffset>
                </wp:positionV>
                <wp:extent cx="6315075" cy="1228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265F" id="Rectangle 15" o:spid="_x0000_s1026" style="position:absolute;margin-left:18pt;margin-top:6.05pt;width:497.25pt;height:9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43AA8" w:rsidRDefault="00B43AA8" w:rsidP="00B43AA8">
      <w:pPr>
        <w:ind w:left="360"/>
        <w:rPr>
          <w:rFonts w:ascii="Arial" w:hAnsi="Arial" w:cs="Arial"/>
        </w:rPr>
      </w:pPr>
    </w:p>
    <w:p w:rsidR="00B43AA8" w:rsidRDefault="00B43AA8" w:rsidP="00B43AA8">
      <w:pPr>
        <w:ind w:left="360"/>
        <w:rPr>
          <w:rFonts w:ascii="Arial" w:hAnsi="Arial" w:cs="Arial"/>
        </w:rPr>
      </w:pPr>
    </w:p>
    <w:p w:rsidR="00B43AA8" w:rsidRDefault="00B43AA8" w:rsidP="00B43AA8">
      <w:pPr>
        <w:ind w:left="360"/>
        <w:rPr>
          <w:rFonts w:ascii="Arial" w:hAnsi="Arial" w:cs="Arial"/>
        </w:rPr>
      </w:pPr>
    </w:p>
    <w:p w:rsidR="00B43AA8" w:rsidRDefault="00B43AA8" w:rsidP="00B43AA8">
      <w:pPr>
        <w:ind w:left="360"/>
        <w:rPr>
          <w:rFonts w:ascii="Arial" w:hAnsi="Arial" w:cs="Arial"/>
        </w:rPr>
      </w:pPr>
    </w:p>
    <w:p w:rsidR="00E0382D" w:rsidRDefault="00E0382D" w:rsidP="00B43AA8">
      <w:pPr>
        <w:ind w:left="360"/>
        <w:rPr>
          <w:rFonts w:ascii="Arial" w:hAnsi="Arial" w:cs="Arial"/>
        </w:rPr>
      </w:pPr>
    </w:p>
    <w:p w:rsidR="00E0382D" w:rsidRDefault="00E0382D" w:rsidP="00B43AA8">
      <w:pPr>
        <w:ind w:left="360"/>
        <w:rPr>
          <w:rFonts w:ascii="Arial" w:hAnsi="Arial" w:cs="Arial"/>
        </w:rPr>
      </w:pPr>
    </w:p>
    <w:p w:rsidR="00E0382D" w:rsidRDefault="00E0382D" w:rsidP="00B43AA8">
      <w:pPr>
        <w:ind w:left="360"/>
        <w:rPr>
          <w:rFonts w:ascii="Arial" w:hAnsi="Arial" w:cs="Arial"/>
        </w:rPr>
      </w:pPr>
    </w:p>
    <w:p w:rsidR="00B43AA8" w:rsidRDefault="00B43AA8" w:rsidP="00B43A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Is the Biuret Test a qualitative test or quantitative test? Why?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B43AA8" w:rsidRDefault="009A66CB" w:rsidP="00B43AA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61595</wp:posOffset>
                </wp:positionV>
                <wp:extent cx="6315075" cy="1638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1C1B1" id="Rectangle 16" o:spid="_x0000_s1026" style="position:absolute;margin-left:18pt;margin-top:4.85pt;width:497.25pt;height:1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Default="00B43AA8" w:rsidP="00B43AA8">
      <w:pPr>
        <w:rPr>
          <w:rFonts w:ascii="Arial" w:hAnsi="Arial" w:cs="Arial"/>
        </w:rPr>
      </w:pPr>
    </w:p>
    <w:p w:rsidR="00B43AA8" w:rsidRPr="004572C0" w:rsidRDefault="00B43AA8" w:rsidP="00B43AA8">
      <w:pPr>
        <w:rPr>
          <w:rFonts w:ascii="Arial" w:hAnsi="Arial" w:cs="Arial"/>
          <w:b/>
        </w:rPr>
      </w:pPr>
    </w:p>
    <w:p w:rsidR="00A70414" w:rsidRPr="004572C0" w:rsidRDefault="004E318B" w:rsidP="009040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Task 10</w:t>
      </w:r>
      <w:bookmarkStart w:id="0" w:name="_GoBack"/>
      <w:bookmarkEnd w:id="0"/>
      <w:r w:rsidR="00BF27DF" w:rsidRPr="004572C0">
        <w:rPr>
          <w:rFonts w:ascii="Arial" w:hAnsi="Arial" w:cs="Arial"/>
          <w:b/>
        </w:rPr>
        <w:t xml:space="preserve"> Quiz:</w:t>
      </w:r>
      <w:r w:rsidR="00BF27DF" w:rsidRPr="004572C0">
        <w:rPr>
          <w:rFonts w:ascii="Arial" w:hAnsi="Arial" w:cs="Arial"/>
          <w:b/>
        </w:rPr>
        <w:tab/>
      </w:r>
      <w:r w:rsidR="00BF27DF" w:rsidRPr="004572C0">
        <w:rPr>
          <w:rFonts w:ascii="Arial" w:hAnsi="Arial" w:cs="Arial"/>
          <w:b/>
        </w:rPr>
        <w:tab/>
      </w:r>
      <w:r w:rsidR="00BF27DF" w:rsidRPr="004572C0">
        <w:rPr>
          <w:rFonts w:ascii="Arial" w:hAnsi="Arial" w:cs="Arial"/>
          <w:b/>
        </w:rPr>
        <w:tab/>
      </w:r>
      <w:r w:rsidR="00BF27DF" w:rsidRPr="004572C0">
        <w:rPr>
          <w:rFonts w:ascii="Arial" w:hAnsi="Arial" w:cs="Arial"/>
          <w:b/>
        </w:rPr>
        <w:tab/>
        <w:t>TOTAL: _____/</w:t>
      </w:r>
      <w:r w:rsidR="009040DD" w:rsidRPr="004572C0">
        <w:rPr>
          <w:rFonts w:ascii="Arial" w:hAnsi="Arial" w:cs="Arial"/>
          <w:b/>
        </w:rPr>
        <w:t xml:space="preserve"> 28 Marks</w:t>
      </w:r>
    </w:p>
    <w:sectPr w:rsidR="00A70414" w:rsidRPr="004572C0" w:rsidSect="005A4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96D0F"/>
    <w:multiLevelType w:val="hybridMultilevel"/>
    <w:tmpl w:val="F2621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57E52"/>
    <w:multiLevelType w:val="hybridMultilevel"/>
    <w:tmpl w:val="F8965A9A"/>
    <w:lvl w:ilvl="0" w:tplc="F556A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1C"/>
    <w:rsid w:val="00093207"/>
    <w:rsid w:val="00160E29"/>
    <w:rsid w:val="001D1323"/>
    <w:rsid w:val="00256F3B"/>
    <w:rsid w:val="00357912"/>
    <w:rsid w:val="00366AA5"/>
    <w:rsid w:val="003752FB"/>
    <w:rsid w:val="003C1720"/>
    <w:rsid w:val="00434136"/>
    <w:rsid w:val="0044067D"/>
    <w:rsid w:val="004562FD"/>
    <w:rsid w:val="004572C0"/>
    <w:rsid w:val="004638F7"/>
    <w:rsid w:val="004E318B"/>
    <w:rsid w:val="00566D67"/>
    <w:rsid w:val="005A481C"/>
    <w:rsid w:val="005A6690"/>
    <w:rsid w:val="005E18B7"/>
    <w:rsid w:val="005E1A91"/>
    <w:rsid w:val="005E3555"/>
    <w:rsid w:val="00656A43"/>
    <w:rsid w:val="006A7B12"/>
    <w:rsid w:val="006C23DF"/>
    <w:rsid w:val="008E2E8F"/>
    <w:rsid w:val="009040DD"/>
    <w:rsid w:val="009A66CB"/>
    <w:rsid w:val="009C6D38"/>
    <w:rsid w:val="00A70414"/>
    <w:rsid w:val="00B43AA8"/>
    <w:rsid w:val="00BF27DF"/>
    <w:rsid w:val="00C709E1"/>
    <w:rsid w:val="00C850EA"/>
    <w:rsid w:val="00CA7084"/>
    <w:rsid w:val="00E0382D"/>
    <w:rsid w:val="00E05D9D"/>
    <w:rsid w:val="00E81C16"/>
    <w:rsid w:val="00EC148E"/>
    <w:rsid w:val="00F2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F8CBF"/>
  <w15:docId w15:val="{CC53C44D-34D4-4840-9768-59CE63B4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9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D6805235</Template>
  <TotalTime>1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 [Narrogin Senior High School]</cp:lastModifiedBy>
  <cp:revision>3</cp:revision>
  <dcterms:created xsi:type="dcterms:W3CDTF">2019-07-25T05:04:00Z</dcterms:created>
  <dcterms:modified xsi:type="dcterms:W3CDTF">2019-07-25T05:05:00Z</dcterms:modified>
</cp:coreProperties>
</file>