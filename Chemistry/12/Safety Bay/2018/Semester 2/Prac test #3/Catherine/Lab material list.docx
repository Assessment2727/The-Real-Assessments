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264C3" w14:textId="77777777" w:rsidR="009138CC" w:rsidRPr="009138CC" w:rsidRDefault="009138CC">
      <w:pPr>
        <w:rPr>
          <w:b/>
          <w:u w:val="single"/>
        </w:rPr>
      </w:pPr>
      <w:r w:rsidRPr="009138CC">
        <w:rPr>
          <w:b/>
          <w:u w:val="single"/>
        </w:rPr>
        <w:t>Year 12 Chemistry</w:t>
      </w:r>
    </w:p>
    <w:p w14:paraId="40305EBD" w14:textId="77777777" w:rsidR="009138CC" w:rsidRDefault="009138CC">
      <w:pPr>
        <w:rPr>
          <w:b/>
        </w:rPr>
      </w:pPr>
      <w:r>
        <w:rPr>
          <w:b/>
        </w:rPr>
        <w:t>Organic Chemistry Practical Test</w:t>
      </w:r>
    </w:p>
    <w:p w14:paraId="1AAF4098" w14:textId="1568C791" w:rsidR="009138CC" w:rsidRPr="00A072E4" w:rsidRDefault="00A072E4" w:rsidP="009138CC">
      <w:pPr>
        <w:pStyle w:val="ListParagraph"/>
        <w:numPr>
          <w:ilvl w:val="0"/>
          <w:numId w:val="2"/>
        </w:numPr>
        <w:rPr>
          <w:highlight w:val="yellow"/>
        </w:rPr>
      </w:pPr>
      <w:r w:rsidRPr="00A072E4">
        <w:rPr>
          <w:highlight w:val="yellow"/>
        </w:rPr>
        <w:t>Friday 27/7/18</w:t>
      </w:r>
    </w:p>
    <w:p w14:paraId="504DC914" w14:textId="4C8E7D48" w:rsidR="009138CC" w:rsidRPr="00A072E4" w:rsidRDefault="009138CC" w:rsidP="009138CC">
      <w:pPr>
        <w:pStyle w:val="ListParagraph"/>
        <w:numPr>
          <w:ilvl w:val="0"/>
          <w:numId w:val="2"/>
        </w:numPr>
        <w:rPr>
          <w:highlight w:val="yellow"/>
        </w:rPr>
      </w:pPr>
      <w:r w:rsidRPr="00A072E4">
        <w:rPr>
          <w:highlight w:val="yellow"/>
        </w:rPr>
        <w:t>Period</w:t>
      </w:r>
      <w:r w:rsidR="00A072E4" w:rsidRPr="00A072E4">
        <w:rPr>
          <w:highlight w:val="yellow"/>
        </w:rPr>
        <w:t>s</w:t>
      </w:r>
      <w:r w:rsidRPr="00A072E4">
        <w:rPr>
          <w:highlight w:val="yellow"/>
        </w:rPr>
        <w:t xml:space="preserve"> </w:t>
      </w:r>
      <w:r w:rsidR="00A072E4" w:rsidRPr="00A072E4">
        <w:rPr>
          <w:highlight w:val="yellow"/>
        </w:rPr>
        <w:t>2 &amp; 5</w:t>
      </w:r>
    </w:p>
    <w:p w14:paraId="5327F781" w14:textId="77777777" w:rsidR="009138CC" w:rsidRPr="009138CC" w:rsidRDefault="009138CC" w:rsidP="009138CC">
      <w:pPr>
        <w:pStyle w:val="ListParagraph"/>
        <w:numPr>
          <w:ilvl w:val="0"/>
          <w:numId w:val="2"/>
        </w:numPr>
      </w:pPr>
      <w:r>
        <w:t>Room 34</w:t>
      </w:r>
    </w:p>
    <w:p w14:paraId="3F4EF7A4" w14:textId="77777777" w:rsidR="009138CC" w:rsidRDefault="009138CC">
      <w:pPr>
        <w:rPr>
          <w:b/>
        </w:rPr>
      </w:pPr>
    </w:p>
    <w:p w14:paraId="537F1802" w14:textId="6A7BFBF2" w:rsidR="00747258" w:rsidRDefault="00A072E4">
      <w:r>
        <w:rPr>
          <w:b/>
        </w:rPr>
        <w:t>Equipment per class:</w:t>
      </w:r>
      <w:bookmarkStart w:id="0" w:name="_GoBack"/>
      <w:bookmarkEnd w:id="0"/>
    </w:p>
    <w:p w14:paraId="4DC8DEDD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10x stoppered test tubes labelled “A”, each contai</w:t>
      </w:r>
      <w:r w:rsidR="00872850">
        <w:t>ning 5</w:t>
      </w:r>
      <w:r>
        <w:t xml:space="preserve"> mL of </w:t>
      </w:r>
      <w:r w:rsidRPr="00747258">
        <w:rPr>
          <w:b/>
        </w:rPr>
        <w:t>acetone</w:t>
      </w:r>
    </w:p>
    <w:p w14:paraId="2E1AB1D5" w14:textId="77777777" w:rsidR="00747258" w:rsidRDefault="00747258" w:rsidP="00747258">
      <w:pPr>
        <w:pStyle w:val="ListParagraph"/>
      </w:pPr>
    </w:p>
    <w:p w14:paraId="51250149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 xml:space="preserve">10x stoppered test tubes labelled “B”, each </w:t>
      </w:r>
      <w:r w:rsidR="00872850">
        <w:t>containing 5</w:t>
      </w:r>
      <w:r>
        <w:t xml:space="preserve"> mL of </w:t>
      </w:r>
      <w:r w:rsidRPr="00747258">
        <w:rPr>
          <w:b/>
        </w:rPr>
        <w:t>propan-2-ol</w:t>
      </w:r>
    </w:p>
    <w:p w14:paraId="13AF1D3F" w14:textId="77777777" w:rsidR="00747258" w:rsidRDefault="00747258" w:rsidP="00747258">
      <w:pPr>
        <w:pStyle w:val="ListParagraph"/>
      </w:pPr>
    </w:p>
    <w:p w14:paraId="4001B78E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10x stoppered test tubes labelled “C”</w:t>
      </w:r>
      <w:r w:rsidR="00872850">
        <w:t>, each containing 5</w:t>
      </w:r>
      <w:r>
        <w:t xml:space="preserve"> mL of </w:t>
      </w:r>
      <w:proofErr w:type="spellStart"/>
      <w:r w:rsidRPr="00747258">
        <w:rPr>
          <w:b/>
        </w:rPr>
        <w:t>isoamyl</w:t>
      </w:r>
      <w:proofErr w:type="spellEnd"/>
      <w:r w:rsidRPr="00747258">
        <w:rPr>
          <w:b/>
        </w:rPr>
        <w:t xml:space="preserve"> acetate</w:t>
      </w:r>
    </w:p>
    <w:p w14:paraId="1CEB88DF" w14:textId="77777777" w:rsidR="00747258" w:rsidRDefault="00747258" w:rsidP="00747258">
      <w:pPr>
        <w:pStyle w:val="ListParagraph"/>
      </w:pPr>
    </w:p>
    <w:p w14:paraId="12EE9507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10x stoppered test tubes labelled “D”</w:t>
      </w:r>
      <w:r w:rsidR="00872850">
        <w:t>, each containing 5</w:t>
      </w:r>
      <w:r>
        <w:t xml:space="preserve"> mL of </w:t>
      </w:r>
      <w:r w:rsidRPr="00747258">
        <w:rPr>
          <w:b/>
        </w:rPr>
        <w:t>oleic acid</w:t>
      </w:r>
    </w:p>
    <w:p w14:paraId="65D7E1FE" w14:textId="77777777" w:rsidR="00747258" w:rsidRDefault="00747258" w:rsidP="00747258">
      <w:pPr>
        <w:pStyle w:val="ListParagraph"/>
      </w:pPr>
    </w:p>
    <w:p w14:paraId="2605ACCF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40x empty test tubes</w:t>
      </w:r>
    </w:p>
    <w:p w14:paraId="42C34B61" w14:textId="77777777" w:rsidR="00747258" w:rsidRDefault="00747258" w:rsidP="00747258">
      <w:pPr>
        <w:pStyle w:val="ListParagraph"/>
      </w:pPr>
    </w:p>
    <w:p w14:paraId="592F9B55" w14:textId="77777777" w:rsidR="00747258" w:rsidRDefault="009138CC" w:rsidP="00747258">
      <w:pPr>
        <w:pStyle w:val="ListParagraph"/>
        <w:numPr>
          <w:ilvl w:val="0"/>
          <w:numId w:val="1"/>
        </w:numPr>
      </w:pPr>
      <w:r>
        <w:t>5</w:t>
      </w:r>
      <w:r w:rsidR="00747258">
        <w:t>0x plastic pipette</w:t>
      </w:r>
    </w:p>
    <w:p w14:paraId="1266F694" w14:textId="77777777" w:rsidR="00747258" w:rsidRDefault="00747258" w:rsidP="00747258">
      <w:pPr>
        <w:pStyle w:val="ListParagraph"/>
      </w:pPr>
    </w:p>
    <w:p w14:paraId="130E586C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30 mL acidified potassium permanganate (20 mL of 0.1 M KMnO</w:t>
      </w:r>
      <w:r>
        <w:rPr>
          <w:vertAlign w:val="subscript"/>
        </w:rPr>
        <w:t>4</w:t>
      </w:r>
      <w:r>
        <w:t xml:space="preserve"> + 10 mL of 6 M H</w:t>
      </w:r>
      <w:r w:rsidRPr="00747258"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2862D3BE" w14:textId="77777777" w:rsidR="00747258" w:rsidRDefault="00747258" w:rsidP="00747258">
      <w:pPr>
        <w:pStyle w:val="ListParagraph"/>
      </w:pPr>
    </w:p>
    <w:p w14:paraId="7261F5D0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60 mL acidified sodium dichromate solution (40 mL of 0.1 M NaCr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+ 20 mL of 6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33202BF1" w14:textId="77777777" w:rsidR="00747258" w:rsidRDefault="00747258" w:rsidP="00747258">
      <w:pPr>
        <w:pStyle w:val="ListParagraph"/>
      </w:pPr>
    </w:p>
    <w:p w14:paraId="74428E4B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10x Universal indicator dropper bottles</w:t>
      </w:r>
    </w:p>
    <w:p w14:paraId="3859D9F8" w14:textId="77777777" w:rsidR="00747258" w:rsidRDefault="00747258" w:rsidP="00747258">
      <w:pPr>
        <w:pStyle w:val="ListParagraph"/>
      </w:pPr>
    </w:p>
    <w:p w14:paraId="6A0BC958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100 mL of 1 M HCℓ</w:t>
      </w:r>
    </w:p>
    <w:p w14:paraId="61383565" w14:textId="77777777" w:rsidR="00747258" w:rsidRDefault="00747258" w:rsidP="00747258">
      <w:pPr>
        <w:pStyle w:val="ListParagraph"/>
      </w:pPr>
    </w:p>
    <w:p w14:paraId="44654A45" w14:textId="77777777" w:rsidR="00747258" w:rsidRDefault="00747258" w:rsidP="00747258">
      <w:pPr>
        <w:pStyle w:val="ListParagraph"/>
        <w:numPr>
          <w:ilvl w:val="0"/>
          <w:numId w:val="1"/>
        </w:numPr>
      </w:pPr>
      <w:r>
        <w:t>100 mL of 1 M NaOH</w:t>
      </w:r>
    </w:p>
    <w:p w14:paraId="7CDF0617" w14:textId="77777777" w:rsidR="00747258" w:rsidRDefault="00747258" w:rsidP="00747258">
      <w:pPr>
        <w:pStyle w:val="ListParagraph"/>
      </w:pPr>
    </w:p>
    <w:p w14:paraId="12F99612" w14:textId="77777777" w:rsidR="00747258" w:rsidRDefault="009138CC" w:rsidP="00747258">
      <w:pPr>
        <w:pStyle w:val="ListParagraph"/>
        <w:numPr>
          <w:ilvl w:val="0"/>
          <w:numId w:val="1"/>
        </w:numPr>
      </w:pPr>
      <w:r>
        <w:t>20 mL ethanol</w:t>
      </w:r>
    </w:p>
    <w:p w14:paraId="0BFEF1CE" w14:textId="77777777" w:rsidR="009138CC" w:rsidRDefault="009138CC" w:rsidP="009138CC">
      <w:pPr>
        <w:pStyle w:val="ListParagraph"/>
      </w:pPr>
    </w:p>
    <w:p w14:paraId="4E8F2754" w14:textId="77777777" w:rsidR="009138CC" w:rsidRDefault="009138CC" w:rsidP="00747258">
      <w:pPr>
        <w:pStyle w:val="ListParagraph"/>
        <w:numPr>
          <w:ilvl w:val="0"/>
          <w:numId w:val="1"/>
        </w:numPr>
      </w:pPr>
      <w:r>
        <w:t>20 mL glacial acetic acid</w:t>
      </w:r>
    </w:p>
    <w:p w14:paraId="64E4A3E5" w14:textId="77777777" w:rsidR="009138CC" w:rsidRDefault="009138CC" w:rsidP="009138CC">
      <w:pPr>
        <w:pStyle w:val="ListParagraph"/>
      </w:pPr>
    </w:p>
    <w:p w14:paraId="327074FD" w14:textId="77777777" w:rsidR="009138CC" w:rsidRDefault="009138CC" w:rsidP="00747258">
      <w:pPr>
        <w:pStyle w:val="ListParagraph"/>
        <w:numPr>
          <w:ilvl w:val="0"/>
          <w:numId w:val="1"/>
        </w:numPr>
      </w:pPr>
      <w:r>
        <w:t>20 mL concentrated sulfuric acid</w:t>
      </w:r>
    </w:p>
    <w:p w14:paraId="1F44DDDC" w14:textId="77777777" w:rsidR="009138CC" w:rsidRDefault="009138CC" w:rsidP="009138CC">
      <w:pPr>
        <w:pStyle w:val="ListParagraph"/>
      </w:pPr>
    </w:p>
    <w:p w14:paraId="3000137F" w14:textId="77777777" w:rsidR="009138CC" w:rsidRDefault="009138CC" w:rsidP="00747258">
      <w:pPr>
        <w:pStyle w:val="ListParagraph"/>
        <w:numPr>
          <w:ilvl w:val="0"/>
          <w:numId w:val="1"/>
        </w:numPr>
      </w:pPr>
      <w:r>
        <w:t>10x 250 mL beaker</w:t>
      </w:r>
    </w:p>
    <w:p w14:paraId="0DF8A90F" w14:textId="77777777" w:rsidR="009138CC" w:rsidRDefault="009138CC" w:rsidP="009138CC">
      <w:pPr>
        <w:pStyle w:val="ListParagraph"/>
      </w:pPr>
    </w:p>
    <w:p w14:paraId="177A6796" w14:textId="77777777" w:rsidR="009138CC" w:rsidRPr="00747258" w:rsidRDefault="009138CC" w:rsidP="009138CC">
      <w:pPr>
        <w:pStyle w:val="ListParagraph"/>
        <w:numPr>
          <w:ilvl w:val="0"/>
          <w:numId w:val="1"/>
        </w:numPr>
      </w:pPr>
      <w:r>
        <w:t>Matches</w:t>
      </w:r>
    </w:p>
    <w:sectPr w:rsidR="009138CC" w:rsidRPr="00747258" w:rsidSect="009138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88B"/>
    <w:multiLevelType w:val="hybridMultilevel"/>
    <w:tmpl w:val="1FFC8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46744"/>
    <w:multiLevelType w:val="hybridMultilevel"/>
    <w:tmpl w:val="BF3CE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58"/>
    <w:rsid w:val="006C426B"/>
    <w:rsid w:val="00747258"/>
    <w:rsid w:val="00781743"/>
    <w:rsid w:val="00872850"/>
    <w:rsid w:val="009138CC"/>
    <w:rsid w:val="00A072E4"/>
    <w:rsid w:val="00A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0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911BA79A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SIMMONDS Catherine</cp:lastModifiedBy>
  <cp:revision>3</cp:revision>
  <cp:lastPrinted>2018-07-16T00:20:00Z</cp:lastPrinted>
  <dcterms:created xsi:type="dcterms:W3CDTF">2016-08-03T12:09:00Z</dcterms:created>
  <dcterms:modified xsi:type="dcterms:W3CDTF">2018-07-16T00:20:00Z</dcterms:modified>
</cp:coreProperties>
</file>