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7C87A7" w14:textId="43DFB0C1" w:rsidR="0065727E" w:rsidRPr="0065727E" w:rsidRDefault="0065727E" w:rsidP="0065727E">
      <w:pPr>
        <w:spacing w:after="0"/>
        <w:jc w:val="center"/>
        <w:rPr>
          <w:rFonts w:ascii="Arial" w:hAnsi="Arial" w:cs="Arial"/>
          <w:b/>
          <w:sz w:val="32"/>
          <w:u w:val="single"/>
        </w:rPr>
      </w:pPr>
      <w:r w:rsidRPr="0065727E">
        <w:rPr>
          <w:rFonts w:ascii="Arial" w:hAnsi="Arial" w:cs="Arial"/>
          <w:b/>
          <w:sz w:val="32"/>
          <w:u w:val="single"/>
        </w:rPr>
        <w:t>Chemistry 12 - Practical Test#3: Empirical Formula</w:t>
      </w:r>
      <w:r>
        <w:rPr>
          <w:rFonts w:ascii="Arial" w:hAnsi="Arial" w:cs="Arial"/>
          <w:b/>
          <w:sz w:val="32"/>
          <w:u w:val="single"/>
        </w:rPr>
        <w:t xml:space="preserve"> (3%)</w:t>
      </w:r>
      <w:bookmarkStart w:id="0" w:name="_GoBack"/>
      <w:bookmarkEnd w:id="0"/>
    </w:p>
    <w:p w14:paraId="3A0A74C8" w14:textId="196A835F" w:rsidR="00703E41" w:rsidRPr="00AE62E8" w:rsidRDefault="00B32FF3" w:rsidP="0065727E">
      <w:pPr>
        <w:spacing w:after="0"/>
        <w:jc w:val="center"/>
        <w:rPr>
          <w:rFonts w:ascii="Arial" w:hAnsi="Arial" w:cs="Arial"/>
          <w:b/>
          <w:sz w:val="32"/>
          <w:u w:val="single"/>
        </w:rPr>
      </w:pPr>
      <w:r w:rsidRPr="00AE62E8">
        <w:rPr>
          <w:rFonts w:ascii="Arial" w:hAnsi="Arial" w:cs="Arial"/>
          <w:b/>
          <w:sz w:val="32"/>
          <w:u w:val="single"/>
        </w:rPr>
        <w:t>Information Sheet</w:t>
      </w:r>
    </w:p>
    <w:p w14:paraId="3E2EE124" w14:textId="77777777" w:rsidR="00B32FF3" w:rsidRPr="00AE62E8" w:rsidRDefault="00B32FF3" w:rsidP="00B32FF3">
      <w:pPr>
        <w:spacing w:after="0"/>
        <w:rPr>
          <w:rFonts w:ascii="Arial" w:hAnsi="Arial" w:cs="Arial"/>
          <w:b/>
          <w:u w:val="single"/>
        </w:rPr>
      </w:pPr>
    </w:p>
    <w:p w14:paraId="277FFCAB" w14:textId="6CF7F272" w:rsidR="00B32FF3" w:rsidRPr="00AE62E8" w:rsidRDefault="00B32FF3" w:rsidP="00B32FF3">
      <w:pPr>
        <w:spacing w:after="0"/>
        <w:rPr>
          <w:rFonts w:ascii="Arial" w:hAnsi="Arial" w:cs="Arial"/>
        </w:rPr>
      </w:pPr>
      <w:r w:rsidRPr="00AE62E8">
        <w:rPr>
          <w:rFonts w:ascii="Arial" w:hAnsi="Arial" w:cs="Arial"/>
        </w:rPr>
        <w:t xml:space="preserve">Your Semester 2 practical test will </w:t>
      </w:r>
      <w:r w:rsidR="0065727E">
        <w:rPr>
          <w:rFonts w:ascii="Arial" w:hAnsi="Arial" w:cs="Arial"/>
        </w:rPr>
        <w:t>focus on</w:t>
      </w:r>
      <w:r w:rsidRPr="00AE62E8">
        <w:rPr>
          <w:rFonts w:ascii="Arial" w:hAnsi="Arial" w:cs="Arial"/>
        </w:rPr>
        <w:t xml:space="preserve"> identification of organic substances. Your identification will rely on chemical tests, data from empirical formula calculations and other observations. </w:t>
      </w:r>
    </w:p>
    <w:p w14:paraId="247453E4" w14:textId="77777777" w:rsidR="00AE62E8" w:rsidRDefault="00AE62E8" w:rsidP="00B32FF3">
      <w:pPr>
        <w:spacing w:after="0"/>
        <w:rPr>
          <w:rFonts w:ascii="Arial" w:hAnsi="Arial" w:cs="Arial"/>
        </w:rPr>
      </w:pPr>
    </w:p>
    <w:p w14:paraId="43E263DF" w14:textId="6B622CC5" w:rsidR="00AE62E8" w:rsidRDefault="00AE62E8" w:rsidP="00B32FF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The compounds could include:</w:t>
      </w:r>
    </w:p>
    <w:p w14:paraId="68DC9F18" w14:textId="77777777" w:rsidR="0065727E" w:rsidRPr="0065727E" w:rsidRDefault="0065727E" w:rsidP="0065727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65727E">
        <w:rPr>
          <w:rFonts w:ascii="Arial" w:hAnsi="Arial" w:cs="Arial"/>
        </w:rPr>
        <w:t>Alcohol (1°, 2° or 3°)</w:t>
      </w:r>
    </w:p>
    <w:p w14:paraId="72D05D44" w14:textId="77777777" w:rsidR="0065727E" w:rsidRPr="0065727E" w:rsidRDefault="0065727E" w:rsidP="0065727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65727E">
        <w:rPr>
          <w:rFonts w:ascii="Arial" w:hAnsi="Arial" w:cs="Arial"/>
        </w:rPr>
        <w:t>Ketone</w:t>
      </w:r>
    </w:p>
    <w:p w14:paraId="3E96FC14" w14:textId="77777777" w:rsidR="0065727E" w:rsidRPr="0065727E" w:rsidRDefault="0065727E" w:rsidP="0065727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65727E">
        <w:rPr>
          <w:rFonts w:ascii="Arial" w:hAnsi="Arial" w:cs="Arial"/>
        </w:rPr>
        <w:t>Aldehyde</w:t>
      </w:r>
    </w:p>
    <w:p w14:paraId="41516734" w14:textId="77777777" w:rsidR="0065727E" w:rsidRPr="0065727E" w:rsidRDefault="0065727E" w:rsidP="0065727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65727E">
        <w:rPr>
          <w:rFonts w:ascii="Arial" w:hAnsi="Arial" w:cs="Arial"/>
        </w:rPr>
        <w:t>Carboxylic acid</w:t>
      </w:r>
    </w:p>
    <w:p w14:paraId="6AF10ADB" w14:textId="77777777" w:rsidR="0065727E" w:rsidRPr="0065727E" w:rsidRDefault="0065727E" w:rsidP="0065727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65727E">
        <w:rPr>
          <w:rFonts w:ascii="Arial" w:hAnsi="Arial" w:cs="Arial"/>
        </w:rPr>
        <w:t>Ester</w:t>
      </w:r>
    </w:p>
    <w:p w14:paraId="3FBA7B0B" w14:textId="77777777" w:rsidR="00AE62E8" w:rsidRDefault="00AE62E8" w:rsidP="00AE62E8">
      <w:pPr>
        <w:spacing w:after="0"/>
        <w:rPr>
          <w:rFonts w:ascii="Arial" w:hAnsi="Arial" w:cs="Arial"/>
        </w:rPr>
      </w:pPr>
    </w:p>
    <w:p w14:paraId="1DC30BE6" w14:textId="70A6D7F7" w:rsidR="00AE62E8" w:rsidRDefault="00AE62E8" w:rsidP="00AE62E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You will need to be aware of the chemical reactions that can be used to distinguish between different classes of organic compounds, including:</w:t>
      </w:r>
    </w:p>
    <w:p w14:paraId="1244B37F" w14:textId="218D5EF1" w:rsidR="00AE62E8" w:rsidRDefault="00AE62E8" w:rsidP="00AE62E8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Substitution reactions</w:t>
      </w:r>
    </w:p>
    <w:p w14:paraId="608320C7" w14:textId="15624021" w:rsidR="00AE62E8" w:rsidRDefault="00AE62E8" w:rsidP="00AE62E8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Addition reactions</w:t>
      </w:r>
    </w:p>
    <w:p w14:paraId="47800590" w14:textId="23444E13" w:rsidR="00AE62E8" w:rsidRDefault="00AE62E8" w:rsidP="00AE62E8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Redox reactions</w:t>
      </w:r>
    </w:p>
    <w:p w14:paraId="7542EB28" w14:textId="137D7E56" w:rsidR="00AE62E8" w:rsidRDefault="00AE62E8" w:rsidP="00AE62E8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Esterification reactions</w:t>
      </w:r>
    </w:p>
    <w:p w14:paraId="0E740200" w14:textId="30640F53" w:rsidR="00AE62E8" w:rsidRDefault="00AE62E8" w:rsidP="00AE62E8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Reactions of carboxylic acids</w:t>
      </w:r>
    </w:p>
    <w:p w14:paraId="0EC82C9C" w14:textId="14913A43" w:rsidR="00AE62E8" w:rsidRDefault="00AE62E8" w:rsidP="00AE62E8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Acid-carbonate / acid-</w:t>
      </w:r>
      <w:proofErr w:type="spellStart"/>
      <w:r>
        <w:rPr>
          <w:rFonts w:ascii="Arial" w:hAnsi="Arial" w:cs="Arial"/>
        </w:rPr>
        <w:t>hydrogencarbonate</w:t>
      </w:r>
      <w:proofErr w:type="spellEnd"/>
    </w:p>
    <w:p w14:paraId="09ACB4E7" w14:textId="435B86AA" w:rsidR="00AE62E8" w:rsidRDefault="00AE62E8" w:rsidP="00AE62E8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Acid-metal</w:t>
      </w:r>
    </w:p>
    <w:p w14:paraId="67C9CA1C" w14:textId="2949F037" w:rsidR="00AE62E8" w:rsidRPr="00AE62E8" w:rsidRDefault="00AE62E8" w:rsidP="00AE62E8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Acid-hydroxide</w:t>
      </w:r>
    </w:p>
    <w:p w14:paraId="0C369164" w14:textId="77777777" w:rsidR="00AE62E8" w:rsidRDefault="00AE62E8" w:rsidP="00AE62E8">
      <w:pPr>
        <w:spacing w:after="0"/>
        <w:rPr>
          <w:rFonts w:ascii="Arial" w:hAnsi="Arial" w:cs="Arial"/>
        </w:rPr>
      </w:pPr>
    </w:p>
    <w:p w14:paraId="5B8E8676" w14:textId="77777777" w:rsidR="00AE62E8" w:rsidRDefault="00AE62E8" w:rsidP="00AE62E8">
      <w:pPr>
        <w:spacing w:after="0"/>
        <w:rPr>
          <w:rFonts w:ascii="Arial" w:hAnsi="Arial" w:cs="Arial"/>
        </w:rPr>
      </w:pPr>
    </w:p>
    <w:p w14:paraId="02432AEC" w14:textId="3C3A7303" w:rsidR="00AE62E8" w:rsidRPr="00B8218A" w:rsidRDefault="00AE62E8" w:rsidP="00AE62E8">
      <w:pPr>
        <w:spacing w:after="0"/>
        <w:rPr>
          <w:rFonts w:ascii="Arial" w:hAnsi="Arial" w:cs="Arial"/>
          <w:b/>
          <w:sz w:val="28"/>
        </w:rPr>
      </w:pPr>
      <w:r w:rsidRPr="00B8218A">
        <w:rPr>
          <w:rFonts w:ascii="Arial" w:hAnsi="Arial" w:cs="Arial"/>
          <w:b/>
          <w:sz w:val="28"/>
        </w:rPr>
        <w:t xml:space="preserve">THURSDAY </w:t>
      </w:r>
      <w:r w:rsidR="006C6B74">
        <w:rPr>
          <w:rFonts w:ascii="Arial" w:hAnsi="Arial" w:cs="Arial"/>
          <w:b/>
          <w:sz w:val="28"/>
        </w:rPr>
        <w:t>26</w:t>
      </w:r>
      <w:r w:rsidRPr="00B8218A">
        <w:rPr>
          <w:rFonts w:ascii="Arial" w:hAnsi="Arial" w:cs="Arial"/>
          <w:b/>
          <w:sz w:val="28"/>
          <w:vertAlign w:val="superscript"/>
        </w:rPr>
        <w:t>th</w:t>
      </w:r>
      <w:r w:rsidRPr="00B8218A">
        <w:rPr>
          <w:rFonts w:ascii="Arial" w:hAnsi="Arial" w:cs="Arial"/>
          <w:b/>
          <w:sz w:val="28"/>
        </w:rPr>
        <w:t xml:space="preserve"> </w:t>
      </w:r>
      <w:r w:rsidR="006C6B74">
        <w:rPr>
          <w:rFonts w:ascii="Arial" w:hAnsi="Arial" w:cs="Arial"/>
          <w:b/>
          <w:sz w:val="28"/>
        </w:rPr>
        <w:t>JULY</w:t>
      </w:r>
      <w:r w:rsidR="0065727E">
        <w:rPr>
          <w:rFonts w:ascii="Arial" w:hAnsi="Arial" w:cs="Arial"/>
          <w:b/>
          <w:sz w:val="28"/>
        </w:rPr>
        <w:t xml:space="preserve"> 2018</w:t>
      </w:r>
      <w:r w:rsidRPr="00B8218A">
        <w:rPr>
          <w:rFonts w:ascii="Arial" w:hAnsi="Arial" w:cs="Arial"/>
          <w:b/>
          <w:sz w:val="28"/>
        </w:rPr>
        <w:t>:</w:t>
      </w:r>
    </w:p>
    <w:p w14:paraId="3A864ACF" w14:textId="77777777" w:rsidR="00AE62E8" w:rsidRDefault="00AE62E8" w:rsidP="00AE62E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You will complete the first part of the assessment. In this section you will be provided data that can be used to calculate the empirical formula and/or molecular formula of some of the compounds that will be encountered in the practical test. </w:t>
      </w:r>
    </w:p>
    <w:p w14:paraId="4B66CB97" w14:textId="77777777" w:rsidR="00AE62E8" w:rsidRDefault="00AE62E8" w:rsidP="00AE62E8">
      <w:pPr>
        <w:spacing w:after="0"/>
        <w:rPr>
          <w:rFonts w:ascii="Arial" w:hAnsi="Arial" w:cs="Arial"/>
        </w:rPr>
      </w:pPr>
    </w:p>
    <w:p w14:paraId="53B13494" w14:textId="4631650E" w:rsidR="00AE62E8" w:rsidRDefault="00AE62E8" w:rsidP="00AE62E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You will need to revise empirical formula calculations, including questions where you need to calculate the molecular weight of a compound.</w:t>
      </w:r>
    </w:p>
    <w:p w14:paraId="6FFE989C" w14:textId="77777777" w:rsidR="00AE62E8" w:rsidRDefault="00AE62E8" w:rsidP="00AE62E8">
      <w:pPr>
        <w:spacing w:after="0"/>
        <w:rPr>
          <w:rFonts w:ascii="Arial" w:hAnsi="Arial" w:cs="Arial"/>
        </w:rPr>
      </w:pPr>
    </w:p>
    <w:p w14:paraId="1531804D" w14:textId="77777777" w:rsidR="00AE62E8" w:rsidRDefault="00AE62E8" w:rsidP="00AE62E8">
      <w:pPr>
        <w:spacing w:after="0"/>
        <w:rPr>
          <w:rFonts w:ascii="Arial" w:hAnsi="Arial" w:cs="Arial"/>
        </w:rPr>
      </w:pPr>
    </w:p>
    <w:p w14:paraId="2713C58B" w14:textId="295B12E2" w:rsidR="00AE62E8" w:rsidRPr="00B8218A" w:rsidRDefault="006C6B74" w:rsidP="00AE62E8">
      <w:pPr>
        <w:spacing w:after="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FRIDAY</w:t>
      </w:r>
      <w:r w:rsidR="00AE62E8" w:rsidRPr="00B8218A">
        <w:rPr>
          <w:rFonts w:ascii="Arial" w:hAnsi="Arial" w:cs="Arial"/>
          <w:b/>
          <w:sz w:val="28"/>
        </w:rPr>
        <w:t xml:space="preserve"> </w:t>
      </w:r>
      <w:r>
        <w:rPr>
          <w:rFonts w:ascii="Arial" w:hAnsi="Arial" w:cs="Arial"/>
          <w:b/>
          <w:sz w:val="28"/>
        </w:rPr>
        <w:t>27</w:t>
      </w:r>
      <w:r w:rsidR="00AE62E8" w:rsidRPr="00B8218A">
        <w:rPr>
          <w:rFonts w:ascii="Arial" w:hAnsi="Arial" w:cs="Arial"/>
          <w:b/>
          <w:sz w:val="28"/>
          <w:vertAlign w:val="superscript"/>
        </w:rPr>
        <w:t>th</w:t>
      </w:r>
      <w:r w:rsidR="00AE62E8" w:rsidRPr="00B8218A">
        <w:rPr>
          <w:rFonts w:ascii="Arial" w:hAnsi="Arial" w:cs="Arial"/>
          <w:b/>
          <w:sz w:val="28"/>
        </w:rPr>
        <w:t xml:space="preserve"> </w:t>
      </w:r>
      <w:r>
        <w:rPr>
          <w:rFonts w:ascii="Arial" w:hAnsi="Arial" w:cs="Arial"/>
          <w:b/>
          <w:sz w:val="28"/>
        </w:rPr>
        <w:t>JULY</w:t>
      </w:r>
      <w:r w:rsidR="0065727E">
        <w:rPr>
          <w:rFonts w:ascii="Arial" w:hAnsi="Arial" w:cs="Arial"/>
          <w:b/>
          <w:sz w:val="28"/>
        </w:rPr>
        <w:t xml:space="preserve"> 2018</w:t>
      </w:r>
      <w:r w:rsidR="00AE62E8" w:rsidRPr="00B8218A">
        <w:rPr>
          <w:rFonts w:ascii="Arial" w:hAnsi="Arial" w:cs="Arial"/>
          <w:b/>
          <w:sz w:val="28"/>
        </w:rPr>
        <w:t>:</w:t>
      </w:r>
    </w:p>
    <w:p w14:paraId="738C9CBE" w14:textId="0430E91B" w:rsidR="00AE62E8" w:rsidRDefault="00AE62E8" w:rsidP="00AE62E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You will complete the second part of the assessment which will require you to identify unknown organic compounds. </w:t>
      </w:r>
    </w:p>
    <w:p w14:paraId="636B724B" w14:textId="77777777" w:rsidR="00AE62E8" w:rsidRDefault="00AE62E8" w:rsidP="00AE62E8">
      <w:pPr>
        <w:spacing w:after="0"/>
        <w:rPr>
          <w:rFonts w:ascii="Arial" w:hAnsi="Arial" w:cs="Arial"/>
        </w:rPr>
      </w:pPr>
    </w:p>
    <w:p w14:paraId="2C0C9E02" w14:textId="52F18F37" w:rsidR="00AE62E8" w:rsidRDefault="00AE62E8" w:rsidP="00AE62E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As part of the experiment you should be able to:</w:t>
      </w:r>
    </w:p>
    <w:p w14:paraId="2BD0B2BA" w14:textId="582DDABA" w:rsidR="00AE62E8" w:rsidRDefault="00AE62E8" w:rsidP="00AE62E8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Write observations and inferences for chemical tests</w:t>
      </w:r>
    </w:p>
    <w:p w14:paraId="3F26EA26" w14:textId="00654F42" w:rsidR="00AE62E8" w:rsidRDefault="00AE62E8" w:rsidP="00AE62E8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Use chemical tests to identify which functional groups are present in molecules</w:t>
      </w:r>
    </w:p>
    <w:p w14:paraId="2F3006DF" w14:textId="77777777" w:rsidR="00B8218A" w:rsidRDefault="00B8218A" w:rsidP="00B8218A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Write balanced chemical equations for reactions which have been observed</w:t>
      </w:r>
    </w:p>
    <w:p w14:paraId="08E1DD64" w14:textId="75EEFC78" w:rsidR="00AE62E8" w:rsidRDefault="00B8218A" w:rsidP="00AE62E8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Name and draw structural formulae </w:t>
      </w:r>
      <w:r w:rsidR="00AE62E8">
        <w:rPr>
          <w:rFonts w:ascii="Arial" w:hAnsi="Arial" w:cs="Arial"/>
        </w:rPr>
        <w:t xml:space="preserve">of isomers which match observations in chemical tests </w:t>
      </w:r>
      <w:r w:rsidR="00AE62E8">
        <w:rPr>
          <w:rFonts w:ascii="Arial" w:hAnsi="Arial" w:cs="Arial"/>
          <w:u w:val="single"/>
        </w:rPr>
        <w:t>and</w:t>
      </w:r>
      <w:r w:rsidR="00AE62E8">
        <w:rPr>
          <w:rFonts w:ascii="Arial" w:hAnsi="Arial" w:cs="Arial"/>
        </w:rPr>
        <w:t xml:space="preserve"> empirical formula data</w:t>
      </w:r>
      <w:r>
        <w:rPr>
          <w:rFonts w:ascii="Arial" w:hAnsi="Arial" w:cs="Arial"/>
        </w:rPr>
        <w:t>.</w:t>
      </w:r>
    </w:p>
    <w:p w14:paraId="23EAF549" w14:textId="43F66926" w:rsidR="00B32FF3" w:rsidRDefault="00B32FF3" w:rsidP="00B8218A">
      <w:pPr>
        <w:spacing w:after="0"/>
        <w:rPr>
          <w:rFonts w:ascii="Arial" w:hAnsi="Arial" w:cs="Arial"/>
        </w:rPr>
      </w:pPr>
    </w:p>
    <w:p w14:paraId="4EE305B8" w14:textId="77777777" w:rsidR="00B8218A" w:rsidRDefault="00B8218A" w:rsidP="00523B0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Some questions may provide observations in the form of written descriptions or </w:t>
      </w:r>
      <w:proofErr w:type="gramStart"/>
      <w:r>
        <w:rPr>
          <w:rFonts w:ascii="Arial" w:hAnsi="Arial" w:cs="Arial"/>
        </w:rPr>
        <w:t>photographs,</w:t>
      </w:r>
      <w:proofErr w:type="gramEnd"/>
      <w:r>
        <w:rPr>
          <w:rFonts w:ascii="Arial" w:hAnsi="Arial" w:cs="Arial"/>
        </w:rPr>
        <w:t xml:space="preserve"> however you </w:t>
      </w:r>
      <w:r>
        <w:rPr>
          <w:rFonts w:ascii="Arial" w:hAnsi="Arial" w:cs="Arial"/>
          <w:b/>
        </w:rPr>
        <w:t>will</w:t>
      </w:r>
      <w:r>
        <w:rPr>
          <w:rFonts w:ascii="Arial" w:hAnsi="Arial" w:cs="Arial"/>
        </w:rPr>
        <w:t xml:space="preserve"> need to perform experiments yourself. </w:t>
      </w:r>
    </w:p>
    <w:p w14:paraId="406F017E" w14:textId="77777777" w:rsidR="00B8218A" w:rsidRDefault="00B8218A" w:rsidP="00523B0B">
      <w:pPr>
        <w:spacing w:after="0"/>
        <w:rPr>
          <w:rFonts w:ascii="Arial" w:hAnsi="Arial" w:cs="Arial"/>
        </w:rPr>
      </w:pPr>
    </w:p>
    <w:p w14:paraId="31B7DDD4" w14:textId="77B37549" w:rsidR="00B8218A" w:rsidRPr="00AE62E8" w:rsidRDefault="00B8218A" w:rsidP="00523B0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Procedures for each chemical test will </w:t>
      </w:r>
      <w:r w:rsidRPr="00B8218A">
        <w:rPr>
          <w:rFonts w:ascii="Arial" w:hAnsi="Arial" w:cs="Arial"/>
          <w:b/>
          <w:u w:val="single"/>
        </w:rPr>
        <w:t>not</w:t>
      </w:r>
      <w:r>
        <w:rPr>
          <w:rFonts w:ascii="Arial" w:hAnsi="Arial" w:cs="Arial"/>
        </w:rPr>
        <w:t xml:space="preserve"> be supplied and you will </w:t>
      </w:r>
      <w:r w:rsidRPr="00B8218A">
        <w:rPr>
          <w:rFonts w:ascii="Arial" w:hAnsi="Arial" w:cs="Arial"/>
          <w:b/>
          <w:u w:val="single"/>
        </w:rPr>
        <w:t>not</w:t>
      </w:r>
      <w:r>
        <w:rPr>
          <w:rFonts w:ascii="Arial" w:hAnsi="Arial" w:cs="Arial"/>
        </w:rPr>
        <w:t xml:space="preserve"> be allowed to refer to your notes. You will be supplied with chemicals and equipment similar to those encountered in experiments we have done throughout this term. You are expected to </w:t>
      </w:r>
      <w:r w:rsidRPr="00B8218A">
        <w:rPr>
          <w:rFonts w:ascii="Arial" w:hAnsi="Arial" w:cs="Arial"/>
          <w:b/>
          <w:u w:val="single"/>
        </w:rPr>
        <w:t>learn</w:t>
      </w:r>
      <w:r>
        <w:rPr>
          <w:rFonts w:ascii="Arial" w:hAnsi="Arial" w:cs="Arial"/>
          <w:b/>
          <w:u w:val="single"/>
        </w:rPr>
        <w:t xml:space="preserve"> and remember</w:t>
      </w:r>
      <w:r>
        <w:rPr>
          <w:rFonts w:ascii="Arial" w:hAnsi="Arial" w:cs="Arial"/>
        </w:rPr>
        <w:t xml:space="preserve"> the procedures for each chemical test.</w:t>
      </w:r>
    </w:p>
    <w:sectPr w:rsidR="00B8218A" w:rsidRPr="00AE62E8" w:rsidSect="00B32FF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B338E"/>
    <w:multiLevelType w:val="hybridMultilevel"/>
    <w:tmpl w:val="1ED8BD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0F3DF0"/>
    <w:multiLevelType w:val="hybridMultilevel"/>
    <w:tmpl w:val="D79C23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203ED9"/>
    <w:multiLevelType w:val="hybridMultilevel"/>
    <w:tmpl w:val="B16064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B76EF7"/>
    <w:multiLevelType w:val="hybridMultilevel"/>
    <w:tmpl w:val="81B0B4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267D9A"/>
    <w:multiLevelType w:val="hybridMultilevel"/>
    <w:tmpl w:val="9AD683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FF3"/>
    <w:rsid w:val="00030140"/>
    <w:rsid w:val="002C3FBC"/>
    <w:rsid w:val="003A06FA"/>
    <w:rsid w:val="00463B72"/>
    <w:rsid w:val="004C7E82"/>
    <w:rsid w:val="00523B0B"/>
    <w:rsid w:val="0065727E"/>
    <w:rsid w:val="006B508D"/>
    <w:rsid w:val="006C6B74"/>
    <w:rsid w:val="00703E41"/>
    <w:rsid w:val="009F59D7"/>
    <w:rsid w:val="00AE62E8"/>
    <w:rsid w:val="00B32FF3"/>
    <w:rsid w:val="00B8218A"/>
    <w:rsid w:val="00C30FD4"/>
    <w:rsid w:val="00CB3B35"/>
    <w:rsid w:val="00DB5F5B"/>
    <w:rsid w:val="00F5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D75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FF3"/>
    <w:pPr>
      <w:ind w:left="720"/>
      <w:contextualSpacing/>
    </w:pPr>
  </w:style>
  <w:style w:type="table" w:styleId="TableGrid">
    <w:name w:val="Table Grid"/>
    <w:basedOn w:val="TableNormal"/>
    <w:uiPriority w:val="39"/>
    <w:rsid w:val="00DB5F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FF3"/>
    <w:pPr>
      <w:ind w:left="720"/>
      <w:contextualSpacing/>
    </w:pPr>
  </w:style>
  <w:style w:type="table" w:styleId="TableGrid">
    <w:name w:val="Table Grid"/>
    <w:basedOn w:val="TableNormal"/>
    <w:uiPriority w:val="39"/>
    <w:rsid w:val="00DB5F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5997B833</Template>
  <TotalTime>5</TotalTime>
  <Pages>1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2072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Hayden McKenna</dc:creator>
  <cp:lastModifiedBy>SIMMONDS Catherine</cp:lastModifiedBy>
  <cp:revision>4</cp:revision>
  <cp:lastPrinted>2017-08-08T00:32:00Z</cp:lastPrinted>
  <dcterms:created xsi:type="dcterms:W3CDTF">2018-06-26T00:26:00Z</dcterms:created>
  <dcterms:modified xsi:type="dcterms:W3CDTF">2018-07-16T07:52:00Z</dcterms:modified>
</cp:coreProperties>
</file>