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F1F57FF"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12th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1" allowOverlap="1" wp14:anchorId="1B1F0902" wp14:editId="316A5DEC">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eastAsia="en-AU"/>
        </w:rPr>
        <w:drawing>
          <wp:anchor distT="0" distB="0" distL="114300" distR="114300" simplePos="0" relativeHeight="251892224" behindDoc="0" locked="0" layoutInCell="1" allowOverlap="1" wp14:anchorId="3FEE6A63" wp14:editId="58A1E765">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0CE2F851"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FF64ABA"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753C2D">
        <w:rPr>
          <w:rFonts w:ascii="Arial" w:hAnsi="Arial" w:cs="Arial"/>
          <w:sz w:val="22"/>
          <w:szCs w:val="22"/>
        </w:rPr>
        <w:t>Old fashioned ‘smelling salts’ are made of ammonium carbonate crystals</w:t>
      </w:r>
      <w:r w:rsidR="00336CF2">
        <w:rPr>
          <w:rFonts w:ascii="Arial" w:hAnsi="Arial" w:cs="Arial"/>
          <w:sz w:val="22"/>
          <w:szCs w:val="22"/>
        </w:rPr>
        <w:t>,</w:t>
      </w:r>
      <w:r w:rsidR="00753C2D">
        <w:rPr>
          <w:rFonts w:ascii="Arial" w:hAnsi="Arial" w:cs="Arial"/>
          <w:sz w:val="22"/>
          <w:szCs w:val="22"/>
        </w:rPr>
        <w:t xml:space="preserve"> which decompose in an endothermic reaction to produce the pungent-smelling ammonia gas. The decomposition equation is shown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p w14:paraId="5D573561" w14:textId="6DEBEC6B" w:rsidR="00220B6F" w:rsidRPr="00753C2D" w:rsidRDefault="00753C2D" w:rsidP="00123649">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p w14:paraId="4BDCCCD4" w14:textId="77777777" w:rsidR="000B47C3" w:rsidRDefault="000B47C3">
      <w:pPr>
        <w:rPr>
          <w:rFonts w:ascii="Arial" w:hAnsi="Arial" w:cs="Arial"/>
          <w:sz w:val="22"/>
          <w:szCs w:val="22"/>
        </w:rPr>
      </w:pPr>
    </w:p>
    <w:p w14:paraId="42EE5818" w14:textId="3FFDE71D" w:rsidR="009C1FEB" w:rsidRPr="00753C2D" w:rsidRDefault="009C1FEB">
      <w:pPr>
        <w:rPr>
          <w:rFonts w:ascii="Arial" w:hAnsi="Arial" w:cs="Arial"/>
          <w:sz w:val="22"/>
          <w:szCs w:val="22"/>
        </w:rPr>
      </w:pPr>
      <w:r>
        <w:rPr>
          <w:rFonts w:ascii="Arial" w:hAnsi="Arial" w:cs="Arial"/>
          <w:sz w:val="22"/>
          <w:szCs w:val="22"/>
        </w:rPr>
        <w:tab/>
      </w:r>
      <w:r w:rsidR="00753C2D">
        <w:rPr>
          <w:rFonts w:ascii="Arial" w:hAnsi="Arial" w:cs="Arial"/>
          <w:sz w:val="22"/>
          <w:szCs w:val="22"/>
        </w:rPr>
        <w:t xml:space="preserve">Which of the following statements regarding this equilibrium is </w:t>
      </w:r>
      <w:r w:rsidR="00753C2D">
        <w:rPr>
          <w:rFonts w:ascii="Arial" w:hAnsi="Arial" w:cs="Arial"/>
          <w:b/>
          <w:sz w:val="22"/>
          <w:szCs w:val="22"/>
        </w:rPr>
        <w:t xml:space="preserve">not </w:t>
      </w:r>
      <w:r w:rsidR="00753C2D">
        <w:rPr>
          <w:rFonts w:ascii="Arial" w:hAnsi="Arial" w:cs="Arial"/>
          <w:sz w:val="22"/>
          <w:szCs w:val="22"/>
        </w:rPr>
        <w:t>correct?</w:t>
      </w:r>
    </w:p>
    <w:p w14:paraId="42B63753" w14:textId="77777777" w:rsidR="009C1FEB" w:rsidRDefault="009C1FEB">
      <w:pPr>
        <w:rPr>
          <w:rFonts w:ascii="Arial" w:hAnsi="Arial" w:cs="Arial"/>
          <w:sz w:val="22"/>
          <w:szCs w:val="22"/>
        </w:rPr>
      </w:pPr>
    </w:p>
    <w:p w14:paraId="6074F286" w14:textId="6A5FBA31" w:rsidR="00220B6F" w:rsidRPr="009C1FEB" w:rsidRDefault="00753C2D" w:rsidP="00CF26F5">
      <w:pPr>
        <w:pStyle w:val="ListParagraph"/>
        <w:numPr>
          <w:ilvl w:val="0"/>
          <w:numId w:val="4"/>
        </w:numPr>
        <w:rPr>
          <w:rFonts w:ascii="Arial" w:hAnsi="Arial" w:cs="Arial"/>
          <w:sz w:val="22"/>
          <w:szCs w:val="22"/>
        </w:rPr>
      </w:pPr>
      <w:r>
        <w:rPr>
          <w:rFonts w:ascii="Arial" w:hAnsi="Arial" w:cs="Arial"/>
          <w:sz w:val="22"/>
          <w:szCs w:val="22"/>
        </w:rPr>
        <w:t xml:space="preserve">The </w:t>
      </w:r>
      <w:r w:rsidR="00DF1039">
        <w:rPr>
          <w:rFonts w:ascii="Arial" w:hAnsi="Arial" w:cs="Arial"/>
          <w:sz w:val="22"/>
          <w:szCs w:val="22"/>
        </w:rPr>
        <w:t>reverse</w:t>
      </w:r>
      <w:r>
        <w:rPr>
          <w:rFonts w:ascii="Arial" w:hAnsi="Arial" w:cs="Arial"/>
          <w:sz w:val="22"/>
          <w:szCs w:val="22"/>
        </w:rPr>
        <w:t xml:space="preserve"> reaction </w:t>
      </w:r>
      <w:r w:rsidR="00DF1039">
        <w:rPr>
          <w:rFonts w:ascii="Arial" w:hAnsi="Arial" w:cs="Arial"/>
          <w:sz w:val="22"/>
          <w:szCs w:val="22"/>
        </w:rPr>
        <w:t>rate would increase if the volume of the system was decreased</w:t>
      </w:r>
      <w:r>
        <w:rPr>
          <w:rFonts w:ascii="Arial" w:hAnsi="Arial" w:cs="Arial"/>
          <w:sz w:val="22"/>
          <w:szCs w:val="22"/>
        </w:rPr>
        <w:t>.</w:t>
      </w:r>
    </w:p>
    <w:p w14:paraId="0188EA48" w14:textId="271B824A"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forward reaction would be favoured by having more finely divided ammonium carbonate crystals.</w:t>
      </w:r>
    </w:p>
    <w:p w14:paraId="59D5DF1C" w14:textId="5DF68017"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reverse reaction rate would be increased on a warmer day.</w:t>
      </w:r>
    </w:p>
    <w:p w14:paraId="48E608A1" w14:textId="2DCBC1AC"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More ammonia would be produced on a warmer day.</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Hydrochloric acid, HCl</w:t>
      </w:r>
    </w:p>
    <w:p w14:paraId="485B9DEA" w14:textId="230142F3"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Ethanoic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Sodium hydroxide, NaOH</w:t>
      </w:r>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   +   HClO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r>
        <w:rPr>
          <w:rFonts w:ascii="Arial" w:hAnsi="Arial" w:cs="Arial"/>
          <w:sz w:val="22"/>
          <w:szCs w:val="22"/>
          <w:vertAlign w:val="superscript"/>
        </w:rPr>
        <w:t>+</w:t>
      </w:r>
      <w:r>
        <w:rPr>
          <w:rFonts w:ascii="Arial" w:hAnsi="Arial" w:cs="Arial"/>
          <w:sz w:val="22"/>
          <w:szCs w:val="22"/>
        </w:rPr>
        <w:t>(aq)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5F1A6B73"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w:t>
      </w:r>
      <w:r w:rsidR="00336CF2">
        <w:rPr>
          <w:rFonts w:ascii="Arial" w:hAnsi="Arial" w:cs="Arial"/>
          <w:sz w:val="22"/>
          <w:szCs w:val="22"/>
        </w:rPr>
        <w:t xml:space="preserve">of the following lists contain </w:t>
      </w:r>
      <w:r w:rsidR="009317A7">
        <w:rPr>
          <w:rFonts w:ascii="Arial" w:hAnsi="Arial" w:cs="Arial"/>
          <w:sz w:val="22"/>
          <w:szCs w:val="22"/>
        </w:rPr>
        <w:t>compounds</w:t>
      </w:r>
      <w:r w:rsidR="00336CF2">
        <w:rPr>
          <w:rFonts w:ascii="Arial" w:hAnsi="Arial" w:cs="Arial"/>
          <w:sz w:val="22"/>
          <w:szCs w:val="22"/>
        </w:rPr>
        <w:t xml:space="preserve"> that </w:t>
      </w:r>
      <w:r w:rsidR="00336CF2">
        <w:rPr>
          <w:rFonts w:ascii="Arial" w:hAnsi="Arial" w:cs="Arial"/>
          <w:b/>
          <w:sz w:val="22"/>
          <w:szCs w:val="22"/>
        </w:rPr>
        <w:t xml:space="preserve">all </w:t>
      </w:r>
      <w:r w:rsidR="00336CF2">
        <w:rPr>
          <w:rFonts w:ascii="Arial" w:hAnsi="Arial" w:cs="Arial"/>
          <w:sz w:val="22"/>
          <w:szCs w:val="22"/>
        </w:rPr>
        <w:t>have the ability to form hydrogen bonds</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5614EDD6"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all of (i),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the rate and yield of SO</w:t>
      </w:r>
      <w:r>
        <w:rPr>
          <w:rFonts w:ascii="Arial" w:hAnsi="Arial" w:cs="Arial"/>
          <w:sz w:val="22"/>
          <w:szCs w:val="22"/>
          <w:vertAlign w:val="subscript"/>
        </w:rPr>
        <w:t>3</w:t>
      </w:r>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r w:rsidRPr="00D12372">
              <w:rPr>
                <w:rFonts w:ascii="Arial" w:hAnsi="Arial" w:cs="Arial"/>
                <w:b/>
                <w:sz w:val="22"/>
                <w:szCs w:val="22"/>
              </w:rPr>
              <w:t>E</w:t>
            </w:r>
            <w:r w:rsidRPr="00D12372">
              <w:rPr>
                <w:rFonts w:ascii="Arial" w:hAnsi="Arial" w:cs="Arial"/>
                <w:b/>
                <w:sz w:val="22"/>
                <w:szCs w:val="22"/>
                <w:vertAlign w:val="subscript"/>
              </w:rPr>
              <w:t>a</w:t>
            </w:r>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kJ mol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lastRenderedPageBreak/>
        <w:t>8.</w:t>
      </w:r>
      <w:r>
        <w:rPr>
          <w:rFonts w:ascii="Arial" w:hAnsi="Arial" w:cs="Arial"/>
          <w:sz w:val="22"/>
          <w:szCs w:val="22"/>
        </w:rPr>
        <w:tab/>
      </w:r>
      <w:r w:rsidR="00D12372">
        <w:rPr>
          <w:rFonts w:ascii="Arial" w:hAnsi="Arial" w:cs="Arial"/>
          <w:sz w:val="22"/>
          <w:szCs w:val="22"/>
        </w:rPr>
        <w:t>Consider the information below, relating to malonic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They have a lower pH than monoprotic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2835"/>
        <w:gridCol w:w="2835"/>
      </w:tblGrid>
      <w:tr w:rsidR="00F64AA5" w14:paraId="6A67B889" w14:textId="77777777" w:rsidTr="00E22A35">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2835"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835"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E22A35">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962DE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2835" w:type="dxa"/>
            <w:vAlign w:val="center"/>
          </w:tcPr>
          <w:p w14:paraId="64189BD3" w14:textId="347E258D" w:rsidR="00F64AA5" w:rsidRPr="00336CF2" w:rsidRDefault="00F64AA5" w:rsidP="00F64AA5">
            <w:pPr>
              <w:jc w:val="center"/>
              <w:rPr>
                <w:rFonts w:ascii="Arial" w:hAnsi="Arial" w:cs="Arial"/>
                <w:sz w:val="22"/>
                <w:szCs w:val="22"/>
              </w:rPr>
            </w:pPr>
            <w:r>
              <w:rPr>
                <w:rFonts w:ascii="Arial" w:hAnsi="Arial" w:cs="Arial"/>
                <w:sz w:val="22"/>
                <w:szCs w:val="22"/>
              </w:rPr>
              <w:t>1,2,3</w:t>
            </w:r>
            <w:r w:rsidR="00962DE0">
              <w:rPr>
                <w:rFonts w:ascii="Arial" w:hAnsi="Arial" w:cs="Arial"/>
                <w:sz w:val="22"/>
                <w:szCs w:val="22"/>
              </w:rPr>
              <w:t>-trichloropropene</w:t>
            </w:r>
          </w:p>
        </w:tc>
        <w:tc>
          <w:tcPr>
            <w:tcW w:w="2835" w:type="dxa"/>
            <w:vAlign w:val="center"/>
          </w:tcPr>
          <w:p w14:paraId="1F1EE235" w14:textId="71F4B6CA" w:rsidR="00F64AA5" w:rsidRPr="00336CF2" w:rsidRDefault="00962DE0" w:rsidP="00F64AA5">
            <w:pPr>
              <w:jc w:val="center"/>
              <w:rPr>
                <w:rFonts w:ascii="Arial" w:hAnsi="Arial" w:cs="Arial"/>
                <w:sz w:val="22"/>
                <w:szCs w:val="22"/>
              </w:rPr>
            </w:pPr>
            <w:r>
              <w:rPr>
                <w:rFonts w:ascii="Arial" w:hAnsi="Arial" w:cs="Arial"/>
                <w:sz w:val="22"/>
                <w:szCs w:val="22"/>
              </w:rPr>
              <w:t>aminoethanal</w:t>
            </w:r>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Consider 0.25 mol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C, gaseous octasulfur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sition to form gaseous disulfur</w:t>
      </w:r>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Some S</w:t>
      </w:r>
      <w:r>
        <w:rPr>
          <w:rFonts w:ascii="Arial" w:hAnsi="Arial" w:cs="Arial"/>
          <w:sz w:val="22"/>
          <w:szCs w:val="22"/>
          <w:vertAlign w:val="subscript"/>
        </w:rPr>
        <w:t>8</w:t>
      </w:r>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At equilibrium there is a higher concentration of S</w:t>
      </w:r>
      <w:r>
        <w:rPr>
          <w:rFonts w:ascii="Arial" w:hAnsi="Arial" w:cs="Arial"/>
          <w:sz w:val="22"/>
          <w:szCs w:val="22"/>
          <w:vertAlign w:val="subscript"/>
        </w:rPr>
        <w:t>8</w:t>
      </w:r>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Chatelier’s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oxygen fuel cell. A partially completed sketch of a</w:t>
      </w:r>
      <w:r w:rsidR="00601057">
        <w:rPr>
          <w:rFonts w:ascii="Arial" w:hAnsi="Arial" w:cs="Arial"/>
          <w:sz w:val="22"/>
          <w:szCs w:val="22"/>
        </w:rPr>
        <w:t>n</w:t>
      </w:r>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H</w:t>
                                  </w:r>
                                  <w:r>
                                    <w:rPr>
                                      <w:rFonts w:ascii="Arial" w:hAnsi="Arial"/>
                                      <w:sz w:val="22"/>
                                      <w:szCs w:val="22"/>
                                      <w:vertAlign w:val="subscript"/>
                                    </w:rPr>
                                    <w:t>2</w:t>
                                  </w:r>
                                  <w:r>
                                    <w:rPr>
                                      <w:rFonts w:ascii="Arial" w:hAnsi="Arial"/>
                                      <w:sz w:val="22"/>
                                      <w:szCs w:val="22"/>
                                    </w:rPr>
                                    <w:t>O(</w:t>
                                  </w:r>
                                  <w:proofErr w:type="gramEnd"/>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9C1529" w:rsidRPr="00384A20" w:rsidRDefault="009C1529" w:rsidP="00017567">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9C1529" w:rsidRPr="00384A20" w:rsidRDefault="009C1529" w:rsidP="00017567">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5="http://schemas.microsoft.com/office/word/2012/wordml">
            <w:pict>
              <v:group w14:anchorId="3276F96B" id="Group 227" o:spid="_x0000_s10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">
                <v:group id="Group 228" o:spid="_x0000_s1028" style="position:absolute;width:56622;height:28206" coordsize="5662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029" style="position:absolute;left:11150;width:45472;height:28206" coordsize="4547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Text Box 230" o:spid="_x0000_s1030"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232" o:spid="_x0000_s1031"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3" o:spid="_x0000_s1032"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234" o:spid="_x0000_s1033"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EVcUA&#10;AADcAAAADwAAAGRycy9kb3ducmV2LnhtbESPT2vCQBTE70K/w/IKvemmVkSjq7QFQenJ1N5fsi9/&#10;NPs2ZNck9tN3C4LHYWZ+w6y3g6lFR62rLCt4nUQgiDOrKy4UnL534wUI55E11pZJwY0cbDdPozXG&#10;2vZ8pC7xhQgQdjEqKL1vYildVpJBN7ENcfBy2xr0QbaF1C32AW5qOY2iuTRYcVgosaHPkrJLcjUK&#10;Dumyy7PF6eOn/zonyW9x3aVHUurleXhfgfA0+Ef43t5rBdO3Gfyf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4RVxQAAANwAAAAPAAAAAAAAAAAAAAAAAJgCAABkcnMv&#10;ZG93bnJldi54bWxQSwUGAAAAAAQABAD1AAAAigMAAAAA&#10;" path="m,453756r839586,9053l839586,1082,7524,1e" filled="f" strokecolor="black [3213]" strokeweight="2pt">
                          <v:path arrowok="t" o:connecttype="custom" o:connectlocs="0,814956;752475,831215;752475,1943;6743,2" o:connectangles="0,0,0,0"/>
                        </v:shape>
                        <v:shape id="Freeform 235" o:spid="_x0000_s1034"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nbMYA&#10;AADcAAAADwAAAGRycy9kb3ducmV2LnhtbESPQWvCQBSE74X+h+UVvNWNEYtN3YgIQm62prY9vmaf&#10;SUj2bciuGv31rlDocZiZb5jFcjCtOFHvassKJuMIBHFhdc2lgs988zwH4TyyxtYyKbiQg2X6+LDA&#10;RNszf9Bp50sRIOwSVFB53yVSuqIig25sO+LgHWxv0AfZl1L3eA5w08o4il6kwZrDQoUdrSsqmt3R&#10;KHjfftnX+DvLfn/yWdZc1/n+oq9KjZ6G1RsIT4P/D/+1M60gns7gfiYcAZ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nbM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236" o:spid="_x0000_s1035"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eisQA&#10;AADcAAAADwAAAGRycy9kb3ducmV2LnhtbESPQWvCQBSE70L/w/IK3uqmKlJS1yAWwZNgKqXH1+xr&#10;kib7Nt1dNfn3riB4HGbmG2aZ9aYVZ3K+tqzgdZKAIC6srrlUcPzcvryB8AFZY2uZFAzkIVs9jZaY&#10;anvhA53zUIoIYZ+igiqELpXSFxUZ9BPbEUfv1zqDIUpXSu3wEuGmldMkWUiDNceFCjvaVFQ0+cko&#10;mPd/ifv3tG/wY19/rX/y4XszKDV+7tfvIAL14RG+t3dawXS2gN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HorEAAAA3AAAAA8AAAAAAAAAAAAAAAAAmAIAAGRycy9k&#10;b3ducmV2LnhtbFBLBQYAAAAABAAEAPUAAACJAwAAAAA=&#10;" fillcolor="#d8d8d8 [2732]" strokecolor="black [3213]" strokeweight="1pt">
                          <v:stroke dashstyle="dash"/>
                        </v:rect>
                        <v:rect id="Rectangle 240" o:spid="_x0000_s1036"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QGMAA&#10;AADcAAAADwAAAGRycy9kb3ducmV2LnhtbERPTYvCMBC9C/sfwizszaaKiFSjiIvgSbCK7HG2Gdtq&#10;M+kmWW3/vTkIHh/ve7HqTCPu5HxtWcEoSUEQF1bXXCo4HbfDGQgfkDU2lklBTx5Wy4/BAjNtH3yg&#10;ex5KEUPYZ6igCqHNpPRFRQZ9YlviyF2sMxgidKXUDh8x3DRynKZTabDm2FBhS5uKilv+bxRMumvq&#10;/jztb/i9r8/r37z/2fRKfX126zmIQF14i1/unVYwnsT5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RQGMAAAADcAAAADwAAAAAAAAAAAAAAAACYAgAAZHJzL2Rvd25y&#10;ZXYueG1sUEsFBgAAAAAEAAQA9QAAAIUDAAAAAA==&#10;" fillcolor="#d8d8d8 [2732]" strokecolor="black [3213]" strokeweight="1pt">
                          <v:stroke dashstyle="dash"/>
                        </v:rect>
                        <v:shape id="Freeform 241" o:spid="_x0000_s1037"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VPMYA&#10;AADcAAAADwAAAGRycy9kb3ducmV2LnhtbESPzWrDMBCE74W+g9hCbo2sEEJxo4QSaughEPJT6HFr&#10;bWwn1sqVlNh5+6oQ6HGY+WaY+XKwrbiSD41jDWqcgSAunWm40nDYF88vIEJENtg6Jg03CrBcPD7M&#10;MTeu5y1dd7ESqYRDjhrqGLtcylDWZDGMXUecvKPzFmOSvpLGY5/KbSsnWTaTFhtOCzV2tKqpPO8u&#10;VsPkc33a9Mp/reOqe1c/M3X+LgqtR0/D2yuISEP8D9/pD5O4qYK/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dVPMYAAADcAAAADwAAAAAAAAAAAAAAAACYAgAAZHJz&#10;L2Rvd25yZXYueG1sUEsFBgAAAAAEAAQA9QAAAIsD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038"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Nn8QA&#10;AADcAAAADwAAAGRycy9kb3ducmV2LnhtbESPQUsDMRSE70L/Q3gFbza7SxFdm5ZSELz00FUo3h7J&#10;cxO6eVk2aZv6640geBxm5htmtcl+EBeaogusoF5UIIh1MI57BR/vrw9PIGJCNjgEJgU3irBZz+5W&#10;2Jpw5QNdutSLAuHYogKb0thKGbUlj3ERRuLifYXJYypy6qWZ8FrgfpBNVT1Kj47LgsWRdpb0qTt7&#10;BXr3fLo5d8x7XX83umb72R2yUvfzvH0BkSin//Bf+80oaJYN/J4p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ajZ/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039"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Straight Connector 244" o:spid="_x0000_s1040"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41"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42"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43"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OiMMA&#10;AADcAAAADwAAAGRycy9kb3ducmV2LnhtbESPQYvCMBSE74L/ITzBm6Yquks1igiKB0Hsuvdn87bt&#10;2ryUJtb235uFBY/DzHzDrDatKUVDtSssK5iMIxDEqdUFZwquX/vRJwjnkTWWlklBRw42635vhbG2&#10;T75Qk/hMBAi7GBXk3lexlC7NyaAb24o4eD+2NuiDrDOpa3wGuCnlNIoW0mDBYSHHinY5pffkYRQ0&#10;v8mp+O5uk+vHQT/OfiYPXdcoNRy02yUIT61/h//bR61gOp/D3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OiMMAAADcAAAADwAAAAAAAAAAAAAAAACYAgAAZHJzL2Rv&#10;d25yZXYueG1sUEsFBgAAAAAEAAQA9QAAAIgDAAAAAA==&#10;" fillcolor="white [3212]" strokecolor="black [3213]" strokeweight="1pt"/>
                        <v:shape id="Text Box 480" o:spid="_x0000_s1044"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v:textbox>
                        </v:shape>
                      </v:group>
                    </v:group>
                    <v:shape id="Text Box 481" o:spid="_x0000_s1045"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jOsEA&#10;AADcAAAADwAAAGRycy9kb3ducmV2LnhtbESPQWvCQBSE7wX/w/IEL0U3SisSXUUrBa9GvT+yzySY&#10;fRuyryb5926h0OMwM98wm13vavWkNlSeDcxnCSji3NuKCwPXy/d0BSoIssXaMxkYKMBuO3rbYGp9&#10;x2d6ZlKoCOGQooFSpEm1DnlJDsPMN8TRu/vWoUTZFtq22EW4q/UiSZbaYcVxocSGvkrKH9mPMyBH&#10;qby9vSd3f+4+D8MpC9oNxkzG/X4NSqiX//Bf+2QNfKzm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5ozrBAAAA3AAAAA8AAAAAAAAAAAAAAAAAmAIAAGRycy9kb3du&#10;cmV2LnhtbFBLBQYAAAAABAAEAPUAAACGAwAAAAA=&#10;" filled="f" stroked="f">
                      <v:textbo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v:textbox>
                    </v:shape>
                    <v:shape id="Text Box 482" o:spid="_x0000_s1046"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9TcEA&#10;AADcAAAADwAAAGRycy9kb3ducmV2LnhtbESPQWvCQBSE74X+h+UVvJS6UVQkukqrFLwa7f2RfSbB&#10;7NuQfZrk37sFweMwM98w623vanWnNlSeDUzGCSji3NuKCwPn0+/XElQQZIu1ZzIwUIDt5v1tjan1&#10;HR/pnkmhIoRDigZKkSbVOuQlOQxj3xBH7+JbhxJlW2jbYhfhrtbTJFlohxXHhRIb2pWUX7ObMyB7&#10;qbz9+0wu/tjNf4ZDFrQbjBl99N8rUEK9vMLP9sEamC2n8H8mHgG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PU3BAAAA3AAAAA8AAAAAAAAAAAAAAAAAmAIAAGRycy9kb3du&#10;cmV2LnhtbFBLBQYAAAAABAAEAPUAAACGAwAAAAA=&#10;" filled="f" stroked="f">
                      <v:textbo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v:textbox>
                    </v:shape>
                    <v:shape id="Text Box 483" o:spid="_x0000_s1047" type="#_x0000_t202" style="position:absolute;left:33324;top:20904;width:113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v:textbox>
                    </v:shape>
                  </v:group>
                  <v:shape id="Text Box 484" o:spid="_x0000_s1048"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485" o:spid="_x0000_s1049"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50" type="#_x0000_t202" style="position:absolute;left:18546;top:12165;width:21832;height:9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52C912A8" w14:textId="4A3AFAE4"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regarding </w:t>
      </w:r>
      <w:r w:rsidR="00017567" w:rsidRPr="00017567">
        <w:rPr>
          <w:rFonts w:ascii="Arial" w:hAnsi="Arial" w:cs="Arial"/>
          <w:b/>
          <w:sz w:val="22"/>
          <w:szCs w:val="22"/>
        </w:rPr>
        <w:t>fuel cells in general</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2965E3DC" w:rsidR="00017567" w:rsidRPr="00E50FAA"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involve a redox reaction</w:t>
      </w:r>
      <w:r w:rsidR="00017567">
        <w:rPr>
          <w:rFonts w:ascii="Arial" w:hAnsi="Arial" w:cs="Arial"/>
          <w:sz w:val="22"/>
          <w:szCs w:val="22"/>
        </w:rPr>
        <w:t>.</w:t>
      </w:r>
    </w:p>
    <w:p w14:paraId="23EF6E29" w14:textId="0D785785" w:rsidR="00017567"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require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7E09CC34" w:rsidR="00017567" w:rsidRDefault="00E265B9" w:rsidP="00017567">
      <w:pPr>
        <w:pStyle w:val="ListParagraph"/>
        <w:numPr>
          <w:ilvl w:val="0"/>
          <w:numId w:val="30"/>
        </w:numPr>
        <w:rPr>
          <w:rFonts w:ascii="Arial" w:hAnsi="Arial" w:cs="Arial"/>
          <w:sz w:val="22"/>
          <w:szCs w:val="22"/>
        </w:rPr>
      </w:pPr>
      <w:r>
        <w:rPr>
          <w:rFonts w:ascii="Arial" w:hAnsi="Arial" w:cs="Arial"/>
          <w:sz w:val="22"/>
          <w:szCs w:val="22"/>
        </w:rPr>
        <w:t>Fuel cells are a type of galvanic cell</w:t>
      </w:r>
      <w:r w:rsidR="00017567">
        <w:rPr>
          <w:rFonts w:ascii="Arial" w:hAnsi="Arial" w:cs="Arial"/>
          <w:sz w:val="22"/>
          <w:szCs w:val="22"/>
        </w:rPr>
        <w:t>.</w:t>
      </w:r>
    </w:p>
    <w:p w14:paraId="4F6F880C" w14:textId="07E91B1C"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are a type of secondary cell</w:t>
      </w:r>
      <w:r w:rsidR="00017567">
        <w:rPr>
          <w:rFonts w:ascii="Arial" w:hAnsi="Arial" w:cs="Arial"/>
          <w:sz w:val="22"/>
          <w:szCs w:val="22"/>
        </w:rPr>
        <w:t>.</w:t>
      </w:r>
    </w:p>
    <w:p w14:paraId="04C30FA0" w14:textId="64B247B1"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do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Cations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lastRenderedPageBreak/>
        <w:t>17.</w:t>
      </w:r>
      <w:r>
        <w:rPr>
          <w:rFonts w:ascii="Arial" w:hAnsi="Arial" w:cs="Arial"/>
          <w:sz w:val="22"/>
          <w:szCs w:val="22"/>
        </w:rPr>
        <w:tab/>
      </w:r>
      <w:r w:rsidR="00FC1A38">
        <w:rPr>
          <w:rFonts w:ascii="Arial" w:hAnsi="Arial" w:cs="Arial"/>
          <w:sz w:val="22"/>
          <w:szCs w:val="22"/>
        </w:rPr>
        <w:t>The partially completed equations below show the various chemical reactions involved in the synthesis of ethyl ethanoate.</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eastAsia="en-AU"/>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9C1529" w:rsidRDefault="009C1529">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28650E9" id="Text Box 473" o:spid="_x0000_s1051"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3asAIAAK4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" filled="f" stroked="f">
                <v:textbox>
                  <w:txbxContent>
                    <w:p w14:paraId="32DD4329" w14:textId="071F7F90" w:rsidR="009C1529" w:rsidRDefault="009C1529">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9C1529" w:rsidRDefault="009C1529"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48042DA" id="Text Box 474" o:spid="_x0000_s1052"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" filled="f" stroked="f">
                <v:textbox>
                  <w:txbxContent>
                    <w:p w14:paraId="6A181565" w14:textId="77777777" w:rsidR="009C1529" w:rsidRDefault="009C1529"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38F1F6CB"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The hydrogencarbonate / carbonic acid buffering system in blood helps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mol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0.0012 mol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5D780C4E"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cling film, toys, shopping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r>
        <w:rPr>
          <w:rFonts w:ascii="Arial" w:hAnsi="Arial" w:cs="Arial"/>
          <w:sz w:val="22"/>
          <w:szCs w:val="22"/>
        </w:rPr>
        <w:t>Polyethene</w:t>
      </w:r>
    </w:p>
    <w:p w14:paraId="23A421E8" w14:textId="1FB9B94C"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Polytetrafluoroethene</w:t>
      </w:r>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lastRenderedPageBreak/>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ethene</w:t>
      </w:r>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CC2C6F" id="Text Box 476" o:spid="_x0000_s1053"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" filled="f" stroked="f">
                <v:textbo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9C1529" w:rsidRPr="002F32E7" w:rsidRDefault="009C1529" w:rsidP="003B616F">
                            <w:pPr>
                              <w:rPr>
                                <w:i/>
                                <w:sz w:val="20"/>
                                <w:szCs w:val="20"/>
                              </w:rPr>
                            </w:pPr>
                            <w:proofErr w:type="gramStart"/>
                            <w:r w:rsidRPr="002F32E7">
                              <w:rPr>
                                <w:rFonts w:ascii="Arial" w:hAnsi="Arial" w:cs="Arial"/>
                                <w:i/>
                                <w:sz w:val="20"/>
                                <w:szCs w:val="20"/>
                              </w:rPr>
                              <w:t>zymase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9F3D18" id="Text Box 475" o:spid="_x0000_s1054"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LKsQIAAK4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" filled="f" stroked="f">
                <v:textbo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hydrolysis of ethene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r w:rsidRPr="002F32E7">
        <w:rPr>
          <w:rFonts w:ascii="Arial" w:hAnsi="Arial" w:cs="Arial"/>
          <w:i/>
          <w:sz w:val="22"/>
          <w:szCs w:val="22"/>
        </w:rPr>
        <w:t>zymase</w:t>
      </w:r>
      <w:r w:rsidR="00EB6A07">
        <w:rPr>
          <w:rFonts w:ascii="Arial" w:hAnsi="Arial" w:cs="Arial"/>
          <w:sz w:val="22"/>
          <w:szCs w:val="22"/>
        </w:rPr>
        <w:t xml:space="preserve"> enzyme provides an alternative</w:t>
      </w:r>
      <w:r>
        <w:rPr>
          <w:rFonts w:ascii="Arial" w:hAnsi="Arial" w:cs="Arial"/>
          <w:sz w:val="22"/>
          <w:szCs w:val="22"/>
        </w:rPr>
        <w:t xml:space="preserve"> reaction pathway with a lower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The equation for the auto</w:t>
      </w:r>
      <w:r w:rsidR="00894B4F">
        <w:rPr>
          <w:rFonts w:ascii="Arial" w:hAnsi="Arial" w:cs="Arial"/>
          <w:sz w:val="22"/>
          <w:szCs w:val="22"/>
        </w:rPr>
        <w:t>ionisation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lastRenderedPageBreak/>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r w:rsidR="00EB6A07">
        <w:rPr>
          <w:rFonts w:ascii="Arial" w:hAnsi="Arial" w:cs="Arial"/>
          <w:sz w:val="22"/>
          <w:szCs w:val="22"/>
        </w:rPr>
        <w:t>ethanoic</w:t>
      </w:r>
      <w:r w:rsidR="00C41599">
        <w:rPr>
          <w:rFonts w:ascii="Arial" w:hAnsi="Arial" w:cs="Arial"/>
          <w:sz w:val="22"/>
          <w:szCs w:val="22"/>
        </w:rPr>
        <w:t xml:space="preserve"> acid was placed in a beaker and several drops of universal indicator were added. To the beaker, aqueous sodium carbonate was added dropwise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eastAsia="en-AU"/>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eastAsia="en-AU"/>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r>
        <w:rPr>
          <w:rFonts w:ascii="Arial" w:hAnsi="Arial" w:cs="Arial"/>
          <w:sz w:val="22"/>
          <w:szCs w:val="22"/>
        </w:rPr>
        <w:t>Tuftsin is a tetrapeptide</w:t>
      </w:r>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produced by the spleen. It has been found that people with low levels of tuftsin in their bodies are susceptible to repeated frequent infections of the skin, lymph nodes and lungs.</w:t>
      </w:r>
      <w:r w:rsidR="00237289">
        <w:rPr>
          <w:rFonts w:ascii="Arial" w:hAnsi="Arial" w:cs="Arial"/>
          <w:sz w:val="22"/>
          <w:szCs w:val="22"/>
        </w:rPr>
        <w:t xml:space="preserve"> Low tuftsin levels can be inherited genetically or can be the result of a spleen operation. The tuftsin tetrapeptide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eastAsia="en-AU"/>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On the diagram above, circle the peptide bonds and then complete the primary sequence of tuftsin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Pr>
          <w:rFonts w:ascii="Arial" w:hAnsi="Arial" w:cs="Arial"/>
          <w:sz w:val="22"/>
          <w:szCs w:val="22"/>
        </w:rPr>
        <w:t>thr   –   lys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tuftsin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In the mutated form of tuftsin, t</w:t>
      </w:r>
      <w:r w:rsidR="00766093">
        <w:rPr>
          <w:rFonts w:ascii="Arial" w:hAnsi="Arial" w:cs="Arial"/>
          <w:sz w:val="22"/>
          <w:szCs w:val="22"/>
        </w:rPr>
        <w:t xml:space="preserve">he primary sequence of the </w:t>
      </w:r>
      <w:r w:rsidR="00DF1039">
        <w:rPr>
          <w:rFonts w:ascii="Arial" w:hAnsi="Arial" w:cs="Arial"/>
          <w:sz w:val="22"/>
          <w:szCs w:val="22"/>
        </w:rPr>
        <w:t>tetra</w:t>
      </w:r>
      <w:r>
        <w:rPr>
          <w:rFonts w:ascii="Arial" w:hAnsi="Arial" w:cs="Arial"/>
          <w:sz w:val="22"/>
          <w:szCs w:val="22"/>
        </w:rPr>
        <w:t>peptide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7DDA7B8"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r>
        <w:rPr>
          <w:rFonts w:ascii="Arial" w:hAnsi="Arial" w:cs="Arial"/>
          <w:sz w:val="22"/>
          <w:szCs w:val="22"/>
        </w:rPr>
        <w:t>HBr(g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7A9E59BE" w14:textId="0D6FF03F"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The value of K</w:t>
      </w:r>
      <w:r>
        <w:rPr>
          <w:rFonts w:ascii="Arial" w:hAnsi="Arial" w:cs="Arial"/>
          <w:sz w:val="22"/>
          <w:szCs w:val="22"/>
          <w:vertAlign w:val="subscript"/>
        </w:rPr>
        <w:t>c</w:t>
      </w:r>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423DD4B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What information does the value of K</w:t>
      </w:r>
      <w:r>
        <w:rPr>
          <w:rFonts w:ascii="Arial" w:hAnsi="Arial" w:cs="Arial"/>
          <w:sz w:val="22"/>
          <w:szCs w:val="22"/>
          <w:vertAlign w:val="subscript"/>
        </w:rPr>
        <w:t>c</w:t>
      </w:r>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5122B0C4" id="Group 462" o:spid="_x0000_s105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">
                <v:group id="Group 463" o:spid="_x0000_s105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5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5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5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pzcMA&#10;AADcAAAADwAAAGRycy9kb3ducmV2LnhtbESPQWsCMRSE7wX/Q3hCbzVrqausRhFLwau20Otz89ws&#10;Ji/LJu5u/fVGEHocZuYbZrUZnBUdtaH2rGA6yUAQl17XXCn4+f56W4AIEVmj9UwK/ijAZj16WWGh&#10;fc8H6o6xEgnCoUAFJsamkDKUhhyGiW+Ik3f2rcOYZFtJ3WKf4M7K9yzLpcOa04LBhnaGysvx6hSU&#10;t+vnYlefuv42/52fBmNnZ7ZKvY6H7RJEpCH+h5/tvVbwkefwOJ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3pzcMAAADcAAAADwAAAAAAAAAAAAAAAACYAgAAZHJzL2Rv&#10;d25yZXYueG1sUEsFBgAAAAAEAAQA9QAAAIgDAAAAAA==&#10;" filled="f" stroked="f">
                  <v:textbox inset=",7.2pt,,7.2pt">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2L8MA&#10;AADcAAAADwAAAGRycy9kb3ducmV2LnhtbESPzWrDMBCE74G+g9hCLyGRUxI1cS2HEgj02PxAr4u1&#10;sU2tlZFU23n7qlDocZiZb5hiP9lODORD61jDapmBIK6cabnWcL0cF1sQISIb7ByThjsF2JcPswJz&#10;40Y+0XCOtUgQDjlqaGLscylD1ZDFsHQ9cfJuzluMSfpaGo9jgttOPmeZkhZbTgsN9nRoqPo6f1sN&#10;H7RZHfwcVeaH3bodK/VJTmn99Di9vYKINMX/8F/73WhYqxf4PZOO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2L8MAAADcAAAADwAAAAAAAAAAAAAAAACYAgAAZHJzL2Rv&#10;d25yZXYueG1sUEsFBgAAAAAEAAQA9QAAAIgDAAAAAA==&#10;" filled="f" stroked="f">
                  <v:textbox style="layout-flow:vertical;mso-layout-flow-alt:bottom-to-top" inset=",7.2pt,,7.2pt">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r>
        <w:rPr>
          <w:rFonts w:ascii="Arial" w:hAnsi="Arial" w:cs="Arial"/>
          <w:sz w:val="22"/>
          <w:szCs w:val="22"/>
        </w:rPr>
        <w:t xml:space="preserve">Bromocresol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09844F7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r>
        <w:rPr>
          <w:rFonts w:ascii="Arial" w:hAnsi="Arial" w:cs="Arial"/>
          <w:sz w:val="22"/>
          <w:szCs w:val="22"/>
        </w:rPr>
        <w:t>pH</w:t>
      </w:r>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What colour would the following aqueous solutions turn, if a few drops of bromocresol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bromocresol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41468B95"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9C1529" w:rsidRPr="00FF7197" w:rsidRDefault="009C1529">
                            <w:pPr>
                              <w:rPr>
                                <w:rFonts w:ascii="Arial" w:hAnsi="Arial"/>
                                <w:b/>
                                <w:sz w:val="22"/>
                                <w:szCs w:val="22"/>
                              </w:rPr>
                            </w:pPr>
                            <w:proofErr w:type="gramStart"/>
                            <w:r w:rsidRPr="00FF7197">
                              <w:rPr>
                                <w:rFonts w:ascii="Arial" w:hAnsi="Arial"/>
                                <w:b/>
                                <w:sz w:val="22"/>
                                <w:szCs w:val="22"/>
                              </w:rPr>
                              <w:t>b</w:t>
                            </w:r>
                            <w:r>
                              <w:rPr>
                                <w:rFonts w:ascii="Arial" w:hAnsi="Arial"/>
                                <w:b/>
                                <w:sz w:val="22"/>
                                <w:szCs w:val="22"/>
                              </w:rPr>
                              <w:t>enzene</w:t>
                            </w:r>
                            <w:proofErr w:type="gramEnd"/>
                            <w:r>
                              <w:rPr>
                                <w:rFonts w:ascii="Arial" w:hAnsi="Arial"/>
                                <w:b/>
                                <w:sz w:val="22"/>
                                <w:szCs w:val="22"/>
                              </w:rPr>
                              <w:t xml:space="preserv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2609B67" id="Text Box 503" o:spid="_x0000_s1061"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" filled="f" stroked="f">
                <v:textbo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E5081BC"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en-AU"/>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Ammonium carbamate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7679A656"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6762E42F" w:rsidR="000A0BB9" w:rsidRDefault="000A0BB9" w:rsidP="000A0BB9">
            <w:pPr>
              <w:rPr>
                <w:rFonts w:ascii="Arial" w:hAnsi="Arial" w:cs="Arial"/>
                <w:sz w:val="22"/>
                <w:szCs w:val="22"/>
              </w:rPr>
            </w:pPr>
            <w:r>
              <w:rPr>
                <w:rFonts w:ascii="Arial" w:hAnsi="Arial" w:cs="Arial"/>
                <w:sz w:val="22"/>
                <w:szCs w:val="22"/>
              </w:rPr>
              <w:t>1.</w:t>
            </w:r>
          </w:p>
        </w:tc>
      </w:tr>
      <w:tr w:rsidR="000A0BB9" w14:paraId="4F5B8877" w14:textId="77777777" w:rsidTr="000A0BB9">
        <w:trPr>
          <w:trHeight w:val="851"/>
        </w:trPr>
        <w:tc>
          <w:tcPr>
            <w:tcW w:w="8789" w:type="dxa"/>
            <w:vAlign w:val="center"/>
          </w:tcPr>
          <w:p w14:paraId="30B5F3ED" w14:textId="57D8D935" w:rsidR="000A0BB9" w:rsidRDefault="000A0BB9" w:rsidP="000A0BB9">
            <w:pPr>
              <w:rPr>
                <w:rFonts w:ascii="Arial" w:hAnsi="Arial" w:cs="Arial"/>
                <w:sz w:val="22"/>
                <w:szCs w:val="22"/>
              </w:rPr>
            </w:pPr>
            <w:r>
              <w:rPr>
                <w:rFonts w:ascii="Arial" w:hAnsi="Arial" w:cs="Arial"/>
                <w:sz w:val="22"/>
                <w:szCs w:val="22"/>
              </w:rPr>
              <w:t>2.</w:t>
            </w: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71956C0"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K</w:t>
      </w:r>
      <w:r w:rsidR="00942F47">
        <w:rPr>
          <w:rFonts w:ascii="Arial" w:hAnsi="Arial" w:cs="Arial"/>
          <w:sz w:val="22"/>
          <w:szCs w:val="22"/>
          <w:vertAlign w:val="subscript"/>
        </w:rPr>
        <w:t>a</w:t>
      </w:r>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3938A91F"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(K</w:t>
      </w:r>
      <w:r w:rsidR="00495336">
        <w:rPr>
          <w:rFonts w:ascii="Arial" w:hAnsi="Arial" w:cs="Arial"/>
          <w:sz w:val="22"/>
          <w:szCs w:val="22"/>
          <w:vertAlign w:val="subscript"/>
        </w:rPr>
        <w:t>a</w:t>
      </w:r>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and explain what information the value of K</w:t>
      </w:r>
      <w:r w:rsidR="00942F47">
        <w:rPr>
          <w:rFonts w:ascii="Arial" w:hAnsi="Arial" w:cs="Arial"/>
          <w:sz w:val="22"/>
          <w:szCs w:val="22"/>
          <w:vertAlign w:val="subscript"/>
        </w:rPr>
        <w:t>a</w:t>
      </w:r>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9C1529" w:rsidRPr="00E75A90" w:rsidRDefault="009C1529">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9C1529" w:rsidRPr="00E75A90" w:rsidRDefault="009C1529" w:rsidP="00E75A90">
                                  <w:pPr>
                                    <w:rPr>
                                      <w:rFonts w:ascii="Arial" w:hAnsi="Arial"/>
                                      <w:sz w:val="22"/>
                                      <w:szCs w:val="22"/>
                                    </w:rPr>
                                  </w:pPr>
                                  <w:proofErr w:type="gramStart"/>
                                  <w:r w:rsidRPr="00E75A90">
                                    <w:rPr>
                                      <w:rFonts w:ascii="Arial" w:hAnsi="Arial"/>
                                      <w:sz w:val="22"/>
                                      <w:szCs w:val="22"/>
                                    </w:rPr>
                                    <w:t>Fe(</w:t>
                                  </w:r>
                                  <w:proofErr w:type="gramEnd"/>
                                  <w:r w:rsidRPr="00E75A90">
                                    <w:rPr>
                                      <w:rFonts w:ascii="Arial" w:hAnsi="Arial"/>
                                      <w:sz w:val="22"/>
                                      <w:szCs w:val="22"/>
                                    </w:rPr>
                                    <w:t>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9C1529" w:rsidRPr="00E75A90" w:rsidRDefault="009C1529">
                                  <w:pPr>
                                    <w:rPr>
                                      <w:rFonts w:ascii="Arial" w:hAnsi="Arial"/>
                                      <w:sz w:val="22"/>
                                      <w:szCs w:val="22"/>
                                    </w:rPr>
                                  </w:pPr>
                                  <w:proofErr w:type="gramStart"/>
                                  <w:r w:rsidRPr="00E75A90">
                                    <w:rPr>
                                      <w:rFonts w:ascii="Arial" w:hAnsi="Arial"/>
                                      <w:sz w:val="22"/>
                                      <w:szCs w:val="22"/>
                                    </w:rPr>
                                    <w:t>graphite</w:t>
                                  </w:r>
                                  <w:proofErr w:type="gram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9C1529" w:rsidRPr="00E75A90" w:rsidRDefault="009C1529" w:rsidP="009C1529">
                              <w:pPr>
                                <w:jc w:val="center"/>
                                <w:rPr>
                                  <w:rFonts w:ascii="Arial" w:hAnsi="Arial"/>
                                  <w:sz w:val="22"/>
                                  <w:szCs w:val="22"/>
                                </w:rPr>
                              </w:pPr>
                              <w:proofErr w:type="gramStart"/>
                              <w:r>
                                <w:rPr>
                                  <w:rFonts w:ascii="Arial" w:hAnsi="Arial"/>
                                  <w:sz w:val="22"/>
                                  <w:szCs w:val="22"/>
                                </w:rPr>
                                <w:t>salt</w:t>
                              </w:r>
                              <w:proofErr w:type="gramEnd"/>
                              <w:r>
                                <w:rPr>
                                  <w:rFonts w:ascii="Arial" w:hAnsi="Arial"/>
                                  <w:sz w:val="22"/>
                                  <w:szCs w:val="22"/>
                                </w:rPr>
                                <w:t xml:space="preserv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74F1AF09" id="Group 9" o:spid="_x0000_s1062" style="position:absolute;margin-left:123.55pt;margin-top:7.4pt;width:251.85pt;height:214.95pt;z-index:252089856;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">
                <v:group id="Group 519" o:spid="_x0000_s1063"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13" o:spid="_x0000_s1064"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oup 290" o:spid="_x0000_s1065"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291" o:spid="_x0000_s1066"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v:textbox>
                      </v:shape>
                      <v:oval id="Oval 294" o:spid="_x0000_s1067"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5N8MA&#10;AADcAAAADwAAAGRycy9kb3ducmV2LnhtbESPW2sCMRSE3wv+h3CEvkhNuhaxq1FKoV4evfyAw+a4&#10;u7g5WTbpXv69EQQfh5n5hllteluJlhpfOtbwOVUgiDNnSs41XM5/HwsQPiAbrByThoE8bNajtxWm&#10;xnV8pPYUchEh7FPUUIRQp1L6rCCLfupq4uhdXWMxRNnk0jTYRbitZKLUXFosOS4UWNNvQdnt9G81&#10;tNtkT5MBhy5f1IM6TnaHm5pp/T7uf5YgAvXhFX6290ZD8v0F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M5N8MAAADcAAAADwAAAAAAAAAAAAAAAACYAgAAZHJzL2Rv&#10;d25yZXYueG1sUEsFBgAAAAAEAAQA9QAAAIgD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8"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zVccA&#10;AADcAAAADwAAAGRycy9kb3ducmV2LnhtbESP3WrCQBSE7wu+w3KE3tWNUn+auhEpFGqpgkkVLw/Z&#10;0yQkezZkt5q+fVcQvBxm5htmuepNI87UucqygvEoAkGcW11xoeA7e39agHAeWWNjmRT8kYNVMnhY&#10;Yqzthfd0Tn0hAoRdjApK79tYSpeXZNCNbEscvB/bGfRBdoXUHV4C3DRyEkUzabDisFBiS28l5XX6&#10;axSkrpnXu+PXdv55qvZ6s82Oh+dMqcdhv34F4an39/Ct/aEVTF6m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4M1XHAAAA3AAAAA8AAAAAAAAAAAAAAAAAmAIAAGRy&#10;cy9kb3ducmV2LnhtbFBLBQYAAAAABAAEAPUAAACMAwAAAAA=&#10;" strokecolor="black [3213]" strokeweight="10pt"/>
                    <v:group id="Group 505" o:spid="_x0000_s1069"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506" o:spid="_x0000_s1070"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LcQA&#10;AADcAAAADwAAAGRycy9kb3ducmV2LnhtbESPT2sCMRTE74LfITyhN020KHY1iggtRejBP4ceH5tn&#10;srh5WTZxXb99Uyj0OMzMb5j1tve16KiNVWAN04kCQVwGU7HVcDm/j5cgYkI2WAcmDU+KsN0MB2ss&#10;THjwkbpTsiJDOBaowaXUFFLG0pHHOAkNcfauofWYsmytNC0+MtzXcqbUQnqsOC84bGjvqLyd7l7D&#10;7Pt1ev9Qh/J59M4Ge33ztvvS+mXU71YgEvXpP/zX/jQa5moB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i3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shape id="Freeform 507" o:spid="_x0000_s1071"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tsQA&#10;AADcAAAADwAAAGRycy9kb3ducmV2LnhtbESPQWsCMRSE70L/Q3gFb5qotOpqlFJoKYUeVj14fGye&#10;ydLNy7KJ6/rvm0Khx2FmvmG2+8E3oqcu1oE1zKYKBHEVTM1Ww+n4NlmBiAnZYBOYNNwpwn73MNpi&#10;YcKNS+oPyYoM4VigBpdSW0gZK0ce4zS0xNm7hM5jyrKz0nR4y3DfyLlSz9JjzXnBYUuvjqrvw9Vr&#10;mJ8Xs+u7+qzupXc22Mva2/5L6/Hj8LIBkWhI/+G/9ofR8KSW8HsmHw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I7b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line id="Straight Connector 508" o:spid="_x0000_s1072"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073"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qJQzGAAAA3AAAAA8AAAAAAAAA&#10;AAAAAAAAoQIAAGRycy9kb3ducmV2LnhtbFBLBQYAAAAABAAEAPkAAACUAwAAAAA=&#10;" strokeweight=".5pt"/>
                      <v:rect id="Rectangle 510" o:spid="_x0000_s1074"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NsMUA&#10;AADcAAAADwAAAGRycy9kb3ducmV2LnhtbERPy0rDQBTdC/7DcAU30k7qozRpp0UEwYXWvml3t5nb&#10;TGrmTsiMafx7ZyG4PJz3ZNbZSrTU+NKxgkE/AUGcO11yoWCzfu2NQPiArLFyTAp+yMNsen01wUy7&#10;Cy+pXYVCxBD2GSowIdSZlD43ZNH3XU0cuZNrLIYIm0LqBi8x3FbyPkmG0mLJscFgTS+G8q/Vt1Ww&#10;Pd/56mHxsZ/v2uP74yFNzeEzVer2pnsegwjUhX/xn/tNK3gaxPnx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s2wxQAAANwAAAAPAAAAAAAAAAAAAAAAAJgCAABkcnMv&#10;ZG93bnJldi54bWxQSwUGAAAAAAQABAD1AAAAigMAAAAA&#10;" fillcolor="#a5a5a5 [2092]" strokeweight="1pt"/>
                      <v:rect id="Rectangle 511" o:spid="_x0000_s1075"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oK8kA&#10;AADcAAAADwAAAGRycy9kb3ducmV2LnhtbESPT0vDQBTE74V+h+UVvIjdRFsxsdsiguDBP7XaYm+v&#10;2ddsNPs2ZNc0fnu3IPQ4zMxvmNmit7XoqPWVYwXpOAFBXDhdcang4/3h4gaED8gaa8ek4Jc8LObD&#10;wQxz7Q78Rt0qlCJC2OeowITQ5FL6wpBFP3YNcfT2rrUYomxLqVs8RLit5WWSXEuLFccFgw3dGyq+&#10;Vz9Wwfrr3NdXy+fPl023e5pss8xsXzOlzkb93S2IQH04hf/bj1rBNE3heCYeAT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wZoK8kAAADcAAAADwAAAAAAAAAAAAAAAACYAgAA&#10;ZHJzL2Rvd25yZXYueG1sUEsFBgAAAAAEAAQA9QAAAI4DAAAAAA==&#10;" fillcolor="#a5a5a5 [2092]" strokeweight="1pt"/>
                    </v:group>
                    <v:line id="Straight Connector 296" o:spid="_x0000_s1076"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077"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078"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079"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080"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514" o:spid="_x0000_s1081"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2"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3"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4"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gL8cA&#10;AADcAAAADwAAAGRycy9kb3ducmV2LnhtbESPQWvCQBSE74L/YXmF3nRji7ZE1yCWBr0UTdtDb8/s&#10;axLMvk2zq4n/visIHoeZ+YZZJL2pxZlaV1lWMBlHIIhzqysuFHx9vo9eQTiPrLG2TAou5CBZDgcL&#10;jLXteE/nzBciQNjFqKD0vomldHlJBt3YNsTB+7WtQR9kW0jdYhfgppZPUTSTBisOCyU2tC4pP2Yn&#10;o+D78HGp983zT1R1212f/u2yt7RQ6vGhX81BeOr9PXxrb7SC6eQFrmfCE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0IC/HAAAA3AAAAA8AAAAAAAAAAAAAAAAAmAIAAGRy&#10;cy9kb3ducmV2LnhtbFBLBQYAAAAABAAEAPUAAACMAwAAAAA=&#10;" filled="f" stroked="f">
                      <v:textbox style="layout-flow:vertical;mso-layout-flow-alt:bottom-to-top">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v:textbox>
                    </v:shape>
                  </v:group>
                </v:group>
                <v:shape id="Text Box 8" o:spid="_x0000_s1085"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02F">
        <w:rPr>
          <w:rFonts w:ascii="Arial" w:hAnsi="Arial" w:cs="Arial"/>
          <w:sz w:val="22"/>
          <w:szCs w:val="22"/>
        </w:rPr>
        <w:t xml:space="preserve">Explain why but-2-ene exhibits </w:t>
      </w:r>
      <w:r w:rsidR="00E7502F" w:rsidRPr="00E7502F">
        <w:rPr>
          <w:rFonts w:ascii="Arial" w:hAnsi="Arial" w:cs="Arial"/>
          <w:i/>
          <w:sz w:val="22"/>
          <w:szCs w:val="22"/>
        </w:rPr>
        <w:t>cis-trans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eastAsia="en-AU"/>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The structure of a detergent molecule called ‘branched dodecylbenzene sulfonate’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eastAsia="en-AU"/>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poisonous, colourless gas with the distinctive odour of rotten eggs. It is found in some types of rock salt, as well as volcanic gas and natural gas. Some sources of spring water with high hydrogen sulfide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sulfide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Scientists noted that the percent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pH.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0DD44"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5F4D65" id="Text Box 74" o:spid="_x0000_s1086"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db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" filled="f" stroked="f">
                <v:textbo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7A5EB5" id="Text Box 73" o:spid="_x0000_s1087"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MT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JuWExOwAgAArAUAAA4A&#10;AAAAAAAAAAAAAAAALgIAAGRycy9lMm9Eb2MueG1sUEsBAi0AFAAGAAgAAAAhAMsA9RTfAAAACgEA&#10;AA8AAAAAAAAAAAAAAAAACgUAAGRycy9kb3ducmV2LnhtbFBLBQYAAAAABAAEAPMAAAAWBgAAAAA=&#10;" filled="f" stroked="f">
                <v:textbo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C56293" id="Text Box 72" o:spid="_x0000_s1088"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BsA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" filled="f" stroked="f">
                <v:textbo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E1E8E7"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CF2301"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proofErr w:type="gramStart"/>
                            <w:r>
                              <w:rPr>
                                <w:rFonts w:ascii="Arial" w:hAnsi="Arial"/>
                                <w:sz w:val="20"/>
                                <w:szCs w:val="20"/>
                              </w:rPr>
                              <w:t>pH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901229" id="Text Box 252" o:spid="_x0000_s1089"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Wwrg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" filled="f" stroked="f">
                <v:textbo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66ECB021"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xCL0AAADaAAAADwAAAGRycy9kb3ducmV2LnhtbESPzQrCMBCE74LvEFbwZlNFRKpRRBE8&#10;Cf7geW3WtthsShNr9emNIHgcZuYbZr5sTSkaql1hWcEwikEQp1YXnCk4n7aDKQjnkTWWlknBixws&#10;F93OHBNtn3yg5ugzESDsElSQe18lUro0J4MushVx8G62NuiDrDOpa3wGuCnlKI4n0mDBYSHHitY5&#10;pffjwyh4SL7YdN/w+H0169YNbxt9l0r1e+1qBsJT6//hX3unFYzheyXcAL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iMQi9AAAA2gAAAA8AAAAAAAAAAAAAAAAAoQIA&#10;AGRycy9kb3ducmV2LnhtbFBLBQYAAAAABAAEAPkAAACLAw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74FF360"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598QAAADaAAAADwAAAGRycy9kb3ducmV2LnhtbESP0WrCQBRE34X+w3KFvhTd1GKV6Ca0&#10;toJQKDb6AZfsNQlm74bdrUn/3hUKPg4zc4ZZ54NpxYWcbywreJ4mIIhLqxuuFBwP28kShA/IGlvL&#10;pOCPPOTZw2iNqbY9/9ClCJWIEPYpKqhD6FIpfVmTQT+1HXH0TtYZDFG6SmqHfYSbVs6S5FUabDgu&#10;1NjRpqbyXPwaBZslfjefu/3HbP/yVMjq/at3eqHU43h4W4EINIR7+L+90wr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Xn3xAAAANoAAAAPAAAAAAAAAAAA&#10;AAAAAKECAABkcnMvZG93bnJldi54bWxQSwUGAAAAAAQABAD5AAAAkg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aGb4AAADbAAAADwAAAGRycy9kb3ducmV2LnhtbERPzYrCMBC+L/gOYQQvi6YqilSjiCB6&#10;EnT3AcZmTIrNpDRR69sbQfA2H9/vLFatq8SdmlB6VjAcZCCIC69LNgr+/7b9GYgQkTVWnknBkwKs&#10;lp2fBebaP/hI91M0IoVwyFGBjbHOpQyFJYdh4GvixF184zAm2BipG3ykcFfJUZZNpcOSU4PFmjaW&#10;iuvp5hTcdriZjM+j86yyO2nclg4T86tUr9uu5yAitfEr/rj3Os2fwv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5oZvgAAANsAAAAPAAAAAAAAAAAAAAAAAKEC&#10;AABkcnMvZG93bnJldi54bWxQSwUGAAAAAAQABAD5AAAAjAM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A2BCF20" id="Group 65" o:spid="_x0000_s1090"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">
                <v:shape id="Text Box 251" o:spid="_x0000_s1091"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v:textbox>
                </v:shape>
                <v:shape id="Text Box 253" o:spid="_x0000_s1092"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4F0FC24B"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sulfide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sulfide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8 Cl</w:t>
      </w:r>
      <w:r>
        <w:rPr>
          <w:rFonts w:ascii="Arial" w:hAnsi="Arial" w:cs="Arial"/>
          <w:sz w:val="22"/>
          <w:szCs w:val="22"/>
          <w:vertAlign w:val="superscript"/>
        </w:rPr>
        <w:t>-</w:t>
      </w:r>
      <w:r>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sulfide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Calculate the volume of chlorine gas that would be required to remove all the hydrogen sulfide</w:t>
      </w:r>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Calculate the final pH of the water in the tank after the chlorination process was complete and all the hydrogen sul</w:t>
      </w:r>
      <w:r w:rsidR="009A0C38">
        <w:rPr>
          <w:rFonts w:ascii="Arial" w:hAnsi="Arial" w:cs="Arial"/>
          <w:sz w:val="22"/>
          <w:szCs w:val="22"/>
        </w:rPr>
        <w:t xml:space="preserve">fide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5146E2AA"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atm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25 000 kL capacity;</w:t>
      </w:r>
    </w:p>
    <w:p w14:paraId="2A9C6DB9" w14:textId="77777777" w:rsidR="00B131EA" w:rsidRPr="00D6141A" w:rsidRDefault="00B131EA" w:rsidP="00D6141A">
      <w:pPr>
        <w:rPr>
          <w:rFonts w:ascii="Arial" w:hAnsi="Arial" w:cs="Arial"/>
          <w:sz w:val="22"/>
          <w:szCs w:val="22"/>
        </w:rPr>
      </w:pPr>
    </w:p>
    <w:p w14:paraId="65860642" w14:textId="44416D19"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lastRenderedPageBreak/>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5D2AB0C1"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1CE1A7AE"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proofErr w:type="gramStart"/>
                                <w:r w:rsidRPr="00D42C3F">
                                  <w:rPr>
                                    <w:rFonts w:ascii="Arial" w:hAnsi="Arial"/>
                                    <w:i/>
                                    <w:sz w:val="22"/>
                                    <w:szCs w:val="22"/>
                                  </w:rPr>
                                  <w:t>biodiesel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proofErr w:type="gramStart"/>
                                <w:r w:rsidRPr="00D42C3F">
                                  <w:rPr>
                                    <w:rFonts w:ascii="Arial" w:hAnsi="Arial"/>
                                    <w:i/>
                                    <w:sz w:val="22"/>
                                    <w:szCs w:val="22"/>
                                  </w:rPr>
                                  <w:t>glycerol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proofErr w:type="gramStart"/>
                                  <w:r>
                                    <w:rPr>
                                      <w:rFonts w:ascii="Arial" w:hAnsi="Arial"/>
                                      <w:sz w:val="22"/>
                                      <w:szCs w:val="22"/>
                                    </w:rPr>
                                    <w:t>CH(</w:t>
                                  </w:r>
                                  <w:proofErr w:type="gramEnd"/>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9C1529" w:rsidRPr="00D42C3F" w:rsidRDefault="009C1529" w:rsidP="00D42C3F">
                                <w:pPr>
                                  <w:rPr>
                                    <w:rFonts w:ascii="Arial" w:hAnsi="Arial"/>
                                    <w:i/>
                                    <w:sz w:val="22"/>
                                    <w:szCs w:val="22"/>
                                  </w:rPr>
                                </w:pPr>
                                <w:proofErr w:type="gramStart"/>
                                <w:r w:rsidRPr="00D42C3F">
                                  <w:rPr>
                                    <w:rFonts w:ascii="Arial" w:hAnsi="Arial"/>
                                    <w:i/>
                                    <w:sz w:val="22"/>
                                    <w:szCs w:val="22"/>
                                  </w:rPr>
                                  <w:t>triolein</w:t>
                                </w:r>
                                <w:proofErr w:type="gramEnd"/>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0DD00E00" id="Group 312" o:spid="_x0000_s1093"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">
                <v:group id="Group 310" o:spid="_x0000_s1094"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95"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96"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97"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v:textbox>
                  </v:shape>
                </v:group>
                <v:group id="Group 309" o:spid="_x0000_s1098"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99"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100"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101"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v:textbox>
                  </v:shape>
                </v:group>
                <v:group id="Group 311" o:spid="_x0000_s1102"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103"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4"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29" o:title=""/>
                      <v:path arrowok="t"/>
                    </v:shape>
                    <v:shape id="Text Box 288" o:spid="_x0000_s1105"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v:textbox>
                    </v:shape>
                  </v:group>
                  <v:shape id="Text Box 308" o:spid="_x0000_s1106"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19F6F556" w:rsidR="00DA3B27" w:rsidRDefault="00EA79E2" w:rsidP="00784662">
      <w:pPr>
        <w:rPr>
          <w:rFonts w:ascii="Arial" w:hAnsi="Arial" w:cs="Arial"/>
          <w:sz w:val="22"/>
          <w:szCs w:val="22"/>
        </w:rPr>
      </w:pPr>
      <w:r>
        <w:rPr>
          <w:rFonts w:ascii="Arial" w:hAnsi="Arial" w:cs="Arial"/>
          <w:sz w:val="22"/>
          <w:szCs w:val="22"/>
        </w:rPr>
        <w:lastRenderedPageBreak/>
        <w:t>Due to the slow rate of the transesterification</w:t>
      </w:r>
      <w:r w:rsidR="00784662">
        <w:rPr>
          <w:rFonts w:ascii="Arial" w:hAnsi="Arial" w:cs="Arial"/>
          <w:sz w:val="22"/>
          <w:szCs w:val="22"/>
        </w:rPr>
        <w:t xml:space="preserve"> reaction, a sodium hydroxide (NaOH)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r>
              <w:rPr>
                <w:rFonts w:ascii="Arial" w:hAnsi="Arial" w:cs="Arial"/>
                <w:sz w:val="22"/>
                <w:szCs w:val="22"/>
              </w:rPr>
              <w:t>NaOH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3BF3D882"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To perform this titration, a sample of biodiesel is dissolved in pure isopropyl alcohol. Bromophenol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1FC3FBD3"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496481">
        <w:rPr>
          <w:rFonts w:ascii="Arial" w:hAnsi="Arial" w:cs="Arial"/>
          <w:sz w:val="22"/>
          <w:szCs w:val="22"/>
        </w:rPr>
        <w:t>;</w:t>
      </w:r>
    </w:p>
    <w:p w14:paraId="004FC2F5" w14:textId="77777777" w:rsidR="006B2FA3" w:rsidRDefault="006B2FA3">
      <w:pPr>
        <w:rPr>
          <w:rFonts w:ascii="Arial" w:hAnsi="Arial" w:cs="Arial"/>
          <w:sz w:val="22"/>
          <w:szCs w:val="22"/>
        </w:rPr>
      </w:pPr>
    </w:p>
    <w:p w14:paraId="2EFEA780" w14:textId="44093D24"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13452E14" w14:textId="77777777" w:rsidR="00A575F0" w:rsidRDefault="00A575F0" w:rsidP="00A575F0">
      <w:pPr>
        <w:ind w:left="720" w:hanging="720"/>
        <w:rPr>
          <w:rFonts w:ascii="Arial" w:hAnsi="Arial" w:cs="Arial"/>
          <w:sz w:val="22"/>
          <w:szCs w:val="22"/>
        </w:rPr>
      </w:pPr>
    </w:p>
    <w:p w14:paraId="49BE3C23"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42449751"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5CC95192" w14:textId="77777777" w:rsidR="00A575F0" w:rsidRDefault="00A575F0" w:rsidP="00A575F0">
      <w:pPr>
        <w:rPr>
          <w:rFonts w:ascii="Arial" w:hAnsi="Arial" w:cs="Arial"/>
          <w:sz w:val="22"/>
          <w:szCs w:val="22"/>
        </w:rPr>
      </w:pPr>
    </w:p>
    <w:p w14:paraId="689E9966" w14:textId="71728A6F"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eastAsia="en-AU"/>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1898EED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9C1529" w:rsidRPr="00A80D96" w:rsidRDefault="009C1529" w:rsidP="0045552A">
                                  <w:pPr>
                                    <w:jc w:val="center"/>
                                    <w:rPr>
                                      <w:rFonts w:ascii="Arial" w:hAnsi="Arial"/>
                                      <w:sz w:val="22"/>
                                      <w:szCs w:val="22"/>
                                    </w:rPr>
                                  </w:pPr>
                                  <w:proofErr w:type="gramStart"/>
                                  <w:r>
                                    <w:rPr>
                                      <w:rFonts w:ascii="Arial" w:hAnsi="Arial"/>
                                      <w:sz w:val="22"/>
                                      <w:szCs w:val="22"/>
                                    </w:rPr>
                                    <w:t>power</w:t>
                                  </w:r>
                                  <w:proofErr w:type="gramEnd"/>
                                  <w:r>
                                    <w:rPr>
                                      <w:rFonts w:ascii="Arial" w:hAnsi="Arial"/>
                                      <w:sz w:val="22"/>
                                      <w:szCs w:val="22"/>
                                    </w:rPr>
                                    <w:t xml:space="preserve">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5B27D618" id="Group 317" o:spid="_x0000_s1107" style="position:absolute;margin-left:137.05pt;margin-top:3.1pt;width:210.2pt;height:210.15pt;z-index:252083712;mso-position-horizontal-relative:text;mso-position-vertical-relative:text" coordsize="26701,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">
                <v:group id="Group 318" o:spid="_x0000_s1108"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09"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10"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11"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12"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13"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14"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15"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v:textbox>
                    </v:shape>
                  </v:group>
                  <v:group id="Group 528" o:spid="_x0000_s1116"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17"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18"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19"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20"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21"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22"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23"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24"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25"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9C1529" w:rsidRPr="0045552A" w:rsidRDefault="009C1529" w:rsidP="0045552A">
                            <w:pPr>
                              <w:rPr>
                                <w:rFonts w:ascii="Arial" w:hAnsi="Arial"/>
                                <w:sz w:val="22"/>
                                <w:szCs w:val="22"/>
                              </w:rPr>
                            </w:pPr>
                            <w:proofErr w:type="gramStart"/>
                            <w:r>
                              <w:rPr>
                                <w:rFonts w:ascii="Arial" w:hAnsi="Arial"/>
                                <w:sz w:val="22"/>
                                <w:szCs w:val="22"/>
                              </w:rPr>
                              <w:t>pure</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61D243" id="Text Box 98" o:spid="_x0000_s1126"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BbSCBtrwIAAK8FAAAO&#10;AAAAAAAAAAAAAAAAAC4CAABkcnMvZTJvRG9jLnhtbFBLAQItABQABgAIAAAAIQBKoprZ4QAAAAoB&#10;AAAPAAAAAAAAAAAAAAAAAAkFAABkcnMvZG93bnJldi54bWxQSwUGAAAAAAQABADzAAAAFwYAAAAA&#10;" filled="f" stroked="f">
                <v:textbox style="layout-flow:vertical;mso-layout-flow-alt:bottom-to-top">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9C1529" w:rsidRPr="0045552A" w:rsidRDefault="009C1529">
                            <w:pPr>
                              <w:rPr>
                                <w:rFonts w:ascii="Arial" w:hAnsi="Arial"/>
                                <w:sz w:val="22"/>
                                <w:szCs w:val="22"/>
                              </w:rPr>
                            </w:pPr>
                            <w:proofErr w:type="gramStart"/>
                            <w:r>
                              <w:rPr>
                                <w:rFonts w:ascii="Arial" w:hAnsi="Arial"/>
                                <w:sz w:val="22"/>
                                <w:szCs w:val="22"/>
                              </w:rPr>
                              <w:t>b</w:t>
                            </w:r>
                            <w:r w:rsidRPr="0045552A">
                              <w:rPr>
                                <w:rFonts w:ascii="Arial" w:hAnsi="Arial"/>
                                <w:sz w:val="22"/>
                                <w:szCs w:val="22"/>
                              </w:rPr>
                              <w:t>lister</w:t>
                            </w:r>
                            <w:proofErr w:type="gramEnd"/>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B6F99A" id="Text Box 97" o:spid="_x0000_s1127"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vxrg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" filled="f" stroked="f">
                <v:textbox style="layout-flow:vertical;mso-layout-flow-alt:bottom-to-top">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cation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4654310C"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3BCE2B52" w14:textId="77777777" w:rsidR="00A777FF" w:rsidRDefault="00A777FF" w:rsidP="00A777F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60B3F1" w14:textId="77777777" w:rsidR="00A777FF" w:rsidRDefault="00A777FF" w:rsidP="00A777FF">
      <w:pPr>
        <w:ind w:left="720" w:hanging="720"/>
        <w:rPr>
          <w:rFonts w:ascii="Arial" w:hAnsi="Arial" w:cs="Arial"/>
          <w:sz w:val="22"/>
          <w:szCs w:val="22"/>
        </w:rPr>
      </w:pPr>
    </w:p>
    <w:p w14:paraId="6BE40581" w14:textId="11DCE2DF" w:rsidR="00A777FF" w:rsidRDefault="00A777FF" w:rsidP="00A777FF">
      <w:pPr>
        <w:pStyle w:val="ListParagraph"/>
        <w:numPr>
          <w:ilvl w:val="0"/>
          <w:numId w:val="33"/>
        </w:numPr>
        <w:rPr>
          <w:rFonts w:ascii="Arial" w:hAnsi="Arial" w:cs="Arial"/>
          <w:sz w:val="22"/>
          <w:szCs w:val="22"/>
        </w:rPr>
      </w:pPr>
      <w:r w:rsidRPr="00CA6473">
        <w:rPr>
          <w:rFonts w:ascii="Arial" w:hAnsi="Arial" w:cs="Arial"/>
          <w:sz w:val="22"/>
          <w:szCs w:val="22"/>
        </w:rPr>
        <w:t>random error</w:t>
      </w:r>
      <w:r>
        <w:rPr>
          <w:rFonts w:ascii="Arial" w:hAnsi="Arial" w:cs="Arial"/>
          <w:sz w:val="22"/>
          <w:szCs w:val="22"/>
        </w:rPr>
        <w:t>?</w:t>
      </w:r>
      <w:r>
        <w:rPr>
          <w:rFonts w:ascii="Arial" w:hAnsi="Arial" w:cs="Arial"/>
          <w:sz w:val="22"/>
          <w:szCs w:val="22"/>
        </w:rPr>
        <w:tab/>
      </w:r>
      <w:r>
        <w:rPr>
          <w:rFonts w:ascii="Arial" w:hAnsi="Arial" w:cs="Arial"/>
          <w:sz w:val="22"/>
          <w:szCs w:val="22"/>
        </w:rPr>
        <w:tab/>
        <w:t>_________________________________________________</w:t>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77A7736F" w:rsidR="00A777FF" w:rsidRDefault="00A777FF" w:rsidP="00A777FF">
      <w:pPr>
        <w:pStyle w:val="ListParagraph"/>
        <w:numPr>
          <w:ilvl w:val="0"/>
          <w:numId w:val="33"/>
        </w:numPr>
        <w:rPr>
          <w:rFonts w:ascii="Arial" w:hAnsi="Arial" w:cs="Arial"/>
          <w:sz w:val="22"/>
          <w:szCs w:val="22"/>
        </w:rPr>
      </w:pPr>
      <w:r>
        <w:rPr>
          <w:rFonts w:ascii="Arial" w:hAnsi="Arial" w:cs="Arial"/>
          <w:sz w:val="22"/>
          <w:szCs w:val="22"/>
        </w:rPr>
        <w:t>systematic error?</w:t>
      </w:r>
      <w:r>
        <w:rPr>
          <w:rFonts w:ascii="Arial" w:hAnsi="Arial" w:cs="Arial"/>
          <w:sz w:val="22"/>
          <w:szCs w:val="22"/>
        </w:rPr>
        <w:tab/>
        <w:t>_________________________________________________</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7A7736F"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2E3114EC" w14:textId="77777777" w:rsidR="00E473BD" w:rsidRDefault="00E473BD">
      <w:pPr>
        <w:rPr>
          <w:rFonts w:ascii="Arial" w:hAnsi="Arial" w:cs="Arial"/>
          <w:sz w:val="22"/>
          <w:szCs w:val="22"/>
        </w:rPr>
      </w:pP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3E3EE1">
          <w:footerReference w:type="even" r:id="rId31"/>
          <w:footerReference w:type="default" r:id="rId32"/>
          <w:headerReference w:type="first" r:id="rId33"/>
          <w:footerReference w:type="first" r:id="rId34"/>
          <w:pgSz w:w="11906" w:h="16838" w:code="9"/>
          <w:pgMar w:top="1134" w:right="1134" w:bottom="1134" w:left="1134" w:header="709" w:footer="709" w:gutter="0"/>
          <w:cols w:space="708"/>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243CE" w14:textId="77777777" w:rsidR="008C4E4A" w:rsidRDefault="008C4E4A">
      <w:r>
        <w:separator/>
      </w:r>
    </w:p>
  </w:endnote>
  <w:endnote w:type="continuationSeparator" w:id="0">
    <w:p w14:paraId="64A1857E" w14:textId="77777777" w:rsidR="008C4E4A" w:rsidRDefault="008C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4658B"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7AC1C5" w14:textId="3548761D" w:rsidR="009C1529" w:rsidRPr="00601057" w:rsidRDefault="009C1529"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BF38D"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1CFBF96" w14:textId="1F5B5E50" w:rsidR="009C1529" w:rsidRPr="00601057" w:rsidRDefault="009C1529"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9C1529" w:rsidRPr="00601057" w:rsidRDefault="009C1529"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74241" w14:textId="77777777" w:rsidR="008C4E4A" w:rsidRDefault="008C4E4A">
      <w:r>
        <w:separator/>
      </w:r>
    </w:p>
  </w:footnote>
  <w:footnote w:type="continuationSeparator" w:id="0">
    <w:p w14:paraId="6CDBE908" w14:textId="77777777" w:rsidR="008C4E4A" w:rsidRDefault="008C4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9C1529" w:rsidRPr="00601057" w:rsidRDefault="009C152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D1552B">
      <w:rPr>
        <w:rStyle w:val="PageNumber"/>
        <w:rFonts w:ascii="Arial" w:hAnsi="Arial"/>
        <w:noProof/>
        <w:sz w:val="20"/>
        <w:szCs w:val="20"/>
      </w:rPr>
      <w:t>32</w:t>
    </w:r>
    <w:r w:rsidRPr="00601057">
      <w:rPr>
        <w:rStyle w:val="PageNumber"/>
        <w:rFonts w:ascii="Arial" w:hAnsi="Arial"/>
        <w:sz w:val="20"/>
        <w:szCs w:val="20"/>
      </w:rPr>
      <w:fldChar w:fldCharType="end"/>
    </w:r>
  </w:p>
  <w:p w14:paraId="4FEE3F8A" w14:textId="754821CE" w:rsidR="009C1529" w:rsidRPr="00601057" w:rsidRDefault="009C152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77777777" w:rsidR="009C1529" w:rsidRPr="0018798D" w:rsidRDefault="009C152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D1552B">
      <w:rPr>
        <w:rStyle w:val="PageNumber"/>
        <w:rFonts w:ascii="Arial" w:hAnsi="Arial"/>
        <w:noProof/>
        <w:sz w:val="20"/>
        <w:szCs w:val="20"/>
      </w:rPr>
      <w:t>33</w:t>
    </w:r>
    <w:r w:rsidRPr="0018798D">
      <w:rPr>
        <w:rStyle w:val="PageNumber"/>
        <w:rFonts w:ascii="Arial" w:hAnsi="Arial"/>
        <w:sz w:val="20"/>
        <w:szCs w:val="20"/>
      </w:rPr>
      <w:fldChar w:fldCharType="end"/>
    </w:r>
  </w:p>
  <w:p w14:paraId="17E5A52B" w14:textId="203390D6" w:rsidR="009C1529" w:rsidRPr="0018798D" w:rsidRDefault="009C1529"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727C28BB" w:rsidR="009C1529" w:rsidRPr="00B20A50" w:rsidRDefault="009C1529"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F55AC">
      <w:rPr>
        <w:rStyle w:val="PageNumber"/>
        <w:rFonts w:ascii="Arial" w:hAnsi="Arial" w:cs="Arial"/>
        <w:noProof/>
        <w:sz w:val="20"/>
        <w:szCs w:val="20"/>
      </w:rPr>
      <w:t>40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7"/>
  </w:num>
  <w:num w:numId="4">
    <w:abstractNumId w:val="2"/>
  </w:num>
  <w:num w:numId="5">
    <w:abstractNumId w:val="32"/>
  </w:num>
  <w:num w:numId="6">
    <w:abstractNumId w:val="31"/>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8"/>
  </w:num>
  <w:num w:numId="14">
    <w:abstractNumId w:val="16"/>
  </w:num>
  <w:num w:numId="15">
    <w:abstractNumId w:val="4"/>
  </w:num>
  <w:num w:numId="16">
    <w:abstractNumId w:val="7"/>
  </w:num>
  <w:num w:numId="17">
    <w:abstractNumId w:val="26"/>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0"/>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29"/>
  </w:num>
  <w:num w:numId="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E8E"/>
    <w:rsid w:val="00504F73"/>
    <w:rsid w:val="00506C5E"/>
    <w:rsid w:val="005100AA"/>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CD7"/>
    <w:rsid w:val="005C2D40"/>
    <w:rsid w:val="005C352C"/>
    <w:rsid w:val="005C52AA"/>
    <w:rsid w:val="005D5A64"/>
    <w:rsid w:val="005D638C"/>
    <w:rsid w:val="005E0372"/>
    <w:rsid w:val="005E1DD8"/>
    <w:rsid w:val="005E2F85"/>
    <w:rsid w:val="005E5922"/>
    <w:rsid w:val="005E6743"/>
    <w:rsid w:val="005E6A50"/>
    <w:rsid w:val="005E71F7"/>
    <w:rsid w:val="005F2EB0"/>
    <w:rsid w:val="005F4A10"/>
    <w:rsid w:val="00600E3B"/>
    <w:rsid w:val="00601057"/>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4E4A"/>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7A7"/>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671CB"/>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1552B"/>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55AC"/>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1ADBE-2BF0-4169-8886-752DFDF75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DCC7D52D</Template>
  <TotalTime>0</TotalTime>
  <Pages>34</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BOELEN Rick</cp:lastModifiedBy>
  <cp:revision>2</cp:revision>
  <dcterms:created xsi:type="dcterms:W3CDTF">2016-08-24T06:20:00Z</dcterms:created>
  <dcterms:modified xsi:type="dcterms:W3CDTF">2016-08-24T06:20:00Z</dcterms:modified>
</cp:coreProperties>
</file>