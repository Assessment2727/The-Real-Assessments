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68E97" w14:textId="001283CA" w:rsidR="00067093" w:rsidRDefault="005A3217" w:rsidP="0006709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sz w:val="20"/>
          <w:szCs w:val="20"/>
          <w:lang w:eastAsia="en-AU"/>
        </w:rPr>
        <w:drawing>
          <wp:anchor distT="0" distB="0" distL="114300" distR="114300" simplePos="0" relativeHeight="251660800" behindDoc="0" locked="0" layoutInCell="1" allowOverlap="1" wp14:anchorId="7B3FB90F" wp14:editId="569098D7">
            <wp:simplePos x="0" y="0"/>
            <wp:positionH relativeFrom="column">
              <wp:posOffset>664210</wp:posOffset>
            </wp:positionH>
            <wp:positionV relativeFrom="paragraph">
              <wp:posOffset>0</wp:posOffset>
            </wp:positionV>
            <wp:extent cx="887095" cy="1077595"/>
            <wp:effectExtent l="0" t="0" r="8255" b="8255"/>
            <wp:wrapThrough wrapText="bothSides">
              <wp:wrapPolygon edited="0">
                <wp:start x="0" y="0"/>
                <wp:lineTo x="0" y="21384"/>
                <wp:lineTo x="21337" y="21384"/>
                <wp:lineTo x="21337" y="0"/>
                <wp:lineTo x="0" y="0"/>
              </wp:wrapPolygon>
            </wp:wrapThrough>
            <wp:docPr id="1" name="Picture 1" descr="WATP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P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0B73">
        <w:rPr>
          <w:rFonts w:ascii="Times New Roman" w:hAnsi="Times New Roman" w:cs="Times New Roman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DE68EE3" wp14:editId="0DE68EE4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923925" cy="991235"/>
                <wp:effectExtent l="0" t="0" r="3810" b="317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991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68EF3" w14:textId="687232C4" w:rsidR="00067093" w:rsidRDefault="00067093" w:rsidP="00067093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DE68EE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5pt;margin-top:9pt;width:72.75pt;height:78.0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" stroked="f">
                <v:textbox style="mso-fit-shape-to-text:t">
                  <w:txbxContent>
                    <w:p w14:paraId="0DE68EF3" w14:textId="687232C4" w:rsidR="00067093" w:rsidRDefault="00067093" w:rsidP="00067093"/>
                  </w:txbxContent>
                </v:textbox>
              </v:shape>
            </w:pict>
          </mc:Fallback>
        </mc:AlternateContent>
      </w:r>
    </w:p>
    <w:p w14:paraId="0DE68E98" w14:textId="77777777" w:rsidR="00067093" w:rsidRDefault="00067093" w:rsidP="000670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E68E99" w14:textId="77777777" w:rsidR="00067093" w:rsidRPr="003937A5" w:rsidRDefault="003431BF" w:rsidP="005A3217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Multiple-choice Answer S</w:t>
      </w:r>
      <w:r w:rsidR="00067093" w:rsidRPr="003937A5">
        <w:rPr>
          <w:rFonts w:ascii="Arial" w:hAnsi="Arial" w:cs="Arial"/>
          <w:sz w:val="28"/>
          <w:szCs w:val="28"/>
        </w:rPr>
        <w:t>heet</w:t>
      </w:r>
    </w:p>
    <w:p w14:paraId="0DE68E9A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0DE68E9B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0DE68E9C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14:paraId="0DE68E9E" w14:textId="77777777" w:rsidTr="00067093">
        <w:trPr>
          <w:trHeight w:val="658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0DE68E9D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Name:</w:t>
            </w:r>
          </w:p>
        </w:tc>
      </w:tr>
    </w:tbl>
    <w:p w14:paraId="0DE68E9F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0DE68EA0" w14:textId="77777777" w:rsidR="00067093" w:rsidRPr="003937A5" w:rsidRDefault="003814A9" w:rsidP="000670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067093" w:rsidRPr="003937A5">
        <w:rPr>
          <w:rFonts w:ascii="Arial" w:hAnsi="Arial" w:cs="Arial"/>
          <w:b/>
        </w:rPr>
        <w:t>INSTRUCTIONS</w:t>
      </w:r>
    </w:p>
    <w:p w14:paraId="0DE68EA1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:rsidRPr="00A24063" w14:paraId="0DE68EAF" w14:textId="77777777" w:rsidTr="00067093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0DE68EA2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0DE68EA3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0DE68EA4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0DE68EA5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rPr>
                <w:rFonts w:ascii="Times New Roman" w:hAnsi="Times New Roman" w:cs="Times New Roman"/>
              </w:rPr>
              <w:t xml:space="preserve">    </w:t>
            </w:r>
            <w:r w:rsidR="003937A5"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  <w:p w14:paraId="0DE68EA6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</w:p>
          <w:p w14:paraId="0DE68EA7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 w:rsidR="006E53CE"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 w:rsidR="006E53CE"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0DE68EA8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0DE68EA9" w14:textId="77777777" w:rsidR="00067093" w:rsidRPr="00101526" w:rsidRDefault="00690B7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0DE68EE5" wp14:editId="0DE68EE6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A50F0E5" id="Group 12" o:spid="_x0000_s1026" style="position:absolute;margin-left:329.6pt;margin-top:1.6pt;width:18pt;height:18pt;z-index:251656704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 w:rsidR="00067093" w:rsidRPr="003937A5">
              <w:rPr>
                <w:rFonts w:ascii="Arial" w:hAnsi="Arial" w:cs="Arial"/>
              </w:rPr>
              <w:t>For example, if b is a mistake and d is your answer:</w:t>
            </w:r>
            <w:r w:rsidR="00067093" w:rsidRPr="00101526">
              <w:rPr>
                <w:rFonts w:ascii="Times New Roman" w:hAnsi="Times New Roman" w:cs="Times New Roman"/>
              </w:rPr>
              <w:t xml:space="preserve">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0DE68EAA" w14:textId="77777777" w:rsidR="00067093" w:rsidRPr="006E53CE" w:rsidRDefault="00067093" w:rsidP="00067093">
            <w:pPr>
              <w:rPr>
                <w:rFonts w:ascii="Arial" w:hAnsi="Arial" w:cs="Times New Roman"/>
              </w:rPr>
            </w:pPr>
          </w:p>
          <w:p w14:paraId="0DE68EAB" w14:textId="77777777" w:rsidR="006E53CE" w:rsidRPr="006E53CE" w:rsidRDefault="006E53CE" w:rsidP="00067093">
            <w:pPr>
              <w:rPr>
                <w:rFonts w:ascii="Arial" w:hAnsi="Arial" w:cs="Times New Roman"/>
              </w:rPr>
            </w:pPr>
            <w:r w:rsidRPr="006E53CE">
              <w:rPr>
                <w:rFonts w:ascii="Arial" w:hAnsi="Arial" w:cs="Times New Roman"/>
              </w:rPr>
              <w:t>If you then want to use your first answer b, cross out d and then circle b.</w:t>
            </w:r>
          </w:p>
          <w:p w14:paraId="0DE68EAC" w14:textId="77777777" w:rsidR="006E53CE" w:rsidRPr="006E53CE" w:rsidRDefault="00690B73" w:rsidP="00067093">
            <w:pPr>
              <w:rPr>
                <w:rFonts w:ascii="Arial" w:hAnsi="Arial" w:cs="Times New Roman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DE68EE7" wp14:editId="0DE68EE8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413951B" id="Oval 1" o:spid="_x0000_s1026" style="position:absolute;margin-left:330.7pt;margin-top:1.75pt;width:17.8pt;height:1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" filled="f" fillcolor="#9bc1ff" strokeweight="1.5pt">
                      <v:fill color2="#3f80cd" rotate="t" focus="100%" type="gradient">
                        <o:fill v:ext="view" type="gradientUnscaled"/>
                      </v:fill>
                      <v:shadow opacity="22936f" origin=",.5" offset="0,.63889mm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0DE68EE9" wp14:editId="0DE68EEA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5260D2C" id="Group 16" o:spid="_x0000_s1026" style="position:absolute;margin-left:382.55pt;margin-top:1.95pt;width:18pt;height:18pt;z-index:25165875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0DE68EEB" wp14:editId="0DE68EEC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89ACC1A" id="Group 13" o:spid="_x0000_s1026" style="position:absolute;margin-left:329pt;margin-top:2.2pt;width:18pt;height:18pt;z-index:25165772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 w:rsidR="006E53CE">
              <w:rPr>
                <w:rFonts w:ascii="Arial" w:hAnsi="Arial" w:cs="Times New Roman"/>
              </w:rPr>
              <w:t xml:space="preserve">                                                    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0DE68EAD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0DE68EAE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0DE68EB0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0DE68EB1" w14:textId="77777777" w:rsidR="00067093" w:rsidRPr="003937A5" w:rsidRDefault="00067093" w:rsidP="00067093">
      <w:pPr>
        <w:rPr>
          <w:rFonts w:ascii="Arial" w:hAnsi="Arial" w:cs="Arial"/>
        </w:rPr>
      </w:pPr>
    </w:p>
    <w:p w14:paraId="0DE68EB2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9521C1" w14:paraId="0DE68EBB" w14:textId="77777777" w:rsidTr="00D8339A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0DE68EB3" w14:textId="77777777" w:rsidR="009521C1" w:rsidRPr="003937A5" w:rsidRDefault="009521C1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0DE68EB4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B5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0DE68EB6" w14:textId="77777777" w:rsidR="009521C1" w:rsidRPr="003937A5" w:rsidRDefault="009521C1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0DE68EB7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B8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0DE68EB9" w14:textId="5A566D72" w:rsidR="009521C1" w:rsidRPr="003937A5" w:rsidRDefault="009521C1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0DE68EBA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9521C1" w14:paraId="0DE68EC4" w14:textId="77777777" w:rsidTr="00D8339A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BC" w14:textId="77777777" w:rsidR="009521C1" w:rsidRPr="003937A5" w:rsidRDefault="009521C1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BD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BE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BF" w14:textId="77777777" w:rsidR="009521C1" w:rsidRPr="003937A5" w:rsidRDefault="009521C1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C0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C1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C2" w14:textId="1D933D2B" w:rsidR="009521C1" w:rsidRPr="003937A5" w:rsidRDefault="009521C1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C3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9521C1" w14:paraId="0DE68ECD" w14:textId="77777777" w:rsidTr="00D8339A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C5" w14:textId="77777777" w:rsidR="009521C1" w:rsidRPr="003937A5" w:rsidRDefault="009521C1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C6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C7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C8" w14:textId="77777777" w:rsidR="009521C1" w:rsidRPr="003937A5" w:rsidRDefault="009521C1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C9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CA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CB" w14:textId="250A69C7" w:rsidR="009521C1" w:rsidRPr="003937A5" w:rsidRDefault="009521C1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CC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9521C1" w14:paraId="0DE68ED6" w14:textId="77777777" w:rsidTr="00D8339A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CE" w14:textId="77777777" w:rsidR="009521C1" w:rsidRPr="003937A5" w:rsidRDefault="009521C1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CF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D0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D1" w14:textId="77777777" w:rsidR="009521C1" w:rsidRPr="003937A5" w:rsidRDefault="009521C1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D2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D3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D4" w14:textId="4D96C33C" w:rsidR="009521C1" w:rsidRPr="003937A5" w:rsidRDefault="009521C1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D5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9521C1" w14:paraId="0DE68EDF" w14:textId="77777777" w:rsidTr="00D8339A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DE68ED7" w14:textId="77777777" w:rsidR="009521C1" w:rsidRPr="003937A5" w:rsidRDefault="009521C1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0DE68ED8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D9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DE68EDA" w14:textId="77777777" w:rsidR="009521C1" w:rsidRPr="003937A5" w:rsidRDefault="009521C1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0DE68EDB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E68EDC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DE68EDD" w14:textId="48CC7DA6" w:rsidR="009521C1" w:rsidRPr="003937A5" w:rsidRDefault="009521C1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0DE68EDE" w14:textId="77777777" w:rsidR="009521C1" w:rsidRPr="00101526" w:rsidRDefault="009521C1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0DE68EE0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59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36"/>
        <w:gridCol w:w="525"/>
        <w:gridCol w:w="2410"/>
      </w:tblGrid>
      <w:tr w:rsidR="009521C1" w:rsidRPr="00101526" w14:paraId="17C78574" w14:textId="191B4FD1" w:rsidTr="009521C1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B9750E8" w14:textId="26AA70D6" w:rsidR="009521C1" w:rsidRPr="003937A5" w:rsidRDefault="009521C1" w:rsidP="009521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68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7078D61" w14:textId="77777777" w:rsidR="009521C1" w:rsidRPr="00101526" w:rsidRDefault="009521C1" w:rsidP="009521C1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902AA" w14:textId="77777777" w:rsidR="009521C1" w:rsidRDefault="009521C1" w:rsidP="009521C1">
            <w:pPr>
              <w:rPr>
                <w:rFonts w:ascii="Arial" w:hAnsi="Arial" w:cs="Arial"/>
              </w:rPr>
            </w:pPr>
          </w:p>
        </w:tc>
        <w:tc>
          <w:tcPr>
            <w:tcW w:w="525" w:type="dxa"/>
            <w:tcBorders>
              <w:left w:val="single" w:sz="4" w:space="0" w:color="auto"/>
            </w:tcBorders>
            <w:vAlign w:val="center"/>
          </w:tcPr>
          <w:p w14:paraId="47D1D5EC" w14:textId="5E9D649B" w:rsidR="009521C1" w:rsidRPr="00101526" w:rsidRDefault="009521C1" w:rsidP="009521C1">
            <w:r>
              <w:rPr>
                <w:rFonts w:ascii="Arial" w:hAnsi="Arial" w:cs="Arial"/>
              </w:rPr>
              <w:t>21</w:t>
            </w:r>
          </w:p>
        </w:tc>
        <w:tc>
          <w:tcPr>
            <w:tcW w:w="2410" w:type="dxa"/>
            <w:vAlign w:val="center"/>
          </w:tcPr>
          <w:p w14:paraId="5808A622" w14:textId="79AEBD80" w:rsidR="009521C1" w:rsidRPr="00101526" w:rsidRDefault="009521C1" w:rsidP="009521C1"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9521C1" w:rsidRPr="00101526" w14:paraId="74D8B596" w14:textId="3FA8C32C" w:rsidTr="009521C1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A3F199" w14:textId="7DE23E96" w:rsidR="009521C1" w:rsidRPr="003937A5" w:rsidRDefault="009521C1" w:rsidP="009521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F784AC1" w14:textId="77777777" w:rsidR="009521C1" w:rsidRPr="00101526" w:rsidRDefault="009521C1" w:rsidP="009521C1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E1B7C" w14:textId="77777777" w:rsidR="009521C1" w:rsidRDefault="009521C1" w:rsidP="009521C1">
            <w:pPr>
              <w:rPr>
                <w:rFonts w:ascii="Arial" w:hAnsi="Arial" w:cs="Arial"/>
              </w:rPr>
            </w:pPr>
          </w:p>
        </w:tc>
        <w:tc>
          <w:tcPr>
            <w:tcW w:w="525" w:type="dxa"/>
            <w:tcBorders>
              <w:left w:val="single" w:sz="4" w:space="0" w:color="auto"/>
            </w:tcBorders>
            <w:vAlign w:val="center"/>
          </w:tcPr>
          <w:p w14:paraId="48544993" w14:textId="316C6FC5" w:rsidR="009521C1" w:rsidRPr="00101526" w:rsidRDefault="009521C1" w:rsidP="009521C1">
            <w:r>
              <w:rPr>
                <w:rFonts w:ascii="Arial" w:hAnsi="Arial" w:cs="Arial"/>
              </w:rPr>
              <w:t>22</w:t>
            </w:r>
          </w:p>
        </w:tc>
        <w:tc>
          <w:tcPr>
            <w:tcW w:w="2410" w:type="dxa"/>
            <w:vAlign w:val="center"/>
          </w:tcPr>
          <w:p w14:paraId="64975707" w14:textId="239BA1C0" w:rsidR="009521C1" w:rsidRPr="00101526" w:rsidRDefault="009521C1" w:rsidP="009521C1"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9521C1" w:rsidRPr="00101526" w14:paraId="31347027" w14:textId="249911A7" w:rsidTr="009521C1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0DB781" w14:textId="0948DD31" w:rsidR="009521C1" w:rsidRPr="003937A5" w:rsidRDefault="009521C1" w:rsidP="009521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6457209" w14:textId="77777777" w:rsidR="009521C1" w:rsidRPr="00101526" w:rsidRDefault="009521C1" w:rsidP="009521C1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615AE0" w14:textId="77777777" w:rsidR="009521C1" w:rsidRDefault="009521C1" w:rsidP="009521C1">
            <w:pPr>
              <w:rPr>
                <w:rFonts w:ascii="Arial" w:hAnsi="Arial" w:cs="Arial"/>
              </w:rPr>
            </w:pPr>
          </w:p>
        </w:tc>
        <w:tc>
          <w:tcPr>
            <w:tcW w:w="525" w:type="dxa"/>
            <w:tcBorders>
              <w:left w:val="single" w:sz="4" w:space="0" w:color="auto"/>
            </w:tcBorders>
            <w:vAlign w:val="center"/>
          </w:tcPr>
          <w:p w14:paraId="1F46F169" w14:textId="700D3EB4" w:rsidR="009521C1" w:rsidRPr="00101526" w:rsidRDefault="009521C1" w:rsidP="009521C1">
            <w:r>
              <w:rPr>
                <w:rFonts w:ascii="Arial" w:hAnsi="Arial" w:cs="Arial"/>
              </w:rPr>
              <w:t>23</w:t>
            </w:r>
          </w:p>
        </w:tc>
        <w:tc>
          <w:tcPr>
            <w:tcW w:w="2410" w:type="dxa"/>
            <w:vAlign w:val="center"/>
          </w:tcPr>
          <w:p w14:paraId="7FA81664" w14:textId="5A7A9340" w:rsidR="009521C1" w:rsidRPr="00101526" w:rsidRDefault="009521C1" w:rsidP="009521C1"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9521C1" w:rsidRPr="00101526" w14:paraId="7D679F59" w14:textId="2B6FE846" w:rsidTr="009521C1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B6739B" w14:textId="27763C1A" w:rsidR="009521C1" w:rsidRPr="003937A5" w:rsidRDefault="009521C1" w:rsidP="009521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27DC127" w14:textId="77777777" w:rsidR="009521C1" w:rsidRPr="00101526" w:rsidRDefault="009521C1" w:rsidP="009521C1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86BF42" w14:textId="77777777" w:rsidR="009521C1" w:rsidRDefault="009521C1" w:rsidP="009521C1">
            <w:pPr>
              <w:rPr>
                <w:rFonts w:ascii="Arial" w:hAnsi="Arial" w:cs="Arial"/>
              </w:rPr>
            </w:pPr>
          </w:p>
        </w:tc>
        <w:tc>
          <w:tcPr>
            <w:tcW w:w="525" w:type="dxa"/>
            <w:tcBorders>
              <w:left w:val="single" w:sz="4" w:space="0" w:color="auto"/>
            </w:tcBorders>
            <w:vAlign w:val="center"/>
          </w:tcPr>
          <w:p w14:paraId="7F2EA017" w14:textId="5B26A6DE" w:rsidR="009521C1" w:rsidRPr="00101526" w:rsidRDefault="009521C1" w:rsidP="009521C1">
            <w:r>
              <w:rPr>
                <w:rFonts w:ascii="Arial" w:hAnsi="Arial" w:cs="Arial"/>
              </w:rPr>
              <w:t>24</w:t>
            </w:r>
          </w:p>
        </w:tc>
        <w:tc>
          <w:tcPr>
            <w:tcW w:w="2410" w:type="dxa"/>
            <w:vAlign w:val="center"/>
          </w:tcPr>
          <w:p w14:paraId="3AC08A51" w14:textId="64AD920C" w:rsidR="009521C1" w:rsidRPr="00101526" w:rsidRDefault="009521C1" w:rsidP="009521C1"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9521C1" w:rsidRPr="00101526" w14:paraId="3C93E295" w14:textId="71C8C3FA" w:rsidTr="009521C1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75B97D21" w14:textId="799FF3B1" w:rsidR="009521C1" w:rsidRPr="003937A5" w:rsidRDefault="009521C1" w:rsidP="009521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14:paraId="6802556B" w14:textId="1BEE7926" w:rsidR="009521C1" w:rsidRPr="00101526" w:rsidRDefault="009521C1" w:rsidP="009521C1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641C" w14:textId="77777777" w:rsidR="009521C1" w:rsidRDefault="009521C1" w:rsidP="009521C1">
            <w:pPr>
              <w:rPr>
                <w:rFonts w:ascii="Arial" w:hAnsi="Arial" w:cs="Arial"/>
              </w:rPr>
            </w:pPr>
          </w:p>
        </w:tc>
        <w:tc>
          <w:tcPr>
            <w:tcW w:w="525" w:type="dxa"/>
            <w:tcBorders>
              <w:left w:val="single" w:sz="4" w:space="0" w:color="auto"/>
            </w:tcBorders>
            <w:vAlign w:val="center"/>
          </w:tcPr>
          <w:p w14:paraId="3E13440F" w14:textId="1B12120F" w:rsidR="009521C1" w:rsidRPr="00101526" w:rsidRDefault="009521C1" w:rsidP="009521C1">
            <w:r>
              <w:rPr>
                <w:rFonts w:ascii="Arial" w:hAnsi="Arial" w:cs="Arial"/>
              </w:rPr>
              <w:t>25</w:t>
            </w:r>
          </w:p>
        </w:tc>
        <w:tc>
          <w:tcPr>
            <w:tcW w:w="2410" w:type="dxa"/>
            <w:vAlign w:val="center"/>
          </w:tcPr>
          <w:p w14:paraId="0426BF35" w14:textId="37E7EF80" w:rsidR="009521C1" w:rsidRPr="00101526" w:rsidRDefault="009521C1" w:rsidP="009521C1"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0DE68EE1" w14:textId="77777777" w:rsidR="00067093" w:rsidRDefault="00067093" w:rsidP="00067093">
      <w:pPr>
        <w:suppressAutoHyphens/>
        <w:rPr>
          <w:rFonts w:ascii="Arial" w:hAnsi="Arial" w:cs="Arial"/>
          <w:bCs/>
          <w:iCs/>
          <w:noProof/>
        </w:rPr>
      </w:pPr>
    </w:p>
    <w:p w14:paraId="0DE68EE2" w14:textId="77777777" w:rsidR="0059386B" w:rsidRPr="00B20A50" w:rsidRDefault="0059386B">
      <w:pPr>
        <w:rPr>
          <w:rFonts w:ascii="Arial" w:hAnsi="Arial" w:cs="Arial"/>
        </w:rPr>
      </w:pPr>
    </w:p>
    <w:sectPr w:rsidR="0059386B" w:rsidRPr="00B20A50" w:rsidSect="005B49B5">
      <w:footerReference w:type="first" r:id="rId9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E68EEF" w14:textId="77777777" w:rsidR="000E202E" w:rsidRDefault="000E202E">
      <w:r>
        <w:separator/>
      </w:r>
    </w:p>
  </w:endnote>
  <w:endnote w:type="continuationSeparator" w:id="0">
    <w:p w14:paraId="0DE68EF0" w14:textId="77777777" w:rsidR="000E202E" w:rsidRDefault="000E2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68EF1" w14:textId="77777777" w:rsidR="00067093" w:rsidRDefault="00067093" w:rsidP="00B20A50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</w:p>
  <w:p w14:paraId="0DE68EF2" w14:textId="77777777" w:rsidR="00067093" w:rsidRPr="00B20A50" w:rsidRDefault="00067093" w:rsidP="00B20A50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E68EED" w14:textId="77777777" w:rsidR="000E202E" w:rsidRDefault="000E202E">
      <w:r>
        <w:separator/>
      </w:r>
    </w:p>
  </w:footnote>
  <w:footnote w:type="continuationSeparator" w:id="0">
    <w:p w14:paraId="0DE68EEE" w14:textId="77777777" w:rsidR="000E202E" w:rsidRDefault="000E2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476A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B1654"/>
    <w:multiLevelType w:val="hybridMultilevel"/>
    <w:tmpl w:val="9676CB7A"/>
    <w:lvl w:ilvl="0" w:tplc="D41CB01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0820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95E30E3"/>
    <w:multiLevelType w:val="hybridMultilevel"/>
    <w:tmpl w:val="62BC3CD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293783"/>
    <w:multiLevelType w:val="hybridMultilevel"/>
    <w:tmpl w:val="ABC40444"/>
    <w:lvl w:ilvl="0" w:tplc="19E84E00">
      <w:start w:val="1"/>
      <w:numFmt w:val="none"/>
      <w:lvlText w:val="3"/>
      <w:lvlJc w:val="left"/>
      <w:pPr>
        <w:tabs>
          <w:tab w:val="num" w:pos="540"/>
        </w:tabs>
        <w:ind w:left="54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9B5"/>
    <w:rsid w:val="00002E56"/>
    <w:rsid w:val="00004E7F"/>
    <w:rsid w:val="00005B05"/>
    <w:rsid w:val="000069FE"/>
    <w:rsid w:val="0001372A"/>
    <w:rsid w:val="000139C6"/>
    <w:rsid w:val="000144BB"/>
    <w:rsid w:val="00021A30"/>
    <w:rsid w:val="00032B17"/>
    <w:rsid w:val="00033A39"/>
    <w:rsid w:val="0003557F"/>
    <w:rsid w:val="00052C06"/>
    <w:rsid w:val="00062D97"/>
    <w:rsid w:val="000630BB"/>
    <w:rsid w:val="00066DC6"/>
    <w:rsid w:val="00067093"/>
    <w:rsid w:val="00070B51"/>
    <w:rsid w:val="00081B2C"/>
    <w:rsid w:val="000830CC"/>
    <w:rsid w:val="000912A3"/>
    <w:rsid w:val="00093465"/>
    <w:rsid w:val="00095C14"/>
    <w:rsid w:val="000A0470"/>
    <w:rsid w:val="000A2551"/>
    <w:rsid w:val="000A7A0E"/>
    <w:rsid w:val="000B1AEB"/>
    <w:rsid w:val="000B2225"/>
    <w:rsid w:val="000D3CA7"/>
    <w:rsid w:val="000E202E"/>
    <w:rsid w:val="000F4165"/>
    <w:rsid w:val="00101601"/>
    <w:rsid w:val="00103E63"/>
    <w:rsid w:val="00106A9A"/>
    <w:rsid w:val="0011051E"/>
    <w:rsid w:val="00112686"/>
    <w:rsid w:val="001129EB"/>
    <w:rsid w:val="001132CA"/>
    <w:rsid w:val="001227DE"/>
    <w:rsid w:val="0013297A"/>
    <w:rsid w:val="00141D9E"/>
    <w:rsid w:val="0014769C"/>
    <w:rsid w:val="00156FF9"/>
    <w:rsid w:val="00157724"/>
    <w:rsid w:val="001579DC"/>
    <w:rsid w:val="001736CF"/>
    <w:rsid w:val="001769C5"/>
    <w:rsid w:val="0018228C"/>
    <w:rsid w:val="00186B3D"/>
    <w:rsid w:val="00195FB1"/>
    <w:rsid w:val="001A517F"/>
    <w:rsid w:val="001A6310"/>
    <w:rsid w:val="001A6D0F"/>
    <w:rsid w:val="001B231A"/>
    <w:rsid w:val="001C20B3"/>
    <w:rsid w:val="001C4A8F"/>
    <w:rsid w:val="001C7699"/>
    <w:rsid w:val="001D3923"/>
    <w:rsid w:val="001D4BFD"/>
    <w:rsid w:val="001E0057"/>
    <w:rsid w:val="001E1C7B"/>
    <w:rsid w:val="001E3809"/>
    <w:rsid w:val="001E5008"/>
    <w:rsid w:val="001E63F0"/>
    <w:rsid w:val="001F0DA1"/>
    <w:rsid w:val="001F27C2"/>
    <w:rsid w:val="001F3EEF"/>
    <w:rsid w:val="0020355A"/>
    <w:rsid w:val="00212C74"/>
    <w:rsid w:val="002142E9"/>
    <w:rsid w:val="0021775F"/>
    <w:rsid w:val="00224EE7"/>
    <w:rsid w:val="00226A57"/>
    <w:rsid w:val="00232B09"/>
    <w:rsid w:val="002419F8"/>
    <w:rsid w:val="00243B69"/>
    <w:rsid w:val="002461A8"/>
    <w:rsid w:val="00247D0A"/>
    <w:rsid w:val="0025501B"/>
    <w:rsid w:val="00260BD8"/>
    <w:rsid w:val="002668A5"/>
    <w:rsid w:val="00266CDB"/>
    <w:rsid w:val="00267D7C"/>
    <w:rsid w:val="0027450D"/>
    <w:rsid w:val="00281B84"/>
    <w:rsid w:val="00286BC1"/>
    <w:rsid w:val="00290363"/>
    <w:rsid w:val="00292224"/>
    <w:rsid w:val="00297F4E"/>
    <w:rsid w:val="002A1DB2"/>
    <w:rsid w:val="002A31CE"/>
    <w:rsid w:val="002A42C3"/>
    <w:rsid w:val="002B69F9"/>
    <w:rsid w:val="002D7790"/>
    <w:rsid w:val="002E10F0"/>
    <w:rsid w:val="002E475D"/>
    <w:rsid w:val="00305843"/>
    <w:rsid w:val="003175AC"/>
    <w:rsid w:val="0033500A"/>
    <w:rsid w:val="003431BF"/>
    <w:rsid w:val="0034799A"/>
    <w:rsid w:val="003505E8"/>
    <w:rsid w:val="003576C1"/>
    <w:rsid w:val="00373FB3"/>
    <w:rsid w:val="003814A9"/>
    <w:rsid w:val="0039114E"/>
    <w:rsid w:val="003928BF"/>
    <w:rsid w:val="003937A5"/>
    <w:rsid w:val="00396A80"/>
    <w:rsid w:val="003A66A0"/>
    <w:rsid w:val="003A7981"/>
    <w:rsid w:val="003B2BCF"/>
    <w:rsid w:val="003B6BB0"/>
    <w:rsid w:val="003C2C27"/>
    <w:rsid w:val="003D273C"/>
    <w:rsid w:val="003F738E"/>
    <w:rsid w:val="00400B69"/>
    <w:rsid w:val="00400BF5"/>
    <w:rsid w:val="00402C15"/>
    <w:rsid w:val="00405D99"/>
    <w:rsid w:val="00413D03"/>
    <w:rsid w:val="00417214"/>
    <w:rsid w:val="00424E3D"/>
    <w:rsid w:val="00437381"/>
    <w:rsid w:val="00440720"/>
    <w:rsid w:val="00440C26"/>
    <w:rsid w:val="00442BF0"/>
    <w:rsid w:val="00455FD6"/>
    <w:rsid w:val="004602E0"/>
    <w:rsid w:val="00460A67"/>
    <w:rsid w:val="004627A4"/>
    <w:rsid w:val="00463439"/>
    <w:rsid w:val="00463F53"/>
    <w:rsid w:val="00465C73"/>
    <w:rsid w:val="004676C5"/>
    <w:rsid w:val="00470AFF"/>
    <w:rsid w:val="0048716D"/>
    <w:rsid w:val="00490C52"/>
    <w:rsid w:val="00491085"/>
    <w:rsid w:val="004977B0"/>
    <w:rsid w:val="004A07DA"/>
    <w:rsid w:val="004A1685"/>
    <w:rsid w:val="004B18B2"/>
    <w:rsid w:val="004C2B75"/>
    <w:rsid w:val="004C3D46"/>
    <w:rsid w:val="004D3572"/>
    <w:rsid w:val="004E7CDC"/>
    <w:rsid w:val="004F3004"/>
    <w:rsid w:val="004F5597"/>
    <w:rsid w:val="004F7685"/>
    <w:rsid w:val="005156CC"/>
    <w:rsid w:val="005172A1"/>
    <w:rsid w:val="00517C3E"/>
    <w:rsid w:val="00533DD6"/>
    <w:rsid w:val="00534D04"/>
    <w:rsid w:val="0054359B"/>
    <w:rsid w:val="00547A44"/>
    <w:rsid w:val="005632CB"/>
    <w:rsid w:val="005647CE"/>
    <w:rsid w:val="0056549A"/>
    <w:rsid w:val="005662AF"/>
    <w:rsid w:val="00566C3E"/>
    <w:rsid w:val="00572B48"/>
    <w:rsid w:val="00575CC8"/>
    <w:rsid w:val="00577732"/>
    <w:rsid w:val="00582ADB"/>
    <w:rsid w:val="00584481"/>
    <w:rsid w:val="0058448F"/>
    <w:rsid w:val="00586355"/>
    <w:rsid w:val="0058751E"/>
    <w:rsid w:val="0059386B"/>
    <w:rsid w:val="00595D3D"/>
    <w:rsid w:val="005967F8"/>
    <w:rsid w:val="005A2CB6"/>
    <w:rsid w:val="005A3217"/>
    <w:rsid w:val="005B49B5"/>
    <w:rsid w:val="005B6F0E"/>
    <w:rsid w:val="005C2D40"/>
    <w:rsid w:val="005C352C"/>
    <w:rsid w:val="005C52AA"/>
    <w:rsid w:val="005D0986"/>
    <w:rsid w:val="005D638C"/>
    <w:rsid w:val="005E0372"/>
    <w:rsid w:val="005E6A50"/>
    <w:rsid w:val="00605F3E"/>
    <w:rsid w:val="0060772D"/>
    <w:rsid w:val="00613E96"/>
    <w:rsid w:val="006179D8"/>
    <w:rsid w:val="0062147D"/>
    <w:rsid w:val="006275A2"/>
    <w:rsid w:val="00631A80"/>
    <w:rsid w:val="0063429B"/>
    <w:rsid w:val="006361B3"/>
    <w:rsid w:val="0064136F"/>
    <w:rsid w:val="00647356"/>
    <w:rsid w:val="006521B4"/>
    <w:rsid w:val="00654C14"/>
    <w:rsid w:val="00655891"/>
    <w:rsid w:val="00660694"/>
    <w:rsid w:val="00663F11"/>
    <w:rsid w:val="00673DEE"/>
    <w:rsid w:val="00680269"/>
    <w:rsid w:val="00680B43"/>
    <w:rsid w:val="00684B5B"/>
    <w:rsid w:val="00690B73"/>
    <w:rsid w:val="00691321"/>
    <w:rsid w:val="00696906"/>
    <w:rsid w:val="006A4624"/>
    <w:rsid w:val="006B1473"/>
    <w:rsid w:val="006B2282"/>
    <w:rsid w:val="006C6815"/>
    <w:rsid w:val="006D162F"/>
    <w:rsid w:val="006D3E88"/>
    <w:rsid w:val="006D6E9B"/>
    <w:rsid w:val="006D6FDC"/>
    <w:rsid w:val="006E081C"/>
    <w:rsid w:val="006E084B"/>
    <w:rsid w:val="006E53CE"/>
    <w:rsid w:val="006F7DBE"/>
    <w:rsid w:val="007022EE"/>
    <w:rsid w:val="00704EA5"/>
    <w:rsid w:val="00707B06"/>
    <w:rsid w:val="007120FA"/>
    <w:rsid w:val="007177B2"/>
    <w:rsid w:val="00724146"/>
    <w:rsid w:val="00726359"/>
    <w:rsid w:val="007266FC"/>
    <w:rsid w:val="00731F5E"/>
    <w:rsid w:val="007338CD"/>
    <w:rsid w:val="007432D2"/>
    <w:rsid w:val="007437CE"/>
    <w:rsid w:val="00752050"/>
    <w:rsid w:val="00752D99"/>
    <w:rsid w:val="007551C7"/>
    <w:rsid w:val="007567FB"/>
    <w:rsid w:val="00757ECD"/>
    <w:rsid w:val="007612E7"/>
    <w:rsid w:val="007659AF"/>
    <w:rsid w:val="007672EB"/>
    <w:rsid w:val="00770926"/>
    <w:rsid w:val="007711F9"/>
    <w:rsid w:val="0077182A"/>
    <w:rsid w:val="00780869"/>
    <w:rsid w:val="0078477B"/>
    <w:rsid w:val="00784F77"/>
    <w:rsid w:val="00787AE8"/>
    <w:rsid w:val="00790534"/>
    <w:rsid w:val="007A4B81"/>
    <w:rsid w:val="007B20C0"/>
    <w:rsid w:val="007B5F72"/>
    <w:rsid w:val="007C6D15"/>
    <w:rsid w:val="007D15CE"/>
    <w:rsid w:val="007D44D7"/>
    <w:rsid w:val="007E4FAE"/>
    <w:rsid w:val="007F5AE7"/>
    <w:rsid w:val="007F739C"/>
    <w:rsid w:val="00813211"/>
    <w:rsid w:val="00813EE4"/>
    <w:rsid w:val="008140F1"/>
    <w:rsid w:val="00817956"/>
    <w:rsid w:val="0083592D"/>
    <w:rsid w:val="0083745C"/>
    <w:rsid w:val="008520D6"/>
    <w:rsid w:val="00861A43"/>
    <w:rsid w:val="0086640E"/>
    <w:rsid w:val="0087642D"/>
    <w:rsid w:val="00881374"/>
    <w:rsid w:val="00882AA8"/>
    <w:rsid w:val="00885842"/>
    <w:rsid w:val="008907A2"/>
    <w:rsid w:val="00891B0F"/>
    <w:rsid w:val="008921AF"/>
    <w:rsid w:val="00892BEF"/>
    <w:rsid w:val="008A61C6"/>
    <w:rsid w:val="008A6F7D"/>
    <w:rsid w:val="008B4C21"/>
    <w:rsid w:val="008C38FF"/>
    <w:rsid w:val="008C6429"/>
    <w:rsid w:val="008D1784"/>
    <w:rsid w:val="008E1252"/>
    <w:rsid w:val="008E6179"/>
    <w:rsid w:val="008F10D6"/>
    <w:rsid w:val="00921E16"/>
    <w:rsid w:val="0092491A"/>
    <w:rsid w:val="009322C6"/>
    <w:rsid w:val="00932761"/>
    <w:rsid w:val="00934E5F"/>
    <w:rsid w:val="00937DCF"/>
    <w:rsid w:val="00940374"/>
    <w:rsid w:val="00940DFF"/>
    <w:rsid w:val="009521C1"/>
    <w:rsid w:val="00960740"/>
    <w:rsid w:val="009857ED"/>
    <w:rsid w:val="00986D59"/>
    <w:rsid w:val="00993B3A"/>
    <w:rsid w:val="0099432C"/>
    <w:rsid w:val="009C27EA"/>
    <w:rsid w:val="009C3168"/>
    <w:rsid w:val="009F0D94"/>
    <w:rsid w:val="00A06D27"/>
    <w:rsid w:val="00A337B8"/>
    <w:rsid w:val="00A507B3"/>
    <w:rsid w:val="00A56A75"/>
    <w:rsid w:val="00A6279C"/>
    <w:rsid w:val="00A83863"/>
    <w:rsid w:val="00A84ABA"/>
    <w:rsid w:val="00A85272"/>
    <w:rsid w:val="00AB4675"/>
    <w:rsid w:val="00AC3DB9"/>
    <w:rsid w:val="00AC516D"/>
    <w:rsid w:val="00AC6AAA"/>
    <w:rsid w:val="00AC7FA1"/>
    <w:rsid w:val="00AE1558"/>
    <w:rsid w:val="00AE4962"/>
    <w:rsid w:val="00AF0998"/>
    <w:rsid w:val="00B03B84"/>
    <w:rsid w:val="00B0693E"/>
    <w:rsid w:val="00B069B6"/>
    <w:rsid w:val="00B13E43"/>
    <w:rsid w:val="00B20A50"/>
    <w:rsid w:val="00B35F9D"/>
    <w:rsid w:val="00B460AF"/>
    <w:rsid w:val="00B51421"/>
    <w:rsid w:val="00B52F3F"/>
    <w:rsid w:val="00B543F6"/>
    <w:rsid w:val="00B55A36"/>
    <w:rsid w:val="00B67691"/>
    <w:rsid w:val="00B70DE7"/>
    <w:rsid w:val="00B77E22"/>
    <w:rsid w:val="00B8168D"/>
    <w:rsid w:val="00B83210"/>
    <w:rsid w:val="00B97D49"/>
    <w:rsid w:val="00BA0D21"/>
    <w:rsid w:val="00BA78D7"/>
    <w:rsid w:val="00BB162E"/>
    <w:rsid w:val="00BB761C"/>
    <w:rsid w:val="00BD05E5"/>
    <w:rsid w:val="00BD1401"/>
    <w:rsid w:val="00BD295C"/>
    <w:rsid w:val="00BD6954"/>
    <w:rsid w:val="00BE285B"/>
    <w:rsid w:val="00BE3A0F"/>
    <w:rsid w:val="00BE7070"/>
    <w:rsid w:val="00C03EFC"/>
    <w:rsid w:val="00C11892"/>
    <w:rsid w:val="00C1676B"/>
    <w:rsid w:val="00C275ED"/>
    <w:rsid w:val="00C31770"/>
    <w:rsid w:val="00C32761"/>
    <w:rsid w:val="00C36018"/>
    <w:rsid w:val="00C42F26"/>
    <w:rsid w:val="00C434C1"/>
    <w:rsid w:val="00C51E2E"/>
    <w:rsid w:val="00C619E5"/>
    <w:rsid w:val="00C619F5"/>
    <w:rsid w:val="00C626F5"/>
    <w:rsid w:val="00C65624"/>
    <w:rsid w:val="00C6719A"/>
    <w:rsid w:val="00C72DFF"/>
    <w:rsid w:val="00C766C4"/>
    <w:rsid w:val="00C803F0"/>
    <w:rsid w:val="00C9150B"/>
    <w:rsid w:val="00CA09D3"/>
    <w:rsid w:val="00CA719D"/>
    <w:rsid w:val="00CA7B0D"/>
    <w:rsid w:val="00CB15E3"/>
    <w:rsid w:val="00CC24ED"/>
    <w:rsid w:val="00CC381E"/>
    <w:rsid w:val="00CC7C61"/>
    <w:rsid w:val="00CD3D14"/>
    <w:rsid w:val="00CD6272"/>
    <w:rsid w:val="00CE4621"/>
    <w:rsid w:val="00CF7C40"/>
    <w:rsid w:val="00D01B5C"/>
    <w:rsid w:val="00D053B0"/>
    <w:rsid w:val="00D067AA"/>
    <w:rsid w:val="00D12FA5"/>
    <w:rsid w:val="00D13672"/>
    <w:rsid w:val="00D30EF7"/>
    <w:rsid w:val="00D360E0"/>
    <w:rsid w:val="00D47D3B"/>
    <w:rsid w:val="00D521EE"/>
    <w:rsid w:val="00D52E06"/>
    <w:rsid w:val="00D535B6"/>
    <w:rsid w:val="00D54522"/>
    <w:rsid w:val="00D56800"/>
    <w:rsid w:val="00D838D1"/>
    <w:rsid w:val="00D8719D"/>
    <w:rsid w:val="00D928B5"/>
    <w:rsid w:val="00D92957"/>
    <w:rsid w:val="00D93D24"/>
    <w:rsid w:val="00DA15A2"/>
    <w:rsid w:val="00DA4FA3"/>
    <w:rsid w:val="00DB37EC"/>
    <w:rsid w:val="00DC3B1C"/>
    <w:rsid w:val="00DC5EAB"/>
    <w:rsid w:val="00DD49C2"/>
    <w:rsid w:val="00DD4ED3"/>
    <w:rsid w:val="00DD7215"/>
    <w:rsid w:val="00DD7C74"/>
    <w:rsid w:val="00DE2C44"/>
    <w:rsid w:val="00DE3FAC"/>
    <w:rsid w:val="00DE6769"/>
    <w:rsid w:val="00DF11F9"/>
    <w:rsid w:val="00E10807"/>
    <w:rsid w:val="00E36923"/>
    <w:rsid w:val="00E42C26"/>
    <w:rsid w:val="00E47324"/>
    <w:rsid w:val="00E5774E"/>
    <w:rsid w:val="00E773A8"/>
    <w:rsid w:val="00EA31F3"/>
    <w:rsid w:val="00EB2700"/>
    <w:rsid w:val="00EC6017"/>
    <w:rsid w:val="00EC7FB2"/>
    <w:rsid w:val="00ED4543"/>
    <w:rsid w:val="00ED5CD8"/>
    <w:rsid w:val="00EE182A"/>
    <w:rsid w:val="00EF6D65"/>
    <w:rsid w:val="00EF767F"/>
    <w:rsid w:val="00F04872"/>
    <w:rsid w:val="00F04914"/>
    <w:rsid w:val="00F119AB"/>
    <w:rsid w:val="00F12203"/>
    <w:rsid w:val="00F25E06"/>
    <w:rsid w:val="00F41C07"/>
    <w:rsid w:val="00F54B65"/>
    <w:rsid w:val="00F578E0"/>
    <w:rsid w:val="00F77365"/>
    <w:rsid w:val="00F828E6"/>
    <w:rsid w:val="00F83C3E"/>
    <w:rsid w:val="00F95746"/>
    <w:rsid w:val="00F9664A"/>
    <w:rsid w:val="00FC2BFC"/>
    <w:rsid w:val="00FC3690"/>
    <w:rsid w:val="00FC6C0B"/>
    <w:rsid w:val="00FC75DF"/>
    <w:rsid w:val="00FD0938"/>
    <w:rsid w:val="00FD11A5"/>
    <w:rsid w:val="00FD3356"/>
    <w:rsid w:val="00FE0409"/>
    <w:rsid w:val="00FE6A5E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0DE68E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FEB5AF2F.dotm</Template>
  <TotalTime>0</TotalTime>
  <Pages>1</Pages>
  <Words>357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creator>West Australian Test Papers</dc:creator>
  <cp:lastModifiedBy>MATHER Hilary</cp:lastModifiedBy>
  <cp:revision>2</cp:revision>
  <dcterms:created xsi:type="dcterms:W3CDTF">2017-09-08T00:43:00Z</dcterms:created>
  <dcterms:modified xsi:type="dcterms:W3CDTF">2017-09-08T00:43:00Z</dcterms:modified>
</cp:coreProperties>
</file>