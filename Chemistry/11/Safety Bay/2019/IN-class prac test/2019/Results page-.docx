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FC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t>SUBSTANCE A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  <w:u w:val="single"/>
        </w:rPr>
        <w:t>YOUR NAME</w:t>
      </w:r>
      <w:proofErr w:type="gramStart"/>
      <w:r>
        <w:rPr>
          <w:b/>
          <w:sz w:val="36"/>
          <w:u w:val="single"/>
        </w:rPr>
        <w:t>:                                  .</w:t>
      </w:r>
      <w:proofErr w:type="gramEnd"/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980C89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980C89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980C89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980C89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980C89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980C8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980C89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980C89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980C89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980C89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980C89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7pt;margin-top:2.85pt;width:163.15pt;height:57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>Conclusion:   Substance A is ________________________</w:t>
      </w: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>
        <w:br w:type="column"/>
      </w: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B</w:t>
      </w:r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4.7pt;margin-top:2.85pt;width:163.15pt;height:57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B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C</w:t>
      </w:r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4.7pt;margin-top:2.85pt;width:163.15pt;height:57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C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D</w:t>
      </w:r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4.7pt;margin-top:2.85pt;width:163.15pt;height:57.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D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E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  <w:u w:val="single"/>
        </w:rPr>
        <w:t>YOUR NAME</w:t>
      </w:r>
      <w:proofErr w:type="gramStart"/>
      <w:r>
        <w:rPr>
          <w:b/>
          <w:sz w:val="36"/>
          <w:u w:val="single"/>
        </w:rPr>
        <w:t>:                                  .</w:t>
      </w:r>
      <w:proofErr w:type="gramEnd"/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74.7pt;margin-top:2.85pt;width:163.15pt;height:57.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E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F</w:t>
      </w:r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74.7pt;margin-top:2.85pt;width:163.15pt;height:57.1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F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G</w:t>
      </w:r>
      <w:bookmarkStart w:id="0" w:name="_GoBack"/>
      <w:bookmarkEnd w:id="0"/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74.7pt;margin-top:2.85pt;width:163.15pt;height:57.1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G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p w:rsidR="00980C89" w:rsidRPr="00980C89" w:rsidRDefault="00980C89" w:rsidP="00980C89">
      <w:pPr>
        <w:spacing w:after="0" w:line="240" w:lineRule="auto"/>
        <w:rPr>
          <w:b/>
          <w:sz w:val="36"/>
          <w:u w:val="single"/>
        </w:rPr>
      </w:pPr>
      <w:r w:rsidRPr="00980C89">
        <w:rPr>
          <w:b/>
          <w:sz w:val="36"/>
          <w:u w:val="single"/>
        </w:rPr>
        <w:lastRenderedPageBreak/>
        <w:t xml:space="preserve">SUBSTANCE </w:t>
      </w:r>
      <w:r>
        <w:rPr>
          <w:b/>
          <w:sz w:val="36"/>
          <w:u w:val="single"/>
        </w:rPr>
        <w:t>H</w:t>
      </w:r>
    </w:p>
    <w:p w:rsidR="00980C89" w:rsidRDefault="00980C89" w:rsidP="00980C8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46" w:tblpY="-1641"/>
        <w:tblW w:w="0" w:type="auto"/>
        <w:tblLook w:val="04A0" w:firstRow="1" w:lastRow="0" w:firstColumn="1" w:lastColumn="0" w:noHBand="0" w:noVBand="1"/>
      </w:tblPr>
      <w:tblGrid>
        <w:gridCol w:w="2534"/>
        <w:gridCol w:w="2534"/>
      </w:tblGrid>
      <w:tr w:rsidR="00980C89" w:rsidRPr="004A2D8C" w:rsidTr="00311065">
        <w:trPr>
          <w:trHeight w:val="468"/>
        </w:trPr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980C89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534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b/>
              </w:rPr>
            </w:pPr>
            <w:r w:rsidRPr="00980C89">
              <w:rPr>
                <w:rFonts w:ascii="Arial" w:hAnsi="Arial" w:cs="Arial"/>
                <w:b/>
              </w:rPr>
              <w:t>Possible anions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980C89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40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0C89" w:rsidRPr="004A2D8C" w:rsidTr="00311065">
        <w:trPr>
          <w:trHeight w:val="468"/>
        </w:trPr>
        <w:tc>
          <w:tcPr>
            <w:tcW w:w="2534" w:type="dxa"/>
            <w:tcBorders>
              <w:right w:val="single" w:sz="4" w:space="0" w:color="auto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  <w:r w:rsidRPr="00980C89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0C89" w:rsidRPr="00980C89" w:rsidRDefault="00980C89" w:rsidP="0031106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Flame test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85"/>
      </w:tblGrid>
      <w:tr w:rsidR="00980C89" w:rsidTr="00311065">
        <w:trPr>
          <w:trHeight w:val="247"/>
        </w:trPr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 xml:space="preserve">Reaction with </w:t>
            </w:r>
            <w:proofErr w:type="spellStart"/>
            <w:r>
              <w:rPr>
                <w:b/>
              </w:rPr>
              <w:t>HCl</w:t>
            </w:r>
            <w:proofErr w:type="spellEnd"/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1289"/>
        </w:trPr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2185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090"/>
        <w:gridCol w:w="3255"/>
        <w:gridCol w:w="5432"/>
      </w:tblGrid>
      <w:tr w:rsidR="00980C89" w:rsidTr="00311065">
        <w:trPr>
          <w:trHeight w:val="145"/>
        </w:trPr>
        <w:tc>
          <w:tcPr>
            <w:tcW w:w="10777" w:type="dxa"/>
            <w:gridSpan w:val="3"/>
            <w:shd w:val="clear" w:color="auto" w:fill="D9D9D9" w:themeFill="background1" w:themeFillShade="D9"/>
            <w:vAlign w:val="center"/>
          </w:tcPr>
          <w:p w:rsidR="00980C89" w:rsidRP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Precipitation reactions</w:t>
            </w:r>
          </w:p>
        </w:tc>
      </w:tr>
      <w:tr w:rsidR="00980C89" w:rsidTr="00311065">
        <w:trPr>
          <w:trHeight w:val="145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Solution added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  <w:tc>
          <w:tcPr>
            <w:tcW w:w="5431" w:type="dxa"/>
            <w:shd w:val="clear" w:color="auto" w:fill="D9D9D9" w:themeFill="background1" w:themeFillShade="D9"/>
            <w:vAlign w:val="center"/>
          </w:tcPr>
          <w:p w:rsidR="00980C89" w:rsidRDefault="00980C89" w:rsidP="00311065">
            <w:pPr>
              <w:jc w:val="center"/>
              <w:rPr>
                <w:b/>
              </w:rPr>
            </w:pPr>
            <w:r>
              <w:rPr>
                <w:b/>
              </w:rPr>
              <w:t>Inferences</w:t>
            </w: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  <w:tr w:rsidR="00980C89" w:rsidTr="00311065">
        <w:trPr>
          <w:trHeight w:val="638"/>
        </w:trPr>
        <w:tc>
          <w:tcPr>
            <w:tcW w:w="2090" w:type="dxa"/>
            <w:vAlign w:val="center"/>
          </w:tcPr>
          <w:p w:rsidR="00980C89" w:rsidRDefault="00980C89" w:rsidP="00311065">
            <w:pPr>
              <w:jc w:val="center"/>
            </w:pPr>
          </w:p>
        </w:tc>
        <w:tc>
          <w:tcPr>
            <w:tcW w:w="3255" w:type="dxa"/>
          </w:tcPr>
          <w:p w:rsidR="00980C89" w:rsidRDefault="00980C89" w:rsidP="00311065">
            <w:pPr>
              <w:jc w:val="center"/>
            </w:pPr>
          </w:p>
        </w:tc>
        <w:tc>
          <w:tcPr>
            <w:tcW w:w="5431" w:type="dxa"/>
            <w:vAlign w:val="center"/>
          </w:tcPr>
          <w:p w:rsidR="00980C89" w:rsidRDefault="00980C89" w:rsidP="00311065">
            <w:pPr>
              <w:jc w:val="center"/>
            </w:pPr>
          </w:p>
        </w:tc>
      </w:tr>
    </w:tbl>
    <w:p w:rsidR="00980C89" w:rsidRPr="00980C89" w:rsidRDefault="00980C89" w:rsidP="00980C89">
      <w:pPr>
        <w:spacing w:after="0" w:line="240" w:lineRule="auto"/>
      </w:pPr>
    </w:p>
    <w:p w:rsidR="00980C89" w:rsidRDefault="00980C89" w:rsidP="00980C8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36195</wp:posOffset>
                </wp:positionV>
                <wp:extent cx="2072005" cy="725170"/>
                <wp:effectExtent l="6350" t="7620" r="762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C89" w:rsidRPr="00980C89" w:rsidRDefault="00980C89" w:rsidP="00980C89">
                            <w:pPr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Correct conclusion: ___ / 2</w:t>
                            </w: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</w:p>
                          <w:p w:rsidR="00980C89" w:rsidRDefault="00980C89" w:rsidP="00980C89">
                            <w:pPr>
                              <w:spacing w:after="0"/>
                            </w:pPr>
                            <w:r>
                              <w:t>Logic and working: ___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74.7pt;margin-top:2.85pt;width:163.15pt;height:57.1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">
                <v:textbox style="mso-fit-shape-to-text:t">
                  <w:txbxContent>
                    <w:p w:rsidR="00980C89" w:rsidRPr="00980C89" w:rsidRDefault="00980C89" w:rsidP="00980C89">
                      <w:pPr>
                        <w:spacing w:after="0"/>
                        <w:rPr>
                          <w:sz w:val="4"/>
                        </w:rPr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Correct conclusion: ___ / 2</w:t>
                      </w:r>
                    </w:p>
                    <w:p w:rsidR="00980C89" w:rsidRDefault="00980C89" w:rsidP="00980C89">
                      <w:pPr>
                        <w:spacing w:after="0"/>
                      </w:pPr>
                    </w:p>
                    <w:p w:rsidR="00980C89" w:rsidRDefault="00980C89" w:rsidP="00980C89">
                      <w:pPr>
                        <w:spacing w:after="0"/>
                      </w:pPr>
                      <w:r>
                        <w:t>Logic and working: ___ / 2</w:t>
                      </w:r>
                    </w:p>
                  </w:txbxContent>
                </v:textbox>
              </v:shape>
            </w:pict>
          </mc:Fallback>
        </mc:AlternateContent>
      </w:r>
    </w:p>
    <w:p w:rsidR="00980C89" w:rsidRPr="00980C89" w:rsidRDefault="00980C89" w:rsidP="00980C89">
      <w:pPr>
        <w:spacing w:after="0" w:line="240" w:lineRule="auto"/>
        <w:rPr>
          <w:b/>
          <w:sz w:val="28"/>
        </w:rPr>
      </w:pPr>
      <w:r w:rsidRPr="00980C89">
        <w:rPr>
          <w:b/>
          <w:sz w:val="28"/>
        </w:rPr>
        <w:t xml:space="preserve">Conclusion:   Substance </w:t>
      </w:r>
      <w:r>
        <w:rPr>
          <w:b/>
          <w:sz w:val="28"/>
        </w:rPr>
        <w:t>H</w:t>
      </w:r>
      <w:r w:rsidRPr="00980C89">
        <w:rPr>
          <w:b/>
          <w:sz w:val="28"/>
        </w:rPr>
        <w:t xml:space="preserve"> is ________________________</w:t>
      </w:r>
    </w:p>
    <w:p w:rsidR="00980C89" w:rsidRPr="00980C89" w:rsidRDefault="00980C89" w:rsidP="00980C89">
      <w:pPr>
        <w:spacing w:after="0" w:line="240" w:lineRule="auto"/>
      </w:pPr>
    </w:p>
    <w:sectPr w:rsidR="00980C89" w:rsidRPr="00980C89" w:rsidSect="00980C89">
      <w:pgSz w:w="12240" w:h="15840"/>
      <w:pgMar w:top="851" w:right="144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89"/>
    <w:rsid w:val="00020CC8"/>
    <w:rsid w:val="00980C89"/>
    <w:rsid w:val="00C5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DCFA3BDE</Template>
  <TotalTime>1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</cp:lastModifiedBy>
  <cp:revision>2</cp:revision>
  <cp:lastPrinted>2015-08-28T06:16:00Z</cp:lastPrinted>
  <dcterms:created xsi:type="dcterms:W3CDTF">2015-08-28T06:57:00Z</dcterms:created>
  <dcterms:modified xsi:type="dcterms:W3CDTF">2015-08-28T06:57:00Z</dcterms:modified>
</cp:coreProperties>
</file>