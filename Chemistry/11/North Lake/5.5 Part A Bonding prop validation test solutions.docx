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70" w:rsidRDefault="007D516D">
      <w:pPr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 xml:space="preserve">5 </w:t>
      </w:r>
      <w:r w:rsidR="00677006">
        <w:rPr>
          <w:b/>
        </w:rPr>
        <w:t>:</w:t>
      </w:r>
      <w:proofErr w:type="gramEnd"/>
      <w:r w:rsidR="00677006">
        <w:rPr>
          <w:b/>
        </w:rPr>
        <w:t xml:space="preserve"> </w:t>
      </w:r>
      <w:r>
        <w:rPr>
          <w:b/>
        </w:rPr>
        <w:t>Part A :</w:t>
      </w:r>
      <w:r w:rsidR="00677006" w:rsidRPr="00677006">
        <w:rPr>
          <w:b/>
        </w:rPr>
        <w:t>Chemistry Year 11: Bonding Investigation Validation Test</w:t>
      </w:r>
      <w:r w:rsidR="007F246B">
        <w:rPr>
          <w:b/>
        </w:rPr>
        <w:t xml:space="preserve"> (Total </w:t>
      </w:r>
      <w:r w:rsidR="00B222D8">
        <w:rPr>
          <w:b/>
        </w:rPr>
        <w:t>22</w:t>
      </w:r>
      <w:r w:rsidR="007F246B">
        <w:rPr>
          <w:b/>
        </w:rPr>
        <w:t xml:space="preserve"> marks)</w:t>
      </w:r>
    </w:p>
    <w:p w:rsidR="007F246B" w:rsidRDefault="007F246B">
      <w:pPr>
        <w:rPr>
          <w:b/>
        </w:rPr>
      </w:pPr>
      <w:r>
        <w:rPr>
          <w:b/>
        </w:rPr>
        <w:t>Name ______________________________________________</w:t>
      </w:r>
    </w:p>
    <w:p w:rsidR="00677006" w:rsidRDefault="00677006" w:rsidP="00677006">
      <w:pPr>
        <w:pStyle w:val="ListParagraph"/>
      </w:pPr>
    </w:p>
    <w:p w:rsidR="0055204D" w:rsidRDefault="00BB1DD5" w:rsidP="009811B1">
      <w:pPr>
        <w:pStyle w:val="ListParagraph"/>
        <w:numPr>
          <w:ilvl w:val="0"/>
          <w:numId w:val="1"/>
        </w:numPr>
        <w:ind w:left="426" w:hanging="426"/>
      </w:pPr>
      <w:r>
        <w:t xml:space="preserve">a) </w:t>
      </w:r>
      <w:r w:rsidR="009811B1">
        <w:t xml:space="preserve">Consider the following </w:t>
      </w:r>
      <w:r w:rsidR="00677006" w:rsidRPr="009811B1">
        <w:rPr>
          <w:b/>
        </w:rPr>
        <w:t xml:space="preserve"> </w:t>
      </w:r>
      <w:r w:rsidR="0055204D" w:rsidRPr="0055204D">
        <w:t>substances in</w:t>
      </w:r>
      <w:r w:rsidR="0055204D">
        <w:rPr>
          <w:b/>
        </w:rPr>
        <w:t xml:space="preserve"> </w:t>
      </w:r>
      <w:r w:rsidR="00677006" w:rsidRPr="009811B1">
        <w:t>solution</w:t>
      </w:r>
      <w:r w:rsidR="0055204D">
        <w:t>:</w:t>
      </w:r>
    </w:p>
    <w:p w:rsidR="0055204D" w:rsidRDefault="0055204D" w:rsidP="0055204D">
      <w:pPr>
        <w:pStyle w:val="ListParagraph"/>
        <w:ind w:left="426"/>
      </w:pPr>
    </w:p>
    <w:p w:rsidR="0055204D" w:rsidRDefault="00BB1DD5" w:rsidP="0055204D">
      <w:pPr>
        <w:pStyle w:val="ListParagraph"/>
        <w:ind w:left="426"/>
        <w:rPr>
          <w:b/>
        </w:rPr>
      </w:pPr>
      <w:r w:rsidRPr="009811B1">
        <w:rPr>
          <w:b/>
        </w:rPr>
        <w:t xml:space="preserve"> </w:t>
      </w:r>
      <w:proofErr w:type="gramStart"/>
      <w:r w:rsidRPr="009811B1">
        <w:rPr>
          <w:b/>
        </w:rPr>
        <w:t>sucrose</w:t>
      </w:r>
      <w:proofErr w:type="gramEnd"/>
      <w:r w:rsidRPr="009811B1">
        <w:rPr>
          <w:b/>
        </w:rPr>
        <w:t xml:space="preserve">, </w:t>
      </w:r>
      <w:r w:rsidR="00677006" w:rsidRPr="009811B1">
        <w:rPr>
          <w:b/>
        </w:rPr>
        <w:t xml:space="preserve"> </w:t>
      </w:r>
      <w:proofErr w:type="spellStart"/>
      <w:r w:rsidR="00677006" w:rsidRPr="009811B1">
        <w:rPr>
          <w:b/>
        </w:rPr>
        <w:t>NaCl</w:t>
      </w:r>
      <w:proofErr w:type="spellEnd"/>
      <w:r w:rsidR="00677006" w:rsidRPr="009811B1">
        <w:rPr>
          <w:b/>
        </w:rPr>
        <w:t xml:space="preserve">, </w:t>
      </w:r>
      <w:proofErr w:type="spellStart"/>
      <w:r w:rsidR="00677006" w:rsidRPr="009811B1">
        <w:rPr>
          <w:b/>
        </w:rPr>
        <w:t>HCl</w:t>
      </w:r>
      <w:proofErr w:type="spellEnd"/>
      <w:r w:rsidR="00677006" w:rsidRPr="009811B1">
        <w:rPr>
          <w:b/>
        </w:rPr>
        <w:t xml:space="preserve"> and </w:t>
      </w:r>
      <w:proofErr w:type="spellStart"/>
      <w:r w:rsidR="00677006" w:rsidRPr="009811B1">
        <w:rPr>
          <w:b/>
        </w:rPr>
        <w:t>NaOH</w:t>
      </w:r>
      <w:proofErr w:type="spellEnd"/>
      <w:r w:rsidR="009811B1" w:rsidRPr="009811B1">
        <w:rPr>
          <w:b/>
        </w:rPr>
        <w:t>.</w:t>
      </w:r>
    </w:p>
    <w:p w:rsidR="0055204D" w:rsidRDefault="0055204D" w:rsidP="0055204D">
      <w:pPr>
        <w:pStyle w:val="ListParagraph"/>
        <w:ind w:left="426"/>
        <w:rPr>
          <w:b/>
        </w:rPr>
      </w:pPr>
    </w:p>
    <w:p w:rsidR="00BB1DD5" w:rsidRDefault="0055204D" w:rsidP="0055204D">
      <w:pPr>
        <w:pStyle w:val="ListParagraph"/>
        <w:ind w:left="426"/>
      </w:pPr>
      <w:r w:rsidRPr="0055204D">
        <w:t>State w</w:t>
      </w:r>
      <w:r w:rsidR="009811B1" w:rsidRPr="009811B1">
        <w:t>hich</w:t>
      </w:r>
      <w:r w:rsidR="00677006" w:rsidRPr="009811B1">
        <w:rPr>
          <w:b/>
        </w:rPr>
        <w:t xml:space="preserve"> </w:t>
      </w:r>
      <w:r w:rsidR="00677006">
        <w:t xml:space="preserve">solutions showed </w:t>
      </w:r>
      <w:r>
        <w:t xml:space="preserve">good </w:t>
      </w:r>
      <w:r w:rsidR="00677006">
        <w:t>conductivity</w:t>
      </w:r>
      <w:r>
        <w:t xml:space="preserve"> (displayed a substantial current, several mA or more)</w:t>
      </w:r>
      <w:r w:rsidR="00677006">
        <w:t xml:space="preserve">. </w:t>
      </w:r>
      <w:r>
        <w:t xml:space="preserve">      </w:t>
      </w:r>
    </w:p>
    <w:p w:rsidR="0055204D" w:rsidRDefault="0055204D" w:rsidP="0055204D">
      <w:pPr>
        <w:pStyle w:val="ListParagraph"/>
        <w:ind w:left="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0C84">
        <w:t>(3 marks)</w:t>
      </w:r>
    </w:p>
    <w:p w:rsidR="00BB1DD5" w:rsidRPr="009811B1" w:rsidRDefault="005844CC" w:rsidP="00BB1DD5">
      <w:pPr>
        <w:pStyle w:val="ListParagraph"/>
        <w:rPr>
          <w:i/>
        </w:rPr>
      </w:pPr>
      <w:proofErr w:type="spellStart"/>
      <w:r w:rsidRPr="009811B1">
        <w:rPr>
          <w:i/>
        </w:rPr>
        <w:t>NaCl</w:t>
      </w:r>
      <w:proofErr w:type="spellEnd"/>
      <w:r w:rsidRPr="009811B1">
        <w:rPr>
          <w:i/>
        </w:rPr>
        <w:t xml:space="preserve">, </w:t>
      </w:r>
      <w:proofErr w:type="spellStart"/>
      <w:r w:rsidRPr="009811B1">
        <w:rPr>
          <w:i/>
        </w:rPr>
        <w:t>HCl</w:t>
      </w:r>
      <w:proofErr w:type="spellEnd"/>
      <w:r w:rsidRPr="009811B1">
        <w:rPr>
          <w:i/>
        </w:rPr>
        <w:t xml:space="preserve">, </w:t>
      </w:r>
      <w:proofErr w:type="spellStart"/>
      <w:r w:rsidRPr="009811B1">
        <w:rPr>
          <w:i/>
        </w:rPr>
        <w:t>NaOH</w:t>
      </w:r>
      <w:proofErr w:type="spellEnd"/>
      <w:r w:rsidRPr="009811B1">
        <w:rPr>
          <w:i/>
        </w:rPr>
        <w:t xml:space="preserve"> </w:t>
      </w:r>
    </w:p>
    <w:p w:rsidR="009811B1" w:rsidRDefault="009811B1" w:rsidP="00BB1DD5">
      <w:pPr>
        <w:pStyle w:val="ListParagraph"/>
      </w:pPr>
    </w:p>
    <w:p w:rsidR="009811B1" w:rsidRPr="009811B1" w:rsidRDefault="009811B1" w:rsidP="009811B1">
      <w:pPr>
        <w:pStyle w:val="ListParagraph"/>
        <w:numPr>
          <w:ilvl w:val="0"/>
          <w:numId w:val="4"/>
        </w:numPr>
        <w:rPr>
          <w:b/>
        </w:rPr>
      </w:pPr>
      <w:r>
        <w:t>What bonding type can you deduce from this?  (</w:t>
      </w:r>
      <w:r w:rsidR="0055204D">
        <w:t>1</w:t>
      </w:r>
      <w:r>
        <w:t xml:space="preserve"> marks)</w:t>
      </w:r>
    </w:p>
    <w:p w:rsidR="009811B1" w:rsidRPr="009811B1" w:rsidRDefault="009811B1" w:rsidP="009811B1">
      <w:pPr>
        <w:pStyle w:val="ListParagraph"/>
        <w:ind w:left="1080"/>
        <w:rPr>
          <w:i/>
        </w:rPr>
      </w:pPr>
      <w:r w:rsidRPr="009811B1">
        <w:rPr>
          <w:i/>
        </w:rPr>
        <w:t>Ionic</w:t>
      </w:r>
    </w:p>
    <w:p w:rsidR="009811B1" w:rsidRDefault="009811B1" w:rsidP="009811B1">
      <w:pPr>
        <w:pStyle w:val="ListParagraph"/>
        <w:numPr>
          <w:ilvl w:val="0"/>
          <w:numId w:val="4"/>
        </w:numPr>
      </w:pPr>
      <w:r w:rsidRPr="009811B1">
        <w:t>Explain your reasoning</w:t>
      </w:r>
      <w:r>
        <w:t xml:space="preserve">    (2 marks)</w:t>
      </w:r>
    </w:p>
    <w:p w:rsidR="009811B1" w:rsidRPr="009811B1" w:rsidRDefault="0055204D" w:rsidP="009811B1">
      <w:pPr>
        <w:pStyle w:val="ListParagraph"/>
        <w:ind w:left="1080"/>
        <w:rPr>
          <w:i/>
        </w:rPr>
      </w:pPr>
      <w:r>
        <w:rPr>
          <w:i/>
        </w:rPr>
        <w:t xml:space="preserve">Electricity is the flow of charged </w:t>
      </w:r>
      <w:proofErr w:type="gramStart"/>
      <w:r>
        <w:rPr>
          <w:i/>
        </w:rPr>
        <w:t>particles,</w:t>
      </w:r>
      <w:proofErr w:type="gramEnd"/>
      <w:r>
        <w:rPr>
          <w:i/>
        </w:rPr>
        <w:t xml:space="preserve"> therefore there must be p</w:t>
      </w:r>
      <w:r w:rsidR="009811B1" w:rsidRPr="009811B1">
        <w:rPr>
          <w:i/>
        </w:rPr>
        <w:t>ositive and</w:t>
      </w:r>
      <w:r>
        <w:rPr>
          <w:i/>
        </w:rPr>
        <w:t xml:space="preserve"> negative ions in the solutions,</w:t>
      </w:r>
    </w:p>
    <w:p w:rsidR="00BB1DD5" w:rsidRDefault="00BB1DD5" w:rsidP="00BB1DD5">
      <w:pPr>
        <w:pStyle w:val="ListParagraph"/>
      </w:pPr>
    </w:p>
    <w:p w:rsidR="009811B1" w:rsidRDefault="00BB1DD5" w:rsidP="009811B1">
      <w:pPr>
        <w:pStyle w:val="ListParagraph"/>
        <w:numPr>
          <w:ilvl w:val="0"/>
          <w:numId w:val="4"/>
        </w:numPr>
      </w:pPr>
      <w:r>
        <w:t>Which solutions showed low conductivity</w:t>
      </w:r>
      <w:r w:rsidR="0055204D">
        <w:t xml:space="preserve"> (none or very small current)</w:t>
      </w:r>
      <w:r>
        <w:t xml:space="preserve">. </w:t>
      </w:r>
      <w:r w:rsidR="00B222D8">
        <w:t xml:space="preserve"> (  1 </w:t>
      </w:r>
      <w:r w:rsidR="00BE0D94">
        <w:t xml:space="preserve"> </w:t>
      </w:r>
      <w:r w:rsidR="009811B1">
        <w:t>mark</w:t>
      </w:r>
      <w:r w:rsidR="00BE0D94">
        <w:t>s</w:t>
      </w:r>
      <w:r w:rsidR="009811B1">
        <w:t>)</w:t>
      </w:r>
    </w:p>
    <w:p w:rsidR="009811B1" w:rsidRDefault="009811B1" w:rsidP="009811B1">
      <w:pPr>
        <w:pStyle w:val="ListParagraph"/>
        <w:ind w:left="1080"/>
        <w:rPr>
          <w:i/>
        </w:rPr>
      </w:pPr>
      <w:r w:rsidRPr="009811B1">
        <w:rPr>
          <w:i/>
        </w:rPr>
        <w:t>Sucrose</w:t>
      </w:r>
    </w:p>
    <w:p w:rsidR="009811B1" w:rsidRDefault="009811B1" w:rsidP="009811B1">
      <w:pPr>
        <w:pStyle w:val="ListParagraph"/>
        <w:ind w:left="1080"/>
        <w:rPr>
          <w:i/>
        </w:rPr>
      </w:pPr>
    </w:p>
    <w:p w:rsidR="00BB1DD5" w:rsidRDefault="00BB1DD5" w:rsidP="009811B1">
      <w:pPr>
        <w:pStyle w:val="ListParagraph"/>
        <w:numPr>
          <w:ilvl w:val="0"/>
          <w:numId w:val="4"/>
        </w:numPr>
      </w:pPr>
      <w:r>
        <w:t>What bonding type can you deduce from this?</w:t>
      </w:r>
      <w:r w:rsidR="009811B1">
        <w:t xml:space="preserve"> (</w:t>
      </w:r>
      <w:r w:rsidR="00530F7A">
        <w:t>1</w:t>
      </w:r>
      <w:r w:rsidR="009811B1">
        <w:t xml:space="preserve"> marks)</w:t>
      </w:r>
    </w:p>
    <w:p w:rsidR="009811B1" w:rsidRDefault="009811B1" w:rsidP="009811B1">
      <w:pPr>
        <w:pStyle w:val="ListParagraph"/>
        <w:ind w:left="1080"/>
        <w:rPr>
          <w:i/>
        </w:rPr>
      </w:pPr>
      <w:proofErr w:type="gramStart"/>
      <w:r w:rsidRPr="009811B1">
        <w:rPr>
          <w:i/>
        </w:rPr>
        <w:t>covalent</w:t>
      </w:r>
      <w:proofErr w:type="gramEnd"/>
      <w:r w:rsidRPr="009811B1">
        <w:rPr>
          <w:i/>
        </w:rPr>
        <w:t xml:space="preserve"> molecular</w:t>
      </w:r>
    </w:p>
    <w:p w:rsidR="009811B1" w:rsidRDefault="009811B1" w:rsidP="009811B1"/>
    <w:p w:rsidR="0055204D" w:rsidRPr="0055204D" w:rsidRDefault="005844CC" w:rsidP="009811B1">
      <w:pPr>
        <w:pStyle w:val="ListParagraph"/>
        <w:numPr>
          <w:ilvl w:val="0"/>
          <w:numId w:val="1"/>
        </w:numPr>
        <w:rPr>
          <w:b/>
        </w:rPr>
      </w:pPr>
      <w:r>
        <w:t xml:space="preserve">a) </w:t>
      </w:r>
      <w:r w:rsidR="0055204D">
        <w:t xml:space="preserve">Consider the </w:t>
      </w:r>
      <w:r w:rsidRPr="005844CC">
        <w:t>pure substance</w:t>
      </w:r>
      <w:r w:rsidR="000A4E45">
        <w:t>(</w:t>
      </w:r>
      <w:r w:rsidRPr="005844CC">
        <w:t xml:space="preserve">s </w:t>
      </w:r>
      <w:r w:rsidR="000A4E45">
        <w:t>)</w:t>
      </w:r>
      <w:r w:rsidRPr="005844CC">
        <w:t xml:space="preserve">(not </w:t>
      </w:r>
      <w:r w:rsidR="0055204D">
        <w:t xml:space="preserve">the substances in </w:t>
      </w:r>
      <w:r w:rsidRPr="005844CC">
        <w:t>solutions)</w:t>
      </w:r>
      <w:r>
        <w:t xml:space="preserve"> </w:t>
      </w:r>
    </w:p>
    <w:p w:rsidR="005844CC" w:rsidRPr="009811B1" w:rsidRDefault="0055204D" w:rsidP="0055204D">
      <w:pPr>
        <w:pStyle w:val="ListParagraph"/>
        <w:numPr>
          <w:ilvl w:val="0"/>
          <w:numId w:val="5"/>
        </w:numPr>
        <w:rPr>
          <w:b/>
        </w:rPr>
      </w:pPr>
      <w:r>
        <w:t xml:space="preserve">State </w:t>
      </w:r>
      <w:r w:rsidR="00BB042B">
        <w:t>three</w:t>
      </w:r>
      <w:r>
        <w:t xml:space="preserve"> pure substances </w:t>
      </w:r>
      <w:r w:rsidR="00BB042B">
        <w:t xml:space="preserve">that </w:t>
      </w:r>
      <w:r w:rsidR="005844CC">
        <w:t>showed no conductivity. ( 3 marks)</w:t>
      </w:r>
    </w:p>
    <w:p w:rsidR="000A4E45" w:rsidRPr="005844CC" w:rsidRDefault="000A4E45" w:rsidP="000A4E45">
      <w:pPr>
        <w:pStyle w:val="ListParagraph"/>
        <w:rPr>
          <w:b/>
        </w:rPr>
      </w:pPr>
    </w:p>
    <w:p w:rsidR="005844CC" w:rsidRPr="00BB042B" w:rsidRDefault="005844CC" w:rsidP="005844CC">
      <w:pPr>
        <w:pStyle w:val="ListParagraph"/>
        <w:rPr>
          <w:i/>
        </w:rPr>
      </w:pPr>
      <w:proofErr w:type="spellStart"/>
      <w:r w:rsidRPr="00BB042B">
        <w:rPr>
          <w:i/>
        </w:rPr>
        <w:t>Napthalene</w:t>
      </w:r>
      <w:proofErr w:type="spellEnd"/>
      <w:r w:rsidRPr="00BB042B">
        <w:rPr>
          <w:i/>
        </w:rPr>
        <w:t xml:space="preserve">, solid </w:t>
      </w:r>
      <w:proofErr w:type="spellStart"/>
      <w:r w:rsidRPr="00BB042B">
        <w:rPr>
          <w:i/>
        </w:rPr>
        <w:t>NaOH</w:t>
      </w:r>
      <w:proofErr w:type="spellEnd"/>
      <w:r w:rsidRPr="00BB042B">
        <w:rPr>
          <w:i/>
        </w:rPr>
        <w:t xml:space="preserve">, </w:t>
      </w:r>
      <w:r w:rsidR="00C30228" w:rsidRPr="00C30228">
        <w:rPr>
          <w:i/>
        </w:rPr>
        <w:t>AgNO</w:t>
      </w:r>
      <w:r w:rsidR="00C30228">
        <w:rPr>
          <w:i/>
          <w:vertAlign w:val="subscript"/>
        </w:rPr>
        <w:t>3 ,</w:t>
      </w:r>
      <w:bookmarkStart w:id="0" w:name="_GoBack"/>
      <w:bookmarkEnd w:id="0"/>
      <w:r w:rsidR="00C30228">
        <w:rPr>
          <w:i/>
        </w:rPr>
        <w:t xml:space="preserve"> </w:t>
      </w:r>
      <w:r w:rsidRPr="00C30228">
        <w:rPr>
          <w:i/>
        </w:rPr>
        <w:t>candle</w:t>
      </w:r>
      <w:r w:rsidRPr="00BB042B">
        <w:rPr>
          <w:i/>
        </w:rPr>
        <w:t xml:space="preserve"> wax, sulphur</w:t>
      </w:r>
      <w:r w:rsidR="00DF61CE" w:rsidRPr="00BB042B">
        <w:rPr>
          <w:i/>
        </w:rPr>
        <w:t xml:space="preserve"> </w:t>
      </w:r>
    </w:p>
    <w:p w:rsidR="0055204D" w:rsidRDefault="0055204D" w:rsidP="005844CC">
      <w:pPr>
        <w:pStyle w:val="ListParagraph"/>
      </w:pPr>
    </w:p>
    <w:p w:rsidR="0055204D" w:rsidRDefault="0055204D" w:rsidP="0055204D">
      <w:pPr>
        <w:pStyle w:val="ListParagraph"/>
        <w:numPr>
          <w:ilvl w:val="0"/>
          <w:numId w:val="5"/>
        </w:numPr>
      </w:pPr>
      <w:r>
        <w:t xml:space="preserve">What can you say about its bonding?    </w:t>
      </w:r>
      <w:r w:rsidR="00BB042B">
        <w:t>(2 marks)</w:t>
      </w:r>
    </w:p>
    <w:p w:rsidR="005844CC" w:rsidRDefault="005844CC" w:rsidP="005844CC">
      <w:pPr>
        <w:pStyle w:val="ListParagraph"/>
      </w:pPr>
    </w:p>
    <w:p w:rsidR="005844CC" w:rsidRDefault="005844CC" w:rsidP="005844CC">
      <w:pPr>
        <w:pStyle w:val="ListParagraph"/>
        <w:rPr>
          <w:i/>
        </w:rPr>
      </w:pPr>
      <w:r w:rsidRPr="00BB042B">
        <w:rPr>
          <w:i/>
        </w:rPr>
        <w:t>Not metallic</w:t>
      </w:r>
      <w:r w:rsidR="00DF61CE" w:rsidRPr="00BB042B">
        <w:rPr>
          <w:i/>
        </w:rPr>
        <w:t xml:space="preserve"> </w:t>
      </w:r>
      <w:r w:rsidR="00BB042B" w:rsidRPr="00BB042B">
        <w:rPr>
          <w:i/>
        </w:rPr>
        <w:t xml:space="preserve">   </w:t>
      </w:r>
      <w:proofErr w:type="gramStart"/>
      <w:r w:rsidR="00BB042B" w:rsidRPr="00BB042B">
        <w:rPr>
          <w:i/>
        </w:rPr>
        <w:t>( 2</w:t>
      </w:r>
      <w:proofErr w:type="gramEnd"/>
      <w:r w:rsidR="00BB042B">
        <w:rPr>
          <w:i/>
        </w:rPr>
        <w:t xml:space="preserve"> </w:t>
      </w:r>
      <w:r w:rsidR="00BB042B" w:rsidRPr="00BB042B">
        <w:rPr>
          <w:i/>
        </w:rPr>
        <w:t>marks)</w:t>
      </w:r>
      <w:r w:rsidR="00BB042B">
        <w:t xml:space="preserve">    </w:t>
      </w:r>
      <w:r w:rsidR="00BB042B" w:rsidRPr="00BB042B">
        <w:rPr>
          <w:i/>
        </w:rPr>
        <w:t>if Covalent molecular or similar (1 mark)</w:t>
      </w:r>
    </w:p>
    <w:p w:rsidR="00BB0808" w:rsidRPr="00BB042B" w:rsidRDefault="00BB0808" w:rsidP="005844CC">
      <w:pPr>
        <w:pStyle w:val="ListParagraph"/>
        <w:rPr>
          <w:i/>
        </w:rPr>
      </w:pPr>
      <w:r>
        <w:rPr>
          <w:i/>
        </w:rPr>
        <w:t>2 marks given if explained fully</w:t>
      </w:r>
    </w:p>
    <w:p w:rsidR="005844CC" w:rsidRDefault="005844CC" w:rsidP="005844CC">
      <w:pPr>
        <w:pStyle w:val="ListParagraph"/>
      </w:pPr>
    </w:p>
    <w:p w:rsidR="005844CC" w:rsidRDefault="005844CC" w:rsidP="005844CC">
      <w:pPr>
        <w:pStyle w:val="ListParagraph"/>
      </w:pPr>
    </w:p>
    <w:p w:rsidR="00BB042B" w:rsidRDefault="005844CC" w:rsidP="005844CC">
      <w:pPr>
        <w:pStyle w:val="ListParagraph"/>
      </w:pPr>
      <w:r>
        <w:t xml:space="preserve">b) </w:t>
      </w:r>
      <w:r w:rsidR="0055204D">
        <w:t xml:space="preserve">One of the </w:t>
      </w:r>
      <w:r w:rsidR="009811B1">
        <w:t>substance</w:t>
      </w:r>
      <w:r w:rsidR="0055204D">
        <w:t xml:space="preserve">s </w:t>
      </w:r>
      <w:r>
        <w:t>d</w:t>
      </w:r>
      <w:r w:rsidR="0055204D">
        <w:t>id</w:t>
      </w:r>
      <w:r>
        <w:t xml:space="preserve"> not conduct</w:t>
      </w:r>
      <w:r w:rsidR="00BB042B">
        <w:t xml:space="preserve"> electricity </w:t>
      </w:r>
      <w:r>
        <w:t>in the solid state but</w:t>
      </w:r>
      <w:r w:rsidR="00BB042B">
        <w:t xml:space="preserve"> did conduct electricity when it melted. State this substance.                               </w:t>
      </w:r>
    </w:p>
    <w:p w:rsidR="00BB042B" w:rsidRDefault="00BB042B" w:rsidP="005844CC">
      <w:pPr>
        <w:pStyle w:val="ListParagraph"/>
      </w:pPr>
    </w:p>
    <w:p w:rsidR="00BB042B" w:rsidRDefault="00BB042B" w:rsidP="005844CC">
      <w:pPr>
        <w:pStyle w:val="ListParagraph"/>
      </w:pPr>
      <w:proofErr w:type="spellStart"/>
      <w:r w:rsidRPr="00BB042B">
        <w:rPr>
          <w:i/>
        </w:rPr>
        <w:t>NaOH</w:t>
      </w:r>
      <w:proofErr w:type="spellEnd"/>
      <w:r w:rsidR="00BB0808">
        <w:rPr>
          <w:i/>
        </w:rPr>
        <w:t xml:space="preserve"> or AgNO</w:t>
      </w:r>
      <w:r w:rsidR="00BB0808">
        <w:rPr>
          <w:i/>
          <w:vertAlign w:val="subscript"/>
        </w:rPr>
        <w:t>3</w:t>
      </w:r>
      <w:r w:rsidRPr="00BB042B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( 1</w:t>
      </w:r>
      <w:proofErr w:type="gramEnd"/>
      <w:r>
        <w:t xml:space="preserve"> mark)</w:t>
      </w:r>
    </w:p>
    <w:p w:rsidR="00BB042B" w:rsidRDefault="00BB042B" w:rsidP="005844CC">
      <w:pPr>
        <w:pStyle w:val="ListParagraph"/>
      </w:pPr>
    </w:p>
    <w:p w:rsidR="00BB042B" w:rsidRDefault="00BB042B" w:rsidP="005844CC">
      <w:pPr>
        <w:pStyle w:val="ListParagraph"/>
      </w:pPr>
      <w:r>
        <w:t>State the type of bonding?                             (1 mark)</w:t>
      </w:r>
    </w:p>
    <w:p w:rsidR="00BB042B" w:rsidRDefault="00BB042B" w:rsidP="005844CC">
      <w:pPr>
        <w:pStyle w:val="ListParagraph"/>
      </w:pPr>
    </w:p>
    <w:p w:rsidR="00BB042B" w:rsidRDefault="00BB042B" w:rsidP="005844CC">
      <w:pPr>
        <w:pStyle w:val="ListParagraph"/>
        <w:rPr>
          <w:i/>
        </w:rPr>
      </w:pPr>
      <w:r>
        <w:rPr>
          <w:i/>
        </w:rPr>
        <w:t>Ionic</w:t>
      </w:r>
    </w:p>
    <w:p w:rsidR="00BB042B" w:rsidRDefault="00BB042B" w:rsidP="005844CC">
      <w:pPr>
        <w:pStyle w:val="ListParagraph"/>
        <w:rPr>
          <w:i/>
        </w:rPr>
      </w:pPr>
    </w:p>
    <w:p w:rsidR="00BB042B" w:rsidRPr="00BB042B" w:rsidRDefault="00BB042B" w:rsidP="005844CC">
      <w:pPr>
        <w:pStyle w:val="ListParagraph"/>
      </w:pPr>
      <w:r>
        <w:t xml:space="preserve">Explain why this observation occurs?                                                   </w:t>
      </w:r>
      <w:proofErr w:type="gramStart"/>
      <w:r>
        <w:t>( 4</w:t>
      </w:r>
      <w:proofErr w:type="gramEnd"/>
      <w:r>
        <w:t xml:space="preserve"> marks)</w:t>
      </w:r>
    </w:p>
    <w:p w:rsidR="00BB042B" w:rsidRDefault="00BB042B" w:rsidP="005844CC">
      <w:pPr>
        <w:pStyle w:val="ListParagraph"/>
      </w:pPr>
    </w:p>
    <w:p w:rsidR="009811B1" w:rsidRPr="00BB042B" w:rsidRDefault="009811B1" w:rsidP="005844CC">
      <w:pPr>
        <w:pStyle w:val="ListParagraph"/>
        <w:rPr>
          <w:i/>
        </w:rPr>
      </w:pPr>
      <w:r w:rsidRPr="00BB042B">
        <w:rPr>
          <w:i/>
        </w:rPr>
        <w:t xml:space="preserve">In the solid state the </w:t>
      </w:r>
      <w:r w:rsidR="00BB042B">
        <w:rPr>
          <w:i/>
        </w:rPr>
        <w:t xml:space="preserve">positive and </w:t>
      </w:r>
      <w:proofErr w:type="gramStart"/>
      <w:r w:rsidR="00BB042B">
        <w:rPr>
          <w:i/>
        </w:rPr>
        <w:t>negatively  charged</w:t>
      </w:r>
      <w:proofErr w:type="gramEnd"/>
      <w:r w:rsidR="00BB042B">
        <w:rPr>
          <w:i/>
        </w:rPr>
        <w:t xml:space="preserve"> </w:t>
      </w:r>
      <w:r w:rsidRPr="00BB042B">
        <w:rPr>
          <w:i/>
        </w:rPr>
        <w:t xml:space="preserve">ions </w:t>
      </w:r>
      <w:r w:rsidR="002D498E">
        <w:rPr>
          <w:i/>
        </w:rPr>
        <w:t>(1)</w:t>
      </w:r>
      <w:r w:rsidRPr="00BB042B">
        <w:rPr>
          <w:i/>
        </w:rPr>
        <w:t>are held together by electrostatic forces in a rigid lattice (</w:t>
      </w:r>
      <w:r w:rsidR="002D498E">
        <w:rPr>
          <w:i/>
        </w:rPr>
        <w:t>1</w:t>
      </w:r>
      <w:r w:rsidRPr="00BB042B">
        <w:rPr>
          <w:i/>
        </w:rPr>
        <w:t>)</w:t>
      </w:r>
    </w:p>
    <w:p w:rsidR="009811B1" w:rsidRPr="00BB042B" w:rsidRDefault="009811B1" w:rsidP="005844CC">
      <w:pPr>
        <w:pStyle w:val="ListParagraph"/>
        <w:rPr>
          <w:b/>
          <w:i/>
        </w:rPr>
      </w:pPr>
      <w:r w:rsidRPr="00BB042B">
        <w:rPr>
          <w:i/>
        </w:rPr>
        <w:t>In the li</w:t>
      </w:r>
      <w:r w:rsidR="002D498E">
        <w:rPr>
          <w:i/>
        </w:rPr>
        <w:t>quid state the ions are able to</w:t>
      </w:r>
      <w:r w:rsidRPr="00BB042B">
        <w:rPr>
          <w:i/>
        </w:rPr>
        <w:t xml:space="preserve"> </w:t>
      </w:r>
      <w:proofErr w:type="gramStart"/>
      <w:r w:rsidRPr="00BB042B">
        <w:rPr>
          <w:i/>
        </w:rPr>
        <w:t xml:space="preserve">dissociate </w:t>
      </w:r>
      <w:r w:rsidR="002D498E">
        <w:rPr>
          <w:i/>
        </w:rPr>
        <w:t xml:space="preserve"> (</w:t>
      </w:r>
      <w:proofErr w:type="gramEnd"/>
      <w:r w:rsidR="002D498E">
        <w:rPr>
          <w:i/>
        </w:rPr>
        <w:t xml:space="preserve">1) </w:t>
      </w:r>
      <w:r w:rsidRPr="00BB042B">
        <w:rPr>
          <w:i/>
        </w:rPr>
        <w:t xml:space="preserve">and </w:t>
      </w:r>
      <w:r w:rsidR="002D498E">
        <w:rPr>
          <w:i/>
        </w:rPr>
        <w:t xml:space="preserve">therefore become charge carriers and form an electric current </w:t>
      </w:r>
      <w:r w:rsidRPr="00BB042B">
        <w:rPr>
          <w:i/>
        </w:rPr>
        <w:t xml:space="preserve"> (</w:t>
      </w:r>
      <w:r w:rsidR="002D498E">
        <w:rPr>
          <w:i/>
        </w:rPr>
        <w:t>1</w:t>
      </w:r>
      <w:r w:rsidRPr="00BB042B">
        <w:rPr>
          <w:i/>
        </w:rPr>
        <w:t>)</w:t>
      </w:r>
    </w:p>
    <w:p w:rsidR="005844CC" w:rsidRDefault="005844CC" w:rsidP="005844CC">
      <w:pPr>
        <w:pStyle w:val="ListParagraph"/>
      </w:pPr>
    </w:p>
    <w:p w:rsidR="005844CC" w:rsidRPr="000A4E45" w:rsidRDefault="000A4E45" w:rsidP="009811B1">
      <w:pPr>
        <w:pStyle w:val="ListParagraph"/>
        <w:numPr>
          <w:ilvl w:val="0"/>
          <w:numId w:val="1"/>
        </w:numPr>
      </w:pPr>
      <w:r w:rsidRPr="000A4E45">
        <w:t xml:space="preserve">State two safety precautions that you took  in the experiment  ( </w:t>
      </w:r>
      <w:r w:rsidR="00BB042B">
        <w:t>3</w:t>
      </w:r>
      <w:r w:rsidR="005F2222">
        <w:t xml:space="preserve"> </w:t>
      </w:r>
      <w:r w:rsidRPr="000A4E45">
        <w:t>marks</w:t>
      </w:r>
      <w:r w:rsidR="005F2222">
        <w:t>, ½ mark per section</w:t>
      </w:r>
      <w:r w:rsidRPr="000A4E45">
        <w:t>)</w:t>
      </w:r>
    </w:p>
    <w:p w:rsidR="000A4E45" w:rsidRDefault="000A4E45" w:rsidP="000A4E45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2645"/>
        <w:gridCol w:w="3038"/>
      </w:tblGrid>
      <w:tr w:rsidR="000A4E45" w:rsidTr="000A4E45">
        <w:tc>
          <w:tcPr>
            <w:tcW w:w="2839" w:type="dxa"/>
          </w:tcPr>
          <w:p w:rsidR="000A4E45" w:rsidRDefault="000A4E45" w:rsidP="000A4E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Safety</w:t>
            </w:r>
          </w:p>
          <w:p w:rsidR="000A4E45" w:rsidRDefault="000A4E45" w:rsidP="000A4E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precaution</w:t>
            </w:r>
          </w:p>
        </w:tc>
        <w:tc>
          <w:tcPr>
            <w:tcW w:w="2645" w:type="dxa"/>
          </w:tcPr>
          <w:p w:rsidR="000A4E45" w:rsidRDefault="000A4E45" w:rsidP="000A4E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Why was it necessary?</w:t>
            </w:r>
          </w:p>
        </w:tc>
        <w:tc>
          <w:tcPr>
            <w:tcW w:w="3038" w:type="dxa"/>
          </w:tcPr>
          <w:p w:rsidR="000A4E45" w:rsidRDefault="000A4E45" w:rsidP="000A4E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Which </w:t>
            </w:r>
            <w:proofErr w:type="gramStart"/>
            <w:r>
              <w:rPr>
                <w:b/>
              </w:rPr>
              <w:t>substances  was</w:t>
            </w:r>
            <w:proofErr w:type="gramEnd"/>
            <w:r>
              <w:rPr>
                <w:b/>
              </w:rPr>
              <w:t xml:space="preserve"> it very important to carry out this precaution and why?</w:t>
            </w:r>
          </w:p>
        </w:tc>
      </w:tr>
      <w:tr w:rsidR="000A4E45" w:rsidTr="000A4E45">
        <w:tc>
          <w:tcPr>
            <w:tcW w:w="2839" w:type="dxa"/>
          </w:tcPr>
          <w:p w:rsidR="000A4E45" w:rsidRPr="000A4E45" w:rsidRDefault="000A4E45" w:rsidP="000A4E45">
            <w:pPr>
              <w:pStyle w:val="ListParagraph"/>
              <w:ind w:left="0"/>
            </w:pPr>
          </w:p>
          <w:p w:rsidR="000A4E45" w:rsidRPr="000A4E45" w:rsidRDefault="000A4E45" w:rsidP="000A4E45">
            <w:pPr>
              <w:pStyle w:val="ListParagraph"/>
              <w:ind w:left="0"/>
            </w:pPr>
            <w:r w:rsidRPr="000A4E45">
              <w:t>Not touching electrodes</w:t>
            </w:r>
          </w:p>
          <w:p w:rsidR="000A4E45" w:rsidRPr="000A4E45" w:rsidRDefault="000A4E45" w:rsidP="000A4E45">
            <w:pPr>
              <w:pStyle w:val="ListParagraph"/>
              <w:ind w:left="0"/>
            </w:pPr>
          </w:p>
        </w:tc>
        <w:tc>
          <w:tcPr>
            <w:tcW w:w="2645" w:type="dxa"/>
          </w:tcPr>
          <w:p w:rsidR="000A4E45" w:rsidRPr="000A4E45" w:rsidRDefault="000A4E45" w:rsidP="000A4E45">
            <w:pPr>
              <w:pStyle w:val="ListParagraph"/>
              <w:ind w:left="0"/>
            </w:pPr>
          </w:p>
          <w:p w:rsidR="000A4E45" w:rsidRPr="000A4E45" w:rsidRDefault="000A4E45" w:rsidP="000A4E45">
            <w:pPr>
              <w:pStyle w:val="ListParagraph"/>
              <w:ind w:left="0"/>
            </w:pPr>
            <w:r w:rsidRPr="000A4E45">
              <w:t>to avoid electrocution</w:t>
            </w:r>
          </w:p>
        </w:tc>
        <w:tc>
          <w:tcPr>
            <w:tcW w:w="3038" w:type="dxa"/>
          </w:tcPr>
          <w:p w:rsidR="000A4E45" w:rsidRPr="000A4E45" w:rsidRDefault="000A4E45" w:rsidP="000A4E45">
            <w:pPr>
              <w:pStyle w:val="ListParagraph"/>
              <w:ind w:left="0"/>
            </w:pPr>
          </w:p>
          <w:p w:rsidR="000A4E45" w:rsidRPr="000A4E45" w:rsidRDefault="000A4E45" w:rsidP="000A4E45">
            <w:pPr>
              <w:pStyle w:val="ListParagraph"/>
              <w:ind w:left="0"/>
            </w:pPr>
            <w:proofErr w:type="spellStart"/>
            <w:r w:rsidRPr="000A4E45">
              <w:t>NaCl</w:t>
            </w:r>
            <w:proofErr w:type="spellEnd"/>
            <w:r w:rsidRPr="000A4E45">
              <w:t xml:space="preserve">, HCL, </w:t>
            </w:r>
            <w:proofErr w:type="spellStart"/>
            <w:r w:rsidRPr="000A4E45">
              <w:t>NaOH</w:t>
            </w:r>
            <w:proofErr w:type="spellEnd"/>
          </w:p>
          <w:p w:rsidR="000A4E45" w:rsidRPr="000A4E45" w:rsidRDefault="000A4E45" w:rsidP="000A4E45">
            <w:pPr>
              <w:pStyle w:val="ListParagraph"/>
              <w:ind w:left="0"/>
            </w:pPr>
            <w:r w:rsidRPr="000A4E45">
              <w:t>As current was high near 1 A</w:t>
            </w:r>
          </w:p>
        </w:tc>
      </w:tr>
      <w:tr w:rsidR="000A4E45" w:rsidTr="000A4E45">
        <w:tc>
          <w:tcPr>
            <w:tcW w:w="2839" w:type="dxa"/>
          </w:tcPr>
          <w:p w:rsidR="000A4E45" w:rsidRPr="000A4E45" w:rsidRDefault="000A4E45" w:rsidP="000A4E45">
            <w:pPr>
              <w:pStyle w:val="ListParagraph"/>
              <w:ind w:left="0"/>
            </w:pPr>
          </w:p>
          <w:p w:rsidR="000A4E45" w:rsidRPr="000A4E45" w:rsidRDefault="000A4E45" w:rsidP="000A4E45">
            <w:pPr>
              <w:pStyle w:val="ListParagraph"/>
              <w:ind w:left="0"/>
            </w:pPr>
            <w:r w:rsidRPr="000A4E45">
              <w:t>Using fume hood</w:t>
            </w:r>
          </w:p>
        </w:tc>
        <w:tc>
          <w:tcPr>
            <w:tcW w:w="2645" w:type="dxa"/>
          </w:tcPr>
          <w:p w:rsidR="000A4E45" w:rsidRPr="000A4E45" w:rsidRDefault="000A4E45" w:rsidP="000A4E45">
            <w:pPr>
              <w:pStyle w:val="ListParagraph"/>
              <w:ind w:left="0"/>
            </w:pPr>
          </w:p>
          <w:p w:rsidR="000A4E45" w:rsidRPr="000A4E45" w:rsidRDefault="000A4E45" w:rsidP="000A4E45">
            <w:pPr>
              <w:pStyle w:val="ListParagraph"/>
              <w:ind w:left="0"/>
            </w:pPr>
            <w:r w:rsidRPr="000A4E45">
              <w:t>To avoid breathing in fumes, could catch fire</w:t>
            </w:r>
          </w:p>
        </w:tc>
        <w:tc>
          <w:tcPr>
            <w:tcW w:w="3038" w:type="dxa"/>
          </w:tcPr>
          <w:p w:rsidR="000A4E45" w:rsidRPr="000A4E45" w:rsidRDefault="000A4E45" w:rsidP="000A4E45">
            <w:pPr>
              <w:pStyle w:val="ListParagraph"/>
              <w:ind w:left="0"/>
            </w:pPr>
          </w:p>
          <w:p w:rsidR="000A4E45" w:rsidRPr="000A4E45" w:rsidRDefault="000A4E45" w:rsidP="000A4E45">
            <w:pPr>
              <w:pStyle w:val="ListParagraph"/>
              <w:ind w:left="0"/>
            </w:pPr>
            <w:r w:rsidRPr="000A4E45">
              <w:t>Ag NO</w:t>
            </w:r>
            <w:r w:rsidRPr="000A4E45">
              <w:rPr>
                <w:vertAlign w:val="subscript"/>
              </w:rPr>
              <w:t xml:space="preserve">3, </w:t>
            </w:r>
            <w:r w:rsidRPr="000A4E45">
              <w:t xml:space="preserve">Sulphur, </w:t>
            </w:r>
            <w:proofErr w:type="spellStart"/>
            <w:r w:rsidRPr="000A4E45">
              <w:t>napthalene</w:t>
            </w:r>
            <w:proofErr w:type="spellEnd"/>
          </w:p>
        </w:tc>
      </w:tr>
    </w:tbl>
    <w:p w:rsidR="000A4E45" w:rsidRDefault="000A4E45" w:rsidP="000A4E45">
      <w:pPr>
        <w:pStyle w:val="ListParagraph"/>
        <w:rPr>
          <w:b/>
        </w:rPr>
      </w:pPr>
    </w:p>
    <w:p w:rsidR="000A4E45" w:rsidRDefault="000A4E45" w:rsidP="000A4E45">
      <w:pPr>
        <w:pStyle w:val="ListParagraph"/>
        <w:rPr>
          <w:b/>
        </w:rPr>
      </w:pPr>
    </w:p>
    <w:sectPr w:rsidR="000A4E45" w:rsidSect="009811B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FB0" w:rsidRDefault="00756FB0" w:rsidP="000A4E45">
      <w:pPr>
        <w:spacing w:after="0" w:line="240" w:lineRule="auto"/>
      </w:pPr>
      <w:r>
        <w:separator/>
      </w:r>
    </w:p>
  </w:endnote>
  <w:endnote w:type="continuationSeparator" w:id="0">
    <w:p w:rsidR="00756FB0" w:rsidRDefault="00756FB0" w:rsidP="000A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3636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E45" w:rsidRDefault="000A4E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2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4E45" w:rsidRDefault="000A4E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FB0" w:rsidRDefault="00756FB0" w:rsidP="000A4E45">
      <w:pPr>
        <w:spacing w:after="0" w:line="240" w:lineRule="auto"/>
      </w:pPr>
      <w:r>
        <w:separator/>
      </w:r>
    </w:p>
  </w:footnote>
  <w:footnote w:type="continuationSeparator" w:id="0">
    <w:p w:rsidR="00756FB0" w:rsidRDefault="00756FB0" w:rsidP="000A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E45" w:rsidRPr="00FF7559" w:rsidRDefault="00FF7559" w:rsidP="000A4E45">
    <w:pPr>
      <w:pStyle w:val="Header"/>
      <w:jc w:val="right"/>
      <w:rPr>
        <w:i/>
        <w:sz w:val="18"/>
        <w:szCs w:val="18"/>
      </w:rPr>
    </w:pPr>
    <w:r w:rsidRPr="00FF7559">
      <w:rPr>
        <w:i/>
        <w:sz w:val="18"/>
        <w:szCs w:val="18"/>
      </w:rPr>
      <w:t>TA Fisher, Northlake Senior Campus, 201</w:t>
    </w:r>
    <w:r w:rsidR="00836233">
      <w:rPr>
        <w:i/>
        <w:sz w:val="18"/>
        <w:szCs w:val="18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17AB"/>
    <w:multiLevelType w:val="hybridMultilevel"/>
    <w:tmpl w:val="F340696C"/>
    <w:lvl w:ilvl="0" w:tplc="CD2213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15592"/>
    <w:multiLevelType w:val="hybridMultilevel"/>
    <w:tmpl w:val="B8C4DE32"/>
    <w:lvl w:ilvl="0" w:tplc="EE4C6498">
      <w:start w:val="2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FE401D"/>
    <w:multiLevelType w:val="hybridMultilevel"/>
    <w:tmpl w:val="C6043922"/>
    <w:lvl w:ilvl="0" w:tplc="73EE0E08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3626F"/>
    <w:multiLevelType w:val="hybridMultilevel"/>
    <w:tmpl w:val="508A39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05779"/>
    <w:multiLevelType w:val="hybridMultilevel"/>
    <w:tmpl w:val="FE5CCE6E"/>
    <w:lvl w:ilvl="0" w:tplc="3ECEEB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19"/>
    <w:rsid w:val="000A4E45"/>
    <w:rsid w:val="000B7919"/>
    <w:rsid w:val="0019618F"/>
    <w:rsid w:val="00256EC4"/>
    <w:rsid w:val="00274ACD"/>
    <w:rsid w:val="002D498E"/>
    <w:rsid w:val="00455736"/>
    <w:rsid w:val="00530F7A"/>
    <w:rsid w:val="0055204D"/>
    <w:rsid w:val="005844CC"/>
    <w:rsid w:val="005922F3"/>
    <w:rsid w:val="005F2222"/>
    <w:rsid w:val="00653470"/>
    <w:rsid w:val="00677006"/>
    <w:rsid w:val="006951B2"/>
    <w:rsid w:val="00706CED"/>
    <w:rsid w:val="00756FB0"/>
    <w:rsid w:val="007A298F"/>
    <w:rsid w:val="007D516D"/>
    <w:rsid w:val="007F246B"/>
    <w:rsid w:val="00836233"/>
    <w:rsid w:val="00840594"/>
    <w:rsid w:val="00853BCC"/>
    <w:rsid w:val="008F0E00"/>
    <w:rsid w:val="00942BF9"/>
    <w:rsid w:val="00956CAF"/>
    <w:rsid w:val="009811B1"/>
    <w:rsid w:val="00A12804"/>
    <w:rsid w:val="00A43236"/>
    <w:rsid w:val="00A5124B"/>
    <w:rsid w:val="00B222D8"/>
    <w:rsid w:val="00B51171"/>
    <w:rsid w:val="00B70706"/>
    <w:rsid w:val="00BB042B"/>
    <w:rsid w:val="00BB0808"/>
    <w:rsid w:val="00BB1DD5"/>
    <w:rsid w:val="00BE0D94"/>
    <w:rsid w:val="00C30228"/>
    <w:rsid w:val="00CB08BF"/>
    <w:rsid w:val="00DF61CE"/>
    <w:rsid w:val="00E80C84"/>
    <w:rsid w:val="00EF0ABB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06"/>
    <w:pPr>
      <w:ind w:left="720"/>
      <w:contextualSpacing/>
    </w:pPr>
  </w:style>
  <w:style w:type="table" w:styleId="TableGrid">
    <w:name w:val="Table Grid"/>
    <w:basedOn w:val="TableNormal"/>
    <w:uiPriority w:val="59"/>
    <w:rsid w:val="000A4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E45"/>
  </w:style>
  <w:style w:type="paragraph" w:styleId="Footer">
    <w:name w:val="footer"/>
    <w:basedOn w:val="Normal"/>
    <w:link w:val="FooterChar"/>
    <w:uiPriority w:val="99"/>
    <w:unhideWhenUsed/>
    <w:rsid w:val="000A4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06"/>
    <w:pPr>
      <w:ind w:left="720"/>
      <w:contextualSpacing/>
    </w:pPr>
  </w:style>
  <w:style w:type="table" w:styleId="TableGrid">
    <w:name w:val="Table Grid"/>
    <w:basedOn w:val="TableNormal"/>
    <w:uiPriority w:val="59"/>
    <w:rsid w:val="000A4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E45"/>
  </w:style>
  <w:style w:type="paragraph" w:styleId="Footer">
    <w:name w:val="footer"/>
    <w:basedOn w:val="Normal"/>
    <w:link w:val="FooterChar"/>
    <w:uiPriority w:val="99"/>
    <w:unhideWhenUsed/>
    <w:rsid w:val="000A4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F792E074</Template>
  <TotalTime>9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FISHER Tracey</cp:lastModifiedBy>
  <cp:revision>8</cp:revision>
  <dcterms:created xsi:type="dcterms:W3CDTF">2019-04-05T05:49:00Z</dcterms:created>
  <dcterms:modified xsi:type="dcterms:W3CDTF">2019-04-29T03:41:00Z</dcterms:modified>
</cp:coreProperties>
</file>