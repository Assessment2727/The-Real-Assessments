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FB" w:rsidRPr="00A65CFB" w:rsidRDefault="00DC465D" w:rsidP="00A65CFB">
      <w:pPr>
        <w:tabs>
          <w:tab w:val="left" w:pos="462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Chemistry</w:t>
      </w:r>
      <w:bookmarkStart w:id="0" w:name="_GoBack"/>
      <w:bookmarkEnd w:id="0"/>
      <w:r w:rsidR="00A65CFB" w:rsidRPr="00A65CFB">
        <w:rPr>
          <w:b/>
          <w:sz w:val="28"/>
          <w:szCs w:val="28"/>
        </w:rPr>
        <w:t xml:space="preserve"> 11</w:t>
      </w:r>
    </w:p>
    <w:p w:rsidR="00A65CFB" w:rsidRPr="00A65CFB" w:rsidRDefault="00A65CFB" w:rsidP="00A65CFB">
      <w:pPr>
        <w:tabs>
          <w:tab w:val="left" w:pos="4621"/>
        </w:tabs>
        <w:rPr>
          <w:i/>
        </w:rPr>
      </w:pPr>
      <w:r w:rsidRPr="00A65CFB">
        <w:rPr>
          <w:sz w:val="28"/>
          <w:szCs w:val="28"/>
        </w:rPr>
        <w:t>Semester One</w:t>
      </w:r>
      <w:r>
        <w:rPr>
          <w:sz w:val="28"/>
          <w:szCs w:val="28"/>
        </w:rPr>
        <w:t xml:space="preserve">:  </w:t>
      </w:r>
      <w:r w:rsidRPr="00A65CFB">
        <w:rPr>
          <w:sz w:val="28"/>
          <w:szCs w:val="28"/>
        </w:rPr>
        <w:t xml:space="preserve"> Laboratory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Book </w:t>
      </w:r>
      <w:r w:rsidR="007F2988">
        <w:rPr>
          <w:sz w:val="28"/>
          <w:szCs w:val="28"/>
        </w:rPr>
        <w:t>:</w:t>
      </w:r>
      <w:proofErr w:type="gramEnd"/>
      <w:r w:rsidR="007F2988">
        <w:rPr>
          <w:sz w:val="28"/>
          <w:szCs w:val="28"/>
        </w:rPr>
        <w:t xml:space="preserve"> </w:t>
      </w:r>
      <w:r w:rsidRPr="00A65CFB">
        <w:rPr>
          <w:sz w:val="28"/>
          <w:szCs w:val="28"/>
        </w:rPr>
        <w:t xml:space="preserve"> Marking key </w:t>
      </w:r>
      <w:r>
        <w:rPr>
          <w:sz w:val="28"/>
          <w:szCs w:val="28"/>
        </w:rPr>
        <w:t>:</w:t>
      </w:r>
      <w:r w:rsidRPr="00A65CFB">
        <w:rPr>
          <w:sz w:val="28"/>
          <w:szCs w:val="28"/>
        </w:rPr>
        <w:t xml:space="preserve">  Name</w:t>
      </w:r>
      <w:r w:rsidR="007F2988">
        <w:rPr>
          <w:sz w:val="28"/>
          <w:szCs w:val="28"/>
        </w:rPr>
        <w:t>:</w:t>
      </w:r>
      <w:r>
        <w:rPr>
          <w:sz w:val="28"/>
          <w:szCs w:val="28"/>
        </w:rPr>
        <w:t>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5"/>
        <w:gridCol w:w="738"/>
        <w:gridCol w:w="701"/>
        <w:gridCol w:w="992"/>
        <w:gridCol w:w="2490"/>
      </w:tblGrid>
      <w:tr w:rsidR="00A65CFB" w:rsidTr="004023EE">
        <w:tc>
          <w:tcPr>
            <w:tcW w:w="4168" w:type="dxa"/>
          </w:tcPr>
          <w:p w:rsidR="00A65CFB" w:rsidRPr="00904C7B" w:rsidRDefault="00A65CFB" w:rsidP="004023EE">
            <w:pPr>
              <w:rPr>
                <w:b/>
                <w:sz w:val="28"/>
                <w:szCs w:val="28"/>
              </w:rPr>
            </w:pPr>
          </w:p>
        </w:tc>
        <w:tc>
          <w:tcPr>
            <w:tcW w:w="760" w:type="dxa"/>
          </w:tcPr>
          <w:p w:rsidR="00A65CFB" w:rsidRDefault="00A65CFB" w:rsidP="004023EE"/>
        </w:tc>
        <w:tc>
          <w:tcPr>
            <w:tcW w:w="702" w:type="dxa"/>
          </w:tcPr>
          <w:p w:rsidR="00A65CFB" w:rsidRDefault="00A65CFB" w:rsidP="004023EE">
            <w:r>
              <w:t>Total</w:t>
            </w:r>
          </w:p>
        </w:tc>
        <w:tc>
          <w:tcPr>
            <w:tcW w:w="1025" w:type="dxa"/>
          </w:tcPr>
          <w:p w:rsidR="00A65CFB" w:rsidRDefault="00A65CFB" w:rsidP="004023EE"/>
        </w:tc>
        <w:tc>
          <w:tcPr>
            <w:tcW w:w="2587" w:type="dxa"/>
          </w:tcPr>
          <w:p w:rsidR="00A65CFB" w:rsidRDefault="00A65CFB" w:rsidP="004023EE"/>
        </w:tc>
      </w:tr>
      <w:tr w:rsidR="00A65CFB" w:rsidTr="004023EE">
        <w:trPr>
          <w:trHeight w:val="624"/>
        </w:trPr>
        <w:tc>
          <w:tcPr>
            <w:tcW w:w="4168" w:type="dxa"/>
          </w:tcPr>
          <w:p w:rsidR="00A65CFB" w:rsidRPr="00A65CFB" w:rsidRDefault="00A65CFB" w:rsidP="00A65CFB"/>
          <w:p w:rsidR="00A65CFB" w:rsidRPr="00A65CFB" w:rsidRDefault="00A65CFB" w:rsidP="00A65CFB">
            <w:r>
              <w:tab/>
            </w:r>
            <w:r w:rsidRPr="00A65CFB">
              <w:t>All Labs present</w:t>
            </w:r>
          </w:p>
        </w:tc>
        <w:tc>
          <w:tcPr>
            <w:tcW w:w="760" w:type="dxa"/>
          </w:tcPr>
          <w:p w:rsidR="00A65CFB" w:rsidRDefault="00A65CFB" w:rsidP="004023EE"/>
        </w:tc>
        <w:tc>
          <w:tcPr>
            <w:tcW w:w="702" w:type="dxa"/>
          </w:tcPr>
          <w:p w:rsidR="00A65CFB" w:rsidRPr="00A65CFB" w:rsidRDefault="00A65CFB" w:rsidP="004023EE">
            <w:r w:rsidRPr="00A65CFB">
              <w:t>4</w:t>
            </w:r>
          </w:p>
        </w:tc>
        <w:tc>
          <w:tcPr>
            <w:tcW w:w="1025" w:type="dxa"/>
          </w:tcPr>
          <w:p w:rsidR="00A65CFB" w:rsidRDefault="00A65CFB" w:rsidP="004023EE"/>
        </w:tc>
        <w:tc>
          <w:tcPr>
            <w:tcW w:w="2587" w:type="dxa"/>
          </w:tcPr>
          <w:p w:rsidR="00A65CFB" w:rsidRDefault="00A65CFB" w:rsidP="004023EE"/>
        </w:tc>
      </w:tr>
      <w:tr w:rsidR="00A65CFB" w:rsidTr="004023EE">
        <w:trPr>
          <w:trHeight w:val="624"/>
        </w:trPr>
        <w:tc>
          <w:tcPr>
            <w:tcW w:w="4168" w:type="dxa"/>
          </w:tcPr>
          <w:p w:rsidR="00A65CFB" w:rsidRPr="00A65CFB" w:rsidRDefault="00A65CFB" w:rsidP="00A65CFB">
            <w:pPr>
              <w:rPr>
                <w:b/>
              </w:rPr>
            </w:pPr>
          </w:p>
          <w:p w:rsidR="00A65CFB" w:rsidRPr="00A65CFB" w:rsidRDefault="00A65CFB" w:rsidP="00A65CFB">
            <w:r>
              <w:rPr>
                <w:b/>
              </w:rPr>
              <w:tab/>
            </w:r>
            <w:r w:rsidRPr="00A65CFB">
              <w:t xml:space="preserve">Correct </w:t>
            </w:r>
            <w:r>
              <w:t>experimental format</w:t>
            </w:r>
            <w:r w:rsidR="007F2988">
              <w:t xml:space="preserve">, good </w:t>
            </w:r>
            <w:r w:rsidR="007F2988">
              <w:tab/>
              <w:t>presentation</w:t>
            </w:r>
          </w:p>
        </w:tc>
        <w:tc>
          <w:tcPr>
            <w:tcW w:w="760" w:type="dxa"/>
          </w:tcPr>
          <w:p w:rsidR="00A65CFB" w:rsidRDefault="00A65CFB" w:rsidP="004023EE"/>
        </w:tc>
        <w:tc>
          <w:tcPr>
            <w:tcW w:w="702" w:type="dxa"/>
          </w:tcPr>
          <w:p w:rsidR="00A65CFB" w:rsidRPr="00A65CFB" w:rsidRDefault="00A65CFB" w:rsidP="004023EE">
            <w:r w:rsidRPr="00A65CFB">
              <w:t>3</w:t>
            </w:r>
          </w:p>
        </w:tc>
        <w:tc>
          <w:tcPr>
            <w:tcW w:w="1025" w:type="dxa"/>
          </w:tcPr>
          <w:p w:rsidR="00A65CFB" w:rsidRDefault="00A65CFB" w:rsidP="004023EE"/>
        </w:tc>
        <w:tc>
          <w:tcPr>
            <w:tcW w:w="2587" w:type="dxa"/>
          </w:tcPr>
          <w:p w:rsidR="00A65CFB" w:rsidRDefault="00A65CFB" w:rsidP="004023EE"/>
        </w:tc>
      </w:tr>
      <w:tr w:rsidR="00A65CFB" w:rsidTr="004023EE">
        <w:trPr>
          <w:trHeight w:val="624"/>
        </w:trPr>
        <w:tc>
          <w:tcPr>
            <w:tcW w:w="4168" w:type="dxa"/>
          </w:tcPr>
          <w:p w:rsidR="00A65CFB" w:rsidRPr="00A65CFB" w:rsidRDefault="00A65CFB" w:rsidP="00A65CFB">
            <w:pPr>
              <w:pStyle w:val="ListParagraph"/>
              <w:ind w:left="502"/>
            </w:pPr>
          </w:p>
          <w:p w:rsidR="00A65CFB" w:rsidRPr="00A65CFB" w:rsidRDefault="00A65CFB" w:rsidP="00A65CFB">
            <w:pPr>
              <w:pStyle w:val="ListParagraph"/>
              <w:ind w:left="502"/>
            </w:pPr>
            <w:r w:rsidRPr="00A65CFB">
              <w:t>Results in tables</w:t>
            </w:r>
            <w:r w:rsidR="007F2988">
              <w:t>, headings</w:t>
            </w:r>
          </w:p>
        </w:tc>
        <w:tc>
          <w:tcPr>
            <w:tcW w:w="760" w:type="dxa"/>
          </w:tcPr>
          <w:p w:rsidR="00A65CFB" w:rsidRDefault="00A65CFB" w:rsidP="004023EE"/>
        </w:tc>
        <w:tc>
          <w:tcPr>
            <w:tcW w:w="702" w:type="dxa"/>
          </w:tcPr>
          <w:p w:rsidR="00A65CFB" w:rsidRPr="00A65CFB" w:rsidRDefault="00A65CFB" w:rsidP="004023EE">
            <w:r w:rsidRPr="00A65CFB">
              <w:t>3</w:t>
            </w:r>
          </w:p>
        </w:tc>
        <w:tc>
          <w:tcPr>
            <w:tcW w:w="1025" w:type="dxa"/>
          </w:tcPr>
          <w:p w:rsidR="00A65CFB" w:rsidRDefault="00A65CFB" w:rsidP="004023EE"/>
        </w:tc>
        <w:tc>
          <w:tcPr>
            <w:tcW w:w="2587" w:type="dxa"/>
          </w:tcPr>
          <w:p w:rsidR="00A65CFB" w:rsidRDefault="00A65CFB" w:rsidP="004023EE"/>
        </w:tc>
      </w:tr>
      <w:tr w:rsidR="00A65CFB" w:rsidRPr="00AA2C8D" w:rsidTr="004023EE">
        <w:trPr>
          <w:trHeight w:val="624"/>
        </w:trPr>
        <w:tc>
          <w:tcPr>
            <w:tcW w:w="4168" w:type="dxa"/>
            <w:vAlign w:val="center"/>
          </w:tcPr>
          <w:p w:rsidR="00A65CFB" w:rsidRPr="00A65CFB" w:rsidRDefault="00A65CFB" w:rsidP="00A65CFB">
            <w:pPr>
              <w:pStyle w:val="ListParagraph"/>
              <w:ind w:left="502"/>
            </w:pPr>
            <w:r>
              <w:t>Correctly drawn g</w:t>
            </w:r>
            <w:r w:rsidRPr="00A65CFB">
              <w:t>raphs where appropriate</w:t>
            </w:r>
          </w:p>
        </w:tc>
        <w:tc>
          <w:tcPr>
            <w:tcW w:w="760" w:type="dxa"/>
            <w:vAlign w:val="center"/>
          </w:tcPr>
          <w:p w:rsidR="00A65CFB" w:rsidRPr="00AA2C8D" w:rsidRDefault="00A65CFB" w:rsidP="004023EE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:rsidR="00A65CFB" w:rsidRPr="00A65CFB" w:rsidRDefault="00A65CFB" w:rsidP="004023EE">
            <w:r w:rsidRPr="00A65CFB">
              <w:t>5</w:t>
            </w:r>
          </w:p>
        </w:tc>
        <w:tc>
          <w:tcPr>
            <w:tcW w:w="1025" w:type="dxa"/>
            <w:vAlign w:val="center"/>
          </w:tcPr>
          <w:p w:rsidR="00A65CFB" w:rsidRPr="00AA2C8D" w:rsidRDefault="00A65CFB" w:rsidP="004023EE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:rsidR="00A65CFB" w:rsidRPr="00AA2C8D" w:rsidRDefault="00A65CFB" w:rsidP="004023EE">
            <w:pPr>
              <w:rPr>
                <w:b/>
                <w:sz w:val="28"/>
                <w:szCs w:val="28"/>
              </w:rPr>
            </w:pPr>
          </w:p>
        </w:tc>
      </w:tr>
      <w:tr w:rsidR="00A65CFB" w:rsidRPr="00782AD1" w:rsidTr="004023EE">
        <w:trPr>
          <w:trHeight w:val="624"/>
        </w:trPr>
        <w:tc>
          <w:tcPr>
            <w:tcW w:w="4168" w:type="dxa"/>
            <w:vAlign w:val="center"/>
          </w:tcPr>
          <w:p w:rsidR="00A65CFB" w:rsidRPr="00A65CFB" w:rsidRDefault="00A65CFB" w:rsidP="00A65CFB">
            <w:pPr>
              <w:pStyle w:val="ListParagraph"/>
              <w:ind w:left="502"/>
            </w:pPr>
            <w:r w:rsidRPr="00A65CFB">
              <w:t>Discussion/ Analysis</w:t>
            </w:r>
          </w:p>
        </w:tc>
        <w:tc>
          <w:tcPr>
            <w:tcW w:w="760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65CFB" w:rsidRPr="00A65CFB" w:rsidRDefault="00A65CFB" w:rsidP="004023EE">
            <w:r w:rsidRPr="00A65CFB">
              <w:t>5</w:t>
            </w:r>
          </w:p>
        </w:tc>
        <w:tc>
          <w:tcPr>
            <w:tcW w:w="1025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</w:tr>
      <w:tr w:rsidR="00A65CFB" w:rsidRPr="00782AD1" w:rsidTr="004023EE">
        <w:trPr>
          <w:trHeight w:val="624"/>
        </w:trPr>
        <w:tc>
          <w:tcPr>
            <w:tcW w:w="4168" w:type="dxa"/>
            <w:vAlign w:val="center"/>
          </w:tcPr>
          <w:p w:rsidR="00A65CFB" w:rsidRPr="00A65CFB" w:rsidRDefault="00A65CFB" w:rsidP="00A65CFB">
            <w:pPr>
              <w:pStyle w:val="ListParagraph"/>
              <w:ind w:left="502"/>
            </w:pPr>
            <w:r w:rsidRPr="00A65CFB">
              <w:t xml:space="preserve">Errors/Uncertainty </w:t>
            </w:r>
          </w:p>
        </w:tc>
        <w:tc>
          <w:tcPr>
            <w:tcW w:w="760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65CFB" w:rsidRPr="00A65CFB" w:rsidRDefault="00A65CFB" w:rsidP="004023EE">
            <w:r w:rsidRPr="00A65CFB">
              <w:t>2</w:t>
            </w:r>
          </w:p>
        </w:tc>
        <w:tc>
          <w:tcPr>
            <w:tcW w:w="1025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</w:tr>
      <w:tr w:rsidR="00A65CFB" w:rsidRPr="00A65CFB" w:rsidTr="004023EE">
        <w:trPr>
          <w:trHeight w:val="624"/>
        </w:trPr>
        <w:tc>
          <w:tcPr>
            <w:tcW w:w="4168" w:type="dxa"/>
            <w:vAlign w:val="center"/>
          </w:tcPr>
          <w:p w:rsidR="00A65CFB" w:rsidRPr="00A65CFB" w:rsidRDefault="00A65CFB" w:rsidP="004023EE">
            <w:pPr>
              <w:pStyle w:val="ListParagraph"/>
              <w:ind w:left="502"/>
            </w:pPr>
            <w:r w:rsidRPr="00A65CFB">
              <w:t>Conclusions</w:t>
            </w:r>
          </w:p>
        </w:tc>
        <w:tc>
          <w:tcPr>
            <w:tcW w:w="760" w:type="dxa"/>
            <w:vAlign w:val="center"/>
          </w:tcPr>
          <w:p w:rsidR="00A65CFB" w:rsidRPr="00A65CFB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65CFB" w:rsidRPr="00A65CFB" w:rsidRDefault="00A65CFB" w:rsidP="004023EE">
            <w:r w:rsidRPr="00A65CFB">
              <w:t>3</w:t>
            </w:r>
          </w:p>
        </w:tc>
        <w:tc>
          <w:tcPr>
            <w:tcW w:w="1025" w:type="dxa"/>
            <w:vAlign w:val="center"/>
          </w:tcPr>
          <w:p w:rsidR="00A65CFB" w:rsidRPr="00A65CFB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A65CFB" w:rsidRPr="00A65CFB" w:rsidRDefault="00A65CFB" w:rsidP="004023EE">
            <w:pPr>
              <w:rPr>
                <w:b/>
              </w:rPr>
            </w:pPr>
          </w:p>
        </w:tc>
      </w:tr>
      <w:tr w:rsidR="00A65CFB" w:rsidRPr="00782AD1" w:rsidTr="004023EE">
        <w:trPr>
          <w:trHeight w:val="624"/>
        </w:trPr>
        <w:tc>
          <w:tcPr>
            <w:tcW w:w="4168" w:type="dxa"/>
            <w:vAlign w:val="center"/>
          </w:tcPr>
          <w:p w:rsidR="00A65CFB" w:rsidRDefault="00A65CFB" w:rsidP="004023EE">
            <w:pPr>
              <w:pStyle w:val="ListParagraph"/>
              <w:ind w:left="502"/>
            </w:pPr>
            <w:r>
              <w:t>TOTAL LAB BOOK</w:t>
            </w:r>
          </w:p>
        </w:tc>
        <w:tc>
          <w:tcPr>
            <w:tcW w:w="760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65CFB" w:rsidRDefault="00A65CFB" w:rsidP="004023E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025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</w:tr>
      <w:tr w:rsidR="00A65CFB" w:rsidRPr="00782AD1" w:rsidTr="007F2988">
        <w:trPr>
          <w:trHeight w:val="624"/>
        </w:trPr>
        <w:tc>
          <w:tcPr>
            <w:tcW w:w="4168" w:type="dxa"/>
            <w:shd w:val="clear" w:color="auto" w:fill="F2F2F2" w:themeFill="background1" w:themeFillShade="F2"/>
            <w:vAlign w:val="center"/>
          </w:tcPr>
          <w:p w:rsidR="00A65CFB" w:rsidRDefault="00A65CFB" w:rsidP="004023EE">
            <w:pPr>
              <w:pStyle w:val="ListParagraph"/>
              <w:ind w:left="502"/>
            </w:pPr>
            <w:r>
              <w:t>Total percentage</w:t>
            </w:r>
          </w:p>
        </w:tc>
        <w:tc>
          <w:tcPr>
            <w:tcW w:w="760" w:type="dxa"/>
            <w:shd w:val="clear" w:color="auto" w:fill="F2F2F2" w:themeFill="background1" w:themeFillShade="F2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shd w:val="clear" w:color="auto" w:fill="F2F2F2" w:themeFill="background1" w:themeFillShade="F2"/>
            <w:vAlign w:val="center"/>
          </w:tcPr>
          <w:p w:rsidR="00A65CFB" w:rsidRDefault="007F2988" w:rsidP="004023EE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025" w:type="dxa"/>
            <w:shd w:val="clear" w:color="auto" w:fill="F2F2F2" w:themeFill="background1" w:themeFillShade="F2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F2F2F2" w:themeFill="background1" w:themeFillShade="F2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</w:tr>
    </w:tbl>
    <w:p w:rsidR="00084BDD" w:rsidRDefault="00084BDD"/>
    <w:sectPr w:rsidR="0008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8FD"/>
    <w:multiLevelType w:val="hybridMultilevel"/>
    <w:tmpl w:val="F544D794"/>
    <w:lvl w:ilvl="0" w:tplc="C0B4707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65"/>
    <w:rsid w:val="00084BDD"/>
    <w:rsid w:val="000C3058"/>
    <w:rsid w:val="0012087C"/>
    <w:rsid w:val="005F40AB"/>
    <w:rsid w:val="007F2988"/>
    <w:rsid w:val="008C6E73"/>
    <w:rsid w:val="00A10790"/>
    <w:rsid w:val="00A65CFB"/>
    <w:rsid w:val="00DC465D"/>
    <w:rsid w:val="00E96485"/>
    <w:rsid w:val="00EC3F65"/>
    <w:rsid w:val="00F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84C2"/>
  <w15:docId w15:val="{2572AB5F-235E-4A55-86D0-5BE36E6F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A4040B8E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FISHER Tracey [North Lake Senior Campus]</cp:lastModifiedBy>
  <cp:revision>3</cp:revision>
  <cp:lastPrinted>2019-06-30T08:07:00Z</cp:lastPrinted>
  <dcterms:created xsi:type="dcterms:W3CDTF">2019-11-11T07:28:00Z</dcterms:created>
  <dcterms:modified xsi:type="dcterms:W3CDTF">2019-11-11T07:28:00Z</dcterms:modified>
</cp:coreProperties>
</file>