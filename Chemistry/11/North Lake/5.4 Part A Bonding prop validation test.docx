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470" w:rsidRDefault="007D516D">
      <w:pPr>
        <w:rPr>
          <w:b/>
        </w:rPr>
      </w:pPr>
      <w:r>
        <w:rPr>
          <w:b/>
        </w:rPr>
        <w:t xml:space="preserve">Task </w:t>
      </w:r>
      <w:proofErr w:type="gramStart"/>
      <w:r>
        <w:rPr>
          <w:b/>
        </w:rPr>
        <w:t xml:space="preserve">5 </w:t>
      </w:r>
      <w:r w:rsidR="00677006">
        <w:rPr>
          <w:b/>
        </w:rPr>
        <w:t>:</w:t>
      </w:r>
      <w:proofErr w:type="gramEnd"/>
      <w:r w:rsidR="00677006">
        <w:rPr>
          <w:b/>
        </w:rPr>
        <w:t xml:space="preserve"> </w:t>
      </w:r>
      <w:r>
        <w:rPr>
          <w:b/>
        </w:rPr>
        <w:t>Part A :</w:t>
      </w:r>
      <w:r w:rsidR="00677006" w:rsidRPr="00677006">
        <w:rPr>
          <w:b/>
        </w:rPr>
        <w:t>Chemistry Year 11: Bonding Investigation Validation Test</w:t>
      </w:r>
      <w:r w:rsidR="007F246B">
        <w:rPr>
          <w:b/>
        </w:rPr>
        <w:t xml:space="preserve"> (Total </w:t>
      </w:r>
      <w:r w:rsidR="00274ACD">
        <w:rPr>
          <w:b/>
        </w:rPr>
        <w:t>2</w:t>
      </w:r>
      <w:r w:rsidR="002C0E7C">
        <w:rPr>
          <w:b/>
        </w:rPr>
        <w:t>2</w:t>
      </w:r>
      <w:r w:rsidR="007F246B">
        <w:rPr>
          <w:b/>
        </w:rPr>
        <w:t xml:space="preserve"> marks)</w:t>
      </w:r>
    </w:p>
    <w:p w:rsidR="007F246B" w:rsidRDefault="007F246B">
      <w:pPr>
        <w:rPr>
          <w:b/>
        </w:rPr>
      </w:pPr>
      <w:r>
        <w:rPr>
          <w:b/>
        </w:rPr>
        <w:t>Name ______________________________________________</w:t>
      </w:r>
    </w:p>
    <w:p w:rsidR="00677006" w:rsidRDefault="00677006" w:rsidP="00677006">
      <w:pPr>
        <w:pStyle w:val="ListParagraph"/>
      </w:pPr>
    </w:p>
    <w:p w:rsidR="0055204D" w:rsidRDefault="00BB1DD5" w:rsidP="009811B1">
      <w:pPr>
        <w:pStyle w:val="ListParagraph"/>
        <w:numPr>
          <w:ilvl w:val="0"/>
          <w:numId w:val="1"/>
        </w:numPr>
        <w:ind w:left="426" w:hanging="426"/>
      </w:pPr>
      <w:r>
        <w:t xml:space="preserve">a) </w:t>
      </w:r>
      <w:r w:rsidR="009811B1">
        <w:t xml:space="preserve">Consider the following </w:t>
      </w:r>
      <w:r w:rsidR="00677006" w:rsidRPr="009811B1">
        <w:rPr>
          <w:b/>
        </w:rPr>
        <w:t xml:space="preserve"> </w:t>
      </w:r>
      <w:r w:rsidR="0055204D" w:rsidRPr="0055204D">
        <w:t>substances in</w:t>
      </w:r>
      <w:r w:rsidR="0055204D">
        <w:rPr>
          <w:b/>
        </w:rPr>
        <w:t xml:space="preserve"> </w:t>
      </w:r>
      <w:r w:rsidR="00677006" w:rsidRPr="009811B1">
        <w:t>solution</w:t>
      </w:r>
      <w:r w:rsidR="0055204D">
        <w:t>:</w:t>
      </w:r>
    </w:p>
    <w:p w:rsidR="0055204D" w:rsidRDefault="0055204D" w:rsidP="0055204D">
      <w:pPr>
        <w:pStyle w:val="ListParagraph"/>
        <w:ind w:left="426"/>
      </w:pPr>
    </w:p>
    <w:p w:rsidR="0055204D" w:rsidRDefault="00BB1DD5" w:rsidP="0055204D">
      <w:pPr>
        <w:pStyle w:val="ListParagraph"/>
        <w:ind w:left="426"/>
        <w:rPr>
          <w:b/>
        </w:rPr>
      </w:pPr>
      <w:r w:rsidRPr="009811B1">
        <w:rPr>
          <w:b/>
        </w:rPr>
        <w:t xml:space="preserve"> </w:t>
      </w:r>
      <w:proofErr w:type="gramStart"/>
      <w:r w:rsidRPr="009811B1">
        <w:rPr>
          <w:b/>
        </w:rPr>
        <w:t>sucrose</w:t>
      </w:r>
      <w:proofErr w:type="gramEnd"/>
      <w:r w:rsidRPr="009811B1">
        <w:rPr>
          <w:b/>
        </w:rPr>
        <w:t xml:space="preserve">, </w:t>
      </w:r>
      <w:r w:rsidR="00677006" w:rsidRPr="009811B1">
        <w:rPr>
          <w:b/>
        </w:rPr>
        <w:t xml:space="preserve"> </w:t>
      </w:r>
      <w:proofErr w:type="spellStart"/>
      <w:r w:rsidR="00677006" w:rsidRPr="009811B1">
        <w:rPr>
          <w:b/>
        </w:rPr>
        <w:t>NaCl</w:t>
      </w:r>
      <w:proofErr w:type="spellEnd"/>
      <w:r w:rsidR="00677006" w:rsidRPr="009811B1">
        <w:rPr>
          <w:b/>
        </w:rPr>
        <w:t xml:space="preserve">, </w:t>
      </w:r>
      <w:proofErr w:type="spellStart"/>
      <w:r w:rsidR="00677006" w:rsidRPr="009811B1">
        <w:rPr>
          <w:b/>
        </w:rPr>
        <w:t>HCl</w:t>
      </w:r>
      <w:proofErr w:type="spellEnd"/>
      <w:r w:rsidR="00677006" w:rsidRPr="009811B1">
        <w:rPr>
          <w:b/>
        </w:rPr>
        <w:t xml:space="preserve"> and </w:t>
      </w:r>
      <w:proofErr w:type="spellStart"/>
      <w:r w:rsidR="00677006" w:rsidRPr="009811B1">
        <w:rPr>
          <w:b/>
        </w:rPr>
        <w:t>NaOH</w:t>
      </w:r>
      <w:proofErr w:type="spellEnd"/>
      <w:r w:rsidR="009811B1" w:rsidRPr="009811B1">
        <w:rPr>
          <w:b/>
        </w:rPr>
        <w:t>.</w:t>
      </w:r>
    </w:p>
    <w:p w:rsidR="0055204D" w:rsidRDefault="0055204D" w:rsidP="0055204D">
      <w:pPr>
        <w:pStyle w:val="ListParagraph"/>
        <w:ind w:left="426"/>
        <w:rPr>
          <w:b/>
        </w:rPr>
      </w:pPr>
    </w:p>
    <w:p w:rsidR="00BB1DD5" w:rsidRDefault="0055204D" w:rsidP="0055204D">
      <w:pPr>
        <w:pStyle w:val="ListParagraph"/>
        <w:ind w:left="426"/>
      </w:pPr>
      <w:r w:rsidRPr="0055204D">
        <w:t>State w</w:t>
      </w:r>
      <w:r w:rsidR="009811B1" w:rsidRPr="009811B1">
        <w:t>hich</w:t>
      </w:r>
      <w:r w:rsidR="00677006" w:rsidRPr="009811B1">
        <w:rPr>
          <w:b/>
        </w:rPr>
        <w:t xml:space="preserve"> </w:t>
      </w:r>
      <w:r w:rsidR="00677006">
        <w:t xml:space="preserve">solutions showed </w:t>
      </w:r>
      <w:r>
        <w:t xml:space="preserve">good </w:t>
      </w:r>
      <w:r w:rsidR="00677006">
        <w:t>conductivity</w:t>
      </w:r>
      <w:r>
        <w:t xml:space="preserve"> (displayed a substantial current, several mA or more)</w:t>
      </w:r>
      <w:r w:rsidR="00677006">
        <w:t xml:space="preserve">. </w:t>
      </w:r>
      <w:r>
        <w:t xml:space="preserve">      </w:t>
      </w:r>
    </w:p>
    <w:p w:rsidR="0055204D" w:rsidRDefault="0055204D" w:rsidP="0055204D">
      <w:pPr>
        <w:pStyle w:val="ListParagraph"/>
        <w:ind w:left="42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[3 marks]</w:t>
      </w:r>
    </w:p>
    <w:p w:rsidR="009811B1" w:rsidRDefault="0063443F" w:rsidP="00BB1DD5">
      <w:pPr>
        <w:pStyle w:val="ListParagraph"/>
      </w:pPr>
      <w:r>
        <w:t>_________________________________________________________________________</w:t>
      </w:r>
    </w:p>
    <w:p w:rsidR="0063443F" w:rsidRDefault="0063443F" w:rsidP="00BB1DD5">
      <w:pPr>
        <w:pStyle w:val="ListParagraph"/>
      </w:pPr>
    </w:p>
    <w:p w:rsidR="009811B1" w:rsidRPr="0063443F" w:rsidRDefault="009E0B72" w:rsidP="009811B1">
      <w:pPr>
        <w:pStyle w:val="ListParagraph"/>
        <w:numPr>
          <w:ilvl w:val="0"/>
          <w:numId w:val="4"/>
        </w:numPr>
        <w:rPr>
          <w:b/>
        </w:rPr>
      </w:pPr>
      <w:r>
        <w:t>State the</w:t>
      </w:r>
      <w:r w:rsidR="009811B1">
        <w:t xml:space="preserve"> bonding type </w:t>
      </w:r>
      <w:r>
        <w:t xml:space="preserve">you </w:t>
      </w:r>
      <w:proofErr w:type="gramStart"/>
      <w:r w:rsidR="009811B1">
        <w:t>deduce</w:t>
      </w:r>
      <w:r>
        <w:t xml:space="preserve">d </w:t>
      </w:r>
      <w:r w:rsidR="009811B1">
        <w:t xml:space="preserve"> from</w:t>
      </w:r>
      <w:proofErr w:type="gramEnd"/>
      <w:r w:rsidR="009811B1">
        <w:t xml:space="preserve"> this?  (</w:t>
      </w:r>
      <w:r w:rsidR="0055204D">
        <w:t>1</w:t>
      </w:r>
      <w:r w:rsidR="009811B1">
        <w:t xml:space="preserve"> marks)</w:t>
      </w:r>
      <w:r w:rsidR="0063443F">
        <w:t xml:space="preserve"> _______________________________</w:t>
      </w:r>
    </w:p>
    <w:p w:rsidR="0063443F" w:rsidRPr="009811B1" w:rsidRDefault="0063443F" w:rsidP="0063443F">
      <w:pPr>
        <w:pStyle w:val="ListParagraph"/>
        <w:ind w:left="360"/>
        <w:rPr>
          <w:b/>
        </w:rPr>
      </w:pPr>
    </w:p>
    <w:p w:rsidR="0063443F" w:rsidRDefault="009811B1" w:rsidP="0063443F">
      <w:pPr>
        <w:pStyle w:val="ListParagraph"/>
        <w:numPr>
          <w:ilvl w:val="0"/>
          <w:numId w:val="4"/>
        </w:numPr>
      </w:pPr>
      <w:r w:rsidRPr="009811B1">
        <w:t>Explain your reasoning</w:t>
      </w:r>
      <w:r>
        <w:t xml:space="preserve">    (2 marks)</w:t>
      </w:r>
    </w:p>
    <w:p w:rsidR="0063443F" w:rsidRDefault="0063443F" w:rsidP="0063443F">
      <w:pPr>
        <w:pStyle w:val="ListParagraph"/>
        <w:rPr>
          <w:i/>
        </w:rPr>
      </w:pPr>
    </w:p>
    <w:p w:rsidR="0063443F" w:rsidRPr="0063443F" w:rsidRDefault="0063443F" w:rsidP="0063443F">
      <w:pPr>
        <w:pStyle w:val="ListParagraph"/>
        <w:rPr>
          <w:i/>
        </w:rPr>
      </w:pPr>
      <w:r>
        <w:rPr>
          <w:i/>
        </w:rPr>
        <w:t>____________________________________________________________________________</w:t>
      </w:r>
    </w:p>
    <w:p w:rsidR="0063443F" w:rsidRDefault="0063443F" w:rsidP="0063443F">
      <w:pPr>
        <w:ind w:firstLine="720"/>
        <w:rPr>
          <w:i/>
        </w:rPr>
      </w:pPr>
      <w:r>
        <w:rPr>
          <w:i/>
        </w:rPr>
        <w:t>_________________________________________________________________________________</w:t>
      </w:r>
    </w:p>
    <w:p w:rsidR="009811B1" w:rsidRPr="0063443F" w:rsidRDefault="0063443F" w:rsidP="0063443F">
      <w:pPr>
        <w:ind w:firstLine="720"/>
      </w:pPr>
      <w:r>
        <w:rPr>
          <w:i/>
        </w:rPr>
        <w:t>_________________________________________________________________________________</w:t>
      </w:r>
      <w:r w:rsidR="0055204D" w:rsidRPr="0063443F">
        <w:rPr>
          <w:i/>
        </w:rPr>
        <w:t>,</w:t>
      </w:r>
    </w:p>
    <w:p w:rsidR="00BB1DD5" w:rsidRDefault="00BB1DD5" w:rsidP="00BB1DD5">
      <w:pPr>
        <w:pStyle w:val="ListParagraph"/>
      </w:pPr>
    </w:p>
    <w:p w:rsidR="009811B1" w:rsidRDefault="009E0B72" w:rsidP="009811B1">
      <w:pPr>
        <w:pStyle w:val="ListParagraph"/>
        <w:numPr>
          <w:ilvl w:val="0"/>
          <w:numId w:val="4"/>
        </w:numPr>
      </w:pPr>
      <w:r>
        <w:t>State w</w:t>
      </w:r>
      <w:r w:rsidR="00BB1DD5">
        <w:t>hich solutions showed low conductivity</w:t>
      </w:r>
      <w:r w:rsidR="0055204D">
        <w:t xml:space="preserve"> (none or very small current)</w:t>
      </w:r>
      <w:r w:rsidR="00BB1DD5">
        <w:t xml:space="preserve">. </w:t>
      </w:r>
      <w:r w:rsidR="002C0E7C">
        <w:t xml:space="preserve"> ( 1</w:t>
      </w:r>
      <w:bookmarkStart w:id="0" w:name="_GoBack"/>
      <w:bookmarkEnd w:id="0"/>
      <w:r w:rsidR="00BE0D94">
        <w:t xml:space="preserve"> </w:t>
      </w:r>
      <w:r w:rsidR="009811B1">
        <w:t>mark</w:t>
      </w:r>
      <w:r w:rsidR="00BE0D94">
        <w:t>s</w:t>
      </w:r>
      <w:r w:rsidR="009811B1">
        <w:t>)</w:t>
      </w:r>
    </w:p>
    <w:p w:rsidR="009811B1" w:rsidRDefault="009811B1" w:rsidP="009811B1">
      <w:pPr>
        <w:pStyle w:val="ListParagraph"/>
        <w:ind w:left="1080"/>
        <w:rPr>
          <w:i/>
        </w:rPr>
      </w:pPr>
    </w:p>
    <w:p w:rsidR="0063443F" w:rsidRDefault="0063443F" w:rsidP="009811B1">
      <w:pPr>
        <w:pStyle w:val="ListParagraph"/>
        <w:ind w:left="1080"/>
        <w:rPr>
          <w:i/>
        </w:rPr>
      </w:pPr>
      <w:r>
        <w:rPr>
          <w:i/>
        </w:rPr>
        <w:t>_________________________________________________</w:t>
      </w:r>
    </w:p>
    <w:p w:rsidR="0063443F" w:rsidRDefault="0063443F" w:rsidP="009811B1">
      <w:pPr>
        <w:pStyle w:val="ListParagraph"/>
        <w:ind w:left="1080"/>
        <w:rPr>
          <w:i/>
        </w:rPr>
      </w:pPr>
    </w:p>
    <w:p w:rsidR="00BB1DD5" w:rsidRDefault="009E0B72" w:rsidP="009811B1">
      <w:pPr>
        <w:pStyle w:val="ListParagraph"/>
        <w:numPr>
          <w:ilvl w:val="0"/>
          <w:numId w:val="4"/>
        </w:numPr>
      </w:pPr>
      <w:r>
        <w:t xml:space="preserve">State the bonding type </w:t>
      </w:r>
      <w:proofErr w:type="gramStart"/>
      <w:r>
        <w:t xml:space="preserve">you </w:t>
      </w:r>
      <w:r w:rsidR="00BB1DD5">
        <w:t xml:space="preserve"> deduce</w:t>
      </w:r>
      <w:r>
        <w:t>d</w:t>
      </w:r>
      <w:proofErr w:type="gramEnd"/>
      <w:r>
        <w:t xml:space="preserve"> </w:t>
      </w:r>
      <w:r w:rsidR="00BB1DD5">
        <w:t xml:space="preserve"> from this?</w:t>
      </w:r>
      <w:r w:rsidR="009811B1">
        <w:t xml:space="preserve"> (</w:t>
      </w:r>
      <w:r w:rsidR="00530F7A">
        <w:t>1</w:t>
      </w:r>
      <w:r w:rsidR="009811B1">
        <w:t xml:space="preserve"> marks)</w:t>
      </w:r>
    </w:p>
    <w:p w:rsidR="0063443F" w:rsidRDefault="0063443F" w:rsidP="009811B1">
      <w:r>
        <w:t xml:space="preserve"> </w:t>
      </w:r>
      <w:r>
        <w:tab/>
        <w:t>_____________________________________________________</w:t>
      </w:r>
    </w:p>
    <w:p w:rsidR="0055204D" w:rsidRPr="0055204D" w:rsidRDefault="005844CC" w:rsidP="009811B1">
      <w:pPr>
        <w:pStyle w:val="ListParagraph"/>
        <w:numPr>
          <w:ilvl w:val="0"/>
          <w:numId w:val="1"/>
        </w:numPr>
        <w:rPr>
          <w:b/>
        </w:rPr>
      </w:pPr>
      <w:r>
        <w:t xml:space="preserve">a) </w:t>
      </w:r>
      <w:r w:rsidR="0055204D">
        <w:t xml:space="preserve">Consider the </w:t>
      </w:r>
      <w:r w:rsidRPr="005844CC">
        <w:t>pure substance</w:t>
      </w:r>
      <w:r w:rsidR="000A4E45">
        <w:t>(</w:t>
      </w:r>
      <w:r w:rsidRPr="005844CC">
        <w:t xml:space="preserve">s </w:t>
      </w:r>
      <w:r w:rsidR="000A4E45">
        <w:t>)</w:t>
      </w:r>
      <w:r w:rsidRPr="005844CC">
        <w:t xml:space="preserve">(not </w:t>
      </w:r>
      <w:r w:rsidR="0055204D">
        <w:t xml:space="preserve">the substances in </w:t>
      </w:r>
      <w:r w:rsidRPr="005844CC">
        <w:t>solutions)</w:t>
      </w:r>
      <w:r>
        <w:t xml:space="preserve"> </w:t>
      </w:r>
    </w:p>
    <w:p w:rsidR="005844CC" w:rsidRPr="009811B1" w:rsidRDefault="0055204D" w:rsidP="0055204D">
      <w:pPr>
        <w:pStyle w:val="ListParagraph"/>
        <w:numPr>
          <w:ilvl w:val="0"/>
          <w:numId w:val="5"/>
        </w:numPr>
        <w:rPr>
          <w:b/>
        </w:rPr>
      </w:pPr>
      <w:r>
        <w:t xml:space="preserve">State </w:t>
      </w:r>
      <w:r w:rsidR="00BB042B">
        <w:t>three</w:t>
      </w:r>
      <w:r>
        <w:t xml:space="preserve"> pure substances </w:t>
      </w:r>
      <w:r w:rsidR="00BB042B">
        <w:t xml:space="preserve">that </w:t>
      </w:r>
      <w:r w:rsidR="005844CC">
        <w:t>showed no conductivity. ( 3 marks)</w:t>
      </w:r>
    </w:p>
    <w:p w:rsidR="000A4E45" w:rsidRPr="005844CC" w:rsidRDefault="000A4E45" w:rsidP="000A4E45">
      <w:pPr>
        <w:pStyle w:val="ListParagraph"/>
        <w:rPr>
          <w:b/>
        </w:rPr>
      </w:pPr>
    </w:p>
    <w:p w:rsidR="0055204D" w:rsidRDefault="009E5BC8" w:rsidP="005844CC">
      <w:pPr>
        <w:pStyle w:val="ListParagraph"/>
      </w:pPr>
      <w:r>
        <w:t>______________________, _____________________________, ____________________________</w:t>
      </w:r>
    </w:p>
    <w:p w:rsidR="009E5BC8" w:rsidRDefault="009E5BC8" w:rsidP="005844CC">
      <w:pPr>
        <w:pStyle w:val="ListParagraph"/>
      </w:pPr>
    </w:p>
    <w:p w:rsidR="0055204D" w:rsidRDefault="009E0B72" w:rsidP="0055204D">
      <w:pPr>
        <w:pStyle w:val="ListParagraph"/>
        <w:numPr>
          <w:ilvl w:val="0"/>
          <w:numId w:val="5"/>
        </w:numPr>
      </w:pPr>
      <w:proofErr w:type="gramStart"/>
      <w:r>
        <w:t>State  the</w:t>
      </w:r>
      <w:proofErr w:type="gramEnd"/>
      <w:r>
        <w:t xml:space="preserve"> likely bonding type  and give a reason </w:t>
      </w:r>
      <w:r w:rsidR="0055204D">
        <w:t xml:space="preserve">?    </w:t>
      </w:r>
      <w:r w:rsidR="00BB042B">
        <w:t>(2 marks)</w:t>
      </w:r>
    </w:p>
    <w:p w:rsidR="005844CC" w:rsidRDefault="005844CC" w:rsidP="005844CC">
      <w:pPr>
        <w:pStyle w:val="ListParagraph"/>
      </w:pPr>
    </w:p>
    <w:p w:rsidR="005844CC" w:rsidRDefault="009E5BC8" w:rsidP="009E0B72">
      <w:pPr>
        <w:pStyle w:val="ListParagraph"/>
        <w:spacing w:line="360" w:lineRule="auto"/>
      </w:pPr>
      <w:r>
        <w:t>_________________________________________________________________________________</w:t>
      </w:r>
    </w:p>
    <w:p w:rsidR="009E0B72" w:rsidRDefault="009E0B72" w:rsidP="009E0B72">
      <w:pPr>
        <w:pStyle w:val="ListParagraph"/>
        <w:spacing w:after="120" w:line="360" w:lineRule="auto"/>
      </w:pPr>
      <w:r>
        <w:t>________________________________________________________________________________</w:t>
      </w:r>
    </w:p>
    <w:p w:rsidR="005844CC" w:rsidRDefault="005844CC" w:rsidP="009E0B72">
      <w:pPr>
        <w:pStyle w:val="ListParagraph"/>
        <w:spacing w:after="120" w:line="360" w:lineRule="auto"/>
      </w:pPr>
    </w:p>
    <w:p w:rsidR="00BB042B" w:rsidRDefault="005844CC" w:rsidP="005844CC">
      <w:pPr>
        <w:pStyle w:val="ListParagraph"/>
      </w:pPr>
      <w:r>
        <w:t xml:space="preserve">b) </w:t>
      </w:r>
      <w:r w:rsidR="0055204D">
        <w:t xml:space="preserve">One of the </w:t>
      </w:r>
      <w:r w:rsidR="009811B1">
        <w:t>substance</w:t>
      </w:r>
      <w:r w:rsidR="0055204D">
        <w:t xml:space="preserve">s </w:t>
      </w:r>
      <w:r>
        <w:t>d</w:t>
      </w:r>
      <w:r w:rsidR="0055204D">
        <w:t>id</w:t>
      </w:r>
      <w:r>
        <w:t xml:space="preserve"> not conduct</w:t>
      </w:r>
      <w:r w:rsidR="00BB042B">
        <w:t xml:space="preserve"> electricity </w:t>
      </w:r>
      <w:r>
        <w:t>in the solid state but</w:t>
      </w:r>
      <w:r w:rsidR="00BB042B">
        <w:t xml:space="preserve"> did conduct electricity when it melted. State this substance.                               </w:t>
      </w:r>
    </w:p>
    <w:p w:rsidR="00BB042B" w:rsidRDefault="00BB042B" w:rsidP="005844CC">
      <w:pPr>
        <w:pStyle w:val="ListParagraph"/>
      </w:pPr>
    </w:p>
    <w:p w:rsidR="00BB042B" w:rsidRDefault="009E5BC8" w:rsidP="005844CC">
      <w:pPr>
        <w:pStyle w:val="ListParagraph"/>
      </w:pPr>
      <w:r>
        <w:rPr>
          <w:i/>
        </w:rPr>
        <w:t>______________________</w:t>
      </w:r>
      <w:r w:rsidR="00BB042B">
        <w:tab/>
      </w:r>
      <w:r w:rsidR="00BB042B">
        <w:tab/>
      </w:r>
      <w:r w:rsidR="00BB042B">
        <w:tab/>
      </w:r>
      <w:r w:rsidR="00BB042B">
        <w:tab/>
      </w:r>
      <w:r w:rsidR="00BB042B">
        <w:tab/>
      </w:r>
      <w:r w:rsidR="00BB042B">
        <w:tab/>
      </w:r>
      <w:r w:rsidR="00BB042B">
        <w:tab/>
      </w:r>
      <w:r w:rsidR="00BB042B">
        <w:tab/>
      </w:r>
      <w:proofErr w:type="gramStart"/>
      <w:r w:rsidR="00BB042B">
        <w:t>( 1</w:t>
      </w:r>
      <w:proofErr w:type="gramEnd"/>
      <w:r w:rsidR="00BB042B">
        <w:t xml:space="preserve"> mark)</w:t>
      </w:r>
    </w:p>
    <w:p w:rsidR="00BB042B" w:rsidRDefault="00BB042B" w:rsidP="005844CC">
      <w:pPr>
        <w:pStyle w:val="ListParagraph"/>
      </w:pPr>
    </w:p>
    <w:p w:rsidR="00BB042B" w:rsidRDefault="00BB042B" w:rsidP="005844CC">
      <w:pPr>
        <w:pStyle w:val="ListParagraph"/>
      </w:pPr>
      <w:r>
        <w:t>State the type of bonding?                             (1 mark)</w:t>
      </w:r>
    </w:p>
    <w:p w:rsidR="00BB042B" w:rsidRDefault="00BB042B" w:rsidP="005844CC">
      <w:pPr>
        <w:pStyle w:val="ListParagraph"/>
      </w:pPr>
    </w:p>
    <w:p w:rsidR="00BB042B" w:rsidRDefault="009E5BC8" w:rsidP="005844CC">
      <w:pPr>
        <w:pStyle w:val="ListParagraph"/>
        <w:rPr>
          <w:i/>
        </w:rPr>
      </w:pPr>
      <w:r>
        <w:rPr>
          <w:i/>
        </w:rPr>
        <w:t>__________________________</w:t>
      </w:r>
    </w:p>
    <w:p w:rsidR="00BB042B" w:rsidRDefault="00BB042B" w:rsidP="005844CC">
      <w:pPr>
        <w:pStyle w:val="ListParagraph"/>
        <w:rPr>
          <w:i/>
        </w:rPr>
      </w:pPr>
    </w:p>
    <w:p w:rsidR="00BB042B" w:rsidRPr="00BB042B" w:rsidRDefault="00BB042B" w:rsidP="005844CC">
      <w:pPr>
        <w:pStyle w:val="ListParagraph"/>
      </w:pPr>
      <w:r>
        <w:t xml:space="preserve">Explain why this observation occurs?                                                   </w:t>
      </w:r>
      <w:proofErr w:type="gramStart"/>
      <w:r>
        <w:t>( 4</w:t>
      </w:r>
      <w:proofErr w:type="gramEnd"/>
      <w:r>
        <w:t xml:space="preserve"> marks)</w:t>
      </w:r>
    </w:p>
    <w:p w:rsidR="00BB042B" w:rsidRDefault="00BB042B" w:rsidP="005844CC">
      <w:pPr>
        <w:pStyle w:val="ListParagraph"/>
      </w:pPr>
    </w:p>
    <w:p w:rsidR="005844CC" w:rsidRDefault="009E5BC8" w:rsidP="005844CC">
      <w:pPr>
        <w:pStyle w:val="ListParagraph"/>
      </w:pPr>
      <w:r>
        <w:t>_______________________________________________________________________________</w:t>
      </w:r>
    </w:p>
    <w:p w:rsidR="009E5BC8" w:rsidRDefault="009E5BC8" w:rsidP="005844CC">
      <w:pPr>
        <w:pStyle w:val="ListParagraph"/>
      </w:pPr>
    </w:p>
    <w:p w:rsidR="009E5BC8" w:rsidRDefault="009E5BC8" w:rsidP="005844CC">
      <w:pPr>
        <w:pStyle w:val="ListParagraph"/>
      </w:pPr>
      <w:r>
        <w:t>_______________________________________________________________________________</w:t>
      </w:r>
    </w:p>
    <w:p w:rsidR="009E5BC8" w:rsidRDefault="009E5BC8" w:rsidP="005844CC">
      <w:pPr>
        <w:pStyle w:val="ListParagraph"/>
      </w:pPr>
    </w:p>
    <w:p w:rsidR="009E5BC8" w:rsidRDefault="009E5BC8" w:rsidP="009E5BC8">
      <w:pPr>
        <w:pStyle w:val="ListParagraph"/>
      </w:pPr>
      <w:r>
        <w:t>_______________________________________________________________________________</w:t>
      </w:r>
    </w:p>
    <w:p w:rsidR="009E5BC8" w:rsidRDefault="009E5BC8" w:rsidP="009E5BC8">
      <w:pPr>
        <w:pStyle w:val="ListParagraph"/>
      </w:pPr>
    </w:p>
    <w:p w:rsidR="009E5BC8" w:rsidRDefault="009E5BC8" w:rsidP="009E5BC8">
      <w:pPr>
        <w:pStyle w:val="ListParagraph"/>
      </w:pPr>
      <w:r>
        <w:t>_______________________________________________________________________________</w:t>
      </w:r>
    </w:p>
    <w:p w:rsidR="009E5BC8" w:rsidRDefault="009E5BC8" w:rsidP="009E5BC8">
      <w:pPr>
        <w:pStyle w:val="ListParagraph"/>
      </w:pPr>
    </w:p>
    <w:p w:rsidR="009E5BC8" w:rsidRDefault="009E5BC8" w:rsidP="009E5BC8">
      <w:pPr>
        <w:pStyle w:val="ListParagraph"/>
      </w:pPr>
      <w:r>
        <w:t>_______________________________________________________________________________</w:t>
      </w:r>
    </w:p>
    <w:p w:rsidR="009E5BC8" w:rsidRDefault="009E5BC8" w:rsidP="005844CC">
      <w:pPr>
        <w:pStyle w:val="ListParagraph"/>
      </w:pPr>
    </w:p>
    <w:p w:rsidR="005844CC" w:rsidRPr="000A4E45" w:rsidRDefault="000A4E45" w:rsidP="009811B1">
      <w:pPr>
        <w:pStyle w:val="ListParagraph"/>
        <w:numPr>
          <w:ilvl w:val="0"/>
          <w:numId w:val="1"/>
        </w:numPr>
      </w:pPr>
      <w:r w:rsidRPr="000A4E45">
        <w:t xml:space="preserve">State two safety precautions that you took  in the experiment  </w:t>
      </w:r>
      <w:r w:rsidR="009E5BC8">
        <w:t xml:space="preserve">and fill in the table </w:t>
      </w:r>
      <w:r w:rsidRPr="000A4E45">
        <w:t xml:space="preserve">( </w:t>
      </w:r>
      <w:r w:rsidR="00BB042B">
        <w:t>3</w:t>
      </w:r>
      <w:r w:rsidR="009E5BC8">
        <w:t xml:space="preserve"> </w:t>
      </w:r>
      <w:r w:rsidRPr="000A4E45">
        <w:t>marks)</w:t>
      </w:r>
    </w:p>
    <w:p w:rsidR="000A4E45" w:rsidRDefault="000A4E45" w:rsidP="000A4E45">
      <w:pPr>
        <w:pStyle w:val="ListParagraph"/>
        <w:rPr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32"/>
        <w:gridCol w:w="3119"/>
        <w:gridCol w:w="2835"/>
      </w:tblGrid>
      <w:tr w:rsidR="000A4E45" w:rsidTr="009E5BC8">
        <w:tc>
          <w:tcPr>
            <w:tcW w:w="2932" w:type="dxa"/>
          </w:tcPr>
          <w:p w:rsidR="000A4E45" w:rsidRDefault="000A4E45" w:rsidP="000A4E4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Safety</w:t>
            </w:r>
          </w:p>
          <w:p w:rsidR="000A4E45" w:rsidRDefault="000A4E45" w:rsidP="000A4E4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precaution</w:t>
            </w:r>
          </w:p>
        </w:tc>
        <w:tc>
          <w:tcPr>
            <w:tcW w:w="3119" w:type="dxa"/>
          </w:tcPr>
          <w:p w:rsidR="000A4E45" w:rsidRDefault="009E0B72" w:rsidP="00316A3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Explain why </w:t>
            </w:r>
            <w:r w:rsidR="00316A3C">
              <w:rPr>
                <w:b/>
              </w:rPr>
              <w:t>you carried out this safety precaution?</w:t>
            </w:r>
            <w:r w:rsidR="000A4E45">
              <w:rPr>
                <w:b/>
              </w:rPr>
              <w:t xml:space="preserve"> </w:t>
            </w:r>
            <w:r w:rsidR="00316A3C">
              <w:rPr>
                <w:b/>
              </w:rPr>
              <w:t xml:space="preserve"> </w:t>
            </w:r>
          </w:p>
        </w:tc>
        <w:tc>
          <w:tcPr>
            <w:tcW w:w="2835" w:type="dxa"/>
          </w:tcPr>
          <w:p w:rsidR="000A4E45" w:rsidRDefault="009E0B72" w:rsidP="00316A3C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State the </w:t>
            </w:r>
            <w:r w:rsidR="009E5BC8">
              <w:rPr>
                <w:b/>
              </w:rPr>
              <w:t xml:space="preserve">substances </w:t>
            </w:r>
            <w:r>
              <w:rPr>
                <w:b/>
              </w:rPr>
              <w:t>for which</w:t>
            </w:r>
            <w:r w:rsidR="000A4E45">
              <w:rPr>
                <w:b/>
              </w:rPr>
              <w:t xml:space="preserve"> it </w:t>
            </w:r>
            <w:r w:rsidR="00316A3C">
              <w:rPr>
                <w:b/>
              </w:rPr>
              <w:t xml:space="preserve">was </w:t>
            </w:r>
            <w:r w:rsidR="000A4E45">
              <w:rPr>
                <w:b/>
              </w:rPr>
              <w:t xml:space="preserve">very important to carry out this precaution and </w:t>
            </w:r>
            <w:r w:rsidR="00316A3C">
              <w:rPr>
                <w:b/>
              </w:rPr>
              <w:t xml:space="preserve">explain </w:t>
            </w:r>
            <w:r w:rsidR="000A4E45">
              <w:rPr>
                <w:b/>
              </w:rPr>
              <w:t>why?</w:t>
            </w:r>
          </w:p>
        </w:tc>
      </w:tr>
      <w:tr w:rsidR="000A4E45" w:rsidTr="009E5BC8">
        <w:tc>
          <w:tcPr>
            <w:tcW w:w="2932" w:type="dxa"/>
          </w:tcPr>
          <w:p w:rsidR="000A4E45" w:rsidRDefault="000A4E45" w:rsidP="000A4E45">
            <w:pPr>
              <w:pStyle w:val="ListParagraph"/>
              <w:ind w:left="0"/>
            </w:pPr>
          </w:p>
          <w:p w:rsidR="009E5BC8" w:rsidRDefault="009E5BC8" w:rsidP="000A4E45">
            <w:pPr>
              <w:pStyle w:val="ListParagraph"/>
              <w:ind w:left="0"/>
            </w:pPr>
          </w:p>
          <w:p w:rsidR="009E5BC8" w:rsidRDefault="009E5BC8" w:rsidP="000A4E45">
            <w:pPr>
              <w:pStyle w:val="ListParagraph"/>
              <w:ind w:left="0"/>
            </w:pPr>
          </w:p>
          <w:p w:rsidR="009E5BC8" w:rsidRDefault="009E5BC8" w:rsidP="000A4E45">
            <w:pPr>
              <w:pStyle w:val="ListParagraph"/>
              <w:ind w:left="0"/>
            </w:pPr>
          </w:p>
          <w:p w:rsidR="009E5BC8" w:rsidRDefault="009E5BC8" w:rsidP="000A4E45">
            <w:pPr>
              <w:pStyle w:val="ListParagraph"/>
              <w:ind w:left="0"/>
            </w:pPr>
          </w:p>
          <w:p w:rsidR="009E5BC8" w:rsidRDefault="009E5BC8" w:rsidP="000A4E45">
            <w:pPr>
              <w:pStyle w:val="ListParagraph"/>
              <w:ind w:left="0"/>
            </w:pPr>
          </w:p>
          <w:p w:rsidR="009E5BC8" w:rsidRPr="000A4E45" w:rsidRDefault="009E5BC8" w:rsidP="000A4E45">
            <w:pPr>
              <w:pStyle w:val="ListParagraph"/>
              <w:ind w:left="0"/>
            </w:pPr>
          </w:p>
          <w:p w:rsidR="000A4E45" w:rsidRPr="000A4E45" w:rsidRDefault="000A4E45" w:rsidP="009E5BC8">
            <w:pPr>
              <w:pStyle w:val="ListParagraph"/>
              <w:ind w:left="0"/>
            </w:pPr>
          </w:p>
        </w:tc>
        <w:tc>
          <w:tcPr>
            <w:tcW w:w="3119" w:type="dxa"/>
          </w:tcPr>
          <w:p w:rsidR="000A4E45" w:rsidRPr="000A4E45" w:rsidRDefault="000A4E45" w:rsidP="000A4E45">
            <w:pPr>
              <w:pStyle w:val="ListParagraph"/>
              <w:ind w:left="0"/>
            </w:pPr>
          </w:p>
          <w:p w:rsidR="000A4E45" w:rsidRPr="000A4E45" w:rsidRDefault="000A4E45" w:rsidP="000A4E45">
            <w:pPr>
              <w:pStyle w:val="ListParagraph"/>
              <w:ind w:left="0"/>
            </w:pPr>
          </w:p>
        </w:tc>
        <w:tc>
          <w:tcPr>
            <w:tcW w:w="2835" w:type="dxa"/>
          </w:tcPr>
          <w:p w:rsidR="000A4E45" w:rsidRPr="000A4E45" w:rsidRDefault="000A4E45" w:rsidP="000A4E45">
            <w:pPr>
              <w:pStyle w:val="ListParagraph"/>
              <w:ind w:left="0"/>
            </w:pPr>
          </w:p>
          <w:p w:rsidR="000A4E45" w:rsidRPr="000A4E45" w:rsidRDefault="000A4E45" w:rsidP="000A4E45">
            <w:pPr>
              <w:pStyle w:val="ListParagraph"/>
              <w:ind w:left="0"/>
            </w:pPr>
          </w:p>
        </w:tc>
      </w:tr>
      <w:tr w:rsidR="000A4E45" w:rsidTr="009E5BC8">
        <w:tc>
          <w:tcPr>
            <w:tcW w:w="2932" w:type="dxa"/>
          </w:tcPr>
          <w:p w:rsidR="000A4E45" w:rsidRDefault="000A4E45" w:rsidP="000A4E45">
            <w:pPr>
              <w:pStyle w:val="ListParagraph"/>
              <w:ind w:left="0"/>
            </w:pPr>
          </w:p>
          <w:p w:rsidR="009E5BC8" w:rsidRDefault="009E5BC8" w:rsidP="000A4E45">
            <w:pPr>
              <w:pStyle w:val="ListParagraph"/>
              <w:ind w:left="0"/>
            </w:pPr>
          </w:p>
          <w:p w:rsidR="009E5BC8" w:rsidRDefault="009E5BC8" w:rsidP="000A4E45">
            <w:pPr>
              <w:pStyle w:val="ListParagraph"/>
              <w:ind w:left="0"/>
            </w:pPr>
          </w:p>
          <w:p w:rsidR="009E5BC8" w:rsidRDefault="009E5BC8" w:rsidP="000A4E45">
            <w:pPr>
              <w:pStyle w:val="ListParagraph"/>
              <w:ind w:left="0"/>
            </w:pPr>
          </w:p>
          <w:p w:rsidR="009E5BC8" w:rsidRDefault="009E5BC8" w:rsidP="000A4E45">
            <w:pPr>
              <w:pStyle w:val="ListParagraph"/>
              <w:ind w:left="0"/>
            </w:pPr>
          </w:p>
          <w:p w:rsidR="009E5BC8" w:rsidRDefault="009E5BC8" w:rsidP="000A4E45">
            <w:pPr>
              <w:pStyle w:val="ListParagraph"/>
              <w:ind w:left="0"/>
            </w:pPr>
          </w:p>
          <w:p w:rsidR="009E5BC8" w:rsidRPr="000A4E45" w:rsidRDefault="009E5BC8" w:rsidP="000A4E45">
            <w:pPr>
              <w:pStyle w:val="ListParagraph"/>
              <w:ind w:left="0"/>
            </w:pPr>
          </w:p>
          <w:p w:rsidR="000A4E45" w:rsidRPr="000A4E45" w:rsidRDefault="000A4E45" w:rsidP="000A4E45">
            <w:pPr>
              <w:pStyle w:val="ListParagraph"/>
              <w:ind w:left="0"/>
            </w:pPr>
          </w:p>
        </w:tc>
        <w:tc>
          <w:tcPr>
            <w:tcW w:w="3119" w:type="dxa"/>
          </w:tcPr>
          <w:p w:rsidR="000A4E45" w:rsidRPr="000A4E45" w:rsidRDefault="000A4E45" w:rsidP="000A4E45">
            <w:pPr>
              <w:pStyle w:val="ListParagraph"/>
              <w:ind w:left="0"/>
            </w:pPr>
          </w:p>
          <w:p w:rsidR="000A4E45" w:rsidRPr="000A4E45" w:rsidRDefault="000A4E45" w:rsidP="000A4E45">
            <w:pPr>
              <w:pStyle w:val="ListParagraph"/>
              <w:ind w:left="0"/>
            </w:pPr>
          </w:p>
        </w:tc>
        <w:tc>
          <w:tcPr>
            <w:tcW w:w="2835" w:type="dxa"/>
          </w:tcPr>
          <w:p w:rsidR="000A4E45" w:rsidRPr="000A4E45" w:rsidRDefault="000A4E45" w:rsidP="000A4E45">
            <w:pPr>
              <w:pStyle w:val="ListParagraph"/>
              <w:ind w:left="0"/>
            </w:pPr>
          </w:p>
          <w:p w:rsidR="000A4E45" w:rsidRPr="000A4E45" w:rsidRDefault="000A4E45" w:rsidP="000A4E45">
            <w:pPr>
              <w:pStyle w:val="ListParagraph"/>
              <w:ind w:left="0"/>
            </w:pPr>
          </w:p>
        </w:tc>
      </w:tr>
    </w:tbl>
    <w:p w:rsidR="000A4E45" w:rsidRDefault="000A4E45" w:rsidP="000A4E45">
      <w:pPr>
        <w:pStyle w:val="ListParagraph"/>
        <w:rPr>
          <w:b/>
        </w:rPr>
      </w:pPr>
    </w:p>
    <w:p w:rsidR="000A4E45" w:rsidRDefault="000A4E45" w:rsidP="000A4E45">
      <w:pPr>
        <w:pStyle w:val="ListParagraph"/>
        <w:rPr>
          <w:b/>
        </w:rPr>
      </w:pPr>
    </w:p>
    <w:sectPr w:rsidR="000A4E45" w:rsidSect="009811B1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409F" w:rsidRDefault="003D409F" w:rsidP="000A4E45">
      <w:pPr>
        <w:spacing w:after="0" w:line="240" w:lineRule="auto"/>
      </w:pPr>
      <w:r>
        <w:separator/>
      </w:r>
    </w:p>
  </w:endnote>
  <w:endnote w:type="continuationSeparator" w:id="0">
    <w:p w:rsidR="003D409F" w:rsidRDefault="003D409F" w:rsidP="000A4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236361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A4E45" w:rsidRDefault="000A4E4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0E7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A4E45" w:rsidRDefault="000A4E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409F" w:rsidRDefault="003D409F" w:rsidP="000A4E45">
      <w:pPr>
        <w:spacing w:after="0" w:line="240" w:lineRule="auto"/>
      </w:pPr>
      <w:r>
        <w:separator/>
      </w:r>
    </w:p>
  </w:footnote>
  <w:footnote w:type="continuationSeparator" w:id="0">
    <w:p w:rsidR="003D409F" w:rsidRDefault="003D409F" w:rsidP="000A4E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4E45" w:rsidRPr="00FF7559" w:rsidRDefault="00FF7559" w:rsidP="000A4E45">
    <w:pPr>
      <w:pStyle w:val="Header"/>
      <w:jc w:val="right"/>
      <w:rPr>
        <w:i/>
        <w:sz w:val="18"/>
        <w:szCs w:val="18"/>
      </w:rPr>
    </w:pPr>
    <w:r w:rsidRPr="00FF7559">
      <w:rPr>
        <w:i/>
        <w:sz w:val="18"/>
        <w:szCs w:val="18"/>
      </w:rPr>
      <w:t>TA Fisher, Northlake Senior Campus, 201</w:t>
    </w:r>
    <w:r w:rsidR="00763067">
      <w:rPr>
        <w:i/>
        <w:sz w:val="18"/>
        <w:szCs w:val="18"/>
      </w:rPr>
      <w:t>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C17AB"/>
    <w:multiLevelType w:val="hybridMultilevel"/>
    <w:tmpl w:val="F340696C"/>
    <w:lvl w:ilvl="0" w:tplc="CD22133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D15592"/>
    <w:multiLevelType w:val="hybridMultilevel"/>
    <w:tmpl w:val="B8C4DE32"/>
    <w:lvl w:ilvl="0" w:tplc="EE4C6498">
      <w:start w:val="2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5FE401D"/>
    <w:multiLevelType w:val="hybridMultilevel"/>
    <w:tmpl w:val="C6043922"/>
    <w:lvl w:ilvl="0" w:tplc="73EE0E08">
      <w:start w:val="1"/>
      <w:numFmt w:val="lowerRoman"/>
      <w:lvlText w:val="(%1)"/>
      <w:lvlJc w:val="left"/>
      <w:pPr>
        <w:ind w:left="1440" w:hanging="72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1B3626F"/>
    <w:multiLevelType w:val="hybridMultilevel"/>
    <w:tmpl w:val="508A39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C05779"/>
    <w:multiLevelType w:val="hybridMultilevel"/>
    <w:tmpl w:val="FE5CCE6E"/>
    <w:lvl w:ilvl="0" w:tplc="3ECEEBF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919"/>
    <w:rsid w:val="000A4E45"/>
    <w:rsid w:val="000B7919"/>
    <w:rsid w:val="0019618F"/>
    <w:rsid w:val="00256EC4"/>
    <w:rsid w:val="00274ACD"/>
    <w:rsid w:val="002C0E7C"/>
    <w:rsid w:val="00316A3C"/>
    <w:rsid w:val="003D409F"/>
    <w:rsid w:val="00455736"/>
    <w:rsid w:val="00530F7A"/>
    <w:rsid w:val="0055204D"/>
    <w:rsid w:val="005844CC"/>
    <w:rsid w:val="005922F3"/>
    <w:rsid w:val="0063443F"/>
    <w:rsid w:val="00653470"/>
    <w:rsid w:val="00677006"/>
    <w:rsid w:val="006951B2"/>
    <w:rsid w:val="00706CED"/>
    <w:rsid w:val="00713FFD"/>
    <w:rsid w:val="00763067"/>
    <w:rsid w:val="007A298F"/>
    <w:rsid w:val="007D516D"/>
    <w:rsid w:val="007F246B"/>
    <w:rsid w:val="00840594"/>
    <w:rsid w:val="008F0E00"/>
    <w:rsid w:val="00942BF9"/>
    <w:rsid w:val="00956CAF"/>
    <w:rsid w:val="009811B1"/>
    <w:rsid w:val="00985ABF"/>
    <w:rsid w:val="009E0B72"/>
    <w:rsid w:val="009E5BC8"/>
    <w:rsid w:val="00A12804"/>
    <w:rsid w:val="00A5124B"/>
    <w:rsid w:val="00BB042B"/>
    <w:rsid w:val="00BB1DD5"/>
    <w:rsid w:val="00BE0D94"/>
    <w:rsid w:val="00CB08BF"/>
    <w:rsid w:val="00D248DD"/>
    <w:rsid w:val="00DF61CE"/>
    <w:rsid w:val="00EF0ABB"/>
    <w:rsid w:val="00FF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006"/>
    <w:pPr>
      <w:ind w:left="720"/>
      <w:contextualSpacing/>
    </w:pPr>
  </w:style>
  <w:style w:type="table" w:styleId="TableGrid">
    <w:name w:val="Table Grid"/>
    <w:basedOn w:val="TableNormal"/>
    <w:uiPriority w:val="59"/>
    <w:rsid w:val="000A4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4E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E45"/>
  </w:style>
  <w:style w:type="paragraph" w:styleId="Footer">
    <w:name w:val="footer"/>
    <w:basedOn w:val="Normal"/>
    <w:link w:val="FooterChar"/>
    <w:uiPriority w:val="99"/>
    <w:unhideWhenUsed/>
    <w:rsid w:val="000A4E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E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006"/>
    <w:pPr>
      <w:ind w:left="720"/>
      <w:contextualSpacing/>
    </w:pPr>
  </w:style>
  <w:style w:type="table" w:styleId="TableGrid">
    <w:name w:val="Table Grid"/>
    <w:basedOn w:val="TableNormal"/>
    <w:uiPriority w:val="59"/>
    <w:rsid w:val="000A4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A4E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E45"/>
  </w:style>
  <w:style w:type="paragraph" w:styleId="Footer">
    <w:name w:val="footer"/>
    <w:basedOn w:val="Normal"/>
    <w:link w:val="FooterChar"/>
    <w:uiPriority w:val="99"/>
    <w:unhideWhenUsed/>
    <w:rsid w:val="000A4E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E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419F4AF0</Template>
  <TotalTime>2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Fisher</dc:creator>
  <cp:lastModifiedBy>FISHER Tracey</cp:lastModifiedBy>
  <cp:revision>3</cp:revision>
  <dcterms:created xsi:type="dcterms:W3CDTF">2019-04-05T05:50:00Z</dcterms:created>
  <dcterms:modified xsi:type="dcterms:W3CDTF">2019-04-05T06:17:00Z</dcterms:modified>
</cp:coreProperties>
</file>