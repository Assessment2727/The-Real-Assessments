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D3934" w14:textId="3AF53A67" w:rsidR="005C2203" w:rsidRDefault="00575B92" w:rsidP="0026326A">
      <w:pPr>
        <w:pStyle w:val="PAHead"/>
      </w:pPr>
      <w:r>
        <w:rPr>
          <w:noProof/>
          <w:lang w:eastAsia="en-AU"/>
        </w:rPr>
        <w:drawing>
          <wp:inline distT="0" distB="0" distL="0" distR="0" wp14:anchorId="487C7E9D" wp14:editId="488F4274">
            <wp:extent cx="1224280" cy="553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LSC Brandmark 1 RG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820" cy="55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ATAR Year 11 </w:t>
      </w:r>
      <w:r w:rsidR="005C2203" w:rsidRPr="00810C60">
        <w:t>Chemistry</w:t>
      </w:r>
    </w:p>
    <w:p w14:paraId="29C84D2E" w14:textId="133826B8" w:rsidR="00CB30BF" w:rsidRPr="00810C60" w:rsidRDefault="008845D2" w:rsidP="00CB30BF">
      <w:pPr>
        <w:pStyle w:val="PAHead"/>
        <w:tabs>
          <w:tab w:val="clear" w:pos="10206"/>
        </w:tabs>
        <w:jc w:val="center"/>
      </w:pPr>
      <w:r>
        <w:t xml:space="preserve">Task 8:   </w:t>
      </w:r>
      <w:r w:rsidR="006456E9">
        <w:t>Chemical R</w:t>
      </w:r>
      <w:r w:rsidR="00CB30BF">
        <w:t>eactions</w:t>
      </w:r>
      <w:r w:rsidR="006456E9">
        <w:t xml:space="preserve"> and Organic Chemistry</w:t>
      </w:r>
    </w:p>
    <w:p w14:paraId="6CCE4839" w14:textId="659830F5" w:rsidR="00575B92" w:rsidRDefault="00575B92" w:rsidP="0026326A">
      <w:pPr>
        <w:pStyle w:val="PBHead"/>
      </w:pPr>
      <w:r>
        <w:t>Name ___________________</w:t>
      </w:r>
      <w:proofErr w:type="gramStart"/>
      <w:r>
        <w:t>_</w:t>
      </w:r>
      <w:r w:rsidR="005D4AFD">
        <w:t xml:space="preserve">  Mark</w:t>
      </w:r>
      <w:proofErr w:type="gramEnd"/>
      <w:r w:rsidR="005D4AFD">
        <w:t>_______  /45</w:t>
      </w:r>
    </w:p>
    <w:p w14:paraId="2BEC57E7" w14:textId="77777777" w:rsidR="008F360C" w:rsidRDefault="008F360C" w:rsidP="008F360C">
      <w:pPr>
        <w:pStyle w:val="PBodytextfullout"/>
      </w:pPr>
    </w:p>
    <w:p w14:paraId="30513DFD" w14:textId="77777777" w:rsidR="00575B92" w:rsidRPr="00575B92" w:rsidRDefault="00575B92" w:rsidP="00575B92">
      <w:pPr>
        <w:rPr>
          <w:rFonts w:ascii="Arial" w:hAnsi="Arial" w:cs="Arial"/>
          <w:b/>
          <w:sz w:val="22"/>
          <w:szCs w:val="22"/>
        </w:rPr>
      </w:pPr>
      <w:r w:rsidRPr="00575B92">
        <w:rPr>
          <w:rFonts w:ascii="Arial" w:hAnsi="Arial" w:cs="Arial"/>
          <w:b/>
          <w:sz w:val="22"/>
          <w:szCs w:val="22"/>
        </w:rPr>
        <w:t xml:space="preserve">Part 1: Multiple </w:t>
      </w:r>
      <w:proofErr w:type="gramStart"/>
      <w:r w:rsidRPr="00575B92">
        <w:rPr>
          <w:rFonts w:ascii="Arial" w:hAnsi="Arial" w:cs="Arial"/>
          <w:b/>
          <w:sz w:val="22"/>
          <w:szCs w:val="22"/>
        </w:rPr>
        <w:t>Choice</w:t>
      </w:r>
      <w:proofErr w:type="gramEnd"/>
      <w:r w:rsidRPr="00575B92">
        <w:rPr>
          <w:rFonts w:ascii="Arial" w:hAnsi="Arial" w:cs="Arial"/>
          <w:b/>
          <w:sz w:val="22"/>
          <w:szCs w:val="22"/>
        </w:rPr>
        <w:t xml:space="preserve"> – Answer all questions on the grid provided.</w:t>
      </w:r>
    </w:p>
    <w:p w14:paraId="37C3D5F9" w14:textId="77777777" w:rsidR="00575B92" w:rsidRPr="00575B92" w:rsidRDefault="00575B92" w:rsidP="00575B92">
      <w:pPr>
        <w:rPr>
          <w:rFonts w:ascii="Arial" w:hAnsi="Arial" w:cs="Arial"/>
          <w:sz w:val="22"/>
          <w:szCs w:val="22"/>
        </w:rPr>
      </w:pPr>
    </w:p>
    <w:p w14:paraId="6EF47ABC" w14:textId="77777777" w:rsidR="00575B92" w:rsidRPr="00575B92" w:rsidRDefault="00575B92" w:rsidP="00575B92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Which of the following is not an indication of chemical change?</w:t>
      </w:r>
    </w:p>
    <w:p w14:paraId="341570DD" w14:textId="77777777" w:rsidR="00575B92" w:rsidRPr="00575B92" w:rsidRDefault="00575B92" w:rsidP="00575B92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A smell</w:t>
      </w:r>
    </w:p>
    <w:p w14:paraId="35979DC9" w14:textId="77777777" w:rsidR="00575B92" w:rsidRPr="00575B92" w:rsidRDefault="00575B92" w:rsidP="00575B92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A colour change</w:t>
      </w:r>
    </w:p>
    <w:p w14:paraId="148CF726" w14:textId="77777777" w:rsidR="00575B92" w:rsidRPr="004377A4" w:rsidRDefault="00575B92" w:rsidP="00575B92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 w:rsidRPr="004377A4">
        <w:rPr>
          <w:rFonts w:ascii="Arial" w:hAnsi="Arial" w:cs="Arial"/>
        </w:rPr>
        <w:t>A change of state (or phase)</w:t>
      </w:r>
    </w:p>
    <w:p w14:paraId="7EF21915" w14:textId="77777777" w:rsidR="00575B92" w:rsidRPr="00575B92" w:rsidRDefault="00575B92" w:rsidP="00575B92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Light being emitted</w:t>
      </w:r>
    </w:p>
    <w:p w14:paraId="28B9483F" w14:textId="77777777" w:rsidR="00575B92" w:rsidRPr="00575B92" w:rsidRDefault="00575B92" w:rsidP="00575B92">
      <w:pPr>
        <w:pStyle w:val="ListParagraph"/>
        <w:ind w:left="1440"/>
        <w:rPr>
          <w:rFonts w:ascii="Arial" w:hAnsi="Arial" w:cs="Arial"/>
        </w:rPr>
      </w:pPr>
    </w:p>
    <w:p w14:paraId="671557E6" w14:textId="77777777" w:rsidR="00575B92" w:rsidRPr="00575B92" w:rsidRDefault="00575B92" w:rsidP="00575B92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Consider the chemical reaction below:</w:t>
      </w:r>
    </w:p>
    <w:p w14:paraId="38DA098B" w14:textId="77777777" w:rsidR="00575B92" w:rsidRPr="00575B92" w:rsidRDefault="00575B92" w:rsidP="00575B92">
      <w:pPr>
        <w:pStyle w:val="ListParagraph"/>
        <w:rPr>
          <w:rFonts w:ascii="Arial" w:hAnsi="Arial" w:cs="Arial"/>
        </w:rPr>
      </w:pPr>
    </w:p>
    <w:p w14:paraId="1FACDE0F" w14:textId="77777777" w:rsidR="00575B92" w:rsidRPr="00575B92" w:rsidRDefault="00575B92" w:rsidP="00575B92">
      <w:pPr>
        <w:pStyle w:val="ListParagraph"/>
        <w:jc w:val="center"/>
        <w:rPr>
          <w:rFonts w:ascii="Arial" w:hAnsi="Arial" w:cs="Arial"/>
          <w:color w:val="FF0000"/>
          <w:position w:val="-10"/>
        </w:rPr>
      </w:pPr>
      <w:r w:rsidRPr="00575B92">
        <w:rPr>
          <w:rFonts w:ascii="Arial" w:hAnsi="Arial" w:cs="Arial"/>
          <w:color w:val="FF0000"/>
          <w:position w:val="-10"/>
        </w:rPr>
        <w:object w:dxaOrig="2538" w:dyaOrig="304" w14:anchorId="370A5D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pt;height:15pt" o:ole="">
            <v:imagedata r:id="rId10" o:title=""/>
          </v:shape>
          <o:OLEObject Type="Embed" ProgID="FXChem.Equation" ShapeID="_x0000_i1025" DrawAspect="Content" ObjectID="_1621325712" r:id="rId11"/>
        </w:object>
      </w:r>
    </w:p>
    <w:p w14:paraId="45CFA0A4" w14:textId="77777777" w:rsidR="00575B92" w:rsidRPr="00575B92" w:rsidRDefault="00575B92" w:rsidP="00575B92">
      <w:pPr>
        <w:pStyle w:val="ListParagraph"/>
        <w:jc w:val="center"/>
        <w:rPr>
          <w:rFonts w:ascii="Arial" w:hAnsi="Arial" w:cs="Arial"/>
        </w:rPr>
      </w:pPr>
    </w:p>
    <w:p w14:paraId="4952A073" w14:textId="77777777" w:rsidR="00575B92" w:rsidRPr="00575B92" w:rsidRDefault="00575B92" w:rsidP="00575B92">
      <w:pPr>
        <w:pStyle w:val="ListParagraph"/>
        <w:rPr>
          <w:rFonts w:ascii="Arial" w:hAnsi="Arial" w:cs="Arial"/>
          <w:i/>
        </w:rPr>
      </w:pPr>
      <w:r w:rsidRPr="00575B92">
        <w:rPr>
          <w:rFonts w:ascii="Arial" w:hAnsi="Arial" w:cs="Arial"/>
          <w:i/>
        </w:rPr>
        <w:t>Which of the following statements are true?</w:t>
      </w:r>
    </w:p>
    <w:p w14:paraId="01E232B3" w14:textId="77777777" w:rsidR="00575B92" w:rsidRPr="00575B92" w:rsidRDefault="00575B92" w:rsidP="00575B92">
      <w:pPr>
        <w:pStyle w:val="ListParagraph"/>
        <w:rPr>
          <w:rFonts w:ascii="Arial" w:hAnsi="Arial" w:cs="Arial"/>
        </w:rPr>
      </w:pPr>
    </w:p>
    <w:p w14:paraId="5DBFA51D" w14:textId="77777777" w:rsidR="00575B92" w:rsidRPr="00575B92" w:rsidRDefault="00575B92" w:rsidP="00575B92">
      <w:pPr>
        <w:pStyle w:val="ListParagraph"/>
        <w:numPr>
          <w:ilvl w:val="0"/>
          <w:numId w:val="23"/>
        </w:numPr>
        <w:ind w:left="3164" w:hanging="284"/>
        <w:rPr>
          <w:rFonts w:ascii="Arial" w:hAnsi="Arial" w:cs="Arial"/>
        </w:rPr>
      </w:pPr>
      <w:r w:rsidRPr="00575B92">
        <w:rPr>
          <w:rFonts w:ascii="Arial" w:hAnsi="Arial" w:cs="Arial"/>
        </w:rPr>
        <w:t>Energy breaks the covalent bonds between the Na atoms</w:t>
      </w:r>
    </w:p>
    <w:p w14:paraId="1C2E2A33" w14:textId="77777777" w:rsidR="00575B92" w:rsidRPr="00575B92" w:rsidRDefault="00575B92" w:rsidP="00575B92">
      <w:pPr>
        <w:pStyle w:val="ListParagraph"/>
        <w:numPr>
          <w:ilvl w:val="0"/>
          <w:numId w:val="23"/>
        </w:numPr>
        <w:ind w:left="3164" w:hanging="284"/>
        <w:rPr>
          <w:rFonts w:ascii="Arial" w:hAnsi="Arial" w:cs="Arial"/>
        </w:rPr>
      </w:pPr>
      <w:r w:rsidRPr="00575B92">
        <w:rPr>
          <w:rFonts w:ascii="Arial" w:hAnsi="Arial" w:cs="Arial"/>
        </w:rPr>
        <w:t>Energy breaks the covalent bonds with the oxygen molecules</w:t>
      </w:r>
    </w:p>
    <w:p w14:paraId="321596C8" w14:textId="3AF505B5" w:rsidR="00575B92" w:rsidRPr="00575B92" w:rsidRDefault="00575B92" w:rsidP="00575B92">
      <w:pPr>
        <w:pStyle w:val="ListParagraph"/>
        <w:numPr>
          <w:ilvl w:val="0"/>
          <w:numId w:val="23"/>
        </w:numPr>
        <w:ind w:left="3164" w:hanging="284"/>
        <w:rPr>
          <w:rFonts w:ascii="Arial" w:hAnsi="Arial" w:cs="Arial"/>
        </w:rPr>
      </w:pPr>
      <w:r w:rsidRPr="00575B92">
        <w:rPr>
          <w:rFonts w:ascii="Arial" w:hAnsi="Arial" w:cs="Arial"/>
        </w:rPr>
        <w:t>Energy is release</w:t>
      </w:r>
      <w:r w:rsidR="00DE4DE9">
        <w:rPr>
          <w:rFonts w:ascii="Arial" w:hAnsi="Arial" w:cs="Arial"/>
        </w:rPr>
        <w:t>d</w:t>
      </w:r>
      <w:r w:rsidRPr="00575B92">
        <w:rPr>
          <w:rFonts w:ascii="Arial" w:hAnsi="Arial" w:cs="Arial"/>
        </w:rPr>
        <w:t xml:space="preserve"> as ionic bonds are formed.</w:t>
      </w:r>
    </w:p>
    <w:p w14:paraId="01464F9A" w14:textId="77777777" w:rsidR="00575B92" w:rsidRPr="00575B92" w:rsidRDefault="00575B92" w:rsidP="00575B92">
      <w:pPr>
        <w:pStyle w:val="ListParagraph"/>
        <w:numPr>
          <w:ilvl w:val="0"/>
          <w:numId w:val="24"/>
        </w:numPr>
        <w:ind w:left="1440"/>
        <w:rPr>
          <w:rFonts w:ascii="Arial" w:hAnsi="Arial" w:cs="Arial"/>
        </w:rPr>
      </w:pPr>
      <w:r w:rsidRPr="00575B92">
        <w:rPr>
          <w:rFonts w:ascii="Arial" w:hAnsi="Arial" w:cs="Arial"/>
        </w:rPr>
        <w:t>i, ii &amp; iii</w:t>
      </w:r>
    </w:p>
    <w:p w14:paraId="01686B5D" w14:textId="77777777" w:rsidR="00575B92" w:rsidRPr="004377A4" w:rsidRDefault="00575B92" w:rsidP="00575B92">
      <w:pPr>
        <w:pStyle w:val="ListParagraph"/>
        <w:numPr>
          <w:ilvl w:val="0"/>
          <w:numId w:val="24"/>
        </w:numPr>
        <w:ind w:left="1440"/>
        <w:rPr>
          <w:rFonts w:ascii="Arial" w:hAnsi="Arial" w:cs="Arial"/>
        </w:rPr>
      </w:pPr>
      <w:r w:rsidRPr="004377A4">
        <w:rPr>
          <w:rFonts w:ascii="Arial" w:hAnsi="Arial" w:cs="Arial"/>
        </w:rPr>
        <w:t>ii &amp; iii only</w:t>
      </w:r>
    </w:p>
    <w:p w14:paraId="1DEB8CE7" w14:textId="77777777" w:rsidR="00575B92" w:rsidRPr="00575B92" w:rsidRDefault="00575B92" w:rsidP="00575B92">
      <w:pPr>
        <w:pStyle w:val="ListParagraph"/>
        <w:numPr>
          <w:ilvl w:val="0"/>
          <w:numId w:val="24"/>
        </w:numPr>
        <w:ind w:left="1440"/>
        <w:rPr>
          <w:rFonts w:ascii="Arial" w:hAnsi="Arial" w:cs="Arial"/>
        </w:rPr>
      </w:pPr>
      <w:r w:rsidRPr="00575B92">
        <w:rPr>
          <w:rFonts w:ascii="Arial" w:hAnsi="Arial" w:cs="Arial"/>
        </w:rPr>
        <w:t>i &amp; iii only</w:t>
      </w:r>
    </w:p>
    <w:p w14:paraId="70894F25" w14:textId="77777777" w:rsidR="00575B92" w:rsidRPr="00575B92" w:rsidRDefault="00575B92" w:rsidP="00575B92">
      <w:pPr>
        <w:pStyle w:val="ListParagraph"/>
        <w:numPr>
          <w:ilvl w:val="0"/>
          <w:numId w:val="24"/>
        </w:numPr>
        <w:ind w:left="1440"/>
        <w:rPr>
          <w:rFonts w:ascii="Arial" w:hAnsi="Arial" w:cs="Arial"/>
        </w:rPr>
      </w:pPr>
      <w:r w:rsidRPr="00575B92">
        <w:rPr>
          <w:rFonts w:ascii="Arial" w:hAnsi="Arial" w:cs="Arial"/>
        </w:rPr>
        <w:t>ii only</w:t>
      </w:r>
    </w:p>
    <w:p w14:paraId="5EAE2C19" w14:textId="77777777" w:rsidR="00575B92" w:rsidRPr="00575B92" w:rsidRDefault="00575B92" w:rsidP="00575B92">
      <w:pPr>
        <w:pStyle w:val="ListParagraph"/>
        <w:rPr>
          <w:rFonts w:ascii="Arial" w:hAnsi="Arial" w:cs="Arial"/>
        </w:rPr>
      </w:pPr>
    </w:p>
    <w:p w14:paraId="5ADEA1A8" w14:textId="77777777" w:rsidR="00575B92" w:rsidRPr="00575B92" w:rsidRDefault="00575B92" w:rsidP="00575B92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Activation energy is ….</w:t>
      </w:r>
    </w:p>
    <w:p w14:paraId="29EC9D6C" w14:textId="77777777" w:rsidR="00575B92" w:rsidRPr="00575B92" w:rsidRDefault="00575B92" w:rsidP="00575B92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The energy released when chemical bonds are formed</w:t>
      </w:r>
    </w:p>
    <w:p w14:paraId="75600795" w14:textId="77777777" w:rsidR="00575B92" w:rsidRPr="004377A4" w:rsidRDefault="00575B92" w:rsidP="00575B92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 w:rsidRPr="004377A4">
        <w:rPr>
          <w:rFonts w:ascii="Arial" w:hAnsi="Arial" w:cs="Arial"/>
        </w:rPr>
        <w:t>The energy required to break the chemical bonds of reactants</w:t>
      </w:r>
    </w:p>
    <w:p w14:paraId="000FC6AF" w14:textId="77777777" w:rsidR="00575B92" w:rsidRPr="00575B92" w:rsidRDefault="00575B92" w:rsidP="00575B92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The energy absorbed by breaking the bonds of reactants</w:t>
      </w:r>
    </w:p>
    <w:p w14:paraId="7845DC19" w14:textId="77777777" w:rsidR="00575B92" w:rsidRPr="00575B92" w:rsidRDefault="00575B92" w:rsidP="00575B92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The energy absorbed by forming the chemical bonds of products</w:t>
      </w:r>
    </w:p>
    <w:p w14:paraId="2B199196" w14:textId="77777777" w:rsidR="00575B92" w:rsidRPr="00575B92" w:rsidRDefault="00575B92" w:rsidP="00575B92">
      <w:pPr>
        <w:pStyle w:val="ListParagraph"/>
        <w:ind w:left="1440"/>
        <w:rPr>
          <w:rFonts w:ascii="Arial" w:hAnsi="Arial" w:cs="Arial"/>
        </w:rPr>
      </w:pPr>
    </w:p>
    <w:p w14:paraId="54BABCF9" w14:textId="6025386B" w:rsidR="006A7F43" w:rsidRPr="006A7F43" w:rsidRDefault="006A7F43" w:rsidP="006A7F43">
      <w:pPr>
        <w:ind w:firstLine="284"/>
        <w:rPr>
          <w:rFonts w:ascii="Arial" w:hAnsi="Arial" w:cs="Arial"/>
          <w:sz w:val="22"/>
          <w:szCs w:val="22"/>
        </w:rPr>
      </w:pPr>
      <w:r w:rsidRPr="006A7F43">
        <w:rPr>
          <w:rFonts w:ascii="Arial" w:hAnsi="Arial" w:cs="Arial"/>
          <w:sz w:val="22"/>
          <w:szCs w:val="22"/>
        </w:rPr>
        <w:t xml:space="preserve">4.  The mass of 1 </w:t>
      </w:r>
      <w:proofErr w:type="spellStart"/>
      <w:r w:rsidRPr="006A7F43">
        <w:rPr>
          <w:rFonts w:ascii="Arial" w:hAnsi="Arial" w:cs="Arial"/>
          <w:sz w:val="22"/>
          <w:szCs w:val="22"/>
        </w:rPr>
        <w:t>mol</w:t>
      </w:r>
      <w:proofErr w:type="spellEnd"/>
      <w:r w:rsidRPr="006A7F43">
        <w:rPr>
          <w:rFonts w:ascii="Arial" w:hAnsi="Arial" w:cs="Arial"/>
          <w:sz w:val="22"/>
          <w:szCs w:val="22"/>
        </w:rPr>
        <w:t xml:space="preserve"> of sodium is 23 g.  What is the mass of one sodium atom?</w:t>
      </w:r>
    </w:p>
    <w:p w14:paraId="1AF08728" w14:textId="77777777" w:rsidR="006A7F43" w:rsidRPr="006A7F43" w:rsidRDefault="006A7F43" w:rsidP="006A7F43">
      <w:pPr>
        <w:rPr>
          <w:rFonts w:ascii="Arial" w:hAnsi="Arial" w:cs="Arial"/>
          <w:sz w:val="22"/>
          <w:szCs w:val="22"/>
        </w:rPr>
      </w:pPr>
    </w:p>
    <w:p w14:paraId="187DD630" w14:textId="77777777" w:rsidR="006A7F43" w:rsidRPr="006A7F43" w:rsidRDefault="006A7F43" w:rsidP="006A7F43">
      <w:pPr>
        <w:ind w:left="993"/>
        <w:rPr>
          <w:rFonts w:ascii="Arial" w:hAnsi="Arial" w:cs="Arial"/>
          <w:sz w:val="22"/>
          <w:szCs w:val="22"/>
        </w:rPr>
      </w:pPr>
      <w:proofErr w:type="gramStart"/>
      <w:r w:rsidRPr="006A7F43">
        <w:rPr>
          <w:rFonts w:ascii="Arial" w:hAnsi="Arial" w:cs="Arial"/>
          <w:sz w:val="22"/>
          <w:szCs w:val="22"/>
        </w:rPr>
        <w:t>a</w:t>
      </w:r>
      <w:proofErr w:type="gramEnd"/>
      <w:r w:rsidRPr="006A7F43">
        <w:rPr>
          <w:rFonts w:ascii="Arial" w:hAnsi="Arial" w:cs="Arial"/>
          <w:sz w:val="22"/>
          <w:szCs w:val="22"/>
        </w:rPr>
        <w:t>)  6 x 10</w:t>
      </w:r>
      <w:r w:rsidRPr="006A7F43">
        <w:rPr>
          <w:rFonts w:ascii="Arial" w:hAnsi="Arial" w:cs="Arial"/>
          <w:sz w:val="22"/>
          <w:szCs w:val="22"/>
          <w:vertAlign w:val="superscript"/>
        </w:rPr>
        <w:t>23</w:t>
      </w:r>
      <w:r w:rsidRPr="006A7F43">
        <w:rPr>
          <w:rFonts w:ascii="Arial" w:hAnsi="Arial" w:cs="Arial"/>
          <w:sz w:val="22"/>
          <w:szCs w:val="22"/>
        </w:rPr>
        <w:t xml:space="preserve"> g</w:t>
      </w:r>
    </w:p>
    <w:p w14:paraId="2E8E9BF2" w14:textId="77777777" w:rsidR="006A7F43" w:rsidRPr="006A7F43" w:rsidRDefault="006A7F43" w:rsidP="006A7F43">
      <w:pPr>
        <w:ind w:left="993"/>
        <w:rPr>
          <w:rFonts w:ascii="Arial" w:hAnsi="Arial" w:cs="Arial"/>
          <w:sz w:val="22"/>
          <w:szCs w:val="22"/>
        </w:rPr>
      </w:pPr>
      <w:r w:rsidRPr="006A7F43">
        <w:rPr>
          <w:rFonts w:ascii="Arial" w:hAnsi="Arial" w:cs="Arial"/>
          <w:sz w:val="22"/>
          <w:szCs w:val="22"/>
        </w:rPr>
        <w:t>b) 6 x 10</w:t>
      </w:r>
      <w:r w:rsidRPr="006A7F43">
        <w:rPr>
          <w:rFonts w:ascii="Arial" w:hAnsi="Arial" w:cs="Arial"/>
          <w:sz w:val="22"/>
          <w:szCs w:val="22"/>
          <w:vertAlign w:val="superscript"/>
        </w:rPr>
        <w:t>-23</w:t>
      </w:r>
      <w:r w:rsidRPr="006A7F43">
        <w:rPr>
          <w:rFonts w:ascii="Arial" w:hAnsi="Arial" w:cs="Arial"/>
          <w:sz w:val="22"/>
          <w:szCs w:val="22"/>
        </w:rPr>
        <w:t xml:space="preserve"> g</w:t>
      </w:r>
    </w:p>
    <w:p w14:paraId="300168B5" w14:textId="77777777" w:rsidR="006A7F43" w:rsidRPr="006A7F43" w:rsidRDefault="006A7F43" w:rsidP="006A7F43">
      <w:pPr>
        <w:ind w:left="993"/>
        <w:rPr>
          <w:rFonts w:ascii="Arial" w:hAnsi="Arial" w:cs="Arial"/>
          <w:sz w:val="22"/>
          <w:szCs w:val="22"/>
        </w:rPr>
      </w:pPr>
      <w:r w:rsidRPr="004377A4">
        <w:rPr>
          <w:rFonts w:ascii="Arial" w:hAnsi="Arial" w:cs="Arial"/>
          <w:sz w:val="22"/>
          <w:szCs w:val="22"/>
        </w:rPr>
        <w:t>c) 3.8 x 10</w:t>
      </w:r>
      <w:r w:rsidRPr="004377A4">
        <w:rPr>
          <w:rFonts w:ascii="Arial" w:hAnsi="Arial" w:cs="Arial"/>
          <w:sz w:val="22"/>
          <w:szCs w:val="22"/>
          <w:vertAlign w:val="superscript"/>
        </w:rPr>
        <w:t>-23</w:t>
      </w:r>
      <w:r w:rsidRPr="004377A4">
        <w:rPr>
          <w:rFonts w:ascii="Arial" w:hAnsi="Arial" w:cs="Arial"/>
          <w:sz w:val="22"/>
          <w:szCs w:val="22"/>
        </w:rPr>
        <w:t xml:space="preserve"> g</w:t>
      </w:r>
    </w:p>
    <w:p w14:paraId="411AC0C5" w14:textId="77777777" w:rsidR="006A7F43" w:rsidRPr="006A7F43" w:rsidRDefault="006A7F43" w:rsidP="006A7F43">
      <w:pPr>
        <w:ind w:left="993"/>
        <w:rPr>
          <w:rFonts w:ascii="Arial" w:hAnsi="Arial" w:cs="Arial"/>
          <w:sz w:val="22"/>
          <w:szCs w:val="22"/>
        </w:rPr>
      </w:pPr>
      <w:proofErr w:type="gramStart"/>
      <w:r w:rsidRPr="006A7F43">
        <w:rPr>
          <w:rFonts w:ascii="Arial" w:hAnsi="Arial" w:cs="Arial"/>
          <w:sz w:val="22"/>
          <w:szCs w:val="22"/>
        </w:rPr>
        <w:t>d</w:t>
      </w:r>
      <w:proofErr w:type="gramEnd"/>
      <w:r w:rsidRPr="006A7F43">
        <w:rPr>
          <w:rFonts w:ascii="Arial" w:hAnsi="Arial" w:cs="Arial"/>
          <w:sz w:val="22"/>
          <w:szCs w:val="22"/>
        </w:rPr>
        <w:t>) 3.8 x 10</w:t>
      </w:r>
      <w:r w:rsidRPr="006A7F43">
        <w:rPr>
          <w:rFonts w:ascii="Arial" w:hAnsi="Arial" w:cs="Arial"/>
          <w:sz w:val="22"/>
          <w:szCs w:val="22"/>
          <w:vertAlign w:val="superscript"/>
        </w:rPr>
        <w:t>-24</w:t>
      </w:r>
      <w:r w:rsidRPr="006A7F43">
        <w:rPr>
          <w:rFonts w:ascii="Arial" w:hAnsi="Arial" w:cs="Arial"/>
          <w:sz w:val="22"/>
          <w:szCs w:val="22"/>
        </w:rPr>
        <w:t xml:space="preserve"> g</w:t>
      </w:r>
    </w:p>
    <w:p w14:paraId="52DD744E" w14:textId="20E66389" w:rsidR="00575B92" w:rsidRPr="006A7F43" w:rsidRDefault="00575B92" w:rsidP="006A7F43">
      <w:pPr>
        <w:rPr>
          <w:rFonts w:ascii="Arial" w:hAnsi="Arial" w:cs="Arial"/>
        </w:rPr>
      </w:pPr>
      <w:r w:rsidRPr="006A7F43">
        <w:rPr>
          <w:rFonts w:ascii="Arial" w:hAnsi="Arial" w:cs="Arial"/>
        </w:rPr>
        <w:br w:type="page"/>
      </w:r>
    </w:p>
    <w:p w14:paraId="4FF8DAA6" w14:textId="77777777" w:rsidR="00575B92" w:rsidRPr="00575B92" w:rsidRDefault="00575B92" w:rsidP="00575B92">
      <w:pPr>
        <w:pStyle w:val="ListParagraph"/>
        <w:ind w:left="1440"/>
        <w:rPr>
          <w:rFonts w:ascii="Arial" w:hAnsi="Arial" w:cs="Arial"/>
        </w:rPr>
      </w:pPr>
    </w:p>
    <w:p w14:paraId="18E8E63A" w14:textId="23EF32E2" w:rsidR="00575B92" w:rsidRPr="00466DE5" w:rsidRDefault="00575B92" w:rsidP="00466DE5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466DE5">
        <w:rPr>
          <w:rFonts w:ascii="Arial" w:hAnsi="Arial" w:cs="Arial"/>
        </w:rPr>
        <w:t xml:space="preserve">Which of the following is </w:t>
      </w:r>
      <w:r w:rsidRPr="00466DE5">
        <w:rPr>
          <w:rFonts w:ascii="Arial" w:hAnsi="Arial" w:cs="Arial"/>
          <w:u w:val="single"/>
        </w:rPr>
        <w:t>not</w:t>
      </w:r>
      <w:r w:rsidRPr="00466DE5">
        <w:rPr>
          <w:rFonts w:ascii="Arial" w:hAnsi="Arial" w:cs="Arial"/>
        </w:rPr>
        <w:t xml:space="preserve"> a balanced chemical equation?</w:t>
      </w:r>
    </w:p>
    <w:p w14:paraId="39D50355" w14:textId="77777777" w:rsidR="00575B92" w:rsidRPr="00575B92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 xml:space="preserve"> </w:t>
      </w:r>
      <w:r w:rsidRPr="00575B92">
        <w:rPr>
          <w:rFonts w:ascii="Arial" w:hAnsi="Arial" w:cs="Arial"/>
          <w:color w:val="FF0000"/>
          <w:position w:val="-8"/>
        </w:rPr>
        <w:object w:dxaOrig="4458" w:dyaOrig="240" w14:anchorId="2AD8EC7E">
          <v:shape id="_x0000_i1026" type="#_x0000_t75" style="width:223.5pt;height:11.5pt" o:ole="">
            <v:imagedata r:id="rId12" o:title=""/>
          </v:shape>
          <o:OLEObject Type="Embed" ProgID="FXChem.Equation" ShapeID="_x0000_i1026" DrawAspect="Content" ObjectID="_1621325713" r:id="rId13"/>
        </w:object>
      </w:r>
      <w:r w:rsidRPr="00575B92">
        <w:rPr>
          <w:rFonts w:ascii="Arial" w:hAnsi="Arial" w:cs="Arial"/>
        </w:rPr>
        <w:t xml:space="preserve"> </w:t>
      </w:r>
    </w:p>
    <w:p w14:paraId="3BED9990" w14:textId="77777777" w:rsidR="00575B92" w:rsidRPr="004377A4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 xml:space="preserve"> </w:t>
      </w:r>
      <w:r w:rsidRPr="004377A4">
        <w:rPr>
          <w:rFonts w:ascii="Arial" w:hAnsi="Arial" w:cs="Arial"/>
          <w:color w:val="FF0000"/>
          <w:position w:val="-8"/>
        </w:rPr>
        <w:object w:dxaOrig="4924" w:dyaOrig="248" w14:anchorId="5EF561E2">
          <v:shape id="_x0000_i1027" type="#_x0000_t75" style="width:246pt;height:11pt" o:ole="">
            <v:imagedata r:id="rId14" o:title=""/>
          </v:shape>
          <o:OLEObject Type="Embed" ProgID="FXChem.Equation" ShapeID="_x0000_i1027" DrawAspect="Content" ObjectID="_1621325714" r:id="rId15"/>
        </w:object>
      </w:r>
    </w:p>
    <w:p w14:paraId="2529004E" w14:textId="77777777" w:rsidR="00575B92" w:rsidRPr="00575B92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 xml:space="preserve"> </w:t>
      </w:r>
      <w:r w:rsidRPr="00575B92">
        <w:rPr>
          <w:rFonts w:ascii="Arial" w:hAnsi="Arial" w:cs="Arial"/>
          <w:color w:val="FF0000"/>
          <w:position w:val="-8"/>
        </w:rPr>
        <w:object w:dxaOrig="3408" w:dyaOrig="240" w14:anchorId="06B8F937">
          <v:shape id="_x0000_i1028" type="#_x0000_t75" style="width:170.5pt;height:11.5pt" o:ole="">
            <v:imagedata r:id="rId16" o:title=""/>
          </v:shape>
          <o:OLEObject Type="Embed" ProgID="FXChem.Equation" ShapeID="_x0000_i1028" DrawAspect="Content" ObjectID="_1621325715" r:id="rId17"/>
        </w:object>
      </w:r>
      <w:r w:rsidRPr="00575B92">
        <w:rPr>
          <w:rFonts w:ascii="Arial" w:hAnsi="Arial" w:cs="Arial"/>
        </w:rPr>
        <w:t xml:space="preserve"> </w:t>
      </w:r>
    </w:p>
    <w:p w14:paraId="30FD85C1" w14:textId="77777777" w:rsidR="00575B92" w:rsidRPr="00575B92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 xml:space="preserve"> </w:t>
      </w:r>
      <w:r w:rsidRPr="00575B92">
        <w:rPr>
          <w:rFonts w:ascii="Arial" w:hAnsi="Arial" w:cs="Arial"/>
          <w:color w:val="FF0000"/>
          <w:position w:val="-8"/>
        </w:rPr>
        <w:object w:dxaOrig="3858" w:dyaOrig="244" w14:anchorId="013D6BDB">
          <v:shape id="_x0000_i1029" type="#_x0000_t75" style="width:193.5pt;height:11pt" o:ole="">
            <v:imagedata r:id="rId18" o:title=""/>
          </v:shape>
          <o:OLEObject Type="Embed" ProgID="FXChem.Equation" ShapeID="_x0000_i1029" DrawAspect="Content" ObjectID="_1621325716" r:id="rId19"/>
        </w:object>
      </w:r>
    </w:p>
    <w:p w14:paraId="090119A7" w14:textId="77777777" w:rsidR="00575B92" w:rsidRPr="00575B92" w:rsidRDefault="00575B92" w:rsidP="00575B92">
      <w:pPr>
        <w:pStyle w:val="ListParagraph"/>
        <w:ind w:left="1440"/>
        <w:rPr>
          <w:rFonts w:ascii="Arial" w:hAnsi="Arial" w:cs="Arial"/>
        </w:rPr>
      </w:pPr>
    </w:p>
    <w:p w14:paraId="1B438BA3" w14:textId="77777777" w:rsidR="00575B92" w:rsidRPr="00575B92" w:rsidRDefault="00575B92" w:rsidP="00575B92">
      <w:pPr>
        <w:pStyle w:val="ListParagraph"/>
        <w:ind w:left="1440"/>
        <w:rPr>
          <w:rFonts w:ascii="Arial" w:hAnsi="Arial" w:cs="Arial"/>
        </w:rPr>
      </w:pPr>
    </w:p>
    <w:p w14:paraId="0950ACA8" w14:textId="77777777" w:rsidR="00575B92" w:rsidRPr="00575B92" w:rsidRDefault="00575B92" w:rsidP="00466DE5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Butane is commonly used as a fuel source. It combusts with oxygen to produce carbon dioxide and water. The reaction is commonly represented as:</w:t>
      </w:r>
    </w:p>
    <w:p w14:paraId="76FC6499" w14:textId="77777777" w:rsidR="00575B92" w:rsidRPr="00575B92" w:rsidRDefault="00575B92" w:rsidP="00575B92">
      <w:pPr>
        <w:pStyle w:val="ListParagraph"/>
        <w:rPr>
          <w:rFonts w:ascii="Arial" w:hAnsi="Arial" w:cs="Arial"/>
        </w:rPr>
      </w:pPr>
    </w:p>
    <w:p w14:paraId="4BAC2AEE" w14:textId="77777777" w:rsidR="00575B92" w:rsidRPr="00575B92" w:rsidRDefault="00575B92" w:rsidP="00575B92">
      <w:pPr>
        <w:pStyle w:val="ListParagraph"/>
        <w:jc w:val="center"/>
        <w:rPr>
          <w:rFonts w:ascii="Arial" w:hAnsi="Arial" w:cs="Arial"/>
          <w:color w:val="FF0000"/>
          <w:position w:val="-8"/>
        </w:rPr>
      </w:pPr>
      <w:r w:rsidRPr="00575B92">
        <w:rPr>
          <w:rFonts w:ascii="Arial" w:hAnsi="Arial" w:cs="Arial"/>
          <w:color w:val="FF0000"/>
          <w:position w:val="-8"/>
        </w:rPr>
        <w:object w:dxaOrig="3768" w:dyaOrig="240" w14:anchorId="2C5F5EDE">
          <v:shape id="_x0000_i1030" type="#_x0000_t75" style="width:187.5pt;height:11.5pt" o:ole="">
            <v:imagedata r:id="rId20" o:title=""/>
          </v:shape>
          <o:OLEObject Type="Embed" ProgID="FXChem.Equation" ShapeID="_x0000_i1030" DrawAspect="Content" ObjectID="_1621325717" r:id="rId21"/>
        </w:object>
      </w:r>
    </w:p>
    <w:p w14:paraId="26F7D523" w14:textId="77777777" w:rsidR="00575B92" w:rsidRPr="00575B92" w:rsidRDefault="00575B92" w:rsidP="00575B92">
      <w:pPr>
        <w:pStyle w:val="ListParagraph"/>
        <w:rPr>
          <w:rFonts w:ascii="Arial" w:hAnsi="Arial" w:cs="Arial"/>
        </w:rPr>
      </w:pPr>
    </w:p>
    <w:p w14:paraId="0CB8700B" w14:textId="77777777" w:rsidR="00575B92" w:rsidRPr="00575B92" w:rsidRDefault="00575B92" w:rsidP="00575B92">
      <w:pPr>
        <w:pStyle w:val="ListParagraph"/>
        <w:jc w:val="both"/>
        <w:rPr>
          <w:rFonts w:ascii="Arial" w:hAnsi="Arial" w:cs="Arial"/>
        </w:rPr>
      </w:pPr>
      <w:r w:rsidRPr="00575B92">
        <w:rPr>
          <w:rFonts w:ascii="Arial" w:hAnsi="Arial" w:cs="Arial"/>
        </w:rPr>
        <w:t>Which of the following shows a correct molar ratio from this reaction?</w:t>
      </w:r>
    </w:p>
    <w:p w14:paraId="1AAEFEAF" w14:textId="77777777" w:rsidR="00575B92" w:rsidRPr="00575B92" w:rsidRDefault="00575B92" w:rsidP="00575B92">
      <w:pPr>
        <w:pStyle w:val="ListParagraph"/>
        <w:numPr>
          <w:ilvl w:val="0"/>
          <w:numId w:val="25"/>
        </w:numPr>
        <w:tabs>
          <w:tab w:val="left" w:pos="5245"/>
        </w:tabs>
        <w:ind w:left="1440"/>
        <w:jc w:val="both"/>
        <w:rPr>
          <w:rFonts w:ascii="Arial" w:hAnsi="Arial" w:cs="Arial"/>
        </w:rPr>
      </w:pPr>
      <w:r w:rsidRPr="00575B92">
        <w:rPr>
          <w:rFonts w:ascii="Arial" w:hAnsi="Arial" w:cs="Arial"/>
        </w:rPr>
        <w:t>n(C</w:t>
      </w:r>
      <w:r w:rsidRPr="00575B92">
        <w:rPr>
          <w:rFonts w:ascii="Arial" w:hAnsi="Arial" w:cs="Arial"/>
          <w:vertAlign w:val="subscript"/>
        </w:rPr>
        <w:t>4</w:t>
      </w:r>
      <w:r w:rsidRPr="00575B92">
        <w:rPr>
          <w:rFonts w:ascii="Arial" w:hAnsi="Arial" w:cs="Arial"/>
        </w:rPr>
        <w:t>H</w:t>
      </w:r>
      <w:r w:rsidRPr="00575B92">
        <w:rPr>
          <w:rFonts w:ascii="Arial" w:hAnsi="Arial" w:cs="Arial"/>
          <w:vertAlign w:val="subscript"/>
        </w:rPr>
        <w:t>10</w:t>
      </w:r>
      <w:r w:rsidRPr="00575B92">
        <w:rPr>
          <w:rFonts w:ascii="Arial" w:hAnsi="Arial" w:cs="Arial"/>
        </w:rPr>
        <w:t xml:space="preserve">) = 4 </w:t>
      </w:r>
      <w:r w:rsidRPr="00575B92">
        <w:rPr>
          <w:rFonts w:ascii="Arial" w:hAnsi="Arial" w:cs="Arial"/>
        </w:rPr>
        <w:sym w:font="Symbol" w:char="F0B4"/>
      </w:r>
      <w:r w:rsidRPr="00575B92">
        <w:rPr>
          <w:rFonts w:ascii="Arial" w:hAnsi="Arial" w:cs="Arial"/>
        </w:rPr>
        <w:t xml:space="preserve"> n(CO</w:t>
      </w:r>
      <w:r w:rsidRPr="00575B92">
        <w:rPr>
          <w:rFonts w:ascii="Arial" w:hAnsi="Arial" w:cs="Arial"/>
          <w:vertAlign w:val="subscript"/>
        </w:rPr>
        <w:t>2</w:t>
      </w:r>
      <w:r w:rsidRPr="00575B92">
        <w:rPr>
          <w:rFonts w:ascii="Arial" w:hAnsi="Arial" w:cs="Arial"/>
        </w:rPr>
        <w:t>)</w:t>
      </w:r>
    </w:p>
    <w:p w14:paraId="466D4B40" w14:textId="77777777" w:rsidR="00575B92" w:rsidRPr="004377A4" w:rsidRDefault="00575B92" w:rsidP="00575B92">
      <w:pPr>
        <w:pStyle w:val="ListParagraph"/>
        <w:numPr>
          <w:ilvl w:val="0"/>
          <w:numId w:val="25"/>
        </w:numPr>
        <w:tabs>
          <w:tab w:val="left" w:pos="5245"/>
        </w:tabs>
        <w:ind w:left="1440"/>
        <w:jc w:val="both"/>
        <w:rPr>
          <w:rFonts w:ascii="Arial" w:hAnsi="Arial" w:cs="Arial"/>
        </w:rPr>
      </w:pPr>
      <w:r w:rsidRPr="004377A4">
        <w:rPr>
          <w:rFonts w:ascii="Arial" w:hAnsi="Arial" w:cs="Arial"/>
        </w:rPr>
        <w:t>n(H</w:t>
      </w:r>
      <w:r w:rsidRPr="004377A4">
        <w:rPr>
          <w:rFonts w:ascii="Arial" w:hAnsi="Arial" w:cs="Arial"/>
          <w:vertAlign w:val="subscript"/>
        </w:rPr>
        <w:t>2</w:t>
      </w:r>
      <w:r w:rsidRPr="004377A4">
        <w:rPr>
          <w:rFonts w:ascii="Arial" w:hAnsi="Arial" w:cs="Arial"/>
        </w:rPr>
        <w:t xml:space="preserve">O) = </w:t>
      </w:r>
      <w:r w:rsidRPr="004377A4">
        <w:rPr>
          <w:rFonts w:ascii="Arial" w:hAnsi="Arial" w:cs="Arial"/>
          <w:position w:val="-24"/>
        </w:rPr>
        <w:object w:dxaOrig="240" w:dyaOrig="620" w14:anchorId="61C727DD">
          <v:shape id="_x0000_i1031" type="#_x0000_t75" style="width:11.5pt;height:30.5pt" o:ole="">
            <v:imagedata r:id="rId22" o:title=""/>
          </v:shape>
          <o:OLEObject Type="Embed" ProgID="Equation.3" ShapeID="_x0000_i1031" DrawAspect="Content" ObjectID="_1621325718" r:id="rId23"/>
        </w:object>
      </w:r>
      <w:r w:rsidRPr="004377A4">
        <w:rPr>
          <w:rFonts w:ascii="Arial" w:hAnsi="Arial" w:cs="Arial"/>
        </w:rPr>
        <w:sym w:font="Symbol" w:char="F0B4"/>
      </w:r>
      <w:r w:rsidRPr="004377A4">
        <w:rPr>
          <w:rFonts w:ascii="Arial" w:hAnsi="Arial" w:cs="Arial"/>
        </w:rPr>
        <w:t xml:space="preserve"> n(CO</w:t>
      </w:r>
      <w:r w:rsidRPr="004377A4">
        <w:rPr>
          <w:rFonts w:ascii="Arial" w:hAnsi="Arial" w:cs="Arial"/>
          <w:vertAlign w:val="subscript"/>
        </w:rPr>
        <w:t>2</w:t>
      </w:r>
      <w:r w:rsidRPr="004377A4">
        <w:rPr>
          <w:rFonts w:ascii="Arial" w:hAnsi="Arial" w:cs="Arial"/>
        </w:rPr>
        <w:t>)</w:t>
      </w:r>
    </w:p>
    <w:p w14:paraId="69ECC19F" w14:textId="77777777" w:rsidR="00575B92" w:rsidRPr="00575B92" w:rsidRDefault="00575B92" w:rsidP="00575B92">
      <w:pPr>
        <w:pStyle w:val="ListParagraph"/>
        <w:numPr>
          <w:ilvl w:val="0"/>
          <w:numId w:val="25"/>
        </w:numPr>
        <w:ind w:left="1440"/>
        <w:jc w:val="both"/>
        <w:rPr>
          <w:rFonts w:ascii="Arial" w:hAnsi="Arial" w:cs="Arial"/>
        </w:rPr>
      </w:pPr>
      <w:r w:rsidRPr="00575B92">
        <w:rPr>
          <w:rFonts w:ascii="Arial" w:hAnsi="Arial" w:cs="Arial"/>
        </w:rPr>
        <w:t>n(O</w:t>
      </w:r>
      <w:r w:rsidRPr="00575B92">
        <w:rPr>
          <w:rFonts w:ascii="Arial" w:hAnsi="Arial" w:cs="Arial"/>
          <w:vertAlign w:val="subscript"/>
        </w:rPr>
        <w:t>2</w:t>
      </w:r>
      <w:r w:rsidRPr="00575B92">
        <w:rPr>
          <w:rFonts w:ascii="Arial" w:hAnsi="Arial" w:cs="Arial"/>
        </w:rPr>
        <w:t>) = 4</w:t>
      </w:r>
      <w:r w:rsidRPr="00575B92">
        <w:rPr>
          <w:rFonts w:ascii="Arial" w:hAnsi="Arial" w:cs="Arial"/>
        </w:rPr>
        <w:sym w:font="Symbol" w:char="F0B4"/>
      </w:r>
      <w:r w:rsidRPr="00575B92">
        <w:rPr>
          <w:rFonts w:ascii="Arial" w:hAnsi="Arial" w:cs="Arial"/>
        </w:rPr>
        <w:t>n(CO</w:t>
      </w:r>
      <w:r w:rsidRPr="00575B92">
        <w:rPr>
          <w:rFonts w:ascii="Arial" w:hAnsi="Arial" w:cs="Arial"/>
          <w:vertAlign w:val="subscript"/>
        </w:rPr>
        <w:t>2</w:t>
      </w:r>
      <w:r w:rsidRPr="00575B92">
        <w:rPr>
          <w:rFonts w:ascii="Arial" w:hAnsi="Arial" w:cs="Arial"/>
        </w:rPr>
        <w:t>)</w:t>
      </w:r>
    </w:p>
    <w:p w14:paraId="3ACCD5C4" w14:textId="77777777" w:rsidR="00575B92" w:rsidRPr="00575B92" w:rsidRDefault="00575B92" w:rsidP="00575B92">
      <w:pPr>
        <w:pStyle w:val="ListParagraph"/>
        <w:numPr>
          <w:ilvl w:val="0"/>
          <w:numId w:val="25"/>
        </w:numPr>
        <w:ind w:left="1440"/>
        <w:jc w:val="both"/>
        <w:rPr>
          <w:rFonts w:ascii="Arial" w:hAnsi="Arial" w:cs="Arial"/>
        </w:rPr>
      </w:pPr>
      <w:r w:rsidRPr="00575B92">
        <w:rPr>
          <w:rFonts w:ascii="Arial" w:hAnsi="Arial" w:cs="Arial"/>
        </w:rPr>
        <w:t>n(H</w:t>
      </w:r>
      <w:r w:rsidRPr="00575B92">
        <w:rPr>
          <w:rFonts w:ascii="Arial" w:hAnsi="Arial" w:cs="Arial"/>
          <w:vertAlign w:val="subscript"/>
        </w:rPr>
        <w:t>2</w:t>
      </w:r>
      <w:r w:rsidRPr="00575B92">
        <w:rPr>
          <w:rFonts w:ascii="Arial" w:hAnsi="Arial" w:cs="Arial"/>
        </w:rPr>
        <w:t xml:space="preserve">O) = 4 </w:t>
      </w:r>
      <w:r w:rsidRPr="00575B92">
        <w:rPr>
          <w:rFonts w:ascii="Arial" w:hAnsi="Arial" w:cs="Arial"/>
        </w:rPr>
        <w:sym w:font="Symbol" w:char="F0B4"/>
      </w:r>
      <w:r w:rsidRPr="00575B92">
        <w:rPr>
          <w:rFonts w:ascii="Arial" w:hAnsi="Arial" w:cs="Arial"/>
        </w:rPr>
        <w:t>n(C</w:t>
      </w:r>
      <w:r w:rsidRPr="00575B92">
        <w:rPr>
          <w:rFonts w:ascii="Arial" w:hAnsi="Arial" w:cs="Arial"/>
          <w:vertAlign w:val="subscript"/>
        </w:rPr>
        <w:t>4</w:t>
      </w:r>
      <w:r w:rsidRPr="00575B92">
        <w:rPr>
          <w:rFonts w:ascii="Arial" w:hAnsi="Arial" w:cs="Arial"/>
        </w:rPr>
        <w:t>H</w:t>
      </w:r>
      <w:r w:rsidRPr="00575B92">
        <w:rPr>
          <w:rFonts w:ascii="Arial" w:hAnsi="Arial" w:cs="Arial"/>
          <w:vertAlign w:val="subscript"/>
        </w:rPr>
        <w:t>10</w:t>
      </w:r>
      <w:r w:rsidRPr="00575B92">
        <w:rPr>
          <w:rFonts w:ascii="Arial" w:hAnsi="Arial" w:cs="Arial"/>
        </w:rPr>
        <w:t>)</w:t>
      </w:r>
    </w:p>
    <w:p w14:paraId="5F319459" w14:textId="77777777" w:rsidR="00575B92" w:rsidRPr="00575B92" w:rsidRDefault="00575B92" w:rsidP="00575B92">
      <w:pPr>
        <w:pStyle w:val="ListParagraph"/>
        <w:ind w:left="1080"/>
        <w:jc w:val="both"/>
        <w:rPr>
          <w:rFonts w:ascii="Arial" w:hAnsi="Arial" w:cs="Arial"/>
        </w:rPr>
      </w:pPr>
    </w:p>
    <w:p w14:paraId="0C14F380" w14:textId="77777777" w:rsidR="00575B92" w:rsidRPr="00575B92" w:rsidRDefault="00575B92" w:rsidP="00466DE5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The enthalpy of combustion of methane (CH</w:t>
      </w:r>
      <w:r w:rsidRPr="00575B92">
        <w:rPr>
          <w:rFonts w:ascii="Arial" w:hAnsi="Arial" w:cs="Arial"/>
          <w:vertAlign w:val="subscript"/>
        </w:rPr>
        <w:t>4</w:t>
      </w:r>
      <w:r w:rsidRPr="00575B92">
        <w:rPr>
          <w:rFonts w:ascii="Arial" w:hAnsi="Arial" w:cs="Arial"/>
        </w:rPr>
        <w:t>) is -882 kJ mol</w:t>
      </w:r>
      <w:r w:rsidRPr="00575B92">
        <w:rPr>
          <w:rFonts w:ascii="Arial" w:hAnsi="Arial" w:cs="Arial"/>
          <w:vertAlign w:val="superscript"/>
        </w:rPr>
        <w:t>-1</w:t>
      </w:r>
      <w:r w:rsidRPr="00575B92">
        <w:rPr>
          <w:rFonts w:ascii="Arial" w:hAnsi="Arial" w:cs="Arial"/>
        </w:rPr>
        <w:t>.The mass of methane which has to be burned to produce 44</w:t>
      </w:r>
      <w:r w:rsidRPr="00575B92">
        <w:rPr>
          <w:rFonts w:ascii="Arial" w:hAnsi="Arial" w:cs="Arial"/>
        </w:rPr>
        <w:sym w:font="Symbol" w:char="F0D7"/>
      </w:r>
      <w:r w:rsidRPr="00575B92">
        <w:rPr>
          <w:rFonts w:ascii="Arial" w:hAnsi="Arial" w:cs="Arial"/>
        </w:rPr>
        <w:t>1 kJ is:</w:t>
      </w:r>
    </w:p>
    <w:p w14:paraId="1ACE2ED3" w14:textId="77777777" w:rsidR="00575B92" w:rsidRPr="004377A4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4377A4">
        <w:rPr>
          <w:rFonts w:ascii="Arial" w:hAnsi="Arial" w:cs="Arial"/>
        </w:rPr>
        <w:t>0</w:t>
      </w:r>
      <w:r w:rsidRPr="004377A4">
        <w:rPr>
          <w:rFonts w:ascii="Arial" w:hAnsi="Arial" w:cs="Arial"/>
        </w:rPr>
        <w:sym w:font="Symbol" w:char="F0D7"/>
      </w:r>
      <w:r w:rsidRPr="004377A4">
        <w:rPr>
          <w:rFonts w:ascii="Arial" w:hAnsi="Arial" w:cs="Arial"/>
        </w:rPr>
        <w:t>8g</w:t>
      </w:r>
    </w:p>
    <w:p w14:paraId="72E70667" w14:textId="77777777" w:rsidR="00575B92" w:rsidRPr="00575B92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80g</w:t>
      </w:r>
    </w:p>
    <w:p w14:paraId="23ED8EA3" w14:textId="77777777" w:rsidR="00575B92" w:rsidRPr="00575B92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44</w:t>
      </w:r>
      <w:r w:rsidRPr="00575B92">
        <w:rPr>
          <w:rFonts w:ascii="Arial" w:hAnsi="Arial" w:cs="Arial"/>
        </w:rPr>
        <w:sym w:font="Symbol" w:char="F0D7"/>
      </w:r>
      <w:r w:rsidRPr="00575B92">
        <w:rPr>
          <w:rFonts w:ascii="Arial" w:hAnsi="Arial" w:cs="Arial"/>
        </w:rPr>
        <w:t>1g</w:t>
      </w:r>
    </w:p>
    <w:p w14:paraId="6B85C85F" w14:textId="77777777" w:rsidR="00575B92" w:rsidRPr="00575B92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441g</w:t>
      </w:r>
    </w:p>
    <w:p w14:paraId="0664D775" w14:textId="77777777" w:rsidR="00575B92" w:rsidRPr="00575B92" w:rsidRDefault="00575B92" w:rsidP="00575B92">
      <w:pPr>
        <w:pStyle w:val="ListParagraph"/>
        <w:ind w:left="1440"/>
        <w:rPr>
          <w:rFonts w:ascii="Arial" w:hAnsi="Arial" w:cs="Arial"/>
        </w:rPr>
      </w:pPr>
    </w:p>
    <w:p w14:paraId="65AA490A" w14:textId="77777777" w:rsidR="00575B92" w:rsidRPr="00575B92" w:rsidRDefault="00575B92" w:rsidP="00466DE5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How many oxygen atoms are present in one formula unit of calcium hydroxyapatite – [</w:t>
      </w:r>
      <w:proofErr w:type="gramStart"/>
      <w:r w:rsidRPr="00575B92">
        <w:rPr>
          <w:rFonts w:ascii="Arial" w:hAnsi="Arial" w:cs="Arial"/>
        </w:rPr>
        <w:t>Ca</w:t>
      </w:r>
      <w:r w:rsidRPr="00575B92">
        <w:rPr>
          <w:rFonts w:ascii="Arial" w:hAnsi="Arial" w:cs="Arial"/>
          <w:vertAlign w:val="subscript"/>
        </w:rPr>
        <w:t>3</w:t>
      </w:r>
      <w:r w:rsidRPr="00575B92">
        <w:rPr>
          <w:rFonts w:ascii="Arial" w:hAnsi="Arial" w:cs="Arial"/>
        </w:rPr>
        <w:t>(</w:t>
      </w:r>
      <w:proofErr w:type="gramEnd"/>
      <w:r w:rsidRPr="00575B92">
        <w:rPr>
          <w:rFonts w:ascii="Arial" w:hAnsi="Arial" w:cs="Arial"/>
        </w:rPr>
        <w:t>PO</w:t>
      </w:r>
      <w:r w:rsidRPr="00575B92">
        <w:rPr>
          <w:rFonts w:ascii="Arial" w:hAnsi="Arial" w:cs="Arial"/>
          <w:vertAlign w:val="subscript"/>
        </w:rPr>
        <w:t>4</w:t>
      </w:r>
      <w:r w:rsidRPr="00575B92">
        <w:rPr>
          <w:rFonts w:ascii="Arial" w:hAnsi="Arial" w:cs="Arial"/>
        </w:rPr>
        <w:t>)</w:t>
      </w:r>
      <w:r w:rsidRPr="00575B92">
        <w:rPr>
          <w:rFonts w:ascii="Arial" w:hAnsi="Arial" w:cs="Arial"/>
          <w:vertAlign w:val="subscript"/>
        </w:rPr>
        <w:t>2</w:t>
      </w:r>
      <w:r w:rsidRPr="00575B92">
        <w:rPr>
          <w:rFonts w:ascii="Arial" w:hAnsi="Arial" w:cs="Arial"/>
        </w:rPr>
        <w:t>]</w:t>
      </w:r>
      <w:r w:rsidRPr="00575B92">
        <w:rPr>
          <w:rFonts w:ascii="Arial" w:hAnsi="Arial" w:cs="Arial"/>
          <w:vertAlign w:val="subscript"/>
        </w:rPr>
        <w:t>3</w:t>
      </w:r>
      <w:r w:rsidRPr="00575B92">
        <w:rPr>
          <w:rFonts w:ascii="Arial" w:hAnsi="Arial" w:cs="Arial"/>
        </w:rPr>
        <w:t>.Ca(OH)</w:t>
      </w:r>
      <w:r w:rsidRPr="00575B92">
        <w:rPr>
          <w:rFonts w:ascii="Arial" w:hAnsi="Arial" w:cs="Arial"/>
          <w:vertAlign w:val="subscript"/>
        </w:rPr>
        <w:t>2</w:t>
      </w:r>
      <w:r w:rsidRPr="00575B92">
        <w:rPr>
          <w:rFonts w:ascii="Arial" w:hAnsi="Arial" w:cs="Arial"/>
        </w:rPr>
        <w:t xml:space="preserve"> ?</w:t>
      </w:r>
    </w:p>
    <w:p w14:paraId="50C104E9" w14:textId="77777777" w:rsidR="00575B92" w:rsidRPr="004377A4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4377A4">
        <w:rPr>
          <w:rFonts w:ascii="Arial" w:hAnsi="Arial" w:cs="Arial"/>
        </w:rPr>
        <w:t>26</w:t>
      </w:r>
    </w:p>
    <w:p w14:paraId="17E6374A" w14:textId="77777777" w:rsidR="00575B92" w:rsidRPr="00575B92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14</w:t>
      </w:r>
    </w:p>
    <w:p w14:paraId="75E3C0C9" w14:textId="77777777" w:rsidR="00575B92" w:rsidRPr="00575B92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10</w:t>
      </w:r>
    </w:p>
    <w:p w14:paraId="3D67D3FC" w14:textId="77777777" w:rsidR="00575B92" w:rsidRPr="00575B92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2</w:t>
      </w:r>
    </w:p>
    <w:p w14:paraId="533C32DA" w14:textId="77777777" w:rsidR="00575B92" w:rsidRPr="00575B92" w:rsidRDefault="00575B92" w:rsidP="00575B92">
      <w:pPr>
        <w:pStyle w:val="ListParagraph"/>
        <w:rPr>
          <w:rFonts w:ascii="Arial" w:hAnsi="Arial" w:cs="Arial"/>
        </w:rPr>
      </w:pPr>
    </w:p>
    <w:p w14:paraId="4777B9E6" w14:textId="77777777" w:rsidR="00575B92" w:rsidRPr="00575B92" w:rsidRDefault="00575B92" w:rsidP="00466DE5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Which statement about change in enthalpy is true?</w:t>
      </w:r>
    </w:p>
    <w:p w14:paraId="57238B30" w14:textId="77777777" w:rsidR="00575B92" w:rsidRPr="00575B92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Heat is given off to the surroundings in endothermic reactions.</w:t>
      </w:r>
    </w:p>
    <w:p w14:paraId="099F9A17" w14:textId="77777777" w:rsidR="00575B92" w:rsidRPr="00575B92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4159D1EF" wp14:editId="2DD7A60D">
            <wp:simplePos x="0" y="0"/>
            <wp:positionH relativeFrom="column">
              <wp:posOffset>5056505</wp:posOffset>
            </wp:positionH>
            <wp:positionV relativeFrom="paragraph">
              <wp:posOffset>100965</wp:posOffset>
            </wp:positionV>
            <wp:extent cx="1852295" cy="15500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ve moles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5B92">
        <w:rPr>
          <w:rFonts w:ascii="Arial" w:hAnsi="Arial" w:cs="Arial"/>
        </w:rPr>
        <w:t>Enthalpy is a chemical substance of heat.</w:t>
      </w:r>
    </w:p>
    <w:p w14:paraId="4AE71C2D" w14:textId="77777777" w:rsidR="00575B92" w:rsidRPr="00575B92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575B92">
        <w:rPr>
          <w:rFonts w:ascii="Arial" w:hAnsi="Arial" w:cs="Arial"/>
        </w:rPr>
        <w:t>Enthalpy is associated with kinetic energy of the reactants.</w:t>
      </w:r>
    </w:p>
    <w:p w14:paraId="1F30D08D" w14:textId="77777777" w:rsidR="00575B92" w:rsidRPr="004377A4" w:rsidRDefault="00575B92" w:rsidP="00466DE5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4377A4">
        <w:rPr>
          <w:rFonts w:ascii="Arial" w:hAnsi="Arial" w:cs="Arial"/>
        </w:rPr>
        <w:t>The sign of ∆H is always positive in endothermic reactions.</w:t>
      </w:r>
    </w:p>
    <w:p w14:paraId="6D78A315" w14:textId="77777777" w:rsidR="00150EB5" w:rsidRDefault="00150EB5" w:rsidP="00150EB5">
      <w:pPr>
        <w:rPr>
          <w:rFonts w:ascii="Arial" w:hAnsi="Arial" w:cs="Arial"/>
          <w:highlight w:val="magenta"/>
        </w:rPr>
      </w:pPr>
    </w:p>
    <w:p w14:paraId="590135A8" w14:textId="77777777" w:rsidR="00150EB5" w:rsidRPr="00150EB5" w:rsidRDefault="00150EB5" w:rsidP="00150EB5">
      <w:pPr>
        <w:rPr>
          <w:rFonts w:ascii="Arial" w:hAnsi="Arial" w:cs="Arial"/>
          <w:highlight w:val="magenta"/>
        </w:rPr>
      </w:pPr>
    </w:p>
    <w:p w14:paraId="47802614" w14:textId="067144F2" w:rsidR="00150EB5" w:rsidRPr="00150EB5" w:rsidRDefault="00575B92" w:rsidP="00150EB5">
      <w:pPr>
        <w:pStyle w:val="BodyText2"/>
        <w:rPr>
          <w:rFonts w:ascii="Arial" w:hAnsi="Arial" w:cs="Arial"/>
          <w:sz w:val="22"/>
          <w:szCs w:val="22"/>
        </w:rPr>
      </w:pPr>
      <w:r w:rsidRPr="00575B92">
        <w:rPr>
          <w:rFonts w:ascii="Arial" w:hAnsi="Arial" w:cs="Arial"/>
          <w:sz w:val="22"/>
          <w:szCs w:val="22"/>
        </w:rPr>
        <w:br w:type="page"/>
      </w:r>
      <w:r w:rsidR="00150EB5" w:rsidRPr="00150EB5">
        <w:rPr>
          <w:rFonts w:ascii="Arial" w:hAnsi="Arial" w:cs="Arial"/>
          <w:sz w:val="22"/>
          <w:szCs w:val="22"/>
        </w:rPr>
        <w:lastRenderedPageBreak/>
        <w:t>10. One mole of argon atoms resembles one mole of magnesium atoms in that they both have the same:</w:t>
      </w:r>
    </w:p>
    <w:p w14:paraId="1A41A4B6" w14:textId="77777777" w:rsidR="00150EB5" w:rsidRPr="00150EB5" w:rsidRDefault="00150EB5" w:rsidP="00150EB5">
      <w:pPr>
        <w:pStyle w:val="BodyText2"/>
        <w:rPr>
          <w:rFonts w:ascii="Arial" w:hAnsi="Arial" w:cs="Arial"/>
          <w:sz w:val="22"/>
          <w:szCs w:val="22"/>
        </w:rPr>
      </w:pPr>
    </w:p>
    <w:p w14:paraId="63588C9E" w14:textId="77777777" w:rsidR="00150EB5" w:rsidRPr="00150EB5" w:rsidRDefault="00150EB5" w:rsidP="00466DE5">
      <w:pPr>
        <w:pStyle w:val="BodyText2"/>
        <w:numPr>
          <w:ilvl w:val="0"/>
          <w:numId w:val="26"/>
        </w:numPr>
        <w:ind w:firstLine="0"/>
        <w:rPr>
          <w:rFonts w:ascii="Arial" w:hAnsi="Arial" w:cs="Arial"/>
          <w:sz w:val="22"/>
          <w:szCs w:val="22"/>
        </w:rPr>
      </w:pPr>
      <w:r w:rsidRPr="00150EB5">
        <w:rPr>
          <w:rFonts w:ascii="Arial" w:hAnsi="Arial" w:cs="Arial"/>
          <w:sz w:val="22"/>
          <w:szCs w:val="22"/>
        </w:rPr>
        <w:t>mass</w:t>
      </w:r>
    </w:p>
    <w:p w14:paraId="57177392" w14:textId="77777777" w:rsidR="00150EB5" w:rsidRPr="00150EB5" w:rsidRDefault="00150EB5" w:rsidP="00466DE5">
      <w:pPr>
        <w:pStyle w:val="BodyText2"/>
        <w:numPr>
          <w:ilvl w:val="0"/>
          <w:numId w:val="26"/>
        </w:numPr>
        <w:ind w:firstLine="0"/>
        <w:rPr>
          <w:rFonts w:ascii="Arial" w:hAnsi="Arial" w:cs="Arial"/>
          <w:sz w:val="22"/>
          <w:szCs w:val="22"/>
        </w:rPr>
      </w:pPr>
      <w:r w:rsidRPr="00150EB5">
        <w:rPr>
          <w:rFonts w:ascii="Arial" w:hAnsi="Arial" w:cs="Arial"/>
          <w:sz w:val="22"/>
          <w:szCs w:val="22"/>
        </w:rPr>
        <w:t>volume</w:t>
      </w:r>
    </w:p>
    <w:p w14:paraId="1EEEACEF" w14:textId="77777777" w:rsidR="00150EB5" w:rsidRPr="004377A4" w:rsidRDefault="00150EB5" w:rsidP="00466DE5">
      <w:pPr>
        <w:pStyle w:val="BodyText2"/>
        <w:numPr>
          <w:ilvl w:val="0"/>
          <w:numId w:val="26"/>
        </w:numPr>
        <w:ind w:firstLine="0"/>
        <w:rPr>
          <w:rFonts w:ascii="Arial" w:hAnsi="Arial" w:cs="Arial"/>
          <w:sz w:val="22"/>
          <w:szCs w:val="22"/>
        </w:rPr>
      </w:pPr>
      <w:r w:rsidRPr="004377A4">
        <w:rPr>
          <w:rFonts w:ascii="Arial" w:hAnsi="Arial" w:cs="Arial"/>
          <w:sz w:val="22"/>
          <w:szCs w:val="22"/>
        </w:rPr>
        <w:t>number of atoms</w:t>
      </w:r>
    </w:p>
    <w:p w14:paraId="259ED7EE" w14:textId="77777777" w:rsidR="00466DE5" w:rsidRPr="00150EB5" w:rsidRDefault="00466DE5" w:rsidP="00466DE5">
      <w:pPr>
        <w:pStyle w:val="BodyText2"/>
        <w:numPr>
          <w:ilvl w:val="0"/>
          <w:numId w:val="26"/>
        </w:numPr>
        <w:ind w:firstLine="0"/>
        <w:rPr>
          <w:rFonts w:ascii="Arial" w:hAnsi="Arial" w:cs="Arial"/>
          <w:sz w:val="22"/>
          <w:szCs w:val="22"/>
        </w:rPr>
      </w:pPr>
      <w:r w:rsidRPr="00150EB5">
        <w:rPr>
          <w:rFonts w:ascii="Arial" w:hAnsi="Arial" w:cs="Arial"/>
          <w:sz w:val="22"/>
          <w:szCs w:val="22"/>
        </w:rPr>
        <w:t>number of neutrons</w:t>
      </w:r>
    </w:p>
    <w:p w14:paraId="0A613E18" w14:textId="77777777" w:rsidR="00466DE5" w:rsidRDefault="00466DE5" w:rsidP="00466DE5">
      <w:pPr>
        <w:pStyle w:val="BodyText2"/>
        <w:ind w:left="360"/>
        <w:rPr>
          <w:rFonts w:ascii="Arial" w:hAnsi="Arial" w:cs="Arial"/>
          <w:sz w:val="22"/>
          <w:szCs w:val="22"/>
          <w:highlight w:val="magenta"/>
        </w:rPr>
      </w:pPr>
    </w:p>
    <w:p w14:paraId="700A5A51" w14:textId="77777777" w:rsidR="008235D0" w:rsidRDefault="008235D0" w:rsidP="00466DE5">
      <w:pPr>
        <w:pStyle w:val="BodyText2"/>
        <w:ind w:left="360"/>
        <w:rPr>
          <w:rFonts w:ascii="Arial" w:hAnsi="Arial" w:cs="Arial"/>
          <w:sz w:val="22"/>
          <w:szCs w:val="22"/>
          <w:highlight w:val="magenta"/>
        </w:rPr>
      </w:pPr>
    </w:p>
    <w:p w14:paraId="35E16A8F" w14:textId="5AB50344" w:rsidR="008235D0" w:rsidRPr="007512BC" w:rsidRDefault="006456E9" w:rsidP="008235D0">
      <w:pPr>
        <w:pStyle w:val="PQuestion1"/>
      </w:pPr>
      <w:r>
        <w:rPr>
          <w:b/>
        </w:rPr>
        <w:t>11</w:t>
      </w:r>
      <w:r w:rsidR="008235D0" w:rsidRPr="006225CC">
        <w:rPr>
          <w:b/>
        </w:rPr>
        <w:t>.</w:t>
      </w:r>
      <w:r w:rsidR="008235D0">
        <w:tab/>
      </w:r>
      <w:r w:rsidR="008235D0" w:rsidRPr="007512BC">
        <w:t xml:space="preserve">The complete combustion of the hydrocarbon </w:t>
      </w:r>
      <w:proofErr w:type="spellStart"/>
      <w:r w:rsidR="008235D0" w:rsidRPr="007512BC">
        <w:t>C</w:t>
      </w:r>
      <w:r w:rsidR="008235D0" w:rsidRPr="001128B8">
        <w:rPr>
          <w:rStyle w:val="Psubscriptasis0"/>
          <w:i/>
        </w:rPr>
        <w:t>x</w:t>
      </w:r>
      <w:r w:rsidR="008235D0" w:rsidRPr="007512BC">
        <w:t>H</w:t>
      </w:r>
      <w:r w:rsidR="008235D0" w:rsidRPr="001128B8">
        <w:rPr>
          <w:rStyle w:val="Psubscriptasis0"/>
          <w:i/>
        </w:rPr>
        <w:t>y</w:t>
      </w:r>
      <w:proofErr w:type="spellEnd"/>
      <w:r w:rsidR="008235D0" w:rsidRPr="007512BC">
        <w:t xml:space="preserve"> produced CO</w:t>
      </w:r>
      <w:r w:rsidR="008235D0" w:rsidRPr="001128B8">
        <w:rPr>
          <w:rStyle w:val="Psubscriptasis0"/>
        </w:rPr>
        <w:t>2</w:t>
      </w:r>
      <w:r w:rsidR="008235D0" w:rsidRPr="007512BC">
        <w:t xml:space="preserve"> and H</w:t>
      </w:r>
      <w:r w:rsidR="008235D0" w:rsidRPr="001128B8">
        <w:rPr>
          <w:rStyle w:val="Psubscriptasis0"/>
        </w:rPr>
        <w:t>2</w:t>
      </w:r>
      <w:r w:rsidR="008235D0" w:rsidRPr="007512BC">
        <w:t>O in the rati</w:t>
      </w:r>
      <w:r w:rsidR="008235D0">
        <w:t>o 1:1. The hydrocarbon could be</w:t>
      </w:r>
    </w:p>
    <w:p w14:paraId="23C1B470" w14:textId="77777777" w:rsidR="008235D0" w:rsidRDefault="008235D0" w:rsidP="008235D0">
      <w:pPr>
        <w:pStyle w:val="PQuestiona"/>
      </w:pPr>
      <w:proofErr w:type="gramStart"/>
      <w:r w:rsidRPr="001128B8">
        <w:rPr>
          <w:rStyle w:val="Pboldasis"/>
        </w:rPr>
        <w:t>A</w:t>
      </w:r>
      <w:r>
        <w:tab/>
        <w:t>propane</w:t>
      </w:r>
      <w:proofErr w:type="gramEnd"/>
      <w:r>
        <w:t>.</w:t>
      </w:r>
    </w:p>
    <w:p w14:paraId="5933E0E9" w14:textId="77777777" w:rsidR="008235D0" w:rsidRDefault="008235D0" w:rsidP="008235D0">
      <w:pPr>
        <w:pStyle w:val="PQuestiona"/>
      </w:pPr>
      <w:proofErr w:type="gramStart"/>
      <w:r w:rsidRPr="00126021">
        <w:rPr>
          <w:rStyle w:val="Pboldasis"/>
        </w:rPr>
        <w:t>B</w:t>
      </w:r>
      <w:r w:rsidRPr="00126021">
        <w:tab/>
        <w:t>propene.</w:t>
      </w:r>
      <w:proofErr w:type="gramEnd"/>
    </w:p>
    <w:p w14:paraId="36483BA3" w14:textId="77777777" w:rsidR="008235D0" w:rsidRDefault="008235D0" w:rsidP="008235D0">
      <w:pPr>
        <w:pStyle w:val="PQuestiona"/>
      </w:pPr>
      <w:r w:rsidRPr="001128B8">
        <w:rPr>
          <w:rStyle w:val="Pboldasis"/>
        </w:rPr>
        <w:t>C</w:t>
      </w:r>
      <w:r>
        <w:tab/>
        <w:t>methylpropane</w:t>
      </w:r>
    </w:p>
    <w:p w14:paraId="0C24B2C3" w14:textId="77777777" w:rsidR="008235D0" w:rsidRDefault="008235D0" w:rsidP="008235D0">
      <w:pPr>
        <w:pStyle w:val="PQuestiona"/>
      </w:pPr>
      <w:proofErr w:type="gramStart"/>
      <w:r w:rsidRPr="001128B8">
        <w:rPr>
          <w:rStyle w:val="Pboldasis"/>
        </w:rPr>
        <w:t>D</w:t>
      </w:r>
      <w:r>
        <w:tab/>
        <w:t>methane.</w:t>
      </w:r>
      <w:proofErr w:type="gramEnd"/>
    </w:p>
    <w:p w14:paraId="7CB213B7" w14:textId="77777777" w:rsidR="008235D0" w:rsidRDefault="008235D0" w:rsidP="008235D0">
      <w:pPr>
        <w:pStyle w:val="PQuestiona"/>
        <w:ind w:left="0" w:firstLine="0"/>
      </w:pPr>
    </w:p>
    <w:p w14:paraId="06FB03A3" w14:textId="1775F69A" w:rsidR="008235D0" w:rsidRPr="00826982" w:rsidRDefault="006456E9" w:rsidP="008235D0">
      <w:pPr>
        <w:pStyle w:val="PQuestion1"/>
        <w:keepNext/>
      </w:pPr>
      <w:r>
        <w:rPr>
          <w:rStyle w:val="Pboldasis"/>
        </w:rPr>
        <w:t>12</w:t>
      </w:r>
      <w:r w:rsidR="008235D0">
        <w:rPr>
          <w:rStyle w:val="Pboldasis"/>
        </w:rPr>
        <w:t xml:space="preserve">. </w:t>
      </w:r>
      <w:r w:rsidR="008235D0">
        <w:tab/>
      </w:r>
      <w:r w:rsidR="008235D0" w:rsidRPr="00826982">
        <w:t>Which of the following compounds exists and is named correctly?</w:t>
      </w:r>
    </w:p>
    <w:p w14:paraId="66C731EB" w14:textId="77777777" w:rsidR="008235D0" w:rsidRDefault="008235D0" w:rsidP="008235D0">
      <w:pPr>
        <w:pStyle w:val="PQuestiona"/>
        <w:keepNext/>
      </w:pPr>
      <w:r w:rsidRPr="001128B8">
        <w:rPr>
          <w:rStyle w:val="Pboldasis"/>
        </w:rPr>
        <w:t>A</w:t>
      </w:r>
      <w:r>
        <w:tab/>
      </w:r>
      <w:proofErr w:type="spellStart"/>
      <w:r>
        <w:t>methene</w:t>
      </w:r>
      <w:proofErr w:type="spellEnd"/>
    </w:p>
    <w:p w14:paraId="02D2FCEF" w14:textId="77777777" w:rsidR="008235D0" w:rsidRDefault="008235D0" w:rsidP="008235D0">
      <w:pPr>
        <w:pStyle w:val="PQuestiona"/>
        <w:keepNext/>
      </w:pPr>
      <w:r w:rsidRPr="001128B8">
        <w:rPr>
          <w:rStyle w:val="Pboldasis"/>
        </w:rPr>
        <w:t>B</w:t>
      </w:r>
      <w:r>
        <w:tab/>
        <w:t>C</w:t>
      </w:r>
      <w:r w:rsidRPr="001128B8">
        <w:rPr>
          <w:rStyle w:val="Psubscriptasis0"/>
        </w:rPr>
        <w:t>3</w:t>
      </w:r>
      <w:r>
        <w:t>H</w:t>
      </w:r>
      <w:r w:rsidRPr="001128B8">
        <w:rPr>
          <w:rStyle w:val="Psubscriptasis0"/>
        </w:rPr>
        <w:t>5</w:t>
      </w:r>
    </w:p>
    <w:p w14:paraId="733E1A43" w14:textId="77777777" w:rsidR="008235D0" w:rsidRDefault="008235D0" w:rsidP="008235D0">
      <w:pPr>
        <w:pStyle w:val="PQuestiona"/>
        <w:keepNext/>
      </w:pPr>
      <w:r w:rsidRPr="001128B8">
        <w:rPr>
          <w:rStyle w:val="Pboldasis"/>
        </w:rPr>
        <w:t>C</w:t>
      </w:r>
      <w:r>
        <w:tab/>
        <w:t>2</w:t>
      </w:r>
      <w:proofErr w:type="gramStart"/>
      <w:r>
        <w:t>,2</w:t>
      </w:r>
      <w:proofErr w:type="gramEnd"/>
      <w:r>
        <w:t>-dimethyl propene</w:t>
      </w:r>
    </w:p>
    <w:p w14:paraId="30827A73" w14:textId="77777777" w:rsidR="008235D0" w:rsidRDefault="008235D0" w:rsidP="008235D0">
      <w:pPr>
        <w:pStyle w:val="PQuestiona"/>
        <w:keepNext/>
      </w:pPr>
      <w:r w:rsidRPr="00126021">
        <w:rPr>
          <w:rStyle w:val="Pboldasis"/>
        </w:rPr>
        <w:t>D</w:t>
      </w:r>
      <w:r w:rsidRPr="00126021">
        <w:tab/>
        <w:t>2</w:t>
      </w:r>
      <w:proofErr w:type="gramStart"/>
      <w:r w:rsidRPr="00126021">
        <w:t>,2,3</w:t>
      </w:r>
      <w:proofErr w:type="gramEnd"/>
      <w:r w:rsidRPr="00126021">
        <w:t>-trimethyl pentane</w:t>
      </w:r>
    </w:p>
    <w:p w14:paraId="18A04CCB" w14:textId="77777777" w:rsidR="008235D0" w:rsidRDefault="008235D0" w:rsidP="008235D0">
      <w:pPr>
        <w:pStyle w:val="PQuestiona"/>
        <w:keepNext/>
      </w:pPr>
    </w:p>
    <w:p w14:paraId="58AED85E" w14:textId="77777777" w:rsidR="008235D0" w:rsidRDefault="008235D0" w:rsidP="008235D0">
      <w:pPr>
        <w:pStyle w:val="PQuestion1"/>
      </w:pPr>
    </w:p>
    <w:p w14:paraId="46AF7912" w14:textId="15BE1865" w:rsidR="008235D0" w:rsidRDefault="006456E9" w:rsidP="008235D0">
      <w:pPr>
        <w:pStyle w:val="PQuestion1"/>
      </w:pPr>
      <w:r>
        <w:rPr>
          <w:b/>
        </w:rPr>
        <w:t>13</w:t>
      </w:r>
      <w:r w:rsidR="008235D0">
        <w:t xml:space="preserve">.  The hydrocarbon with the formula C3 H8 is </w:t>
      </w:r>
    </w:p>
    <w:p w14:paraId="54C48918" w14:textId="77777777" w:rsidR="008235D0" w:rsidRDefault="008235D0" w:rsidP="008235D0">
      <w:pPr>
        <w:pStyle w:val="PQuestion1"/>
        <w:rPr>
          <w:highlight w:val="yellow"/>
        </w:rPr>
      </w:pPr>
    </w:p>
    <w:p w14:paraId="12CC4A98" w14:textId="77777777" w:rsidR="008235D0" w:rsidRDefault="008235D0" w:rsidP="008235D0">
      <w:pPr>
        <w:pStyle w:val="PQuestion1"/>
        <w:tabs>
          <w:tab w:val="clear" w:pos="567"/>
          <w:tab w:val="left" w:pos="851"/>
        </w:tabs>
      </w:pPr>
      <w:r w:rsidRPr="00126021">
        <w:tab/>
      </w:r>
      <w:proofErr w:type="gramStart"/>
      <w:r w:rsidRPr="00126021">
        <w:rPr>
          <w:b/>
        </w:rPr>
        <w:t>A</w:t>
      </w:r>
      <w:r w:rsidRPr="00126021">
        <w:t xml:space="preserve"> propane</w:t>
      </w:r>
      <w:proofErr w:type="gramEnd"/>
      <w:r w:rsidRPr="00126021">
        <w:t>.</w:t>
      </w:r>
    </w:p>
    <w:p w14:paraId="425659C6" w14:textId="77777777" w:rsidR="008235D0" w:rsidRDefault="008235D0" w:rsidP="008235D0">
      <w:pPr>
        <w:pStyle w:val="PQuestion1"/>
        <w:tabs>
          <w:tab w:val="clear" w:pos="567"/>
          <w:tab w:val="left" w:pos="851"/>
        </w:tabs>
      </w:pPr>
      <w:r>
        <w:tab/>
      </w:r>
      <w:proofErr w:type="gramStart"/>
      <w:r w:rsidRPr="006225CC">
        <w:rPr>
          <w:b/>
        </w:rPr>
        <w:t>B</w:t>
      </w:r>
      <w:r>
        <w:t xml:space="preserve"> 1-propane.</w:t>
      </w:r>
      <w:proofErr w:type="gramEnd"/>
      <w:r>
        <w:t xml:space="preserve"> </w:t>
      </w:r>
    </w:p>
    <w:p w14:paraId="05BECF62" w14:textId="77777777" w:rsidR="008235D0" w:rsidRDefault="008235D0" w:rsidP="008235D0">
      <w:pPr>
        <w:pStyle w:val="PQuestion1"/>
        <w:tabs>
          <w:tab w:val="clear" w:pos="567"/>
          <w:tab w:val="left" w:pos="851"/>
        </w:tabs>
      </w:pPr>
      <w:r>
        <w:tab/>
      </w:r>
      <w:proofErr w:type="gramStart"/>
      <w:r w:rsidRPr="006225CC">
        <w:rPr>
          <w:b/>
        </w:rPr>
        <w:t>C</w:t>
      </w:r>
      <w:r>
        <w:t xml:space="preserve"> 1-propene.</w:t>
      </w:r>
      <w:proofErr w:type="gramEnd"/>
      <w:r>
        <w:t xml:space="preserve"> </w:t>
      </w:r>
    </w:p>
    <w:p w14:paraId="04269CE6" w14:textId="77777777" w:rsidR="008235D0" w:rsidRDefault="008235D0" w:rsidP="008235D0">
      <w:pPr>
        <w:pStyle w:val="PQuestion1"/>
        <w:tabs>
          <w:tab w:val="clear" w:pos="567"/>
          <w:tab w:val="left" w:pos="851"/>
        </w:tabs>
      </w:pPr>
      <w:r>
        <w:tab/>
      </w:r>
      <w:proofErr w:type="gramStart"/>
      <w:r w:rsidRPr="006225CC">
        <w:rPr>
          <w:b/>
        </w:rPr>
        <w:t>D</w:t>
      </w:r>
      <w:r>
        <w:t xml:space="preserve"> propene.</w:t>
      </w:r>
      <w:proofErr w:type="gramEnd"/>
    </w:p>
    <w:p w14:paraId="56AB5C26" w14:textId="77777777" w:rsidR="008235D0" w:rsidRDefault="008235D0" w:rsidP="008235D0">
      <w:pPr>
        <w:pStyle w:val="PQuestiona"/>
        <w:ind w:left="0" w:firstLine="0"/>
      </w:pPr>
    </w:p>
    <w:p w14:paraId="5837B868" w14:textId="77777777" w:rsidR="008235D0" w:rsidRPr="00150EB5" w:rsidRDefault="008235D0" w:rsidP="00466DE5">
      <w:pPr>
        <w:pStyle w:val="BodyText2"/>
        <w:ind w:left="360"/>
        <w:rPr>
          <w:rFonts w:ascii="Arial" w:hAnsi="Arial" w:cs="Arial"/>
          <w:sz w:val="22"/>
          <w:szCs w:val="22"/>
          <w:highlight w:val="magenta"/>
        </w:rPr>
      </w:pPr>
    </w:p>
    <w:p w14:paraId="3F1DA155" w14:textId="77777777" w:rsidR="00150EB5" w:rsidRDefault="00150EB5" w:rsidP="00150EB5">
      <w:pPr>
        <w:pStyle w:val="BodyText2"/>
        <w:ind w:left="360"/>
        <w:rPr>
          <w:rFonts w:ascii="Arial" w:hAnsi="Arial" w:cs="Arial"/>
          <w:sz w:val="22"/>
          <w:szCs w:val="22"/>
        </w:rPr>
      </w:pPr>
    </w:p>
    <w:p w14:paraId="6EC30F5F" w14:textId="77777777" w:rsidR="00150EB5" w:rsidRDefault="00150EB5" w:rsidP="00150EB5">
      <w:pPr>
        <w:pStyle w:val="BodyText2"/>
        <w:ind w:left="360"/>
        <w:rPr>
          <w:rFonts w:ascii="Arial" w:hAnsi="Arial" w:cs="Arial"/>
          <w:sz w:val="22"/>
          <w:szCs w:val="22"/>
        </w:rPr>
      </w:pPr>
    </w:p>
    <w:p w14:paraId="30BBA60F" w14:textId="77777777" w:rsidR="007E44A8" w:rsidRDefault="007E44A8" w:rsidP="00150EB5">
      <w:pPr>
        <w:pStyle w:val="BodyText2"/>
        <w:ind w:left="360"/>
        <w:rPr>
          <w:rFonts w:ascii="Arial" w:hAnsi="Arial" w:cs="Arial"/>
          <w:sz w:val="22"/>
          <w:szCs w:val="22"/>
        </w:rPr>
      </w:pPr>
    </w:p>
    <w:p w14:paraId="29DE674A" w14:textId="77777777" w:rsidR="007E44A8" w:rsidRDefault="007E44A8" w:rsidP="00150EB5">
      <w:pPr>
        <w:pStyle w:val="BodyText2"/>
        <w:ind w:left="360"/>
        <w:rPr>
          <w:rFonts w:ascii="Arial" w:hAnsi="Arial" w:cs="Arial"/>
          <w:sz w:val="22"/>
          <w:szCs w:val="22"/>
        </w:rPr>
      </w:pPr>
    </w:p>
    <w:p w14:paraId="542D538E" w14:textId="77777777" w:rsidR="007E44A8" w:rsidRDefault="007E44A8" w:rsidP="00150EB5">
      <w:pPr>
        <w:pStyle w:val="BodyText2"/>
        <w:ind w:left="360"/>
        <w:rPr>
          <w:rFonts w:ascii="Arial" w:hAnsi="Arial" w:cs="Arial"/>
          <w:sz w:val="22"/>
          <w:szCs w:val="22"/>
        </w:rPr>
      </w:pPr>
    </w:p>
    <w:p w14:paraId="69EB47F9" w14:textId="0235100D" w:rsidR="007E44A8" w:rsidRDefault="007E44A8">
      <w:pPr>
        <w:rPr>
          <w:rFonts w:ascii="Arial" w:eastAsia="Times New Roman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8B5681D" w14:textId="17E9557A" w:rsidR="007E44A8" w:rsidRDefault="007E44A8" w:rsidP="00150EB5">
      <w:pPr>
        <w:pStyle w:val="BodyText2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AU"/>
        </w:rPr>
        <w:lastRenderedPageBreak/>
        <w:drawing>
          <wp:inline distT="0" distB="0" distL="0" distR="0" wp14:anchorId="6D80F4C5" wp14:editId="3E49E6EE">
            <wp:extent cx="2829560" cy="1278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LSC Brandmark 1 RG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497" cy="12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9304" w14:textId="77777777" w:rsidR="00150EB5" w:rsidRDefault="00150EB5" w:rsidP="00150EB5">
      <w:pPr>
        <w:pStyle w:val="BodyText2"/>
        <w:ind w:left="360"/>
        <w:rPr>
          <w:rFonts w:ascii="Arial" w:hAnsi="Arial" w:cs="Arial"/>
          <w:sz w:val="22"/>
          <w:szCs w:val="22"/>
        </w:rPr>
      </w:pPr>
    </w:p>
    <w:p w14:paraId="780267A2" w14:textId="342D01E4" w:rsidR="00575B92" w:rsidRPr="007E44A8" w:rsidRDefault="007E44A8" w:rsidP="00575B92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7E44A8">
        <w:rPr>
          <w:rFonts w:ascii="Arial" w:hAnsi="Arial" w:cs="Arial"/>
          <w:sz w:val="24"/>
          <w:szCs w:val="24"/>
        </w:rPr>
        <w:t>Name: ____________________________</w:t>
      </w:r>
    </w:p>
    <w:p w14:paraId="0F4EB954" w14:textId="77777777" w:rsidR="00575B92" w:rsidRPr="007E44A8" w:rsidRDefault="00575B92" w:rsidP="00575B92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7E44A8">
        <w:rPr>
          <w:rFonts w:ascii="Arial" w:hAnsi="Arial" w:cs="Arial"/>
          <w:sz w:val="24"/>
          <w:szCs w:val="24"/>
        </w:rPr>
        <w:t>Part 1: Multiple Choice answer grid.</w:t>
      </w:r>
    </w:p>
    <w:p w14:paraId="5A287F24" w14:textId="77777777" w:rsidR="00575B92" w:rsidRPr="007E44A8" w:rsidRDefault="00575B92" w:rsidP="00575B92">
      <w:pPr>
        <w:rPr>
          <w:rFonts w:ascii="Arial" w:hAnsi="Arial" w:cs="Arial"/>
        </w:rPr>
      </w:pPr>
      <w:r w:rsidRPr="007E44A8">
        <w:rPr>
          <w:rFonts w:ascii="Arial" w:hAnsi="Arial" w:cs="Arial"/>
        </w:rPr>
        <w:t>For each question shade the box to indicate the answer.</w:t>
      </w:r>
    </w:p>
    <w:tbl>
      <w:tblPr>
        <w:tblpPr w:leftFromText="180" w:rightFromText="180" w:vertAnchor="text" w:horzAnchor="margin" w:tblpXSpec="right" w:tblpY="180"/>
        <w:tblW w:w="0" w:type="auto"/>
        <w:tblLook w:val="01E0" w:firstRow="1" w:lastRow="1" w:firstColumn="1" w:lastColumn="1" w:noHBand="0" w:noVBand="0"/>
      </w:tblPr>
      <w:tblGrid>
        <w:gridCol w:w="468"/>
        <w:gridCol w:w="738"/>
        <w:gridCol w:w="738"/>
        <w:gridCol w:w="738"/>
        <w:gridCol w:w="738"/>
      </w:tblGrid>
      <w:tr w:rsidR="00575B92" w:rsidRPr="007E44A8" w14:paraId="39154F5C" w14:textId="77777777" w:rsidTr="0004218C">
        <w:trPr>
          <w:trHeight w:val="423"/>
        </w:trPr>
        <w:tc>
          <w:tcPr>
            <w:tcW w:w="468" w:type="dxa"/>
            <w:shd w:val="clear" w:color="auto" w:fill="auto"/>
          </w:tcPr>
          <w:p w14:paraId="5EA267AF" w14:textId="77777777" w:rsidR="00575B92" w:rsidRPr="007E44A8" w:rsidRDefault="00575B92" w:rsidP="0004218C">
            <w:pPr>
              <w:rPr>
                <w:rFonts w:ascii="Arial" w:hAnsi="Arial" w:cs="Arial"/>
              </w:rPr>
            </w:pPr>
            <w:r w:rsidRPr="007E44A8">
              <w:rPr>
                <w:rFonts w:ascii="Arial" w:hAnsi="Arial" w:cs="Arial"/>
              </w:rPr>
              <w:t>1.</w:t>
            </w:r>
          </w:p>
        </w:tc>
        <w:tc>
          <w:tcPr>
            <w:tcW w:w="738" w:type="dxa"/>
            <w:shd w:val="clear" w:color="auto" w:fill="auto"/>
          </w:tcPr>
          <w:p w14:paraId="17709C16" w14:textId="77777777" w:rsidR="00575B92" w:rsidRPr="007E44A8" w:rsidRDefault="00575B92" w:rsidP="0004218C">
            <w:pPr>
              <w:rPr>
                <w:rFonts w:ascii="Arial" w:hAnsi="Arial" w:cs="Arial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</w:rPr>
              <w:t xml:space="preserve"> a</w:t>
            </w:r>
          </w:p>
        </w:tc>
        <w:tc>
          <w:tcPr>
            <w:tcW w:w="738" w:type="dxa"/>
            <w:shd w:val="clear" w:color="auto" w:fill="auto"/>
          </w:tcPr>
          <w:p w14:paraId="5620C6F7" w14:textId="77777777" w:rsidR="00575B92" w:rsidRPr="007E44A8" w:rsidRDefault="00575B92" w:rsidP="0004218C">
            <w:pPr>
              <w:rPr>
                <w:rFonts w:ascii="Arial" w:hAnsi="Arial" w:cs="Arial"/>
              </w:rPr>
            </w:pPr>
            <w:r w:rsidRPr="007E44A8">
              <w:rPr>
                <w:rFonts w:ascii="Arial" w:hAnsi="Arial" w:cs="Arial"/>
              </w:rPr>
              <w:sym w:font="Wingdings" w:char="F06E"/>
            </w:r>
            <w:r w:rsidRPr="007E44A8">
              <w:rPr>
                <w:rFonts w:ascii="Arial" w:hAnsi="Arial" w:cs="Arial"/>
              </w:rPr>
              <w:t xml:space="preserve"> b</w:t>
            </w:r>
          </w:p>
        </w:tc>
        <w:tc>
          <w:tcPr>
            <w:tcW w:w="738" w:type="dxa"/>
            <w:shd w:val="clear" w:color="auto" w:fill="auto"/>
          </w:tcPr>
          <w:p w14:paraId="427DDCCE" w14:textId="77777777" w:rsidR="00575B92" w:rsidRPr="007E44A8" w:rsidRDefault="00575B92" w:rsidP="0004218C">
            <w:pPr>
              <w:rPr>
                <w:rFonts w:ascii="Arial" w:hAnsi="Arial" w:cs="Arial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</w:rPr>
              <w:t xml:space="preserve"> c </w:t>
            </w:r>
          </w:p>
        </w:tc>
        <w:tc>
          <w:tcPr>
            <w:tcW w:w="738" w:type="dxa"/>
            <w:shd w:val="clear" w:color="auto" w:fill="auto"/>
          </w:tcPr>
          <w:p w14:paraId="718C93F7" w14:textId="77777777" w:rsidR="00575B92" w:rsidRPr="007E44A8" w:rsidRDefault="00575B92" w:rsidP="0004218C">
            <w:pPr>
              <w:rPr>
                <w:rFonts w:ascii="Arial" w:hAnsi="Arial" w:cs="Arial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</w:rPr>
              <w:t xml:space="preserve"> d</w:t>
            </w:r>
          </w:p>
        </w:tc>
      </w:tr>
    </w:tbl>
    <w:p w14:paraId="0192542B" w14:textId="77777777" w:rsidR="00575B92" w:rsidRPr="007E44A8" w:rsidRDefault="00575B92" w:rsidP="00575B92">
      <w:pPr>
        <w:rPr>
          <w:rFonts w:ascii="Arial" w:hAnsi="Arial" w:cs="Arial"/>
        </w:rPr>
      </w:pPr>
      <w:r w:rsidRPr="007E44A8">
        <w:rPr>
          <w:rFonts w:ascii="Arial" w:hAnsi="Arial" w:cs="Arial"/>
        </w:rPr>
        <w:t xml:space="preserve">Use </w:t>
      </w:r>
      <w:r w:rsidRPr="007E44A8">
        <w:rPr>
          <w:rFonts w:ascii="Arial" w:hAnsi="Arial" w:cs="Arial"/>
          <w:b/>
        </w:rPr>
        <w:t>only</w:t>
      </w:r>
      <w:r w:rsidRPr="007E44A8">
        <w:rPr>
          <w:rFonts w:ascii="Arial" w:hAnsi="Arial" w:cs="Arial"/>
        </w:rPr>
        <w:t xml:space="preserve"> a blue or black pen to </w:t>
      </w:r>
      <w:r w:rsidRPr="007E44A8">
        <w:rPr>
          <w:rFonts w:ascii="Arial" w:hAnsi="Arial" w:cs="Arial"/>
          <w:b/>
        </w:rPr>
        <w:t>shade</w:t>
      </w:r>
      <w:r w:rsidRPr="007E44A8">
        <w:rPr>
          <w:rFonts w:ascii="Arial" w:hAnsi="Arial" w:cs="Arial"/>
        </w:rPr>
        <w:t xml:space="preserve"> the boxes.</w:t>
      </w:r>
    </w:p>
    <w:p w14:paraId="65B39DA1" w14:textId="77777777" w:rsidR="00575B92" w:rsidRPr="007E44A8" w:rsidRDefault="00575B92" w:rsidP="00575B92">
      <w:pPr>
        <w:rPr>
          <w:rFonts w:ascii="Arial" w:hAnsi="Arial" w:cs="Arial"/>
        </w:rPr>
      </w:pPr>
      <w:r w:rsidRPr="007E44A8">
        <w:rPr>
          <w:rFonts w:ascii="Arial" w:hAnsi="Arial" w:cs="Arial"/>
        </w:rPr>
        <w:t xml:space="preserve">For example, if b is your answer shade the box to the </w:t>
      </w:r>
      <w:r w:rsidRPr="007E44A8">
        <w:rPr>
          <w:rFonts w:ascii="Arial" w:hAnsi="Arial" w:cs="Arial"/>
          <w:u w:val="single"/>
        </w:rPr>
        <w:t xml:space="preserve">left </w:t>
      </w:r>
      <w:r w:rsidRPr="007E44A8">
        <w:rPr>
          <w:rFonts w:ascii="Arial" w:hAnsi="Arial" w:cs="Arial"/>
        </w:rPr>
        <w:t>of b.</w:t>
      </w:r>
    </w:p>
    <w:p w14:paraId="36B3298B" w14:textId="77777777" w:rsidR="00575B92" w:rsidRPr="007E44A8" w:rsidRDefault="00575B92" w:rsidP="00575B92">
      <w:pPr>
        <w:rPr>
          <w:rFonts w:ascii="Arial" w:hAnsi="Arial" w:cs="Arial"/>
        </w:rPr>
      </w:pPr>
    </w:p>
    <w:p w14:paraId="124D88B3" w14:textId="77777777" w:rsidR="00575B92" w:rsidRPr="007E44A8" w:rsidRDefault="00575B92" w:rsidP="00575B92">
      <w:pPr>
        <w:rPr>
          <w:rFonts w:ascii="Arial" w:hAnsi="Arial" w:cs="Arial"/>
        </w:rPr>
      </w:pPr>
      <w:r w:rsidRPr="007E44A8">
        <w:rPr>
          <w:rFonts w:ascii="Arial" w:hAnsi="Arial" w:cs="Arial"/>
        </w:rPr>
        <w:t>If you make a mistake, place a cross through that square,</w:t>
      </w:r>
    </w:p>
    <w:p w14:paraId="4381EE47" w14:textId="77777777" w:rsidR="00575B92" w:rsidRPr="007E44A8" w:rsidRDefault="00575B92" w:rsidP="00575B92">
      <w:pPr>
        <w:rPr>
          <w:rFonts w:ascii="Arial" w:hAnsi="Arial" w:cs="Arial"/>
        </w:rPr>
      </w:pPr>
      <w:proofErr w:type="gramStart"/>
      <w:r w:rsidRPr="007E44A8">
        <w:rPr>
          <w:rFonts w:ascii="Arial" w:hAnsi="Arial" w:cs="Arial"/>
          <w:b/>
        </w:rPr>
        <w:t>do</w:t>
      </w:r>
      <w:proofErr w:type="gramEnd"/>
      <w:r w:rsidRPr="007E44A8">
        <w:rPr>
          <w:rFonts w:ascii="Arial" w:hAnsi="Arial" w:cs="Arial"/>
          <w:b/>
        </w:rPr>
        <w:t xml:space="preserve"> not erase or use correction fluid</w:t>
      </w:r>
      <w:r w:rsidRPr="007E44A8">
        <w:rPr>
          <w:rFonts w:ascii="Arial" w:hAnsi="Arial" w:cs="Arial"/>
        </w:rPr>
        <w:t>.</w:t>
      </w:r>
    </w:p>
    <w:tbl>
      <w:tblPr>
        <w:tblpPr w:leftFromText="180" w:rightFromText="180" w:vertAnchor="text" w:horzAnchor="margin" w:tblpXSpec="right" w:tblpY="154"/>
        <w:tblW w:w="0" w:type="auto"/>
        <w:tblLook w:val="01E0" w:firstRow="1" w:lastRow="1" w:firstColumn="1" w:lastColumn="1" w:noHBand="0" w:noVBand="0"/>
      </w:tblPr>
      <w:tblGrid>
        <w:gridCol w:w="468"/>
        <w:gridCol w:w="743"/>
        <w:gridCol w:w="744"/>
        <w:gridCol w:w="743"/>
        <w:gridCol w:w="744"/>
      </w:tblGrid>
      <w:tr w:rsidR="00575B92" w:rsidRPr="007E44A8" w14:paraId="07594C46" w14:textId="77777777" w:rsidTr="0004218C">
        <w:trPr>
          <w:trHeight w:val="423"/>
        </w:trPr>
        <w:tc>
          <w:tcPr>
            <w:tcW w:w="468" w:type="dxa"/>
            <w:shd w:val="clear" w:color="auto" w:fill="auto"/>
          </w:tcPr>
          <w:p w14:paraId="6A9EFCEC" w14:textId="77777777" w:rsidR="00575B92" w:rsidRPr="007E44A8" w:rsidRDefault="00575B92" w:rsidP="0004218C">
            <w:pPr>
              <w:rPr>
                <w:rFonts w:ascii="Arial" w:hAnsi="Arial" w:cs="Arial"/>
              </w:rPr>
            </w:pPr>
            <w:r w:rsidRPr="007E44A8">
              <w:rPr>
                <w:rFonts w:ascii="Arial" w:hAnsi="Arial" w:cs="Arial"/>
              </w:rPr>
              <w:t>1.</w:t>
            </w:r>
          </w:p>
        </w:tc>
        <w:tc>
          <w:tcPr>
            <w:tcW w:w="743" w:type="dxa"/>
            <w:shd w:val="clear" w:color="auto" w:fill="auto"/>
          </w:tcPr>
          <w:p w14:paraId="7059CF7C" w14:textId="77777777" w:rsidR="00575B92" w:rsidRPr="007E44A8" w:rsidRDefault="00575B92" w:rsidP="0004218C">
            <w:pPr>
              <w:rPr>
                <w:rFonts w:ascii="Arial" w:hAnsi="Arial" w:cs="Arial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</w:rPr>
              <w:t xml:space="preserve"> a</w:t>
            </w:r>
          </w:p>
        </w:tc>
        <w:tc>
          <w:tcPr>
            <w:tcW w:w="744" w:type="dxa"/>
            <w:shd w:val="clear" w:color="auto" w:fill="auto"/>
          </w:tcPr>
          <w:p w14:paraId="4079BB83" w14:textId="77777777" w:rsidR="00575B92" w:rsidRPr="007E44A8" w:rsidRDefault="00575B92" w:rsidP="0004218C">
            <w:pPr>
              <w:rPr>
                <w:rFonts w:ascii="Arial" w:hAnsi="Arial" w:cs="Arial"/>
              </w:rPr>
            </w:pPr>
            <w:r w:rsidRPr="007E44A8"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C3A28DB" wp14:editId="7E3E0D55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0</wp:posOffset>
                      </wp:positionV>
                      <wp:extent cx="182245" cy="141605"/>
                      <wp:effectExtent l="0" t="0" r="27305" b="29845"/>
                      <wp:wrapNone/>
                      <wp:docPr id="19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2245" cy="141605"/>
                                <a:chOff x="8955" y="6945"/>
                                <a:chExt cx="285" cy="249"/>
                              </a:xfrm>
                            </wpg:grpSpPr>
                            <wps:wsp>
                              <wps:cNvPr id="20" name="AutoShape 4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8955" y="6945"/>
                                  <a:ext cx="285" cy="24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955" y="6945"/>
                                  <a:ext cx="285" cy="24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" o:spid="_x0000_s1026" style="position:absolute;margin-left:-3.3pt;margin-top:0;width:14.35pt;height:11.15pt;z-index:251659264" coordorigin="8955,6945" coordsize="285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4" o:spid="_x0000_s1027" type="#_x0000_t32" style="position:absolute;left:8955;top:6945;width:285;height:2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irqcAAAADbAAAADwAAAGRycy9kb3ducmV2LnhtbERPTYvCMBC9C/6HMIIXWVMFRbpGKYog&#10;gqhV8Do0s23XZlKaqPXfm4Pg8fG+58vWVOJBjSstKxgNIxDEmdUl5wou583PDITzyBory6TgRQ6W&#10;i25njrG2Tz7RI/W5CCHsYlRQeF/HUrqsIINuaGviwP3ZxqAPsMmlbvAZwk0lx1E0lQZLDg0F1rQq&#10;KLuld6PA7we7yf/pcEhS5nVy3F1vyeqqVL/XJr8gPLX+K/64t1rBOKwPX8IP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oq6nAAAAA2wAAAA8AAAAAAAAAAAAAAAAA&#10;oQIAAGRycy9kb3ducmV2LnhtbFBLBQYAAAAABAAEAPkAAACOAwAAAAA=&#10;"/>
                      <v:shape id="AutoShape 5" o:spid="_x0000_s1028" type="#_x0000_t32" style="position:absolute;left:8955;top:6945;width:285;height:2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1VcMIAAADbAAAADwAAAGRycy9kb3ducmV2LnhtbESPQYvCMBSE7wv+h/AEL4um9bBINYoI&#10;gngQVnvw+EiebbF5qUms9d9vFhb2OMzMN8xqM9hW9ORD41hBPstAEGtnGq4UlJf9dAEiRGSDrWNS&#10;8KYAm/XoY4WFcS/+pv4cK5EgHApUUMfYFVIGXZPFMHMdcfJuzluMSfpKGo+vBLetnGfZl7TYcFqo&#10;saNdTfp+floFzbE8lf3nI3q9OOZXn4fLtdVKTcbDdgki0hD/w3/tg1Ewz+H3S/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1VcMIAAADbAAAADwAAAAAAAAAAAAAA&#10;AAChAgAAZHJzL2Rvd25yZXYueG1sUEsFBgAAAAAEAAQA+QAAAJADAAAAAA==&#10;"/>
                    </v:group>
                  </w:pict>
                </mc:Fallback>
              </mc:AlternateContent>
            </w:r>
            <w:r w:rsidRPr="007E44A8">
              <w:rPr>
                <w:rFonts w:ascii="Arial" w:hAnsi="Arial" w:cs="Arial"/>
              </w:rPr>
              <w:sym w:font="Wingdings" w:char="F06E"/>
            </w:r>
            <w:r w:rsidRPr="007E44A8">
              <w:rPr>
                <w:rFonts w:ascii="Arial" w:hAnsi="Arial" w:cs="Arial"/>
              </w:rPr>
              <w:t xml:space="preserve"> b   </w:t>
            </w:r>
          </w:p>
        </w:tc>
        <w:tc>
          <w:tcPr>
            <w:tcW w:w="743" w:type="dxa"/>
            <w:shd w:val="clear" w:color="auto" w:fill="auto"/>
          </w:tcPr>
          <w:p w14:paraId="191B66FC" w14:textId="77777777" w:rsidR="00575B92" w:rsidRPr="007E44A8" w:rsidRDefault="00575B92" w:rsidP="0004218C">
            <w:pPr>
              <w:rPr>
                <w:rFonts w:ascii="Arial" w:hAnsi="Arial" w:cs="Arial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</w:rPr>
              <w:t xml:space="preserve"> c</w:t>
            </w:r>
          </w:p>
        </w:tc>
        <w:tc>
          <w:tcPr>
            <w:tcW w:w="744" w:type="dxa"/>
            <w:shd w:val="clear" w:color="auto" w:fill="auto"/>
          </w:tcPr>
          <w:p w14:paraId="4B4A9595" w14:textId="77777777" w:rsidR="00575B92" w:rsidRPr="007E44A8" w:rsidRDefault="00575B92" w:rsidP="0004218C">
            <w:pPr>
              <w:rPr>
                <w:rFonts w:ascii="Arial" w:hAnsi="Arial" w:cs="Arial"/>
              </w:rPr>
            </w:pPr>
            <w:r w:rsidRPr="007E44A8">
              <w:rPr>
                <w:rFonts w:ascii="Arial" w:hAnsi="Arial" w:cs="Arial"/>
              </w:rPr>
              <w:sym w:font="Wingdings" w:char="F06E"/>
            </w:r>
            <w:r w:rsidRPr="007E44A8">
              <w:rPr>
                <w:rFonts w:ascii="Arial" w:hAnsi="Arial" w:cs="Arial"/>
              </w:rPr>
              <w:t xml:space="preserve"> d</w:t>
            </w:r>
          </w:p>
        </w:tc>
      </w:tr>
    </w:tbl>
    <w:p w14:paraId="07CFD66D" w14:textId="77777777" w:rsidR="00575B92" w:rsidRPr="007E44A8" w:rsidRDefault="00575B92" w:rsidP="00575B92">
      <w:pPr>
        <w:rPr>
          <w:rFonts w:ascii="Arial" w:hAnsi="Arial" w:cs="Arial"/>
        </w:rPr>
      </w:pPr>
      <w:r w:rsidRPr="007E44A8">
        <w:rPr>
          <w:rFonts w:ascii="Arial" w:hAnsi="Arial" w:cs="Arial"/>
        </w:rPr>
        <w:t>Shade your new answer.</w:t>
      </w:r>
    </w:p>
    <w:p w14:paraId="4B61C187" w14:textId="77777777" w:rsidR="00575B92" w:rsidRPr="007E44A8" w:rsidRDefault="00575B92" w:rsidP="00575B92">
      <w:pPr>
        <w:rPr>
          <w:rFonts w:ascii="Arial" w:hAnsi="Arial" w:cs="Arial"/>
        </w:rPr>
      </w:pPr>
      <w:r w:rsidRPr="007E44A8">
        <w:rPr>
          <w:rFonts w:ascii="Arial" w:hAnsi="Arial" w:cs="Arial"/>
        </w:rPr>
        <w:t xml:space="preserve">For example, if </w:t>
      </w:r>
      <w:r w:rsidRPr="007E44A8">
        <w:rPr>
          <w:rFonts w:ascii="Arial" w:hAnsi="Arial" w:cs="Arial"/>
          <w:u w:val="single"/>
        </w:rPr>
        <w:t>b is a mistake</w:t>
      </w:r>
      <w:r w:rsidRPr="007E44A8">
        <w:rPr>
          <w:rFonts w:ascii="Arial" w:hAnsi="Arial" w:cs="Arial"/>
        </w:rPr>
        <w:t xml:space="preserve"> and </w:t>
      </w:r>
      <w:r w:rsidRPr="007E44A8">
        <w:rPr>
          <w:rFonts w:ascii="Arial" w:hAnsi="Arial" w:cs="Arial"/>
          <w:u w:val="single"/>
        </w:rPr>
        <w:t>d is your correct answer</w:t>
      </w:r>
      <w:r w:rsidRPr="007E44A8">
        <w:rPr>
          <w:rFonts w:ascii="Arial" w:hAnsi="Arial" w:cs="Arial"/>
        </w:rPr>
        <w:t xml:space="preserve">: </w:t>
      </w:r>
    </w:p>
    <w:p w14:paraId="004A3F26" w14:textId="77777777" w:rsidR="00575B92" w:rsidRPr="007E44A8" w:rsidRDefault="00575B92" w:rsidP="00575B92">
      <w:pPr>
        <w:rPr>
          <w:rFonts w:ascii="Arial" w:hAnsi="Arial" w:cs="Arial"/>
        </w:rPr>
      </w:pPr>
    </w:p>
    <w:p w14:paraId="3B6545E2" w14:textId="77777777" w:rsidR="00575B92" w:rsidRPr="007E44A8" w:rsidRDefault="00575B92" w:rsidP="00575B92">
      <w:pPr>
        <w:rPr>
          <w:rFonts w:ascii="Arial" w:hAnsi="Arial" w:cs="Arial"/>
        </w:rPr>
      </w:pPr>
      <w:r w:rsidRPr="007E44A8">
        <w:rPr>
          <w:rFonts w:ascii="Arial" w:hAnsi="Arial" w:cs="Arial"/>
        </w:rPr>
        <w:t>In the event that you then change your mind back to your original answer,</w:t>
      </w:r>
    </w:p>
    <w:p w14:paraId="3736C7F8" w14:textId="77777777" w:rsidR="00575B92" w:rsidRPr="007E44A8" w:rsidRDefault="00575B92" w:rsidP="00575B92">
      <w:pPr>
        <w:rPr>
          <w:rFonts w:ascii="Arial" w:hAnsi="Arial" w:cs="Arial"/>
        </w:rPr>
      </w:pPr>
      <w:proofErr w:type="gramStart"/>
      <w:r w:rsidRPr="007E44A8">
        <w:rPr>
          <w:rFonts w:ascii="Arial" w:hAnsi="Arial" w:cs="Arial"/>
        </w:rPr>
        <w:t>you</w:t>
      </w:r>
      <w:proofErr w:type="gramEnd"/>
      <w:r w:rsidRPr="007E44A8">
        <w:rPr>
          <w:rFonts w:ascii="Arial" w:hAnsi="Arial" w:cs="Arial"/>
        </w:rPr>
        <w:t xml:space="preserve"> then cross out the second selection and then circle the first choice.</w:t>
      </w:r>
    </w:p>
    <w:p w14:paraId="4BA2474A" w14:textId="77777777" w:rsidR="00575B92" w:rsidRPr="007E44A8" w:rsidRDefault="00575B92" w:rsidP="00575B92">
      <w:pPr>
        <w:rPr>
          <w:rFonts w:ascii="Arial" w:hAnsi="Arial" w:cs="Arial"/>
        </w:rPr>
      </w:pPr>
      <w:r w:rsidRPr="007E44A8"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92636D" wp14:editId="5804FCC0">
                <wp:simplePos x="0" y="0"/>
                <wp:positionH relativeFrom="column">
                  <wp:posOffset>5166995</wp:posOffset>
                </wp:positionH>
                <wp:positionV relativeFrom="paragraph">
                  <wp:posOffset>18415</wp:posOffset>
                </wp:positionV>
                <wp:extent cx="1209675" cy="391160"/>
                <wp:effectExtent l="0" t="0" r="28575" b="27940"/>
                <wp:wrapNone/>
                <wp:docPr id="2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675" cy="391160"/>
                          <a:chOff x="8865" y="8163"/>
                          <a:chExt cx="1890" cy="687"/>
                        </a:xfrm>
                      </wpg:grpSpPr>
                      <wps:wsp>
                        <wps:cNvPr id="23" name="Oval 7"/>
                        <wps:cNvSpPr>
                          <a:spLocks noChangeArrowheads="1"/>
                        </wps:cNvSpPr>
                        <wps:spPr bwMode="auto">
                          <a:xfrm>
                            <a:off x="8865" y="8163"/>
                            <a:ext cx="540" cy="6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" name="Group 8"/>
                        <wpg:cNvGrpSpPr>
                          <a:grpSpLocks/>
                        </wpg:cNvGrpSpPr>
                        <wpg:grpSpPr bwMode="auto">
                          <a:xfrm>
                            <a:off x="9000" y="8370"/>
                            <a:ext cx="285" cy="249"/>
                            <a:chOff x="8955" y="6945"/>
                            <a:chExt cx="285" cy="249"/>
                          </a:xfrm>
                        </wpg:grpSpPr>
                        <wps:wsp>
                          <wps:cNvPr id="25" name="AutoShape 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8955" y="6945"/>
                              <a:ext cx="285" cy="24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55" y="6945"/>
                              <a:ext cx="285" cy="24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" name="Group 11"/>
                        <wpg:cNvGrpSpPr>
                          <a:grpSpLocks/>
                        </wpg:cNvGrpSpPr>
                        <wpg:grpSpPr bwMode="auto">
                          <a:xfrm>
                            <a:off x="10470" y="8370"/>
                            <a:ext cx="285" cy="249"/>
                            <a:chOff x="8955" y="6945"/>
                            <a:chExt cx="285" cy="249"/>
                          </a:xfrm>
                        </wpg:grpSpPr>
                        <wps:wsp>
                          <wps:cNvPr id="28" name="AutoShape 1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8955" y="6945"/>
                              <a:ext cx="285" cy="24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55" y="6945"/>
                              <a:ext cx="285" cy="24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406.85pt;margin-top:1.45pt;width:95.25pt;height:30.8pt;z-index:251660288" coordorigin="8865,8163" coordsize="1890,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">
                <v:oval id="Oval 7" o:spid="_x0000_s1027" style="position:absolute;left:8865;top:8163;width:540;height: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8x2cUA&#10;AADbAAAADwAAAGRycy9kb3ducmV2LnhtbESPzWrDMBCE74W+g9hCLqWWm4RSXCuhBAo9BPLTPMDG&#10;2spurJUjqbHz9lEgkOMwM98w5XywrTiRD41jBa9ZDoK4crpho2D38/XyDiJEZI2tY1JwpgDz2eND&#10;iYV2PW/otI1GJAiHAhXUMXaFlKGqyWLIXEecvF/nLcYkvZHaY5/gtpXjPH+TFhtOCzV2tKipOmz/&#10;rYL9fucGefSr9bM5eJz+9Z1ZrpUaPQ2fHyAiDfEevrW/tYLxBK5f0g+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HzHZxQAAANsAAAAPAAAAAAAAAAAAAAAAAJgCAABkcnMv&#10;ZG93bnJldi54bWxQSwUGAAAAAAQABAD1AAAAigMAAAAA&#10;" filled="f"/>
                <v:group id="Group 8" o:spid="_x0000_s1028" style="position:absolute;left:9000;top:8370;width:285;height:249" coordorigin="8955,6945" coordsize="285,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AutoShape 9" o:spid="_x0000_s1029" type="#_x0000_t32" style="position:absolute;left:8955;top:6945;width:285;height:2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8IMcMAAADbAAAADwAAAGRycy9kb3ducmV2LnhtbESPQYvCMBSE74L/ITxhL6LpCopUoxRl&#10;QYRFrYLXR/Nsq81LaaJ2//1GEDwOM/MNM1+2phIPalxpWcH3MAJBnFldcq7gdPwZTEE4j6yxskwK&#10;/sjBctHtzDHW9skHeqQ+FwHCLkYFhfd1LKXLCjLohrYmDt7FNgZ9kE0udYPPADeVHEXRRBosOSwU&#10;WNOqoOyW3o0C/9vfjq+H3S5JmdfJfnu+JauzUl+9NpmB8NT6T/jd3mgFozG8vo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fCDHDAAAA2wAAAA8AAAAAAAAAAAAA&#10;AAAAoQIAAGRycy9kb3ducmV2LnhtbFBLBQYAAAAABAAEAPkAAACRAwAAAAA=&#10;"/>
                  <v:shape id="AutoShape 10" o:spid="_x0000_s1030" type="#_x0000_t32" style="position:absolute;left:8955;top:6945;width:285;height:2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TNBMIAAADbAAAADwAAAGRycy9kb3ducmV2LnhtbESPQYvCMBSE7wv+h/AWvCxrWg8iXaPI&#10;giAeBLUHj4/kbVu2ealJrPXfG0HwOMzMN8xiNdhW9ORD41hBPslAEGtnGq4UlKfN9xxEiMgGW8ek&#10;4E4BVsvRxwIL4258oP4YK5EgHApUUMfYFVIGXZPFMHEdcfL+nLcYk/SVNB5vCW5bOc2ymbTYcFqo&#10;saPfmvT/8WoVNLtyX/Zfl+j1fJeffR5O51YrNf4c1j8gIg3xHX61t0bBdAbP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TNBMIAAADbAAAADwAAAAAAAAAAAAAA&#10;AAChAgAAZHJzL2Rvd25yZXYueG1sUEsFBgAAAAAEAAQA+QAAAJADAAAAAA==&#10;"/>
                </v:group>
                <v:group id="Group 11" o:spid="_x0000_s1031" style="position:absolute;left:10470;top:8370;width:285;height:249" coordorigin="8955,6945" coordsize="285,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AutoShape 12" o:spid="_x0000_s1032" type="#_x0000_t32" style="position:absolute;left:8955;top:6945;width:285;height:2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6nr8AAAADbAAAADwAAAGRycy9kb3ducmV2LnhtbERPTYvCMBC9C/6HMIIXWVMFRbpGKYog&#10;gqhV8Do0s23XZlKaqPXfm4Pg8fG+58vWVOJBjSstKxgNIxDEmdUl5wou583PDITzyBory6TgRQ6W&#10;i25njrG2Tz7RI/W5CCHsYlRQeF/HUrqsIINuaGviwP3ZxqAPsMmlbvAZwk0lx1E0lQZLDg0F1rQq&#10;KLuld6PA7we7yf/pcEhS5nVy3F1vyeqqVL/XJr8gPLX+K/64t1rBOIwNX8IP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Jep6/AAAAA2wAAAA8AAAAAAAAAAAAAAAAA&#10;oQIAAGRycy9kb3ducmV2LnhtbFBLBQYAAAAABAAEAPkAAACOAwAAAAA=&#10;"/>
                  <v:shape id="AutoShape 13" o:spid="_x0000_s1033" type="#_x0000_t32" style="position:absolute;left:8955;top:6945;width:285;height:2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tZds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Fi/wu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1l2xAAAANsAAAAPAAAAAAAAAAAA&#10;AAAAAKECAABkcnMvZG93bnJldi54bWxQSwUGAAAAAAQABAD5AAAAkgMAAAAA&#10;"/>
                </v:group>
              </v:group>
            </w:pict>
          </mc:Fallback>
        </mc:AlternateContent>
      </w:r>
      <w:r w:rsidRPr="007E44A8">
        <w:rPr>
          <w:rFonts w:ascii="Arial" w:hAnsi="Arial" w:cs="Arial"/>
        </w:rPr>
        <w:t xml:space="preserve">For example, if b was the first choice and d </w:t>
      </w:r>
      <w:proofErr w:type="gramStart"/>
      <w:r w:rsidRPr="007E44A8">
        <w:rPr>
          <w:rFonts w:ascii="Arial" w:hAnsi="Arial" w:cs="Arial"/>
        </w:rPr>
        <w:t>your</w:t>
      </w:r>
      <w:proofErr w:type="gramEnd"/>
      <w:r w:rsidRPr="007E44A8">
        <w:rPr>
          <w:rFonts w:ascii="Arial" w:hAnsi="Arial" w:cs="Arial"/>
        </w:rPr>
        <w:t xml:space="preserve"> second, but </w:t>
      </w:r>
      <w:r w:rsidRPr="007E44A8">
        <w:rPr>
          <w:rFonts w:ascii="Arial" w:hAnsi="Arial" w:cs="Arial"/>
          <w:u w:val="single"/>
        </w:rPr>
        <w:t>b is your correct answer</w:t>
      </w:r>
      <w:r w:rsidRPr="007E44A8">
        <w:rPr>
          <w:rFonts w:ascii="Arial" w:hAnsi="Arial" w:cs="Arial"/>
        </w:rPr>
        <w:t xml:space="preserve">: </w:t>
      </w:r>
    </w:p>
    <w:tbl>
      <w:tblPr>
        <w:tblpPr w:leftFromText="180" w:rightFromText="180" w:vertAnchor="text" w:horzAnchor="margin" w:tblpXSpec="right" w:tblpY="-62"/>
        <w:tblW w:w="0" w:type="auto"/>
        <w:tblLook w:val="01E0" w:firstRow="1" w:lastRow="1" w:firstColumn="1" w:lastColumn="1" w:noHBand="0" w:noVBand="0"/>
      </w:tblPr>
      <w:tblGrid>
        <w:gridCol w:w="468"/>
        <w:gridCol w:w="743"/>
        <w:gridCol w:w="744"/>
        <w:gridCol w:w="743"/>
        <w:gridCol w:w="744"/>
      </w:tblGrid>
      <w:tr w:rsidR="00575B92" w:rsidRPr="007E44A8" w14:paraId="5AB55DD4" w14:textId="77777777" w:rsidTr="0004218C">
        <w:trPr>
          <w:trHeight w:val="423"/>
        </w:trPr>
        <w:tc>
          <w:tcPr>
            <w:tcW w:w="468" w:type="dxa"/>
            <w:shd w:val="clear" w:color="auto" w:fill="auto"/>
          </w:tcPr>
          <w:p w14:paraId="2B95C5B0" w14:textId="77777777" w:rsidR="00575B92" w:rsidRPr="007E44A8" w:rsidRDefault="00575B92" w:rsidP="0004218C">
            <w:pPr>
              <w:rPr>
                <w:rFonts w:ascii="Arial" w:hAnsi="Arial" w:cs="Arial"/>
              </w:rPr>
            </w:pPr>
            <w:r w:rsidRPr="007E44A8">
              <w:rPr>
                <w:rFonts w:ascii="Arial" w:hAnsi="Arial" w:cs="Arial"/>
              </w:rPr>
              <w:t>1.</w:t>
            </w:r>
          </w:p>
        </w:tc>
        <w:tc>
          <w:tcPr>
            <w:tcW w:w="743" w:type="dxa"/>
            <w:shd w:val="clear" w:color="auto" w:fill="auto"/>
          </w:tcPr>
          <w:p w14:paraId="2BCDC8AE" w14:textId="77777777" w:rsidR="00575B92" w:rsidRPr="007E44A8" w:rsidRDefault="00575B92" w:rsidP="0004218C">
            <w:pPr>
              <w:rPr>
                <w:rFonts w:ascii="Arial" w:hAnsi="Arial" w:cs="Arial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</w:rPr>
              <w:t xml:space="preserve"> a</w:t>
            </w:r>
          </w:p>
        </w:tc>
        <w:tc>
          <w:tcPr>
            <w:tcW w:w="744" w:type="dxa"/>
            <w:shd w:val="clear" w:color="auto" w:fill="auto"/>
          </w:tcPr>
          <w:p w14:paraId="10988997" w14:textId="77777777" w:rsidR="00575B92" w:rsidRPr="007E44A8" w:rsidRDefault="00575B92" w:rsidP="0004218C">
            <w:pPr>
              <w:rPr>
                <w:rFonts w:ascii="Arial" w:hAnsi="Arial" w:cs="Arial"/>
              </w:rPr>
            </w:pPr>
            <w:r w:rsidRPr="007E44A8">
              <w:rPr>
                <w:rFonts w:ascii="Arial" w:hAnsi="Arial" w:cs="Arial"/>
              </w:rPr>
              <w:sym w:font="Wingdings" w:char="F06E"/>
            </w:r>
            <w:r w:rsidRPr="007E44A8">
              <w:rPr>
                <w:rFonts w:ascii="Arial" w:hAnsi="Arial" w:cs="Arial"/>
              </w:rPr>
              <w:t xml:space="preserve"> b  </w:t>
            </w:r>
          </w:p>
        </w:tc>
        <w:tc>
          <w:tcPr>
            <w:tcW w:w="743" w:type="dxa"/>
            <w:shd w:val="clear" w:color="auto" w:fill="auto"/>
          </w:tcPr>
          <w:p w14:paraId="46E3192E" w14:textId="77777777" w:rsidR="00575B92" w:rsidRPr="007E44A8" w:rsidRDefault="00575B92" w:rsidP="0004218C">
            <w:pPr>
              <w:rPr>
                <w:rFonts w:ascii="Arial" w:hAnsi="Arial" w:cs="Arial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</w:rPr>
              <w:t xml:space="preserve"> c</w:t>
            </w:r>
          </w:p>
        </w:tc>
        <w:tc>
          <w:tcPr>
            <w:tcW w:w="744" w:type="dxa"/>
            <w:shd w:val="clear" w:color="auto" w:fill="auto"/>
          </w:tcPr>
          <w:p w14:paraId="1149E3D0" w14:textId="77777777" w:rsidR="00575B92" w:rsidRPr="007E44A8" w:rsidRDefault="00575B92" w:rsidP="0004218C">
            <w:pPr>
              <w:rPr>
                <w:rFonts w:ascii="Arial" w:hAnsi="Arial" w:cs="Arial"/>
              </w:rPr>
            </w:pPr>
            <w:r w:rsidRPr="007E44A8">
              <w:rPr>
                <w:rFonts w:ascii="Arial" w:hAnsi="Arial" w:cs="Arial"/>
              </w:rPr>
              <w:sym w:font="Wingdings" w:char="F06E"/>
            </w:r>
            <w:r w:rsidRPr="007E44A8">
              <w:rPr>
                <w:rFonts w:ascii="Arial" w:hAnsi="Arial" w:cs="Arial"/>
              </w:rPr>
              <w:t xml:space="preserve"> d</w:t>
            </w:r>
          </w:p>
        </w:tc>
      </w:tr>
    </w:tbl>
    <w:p w14:paraId="7ADD81DA" w14:textId="77777777" w:rsidR="00575B92" w:rsidRPr="007E44A8" w:rsidRDefault="00575B92" w:rsidP="00575B92">
      <w:pPr>
        <w:pStyle w:val="ListParagraph"/>
        <w:rPr>
          <w:rFonts w:ascii="Arial" w:hAnsi="Arial" w:cs="Arial"/>
          <w:sz w:val="24"/>
          <w:szCs w:val="24"/>
        </w:rPr>
      </w:pPr>
    </w:p>
    <w:p w14:paraId="1ECB815B" w14:textId="77777777" w:rsidR="00575B92" w:rsidRPr="007E44A8" w:rsidRDefault="00575B92" w:rsidP="00575B92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"/>
        <w:gridCol w:w="781"/>
        <w:gridCol w:w="778"/>
        <w:gridCol w:w="777"/>
        <w:gridCol w:w="779"/>
        <w:gridCol w:w="759"/>
        <w:gridCol w:w="268"/>
        <w:gridCol w:w="491"/>
        <w:gridCol w:w="759"/>
        <w:gridCol w:w="759"/>
        <w:gridCol w:w="759"/>
        <w:gridCol w:w="759"/>
      </w:tblGrid>
      <w:tr w:rsidR="00575B92" w:rsidRPr="007E44A8" w14:paraId="7DE65640" w14:textId="77777777" w:rsidTr="0004218C">
        <w:tc>
          <w:tcPr>
            <w:tcW w:w="775" w:type="dxa"/>
            <w:tcBorders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002E4EF6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81" w:type="dxa"/>
            <w:tcBorders>
              <w:bottom w:val="dotted" w:sz="4" w:space="0" w:color="auto"/>
            </w:tcBorders>
            <w:vAlign w:val="center"/>
          </w:tcPr>
          <w:p w14:paraId="0B97F11D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bottom w:val="dotted" w:sz="4" w:space="0" w:color="auto"/>
            </w:tcBorders>
            <w:vAlign w:val="center"/>
          </w:tcPr>
          <w:p w14:paraId="5F098C6C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bottom w:val="dotted" w:sz="4" w:space="0" w:color="auto"/>
            </w:tcBorders>
            <w:vAlign w:val="center"/>
          </w:tcPr>
          <w:p w14:paraId="0C5CFDDE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77A4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bottom w:val="dotted" w:sz="4" w:space="0" w:color="auto"/>
            </w:tcBorders>
            <w:vAlign w:val="center"/>
          </w:tcPr>
          <w:p w14:paraId="6683F4C1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14:paraId="6F517869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9" w:type="dxa"/>
            <w:gridSpan w:val="2"/>
            <w:tcBorders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23854E5B" w14:textId="25C60B18" w:rsidR="00575B92" w:rsidRPr="007E44A8" w:rsidRDefault="006456E9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9" w:type="dxa"/>
            <w:tcBorders>
              <w:bottom w:val="dotted" w:sz="4" w:space="0" w:color="auto"/>
            </w:tcBorders>
            <w:vAlign w:val="center"/>
          </w:tcPr>
          <w:p w14:paraId="4C1BB66D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bottom w:val="dotted" w:sz="4" w:space="0" w:color="auto"/>
            </w:tcBorders>
            <w:vAlign w:val="center"/>
          </w:tcPr>
          <w:p w14:paraId="5E32445E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77A4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bottom w:val="dotted" w:sz="4" w:space="0" w:color="auto"/>
            </w:tcBorders>
            <w:vAlign w:val="center"/>
          </w:tcPr>
          <w:p w14:paraId="4975C302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bottom w:val="dotted" w:sz="4" w:space="0" w:color="auto"/>
            </w:tcBorders>
            <w:vAlign w:val="center"/>
          </w:tcPr>
          <w:p w14:paraId="45C6FD0B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d</w:t>
            </w:r>
          </w:p>
        </w:tc>
      </w:tr>
      <w:tr w:rsidR="00575B92" w:rsidRPr="007E44A8" w14:paraId="36289576" w14:textId="77777777" w:rsidTr="0004218C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0887CB7E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964603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08C57F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77A4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8D5BE6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0B5A54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14:paraId="6F94FED6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42014C08" w14:textId="6FB1A5A7" w:rsidR="00575B92" w:rsidRPr="007E44A8" w:rsidRDefault="006456E9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CEA526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77A4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A27F45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F93315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29B59A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d</w:t>
            </w:r>
          </w:p>
        </w:tc>
      </w:tr>
      <w:tr w:rsidR="00575B92" w:rsidRPr="007E44A8" w14:paraId="0160EFD8" w14:textId="77777777" w:rsidTr="0004218C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4DFA9267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CF5EA6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6EC8FE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77A4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218514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FB0AB6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14:paraId="7CD6B5AA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54043AE2" w14:textId="0D8201FA" w:rsidR="00575B92" w:rsidRPr="007E44A8" w:rsidRDefault="006456E9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53E12B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77A4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F20C22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6DE5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C84233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0942A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d</w:t>
            </w:r>
          </w:p>
        </w:tc>
      </w:tr>
      <w:tr w:rsidR="00575B92" w:rsidRPr="007E44A8" w14:paraId="6FDE69B7" w14:textId="77777777" w:rsidTr="0004218C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7EDDEA1C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B40AA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9C8ECE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1F2E89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77A4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48EBFF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6DE5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14:paraId="4F92989C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45F585FE" w14:textId="4406D8A7" w:rsidR="00575B92" w:rsidRPr="007E44A8" w:rsidRDefault="006456E9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223BA2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6DE5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56B84C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E944F4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071C89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77A4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d</w:t>
            </w:r>
          </w:p>
        </w:tc>
      </w:tr>
      <w:tr w:rsidR="00575B92" w:rsidRPr="007E44A8" w14:paraId="4928B41E" w14:textId="77777777" w:rsidTr="0004218C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428A894A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C1C6CE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6DE5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F4AE65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77A4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D31F33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60BE72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14:paraId="0876E9DE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54F6A3F1" w14:textId="33F7BC0C" w:rsidR="00575B92" w:rsidRPr="007E44A8" w:rsidRDefault="006456E9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FC3A88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6DE5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5E2F0D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3FCFAD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77A4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0F0467" w14:textId="77777777" w:rsidR="00575B92" w:rsidRPr="007E44A8" w:rsidRDefault="00575B92" w:rsidP="0004218C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d</w:t>
            </w:r>
          </w:p>
        </w:tc>
      </w:tr>
      <w:tr w:rsidR="006456E9" w:rsidRPr="007E44A8" w14:paraId="0CAFD1DD" w14:textId="77777777" w:rsidTr="006E0FA2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0226454A" w14:textId="7DE46ACC" w:rsidR="006456E9" w:rsidRPr="007E44A8" w:rsidRDefault="006456E9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3CC662" w14:textId="77777777" w:rsidR="006456E9" w:rsidRPr="007E44A8" w:rsidRDefault="006456E9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6DE5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934E4E" w14:textId="77777777" w:rsidR="006456E9" w:rsidRPr="007E44A8" w:rsidRDefault="006456E9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77A4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2FF9BA" w14:textId="77777777" w:rsidR="006456E9" w:rsidRPr="007E44A8" w:rsidRDefault="006456E9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8C23EB" w14:textId="77777777" w:rsidR="006456E9" w:rsidRPr="007E44A8" w:rsidRDefault="006456E9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14:paraId="674AD5EB" w14:textId="77777777" w:rsidR="006456E9" w:rsidRPr="007E44A8" w:rsidRDefault="006456E9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3CFD999F" w14:textId="149871D9" w:rsidR="006456E9" w:rsidRPr="007E44A8" w:rsidRDefault="006456E9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FB4F43" w14:textId="77777777" w:rsidR="006456E9" w:rsidRPr="007E44A8" w:rsidRDefault="006456E9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6DE5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1CA9C3" w14:textId="77777777" w:rsidR="006456E9" w:rsidRPr="007E44A8" w:rsidRDefault="006456E9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A9714F" w14:textId="77777777" w:rsidR="006456E9" w:rsidRPr="007E44A8" w:rsidRDefault="006456E9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77A4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6CCADF" w14:textId="77777777" w:rsidR="006456E9" w:rsidRPr="007E44A8" w:rsidRDefault="006456E9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d</w:t>
            </w:r>
          </w:p>
        </w:tc>
      </w:tr>
      <w:tr w:rsidR="006456E9" w:rsidRPr="007E44A8" w14:paraId="26E05695" w14:textId="77777777" w:rsidTr="006456E9">
        <w:trPr>
          <w:gridAfter w:val="5"/>
          <w:wAfter w:w="3527" w:type="dxa"/>
        </w:trPr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14:paraId="5012C0B5" w14:textId="03F83E61" w:rsidR="006456E9" w:rsidRPr="007E44A8" w:rsidRDefault="006456E9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77CD25" w14:textId="77777777" w:rsidR="006456E9" w:rsidRPr="007E44A8" w:rsidRDefault="006456E9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6DE5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060C23" w14:textId="77777777" w:rsidR="006456E9" w:rsidRPr="007E44A8" w:rsidRDefault="006456E9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77A4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0C72C2" w14:textId="77777777" w:rsidR="006456E9" w:rsidRPr="007E44A8" w:rsidRDefault="006456E9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9B405D" w14:textId="77777777" w:rsidR="006456E9" w:rsidRPr="007E44A8" w:rsidRDefault="006456E9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44A8">
              <w:rPr>
                <w:rFonts w:ascii="Arial" w:hAnsi="Arial" w:cs="Arial"/>
              </w:rPr>
              <w:sym w:font="Wingdings" w:char="F06F"/>
            </w:r>
            <w:r w:rsidRPr="007E44A8">
              <w:rPr>
                <w:rFonts w:ascii="Arial" w:hAnsi="Arial" w:cs="Arial"/>
                <w:sz w:val="24"/>
                <w:szCs w:val="24"/>
              </w:rPr>
              <w:t xml:space="preserve"> d</w:t>
            </w:r>
          </w:p>
        </w:tc>
        <w:tc>
          <w:tcPr>
            <w:tcW w:w="1027" w:type="dxa"/>
            <w:gridSpan w:val="2"/>
            <w:vAlign w:val="center"/>
          </w:tcPr>
          <w:p w14:paraId="3700F8FE" w14:textId="77777777" w:rsidR="006456E9" w:rsidRPr="007E44A8" w:rsidRDefault="006456E9" w:rsidP="006E0FA2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F870BC5" w14:textId="77777777" w:rsidR="00575B92" w:rsidRPr="007E44A8" w:rsidRDefault="00575B92" w:rsidP="00575B92">
      <w:pPr>
        <w:pStyle w:val="ListParagraph"/>
        <w:rPr>
          <w:rFonts w:ascii="Arial" w:hAnsi="Arial" w:cs="Arial"/>
          <w:sz w:val="24"/>
          <w:szCs w:val="24"/>
        </w:rPr>
      </w:pPr>
    </w:p>
    <w:p w14:paraId="1ADB4622" w14:textId="77777777" w:rsidR="00575B92" w:rsidRPr="00C86C70" w:rsidRDefault="00575B92" w:rsidP="00575B92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</w:p>
    <w:p w14:paraId="691E375A" w14:textId="7F37FBB1" w:rsidR="00575B92" w:rsidRPr="00C86C70" w:rsidRDefault="00575B92" w:rsidP="00575B92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6456E9">
        <w:rPr>
          <w:rFonts w:ascii="Times New Roman" w:hAnsi="Times New Roman" w:cs="Times New Roman"/>
          <w:sz w:val="24"/>
          <w:szCs w:val="24"/>
        </w:rPr>
        <w:t>13</w:t>
      </w:r>
    </w:p>
    <w:p w14:paraId="473E6FF5" w14:textId="77777777" w:rsidR="00575B92" w:rsidRPr="00C86C70" w:rsidRDefault="00575B92" w:rsidP="00575B92">
      <w:pPr>
        <w:spacing w:before="240"/>
        <w:ind w:left="1434" w:hanging="357"/>
        <w:rPr>
          <w:rFonts w:ascii="Times New Roman" w:hAnsi="Times New Roman" w:cs="Times New Roman"/>
        </w:rPr>
      </w:pPr>
      <w:r w:rsidRPr="00C86C70">
        <w:rPr>
          <w:rFonts w:ascii="Times New Roman" w:hAnsi="Times New Roman" w:cs="Times New Roman"/>
        </w:rPr>
        <w:br w:type="page"/>
      </w:r>
    </w:p>
    <w:p w14:paraId="3470F764" w14:textId="766F428E" w:rsidR="005C2203" w:rsidRPr="008F360C" w:rsidRDefault="005C2203" w:rsidP="008F360C">
      <w:pPr>
        <w:pStyle w:val="PBodytextfullout"/>
        <w:rPr>
          <w:rStyle w:val="Pboldasis"/>
        </w:rPr>
      </w:pPr>
      <w:r w:rsidRPr="008F360C">
        <w:rPr>
          <w:rStyle w:val="Pboldasis"/>
        </w:rPr>
        <w:lastRenderedPageBreak/>
        <w:t xml:space="preserve">Question </w:t>
      </w:r>
      <w:r w:rsidR="00EA5E9F">
        <w:rPr>
          <w:rStyle w:val="Pboldasis"/>
        </w:rPr>
        <w:t>1</w:t>
      </w:r>
      <w:r w:rsidR="00DB5173">
        <w:rPr>
          <w:rStyle w:val="Pboldasis"/>
        </w:rPr>
        <w:t>4</w:t>
      </w:r>
      <w:r w:rsidR="00230CEE">
        <w:tab/>
      </w:r>
      <w:r w:rsidR="00230CEE" w:rsidRPr="00230CEE">
        <w:rPr>
          <w:rStyle w:val="Pboldasis"/>
        </w:rPr>
        <w:t>(4 marks)</w:t>
      </w:r>
    </w:p>
    <w:p w14:paraId="6CCF761E" w14:textId="7BD94EAD" w:rsidR="005C2203" w:rsidRDefault="008F360C" w:rsidP="008F360C">
      <w:pPr>
        <w:pStyle w:val="PQuestion1"/>
      </w:pPr>
      <w:r>
        <w:tab/>
      </w:r>
      <w:r w:rsidR="005C2203">
        <w:t>Potassium nitrate, KNO</w:t>
      </w:r>
      <w:r w:rsidR="005C2203" w:rsidRPr="008F360C">
        <w:rPr>
          <w:rStyle w:val="Psubscriptasis"/>
        </w:rPr>
        <w:t>3</w:t>
      </w:r>
      <w:r w:rsidR="005C2203">
        <w:t xml:space="preserve">, and ammonium </w:t>
      </w:r>
      <w:proofErr w:type="spellStart"/>
      <w:r w:rsidR="005C2203">
        <w:t>sul</w:t>
      </w:r>
      <w:r>
        <w:t>f</w:t>
      </w:r>
      <w:r w:rsidR="005C2203">
        <w:t>ate</w:t>
      </w:r>
      <w:proofErr w:type="spellEnd"/>
      <w:r w:rsidR="005C2203">
        <w:t>, (NH</w:t>
      </w:r>
      <w:r w:rsidR="005C2203" w:rsidRPr="008F360C">
        <w:rPr>
          <w:rStyle w:val="Psubscriptasis"/>
        </w:rPr>
        <w:t>4</w:t>
      </w:r>
      <w:r w:rsidR="005C2203">
        <w:t>)</w:t>
      </w:r>
      <w:r w:rsidR="005C2203" w:rsidRPr="008F360C">
        <w:rPr>
          <w:rStyle w:val="Psubscriptasis"/>
        </w:rPr>
        <w:t>2</w:t>
      </w:r>
      <w:r w:rsidR="005C2203">
        <w:t>SO</w:t>
      </w:r>
      <w:r w:rsidR="005C2203" w:rsidRPr="008F360C">
        <w:rPr>
          <w:rStyle w:val="Psubscriptasis"/>
        </w:rPr>
        <w:t>4</w:t>
      </w:r>
      <w:r w:rsidR="005C2203">
        <w:t xml:space="preserve">, can both be used in fertilisers as a source of nitrogen for plants. What mass of ammonium </w:t>
      </w:r>
      <w:proofErr w:type="spellStart"/>
      <w:r w:rsidR="005C2203">
        <w:t>sul</w:t>
      </w:r>
      <w:r>
        <w:t>f</w:t>
      </w:r>
      <w:r w:rsidR="005C2203">
        <w:t>ate</w:t>
      </w:r>
      <w:proofErr w:type="spellEnd"/>
      <w:r w:rsidR="005C2203">
        <w:t xml:space="preserve"> contains the same amount of nitrogen as 65.0 g of potassium nitrate?</w:t>
      </w:r>
    </w:p>
    <w:p w14:paraId="27C3F42F" w14:textId="414B1F53" w:rsidR="005C2203" w:rsidRPr="00D71519" w:rsidRDefault="008F360C" w:rsidP="008F360C">
      <w:pPr>
        <w:pStyle w:val="PQuestionaline"/>
      </w:pPr>
      <w:r>
        <w:t>____________________________________________</w:t>
      </w:r>
      <w:r w:rsidR="005C2203">
        <w:t>________________________________</w:t>
      </w:r>
    </w:p>
    <w:p w14:paraId="4EE46BB4" w14:textId="79BCAFA4" w:rsidR="008F360C" w:rsidRPr="008F360C" w:rsidRDefault="005C2203" w:rsidP="008F360C">
      <w:pPr>
        <w:pStyle w:val="PQuestionaline"/>
      </w:pPr>
      <w:r>
        <w:t>_____________________________________________</w:t>
      </w:r>
      <w:r w:rsidR="008F360C">
        <w:t>_______________________________</w:t>
      </w:r>
    </w:p>
    <w:p w14:paraId="79F59A73" w14:textId="77777777" w:rsidR="008F360C" w:rsidRPr="00D71519" w:rsidRDefault="008F360C" w:rsidP="008F360C">
      <w:pPr>
        <w:pStyle w:val="PQuestionaline"/>
      </w:pPr>
      <w:r>
        <w:t>____________________________________________________________________________</w:t>
      </w:r>
    </w:p>
    <w:p w14:paraId="5E3335EC" w14:textId="77777777" w:rsidR="008F360C" w:rsidRPr="008F360C" w:rsidRDefault="008F360C" w:rsidP="008F360C">
      <w:pPr>
        <w:pStyle w:val="PQuestionaline"/>
      </w:pPr>
      <w:r>
        <w:t>____________________________________________________________________________</w:t>
      </w:r>
    </w:p>
    <w:p w14:paraId="6DA87A38" w14:textId="77777777" w:rsidR="008F360C" w:rsidRPr="00D71519" w:rsidRDefault="008F360C" w:rsidP="008F360C">
      <w:pPr>
        <w:pStyle w:val="PQuestionaline"/>
      </w:pPr>
      <w:r>
        <w:t>____________________________________________________________________________</w:t>
      </w:r>
    </w:p>
    <w:p w14:paraId="7365AE3A" w14:textId="77777777" w:rsidR="008F360C" w:rsidRPr="008F360C" w:rsidRDefault="008F360C" w:rsidP="008F360C">
      <w:pPr>
        <w:pStyle w:val="PQuestionaline"/>
      </w:pPr>
      <w:r>
        <w:t>____________________________________________________________________________</w:t>
      </w:r>
    </w:p>
    <w:p w14:paraId="1ED9D8E4" w14:textId="77777777" w:rsidR="008F360C" w:rsidRPr="00D71519" w:rsidRDefault="008F360C" w:rsidP="008F360C">
      <w:pPr>
        <w:pStyle w:val="PQuestionaline"/>
      </w:pPr>
      <w:r>
        <w:t>____________________________________________________________________________</w:t>
      </w:r>
    </w:p>
    <w:p w14:paraId="26625302" w14:textId="77777777" w:rsidR="008F360C" w:rsidRDefault="008F360C" w:rsidP="008F360C">
      <w:pPr>
        <w:pStyle w:val="PQuestionaline"/>
      </w:pPr>
      <w:r>
        <w:t>____________________________________________________________________________</w:t>
      </w:r>
    </w:p>
    <w:p w14:paraId="2B88BDB2" w14:textId="77777777" w:rsidR="008F43E7" w:rsidRDefault="008F43E7" w:rsidP="00230CEE">
      <w:pPr>
        <w:pStyle w:val="PBodytextfullout"/>
        <w:keepNext/>
        <w:rPr>
          <w:rStyle w:val="Pboldasis"/>
        </w:rPr>
      </w:pPr>
    </w:p>
    <w:p w14:paraId="1B0C5543" w14:textId="69F62E4E" w:rsidR="005C2203" w:rsidRPr="008F360C" w:rsidRDefault="005C2203" w:rsidP="00230CEE">
      <w:pPr>
        <w:pStyle w:val="PBodytextfullout"/>
        <w:keepNext/>
        <w:rPr>
          <w:rStyle w:val="Pboldasis"/>
        </w:rPr>
      </w:pPr>
      <w:r w:rsidRPr="008F360C">
        <w:rPr>
          <w:rStyle w:val="Pboldasis"/>
        </w:rPr>
        <w:t xml:space="preserve">Question </w:t>
      </w:r>
      <w:r w:rsidR="00DF7911">
        <w:rPr>
          <w:rStyle w:val="Pboldasis"/>
        </w:rPr>
        <w:t>1</w:t>
      </w:r>
      <w:r w:rsidR="00DB5173">
        <w:rPr>
          <w:rStyle w:val="Pboldasis"/>
        </w:rPr>
        <w:t>5</w:t>
      </w:r>
      <w:r w:rsidR="00230CEE">
        <w:rPr>
          <w:rStyle w:val="Pboldasis"/>
        </w:rPr>
        <w:tab/>
        <w:t>(</w:t>
      </w:r>
      <w:r w:rsidR="00DD7BD7">
        <w:rPr>
          <w:rStyle w:val="Pboldasis"/>
        </w:rPr>
        <w:t>11</w:t>
      </w:r>
      <w:r w:rsidR="00230CEE">
        <w:rPr>
          <w:rStyle w:val="Pboldasis"/>
        </w:rPr>
        <w:t xml:space="preserve"> marks)</w:t>
      </w:r>
    </w:p>
    <w:p w14:paraId="0DDCAA1E" w14:textId="77777777" w:rsidR="008F360C" w:rsidRDefault="008F360C" w:rsidP="00230CEE">
      <w:pPr>
        <w:pStyle w:val="PQuestion1"/>
        <w:keepNext/>
      </w:pPr>
      <w:r>
        <w:tab/>
      </w:r>
      <w:r w:rsidR="005C2203">
        <w:t>Consider the following</w:t>
      </w:r>
      <w:r w:rsidR="005C2203" w:rsidRPr="0071779B">
        <w:t xml:space="preserve"> reaction:</w:t>
      </w:r>
    </w:p>
    <w:p w14:paraId="432F9BF8" w14:textId="033B2D21" w:rsidR="005C2203" w:rsidRPr="008F360C" w:rsidRDefault="008F360C" w:rsidP="00230CEE">
      <w:pPr>
        <w:pStyle w:val="PQuestion1"/>
        <w:keepNext/>
        <w:jc w:val="center"/>
      </w:pPr>
      <w:proofErr w:type="gramStart"/>
      <w:r>
        <w:t>2</w:t>
      </w:r>
      <w:r w:rsidR="005C2203" w:rsidRPr="008F360C">
        <w:t>SO</w:t>
      </w:r>
      <w:r w:rsidR="005C2203" w:rsidRPr="008F360C">
        <w:rPr>
          <w:rStyle w:val="Psubscriptasis"/>
        </w:rPr>
        <w:t>2</w:t>
      </w:r>
      <w:r w:rsidR="005C2203" w:rsidRPr="008F360C">
        <w:t>(</w:t>
      </w:r>
      <w:proofErr w:type="gramEnd"/>
      <w:r w:rsidR="005C2203" w:rsidRPr="008F360C">
        <w:t>g) + O</w:t>
      </w:r>
      <w:r w:rsidR="005C2203" w:rsidRPr="008F360C">
        <w:rPr>
          <w:rStyle w:val="Psubscriptasis"/>
        </w:rPr>
        <w:t>2</w:t>
      </w:r>
      <w:r>
        <w:t xml:space="preserve"> </w:t>
      </w:r>
      <w:r w:rsidR="005C2203" w:rsidRPr="008F360C">
        <w:t xml:space="preserve">(g) </w:t>
      </w:r>
      <w:r w:rsidR="008F43E7">
        <w:rPr>
          <w:rFonts w:ascii="Cambria" w:hAnsi="Cambria" w:cs="Cambria"/>
        </w:rPr>
        <w:t>→</w:t>
      </w:r>
      <w:r>
        <w:t xml:space="preserve"> 2</w:t>
      </w:r>
      <w:r w:rsidR="005C2203" w:rsidRPr="008F360C">
        <w:t>SO</w:t>
      </w:r>
      <w:r w:rsidR="005C2203" w:rsidRPr="008F360C">
        <w:rPr>
          <w:rStyle w:val="Psubscriptasis"/>
        </w:rPr>
        <w:t>3</w:t>
      </w:r>
      <w:r w:rsidR="005C2203" w:rsidRPr="008F360C">
        <w:t>(g)</w:t>
      </w:r>
      <w:r w:rsidR="008F43E7">
        <w:t xml:space="preserve">     </w:t>
      </w:r>
      <w:r w:rsidR="008F43E7" w:rsidRPr="0071779B">
        <w:sym w:font="Symbol" w:char="F044"/>
      </w:r>
      <w:r w:rsidR="008F43E7" w:rsidRPr="008F360C">
        <w:rPr>
          <w:rStyle w:val="Pitalicasis"/>
        </w:rPr>
        <w:t>H</w:t>
      </w:r>
      <w:r w:rsidR="008F43E7">
        <w:t xml:space="preserve"> is –200</w:t>
      </w:r>
      <w:r w:rsidR="008F43E7" w:rsidRPr="0071779B">
        <w:t xml:space="preserve"> kJ.</w:t>
      </w:r>
    </w:p>
    <w:p w14:paraId="7D0232C9" w14:textId="103EFA6C" w:rsidR="00EA5E9F" w:rsidRDefault="008F360C" w:rsidP="008F43E7">
      <w:pPr>
        <w:pStyle w:val="PQuestion1"/>
        <w:keepNext/>
      </w:pPr>
      <w:r>
        <w:tab/>
      </w:r>
      <w:r w:rsidR="00EA5E9F">
        <w:t xml:space="preserve">State whether the reaction endothermic or exothermic                             </w:t>
      </w:r>
      <w:proofErr w:type="gramStart"/>
      <w:r w:rsidR="00EA5E9F">
        <w:t>( 1</w:t>
      </w:r>
      <w:proofErr w:type="gramEnd"/>
      <w:r w:rsidR="00EA5E9F">
        <w:t xml:space="preserve"> mark)</w:t>
      </w:r>
    </w:p>
    <w:p w14:paraId="6A6C0B87" w14:textId="6CDB74AF" w:rsidR="00EA5E9F" w:rsidRDefault="00EA5E9F" w:rsidP="00EA5E9F">
      <w:pPr>
        <w:pStyle w:val="PQuestion1"/>
        <w:keepNext/>
        <w:ind w:left="930" w:firstLine="0"/>
      </w:pPr>
      <w:r>
        <w:t>___________________________________________</w:t>
      </w:r>
    </w:p>
    <w:p w14:paraId="3603D4CA" w14:textId="7871AC36" w:rsidR="005C2203" w:rsidRPr="00215242" w:rsidRDefault="005C2203" w:rsidP="002B45F5">
      <w:pPr>
        <w:pStyle w:val="PBodytextfullout"/>
      </w:pPr>
    </w:p>
    <w:p w14:paraId="14372CEE" w14:textId="2FE819A7" w:rsidR="005C2203" w:rsidRPr="009C07B7" w:rsidRDefault="00EA5E9F" w:rsidP="00227FCE">
      <w:pPr>
        <w:pStyle w:val="PQuestiona"/>
      </w:pPr>
      <w:proofErr w:type="gramStart"/>
      <w:r>
        <w:rPr>
          <w:rStyle w:val="Pboldasis"/>
        </w:rPr>
        <w:t>b</w:t>
      </w:r>
      <w:proofErr w:type="gramEnd"/>
      <w:r w:rsidR="00227FCE">
        <w:tab/>
      </w:r>
      <w:r w:rsidR="005C2203" w:rsidRPr="009C07B7">
        <w:t>If 4 moles of SO</w:t>
      </w:r>
      <w:r w:rsidR="005C2203" w:rsidRPr="00227FCE">
        <w:rPr>
          <w:rStyle w:val="Psubscriptasis"/>
        </w:rPr>
        <w:t>2</w:t>
      </w:r>
      <w:r w:rsidR="005C2203" w:rsidRPr="009C07B7">
        <w:t>(g) reacted completely, calculate the number of molecules of oxygen gas that were consumed in the reaction.</w:t>
      </w:r>
      <w:r w:rsidR="003D2047">
        <w:tab/>
        <w:t>(2 marks)</w:t>
      </w:r>
    </w:p>
    <w:p w14:paraId="1E58D942" w14:textId="68D819A8" w:rsidR="00227FCE" w:rsidRPr="00D71519" w:rsidRDefault="00227FCE" w:rsidP="003D2047">
      <w:pPr>
        <w:pStyle w:val="PQuestionaline"/>
        <w:tabs>
          <w:tab w:val="clear" w:pos="1134"/>
          <w:tab w:val="left" w:pos="1701"/>
        </w:tabs>
        <w:ind w:left="1701"/>
      </w:pPr>
      <w:r>
        <w:t>____________________________________________</w:t>
      </w:r>
      <w:r w:rsidR="003D2047">
        <w:t>_______________________________</w:t>
      </w:r>
    </w:p>
    <w:p w14:paraId="51938960" w14:textId="24E2938F" w:rsidR="00227FCE" w:rsidRPr="008F360C" w:rsidRDefault="00227FCE" w:rsidP="003D2047">
      <w:pPr>
        <w:pStyle w:val="PQuestionaline"/>
        <w:tabs>
          <w:tab w:val="clear" w:pos="1134"/>
          <w:tab w:val="left" w:pos="1701"/>
        </w:tabs>
        <w:ind w:left="1701"/>
      </w:pPr>
      <w:r>
        <w:t>____________________________________________</w:t>
      </w:r>
      <w:r w:rsidR="003D2047">
        <w:t>_______________________________</w:t>
      </w:r>
    </w:p>
    <w:p w14:paraId="2409FDE5" w14:textId="72F1F6F4" w:rsidR="00227FCE" w:rsidRPr="00D71519" w:rsidRDefault="00227FCE" w:rsidP="003D2047">
      <w:pPr>
        <w:pStyle w:val="PQuestionaline"/>
        <w:tabs>
          <w:tab w:val="clear" w:pos="1134"/>
          <w:tab w:val="left" w:pos="1701"/>
        </w:tabs>
        <w:ind w:left="1701"/>
      </w:pPr>
      <w:r>
        <w:t>____________________________________________</w:t>
      </w:r>
      <w:r w:rsidR="003D2047">
        <w:t>_______________________________</w:t>
      </w:r>
    </w:p>
    <w:p w14:paraId="2E5E01C0" w14:textId="42F5F3ED" w:rsidR="00227FCE" w:rsidRPr="008F360C" w:rsidRDefault="00227FCE" w:rsidP="003D2047">
      <w:pPr>
        <w:pStyle w:val="PQuestionaline"/>
        <w:tabs>
          <w:tab w:val="clear" w:pos="1134"/>
          <w:tab w:val="left" w:pos="1701"/>
        </w:tabs>
        <w:ind w:left="1701"/>
      </w:pPr>
      <w:r>
        <w:t>____________________________________________</w:t>
      </w:r>
      <w:r w:rsidR="003D2047">
        <w:t>_______________________________</w:t>
      </w:r>
    </w:p>
    <w:p w14:paraId="7FF50587" w14:textId="5B19B3E3" w:rsidR="00EA5E9F" w:rsidRDefault="005C2203" w:rsidP="008F43E7">
      <w:pPr>
        <w:pStyle w:val="PQuestiona"/>
      </w:pPr>
      <w:r>
        <w:tab/>
      </w:r>
    </w:p>
    <w:p w14:paraId="47077D5C" w14:textId="77777777" w:rsidR="008F43E7" w:rsidRDefault="008F43E7" w:rsidP="008F43E7">
      <w:pPr>
        <w:pStyle w:val="PQuestiona"/>
      </w:pPr>
    </w:p>
    <w:p w14:paraId="0560FE7A" w14:textId="77777777" w:rsidR="008F43E7" w:rsidRDefault="008F43E7" w:rsidP="008F43E7">
      <w:pPr>
        <w:pStyle w:val="PQuestiona"/>
      </w:pPr>
    </w:p>
    <w:p w14:paraId="750F4FCE" w14:textId="77777777" w:rsidR="008F43E7" w:rsidRDefault="008F43E7" w:rsidP="008F43E7">
      <w:pPr>
        <w:pStyle w:val="PQuestiona"/>
      </w:pPr>
    </w:p>
    <w:p w14:paraId="67758898" w14:textId="77777777" w:rsidR="008F43E7" w:rsidRDefault="008F43E7" w:rsidP="008F43E7">
      <w:pPr>
        <w:pStyle w:val="PQuestiona"/>
      </w:pPr>
    </w:p>
    <w:p w14:paraId="23062BAD" w14:textId="5B74DE92" w:rsidR="008F43E7" w:rsidRPr="008F43E7" w:rsidRDefault="008F43E7" w:rsidP="008F43E7">
      <w:pPr>
        <w:pStyle w:val="PQuestiona"/>
        <w:jc w:val="center"/>
        <w:rPr>
          <w:b/>
        </w:rPr>
      </w:pPr>
      <w:r w:rsidRPr="008F43E7">
        <w:rPr>
          <w:b/>
        </w:rPr>
        <w:t>Question continues next page:</w:t>
      </w:r>
    </w:p>
    <w:p w14:paraId="5A85D623" w14:textId="77777777" w:rsidR="008F43E7" w:rsidRDefault="008F43E7" w:rsidP="008F43E7">
      <w:pPr>
        <w:pStyle w:val="PQuestiona"/>
      </w:pPr>
    </w:p>
    <w:p w14:paraId="762CD6DC" w14:textId="1F3A2551" w:rsidR="00EA5E9F" w:rsidRPr="00912080" w:rsidRDefault="00EA5E9F" w:rsidP="00EA5E9F">
      <w:pPr>
        <w:pStyle w:val="PQuestiona"/>
        <w:rPr>
          <w:rStyle w:val="Pitalicasis"/>
          <w:i w:val="0"/>
        </w:rPr>
      </w:pPr>
      <w:r>
        <w:rPr>
          <w:rStyle w:val="Pitalicasis"/>
          <w:b/>
          <w:i w:val="0"/>
        </w:rPr>
        <w:lastRenderedPageBreak/>
        <w:t xml:space="preserve">c. </w:t>
      </w:r>
      <w:r w:rsidRPr="00EA5E9F">
        <w:rPr>
          <w:rStyle w:val="Pitalicasis"/>
          <w:i w:val="0"/>
        </w:rPr>
        <w:t>Calculate the mass of SO</w:t>
      </w:r>
      <w:r w:rsidRPr="00EA5E9F">
        <w:rPr>
          <w:rStyle w:val="Pitalicasis"/>
          <w:i w:val="0"/>
          <w:vertAlign w:val="subscript"/>
        </w:rPr>
        <w:t>3</w:t>
      </w:r>
      <w:r w:rsidRPr="00EA5E9F">
        <w:rPr>
          <w:rStyle w:val="Pitalicasis"/>
          <w:i w:val="0"/>
        </w:rPr>
        <w:t xml:space="preserve"> produced from 150g of SO</w:t>
      </w:r>
      <w:r w:rsidRPr="00EA5E9F">
        <w:rPr>
          <w:rStyle w:val="Pitalicasis"/>
          <w:i w:val="0"/>
          <w:vertAlign w:val="subscript"/>
        </w:rPr>
        <w:t>2</w:t>
      </w:r>
      <w:r w:rsidR="00912080">
        <w:rPr>
          <w:rStyle w:val="Pitalicasis"/>
          <w:i w:val="0"/>
        </w:rPr>
        <w:t xml:space="preserve"> (5 marks)</w:t>
      </w:r>
    </w:p>
    <w:p w14:paraId="586CCCBC" w14:textId="77777777" w:rsidR="00EA5E9F" w:rsidRPr="00D71519" w:rsidRDefault="00EA5E9F" w:rsidP="00EA5E9F">
      <w:pPr>
        <w:pStyle w:val="PQuestionaline"/>
        <w:tabs>
          <w:tab w:val="clear" w:pos="1134"/>
          <w:tab w:val="left" w:pos="1701"/>
        </w:tabs>
        <w:ind w:left="1701"/>
      </w:pPr>
      <w:r>
        <w:t>___________________________________________________________________________</w:t>
      </w:r>
    </w:p>
    <w:p w14:paraId="60F73F48" w14:textId="77777777" w:rsidR="00EA5E9F" w:rsidRPr="008F360C" w:rsidRDefault="00EA5E9F" w:rsidP="00EA5E9F">
      <w:pPr>
        <w:pStyle w:val="PQuestionaline"/>
        <w:tabs>
          <w:tab w:val="clear" w:pos="1134"/>
          <w:tab w:val="left" w:pos="1701"/>
        </w:tabs>
        <w:ind w:left="1701"/>
      </w:pPr>
      <w:r>
        <w:t>___________________________________________________________________________</w:t>
      </w:r>
    </w:p>
    <w:p w14:paraId="08439815" w14:textId="77777777" w:rsidR="00EA5E9F" w:rsidRPr="00D71519" w:rsidRDefault="00EA5E9F" w:rsidP="00EA5E9F">
      <w:pPr>
        <w:pStyle w:val="PQuestionaline"/>
        <w:tabs>
          <w:tab w:val="clear" w:pos="1134"/>
          <w:tab w:val="left" w:pos="1701"/>
        </w:tabs>
        <w:ind w:left="1701"/>
      </w:pPr>
      <w:r>
        <w:t>___________________________________________________________________________</w:t>
      </w:r>
    </w:p>
    <w:p w14:paraId="242E18D3" w14:textId="77777777" w:rsidR="00EA5E9F" w:rsidRPr="008F360C" w:rsidRDefault="00EA5E9F" w:rsidP="00EA5E9F">
      <w:pPr>
        <w:pStyle w:val="PQuestionaline"/>
        <w:tabs>
          <w:tab w:val="clear" w:pos="1134"/>
          <w:tab w:val="left" w:pos="1701"/>
        </w:tabs>
        <w:ind w:left="1701"/>
      </w:pPr>
      <w:r>
        <w:t>___________________________________________________________________________</w:t>
      </w:r>
    </w:p>
    <w:p w14:paraId="671229CF" w14:textId="0416F438" w:rsidR="00912080" w:rsidRDefault="00EA5E9F" w:rsidP="008F43E7">
      <w:pPr>
        <w:pStyle w:val="PQuestiona"/>
        <w:ind w:left="0" w:firstLine="0"/>
      </w:pPr>
      <w:r>
        <w:tab/>
      </w:r>
    </w:p>
    <w:p w14:paraId="14B65CE2" w14:textId="5D2794D8" w:rsidR="00912080" w:rsidRDefault="00912080" w:rsidP="00EA5E9F">
      <w:pPr>
        <w:pStyle w:val="PQuestiona"/>
        <w:ind w:left="0" w:firstLine="0"/>
      </w:pPr>
      <w:r>
        <w:tab/>
        <w:t>d. State whether energy is absorbed or released</w:t>
      </w:r>
      <w:r w:rsidR="00DD7BD7">
        <w:t xml:space="preserve">      (1 mark)</w:t>
      </w:r>
    </w:p>
    <w:p w14:paraId="58C5D3E3" w14:textId="58B97ED3" w:rsidR="00912080" w:rsidRDefault="00912080" w:rsidP="00EA5E9F">
      <w:pPr>
        <w:pStyle w:val="PQuestiona"/>
        <w:ind w:left="0" w:firstLine="0"/>
      </w:pPr>
      <w:r>
        <w:tab/>
        <w:t>____________________________________________________________</w:t>
      </w:r>
    </w:p>
    <w:p w14:paraId="0AA0C141" w14:textId="7FA3B945" w:rsidR="00DD7BD7" w:rsidRPr="00DD7BD7" w:rsidRDefault="00DD7BD7" w:rsidP="00EA5E9F">
      <w:pPr>
        <w:pStyle w:val="PQuestiona"/>
        <w:ind w:left="0" w:firstLine="0"/>
        <w:rPr>
          <w:i/>
        </w:rPr>
      </w:pPr>
      <w:r>
        <w:tab/>
      </w:r>
    </w:p>
    <w:p w14:paraId="59C0E90D" w14:textId="5B5CFAA5" w:rsidR="00912080" w:rsidRDefault="00912080" w:rsidP="00EA5E9F">
      <w:pPr>
        <w:pStyle w:val="PQuestiona"/>
        <w:ind w:left="0" w:firstLine="0"/>
        <w:rPr>
          <w:vertAlign w:val="subscript"/>
        </w:rPr>
      </w:pPr>
      <w:r>
        <w:tab/>
        <w:t>e. Calculate the amount of this energy produced from the combustion of 5.6 moles of SO</w:t>
      </w:r>
      <w:r>
        <w:rPr>
          <w:vertAlign w:val="subscript"/>
        </w:rPr>
        <w:t>2</w:t>
      </w:r>
    </w:p>
    <w:p w14:paraId="67A7A95B" w14:textId="76134AC0" w:rsidR="00DD7BD7" w:rsidRPr="00DD7BD7" w:rsidRDefault="00DD7BD7" w:rsidP="00EA5E9F">
      <w:pPr>
        <w:pStyle w:val="PQuestiona"/>
        <w:ind w:left="0" w:firstLine="0"/>
      </w:pPr>
      <w:r>
        <w:rPr>
          <w:vertAlign w:val="subscript"/>
        </w:rPr>
        <w:tab/>
      </w:r>
      <w:r>
        <w:rPr>
          <w:vertAlign w:val="subscript"/>
        </w:rPr>
        <w:tab/>
      </w:r>
      <w:proofErr w:type="gramStart"/>
      <w:r w:rsidRPr="00DD7BD7">
        <w:t>( 2</w:t>
      </w:r>
      <w:proofErr w:type="gramEnd"/>
      <w:r>
        <w:t xml:space="preserve"> </w:t>
      </w:r>
      <w:r w:rsidRPr="00DD7BD7">
        <w:t>marks)</w:t>
      </w:r>
    </w:p>
    <w:p w14:paraId="168109AC" w14:textId="77777777" w:rsidR="00061096" w:rsidRPr="00D71519" w:rsidRDefault="00061096" w:rsidP="00061096">
      <w:pPr>
        <w:pStyle w:val="PQuestionaline"/>
        <w:tabs>
          <w:tab w:val="clear" w:pos="1134"/>
          <w:tab w:val="left" w:pos="1701"/>
        </w:tabs>
        <w:ind w:left="1701"/>
      </w:pPr>
      <w:r>
        <w:t>___________________________________________________________________________</w:t>
      </w:r>
    </w:p>
    <w:p w14:paraId="6F5CB7B1" w14:textId="77777777" w:rsidR="00061096" w:rsidRPr="008F360C" w:rsidRDefault="00061096" w:rsidP="00061096">
      <w:pPr>
        <w:pStyle w:val="PQuestionaline"/>
        <w:tabs>
          <w:tab w:val="clear" w:pos="1134"/>
          <w:tab w:val="left" w:pos="1701"/>
        </w:tabs>
        <w:ind w:left="1701"/>
      </w:pPr>
      <w:r>
        <w:t>___________________________________________________________________________</w:t>
      </w:r>
    </w:p>
    <w:p w14:paraId="52FFE195" w14:textId="77777777" w:rsidR="00061096" w:rsidRPr="00D71519" w:rsidRDefault="00061096" w:rsidP="00061096">
      <w:pPr>
        <w:pStyle w:val="PQuestionaline"/>
        <w:tabs>
          <w:tab w:val="clear" w:pos="1134"/>
          <w:tab w:val="left" w:pos="1701"/>
        </w:tabs>
        <w:ind w:left="1701"/>
      </w:pPr>
      <w:r>
        <w:t>___________________________________________________________________________</w:t>
      </w:r>
    </w:p>
    <w:p w14:paraId="3D7DFAB4" w14:textId="77777777" w:rsidR="00061096" w:rsidRPr="008F360C" w:rsidRDefault="00061096" w:rsidP="00061096">
      <w:pPr>
        <w:pStyle w:val="PQuestionaline"/>
        <w:tabs>
          <w:tab w:val="clear" w:pos="1134"/>
          <w:tab w:val="left" w:pos="1701"/>
        </w:tabs>
        <w:ind w:left="1701"/>
      </w:pPr>
      <w:r>
        <w:t>___________________________________________________________________________</w:t>
      </w:r>
    </w:p>
    <w:p w14:paraId="73BE5DD2" w14:textId="4703E212" w:rsidR="005C2203" w:rsidRDefault="00912080" w:rsidP="008F43E7">
      <w:pPr>
        <w:pStyle w:val="PQuestiona"/>
        <w:ind w:left="0" w:firstLine="0"/>
      </w:pPr>
      <w:r>
        <w:rPr>
          <w:vertAlign w:val="subscript"/>
        </w:rPr>
        <w:tab/>
      </w:r>
    </w:p>
    <w:p w14:paraId="69223BA5" w14:textId="604BBB62" w:rsidR="005C2203" w:rsidRPr="00227FCE" w:rsidRDefault="005C2203" w:rsidP="00230CEE">
      <w:pPr>
        <w:pStyle w:val="PBodytextfullout"/>
        <w:keepNext/>
        <w:rPr>
          <w:rStyle w:val="Pboldasis"/>
        </w:rPr>
      </w:pPr>
      <w:r w:rsidRPr="00227FCE">
        <w:rPr>
          <w:rStyle w:val="Pboldasis"/>
        </w:rPr>
        <w:t xml:space="preserve">Question </w:t>
      </w:r>
      <w:r w:rsidR="00DF7911">
        <w:rPr>
          <w:rStyle w:val="Pboldasis"/>
        </w:rPr>
        <w:t>1</w:t>
      </w:r>
      <w:r w:rsidR="00DB5173">
        <w:rPr>
          <w:rStyle w:val="Pboldasis"/>
        </w:rPr>
        <w:t>6</w:t>
      </w:r>
      <w:r w:rsidR="00230CEE">
        <w:tab/>
      </w:r>
      <w:r w:rsidR="00230CEE" w:rsidRPr="00230CEE">
        <w:rPr>
          <w:rStyle w:val="Pboldasis"/>
        </w:rPr>
        <w:t>(3 marks)</w:t>
      </w:r>
    </w:p>
    <w:p w14:paraId="61571A9B" w14:textId="1BAD3736" w:rsidR="005C2203" w:rsidRPr="00227FCE" w:rsidRDefault="00227FCE" w:rsidP="00230CEE">
      <w:pPr>
        <w:pStyle w:val="PQuestion1"/>
        <w:keepNext/>
      </w:pPr>
      <w:r>
        <w:tab/>
      </w:r>
      <w:r w:rsidR="005C2203">
        <w:t>State whether the</w:t>
      </w:r>
      <w:r w:rsidR="005C2203" w:rsidRPr="003C1700">
        <w:t xml:space="preserve"> given reactions are exothermic or endothermic</w:t>
      </w:r>
      <w:r w:rsidR="005C2203">
        <w:t>.</w:t>
      </w:r>
    </w:p>
    <w:tbl>
      <w:tblPr>
        <w:tblStyle w:val="TableGrid"/>
        <w:tblW w:w="0" w:type="auto"/>
        <w:jc w:val="center"/>
        <w:tblLook w:val="0620" w:firstRow="1" w:lastRow="0" w:firstColumn="0" w:lastColumn="0" w:noHBand="1" w:noVBand="1"/>
      </w:tblPr>
      <w:tblGrid>
        <w:gridCol w:w="5275"/>
        <w:gridCol w:w="3421"/>
      </w:tblGrid>
      <w:tr w:rsidR="005C2203" w:rsidRPr="003C1700" w14:paraId="53479352" w14:textId="77777777" w:rsidTr="00B97F0B">
        <w:trPr>
          <w:jc w:val="center"/>
        </w:trPr>
        <w:tc>
          <w:tcPr>
            <w:tcW w:w="5275" w:type="dxa"/>
            <w:shd w:val="clear" w:color="auto" w:fill="D9D9D9" w:themeFill="background1" w:themeFillShade="D9"/>
          </w:tcPr>
          <w:p w14:paraId="76E2ED22" w14:textId="2C8B49D9" w:rsidR="005C2203" w:rsidRPr="003C1700" w:rsidRDefault="005C2203" w:rsidP="00227FCE">
            <w:pPr>
              <w:pStyle w:val="PTableHead"/>
            </w:pPr>
            <w:r w:rsidRPr="003C1700">
              <w:t>Reaction</w:t>
            </w:r>
          </w:p>
        </w:tc>
        <w:tc>
          <w:tcPr>
            <w:tcW w:w="3421" w:type="dxa"/>
            <w:shd w:val="clear" w:color="auto" w:fill="D9D9D9" w:themeFill="background1" w:themeFillShade="D9"/>
          </w:tcPr>
          <w:p w14:paraId="7AB029FC" w14:textId="77777777" w:rsidR="005C2203" w:rsidRPr="003C1700" w:rsidRDefault="005C2203" w:rsidP="00227FCE">
            <w:pPr>
              <w:pStyle w:val="PTableHead"/>
            </w:pPr>
            <w:r w:rsidRPr="003C1700">
              <w:t>Exothermic or endothermic</w:t>
            </w:r>
          </w:p>
        </w:tc>
      </w:tr>
      <w:tr w:rsidR="005C2203" w:rsidRPr="003C1700" w14:paraId="47AE5740" w14:textId="77777777" w:rsidTr="00B97F0B">
        <w:trPr>
          <w:trHeight w:val="576"/>
          <w:jc w:val="center"/>
        </w:trPr>
        <w:tc>
          <w:tcPr>
            <w:tcW w:w="5275" w:type="dxa"/>
            <w:vAlign w:val="center"/>
          </w:tcPr>
          <w:p w14:paraId="7BEB847B" w14:textId="4D5BD47B" w:rsidR="005C2203" w:rsidRPr="003C1700" w:rsidRDefault="005C2203" w:rsidP="00227FCE">
            <w:pPr>
              <w:pStyle w:val="PTableBody"/>
            </w:pPr>
            <w:r w:rsidRPr="003C1700">
              <w:t>CH</w:t>
            </w:r>
            <w:r w:rsidRPr="00227FCE">
              <w:rPr>
                <w:rStyle w:val="Psubscriptasis"/>
              </w:rPr>
              <w:t>4</w:t>
            </w:r>
            <w:r w:rsidRPr="00946F73">
              <w:t>(g)</w:t>
            </w:r>
            <w:r w:rsidRPr="003C1700">
              <w:t xml:space="preserve"> + 2O</w:t>
            </w:r>
            <w:r w:rsidRPr="00227FCE">
              <w:rPr>
                <w:rStyle w:val="Psubscriptasis"/>
              </w:rPr>
              <w:t>2</w:t>
            </w:r>
            <w:r w:rsidRPr="00946F73">
              <w:t>(g)</w:t>
            </w:r>
            <w:r w:rsidRPr="003C1700">
              <w:t xml:space="preserve"> </w:t>
            </w:r>
            <w:r w:rsidR="00227FCE">
              <w:sym w:font="Symbol" w:char="F0AE"/>
            </w:r>
            <w:r w:rsidRPr="003C1700">
              <w:t xml:space="preserve"> CO</w:t>
            </w:r>
            <w:r w:rsidRPr="00227FCE">
              <w:rPr>
                <w:rStyle w:val="Psubscriptasis0"/>
              </w:rPr>
              <w:t>2</w:t>
            </w:r>
            <w:r w:rsidRPr="002A3050">
              <w:t>(g)</w:t>
            </w:r>
            <w:r w:rsidR="00227FCE">
              <w:t xml:space="preserve"> </w:t>
            </w:r>
            <w:r w:rsidRPr="003C1700">
              <w:t>+ 2H</w:t>
            </w:r>
            <w:r w:rsidRPr="00245835">
              <w:rPr>
                <w:rStyle w:val="Psubscriptasis"/>
              </w:rPr>
              <w:t>2</w:t>
            </w:r>
            <w:r w:rsidRPr="003C1700">
              <w:t>O</w:t>
            </w:r>
            <w:r>
              <w:t>(</w:t>
            </w:r>
            <w:r w:rsidR="00227FCE">
              <w:t>l</w:t>
            </w:r>
            <w:r w:rsidRPr="002A3050">
              <w:t>)</w:t>
            </w:r>
          </w:p>
        </w:tc>
        <w:tc>
          <w:tcPr>
            <w:tcW w:w="3421" w:type="dxa"/>
            <w:vAlign w:val="center"/>
          </w:tcPr>
          <w:p w14:paraId="15465EC5" w14:textId="7B049F1B" w:rsidR="005C2203" w:rsidRPr="003C1700" w:rsidRDefault="005C2203" w:rsidP="00227FCE">
            <w:pPr>
              <w:pStyle w:val="PTableBody"/>
            </w:pPr>
          </w:p>
        </w:tc>
      </w:tr>
      <w:tr w:rsidR="005C2203" w:rsidRPr="003C1700" w14:paraId="79E619B9" w14:textId="77777777" w:rsidTr="00B97F0B">
        <w:trPr>
          <w:trHeight w:val="576"/>
          <w:jc w:val="center"/>
        </w:trPr>
        <w:tc>
          <w:tcPr>
            <w:tcW w:w="5275" w:type="dxa"/>
            <w:vAlign w:val="center"/>
          </w:tcPr>
          <w:p w14:paraId="0656081F" w14:textId="157E4BA0" w:rsidR="005C2203" w:rsidRPr="003C1700" w:rsidRDefault="005C2203" w:rsidP="00245835">
            <w:pPr>
              <w:pStyle w:val="PTableBody"/>
            </w:pPr>
            <w:r w:rsidRPr="003C1700">
              <w:t>NH</w:t>
            </w:r>
            <w:r w:rsidRPr="00227FCE">
              <w:rPr>
                <w:rStyle w:val="Psubscriptasis"/>
              </w:rPr>
              <w:t>4</w:t>
            </w:r>
            <w:r w:rsidRPr="003C1700">
              <w:t>C</w:t>
            </w:r>
            <w:r w:rsidR="00227FCE">
              <w:t>l</w:t>
            </w:r>
            <w:r w:rsidRPr="003C1700">
              <w:t xml:space="preserve"> dissolved in water and temperature of water went from 20</w:t>
            </w:r>
            <w:r w:rsidR="00245835">
              <w:sym w:font="Symbol" w:char="F0B0"/>
            </w:r>
            <w:r w:rsidRPr="003C1700">
              <w:t>C to 11</w:t>
            </w:r>
            <w:r w:rsidR="00245835">
              <w:sym w:font="Symbol" w:char="F0B0"/>
            </w:r>
            <w:r w:rsidRPr="003C1700">
              <w:t>C.</w:t>
            </w:r>
          </w:p>
        </w:tc>
        <w:tc>
          <w:tcPr>
            <w:tcW w:w="3421" w:type="dxa"/>
            <w:vAlign w:val="center"/>
          </w:tcPr>
          <w:p w14:paraId="2D8246E2" w14:textId="7B58D574" w:rsidR="005C2203" w:rsidRPr="003C1700" w:rsidRDefault="005C2203" w:rsidP="00227FCE">
            <w:pPr>
              <w:pStyle w:val="PTableBody"/>
            </w:pPr>
          </w:p>
        </w:tc>
      </w:tr>
      <w:tr w:rsidR="005C2203" w:rsidRPr="003C1700" w14:paraId="7D5F1020" w14:textId="77777777" w:rsidTr="00B97F0B">
        <w:trPr>
          <w:trHeight w:val="576"/>
          <w:jc w:val="center"/>
        </w:trPr>
        <w:tc>
          <w:tcPr>
            <w:tcW w:w="5275" w:type="dxa"/>
            <w:vAlign w:val="center"/>
          </w:tcPr>
          <w:p w14:paraId="0B75D54E" w14:textId="0703BD7E" w:rsidR="005C2203" w:rsidRPr="003C1700" w:rsidRDefault="005C2203" w:rsidP="00227FCE">
            <w:pPr>
              <w:pStyle w:val="PTableBody"/>
            </w:pPr>
            <w:r w:rsidRPr="003C1700">
              <w:t>CO</w:t>
            </w:r>
            <w:r w:rsidRPr="00227FCE">
              <w:rPr>
                <w:rStyle w:val="Psubscriptasis"/>
              </w:rPr>
              <w:t>2</w:t>
            </w:r>
            <w:r w:rsidRPr="00946F73">
              <w:t>(g)</w:t>
            </w:r>
            <w:r w:rsidR="00227FCE" w:rsidRPr="003C1700">
              <w:t xml:space="preserve"> </w:t>
            </w:r>
            <w:r w:rsidR="00227FCE">
              <w:sym w:font="Symbol" w:char="F0AE"/>
            </w:r>
            <w:r w:rsidR="00227FCE" w:rsidRPr="003C1700">
              <w:t xml:space="preserve"> </w:t>
            </w:r>
            <w:r w:rsidRPr="003C1700">
              <w:t>CO</w:t>
            </w:r>
            <w:r w:rsidRPr="00227FCE">
              <w:rPr>
                <w:rStyle w:val="Psubscriptasis"/>
              </w:rPr>
              <w:t>2</w:t>
            </w:r>
            <w:r w:rsidRPr="00946F73">
              <w:t>(s)</w:t>
            </w:r>
          </w:p>
        </w:tc>
        <w:tc>
          <w:tcPr>
            <w:tcW w:w="3421" w:type="dxa"/>
            <w:vAlign w:val="center"/>
          </w:tcPr>
          <w:p w14:paraId="4284D7FE" w14:textId="1A01ACB8" w:rsidR="005C2203" w:rsidRPr="003C1700" w:rsidRDefault="005C2203" w:rsidP="00227FCE">
            <w:pPr>
              <w:pStyle w:val="PTableBody"/>
            </w:pPr>
          </w:p>
        </w:tc>
      </w:tr>
    </w:tbl>
    <w:p w14:paraId="42FA8832" w14:textId="77777777" w:rsidR="005C2203" w:rsidRDefault="005C2203" w:rsidP="00245835">
      <w:pPr>
        <w:pStyle w:val="PBodytextfullout"/>
      </w:pPr>
    </w:p>
    <w:p w14:paraId="4D4BBFC5" w14:textId="77777777" w:rsidR="008F43E7" w:rsidRDefault="008F43E7" w:rsidP="00245835">
      <w:pPr>
        <w:pStyle w:val="PBodytextfullout"/>
      </w:pPr>
    </w:p>
    <w:p w14:paraId="6E08D9DB" w14:textId="77777777" w:rsidR="008F43E7" w:rsidRDefault="008F43E7" w:rsidP="00245835">
      <w:pPr>
        <w:pStyle w:val="PBodytextfullout"/>
      </w:pPr>
    </w:p>
    <w:p w14:paraId="649A98F9" w14:textId="77777777" w:rsidR="008F43E7" w:rsidRDefault="008F43E7" w:rsidP="00245835">
      <w:pPr>
        <w:pStyle w:val="PBodytextfullout"/>
      </w:pPr>
    </w:p>
    <w:p w14:paraId="19EB7063" w14:textId="77777777" w:rsidR="008F43E7" w:rsidRDefault="008F43E7" w:rsidP="00245835">
      <w:pPr>
        <w:pStyle w:val="PBodytextfullout"/>
      </w:pPr>
    </w:p>
    <w:p w14:paraId="784336F7" w14:textId="77777777" w:rsidR="008F43E7" w:rsidRDefault="008F43E7" w:rsidP="00245835">
      <w:pPr>
        <w:pStyle w:val="PBodytextfullout"/>
      </w:pPr>
    </w:p>
    <w:p w14:paraId="45A099FE" w14:textId="77777777" w:rsidR="008F43E7" w:rsidRDefault="008F43E7" w:rsidP="00245835">
      <w:pPr>
        <w:pStyle w:val="PBodytextfullout"/>
      </w:pPr>
    </w:p>
    <w:p w14:paraId="3D406D48" w14:textId="77777777" w:rsidR="008F43E7" w:rsidRDefault="008F43E7" w:rsidP="00245835">
      <w:pPr>
        <w:pStyle w:val="PBodytextfullout"/>
      </w:pPr>
    </w:p>
    <w:p w14:paraId="6BAD2BFC" w14:textId="77777777" w:rsidR="008F43E7" w:rsidRDefault="008F43E7" w:rsidP="00245835">
      <w:pPr>
        <w:pStyle w:val="PBodytextfullout"/>
      </w:pPr>
    </w:p>
    <w:p w14:paraId="2AECCD2D" w14:textId="3E3F5B81" w:rsidR="00DD7BD7" w:rsidRDefault="00DD7BD7" w:rsidP="00245835">
      <w:pPr>
        <w:pStyle w:val="PBodytextfullout"/>
        <w:rPr>
          <w:b/>
        </w:rPr>
      </w:pPr>
      <w:r w:rsidRPr="00DD7BD7">
        <w:rPr>
          <w:b/>
        </w:rPr>
        <w:lastRenderedPageBreak/>
        <w:t>Question</w:t>
      </w:r>
      <w:r>
        <w:rPr>
          <w:b/>
        </w:rPr>
        <w:t xml:space="preserve"> </w:t>
      </w:r>
      <w:r w:rsidR="00DF7911">
        <w:rPr>
          <w:b/>
        </w:rPr>
        <w:t>1</w:t>
      </w:r>
      <w:r w:rsidR="00DB5173">
        <w:rPr>
          <w:b/>
        </w:rPr>
        <w:t>7</w:t>
      </w:r>
      <w:r w:rsidR="00DF7911">
        <w:rPr>
          <w:b/>
        </w:rPr>
        <w:t xml:space="preserve">                                                                       </w:t>
      </w:r>
      <w:proofErr w:type="gramStart"/>
      <w:r w:rsidR="00DF7911">
        <w:rPr>
          <w:b/>
        </w:rPr>
        <w:t>( 6</w:t>
      </w:r>
      <w:proofErr w:type="gramEnd"/>
      <w:r w:rsidR="00DF7911">
        <w:rPr>
          <w:b/>
        </w:rPr>
        <w:t xml:space="preserve"> marks)</w:t>
      </w:r>
    </w:p>
    <w:p w14:paraId="4F2B881B" w14:textId="72465BB5" w:rsidR="00DD7BD7" w:rsidRDefault="00DD7BD7" w:rsidP="00DD7BD7">
      <w:pPr>
        <w:pStyle w:val="PBodytextfullout"/>
        <w:ind w:left="567" w:hanging="567"/>
      </w:pPr>
      <w:r>
        <w:rPr>
          <w:b/>
        </w:rPr>
        <w:tab/>
      </w:r>
      <w:r>
        <w:t xml:space="preserve">Write balanced reactions, showing the reactants and the products, </w:t>
      </w:r>
      <w:r w:rsidRPr="00DD7BD7">
        <w:t>for the following</w:t>
      </w:r>
      <w:r>
        <w:t>:</w:t>
      </w:r>
    </w:p>
    <w:p w14:paraId="01E6CA84" w14:textId="39F1875E" w:rsidR="00DD7BD7" w:rsidRPr="00DD7BD7" w:rsidRDefault="00DD7BD7" w:rsidP="00DD7BD7">
      <w:pPr>
        <w:pStyle w:val="PBodytextfullout"/>
        <w:numPr>
          <w:ilvl w:val="0"/>
          <w:numId w:val="21"/>
        </w:numPr>
      </w:pPr>
      <w:r>
        <w:t>Adding dilute sulfuric acid to potassium</w:t>
      </w:r>
      <w:r w:rsidR="000F09C4">
        <w:t xml:space="preserve">   (2 marks)</w:t>
      </w:r>
    </w:p>
    <w:p w14:paraId="51FBC6A4" w14:textId="45E630D9" w:rsidR="00227FCE" w:rsidRDefault="00227FCE" w:rsidP="00DD7BD7">
      <w:pPr>
        <w:pStyle w:val="PQuestionaline"/>
        <w:tabs>
          <w:tab w:val="clear" w:pos="1134"/>
          <w:tab w:val="left" w:pos="1701"/>
        </w:tabs>
      </w:pPr>
      <w:r>
        <w:t>__________________________________________</w:t>
      </w:r>
      <w:r w:rsidR="003D2047">
        <w:t>_______________________________</w:t>
      </w:r>
    </w:p>
    <w:p w14:paraId="01E2FC91" w14:textId="7BB2CEFB" w:rsidR="000F09C4" w:rsidRPr="000F09C4" w:rsidRDefault="008F43E7" w:rsidP="000F09C4">
      <w:pPr>
        <w:pStyle w:val="PQuestionaline"/>
        <w:numPr>
          <w:ilvl w:val="0"/>
          <w:numId w:val="21"/>
        </w:numPr>
        <w:tabs>
          <w:tab w:val="clear" w:pos="1134"/>
          <w:tab w:val="left" w:pos="1701"/>
        </w:tabs>
      </w:pPr>
      <w:r>
        <w:t xml:space="preserve"> </w:t>
      </w:r>
      <w:r w:rsidR="000F09C4">
        <w:t>Reaction of silver nitrate with a freshly cleaned strip of copper (include state symbols)  ( 2 marks)</w:t>
      </w:r>
    </w:p>
    <w:p w14:paraId="430064B5" w14:textId="53C8BE97" w:rsidR="00227FCE" w:rsidRDefault="00227FCE" w:rsidP="008F43E7">
      <w:pPr>
        <w:pStyle w:val="PQuestionaline"/>
        <w:tabs>
          <w:tab w:val="clear" w:pos="1134"/>
          <w:tab w:val="left" w:pos="1701"/>
        </w:tabs>
      </w:pPr>
      <w:r>
        <w:t>____________________________________________</w:t>
      </w:r>
      <w:r w:rsidR="00DD7BD7">
        <w:t>___________________________</w:t>
      </w:r>
    </w:p>
    <w:p w14:paraId="70998865" w14:textId="15BB6680" w:rsidR="000F09C4" w:rsidRPr="000F09C4" w:rsidRDefault="008F43E7" w:rsidP="000F09C4">
      <w:pPr>
        <w:pStyle w:val="PQuestionaline"/>
        <w:numPr>
          <w:ilvl w:val="0"/>
          <w:numId w:val="21"/>
        </w:numPr>
        <w:tabs>
          <w:tab w:val="clear" w:pos="1134"/>
          <w:tab w:val="left" w:pos="1701"/>
        </w:tabs>
      </w:pPr>
      <w:r>
        <w:t xml:space="preserve"> </w:t>
      </w:r>
      <w:r w:rsidR="000F09C4">
        <w:t>The reaction of calcium carbonate with nitric acid    ( 2 marks)</w:t>
      </w:r>
    </w:p>
    <w:p w14:paraId="01245983" w14:textId="5D80B03D" w:rsidR="00227FCE" w:rsidRDefault="00227FCE" w:rsidP="008F43E7">
      <w:pPr>
        <w:pStyle w:val="PQuestionaline"/>
        <w:tabs>
          <w:tab w:val="clear" w:pos="1134"/>
          <w:tab w:val="left" w:pos="1701"/>
        </w:tabs>
      </w:pPr>
      <w:r>
        <w:t>____________________________________________</w:t>
      </w:r>
      <w:r w:rsidR="003D2047">
        <w:t>_______________________________</w:t>
      </w:r>
    </w:p>
    <w:p w14:paraId="08EE5DA0" w14:textId="77777777" w:rsidR="00175285" w:rsidRDefault="00175285" w:rsidP="00175285">
      <w:pPr>
        <w:pStyle w:val="PQuestionaline"/>
        <w:tabs>
          <w:tab w:val="clear" w:pos="1134"/>
          <w:tab w:val="left" w:pos="1701"/>
        </w:tabs>
        <w:ind w:left="0" w:firstLine="0"/>
      </w:pPr>
    </w:p>
    <w:p w14:paraId="3B8A6A2A" w14:textId="47EA7071" w:rsidR="00175285" w:rsidRDefault="00175285" w:rsidP="00DF7911">
      <w:pPr>
        <w:pStyle w:val="PQuestionaline"/>
        <w:tabs>
          <w:tab w:val="clear" w:pos="1134"/>
          <w:tab w:val="clear" w:pos="10206"/>
          <w:tab w:val="left" w:pos="1701"/>
        </w:tabs>
        <w:ind w:left="0" w:firstLine="0"/>
        <w:rPr>
          <w:b/>
        </w:rPr>
      </w:pPr>
      <w:r w:rsidRPr="00175285">
        <w:rPr>
          <w:b/>
        </w:rPr>
        <w:t xml:space="preserve">Question </w:t>
      </w:r>
      <w:r w:rsidR="00DF7911">
        <w:rPr>
          <w:b/>
        </w:rPr>
        <w:t>1</w:t>
      </w:r>
      <w:r w:rsidR="00DB5173">
        <w:rPr>
          <w:b/>
        </w:rPr>
        <w:t>8</w:t>
      </w:r>
      <w:r w:rsidR="00DF7911">
        <w:rPr>
          <w:b/>
        </w:rPr>
        <w:tab/>
      </w:r>
      <w:r w:rsidR="00DF7911">
        <w:rPr>
          <w:b/>
        </w:rPr>
        <w:tab/>
      </w:r>
      <w:r w:rsidR="00DF7911">
        <w:rPr>
          <w:b/>
        </w:rPr>
        <w:tab/>
      </w:r>
      <w:r w:rsidR="00DF7911">
        <w:rPr>
          <w:b/>
        </w:rPr>
        <w:tab/>
      </w:r>
      <w:r w:rsidR="00DF7911">
        <w:rPr>
          <w:b/>
        </w:rPr>
        <w:tab/>
      </w:r>
      <w:r w:rsidR="00DF7911">
        <w:rPr>
          <w:b/>
        </w:rPr>
        <w:tab/>
      </w:r>
      <w:r w:rsidR="00DF7911">
        <w:rPr>
          <w:b/>
        </w:rPr>
        <w:tab/>
      </w:r>
      <w:r w:rsidR="00DF7911">
        <w:rPr>
          <w:b/>
        </w:rPr>
        <w:tab/>
      </w:r>
      <w:r w:rsidR="00DF7911">
        <w:rPr>
          <w:b/>
        </w:rPr>
        <w:tab/>
        <w:t>(10 marks)</w:t>
      </w:r>
    </w:p>
    <w:p w14:paraId="4C58B3F0" w14:textId="360B712C" w:rsidR="00175285" w:rsidRDefault="00175285" w:rsidP="00175285">
      <w:pPr>
        <w:pStyle w:val="PQuestionaline"/>
        <w:tabs>
          <w:tab w:val="clear" w:pos="1134"/>
          <w:tab w:val="left" w:pos="1701"/>
        </w:tabs>
        <w:ind w:left="0" w:firstLine="0"/>
      </w:pPr>
      <w:proofErr w:type="gramStart"/>
      <w:r>
        <w:t>Iron(</w:t>
      </w:r>
      <w:proofErr w:type="gramEnd"/>
      <w:r>
        <w:t>III) oxide reacts with carbon solid to form pure iron and carbon dioxide</w:t>
      </w:r>
    </w:p>
    <w:p w14:paraId="01FBDAF4" w14:textId="7B93864D" w:rsidR="00175285" w:rsidRDefault="00175285" w:rsidP="00175285">
      <w:pPr>
        <w:pStyle w:val="PQuestionaline"/>
        <w:numPr>
          <w:ilvl w:val="0"/>
          <w:numId w:val="28"/>
        </w:numPr>
        <w:tabs>
          <w:tab w:val="clear" w:pos="1134"/>
          <w:tab w:val="left" w:pos="1701"/>
        </w:tabs>
      </w:pPr>
      <w:r>
        <w:t xml:space="preserve"> Write a balanced equation for this reaction    (  2 marks)</w:t>
      </w:r>
    </w:p>
    <w:p w14:paraId="715E8BD5" w14:textId="143FFCE8" w:rsidR="00175285" w:rsidRDefault="00175285" w:rsidP="00175285">
      <w:pPr>
        <w:pStyle w:val="PQuestionaline"/>
        <w:tabs>
          <w:tab w:val="clear" w:pos="1134"/>
          <w:tab w:val="left" w:pos="1701"/>
        </w:tabs>
        <w:ind w:left="360" w:firstLine="0"/>
      </w:pPr>
      <w:r>
        <w:t>_______________________________________________________________________________</w:t>
      </w:r>
    </w:p>
    <w:p w14:paraId="73477722" w14:textId="0FDBA690" w:rsidR="009D29A7" w:rsidRDefault="009D29A7" w:rsidP="009D29A7">
      <w:pPr>
        <w:pStyle w:val="PQuestionaline"/>
        <w:numPr>
          <w:ilvl w:val="0"/>
          <w:numId w:val="28"/>
        </w:numPr>
        <w:tabs>
          <w:tab w:val="clear" w:pos="567"/>
          <w:tab w:val="clear" w:pos="1134"/>
          <w:tab w:val="left" w:pos="426"/>
        </w:tabs>
      </w:pPr>
      <w:r>
        <w:t xml:space="preserve">Calculate </w:t>
      </w:r>
      <w:r w:rsidR="0004062B">
        <w:t>the mass</w:t>
      </w:r>
      <w:r>
        <w:t xml:space="preserve"> of carbon are needed to react with 5kg of iron(III) oxide  </w:t>
      </w:r>
      <w:r w:rsidR="0004062B">
        <w:t>(4 marks)</w:t>
      </w:r>
    </w:p>
    <w:p w14:paraId="7DBC0D7B" w14:textId="17B24F23" w:rsidR="009D29A7" w:rsidRPr="00D71519" w:rsidRDefault="009D29A7" w:rsidP="009D29A7">
      <w:pPr>
        <w:pStyle w:val="PQuestionaline"/>
        <w:tabs>
          <w:tab w:val="clear" w:pos="567"/>
          <w:tab w:val="clear" w:pos="1134"/>
          <w:tab w:val="left" w:pos="426"/>
        </w:tabs>
        <w:ind w:left="426" w:firstLine="0"/>
      </w:pPr>
      <w:r>
        <w:t>___________________________________________________________________________</w:t>
      </w:r>
    </w:p>
    <w:p w14:paraId="325E22CB" w14:textId="77777777" w:rsidR="009D29A7" w:rsidRPr="008F360C" w:rsidRDefault="009D29A7" w:rsidP="009D29A7">
      <w:pPr>
        <w:pStyle w:val="PQuestionaline"/>
        <w:tabs>
          <w:tab w:val="clear" w:pos="567"/>
          <w:tab w:val="clear" w:pos="1134"/>
          <w:tab w:val="left" w:pos="426"/>
        </w:tabs>
        <w:ind w:left="426" w:firstLine="0"/>
      </w:pPr>
      <w:r>
        <w:t>___________________________________________________________________________</w:t>
      </w:r>
    </w:p>
    <w:p w14:paraId="60698A01" w14:textId="77777777" w:rsidR="009D29A7" w:rsidRPr="00D71519" w:rsidRDefault="009D29A7" w:rsidP="009D29A7">
      <w:pPr>
        <w:pStyle w:val="PQuestionaline"/>
        <w:tabs>
          <w:tab w:val="clear" w:pos="567"/>
          <w:tab w:val="clear" w:pos="1134"/>
          <w:tab w:val="left" w:pos="426"/>
        </w:tabs>
        <w:ind w:left="426" w:firstLine="0"/>
      </w:pPr>
      <w:r>
        <w:t>___________________________________________________________________________</w:t>
      </w:r>
    </w:p>
    <w:p w14:paraId="4BE03469" w14:textId="77777777" w:rsidR="009D29A7" w:rsidRDefault="009D29A7" w:rsidP="009D29A7">
      <w:pPr>
        <w:pStyle w:val="PQuestionaline"/>
        <w:tabs>
          <w:tab w:val="clear" w:pos="567"/>
          <w:tab w:val="clear" w:pos="1134"/>
          <w:tab w:val="left" w:pos="426"/>
        </w:tabs>
        <w:ind w:left="426" w:firstLine="0"/>
      </w:pPr>
      <w:r>
        <w:t>___________________________________________________________________________</w:t>
      </w:r>
    </w:p>
    <w:p w14:paraId="515804F4" w14:textId="77777777" w:rsidR="008F43E7" w:rsidRDefault="008F43E7" w:rsidP="009D29A7">
      <w:pPr>
        <w:pStyle w:val="PQuestionaline"/>
        <w:tabs>
          <w:tab w:val="clear" w:pos="567"/>
          <w:tab w:val="clear" w:pos="1134"/>
          <w:tab w:val="left" w:pos="426"/>
        </w:tabs>
        <w:ind w:left="426" w:firstLine="0"/>
      </w:pPr>
    </w:p>
    <w:p w14:paraId="16D85F1F" w14:textId="77777777" w:rsidR="008F43E7" w:rsidRPr="008F360C" w:rsidRDefault="008F43E7" w:rsidP="009D29A7">
      <w:pPr>
        <w:pStyle w:val="PQuestionaline"/>
        <w:tabs>
          <w:tab w:val="clear" w:pos="567"/>
          <w:tab w:val="clear" w:pos="1134"/>
          <w:tab w:val="left" w:pos="426"/>
        </w:tabs>
        <w:ind w:left="426" w:firstLine="0"/>
      </w:pPr>
    </w:p>
    <w:p w14:paraId="6CE6932A" w14:textId="0E2504EA" w:rsidR="009D29A7" w:rsidRDefault="00332945" w:rsidP="009D29A7">
      <w:pPr>
        <w:pStyle w:val="PQuestionaline"/>
        <w:numPr>
          <w:ilvl w:val="0"/>
          <w:numId w:val="28"/>
        </w:numPr>
        <w:tabs>
          <w:tab w:val="clear" w:pos="1134"/>
          <w:tab w:val="left" w:pos="1701"/>
        </w:tabs>
        <w:ind w:left="0" w:firstLine="0"/>
      </w:pPr>
      <w:r>
        <w:t xml:space="preserve">Calculate the no. molecules of </w:t>
      </w:r>
      <w:r w:rsidRPr="00332945">
        <w:rPr>
          <w:i/>
        </w:rPr>
        <w:t xml:space="preserve"> Fe</w:t>
      </w:r>
      <w:r w:rsidRPr="00332945">
        <w:rPr>
          <w:i/>
          <w:vertAlign w:val="subscript"/>
        </w:rPr>
        <w:t>2</w:t>
      </w:r>
      <w:r w:rsidRPr="00332945">
        <w:rPr>
          <w:i/>
        </w:rPr>
        <w:t>O</w:t>
      </w:r>
      <w:r w:rsidRPr="00332945">
        <w:rPr>
          <w:i/>
          <w:vertAlign w:val="subscript"/>
        </w:rPr>
        <w:t>3</w:t>
      </w:r>
      <w:r w:rsidRPr="00332945">
        <w:rPr>
          <w:i/>
        </w:rPr>
        <w:t xml:space="preserve"> </w:t>
      </w:r>
      <w:r>
        <w:t>that would be needed to produce 630g of CO</w:t>
      </w:r>
      <w:r w:rsidRPr="00332945">
        <w:rPr>
          <w:vertAlign w:val="subscript"/>
        </w:rPr>
        <w:t>2</w:t>
      </w:r>
      <w:r>
        <w:t xml:space="preserve"> </w:t>
      </w:r>
      <w:r w:rsidR="00DF7911">
        <w:t>( 4 marks)</w:t>
      </w:r>
    </w:p>
    <w:p w14:paraId="470CE98D" w14:textId="77777777" w:rsidR="00332945" w:rsidRPr="00D71519" w:rsidRDefault="00332945" w:rsidP="00332945">
      <w:pPr>
        <w:pStyle w:val="PQuestionaline"/>
        <w:tabs>
          <w:tab w:val="clear" w:pos="567"/>
          <w:tab w:val="clear" w:pos="1134"/>
          <w:tab w:val="left" w:pos="426"/>
        </w:tabs>
        <w:ind w:left="360" w:firstLine="0"/>
      </w:pPr>
      <w:r>
        <w:t>___________________________________________________________________________</w:t>
      </w:r>
    </w:p>
    <w:p w14:paraId="5568AD79" w14:textId="77777777" w:rsidR="00332945" w:rsidRPr="008F360C" w:rsidRDefault="00332945" w:rsidP="00332945">
      <w:pPr>
        <w:pStyle w:val="PQuestionaline"/>
        <w:tabs>
          <w:tab w:val="clear" w:pos="567"/>
          <w:tab w:val="clear" w:pos="1134"/>
          <w:tab w:val="left" w:pos="426"/>
        </w:tabs>
        <w:ind w:left="360" w:firstLine="0"/>
      </w:pPr>
      <w:r>
        <w:t>___________________________________________________________________________</w:t>
      </w:r>
    </w:p>
    <w:p w14:paraId="2BD3E056" w14:textId="77777777" w:rsidR="00332945" w:rsidRPr="00D71519" w:rsidRDefault="00332945" w:rsidP="00332945">
      <w:pPr>
        <w:pStyle w:val="PQuestionaline"/>
        <w:tabs>
          <w:tab w:val="clear" w:pos="567"/>
          <w:tab w:val="clear" w:pos="1134"/>
          <w:tab w:val="left" w:pos="426"/>
        </w:tabs>
        <w:ind w:left="360" w:firstLine="0"/>
      </w:pPr>
      <w:r>
        <w:t>___________________________________________________________________________</w:t>
      </w:r>
    </w:p>
    <w:p w14:paraId="7A5213DD" w14:textId="77777777" w:rsidR="00332945" w:rsidRPr="008F360C" w:rsidRDefault="00332945" w:rsidP="00332945">
      <w:pPr>
        <w:pStyle w:val="PQuestionaline"/>
        <w:tabs>
          <w:tab w:val="clear" w:pos="567"/>
          <w:tab w:val="clear" w:pos="1134"/>
          <w:tab w:val="left" w:pos="426"/>
        </w:tabs>
        <w:ind w:left="360" w:firstLine="0"/>
      </w:pPr>
      <w:r>
        <w:t>___________________________________________________________________________</w:t>
      </w:r>
    </w:p>
    <w:p w14:paraId="5F2E03DB" w14:textId="77777777" w:rsidR="00874D47" w:rsidRDefault="00874D47" w:rsidP="00332945">
      <w:pPr>
        <w:pStyle w:val="PQuestionaline"/>
        <w:tabs>
          <w:tab w:val="clear" w:pos="1134"/>
          <w:tab w:val="left" w:pos="1701"/>
        </w:tabs>
        <w:ind w:left="0" w:firstLine="0"/>
        <w:rPr>
          <w:i/>
        </w:rPr>
      </w:pPr>
    </w:p>
    <w:p w14:paraId="72B8AD8B" w14:textId="77777777" w:rsidR="00DB5173" w:rsidRDefault="00DB5173" w:rsidP="00332945">
      <w:pPr>
        <w:pStyle w:val="PQuestionaline"/>
        <w:tabs>
          <w:tab w:val="clear" w:pos="1134"/>
          <w:tab w:val="left" w:pos="1701"/>
        </w:tabs>
        <w:ind w:left="0" w:firstLine="0"/>
        <w:rPr>
          <w:i/>
        </w:rPr>
      </w:pPr>
    </w:p>
    <w:p w14:paraId="67D6CDB0" w14:textId="50513CF0" w:rsidR="00F957E0" w:rsidRPr="00874D47" w:rsidRDefault="00F957E0" w:rsidP="00874D47">
      <w:pPr>
        <w:pStyle w:val="PQuestionaline"/>
        <w:tabs>
          <w:tab w:val="clear" w:pos="1134"/>
          <w:tab w:val="clear" w:pos="10206"/>
          <w:tab w:val="left" w:pos="1701"/>
          <w:tab w:val="left" w:pos="8505"/>
        </w:tabs>
        <w:ind w:left="0" w:firstLine="0"/>
        <w:rPr>
          <w:b/>
        </w:rPr>
      </w:pPr>
      <w:r>
        <w:rPr>
          <w:b/>
        </w:rPr>
        <w:lastRenderedPageBreak/>
        <w:t xml:space="preserve">Question </w:t>
      </w:r>
      <w:r w:rsidR="00830499">
        <w:rPr>
          <w:b/>
        </w:rPr>
        <w:t>1</w:t>
      </w:r>
      <w:r w:rsidR="006F4CC1">
        <w:rPr>
          <w:b/>
        </w:rPr>
        <w:t>9</w:t>
      </w:r>
      <w:r w:rsidR="00874D47">
        <w:rPr>
          <w:b/>
        </w:rPr>
        <w:t xml:space="preserve"> </w:t>
      </w:r>
      <w:r w:rsidR="00874D47">
        <w:rPr>
          <w:b/>
        </w:rPr>
        <w:tab/>
      </w:r>
      <w:r w:rsidR="00874D47">
        <w:rPr>
          <w:b/>
        </w:rPr>
        <w:tab/>
      </w:r>
      <w:r w:rsidR="00874D47" w:rsidRPr="00874D47">
        <w:rPr>
          <w:b/>
        </w:rPr>
        <w:t xml:space="preserve"> </w:t>
      </w:r>
      <w:proofErr w:type="gramStart"/>
      <w:r w:rsidR="00874D47" w:rsidRPr="00874D47">
        <w:rPr>
          <w:b/>
        </w:rPr>
        <w:t>( 3</w:t>
      </w:r>
      <w:proofErr w:type="gramEnd"/>
      <w:r w:rsidR="00874D47" w:rsidRPr="00874D47">
        <w:rPr>
          <w:b/>
        </w:rPr>
        <w:t xml:space="preserve"> marks)</w:t>
      </w:r>
    </w:p>
    <w:p w14:paraId="369DBA6C" w14:textId="07E87825" w:rsidR="00F957E0" w:rsidRDefault="00F957E0" w:rsidP="00332945">
      <w:pPr>
        <w:pStyle w:val="PQuestionaline"/>
        <w:tabs>
          <w:tab w:val="clear" w:pos="1134"/>
          <w:tab w:val="left" w:pos="1701"/>
        </w:tabs>
        <w:ind w:left="0" w:firstLine="0"/>
      </w:pPr>
      <w:r>
        <w:t>In the reaction of solid ammonium chloride and solid barium chloride the products felt cold to touch.</w:t>
      </w:r>
    </w:p>
    <w:p w14:paraId="29CA26E3" w14:textId="3665B915" w:rsidR="00F957E0" w:rsidRDefault="00F957E0" w:rsidP="00332945">
      <w:pPr>
        <w:pStyle w:val="PQuestionaline"/>
        <w:tabs>
          <w:tab w:val="clear" w:pos="1134"/>
          <w:tab w:val="left" w:pos="1701"/>
        </w:tabs>
        <w:ind w:left="0" w:firstLine="0"/>
      </w:pPr>
      <w:r>
        <w:t>State whether this is exothermic or endothermic and explain why this occurs.</w:t>
      </w:r>
    </w:p>
    <w:p w14:paraId="6DD4514F" w14:textId="77777777" w:rsidR="00F957E0" w:rsidRPr="00D71519" w:rsidRDefault="00F957E0" w:rsidP="00F957E0">
      <w:pPr>
        <w:pStyle w:val="PQuestionaline"/>
        <w:tabs>
          <w:tab w:val="clear" w:pos="567"/>
          <w:tab w:val="clear" w:pos="1134"/>
          <w:tab w:val="left" w:pos="426"/>
        </w:tabs>
        <w:ind w:left="360" w:firstLine="0"/>
      </w:pPr>
      <w:r>
        <w:t>___________________________________________________________________________</w:t>
      </w:r>
    </w:p>
    <w:p w14:paraId="05403226" w14:textId="77777777" w:rsidR="00F957E0" w:rsidRPr="008F360C" w:rsidRDefault="00F957E0" w:rsidP="00F957E0">
      <w:pPr>
        <w:pStyle w:val="PQuestionaline"/>
        <w:tabs>
          <w:tab w:val="clear" w:pos="567"/>
          <w:tab w:val="clear" w:pos="1134"/>
          <w:tab w:val="left" w:pos="426"/>
        </w:tabs>
        <w:ind w:left="360" w:firstLine="0"/>
      </w:pPr>
      <w:r>
        <w:t>___________________________________________________________________________</w:t>
      </w:r>
    </w:p>
    <w:p w14:paraId="0AD0853E" w14:textId="77777777" w:rsidR="00F957E0" w:rsidRPr="00D71519" w:rsidRDefault="00F957E0" w:rsidP="00F957E0">
      <w:pPr>
        <w:pStyle w:val="PQuestionaline"/>
        <w:tabs>
          <w:tab w:val="clear" w:pos="567"/>
          <w:tab w:val="clear" w:pos="1134"/>
          <w:tab w:val="left" w:pos="426"/>
        </w:tabs>
        <w:ind w:left="360" w:firstLine="0"/>
      </w:pPr>
      <w:r>
        <w:t>___________________________________________________________________________</w:t>
      </w:r>
    </w:p>
    <w:p w14:paraId="7C946028" w14:textId="77777777" w:rsidR="00F957E0" w:rsidRPr="008F360C" w:rsidRDefault="00F957E0" w:rsidP="00F957E0">
      <w:pPr>
        <w:pStyle w:val="PQuestionaline"/>
        <w:tabs>
          <w:tab w:val="clear" w:pos="567"/>
          <w:tab w:val="clear" w:pos="1134"/>
          <w:tab w:val="left" w:pos="426"/>
        </w:tabs>
        <w:ind w:left="360" w:firstLine="0"/>
      </w:pPr>
      <w:r>
        <w:t>___________________________________________________________________________</w:t>
      </w:r>
    </w:p>
    <w:p w14:paraId="6339C70E" w14:textId="77777777" w:rsidR="00F957E0" w:rsidRPr="00D71519" w:rsidRDefault="00F957E0" w:rsidP="00F957E0">
      <w:pPr>
        <w:pStyle w:val="PQuestionaline"/>
        <w:tabs>
          <w:tab w:val="clear" w:pos="567"/>
          <w:tab w:val="clear" w:pos="1134"/>
          <w:tab w:val="left" w:pos="426"/>
        </w:tabs>
        <w:ind w:left="360" w:firstLine="0"/>
      </w:pPr>
      <w:r>
        <w:t>___________________________________________________________________________</w:t>
      </w:r>
    </w:p>
    <w:p w14:paraId="3A964CE9" w14:textId="77777777" w:rsidR="00F957E0" w:rsidRPr="008F360C" w:rsidRDefault="00F957E0" w:rsidP="00F957E0">
      <w:pPr>
        <w:pStyle w:val="PQuestionaline"/>
        <w:tabs>
          <w:tab w:val="clear" w:pos="567"/>
          <w:tab w:val="clear" w:pos="1134"/>
          <w:tab w:val="left" w:pos="426"/>
        </w:tabs>
        <w:ind w:left="360" w:firstLine="0"/>
      </w:pPr>
      <w:r>
        <w:t>___________________________________________________________________________</w:t>
      </w:r>
    </w:p>
    <w:p w14:paraId="331164E8" w14:textId="77777777" w:rsidR="00F957E0" w:rsidRPr="00D71519" w:rsidRDefault="00F957E0" w:rsidP="00F957E0">
      <w:pPr>
        <w:pStyle w:val="PQuestionaline"/>
        <w:tabs>
          <w:tab w:val="clear" w:pos="567"/>
          <w:tab w:val="clear" w:pos="1134"/>
          <w:tab w:val="left" w:pos="426"/>
        </w:tabs>
        <w:ind w:left="360" w:firstLine="0"/>
      </w:pPr>
      <w:r>
        <w:t>___________________________________________________________________________</w:t>
      </w:r>
    </w:p>
    <w:p w14:paraId="3D58DF17" w14:textId="77777777" w:rsidR="00F957E0" w:rsidRPr="008F360C" w:rsidRDefault="00F957E0" w:rsidP="00F957E0">
      <w:pPr>
        <w:pStyle w:val="PQuestionaline"/>
        <w:tabs>
          <w:tab w:val="clear" w:pos="567"/>
          <w:tab w:val="clear" w:pos="1134"/>
          <w:tab w:val="left" w:pos="426"/>
        </w:tabs>
        <w:ind w:left="360" w:firstLine="0"/>
      </w:pPr>
      <w:r>
        <w:t>___________________________________________________________________________</w:t>
      </w:r>
    </w:p>
    <w:p w14:paraId="21F880F5" w14:textId="2D0829DA" w:rsidR="008F6A7F" w:rsidRPr="0050000E" w:rsidRDefault="008F6A7F" w:rsidP="008F6A7F">
      <w:pPr>
        <w:pStyle w:val="PBodytextfullout"/>
        <w:keepNext/>
        <w:rPr>
          <w:rStyle w:val="Pboldasis"/>
        </w:rPr>
      </w:pPr>
      <w:r>
        <w:rPr>
          <w:rStyle w:val="Pboldasis"/>
        </w:rPr>
        <w:lastRenderedPageBreak/>
        <w:t>Q</w:t>
      </w:r>
      <w:r w:rsidRPr="0050000E">
        <w:rPr>
          <w:rStyle w:val="Pboldasis"/>
        </w:rPr>
        <w:t xml:space="preserve">uestion </w:t>
      </w:r>
      <w:r w:rsidR="006F4CC1">
        <w:rPr>
          <w:rStyle w:val="Pboldasis"/>
        </w:rPr>
        <w:t>20</w:t>
      </w:r>
      <w:r w:rsidRPr="006219AE">
        <w:tab/>
      </w:r>
      <w:r w:rsidRPr="000325CA">
        <w:rPr>
          <w:rStyle w:val="Pboldasis"/>
        </w:rPr>
        <w:t>(</w:t>
      </w:r>
      <w:r>
        <w:rPr>
          <w:rStyle w:val="Pboldasis"/>
        </w:rPr>
        <w:t>8</w:t>
      </w:r>
      <w:r w:rsidRPr="000325CA">
        <w:rPr>
          <w:rStyle w:val="Pboldasis"/>
        </w:rPr>
        <w:t xml:space="preserve"> marks)</w:t>
      </w:r>
    </w:p>
    <w:p w14:paraId="5577EC5A" w14:textId="77777777" w:rsidR="008F6A7F" w:rsidRDefault="008F6A7F" w:rsidP="008F6A7F">
      <w:pPr>
        <w:pStyle w:val="PQuestion1"/>
        <w:keepNext/>
        <w:ind w:left="0" w:firstLine="0"/>
      </w:pPr>
    </w:p>
    <w:p w14:paraId="74B31F1F" w14:textId="77777777" w:rsidR="008F6A7F" w:rsidRPr="006219AE" w:rsidRDefault="008F6A7F" w:rsidP="008F6A7F">
      <w:pPr>
        <w:pStyle w:val="PQuestion1"/>
        <w:keepNext/>
      </w:pPr>
      <w:r w:rsidRPr="006219AE">
        <w:t>Complete the following table</w:t>
      </w:r>
      <w:r>
        <w:t>.</w:t>
      </w:r>
    </w:p>
    <w:tbl>
      <w:tblPr>
        <w:tblStyle w:val="TableGrid"/>
        <w:tblW w:w="0" w:type="auto"/>
        <w:tblInd w:w="567" w:type="dxa"/>
        <w:tblLook w:val="0620" w:firstRow="1" w:lastRow="0" w:firstColumn="0" w:lastColumn="0" w:noHBand="1" w:noVBand="1"/>
      </w:tblPr>
      <w:tblGrid>
        <w:gridCol w:w="4412"/>
        <w:gridCol w:w="4598"/>
      </w:tblGrid>
      <w:tr w:rsidR="008F6A7F" w14:paraId="61274257" w14:textId="77777777" w:rsidTr="006E0FA2">
        <w:tc>
          <w:tcPr>
            <w:tcW w:w="4412" w:type="dxa"/>
            <w:shd w:val="clear" w:color="auto" w:fill="D9D9D9" w:themeFill="background1" w:themeFillShade="D9"/>
          </w:tcPr>
          <w:p w14:paraId="16BDCDB8" w14:textId="77777777" w:rsidR="008F6A7F" w:rsidRPr="00D71519" w:rsidRDefault="008F6A7F" w:rsidP="006E0FA2">
            <w:pPr>
              <w:pStyle w:val="PTableHead"/>
              <w:keepNext/>
            </w:pPr>
            <w:r w:rsidRPr="00D71519">
              <w:t>Name</w:t>
            </w:r>
          </w:p>
        </w:tc>
        <w:tc>
          <w:tcPr>
            <w:tcW w:w="4598" w:type="dxa"/>
            <w:shd w:val="clear" w:color="auto" w:fill="D9D9D9" w:themeFill="background1" w:themeFillShade="D9"/>
          </w:tcPr>
          <w:p w14:paraId="0A89BD13" w14:textId="77777777" w:rsidR="008F6A7F" w:rsidRPr="00D71519" w:rsidRDefault="008F6A7F" w:rsidP="006E0FA2">
            <w:pPr>
              <w:pStyle w:val="PTableHead"/>
              <w:keepNext/>
            </w:pPr>
            <w:r w:rsidRPr="00D71519">
              <w:t>Structural formula</w:t>
            </w:r>
          </w:p>
        </w:tc>
      </w:tr>
      <w:tr w:rsidR="008F6A7F" w14:paraId="232A4193" w14:textId="77777777" w:rsidTr="006E0FA2">
        <w:trPr>
          <w:cantSplit/>
          <w:trHeight w:val="2835"/>
        </w:trPr>
        <w:tc>
          <w:tcPr>
            <w:tcW w:w="4412" w:type="dxa"/>
          </w:tcPr>
          <w:p w14:paraId="3A28E58A" w14:textId="77777777" w:rsidR="008F6A7F" w:rsidRDefault="008F6A7F" w:rsidP="006E0FA2">
            <w:pPr>
              <w:pStyle w:val="PTableBody"/>
              <w:keepNext/>
            </w:pPr>
          </w:p>
        </w:tc>
        <w:tc>
          <w:tcPr>
            <w:tcW w:w="4598" w:type="dxa"/>
          </w:tcPr>
          <w:p w14:paraId="4DFAA21E" w14:textId="77777777" w:rsidR="008F6A7F" w:rsidRDefault="008F6A7F" w:rsidP="006E0FA2">
            <w:pPr>
              <w:pStyle w:val="PTableBody"/>
              <w:keepNext/>
            </w:pPr>
            <w:r>
              <w:rPr>
                <w:noProof/>
                <w:lang w:eastAsia="en-AU"/>
              </w:rPr>
              <w:drawing>
                <wp:inline distT="0" distB="0" distL="0" distR="0" wp14:anchorId="0E5D8363" wp14:editId="34862BD5">
                  <wp:extent cx="2371725" cy="1743302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11_WA_TR_1e_01_03_06aQ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868" cy="175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6A7F" w14:paraId="3870E971" w14:textId="77777777" w:rsidTr="006E0FA2">
        <w:trPr>
          <w:cantSplit/>
          <w:trHeight w:val="2835"/>
        </w:trPr>
        <w:tc>
          <w:tcPr>
            <w:tcW w:w="4412" w:type="dxa"/>
          </w:tcPr>
          <w:p w14:paraId="272274BA" w14:textId="77777777" w:rsidR="008F6A7F" w:rsidRDefault="008F6A7F" w:rsidP="006E0FA2">
            <w:pPr>
              <w:pStyle w:val="PTableBody"/>
              <w:keepNext/>
            </w:pPr>
            <w:r>
              <w:t>2,3-dimethyl but-1-ene</w:t>
            </w:r>
          </w:p>
        </w:tc>
        <w:tc>
          <w:tcPr>
            <w:tcW w:w="4598" w:type="dxa"/>
          </w:tcPr>
          <w:p w14:paraId="6FE4D29E" w14:textId="77777777" w:rsidR="008F6A7F" w:rsidRDefault="008F6A7F" w:rsidP="006E0FA2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8F6A7F" w14:paraId="0E692B4A" w14:textId="77777777" w:rsidTr="006E0FA2">
        <w:trPr>
          <w:cantSplit/>
          <w:trHeight w:val="2835"/>
        </w:trPr>
        <w:tc>
          <w:tcPr>
            <w:tcW w:w="4412" w:type="dxa"/>
          </w:tcPr>
          <w:p w14:paraId="5EB8590F" w14:textId="77777777" w:rsidR="008F6A7F" w:rsidRDefault="008F6A7F" w:rsidP="006E0FA2">
            <w:pPr>
              <w:pStyle w:val="PTableBody"/>
            </w:pPr>
          </w:p>
        </w:tc>
        <w:tc>
          <w:tcPr>
            <w:tcW w:w="4598" w:type="dxa"/>
          </w:tcPr>
          <w:p w14:paraId="613D7973" w14:textId="77777777" w:rsidR="008F6A7F" w:rsidRPr="003F607D" w:rsidRDefault="008F6A7F" w:rsidP="006E0FA2">
            <w:r>
              <w:rPr>
                <w:noProof/>
                <w:lang w:eastAsia="en-AU"/>
              </w:rPr>
              <w:drawing>
                <wp:inline distT="0" distB="0" distL="0" distR="0" wp14:anchorId="1A4C4D11" wp14:editId="7C3551F9">
                  <wp:extent cx="1568450" cy="1741374"/>
                  <wp:effectExtent l="0" t="0" r="6350" b="11430"/>
                  <wp:docPr id="7" name="Picture 7" descr="Work:___PROJECTS:_WACE:_CHEMISTRY:CHEMISTRY 11:TR:01-MS_TO_RPE:HANDOVER:FROM ROB:jpg:PC11_WA_TR_1e_01_03_06b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rk:___PROJECTS:_WACE:_CHEMISTRY:CHEMISTRY 11:TR:01-MS_TO_RPE:HANDOVER:FROM ROB:jpg:PC11_WA_TR_1e_01_03_06bQ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766" cy="174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6A7F" w14:paraId="74B8792A" w14:textId="77777777" w:rsidTr="006E0FA2">
        <w:trPr>
          <w:cantSplit/>
          <w:trHeight w:val="2835"/>
        </w:trPr>
        <w:tc>
          <w:tcPr>
            <w:tcW w:w="4412" w:type="dxa"/>
          </w:tcPr>
          <w:p w14:paraId="73AE68AE" w14:textId="77777777" w:rsidR="008F6A7F" w:rsidRDefault="008F6A7F" w:rsidP="006E0FA2">
            <w:pPr>
              <w:pStyle w:val="PTableBody"/>
            </w:pPr>
            <w:r>
              <w:t>Draw an aromatic compound with 8 carbon atoms</w:t>
            </w:r>
          </w:p>
        </w:tc>
        <w:tc>
          <w:tcPr>
            <w:tcW w:w="4598" w:type="dxa"/>
          </w:tcPr>
          <w:p w14:paraId="04F2E143" w14:textId="77777777" w:rsidR="008F6A7F" w:rsidRDefault="008F6A7F" w:rsidP="006E0F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</w:tbl>
    <w:p w14:paraId="640D3871" w14:textId="77777777" w:rsidR="008F6A7F" w:rsidRDefault="008F6A7F" w:rsidP="008F6A7F">
      <w:pPr>
        <w:pStyle w:val="PBodytextfullout"/>
      </w:pPr>
    </w:p>
    <w:p w14:paraId="6A3B2E60" w14:textId="77777777" w:rsidR="008F6A7F" w:rsidRDefault="008F6A7F" w:rsidP="008F6A7F">
      <w:pPr>
        <w:pStyle w:val="PBodytextfullout"/>
      </w:pPr>
    </w:p>
    <w:p w14:paraId="7B6F0538" w14:textId="36EAC33D" w:rsidR="008F6A7F" w:rsidRPr="0050000E" w:rsidRDefault="008F6A7F" w:rsidP="008F6A7F">
      <w:pPr>
        <w:pStyle w:val="PBodytextfullout"/>
        <w:rPr>
          <w:rStyle w:val="Pboldasis"/>
        </w:rPr>
      </w:pPr>
      <w:r w:rsidRPr="0050000E">
        <w:rPr>
          <w:rStyle w:val="Pboldasis"/>
        </w:rPr>
        <w:lastRenderedPageBreak/>
        <w:t xml:space="preserve">Question </w:t>
      </w:r>
      <w:r w:rsidR="006F4CC1">
        <w:rPr>
          <w:rStyle w:val="Pboldasis"/>
        </w:rPr>
        <w:t>21</w:t>
      </w:r>
      <w:bookmarkStart w:id="0" w:name="_GoBack"/>
      <w:bookmarkEnd w:id="0"/>
      <w:r>
        <w:tab/>
      </w:r>
      <w:r>
        <w:rPr>
          <w:rStyle w:val="Pboldasis"/>
        </w:rPr>
        <w:t>(6 marks)</w:t>
      </w:r>
    </w:p>
    <w:p w14:paraId="6D282835" w14:textId="77777777" w:rsidR="008F6A7F" w:rsidRPr="006219AE" w:rsidRDefault="008F6A7F" w:rsidP="008F6A7F">
      <w:pPr>
        <w:pStyle w:val="PQuestion1"/>
      </w:pPr>
      <w:r>
        <w:tab/>
      </w:r>
      <w:r w:rsidRPr="006219AE">
        <w:t>1</w:t>
      </w:r>
      <w:proofErr w:type="gramStart"/>
      <w:r w:rsidRPr="006219AE">
        <w:t>,2</w:t>
      </w:r>
      <w:proofErr w:type="gramEnd"/>
      <w:r w:rsidRPr="006219AE">
        <w:t>-dibromoethane (CH</w:t>
      </w:r>
      <w:r w:rsidRPr="0050000E">
        <w:rPr>
          <w:rStyle w:val="Psubscriptasis0"/>
        </w:rPr>
        <w:t>2</w:t>
      </w:r>
      <w:r w:rsidRPr="006219AE">
        <w:t>BrCH</w:t>
      </w:r>
      <w:r w:rsidRPr="0050000E">
        <w:rPr>
          <w:rStyle w:val="Psubscriptasis0"/>
        </w:rPr>
        <w:t>2</w:t>
      </w:r>
      <w:r w:rsidRPr="006219AE">
        <w:t xml:space="preserve">Br) can be produced using different reaction pathways. Both ethane and </w:t>
      </w:r>
      <w:proofErr w:type="spellStart"/>
      <w:r w:rsidRPr="006219AE">
        <w:t>ethene</w:t>
      </w:r>
      <w:proofErr w:type="spellEnd"/>
      <w:r w:rsidRPr="006219AE">
        <w:t xml:space="preserve"> can be used as starting materials.</w:t>
      </w:r>
    </w:p>
    <w:p w14:paraId="389B64A0" w14:textId="77777777" w:rsidR="008F6A7F" w:rsidRPr="00BF4C95" w:rsidRDefault="008F6A7F" w:rsidP="008F6A7F">
      <w:pPr>
        <w:pStyle w:val="PQuestiona"/>
      </w:pPr>
      <w:proofErr w:type="gramStart"/>
      <w:r w:rsidRPr="0050000E">
        <w:rPr>
          <w:rStyle w:val="Pboldasis"/>
        </w:rPr>
        <w:t>a</w:t>
      </w:r>
      <w:proofErr w:type="gramEnd"/>
      <w:r>
        <w:tab/>
      </w:r>
      <w:r w:rsidRPr="00BF4C95">
        <w:t xml:space="preserve">Write equations </w:t>
      </w:r>
      <w:r>
        <w:t xml:space="preserve">using structural formulas </w:t>
      </w:r>
      <w:r w:rsidRPr="00BF4C95">
        <w:t>to show how CH</w:t>
      </w:r>
      <w:r w:rsidRPr="0050000E">
        <w:rPr>
          <w:rStyle w:val="Psubscriptasis0"/>
        </w:rPr>
        <w:t>2</w:t>
      </w:r>
      <w:r w:rsidRPr="00BF4C95">
        <w:t>BrCH</w:t>
      </w:r>
      <w:r w:rsidRPr="0050000E">
        <w:rPr>
          <w:rStyle w:val="Psubscriptasis0"/>
        </w:rPr>
        <w:t>2</w:t>
      </w:r>
      <w:r w:rsidRPr="00BF4C95">
        <w:t xml:space="preserve">Br can be formed from both </w:t>
      </w:r>
      <w:proofErr w:type="spellStart"/>
      <w:r w:rsidRPr="00BF4C95">
        <w:t>ethene</w:t>
      </w:r>
      <w:proofErr w:type="spellEnd"/>
      <w:r w:rsidRPr="00BF4C95">
        <w:t xml:space="preserve"> and ethane.</w:t>
      </w:r>
      <w:r>
        <w:tab/>
        <w:t>(4 marks)</w:t>
      </w:r>
    </w:p>
    <w:p w14:paraId="3C703334" w14:textId="77777777" w:rsidR="008F6A7F" w:rsidRDefault="008F6A7F" w:rsidP="008F6A7F">
      <w:pPr>
        <w:pStyle w:val="PQuestiona"/>
      </w:pPr>
      <w:r>
        <w:tab/>
        <w:t>Ethane as a starting material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9423"/>
      </w:tblGrid>
      <w:tr w:rsidR="008F6A7F" w14:paraId="71280035" w14:textId="77777777" w:rsidTr="006E0FA2">
        <w:trPr>
          <w:cantSplit/>
          <w:trHeight w:val="1418"/>
        </w:trPr>
        <w:tc>
          <w:tcPr>
            <w:tcW w:w="9423" w:type="dxa"/>
          </w:tcPr>
          <w:p w14:paraId="37692D01" w14:textId="77777777" w:rsidR="008F6A7F" w:rsidRDefault="008F6A7F" w:rsidP="006E0FA2">
            <w:pPr>
              <w:pStyle w:val="PQuestionaline"/>
              <w:ind w:left="0" w:firstLine="0"/>
            </w:pPr>
          </w:p>
          <w:p w14:paraId="58F05468" w14:textId="77777777" w:rsidR="008F6A7F" w:rsidRDefault="008F6A7F" w:rsidP="006E0FA2">
            <w:pPr>
              <w:pStyle w:val="PQuestionaline"/>
              <w:ind w:left="0" w:firstLine="0"/>
            </w:pPr>
          </w:p>
          <w:p w14:paraId="16E2F9D8" w14:textId="77777777" w:rsidR="008F6A7F" w:rsidRDefault="008F6A7F" w:rsidP="006E0FA2">
            <w:pPr>
              <w:pStyle w:val="PQuestionaline"/>
              <w:ind w:left="0" w:firstLine="0"/>
            </w:pPr>
          </w:p>
          <w:p w14:paraId="1C9781B4" w14:textId="77777777" w:rsidR="008F6A7F" w:rsidRDefault="008F6A7F" w:rsidP="006E0FA2">
            <w:pPr>
              <w:pStyle w:val="PQuestionaline"/>
              <w:ind w:left="0" w:firstLine="0"/>
            </w:pPr>
          </w:p>
          <w:p w14:paraId="7B578CA3" w14:textId="77777777" w:rsidR="008F6A7F" w:rsidRDefault="008F6A7F" w:rsidP="006E0FA2">
            <w:pPr>
              <w:pStyle w:val="PQuestionaline"/>
              <w:ind w:left="0" w:firstLine="0"/>
            </w:pPr>
          </w:p>
          <w:p w14:paraId="68BB3688" w14:textId="77777777" w:rsidR="008F6A7F" w:rsidRDefault="008F6A7F" w:rsidP="006E0FA2">
            <w:pPr>
              <w:pStyle w:val="PQuestionaline"/>
              <w:ind w:left="0" w:firstLine="0"/>
            </w:pPr>
          </w:p>
        </w:tc>
      </w:tr>
    </w:tbl>
    <w:p w14:paraId="269CD450" w14:textId="77777777" w:rsidR="008F6A7F" w:rsidRDefault="008F6A7F" w:rsidP="008F6A7F">
      <w:pPr>
        <w:pStyle w:val="PQuestiona"/>
      </w:pPr>
      <w:r>
        <w:tab/>
      </w:r>
      <w:proofErr w:type="spellStart"/>
      <w:r>
        <w:t>Ethene</w:t>
      </w:r>
      <w:proofErr w:type="spellEnd"/>
      <w:r>
        <w:t xml:space="preserve"> as a starting material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9423"/>
      </w:tblGrid>
      <w:tr w:rsidR="008F6A7F" w14:paraId="5C0153EA" w14:textId="77777777" w:rsidTr="006E0FA2">
        <w:trPr>
          <w:trHeight w:val="1418"/>
        </w:trPr>
        <w:tc>
          <w:tcPr>
            <w:tcW w:w="9423" w:type="dxa"/>
          </w:tcPr>
          <w:p w14:paraId="6989B97B" w14:textId="77777777" w:rsidR="008F6A7F" w:rsidRDefault="008F6A7F" w:rsidP="006E0FA2">
            <w:pPr>
              <w:pStyle w:val="PQuestionaline"/>
              <w:ind w:left="0" w:firstLine="0"/>
            </w:pPr>
          </w:p>
          <w:p w14:paraId="639D9B44" w14:textId="77777777" w:rsidR="008F6A7F" w:rsidRDefault="008F6A7F" w:rsidP="006E0FA2">
            <w:pPr>
              <w:pStyle w:val="PQuestionaline"/>
              <w:ind w:left="0" w:firstLine="0"/>
            </w:pPr>
          </w:p>
          <w:p w14:paraId="305A7C03" w14:textId="77777777" w:rsidR="008F6A7F" w:rsidRDefault="008F6A7F" w:rsidP="006E0FA2">
            <w:pPr>
              <w:pStyle w:val="PQuestionaline"/>
              <w:ind w:left="0" w:firstLine="0"/>
            </w:pPr>
          </w:p>
          <w:p w14:paraId="1A543FAE" w14:textId="77777777" w:rsidR="008F6A7F" w:rsidRDefault="008F6A7F" w:rsidP="006E0FA2">
            <w:pPr>
              <w:pStyle w:val="PQuestionaline"/>
              <w:ind w:left="0" w:firstLine="0"/>
            </w:pPr>
          </w:p>
          <w:p w14:paraId="2D1BBFB8" w14:textId="77777777" w:rsidR="008F6A7F" w:rsidRDefault="008F6A7F" w:rsidP="006E0FA2">
            <w:pPr>
              <w:pStyle w:val="PQuestionaline"/>
              <w:ind w:left="0" w:firstLine="0"/>
            </w:pPr>
          </w:p>
          <w:p w14:paraId="1C96B097" w14:textId="77777777" w:rsidR="008F6A7F" w:rsidRDefault="008F6A7F" w:rsidP="006E0FA2">
            <w:pPr>
              <w:pStyle w:val="PQuestionaline"/>
              <w:ind w:left="0" w:firstLine="0"/>
            </w:pPr>
          </w:p>
        </w:tc>
      </w:tr>
    </w:tbl>
    <w:p w14:paraId="39FD27A7" w14:textId="77777777" w:rsidR="008F6A7F" w:rsidRDefault="008F6A7F" w:rsidP="008F6A7F">
      <w:pPr>
        <w:pStyle w:val="PQuestiona"/>
        <w:rPr>
          <w:rStyle w:val="Pboldasis"/>
        </w:rPr>
      </w:pPr>
    </w:p>
    <w:p w14:paraId="3FE6FDDF" w14:textId="77777777" w:rsidR="008F6A7F" w:rsidRDefault="008F6A7F" w:rsidP="008F6A7F">
      <w:pPr>
        <w:pStyle w:val="PQuestiona"/>
        <w:spacing w:line="440" w:lineRule="exact"/>
      </w:pPr>
      <w:proofErr w:type="gramStart"/>
      <w:r w:rsidRPr="0050000E">
        <w:rPr>
          <w:rStyle w:val="Pboldasis"/>
        </w:rPr>
        <w:t>b</w:t>
      </w:r>
      <w:proofErr w:type="gramEnd"/>
      <w:r>
        <w:tab/>
        <w:t>Name the type of reaction represented in each equation above.</w:t>
      </w:r>
      <w:r>
        <w:tab/>
        <w:t>(2 marks)</w:t>
      </w:r>
    </w:p>
    <w:p w14:paraId="1BA62370" w14:textId="77777777" w:rsidR="008F6A7F" w:rsidRDefault="008F6A7F" w:rsidP="008F6A7F">
      <w:pPr>
        <w:pStyle w:val="PQuestiona"/>
        <w:spacing w:line="440" w:lineRule="exact"/>
      </w:pPr>
      <w:r>
        <w:tab/>
        <w:t>Starting with ethane: ________________________________</w:t>
      </w:r>
    </w:p>
    <w:p w14:paraId="4FAA47D8" w14:textId="77777777" w:rsidR="008F6A7F" w:rsidRDefault="008F6A7F" w:rsidP="008F6A7F">
      <w:pPr>
        <w:pStyle w:val="PQuestiona"/>
        <w:spacing w:line="440" w:lineRule="exact"/>
      </w:pPr>
      <w:r>
        <w:tab/>
        <w:t xml:space="preserve">Starting with </w:t>
      </w:r>
      <w:proofErr w:type="spellStart"/>
      <w:r>
        <w:t>ethene</w:t>
      </w:r>
      <w:proofErr w:type="spellEnd"/>
      <w:r>
        <w:t>: ________________________________</w:t>
      </w:r>
      <w:r>
        <w:tab/>
        <w:t xml:space="preserve"> </w:t>
      </w:r>
    </w:p>
    <w:p w14:paraId="5293003C" w14:textId="77777777" w:rsidR="008F6A7F" w:rsidRDefault="008F6A7F" w:rsidP="008F6A7F">
      <w:pPr>
        <w:pStyle w:val="PBodytextfullout"/>
        <w:rPr>
          <w:rStyle w:val="Pboldasis"/>
        </w:rPr>
      </w:pPr>
    </w:p>
    <w:p w14:paraId="6C7CE4AC" w14:textId="77777777" w:rsidR="008F6A7F" w:rsidRDefault="008F6A7F" w:rsidP="008F6A7F">
      <w:pPr>
        <w:pStyle w:val="PQuestionaline"/>
        <w:tabs>
          <w:tab w:val="clear" w:pos="1134"/>
          <w:tab w:val="left" w:pos="1701"/>
        </w:tabs>
        <w:ind w:left="0" w:firstLine="0"/>
        <w:rPr>
          <w:i/>
        </w:rPr>
      </w:pPr>
    </w:p>
    <w:p w14:paraId="3E3C14D8" w14:textId="77777777" w:rsidR="008F6A7F" w:rsidRPr="00D71519" w:rsidRDefault="008F6A7F" w:rsidP="00C409D4">
      <w:pPr>
        <w:pStyle w:val="PQuestionaline"/>
        <w:tabs>
          <w:tab w:val="clear" w:pos="1134"/>
          <w:tab w:val="left" w:pos="1701"/>
        </w:tabs>
        <w:ind w:left="0" w:firstLine="0"/>
      </w:pPr>
    </w:p>
    <w:p w14:paraId="6B24E34D" w14:textId="561A4F71" w:rsidR="005C2203" w:rsidRDefault="005C2203" w:rsidP="008F43E7">
      <w:pPr>
        <w:pStyle w:val="PBodytextfullout"/>
        <w:jc w:val="center"/>
        <w:rPr>
          <w:rStyle w:val="Pboldasis"/>
        </w:rPr>
      </w:pPr>
      <w:r w:rsidRPr="00227FCE">
        <w:rPr>
          <w:rStyle w:val="Pboldasis"/>
        </w:rPr>
        <w:t xml:space="preserve">End of </w:t>
      </w:r>
      <w:r w:rsidR="007A6900">
        <w:rPr>
          <w:rStyle w:val="Pboldasis"/>
        </w:rPr>
        <w:t>questions</w:t>
      </w:r>
    </w:p>
    <w:p w14:paraId="0DBB33E0" w14:textId="77777777" w:rsidR="005D4AFD" w:rsidRDefault="005D4AFD" w:rsidP="00227FCE">
      <w:pPr>
        <w:pStyle w:val="PBodytextfullout"/>
        <w:rPr>
          <w:rStyle w:val="Pboldasis"/>
        </w:rPr>
      </w:pPr>
    </w:p>
    <w:sectPr w:rsidR="005D4AFD" w:rsidSect="00CD6221">
      <w:headerReference w:type="default" r:id="rId27"/>
      <w:footerReference w:type="default" r:id="rId28"/>
      <w:headerReference w:type="first" r:id="rId29"/>
      <w:pgSz w:w="11901" w:h="16817"/>
      <w:pgMar w:top="1440" w:right="851" w:bottom="1440" w:left="709" w:header="567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3423E" w14:textId="77777777" w:rsidR="00A91DC0" w:rsidRDefault="00A91DC0">
      <w:r>
        <w:separator/>
      </w:r>
    </w:p>
  </w:endnote>
  <w:endnote w:type="continuationSeparator" w:id="0">
    <w:p w14:paraId="216AB1C0" w14:textId="77777777" w:rsidR="00A91DC0" w:rsidRDefault="00A91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altName w:val="Verdana"/>
    <w:charset w:val="00"/>
    <w:family w:val="auto"/>
    <w:pitch w:val="variable"/>
    <w:sig w:usb0="00000001" w:usb1="4000205B" w:usb2="00000010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EC1E4B" w14:textId="5335F3B9" w:rsidR="007B1D30" w:rsidRPr="00B230EF" w:rsidRDefault="007B1D30" w:rsidP="003D2047">
    <w:pPr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4AD17" w14:textId="77777777" w:rsidR="00A91DC0" w:rsidRDefault="00A91DC0">
      <w:r>
        <w:separator/>
      </w:r>
    </w:p>
  </w:footnote>
  <w:footnote w:type="continuationSeparator" w:id="0">
    <w:p w14:paraId="6A3F55FD" w14:textId="77777777" w:rsidR="00A91DC0" w:rsidRDefault="00A91D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DD878" w14:textId="0A503957" w:rsidR="007B1D30" w:rsidRDefault="007B1D30" w:rsidP="00110C9F">
    <w:pPr>
      <w:tabs>
        <w:tab w:val="left" w:pos="3479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9258D" w14:textId="1FD093BA" w:rsidR="007B1D30" w:rsidRDefault="007B1D30"/>
  <w:p w14:paraId="68B84E0D" w14:textId="77777777" w:rsidR="004F101D" w:rsidRDefault="004F101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33E1"/>
    <w:multiLevelType w:val="hybridMultilevel"/>
    <w:tmpl w:val="0AA01284"/>
    <w:lvl w:ilvl="0" w:tplc="724C3BBC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04747D28"/>
    <w:multiLevelType w:val="hybridMultilevel"/>
    <w:tmpl w:val="9162D0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84C5A"/>
    <w:multiLevelType w:val="hybridMultilevel"/>
    <w:tmpl w:val="DDC6AE06"/>
    <w:lvl w:ilvl="0" w:tplc="A66E796C">
      <w:start w:val="1"/>
      <w:numFmt w:val="lowerLetter"/>
      <w:lvlText w:val="%1"/>
      <w:lvlJc w:val="left"/>
      <w:pPr>
        <w:ind w:left="904" w:hanging="397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8F0E8A58">
      <w:numFmt w:val="bullet"/>
      <w:lvlText w:val="•"/>
      <w:lvlJc w:val="left"/>
      <w:pPr>
        <w:ind w:left="1852" w:hanging="397"/>
      </w:pPr>
      <w:rPr>
        <w:rFonts w:hint="default"/>
      </w:rPr>
    </w:lvl>
    <w:lvl w:ilvl="2" w:tplc="E5E87E8E">
      <w:numFmt w:val="bullet"/>
      <w:lvlText w:val="•"/>
      <w:lvlJc w:val="left"/>
      <w:pPr>
        <w:ind w:left="2805" w:hanging="397"/>
      </w:pPr>
      <w:rPr>
        <w:rFonts w:hint="default"/>
      </w:rPr>
    </w:lvl>
    <w:lvl w:ilvl="3" w:tplc="81FC1AFE">
      <w:numFmt w:val="bullet"/>
      <w:lvlText w:val="•"/>
      <w:lvlJc w:val="left"/>
      <w:pPr>
        <w:ind w:left="3757" w:hanging="397"/>
      </w:pPr>
      <w:rPr>
        <w:rFonts w:hint="default"/>
      </w:rPr>
    </w:lvl>
    <w:lvl w:ilvl="4" w:tplc="DDDE07D4">
      <w:numFmt w:val="bullet"/>
      <w:lvlText w:val="•"/>
      <w:lvlJc w:val="left"/>
      <w:pPr>
        <w:ind w:left="4710" w:hanging="397"/>
      </w:pPr>
      <w:rPr>
        <w:rFonts w:hint="default"/>
      </w:rPr>
    </w:lvl>
    <w:lvl w:ilvl="5" w:tplc="9B9633E4">
      <w:numFmt w:val="bullet"/>
      <w:lvlText w:val="•"/>
      <w:lvlJc w:val="left"/>
      <w:pPr>
        <w:ind w:left="5662" w:hanging="397"/>
      </w:pPr>
      <w:rPr>
        <w:rFonts w:hint="default"/>
      </w:rPr>
    </w:lvl>
    <w:lvl w:ilvl="6" w:tplc="06B6E26C">
      <w:numFmt w:val="bullet"/>
      <w:lvlText w:val="•"/>
      <w:lvlJc w:val="left"/>
      <w:pPr>
        <w:ind w:left="6615" w:hanging="397"/>
      </w:pPr>
      <w:rPr>
        <w:rFonts w:hint="default"/>
      </w:rPr>
    </w:lvl>
    <w:lvl w:ilvl="7" w:tplc="FFFAB264">
      <w:numFmt w:val="bullet"/>
      <w:lvlText w:val="•"/>
      <w:lvlJc w:val="left"/>
      <w:pPr>
        <w:ind w:left="7567" w:hanging="397"/>
      </w:pPr>
      <w:rPr>
        <w:rFonts w:hint="default"/>
      </w:rPr>
    </w:lvl>
    <w:lvl w:ilvl="8" w:tplc="5BB4A29C">
      <w:numFmt w:val="bullet"/>
      <w:lvlText w:val="•"/>
      <w:lvlJc w:val="left"/>
      <w:pPr>
        <w:ind w:left="8520" w:hanging="397"/>
      </w:pPr>
      <w:rPr>
        <w:rFonts w:hint="default"/>
      </w:rPr>
    </w:lvl>
  </w:abstractNum>
  <w:abstractNum w:abstractNumId="3">
    <w:nsid w:val="232C0E1B"/>
    <w:multiLevelType w:val="singleLevel"/>
    <w:tmpl w:val="0C090017"/>
    <w:lvl w:ilvl="0">
      <w:start w:val="1"/>
      <w:numFmt w:val="lowerLetter"/>
      <w:lvlText w:val="%1)"/>
      <w:lvlJc w:val="left"/>
      <w:pPr>
        <w:ind w:left="360" w:hanging="360"/>
      </w:pPr>
    </w:lvl>
  </w:abstractNum>
  <w:abstractNum w:abstractNumId="4">
    <w:nsid w:val="2363460F"/>
    <w:multiLevelType w:val="hybridMultilevel"/>
    <w:tmpl w:val="73109EBC"/>
    <w:lvl w:ilvl="0" w:tplc="0C09000F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53" w:hanging="360"/>
      </w:pPr>
    </w:lvl>
    <w:lvl w:ilvl="2" w:tplc="0C09001B" w:tentative="1">
      <w:start w:val="1"/>
      <w:numFmt w:val="lowerRoman"/>
      <w:lvlText w:val="%3."/>
      <w:lvlJc w:val="right"/>
      <w:pPr>
        <w:ind w:left="2273" w:hanging="180"/>
      </w:pPr>
    </w:lvl>
    <w:lvl w:ilvl="3" w:tplc="0C09000F" w:tentative="1">
      <w:start w:val="1"/>
      <w:numFmt w:val="decimal"/>
      <w:lvlText w:val="%4."/>
      <w:lvlJc w:val="left"/>
      <w:pPr>
        <w:ind w:left="2993" w:hanging="360"/>
      </w:pPr>
    </w:lvl>
    <w:lvl w:ilvl="4" w:tplc="0C090019" w:tentative="1">
      <w:start w:val="1"/>
      <w:numFmt w:val="lowerLetter"/>
      <w:lvlText w:val="%5."/>
      <w:lvlJc w:val="left"/>
      <w:pPr>
        <w:ind w:left="3713" w:hanging="360"/>
      </w:pPr>
    </w:lvl>
    <w:lvl w:ilvl="5" w:tplc="0C09001B" w:tentative="1">
      <w:start w:val="1"/>
      <w:numFmt w:val="lowerRoman"/>
      <w:lvlText w:val="%6."/>
      <w:lvlJc w:val="right"/>
      <w:pPr>
        <w:ind w:left="4433" w:hanging="180"/>
      </w:pPr>
    </w:lvl>
    <w:lvl w:ilvl="6" w:tplc="0C09000F" w:tentative="1">
      <w:start w:val="1"/>
      <w:numFmt w:val="decimal"/>
      <w:lvlText w:val="%7."/>
      <w:lvlJc w:val="left"/>
      <w:pPr>
        <w:ind w:left="5153" w:hanging="360"/>
      </w:pPr>
    </w:lvl>
    <w:lvl w:ilvl="7" w:tplc="0C090019" w:tentative="1">
      <w:start w:val="1"/>
      <w:numFmt w:val="lowerLetter"/>
      <w:lvlText w:val="%8."/>
      <w:lvlJc w:val="left"/>
      <w:pPr>
        <w:ind w:left="5873" w:hanging="360"/>
      </w:pPr>
    </w:lvl>
    <w:lvl w:ilvl="8" w:tplc="0C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>
    <w:nsid w:val="27A22DCF"/>
    <w:multiLevelType w:val="hybridMultilevel"/>
    <w:tmpl w:val="24787BB8"/>
    <w:lvl w:ilvl="0" w:tplc="A2A2AEC8">
      <w:start w:val="1"/>
      <w:numFmt w:val="lowerLetter"/>
      <w:lvlText w:val="%1"/>
      <w:lvlJc w:val="left"/>
      <w:pPr>
        <w:ind w:left="904" w:hanging="397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BECAF092">
      <w:start w:val="1"/>
      <w:numFmt w:val="lowerRoman"/>
      <w:lvlText w:val="%2"/>
      <w:lvlJc w:val="left"/>
      <w:pPr>
        <w:ind w:left="1301" w:hanging="397"/>
      </w:pPr>
      <w:rPr>
        <w:rFonts w:ascii="Arial" w:eastAsia="Arial" w:hAnsi="Arial" w:cs="Arial" w:hint="default"/>
        <w:b/>
        <w:bCs/>
        <w:color w:val="231F20"/>
        <w:w w:val="109"/>
        <w:sz w:val="22"/>
        <w:szCs w:val="22"/>
      </w:rPr>
    </w:lvl>
    <w:lvl w:ilvl="2" w:tplc="D680A5D0">
      <w:numFmt w:val="bullet"/>
      <w:lvlText w:val="•"/>
      <w:lvlJc w:val="left"/>
      <w:pPr>
        <w:ind w:left="7940" w:hanging="397"/>
      </w:pPr>
      <w:rPr>
        <w:rFonts w:hint="default"/>
      </w:rPr>
    </w:lvl>
    <w:lvl w:ilvl="3" w:tplc="C76E41BA">
      <w:numFmt w:val="bullet"/>
      <w:lvlText w:val="•"/>
      <w:lvlJc w:val="left"/>
      <w:pPr>
        <w:ind w:left="8250" w:hanging="397"/>
      </w:pPr>
      <w:rPr>
        <w:rFonts w:hint="default"/>
      </w:rPr>
    </w:lvl>
    <w:lvl w:ilvl="4" w:tplc="F3466E80">
      <w:numFmt w:val="bullet"/>
      <w:lvlText w:val="•"/>
      <w:lvlJc w:val="left"/>
      <w:pPr>
        <w:ind w:left="8561" w:hanging="397"/>
      </w:pPr>
      <w:rPr>
        <w:rFonts w:hint="default"/>
      </w:rPr>
    </w:lvl>
    <w:lvl w:ilvl="5" w:tplc="A738990C">
      <w:numFmt w:val="bullet"/>
      <w:lvlText w:val="•"/>
      <w:lvlJc w:val="left"/>
      <w:pPr>
        <w:ind w:left="8872" w:hanging="397"/>
      </w:pPr>
      <w:rPr>
        <w:rFonts w:hint="default"/>
      </w:rPr>
    </w:lvl>
    <w:lvl w:ilvl="6" w:tplc="DC322B8E">
      <w:numFmt w:val="bullet"/>
      <w:lvlText w:val="•"/>
      <w:lvlJc w:val="left"/>
      <w:pPr>
        <w:ind w:left="9182" w:hanging="397"/>
      </w:pPr>
      <w:rPr>
        <w:rFonts w:hint="default"/>
      </w:rPr>
    </w:lvl>
    <w:lvl w:ilvl="7" w:tplc="637858A6">
      <w:numFmt w:val="bullet"/>
      <w:lvlText w:val="•"/>
      <w:lvlJc w:val="left"/>
      <w:pPr>
        <w:ind w:left="9493" w:hanging="397"/>
      </w:pPr>
      <w:rPr>
        <w:rFonts w:hint="default"/>
      </w:rPr>
    </w:lvl>
    <w:lvl w:ilvl="8" w:tplc="36083BBA">
      <w:numFmt w:val="bullet"/>
      <w:lvlText w:val="•"/>
      <w:lvlJc w:val="left"/>
      <w:pPr>
        <w:ind w:left="9804" w:hanging="397"/>
      </w:pPr>
      <w:rPr>
        <w:rFonts w:hint="default"/>
      </w:rPr>
    </w:lvl>
  </w:abstractNum>
  <w:abstractNum w:abstractNumId="6">
    <w:nsid w:val="2A7F02F2"/>
    <w:multiLevelType w:val="hybridMultilevel"/>
    <w:tmpl w:val="D3E69BA2"/>
    <w:lvl w:ilvl="0" w:tplc="43E0583E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B232830"/>
    <w:multiLevelType w:val="hybridMultilevel"/>
    <w:tmpl w:val="E5EC4414"/>
    <w:lvl w:ilvl="0" w:tplc="2D569C6A">
      <w:start w:val="1"/>
      <w:numFmt w:val="lowerLetter"/>
      <w:lvlText w:val="%1"/>
      <w:lvlJc w:val="left"/>
      <w:pPr>
        <w:ind w:left="904" w:hanging="397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FEB05E30">
      <w:numFmt w:val="bullet"/>
      <w:lvlText w:val="•"/>
      <w:lvlJc w:val="left"/>
      <w:pPr>
        <w:ind w:left="1852" w:hanging="397"/>
      </w:pPr>
      <w:rPr>
        <w:rFonts w:hint="default"/>
      </w:rPr>
    </w:lvl>
    <w:lvl w:ilvl="2" w:tplc="BE52C21C">
      <w:numFmt w:val="bullet"/>
      <w:lvlText w:val="•"/>
      <w:lvlJc w:val="left"/>
      <w:pPr>
        <w:ind w:left="2805" w:hanging="397"/>
      </w:pPr>
      <w:rPr>
        <w:rFonts w:hint="default"/>
      </w:rPr>
    </w:lvl>
    <w:lvl w:ilvl="3" w:tplc="60588D68">
      <w:numFmt w:val="bullet"/>
      <w:lvlText w:val="•"/>
      <w:lvlJc w:val="left"/>
      <w:pPr>
        <w:ind w:left="3757" w:hanging="397"/>
      </w:pPr>
      <w:rPr>
        <w:rFonts w:hint="default"/>
      </w:rPr>
    </w:lvl>
    <w:lvl w:ilvl="4" w:tplc="47C00D76">
      <w:numFmt w:val="bullet"/>
      <w:lvlText w:val="•"/>
      <w:lvlJc w:val="left"/>
      <w:pPr>
        <w:ind w:left="4710" w:hanging="397"/>
      </w:pPr>
      <w:rPr>
        <w:rFonts w:hint="default"/>
      </w:rPr>
    </w:lvl>
    <w:lvl w:ilvl="5" w:tplc="AFA60CB6">
      <w:numFmt w:val="bullet"/>
      <w:lvlText w:val="•"/>
      <w:lvlJc w:val="left"/>
      <w:pPr>
        <w:ind w:left="5662" w:hanging="397"/>
      </w:pPr>
      <w:rPr>
        <w:rFonts w:hint="default"/>
      </w:rPr>
    </w:lvl>
    <w:lvl w:ilvl="6" w:tplc="E7AC5BB6">
      <w:numFmt w:val="bullet"/>
      <w:lvlText w:val="•"/>
      <w:lvlJc w:val="left"/>
      <w:pPr>
        <w:ind w:left="6615" w:hanging="397"/>
      </w:pPr>
      <w:rPr>
        <w:rFonts w:hint="default"/>
      </w:rPr>
    </w:lvl>
    <w:lvl w:ilvl="7" w:tplc="B02E417A">
      <w:numFmt w:val="bullet"/>
      <w:lvlText w:val="•"/>
      <w:lvlJc w:val="left"/>
      <w:pPr>
        <w:ind w:left="7567" w:hanging="397"/>
      </w:pPr>
      <w:rPr>
        <w:rFonts w:hint="default"/>
      </w:rPr>
    </w:lvl>
    <w:lvl w:ilvl="8" w:tplc="51106830">
      <w:numFmt w:val="bullet"/>
      <w:lvlText w:val="•"/>
      <w:lvlJc w:val="left"/>
      <w:pPr>
        <w:ind w:left="8520" w:hanging="397"/>
      </w:pPr>
      <w:rPr>
        <w:rFonts w:hint="default"/>
      </w:rPr>
    </w:lvl>
  </w:abstractNum>
  <w:abstractNum w:abstractNumId="8">
    <w:nsid w:val="2C5275F2"/>
    <w:multiLevelType w:val="hybridMultilevel"/>
    <w:tmpl w:val="427C24E8"/>
    <w:lvl w:ilvl="0" w:tplc="3C82BABE">
      <w:start w:val="1"/>
      <w:numFmt w:val="upperRoman"/>
      <w:lvlText w:val="%1"/>
      <w:lvlJc w:val="left"/>
      <w:pPr>
        <w:ind w:left="1300" w:hanging="397"/>
      </w:pPr>
      <w:rPr>
        <w:rFonts w:ascii="Arial" w:eastAsia="Arial" w:hAnsi="Arial" w:cs="Arial" w:hint="default"/>
        <w:b/>
        <w:bCs/>
        <w:color w:val="231F20"/>
        <w:w w:val="119"/>
        <w:sz w:val="22"/>
        <w:szCs w:val="22"/>
      </w:rPr>
    </w:lvl>
    <w:lvl w:ilvl="1" w:tplc="A726CDDC">
      <w:numFmt w:val="bullet"/>
      <w:lvlText w:val="•"/>
      <w:lvlJc w:val="left"/>
      <w:pPr>
        <w:ind w:left="2212" w:hanging="397"/>
      </w:pPr>
      <w:rPr>
        <w:rFonts w:hint="default"/>
      </w:rPr>
    </w:lvl>
    <w:lvl w:ilvl="2" w:tplc="24BEF6D4">
      <w:numFmt w:val="bullet"/>
      <w:lvlText w:val="•"/>
      <w:lvlJc w:val="left"/>
      <w:pPr>
        <w:ind w:left="3125" w:hanging="397"/>
      </w:pPr>
      <w:rPr>
        <w:rFonts w:hint="default"/>
      </w:rPr>
    </w:lvl>
    <w:lvl w:ilvl="3" w:tplc="D47ADE88">
      <w:numFmt w:val="bullet"/>
      <w:lvlText w:val="•"/>
      <w:lvlJc w:val="left"/>
      <w:pPr>
        <w:ind w:left="4037" w:hanging="397"/>
      </w:pPr>
      <w:rPr>
        <w:rFonts w:hint="default"/>
      </w:rPr>
    </w:lvl>
    <w:lvl w:ilvl="4" w:tplc="BFF0123E">
      <w:numFmt w:val="bullet"/>
      <w:lvlText w:val="•"/>
      <w:lvlJc w:val="left"/>
      <w:pPr>
        <w:ind w:left="4950" w:hanging="397"/>
      </w:pPr>
      <w:rPr>
        <w:rFonts w:hint="default"/>
      </w:rPr>
    </w:lvl>
    <w:lvl w:ilvl="5" w:tplc="236C5D76">
      <w:numFmt w:val="bullet"/>
      <w:lvlText w:val="•"/>
      <w:lvlJc w:val="left"/>
      <w:pPr>
        <w:ind w:left="5862" w:hanging="397"/>
      </w:pPr>
      <w:rPr>
        <w:rFonts w:hint="default"/>
      </w:rPr>
    </w:lvl>
    <w:lvl w:ilvl="6" w:tplc="D188044E">
      <w:numFmt w:val="bullet"/>
      <w:lvlText w:val="•"/>
      <w:lvlJc w:val="left"/>
      <w:pPr>
        <w:ind w:left="6775" w:hanging="397"/>
      </w:pPr>
      <w:rPr>
        <w:rFonts w:hint="default"/>
      </w:rPr>
    </w:lvl>
    <w:lvl w:ilvl="7" w:tplc="77C40000">
      <w:numFmt w:val="bullet"/>
      <w:lvlText w:val="•"/>
      <w:lvlJc w:val="left"/>
      <w:pPr>
        <w:ind w:left="7687" w:hanging="397"/>
      </w:pPr>
      <w:rPr>
        <w:rFonts w:hint="default"/>
      </w:rPr>
    </w:lvl>
    <w:lvl w:ilvl="8" w:tplc="4B768574">
      <w:numFmt w:val="bullet"/>
      <w:lvlText w:val="•"/>
      <w:lvlJc w:val="left"/>
      <w:pPr>
        <w:ind w:left="8600" w:hanging="397"/>
      </w:pPr>
      <w:rPr>
        <w:rFonts w:hint="default"/>
      </w:rPr>
    </w:lvl>
  </w:abstractNum>
  <w:abstractNum w:abstractNumId="9">
    <w:nsid w:val="2DD05065"/>
    <w:multiLevelType w:val="hybridMultilevel"/>
    <w:tmpl w:val="03B2065A"/>
    <w:lvl w:ilvl="0" w:tplc="0950C4B8">
      <w:start w:val="1"/>
      <w:numFmt w:val="lowerLetter"/>
      <w:lvlText w:val="%1"/>
      <w:lvlJc w:val="left"/>
      <w:pPr>
        <w:ind w:left="904" w:hanging="397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47447D3A">
      <w:start w:val="1"/>
      <w:numFmt w:val="lowerRoman"/>
      <w:lvlText w:val="%2"/>
      <w:lvlJc w:val="left"/>
      <w:pPr>
        <w:ind w:left="1300" w:hanging="397"/>
      </w:pPr>
      <w:rPr>
        <w:rFonts w:ascii="Arial" w:eastAsia="Arial" w:hAnsi="Arial" w:cs="Arial" w:hint="default"/>
        <w:b/>
        <w:bCs/>
        <w:color w:val="231F20"/>
        <w:w w:val="109"/>
        <w:sz w:val="22"/>
        <w:szCs w:val="22"/>
      </w:rPr>
    </w:lvl>
    <w:lvl w:ilvl="2" w:tplc="84D8EBD8">
      <w:numFmt w:val="bullet"/>
      <w:lvlText w:val="•"/>
      <w:lvlJc w:val="left"/>
      <w:pPr>
        <w:ind w:left="2313" w:hanging="397"/>
      </w:pPr>
      <w:rPr>
        <w:rFonts w:hint="default"/>
      </w:rPr>
    </w:lvl>
    <w:lvl w:ilvl="3" w:tplc="644665E4">
      <w:numFmt w:val="bullet"/>
      <w:lvlText w:val="•"/>
      <w:lvlJc w:val="left"/>
      <w:pPr>
        <w:ind w:left="3327" w:hanging="397"/>
      </w:pPr>
      <w:rPr>
        <w:rFonts w:hint="default"/>
      </w:rPr>
    </w:lvl>
    <w:lvl w:ilvl="4" w:tplc="4DECC1E8">
      <w:numFmt w:val="bullet"/>
      <w:lvlText w:val="•"/>
      <w:lvlJc w:val="left"/>
      <w:pPr>
        <w:ind w:left="4341" w:hanging="397"/>
      </w:pPr>
      <w:rPr>
        <w:rFonts w:hint="default"/>
      </w:rPr>
    </w:lvl>
    <w:lvl w:ilvl="5" w:tplc="6DC219DC">
      <w:numFmt w:val="bullet"/>
      <w:lvlText w:val="•"/>
      <w:lvlJc w:val="left"/>
      <w:pPr>
        <w:ind w:left="5355" w:hanging="397"/>
      </w:pPr>
      <w:rPr>
        <w:rFonts w:hint="default"/>
      </w:rPr>
    </w:lvl>
    <w:lvl w:ilvl="6" w:tplc="4C0A9226">
      <w:numFmt w:val="bullet"/>
      <w:lvlText w:val="•"/>
      <w:lvlJc w:val="left"/>
      <w:pPr>
        <w:ind w:left="6369" w:hanging="397"/>
      </w:pPr>
      <w:rPr>
        <w:rFonts w:hint="default"/>
      </w:rPr>
    </w:lvl>
    <w:lvl w:ilvl="7" w:tplc="643A5E70">
      <w:numFmt w:val="bullet"/>
      <w:lvlText w:val="•"/>
      <w:lvlJc w:val="left"/>
      <w:pPr>
        <w:ind w:left="7383" w:hanging="397"/>
      </w:pPr>
      <w:rPr>
        <w:rFonts w:hint="default"/>
      </w:rPr>
    </w:lvl>
    <w:lvl w:ilvl="8" w:tplc="813A2ED8">
      <w:numFmt w:val="bullet"/>
      <w:lvlText w:val="•"/>
      <w:lvlJc w:val="left"/>
      <w:pPr>
        <w:ind w:left="8397" w:hanging="397"/>
      </w:pPr>
      <w:rPr>
        <w:rFonts w:hint="default"/>
      </w:rPr>
    </w:lvl>
  </w:abstractNum>
  <w:abstractNum w:abstractNumId="10">
    <w:nsid w:val="32A34BD7"/>
    <w:multiLevelType w:val="hybridMultilevel"/>
    <w:tmpl w:val="79D2113C"/>
    <w:lvl w:ilvl="0" w:tplc="0C090019">
      <w:start w:val="1"/>
      <w:numFmt w:val="lowerLetter"/>
      <w:lvlText w:val="%1."/>
      <w:lvlJc w:val="left"/>
      <w:pPr>
        <w:ind w:left="163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9E2552"/>
    <w:multiLevelType w:val="hybridMultilevel"/>
    <w:tmpl w:val="DC02F7AA"/>
    <w:lvl w:ilvl="0" w:tplc="FCD03C0E">
      <w:start w:val="1"/>
      <w:numFmt w:val="lowerLetter"/>
      <w:lvlText w:val="%1"/>
      <w:lvlJc w:val="left"/>
      <w:pPr>
        <w:ind w:left="904" w:hanging="397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58F4121A">
      <w:numFmt w:val="bullet"/>
      <w:lvlText w:val="•"/>
      <w:lvlJc w:val="left"/>
      <w:pPr>
        <w:ind w:left="1852" w:hanging="397"/>
      </w:pPr>
      <w:rPr>
        <w:rFonts w:hint="default"/>
      </w:rPr>
    </w:lvl>
    <w:lvl w:ilvl="2" w:tplc="F3B03230">
      <w:numFmt w:val="bullet"/>
      <w:lvlText w:val="•"/>
      <w:lvlJc w:val="left"/>
      <w:pPr>
        <w:ind w:left="2805" w:hanging="397"/>
      </w:pPr>
      <w:rPr>
        <w:rFonts w:hint="default"/>
      </w:rPr>
    </w:lvl>
    <w:lvl w:ilvl="3" w:tplc="E17C0052">
      <w:numFmt w:val="bullet"/>
      <w:lvlText w:val="•"/>
      <w:lvlJc w:val="left"/>
      <w:pPr>
        <w:ind w:left="3757" w:hanging="397"/>
      </w:pPr>
      <w:rPr>
        <w:rFonts w:hint="default"/>
      </w:rPr>
    </w:lvl>
    <w:lvl w:ilvl="4" w:tplc="96DCF5CC">
      <w:numFmt w:val="bullet"/>
      <w:lvlText w:val="•"/>
      <w:lvlJc w:val="left"/>
      <w:pPr>
        <w:ind w:left="4710" w:hanging="397"/>
      </w:pPr>
      <w:rPr>
        <w:rFonts w:hint="default"/>
      </w:rPr>
    </w:lvl>
    <w:lvl w:ilvl="5" w:tplc="3E5A8C0A">
      <w:numFmt w:val="bullet"/>
      <w:lvlText w:val="•"/>
      <w:lvlJc w:val="left"/>
      <w:pPr>
        <w:ind w:left="5662" w:hanging="397"/>
      </w:pPr>
      <w:rPr>
        <w:rFonts w:hint="default"/>
      </w:rPr>
    </w:lvl>
    <w:lvl w:ilvl="6" w:tplc="D80E5156">
      <w:numFmt w:val="bullet"/>
      <w:lvlText w:val="•"/>
      <w:lvlJc w:val="left"/>
      <w:pPr>
        <w:ind w:left="6615" w:hanging="397"/>
      </w:pPr>
      <w:rPr>
        <w:rFonts w:hint="default"/>
      </w:rPr>
    </w:lvl>
    <w:lvl w:ilvl="7" w:tplc="BBC06864">
      <w:numFmt w:val="bullet"/>
      <w:lvlText w:val="•"/>
      <w:lvlJc w:val="left"/>
      <w:pPr>
        <w:ind w:left="7567" w:hanging="397"/>
      </w:pPr>
      <w:rPr>
        <w:rFonts w:hint="default"/>
      </w:rPr>
    </w:lvl>
    <w:lvl w:ilvl="8" w:tplc="64A81D20">
      <w:numFmt w:val="bullet"/>
      <w:lvlText w:val="•"/>
      <w:lvlJc w:val="left"/>
      <w:pPr>
        <w:ind w:left="8520" w:hanging="397"/>
      </w:pPr>
      <w:rPr>
        <w:rFonts w:hint="default"/>
      </w:rPr>
    </w:lvl>
  </w:abstractNum>
  <w:abstractNum w:abstractNumId="12">
    <w:nsid w:val="452D07EF"/>
    <w:multiLevelType w:val="hybridMultilevel"/>
    <w:tmpl w:val="CCB61F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557180"/>
    <w:multiLevelType w:val="hybridMultilevel"/>
    <w:tmpl w:val="020A9248"/>
    <w:lvl w:ilvl="0" w:tplc="5262E0B8">
      <w:start w:val="1"/>
      <w:numFmt w:val="lowerLetter"/>
      <w:lvlText w:val="%1"/>
      <w:lvlJc w:val="left"/>
      <w:pPr>
        <w:ind w:left="903" w:hanging="397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B25ABCDA">
      <w:numFmt w:val="bullet"/>
      <w:lvlText w:val="•"/>
      <w:lvlJc w:val="left"/>
      <w:pPr>
        <w:ind w:left="1852" w:hanging="397"/>
      </w:pPr>
      <w:rPr>
        <w:rFonts w:hint="default"/>
      </w:rPr>
    </w:lvl>
    <w:lvl w:ilvl="2" w:tplc="98709D9A">
      <w:numFmt w:val="bullet"/>
      <w:lvlText w:val="•"/>
      <w:lvlJc w:val="left"/>
      <w:pPr>
        <w:ind w:left="2805" w:hanging="397"/>
      </w:pPr>
      <w:rPr>
        <w:rFonts w:hint="default"/>
      </w:rPr>
    </w:lvl>
    <w:lvl w:ilvl="3" w:tplc="96303292">
      <w:numFmt w:val="bullet"/>
      <w:lvlText w:val="•"/>
      <w:lvlJc w:val="left"/>
      <w:pPr>
        <w:ind w:left="3757" w:hanging="397"/>
      </w:pPr>
      <w:rPr>
        <w:rFonts w:hint="default"/>
      </w:rPr>
    </w:lvl>
    <w:lvl w:ilvl="4" w:tplc="5840EDF0">
      <w:numFmt w:val="bullet"/>
      <w:lvlText w:val="•"/>
      <w:lvlJc w:val="left"/>
      <w:pPr>
        <w:ind w:left="4710" w:hanging="397"/>
      </w:pPr>
      <w:rPr>
        <w:rFonts w:hint="default"/>
      </w:rPr>
    </w:lvl>
    <w:lvl w:ilvl="5" w:tplc="BF8CD45A">
      <w:numFmt w:val="bullet"/>
      <w:lvlText w:val="•"/>
      <w:lvlJc w:val="left"/>
      <w:pPr>
        <w:ind w:left="5662" w:hanging="397"/>
      </w:pPr>
      <w:rPr>
        <w:rFonts w:hint="default"/>
      </w:rPr>
    </w:lvl>
    <w:lvl w:ilvl="6" w:tplc="0C744374">
      <w:numFmt w:val="bullet"/>
      <w:lvlText w:val="•"/>
      <w:lvlJc w:val="left"/>
      <w:pPr>
        <w:ind w:left="6615" w:hanging="397"/>
      </w:pPr>
      <w:rPr>
        <w:rFonts w:hint="default"/>
      </w:rPr>
    </w:lvl>
    <w:lvl w:ilvl="7" w:tplc="2098BAF0">
      <w:numFmt w:val="bullet"/>
      <w:lvlText w:val="•"/>
      <w:lvlJc w:val="left"/>
      <w:pPr>
        <w:ind w:left="7567" w:hanging="397"/>
      </w:pPr>
      <w:rPr>
        <w:rFonts w:hint="default"/>
      </w:rPr>
    </w:lvl>
    <w:lvl w:ilvl="8" w:tplc="1C0C6A24">
      <w:numFmt w:val="bullet"/>
      <w:lvlText w:val="•"/>
      <w:lvlJc w:val="left"/>
      <w:pPr>
        <w:ind w:left="8520" w:hanging="397"/>
      </w:pPr>
      <w:rPr>
        <w:rFonts w:hint="default"/>
      </w:rPr>
    </w:lvl>
  </w:abstractNum>
  <w:abstractNum w:abstractNumId="14">
    <w:nsid w:val="470A1963"/>
    <w:multiLevelType w:val="hybridMultilevel"/>
    <w:tmpl w:val="B7581D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BF52D5"/>
    <w:multiLevelType w:val="hybridMultilevel"/>
    <w:tmpl w:val="D7DEE3A8"/>
    <w:lvl w:ilvl="0" w:tplc="43CAF7BE">
      <w:start w:val="1"/>
      <w:numFmt w:val="lowerLetter"/>
      <w:lvlText w:val="%1"/>
      <w:lvlJc w:val="left"/>
      <w:pPr>
        <w:ind w:left="904" w:hanging="397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D69E0CF2">
      <w:numFmt w:val="bullet"/>
      <w:lvlText w:val="•"/>
      <w:lvlJc w:val="left"/>
      <w:pPr>
        <w:ind w:left="1852" w:hanging="397"/>
      </w:pPr>
      <w:rPr>
        <w:rFonts w:hint="default"/>
      </w:rPr>
    </w:lvl>
    <w:lvl w:ilvl="2" w:tplc="F692D658">
      <w:numFmt w:val="bullet"/>
      <w:lvlText w:val="•"/>
      <w:lvlJc w:val="left"/>
      <w:pPr>
        <w:ind w:left="2805" w:hanging="397"/>
      </w:pPr>
      <w:rPr>
        <w:rFonts w:hint="default"/>
      </w:rPr>
    </w:lvl>
    <w:lvl w:ilvl="3" w:tplc="A6C42D4E">
      <w:numFmt w:val="bullet"/>
      <w:lvlText w:val="•"/>
      <w:lvlJc w:val="left"/>
      <w:pPr>
        <w:ind w:left="3757" w:hanging="397"/>
      </w:pPr>
      <w:rPr>
        <w:rFonts w:hint="default"/>
      </w:rPr>
    </w:lvl>
    <w:lvl w:ilvl="4" w:tplc="7AB8734A">
      <w:numFmt w:val="bullet"/>
      <w:lvlText w:val="•"/>
      <w:lvlJc w:val="left"/>
      <w:pPr>
        <w:ind w:left="4710" w:hanging="397"/>
      </w:pPr>
      <w:rPr>
        <w:rFonts w:hint="default"/>
      </w:rPr>
    </w:lvl>
    <w:lvl w:ilvl="5" w:tplc="58E0F9A0">
      <w:numFmt w:val="bullet"/>
      <w:lvlText w:val="•"/>
      <w:lvlJc w:val="left"/>
      <w:pPr>
        <w:ind w:left="5662" w:hanging="397"/>
      </w:pPr>
      <w:rPr>
        <w:rFonts w:hint="default"/>
      </w:rPr>
    </w:lvl>
    <w:lvl w:ilvl="6" w:tplc="0D060A94">
      <w:numFmt w:val="bullet"/>
      <w:lvlText w:val="•"/>
      <w:lvlJc w:val="left"/>
      <w:pPr>
        <w:ind w:left="6615" w:hanging="397"/>
      </w:pPr>
      <w:rPr>
        <w:rFonts w:hint="default"/>
      </w:rPr>
    </w:lvl>
    <w:lvl w:ilvl="7" w:tplc="29980DFA">
      <w:numFmt w:val="bullet"/>
      <w:lvlText w:val="•"/>
      <w:lvlJc w:val="left"/>
      <w:pPr>
        <w:ind w:left="7567" w:hanging="397"/>
      </w:pPr>
      <w:rPr>
        <w:rFonts w:hint="default"/>
      </w:rPr>
    </w:lvl>
    <w:lvl w:ilvl="8" w:tplc="A1B2921E">
      <w:numFmt w:val="bullet"/>
      <w:lvlText w:val="•"/>
      <w:lvlJc w:val="left"/>
      <w:pPr>
        <w:ind w:left="8520" w:hanging="397"/>
      </w:pPr>
      <w:rPr>
        <w:rFonts w:hint="default"/>
      </w:rPr>
    </w:lvl>
  </w:abstractNum>
  <w:abstractNum w:abstractNumId="16">
    <w:nsid w:val="4D6C7379"/>
    <w:multiLevelType w:val="hybridMultilevel"/>
    <w:tmpl w:val="8BB08040"/>
    <w:lvl w:ilvl="0" w:tplc="9C1441E2">
      <w:start w:val="1"/>
      <w:numFmt w:val="upperRoman"/>
      <w:lvlText w:val="%1"/>
      <w:lvlJc w:val="left"/>
      <w:pPr>
        <w:ind w:left="1300" w:hanging="397"/>
      </w:pPr>
      <w:rPr>
        <w:rFonts w:ascii="Arial" w:eastAsia="Arial" w:hAnsi="Arial" w:cs="Arial" w:hint="default"/>
        <w:b/>
        <w:bCs/>
        <w:color w:val="231F20"/>
        <w:w w:val="119"/>
        <w:sz w:val="22"/>
        <w:szCs w:val="22"/>
      </w:rPr>
    </w:lvl>
    <w:lvl w:ilvl="1" w:tplc="D4A2C3AA">
      <w:numFmt w:val="bullet"/>
      <w:lvlText w:val="•"/>
      <w:lvlJc w:val="left"/>
      <w:pPr>
        <w:ind w:left="5100" w:hanging="397"/>
      </w:pPr>
      <w:rPr>
        <w:rFonts w:hint="default"/>
      </w:rPr>
    </w:lvl>
    <w:lvl w:ilvl="2" w:tplc="EE4A4A2A">
      <w:numFmt w:val="bullet"/>
      <w:lvlText w:val="•"/>
      <w:lvlJc w:val="left"/>
      <w:pPr>
        <w:ind w:left="5691" w:hanging="397"/>
      </w:pPr>
      <w:rPr>
        <w:rFonts w:hint="default"/>
      </w:rPr>
    </w:lvl>
    <w:lvl w:ilvl="3" w:tplc="8952AD62">
      <w:numFmt w:val="bullet"/>
      <w:lvlText w:val="•"/>
      <w:lvlJc w:val="left"/>
      <w:pPr>
        <w:ind w:left="6283" w:hanging="397"/>
      </w:pPr>
      <w:rPr>
        <w:rFonts w:hint="default"/>
      </w:rPr>
    </w:lvl>
    <w:lvl w:ilvl="4" w:tplc="3D5A37F6">
      <w:numFmt w:val="bullet"/>
      <w:lvlText w:val="•"/>
      <w:lvlJc w:val="left"/>
      <w:pPr>
        <w:ind w:left="6875" w:hanging="397"/>
      </w:pPr>
      <w:rPr>
        <w:rFonts w:hint="default"/>
      </w:rPr>
    </w:lvl>
    <w:lvl w:ilvl="5" w:tplc="68F2AC52">
      <w:numFmt w:val="bullet"/>
      <w:lvlText w:val="•"/>
      <w:lvlJc w:val="left"/>
      <w:pPr>
        <w:ind w:left="7466" w:hanging="397"/>
      </w:pPr>
      <w:rPr>
        <w:rFonts w:hint="default"/>
      </w:rPr>
    </w:lvl>
    <w:lvl w:ilvl="6" w:tplc="4648907A">
      <w:numFmt w:val="bullet"/>
      <w:lvlText w:val="•"/>
      <w:lvlJc w:val="left"/>
      <w:pPr>
        <w:ind w:left="8058" w:hanging="397"/>
      </w:pPr>
      <w:rPr>
        <w:rFonts w:hint="default"/>
      </w:rPr>
    </w:lvl>
    <w:lvl w:ilvl="7" w:tplc="27D8EEE0">
      <w:numFmt w:val="bullet"/>
      <w:lvlText w:val="•"/>
      <w:lvlJc w:val="left"/>
      <w:pPr>
        <w:ind w:left="8650" w:hanging="397"/>
      </w:pPr>
      <w:rPr>
        <w:rFonts w:hint="default"/>
      </w:rPr>
    </w:lvl>
    <w:lvl w:ilvl="8" w:tplc="C80ABB42">
      <w:numFmt w:val="bullet"/>
      <w:lvlText w:val="•"/>
      <w:lvlJc w:val="left"/>
      <w:pPr>
        <w:ind w:left="9242" w:hanging="397"/>
      </w:pPr>
      <w:rPr>
        <w:rFonts w:hint="default"/>
      </w:rPr>
    </w:lvl>
  </w:abstractNum>
  <w:abstractNum w:abstractNumId="17">
    <w:nsid w:val="521F2EC1"/>
    <w:multiLevelType w:val="hybridMultilevel"/>
    <w:tmpl w:val="966AE6D2"/>
    <w:lvl w:ilvl="0" w:tplc="CAB63D86">
      <w:start w:val="1"/>
      <w:numFmt w:val="decimal"/>
      <w:lvlText w:val="%1"/>
      <w:lvlJc w:val="left"/>
      <w:pPr>
        <w:ind w:left="539" w:hanging="397"/>
      </w:pPr>
      <w:rPr>
        <w:rFonts w:ascii="Arial" w:eastAsia="Arial" w:hAnsi="Arial" w:cs="Arial" w:hint="default"/>
        <w:b/>
        <w:bCs/>
        <w:color w:val="231F20"/>
        <w:w w:val="102"/>
        <w:sz w:val="22"/>
        <w:szCs w:val="22"/>
      </w:rPr>
    </w:lvl>
    <w:lvl w:ilvl="1" w:tplc="AE46403A">
      <w:start w:val="1"/>
      <w:numFmt w:val="lowerLetter"/>
      <w:lvlText w:val="%2"/>
      <w:lvlJc w:val="left"/>
      <w:pPr>
        <w:ind w:left="914" w:hanging="408"/>
      </w:pPr>
      <w:rPr>
        <w:rFonts w:ascii="Arial" w:eastAsia="Arial" w:hAnsi="Arial" w:cs="Arial" w:hint="default"/>
        <w:b/>
        <w:bCs/>
        <w:color w:val="231F20"/>
        <w:w w:val="108"/>
        <w:position w:val="9"/>
        <w:sz w:val="22"/>
        <w:szCs w:val="22"/>
      </w:rPr>
    </w:lvl>
    <w:lvl w:ilvl="2" w:tplc="74B479C0">
      <w:numFmt w:val="bullet"/>
      <w:lvlText w:val="•"/>
      <w:lvlJc w:val="left"/>
      <w:pPr>
        <w:ind w:left="953" w:hanging="408"/>
      </w:pPr>
      <w:rPr>
        <w:rFonts w:hint="default"/>
      </w:rPr>
    </w:lvl>
    <w:lvl w:ilvl="3" w:tplc="1EDC1DE8">
      <w:numFmt w:val="bullet"/>
      <w:lvlText w:val="•"/>
      <w:lvlJc w:val="left"/>
      <w:pPr>
        <w:ind w:left="987" w:hanging="408"/>
      </w:pPr>
      <w:rPr>
        <w:rFonts w:hint="default"/>
      </w:rPr>
    </w:lvl>
    <w:lvl w:ilvl="4" w:tplc="A0765768">
      <w:numFmt w:val="bullet"/>
      <w:lvlText w:val="•"/>
      <w:lvlJc w:val="left"/>
      <w:pPr>
        <w:ind w:left="1021" w:hanging="408"/>
      </w:pPr>
      <w:rPr>
        <w:rFonts w:hint="default"/>
      </w:rPr>
    </w:lvl>
    <w:lvl w:ilvl="5" w:tplc="9ECA26BA">
      <w:numFmt w:val="bullet"/>
      <w:lvlText w:val="•"/>
      <w:lvlJc w:val="left"/>
      <w:pPr>
        <w:ind w:left="1054" w:hanging="408"/>
      </w:pPr>
      <w:rPr>
        <w:rFonts w:hint="default"/>
      </w:rPr>
    </w:lvl>
    <w:lvl w:ilvl="6" w:tplc="19F66D22">
      <w:numFmt w:val="bullet"/>
      <w:lvlText w:val="•"/>
      <w:lvlJc w:val="left"/>
      <w:pPr>
        <w:ind w:left="1088" w:hanging="408"/>
      </w:pPr>
      <w:rPr>
        <w:rFonts w:hint="default"/>
      </w:rPr>
    </w:lvl>
    <w:lvl w:ilvl="7" w:tplc="2120152E">
      <w:numFmt w:val="bullet"/>
      <w:lvlText w:val="•"/>
      <w:lvlJc w:val="left"/>
      <w:pPr>
        <w:ind w:left="1122" w:hanging="408"/>
      </w:pPr>
      <w:rPr>
        <w:rFonts w:hint="default"/>
      </w:rPr>
    </w:lvl>
    <w:lvl w:ilvl="8" w:tplc="CA06E0AC">
      <w:numFmt w:val="bullet"/>
      <w:lvlText w:val="•"/>
      <w:lvlJc w:val="left"/>
      <w:pPr>
        <w:ind w:left="1156" w:hanging="408"/>
      </w:pPr>
      <w:rPr>
        <w:rFonts w:hint="default"/>
      </w:rPr>
    </w:lvl>
  </w:abstractNum>
  <w:abstractNum w:abstractNumId="18">
    <w:nsid w:val="52C75368"/>
    <w:multiLevelType w:val="hybridMultilevel"/>
    <w:tmpl w:val="2D2A1CAA"/>
    <w:lvl w:ilvl="0" w:tplc="00E0F806">
      <w:start w:val="1"/>
      <w:numFmt w:val="lowerLetter"/>
      <w:lvlText w:val="%1"/>
      <w:lvlJc w:val="left"/>
      <w:pPr>
        <w:ind w:left="904" w:hanging="397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948C53E2">
      <w:numFmt w:val="bullet"/>
      <w:lvlText w:val="•"/>
      <w:lvlJc w:val="left"/>
      <w:pPr>
        <w:ind w:left="1852" w:hanging="397"/>
      </w:pPr>
      <w:rPr>
        <w:rFonts w:hint="default"/>
      </w:rPr>
    </w:lvl>
    <w:lvl w:ilvl="2" w:tplc="8C681696">
      <w:numFmt w:val="bullet"/>
      <w:lvlText w:val="•"/>
      <w:lvlJc w:val="left"/>
      <w:pPr>
        <w:ind w:left="2805" w:hanging="397"/>
      </w:pPr>
      <w:rPr>
        <w:rFonts w:hint="default"/>
      </w:rPr>
    </w:lvl>
    <w:lvl w:ilvl="3" w:tplc="C1F09CAE">
      <w:numFmt w:val="bullet"/>
      <w:lvlText w:val="•"/>
      <w:lvlJc w:val="left"/>
      <w:pPr>
        <w:ind w:left="3757" w:hanging="397"/>
      </w:pPr>
      <w:rPr>
        <w:rFonts w:hint="default"/>
      </w:rPr>
    </w:lvl>
    <w:lvl w:ilvl="4" w:tplc="47666A5A">
      <w:numFmt w:val="bullet"/>
      <w:lvlText w:val="•"/>
      <w:lvlJc w:val="left"/>
      <w:pPr>
        <w:ind w:left="4710" w:hanging="397"/>
      </w:pPr>
      <w:rPr>
        <w:rFonts w:hint="default"/>
      </w:rPr>
    </w:lvl>
    <w:lvl w:ilvl="5" w:tplc="59AED480">
      <w:numFmt w:val="bullet"/>
      <w:lvlText w:val="•"/>
      <w:lvlJc w:val="left"/>
      <w:pPr>
        <w:ind w:left="5662" w:hanging="397"/>
      </w:pPr>
      <w:rPr>
        <w:rFonts w:hint="default"/>
      </w:rPr>
    </w:lvl>
    <w:lvl w:ilvl="6" w:tplc="CFC677DE">
      <w:numFmt w:val="bullet"/>
      <w:lvlText w:val="•"/>
      <w:lvlJc w:val="left"/>
      <w:pPr>
        <w:ind w:left="6615" w:hanging="397"/>
      </w:pPr>
      <w:rPr>
        <w:rFonts w:hint="default"/>
      </w:rPr>
    </w:lvl>
    <w:lvl w:ilvl="7" w:tplc="0406B958">
      <w:numFmt w:val="bullet"/>
      <w:lvlText w:val="•"/>
      <w:lvlJc w:val="left"/>
      <w:pPr>
        <w:ind w:left="7567" w:hanging="397"/>
      </w:pPr>
      <w:rPr>
        <w:rFonts w:hint="default"/>
      </w:rPr>
    </w:lvl>
    <w:lvl w:ilvl="8" w:tplc="D9BEED58">
      <w:numFmt w:val="bullet"/>
      <w:lvlText w:val="•"/>
      <w:lvlJc w:val="left"/>
      <w:pPr>
        <w:ind w:left="8520" w:hanging="397"/>
      </w:pPr>
      <w:rPr>
        <w:rFonts w:hint="default"/>
      </w:rPr>
    </w:lvl>
  </w:abstractNum>
  <w:abstractNum w:abstractNumId="19">
    <w:nsid w:val="54CE1D12"/>
    <w:multiLevelType w:val="hybridMultilevel"/>
    <w:tmpl w:val="3EE43E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D61F37"/>
    <w:multiLevelType w:val="hybridMultilevel"/>
    <w:tmpl w:val="731E9F7C"/>
    <w:lvl w:ilvl="0" w:tplc="0C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1">
    <w:nsid w:val="5F453065"/>
    <w:multiLevelType w:val="hybridMultilevel"/>
    <w:tmpl w:val="09DA3462"/>
    <w:lvl w:ilvl="0" w:tplc="0C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E65A98"/>
    <w:multiLevelType w:val="hybridMultilevel"/>
    <w:tmpl w:val="A710AFB6"/>
    <w:lvl w:ilvl="0" w:tplc="798EE36C">
      <w:start w:val="1"/>
      <w:numFmt w:val="lowerLetter"/>
      <w:lvlText w:val="%1"/>
      <w:lvlJc w:val="left"/>
      <w:pPr>
        <w:ind w:left="904" w:hanging="397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23A6EBCC">
      <w:numFmt w:val="bullet"/>
      <w:lvlText w:val="•"/>
      <w:lvlJc w:val="left"/>
      <w:pPr>
        <w:ind w:left="1852" w:hanging="397"/>
      </w:pPr>
      <w:rPr>
        <w:rFonts w:hint="default"/>
      </w:rPr>
    </w:lvl>
    <w:lvl w:ilvl="2" w:tplc="80EC84D4">
      <w:numFmt w:val="bullet"/>
      <w:lvlText w:val="•"/>
      <w:lvlJc w:val="left"/>
      <w:pPr>
        <w:ind w:left="2805" w:hanging="397"/>
      </w:pPr>
      <w:rPr>
        <w:rFonts w:hint="default"/>
      </w:rPr>
    </w:lvl>
    <w:lvl w:ilvl="3" w:tplc="42EA99E8">
      <w:numFmt w:val="bullet"/>
      <w:lvlText w:val="•"/>
      <w:lvlJc w:val="left"/>
      <w:pPr>
        <w:ind w:left="3757" w:hanging="397"/>
      </w:pPr>
      <w:rPr>
        <w:rFonts w:hint="default"/>
      </w:rPr>
    </w:lvl>
    <w:lvl w:ilvl="4" w:tplc="C632EC72">
      <w:numFmt w:val="bullet"/>
      <w:lvlText w:val="•"/>
      <w:lvlJc w:val="left"/>
      <w:pPr>
        <w:ind w:left="4710" w:hanging="397"/>
      </w:pPr>
      <w:rPr>
        <w:rFonts w:hint="default"/>
      </w:rPr>
    </w:lvl>
    <w:lvl w:ilvl="5" w:tplc="6654332E">
      <w:numFmt w:val="bullet"/>
      <w:lvlText w:val="•"/>
      <w:lvlJc w:val="left"/>
      <w:pPr>
        <w:ind w:left="5662" w:hanging="397"/>
      </w:pPr>
      <w:rPr>
        <w:rFonts w:hint="default"/>
      </w:rPr>
    </w:lvl>
    <w:lvl w:ilvl="6" w:tplc="CD4EBF72">
      <w:numFmt w:val="bullet"/>
      <w:lvlText w:val="•"/>
      <w:lvlJc w:val="left"/>
      <w:pPr>
        <w:ind w:left="6615" w:hanging="397"/>
      </w:pPr>
      <w:rPr>
        <w:rFonts w:hint="default"/>
      </w:rPr>
    </w:lvl>
    <w:lvl w:ilvl="7" w:tplc="F85206D4">
      <w:numFmt w:val="bullet"/>
      <w:lvlText w:val="•"/>
      <w:lvlJc w:val="left"/>
      <w:pPr>
        <w:ind w:left="7567" w:hanging="397"/>
      </w:pPr>
      <w:rPr>
        <w:rFonts w:hint="default"/>
      </w:rPr>
    </w:lvl>
    <w:lvl w:ilvl="8" w:tplc="5096EDFC">
      <w:numFmt w:val="bullet"/>
      <w:lvlText w:val="•"/>
      <w:lvlJc w:val="left"/>
      <w:pPr>
        <w:ind w:left="8520" w:hanging="397"/>
      </w:pPr>
      <w:rPr>
        <w:rFonts w:hint="default"/>
      </w:rPr>
    </w:lvl>
  </w:abstractNum>
  <w:abstractNum w:abstractNumId="23">
    <w:nsid w:val="734F6576"/>
    <w:multiLevelType w:val="hybridMultilevel"/>
    <w:tmpl w:val="BDD89BEC"/>
    <w:lvl w:ilvl="0" w:tplc="0680BE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59533C"/>
    <w:multiLevelType w:val="hybridMultilevel"/>
    <w:tmpl w:val="3A680F0A"/>
    <w:lvl w:ilvl="0" w:tplc="4E4E6EB4">
      <w:start w:val="1"/>
      <w:numFmt w:val="lowerLetter"/>
      <w:lvlText w:val="(%1)"/>
      <w:lvlJc w:val="left"/>
      <w:pPr>
        <w:ind w:left="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5">
    <w:nsid w:val="769A4A60"/>
    <w:multiLevelType w:val="hybridMultilevel"/>
    <w:tmpl w:val="F1AAC050"/>
    <w:lvl w:ilvl="0" w:tplc="2730BCD6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960" w:hanging="360"/>
      </w:pPr>
    </w:lvl>
    <w:lvl w:ilvl="2" w:tplc="0C09001B" w:tentative="1">
      <w:start w:val="1"/>
      <w:numFmt w:val="lowerRoman"/>
      <w:lvlText w:val="%3."/>
      <w:lvlJc w:val="right"/>
      <w:pPr>
        <w:ind w:left="4680" w:hanging="180"/>
      </w:pPr>
    </w:lvl>
    <w:lvl w:ilvl="3" w:tplc="0C09000F" w:tentative="1">
      <w:start w:val="1"/>
      <w:numFmt w:val="decimal"/>
      <w:lvlText w:val="%4."/>
      <w:lvlJc w:val="left"/>
      <w:pPr>
        <w:ind w:left="5400" w:hanging="360"/>
      </w:pPr>
    </w:lvl>
    <w:lvl w:ilvl="4" w:tplc="0C090019" w:tentative="1">
      <w:start w:val="1"/>
      <w:numFmt w:val="lowerLetter"/>
      <w:lvlText w:val="%5."/>
      <w:lvlJc w:val="left"/>
      <w:pPr>
        <w:ind w:left="6120" w:hanging="360"/>
      </w:pPr>
    </w:lvl>
    <w:lvl w:ilvl="5" w:tplc="0C09001B" w:tentative="1">
      <w:start w:val="1"/>
      <w:numFmt w:val="lowerRoman"/>
      <w:lvlText w:val="%6."/>
      <w:lvlJc w:val="right"/>
      <w:pPr>
        <w:ind w:left="6840" w:hanging="180"/>
      </w:pPr>
    </w:lvl>
    <w:lvl w:ilvl="6" w:tplc="0C09000F" w:tentative="1">
      <w:start w:val="1"/>
      <w:numFmt w:val="decimal"/>
      <w:lvlText w:val="%7."/>
      <w:lvlJc w:val="left"/>
      <w:pPr>
        <w:ind w:left="7560" w:hanging="360"/>
      </w:pPr>
    </w:lvl>
    <w:lvl w:ilvl="7" w:tplc="0C090019" w:tentative="1">
      <w:start w:val="1"/>
      <w:numFmt w:val="lowerLetter"/>
      <w:lvlText w:val="%8."/>
      <w:lvlJc w:val="left"/>
      <w:pPr>
        <w:ind w:left="8280" w:hanging="360"/>
      </w:pPr>
    </w:lvl>
    <w:lvl w:ilvl="8" w:tplc="0C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6">
    <w:nsid w:val="7CD70F38"/>
    <w:multiLevelType w:val="hybridMultilevel"/>
    <w:tmpl w:val="EE584F48"/>
    <w:lvl w:ilvl="0" w:tplc="D0503C78">
      <w:start w:val="1"/>
      <w:numFmt w:val="lowerLetter"/>
      <w:lvlText w:val="%1"/>
      <w:lvlJc w:val="left"/>
      <w:pPr>
        <w:ind w:left="904" w:hanging="397"/>
      </w:pPr>
      <w:rPr>
        <w:rFonts w:ascii="Arial" w:eastAsia="Arial" w:hAnsi="Arial" w:cs="Arial" w:hint="default"/>
        <w:b/>
        <w:bCs/>
        <w:color w:val="231F20"/>
        <w:w w:val="108"/>
        <w:sz w:val="22"/>
        <w:szCs w:val="22"/>
      </w:rPr>
    </w:lvl>
    <w:lvl w:ilvl="1" w:tplc="434E9518">
      <w:numFmt w:val="bullet"/>
      <w:lvlText w:val="•"/>
      <w:lvlJc w:val="left"/>
      <w:pPr>
        <w:ind w:left="1852" w:hanging="397"/>
      </w:pPr>
      <w:rPr>
        <w:rFonts w:hint="default"/>
      </w:rPr>
    </w:lvl>
    <w:lvl w:ilvl="2" w:tplc="2B18B988">
      <w:numFmt w:val="bullet"/>
      <w:lvlText w:val="•"/>
      <w:lvlJc w:val="left"/>
      <w:pPr>
        <w:ind w:left="2805" w:hanging="397"/>
      </w:pPr>
      <w:rPr>
        <w:rFonts w:hint="default"/>
      </w:rPr>
    </w:lvl>
    <w:lvl w:ilvl="3" w:tplc="2EF27546">
      <w:numFmt w:val="bullet"/>
      <w:lvlText w:val="•"/>
      <w:lvlJc w:val="left"/>
      <w:pPr>
        <w:ind w:left="3757" w:hanging="397"/>
      </w:pPr>
      <w:rPr>
        <w:rFonts w:hint="default"/>
      </w:rPr>
    </w:lvl>
    <w:lvl w:ilvl="4" w:tplc="6F20B268">
      <w:numFmt w:val="bullet"/>
      <w:lvlText w:val="•"/>
      <w:lvlJc w:val="left"/>
      <w:pPr>
        <w:ind w:left="4710" w:hanging="397"/>
      </w:pPr>
      <w:rPr>
        <w:rFonts w:hint="default"/>
      </w:rPr>
    </w:lvl>
    <w:lvl w:ilvl="5" w:tplc="EC10B1A0">
      <w:numFmt w:val="bullet"/>
      <w:lvlText w:val="•"/>
      <w:lvlJc w:val="left"/>
      <w:pPr>
        <w:ind w:left="5662" w:hanging="397"/>
      </w:pPr>
      <w:rPr>
        <w:rFonts w:hint="default"/>
      </w:rPr>
    </w:lvl>
    <w:lvl w:ilvl="6" w:tplc="DA5214CE">
      <w:numFmt w:val="bullet"/>
      <w:lvlText w:val="•"/>
      <w:lvlJc w:val="left"/>
      <w:pPr>
        <w:ind w:left="6615" w:hanging="397"/>
      </w:pPr>
      <w:rPr>
        <w:rFonts w:hint="default"/>
      </w:rPr>
    </w:lvl>
    <w:lvl w:ilvl="7" w:tplc="A01606AE">
      <w:numFmt w:val="bullet"/>
      <w:lvlText w:val="•"/>
      <w:lvlJc w:val="left"/>
      <w:pPr>
        <w:ind w:left="7567" w:hanging="397"/>
      </w:pPr>
      <w:rPr>
        <w:rFonts w:hint="default"/>
      </w:rPr>
    </w:lvl>
    <w:lvl w:ilvl="8" w:tplc="ADD65FDE">
      <w:numFmt w:val="bullet"/>
      <w:lvlText w:val="•"/>
      <w:lvlJc w:val="left"/>
      <w:pPr>
        <w:ind w:left="8520" w:hanging="397"/>
      </w:pPr>
      <w:rPr>
        <w:rFonts w:hint="default"/>
      </w:rPr>
    </w:lvl>
  </w:abstractNum>
  <w:abstractNum w:abstractNumId="27">
    <w:nsid w:val="7D207BBB"/>
    <w:multiLevelType w:val="hybridMultilevel"/>
    <w:tmpl w:val="0A4EC7A0"/>
    <w:lvl w:ilvl="0" w:tplc="DBBA22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5"/>
  </w:num>
  <w:num w:numId="3">
    <w:abstractNumId w:val="26"/>
  </w:num>
  <w:num w:numId="4">
    <w:abstractNumId w:val="9"/>
  </w:num>
  <w:num w:numId="5">
    <w:abstractNumId w:val="13"/>
  </w:num>
  <w:num w:numId="6">
    <w:abstractNumId w:val="5"/>
  </w:num>
  <w:num w:numId="7">
    <w:abstractNumId w:val="18"/>
  </w:num>
  <w:num w:numId="8">
    <w:abstractNumId w:val="22"/>
  </w:num>
  <w:num w:numId="9">
    <w:abstractNumId w:val="11"/>
  </w:num>
  <w:num w:numId="10">
    <w:abstractNumId w:val="16"/>
  </w:num>
  <w:num w:numId="11">
    <w:abstractNumId w:val="7"/>
  </w:num>
  <w:num w:numId="12">
    <w:abstractNumId w:val="8"/>
  </w:num>
  <w:num w:numId="13">
    <w:abstractNumId w:val="2"/>
  </w:num>
  <w:num w:numId="14">
    <w:abstractNumId w:val="17"/>
  </w:num>
  <w:num w:numId="15">
    <w:abstractNumId w:val="4"/>
  </w:num>
  <w:num w:numId="16">
    <w:abstractNumId w:val="24"/>
  </w:num>
  <w:num w:numId="17">
    <w:abstractNumId w:val="23"/>
  </w:num>
  <w:num w:numId="18">
    <w:abstractNumId w:val="1"/>
  </w:num>
  <w:num w:numId="19">
    <w:abstractNumId w:val="14"/>
  </w:num>
  <w:num w:numId="20">
    <w:abstractNumId w:val="0"/>
  </w:num>
  <w:num w:numId="21">
    <w:abstractNumId w:val="19"/>
  </w:num>
  <w:num w:numId="22">
    <w:abstractNumId w:val="21"/>
  </w:num>
  <w:num w:numId="23">
    <w:abstractNumId w:val="25"/>
  </w:num>
  <w:num w:numId="24">
    <w:abstractNumId w:val="10"/>
  </w:num>
  <w:num w:numId="25">
    <w:abstractNumId w:val="27"/>
  </w:num>
  <w:num w:numId="26">
    <w:abstractNumId w:val="3"/>
  </w:num>
  <w:num w:numId="27">
    <w:abstractNumId w:val="6"/>
  </w:num>
  <w:num w:numId="28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30"/>
    <w:rsid w:val="00000F26"/>
    <w:rsid w:val="00001B0E"/>
    <w:rsid w:val="00003D32"/>
    <w:rsid w:val="00005A67"/>
    <w:rsid w:val="00005FE1"/>
    <w:rsid w:val="00017EA2"/>
    <w:rsid w:val="00037FD2"/>
    <w:rsid w:val="0004062B"/>
    <w:rsid w:val="00040A23"/>
    <w:rsid w:val="00047991"/>
    <w:rsid w:val="00061096"/>
    <w:rsid w:val="0006359E"/>
    <w:rsid w:val="0006699A"/>
    <w:rsid w:val="00066AE9"/>
    <w:rsid w:val="00076BCD"/>
    <w:rsid w:val="00081499"/>
    <w:rsid w:val="00081A32"/>
    <w:rsid w:val="000855DB"/>
    <w:rsid w:val="00090943"/>
    <w:rsid w:val="000A1C58"/>
    <w:rsid w:val="000A33FE"/>
    <w:rsid w:val="000A4E6E"/>
    <w:rsid w:val="000A5203"/>
    <w:rsid w:val="000B36C8"/>
    <w:rsid w:val="000B7515"/>
    <w:rsid w:val="000C3AE9"/>
    <w:rsid w:val="000C4E88"/>
    <w:rsid w:val="000D46AE"/>
    <w:rsid w:val="000E3329"/>
    <w:rsid w:val="000E444C"/>
    <w:rsid w:val="000F09C4"/>
    <w:rsid w:val="000F3FDD"/>
    <w:rsid w:val="000F6647"/>
    <w:rsid w:val="001008FD"/>
    <w:rsid w:val="001024E4"/>
    <w:rsid w:val="00102E05"/>
    <w:rsid w:val="00106DF3"/>
    <w:rsid w:val="00110392"/>
    <w:rsid w:val="00110C9F"/>
    <w:rsid w:val="001156C7"/>
    <w:rsid w:val="00122E01"/>
    <w:rsid w:val="00123D52"/>
    <w:rsid w:val="0012601F"/>
    <w:rsid w:val="001263F7"/>
    <w:rsid w:val="0013039E"/>
    <w:rsid w:val="0013380F"/>
    <w:rsid w:val="00140145"/>
    <w:rsid w:val="00141644"/>
    <w:rsid w:val="00150EB5"/>
    <w:rsid w:val="00152BA5"/>
    <w:rsid w:val="001724BE"/>
    <w:rsid w:val="00175285"/>
    <w:rsid w:val="001845CE"/>
    <w:rsid w:val="00184DCA"/>
    <w:rsid w:val="00186565"/>
    <w:rsid w:val="001A03AC"/>
    <w:rsid w:val="001B30DF"/>
    <w:rsid w:val="001B5FB2"/>
    <w:rsid w:val="001C30EE"/>
    <w:rsid w:val="001C6154"/>
    <w:rsid w:val="001D084B"/>
    <w:rsid w:val="001E1B4D"/>
    <w:rsid w:val="001E1C32"/>
    <w:rsid w:val="001E3C45"/>
    <w:rsid w:val="001F1464"/>
    <w:rsid w:val="001F2573"/>
    <w:rsid w:val="0020226B"/>
    <w:rsid w:val="002022D7"/>
    <w:rsid w:val="002075F2"/>
    <w:rsid w:val="002106FA"/>
    <w:rsid w:val="00211F84"/>
    <w:rsid w:val="00215242"/>
    <w:rsid w:val="00215761"/>
    <w:rsid w:val="002171E3"/>
    <w:rsid w:val="00221A98"/>
    <w:rsid w:val="00227FCE"/>
    <w:rsid w:val="00230CEE"/>
    <w:rsid w:val="00234D65"/>
    <w:rsid w:val="00235423"/>
    <w:rsid w:val="0023667F"/>
    <w:rsid w:val="00237884"/>
    <w:rsid w:val="00244F11"/>
    <w:rsid w:val="00245835"/>
    <w:rsid w:val="00247505"/>
    <w:rsid w:val="00250CC7"/>
    <w:rsid w:val="00257474"/>
    <w:rsid w:val="0026326A"/>
    <w:rsid w:val="002648FF"/>
    <w:rsid w:val="0026577A"/>
    <w:rsid w:val="00267C3C"/>
    <w:rsid w:val="0027119C"/>
    <w:rsid w:val="0027144F"/>
    <w:rsid w:val="00274400"/>
    <w:rsid w:val="00281DFB"/>
    <w:rsid w:val="00286241"/>
    <w:rsid w:val="00286D57"/>
    <w:rsid w:val="00287D13"/>
    <w:rsid w:val="002967BA"/>
    <w:rsid w:val="002A4CD7"/>
    <w:rsid w:val="002A5EF1"/>
    <w:rsid w:val="002B3DAA"/>
    <w:rsid w:val="002B45F5"/>
    <w:rsid w:val="002B4F29"/>
    <w:rsid w:val="002C49EF"/>
    <w:rsid w:val="002E38BC"/>
    <w:rsid w:val="002F2CED"/>
    <w:rsid w:val="002F2D4B"/>
    <w:rsid w:val="002F56A5"/>
    <w:rsid w:val="00302E83"/>
    <w:rsid w:val="00303605"/>
    <w:rsid w:val="00332945"/>
    <w:rsid w:val="0034590A"/>
    <w:rsid w:val="00350ACF"/>
    <w:rsid w:val="00353AB2"/>
    <w:rsid w:val="00365B68"/>
    <w:rsid w:val="003768AD"/>
    <w:rsid w:val="00377B81"/>
    <w:rsid w:val="003820D1"/>
    <w:rsid w:val="00384F35"/>
    <w:rsid w:val="00384F68"/>
    <w:rsid w:val="003A1CD0"/>
    <w:rsid w:val="003A3400"/>
    <w:rsid w:val="003A411D"/>
    <w:rsid w:val="003B20B7"/>
    <w:rsid w:val="003B20DF"/>
    <w:rsid w:val="003D2047"/>
    <w:rsid w:val="003D748F"/>
    <w:rsid w:val="003E0B2F"/>
    <w:rsid w:val="003E1095"/>
    <w:rsid w:val="003E6B5E"/>
    <w:rsid w:val="003E7667"/>
    <w:rsid w:val="003F010A"/>
    <w:rsid w:val="003F5933"/>
    <w:rsid w:val="003F6420"/>
    <w:rsid w:val="003F7155"/>
    <w:rsid w:val="00401457"/>
    <w:rsid w:val="00402AAD"/>
    <w:rsid w:val="00403303"/>
    <w:rsid w:val="00405EAB"/>
    <w:rsid w:val="00427248"/>
    <w:rsid w:val="00431F60"/>
    <w:rsid w:val="00432340"/>
    <w:rsid w:val="004377A4"/>
    <w:rsid w:val="004377FC"/>
    <w:rsid w:val="00443DA0"/>
    <w:rsid w:val="00444158"/>
    <w:rsid w:val="0045000F"/>
    <w:rsid w:val="00463E2F"/>
    <w:rsid w:val="00466DE5"/>
    <w:rsid w:val="00472ABA"/>
    <w:rsid w:val="0047339D"/>
    <w:rsid w:val="00481202"/>
    <w:rsid w:val="00483D17"/>
    <w:rsid w:val="004861F7"/>
    <w:rsid w:val="00492245"/>
    <w:rsid w:val="004949E7"/>
    <w:rsid w:val="004A382E"/>
    <w:rsid w:val="004A6706"/>
    <w:rsid w:val="004A77DA"/>
    <w:rsid w:val="004C6FBF"/>
    <w:rsid w:val="004C7FFC"/>
    <w:rsid w:val="004D10CB"/>
    <w:rsid w:val="004D6174"/>
    <w:rsid w:val="004D76D7"/>
    <w:rsid w:val="004E2936"/>
    <w:rsid w:val="004F101D"/>
    <w:rsid w:val="004F1826"/>
    <w:rsid w:val="004F23D1"/>
    <w:rsid w:val="004F2CD6"/>
    <w:rsid w:val="00501364"/>
    <w:rsid w:val="005044D8"/>
    <w:rsid w:val="00504ADF"/>
    <w:rsid w:val="00512F1C"/>
    <w:rsid w:val="005157F9"/>
    <w:rsid w:val="005163B7"/>
    <w:rsid w:val="00522162"/>
    <w:rsid w:val="005257BB"/>
    <w:rsid w:val="0053755D"/>
    <w:rsid w:val="00541797"/>
    <w:rsid w:val="00550335"/>
    <w:rsid w:val="00552253"/>
    <w:rsid w:val="00553050"/>
    <w:rsid w:val="005542F4"/>
    <w:rsid w:val="005608FE"/>
    <w:rsid w:val="005615F6"/>
    <w:rsid w:val="00564D30"/>
    <w:rsid w:val="0057093B"/>
    <w:rsid w:val="00573C61"/>
    <w:rsid w:val="00575B92"/>
    <w:rsid w:val="00577781"/>
    <w:rsid w:val="0059099A"/>
    <w:rsid w:val="005920DC"/>
    <w:rsid w:val="005A24A9"/>
    <w:rsid w:val="005A2B84"/>
    <w:rsid w:val="005A4BDC"/>
    <w:rsid w:val="005B2A90"/>
    <w:rsid w:val="005B31D9"/>
    <w:rsid w:val="005B5B58"/>
    <w:rsid w:val="005C0184"/>
    <w:rsid w:val="005C2203"/>
    <w:rsid w:val="005D4AFD"/>
    <w:rsid w:val="005D54D9"/>
    <w:rsid w:val="005D6296"/>
    <w:rsid w:val="005E09C6"/>
    <w:rsid w:val="005E262A"/>
    <w:rsid w:val="005E3601"/>
    <w:rsid w:val="005E4D33"/>
    <w:rsid w:val="005E5592"/>
    <w:rsid w:val="005E645D"/>
    <w:rsid w:val="005E6EFF"/>
    <w:rsid w:val="005F26C9"/>
    <w:rsid w:val="005F70C8"/>
    <w:rsid w:val="00603CAA"/>
    <w:rsid w:val="00607033"/>
    <w:rsid w:val="00607A8D"/>
    <w:rsid w:val="00612A9D"/>
    <w:rsid w:val="00621367"/>
    <w:rsid w:val="006234EA"/>
    <w:rsid w:val="006244CA"/>
    <w:rsid w:val="00626C0B"/>
    <w:rsid w:val="00635DB6"/>
    <w:rsid w:val="00644BD0"/>
    <w:rsid w:val="006450DE"/>
    <w:rsid w:val="006456E9"/>
    <w:rsid w:val="006605B8"/>
    <w:rsid w:val="00675B24"/>
    <w:rsid w:val="0067647D"/>
    <w:rsid w:val="00676C91"/>
    <w:rsid w:val="00676FB0"/>
    <w:rsid w:val="00682E5E"/>
    <w:rsid w:val="006922FA"/>
    <w:rsid w:val="00692C48"/>
    <w:rsid w:val="00694338"/>
    <w:rsid w:val="006957C8"/>
    <w:rsid w:val="00695C73"/>
    <w:rsid w:val="006964DF"/>
    <w:rsid w:val="006A04A6"/>
    <w:rsid w:val="006A2A23"/>
    <w:rsid w:val="006A7F43"/>
    <w:rsid w:val="006B7AEF"/>
    <w:rsid w:val="006C331A"/>
    <w:rsid w:val="006C511F"/>
    <w:rsid w:val="006D29D6"/>
    <w:rsid w:val="006E2F51"/>
    <w:rsid w:val="006E559C"/>
    <w:rsid w:val="006E6211"/>
    <w:rsid w:val="006F4CC1"/>
    <w:rsid w:val="00702707"/>
    <w:rsid w:val="00703301"/>
    <w:rsid w:val="00707121"/>
    <w:rsid w:val="0071298B"/>
    <w:rsid w:val="007148AE"/>
    <w:rsid w:val="00716F44"/>
    <w:rsid w:val="007330ED"/>
    <w:rsid w:val="0073322A"/>
    <w:rsid w:val="00741A03"/>
    <w:rsid w:val="007439DE"/>
    <w:rsid w:val="00744934"/>
    <w:rsid w:val="0075109E"/>
    <w:rsid w:val="007519FF"/>
    <w:rsid w:val="007532A9"/>
    <w:rsid w:val="0075726E"/>
    <w:rsid w:val="007607F6"/>
    <w:rsid w:val="007668A3"/>
    <w:rsid w:val="007824E3"/>
    <w:rsid w:val="00787B80"/>
    <w:rsid w:val="007906B0"/>
    <w:rsid w:val="00792FB8"/>
    <w:rsid w:val="00795846"/>
    <w:rsid w:val="007A3F2D"/>
    <w:rsid w:val="007A587C"/>
    <w:rsid w:val="007A6900"/>
    <w:rsid w:val="007A6AB3"/>
    <w:rsid w:val="007B1D30"/>
    <w:rsid w:val="007B7020"/>
    <w:rsid w:val="007C269F"/>
    <w:rsid w:val="007C3208"/>
    <w:rsid w:val="007D674A"/>
    <w:rsid w:val="007E2F0D"/>
    <w:rsid w:val="007E44A8"/>
    <w:rsid w:val="007E7C44"/>
    <w:rsid w:val="007F121C"/>
    <w:rsid w:val="007F4369"/>
    <w:rsid w:val="007F47F9"/>
    <w:rsid w:val="007F637C"/>
    <w:rsid w:val="007F753E"/>
    <w:rsid w:val="00817254"/>
    <w:rsid w:val="00822892"/>
    <w:rsid w:val="008235D0"/>
    <w:rsid w:val="00823FB9"/>
    <w:rsid w:val="00827CDD"/>
    <w:rsid w:val="00830499"/>
    <w:rsid w:val="00830ABA"/>
    <w:rsid w:val="00832867"/>
    <w:rsid w:val="00841AA6"/>
    <w:rsid w:val="008458AA"/>
    <w:rsid w:val="00845CC2"/>
    <w:rsid w:val="00852444"/>
    <w:rsid w:val="00857B9B"/>
    <w:rsid w:val="00863574"/>
    <w:rsid w:val="00871104"/>
    <w:rsid w:val="00872F47"/>
    <w:rsid w:val="00874222"/>
    <w:rsid w:val="00874A86"/>
    <w:rsid w:val="00874D47"/>
    <w:rsid w:val="00875C9A"/>
    <w:rsid w:val="008845D2"/>
    <w:rsid w:val="00886BBC"/>
    <w:rsid w:val="00890DD9"/>
    <w:rsid w:val="00891ECD"/>
    <w:rsid w:val="00893E1D"/>
    <w:rsid w:val="00897C7A"/>
    <w:rsid w:val="008A013C"/>
    <w:rsid w:val="008A53E2"/>
    <w:rsid w:val="008A5D6C"/>
    <w:rsid w:val="008D1303"/>
    <w:rsid w:val="008D5A65"/>
    <w:rsid w:val="008D6DD3"/>
    <w:rsid w:val="008D7FD1"/>
    <w:rsid w:val="008E49AD"/>
    <w:rsid w:val="008E53D3"/>
    <w:rsid w:val="008E75CF"/>
    <w:rsid w:val="008F2DF1"/>
    <w:rsid w:val="008F360C"/>
    <w:rsid w:val="008F43E7"/>
    <w:rsid w:val="008F6A7F"/>
    <w:rsid w:val="00906A9F"/>
    <w:rsid w:val="00906AED"/>
    <w:rsid w:val="00912080"/>
    <w:rsid w:val="0091637D"/>
    <w:rsid w:val="009170C8"/>
    <w:rsid w:val="00917F56"/>
    <w:rsid w:val="00921F8B"/>
    <w:rsid w:val="00927D8F"/>
    <w:rsid w:val="00931240"/>
    <w:rsid w:val="00937272"/>
    <w:rsid w:val="009373C7"/>
    <w:rsid w:val="00937C7E"/>
    <w:rsid w:val="00947D98"/>
    <w:rsid w:val="00952B9A"/>
    <w:rsid w:val="00967478"/>
    <w:rsid w:val="00971B84"/>
    <w:rsid w:val="00972BF4"/>
    <w:rsid w:val="00974DEE"/>
    <w:rsid w:val="009805FE"/>
    <w:rsid w:val="0098293C"/>
    <w:rsid w:val="00994C9F"/>
    <w:rsid w:val="009B09F8"/>
    <w:rsid w:val="009B3ED6"/>
    <w:rsid w:val="009D29A7"/>
    <w:rsid w:val="009D63DA"/>
    <w:rsid w:val="009E5AE6"/>
    <w:rsid w:val="009E7856"/>
    <w:rsid w:val="009F33EA"/>
    <w:rsid w:val="00A0389C"/>
    <w:rsid w:val="00A10D0F"/>
    <w:rsid w:val="00A16169"/>
    <w:rsid w:val="00A23CFC"/>
    <w:rsid w:val="00A2418C"/>
    <w:rsid w:val="00A2634C"/>
    <w:rsid w:val="00A32297"/>
    <w:rsid w:val="00A35398"/>
    <w:rsid w:val="00A355AD"/>
    <w:rsid w:val="00A40318"/>
    <w:rsid w:val="00A42DB7"/>
    <w:rsid w:val="00A43F81"/>
    <w:rsid w:val="00A53C58"/>
    <w:rsid w:val="00A61658"/>
    <w:rsid w:val="00A67278"/>
    <w:rsid w:val="00A74B77"/>
    <w:rsid w:val="00A83DC8"/>
    <w:rsid w:val="00A851E6"/>
    <w:rsid w:val="00A90A1E"/>
    <w:rsid w:val="00A91DC0"/>
    <w:rsid w:val="00A9495F"/>
    <w:rsid w:val="00AA5A06"/>
    <w:rsid w:val="00AB0D70"/>
    <w:rsid w:val="00AB1EE2"/>
    <w:rsid w:val="00AB4E6C"/>
    <w:rsid w:val="00AE4304"/>
    <w:rsid w:val="00AF0E05"/>
    <w:rsid w:val="00AF43F0"/>
    <w:rsid w:val="00B00BE9"/>
    <w:rsid w:val="00B01FEA"/>
    <w:rsid w:val="00B04D61"/>
    <w:rsid w:val="00B06C32"/>
    <w:rsid w:val="00B1351D"/>
    <w:rsid w:val="00B17603"/>
    <w:rsid w:val="00B22445"/>
    <w:rsid w:val="00B230EF"/>
    <w:rsid w:val="00B3237C"/>
    <w:rsid w:val="00B32906"/>
    <w:rsid w:val="00B32B22"/>
    <w:rsid w:val="00B33893"/>
    <w:rsid w:val="00B4446C"/>
    <w:rsid w:val="00B46495"/>
    <w:rsid w:val="00B4739F"/>
    <w:rsid w:val="00B567FA"/>
    <w:rsid w:val="00B61F7F"/>
    <w:rsid w:val="00B64D12"/>
    <w:rsid w:val="00B66463"/>
    <w:rsid w:val="00B75AD0"/>
    <w:rsid w:val="00B77A8B"/>
    <w:rsid w:val="00B80E64"/>
    <w:rsid w:val="00B94A7C"/>
    <w:rsid w:val="00B97F0B"/>
    <w:rsid w:val="00BA0A1D"/>
    <w:rsid w:val="00BA0B0A"/>
    <w:rsid w:val="00BA1096"/>
    <w:rsid w:val="00BA3D79"/>
    <w:rsid w:val="00BA48FB"/>
    <w:rsid w:val="00BB0A45"/>
    <w:rsid w:val="00BB1053"/>
    <w:rsid w:val="00BB6664"/>
    <w:rsid w:val="00BB7969"/>
    <w:rsid w:val="00BD58AB"/>
    <w:rsid w:val="00BD6CCA"/>
    <w:rsid w:val="00BE17D6"/>
    <w:rsid w:val="00BE428D"/>
    <w:rsid w:val="00BF055C"/>
    <w:rsid w:val="00BF45CF"/>
    <w:rsid w:val="00BF4EDC"/>
    <w:rsid w:val="00BF7DAE"/>
    <w:rsid w:val="00C016A0"/>
    <w:rsid w:val="00C104B2"/>
    <w:rsid w:val="00C121F9"/>
    <w:rsid w:val="00C13490"/>
    <w:rsid w:val="00C144B8"/>
    <w:rsid w:val="00C2275A"/>
    <w:rsid w:val="00C229EC"/>
    <w:rsid w:val="00C25852"/>
    <w:rsid w:val="00C2711A"/>
    <w:rsid w:val="00C409D4"/>
    <w:rsid w:val="00C43565"/>
    <w:rsid w:val="00C54FEF"/>
    <w:rsid w:val="00C6236E"/>
    <w:rsid w:val="00C63CB7"/>
    <w:rsid w:val="00C7008F"/>
    <w:rsid w:val="00C717B3"/>
    <w:rsid w:val="00C71B91"/>
    <w:rsid w:val="00C73230"/>
    <w:rsid w:val="00C902C0"/>
    <w:rsid w:val="00C91830"/>
    <w:rsid w:val="00CB161A"/>
    <w:rsid w:val="00CB2798"/>
    <w:rsid w:val="00CB30BF"/>
    <w:rsid w:val="00CD2073"/>
    <w:rsid w:val="00CD6221"/>
    <w:rsid w:val="00CE7161"/>
    <w:rsid w:val="00CE7EFD"/>
    <w:rsid w:val="00CF3379"/>
    <w:rsid w:val="00CF45EE"/>
    <w:rsid w:val="00CF73B6"/>
    <w:rsid w:val="00D0156E"/>
    <w:rsid w:val="00D0296F"/>
    <w:rsid w:val="00D10216"/>
    <w:rsid w:val="00D10AF7"/>
    <w:rsid w:val="00D11EA6"/>
    <w:rsid w:val="00D204FF"/>
    <w:rsid w:val="00D228D6"/>
    <w:rsid w:val="00D31571"/>
    <w:rsid w:val="00D316EB"/>
    <w:rsid w:val="00D31DEC"/>
    <w:rsid w:val="00D32CEA"/>
    <w:rsid w:val="00D34AC2"/>
    <w:rsid w:val="00D448F3"/>
    <w:rsid w:val="00D64BE8"/>
    <w:rsid w:val="00D65706"/>
    <w:rsid w:val="00D669F1"/>
    <w:rsid w:val="00D72A7E"/>
    <w:rsid w:val="00D755A5"/>
    <w:rsid w:val="00D82C04"/>
    <w:rsid w:val="00D868B3"/>
    <w:rsid w:val="00D92C96"/>
    <w:rsid w:val="00D92F6A"/>
    <w:rsid w:val="00D93503"/>
    <w:rsid w:val="00D97E1D"/>
    <w:rsid w:val="00DA2A1F"/>
    <w:rsid w:val="00DA4346"/>
    <w:rsid w:val="00DA5F44"/>
    <w:rsid w:val="00DA7599"/>
    <w:rsid w:val="00DA77A5"/>
    <w:rsid w:val="00DB213A"/>
    <w:rsid w:val="00DB3A4F"/>
    <w:rsid w:val="00DB5173"/>
    <w:rsid w:val="00DC235D"/>
    <w:rsid w:val="00DC3775"/>
    <w:rsid w:val="00DC3E13"/>
    <w:rsid w:val="00DC6A99"/>
    <w:rsid w:val="00DD7BD7"/>
    <w:rsid w:val="00DE2DBA"/>
    <w:rsid w:val="00DE41D9"/>
    <w:rsid w:val="00DE4DE9"/>
    <w:rsid w:val="00DE5BC5"/>
    <w:rsid w:val="00DF1FBC"/>
    <w:rsid w:val="00DF3069"/>
    <w:rsid w:val="00DF4255"/>
    <w:rsid w:val="00DF7353"/>
    <w:rsid w:val="00DF7911"/>
    <w:rsid w:val="00E0094A"/>
    <w:rsid w:val="00E015C3"/>
    <w:rsid w:val="00E043A9"/>
    <w:rsid w:val="00E04790"/>
    <w:rsid w:val="00E10DED"/>
    <w:rsid w:val="00E164CF"/>
    <w:rsid w:val="00E204A1"/>
    <w:rsid w:val="00E22E9D"/>
    <w:rsid w:val="00E262AC"/>
    <w:rsid w:val="00E35586"/>
    <w:rsid w:val="00E41F4C"/>
    <w:rsid w:val="00E42AB4"/>
    <w:rsid w:val="00E42CB0"/>
    <w:rsid w:val="00E42DDE"/>
    <w:rsid w:val="00E46174"/>
    <w:rsid w:val="00E548D1"/>
    <w:rsid w:val="00E6040D"/>
    <w:rsid w:val="00E620EA"/>
    <w:rsid w:val="00E70988"/>
    <w:rsid w:val="00E71A5E"/>
    <w:rsid w:val="00E7348A"/>
    <w:rsid w:val="00E761C6"/>
    <w:rsid w:val="00E830F0"/>
    <w:rsid w:val="00E86674"/>
    <w:rsid w:val="00E91348"/>
    <w:rsid w:val="00E9557F"/>
    <w:rsid w:val="00E962D2"/>
    <w:rsid w:val="00E974A7"/>
    <w:rsid w:val="00EA5E9F"/>
    <w:rsid w:val="00EA5FBB"/>
    <w:rsid w:val="00EB559B"/>
    <w:rsid w:val="00EC2968"/>
    <w:rsid w:val="00EC4238"/>
    <w:rsid w:val="00EC6A16"/>
    <w:rsid w:val="00ED2662"/>
    <w:rsid w:val="00ED26C8"/>
    <w:rsid w:val="00ED4DF6"/>
    <w:rsid w:val="00EF2F8F"/>
    <w:rsid w:val="00EF438C"/>
    <w:rsid w:val="00EF5AD7"/>
    <w:rsid w:val="00F01694"/>
    <w:rsid w:val="00F0775C"/>
    <w:rsid w:val="00F07DE3"/>
    <w:rsid w:val="00F22A18"/>
    <w:rsid w:val="00F24498"/>
    <w:rsid w:val="00F25C4A"/>
    <w:rsid w:val="00F47FD8"/>
    <w:rsid w:val="00F56A30"/>
    <w:rsid w:val="00F56EEA"/>
    <w:rsid w:val="00F5778E"/>
    <w:rsid w:val="00F61F67"/>
    <w:rsid w:val="00F648C5"/>
    <w:rsid w:val="00F655C5"/>
    <w:rsid w:val="00F67140"/>
    <w:rsid w:val="00F711D4"/>
    <w:rsid w:val="00F7165A"/>
    <w:rsid w:val="00F71DCC"/>
    <w:rsid w:val="00F80CD9"/>
    <w:rsid w:val="00F820CF"/>
    <w:rsid w:val="00F85157"/>
    <w:rsid w:val="00F910B4"/>
    <w:rsid w:val="00F927D1"/>
    <w:rsid w:val="00F92A2A"/>
    <w:rsid w:val="00F93B7C"/>
    <w:rsid w:val="00F957E0"/>
    <w:rsid w:val="00FA389B"/>
    <w:rsid w:val="00FA7D01"/>
    <w:rsid w:val="00FB529E"/>
    <w:rsid w:val="00FC0D8E"/>
    <w:rsid w:val="00FC18B3"/>
    <w:rsid w:val="00FC4D1F"/>
    <w:rsid w:val="00FE4E82"/>
    <w:rsid w:val="00F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38D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ody Text 2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26A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odytextfullout">
    <w:name w:val="P: Body text fullout"/>
    <w:basedOn w:val="Normal"/>
    <w:uiPriority w:val="99"/>
    <w:rsid w:val="00E46174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  <w:textAlignment w:val="center"/>
    </w:pPr>
    <w:rPr>
      <w:rFonts w:ascii="Arial" w:hAnsi="Arial" w:cs="Arial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302E83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Arial" w:hAnsi="Arial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937272"/>
    <w:pPr>
      <w:widowControl w:val="0"/>
      <w:pBdr>
        <w:bottom w:val="single" w:sz="4" w:space="1" w:color="auto"/>
      </w:pBdr>
      <w:tabs>
        <w:tab w:val="right" w:pos="10206"/>
      </w:tabs>
      <w:autoSpaceDE w:val="0"/>
      <w:autoSpaceDN w:val="0"/>
      <w:adjustRightInd w:val="0"/>
      <w:spacing w:before="113" w:after="113" w:line="420" w:lineRule="atLeast"/>
      <w:textAlignment w:val="center"/>
    </w:pPr>
    <w:rPr>
      <w:rFonts w:ascii="Arial" w:hAnsi="Arial" w:cs="Arial"/>
      <w:bCs/>
      <w:color w:val="000000"/>
      <w:w w:val="105"/>
      <w:sz w:val="44"/>
      <w:szCs w:val="44"/>
    </w:rPr>
  </w:style>
  <w:style w:type="paragraph" w:customStyle="1" w:styleId="PBHead">
    <w:name w:val="P: B Head"/>
    <w:basedOn w:val="Normal"/>
    <w:uiPriority w:val="99"/>
    <w:rsid w:val="00937272"/>
    <w:pPr>
      <w:widowControl w:val="0"/>
      <w:autoSpaceDE w:val="0"/>
      <w:autoSpaceDN w:val="0"/>
      <w:adjustRightInd w:val="0"/>
      <w:spacing w:before="240" w:after="113" w:line="380" w:lineRule="atLeast"/>
      <w:textAlignment w:val="center"/>
    </w:pPr>
    <w:rPr>
      <w:rFonts w:ascii="Arial" w:hAnsi="Arial" w:cs="Arial"/>
      <w:w w:val="105"/>
      <w:sz w:val="36"/>
      <w:szCs w:val="36"/>
    </w:rPr>
  </w:style>
  <w:style w:type="paragraph" w:customStyle="1" w:styleId="PCHead">
    <w:name w:val="P: C Head"/>
    <w:basedOn w:val="Normal"/>
    <w:uiPriority w:val="99"/>
    <w:rsid w:val="00302E83"/>
    <w:pPr>
      <w:widowControl w:val="0"/>
      <w:tabs>
        <w:tab w:val="right" w:pos="10206"/>
      </w:tabs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Cs/>
      <w:color w:val="636466"/>
      <w:sz w:val="28"/>
      <w:szCs w:val="28"/>
    </w:rPr>
  </w:style>
  <w:style w:type="paragraph" w:customStyle="1" w:styleId="PTableHead">
    <w:name w:val="P: Table Head"/>
    <w:basedOn w:val="Normal"/>
    <w:uiPriority w:val="99"/>
    <w:rsid w:val="00302E83"/>
    <w:pPr>
      <w:widowControl w:val="0"/>
      <w:autoSpaceDE w:val="0"/>
      <w:autoSpaceDN w:val="0"/>
      <w:adjustRightInd w:val="0"/>
      <w:spacing w:line="220" w:lineRule="atLeast"/>
      <w:ind w:left="149"/>
      <w:textAlignment w:val="center"/>
    </w:pPr>
    <w:rPr>
      <w:rFonts w:ascii="Arial" w:hAnsi="Arial" w:cs="Verdana-Bold"/>
      <w:b/>
      <w:bCs/>
      <w:color w:val="000000"/>
      <w:w w:val="105"/>
      <w:sz w:val="22"/>
      <w:szCs w:val="20"/>
    </w:rPr>
  </w:style>
  <w:style w:type="paragraph" w:customStyle="1" w:styleId="PTableBody">
    <w:name w:val="P: Table Body"/>
    <w:basedOn w:val="Normal"/>
    <w:uiPriority w:val="99"/>
    <w:rsid w:val="00377B81"/>
    <w:pPr>
      <w:widowControl w:val="0"/>
      <w:autoSpaceDE w:val="0"/>
      <w:autoSpaceDN w:val="0"/>
      <w:adjustRightInd w:val="0"/>
      <w:spacing w:line="220" w:lineRule="atLeast"/>
      <w:ind w:left="186"/>
      <w:textAlignment w:val="center"/>
    </w:pPr>
    <w:rPr>
      <w:rFonts w:ascii="Arial" w:hAnsi="Arial" w:cs="Verdana"/>
      <w:color w:val="00000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DesignNote">
    <w:name w:val="P: Design Note"/>
    <w:link w:val="PDesignNoteChar"/>
    <w:rsid w:val="001B5FB2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character" w:customStyle="1" w:styleId="Pboldasis">
    <w:name w:val="P:   bold as is"/>
    <w:uiPriority w:val="99"/>
    <w:rsid w:val="005A2B84"/>
    <w:rPr>
      <w:rFonts w:ascii="Arial" w:hAnsi="Arial"/>
      <w:b/>
      <w:i w:val="0"/>
      <w:w w:val="100"/>
      <w:sz w:val="22"/>
    </w:rPr>
  </w:style>
  <w:style w:type="paragraph" w:customStyle="1" w:styleId="PQuestion1">
    <w:name w:val="P: Question 1"/>
    <w:basedOn w:val="Normal"/>
    <w:qFormat/>
    <w:rsid w:val="00D0296F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hAnsi="Arial" w:cs="Arial"/>
      <w:sz w:val="22"/>
      <w:szCs w:val="22"/>
    </w:rPr>
  </w:style>
  <w:style w:type="paragraph" w:customStyle="1" w:styleId="PQuestionai">
    <w:name w:val="P: Question a/i"/>
    <w:basedOn w:val="Normal"/>
    <w:qFormat/>
    <w:rsid w:val="00A10D0F"/>
    <w:pPr>
      <w:tabs>
        <w:tab w:val="left" w:pos="567"/>
        <w:tab w:val="left" w:pos="1134"/>
        <w:tab w:val="right" w:pos="10206"/>
      </w:tabs>
      <w:spacing w:before="120" w:after="120" w:line="280" w:lineRule="exact"/>
      <w:ind w:left="1701" w:hanging="1134"/>
    </w:pPr>
    <w:rPr>
      <w:rFonts w:ascii="Arial" w:hAnsi="Arial" w:cs="Arial"/>
      <w:sz w:val="22"/>
      <w:szCs w:val="22"/>
    </w:rPr>
  </w:style>
  <w:style w:type="paragraph" w:customStyle="1" w:styleId="PQuestioni">
    <w:name w:val="P: Question i"/>
    <w:basedOn w:val="Normal"/>
    <w:qFormat/>
    <w:rsid w:val="00D0296F"/>
    <w:pPr>
      <w:widowControl w:val="0"/>
      <w:tabs>
        <w:tab w:val="left" w:pos="1701"/>
        <w:tab w:val="left" w:pos="9364"/>
      </w:tabs>
      <w:autoSpaceDE w:val="0"/>
      <w:autoSpaceDN w:val="0"/>
      <w:spacing w:before="120" w:after="120" w:line="280" w:lineRule="exact"/>
      <w:ind w:left="1701" w:hanging="567"/>
    </w:pPr>
    <w:rPr>
      <w:rFonts w:ascii="Arial" w:hAnsi="Arial" w:cs="Arial"/>
      <w:sz w:val="22"/>
      <w:szCs w:val="22"/>
    </w:rPr>
  </w:style>
  <w:style w:type="paragraph" w:customStyle="1" w:styleId="PQuestiona">
    <w:name w:val="P: Question a"/>
    <w:basedOn w:val="PQuestionai"/>
    <w:qFormat/>
    <w:rsid w:val="00D0296F"/>
    <w:pPr>
      <w:ind w:left="1134" w:hanging="567"/>
    </w:pPr>
  </w:style>
  <w:style w:type="character" w:customStyle="1" w:styleId="PDesignNoteChar">
    <w:name w:val="P: Design Note Char"/>
    <w:link w:val="PDesignNote"/>
    <w:rsid w:val="001B5FB2"/>
    <w:rPr>
      <w:rFonts w:ascii="Arial" w:eastAsia="MS Mincho" w:hAnsi="Arial" w:cs="MinionPro-Regular"/>
      <w:b/>
      <w:color w:val="FF00FF"/>
      <w:sz w:val="22"/>
      <w:lang w:val="en-GB" w:eastAsia="ja-JP"/>
    </w:rPr>
  </w:style>
  <w:style w:type="paragraph" w:customStyle="1" w:styleId="PQuestioniline">
    <w:name w:val="P: Question i line"/>
    <w:basedOn w:val="PQuestioni"/>
    <w:qFormat/>
    <w:rsid w:val="00D0296F"/>
    <w:pPr>
      <w:spacing w:before="240" w:after="240"/>
    </w:pPr>
  </w:style>
  <w:style w:type="paragraph" w:customStyle="1" w:styleId="PQuestionaline">
    <w:name w:val="P: Question a line"/>
    <w:basedOn w:val="PQuestiona"/>
    <w:qFormat/>
    <w:rsid w:val="00D0296F"/>
    <w:pPr>
      <w:spacing w:before="240" w:after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3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364"/>
    <w:rPr>
      <w:rFonts w:ascii="Lucida Grande" w:hAnsi="Lucida Grande" w:cs="Lucida Grande"/>
      <w:sz w:val="18"/>
      <w:szCs w:val="18"/>
      <w:lang w:val="en-AU" w:eastAsia="en-GB"/>
    </w:rPr>
  </w:style>
  <w:style w:type="paragraph" w:styleId="Header">
    <w:name w:val="header"/>
    <w:basedOn w:val="Normal"/>
    <w:link w:val="HeaderChar"/>
    <w:uiPriority w:val="99"/>
    <w:unhideWhenUsed/>
    <w:rsid w:val="007607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7F6"/>
    <w:rPr>
      <w:lang w:val="en-AU" w:eastAsia="en-GB"/>
    </w:rPr>
  </w:style>
  <w:style w:type="paragraph" w:styleId="Footer">
    <w:name w:val="footer"/>
    <w:basedOn w:val="Normal"/>
    <w:link w:val="FooterChar"/>
    <w:uiPriority w:val="99"/>
    <w:unhideWhenUsed/>
    <w:rsid w:val="007607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7F6"/>
    <w:rPr>
      <w:lang w:val="en-AU" w:eastAsia="en-GB"/>
    </w:rPr>
  </w:style>
  <w:style w:type="paragraph" w:customStyle="1" w:styleId="PDhead">
    <w:name w:val="P: D head"/>
    <w:basedOn w:val="Normal"/>
    <w:qFormat/>
    <w:rsid w:val="007E2F0D"/>
    <w:pPr>
      <w:spacing w:before="240"/>
    </w:pPr>
    <w:rPr>
      <w:rFonts w:ascii="Arial" w:eastAsiaTheme="minorHAnsi" w:hAnsi="Arial" w:cs="Arial"/>
      <w:b/>
      <w:sz w:val="28"/>
      <w:szCs w:val="28"/>
      <w:lang w:val="en-US" w:eastAsia="en-US"/>
    </w:rPr>
  </w:style>
  <w:style w:type="paragraph" w:customStyle="1" w:styleId="PCaHead">
    <w:name w:val="P: Ca Head"/>
    <w:basedOn w:val="PCHead"/>
    <w:qFormat/>
    <w:rsid w:val="00D868B3"/>
    <w:pPr>
      <w:spacing w:before="160" w:after="40"/>
    </w:pPr>
    <w:rPr>
      <w:rFonts w:ascii="Arial" w:hAnsi="Arial" w:cs="Arial"/>
      <w:color w:val="A6A6A6" w:themeColor="background1" w:themeShade="A6"/>
      <w:sz w:val="32"/>
      <w:szCs w:val="32"/>
    </w:rPr>
  </w:style>
  <w:style w:type="paragraph" w:customStyle="1" w:styleId="PCbHead">
    <w:name w:val="P: Cb Head"/>
    <w:basedOn w:val="PBHead"/>
    <w:qFormat/>
    <w:rsid w:val="00937272"/>
    <w:pPr>
      <w:spacing w:before="0" w:after="160"/>
    </w:pPr>
    <w:rPr>
      <w:sz w:val="32"/>
      <w:szCs w:val="32"/>
    </w:rPr>
  </w:style>
  <w:style w:type="table" w:styleId="TableGrid">
    <w:name w:val="Table Grid"/>
    <w:basedOn w:val="TableNormal"/>
    <w:rsid w:val="005C2203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5B92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styleId="BodyText2">
    <w:name w:val="Body Text 2"/>
    <w:basedOn w:val="Normal"/>
    <w:link w:val="BodyText2Char"/>
    <w:rsid w:val="00150EB5"/>
    <w:rPr>
      <w:rFonts w:ascii="Times New Roman" w:eastAsia="Times New Roman" w:hAnsi="Times New Roman" w:cs="Times New Roman"/>
      <w:sz w:val="26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150EB5"/>
    <w:rPr>
      <w:rFonts w:ascii="Times New Roman" w:eastAsia="Times New Roman" w:hAnsi="Times New Roman" w:cs="Times New Roman"/>
      <w:sz w:val="26"/>
      <w:szCs w:val="20"/>
      <w:lang w:val="en-AU"/>
    </w:rPr>
  </w:style>
  <w:style w:type="paragraph" w:customStyle="1" w:styleId="Default">
    <w:name w:val="Default"/>
    <w:rsid w:val="00175285"/>
    <w:pPr>
      <w:autoSpaceDE w:val="0"/>
      <w:autoSpaceDN w:val="0"/>
      <w:adjustRightInd w:val="0"/>
    </w:pPr>
    <w:rPr>
      <w:rFonts w:ascii="Arial" w:hAnsi="Arial" w:cs="Arial"/>
      <w:color w:val="00000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ody Text 2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26A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odytextfullout">
    <w:name w:val="P: Body text fullout"/>
    <w:basedOn w:val="Normal"/>
    <w:uiPriority w:val="99"/>
    <w:rsid w:val="00E46174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  <w:textAlignment w:val="center"/>
    </w:pPr>
    <w:rPr>
      <w:rFonts w:ascii="Arial" w:hAnsi="Arial" w:cs="Arial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302E83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Arial" w:hAnsi="Arial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937272"/>
    <w:pPr>
      <w:widowControl w:val="0"/>
      <w:pBdr>
        <w:bottom w:val="single" w:sz="4" w:space="1" w:color="auto"/>
      </w:pBdr>
      <w:tabs>
        <w:tab w:val="right" w:pos="10206"/>
      </w:tabs>
      <w:autoSpaceDE w:val="0"/>
      <w:autoSpaceDN w:val="0"/>
      <w:adjustRightInd w:val="0"/>
      <w:spacing w:before="113" w:after="113" w:line="420" w:lineRule="atLeast"/>
      <w:textAlignment w:val="center"/>
    </w:pPr>
    <w:rPr>
      <w:rFonts w:ascii="Arial" w:hAnsi="Arial" w:cs="Arial"/>
      <w:bCs/>
      <w:color w:val="000000"/>
      <w:w w:val="105"/>
      <w:sz w:val="44"/>
      <w:szCs w:val="44"/>
    </w:rPr>
  </w:style>
  <w:style w:type="paragraph" w:customStyle="1" w:styleId="PBHead">
    <w:name w:val="P: B Head"/>
    <w:basedOn w:val="Normal"/>
    <w:uiPriority w:val="99"/>
    <w:rsid w:val="00937272"/>
    <w:pPr>
      <w:widowControl w:val="0"/>
      <w:autoSpaceDE w:val="0"/>
      <w:autoSpaceDN w:val="0"/>
      <w:adjustRightInd w:val="0"/>
      <w:spacing w:before="240" w:after="113" w:line="380" w:lineRule="atLeast"/>
      <w:textAlignment w:val="center"/>
    </w:pPr>
    <w:rPr>
      <w:rFonts w:ascii="Arial" w:hAnsi="Arial" w:cs="Arial"/>
      <w:w w:val="105"/>
      <w:sz w:val="36"/>
      <w:szCs w:val="36"/>
    </w:rPr>
  </w:style>
  <w:style w:type="paragraph" w:customStyle="1" w:styleId="PCHead">
    <w:name w:val="P: C Head"/>
    <w:basedOn w:val="Normal"/>
    <w:uiPriority w:val="99"/>
    <w:rsid w:val="00302E83"/>
    <w:pPr>
      <w:widowControl w:val="0"/>
      <w:tabs>
        <w:tab w:val="right" w:pos="10206"/>
      </w:tabs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Cs/>
      <w:color w:val="636466"/>
      <w:sz w:val="28"/>
      <w:szCs w:val="28"/>
    </w:rPr>
  </w:style>
  <w:style w:type="paragraph" w:customStyle="1" w:styleId="PTableHead">
    <w:name w:val="P: Table Head"/>
    <w:basedOn w:val="Normal"/>
    <w:uiPriority w:val="99"/>
    <w:rsid w:val="00302E83"/>
    <w:pPr>
      <w:widowControl w:val="0"/>
      <w:autoSpaceDE w:val="0"/>
      <w:autoSpaceDN w:val="0"/>
      <w:adjustRightInd w:val="0"/>
      <w:spacing w:line="220" w:lineRule="atLeast"/>
      <w:ind w:left="149"/>
      <w:textAlignment w:val="center"/>
    </w:pPr>
    <w:rPr>
      <w:rFonts w:ascii="Arial" w:hAnsi="Arial" w:cs="Verdana-Bold"/>
      <w:b/>
      <w:bCs/>
      <w:color w:val="000000"/>
      <w:w w:val="105"/>
      <w:sz w:val="22"/>
      <w:szCs w:val="20"/>
    </w:rPr>
  </w:style>
  <w:style w:type="paragraph" w:customStyle="1" w:styleId="PTableBody">
    <w:name w:val="P: Table Body"/>
    <w:basedOn w:val="Normal"/>
    <w:uiPriority w:val="99"/>
    <w:rsid w:val="00377B81"/>
    <w:pPr>
      <w:widowControl w:val="0"/>
      <w:autoSpaceDE w:val="0"/>
      <w:autoSpaceDN w:val="0"/>
      <w:adjustRightInd w:val="0"/>
      <w:spacing w:line="220" w:lineRule="atLeast"/>
      <w:ind w:left="186"/>
      <w:textAlignment w:val="center"/>
    </w:pPr>
    <w:rPr>
      <w:rFonts w:ascii="Arial" w:hAnsi="Arial" w:cs="Verdana"/>
      <w:color w:val="00000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DesignNote">
    <w:name w:val="P: Design Note"/>
    <w:link w:val="PDesignNoteChar"/>
    <w:rsid w:val="001B5FB2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character" w:customStyle="1" w:styleId="Pboldasis">
    <w:name w:val="P:   bold as is"/>
    <w:uiPriority w:val="99"/>
    <w:rsid w:val="005A2B84"/>
    <w:rPr>
      <w:rFonts w:ascii="Arial" w:hAnsi="Arial"/>
      <w:b/>
      <w:i w:val="0"/>
      <w:w w:val="100"/>
      <w:sz w:val="22"/>
    </w:rPr>
  </w:style>
  <w:style w:type="paragraph" w:customStyle="1" w:styleId="PQuestion1">
    <w:name w:val="P: Question 1"/>
    <w:basedOn w:val="Normal"/>
    <w:qFormat/>
    <w:rsid w:val="00D0296F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hAnsi="Arial" w:cs="Arial"/>
      <w:sz w:val="22"/>
      <w:szCs w:val="22"/>
    </w:rPr>
  </w:style>
  <w:style w:type="paragraph" w:customStyle="1" w:styleId="PQuestionai">
    <w:name w:val="P: Question a/i"/>
    <w:basedOn w:val="Normal"/>
    <w:qFormat/>
    <w:rsid w:val="00A10D0F"/>
    <w:pPr>
      <w:tabs>
        <w:tab w:val="left" w:pos="567"/>
        <w:tab w:val="left" w:pos="1134"/>
        <w:tab w:val="right" w:pos="10206"/>
      </w:tabs>
      <w:spacing w:before="120" w:after="120" w:line="280" w:lineRule="exact"/>
      <w:ind w:left="1701" w:hanging="1134"/>
    </w:pPr>
    <w:rPr>
      <w:rFonts w:ascii="Arial" w:hAnsi="Arial" w:cs="Arial"/>
      <w:sz w:val="22"/>
      <w:szCs w:val="22"/>
    </w:rPr>
  </w:style>
  <w:style w:type="paragraph" w:customStyle="1" w:styleId="PQuestioni">
    <w:name w:val="P: Question i"/>
    <w:basedOn w:val="Normal"/>
    <w:qFormat/>
    <w:rsid w:val="00D0296F"/>
    <w:pPr>
      <w:widowControl w:val="0"/>
      <w:tabs>
        <w:tab w:val="left" w:pos="1701"/>
        <w:tab w:val="left" w:pos="9364"/>
      </w:tabs>
      <w:autoSpaceDE w:val="0"/>
      <w:autoSpaceDN w:val="0"/>
      <w:spacing w:before="120" w:after="120" w:line="280" w:lineRule="exact"/>
      <w:ind w:left="1701" w:hanging="567"/>
    </w:pPr>
    <w:rPr>
      <w:rFonts w:ascii="Arial" w:hAnsi="Arial" w:cs="Arial"/>
      <w:sz w:val="22"/>
      <w:szCs w:val="22"/>
    </w:rPr>
  </w:style>
  <w:style w:type="paragraph" w:customStyle="1" w:styleId="PQuestiona">
    <w:name w:val="P: Question a"/>
    <w:basedOn w:val="PQuestionai"/>
    <w:qFormat/>
    <w:rsid w:val="00D0296F"/>
    <w:pPr>
      <w:ind w:left="1134" w:hanging="567"/>
    </w:pPr>
  </w:style>
  <w:style w:type="character" w:customStyle="1" w:styleId="PDesignNoteChar">
    <w:name w:val="P: Design Note Char"/>
    <w:link w:val="PDesignNote"/>
    <w:rsid w:val="001B5FB2"/>
    <w:rPr>
      <w:rFonts w:ascii="Arial" w:eastAsia="MS Mincho" w:hAnsi="Arial" w:cs="MinionPro-Regular"/>
      <w:b/>
      <w:color w:val="FF00FF"/>
      <w:sz w:val="22"/>
      <w:lang w:val="en-GB" w:eastAsia="ja-JP"/>
    </w:rPr>
  </w:style>
  <w:style w:type="paragraph" w:customStyle="1" w:styleId="PQuestioniline">
    <w:name w:val="P: Question i line"/>
    <w:basedOn w:val="PQuestioni"/>
    <w:qFormat/>
    <w:rsid w:val="00D0296F"/>
    <w:pPr>
      <w:spacing w:before="240" w:after="240"/>
    </w:pPr>
  </w:style>
  <w:style w:type="paragraph" w:customStyle="1" w:styleId="PQuestionaline">
    <w:name w:val="P: Question a line"/>
    <w:basedOn w:val="PQuestiona"/>
    <w:qFormat/>
    <w:rsid w:val="00D0296F"/>
    <w:pPr>
      <w:spacing w:before="240" w:after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3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364"/>
    <w:rPr>
      <w:rFonts w:ascii="Lucida Grande" w:hAnsi="Lucida Grande" w:cs="Lucida Grande"/>
      <w:sz w:val="18"/>
      <w:szCs w:val="18"/>
      <w:lang w:val="en-AU" w:eastAsia="en-GB"/>
    </w:rPr>
  </w:style>
  <w:style w:type="paragraph" w:styleId="Header">
    <w:name w:val="header"/>
    <w:basedOn w:val="Normal"/>
    <w:link w:val="HeaderChar"/>
    <w:uiPriority w:val="99"/>
    <w:unhideWhenUsed/>
    <w:rsid w:val="007607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7F6"/>
    <w:rPr>
      <w:lang w:val="en-AU" w:eastAsia="en-GB"/>
    </w:rPr>
  </w:style>
  <w:style w:type="paragraph" w:styleId="Footer">
    <w:name w:val="footer"/>
    <w:basedOn w:val="Normal"/>
    <w:link w:val="FooterChar"/>
    <w:uiPriority w:val="99"/>
    <w:unhideWhenUsed/>
    <w:rsid w:val="007607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7F6"/>
    <w:rPr>
      <w:lang w:val="en-AU" w:eastAsia="en-GB"/>
    </w:rPr>
  </w:style>
  <w:style w:type="paragraph" w:customStyle="1" w:styleId="PDhead">
    <w:name w:val="P: D head"/>
    <w:basedOn w:val="Normal"/>
    <w:qFormat/>
    <w:rsid w:val="007E2F0D"/>
    <w:pPr>
      <w:spacing w:before="240"/>
    </w:pPr>
    <w:rPr>
      <w:rFonts w:ascii="Arial" w:eastAsiaTheme="minorHAnsi" w:hAnsi="Arial" w:cs="Arial"/>
      <w:b/>
      <w:sz w:val="28"/>
      <w:szCs w:val="28"/>
      <w:lang w:val="en-US" w:eastAsia="en-US"/>
    </w:rPr>
  </w:style>
  <w:style w:type="paragraph" w:customStyle="1" w:styleId="PCaHead">
    <w:name w:val="P: Ca Head"/>
    <w:basedOn w:val="PCHead"/>
    <w:qFormat/>
    <w:rsid w:val="00D868B3"/>
    <w:pPr>
      <w:spacing w:before="160" w:after="40"/>
    </w:pPr>
    <w:rPr>
      <w:rFonts w:ascii="Arial" w:hAnsi="Arial" w:cs="Arial"/>
      <w:color w:val="A6A6A6" w:themeColor="background1" w:themeShade="A6"/>
      <w:sz w:val="32"/>
      <w:szCs w:val="32"/>
    </w:rPr>
  </w:style>
  <w:style w:type="paragraph" w:customStyle="1" w:styleId="PCbHead">
    <w:name w:val="P: Cb Head"/>
    <w:basedOn w:val="PBHead"/>
    <w:qFormat/>
    <w:rsid w:val="00937272"/>
    <w:pPr>
      <w:spacing w:before="0" w:after="160"/>
    </w:pPr>
    <w:rPr>
      <w:sz w:val="32"/>
      <w:szCs w:val="32"/>
    </w:rPr>
  </w:style>
  <w:style w:type="table" w:styleId="TableGrid">
    <w:name w:val="Table Grid"/>
    <w:basedOn w:val="TableNormal"/>
    <w:rsid w:val="005C2203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5B92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styleId="BodyText2">
    <w:name w:val="Body Text 2"/>
    <w:basedOn w:val="Normal"/>
    <w:link w:val="BodyText2Char"/>
    <w:rsid w:val="00150EB5"/>
    <w:rPr>
      <w:rFonts w:ascii="Times New Roman" w:eastAsia="Times New Roman" w:hAnsi="Times New Roman" w:cs="Times New Roman"/>
      <w:sz w:val="26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150EB5"/>
    <w:rPr>
      <w:rFonts w:ascii="Times New Roman" w:eastAsia="Times New Roman" w:hAnsi="Times New Roman" w:cs="Times New Roman"/>
      <w:sz w:val="26"/>
      <w:szCs w:val="20"/>
      <w:lang w:val="en-AU"/>
    </w:rPr>
  </w:style>
  <w:style w:type="paragraph" w:customStyle="1" w:styleId="Default">
    <w:name w:val="Default"/>
    <w:rsid w:val="00175285"/>
    <w:pPr>
      <w:autoSpaceDE w:val="0"/>
      <w:autoSpaceDN w:val="0"/>
      <w:adjustRightInd w:val="0"/>
    </w:pPr>
    <w:rPr>
      <w:rFonts w:ascii="Arial" w:hAnsi="Arial" w:cs="Arial"/>
      <w:color w:val="00000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jp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8.wmf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0473B-F9EE-49BE-9EB0-05C78B2D3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105E3516</Template>
  <TotalTime>2</TotalTime>
  <Pages>10</Pages>
  <Words>1440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FISHER Tracey</cp:lastModifiedBy>
  <cp:revision>3</cp:revision>
  <cp:lastPrinted>2018-05-29T21:19:00Z</cp:lastPrinted>
  <dcterms:created xsi:type="dcterms:W3CDTF">2019-06-05T10:50:00Z</dcterms:created>
  <dcterms:modified xsi:type="dcterms:W3CDTF">2019-06-06T03:28:00Z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[Styles]_x000d_Text=Arial_x000d_Function=Arial_x000d_Variable=Arial,I_x000d_LCGreek=Symbol,I_x000d_UCGreek=Symbol_x000d_Symbol=Symbol_x000d_Vector=Arial,B_x000d_Number=Arial_x000d_User1=Arial_x000d_User2=Arial_x000d_MTExtra=MT Extra_x000d__x000d_[Sizes]_x000d_Full=11 pt_x000d_Script=58% full_x000d_ScriptScript=42% full_x000d_Symbol=150% full_x000d_SubSymbol=100</vt:lpwstr>
  </property>
  <property fmtid="{D5CDD505-2E9C-101B-9397-08002B2CF9AE}" pid="3" name="MTPreferences 1">
    <vt:lpwstr>% full_x000d_User1=75% full_x000d_User2=150% full_x000d_SmallLargeIncr=1 pt_x000d__x000d_[Spacing]_x000d_LineSpacing=150% full_x000d_MatrixRowSpacing=150% full_x000d_MatrixColSpacing=100% full_x000d_SuperscriptHeight=45% full_x000d_SubscriptDepth=25% full_x000d_SubSupGap=8% full_x000d_LimHeight=25% full_x000d_LimDepth=100% full_x000d_Lim</vt:lpwstr>
  </property>
  <property fmtid="{D5CDD505-2E9C-101B-9397-08002B2CF9AE}" pid="4" name="MTPreferences 2">
    <vt:lpwstr>LineSpacing=100% full_x000d_NumerHeight=35% full_x000d_DenomDepth=100% full_x000d_FractBarOver=8% full_x000d_FractBarThick=5% full_x000d_SubFractBarThick=2.5% full_x000d_FractGap=8% full_x000d_FenceOver=8% full_x000d_OperSpacing=100% normal_x000d_NonOperSpacing=100% normal_x000d_CharWidth=0% full_x000d_MinGap=8% full_x000d_Ve</vt:lpwstr>
  </property>
  <property fmtid="{D5CDD505-2E9C-101B-9397-08002B2CF9AE}" pid="5" name="MTPreferences 3">
    <vt:lpwstr>rtRadGap=17% full_x000d_HorizRadGap=8% full_x000d_RadWidth=100% normal_x000d_EmbellGap=12.5% full_x000d_PrimeHeight=45% full_x000d_BoxStrokeThick=5% full_x000d_StikeThruThick=5% full_x000d_MatrixLineThick=5% full_x000d_RadStrokeThick=5% full_x000d_HorizFenceGap=10% full_x000d_BoxCornerRadius=20% full_x000d_BoxHorizPaddi</vt:lpwstr>
  </property>
  <property fmtid="{D5CDD505-2E9C-101B-9397-08002B2CF9AE}" pid="6" name="MTPreferences 4">
    <vt:lpwstr>ng=20% full_x000d_BoxVertPadding=20% full_x000d__x000d_ </vt:lpwstr>
  </property>
  <property fmtid="{D5CDD505-2E9C-101B-9397-08002B2CF9AE}" pid="7" name="MTPreferenceSource">
    <vt:lpwstr>Pearson WAChem.eqp</vt:lpwstr>
  </property>
</Properties>
</file>