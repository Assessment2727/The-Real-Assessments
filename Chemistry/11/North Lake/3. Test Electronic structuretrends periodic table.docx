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FBAF2" w14:textId="0C9C8D6D" w:rsidR="00D31589" w:rsidRDefault="00D31589" w:rsidP="0077183A">
      <w:pPr>
        <w:pStyle w:val="PCaHead"/>
        <w:rPr>
          <w:color w:val="auto"/>
        </w:rPr>
      </w:pPr>
      <w:r>
        <w:rPr>
          <w:noProof/>
          <w:color w:val="auto"/>
          <w:lang w:eastAsia="en-AU"/>
        </w:rPr>
        <w:drawing>
          <wp:inline distT="0" distB="0" distL="0" distR="0" wp14:anchorId="30387DFC" wp14:editId="7293BD75">
            <wp:extent cx="1228725" cy="5552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LSC Brandmark 1 RGB.png"/>
                    <pic:cNvPicPr/>
                  </pic:nvPicPr>
                  <pic:blipFill>
                    <a:blip r:embed="rId9">
                      <a:extLst>
                        <a:ext uri="{28A0092B-C50C-407E-A947-70E740481C1C}">
                          <a14:useLocalDpi xmlns:a14="http://schemas.microsoft.com/office/drawing/2010/main" val="0"/>
                        </a:ext>
                      </a:extLst>
                    </a:blip>
                    <a:stretch>
                      <a:fillRect/>
                    </a:stretch>
                  </pic:blipFill>
                  <pic:spPr>
                    <a:xfrm>
                      <a:off x="0" y="0"/>
                      <a:ext cx="1232076" cy="556766"/>
                    </a:xfrm>
                    <a:prstGeom prst="rect">
                      <a:avLst/>
                    </a:prstGeom>
                  </pic:spPr>
                </pic:pic>
              </a:graphicData>
            </a:graphic>
          </wp:inline>
        </w:drawing>
      </w:r>
      <w:r>
        <w:rPr>
          <w:color w:val="auto"/>
        </w:rPr>
        <w:t xml:space="preserve">  Chemistry ATAR Year 11</w:t>
      </w:r>
    </w:p>
    <w:p w14:paraId="512E2836" w14:textId="72C972A3" w:rsidR="00D31589" w:rsidRDefault="00D31589" w:rsidP="0077183A">
      <w:pPr>
        <w:pStyle w:val="PCaHead"/>
        <w:rPr>
          <w:color w:val="auto"/>
        </w:rPr>
      </w:pPr>
      <w:r>
        <w:rPr>
          <w:color w:val="auto"/>
        </w:rPr>
        <w:t>Name ___________________________</w:t>
      </w:r>
    </w:p>
    <w:p w14:paraId="0D0FAA93" w14:textId="7757D13E" w:rsidR="00D31589" w:rsidRPr="00D31589" w:rsidRDefault="00D31589" w:rsidP="0077183A">
      <w:pPr>
        <w:pStyle w:val="PCaHead"/>
        <w:rPr>
          <w:color w:val="auto"/>
        </w:rPr>
      </w:pPr>
      <w:r w:rsidRPr="00D31589">
        <w:rPr>
          <w:color w:val="auto"/>
        </w:rPr>
        <w:t>Task 3: Topic test: Electronic Structure and the Periodic table</w:t>
      </w:r>
    </w:p>
    <w:p w14:paraId="5CC8B3A2" w14:textId="4CB00D8D" w:rsidR="0077183A" w:rsidRPr="00F26CCA" w:rsidRDefault="0071681A" w:rsidP="0077183A">
      <w:pPr>
        <w:pStyle w:val="PCaHead"/>
        <w:rPr>
          <w:color w:val="auto"/>
        </w:rPr>
      </w:pPr>
      <w:r w:rsidRPr="0071681A">
        <w:rPr>
          <w:color w:val="636466"/>
        </w:rPr>
        <w:t>Section 1:</w:t>
      </w:r>
      <w:r w:rsidRPr="00C31D9B">
        <w:t xml:space="preserve"> </w:t>
      </w:r>
      <w:r w:rsidR="0077183A" w:rsidRPr="00F26CCA">
        <w:rPr>
          <w:color w:val="auto"/>
        </w:rPr>
        <w:t>Multiple</w:t>
      </w:r>
      <w:r w:rsidR="008D4695">
        <w:rPr>
          <w:color w:val="auto"/>
        </w:rPr>
        <w:t xml:space="preserve"> </w:t>
      </w:r>
      <w:r w:rsidR="0077183A" w:rsidRPr="00F26CCA">
        <w:rPr>
          <w:color w:val="auto"/>
        </w:rPr>
        <w:t>choice</w:t>
      </w:r>
      <w:r w:rsidR="0077183A" w:rsidRPr="00F26CCA">
        <w:rPr>
          <w:color w:val="auto"/>
        </w:rPr>
        <w:tab/>
        <w:t xml:space="preserve"> (</w:t>
      </w:r>
      <w:r w:rsidR="0077179D">
        <w:rPr>
          <w:color w:val="auto"/>
        </w:rPr>
        <w:t>10</w:t>
      </w:r>
      <w:r w:rsidR="0077183A" w:rsidRPr="00F26CCA">
        <w:rPr>
          <w:color w:val="auto"/>
        </w:rPr>
        <w:t xml:space="preserve"> marks)</w:t>
      </w:r>
      <w:r w:rsidR="0077179D">
        <w:rPr>
          <w:color w:val="auto"/>
        </w:rPr>
        <w:t xml:space="preserve"> 27%</w:t>
      </w:r>
    </w:p>
    <w:p w14:paraId="1AA041C5" w14:textId="1D979697" w:rsidR="0077183A" w:rsidRPr="00377B81" w:rsidRDefault="0077183A" w:rsidP="0077183A">
      <w:pPr>
        <w:pStyle w:val="PBodytextfullout"/>
      </w:pPr>
      <w:r>
        <w:t xml:space="preserve">This section has </w:t>
      </w:r>
      <w:r w:rsidR="0077179D">
        <w:rPr>
          <w:rStyle w:val="Pboldasis"/>
        </w:rPr>
        <w:t>5</w:t>
      </w:r>
      <w:r w:rsidRPr="00EB769B">
        <w:t xml:space="preserve"> </w:t>
      </w:r>
      <w:r>
        <w:t>questions. Answer</w:t>
      </w:r>
      <w:r w:rsidRPr="00EB769B">
        <w:t xml:space="preserve"> </w:t>
      </w:r>
      <w:r w:rsidRPr="00951016">
        <w:rPr>
          <w:rStyle w:val="Pboldasis"/>
        </w:rPr>
        <w:t>all</w:t>
      </w:r>
      <w:r w:rsidRPr="00EB769B">
        <w:t xml:space="preserve"> </w:t>
      </w:r>
      <w:r>
        <w:t>questions by circling the correct option. Marks will not be deducted for incorrect answers. No marks will be given if more than one answer is completed for any question.</w:t>
      </w:r>
    </w:p>
    <w:p w14:paraId="74A855CB" w14:textId="1770B703" w:rsidR="0077183A" w:rsidRDefault="0077183A" w:rsidP="0077183A">
      <w:pPr>
        <w:pStyle w:val="PBodytextfullout"/>
      </w:pPr>
      <w:r>
        <w:t>_____________________________________________________________________________</w:t>
      </w:r>
    </w:p>
    <w:p w14:paraId="6DA89AE9" w14:textId="683F62B8" w:rsidR="0077183A" w:rsidRPr="001C1258" w:rsidRDefault="0042773A" w:rsidP="0077183A">
      <w:pPr>
        <w:pStyle w:val="PQuestion1"/>
      </w:pPr>
      <w:r>
        <w:rPr>
          <w:rStyle w:val="Pboldasis"/>
        </w:rPr>
        <w:t>1</w:t>
      </w:r>
      <w:r w:rsidR="0077183A">
        <w:tab/>
      </w:r>
      <w:r w:rsidR="0077183A" w:rsidRPr="001C1258">
        <w:t xml:space="preserve">The </w:t>
      </w:r>
      <w:r w:rsidR="0077183A" w:rsidRPr="00D634EB">
        <w:t>–</w:t>
      </w:r>
      <w:r w:rsidR="0077183A" w:rsidRPr="001C1258">
        <w:t>2 ion of element X has an electron configuration of 2,8,3. Which</w:t>
      </w:r>
      <w:r w:rsidR="0077183A">
        <w:t xml:space="preserve"> of the following statements is </w:t>
      </w:r>
      <w:r w:rsidR="0077183A" w:rsidRPr="001C1258">
        <w:t>true based on information given?</w:t>
      </w:r>
    </w:p>
    <w:p w14:paraId="784BD67A" w14:textId="25B93F7A" w:rsidR="0077183A" w:rsidRPr="001C1258" w:rsidRDefault="0077183A" w:rsidP="0077183A">
      <w:pPr>
        <w:pStyle w:val="PQuestiona"/>
      </w:pPr>
      <w:r w:rsidRPr="00EB769B">
        <w:rPr>
          <w:rStyle w:val="Pboldasis"/>
        </w:rPr>
        <w:t>A</w:t>
      </w:r>
      <w:r w:rsidRPr="001C1258">
        <w:tab/>
        <w:t>X is in period 3 and group 5</w:t>
      </w:r>
      <w:r w:rsidR="00822D98">
        <w:t>.</w:t>
      </w:r>
    </w:p>
    <w:p w14:paraId="106FED80" w14:textId="4EC4F427" w:rsidR="0077183A" w:rsidRPr="001C1258" w:rsidRDefault="0077183A" w:rsidP="0077183A">
      <w:pPr>
        <w:pStyle w:val="PQuestiona"/>
      </w:pPr>
      <w:r w:rsidRPr="00EB769B">
        <w:rPr>
          <w:rStyle w:val="Pboldasis"/>
        </w:rPr>
        <w:t>B</w:t>
      </w:r>
      <w:r>
        <w:tab/>
      </w:r>
      <w:r w:rsidRPr="001C1258">
        <w:t>X is in period 2 and group 1</w:t>
      </w:r>
      <w:r w:rsidR="00822D98">
        <w:t>.</w:t>
      </w:r>
    </w:p>
    <w:p w14:paraId="30F6FF9F" w14:textId="74D75BEC" w:rsidR="0077183A" w:rsidRPr="001C1258" w:rsidRDefault="0077183A" w:rsidP="0077183A">
      <w:pPr>
        <w:pStyle w:val="PQuestiona"/>
      </w:pPr>
      <w:r w:rsidRPr="00EB769B">
        <w:rPr>
          <w:rStyle w:val="Pboldasis"/>
        </w:rPr>
        <w:t>C</w:t>
      </w:r>
      <w:r>
        <w:tab/>
      </w:r>
      <w:r w:rsidRPr="001C1258">
        <w:t>X is in period 3 and group 1</w:t>
      </w:r>
      <w:r w:rsidR="00822D98">
        <w:t>.</w:t>
      </w:r>
    </w:p>
    <w:p w14:paraId="0EB9527A" w14:textId="04EE7230" w:rsidR="0077183A" w:rsidRDefault="0077183A" w:rsidP="0077183A">
      <w:pPr>
        <w:pStyle w:val="PQuestiona"/>
      </w:pPr>
      <w:r w:rsidRPr="00EB769B">
        <w:rPr>
          <w:rStyle w:val="Pboldasis"/>
        </w:rPr>
        <w:t>D</w:t>
      </w:r>
      <w:r>
        <w:tab/>
      </w:r>
      <w:r w:rsidRPr="001C1258">
        <w:t>X is in period 2 and group 5</w:t>
      </w:r>
      <w:r w:rsidR="00822D98">
        <w:t>.</w:t>
      </w:r>
    </w:p>
    <w:p w14:paraId="3C52BDE3" w14:textId="77777777" w:rsidR="008C5E56" w:rsidRPr="001C1258" w:rsidRDefault="008C5E56" w:rsidP="0077183A">
      <w:pPr>
        <w:pStyle w:val="PQuestiona"/>
      </w:pPr>
    </w:p>
    <w:p w14:paraId="769DD262" w14:textId="214AD43C" w:rsidR="0077183A" w:rsidRPr="00EB769B" w:rsidRDefault="0077183A" w:rsidP="0077183A">
      <w:pPr>
        <w:pStyle w:val="PBodytextfullout"/>
        <w:rPr>
          <w:rStyle w:val="Pitalicasis"/>
        </w:rPr>
      </w:pPr>
      <w:r w:rsidRPr="00EB769B">
        <w:rPr>
          <w:rStyle w:val="Pitalicasis"/>
        </w:rPr>
        <w:t xml:space="preserve">The following information refers to Questions </w:t>
      </w:r>
      <w:r w:rsidR="0042773A">
        <w:rPr>
          <w:rStyle w:val="Pitalicasis"/>
        </w:rPr>
        <w:t>2</w:t>
      </w:r>
      <w:r w:rsidRPr="00EB769B">
        <w:rPr>
          <w:rStyle w:val="Pitalicasis"/>
        </w:rPr>
        <w:t xml:space="preserve"> and </w:t>
      </w:r>
      <w:r w:rsidR="0042773A">
        <w:rPr>
          <w:rStyle w:val="Pitalicasis"/>
        </w:rPr>
        <w:t>3</w:t>
      </w:r>
      <w:r w:rsidRPr="00EB769B">
        <w:rPr>
          <w:rStyle w:val="Pitalicasis"/>
        </w:rPr>
        <w:t>.</w:t>
      </w:r>
    </w:p>
    <w:p w14:paraId="1F9CDF0F" w14:textId="77777777" w:rsidR="0077183A" w:rsidRDefault="0077183A" w:rsidP="0077183A">
      <w:pPr>
        <w:pStyle w:val="PBodytextfullout"/>
      </w:pPr>
      <w:r>
        <w:t>The atomic number, mass number and electron configuration of four particles, W, X, Y and Z, are given below.</w:t>
      </w:r>
    </w:p>
    <w:tbl>
      <w:tblPr>
        <w:tblStyle w:val="TableGrid"/>
        <w:tblW w:w="0" w:type="auto"/>
        <w:tblLayout w:type="fixed"/>
        <w:tblLook w:val="0600" w:firstRow="0" w:lastRow="0" w:firstColumn="0" w:lastColumn="0" w:noHBand="1" w:noVBand="1"/>
      </w:tblPr>
      <w:tblGrid>
        <w:gridCol w:w="1384"/>
        <w:gridCol w:w="2400"/>
        <w:gridCol w:w="2307"/>
        <w:gridCol w:w="2919"/>
      </w:tblGrid>
      <w:tr w:rsidR="0077183A" w14:paraId="0A8B331F" w14:textId="77777777" w:rsidTr="00963CCF">
        <w:trPr>
          <w:cantSplit/>
        </w:trPr>
        <w:tc>
          <w:tcPr>
            <w:tcW w:w="1384" w:type="dxa"/>
            <w:shd w:val="clear" w:color="auto" w:fill="D9D9D9" w:themeFill="background1" w:themeFillShade="D9"/>
          </w:tcPr>
          <w:p w14:paraId="6025F3AD" w14:textId="65423B25" w:rsidR="0077183A" w:rsidRPr="00951016" w:rsidRDefault="00963CCF" w:rsidP="00822D98">
            <w:pPr>
              <w:pStyle w:val="PTableHead"/>
            </w:pPr>
            <w:r>
              <w:t>Particle</w:t>
            </w:r>
          </w:p>
        </w:tc>
        <w:tc>
          <w:tcPr>
            <w:tcW w:w="2400" w:type="dxa"/>
            <w:shd w:val="clear" w:color="auto" w:fill="D9D9D9" w:themeFill="background1" w:themeFillShade="D9"/>
            <w:vAlign w:val="center"/>
          </w:tcPr>
          <w:p w14:paraId="2B021AA7" w14:textId="77777777" w:rsidR="0077183A" w:rsidRPr="00204EDB" w:rsidRDefault="0077183A" w:rsidP="00963CCF">
            <w:pPr>
              <w:pStyle w:val="PTableHead"/>
              <w:jc w:val="center"/>
            </w:pPr>
            <w:r w:rsidRPr="00204EDB">
              <w:t xml:space="preserve">Atomic </w:t>
            </w:r>
            <w:r>
              <w:t>n</w:t>
            </w:r>
            <w:r w:rsidRPr="00204EDB">
              <w:t>umber</w:t>
            </w:r>
          </w:p>
        </w:tc>
        <w:tc>
          <w:tcPr>
            <w:tcW w:w="2307" w:type="dxa"/>
            <w:shd w:val="clear" w:color="auto" w:fill="D9D9D9" w:themeFill="background1" w:themeFillShade="D9"/>
            <w:vAlign w:val="center"/>
          </w:tcPr>
          <w:p w14:paraId="0AC5343D" w14:textId="77777777" w:rsidR="0077183A" w:rsidRPr="00204EDB" w:rsidRDefault="0077183A" w:rsidP="00963CCF">
            <w:pPr>
              <w:pStyle w:val="PTableHead"/>
              <w:jc w:val="center"/>
            </w:pPr>
            <w:r w:rsidRPr="00204EDB">
              <w:t>Mass number</w:t>
            </w:r>
          </w:p>
        </w:tc>
        <w:tc>
          <w:tcPr>
            <w:tcW w:w="2919" w:type="dxa"/>
            <w:shd w:val="clear" w:color="auto" w:fill="D9D9D9" w:themeFill="background1" w:themeFillShade="D9"/>
          </w:tcPr>
          <w:p w14:paraId="4A71CB25" w14:textId="77777777" w:rsidR="0077183A" w:rsidRPr="00204EDB" w:rsidRDefault="0077183A" w:rsidP="00822D98">
            <w:pPr>
              <w:pStyle w:val="PTableHead"/>
            </w:pPr>
            <w:r w:rsidRPr="00204EDB">
              <w:t>Electron configuration</w:t>
            </w:r>
          </w:p>
        </w:tc>
      </w:tr>
      <w:tr w:rsidR="0077183A" w14:paraId="3ED92B23" w14:textId="77777777" w:rsidTr="00963CCF">
        <w:trPr>
          <w:cantSplit/>
        </w:trPr>
        <w:tc>
          <w:tcPr>
            <w:tcW w:w="1384" w:type="dxa"/>
          </w:tcPr>
          <w:p w14:paraId="1934D639" w14:textId="77777777" w:rsidR="0077183A" w:rsidRDefault="0077183A" w:rsidP="00822D98">
            <w:pPr>
              <w:pStyle w:val="PTableBody"/>
            </w:pPr>
            <w:r>
              <w:t>W</w:t>
            </w:r>
          </w:p>
        </w:tc>
        <w:tc>
          <w:tcPr>
            <w:tcW w:w="2400" w:type="dxa"/>
          </w:tcPr>
          <w:p w14:paraId="1B0B17C2" w14:textId="77777777" w:rsidR="0077183A" w:rsidRDefault="0077183A" w:rsidP="00963CCF">
            <w:pPr>
              <w:pStyle w:val="PTableBody"/>
              <w:jc w:val="center"/>
            </w:pPr>
            <w:r>
              <w:t>17</w:t>
            </w:r>
          </w:p>
        </w:tc>
        <w:tc>
          <w:tcPr>
            <w:tcW w:w="2307" w:type="dxa"/>
          </w:tcPr>
          <w:p w14:paraId="139B3928" w14:textId="77777777" w:rsidR="0077183A" w:rsidRDefault="0077183A" w:rsidP="00963CCF">
            <w:pPr>
              <w:pStyle w:val="PTableBody"/>
              <w:jc w:val="center"/>
            </w:pPr>
            <w:r>
              <w:t>37</w:t>
            </w:r>
          </w:p>
        </w:tc>
        <w:tc>
          <w:tcPr>
            <w:tcW w:w="2919" w:type="dxa"/>
          </w:tcPr>
          <w:p w14:paraId="44EC788A" w14:textId="77777777" w:rsidR="0077183A" w:rsidRDefault="0077183A" w:rsidP="00822D98">
            <w:pPr>
              <w:pStyle w:val="PTableBody"/>
            </w:pPr>
            <w:r>
              <w:t>2,8,8</w:t>
            </w:r>
          </w:p>
        </w:tc>
      </w:tr>
      <w:tr w:rsidR="0077183A" w14:paraId="179C5B96" w14:textId="77777777" w:rsidTr="00963CCF">
        <w:tc>
          <w:tcPr>
            <w:tcW w:w="1384" w:type="dxa"/>
          </w:tcPr>
          <w:p w14:paraId="2C58B1DC" w14:textId="77777777" w:rsidR="0077183A" w:rsidRDefault="0077183A" w:rsidP="00822D98">
            <w:pPr>
              <w:pStyle w:val="PTableBody"/>
            </w:pPr>
            <w:r>
              <w:t>X</w:t>
            </w:r>
          </w:p>
        </w:tc>
        <w:tc>
          <w:tcPr>
            <w:tcW w:w="2400" w:type="dxa"/>
          </w:tcPr>
          <w:p w14:paraId="61AC1E16" w14:textId="77777777" w:rsidR="0077183A" w:rsidRDefault="0077183A" w:rsidP="00963CCF">
            <w:pPr>
              <w:pStyle w:val="PTableBody"/>
              <w:jc w:val="center"/>
            </w:pPr>
            <w:r>
              <w:t>19</w:t>
            </w:r>
          </w:p>
        </w:tc>
        <w:tc>
          <w:tcPr>
            <w:tcW w:w="2307" w:type="dxa"/>
          </w:tcPr>
          <w:p w14:paraId="230B11AD" w14:textId="77777777" w:rsidR="0077183A" w:rsidRDefault="0077183A" w:rsidP="00963CCF">
            <w:pPr>
              <w:pStyle w:val="PTableBody"/>
              <w:jc w:val="center"/>
            </w:pPr>
            <w:r>
              <w:t>39</w:t>
            </w:r>
          </w:p>
        </w:tc>
        <w:tc>
          <w:tcPr>
            <w:tcW w:w="2919" w:type="dxa"/>
          </w:tcPr>
          <w:p w14:paraId="7AB1F1F6" w14:textId="77777777" w:rsidR="0077183A" w:rsidRDefault="0077183A" w:rsidP="00822D98">
            <w:pPr>
              <w:pStyle w:val="PTableBody"/>
            </w:pPr>
            <w:r>
              <w:t>2,8,8</w:t>
            </w:r>
          </w:p>
        </w:tc>
      </w:tr>
      <w:tr w:rsidR="0077183A" w14:paraId="0F666841" w14:textId="77777777" w:rsidTr="00963CCF">
        <w:tc>
          <w:tcPr>
            <w:tcW w:w="1384" w:type="dxa"/>
          </w:tcPr>
          <w:p w14:paraId="64724EA6" w14:textId="77777777" w:rsidR="0077183A" w:rsidRDefault="0077183A" w:rsidP="00822D98">
            <w:pPr>
              <w:pStyle w:val="PTableBody"/>
            </w:pPr>
            <w:r>
              <w:t>Y</w:t>
            </w:r>
          </w:p>
        </w:tc>
        <w:tc>
          <w:tcPr>
            <w:tcW w:w="2400" w:type="dxa"/>
          </w:tcPr>
          <w:p w14:paraId="1040293F" w14:textId="77777777" w:rsidR="0077183A" w:rsidRDefault="0077183A" w:rsidP="00963CCF">
            <w:pPr>
              <w:pStyle w:val="PTableBody"/>
              <w:jc w:val="center"/>
            </w:pPr>
            <w:r>
              <w:t>20</w:t>
            </w:r>
          </w:p>
        </w:tc>
        <w:tc>
          <w:tcPr>
            <w:tcW w:w="2307" w:type="dxa"/>
          </w:tcPr>
          <w:p w14:paraId="087B21CB" w14:textId="77777777" w:rsidR="0077183A" w:rsidRDefault="0077183A" w:rsidP="00963CCF">
            <w:pPr>
              <w:pStyle w:val="PTableBody"/>
              <w:jc w:val="center"/>
            </w:pPr>
            <w:r>
              <w:t>40</w:t>
            </w:r>
          </w:p>
        </w:tc>
        <w:tc>
          <w:tcPr>
            <w:tcW w:w="2919" w:type="dxa"/>
          </w:tcPr>
          <w:p w14:paraId="76CC1C4B" w14:textId="77777777" w:rsidR="0077183A" w:rsidRDefault="0077183A" w:rsidP="00822D98">
            <w:pPr>
              <w:pStyle w:val="PTableBody"/>
            </w:pPr>
            <w:r>
              <w:t>2,8,8,2</w:t>
            </w:r>
          </w:p>
        </w:tc>
      </w:tr>
      <w:tr w:rsidR="0077183A" w14:paraId="3402B156" w14:textId="77777777" w:rsidTr="00963CCF">
        <w:tc>
          <w:tcPr>
            <w:tcW w:w="1384" w:type="dxa"/>
          </w:tcPr>
          <w:p w14:paraId="66BA3497" w14:textId="77777777" w:rsidR="0077183A" w:rsidRDefault="0077183A" w:rsidP="00822D98">
            <w:pPr>
              <w:pStyle w:val="PTableBody"/>
            </w:pPr>
            <w:r>
              <w:t>Z</w:t>
            </w:r>
          </w:p>
        </w:tc>
        <w:tc>
          <w:tcPr>
            <w:tcW w:w="2400" w:type="dxa"/>
          </w:tcPr>
          <w:p w14:paraId="108080CA" w14:textId="77777777" w:rsidR="0077183A" w:rsidRDefault="0077183A" w:rsidP="00963CCF">
            <w:pPr>
              <w:pStyle w:val="PTableBody"/>
              <w:jc w:val="center"/>
            </w:pPr>
            <w:r>
              <w:t>19</w:t>
            </w:r>
          </w:p>
        </w:tc>
        <w:tc>
          <w:tcPr>
            <w:tcW w:w="2307" w:type="dxa"/>
          </w:tcPr>
          <w:p w14:paraId="2CD9897E" w14:textId="77777777" w:rsidR="0077183A" w:rsidRDefault="0077183A" w:rsidP="00963CCF">
            <w:pPr>
              <w:pStyle w:val="PTableBody"/>
              <w:jc w:val="center"/>
            </w:pPr>
            <w:r>
              <w:t>40</w:t>
            </w:r>
          </w:p>
        </w:tc>
        <w:tc>
          <w:tcPr>
            <w:tcW w:w="2919" w:type="dxa"/>
          </w:tcPr>
          <w:p w14:paraId="307C84E2" w14:textId="77777777" w:rsidR="0077183A" w:rsidRDefault="0077183A" w:rsidP="00822D98">
            <w:pPr>
              <w:pStyle w:val="PTableBody"/>
            </w:pPr>
            <w:r>
              <w:t>2,8,8,1</w:t>
            </w:r>
          </w:p>
        </w:tc>
      </w:tr>
    </w:tbl>
    <w:p w14:paraId="665A04E9" w14:textId="77777777" w:rsidR="0077183A" w:rsidRDefault="0077183A" w:rsidP="0077183A">
      <w:pPr>
        <w:pStyle w:val="PBodytextfullout"/>
      </w:pPr>
    </w:p>
    <w:p w14:paraId="267B423A" w14:textId="50B1164F" w:rsidR="0077183A" w:rsidRPr="00707701" w:rsidRDefault="0042773A" w:rsidP="0077183A">
      <w:pPr>
        <w:pStyle w:val="PQuestion1"/>
      </w:pPr>
      <w:r>
        <w:rPr>
          <w:rStyle w:val="Pboldasis"/>
        </w:rPr>
        <w:t>2</w:t>
      </w:r>
      <w:r w:rsidR="0077183A">
        <w:tab/>
      </w:r>
      <w:r w:rsidR="0077183A" w:rsidRPr="00707701">
        <w:t>Which one of the following alternatives lists particles that are isotopes of the same element?</w:t>
      </w:r>
    </w:p>
    <w:p w14:paraId="61A86DE8" w14:textId="77777777" w:rsidR="0077183A" w:rsidRDefault="0077183A" w:rsidP="0077183A">
      <w:pPr>
        <w:pStyle w:val="PQuestiona"/>
      </w:pPr>
      <w:r w:rsidRPr="00EB769B">
        <w:rPr>
          <w:rStyle w:val="Pboldasis"/>
        </w:rPr>
        <w:t>A</w:t>
      </w:r>
      <w:r>
        <w:tab/>
        <w:t>W and X only</w:t>
      </w:r>
    </w:p>
    <w:p w14:paraId="158D3806" w14:textId="77777777" w:rsidR="0077183A" w:rsidRDefault="0077183A" w:rsidP="0077183A">
      <w:pPr>
        <w:pStyle w:val="PQuestiona"/>
      </w:pPr>
      <w:r w:rsidRPr="00EB769B">
        <w:rPr>
          <w:rStyle w:val="Pboldasis"/>
        </w:rPr>
        <w:t>B</w:t>
      </w:r>
      <w:r>
        <w:tab/>
        <w:t>X and Z only</w:t>
      </w:r>
    </w:p>
    <w:p w14:paraId="65AAF061" w14:textId="77777777" w:rsidR="0077183A" w:rsidRDefault="0077183A" w:rsidP="0077183A">
      <w:pPr>
        <w:pStyle w:val="PQuestiona"/>
      </w:pPr>
      <w:r w:rsidRPr="00EB769B">
        <w:rPr>
          <w:rStyle w:val="Pboldasis"/>
        </w:rPr>
        <w:t>C</w:t>
      </w:r>
      <w:r>
        <w:tab/>
        <w:t>Y and Z only</w:t>
      </w:r>
    </w:p>
    <w:p w14:paraId="69D4ADE6" w14:textId="77777777" w:rsidR="0077183A" w:rsidRDefault="0077183A" w:rsidP="0077183A">
      <w:pPr>
        <w:pStyle w:val="PQuestiona"/>
      </w:pPr>
      <w:r w:rsidRPr="00EB769B">
        <w:rPr>
          <w:rStyle w:val="Pboldasis"/>
        </w:rPr>
        <w:t>D</w:t>
      </w:r>
      <w:r>
        <w:tab/>
        <w:t>W, X and Y only</w:t>
      </w:r>
    </w:p>
    <w:p w14:paraId="1F2049A4" w14:textId="1E3444CF" w:rsidR="0077183A" w:rsidRPr="00707701" w:rsidRDefault="0042773A" w:rsidP="0077183A">
      <w:pPr>
        <w:pStyle w:val="PQuestion1"/>
      </w:pPr>
      <w:r>
        <w:rPr>
          <w:rStyle w:val="Pboldasis"/>
        </w:rPr>
        <w:t>3</w:t>
      </w:r>
      <w:r w:rsidR="0077183A">
        <w:tab/>
      </w:r>
      <w:r w:rsidR="0077183A" w:rsidRPr="00707701">
        <w:t>Which one of the following statements is correct?</w:t>
      </w:r>
    </w:p>
    <w:p w14:paraId="34B5E06F" w14:textId="77777777" w:rsidR="0077183A" w:rsidRDefault="0077183A" w:rsidP="0077183A">
      <w:pPr>
        <w:pStyle w:val="PQuestiona"/>
      </w:pPr>
      <w:r w:rsidRPr="00EB769B">
        <w:rPr>
          <w:rStyle w:val="Pboldasis"/>
        </w:rPr>
        <w:t>A</w:t>
      </w:r>
      <w:r>
        <w:tab/>
        <w:t>W and X are noble gases.</w:t>
      </w:r>
    </w:p>
    <w:p w14:paraId="406FE395" w14:textId="77777777" w:rsidR="0077183A" w:rsidRDefault="0077183A" w:rsidP="0077183A">
      <w:pPr>
        <w:pStyle w:val="PQuestiona"/>
      </w:pPr>
      <w:r w:rsidRPr="00EB769B">
        <w:rPr>
          <w:rStyle w:val="Pboldasis"/>
        </w:rPr>
        <w:t>B</w:t>
      </w:r>
      <w:r>
        <w:tab/>
        <w:t>W is a positively charged ion.</w:t>
      </w:r>
    </w:p>
    <w:p w14:paraId="1F7A9C21" w14:textId="77777777" w:rsidR="0077183A" w:rsidRDefault="0077183A" w:rsidP="0077183A">
      <w:pPr>
        <w:pStyle w:val="PQuestiona"/>
      </w:pPr>
      <w:r w:rsidRPr="00EB769B">
        <w:rPr>
          <w:rStyle w:val="Pboldasis"/>
        </w:rPr>
        <w:t>C</w:t>
      </w:r>
      <w:r>
        <w:tab/>
        <w:t>Y is in group 2 of the periodic table.</w:t>
      </w:r>
    </w:p>
    <w:p w14:paraId="3DC45F07" w14:textId="77777777" w:rsidR="0077183A" w:rsidRDefault="0077183A" w:rsidP="0077183A">
      <w:pPr>
        <w:pStyle w:val="PQuestiona"/>
      </w:pPr>
      <w:r w:rsidRPr="00EB769B">
        <w:rPr>
          <w:rStyle w:val="Pboldasis"/>
        </w:rPr>
        <w:t>D</w:t>
      </w:r>
      <w:r>
        <w:tab/>
        <w:t>Z is a negatively charged ion.</w:t>
      </w:r>
    </w:p>
    <w:p w14:paraId="2F2583D2" w14:textId="77777777" w:rsidR="00D31589" w:rsidRDefault="00D31589" w:rsidP="0077183A">
      <w:pPr>
        <w:pStyle w:val="PQuestiona"/>
      </w:pPr>
    </w:p>
    <w:p w14:paraId="317E5C7F" w14:textId="032B1CC7" w:rsidR="0077183A" w:rsidRPr="00707701" w:rsidRDefault="0042773A" w:rsidP="009B1171">
      <w:pPr>
        <w:pStyle w:val="PQuestion1"/>
        <w:tabs>
          <w:tab w:val="clear" w:pos="567"/>
          <w:tab w:val="left" w:pos="709"/>
        </w:tabs>
      </w:pPr>
      <w:r>
        <w:rPr>
          <w:rStyle w:val="Pboldasis"/>
        </w:rPr>
        <w:t>4</w:t>
      </w:r>
      <w:r w:rsidR="0077183A">
        <w:tab/>
      </w:r>
      <w:r w:rsidR="0077183A" w:rsidRPr="00707701">
        <w:t xml:space="preserve">Which one of the following statements about </w:t>
      </w:r>
      <w:r w:rsidR="0077183A">
        <w:t>g</w:t>
      </w:r>
      <w:r w:rsidR="0077183A" w:rsidRPr="00707701">
        <w:t>roup 1 elements is true?</w:t>
      </w:r>
    </w:p>
    <w:p w14:paraId="57AF3C84" w14:textId="77777777" w:rsidR="0077183A" w:rsidRDefault="0077183A" w:rsidP="009B1171">
      <w:pPr>
        <w:pStyle w:val="PQuestiona"/>
        <w:tabs>
          <w:tab w:val="clear" w:pos="567"/>
          <w:tab w:val="left" w:pos="709"/>
        </w:tabs>
      </w:pPr>
      <w:r w:rsidRPr="00EB769B">
        <w:rPr>
          <w:rStyle w:val="Pboldasis"/>
        </w:rPr>
        <w:t>A</w:t>
      </w:r>
      <w:r>
        <w:tab/>
        <w:t>Potassium has more valence electrons than lithium.</w:t>
      </w:r>
    </w:p>
    <w:p w14:paraId="78B17F9F" w14:textId="77777777" w:rsidR="0077183A" w:rsidRDefault="0077183A" w:rsidP="009B1171">
      <w:pPr>
        <w:pStyle w:val="PQuestiona"/>
        <w:tabs>
          <w:tab w:val="clear" w:pos="567"/>
          <w:tab w:val="left" w:pos="709"/>
        </w:tabs>
      </w:pPr>
      <w:r w:rsidRPr="00EB769B">
        <w:rPr>
          <w:rStyle w:val="Pboldasis"/>
        </w:rPr>
        <w:t>B</w:t>
      </w:r>
      <w:r>
        <w:tab/>
        <w:t>A f</w:t>
      </w:r>
      <w:r w:rsidRPr="001C1258">
        <w:t xml:space="preserve">rancium atom has a </w:t>
      </w:r>
      <w:r>
        <w:t>smaller</w:t>
      </w:r>
      <w:r w:rsidRPr="001C1258">
        <w:t xml:space="preserve"> atomic radius than a sodium atom</w:t>
      </w:r>
      <w:r>
        <w:t>.</w:t>
      </w:r>
    </w:p>
    <w:p w14:paraId="4C79F7A3" w14:textId="77777777" w:rsidR="0077183A" w:rsidRDefault="0077183A" w:rsidP="009B1171">
      <w:pPr>
        <w:pStyle w:val="PQuestiona"/>
        <w:tabs>
          <w:tab w:val="clear" w:pos="567"/>
          <w:tab w:val="left" w:pos="709"/>
        </w:tabs>
      </w:pPr>
      <w:r w:rsidRPr="00EB769B">
        <w:rPr>
          <w:rStyle w:val="Pboldasis"/>
        </w:rPr>
        <w:t>C</w:t>
      </w:r>
      <w:r>
        <w:tab/>
        <w:t>Sodium is more electronegative than potassium.</w:t>
      </w:r>
    </w:p>
    <w:p w14:paraId="0BA5ED99" w14:textId="2A776C28" w:rsidR="0077183A" w:rsidRDefault="0077183A" w:rsidP="009B1171">
      <w:pPr>
        <w:pStyle w:val="PQuestiona"/>
        <w:tabs>
          <w:tab w:val="clear" w:pos="567"/>
          <w:tab w:val="left" w:pos="709"/>
        </w:tabs>
      </w:pPr>
      <w:r w:rsidRPr="00EB769B">
        <w:rPr>
          <w:rStyle w:val="Pboldasis"/>
        </w:rPr>
        <w:t>D</w:t>
      </w:r>
      <w:r>
        <w:tab/>
        <w:t>The core charge of each atom increases down group 1.</w:t>
      </w:r>
    </w:p>
    <w:p w14:paraId="427D1605" w14:textId="53C28F56" w:rsidR="00EE0815" w:rsidRDefault="00EE0815" w:rsidP="009B1171">
      <w:pPr>
        <w:pStyle w:val="PQuestiona"/>
        <w:tabs>
          <w:tab w:val="clear" w:pos="567"/>
          <w:tab w:val="left" w:pos="709"/>
        </w:tabs>
        <w:ind w:left="0"/>
        <w:rPr>
          <w:rStyle w:val="Pboldasis"/>
        </w:rPr>
      </w:pPr>
    </w:p>
    <w:p w14:paraId="6164BDEA" w14:textId="38180CA4" w:rsidR="00EE0815" w:rsidRPr="009B1171" w:rsidRDefault="00EE0815" w:rsidP="009B1171">
      <w:pPr>
        <w:pStyle w:val="ListParagraph"/>
        <w:numPr>
          <w:ilvl w:val="0"/>
          <w:numId w:val="21"/>
        </w:numPr>
        <w:spacing w:line="360" w:lineRule="auto"/>
        <w:ind w:hanging="720"/>
        <w:rPr>
          <w:rFonts w:ascii="Arial" w:hAnsi="Arial" w:cs="Arial"/>
        </w:rPr>
      </w:pPr>
      <w:r w:rsidRPr="009B1171">
        <w:rPr>
          <w:rFonts w:ascii="Arial" w:hAnsi="Arial" w:cs="Arial"/>
        </w:rPr>
        <w:t xml:space="preserve">Which of the following is </w:t>
      </w:r>
      <w:r w:rsidRPr="00246CEF">
        <w:rPr>
          <w:rFonts w:ascii="Arial" w:hAnsi="Arial" w:cs="Arial"/>
          <w:b/>
        </w:rPr>
        <w:t>not</w:t>
      </w:r>
      <w:r w:rsidRPr="009B1171">
        <w:rPr>
          <w:rFonts w:ascii="Arial" w:hAnsi="Arial" w:cs="Arial"/>
        </w:rPr>
        <w:t xml:space="preserve"> proposed by the Bohr model of the atom?</w:t>
      </w:r>
    </w:p>
    <w:p w14:paraId="0DA9B471" w14:textId="77777777" w:rsidR="009B1171" w:rsidRPr="009B1171" w:rsidRDefault="009B1171" w:rsidP="009B1171">
      <w:pPr>
        <w:pStyle w:val="ListParagraph"/>
        <w:spacing w:line="360" w:lineRule="auto"/>
        <w:rPr>
          <w:rFonts w:ascii="Arial" w:hAnsi="Arial" w:cs="Arial"/>
        </w:rPr>
      </w:pPr>
    </w:p>
    <w:p w14:paraId="5BBFE2D9" w14:textId="77777777" w:rsidR="00246CEF" w:rsidRPr="009B1171" w:rsidRDefault="00246CEF" w:rsidP="00246CEF">
      <w:pPr>
        <w:pStyle w:val="ListParagraph"/>
        <w:numPr>
          <w:ilvl w:val="0"/>
          <w:numId w:val="20"/>
        </w:numPr>
        <w:spacing w:line="360" w:lineRule="auto"/>
        <w:rPr>
          <w:rFonts w:ascii="Arial" w:hAnsi="Arial" w:cs="Arial"/>
        </w:rPr>
      </w:pPr>
      <w:r w:rsidRPr="009B1171">
        <w:rPr>
          <w:rFonts w:ascii="Arial" w:hAnsi="Arial" w:cs="Arial"/>
        </w:rPr>
        <w:t>Electrons can exist between two energy levels</w:t>
      </w:r>
    </w:p>
    <w:p w14:paraId="70D6AB5F" w14:textId="77777777" w:rsidR="00EE0815" w:rsidRPr="009B1171" w:rsidRDefault="00EE0815" w:rsidP="009B1171">
      <w:pPr>
        <w:pStyle w:val="ListParagraph"/>
        <w:numPr>
          <w:ilvl w:val="0"/>
          <w:numId w:val="20"/>
        </w:numPr>
        <w:spacing w:line="360" w:lineRule="auto"/>
        <w:rPr>
          <w:rFonts w:ascii="Arial" w:hAnsi="Arial" w:cs="Arial"/>
        </w:rPr>
      </w:pPr>
      <w:r w:rsidRPr="009B1171">
        <w:rPr>
          <w:rFonts w:ascii="Arial" w:hAnsi="Arial" w:cs="Arial"/>
        </w:rPr>
        <w:t>Electrons revolve around the nucleus in fixed circular orbits</w:t>
      </w:r>
    </w:p>
    <w:p w14:paraId="767954E4" w14:textId="77777777" w:rsidR="00EE0815" w:rsidRPr="009B1171" w:rsidRDefault="00EE0815" w:rsidP="009B1171">
      <w:pPr>
        <w:pStyle w:val="ListParagraph"/>
        <w:numPr>
          <w:ilvl w:val="0"/>
          <w:numId w:val="20"/>
        </w:numPr>
        <w:spacing w:line="360" w:lineRule="auto"/>
        <w:rPr>
          <w:rFonts w:ascii="Arial" w:hAnsi="Arial" w:cs="Arial"/>
        </w:rPr>
      </w:pPr>
      <w:r w:rsidRPr="009B1171">
        <w:rPr>
          <w:rFonts w:ascii="Arial" w:hAnsi="Arial" w:cs="Arial"/>
        </w:rPr>
        <w:t>The electrons orbit corresponds to specific energy levels</w:t>
      </w:r>
    </w:p>
    <w:p w14:paraId="41550695" w14:textId="77777777" w:rsidR="00EE0815" w:rsidRPr="009B1171" w:rsidRDefault="00EE0815" w:rsidP="009B1171">
      <w:pPr>
        <w:pStyle w:val="ListParagraph"/>
        <w:numPr>
          <w:ilvl w:val="0"/>
          <w:numId w:val="20"/>
        </w:numPr>
        <w:spacing w:line="360" w:lineRule="auto"/>
        <w:rPr>
          <w:rFonts w:ascii="Arial" w:hAnsi="Arial" w:cs="Arial"/>
        </w:rPr>
      </w:pPr>
      <w:r w:rsidRPr="009B1171">
        <w:rPr>
          <w:rFonts w:ascii="Arial" w:hAnsi="Arial" w:cs="Arial"/>
        </w:rPr>
        <w:t>Orbits of larger radii correspond to energy levels of higher energy</w:t>
      </w:r>
    </w:p>
    <w:p w14:paraId="6A01C80E" w14:textId="77777777" w:rsidR="00EE0815" w:rsidRDefault="00EE0815" w:rsidP="00EE0815">
      <w:pPr>
        <w:pStyle w:val="PQuestiona"/>
        <w:ind w:left="0" w:firstLine="0"/>
      </w:pPr>
    </w:p>
    <w:p w14:paraId="48650EC5" w14:textId="77777777" w:rsidR="0042773A" w:rsidRDefault="0077183A" w:rsidP="0042773A">
      <w:pPr>
        <w:pStyle w:val="PBodytextfullout"/>
        <w:rPr>
          <w:rStyle w:val="Pboldasis"/>
        </w:rPr>
      </w:pPr>
      <w:r w:rsidRPr="00D93503">
        <w:rPr>
          <w:rStyle w:val="Pboldasis"/>
        </w:rPr>
        <w:t>End of section 1</w:t>
      </w:r>
    </w:p>
    <w:p w14:paraId="757C6491" w14:textId="77777777" w:rsidR="00D31589" w:rsidRDefault="00D31589" w:rsidP="0042773A">
      <w:pPr>
        <w:pStyle w:val="PBodytextfullout"/>
      </w:pPr>
    </w:p>
    <w:p w14:paraId="62F75B4F" w14:textId="35806C7C" w:rsidR="0077183A" w:rsidRPr="0077179D" w:rsidRDefault="0077183A" w:rsidP="0042773A">
      <w:pPr>
        <w:pStyle w:val="PBodytextfullout"/>
        <w:rPr>
          <w:sz w:val="36"/>
          <w:szCs w:val="36"/>
        </w:rPr>
      </w:pPr>
      <w:r w:rsidRPr="0077179D">
        <w:rPr>
          <w:b/>
          <w:color w:val="636466"/>
          <w:sz w:val="36"/>
          <w:szCs w:val="36"/>
        </w:rPr>
        <w:t>Section 2:</w:t>
      </w:r>
      <w:r w:rsidRPr="0077179D">
        <w:rPr>
          <w:b/>
          <w:sz w:val="36"/>
          <w:szCs w:val="36"/>
        </w:rPr>
        <w:t xml:space="preserve"> </w:t>
      </w:r>
      <w:r w:rsidRPr="0077179D">
        <w:rPr>
          <w:b/>
          <w:color w:val="auto"/>
          <w:sz w:val="36"/>
          <w:szCs w:val="36"/>
        </w:rPr>
        <w:t>Short answer</w:t>
      </w:r>
      <w:r w:rsidRPr="0077179D">
        <w:rPr>
          <w:color w:val="auto"/>
          <w:sz w:val="36"/>
          <w:szCs w:val="36"/>
        </w:rPr>
        <w:tab/>
      </w:r>
      <w:r w:rsidR="0077179D" w:rsidRPr="0077179D">
        <w:rPr>
          <w:color w:val="auto"/>
          <w:sz w:val="36"/>
          <w:szCs w:val="36"/>
        </w:rPr>
        <w:t>73</w:t>
      </w:r>
      <w:r w:rsidRPr="0077179D">
        <w:rPr>
          <w:color w:val="auto"/>
          <w:sz w:val="36"/>
          <w:szCs w:val="36"/>
        </w:rPr>
        <w:t>% (</w:t>
      </w:r>
      <w:r w:rsidR="0077179D" w:rsidRPr="0077179D">
        <w:rPr>
          <w:color w:val="auto"/>
          <w:sz w:val="36"/>
          <w:szCs w:val="36"/>
        </w:rPr>
        <w:t>27</w:t>
      </w:r>
      <w:r w:rsidRPr="0077179D">
        <w:rPr>
          <w:color w:val="auto"/>
          <w:sz w:val="36"/>
          <w:szCs w:val="36"/>
        </w:rPr>
        <w:t xml:space="preserve"> marks)</w:t>
      </w:r>
    </w:p>
    <w:p w14:paraId="4676E168" w14:textId="77777777" w:rsidR="0077183A" w:rsidRDefault="0077183A" w:rsidP="0077183A">
      <w:pPr>
        <w:pStyle w:val="PBodytextfullout"/>
      </w:pPr>
      <w:r>
        <w:t xml:space="preserve">This section has </w:t>
      </w:r>
      <w:r w:rsidRPr="00951016">
        <w:rPr>
          <w:rStyle w:val="Pboldasis"/>
        </w:rPr>
        <w:t>4</w:t>
      </w:r>
      <w:r>
        <w:t xml:space="preserve"> questions. </w:t>
      </w:r>
      <w:r w:rsidRPr="00BF7565">
        <w:t xml:space="preserve">Answer </w:t>
      </w:r>
      <w:r w:rsidRPr="00951016">
        <w:rPr>
          <w:rStyle w:val="Pboldasis"/>
        </w:rPr>
        <w:t>all</w:t>
      </w:r>
      <w:r w:rsidRPr="00BF7565">
        <w:t xml:space="preserve"> questions</w:t>
      </w:r>
      <w:r>
        <w:t>. Write your answers in the space provided. When calculating numerical answers, show your working or reasoning clearly. Express numerical answers to the appropriate number of significant figures and include appropriate units where applicable.</w:t>
      </w:r>
    </w:p>
    <w:p w14:paraId="59B22859" w14:textId="77777777" w:rsidR="0077183A" w:rsidRDefault="0077183A" w:rsidP="00822D98">
      <w:pPr>
        <w:pStyle w:val="PBodytextindent"/>
        <w:ind w:firstLine="0"/>
      </w:pPr>
      <w:r>
        <w:t>Do not use abbreviations, such as ‘nr’ for ‘no reaction’, without first defining them.</w:t>
      </w:r>
    </w:p>
    <w:p w14:paraId="259E64F3" w14:textId="77777777" w:rsidR="0077183A" w:rsidRPr="001263F7" w:rsidRDefault="0077183A" w:rsidP="0077183A">
      <w:pPr>
        <w:pStyle w:val="PBodytextfullout"/>
      </w:pPr>
      <w:r w:rsidRPr="001263F7">
        <w:t>____________________________________________________________________</w:t>
      </w:r>
      <w:r>
        <w:t>___________</w:t>
      </w:r>
    </w:p>
    <w:p w14:paraId="5C4EC179" w14:textId="3622C33F" w:rsidR="0077183A" w:rsidRPr="005D6296" w:rsidRDefault="0077183A" w:rsidP="0077183A">
      <w:pPr>
        <w:pStyle w:val="PBodytextfullout"/>
        <w:rPr>
          <w:rStyle w:val="Pboldasis"/>
        </w:rPr>
      </w:pPr>
      <w:r w:rsidRPr="005D6296">
        <w:rPr>
          <w:rStyle w:val="Pboldasis"/>
        </w:rPr>
        <w:t xml:space="preserve">Question </w:t>
      </w:r>
      <w:r w:rsidR="00246CEF">
        <w:rPr>
          <w:rStyle w:val="Pboldasis"/>
        </w:rPr>
        <w:t>6</w:t>
      </w:r>
      <w:r w:rsidRPr="005D6296">
        <w:rPr>
          <w:rStyle w:val="Pboldasis"/>
        </w:rPr>
        <w:tab/>
        <w:t>(</w:t>
      </w:r>
      <w:r>
        <w:rPr>
          <w:rStyle w:val="Pboldasis"/>
        </w:rPr>
        <w:t>6</w:t>
      </w:r>
      <w:r w:rsidRPr="005D6296">
        <w:rPr>
          <w:rStyle w:val="Pboldasis"/>
        </w:rPr>
        <w:t xml:space="preserve"> marks)</w:t>
      </w:r>
    </w:p>
    <w:p w14:paraId="54612289" w14:textId="17EBF8FA" w:rsidR="0077183A" w:rsidRPr="00DF2375" w:rsidRDefault="0077183A" w:rsidP="0077183A">
      <w:pPr>
        <w:pStyle w:val="PQuestion1"/>
      </w:pPr>
      <w:r>
        <w:tab/>
      </w:r>
      <w:r w:rsidRPr="00DF2375">
        <w:t>Complete the following table</w:t>
      </w:r>
      <w:r w:rsidR="00963CCF">
        <w:t>.</w:t>
      </w:r>
    </w:p>
    <w:tbl>
      <w:tblPr>
        <w:tblStyle w:val="TableGrid2"/>
        <w:tblW w:w="0" w:type="auto"/>
        <w:tblInd w:w="720" w:type="dxa"/>
        <w:tblLook w:val="04A0" w:firstRow="1" w:lastRow="0" w:firstColumn="1" w:lastColumn="0" w:noHBand="0" w:noVBand="1"/>
      </w:tblPr>
      <w:tblGrid>
        <w:gridCol w:w="1419"/>
        <w:gridCol w:w="1419"/>
        <w:gridCol w:w="1419"/>
        <w:gridCol w:w="1419"/>
        <w:gridCol w:w="1420"/>
        <w:gridCol w:w="1420"/>
      </w:tblGrid>
      <w:tr w:rsidR="0077183A" w:rsidRPr="00DF2375" w14:paraId="6C83FA24" w14:textId="77777777" w:rsidTr="00963CCF">
        <w:tc>
          <w:tcPr>
            <w:tcW w:w="1419" w:type="dxa"/>
            <w:shd w:val="clear" w:color="auto" w:fill="D9D9D9" w:themeFill="background1" w:themeFillShade="D9"/>
            <w:vAlign w:val="center"/>
          </w:tcPr>
          <w:p w14:paraId="2D76CAF8" w14:textId="77777777" w:rsidR="0077183A" w:rsidRPr="00DF2375" w:rsidRDefault="0077183A" w:rsidP="00822D98">
            <w:pPr>
              <w:pStyle w:val="PTableHead"/>
            </w:pPr>
            <w:r w:rsidRPr="00DF2375">
              <w:t>Symbol</w:t>
            </w:r>
          </w:p>
        </w:tc>
        <w:tc>
          <w:tcPr>
            <w:tcW w:w="1419" w:type="dxa"/>
            <w:shd w:val="clear" w:color="auto" w:fill="D9D9D9" w:themeFill="background1" w:themeFillShade="D9"/>
            <w:vAlign w:val="center"/>
          </w:tcPr>
          <w:p w14:paraId="415566D5" w14:textId="77777777" w:rsidR="0077183A" w:rsidRPr="00DF2375" w:rsidRDefault="0077183A" w:rsidP="00822D98">
            <w:pPr>
              <w:pStyle w:val="PTableHead"/>
            </w:pPr>
            <w:r w:rsidRPr="00DF2375">
              <w:t xml:space="preserve">Atomic </w:t>
            </w:r>
            <w:r>
              <w:t>n</w:t>
            </w:r>
            <w:r w:rsidRPr="00DF2375">
              <w:t>umber</w:t>
            </w:r>
          </w:p>
        </w:tc>
        <w:tc>
          <w:tcPr>
            <w:tcW w:w="1419" w:type="dxa"/>
            <w:shd w:val="clear" w:color="auto" w:fill="D9D9D9" w:themeFill="background1" w:themeFillShade="D9"/>
            <w:vAlign w:val="center"/>
          </w:tcPr>
          <w:p w14:paraId="0456D1F3" w14:textId="77777777" w:rsidR="0077183A" w:rsidRPr="00DF2375" w:rsidRDefault="0077183A" w:rsidP="00822D98">
            <w:pPr>
              <w:pStyle w:val="PTableHead"/>
            </w:pPr>
            <w:r w:rsidRPr="00DF2375">
              <w:t xml:space="preserve">Mass </w:t>
            </w:r>
            <w:r>
              <w:t>n</w:t>
            </w:r>
            <w:r w:rsidRPr="00DF2375">
              <w:t>umber</w:t>
            </w:r>
          </w:p>
        </w:tc>
        <w:tc>
          <w:tcPr>
            <w:tcW w:w="1419" w:type="dxa"/>
            <w:shd w:val="clear" w:color="auto" w:fill="D9D9D9" w:themeFill="background1" w:themeFillShade="D9"/>
            <w:vAlign w:val="center"/>
          </w:tcPr>
          <w:p w14:paraId="11C0FF38" w14:textId="77777777" w:rsidR="0077183A" w:rsidRPr="00DF2375" w:rsidRDefault="0077183A" w:rsidP="00822D98">
            <w:pPr>
              <w:pStyle w:val="PTableHead"/>
            </w:pPr>
            <w:r w:rsidRPr="00DF2375">
              <w:t>Number of protons</w:t>
            </w:r>
          </w:p>
        </w:tc>
        <w:tc>
          <w:tcPr>
            <w:tcW w:w="1420" w:type="dxa"/>
            <w:shd w:val="clear" w:color="auto" w:fill="D9D9D9" w:themeFill="background1" w:themeFillShade="D9"/>
            <w:vAlign w:val="center"/>
          </w:tcPr>
          <w:p w14:paraId="340BB3B4" w14:textId="77777777" w:rsidR="0077183A" w:rsidRPr="00DF2375" w:rsidRDefault="0077183A" w:rsidP="00822D98">
            <w:pPr>
              <w:pStyle w:val="PTableHead"/>
            </w:pPr>
            <w:r w:rsidRPr="00DF2375">
              <w:t>Number of neutrons</w:t>
            </w:r>
          </w:p>
        </w:tc>
        <w:tc>
          <w:tcPr>
            <w:tcW w:w="1420" w:type="dxa"/>
            <w:shd w:val="clear" w:color="auto" w:fill="D9D9D9" w:themeFill="background1" w:themeFillShade="D9"/>
            <w:vAlign w:val="center"/>
          </w:tcPr>
          <w:p w14:paraId="3FF9C83F" w14:textId="77777777" w:rsidR="0077183A" w:rsidRPr="00DF2375" w:rsidRDefault="0077183A" w:rsidP="00822D98">
            <w:pPr>
              <w:pStyle w:val="PTableHead"/>
            </w:pPr>
            <w:r w:rsidRPr="00DF2375">
              <w:t>Number of electrons</w:t>
            </w:r>
          </w:p>
        </w:tc>
      </w:tr>
      <w:tr w:rsidR="0077183A" w:rsidRPr="00DF2375" w14:paraId="6F209F08" w14:textId="77777777" w:rsidTr="00822D98">
        <w:trPr>
          <w:cantSplit/>
        </w:trPr>
        <w:tc>
          <w:tcPr>
            <w:tcW w:w="1419" w:type="dxa"/>
            <w:vAlign w:val="center"/>
          </w:tcPr>
          <w:p w14:paraId="4D4B7D90" w14:textId="77777777" w:rsidR="0077183A" w:rsidRDefault="0077183A" w:rsidP="00822D98">
            <w:pPr>
              <w:pStyle w:val="PTableBody"/>
            </w:pPr>
          </w:p>
          <w:p w14:paraId="1E202E71" w14:textId="77777777" w:rsidR="008C5E56" w:rsidRPr="00DF2375" w:rsidRDefault="008C5E56" w:rsidP="00822D98">
            <w:pPr>
              <w:pStyle w:val="PTableBody"/>
            </w:pPr>
          </w:p>
        </w:tc>
        <w:tc>
          <w:tcPr>
            <w:tcW w:w="1419" w:type="dxa"/>
            <w:vAlign w:val="center"/>
          </w:tcPr>
          <w:p w14:paraId="53A2662A" w14:textId="77777777" w:rsidR="0077183A" w:rsidRPr="00DF2375" w:rsidRDefault="0077183A" w:rsidP="00822D98">
            <w:pPr>
              <w:pStyle w:val="PTableBody"/>
            </w:pPr>
            <w:r w:rsidRPr="00DF2375">
              <w:t>19</w:t>
            </w:r>
          </w:p>
        </w:tc>
        <w:tc>
          <w:tcPr>
            <w:tcW w:w="1419" w:type="dxa"/>
            <w:vAlign w:val="center"/>
          </w:tcPr>
          <w:p w14:paraId="18362D2E" w14:textId="77777777" w:rsidR="0077183A" w:rsidRPr="00DF2375" w:rsidRDefault="0077183A" w:rsidP="00822D98">
            <w:pPr>
              <w:pStyle w:val="PTableBody"/>
            </w:pPr>
          </w:p>
        </w:tc>
        <w:tc>
          <w:tcPr>
            <w:tcW w:w="1419" w:type="dxa"/>
            <w:vAlign w:val="center"/>
          </w:tcPr>
          <w:p w14:paraId="717001F8" w14:textId="77777777" w:rsidR="0077183A" w:rsidRPr="00DF2375" w:rsidRDefault="0077183A" w:rsidP="00822D98">
            <w:pPr>
              <w:pStyle w:val="PTableBody"/>
            </w:pPr>
          </w:p>
        </w:tc>
        <w:tc>
          <w:tcPr>
            <w:tcW w:w="1420" w:type="dxa"/>
            <w:vAlign w:val="center"/>
          </w:tcPr>
          <w:p w14:paraId="71087323" w14:textId="77777777" w:rsidR="0077183A" w:rsidRPr="00DF2375" w:rsidRDefault="0077183A" w:rsidP="00822D98">
            <w:pPr>
              <w:pStyle w:val="PTableBody"/>
            </w:pPr>
            <w:r w:rsidRPr="00DF2375">
              <w:t>21</w:t>
            </w:r>
          </w:p>
        </w:tc>
        <w:tc>
          <w:tcPr>
            <w:tcW w:w="1420" w:type="dxa"/>
            <w:vAlign w:val="center"/>
          </w:tcPr>
          <w:p w14:paraId="6C360311" w14:textId="77777777" w:rsidR="0077183A" w:rsidRPr="00DF2375" w:rsidRDefault="0077183A" w:rsidP="00822D98">
            <w:pPr>
              <w:pStyle w:val="PTableBody"/>
            </w:pPr>
            <w:r w:rsidRPr="00DF2375">
              <w:t>18</w:t>
            </w:r>
          </w:p>
        </w:tc>
      </w:tr>
      <w:tr w:rsidR="0077183A" w:rsidRPr="00DF2375" w14:paraId="057658E3" w14:textId="77777777" w:rsidTr="00822D98">
        <w:trPr>
          <w:cantSplit/>
        </w:trPr>
        <w:tc>
          <w:tcPr>
            <w:tcW w:w="1419" w:type="dxa"/>
            <w:vAlign w:val="center"/>
          </w:tcPr>
          <w:p w14:paraId="641CDDD1" w14:textId="77777777" w:rsidR="0077183A" w:rsidRDefault="0077183A" w:rsidP="00822D98">
            <w:pPr>
              <w:pStyle w:val="PTableBody"/>
              <w:rPr>
                <w:rStyle w:val="Psuperscriptasis0"/>
              </w:rPr>
            </w:pPr>
            <w:r w:rsidRPr="00951016">
              <w:rPr>
                <w:rStyle w:val="Psuperscriptasis0"/>
              </w:rPr>
              <w:t>209</w:t>
            </w:r>
            <w:r>
              <w:t>Bi</w:t>
            </w:r>
            <w:r w:rsidRPr="00951016">
              <w:rPr>
                <w:rStyle w:val="Psuperscriptasis0"/>
              </w:rPr>
              <w:t>3</w:t>
            </w:r>
            <w:r>
              <w:rPr>
                <w:rStyle w:val="Psuperscriptasis0"/>
              </w:rPr>
              <w:sym w:font="Symbol" w:char="F02D"/>
            </w:r>
          </w:p>
          <w:p w14:paraId="5181D97C" w14:textId="77777777" w:rsidR="008C5E56" w:rsidRPr="00DF2375" w:rsidRDefault="008C5E56" w:rsidP="00822D98">
            <w:pPr>
              <w:pStyle w:val="PTableBody"/>
            </w:pPr>
          </w:p>
        </w:tc>
        <w:tc>
          <w:tcPr>
            <w:tcW w:w="1419" w:type="dxa"/>
            <w:vAlign w:val="center"/>
          </w:tcPr>
          <w:p w14:paraId="7D815351" w14:textId="77777777" w:rsidR="0077183A" w:rsidRPr="00DF2375" w:rsidRDefault="0077183A" w:rsidP="00822D98">
            <w:pPr>
              <w:pStyle w:val="PTableBody"/>
            </w:pPr>
          </w:p>
        </w:tc>
        <w:tc>
          <w:tcPr>
            <w:tcW w:w="1419" w:type="dxa"/>
            <w:vAlign w:val="center"/>
          </w:tcPr>
          <w:p w14:paraId="6566527E" w14:textId="77777777" w:rsidR="0077183A" w:rsidRPr="00DF2375" w:rsidRDefault="0077183A" w:rsidP="00822D98">
            <w:pPr>
              <w:pStyle w:val="PTableBody"/>
            </w:pPr>
          </w:p>
        </w:tc>
        <w:tc>
          <w:tcPr>
            <w:tcW w:w="1419" w:type="dxa"/>
            <w:vAlign w:val="center"/>
          </w:tcPr>
          <w:p w14:paraId="2177A695" w14:textId="77777777" w:rsidR="0077183A" w:rsidRPr="00DF2375" w:rsidRDefault="0077183A" w:rsidP="00822D98">
            <w:pPr>
              <w:pStyle w:val="PTableBody"/>
            </w:pPr>
          </w:p>
        </w:tc>
        <w:tc>
          <w:tcPr>
            <w:tcW w:w="1420" w:type="dxa"/>
            <w:vAlign w:val="center"/>
          </w:tcPr>
          <w:p w14:paraId="063E70CF" w14:textId="77777777" w:rsidR="0077183A" w:rsidRPr="00DF2375" w:rsidRDefault="0077183A" w:rsidP="00822D98">
            <w:pPr>
              <w:pStyle w:val="PTableBody"/>
            </w:pPr>
          </w:p>
        </w:tc>
        <w:tc>
          <w:tcPr>
            <w:tcW w:w="1420" w:type="dxa"/>
            <w:vAlign w:val="center"/>
          </w:tcPr>
          <w:p w14:paraId="247A5E0A" w14:textId="77777777" w:rsidR="0077183A" w:rsidRPr="00DF2375" w:rsidRDefault="0077183A" w:rsidP="00822D98">
            <w:pPr>
              <w:pStyle w:val="PTableBody"/>
            </w:pPr>
          </w:p>
        </w:tc>
      </w:tr>
      <w:tr w:rsidR="0077183A" w:rsidRPr="00DF2375" w14:paraId="7AF8F9CD" w14:textId="77777777" w:rsidTr="00822D98">
        <w:trPr>
          <w:cantSplit/>
        </w:trPr>
        <w:tc>
          <w:tcPr>
            <w:tcW w:w="1419" w:type="dxa"/>
            <w:vAlign w:val="center"/>
          </w:tcPr>
          <w:p w14:paraId="42769954" w14:textId="77777777" w:rsidR="0077183A" w:rsidRDefault="0077183A" w:rsidP="00822D98">
            <w:pPr>
              <w:pStyle w:val="PTableBody"/>
            </w:pPr>
          </w:p>
          <w:p w14:paraId="283CB93C" w14:textId="77777777" w:rsidR="008C5E56" w:rsidRPr="00DF2375" w:rsidRDefault="008C5E56" w:rsidP="00822D98">
            <w:pPr>
              <w:pStyle w:val="PTableBody"/>
            </w:pPr>
          </w:p>
        </w:tc>
        <w:tc>
          <w:tcPr>
            <w:tcW w:w="1419" w:type="dxa"/>
            <w:vAlign w:val="center"/>
          </w:tcPr>
          <w:p w14:paraId="3C9AF230" w14:textId="77777777" w:rsidR="0077183A" w:rsidRPr="00DF2375" w:rsidRDefault="0077183A" w:rsidP="00822D98">
            <w:pPr>
              <w:pStyle w:val="PTableBody"/>
            </w:pPr>
            <w:r w:rsidRPr="00DF2375">
              <w:t>92</w:t>
            </w:r>
          </w:p>
        </w:tc>
        <w:tc>
          <w:tcPr>
            <w:tcW w:w="1419" w:type="dxa"/>
            <w:vAlign w:val="center"/>
          </w:tcPr>
          <w:p w14:paraId="1F49E88B" w14:textId="77777777" w:rsidR="0077183A" w:rsidRPr="00DF2375" w:rsidRDefault="0077183A" w:rsidP="00822D98">
            <w:pPr>
              <w:pStyle w:val="PTableBody"/>
            </w:pPr>
            <w:r w:rsidRPr="00DF2375">
              <w:t>234</w:t>
            </w:r>
          </w:p>
        </w:tc>
        <w:tc>
          <w:tcPr>
            <w:tcW w:w="1419" w:type="dxa"/>
            <w:vAlign w:val="center"/>
          </w:tcPr>
          <w:p w14:paraId="716ACC73" w14:textId="77777777" w:rsidR="0077183A" w:rsidRPr="00DF2375" w:rsidRDefault="0077183A" w:rsidP="00822D98">
            <w:pPr>
              <w:pStyle w:val="PTableBody"/>
            </w:pPr>
          </w:p>
        </w:tc>
        <w:tc>
          <w:tcPr>
            <w:tcW w:w="1420" w:type="dxa"/>
            <w:vAlign w:val="center"/>
          </w:tcPr>
          <w:p w14:paraId="29323B35" w14:textId="77777777" w:rsidR="0077183A" w:rsidRPr="00DF2375" w:rsidRDefault="0077183A" w:rsidP="00822D98">
            <w:pPr>
              <w:pStyle w:val="PTableBody"/>
            </w:pPr>
          </w:p>
        </w:tc>
        <w:tc>
          <w:tcPr>
            <w:tcW w:w="1420" w:type="dxa"/>
            <w:vAlign w:val="center"/>
          </w:tcPr>
          <w:p w14:paraId="07163B98" w14:textId="77777777" w:rsidR="0077183A" w:rsidRPr="00DF2375" w:rsidRDefault="0077183A" w:rsidP="00822D98">
            <w:pPr>
              <w:pStyle w:val="PTableBody"/>
            </w:pPr>
            <w:r w:rsidRPr="00DF2375">
              <w:t>92</w:t>
            </w:r>
          </w:p>
        </w:tc>
      </w:tr>
    </w:tbl>
    <w:p w14:paraId="402AF3D4" w14:textId="77777777" w:rsidR="00D31589" w:rsidRDefault="00D31589" w:rsidP="0077183A">
      <w:pPr>
        <w:pStyle w:val="PBodytextfullout"/>
        <w:rPr>
          <w:rStyle w:val="Pboldasis"/>
        </w:rPr>
      </w:pPr>
    </w:p>
    <w:p w14:paraId="0DE97F2C" w14:textId="77777777" w:rsidR="005B6FA9" w:rsidRDefault="005B6FA9" w:rsidP="0077183A">
      <w:pPr>
        <w:pStyle w:val="PBodytextfullout"/>
        <w:rPr>
          <w:rStyle w:val="Pboldasis"/>
        </w:rPr>
      </w:pPr>
    </w:p>
    <w:p w14:paraId="51C0804B" w14:textId="77777777" w:rsidR="005B6FA9" w:rsidRDefault="005B6FA9" w:rsidP="0077183A">
      <w:pPr>
        <w:pStyle w:val="PBodytextfullout"/>
        <w:rPr>
          <w:rStyle w:val="Pboldasis"/>
        </w:rPr>
      </w:pPr>
    </w:p>
    <w:p w14:paraId="610697C2" w14:textId="77777777" w:rsidR="005B6FA9" w:rsidRDefault="005B6FA9" w:rsidP="0077183A">
      <w:pPr>
        <w:pStyle w:val="PBodytextfullout"/>
        <w:rPr>
          <w:rStyle w:val="Pboldasis"/>
        </w:rPr>
      </w:pPr>
    </w:p>
    <w:p w14:paraId="54F8D780" w14:textId="77777777" w:rsidR="005B6FA9" w:rsidRDefault="005B6FA9" w:rsidP="0077183A">
      <w:pPr>
        <w:pStyle w:val="PBodytextfullout"/>
        <w:rPr>
          <w:rStyle w:val="Pboldasis"/>
        </w:rPr>
      </w:pPr>
    </w:p>
    <w:p w14:paraId="1ABD6234" w14:textId="6643D37C" w:rsidR="0077183A" w:rsidRPr="005D6296" w:rsidRDefault="0077183A" w:rsidP="0077183A">
      <w:pPr>
        <w:pStyle w:val="PBodytextfullout"/>
        <w:rPr>
          <w:rStyle w:val="Pboldasis"/>
        </w:rPr>
      </w:pPr>
      <w:r w:rsidRPr="005D6296">
        <w:rPr>
          <w:rStyle w:val="Pboldasis"/>
        </w:rPr>
        <w:lastRenderedPageBreak/>
        <w:t xml:space="preserve">Question </w:t>
      </w:r>
      <w:r w:rsidR="00246CEF">
        <w:rPr>
          <w:rStyle w:val="Pboldasis"/>
        </w:rPr>
        <w:t>7</w:t>
      </w:r>
      <w:r w:rsidRPr="005D6296">
        <w:rPr>
          <w:rStyle w:val="Pboldasis"/>
        </w:rPr>
        <w:tab/>
        <w:t>(</w:t>
      </w:r>
      <w:proofErr w:type="gramStart"/>
      <w:r w:rsidR="009B1171">
        <w:rPr>
          <w:rStyle w:val="Pboldasis"/>
        </w:rPr>
        <w:t xml:space="preserve">15 </w:t>
      </w:r>
      <w:r w:rsidRPr="005D6296">
        <w:rPr>
          <w:rStyle w:val="Pboldasis"/>
        </w:rPr>
        <w:t xml:space="preserve"> marks</w:t>
      </w:r>
      <w:proofErr w:type="gramEnd"/>
      <w:r w:rsidRPr="005D6296">
        <w:rPr>
          <w:rStyle w:val="Pboldasis"/>
        </w:rPr>
        <w:t>)</w:t>
      </w:r>
    </w:p>
    <w:p w14:paraId="6E6D178A" w14:textId="77777777" w:rsidR="0077183A" w:rsidRPr="00D3225E" w:rsidRDefault="0077183A" w:rsidP="0077183A">
      <w:pPr>
        <w:pStyle w:val="PQuestiona"/>
      </w:pPr>
      <w:r w:rsidRPr="00951016">
        <w:rPr>
          <w:rStyle w:val="Pboldasis"/>
        </w:rPr>
        <w:t>a</w:t>
      </w:r>
      <w:r>
        <w:tab/>
      </w:r>
      <w:r w:rsidRPr="00D3225E">
        <w:t xml:space="preserve">Use the </w:t>
      </w:r>
      <w:r>
        <w:t>p</w:t>
      </w:r>
      <w:r w:rsidRPr="00D3225E">
        <w:t xml:space="preserve">eriodic </w:t>
      </w:r>
      <w:r>
        <w:t>t</w:t>
      </w:r>
      <w:r w:rsidRPr="00D3225E">
        <w:t>able to write a correct symbol for each of the following</w:t>
      </w:r>
      <w:r>
        <w:t>.</w:t>
      </w:r>
      <w:r>
        <w:tab/>
      </w:r>
      <w:r w:rsidRPr="00951016">
        <w:t>(5 marks)</w:t>
      </w:r>
    </w:p>
    <w:p w14:paraId="6A2D013E" w14:textId="77777777" w:rsidR="0077183A" w:rsidRPr="00EF2F8F" w:rsidRDefault="0077183A" w:rsidP="00042738">
      <w:pPr>
        <w:pStyle w:val="PQuestioni"/>
        <w:spacing w:line="320" w:lineRule="exact"/>
      </w:pPr>
      <w:proofErr w:type="spellStart"/>
      <w:r w:rsidRPr="00951016">
        <w:rPr>
          <w:rStyle w:val="Pboldasis"/>
        </w:rPr>
        <w:t>i</w:t>
      </w:r>
      <w:proofErr w:type="spellEnd"/>
      <w:r>
        <w:tab/>
        <w:t>t</w:t>
      </w:r>
      <w:r w:rsidRPr="00951016">
        <w:t xml:space="preserve">he element that is in </w:t>
      </w:r>
      <w:r>
        <w:t>g</w:t>
      </w:r>
      <w:r w:rsidRPr="00951016">
        <w:t xml:space="preserve">roup 2 and </w:t>
      </w:r>
      <w:r>
        <w:t>p</w:t>
      </w:r>
      <w:r w:rsidRPr="00951016">
        <w:t>eriod 4</w:t>
      </w:r>
      <w:r>
        <w:t xml:space="preserve"> </w:t>
      </w:r>
      <w:r w:rsidRPr="00951016">
        <w:t>______________</w:t>
      </w:r>
    </w:p>
    <w:p w14:paraId="5B9587F4" w14:textId="77777777" w:rsidR="0077183A" w:rsidRPr="00951016" w:rsidRDefault="0077183A" w:rsidP="00042738">
      <w:pPr>
        <w:pStyle w:val="PQuestioni"/>
        <w:spacing w:line="320" w:lineRule="exact"/>
      </w:pPr>
      <w:r w:rsidRPr="00951016">
        <w:rPr>
          <w:rStyle w:val="Pboldasis"/>
        </w:rPr>
        <w:t>ii</w:t>
      </w:r>
      <w:r>
        <w:tab/>
        <w:t>a</w:t>
      </w:r>
      <w:r w:rsidRPr="00951016">
        <w:t xml:space="preserve"> noble gas with exactly 3 occupied electron shells</w:t>
      </w:r>
      <w:r>
        <w:t xml:space="preserve"> </w:t>
      </w:r>
      <w:r w:rsidRPr="00951016">
        <w:t>______________</w:t>
      </w:r>
    </w:p>
    <w:p w14:paraId="128D9314" w14:textId="77777777" w:rsidR="0077183A" w:rsidRDefault="0077183A" w:rsidP="00042738">
      <w:pPr>
        <w:pStyle w:val="PQuestioni"/>
        <w:spacing w:line="320" w:lineRule="exact"/>
      </w:pPr>
      <w:r w:rsidRPr="00951016">
        <w:rPr>
          <w:rStyle w:val="Pboldasis"/>
        </w:rPr>
        <w:t>iii</w:t>
      </w:r>
      <w:r>
        <w:tab/>
        <w:t>an element from group 14 that is a non-metal ______________</w:t>
      </w:r>
    </w:p>
    <w:p w14:paraId="5C502E45" w14:textId="4381F28E" w:rsidR="0077183A" w:rsidRDefault="0077183A" w:rsidP="00042738">
      <w:pPr>
        <w:pStyle w:val="PQuestioni"/>
        <w:spacing w:line="320" w:lineRule="exact"/>
      </w:pPr>
      <w:proofErr w:type="spellStart"/>
      <w:r w:rsidRPr="00951016">
        <w:rPr>
          <w:rStyle w:val="Pboldasis"/>
        </w:rPr>
        <w:t>iv</w:t>
      </w:r>
      <w:proofErr w:type="spellEnd"/>
      <w:r>
        <w:tab/>
        <w:t>the element in period 3 that has the largest atomic radius _</w:t>
      </w:r>
      <w:r w:rsidR="00533AA7">
        <w:t>_____________</w:t>
      </w:r>
    </w:p>
    <w:p w14:paraId="0B0BFC43" w14:textId="485CB7A1" w:rsidR="0077183A" w:rsidRDefault="0077183A" w:rsidP="00042738">
      <w:pPr>
        <w:pStyle w:val="PQuestioni"/>
        <w:spacing w:line="320" w:lineRule="exact"/>
      </w:pPr>
      <w:r w:rsidRPr="00951016">
        <w:rPr>
          <w:rStyle w:val="Pboldasis"/>
        </w:rPr>
        <w:t>v</w:t>
      </w:r>
      <w:r>
        <w:tab/>
        <w:t>the element in group 16 that has the highest electronegativity _________</w:t>
      </w:r>
      <w:r w:rsidRPr="00951016">
        <w:t xml:space="preserve"> </w:t>
      </w:r>
    </w:p>
    <w:p w14:paraId="4AD8EE19" w14:textId="77777777" w:rsidR="00D31589" w:rsidRDefault="00D31589" w:rsidP="0077183A">
      <w:pPr>
        <w:pStyle w:val="PQuestiona"/>
        <w:rPr>
          <w:rStyle w:val="Pboldasis"/>
        </w:rPr>
      </w:pPr>
    </w:p>
    <w:p w14:paraId="65D95F18" w14:textId="71D54271" w:rsidR="0077183A" w:rsidRDefault="0077183A" w:rsidP="0077183A">
      <w:pPr>
        <w:pStyle w:val="PQuestiona"/>
      </w:pPr>
      <w:proofErr w:type="gramStart"/>
      <w:r w:rsidRPr="00951016">
        <w:rPr>
          <w:rStyle w:val="Pboldasis"/>
        </w:rPr>
        <w:t>b</w:t>
      </w:r>
      <w:proofErr w:type="gramEnd"/>
      <w:r>
        <w:tab/>
        <w:t xml:space="preserve">Describe </w:t>
      </w:r>
      <w:r w:rsidR="00EE0815">
        <w:t xml:space="preserve">and explain </w:t>
      </w:r>
      <w:r>
        <w:t>the trend</w:t>
      </w:r>
      <w:r w:rsidR="00EE0815">
        <w:t>s</w:t>
      </w:r>
      <w:r>
        <w:t xml:space="preserve"> in </w:t>
      </w:r>
      <w:r w:rsidRPr="00EE0815">
        <w:rPr>
          <w:b/>
        </w:rPr>
        <w:t>ionisation energy</w:t>
      </w:r>
      <w:r>
        <w:t xml:space="preserve"> </w:t>
      </w:r>
      <w:r w:rsidR="00EE0815">
        <w:t xml:space="preserve">for </w:t>
      </w:r>
      <w:r>
        <w:t xml:space="preserve">going down a group </w:t>
      </w:r>
      <w:r w:rsidR="00EE0815">
        <w:t xml:space="preserve">and across  the </w:t>
      </w:r>
      <w:r>
        <w:t xml:space="preserve"> periodic table. </w:t>
      </w:r>
      <w:r w:rsidR="00D31589">
        <w:t>(Use correct terminology</w:t>
      </w:r>
      <w:r w:rsidR="003F21E2">
        <w:t xml:space="preserve"> and include an explanation for ionisation energy in your answer</w:t>
      </w:r>
      <w:r w:rsidR="00D31589">
        <w:t>)</w:t>
      </w:r>
      <w:r>
        <w:tab/>
        <w:t>(5 marks)</w:t>
      </w:r>
    </w:p>
    <w:p w14:paraId="5F2203DE" w14:textId="77777777" w:rsidR="0077183A" w:rsidRPr="001263F7" w:rsidRDefault="0077183A" w:rsidP="0077183A">
      <w:pPr>
        <w:pStyle w:val="PQuestionaline"/>
      </w:pPr>
      <w:r>
        <w:tab/>
      </w:r>
      <w:r w:rsidRPr="001263F7">
        <w:t>____________________________________________________________________</w:t>
      </w:r>
      <w:r>
        <w:t>_______</w:t>
      </w:r>
    </w:p>
    <w:p w14:paraId="36FB47EC" w14:textId="77777777" w:rsidR="0077183A" w:rsidRPr="001263F7" w:rsidRDefault="0077183A" w:rsidP="0077183A">
      <w:pPr>
        <w:pStyle w:val="PQuestionaline"/>
      </w:pPr>
      <w:r w:rsidRPr="001263F7">
        <w:tab/>
        <w:t>____________________________________________________________________</w:t>
      </w:r>
      <w:r>
        <w:t>_______</w:t>
      </w:r>
    </w:p>
    <w:p w14:paraId="6102EE44" w14:textId="77777777" w:rsidR="0077183A" w:rsidRPr="001263F7" w:rsidRDefault="0077183A" w:rsidP="0077183A">
      <w:pPr>
        <w:pStyle w:val="PQuestionaline"/>
      </w:pPr>
      <w:r>
        <w:tab/>
      </w:r>
      <w:r w:rsidRPr="001263F7">
        <w:t>____________________________________________________________________</w:t>
      </w:r>
      <w:r>
        <w:t>_______</w:t>
      </w:r>
    </w:p>
    <w:p w14:paraId="487B961F" w14:textId="77777777" w:rsidR="0077183A" w:rsidRPr="001263F7" w:rsidRDefault="0077183A" w:rsidP="0077183A">
      <w:pPr>
        <w:pStyle w:val="PQuestionaline"/>
      </w:pPr>
      <w:r w:rsidRPr="001263F7">
        <w:tab/>
        <w:t>____________________________________________________________________</w:t>
      </w:r>
      <w:r>
        <w:t>_______</w:t>
      </w:r>
    </w:p>
    <w:p w14:paraId="483B00EC" w14:textId="77777777" w:rsidR="0077183A" w:rsidRPr="001263F7" w:rsidRDefault="0077183A" w:rsidP="0077183A">
      <w:pPr>
        <w:pStyle w:val="PQuestionaline"/>
      </w:pPr>
      <w:r>
        <w:tab/>
      </w:r>
      <w:r w:rsidRPr="001263F7">
        <w:t>____________________________________________________________________</w:t>
      </w:r>
      <w:r>
        <w:t>_______</w:t>
      </w:r>
    </w:p>
    <w:p w14:paraId="637A34CB" w14:textId="7CD61038" w:rsidR="00D31589" w:rsidRDefault="0077183A" w:rsidP="00042738">
      <w:pPr>
        <w:pStyle w:val="PQuestionaline"/>
      </w:pPr>
      <w:r w:rsidRPr="001263F7">
        <w:tab/>
        <w:t>____________________________________________________________________</w:t>
      </w:r>
      <w:r>
        <w:t>_______</w:t>
      </w:r>
    </w:p>
    <w:p w14:paraId="1B2361E2" w14:textId="6ADB9B2F" w:rsidR="00EE0815" w:rsidRPr="001263F7" w:rsidRDefault="00EE0815" w:rsidP="00EE0815">
      <w:pPr>
        <w:pStyle w:val="PQuestionaline"/>
      </w:pPr>
      <w:r>
        <w:tab/>
      </w:r>
      <w:r w:rsidRPr="001263F7">
        <w:t>__________________________________________________________________</w:t>
      </w:r>
      <w:r>
        <w:t>_______</w:t>
      </w:r>
    </w:p>
    <w:p w14:paraId="3B392A95" w14:textId="59F65687" w:rsidR="00EE0815" w:rsidRDefault="00EE0815" w:rsidP="00042738">
      <w:pPr>
        <w:pStyle w:val="PQuestionaline"/>
      </w:pPr>
      <w:r>
        <w:tab/>
      </w:r>
      <w:r w:rsidRPr="001263F7">
        <w:tab/>
      </w:r>
    </w:p>
    <w:p w14:paraId="09E27DF4" w14:textId="62B72AF7" w:rsidR="00D31589" w:rsidRDefault="00EE0815" w:rsidP="00042738">
      <w:pPr>
        <w:pStyle w:val="PQuestionaline"/>
      </w:pPr>
      <w:proofErr w:type="gramStart"/>
      <w:r>
        <w:rPr>
          <w:rStyle w:val="Pboldasis"/>
        </w:rPr>
        <w:t>c</w:t>
      </w:r>
      <w:proofErr w:type="gramEnd"/>
      <w:r>
        <w:tab/>
        <w:t>Describe and explain the trend</w:t>
      </w:r>
      <w:r w:rsidR="009B1171">
        <w:t>s</w:t>
      </w:r>
      <w:r>
        <w:t xml:space="preserve"> in </w:t>
      </w:r>
      <w:r w:rsidRPr="00EE0815">
        <w:rPr>
          <w:b/>
        </w:rPr>
        <w:t>electronegativity</w:t>
      </w:r>
      <w:r>
        <w:t xml:space="preserve"> down the group and a</w:t>
      </w:r>
      <w:r w:rsidR="009B1171">
        <w:t>c</w:t>
      </w:r>
      <w:r>
        <w:t>ross a period in the periodic table. (Use correct terminology and include an explanation for electronegativity in your answer)      (5 marks)</w:t>
      </w:r>
    </w:p>
    <w:p w14:paraId="304271DF" w14:textId="2CFAFBF3" w:rsidR="00EE0815" w:rsidRPr="001263F7" w:rsidRDefault="00EE0815" w:rsidP="00EE0815">
      <w:pPr>
        <w:pStyle w:val="PQuestionaline"/>
      </w:pPr>
      <w:r>
        <w:tab/>
      </w:r>
      <w:r w:rsidRPr="001263F7">
        <w:t>____________________________________________________________________</w:t>
      </w:r>
      <w:r>
        <w:t>_______</w:t>
      </w:r>
    </w:p>
    <w:p w14:paraId="0017421F" w14:textId="77777777" w:rsidR="00EE0815" w:rsidRPr="001263F7" w:rsidRDefault="00EE0815" w:rsidP="00EE0815">
      <w:pPr>
        <w:pStyle w:val="PQuestionaline"/>
      </w:pPr>
      <w:r w:rsidRPr="001263F7">
        <w:tab/>
        <w:t>____________________________________________________________________</w:t>
      </w:r>
      <w:r>
        <w:t>_______</w:t>
      </w:r>
    </w:p>
    <w:p w14:paraId="17504507" w14:textId="77777777" w:rsidR="00EE0815" w:rsidRPr="001263F7" w:rsidRDefault="00EE0815" w:rsidP="00EE0815">
      <w:pPr>
        <w:pStyle w:val="PQuestionaline"/>
      </w:pPr>
      <w:r>
        <w:tab/>
      </w:r>
      <w:r w:rsidRPr="001263F7">
        <w:t>____________________________________________________________________</w:t>
      </w:r>
      <w:r>
        <w:t>_______</w:t>
      </w:r>
    </w:p>
    <w:p w14:paraId="7D74E5FF" w14:textId="77777777" w:rsidR="00EE0815" w:rsidRPr="001263F7" w:rsidRDefault="00EE0815" w:rsidP="00EE0815">
      <w:pPr>
        <w:pStyle w:val="PQuestionaline"/>
      </w:pPr>
      <w:r w:rsidRPr="001263F7">
        <w:tab/>
        <w:t>____________________________________________________________________</w:t>
      </w:r>
      <w:r>
        <w:t>_______</w:t>
      </w:r>
    </w:p>
    <w:p w14:paraId="08A867F0" w14:textId="77777777" w:rsidR="00EE0815" w:rsidRPr="001263F7" w:rsidRDefault="00EE0815" w:rsidP="00EE0815">
      <w:pPr>
        <w:pStyle w:val="PQuestionaline"/>
      </w:pPr>
      <w:r>
        <w:tab/>
      </w:r>
      <w:r w:rsidRPr="001263F7">
        <w:t>____________________________________________________________________</w:t>
      </w:r>
      <w:r>
        <w:t>_______</w:t>
      </w:r>
    </w:p>
    <w:p w14:paraId="6805595F" w14:textId="05DD5A6E" w:rsidR="00EE0815" w:rsidRDefault="00EE0815" w:rsidP="00EE0815">
      <w:pPr>
        <w:pStyle w:val="PQuestionaline"/>
      </w:pPr>
      <w:r w:rsidRPr="001263F7">
        <w:tab/>
        <w:t>____________________________________________________________________</w:t>
      </w:r>
      <w:r>
        <w:t>_______</w:t>
      </w:r>
    </w:p>
    <w:p w14:paraId="76CF8D45" w14:textId="5446E9C9" w:rsidR="00EE0815" w:rsidRPr="001263F7" w:rsidRDefault="00EE0815" w:rsidP="00EE0815">
      <w:pPr>
        <w:pStyle w:val="PQuestionaline"/>
      </w:pPr>
      <w:r>
        <w:tab/>
      </w:r>
      <w:r w:rsidRPr="001263F7">
        <w:t>____________________________________________________________________</w:t>
      </w:r>
      <w:r>
        <w:t>_______</w:t>
      </w:r>
    </w:p>
    <w:p w14:paraId="1E4B92AE" w14:textId="690A3196" w:rsidR="00EE0815" w:rsidRDefault="00EE0815" w:rsidP="005B6FA9">
      <w:pPr>
        <w:pStyle w:val="PQuestionaline"/>
      </w:pPr>
      <w:r>
        <w:tab/>
      </w:r>
      <w:r w:rsidRPr="001263F7">
        <w:t>____________________________________________________________________</w:t>
      </w:r>
      <w:r>
        <w:t>_______</w:t>
      </w:r>
      <w:bookmarkStart w:id="0" w:name="_GoBack"/>
      <w:bookmarkEnd w:id="0"/>
    </w:p>
    <w:p w14:paraId="17E2E749" w14:textId="77777777" w:rsidR="00EE0815" w:rsidRDefault="00EE0815" w:rsidP="00EE0815">
      <w:pPr>
        <w:pStyle w:val="PQuestionaline"/>
      </w:pPr>
    </w:p>
    <w:p w14:paraId="6B787597" w14:textId="2D727261" w:rsidR="00EE0815" w:rsidRPr="00246CEF" w:rsidRDefault="00EE0815" w:rsidP="00246CEF">
      <w:pPr>
        <w:pStyle w:val="ListParagraph"/>
        <w:numPr>
          <w:ilvl w:val="0"/>
          <w:numId w:val="23"/>
        </w:numPr>
        <w:tabs>
          <w:tab w:val="left" w:pos="10065"/>
        </w:tabs>
        <w:rPr>
          <w:rFonts w:ascii="Arial" w:hAnsi="Arial" w:cs="Arial"/>
        </w:rPr>
      </w:pPr>
      <w:r w:rsidRPr="00246CEF">
        <w:rPr>
          <w:rFonts w:ascii="Arial" w:hAnsi="Arial" w:cs="Arial"/>
        </w:rPr>
        <w:t>State the ground state electron configuration of the following:</w:t>
      </w:r>
      <w:r w:rsidRPr="00246CEF">
        <w:rPr>
          <w:rFonts w:ascii="Arial" w:hAnsi="Arial" w:cs="Arial"/>
        </w:rPr>
        <w:tab/>
        <w:t>[4]</w:t>
      </w:r>
    </w:p>
    <w:p w14:paraId="07441519" w14:textId="77777777" w:rsidR="00EE0815" w:rsidRPr="00EE0815" w:rsidRDefault="00EE0815" w:rsidP="00EE0815">
      <w:pPr>
        <w:pStyle w:val="ListParagraph"/>
        <w:tabs>
          <w:tab w:val="left" w:pos="10065"/>
        </w:tabs>
        <w:ind w:left="1080"/>
        <w:rPr>
          <w:rFonts w:ascii="Arial" w:hAnsi="Arial" w:cs="Arial"/>
        </w:rPr>
      </w:pPr>
    </w:p>
    <w:p w14:paraId="59EA21A5" w14:textId="77777777" w:rsidR="00EE0815" w:rsidRPr="00EE0815" w:rsidRDefault="00EE0815" w:rsidP="00EE0815">
      <w:pPr>
        <w:pStyle w:val="ListParagraph"/>
        <w:numPr>
          <w:ilvl w:val="1"/>
          <w:numId w:val="16"/>
        </w:numPr>
        <w:tabs>
          <w:tab w:val="left" w:pos="3686"/>
          <w:tab w:val="left" w:pos="6663"/>
          <w:tab w:val="left" w:pos="10065"/>
        </w:tabs>
        <w:rPr>
          <w:rFonts w:ascii="Arial" w:hAnsi="Arial" w:cs="Arial"/>
        </w:rPr>
      </w:pPr>
      <w:proofErr w:type="spellStart"/>
      <w:r w:rsidRPr="00EE0815">
        <w:rPr>
          <w:rFonts w:ascii="Arial" w:hAnsi="Arial" w:cs="Arial"/>
        </w:rPr>
        <w:t>Berylium</w:t>
      </w:r>
      <w:proofErr w:type="spellEnd"/>
      <w:r w:rsidRPr="00EE0815">
        <w:rPr>
          <w:rFonts w:ascii="Arial" w:hAnsi="Arial" w:cs="Arial"/>
          <w:sz w:val="24"/>
          <w:szCs w:val="24"/>
        </w:rPr>
        <w:tab/>
      </w:r>
      <w:r w:rsidRPr="00EE0815">
        <w:rPr>
          <w:rFonts w:ascii="Arial" w:hAnsi="Arial" w:cs="Arial"/>
          <w:sz w:val="24"/>
          <w:szCs w:val="24"/>
          <w:u w:val="dotted" w:color="A6A6A6" w:themeColor="background1" w:themeShade="A6"/>
        </w:rPr>
        <w:tab/>
      </w:r>
    </w:p>
    <w:p w14:paraId="06198E50" w14:textId="77777777" w:rsidR="00EE0815" w:rsidRPr="00EE0815" w:rsidRDefault="00EE0815" w:rsidP="00EE0815">
      <w:pPr>
        <w:pStyle w:val="ListParagraph"/>
        <w:tabs>
          <w:tab w:val="left" w:pos="3686"/>
          <w:tab w:val="left" w:pos="6663"/>
          <w:tab w:val="left" w:pos="10065"/>
        </w:tabs>
        <w:ind w:left="1800"/>
        <w:rPr>
          <w:rFonts w:ascii="Arial" w:hAnsi="Arial" w:cs="Arial"/>
        </w:rPr>
      </w:pPr>
    </w:p>
    <w:p w14:paraId="1D753E99" w14:textId="77777777" w:rsidR="00EE0815" w:rsidRPr="00EE0815" w:rsidRDefault="00EE0815" w:rsidP="00EE0815">
      <w:pPr>
        <w:pStyle w:val="ListParagraph"/>
        <w:numPr>
          <w:ilvl w:val="1"/>
          <w:numId w:val="16"/>
        </w:numPr>
        <w:tabs>
          <w:tab w:val="left" w:pos="3686"/>
          <w:tab w:val="left" w:pos="6663"/>
          <w:tab w:val="left" w:pos="10065"/>
        </w:tabs>
        <w:rPr>
          <w:rFonts w:ascii="Arial" w:hAnsi="Arial" w:cs="Arial"/>
        </w:rPr>
      </w:pPr>
      <w:r w:rsidRPr="00EE0815">
        <w:rPr>
          <w:rFonts w:ascii="Arial" w:hAnsi="Arial" w:cs="Arial"/>
        </w:rPr>
        <w:t>Fluorine</w:t>
      </w:r>
      <w:r w:rsidRPr="00EE0815">
        <w:rPr>
          <w:rFonts w:ascii="Arial" w:hAnsi="Arial" w:cs="Arial"/>
          <w:sz w:val="24"/>
          <w:szCs w:val="24"/>
        </w:rPr>
        <w:tab/>
      </w:r>
      <w:r w:rsidRPr="00EE0815">
        <w:rPr>
          <w:rFonts w:ascii="Arial" w:hAnsi="Arial" w:cs="Arial"/>
          <w:sz w:val="24"/>
          <w:szCs w:val="24"/>
          <w:u w:val="dotted" w:color="A6A6A6" w:themeColor="background1" w:themeShade="A6"/>
        </w:rPr>
        <w:tab/>
      </w:r>
    </w:p>
    <w:p w14:paraId="35EF3B84" w14:textId="77777777" w:rsidR="00EE0815" w:rsidRPr="00EE0815" w:rsidRDefault="00EE0815" w:rsidP="00EE0815">
      <w:pPr>
        <w:pStyle w:val="ListParagraph"/>
        <w:rPr>
          <w:rFonts w:ascii="Arial" w:hAnsi="Arial" w:cs="Arial"/>
        </w:rPr>
      </w:pPr>
    </w:p>
    <w:p w14:paraId="35CAF8D1" w14:textId="77777777" w:rsidR="00EE0815" w:rsidRPr="00EE0815" w:rsidRDefault="00EE0815" w:rsidP="00EE0815">
      <w:pPr>
        <w:pStyle w:val="ListParagraph"/>
        <w:numPr>
          <w:ilvl w:val="1"/>
          <w:numId w:val="16"/>
        </w:numPr>
        <w:tabs>
          <w:tab w:val="left" w:pos="3686"/>
          <w:tab w:val="left" w:pos="6663"/>
          <w:tab w:val="left" w:pos="10065"/>
        </w:tabs>
        <w:rPr>
          <w:rFonts w:ascii="Arial" w:hAnsi="Arial" w:cs="Arial"/>
        </w:rPr>
      </w:pPr>
      <w:r w:rsidRPr="00EE0815">
        <w:rPr>
          <w:rFonts w:ascii="Arial" w:hAnsi="Arial" w:cs="Arial"/>
        </w:rPr>
        <w:t>Potassium ion</w:t>
      </w:r>
      <w:r w:rsidRPr="00EE0815">
        <w:rPr>
          <w:rFonts w:ascii="Arial" w:hAnsi="Arial" w:cs="Arial"/>
          <w:sz w:val="24"/>
          <w:szCs w:val="24"/>
        </w:rPr>
        <w:tab/>
      </w:r>
      <w:r w:rsidRPr="00EE0815">
        <w:rPr>
          <w:rFonts w:ascii="Arial" w:hAnsi="Arial" w:cs="Arial"/>
          <w:sz w:val="24"/>
          <w:szCs w:val="24"/>
          <w:u w:val="dotted" w:color="A6A6A6" w:themeColor="background1" w:themeShade="A6"/>
        </w:rPr>
        <w:tab/>
      </w:r>
    </w:p>
    <w:p w14:paraId="46B836CD" w14:textId="77777777" w:rsidR="00EE0815" w:rsidRPr="00EE0815" w:rsidRDefault="00EE0815" w:rsidP="00EE0815">
      <w:pPr>
        <w:pStyle w:val="ListParagraph"/>
        <w:rPr>
          <w:rFonts w:ascii="Arial" w:hAnsi="Arial" w:cs="Arial"/>
        </w:rPr>
      </w:pPr>
    </w:p>
    <w:p w14:paraId="241B3E40" w14:textId="6BFC49D4" w:rsidR="00EE0815" w:rsidRPr="009B1171" w:rsidRDefault="00EE0815" w:rsidP="00EE0815">
      <w:pPr>
        <w:pStyle w:val="ListParagraph"/>
        <w:numPr>
          <w:ilvl w:val="1"/>
          <w:numId w:val="16"/>
        </w:numPr>
        <w:tabs>
          <w:tab w:val="left" w:pos="3686"/>
          <w:tab w:val="left" w:pos="6663"/>
          <w:tab w:val="left" w:pos="10065"/>
        </w:tabs>
        <w:rPr>
          <w:rFonts w:ascii="Arial" w:hAnsi="Arial" w:cs="Arial"/>
        </w:rPr>
      </w:pPr>
      <w:proofErr w:type="spellStart"/>
      <w:r w:rsidRPr="00EE0815">
        <w:rPr>
          <w:rFonts w:ascii="Arial" w:hAnsi="Arial" w:cs="Arial"/>
        </w:rPr>
        <w:t>Sulfide</w:t>
      </w:r>
      <w:proofErr w:type="spellEnd"/>
      <w:r w:rsidRPr="00EE0815">
        <w:rPr>
          <w:rFonts w:ascii="Arial" w:hAnsi="Arial" w:cs="Arial"/>
        </w:rPr>
        <w:t xml:space="preserve"> ion</w:t>
      </w:r>
      <w:r w:rsidRPr="00EE0815">
        <w:rPr>
          <w:rFonts w:ascii="Arial" w:hAnsi="Arial" w:cs="Arial"/>
          <w:sz w:val="24"/>
          <w:szCs w:val="24"/>
        </w:rPr>
        <w:tab/>
      </w:r>
      <w:r w:rsidRPr="00EE0815">
        <w:rPr>
          <w:rFonts w:ascii="Arial" w:hAnsi="Arial" w:cs="Arial"/>
          <w:sz w:val="24"/>
          <w:szCs w:val="24"/>
          <w:u w:val="dotted" w:color="A6A6A6" w:themeColor="background1" w:themeShade="A6"/>
        </w:rPr>
        <w:tab/>
      </w:r>
    </w:p>
    <w:p w14:paraId="1E49BDDB" w14:textId="77777777" w:rsidR="009B1171" w:rsidRPr="009B1171" w:rsidRDefault="009B1171" w:rsidP="009B1171">
      <w:pPr>
        <w:pStyle w:val="ListParagraph"/>
        <w:rPr>
          <w:rFonts w:ascii="Arial" w:hAnsi="Arial" w:cs="Arial"/>
        </w:rPr>
      </w:pPr>
    </w:p>
    <w:p w14:paraId="47F2B87A" w14:textId="6F2EBA29" w:rsidR="0077179D" w:rsidRPr="00246CEF" w:rsidRDefault="0077179D" w:rsidP="00246CEF">
      <w:pPr>
        <w:pStyle w:val="ListParagraph"/>
        <w:numPr>
          <w:ilvl w:val="0"/>
          <w:numId w:val="23"/>
        </w:numPr>
        <w:tabs>
          <w:tab w:val="left" w:pos="3686"/>
          <w:tab w:val="left" w:pos="6663"/>
          <w:tab w:val="left" w:pos="10065"/>
        </w:tabs>
        <w:rPr>
          <w:rFonts w:ascii="Arial" w:hAnsi="Arial" w:cs="Arial"/>
        </w:rPr>
      </w:pPr>
      <w:bookmarkStart w:id="1" w:name="_Hlk2224323"/>
    </w:p>
    <w:p w14:paraId="48A93457" w14:textId="1EE6FDB8" w:rsidR="009B1171" w:rsidRPr="0077179D" w:rsidRDefault="0077179D" w:rsidP="0077179D">
      <w:pPr>
        <w:pStyle w:val="ListParagraph"/>
        <w:numPr>
          <w:ilvl w:val="0"/>
          <w:numId w:val="22"/>
        </w:numPr>
        <w:tabs>
          <w:tab w:val="left" w:pos="3686"/>
          <w:tab w:val="left" w:pos="6663"/>
          <w:tab w:val="left" w:pos="10065"/>
        </w:tabs>
        <w:rPr>
          <w:rFonts w:ascii="Arial" w:hAnsi="Arial" w:cs="Arial"/>
        </w:rPr>
      </w:pPr>
      <w:r>
        <w:rPr>
          <w:rFonts w:ascii="Arial" w:hAnsi="Arial" w:cs="Arial"/>
        </w:rPr>
        <w:t>I</w:t>
      </w:r>
      <w:r w:rsidR="009B1171" w:rsidRPr="0077179D">
        <w:rPr>
          <w:rFonts w:ascii="Arial" w:hAnsi="Arial" w:cs="Arial"/>
        </w:rPr>
        <w:t>dentify the ion with a charge of -3 that has the electron configuration:  [1]</w:t>
      </w:r>
    </w:p>
    <w:p w14:paraId="5F4C2943" w14:textId="07D7E5CE" w:rsidR="009B1171" w:rsidRDefault="009B1171" w:rsidP="009B1171">
      <w:pPr>
        <w:pStyle w:val="ListParagraph"/>
        <w:tabs>
          <w:tab w:val="left" w:pos="3686"/>
          <w:tab w:val="left" w:pos="6663"/>
          <w:tab w:val="left" w:pos="10065"/>
        </w:tabs>
        <w:ind w:left="1070"/>
        <w:rPr>
          <w:rFonts w:ascii="Arial" w:hAnsi="Arial" w:cs="Arial"/>
        </w:rPr>
      </w:pPr>
    </w:p>
    <w:p w14:paraId="0097C9FC" w14:textId="45EADA52" w:rsidR="009B1171" w:rsidRDefault="009B1171" w:rsidP="0077179D">
      <w:pPr>
        <w:pStyle w:val="ListParagraph"/>
        <w:tabs>
          <w:tab w:val="left" w:pos="3686"/>
          <w:tab w:val="left" w:pos="6663"/>
          <w:tab w:val="left" w:pos="10065"/>
        </w:tabs>
        <w:ind w:left="1095"/>
        <w:rPr>
          <w:rFonts w:ascii="Arial" w:hAnsi="Arial" w:cs="Arial"/>
        </w:rPr>
      </w:pPr>
      <w:r>
        <w:rPr>
          <w:rFonts w:ascii="Arial" w:hAnsi="Arial" w:cs="Arial"/>
        </w:rPr>
        <w:t>2, 8, 8 _____________________________________</w:t>
      </w:r>
    </w:p>
    <w:p w14:paraId="5DC644CE" w14:textId="77777777" w:rsidR="0077179D" w:rsidRDefault="0077179D" w:rsidP="0077179D">
      <w:pPr>
        <w:pStyle w:val="ListParagraph"/>
        <w:tabs>
          <w:tab w:val="left" w:pos="3686"/>
          <w:tab w:val="left" w:pos="6663"/>
          <w:tab w:val="left" w:pos="10065"/>
        </w:tabs>
        <w:ind w:left="1095"/>
        <w:rPr>
          <w:rFonts w:ascii="Arial" w:hAnsi="Arial" w:cs="Arial"/>
        </w:rPr>
      </w:pPr>
    </w:p>
    <w:p w14:paraId="04077A29" w14:textId="4605289F" w:rsidR="0077179D" w:rsidRDefault="0077179D" w:rsidP="0077179D">
      <w:pPr>
        <w:pStyle w:val="ListParagraph"/>
        <w:numPr>
          <w:ilvl w:val="0"/>
          <w:numId w:val="22"/>
        </w:numPr>
        <w:tabs>
          <w:tab w:val="left" w:pos="3686"/>
          <w:tab w:val="left" w:pos="6663"/>
          <w:tab w:val="left" w:pos="10065"/>
        </w:tabs>
        <w:rPr>
          <w:rFonts w:ascii="Arial" w:hAnsi="Arial" w:cs="Arial"/>
        </w:rPr>
      </w:pPr>
      <w:r>
        <w:rPr>
          <w:rFonts w:ascii="Arial" w:hAnsi="Arial" w:cs="Arial"/>
        </w:rPr>
        <w:t>Identify the ion with a charge of +1 that has an electron configuration : [1]</w:t>
      </w:r>
    </w:p>
    <w:p w14:paraId="4EF43A3F" w14:textId="0A6B5E9A" w:rsidR="0077179D" w:rsidRDefault="0077179D" w:rsidP="0077179D">
      <w:pPr>
        <w:pStyle w:val="ListParagraph"/>
        <w:tabs>
          <w:tab w:val="left" w:pos="3686"/>
          <w:tab w:val="left" w:pos="6663"/>
          <w:tab w:val="left" w:pos="10065"/>
        </w:tabs>
        <w:ind w:left="1095"/>
        <w:rPr>
          <w:rFonts w:ascii="Arial" w:hAnsi="Arial" w:cs="Arial"/>
        </w:rPr>
      </w:pPr>
    </w:p>
    <w:p w14:paraId="5418FA02" w14:textId="59B34811" w:rsidR="0077179D" w:rsidRDefault="0077179D" w:rsidP="0077179D">
      <w:pPr>
        <w:pStyle w:val="ListParagraph"/>
        <w:tabs>
          <w:tab w:val="left" w:pos="3686"/>
          <w:tab w:val="left" w:pos="6663"/>
          <w:tab w:val="left" w:pos="10065"/>
        </w:tabs>
        <w:ind w:left="1095"/>
        <w:rPr>
          <w:rFonts w:ascii="Arial" w:hAnsi="Arial" w:cs="Arial"/>
        </w:rPr>
      </w:pPr>
      <w:r>
        <w:rPr>
          <w:rFonts w:ascii="Arial" w:hAnsi="Arial" w:cs="Arial"/>
        </w:rPr>
        <w:t>2,8, 8, 8________________________________________________</w:t>
      </w:r>
    </w:p>
    <w:p w14:paraId="0C6CAF2D" w14:textId="77777777" w:rsidR="0077179D" w:rsidRPr="0077179D" w:rsidRDefault="0077179D" w:rsidP="0077179D">
      <w:pPr>
        <w:pStyle w:val="ListParagraph"/>
        <w:tabs>
          <w:tab w:val="left" w:pos="3686"/>
          <w:tab w:val="left" w:pos="6663"/>
          <w:tab w:val="left" w:pos="10065"/>
        </w:tabs>
        <w:ind w:left="1095"/>
        <w:rPr>
          <w:rFonts w:ascii="Arial" w:hAnsi="Arial" w:cs="Arial"/>
        </w:rPr>
      </w:pPr>
    </w:p>
    <w:p w14:paraId="099670F7" w14:textId="77777777" w:rsidR="00EE0815" w:rsidRPr="00EE0815" w:rsidRDefault="00EE0815" w:rsidP="00042738">
      <w:pPr>
        <w:pStyle w:val="PQuestionaline"/>
      </w:pPr>
    </w:p>
    <w:bookmarkEnd w:id="1"/>
    <w:p w14:paraId="1A5ED95E" w14:textId="62484741" w:rsidR="0077183A" w:rsidRPr="00D93503" w:rsidRDefault="0077183A" w:rsidP="00042738">
      <w:pPr>
        <w:pStyle w:val="PQuestionaline"/>
        <w:rPr>
          <w:rStyle w:val="Pboldasis"/>
        </w:rPr>
      </w:pPr>
      <w:r w:rsidRPr="00D93503">
        <w:rPr>
          <w:rStyle w:val="Pboldasis"/>
        </w:rPr>
        <w:t xml:space="preserve">End of </w:t>
      </w:r>
      <w:r w:rsidR="00C35390">
        <w:rPr>
          <w:rStyle w:val="Pboldasis"/>
        </w:rPr>
        <w:t>questions</w:t>
      </w:r>
    </w:p>
    <w:sectPr w:rsidR="0077183A" w:rsidRPr="00D93503" w:rsidSect="00CD6221">
      <w:headerReference w:type="default" r:id="rId10"/>
      <w:footerReference w:type="default" r:id="rId11"/>
      <w:headerReference w:type="first" r:id="rId12"/>
      <w:footerReference w:type="first" r:id="rId13"/>
      <w:pgSz w:w="11901" w:h="16817"/>
      <w:pgMar w:top="1440" w:right="851" w:bottom="1440" w:left="709" w:header="567"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8122DC" w14:textId="77777777" w:rsidR="00A01700" w:rsidRDefault="00A01700">
      <w:r>
        <w:separator/>
      </w:r>
    </w:p>
  </w:endnote>
  <w:endnote w:type="continuationSeparator" w:id="0">
    <w:p w14:paraId="54416A49" w14:textId="77777777" w:rsidR="00A01700" w:rsidRDefault="00A01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00006FF" w:usb1="4000205B" w:usb2="00000010" w:usb3="00000000" w:csb0="0000019F" w:csb1="00000000"/>
  </w:font>
  <w:font w:name="Verdana-Bold">
    <w:altName w:val="Verdana"/>
    <w:charset w:val="00"/>
    <w:family w:val="auto"/>
    <w:pitch w:val="variable"/>
    <w:sig w:usb0="00000001" w:usb1="4000205B" w:usb2="0000001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6"/>
        <w:szCs w:val="16"/>
      </w:rPr>
      <w:id w:val="-1278248727"/>
      <w:docPartObj>
        <w:docPartGallery w:val="Page Numbers (Bottom of Page)"/>
        <w:docPartUnique/>
      </w:docPartObj>
    </w:sdtPr>
    <w:sdtEndPr>
      <w:rPr>
        <w:noProof/>
      </w:rPr>
    </w:sdtEndPr>
    <w:sdtContent>
      <w:p w14:paraId="2BEC1E4B" w14:textId="56974269" w:rsidR="00822D98" w:rsidRPr="00B230EF" w:rsidRDefault="00822D98" w:rsidP="00822D98">
        <w:pPr>
          <w:jc w:val="center"/>
          <w:rPr>
            <w:rFonts w:ascii="Arial" w:hAnsi="Arial" w:cs="Arial"/>
            <w:sz w:val="16"/>
            <w:szCs w:val="16"/>
          </w:rPr>
        </w:pPr>
        <w:r w:rsidRPr="00C509FF">
          <w:rPr>
            <w:rFonts w:ascii="Arial" w:hAnsi="Arial" w:cs="Arial"/>
            <w:sz w:val="16"/>
            <w:szCs w:val="16"/>
          </w:rPr>
          <w:t>Copyright ©</w:t>
        </w:r>
        <w:r>
          <w:rPr>
            <w:rFonts w:ascii="Arial" w:hAnsi="Arial" w:cs="Arial"/>
            <w:sz w:val="16"/>
            <w:szCs w:val="16"/>
          </w:rPr>
          <w:t xml:space="preserve"> Pearson Australia 2018</w:t>
        </w:r>
        <w:r w:rsidRPr="00C509FF">
          <w:rPr>
            <w:rFonts w:ascii="Arial" w:hAnsi="Arial" w:cs="Arial"/>
            <w:sz w:val="16"/>
            <w:szCs w:val="16"/>
          </w:rPr>
          <w:t xml:space="preserve"> (a division of Pearson Australia Group Pty Ltd) ISBN</w:t>
        </w:r>
        <w:r>
          <w:rPr>
            <w:rFonts w:ascii="Arial" w:hAnsi="Arial" w:cs="Arial"/>
            <w:sz w:val="16"/>
            <w:szCs w:val="16"/>
          </w:rPr>
          <w:t xml:space="preserve"> </w:t>
        </w:r>
        <w:r w:rsidRPr="006A04A6">
          <w:rPr>
            <w:rFonts w:ascii="Arial" w:eastAsia="Times New Roman" w:hAnsi="Arial" w:cs="Arial"/>
            <w:color w:val="000000"/>
            <w:sz w:val="16"/>
            <w:szCs w:val="16"/>
          </w:rPr>
          <w:t>978 1 4886 1</w:t>
        </w:r>
        <w:r>
          <w:rPr>
            <w:rFonts w:ascii="Arial" w:eastAsia="Times New Roman" w:hAnsi="Arial" w:cs="Arial"/>
            <w:color w:val="000000"/>
            <w:sz w:val="16"/>
            <w:szCs w:val="16"/>
          </w:rPr>
          <w:t>812 3</w:t>
        </w:r>
        <w:r w:rsidRPr="006A04A6">
          <w:rPr>
            <w:rFonts w:ascii="Arial" w:hAnsi="Arial" w:cs="Arial"/>
            <w:sz w:val="16"/>
            <w:szCs w:val="16"/>
          </w:rPr>
          <w:tab/>
        </w:r>
        <w:r w:rsidRPr="00C509FF">
          <w:rPr>
            <w:rFonts w:ascii="Arial" w:hAnsi="Arial" w:cs="Arial"/>
            <w:sz w:val="16"/>
            <w:szCs w:val="16"/>
          </w:rPr>
          <w:t xml:space="preserve"> Page </w:t>
        </w:r>
        <w:r w:rsidR="00D31589">
          <w:rPr>
            <w:rFonts w:ascii="Arial" w:hAnsi="Arial" w:cs="Arial"/>
            <w:sz w:val="16"/>
            <w:szCs w:val="16"/>
          </w:rPr>
          <w:t>1</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6"/>
        <w:szCs w:val="16"/>
      </w:rPr>
      <w:id w:val="1712924138"/>
      <w:docPartObj>
        <w:docPartGallery w:val="Page Numbers (Bottom of Page)"/>
        <w:docPartUnique/>
      </w:docPartObj>
    </w:sdtPr>
    <w:sdtEndPr>
      <w:rPr>
        <w:noProof/>
      </w:rPr>
    </w:sdtEndPr>
    <w:sdtContent>
      <w:p w14:paraId="797ECD0A" w14:textId="4D942027" w:rsidR="00822D98" w:rsidRPr="00110C9F" w:rsidRDefault="00822D98" w:rsidP="00822D98">
        <w:pPr>
          <w:jc w:val="center"/>
          <w:rPr>
            <w:rFonts w:ascii="Arial" w:hAnsi="Arial" w:cs="Arial"/>
            <w:sz w:val="16"/>
            <w:szCs w:val="16"/>
          </w:rPr>
        </w:pPr>
        <w:r w:rsidRPr="00C509FF">
          <w:rPr>
            <w:rFonts w:ascii="Arial" w:hAnsi="Arial" w:cs="Arial"/>
            <w:sz w:val="16"/>
            <w:szCs w:val="16"/>
          </w:rPr>
          <w:t>Copyright ©</w:t>
        </w:r>
        <w:r>
          <w:rPr>
            <w:rFonts w:ascii="Arial" w:hAnsi="Arial" w:cs="Arial"/>
            <w:sz w:val="16"/>
            <w:szCs w:val="16"/>
          </w:rPr>
          <w:t xml:space="preserve"> Pearson Australia 2018</w:t>
        </w:r>
        <w:r w:rsidRPr="00C509FF">
          <w:rPr>
            <w:rFonts w:ascii="Arial" w:hAnsi="Arial" w:cs="Arial"/>
            <w:sz w:val="16"/>
            <w:szCs w:val="16"/>
          </w:rPr>
          <w:t xml:space="preserve"> (a division of Pearson Australia Group Pty Ltd) ISBN</w:t>
        </w:r>
        <w:r>
          <w:rPr>
            <w:rFonts w:ascii="Arial" w:hAnsi="Arial" w:cs="Arial"/>
            <w:sz w:val="16"/>
            <w:szCs w:val="16"/>
          </w:rPr>
          <w:t xml:space="preserve"> </w:t>
        </w:r>
        <w:r w:rsidRPr="006A04A6">
          <w:rPr>
            <w:rFonts w:ascii="Arial" w:eastAsia="Times New Roman" w:hAnsi="Arial" w:cs="Arial"/>
            <w:color w:val="000000"/>
            <w:sz w:val="16"/>
            <w:szCs w:val="16"/>
          </w:rPr>
          <w:t>978 1 4886 1</w:t>
        </w:r>
        <w:r>
          <w:rPr>
            <w:rFonts w:ascii="Arial" w:eastAsia="Times New Roman" w:hAnsi="Arial" w:cs="Arial"/>
            <w:color w:val="000000"/>
            <w:sz w:val="16"/>
            <w:szCs w:val="16"/>
          </w:rPr>
          <w:t>812 3</w:t>
        </w:r>
        <w:r w:rsidRPr="006A04A6">
          <w:rPr>
            <w:rFonts w:ascii="Arial" w:hAnsi="Arial" w:cs="Arial"/>
            <w:sz w:val="16"/>
            <w:szCs w:val="16"/>
          </w:rPr>
          <w:tab/>
        </w:r>
        <w:r w:rsidRPr="00C509FF">
          <w:rPr>
            <w:rFonts w:ascii="Arial" w:hAnsi="Arial" w:cs="Arial"/>
            <w:sz w:val="16"/>
            <w:szCs w:val="16"/>
          </w:rPr>
          <w:t xml:space="preserve"> Page </w:t>
        </w:r>
        <w:r w:rsidRPr="00C509FF">
          <w:rPr>
            <w:rFonts w:ascii="Arial" w:hAnsi="Arial" w:cs="Arial"/>
            <w:sz w:val="16"/>
            <w:szCs w:val="16"/>
          </w:rPr>
          <w:fldChar w:fldCharType="begin"/>
        </w:r>
        <w:r w:rsidRPr="00C509FF">
          <w:rPr>
            <w:rFonts w:ascii="Arial" w:hAnsi="Arial" w:cs="Arial"/>
            <w:sz w:val="16"/>
            <w:szCs w:val="16"/>
          </w:rPr>
          <w:instrText xml:space="preserve"> PAGE   \* MERGEFORMAT </w:instrText>
        </w:r>
        <w:r w:rsidRPr="00C509FF">
          <w:rPr>
            <w:rFonts w:ascii="Arial" w:hAnsi="Arial" w:cs="Arial"/>
            <w:sz w:val="16"/>
            <w:szCs w:val="16"/>
          </w:rPr>
          <w:fldChar w:fldCharType="separate"/>
        </w:r>
        <w:r w:rsidR="006F60CE">
          <w:rPr>
            <w:rFonts w:ascii="Arial" w:hAnsi="Arial" w:cs="Arial"/>
            <w:noProof/>
            <w:sz w:val="16"/>
            <w:szCs w:val="16"/>
          </w:rPr>
          <w:t>1</w:t>
        </w:r>
        <w:r w:rsidRPr="00C509FF">
          <w:rPr>
            <w:rFonts w:ascii="Arial" w:hAnsi="Arial" w:cs="Arial"/>
            <w:noProof/>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0B3DBC" w14:textId="77777777" w:rsidR="00A01700" w:rsidRDefault="00A01700">
      <w:r>
        <w:separator/>
      </w:r>
    </w:p>
  </w:footnote>
  <w:footnote w:type="continuationSeparator" w:id="0">
    <w:p w14:paraId="1A6089EE" w14:textId="77777777" w:rsidR="00A01700" w:rsidRDefault="00A017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DD878" w14:textId="0A503957" w:rsidR="00822D98" w:rsidRDefault="00822D98" w:rsidP="00110C9F">
    <w:pPr>
      <w:tabs>
        <w:tab w:val="left" w:pos="3479"/>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9258D" w14:textId="60E59732" w:rsidR="00822D98" w:rsidRDefault="00822D98">
    <w:r>
      <w:rPr>
        <w:noProof/>
        <w:lang w:eastAsia="en-AU"/>
      </w:rPr>
      <w:drawing>
        <wp:inline distT="0" distB="0" distL="0" distR="0" wp14:anchorId="62E6462F" wp14:editId="4BDED10E">
          <wp:extent cx="6566535" cy="547000"/>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rson header_portrait.png"/>
                  <pic:cNvPicPr/>
                </pic:nvPicPr>
                <pic:blipFill>
                  <a:blip r:embed="rId1">
                    <a:extLst>
                      <a:ext uri="{28A0092B-C50C-407E-A947-70E740481C1C}">
                        <a14:useLocalDpi xmlns:a14="http://schemas.microsoft.com/office/drawing/2010/main" val="0"/>
                      </a:ext>
                    </a:extLst>
                  </a:blip>
                  <a:stretch>
                    <a:fillRect/>
                  </a:stretch>
                </pic:blipFill>
                <pic:spPr>
                  <a:xfrm>
                    <a:off x="0" y="0"/>
                    <a:ext cx="6566535" cy="547000"/>
                  </a:xfrm>
                  <a:prstGeom prst="rect">
                    <a:avLst/>
                  </a:prstGeom>
                </pic:spPr>
              </pic:pic>
            </a:graphicData>
          </a:graphic>
        </wp:inline>
      </w:drawing>
    </w:r>
  </w:p>
  <w:p w14:paraId="68B84E0D" w14:textId="77777777" w:rsidR="00822D98" w:rsidRDefault="00822D9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C2C4D"/>
    <w:multiLevelType w:val="hybridMultilevel"/>
    <w:tmpl w:val="26ACEBC6"/>
    <w:lvl w:ilvl="0" w:tplc="4D6CB040">
      <w:start w:val="1"/>
      <w:numFmt w:val="lowerLetter"/>
      <w:lvlText w:val="%1)"/>
      <w:lvlJc w:val="left"/>
      <w:pPr>
        <w:ind w:left="1095" w:hanging="360"/>
      </w:pPr>
      <w:rPr>
        <w:rFonts w:hint="default"/>
      </w:rPr>
    </w:lvl>
    <w:lvl w:ilvl="1" w:tplc="0C090019" w:tentative="1">
      <w:start w:val="1"/>
      <w:numFmt w:val="lowerLetter"/>
      <w:lvlText w:val="%2."/>
      <w:lvlJc w:val="left"/>
      <w:pPr>
        <w:ind w:left="1815" w:hanging="360"/>
      </w:pPr>
    </w:lvl>
    <w:lvl w:ilvl="2" w:tplc="0C09001B" w:tentative="1">
      <w:start w:val="1"/>
      <w:numFmt w:val="lowerRoman"/>
      <w:lvlText w:val="%3."/>
      <w:lvlJc w:val="right"/>
      <w:pPr>
        <w:ind w:left="2535" w:hanging="180"/>
      </w:pPr>
    </w:lvl>
    <w:lvl w:ilvl="3" w:tplc="0C09000F" w:tentative="1">
      <w:start w:val="1"/>
      <w:numFmt w:val="decimal"/>
      <w:lvlText w:val="%4."/>
      <w:lvlJc w:val="left"/>
      <w:pPr>
        <w:ind w:left="3255" w:hanging="360"/>
      </w:pPr>
    </w:lvl>
    <w:lvl w:ilvl="4" w:tplc="0C090019" w:tentative="1">
      <w:start w:val="1"/>
      <w:numFmt w:val="lowerLetter"/>
      <w:lvlText w:val="%5."/>
      <w:lvlJc w:val="left"/>
      <w:pPr>
        <w:ind w:left="3975" w:hanging="360"/>
      </w:pPr>
    </w:lvl>
    <w:lvl w:ilvl="5" w:tplc="0C09001B" w:tentative="1">
      <w:start w:val="1"/>
      <w:numFmt w:val="lowerRoman"/>
      <w:lvlText w:val="%6."/>
      <w:lvlJc w:val="right"/>
      <w:pPr>
        <w:ind w:left="4695" w:hanging="180"/>
      </w:pPr>
    </w:lvl>
    <w:lvl w:ilvl="6" w:tplc="0C09000F" w:tentative="1">
      <w:start w:val="1"/>
      <w:numFmt w:val="decimal"/>
      <w:lvlText w:val="%7."/>
      <w:lvlJc w:val="left"/>
      <w:pPr>
        <w:ind w:left="5415" w:hanging="360"/>
      </w:pPr>
    </w:lvl>
    <w:lvl w:ilvl="7" w:tplc="0C090019" w:tentative="1">
      <w:start w:val="1"/>
      <w:numFmt w:val="lowerLetter"/>
      <w:lvlText w:val="%8."/>
      <w:lvlJc w:val="left"/>
      <w:pPr>
        <w:ind w:left="6135" w:hanging="360"/>
      </w:pPr>
    </w:lvl>
    <w:lvl w:ilvl="8" w:tplc="0C09001B" w:tentative="1">
      <w:start w:val="1"/>
      <w:numFmt w:val="lowerRoman"/>
      <w:lvlText w:val="%9."/>
      <w:lvlJc w:val="right"/>
      <w:pPr>
        <w:ind w:left="6855" w:hanging="180"/>
      </w:pPr>
    </w:lvl>
  </w:abstractNum>
  <w:abstractNum w:abstractNumId="1">
    <w:nsid w:val="142E6ABF"/>
    <w:multiLevelType w:val="hybridMultilevel"/>
    <w:tmpl w:val="FF62112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A9A3E02"/>
    <w:multiLevelType w:val="hybridMultilevel"/>
    <w:tmpl w:val="F28A2F44"/>
    <w:lvl w:ilvl="0" w:tplc="6F2EBF7E">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CD84C5A"/>
    <w:multiLevelType w:val="hybridMultilevel"/>
    <w:tmpl w:val="DDC6AE06"/>
    <w:lvl w:ilvl="0" w:tplc="A66E796C">
      <w:start w:val="1"/>
      <w:numFmt w:val="lowerLetter"/>
      <w:lvlText w:val="%1"/>
      <w:lvlJc w:val="left"/>
      <w:pPr>
        <w:ind w:left="904" w:hanging="397"/>
        <w:jc w:val="left"/>
      </w:pPr>
      <w:rPr>
        <w:rFonts w:ascii="Arial" w:eastAsia="Arial" w:hAnsi="Arial" w:cs="Arial" w:hint="default"/>
        <w:b/>
        <w:bCs/>
        <w:color w:val="231F20"/>
        <w:w w:val="108"/>
        <w:sz w:val="22"/>
        <w:szCs w:val="22"/>
      </w:rPr>
    </w:lvl>
    <w:lvl w:ilvl="1" w:tplc="8F0E8A58">
      <w:numFmt w:val="bullet"/>
      <w:lvlText w:val="•"/>
      <w:lvlJc w:val="left"/>
      <w:pPr>
        <w:ind w:left="1852" w:hanging="397"/>
      </w:pPr>
      <w:rPr>
        <w:rFonts w:hint="default"/>
      </w:rPr>
    </w:lvl>
    <w:lvl w:ilvl="2" w:tplc="E5E87E8E">
      <w:numFmt w:val="bullet"/>
      <w:lvlText w:val="•"/>
      <w:lvlJc w:val="left"/>
      <w:pPr>
        <w:ind w:left="2805" w:hanging="397"/>
      </w:pPr>
      <w:rPr>
        <w:rFonts w:hint="default"/>
      </w:rPr>
    </w:lvl>
    <w:lvl w:ilvl="3" w:tplc="81FC1AFE">
      <w:numFmt w:val="bullet"/>
      <w:lvlText w:val="•"/>
      <w:lvlJc w:val="left"/>
      <w:pPr>
        <w:ind w:left="3757" w:hanging="397"/>
      </w:pPr>
      <w:rPr>
        <w:rFonts w:hint="default"/>
      </w:rPr>
    </w:lvl>
    <w:lvl w:ilvl="4" w:tplc="DDDE07D4">
      <w:numFmt w:val="bullet"/>
      <w:lvlText w:val="•"/>
      <w:lvlJc w:val="left"/>
      <w:pPr>
        <w:ind w:left="4710" w:hanging="397"/>
      </w:pPr>
      <w:rPr>
        <w:rFonts w:hint="default"/>
      </w:rPr>
    </w:lvl>
    <w:lvl w:ilvl="5" w:tplc="9B9633E4">
      <w:numFmt w:val="bullet"/>
      <w:lvlText w:val="•"/>
      <w:lvlJc w:val="left"/>
      <w:pPr>
        <w:ind w:left="5662" w:hanging="397"/>
      </w:pPr>
      <w:rPr>
        <w:rFonts w:hint="default"/>
      </w:rPr>
    </w:lvl>
    <w:lvl w:ilvl="6" w:tplc="06B6E26C">
      <w:numFmt w:val="bullet"/>
      <w:lvlText w:val="•"/>
      <w:lvlJc w:val="left"/>
      <w:pPr>
        <w:ind w:left="6615" w:hanging="397"/>
      </w:pPr>
      <w:rPr>
        <w:rFonts w:hint="default"/>
      </w:rPr>
    </w:lvl>
    <w:lvl w:ilvl="7" w:tplc="FFFAB264">
      <w:numFmt w:val="bullet"/>
      <w:lvlText w:val="•"/>
      <w:lvlJc w:val="left"/>
      <w:pPr>
        <w:ind w:left="7567" w:hanging="397"/>
      </w:pPr>
      <w:rPr>
        <w:rFonts w:hint="default"/>
      </w:rPr>
    </w:lvl>
    <w:lvl w:ilvl="8" w:tplc="5BB4A29C">
      <w:numFmt w:val="bullet"/>
      <w:lvlText w:val="•"/>
      <w:lvlJc w:val="left"/>
      <w:pPr>
        <w:ind w:left="8520" w:hanging="397"/>
      </w:pPr>
      <w:rPr>
        <w:rFonts w:hint="default"/>
      </w:rPr>
    </w:lvl>
  </w:abstractNum>
  <w:abstractNum w:abstractNumId="4">
    <w:nsid w:val="2363460F"/>
    <w:multiLevelType w:val="hybridMultilevel"/>
    <w:tmpl w:val="73109EBC"/>
    <w:lvl w:ilvl="0" w:tplc="0C09000F">
      <w:start w:val="1"/>
      <w:numFmt w:val="decimal"/>
      <w:lvlText w:val="%1."/>
      <w:lvlJc w:val="left"/>
      <w:pPr>
        <w:ind w:left="833" w:hanging="360"/>
      </w:pPr>
      <w:rPr>
        <w:rFonts w:hint="default"/>
      </w:rPr>
    </w:lvl>
    <w:lvl w:ilvl="1" w:tplc="0C090019" w:tentative="1">
      <w:start w:val="1"/>
      <w:numFmt w:val="lowerLetter"/>
      <w:lvlText w:val="%2."/>
      <w:lvlJc w:val="left"/>
      <w:pPr>
        <w:ind w:left="1553" w:hanging="360"/>
      </w:pPr>
    </w:lvl>
    <w:lvl w:ilvl="2" w:tplc="0C09001B" w:tentative="1">
      <w:start w:val="1"/>
      <w:numFmt w:val="lowerRoman"/>
      <w:lvlText w:val="%3."/>
      <w:lvlJc w:val="right"/>
      <w:pPr>
        <w:ind w:left="2273" w:hanging="180"/>
      </w:pPr>
    </w:lvl>
    <w:lvl w:ilvl="3" w:tplc="0C09000F" w:tentative="1">
      <w:start w:val="1"/>
      <w:numFmt w:val="decimal"/>
      <w:lvlText w:val="%4."/>
      <w:lvlJc w:val="left"/>
      <w:pPr>
        <w:ind w:left="2993" w:hanging="360"/>
      </w:pPr>
    </w:lvl>
    <w:lvl w:ilvl="4" w:tplc="0C090019" w:tentative="1">
      <w:start w:val="1"/>
      <w:numFmt w:val="lowerLetter"/>
      <w:lvlText w:val="%5."/>
      <w:lvlJc w:val="left"/>
      <w:pPr>
        <w:ind w:left="3713" w:hanging="360"/>
      </w:pPr>
    </w:lvl>
    <w:lvl w:ilvl="5" w:tplc="0C09001B" w:tentative="1">
      <w:start w:val="1"/>
      <w:numFmt w:val="lowerRoman"/>
      <w:lvlText w:val="%6."/>
      <w:lvlJc w:val="right"/>
      <w:pPr>
        <w:ind w:left="4433" w:hanging="180"/>
      </w:pPr>
    </w:lvl>
    <w:lvl w:ilvl="6" w:tplc="0C09000F" w:tentative="1">
      <w:start w:val="1"/>
      <w:numFmt w:val="decimal"/>
      <w:lvlText w:val="%7."/>
      <w:lvlJc w:val="left"/>
      <w:pPr>
        <w:ind w:left="5153" w:hanging="360"/>
      </w:pPr>
    </w:lvl>
    <w:lvl w:ilvl="7" w:tplc="0C090019" w:tentative="1">
      <w:start w:val="1"/>
      <w:numFmt w:val="lowerLetter"/>
      <w:lvlText w:val="%8."/>
      <w:lvlJc w:val="left"/>
      <w:pPr>
        <w:ind w:left="5873" w:hanging="360"/>
      </w:pPr>
    </w:lvl>
    <w:lvl w:ilvl="8" w:tplc="0C09001B" w:tentative="1">
      <w:start w:val="1"/>
      <w:numFmt w:val="lowerRoman"/>
      <w:lvlText w:val="%9."/>
      <w:lvlJc w:val="right"/>
      <w:pPr>
        <w:ind w:left="6593" w:hanging="180"/>
      </w:pPr>
    </w:lvl>
  </w:abstractNum>
  <w:abstractNum w:abstractNumId="5">
    <w:nsid w:val="259466AA"/>
    <w:multiLevelType w:val="hybridMultilevel"/>
    <w:tmpl w:val="1C0077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7A22DCF"/>
    <w:multiLevelType w:val="hybridMultilevel"/>
    <w:tmpl w:val="24787BB8"/>
    <w:lvl w:ilvl="0" w:tplc="A2A2AEC8">
      <w:start w:val="1"/>
      <w:numFmt w:val="lowerLetter"/>
      <w:lvlText w:val="%1"/>
      <w:lvlJc w:val="left"/>
      <w:pPr>
        <w:ind w:left="904" w:hanging="397"/>
        <w:jc w:val="left"/>
      </w:pPr>
      <w:rPr>
        <w:rFonts w:ascii="Arial" w:eastAsia="Arial" w:hAnsi="Arial" w:cs="Arial" w:hint="default"/>
        <w:b/>
        <w:bCs/>
        <w:color w:val="231F20"/>
        <w:w w:val="108"/>
        <w:sz w:val="22"/>
        <w:szCs w:val="22"/>
      </w:rPr>
    </w:lvl>
    <w:lvl w:ilvl="1" w:tplc="BECAF092">
      <w:start w:val="1"/>
      <w:numFmt w:val="lowerRoman"/>
      <w:lvlText w:val="%2"/>
      <w:lvlJc w:val="left"/>
      <w:pPr>
        <w:ind w:left="1301" w:hanging="397"/>
        <w:jc w:val="left"/>
      </w:pPr>
      <w:rPr>
        <w:rFonts w:ascii="Arial" w:eastAsia="Arial" w:hAnsi="Arial" w:cs="Arial" w:hint="default"/>
        <w:b/>
        <w:bCs/>
        <w:color w:val="231F20"/>
        <w:w w:val="109"/>
        <w:sz w:val="22"/>
        <w:szCs w:val="22"/>
      </w:rPr>
    </w:lvl>
    <w:lvl w:ilvl="2" w:tplc="D680A5D0">
      <w:numFmt w:val="bullet"/>
      <w:lvlText w:val="•"/>
      <w:lvlJc w:val="left"/>
      <w:pPr>
        <w:ind w:left="7940" w:hanging="397"/>
      </w:pPr>
      <w:rPr>
        <w:rFonts w:hint="default"/>
      </w:rPr>
    </w:lvl>
    <w:lvl w:ilvl="3" w:tplc="C76E41BA">
      <w:numFmt w:val="bullet"/>
      <w:lvlText w:val="•"/>
      <w:lvlJc w:val="left"/>
      <w:pPr>
        <w:ind w:left="8250" w:hanging="397"/>
      </w:pPr>
      <w:rPr>
        <w:rFonts w:hint="default"/>
      </w:rPr>
    </w:lvl>
    <w:lvl w:ilvl="4" w:tplc="F3466E80">
      <w:numFmt w:val="bullet"/>
      <w:lvlText w:val="•"/>
      <w:lvlJc w:val="left"/>
      <w:pPr>
        <w:ind w:left="8561" w:hanging="397"/>
      </w:pPr>
      <w:rPr>
        <w:rFonts w:hint="default"/>
      </w:rPr>
    </w:lvl>
    <w:lvl w:ilvl="5" w:tplc="A738990C">
      <w:numFmt w:val="bullet"/>
      <w:lvlText w:val="•"/>
      <w:lvlJc w:val="left"/>
      <w:pPr>
        <w:ind w:left="8872" w:hanging="397"/>
      </w:pPr>
      <w:rPr>
        <w:rFonts w:hint="default"/>
      </w:rPr>
    </w:lvl>
    <w:lvl w:ilvl="6" w:tplc="DC322B8E">
      <w:numFmt w:val="bullet"/>
      <w:lvlText w:val="•"/>
      <w:lvlJc w:val="left"/>
      <w:pPr>
        <w:ind w:left="9182" w:hanging="397"/>
      </w:pPr>
      <w:rPr>
        <w:rFonts w:hint="default"/>
      </w:rPr>
    </w:lvl>
    <w:lvl w:ilvl="7" w:tplc="637858A6">
      <w:numFmt w:val="bullet"/>
      <w:lvlText w:val="•"/>
      <w:lvlJc w:val="left"/>
      <w:pPr>
        <w:ind w:left="9493" w:hanging="397"/>
      </w:pPr>
      <w:rPr>
        <w:rFonts w:hint="default"/>
      </w:rPr>
    </w:lvl>
    <w:lvl w:ilvl="8" w:tplc="36083BBA">
      <w:numFmt w:val="bullet"/>
      <w:lvlText w:val="•"/>
      <w:lvlJc w:val="left"/>
      <w:pPr>
        <w:ind w:left="9804" w:hanging="397"/>
      </w:pPr>
      <w:rPr>
        <w:rFonts w:hint="default"/>
      </w:rPr>
    </w:lvl>
  </w:abstractNum>
  <w:abstractNum w:abstractNumId="7">
    <w:nsid w:val="2B232830"/>
    <w:multiLevelType w:val="hybridMultilevel"/>
    <w:tmpl w:val="E5EC4414"/>
    <w:lvl w:ilvl="0" w:tplc="2D569C6A">
      <w:start w:val="1"/>
      <w:numFmt w:val="lowerLetter"/>
      <w:lvlText w:val="%1"/>
      <w:lvlJc w:val="left"/>
      <w:pPr>
        <w:ind w:left="904" w:hanging="397"/>
        <w:jc w:val="left"/>
      </w:pPr>
      <w:rPr>
        <w:rFonts w:ascii="Arial" w:eastAsia="Arial" w:hAnsi="Arial" w:cs="Arial" w:hint="default"/>
        <w:b/>
        <w:bCs/>
        <w:color w:val="231F20"/>
        <w:w w:val="108"/>
        <w:sz w:val="22"/>
        <w:szCs w:val="22"/>
      </w:rPr>
    </w:lvl>
    <w:lvl w:ilvl="1" w:tplc="FEB05E30">
      <w:numFmt w:val="bullet"/>
      <w:lvlText w:val="•"/>
      <w:lvlJc w:val="left"/>
      <w:pPr>
        <w:ind w:left="1852" w:hanging="397"/>
      </w:pPr>
      <w:rPr>
        <w:rFonts w:hint="default"/>
      </w:rPr>
    </w:lvl>
    <w:lvl w:ilvl="2" w:tplc="BE52C21C">
      <w:numFmt w:val="bullet"/>
      <w:lvlText w:val="•"/>
      <w:lvlJc w:val="left"/>
      <w:pPr>
        <w:ind w:left="2805" w:hanging="397"/>
      </w:pPr>
      <w:rPr>
        <w:rFonts w:hint="default"/>
      </w:rPr>
    </w:lvl>
    <w:lvl w:ilvl="3" w:tplc="60588D68">
      <w:numFmt w:val="bullet"/>
      <w:lvlText w:val="•"/>
      <w:lvlJc w:val="left"/>
      <w:pPr>
        <w:ind w:left="3757" w:hanging="397"/>
      </w:pPr>
      <w:rPr>
        <w:rFonts w:hint="default"/>
      </w:rPr>
    </w:lvl>
    <w:lvl w:ilvl="4" w:tplc="47C00D76">
      <w:numFmt w:val="bullet"/>
      <w:lvlText w:val="•"/>
      <w:lvlJc w:val="left"/>
      <w:pPr>
        <w:ind w:left="4710" w:hanging="397"/>
      </w:pPr>
      <w:rPr>
        <w:rFonts w:hint="default"/>
      </w:rPr>
    </w:lvl>
    <w:lvl w:ilvl="5" w:tplc="AFA60CB6">
      <w:numFmt w:val="bullet"/>
      <w:lvlText w:val="•"/>
      <w:lvlJc w:val="left"/>
      <w:pPr>
        <w:ind w:left="5662" w:hanging="397"/>
      </w:pPr>
      <w:rPr>
        <w:rFonts w:hint="default"/>
      </w:rPr>
    </w:lvl>
    <w:lvl w:ilvl="6" w:tplc="E7AC5BB6">
      <w:numFmt w:val="bullet"/>
      <w:lvlText w:val="•"/>
      <w:lvlJc w:val="left"/>
      <w:pPr>
        <w:ind w:left="6615" w:hanging="397"/>
      </w:pPr>
      <w:rPr>
        <w:rFonts w:hint="default"/>
      </w:rPr>
    </w:lvl>
    <w:lvl w:ilvl="7" w:tplc="B02E417A">
      <w:numFmt w:val="bullet"/>
      <w:lvlText w:val="•"/>
      <w:lvlJc w:val="left"/>
      <w:pPr>
        <w:ind w:left="7567" w:hanging="397"/>
      </w:pPr>
      <w:rPr>
        <w:rFonts w:hint="default"/>
      </w:rPr>
    </w:lvl>
    <w:lvl w:ilvl="8" w:tplc="51106830">
      <w:numFmt w:val="bullet"/>
      <w:lvlText w:val="•"/>
      <w:lvlJc w:val="left"/>
      <w:pPr>
        <w:ind w:left="8520" w:hanging="397"/>
      </w:pPr>
      <w:rPr>
        <w:rFonts w:hint="default"/>
      </w:rPr>
    </w:lvl>
  </w:abstractNum>
  <w:abstractNum w:abstractNumId="8">
    <w:nsid w:val="2C5275F2"/>
    <w:multiLevelType w:val="hybridMultilevel"/>
    <w:tmpl w:val="427C24E8"/>
    <w:lvl w:ilvl="0" w:tplc="3C82BABE">
      <w:start w:val="1"/>
      <w:numFmt w:val="upperRoman"/>
      <w:lvlText w:val="%1"/>
      <w:lvlJc w:val="left"/>
      <w:pPr>
        <w:ind w:left="1300" w:hanging="397"/>
        <w:jc w:val="left"/>
      </w:pPr>
      <w:rPr>
        <w:rFonts w:ascii="Arial" w:eastAsia="Arial" w:hAnsi="Arial" w:cs="Arial" w:hint="default"/>
        <w:b/>
        <w:bCs/>
        <w:color w:val="231F20"/>
        <w:w w:val="119"/>
        <w:sz w:val="22"/>
        <w:szCs w:val="22"/>
      </w:rPr>
    </w:lvl>
    <w:lvl w:ilvl="1" w:tplc="A726CDDC">
      <w:numFmt w:val="bullet"/>
      <w:lvlText w:val="•"/>
      <w:lvlJc w:val="left"/>
      <w:pPr>
        <w:ind w:left="2212" w:hanging="397"/>
      </w:pPr>
      <w:rPr>
        <w:rFonts w:hint="default"/>
      </w:rPr>
    </w:lvl>
    <w:lvl w:ilvl="2" w:tplc="24BEF6D4">
      <w:numFmt w:val="bullet"/>
      <w:lvlText w:val="•"/>
      <w:lvlJc w:val="left"/>
      <w:pPr>
        <w:ind w:left="3125" w:hanging="397"/>
      </w:pPr>
      <w:rPr>
        <w:rFonts w:hint="default"/>
      </w:rPr>
    </w:lvl>
    <w:lvl w:ilvl="3" w:tplc="D47ADE88">
      <w:numFmt w:val="bullet"/>
      <w:lvlText w:val="•"/>
      <w:lvlJc w:val="left"/>
      <w:pPr>
        <w:ind w:left="4037" w:hanging="397"/>
      </w:pPr>
      <w:rPr>
        <w:rFonts w:hint="default"/>
      </w:rPr>
    </w:lvl>
    <w:lvl w:ilvl="4" w:tplc="BFF0123E">
      <w:numFmt w:val="bullet"/>
      <w:lvlText w:val="•"/>
      <w:lvlJc w:val="left"/>
      <w:pPr>
        <w:ind w:left="4950" w:hanging="397"/>
      </w:pPr>
      <w:rPr>
        <w:rFonts w:hint="default"/>
      </w:rPr>
    </w:lvl>
    <w:lvl w:ilvl="5" w:tplc="236C5D76">
      <w:numFmt w:val="bullet"/>
      <w:lvlText w:val="•"/>
      <w:lvlJc w:val="left"/>
      <w:pPr>
        <w:ind w:left="5862" w:hanging="397"/>
      </w:pPr>
      <w:rPr>
        <w:rFonts w:hint="default"/>
      </w:rPr>
    </w:lvl>
    <w:lvl w:ilvl="6" w:tplc="D188044E">
      <w:numFmt w:val="bullet"/>
      <w:lvlText w:val="•"/>
      <w:lvlJc w:val="left"/>
      <w:pPr>
        <w:ind w:left="6775" w:hanging="397"/>
      </w:pPr>
      <w:rPr>
        <w:rFonts w:hint="default"/>
      </w:rPr>
    </w:lvl>
    <w:lvl w:ilvl="7" w:tplc="77C40000">
      <w:numFmt w:val="bullet"/>
      <w:lvlText w:val="•"/>
      <w:lvlJc w:val="left"/>
      <w:pPr>
        <w:ind w:left="7687" w:hanging="397"/>
      </w:pPr>
      <w:rPr>
        <w:rFonts w:hint="default"/>
      </w:rPr>
    </w:lvl>
    <w:lvl w:ilvl="8" w:tplc="4B768574">
      <w:numFmt w:val="bullet"/>
      <w:lvlText w:val="•"/>
      <w:lvlJc w:val="left"/>
      <w:pPr>
        <w:ind w:left="8600" w:hanging="397"/>
      </w:pPr>
      <w:rPr>
        <w:rFonts w:hint="default"/>
      </w:rPr>
    </w:lvl>
  </w:abstractNum>
  <w:abstractNum w:abstractNumId="9">
    <w:nsid w:val="2DCE79A7"/>
    <w:multiLevelType w:val="hybridMultilevel"/>
    <w:tmpl w:val="1A64B54E"/>
    <w:lvl w:ilvl="0" w:tplc="E29E5728">
      <w:start w:val="1"/>
      <w:numFmt w:val="decimal"/>
      <w:lvlText w:val="%1."/>
      <w:lvlJc w:val="left"/>
      <w:pPr>
        <w:ind w:left="1070" w:hanging="360"/>
      </w:pPr>
      <w:rPr>
        <w:rFonts w:hint="default"/>
      </w:rPr>
    </w:lvl>
    <w:lvl w:ilvl="1" w:tplc="0C090019">
      <w:start w:val="1"/>
      <w:numFmt w:val="lowerLetter"/>
      <w:lvlText w:val="%2."/>
      <w:lvlJc w:val="left"/>
      <w:pPr>
        <w:ind w:left="1790" w:hanging="360"/>
      </w:pPr>
    </w:lvl>
    <w:lvl w:ilvl="2" w:tplc="0C09001B">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10">
    <w:nsid w:val="2DD05065"/>
    <w:multiLevelType w:val="hybridMultilevel"/>
    <w:tmpl w:val="03B2065A"/>
    <w:lvl w:ilvl="0" w:tplc="0950C4B8">
      <w:start w:val="1"/>
      <w:numFmt w:val="lowerLetter"/>
      <w:lvlText w:val="%1"/>
      <w:lvlJc w:val="left"/>
      <w:pPr>
        <w:ind w:left="904" w:hanging="397"/>
        <w:jc w:val="left"/>
      </w:pPr>
      <w:rPr>
        <w:rFonts w:ascii="Arial" w:eastAsia="Arial" w:hAnsi="Arial" w:cs="Arial" w:hint="default"/>
        <w:b/>
        <w:bCs/>
        <w:color w:val="231F20"/>
        <w:w w:val="108"/>
        <w:sz w:val="22"/>
        <w:szCs w:val="22"/>
      </w:rPr>
    </w:lvl>
    <w:lvl w:ilvl="1" w:tplc="47447D3A">
      <w:start w:val="1"/>
      <w:numFmt w:val="lowerRoman"/>
      <w:lvlText w:val="%2"/>
      <w:lvlJc w:val="left"/>
      <w:pPr>
        <w:ind w:left="1300" w:hanging="397"/>
        <w:jc w:val="left"/>
      </w:pPr>
      <w:rPr>
        <w:rFonts w:ascii="Arial" w:eastAsia="Arial" w:hAnsi="Arial" w:cs="Arial" w:hint="default"/>
        <w:b/>
        <w:bCs/>
        <w:color w:val="231F20"/>
        <w:w w:val="109"/>
        <w:sz w:val="22"/>
        <w:szCs w:val="22"/>
      </w:rPr>
    </w:lvl>
    <w:lvl w:ilvl="2" w:tplc="84D8EBD8">
      <w:numFmt w:val="bullet"/>
      <w:lvlText w:val="•"/>
      <w:lvlJc w:val="left"/>
      <w:pPr>
        <w:ind w:left="2313" w:hanging="397"/>
      </w:pPr>
      <w:rPr>
        <w:rFonts w:hint="default"/>
      </w:rPr>
    </w:lvl>
    <w:lvl w:ilvl="3" w:tplc="644665E4">
      <w:numFmt w:val="bullet"/>
      <w:lvlText w:val="•"/>
      <w:lvlJc w:val="left"/>
      <w:pPr>
        <w:ind w:left="3327" w:hanging="397"/>
      </w:pPr>
      <w:rPr>
        <w:rFonts w:hint="default"/>
      </w:rPr>
    </w:lvl>
    <w:lvl w:ilvl="4" w:tplc="4DECC1E8">
      <w:numFmt w:val="bullet"/>
      <w:lvlText w:val="•"/>
      <w:lvlJc w:val="left"/>
      <w:pPr>
        <w:ind w:left="4341" w:hanging="397"/>
      </w:pPr>
      <w:rPr>
        <w:rFonts w:hint="default"/>
      </w:rPr>
    </w:lvl>
    <w:lvl w:ilvl="5" w:tplc="6DC219DC">
      <w:numFmt w:val="bullet"/>
      <w:lvlText w:val="•"/>
      <w:lvlJc w:val="left"/>
      <w:pPr>
        <w:ind w:left="5355" w:hanging="397"/>
      </w:pPr>
      <w:rPr>
        <w:rFonts w:hint="default"/>
      </w:rPr>
    </w:lvl>
    <w:lvl w:ilvl="6" w:tplc="4C0A9226">
      <w:numFmt w:val="bullet"/>
      <w:lvlText w:val="•"/>
      <w:lvlJc w:val="left"/>
      <w:pPr>
        <w:ind w:left="6369" w:hanging="397"/>
      </w:pPr>
      <w:rPr>
        <w:rFonts w:hint="default"/>
      </w:rPr>
    </w:lvl>
    <w:lvl w:ilvl="7" w:tplc="643A5E70">
      <w:numFmt w:val="bullet"/>
      <w:lvlText w:val="•"/>
      <w:lvlJc w:val="left"/>
      <w:pPr>
        <w:ind w:left="7383" w:hanging="397"/>
      </w:pPr>
      <w:rPr>
        <w:rFonts w:hint="default"/>
      </w:rPr>
    </w:lvl>
    <w:lvl w:ilvl="8" w:tplc="813A2ED8">
      <w:numFmt w:val="bullet"/>
      <w:lvlText w:val="•"/>
      <w:lvlJc w:val="left"/>
      <w:pPr>
        <w:ind w:left="8397" w:hanging="397"/>
      </w:pPr>
      <w:rPr>
        <w:rFonts w:hint="default"/>
      </w:rPr>
    </w:lvl>
  </w:abstractNum>
  <w:abstractNum w:abstractNumId="11">
    <w:nsid w:val="321F177C"/>
    <w:multiLevelType w:val="hybridMultilevel"/>
    <w:tmpl w:val="BC9AE74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4F843CC"/>
    <w:multiLevelType w:val="hybridMultilevel"/>
    <w:tmpl w:val="D0721F14"/>
    <w:lvl w:ilvl="0" w:tplc="F5F66644">
      <w:start w:val="10"/>
      <w:numFmt w:val="decimal"/>
      <w:lvlText w:val="%1."/>
      <w:lvlJc w:val="left"/>
      <w:pPr>
        <w:ind w:left="1070" w:hanging="360"/>
      </w:pPr>
      <w:rPr>
        <w:rFonts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13">
    <w:nsid w:val="3D9E2552"/>
    <w:multiLevelType w:val="hybridMultilevel"/>
    <w:tmpl w:val="DC02F7AA"/>
    <w:lvl w:ilvl="0" w:tplc="FCD03C0E">
      <w:start w:val="1"/>
      <w:numFmt w:val="lowerLetter"/>
      <w:lvlText w:val="%1"/>
      <w:lvlJc w:val="left"/>
      <w:pPr>
        <w:ind w:left="904" w:hanging="397"/>
        <w:jc w:val="left"/>
      </w:pPr>
      <w:rPr>
        <w:rFonts w:ascii="Arial" w:eastAsia="Arial" w:hAnsi="Arial" w:cs="Arial" w:hint="default"/>
        <w:b/>
        <w:bCs/>
        <w:color w:val="231F20"/>
        <w:w w:val="108"/>
        <w:sz w:val="22"/>
        <w:szCs w:val="22"/>
      </w:rPr>
    </w:lvl>
    <w:lvl w:ilvl="1" w:tplc="58F4121A">
      <w:numFmt w:val="bullet"/>
      <w:lvlText w:val="•"/>
      <w:lvlJc w:val="left"/>
      <w:pPr>
        <w:ind w:left="1852" w:hanging="397"/>
      </w:pPr>
      <w:rPr>
        <w:rFonts w:hint="default"/>
      </w:rPr>
    </w:lvl>
    <w:lvl w:ilvl="2" w:tplc="F3B03230">
      <w:numFmt w:val="bullet"/>
      <w:lvlText w:val="•"/>
      <w:lvlJc w:val="left"/>
      <w:pPr>
        <w:ind w:left="2805" w:hanging="397"/>
      </w:pPr>
      <w:rPr>
        <w:rFonts w:hint="default"/>
      </w:rPr>
    </w:lvl>
    <w:lvl w:ilvl="3" w:tplc="E17C0052">
      <w:numFmt w:val="bullet"/>
      <w:lvlText w:val="•"/>
      <w:lvlJc w:val="left"/>
      <w:pPr>
        <w:ind w:left="3757" w:hanging="397"/>
      </w:pPr>
      <w:rPr>
        <w:rFonts w:hint="default"/>
      </w:rPr>
    </w:lvl>
    <w:lvl w:ilvl="4" w:tplc="96DCF5CC">
      <w:numFmt w:val="bullet"/>
      <w:lvlText w:val="•"/>
      <w:lvlJc w:val="left"/>
      <w:pPr>
        <w:ind w:left="4710" w:hanging="397"/>
      </w:pPr>
      <w:rPr>
        <w:rFonts w:hint="default"/>
      </w:rPr>
    </w:lvl>
    <w:lvl w:ilvl="5" w:tplc="3E5A8C0A">
      <w:numFmt w:val="bullet"/>
      <w:lvlText w:val="•"/>
      <w:lvlJc w:val="left"/>
      <w:pPr>
        <w:ind w:left="5662" w:hanging="397"/>
      </w:pPr>
      <w:rPr>
        <w:rFonts w:hint="default"/>
      </w:rPr>
    </w:lvl>
    <w:lvl w:ilvl="6" w:tplc="D80E5156">
      <w:numFmt w:val="bullet"/>
      <w:lvlText w:val="•"/>
      <w:lvlJc w:val="left"/>
      <w:pPr>
        <w:ind w:left="6615" w:hanging="397"/>
      </w:pPr>
      <w:rPr>
        <w:rFonts w:hint="default"/>
      </w:rPr>
    </w:lvl>
    <w:lvl w:ilvl="7" w:tplc="BBC06864">
      <w:numFmt w:val="bullet"/>
      <w:lvlText w:val="•"/>
      <w:lvlJc w:val="left"/>
      <w:pPr>
        <w:ind w:left="7567" w:hanging="397"/>
      </w:pPr>
      <w:rPr>
        <w:rFonts w:hint="default"/>
      </w:rPr>
    </w:lvl>
    <w:lvl w:ilvl="8" w:tplc="64A81D20">
      <w:numFmt w:val="bullet"/>
      <w:lvlText w:val="•"/>
      <w:lvlJc w:val="left"/>
      <w:pPr>
        <w:ind w:left="8520" w:hanging="397"/>
      </w:pPr>
      <w:rPr>
        <w:rFonts w:hint="default"/>
      </w:rPr>
    </w:lvl>
  </w:abstractNum>
  <w:abstractNum w:abstractNumId="14">
    <w:nsid w:val="46557180"/>
    <w:multiLevelType w:val="hybridMultilevel"/>
    <w:tmpl w:val="020A9248"/>
    <w:lvl w:ilvl="0" w:tplc="5262E0B8">
      <w:start w:val="1"/>
      <w:numFmt w:val="lowerLetter"/>
      <w:lvlText w:val="%1"/>
      <w:lvlJc w:val="left"/>
      <w:pPr>
        <w:ind w:left="903" w:hanging="397"/>
        <w:jc w:val="left"/>
      </w:pPr>
      <w:rPr>
        <w:rFonts w:ascii="Arial" w:eastAsia="Arial" w:hAnsi="Arial" w:cs="Arial" w:hint="default"/>
        <w:b/>
        <w:bCs/>
        <w:color w:val="231F20"/>
        <w:w w:val="108"/>
        <w:sz w:val="22"/>
        <w:szCs w:val="22"/>
      </w:rPr>
    </w:lvl>
    <w:lvl w:ilvl="1" w:tplc="B25ABCDA">
      <w:numFmt w:val="bullet"/>
      <w:lvlText w:val="•"/>
      <w:lvlJc w:val="left"/>
      <w:pPr>
        <w:ind w:left="1852" w:hanging="397"/>
      </w:pPr>
      <w:rPr>
        <w:rFonts w:hint="default"/>
      </w:rPr>
    </w:lvl>
    <w:lvl w:ilvl="2" w:tplc="98709D9A">
      <w:numFmt w:val="bullet"/>
      <w:lvlText w:val="•"/>
      <w:lvlJc w:val="left"/>
      <w:pPr>
        <w:ind w:left="2805" w:hanging="397"/>
      </w:pPr>
      <w:rPr>
        <w:rFonts w:hint="default"/>
      </w:rPr>
    </w:lvl>
    <w:lvl w:ilvl="3" w:tplc="96303292">
      <w:numFmt w:val="bullet"/>
      <w:lvlText w:val="•"/>
      <w:lvlJc w:val="left"/>
      <w:pPr>
        <w:ind w:left="3757" w:hanging="397"/>
      </w:pPr>
      <w:rPr>
        <w:rFonts w:hint="default"/>
      </w:rPr>
    </w:lvl>
    <w:lvl w:ilvl="4" w:tplc="5840EDF0">
      <w:numFmt w:val="bullet"/>
      <w:lvlText w:val="•"/>
      <w:lvlJc w:val="left"/>
      <w:pPr>
        <w:ind w:left="4710" w:hanging="397"/>
      </w:pPr>
      <w:rPr>
        <w:rFonts w:hint="default"/>
      </w:rPr>
    </w:lvl>
    <w:lvl w:ilvl="5" w:tplc="BF8CD45A">
      <w:numFmt w:val="bullet"/>
      <w:lvlText w:val="•"/>
      <w:lvlJc w:val="left"/>
      <w:pPr>
        <w:ind w:left="5662" w:hanging="397"/>
      </w:pPr>
      <w:rPr>
        <w:rFonts w:hint="default"/>
      </w:rPr>
    </w:lvl>
    <w:lvl w:ilvl="6" w:tplc="0C744374">
      <w:numFmt w:val="bullet"/>
      <w:lvlText w:val="•"/>
      <w:lvlJc w:val="left"/>
      <w:pPr>
        <w:ind w:left="6615" w:hanging="397"/>
      </w:pPr>
      <w:rPr>
        <w:rFonts w:hint="default"/>
      </w:rPr>
    </w:lvl>
    <w:lvl w:ilvl="7" w:tplc="2098BAF0">
      <w:numFmt w:val="bullet"/>
      <w:lvlText w:val="•"/>
      <w:lvlJc w:val="left"/>
      <w:pPr>
        <w:ind w:left="7567" w:hanging="397"/>
      </w:pPr>
      <w:rPr>
        <w:rFonts w:hint="default"/>
      </w:rPr>
    </w:lvl>
    <w:lvl w:ilvl="8" w:tplc="1C0C6A24">
      <w:numFmt w:val="bullet"/>
      <w:lvlText w:val="•"/>
      <w:lvlJc w:val="left"/>
      <w:pPr>
        <w:ind w:left="8520" w:hanging="397"/>
      </w:pPr>
      <w:rPr>
        <w:rFonts w:hint="default"/>
      </w:rPr>
    </w:lvl>
  </w:abstractNum>
  <w:abstractNum w:abstractNumId="15">
    <w:nsid w:val="4ABF52D5"/>
    <w:multiLevelType w:val="hybridMultilevel"/>
    <w:tmpl w:val="D7DEE3A8"/>
    <w:lvl w:ilvl="0" w:tplc="43CAF7BE">
      <w:start w:val="1"/>
      <w:numFmt w:val="lowerLetter"/>
      <w:lvlText w:val="%1"/>
      <w:lvlJc w:val="left"/>
      <w:pPr>
        <w:ind w:left="904" w:hanging="397"/>
        <w:jc w:val="left"/>
      </w:pPr>
      <w:rPr>
        <w:rFonts w:ascii="Arial" w:eastAsia="Arial" w:hAnsi="Arial" w:cs="Arial" w:hint="default"/>
        <w:b/>
        <w:bCs/>
        <w:color w:val="231F20"/>
        <w:w w:val="108"/>
        <w:sz w:val="22"/>
        <w:szCs w:val="22"/>
      </w:rPr>
    </w:lvl>
    <w:lvl w:ilvl="1" w:tplc="D69E0CF2">
      <w:numFmt w:val="bullet"/>
      <w:lvlText w:val="•"/>
      <w:lvlJc w:val="left"/>
      <w:pPr>
        <w:ind w:left="1852" w:hanging="397"/>
      </w:pPr>
      <w:rPr>
        <w:rFonts w:hint="default"/>
      </w:rPr>
    </w:lvl>
    <w:lvl w:ilvl="2" w:tplc="F692D658">
      <w:numFmt w:val="bullet"/>
      <w:lvlText w:val="•"/>
      <w:lvlJc w:val="left"/>
      <w:pPr>
        <w:ind w:left="2805" w:hanging="397"/>
      </w:pPr>
      <w:rPr>
        <w:rFonts w:hint="default"/>
      </w:rPr>
    </w:lvl>
    <w:lvl w:ilvl="3" w:tplc="A6C42D4E">
      <w:numFmt w:val="bullet"/>
      <w:lvlText w:val="•"/>
      <w:lvlJc w:val="left"/>
      <w:pPr>
        <w:ind w:left="3757" w:hanging="397"/>
      </w:pPr>
      <w:rPr>
        <w:rFonts w:hint="default"/>
      </w:rPr>
    </w:lvl>
    <w:lvl w:ilvl="4" w:tplc="7AB8734A">
      <w:numFmt w:val="bullet"/>
      <w:lvlText w:val="•"/>
      <w:lvlJc w:val="left"/>
      <w:pPr>
        <w:ind w:left="4710" w:hanging="397"/>
      </w:pPr>
      <w:rPr>
        <w:rFonts w:hint="default"/>
      </w:rPr>
    </w:lvl>
    <w:lvl w:ilvl="5" w:tplc="58E0F9A0">
      <w:numFmt w:val="bullet"/>
      <w:lvlText w:val="•"/>
      <w:lvlJc w:val="left"/>
      <w:pPr>
        <w:ind w:left="5662" w:hanging="397"/>
      </w:pPr>
      <w:rPr>
        <w:rFonts w:hint="default"/>
      </w:rPr>
    </w:lvl>
    <w:lvl w:ilvl="6" w:tplc="0D060A94">
      <w:numFmt w:val="bullet"/>
      <w:lvlText w:val="•"/>
      <w:lvlJc w:val="left"/>
      <w:pPr>
        <w:ind w:left="6615" w:hanging="397"/>
      </w:pPr>
      <w:rPr>
        <w:rFonts w:hint="default"/>
      </w:rPr>
    </w:lvl>
    <w:lvl w:ilvl="7" w:tplc="29980DFA">
      <w:numFmt w:val="bullet"/>
      <w:lvlText w:val="•"/>
      <w:lvlJc w:val="left"/>
      <w:pPr>
        <w:ind w:left="7567" w:hanging="397"/>
      </w:pPr>
      <w:rPr>
        <w:rFonts w:hint="default"/>
      </w:rPr>
    </w:lvl>
    <w:lvl w:ilvl="8" w:tplc="A1B2921E">
      <w:numFmt w:val="bullet"/>
      <w:lvlText w:val="•"/>
      <w:lvlJc w:val="left"/>
      <w:pPr>
        <w:ind w:left="8520" w:hanging="397"/>
      </w:pPr>
      <w:rPr>
        <w:rFonts w:hint="default"/>
      </w:rPr>
    </w:lvl>
  </w:abstractNum>
  <w:abstractNum w:abstractNumId="16">
    <w:nsid w:val="4D6C7379"/>
    <w:multiLevelType w:val="hybridMultilevel"/>
    <w:tmpl w:val="8BB08040"/>
    <w:lvl w:ilvl="0" w:tplc="9C1441E2">
      <w:start w:val="1"/>
      <w:numFmt w:val="upperRoman"/>
      <w:lvlText w:val="%1"/>
      <w:lvlJc w:val="left"/>
      <w:pPr>
        <w:ind w:left="1300" w:hanging="397"/>
        <w:jc w:val="left"/>
      </w:pPr>
      <w:rPr>
        <w:rFonts w:ascii="Arial" w:eastAsia="Arial" w:hAnsi="Arial" w:cs="Arial" w:hint="default"/>
        <w:b/>
        <w:bCs/>
        <w:color w:val="231F20"/>
        <w:w w:val="119"/>
        <w:sz w:val="22"/>
        <w:szCs w:val="22"/>
      </w:rPr>
    </w:lvl>
    <w:lvl w:ilvl="1" w:tplc="D4A2C3AA">
      <w:numFmt w:val="bullet"/>
      <w:lvlText w:val="•"/>
      <w:lvlJc w:val="left"/>
      <w:pPr>
        <w:ind w:left="5100" w:hanging="397"/>
      </w:pPr>
      <w:rPr>
        <w:rFonts w:hint="default"/>
      </w:rPr>
    </w:lvl>
    <w:lvl w:ilvl="2" w:tplc="EE4A4A2A">
      <w:numFmt w:val="bullet"/>
      <w:lvlText w:val="•"/>
      <w:lvlJc w:val="left"/>
      <w:pPr>
        <w:ind w:left="5691" w:hanging="397"/>
      </w:pPr>
      <w:rPr>
        <w:rFonts w:hint="default"/>
      </w:rPr>
    </w:lvl>
    <w:lvl w:ilvl="3" w:tplc="8952AD62">
      <w:numFmt w:val="bullet"/>
      <w:lvlText w:val="•"/>
      <w:lvlJc w:val="left"/>
      <w:pPr>
        <w:ind w:left="6283" w:hanging="397"/>
      </w:pPr>
      <w:rPr>
        <w:rFonts w:hint="default"/>
      </w:rPr>
    </w:lvl>
    <w:lvl w:ilvl="4" w:tplc="3D5A37F6">
      <w:numFmt w:val="bullet"/>
      <w:lvlText w:val="•"/>
      <w:lvlJc w:val="left"/>
      <w:pPr>
        <w:ind w:left="6875" w:hanging="397"/>
      </w:pPr>
      <w:rPr>
        <w:rFonts w:hint="default"/>
      </w:rPr>
    </w:lvl>
    <w:lvl w:ilvl="5" w:tplc="68F2AC52">
      <w:numFmt w:val="bullet"/>
      <w:lvlText w:val="•"/>
      <w:lvlJc w:val="left"/>
      <w:pPr>
        <w:ind w:left="7466" w:hanging="397"/>
      </w:pPr>
      <w:rPr>
        <w:rFonts w:hint="default"/>
      </w:rPr>
    </w:lvl>
    <w:lvl w:ilvl="6" w:tplc="4648907A">
      <w:numFmt w:val="bullet"/>
      <w:lvlText w:val="•"/>
      <w:lvlJc w:val="left"/>
      <w:pPr>
        <w:ind w:left="8058" w:hanging="397"/>
      </w:pPr>
      <w:rPr>
        <w:rFonts w:hint="default"/>
      </w:rPr>
    </w:lvl>
    <w:lvl w:ilvl="7" w:tplc="27D8EEE0">
      <w:numFmt w:val="bullet"/>
      <w:lvlText w:val="•"/>
      <w:lvlJc w:val="left"/>
      <w:pPr>
        <w:ind w:left="8650" w:hanging="397"/>
      </w:pPr>
      <w:rPr>
        <w:rFonts w:hint="default"/>
      </w:rPr>
    </w:lvl>
    <w:lvl w:ilvl="8" w:tplc="C80ABB42">
      <w:numFmt w:val="bullet"/>
      <w:lvlText w:val="•"/>
      <w:lvlJc w:val="left"/>
      <w:pPr>
        <w:ind w:left="9242" w:hanging="397"/>
      </w:pPr>
      <w:rPr>
        <w:rFonts w:hint="default"/>
      </w:rPr>
    </w:lvl>
  </w:abstractNum>
  <w:abstractNum w:abstractNumId="17">
    <w:nsid w:val="521F2EC1"/>
    <w:multiLevelType w:val="hybridMultilevel"/>
    <w:tmpl w:val="966AE6D2"/>
    <w:lvl w:ilvl="0" w:tplc="CAB63D86">
      <w:start w:val="1"/>
      <w:numFmt w:val="decimal"/>
      <w:lvlText w:val="%1"/>
      <w:lvlJc w:val="left"/>
      <w:pPr>
        <w:ind w:left="539" w:hanging="397"/>
        <w:jc w:val="left"/>
      </w:pPr>
      <w:rPr>
        <w:rFonts w:ascii="Arial" w:eastAsia="Arial" w:hAnsi="Arial" w:cs="Arial" w:hint="default"/>
        <w:b/>
        <w:bCs/>
        <w:color w:val="231F20"/>
        <w:w w:val="102"/>
        <w:sz w:val="22"/>
        <w:szCs w:val="22"/>
      </w:rPr>
    </w:lvl>
    <w:lvl w:ilvl="1" w:tplc="AE46403A">
      <w:start w:val="1"/>
      <w:numFmt w:val="lowerLetter"/>
      <w:lvlText w:val="%2"/>
      <w:lvlJc w:val="left"/>
      <w:pPr>
        <w:ind w:left="914" w:hanging="408"/>
        <w:jc w:val="left"/>
      </w:pPr>
      <w:rPr>
        <w:rFonts w:ascii="Arial" w:eastAsia="Arial" w:hAnsi="Arial" w:cs="Arial" w:hint="default"/>
        <w:b/>
        <w:bCs/>
        <w:color w:val="231F20"/>
        <w:w w:val="108"/>
        <w:position w:val="9"/>
        <w:sz w:val="22"/>
        <w:szCs w:val="22"/>
      </w:rPr>
    </w:lvl>
    <w:lvl w:ilvl="2" w:tplc="74B479C0">
      <w:numFmt w:val="bullet"/>
      <w:lvlText w:val="•"/>
      <w:lvlJc w:val="left"/>
      <w:pPr>
        <w:ind w:left="953" w:hanging="408"/>
      </w:pPr>
      <w:rPr>
        <w:rFonts w:hint="default"/>
      </w:rPr>
    </w:lvl>
    <w:lvl w:ilvl="3" w:tplc="1EDC1DE8">
      <w:numFmt w:val="bullet"/>
      <w:lvlText w:val="•"/>
      <w:lvlJc w:val="left"/>
      <w:pPr>
        <w:ind w:left="987" w:hanging="408"/>
      </w:pPr>
      <w:rPr>
        <w:rFonts w:hint="default"/>
      </w:rPr>
    </w:lvl>
    <w:lvl w:ilvl="4" w:tplc="A0765768">
      <w:numFmt w:val="bullet"/>
      <w:lvlText w:val="•"/>
      <w:lvlJc w:val="left"/>
      <w:pPr>
        <w:ind w:left="1021" w:hanging="408"/>
      </w:pPr>
      <w:rPr>
        <w:rFonts w:hint="default"/>
      </w:rPr>
    </w:lvl>
    <w:lvl w:ilvl="5" w:tplc="9ECA26BA">
      <w:numFmt w:val="bullet"/>
      <w:lvlText w:val="•"/>
      <w:lvlJc w:val="left"/>
      <w:pPr>
        <w:ind w:left="1054" w:hanging="408"/>
      </w:pPr>
      <w:rPr>
        <w:rFonts w:hint="default"/>
      </w:rPr>
    </w:lvl>
    <w:lvl w:ilvl="6" w:tplc="19F66D22">
      <w:numFmt w:val="bullet"/>
      <w:lvlText w:val="•"/>
      <w:lvlJc w:val="left"/>
      <w:pPr>
        <w:ind w:left="1088" w:hanging="408"/>
      </w:pPr>
      <w:rPr>
        <w:rFonts w:hint="default"/>
      </w:rPr>
    </w:lvl>
    <w:lvl w:ilvl="7" w:tplc="2120152E">
      <w:numFmt w:val="bullet"/>
      <w:lvlText w:val="•"/>
      <w:lvlJc w:val="left"/>
      <w:pPr>
        <w:ind w:left="1122" w:hanging="408"/>
      </w:pPr>
      <w:rPr>
        <w:rFonts w:hint="default"/>
      </w:rPr>
    </w:lvl>
    <w:lvl w:ilvl="8" w:tplc="CA06E0AC">
      <w:numFmt w:val="bullet"/>
      <w:lvlText w:val="•"/>
      <w:lvlJc w:val="left"/>
      <w:pPr>
        <w:ind w:left="1156" w:hanging="408"/>
      </w:pPr>
      <w:rPr>
        <w:rFonts w:hint="default"/>
      </w:rPr>
    </w:lvl>
  </w:abstractNum>
  <w:abstractNum w:abstractNumId="18">
    <w:nsid w:val="52C75368"/>
    <w:multiLevelType w:val="hybridMultilevel"/>
    <w:tmpl w:val="2D2A1CAA"/>
    <w:lvl w:ilvl="0" w:tplc="00E0F806">
      <w:start w:val="1"/>
      <w:numFmt w:val="lowerLetter"/>
      <w:lvlText w:val="%1"/>
      <w:lvlJc w:val="left"/>
      <w:pPr>
        <w:ind w:left="904" w:hanging="397"/>
        <w:jc w:val="left"/>
      </w:pPr>
      <w:rPr>
        <w:rFonts w:ascii="Arial" w:eastAsia="Arial" w:hAnsi="Arial" w:cs="Arial" w:hint="default"/>
        <w:b/>
        <w:bCs/>
        <w:color w:val="231F20"/>
        <w:w w:val="108"/>
        <w:sz w:val="22"/>
        <w:szCs w:val="22"/>
      </w:rPr>
    </w:lvl>
    <w:lvl w:ilvl="1" w:tplc="948C53E2">
      <w:numFmt w:val="bullet"/>
      <w:lvlText w:val="•"/>
      <w:lvlJc w:val="left"/>
      <w:pPr>
        <w:ind w:left="1852" w:hanging="397"/>
      </w:pPr>
      <w:rPr>
        <w:rFonts w:hint="default"/>
      </w:rPr>
    </w:lvl>
    <w:lvl w:ilvl="2" w:tplc="8C681696">
      <w:numFmt w:val="bullet"/>
      <w:lvlText w:val="•"/>
      <w:lvlJc w:val="left"/>
      <w:pPr>
        <w:ind w:left="2805" w:hanging="397"/>
      </w:pPr>
      <w:rPr>
        <w:rFonts w:hint="default"/>
      </w:rPr>
    </w:lvl>
    <w:lvl w:ilvl="3" w:tplc="C1F09CAE">
      <w:numFmt w:val="bullet"/>
      <w:lvlText w:val="•"/>
      <w:lvlJc w:val="left"/>
      <w:pPr>
        <w:ind w:left="3757" w:hanging="397"/>
      </w:pPr>
      <w:rPr>
        <w:rFonts w:hint="default"/>
      </w:rPr>
    </w:lvl>
    <w:lvl w:ilvl="4" w:tplc="47666A5A">
      <w:numFmt w:val="bullet"/>
      <w:lvlText w:val="•"/>
      <w:lvlJc w:val="left"/>
      <w:pPr>
        <w:ind w:left="4710" w:hanging="397"/>
      </w:pPr>
      <w:rPr>
        <w:rFonts w:hint="default"/>
      </w:rPr>
    </w:lvl>
    <w:lvl w:ilvl="5" w:tplc="59AED480">
      <w:numFmt w:val="bullet"/>
      <w:lvlText w:val="•"/>
      <w:lvlJc w:val="left"/>
      <w:pPr>
        <w:ind w:left="5662" w:hanging="397"/>
      </w:pPr>
      <w:rPr>
        <w:rFonts w:hint="default"/>
      </w:rPr>
    </w:lvl>
    <w:lvl w:ilvl="6" w:tplc="CFC677DE">
      <w:numFmt w:val="bullet"/>
      <w:lvlText w:val="•"/>
      <w:lvlJc w:val="left"/>
      <w:pPr>
        <w:ind w:left="6615" w:hanging="397"/>
      </w:pPr>
      <w:rPr>
        <w:rFonts w:hint="default"/>
      </w:rPr>
    </w:lvl>
    <w:lvl w:ilvl="7" w:tplc="0406B958">
      <w:numFmt w:val="bullet"/>
      <w:lvlText w:val="•"/>
      <w:lvlJc w:val="left"/>
      <w:pPr>
        <w:ind w:left="7567" w:hanging="397"/>
      </w:pPr>
      <w:rPr>
        <w:rFonts w:hint="default"/>
      </w:rPr>
    </w:lvl>
    <w:lvl w:ilvl="8" w:tplc="D9BEED58">
      <w:numFmt w:val="bullet"/>
      <w:lvlText w:val="•"/>
      <w:lvlJc w:val="left"/>
      <w:pPr>
        <w:ind w:left="8520" w:hanging="397"/>
      </w:pPr>
      <w:rPr>
        <w:rFonts w:hint="default"/>
      </w:rPr>
    </w:lvl>
  </w:abstractNum>
  <w:abstractNum w:abstractNumId="19">
    <w:nsid w:val="59D61F37"/>
    <w:multiLevelType w:val="hybridMultilevel"/>
    <w:tmpl w:val="731E9F7C"/>
    <w:lvl w:ilvl="0" w:tplc="0C090001">
      <w:start w:val="1"/>
      <w:numFmt w:val="bullet"/>
      <w:lvlText w:val=""/>
      <w:lvlJc w:val="left"/>
      <w:pPr>
        <w:ind w:left="696" w:hanging="360"/>
      </w:pPr>
      <w:rPr>
        <w:rFonts w:ascii="Symbol" w:hAnsi="Symbol" w:hint="default"/>
      </w:rPr>
    </w:lvl>
    <w:lvl w:ilvl="1" w:tplc="0C090003" w:tentative="1">
      <w:start w:val="1"/>
      <w:numFmt w:val="bullet"/>
      <w:lvlText w:val="o"/>
      <w:lvlJc w:val="left"/>
      <w:pPr>
        <w:ind w:left="1416" w:hanging="360"/>
      </w:pPr>
      <w:rPr>
        <w:rFonts w:ascii="Courier New" w:hAnsi="Courier New" w:cs="Courier New" w:hint="default"/>
      </w:rPr>
    </w:lvl>
    <w:lvl w:ilvl="2" w:tplc="0C090005" w:tentative="1">
      <w:start w:val="1"/>
      <w:numFmt w:val="bullet"/>
      <w:lvlText w:val=""/>
      <w:lvlJc w:val="left"/>
      <w:pPr>
        <w:ind w:left="2136" w:hanging="360"/>
      </w:pPr>
      <w:rPr>
        <w:rFonts w:ascii="Wingdings" w:hAnsi="Wingdings" w:hint="default"/>
      </w:rPr>
    </w:lvl>
    <w:lvl w:ilvl="3" w:tplc="0C090001" w:tentative="1">
      <w:start w:val="1"/>
      <w:numFmt w:val="bullet"/>
      <w:lvlText w:val=""/>
      <w:lvlJc w:val="left"/>
      <w:pPr>
        <w:ind w:left="2856" w:hanging="360"/>
      </w:pPr>
      <w:rPr>
        <w:rFonts w:ascii="Symbol" w:hAnsi="Symbol" w:hint="default"/>
      </w:rPr>
    </w:lvl>
    <w:lvl w:ilvl="4" w:tplc="0C090003" w:tentative="1">
      <w:start w:val="1"/>
      <w:numFmt w:val="bullet"/>
      <w:lvlText w:val="o"/>
      <w:lvlJc w:val="left"/>
      <w:pPr>
        <w:ind w:left="3576" w:hanging="360"/>
      </w:pPr>
      <w:rPr>
        <w:rFonts w:ascii="Courier New" w:hAnsi="Courier New" w:cs="Courier New" w:hint="default"/>
      </w:rPr>
    </w:lvl>
    <w:lvl w:ilvl="5" w:tplc="0C090005" w:tentative="1">
      <w:start w:val="1"/>
      <w:numFmt w:val="bullet"/>
      <w:lvlText w:val=""/>
      <w:lvlJc w:val="left"/>
      <w:pPr>
        <w:ind w:left="4296" w:hanging="360"/>
      </w:pPr>
      <w:rPr>
        <w:rFonts w:ascii="Wingdings" w:hAnsi="Wingdings" w:hint="default"/>
      </w:rPr>
    </w:lvl>
    <w:lvl w:ilvl="6" w:tplc="0C090001" w:tentative="1">
      <w:start w:val="1"/>
      <w:numFmt w:val="bullet"/>
      <w:lvlText w:val=""/>
      <w:lvlJc w:val="left"/>
      <w:pPr>
        <w:ind w:left="5016" w:hanging="360"/>
      </w:pPr>
      <w:rPr>
        <w:rFonts w:ascii="Symbol" w:hAnsi="Symbol" w:hint="default"/>
      </w:rPr>
    </w:lvl>
    <w:lvl w:ilvl="7" w:tplc="0C090003" w:tentative="1">
      <w:start w:val="1"/>
      <w:numFmt w:val="bullet"/>
      <w:lvlText w:val="o"/>
      <w:lvlJc w:val="left"/>
      <w:pPr>
        <w:ind w:left="5736" w:hanging="360"/>
      </w:pPr>
      <w:rPr>
        <w:rFonts w:ascii="Courier New" w:hAnsi="Courier New" w:cs="Courier New" w:hint="default"/>
      </w:rPr>
    </w:lvl>
    <w:lvl w:ilvl="8" w:tplc="0C090005" w:tentative="1">
      <w:start w:val="1"/>
      <w:numFmt w:val="bullet"/>
      <w:lvlText w:val=""/>
      <w:lvlJc w:val="left"/>
      <w:pPr>
        <w:ind w:left="6456" w:hanging="360"/>
      </w:pPr>
      <w:rPr>
        <w:rFonts w:ascii="Wingdings" w:hAnsi="Wingdings" w:hint="default"/>
      </w:rPr>
    </w:lvl>
  </w:abstractNum>
  <w:abstractNum w:abstractNumId="20">
    <w:nsid w:val="66E65A98"/>
    <w:multiLevelType w:val="hybridMultilevel"/>
    <w:tmpl w:val="A710AFB6"/>
    <w:lvl w:ilvl="0" w:tplc="798EE36C">
      <w:start w:val="1"/>
      <w:numFmt w:val="lowerLetter"/>
      <w:lvlText w:val="%1"/>
      <w:lvlJc w:val="left"/>
      <w:pPr>
        <w:ind w:left="904" w:hanging="397"/>
        <w:jc w:val="left"/>
      </w:pPr>
      <w:rPr>
        <w:rFonts w:ascii="Arial" w:eastAsia="Arial" w:hAnsi="Arial" w:cs="Arial" w:hint="default"/>
        <w:b/>
        <w:bCs/>
        <w:color w:val="231F20"/>
        <w:w w:val="108"/>
        <w:sz w:val="22"/>
        <w:szCs w:val="22"/>
      </w:rPr>
    </w:lvl>
    <w:lvl w:ilvl="1" w:tplc="23A6EBCC">
      <w:numFmt w:val="bullet"/>
      <w:lvlText w:val="•"/>
      <w:lvlJc w:val="left"/>
      <w:pPr>
        <w:ind w:left="1852" w:hanging="397"/>
      </w:pPr>
      <w:rPr>
        <w:rFonts w:hint="default"/>
      </w:rPr>
    </w:lvl>
    <w:lvl w:ilvl="2" w:tplc="80EC84D4">
      <w:numFmt w:val="bullet"/>
      <w:lvlText w:val="•"/>
      <w:lvlJc w:val="left"/>
      <w:pPr>
        <w:ind w:left="2805" w:hanging="397"/>
      </w:pPr>
      <w:rPr>
        <w:rFonts w:hint="default"/>
      </w:rPr>
    </w:lvl>
    <w:lvl w:ilvl="3" w:tplc="42EA99E8">
      <w:numFmt w:val="bullet"/>
      <w:lvlText w:val="•"/>
      <w:lvlJc w:val="left"/>
      <w:pPr>
        <w:ind w:left="3757" w:hanging="397"/>
      </w:pPr>
      <w:rPr>
        <w:rFonts w:hint="default"/>
      </w:rPr>
    </w:lvl>
    <w:lvl w:ilvl="4" w:tplc="C632EC72">
      <w:numFmt w:val="bullet"/>
      <w:lvlText w:val="•"/>
      <w:lvlJc w:val="left"/>
      <w:pPr>
        <w:ind w:left="4710" w:hanging="397"/>
      </w:pPr>
      <w:rPr>
        <w:rFonts w:hint="default"/>
      </w:rPr>
    </w:lvl>
    <w:lvl w:ilvl="5" w:tplc="6654332E">
      <w:numFmt w:val="bullet"/>
      <w:lvlText w:val="•"/>
      <w:lvlJc w:val="left"/>
      <w:pPr>
        <w:ind w:left="5662" w:hanging="397"/>
      </w:pPr>
      <w:rPr>
        <w:rFonts w:hint="default"/>
      </w:rPr>
    </w:lvl>
    <w:lvl w:ilvl="6" w:tplc="CD4EBF72">
      <w:numFmt w:val="bullet"/>
      <w:lvlText w:val="•"/>
      <w:lvlJc w:val="left"/>
      <w:pPr>
        <w:ind w:left="6615" w:hanging="397"/>
      </w:pPr>
      <w:rPr>
        <w:rFonts w:hint="default"/>
      </w:rPr>
    </w:lvl>
    <w:lvl w:ilvl="7" w:tplc="F85206D4">
      <w:numFmt w:val="bullet"/>
      <w:lvlText w:val="•"/>
      <w:lvlJc w:val="left"/>
      <w:pPr>
        <w:ind w:left="7567" w:hanging="397"/>
      </w:pPr>
      <w:rPr>
        <w:rFonts w:hint="default"/>
      </w:rPr>
    </w:lvl>
    <w:lvl w:ilvl="8" w:tplc="5096EDFC">
      <w:numFmt w:val="bullet"/>
      <w:lvlText w:val="•"/>
      <w:lvlJc w:val="left"/>
      <w:pPr>
        <w:ind w:left="8520" w:hanging="397"/>
      </w:pPr>
      <w:rPr>
        <w:rFonts w:hint="default"/>
      </w:rPr>
    </w:lvl>
  </w:abstractNum>
  <w:abstractNum w:abstractNumId="21">
    <w:nsid w:val="70250C2E"/>
    <w:multiLevelType w:val="hybridMultilevel"/>
    <w:tmpl w:val="BFC457C0"/>
    <w:lvl w:ilvl="0" w:tplc="A10A85B4">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7CD70F38"/>
    <w:multiLevelType w:val="hybridMultilevel"/>
    <w:tmpl w:val="EE584F48"/>
    <w:lvl w:ilvl="0" w:tplc="D0503C78">
      <w:start w:val="1"/>
      <w:numFmt w:val="lowerLetter"/>
      <w:lvlText w:val="%1"/>
      <w:lvlJc w:val="left"/>
      <w:pPr>
        <w:ind w:left="904" w:hanging="397"/>
        <w:jc w:val="left"/>
      </w:pPr>
      <w:rPr>
        <w:rFonts w:ascii="Arial" w:eastAsia="Arial" w:hAnsi="Arial" w:cs="Arial" w:hint="default"/>
        <w:b/>
        <w:bCs/>
        <w:color w:val="231F20"/>
        <w:w w:val="108"/>
        <w:sz w:val="22"/>
        <w:szCs w:val="22"/>
      </w:rPr>
    </w:lvl>
    <w:lvl w:ilvl="1" w:tplc="434E9518">
      <w:numFmt w:val="bullet"/>
      <w:lvlText w:val="•"/>
      <w:lvlJc w:val="left"/>
      <w:pPr>
        <w:ind w:left="1852" w:hanging="397"/>
      </w:pPr>
      <w:rPr>
        <w:rFonts w:hint="default"/>
      </w:rPr>
    </w:lvl>
    <w:lvl w:ilvl="2" w:tplc="2B18B988">
      <w:numFmt w:val="bullet"/>
      <w:lvlText w:val="•"/>
      <w:lvlJc w:val="left"/>
      <w:pPr>
        <w:ind w:left="2805" w:hanging="397"/>
      </w:pPr>
      <w:rPr>
        <w:rFonts w:hint="default"/>
      </w:rPr>
    </w:lvl>
    <w:lvl w:ilvl="3" w:tplc="2EF27546">
      <w:numFmt w:val="bullet"/>
      <w:lvlText w:val="•"/>
      <w:lvlJc w:val="left"/>
      <w:pPr>
        <w:ind w:left="3757" w:hanging="397"/>
      </w:pPr>
      <w:rPr>
        <w:rFonts w:hint="default"/>
      </w:rPr>
    </w:lvl>
    <w:lvl w:ilvl="4" w:tplc="6F20B268">
      <w:numFmt w:val="bullet"/>
      <w:lvlText w:val="•"/>
      <w:lvlJc w:val="left"/>
      <w:pPr>
        <w:ind w:left="4710" w:hanging="397"/>
      </w:pPr>
      <w:rPr>
        <w:rFonts w:hint="default"/>
      </w:rPr>
    </w:lvl>
    <w:lvl w:ilvl="5" w:tplc="EC10B1A0">
      <w:numFmt w:val="bullet"/>
      <w:lvlText w:val="•"/>
      <w:lvlJc w:val="left"/>
      <w:pPr>
        <w:ind w:left="5662" w:hanging="397"/>
      </w:pPr>
      <w:rPr>
        <w:rFonts w:hint="default"/>
      </w:rPr>
    </w:lvl>
    <w:lvl w:ilvl="6" w:tplc="DA5214CE">
      <w:numFmt w:val="bullet"/>
      <w:lvlText w:val="•"/>
      <w:lvlJc w:val="left"/>
      <w:pPr>
        <w:ind w:left="6615" w:hanging="397"/>
      </w:pPr>
      <w:rPr>
        <w:rFonts w:hint="default"/>
      </w:rPr>
    </w:lvl>
    <w:lvl w:ilvl="7" w:tplc="A01606AE">
      <w:numFmt w:val="bullet"/>
      <w:lvlText w:val="•"/>
      <w:lvlJc w:val="left"/>
      <w:pPr>
        <w:ind w:left="7567" w:hanging="397"/>
      </w:pPr>
      <w:rPr>
        <w:rFonts w:hint="default"/>
      </w:rPr>
    </w:lvl>
    <w:lvl w:ilvl="8" w:tplc="ADD65FDE">
      <w:numFmt w:val="bullet"/>
      <w:lvlText w:val="•"/>
      <w:lvlJc w:val="left"/>
      <w:pPr>
        <w:ind w:left="8520" w:hanging="397"/>
      </w:pPr>
      <w:rPr>
        <w:rFonts w:hint="default"/>
      </w:rPr>
    </w:lvl>
  </w:abstractNum>
  <w:num w:numId="1">
    <w:abstractNumId w:val="19"/>
  </w:num>
  <w:num w:numId="2">
    <w:abstractNumId w:val="15"/>
  </w:num>
  <w:num w:numId="3">
    <w:abstractNumId w:val="22"/>
  </w:num>
  <w:num w:numId="4">
    <w:abstractNumId w:val="10"/>
  </w:num>
  <w:num w:numId="5">
    <w:abstractNumId w:val="14"/>
  </w:num>
  <w:num w:numId="6">
    <w:abstractNumId w:val="6"/>
  </w:num>
  <w:num w:numId="7">
    <w:abstractNumId w:val="18"/>
  </w:num>
  <w:num w:numId="8">
    <w:abstractNumId w:val="20"/>
  </w:num>
  <w:num w:numId="9">
    <w:abstractNumId w:val="13"/>
  </w:num>
  <w:num w:numId="10">
    <w:abstractNumId w:val="16"/>
  </w:num>
  <w:num w:numId="11">
    <w:abstractNumId w:val="7"/>
  </w:num>
  <w:num w:numId="12">
    <w:abstractNumId w:val="8"/>
  </w:num>
  <w:num w:numId="13">
    <w:abstractNumId w:val="3"/>
  </w:num>
  <w:num w:numId="14">
    <w:abstractNumId w:val="17"/>
  </w:num>
  <w:num w:numId="15">
    <w:abstractNumId w:val="4"/>
  </w:num>
  <w:num w:numId="16">
    <w:abstractNumId w:val="9"/>
  </w:num>
  <w:num w:numId="17">
    <w:abstractNumId w:val="12"/>
  </w:num>
  <w:num w:numId="18">
    <w:abstractNumId w:val="11"/>
  </w:num>
  <w:num w:numId="19">
    <w:abstractNumId w:val="5"/>
  </w:num>
  <w:num w:numId="20">
    <w:abstractNumId w:val="1"/>
  </w:num>
  <w:num w:numId="21">
    <w:abstractNumId w:val="21"/>
  </w:num>
  <w:num w:numId="22">
    <w:abstractNumId w:val="0"/>
  </w:num>
  <w:num w:numId="2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SortMethod w:val="0000"/>
  <w:doNotTrackMove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230"/>
    <w:rsid w:val="00000F26"/>
    <w:rsid w:val="00003D32"/>
    <w:rsid w:val="000049F2"/>
    <w:rsid w:val="00005A67"/>
    <w:rsid w:val="00005FE1"/>
    <w:rsid w:val="00017EA2"/>
    <w:rsid w:val="00037FD2"/>
    <w:rsid w:val="00040A23"/>
    <w:rsid w:val="00042738"/>
    <w:rsid w:val="0004439E"/>
    <w:rsid w:val="0006359E"/>
    <w:rsid w:val="0006699A"/>
    <w:rsid w:val="00066AE9"/>
    <w:rsid w:val="00076BCD"/>
    <w:rsid w:val="00081499"/>
    <w:rsid w:val="00081A32"/>
    <w:rsid w:val="000855DB"/>
    <w:rsid w:val="00090943"/>
    <w:rsid w:val="000A1C58"/>
    <w:rsid w:val="000A33FE"/>
    <w:rsid w:val="000A4211"/>
    <w:rsid w:val="000A4E6E"/>
    <w:rsid w:val="000A5203"/>
    <w:rsid w:val="000B36C8"/>
    <w:rsid w:val="000C3AE9"/>
    <w:rsid w:val="000C4E88"/>
    <w:rsid w:val="000D46AE"/>
    <w:rsid w:val="000E3329"/>
    <w:rsid w:val="000F3FDD"/>
    <w:rsid w:val="000F6647"/>
    <w:rsid w:val="001008FD"/>
    <w:rsid w:val="001024E4"/>
    <w:rsid w:val="00102E05"/>
    <w:rsid w:val="00110392"/>
    <w:rsid w:val="00110C9F"/>
    <w:rsid w:val="001156C7"/>
    <w:rsid w:val="00123D52"/>
    <w:rsid w:val="0012601F"/>
    <w:rsid w:val="001263F7"/>
    <w:rsid w:val="0013039E"/>
    <w:rsid w:val="0013380F"/>
    <w:rsid w:val="00140145"/>
    <w:rsid w:val="00141644"/>
    <w:rsid w:val="00152BA5"/>
    <w:rsid w:val="001724BE"/>
    <w:rsid w:val="001845CE"/>
    <w:rsid w:val="00184DCA"/>
    <w:rsid w:val="00186565"/>
    <w:rsid w:val="0019113F"/>
    <w:rsid w:val="001B30DF"/>
    <w:rsid w:val="001B5FB2"/>
    <w:rsid w:val="001C30EE"/>
    <w:rsid w:val="001C6154"/>
    <w:rsid w:val="001D3D84"/>
    <w:rsid w:val="001E3C45"/>
    <w:rsid w:val="001F09DF"/>
    <w:rsid w:val="001F1464"/>
    <w:rsid w:val="001F2573"/>
    <w:rsid w:val="002022D7"/>
    <w:rsid w:val="002075F2"/>
    <w:rsid w:val="002106FA"/>
    <w:rsid w:val="00211F84"/>
    <w:rsid w:val="00215761"/>
    <w:rsid w:val="002171E3"/>
    <w:rsid w:val="002202D0"/>
    <w:rsid w:val="00221A98"/>
    <w:rsid w:val="00234D65"/>
    <w:rsid w:val="00235423"/>
    <w:rsid w:val="0023667F"/>
    <w:rsid w:val="00237884"/>
    <w:rsid w:val="00246CEF"/>
    <w:rsid w:val="00247505"/>
    <w:rsid w:val="00250CC7"/>
    <w:rsid w:val="00257474"/>
    <w:rsid w:val="002648FF"/>
    <w:rsid w:val="0026577A"/>
    <w:rsid w:val="00267C3C"/>
    <w:rsid w:val="0027119C"/>
    <w:rsid w:val="0027144F"/>
    <w:rsid w:val="00274400"/>
    <w:rsid w:val="00281DFB"/>
    <w:rsid w:val="00286241"/>
    <w:rsid w:val="00286D57"/>
    <w:rsid w:val="00287D13"/>
    <w:rsid w:val="002A4CD7"/>
    <w:rsid w:val="002A5EF1"/>
    <w:rsid w:val="002B3DAA"/>
    <w:rsid w:val="002B4F29"/>
    <w:rsid w:val="002C1063"/>
    <w:rsid w:val="002C49EF"/>
    <w:rsid w:val="002D195B"/>
    <w:rsid w:val="002F2CED"/>
    <w:rsid w:val="002F2D4B"/>
    <w:rsid w:val="002F56A5"/>
    <w:rsid w:val="00302E83"/>
    <w:rsid w:val="00303605"/>
    <w:rsid w:val="0034590A"/>
    <w:rsid w:val="00350ACF"/>
    <w:rsid w:val="00365B68"/>
    <w:rsid w:val="003768AD"/>
    <w:rsid w:val="00377B81"/>
    <w:rsid w:val="003820D1"/>
    <w:rsid w:val="00383E7B"/>
    <w:rsid w:val="00384F35"/>
    <w:rsid w:val="00384F68"/>
    <w:rsid w:val="003A1CD0"/>
    <w:rsid w:val="003A3400"/>
    <w:rsid w:val="003A411D"/>
    <w:rsid w:val="003B20B7"/>
    <w:rsid w:val="003B20DF"/>
    <w:rsid w:val="003C6F9B"/>
    <w:rsid w:val="003D748F"/>
    <w:rsid w:val="003E0B2F"/>
    <w:rsid w:val="003E1095"/>
    <w:rsid w:val="003E6B5E"/>
    <w:rsid w:val="003E7667"/>
    <w:rsid w:val="003F010A"/>
    <w:rsid w:val="003F21E2"/>
    <w:rsid w:val="003F5933"/>
    <w:rsid w:val="003F6420"/>
    <w:rsid w:val="003F7155"/>
    <w:rsid w:val="00401457"/>
    <w:rsid w:val="00402AAD"/>
    <w:rsid w:val="00403303"/>
    <w:rsid w:val="00427248"/>
    <w:rsid w:val="0042773A"/>
    <w:rsid w:val="00431F60"/>
    <w:rsid w:val="00432340"/>
    <w:rsid w:val="004377FC"/>
    <w:rsid w:val="00443DA0"/>
    <w:rsid w:val="00444158"/>
    <w:rsid w:val="00463E2F"/>
    <w:rsid w:val="00472ABA"/>
    <w:rsid w:val="0047339D"/>
    <w:rsid w:val="00481202"/>
    <w:rsid w:val="00483D17"/>
    <w:rsid w:val="004861F7"/>
    <w:rsid w:val="00492245"/>
    <w:rsid w:val="004949E7"/>
    <w:rsid w:val="004A382E"/>
    <w:rsid w:val="004A6706"/>
    <w:rsid w:val="004A77DA"/>
    <w:rsid w:val="004C6FBF"/>
    <w:rsid w:val="004C7FFC"/>
    <w:rsid w:val="004D10CB"/>
    <w:rsid w:val="004D6174"/>
    <w:rsid w:val="004E2936"/>
    <w:rsid w:val="004F101D"/>
    <w:rsid w:val="004F1826"/>
    <w:rsid w:val="004F23D1"/>
    <w:rsid w:val="00501364"/>
    <w:rsid w:val="005044D8"/>
    <w:rsid w:val="00512F1C"/>
    <w:rsid w:val="005157F9"/>
    <w:rsid w:val="005163B7"/>
    <w:rsid w:val="00522162"/>
    <w:rsid w:val="005257BB"/>
    <w:rsid w:val="00533AA7"/>
    <w:rsid w:val="0053755D"/>
    <w:rsid w:val="00541797"/>
    <w:rsid w:val="00550335"/>
    <w:rsid w:val="00552253"/>
    <w:rsid w:val="005542F4"/>
    <w:rsid w:val="005608FE"/>
    <w:rsid w:val="005615F6"/>
    <w:rsid w:val="00564D30"/>
    <w:rsid w:val="0057093B"/>
    <w:rsid w:val="00573C61"/>
    <w:rsid w:val="00577781"/>
    <w:rsid w:val="0059099A"/>
    <w:rsid w:val="005920DC"/>
    <w:rsid w:val="005A24A9"/>
    <w:rsid w:val="005A2B84"/>
    <w:rsid w:val="005A4BDC"/>
    <w:rsid w:val="005B07F9"/>
    <w:rsid w:val="005B2A90"/>
    <w:rsid w:val="005B31D9"/>
    <w:rsid w:val="005B3EAC"/>
    <w:rsid w:val="005B5B58"/>
    <w:rsid w:val="005B6FA9"/>
    <w:rsid w:val="005C0184"/>
    <w:rsid w:val="005C7C96"/>
    <w:rsid w:val="005D54D9"/>
    <w:rsid w:val="005D6296"/>
    <w:rsid w:val="005E09C6"/>
    <w:rsid w:val="005E262A"/>
    <w:rsid w:val="005E3601"/>
    <w:rsid w:val="005E4D33"/>
    <w:rsid w:val="005E5592"/>
    <w:rsid w:val="005E6EFF"/>
    <w:rsid w:val="005E7F7F"/>
    <w:rsid w:val="005F70C8"/>
    <w:rsid w:val="00603CAA"/>
    <w:rsid w:val="00607033"/>
    <w:rsid w:val="00607A8D"/>
    <w:rsid w:val="00612BDC"/>
    <w:rsid w:val="00621367"/>
    <w:rsid w:val="006234EA"/>
    <w:rsid w:val="006244CA"/>
    <w:rsid w:val="00626C0B"/>
    <w:rsid w:val="00635DB6"/>
    <w:rsid w:val="00644BD0"/>
    <w:rsid w:val="006450DE"/>
    <w:rsid w:val="006605B8"/>
    <w:rsid w:val="006711F0"/>
    <w:rsid w:val="00675B24"/>
    <w:rsid w:val="00676C91"/>
    <w:rsid w:val="00676FB0"/>
    <w:rsid w:val="00682E5E"/>
    <w:rsid w:val="006922FA"/>
    <w:rsid w:val="00692C48"/>
    <w:rsid w:val="00694338"/>
    <w:rsid w:val="006957C8"/>
    <w:rsid w:val="00695C73"/>
    <w:rsid w:val="006A04A6"/>
    <w:rsid w:val="006A2A23"/>
    <w:rsid w:val="006B7AEF"/>
    <w:rsid w:val="006C331A"/>
    <w:rsid w:val="006C511F"/>
    <w:rsid w:val="006D29D6"/>
    <w:rsid w:val="006E2F51"/>
    <w:rsid w:val="006E559C"/>
    <w:rsid w:val="006E6211"/>
    <w:rsid w:val="006F60CE"/>
    <w:rsid w:val="00702707"/>
    <w:rsid w:val="00703301"/>
    <w:rsid w:val="00707121"/>
    <w:rsid w:val="0071298B"/>
    <w:rsid w:val="0071681A"/>
    <w:rsid w:val="00716F44"/>
    <w:rsid w:val="007330ED"/>
    <w:rsid w:val="0073322A"/>
    <w:rsid w:val="00741A03"/>
    <w:rsid w:val="00742D14"/>
    <w:rsid w:val="007439DE"/>
    <w:rsid w:val="00750B3B"/>
    <w:rsid w:val="0075109E"/>
    <w:rsid w:val="007532A9"/>
    <w:rsid w:val="0075726E"/>
    <w:rsid w:val="007607F6"/>
    <w:rsid w:val="007668A3"/>
    <w:rsid w:val="0077179D"/>
    <w:rsid w:val="0077183A"/>
    <w:rsid w:val="007824E3"/>
    <w:rsid w:val="00787B80"/>
    <w:rsid w:val="007906B0"/>
    <w:rsid w:val="00792FB8"/>
    <w:rsid w:val="00795846"/>
    <w:rsid w:val="007A3F2D"/>
    <w:rsid w:val="007A587C"/>
    <w:rsid w:val="007A6AB3"/>
    <w:rsid w:val="007B1D30"/>
    <w:rsid w:val="007B7020"/>
    <w:rsid w:val="007C269F"/>
    <w:rsid w:val="007C3208"/>
    <w:rsid w:val="007D0614"/>
    <w:rsid w:val="007D674A"/>
    <w:rsid w:val="007E2F0D"/>
    <w:rsid w:val="007E7C44"/>
    <w:rsid w:val="007F121C"/>
    <w:rsid w:val="007F4369"/>
    <w:rsid w:val="007F47F9"/>
    <w:rsid w:val="007F637C"/>
    <w:rsid w:val="00804724"/>
    <w:rsid w:val="00817254"/>
    <w:rsid w:val="00822892"/>
    <w:rsid w:val="00822D98"/>
    <w:rsid w:val="00823FB9"/>
    <w:rsid w:val="00827CDD"/>
    <w:rsid w:val="00830ABA"/>
    <w:rsid w:val="00832867"/>
    <w:rsid w:val="00841AA6"/>
    <w:rsid w:val="008458AA"/>
    <w:rsid w:val="00845CC2"/>
    <w:rsid w:val="00852444"/>
    <w:rsid w:val="00857B9B"/>
    <w:rsid w:val="00863574"/>
    <w:rsid w:val="00872F47"/>
    <w:rsid w:val="00874222"/>
    <w:rsid w:val="00874A86"/>
    <w:rsid w:val="00875C9A"/>
    <w:rsid w:val="00886BBC"/>
    <w:rsid w:val="00890DD9"/>
    <w:rsid w:val="00891ECD"/>
    <w:rsid w:val="00893E1D"/>
    <w:rsid w:val="00897C7A"/>
    <w:rsid w:val="008A53E2"/>
    <w:rsid w:val="008A5D6C"/>
    <w:rsid w:val="008C5E56"/>
    <w:rsid w:val="008D1303"/>
    <w:rsid w:val="008D4695"/>
    <w:rsid w:val="008D5A65"/>
    <w:rsid w:val="008D6DD3"/>
    <w:rsid w:val="008D7FD1"/>
    <w:rsid w:val="008E49AD"/>
    <w:rsid w:val="008E53D3"/>
    <w:rsid w:val="008E75CF"/>
    <w:rsid w:val="00906A9F"/>
    <w:rsid w:val="00906AED"/>
    <w:rsid w:val="0091637D"/>
    <w:rsid w:val="009170C8"/>
    <w:rsid w:val="00917F56"/>
    <w:rsid w:val="00921F8B"/>
    <w:rsid w:val="0092595C"/>
    <w:rsid w:val="00927D8F"/>
    <w:rsid w:val="00931240"/>
    <w:rsid w:val="00937272"/>
    <w:rsid w:val="009373C7"/>
    <w:rsid w:val="00937C7E"/>
    <w:rsid w:val="00947D98"/>
    <w:rsid w:val="00952B9A"/>
    <w:rsid w:val="00963CCF"/>
    <w:rsid w:val="0096500A"/>
    <w:rsid w:val="00971B84"/>
    <w:rsid w:val="00972BF4"/>
    <w:rsid w:val="00974DEE"/>
    <w:rsid w:val="009805FE"/>
    <w:rsid w:val="0098293C"/>
    <w:rsid w:val="009B09F8"/>
    <w:rsid w:val="009B1171"/>
    <w:rsid w:val="009D63DA"/>
    <w:rsid w:val="009E2B2B"/>
    <w:rsid w:val="009E5AE6"/>
    <w:rsid w:val="00A01700"/>
    <w:rsid w:val="00A0389C"/>
    <w:rsid w:val="00A10D0F"/>
    <w:rsid w:val="00A16169"/>
    <w:rsid w:val="00A23CFC"/>
    <w:rsid w:val="00A2418C"/>
    <w:rsid w:val="00A2634C"/>
    <w:rsid w:val="00A32297"/>
    <w:rsid w:val="00A35398"/>
    <w:rsid w:val="00A355AD"/>
    <w:rsid w:val="00A42DB7"/>
    <w:rsid w:val="00A43F81"/>
    <w:rsid w:val="00A503BD"/>
    <w:rsid w:val="00A53C58"/>
    <w:rsid w:val="00A67278"/>
    <w:rsid w:val="00A74B77"/>
    <w:rsid w:val="00A83DC8"/>
    <w:rsid w:val="00A84F3B"/>
    <w:rsid w:val="00A90A1E"/>
    <w:rsid w:val="00AA5A06"/>
    <w:rsid w:val="00AB4E6C"/>
    <w:rsid w:val="00AE1EF7"/>
    <w:rsid w:val="00AE4304"/>
    <w:rsid w:val="00AE6D80"/>
    <w:rsid w:val="00AF0E05"/>
    <w:rsid w:val="00AF1BF0"/>
    <w:rsid w:val="00B00BE9"/>
    <w:rsid w:val="00B01FEA"/>
    <w:rsid w:val="00B04D61"/>
    <w:rsid w:val="00B06C32"/>
    <w:rsid w:val="00B1351D"/>
    <w:rsid w:val="00B17603"/>
    <w:rsid w:val="00B22445"/>
    <w:rsid w:val="00B230EF"/>
    <w:rsid w:val="00B3237C"/>
    <w:rsid w:val="00B32906"/>
    <w:rsid w:val="00B32B22"/>
    <w:rsid w:val="00B33893"/>
    <w:rsid w:val="00B4446C"/>
    <w:rsid w:val="00B46495"/>
    <w:rsid w:val="00B4739F"/>
    <w:rsid w:val="00B567FA"/>
    <w:rsid w:val="00B64D12"/>
    <w:rsid w:val="00B66463"/>
    <w:rsid w:val="00B75AD0"/>
    <w:rsid w:val="00B77A8B"/>
    <w:rsid w:val="00B80E64"/>
    <w:rsid w:val="00B94A7C"/>
    <w:rsid w:val="00BA0A1D"/>
    <w:rsid w:val="00BA1096"/>
    <w:rsid w:val="00BA3D79"/>
    <w:rsid w:val="00BB0A45"/>
    <w:rsid w:val="00BB1053"/>
    <w:rsid w:val="00BB6664"/>
    <w:rsid w:val="00BB7969"/>
    <w:rsid w:val="00BD58AB"/>
    <w:rsid w:val="00BE17D6"/>
    <w:rsid w:val="00BE428D"/>
    <w:rsid w:val="00BF055C"/>
    <w:rsid w:val="00BF7DAE"/>
    <w:rsid w:val="00C016A0"/>
    <w:rsid w:val="00C04349"/>
    <w:rsid w:val="00C104B2"/>
    <w:rsid w:val="00C121F9"/>
    <w:rsid w:val="00C144B8"/>
    <w:rsid w:val="00C2275A"/>
    <w:rsid w:val="00C229EC"/>
    <w:rsid w:val="00C25852"/>
    <w:rsid w:val="00C2711A"/>
    <w:rsid w:val="00C35390"/>
    <w:rsid w:val="00C43565"/>
    <w:rsid w:val="00C54FEF"/>
    <w:rsid w:val="00C6236E"/>
    <w:rsid w:val="00C7008F"/>
    <w:rsid w:val="00C71B91"/>
    <w:rsid w:val="00C73230"/>
    <w:rsid w:val="00C902C0"/>
    <w:rsid w:val="00CB161A"/>
    <w:rsid w:val="00CB2798"/>
    <w:rsid w:val="00CD6221"/>
    <w:rsid w:val="00CE7161"/>
    <w:rsid w:val="00CE7EFD"/>
    <w:rsid w:val="00CF1FFD"/>
    <w:rsid w:val="00CF45EE"/>
    <w:rsid w:val="00CF73B6"/>
    <w:rsid w:val="00D0156E"/>
    <w:rsid w:val="00D0296F"/>
    <w:rsid w:val="00D10216"/>
    <w:rsid w:val="00D10AF7"/>
    <w:rsid w:val="00D11EA6"/>
    <w:rsid w:val="00D204FF"/>
    <w:rsid w:val="00D228D6"/>
    <w:rsid w:val="00D31571"/>
    <w:rsid w:val="00D31589"/>
    <w:rsid w:val="00D316EB"/>
    <w:rsid w:val="00D31DEC"/>
    <w:rsid w:val="00D32CEA"/>
    <w:rsid w:val="00D34AC2"/>
    <w:rsid w:val="00D448F3"/>
    <w:rsid w:val="00D64BE8"/>
    <w:rsid w:val="00D65706"/>
    <w:rsid w:val="00D669F1"/>
    <w:rsid w:val="00D72A7E"/>
    <w:rsid w:val="00D755A5"/>
    <w:rsid w:val="00D82C04"/>
    <w:rsid w:val="00D868B3"/>
    <w:rsid w:val="00D92C96"/>
    <w:rsid w:val="00D92F6A"/>
    <w:rsid w:val="00D93503"/>
    <w:rsid w:val="00D97E1D"/>
    <w:rsid w:val="00DA2A1F"/>
    <w:rsid w:val="00DA4346"/>
    <w:rsid w:val="00DA5F44"/>
    <w:rsid w:val="00DA7599"/>
    <w:rsid w:val="00DA77A5"/>
    <w:rsid w:val="00DB213A"/>
    <w:rsid w:val="00DB3A4F"/>
    <w:rsid w:val="00DB7172"/>
    <w:rsid w:val="00DC235D"/>
    <w:rsid w:val="00DC3775"/>
    <w:rsid w:val="00DC3E13"/>
    <w:rsid w:val="00DC6A99"/>
    <w:rsid w:val="00DE41D9"/>
    <w:rsid w:val="00DE5807"/>
    <w:rsid w:val="00DE5BC5"/>
    <w:rsid w:val="00DF1FBC"/>
    <w:rsid w:val="00DF3069"/>
    <w:rsid w:val="00DF4255"/>
    <w:rsid w:val="00DF7353"/>
    <w:rsid w:val="00E0094A"/>
    <w:rsid w:val="00E015C3"/>
    <w:rsid w:val="00E043A9"/>
    <w:rsid w:val="00E04790"/>
    <w:rsid w:val="00E10DED"/>
    <w:rsid w:val="00E164CF"/>
    <w:rsid w:val="00E22E9D"/>
    <w:rsid w:val="00E262AC"/>
    <w:rsid w:val="00E26D6A"/>
    <w:rsid w:val="00E35586"/>
    <w:rsid w:val="00E41F4C"/>
    <w:rsid w:val="00E42AB4"/>
    <w:rsid w:val="00E42CB0"/>
    <w:rsid w:val="00E46174"/>
    <w:rsid w:val="00E548D1"/>
    <w:rsid w:val="00E6040D"/>
    <w:rsid w:val="00E620EA"/>
    <w:rsid w:val="00E70988"/>
    <w:rsid w:val="00E71A5E"/>
    <w:rsid w:val="00E7348A"/>
    <w:rsid w:val="00E761C6"/>
    <w:rsid w:val="00E830F0"/>
    <w:rsid w:val="00E86674"/>
    <w:rsid w:val="00E91348"/>
    <w:rsid w:val="00E9557F"/>
    <w:rsid w:val="00E962D2"/>
    <w:rsid w:val="00E974A7"/>
    <w:rsid w:val="00EA26A1"/>
    <w:rsid w:val="00EA5FBB"/>
    <w:rsid w:val="00EB559B"/>
    <w:rsid w:val="00EC2968"/>
    <w:rsid w:val="00EC4238"/>
    <w:rsid w:val="00EC6A16"/>
    <w:rsid w:val="00ED2662"/>
    <w:rsid w:val="00ED26C8"/>
    <w:rsid w:val="00EE0815"/>
    <w:rsid w:val="00EF2F8F"/>
    <w:rsid w:val="00EF438C"/>
    <w:rsid w:val="00EF5AD7"/>
    <w:rsid w:val="00F01545"/>
    <w:rsid w:val="00F01694"/>
    <w:rsid w:val="00F0775C"/>
    <w:rsid w:val="00F07DE3"/>
    <w:rsid w:val="00F22A18"/>
    <w:rsid w:val="00F25C4A"/>
    <w:rsid w:val="00F26CCA"/>
    <w:rsid w:val="00F52373"/>
    <w:rsid w:val="00F56A30"/>
    <w:rsid w:val="00F5778E"/>
    <w:rsid w:val="00F61B37"/>
    <w:rsid w:val="00F61F67"/>
    <w:rsid w:val="00F648C5"/>
    <w:rsid w:val="00F655C5"/>
    <w:rsid w:val="00F67140"/>
    <w:rsid w:val="00F711D4"/>
    <w:rsid w:val="00F7165A"/>
    <w:rsid w:val="00F71DCC"/>
    <w:rsid w:val="00F820CF"/>
    <w:rsid w:val="00F85157"/>
    <w:rsid w:val="00F910B4"/>
    <w:rsid w:val="00F927D1"/>
    <w:rsid w:val="00F92A2A"/>
    <w:rsid w:val="00F93071"/>
    <w:rsid w:val="00F93B7C"/>
    <w:rsid w:val="00FA389B"/>
    <w:rsid w:val="00FA7D01"/>
    <w:rsid w:val="00FB529E"/>
    <w:rsid w:val="00FC0D8E"/>
    <w:rsid w:val="00FC18B3"/>
    <w:rsid w:val="00FC4D1F"/>
    <w:rsid w:val="00FE4E82"/>
    <w:rsid w:val="00FE7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C38D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A1096"/>
    <w:rPr>
      <w:lang w:val="en-AU" w:eastAsia="en-GB"/>
    </w:rPr>
  </w:style>
  <w:style w:type="paragraph" w:styleId="Heading1">
    <w:name w:val="heading 1"/>
    <w:basedOn w:val="Normal"/>
    <w:next w:val="Normal"/>
    <w:link w:val="Heading1Char"/>
    <w:uiPriority w:val="1"/>
    <w:qFormat/>
    <w:rsid w:val="00BB0A45"/>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1"/>
    <w:unhideWhenUsed/>
    <w:qFormat/>
    <w:rsid w:val="00E9557F"/>
    <w:pPr>
      <w:keepNext/>
      <w:keepLines/>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1"/>
    <w:unhideWhenUsed/>
    <w:qFormat/>
    <w:rsid w:val="00BB0A45"/>
    <w:pPr>
      <w:keepNext/>
      <w:keepLines/>
      <w:spacing w:before="200" w:after="24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BB0A45"/>
    <w:pPr>
      <w:keepNext/>
      <w:keepLines/>
      <w:spacing w:before="200" w:after="24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BB0A45"/>
    <w:pPr>
      <w:keepNext/>
      <w:keepLines/>
      <w:spacing w:before="200" w:after="240"/>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46174"/>
    <w:pPr>
      <w:widowControl w:val="0"/>
      <w:tabs>
        <w:tab w:val="right" w:pos="10206"/>
      </w:tabs>
      <w:autoSpaceDE w:val="0"/>
      <w:autoSpaceDN w:val="0"/>
      <w:adjustRightInd w:val="0"/>
      <w:spacing w:before="120" w:after="120" w:line="260" w:lineRule="atLeast"/>
      <w:textAlignment w:val="center"/>
    </w:pPr>
    <w:rPr>
      <w:rFonts w:ascii="Arial" w:hAnsi="Arial" w:cs="Arial"/>
      <w:color w:val="000000"/>
      <w:sz w:val="22"/>
      <w:szCs w:val="22"/>
    </w:rPr>
  </w:style>
  <w:style w:type="paragraph" w:customStyle="1" w:styleId="PBodytextindent">
    <w:name w:val="P: Body text indent"/>
    <w:basedOn w:val="Normal"/>
    <w:uiPriority w:val="99"/>
    <w:rsid w:val="00302E83"/>
    <w:pPr>
      <w:widowControl w:val="0"/>
      <w:autoSpaceDE w:val="0"/>
      <w:autoSpaceDN w:val="0"/>
      <w:adjustRightInd w:val="0"/>
      <w:spacing w:line="260" w:lineRule="atLeast"/>
      <w:ind w:firstLine="227"/>
      <w:textAlignment w:val="center"/>
    </w:pPr>
    <w:rPr>
      <w:rFonts w:ascii="Arial" w:hAnsi="Arial" w:cs="Verdana"/>
      <w:color w:val="000000"/>
      <w:sz w:val="22"/>
      <w:szCs w:val="22"/>
    </w:rPr>
  </w:style>
  <w:style w:type="paragraph" w:customStyle="1" w:styleId="PAHead">
    <w:name w:val="P: A Head"/>
    <w:basedOn w:val="Normal"/>
    <w:uiPriority w:val="99"/>
    <w:rsid w:val="00937272"/>
    <w:pPr>
      <w:widowControl w:val="0"/>
      <w:pBdr>
        <w:bottom w:val="single" w:sz="4" w:space="1" w:color="auto"/>
      </w:pBdr>
      <w:tabs>
        <w:tab w:val="right" w:pos="10206"/>
      </w:tabs>
      <w:autoSpaceDE w:val="0"/>
      <w:autoSpaceDN w:val="0"/>
      <w:adjustRightInd w:val="0"/>
      <w:spacing w:before="113" w:after="113" w:line="420" w:lineRule="atLeast"/>
      <w:textAlignment w:val="center"/>
    </w:pPr>
    <w:rPr>
      <w:rFonts w:ascii="Arial" w:hAnsi="Arial" w:cs="Arial"/>
      <w:bCs/>
      <w:color w:val="000000"/>
      <w:w w:val="105"/>
      <w:sz w:val="44"/>
      <w:szCs w:val="44"/>
    </w:rPr>
  </w:style>
  <w:style w:type="paragraph" w:customStyle="1" w:styleId="PBHead">
    <w:name w:val="P: B Head"/>
    <w:basedOn w:val="Normal"/>
    <w:uiPriority w:val="99"/>
    <w:rsid w:val="00937272"/>
    <w:pPr>
      <w:widowControl w:val="0"/>
      <w:autoSpaceDE w:val="0"/>
      <w:autoSpaceDN w:val="0"/>
      <w:adjustRightInd w:val="0"/>
      <w:spacing w:before="240" w:after="113" w:line="380" w:lineRule="atLeast"/>
      <w:textAlignment w:val="center"/>
    </w:pPr>
    <w:rPr>
      <w:rFonts w:ascii="Arial" w:hAnsi="Arial" w:cs="Arial"/>
      <w:w w:val="105"/>
      <w:sz w:val="36"/>
      <w:szCs w:val="36"/>
    </w:rPr>
  </w:style>
  <w:style w:type="paragraph" w:customStyle="1" w:styleId="PCHead">
    <w:name w:val="P: C Head"/>
    <w:basedOn w:val="Normal"/>
    <w:uiPriority w:val="99"/>
    <w:rsid w:val="00302E83"/>
    <w:pPr>
      <w:widowControl w:val="0"/>
      <w:tabs>
        <w:tab w:val="right" w:pos="10206"/>
      </w:tabs>
      <w:autoSpaceDE w:val="0"/>
      <w:autoSpaceDN w:val="0"/>
      <w:adjustRightInd w:val="0"/>
      <w:spacing w:before="57" w:after="113" w:line="260" w:lineRule="atLeast"/>
      <w:textAlignment w:val="center"/>
    </w:pPr>
    <w:rPr>
      <w:rFonts w:ascii="Verdana-Bold" w:hAnsi="Verdana-Bold" w:cs="Verdana-Bold"/>
      <w:bCs/>
      <w:color w:val="636466"/>
      <w:sz w:val="28"/>
      <w:szCs w:val="28"/>
    </w:rPr>
  </w:style>
  <w:style w:type="paragraph" w:customStyle="1" w:styleId="PTableHead">
    <w:name w:val="P: Table Head"/>
    <w:basedOn w:val="Normal"/>
    <w:uiPriority w:val="99"/>
    <w:rsid w:val="00302E83"/>
    <w:pPr>
      <w:widowControl w:val="0"/>
      <w:autoSpaceDE w:val="0"/>
      <w:autoSpaceDN w:val="0"/>
      <w:adjustRightInd w:val="0"/>
      <w:spacing w:line="220" w:lineRule="atLeast"/>
      <w:ind w:left="149"/>
      <w:textAlignment w:val="center"/>
    </w:pPr>
    <w:rPr>
      <w:rFonts w:ascii="Arial" w:hAnsi="Arial" w:cs="Verdana-Bold"/>
      <w:b/>
      <w:bCs/>
      <w:color w:val="000000"/>
      <w:w w:val="105"/>
      <w:sz w:val="22"/>
      <w:szCs w:val="20"/>
    </w:rPr>
  </w:style>
  <w:style w:type="paragraph" w:customStyle="1" w:styleId="PTableBody">
    <w:name w:val="P: Table Body"/>
    <w:basedOn w:val="Normal"/>
    <w:uiPriority w:val="99"/>
    <w:rsid w:val="00377B81"/>
    <w:pPr>
      <w:widowControl w:val="0"/>
      <w:autoSpaceDE w:val="0"/>
      <w:autoSpaceDN w:val="0"/>
      <w:adjustRightInd w:val="0"/>
      <w:spacing w:line="220" w:lineRule="atLeast"/>
      <w:ind w:left="186"/>
      <w:textAlignment w:val="center"/>
    </w:pPr>
    <w:rPr>
      <w:rFonts w:ascii="Arial" w:hAnsi="Arial" w:cs="Verdana"/>
      <w:color w:val="000000"/>
      <w:sz w:val="22"/>
      <w:szCs w:val="20"/>
    </w:rPr>
  </w:style>
  <w:style w:type="character" w:customStyle="1" w:styleId="Heading2Char">
    <w:name w:val="Heading 2 Char"/>
    <w:basedOn w:val="DefaultParagraphFont"/>
    <w:link w:val="Heading2"/>
    <w:uiPriority w:val="9"/>
    <w:rsid w:val="00E9557F"/>
    <w:rPr>
      <w:rFonts w:asciiTheme="majorHAnsi" w:eastAsiaTheme="majorEastAsia" w:hAnsiTheme="majorHAnsi" w:cstheme="majorBidi"/>
      <w:b/>
      <w:bCs/>
      <w:color w:val="4F81BD" w:themeColor="accent1"/>
      <w:sz w:val="26"/>
      <w:szCs w:val="26"/>
    </w:rPr>
  </w:style>
  <w:style w:type="paragraph" w:customStyle="1" w:styleId="PDesignNote">
    <w:name w:val="P: Design Note"/>
    <w:link w:val="PDesignNoteChar"/>
    <w:rsid w:val="001B5FB2"/>
    <w:pPr>
      <w:spacing w:before="57" w:after="57" w:line="260" w:lineRule="atLeast"/>
    </w:pPr>
    <w:rPr>
      <w:rFonts w:ascii="Arial" w:eastAsia="MS Mincho" w:hAnsi="Arial" w:cs="MinionPro-Regular"/>
      <w:b/>
      <w:color w:val="FF00FF"/>
      <w:sz w:val="22"/>
      <w:lang w:val="en-GB" w:eastAsia="ja-JP"/>
    </w:rPr>
  </w:style>
  <w:style w:type="character" w:customStyle="1" w:styleId="Heading1Char">
    <w:name w:val="Heading 1 Char"/>
    <w:basedOn w:val="DefaultParagraphFont"/>
    <w:link w:val="Heading1"/>
    <w:uiPriority w:val="9"/>
    <w:rsid w:val="00BB0A45"/>
    <w:rPr>
      <w:rFonts w:asciiTheme="majorHAnsi" w:eastAsiaTheme="majorEastAsia" w:hAnsiTheme="majorHAnsi" w:cstheme="majorBidi"/>
      <w:b/>
      <w:bCs/>
      <w:color w:val="345A8A" w:themeColor="accent1" w:themeShade="B5"/>
      <w:sz w:val="32"/>
      <w:szCs w:val="32"/>
      <w:lang w:val="en-GB" w:eastAsia="en-GB"/>
    </w:rPr>
  </w:style>
  <w:style w:type="character" w:customStyle="1" w:styleId="Heading3Char">
    <w:name w:val="Heading 3 Char"/>
    <w:basedOn w:val="DefaultParagraphFont"/>
    <w:link w:val="Heading3"/>
    <w:uiPriority w:val="9"/>
    <w:semiHidden/>
    <w:rsid w:val="00BB0A45"/>
    <w:rPr>
      <w:rFonts w:asciiTheme="majorHAnsi" w:eastAsiaTheme="majorEastAsia" w:hAnsiTheme="majorHAnsi" w:cstheme="majorBidi"/>
      <w:b/>
      <w:bCs/>
      <w:color w:val="4F81BD" w:themeColor="accent1"/>
      <w:sz w:val="22"/>
      <w:szCs w:val="22"/>
      <w:lang w:val="en-GB" w:eastAsia="en-GB"/>
    </w:rPr>
  </w:style>
  <w:style w:type="character" w:customStyle="1" w:styleId="Heading4Char">
    <w:name w:val="Heading 4 Char"/>
    <w:basedOn w:val="DefaultParagraphFont"/>
    <w:link w:val="Heading4"/>
    <w:uiPriority w:val="9"/>
    <w:semiHidden/>
    <w:rsid w:val="00BB0A45"/>
    <w:rPr>
      <w:rFonts w:asciiTheme="majorHAnsi" w:eastAsiaTheme="majorEastAsia" w:hAnsiTheme="majorHAnsi" w:cstheme="majorBidi"/>
      <w:b/>
      <w:bCs/>
      <w:i/>
      <w:iCs/>
      <w:color w:val="4F81BD" w:themeColor="accent1"/>
      <w:sz w:val="22"/>
      <w:szCs w:val="22"/>
      <w:lang w:val="en-GB" w:eastAsia="en-GB"/>
    </w:rPr>
  </w:style>
  <w:style w:type="character" w:customStyle="1" w:styleId="Heading5Char">
    <w:name w:val="Heading 5 Char"/>
    <w:basedOn w:val="DefaultParagraphFont"/>
    <w:link w:val="Heading5"/>
    <w:uiPriority w:val="9"/>
    <w:semiHidden/>
    <w:rsid w:val="00BB0A45"/>
    <w:rPr>
      <w:rFonts w:asciiTheme="majorHAnsi" w:eastAsiaTheme="majorEastAsia" w:hAnsiTheme="majorHAnsi" w:cstheme="majorBidi"/>
      <w:color w:val="243F60" w:themeColor="accent1" w:themeShade="7F"/>
      <w:sz w:val="22"/>
      <w:szCs w:val="22"/>
      <w:lang w:val="en-GB" w:eastAsia="en-GB"/>
    </w:rPr>
  </w:style>
  <w:style w:type="paragraph" w:styleId="Revision">
    <w:name w:val="Revision"/>
    <w:hidden/>
    <w:uiPriority w:val="99"/>
    <w:semiHidden/>
    <w:rsid w:val="00BB0A45"/>
    <w:rPr>
      <w:rFonts w:ascii="Times New Roman" w:eastAsia="MS Mincho" w:hAnsi="Times New Roman" w:cs="Times New Roman"/>
    </w:rPr>
  </w:style>
  <w:style w:type="character" w:customStyle="1" w:styleId="Psubscriptasis">
    <w:name w:val="P:   subscript as is"/>
    <w:uiPriority w:val="99"/>
    <w:rsid w:val="00BB0A45"/>
    <w:rPr>
      <w:w w:val="100"/>
      <w:vertAlign w:val="subscript"/>
    </w:rPr>
  </w:style>
  <w:style w:type="character" w:customStyle="1" w:styleId="Psuperscriptasis">
    <w:name w:val="P:   superscript as is"/>
    <w:uiPriority w:val="99"/>
    <w:rsid w:val="00BB0A45"/>
    <w:rPr>
      <w:w w:val="100"/>
      <w:vertAlign w:val="superscript"/>
    </w:rPr>
  </w:style>
  <w:style w:type="character" w:customStyle="1" w:styleId="Pitalicasis">
    <w:name w:val="P:   italic as is"/>
    <w:uiPriority w:val="99"/>
    <w:rsid w:val="00BB0A45"/>
    <w:rPr>
      <w:rFonts w:ascii="Arial" w:hAnsi="Arial"/>
      <w:i/>
      <w:color w:val="000000"/>
      <w:w w:val="100"/>
      <w:sz w:val="22"/>
    </w:rPr>
  </w:style>
  <w:style w:type="character" w:customStyle="1" w:styleId="Psubscriptasis0">
    <w:name w:val="P: subscript as is"/>
    <w:uiPriority w:val="99"/>
    <w:rsid w:val="00BB0A45"/>
    <w:rPr>
      <w:w w:val="100"/>
      <w:vertAlign w:val="subscript"/>
    </w:rPr>
  </w:style>
  <w:style w:type="character" w:customStyle="1" w:styleId="Psuperscriptasis0">
    <w:name w:val="P: superscript as is"/>
    <w:uiPriority w:val="99"/>
    <w:rsid w:val="00BB0A45"/>
    <w:rPr>
      <w:w w:val="100"/>
      <w:vertAlign w:val="superscript"/>
    </w:rPr>
  </w:style>
  <w:style w:type="character" w:customStyle="1" w:styleId="Pboldasis">
    <w:name w:val="P:   bold as is"/>
    <w:uiPriority w:val="99"/>
    <w:rsid w:val="005A2B84"/>
    <w:rPr>
      <w:rFonts w:ascii="Arial" w:hAnsi="Arial"/>
      <w:b/>
      <w:i w:val="0"/>
      <w:w w:val="100"/>
      <w:sz w:val="22"/>
    </w:rPr>
  </w:style>
  <w:style w:type="paragraph" w:customStyle="1" w:styleId="PQuestion1">
    <w:name w:val="P: Question 1"/>
    <w:basedOn w:val="Normal"/>
    <w:qFormat/>
    <w:rsid w:val="00D0296F"/>
    <w:pPr>
      <w:widowControl w:val="0"/>
      <w:tabs>
        <w:tab w:val="left" w:pos="567"/>
      </w:tabs>
      <w:autoSpaceDE w:val="0"/>
      <w:autoSpaceDN w:val="0"/>
      <w:spacing w:before="120" w:after="120" w:line="280" w:lineRule="exact"/>
      <w:ind w:left="567" w:hanging="567"/>
    </w:pPr>
    <w:rPr>
      <w:rFonts w:ascii="Arial" w:hAnsi="Arial" w:cs="Arial"/>
      <w:sz w:val="22"/>
      <w:szCs w:val="22"/>
    </w:rPr>
  </w:style>
  <w:style w:type="paragraph" w:customStyle="1" w:styleId="PQuestionai">
    <w:name w:val="P: Question a/i"/>
    <w:basedOn w:val="Normal"/>
    <w:qFormat/>
    <w:rsid w:val="00A10D0F"/>
    <w:pPr>
      <w:tabs>
        <w:tab w:val="left" w:pos="567"/>
        <w:tab w:val="left" w:pos="1134"/>
        <w:tab w:val="right" w:pos="10206"/>
      </w:tabs>
      <w:spacing w:before="120" w:after="120" w:line="280" w:lineRule="exact"/>
      <w:ind w:left="1701" w:hanging="1134"/>
    </w:pPr>
    <w:rPr>
      <w:rFonts w:ascii="Arial" w:hAnsi="Arial" w:cs="Arial"/>
      <w:sz w:val="22"/>
      <w:szCs w:val="22"/>
    </w:rPr>
  </w:style>
  <w:style w:type="paragraph" w:customStyle="1" w:styleId="PQuestioni">
    <w:name w:val="P: Question i"/>
    <w:basedOn w:val="Normal"/>
    <w:qFormat/>
    <w:rsid w:val="00D0296F"/>
    <w:pPr>
      <w:widowControl w:val="0"/>
      <w:tabs>
        <w:tab w:val="left" w:pos="1701"/>
        <w:tab w:val="left" w:pos="9364"/>
      </w:tabs>
      <w:autoSpaceDE w:val="0"/>
      <w:autoSpaceDN w:val="0"/>
      <w:spacing w:before="120" w:after="120" w:line="280" w:lineRule="exact"/>
      <w:ind w:left="1701" w:hanging="567"/>
    </w:pPr>
    <w:rPr>
      <w:rFonts w:ascii="Arial" w:hAnsi="Arial" w:cs="Arial"/>
      <w:sz w:val="22"/>
      <w:szCs w:val="22"/>
    </w:rPr>
  </w:style>
  <w:style w:type="paragraph" w:customStyle="1" w:styleId="PQuestiona">
    <w:name w:val="P: Question a"/>
    <w:basedOn w:val="PQuestionai"/>
    <w:qFormat/>
    <w:rsid w:val="00D0296F"/>
    <w:pPr>
      <w:ind w:left="1134" w:hanging="567"/>
    </w:pPr>
  </w:style>
  <w:style w:type="character" w:customStyle="1" w:styleId="PDesignNoteChar">
    <w:name w:val="P: Design Note Char"/>
    <w:link w:val="PDesignNote"/>
    <w:rsid w:val="001B5FB2"/>
    <w:rPr>
      <w:rFonts w:ascii="Arial" w:eastAsia="MS Mincho" w:hAnsi="Arial" w:cs="MinionPro-Regular"/>
      <w:b/>
      <w:color w:val="FF00FF"/>
      <w:sz w:val="22"/>
      <w:lang w:val="en-GB" w:eastAsia="ja-JP"/>
    </w:rPr>
  </w:style>
  <w:style w:type="paragraph" w:customStyle="1" w:styleId="PQuestioniline">
    <w:name w:val="P: Question i line"/>
    <w:basedOn w:val="PQuestioni"/>
    <w:qFormat/>
    <w:rsid w:val="00D0296F"/>
    <w:pPr>
      <w:spacing w:before="240" w:after="240"/>
    </w:pPr>
  </w:style>
  <w:style w:type="paragraph" w:customStyle="1" w:styleId="PQuestionaline">
    <w:name w:val="P: Question a line"/>
    <w:basedOn w:val="PQuestiona"/>
    <w:qFormat/>
    <w:rsid w:val="00D0296F"/>
    <w:pPr>
      <w:spacing w:before="240" w:after="240"/>
    </w:pPr>
  </w:style>
  <w:style w:type="paragraph" w:styleId="BalloonText">
    <w:name w:val="Balloon Text"/>
    <w:basedOn w:val="Normal"/>
    <w:link w:val="BalloonTextChar"/>
    <w:uiPriority w:val="99"/>
    <w:semiHidden/>
    <w:unhideWhenUsed/>
    <w:rsid w:val="005013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1364"/>
    <w:rPr>
      <w:rFonts w:ascii="Lucida Grande" w:hAnsi="Lucida Grande" w:cs="Lucida Grande"/>
      <w:sz w:val="18"/>
      <w:szCs w:val="18"/>
      <w:lang w:val="en-AU" w:eastAsia="en-GB"/>
    </w:rPr>
  </w:style>
  <w:style w:type="paragraph" w:styleId="Header">
    <w:name w:val="header"/>
    <w:basedOn w:val="Normal"/>
    <w:link w:val="HeaderChar"/>
    <w:uiPriority w:val="99"/>
    <w:unhideWhenUsed/>
    <w:rsid w:val="007607F6"/>
    <w:pPr>
      <w:tabs>
        <w:tab w:val="center" w:pos="4320"/>
        <w:tab w:val="right" w:pos="8640"/>
      </w:tabs>
    </w:pPr>
  </w:style>
  <w:style w:type="character" w:customStyle="1" w:styleId="HeaderChar">
    <w:name w:val="Header Char"/>
    <w:basedOn w:val="DefaultParagraphFont"/>
    <w:link w:val="Header"/>
    <w:uiPriority w:val="99"/>
    <w:rsid w:val="007607F6"/>
    <w:rPr>
      <w:lang w:val="en-AU" w:eastAsia="en-GB"/>
    </w:rPr>
  </w:style>
  <w:style w:type="paragraph" w:styleId="Footer">
    <w:name w:val="footer"/>
    <w:basedOn w:val="Normal"/>
    <w:link w:val="FooterChar"/>
    <w:uiPriority w:val="99"/>
    <w:unhideWhenUsed/>
    <w:rsid w:val="007607F6"/>
    <w:pPr>
      <w:tabs>
        <w:tab w:val="center" w:pos="4320"/>
        <w:tab w:val="right" w:pos="8640"/>
      </w:tabs>
    </w:pPr>
  </w:style>
  <w:style w:type="character" w:customStyle="1" w:styleId="FooterChar">
    <w:name w:val="Footer Char"/>
    <w:basedOn w:val="DefaultParagraphFont"/>
    <w:link w:val="Footer"/>
    <w:uiPriority w:val="99"/>
    <w:rsid w:val="007607F6"/>
    <w:rPr>
      <w:lang w:val="en-AU" w:eastAsia="en-GB"/>
    </w:rPr>
  </w:style>
  <w:style w:type="paragraph" w:customStyle="1" w:styleId="PDhead">
    <w:name w:val="P: D head"/>
    <w:basedOn w:val="Normal"/>
    <w:qFormat/>
    <w:rsid w:val="007E2F0D"/>
    <w:pPr>
      <w:spacing w:before="240"/>
    </w:pPr>
    <w:rPr>
      <w:rFonts w:ascii="Arial" w:eastAsiaTheme="minorHAnsi" w:hAnsi="Arial" w:cs="Arial"/>
      <w:b/>
      <w:sz w:val="28"/>
      <w:szCs w:val="28"/>
      <w:lang w:val="en-US" w:eastAsia="en-US"/>
    </w:rPr>
  </w:style>
  <w:style w:type="paragraph" w:customStyle="1" w:styleId="PCaHead">
    <w:name w:val="P: Ca Head"/>
    <w:basedOn w:val="PCHead"/>
    <w:qFormat/>
    <w:rsid w:val="00D868B3"/>
    <w:pPr>
      <w:spacing w:before="160" w:after="40"/>
    </w:pPr>
    <w:rPr>
      <w:rFonts w:ascii="Arial" w:hAnsi="Arial" w:cs="Arial"/>
      <w:color w:val="A6A6A6" w:themeColor="background1" w:themeShade="A6"/>
      <w:sz w:val="32"/>
      <w:szCs w:val="32"/>
    </w:rPr>
  </w:style>
  <w:style w:type="paragraph" w:customStyle="1" w:styleId="PCbHead">
    <w:name w:val="P: Cb Head"/>
    <w:basedOn w:val="PBHead"/>
    <w:qFormat/>
    <w:rsid w:val="00937272"/>
    <w:pPr>
      <w:spacing w:before="0" w:after="160"/>
    </w:pPr>
    <w:rPr>
      <w:sz w:val="32"/>
      <w:szCs w:val="32"/>
    </w:rPr>
  </w:style>
  <w:style w:type="table" w:styleId="TableGrid">
    <w:name w:val="Table Grid"/>
    <w:basedOn w:val="TableNormal"/>
    <w:uiPriority w:val="39"/>
    <w:rsid w:val="0077183A"/>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71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0815"/>
    <w:pPr>
      <w:spacing w:after="200" w:line="276" w:lineRule="auto"/>
      <w:ind w:left="720"/>
      <w:contextualSpacing/>
    </w:pPr>
    <w:rPr>
      <w:rFonts w:eastAsiaTheme="minorHAns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A1096"/>
    <w:rPr>
      <w:lang w:val="en-AU" w:eastAsia="en-GB"/>
    </w:rPr>
  </w:style>
  <w:style w:type="paragraph" w:styleId="Heading1">
    <w:name w:val="heading 1"/>
    <w:basedOn w:val="Normal"/>
    <w:next w:val="Normal"/>
    <w:link w:val="Heading1Char"/>
    <w:uiPriority w:val="1"/>
    <w:qFormat/>
    <w:rsid w:val="00BB0A45"/>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1"/>
    <w:unhideWhenUsed/>
    <w:qFormat/>
    <w:rsid w:val="00E9557F"/>
    <w:pPr>
      <w:keepNext/>
      <w:keepLines/>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1"/>
    <w:unhideWhenUsed/>
    <w:qFormat/>
    <w:rsid w:val="00BB0A45"/>
    <w:pPr>
      <w:keepNext/>
      <w:keepLines/>
      <w:spacing w:before="200" w:after="24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BB0A45"/>
    <w:pPr>
      <w:keepNext/>
      <w:keepLines/>
      <w:spacing w:before="200" w:after="24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BB0A45"/>
    <w:pPr>
      <w:keepNext/>
      <w:keepLines/>
      <w:spacing w:before="200" w:after="240"/>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46174"/>
    <w:pPr>
      <w:widowControl w:val="0"/>
      <w:tabs>
        <w:tab w:val="right" w:pos="10206"/>
      </w:tabs>
      <w:autoSpaceDE w:val="0"/>
      <w:autoSpaceDN w:val="0"/>
      <w:adjustRightInd w:val="0"/>
      <w:spacing w:before="120" w:after="120" w:line="260" w:lineRule="atLeast"/>
      <w:textAlignment w:val="center"/>
    </w:pPr>
    <w:rPr>
      <w:rFonts w:ascii="Arial" w:hAnsi="Arial" w:cs="Arial"/>
      <w:color w:val="000000"/>
      <w:sz w:val="22"/>
      <w:szCs w:val="22"/>
    </w:rPr>
  </w:style>
  <w:style w:type="paragraph" w:customStyle="1" w:styleId="PBodytextindent">
    <w:name w:val="P: Body text indent"/>
    <w:basedOn w:val="Normal"/>
    <w:uiPriority w:val="99"/>
    <w:rsid w:val="00302E83"/>
    <w:pPr>
      <w:widowControl w:val="0"/>
      <w:autoSpaceDE w:val="0"/>
      <w:autoSpaceDN w:val="0"/>
      <w:adjustRightInd w:val="0"/>
      <w:spacing w:line="260" w:lineRule="atLeast"/>
      <w:ind w:firstLine="227"/>
      <w:textAlignment w:val="center"/>
    </w:pPr>
    <w:rPr>
      <w:rFonts w:ascii="Arial" w:hAnsi="Arial" w:cs="Verdana"/>
      <w:color w:val="000000"/>
      <w:sz w:val="22"/>
      <w:szCs w:val="22"/>
    </w:rPr>
  </w:style>
  <w:style w:type="paragraph" w:customStyle="1" w:styleId="PAHead">
    <w:name w:val="P: A Head"/>
    <w:basedOn w:val="Normal"/>
    <w:uiPriority w:val="99"/>
    <w:rsid w:val="00937272"/>
    <w:pPr>
      <w:widowControl w:val="0"/>
      <w:pBdr>
        <w:bottom w:val="single" w:sz="4" w:space="1" w:color="auto"/>
      </w:pBdr>
      <w:tabs>
        <w:tab w:val="right" w:pos="10206"/>
      </w:tabs>
      <w:autoSpaceDE w:val="0"/>
      <w:autoSpaceDN w:val="0"/>
      <w:adjustRightInd w:val="0"/>
      <w:spacing w:before="113" w:after="113" w:line="420" w:lineRule="atLeast"/>
      <w:textAlignment w:val="center"/>
    </w:pPr>
    <w:rPr>
      <w:rFonts w:ascii="Arial" w:hAnsi="Arial" w:cs="Arial"/>
      <w:bCs/>
      <w:color w:val="000000"/>
      <w:w w:val="105"/>
      <w:sz w:val="44"/>
      <w:szCs w:val="44"/>
    </w:rPr>
  </w:style>
  <w:style w:type="paragraph" w:customStyle="1" w:styleId="PBHead">
    <w:name w:val="P: B Head"/>
    <w:basedOn w:val="Normal"/>
    <w:uiPriority w:val="99"/>
    <w:rsid w:val="00937272"/>
    <w:pPr>
      <w:widowControl w:val="0"/>
      <w:autoSpaceDE w:val="0"/>
      <w:autoSpaceDN w:val="0"/>
      <w:adjustRightInd w:val="0"/>
      <w:spacing w:before="240" w:after="113" w:line="380" w:lineRule="atLeast"/>
      <w:textAlignment w:val="center"/>
    </w:pPr>
    <w:rPr>
      <w:rFonts w:ascii="Arial" w:hAnsi="Arial" w:cs="Arial"/>
      <w:w w:val="105"/>
      <w:sz w:val="36"/>
      <w:szCs w:val="36"/>
    </w:rPr>
  </w:style>
  <w:style w:type="paragraph" w:customStyle="1" w:styleId="PCHead">
    <w:name w:val="P: C Head"/>
    <w:basedOn w:val="Normal"/>
    <w:uiPriority w:val="99"/>
    <w:rsid w:val="00302E83"/>
    <w:pPr>
      <w:widowControl w:val="0"/>
      <w:tabs>
        <w:tab w:val="right" w:pos="10206"/>
      </w:tabs>
      <w:autoSpaceDE w:val="0"/>
      <w:autoSpaceDN w:val="0"/>
      <w:adjustRightInd w:val="0"/>
      <w:spacing w:before="57" w:after="113" w:line="260" w:lineRule="atLeast"/>
      <w:textAlignment w:val="center"/>
    </w:pPr>
    <w:rPr>
      <w:rFonts w:ascii="Verdana-Bold" w:hAnsi="Verdana-Bold" w:cs="Verdana-Bold"/>
      <w:bCs/>
      <w:color w:val="636466"/>
      <w:sz w:val="28"/>
      <w:szCs w:val="28"/>
    </w:rPr>
  </w:style>
  <w:style w:type="paragraph" w:customStyle="1" w:styleId="PTableHead">
    <w:name w:val="P: Table Head"/>
    <w:basedOn w:val="Normal"/>
    <w:uiPriority w:val="99"/>
    <w:rsid w:val="00302E83"/>
    <w:pPr>
      <w:widowControl w:val="0"/>
      <w:autoSpaceDE w:val="0"/>
      <w:autoSpaceDN w:val="0"/>
      <w:adjustRightInd w:val="0"/>
      <w:spacing w:line="220" w:lineRule="atLeast"/>
      <w:ind w:left="149"/>
      <w:textAlignment w:val="center"/>
    </w:pPr>
    <w:rPr>
      <w:rFonts w:ascii="Arial" w:hAnsi="Arial" w:cs="Verdana-Bold"/>
      <w:b/>
      <w:bCs/>
      <w:color w:val="000000"/>
      <w:w w:val="105"/>
      <w:sz w:val="22"/>
      <w:szCs w:val="20"/>
    </w:rPr>
  </w:style>
  <w:style w:type="paragraph" w:customStyle="1" w:styleId="PTableBody">
    <w:name w:val="P: Table Body"/>
    <w:basedOn w:val="Normal"/>
    <w:uiPriority w:val="99"/>
    <w:rsid w:val="00377B81"/>
    <w:pPr>
      <w:widowControl w:val="0"/>
      <w:autoSpaceDE w:val="0"/>
      <w:autoSpaceDN w:val="0"/>
      <w:adjustRightInd w:val="0"/>
      <w:spacing w:line="220" w:lineRule="atLeast"/>
      <w:ind w:left="186"/>
      <w:textAlignment w:val="center"/>
    </w:pPr>
    <w:rPr>
      <w:rFonts w:ascii="Arial" w:hAnsi="Arial" w:cs="Verdana"/>
      <w:color w:val="000000"/>
      <w:sz w:val="22"/>
      <w:szCs w:val="20"/>
    </w:rPr>
  </w:style>
  <w:style w:type="character" w:customStyle="1" w:styleId="Heading2Char">
    <w:name w:val="Heading 2 Char"/>
    <w:basedOn w:val="DefaultParagraphFont"/>
    <w:link w:val="Heading2"/>
    <w:uiPriority w:val="9"/>
    <w:rsid w:val="00E9557F"/>
    <w:rPr>
      <w:rFonts w:asciiTheme="majorHAnsi" w:eastAsiaTheme="majorEastAsia" w:hAnsiTheme="majorHAnsi" w:cstheme="majorBidi"/>
      <w:b/>
      <w:bCs/>
      <w:color w:val="4F81BD" w:themeColor="accent1"/>
      <w:sz w:val="26"/>
      <w:szCs w:val="26"/>
    </w:rPr>
  </w:style>
  <w:style w:type="paragraph" w:customStyle="1" w:styleId="PDesignNote">
    <w:name w:val="P: Design Note"/>
    <w:link w:val="PDesignNoteChar"/>
    <w:rsid w:val="001B5FB2"/>
    <w:pPr>
      <w:spacing w:before="57" w:after="57" w:line="260" w:lineRule="atLeast"/>
    </w:pPr>
    <w:rPr>
      <w:rFonts w:ascii="Arial" w:eastAsia="MS Mincho" w:hAnsi="Arial" w:cs="MinionPro-Regular"/>
      <w:b/>
      <w:color w:val="FF00FF"/>
      <w:sz w:val="22"/>
      <w:lang w:val="en-GB" w:eastAsia="ja-JP"/>
    </w:rPr>
  </w:style>
  <w:style w:type="character" w:customStyle="1" w:styleId="Heading1Char">
    <w:name w:val="Heading 1 Char"/>
    <w:basedOn w:val="DefaultParagraphFont"/>
    <w:link w:val="Heading1"/>
    <w:uiPriority w:val="9"/>
    <w:rsid w:val="00BB0A45"/>
    <w:rPr>
      <w:rFonts w:asciiTheme="majorHAnsi" w:eastAsiaTheme="majorEastAsia" w:hAnsiTheme="majorHAnsi" w:cstheme="majorBidi"/>
      <w:b/>
      <w:bCs/>
      <w:color w:val="345A8A" w:themeColor="accent1" w:themeShade="B5"/>
      <w:sz w:val="32"/>
      <w:szCs w:val="32"/>
      <w:lang w:val="en-GB" w:eastAsia="en-GB"/>
    </w:rPr>
  </w:style>
  <w:style w:type="character" w:customStyle="1" w:styleId="Heading3Char">
    <w:name w:val="Heading 3 Char"/>
    <w:basedOn w:val="DefaultParagraphFont"/>
    <w:link w:val="Heading3"/>
    <w:uiPriority w:val="9"/>
    <w:semiHidden/>
    <w:rsid w:val="00BB0A45"/>
    <w:rPr>
      <w:rFonts w:asciiTheme="majorHAnsi" w:eastAsiaTheme="majorEastAsia" w:hAnsiTheme="majorHAnsi" w:cstheme="majorBidi"/>
      <w:b/>
      <w:bCs/>
      <w:color w:val="4F81BD" w:themeColor="accent1"/>
      <w:sz w:val="22"/>
      <w:szCs w:val="22"/>
      <w:lang w:val="en-GB" w:eastAsia="en-GB"/>
    </w:rPr>
  </w:style>
  <w:style w:type="character" w:customStyle="1" w:styleId="Heading4Char">
    <w:name w:val="Heading 4 Char"/>
    <w:basedOn w:val="DefaultParagraphFont"/>
    <w:link w:val="Heading4"/>
    <w:uiPriority w:val="9"/>
    <w:semiHidden/>
    <w:rsid w:val="00BB0A45"/>
    <w:rPr>
      <w:rFonts w:asciiTheme="majorHAnsi" w:eastAsiaTheme="majorEastAsia" w:hAnsiTheme="majorHAnsi" w:cstheme="majorBidi"/>
      <w:b/>
      <w:bCs/>
      <w:i/>
      <w:iCs/>
      <w:color w:val="4F81BD" w:themeColor="accent1"/>
      <w:sz w:val="22"/>
      <w:szCs w:val="22"/>
      <w:lang w:val="en-GB" w:eastAsia="en-GB"/>
    </w:rPr>
  </w:style>
  <w:style w:type="character" w:customStyle="1" w:styleId="Heading5Char">
    <w:name w:val="Heading 5 Char"/>
    <w:basedOn w:val="DefaultParagraphFont"/>
    <w:link w:val="Heading5"/>
    <w:uiPriority w:val="9"/>
    <w:semiHidden/>
    <w:rsid w:val="00BB0A45"/>
    <w:rPr>
      <w:rFonts w:asciiTheme="majorHAnsi" w:eastAsiaTheme="majorEastAsia" w:hAnsiTheme="majorHAnsi" w:cstheme="majorBidi"/>
      <w:color w:val="243F60" w:themeColor="accent1" w:themeShade="7F"/>
      <w:sz w:val="22"/>
      <w:szCs w:val="22"/>
      <w:lang w:val="en-GB" w:eastAsia="en-GB"/>
    </w:rPr>
  </w:style>
  <w:style w:type="paragraph" w:styleId="Revision">
    <w:name w:val="Revision"/>
    <w:hidden/>
    <w:uiPriority w:val="99"/>
    <w:semiHidden/>
    <w:rsid w:val="00BB0A45"/>
    <w:rPr>
      <w:rFonts w:ascii="Times New Roman" w:eastAsia="MS Mincho" w:hAnsi="Times New Roman" w:cs="Times New Roman"/>
    </w:rPr>
  </w:style>
  <w:style w:type="character" w:customStyle="1" w:styleId="Psubscriptasis">
    <w:name w:val="P:   subscript as is"/>
    <w:uiPriority w:val="99"/>
    <w:rsid w:val="00BB0A45"/>
    <w:rPr>
      <w:w w:val="100"/>
      <w:vertAlign w:val="subscript"/>
    </w:rPr>
  </w:style>
  <w:style w:type="character" w:customStyle="1" w:styleId="Psuperscriptasis">
    <w:name w:val="P:   superscript as is"/>
    <w:uiPriority w:val="99"/>
    <w:rsid w:val="00BB0A45"/>
    <w:rPr>
      <w:w w:val="100"/>
      <w:vertAlign w:val="superscript"/>
    </w:rPr>
  </w:style>
  <w:style w:type="character" w:customStyle="1" w:styleId="Pitalicasis">
    <w:name w:val="P:   italic as is"/>
    <w:uiPriority w:val="99"/>
    <w:rsid w:val="00BB0A45"/>
    <w:rPr>
      <w:rFonts w:ascii="Arial" w:hAnsi="Arial"/>
      <w:i/>
      <w:color w:val="000000"/>
      <w:w w:val="100"/>
      <w:sz w:val="22"/>
    </w:rPr>
  </w:style>
  <w:style w:type="character" w:customStyle="1" w:styleId="Psubscriptasis0">
    <w:name w:val="P: subscript as is"/>
    <w:uiPriority w:val="99"/>
    <w:rsid w:val="00BB0A45"/>
    <w:rPr>
      <w:w w:val="100"/>
      <w:vertAlign w:val="subscript"/>
    </w:rPr>
  </w:style>
  <w:style w:type="character" w:customStyle="1" w:styleId="Psuperscriptasis0">
    <w:name w:val="P: superscript as is"/>
    <w:uiPriority w:val="99"/>
    <w:rsid w:val="00BB0A45"/>
    <w:rPr>
      <w:w w:val="100"/>
      <w:vertAlign w:val="superscript"/>
    </w:rPr>
  </w:style>
  <w:style w:type="character" w:customStyle="1" w:styleId="Pboldasis">
    <w:name w:val="P:   bold as is"/>
    <w:uiPriority w:val="99"/>
    <w:rsid w:val="005A2B84"/>
    <w:rPr>
      <w:rFonts w:ascii="Arial" w:hAnsi="Arial"/>
      <w:b/>
      <w:i w:val="0"/>
      <w:w w:val="100"/>
      <w:sz w:val="22"/>
    </w:rPr>
  </w:style>
  <w:style w:type="paragraph" w:customStyle="1" w:styleId="PQuestion1">
    <w:name w:val="P: Question 1"/>
    <w:basedOn w:val="Normal"/>
    <w:qFormat/>
    <w:rsid w:val="00D0296F"/>
    <w:pPr>
      <w:widowControl w:val="0"/>
      <w:tabs>
        <w:tab w:val="left" w:pos="567"/>
      </w:tabs>
      <w:autoSpaceDE w:val="0"/>
      <w:autoSpaceDN w:val="0"/>
      <w:spacing w:before="120" w:after="120" w:line="280" w:lineRule="exact"/>
      <w:ind w:left="567" w:hanging="567"/>
    </w:pPr>
    <w:rPr>
      <w:rFonts w:ascii="Arial" w:hAnsi="Arial" w:cs="Arial"/>
      <w:sz w:val="22"/>
      <w:szCs w:val="22"/>
    </w:rPr>
  </w:style>
  <w:style w:type="paragraph" w:customStyle="1" w:styleId="PQuestionai">
    <w:name w:val="P: Question a/i"/>
    <w:basedOn w:val="Normal"/>
    <w:qFormat/>
    <w:rsid w:val="00A10D0F"/>
    <w:pPr>
      <w:tabs>
        <w:tab w:val="left" w:pos="567"/>
        <w:tab w:val="left" w:pos="1134"/>
        <w:tab w:val="right" w:pos="10206"/>
      </w:tabs>
      <w:spacing w:before="120" w:after="120" w:line="280" w:lineRule="exact"/>
      <w:ind w:left="1701" w:hanging="1134"/>
    </w:pPr>
    <w:rPr>
      <w:rFonts w:ascii="Arial" w:hAnsi="Arial" w:cs="Arial"/>
      <w:sz w:val="22"/>
      <w:szCs w:val="22"/>
    </w:rPr>
  </w:style>
  <w:style w:type="paragraph" w:customStyle="1" w:styleId="PQuestioni">
    <w:name w:val="P: Question i"/>
    <w:basedOn w:val="Normal"/>
    <w:qFormat/>
    <w:rsid w:val="00D0296F"/>
    <w:pPr>
      <w:widowControl w:val="0"/>
      <w:tabs>
        <w:tab w:val="left" w:pos="1701"/>
        <w:tab w:val="left" w:pos="9364"/>
      </w:tabs>
      <w:autoSpaceDE w:val="0"/>
      <w:autoSpaceDN w:val="0"/>
      <w:spacing w:before="120" w:after="120" w:line="280" w:lineRule="exact"/>
      <w:ind w:left="1701" w:hanging="567"/>
    </w:pPr>
    <w:rPr>
      <w:rFonts w:ascii="Arial" w:hAnsi="Arial" w:cs="Arial"/>
      <w:sz w:val="22"/>
      <w:szCs w:val="22"/>
    </w:rPr>
  </w:style>
  <w:style w:type="paragraph" w:customStyle="1" w:styleId="PQuestiona">
    <w:name w:val="P: Question a"/>
    <w:basedOn w:val="PQuestionai"/>
    <w:qFormat/>
    <w:rsid w:val="00D0296F"/>
    <w:pPr>
      <w:ind w:left="1134" w:hanging="567"/>
    </w:pPr>
  </w:style>
  <w:style w:type="character" w:customStyle="1" w:styleId="PDesignNoteChar">
    <w:name w:val="P: Design Note Char"/>
    <w:link w:val="PDesignNote"/>
    <w:rsid w:val="001B5FB2"/>
    <w:rPr>
      <w:rFonts w:ascii="Arial" w:eastAsia="MS Mincho" w:hAnsi="Arial" w:cs="MinionPro-Regular"/>
      <w:b/>
      <w:color w:val="FF00FF"/>
      <w:sz w:val="22"/>
      <w:lang w:val="en-GB" w:eastAsia="ja-JP"/>
    </w:rPr>
  </w:style>
  <w:style w:type="paragraph" w:customStyle="1" w:styleId="PQuestioniline">
    <w:name w:val="P: Question i line"/>
    <w:basedOn w:val="PQuestioni"/>
    <w:qFormat/>
    <w:rsid w:val="00D0296F"/>
    <w:pPr>
      <w:spacing w:before="240" w:after="240"/>
    </w:pPr>
  </w:style>
  <w:style w:type="paragraph" w:customStyle="1" w:styleId="PQuestionaline">
    <w:name w:val="P: Question a line"/>
    <w:basedOn w:val="PQuestiona"/>
    <w:qFormat/>
    <w:rsid w:val="00D0296F"/>
    <w:pPr>
      <w:spacing w:before="240" w:after="240"/>
    </w:pPr>
  </w:style>
  <w:style w:type="paragraph" w:styleId="BalloonText">
    <w:name w:val="Balloon Text"/>
    <w:basedOn w:val="Normal"/>
    <w:link w:val="BalloonTextChar"/>
    <w:uiPriority w:val="99"/>
    <w:semiHidden/>
    <w:unhideWhenUsed/>
    <w:rsid w:val="005013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1364"/>
    <w:rPr>
      <w:rFonts w:ascii="Lucida Grande" w:hAnsi="Lucida Grande" w:cs="Lucida Grande"/>
      <w:sz w:val="18"/>
      <w:szCs w:val="18"/>
      <w:lang w:val="en-AU" w:eastAsia="en-GB"/>
    </w:rPr>
  </w:style>
  <w:style w:type="paragraph" w:styleId="Header">
    <w:name w:val="header"/>
    <w:basedOn w:val="Normal"/>
    <w:link w:val="HeaderChar"/>
    <w:uiPriority w:val="99"/>
    <w:unhideWhenUsed/>
    <w:rsid w:val="007607F6"/>
    <w:pPr>
      <w:tabs>
        <w:tab w:val="center" w:pos="4320"/>
        <w:tab w:val="right" w:pos="8640"/>
      </w:tabs>
    </w:pPr>
  </w:style>
  <w:style w:type="character" w:customStyle="1" w:styleId="HeaderChar">
    <w:name w:val="Header Char"/>
    <w:basedOn w:val="DefaultParagraphFont"/>
    <w:link w:val="Header"/>
    <w:uiPriority w:val="99"/>
    <w:rsid w:val="007607F6"/>
    <w:rPr>
      <w:lang w:val="en-AU" w:eastAsia="en-GB"/>
    </w:rPr>
  </w:style>
  <w:style w:type="paragraph" w:styleId="Footer">
    <w:name w:val="footer"/>
    <w:basedOn w:val="Normal"/>
    <w:link w:val="FooterChar"/>
    <w:uiPriority w:val="99"/>
    <w:unhideWhenUsed/>
    <w:rsid w:val="007607F6"/>
    <w:pPr>
      <w:tabs>
        <w:tab w:val="center" w:pos="4320"/>
        <w:tab w:val="right" w:pos="8640"/>
      </w:tabs>
    </w:pPr>
  </w:style>
  <w:style w:type="character" w:customStyle="1" w:styleId="FooterChar">
    <w:name w:val="Footer Char"/>
    <w:basedOn w:val="DefaultParagraphFont"/>
    <w:link w:val="Footer"/>
    <w:uiPriority w:val="99"/>
    <w:rsid w:val="007607F6"/>
    <w:rPr>
      <w:lang w:val="en-AU" w:eastAsia="en-GB"/>
    </w:rPr>
  </w:style>
  <w:style w:type="paragraph" w:customStyle="1" w:styleId="PDhead">
    <w:name w:val="P: D head"/>
    <w:basedOn w:val="Normal"/>
    <w:qFormat/>
    <w:rsid w:val="007E2F0D"/>
    <w:pPr>
      <w:spacing w:before="240"/>
    </w:pPr>
    <w:rPr>
      <w:rFonts w:ascii="Arial" w:eastAsiaTheme="minorHAnsi" w:hAnsi="Arial" w:cs="Arial"/>
      <w:b/>
      <w:sz w:val="28"/>
      <w:szCs w:val="28"/>
      <w:lang w:val="en-US" w:eastAsia="en-US"/>
    </w:rPr>
  </w:style>
  <w:style w:type="paragraph" w:customStyle="1" w:styleId="PCaHead">
    <w:name w:val="P: Ca Head"/>
    <w:basedOn w:val="PCHead"/>
    <w:qFormat/>
    <w:rsid w:val="00D868B3"/>
    <w:pPr>
      <w:spacing w:before="160" w:after="40"/>
    </w:pPr>
    <w:rPr>
      <w:rFonts w:ascii="Arial" w:hAnsi="Arial" w:cs="Arial"/>
      <w:color w:val="A6A6A6" w:themeColor="background1" w:themeShade="A6"/>
      <w:sz w:val="32"/>
      <w:szCs w:val="32"/>
    </w:rPr>
  </w:style>
  <w:style w:type="paragraph" w:customStyle="1" w:styleId="PCbHead">
    <w:name w:val="P: Cb Head"/>
    <w:basedOn w:val="PBHead"/>
    <w:qFormat/>
    <w:rsid w:val="00937272"/>
    <w:pPr>
      <w:spacing w:before="0" w:after="160"/>
    </w:pPr>
    <w:rPr>
      <w:sz w:val="32"/>
      <w:szCs w:val="32"/>
    </w:rPr>
  </w:style>
  <w:style w:type="table" w:styleId="TableGrid">
    <w:name w:val="Table Grid"/>
    <w:basedOn w:val="TableNormal"/>
    <w:uiPriority w:val="39"/>
    <w:rsid w:val="0077183A"/>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71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0815"/>
    <w:pPr>
      <w:spacing w:after="200" w:line="276" w:lineRule="auto"/>
      <w:ind w:left="720"/>
      <w:contextualSpacing/>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30722">
      <w:bodyDiv w:val="1"/>
      <w:marLeft w:val="0"/>
      <w:marRight w:val="0"/>
      <w:marTop w:val="0"/>
      <w:marBottom w:val="0"/>
      <w:divBdr>
        <w:top w:val="none" w:sz="0" w:space="0" w:color="auto"/>
        <w:left w:val="none" w:sz="0" w:space="0" w:color="auto"/>
        <w:bottom w:val="none" w:sz="0" w:space="0" w:color="auto"/>
        <w:right w:val="none" w:sz="0" w:space="0" w:color="auto"/>
      </w:divBdr>
    </w:div>
    <w:div w:id="783614487">
      <w:bodyDiv w:val="1"/>
      <w:marLeft w:val="0"/>
      <w:marRight w:val="0"/>
      <w:marTop w:val="0"/>
      <w:marBottom w:val="0"/>
      <w:divBdr>
        <w:top w:val="none" w:sz="0" w:space="0" w:color="auto"/>
        <w:left w:val="none" w:sz="0" w:space="0" w:color="auto"/>
        <w:bottom w:val="none" w:sz="0" w:space="0" w:color="auto"/>
        <w:right w:val="none" w:sz="0" w:space="0" w:color="auto"/>
      </w:divBdr>
    </w:div>
    <w:div w:id="1003507269">
      <w:bodyDiv w:val="1"/>
      <w:marLeft w:val="0"/>
      <w:marRight w:val="0"/>
      <w:marTop w:val="0"/>
      <w:marBottom w:val="0"/>
      <w:divBdr>
        <w:top w:val="none" w:sz="0" w:space="0" w:color="auto"/>
        <w:left w:val="none" w:sz="0" w:space="0" w:color="auto"/>
        <w:bottom w:val="none" w:sz="0" w:space="0" w:color="auto"/>
        <w:right w:val="none" w:sz="0" w:space="0" w:color="auto"/>
      </w:divBdr>
    </w:div>
    <w:div w:id="2103183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D0448-9248-49B8-93AF-6DA3A1F48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67A18928</Template>
  <TotalTime>1</TotalTime>
  <Pages>4</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FISHER Tracey</cp:lastModifiedBy>
  <cp:revision>2</cp:revision>
  <cp:lastPrinted>2018-03-08T21:42:00Z</cp:lastPrinted>
  <dcterms:created xsi:type="dcterms:W3CDTF">2019-02-28T03:06:00Z</dcterms:created>
  <dcterms:modified xsi:type="dcterms:W3CDTF">2019-02-28T03:06:00Z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[Styles]_x000d_Text=Arial_x000d_Function=Arial_x000d_Variable=Arial,I_x000d_LCGreek=Symbol,I_x000d_UCGreek=Symbol_x000d_Symbol=Symbol_x000d_Vector=Arial,B_x000d_Number=Arial_x000d_User1=Arial_x000d_User2=Arial_x000d_MTExtra=MT Extra_x000d__x000d_[Sizes]_x000d_Full=11 pt_x000d_Script=58% full_x000d_ScriptScript=42% full_x000d_Symbol=150% full_x000d_SubSymbol=100</vt:lpwstr>
  </property>
  <property fmtid="{D5CDD505-2E9C-101B-9397-08002B2CF9AE}" pid="3" name="MTPreferences 1">
    <vt:lpwstr>% full_x000d_User1=75% full_x000d_User2=150% full_x000d_SmallLargeIncr=1 pt_x000d__x000d_[Spacing]_x000d_LineSpacing=150% full_x000d_MatrixRowSpacing=150% full_x000d_MatrixColSpacing=100% full_x000d_SuperscriptHeight=45% full_x000d_SubscriptDepth=25% full_x000d_SubSupGap=8% full_x000d_LimHeight=25% full_x000d_LimDepth=100% full_x000d_Lim</vt:lpwstr>
  </property>
  <property fmtid="{D5CDD505-2E9C-101B-9397-08002B2CF9AE}" pid="4" name="MTPreferences 2">
    <vt:lpwstr>LineSpacing=100% full_x000d_NumerHeight=35% full_x000d_DenomDepth=100% full_x000d_FractBarOver=8% full_x000d_FractBarThick=5% full_x000d_SubFractBarThick=2.5% full_x000d_FractGap=8% full_x000d_FenceOver=8% full_x000d_OperSpacing=100% normal_x000d_NonOperSpacing=100% normal_x000d_CharWidth=0% full_x000d_MinGap=8% full_x000d_Ve</vt:lpwstr>
  </property>
  <property fmtid="{D5CDD505-2E9C-101B-9397-08002B2CF9AE}" pid="5" name="MTPreferences 3">
    <vt:lpwstr>rtRadGap=17% full_x000d_HorizRadGap=8% full_x000d_RadWidth=100% normal_x000d_EmbellGap=12.5% full_x000d_PrimeHeight=45% full_x000d_BoxStrokeThick=5% full_x000d_StikeThruThick=5% full_x000d_MatrixLineThick=5% full_x000d_RadStrokeThick=5% full_x000d_HorizFenceGap=10% full_x000d_BoxCornerRadius=20% full_x000d_BoxHorizPaddi</vt:lpwstr>
  </property>
  <property fmtid="{D5CDD505-2E9C-101B-9397-08002B2CF9AE}" pid="6" name="MTPreferences 4">
    <vt:lpwstr>ng=20% full_x000d_BoxVertPadding=20% full_x000d__x000d_ </vt:lpwstr>
  </property>
  <property fmtid="{D5CDD505-2E9C-101B-9397-08002B2CF9AE}" pid="7" name="MTPreferenceSource">
    <vt:lpwstr>Pearson WAChem.eqp</vt:lpwstr>
  </property>
</Properties>
</file>