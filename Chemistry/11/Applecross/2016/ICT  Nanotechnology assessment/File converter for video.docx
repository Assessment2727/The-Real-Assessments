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F9F" w:rsidRPr="00362F9F" w:rsidRDefault="00F8025F">
      <w:pPr>
        <w:rPr>
          <w:b/>
          <w:sz w:val="28"/>
          <w:szCs w:val="28"/>
        </w:rPr>
      </w:pPr>
      <w:r>
        <w:rPr>
          <w:b/>
          <w:sz w:val="28"/>
          <w:szCs w:val="28"/>
        </w:rPr>
        <w:t>Down load this ‘</w:t>
      </w:r>
      <w:r w:rsidR="00362F9F" w:rsidRPr="00362F9F">
        <w:rPr>
          <w:b/>
          <w:sz w:val="28"/>
          <w:szCs w:val="28"/>
        </w:rPr>
        <w:t>File converter for video</w:t>
      </w:r>
      <w:r>
        <w:rPr>
          <w:b/>
          <w:sz w:val="28"/>
          <w:szCs w:val="28"/>
        </w:rPr>
        <w:t xml:space="preserve">’ on your BYOD and use it to </w:t>
      </w:r>
      <w:bookmarkStart w:id="0" w:name="_GoBack"/>
      <w:bookmarkEnd w:id="0"/>
      <w:r>
        <w:rPr>
          <w:b/>
          <w:sz w:val="28"/>
          <w:szCs w:val="28"/>
        </w:rPr>
        <w:t>down load the video for your assessment.</w:t>
      </w:r>
    </w:p>
    <w:p w:rsidR="008D4576" w:rsidRDefault="00F8025F">
      <w:hyperlink r:id="rId5" w:history="1">
        <w:r w:rsidR="00972A80" w:rsidRPr="009A1278">
          <w:rPr>
            <w:rStyle w:val="Hyperlink"/>
          </w:rPr>
          <w:t>http://convert2mp3.net/en/index.php?p=home</w:t>
        </w:r>
      </w:hyperlink>
      <w:r>
        <w:rPr>
          <w:rStyle w:val="Hyperlink"/>
        </w:rPr>
        <w:t>so</w:t>
      </w:r>
    </w:p>
    <w:p w:rsidR="00972A80" w:rsidRDefault="00972A80"/>
    <w:p w:rsidR="00972A80" w:rsidRDefault="00972A80"/>
    <w:sectPr w:rsidR="0097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9F"/>
    <w:rsid w:val="00362F9F"/>
    <w:rsid w:val="00720C74"/>
    <w:rsid w:val="00972A80"/>
    <w:rsid w:val="00F8025F"/>
    <w:rsid w:val="00FC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A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A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nvert2mp3.net/en/index.php?p=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19F62CB3</Template>
  <TotalTime>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O'DWYER Helen</cp:lastModifiedBy>
  <cp:revision>4</cp:revision>
  <dcterms:created xsi:type="dcterms:W3CDTF">2015-04-29T23:46:00Z</dcterms:created>
  <dcterms:modified xsi:type="dcterms:W3CDTF">2015-04-30T01:40:00Z</dcterms:modified>
</cp:coreProperties>
</file>