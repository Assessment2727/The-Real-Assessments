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3671E" w14:textId="77777777" w:rsidR="005B49B5" w:rsidRDefault="005B49B5" w:rsidP="005B49B5">
      <w:pPr>
        <w:rPr>
          <w:rFonts w:ascii="Arial" w:hAnsi="Arial" w:cs="Arial"/>
          <w:sz w:val="16"/>
        </w:rPr>
      </w:pPr>
    </w:p>
    <w:p w14:paraId="3287B5A7" w14:textId="3560543F" w:rsidR="005B49B5" w:rsidRDefault="005B49B5" w:rsidP="005B49B5">
      <w:pPr>
        <w:rPr>
          <w:rFonts w:ascii="Arial" w:hAnsi="Arial" w:cs="Arial"/>
          <w:sz w:val="16"/>
        </w:rPr>
      </w:pPr>
    </w:p>
    <w:p w14:paraId="1B5093A6" w14:textId="4B20F5C1" w:rsidR="005B49B5" w:rsidRDefault="005B49B5" w:rsidP="005B49B5">
      <w:pPr>
        <w:rPr>
          <w:rFonts w:ascii="Arial" w:hAnsi="Arial" w:cs="Arial"/>
          <w:sz w:val="16"/>
        </w:rPr>
      </w:pPr>
    </w:p>
    <w:p w14:paraId="7D3D01D2" w14:textId="49750D3B" w:rsidR="005B49B5" w:rsidRDefault="00925D4A" w:rsidP="005B49B5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437568" behindDoc="0" locked="0" layoutInCell="1" allowOverlap="1" wp14:anchorId="1B1F0902" wp14:editId="69E33460">
                <wp:simplePos x="0" y="0"/>
                <wp:positionH relativeFrom="column">
                  <wp:posOffset>2423160</wp:posOffset>
                </wp:positionH>
                <wp:positionV relativeFrom="paragraph">
                  <wp:posOffset>81915</wp:posOffset>
                </wp:positionV>
                <wp:extent cx="3352800" cy="2162175"/>
                <wp:effectExtent l="0" t="0" r="0" b="9525"/>
                <wp:wrapSquare wrapText="bothSides"/>
                <wp:docPr id="1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803C74" w14:textId="0DC59769" w:rsidR="00487D70" w:rsidRDefault="00AB4853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 xml:space="preserve">ATAR </w:t>
                            </w:r>
                            <w:r w:rsidR="00487D70"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>CHEMISTRY</w:t>
                            </w:r>
                          </w:p>
                          <w:p w14:paraId="6ACDBADF" w14:textId="77777777" w:rsidR="00487D70" w:rsidRPr="00D560F7" w:rsidRDefault="00487D70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098EAF4" w14:textId="77777777" w:rsidR="00487D70" w:rsidRDefault="00487D70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>Formative Assessment:</w:t>
                            </w:r>
                          </w:p>
                          <w:p w14:paraId="7186DE1E" w14:textId="77D57C18" w:rsidR="00487D70" w:rsidRPr="00D560F7" w:rsidRDefault="00487D70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730E66"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 xml:space="preserve">UNIT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>1</w:t>
                            </w:r>
                            <w:r w:rsidR="00163FD8"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 xml:space="preserve"> Part A</w:t>
                            </w:r>
                            <w:bookmarkStart w:id="0" w:name="_GoBack"/>
                            <w:bookmarkEnd w:id="0"/>
                          </w:p>
                          <w:p w14:paraId="6252329E" w14:textId="0DCBCFE3" w:rsidR="00487D70" w:rsidRDefault="00487D70" w:rsidP="00D560F7">
                            <w:pPr>
                              <w:jc w:val="center"/>
                              <w:rPr>
                                <w:rFonts w:ascii="Times New Roman" w:hAnsi="Times New Roman"/>
                                <w:sz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2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F090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90.8pt;margin-top:6.45pt;width:264pt;height:170.25pt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" stroked="f">
                <v:textbox>
                  <w:txbxContent>
                    <w:p w14:paraId="69803C74" w14:textId="0DC59769" w:rsidR="00487D70" w:rsidRDefault="00AB4853" w:rsidP="00D560F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</w:rPr>
                        <w:t xml:space="preserve">ATAR </w:t>
                      </w:r>
                      <w:r w:rsidR="00487D70">
                        <w:rPr>
                          <w:rFonts w:ascii="Times New Roman" w:hAnsi="Times New Roman"/>
                          <w:b/>
                          <w:sz w:val="52"/>
                        </w:rPr>
                        <w:t>CHEMISTRY</w:t>
                      </w:r>
                    </w:p>
                    <w:p w14:paraId="6ACDBADF" w14:textId="77777777" w:rsidR="00487D70" w:rsidRPr="00D560F7" w:rsidRDefault="00487D70" w:rsidP="00D560F7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  <w:p w14:paraId="1098EAF4" w14:textId="77777777" w:rsidR="00487D70" w:rsidRDefault="00487D70" w:rsidP="00D560F7">
                      <w:pPr>
                        <w:jc w:val="center"/>
                        <w:rPr>
                          <w:rFonts w:ascii="Times New Roman" w:hAnsi="Times New Roman"/>
                          <w:b/>
                          <w:sz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</w:rPr>
                        <w:t>Formative Assessment:</w:t>
                      </w:r>
                    </w:p>
                    <w:p w14:paraId="7186DE1E" w14:textId="77D57C18" w:rsidR="00487D70" w:rsidRPr="00D560F7" w:rsidRDefault="00487D70" w:rsidP="00D560F7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730E66">
                        <w:rPr>
                          <w:rFonts w:ascii="Times New Roman" w:hAnsi="Times New Roman"/>
                          <w:b/>
                          <w:sz w:val="52"/>
                        </w:rPr>
                        <w:t xml:space="preserve">UNIT </w:t>
                      </w:r>
                      <w:r>
                        <w:rPr>
                          <w:rFonts w:ascii="Times New Roman" w:hAnsi="Times New Roman"/>
                          <w:b/>
                          <w:sz w:val="52"/>
                        </w:rPr>
                        <w:t>1</w:t>
                      </w:r>
                      <w:r w:rsidR="00163FD8">
                        <w:rPr>
                          <w:rFonts w:ascii="Times New Roman" w:hAnsi="Times New Roman"/>
                          <w:b/>
                          <w:sz w:val="52"/>
                        </w:rPr>
                        <w:t xml:space="preserve"> Part A</w:t>
                      </w:r>
                      <w:bookmarkStart w:id="1" w:name="_GoBack"/>
                      <w:bookmarkEnd w:id="1"/>
                    </w:p>
                    <w:p w14:paraId="6252329E" w14:textId="0DCBCFE3" w:rsidR="00487D70" w:rsidRDefault="00487D70" w:rsidP="00D560F7">
                      <w:pPr>
                        <w:jc w:val="center"/>
                        <w:rPr>
                          <w:rFonts w:ascii="Times New Roman" w:hAnsi="Times New Roman"/>
                          <w:sz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2"/>
                        </w:rPr>
                        <w:t>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BD02C" w14:textId="061AD40E" w:rsidR="005B49B5" w:rsidRDefault="001B35F7" w:rsidP="005B49B5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 wp14:anchorId="4B407180" wp14:editId="130C4E88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0" b="5715"/>
                <wp:wrapNone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F77B7" w14:textId="6C6FB924" w:rsidR="00487D70" w:rsidRDefault="00487D70" w:rsidP="005B49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07180" id="Text Box 2" o:spid="_x0000_s1027" type="#_x0000_t202" style="position:absolute;margin-left:35.55pt;margin-top:5.9pt;width:93.65pt;height:102.65pt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" o:allowincell="f" stroked="f">
                <v:textbox>
                  <w:txbxContent>
                    <w:p w14:paraId="13CF77B7" w14:textId="6C6FB924" w:rsidR="00487D70" w:rsidRDefault="00487D70" w:rsidP="005B49B5"/>
                  </w:txbxContent>
                </v:textbox>
              </v:shape>
            </w:pict>
          </mc:Fallback>
        </mc:AlternateContent>
      </w:r>
    </w:p>
    <w:p w14:paraId="30EDFDA1" w14:textId="4E45C911" w:rsidR="005B49B5" w:rsidRDefault="00AB4853" w:rsidP="005B49B5">
      <w:pPr>
        <w:rPr>
          <w:rFonts w:ascii="Arial" w:hAnsi="Arial" w:cs="Arial"/>
          <w:sz w:val="16"/>
        </w:rPr>
      </w:pPr>
      <w:r>
        <w:rPr>
          <w:noProof/>
          <w:color w:val="1F497D"/>
          <w:lang w:eastAsia="en-AU"/>
        </w:rPr>
        <w:drawing>
          <wp:anchor distT="0" distB="0" distL="114300" distR="114300" simplePos="0" relativeHeight="252256768" behindDoc="0" locked="0" layoutInCell="1" allowOverlap="1" wp14:anchorId="33FDD6B8" wp14:editId="75B7F5D5">
            <wp:simplePos x="0" y="0"/>
            <wp:positionH relativeFrom="margin">
              <wp:posOffset>495300</wp:posOffset>
            </wp:positionH>
            <wp:positionV relativeFrom="paragraph">
              <wp:posOffset>9525</wp:posOffset>
            </wp:positionV>
            <wp:extent cx="1200150" cy="1242508"/>
            <wp:effectExtent l="0" t="0" r="0" b="0"/>
            <wp:wrapNone/>
            <wp:docPr id="459" name="Picture 459" descr="cid:image001.png@01D4DA52.302FC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DA52.302FCF0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7D491" w14:textId="77777777" w:rsidR="005B49B5" w:rsidRDefault="005B49B5" w:rsidP="005B49B5">
      <w:pPr>
        <w:rPr>
          <w:rFonts w:ascii="Arial" w:hAnsi="Arial" w:cs="Arial"/>
          <w:sz w:val="16"/>
        </w:rPr>
      </w:pPr>
    </w:p>
    <w:p w14:paraId="541298AA" w14:textId="77777777" w:rsidR="005B49B5" w:rsidRDefault="005B49B5" w:rsidP="005B49B5">
      <w:pPr>
        <w:rPr>
          <w:rFonts w:ascii="Arial" w:hAnsi="Arial" w:cs="Arial"/>
          <w:sz w:val="16"/>
        </w:rPr>
      </w:pPr>
    </w:p>
    <w:p w14:paraId="6877915D" w14:textId="77777777" w:rsidR="005B49B5" w:rsidRDefault="005B49B5" w:rsidP="005B49B5">
      <w:pPr>
        <w:rPr>
          <w:rFonts w:ascii="Arial" w:hAnsi="Arial" w:cs="Arial"/>
          <w:sz w:val="48"/>
        </w:rPr>
      </w:pPr>
    </w:p>
    <w:p w14:paraId="4E10944C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6D15F695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7EA19D33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19189D19" w14:textId="77777777" w:rsidR="005B49B5" w:rsidRDefault="005B49B5" w:rsidP="005B49B5">
      <w:pPr>
        <w:rPr>
          <w:rFonts w:ascii="Arial" w:hAnsi="Arial" w:cs="Arial"/>
          <w:b/>
          <w:sz w:val="44"/>
        </w:rPr>
      </w:pPr>
    </w:p>
    <w:p w14:paraId="604F8D64" w14:textId="0B7FE182" w:rsidR="005B49B5" w:rsidRDefault="005B49B5" w:rsidP="005B49B5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36"/>
        </w:rPr>
        <w:t xml:space="preserve">Name: </w:t>
      </w:r>
      <w:r w:rsidR="00B028A0">
        <w:rPr>
          <w:rFonts w:ascii="Arial" w:hAnsi="Arial" w:cs="Arial"/>
          <w:color w:val="000000"/>
          <w:sz w:val="36"/>
        </w:rPr>
        <w:tab/>
      </w:r>
      <w:r>
        <w:rPr>
          <w:rFonts w:ascii="Arial" w:hAnsi="Arial" w:cs="Arial"/>
          <w:color w:val="000000"/>
          <w:sz w:val="16"/>
        </w:rPr>
        <w:t>_______________________________________________________</w:t>
      </w:r>
      <w:r w:rsidR="00B028A0">
        <w:rPr>
          <w:rFonts w:ascii="Arial" w:hAnsi="Arial" w:cs="Arial"/>
          <w:color w:val="000000"/>
          <w:sz w:val="16"/>
        </w:rPr>
        <w:t>__________________________________</w:t>
      </w:r>
    </w:p>
    <w:p w14:paraId="66F00FD7" w14:textId="77777777" w:rsidR="005B49B5" w:rsidRDefault="005B49B5" w:rsidP="005B49B5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229C9522" w14:textId="77777777" w:rsidR="005B49B5" w:rsidRDefault="005B49B5" w:rsidP="005B49B5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6C11EDA6" w14:textId="42F35139" w:rsidR="005B49B5" w:rsidRDefault="005B49B5" w:rsidP="005B49B5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36"/>
        </w:rPr>
        <w:t>Teacher:</w:t>
      </w:r>
      <w:r>
        <w:rPr>
          <w:rFonts w:ascii="Arial" w:hAnsi="Arial" w:cs="Arial"/>
          <w:color w:val="000000"/>
        </w:rPr>
        <w:t xml:space="preserve"> </w:t>
      </w:r>
      <w:r w:rsidR="00B028A0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z w:val="16"/>
        </w:rPr>
        <w:t>___________________________________________________</w:t>
      </w:r>
      <w:r w:rsidR="00B028A0">
        <w:rPr>
          <w:rFonts w:ascii="Arial" w:hAnsi="Arial" w:cs="Arial"/>
          <w:color w:val="000000"/>
          <w:sz w:val="16"/>
        </w:rPr>
        <w:t>_____________________________________</w:t>
      </w:r>
    </w:p>
    <w:p w14:paraId="06D6F145" w14:textId="77777777" w:rsidR="005B49B5" w:rsidRDefault="005B49B5" w:rsidP="005B49B5">
      <w:pPr>
        <w:pStyle w:val="Heading1"/>
        <w:rPr>
          <w:rFonts w:ascii="Arial" w:hAnsi="Arial" w:cs="Arial"/>
          <w:b w:val="0"/>
          <w:iCs/>
        </w:rPr>
      </w:pPr>
    </w:p>
    <w:p w14:paraId="7EF29032" w14:textId="77777777" w:rsidR="005B49B5" w:rsidRDefault="005B49B5" w:rsidP="005B49B5">
      <w:pPr>
        <w:pStyle w:val="Heading1"/>
        <w:rPr>
          <w:rFonts w:ascii="Arial" w:hAnsi="Arial" w:cs="Arial"/>
          <w:iCs/>
        </w:rPr>
      </w:pPr>
    </w:p>
    <w:p w14:paraId="489489EB" w14:textId="77777777" w:rsidR="00D560F7" w:rsidRDefault="00D560F7" w:rsidP="00D560F7"/>
    <w:p w14:paraId="057BDAC9" w14:textId="77777777" w:rsidR="00D560F7" w:rsidRPr="00D560F7" w:rsidRDefault="00D560F7" w:rsidP="00D560F7"/>
    <w:p w14:paraId="1F90B7EF" w14:textId="77777777" w:rsidR="005B49B5" w:rsidRDefault="005B49B5" w:rsidP="005B49B5">
      <w:pPr>
        <w:pStyle w:val="Heading1"/>
        <w:rPr>
          <w:rFonts w:ascii="Arial" w:hAnsi="Arial" w:cs="Arial"/>
        </w:rPr>
      </w:pPr>
    </w:p>
    <w:p w14:paraId="0DED158F" w14:textId="77777777" w:rsidR="005B49B5" w:rsidRPr="00D560F7" w:rsidRDefault="005B49B5" w:rsidP="005B49B5">
      <w:pPr>
        <w:pStyle w:val="Heading1"/>
        <w:rPr>
          <w:rFonts w:ascii="Arial" w:hAnsi="Arial" w:cs="Arial"/>
          <w:iCs/>
        </w:rPr>
      </w:pPr>
      <w:r w:rsidRPr="00D560F7">
        <w:rPr>
          <w:rFonts w:ascii="Arial" w:hAnsi="Arial" w:cs="Arial"/>
          <w:iCs/>
        </w:rPr>
        <w:t>MATERIALS REQUIRED/RECOMMENDED FOR THIS PAPER</w:t>
      </w:r>
    </w:p>
    <w:p w14:paraId="5B60B83C" w14:textId="77777777" w:rsidR="005B49B5" w:rsidRDefault="005B49B5" w:rsidP="005B49B5">
      <w:pPr>
        <w:rPr>
          <w:rFonts w:ascii="Arial" w:hAnsi="Arial" w:cs="Arial"/>
          <w:b/>
        </w:rPr>
      </w:pPr>
    </w:p>
    <w:p w14:paraId="2888B2DC" w14:textId="77777777" w:rsidR="005B49B5" w:rsidRDefault="005B49B5" w:rsidP="005B49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 be provided by the supervisor:</w:t>
      </w:r>
    </w:p>
    <w:p w14:paraId="1F426C54" w14:textId="77777777" w:rsidR="005B49B5" w:rsidRDefault="005B49B5" w:rsidP="00D560F7">
      <w:pPr>
        <w:rPr>
          <w:rFonts w:ascii="Arial" w:hAnsi="Arial" w:cs="Arial"/>
        </w:rPr>
      </w:pPr>
      <w:r>
        <w:rPr>
          <w:rFonts w:ascii="Arial" w:hAnsi="Arial" w:cs="Arial"/>
        </w:rPr>
        <w:t>This Question/Answer Booklet</w:t>
      </w:r>
    </w:p>
    <w:p w14:paraId="52429427" w14:textId="6B001090" w:rsidR="005B49B5" w:rsidRDefault="00B028A0" w:rsidP="00D560F7">
      <w:pPr>
        <w:rPr>
          <w:rFonts w:ascii="Arial" w:hAnsi="Arial" w:cs="Arial"/>
        </w:rPr>
      </w:pPr>
      <w:r>
        <w:rPr>
          <w:rFonts w:ascii="Arial" w:hAnsi="Arial" w:cs="Arial"/>
        </w:rPr>
        <w:t>Multiple-c</w:t>
      </w:r>
      <w:r w:rsidR="005B49B5">
        <w:rPr>
          <w:rFonts w:ascii="Arial" w:hAnsi="Arial" w:cs="Arial"/>
        </w:rPr>
        <w:t>hoice Answer Sheet</w:t>
      </w:r>
    </w:p>
    <w:p w14:paraId="5F3A7A80" w14:textId="59E40015" w:rsidR="005B49B5" w:rsidRDefault="00B028A0" w:rsidP="00D560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Chemistry Data </w:t>
      </w:r>
      <w:r w:rsidR="00D560F7">
        <w:rPr>
          <w:rFonts w:ascii="Arial" w:hAnsi="Arial" w:cs="Arial"/>
        </w:rPr>
        <w:t>Book</w:t>
      </w:r>
    </w:p>
    <w:p w14:paraId="617A74A3" w14:textId="77777777" w:rsidR="005B49B5" w:rsidRDefault="005B49B5" w:rsidP="005B49B5">
      <w:pPr>
        <w:rPr>
          <w:rFonts w:ascii="Arial" w:hAnsi="Arial" w:cs="Arial"/>
        </w:rPr>
      </w:pPr>
    </w:p>
    <w:p w14:paraId="31D97FE3" w14:textId="77777777" w:rsidR="005B49B5" w:rsidRPr="00E5370C" w:rsidRDefault="005B49B5" w:rsidP="005B49B5">
      <w:pPr>
        <w:rPr>
          <w:rFonts w:ascii="Arial" w:hAnsi="Arial" w:cs="Arial"/>
        </w:rPr>
      </w:pPr>
      <w:r w:rsidRPr="00E5370C">
        <w:rPr>
          <w:rFonts w:ascii="Arial" w:hAnsi="Arial" w:cs="Arial"/>
          <w:b/>
        </w:rPr>
        <w:t>To be provided by the candidate:</w:t>
      </w:r>
    </w:p>
    <w:p w14:paraId="6F5BE872" w14:textId="77777777" w:rsidR="00B028A0" w:rsidRDefault="00B028A0" w:rsidP="00D560F7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Standard items:</w:t>
      </w:r>
      <w:r>
        <w:rPr>
          <w:rFonts w:ascii="Arial" w:hAnsi="Arial" w:cs="Arial"/>
        </w:rPr>
        <w:tab/>
        <w:t>p</w:t>
      </w:r>
      <w:r w:rsidR="005B49B5">
        <w:rPr>
          <w:rFonts w:ascii="Arial" w:hAnsi="Arial" w:cs="Arial"/>
        </w:rPr>
        <w:t>ens</w:t>
      </w:r>
      <w:r>
        <w:rPr>
          <w:rFonts w:ascii="Arial" w:hAnsi="Arial" w:cs="Arial"/>
        </w:rPr>
        <w:t xml:space="preserve"> (blue/black preferred)</w:t>
      </w:r>
      <w:r w:rsidR="005B49B5">
        <w:rPr>
          <w:rFonts w:ascii="Arial" w:hAnsi="Arial" w:cs="Arial"/>
        </w:rPr>
        <w:t>, pencils</w:t>
      </w:r>
      <w:r>
        <w:rPr>
          <w:rFonts w:ascii="Arial" w:hAnsi="Arial" w:cs="Arial"/>
        </w:rPr>
        <w:t xml:space="preserve"> (including coloured)</w:t>
      </w:r>
      <w:r w:rsidR="005B49B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sharpener, </w:t>
      </w:r>
    </w:p>
    <w:p w14:paraId="000BE5CF" w14:textId="336D3F5E" w:rsidR="005B49B5" w:rsidRDefault="00B028A0" w:rsidP="00B028A0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eraser, </w:t>
      </w:r>
      <w:r w:rsidR="005B49B5">
        <w:rPr>
          <w:rFonts w:ascii="Arial" w:hAnsi="Arial" w:cs="Arial"/>
        </w:rPr>
        <w:t xml:space="preserve">correction </w:t>
      </w:r>
      <w:r>
        <w:rPr>
          <w:rFonts w:ascii="Arial" w:hAnsi="Arial" w:cs="Arial"/>
        </w:rPr>
        <w:t>tape/fluid, ruler, highlighters</w:t>
      </w:r>
    </w:p>
    <w:p w14:paraId="637BEE78" w14:textId="77777777" w:rsidR="005B49B5" w:rsidRDefault="005B49B5" w:rsidP="005B49B5">
      <w:pPr>
        <w:tabs>
          <w:tab w:val="left" w:pos="360"/>
        </w:tabs>
        <w:rPr>
          <w:rFonts w:ascii="Arial" w:hAnsi="Arial" w:cs="Arial"/>
        </w:rPr>
      </w:pPr>
    </w:p>
    <w:p w14:paraId="24785B3F" w14:textId="500CA512" w:rsidR="005B49B5" w:rsidRDefault="005B49B5" w:rsidP="00D560F7">
      <w:pPr>
        <w:tabs>
          <w:tab w:val="left" w:pos="3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 w:rsidR="00D560F7">
        <w:rPr>
          <w:rFonts w:ascii="Arial" w:hAnsi="Arial" w:cs="Arial"/>
        </w:rPr>
        <w:t xml:space="preserve">up to three </w:t>
      </w:r>
      <w:r w:rsidR="00B028A0">
        <w:rPr>
          <w:rFonts w:ascii="Arial" w:hAnsi="Arial" w:cs="Arial"/>
        </w:rPr>
        <w:t>non-programmable calculators approved for use in the WACE examinations</w:t>
      </w:r>
    </w:p>
    <w:p w14:paraId="38514559" w14:textId="77777777" w:rsidR="005B49B5" w:rsidRDefault="005B49B5" w:rsidP="005B49B5">
      <w:pPr>
        <w:rPr>
          <w:rFonts w:ascii="Arial" w:hAnsi="Arial" w:cs="Arial"/>
        </w:rPr>
      </w:pPr>
    </w:p>
    <w:p w14:paraId="20DE296C" w14:textId="77777777" w:rsidR="005B49B5" w:rsidRDefault="005B49B5" w:rsidP="005B49B5">
      <w:pPr>
        <w:rPr>
          <w:rFonts w:ascii="Arial" w:hAnsi="Arial" w:cs="Arial"/>
        </w:rPr>
      </w:pPr>
    </w:p>
    <w:p w14:paraId="05E7CFA8" w14:textId="77777777" w:rsidR="005B49B5" w:rsidRPr="00D560F7" w:rsidRDefault="005B49B5" w:rsidP="005B49B5">
      <w:pPr>
        <w:pStyle w:val="Heading1"/>
        <w:rPr>
          <w:rFonts w:ascii="Arial" w:hAnsi="Arial" w:cs="Arial"/>
          <w:iCs/>
        </w:rPr>
      </w:pPr>
      <w:r w:rsidRPr="00D560F7">
        <w:rPr>
          <w:rFonts w:ascii="Arial" w:hAnsi="Arial" w:cs="Arial"/>
          <w:iCs/>
        </w:rPr>
        <w:t>IMPORTANT NOTE TO CANDIDATES</w:t>
      </w:r>
    </w:p>
    <w:p w14:paraId="4F33912F" w14:textId="1183D460" w:rsidR="005B49B5" w:rsidRPr="00641057" w:rsidRDefault="005B49B5" w:rsidP="00D560F7">
      <w:pPr>
        <w:rPr>
          <w:rFonts w:ascii="Arial" w:hAnsi="Arial" w:cs="Arial"/>
          <w:b/>
        </w:rPr>
        <w:sectPr w:rsidR="005B49B5" w:rsidRPr="00641057" w:rsidSect="0027731B">
          <w:headerReference w:type="even" r:id="rId10"/>
          <w:headerReference w:type="default" r:id="rId11"/>
          <w:pgSz w:w="11907" w:h="16840"/>
          <w:pgMar w:top="1134" w:right="1134" w:bottom="1134" w:left="1134" w:header="720" w:footer="720" w:gutter="0"/>
          <w:cols w:space="720"/>
          <w:titlePg/>
        </w:sectPr>
      </w:pPr>
      <w:r>
        <w:rPr>
          <w:rFonts w:ascii="Arial" w:hAnsi="Arial" w:cs="Arial"/>
        </w:rPr>
        <w:t xml:space="preserve">No other items may be taken into the examination room.  It is </w:t>
      </w:r>
      <w:r>
        <w:rPr>
          <w:rFonts w:ascii="Arial" w:hAnsi="Arial" w:cs="Arial"/>
          <w:b/>
        </w:rPr>
        <w:t>your</w:t>
      </w:r>
      <w:r>
        <w:rPr>
          <w:rFonts w:ascii="Arial" w:hAnsi="Arial"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>
        <w:rPr>
          <w:rFonts w:ascii="Arial" w:hAnsi="Arial" w:cs="Arial"/>
          <w:b/>
        </w:rPr>
        <w:t>before</w:t>
      </w:r>
      <w:r>
        <w:rPr>
          <w:rFonts w:ascii="Arial" w:hAnsi="Arial" w:cs="Arial"/>
        </w:rPr>
        <w:t xml:space="preserve"> reading any further.</w:t>
      </w:r>
    </w:p>
    <w:p w14:paraId="43A12C91" w14:textId="77777777" w:rsidR="00123649" w:rsidRDefault="00123649" w:rsidP="009966DA">
      <w:pPr>
        <w:rPr>
          <w:rFonts w:ascii="Arial" w:hAnsi="Arial" w:cs="Arial"/>
          <w:b/>
          <w:sz w:val="22"/>
          <w:szCs w:val="22"/>
        </w:rPr>
      </w:pPr>
    </w:p>
    <w:p w14:paraId="5441C165" w14:textId="77777777" w:rsidR="009966DA" w:rsidRPr="00641057" w:rsidRDefault="009966DA" w:rsidP="009966DA">
      <w:pPr>
        <w:rPr>
          <w:rFonts w:ascii="Arial" w:hAnsi="Arial" w:cs="Arial"/>
          <w:b/>
          <w:sz w:val="22"/>
          <w:szCs w:val="22"/>
        </w:rPr>
      </w:pPr>
      <w:r w:rsidRPr="00641057">
        <w:rPr>
          <w:rFonts w:ascii="Arial" w:hAnsi="Arial" w:cs="Arial"/>
          <w:b/>
          <w:sz w:val="22"/>
          <w:szCs w:val="22"/>
        </w:rPr>
        <w:t>Structure of this paper</w:t>
      </w:r>
    </w:p>
    <w:p w14:paraId="7D71539F" w14:textId="3DA86048" w:rsidR="009966DA" w:rsidRDefault="009966DA" w:rsidP="009370B4">
      <w:pPr>
        <w:tabs>
          <w:tab w:val="left" w:pos="-720"/>
        </w:tabs>
        <w:suppressAutoHyphens/>
        <w:rPr>
          <w:rFonts w:ascii="Arial" w:hAnsi="Arial" w:cs="Arial"/>
          <w:spacing w:val="-2"/>
          <w:sz w:val="22"/>
          <w:szCs w:val="22"/>
        </w:rPr>
      </w:pP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4"/>
        <w:gridCol w:w="1417"/>
        <w:gridCol w:w="1559"/>
        <w:gridCol w:w="1560"/>
        <w:gridCol w:w="1568"/>
        <w:gridCol w:w="1701"/>
      </w:tblGrid>
      <w:tr w:rsidR="009370B4" w:rsidRPr="00641057" w14:paraId="2ED6738A" w14:textId="77777777" w:rsidTr="009370B4">
        <w:trPr>
          <w:trHeight w:val="931"/>
        </w:trPr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3A69B" w14:textId="77777777" w:rsidR="009370B4" w:rsidRPr="00641057" w:rsidRDefault="009370B4" w:rsidP="00B21AD3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Section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7449" w14:textId="77777777" w:rsidR="009370B4" w:rsidRPr="00641057" w:rsidRDefault="009370B4" w:rsidP="00B21AD3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Number of questions available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F8BE2D" w14:textId="77777777" w:rsidR="009370B4" w:rsidRPr="00641057" w:rsidRDefault="009370B4" w:rsidP="00B21AD3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Number of questions to be answered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4A4C441" w14:textId="77777777" w:rsidR="009370B4" w:rsidRPr="00641057" w:rsidRDefault="009370B4" w:rsidP="00B21AD3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Suggested working time</w:t>
            </w:r>
          </w:p>
          <w:p w14:paraId="4009A77D" w14:textId="77777777" w:rsidR="009370B4" w:rsidRPr="00641057" w:rsidRDefault="009370B4" w:rsidP="00B21AD3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(minutes)</w:t>
            </w:r>
          </w:p>
        </w:tc>
        <w:tc>
          <w:tcPr>
            <w:tcW w:w="156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D6B30E3" w14:textId="77777777" w:rsidR="009370B4" w:rsidRPr="00641057" w:rsidRDefault="009370B4" w:rsidP="00B21AD3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Marks available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3F6370" w14:textId="77777777" w:rsidR="009370B4" w:rsidRPr="00641057" w:rsidRDefault="009370B4" w:rsidP="00B21AD3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Percentage of exam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ination</w:t>
            </w:r>
          </w:p>
        </w:tc>
      </w:tr>
      <w:tr w:rsidR="009370B4" w:rsidRPr="00641057" w14:paraId="7E4BA4A3" w14:textId="77777777" w:rsidTr="009370B4">
        <w:trPr>
          <w:trHeight w:val="90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4348" w14:textId="77777777" w:rsidR="009370B4" w:rsidRPr="00641057" w:rsidRDefault="009370B4" w:rsidP="00B21AD3">
            <w:pPr>
              <w:tabs>
                <w:tab w:val="left" w:pos="900"/>
              </w:tabs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Section One</w:t>
            </w:r>
          </w:p>
          <w:p w14:paraId="54F10C4E" w14:textId="77777777" w:rsidR="009370B4" w:rsidRPr="00641057" w:rsidRDefault="009370B4" w:rsidP="00B21AD3">
            <w:pPr>
              <w:tabs>
                <w:tab w:val="left" w:pos="900"/>
              </w:tabs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Multiple-choice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DC96" w14:textId="77777777" w:rsidR="009370B4" w:rsidRPr="00641057" w:rsidRDefault="009370B4" w:rsidP="00B21AD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2E93" w14:textId="77777777" w:rsidR="009370B4" w:rsidRPr="00641057" w:rsidRDefault="009370B4" w:rsidP="00B21AD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F8D33" w14:textId="77777777" w:rsidR="009370B4" w:rsidRPr="00641057" w:rsidRDefault="009370B4" w:rsidP="00B21AD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50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8C887" w14:textId="77777777" w:rsidR="009370B4" w:rsidRPr="00641057" w:rsidRDefault="009370B4" w:rsidP="00B21AD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/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1A535" w14:textId="77777777" w:rsidR="009370B4" w:rsidRPr="00641057" w:rsidRDefault="009370B4" w:rsidP="00B21AD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/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25</w:t>
            </w:r>
          </w:p>
        </w:tc>
      </w:tr>
      <w:tr w:rsidR="009370B4" w:rsidRPr="00641057" w14:paraId="6D7F0591" w14:textId="77777777" w:rsidTr="009370B4">
        <w:trPr>
          <w:trHeight w:val="933"/>
        </w:trPr>
        <w:tc>
          <w:tcPr>
            <w:tcW w:w="7938" w:type="dxa"/>
            <w:gridSpan w:val="5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45799E69" w14:textId="77777777" w:rsidR="009370B4" w:rsidRPr="00641057" w:rsidRDefault="009370B4" w:rsidP="00B21AD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  <w:sz w:val="22"/>
                <w:szCs w:val="22"/>
                <w:highlight w:val="lightGray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BF0DBD" w14:textId="77777777" w:rsidR="009370B4" w:rsidRPr="00641057" w:rsidRDefault="009370B4" w:rsidP="00B21AD3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right"/>
              <w:rPr>
                <w:rFonts w:ascii="Arial" w:hAnsi="Arial" w:cs="Arial"/>
                <w:spacing w:val="-2"/>
                <w:sz w:val="22"/>
                <w:szCs w:val="22"/>
                <w:highlight w:val="lightGray"/>
              </w:rPr>
            </w:pP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/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641057">
              <w:rPr>
                <w:rFonts w:ascii="Arial" w:hAnsi="Arial" w:cs="Arial"/>
                <w:spacing w:val="-2"/>
                <w:sz w:val="22"/>
                <w:szCs w:val="22"/>
              </w:rPr>
              <w:t>100</w:t>
            </w:r>
          </w:p>
        </w:tc>
      </w:tr>
    </w:tbl>
    <w:p w14:paraId="7F82924E" w14:textId="77777777" w:rsidR="009370B4" w:rsidRPr="00641057" w:rsidRDefault="009370B4" w:rsidP="009966DA">
      <w:pPr>
        <w:tabs>
          <w:tab w:val="left" w:pos="-720"/>
        </w:tabs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7FA204ED" w14:textId="77777777" w:rsidR="009966DA" w:rsidRDefault="009966DA" w:rsidP="009966DA">
      <w:pPr>
        <w:tabs>
          <w:tab w:val="left" w:pos="-720"/>
        </w:tabs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1937929E" w14:textId="77777777" w:rsidR="00123649" w:rsidRPr="00641057" w:rsidRDefault="00123649" w:rsidP="009966DA">
      <w:pPr>
        <w:tabs>
          <w:tab w:val="left" w:pos="-720"/>
        </w:tabs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1928B6FF" w14:textId="77777777" w:rsidR="009370B4" w:rsidRPr="00641057" w:rsidRDefault="009370B4" w:rsidP="009370B4">
      <w:pPr>
        <w:rPr>
          <w:rFonts w:ascii="Arial" w:hAnsi="Arial" w:cs="Arial"/>
          <w:b/>
          <w:sz w:val="22"/>
          <w:szCs w:val="22"/>
        </w:rPr>
      </w:pPr>
      <w:r w:rsidRPr="00641057">
        <w:rPr>
          <w:rFonts w:ascii="Arial" w:hAnsi="Arial" w:cs="Arial"/>
          <w:b/>
          <w:sz w:val="22"/>
          <w:szCs w:val="22"/>
        </w:rPr>
        <w:t>Instructions to candidates</w:t>
      </w:r>
    </w:p>
    <w:p w14:paraId="4A010B8F" w14:textId="77777777" w:rsidR="009370B4" w:rsidRPr="00641057" w:rsidRDefault="009370B4" w:rsidP="009370B4">
      <w:pPr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25254C43" w14:textId="77777777" w:rsidR="009370B4" w:rsidRDefault="009370B4" w:rsidP="009370B4">
      <w:pPr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  <w:r w:rsidRPr="00641057">
        <w:rPr>
          <w:rFonts w:ascii="Arial" w:hAnsi="Arial" w:cs="Arial"/>
          <w:spacing w:val="-2"/>
          <w:sz w:val="22"/>
          <w:szCs w:val="22"/>
        </w:rPr>
        <w:t>1.</w:t>
      </w:r>
      <w:r w:rsidRPr="00641057">
        <w:rPr>
          <w:rFonts w:ascii="Arial" w:hAnsi="Arial" w:cs="Arial"/>
          <w:spacing w:val="-2"/>
          <w:sz w:val="22"/>
          <w:szCs w:val="22"/>
        </w:rPr>
        <w:tab/>
      </w:r>
      <w:r>
        <w:rPr>
          <w:rFonts w:ascii="Arial" w:hAnsi="Arial" w:cs="Arial"/>
          <w:spacing w:val="-2"/>
          <w:sz w:val="22"/>
          <w:szCs w:val="22"/>
        </w:rPr>
        <w:t>Write your answers in this Question/Answer booklet preferably using a blue/black pen. Do not use erasable or gel pens.</w:t>
      </w:r>
    </w:p>
    <w:p w14:paraId="22EB5B9E" w14:textId="77777777" w:rsidR="009370B4" w:rsidRDefault="009370B4" w:rsidP="009370B4">
      <w:pPr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</w:p>
    <w:p w14:paraId="3A26757F" w14:textId="77777777" w:rsidR="009370B4" w:rsidRPr="00641057" w:rsidRDefault="009370B4" w:rsidP="009370B4">
      <w:pPr>
        <w:suppressAutoHyphens/>
        <w:ind w:left="720" w:hanging="720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2.</w:t>
      </w:r>
      <w:r>
        <w:rPr>
          <w:rFonts w:ascii="Arial" w:hAnsi="Arial" w:cs="Arial"/>
          <w:spacing w:val="-2"/>
          <w:sz w:val="22"/>
          <w:szCs w:val="22"/>
        </w:rPr>
        <w:tab/>
      </w:r>
      <w:r w:rsidRPr="00641057">
        <w:rPr>
          <w:rFonts w:ascii="Arial" w:hAnsi="Arial" w:cs="Arial"/>
          <w:spacing w:val="-2"/>
          <w:sz w:val="22"/>
          <w:szCs w:val="22"/>
        </w:rPr>
        <w:t>Answer the questions according to the following instructions.</w:t>
      </w:r>
    </w:p>
    <w:p w14:paraId="70764C58" w14:textId="77777777" w:rsidR="009370B4" w:rsidRPr="00641057" w:rsidRDefault="009370B4" w:rsidP="009370B4">
      <w:pPr>
        <w:suppressAutoHyphens/>
        <w:rPr>
          <w:rFonts w:ascii="Arial" w:hAnsi="Arial" w:cs="Arial"/>
          <w:spacing w:val="-2"/>
          <w:sz w:val="22"/>
          <w:szCs w:val="22"/>
        </w:rPr>
      </w:pPr>
    </w:p>
    <w:p w14:paraId="055BC98D" w14:textId="77777777" w:rsidR="009370B4" w:rsidRPr="00641057" w:rsidRDefault="009370B4" w:rsidP="009370B4">
      <w:pPr>
        <w:suppressAutoHyphens/>
        <w:ind w:left="709"/>
        <w:rPr>
          <w:rFonts w:ascii="Arial" w:hAnsi="Arial" w:cs="Arial"/>
          <w:bCs/>
          <w:spacing w:val="-2"/>
          <w:sz w:val="22"/>
          <w:szCs w:val="22"/>
        </w:rPr>
      </w:pPr>
      <w:r w:rsidRPr="00641057">
        <w:rPr>
          <w:rFonts w:ascii="Arial" w:hAnsi="Arial" w:cs="Arial"/>
          <w:bCs/>
          <w:spacing w:val="-2"/>
          <w:sz w:val="22"/>
          <w:szCs w:val="22"/>
        </w:rPr>
        <w:t xml:space="preserve">Section One: Answer all questions on the separate Multiple-choice </w:t>
      </w:r>
      <w:r>
        <w:rPr>
          <w:rFonts w:ascii="Arial" w:hAnsi="Arial" w:cs="Arial"/>
          <w:bCs/>
          <w:spacing w:val="-2"/>
          <w:sz w:val="22"/>
          <w:szCs w:val="22"/>
        </w:rPr>
        <w:t>a</w:t>
      </w:r>
      <w:r w:rsidRPr="00641057">
        <w:rPr>
          <w:rFonts w:ascii="Arial" w:hAnsi="Arial" w:cs="Arial"/>
          <w:bCs/>
          <w:spacing w:val="-2"/>
          <w:sz w:val="22"/>
          <w:szCs w:val="22"/>
        </w:rPr>
        <w:t xml:space="preserve">nswer </w:t>
      </w:r>
      <w:r>
        <w:rPr>
          <w:rFonts w:ascii="Arial" w:hAnsi="Arial" w:cs="Arial"/>
          <w:bCs/>
          <w:spacing w:val="-2"/>
          <w:sz w:val="22"/>
          <w:szCs w:val="22"/>
        </w:rPr>
        <w:t>s</w:t>
      </w:r>
      <w:r w:rsidRPr="00641057">
        <w:rPr>
          <w:rFonts w:ascii="Arial" w:hAnsi="Arial" w:cs="Arial"/>
          <w:bCs/>
          <w:spacing w:val="-2"/>
          <w:sz w:val="22"/>
          <w:szCs w:val="22"/>
        </w:rPr>
        <w:t>heet provided.</w:t>
      </w:r>
      <w:r>
        <w:rPr>
          <w:rFonts w:ascii="Arial" w:hAnsi="Arial" w:cs="Arial"/>
          <w:bCs/>
          <w:spacing w:val="-2"/>
          <w:sz w:val="22"/>
          <w:szCs w:val="22"/>
        </w:rPr>
        <w:t xml:space="preserve"> For each question, shade the box to indicate your answer. Use only a blue or black pen to shade the boxes. </w:t>
      </w:r>
      <w:r>
        <w:rPr>
          <w:rFonts w:ascii="Arial" w:hAnsi="Arial" w:cs="Arial"/>
          <w:spacing w:val="-2"/>
          <w:sz w:val="22"/>
          <w:szCs w:val="22"/>
        </w:rPr>
        <w:t>Do not use erasable or gel pens.</w:t>
      </w:r>
      <w:r>
        <w:rPr>
          <w:rFonts w:ascii="Arial" w:hAnsi="Arial" w:cs="Arial"/>
          <w:bCs/>
          <w:spacing w:val="-2"/>
          <w:sz w:val="22"/>
          <w:szCs w:val="22"/>
        </w:rPr>
        <w:t xml:space="preserve"> If you make a mistake, place a cross through that square then shade your new answer. Do not erase or use correction fluid/tape. Marks will not be deducted for incorrect answers. No marks will be given if more than one answer is completed for any question.</w:t>
      </w:r>
    </w:p>
    <w:p w14:paraId="2D4FEA2F" w14:textId="77777777" w:rsidR="009370B4" w:rsidRPr="00641057" w:rsidRDefault="009370B4" w:rsidP="009370B4">
      <w:pPr>
        <w:suppressAutoHyphens/>
        <w:ind w:left="3330" w:hanging="2610"/>
        <w:rPr>
          <w:rFonts w:ascii="Arial" w:hAnsi="Arial" w:cs="Arial"/>
          <w:spacing w:val="-2"/>
          <w:sz w:val="22"/>
          <w:szCs w:val="22"/>
        </w:rPr>
      </w:pPr>
    </w:p>
    <w:p w14:paraId="502D6EFA" w14:textId="77777777" w:rsidR="00BD6954" w:rsidRDefault="00BD6954" w:rsidP="005B49B5">
      <w:pPr>
        <w:suppressAutoHyphens/>
        <w:rPr>
          <w:rFonts w:ascii="Arial" w:hAnsi="Arial" w:cs="Arial"/>
          <w:bCs/>
          <w:iCs/>
          <w:noProof/>
        </w:rPr>
      </w:pPr>
    </w:p>
    <w:p w14:paraId="7A074AED" w14:textId="77777777" w:rsidR="00B20A50" w:rsidRDefault="00B20A50">
      <w:pPr>
        <w:rPr>
          <w:rFonts w:ascii="Arial" w:hAnsi="Arial" w:cs="Arial"/>
          <w:sz w:val="22"/>
          <w:szCs w:val="22"/>
        </w:rPr>
      </w:pPr>
    </w:p>
    <w:p w14:paraId="67231A56" w14:textId="7090B5AA" w:rsidR="00AB4853" w:rsidRDefault="00B20A50" w:rsidP="00AB4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8B655BE" w14:textId="7A9627ED" w:rsidR="00AB4853" w:rsidRDefault="00AB4853" w:rsidP="00AB48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2260864" behindDoc="1" locked="0" layoutInCell="1" allowOverlap="1" wp14:anchorId="1D480C49" wp14:editId="5A5B9BEB">
            <wp:simplePos x="0" y="0"/>
            <wp:positionH relativeFrom="column">
              <wp:posOffset>194310</wp:posOffset>
            </wp:positionH>
            <wp:positionV relativeFrom="paragraph">
              <wp:posOffset>-62864</wp:posOffset>
            </wp:positionV>
            <wp:extent cx="904875" cy="936440"/>
            <wp:effectExtent l="0" t="0" r="0" b="0"/>
            <wp:wrapNone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24" cy="939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44792" w14:textId="3D8B732A" w:rsidR="00AB4853" w:rsidRPr="003937A5" w:rsidRDefault="00AB4853" w:rsidP="00AB485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Pr="003937A5">
        <w:rPr>
          <w:rFonts w:ascii="Arial" w:hAnsi="Arial" w:cs="Arial"/>
          <w:sz w:val="28"/>
          <w:szCs w:val="28"/>
        </w:rPr>
        <w:t>heet</w:t>
      </w:r>
    </w:p>
    <w:p w14:paraId="3D3A74F2" w14:textId="17908B3C" w:rsidR="00AB4853" w:rsidRDefault="00AB4853" w:rsidP="00AB4853">
      <w:pPr>
        <w:rPr>
          <w:rFonts w:ascii="Times New Roman" w:hAnsi="Times New Roman" w:cs="Times New Roman"/>
        </w:rPr>
      </w:pPr>
    </w:p>
    <w:p w14:paraId="06A537A4" w14:textId="5C82D0C1" w:rsidR="00AB4853" w:rsidRDefault="00AB4853" w:rsidP="00AB4853">
      <w:pPr>
        <w:rPr>
          <w:rFonts w:ascii="Times New Roman" w:hAnsi="Times New Roman" w:cs="Times New Roman"/>
        </w:rPr>
      </w:pPr>
    </w:p>
    <w:p w14:paraId="0B544C3F" w14:textId="6F3B990C" w:rsidR="00AB4853" w:rsidRDefault="00AB4853" w:rsidP="00AB485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AB4853" w14:paraId="139B0100" w14:textId="77777777" w:rsidTr="00152CFE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3BFDD32C" w14:textId="77777777" w:rsidR="00AB4853" w:rsidRPr="003937A5" w:rsidRDefault="00AB4853" w:rsidP="00152CFE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3C821173" w14:textId="77777777" w:rsidR="00AB4853" w:rsidRDefault="00AB4853" w:rsidP="00AB4853">
      <w:pPr>
        <w:spacing w:line="360" w:lineRule="auto"/>
        <w:rPr>
          <w:rFonts w:ascii="Times New Roman" w:hAnsi="Times New Roman" w:cs="Times New Roman"/>
        </w:rPr>
      </w:pPr>
    </w:p>
    <w:p w14:paraId="64E4484F" w14:textId="77777777" w:rsidR="00AB4853" w:rsidRPr="003937A5" w:rsidRDefault="00AB4853" w:rsidP="00AB48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Pr="003937A5">
        <w:rPr>
          <w:rFonts w:ascii="Arial" w:hAnsi="Arial" w:cs="Arial"/>
          <w:b/>
        </w:rPr>
        <w:t>INSTRUCTIONS</w:t>
      </w:r>
    </w:p>
    <w:p w14:paraId="24B6EF3E" w14:textId="77777777" w:rsidR="00AB4853" w:rsidRDefault="00AB4853" w:rsidP="00AB485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AB4853" w:rsidRPr="00A24063" w14:paraId="2EAA6AA1" w14:textId="77777777" w:rsidTr="00152CFE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1904F09F" w14:textId="77777777" w:rsidR="00AB4853" w:rsidRPr="003937A5" w:rsidRDefault="00AB4853" w:rsidP="00152CFE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6D8FC818" w14:textId="77777777" w:rsidR="00AB4853" w:rsidRPr="003937A5" w:rsidRDefault="00AB4853" w:rsidP="00152CFE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3FFC33BC" w14:textId="77777777" w:rsidR="00AB4853" w:rsidRPr="003937A5" w:rsidRDefault="00AB4853" w:rsidP="00152CFE">
            <w:pPr>
              <w:rPr>
                <w:rFonts w:ascii="Arial" w:hAnsi="Arial" w:cs="Arial"/>
              </w:rPr>
            </w:pPr>
          </w:p>
          <w:p w14:paraId="4959863E" w14:textId="77777777" w:rsidR="00AB4853" w:rsidRPr="00101526" w:rsidRDefault="00AB4853" w:rsidP="00152CFE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                         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</w:p>
          <w:p w14:paraId="0A7FD54A" w14:textId="77777777" w:rsidR="00AB4853" w:rsidRPr="00101526" w:rsidRDefault="00AB4853" w:rsidP="00152CFE">
            <w:pPr>
              <w:rPr>
                <w:rFonts w:ascii="Times New Roman" w:hAnsi="Times New Roman" w:cs="Times New Roman"/>
              </w:rPr>
            </w:pPr>
          </w:p>
          <w:p w14:paraId="65262669" w14:textId="77777777" w:rsidR="00AB4853" w:rsidRPr="003937A5" w:rsidRDefault="00AB4853" w:rsidP="00152CFE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039C82A2" w14:textId="77777777" w:rsidR="00AB4853" w:rsidRPr="003937A5" w:rsidRDefault="00AB4853" w:rsidP="00152CFE">
            <w:pPr>
              <w:rPr>
                <w:rFonts w:ascii="Arial" w:hAnsi="Arial" w:cs="Arial"/>
              </w:rPr>
            </w:pPr>
          </w:p>
          <w:p w14:paraId="264C3754" w14:textId="77777777" w:rsidR="00AB4853" w:rsidRPr="00101526" w:rsidRDefault="00AB4853" w:rsidP="00152CFE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2258816" behindDoc="0" locked="0" layoutInCell="1" allowOverlap="1" wp14:anchorId="1B6ADD24" wp14:editId="6DB27A21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460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46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5B8D62" id="Group 12" o:spid="_x0000_s1026" style="position:absolute;margin-left:329.6pt;margin-top:1.6pt;width:18pt;height:18pt;z-index:252258816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" strokeweight="1.5pt"/>
                    </v:group>
                  </w:pict>
                </mc:Fallback>
              </mc:AlternateContent>
            </w:r>
            <w:r w:rsidRPr="003937A5">
              <w:rPr>
                <w:rFonts w:ascii="Arial" w:hAnsi="Arial" w:cs="Arial"/>
              </w:rPr>
              <w:t>For example, if b is a mistake and d is your answer:</w:t>
            </w:r>
            <w:r w:rsidRPr="00101526">
              <w:rPr>
                <w:rFonts w:ascii="Times New Roman" w:hAnsi="Times New Roman" w:cs="Times New Roman"/>
              </w:rPr>
              <w:t xml:space="preserve">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54F34703" w14:textId="77777777" w:rsidR="00AB4853" w:rsidRPr="006E53CE" w:rsidRDefault="00AB4853" w:rsidP="00152CFE">
            <w:pPr>
              <w:rPr>
                <w:rFonts w:ascii="Arial" w:hAnsi="Arial" w:cs="Times New Roman"/>
              </w:rPr>
            </w:pPr>
          </w:p>
          <w:p w14:paraId="13F83275" w14:textId="77777777" w:rsidR="00AB4853" w:rsidRPr="006E53CE" w:rsidRDefault="00AB4853" w:rsidP="00152CFE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33B4695A" w14:textId="77777777" w:rsidR="00AB4853" w:rsidRPr="006E53CE" w:rsidRDefault="00AB4853" w:rsidP="00152CFE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2262912" behindDoc="0" locked="0" layoutInCell="1" allowOverlap="1" wp14:anchorId="73042BD6" wp14:editId="0212A7A8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464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B2EFDA" id="Oval 1" o:spid="_x0000_s1026" style="position:absolute;margin-left:330.7pt;margin-top:1.75pt;width:17.8pt;height:17.8pt;z-index:2522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2261888" behindDoc="0" locked="0" layoutInCell="1" allowOverlap="1" wp14:anchorId="20B695B3" wp14:editId="1799BA51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467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468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9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52FF25" id="Group 16" o:spid="_x0000_s1026" style="position:absolute;margin-left:382.55pt;margin-top:1.95pt;width:18pt;height:18pt;z-index:25226188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2259840" behindDoc="0" locked="0" layoutInCell="1" allowOverlap="1" wp14:anchorId="7F8D6813" wp14:editId="6EDE9903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5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51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13FF1F" id="Group 13" o:spid="_x0000_s1026" style="position:absolute;margin-left:329pt;margin-top:2.2pt;width:18pt;height:18pt;z-index:252259840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3937A5">
              <w:rPr>
                <w:rFonts w:ascii="Arial" w:hAnsi="Arial" w:cs="Arial"/>
              </w:rPr>
              <w:t>c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Pr="003937A5">
              <w:rPr>
                <w:rFonts w:ascii="Arial" w:hAnsi="Arial" w:cs="Arial"/>
              </w:rPr>
              <w:t xml:space="preserve">  d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2B3A7A0A" w14:textId="77777777" w:rsidR="00AB4853" w:rsidRPr="003937A5" w:rsidRDefault="00AB4853" w:rsidP="00152CFE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7D688B06" w14:textId="77777777" w:rsidR="00AB4853" w:rsidRPr="00101526" w:rsidRDefault="00AB4853" w:rsidP="00152CFE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5AC9694B" w14:textId="77777777" w:rsidR="00AB4853" w:rsidRDefault="00AB4853" w:rsidP="00AB4853">
      <w:pPr>
        <w:spacing w:line="360" w:lineRule="auto"/>
        <w:rPr>
          <w:rFonts w:ascii="Times New Roman" w:hAnsi="Times New Roman" w:cs="Times New Roman"/>
        </w:rPr>
      </w:pPr>
    </w:p>
    <w:p w14:paraId="7BD95508" w14:textId="77777777" w:rsidR="00AB4853" w:rsidRPr="003937A5" w:rsidRDefault="00AB4853" w:rsidP="00AB4853">
      <w:pPr>
        <w:rPr>
          <w:rFonts w:ascii="Arial" w:hAnsi="Arial" w:cs="Arial"/>
        </w:rPr>
      </w:pPr>
    </w:p>
    <w:p w14:paraId="5BA01E99" w14:textId="77777777" w:rsidR="00AB4853" w:rsidRDefault="00AB4853" w:rsidP="00AB485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AB4853" w14:paraId="59FD7EB4" w14:textId="77777777" w:rsidTr="00152CFE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8C2B5D1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C5CB6C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19C66D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ADE156C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E89133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171784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55EDC917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E4862A8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AB4853" w14:paraId="09DFD0EF" w14:textId="77777777" w:rsidTr="00152CFE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297A7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0E0D3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ADBB91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019D5D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FEE402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DF7CC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980321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BD07C4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AB4853" w14:paraId="5C2DF7E4" w14:textId="77777777" w:rsidTr="00152CFE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5F156C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C5BDB4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0B8AB1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D47C25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AB7B1A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9E37E3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D2D614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6BBC92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AB4853" w14:paraId="0E608989" w14:textId="77777777" w:rsidTr="00152CFE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8BD146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E85668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477D71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A43198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0F4A05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976554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17143D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70685D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AB4853" w14:paraId="097ACCDE" w14:textId="77777777" w:rsidTr="00152CFE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88906C4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BD5574F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833DD4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FE7B678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7500C3C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F23057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A354B94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9A13BAB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47120789" w14:textId="77777777" w:rsidR="00AB4853" w:rsidRDefault="00AB4853" w:rsidP="00AB485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AB4853" w14:paraId="2B06F86F" w14:textId="77777777" w:rsidTr="00152CFE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9B7F707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18C7C5E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8BFE29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6A246D5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3A842E59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BF2E56B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838F3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D9E84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4853" w14:paraId="14659C14" w14:textId="77777777" w:rsidTr="00152CFE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7582EE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2CBEAD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9BC0FF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47E1C9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ADAC45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6B69B25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AD09B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8EF2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4853" w14:paraId="4CD4EC17" w14:textId="77777777" w:rsidTr="00152CFE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216DA8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7876F6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78864B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C4DDA9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78843F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D763570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CC748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A5D479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4853" w14:paraId="5E5B8D28" w14:textId="77777777" w:rsidTr="00152CFE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7208CC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C836CC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EB3542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66F646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02B858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D66C470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AC691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F08644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B4853" w14:paraId="6C4B0088" w14:textId="77777777" w:rsidTr="00152CFE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7943290B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08A9252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1C090F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71948A45" w14:textId="77777777" w:rsidR="00AB4853" w:rsidRPr="003937A5" w:rsidRDefault="00AB4853" w:rsidP="00152CF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A8962CA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39FC49D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67DB9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1EF03" w14:textId="77777777" w:rsidR="00AB4853" w:rsidRPr="00101526" w:rsidRDefault="00AB4853" w:rsidP="00152C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605553" w14:textId="77777777" w:rsidR="00AB4853" w:rsidRDefault="00AB4853" w:rsidP="00AB4853">
      <w:pPr>
        <w:suppressAutoHyphens/>
        <w:rPr>
          <w:rFonts w:ascii="Arial" w:hAnsi="Arial" w:cs="Arial"/>
          <w:bCs/>
          <w:iCs/>
          <w:noProof/>
        </w:rPr>
      </w:pPr>
    </w:p>
    <w:p w14:paraId="4EB604A1" w14:textId="77777777" w:rsidR="00AB4853" w:rsidRPr="00B20A50" w:rsidRDefault="00AB4853" w:rsidP="00AB4853">
      <w:pPr>
        <w:rPr>
          <w:rFonts w:ascii="Arial" w:hAnsi="Arial" w:cs="Arial"/>
        </w:rPr>
      </w:pPr>
    </w:p>
    <w:p w14:paraId="37DC6629" w14:textId="77777777" w:rsidR="00AB4853" w:rsidRPr="00B20A50" w:rsidRDefault="00AB4853" w:rsidP="00AB4853">
      <w:pPr>
        <w:rPr>
          <w:rFonts w:ascii="Arial" w:hAnsi="Arial" w:cs="Arial"/>
        </w:rPr>
      </w:pPr>
    </w:p>
    <w:p w14:paraId="7EC726A5" w14:textId="77777777" w:rsidR="00AB4853" w:rsidRDefault="00AB485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71CE5AFD" w14:textId="77777777" w:rsidR="00AB4853" w:rsidRDefault="00AB485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br w:type="page"/>
      </w:r>
    </w:p>
    <w:p w14:paraId="04D26BB3" w14:textId="06CFED46" w:rsidR="009966DA" w:rsidRPr="004657C6" w:rsidRDefault="00641057" w:rsidP="004657C6">
      <w:pPr>
        <w:rPr>
          <w:rFonts w:ascii="Arial" w:hAnsi="Arial" w:cs="Arial"/>
          <w:sz w:val="22"/>
          <w:szCs w:val="22"/>
        </w:rPr>
      </w:pPr>
      <w:r w:rsidRPr="00641057">
        <w:rPr>
          <w:rFonts w:ascii="Arial" w:hAnsi="Arial" w:cs="Arial"/>
          <w:b/>
          <w:sz w:val="22"/>
          <w:szCs w:val="22"/>
        </w:rPr>
        <w:lastRenderedPageBreak/>
        <w:t xml:space="preserve">Section One: </w:t>
      </w:r>
      <w:r w:rsidR="00276EAF">
        <w:rPr>
          <w:rFonts w:ascii="Arial" w:hAnsi="Arial" w:cs="Arial"/>
          <w:b/>
          <w:sz w:val="22"/>
          <w:szCs w:val="22"/>
        </w:rPr>
        <w:t>Multiple-choice</w:t>
      </w:r>
      <w:r w:rsidR="00276EAF">
        <w:rPr>
          <w:rFonts w:ascii="Arial" w:hAnsi="Arial" w:cs="Arial"/>
          <w:b/>
          <w:sz w:val="22"/>
          <w:szCs w:val="22"/>
        </w:rPr>
        <w:tab/>
      </w:r>
      <w:r w:rsidR="00276EAF">
        <w:rPr>
          <w:rFonts w:ascii="Arial" w:hAnsi="Arial" w:cs="Arial"/>
          <w:b/>
          <w:sz w:val="22"/>
          <w:szCs w:val="22"/>
        </w:rPr>
        <w:tab/>
      </w:r>
      <w:r w:rsidR="00276EAF">
        <w:rPr>
          <w:rFonts w:ascii="Arial" w:hAnsi="Arial" w:cs="Arial"/>
          <w:b/>
          <w:sz w:val="22"/>
          <w:szCs w:val="22"/>
        </w:rPr>
        <w:tab/>
      </w:r>
      <w:r w:rsidR="00276EAF">
        <w:rPr>
          <w:rFonts w:ascii="Arial" w:hAnsi="Arial" w:cs="Arial"/>
          <w:b/>
          <w:sz w:val="22"/>
          <w:szCs w:val="22"/>
        </w:rPr>
        <w:tab/>
      </w:r>
      <w:r w:rsidR="00276EAF">
        <w:rPr>
          <w:rFonts w:ascii="Arial" w:hAnsi="Arial" w:cs="Arial"/>
          <w:b/>
          <w:sz w:val="22"/>
          <w:szCs w:val="22"/>
        </w:rPr>
        <w:tab/>
      </w:r>
      <w:r w:rsidR="00276EAF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9966DA" w:rsidRPr="00641057">
        <w:rPr>
          <w:rFonts w:ascii="Arial" w:hAnsi="Arial" w:cs="Arial"/>
          <w:b/>
          <w:sz w:val="22"/>
          <w:szCs w:val="22"/>
        </w:rPr>
        <w:t>25%</w:t>
      </w:r>
      <w:proofErr w:type="gramStart"/>
      <w:r w:rsidR="009966DA" w:rsidRPr="00641057">
        <w:rPr>
          <w:rFonts w:ascii="Arial" w:hAnsi="Arial" w:cs="Arial"/>
          <w:b/>
          <w:sz w:val="22"/>
          <w:szCs w:val="22"/>
        </w:rPr>
        <w:t xml:space="preserve">   (</w:t>
      </w:r>
      <w:proofErr w:type="gramEnd"/>
      <w:r w:rsidR="00DF2AD5">
        <w:rPr>
          <w:rFonts w:ascii="Arial" w:hAnsi="Arial" w:cs="Arial"/>
          <w:b/>
          <w:sz w:val="22"/>
          <w:szCs w:val="22"/>
        </w:rPr>
        <w:t>25</w:t>
      </w:r>
      <w:r w:rsidR="009966DA" w:rsidRPr="00641057">
        <w:rPr>
          <w:rFonts w:ascii="Arial" w:hAnsi="Arial" w:cs="Arial"/>
          <w:b/>
          <w:sz w:val="22"/>
          <w:szCs w:val="22"/>
        </w:rPr>
        <w:t xml:space="preserve"> marks)</w:t>
      </w:r>
    </w:p>
    <w:p w14:paraId="177A6069" w14:textId="77777777" w:rsidR="009966DA" w:rsidRPr="00641057" w:rsidRDefault="009966DA" w:rsidP="009966DA">
      <w:pPr>
        <w:tabs>
          <w:tab w:val="left" w:pos="4560"/>
          <w:tab w:val="left" w:pos="6700"/>
        </w:tabs>
        <w:rPr>
          <w:rFonts w:ascii="Arial" w:hAnsi="Arial" w:cs="Arial"/>
          <w:b/>
          <w:sz w:val="22"/>
          <w:szCs w:val="22"/>
        </w:rPr>
      </w:pPr>
    </w:p>
    <w:p w14:paraId="4CD16054" w14:textId="77777777" w:rsidR="009966DA" w:rsidRPr="00641057" w:rsidRDefault="009966DA" w:rsidP="009966DA">
      <w:pPr>
        <w:tabs>
          <w:tab w:val="left" w:pos="4560"/>
          <w:tab w:val="left" w:pos="6700"/>
        </w:tabs>
        <w:rPr>
          <w:rFonts w:ascii="Arial" w:hAnsi="Arial" w:cs="Arial"/>
          <w:sz w:val="22"/>
          <w:szCs w:val="22"/>
        </w:rPr>
      </w:pPr>
      <w:r w:rsidRPr="00641057">
        <w:rPr>
          <w:rFonts w:ascii="Arial" w:hAnsi="Arial" w:cs="Arial"/>
          <w:sz w:val="22"/>
          <w:szCs w:val="22"/>
        </w:rPr>
        <w:t xml:space="preserve">This section has </w:t>
      </w:r>
      <w:r w:rsidRPr="00D560F7">
        <w:rPr>
          <w:rFonts w:ascii="Arial" w:hAnsi="Arial" w:cs="Arial"/>
          <w:b/>
          <w:sz w:val="22"/>
          <w:szCs w:val="22"/>
        </w:rPr>
        <w:t>25</w:t>
      </w:r>
      <w:r w:rsidRPr="00641057">
        <w:rPr>
          <w:rFonts w:ascii="Arial" w:hAnsi="Arial" w:cs="Arial"/>
          <w:sz w:val="22"/>
          <w:szCs w:val="22"/>
        </w:rPr>
        <w:t xml:space="preserve"> questions. Answer </w:t>
      </w:r>
      <w:r w:rsidRPr="00D560F7">
        <w:rPr>
          <w:rFonts w:ascii="Arial" w:hAnsi="Arial" w:cs="Arial"/>
          <w:b/>
          <w:sz w:val="22"/>
          <w:szCs w:val="22"/>
        </w:rPr>
        <w:t>all</w:t>
      </w:r>
      <w:r w:rsidRPr="00641057">
        <w:rPr>
          <w:rFonts w:ascii="Arial" w:hAnsi="Arial" w:cs="Arial"/>
          <w:sz w:val="22"/>
          <w:szCs w:val="22"/>
        </w:rPr>
        <w:t xml:space="preserve"> questions on the separate Multiple-choice Answer Sheet provided.  For each question, shade the box to indicate your answer. Use only a blue or black pen to shade the boxes.  If you make a mistake, place a cross through that square then shade your new answer. Do not erase or use correction fluid/tape. Marks will not be deducted for incorrect answers. No marks will be given if more than one answer is </w:t>
      </w:r>
      <w:r w:rsidR="00641057" w:rsidRPr="00641057">
        <w:rPr>
          <w:rFonts w:ascii="Arial" w:hAnsi="Arial" w:cs="Arial"/>
          <w:sz w:val="22"/>
          <w:szCs w:val="22"/>
        </w:rPr>
        <w:t>completed</w:t>
      </w:r>
      <w:r w:rsidRPr="00641057">
        <w:rPr>
          <w:rFonts w:ascii="Arial" w:hAnsi="Arial" w:cs="Arial"/>
          <w:sz w:val="22"/>
          <w:szCs w:val="22"/>
        </w:rPr>
        <w:t xml:space="preserve"> for any question.</w:t>
      </w:r>
    </w:p>
    <w:p w14:paraId="17695B99" w14:textId="77777777" w:rsidR="00641057" w:rsidRPr="00641057" w:rsidRDefault="00641057" w:rsidP="009966DA">
      <w:pPr>
        <w:tabs>
          <w:tab w:val="left" w:pos="4560"/>
          <w:tab w:val="left" w:pos="6700"/>
        </w:tabs>
        <w:rPr>
          <w:rFonts w:ascii="Arial" w:hAnsi="Arial" w:cs="Arial"/>
          <w:sz w:val="22"/>
          <w:szCs w:val="22"/>
        </w:rPr>
      </w:pPr>
    </w:p>
    <w:p w14:paraId="3FEBB155" w14:textId="77777777" w:rsidR="009966DA" w:rsidRPr="00641057" w:rsidRDefault="00641057" w:rsidP="009966DA">
      <w:pPr>
        <w:tabs>
          <w:tab w:val="left" w:pos="4560"/>
          <w:tab w:val="left" w:pos="6700"/>
        </w:tabs>
        <w:rPr>
          <w:rFonts w:ascii="Arial" w:hAnsi="Arial" w:cs="Arial"/>
          <w:sz w:val="22"/>
          <w:szCs w:val="22"/>
        </w:rPr>
      </w:pPr>
      <w:r w:rsidRPr="00641057">
        <w:rPr>
          <w:rFonts w:ascii="Arial" w:hAnsi="Arial" w:cs="Arial"/>
          <w:sz w:val="22"/>
          <w:szCs w:val="22"/>
        </w:rPr>
        <w:t>Suggested working time: 50</w:t>
      </w:r>
      <w:r w:rsidR="009966DA" w:rsidRPr="00641057">
        <w:rPr>
          <w:rFonts w:ascii="Arial" w:hAnsi="Arial" w:cs="Arial"/>
          <w:sz w:val="22"/>
          <w:szCs w:val="22"/>
        </w:rPr>
        <w:t xml:space="preserve"> minutes.</w:t>
      </w:r>
    </w:p>
    <w:p w14:paraId="4FFEDEEC" w14:textId="77777777" w:rsidR="009966DA" w:rsidRPr="00641057" w:rsidRDefault="009966DA" w:rsidP="009966DA">
      <w:pPr>
        <w:pBdr>
          <w:bottom w:val="single" w:sz="12" w:space="1" w:color="auto"/>
        </w:pBdr>
        <w:tabs>
          <w:tab w:val="left" w:pos="4560"/>
          <w:tab w:val="left" w:pos="6700"/>
        </w:tabs>
        <w:rPr>
          <w:rFonts w:ascii="Arial" w:hAnsi="Arial" w:cs="Arial"/>
          <w:sz w:val="22"/>
          <w:szCs w:val="22"/>
        </w:rPr>
      </w:pPr>
    </w:p>
    <w:p w14:paraId="7B289CCB" w14:textId="77777777" w:rsidR="00E770A8" w:rsidRPr="00641057" w:rsidRDefault="00E770A8" w:rsidP="009966DA">
      <w:pPr>
        <w:rPr>
          <w:rFonts w:ascii="Arial" w:hAnsi="Arial" w:cs="Arial"/>
          <w:sz w:val="22"/>
          <w:szCs w:val="22"/>
        </w:rPr>
      </w:pPr>
    </w:p>
    <w:p w14:paraId="0AD66675" w14:textId="78DEAD30" w:rsidR="009E376C" w:rsidRDefault="00B02522" w:rsidP="009E376C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9E376C">
        <w:rPr>
          <w:rFonts w:ascii="Arial" w:hAnsi="Arial" w:cs="Arial"/>
          <w:sz w:val="22"/>
          <w:szCs w:val="22"/>
        </w:rPr>
        <w:t>.</w:t>
      </w:r>
      <w:r w:rsidR="009E376C">
        <w:rPr>
          <w:rFonts w:ascii="Arial" w:hAnsi="Arial" w:cs="Arial"/>
          <w:sz w:val="22"/>
          <w:szCs w:val="22"/>
        </w:rPr>
        <w:tab/>
      </w:r>
      <w:r w:rsidR="00730563">
        <w:rPr>
          <w:rFonts w:ascii="Arial" w:hAnsi="Arial" w:cs="Arial"/>
          <w:sz w:val="22"/>
          <w:szCs w:val="22"/>
        </w:rPr>
        <w:t xml:space="preserve">Which of the following statements regarding subatomic particles is </w:t>
      </w:r>
      <w:r w:rsidR="00730563">
        <w:rPr>
          <w:rFonts w:ascii="Arial" w:hAnsi="Arial" w:cs="Arial"/>
          <w:b/>
          <w:bCs/>
          <w:sz w:val="22"/>
          <w:szCs w:val="22"/>
        </w:rPr>
        <w:t>not</w:t>
      </w:r>
      <w:r w:rsidR="00730563">
        <w:rPr>
          <w:rFonts w:ascii="Arial" w:hAnsi="Arial" w:cs="Arial"/>
          <w:sz w:val="22"/>
          <w:szCs w:val="22"/>
        </w:rPr>
        <w:t xml:space="preserve"> correct</w:t>
      </w:r>
      <w:r w:rsidR="009E376C">
        <w:rPr>
          <w:rFonts w:ascii="Arial" w:hAnsi="Arial" w:cs="Arial"/>
          <w:sz w:val="22"/>
          <w:szCs w:val="22"/>
        </w:rPr>
        <w:t>?</w:t>
      </w:r>
    </w:p>
    <w:p w14:paraId="5E253CCA" w14:textId="61C23B0D" w:rsidR="009E376C" w:rsidRDefault="009E376C" w:rsidP="00A55521">
      <w:pPr>
        <w:rPr>
          <w:rFonts w:ascii="Arial" w:hAnsi="Arial" w:cs="Arial"/>
          <w:sz w:val="22"/>
          <w:szCs w:val="22"/>
        </w:rPr>
      </w:pPr>
    </w:p>
    <w:p w14:paraId="11962532" w14:textId="3B4EA151" w:rsidR="009E376C" w:rsidRPr="006F6201" w:rsidRDefault="00730563" w:rsidP="009E376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mass of a proton and neutron are equal.</w:t>
      </w:r>
    </w:p>
    <w:p w14:paraId="481DA1D1" w14:textId="09BC5E3E" w:rsidR="009E376C" w:rsidRPr="006F6201" w:rsidRDefault="00730563" w:rsidP="009E376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mass of a proton is greater than that of an electron.</w:t>
      </w:r>
    </w:p>
    <w:p w14:paraId="33D5A0AC" w14:textId="596CD2E1" w:rsidR="009E376C" w:rsidRPr="006F6201" w:rsidRDefault="00730563" w:rsidP="009E376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charge of a proton and electron are equal in magnitude.</w:t>
      </w:r>
    </w:p>
    <w:p w14:paraId="2581C6D8" w14:textId="24EADA12" w:rsidR="009E376C" w:rsidRDefault="00730563" w:rsidP="009E376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charge of a neutron is greater than that of a proton.</w:t>
      </w:r>
    </w:p>
    <w:p w14:paraId="149B62C7" w14:textId="465AD94E" w:rsidR="006F30EF" w:rsidRDefault="006F30EF" w:rsidP="006F30EF">
      <w:pPr>
        <w:rPr>
          <w:rFonts w:ascii="Arial" w:hAnsi="Arial" w:cs="Arial"/>
          <w:sz w:val="22"/>
          <w:szCs w:val="22"/>
        </w:rPr>
      </w:pPr>
    </w:p>
    <w:p w14:paraId="45EBC638" w14:textId="77777777" w:rsidR="006F30EF" w:rsidRDefault="006F30EF" w:rsidP="006F30EF">
      <w:pPr>
        <w:rPr>
          <w:rFonts w:ascii="Arial" w:hAnsi="Arial" w:cs="Arial"/>
          <w:sz w:val="22"/>
          <w:szCs w:val="22"/>
        </w:rPr>
      </w:pPr>
    </w:p>
    <w:p w14:paraId="4EAADED3" w14:textId="1012FD28" w:rsidR="00935872" w:rsidRDefault="00935872" w:rsidP="009358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sz w:val="22"/>
          <w:szCs w:val="22"/>
        </w:rPr>
        <w:tab/>
      </w:r>
      <w:r w:rsidR="00730563">
        <w:rPr>
          <w:rFonts w:ascii="Arial" w:hAnsi="Arial" w:cs="Arial"/>
          <w:sz w:val="22"/>
          <w:szCs w:val="22"/>
        </w:rPr>
        <w:t>Which of the following species has the most stable electron configuration?</w:t>
      </w:r>
    </w:p>
    <w:p w14:paraId="0C3312A8" w14:textId="77777777" w:rsidR="00935872" w:rsidRDefault="00935872" w:rsidP="00935872">
      <w:pPr>
        <w:rPr>
          <w:rFonts w:ascii="Arial" w:hAnsi="Arial" w:cs="Arial"/>
          <w:sz w:val="22"/>
          <w:szCs w:val="22"/>
        </w:rPr>
      </w:pPr>
    </w:p>
    <w:p w14:paraId="1E5F6DE2" w14:textId="6149BF35" w:rsidR="00935872" w:rsidRPr="00220B6F" w:rsidRDefault="00730563" w:rsidP="0093587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 w:rsidR="00F91FFD">
        <w:rPr>
          <w:rFonts w:ascii="Arial" w:hAnsi="Arial" w:cs="Arial"/>
          <w:sz w:val="22"/>
          <w:szCs w:val="22"/>
        </w:rPr>
        <w:t xml:space="preserve"> </w:t>
      </w:r>
    </w:p>
    <w:p w14:paraId="4E072914" w14:textId="04663D49" w:rsidR="00935872" w:rsidRDefault="00730563" w:rsidP="0093587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  <w:vertAlign w:val="superscript"/>
        </w:rPr>
        <w:t>2-</w:t>
      </w:r>
      <w:r w:rsidR="00F91FFD">
        <w:rPr>
          <w:rFonts w:ascii="Arial" w:hAnsi="Arial" w:cs="Arial"/>
          <w:sz w:val="22"/>
          <w:szCs w:val="22"/>
        </w:rPr>
        <w:t xml:space="preserve"> </w:t>
      </w:r>
    </w:p>
    <w:p w14:paraId="03BFC407" w14:textId="73184043" w:rsidR="00935872" w:rsidRDefault="00730563" w:rsidP="0093587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Pr="000549A6">
        <w:rPr>
          <w:rFonts w:ascii="PT Sans" w:hAnsi="PT Sans" w:cs="Arial"/>
        </w:rPr>
        <w:t>l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 w:rsidR="00F91FFD">
        <w:rPr>
          <w:rFonts w:ascii="Arial" w:hAnsi="Arial" w:cs="Arial"/>
          <w:sz w:val="22"/>
          <w:szCs w:val="22"/>
        </w:rPr>
        <w:t xml:space="preserve"> </w:t>
      </w:r>
    </w:p>
    <w:p w14:paraId="6ECFF943" w14:textId="7DCBA5B8" w:rsidR="00935872" w:rsidRPr="00F71AC8" w:rsidRDefault="00730563" w:rsidP="00935872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  <w:vertAlign w:val="superscript"/>
        </w:rPr>
        <w:t>3-</w:t>
      </w:r>
      <w:r>
        <w:rPr>
          <w:rFonts w:ascii="Arial" w:hAnsi="Arial" w:cs="Arial"/>
          <w:sz w:val="22"/>
          <w:szCs w:val="22"/>
        </w:rPr>
        <w:t xml:space="preserve"> </w:t>
      </w:r>
    </w:p>
    <w:p w14:paraId="2AFD336E" w14:textId="77777777" w:rsidR="00935872" w:rsidRDefault="00935872" w:rsidP="006F30EF">
      <w:pPr>
        <w:rPr>
          <w:rFonts w:ascii="Arial" w:hAnsi="Arial" w:cs="Arial"/>
          <w:sz w:val="22"/>
          <w:szCs w:val="22"/>
        </w:rPr>
      </w:pPr>
    </w:p>
    <w:p w14:paraId="1BC8BEF3" w14:textId="77777777" w:rsidR="005A5F07" w:rsidRDefault="005A5F07" w:rsidP="00220B6F">
      <w:pPr>
        <w:rPr>
          <w:rFonts w:ascii="Arial" w:hAnsi="Arial" w:cs="Arial"/>
          <w:sz w:val="22"/>
          <w:szCs w:val="22"/>
        </w:rPr>
      </w:pPr>
    </w:p>
    <w:p w14:paraId="194D5548" w14:textId="7FBEAA55" w:rsidR="00062087" w:rsidRPr="004C42ED" w:rsidRDefault="00062087" w:rsidP="0006208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4C42ED">
        <w:rPr>
          <w:rFonts w:ascii="Arial" w:hAnsi="Arial" w:cs="Arial"/>
          <w:sz w:val="22"/>
          <w:szCs w:val="22"/>
        </w:rPr>
        <w:t xml:space="preserve">Which of the following is </w:t>
      </w:r>
      <w:r w:rsidR="004C42ED">
        <w:rPr>
          <w:rFonts w:ascii="Arial" w:hAnsi="Arial" w:cs="Arial"/>
          <w:b/>
          <w:bCs/>
          <w:sz w:val="22"/>
          <w:szCs w:val="22"/>
        </w:rPr>
        <w:t xml:space="preserve">not </w:t>
      </w:r>
      <w:r w:rsidR="004C42ED">
        <w:rPr>
          <w:rFonts w:ascii="Arial" w:hAnsi="Arial" w:cs="Arial"/>
          <w:sz w:val="22"/>
          <w:szCs w:val="22"/>
        </w:rPr>
        <w:t>a mixture?</w:t>
      </w:r>
    </w:p>
    <w:p w14:paraId="46CD6E24" w14:textId="77777777" w:rsidR="00062087" w:rsidRDefault="00062087" w:rsidP="0006208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20743C1" w14:textId="78A9416F" w:rsidR="00062087" w:rsidRPr="00390F92" w:rsidRDefault="00062087" w:rsidP="0006208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4C42ED">
        <w:rPr>
          <w:rFonts w:ascii="Arial" w:hAnsi="Arial" w:cs="Arial"/>
          <w:sz w:val="22"/>
          <w:szCs w:val="22"/>
        </w:rPr>
        <w:t>Brass</w:t>
      </w:r>
    </w:p>
    <w:p w14:paraId="7BBF136F" w14:textId="5375C8BC" w:rsidR="00062087" w:rsidRPr="00390F92" w:rsidRDefault="00062087" w:rsidP="0006208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4C42ED">
        <w:rPr>
          <w:rFonts w:ascii="Arial" w:hAnsi="Arial" w:cs="Arial"/>
          <w:sz w:val="22"/>
          <w:szCs w:val="22"/>
        </w:rPr>
        <w:t>Ammonia</w:t>
      </w:r>
    </w:p>
    <w:p w14:paraId="6C597EBC" w14:textId="2F866FA5" w:rsidR="00062087" w:rsidRPr="00390F92" w:rsidRDefault="00062087" w:rsidP="0006208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="004C42ED">
        <w:rPr>
          <w:rFonts w:ascii="Arial" w:hAnsi="Arial" w:cs="Arial"/>
          <w:sz w:val="22"/>
          <w:szCs w:val="22"/>
        </w:rPr>
        <w:t>Air</w:t>
      </w:r>
    </w:p>
    <w:p w14:paraId="405FE46A" w14:textId="1602BB1F" w:rsidR="00062087" w:rsidRPr="00390F92" w:rsidRDefault="00062087" w:rsidP="0006208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</w:r>
      <w:r w:rsidR="004C42ED">
        <w:rPr>
          <w:rFonts w:ascii="Arial" w:hAnsi="Arial" w:cs="Arial"/>
          <w:sz w:val="22"/>
          <w:szCs w:val="22"/>
        </w:rPr>
        <w:t>Vinegar</w:t>
      </w:r>
    </w:p>
    <w:p w14:paraId="71213E7E" w14:textId="4B9DAA44" w:rsidR="00284E58" w:rsidRDefault="00284E58" w:rsidP="00B02522">
      <w:pPr>
        <w:rPr>
          <w:rFonts w:ascii="Arial" w:hAnsi="Arial" w:cs="Arial"/>
          <w:sz w:val="22"/>
          <w:szCs w:val="22"/>
        </w:rPr>
      </w:pPr>
    </w:p>
    <w:p w14:paraId="7A99D9A7" w14:textId="7B3FCB88" w:rsidR="00BD62DD" w:rsidRDefault="00BD62DD" w:rsidP="00B02522">
      <w:pPr>
        <w:rPr>
          <w:rFonts w:ascii="Arial" w:hAnsi="Arial" w:cs="Arial"/>
          <w:sz w:val="22"/>
          <w:szCs w:val="22"/>
        </w:rPr>
      </w:pPr>
    </w:p>
    <w:p w14:paraId="3EB985BF" w14:textId="711DCB4F" w:rsidR="00BD62DD" w:rsidRDefault="00627786" w:rsidP="00BD62DD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BD62DD">
        <w:rPr>
          <w:rFonts w:ascii="Arial" w:hAnsi="Arial" w:cs="Arial"/>
          <w:sz w:val="22"/>
          <w:szCs w:val="22"/>
        </w:rPr>
        <w:t>.</w:t>
      </w:r>
      <w:r w:rsidR="00BD62DD">
        <w:rPr>
          <w:rFonts w:ascii="Arial" w:hAnsi="Arial" w:cs="Arial"/>
          <w:sz w:val="22"/>
          <w:szCs w:val="22"/>
        </w:rPr>
        <w:tab/>
        <w:t>Cobalt metal is placed into a solution of sulfuric acid, producing cobalt sulfate</w:t>
      </w:r>
      <w:r w:rsidR="000549A6">
        <w:rPr>
          <w:rFonts w:ascii="Arial" w:hAnsi="Arial" w:cs="Arial"/>
          <w:sz w:val="22"/>
          <w:szCs w:val="22"/>
        </w:rPr>
        <w:t xml:space="preserve"> solution</w:t>
      </w:r>
      <w:r w:rsidR="00BD62DD">
        <w:rPr>
          <w:rFonts w:ascii="Arial" w:hAnsi="Arial" w:cs="Arial"/>
          <w:sz w:val="22"/>
          <w:szCs w:val="22"/>
        </w:rPr>
        <w:t>, sulfur dioxide gas and water.</w:t>
      </w:r>
    </w:p>
    <w:p w14:paraId="50BB107F" w14:textId="3374B546" w:rsidR="00BD62DD" w:rsidRDefault="00BD62DD" w:rsidP="00BD62DD">
      <w:pPr>
        <w:ind w:left="720" w:hanging="720"/>
        <w:rPr>
          <w:rFonts w:ascii="Arial" w:hAnsi="Arial" w:cs="Arial"/>
          <w:sz w:val="22"/>
          <w:szCs w:val="22"/>
        </w:rPr>
      </w:pPr>
    </w:p>
    <w:p w14:paraId="1F5B0FCE" w14:textId="7ADE5F3D" w:rsidR="00BD62DD" w:rsidRDefault="00BD62DD" w:rsidP="00BD62DD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The correct</w:t>
      </w:r>
      <w:r w:rsidR="000549A6">
        <w:rPr>
          <w:rFonts w:ascii="Arial" w:hAnsi="Arial" w:cs="Arial"/>
          <w:sz w:val="22"/>
          <w:szCs w:val="22"/>
        </w:rPr>
        <w:t xml:space="preserve">ly </w:t>
      </w:r>
      <w:r>
        <w:rPr>
          <w:rFonts w:ascii="Arial" w:hAnsi="Arial" w:cs="Arial"/>
          <w:sz w:val="22"/>
          <w:szCs w:val="22"/>
        </w:rPr>
        <w:t>balanced chemical equation representing this reaction is</w:t>
      </w:r>
    </w:p>
    <w:p w14:paraId="6E4CBC83" w14:textId="77777777" w:rsidR="00BD62DD" w:rsidRDefault="00BD62DD" w:rsidP="00BD62DD">
      <w:pPr>
        <w:ind w:left="720" w:hanging="720"/>
        <w:rPr>
          <w:rFonts w:ascii="Arial" w:hAnsi="Arial" w:cs="Arial"/>
          <w:sz w:val="22"/>
          <w:szCs w:val="22"/>
        </w:rPr>
      </w:pPr>
    </w:p>
    <w:p w14:paraId="04D3C111" w14:textId="35FFA6D3" w:rsidR="00BD62DD" w:rsidRDefault="00BD62DD" w:rsidP="00BD62D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Co(s)  + 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CoSO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  +  SO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 + 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</w:t>
      </w:r>
      <w:r w:rsidR="000549A6" w:rsidRPr="000549A6">
        <w:rPr>
          <w:rFonts w:ascii="PT Sans" w:hAnsi="PT Sans" w:cs="Arial"/>
        </w:rPr>
        <w:t>l</w:t>
      </w:r>
      <w:r>
        <w:rPr>
          <w:rFonts w:ascii="Arial" w:hAnsi="Arial" w:cs="Arial"/>
          <w:sz w:val="22"/>
          <w:szCs w:val="22"/>
        </w:rPr>
        <w:t>)</w:t>
      </w:r>
    </w:p>
    <w:p w14:paraId="505C747F" w14:textId="0FD7B309" w:rsidR="00BD62DD" w:rsidRPr="00220B6F" w:rsidRDefault="00BD62DD" w:rsidP="00BD62D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Co(s)  +  2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Co(SO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  +  SO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 +  2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</w:t>
      </w:r>
      <w:r w:rsidR="000549A6" w:rsidRPr="000549A6">
        <w:rPr>
          <w:rFonts w:ascii="PT Sans" w:hAnsi="PT Sans" w:cs="Arial"/>
        </w:rPr>
        <w:t>l</w:t>
      </w:r>
      <w:r>
        <w:rPr>
          <w:rFonts w:ascii="Arial" w:hAnsi="Arial" w:cs="Arial"/>
          <w:sz w:val="22"/>
          <w:szCs w:val="22"/>
        </w:rPr>
        <w:t>)</w:t>
      </w:r>
    </w:p>
    <w:p w14:paraId="05EE0980" w14:textId="44FDF07C" w:rsidR="00BD62DD" w:rsidRDefault="00BD62DD" w:rsidP="00BD62D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Co(s)  +  2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CoSO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  +  SO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 +  2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</w:t>
      </w:r>
      <w:r w:rsidR="000549A6" w:rsidRPr="000549A6">
        <w:rPr>
          <w:rFonts w:ascii="PT Sans" w:hAnsi="PT Sans" w:cs="Arial"/>
        </w:rPr>
        <w:t>l</w:t>
      </w:r>
      <w:r>
        <w:rPr>
          <w:rFonts w:ascii="Arial" w:hAnsi="Arial" w:cs="Arial"/>
          <w:sz w:val="22"/>
          <w:szCs w:val="22"/>
        </w:rPr>
        <w:t>)</w:t>
      </w:r>
    </w:p>
    <w:p w14:paraId="17EF336B" w14:textId="562BB460" w:rsidR="00BD62DD" w:rsidRDefault="00BD62DD" w:rsidP="00BD62D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Co(s)  + 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SO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CoSO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  +  SO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 + 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</w:t>
      </w:r>
      <w:r w:rsidR="000549A6" w:rsidRPr="000549A6">
        <w:rPr>
          <w:rFonts w:ascii="PT Sans" w:hAnsi="PT Sans" w:cs="Arial"/>
        </w:rPr>
        <w:t>l</w:t>
      </w:r>
      <w:r>
        <w:rPr>
          <w:rFonts w:ascii="Arial" w:hAnsi="Arial" w:cs="Arial"/>
          <w:sz w:val="22"/>
          <w:szCs w:val="22"/>
        </w:rPr>
        <w:t>)</w:t>
      </w:r>
    </w:p>
    <w:p w14:paraId="597027F3" w14:textId="77777777" w:rsidR="00BD62DD" w:rsidRDefault="00BD62DD" w:rsidP="00B02522">
      <w:pPr>
        <w:rPr>
          <w:rFonts w:ascii="Arial" w:hAnsi="Arial" w:cs="Arial"/>
          <w:sz w:val="22"/>
          <w:szCs w:val="22"/>
        </w:rPr>
      </w:pPr>
    </w:p>
    <w:p w14:paraId="2367668E" w14:textId="77777777" w:rsidR="00284E58" w:rsidRDefault="00284E58" w:rsidP="00B02522">
      <w:pPr>
        <w:rPr>
          <w:rFonts w:ascii="Arial" w:hAnsi="Arial" w:cs="Arial"/>
          <w:sz w:val="22"/>
          <w:szCs w:val="22"/>
        </w:rPr>
      </w:pPr>
    </w:p>
    <w:p w14:paraId="518998F5" w14:textId="34F8AB86" w:rsidR="00B02522" w:rsidRPr="00C74677" w:rsidRDefault="00627786" w:rsidP="00284E58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 w:rsidR="00B02522">
        <w:rPr>
          <w:rFonts w:ascii="Arial" w:hAnsi="Arial" w:cs="Arial"/>
          <w:sz w:val="22"/>
          <w:szCs w:val="22"/>
        </w:rPr>
        <w:t>.</w:t>
      </w:r>
      <w:r w:rsidR="00B02522">
        <w:rPr>
          <w:rFonts w:ascii="Arial" w:hAnsi="Arial" w:cs="Arial"/>
          <w:sz w:val="22"/>
          <w:szCs w:val="22"/>
        </w:rPr>
        <w:tab/>
      </w:r>
      <w:r w:rsidR="004C42ED">
        <w:rPr>
          <w:rFonts w:ascii="Arial" w:hAnsi="Arial" w:cs="Arial"/>
          <w:sz w:val="22"/>
          <w:szCs w:val="22"/>
        </w:rPr>
        <w:t xml:space="preserve">Which of the following statements does </w:t>
      </w:r>
      <w:r w:rsidR="004C42ED">
        <w:rPr>
          <w:rFonts w:ascii="Arial" w:hAnsi="Arial" w:cs="Arial"/>
          <w:b/>
          <w:bCs/>
          <w:sz w:val="22"/>
          <w:szCs w:val="22"/>
        </w:rPr>
        <w:t xml:space="preserve">not </w:t>
      </w:r>
      <w:r w:rsidR="004C42ED">
        <w:rPr>
          <w:rFonts w:ascii="Arial" w:hAnsi="Arial" w:cs="Arial"/>
          <w:sz w:val="22"/>
          <w:szCs w:val="22"/>
        </w:rPr>
        <w:t xml:space="preserve">contribute to an explanation of why </w:t>
      </w:r>
      <w:r w:rsidR="000D7A57">
        <w:rPr>
          <w:rFonts w:ascii="Arial" w:hAnsi="Arial" w:cs="Arial"/>
          <w:sz w:val="22"/>
          <w:szCs w:val="22"/>
        </w:rPr>
        <w:t xml:space="preserve">sodium (Na) and magnesium (Mg) display </w:t>
      </w:r>
      <w:r w:rsidR="004C42ED">
        <w:rPr>
          <w:rFonts w:ascii="Arial" w:hAnsi="Arial" w:cs="Arial"/>
          <w:sz w:val="22"/>
          <w:szCs w:val="22"/>
        </w:rPr>
        <w:t>different emission and absorption spectra?</w:t>
      </w:r>
    </w:p>
    <w:p w14:paraId="543B7ED8" w14:textId="77777777" w:rsidR="00454FF0" w:rsidRDefault="00454FF0" w:rsidP="00B02522">
      <w:pPr>
        <w:rPr>
          <w:rFonts w:ascii="Arial" w:hAnsi="Arial" w:cs="Arial"/>
          <w:sz w:val="22"/>
          <w:szCs w:val="22"/>
        </w:rPr>
      </w:pPr>
    </w:p>
    <w:p w14:paraId="335B7092" w14:textId="3BCC23B1" w:rsidR="00B02522" w:rsidRPr="00220B6F" w:rsidRDefault="004C42ED" w:rsidP="00B02522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number of electron shells present in each element differs.</w:t>
      </w:r>
    </w:p>
    <w:p w14:paraId="55FA67A8" w14:textId="392DFC15" w:rsidR="00B02522" w:rsidRDefault="004C42ED" w:rsidP="00B02522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number of electrons in each element differs.</w:t>
      </w:r>
      <w:r w:rsidR="00A13162">
        <w:rPr>
          <w:rFonts w:ascii="Arial" w:hAnsi="Arial" w:cs="Arial"/>
          <w:sz w:val="22"/>
          <w:szCs w:val="22"/>
        </w:rPr>
        <w:t xml:space="preserve"> </w:t>
      </w:r>
    </w:p>
    <w:p w14:paraId="026770FA" w14:textId="63E4F6EC" w:rsidR="00B02522" w:rsidRPr="00F836ED" w:rsidRDefault="004C42ED" w:rsidP="00B02522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energy of the electron shells in each element differs.</w:t>
      </w:r>
      <w:r w:rsidR="00A13162">
        <w:rPr>
          <w:rFonts w:ascii="Arial" w:hAnsi="Arial" w:cs="Arial"/>
          <w:sz w:val="22"/>
          <w:szCs w:val="22"/>
        </w:rPr>
        <w:t xml:space="preserve"> </w:t>
      </w:r>
    </w:p>
    <w:p w14:paraId="12732B51" w14:textId="5273BF87" w:rsidR="00B02522" w:rsidRPr="00454FF0" w:rsidRDefault="004C42ED" w:rsidP="00B02522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distance between the electron shells of each element differs.</w:t>
      </w:r>
    </w:p>
    <w:p w14:paraId="7CE15E9F" w14:textId="77777777" w:rsidR="00B02522" w:rsidRDefault="00B02522" w:rsidP="00147C47">
      <w:pPr>
        <w:rPr>
          <w:rFonts w:ascii="Arial" w:hAnsi="Arial" w:cs="Arial"/>
          <w:sz w:val="22"/>
          <w:szCs w:val="22"/>
        </w:rPr>
      </w:pPr>
    </w:p>
    <w:p w14:paraId="2FA1464F" w14:textId="77777777" w:rsidR="004C42ED" w:rsidRDefault="004C42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08A66B5" w14:textId="247A09E0" w:rsidR="00B57567" w:rsidRDefault="00B57567" w:rsidP="00B5756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Questions 6, 7 and 8 refer to the procedure </w:t>
      </w:r>
      <w:r w:rsidR="00B21AD3">
        <w:rPr>
          <w:rFonts w:ascii="Arial" w:hAnsi="Arial" w:cs="Arial"/>
          <w:b/>
          <w:sz w:val="22"/>
          <w:szCs w:val="22"/>
        </w:rPr>
        <w:t>illustrated</w:t>
      </w:r>
      <w:r>
        <w:rPr>
          <w:rFonts w:ascii="Arial" w:hAnsi="Arial" w:cs="Arial"/>
          <w:b/>
          <w:sz w:val="22"/>
          <w:szCs w:val="22"/>
        </w:rPr>
        <w:t xml:space="preserve"> below.</w:t>
      </w:r>
    </w:p>
    <w:p w14:paraId="489308A4" w14:textId="77777777" w:rsidR="00B57567" w:rsidRDefault="00B57567" w:rsidP="00B57567">
      <w:pPr>
        <w:rPr>
          <w:rFonts w:ascii="Arial" w:hAnsi="Arial" w:cs="Arial"/>
          <w:b/>
          <w:sz w:val="22"/>
          <w:szCs w:val="22"/>
        </w:rPr>
      </w:pPr>
    </w:p>
    <w:p w14:paraId="4BBF6214" w14:textId="1E5BE7E4" w:rsidR="00B57567" w:rsidRDefault="00B57567" w:rsidP="00B575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flow chart shows the procedure carried out by </w:t>
      </w:r>
      <w:r w:rsidR="00F71562">
        <w:rPr>
          <w:rFonts w:ascii="Arial" w:hAnsi="Arial" w:cs="Arial"/>
          <w:sz w:val="22"/>
          <w:szCs w:val="22"/>
        </w:rPr>
        <w:t>several</w:t>
      </w:r>
      <w:r>
        <w:rPr>
          <w:rFonts w:ascii="Arial" w:hAnsi="Arial" w:cs="Arial"/>
          <w:sz w:val="22"/>
          <w:szCs w:val="22"/>
        </w:rPr>
        <w:t xml:space="preserve"> group</w:t>
      </w:r>
      <w:r w:rsidR="00F7156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of students, in order to separate a mixture of powdered barium sulfate (BaSO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) and powdered sodium nitrate (NaNO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 w:rsidRPr="005C68C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 There was 3.0 grams of each powder present in the initial mixture.</w:t>
      </w:r>
    </w:p>
    <w:p w14:paraId="082285B1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2F6F8469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643770F5" w14:textId="084DD603" w:rsidR="00B57567" w:rsidRDefault="00B21AD3" w:rsidP="00B575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2140032" behindDoc="0" locked="0" layoutInCell="1" allowOverlap="1" wp14:anchorId="14234A5E" wp14:editId="763AF9A0">
                <wp:simplePos x="0" y="0"/>
                <wp:positionH relativeFrom="column">
                  <wp:posOffset>128905</wp:posOffset>
                </wp:positionH>
                <wp:positionV relativeFrom="paragraph">
                  <wp:posOffset>163195</wp:posOffset>
                </wp:positionV>
                <wp:extent cx="6066155" cy="7721600"/>
                <wp:effectExtent l="0" t="0" r="0" b="1270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155" cy="7721600"/>
                          <a:chOff x="0" y="0"/>
                          <a:chExt cx="6066606" cy="7721937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289785" y="4735629"/>
                            <a:ext cx="2113915" cy="1117600"/>
                            <a:chOff x="117119" y="0"/>
                            <a:chExt cx="2114311" cy="1117601"/>
                          </a:xfrm>
                        </wpg:grpSpPr>
                        <wpg:grpSp>
                          <wpg:cNvPr id="50" name="Group 50"/>
                          <wpg:cNvGrpSpPr/>
                          <wpg:grpSpPr>
                            <a:xfrm>
                              <a:off x="1164590" y="0"/>
                              <a:ext cx="1066840" cy="1026596"/>
                              <a:chOff x="0" y="0"/>
                              <a:chExt cx="1082114" cy="1044575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0" y="0"/>
                                <a:ext cx="1082114" cy="1044575"/>
                                <a:chOff x="0" y="0"/>
                                <a:chExt cx="1449361" cy="1394461"/>
                              </a:xfrm>
                            </wpg:grpSpPr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7620" y="0"/>
                                  <a:ext cx="0" cy="1387099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/>
                              <wps:cNvCnPr/>
                              <wps:spPr>
                                <a:xfrm>
                                  <a:off x="1445260" y="5079"/>
                                  <a:ext cx="0" cy="1387099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/>
                              <wps:cNvCnPr/>
                              <wps:spPr>
                                <a:xfrm>
                                  <a:off x="0" y="1394461"/>
                                  <a:ext cx="1449361" cy="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7" name="Rectangle 57"/>
                            <wps:cNvSpPr/>
                            <wps:spPr>
                              <a:xfrm>
                                <a:off x="15240" y="405566"/>
                                <a:ext cx="1053193" cy="627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1270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9" name="Text Box 509"/>
                          <wps:cNvSpPr txBox="1"/>
                          <wps:spPr>
                            <a:xfrm>
                              <a:off x="117119" y="742951"/>
                              <a:ext cx="906600" cy="37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0312C" w14:textId="77777777" w:rsidR="00487D70" w:rsidRPr="00205C7B" w:rsidRDefault="00487D70" w:rsidP="00B57567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NaNO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(aq)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" name="Straight Arrow Connector 512"/>
                          <wps:cNvCnPr/>
                          <wps:spPr>
                            <a:xfrm flipV="1">
                              <a:off x="953525" y="834390"/>
                              <a:ext cx="419201" cy="4267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1" name="Group 121"/>
                        <wpg:cNvGrpSpPr/>
                        <wpg:grpSpPr>
                          <a:xfrm>
                            <a:off x="0" y="0"/>
                            <a:ext cx="2828925" cy="1026160"/>
                            <a:chOff x="0" y="0"/>
                            <a:chExt cx="2829028" cy="1026596"/>
                          </a:xfrm>
                        </wpg:grpSpPr>
                        <wpg:grpSp>
                          <wpg:cNvPr id="110" name="Group 110"/>
                          <wpg:cNvGrpSpPr/>
                          <wpg:grpSpPr>
                            <a:xfrm>
                              <a:off x="0" y="0"/>
                              <a:ext cx="1066580" cy="1026596"/>
                              <a:chOff x="0" y="0"/>
                              <a:chExt cx="1449361" cy="1394461"/>
                            </a:xfrm>
                          </wpg:grpSpPr>
                          <wps:wsp>
                            <wps:cNvPr id="113" name="Straight Connector 113"/>
                            <wps:cNvCnPr/>
                            <wps:spPr>
                              <a:xfrm>
                                <a:off x="7620" y="0"/>
                                <a:ext cx="0" cy="1387099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Straight Connector 114"/>
                            <wps:cNvCnPr/>
                            <wps:spPr>
                              <a:xfrm>
                                <a:off x="1445260" y="5079"/>
                                <a:ext cx="0" cy="1387099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Straight Connector 115"/>
                            <wps:cNvCnPr/>
                            <wps:spPr>
                              <a:xfrm>
                                <a:off x="0" y="1394461"/>
                                <a:ext cx="1449361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7" name="Text Box 117"/>
                          <wps:cNvSpPr txBox="1"/>
                          <wps:spPr>
                            <a:xfrm>
                              <a:off x="1398959" y="312618"/>
                              <a:ext cx="1430069" cy="625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EB5CA5" w14:textId="77777777" w:rsidR="00487D70" w:rsidRPr="00FE5EE9" w:rsidRDefault="00487D70" w:rsidP="00B57567">
                                <w:pP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mixture containing 3.0 g BaSO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(s) and 3.0 g NaNO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(s)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Straight Arrow Connector 118"/>
                          <wps:cNvCnPr/>
                          <wps:spPr>
                            <a:xfrm flipH="1">
                              <a:off x="963248" y="687754"/>
                              <a:ext cx="495966" cy="169008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Freeform 119"/>
                          <wps:cNvSpPr/>
                          <wps:spPr>
                            <a:xfrm>
                              <a:off x="137941" y="852952"/>
                              <a:ext cx="867459" cy="161290"/>
                            </a:xfrm>
                            <a:custGeom>
                              <a:avLst/>
                              <a:gdLst>
                                <a:gd name="connsiteX0" fmla="*/ 16330 w 454264"/>
                                <a:gd name="connsiteY0" fmla="*/ 145406 h 161405"/>
                                <a:gd name="connsiteX1" fmla="*/ 392345 w 454264"/>
                                <a:gd name="connsiteY1" fmla="*/ 153952 h 161405"/>
                                <a:gd name="connsiteX2" fmla="*/ 452165 w 454264"/>
                                <a:gd name="connsiteY2" fmla="*/ 68494 h 161405"/>
                                <a:gd name="connsiteX3" fmla="*/ 375253 w 454264"/>
                                <a:gd name="connsiteY3" fmla="*/ 127 h 161405"/>
                                <a:gd name="connsiteX4" fmla="*/ 264158 w 454264"/>
                                <a:gd name="connsiteY4" fmla="*/ 51402 h 161405"/>
                                <a:gd name="connsiteX5" fmla="*/ 170154 w 454264"/>
                                <a:gd name="connsiteY5" fmla="*/ 51402 h 161405"/>
                                <a:gd name="connsiteX6" fmla="*/ 76150 w 454264"/>
                                <a:gd name="connsiteY6" fmla="*/ 51402 h 161405"/>
                                <a:gd name="connsiteX7" fmla="*/ 16330 w 454264"/>
                                <a:gd name="connsiteY7" fmla="*/ 145406 h 1614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54264" h="161405">
                                  <a:moveTo>
                                    <a:pt x="16330" y="145406"/>
                                  </a:moveTo>
                                  <a:cubicBezTo>
                                    <a:pt x="69029" y="162498"/>
                                    <a:pt x="319706" y="166771"/>
                                    <a:pt x="392345" y="153952"/>
                                  </a:cubicBezTo>
                                  <a:cubicBezTo>
                                    <a:pt x="464984" y="141133"/>
                                    <a:pt x="455014" y="94131"/>
                                    <a:pt x="452165" y="68494"/>
                                  </a:cubicBezTo>
                                  <a:cubicBezTo>
                                    <a:pt x="449316" y="42856"/>
                                    <a:pt x="406587" y="2976"/>
                                    <a:pt x="375253" y="127"/>
                                  </a:cubicBezTo>
                                  <a:cubicBezTo>
                                    <a:pt x="343919" y="-2722"/>
                                    <a:pt x="298341" y="42856"/>
                                    <a:pt x="264158" y="51402"/>
                                  </a:cubicBezTo>
                                  <a:cubicBezTo>
                                    <a:pt x="229975" y="59948"/>
                                    <a:pt x="170154" y="51402"/>
                                    <a:pt x="170154" y="51402"/>
                                  </a:cubicBezTo>
                                  <a:cubicBezTo>
                                    <a:pt x="138819" y="51402"/>
                                    <a:pt x="98939" y="35735"/>
                                    <a:pt x="76150" y="51402"/>
                                  </a:cubicBezTo>
                                  <a:cubicBezTo>
                                    <a:pt x="53361" y="67069"/>
                                    <a:pt x="-36369" y="128314"/>
                                    <a:pt x="16330" y="1454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" name="Straight Arrow Connector 124"/>
                        <wps:cNvCnPr/>
                        <wps:spPr>
                          <a:xfrm>
                            <a:off x="3638349" y="5376645"/>
                            <a:ext cx="793877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1" name="Group 541"/>
                        <wpg:cNvGrpSpPr/>
                        <wpg:grpSpPr>
                          <a:xfrm>
                            <a:off x="487412" y="1270535"/>
                            <a:ext cx="709930" cy="1266825"/>
                            <a:chOff x="-34496" y="0"/>
                            <a:chExt cx="710223" cy="1266825"/>
                          </a:xfrm>
                        </wpg:grpSpPr>
                        <wps:wsp>
                          <wps:cNvPr id="122" name="Straight Arrow Connector 122"/>
                          <wps:cNvCnPr/>
                          <wps:spPr>
                            <a:xfrm>
                              <a:off x="977" y="0"/>
                              <a:ext cx="0" cy="1266825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0" name="Text Box 520"/>
                          <wps:cNvSpPr txBox="1"/>
                          <wps:spPr>
                            <a:xfrm>
                              <a:off x="-34496" y="164122"/>
                              <a:ext cx="710223" cy="779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E02DB" w14:textId="6893C5FD" w:rsidR="00487D70" w:rsidRPr="00FE5EE9" w:rsidRDefault="00487D70" w:rsidP="00B57567">
                                <w:pP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add distilled water and stir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5" name="Group 525"/>
                        <wpg:cNvGrpSpPr/>
                        <wpg:grpSpPr>
                          <a:xfrm>
                            <a:off x="0" y="2704699"/>
                            <a:ext cx="2016214" cy="1524000"/>
                            <a:chOff x="0" y="0"/>
                            <a:chExt cx="2016214" cy="1524000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0" y="0"/>
                              <a:ext cx="1066580" cy="1026596"/>
                              <a:chOff x="0" y="0"/>
                              <a:chExt cx="1066580" cy="1026596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1066580" cy="1026596"/>
                                <a:chOff x="0" y="0"/>
                                <a:chExt cx="1082114" cy="1044575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0"/>
                                  <a:ext cx="1082114" cy="1044575"/>
                                  <a:chOff x="0" y="0"/>
                                  <a:chExt cx="1449361" cy="1394461"/>
                                </a:xfrm>
                              </wpg:grpSpPr>
                              <wps:wsp>
                                <wps:cNvPr id="13" name="Straight Connector 13"/>
                                <wps:cNvCnPr/>
                                <wps:spPr>
                                  <a:xfrm>
                                    <a:off x="7620" y="0"/>
                                    <a:ext cx="0" cy="1387099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1445260" y="5079"/>
                                    <a:ext cx="0" cy="1387099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>
                                    <a:off x="0" y="1394461"/>
                                    <a:ext cx="1449361" cy="0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headEnd type="none"/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15234" y="421470"/>
                                  <a:ext cx="1053193" cy="6116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" name="Freeform 19"/>
                            <wps:cNvSpPr/>
                            <wps:spPr>
                              <a:xfrm>
                                <a:off x="340946" y="856762"/>
                                <a:ext cx="453958" cy="161290"/>
                              </a:xfrm>
                              <a:custGeom>
                                <a:avLst/>
                                <a:gdLst>
                                  <a:gd name="connsiteX0" fmla="*/ 16330 w 454264"/>
                                  <a:gd name="connsiteY0" fmla="*/ 145406 h 161405"/>
                                  <a:gd name="connsiteX1" fmla="*/ 392345 w 454264"/>
                                  <a:gd name="connsiteY1" fmla="*/ 153952 h 161405"/>
                                  <a:gd name="connsiteX2" fmla="*/ 452165 w 454264"/>
                                  <a:gd name="connsiteY2" fmla="*/ 68494 h 161405"/>
                                  <a:gd name="connsiteX3" fmla="*/ 375253 w 454264"/>
                                  <a:gd name="connsiteY3" fmla="*/ 127 h 161405"/>
                                  <a:gd name="connsiteX4" fmla="*/ 264158 w 454264"/>
                                  <a:gd name="connsiteY4" fmla="*/ 51402 h 161405"/>
                                  <a:gd name="connsiteX5" fmla="*/ 170154 w 454264"/>
                                  <a:gd name="connsiteY5" fmla="*/ 51402 h 161405"/>
                                  <a:gd name="connsiteX6" fmla="*/ 76150 w 454264"/>
                                  <a:gd name="connsiteY6" fmla="*/ 51402 h 161405"/>
                                  <a:gd name="connsiteX7" fmla="*/ 16330 w 454264"/>
                                  <a:gd name="connsiteY7" fmla="*/ 145406 h 16140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54264" h="161405">
                                    <a:moveTo>
                                      <a:pt x="16330" y="145406"/>
                                    </a:moveTo>
                                    <a:cubicBezTo>
                                      <a:pt x="69029" y="162498"/>
                                      <a:pt x="319706" y="166771"/>
                                      <a:pt x="392345" y="153952"/>
                                    </a:cubicBezTo>
                                    <a:cubicBezTo>
                                      <a:pt x="464984" y="141133"/>
                                      <a:pt x="455014" y="94131"/>
                                      <a:pt x="452165" y="68494"/>
                                    </a:cubicBezTo>
                                    <a:cubicBezTo>
                                      <a:pt x="449316" y="42856"/>
                                      <a:pt x="406587" y="2976"/>
                                      <a:pt x="375253" y="127"/>
                                    </a:cubicBezTo>
                                    <a:cubicBezTo>
                                      <a:pt x="343919" y="-2722"/>
                                      <a:pt x="298341" y="42856"/>
                                      <a:pt x="264158" y="51402"/>
                                    </a:cubicBezTo>
                                    <a:cubicBezTo>
                                      <a:pt x="229975" y="59948"/>
                                      <a:pt x="170154" y="51402"/>
                                      <a:pt x="170154" y="51402"/>
                                    </a:cubicBezTo>
                                    <a:cubicBezTo>
                                      <a:pt x="138819" y="51402"/>
                                      <a:pt x="98939" y="35735"/>
                                      <a:pt x="76150" y="51402"/>
                                    </a:cubicBezTo>
                                    <a:cubicBezTo>
                                      <a:pt x="53361" y="67069"/>
                                      <a:pt x="-36369" y="128314"/>
                                      <a:pt x="16330" y="14540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21" name="Text Box 521"/>
                          <wps:cNvSpPr txBox="1"/>
                          <wps:spPr>
                            <a:xfrm>
                              <a:off x="23446" y="1242646"/>
                              <a:ext cx="797169" cy="281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D04806" w14:textId="77777777" w:rsidR="00487D70" w:rsidRPr="009E003F" w:rsidRDefault="00487D70" w:rsidP="00B57567">
                                <w:pP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BaSO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  <w:vertAlign w:val="subscript"/>
                                  </w:rPr>
                                  <w:t>4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(s)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2" name="Text Box 522"/>
                          <wps:cNvSpPr txBox="1"/>
                          <wps:spPr>
                            <a:xfrm>
                              <a:off x="1109784" y="617415"/>
                              <a:ext cx="906430" cy="312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7FE6C" w14:textId="77777777" w:rsidR="00487D70" w:rsidRPr="00205C7B" w:rsidRDefault="00487D70" w:rsidP="00B57567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NaNO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(aq)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3" name="Straight Arrow Connector 523"/>
                          <wps:cNvCnPr/>
                          <wps:spPr>
                            <a:xfrm flipH="1" flipV="1">
                              <a:off x="885092" y="683846"/>
                              <a:ext cx="279400" cy="45719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4" name="Straight Arrow Connector 524"/>
                          <wps:cNvCnPr/>
                          <wps:spPr>
                            <a:xfrm flipV="1">
                              <a:off x="423984" y="1025769"/>
                              <a:ext cx="45719" cy="216877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0" name="Freeform 540"/>
                        <wps:cNvSpPr/>
                        <wps:spPr>
                          <a:xfrm>
                            <a:off x="693019" y="2194560"/>
                            <a:ext cx="1985010" cy="499648"/>
                          </a:xfrm>
                          <a:custGeom>
                            <a:avLst/>
                            <a:gdLst>
                              <a:gd name="connsiteX0" fmla="*/ 0 w 1985108"/>
                              <a:gd name="connsiteY0" fmla="*/ 351692 h 351692"/>
                              <a:gd name="connsiteX1" fmla="*/ 1000369 w 1985108"/>
                              <a:gd name="connsiteY1" fmla="*/ 0 h 351692"/>
                              <a:gd name="connsiteX2" fmla="*/ 1985108 w 1985108"/>
                              <a:gd name="connsiteY2" fmla="*/ 351692 h 3516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85108" h="351692">
                                <a:moveTo>
                                  <a:pt x="0" y="351692"/>
                                </a:moveTo>
                                <a:cubicBezTo>
                                  <a:pt x="334759" y="175846"/>
                                  <a:pt x="669518" y="0"/>
                                  <a:pt x="1000369" y="0"/>
                                </a:cubicBezTo>
                                <a:cubicBezTo>
                                  <a:pt x="1331220" y="0"/>
                                  <a:pt x="1658164" y="175846"/>
                                  <a:pt x="1985108" y="351692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Text Box 542"/>
                        <wps:cNvSpPr txBox="1"/>
                        <wps:spPr>
                          <a:xfrm>
                            <a:off x="1212783" y="2213810"/>
                            <a:ext cx="906430" cy="488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852F9" w14:textId="77777777" w:rsidR="00487D70" w:rsidRPr="00205C7B" w:rsidRDefault="00487D70" w:rsidP="00B57567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pour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9" name="Group 559"/>
                        <wpg:cNvGrpSpPr/>
                        <wpg:grpSpPr>
                          <a:xfrm>
                            <a:off x="2261936" y="2752825"/>
                            <a:ext cx="1620850" cy="2347902"/>
                            <a:chOff x="0" y="0"/>
                            <a:chExt cx="1620850" cy="2347902"/>
                          </a:xfrm>
                        </wpg:grpSpPr>
                        <wps:wsp>
                          <wps:cNvPr id="535" name="Teardrop 535"/>
                          <wps:cNvSpPr/>
                          <wps:spPr>
                            <a:xfrm rot="18977192">
                              <a:off x="541692" y="1504163"/>
                              <a:ext cx="142875" cy="148493"/>
                            </a:xfrm>
                            <a:prstGeom prst="teardrop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Teardrop 536"/>
                          <wps:cNvSpPr/>
                          <wps:spPr>
                            <a:xfrm rot="18977192">
                              <a:off x="624819" y="1889571"/>
                              <a:ext cx="142875" cy="148493"/>
                            </a:xfrm>
                            <a:prstGeom prst="teardrop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7" name="Teardrop 537"/>
                          <wps:cNvSpPr/>
                          <wps:spPr>
                            <a:xfrm rot="18977192">
                              <a:off x="534135" y="2199409"/>
                              <a:ext cx="142875" cy="148493"/>
                            </a:xfrm>
                            <a:prstGeom prst="teardrop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8" name="Group 558"/>
                          <wpg:cNvGrpSpPr/>
                          <wpg:grpSpPr>
                            <a:xfrm>
                              <a:off x="0" y="0"/>
                              <a:ext cx="1620850" cy="1391235"/>
                              <a:chOff x="0" y="0"/>
                              <a:chExt cx="1620850" cy="1391235"/>
                            </a:xfrm>
                          </wpg:grpSpPr>
                          <wpg:grpSp>
                            <wpg:cNvPr id="557" name="Group 557"/>
                            <wpg:cNvGrpSpPr/>
                            <wpg:grpSpPr>
                              <a:xfrm>
                                <a:off x="0" y="0"/>
                                <a:ext cx="1280381" cy="1391235"/>
                                <a:chOff x="0" y="0"/>
                                <a:chExt cx="1280381" cy="1391235"/>
                              </a:xfrm>
                            </wpg:grpSpPr>
                            <wpg:grpSp>
                              <wpg:cNvPr id="532" name="Group 532"/>
                              <wpg:cNvGrpSpPr/>
                              <wpg:grpSpPr>
                                <a:xfrm>
                                  <a:off x="113355" y="0"/>
                                  <a:ext cx="1055321" cy="636905"/>
                                  <a:chOff x="0" y="0"/>
                                  <a:chExt cx="1055321" cy="636905"/>
                                </a:xfrm>
                              </wpg:grpSpPr>
                              <wps:wsp>
                                <wps:cNvPr id="530" name="Straight Connector 530"/>
                                <wps:cNvCnPr/>
                                <wps:spPr>
                                  <a:xfrm>
                                    <a:off x="0" y="0"/>
                                    <a:ext cx="523875" cy="636905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1" name="Straight Connector 531"/>
                                <wps:cNvCnPr/>
                                <wps:spPr>
                                  <a:xfrm flipH="1">
                                    <a:off x="531446" y="0"/>
                                    <a:ext cx="523875" cy="636905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56" name="Group 556"/>
                              <wpg:cNvGrpSpPr/>
                              <wpg:grpSpPr>
                                <a:xfrm>
                                  <a:off x="0" y="0"/>
                                  <a:ext cx="1280381" cy="1391235"/>
                                  <a:chOff x="0" y="0"/>
                                  <a:chExt cx="1280381" cy="1391235"/>
                                </a:xfrm>
                              </wpg:grpSpPr>
                              <wps:wsp>
                                <wps:cNvPr id="526" name="Straight Connector 526"/>
                                <wps:cNvCnPr/>
                                <wps:spPr>
                                  <a:xfrm>
                                    <a:off x="0" y="0"/>
                                    <a:ext cx="562464" cy="682672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7" name="Straight Connector 527"/>
                                <wps:cNvCnPr/>
                                <wps:spPr>
                                  <a:xfrm flipH="1">
                                    <a:off x="717917" y="0"/>
                                    <a:ext cx="562464" cy="682672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8" name="Straight Connector 528"/>
                                <wps:cNvCnPr/>
                                <wps:spPr>
                                  <a:xfrm>
                                    <a:off x="566777" y="680133"/>
                                    <a:ext cx="0" cy="711102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9" name="Straight Connector 529"/>
                                <wps:cNvCnPr/>
                                <wps:spPr>
                                  <a:xfrm>
                                    <a:off x="717917" y="680133"/>
                                    <a:ext cx="0" cy="551815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3" name="Straight Connector 533"/>
                                <wps:cNvCnPr/>
                                <wps:spPr>
                                  <a:xfrm flipH="1">
                                    <a:off x="566777" y="1231795"/>
                                    <a:ext cx="148492" cy="156308"/>
                                  </a:xfrm>
                                  <a:prstGeom prst="line">
                                    <a:avLst/>
                                  </a:prstGeom>
                                  <a:ln w="12700" cmpd="sng">
                                    <a:solidFill>
                                      <a:schemeClr val="tx1"/>
                                    </a:solidFill>
                                    <a:tailEnd type="none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34" name="Freeform 534"/>
                              <wps:cNvSpPr/>
                              <wps:spPr>
                                <a:xfrm>
                                  <a:off x="428336" y="299867"/>
                                  <a:ext cx="400050" cy="282575"/>
                                </a:xfrm>
                                <a:custGeom>
                                  <a:avLst/>
                                  <a:gdLst>
                                    <a:gd name="connsiteX0" fmla="*/ 16330 w 454264"/>
                                    <a:gd name="connsiteY0" fmla="*/ 145406 h 161405"/>
                                    <a:gd name="connsiteX1" fmla="*/ 392345 w 454264"/>
                                    <a:gd name="connsiteY1" fmla="*/ 153952 h 161405"/>
                                    <a:gd name="connsiteX2" fmla="*/ 452165 w 454264"/>
                                    <a:gd name="connsiteY2" fmla="*/ 68494 h 161405"/>
                                    <a:gd name="connsiteX3" fmla="*/ 375253 w 454264"/>
                                    <a:gd name="connsiteY3" fmla="*/ 127 h 161405"/>
                                    <a:gd name="connsiteX4" fmla="*/ 264158 w 454264"/>
                                    <a:gd name="connsiteY4" fmla="*/ 51402 h 161405"/>
                                    <a:gd name="connsiteX5" fmla="*/ 170154 w 454264"/>
                                    <a:gd name="connsiteY5" fmla="*/ 51402 h 161405"/>
                                    <a:gd name="connsiteX6" fmla="*/ 76150 w 454264"/>
                                    <a:gd name="connsiteY6" fmla="*/ 51402 h 161405"/>
                                    <a:gd name="connsiteX7" fmla="*/ 16330 w 454264"/>
                                    <a:gd name="connsiteY7" fmla="*/ 145406 h 161405"/>
                                    <a:gd name="connsiteX0" fmla="*/ 3485 w 446939"/>
                                    <a:gd name="connsiteY0" fmla="*/ 145406 h 278994"/>
                                    <a:gd name="connsiteX1" fmla="*/ 169897 w 446939"/>
                                    <a:gd name="connsiteY1" fmla="*/ 277940 h 278994"/>
                                    <a:gd name="connsiteX2" fmla="*/ 439320 w 446939"/>
                                    <a:gd name="connsiteY2" fmla="*/ 68494 h 278994"/>
                                    <a:gd name="connsiteX3" fmla="*/ 362408 w 446939"/>
                                    <a:gd name="connsiteY3" fmla="*/ 127 h 278994"/>
                                    <a:gd name="connsiteX4" fmla="*/ 251313 w 446939"/>
                                    <a:gd name="connsiteY4" fmla="*/ 51402 h 278994"/>
                                    <a:gd name="connsiteX5" fmla="*/ 157309 w 446939"/>
                                    <a:gd name="connsiteY5" fmla="*/ 51402 h 278994"/>
                                    <a:gd name="connsiteX6" fmla="*/ 63305 w 446939"/>
                                    <a:gd name="connsiteY6" fmla="*/ 51402 h 278994"/>
                                    <a:gd name="connsiteX7" fmla="*/ 3485 w 446939"/>
                                    <a:gd name="connsiteY7" fmla="*/ 145406 h 278994"/>
                                    <a:gd name="connsiteX0" fmla="*/ 3485 w 372389"/>
                                    <a:gd name="connsiteY0" fmla="*/ 151187 h 285666"/>
                                    <a:gd name="connsiteX1" fmla="*/ 169897 w 372389"/>
                                    <a:gd name="connsiteY1" fmla="*/ 283721 h 285666"/>
                                    <a:gd name="connsiteX2" fmla="*/ 345289 w 372389"/>
                                    <a:gd name="connsiteY2" fmla="*/ 214403 h 285666"/>
                                    <a:gd name="connsiteX3" fmla="*/ 362408 w 372389"/>
                                    <a:gd name="connsiteY3" fmla="*/ 5908 h 285666"/>
                                    <a:gd name="connsiteX4" fmla="*/ 251313 w 372389"/>
                                    <a:gd name="connsiteY4" fmla="*/ 57183 h 285666"/>
                                    <a:gd name="connsiteX5" fmla="*/ 157309 w 372389"/>
                                    <a:gd name="connsiteY5" fmla="*/ 57183 h 285666"/>
                                    <a:gd name="connsiteX6" fmla="*/ 63305 w 372389"/>
                                    <a:gd name="connsiteY6" fmla="*/ 57183 h 285666"/>
                                    <a:gd name="connsiteX7" fmla="*/ 3485 w 372389"/>
                                    <a:gd name="connsiteY7" fmla="*/ 151187 h 285666"/>
                                    <a:gd name="connsiteX0" fmla="*/ 3485 w 346159"/>
                                    <a:gd name="connsiteY0" fmla="*/ 104412 h 238087"/>
                                    <a:gd name="connsiteX1" fmla="*/ 169897 w 346159"/>
                                    <a:gd name="connsiteY1" fmla="*/ 236946 h 238087"/>
                                    <a:gd name="connsiteX2" fmla="*/ 345289 w 346159"/>
                                    <a:gd name="connsiteY2" fmla="*/ 167628 h 238087"/>
                                    <a:gd name="connsiteX3" fmla="*/ 237976 w 346159"/>
                                    <a:gd name="connsiteY3" fmla="*/ 150909 h 238087"/>
                                    <a:gd name="connsiteX4" fmla="*/ 251313 w 346159"/>
                                    <a:gd name="connsiteY4" fmla="*/ 10408 h 238087"/>
                                    <a:gd name="connsiteX5" fmla="*/ 157309 w 346159"/>
                                    <a:gd name="connsiteY5" fmla="*/ 10408 h 238087"/>
                                    <a:gd name="connsiteX6" fmla="*/ 63305 w 346159"/>
                                    <a:gd name="connsiteY6" fmla="*/ 10408 h 238087"/>
                                    <a:gd name="connsiteX7" fmla="*/ 3485 w 346159"/>
                                    <a:gd name="connsiteY7" fmla="*/ 104412 h 238087"/>
                                    <a:gd name="connsiteX0" fmla="*/ 3485 w 346294"/>
                                    <a:gd name="connsiteY0" fmla="*/ 100968 h 234643"/>
                                    <a:gd name="connsiteX1" fmla="*/ 169897 w 346294"/>
                                    <a:gd name="connsiteY1" fmla="*/ 233502 h 234643"/>
                                    <a:gd name="connsiteX2" fmla="*/ 345289 w 346294"/>
                                    <a:gd name="connsiteY2" fmla="*/ 164184 h 234643"/>
                                    <a:gd name="connsiteX3" fmla="*/ 237976 w 346294"/>
                                    <a:gd name="connsiteY3" fmla="*/ 147465 h 234643"/>
                                    <a:gd name="connsiteX4" fmla="*/ 159817 w 346294"/>
                                    <a:gd name="connsiteY4" fmla="*/ 140159 h 234643"/>
                                    <a:gd name="connsiteX5" fmla="*/ 157309 w 346294"/>
                                    <a:gd name="connsiteY5" fmla="*/ 6964 h 234643"/>
                                    <a:gd name="connsiteX6" fmla="*/ 63305 w 346294"/>
                                    <a:gd name="connsiteY6" fmla="*/ 6964 h 234643"/>
                                    <a:gd name="connsiteX7" fmla="*/ 3485 w 346294"/>
                                    <a:gd name="connsiteY7" fmla="*/ 100968 h 234643"/>
                                    <a:gd name="connsiteX0" fmla="*/ 28734 w 286480"/>
                                    <a:gd name="connsiteY0" fmla="*/ 224010 h 250460"/>
                                    <a:gd name="connsiteX1" fmla="*/ 110083 w 286480"/>
                                    <a:gd name="connsiteY1" fmla="*/ 241986 h 250460"/>
                                    <a:gd name="connsiteX2" fmla="*/ 285475 w 286480"/>
                                    <a:gd name="connsiteY2" fmla="*/ 172668 h 250460"/>
                                    <a:gd name="connsiteX3" fmla="*/ 178162 w 286480"/>
                                    <a:gd name="connsiteY3" fmla="*/ 155949 h 250460"/>
                                    <a:gd name="connsiteX4" fmla="*/ 100003 w 286480"/>
                                    <a:gd name="connsiteY4" fmla="*/ 148643 h 250460"/>
                                    <a:gd name="connsiteX5" fmla="*/ 97495 w 286480"/>
                                    <a:gd name="connsiteY5" fmla="*/ 15448 h 250460"/>
                                    <a:gd name="connsiteX6" fmla="*/ 3491 w 286480"/>
                                    <a:gd name="connsiteY6" fmla="*/ 15448 h 250460"/>
                                    <a:gd name="connsiteX7" fmla="*/ 28734 w 286480"/>
                                    <a:gd name="connsiteY7" fmla="*/ 224010 h 250460"/>
                                    <a:gd name="connsiteX0" fmla="*/ 143821 w 401567"/>
                                    <a:gd name="connsiteY0" fmla="*/ 208562 h 229085"/>
                                    <a:gd name="connsiteX1" fmla="*/ 225170 w 401567"/>
                                    <a:gd name="connsiteY1" fmla="*/ 226538 h 229085"/>
                                    <a:gd name="connsiteX2" fmla="*/ 400562 w 401567"/>
                                    <a:gd name="connsiteY2" fmla="*/ 157220 h 229085"/>
                                    <a:gd name="connsiteX3" fmla="*/ 293249 w 401567"/>
                                    <a:gd name="connsiteY3" fmla="*/ 140501 h 229085"/>
                                    <a:gd name="connsiteX4" fmla="*/ 215090 w 401567"/>
                                    <a:gd name="connsiteY4" fmla="*/ 133195 h 229085"/>
                                    <a:gd name="connsiteX5" fmla="*/ 212582 w 401567"/>
                                    <a:gd name="connsiteY5" fmla="*/ 0 h 229085"/>
                                    <a:gd name="connsiteX6" fmla="*/ 785 w 401567"/>
                                    <a:gd name="connsiteY6" fmla="*/ 156066 h 229085"/>
                                    <a:gd name="connsiteX7" fmla="*/ 143821 w 401567"/>
                                    <a:gd name="connsiteY7" fmla="*/ 208562 h 229085"/>
                                    <a:gd name="connsiteX0" fmla="*/ 144856 w 402602"/>
                                    <a:gd name="connsiteY0" fmla="*/ 75892 h 96415"/>
                                    <a:gd name="connsiteX1" fmla="*/ 226205 w 402602"/>
                                    <a:gd name="connsiteY1" fmla="*/ 93868 h 96415"/>
                                    <a:gd name="connsiteX2" fmla="*/ 401597 w 402602"/>
                                    <a:gd name="connsiteY2" fmla="*/ 24550 h 96415"/>
                                    <a:gd name="connsiteX3" fmla="*/ 294284 w 402602"/>
                                    <a:gd name="connsiteY3" fmla="*/ 7831 h 96415"/>
                                    <a:gd name="connsiteX4" fmla="*/ 216125 w 402602"/>
                                    <a:gd name="connsiteY4" fmla="*/ 525 h 96415"/>
                                    <a:gd name="connsiteX5" fmla="*/ 72182 w 402602"/>
                                    <a:gd name="connsiteY5" fmla="*/ 577 h 96415"/>
                                    <a:gd name="connsiteX6" fmla="*/ 1820 w 402602"/>
                                    <a:gd name="connsiteY6" fmla="*/ 23396 h 96415"/>
                                    <a:gd name="connsiteX7" fmla="*/ 144856 w 402602"/>
                                    <a:gd name="connsiteY7" fmla="*/ 75892 h 964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402602" h="96415">
                                      <a:moveTo>
                                        <a:pt x="144856" y="75892"/>
                                      </a:moveTo>
                                      <a:cubicBezTo>
                                        <a:pt x="182254" y="87637"/>
                                        <a:pt x="183415" y="102425"/>
                                        <a:pt x="226205" y="93868"/>
                                      </a:cubicBezTo>
                                      <a:cubicBezTo>
                                        <a:pt x="268995" y="85311"/>
                                        <a:pt x="390251" y="38889"/>
                                        <a:pt x="401597" y="24550"/>
                                      </a:cubicBezTo>
                                      <a:cubicBezTo>
                                        <a:pt x="412943" y="10211"/>
                                        <a:pt x="325196" y="11835"/>
                                        <a:pt x="294284" y="7831"/>
                                      </a:cubicBezTo>
                                      <a:cubicBezTo>
                                        <a:pt x="263372" y="3827"/>
                                        <a:pt x="253142" y="1734"/>
                                        <a:pt x="216125" y="525"/>
                                      </a:cubicBezTo>
                                      <a:cubicBezTo>
                                        <a:pt x="179108" y="-684"/>
                                        <a:pt x="72182" y="577"/>
                                        <a:pt x="72182" y="577"/>
                                      </a:cubicBezTo>
                                      <a:cubicBezTo>
                                        <a:pt x="40847" y="577"/>
                                        <a:pt x="-10292" y="10844"/>
                                        <a:pt x="1820" y="23396"/>
                                      </a:cubicBezTo>
                                      <a:cubicBezTo>
                                        <a:pt x="13932" y="35949"/>
                                        <a:pt x="107458" y="64147"/>
                                        <a:pt x="144856" y="7589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43" name="Text Box 543"/>
                            <wps:cNvSpPr txBox="1"/>
                            <wps:spPr>
                              <a:xfrm>
                                <a:off x="823716" y="665018"/>
                                <a:ext cx="797134" cy="2813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B3D6D9" w14:textId="77777777" w:rsidR="00487D70" w:rsidRPr="009E003F" w:rsidRDefault="00487D70" w:rsidP="00B57567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BaSO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vertAlign w:val="subscript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(s)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4" name="Straight Arrow Connector 544"/>
                            <wps:cNvCnPr/>
                            <wps:spPr>
                              <a:xfrm flipH="1" flipV="1">
                                <a:off x="773545" y="456151"/>
                                <a:ext cx="282027" cy="216877"/>
                              </a:xfrm>
                              <a:prstGeom prst="straightConnector1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45" name="Straight Arrow Connector 545"/>
                        <wps:cNvCnPr/>
                        <wps:spPr>
                          <a:xfrm>
                            <a:off x="3638349" y="3066582"/>
                            <a:ext cx="793877" cy="0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Text Box 546"/>
                        <wps:cNvSpPr txBox="1"/>
                        <wps:spPr>
                          <a:xfrm>
                            <a:off x="4514249" y="2926080"/>
                            <a:ext cx="1552357" cy="28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62C1C" w14:textId="4B70BD78" w:rsidR="00487D70" w:rsidRPr="009E003F" w:rsidRDefault="00487D70" w:rsidP="00B57567">
                              <w:pP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wash and dry residue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0" name="Group 560"/>
                        <wpg:cNvGrpSpPr/>
                        <wpg:grpSpPr>
                          <a:xfrm>
                            <a:off x="4706753" y="4321743"/>
                            <a:ext cx="1359852" cy="1441797"/>
                            <a:chOff x="0" y="0"/>
                            <a:chExt cx="1359852" cy="1441797"/>
                          </a:xfrm>
                        </wpg:grpSpPr>
                        <wpg:grpSp>
                          <wpg:cNvPr id="125" name="Group 125"/>
                          <wpg:cNvGrpSpPr/>
                          <wpg:grpSpPr>
                            <a:xfrm>
                              <a:off x="0" y="415637"/>
                              <a:ext cx="1066165" cy="1026160"/>
                              <a:chOff x="0" y="0"/>
                              <a:chExt cx="1066580" cy="1026596"/>
                            </a:xfrm>
                          </wpg:grpSpPr>
                          <wpg:grpS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1066580" cy="1026596"/>
                                <a:chOff x="0" y="0"/>
                                <a:chExt cx="1449361" cy="1394461"/>
                              </a:xfrm>
                            </wpg:grpSpPr>
                            <wps:wsp>
                              <wps:cNvPr id="514" name="Straight Connector 514"/>
                              <wps:cNvCnPr/>
                              <wps:spPr>
                                <a:xfrm>
                                  <a:off x="7620" y="0"/>
                                  <a:ext cx="0" cy="1387099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5" name="Straight Connector 515"/>
                              <wps:cNvCnPr/>
                              <wps:spPr>
                                <a:xfrm>
                                  <a:off x="1445260" y="5079"/>
                                  <a:ext cx="0" cy="1387099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6" name="Straight Connector 516"/>
                              <wps:cNvCnPr/>
                              <wps:spPr>
                                <a:xfrm>
                                  <a:off x="0" y="1394461"/>
                                  <a:ext cx="1449361" cy="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headEnd type="none"/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18" name="Freeform 518"/>
                            <wps:cNvSpPr/>
                            <wps:spPr>
                              <a:xfrm>
                                <a:off x="314942" y="853825"/>
                                <a:ext cx="479962" cy="163041"/>
                              </a:xfrm>
                              <a:custGeom>
                                <a:avLst/>
                                <a:gdLst>
                                  <a:gd name="connsiteX0" fmla="*/ 16330 w 454264"/>
                                  <a:gd name="connsiteY0" fmla="*/ 145406 h 161405"/>
                                  <a:gd name="connsiteX1" fmla="*/ 392345 w 454264"/>
                                  <a:gd name="connsiteY1" fmla="*/ 153952 h 161405"/>
                                  <a:gd name="connsiteX2" fmla="*/ 452165 w 454264"/>
                                  <a:gd name="connsiteY2" fmla="*/ 68494 h 161405"/>
                                  <a:gd name="connsiteX3" fmla="*/ 375253 w 454264"/>
                                  <a:gd name="connsiteY3" fmla="*/ 127 h 161405"/>
                                  <a:gd name="connsiteX4" fmla="*/ 264158 w 454264"/>
                                  <a:gd name="connsiteY4" fmla="*/ 51402 h 161405"/>
                                  <a:gd name="connsiteX5" fmla="*/ 170154 w 454264"/>
                                  <a:gd name="connsiteY5" fmla="*/ 51402 h 161405"/>
                                  <a:gd name="connsiteX6" fmla="*/ 76150 w 454264"/>
                                  <a:gd name="connsiteY6" fmla="*/ 51402 h 161405"/>
                                  <a:gd name="connsiteX7" fmla="*/ 16330 w 454264"/>
                                  <a:gd name="connsiteY7" fmla="*/ 145406 h 161405"/>
                                  <a:gd name="connsiteX0" fmla="*/ 41335 w 479269"/>
                                  <a:gd name="connsiteY0" fmla="*/ 145406 h 162975"/>
                                  <a:gd name="connsiteX1" fmla="*/ 417350 w 479269"/>
                                  <a:gd name="connsiteY1" fmla="*/ 153952 h 162975"/>
                                  <a:gd name="connsiteX2" fmla="*/ 477170 w 479269"/>
                                  <a:gd name="connsiteY2" fmla="*/ 68494 h 162975"/>
                                  <a:gd name="connsiteX3" fmla="*/ 400258 w 479269"/>
                                  <a:gd name="connsiteY3" fmla="*/ 127 h 162975"/>
                                  <a:gd name="connsiteX4" fmla="*/ 289163 w 479269"/>
                                  <a:gd name="connsiteY4" fmla="*/ 51402 h 162975"/>
                                  <a:gd name="connsiteX5" fmla="*/ 195159 w 479269"/>
                                  <a:gd name="connsiteY5" fmla="*/ 51402 h 162975"/>
                                  <a:gd name="connsiteX6" fmla="*/ 25005 w 479269"/>
                                  <a:gd name="connsiteY6" fmla="*/ 20685 h 162975"/>
                                  <a:gd name="connsiteX7" fmla="*/ 41335 w 479269"/>
                                  <a:gd name="connsiteY7" fmla="*/ 145406 h 162975"/>
                                  <a:gd name="connsiteX0" fmla="*/ 42351 w 480285"/>
                                  <a:gd name="connsiteY0" fmla="*/ 145588 h 163157"/>
                                  <a:gd name="connsiteX1" fmla="*/ 418366 w 480285"/>
                                  <a:gd name="connsiteY1" fmla="*/ 154134 h 163157"/>
                                  <a:gd name="connsiteX2" fmla="*/ 478186 w 480285"/>
                                  <a:gd name="connsiteY2" fmla="*/ 68676 h 163157"/>
                                  <a:gd name="connsiteX3" fmla="*/ 401274 w 480285"/>
                                  <a:gd name="connsiteY3" fmla="*/ 309 h 163157"/>
                                  <a:gd name="connsiteX4" fmla="*/ 290179 w 480285"/>
                                  <a:gd name="connsiteY4" fmla="*/ 51584 h 163157"/>
                                  <a:gd name="connsiteX5" fmla="*/ 196175 w 480285"/>
                                  <a:gd name="connsiteY5" fmla="*/ 182 h 163157"/>
                                  <a:gd name="connsiteX6" fmla="*/ 26021 w 480285"/>
                                  <a:gd name="connsiteY6" fmla="*/ 20867 h 163157"/>
                                  <a:gd name="connsiteX7" fmla="*/ 42351 w 480285"/>
                                  <a:gd name="connsiteY7" fmla="*/ 145588 h 163157"/>
                                  <a:gd name="connsiteX0" fmla="*/ 42351 w 480285"/>
                                  <a:gd name="connsiteY0" fmla="*/ 145588 h 163157"/>
                                  <a:gd name="connsiteX1" fmla="*/ 418366 w 480285"/>
                                  <a:gd name="connsiteY1" fmla="*/ 154134 h 163157"/>
                                  <a:gd name="connsiteX2" fmla="*/ 478186 w 480285"/>
                                  <a:gd name="connsiteY2" fmla="*/ 68676 h 163157"/>
                                  <a:gd name="connsiteX3" fmla="*/ 401274 w 480285"/>
                                  <a:gd name="connsiteY3" fmla="*/ 20867 h 163157"/>
                                  <a:gd name="connsiteX4" fmla="*/ 290179 w 480285"/>
                                  <a:gd name="connsiteY4" fmla="*/ 51584 h 163157"/>
                                  <a:gd name="connsiteX5" fmla="*/ 196175 w 480285"/>
                                  <a:gd name="connsiteY5" fmla="*/ 182 h 163157"/>
                                  <a:gd name="connsiteX6" fmla="*/ 26021 w 480285"/>
                                  <a:gd name="connsiteY6" fmla="*/ 20867 h 163157"/>
                                  <a:gd name="connsiteX7" fmla="*/ 42351 w 480285"/>
                                  <a:gd name="connsiteY7" fmla="*/ 145588 h 1631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480285" h="163157">
                                    <a:moveTo>
                                      <a:pt x="42351" y="145588"/>
                                    </a:moveTo>
                                    <a:cubicBezTo>
                                      <a:pt x="107742" y="167799"/>
                                      <a:pt x="345727" y="166953"/>
                                      <a:pt x="418366" y="154134"/>
                                    </a:cubicBezTo>
                                    <a:cubicBezTo>
                                      <a:pt x="491005" y="141315"/>
                                      <a:pt x="481035" y="90887"/>
                                      <a:pt x="478186" y="68676"/>
                                    </a:cubicBezTo>
                                    <a:cubicBezTo>
                                      <a:pt x="475337" y="46465"/>
                                      <a:pt x="432608" y="23716"/>
                                      <a:pt x="401274" y="20867"/>
                                    </a:cubicBezTo>
                                    <a:cubicBezTo>
                                      <a:pt x="369940" y="18018"/>
                                      <a:pt x="324362" y="55032"/>
                                      <a:pt x="290179" y="51584"/>
                                    </a:cubicBezTo>
                                    <a:cubicBezTo>
                                      <a:pt x="255996" y="48137"/>
                                      <a:pt x="196175" y="182"/>
                                      <a:pt x="196175" y="182"/>
                                    </a:cubicBezTo>
                                    <a:cubicBezTo>
                                      <a:pt x="164840" y="182"/>
                                      <a:pt x="51658" y="-3367"/>
                                      <a:pt x="26021" y="20867"/>
                                    </a:cubicBezTo>
                                    <a:cubicBezTo>
                                      <a:pt x="384" y="45101"/>
                                      <a:pt x="-23040" y="123377"/>
                                      <a:pt x="42351" y="14558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47" name="Text Box 547"/>
                          <wps:cNvSpPr txBox="1"/>
                          <wps:spPr>
                            <a:xfrm>
                              <a:off x="453422" y="0"/>
                              <a:ext cx="906430" cy="281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6E984" w14:textId="77777777" w:rsidR="00487D70" w:rsidRPr="00205C7B" w:rsidRDefault="00487D70" w:rsidP="00B57567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NaNO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  <w:vertAlign w:val="subscript"/>
                                  </w:rPr>
                                  <w:t>3</w:t>
                                </w:r>
                                <w: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(s)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8" name="Straight Arrow Connector 548"/>
                          <wps:cNvCnPr/>
                          <wps:spPr>
                            <a:xfrm flipH="1">
                              <a:off x="579792" y="272053"/>
                              <a:ext cx="216242" cy="97687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4947385" y="6113112"/>
                            <a:ext cx="582386" cy="1608825"/>
                            <a:chOff x="0" y="0"/>
                            <a:chExt cx="582386" cy="1608825"/>
                          </a:xfrm>
                        </wpg:grpSpPr>
                        <wps:wsp>
                          <wps:cNvPr id="549" name="Rectangle 549"/>
                          <wps:cNvSpPr/>
                          <wps:spPr>
                            <a:xfrm>
                              <a:off x="172872" y="247176"/>
                              <a:ext cx="226646" cy="289169"/>
                            </a:xfrm>
                            <a:prstGeom prst="rect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0" name="Rectangle 550"/>
                          <wps:cNvSpPr/>
                          <wps:spPr>
                            <a:xfrm>
                              <a:off x="209266" y="533779"/>
                              <a:ext cx="152400" cy="609600"/>
                            </a:xfrm>
                            <a:prstGeom prst="rect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1" name="Rectangle 551"/>
                          <wps:cNvSpPr/>
                          <wps:spPr>
                            <a:xfrm>
                              <a:off x="172872" y="1143379"/>
                              <a:ext cx="226646" cy="289169"/>
                            </a:xfrm>
                            <a:prstGeom prst="rect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2" name="Rectangle 552"/>
                          <wps:cNvSpPr/>
                          <wps:spPr>
                            <a:xfrm>
                              <a:off x="209266" y="1429982"/>
                              <a:ext cx="152400" cy="45719"/>
                            </a:xfrm>
                            <a:prstGeom prst="rect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3" name="Trapezium 553"/>
                          <wps:cNvSpPr/>
                          <wps:spPr>
                            <a:xfrm>
                              <a:off x="0" y="1475475"/>
                              <a:ext cx="582386" cy="133350"/>
                            </a:xfrm>
                            <a:prstGeom prst="trapezoid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" name="Oval 554"/>
                          <wps:cNvSpPr/>
                          <wps:spPr>
                            <a:xfrm>
                              <a:off x="218364" y="1211618"/>
                              <a:ext cx="144236" cy="144236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5" name="Teardrop 555"/>
                          <wps:cNvSpPr/>
                          <wps:spPr>
                            <a:xfrm rot="18977192">
                              <a:off x="181970" y="0"/>
                              <a:ext cx="202121" cy="203117"/>
                            </a:xfrm>
                            <a:prstGeom prst="teardrop">
                              <a:avLst>
                                <a:gd name="adj" fmla="val 20000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234A5E" id="Group 562" o:spid="_x0000_s1028" style="position:absolute;margin-left:10.15pt;margin-top:12.85pt;width:477.65pt;height:608pt;z-index:252140032;mso-width-relative:margin" coordsize="60666,77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">
                <v:group id="Group 4" o:spid="_x0000_s1029" style="position:absolute;left:12897;top:47356;width:21140;height:11176" coordorigin="1171" coordsize="21143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0" o:spid="_x0000_s1030" style="position:absolute;left:11645;width:10669;height:10265" coordsize="10821,10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52" o:spid="_x0000_s1031" style="position:absolute;width:10821;height:10445" coordsize="14493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line id="Straight Connector 53" o:spid="_x0000_s1032" style="position:absolute;visibility:visible;mso-wrap-style:square" from="76,0" to="76,1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      <v:line id="Straight Connector 54" o:spid="_x0000_s1033" style="position:absolute;visibility:visible;mso-wrap-style:square" from="14452,50" to="14452,1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      <v:line id="Straight Connector 55" o:spid="_x0000_s1034" style="position:absolute;visibility:visible;mso-wrap-style:square" from="0,13944" to="14493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" strokecolor="black [3213]" strokeweight="1pt"/>
                    </v:group>
                    <v:rect id="Rectangle 57" o:spid="_x0000_s1035" style="position:absolute;left:152;top:4055;width:10532;height:6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" fillcolor="#a5a5a5 [2092]" strokecolor="black [3213]" strokeweight="1pt"/>
                  </v:group>
                  <v:shape id="Text Box 509" o:spid="_x0000_s1036" type="#_x0000_t202" style="position:absolute;left:1171;top:7429;width:906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RpkwgAAANw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" filled="f" stroked="f">
                    <v:textbox>
                      <w:txbxContent>
                        <w:p w14:paraId="6680312C" w14:textId="77777777" w:rsidR="00487D70" w:rsidRPr="00205C7B" w:rsidRDefault="00487D70" w:rsidP="00B57567">
                          <w:pPr>
                            <w:jc w:val="center"/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NaNO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(aq)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2" o:spid="_x0000_s1037" type="#_x0000_t32" style="position:absolute;left:9535;top:8343;width:4192;height: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" strokecolor="black [3213]" strokeweight="1pt">
                    <v:stroke endarrow="block"/>
                  </v:shape>
                </v:group>
                <v:group id="Group 121" o:spid="_x0000_s1038" style="position:absolute;width:28289;height:10261" coordsize="28290,10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group id="Group 110" o:spid="_x0000_s1039" style="position:absolute;width:10665;height:10265" coordsize="14493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line id="Straight Connector 113" o:spid="_x0000_s1040" style="position:absolute;visibility:visible;mso-wrap-style:square" from="76,0" to="76,1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" strokecolor="black [3213]" strokeweight="1pt"/>
                    <v:line id="Straight Connector 114" o:spid="_x0000_s1041" style="position:absolute;visibility:visible;mso-wrap-style:square" from="14452,50" to="14452,1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" strokecolor="black [3213]" strokeweight="1pt"/>
                    <v:line id="Straight Connector 115" o:spid="_x0000_s1042" style="position:absolute;visibility:visible;mso-wrap-style:square" from="0,13944" to="14493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" strokecolor="black [3213]" strokeweight="1pt"/>
                  </v:group>
                  <v:shape id="Text Box 117" o:spid="_x0000_s1043" type="#_x0000_t202" style="position:absolute;left:13989;top:3126;width:14301;height:6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<v:textbox>
                      <w:txbxContent>
                        <w:p w14:paraId="5EEB5CA5" w14:textId="77777777" w:rsidR="00487D70" w:rsidRPr="00FE5EE9" w:rsidRDefault="00487D70" w:rsidP="00B57567">
                          <w:pPr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mixture containing 3.0 g BaSO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  <w:vertAlign w:val="subscript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(s) and 3.0 g NaNO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(s)</w:t>
                          </w:r>
                        </w:p>
                      </w:txbxContent>
                    </v:textbox>
                  </v:shape>
                  <v:shape id="Straight Arrow Connector 118" o:spid="_x0000_s1044" type="#_x0000_t32" style="position:absolute;left:9632;top:6877;width:4960;height:16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" strokecolor="black [3213]" strokeweight="1pt">
                    <v:stroke endarrow="block"/>
                  </v:shape>
                  <v:shape id="Freeform 119" o:spid="_x0000_s1045" style="position:absolute;left:1379;top:8529;width:8675;height:1613;visibility:visible;mso-wrap-style:square;v-text-anchor:middle" coordsize="454264,16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" path="m16330,145406v52699,17092,303376,21365,376015,8546c464984,141133,455014,94131,452165,68494,449316,42856,406587,2976,375253,127,343919,-2722,298341,42856,264158,51402v-34183,8546,-94004,,-94004,c138819,51402,98939,35735,76150,51402,53361,67069,-36369,128314,16330,145406xe" fillcolor="black [3213]" strokecolor="black [3213]" strokeweight="2pt">
                    <v:path arrowok="t" o:connecttype="custom" o:connectlocs="31184,145302;749219,153842;863451,68445;716580,127;504434,51365;324925,51365;145415,51365;31184,145302" o:connectangles="0,0,0,0,0,0,0,0"/>
                  </v:shape>
                </v:group>
                <v:shape id="Straight Arrow Connector 124" o:spid="_x0000_s1046" type="#_x0000_t32" style="position:absolute;left:36383;top:53766;width:7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" strokecolor="black [3213]" strokeweight="1pt">
                  <v:stroke endarrow="block"/>
                </v:shape>
                <v:group id="Group 541" o:spid="_x0000_s1047" style="position:absolute;left:4874;top:12705;width:7099;height:12668" coordorigin="-344" coordsize="7102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shape id="Straight Arrow Connector 122" o:spid="_x0000_s1048" type="#_x0000_t32" style="position:absolute;left:9;width:0;height:12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" strokecolor="black [3213]" strokeweight="1pt">
                    <v:stroke endarrow="block"/>
                  </v:shape>
                  <v:shape id="Text Box 520" o:spid="_x0000_s1049" type="#_x0000_t202" style="position:absolute;left:-344;top:1641;width:7101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u+Z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Mh&#10;ncf58Uw8AnJ1AwAA//8DAFBLAQItABQABgAIAAAAIQDb4fbL7gAAAIUBAAATAAAAAAAAAAAAAAAA&#10;AAAAAABbQ29udGVudF9UeXBlc10ueG1sUEsBAi0AFAAGAAgAAAAhAFr0LFu/AAAAFQEAAAsAAAAA&#10;AAAAAAAAAAAAHwEAAF9yZWxzLy5yZWxzUEsBAi0AFAAGAAgAAAAhALxq75nBAAAA3AAAAA8AAAAA&#10;AAAAAAAAAAAABwIAAGRycy9kb3ducmV2LnhtbFBLBQYAAAAAAwADALcAAAD1AgAAAAA=&#10;" filled="f" stroked="f">
                    <v:textbox>
                      <w:txbxContent>
                        <w:p w14:paraId="064E02DB" w14:textId="6893C5FD" w:rsidR="00487D70" w:rsidRPr="00FE5EE9" w:rsidRDefault="00487D70" w:rsidP="00B57567">
                          <w:pPr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add distilled water and stir</w:t>
                          </w:r>
                        </w:p>
                      </w:txbxContent>
                    </v:textbox>
                  </v:shape>
                </v:group>
                <v:group id="Group 525" o:spid="_x0000_s1050" style="position:absolute;top:27046;width:20162;height:15240" coordsize="2016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<v:group id="Group 123" o:spid="_x0000_s1051" style="position:absolute;width:10665;height:10265" coordsize="10665,10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group id="Group 11" o:spid="_x0000_s1052" style="position:absolute;width:10665;height:10265" coordsize="10821,10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 12" o:spid="_x0000_s1053" style="position:absolute;width:10821;height:10445" coordsize="14493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line id="Straight Connector 13" o:spid="_x0000_s1054" style="position:absolute;visibility:visible;mso-wrap-style:square" from="76,0" to="76,1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" strokecolor="black [3213]" strokeweight="1pt"/>
                        <v:line id="Straight Connector 14" o:spid="_x0000_s1055" style="position:absolute;visibility:visible;mso-wrap-style:square" from="14452,50" to="14452,1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" strokecolor="black [3213]" strokeweight="1pt"/>
                        <v:line id="Straight Connector 15" o:spid="_x0000_s1056" style="position:absolute;visibility:visible;mso-wrap-style:square" from="0,13944" to="14493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    </v:group>
                      <v:rect id="Rectangle 16" o:spid="_x0000_s1057" style="position:absolute;left:152;top:4214;width:10532;height:61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" fillcolor="#a5a5a5 [2092]" strokecolor="black [3213]" strokeweight="1pt"/>
                    </v:group>
                    <v:shape id="Freeform 19" o:spid="_x0000_s1058" style="position:absolute;left:3409;top:8567;width:4540;height:1613;visibility:visible;mso-wrap-style:square;v-text-anchor:middle" coordsize="454264,161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" path="m16330,145406v52699,17092,303376,21365,376015,8546c464984,141133,455014,94131,452165,68494,449316,42856,406587,2976,375253,127,343919,-2722,298341,42856,264158,51402v-34183,8546,-94004,,-94004,c138819,51402,98939,35735,76150,51402,53361,67069,-36369,128314,16330,145406xe" fillcolor="black [3213]" strokecolor="black [3213]" strokeweight="2pt">
                      <v:path arrowok="t" o:connecttype="custom" o:connectlocs="16319,145302;392081,153842;451860,68445;375000,127;263980,51365;170039,51365;76099,51365;16319,145302" o:connectangles="0,0,0,0,0,0,0,0"/>
                    </v:shape>
                  </v:group>
                  <v:shape id="Text Box 521" o:spid="_x0000_s1059" type="#_x0000_t202" style="position:absolute;left:234;top:12426;width:7972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koC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IwGfXieiUdAzh8AAAD//wMAUEsBAi0AFAAGAAgAAAAhANvh9svuAAAAhQEAABMAAAAAAAAAAAAA&#10;AAAAAAAAAFtDb250ZW50X1R5cGVzXS54bWxQSwECLQAUAAYACAAAACEAWvQsW78AAAAVAQAACwAA&#10;AAAAAAAAAAAAAAAfAQAAX3JlbHMvLnJlbHNQSwECLQAUAAYACAAAACEA0yZKAsMAAADcAAAADwAA&#10;AAAAAAAAAAAAAAAHAgAAZHJzL2Rvd25yZXYueG1sUEsFBgAAAAADAAMAtwAAAPcCAAAAAA==&#10;" filled="f" stroked="f">
                    <v:textbox>
                      <w:txbxContent>
                        <w:p w14:paraId="79D04806" w14:textId="77777777" w:rsidR="00487D70" w:rsidRPr="009E003F" w:rsidRDefault="00487D70" w:rsidP="00B57567">
                          <w:pPr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BaSO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  <w:vertAlign w:val="subscript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(s)</w:t>
                          </w:r>
                        </w:p>
                      </w:txbxContent>
                    </v:textbox>
                  </v:shape>
                  <v:shape id="Text Box 522" o:spid="_x0000_s1060" type="#_x0000_t202" style="position:absolute;left:11097;top:6174;width:9065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NR1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omSQKPM/EIyPk/AAAA//8DAFBLAQItABQABgAIAAAAIQDb4fbL7gAAAIUBAAATAAAAAAAAAAAA&#10;AAAAAAAAAABbQ29udGVudF9UeXBlc10ueG1sUEsBAi0AFAAGAAgAAAAhAFr0LFu/AAAAFQEAAAsA&#10;AAAAAAAAAAAAAAAAHwEAAF9yZWxzLy5yZWxzUEsBAi0AFAAGAAgAAAAhACP01HXEAAAA3AAAAA8A&#10;AAAAAAAAAAAAAAAABwIAAGRycy9kb3ducmV2LnhtbFBLBQYAAAAAAwADALcAAAD4AgAAAAA=&#10;" filled="f" stroked="f">
                    <v:textbox>
                      <w:txbxContent>
                        <w:p w14:paraId="4667FE6C" w14:textId="77777777" w:rsidR="00487D70" w:rsidRPr="00205C7B" w:rsidRDefault="00487D70" w:rsidP="00B57567">
                          <w:pPr>
                            <w:jc w:val="center"/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NaNO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(aq)</w:t>
                          </w:r>
                        </w:p>
                      </w:txbxContent>
                    </v:textbox>
                  </v:shape>
                  <v:shape id="Straight Arrow Connector 523" o:spid="_x0000_s1061" type="#_x0000_t32" style="position:absolute;left:8850;top:6838;width:2794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" strokecolor="black [3213]" strokeweight="1pt">
                    <v:stroke endarrow="block"/>
                  </v:shape>
                  <v:shape id="Straight Arrow Connector 524" o:spid="_x0000_s1062" type="#_x0000_t32" style="position:absolute;left:4239;top:10257;width:458;height:21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" strokecolor="black [3213]" strokeweight="1pt">
                    <v:stroke endarrow="block"/>
                  </v:shape>
                </v:group>
                <v:shape id="Freeform 540" o:spid="_x0000_s1063" style="position:absolute;left:6930;top:21945;width:19850;height:4997;visibility:visible;mso-wrap-style:square;v-text-anchor:middle" coordsize="1985108,35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" path="m,351692c334759,175846,669518,,1000369,v330851,,657795,175846,984739,351692e" filled="f" strokecolor="black [3213]" strokeweight="1pt">
                  <v:stroke endarrow="block"/>
                  <v:path arrowok="t" o:connecttype="custom" o:connectlocs="0,499648;1000320,0;1985010,499648" o:connectangles="0,0,0"/>
                </v:shape>
                <v:shape id="Text Box 542" o:spid="_x0000_s1064" type="#_x0000_t202" style="position:absolute;left:12127;top:22138;width:906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<v:textbox>
                    <w:txbxContent>
                      <w:p w14:paraId="1E9852F9" w14:textId="77777777" w:rsidR="00487D70" w:rsidRPr="00205C7B" w:rsidRDefault="00487D70" w:rsidP="00B57567">
                        <w:pPr>
                          <w:jc w:val="center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pour</w:t>
                        </w:r>
                      </w:p>
                    </w:txbxContent>
                  </v:textbox>
                </v:shape>
                <v:group id="Group 559" o:spid="_x0000_s1065" style="position:absolute;left:22619;top:27528;width:16208;height:23479" coordsize="16208,23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<v:shape id="Teardrop 535" o:spid="_x0000_s1066" style="position:absolute;left:5416;top:15041;width:1429;height:1485;rotation:-2864806fd;visibility:visible;mso-wrap-style:square;v-text-anchor:middle" coordsize="142875,1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" path="m,74247c,33242,31984,,71438,r71437,l142875,74247v,41005,-31984,74247,-71438,74247c31983,148494,-1,115252,-1,74247r1,xe" fillcolor="gray [1629]" strokecolor="black [3213]" strokeweight="1pt">
                    <v:path arrowok="t" o:connecttype="custom" o:connectlocs="0,74247;71438,0;142875,0;142875,74247;71437,148494;-1,74247;0,74247" o:connectangles="0,0,0,0,0,0,0"/>
                  </v:shape>
                  <v:shape id="Teardrop 536" o:spid="_x0000_s1067" style="position:absolute;left:6248;top:18895;width:1428;height:1485;rotation:-2864806fd;visibility:visible;mso-wrap-style:square;v-text-anchor:middle" coordsize="142875,1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" path="m,74247c,33242,31984,,71438,r71437,l142875,74247v,41005,-31984,74247,-71438,74247c31983,148494,-1,115252,-1,74247r1,xe" fillcolor="gray [1629]" strokecolor="black [3213]" strokeweight="1pt">
                    <v:path arrowok="t" o:connecttype="custom" o:connectlocs="0,74247;71438,0;142875,0;142875,74247;71437,148494;-1,74247;0,74247" o:connectangles="0,0,0,0,0,0,0"/>
                  </v:shape>
                  <v:shape id="Teardrop 537" o:spid="_x0000_s1068" style="position:absolute;left:5341;top:21994;width:1429;height:1485;rotation:-2864806fd;visibility:visible;mso-wrap-style:square;v-text-anchor:middle" coordsize="142875,148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" path="m,74247c,33242,31984,,71438,r71437,l142875,74247v,41005,-31984,74247,-71438,74247c31983,148494,-1,115252,-1,74247r1,xe" fillcolor="gray [1629]" strokecolor="black [3213]" strokeweight="1pt">
                    <v:path arrowok="t" o:connecttype="custom" o:connectlocs="0,74247;71438,0;142875,0;142875,74247;71437,148494;-1,74247;0,74247" o:connectangles="0,0,0,0,0,0,0"/>
                  </v:shape>
                  <v:group id="Group 558" o:spid="_x0000_s1069" style="position:absolute;width:16208;height:13912" coordsize="16208,1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<v:group id="Group 557" o:spid="_x0000_s1070" style="position:absolute;width:12803;height:13912" coordsize="12803,1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    <v:group id="Group 532" o:spid="_x0000_s1071" style="position:absolute;left:1133;width:10553;height:6369" coordsize="10553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        <v:line id="Straight Connector 530" o:spid="_x0000_s1072" style="position:absolute;visibility:visible;mso-wrap-style:square" from="0,0" to="5238,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" strokecolor="black [3213]" strokeweight="1pt"/>
                        <v:line id="Straight Connector 531" o:spid="_x0000_s1073" style="position:absolute;flip:x;visibility:visible;mso-wrap-style:square" from="5314,0" to="10553,6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" strokecolor="black [3213]" strokeweight="1pt"/>
                      </v:group>
                      <v:group id="Group 556" o:spid="_x0000_s1074" style="position:absolute;width:12803;height:13912" coordsize="12803,1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SS3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">
                        <v:line id="Straight Connector 526" o:spid="_x0000_s1075" style="position:absolute;visibility:visible;mso-wrap-style:square" from="0,0" to="5624,6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" strokecolor="black [3213]" strokeweight="1pt"/>
                        <v:line id="Straight Connector 527" o:spid="_x0000_s1076" style="position:absolute;flip:x;visibility:visible;mso-wrap-style:square" from="7179,0" to="12803,6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" strokecolor="black [3213]" strokeweight="1pt"/>
                        <v:line id="Straight Connector 528" o:spid="_x0000_s1077" style="position:absolute;visibility:visible;mso-wrap-style:square" from="5667,6801" to="5667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bjO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awjMPacCYcAbm9AwAA//8DAFBLAQItABQABgAIAAAAIQDb4fbL7gAAAIUBAAATAAAAAAAAAAAA&#10;AAAAAAAAAABbQ29udGVudF9UeXBlc10ueG1sUEsBAi0AFAAGAAgAAAAhAFr0LFu/AAAAFQEAAAsA&#10;AAAAAAAAAAAAAAAAHwEAAF9yZWxzLy5yZWxzUEsBAi0AFAAGAAgAAAAhACHNuM7EAAAA3AAAAA8A&#10;AAAAAAAAAAAAAAAABwIAAGRycy9kb3ducmV2LnhtbFBLBQYAAAAAAwADALcAAAD4AgAAAAA=&#10;" strokecolor="black [3213]" strokeweight="1pt"/>
                        <v:line id="Straight Connector 529" o:spid="_x0000_s1078" style="position:absolute;visibility:visible;mso-wrap-style:square" from="7179,6801" to="7179,1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" strokecolor="black [3213]" strokeweight="1pt"/>
                        <v:line id="Straight Connector 533" o:spid="_x0000_s1079" style="position:absolute;flip:x;visibility:visible;mso-wrap-style:square" from="5667,12317" to="7152,13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" strokecolor="black [3213]" strokeweight="1pt"/>
                      </v:group>
                      <v:shape id="Freeform 534" o:spid="_x0000_s1080" style="position:absolute;left:4283;top:2998;width:4000;height:2826;visibility:visible;mso-wrap-style:square;v-text-anchor:middle" coordsize="402602,9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" path="m144856,75892v37398,11745,38559,26533,81349,17976c268995,85311,390251,38889,401597,24550,412943,10211,325196,11835,294284,7831,263372,3827,253142,1734,216125,525,179108,-684,72182,577,72182,577,40847,577,-10292,10844,1820,23396,13932,35949,107458,64147,144856,75892xe" fillcolor="black [3213]" strokecolor="black [3213]" strokeweight="2pt">
                        <v:path arrowok="t" o:connecttype="custom" o:connectlocs="143938,222426;224771,275110;399051,71952;292419,22951;214755,1539;71724,1691;1808,68569;143938,222426" o:connectangles="0,0,0,0,0,0,0,0"/>
                      </v:shape>
                    </v:group>
                    <v:shape id="Text Box 543" o:spid="_x0000_s1081" type="#_x0000_t202" style="position:absolute;left:8237;top:6650;width:797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5RO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cvEEtzPxCMjsDwAA//8DAFBLAQItABQABgAIAAAAIQDb4fbL7gAAAIUBAAATAAAAAAAAAAAA&#10;AAAAAAAAAABbQ29udGVudF9UeXBlc10ueG1sUEsBAi0AFAAGAAgAAAAhAFr0LFu/AAAAFQEAAAsA&#10;AAAAAAAAAAAAAAAAHwEAAF9yZWxzLy5yZWxzUEsBAi0AFAAGAAgAAAAhAJFnlE7EAAAA3AAAAA8A&#10;AAAAAAAAAAAAAAAABwIAAGRycy9kb3ducmV2LnhtbFBLBQYAAAAAAwADALcAAAD4AgAAAAA=&#10;" filled="f" stroked="f">
                      <v:textbox>
                        <w:txbxContent>
                          <w:p w14:paraId="54B3D6D9" w14:textId="77777777" w:rsidR="00487D70" w:rsidRPr="009E003F" w:rsidRDefault="00487D70" w:rsidP="00B57567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BaSO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(s)</w:t>
                            </w:r>
                          </w:p>
                        </w:txbxContent>
                      </v:textbox>
                    </v:shape>
                    <v:shape id="Straight Arrow Connector 544" o:spid="_x0000_s1082" type="#_x0000_t32" style="position:absolute;left:7735;top:4561;width:2820;height:21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" strokecolor="black [3213]" strokeweight="1pt">
                      <v:stroke endarrow="block"/>
                    </v:shape>
                  </v:group>
                </v:group>
                <v:shape id="Straight Arrow Connector 545" o:spid="_x0000_s1083" type="#_x0000_t32" style="position:absolute;left:36383;top:30665;width:79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" strokecolor="black [3213]" strokeweight="1pt">
                  <v:stroke endarrow="block"/>
                </v:shape>
                <v:shape id="Text Box 546" o:spid="_x0000_s1084" type="#_x0000_t202" style="position:absolute;left:45142;top:29260;width:15524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<v:textbox>
                    <w:txbxContent>
                      <w:p w14:paraId="12462C1C" w14:textId="4B70BD78" w:rsidR="00487D70" w:rsidRPr="009E003F" w:rsidRDefault="00487D70" w:rsidP="00B57567">
                        <w:pPr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wash and dry residue</w:t>
                        </w:r>
                      </w:p>
                    </w:txbxContent>
                  </v:textbox>
                </v:shape>
                <v:group id="Group 560" o:spid="_x0000_s1085" style="position:absolute;left:47067;top:43217;width:13599;height:14418" coordsize="13598,14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Pl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">
                  <v:group id="Group 125" o:spid="_x0000_s1086" style="position:absolute;top:4156;width:10661;height:10261" coordsize="10665,10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group id="Group 127" o:spid="_x0000_s1087" style="position:absolute;width:10665;height:10265" coordsize="14493,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<v:line id="Straight Connector 514" o:spid="_x0000_s1088" style="position:absolute;visibility:visible;mso-wrap-style:square" from="76,0" to="76,1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" strokecolor="black [3213]" strokeweight="1pt"/>
                      <v:line id="Straight Connector 515" o:spid="_x0000_s1089" style="position:absolute;visibility:visible;mso-wrap-style:square" from="14452,50" to="14452,13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" strokecolor="black [3213]" strokeweight="1pt"/>
                      <v:line id="Straight Connector 516" o:spid="_x0000_s1090" style="position:absolute;visibility:visible;mso-wrap-style:square" from="0,13944" to="14493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" strokecolor="black [3213]" strokeweight="1pt"/>
                    </v:group>
                    <v:shape id="Freeform 518" o:spid="_x0000_s1091" style="position:absolute;left:3149;top:8538;width:4800;height:1630;visibility:visible;mso-wrap-style:square;v-text-anchor:middle" coordsize="480285,163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" path="m42351,145588v65391,22211,303376,21365,376015,8546c491005,141315,481035,90887,478186,68676,475337,46465,432608,23716,401274,20867,369940,18018,324362,55032,290179,51584,255996,48137,196175,182,196175,182,164840,182,51658,-3367,26021,20867,384,45101,-23040,123377,42351,145588xe" fillcolor="black [3213]" strokecolor="black [3213]" strokeweight="2pt">
                      <v:path arrowok="t" o:connecttype="custom" o:connectlocs="42323,145484;418085,154024;477864,68627;401004,20852;289984,51547;196043,182;26004,20852;42323,145484" o:connectangles="0,0,0,0,0,0,0,0"/>
                    </v:shape>
                  </v:group>
                  <v:shape id="Text Box 547" o:spid="_x0000_s1092" type="#_x0000_t202" style="position:absolute;left:4534;width:906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JJ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yQz+zsQjIFcPAAAA//8DAFBLAQItABQABgAIAAAAIQDb4fbL7gAAAIUBAAATAAAAAAAAAAAA&#10;AAAAAAAAAABbQ29udGVudF9UeXBlc10ueG1sUEsBAi0AFAAGAAgAAAAhAFr0LFu/AAAAFQEAAAsA&#10;AAAAAAAAAAAAAAAAHwEAAF9yZWxzLy5yZWxzUEsBAi0AFAAGAAgAAAAhAO5ckk3EAAAA3AAAAA8A&#10;AAAAAAAAAAAAAAAABwIAAGRycy9kb3ducmV2LnhtbFBLBQYAAAAAAwADALcAAAD4AgAAAAA=&#10;" filled="f" stroked="f">
                    <v:textbox>
                      <w:txbxContent>
                        <w:p w14:paraId="2916E984" w14:textId="77777777" w:rsidR="00487D70" w:rsidRPr="00205C7B" w:rsidRDefault="00487D70" w:rsidP="00B57567">
                          <w:pPr>
                            <w:jc w:val="center"/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NaNO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  <w:vertAlign w:val="subscript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(s)</w:t>
                          </w:r>
                        </w:p>
                      </w:txbxContent>
                    </v:textbox>
                  </v:shape>
                  <v:shape id="Straight Arrow Connector 548" o:spid="_x0000_s1093" type="#_x0000_t32" style="position:absolute;left:5797;top:2720;width:2163;height:97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" strokecolor="black [3213]" strokeweight="1pt">
                    <v:stroke endarrow="block"/>
                  </v:shape>
                </v:group>
                <v:group id="Group 561" o:spid="_x0000_s1094" style="position:absolute;left:49473;top:61131;width:5824;height:16088" coordsize="5823,16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rect id="Rectangle 549" o:spid="_x0000_s1095" style="position:absolute;left:1728;top:2471;width:2267;height:2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" filled="f" strokecolor="black [3213]" strokeweight="1pt"/>
                  <v:rect id="Rectangle 550" o:spid="_x0000_s1096" style="position:absolute;left:2092;top:5337;width:152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" filled="f" strokecolor="black [3213]" strokeweight="1pt"/>
                  <v:rect id="Rectangle 551" o:spid="_x0000_s1097" style="position:absolute;left:1728;top:11433;width:2267;height:2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" filled="f" strokecolor="black [3213]" strokeweight="1pt"/>
                  <v:rect id="Rectangle 552" o:spid="_x0000_s1098" style="position:absolute;left:2092;top:14299;width:1524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8OAxgAAANw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Cfz+D3TDoCev0DAAD//wMAUEsBAi0AFAAGAAgAAAAhANvh9svuAAAAhQEAABMAAAAAAAAA&#10;AAAAAAAAAAAAAFtDb250ZW50X1R5cGVzXS54bWxQSwECLQAUAAYACAAAACEAWvQsW78AAAAVAQAA&#10;CwAAAAAAAAAAAAAAAAAfAQAAX3JlbHMvLnJlbHNQSwECLQAUAAYACAAAACEAUmvDgMYAAADcAAAA&#10;DwAAAAAAAAAAAAAAAAAHAgAAZHJzL2Rvd25yZXYueG1sUEsFBgAAAAADAAMAtwAAAPoCAAAAAA==&#10;" filled="f" strokecolor="black [3213]" strokeweight="1pt"/>
                  <v:shape id="Trapezium 553" o:spid="_x0000_s1099" style="position:absolute;top:14754;width:5823;height:1334;visibility:visible;mso-wrap-style:square;v-text-anchor:middle" coordsize="582386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" path="m,133350l33338,,549049,r33337,133350l,133350xe" filled="f" strokecolor="black [3213]" strokeweight="1pt">
                    <v:path arrowok="t" o:connecttype="custom" o:connectlocs="0,133350;33338,0;549049,0;582386,133350;0,133350" o:connectangles="0,0,0,0,0"/>
                  </v:shape>
                  <v:oval id="Oval 554" o:spid="_x0000_s1100" style="position:absolute;left:2183;top:12116;width:1443;height:1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" fillcolor="windowText" strokecolor="black [3213]" strokeweight="1pt"/>
                  <v:shape id="Teardrop 555" o:spid="_x0000_s1101" style="position:absolute;left:1819;width:2021;height:2031;rotation:-2864806fd;visibility:visible;mso-wrap-style:square;v-text-anchor:middle" coordsize="202121,203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" path="m,101559c,45470,45247,,101061,v67373,,134747,-33853,202121,-101559c235808,-33853,202121,33853,202121,101559v,56089,-45247,101559,-101061,101559c45246,203118,-1,157648,-1,101559r1,xe" fillcolor="#d8d8d8 [2732]" strokecolor="black [3213]" strokeweight="1pt">
                    <v:path arrowok="t" o:connecttype="custom" o:connectlocs="0,101559;101061,0;303182,-101559;202121,101559;101060,203118;-1,101559;0,101559" o:connectangles="0,0,0,0,0,0,0"/>
                  </v:shape>
                </v:group>
              </v:group>
            </w:pict>
          </mc:Fallback>
        </mc:AlternateContent>
      </w:r>
    </w:p>
    <w:p w14:paraId="3DF5456A" w14:textId="58DF4458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0574C841" w14:textId="08DCBCBC" w:rsidR="00B57567" w:rsidRDefault="00B57567" w:rsidP="00B57567">
      <w:pPr>
        <w:jc w:val="center"/>
        <w:rPr>
          <w:rFonts w:ascii="Arial" w:hAnsi="Arial" w:cs="Arial"/>
          <w:sz w:val="22"/>
          <w:szCs w:val="22"/>
        </w:rPr>
      </w:pPr>
    </w:p>
    <w:p w14:paraId="6C3329CC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01D75C31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3DF878A0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00386E25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0FE627A8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0B8C23F0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1A4B701C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5B189780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5978F7C6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10C65707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240550D5" w14:textId="1075D524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7AFAB213" w14:textId="570B7B1D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7E8E73AA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39F84F32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0603168C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3F84A31F" w14:textId="7B99D653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5E72A0D2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6E9079D8" w14:textId="77B92185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379F4057" w14:textId="69B317AA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73742098" w14:textId="0B0A992C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49136300" w14:textId="2DABED6A" w:rsidR="00B57567" w:rsidRDefault="00B21AD3" w:rsidP="00B575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2248576" behindDoc="0" locked="0" layoutInCell="1" allowOverlap="1" wp14:anchorId="37BFC96F" wp14:editId="6DC55790">
                <wp:simplePos x="0" y="0"/>
                <wp:positionH relativeFrom="column">
                  <wp:posOffset>4640217</wp:posOffset>
                </wp:positionH>
                <wp:positionV relativeFrom="paragraph">
                  <wp:posOffset>2319474</wp:posOffset>
                </wp:positionV>
                <wp:extent cx="1462072" cy="1871435"/>
                <wp:effectExtent l="12700" t="12700" r="24130" b="2095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2072" cy="1871435"/>
                          <a:chOff x="0" y="0"/>
                          <a:chExt cx="1462072" cy="187143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68943" y="0"/>
                            <a:ext cx="1347107" cy="0"/>
                          </a:xfrm>
                          <a:prstGeom prst="line">
                            <a:avLst/>
                          </a:prstGeom>
                          <a:ln w="31750" cmpd="sng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0" y="0"/>
                            <a:ext cx="278250" cy="1871435"/>
                          </a:xfrm>
                          <a:prstGeom prst="line">
                            <a:avLst/>
                          </a:prstGeom>
                          <a:ln w="31750" cmpd="sng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1183822" y="0"/>
                            <a:ext cx="278250" cy="1871435"/>
                          </a:xfrm>
                          <a:prstGeom prst="line">
                            <a:avLst/>
                          </a:prstGeom>
                          <a:ln w="31750" cmpd="sng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2691260" id="Group 20" o:spid="_x0000_s1026" style="position:absolute;margin-left:365.35pt;margin-top:182.65pt;width:115.1pt;height:147.35pt;z-index:252248576" coordsize="14620,1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">
                <v:line id="Straight Connector 10" o:spid="_x0000_s1027" style="position:absolute;visibility:visible;mso-wrap-style:square" from="689,0" to="141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" strokecolor="black [3213]" strokeweight="2.5pt"/>
                <v:line id="Straight Connector 17" o:spid="_x0000_s1028" style="position:absolute;flip:y;visibility:visible;mso-wrap-style:square" from="0,0" to="2782,18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" strokecolor="black [3213]" strokeweight="2.5pt"/>
                <v:line id="Straight Connector 18" o:spid="_x0000_s1029" style="position:absolute;flip:x y;visibility:visible;mso-wrap-style:square" from="11838,0" to="14620,18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" strokecolor="black [3213]" strokeweight="2.5pt"/>
              </v:group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2142080" behindDoc="0" locked="0" layoutInCell="1" allowOverlap="1" wp14:anchorId="019F8435" wp14:editId="5354DD1D">
                <wp:simplePos x="0" y="0"/>
                <wp:positionH relativeFrom="column">
                  <wp:posOffset>4248205</wp:posOffset>
                </wp:positionH>
                <wp:positionV relativeFrom="paragraph">
                  <wp:posOffset>2490499</wp:posOffset>
                </wp:positionV>
                <wp:extent cx="586627" cy="477016"/>
                <wp:effectExtent l="0" t="0" r="0" b="0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27" cy="477016"/>
                          <a:chOff x="0" y="0"/>
                          <a:chExt cx="586627" cy="477016"/>
                        </a:xfrm>
                      </wpg:grpSpPr>
                      <wps:wsp>
                        <wps:cNvPr id="567" name="Text Box 567"/>
                        <wps:cNvSpPr txBox="1"/>
                        <wps:spPr>
                          <a:xfrm>
                            <a:off x="0" y="7620"/>
                            <a:ext cx="586627" cy="469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94165" w14:textId="77777777" w:rsidR="00487D70" w:rsidRPr="009C0483" w:rsidRDefault="00487D70" w:rsidP="00B57567">
                              <w:pPr>
                                <w:jc w:val="center"/>
                                <w:rPr>
                                  <w:rFonts w:ascii="Arial" w:hAnsi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36"/>
                                  <w:szCs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106680" y="0"/>
                            <a:ext cx="376555" cy="376555"/>
                          </a:xfrm>
                          <a:prstGeom prst="ellips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11EB4BB" w14:textId="77777777" w:rsidR="00487D70" w:rsidRDefault="00487D70" w:rsidP="00B575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F8435" id="Group 566" o:spid="_x0000_s1102" style="position:absolute;margin-left:334.5pt;margin-top:196.1pt;width:46.2pt;height:37.55pt;z-index:252142080;mso-width-relative:margin;mso-height-relative:margin" coordsize="5866,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">
                <v:shape id="Text Box 567" o:spid="_x0000_s1103" type="#_x0000_t202" style="position:absolute;top:76;width:5866;height:4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c4t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YvkMtzPxCMjsDwAA//8DAFBLAQItABQABgAIAAAAIQDb4fbL7gAAAIUBAAATAAAAAAAAAAAA&#10;AAAAAAAAAABbQ29udGVudF9UeXBlc10ueG1sUEsBAi0AFAAGAAgAAAAhAFr0LFu/AAAAFQEAAAsA&#10;AAAAAAAAAAAAAAAAHwEAAF9yZWxzLy5yZWxzUEsBAi0AFAAGAAgAAAAhAKXpzi3EAAAA3AAAAA8A&#10;AAAAAAAAAAAAAAAABwIAAGRycy9kb3ducmV2LnhtbFBLBQYAAAAAAwADALcAAAD4AgAAAAA=&#10;" filled="f" stroked="f">
                  <v:textbox>
                    <w:txbxContent>
                      <w:p w14:paraId="6F094165" w14:textId="77777777" w:rsidR="00487D70" w:rsidRPr="009C0483" w:rsidRDefault="00487D70" w:rsidP="00B57567">
                        <w:pPr>
                          <w:jc w:val="center"/>
                          <w:rPr>
                            <w:rFonts w:ascii="Arial" w:hAnsi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sz w:val="36"/>
                            <w:szCs w:val="36"/>
                          </w:rPr>
                          <w:t>Y</w:t>
                        </w:r>
                      </w:p>
                    </w:txbxContent>
                  </v:textbox>
                </v:shape>
                <v:oval id="Oval 568" o:spid="_x0000_s1104" style="position:absolute;left:1066;width:3766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" filled="f" strokecolor="black [3213]" strokeweight="1pt">
                  <v:textbox>
                    <w:txbxContent>
                      <w:p w14:paraId="511EB4BB" w14:textId="77777777" w:rsidR="00487D70" w:rsidRDefault="00487D70" w:rsidP="00B57567">
                        <w:pPr>
                          <w:jc w:val="center"/>
                        </w:pP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41408" behindDoc="0" locked="0" layoutInCell="1" allowOverlap="1" wp14:anchorId="36DA6238" wp14:editId="79B393B9">
                <wp:simplePos x="0" y="0"/>
                <wp:positionH relativeFrom="column">
                  <wp:posOffset>3792764</wp:posOffset>
                </wp:positionH>
                <wp:positionV relativeFrom="paragraph">
                  <wp:posOffset>1093470</wp:posOffset>
                </wp:positionV>
                <wp:extent cx="709877" cy="77911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877" cy="779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BEBFF" w14:textId="689B24D2" w:rsidR="00487D70" w:rsidRPr="00FE5EE9" w:rsidRDefault="00487D70" w:rsidP="00B21AD3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heat to remove distilled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A6238" id="Text Box 9" o:spid="_x0000_s1105" type="#_x0000_t202" style="position:absolute;margin-left:298.65pt;margin-top:86.1pt;width:55.9pt;height:61.35pt;z-index:25224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" filled="f" stroked="f">
                <v:textbox>
                  <w:txbxContent>
                    <w:p w14:paraId="202BEBFF" w14:textId="689B24D2" w:rsidR="00487D70" w:rsidRPr="00FE5EE9" w:rsidRDefault="00487D70" w:rsidP="00B21AD3">
                      <w:pPr>
                        <w:jc w:val="center"/>
                        <w:rPr>
                          <w:rFonts w:ascii="Arial" w:hAnsi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sz w:val="22"/>
                          <w:szCs w:val="22"/>
                        </w:rPr>
                        <w:t>heat to remove distilled water</w:t>
                      </w:r>
                    </w:p>
                  </w:txbxContent>
                </v:textbox>
              </v:shape>
            </w:pict>
          </mc:Fallback>
        </mc:AlternateContent>
      </w:r>
      <w:r w:rsidR="00B57567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2141056" behindDoc="0" locked="0" layoutInCell="1" allowOverlap="1" wp14:anchorId="05E19012" wp14:editId="79371983">
                <wp:simplePos x="0" y="0"/>
                <wp:positionH relativeFrom="column">
                  <wp:posOffset>2085505</wp:posOffset>
                </wp:positionH>
                <wp:positionV relativeFrom="paragraph">
                  <wp:posOffset>438612</wp:posOffset>
                </wp:positionV>
                <wp:extent cx="586627" cy="477016"/>
                <wp:effectExtent l="0" t="0" r="0" b="0"/>
                <wp:wrapNone/>
                <wp:docPr id="565" name="Group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27" cy="477016"/>
                          <a:chOff x="0" y="0"/>
                          <a:chExt cx="586627" cy="477016"/>
                        </a:xfrm>
                      </wpg:grpSpPr>
                      <wps:wsp>
                        <wps:cNvPr id="563" name="Text Box 563"/>
                        <wps:cNvSpPr txBox="1"/>
                        <wps:spPr>
                          <a:xfrm>
                            <a:off x="0" y="7620"/>
                            <a:ext cx="586627" cy="469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083949" w14:textId="77777777" w:rsidR="00487D70" w:rsidRPr="009C0483" w:rsidRDefault="00487D70" w:rsidP="00B57567">
                              <w:pPr>
                                <w:jc w:val="center"/>
                                <w:rPr>
                                  <w:rFonts w:ascii="Arial" w:hAnsi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106680" y="0"/>
                            <a:ext cx="376555" cy="376555"/>
                          </a:xfrm>
                          <a:prstGeom prst="ellips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19012" id="Group 565" o:spid="_x0000_s1106" style="position:absolute;margin-left:164.2pt;margin-top:34.55pt;width:46.2pt;height:37.55pt;z-index:252141056" coordsize="5866,4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">
                <v:shape id="Text Box 563" o:spid="_x0000_s1107" type="#_x0000_t202" style="position:absolute;top:76;width:5866;height:4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sgu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YvkMf2fiEZDZDQAA//8DAFBLAQItABQABgAIAAAAIQDb4fbL7gAAAIUBAAATAAAAAAAAAAAA&#10;AAAAAAAAAABbQ29udGVudF9UeXBlc10ueG1sUEsBAi0AFAAGAAgAAAAhAFr0LFu/AAAAFQEAAAsA&#10;AAAAAAAAAAAAAAAAHwEAAF9yZWxzLy5yZWxzUEsBAi0AFAAGAAgAAAAhANrSyC7EAAAA3AAAAA8A&#10;AAAAAAAAAAAAAAAABwIAAGRycy9kb3ducmV2LnhtbFBLBQYAAAAAAwADALcAAAD4AgAAAAA=&#10;" filled="f" stroked="f">
                  <v:textbox>
                    <w:txbxContent>
                      <w:p w14:paraId="22083949" w14:textId="77777777" w:rsidR="00487D70" w:rsidRPr="009C0483" w:rsidRDefault="00487D70" w:rsidP="00B57567">
                        <w:pPr>
                          <w:jc w:val="center"/>
                          <w:rPr>
                            <w:rFonts w:ascii="Arial" w:hAnsi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v:oval id="Oval 564" o:spid="_x0000_s1108" style="position:absolute;left:1066;width:3766;height:3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" filled="f" strokecolor="black [3213]" strokeweight="1pt"/>
              </v:group>
            </w:pict>
          </mc:Fallback>
        </mc:AlternateContent>
      </w:r>
      <w:r w:rsidR="00B57567">
        <w:rPr>
          <w:rFonts w:ascii="Arial" w:hAnsi="Arial" w:cs="Arial"/>
          <w:sz w:val="22"/>
          <w:szCs w:val="22"/>
        </w:rPr>
        <w:br w:type="page"/>
      </w:r>
    </w:p>
    <w:p w14:paraId="07C9D38A" w14:textId="49D39863" w:rsidR="00B57567" w:rsidRPr="00996F5B" w:rsidRDefault="00B57567" w:rsidP="00B5756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6.</w:t>
      </w:r>
      <w:r>
        <w:rPr>
          <w:rFonts w:ascii="Arial" w:hAnsi="Arial" w:cs="Arial"/>
          <w:sz w:val="22"/>
          <w:szCs w:val="22"/>
        </w:rPr>
        <w:tab/>
        <w:t xml:space="preserve">Name the separation techniques </w:t>
      </w:r>
      <w:r w:rsidR="00047E06">
        <w:rPr>
          <w:rFonts w:ascii="Arial" w:hAnsi="Arial" w:cs="Arial"/>
          <w:sz w:val="22"/>
          <w:szCs w:val="22"/>
        </w:rPr>
        <w:t>being used at X and Y.</w:t>
      </w:r>
    </w:p>
    <w:p w14:paraId="64C5151F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77C824BE" w14:textId="77DF211D" w:rsidR="00B57567" w:rsidRPr="00F02D12" w:rsidRDefault="00B57567" w:rsidP="00B57567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47E06">
        <w:rPr>
          <w:rFonts w:ascii="Arial" w:hAnsi="Arial" w:cs="Arial"/>
          <w:sz w:val="22"/>
          <w:szCs w:val="22"/>
        </w:rPr>
        <w:tab/>
        <w:t xml:space="preserve">       </w:t>
      </w:r>
      <w:r w:rsidR="00047E06">
        <w:rPr>
          <w:rFonts w:ascii="Arial" w:hAnsi="Arial" w:cs="Arial"/>
          <w:b/>
          <w:sz w:val="22"/>
          <w:szCs w:val="22"/>
        </w:rPr>
        <w:t>X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047E06">
        <w:rPr>
          <w:rFonts w:ascii="Arial" w:hAnsi="Arial" w:cs="Arial"/>
          <w:b/>
          <w:sz w:val="22"/>
          <w:szCs w:val="22"/>
        </w:rPr>
        <w:t xml:space="preserve">      Y</w:t>
      </w:r>
    </w:p>
    <w:p w14:paraId="54368F19" w14:textId="6B90C9E3" w:rsidR="00B57567" w:rsidRPr="00220B6F" w:rsidRDefault="00047E06" w:rsidP="00B57567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decantation</w:t>
      </w:r>
      <w:r w:rsidR="00B57567">
        <w:rPr>
          <w:rFonts w:ascii="Arial" w:hAnsi="Arial" w:cs="Arial"/>
          <w:sz w:val="22"/>
          <w:szCs w:val="22"/>
        </w:rPr>
        <w:tab/>
      </w:r>
      <w:r w:rsidR="00B57567">
        <w:rPr>
          <w:rFonts w:ascii="Arial" w:hAnsi="Arial" w:cs="Arial"/>
          <w:sz w:val="22"/>
          <w:szCs w:val="22"/>
        </w:rPr>
        <w:tab/>
      </w:r>
      <w:r w:rsidR="00B5756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filtration</w:t>
      </w:r>
    </w:p>
    <w:p w14:paraId="4C1C9882" w14:textId="7D32FDC2" w:rsidR="00B57567" w:rsidRDefault="00047E06" w:rsidP="00B57567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filtration</w:t>
      </w:r>
      <w:r w:rsidR="00B57567">
        <w:rPr>
          <w:rFonts w:ascii="Arial" w:hAnsi="Arial" w:cs="Arial"/>
          <w:sz w:val="22"/>
          <w:szCs w:val="22"/>
        </w:rPr>
        <w:tab/>
      </w:r>
      <w:r w:rsidR="00B57567">
        <w:rPr>
          <w:rFonts w:ascii="Arial" w:hAnsi="Arial" w:cs="Arial"/>
          <w:sz w:val="22"/>
          <w:szCs w:val="22"/>
        </w:rPr>
        <w:tab/>
      </w:r>
      <w:r w:rsidR="00B5756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evaporation</w:t>
      </w:r>
    </w:p>
    <w:p w14:paraId="001398AF" w14:textId="5F40BAB5" w:rsidR="00B57567" w:rsidRDefault="00F71562" w:rsidP="00B57567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sieving</w:t>
      </w:r>
      <w:r w:rsidR="00B57567">
        <w:rPr>
          <w:rFonts w:ascii="Arial" w:hAnsi="Arial" w:cs="Arial"/>
          <w:sz w:val="22"/>
          <w:szCs w:val="22"/>
        </w:rPr>
        <w:t xml:space="preserve"> </w:t>
      </w:r>
      <w:r w:rsidR="00B57567">
        <w:rPr>
          <w:rFonts w:ascii="Arial" w:hAnsi="Arial" w:cs="Arial"/>
          <w:sz w:val="22"/>
          <w:szCs w:val="22"/>
        </w:rPr>
        <w:tab/>
      </w:r>
      <w:r w:rsidR="00B57567">
        <w:rPr>
          <w:rFonts w:ascii="Arial" w:hAnsi="Arial" w:cs="Arial"/>
          <w:sz w:val="22"/>
          <w:szCs w:val="22"/>
        </w:rPr>
        <w:tab/>
      </w:r>
      <w:r w:rsidR="00B5756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evaporation</w:t>
      </w:r>
    </w:p>
    <w:p w14:paraId="0AD522CE" w14:textId="2902B4DE" w:rsidR="00B57567" w:rsidRPr="00F71AC8" w:rsidRDefault="00F71562" w:rsidP="00B57567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filtration</w:t>
      </w:r>
      <w:r w:rsidR="00B57567">
        <w:rPr>
          <w:rFonts w:ascii="Arial" w:hAnsi="Arial" w:cs="Arial"/>
          <w:sz w:val="22"/>
          <w:szCs w:val="22"/>
        </w:rPr>
        <w:tab/>
      </w:r>
      <w:r w:rsidR="00B57567">
        <w:rPr>
          <w:rFonts w:ascii="Arial" w:hAnsi="Arial" w:cs="Arial"/>
          <w:sz w:val="22"/>
          <w:szCs w:val="22"/>
        </w:rPr>
        <w:tab/>
      </w:r>
      <w:r w:rsidR="00B57567">
        <w:rPr>
          <w:rFonts w:ascii="Arial" w:hAnsi="Arial" w:cs="Arial"/>
          <w:sz w:val="22"/>
          <w:szCs w:val="22"/>
        </w:rPr>
        <w:tab/>
      </w:r>
      <w:r w:rsidR="00047E06">
        <w:rPr>
          <w:rFonts w:ascii="Arial" w:hAnsi="Arial" w:cs="Arial"/>
          <w:sz w:val="22"/>
          <w:szCs w:val="22"/>
        </w:rPr>
        <w:t>decantation</w:t>
      </w:r>
    </w:p>
    <w:p w14:paraId="2DA4F947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2CFBE205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561A972F" w14:textId="319DE570" w:rsidR="00B57567" w:rsidRPr="009B2A62" w:rsidRDefault="00B57567" w:rsidP="00B5756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</w:r>
      <w:r w:rsidR="00047E06">
        <w:rPr>
          <w:rFonts w:ascii="Arial" w:hAnsi="Arial" w:cs="Arial"/>
          <w:sz w:val="22"/>
          <w:szCs w:val="22"/>
        </w:rPr>
        <w:t>Which of the following errors</w:t>
      </w:r>
      <w:r w:rsidR="00B21AD3">
        <w:rPr>
          <w:rFonts w:ascii="Arial" w:hAnsi="Arial" w:cs="Arial"/>
          <w:sz w:val="22"/>
          <w:szCs w:val="22"/>
        </w:rPr>
        <w:t>, when introduced into this procedure,</w:t>
      </w:r>
      <w:r w:rsidR="000D78AB">
        <w:rPr>
          <w:rFonts w:ascii="Arial" w:hAnsi="Arial" w:cs="Arial"/>
          <w:sz w:val="22"/>
          <w:szCs w:val="22"/>
        </w:rPr>
        <w:t xml:space="preserve"> would result in a </w:t>
      </w:r>
      <w:r w:rsidR="000D78AB" w:rsidRPr="00F71562">
        <w:rPr>
          <w:rFonts w:ascii="Arial" w:hAnsi="Arial" w:cs="Arial"/>
          <w:b/>
          <w:bCs/>
          <w:sz w:val="22"/>
          <w:szCs w:val="22"/>
        </w:rPr>
        <w:t>decreased</w:t>
      </w:r>
      <w:r w:rsidR="000D78AB">
        <w:rPr>
          <w:rFonts w:ascii="Arial" w:hAnsi="Arial" w:cs="Arial"/>
          <w:sz w:val="22"/>
          <w:szCs w:val="22"/>
        </w:rPr>
        <w:t xml:space="preserve"> mass of BaSO</w:t>
      </w:r>
      <w:r w:rsidR="000D78AB">
        <w:rPr>
          <w:rFonts w:ascii="Arial" w:hAnsi="Arial" w:cs="Arial"/>
          <w:sz w:val="22"/>
          <w:szCs w:val="22"/>
          <w:vertAlign w:val="subscript"/>
        </w:rPr>
        <w:t>4</w:t>
      </w:r>
      <w:r w:rsidR="000D78AB">
        <w:rPr>
          <w:rFonts w:ascii="Arial" w:hAnsi="Arial" w:cs="Arial"/>
          <w:sz w:val="22"/>
          <w:szCs w:val="22"/>
        </w:rPr>
        <w:t>(s) being recorded</w:t>
      </w:r>
      <w:r>
        <w:rPr>
          <w:rFonts w:ascii="Arial" w:hAnsi="Arial" w:cs="Arial"/>
          <w:sz w:val="22"/>
          <w:szCs w:val="22"/>
        </w:rPr>
        <w:t>?</w:t>
      </w:r>
    </w:p>
    <w:p w14:paraId="5526B6D9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49417554" w14:textId="4E1C77EB" w:rsidR="00B57567" w:rsidRPr="00220B6F" w:rsidRDefault="00F71562" w:rsidP="00B57567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washing the BaSO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 xml:space="preserve"> residue with distilled water before weighing</w:t>
      </w:r>
      <w:r w:rsidR="00B57567">
        <w:rPr>
          <w:rFonts w:ascii="Arial" w:hAnsi="Arial" w:cs="Arial"/>
          <w:sz w:val="22"/>
          <w:szCs w:val="22"/>
        </w:rPr>
        <w:t>.</w:t>
      </w:r>
    </w:p>
    <w:p w14:paraId="6F3EF0D4" w14:textId="29483A15" w:rsidR="00B57567" w:rsidRPr="003813E7" w:rsidRDefault="00F71562" w:rsidP="00B57567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subtracting the mass of the filter paper when determining the mass of BaSO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 w:rsidR="00B57567">
        <w:rPr>
          <w:rFonts w:ascii="Arial" w:hAnsi="Arial" w:cs="Arial"/>
          <w:sz w:val="22"/>
          <w:szCs w:val="22"/>
        </w:rPr>
        <w:t>.</w:t>
      </w:r>
    </w:p>
    <w:p w14:paraId="5CA9E2A2" w14:textId="14C16B0C" w:rsidR="00B57567" w:rsidRDefault="00F71562" w:rsidP="00B57567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transferring all of the BaSO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>(s) and NaNO</w:t>
      </w:r>
      <w:r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 mixture into the funnel</w:t>
      </w:r>
      <w:r w:rsidR="00B57567">
        <w:rPr>
          <w:rFonts w:ascii="Arial" w:hAnsi="Arial" w:cs="Arial"/>
          <w:sz w:val="22"/>
          <w:szCs w:val="22"/>
        </w:rPr>
        <w:t>.</w:t>
      </w:r>
    </w:p>
    <w:p w14:paraId="7C685729" w14:textId="2B71D58B" w:rsidR="00B57567" w:rsidRDefault="00F71562" w:rsidP="00B57567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allowing the BaSO</w:t>
      </w:r>
      <w:r>
        <w:rPr>
          <w:rFonts w:ascii="Arial" w:hAnsi="Arial" w:cs="Arial"/>
          <w:sz w:val="22"/>
          <w:szCs w:val="22"/>
          <w:vertAlign w:val="subscript"/>
        </w:rPr>
        <w:t>4</w:t>
      </w:r>
      <w:r>
        <w:rPr>
          <w:rFonts w:ascii="Arial" w:hAnsi="Arial" w:cs="Arial"/>
          <w:sz w:val="22"/>
          <w:szCs w:val="22"/>
        </w:rPr>
        <w:t xml:space="preserve"> residue to dry before weighing</w:t>
      </w:r>
      <w:r w:rsidR="00B57567">
        <w:rPr>
          <w:rFonts w:ascii="Arial" w:hAnsi="Arial" w:cs="Arial"/>
          <w:sz w:val="22"/>
          <w:szCs w:val="22"/>
        </w:rPr>
        <w:t>.</w:t>
      </w:r>
    </w:p>
    <w:p w14:paraId="49E4B8D4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66937D72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434075DA" w14:textId="0A581723" w:rsidR="00B57567" w:rsidRPr="009D1E23" w:rsidRDefault="00B57567" w:rsidP="00B5756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</w:t>
      </w:r>
      <w:r w:rsidRPr="002421E7">
        <w:rPr>
          <w:rFonts w:ascii="Arial" w:hAnsi="Arial" w:cs="Arial"/>
          <w:sz w:val="22"/>
          <w:szCs w:val="22"/>
        </w:rPr>
        <w:t>.</w:t>
      </w:r>
      <w:r w:rsidRPr="002421E7">
        <w:rPr>
          <w:rFonts w:ascii="Arial" w:hAnsi="Arial" w:cs="Arial"/>
          <w:sz w:val="22"/>
          <w:szCs w:val="22"/>
        </w:rPr>
        <w:tab/>
      </w:r>
      <w:r w:rsidR="00F71562">
        <w:rPr>
          <w:rFonts w:ascii="Arial" w:hAnsi="Arial" w:cs="Arial"/>
          <w:sz w:val="22"/>
          <w:szCs w:val="22"/>
        </w:rPr>
        <w:t xml:space="preserve">The table below shows the results of four different </w:t>
      </w:r>
      <w:r w:rsidR="009D1E23">
        <w:rPr>
          <w:rFonts w:ascii="Arial" w:hAnsi="Arial" w:cs="Arial"/>
          <w:sz w:val="22"/>
          <w:szCs w:val="22"/>
        </w:rPr>
        <w:t xml:space="preserve">student </w:t>
      </w:r>
      <w:r w:rsidR="00F71562">
        <w:rPr>
          <w:rFonts w:ascii="Arial" w:hAnsi="Arial" w:cs="Arial"/>
          <w:sz w:val="22"/>
          <w:szCs w:val="22"/>
        </w:rPr>
        <w:t xml:space="preserve">groups (A to D). Each group carried out </w:t>
      </w:r>
      <w:r w:rsidR="009D1E23">
        <w:rPr>
          <w:rFonts w:ascii="Arial" w:hAnsi="Arial" w:cs="Arial"/>
          <w:sz w:val="22"/>
          <w:szCs w:val="22"/>
        </w:rPr>
        <w:t>this</w:t>
      </w:r>
      <w:r w:rsidR="00F71562">
        <w:rPr>
          <w:rFonts w:ascii="Arial" w:hAnsi="Arial" w:cs="Arial"/>
          <w:sz w:val="22"/>
          <w:szCs w:val="22"/>
        </w:rPr>
        <w:t xml:space="preserve"> separation procedure </w:t>
      </w:r>
      <w:r w:rsidR="009D1E23">
        <w:rPr>
          <w:rFonts w:ascii="Arial" w:hAnsi="Arial" w:cs="Arial"/>
          <w:sz w:val="22"/>
          <w:szCs w:val="22"/>
        </w:rPr>
        <w:t>four (4) times and recorded the final masses of BaSO</w:t>
      </w:r>
      <w:r w:rsidR="009D1E23">
        <w:rPr>
          <w:rFonts w:ascii="Arial" w:hAnsi="Arial" w:cs="Arial"/>
          <w:sz w:val="22"/>
          <w:szCs w:val="22"/>
          <w:vertAlign w:val="subscript"/>
        </w:rPr>
        <w:t>4</w:t>
      </w:r>
      <w:r w:rsidR="009D1E23">
        <w:rPr>
          <w:rFonts w:ascii="Arial" w:hAnsi="Arial" w:cs="Arial"/>
          <w:sz w:val="22"/>
          <w:szCs w:val="22"/>
        </w:rPr>
        <w:t>(s) and NaNO</w:t>
      </w:r>
      <w:r w:rsidR="009D1E23">
        <w:rPr>
          <w:rFonts w:ascii="Arial" w:hAnsi="Arial" w:cs="Arial"/>
          <w:sz w:val="22"/>
          <w:szCs w:val="22"/>
          <w:vertAlign w:val="subscript"/>
        </w:rPr>
        <w:t>3</w:t>
      </w:r>
      <w:r w:rsidR="009D1E23">
        <w:rPr>
          <w:rFonts w:ascii="Arial" w:hAnsi="Arial" w:cs="Arial"/>
          <w:sz w:val="22"/>
          <w:szCs w:val="22"/>
        </w:rPr>
        <w:t>(s) obtained in each trial. This table shows only the mass, in grams, of NaNO</w:t>
      </w:r>
      <w:r w:rsidR="009D1E23">
        <w:rPr>
          <w:rFonts w:ascii="Arial" w:hAnsi="Arial" w:cs="Arial"/>
          <w:sz w:val="22"/>
          <w:szCs w:val="22"/>
          <w:vertAlign w:val="subscript"/>
        </w:rPr>
        <w:t>3</w:t>
      </w:r>
      <w:r w:rsidR="009D1E23">
        <w:rPr>
          <w:rFonts w:ascii="Arial" w:hAnsi="Arial" w:cs="Arial"/>
          <w:sz w:val="22"/>
          <w:szCs w:val="22"/>
        </w:rPr>
        <w:t>(s) obtained by each group, across each of their four trials.</w:t>
      </w:r>
    </w:p>
    <w:p w14:paraId="4327D0E9" w14:textId="6986651E" w:rsidR="009D1E23" w:rsidRDefault="009D1E23" w:rsidP="009D1E23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8902" w:type="dxa"/>
        <w:tblInd w:w="704" w:type="dxa"/>
        <w:tblLook w:val="04A0" w:firstRow="1" w:lastRow="0" w:firstColumn="1" w:lastColumn="0" w:noHBand="0" w:noVBand="1"/>
      </w:tblPr>
      <w:tblGrid>
        <w:gridCol w:w="1418"/>
        <w:gridCol w:w="1871"/>
        <w:gridCol w:w="1871"/>
        <w:gridCol w:w="1871"/>
        <w:gridCol w:w="1871"/>
      </w:tblGrid>
      <w:tr w:rsidR="009D1E23" w14:paraId="0A18F573" w14:textId="77777777" w:rsidTr="009D1E23">
        <w:trPr>
          <w:trHeight w:val="510"/>
        </w:trPr>
        <w:tc>
          <w:tcPr>
            <w:tcW w:w="1418" w:type="dxa"/>
            <w:vAlign w:val="center"/>
          </w:tcPr>
          <w:p w14:paraId="1DBBADFC" w14:textId="77777777" w:rsidR="009D1E23" w:rsidRPr="00705C84" w:rsidRDefault="009D1E23" w:rsidP="0007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71" w:type="dxa"/>
            <w:vAlign w:val="center"/>
          </w:tcPr>
          <w:p w14:paraId="440E4D2D" w14:textId="5683DE28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1</w:t>
            </w:r>
          </w:p>
        </w:tc>
        <w:tc>
          <w:tcPr>
            <w:tcW w:w="1871" w:type="dxa"/>
            <w:vAlign w:val="center"/>
          </w:tcPr>
          <w:p w14:paraId="73B38CC3" w14:textId="2D566435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2</w:t>
            </w:r>
          </w:p>
        </w:tc>
        <w:tc>
          <w:tcPr>
            <w:tcW w:w="1871" w:type="dxa"/>
            <w:vAlign w:val="center"/>
          </w:tcPr>
          <w:p w14:paraId="4A2C17BD" w14:textId="3DAA99CE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3</w:t>
            </w:r>
          </w:p>
        </w:tc>
        <w:tc>
          <w:tcPr>
            <w:tcW w:w="1871" w:type="dxa"/>
            <w:vAlign w:val="center"/>
          </w:tcPr>
          <w:p w14:paraId="18979417" w14:textId="5E796D5C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4</w:t>
            </w:r>
          </w:p>
        </w:tc>
      </w:tr>
      <w:tr w:rsidR="009D1E23" w14:paraId="237845FD" w14:textId="77777777" w:rsidTr="009D1E23">
        <w:trPr>
          <w:trHeight w:val="510"/>
        </w:trPr>
        <w:tc>
          <w:tcPr>
            <w:tcW w:w="1418" w:type="dxa"/>
            <w:vAlign w:val="center"/>
          </w:tcPr>
          <w:p w14:paraId="7A8CEE01" w14:textId="2CDC04E2" w:rsidR="009D1E23" w:rsidRPr="00705C84" w:rsidRDefault="009D1E23" w:rsidP="0007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Pr="00705C84"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1871" w:type="dxa"/>
            <w:vAlign w:val="center"/>
          </w:tcPr>
          <w:p w14:paraId="0B93832B" w14:textId="01BDF1E7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  <w:tc>
          <w:tcPr>
            <w:tcW w:w="1871" w:type="dxa"/>
            <w:vAlign w:val="center"/>
          </w:tcPr>
          <w:p w14:paraId="351BC431" w14:textId="2AB6BD77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  <w:tc>
          <w:tcPr>
            <w:tcW w:w="1871" w:type="dxa"/>
            <w:vAlign w:val="center"/>
          </w:tcPr>
          <w:p w14:paraId="05424ECA" w14:textId="4ACD7A62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</w:t>
            </w:r>
          </w:p>
        </w:tc>
        <w:tc>
          <w:tcPr>
            <w:tcW w:w="1871" w:type="dxa"/>
            <w:vAlign w:val="center"/>
          </w:tcPr>
          <w:p w14:paraId="5BD55DB1" w14:textId="1FD2EE85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</w:tr>
      <w:tr w:rsidR="009D1E23" w14:paraId="6DE5484D" w14:textId="77777777" w:rsidTr="009D1E23">
        <w:trPr>
          <w:trHeight w:val="510"/>
        </w:trPr>
        <w:tc>
          <w:tcPr>
            <w:tcW w:w="1418" w:type="dxa"/>
            <w:vAlign w:val="center"/>
          </w:tcPr>
          <w:p w14:paraId="5821C9F5" w14:textId="0DC47133" w:rsidR="009D1E23" w:rsidRPr="00705C84" w:rsidRDefault="009D1E23" w:rsidP="0007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Pr="00705C84"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</w:tc>
        <w:tc>
          <w:tcPr>
            <w:tcW w:w="1871" w:type="dxa"/>
            <w:vAlign w:val="center"/>
          </w:tcPr>
          <w:p w14:paraId="234DAE0C" w14:textId="5242C85C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2.9</w:t>
            </w:r>
          </w:p>
        </w:tc>
        <w:tc>
          <w:tcPr>
            <w:tcW w:w="1871" w:type="dxa"/>
            <w:vAlign w:val="center"/>
          </w:tcPr>
          <w:p w14:paraId="761AC75E" w14:textId="056E81BB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3.0</w:t>
            </w:r>
          </w:p>
        </w:tc>
        <w:tc>
          <w:tcPr>
            <w:tcW w:w="1871" w:type="dxa"/>
            <w:vAlign w:val="center"/>
          </w:tcPr>
          <w:p w14:paraId="7C5F4626" w14:textId="16288815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2.9</w:t>
            </w:r>
          </w:p>
        </w:tc>
        <w:tc>
          <w:tcPr>
            <w:tcW w:w="1871" w:type="dxa"/>
            <w:vAlign w:val="center"/>
          </w:tcPr>
          <w:p w14:paraId="6E131A4F" w14:textId="6B823ADB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3.2</w:t>
            </w:r>
          </w:p>
        </w:tc>
      </w:tr>
      <w:tr w:rsidR="009D1E23" w14:paraId="1CD6EFD9" w14:textId="77777777" w:rsidTr="009D1E23">
        <w:trPr>
          <w:trHeight w:val="510"/>
        </w:trPr>
        <w:tc>
          <w:tcPr>
            <w:tcW w:w="1418" w:type="dxa"/>
            <w:vAlign w:val="center"/>
          </w:tcPr>
          <w:p w14:paraId="101398B4" w14:textId="4437769C" w:rsidR="009D1E23" w:rsidRPr="00705C84" w:rsidRDefault="009D1E23" w:rsidP="0007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Pr="00705C84"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</w:tc>
        <w:tc>
          <w:tcPr>
            <w:tcW w:w="1871" w:type="dxa"/>
            <w:vAlign w:val="center"/>
          </w:tcPr>
          <w:p w14:paraId="5AD5E610" w14:textId="2BC7325B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2.3</w:t>
            </w:r>
          </w:p>
        </w:tc>
        <w:tc>
          <w:tcPr>
            <w:tcW w:w="1871" w:type="dxa"/>
            <w:vAlign w:val="center"/>
          </w:tcPr>
          <w:p w14:paraId="5AE7E840" w14:textId="7B522AA5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</w:t>
            </w:r>
          </w:p>
        </w:tc>
        <w:tc>
          <w:tcPr>
            <w:tcW w:w="1871" w:type="dxa"/>
            <w:vAlign w:val="center"/>
          </w:tcPr>
          <w:p w14:paraId="0DC5C36F" w14:textId="6E5A27BF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2.5</w:t>
            </w:r>
          </w:p>
        </w:tc>
        <w:tc>
          <w:tcPr>
            <w:tcW w:w="1871" w:type="dxa"/>
            <w:vAlign w:val="center"/>
          </w:tcPr>
          <w:p w14:paraId="76E7272D" w14:textId="4E1FEF1B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2.4</w:t>
            </w:r>
          </w:p>
        </w:tc>
      </w:tr>
      <w:tr w:rsidR="009D1E23" w14:paraId="7EA7170A" w14:textId="77777777" w:rsidTr="009D1E23">
        <w:trPr>
          <w:trHeight w:val="510"/>
        </w:trPr>
        <w:tc>
          <w:tcPr>
            <w:tcW w:w="1418" w:type="dxa"/>
            <w:vAlign w:val="center"/>
          </w:tcPr>
          <w:p w14:paraId="7CBC0D1A" w14:textId="1ECE2AA5" w:rsidR="009D1E23" w:rsidRPr="00705C84" w:rsidRDefault="009D1E23" w:rsidP="0007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Group </w:t>
            </w:r>
            <w:r w:rsidRPr="00705C84"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</w:tc>
        <w:tc>
          <w:tcPr>
            <w:tcW w:w="1871" w:type="dxa"/>
            <w:vAlign w:val="center"/>
          </w:tcPr>
          <w:p w14:paraId="554FA444" w14:textId="20EE5A90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  <w:tc>
          <w:tcPr>
            <w:tcW w:w="1871" w:type="dxa"/>
            <w:vAlign w:val="center"/>
          </w:tcPr>
          <w:p w14:paraId="6B5DAE6D" w14:textId="2711AC0E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  <w:tc>
          <w:tcPr>
            <w:tcW w:w="1871" w:type="dxa"/>
            <w:vAlign w:val="center"/>
          </w:tcPr>
          <w:p w14:paraId="03F970C1" w14:textId="7DC4E5CF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  <w:tc>
          <w:tcPr>
            <w:tcW w:w="1871" w:type="dxa"/>
            <w:vAlign w:val="center"/>
          </w:tcPr>
          <w:p w14:paraId="136757FC" w14:textId="7794159F" w:rsidR="009D1E23" w:rsidRDefault="009D1E23" w:rsidP="0007192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3.3</w:t>
            </w:r>
          </w:p>
        </w:tc>
      </w:tr>
    </w:tbl>
    <w:p w14:paraId="141EACB3" w14:textId="77D4044C" w:rsidR="009D1E23" w:rsidRDefault="009D1E23" w:rsidP="009D1E23">
      <w:pPr>
        <w:spacing w:line="360" w:lineRule="auto"/>
        <w:rPr>
          <w:rFonts w:ascii="Arial" w:hAnsi="Arial" w:cs="Arial"/>
          <w:sz w:val="22"/>
          <w:szCs w:val="22"/>
        </w:rPr>
      </w:pPr>
    </w:p>
    <w:p w14:paraId="1BB5DD6F" w14:textId="450B9C45" w:rsidR="009D1E23" w:rsidRPr="009D1E23" w:rsidRDefault="009D1E23" w:rsidP="00B5756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Which of the following statements is </w:t>
      </w:r>
      <w:r w:rsidRPr="009D1E23">
        <w:rPr>
          <w:rFonts w:ascii="Arial" w:hAnsi="Arial" w:cs="Arial"/>
          <w:b/>
          <w:bCs/>
          <w:sz w:val="22"/>
          <w:szCs w:val="22"/>
        </w:rPr>
        <w:t>correct</w:t>
      </w:r>
      <w:r>
        <w:rPr>
          <w:rFonts w:ascii="Arial" w:hAnsi="Arial" w:cs="Arial"/>
          <w:sz w:val="22"/>
          <w:szCs w:val="22"/>
        </w:rPr>
        <w:t>?</w:t>
      </w:r>
    </w:p>
    <w:p w14:paraId="1AF5F434" w14:textId="77777777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68A637B8" w14:textId="488BFB88" w:rsidR="00B57567" w:rsidRPr="00220B6F" w:rsidRDefault="009D1E23" w:rsidP="00B57567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A was the most accurate</w:t>
      </w:r>
      <w:r w:rsidR="00B57567">
        <w:rPr>
          <w:rFonts w:ascii="Arial" w:hAnsi="Arial" w:cs="Arial"/>
          <w:sz w:val="22"/>
          <w:szCs w:val="22"/>
        </w:rPr>
        <w:t>.</w:t>
      </w:r>
    </w:p>
    <w:p w14:paraId="4BB47CF6" w14:textId="34D496C1" w:rsidR="00B57567" w:rsidRDefault="009D1E23" w:rsidP="00B57567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B was the most precise</w:t>
      </w:r>
      <w:r w:rsidR="00B57567">
        <w:rPr>
          <w:rFonts w:ascii="Arial" w:hAnsi="Arial" w:cs="Arial"/>
          <w:sz w:val="22"/>
          <w:szCs w:val="22"/>
        </w:rPr>
        <w:t>.</w:t>
      </w:r>
    </w:p>
    <w:p w14:paraId="662AD184" w14:textId="5CCA009D" w:rsidR="00B57567" w:rsidRPr="00F836ED" w:rsidRDefault="009D1E23" w:rsidP="00B57567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C suggests only sources of random error were present</w:t>
      </w:r>
      <w:r w:rsidR="00B57567">
        <w:rPr>
          <w:rFonts w:ascii="Arial" w:hAnsi="Arial" w:cs="Arial"/>
          <w:sz w:val="22"/>
          <w:szCs w:val="22"/>
        </w:rPr>
        <w:t>.</w:t>
      </w:r>
    </w:p>
    <w:p w14:paraId="13B4A13A" w14:textId="5E5597E0" w:rsidR="00B57567" w:rsidRDefault="009D1E23" w:rsidP="00B57567">
      <w:pPr>
        <w:pStyle w:val="ListParagraph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Group D suggests a source of systematic error</w:t>
      </w:r>
      <w:r w:rsidR="00B57567">
        <w:rPr>
          <w:rFonts w:ascii="Arial" w:hAnsi="Arial" w:cs="Arial"/>
          <w:sz w:val="22"/>
          <w:szCs w:val="22"/>
        </w:rPr>
        <w:t>.</w:t>
      </w:r>
    </w:p>
    <w:p w14:paraId="1399F39B" w14:textId="7571A0A8" w:rsidR="00B57567" w:rsidRDefault="00B57567" w:rsidP="00B57567">
      <w:pPr>
        <w:rPr>
          <w:rFonts w:ascii="Arial" w:hAnsi="Arial" w:cs="Arial"/>
          <w:sz w:val="22"/>
          <w:szCs w:val="22"/>
        </w:rPr>
      </w:pPr>
    </w:p>
    <w:p w14:paraId="232D490A" w14:textId="1B57CFCA" w:rsidR="00285FD0" w:rsidRDefault="00285FD0" w:rsidP="00B57567">
      <w:pPr>
        <w:rPr>
          <w:rFonts w:ascii="Arial" w:hAnsi="Arial" w:cs="Arial"/>
          <w:sz w:val="22"/>
          <w:szCs w:val="22"/>
        </w:rPr>
      </w:pPr>
    </w:p>
    <w:p w14:paraId="28A3F37F" w14:textId="76AE2CFC" w:rsidR="00A0638C" w:rsidRDefault="00285FD0" w:rsidP="00285FD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Pr="0064105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 xml:space="preserve">Chromium has </w:t>
      </w:r>
      <w:r w:rsidR="00A0638C">
        <w:rPr>
          <w:rFonts w:ascii="Arial" w:hAnsi="Arial" w:cs="Arial"/>
          <w:sz w:val="22"/>
          <w:szCs w:val="22"/>
        </w:rPr>
        <w:t>four (</w:t>
      </w:r>
      <w:r>
        <w:rPr>
          <w:rFonts w:ascii="Arial" w:hAnsi="Arial" w:cs="Arial"/>
          <w:sz w:val="22"/>
          <w:szCs w:val="22"/>
        </w:rPr>
        <w:t>4</w:t>
      </w:r>
      <w:r w:rsidR="00A0638C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naturally occurring isotopes; </w:t>
      </w:r>
    </w:p>
    <w:p w14:paraId="1300A6CD" w14:textId="77777777" w:rsidR="00A0638C" w:rsidRDefault="00A0638C" w:rsidP="00285FD0">
      <w:pPr>
        <w:ind w:left="720" w:hanging="720"/>
        <w:rPr>
          <w:rFonts w:ascii="Arial" w:hAnsi="Arial" w:cs="Arial"/>
          <w:sz w:val="22"/>
          <w:szCs w:val="22"/>
        </w:rPr>
      </w:pPr>
    </w:p>
    <w:p w14:paraId="081D6EE7" w14:textId="77777777" w:rsidR="00A0638C" w:rsidRDefault="00A0638C" w:rsidP="00A0638C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(i)</w:t>
      </w:r>
      <w:r>
        <w:rPr>
          <w:rFonts w:ascii="Arial" w:hAnsi="Arial" w:cs="Arial"/>
          <w:sz w:val="22"/>
          <w:szCs w:val="22"/>
        </w:rPr>
        <w:tab/>
      </w:r>
      <w:r w:rsidR="00285FD0">
        <w:rPr>
          <w:rFonts w:ascii="Arial" w:hAnsi="Arial" w:cs="Arial"/>
          <w:sz w:val="22"/>
          <w:szCs w:val="22"/>
        </w:rPr>
        <w:t>chromium-50</w:t>
      </w:r>
    </w:p>
    <w:p w14:paraId="7708C3F9" w14:textId="77777777" w:rsidR="00A0638C" w:rsidRDefault="00A0638C" w:rsidP="00A0638C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</w:r>
      <w:r w:rsidR="00285FD0">
        <w:rPr>
          <w:rFonts w:ascii="Arial" w:hAnsi="Arial" w:cs="Arial"/>
          <w:sz w:val="22"/>
          <w:szCs w:val="22"/>
        </w:rPr>
        <w:t>chromium-52</w:t>
      </w:r>
    </w:p>
    <w:p w14:paraId="5595FB93" w14:textId="77777777" w:rsidR="00A0638C" w:rsidRDefault="00A0638C" w:rsidP="00A0638C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(iii)</w:t>
      </w:r>
      <w:r>
        <w:rPr>
          <w:rFonts w:ascii="Arial" w:hAnsi="Arial" w:cs="Arial"/>
          <w:sz w:val="22"/>
          <w:szCs w:val="22"/>
        </w:rPr>
        <w:tab/>
      </w:r>
      <w:r w:rsidR="00285FD0">
        <w:rPr>
          <w:rFonts w:ascii="Arial" w:hAnsi="Arial" w:cs="Arial"/>
          <w:sz w:val="22"/>
          <w:szCs w:val="22"/>
        </w:rPr>
        <w:t>chromium-53</w:t>
      </w:r>
    </w:p>
    <w:p w14:paraId="186F7C4F" w14:textId="17DF9044" w:rsidR="00285FD0" w:rsidRDefault="00A0638C" w:rsidP="00A0638C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(iv)</w:t>
      </w:r>
      <w:r>
        <w:rPr>
          <w:rFonts w:ascii="Arial" w:hAnsi="Arial" w:cs="Arial"/>
          <w:sz w:val="22"/>
          <w:szCs w:val="22"/>
        </w:rPr>
        <w:tab/>
      </w:r>
      <w:r w:rsidR="00285FD0">
        <w:rPr>
          <w:rFonts w:ascii="Arial" w:hAnsi="Arial" w:cs="Arial"/>
          <w:sz w:val="22"/>
          <w:szCs w:val="22"/>
        </w:rPr>
        <w:t>chromium-54.</w:t>
      </w:r>
    </w:p>
    <w:p w14:paraId="682C5A64" w14:textId="0894A77E" w:rsidR="00A0638C" w:rsidRDefault="00A0638C" w:rsidP="00285FD0">
      <w:pPr>
        <w:ind w:left="720" w:hanging="720"/>
        <w:rPr>
          <w:rFonts w:ascii="Arial" w:hAnsi="Arial" w:cs="Arial"/>
          <w:sz w:val="22"/>
          <w:szCs w:val="22"/>
        </w:rPr>
      </w:pPr>
    </w:p>
    <w:p w14:paraId="49EA353C" w14:textId="45694D67" w:rsidR="00A0638C" w:rsidRPr="00981642" w:rsidRDefault="00A0638C" w:rsidP="00A0638C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Which of these isotopes would have the same electron configuration</w:t>
      </w:r>
      <w:r w:rsidR="00B87DF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at room temperature?</w:t>
      </w:r>
    </w:p>
    <w:p w14:paraId="0800B43A" w14:textId="77777777" w:rsidR="00285FD0" w:rsidRDefault="00285FD0" w:rsidP="00285FD0">
      <w:pPr>
        <w:rPr>
          <w:rFonts w:ascii="Arial" w:hAnsi="Arial" w:cs="Arial"/>
          <w:sz w:val="22"/>
          <w:szCs w:val="22"/>
        </w:rPr>
      </w:pPr>
    </w:p>
    <w:p w14:paraId="1E0EBA2A" w14:textId="548AC6A4" w:rsidR="00285FD0" w:rsidRPr="009C1FEB" w:rsidRDefault="00A0638C" w:rsidP="00285FD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(i) and (ii) only</w:t>
      </w:r>
      <w:r w:rsidR="00285FD0">
        <w:rPr>
          <w:rFonts w:ascii="Arial" w:hAnsi="Arial" w:cs="Arial"/>
          <w:sz w:val="22"/>
          <w:szCs w:val="22"/>
        </w:rPr>
        <w:t>.</w:t>
      </w:r>
    </w:p>
    <w:p w14:paraId="36088D5D" w14:textId="57444D91" w:rsidR="00285FD0" w:rsidRDefault="00A0638C" w:rsidP="00285FD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 and (iii) only</w:t>
      </w:r>
      <w:r w:rsidR="00285FD0">
        <w:rPr>
          <w:rFonts w:ascii="Arial" w:hAnsi="Arial" w:cs="Arial"/>
          <w:sz w:val="22"/>
          <w:szCs w:val="22"/>
        </w:rPr>
        <w:t>.</w:t>
      </w:r>
    </w:p>
    <w:p w14:paraId="0123F3CB" w14:textId="7F62241A" w:rsidR="00285FD0" w:rsidRDefault="00A0638C" w:rsidP="00285FD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(i) and (iv) only</w:t>
      </w:r>
      <w:r w:rsidR="00285FD0">
        <w:rPr>
          <w:rFonts w:ascii="Arial" w:hAnsi="Arial" w:cs="Arial"/>
          <w:sz w:val="22"/>
          <w:szCs w:val="22"/>
        </w:rPr>
        <w:t>.</w:t>
      </w:r>
    </w:p>
    <w:p w14:paraId="3BAD1DCE" w14:textId="6C70B896" w:rsidR="00B57567" w:rsidRPr="00A0638C" w:rsidRDefault="00A0638C" w:rsidP="00A0638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of (i), (ii), (iii) and (iv)</w:t>
      </w:r>
      <w:r w:rsidR="00285FD0">
        <w:rPr>
          <w:rFonts w:ascii="Arial" w:hAnsi="Arial" w:cs="Arial"/>
          <w:sz w:val="22"/>
          <w:szCs w:val="22"/>
        </w:rPr>
        <w:t>.</w:t>
      </w:r>
      <w:r w:rsidR="00B57567" w:rsidRPr="00A0638C">
        <w:rPr>
          <w:rFonts w:ascii="Arial" w:hAnsi="Arial" w:cs="Arial"/>
          <w:b/>
          <w:bCs/>
          <w:sz w:val="22"/>
          <w:szCs w:val="22"/>
        </w:rPr>
        <w:br w:type="page"/>
      </w:r>
    </w:p>
    <w:p w14:paraId="56D8A482" w14:textId="7E846687" w:rsidR="005A5F07" w:rsidRPr="00627786" w:rsidRDefault="00627786" w:rsidP="00627786">
      <w:pPr>
        <w:rPr>
          <w:rFonts w:ascii="Arial" w:hAnsi="Arial" w:cs="Arial"/>
          <w:b/>
          <w:bCs/>
          <w:sz w:val="22"/>
          <w:szCs w:val="22"/>
        </w:rPr>
      </w:pPr>
      <w:r w:rsidRPr="00627786">
        <w:rPr>
          <w:rFonts w:ascii="Arial" w:hAnsi="Arial" w:cs="Arial"/>
          <w:b/>
          <w:bCs/>
          <w:sz w:val="22"/>
          <w:szCs w:val="22"/>
        </w:rPr>
        <w:lastRenderedPageBreak/>
        <w:t xml:space="preserve">Questions </w:t>
      </w:r>
      <w:r w:rsidR="00B87DF7">
        <w:rPr>
          <w:rFonts w:ascii="Arial" w:hAnsi="Arial" w:cs="Arial"/>
          <w:b/>
          <w:bCs/>
          <w:sz w:val="22"/>
          <w:szCs w:val="22"/>
        </w:rPr>
        <w:t>10</w:t>
      </w:r>
      <w:r w:rsidRPr="00627786">
        <w:rPr>
          <w:rFonts w:ascii="Arial" w:hAnsi="Arial" w:cs="Arial"/>
          <w:b/>
          <w:bCs/>
          <w:sz w:val="22"/>
          <w:szCs w:val="22"/>
        </w:rPr>
        <w:t xml:space="preserve">, </w:t>
      </w:r>
      <w:r w:rsidR="00B87DF7">
        <w:rPr>
          <w:rFonts w:ascii="Arial" w:hAnsi="Arial" w:cs="Arial"/>
          <w:b/>
          <w:bCs/>
          <w:sz w:val="22"/>
          <w:szCs w:val="22"/>
        </w:rPr>
        <w:t>11</w:t>
      </w:r>
      <w:r w:rsidRPr="00627786">
        <w:rPr>
          <w:rFonts w:ascii="Arial" w:hAnsi="Arial" w:cs="Arial"/>
          <w:b/>
          <w:bCs/>
          <w:sz w:val="22"/>
          <w:szCs w:val="22"/>
        </w:rPr>
        <w:t xml:space="preserve"> and </w:t>
      </w:r>
      <w:r w:rsidR="00B87DF7">
        <w:rPr>
          <w:rFonts w:ascii="Arial" w:hAnsi="Arial" w:cs="Arial"/>
          <w:b/>
          <w:bCs/>
          <w:sz w:val="22"/>
          <w:szCs w:val="22"/>
        </w:rPr>
        <w:t>12</w:t>
      </w:r>
      <w:r w:rsidRPr="00627786">
        <w:rPr>
          <w:rFonts w:ascii="Arial" w:hAnsi="Arial" w:cs="Arial"/>
          <w:b/>
          <w:bCs/>
          <w:sz w:val="22"/>
          <w:szCs w:val="22"/>
        </w:rPr>
        <w:t xml:space="preserve"> refer to the four organic compounds in the table below, shown </w:t>
      </w:r>
      <w:r>
        <w:rPr>
          <w:rFonts w:ascii="Arial" w:hAnsi="Arial" w:cs="Arial"/>
          <w:b/>
          <w:bCs/>
          <w:sz w:val="22"/>
          <w:szCs w:val="22"/>
        </w:rPr>
        <w:t>as</w:t>
      </w:r>
      <w:r w:rsidRPr="00627786">
        <w:rPr>
          <w:rFonts w:ascii="Arial" w:hAnsi="Arial" w:cs="Arial"/>
          <w:b/>
          <w:bCs/>
          <w:sz w:val="22"/>
          <w:szCs w:val="22"/>
        </w:rPr>
        <w:t xml:space="preserve"> condensed formulas.</w:t>
      </w:r>
    </w:p>
    <w:p w14:paraId="52FF6352" w14:textId="2AE2AA35" w:rsidR="00627786" w:rsidRDefault="00BB25B3" w:rsidP="00D108A9">
      <w:pPr>
        <w:spacing w:line="360" w:lineRule="auto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4253"/>
      </w:tblGrid>
      <w:tr w:rsidR="00882B4B" w:rsidRPr="00E856B5" w14:paraId="612B5A0B" w14:textId="77777777" w:rsidTr="00D108A9">
        <w:trPr>
          <w:trHeight w:val="1392"/>
        </w:trPr>
        <w:tc>
          <w:tcPr>
            <w:tcW w:w="4536" w:type="dxa"/>
          </w:tcPr>
          <w:p w14:paraId="184EE75E" w14:textId="77777777" w:rsidR="007B13C7" w:rsidRDefault="007B13C7" w:rsidP="007B13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82A6420" w14:textId="2FDFF9DD" w:rsidR="00882B4B" w:rsidRDefault="00627786" w:rsidP="00627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</w:t>
            </w:r>
          </w:p>
          <w:p w14:paraId="3E815406" w14:textId="77777777" w:rsidR="00627786" w:rsidRDefault="00627786" w:rsidP="00627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925179A" w14:textId="24F495ED" w:rsidR="00147C47" w:rsidRPr="00627786" w:rsidRDefault="00627786" w:rsidP="00147C4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627786">
              <w:rPr>
                <w:rFonts w:ascii="Arial" w:hAnsi="Arial" w:cs="Arial"/>
                <w:bCs/>
                <w:sz w:val="22"/>
                <w:szCs w:val="22"/>
              </w:rPr>
              <w:t>(CH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CCH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253" w:type="dxa"/>
          </w:tcPr>
          <w:p w14:paraId="5697CAE0" w14:textId="77777777" w:rsidR="007B13C7" w:rsidRDefault="007B13C7" w:rsidP="007B13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05C2EF9" w14:textId="028141A0" w:rsidR="00147C47" w:rsidRDefault="00627786" w:rsidP="00627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</w:t>
            </w:r>
          </w:p>
          <w:p w14:paraId="33BF49A1" w14:textId="77777777" w:rsidR="00627786" w:rsidRDefault="00627786" w:rsidP="00627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43B474E" w14:textId="5C082AE4" w:rsidR="00882B4B" w:rsidRPr="00627786" w:rsidRDefault="00627786" w:rsidP="00147C4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627786">
              <w:rPr>
                <w:rFonts w:ascii="Arial" w:hAnsi="Arial" w:cs="Arial"/>
                <w:bCs/>
                <w:sz w:val="22"/>
                <w:szCs w:val="22"/>
              </w:rPr>
              <w:t>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CH(CH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)CHCHCH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</w:tr>
      <w:tr w:rsidR="00882B4B" w14:paraId="5893D895" w14:textId="77777777" w:rsidTr="00D108A9">
        <w:trPr>
          <w:trHeight w:val="1412"/>
        </w:trPr>
        <w:tc>
          <w:tcPr>
            <w:tcW w:w="4536" w:type="dxa"/>
          </w:tcPr>
          <w:p w14:paraId="260EBB85" w14:textId="77777777" w:rsidR="007B13C7" w:rsidRDefault="007B13C7" w:rsidP="007B13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00C5542" w14:textId="4C78694D" w:rsidR="00882B4B" w:rsidRDefault="00627786" w:rsidP="00627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</w:t>
            </w:r>
          </w:p>
          <w:p w14:paraId="426C8836" w14:textId="77777777" w:rsidR="00627786" w:rsidRDefault="00627786" w:rsidP="00627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C30891A" w14:textId="40FD36ED" w:rsidR="007B13C7" w:rsidRPr="00627786" w:rsidRDefault="00627786" w:rsidP="007B13C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627786">
              <w:rPr>
                <w:rFonts w:ascii="Arial" w:hAnsi="Arial" w:cs="Arial"/>
                <w:bCs/>
                <w:sz w:val="22"/>
                <w:szCs w:val="22"/>
              </w:rPr>
              <w:t>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CH(C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5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)CH(CH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)CH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253" w:type="dxa"/>
          </w:tcPr>
          <w:p w14:paraId="1E3CA3E7" w14:textId="77777777" w:rsidR="007B13C7" w:rsidRDefault="007B13C7" w:rsidP="007B13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FF8A0C" w14:textId="58B26645" w:rsidR="00882B4B" w:rsidRDefault="00627786" w:rsidP="00627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</w:p>
          <w:p w14:paraId="4F0A390F" w14:textId="77777777" w:rsidR="00627786" w:rsidRDefault="00627786" w:rsidP="0062778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A226AE4" w14:textId="352DBB2C" w:rsidR="007B13C7" w:rsidRPr="00627786" w:rsidRDefault="00627786" w:rsidP="00627786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627786">
              <w:rPr>
                <w:rFonts w:ascii="Arial" w:hAnsi="Arial" w:cs="Arial"/>
                <w:bCs/>
                <w:sz w:val="22"/>
                <w:szCs w:val="22"/>
              </w:rPr>
              <w:t>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(CH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2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)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5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>CH</w:t>
            </w:r>
            <w:r w:rsidRPr="00627786">
              <w:rPr>
                <w:rFonts w:ascii="Arial" w:hAnsi="Arial" w:cs="Arial"/>
                <w:bCs/>
                <w:sz w:val="22"/>
                <w:szCs w:val="22"/>
                <w:vertAlign w:val="subscript"/>
              </w:rPr>
              <w:t>3</w:t>
            </w:r>
            <w:r w:rsidRPr="00627786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06F0A26D" w14:textId="31D9CE2E" w:rsidR="007B13C7" w:rsidRPr="00882B4B" w:rsidRDefault="007B13C7" w:rsidP="007B13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43C7EEAC" w14:textId="563BE60A" w:rsidR="00882B4B" w:rsidRDefault="00882B4B" w:rsidP="00106292">
      <w:pPr>
        <w:rPr>
          <w:rFonts w:ascii="Arial" w:hAnsi="Arial" w:cs="Arial"/>
          <w:sz w:val="22"/>
          <w:szCs w:val="22"/>
        </w:rPr>
      </w:pPr>
    </w:p>
    <w:p w14:paraId="52F4F58F" w14:textId="77777777" w:rsidR="00627786" w:rsidRDefault="00627786" w:rsidP="00106292">
      <w:pPr>
        <w:rPr>
          <w:rFonts w:ascii="Arial" w:hAnsi="Arial" w:cs="Arial"/>
          <w:sz w:val="22"/>
          <w:szCs w:val="22"/>
        </w:rPr>
      </w:pPr>
    </w:p>
    <w:p w14:paraId="49615286" w14:textId="6F9961ED" w:rsidR="00627786" w:rsidRDefault="00B87DF7" w:rsidP="0010629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="00627786">
        <w:rPr>
          <w:rFonts w:ascii="Arial" w:hAnsi="Arial" w:cs="Arial"/>
          <w:sz w:val="22"/>
          <w:szCs w:val="22"/>
        </w:rPr>
        <w:t>.</w:t>
      </w:r>
      <w:r w:rsidR="00627786">
        <w:rPr>
          <w:rFonts w:ascii="Arial" w:hAnsi="Arial" w:cs="Arial"/>
          <w:sz w:val="22"/>
          <w:szCs w:val="22"/>
        </w:rPr>
        <w:tab/>
        <w:t>Which compound is unsaturated?</w:t>
      </w:r>
    </w:p>
    <w:p w14:paraId="1D59F4DD" w14:textId="77777777" w:rsidR="00627786" w:rsidRDefault="00627786" w:rsidP="00106292">
      <w:pPr>
        <w:rPr>
          <w:rFonts w:ascii="Arial" w:hAnsi="Arial" w:cs="Arial"/>
          <w:sz w:val="22"/>
          <w:szCs w:val="22"/>
        </w:rPr>
      </w:pPr>
    </w:p>
    <w:p w14:paraId="45818BE4" w14:textId="759486D6" w:rsidR="005A5F07" w:rsidRPr="00220B6F" w:rsidRDefault="00627786" w:rsidP="00CF26F5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</w:p>
    <w:p w14:paraId="15E08505" w14:textId="08DDBE59" w:rsidR="005A5F07" w:rsidRDefault="00627786" w:rsidP="00CF26F5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</w:p>
    <w:p w14:paraId="615BC677" w14:textId="6D0FF9C5" w:rsidR="005A5F07" w:rsidRDefault="00627786" w:rsidP="00CF26F5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</w:p>
    <w:p w14:paraId="157287D2" w14:textId="77777777" w:rsidR="00627786" w:rsidRDefault="00627786" w:rsidP="00147C47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</w:p>
    <w:p w14:paraId="6FD84800" w14:textId="77777777" w:rsidR="00627786" w:rsidRDefault="00627786" w:rsidP="00627786">
      <w:pPr>
        <w:rPr>
          <w:rFonts w:ascii="Arial" w:hAnsi="Arial" w:cs="Arial"/>
          <w:sz w:val="22"/>
          <w:szCs w:val="22"/>
        </w:rPr>
      </w:pPr>
    </w:p>
    <w:p w14:paraId="0F6D8B2E" w14:textId="77777777" w:rsidR="00627786" w:rsidRDefault="00627786" w:rsidP="00627786">
      <w:pPr>
        <w:rPr>
          <w:rFonts w:ascii="Arial" w:hAnsi="Arial" w:cs="Arial"/>
          <w:sz w:val="22"/>
          <w:szCs w:val="22"/>
        </w:rPr>
      </w:pPr>
    </w:p>
    <w:p w14:paraId="79BE2DC8" w14:textId="7B50DCBF" w:rsidR="00147C47" w:rsidRPr="00627786" w:rsidRDefault="00B87DF7" w:rsidP="006277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 w:rsidR="00147C47" w:rsidRPr="00627786">
        <w:rPr>
          <w:rFonts w:ascii="Arial" w:hAnsi="Arial" w:cs="Arial"/>
          <w:sz w:val="22"/>
          <w:szCs w:val="22"/>
        </w:rPr>
        <w:t>.</w:t>
      </w:r>
      <w:r w:rsidR="00147C47" w:rsidRPr="00627786">
        <w:rPr>
          <w:rFonts w:ascii="Arial" w:hAnsi="Arial" w:cs="Arial"/>
          <w:sz w:val="22"/>
          <w:szCs w:val="22"/>
        </w:rPr>
        <w:tab/>
        <w:t xml:space="preserve">Which </w:t>
      </w:r>
      <w:r w:rsidR="002622EC">
        <w:rPr>
          <w:rFonts w:ascii="Arial" w:hAnsi="Arial" w:cs="Arial"/>
          <w:sz w:val="22"/>
          <w:szCs w:val="22"/>
        </w:rPr>
        <w:t>compound has the IUPAC name 2,2-dimethylpentane</w:t>
      </w:r>
      <w:r w:rsidR="00147C47" w:rsidRPr="00627786">
        <w:rPr>
          <w:rFonts w:ascii="Arial" w:hAnsi="Arial" w:cs="Arial"/>
          <w:sz w:val="22"/>
          <w:szCs w:val="22"/>
        </w:rPr>
        <w:t>?</w:t>
      </w:r>
    </w:p>
    <w:p w14:paraId="0FEF44F9" w14:textId="77777777" w:rsidR="00147C47" w:rsidRPr="00A13162" w:rsidRDefault="00147C47" w:rsidP="00147C47">
      <w:pPr>
        <w:rPr>
          <w:rFonts w:ascii="Arial" w:hAnsi="Arial" w:cs="Arial"/>
          <w:b/>
          <w:sz w:val="22"/>
          <w:szCs w:val="22"/>
        </w:rPr>
      </w:pPr>
    </w:p>
    <w:p w14:paraId="6935CCE9" w14:textId="0DB2A979" w:rsidR="00147C47" w:rsidRPr="00894B4F" w:rsidRDefault="00147C47" w:rsidP="00147C4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627786">
        <w:rPr>
          <w:rFonts w:ascii="Arial" w:hAnsi="Arial" w:cs="Arial"/>
          <w:sz w:val="22"/>
          <w:szCs w:val="22"/>
        </w:rPr>
        <w:t>A</w:t>
      </w:r>
    </w:p>
    <w:p w14:paraId="5002F949" w14:textId="7CF84AF1" w:rsidR="00147C47" w:rsidRPr="007D6C31" w:rsidRDefault="00147C47" w:rsidP="00147C4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627786">
        <w:rPr>
          <w:rFonts w:ascii="Arial" w:hAnsi="Arial" w:cs="Arial"/>
          <w:sz w:val="22"/>
          <w:szCs w:val="22"/>
        </w:rPr>
        <w:t>B</w:t>
      </w:r>
    </w:p>
    <w:p w14:paraId="1D223BEA" w14:textId="5751F4D5" w:rsidR="00147C47" w:rsidRPr="00BA5F55" w:rsidRDefault="00147C47" w:rsidP="00147C47">
      <w:pPr>
        <w:ind w:firstLine="720"/>
        <w:rPr>
          <w:rFonts w:ascii="Arial" w:hAnsi="Arial" w:cs="Arial"/>
          <w:sz w:val="22"/>
          <w:szCs w:val="22"/>
          <w:vertAlign w:val="subscript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="00627786">
        <w:rPr>
          <w:rFonts w:ascii="Arial" w:hAnsi="Arial" w:cs="Arial"/>
          <w:sz w:val="22"/>
          <w:szCs w:val="22"/>
        </w:rPr>
        <w:t>C</w:t>
      </w:r>
    </w:p>
    <w:p w14:paraId="4561440B" w14:textId="13C32BA4" w:rsidR="00147C47" w:rsidRPr="00866EE0" w:rsidRDefault="00147C47" w:rsidP="00147C4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</w:r>
      <w:r w:rsidR="00627786">
        <w:rPr>
          <w:rFonts w:ascii="Arial" w:hAnsi="Arial" w:cs="Arial"/>
          <w:sz w:val="22"/>
          <w:szCs w:val="22"/>
        </w:rPr>
        <w:t>D</w:t>
      </w:r>
    </w:p>
    <w:p w14:paraId="3F7C3123" w14:textId="77777777" w:rsidR="00147C47" w:rsidRDefault="00147C47" w:rsidP="00147C47">
      <w:pPr>
        <w:rPr>
          <w:rFonts w:ascii="Arial" w:hAnsi="Arial" w:cs="Arial"/>
          <w:sz w:val="22"/>
          <w:szCs w:val="22"/>
        </w:rPr>
      </w:pPr>
    </w:p>
    <w:p w14:paraId="28BC5964" w14:textId="77777777" w:rsidR="00681712" w:rsidRDefault="00681712" w:rsidP="00147C47">
      <w:pPr>
        <w:rPr>
          <w:rFonts w:ascii="Arial" w:hAnsi="Arial" w:cs="Arial"/>
          <w:sz w:val="22"/>
          <w:szCs w:val="22"/>
        </w:rPr>
      </w:pPr>
    </w:p>
    <w:p w14:paraId="5506E4C2" w14:textId="1C67DC16" w:rsidR="00681712" w:rsidRDefault="00B87DF7" w:rsidP="0068171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</w:t>
      </w:r>
      <w:r w:rsidR="00681712">
        <w:rPr>
          <w:rFonts w:ascii="Arial" w:hAnsi="Arial" w:cs="Arial"/>
          <w:sz w:val="22"/>
          <w:szCs w:val="22"/>
        </w:rPr>
        <w:t>.</w:t>
      </w:r>
      <w:r w:rsidR="00681712">
        <w:rPr>
          <w:rFonts w:ascii="Arial" w:hAnsi="Arial" w:cs="Arial"/>
          <w:sz w:val="22"/>
          <w:szCs w:val="22"/>
        </w:rPr>
        <w:tab/>
      </w:r>
      <w:r w:rsidR="002622EC">
        <w:rPr>
          <w:rFonts w:ascii="Arial" w:hAnsi="Arial" w:cs="Arial"/>
          <w:sz w:val="22"/>
          <w:szCs w:val="22"/>
        </w:rPr>
        <w:t>The full structural formula of which compound is shown below?</w:t>
      </w:r>
    </w:p>
    <w:p w14:paraId="2F956C13" w14:textId="125FD651" w:rsidR="002622EC" w:rsidRDefault="002622EC" w:rsidP="00681712">
      <w:pPr>
        <w:ind w:left="720" w:hanging="720"/>
        <w:rPr>
          <w:rFonts w:ascii="Arial" w:hAnsi="Arial" w:cs="Arial"/>
          <w:sz w:val="22"/>
          <w:szCs w:val="22"/>
        </w:rPr>
      </w:pPr>
    </w:p>
    <w:p w14:paraId="01ADAADC" w14:textId="740F0F3E" w:rsidR="002622EC" w:rsidRDefault="00D108A9" w:rsidP="002622EC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D108A9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00C8BD5B" wp14:editId="38DEBED7">
            <wp:extent cx="3634154" cy="10519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424" cy="10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FEA3" w14:textId="77777777" w:rsidR="00681712" w:rsidRDefault="00681712" w:rsidP="00681712">
      <w:pPr>
        <w:rPr>
          <w:rFonts w:ascii="Arial" w:hAnsi="Arial" w:cs="Arial"/>
          <w:sz w:val="22"/>
          <w:szCs w:val="22"/>
        </w:rPr>
      </w:pPr>
    </w:p>
    <w:p w14:paraId="03CD9E5E" w14:textId="2ED26D91" w:rsidR="00681712" w:rsidRPr="00220B6F" w:rsidRDefault="00627786" w:rsidP="00681712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</w:p>
    <w:p w14:paraId="0241260A" w14:textId="29D5C3C7" w:rsidR="00681712" w:rsidRDefault="00627786" w:rsidP="00681712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</w:p>
    <w:p w14:paraId="185CEF5A" w14:textId="02183B5E" w:rsidR="00681712" w:rsidRDefault="00627786" w:rsidP="00681712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</w:p>
    <w:p w14:paraId="40571F7F" w14:textId="24070543" w:rsidR="00681712" w:rsidRPr="009E376C" w:rsidRDefault="00627786" w:rsidP="00681712">
      <w:pPr>
        <w:pStyle w:val="ListParagraph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</w:p>
    <w:p w14:paraId="56534EE7" w14:textId="0276DD9E" w:rsidR="00681712" w:rsidRPr="00733471" w:rsidRDefault="00681712" w:rsidP="00733471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99347D">
        <w:rPr>
          <w:rFonts w:ascii="Arial" w:hAnsi="Arial" w:cs="Arial"/>
          <w:b/>
          <w:sz w:val="22"/>
          <w:szCs w:val="22"/>
        </w:rPr>
        <w:tab/>
      </w:r>
      <w:r w:rsidRPr="0099347D">
        <w:rPr>
          <w:rFonts w:ascii="Arial" w:hAnsi="Arial" w:cs="Arial"/>
          <w:b/>
          <w:sz w:val="22"/>
          <w:szCs w:val="22"/>
        </w:rPr>
        <w:tab/>
      </w:r>
      <w:r w:rsidRPr="0099347D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4B8CF5CA" w14:textId="164B1B9F" w:rsidR="00147C47" w:rsidRDefault="00147C47" w:rsidP="00B20DA9">
      <w:pPr>
        <w:ind w:left="720" w:hanging="720"/>
        <w:rPr>
          <w:rFonts w:ascii="Arial" w:hAnsi="Arial" w:cs="Arial"/>
          <w:sz w:val="22"/>
          <w:szCs w:val="22"/>
        </w:rPr>
      </w:pPr>
    </w:p>
    <w:p w14:paraId="611F9151" w14:textId="6B3BB6F7" w:rsidR="00D108A9" w:rsidRDefault="00B87DF7" w:rsidP="00D108A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 w:rsidR="00D108A9">
        <w:rPr>
          <w:rFonts w:ascii="Arial" w:hAnsi="Arial" w:cs="Arial"/>
          <w:sz w:val="22"/>
          <w:szCs w:val="22"/>
        </w:rPr>
        <w:t>.</w:t>
      </w:r>
      <w:r w:rsidR="00D108A9">
        <w:rPr>
          <w:rFonts w:ascii="Arial" w:hAnsi="Arial" w:cs="Arial"/>
          <w:sz w:val="22"/>
          <w:szCs w:val="22"/>
        </w:rPr>
        <w:tab/>
        <w:t>Choose the reaction below that represents an endothermic process.</w:t>
      </w:r>
    </w:p>
    <w:p w14:paraId="1316AEC3" w14:textId="77777777" w:rsidR="00D108A9" w:rsidRDefault="00D108A9" w:rsidP="00D108A9">
      <w:pPr>
        <w:rPr>
          <w:rFonts w:ascii="Arial" w:hAnsi="Arial" w:cs="Arial"/>
          <w:sz w:val="22"/>
          <w:szCs w:val="22"/>
        </w:rPr>
      </w:pPr>
    </w:p>
    <w:p w14:paraId="683B3C9D" w14:textId="27C7341B" w:rsidR="00D108A9" w:rsidRPr="00220B6F" w:rsidRDefault="00D108A9" w:rsidP="00D108A9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K(g)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K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(g)  +  e</w:t>
      </w:r>
      <w:r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</w:p>
    <w:p w14:paraId="439141B4" w14:textId="1F00FE80" w:rsidR="00D108A9" w:rsidRDefault="00D108A9" w:rsidP="00D108A9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  +  O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 xml:space="preserve">(g)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2 H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O(g)</w:t>
      </w:r>
    </w:p>
    <w:p w14:paraId="3E7B0BE2" w14:textId="618B5235" w:rsidR="00D108A9" w:rsidRDefault="00D108A9" w:rsidP="00D108A9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Ag</w:t>
      </w:r>
      <w:r>
        <w:rPr>
          <w:rFonts w:ascii="Arial" w:hAnsi="Arial" w:cs="Arial"/>
          <w:sz w:val="22"/>
          <w:szCs w:val="22"/>
          <w:vertAlign w:val="superscript"/>
        </w:rPr>
        <w:t>+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>)  +  C</w:t>
      </w:r>
      <w:r w:rsidR="000549A6" w:rsidRPr="000549A6">
        <w:rPr>
          <w:rFonts w:ascii="PT Sans" w:hAnsi="PT Sans" w:cs="Arial"/>
        </w:rPr>
        <w:t>l</w:t>
      </w:r>
      <w:r>
        <w:rPr>
          <w:rFonts w:ascii="Arial" w:hAnsi="Arial" w:cs="Arial"/>
          <w:sz w:val="22"/>
          <w:szCs w:val="22"/>
          <w:vertAlign w:val="superscript"/>
        </w:rPr>
        <w:t>-</w:t>
      </w: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aq</w:t>
      </w:r>
      <w:proofErr w:type="spellEnd"/>
      <w:r>
        <w:rPr>
          <w:rFonts w:ascii="Arial" w:hAnsi="Arial" w:cs="Arial"/>
          <w:sz w:val="22"/>
          <w:szCs w:val="22"/>
        </w:rPr>
        <w:t xml:space="preserve">)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</w:rPr>
        <w:t>AgC</w:t>
      </w:r>
      <w:r w:rsidR="000549A6" w:rsidRPr="000549A6">
        <w:rPr>
          <w:rFonts w:ascii="PT Sans" w:hAnsi="PT Sans" w:cs="Arial"/>
        </w:rPr>
        <w:t>l</w:t>
      </w:r>
      <w:proofErr w:type="spellEnd"/>
      <w:r>
        <w:rPr>
          <w:rFonts w:ascii="Arial" w:hAnsi="Arial" w:cs="Arial"/>
          <w:sz w:val="22"/>
          <w:szCs w:val="22"/>
        </w:rPr>
        <w:t>(s)</w:t>
      </w:r>
    </w:p>
    <w:p w14:paraId="5A6F509E" w14:textId="5AD02F3C" w:rsidR="00D108A9" w:rsidRPr="00D108A9" w:rsidRDefault="00D108A9" w:rsidP="00D108A9">
      <w:pPr>
        <w:pStyle w:val="ListParagraph"/>
        <w:numPr>
          <w:ilvl w:val="0"/>
          <w:numId w:val="3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 N(g)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N</w:t>
      </w:r>
      <w:r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</w:rPr>
        <w:t>(g)</w:t>
      </w:r>
    </w:p>
    <w:p w14:paraId="4AA5490A" w14:textId="77777777" w:rsidR="00D108A9" w:rsidRDefault="00D108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1F4604D" w14:textId="27AD8B64" w:rsidR="00B87DF7" w:rsidRPr="00C104B5" w:rsidRDefault="00B87DF7" w:rsidP="00B87DF7">
      <w:pPr>
        <w:rPr>
          <w:rFonts w:ascii="Arial" w:hAnsi="Arial" w:cs="Arial"/>
          <w:sz w:val="22"/>
          <w:szCs w:val="22"/>
        </w:rPr>
      </w:pPr>
      <w:r w:rsidRPr="00C104B5">
        <w:rPr>
          <w:rFonts w:ascii="Arial" w:hAnsi="Arial" w:cs="Arial"/>
          <w:sz w:val="22"/>
          <w:szCs w:val="22"/>
        </w:rPr>
        <w:lastRenderedPageBreak/>
        <w:t>1</w:t>
      </w:r>
      <w:r>
        <w:rPr>
          <w:rFonts w:ascii="Arial" w:hAnsi="Arial" w:cs="Arial"/>
          <w:sz w:val="22"/>
          <w:szCs w:val="22"/>
        </w:rPr>
        <w:t>4</w:t>
      </w:r>
      <w:r w:rsidRPr="00C104B5">
        <w:rPr>
          <w:rFonts w:ascii="Arial" w:hAnsi="Arial" w:cs="Arial"/>
          <w:sz w:val="22"/>
          <w:szCs w:val="22"/>
        </w:rPr>
        <w:t>.</w:t>
      </w:r>
      <w:r w:rsidRPr="00C104B5">
        <w:rPr>
          <w:rFonts w:ascii="Arial" w:hAnsi="Arial" w:cs="Arial"/>
          <w:sz w:val="22"/>
          <w:szCs w:val="22"/>
        </w:rPr>
        <w:tab/>
      </w:r>
      <w:r w:rsidR="002C5D7B">
        <w:rPr>
          <w:rFonts w:ascii="Arial" w:hAnsi="Arial" w:cs="Arial"/>
          <w:sz w:val="22"/>
          <w:szCs w:val="22"/>
        </w:rPr>
        <w:t>Silicon (Si) is placed to the immediate right of aluminium (A</w:t>
      </w:r>
      <w:r w:rsidR="000549A6" w:rsidRPr="000549A6">
        <w:rPr>
          <w:rFonts w:ascii="PT Sans" w:hAnsi="PT Sans" w:cs="Arial"/>
        </w:rPr>
        <w:t>l</w:t>
      </w:r>
      <w:r w:rsidR="002C5D7B">
        <w:rPr>
          <w:rFonts w:ascii="Arial" w:hAnsi="Arial" w:cs="Arial"/>
          <w:sz w:val="22"/>
          <w:szCs w:val="22"/>
        </w:rPr>
        <w:t>) on the periodic table because</w:t>
      </w:r>
    </w:p>
    <w:p w14:paraId="771F5AD0" w14:textId="77777777" w:rsidR="00B87DF7" w:rsidRDefault="00B87DF7" w:rsidP="00B87DF7">
      <w:pPr>
        <w:rPr>
          <w:rFonts w:ascii="Arial" w:hAnsi="Arial" w:cs="Arial"/>
          <w:b/>
          <w:sz w:val="22"/>
          <w:szCs w:val="22"/>
        </w:rPr>
      </w:pPr>
    </w:p>
    <w:p w14:paraId="08EBCC89" w14:textId="5636AE78" w:rsidR="00B87DF7" w:rsidRPr="00220B6F" w:rsidRDefault="002C5D7B" w:rsidP="00B87DF7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is a semi-metal</w:t>
      </w:r>
      <w:r w:rsidR="00B87DF7">
        <w:rPr>
          <w:rFonts w:ascii="Arial" w:hAnsi="Arial" w:cs="Arial"/>
          <w:sz w:val="22"/>
          <w:szCs w:val="22"/>
        </w:rPr>
        <w:t>.</w:t>
      </w:r>
    </w:p>
    <w:p w14:paraId="591257B2" w14:textId="1F11F427" w:rsidR="00B87DF7" w:rsidRDefault="002C5D7B" w:rsidP="00B87DF7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is a less reactive element</w:t>
      </w:r>
      <w:r w:rsidR="00B87DF7">
        <w:rPr>
          <w:rFonts w:ascii="Arial" w:hAnsi="Arial" w:cs="Arial"/>
          <w:sz w:val="22"/>
          <w:szCs w:val="22"/>
        </w:rPr>
        <w:t>.</w:t>
      </w:r>
    </w:p>
    <w:p w14:paraId="2FBB1CC9" w14:textId="02DC37DB" w:rsidR="00B87DF7" w:rsidRPr="00F836ED" w:rsidRDefault="002C5D7B" w:rsidP="00B87DF7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contains one more proton</w:t>
      </w:r>
      <w:r w:rsidR="00B87DF7">
        <w:rPr>
          <w:rFonts w:ascii="Arial" w:hAnsi="Arial" w:cs="Arial"/>
          <w:sz w:val="22"/>
          <w:szCs w:val="22"/>
        </w:rPr>
        <w:t>.</w:t>
      </w:r>
    </w:p>
    <w:p w14:paraId="384C0BAF" w14:textId="49E66271" w:rsidR="00B87DF7" w:rsidRPr="00F836ED" w:rsidRDefault="002C5D7B" w:rsidP="00B87DF7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is slightly larger in diameter</w:t>
      </w:r>
      <w:r w:rsidR="00B87DF7">
        <w:rPr>
          <w:rFonts w:ascii="Arial" w:hAnsi="Arial" w:cs="Arial"/>
          <w:sz w:val="22"/>
          <w:szCs w:val="22"/>
        </w:rPr>
        <w:t>.</w:t>
      </w:r>
    </w:p>
    <w:p w14:paraId="5869090C" w14:textId="77777777" w:rsidR="00B87DF7" w:rsidRDefault="00B87DF7" w:rsidP="00B87DF7">
      <w:pPr>
        <w:rPr>
          <w:rFonts w:ascii="Arial" w:hAnsi="Arial" w:cs="Arial"/>
          <w:sz w:val="22"/>
          <w:szCs w:val="22"/>
        </w:rPr>
      </w:pPr>
    </w:p>
    <w:p w14:paraId="508CEE58" w14:textId="77777777" w:rsidR="00B87DF7" w:rsidRDefault="00B87DF7" w:rsidP="00B87DF7">
      <w:pPr>
        <w:rPr>
          <w:rFonts w:ascii="Arial" w:hAnsi="Arial" w:cs="Arial"/>
          <w:sz w:val="22"/>
          <w:szCs w:val="22"/>
        </w:rPr>
      </w:pPr>
    </w:p>
    <w:p w14:paraId="4A3BD41D" w14:textId="756BF8FA" w:rsidR="00B87DF7" w:rsidRDefault="00B87DF7" w:rsidP="00B87DF7">
      <w:pPr>
        <w:ind w:left="720" w:hanging="720"/>
        <w:rPr>
          <w:rFonts w:ascii="Arial" w:hAnsi="Arial" w:cs="Arial"/>
          <w:noProof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sz w:val="22"/>
          <w:szCs w:val="22"/>
        </w:rPr>
        <w:tab/>
      </w:r>
      <w:r w:rsidR="002C5D7B">
        <w:rPr>
          <w:rFonts w:ascii="Arial" w:hAnsi="Arial" w:cs="Arial"/>
          <w:sz w:val="22"/>
          <w:szCs w:val="22"/>
        </w:rPr>
        <w:t>An ion will always have</w:t>
      </w:r>
    </w:p>
    <w:p w14:paraId="74452DD4" w14:textId="77777777" w:rsidR="00B87DF7" w:rsidRDefault="00B87DF7" w:rsidP="00B87DF7">
      <w:pPr>
        <w:ind w:left="720" w:hanging="720"/>
        <w:rPr>
          <w:rFonts w:ascii="Arial" w:hAnsi="Arial" w:cs="Arial"/>
          <w:noProof/>
          <w:sz w:val="22"/>
          <w:szCs w:val="22"/>
          <w:lang w:val="en-US"/>
        </w:rPr>
      </w:pPr>
    </w:p>
    <w:p w14:paraId="1CFC214B" w14:textId="1433EF2E" w:rsidR="00B87DF7" w:rsidRPr="001B4619" w:rsidRDefault="00B87DF7" w:rsidP="00B87DF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2C5D7B">
        <w:rPr>
          <w:rFonts w:ascii="Arial" w:hAnsi="Arial" w:cs="Arial"/>
          <w:sz w:val="22"/>
          <w:szCs w:val="22"/>
        </w:rPr>
        <w:t>a different number of protons and neutrons</w:t>
      </w:r>
      <w:r>
        <w:rPr>
          <w:rFonts w:ascii="Arial" w:hAnsi="Arial" w:cs="Arial"/>
          <w:sz w:val="22"/>
          <w:szCs w:val="22"/>
        </w:rPr>
        <w:t>.</w:t>
      </w:r>
    </w:p>
    <w:p w14:paraId="0F95F6B7" w14:textId="685FC32F" w:rsidR="00B87DF7" w:rsidRPr="007D6C31" w:rsidRDefault="00B87DF7" w:rsidP="00B87DF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2C5D7B">
        <w:rPr>
          <w:rFonts w:ascii="Arial" w:hAnsi="Arial" w:cs="Arial"/>
          <w:sz w:val="22"/>
          <w:szCs w:val="22"/>
        </w:rPr>
        <w:t>a different number of protons and electrons</w:t>
      </w:r>
      <w:r>
        <w:rPr>
          <w:rFonts w:ascii="Arial" w:hAnsi="Arial" w:cs="Arial"/>
          <w:sz w:val="22"/>
          <w:szCs w:val="22"/>
        </w:rPr>
        <w:t>.</w:t>
      </w:r>
    </w:p>
    <w:p w14:paraId="0726945D" w14:textId="34432807" w:rsidR="00B87DF7" w:rsidRPr="001B4619" w:rsidRDefault="00B87DF7" w:rsidP="00B87DF7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="002C5D7B">
        <w:rPr>
          <w:rFonts w:ascii="Arial" w:hAnsi="Arial" w:cs="Arial"/>
          <w:sz w:val="22"/>
          <w:szCs w:val="22"/>
        </w:rPr>
        <w:t>a different number of neutrons and electrons</w:t>
      </w:r>
      <w:r>
        <w:rPr>
          <w:rFonts w:ascii="Arial" w:hAnsi="Arial" w:cs="Arial"/>
          <w:sz w:val="22"/>
          <w:szCs w:val="22"/>
        </w:rPr>
        <w:t>.</w:t>
      </w:r>
    </w:p>
    <w:p w14:paraId="6E166B01" w14:textId="14955557" w:rsidR="00B87DF7" w:rsidRPr="001B4619" w:rsidRDefault="00B87DF7" w:rsidP="00B87DF7">
      <w:pPr>
        <w:ind w:firstLine="720"/>
        <w:rPr>
          <w:rFonts w:ascii="Arial" w:hAnsi="Arial" w:cs="Arial"/>
          <w:sz w:val="22"/>
          <w:szCs w:val="22"/>
          <w:vertAlign w:val="subscript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</w:r>
      <w:r w:rsidR="002C5D7B">
        <w:rPr>
          <w:rFonts w:ascii="Arial" w:hAnsi="Arial" w:cs="Arial"/>
          <w:sz w:val="22"/>
          <w:szCs w:val="22"/>
        </w:rPr>
        <w:t>the electron configuration of a Noble Gas</w:t>
      </w:r>
      <w:r>
        <w:rPr>
          <w:rFonts w:ascii="Arial" w:hAnsi="Arial" w:cs="Arial"/>
          <w:sz w:val="22"/>
          <w:szCs w:val="22"/>
        </w:rPr>
        <w:t>.</w:t>
      </w:r>
    </w:p>
    <w:p w14:paraId="6D14008B" w14:textId="77777777" w:rsidR="00B87DF7" w:rsidRDefault="00B87DF7" w:rsidP="00B87DF7">
      <w:pPr>
        <w:rPr>
          <w:rFonts w:ascii="Arial" w:hAnsi="Arial" w:cs="Arial"/>
          <w:sz w:val="22"/>
          <w:szCs w:val="22"/>
        </w:rPr>
      </w:pPr>
    </w:p>
    <w:p w14:paraId="4E851145" w14:textId="77777777" w:rsidR="00B87DF7" w:rsidRDefault="00B87DF7" w:rsidP="007D6FCE">
      <w:pPr>
        <w:rPr>
          <w:rFonts w:ascii="Arial" w:hAnsi="Arial" w:cs="Arial"/>
          <w:sz w:val="22"/>
          <w:szCs w:val="22"/>
        </w:rPr>
      </w:pPr>
    </w:p>
    <w:p w14:paraId="08820D40" w14:textId="7041CFFB" w:rsidR="007D6FCE" w:rsidRPr="00B87DF7" w:rsidRDefault="007D6FCE" w:rsidP="007D6FCE">
      <w:pPr>
        <w:rPr>
          <w:rFonts w:ascii="Arial" w:hAnsi="Arial" w:cs="Arial"/>
          <w:b/>
          <w:bCs/>
          <w:sz w:val="22"/>
          <w:szCs w:val="22"/>
        </w:rPr>
      </w:pPr>
      <w:r w:rsidRPr="00B87DF7">
        <w:rPr>
          <w:rFonts w:ascii="Arial" w:hAnsi="Arial" w:cs="Arial"/>
          <w:b/>
          <w:bCs/>
          <w:sz w:val="22"/>
          <w:szCs w:val="22"/>
        </w:rPr>
        <w:t xml:space="preserve">Questions </w:t>
      </w:r>
      <w:r w:rsidR="00B87DF7" w:rsidRPr="00B87DF7">
        <w:rPr>
          <w:rFonts w:ascii="Arial" w:hAnsi="Arial" w:cs="Arial"/>
          <w:b/>
          <w:bCs/>
          <w:sz w:val="22"/>
          <w:szCs w:val="22"/>
        </w:rPr>
        <w:t>16</w:t>
      </w:r>
      <w:r w:rsidRPr="00B87DF7">
        <w:rPr>
          <w:rFonts w:ascii="Arial" w:hAnsi="Arial" w:cs="Arial"/>
          <w:b/>
          <w:bCs/>
          <w:sz w:val="22"/>
          <w:szCs w:val="22"/>
        </w:rPr>
        <w:t xml:space="preserve"> and </w:t>
      </w:r>
      <w:r w:rsidR="00B87DF7" w:rsidRPr="00B87DF7">
        <w:rPr>
          <w:rFonts w:ascii="Arial" w:hAnsi="Arial" w:cs="Arial"/>
          <w:b/>
          <w:bCs/>
          <w:sz w:val="22"/>
          <w:szCs w:val="22"/>
        </w:rPr>
        <w:t>17</w:t>
      </w:r>
      <w:r w:rsidRPr="00B87DF7">
        <w:rPr>
          <w:rFonts w:ascii="Arial" w:hAnsi="Arial" w:cs="Arial"/>
          <w:b/>
          <w:bCs/>
          <w:sz w:val="22"/>
          <w:szCs w:val="22"/>
        </w:rPr>
        <w:t xml:space="preserve"> relate to the </w:t>
      </w:r>
      <w:r w:rsidR="00066126" w:rsidRPr="00B87DF7">
        <w:rPr>
          <w:rFonts w:ascii="Arial" w:hAnsi="Arial" w:cs="Arial"/>
          <w:b/>
          <w:bCs/>
          <w:sz w:val="22"/>
          <w:szCs w:val="22"/>
        </w:rPr>
        <w:t>compound</w:t>
      </w:r>
      <w:r w:rsidRPr="00B87DF7">
        <w:rPr>
          <w:rFonts w:ascii="Arial" w:hAnsi="Arial" w:cs="Arial"/>
          <w:b/>
          <w:bCs/>
          <w:sz w:val="22"/>
          <w:szCs w:val="22"/>
        </w:rPr>
        <w:t xml:space="preserve"> shown below.</w:t>
      </w:r>
    </w:p>
    <w:p w14:paraId="72905A3A" w14:textId="6E7362DA" w:rsidR="007D6FCE" w:rsidRDefault="007D6FCE" w:rsidP="00BD62DD">
      <w:pPr>
        <w:ind w:left="720" w:hanging="720"/>
        <w:rPr>
          <w:rFonts w:ascii="Arial" w:hAnsi="Arial" w:cs="Arial"/>
          <w:sz w:val="22"/>
          <w:szCs w:val="22"/>
        </w:rPr>
      </w:pPr>
    </w:p>
    <w:p w14:paraId="5BA44433" w14:textId="52452250" w:rsidR="007D6FCE" w:rsidRDefault="007D6FCE" w:rsidP="007D6FCE">
      <w:pPr>
        <w:ind w:left="720" w:hanging="720"/>
        <w:jc w:val="center"/>
        <w:rPr>
          <w:rFonts w:ascii="Arial" w:hAnsi="Arial" w:cs="Arial"/>
          <w:sz w:val="22"/>
          <w:szCs w:val="22"/>
        </w:rPr>
      </w:pPr>
      <w:r w:rsidRPr="007D6FCE">
        <w:rPr>
          <w:rFonts w:ascii="Arial" w:hAnsi="Arial" w:cs="Arial"/>
          <w:noProof/>
          <w:sz w:val="22"/>
          <w:szCs w:val="22"/>
          <w:lang w:eastAsia="en-AU"/>
        </w:rPr>
        <w:drawing>
          <wp:inline distT="0" distB="0" distL="0" distR="0" wp14:anchorId="4142382B" wp14:editId="544C21D6">
            <wp:extent cx="890954" cy="789131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7329" cy="7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1BA5" w14:textId="77777777" w:rsidR="007D6FCE" w:rsidRDefault="007D6FCE" w:rsidP="00BD62DD">
      <w:pPr>
        <w:ind w:left="720" w:hanging="720"/>
        <w:rPr>
          <w:rFonts w:ascii="Arial" w:hAnsi="Arial" w:cs="Arial"/>
          <w:sz w:val="22"/>
          <w:szCs w:val="22"/>
        </w:rPr>
      </w:pPr>
    </w:p>
    <w:p w14:paraId="747BA1D6" w14:textId="5EF16A0C" w:rsidR="00BD62DD" w:rsidRPr="004C42ED" w:rsidRDefault="00B87DF7" w:rsidP="007D6FC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16</w:t>
      </w:r>
      <w:r w:rsidR="00BD62DD">
        <w:rPr>
          <w:rFonts w:ascii="Arial" w:hAnsi="Arial" w:cs="Arial"/>
          <w:sz w:val="22"/>
          <w:szCs w:val="22"/>
        </w:rPr>
        <w:t>.</w:t>
      </w:r>
      <w:r w:rsidR="00BD62DD">
        <w:rPr>
          <w:rFonts w:ascii="Arial" w:hAnsi="Arial" w:cs="Arial"/>
          <w:sz w:val="22"/>
          <w:szCs w:val="22"/>
        </w:rPr>
        <w:tab/>
        <w:t xml:space="preserve">Which of the following statements is </w:t>
      </w:r>
      <w:r w:rsidR="00BD62DD">
        <w:rPr>
          <w:rFonts w:ascii="Arial" w:hAnsi="Arial" w:cs="Arial"/>
          <w:b/>
          <w:bCs/>
          <w:sz w:val="22"/>
          <w:szCs w:val="22"/>
        </w:rPr>
        <w:t>not</w:t>
      </w:r>
      <w:r w:rsidR="00BD62DD">
        <w:rPr>
          <w:rFonts w:ascii="Arial" w:hAnsi="Arial" w:cs="Arial"/>
          <w:sz w:val="22"/>
          <w:szCs w:val="22"/>
        </w:rPr>
        <w:t xml:space="preserve"> correct regarding this </w:t>
      </w:r>
      <w:r w:rsidR="00066126">
        <w:rPr>
          <w:rFonts w:ascii="Arial" w:hAnsi="Arial" w:cs="Arial"/>
          <w:sz w:val="22"/>
          <w:szCs w:val="22"/>
        </w:rPr>
        <w:t>compound</w:t>
      </w:r>
      <w:r w:rsidR="00BD62DD">
        <w:rPr>
          <w:rFonts w:ascii="Arial" w:hAnsi="Arial" w:cs="Arial"/>
          <w:sz w:val="22"/>
          <w:szCs w:val="22"/>
        </w:rPr>
        <w:t>?</w:t>
      </w:r>
    </w:p>
    <w:p w14:paraId="45FC77F1" w14:textId="77777777" w:rsidR="00BD62DD" w:rsidRPr="001D3566" w:rsidRDefault="00BD62DD" w:rsidP="00BD62DD">
      <w:pPr>
        <w:rPr>
          <w:rFonts w:ascii="Arial" w:hAnsi="Arial" w:cs="Arial"/>
          <w:sz w:val="22"/>
          <w:szCs w:val="22"/>
        </w:rPr>
      </w:pPr>
    </w:p>
    <w:p w14:paraId="0192334B" w14:textId="128FAACD" w:rsidR="00BD62DD" w:rsidRPr="00220B6F" w:rsidRDefault="00BD62DD" w:rsidP="00BD62DD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066126">
        <w:rPr>
          <w:rFonts w:ascii="Arial" w:hAnsi="Arial" w:cs="Arial"/>
          <w:sz w:val="22"/>
          <w:szCs w:val="22"/>
        </w:rPr>
        <w:t xml:space="preserve">compound </w:t>
      </w:r>
      <w:r>
        <w:rPr>
          <w:rFonts w:ascii="Arial" w:hAnsi="Arial" w:cs="Arial"/>
          <w:sz w:val="22"/>
          <w:szCs w:val="22"/>
        </w:rPr>
        <w:t>is called benzene.</w:t>
      </w:r>
    </w:p>
    <w:p w14:paraId="60C67672" w14:textId="64A91AA3" w:rsidR="00BD62DD" w:rsidRDefault="00BD62DD" w:rsidP="00BD62DD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066126">
        <w:rPr>
          <w:rFonts w:ascii="Arial" w:hAnsi="Arial" w:cs="Arial"/>
          <w:sz w:val="22"/>
          <w:szCs w:val="22"/>
        </w:rPr>
        <w:t xml:space="preserve">compound </w:t>
      </w:r>
      <w:r>
        <w:rPr>
          <w:rFonts w:ascii="Arial" w:hAnsi="Arial" w:cs="Arial"/>
          <w:sz w:val="22"/>
          <w:szCs w:val="22"/>
        </w:rPr>
        <w:t>has the molecular formula C</w:t>
      </w:r>
      <w:r>
        <w:rPr>
          <w:rFonts w:ascii="Arial" w:hAnsi="Arial" w:cs="Arial"/>
          <w:sz w:val="22"/>
          <w:szCs w:val="22"/>
          <w:vertAlign w:val="subscript"/>
        </w:rPr>
        <w:t>6</w:t>
      </w:r>
      <w:r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  <w:vertAlign w:val="subscript"/>
        </w:rPr>
        <w:t>6</w:t>
      </w:r>
      <w:r>
        <w:rPr>
          <w:rFonts w:ascii="Arial" w:hAnsi="Arial" w:cs="Arial"/>
          <w:sz w:val="22"/>
          <w:szCs w:val="22"/>
        </w:rPr>
        <w:t>.</w:t>
      </w:r>
    </w:p>
    <w:p w14:paraId="38BAE814" w14:textId="4B37306D" w:rsidR="00BD62DD" w:rsidRDefault="00BD62DD" w:rsidP="00BD62DD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066126">
        <w:rPr>
          <w:rFonts w:ascii="Arial" w:hAnsi="Arial" w:cs="Arial"/>
          <w:sz w:val="22"/>
          <w:szCs w:val="22"/>
        </w:rPr>
        <w:t xml:space="preserve">compound </w:t>
      </w:r>
      <w:r>
        <w:rPr>
          <w:rFonts w:ascii="Arial" w:hAnsi="Arial" w:cs="Arial"/>
          <w:sz w:val="22"/>
          <w:szCs w:val="22"/>
        </w:rPr>
        <w:t>contains delocalised electrons.</w:t>
      </w:r>
    </w:p>
    <w:p w14:paraId="75662573" w14:textId="64937316" w:rsidR="00BD62DD" w:rsidRDefault="00BD62DD" w:rsidP="00BD62DD">
      <w:pPr>
        <w:pStyle w:val="ListParagraph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066126">
        <w:rPr>
          <w:rFonts w:ascii="Arial" w:hAnsi="Arial" w:cs="Arial"/>
          <w:sz w:val="22"/>
          <w:szCs w:val="22"/>
        </w:rPr>
        <w:t xml:space="preserve">compound </w:t>
      </w:r>
      <w:r>
        <w:rPr>
          <w:rFonts w:ascii="Arial" w:hAnsi="Arial" w:cs="Arial"/>
          <w:sz w:val="22"/>
          <w:szCs w:val="22"/>
        </w:rPr>
        <w:t>conducts electricity.</w:t>
      </w:r>
    </w:p>
    <w:p w14:paraId="6AB792FA" w14:textId="77777777" w:rsidR="00BD62DD" w:rsidRDefault="00BD62DD" w:rsidP="00BD62DD">
      <w:pPr>
        <w:rPr>
          <w:rFonts w:ascii="Arial" w:hAnsi="Arial" w:cs="Arial"/>
          <w:sz w:val="22"/>
          <w:szCs w:val="22"/>
        </w:rPr>
      </w:pPr>
    </w:p>
    <w:p w14:paraId="59F7083A" w14:textId="77777777" w:rsidR="00BD62DD" w:rsidRDefault="00BD62DD" w:rsidP="00B20DA9">
      <w:pPr>
        <w:ind w:left="720" w:hanging="720"/>
        <w:rPr>
          <w:rFonts w:ascii="Arial" w:hAnsi="Arial" w:cs="Arial"/>
          <w:sz w:val="22"/>
          <w:szCs w:val="22"/>
        </w:rPr>
      </w:pPr>
    </w:p>
    <w:p w14:paraId="1186C37D" w14:textId="02805339" w:rsidR="00151009" w:rsidRDefault="0073229D" w:rsidP="007D6FC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B87DF7">
        <w:rPr>
          <w:rFonts w:ascii="Arial" w:hAnsi="Arial" w:cs="Arial"/>
          <w:sz w:val="22"/>
          <w:szCs w:val="22"/>
        </w:rPr>
        <w:t>7</w:t>
      </w:r>
      <w:r w:rsidR="00151009">
        <w:rPr>
          <w:rFonts w:ascii="Arial" w:hAnsi="Arial" w:cs="Arial"/>
          <w:sz w:val="22"/>
          <w:szCs w:val="22"/>
        </w:rPr>
        <w:t>.</w:t>
      </w:r>
      <w:r w:rsidR="00151009">
        <w:rPr>
          <w:rFonts w:ascii="Arial" w:hAnsi="Arial" w:cs="Arial"/>
          <w:sz w:val="22"/>
          <w:szCs w:val="22"/>
        </w:rPr>
        <w:tab/>
      </w:r>
      <w:r w:rsidR="007D6FCE">
        <w:rPr>
          <w:rFonts w:ascii="Arial" w:hAnsi="Arial" w:cs="Arial"/>
          <w:sz w:val="22"/>
          <w:szCs w:val="22"/>
        </w:rPr>
        <w:t xml:space="preserve">This </w:t>
      </w:r>
      <w:r w:rsidR="00066126">
        <w:rPr>
          <w:rFonts w:ascii="Arial" w:hAnsi="Arial" w:cs="Arial"/>
          <w:sz w:val="22"/>
          <w:szCs w:val="22"/>
        </w:rPr>
        <w:t xml:space="preserve">compound </w:t>
      </w:r>
      <w:r w:rsidR="007D6FCE">
        <w:rPr>
          <w:rFonts w:ascii="Arial" w:hAnsi="Arial" w:cs="Arial"/>
          <w:sz w:val="22"/>
          <w:szCs w:val="22"/>
        </w:rPr>
        <w:t xml:space="preserve">was mixed with chlorine gas in the presence of an appropriate catalyst. Choose the </w:t>
      </w:r>
      <w:r w:rsidR="00066126">
        <w:rPr>
          <w:rFonts w:ascii="Arial" w:hAnsi="Arial" w:cs="Arial"/>
          <w:sz w:val="22"/>
          <w:szCs w:val="22"/>
        </w:rPr>
        <w:t>species</w:t>
      </w:r>
      <w:r w:rsidR="007D6FCE">
        <w:rPr>
          <w:rFonts w:ascii="Arial" w:hAnsi="Arial" w:cs="Arial"/>
          <w:sz w:val="22"/>
          <w:szCs w:val="22"/>
        </w:rPr>
        <w:t xml:space="preserve"> below that </w:t>
      </w:r>
      <w:r w:rsidR="00B21AD3" w:rsidRPr="00B21AD3">
        <w:rPr>
          <w:rFonts w:ascii="Arial" w:hAnsi="Arial" w:cs="Arial"/>
          <w:b/>
          <w:bCs/>
          <w:sz w:val="22"/>
          <w:szCs w:val="22"/>
        </w:rPr>
        <w:t>can</w:t>
      </w:r>
      <w:r w:rsidR="007D6FCE" w:rsidRPr="00B21AD3">
        <w:rPr>
          <w:rFonts w:ascii="Arial" w:hAnsi="Arial" w:cs="Arial"/>
          <w:b/>
          <w:bCs/>
          <w:sz w:val="22"/>
          <w:szCs w:val="22"/>
        </w:rPr>
        <w:t>not</w:t>
      </w:r>
      <w:r w:rsidR="007D6FCE">
        <w:rPr>
          <w:rFonts w:ascii="Arial" w:hAnsi="Arial" w:cs="Arial"/>
          <w:b/>
          <w:bCs/>
          <w:sz w:val="22"/>
          <w:szCs w:val="22"/>
        </w:rPr>
        <w:t xml:space="preserve"> </w:t>
      </w:r>
      <w:r w:rsidR="007D6FCE">
        <w:rPr>
          <w:rFonts w:ascii="Arial" w:hAnsi="Arial" w:cs="Arial"/>
          <w:sz w:val="22"/>
          <w:szCs w:val="22"/>
        </w:rPr>
        <w:t>be present in the final reaction mixture.</w:t>
      </w:r>
    </w:p>
    <w:p w14:paraId="70CA81FE" w14:textId="77777777" w:rsidR="005163DB" w:rsidRDefault="005163DB" w:rsidP="00151009">
      <w:pPr>
        <w:rPr>
          <w:rFonts w:ascii="Arial" w:hAnsi="Arial" w:cs="Arial"/>
          <w:sz w:val="22"/>
          <w:szCs w:val="22"/>
        </w:rPr>
      </w:pPr>
    </w:p>
    <w:p w14:paraId="5FC7AF36" w14:textId="51DD06B5" w:rsidR="00151009" w:rsidRDefault="009346C8" w:rsidP="0015100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7572040" w14:textId="2692A34E" w:rsidR="009346C8" w:rsidRPr="00B21AD3" w:rsidRDefault="009346C8" w:rsidP="00B21AD3">
      <w:pPr>
        <w:ind w:left="720" w:firstLine="720"/>
        <w:rPr>
          <w:rFonts w:ascii="Arial" w:hAnsi="Arial" w:cs="Arial"/>
          <w:sz w:val="22"/>
          <w:szCs w:val="22"/>
        </w:rPr>
      </w:pPr>
      <w:r w:rsidRPr="009346C8">
        <w:rPr>
          <w:noProof/>
          <w:lang w:eastAsia="en-AU"/>
        </w:rPr>
        <w:drawing>
          <wp:inline distT="0" distB="0" distL="0" distR="0" wp14:anchorId="628FBD94" wp14:editId="07BADF85">
            <wp:extent cx="1304245" cy="758092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1545" cy="7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88F5" w14:textId="7B08CB61" w:rsidR="00151009" w:rsidRDefault="009346C8" w:rsidP="0015100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B6F3436" w14:textId="55B6A6FF" w:rsidR="009346C8" w:rsidRPr="00B21AD3" w:rsidRDefault="009346C8" w:rsidP="00B21AD3">
      <w:pPr>
        <w:ind w:left="720" w:firstLine="720"/>
        <w:rPr>
          <w:rFonts w:ascii="Arial" w:hAnsi="Arial" w:cs="Arial"/>
          <w:sz w:val="22"/>
          <w:szCs w:val="22"/>
        </w:rPr>
      </w:pPr>
      <w:r w:rsidRPr="009346C8">
        <w:rPr>
          <w:noProof/>
          <w:lang w:eastAsia="en-AU"/>
        </w:rPr>
        <w:drawing>
          <wp:inline distT="0" distB="0" distL="0" distR="0" wp14:anchorId="1225D25F" wp14:editId="271D9D73">
            <wp:extent cx="1722749" cy="781539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4371" cy="80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C66B" w14:textId="79D3CE2C" w:rsidR="00151009" w:rsidRDefault="009346C8" w:rsidP="00151009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4D997561" w14:textId="6ED9D9D8" w:rsidR="009346C8" w:rsidRPr="00B21AD3" w:rsidRDefault="009346C8" w:rsidP="00B21AD3">
      <w:pPr>
        <w:ind w:left="720" w:firstLine="720"/>
        <w:rPr>
          <w:rFonts w:ascii="Arial" w:hAnsi="Arial" w:cs="Arial"/>
          <w:sz w:val="22"/>
          <w:szCs w:val="22"/>
        </w:rPr>
      </w:pPr>
      <w:r w:rsidRPr="009346C8">
        <w:rPr>
          <w:noProof/>
          <w:lang w:eastAsia="en-AU"/>
        </w:rPr>
        <w:drawing>
          <wp:inline distT="0" distB="0" distL="0" distR="0" wp14:anchorId="3D176A20" wp14:editId="362E1E18">
            <wp:extent cx="1331137" cy="773723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6706" cy="7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37A5" w14:textId="77777777" w:rsidR="009346C8" w:rsidRDefault="009346C8" w:rsidP="009346C8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7CA0F850" w14:textId="2AC3854F" w:rsidR="003813E7" w:rsidRPr="002C5D7B" w:rsidRDefault="009346C8" w:rsidP="00B366E3">
      <w:pPr>
        <w:pStyle w:val="ListParagraph"/>
        <w:numPr>
          <w:ilvl w:val="0"/>
          <w:numId w:val="26"/>
        </w:numPr>
        <w:rPr>
          <w:rFonts w:ascii="Arial" w:hAnsi="Arial" w:cs="Arial"/>
          <w:sz w:val="22"/>
          <w:szCs w:val="22"/>
        </w:rPr>
      </w:pPr>
      <w:r w:rsidRPr="009346C8">
        <w:rPr>
          <w:rFonts w:ascii="Arial" w:hAnsi="Arial" w:cs="Arial"/>
          <w:sz w:val="22"/>
          <w:szCs w:val="22"/>
        </w:rPr>
        <w:t>HC</w:t>
      </w:r>
      <w:r w:rsidR="000549A6" w:rsidRPr="000549A6">
        <w:rPr>
          <w:rFonts w:ascii="PT Sans" w:hAnsi="PT Sans" w:cs="Arial"/>
        </w:rPr>
        <w:t>l</w:t>
      </w:r>
    </w:p>
    <w:p w14:paraId="70CD0C10" w14:textId="77777777" w:rsidR="002C5D7B" w:rsidRDefault="002C5D7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DAFA8CA" w14:textId="3EEEA709" w:rsidR="00F37B0D" w:rsidRPr="00F37B0D" w:rsidRDefault="00F37B0D" w:rsidP="002C5D7B">
      <w:pPr>
        <w:rPr>
          <w:rFonts w:ascii="Arial" w:hAnsi="Arial" w:cs="Arial"/>
          <w:b/>
          <w:bCs/>
          <w:sz w:val="22"/>
          <w:szCs w:val="22"/>
        </w:rPr>
      </w:pPr>
      <w:r w:rsidRPr="00F37B0D">
        <w:rPr>
          <w:rFonts w:ascii="Arial" w:hAnsi="Arial" w:cs="Arial"/>
          <w:b/>
          <w:bCs/>
          <w:sz w:val="22"/>
          <w:szCs w:val="22"/>
        </w:rPr>
        <w:lastRenderedPageBreak/>
        <w:t>Questions 1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F37B0D">
        <w:rPr>
          <w:rFonts w:ascii="Arial" w:hAnsi="Arial" w:cs="Arial"/>
          <w:b/>
          <w:bCs/>
          <w:sz w:val="22"/>
          <w:szCs w:val="22"/>
        </w:rPr>
        <w:t xml:space="preserve"> and 19 refer to the diagram below regarding changes of state / phase.</w:t>
      </w:r>
    </w:p>
    <w:p w14:paraId="5544225A" w14:textId="77777777" w:rsidR="00F37B0D" w:rsidRDefault="00F37B0D" w:rsidP="009A4498">
      <w:pPr>
        <w:rPr>
          <w:rFonts w:ascii="Arial" w:hAnsi="Arial" w:cs="Arial"/>
          <w:sz w:val="22"/>
          <w:szCs w:val="22"/>
        </w:rPr>
      </w:pPr>
    </w:p>
    <w:p w14:paraId="31E6AD8A" w14:textId="5186D3F1" w:rsidR="00F37B0D" w:rsidRDefault="00F37B0D" w:rsidP="00F37B0D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2145152" behindDoc="0" locked="0" layoutInCell="1" allowOverlap="1" wp14:anchorId="144E296A" wp14:editId="224545FA">
                <wp:simplePos x="0" y="0"/>
                <wp:positionH relativeFrom="column">
                  <wp:posOffset>3163570</wp:posOffset>
                </wp:positionH>
                <wp:positionV relativeFrom="paragraph">
                  <wp:posOffset>213360</wp:posOffset>
                </wp:positionV>
                <wp:extent cx="1512570" cy="196215"/>
                <wp:effectExtent l="12700" t="12700" r="36830" b="45085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96215"/>
                        </a:xfrm>
                        <a:custGeom>
                          <a:avLst/>
                          <a:gdLst>
                            <a:gd name="connsiteX0" fmla="*/ 0 w 1512605"/>
                            <a:gd name="connsiteY0" fmla="*/ 162644 h 196827"/>
                            <a:gd name="connsiteX1" fmla="*/ 734938 w 1512605"/>
                            <a:gd name="connsiteY1" fmla="*/ 274 h 196827"/>
                            <a:gd name="connsiteX2" fmla="*/ 1512605 w 1512605"/>
                            <a:gd name="connsiteY2" fmla="*/ 196827 h 196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605" h="196827">
                              <a:moveTo>
                                <a:pt x="0" y="162644"/>
                              </a:moveTo>
                              <a:cubicBezTo>
                                <a:pt x="241418" y="78610"/>
                                <a:pt x="482837" y="-5423"/>
                                <a:pt x="734938" y="274"/>
                              </a:cubicBezTo>
                              <a:cubicBezTo>
                                <a:pt x="987039" y="5971"/>
                                <a:pt x="1512605" y="196827"/>
                                <a:pt x="1512605" y="196827"/>
                              </a:cubicBezTo>
                            </a:path>
                          </a:pathLst>
                        </a:custGeom>
                        <a:ln w="19050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8BA173" id="Freeform 2" o:spid="_x0000_s1026" style="position:absolute;margin-left:249.1pt;margin-top:16.8pt;width:119.1pt;height:15.45pt;z-index:25214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2605,19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" path="m,162644c241418,78610,482837,-5423,734938,274v252101,5697,777667,196553,777667,196553e" filled="f" strokecolor="black [3213]" strokeweight="1.5pt">
                <v:stroke endarrow="open"/>
                <v:path arrowok="t" o:connecttype="custom" o:connectlocs="0,162138;734921,273;1512570,19621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2144128" behindDoc="0" locked="0" layoutInCell="1" allowOverlap="1" wp14:anchorId="6F83E526" wp14:editId="569A57B1">
                <wp:simplePos x="0" y="0"/>
                <wp:positionH relativeFrom="column">
                  <wp:posOffset>1319530</wp:posOffset>
                </wp:positionH>
                <wp:positionV relativeFrom="paragraph">
                  <wp:posOffset>215390</wp:posOffset>
                </wp:positionV>
                <wp:extent cx="1512570" cy="196215"/>
                <wp:effectExtent l="12700" t="12700" r="36830" b="45085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196215"/>
                        </a:xfrm>
                        <a:custGeom>
                          <a:avLst/>
                          <a:gdLst>
                            <a:gd name="connsiteX0" fmla="*/ 0 w 1512605"/>
                            <a:gd name="connsiteY0" fmla="*/ 162644 h 196827"/>
                            <a:gd name="connsiteX1" fmla="*/ 734938 w 1512605"/>
                            <a:gd name="connsiteY1" fmla="*/ 274 h 196827"/>
                            <a:gd name="connsiteX2" fmla="*/ 1512605 w 1512605"/>
                            <a:gd name="connsiteY2" fmla="*/ 196827 h 196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605" h="196827">
                              <a:moveTo>
                                <a:pt x="0" y="162644"/>
                              </a:moveTo>
                              <a:cubicBezTo>
                                <a:pt x="241418" y="78610"/>
                                <a:pt x="482837" y="-5423"/>
                                <a:pt x="734938" y="274"/>
                              </a:cubicBezTo>
                              <a:cubicBezTo>
                                <a:pt x="987039" y="5971"/>
                                <a:pt x="1512605" y="196827"/>
                                <a:pt x="1512605" y="196827"/>
                              </a:cubicBezTo>
                            </a:path>
                          </a:pathLst>
                        </a:custGeom>
                        <a:ln w="19050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F265F2" id="Freeform 3" o:spid="_x0000_s1026" style="position:absolute;margin-left:103.9pt;margin-top:16.95pt;width:119.1pt;height:15.45pt;z-index:25214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2605,19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" path="m,162644c241418,78610,482837,-5423,734938,274v252101,5697,777667,196553,777667,196553e" filled="f" strokecolor="black [3213]" strokeweight="1.5pt">
                <v:stroke endarrow="open"/>
                <v:path arrowok="t" o:connecttype="custom" o:connectlocs="0,162138;734921,273;1512570,196215" o:connectangles="0,0,0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ab/>
        <w:t xml:space="preserve">     B</w:t>
      </w:r>
    </w:p>
    <w:p w14:paraId="799C4E9C" w14:textId="7D17490C" w:rsidR="00F37B0D" w:rsidRDefault="00F37B0D" w:rsidP="00F37B0D">
      <w:pPr>
        <w:spacing w:line="360" w:lineRule="auto"/>
        <w:rPr>
          <w:rFonts w:ascii="Arial" w:hAnsi="Arial" w:cs="Arial"/>
          <w:sz w:val="22"/>
          <w:szCs w:val="22"/>
        </w:rPr>
      </w:pPr>
    </w:p>
    <w:p w14:paraId="7C80C1CF" w14:textId="43B1CCCD" w:rsidR="00F37B0D" w:rsidRPr="00636417" w:rsidRDefault="00F37B0D" w:rsidP="00F37B0D">
      <w:pPr>
        <w:spacing w:line="360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Solid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proofErr w:type="gramStart"/>
      <w:r>
        <w:rPr>
          <w:rFonts w:ascii="Arial" w:hAnsi="Arial" w:cs="Arial"/>
          <w:sz w:val="22"/>
          <w:szCs w:val="22"/>
        </w:rPr>
        <w:tab/>
        <w:t xml:space="preserve">  Liquid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Gas</w:t>
      </w:r>
    </w:p>
    <w:p w14:paraId="72982E3D" w14:textId="77777777" w:rsidR="00F37B0D" w:rsidRDefault="00F37B0D" w:rsidP="00F37B0D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2147200" behindDoc="0" locked="0" layoutInCell="1" allowOverlap="1" wp14:anchorId="7CB085D6" wp14:editId="7A231343">
                <wp:simplePos x="0" y="0"/>
                <wp:positionH relativeFrom="column">
                  <wp:posOffset>1304925</wp:posOffset>
                </wp:positionH>
                <wp:positionV relativeFrom="paragraph">
                  <wp:posOffset>3810</wp:posOffset>
                </wp:positionV>
                <wp:extent cx="1512570" cy="196215"/>
                <wp:effectExtent l="50800" t="76200" r="0" b="3238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12570" cy="196215"/>
                        </a:xfrm>
                        <a:custGeom>
                          <a:avLst/>
                          <a:gdLst>
                            <a:gd name="connsiteX0" fmla="*/ 0 w 1512605"/>
                            <a:gd name="connsiteY0" fmla="*/ 162644 h 196827"/>
                            <a:gd name="connsiteX1" fmla="*/ 734938 w 1512605"/>
                            <a:gd name="connsiteY1" fmla="*/ 274 h 196827"/>
                            <a:gd name="connsiteX2" fmla="*/ 1512605 w 1512605"/>
                            <a:gd name="connsiteY2" fmla="*/ 196827 h 196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605" h="196827">
                              <a:moveTo>
                                <a:pt x="0" y="162644"/>
                              </a:moveTo>
                              <a:cubicBezTo>
                                <a:pt x="241418" y="78610"/>
                                <a:pt x="482837" y="-5423"/>
                                <a:pt x="734938" y="274"/>
                              </a:cubicBezTo>
                              <a:cubicBezTo>
                                <a:pt x="987039" y="5971"/>
                                <a:pt x="1512605" y="196827"/>
                                <a:pt x="1512605" y="196827"/>
                              </a:cubicBezTo>
                            </a:path>
                          </a:pathLst>
                        </a:custGeom>
                        <a:ln w="19050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C66221" id="Freeform 5" o:spid="_x0000_s1026" style="position:absolute;margin-left:102.75pt;margin-top:.3pt;width:119.1pt;height:15.45pt;flip:x y;z-index:25214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2605,19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" path="m,162644c241418,78610,482837,-5423,734938,274v252101,5697,777667,196553,777667,196553e" filled="f" strokecolor="black [3213]" strokeweight="1.5pt">
                <v:stroke endarrow="open"/>
                <v:path arrowok="t" o:connecttype="custom" o:connectlocs="0,162138;734921,273;1512570,19621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20DC78B3" wp14:editId="2EA6FC1C">
                <wp:simplePos x="0" y="0"/>
                <wp:positionH relativeFrom="column">
                  <wp:posOffset>3152431</wp:posOffset>
                </wp:positionH>
                <wp:positionV relativeFrom="paragraph">
                  <wp:posOffset>22225</wp:posOffset>
                </wp:positionV>
                <wp:extent cx="1512570" cy="196215"/>
                <wp:effectExtent l="50800" t="76200" r="0" b="3238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12570" cy="196215"/>
                        </a:xfrm>
                        <a:custGeom>
                          <a:avLst/>
                          <a:gdLst>
                            <a:gd name="connsiteX0" fmla="*/ 0 w 1512605"/>
                            <a:gd name="connsiteY0" fmla="*/ 162644 h 196827"/>
                            <a:gd name="connsiteX1" fmla="*/ 734938 w 1512605"/>
                            <a:gd name="connsiteY1" fmla="*/ 274 h 196827"/>
                            <a:gd name="connsiteX2" fmla="*/ 1512605 w 1512605"/>
                            <a:gd name="connsiteY2" fmla="*/ 196827 h 1968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2605" h="196827">
                              <a:moveTo>
                                <a:pt x="0" y="162644"/>
                              </a:moveTo>
                              <a:cubicBezTo>
                                <a:pt x="241418" y="78610"/>
                                <a:pt x="482837" y="-5423"/>
                                <a:pt x="734938" y="274"/>
                              </a:cubicBezTo>
                              <a:cubicBezTo>
                                <a:pt x="987039" y="5971"/>
                                <a:pt x="1512605" y="196827"/>
                                <a:pt x="1512605" y="196827"/>
                              </a:cubicBezTo>
                            </a:path>
                          </a:pathLst>
                        </a:custGeom>
                        <a:ln w="19050" cmpd="sng">
                          <a:solidFill>
                            <a:schemeClr val="tx1"/>
                          </a:solidFill>
                          <a:headEnd type="none"/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492E51" id="Freeform 7" o:spid="_x0000_s1026" style="position:absolute;margin-left:248.2pt;margin-top:1.75pt;width:119.1pt;height:15.45pt;flip:x y;z-index:25214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2605,19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" path="m,162644c241418,78610,482837,-5423,734938,274v252101,5697,777667,196553,777667,196553e" filled="f" strokecolor="black [3213]" strokeweight="1.5pt">
                <v:stroke endarrow="open"/>
                <v:path arrowok="t" o:connecttype="custom" o:connectlocs="0,162138;734921,273;1512570,196215" o:connectangles="0,0,0"/>
              </v:shape>
            </w:pict>
          </mc:Fallback>
        </mc:AlternateContent>
      </w:r>
    </w:p>
    <w:p w14:paraId="64E8176A" w14:textId="4C030A57" w:rsidR="00F37B0D" w:rsidRPr="00F37B0D" w:rsidRDefault="00F37B0D" w:rsidP="00F37B0D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</w:t>
      </w:r>
      <w:r>
        <w:rPr>
          <w:rFonts w:ascii="Arial" w:hAnsi="Arial" w:cs="Arial"/>
          <w:sz w:val="22"/>
          <w:szCs w:val="22"/>
        </w:rPr>
        <w:tab/>
        <w:t xml:space="preserve">    C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D</w:t>
      </w:r>
    </w:p>
    <w:p w14:paraId="27569A1F" w14:textId="77777777" w:rsidR="00F37B0D" w:rsidRDefault="00F37B0D" w:rsidP="002C5D7B">
      <w:pPr>
        <w:rPr>
          <w:rFonts w:ascii="Arial" w:hAnsi="Arial" w:cs="Arial"/>
          <w:sz w:val="22"/>
          <w:szCs w:val="22"/>
        </w:rPr>
      </w:pPr>
    </w:p>
    <w:p w14:paraId="16DF97EF" w14:textId="638E41F6" w:rsidR="006F722B" w:rsidRPr="002C5D7B" w:rsidRDefault="00430B71" w:rsidP="002C5D7B">
      <w:pPr>
        <w:rPr>
          <w:rFonts w:ascii="Arial" w:hAnsi="Arial" w:cs="Arial"/>
          <w:sz w:val="22"/>
          <w:szCs w:val="22"/>
        </w:rPr>
      </w:pPr>
      <w:r w:rsidRPr="002C5D7B">
        <w:rPr>
          <w:rFonts w:ascii="Arial" w:hAnsi="Arial" w:cs="Arial"/>
          <w:sz w:val="22"/>
          <w:szCs w:val="22"/>
        </w:rPr>
        <w:t>18</w:t>
      </w:r>
      <w:r w:rsidR="00C929CF" w:rsidRPr="002C5D7B">
        <w:rPr>
          <w:rFonts w:ascii="Arial" w:hAnsi="Arial" w:cs="Arial"/>
          <w:sz w:val="22"/>
          <w:szCs w:val="22"/>
        </w:rPr>
        <w:t>.</w:t>
      </w:r>
      <w:r w:rsidR="00C929CF" w:rsidRPr="002C5D7B">
        <w:rPr>
          <w:rFonts w:ascii="Arial" w:hAnsi="Arial" w:cs="Arial"/>
          <w:sz w:val="22"/>
          <w:szCs w:val="22"/>
        </w:rPr>
        <w:tab/>
      </w:r>
      <w:r w:rsidR="00F37B0D">
        <w:rPr>
          <w:rFonts w:ascii="Arial" w:hAnsi="Arial" w:cs="Arial"/>
          <w:sz w:val="22"/>
          <w:szCs w:val="22"/>
        </w:rPr>
        <w:t>Give the names for the processes occurring at B and C.</w:t>
      </w:r>
    </w:p>
    <w:p w14:paraId="7206E50F" w14:textId="5AF99213" w:rsidR="006F722B" w:rsidRDefault="006F722B" w:rsidP="006F722B">
      <w:pPr>
        <w:rPr>
          <w:rFonts w:ascii="Arial" w:hAnsi="Arial" w:cs="Arial"/>
          <w:sz w:val="22"/>
          <w:szCs w:val="22"/>
        </w:rPr>
      </w:pPr>
    </w:p>
    <w:p w14:paraId="3365D70B" w14:textId="4F50C9D6" w:rsidR="00F37B0D" w:rsidRPr="00F37B0D" w:rsidRDefault="00F37B0D" w:rsidP="00F37B0D">
      <w:p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F37B0D">
        <w:rPr>
          <w:rFonts w:ascii="Arial" w:hAnsi="Arial" w:cs="Arial"/>
          <w:b/>
          <w:bCs/>
          <w:sz w:val="22"/>
          <w:szCs w:val="22"/>
        </w:rPr>
        <w:tab/>
      </w:r>
      <w:r w:rsidRPr="00F37B0D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F37B0D">
        <w:rPr>
          <w:rFonts w:ascii="Arial" w:hAnsi="Arial" w:cs="Arial"/>
          <w:b/>
          <w:bCs/>
          <w:sz w:val="22"/>
          <w:szCs w:val="22"/>
        </w:rPr>
        <w:t>B</w:t>
      </w:r>
      <w:r w:rsidRPr="00F37B0D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Pr="00F37B0D">
        <w:rPr>
          <w:rFonts w:ascii="Arial" w:hAnsi="Arial" w:cs="Arial"/>
          <w:b/>
          <w:bCs/>
          <w:sz w:val="22"/>
          <w:szCs w:val="22"/>
        </w:rPr>
        <w:t>C</w:t>
      </w:r>
    </w:p>
    <w:p w14:paraId="46DE2D90" w14:textId="18B10AD7" w:rsidR="00935872" w:rsidRPr="009C1FEB" w:rsidRDefault="00F37B0D" w:rsidP="00935872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boiling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melting</w:t>
      </w:r>
    </w:p>
    <w:p w14:paraId="5486D443" w14:textId="0354F431" w:rsidR="00935872" w:rsidRDefault="00F37B0D" w:rsidP="00935872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vaporisation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solidification</w:t>
      </w:r>
    </w:p>
    <w:p w14:paraId="5389FE35" w14:textId="2AD7AF2D" w:rsidR="00935872" w:rsidRDefault="00F37B0D" w:rsidP="00935872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condensation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freezing</w:t>
      </w:r>
    </w:p>
    <w:p w14:paraId="6FEA185C" w14:textId="059D08BF" w:rsidR="00935872" w:rsidRDefault="00F37B0D" w:rsidP="00935872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solidification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boiling</w:t>
      </w:r>
    </w:p>
    <w:p w14:paraId="09B3AEF3" w14:textId="77777777" w:rsidR="00F71AC8" w:rsidRDefault="00F71AC8" w:rsidP="0039276F">
      <w:pPr>
        <w:rPr>
          <w:rFonts w:ascii="Arial" w:hAnsi="Arial" w:cs="Arial"/>
          <w:sz w:val="22"/>
          <w:szCs w:val="22"/>
        </w:rPr>
      </w:pPr>
    </w:p>
    <w:p w14:paraId="77D4FBF4" w14:textId="77777777" w:rsidR="0039276F" w:rsidRDefault="0039276F" w:rsidP="0039276F">
      <w:pPr>
        <w:rPr>
          <w:rFonts w:ascii="Arial" w:hAnsi="Arial" w:cs="Arial"/>
          <w:sz w:val="22"/>
          <w:szCs w:val="22"/>
        </w:rPr>
      </w:pPr>
    </w:p>
    <w:p w14:paraId="6F401BA3" w14:textId="3892B124" w:rsidR="00DF0E94" w:rsidRDefault="00430B71" w:rsidP="00DF0E9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19</w:t>
      </w:r>
      <w:r w:rsidR="00DF0E94" w:rsidRPr="00852947">
        <w:rPr>
          <w:rFonts w:ascii="Arial" w:hAnsi="Arial" w:cs="Arial"/>
          <w:sz w:val="22"/>
          <w:szCs w:val="22"/>
        </w:rPr>
        <w:t>.</w:t>
      </w:r>
      <w:r w:rsidR="00DF0E94" w:rsidRPr="00852947">
        <w:rPr>
          <w:rFonts w:ascii="Arial" w:hAnsi="Arial" w:cs="Arial"/>
          <w:sz w:val="22"/>
          <w:szCs w:val="22"/>
        </w:rPr>
        <w:tab/>
      </w:r>
      <w:r w:rsidR="00F37B0D">
        <w:rPr>
          <w:rFonts w:ascii="Arial" w:hAnsi="Arial" w:cs="Arial"/>
          <w:sz w:val="22"/>
          <w:szCs w:val="22"/>
        </w:rPr>
        <w:t>Which two processes are exothermic?</w:t>
      </w:r>
    </w:p>
    <w:p w14:paraId="28C9DD9A" w14:textId="77777777" w:rsidR="00631A11" w:rsidRPr="00F60603" w:rsidRDefault="00631A11" w:rsidP="00DF0E94">
      <w:pPr>
        <w:ind w:left="720" w:hanging="720"/>
        <w:rPr>
          <w:rFonts w:ascii="Arial" w:hAnsi="Arial" w:cs="Arial"/>
          <w:sz w:val="22"/>
          <w:szCs w:val="22"/>
        </w:rPr>
      </w:pPr>
    </w:p>
    <w:p w14:paraId="53C3B91C" w14:textId="080AAA0D" w:rsidR="00DF0E94" w:rsidRPr="00220B6F" w:rsidRDefault="00F37B0D" w:rsidP="00DF0E94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and B</w:t>
      </w:r>
    </w:p>
    <w:p w14:paraId="16A140A4" w14:textId="23BE990D" w:rsidR="00DF0E94" w:rsidRDefault="00F37B0D" w:rsidP="00DF0E94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and C</w:t>
      </w:r>
    </w:p>
    <w:p w14:paraId="43398269" w14:textId="1E89ACC1" w:rsidR="00DF0E94" w:rsidRDefault="00F37B0D" w:rsidP="00DF0E94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 and D</w:t>
      </w:r>
    </w:p>
    <w:p w14:paraId="104CBDC7" w14:textId="73E9CAF1" w:rsidR="00DF0E94" w:rsidRPr="00F71AC8" w:rsidRDefault="00F37B0D" w:rsidP="00DF0E94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 and D</w:t>
      </w:r>
    </w:p>
    <w:p w14:paraId="64D58AF1" w14:textId="47B966C8" w:rsidR="00DF0E94" w:rsidRDefault="00DF0E94" w:rsidP="00257AC5">
      <w:pPr>
        <w:rPr>
          <w:rFonts w:ascii="Arial" w:hAnsi="Arial" w:cs="Arial"/>
          <w:sz w:val="22"/>
          <w:szCs w:val="22"/>
        </w:rPr>
      </w:pPr>
    </w:p>
    <w:p w14:paraId="2EA8F361" w14:textId="77777777" w:rsidR="00257AC5" w:rsidRDefault="00257AC5" w:rsidP="00257AC5">
      <w:pPr>
        <w:rPr>
          <w:rFonts w:ascii="Arial" w:hAnsi="Arial" w:cs="Arial"/>
          <w:sz w:val="22"/>
          <w:szCs w:val="22"/>
        </w:rPr>
      </w:pPr>
    </w:p>
    <w:p w14:paraId="2611C3DA" w14:textId="30E67EB4" w:rsidR="0007192E" w:rsidRPr="00485E88" w:rsidRDefault="0007192E" w:rsidP="000719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20.</w:t>
      </w:r>
      <w:r w:rsidRPr="002E5E75">
        <w:rPr>
          <w:rFonts w:ascii="Arial" w:hAnsi="Arial" w:cs="Arial"/>
          <w:sz w:val="22"/>
          <w:szCs w:val="22"/>
        </w:rPr>
        <w:tab/>
      </w:r>
      <w:r w:rsidR="00485E88">
        <w:rPr>
          <w:rFonts w:ascii="Arial" w:hAnsi="Arial" w:cs="Arial"/>
          <w:sz w:val="22"/>
          <w:szCs w:val="22"/>
        </w:rPr>
        <w:t>Which of the following statements is</w:t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549A6">
        <w:rPr>
          <w:rFonts w:ascii="Arial" w:hAnsi="Arial" w:cs="Arial"/>
          <w:b/>
          <w:bCs/>
          <w:sz w:val="22"/>
          <w:szCs w:val="22"/>
        </w:rPr>
        <w:t>not generally</w:t>
      </w:r>
      <w:r w:rsidR="00485E88">
        <w:rPr>
          <w:rFonts w:ascii="Arial" w:hAnsi="Arial" w:cs="Arial"/>
          <w:sz w:val="22"/>
          <w:szCs w:val="22"/>
        </w:rPr>
        <w:t xml:space="preserve"> correct?</w:t>
      </w:r>
    </w:p>
    <w:p w14:paraId="5D725A6A" w14:textId="77777777" w:rsidR="0007192E" w:rsidRPr="00C94DB6" w:rsidRDefault="0007192E" w:rsidP="0007192E">
      <w:pPr>
        <w:rPr>
          <w:rFonts w:ascii="Arial" w:hAnsi="Arial" w:cs="Arial"/>
          <w:b/>
          <w:sz w:val="22"/>
          <w:szCs w:val="22"/>
        </w:rPr>
      </w:pPr>
    </w:p>
    <w:p w14:paraId="070377F1" w14:textId="431D1F4C" w:rsidR="0007192E" w:rsidRPr="00220B6F" w:rsidRDefault="00485E88" w:rsidP="0007192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07192E">
        <w:rPr>
          <w:rFonts w:ascii="Arial" w:hAnsi="Arial" w:cs="Arial"/>
          <w:sz w:val="22"/>
          <w:szCs w:val="22"/>
        </w:rPr>
        <w:t>lements in group 15 have the capacity to form single covalent bonds</w:t>
      </w:r>
      <w:r w:rsidR="009A4498">
        <w:rPr>
          <w:rFonts w:ascii="Arial" w:hAnsi="Arial" w:cs="Arial"/>
          <w:sz w:val="22"/>
          <w:szCs w:val="22"/>
        </w:rPr>
        <w:t xml:space="preserve"> with three other atoms</w:t>
      </w:r>
      <w:r w:rsidR="0007192E">
        <w:rPr>
          <w:rFonts w:ascii="Arial" w:hAnsi="Arial" w:cs="Arial"/>
          <w:sz w:val="22"/>
          <w:szCs w:val="22"/>
        </w:rPr>
        <w:t>.</w:t>
      </w:r>
    </w:p>
    <w:p w14:paraId="2B1D0D74" w14:textId="70E140AD" w:rsidR="0007192E" w:rsidRDefault="00485E88" w:rsidP="0007192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07192E">
        <w:rPr>
          <w:rFonts w:ascii="Arial" w:hAnsi="Arial" w:cs="Arial"/>
          <w:sz w:val="22"/>
          <w:szCs w:val="22"/>
        </w:rPr>
        <w:t>lements in group 16 have the capacity to form triple covalent bonds.</w:t>
      </w:r>
    </w:p>
    <w:p w14:paraId="1499D7C3" w14:textId="6BB00693" w:rsidR="0007192E" w:rsidRDefault="00485E88" w:rsidP="0007192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07192E">
        <w:rPr>
          <w:rFonts w:ascii="Arial" w:hAnsi="Arial" w:cs="Arial"/>
          <w:sz w:val="22"/>
          <w:szCs w:val="22"/>
        </w:rPr>
        <w:t>lements in group 17 do not have the capacity to form double covalent bonds.</w:t>
      </w:r>
    </w:p>
    <w:p w14:paraId="6CF7054A" w14:textId="48A2FCE1" w:rsidR="0007192E" w:rsidRDefault="0007192E" w:rsidP="0007192E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Elements in group 18 do not tend to form covalent bonds.</w:t>
      </w:r>
    </w:p>
    <w:p w14:paraId="5B92E397" w14:textId="77777777" w:rsidR="0007192E" w:rsidRDefault="0007192E" w:rsidP="0007192E">
      <w:pPr>
        <w:rPr>
          <w:rFonts w:ascii="Arial" w:hAnsi="Arial" w:cs="Arial"/>
          <w:sz w:val="22"/>
          <w:szCs w:val="22"/>
        </w:rPr>
      </w:pPr>
    </w:p>
    <w:p w14:paraId="2D31ED80" w14:textId="77777777" w:rsidR="0007192E" w:rsidRDefault="0007192E" w:rsidP="0007192E">
      <w:pPr>
        <w:rPr>
          <w:rFonts w:ascii="Arial" w:hAnsi="Arial" w:cs="Arial"/>
          <w:sz w:val="22"/>
          <w:szCs w:val="22"/>
        </w:rPr>
      </w:pPr>
    </w:p>
    <w:p w14:paraId="6F711293" w14:textId="07303485" w:rsidR="0007192E" w:rsidRDefault="0007192E" w:rsidP="0007192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sz w:val="22"/>
          <w:szCs w:val="22"/>
        </w:rPr>
        <w:tab/>
      </w:r>
      <w:r w:rsidR="00BF1D68">
        <w:rPr>
          <w:rFonts w:ascii="Arial" w:hAnsi="Arial" w:cs="Arial"/>
          <w:sz w:val="22"/>
          <w:szCs w:val="22"/>
        </w:rPr>
        <w:t>A separating funnel can be used to separate oil and water, as shown in the diagram below.</w:t>
      </w:r>
    </w:p>
    <w:p w14:paraId="5F5B747B" w14:textId="611E4897" w:rsidR="00BF1D68" w:rsidRDefault="00F931D6" w:rsidP="0007192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2239360" behindDoc="0" locked="0" layoutInCell="1" allowOverlap="1" wp14:anchorId="77A5CB41" wp14:editId="0FA895FF">
                <wp:simplePos x="0" y="0"/>
                <wp:positionH relativeFrom="column">
                  <wp:posOffset>2499944</wp:posOffset>
                </wp:positionH>
                <wp:positionV relativeFrom="paragraph">
                  <wp:posOffset>133299</wp:posOffset>
                </wp:positionV>
                <wp:extent cx="1820411" cy="1682945"/>
                <wp:effectExtent l="0" t="0" r="0" b="6350"/>
                <wp:wrapNone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411" cy="1682945"/>
                          <a:chOff x="0" y="0"/>
                          <a:chExt cx="1820411" cy="1682945"/>
                        </a:xfrm>
                      </wpg:grpSpPr>
                      <wpg:grpSp>
                        <wpg:cNvPr id="599" name="Group 599"/>
                        <wpg:cNvGrpSpPr/>
                        <wpg:grpSpPr>
                          <a:xfrm>
                            <a:off x="0" y="0"/>
                            <a:ext cx="969580" cy="1682945"/>
                            <a:chOff x="0" y="0"/>
                            <a:chExt cx="969580" cy="1682945"/>
                          </a:xfrm>
                        </wpg:grpSpPr>
                        <wpg:grpSp>
                          <wpg:cNvPr id="596" name="Group 596"/>
                          <wpg:cNvGrpSpPr/>
                          <wpg:grpSpPr>
                            <a:xfrm>
                              <a:off x="0" y="0"/>
                              <a:ext cx="969580" cy="1682945"/>
                              <a:chOff x="0" y="0"/>
                              <a:chExt cx="969580" cy="1682945"/>
                            </a:xfrm>
                          </wpg:grpSpPr>
                          <wpg:grpSp>
                            <wpg:cNvPr id="591" name="Group 591"/>
                            <wpg:cNvGrpSpPr/>
                            <wpg:grpSpPr>
                              <a:xfrm>
                                <a:off x="0" y="0"/>
                                <a:ext cx="433552" cy="1584436"/>
                                <a:chOff x="0" y="0"/>
                                <a:chExt cx="433552" cy="1584436"/>
                              </a:xfrm>
                            </wpg:grpSpPr>
                            <wps:wsp>
                              <wps:cNvPr id="586" name="Freeform 586"/>
                              <wps:cNvSpPr/>
                              <wps:spPr>
                                <a:xfrm>
                                  <a:off x="0" y="181304"/>
                                  <a:ext cx="427990" cy="1102995"/>
                                </a:xfrm>
                                <a:custGeom>
                                  <a:avLst/>
                                  <a:gdLst>
                                    <a:gd name="connsiteX0" fmla="*/ 326755 w 421348"/>
                                    <a:gd name="connsiteY0" fmla="*/ 0 h 1103586"/>
                                    <a:gd name="connsiteX1" fmla="*/ 19328 w 421348"/>
                                    <a:gd name="connsiteY1" fmla="*/ 236483 h 1103586"/>
                                    <a:gd name="connsiteX2" fmla="*/ 74507 w 421348"/>
                                    <a:gd name="connsiteY2" fmla="*/ 670035 h 1103586"/>
                                    <a:gd name="connsiteX3" fmla="*/ 421348 w 421348"/>
                                    <a:gd name="connsiteY3" fmla="*/ 1103586 h 1103586"/>
                                    <a:gd name="connsiteX0" fmla="*/ 377590 w 424847"/>
                                    <a:gd name="connsiteY0" fmla="*/ 0 h 1103586"/>
                                    <a:gd name="connsiteX1" fmla="*/ 22827 w 424847"/>
                                    <a:gd name="connsiteY1" fmla="*/ 236483 h 1103586"/>
                                    <a:gd name="connsiteX2" fmla="*/ 78006 w 424847"/>
                                    <a:gd name="connsiteY2" fmla="*/ 670035 h 1103586"/>
                                    <a:gd name="connsiteX3" fmla="*/ 424847 w 424847"/>
                                    <a:gd name="connsiteY3" fmla="*/ 1103586 h 1103586"/>
                                    <a:gd name="connsiteX0" fmla="*/ 428342 w 428342"/>
                                    <a:gd name="connsiteY0" fmla="*/ 0 h 1103586"/>
                                    <a:gd name="connsiteX1" fmla="*/ 26322 w 428342"/>
                                    <a:gd name="connsiteY1" fmla="*/ 236483 h 1103586"/>
                                    <a:gd name="connsiteX2" fmla="*/ 81501 w 428342"/>
                                    <a:gd name="connsiteY2" fmla="*/ 670035 h 1103586"/>
                                    <a:gd name="connsiteX3" fmla="*/ 428342 w 428342"/>
                                    <a:gd name="connsiteY3" fmla="*/ 1103586 h 11035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28342" h="1103586">
                                      <a:moveTo>
                                        <a:pt x="428342" y="0"/>
                                      </a:moveTo>
                                      <a:cubicBezTo>
                                        <a:pt x="295649" y="62405"/>
                                        <a:pt x="84129" y="124811"/>
                                        <a:pt x="26322" y="236483"/>
                                      </a:cubicBezTo>
                                      <a:cubicBezTo>
                                        <a:pt x="-31485" y="348156"/>
                                        <a:pt x="14498" y="525518"/>
                                        <a:pt x="81501" y="670035"/>
                                      </a:cubicBezTo>
                                      <a:cubicBezTo>
                                        <a:pt x="148504" y="814552"/>
                                        <a:pt x="288423" y="959069"/>
                                        <a:pt x="428342" y="110358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Straight Connector 587"/>
                              <wps:cNvCnPr/>
                              <wps:spPr>
                                <a:xfrm flipV="1">
                                  <a:off x="425669" y="0"/>
                                  <a:ext cx="0" cy="18130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8" name="Straight Connector 588"/>
                              <wps:cNvCnPr/>
                              <wps:spPr>
                                <a:xfrm flipV="1">
                                  <a:off x="433552" y="1403132"/>
                                  <a:ext cx="0" cy="18130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89" name="Rectangle 589"/>
                            <wps:cNvSpPr/>
                            <wps:spPr>
                              <a:xfrm>
                                <a:off x="268014" y="1284890"/>
                                <a:ext cx="401955" cy="118745"/>
                              </a:xfrm>
                              <a:prstGeom prst="rect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0" name="Rectangle 590"/>
                            <wps:cNvSpPr/>
                            <wps:spPr>
                              <a:xfrm>
                                <a:off x="677918" y="1198180"/>
                                <a:ext cx="65405" cy="276225"/>
                              </a:xfrm>
                              <a:prstGeom prst="rect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2" name="Group 592"/>
                            <wpg:cNvGrpSpPr/>
                            <wpg:grpSpPr>
                              <a:xfrm flipH="1">
                                <a:off x="535880" y="0"/>
                                <a:ext cx="433700" cy="1682945"/>
                                <a:chOff x="0" y="0"/>
                                <a:chExt cx="433700" cy="1682945"/>
                              </a:xfrm>
                            </wpg:grpSpPr>
                            <wps:wsp>
                              <wps:cNvPr id="593" name="Freeform 593"/>
                              <wps:cNvSpPr/>
                              <wps:spPr>
                                <a:xfrm>
                                  <a:off x="0" y="181304"/>
                                  <a:ext cx="427990" cy="1102995"/>
                                </a:xfrm>
                                <a:custGeom>
                                  <a:avLst/>
                                  <a:gdLst>
                                    <a:gd name="connsiteX0" fmla="*/ 326755 w 421348"/>
                                    <a:gd name="connsiteY0" fmla="*/ 0 h 1103586"/>
                                    <a:gd name="connsiteX1" fmla="*/ 19328 w 421348"/>
                                    <a:gd name="connsiteY1" fmla="*/ 236483 h 1103586"/>
                                    <a:gd name="connsiteX2" fmla="*/ 74507 w 421348"/>
                                    <a:gd name="connsiteY2" fmla="*/ 670035 h 1103586"/>
                                    <a:gd name="connsiteX3" fmla="*/ 421348 w 421348"/>
                                    <a:gd name="connsiteY3" fmla="*/ 1103586 h 1103586"/>
                                    <a:gd name="connsiteX0" fmla="*/ 377590 w 424847"/>
                                    <a:gd name="connsiteY0" fmla="*/ 0 h 1103586"/>
                                    <a:gd name="connsiteX1" fmla="*/ 22827 w 424847"/>
                                    <a:gd name="connsiteY1" fmla="*/ 236483 h 1103586"/>
                                    <a:gd name="connsiteX2" fmla="*/ 78006 w 424847"/>
                                    <a:gd name="connsiteY2" fmla="*/ 670035 h 1103586"/>
                                    <a:gd name="connsiteX3" fmla="*/ 424847 w 424847"/>
                                    <a:gd name="connsiteY3" fmla="*/ 1103586 h 1103586"/>
                                    <a:gd name="connsiteX0" fmla="*/ 428342 w 428342"/>
                                    <a:gd name="connsiteY0" fmla="*/ 0 h 1103586"/>
                                    <a:gd name="connsiteX1" fmla="*/ 26322 w 428342"/>
                                    <a:gd name="connsiteY1" fmla="*/ 236483 h 1103586"/>
                                    <a:gd name="connsiteX2" fmla="*/ 81501 w 428342"/>
                                    <a:gd name="connsiteY2" fmla="*/ 670035 h 1103586"/>
                                    <a:gd name="connsiteX3" fmla="*/ 428342 w 428342"/>
                                    <a:gd name="connsiteY3" fmla="*/ 1103586 h 11035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28342" h="1103586">
                                      <a:moveTo>
                                        <a:pt x="428342" y="0"/>
                                      </a:moveTo>
                                      <a:cubicBezTo>
                                        <a:pt x="295649" y="62405"/>
                                        <a:pt x="84129" y="124811"/>
                                        <a:pt x="26322" y="236483"/>
                                      </a:cubicBezTo>
                                      <a:cubicBezTo>
                                        <a:pt x="-31485" y="348156"/>
                                        <a:pt x="14498" y="525518"/>
                                        <a:pt x="81501" y="670035"/>
                                      </a:cubicBezTo>
                                      <a:cubicBezTo>
                                        <a:pt x="148504" y="814552"/>
                                        <a:pt x="288423" y="959069"/>
                                        <a:pt x="428342" y="110358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mpd="sng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Straight Connector 594"/>
                              <wps:cNvCnPr/>
                              <wps:spPr>
                                <a:xfrm flipV="1">
                                  <a:off x="425669" y="0"/>
                                  <a:ext cx="0" cy="181304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Straight Connector 595"/>
                              <wps:cNvCnPr/>
                              <wps:spPr>
                                <a:xfrm flipH="1" flipV="1">
                                  <a:off x="433700" y="1403035"/>
                                  <a:ext cx="0" cy="279910"/>
                                </a:xfrm>
                                <a:prstGeom prst="line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none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97" name="Straight Connector 597"/>
                          <wps:cNvCnPr/>
                          <wps:spPr>
                            <a:xfrm>
                              <a:off x="0" y="617728"/>
                              <a:ext cx="969010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8" name="Straight Connector 598"/>
                          <wps:cNvCnPr/>
                          <wps:spPr>
                            <a:xfrm>
                              <a:off x="101600" y="881888"/>
                              <a:ext cx="759968" cy="0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non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0" name="Text Box 600"/>
                        <wps:cNvSpPr txBox="1"/>
                        <wps:spPr>
                          <a:xfrm>
                            <a:off x="1266738" y="578841"/>
                            <a:ext cx="553673" cy="299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C5C94" w14:textId="471B95C5" w:rsidR="00487D70" w:rsidRPr="008A63D1" w:rsidRDefault="00487D70" w:rsidP="00F931D6">
                              <w:pP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oil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Text Box 601"/>
                        <wps:cNvSpPr txBox="1"/>
                        <wps:spPr>
                          <a:xfrm>
                            <a:off x="1241571" y="989901"/>
                            <a:ext cx="553673" cy="299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5F4DAD" w14:textId="059C2B0E" w:rsidR="00487D70" w:rsidRPr="008A63D1" w:rsidRDefault="00487D70" w:rsidP="00F931D6">
                              <w:pP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0"/>
                                  <w:szCs w:val="20"/>
                                </w:rPr>
                                <w:t>water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Straight Connector 602"/>
                        <wps:cNvCnPr/>
                        <wps:spPr>
                          <a:xfrm flipH="1">
                            <a:off x="738465" y="738465"/>
                            <a:ext cx="523852" cy="41945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Connector 603"/>
                        <wps:cNvCnPr/>
                        <wps:spPr>
                          <a:xfrm flipH="1" flipV="1">
                            <a:off x="604241" y="990367"/>
                            <a:ext cx="657697" cy="151235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5CB41" id="Group 604" o:spid="_x0000_s1109" style="position:absolute;left:0;text-align:left;margin-left:196.85pt;margin-top:10.5pt;width:143.35pt;height:132.5pt;z-index:252239360;mso-height-relative:margin" coordsize="18204,16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">
                <v:group id="Group 599" o:spid="_x0000_s1110" style="position:absolute;width:9695;height:16829" coordsize="9695,1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<v:group id="Group 596" o:spid="_x0000_s1111" style="position:absolute;width:9695;height:16829" coordsize="9695,1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<v:group id="Group 591" o:spid="_x0000_s1112" style="position:absolute;width:4335;height:15844" coordsize="4335,1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    <v:shape id="Freeform 586" o:spid="_x0000_s1113" style="position:absolute;top:1813;width:4279;height:11029;visibility:visible;mso-wrap-style:square;v-text-anchor:middle" coordsize="428342,110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" path="m428342,c295649,62405,84129,124811,26322,236483,-31485,348156,14498,525518,81501,670035v67003,144517,206922,289034,346841,433551e" filled="f" strokecolor="black [3213]" strokeweight="1pt">
                        <v:path arrowok="t" o:connecttype="custom" o:connectlocs="427990,0;26300,236356;81434,669676;427990,1102995" o:connectangles="0,0,0,0"/>
                      </v:shape>
                      <v:line id="Straight Connector 587" o:spid="_x0000_s1114" style="position:absolute;flip:y;visibility:visible;mso-wrap-style:square" from="4256,0" to="4256,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" strokecolor="black [3213]" strokeweight="1pt"/>
                      <v:line id="Straight Connector 588" o:spid="_x0000_s1115" style="position:absolute;flip:y;visibility:visible;mso-wrap-style:square" from="4335,14031" to="4335,1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" strokecolor="black [3213]" strokeweight="1pt"/>
                    </v:group>
                    <v:rect id="Rectangle 589" o:spid="_x0000_s1116" style="position:absolute;left:2680;top:12848;width:4019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" filled="f" strokecolor="black [3213]" strokeweight="1pt"/>
                    <v:rect id="Rectangle 590" o:spid="_x0000_s1117" style="position:absolute;left:6779;top:11981;width:654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" filled="f" strokecolor="black [3213]" strokeweight="1pt"/>
                    <v:group id="Group 592" o:spid="_x0000_s1118" style="position:absolute;left:5358;width:4337;height:16829;flip:x" coordsize="4337,1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">
                      <v:shape id="Freeform 593" o:spid="_x0000_s1119" style="position:absolute;top:1813;width:4279;height:11029;visibility:visible;mso-wrap-style:square;v-text-anchor:middle" coordsize="428342,1103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" path="m428342,c295649,62405,84129,124811,26322,236483,-31485,348156,14498,525518,81501,670035v67003,144517,206922,289034,346841,433551e" filled="f" strokecolor="black [3213]" strokeweight="1pt">
                        <v:path arrowok="t" o:connecttype="custom" o:connectlocs="427990,0;26300,236356;81434,669676;427990,1102995" o:connectangles="0,0,0,0"/>
                      </v:shape>
                      <v:line id="Straight Connector 594" o:spid="_x0000_s1120" style="position:absolute;flip:y;visibility:visible;mso-wrap-style:square" from="4256,0" to="4256,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" strokecolor="black [3213]" strokeweight="1pt"/>
                      <v:line id="Straight Connector 595" o:spid="_x0000_s1121" style="position:absolute;flip:x y;visibility:visible;mso-wrap-style:square" from="4337,14030" to="4337,16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" strokecolor="black [3213]" strokeweight="1pt"/>
                    </v:group>
                  </v:group>
                  <v:line id="Straight Connector 597" o:spid="_x0000_s1122" style="position:absolute;visibility:visible;mso-wrap-style:square" from="0,6177" to="9690,6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" strokecolor="black [3213]" strokeweight="1pt"/>
                  <v:line id="Straight Connector 598" o:spid="_x0000_s1123" style="position:absolute;visibility:visible;mso-wrap-style:square" from="1016,8818" to="8615,8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" strokecolor="black [3213]" strokeweight="1pt"/>
                </v:group>
                <v:shape id="Text Box 600" o:spid="_x0000_s1124" type="#_x0000_t202" style="position:absolute;left:12667;top:5788;width:5537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" filled="f" stroked="f">
                  <v:textbox>
                    <w:txbxContent>
                      <w:p w14:paraId="1FFC5C94" w14:textId="471B95C5" w:rsidR="00487D70" w:rsidRPr="008A63D1" w:rsidRDefault="00487D70" w:rsidP="00F931D6">
                        <w:pPr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oil</w:t>
                        </w:r>
                      </w:p>
                    </w:txbxContent>
                  </v:textbox>
                </v:shape>
                <v:shape id="Text Box 601" o:spid="_x0000_s1125" type="#_x0000_t202" style="position:absolute;left:12415;top:9899;width:5537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ncexAAAANw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QqVwPROPgFz/AwAA//8DAFBLAQItABQABgAIAAAAIQDb4fbL7gAAAIUBAAATAAAAAAAAAAAA&#10;AAAAAAAAAABbQ29udGVudF9UeXBlc10ueG1sUEsBAi0AFAAGAAgAAAAhAFr0LFu/AAAAFQEAAAsA&#10;AAAAAAAAAAAAAAAAHwEAAF9yZWxzLy5yZWxzUEsBAi0AFAAGAAgAAAAhAEO2dx7EAAAA3AAAAA8A&#10;AAAAAAAAAAAAAAAABwIAAGRycy9kb3ducmV2LnhtbFBLBQYAAAAAAwADALcAAAD4AgAAAAA=&#10;" filled="f" stroked="f">
                  <v:textbox>
                    <w:txbxContent>
                      <w:p w14:paraId="085F4DAD" w14:textId="059C2B0E" w:rsidR="00487D70" w:rsidRPr="008A63D1" w:rsidRDefault="00487D70" w:rsidP="00F931D6">
                        <w:pPr>
                          <w:rPr>
                            <w:rFonts w:ascii="Arial" w:hAnsi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/>
                            <w:sz w:val="20"/>
                            <w:szCs w:val="20"/>
                          </w:rPr>
                          <w:t>water</w:t>
                        </w:r>
                      </w:p>
                    </w:txbxContent>
                  </v:textbox>
                </v:shape>
                <v:line id="Straight Connector 602" o:spid="_x0000_s1126" style="position:absolute;flip:x;visibility:visible;mso-wrap-style:square" from="7384,7384" to="12623,7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" strokecolor="black [3213]" strokeweight="1pt">
                  <v:stroke endarrow="block"/>
                </v:line>
                <v:line id="Straight Connector 603" o:spid="_x0000_s1127" style="position:absolute;flip:x y;visibility:visible;mso-wrap-style:square" from="6042,9903" to="12619,11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" strokecolor="black [3213]" strokeweight="1pt">
                  <v:stroke endarrow="block"/>
                </v:line>
              </v:group>
            </w:pict>
          </mc:Fallback>
        </mc:AlternateContent>
      </w:r>
    </w:p>
    <w:p w14:paraId="2A2CBC3C" w14:textId="5066E912" w:rsid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</w:p>
    <w:p w14:paraId="17ECD5C3" w14:textId="73D148BE" w:rsid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</w:p>
    <w:p w14:paraId="3EE095FD" w14:textId="36E9E719" w:rsid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</w:p>
    <w:p w14:paraId="5A41C9AF" w14:textId="0BF01F17" w:rsid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</w:p>
    <w:p w14:paraId="2BE463E8" w14:textId="511A454A" w:rsid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</w:p>
    <w:p w14:paraId="782192A5" w14:textId="1EFB0122" w:rsid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</w:p>
    <w:p w14:paraId="6C501699" w14:textId="4D9B09AA" w:rsid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</w:p>
    <w:p w14:paraId="5FAB052E" w14:textId="02FA7B6B" w:rsid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</w:p>
    <w:p w14:paraId="7AEA00D9" w14:textId="5B7C30DD" w:rsid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</w:p>
    <w:p w14:paraId="1924213A" w14:textId="61D3BB32" w:rsidR="00BF1D68" w:rsidRDefault="00AE28B0" w:rsidP="0007192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38265D1B" wp14:editId="5EB6E0CE">
                <wp:simplePos x="0" y="0"/>
                <wp:positionH relativeFrom="column">
                  <wp:posOffset>2926289</wp:posOffset>
                </wp:positionH>
                <wp:positionV relativeFrom="paragraph">
                  <wp:posOffset>114962</wp:posOffset>
                </wp:positionV>
                <wp:extent cx="109387" cy="95172"/>
                <wp:effectExtent l="0" t="0" r="17780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387" cy="95172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non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8B0348" id="Straight Connector 22" o:spid="_x0000_s1026" style="position:absolute;flip:x y;z-index:2522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9.05pt" to="23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" strokecolor="black [3213]" strokeweight="1pt"/>
            </w:pict>
          </mc:Fallback>
        </mc:AlternateContent>
      </w:r>
    </w:p>
    <w:p w14:paraId="2A4B8912" w14:textId="19796CCB" w:rsid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</w:p>
    <w:p w14:paraId="0E62EB85" w14:textId="1B48CB2C" w:rsidR="00BF1D68" w:rsidRPr="00BF1D68" w:rsidRDefault="00BF1D68" w:rsidP="0007192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Which of the following</w:t>
      </w:r>
      <w:r w:rsidR="00A15A7D">
        <w:rPr>
          <w:rFonts w:ascii="Arial" w:hAnsi="Arial" w:cs="Arial"/>
          <w:sz w:val="22"/>
          <w:szCs w:val="22"/>
        </w:rPr>
        <w:t xml:space="preserve"> statements</w:t>
      </w:r>
      <w:r>
        <w:rPr>
          <w:rFonts w:ascii="Arial" w:hAnsi="Arial" w:cs="Arial"/>
          <w:sz w:val="22"/>
          <w:szCs w:val="22"/>
        </w:rPr>
        <w:t xml:space="preserve"> is </w:t>
      </w:r>
      <w:r w:rsidR="000549A6">
        <w:rPr>
          <w:rFonts w:ascii="Arial" w:hAnsi="Arial" w:cs="Arial"/>
          <w:b/>
          <w:bCs/>
          <w:sz w:val="22"/>
          <w:szCs w:val="22"/>
        </w:rPr>
        <w:t>least</w:t>
      </w:r>
      <w:r>
        <w:rPr>
          <w:rFonts w:ascii="Arial" w:hAnsi="Arial" w:cs="Arial"/>
          <w:sz w:val="22"/>
          <w:szCs w:val="22"/>
        </w:rPr>
        <w:t xml:space="preserve"> relevant </w:t>
      </w:r>
      <w:r w:rsidR="00A15A7D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 xml:space="preserve"> </w:t>
      </w:r>
      <w:r w:rsidR="00A15A7D">
        <w:rPr>
          <w:rFonts w:ascii="Arial" w:hAnsi="Arial" w:cs="Arial"/>
          <w:sz w:val="22"/>
          <w:szCs w:val="22"/>
        </w:rPr>
        <w:t>justifying</w:t>
      </w:r>
      <w:r>
        <w:rPr>
          <w:rFonts w:ascii="Arial" w:hAnsi="Arial" w:cs="Arial"/>
          <w:sz w:val="22"/>
          <w:szCs w:val="22"/>
        </w:rPr>
        <w:t xml:space="preserve"> the use of this separating technique in this situation?</w:t>
      </w:r>
    </w:p>
    <w:p w14:paraId="5FE291C1" w14:textId="77777777" w:rsidR="0007192E" w:rsidRDefault="0007192E" w:rsidP="0007192E">
      <w:pPr>
        <w:rPr>
          <w:rFonts w:ascii="Arial" w:hAnsi="Arial" w:cs="Arial"/>
          <w:sz w:val="22"/>
          <w:szCs w:val="22"/>
        </w:rPr>
      </w:pPr>
    </w:p>
    <w:p w14:paraId="11FE78CD" w14:textId="0437EA09" w:rsidR="0007192E" w:rsidRPr="00220B6F" w:rsidRDefault="00BF1D68" w:rsidP="0007192E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oil and water have different boiling points</w:t>
      </w:r>
      <w:r w:rsidR="0007192E">
        <w:rPr>
          <w:rFonts w:ascii="Arial" w:hAnsi="Arial" w:cs="Arial"/>
          <w:sz w:val="22"/>
          <w:szCs w:val="22"/>
        </w:rPr>
        <w:t>.</w:t>
      </w:r>
    </w:p>
    <w:p w14:paraId="6A6D0239" w14:textId="47783796" w:rsidR="0007192E" w:rsidRDefault="00BF1D68" w:rsidP="0007192E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oil and water are both liquid</w:t>
      </w:r>
      <w:r w:rsidR="0007192E">
        <w:rPr>
          <w:rFonts w:ascii="Arial" w:hAnsi="Arial" w:cs="Arial"/>
          <w:sz w:val="22"/>
          <w:szCs w:val="22"/>
        </w:rPr>
        <w:t>.</w:t>
      </w:r>
    </w:p>
    <w:p w14:paraId="72FB35EC" w14:textId="7ACDF62D" w:rsidR="0007192E" w:rsidRDefault="00BF1D68" w:rsidP="0007192E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oil and water have different densities</w:t>
      </w:r>
      <w:r w:rsidR="0007192E">
        <w:rPr>
          <w:rFonts w:ascii="Arial" w:hAnsi="Arial" w:cs="Arial"/>
          <w:sz w:val="22"/>
          <w:szCs w:val="22"/>
        </w:rPr>
        <w:t>.</w:t>
      </w:r>
    </w:p>
    <w:p w14:paraId="330E9FAD" w14:textId="16533F66" w:rsidR="009E27C3" w:rsidRPr="009A4498" w:rsidRDefault="00BF1D68" w:rsidP="009A4498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oil is not soluble in the water</w:t>
      </w:r>
      <w:r w:rsidR="0007192E">
        <w:rPr>
          <w:rFonts w:ascii="Arial" w:hAnsi="Arial" w:cs="Arial"/>
          <w:sz w:val="22"/>
          <w:szCs w:val="22"/>
        </w:rPr>
        <w:t>.</w:t>
      </w:r>
      <w:r w:rsidR="009E27C3" w:rsidRPr="009A4498">
        <w:rPr>
          <w:rFonts w:ascii="Arial" w:hAnsi="Arial" w:cs="Arial"/>
          <w:sz w:val="22"/>
          <w:szCs w:val="22"/>
        </w:rPr>
        <w:br w:type="page"/>
      </w:r>
    </w:p>
    <w:p w14:paraId="531087BD" w14:textId="5454970B" w:rsidR="009E27C3" w:rsidRDefault="00430B71" w:rsidP="00DF0E94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Questions 2</w:t>
      </w:r>
      <w:r w:rsidR="003D01EA">
        <w:rPr>
          <w:rFonts w:ascii="Arial" w:hAnsi="Arial" w:cs="Arial"/>
          <w:b/>
          <w:sz w:val="22"/>
          <w:szCs w:val="22"/>
        </w:rPr>
        <w:t>2</w:t>
      </w:r>
      <w:r>
        <w:rPr>
          <w:rFonts w:ascii="Arial" w:hAnsi="Arial" w:cs="Arial"/>
          <w:b/>
          <w:sz w:val="22"/>
          <w:szCs w:val="22"/>
        </w:rPr>
        <w:t xml:space="preserve"> and 2</w:t>
      </w:r>
      <w:r w:rsidR="003D01EA">
        <w:rPr>
          <w:rFonts w:ascii="Arial" w:hAnsi="Arial" w:cs="Arial"/>
          <w:b/>
          <w:sz w:val="22"/>
          <w:szCs w:val="22"/>
        </w:rPr>
        <w:t>3</w:t>
      </w:r>
      <w:r w:rsidR="009E27C3">
        <w:rPr>
          <w:rFonts w:ascii="Arial" w:hAnsi="Arial" w:cs="Arial"/>
          <w:b/>
          <w:sz w:val="22"/>
          <w:szCs w:val="22"/>
        </w:rPr>
        <w:t xml:space="preserve"> refer to the </w:t>
      </w:r>
      <w:r w:rsidR="00BF083B">
        <w:rPr>
          <w:rFonts w:ascii="Arial" w:hAnsi="Arial" w:cs="Arial"/>
          <w:b/>
          <w:sz w:val="22"/>
          <w:szCs w:val="22"/>
        </w:rPr>
        <w:t>production of ethanol and bioethanol</w:t>
      </w:r>
      <w:r w:rsidR="009E27C3">
        <w:rPr>
          <w:rFonts w:ascii="Arial" w:hAnsi="Arial" w:cs="Arial"/>
          <w:b/>
          <w:sz w:val="22"/>
          <w:szCs w:val="22"/>
        </w:rPr>
        <w:t>.</w:t>
      </w:r>
    </w:p>
    <w:p w14:paraId="476146C4" w14:textId="77777777" w:rsidR="009E27C3" w:rsidRDefault="009E27C3" w:rsidP="00DF0E94">
      <w:pPr>
        <w:ind w:left="720" w:hanging="720"/>
        <w:rPr>
          <w:rFonts w:ascii="Arial" w:hAnsi="Arial" w:cs="Arial"/>
          <w:sz w:val="22"/>
          <w:szCs w:val="22"/>
        </w:rPr>
      </w:pPr>
    </w:p>
    <w:p w14:paraId="5A8CDD66" w14:textId="3675B47F" w:rsidR="004530C2" w:rsidRDefault="000E7296" w:rsidP="00BF083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Ethanol and bioethanol are both very useful fuels and chemical reagents. The chemical equations for the manufacture of ethanol and bioethanol are given below.</w:t>
      </w:r>
    </w:p>
    <w:p w14:paraId="2F8069DB" w14:textId="77777777" w:rsidR="000E7296" w:rsidRDefault="000E7296" w:rsidP="000E7296">
      <w:pPr>
        <w:spacing w:line="360" w:lineRule="auto"/>
        <w:rPr>
          <w:rFonts w:ascii="Arial" w:hAnsi="Arial" w:cs="Arial"/>
          <w:sz w:val="22"/>
          <w:szCs w:val="22"/>
        </w:rPr>
      </w:pPr>
    </w:p>
    <w:p w14:paraId="658ED9DB" w14:textId="77EE0C8F" w:rsidR="00BF083B" w:rsidRDefault="000E7296" w:rsidP="000E7296">
      <w:pPr>
        <w:ind w:firstLine="720"/>
        <w:rPr>
          <w:rFonts w:ascii="Arial" w:hAnsi="Arial" w:cs="Arial"/>
          <w:sz w:val="22"/>
          <w:szCs w:val="22"/>
        </w:rPr>
      </w:pPr>
      <w:r w:rsidRPr="000E7296">
        <w:rPr>
          <w:rFonts w:ascii="Arial" w:hAnsi="Arial" w:cs="Arial"/>
          <w:sz w:val="22"/>
          <w:szCs w:val="22"/>
          <w:u w:val="single"/>
        </w:rPr>
        <w:t>E</w:t>
      </w:r>
      <w:r w:rsidR="00BF083B" w:rsidRPr="000E7296">
        <w:rPr>
          <w:rFonts w:ascii="Arial" w:hAnsi="Arial" w:cs="Arial"/>
          <w:sz w:val="22"/>
          <w:szCs w:val="22"/>
          <w:u w:val="single"/>
        </w:rPr>
        <w:t>thanol:</w:t>
      </w:r>
      <w:r w:rsidR="00BF083B">
        <w:rPr>
          <w:rFonts w:ascii="Arial" w:hAnsi="Arial" w:cs="Arial"/>
          <w:sz w:val="22"/>
          <w:szCs w:val="22"/>
        </w:rPr>
        <w:tab/>
      </w:r>
      <w:r w:rsidR="00BF083B">
        <w:rPr>
          <w:rFonts w:ascii="Arial" w:hAnsi="Arial" w:cs="Arial"/>
          <w:sz w:val="22"/>
          <w:szCs w:val="22"/>
        </w:rPr>
        <w:tab/>
        <w:t>C</w:t>
      </w:r>
      <w:r w:rsidR="00BF083B">
        <w:rPr>
          <w:rFonts w:ascii="Arial" w:hAnsi="Arial" w:cs="Arial"/>
          <w:sz w:val="22"/>
          <w:szCs w:val="22"/>
          <w:vertAlign w:val="subscript"/>
        </w:rPr>
        <w:t>2</w:t>
      </w:r>
      <w:r w:rsidR="00BF083B">
        <w:rPr>
          <w:rFonts w:ascii="Arial" w:hAnsi="Arial" w:cs="Arial"/>
          <w:sz w:val="22"/>
          <w:szCs w:val="22"/>
        </w:rPr>
        <w:t>H</w:t>
      </w:r>
      <w:r w:rsidR="00BF083B">
        <w:rPr>
          <w:rFonts w:ascii="Arial" w:hAnsi="Arial" w:cs="Arial"/>
          <w:sz w:val="22"/>
          <w:szCs w:val="22"/>
          <w:vertAlign w:val="subscript"/>
        </w:rPr>
        <w:t>4</w:t>
      </w:r>
      <w:r w:rsidR="00BF083B">
        <w:rPr>
          <w:rFonts w:ascii="Arial" w:hAnsi="Arial" w:cs="Arial"/>
          <w:sz w:val="22"/>
          <w:szCs w:val="22"/>
        </w:rPr>
        <w:t>(g)   +   H</w:t>
      </w:r>
      <w:r w:rsidR="00BF083B">
        <w:rPr>
          <w:rFonts w:ascii="Arial" w:hAnsi="Arial" w:cs="Arial"/>
          <w:sz w:val="22"/>
          <w:szCs w:val="22"/>
          <w:vertAlign w:val="subscript"/>
        </w:rPr>
        <w:t>2</w:t>
      </w:r>
      <w:r w:rsidR="00BF083B">
        <w:rPr>
          <w:rFonts w:ascii="Arial" w:hAnsi="Arial" w:cs="Arial"/>
          <w:sz w:val="22"/>
          <w:szCs w:val="22"/>
        </w:rPr>
        <w:t xml:space="preserve">O(g)   </w:t>
      </w:r>
      <w:r w:rsidR="00A747AC">
        <w:rPr>
          <w:rFonts w:ascii="Arial" w:hAnsi="Arial" w:cs="Arial"/>
          <w:sz w:val="22"/>
          <w:szCs w:val="22"/>
        </w:rPr>
        <w:sym w:font="Symbol" w:char="F0AE"/>
      </w:r>
      <w:r w:rsidR="00BF083B">
        <w:rPr>
          <w:rFonts w:ascii="Arial" w:hAnsi="Arial" w:cs="Arial"/>
          <w:sz w:val="22"/>
          <w:szCs w:val="22"/>
        </w:rPr>
        <w:t xml:space="preserve">   C</w:t>
      </w:r>
      <w:r w:rsidR="00BF083B">
        <w:rPr>
          <w:rFonts w:ascii="Arial" w:hAnsi="Arial" w:cs="Arial"/>
          <w:sz w:val="22"/>
          <w:szCs w:val="22"/>
          <w:vertAlign w:val="subscript"/>
        </w:rPr>
        <w:t>2</w:t>
      </w:r>
      <w:r w:rsidR="00BF083B">
        <w:rPr>
          <w:rFonts w:ascii="Arial" w:hAnsi="Arial" w:cs="Arial"/>
          <w:sz w:val="22"/>
          <w:szCs w:val="22"/>
        </w:rPr>
        <w:t>H</w:t>
      </w:r>
      <w:r w:rsidR="00BF083B">
        <w:rPr>
          <w:rFonts w:ascii="Arial" w:hAnsi="Arial" w:cs="Arial"/>
          <w:sz w:val="22"/>
          <w:szCs w:val="22"/>
          <w:vertAlign w:val="subscript"/>
        </w:rPr>
        <w:t>5</w:t>
      </w:r>
      <w:r w:rsidR="00BF083B">
        <w:rPr>
          <w:rFonts w:ascii="Arial" w:hAnsi="Arial" w:cs="Arial"/>
          <w:sz w:val="22"/>
          <w:szCs w:val="22"/>
        </w:rPr>
        <w:t>OH(g)   +   45 kJ</w:t>
      </w:r>
    </w:p>
    <w:p w14:paraId="7D770F32" w14:textId="5B8EF530" w:rsidR="00BF083B" w:rsidRDefault="00BF083B" w:rsidP="00BF083B">
      <w:pPr>
        <w:rPr>
          <w:rFonts w:ascii="Arial" w:hAnsi="Arial" w:cs="Arial"/>
          <w:sz w:val="22"/>
          <w:szCs w:val="22"/>
        </w:rPr>
      </w:pPr>
    </w:p>
    <w:p w14:paraId="16610E61" w14:textId="6C746C1B" w:rsidR="00BF083B" w:rsidRPr="00BF083B" w:rsidRDefault="000E7296" w:rsidP="000E7296">
      <w:pPr>
        <w:ind w:firstLine="720"/>
        <w:rPr>
          <w:rFonts w:ascii="Arial" w:hAnsi="Arial" w:cs="Arial"/>
          <w:sz w:val="22"/>
          <w:szCs w:val="22"/>
        </w:rPr>
      </w:pPr>
      <w:r w:rsidRPr="000E7296">
        <w:rPr>
          <w:rFonts w:ascii="Arial" w:hAnsi="Arial" w:cs="Arial"/>
          <w:sz w:val="22"/>
          <w:szCs w:val="22"/>
          <w:u w:val="single"/>
        </w:rPr>
        <w:t>B</w:t>
      </w:r>
      <w:r w:rsidR="00BF083B" w:rsidRPr="000E7296">
        <w:rPr>
          <w:rFonts w:ascii="Arial" w:hAnsi="Arial" w:cs="Arial"/>
          <w:sz w:val="22"/>
          <w:szCs w:val="22"/>
          <w:u w:val="single"/>
        </w:rPr>
        <w:t>ioethanol:</w:t>
      </w:r>
      <w:r w:rsidR="00BF083B">
        <w:rPr>
          <w:rFonts w:ascii="Arial" w:hAnsi="Arial" w:cs="Arial"/>
          <w:sz w:val="22"/>
          <w:szCs w:val="22"/>
        </w:rPr>
        <w:tab/>
      </w:r>
      <w:r w:rsidR="00BF083B">
        <w:rPr>
          <w:rFonts w:ascii="Arial" w:hAnsi="Arial" w:cs="Arial"/>
          <w:sz w:val="22"/>
          <w:szCs w:val="22"/>
        </w:rPr>
        <w:tab/>
        <w:t>C</w:t>
      </w:r>
      <w:r w:rsidR="00BF083B">
        <w:rPr>
          <w:rFonts w:ascii="Arial" w:hAnsi="Arial" w:cs="Arial"/>
          <w:sz w:val="22"/>
          <w:szCs w:val="22"/>
          <w:vertAlign w:val="subscript"/>
        </w:rPr>
        <w:t>6</w:t>
      </w:r>
      <w:r w:rsidR="00BF083B">
        <w:rPr>
          <w:rFonts w:ascii="Arial" w:hAnsi="Arial" w:cs="Arial"/>
          <w:sz w:val="22"/>
          <w:szCs w:val="22"/>
        </w:rPr>
        <w:t>H</w:t>
      </w:r>
      <w:r w:rsidR="00BF083B">
        <w:rPr>
          <w:rFonts w:ascii="Arial" w:hAnsi="Arial" w:cs="Arial"/>
          <w:sz w:val="22"/>
          <w:szCs w:val="22"/>
          <w:vertAlign w:val="subscript"/>
        </w:rPr>
        <w:t>12</w:t>
      </w:r>
      <w:r w:rsidR="00BF083B">
        <w:rPr>
          <w:rFonts w:ascii="Arial" w:hAnsi="Arial" w:cs="Arial"/>
          <w:sz w:val="22"/>
          <w:szCs w:val="22"/>
        </w:rPr>
        <w:t>O</w:t>
      </w:r>
      <w:r w:rsidR="00BF083B">
        <w:rPr>
          <w:rFonts w:ascii="Arial" w:hAnsi="Arial" w:cs="Arial"/>
          <w:sz w:val="22"/>
          <w:szCs w:val="22"/>
          <w:vertAlign w:val="subscript"/>
        </w:rPr>
        <w:t>6</w:t>
      </w:r>
      <w:r w:rsidR="00BF083B">
        <w:rPr>
          <w:rFonts w:ascii="Arial" w:hAnsi="Arial" w:cs="Arial"/>
          <w:sz w:val="22"/>
          <w:szCs w:val="22"/>
        </w:rPr>
        <w:t xml:space="preserve">(s)   </w:t>
      </w:r>
      <w:r w:rsidR="00A747AC">
        <w:rPr>
          <w:rFonts w:ascii="Arial" w:hAnsi="Arial" w:cs="Arial"/>
          <w:sz w:val="22"/>
          <w:szCs w:val="22"/>
        </w:rPr>
        <w:sym w:font="Symbol" w:char="F0AE"/>
      </w:r>
      <w:r w:rsidR="00BF083B">
        <w:rPr>
          <w:rFonts w:ascii="Arial" w:hAnsi="Arial" w:cs="Arial"/>
          <w:sz w:val="22"/>
          <w:szCs w:val="22"/>
        </w:rPr>
        <w:t xml:space="preserve">   2 C</w:t>
      </w:r>
      <w:r w:rsidR="00BF083B">
        <w:rPr>
          <w:rFonts w:ascii="Arial" w:hAnsi="Arial" w:cs="Arial"/>
          <w:sz w:val="22"/>
          <w:szCs w:val="22"/>
          <w:vertAlign w:val="subscript"/>
        </w:rPr>
        <w:t>2</w:t>
      </w:r>
      <w:r w:rsidR="00BF083B">
        <w:rPr>
          <w:rFonts w:ascii="Arial" w:hAnsi="Arial" w:cs="Arial"/>
          <w:sz w:val="22"/>
          <w:szCs w:val="22"/>
        </w:rPr>
        <w:t>H</w:t>
      </w:r>
      <w:r w:rsidR="00BF083B">
        <w:rPr>
          <w:rFonts w:ascii="Arial" w:hAnsi="Arial" w:cs="Arial"/>
          <w:sz w:val="22"/>
          <w:szCs w:val="22"/>
          <w:vertAlign w:val="subscript"/>
        </w:rPr>
        <w:t>5</w:t>
      </w:r>
      <w:r w:rsidR="00BF083B">
        <w:rPr>
          <w:rFonts w:ascii="Arial" w:hAnsi="Arial" w:cs="Arial"/>
          <w:sz w:val="22"/>
          <w:szCs w:val="22"/>
        </w:rPr>
        <w:t>OH(</w:t>
      </w:r>
      <w:r w:rsidR="000549A6" w:rsidRPr="000549A6">
        <w:rPr>
          <w:rFonts w:ascii="PT Sans" w:hAnsi="PT Sans" w:cs="Arial"/>
        </w:rPr>
        <w:t>l</w:t>
      </w:r>
      <w:r w:rsidR="00BF083B">
        <w:rPr>
          <w:rFonts w:ascii="Arial" w:hAnsi="Arial" w:cs="Arial"/>
          <w:sz w:val="22"/>
          <w:szCs w:val="22"/>
        </w:rPr>
        <w:t>)   +   2 CO</w:t>
      </w:r>
      <w:r w:rsidR="00BF083B">
        <w:rPr>
          <w:rFonts w:ascii="Arial" w:hAnsi="Arial" w:cs="Arial"/>
          <w:sz w:val="22"/>
          <w:szCs w:val="22"/>
          <w:vertAlign w:val="subscript"/>
        </w:rPr>
        <w:t>2</w:t>
      </w:r>
      <w:r w:rsidR="00BF083B">
        <w:rPr>
          <w:rFonts w:ascii="Arial" w:hAnsi="Arial" w:cs="Arial"/>
          <w:sz w:val="22"/>
          <w:szCs w:val="22"/>
        </w:rPr>
        <w:t>(g)   +   68 kJ</w:t>
      </w:r>
    </w:p>
    <w:p w14:paraId="6C8854AF" w14:textId="77777777" w:rsidR="00751FAC" w:rsidRPr="009E27C3" w:rsidRDefault="00751FAC" w:rsidP="000E7296">
      <w:pPr>
        <w:rPr>
          <w:rFonts w:ascii="Arial" w:hAnsi="Arial" w:cs="Arial"/>
          <w:sz w:val="22"/>
          <w:szCs w:val="22"/>
        </w:rPr>
      </w:pPr>
    </w:p>
    <w:p w14:paraId="3C3439F9" w14:textId="77777777" w:rsidR="009E27C3" w:rsidRDefault="009E27C3" w:rsidP="00DF0E94">
      <w:pPr>
        <w:ind w:left="720" w:hanging="720"/>
        <w:rPr>
          <w:rFonts w:ascii="Arial" w:hAnsi="Arial" w:cs="Arial"/>
          <w:sz w:val="22"/>
          <w:szCs w:val="22"/>
        </w:rPr>
      </w:pPr>
    </w:p>
    <w:p w14:paraId="7DC539C2" w14:textId="3E7BD5E9" w:rsidR="00DF0E94" w:rsidRDefault="00430B71" w:rsidP="00DF0E94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AA0043">
        <w:rPr>
          <w:rFonts w:ascii="Arial" w:hAnsi="Arial" w:cs="Arial"/>
          <w:sz w:val="22"/>
          <w:szCs w:val="22"/>
        </w:rPr>
        <w:t>2</w:t>
      </w:r>
      <w:r w:rsidR="00DF0E94">
        <w:rPr>
          <w:rFonts w:ascii="Arial" w:hAnsi="Arial" w:cs="Arial"/>
          <w:sz w:val="22"/>
          <w:szCs w:val="22"/>
        </w:rPr>
        <w:t>.</w:t>
      </w:r>
      <w:r w:rsidR="00DF0E94">
        <w:rPr>
          <w:rFonts w:ascii="Arial" w:hAnsi="Arial" w:cs="Arial"/>
          <w:sz w:val="22"/>
          <w:szCs w:val="22"/>
        </w:rPr>
        <w:tab/>
      </w:r>
      <w:r w:rsidR="00AE28B0">
        <w:rPr>
          <w:rFonts w:ascii="Arial" w:hAnsi="Arial" w:cs="Arial"/>
          <w:sz w:val="22"/>
          <w:szCs w:val="22"/>
        </w:rPr>
        <w:t>What is a</w:t>
      </w:r>
      <w:r w:rsidR="000E7296">
        <w:rPr>
          <w:rFonts w:ascii="Arial" w:hAnsi="Arial" w:cs="Arial"/>
          <w:sz w:val="22"/>
          <w:szCs w:val="22"/>
        </w:rPr>
        <w:t xml:space="preserve"> key difference between </w:t>
      </w:r>
      <w:r w:rsidR="00793C6D">
        <w:rPr>
          <w:rFonts w:ascii="Arial" w:hAnsi="Arial" w:cs="Arial"/>
          <w:sz w:val="22"/>
          <w:szCs w:val="22"/>
        </w:rPr>
        <w:t xml:space="preserve">the </w:t>
      </w:r>
      <w:r w:rsidR="000E7296">
        <w:rPr>
          <w:rFonts w:ascii="Arial" w:hAnsi="Arial" w:cs="Arial"/>
          <w:sz w:val="22"/>
          <w:szCs w:val="22"/>
        </w:rPr>
        <w:t>ethanol and bioethanol</w:t>
      </w:r>
      <w:r w:rsidR="00793C6D">
        <w:rPr>
          <w:rFonts w:ascii="Arial" w:hAnsi="Arial" w:cs="Arial"/>
          <w:sz w:val="22"/>
          <w:szCs w:val="22"/>
        </w:rPr>
        <w:t>?</w:t>
      </w:r>
    </w:p>
    <w:p w14:paraId="1245B04E" w14:textId="77777777" w:rsidR="00DF0E94" w:rsidRDefault="00DF0E94" w:rsidP="00DF0E94">
      <w:pPr>
        <w:ind w:left="720" w:hanging="720"/>
        <w:rPr>
          <w:rFonts w:ascii="Arial" w:hAnsi="Arial" w:cs="Arial"/>
          <w:sz w:val="22"/>
          <w:szCs w:val="22"/>
        </w:rPr>
      </w:pPr>
    </w:p>
    <w:p w14:paraId="1689584F" w14:textId="532DB74B" w:rsidR="00DF0E94" w:rsidRPr="00220B6F" w:rsidRDefault="000E7296" w:rsidP="00DF0E94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Bioethanol is structurally different to ethanol.</w:t>
      </w:r>
    </w:p>
    <w:p w14:paraId="2E0D9C7A" w14:textId="74BF0E49" w:rsidR="00DF0E94" w:rsidRDefault="000E7296" w:rsidP="00DF0E94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Bioethanol has a different molecular formula to ethanol.</w:t>
      </w:r>
    </w:p>
    <w:p w14:paraId="5B38BCA0" w14:textId="6162069D" w:rsidR="00DF0E94" w:rsidRDefault="000E7296" w:rsidP="00DF0E94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Bioethanol contains a lower percent composition of carbon than ethanol.</w:t>
      </w:r>
    </w:p>
    <w:p w14:paraId="2AA92AD5" w14:textId="25A354D3" w:rsidR="00DF0E94" w:rsidRDefault="000E7296" w:rsidP="00DF0E94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Bioethanol is produced from a renewable resource.</w:t>
      </w:r>
    </w:p>
    <w:p w14:paraId="14CD3E85" w14:textId="5462E43A" w:rsidR="00297E3E" w:rsidRDefault="00297E3E" w:rsidP="00B02522">
      <w:pPr>
        <w:rPr>
          <w:rFonts w:ascii="Arial" w:hAnsi="Arial" w:cs="Arial"/>
          <w:sz w:val="22"/>
          <w:szCs w:val="22"/>
        </w:rPr>
      </w:pPr>
    </w:p>
    <w:p w14:paraId="68F14B36" w14:textId="2AA8E4A3" w:rsidR="00297E3E" w:rsidRDefault="00297E3E" w:rsidP="00B02522">
      <w:pPr>
        <w:rPr>
          <w:rFonts w:ascii="Arial" w:hAnsi="Arial" w:cs="Arial"/>
          <w:sz w:val="22"/>
          <w:szCs w:val="22"/>
        </w:rPr>
      </w:pPr>
    </w:p>
    <w:p w14:paraId="2C056526" w14:textId="6F3462A9" w:rsidR="00B02522" w:rsidRDefault="00430B71" w:rsidP="00B0252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AA0043">
        <w:rPr>
          <w:rFonts w:ascii="Arial" w:hAnsi="Arial" w:cs="Arial"/>
          <w:sz w:val="22"/>
          <w:szCs w:val="22"/>
        </w:rPr>
        <w:t>3</w:t>
      </w:r>
      <w:r w:rsidR="00151009">
        <w:rPr>
          <w:rFonts w:ascii="Arial" w:hAnsi="Arial" w:cs="Arial"/>
          <w:sz w:val="22"/>
          <w:szCs w:val="22"/>
        </w:rPr>
        <w:t>.</w:t>
      </w:r>
      <w:r w:rsidR="00B02522">
        <w:rPr>
          <w:rFonts w:ascii="Arial" w:hAnsi="Arial" w:cs="Arial"/>
          <w:sz w:val="22"/>
          <w:szCs w:val="22"/>
        </w:rPr>
        <w:tab/>
      </w:r>
      <w:r w:rsidR="00BF36D9">
        <w:rPr>
          <w:rFonts w:ascii="Arial" w:hAnsi="Arial" w:cs="Arial"/>
          <w:sz w:val="22"/>
          <w:szCs w:val="22"/>
        </w:rPr>
        <w:t xml:space="preserve">Consider the enthalpy change diagrams below, which all have the same scale on their </w:t>
      </w:r>
      <w:r w:rsidR="00793C6D">
        <w:rPr>
          <w:rFonts w:ascii="Arial" w:hAnsi="Arial" w:cs="Arial"/>
          <w:sz w:val="22"/>
          <w:szCs w:val="22"/>
        </w:rPr>
        <w:t xml:space="preserve">vertical </w:t>
      </w:r>
      <w:r w:rsidR="00BF36D9">
        <w:rPr>
          <w:rFonts w:ascii="Arial" w:hAnsi="Arial" w:cs="Arial"/>
          <w:sz w:val="22"/>
          <w:szCs w:val="22"/>
        </w:rPr>
        <w:t>ax</w:t>
      </w:r>
      <w:r w:rsidR="00793C6D">
        <w:rPr>
          <w:rFonts w:ascii="Arial" w:hAnsi="Arial" w:cs="Arial"/>
          <w:sz w:val="22"/>
          <w:szCs w:val="22"/>
        </w:rPr>
        <w:t>i</w:t>
      </w:r>
      <w:r w:rsidR="00BF36D9">
        <w:rPr>
          <w:rFonts w:ascii="Arial" w:hAnsi="Arial" w:cs="Arial"/>
          <w:sz w:val="22"/>
          <w:szCs w:val="22"/>
        </w:rPr>
        <w:t>s.</w:t>
      </w:r>
    </w:p>
    <w:p w14:paraId="45B13BE8" w14:textId="77777777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1A2044F3" w14:textId="17A982B2" w:rsidR="00BF36D9" w:rsidRPr="008A63D1" w:rsidRDefault="007F03CA" w:rsidP="008A63D1">
      <w:pPr>
        <w:ind w:left="720" w:hanging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2214784" behindDoc="0" locked="0" layoutInCell="1" allowOverlap="1" wp14:anchorId="5D07AEF8" wp14:editId="61B92498">
                <wp:simplePos x="0" y="0"/>
                <wp:positionH relativeFrom="column">
                  <wp:posOffset>462324</wp:posOffset>
                </wp:positionH>
                <wp:positionV relativeFrom="paragraph">
                  <wp:posOffset>103045</wp:posOffset>
                </wp:positionV>
                <wp:extent cx="4978422" cy="3860253"/>
                <wp:effectExtent l="0" t="25400" r="0" b="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8422" cy="3860253"/>
                          <a:chOff x="0" y="0"/>
                          <a:chExt cx="4978422" cy="3860253"/>
                        </a:xfrm>
                      </wpg:grpSpPr>
                      <wpg:grpSp>
                        <wpg:cNvPr id="584" name="Group 584"/>
                        <wpg:cNvGrpSpPr/>
                        <wpg:grpSpPr>
                          <a:xfrm>
                            <a:off x="2861441" y="0"/>
                            <a:ext cx="2101697" cy="1724485"/>
                            <a:chOff x="0" y="0"/>
                            <a:chExt cx="2101697" cy="1724485"/>
                          </a:xfrm>
                        </wpg:grpSpPr>
                        <wps:wsp>
                          <wps:cNvPr id="466" name="Straight Connector 466"/>
                          <wps:cNvCnPr/>
                          <wps:spPr>
                            <a:xfrm>
                              <a:off x="1032642" y="305676"/>
                              <a:ext cx="197069" cy="717331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0" name="Group 220"/>
                          <wpg:cNvGrpSpPr/>
                          <wpg:grpSpPr>
                            <a:xfrm>
                              <a:off x="315311" y="211083"/>
                              <a:ext cx="828675" cy="299085"/>
                              <a:chOff x="0" y="0"/>
                              <a:chExt cx="828675" cy="299085"/>
                            </a:xfrm>
                          </wpg:grpSpPr>
                          <wps:wsp>
                            <wps:cNvPr id="211" name="Straight Connector 211"/>
                            <wps:cNvCnPr/>
                            <wps:spPr>
                              <a:xfrm>
                                <a:off x="86710" y="31531"/>
                                <a:ext cx="582930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Text Box 212"/>
                            <wps:cNvSpPr txBox="1"/>
                            <wps:spPr>
                              <a:xfrm>
                                <a:off x="0" y="0"/>
                                <a:ext cx="82867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8E49F1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Reactants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1" name="Group 221"/>
                          <wpg:cNvGrpSpPr/>
                          <wpg:grpSpPr>
                            <a:xfrm>
                              <a:off x="1190297" y="1015124"/>
                              <a:ext cx="828675" cy="299085"/>
                              <a:chOff x="0" y="0"/>
                              <a:chExt cx="828675" cy="299085"/>
                            </a:xfrm>
                          </wpg:grpSpPr>
                          <wps:wsp>
                            <wps:cNvPr id="214" name="Straight Connector 214"/>
                            <wps:cNvCnPr/>
                            <wps:spPr>
                              <a:xfrm>
                                <a:off x="39414" y="39414"/>
                                <a:ext cx="579842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Text Box 215"/>
                            <wps:cNvSpPr txBox="1"/>
                            <wps:spPr>
                              <a:xfrm>
                                <a:off x="0" y="0"/>
                                <a:ext cx="82867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57A619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9" name="Group 219"/>
                          <wpg:cNvGrpSpPr/>
                          <wpg:grpSpPr>
                            <a:xfrm>
                              <a:off x="0" y="0"/>
                              <a:ext cx="2101697" cy="1724485"/>
                              <a:chOff x="0" y="0"/>
                              <a:chExt cx="2101697" cy="1724485"/>
                            </a:xfrm>
                          </wpg:grpSpPr>
                          <wpg:grpSp>
                            <wpg:cNvPr id="457" name="Group 457"/>
                            <wpg:cNvGrpSpPr/>
                            <wpg:grpSpPr>
                              <a:xfrm>
                                <a:off x="299983" y="0"/>
                                <a:ext cx="1619646" cy="1416116"/>
                                <a:chOff x="0" y="0"/>
                                <a:chExt cx="2120900" cy="1854438"/>
                              </a:xfrm>
                            </wpg:grpSpPr>
                            <wps:wsp>
                              <wps:cNvPr id="462" name="Straight Arrow Connector 462"/>
                              <wps:cNvCnPr/>
                              <wps:spPr>
                                <a:xfrm flipV="1">
                                  <a:off x="10160" y="0"/>
                                  <a:ext cx="0" cy="1854438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5" name="Straight Arrow Connector 465"/>
                              <wps:cNvCnPr/>
                              <wps:spPr>
                                <a:xfrm>
                                  <a:off x="0" y="1852295"/>
                                  <a:ext cx="2120900" cy="127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6" name="Text Box 216"/>
                            <wps:cNvSpPr txBox="1"/>
                            <wps:spPr>
                              <a:xfrm>
                                <a:off x="0" y="589455"/>
                                <a:ext cx="31432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B60B6B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8" name="Text Box 218"/>
                            <wps:cNvSpPr txBox="1"/>
                            <wps:spPr>
                              <a:xfrm>
                                <a:off x="433552" y="1417145"/>
                                <a:ext cx="166814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C56AEB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Progress of reaction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83" name="Group 583"/>
                        <wpg:cNvGrpSpPr/>
                        <wpg:grpSpPr>
                          <a:xfrm>
                            <a:off x="0" y="31531"/>
                            <a:ext cx="2101697" cy="1724485"/>
                            <a:chOff x="0" y="0"/>
                            <a:chExt cx="2101697" cy="1724485"/>
                          </a:xfrm>
                        </wpg:grpSpPr>
                        <wps:wsp>
                          <wps:cNvPr id="222" name="Straight Connector 222"/>
                          <wps:cNvCnPr/>
                          <wps:spPr>
                            <a:xfrm flipV="1">
                              <a:off x="1032641" y="283780"/>
                              <a:ext cx="196850" cy="716915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3" name="Group 223"/>
                          <wpg:cNvGrpSpPr/>
                          <wpg:grpSpPr>
                            <a:xfrm>
                              <a:off x="315310" y="1030890"/>
                              <a:ext cx="828675" cy="299085"/>
                              <a:chOff x="0" y="0"/>
                              <a:chExt cx="828675" cy="299085"/>
                            </a:xfrm>
                          </wpg:grpSpPr>
                          <wps:wsp>
                            <wps:cNvPr id="224" name="Straight Connector 224"/>
                            <wps:cNvCnPr/>
                            <wps:spPr>
                              <a:xfrm>
                                <a:off x="86710" y="31531"/>
                                <a:ext cx="582930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5" name="Text Box 225"/>
                            <wps:cNvSpPr txBox="1"/>
                            <wps:spPr>
                              <a:xfrm>
                                <a:off x="0" y="0"/>
                                <a:ext cx="82867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920A25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Reactants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6" name="Group 226"/>
                          <wpg:cNvGrpSpPr/>
                          <wpg:grpSpPr>
                            <a:xfrm>
                              <a:off x="1198179" y="179552"/>
                              <a:ext cx="828675" cy="299085"/>
                              <a:chOff x="0" y="0"/>
                              <a:chExt cx="828675" cy="299085"/>
                            </a:xfrm>
                          </wpg:grpSpPr>
                          <wps:wsp>
                            <wps:cNvPr id="227" name="Straight Connector 227"/>
                            <wps:cNvCnPr/>
                            <wps:spPr>
                              <a:xfrm>
                                <a:off x="39414" y="39414"/>
                                <a:ext cx="579842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Text Box 228"/>
                            <wps:cNvSpPr txBox="1"/>
                            <wps:spPr>
                              <a:xfrm>
                                <a:off x="0" y="0"/>
                                <a:ext cx="82867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9C1658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9" name="Group 229"/>
                          <wpg:cNvGrpSpPr/>
                          <wpg:grpSpPr>
                            <a:xfrm>
                              <a:off x="0" y="0"/>
                              <a:ext cx="2101697" cy="1724485"/>
                              <a:chOff x="0" y="0"/>
                              <a:chExt cx="2101697" cy="1724485"/>
                            </a:xfrm>
                          </wpg:grpSpPr>
                          <wpg:grpSp>
                            <wpg:cNvPr id="230" name="Group 230"/>
                            <wpg:cNvGrpSpPr/>
                            <wpg:grpSpPr>
                              <a:xfrm>
                                <a:off x="299983" y="0"/>
                                <a:ext cx="1619646" cy="1416116"/>
                                <a:chOff x="0" y="0"/>
                                <a:chExt cx="2120900" cy="1854438"/>
                              </a:xfrm>
                            </wpg:grpSpPr>
                            <wps:wsp>
                              <wps:cNvPr id="231" name="Straight Arrow Connector 231"/>
                              <wps:cNvCnPr/>
                              <wps:spPr>
                                <a:xfrm flipV="1">
                                  <a:off x="10160" y="0"/>
                                  <a:ext cx="0" cy="1854438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Straight Arrow Connector 232"/>
                              <wps:cNvCnPr/>
                              <wps:spPr>
                                <a:xfrm>
                                  <a:off x="0" y="1852295"/>
                                  <a:ext cx="2120900" cy="127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3" name="Text Box 233"/>
                            <wps:cNvSpPr txBox="1"/>
                            <wps:spPr>
                              <a:xfrm>
                                <a:off x="0" y="589455"/>
                                <a:ext cx="31432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11ECD6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Text Box 234"/>
                            <wps:cNvSpPr txBox="1"/>
                            <wps:spPr>
                              <a:xfrm>
                                <a:off x="433552" y="1417145"/>
                                <a:ext cx="166814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B7906F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Progress of reaction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81" name="Group 581"/>
                        <wpg:cNvGrpSpPr/>
                        <wpg:grpSpPr>
                          <a:xfrm>
                            <a:off x="2877207" y="2104697"/>
                            <a:ext cx="2101215" cy="1724025"/>
                            <a:chOff x="0" y="0"/>
                            <a:chExt cx="2101215" cy="1724025"/>
                          </a:xfrm>
                        </wpg:grpSpPr>
                        <wps:wsp>
                          <wps:cNvPr id="235" name="Straight Connector 235"/>
                          <wps:cNvCnPr/>
                          <wps:spPr>
                            <a:xfrm>
                              <a:off x="1032641" y="660400"/>
                              <a:ext cx="157436" cy="338542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6" name="Group 236"/>
                          <wpg:cNvGrpSpPr/>
                          <wpg:grpSpPr>
                            <a:xfrm>
                              <a:off x="315310" y="589455"/>
                              <a:ext cx="828675" cy="299085"/>
                              <a:chOff x="0" y="0"/>
                              <a:chExt cx="828675" cy="299085"/>
                            </a:xfrm>
                          </wpg:grpSpPr>
                          <wps:wsp>
                            <wps:cNvPr id="237" name="Straight Connector 237"/>
                            <wps:cNvCnPr/>
                            <wps:spPr>
                              <a:xfrm>
                                <a:off x="86710" y="31531"/>
                                <a:ext cx="582930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Text Box 238"/>
                            <wps:cNvSpPr txBox="1"/>
                            <wps:spPr>
                              <a:xfrm>
                                <a:off x="0" y="0"/>
                                <a:ext cx="82867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2987C7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Reactants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9" name="Group 239"/>
                          <wpg:cNvGrpSpPr/>
                          <wpg:grpSpPr>
                            <a:xfrm>
                              <a:off x="1190296" y="999358"/>
                              <a:ext cx="828675" cy="299085"/>
                              <a:chOff x="0" y="0"/>
                              <a:chExt cx="828675" cy="299085"/>
                            </a:xfrm>
                          </wpg:grpSpPr>
                          <wps:wsp>
                            <wps:cNvPr id="240" name="Straight Connector 240"/>
                            <wps:cNvCnPr/>
                            <wps:spPr>
                              <a:xfrm>
                                <a:off x="39414" y="39414"/>
                                <a:ext cx="579842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1" name="Text Box 241"/>
                            <wps:cNvSpPr txBox="1"/>
                            <wps:spPr>
                              <a:xfrm>
                                <a:off x="0" y="0"/>
                                <a:ext cx="82867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4AAF6A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2" name="Group 242"/>
                          <wpg:cNvGrpSpPr/>
                          <wpg:grpSpPr>
                            <a:xfrm>
                              <a:off x="0" y="0"/>
                              <a:ext cx="2101215" cy="1724025"/>
                              <a:chOff x="0" y="0"/>
                              <a:chExt cx="2101697" cy="1724485"/>
                            </a:xfrm>
                          </wpg:grpSpPr>
                          <wpg:grpSp>
                            <wpg:cNvPr id="243" name="Group 243"/>
                            <wpg:cNvGrpSpPr/>
                            <wpg:grpSpPr>
                              <a:xfrm>
                                <a:off x="299983" y="0"/>
                                <a:ext cx="1619646" cy="1416116"/>
                                <a:chOff x="0" y="0"/>
                                <a:chExt cx="2120900" cy="1854438"/>
                              </a:xfrm>
                            </wpg:grpSpPr>
                            <wps:wsp>
                              <wps:cNvPr id="244" name="Straight Arrow Connector 244"/>
                              <wps:cNvCnPr/>
                              <wps:spPr>
                                <a:xfrm flipV="1">
                                  <a:off x="10160" y="0"/>
                                  <a:ext cx="0" cy="1854438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Arrow Connector 245"/>
                              <wps:cNvCnPr/>
                              <wps:spPr>
                                <a:xfrm>
                                  <a:off x="0" y="1852295"/>
                                  <a:ext cx="2120900" cy="127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46" name="Text Box 246"/>
                            <wps:cNvSpPr txBox="1"/>
                            <wps:spPr>
                              <a:xfrm>
                                <a:off x="0" y="589455"/>
                                <a:ext cx="31432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385257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Text Box 247"/>
                            <wps:cNvSpPr txBox="1"/>
                            <wps:spPr>
                              <a:xfrm>
                                <a:off x="433552" y="1417145"/>
                                <a:ext cx="166814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BBD5D5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Progress of reaction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582" name="Group 582"/>
                        <wpg:cNvGrpSpPr/>
                        <wpg:grpSpPr>
                          <a:xfrm>
                            <a:off x="15765" y="2136228"/>
                            <a:ext cx="2101215" cy="1724025"/>
                            <a:chOff x="0" y="0"/>
                            <a:chExt cx="2101215" cy="1724025"/>
                          </a:xfrm>
                        </wpg:grpSpPr>
                        <wps:wsp>
                          <wps:cNvPr id="248" name="Straight Connector 248"/>
                          <wps:cNvCnPr/>
                          <wps:spPr>
                            <a:xfrm flipV="1">
                              <a:off x="1032642" y="662151"/>
                              <a:ext cx="149772" cy="335937"/>
                            </a:xfrm>
                            <a:prstGeom prst="lin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triangle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9" name="Group 249"/>
                          <wpg:cNvGrpSpPr/>
                          <wpg:grpSpPr>
                            <a:xfrm>
                              <a:off x="315311" y="1007241"/>
                              <a:ext cx="828675" cy="299085"/>
                              <a:chOff x="0" y="0"/>
                              <a:chExt cx="828675" cy="299085"/>
                            </a:xfrm>
                          </wpg:grpSpPr>
                          <wps:wsp>
                            <wps:cNvPr id="250" name="Straight Connector 250"/>
                            <wps:cNvCnPr/>
                            <wps:spPr>
                              <a:xfrm>
                                <a:off x="86710" y="31531"/>
                                <a:ext cx="582930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1" name="Text Box 251"/>
                            <wps:cNvSpPr txBox="1"/>
                            <wps:spPr>
                              <a:xfrm>
                                <a:off x="0" y="0"/>
                                <a:ext cx="82867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071A61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Reactants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2" name="Group 252"/>
                          <wpg:cNvGrpSpPr/>
                          <wpg:grpSpPr>
                            <a:xfrm>
                              <a:off x="1198180" y="589455"/>
                              <a:ext cx="828675" cy="299085"/>
                              <a:chOff x="0" y="0"/>
                              <a:chExt cx="828675" cy="299085"/>
                            </a:xfrm>
                          </wpg:grpSpPr>
                          <wps:wsp>
                            <wps:cNvPr id="253" name="Straight Connector 253"/>
                            <wps:cNvCnPr/>
                            <wps:spPr>
                              <a:xfrm>
                                <a:off x="39414" y="39414"/>
                                <a:ext cx="579842" cy="0"/>
                              </a:xfrm>
                              <a:prstGeom prst="line">
                                <a:avLst/>
                              </a:prstGeom>
                              <a:ln w="12700" cmpd="sng">
                                <a:solidFill>
                                  <a:schemeClr val="tx1"/>
                                </a:solidFill>
                                <a:headEnd type="none"/>
                                <a:tailEnd type="non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Text Box 254"/>
                            <wps:cNvSpPr txBox="1"/>
                            <wps:spPr>
                              <a:xfrm>
                                <a:off x="0" y="0"/>
                                <a:ext cx="82867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BD872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Products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5" name="Group 255"/>
                          <wpg:cNvGrpSpPr/>
                          <wpg:grpSpPr>
                            <a:xfrm>
                              <a:off x="0" y="0"/>
                              <a:ext cx="2101215" cy="1724025"/>
                              <a:chOff x="0" y="0"/>
                              <a:chExt cx="2101697" cy="1724485"/>
                            </a:xfrm>
                          </wpg:grpSpPr>
                          <wpg:grpSp>
                            <wpg:cNvPr id="576" name="Group 576"/>
                            <wpg:cNvGrpSpPr/>
                            <wpg:grpSpPr>
                              <a:xfrm>
                                <a:off x="299983" y="0"/>
                                <a:ext cx="1619646" cy="1416116"/>
                                <a:chOff x="0" y="0"/>
                                <a:chExt cx="2120900" cy="1854438"/>
                              </a:xfrm>
                            </wpg:grpSpPr>
                            <wps:wsp>
                              <wps:cNvPr id="577" name="Straight Arrow Connector 577"/>
                              <wps:cNvCnPr/>
                              <wps:spPr>
                                <a:xfrm flipV="1">
                                  <a:off x="10160" y="0"/>
                                  <a:ext cx="0" cy="1854438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8" name="Straight Arrow Connector 578"/>
                              <wps:cNvCnPr/>
                              <wps:spPr>
                                <a:xfrm>
                                  <a:off x="0" y="1852295"/>
                                  <a:ext cx="2120900" cy="1270"/>
                                </a:xfrm>
                                <a:prstGeom prst="straightConnector1">
                                  <a:avLst/>
                                </a:prstGeom>
                                <a:ln w="12700" cmpd="sng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79" name="Text Box 579"/>
                            <wps:cNvSpPr txBox="1"/>
                            <wps:spPr>
                              <a:xfrm>
                                <a:off x="0" y="589455"/>
                                <a:ext cx="31432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FB8C1F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0" name="Text Box 580"/>
                            <wps:cNvSpPr txBox="1"/>
                            <wps:spPr>
                              <a:xfrm>
                                <a:off x="433552" y="1417145"/>
                                <a:ext cx="1668145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3B3ABB" w14:textId="77777777" w:rsidR="00487D70" w:rsidRPr="008A63D1" w:rsidRDefault="00487D70" w:rsidP="008A63D1">
                                  <w:pPr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</w:pPr>
                                  <w:r w:rsidRPr="008A63D1">
                                    <w:rPr>
                                      <w:rFonts w:ascii="Arial" w:hAnsi="Arial"/>
                                      <w:sz w:val="20"/>
                                      <w:szCs w:val="20"/>
                                    </w:rPr>
                                    <w:t>Progress of reaction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07AEF8" id="Group 585" o:spid="_x0000_s1128" style="position:absolute;left:0;text-align:left;margin-left:36.4pt;margin-top:8.1pt;width:392pt;height:303.95pt;z-index:252214784" coordsize="49784,38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">
                <v:group id="Group 584" o:spid="_x0000_s1129" style="position:absolute;left:28614;width:21017;height:17244" coordsize="21016,1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<v:line id="Straight Connector 466" o:spid="_x0000_s1130" style="position:absolute;visibility:visible;mso-wrap-style:square" from="10326,3056" to="12297,10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" strokecolor="black [3213]" strokeweight="1pt">
                    <v:stroke endarrow="block"/>
                  </v:line>
                  <v:group id="Group 220" o:spid="_x0000_s1131" style="position:absolute;left:3153;top:2110;width:8286;height:2991" coordsize="8286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line id="Straight Connector 211" o:spid="_x0000_s1132" style="position:absolute;visibility:visible;mso-wrap-style:square" from="867,315" to="669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RaLxgAAANw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Y7ifCUdAbv4BAAD//wMAUEsBAi0AFAAGAAgAAAAhANvh9svuAAAAhQEAABMAAAAAAAAA&#10;AAAAAAAAAAAAAFtDb250ZW50X1R5cGVzXS54bWxQSwECLQAUAAYACAAAACEAWvQsW78AAAAVAQAA&#10;CwAAAAAAAAAAAAAAAAAfAQAAX3JlbHMvLnJlbHNQSwECLQAUAAYACAAAACEAvjEWi8YAAADcAAAA&#10;DwAAAAAAAAAAAAAAAAAHAgAAZHJzL2Rvd25yZXYueG1sUEsFBgAAAAADAAMAtwAAAPoCAAAAAA==&#10;" strokecolor="black [3213]" strokeweight="1pt"/>
                    <v:shape id="Text Box 212" o:spid="_x0000_s1133" type="#_x0000_t202" style="position:absolute;width:828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<v:textbox>
                        <w:txbxContent>
                          <w:p w14:paraId="198E49F1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Reactants</w:t>
                            </w:r>
                          </w:p>
                        </w:txbxContent>
                      </v:textbox>
                    </v:shape>
                  </v:group>
                  <v:group id="Group 221" o:spid="_x0000_s1134" style="position:absolute;left:11902;top:10151;width:8287;height:2991" coordsize="8286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Straight Connector 214" o:spid="_x0000_s1135" style="position:absolute;visibility:visible;mso-wrap-style:square" from="394,394" to="6192,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" strokecolor="black [3213]" strokeweight="1pt"/>
                    <v:shape id="Text Box 215" o:spid="_x0000_s1136" type="#_x0000_t202" style="position:absolute;width:828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<v:textbox>
                        <w:txbxContent>
                          <w:p w14:paraId="5057A619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Products</w:t>
                            </w:r>
                          </w:p>
                        </w:txbxContent>
                      </v:textbox>
                    </v:shape>
                  </v:group>
                  <v:group id="Group 219" o:spid="_x0000_s1137" style="position:absolute;width:21016;height:17244" coordsize="21016,1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group id="Group 457" o:spid="_x0000_s1138" style="position:absolute;left:2999;width:16197;height:14161" coordsize="21209,1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<v:shape id="Straight Arrow Connector 462" o:spid="_x0000_s1139" type="#_x0000_t32" style="position:absolute;left:101;width:0;height:185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" strokecolor="black [3213]" strokeweight="1pt">
                        <v:stroke endarrow="open"/>
                      </v:shape>
                      <v:shape id="Straight Arrow Connector 465" o:spid="_x0000_s1140" type="#_x0000_t32" style="position:absolute;top:18522;width:2120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" strokecolor="black [3213]" strokeweight="1pt">
                        <v:stroke endarrow="open"/>
                      </v:shape>
                    </v:group>
                    <v:shape id="Text Box 216" o:spid="_x0000_s1141" type="#_x0000_t202" style="position:absolute;top:5894;width:31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<v:textbox>
                        <w:txbxContent>
                          <w:p w14:paraId="0EB60B6B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218" o:spid="_x0000_s1142" type="#_x0000_t202" style="position:absolute;left:4335;top:14171;width:1668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<v:textbox>
                        <w:txbxContent>
                          <w:p w14:paraId="5EC56AEB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Progress of reaction</w:t>
                            </w:r>
                          </w:p>
                        </w:txbxContent>
                      </v:textbox>
                    </v:shape>
                  </v:group>
                </v:group>
                <v:group id="Group 583" o:spid="_x0000_s1143" style="position:absolute;top:315;width:21016;height:17245" coordsize="21016,1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line id="Straight Connector 222" o:spid="_x0000_s1144" style="position:absolute;flip:y;visibility:visible;mso-wrap-style:square" from="10326,2837" to="12294,10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" strokecolor="black [3213]" strokeweight="1pt">
                    <v:stroke endarrow="block"/>
                  </v:line>
                  <v:group id="Group 223" o:spid="_x0000_s1145" style="position:absolute;left:3153;top:10308;width:8286;height:2991" coordsize="8286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line id="Straight Connector 224" o:spid="_x0000_s1146" style="position:absolute;visibility:visible;mso-wrap-style:square" from="867,315" to="669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" strokecolor="black [3213]" strokeweight="1pt"/>
                    <v:shape id="Text Box 225" o:spid="_x0000_s1147" type="#_x0000_t202" style="position:absolute;width:828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  <v:textbox>
                        <w:txbxContent>
                          <w:p w14:paraId="4C920A25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Reactants</w:t>
                            </w:r>
                          </w:p>
                        </w:txbxContent>
                      </v:textbox>
                    </v:shape>
                  </v:group>
                  <v:group id="Group 226" o:spid="_x0000_s1148" style="position:absolute;left:11981;top:1795;width:8287;height:2991" coordsize="8286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line id="Straight Connector 227" o:spid="_x0000_s1149" style="position:absolute;visibility:visible;mso-wrap-style:square" from="394,394" to="6192,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" strokecolor="black [3213]" strokeweight="1pt"/>
                    <v:shape id="Text Box 228" o:spid="_x0000_s1150" type="#_x0000_t202" style="position:absolute;width:828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<v:textbox>
                        <w:txbxContent>
                          <w:p w14:paraId="199C1658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Products</w:t>
                            </w:r>
                          </w:p>
                        </w:txbxContent>
                      </v:textbox>
                    </v:shape>
                  </v:group>
                  <v:group id="Group 229" o:spid="_x0000_s1151" style="position:absolute;width:21016;height:17244" coordsize="21016,1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group id="Group 230" o:spid="_x0000_s1152" style="position:absolute;left:2999;width:16197;height:14161" coordsize="21209,1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shape id="Straight Arrow Connector 231" o:spid="_x0000_s1153" type="#_x0000_t32" style="position:absolute;left:101;width:0;height:185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" strokecolor="black [3213]" strokeweight="1pt">
                        <v:stroke endarrow="open"/>
                      </v:shape>
                      <v:shape id="Straight Arrow Connector 232" o:spid="_x0000_s1154" type="#_x0000_t32" style="position:absolute;top:18522;width:2120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" strokecolor="black [3213]" strokeweight="1pt">
                        <v:stroke endarrow="open"/>
                      </v:shape>
                    </v:group>
                    <v:shape id="Text Box 233" o:spid="_x0000_s1155" type="#_x0000_t202" style="position:absolute;top:5894;width:31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<v:textbox>
                        <w:txbxContent>
                          <w:p w14:paraId="1411ECD6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234" o:spid="_x0000_s1156" type="#_x0000_t202" style="position:absolute;left:4335;top:14171;width:1668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<v:textbox>
                        <w:txbxContent>
                          <w:p w14:paraId="0EB7906F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Progress of reaction</w:t>
                            </w:r>
                          </w:p>
                        </w:txbxContent>
                      </v:textbox>
                    </v:shape>
                  </v:group>
                </v:group>
                <v:group id="Group 581" o:spid="_x0000_s1157" style="position:absolute;left:28772;top:21046;width:21012;height:17241" coordsize="21012,1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line id="Straight Connector 235" o:spid="_x0000_s1158" style="position:absolute;visibility:visible;mso-wrap-style:square" from="10326,6604" to="11900,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" strokecolor="black [3213]" strokeweight="1pt">
                    <v:stroke endarrow="block"/>
                  </v:line>
                  <v:group id="Group 236" o:spid="_x0000_s1159" style="position:absolute;left:3153;top:5894;width:8286;height:2991" coordsize="8286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line id="Straight Connector 237" o:spid="_x0000_s1160" style="position:absolute;visibility:visible;mso-wrap-style:square" from="867,315" to="669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" strokecolor="black [3213]" strokeweight="1pt"/>
                    <v:shape id="Text Box 238" o:spid="_x0000_s1161" type="#_x0000_t202" style="position:absolute;width:828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<v:textbox>
                        <w:txbxContent>
                          <w:p w14:paraId="512987C7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Reactants</w:t>
                            </w:r>
                          </w:p>
                        </w:txbxContent>
                      </v:textbox>
                    </v:shape>
                  </v:group>
                  <v:group id="Group 239" o:spid="_x0000_s1162" style="position:absolute;left:11902;top:9993;width:8287;height:2991" coordsize="8286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line id="Straight Connector 240" o:spid="_x0000_s1163" style="position:absolute;visibility:visible;mso-wrap-style:square" from="394,394" to="6192,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" strokecolor="black [3213]" strokeweight="1pt"/>
                    <v:shape id="Text Box 241" o:spid="_x0000_s1164" type="#_x0000_t202" style="position:absolute;width:828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  <v:textbox>
                        <w:txbxContent>
                          <w:p w14:paraId="414AAF6A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Products</w:t>
                            </w:r>
                          </w:p>
                        </w:txbxContent>
                      </v:textbox>
                    </v:shape>
                  </v:group>
                  <v:group id="Group 242" o:spid="_x0000_s1165" style="position:absolute;width:21012;height:17240" coordsize="21016,1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<v:group id="Group 243" o:spid="_x0000_s1166" style="position:absolute;left:2999;width:16197;height:14161" coordsize="21209,1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<v:shape id="Straight Arrow Connector 244" o:spid="_x0000_s1167" type="#_x0000_t32" style="position:absolute;left:101;width:0;height:185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" strokecolor="black [3213]" strokeweight="1pt">
                        <v:stroke endarrow="open"/>
                      </v:shape>
                      <v:shape id="Straight Arrow Connector 245" o:spid="_x0000_s1168" type="#_x0000_t32" style="position:absolute;top:18522;width:2120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" strokecolor="black [3213]" strokeweight="1pt">
                        <v:stroke endarrow="open"/>
                      </v:shape>
                    </v:group>
                    <v:shape id="Text Box 246" o:spid="_x0000_s1169" type="#_x0000_t202" style="position:absolute;top:5894;width:31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  <v:textbox>
                        <w:txbxContent>
                          <w:p w14:paraId="69385257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247" o:spid="_x0000_s1170" type="#_x0000_t202" style="position:absolute;left:4335;top:14171;width:1668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  <v:textbox>
                        <w:txbxContent>
                          <w:p w14:paraId="30BBD5D5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Progress of reaction</w:t>
                            </w:r>
                          </w:p>
                        </w:txbxContent>
                      </v:textbox>
                    </v:shape>
                  </v:group>
                </v:group>
                <v:group id="Group 582" o:spid="_x0000_s1171" style="position:absolute;left:157;top:21362;width:21012;height:17240" coordsize="21012,17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<v:line id="Straight Connector 248" o:spid="_x0000_s1172" style="position:absolute;flip:y;visibility:visible;mso-wrap-style:square" from="10326,6621" to="11824,9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" strokecolor="black [3213]" strokeweight="1pt">
                    <v:stroke endarrow="block"/>
                  </v:line>
                  <v:group id="Group 249" o:spid="_x0000_s1173" style="position:absolute;left:3153;top:10072;width:8286;height:2991" coordsize="8286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line id="Straight Connector 250" o:spid="_x0000_s1174" style="position:absolute;visibility:visible;mso-wrap-style:square" from="867,315" to="669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wrQ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YQL8P8cCYcAbm9AwAA//8DAFBLAQItABQABgAIAAAAIQDb4fbL7gAAAIUBAAATAAAAAAAAAAAA&#10;AAAAAAAAAABbQ29udGVudF9UeXBlc10ueG1sUEsBAi0AFAAGAAgAAAAhAFr0LFu/AAAAFQEAAAsA&#10;AAAAAAAAAAAAAAAAHwEAAF9yZWxzLy5yZWxzUEsBAi0AFAAGAAgAAAAhAEcXCtDEAAAA3AAAAA8A&#10;AAAAAAAAAAAAAAAABwIAAGRycy9kb3ducmV2LnhtbFBLBQYAAAAAAwADALcAAAD4AgAAAAA=&#10;" strokecolor="black [3213]" strokeweight="1pt"/>
                    <v:shape id="Text Box 251" o:spid="_x0000_s1175" type="#_x0000_t202" style="position:absolute;width:828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  <v:textbox>
                        <w:txbxContent>
                          <w:p w14:paraId="31071A61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Reactants</w:t>
                            </w:r>
                          </w:p>
                        </w:txbxContent>
                      </v:textbox>
                    </v:shape>
                  </v:group>
                  <v:group id="Group 252" o:spid="_x0000_s1176" style="position:absolute;left:11981;top:5894;width:8287;height:2991" coordsize="8286,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line id="Straight Connector 253" o:spid="_x0000_s1177" style="position:absolute;visibility:visible;mso-wrap-style:square" from="394,394" to="6192,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" strokecolor="black [3213]" strokeweight="1pt"/>
                    <v:shape id="Text Box 254" o:spid="_x0000_s1178" type="#_x0000_t202" style="position:absolute;width:828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  <v:textbox>
                        <w:txbxContent>
                          <w:p w14:paraId="788BD872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Products</w:t>
                            </w:r>
                          </w:p>
                        </w:txbxContent>
                      </v:textbox>
                    </v:shape>
                  </v:group>
                  <v:group id="Group 255" o:spid="_x0000_s1179" style="position:absolute;width:21012;height:17240" coordsize="21016,1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<v:group id="Group 576" o:spid="_x0000_s1180" style="position:absolute;left:2999;width:16197;height:14161" coordsize="21209,1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  <v:shape id="Straight Arrow Connector 577" o:spid="_x0000_s1181" type="#_x0000_t32" style="position:absolute;left:101;width:0;height:185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" strokecolor="black [3213]" strokeweight="1pt">
                        <v:stroke endarrow="open"/>
                      </v:shape>
                      <v:shape id="Straight Arrow Connector 578" o:spid="_x0000_s1182" type="#_x0000_t32" style="position:absolute;top:18522;width:21209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" strokecolor="black [3213]" strokeweight="1pt">
                        <v:stroke endarrow="open"/>
                      </v:shape>
                    </v:group>
                    <v:shape id="Text Box 579" o:spid="_x0000_s1183" type="#_x0000_t202" style="position:absolute;top:5894;width:314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" filled="f" stroked="f">
                      <v:textbox>
                        <w:txbxContent>
                          <w:p w14:paraId="27FB8C1F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Text Box 580" o:spid="_x0000_s1184" type="#_x0000_t202" style="position:absolute;left:4335;top:14171;width:16681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" filled="f" stroked="f">
                      <v:textbox>
                        <w:txbxContent>
                          <w:p w14:paraId="783B3ABB" w14:textId="77777777" w:rsidR="00487D70" w:rsidRPr="008A63D1" w:rsidRDefault="00487D70" w:rsidP="008A63D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8A63D1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Progress of reaction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8A63D1" w:rsidRPr="008A63D1">
        <w:rPr>
          <w:rFonts w:ascii="Arial" w:hAnsi="Arial" w:cs="Arial"/>
          <w:b/>
          <w:bCs/>
          <w:sz w:val="22"/>
          <w:szCs w:val="22"/>
        </w:rPr>
        <w:tab/>
      </w:r>
      <w:r w:rsidR="008A63D1" w:rsidRPr="008A63D1">
        <w:rPr>
          <w:rFonts w:ascii="Arial" w:hAnsi="Arial" w:cs="Arial"/>
          <w:b/>
          <w:bCs/>
          <w:sz w:val="22"/>
          <w:szCs w:val="22"/>
        </w:rPr>
        <w:tab/>
      </w:r>
      <w:r w:rsidR="008A63D1" w:rsidRPr="008A63D1">
        <w:rPr>
          <w:rFonts w:ascii="Arial" w:hAnsi="Arial" w:cs="Arial"/>
          <w:b/>
          <w:bCs/>
          <w:sz w:val="22"/>
          <w:szCs w:val="22"/>
        </w:rPr>
        <w:tab/>
        <w:t>A</w:t>
      </w:r>
      <w:r w:rsidR="008A63D1" w:rsidRPr="008A63D1">
        <w:rPr>
          <w:rFonts w:ascii="Arial" w:hAnsi="Arial" w:cs="Arial"/>
          <w:b/>
          <w:bCs/>
          <w:sz w:val="22"/>
          <w:szCs w:val="22"/>
        </w:rPr>
        <w:tab/>
      </w:r>
      <w:r w:rsidR="008A63D1" w:rsidRPr="008A63D1">
        <w:rPr>
          <w:rFonts w:ascii="Arial" w:hAnsi="Arial" w:cs="Arial"/>
          <w:b/>
          <w:bCs/>
          <w:sz w:val="22"/>
          <w:szCs w:val="22"/>
        </w:rPr>
        <w:tab/>
      </w:r>
      <w:r w:rsidR="008A63D1" w:rsidRPr="008A63D1">
        <w:rPr>
          <w:rFonts w:ascii="Arial" w:hAnsi="Arial" w:cs="Arial"/>
          <w:b/>
          <w:bCs/>
          <w:sz w:val="22"/>
          <w:szCs w:val="22"/>
        </w:rPr>
        <w:tab/>
      </w:r>
      <w:r w:rsidR="008A63D1" w:rsidRPr="008A63D1">
        <w:rPr>
          <w:rFonts w:ascii="Arial" w:hAnsi="Arial" w:cs="Arial"/>
          <w:b/>
          <w:bCs/>
          <w:sz w:val="22"/>
          <w:szCs w:val="22"/>
        </w:rPr>
        <w:tab/>
      </w:r>
      <w:r w:rsidR="008A63D1" w:rsidRPr="008A63D1">
        <w:rPr>
          <w:rFonts w:ascii="Arial" w:hAnsi="Arial" w:cs="Arial"/>
          <w:b/>
          <w:bCs/>
          <w:sz w:val="22"/>
          <w:szCs w:val="22"/>
        </w:rPr>
        <w:tab/>
      </w:r>
      <w:r w:rsidR="008A63D1" w:rsidRPr="008A63D1">
        <w:rPr>
          <w:rFonts w:ascii="Arial" w:hAnsi="Arial" w:cs="Arial"/>
          <w:b/>
          <w:bCs/>
          <w:sz w:val="22"/>
          <w:szCs w:val="22"/>
        </w:rPr>
        <w:tab/>
        <w:t>B</w:t>
      </w:r>
    </w:p>
    <w:p w14:paraId="52EFF348" w14:textId="2F62907E" w:rsidR="00BF36D9" w:rsidRDefault="00BF36D9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57319E3F" w14:textId="301515EC" w:rsidR="00314D08" w:rsidRDefault="00314D08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3C8D8D96" w14:textId="00501684" w:rsidR="00314D08" w:rsidRDefault="00314D08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72AF9E0D" w14:textId="67A3FBE2" w:rsidR="00314D08" w:rsidRDefault="00314D08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3B3BE30E" w14:textId="0B7BEEB4" w:rsidR="00314D08" w:rsidRDefault="00314D08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0A574151" w14:textId="22433D48" w:rsidR="00BF36D9" w:rsidRDefault="00BF36D9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53468296" w14:textId="137DFF80" w:rsidR="00314D08" w:rsidRDefault="00314D08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24CE3844" w14:textId="63D6A157" w:rsidR="00314D08" w:rsidRDefault="00314D08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55E84BE1" w14:textId="56430AEE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4B80D902" w14:textId="6B4EF6B4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3F7B6359" w14:textId="46C9CC32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1B651D09" w14:textId="61B4E9A6" w:rsidR="008A63D1" w:rsidRDefault="008A63D1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5FE4302C" w14:textId="483C63C3" w:rsidR="008A63D1" w:rsidRPr="008A63D1" w:rsidRDefault="008A63D1" w:rsidP="008A63D1">
      <w:pPr>
        <w:ind w:left="720" w:hanging="720"/>
        <w:rPr>
          <w:rFonts w:ascii="Arial" w:hAnsi="Arial" w:cs="Arial"/>
          <w:b/>
          <w:bCs/>
          <w:sz w:val="22"/>
          <w:szCs w:val="22"/>
        </w:rPr>
      </w:pPr>
      <w:r w:rsidRPr="008A63D1">
        <w:rPr>
          <w:rFonts w:ascii="Arial" w:hAnsi="Arial" w:cs="Arial"/>
          <w:b/>
          <w:bCs/>
          <w:sz w:val="22"/>
          <w:szCs w:val="22"/>
        </w:rPr>
        <w:tab/>
      </w:r>
      <w:r w:rsidRPr="008A63D1">
        <w:rPr>
          <w:rFonts w:ascii="Arial" w:hAnsi="Arial" w:cs="Arial"/>
          <w:b/>
          <w:bCs/>
          <w:sz w:val="22"/>
          <w:szCs w:val="22"/>
        </w:rPr>
        <w:tab/>
      </w:r>
      <w:r w:rsidRPr="008A63D1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</w:t>
      </w:r>
      <w:r w:rsidRPr="008A63D1">
        <w:rPr>
          <w:rFonts w:ascii="Arial" w:hAnsi="Arial" w:cs="Arial"/>
          <w:b/>
          <w:bCs/>
          <w:sz w:val="22"/>
          <w:szCs w:val="22"/>
        </w:rPr>
        <w:tab/>
      </w:r>
      <w:r w:rsidRPr="008A63D1">
        <w:rPr>
          <w:rFonts w:ascii="Arial" w:hAnsi="Arial" w:cs="Arial"/>
          <w:b/>
          <w:bCs/>
          <w:sz w:val="22"/>
          <w:szCs w:val="22"/>
        </w:rPr>
        <w:tab/>
      </w:r>
      <w:r w:rsidRPr="008A63D1">
        <w:rPr>
          <w:rFonts w:ascii="Arial" w:hAnsi="Arial" w:cs="Arial"/>
          <w:b/>
          <w:bCs/>
          <w:sz w:val="22"/>
          <w:szCs w:val="22"/>
        </w:rPr>
        <w:tab/>
      </w:r>
      <w:r w:rsidRPr="008A63D1">
        <w:rPr>
          <w:rFonts w:ascii="Arial" w:hAnsi="Arial" w:cs="Arial"/>
          <w:b/>
          <w:bCs/>
          <w:sz w:val="22"/>
          <w:szCs w:val="22"/>
        </w:rPr>
        <w:tab/>
      </w:r>
      <w:r w:rsidRPr="008A63D1">
        <w:rPr>
          <w:rFonts w:ascii="Arial" w:hAnsi="Arial" w:cs="Arial"/>
          <w:b/>
          <w:bCs/>
          <w:sz w:val="22"/>
          <w:szCs w:val="22"/>
        </w:rPr>
        <w:tab/>
      </w:r>
      <w:r w:rsidRPr="008A63D1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D</w:t>
      </w:r>
    </w:p>
    <w:p w14:paraId="2332FA38" w14:textId="6D4108F9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7071E6A2" w14:textId="7D5B4223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7A5C6C09" w14:textId="1473F7D7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6FBBD899" w14:textId="7B8DA73D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5DF8BABA" w14:textId="4A91E055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36864F76" w14:textId="59A32C7F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63EEDAAD" w14:textId="5D48172E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31AE34FA" w14:textId="03331891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5A421990" w14:textId="34DB8D92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65D2E5DD" w14:textId="66C94898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52F2CBFB" w14:textId="1FB647E5" w:rsidR="00271FE2" w:rsidRDefault="00271FE2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2EF0E34D" w14:textId="77777777" w:rsidR="008A63D1" w:rsidRDefault="008A63D1" w:rsidP="00B02522">
      <w:pPr>
        <w:ind w:left="720" w:hanging="720"/>
        <w:rPr>
          <w:rFonts w:ascii="Arial" w:hAnsi="Arial" w:cs="Arial"/>
          <w:sz w:val="22"/>
          <w:szCs w:val="22"/>
        </w:rPr>
      </w:pPr>
    </w:p>
    <w:p w14:paraId="5C1A19C5" w14:textId="4BB3CB08" w:rsidR="00BF36D9" w:rsidRDefault="00BF36D9" w:rsidP="00B02522">
      <w:pPr>
        <w:ind w:left="720" w:hanging="720"/>
        <w:rPr>
          <w:rFonts w:ascii="Arial" w:hAnsi="Arial" w:cs="Arial"/>
          <w:noProof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ab/>
        <w:t>Which diagrams are most representative of the chemical reactions used to produce ethanol and bioethanol?</w:t>
      </w:r>
    </w:p>
    <w:p w14:paraId="660629AF" w14:textId="12601064" w:rsidR="00B02522" w:rsidRDefault="00B02522" w:rsidP="00B02522">
      <w:pPr>
        <w:ind w:left="720" w:hanging="720"/>
        <w:rPr>
          <w:rFonts w:ascii="Arial" w:hAnsi="Arial" w:cs="Arial"/>
          <w:noProof/>
          <w:sz w:val="22"/>
          <w:szCs w:val="22"/>
          <w:lang w:val="en-US"/>
        </w:rPr>
      </w:pPr>
    </w:p>
    <w:p w14:paraId="2B195ADC" w14:textId="35532C95" w:rsidR="00BF36D9" w:rsidRPr="00BF36D9" w:rsidRDefault="00BF36D9" w:rsidP="00BF36D9">
      <w:pPr>
        <w:spacing w:line="360" w:lineRule="auto"/>
        <w:ind w:left="720" w:hanging="720"/>
        <w:rPr>
          <w:rFonts w:ascii="Arial" w:hAnsi="Arial" w:cs="Arial"/>
          <w:b/>
          <w:bCs/>
          <w:noProof/>
          <w:sz w:val="22"/>
          <w:szCs w:val="22"/>
          <w:lang w:val="en-US"/>
        </w:rPr>
      </w:pPr>
      <w:r w:rsidRPr="00BF36D9">
        <w:rPr>
          <w:rFonts w:ascii="Arial" w:hAnsi="Arial" w:cs="Arial"/>
          <w:b/>
          <w:bCs/>
          <w:noProof/>
          <w:sz w:val="22"/>
          <w:szCs w:val="22"/>
          <w:lang w:val="en-US"/>
        </w:rPr>
        <w:tab/>
      </w:r>
      <w:r w:rsidRPr="00BF36D9">
        <w:rPr>
          <w:rFonts w:ascii="Arial" w:hAnsi="Arial" w:cs="Arial"/>
          <w:b/>
          <w:bCs/>
          <w:noProof/>
          <w:sz w:val="22"/>
          <w:szCs w:val="22"/>
          <w:lang w:val="en-US"/>
        </w:rPr>
        <w:tab/>
        <w:t>Ethanol</w:t>
      </w:r>
      <w:r w:rsidRPr="00BF36D9">
        <w:rPr>
          <w:rFonts w:ascii="Arial" w:hAnsi="Arial" w:cs="Arial"/>
          <w:b/>
          <w:bCs/>
          <w:noProof/>
          <w:sz w:val="22"/>
          <w:szCs w:val="22"/>
          <w:lang w:val="en-US"/>
        </w:rPr>
        <w:tab/>
      </w:r>
      <w:r w:rsidRPr="00BF36D9">
        <w:rPr>
          <w:rFonts w:ascii="Arial" w:hAnsi="Arial" w:cs="Arial"/>
          <w:b/>
          <w:bCs/>
          <w:noProof/>
          <w:sz w:val="22"/>
          <w:szCs w:val="22"/>
          <w:lang w:val="en-US"/>
        </w:rPr>
        <w:tab/>
        <w:t>Bioethanol</w:t>
      </w:r>
    </w:p>
    <w:p w14:paraId="157A1856" w14:textId="5EFD6139" w:rsidR="00B02522" w:rsidRPr="006F6201" w:rsidRDefault="00B02522" w:rsidP="00B02522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016F33">
        <w:rPr>
          <w:rFonts w:ascii="Arial" w:hAnsi="Arial" w:cs="Arial"/>
          <w:sz w:val="22"/>
          <w:szCs w:val="22"/>
        </w:rPr>
        <w:t xml:space="preserve">    </w:t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16F33">
        <w:rPr>
          <w:rFonts w:ascii="Arial" w:hAnsi="Arial" w:cs="Arial"/>
          <w:sz w:val="22"/>
          <w:szCs w:val="22"/>
        </w:rPr>
        <w:t xml:space="preserve"> </w:t>
      </w:r>
      <w:r w:rsidR="00BF36D9">
        <w:rPr>
          <w:rFonts w:ascii="Arial" w:hAnsi="Arial" w:cs="Arial"/>
          <w:sz w:val="22"/>
          <w:szCs w:val="22"/>
        </w:rPr>
        <w:t>A</w:t>
      </w:r>
      <w:r w:rsidR="00BF36D9">
        <w:rPr>
          <w:rFonts w:ascii="Arial" w:hAnsi="Arial" w:cs="Arial"/>
          <w:sz w:val="22"/>
          <w:szCs w:val="22"/>
        </w:rPr>
        <w:tab/>
      </w:r>
      <w:r w:rsidR="00BF36D9">
        <w:rPr>
          <w:rFonts w:ascii="Arial" w:hAnsi="Arial" w:cs="Arial"/>
          <w:sz w:val="22"/>
          <w:szCs w:val="22"/>
        </w:rPr>
        <w:tab/>
      </w:r>
      <w:r w:rsidR="00BF36D9">
        <w:rPr>
          <w:rFonts w:ascii="Arial" w:hAnsi="Arial" w:cs="Arial"/>
          <w:sz w:val="22"/>
          <w:szCs w:val="22"/>
        </w:rPr>
        <w:tab/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16F33">
        <w:rPr>
          <w:rFonts w:ascii="Arial" w:hAnsi="Arial" w:cs="Arial"/>
          <w:sz w:val="22"/>
          <w:szCs w:val="22"/>
        </w:rPr>
        <w:t xml:space="preserve">  </w:t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16F33">
        <w:rPr>
          <w:rFonts w:ascii="Arial" w:hAnsi="Arial" w:cs="Arial"/>
          <w:sz w:val="22"/>
          <w:szCs w:val="22"/>
        </w:rPr>
        <w:t xml:space="preserve">   </w:t>
      </w:r>
      <w:r w:rsidR="00BF36D9"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8045517" w14:textId="39879F60" w:rsidR="00B02522" w:rsidRPr="007D6C31" w:rsidRDefault="00B02522" w:rsidP="00B02522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016F33">
        <w:rPr>
          <w:rFonts w:ascii="Arial" w:hAnsi="Arial" w:cs="Arial"/>
          <w:sz w:val="22"/>
          <w:szCs w:val="22"/>
        </w:rPr>
        <w:t xml:space="preserve">   </w:t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16F33">
        <w:rPr>
          <w:rFonts w:ascii="Arial" w:hAnsi="Arial" w:cs="Arial"/>
          <w:sz w:val="22"/>
          <w:szCs w:val="22"/>
        </w:rPr>
        <w:t xml:space="preserve">  </w:t>
      </w:r>
      <w:r w:rsidR="00BF36D9">
        <w:rPr>
          <w:rFonts w:ascii="Arial" w:hAnsi="Arial" w:cs="Arial"/>
          <w:sz w:val="22"/>
          <w:szCs w:val="22"/>
        </w:rPr>
        <w:t>C</w:t>
      </w:r>
      <w:r w:rsidR="00BF36D9">
        <w:rPr>
          <w:rFonts w:ascii="Arial" w:hAnsi="Arial" w:cs="Arial"/>
          <w:sz w:val="22"/>
          <w:szCs w:val="22"/>
        </w:rPr>
        <w:tab/>
      </w:r>
      <w:r w:rsidR="00BF36D9">
        <w:rPr>
          <w:rFonts w:ascii="Arial" w:hAnsi="Arial" w:cs="Arial"/>
          <w:sz w:val="22"/>
          <w:szCs w:val="22"/>
        </w:rPr>
        <w:tab/>
      </w:r>
      <w:r w:rsidR="00BF36D9">
        <w:rPr>
          <w:rFonts w:ascii="Arial" w:hAnsi="Arial" w:cs="Arial"/>
          <w:sz w:val="22"/>
          <w:szCs w:val="22"/>
        </w:rPr>
        <w:tab/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16F33">
        <w:rPr>
          <w:rFonts w:ascii="Arial" w:hAnsi="Arial" w:cs="Arial"/>
          <w:sz w:val="22"/>
          <w:szCs w:val="22"/>
        </w:rPr>
        <w:t xml:space="preserve">  </w:t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16F33">
        <w:rPr>
          <w:rFonts w:ascii="Arial" w:hAnsi="Arial" w:cs="Arial"/>
          <w:sz w:val="22"/>
          <w:szCs w:val="22"/>
        </w:rPr>
        <w:t xml:space="preserve">   </w:t>
      </w:r>
      <w:r w:rsidR="00BF36D9">
        <w:rPr>
          <w:rFonts w:ascii="Arial" w:hAnsi="Arial" w:cs="Arial"/>
          <w:sz w:val="22"/>
          <w:szCs w:val="22"/>
        </w:rPr>
        <w:t>A</w:t>
      </w:r>
    </w:p>
    <w:p w14:paraId="29410F86" w14:textId="22F9ED49" w:rsidR="00B02522" w:rsidRPr="006F6201" w:rsidRDefault="00B02522" w:rsidP="00B02522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="00016F33">
        <w:rPr>
          <w:rFonts w:ascii="Arial" w:hAnsi="Arial" w:cs="Arial"/>
          <w:sz w:val="22"/>
          <w:szCs w:val="22"/>
        </w:rPr>
        <w:t xml:space="preserve">  </w:t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16F33">
        <w:rPr>
          <w:rFonts w:ascii="Arial" w:hAnsi="Arial" w:cs="Arial"/>
          <w:sz w:val="22"/>
          <w:szCs w:val="22"/>
        </w:rPr>
        <w:t xml:space="preserve">   </w:t>
      </w:r>
      <w:r w:rsidR="00BF36D9">
        <w:rPr>
          <w:rFonts w:ascii="Arial" w:hAnsi="Arial" w:cs="Arial"/>
          <w:sz w:val="22"/>
          <w:szCs w:val="22"/>
        </w:rPr>
        <w:t>B</w:t>
      </w:r>
      <w:r w:rsidR="00BF36D9">
        <w:rPr>
          <w:rFonts w:ascii="Arial" w:hAnsi="Arial" w:cs="Arial"/>
          <w:sz w:val="22"/>
          <w:szCs w:val="22"/>
        </w:rPr>
        <w:tab/>
      </w:r>
      <w:r w:rsidR="00BF36D9">
        <w:rPr>
          <w:rFonts w:ascii="Arial" w:hAnsi="Arial" w:cs="Arial"/>
          <w:sz w:val="22"/>
          <w:szCs w:val="22"/>
        </w:rPr>
        <w:tab/>
      </w:r>
      <w:r w:rsidR="00BF36D9">
        <w:rPr>
          <w:rFonts w:ascii="Arial" w:hAnsi="Arial" w:cs="Arial"/>
          <w:sz w:val="22"/>
          <w:szCs w:val="22"/>
        </w:rPr>
        <w:tab/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16F33">
        <w:rPr>
          <w:rFonts w:ascii="Arial" w:hAnsi="Arial" w:cs="Arial"/>
          <w:sz w:val="22"/>
          <w:szCs w:val="22"/>
        </w:rPr>
        <w:t xml:space="preserve">  </w:t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16F33">
        <w:rPr>
          <w:rFonts w:ascii="Arial" w:hAnsi="Arial" w:cs="Arial"/>
          <w:sz w:val="22"/>
          <w:szCs w:val="22"/>
        </w:rPr>
        <w:t xml:space="preserve">   </w:t>
      </w:r>
      <w:r w:rsidR="00BF36D9">
        <w:rPr>
          <w:rFonts w:ascii="Arial" w:hAnsi="Arial" w:cs="Arial"/>
          <w:sz w:val="22"/>
          <w:szCs w:val="22"/>
        </w:rPr>
        <w:t>D</w:t>
      </w:r>
    </w:p>
    <w:p w14:paraId="52D53718" w14:textId="6910C0F7" w:rsidR="0046659D" w:rsidRPr="00271FE2" w:rsidRDefault="00B02522" w:rsidP="00271FE2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</w:r>
      <w:r w:rsidR="00016F33">
        <w:rPr>
          <w:rFonts w:ascii="Arial" w:hAnsi="Arial" w:cs="Arial"/>
          <w:sz w:val="22"/>
          <w:szCs w:val="22"/>
        </w:rPr>
        <w:t xml:space="preserve">  </w:t>
      </w:r>
      <w:r w:rsidR="000549A6">
        <w:rPr>
          <w:rFonts w:ascii="Arial" w:hAnsi="Arial" w:cs="Arial"/>
          <w:sz w:val="22"/>
          <w:szCs w:val="22"/>
        </w:rPr>
        <w:t xml:space="preserve"> </w:t>
      </w:r>
      <w:r w:rsidR="00016F33">
        <w:rPr>
          <w:rFonts w:ascii="Arial" w:hAnsi="Arial" w:cs="Arial"/>
          <w:sz w:val="22"/>
          <w:szCs w:val="22"/>
        </w:rPr>
        <w:t xml:space="preserve">   </w:t>
      </w:r>
      <w:r w:rsidR="00BF36D9">
        <w:rPr>
          <w:rFonts w:ascii="Arial" w:hAnsi="Arial" w:cs="Arial"/>
          <w:sz w:val="22"/>
          <w:szCs w:val="22"/>
        </w:rPr>
        <w:t>D</w:t>
      </w:r>
      <w:r w:rsidR="00BF36D9">
        <w:rPr>
          <w:rFonts w:ascii="Arial" w:hAnsi="Arial" w:cs="Arial"/>
          <w:sz w:val="22"/>
          <w:szCs w:val="22"/>
        </w:rPr>
        <w:tab/>
      </w:r>
      <w:r w:rsidR="00BF36D9">
        <w:rPr>
          <w:rFonts w:ascii="Arial" w:hAnsi="Arial" w:cs="Arial"/>
          <w:sz w:val="22"/>
          <w:szCs w:val="22"/>
        </w:rPr>
        <w:tab/>
      </w:r>
      <w:r w:rsidR="00BF36D9">
        <w:rPr>
          <w:rFonts w:ascii="Arial" w:hAnsi="Arial" w:cs="Arial"/>
          <w:sz w:val="22"/>
          <w:szCs w:val="22"/>
        </w:rPr>
        <w:tab/>
      </w:r>
      <w:r w:rsidR="00016F33">
        <w:rPr>
          <w:rFonts w:ascii="Arial" w:hAnsi="Arial" w:cs="Arial"/>
          <w:sz w:val="22"/>
          <w:szCs w:val="22"/>
        </w:rPr>
        <w:t xml:space="preserve"> </w:t>
      </w:r>
      <w:r w:rsidR="000549A6">
        <w:rPr>
          <w:rFonts w:ascii="Arial" w:hAnsi="Arial" w:cs="Arial"/>
          <w:sz w:val="22"/>
          <w:szCs w:val="22"/>
        </w:rPr>
        <w:t xml:space="preserve">  </w:t>
      </w:r>
      <w:r w:rsidR="00016F33">
        <w:rPr>
          <w:rFonts w:ascii="Arial" w:hAnsi="Arial" w:cs="Arial"/>
          <w:sz w:val="22"/>
          <w:szCs w:val="22"/>
        </w:rPr>
        <w:t xml:space="preserve">    </w:t>
      </w:r>
      <w:r w:rsidR="00BF36D9">
        <w:rPr>
          <w:rFonts w:ascii="Arial" w:hAnsi="Arial" w:cs="Arial"/>
          <w:sz w:val="22"/>
          <w:szCs w:val="22"/>
        </w:rPr>
        <w:t>B</w:t>
      </w:r>
    </w:p>
    <w:p w14:paraId="374B49D2" w14:textId="77777777" w:rsidR="00271FE2" w:rsidRDefault="00271F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br w:type="page"/>
      </w:r>
    </w:p>
    <w:p w14:paraId="46B069AC" w14:textId="6945B6F2" w:rsidR="00E55BD3" w:rsidRDefault="00430B71" w:rsidP="007074A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2</w:t>
      </w:r>
      <w:r w:rsidR="009D562E">
        <w:rPr>
          <w:rFonts w:ascii="Arial" w:hAnsi="Arial" w:cs="Arial"/>
          <w:sz w:val="22"/>
          <w:szCs w:val="22"/>
        </w:rPr>
        <w:t>4</w:t>
      </w:r>
      <w:r w:rsidR="000E698B">
        <w:rPr>
          <w:rFonts w:ascii="Arial" w:hAnsi="Arial" w:cs="Arial"/>
          <w:sz w:val="22"/>
          <w:szCs w:val="22"/>
        </w:rPr>
        <w:t>.</w:t>
      </w:r>
      <w:r w:rsidR="000E698B">
        <w:rPr>
          <w:rFonts w:ascii="Arial" w:hAnsi="Arial" w:cs="Arial"/>
          <w:sz w:val="22"/>
          <w:szCs w:val="22"/>
        </w:rPr>
        <w:tab/>
      </w:r>
      <w:r w:rsidR="009D562E">
        <w:rPr>
          <w:rFonts w:ascii="Arial" w:hAnsi="Arial" w:cs="Arial"/>
          <w:sz w:val="22"/>
          <w:szCs w:val="22"/>
        </w:rPr>
        <w:t xml:space="preserve">Which of the following lists contains ions that all have the same </w:t>
      </w:r>
      <w:r w:rsidR="0048067E">
        <w:rPr>
          <w:rFonts w:ascii="Arial" w:hAnsi="Arial" w:cs="Arial"/>
          <w:sz w:val="22"/>
          <w:szCs w:val="22"/>
        </w:rPr>
        <w:t xml:space="preserve">valency </w:t>
      </w:r>
      <w:r w:rsidR="009D562E">
        <w:rPr>
          <w:rFonts w:ascii="Arial" w:hAnsi="Arial" w:cs="Arial"/>
          <w:sz w:val="22"/>
          <w:szCs w:val="22"/>
        </w:rPr>
        <w:t>charge?</w:t>
      </w:r>
    </w:p>
    <w:p w14:paraId="2EF6BDB1" w14:textId="282B929B" w:rsidR="007074A7" w:rsidRDefault="007074A7" w:rsidP="007074A7">
      <w:pPr>
        <w:ind w:left="720" w:hanging="720"/>
        <w:rPr>
          <w:rFonts w:ascii="Arial" w:hAnsi="Arial" w:cs="Arial"/>
          <w:sz w:val="22"/>
          <w:szCs w:val="22"/>
        </w:rPr>
      </w:pPr>
    </w:p>
    <w:p w14:paraId="29829C6D" w14:textId="305CE9AB" w:rsidR="00B46170" w:rsidRPr="00DF7CF3" w:rsidRDefault="0024701C" w:rsidP="00DF0E94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fluoride</w:t>
      </w:r>
      <w:r w:rsidR="009D562E">
        <w:rPr>
          <w:rFonts w:ascii="Arial" w:hAnsi="Arial" w:cs="Arial"/>
          <w:sz w:val="22"/>
          <w:szCs w:val="22"/>
        </w:rPr>
        <w:t xml:space="preserve">, </w:t>
      </w:r>
      <w:r w:rsidR="009F785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9D562E">
        <w:rPr>
          <w:rFonts w:ascii="Arial" w:hAnsi="Arial" w:cs="Arial"/>
          <w:sz w:val="22"/>
          <w:szCs w:val="22"/>
        </w:rPr>
        <w:t>hydrogencarbonate</w:t>
      </w:r>
      <w:proofErr w:type="spellEnd"/>
      <w:proofErr w:type="gramEnd"/>
      <w:r w:rsidR="009D562E">
        <w:rPr>
          <w:rFonts w:ascii="Arial" w:hAnsi="Arial" w:cs="Arial"/>
          <w:sz w:val="22"/>
          <w:szCs w:val="22"/>
        </w:rPr>
        <w:t xml:space="preserve">, </w:t>
      </w:r>
      <w:r w:rsidR="009F7851">
        <w:rPr>
          <w:rFonts w:ascii="Arial" w:hAnsi="Arial" w:cs="Arial"/>
          <w:sz w:val="22"/>
          <w:szCs w:val="22"/>
        </w:rPr>
        <w:t xml:space="preserve"> </w:t>
      </w:r>
      <w:r w:rsidR="009D562E">
        <w:rPr>
          <w:rFonts w:ascii="Arial" w:hAnsi="Arial" w:cs="Arial"/>
          <w:sz w:val="22"/>
          <w:szCs w:val="22"/>
        </w:rPr>
        <w:t>phosphide</w:t>
      </w:r>
    </w:p>
    <w:p w14:paraId="301862E4" w14:textId="2863F6A9" w:rsidR="00B46170" w:rsidRPr="00DF7CF3" w:rsidRDefault="0024701C" w:rsidP="00B46170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 xml:space="preserve">carbonate, </w:t>
      </w:r>
      <w:r w:rsidR="009F7851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nitrate</w:t>
      </w:r>
      <w:proofErr w:type="gramEnd"/>
      <w:r>
        <w:rPr>
          <w:rFonts w:ascii="Arial" w:hAnsi="Arial"/>
          <w:sz w:val="22"/>
          <w:szCs w:val="22"/>
        </w:rPr>
        <w:t xml:space="preserve">, </w:t>
      </w:r>
      <w:r w:rsidR="009F7851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sulfate</w:t>
      </w:r>
    </w:p>
    <w:p w14:paraId="12B7D9CB" w14:textId="24D2C5F1" w:rsidR="00B46170" w:rsidRPr="00DF7CF3" w:rsidRDefault="0024701C" w:rsidP="00DF0E94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sulfite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9F785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dichromate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r w:rsidR="009F7851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hydrogenphosphate</w:t>
      </w:r>
      <w:proofErr w:type="spellEnd"/>
    </w:p>
    <w:p w14:paraId="08E6AB3B" w14:textId="49F26908" w:rsidR="008E2270" w:rsidRPr="00DF7CF3" w:rsidRDefault="0024701C" w:rsidP="008E2270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hydrogensulfate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9F785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phosphate</w:t>
      </w:r>
      <w:proofErr w:type="gramEnd"/>
      <w:r>
        <w:rPr>
          <w:rFonts w:ascii="Arial" w:hAnsi="Arial" w:cs="Arial"/>
          <w:sz w:val="22"/>
          <w:szCs w:val="22"/>
        </w:rPr>
        <w:t xml:space="preserve">, </w:t>
      </w:r>
      <w:r w:rsidR="009F785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bromide</w:t>
      </w:r>
    </w:p>
    <w:p w14:paraId="7D04DBA8" w14:textId="6C3D1F6B" w:rsidR="000E698B" w:rsidRDefault="000E698B" w:rsidP="000E698B">
      <w:pPr>
        <w:rPr>
          <w:rFonts w:ascii="Arial" w:hAnsi="Arial" w:cs="Arial"/>
          <w:sz w:val="22"/>
          <w:szCs w:val="22"/>
        </w:rPr>
      </w:pPr>
    </w:p>
    <w:p w14:paraId="5B78ADC6" w14:textId="17B2436F" w:rsidR="009D562E" w:rsidRDefault="009D562E" w:rsidP="000E698B">
      <w:pPr>
        <w:rPr>
          <w:rFonts w:ascii="Arial" w:hAnsi="Arial" w:cs="Arial"/>
          <w:sz w:val="22"/>
          <w:szCs w:val="22"/>
        </w:rPr>
      </w:pPr>
    </w:p>
    <w:p w14:paraId="6900DC0A" w14:textId="122869C2" w:rsidR="009D562E" w:rsidRPr="007074A7" w:rsidRDefault="009D562E" w:rsidP="009D562E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sz w:val="22"/>
          <w:szCs w:val="22"/>
        </w:rPr>
        <w:tab/>
        <w:t xml:space="preserve">A sample of pure water boils at 100 </w:t>
      </w:r>
      <w:r>
        <w:rPr>
          <w:rFonts w:ascii="Arial" w:hAnsi="Arial" w:cs="Arial"/>
          <w:sz w:val="22"/>
          <w:szCs w:val="22"/>
        </w:rPr>
        <w:sym w:font="Symbol" w:char="F0B0"/>
      </w:r>
      <w:r>
        <w:rPr>
          <w:rFonts w:ascii="Arial" w:hAnsi="Arial" w:cs="Arial"/>
          <w:sz w:val="22"/>
          <w:szCs w:val="22"/>
        </w:rPr>
        <w:t xml:space="preserve">C. Under the same conditions of pressure, a sample of </w:t>
      </w:r>
      <w:r w:rsidR="0048067E">
        <w:rPr>
          <w:rFonts w:ascii="Arial" w:hAnsi="Arial" w:cs="Arial"/>
          <w:sz w:val="22"/>
          <w:szCs w:val="22"/>
        </w:rPr>
        <w:t xml:space="preserve">pure </w:t>
      </w:r>
      <w:r>
        <w:rPr>
          <w:rFonts w:ascii="Arial" w:hAnsi="Arial" w:cs="Arial"/>
          <w:sz w:val="22"/>
          <w:szCs w:val="22"/>
        </w:rPr>
        <w:t>water containing dissolved sodium chloride would</w:t>
      </w:r>
      <w:r w:rsidR="0009532B">
        <w:rPr>
          <w:rFonts w:ascii="Arial" w:hAnsi="Arial" w:cs="Arial"/>
          <w:sz w:val="22"/>
          <w:szCs w:val="22"/>
        </w:rPr>
        <w:t xml:space="preserve"> </w:t>
      </w:r>
    </w:p>
    <w:p w14:paraId="61064C10" w14:textId="4D59645F" w:rsidR="009D562E" w:rsidRPr="001D3566" w:rsidRDefault="009D562E" w:rsidP="009D562E">
      <w:pPr>
        <w:rPr>
          <w:rFonts w:ascii="Arial" w:hAnsi="Arial" w:cs="Arial"/>
          <w:sz w:val="22"/>
          <w:szCs w:val="22"/>
        </w:rPr>
      </w:pPr>
    </w:p>
    <w:p w14:paraId="49A0F93F" w14:textId="32002DAE" w:rsidR="009D562E" w:rsidRPr="00220B6F" w:rsidRDefault="009D562E" w:rsidP="009D562E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a boiling point of 102 </w:t>
      </w:r>
      <w:r>
        <w:rPr>
          <w:rFonts w:ascii="Arial" w:hAnsi="Arial" w:cs="Arial"/>
          <w:sz w:val="22"/>
          <w:szCs w:val="22"/>
        </w:rPr>
        <w:sym w:font="Symbol" w:char="F0B0"/>
      </w:r>
      <w:r>
        <w:rPr>
          <w:rFonts w:ascii="Arial" w:hAnsi="Arial" w:cs="Arial"/>
          <w:sz w:val="22"/>
          <w:szCs w:val="22"/>
        </w:rPr>
        <w:t>C.</w:t>
      </w:r>
    </w:p>
    <w:p w14:paraId="3F86D442" w14:textId="041C3DC3" w:rsidR="009D562E" w:rsidRPr="008E2270" w:rsidRDefault="009D562E" w:rsidP="009D562E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a boiling point of 98 </w:t>
      </w:r>
      <w:r>
        <w:rPr>
          <w:rFonts w:ascii="Arial" w:hAnsi="Arial" w:cs="Arial"/>
          <w:sz w:val="22"/>
          <w:szCs w:val="22"/>
        </w:rPr>
        <w:sym w:font="Symbol" w:char="F0B0"/>
      </w:r>
      <w:r>
        <w:rPr>
          <w:rFonts w:ascii="Arial" w:hAnsi="Arial" w:cs="Arial"/>
          <w:sz w:val="22"/>
          <w:szCs w:val="22"/>
        </w:rPr>
        <w:t>C.</w:t>
      </w:r>
    </w:p>
    <w:p w14:paraId="3289B0CF" w14:textId="73B0529C" w:rsidR="009D562E" w:rsidRDefault="009D562E" w:rsidP="009D562E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a boiling point above 100 </w:t>
      </w:r>
      <w:r>
        <w:rPr>
          <w:rFonts w:ascii="Arial" w:hAnsi="Arial" w:cs="Arial"/>
          <w:sz w:val="22"/>
          <w:szCs w:val="22"/>
        </w:rPr>
        <w:sym w:font="Symbol" w:char="F0B0"/>
      </w:r>
      <w:r>
        <w:rPr>
          <w:rFonts w:ascii="Arial" w:hAnsi="Arial" w:cs="Arial"/>
          <w:sz w:val="22"/>
          <w:szCs w:val="22"/>
        </w:rPr>
        <w:t>C.</w:t>
      </w:r>
    </w:p>
    <w:p w14:paraId="6750BDF4" w14:textId="4B1947B9" w:rsidR="009D562E" w:rsidRDefault="009D562E" w:rsidP="009D562E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have a boiling point below 100 </w:t>
      </w:r>
      <w:r>
        <w:rPr>
          <w:rFonts w:ascii="Arial" w:hAnsi="Arial" w:cs="Arial"/>
          <w:sz w:val="22"/>
          <w:szCs w:val="22"/>
        </w:rPr>
        <w:sym w:font="Symbol" w:char="F0B0"/>
      </w:r>
      <w:r>
        <w:rPr>
          <w:rFonts w:ascii="Arial" w:hAnsi="Arial" w:cs="Arial"/>
          <w:sz w:val="22"/>
          <w:szCs w:val="22"/>
        </w:rPr>
        <w:t>C.</w:t>
      </w:r>
    </w:p>
    <w:p w14:paraId="478589B6" w14:textId="5E5BCAB0" w:rsidR="009D562E" w:rsidRDefault="009D562E" w:rsidP="000E698B">
      <w:pPr>
        <w:rPr>
          <w:rFonts w:ascii="Arial" w:hAnsi="Arial" w:cs="Arial"/>
          <w:sz w:val="22"/>
          <w:szCs w:val="22"/>
        </w:rPr>
      </w:pPr>
    </w:p>
    <w:p w14:paraId="027BB422" w14:textId="54EF7062" w:rsidR="00271FE2" w:rsidRDefault="00271FE2" w:rsidP="000E698B">
      <w:pPr>
        <w:rPr>
          <w:rFonts w:ascii="Arial" w:hAnsi="Arial" w:cs="Arial"/>
          <w:sz w:val="22"/>
          <w:szCs w:val="22"/>
        </w:rPr>
      </w:pPr>
    </w:p>
    <w:p w14:paraId="00B73D44" w14:textId="10B60F21" w:rsidR="00271FE2" w:rsidRDefault="00271FE2" w:rsidP="000E698B">
      <w:pPr>
        <w:rPr>
          <w:rFonts w:ascii="Arial" w:hAnsi="Arial" w:cs="Arial"/>
          <w:sz w:val="22"/>
          <w:szCs w:val="22"/>
        </w:rPr>
      </w:pPr>
    </w:p>
    <w:p w14:paraId="336F2C06" w14:textId="4AF8A8A6" w:rsidR="00271FE2" w:rsidRDefault="00271FE2" w:rsidP="000E698B">
      <w:pPr>
        <w:rPr>
          <w:rFonts w:ascii="Arial" w:hAnsi="Arial" w:cs="Arial"/>
          <w:sz w:val="22"/>
          <w:szCs w:val="22"/>
        </w:rPr>
      </w:pPr>
    </w:p>
    <w:p w14:paraId="406ACEEB" w14:textId="77777777" w:rsidR="00271FE2" w:rsidRDefault="00271FE2" w:rsidP="000E698B">
      <w:pPr>
        <w:rPr>
          <w:rFonts w:ascii="Arial" w:hAnsi="Arial" w:cs="Arial"/>
          <w:sz w:val="22"/>
          <w:szCs w:val="22"/>
        </w:rPr>
      </w:pPr>
    </w:p>
    <w:p w14:paraId="062ACF02" w14:textId="6FEA59CB" w:rsidR="003B62C5" w:rsidRDefault="00314D08" w:rsidP="003101A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 of Section One</w:t>
      </w:r>
    </w:p>
    <w:p w14:paraId="7A7CB679" w14:textId="138F7CB5" w:rsidR="0059386B" w:rsidRPr="00B55927" w:rsidRDefault="0059386B" w:rsidP="003E5967">
      <w:pPr>
        <w:tabs>
          <w:tab w:val="left" w:pos="1060"/>
          <w:tab w:val="left" w:pos="16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br w:type="page"/>
      </w:r>
    </w:p>
    <w:sectPr w:rsidR="0059386B" w:rsidRPr="00B55927" w:rsidSect="0018798D">
      <w:footerReference w:type="even" r:id="rId18"/>
      <w:footerReference w:type="default" r:id="rId19"/>
      <w:footerReference w:type="first" r:id="rId2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FA03FE" w14:textId="77777777" w:rsidR="00487D70" w:rsidRDefault="00487D70">
      <w:r>
        <w:separator/>
      </w:r>
    </w:p>
  </w:endnote>
  <w:endnote w:type="continuationSeparator" w:id="0">
    <w:p w14:paraId="71B5A85E" w14:textId="77777777" w:rsidR="00487D70" w:rsidRDefault="0048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charset w:val="4D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9CA7D" w14:textId="77777777" w:rsidR="00487D70" w:rsidRDefault="00487D70" w:rsidP="007114F3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30706" w14:textId="77777777" w:rsidR="00487D70" w:rsidRDefault="00487D70" w:rsidP="007114F3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0C817595" w14:textId="77777777" w:rsidR="00487D70" w:rsidRPr="007114F3" w:rsidRDefault="00487D70" w:rsidP="007114F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3F691" w14:textId="77777777" w:rsidR="00487D70" w:rsidRDefault="00487D70" w:rsidP="0060105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2507E" w14:textId="77777777" w:rsidR="00487D70" w:rsidRDefault="00487D70">
      <w:r>
        <w:separator/>
      </w:r>
    </w:p>
  </w:footnote>
  <w:footnote w:type="continuationSeparator" w:id="0">
    <w:p w14:paraId="7D03C0BD" w14:textId="77777777" w:rsidR="00487D70" w:rsidRDefault="00487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D7DC9" w14:textId="21F41184" w:rsidR="00487D70" w:rsidRPr="00601057" w:rsidRDefault="00487D70" w:rsidP="0018798D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601057">
      <w:rPr>
        <w:rStyle w:val="PageNumber"/>
        <w:rFonts w:ascii="Arial" w:hAnsi="Arial"/>
        <w:sz w:val="20"/>
        <w:szCs w:val="20"/>
      </w:rPr>
      <w:fldChar w:fldCharType="begin"/>
    </w:r>
    <w:r w:rsidRPr="00601057">
      <w:rPr>
        <w:rStyle w:val="PageNumber"/>
        <w:rFonts w:ascii="Arial" w:hAnsi="Arial"/>
        <w:sz w:val="20"/>
        <w:szCs w:val="20"/>
      </w:rPr>
      <w:instrText xml:space="preserve">PAGE  </w:instrText>
    </w:r>
    <w:r w:rsidRPr="00601057">
      <w:rPr>
        <w:rStyle w:val="PageNumber"/>
        <w:rFonts w:ascii="Arial" w:hAnsi="Arial"/>
        <w:sz w:val="20"/>
        <w:szCs w:val="20"/>
      </w:rPr>
      <w:fldChar w:fldCharType="separate"/>
    </w:r>
    <w:r w:rsidR="00AB4853">
      <w:rPr>
        <w:rStyle w:val="PageNumber"/>
        <w:rFonts w:ascii="Arial" w:hAnsi="Arial"/>
        <w:noProof/>
        <w:sz w:val="20"/>
        <w:szCs w:val="20"/>
      </w:rPr>
      <w:t>10</w:t>
    </w:r>
    <w:r w:rsidRPr="00601057">
      <w:rPr>
        <w:rStyle w:val="PageNumber"/>
        <w:rFonts w:ascii="Arial" w:hAnsi="Arial"/>
        <w:sz w:val="20"/>
        <w:szCs w:val="20"/>
      </w:rPr>
      <w:fldChar w:fldCharType="end"/>
    </w:r>
  </w:p>
  <w:p w14:paraId="4FEE3F8A" w14:textId="6FC759BF" w:rsidR="00487D70" w:rsidRPr="00601057" w:rsidRDefault="00487D70" w:rsidP="00601057">
    <w:pPr>
      <w:pStyle w:val="Header"/>
      <w:pBdr>
        <w:bottom w:val="single" w:sz="4" w:space="1" w:color="auto"/>
      </w:pBdr>
      <w:tabs>
        <w:tab w:val="clear" w:pos="8306"/>
        <w:tab w:val="right" w:pos="9639"/>
      </w:tabs>
      <w:ind w:right="-1" w:firstLine="360"/>
      <w:rPr>
        <w:rFonts w:ascii="Arial" w:hAnsi="Arial"/>
        <w:sz w:val="20"/>
        <w:szCs w:val="20"/>
      </w:rPr>
    </w:pPr>
    <w:r w:rsidRPr="00601057">
      <w:rPr>
        <w:rFonts w:ascii="Arial" w:hAnsi="Arial"/>
        <w:sz w:val="20"/>
        <w:szCs w:val="20"/>
      </w:rPr>
      <w:tab/>
    </w:r>
    <w:r w:rsidRPr="00601057"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 xml:space="preserve">   Chemistry Unit 1     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B7E0A" w14:textId="1D1BB12A" w:rsidR="00487D70" w:rsidRPr="0018798D" w:rsidRDefault="00487D70" w:rsidP="0018798D">
    <w:pPr>
      <w:pStyle w:val="Header"/>
      <w:framePr w:wrap="around" w:vAnchor="text" w:hAnchor="margin" w:xAlign="outside" w:y="1"/>
      <w:rPr>
        <w:rStyle w:val="PageNumber"/>
        <w:rFonts w:ascii="Arial" w:hAnsi="Arial"/>
        <w:sz w:val="20"/>
        <w:szCs w:val="20"/>
      </w:rPr>
    </w:pPr>
    <w:r w:rsidRPr="0018798D">
      <w:rPr>
        <w:rStyle w:val="PageNumber"/>
        <w:rFonts w:ascii="Arial" w:hAnsi="Arial"/>
        <w:sz w:val="20"/>
        <w:szCs w:val="20"/>
      </w:rPr>
      <w:fldChar w:fldCharType="begin"/>
    </w:r>
    <w:r w:rsidRPr="0018798D">
      <w:rPr>
        <w:rStyle w:val="PageNumber"/>
        <w:rFonts w:ascii="Arial" w:hAnsi="Arial"/>
        <w:sz w:val="20"/>
        <w:szCs w:val="20"/>
      </w:rPr>
      <w:instrText xml:space="preserve">PAGE  </w:instrText>
    </w:r>
    <w:r w:rsidRPr="0018798D">
      <w:rPr>
        <w:rStyle w:val="PageNumber"/>
        <w:rFonts w:ascii="Arial" w:hAnsi="Arial"/>
        <w:sz w:val="20"/>
        <w:szCs w:val="20"/>
      </w:rPr>
      <w:fldChar w:fldCharType="separate"/>
    </w:r>
    <w:r w:rsidR="00AB4853">
      <w:rPr>
        <w:rStyle w:val="PageNumber"/>
        <w:rFonts w:ascii="Arial" w:hAnsi="Arial"/>
        <w:noProof/>
        <w:sz w:val="20"/>
        <w:szCs w:val="20"/>
      </w:rPr>
      <w:t>9</w:t>
    </w:r>
    <w:r w:rsidRPr="0018798D">
      <w:rPr>
        <w:rStyle w:val="PageNumber"/>
        <w:rFonts w:ascii="Arial" w:hAnsi="Arial"/>
        <w:sz w:val="20"/>
        <w:szCs w:val="20"/>
      </w:rPr>
      <w:fldChar w:fldCharType="end"/>
    </w:r>
  </w:p>
  <w:p w14:paraId="17E5A52B" w14:textId="46AD501E" w:rsidR="00487D70" w:rsidRPr="0018798D" w:rsidRDefault="00487D70" w:rsidP="0018798D">
    <w:pPr>
      <w:pStyle w:val="Header"/>
      <w:pBdr>
        <w:bottom w:val="single" w:sz="4" w:space="1" w:color="auto"/>
      </w:pBdr>
      <w:ind w:right="-1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Chemistry Unit 1     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3E7"/>
    <w:multiLevelType w:val="hybridMultilevel"/>
    <w:tmpl w:val="CF9643BC"/>
    <w:lvl w:ilvl="0" w:tplc="0FEC526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B504D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5586D"/>
    <w:multiLevelType w:val="hybridMultilevel"/>
    <w:tmpl w:val="95FC6D54"/>
    <w:lvl w:ilvl="0" w:tplc="1A7A427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465FE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688322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0C7C13"/>
    <w:multiLevelType w:val="hybridMultilevel"/>
    <w:tmpl w:val="80ACE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69602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3C3F7C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C9C6790"/>
    <w:multiLevelType w:val="hybridMultilevel"/>
    <w:tmpl w:val="739A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144301A0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34616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7C7A7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BB7A22"/>
    <w:multiLevelType w:val="hybridMultilevel"/>
    <w:tmpl w:val="AB960942"/>
    <w:lvl w:ilvl="0" w:tplc="F88498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F6D6235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1501F5"/>
    <w:multiLevelType w:val="hybridMultilevel"/>
    <w:tmpl w:val="8EC0D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28E57EB"/>
    <w:multiLevelType w:val="hybridMultilevel"/>
    <w:tmpl w:val="18D6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62419"/>
    <w:multiLevelType w:val="hybridMultilevel"/>
    <w:tmpl w:val="AB960942"/>
    <w:lvl w:ilvl="0" w:tplc="F88498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EFB07CD"/>
    <w:multiLevelType w:val="hybridMultilevel"/>
    <w:tmpl w:val="5ABA1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20812"/>
    <w:multiLevelType w:val="hybridMultilevel"/>
    <w:tmpl w:val="9232F6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6B320F4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ED616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0D01C9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2C1D7F"/>
    <w:multiLevelType w:val="hybridMultilevel"/>
    <w:tmpl w:val="AB960942"/>
    <w:lvl w:ilvl="0" w:tplc="F88498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CF0101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BC239C"/>
    <w:multiLevelType w:val="hybridMultilevel"/>
    <w:tmpl w:val="AB960942"/>
    <w:lvl w:ilvl="0" w:tplc="F88498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CDC4782"/>
    <w:multiLevelType w:val="hybridMultilevel"/>
    <w:tmpl w:val="7AF6A592"/>
    <w:lvl w:ilvl="0" w:tplc="0DF852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9F7702"/>
    <w:multiLevelType w:val="hybridMultilevel"/>
    <w:tmpl w:val="9D62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671F6"/>
    <w:multiLevelType w:val="hybridMultilevel"/>
    <w:tmpl w:val="68F8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75791B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6919D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08427E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9933B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8DD66F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6D2E3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325506A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62643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CD02BE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C622E8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015E0F"/>
    <w:multiLevelType w:val="hybridMultilevel"/>
    <w:tmpl w:val="FFB203E4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42" w15:restartNumberingAfterBreak="0">
    <w:nsid w:val="748F670B"/>
    <w:multiLevelType w:val="hybridMultilevel"/>
    <w:tmpl w:val="BFA00152"/>
    <w:lvl w:ilvl="0" w:tplc="30F4457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B1739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B17281"/>
    <w:multiLevelType w:val="hybridMultilevel"/>
    <w:tmpl w:val="38FA3E44"/>
    <w:lvl w:ilvl="0" w:tplc="CDA85E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A0D198D"/>
    <w:multiLevelType w:val="hybridMultilevel"/>
    <w:tmpl w:val="AC06E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666434"/>
    <w:multiLevelType w:val="hybridMultilevel"/>
    <w:tmpl w:val="1062D216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F84E9F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6A055D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9"/>
  </w:num>
  <w:num w:numId="3">
    <w:abstractNumId w:val="41"/>
  </w:num>
  <w:num w:numId="4">
    <w:abstractNumId w:val="3"/>
  </w:num>
  <w:num w:numId="5">
    <w:abstractNumId w:val="48"/>
  </w:num>
  <w:num w:numId="6">
    <w:abstractNumId w:val="47"/>
  </w:num>
  <w:num w:numId="7">
    <w:abstractNumId w:val="33"/>
  </w:num>
  <w:num w:numId="8">
    <w:abstractNumId w:val="36"/>
  </w:num>
  <w:num w:numId="9">
    <w:abstractNumId w:val="14"/>
  </w:num>
  <w:num w:numId="10">
    <w:abstractNumId w:val="37"/>
  </w:num>
  <w:num w:numId="11">
    <w:abstractNumId w:val="35"/>
  </w:num>
  <w:num w:numId="12">
    <w:abstractNumId w:val="7"/>
  </w:num>
  <w:num w:numId="13">
    <w:abstractNumId w:val="43"/>
  </w:num>
  <w:num w:numId="14">
    <w:abstractNumId w:val="25"/>
  </w:num>
  <w:num w:numId="15">
    <w:abstractNumId w:val="6"/>
  </w:num>
  <w:num w:numId="16">
    <w:abstractNumId w:val="12"/>
  </w:num>
  <w:num w:numId="17">
    <w:abstractNumId w:val="40"/>
  </w:num>
  <w:num w:numId="18">
    <w:abstractNumId w:val="23"/>
  </w:num>
  <w:num w:numId="19">
    <w:abstractNumId w:val="21"/>
  </w:num>
  <w:num w:numId="20">
    <w:abstractNumId w:val="13"/>
  </w:num>
  <w:num w:numId="21">
    <w:abstractNumId w:val="0"/>
  </w:num>
  <w:num w:numId="22">
    <w:abstractNumId w:val="4"/>
  </w:num>
  <w:num w:numId="23">
    <w:abstractNumId w:val="34"/>
  </w:num>
  <w:num w:numId="24">
    <w:abstractNumId w:val="46"/>
  </w:num>
  <w:num w:numId="25">
    <w:abstractNumId w:val="30"/>
  </w:num>
  <w:num w:numId="26">
    <w:abstractNumId w:val="31"/>
  </w:num>
  <w:num w:numId="27">
    <w:abstractNumId w:val="28"/>
  </w:num>
  <w:num w:numId="28">
    <w:abstractNumId w:val="20"/>
  </w:num>
  <w:num w:numId="29">
    <w:abstractNumId w:val="22"/>
  </w:num>
  <w:num w:numId="30">
    <w:abstractNumId w:val="18"/>
  </w:num>
  <w:num w:numId="31">
    <w:abstractNumId w:val="2"/>
  </w:num>
  <w:num w:numId="32">
    <w:abstractNumId w:val="44"/>
  </w:num>
  <w:num w:numId="33">
    <w:abstractNumId w:val="27"/>
  </w:num>
  <w:num w:numId="34">
    <w:abstractNumId w:val="19"/>
  </w:num>
  <w:num w:numId="35">
    <w:abstractNumId w:val="29"/>
  </w:num>
  <w:num w:numId="36">
    <w:abstractNumId w:val="17"/>
  </w:num>
  <w:num w:numId="37">
    <w:abstractNumId w:val="8"/>
  </w:num>
  <w:num w:numId="38">
    <w:abstractNumId w:val="38"/>
  </w:num>
  <w:num w:numId="39">
    <w:abstractNumId w:val="39"/>
  </w:num>
  <w:num w:numId="40">
    <w:abstractNumId w:val="10"/>
  </w:num>
  <w:num w:numId="41">
    <w:abstractNumId w:val="24"/>
  </w:num>
  <w:num w:numId="42">
    <w:abstractNumId w:val="5"/>
  </w:num>
  <w:num w:numId="43">
    <w:abstractNumId w:val="42"/>
  </w:num>
  <w:num w:numId="44">
    <w:abstractNumId w:val="11"/>
  </w:num>
  <w:num w:numId="45">
    <w:abstractNumId w:val="32"/>
  </w:num>
  <w:num w:numId="46">
    <w:abstractNumId w:val="1"/>
  </w:num>
  <w:num w:numId="47">
    <w:abstractNumId w:val="26"/>
  </w:num>
  <w:num w:numId="48">
    <w:abstractNumId w:val="45"/>
  </w:num>
  <w:num w:numId="49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6145">
      <v:stroke weight="1pt"/>
      <v:shadow on="t" opacity="24903f" origin=",.5" offset="0,.55556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B5"/>
    <w:rsid w:val="00001771"/>
    <w:rsid w:val="00001E5C"/>
    <w:rsid w:val="00001EBD"/>
    <w:rsid w:val="00002E56"/>
    <w:rsid w:val="00003068"/>
    <w:rsid w:val="00004A5B"/>
    <w:rsid w:val="00004E7F"/>
    <w:rsid w:val="00005A26"/>
    <w:rsid w:val="00005B05"/>
    <w:rsid w:val="000069FE"/>
    <w:rsid w:val="00006CC8"/>
    <w:rsid w:val="00007A19"/>
    <w:rsid w:val="000124EE"/>
    <w:rsid w:val="0001372A"/>
    <w:rsid w:val="000139C6"/>
    <w:rsid w:val="000144BB"/>
    <w:rsid w:val="00014EE4"/>
    <w:rsid w:val="0001612B"/>
    <w:rsid w:val="00016F33"/>
    <w:rsid w:val="00017567"/>
    <w:rsid w:val="00017F16"/>
    <w:rsid w:val="00021A30"/>
    <w:rsid w:val="000224BF"/>
    <w:rsid w:val="000228A5"/>
    <w:rsid w:val="00022B9D"/>
    <w:rsid w:val="00022E80"/>
    <w:rsid w:val="00023C07"/>
    <w:rsid w:val="0002499E"/>
    <w:rsid w:val="00026A30"/>
    <w:rsid w:val="00027720"/>
    <w:rsid w:val="0002778A"/>
    <w:rsid w:val="00030E3C"/>
    <w:rsid w:val="00030EAF"/>
    <w:rsid w:val="00031473"/>
    <w:rsid w:val="00032B17"/>
    <w:rsid w:val="0003378A"/>
    <w:rsid w:val="00033A39"/>
    <w:rsid w:val="00033D8A"/>
    <w:rsid w:val="00033DFB"/>
    <w:rsid w:val="0003557F"/>
    <w:rsid w:val="00036587"/>
    <w:rsid w:val="00036F3B"/>
    <w:rsid w:val="00036F68"/>
    <w:rsid w:val="0003752D"/>
    <w:rsid w:val="000406F1"/>
    <w:rsid w:val="00042733"/>
    <w:rsid w:val="000433C3"/>
    <w:rsid w:val="00043709"/>
    <w:rsid w:val="000448CC"/>
    <w:rsid w:val="00044AAB"/>
    <w:rsid w:val="00045177"/>
    <w:rsid w:val="00047683"/>
    <w:rsid w:val="00047E06"/>
    <w:rsid w:val="00051D6D"/>
    <w:rsid w:val="00051DB4"/>
    <w:rsid w:val="00052C06"/>
    <w:rsid w:val="00052C91"/>
    <w:rsid w:val="000549A6"/>
    <w:rsid w:val="000549A9"/>
    <w:rsid w:val="00055202"/>
    <w:rsid w:val="00055946"/>
    <w:rsid w:val="000561B7"/>
    <w:rsid w:val="00057822"/>
    <w:rsid w:val="00057D07"/>
    <w:rsid w:val="00057EC0"/>
    <w:rsid w:val="0006010C"/>
    <w:rsid w:val="00060520"/>
    <w:rsid w:val="00061603"/>
    <w:rsid w:val="00062087"/>
    <w:rsid w:val="00062916"/>
    <w:rsid w:val="0006297A"/>
    <w:rsid w:val="00062D97"/>
    <w:rsid w:val="000630BB"/>
    <w:rsid w:val="000646D6"/>
    <w:rsid w:val="0006503D"/>
    <w:rsid w:val="000652D3"/>
    <w:rsid w:val="00066126"/>
    <w:rsid w:val="00066217"/>
    <w:rsid w:val="0006679B"/>
    <w:rsid w:val="00066B38"/>
    <w:rsid w:val="00066C0E"/>
    <w:rsid w:val="00066DC6"/>
    <w:rsid w:val="00070B51"/>
    <w:rsid w:val="00070DCF"/>
    <w:rsid w:val="00071529"/>
    <w:rsid w:val="0007192E"/>
    <w:rsid w:val="00071CDB"/>
    <w:rsid w:val="0007203F"/>
    <w:rsid w:val="00072241"/>
    <w:rsid w:val="0007287A"/>
    <w:rsid w:val="00073680"/>
    <w:rsid w:val="00076F99"/>
    <w:rsid w:val="00077423"/>
    <w:rsid w:val="0007743F"/>
    <w:rsid w:val="00077521"/>
    <w:rsid w:val="0008013B"/>
    <w:rsid w:val="00081B2C"/>
    <w:rsid w:val="0008279A"/>
    <w:rsid w:val="000830CC"/>
    <w:rsid w:val="000837A9"/>
    <w:rsid w:val="0008573B"/>
    <w:rsid w:val="00091164"/>
    <w:rsid w:val="000912A3"/>
    <w:rsid w:val="00093465"/>
    <w:rsid w:val="00094718"/>
    <w:rsid w:val="00094F62"/>
    <w:rsid w:val="0009532B"/>
    <w:rsid w:val="0009556E"/>
    <w:rsid w:val="00095C14"/>
    <w:rsid w:val="000A0470"/>
    <w:rsid w:val="000A0BB9"/>
    <w:rsid w:val="000A2262"/>
    <w:rsid w:val="000A234D"/>
    <w:rsid w:val="000A2551"/>
    <w:rsid w:val="000A2A44"/>
    <w:rsid w:val="000A392B"/>
    <w:rsid w:val="000A3C7A"/>
    <w:rsid w:val="000A7A0E"/>
    <w:rsid w:val="000A7C2E"/>
    <w:rsid w:val="000B068E"/>
    <w:rsid w:val="000B0F4E"/>
    <w:rsid w:val="000B14EE"/>
    <w:rsid w:val="000B19B8"/>
    <w:rsid w:val="000B1AEB"/>
    <w:rsid w:val="000B221A"/>
    <w:rsid w:val="000B2225"/>
    <w:rsid w:val="000B47C3"/>
    <w:rsid w:val="000B520A"/>
    <w:rsid w:val="000B557E"/>
    <w:rsid w:val="000B6057"/>
    <w:rsid w:val="000B60F4"/>
    <w:rsid w:val="000B742A"/>
    <w:rsid w:val="000C1EA9"/>
    <w:rsid w:val="000C2755"/>
    <w:rsid w:val="000C40D1"/>
    <w:rsid w:val="000C4D2C"/>
    <w:rsid w:val="000C5375"/>
    <w:rsid w:val="000C60A0"/>
    <w:rsid w:val="000D0122"/>
    <w:rsid w:val="000D19FC"/>
    <w:rsid w:val="000D3577"/>
    <w:rsid w:val="000D375E"/>
    <w:rsid w:val="000D3CA7"/>
    <w:rsid w:val="000D565B"/>
    <w:rsid w:val="000D67EA"/>
    <w:rsid w:val="000D68AD"/>
    <w:rsid w:val="000D697F"/>
    <w:rsid w:val="000D6B45"/>
    <w:rsid w:val="000D78AB"/>
    <w:rsid w:val="000D7A57"/>
    <w:rsid w:val="000E0B46"/>
    <w:rsid w:val="000E0D4E"/>
    <w:rsid w:val="000E2A97"/>
    <w:rsid w:val="000E2C09"/>
    <w:rsid w:val="000E3633"/>
    <w:rsid w:val="000E387E"/>
    <w:rsid w:val="000E3D69"/>
    <w:rsid w:val="000E6685"/>
    <w:rsid w:val="000E698B"/>
    <w:rsid w:val="000E7296"/>
    <w:rsid w:val="000E7E4E"/>
    <w:rsid w:val="000F063F"/>
    <w:rsid w:val="000F16F4"/>
    <w:rsid w:val="000F19EF"/>
    <w:rsid w:val="000F1E52"/>
    <w:rsid w:val="000F22C2"/>
    <w:rsid w:val="000F2412"/>
    <w:rsid w:val="000F4165"/>
    <w:rsid w:val="00101225"/>
    <w:rsid w:val="001013F2"/>
    <w:rsid w:val="00101601"/>
    <w:rsid w:val="00102314"/>
    <w:rsid w:val="00102351"/>
    <w:rsid w:val="00103E63"/>
    <w:rsid w:val="00103FA4"/>
    <w:rsid w:val="00105512"/>
    <w:rsid w:val="00105ADE"/>
    <w:rsid w:val="00106292"/>
    <w:rsid w:val="00106A9A"/>
    <w:rsid w:val="00106D6E"/>
    <w:rsid w:val="001074CE"/>
    <w:rsid w:val="001100A4"/>
    <w:rsid w:val="0011051E"/>
    <w:rsid w:val="00110882"/>
    <w:rsid w:val="00111D87"/>
    <w:rsid w:val="0011227B"/>
    <w:rsid w:val="00112686"/>
    <w:rsid w:val="001129EB"/>
    <w:rsid w:val="001132CA"/>
    <w:rsid w:val="001133CF"/>
    <w:rsid w:val="0011657B"/>
    <w:rsid w:val="0011697D"/>
    <w:rsid w:val="00117612"/>
    <w:rsid w:val="00117BF1"/>
    <w:rsid w:val="0012082E"/>
    <w:rsid w:val="001227DE"/>
    <w:rsid w:val="00123649"/>
    <w:rsid w:val="00123D81"/>
    <w:rsid w:val="00124519"/>
    <w:rsid w:val="00125F9B"/>
    <w:rsid w:val="0013297A"/>
    <w:rsid w:val="001346E5"/>
    <w:rsid w:val="00135265"/>
    <w:rsid w:val="00136E30"/>
    <w:rsid w:val="00140071"/>
    <w:rsid w:val="00140130"/>
    <w:rsid w:val="001404F0"/>
    <w:rsid w:val="00141D9E"/>
    <w:rsid w:val="00143B8B"/>
    <w:rsid w:val="001445C7"/>
    <w:rsid w:val="00146CEF"/>
    <w:rsid w:val="00146D68"/>
    <w:rsid w:val="0014769C"/>
    <w:rsid w:val="00147C47"/>
    <w:rsid w:val="00151009"/>
    <w:rsid w:val="00152110"/>
    <w:rsid w:val="00153727"/>
    <w:rsid w:val="00153C59"/>
    <w:rsid w:val="00153F9B"/>
    <w:rsid w:val="00155150"/>
    <w:rsid w:val="00156FF9"/>
    <w:rsid w:val="00157724"/>
    <w:rsid w:val="001579DC"/>
    <w:rsid w:val="0016254C"/>
    <w:rsid w:val="00163FD8"/>
    <w:rsid w:val="001642C3"/>
    <w:rsid w:val="00165704"/>
    <w:rsid w:val="00170647"/>
    <w:rsid w:val="00171C16"/>
    <w:rsid w:val="00171E9F"/>
    <w:rsid w:val="00172AFF"/>
    <w:rsid w:val="001736CF"/>
    <w:rsid w:val="00173A9B"/>
    <w:rsid w:val="001752AE"/>
    <w:rsid w:val="001769C5"/>
    <w:rsid w:val="00181953"/>
    <w:rsid w:val="0018228C"/>
    <w:rsid w:val="001836CA"/>
    <w:rsid w:val="00185E47"/>
    <w:rsid w:val="00186B3D"/>
    <w:rsid w:val="0018798D"/>
    <w:rsid w:val="001922AD"/>
    <w:rsid w:val="00192A4D"/>
    <w:rsid w:val="00195FB1"/>
    <w:rsid w:val="001A2AB2"/>
    <w:rsid w:val="001A3936"/>
    <w:rsid w:val="001A3B23"/>
    <w:rsid w:val="001A4241"/>
    <w:rsid w:val="001A517F"/>
    <w:rsid w:val="001A5433"/>
    <w:rsid w:val="001A551E"/>
    <w:rsid w:val="001A593B"/>
    <w:rsid w:val="001A5D7D"/>
    <w:rsid w:val="001A5F58"/>
    <w:rsid w:val="001A6310"/>
    <w:rsid w:val="001A6D0F"/>
    <w:rsid w:val="001A7BAC"/>
    <w:rsid w:val="001B061D"/>
    <w:rsid w:val="001B0902"/>
    <w:rsid w:val="001B09E0"/>
    <w:rsid w:val="001B1452"/>
    <w:rsid w:val="001B231A"/>
    <w:rsid w:val="001B2546"/>
    <w:rsid w:val="001B35F7"/>
    <w:rsid w:val="001B4619"/>
    <w:rsid w:val="001B4713"/>
    <w:rsid w:val="001B5570"/>
    <w:rsid w:val="001B5AFB"/>
    <w:rsid w:val="001C078D"/>
    <w:rsid w:val="001C20B3"/>
    <w:rsid w:val="001C4256"/>
    <w:rsid w:val="001C4A8F"/>
    <w:rsid w:val="001C5499"/>
    <w:rsid w:val="001C5B51"/>
    <w:rsid w:val="001C6509"/>
    <w:rsid w:val="001C6D6F"/>
    <w:rsid w:val="001C7699"/>
    <w:rsid w:val="001D011C"/>
    <w:rsid w:val="001D22DC"/>
    <w:rsid w:val="001D3566"/>
    <w:rsid w:val="001D363A"/>
    <w:rsid w:val="001D3923"/>
    <w:rsid w:val="001D4BFD"/>
    <w:rsid w:val="001E0057"/>
    <w:rsid w:val="001E1701"/>
    <w:rsid w:val="001E1C7B"/>
    <w:rsid w:val="001E3AB3"/>
    <w:rsid w:val="001E4FE9"/>
    <w:rsid w:val="001E5008"/>
    <w:rsid w:val="001E63F0"/>
    <w:rsid w:val="001F0D8D"/>
    <w:rsid w:val="001F0DA1"/>
    <w:rsid w:val="001F11CD"/>
    <w:rsid w:val="001F27C2"/>
    <w:rsid w:val="001F29F3"/>
    <w:rsid w:val="001F3EEF"/>
    <w:rsid w:val="001F4AE3"/>
    <w:rsid w:val="001F51C2"/>
    <w:rsid w:val="001F575D"/>
    <w:rsid w:val="001F7533"/>
    <w:rsid w:val="001F7718"/>
    <w:rsid w:val="00200777"/>
    <w:rsid w:val="00200F82"/>
    <w:rsid w:val="00201723"/>
    <w:rsid w:val="00201E78"/>
    <w:rsid w:val="0020355A"/>
    <w:rsid w:val="002048EC"/>
    <w:rsid w:val="00205C7B"/>
    <w:rsid w:val="002072B5"/>
    <w:rsid w:val="0021009A"/>
    <w:rsid w:val="002129D7"/>
    <w:rsid w:val="00212C74"/>
    <w:rsid w:val="00213A9E"/>
    <w:rsid w:val="002142E9"/>
    <w:rsid w:val="0021775F"/>
    <w:rsid w:val="00220194"/>
    <w:rsid w:val="00220B6F"/>
    <w:rsid w:val="00221725"/>
    <w:rsid w:val="00221B8A"/>
    <w:rsid w:val="00222A86"/>
    <w:rsid w:val="00223593"/>
    <w:rsid w:val="00224EE7"/>
    <w:rsid w:val="0022603A"/>
    <w:rsid w:val="00226A57"/>
    <w:rsid w:val="00227444"/>
    <w:rsid w:val="002278B8"/>
    <w:rsid w:val="00231067"/>
    <w:rsid w:val="002327A7"/>
    <w:rsid w:val="00232B09"/>
    <w:rsid w:val="00237289"/>
    <w:rsid w:val="002403C6"/>
    <w:rsid w:val="00240AD4"/>
    <w:rsid w:val="002419F8"/>
    <w:rsid w:val="002421E7"/>
    <w:rsid w:val="00242F62"/>
    <w:rsid w:val="00243B69"/>
    <w:rsid w:val="00245E5F"/>
    <w:rsid w:val="002461A8"/>
    <w:rsid w:val="0024701C"/>
    <w:rsid w:val="00247D0A"/>
    <w:rsid w:val="002523E8"/>
    <w:rsid w:val="002548AF"/>
    <w:rsid w:val="0025501B"/>
    <w:rsid w:val="00256394"/>
    <w:rsid w:val="00257482"/>
    <w:rsid w:val="00257AC5"/>
    <w:rsid w:val="002602FA"/>
    <w:rsid w:val="00260BD8"/>
    <w:rsid w:val="002617F0"/>
    <w:rsid w:val="00261E90"/>
    <w:rsid w:val="00261FD0"/>
    <w:rsid w:val="002622EC"/>
    <w:rsid w:val="00263108"/>
    <w:rsid w:val="002668A5"/>
    <w:rsid w:val="00266B33"/>
    <w:rsid w:val="00266CDB"/>
    <w:rsid w:val="00267A80"/>
    <w:rsid w:val="00267D7C"/>
    <w:rsid w:val="002708FD"/>
    <w:rsid w:val="00270F5D"/>
    <w:rsid w:val="00271FE2"/>
    <w:rsid w:val="002724EB"/>
    <w:rsid w:val="00273B02"/>
    <w:rsid w:val="0027450D"/>
    <w:rsid w:val="00274805"/>
    <w:rsid w:val="002749A4"/>
    <w:rsid w:val="00276EAF"/>
    <w:rsid w:val="0027731B"/>
    <w:rsid w:val="00277CDA"/>
    <w:rsid w:val="0028006D"/>
    <w:rsid w:val="00281B84"/>
    <w:rsid w:val="00284143"/>
    <w:rsid w:val="00284359"/>
    <w:rsid w:val="00284D8B"/>
    <w:rsid w:val="00284E58"/>
    <w:rsid w:val="00285FD0"/>
    <w:rsid w:val="00286BC1"/>
    <w:rsid w:val="00290363"/>
    <w:rsid w:val="00292224"/>
    <w:rsid w:val="002929B2"/>
    <w:rsid w:val="002931CD"/>
    <w:rsid w:val="00293266"/>
    <w:rsid w:val="00293B3E"/>
    <w:rsid w:val="002949C4"/>
    <w:rsid w:val="002950FD"/>
    <w:rsid w:val="0029673E"/>
    <w:rsid w:val="00297165"/>
    <w:rsid w:val="00297E3E"/>
    <w:rsid w:val="00297F4E"/>
    <w:rsid w:val="002A1DB2"/>
    <w:rsid w:val="002A1E23"/>
    <w:rsid w:val="002A2851"/>
    <w:rsid w:val="002A31CE"/>
    <w:rsid w:val="002A3236"/>
    <w:rsid w:val="002A3CED"/>
    <w:rsid w:val="002A42C3"/>
    <w:rsid w:val="002A5ECA"/>
    <w:rsid w:val="002A6472"/>
    <w:rsid w:val="002A74A5"/>
    <w:rsid w:val="002B1133"/>
    <w:rsid w:val="002B5F1A"/>
    <w:rsid w:val="002B65B5"/>
    <w:rsid w:val="002B69F9"/>
    <w:rsid w:val="002B751D"/>
    <w:rsid w:val="002C2F8D"/>
    <w:rsid w:val="002C442F"/>
    <w:rsid w:val="002C57B4"/>
    <w:rsid w:val="002C5D7B"/>
    <w:rsid w:val="002C694B"/>
    <w:rsid w:val="002C74ED"/>
    <w:rsid w:val="002D02B3"/>
    <w:rsid w:val="002D0621"/>
    <w:rsid w:val="002D080B"/>
    <w:rsid w:val="002D2378"/>
    <w:rsid w:val="002D2904"/>
    <w:rsid w:val="002D2CCE"/>
    <w:rsid w:val="002D39DD"/>
    <w:rsid w:val="002D6FD9"/>
    <w:rsid w:val="002D721B"/>
    <w:rsid w:val="002D72BD"/>
    <w:rsid w:val="002D7790"/>
    <w:rsid w:val="002D7EB1"/>
    <w:rsid w:val="002E10F0"/>
    <w:rsid w:val="002E17C7"/>
    <w:rsid w:val="002E4139"/>
    <w:rsid w:val="002E475D"/>
    <w:rsid w:val="002E57D7"/>
    <w:rsid w:val="002E5E75"/>
    <w:rsid w:val="002E642A"/>
    <w:rsid w:val="002E7980"/>
    <w:rsid w:val="002F0DDC"/>
    <w:rsid w:val="002F1BF5"/>
    <w:rsid w:val="002F2776"/>
    <w:rsid w:val="002F32E7"/>
    <w:rsid w:val="002F491D"/>
    <w:rsid w:val="002F56D9"/>
    <w:rsid w:val="002F65C1"/>
    <w:rsid w:val="002F6661"/>
    <w:rsid w:val="002F7C08"/>
    <w:rsid w:val="003023C9"/>
    <w:rsid w:val="00304690"/>
    <w:rsid w:val="00305843"/>
    <w:rsid w:val="00305984"/>
    <w:rsid w:val="00306FF5"/>
    <w:rsid w:val="00307603"/>
    <w:rsid w:val="00307DD5"/>
    <w:rsid w:val="003101A9"/>
    <w:rsid w:val="003145AE"/>
    <w:rsid w:val="00314D08"/>
    <w:rsid w:val="00315E81"/>
    <w:rsid w:val="00320611"/>
    <w:rsid w:val="00320A40"/>
    <w:rsid w:val="00322FF7"/>
    <w:rsid w:val="003245CB"/>
    <w:rsid w:val="00324624"/>
    <w:rsid w:val="00325053"/>
    <w:rsid w:val="00326DBD"/>
    <w:rsid w:val="00327868"/>
    <w:rsid w:val="00331273"/>
    <w:rsid w:val="00334388"/>
    <w:rsid w:val="00334E78"/>
    <w:rsid w:val="0033500A"/>
    <w:rsid w:val="003353E1"/>
    <w:rsid w:val="00335D3F"/>
    <w:rsid w:val="00335F72"/>
    <w:rsid w:val="00336CF2"/>
    <w:rsid w:val="00337D3D"/>
    <w:rsid w:val="00337F9F"/>
    <w:rsid w:val="0034266B"/>
    <w:rsid w:val="00342905"/>
    <w:rsid w:val="003447FF"/>
    <w:rsid w:val="003453D9"/>
    <w:rsid w:val="0034731E"/>
    <w:rsid w:val="0034799A"/>
    <w:rsid w:val="003505E8"/>
    <w:rsid w:val="00350FBE"/>
    <w:rsid w:val="003516CA"/>
    <w:rsid w:val="00353949"/>
    <w:rsid w:val="00353D71"/>
    <w:rsid w:val="003551E2"/>
    <w:rsid w:val="00355212"/>
    <w:rsid w:val="00355C79"/>
    <w:rsid w:val="00355CD8"/>
    <w:rsid w:val="003560CA"/>
    <w:rsid w:val="00356D7B"/>
    <w:rsid w:val="003576C1"/>
    <w:rsid w:val="003600C1"/>
    <w:rsid w:val="00360201"/>
    <w:rsid w:val="00362CE0"/>
    <w:rsid w:val="00364C55"/>
    <w:rsid w:val="00370CAA"/>
    <w:rsid w:val="00371CDF"/>
    <w:rsid w:val="00373395"/>
    <w:rsid w:val="00373817"/>
    <w:rsid w:val="00373FB3"/>
    <w:rsid w:val="003740B1"/>
    <w:rsid w:val="0037594D"/>
    <w:rsid w:val="0037703D"/>
    <w:rsid w:val="003770EB"/>
    <w:rsid w:val="003813E7"/>
    <w:rsid w:val="00381486"/>
    <w:rsid w:val="003833DB"/>
    <w:rsid w:val="003837AA"/>
    <w:rsid w:val="00384852"/>
    <w:rsid w:val="00384A20"/>
    <w:rsid w:val="003876EC"/>
    <w:rsid w:val="00390F92"/>
    <w:rsid w:val="0039114E"/>
    <w:rsid w:val="003924FD"/>
    <w:rsid w:val="0039276F"/>
    <w:rsid w:val="003928BF"/>
    <w:rsid w:val="00396748"/>
    <w:rsid w:val="003968F9"/>
    <w:rsid w:val="00396A80"/>
    <w:rsid w:val="003A1ACD"/>
    <w:rsid w:val="003A2870"/>
    <w:rsid w:val="003A602D"/>
    <w:rsid w:val="003A66A0"/>
    <w:rsid w:val="003A7981"/>
    <w:rsid w:val="003B00C6"/>
    <w:rsid w:val="003B25E2"/>
    <w:rsid w:val="003B26CE"/>
    <w:rsid w:val="003B2BCF"/>
    <w:rsid w:val="003B616F"/>
    <w:rsid w:val="003B62C5"/>
    <w:rsid w:val="003B65E8"/>
    <w:rsid w:val="003B6BB0"/>
    <w:rsid w:val="003C276C"/>
    <w:rsid w:val="003C2C27"/>
    <w:rsid w:val="003C2DFA"/>
    <w:rsid w:val="003C59D8"/>
    <w:rsid w:val="003D01EA"/>
    <w:rsid w:val="003D04CE"/>
    <w:rsid w:val="003D0D91"/>
    <w:rsid w:val="003D137C"/>
    <w:rsid w:val="003D1E30"/>
    <w:rsid w:val="003D2677"/>
    <w:rsid w:val="003D273C"/>
    <w:rsid w:val="003D2FB2"/>
    <w:rsid w:val="003D332E"/>
    <w:rsid w:val="003D3B57"/>
    <w:rsid w:val="003D6272"/>
    <w:rsid w:val="003E07E9"/>
    <w:rsid w:val="003E14A6"/>
    <w:rsid w:val="003E5967"/>
    <w:rsid w:val="003E5C9D"/>
    <w:rsid w:val="003E627C"/>
    <w:rsid w:val="003E7EF8"/>
    <w:rsid w:val="003F1A27"/>
    <w:rsid w:val="003F1C89"/>
    <w:rsid w:val="003F6A01"/>
    <w:rsid w:val="003F738E"/>
    <w:rsid w:val="00400462"/>
    <w:rsid w:val="00400B69"/>
    <w:rsid w:val="00400BF5"/>
    <w:rsid w:val="00402935"/>
    <w:rsid w:val="00402C15"/>
    <w:rsid w:val="00402D41"/>
    <w:rsid w:val="0040557F"/>
    <w:rsid w:val="00405D99"/>
    <w:rsid w:val="0041087F"/>
    <w:rsid w:val="004122EA"/>
    <w:rsid w:val="00413D03"/>
    <w:rsid w:val="00416407"/>
    <w:rsid w:val="00417214"/>
    <w:rsid w:val="00417D44"/>
    <w:rsid w:val="00420F6D"/>
    <w:rsid w:val="0042302B"/>
    <w:rsid w:val="00424E3D"/>
    <w:rsid w:val="0042543C"/>
    <w:rsid w:val="00427031"/>
    <w:rsid w:val="0043045E"/>
    <w:rsid w:val="0043049B"/>
    <w:rsid w:val="00430B71"/>
    <w:rsid w:val="0043152A"/>
    <w:rsid w:val="004328D1"/>
    <w:rsid w:val="00437381"/>
    <w:rsid w:val="0044001F"/>
    <w:rsid w:val="00440720"/>
    <w:rsid w:val="00440C26"/>
    <w:rsid w:val="00440E91"/>
    <w:rsid w:val="00441ADA"/>
    <w:rsid w:val="00442BF0"/>
    <w:rsid w:val="004431A3"/>
    <w:rsid w:val="00445277"/>
    <w:rsid w:val="00445345"/>
    <w:rsid w:val="004476B2"/>
    <w:rsid w:val="00450217"/>
    <w:rsid w:val="0045030E"/>
    <w:rsid w:val="00450A53"/>
    <w:rsid w:val="00450F7C"/>
    <w:rsid w:val="00451144"/>
    <w:rsid w:val="00452598"/>
    <w:rsid w:val="004530C2"/>
    <w:rsid w:val="00454FF0"/>
    <w:rsid w:val="0045552A"/>
    <w:rsid w:val="00455FD6"/>
    <w:rsid w:val="00460164"/>
    <w:rsid w:val="00460223"/>
    <w:rsid w:val="004602E0"/>
    <w:rsid w:val="00460A67"/>
    <w:rsid w:val="00461884"/>
    <w:rsid w:val="004627A4"/>
    <w:rsid w:val="00463439"/>
    <w:rsid w:val="0046353C"/>
    <w:rsid w:val="00463F53"/>
    <w:rsid w:val="00464812"/>
    <w:rsid w:val="00464C92"/>
    <w:rsid w:val="004657C6"/>
    <w:rsid w:val="00465C73"/>
    <w:rsid w:val="0046659D"/>
    <w:rsid w:val="004676C5"/>
    <w:rsid w:val="00467A5F"/>
    <w:rsid w:val="00467E3E"/>
    <w:rsid w:val="0047026C"/>
    <w:rsid w:val="00470AFF"/>
    <w:rsid w:val="0047219E"/>
    <w:rsid w:val="0047244E"/>
    <w:rsid w:val="0047256B"/>
    <w:rsid w:val="00472617"/>
    <w:rsid w:val="00472E01"/>
    <w:rsid w:val="00474798"/>
    <w:rsid w:val="004749EF"/>
    <w:rsid w:val="00475DAA"/>
    <w:rsid w:val="0048067E"/>
    <w:rsid w:val="004820F2"/>
    <w:rsid w:val="00483666"/>
    <w:rsid w:val="00483C17"/>
    <w:rsid w:val="00485450"/>
    <w:rsid w:val="004855A1"/>
    <w:rsid w:val="00485A0E"/>
    <w:rsid w:val="00485E88"/>
    <w:rsid w:val="0048716D"/>
    <w:rsid w:val="00487D70"/>
    <w:rsid w:val="00490195"/>
    <w:rsid w:val="00490C52"/>
    <w:rsid w:val="00491085"/>
    <w:rsid w:val="00491E97"/>
    <w:rsid w:val="0049302E"/>
    <w:rsid w:val="00494BB0"/>
    <w:rsid w:val="00495336"/>
    <w:rsid w:val="0049588D"/>
    <w:rsid w:val="00496481"/>
    <w:rsid w:val="004977B0"/>
    <w:rsid w:val="004A022F"/>
    <w:rsid w:val="004A07DA"/>
    <w:rsid w:val="004A1685"/>
    <w:rsid w:val="004A22D3"/>
    <w:rsid w:val="004A793F"/>
    <w:rsid w:val="004B0904"/>
    <w:rsid w:val="004B18B2"/>
    <w:rsid w:val="004B21C0"/>
    <w:rsid w:val="004B62CC"/>
    <w:rsid w:val="004C1A2B"/>
    <w:rsid w:val="004C2042"/>
    <w:rsid w:val="004C29A7"/>
    <w:rsid w:val="004C2AAF"/>
    <w:rsid w:val="004C2B75"/>
    <w:rsid w:val="004C3C42"/>
    <w:rsid w:val="004C3D46"/>
    <w:rsid w:val="004C42ED"/>
    <w:rsid w:val="004C5450"/>
    <w:rsid w:val="004C630A"/>
    <w:rsid w:val="004C7EE0"/>
    <w:rsid w:val="004D0416"/>
    <w:rsid w:val="004D0878"/>
    <w:rsid w:val="004D0A44"/>
    <w:rsid w:val="004D1A3F"/>
    <w:rsid w:val="004D1DBE"/>
    <w:rsid w:val="004D247D"/>
    <w:rsid w:val="004D3572"/>
    <w:rsid w:val="004E2543"/>
    <w:rsid w:val="004E3A51"/>
    <w:rsid w:val="004E4F8D"/>
    <w:rsid w:val="004E5AAE"/>
    <w:rsid w:val="004E63E6"/>
    <w:rsid w:val="004E6816"/>
    <w:rsid w:val="004E7CDC"/>
    <w:rsid w:val="004F202A"/>
    <w:rsid w:val="004F2971"/>
    <w:rsid w:val="004F3004"/>
    <w:rsid w:val="004F3F64"/>
    <w:rsid w:val="004F4BDA"/>
    <w:rsid w:val="004F5582"/>
    <w:rsid w:val="004F5597"/>
    <w:rsid w:val="004F7685"/>
    <w:rsid w:val="004F7885"/>
    <w:rsid w:val="00500562"/>
    <w:rsid w:val="00501E8E"/>
    <w:rsid w:val="00502360"/>
    <w:rsid w:val="00504F73"/>
    <w:rsid w:val="00506C5E"/>
    <w:rsid w:val="00507ACF"/>
    <w:rsid w:val="00507C2D"/>
    <w:rsid w:val="005100AA"/>
    <w:rsid w:val="00511465"/>
    <w:rsid w:val="00511549"/>
    <w:rsid w:val="005156CC"/>
    <w:rsid w:val="005163C1"/>
    <w:rsid w:val="005163DB"/>
    <w:rsid w:val="005172A1"/>
    <w:rsid w:val="00517C3E"/>
    <w:rsid w:val="00521E09"/>
    <w:rsid w:val="00522264"/>
    <w:rsid w:val="00530EDE"/>
    <w:rsid w:val="00530F1B"/>
    <w:rsid w:val="00533DD6"/>
    <w:rsid w:val="0053431D"/>
    <w:rsid w:val="00534D04"/>
    <w:rsid w:val="00542D83"/>
    <w:rsid w:val="0054359B"/>
    <w:rsid w:val="005438B4"/>
    <w:rsid w:val="00544E95"/>
    <w:rsid w:val="0054598F"/>
    <w:rsid w:val="005472CE"/>
    <w:rsid w:val="0054760C"/>
    <w:rsid w:val="00547A44"/>
    <w:rsid w:val="005515ED"/>
    <w:rsid w:val="00551674"/>
    <w:rsid w:val="00551E83"/>
    <w:rsid w:val="005541DC"/>
    <w:rsid w:val="00554A88"/>
    <w:rsid w:val="0055563B"/>
    <w:rsid w:val="0056092D"/>
    <w:rsid w:val="0056257A"/>
    <w:rsid w:val="005632CB"/>
    <w:rsid w:val="005635CA"/>
    <w:rsid w:val="00563F52"/>
    <w:rsid w:val="005652C8"/>
    <w:rsid w:val="0056549A"/>
    <w:rsid w:val="00565CC3"/>
    <w:rsid w:val="005662AF"/>
    <w:rsid w:val="00566C3E"/>
    <w:rsid w:val="00567475"/>
    <w:rsid w:val="00570468"/>
    <w:rsid w:val="0057224D"/>
    <w:rsid w:val="005728FE"/>
    <w:rsid w:val="00572B48"/>
    <w:rsid w:val="00573306"/>
    <w:rsid w:val="0057450D"/>
    <w:rsid w:val="00575CC8"/>
    <w:rsid w:val="00575DF0"/>
    <w:rsid w:val="00576DD6"/>
    <w:rsid w:val="00577056"/>
    <w:rsid w:val="0058031A"/>
    <w:rsid w:val="00582ADB"/>
    <w:rsid w:val="00584481"/>
    <w:rsid w:val="0058448F"/>
    <w:rsid w:val="00585AF1"/>
    <w:rsid w:val="00586355"/>
    <w:rsid w:val="0058751E"/>
    <w:rsid w:val="00587716"/>
    <w:rsid w:val="00590E41"/>
    <w:rsid w:val="00590ED5"/>
    <w:rsid w:val="00591934"/>
    <w:rsid w:val="00592B0B"/>
    <w:rsid w:val="0059386B"/>
    <w:rsid w:val="00595D3D"/>
    <w:rsid w:val="005967F8"/>
    <w:rsid w:val="005A0CDA"/>
    <w:rsid w:val="005A16C3"/>
    <w:rsid w:val="005A1F71"/>
    <w:rsid w:val="005A2CB6"/>
    <w:rsid w:val="005A3245"/>
    <w:rsid w:val="005A3CF9"/>
    <w:rsid w:val="005A49D6"/>
    <w:rsid w:val="005A53DB"/>
    <w:rsid w:val="005A5F07"/>
    <w:rsid w:val="005A789E"/>
    <w:rsid w:val="005B1CAB"/>
    <w:rsid w:val="005B308C"/>
    <w:rsid w:val="005B30A1"/>
    <w:rsid w:val="005B49B5"/>
    <w:rsid w:val="005B6F0E"/>
    <w:rsid w:val="005C0A26"/>
    <w:rsid w:val="005C2189"/>
    <w:rsid w:val="005C2CD7"/>
    <w:rsid w:val="005C2D40"/>
    <w:rsid w:val="005C352C"/>
    <w:rsid w:val="005C3DBE"/>
    <w:rsid w:val="005C52AA"/>
    <w:rsid w:val="005C68C5"/>
    <w:rsid w:val="005D031A"/>
    <w:rsid w:val="005D3857"/>
    <w:rsid w:val="005D3EB4"/>
    <w:rsid w:val="005D4F4A"/>
    <w:rsid w:val="005D571A"/>
    <w:rsid w:val="005D5A64"/>
    <w:rsid w:val="005D638C"/>
    <w:rsid w:val="005E0372"/>
    <w:rsid w:val="005E0CA6"/>
    <w:rsid w:val="005E1DD8"/>
    <w:rsid w:val="005E2A7A"/>
    <w:rsid w:val="005E2F85"/>
    <w:rsid w:val="005E5922"/>
    <w:rsid w:val="005E6743"/>
    <w:rsid w:val="005E6A50"/>
    <w:rsid w:val="005E71F7"/>
    <w:rsid w:val="005F0E66"/>
    <w:rsid w:val="005F2EB0"/>
    <w:rsid w:val="005F4A10"/>
    <w:rsid w:val="005F69CE"/>
    <w:rsid w:val="00600E3B"/>
    <w:rsid w:val="00601057"/>
    <w:rsid w:val="0060124B"/>
    <w:rsid w:val="00603DBE"/>
    <w:rsid w:val="00604171"/>
    <w:rsid w:val="00605E8F"/>
    <w:rsid w:val="00605F3E"/>
    <w:rsid w:val="00606B99"/>
    <w:rsid w:val="00607575"/>
    <w:rsid w:val="0060772D"/>
    <w:rsid w:val="006112A7"/>
    <w:rsid w:val="00611615"/>
    <w:rsid w:val="00612E80"/>
    <w:rsid w:val="00613E96"/>
    <w:rsid w:val="006179D8"/>
    <w:rsid w:val="006206F1"/>
    <w:rsid w:val="0062147D"/>
    <w:rsid w:val="00621A1F"/>
    <w:rsid w:val="00622A9B"/>
    <w:rsid w:val="00626133"/>
    <w:rsid w:val="00626C42"/>
    <w:rsid w:val="006275A2"/>
    <w:rsid w:val="00627786"/>
    <w:rsid w:val="00631A11"/>
    <w:rsid w:val="00631A80"/>
    <w:rsid w:val="00632470"/>
    <w:rsid w:val="0063429B"/>
    <w:rsid w:val="00634698"/>
    <w:rsid w:val="0063518F"/>
    <w:rsid w:val="006355DB"/>
    <w:rsid w:val="006361B3"/>
    <w:rsid w:val="00636417"/>
    <w:rsid w:val="00641057"/>
    <w:rsid w:val="0064136F"/>
    <w:rsid w:val="006465B0"/>
    <w:rsid w:val="00647356"/>
    <w:rsid w:val="006500A1"/>
    <w:rsid w:val="00650787"/>
    <w:rsid w:val="00650889"/>
    <w:rsid w:val="00651930"/>
    <w:rsid w:val="006521B4"/>
    <w:rsid w:val="00653D8D"/>
    <w:rsid w:val="00654C14"/>
    <w:rsid w:val="006550C4"/>
    <w:rsid w:val="00655891"/>
    <w:rsid w:val="006574B6"/>
    <w:rsid w:val="00660694"/>
    <w:rsid w:val="00660AB7"/>
    <w:rsid w:val="00662022"/>
    <w:rsid w:val="00662A24"/>
    <w:rsid w:val="006673A2"/>
    <w:rsid w:val="00667559"/>
    <w:rsid w:val="00673DEE"/>
    <w:rsid w:val="00675989"/>
    <w:rsid w:val="00680269"/>
    <w:rsid w:val="00680B43"/>
    <w:rsid w:val="00681712"/>
    <w:rsid w:val="00682648"/>
    <w:rsid w:val="00684121"/>
    <w:rsid w:val="00684B5B"/>
    <w:rsid w:val="00685132"/>
    <w:rsid w:val="006866FC"/>
    <w:rsid w:val="00687328"/>
    <w:rsid w:val="00690D6D"/>
    <w:rsid w:val="00691321"/>
    <w:rsid w:val="006925AC"/>
    <w:rsid w:val="006926B5"/>
    <w:rsid w:val="00693CD5"/>
    <w:rsid w:val="0069429D"/>
    <w:rsid w:val="006951E9"/>
    <w:rsid w:val="00695B98"/>
    <w:rsid w:val="00696906"/>
    <w:rsid w:val="0069717F"/>
    <w:rsid w:val="00697436"/>
    <w:rsid w:val="00697CE8"/>
    <w:rsid w:val="006A26B6"/>
    <w:rsid w:val="006A28F6"/>
    <w:rsid w:val="006A3AB7"/>
    <w:rsid w:val="006A4624"/>
    <w:rsid w:val="006A5C6E"/>
    <w:rsid w:val="006A7514"/>
    <w:rsid w:val="006B1473"/>
    <w:rsid w:val="006B2282"/>
    <w:rsid w:val="006B2FA3"/>
    <w:rsid w:val="006B34AC"/>
    <w:rsid w:val="006B38A0"/>
    <w:rsid w:val="006B530A"/>
    <w:rsid w:val="006B6050"/>
    <w:rsid w:val="006B6499"/>
    <w:rsid w:val="006B749E"/>
    <w:rsid w:val="006B7752"/>
    <w:rsid w:val="006C244D"/>
    <w:rsid w:val="006C2A4B"/>
    <w:rsid w:val="006C2B60"/>
    <w:rsid w:val="006C33FB"/>
    <w:rsid w:val="006C410C"/>
    <w:rsid w:val="006C6815"/>
    <w:rsid w:val="006C7CD7"/>
    <w:rsid w:val="006D11E1"/>
    <w:rsid w:val="006D12A5"/>
    <w:rsid w:val="006D13E8"/>
    <w:rsid w:val="006D162F"/>
    <w:rsid w:val="006D3E88"/>
    <w:rsid w:val="006D4719"/>
    <w:rsid w:val="006D4DD4"/>
    <w:rsid w:val="006D6E9B"/>
    <w:rsid w:val="006D6FDC"/>
    <w:rsid w:val="006E0225"/>
    <w:rsid w:val="006E081C"/>
    <w:rsid w:val="006E084B"/>
    <w:rsid w:val="006E1F77"/>
    <w:rsid w:val="006E2EAC"/>
    <w:rsid w:val="006E4A1D"/>
    <w:rsid w:val="006E5780"/>
    <w:rsid w:val="006E5A26"/>
    <w:rsid w:val="006E681F"/>
    <w:rsid w:val="006E7EE3"/>
    <w:rsid w:val="006F0B96"/>
    <w:rsid w:val="006F1D93"/>
    <w:rsid w:val="006F1E3D"/>
    <w:rsid w:val="006F1FE9"/>
    <w:rsid w:val="006F30EF"/>
    <w:rsid w:val="006F4A22"/>
    <w:rsid w:val="006F5056"/>
    <w:rsid w:val="006F526A"/>
    <w:rsid w:val="006F5D4E"/>
    <w:rsid w:val="006F5D90"/>
    <w:rsid w:val="006F6201"/>
    <w:rsid w:val="006F722B"/>
    <w:rsid w:val="006F7B97"/>
    <w:rsid w:val="006F7DBE"/>
    <w:rsid w:val="00701958"/>
    <w:rsid w:val="00703450"/>
    <w:rsid w:val="00704920"/>
    <w:rsid w:val="00704EA5"/>
    <w:rsid w:val="00705847"/>
    <w:rsid w:val="007066F1"/>
    <w:rsid w:val="007074A7"/>
    <w:rsid w:val="00707B06"/>
    <w:rsid w:val="007114F3"/>
    <w:rsid w:val="007119B6"/>
    <w:rsid w:val="007120FA"/>
    <w:rsid w:val="00712490"/>
    <w:rsid w:val="007173C3"/>
    <w:rsid w:val="007177B2"/>
    <w:rsid w:val="00721139"/>
    <w:rsid w:val="00721323"/>
    <w:rsid w:val="00721433"/>
    <w:rsid w:val="00722730"/>
    <w:rsid w:val="00723DBD"/>
    <w:rsid w:val="00724146"/>
    <w:rsid w:val="0072468E"/>
    <w:rsid w:val="00725A5B"/>
    <w:rsid w:val="00726359"/>
    <w:rsid w:val="007266FC"/>
    <w:rsid w:val="00730563"/>
    <w:rsid w:val="00730E66"/>
    <w:rsid w:val="0073191A"/>
    <w:rsid w:val="00731ED0"/>
    <w:rsid w:val="00731F5E"/>
    <w:rsid w:val="0073229D"/>
    <w:rsid w:val="00733054"/>
    <w:rsid w:val="00733471"/>
    <w:rsid w:val="007338CD"/>
    <w:rsid w:val="00734578"/>
    <w:rsid w:val="007345C0"/>
    <w:rsid w:val="00741AC8"/>
    <w:rsid w:val="00742FD0"/>
    <w:rsid w:val="007432D2"/>
    <w:rsid w:val="0074352B"/>
    <w:rsid w:val="007437CE"/>
    <w:rsid w:val="00744041"/>
    <w:rsid w:val="007454D2"/>
    <w:rsid w:val="0074794D"/>
    <w:rsid w:val="00751DB7"/>
    <w:rsid w:val="00751FAC"/>
    <w:rsid w:val="00752050"/>
    <w:rsid w:val="00752D99"/>
    <w:rsid w:val="00753C2D"/>
    <w:rsid w:val="0075430F"/>
    <w:rsid w:val="00754EFF"/>
    <w:rsid w:val="007551C7"/>
    <w:rsid w:val="007567FB"/>
    <w:rsid w:val="0075724B"/>
    <w:rsid w:val="0075792A"/>
    <w:rsid w:val="00757ECD"/>
    <w:rsid w:val="007612E7"/>
    <w:rsid w:val="007623DE"/>
    <w:rsid w:val="00764ABE"/>
    <w:rsid w:val="00765086"/>
    <w:rsid w:val="00765617"/>
    <w:rsid w:val="007659AF"/>
    <w:rsid w:val="00766093"/>
    <w:rsid w:val="007672EB"/>
    <w:rsid w:val="007676CC"/>
    <w:rsid w:val="00770926"/>
    <w:rsid w:val="00770ABC"/>
    <w:rsid w:val="007711F9"/>
    <w:rsid w:val="0077182A"/>
    <w:rsid w:val="00775597"/>
    <w:rsid w:val="007807B4"/>
    <w:rsid w:val="00780869"/>
    <w:rsid w:val="007831B0"/>
    <w:rsid w:val="00783C53"/>
    <w:rsid w:val="00784662"/>
    <w:rsid w:val="0078477B"/>
    <w:rsid w:val="00784F77"/>
    <w:rsid w:val="007864E3"/>
    <w:rsid w:val="00786631"/>
    <w:rsid w:val="0078684B"/>
    <w:rsid w:val="00787698"/>
    <w:rsid w:val="00787AE8"/>
    <w:rsid w:val="00790534"/>
    <w:rsid w:val="00792114"/>
    <w:rsid w:val="00792AE0"/>
    <w:rsid w:val="00792C67"/>
    <w:rsid w:val="00793C6D"/>
    <w:rsid w:val="00795565"/>
    <w:rsid w:val="00796511"/>
    <w:rsid w:val="00796F5A"/>
    <w:rsid w:val="00797D3F"/>
    <w:rsid w:val="007A1CC5"/>
    <w:rsid w:val="007A32A9"/>
    <w:rsid w:val="007A4B81"/>
    <w:rsid w:val="007A5DD4"/>
    <w:rsid w:val="007A6500"/>
    <w:rsid w:val="007A777E"/>
    <w:rsid w:val="007B0A46"/>
    <w:rsid w:val="007B13C7"/>
    <w:rsid w:val="007B20C0"/>
    <w:rsid w:val="007B357D"/>
    <w:rsid w:val="007B5F72"/>
    <w:rsid w:val="007C09D0"/>
    <w:rsid w:val="007C374A"/>
    <w:rsid w:val="007C3C1C"/>
    <w:rsid w:val="007C6D15"/>
    <w:rsid w:val="007D0FFF"/>
    <w:rsid w:val="007D15CE"/>
    <w:rsid w:val="007D1A4A"/>
    <w:rsid w:val="007D361B"/>
    <w:rsid w:val="007D4387"/>
    <w:rsid w:val="007D44D7"/>
    <w:rsid w:val="007D4A41"/>
    <w:rsid w:val="007D5AA3"/>
    <w:rsid w:val="007D6411"/>
    <w:rsid w:val="007D6C31"/>
    <w:rsid w:val="007D6FCE"/>
    <w:rsid w:val="007D78F2"/>
    <w:rsid w:val="007E3AED"/>
    <w:rsid w:val="007E4FAE"/>
    <w:rsid w:val="007E5D9D"/>
    <w:rsid w:val="007E60B3"/>
    <w:rsid w:val="007E78E6"/>
    <w:rsid w:val="007F03CA"/>
    <w:rsid w:val="007F28FA"/>
    <w:rsid w:val="007F2ECB"/>
    <w:rsid w:val="007F3530"/>
    <w:rsid w:val="007F3F74"/>
    <w:rsid w:val="007F455D"/>
    <w:rsid w:val="007F5EFF"/>
    <w:rsid w:val="007F739C"/>
    <w:rsid w:val="007F7ED6"/>
    <w:rsid w:val="008026A4"/>
    <w:rsid w:val="008030A6"/>
    <w:rsid w:val="00803536"/>
    <w:rsid w:val="00803FC7"/>
    <w:rsid w:val="00805F2B"/>
    <w:rsid w:val="00806A42"/>
    <w:rsid w:val="00806DB9"/>
    <w:rsid w:val="00811D43"/>
    <w:rsid w:val="008121D0"/>
    <w:rsid w:val="0081271A"/>
    <w:rsid w:val="00813211"/>
    <w:rsid w:val="00813EE4"/>
    <w:rsid w:val="008140F1"/>
    <w:rsid w:val="00816805"/>
    <w:rsid w:val="00816C71"/>
    <w:rsid w:val="00816E40"/>
    <w:rsid w:val="00817956"/>
    <w:rsid w:val="00820329"/>
    <w:rsid w:val="00820394"/>
    <w:rsid w:val="008231F3"/>
    <w:rsid w:val="00824031"/>
    <w:rsid w:val="008252EA"/>
    <w:rsid w:val="00825518"/>
    <w:rsid w:val="00830CFF"/>
    <w:rsid w:val="008326E7"/>
    <w:rsid w:val="0083350E"/>
    <w:rsid w:val="008335EA"/>
    <w:rsid w:val="0083379D"/>
    <w:rsid w:val="0083592D"/>
    <w:rsid w:val="008363C7"/>
    <w:rsid w:val="0083745C"/>
    <w:rsid w:val="00842BD1"/>
    <w:rsid w:val="008434FD"/>
    <w:rsid w:val="0084506E"/>
    <w:rsid w:val="00845546"/>
    <w:rsid w:val="008459C9"/>
    <w:rsid w:val="00846562"/>
    <w:rsid w:val="00847C37"/>
    <w:rsid w:val="0085008D"/>
    <w:rsid w:val="00851284"/>
    <w:rsid w:val="008519DD"/>
    <w:rsid w:val="008520D6"/>
    <w:rsid w:val="00852947"/>
    <w:rsid w:val="00853B0B"/>
    <w:rsid w:val="00857A22"/>
    <w:rsid w:val="00861410"/>
    <w:rsid w:val="00861A08"/>
    <w:rsid w:val="00861A43"/>
    <w:rsid w:val="00863639"/>
    <w:rsid w:val="00863C07"/>
    <w:rsid w:val="00863D8C"/>
    <w:rsid w:val="008642A3"/>
    <w:rsid w:val="00865B49"/>
    <w:rsid w:val="0086640E"/>
    <w:rsid w:val="008664A6"/>
    <w:rsid w:val="00866EE0"/>
    <w:rsid w:val="0087089E"/>
    <w:rsid w:val="008726D4"/>
    <w:rsid w:val="00874772"/>
    <w:rsid w:val="0087619F"/>
    <w:rsid w:val="0087642D"/>
    <w:rsid w:val="008807EC"/>
    <w:rsid w:val="00881374"/>
    <w:rsid w:val="00882AA8"/>
    <w:rsid w:val="00882B13"/>
    <w:rsid w:val="00882B4B"/>
    <w:rsid w:val="00882BC7"/>
    <w:rsid w:val="0088325A"/>
    <w:rsid w:val="00883F3E"/>
    <w:rsid w:val="00884491"/>
    <w:rsid w:val="00884C4E"/>
    <w:rsid w:val="00885842"/>
    <w:rsid w:val="00885BC8"/>
    <w:rsid w:val="0088683A"/>
    <w:rsid w:val="008907A2"/>
    <w:rsid w:val="00890D6E"/>
    <w:rsid w:val="00891B0F"/>
    <w:rsid w:val="00891B61"/>
    <w:rsid w:val="008921AF"/>
    <w:rsid w:val="00892BEF"/>
    <w:rsid w:val="00894B4F"/>
    <w:rsid w:val="00895716"/>
    <w:rsid w:val="00895F3F"/>
    <w:rsid w:val="008A0A1F"/>
    <w:rsid w:val="008A2104"/>
    <w:rsid w:val="008A24DA"/>
    <w:rsid w:val="008A4F0A"/>
    <w:rsid w:val="008A53D8"/>
    <w:rsid w:val="008A61C6"/>
    <w:rsid w:val="008A63D1"/>
    <w:rsid w:val="008A63E5"/>
    <w:rsid w:val="008A6F7D"/>
    <w:rsid w:val="008B1B8C"/>
    <w:rsid w:val="008B1C26"/>
    <w:rsid w:val="008B3B89"/>
    <w:rsid w:val="008B4C21"/>
    <w:rsid w:val="008B7C1F"/>
    <w:rsid w:val="008C038A"/>
    <w:rsid w:val="008C38FF"/>
    <w:rsid w:val="008C3C3D"/>
    <w:rsid w:val="008C5632"/>
    <w:rsid w:val="008C6429"/>
    <w:rsid w:val="008C7976"/>
    <w:rsid w:val="008D0FA5"/>
    <w:rsid w:val="008D1626"/>
    <w:rsid w:val="008D1784"/>
    <w:rsid w:val="008D1AE6"/>
    <w:rsid w:val="008D27F7"/>
    <w:rsid w:val="008D3ECB"/>
    <w:rsid w:val="008D4712"/>
    <w:rsid w:val="008D5649"/>
    <w:rsid w:val="008D5B64"/>
    <w:rsid w:val="008E110D"/>
    <w:rsid w:val="008E1252"/>
    <w:rsid w:val="008E148D"/>
    <w:rsid w:val="008E2270"/>
    <w:rsid w:val="008E452F"/>
    <w:rsid w:val="008E59FF"/>
    <w:rsid w:val="008E5EFC"/>
    <w:rsid w:val="008E6179"/>
    <w:rsid w:val="008F10D6"/>
    <w:rsid w:val="008F201A"/>
    <w:rsid w:val="008F28F2"/>
    <w:rsid w:val="008F4E00"/>
    <w:rsid w:val="008F5E5C"/>
    <w:rsid w:val="008F6CF1"/>
    <w:rsid w:val="00903CB7"/>
    <w:rsid w:val="00904E6E"/>
    <w:rsid w:val="009075B8"/>
    <w:rsid w:val="009079E1"/>
    <w:rsid w:val="00910521"/>
    <w:rsid w:val="00911909"/>
    <w:rsid w:val="009124A7"/>
    <w:rsid w:val="00912B93"/>
    <w:rsid w:val="009133E8"/>
    <w:rsid w:val="00913B1E"/>
    <w:rsid w:val="00914A68"/>
    <w:rsid w:val="00921AB8"/>
    <w:rsid w:val="00921E16"/>
    <w:rsid w:val="00923671"/>
    <w:rsid w:val="0092491A"/>
    <w:rsid w:val="00925D4A"/>
    <w:rsid w:val="0092686E"/>
    <w:rsid w:val="00927639"/>
    <w:rsid w:val="009317A7"/>
    <w:rsid w:val="00931A2D"/>
    <w:rsid w:val="009322C6"/>
    <w:rsid w:val="00932761"/>
    <w:rsid w:val="009327F2"/>
    <w:rsid w:val="00933563"/>
    <w:rsid w:val="009346C8"/>
    <w:rsid w:val="00934E5F"/>
    <w:rsid w:val="00935872"/>
    <w:rsid w:val="009370B4"/>
    <w:rsid w:val="009371AF"/>
    <w:rsid w:val="00937DCF"/>
    <w:rsid w:val="00937E7C"/>
    <w:rsid w:val="00940374"/>
    <w:rsid w:val="00940B75"/>
    <w:rsid w:val="00940DFF"/>
    <w:rsid w:val="009424AE"/>
    <w:rsid w:val="00942F47"/>
    <w:rsid w:val="009448A6"/>
    <w:rsid w:val="00946057"/>
    <w:rsid w:val="009517A6"/>
    <w:rsid w:val="00951A8A"/>
    <w:rsid w:val="00952962"/>
    <w:rsid w:val="009529A3"/>
    <w:rsid w:val="009531BF"/>
    <w:rsid w:val="009532FC"/>
    <w:rsid w:val="00954004"/>
    <w:rsid w:val="00954F93"/>
    <w:rsid w:val="0095547F"/>
    <w:rsid w:val="009555A4"/>
    <w:rsid w:val="00955D9A"/>
    <w:rsid w:val="00956193"/>
    <w:rsid w:val="009567C4"/>
    <w:rsid w:val="00960740"/>
    <w:rsid w:val="009610CD"/>
    <w:rsid w:val="009614D8"/>
    <w:rsid w:val="00962427"/>
    <w:rsid w:val="00962A7F"/>
    <w:rsid w:val="00962DE0"/>
    <w:rsid w:val="00963921"/>
    <w:rsid w:val="009643A6"/>
    <w:rsid w:val="009654DB"/>
    <w:rsid w:val="00966325"/>
    <w:rsid w:val="009710A5"/>
    <w:rsid w:val="00971D8D"/>
    <w:rsid w:val="00973460"/>
    <w:rsid w:val="009748B3"/>
    <w:rsid w:val="00975D5A"/>
    <w:rsid w:val="00976437"/>
    <w:rsid w:val="00981642"/>
    <w:rsid w:val="0098256D"/>
    <w:rsid w:val="009857ED"/>
    <w:rsid w:val="009864A6"/>
    <w:rsid w:val="00986C83"/>
    <w:rsid w:val="00986D59"/>
    <w:rsid w:val="00987A78"/>
    <w:rsid w:val="00990BCE"/>
    <w:rsid w:val="00991707"/>
    <w:rsid w:val="0099219E"/>
    <w:rsid w:val="00992661"/>
    <w:rsid w:val="0099347D"/>
    <w:rsid w:val="0099382E"/>
    <w:rsid w:val="00993B3A"/>
    <w:rsid w:val="0099400E"/>
    <w:rsid w:val="0099432C"/>
    <w:rsid w:val="00994706"/>
    <w:rsid w:val="009966DA"/>
    <w:rsid w:val="00996F5B"/>
    <w:rsid w:val="00997291"/>
    <w:rsid w:val="009A0C38"/>
    <w:rsid w:val="009A1204"/>
    <w:rsid w:val="009A1406"/>
    <w:rsid w:val="009A33BB"/>
    <w:rsid w:val="009A43E9"/>
    <w:rsid w:val="009A4498"/>
    <w:rsid w:val="009A4BD9"/>
    <w:rsid w:val="009A7105"/>
    <w:rsid w:val="009A7604"/>
    <w:rsid w:val="009B261F"/>
    <w:rsid w:val="009B2A62"/>
    <w:rsid w:val="009B6D7B"/>
    <w:rsid w:val="009C0483"/>
    <w:rsid w:val="009C04EA"/>
    <w:rsid w:val="009C1529"/>
    <w:rsid w:val="009C17CB"/>
    <w:rsid w:val="009C1F37"/>
    <w:rsid w:val="009C1FEB"/>
    <w:rsid w:val="009C27EA"/>
    <w:rsid w:val="009C3168"/>
    <w:rsid w:val="009C3423"/>
    <w:rsid w:val="009C4A3E"/>
    <w:rsid w:val="009C4A40"/>
    <w:rsid w:val="009C7995"/>
    <w:rsid w:val="009D060D"/>
    <w:rsid w:val="009D1E23"/>
    <w:rsid w:val="009D1F7A"/>
    <w:rsid w:val="009D2F14"/>
    <w:rsid w:val="009D4CD8"/>
    <w:rsid w:val="009D562E"/>
    <w:rsid w:val="009D6F19"/>
    <w:rsid w:val="009D7A4D"/>
    <w:rsid w:val="009D7ABA"/>
    <w:rsid w:val="009E003F"/>
    <w:rsid w:val="009E0475"/>
    <w:rsid w:val="009E07DC"/>
    <w:rsid w:val="009E0F84"/>
    <w:rsid w:val="009E27C3"/>
    <w:rsid w:val="009E376C"/>
    <w:rsid w:val="009E5230"/>
    <w:rsid w:val="009E5305"/>
    <w:rsid w:val="009E7085"/>
    <w:rsid w:val="009F0C4F"/>
    <w:rsid w:val="009F0D94"/>
    <w:rsid w:val="009F12D0"/>
    <w:rsid w:val="009F1F24"/>
    <w:rsid w:val="009F3E4C"/>
    <w:rsid w:val="009F5F46"/>
    <w:rsid w:val="009F6E6B"/>
    <w:rsid w:val="009F71EE"/>
    <w:rsid w:val="009F722E"/>
    <w:rsid w:val="009F7851"/>
    <w:rsid w:val="00A0254F"/>
    <w:rsid w:val="00A040B7"/>
    <w:rsid w:val="00A0428C"/>
    <w:rsid w:val="00A04D7D"/>
    <w:rsid w:val="00A0638C"/>
    <w:rsid w:val="00A06D27"/>
    <w:rsid w:val="00A0791B"/>
    <w:rsid w:val="00A112F8"/>
    <w:rsid w:val="00A113E9"/>
    <w:rsid w:val="00A13162"/>
    <w:rsid w:val="00A14EF6"/>
    <w:rsid w:val="00A15A7D"/>
    <w:rsid w:val="00A16B08"/>
    <w:rsid w:val="00A16ECC"/>
    <w:rsid w:val="00A17093"/>
    <w:rsid w:val="00A17237"/>
    <w:rsid w:val="00A21B86"/>
    <w:rsid w:val="00A23EDE"/>
    <w:rsid w:val="00A24587"/>
    <w:rsid w:val="00A25F40"/>
    <w:rsid w:val="00A31324"/>
    <w:rsid w:val="00A31410"/>
    <w:rsid w:val="00A333DA"/>
    <w:rsid w:val="00A336E9"/>
    <w:rsid w:val="00A337B8"/>
    <w:rsid w:val="00A34681"/>
    <w:rsid w:val="00A3748F"/>
    <w:rsid w:val="00A40ADB"/>
    <w:rsid w:val="00A414B8"/>
    <w:rsid w:val="00A4260E"/>
    <w:rsid w:val="00A43866"/>
    <w:rsid w:val="00A44245"/>
    <w:rsid w:val="00A4497C"/>
    <w:rsid w:val="00A45C9A"/>
    <w:rsid w:val="00A46426"/>
    <w:rsid w:val="00A46C72"/>
    <w:rsid w:val="00A473BC"/>
    <w:rsid w:val="00A50DB2"/>
    <w:rsid w:val="00A55521"/>
    <w:rsid w:val="00A5655E"/>
    <w:rsid w:val="00A56A75"/>
    <w:rsid w:val="00A56D7B"/>
    <w:rsid w:val="00A575F0"/>
    <w:rsid w:val="00A60C59"/>
    <w:rsid w:val="00A6279C"/>
    <w:rsid w:val="00A62A6B"/>
    <w:rsid w:val="00A633A4"/>
    <w:rsid w:val="00A6348F"/>
    <w:rsid w:val="00A64334"/>
    <w:rsid w:val="00A64F22"/>
    <w:rsid w:val="00A6502E"/>
    <w:rsid w:val="00A65C51"/>
    <w:rsid w:val="00A673C9"/>
    <w:rsid w:val="00A712EB"/>
    <w:rsid w:val="00A73EB6"/>
    <w:rsid w:val="00A741A7"/>
    <w:rsid w:val="00A747AC"/>
    <w:rsid w:val="00A75C29"/>
    <w:rsid w:val="00A777FF"/>
    <w:rsid w:val="00A8005C"/>
    <w:rsid w:val="00A80D96"/>
    <w:rsid w:val="00A81179"/>
    <w:rsid w:val="00A81468"/>
    <w:rsid w:val="00A83863"/>
    <w:rsid w:val="00A84977"/>
    <w:rsid w:val="00A84ABA"/>
    <w:rsid w:val="00A84F12"/>
    <w:rsid w:val="00A85272"/>
    <w:rsid w:val="00A86509"/>
    <w:rsid w:val="00A8703C"/>
    <w:rsid w:val="00A9418F"/>
    <w:rsid w:val="00A96C11"/>
    <w:rsid w:val="00AA0043"/>
    <w:rsid w:val="00AA092C"/>
    <w:rsid w:val="00AA0EB5"/>
    <w:rsid w:val="00AA374A"/>
    <w:rsid w:val="00AA39D9"/>
    <w:rsid w:val="00AB0058"/>
    <w:rsid w:val="00AB0431"/>
    <w:rsid w:val="00AB0975"/>
    <w:rsid w:val="00AB1697"/>
    <w:rsid w:val="00AB4675"/>
    <w:rsid w:val="00AB4853"/>
    <w:rsid w:val="00AB536D"/>
    <w:rsid w:val="00AB5F21"/>
    <w:rsid w:val="00AC3DB9"/>
    <w:rsid w:val="00AC516D"/>
    <w:rsid w:val="00AC5886"/>
    <w:rsid w:val="00AC6192"/>
    <w:rsid w:val="00AC6AAA"/>
    <w:rsid w:val="00AC72AD"/>
    <w:rsid w:val="00AC7FA1"/>
    <w:rsid w:val="00AD15AE"/>
    <w:rsid w:val="00AD2AB2"/>
    <w:rsid w:val="00AD2C81"/>
    <w:rsid w:val="00AD3810"/>
    <w:rsid w:val="00AD518F"/>
    <w:rsid w:val="00AD5327"/>
    <w:rsid w:val="00AD5735"/>
    <w:rsid w:val="00AE01DD"/>
    <w:rsid w:val="00AE1558"/>
    <w:rsid w:val="00AE28B0"/>
    <w:rsid w:val="00AE31FA"/>
    <w:rsid w:val="00AE4E49"/>
    <w:rsid w:val="00AE5478"/>
    <w:rsid w:val="00AE7A62"/>
    <w:rsid w:val="00AF0998"/>
    <w:rsid w:val="00AF179C"/>
    <w:rsid w:val="00AF4AFD"/>
    <w:rsid w:val="00AF7ABB"/>
    <w:rsid w:val="00B02522"/>
    <w:rsid w:val="00B028A0"/>
    <w:rsid w:val="00B03924"/>
    <w:rsid w:val="00B03B84"/>
    <w:rsid w:val="00B0643C"/>
    <w:rsid w:val="00B0693E"/>
    <w:rsid w:val="00B069B6"/>
    <w:rsid w:val="00B06D17"/>
    <w:rsid w:val="00B0780C"/>
    <w:rsid w:val="00B1035B"/>
    <w:rsid w:val="00B11E5B"/>
    <w:rsid w:val="00B1229C"/>
    <w:rsid w:val="00B131EA"/>
    <w:rsid w:val="00B13E43"/>
    <w:rsid w:val="00B15E42"/>
    <w:rsid w:val="00B16B2E"/>
    <w:rsid w:val="00B178A3"/>
    <w:rsid w:val="00B20A50"/>
    <w:rsid w:val="00B20DA9"/>
    <w:rsid w:val="00B2178F"/>
    <w:rsid w:val="00B21AD3"/>
    <w:rsid w:val="00B22DC8"/>
    <w:rsid w:val="00B236C9"/>
    <w:rsid w:val="00B238AF"/>
    <w:rsid w:val="00B2408B"/>
    <w:rsid w:val="00B241C1"/>
    <w:rsid w:val="00B27174"/>
    <w:rsid w:val="00B3080A"/>
    <w:rsid w:val="00B31D9A"/>
    <w:rsid w:val="00B320CC"/>
    <w:rsid w:val="00B322CD"/>
    <w:rsid w:val="00B32399"/>
    <w:rsid w:val="00B323D1"/>
    <w:rsid w:val="00B34659"/>
    <w:rsid w:val="00B34A77"/>
    <w:rsid w:val="00B35F9D"/>
    <w:rsid w:val="00B366E3"/>
    <w:rsid w:val="00B37530"/>
    <w:rsid w:val="00B401E0"/>
    <w:rsid w:val="00B40AC0"/>
    <w:rsid w:val="00B4117D"/>
    <w:rsid w:val="00B41D85"/>
    <w:rsid w:val="00B4269D"/>
    <w:rsid w:val="00B44185"/>
    <w:rsid w:val="00B450E1"/>
    <w:rsid w:val="00B460AF"/>
    <w:rsid w:val="00B46170"/>
    <w:rsid w:val="00B46A80"/>
    <w:rsid w:val="00B50753"/>
    <w:rsid w:val="00B52079"/>
    <w:rsid w:val="00B52F3F"/>
    <w:rsid w:val="00B543F6"/>
    <w:rsid w:val="00B54474"/>
    <w:rsid w:val="00B54D86"/>
    <w:rsid w:val="00B55927"/>
    <w:rsid w:val="00B55A36"/>
    <w:rsid w:val="00B570EC"/>
    <w:rsid w:val="00B57567"/>
    <w:rsid w:val="00B57768"/>
    <w:rsid w:val="00B607BE"/>
    <w:rsid w:val="00B60C54"/>
    <w:rsid w:val="00B618D4"/>
    <w:rsid w:val="00B61E09"/>
    <w:rsid w:val="00B623B4"/>
    <w:rsid w:val="00B62D13"/>
    <w:rsid w:val="00B63ED6"/>
    <w:rsid w:val="00B6457F"/>
    <w:rsid w:val="00B64860"/>
    <w:rsid w:val="00B64AA2"/>
    <w:rsid w:val="00B64EC3"/>
    <w:rsid w:val="00B6519F"/>
    <w:rsid w:val="00B664DA"/>
    <w:rsid w:val="00B67691"/>
    <w:rsid w:val="00B701BF"/>
    <w:rsid w:val="00B70DE7"/>
    <w:rsid w:val="00B73FB0"/>
    <w:rsid w:val="00B80CE6"/>
    <w:rsid w:val="00B8168D"/>
    <w:rsid w:val="00B82543"/>
    <w:rsid w:val="00B82FEC"/>
    <w:rsid w:val="00B83210"/>
    <w:rsid w:val="00B83E0B"/>
    <w:rsid w:val="00B84351"/>
    <w:rsid w:val="00B865CA"/>
    <w:rsid w:val="00B86C78"/>
    <w:rsid w:val="00B87DF7"/>
    <w:rsid w:val="00B87E40"/>
    <w:rsid w:val="00B916BA"/>
    <w:rsid w:val="00B91C8A"/>
    <w:rsid w:val="00B925FB"/>
    <w:rsid w:val="00B927D8"/>
    <w:rsid w:val="00B93321"/>
    <w:rsid w:val="00B95A5A"/>
    <w:rsid w:val="00B96F6B"/>
    <w:rsid w:val="00B97464"/>
    <w:rsid w:val="00B97D49"/>
    <w:rsid w:val="00B97F1D"/>
    <w:rsid w:val="00BA0347"/>
    <w:rsid w:val="00BA0D21"/>
    <w:rsid w:val="00BA3FA9"/>
    <w:rsid w:val="00BA5F55"/>
    <w:rsid w:val="00BA78D7"/>
    <w:rsid w:val="00BB162E"/>
    <w:rsid w:val="00BB25B3"/>
    <w:rsid w:val="00BB3477"/>
    <w:rsid w:val="00BB3B24"/>
    <w:rsid w:val="00BB4FA6"/>
    <w:rsid w:val="00BB5A2E"/>
    <w:rsid w:val="00BB5AA6"/>
    <w:rsid w:val="00BB5DDA"/>
    <w:rsid w:val="00BC0A8A"/>
    <w:rsid w:val="00BC181A"/>
    <w:rsid w:val="00BC3B74"/>
    <w:rsid w:val="00BC3F9B"/>
    <w:rsid w:val="00BC4589"/>
    <w:rsid w:val="00BC5EA1"/>
    <w:rsid w:val="00BC6B7B"/>
    <w:rsid w:val="00BD05E5"/>
    <w:rsid w:val="00BD1401"/>
    <w:rsid w:val="00BD17DB"/>
    <w:rsid w:val="00BD295C"/>
    <w:rsid w:val="00BD348E"/>
    <w:rsid w:val="00BD475B"/>
    <w:rsid w:val="00BD4ACE"/>
    <w:rsid w:val="00BD5181"/>
    <w:rsid w:val="00BD62DD"/>
    <w:rsid w:val="00BD6954"/>
    <w:rsid w:val="00BD70EF"/>
    <w:rsid w:val="00BD7AE8"/>
    <w:rsid w:val="00BE0992"/>
    <w:rsid w:val="00BE0ED5"/>
    <w:rsid w:val="00BE1C1D"/>
    <w:rsid w:val="00BE27AA"/>
    <w:rsid w:val="00BE285B"/>
    <w:rsid w:val="00BE2870"/>
    <w:rsid w:val="00BE3A0F"/>
    <w:rsid w:val="00BE3DEE"/>
    <w:rsid w:val="00BE4FEB"/>
    <w:rsid w:val="00BE7070"/>
    <w:rsid w:val="00BE723E"/>
    <w:rsid w:val="00BE7422"/>
    <w:rsid w:val="00BF0384"/>
    <w:rsid w:val="00BF083B"/>
    <w:rsid w:val="00BF18DE"/>
    <w:rsid w:val="00BF1A18"/>
    <w:rsid w:val="00BF1D68"/>
    <w:rsid w:val="00BF1E0C"/>
    <w:rsid w:val="00BF1FCE"/>
    <w:rsid w:val="00BF2721"/>
    <w:rsid w:val="00BF2845"/>
    <w:rsid w:val="00BF2DDA"/>
    <w:rsid w:val="00BF36D9"/>
    <w:rsid w:val="00BF427C"/>
    <w:rsid w:val="00BF461C"/>
    <w:rsid w:val="00BF4F22"/>
    <w:rsid w:val="00BF7069"/>
    <w:rsid w:val="00C0118F"/>
    <w:rsid w:val="00C02270"/>
    <w:rsid w:val="00C023EA"/>
    <w:rsid w:val="00C02BA8"/>
    <w:rsid w:val="00C034F2"/>
    <w:rsid w:val="00C03EFC"/>
    <w:rsid w:val="00C04605"/>
    <w:rsid w:val="00C046FE"/>
    <w:rsid w:val="00C055A8"/>
    <w:rsid w:val="00C06C7C"/>
    <w:rsid w:val="00C074FB"/>
    <w:rsid w:val="00C104B5"/>
    <w:rsid w:val="00C11892"/>
    <w:rsid w:val="00C12148"/>
    <w:rsid w:val="00C12290"/>
    <w:rsid w:val="00C122DA"/>
    <w:rsid w:val="00C13EAE"/>
    <w:rsid w:val="00C14B35"/>
    <w:rsid w:val="00C15EF0"/>
    <w:rsid w:val="00C1676B"/>
    <w:rsid w:val="00C1697F"/>
    <w:rsid w:val="00C21320"/>
    <w:rsid w:val="00C22114"/>
    <w:rsid w:val="00C22A01"/>
    <w:rsid w:val="00C248F5"/>
    <w:rsid w:val="00C25247"/>
    <w:rsid w:val="00C25AFF"/>
    <w:rsid w:val="00C275ED"/>
    <w:rsid w:val="00C27A87"/>
    <w:rsid w:val="00C31770"/>
    <w:rsid w:val="00C32761"/>
    <w:rsid w:val="00C336E9"/>
    <w:rsid w:val="00C33D90"/>
    <w:rsid w:val="00C36018"/>
    <w:rsid w:val="00C36291"/>
    <w:rsid w:val="00C41599"/>
    <w:rsid w:val="00C42AB4"/>
    <w:rsid w:val="00C42F26"/>
    <w:rsid w:val="00C434C1"/>
    <w:rsid w:val="00C45C36"/>
    <w:rsid w:val="00C515A1"/>
    <w:rsid w:val="00C51E2E"/>
    <w:rsid w:val="00C60E50"/>
    <w:rsid w:val="00C60F2C"/>
    <w:rsid w:val="00C619E5"/>
    <w:rsid w:val="00C619F5"/>
    <w:rsid w:val="00C61D02"/>
    <w:rsid w:val="00C626F5"/>
    <w:rsid w:val="00C63F95"/>
    <w:rsid w:val="00C64181"/>
    <w:rsid w:val="00C6464B"/>
    <w:rsid w:val="00C64F1F"/>
    <w:rsid w:val="00C65624"/>
    <w:rsid w:val="00C6566F"/>
    <w:rsid w:val="00C6719A"/>
    <w:rsid w:val="00C671CB"/>
    <w:rsid w:val="00C67EB5"/>
    <w:rsid w:val="00C704AC"/>
    <w:rsid w:val="00C70788"/>
    <w:rsid w:val="00C707BB"/>
    <w:rsid w:val="00C72DFF"/>
    <w:rsid w:val="00C74677"/>
    <w:rsid w:val="00C7590D"/>
    <w:rsid w:val="00C766C4"/>
    <w:rsid w:val="00C77297"/>
    <w:rsid w:val="00C77C35"/>
    <w:rsid w:val="00C803F0"/>
    <w:rsid w:val="00C82E49"/>
    <w:rsid w:val="00C83881"/>
    <w:rsid w:val="00C8543E"/>
    <w:rsid w:val="00C85E9D"/>
    <w:rsid w:val="00C85EFF"/>
    <w:rsid w:val="00C9150B"/>
    <w:rsid w:val="00C917CC"/>
    <w:rsid w:val="00C929CF"/>
    <w:rsid w:val="00C937FC"/>
    <w:rsid w:val="00C94008"/>
    <w:rsid w:val="00C94DB6"/>
    <w:rsid w:val="00C9586E"/>
    <w:rsid w:val="00C958D7"/>
    <w:rsid w:val="00C95F4F"/>
    <w:rsid w:val="00CA07FB"/>
    <w:rsid w:val="00CA09D3"/>
    <w:rsid w:val="00CA44B9"/>
    <w:rsid w:val="00CA62F6"/>
    <w:rsid w:val="00CA7086"/>
    <w:rsid w:val="00CA719D"/>
    <w:rsid w:val="00CA7B0D"/>
    <w:rsid w:val="00CA7C58"/>
    <w:rsid w:val="00CB15E3"/>
    <w:rsid w:val="00CB17E0"/>
    <w:rsid w:val="00CB27BE"/>
    <w:rsid w:val="00CB29C6"/>
    <w:rsid w:val="00CB4BAE"/>
    <w:rsid w:val="00CB6E77"/>
    <w:rsid w:val="00CC0AE7"/>
    <w:rsid w:val="00CC1547"/>
    <w:rsid w:val="00CC24ED"/>
    <w:rsid w:val="00CC381E"/>
    <w:rsid w:val="00CC4ADC"/>
    <w:rsid w:val="00CC4F06"/>
    <w:rsid w:val="00CC4F18"/>
    <w:rsid w:val="00CC51C3"/>
    <w:rsid w:val="00CC7C61"/>
    <w:rsid w:val="00CD06F6"/>
    <w:rsid w:val="00CD1022"/>
    <w:rsid w:val="00CD1671"/>
    <w:rsid w:val="00CD3AD3"/>
    <w:rsid w:val="00CD3D14"/>
    <w:rsid w:val="00CD4C4B"/>
    <w:rsid w:val="00CD6272"/>
    <w:rsid w:val="00CE0107"/>
    <w:rsid w:val="00CE19B9"/>
    <w:rsid w:val="00CE305C"/>
    <w:rsid w:val="00CE3CBB"/>
    <w:rsid w:val="00CE4621"/>
    <w:rsid w:val="00CE545D"/>
    <w:rsid w:val="00CE7E46"/>
    <w:rsid w:val="00CF26F5"/>
    <w:rsid w:val="00CF3A93"/>
    <w:rsid w:val="00CF3CE7"/>
    <w:rsid w:val="00CF6A0E"/>
    <w:rsid w:val="00CF7C40"/>
    <w:rsid w:val="00CF7EDB"/>
    <w:rsid w:val="00D012AC"/>
    <w:rsid w:val="00D0147B"/>
    <w:rsid w:val="00D01B5C"/>
    <w:rsid w:val="00D02824"/>
    <w:rsid w:val="00D0285F"/>
    <w:rsid w:val="00D038D2"/>
    <w:rsid w:val="00D067AA"/>
    <w:rsid w:val="00D10315"/>
    <w:rsid w:val="00D1037D"/>
    <w:rsid w:val="00D108A9"/>
    <w:rsid w:val="00D10A8E"/>
    <w:rsid w:val="00D10B53"/>
    <w:rsid w:val="00D10EDA"/>
    <w:rsid w:val="00D12372"/>
    <w:rsid w:val="00D12FA5"/>
    <w:rsid w:val="00D13672"/>
    <w:rsid w:val="00D145A1"/>
    <w:rsid w:val="00D20EDD"/>
    <w:rsid w:val="00D238D4"/>
    <w:rsid w:val="00D247ED"/>
    <w:rsid w:val="00D24F4D"/>
    <w:rsid w:val="00D25130"/>
    <w:rsid w:val="00D2592E"/>
    <w:rsid w:val="00D2679D"/>
    <w:rsid w:val="00D26EE1"/>
    <w:rsid w:val="00D30EF7"/>
    <w:rsid w:val="00D32881"/>
    <w:rsid w:val="00D32ADE"/>
    <w:rsid w:val="00D3356C"/>
    <w:rsid w:val="00D349BA"/>
    <w:rsid w:val="00D360E0"/>
    <w:rsid w:val="00D410C8"/>
    <w:rsid w:val="00D42C3F"/>
    <w:rsid w:val="00D42CF2"/>
    <w:rsid w:val="00D42E33"/>
    <w:rsid w:val="00D4311C"/>
    <w:rsid w:val="00D466CD"/>
    <w:rsid w:val="00D47663"/>
    <w:rsid w:val="00D47D3B"/>
    <w:rsid w:val="00D51D19"/>
    <w:rsid w:val="00D521EE"/>
    <w:rsid w:val="00D5233F"/>
    <w:rsid w:val="00D52E06"/>
    <w:rsid w:val="00D535B6"/>
    <w:rsid w:val="00D54522"/>
    <w:rsid w:val="00D5581A"/>
    <w:rsid w:val="00D560F7"/>
    <w:rsid w:val="00D56747"/>
    <w:rsid w:val="00D56800"/>
    <w:rsid w:val="00D6141A"/>
    <w:rsid w:val="00D61627"/>
    <w:rsid w:val="00D61B9B"/>
    <w:rsid w:val="00D6335E"/>
    <w:rsid w:val="00D63362"/>
    <w:rsid w:val="00D637CD"/>
    <w:rsid w:val="00D63812"/>
    <w:rsid w:val="00D6691D"/>
    <w:rsid w:val="00D67601"/>
    <w:rsid w:val="00D72807"/>
    <w:rsid w:val="00D741D9"/>
    <w:rsid w:val="00D75B99"/>
    <w:rsid w:val="00D76E45"/>
    <w:rsid w:val="00D77A06"/>
    <w:rsid w:val="00D8026A"/>
    <w:rsid w:val="00D80354"/>
    <w:rsid w:val="00D808F3"/>
    <w:rsid w:val="00D818B0"/>
    <w:rsid w:val="00D82EC1"/>
    <w:rsid w:val="00D838D1"/>
    <w:rsid w:val="00D86473"/>
    <w:rsid w:val="00D86AF2"/>
    <w:rsid w:val="00D8719D"/>
    <w:rsid w:val="00D90888"/>
    <w:rsid w:val="00D928B5"/>
    <w:rsid w:val="00D92957"/>
    <w:rsid w:val="00D93505"/>
    <w:rsid w:val="00D93D24"/>
    <w:rsid w:val="00D95F82"/>
    <w:rsid w:val="00DA02F7"/>
    <w:rsid w:val="00DA12E1"/>
    <w:rsid w:val="00DA15A2"/>
    <w:rsid w:val="00DA286A"/>
    <w:rsid w:val="00DA35FA"/>
    <w:rsid w:val="00DA3B27"/>
    <w:rsid w:val="00DA4AEF"/>
    <w:rsid w:val="00DA4FA3"/>
    <w:rsid w:val="00DA55DD"/>
    <w:rsid w:val="00DB25DF"/>
    <w:rsid w:val="00DB37EC"/>
    <w:rsid w:val="00DB60BA"/>
    <w:rsid w:val="00DB7F56"/>
    <w:rsid w:val="00DC1AC5"/>
    <w:rsid w:val="00DC2173"/>
    <w:rsid w:val="00DC36F4"/>
    <w:rsid w:val="00DC3B1C"/>
    <w:rsid w:val="00DC3C34"/>
    <w:rsid w:val="00DC40F9"/>
    <w:rsid w:val="00DC5534"/>
    <w:rsid w:val="00DC5790"/>
    <w:rsid w:val="00DC58E3"/>
    <w:rsid w:val="00DC5EAB"/>
    <w:rsid w:val="00DC67E2"/>
    <w:rsid w:val="00DD105B"/>
    <w:rsid w:val="00DD305F"/>
    <w:rsid w:val="00DD32CA"/>
    <w:rsid w:val="00DD49C2"/>
    <w:rsid w:val="00DD4ED3"/>
    <w:rsid w:val="00DD6EC7"/>
    <w:rsid w:val="00DD7215"/>
    <w:rsid w:val="00DD7C74"/>
    <w:rsid w:val="00DE2B71"/>
    <w:rsid w:val="00DE2C44"/>
    <w:rsid w:val="00DE3FAC"/>
    <w:rsid w:val="00DE546C"/>
    <w:rsid w:val="00DE57C2"/>
    <w:rsid w:val="00DE6769"/>
    <w:rsid w:val="00DE70ED"/>
    <w:rsid w:val="00DE7628"/>
    <w:rsid w:val="00DE7B4A"/>
    <w:rsid w:val="00DE7D5E"/>
    <w:rsid w:val="00DF0E94"/>
    <w:rsid w:val="00DF1039"/>
    <w:rsid w:val="00DF11F9"/>
    <w:rsid w:val="00DF22FB"/>
    <w:rsid w:val="00DF2AD5"/>
    <w:rsid w:val="00DF5334"/>
    <w:rsid w:val="00DF7CF3"/>
    <w:rsid w:val="00E00597"/>
    <w:rsid w:val="00E0233C"/>
    <w:rsid w:val="00E06EAE"/>
    <w:rsid w:val="00E10056"/>
    <w:rsid w:val="00E10807"/>
    <w:rsid w:val="00E10B34"/>
    <w:rsid w:val="00E114C1"/>
    <w:rsid w:val="00E13F22"/>
    <w:rsid w:val="00E15AF1"/>
    <w:rsid w:val="00E15F44"/>
    <w:rsid w:val="00E16CCE"/>
    <w:rsid w:val="00E17233"/>
    <w:rsid w:val="00E17ECC"/>
    <w:rsid w:val="00E2069D"/>
    <w:rsid w:val="00E20888"/>
    <w:rsid w:val="00E208AB"/>
    <w:rsid w:val="00E21CE9"/>
    <w:rsid w:val="00E22A35"/>
    <w:rsid w:val="00E23CF5"/>
    <w:rsid w:val="00E255A5"/>
    <w:rsid w:val="00E26447"/>
    <w:rsid w:val="00E265B9"/>
    <w:rsid w:val="00E275E5"/>
    <w:rsid w:val="00E300B0"/>
    <w:rsid w:val="00E31F87"/>
    <w:rsid w:val="00E32EE4"/>
    <w:rsid w:val="00E33267"/>
    <w:rsid w:val="00E34651"/>
    <w:rsid w:val="00E34668"/>
    <w:rsid w:val="00E35CDB"/>
    <w:rsid w:val="00E35D20"/>
    <w:rsid w:val="00E36923"/>
    <w:rsid w:val="00E37777"/>
    <w:rsid w:val="00E37CC9"/>
    <w:rsid w:val="00E41D47"/>
    <w:rsid w:val="00E42C26"/>
    <w:rsid w:val="00E43722"/>
    <w:rsid w:val="00E43D1F"/>
    <w:rsid w:val="00E47324"/>
    <w:rsid w:val="00E473BD"/>
    <w:rsid w:val="00E478D9"/>
    <w:rsid w:val="00E50D00"/>
    <w:rsid w:val="00E50FAA"/>
    <w:rsid w:val="00E526D8"/>
    <w:rsid w:val="00E53586"/>
    <w:rsid w:val="00E5370C"/>
    <w:rsid w:val="00E53A1B"/>
    <w:rsid w:val="00E545BD"/>
    <w:rsid w:val="00E55B2D"/>
    <w:rsid w:val="00E55BD3"/>
    <w:rsid w:val="00E62170"/>
    <w:rsid w:val="00E62FF0"/>
    <w:rsid w:val="00E64BAA"/>
    <w:rsid w:val="00E65B32"/>
    <w:rsid w:val="00E65EDE"/>
    <w:rsid w:val="00E66718"/>
    <w:rsid w:val="00E72580"/>
    <w:rsid w:val="00E72F5B"/>
    <w:rsid w:val="00E7302B"/>
    <w:rsid w:val="00E7502F"/>
    <w:rsid w:val="00E75A90"/>
    <w:rsid w:val="00E75BD6"/>
    <w:rsid w:val="00E75CAE"/>
    <w:rsid w:val="00E75DCF"/>
    <w:rsid w:val="00E763A9"/>
    <w:rsid w:val="00E769A8"/>
    <w:rsid w:val="00E770A8"/>
    <w:rsid w:val="00E773A8"/>
    <w:rsid w:val="00E805F7"/>
    <w:rsid w:val="00E8274C"/>
    <w:rsid w:val="00E8380C"/>
    <w:rsid w:val="00E856B5"/>
    <w:rsid w:val="00E85809"/>
    <w:rsid w:val="00E8593D"/>
    <w:rsid w:val="00E86804"/>
    <w:rsid w:val="00E87F40"/>
    <w:rsid w:val="00E91075"/>
    <w:rsid w:val="00E93207"/>
    <w:rsid w:val="00E944CB"/>
    <w:rsid w:val="00E96A2D"/>
    <w:rsid w:val="00E97666"/>
    <w:rsid w:val="00EA3097"/>
    <w:rsid w:val="00EA31F3"/>
    <w:rsid w:val="00EA3A60"/>
    <w:rsid w:val="00EA43D4"/>
    <w:rsid w:val="00EA79E2"/>
    <w:rsid w:val="00EB01C3"/>
    <w:rsid w:val="00EB1833"/>
    <w:rsid w:val="00EB2040"/>
    <w:rsid w:val="00EB2700"/>
    <w:rsid w:val="00EB4C1A"/>
    <w:rsid w:val="00EB609A"/>
    <w:rsid w:val="00EB6A07"/>
    <w:rsid w:val="00EB6E5F"/>
    <w:rsid w:val="00EC0079"/>
    <w:rsid w:val="00EC1A0C"/>
    <w:rsid w:val="00EC23A0"/>
    <w:rsid w:val="00EC3649"/>
    <w:rsid w:val="00EC6017"/>
    <w:rsid w:val="00EC6C10"/>
    <w:rsid w:val="00EC7FB2"/>
    <w:rsid w:val="00ED1AF5"/>
    <w:rsid w:val="00ED21B3"/>
    <w:rsid w:val="00ED24DC"/>
    <w:rsid w:val="00ED33A9"/>
    <w:rsid w:val="00ED3773"/>
    <w:rsid w:val="00ED4543"/>
    <w:rsid w:val="00ED5CD8"/>
    <w:rsid w:val="00ED6578"/>
    <w:rsid w:val="00ED73CA"/>
    <w:rsid w:val="00ED7AD3"/>
    <w:rsid w:val="00EE012D"/>
    <w:rsid w:val="00EE182A"/>
    <w:rsid w:val="00EE256A"/>
    <w:rsid w:val="00EE2C56"/>
    <w:rsid w:val="00EE5E18"/>
    <w:rsid w:val="00EF2857"/>
    <w:rsid w:val="00EF5297"/>
    <w:rsid w:val="00EF62C7"/>
    <w:rsid w:val="00EF6D65"/>
    <w:rsid w:val="00EF767F"/>
    <w:rsid w:val="00F00A51"/>
    <w:rsid w:val="00F023E9"/>
    <w:rsid w:val="00F02D12"/>
    <w:rsid w:val="00F02F27"/>
    <w:rsid w:val="00F038AC"/>
    <w:rsid w:val="00F04872"/>
    <w:rsid w:val="00F04914"/>
    <w:rsid w:val="00F06620"/>
    <w:rsid w:val="00F0701B"/>
    <w:rsid w:val="00F10294"/>
    <w:rsid w:val="00F10841"/>
    <w:rsid w:val="00F1151C"/>
    <w:rsid w:val="00F119AB"/>
    <w:rsid w:val="00F12202"/>
    <w:rsid w:val="00F12203"/>
    <w:rsid w:val="00F15808"/>
    <w:rsid w:val="00F20372"/>
    <w:rsid w:val="00F25E06"/>
    <w:rsid w:val="00F268D9"/>
    <w:rsid w:val="00F26C80"/>
    <w:rsid w:val="00F3013B"/>
    <w:rsid w:val="00F33F9C"/>
    <w:rsid w:val="00F3461D"/>
    <w:rsid w:val="00F37B0D"/>
    <w:rsid w:val="00F37DEB"/>
    <w:rsid w:val="00F41A41"/>
    <w:rsid w:val="00F41C07"/>
    <w:rsid w:val="00F429DF"/>
    <w:rsid w:val="00F4415C"/>
    <w:rsid w:val="00F50D50"/>
    <w:rsid w:val="00F50DB8"/>
    <w:rsid w:val="00F5227A"/>
    <w:rsid w:val="00F52393"/>
    <w:rsid w:val="00F52C7D"/>
    <w:rsid w:val="00F549C8"/>
    <w:rsid w:val="00F54B65"/>
    <w:rsid w:val="00F54CCF"/>
    <w:rsid w:val="00F551C6"/>
    <w:rsid w:val="00F55405"/>
    <w:rsid w:val="00F5610F"/>
    <w:rsid w:val="00F57275"/>
    <w:rsid w:val="00F578E0"/>
    <w:rsid w:val="00F60603"/>
    <w:rsid w:val="00F61AE4"/>
    <w:rsid w:val="00F64AA5"/>
    <w:rsid w:val="00F64F78"/>
    <w:rsid w:val="00F65000"/>
    <w:rsid w:val="00F65517"/>
    <w:rsid w:val="00F662BE"/>
    <w:rsid w:val="00F665E5"/>
    <w:rsid w:val="00F71562"/>
    <w:rsid w:val="00F71AC8"/>
    <w:rsid w:val="00F75855"/>
    <w:rsid w:val="00F77365"/>
    <w:rsid w:val="00F77431"/>
    <w:rsid w:val="00F807B4"/>
    <w:rsid w:val="00F80D3A"/>
    <w:rsid w:val="00F81A14"/>
    <w:rsid w:val="00F828E6"/>
    <w:rsid w:val="00F8298C"/>
    <w:rsid w:val="00F836ED"/>
    <w:rsid w:val="00F83C3E"/>
    <w:rsid w:val="00F83DEB"/>
    <w:rsid w:val="00F83F65"/>
    <w:rsid w:val="00F84BB7"/>
    <w:rsid w:val="00F85957"/>
    <w:rsid w:val="00F86161"/>
    <w:rsid w:val="00F90653"/>
    <w:rsid w:val="00F90AB3"/>
    <w:rsid w:val="00F91FFD"/>
    <w:rsid w:val="00F931D6"/>
    <w:rsid w:val="00F944F8"/>
    <w:rsid w:val="00F94A3A"/>
    <w:rsid w:val="00F94B00"/>
    <w:rsid w:val="00F95213"/>
    <w:rsid w:val="00F95746"/>
    <w:rsid w:val="00F9664A"/>
    <w:rsid w:val="00FA0433"/>
    <w:rsid w:val="00FA135C"/>
    <w:rsid w:val="00FA1C0F"/>
    <w:rsid w:val="00FA1FA8"/>
    <w:rsid w:val="00FA333D"/>
    <w:rsid w:val="00FA3DD8"/>
    <w:rsid w:val="00FA45CD"/>
    <w:rsid w:val="00FA75BB"/>
    <w:rsid w:val="00FB046D"/>
    <w:rsid w:val="00FB0CF7"/>
    <w:rsid w:val="00FB114C"/>
    <w:rsid w:val="00FB1C4F"/>
    <w:rsid w:val="00FB1F35"/>
    <w:rsid w:val="00FB2520"/>
    <w:rsid w:val="00FB2D24"/>
    <w:rsid w:val="00FB2F68"/>
    <w:rsid w:val="00FB5AE1"/>
    <w:rsid w:val="00FB64D3"/>
    <w:rsid w:val="00FB7919"/>
    <w:rsid w:val="00FC0E5B"/>
    <w:rsid w:val="00FC1A38"/>
    <w:rsid w:val="00FC2BFC"/>
    <w:rsid w:val="00FC3338"/>
    <w:rsid w:val="00FC3690"/>
    <w:rsid w:val="00FC40F2"/>
    <w:rsid w:val="00FC6099"/>
    <w:rsid w:val="00FC65FC"/>
    <w:rsid w:val="00FC6C0B"/>
    <w:rsid w:val="00FC75DF"/>
    <w:rsid w:val="00FD0938"/>
    <w:rsid w:val="00FD11A5"/>
    <w:rsid w:val="00FD4AE5"/>
    <w:rsid w:val="00FD4DF3"/>
    <w:rsid w:val="00FD4F31"/>
    <w:rsid w:val="00FD7641"/>
    <w:rsid w:val="00FE0409"/>
    <w:rsid w:val="00FE4584"/>
    <w:rsid w:val="00FE4A6A"/>
    <w:rsid w:val="00FE5EE9"/>
    <w:rsid w:val="00FE5EEB"/>
    <w:rsid w:val="00FE6A5E"/>
    <w:rsid w:val="00FE6AD5"/>
    <w:rsid w:val="00FF1153"/>
    <w:rsid w:val="00FF23D0"/>
    <w:rsid w:val="00FF2567"/>
    <w:rsid w:val="00FF2EE4"/>
    <w:rsid w:val="00FF4138"/>
    <w:rsid w:val="00FF4517"/>
    <w:rsid w:val="00FF5C94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>
      <v:stroke weight="1pt"/>
      <v:shadow on="t" opacity="24903f" origin=",.5" offset="0,.55556mm"/>
    </o:shapedefaults>
    <o:shapelayout v:ext="edit">
      <o:idmap v:ext="edit" data="1"/>
    </o:shapelayout>
  </w:shapeDefaults>
  <w:decimalSymbol w:val="."/>
  <w:listSeparator w:val=","/>
  <w14:docId w14:val="08FFDD17"/>
  <w15:docId w15:val="{DCC4397A-6451-8C47-96C3-FC0BEF50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1" w:semiHidden="1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table" w:styleId="TableGrid">
    <w:name w:val="Table Grid"/>
    <w:basedOn w:val="TableNormal"/>
    <w:rsid w:val="00465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rsid w:val="00220B6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B34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B3477"/>
    <w:rPr>
      <w:rFonts w:ascii="Lucida Grande" w:eastAsia="Calibri" w:hAnsi="Lucida Grande" w:cs="Goudy Old Style"/>
      <w:sz w:val="18"/>
      <w:szCs w:val="18"/>
    </w:rPr>
  </w:style>
  <w:style w:type="character" w:customStyle="1" w:styleId="apple-converted-space">
    <w:name w:val="apple-converted-space"/>
    <w:basedOn w:val="DefaultParagraphFont"/>
    <w:rsid w:val="00507ACF"/>
  </w:style>
  <w:style w:type="character" w:styleId="Hyperlink">
    <w:name w:val="Hyperlink"/>
    <w:basedOn w:val="DefaultParagraphFont"/>
    <w:uiPriority w:val="99"/>
    <w:unhideWhenUsed/>
    <w:rsid w:val="00507A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cid:image002.png@01D62F79.963321D0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 cmpd="sng">
          <a:solidFill>
            <a:schemeClr val="tx1"/>
          </a:solidFill>
        </a:ln>
        <a:effectLst/>
      </a:spPr>
      <a:bodyPr rtlCol="0" anchor="ctr"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spDef>
    <a:lnDef>
      <a:spPr>
        <a:ln w="12700" cmpd="sng">
          <a:solidFill>
            <a:schemeClr val="tx1"/>
          </a:solidFill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C35020-BCEF-4965-8DD1-19622EDB2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C118DCB0</Template>
  <TotalTime>3</TotalTime>
  <Pages>14</Pages>
  <Words>2009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JOHNSON Kristy [Narrogin Senior High School]</cp:lastModifiedBy>
  <cp:revision>5</cp:revision>
  <dcterms:created xsi:type="dcterms:W3CDTF">2020-05-21T06:43:00Z</dcterms:created>
  <dcterms:modified xsi:type="dcterms:W3CDTF">2020-05-21T06:46:00Z</dcterms:modified>
</cp:coreProperties>
</file>