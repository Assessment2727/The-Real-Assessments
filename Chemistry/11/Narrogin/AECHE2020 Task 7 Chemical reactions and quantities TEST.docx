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2452"/>
        <w:gridCol w:w="7196"/>
      </w:tblGrid>
      <w:tr w:rsidR="00306F61" w:rsidTr="00306F61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F61" w:rsidRPr="00306F61" w:rsidRDefault="00020F90" w:rsidP="00306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AECHE2020</w:t>
            </w:r>
            <w:r w:rsidR="00306F61" w:rsidRPr="00306F61">
              <w:rPr>
                <w:rFonts w:ascii="Arial" w:hAnsi="Arial" w:cs="Arial"/>
              </w:rPr>
              <w:t xml:space="preserve"> </w:t>
            </w:r>
          </w:p>
          <w:p w:rsidR="00306F61" w:rsidRPr="00306F61" w:rsidRDefault="00306F61" w:rsidP="00306F61">
            <w:pPr>
              <w:rPr>
                <w:rFonts w:ascii="Arial" w:hAnsi="Arial" w:cs="Arial"/>
                <w:b/>
              </w:rPr>
            </w:pPr>
            <w:r w:rsidRPr="00306F61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0B77" w:rsidTr="00FC3089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Task No: 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  <w:p w:rsidR="008E0B77" w:rsidRPr="00CC08E5" w:rsidRDefault="00020F90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Test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1F23E5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reactions; Calculating chemical quantities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Complete the attached questions </w:t>
            </w:r>
            <w:r w:rsidR="00FD5EDA">
              <w:rPr>
                <w:rFonts w:ascii="Arial" w:hAnsi="Arial" w:cs="Arial"/>
              </w:rPr>
              <w:t xml:space="preserve">on the multiple choice answer sheet or </w:t>
            </w:r>
            <w:r w:rsidRPr="00CC08E5">
              <w:rPr>
                <w:rFonts w:ascii="Arial" w:hAnsi="Arial" w:cs="Arial"/>
              </w:rPr>
              <w:t xml:space="preserve">in the spaces provided.  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Marks will be awarded for presentation and working.</w:t>
            </w:r>
          </w:p>
          <w:p w:rsidR="008E0B77" w:rsidRPr="00EF1901" w:rsidRDefault="008E0B77" w:rsidP="00FC3089">
            <w:pPr>
              <w:rPr>
                <w:rFonts w:ascii="Arial" w:hAnsi="Arial" w:cs="Arial"/>
                <w:b/>
              </w:rPr>
            </w:pPr>
            <w:r w:rsidRPr="00EF1901">
              <w:rPr>
                <w:rFonts w:ascii="Arial" w:hAnsi="Arial" w:cs="Arial"/>
                <w:b/>
              </w:rPr>
              <w:t>Test conditions (50 minutes).</w:t>
            </w:r>
          </w:p>
          <w:p w:rsidR="008E0B77" w:rsidRPr="00CC08E5" w:rsidRDefault="008E0B77" w:rsidP="00FC3089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Formulae and data booklet provided.</w:t>
            </w:r>
          </w:p>
          <w:p w:rsidR="008E0B77" w:rsidRPr="00CC08E5" w:rsidRDefault="008E0B77" w:rsidP="00FC3089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Non-programmable calculator permitted.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F06C0E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983D89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020F90">
              <w:rPr>
                <w:rFonts w:ascii="Arial" w:hAnsi="Arial" w:cs="Arial"/>
              </w:rPr>
              <w:t>1</w:t>
            </w:r>
            <w:r w:rsidR="001F23E5">
              <w:rPr>
                <w:rFonts w:ascii="Arial" w:hAnsi="Arial" w:cs="Arial"/>
              </w:rPr>
              <w:t>5</w:t>
            </w:r>
            <w:r w:rsidR="008E0B77" w:rsidRPr="00CC08E5">
              <w:rPr>
                <w:rFonts w:ascii="Arial" w:hAnsi="Arial" w:cs="Arial"/>
              </w:rPr>
              <w:t>%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1F23E5">
            <w:pPr>
              <w:rPr>
                <w:rFonts w:ascii="Arial" w:hAnsi="Arial" w:cs="Arial"/>
              </w:rPr>
            </w:pPr>
          </w:p>
        </w:tc>
      </w:tr>
    </w:tbl>
    <w:p w:rsidR="002974EA" w:rsidRDefault="002974EA"/>
    <w:p w:rsidR="00617C88" w:rsidRDefault="008E0B77">
      <w:r>
        <w:br w:type="page"/>
      </w:r>
      <w:r w:rsidR="00617C88">
        <w:lastRenderedPageBreak/>
        <w:br w:type="page"/>
      </w:r>
    </w:p>
    <w:p w:rsidR="00617C88" w:rsidRPr="00AC03EC" w:rsidRDefault="00617C88" w:rsidP="00617C88">
      <w:pPr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lastRenderedPageBreak/>
        <w:drawing>
          <wp:anchor distT="36830" distB="36830" distL="36830" distR="36830" simplePos="0" relativeHeight="251659264" behindDoc="1" locked="0" layoutInCell="1" allowOverlap="1" wp14:anchorId="10DB8D5F" wp14:editId="51CB2C82">
            <wp:simplePos x="0" y="0"/>
            <wp:positionH relativeFrom="column">
              <wp:posOffset>-531495</wp:posOffset>
            </wp:positionH>
            <wp:positionV relativeFrom="paragraph">
              <wp:posOffset>-510540</wp:posOffset>
            </wp:positionV>
            <wp:extent cx="886460" cy="914400"/>
            <wp:effectExtent l="0" t="0" r="889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C88" w:rsidRDefault="00617C88" w:rsidP="00617C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:rsidR="00617C88" w:rsidRPr="00C9108B" w:rsidRDefault="00617C88" w:rsidP="00617C88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Pr="00C9108B">
        <w:rPr>
          <w:b/>
          <w:sz w:val="32"/>
          <w:szCs w:val="32"/>
        </w:rPr>
        <w:t>Task Number: _</w:t>
      </w:r>
      <w:proofErr w:type="gramStart"/>
      <w:r w:rsidRPr="00C9108B">
        <w:rPr>
          <w:b/>
          <w:sz w:val="32"/>
          <w:szCs w:val="32"/>
        </w:rPr>
        <w:t>_  Name</w:t>
      </w:r>
      <w:proofErr w:type="gramEnd"/>
      <w:r w:rsidRPr="00C9108B">
        <w:rPr>
          <w:b/>
          <w:sz w:val="32"/>
          <w:szCs w:val="32"/>
        </w:rPr>
        <w:t>: _______________ Year: __</w:t>
      </w:r>
    </w:p>
    <w:p w:rsidR="00617C88" w:rsidRDefault="00617C88" w:rsidP="00617C88"/>
    <w:p w:rsidR="00617C88" w:rsidRPr="005532CC" w:rsidRDefault="00617C88" w:rsidP="00617C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Multiple Choice – </w:t>
      </w:r>
      <w:r w:rsidR="00B84D6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0</w:t>
      </w:r>
      <w:r w:rsidRPr="003737F1">
        <w:rPr>
          <w:b/>
          <w:sz w:val="28"/>
          <w:szCs w:val="28"/>
        </w:rPr>
        <w:t xml:space="preserve"> questions.</w:t>
      </w:r>
    </w:p>
    <w:p w:rsidR="00617C88" w:rsidRPr="005532CC" w:rsidRDefault="00617C88" w:rsidP="00617C88">
      <w:r w:rsidRPr="005532CC">
        <w:t>Circle your choice. If you change your mind,</w:t>
      </w:r>
      <w:r>
        <w:t xml:space="preserve"> scrub your choice out and circle</w:t>
      </w:r>
      <w:r w:rsidRPr="005532CC">
        <w:t xml:space="preserve"> the one you want.</w:t>
      </w:r>
      <w:r>
        <w:t xml:space="preserve"> If it is messy, clearly write your choice next to question.</w:t>
      </w:r>
    </w:p>
    <w:p w:rsidR="00617C88" w:rsidRPr="003737F1" w:rsidRDefault="00617C88" w:rsidP="00617C88">
      <w:pPr>
        <w:rPr>
          <w:sz w:val="28"/>
          <w:szCs w:val="28"/>
        </w:rPr>
      </w:pPr>
    </w:p>
    <w:p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17C88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17C88" w:rsidRDefault="00617C88">
      <w:r>
        <w:br w:type="page"/>
      </w:r>
    </w:p>
    <w:p w:rsidR="00600AF6" w:rsidRDefault="00600AF6">
      <w:r>
        <w:lastRenderedPageBreak/>
        <w:br w:type="page"/>
      </w:r>
    </w:p>
    <w:p w:rsidR="008E0B77" w:rsidRPr="007D163E" w:rsidRDefault="007D163E" w:rsidP="008E0B77">
      <w:pPr>
        <w:rPr>
          <w:rFonts w:ascii="Arial" w:hAnsi="Arial" w:cs="Arial"/>
          <w:b/>
          <w:sz w:val="28"/>
          <w:szCs w:val="28"/>
        </w:rPr>
      </w:pPr>
      <w:r w:rsidRPr="007D163E">
        <w:rPr>
          <w:rFonts w:ascii="Arial" w:hAnsi="Arial" w:cs="Arial"/>
          <w:b/>
          <w:sz w:val="28"/>
          <w:szCs w:val="28"/>
        </w:rPr>
        <w:lastRenderedPageBreak/>
        <w:t>Section 1:  Multiple Choice</w:t>
      </w:r>
    </w:p>
    <w:p w:rsidR="007D163E" w:rsidRPr="007D163E" w:rsidRDefault="007D163E" w:rsidP="008E0B77">
      <w:pPr>
        <w:pBdr>
          <w:bottom w:val="single" w:sz="12" w:space="1" w:color="auto"/>
        </w:pBdr>
        <w:rPr>
          <w:rFonts w:ascii="Arial" w:hAnsi="Arial" w:cs="Arial"/>
          <w:i/>
        </w:rPr>
      </w:pPr>
      <w:r w:rsidRPr="007D163E">
        <w:rPr>
          <w:rFonts w:ascii="Arial" w:hAnsi="Arial" w:cs="Arial"/>
          <w:i/>
        </w:rPr>
        <w:t>Indicate your answers on the multiple choice answer sheet</w:t>
      </w:r>
    </w:p>
    <w:p w:rsidR="007D163E" w:rsidRDefault="007D163E" w:rsidP="008E0B77">
      <w:pPr>
        <w:rPr>
          <w:rFonts w:ascii="Arial" w:hAnsi="Arial" w:cs="Arial"/>
          <w:sz w:val="22"/>
          <w:szCs w:val="22"/>
        </w:rPr>
      </w:pPr>
    </w:p>
    <w:p w:rsidR="007D163E" w:rsidRPr="00773EF7" w:rsidRDefault="007D163E" w:rsidP="008E0B77">
      <w:pPr>
        <w:rPr>
          <w:rFonts w:ascii="Arial" w:hAnsi="Arial" w:cs="Arial"/>
          <w:sz w:val="22"/>
          <w:szCs w:val="22"/>
        </w:rPr>
      </w:pPr>
    </w:p>
    <w:p w:rsidR="004469F4" w:rsidRDefault="004469F4" w:rsidP="00395148">
      <w:pPr>
        <w:pStyle w:val="Style2"/>
      </w:pPr>
      <w:r w:rsidRPr="004469F4">
        <w:t>Which of the following describes the mass of Avogadro’s number of particles</w:t>
      </w:r>
      <w:r w:rsidRPr="004469F4">
        <w:br/>
        <w:t xml:space="preserve"> (6.02 x 10</w:t>
      </w:r>
      <w:r w:rsidRPr="004469F4">
        <w:rPr>
          <w:vertAlign w:val="superscript"/>
        </w:rPr>
        <w:t>23</w:t>
      </w:r>
      <w:r w:rsidRPr="004469F4">
        <w:t>)?</w:t>
      </w:r>
    </w:p>
    <w:p w:rsidR="00395148" w:rsidRPr="004469F4" w:rsidRDefault="00395148" w:rsidP="004469F4"/>
    <w:p w:rsidR="004469F4" w:rsidRPr="004469F4" w:rsidRDefault="004469F4" w:rsidP="006816C0">
      <w:pPr>
        <w:pStyle w:val="ListParagraph"/>
        <w:numPr>
          <w:ilvl w:val="0"/>
          <w:numId w:val="6"/>
        </w:numPr>
      </w:pPr>
      <w:r w:rsidRPr="004469F4">
        <w:t>10g of sodium hydroxide</w:t>
      </w:r>
    </w:p>
    <w:p w:rsidR="004469F4" w:rsidRPr="004469F4" w:rsidRDefault="004469F4" w:rsidP="006816C0">
      <w:pPr>
        <w:pStyle w:val="ListParagraph"/>
        <w:numPr>
          <w:ilvl w:val="0"/>
          <w:numId w:val="6"/>
        </w:numPr>
      </w:pPr>
      <w:r w:rsidRPr="004469F4">
        <w:t>32g of oxygen gas</w:t>
      </w:r>
    </w:p>
    <w:p w:rsidR="004469F4" w:rsidRPr="004469F4" w:rsidRDefault="004469F4" w:rsidP="006816C0">
      <w:pPr>
        <w:pStyle w:val="ListParagraph"/>
        <w:numPr>
          <w:ilvl w:val="0"/>
          <w:numId w:val="6"/>
        </w:numPr>
      </w:pPr>
      <w:r w:rsidRPr="004469F4">
        <w:t>9g of water</w:t>
      </w:r>
    </w:p>
    <w:p w:rsidR="004469F4" w:rsidRPr="004469F4" w:rsidRDefault="004469F4" w:rsidP="006816C0">
      <w:pPr>
        <w:pStyle w:val="ListParagraph"/>
        <w:numPr>
          <w:ilvl w:val="0"/>
          <w:numId w:val="6"/>
        </w:numPr>
      </w:pPr>
      <w:r w:rsidRPr="004469F4">
        <w:t>55g of hydrochloric acid</w:t>
      </w:r>
    </w:p>
    <w:p w:rsidR="004469F4" w:rsidRDefault="004469F4" w:rsidP="004469F4"/>
    <w:p w:rsidR="00395148" w:rsidRDefault="00395148"/>
    <w:p w:rsidR="004469F4" w:rsidRDefault="004469F4" w:rsidP="00395148">
      <w:pPr>
        <w:pStyle w:val="Style2"/>
      </w:pPr>
      <w:r w:rsidRPr="004469F4">
        <w:t>The percentage composition of MgCl</w:t>
      </w:r>
      <w:r w:rsidRPr="004469F4">
        <w:rPr>
          <w:vertAlign w:val="subscript"/>
        </w:rPr>
        <w:t>2</w:t>
      </w:r>
      <w:r w:rsidRPr="004469F4">
        <w:t xml:space="preserve"> is</w:t>
      </w:r>
    </w:p>
    <w:p w:rsidR="00395148" w:rsidRPr="004469F4" w:rsidRDefault="00395148" w:rsidP="004469F4"/>
    <w:p w:rsidR="004469F4" w:rsidRPr="004469F4" w:rsidRDefault="004469F4" w:rsidP="006816C0">
      <w:pPr>
        <w:pStyle w:val="ListParagraph"/>
        <w:numPr>
          <w:ilvl w:val="0"/>
          <w:numId w:val="7"/>
        </w:numPr>
      </w:pPr>
      <w:r w:rsidRPr="004469F4">
        <w:t>%Mg = 25%   :  %Cl = 75%</w:t>
      </w:r>
    </w:p>
    <w:p w:rsidR="004469F4" w:rsidRPr="004469F4" w:rsidRDefault="004469F4" w:rsidP="006816C0">
      <w:pPr>
        <w:pStyle w:val="ListParagraph"/>
        <w:numPr>
          <w:ilvl w:val="0"/>
          <w:numId w:val="7"/>
        </w:numPr>
      </w:pPr>
      <w:r w:rsidRPr="004469F4">
        <w:t>%Mg = 40%   :  %Cl = 60%</w:t>
      </w:r>
    </w:p>
    <w:p w:rsidR="004469F4" w:rsidRPr="004469F4" w:rsidRDefault="004469F4" w:rsidP="006816C0">
      <w:pPr>
        <w:pStyle w:val="ListParagraph"/>
        <w:numPr>
          <w:ilvl w:val="0"/>
          <w:numId w:val="7"/>
        </w:numPr>
      </w:pPr>
      <w:r w:rsidRPr="004469F4">
        <w:t>%Mg = 30%   :  %Cl = 70%</w:t>
      </w:r>
    </w:p>
    <w:p w:rsidR="004469F4" w:rsidRPr="004469F4" w:rsidRDefault="004469F4" w:rsidP="006816C0">
      <w:pPr>
        <w:pStyle w:val="ListParagraph"/>
        <w:numPr>
          <w:ilvl w:val="0"/>
          <w:numId w:val="7"/>
        </w:numPr>
      </w:pPr>
      <w:r w:rsidRPr="004469F4">
        <w:t>%Mg = 20%   :  %Cl = 80%</w:t>
      </w:r>
    </w:p>
    <w:p w:rsidR="004469F4" w:rsidRDefault="004469F4" w:rsidP="004469F4"/>
    <w:p w:rsidR="00395148" w:rsidRDefault="00395148" w:rsidP="004469F4"/>
    <w:p w:rsidR="00A66408" w:rsidRDefault="00A66408" w:rsidP="00395148">
      <w:pPr>
        <w:pStyle w:val="Style2"/>
      </w:pPr>
      <w:r w:rsidRPr="004469F4">
        <w:t>Which of the following equations is not balanced?</w:t>
      </w:r>
    </w:p>
    <w:p w:rsidR="00395148" w:rsidRPr="004469F4" w:rsidRDefault="00395148" w:rsidP="004469F4"/>
    <w:p w:rsidR="00A66408" w:rsidRPr="004469F4" w:rsidRDefault="00A66408" w:rsidP="006816C0">
      <w:pPr>
        <w:pStyle w:val="ListParagraph"/>
        <w:numPr>
          <w:ilvl w:val="0"/>
          <w:numId w:val="8"/>
        </w:numPr>
      </w:pPr>
      <w:r w:rsidRPr="004469F4">
        <w:t>2KClO</w:t>
      </w:r>
      <w:r w:rsidRPr="00395148">
        <w:rPr>
          <w:vertAlign w:val="subscript"/>
        </w:rPr>
        <w:t>3</w:t>
      </w:r>
      <w:r w:rsidRPr="004469F4">
        <w:t xml:space="preserve">  </w:t>
      </w:r>
      <w:r w:rsidRPr="004469F4">
        <w:rPr>
          <w:noProof/>
        </w:rPr>
        <w:sym w:font="Wingdings" w:char="F0E0"/>
      </w:r>
      <w:r w:rsidRPr="004469F4">
        <w:t xml:space="preserve">  2KCl  +  2O</w:t>
      </w:r>
      <w:r w:rsidRPr="00395148">
        <w:rPr>
          <w:vertAlign w:val="subscript"/>
        </w:rPr>
        <w:t>2</w:t>
      </w:r>
    </w:p>
    <w:p w:rsidR="00A66408" w:rsidRPr="004469F4" w:rsidRDefault="00A66408" w:rsidP="006816C0">
      <w:pPr>
        <w:pStyle w:val="ListParagraph"/>
        <w:numPr>
          <w:ilvl w:val="0"/>
          <w:numId w:val="8"/>
        </w:numPr>
      </w:pPr>
      <w:r w:rsidRPr="004469F4">
        <w:t>Fe</w:t>
      </w:r>
      <w:r w:rsidRPr="00395148">
        <w:rPr>
          <w:vertAlign w:val="subscript"/>
        </w:rPr>
        <w:t>2</w:t>
      </w:r>
      <w:r w:rsidRPr="004469F4">
        <w:t>O</w:t>
      </w:r>
      <w:r w:rsidRPr="00395148">
        <w:rPr>
          <w:vertAlign w:val="subscript"/>
        </w:rPr>
        <w:t>3</w:t>
      </w:r>
      <w:r w:rsidRPr="004469F4">
        <w:t xml:space="preserve">  +  3CO  </w:t>
      </w:r>
      <w:r w:rsidRPr="004469F4">
        <w:rPr>
          <w:noProof/>
        </w:rPr>
        <w:sym w:font="Wingdings" w:char="F0E0"/>
      </w:r>
      <w:r w:rsidRPr="004469F4">
        <w:t xml:space="preserve">  2Fe  +  3CO</w:t>
      </w:r>
      <w:r w:rsidRPr="00395148">
        <w:rPr>
          <w:vertAlign w:val="subscript"/>
        </w:rPr>
        <w:t>2</w:t>
      </w:r>
    </w:p>
    <w:p w:rsidR="00A66408" w:rsidRPr="004469F4" w:rsidRDefault="00A66408" w:rsidP="006816C0">
      <w:pPr>
        <w:pStyle w:val="ListParagraph"/>
        <w:numPr>
          <w:ilvl w:val="0"/>
          <w:numId w:val="8"/>
        </w:numPr>
      </w:pPr>
      <w:r w:rsidRPr="004469F4">
        <w:t xml:space="preserve">Zn  +  2HCl </w:t>
      </w:r>
      <w:r w:rsidRPr="004469F4">
        <w:rPr>
          <w:noProof/>
        </w:rPr>
        <w:sym w:font="Wingdings" w:char="F0E0"/>
      </w:r>
      <w:r w:rsidRPr="004469F4">
        <w:t xml:space="preserve">  ZnCl</w:t>
      </w:r>
      <w:r w:rsidRPr="00395148">
        <w:rPr>
          <w:vertAlign w:val="subscript"/>
        </w:rPr>
        <w:t>2</w:t>
      </w:r>
      <w:r w:rsidRPr="004469F4">
        <w:t xml:space="preserve">  +  H</w:t>
      </w:r>
      <w:r w:rsidRPr="00395148">
        <w:rPr>
          <w:vertAlign w:val="subscript"/>
        </w:rPr>
        <w:t>2</w:t>
      </w:r>
    </w:p>
    <w:p w:rsidR="00A66408" w:rsidRPr="004469F4" w:rsidRDefault="00A66408" w:rsidP="006816C0">
      <w:pPr>
        <w:pStyle w:val="ListParagraph"/>
        <w:numPr>
          <w:ilvl w:val="0"/>
          <w:numId w:val="8"/>
        </w:numPr>
      </w:pPr>
      <w:r w:rsidRPr="004469F4">
        <w:t xml:space="preserve">2HgO  </w:t>
      </w:r>
      <w:r w:rsidRPr="004469F4">
        <w:rPr>
          <w:noProof/>
        </w:rPr>
        <w:sym w:font="Wingdings" w:char="F0E0"/>
      </w:r>
      <w:r w:rsidRPr="004469F4">
        <w:t xml:space="preserve">  2Hg  +  O</w:t>
      </w:r>
      <w:r w:rsidRPr="00395148">
        <w:rPr>
          <w:vertAlign w:val="subscript"/>
        </w:rPr>
        <w:t>2</w:t>
      </w:r>
    </w:p>
    <w:p w:rsidR="00395148" w:rsidRDefault="00395148" w:rsidP="004469F4"/>
    <w:p w:rsidR="00395148" w:rsidRDefault="00395148" w:rsidP="004469F4"/>
    <w:p w:rsidR="004469F4" w:rsidRDefault="00252996" w:rsidP="00395148">
      <w:pPr>
        <w:pStyle w:val="Style2"/>
      </w:pPr>
      <w:r>
        <w:t xml:space="preserve">Which of </w:t>
      </w:r>
      <w:r w:rsidR="004469F4" w:rsidRPr="004469F4">
        <w:t>the following equations is NOT balanced?</w:t>
      </w:r>
    </w:p>
    <w:p w:rsidR="00395148" w:rsidRPr="004469F4" w:rsidRDefault="00395148" w:rsidP="004469F4"/>
    <w:p w:rsidR="004469F4" w:rsidRPr="004469F4" w:rsidRDefault="004469F4" w:rsidP="006816C0">
      <w:pPr>
        <w:pStyle w:val="ListParagraph"/>
        <w:numPr>
          <w:ilvl w:val="0"/>
          <w:numId w:val="9"/>
        </w:numPr>
      </w:pPr>
      <w:r w:rsidRPr="004469F4">
        <w:t>2H</w:t>
      </w:r>
      <w:r w:rsidRPr="00395148">
        <w:rPr>
          <w:vertAlign w:val="subscript"/>
        </w:rPr>
        <w:t>2</w:t>
      </w:r>
      <w:r w:rsidRPr="004469F4">
        <w:t>S(g)  +  3O</w:t>
      </w:r>
      <w:r w:rsidRPr="00395148">
        <w:rPr>
          <w:vertAlign w:val="subscript"/>
        </w:rPr>
        <w:t>2</w:t>
      </w:r>
      <w:r w:rsidR="00395148">
        <w:t xml:space="preserve">(g)   </w:t>
      </w:r>
      <w:r w:rsidR="00395148">
        <w:sym w:font="Wingdings" w:char="F0E0"/>
      </w:r>
      <w:r w:rsidRPr="004469F4">
        <w:t xml:space="preserve">       2H</w:t>
      </w:r>
      <w:r w:rsidRPr="00395148">
        <w:rPr>
          <w:vertAlign w:val="subscript"/>
        </w:rPr>
        <w:t>2</w:t>
      </w:r>
      <w:r w:rsidRPr="004469F4">
        <w:t>O(g)  +  2SO</w:t>
      </w:r>
      <w:r w:rsidRPr="00395148">
        <w:rPr>
          <w:vertAlign w:val="subscript"/>
        </w:rPr>
        <w:t>2</w:t>
      </w:r>
      <w:r w:rsidRPr="004469F4">
        <w:t>(g)</w:t>
      </w:r>
    </w:p>
    <w:p w:rsidR="004469F4" w:rsidRPr="004469F4" w:rsidRDefault="004469F4" w:rsidP="006816C0">
      <w:pPr>
        <w:pStyle w:val="ListParagraph"/>
        <w:numPr>
          <w:ilvl w:val="0"/>
          <w:numId w:val="9"/>
        </w:numPr>
      </w:pPr>
      <w:r w:rsidRPr="004469F4">
        <w:t>2C</w:t>
      </w:r>
      <w:r w:rsidRPr="00395148">
        <w:rPr>
          <w:vertAlign w:val="subscript"/>
        </w:rPr>
        <w:t>2</w:t>
      </w:r>
      <w:r w:rsidRPr="004469F4">
        <w:t>H</w:t>
      </w:r>
      <w:r w:rsidRPr="00395148">
        <w:rPr>
          <w:vertAlign w:val="subscript"/>
        </w:rPr>
        <w:t>6</w:t>
      </w:r>
      <w:r w:rsidRPr="004469F4">
        <w:t>(g)  +  7O</w:t>
      </w:r>
      <w:r w:rsidRPr="00395148">
        <w:rPr>
          <w:vertAlign w:val="subscript"/>
        </w:rPr>
        <w:t>2</w:t>
      </w:r>
      <w:r w:rsidR="00395148">
        <w:t xml:space="preserve">(g)   </w:t>
      </w:r>
      <w:r w:rsidR="00395148">
        <w:sym w:font="Wingdings" w:char="F0E0"/>
      </w:r>
      <w:r w:rsidRPr="004469F4">
        <w:t xml:space="preserve">      4CO</w:t>
      </w:r>
      <w:r w:rsidRPr="00395148">
        <w:rPr>
          <w:vertAlign w:val="subscript"/>
        </w:rPr>
        <w:t>2</w:t>
      </w:r>
      <w:r w:rsidRPr="004469F4">
        <w:t>(g)  +  6H</w:t>
      </w:r>
      <w:r w:rsidRPr="00395148">
        <w:rPr>
          <w:vertAlign w:val="subscript"/>
        </w:rPr>
        <w:t>2</w:t>
      </w:r>
      <w:r w:rsidRPr="004469F4">
        <w:t>O(g)</w:t>
      </w:r>
    </w:p>
    <w:p w:rsidR="004469F4" w:rsidRPr="004469F4" w:rsidRDefault="004469F4" w:rsidP="006816C0">
      <w:pPr>
        <w:pStyle w:val="ListParagraph"/>
        <w:numPr>
          <w:ilvl w:val="0"/>
          <w:numId w:val="9"/>
        </w:numPr>
      </w:pPr>
      <w:proofErr w:type="spellStart"/>
      <w:r w:rsidRPr="004469F4">
        <w:t>HCl</w:t>
      </w:r>
      <w:proofErr w:type="spellEnd"/>
      <w:r w:rsidRPr="004469F4">
        <w:t>(</w:t>
      </w:r>
      <w:proofErr w:type="spellStart"/>
      <w:r w:rsidRPr="004469F4">
        <w:t>aq</w:t>
      </w:r>
      <w:proofErr w:type="spellEnd"/>
      <w:r w:rsidRPr="004469F4">
        <w:t xml:space="preserve">)  +  </w:t>
      </w:r>
      <w:proofErr w:type="spellStart"/>
      <w:r w:rsidRPr="004469F4">
        <w:t>NaOH</w:t>
      </w:r>
      <w:proofErr w:type="spellEnd"/>
      <w:r w:rsidRPr="004469F4">
        <w:t>(</w:t>
      </w:r>
      <w:proofErr w:type="spellStart"/>
      <w:r w:rsidRPr="004469F4">
        <w:t>aq</w:t>
      </w:r>
      <w:proofErr w:type="spellEnd"/>
      <w:r w:rsidRPr="004469F4">
        <w:t xml:space="preserve">)     </w:t>
      </w:r>
      <w:r w:rsidR="00395148">
        <w:sym w:font="Wingdings" w:char="F0E0"/>
      </w:r>
      <w:r w:rsidRPr="004469F4">
        <w:t xml:space="preserve">      H</w:t>
      </w:r>
      <w:r w:rsidRPr="00395148">
        <w:rPr>
          <w:vertAlign w:val="subscript"/>
        </w:rPr>
        <w:t>2</w:t>
      </w:r>
      <w:r w:rsidRPr="004469F4">
        <w:t xml:space="preserve">O(l)  +  </w:t>
      </w:r>
      <w:proofErr w:type="spellStart"/>
      <w:r w:rsidRPr="004469F4">
        <w:t>NaCl</w:t>
      </w:r>
      <w:proofErr w:type="spellEnd"/>
      <w:r w:rsidRPr="004469F4">
        <w:t>(</w:t>
      </w:r>
      <w:proofErr w:type="spellStart"/>
      <w:r w:rsidRPr="004469F4">
        <w:t>aq</w:t>
      </w:r>
      <w:proofErr w:type="spellEnd"/>
      <w:r w:rsidRPr="004469F4">
        <w:t>)</w:t>
      </w:r>
    </w:p>
    <w:p w:rsidR="004469F4" w:rsidRPr="004469F4" w:rsidRDefault="004469F4" w:rsidP="006816C0">
      <w:pPr>
        <w:pStyle w:val="ListParagraph"/>
        <w:numPr>
          <w:ilvl w:val="0"/>
          <w:numId w:val="9"/>
        </w:numPr>
      </w:pPr>
      <w:r w:rsidRPr="004469F4">
        <w:t>3NO(g)  +  2O</w:t>
      </w:r>
      <w:r w:rsidRPr="00395148">
        <w:rPr>
          <w:vertAlign w:val="subscript"/>
        </w:rPr>
        <w:t>2</w:t>
      </w:r>
      <w:r w:rsidR="00395148">
        <w:t xml:space="preserve">(g)  </w:t>
      </w:r>
      <w:r w:rsidR="00395148">
        <w:sym w:font="Wingdings" w:char="F0E0"/>
      </w:r>
      <w:r w:rsidRPr="004469F4">
        <w:t xml:space="preserve">      3NO</w:t>
      </w:r>
      <w:r w:rsidRPr="00395148">
        <w:rPr>
          <w:vertAlign w:val="subscript"/>
        </w:rPr>
        <w:t>2</w:t>
      </w:r>
      <w:r w:rsidRPr="004469F4">
        <w:t>(g)</w:t>
      </w:r>
    </w:p>
    <w:p w:rsidR="00395148" w:rsidRDefault="00395148" w:rsidP="004469F4"/>
    <w:p w:rsidR="00395148" w:rsidRDefault="00395148" w:rsidP="004469F4"/>
    <w:p w:rsidR="00A66408" w:rsidRDefault="00A66408" w:rsidP="00395148">
      <w:pPr>
        <w:pStyle w:val="Style2"/>
      </w:pPr>
      <w:r w:rsidRPr="004469F4">
        <w:t>Which of the following equations shows only the reacting species (i.e. does not contain any spectator ions)?</w:t>
      </w:r>
    </w:p>
    <w:p w:rsidR="00395148" w:rsidRPr="004469F4" w:rsidRDefault="00395148" w:rsidP="004469F4"/>
    <w:p w:rsidR="00A66408" w:rsidRPr="004469F4" w:rsidRDefault="00A66408" w:rsidP="006816C0">
      <w:pPr>
        <w:pStyle w:val="ListParagraph"/>
        <w:numPr>
          <w:ilvl w:val="0"/>
          <w:numId w:val="10"/>
        </w:numPr>
      </w:pPr>
      <w:r w:rsidRPr="004469F4">
        <w:t>2NaI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</w:t>
      </w:r>
      <w:proofErr w:type="spellStart"/>
      <w:r w:rsidRPr="004469F4">
        <w:t>Pb</w:t>
      </w:r>
      <w:proofErr w:type="spellEnd"/>
      <w:r w:rsidRPr="004469F4">
        <w:t>(NO</w:t>
      </w:r>
      <w:r w:rsidRPr="00395148">
        <w:rPr>
          <w:vertAlign w:val="subscript"/>
        </w:rPr>
        <w:t>3</w:t>
      </w:r>
      <w:r w:rsidRPr="004469F4">
        <w:t>)</w:t>
      </w:r>
      <w:r w:rsidRPr="00395148">
        <w:rPr>
          <w:vertAlign w:val="subscript"/>
        </w:rPr>
        <w:t>2(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</w:t>
      </w:r>
      <w:r w:rsidRPr="004469F4">
        <w:sym w:font="Wingdings" w:char="F0E0"/>
      </w:r>
      <w:r w:rsidRPr="004469F4">
        <w:t xml:space="preserve"> PbI</w:t>
      </w:r>
      <w:r w:rsidRPr="00395148">
        <w:rPr>
          <w:vertAlign w:val="subscript"/>
        </w:rPr>
        <w:t>2(s)</w:t>
      </w:r>
      <w:r w:rsidRPr="004469F4">
        <w:t xml:space="preserve"> + 2NaNO</w:t>
      </w:r>
      <w:r w:rsidRPr="00395148">
        <w:rPr>
          <w:vertAlign w:val="subscript"/>
        </w:rPr>
        <w:t>3(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</w:p>
    <w:p w:rsidR="00A66408" w:rsidRPr="004469F4" w:rsidRDefault="00A66408" w:rsidP="006816C0">
      <w:pPr>
        <w:pStyle w:val="ListParagraph"/>
        <w:numPr>
          <w:ilvl w:val="0"/>
          <w:numId w:val="10"/>
        </w:numPr>
      </w:pPr>
      <w:r w:rsidRPr="004469F4">
        <w:t>Ag</w:t>
      </w:r>
      <w:r w:rsidRPr="00395148">
        <w:rPr>
          <w:vertAlign w:val="superscript"/>
        </w:rPr>
        <w:t>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="004469F4">
        <w:t xml:space="preserve"> + </w:t>
      </w:r>
      <w:r w:rsidRPr="004469F4">
        <w:t>Cl</w:t>
      </w:r>
      <w:r w:rsidRPr="00395148">
        <w:rPr>
          <w:vertAlign w:val="superscript"/>
        </w:rPr>
        <w:t>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</w:t>
      </w:r>
      <w:r w:rsidRPr="004469F4">
        <w:sym w:font="Wingdings" w:char="F0E0"/>
      </w:r>
      <w:r w:rsidRPr="004469F4">
        <w:t xml:space="preserve"> </w:t>
      </w:r>
      <w:proofErr w:type="spellStart"/>
      <w:r w:rsidRPr="004469F4">
        <w:t>AgCl</w:t>
      </w:r>
      <w:proofErr w:type="spellEnd"/>
      <w:r w:rsidRPr="00395148">
        <w:rPr>
          <w:vertAlign w:val="subscript"/>
        </w:rPr>
        <w:t>(s)</w:t>
      </w:r>
    </w:p>
    <w:p w:rsidR="00A66408" w:rsidRPr="004469F4" w:rsidRDefault="00A66408" w:rsidP="006816C0">
      <w:pPr>
        <w:pStyle w:val="ListParagraph"/>
        <w:numPr>
          <w:ilvl w:val="0"/>
          <w:numId w:val="10"/>
        </w:numPr>
      </w:pPr>
      <w:r w:rsidRPr="004469F4">
        <w:t>Ba</w:t>
      </w:r>
      <w:r w:rsidRPr="00395148">
        <w:rPr>
          <w:vertAlign w:val="superscript"/>
        </w:rPr>
        <w:t>2+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+ 2NO</w:t>
      </w:r>
      <w:r w:rsidRPr="00395148">
        <w:rPr>
          <w:vertAlign w:val="subscript"/>
        </w:rPr>
        <w:t>3</w:t>
      </w:r>
      <w:r w:rsidRPr="00395148">
        <w:rPr>
          <w:vertAlign w:val="superscript"/>
        </w:rPr>
        <w:t>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+ 2Na</w:t>
      </w:r>
      <w:r w:rsidRPr="00395148">
        <w:rPr>
          <w:vertAlign w:val="superscript"/>
        </w:rPr>
        <w:t>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>+ SO</w:t>
      </w:r>
      <w:r w:rsidRPr="00395148">
        <w:rPr>
          <w:vertAlign w:val="subscript"/>
        </w:rPr>
        <w:t>4</w:t>
      </w:r>
      <w:r w:rsidRPr="00395148">
        <w:rPr>
          <w:vertAlign w:val="superscript"/>
        </w:rPr>
        <w:t>2-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</w:t>
      </w:r>
      <w:r w:rsidRPr="004469F4">
        <w:sym w:font="Wingdings" w:char="F0E0"/>
      </w:r>
      <w:r w:rsidRPr="004469F4">
        <w:t xml:space="preserve"> BaSO</w:t>
      </w:r>
      <w:r w:rsidRPr="00395148">
        <w:rPr>
          <w:vertAlign w:val="subscript"/>
        </w:rPr>
        <w:t>4(s)</w:t>
      </w:r>
      <w:r w:rsidRPr="004469F4">
        <w:t xml:space="preserve"> + 2Na</w:t>
      </w:r>
      <w:r w:rsidRPr="00395148">
        <w:rPr>
          <w:vertAlign w:val="superscript"/>
        </w:rPr>
        <w:t>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+ 2NO</w:t>
      </w:r>
      <w:r w:rsidRPr="00395148">
        <w:rPr>
          <w:vertAlign w:val="subscript"/>
        </w:rPr>
        <w:t>3</w:t>
      </w:r>
      <w:r w:rsidRPr="00395148">
        <w:rPr>
          <w:vertAlign w:val="superscript"/>
        </w:rPr>
        <w:t>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</w:p>
    <w:p w:rsidR="00A66408" w:rsidRPr="004469F4" w:rsidRDefault="00A66408" w:rsidP="006816C0">
      <w:pPr>
        <w:pStyle w:val="ListParagraph"/>
        <w:numPr>
          <w:ilvl w:val="0"/>
          <w:numId w:val="10"/>
        </w:numPr>
      </w:pPr>
      <w:r w:rsidRPr="004469F4">
        <w:t>Ca</w:t>
      </w:r>
      <w:r w:rsidRPr="00395148">
        <w:rPr>
          <w:vertAlign w:val="superscript"/>
        </w:rPr>
        <w:t>2+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+ 2NO</w:t>
      </w:r>
      <w:r w:rsidRPr="00395148">
        <w:rPr>
          <w:vertAlign w:val="subscript"/>
        </w:rPr>
        <w:t>3</w:t>
      </w:r>
      <w:r w:rsidRPr="00395148">
        <w:rPr>
          <w:vertAlign w:val="superscript"/>
        </w:rPr>
        <w:t>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+ 2K</w:t>
      </w:r>
      <w:r w:rsidRPr="00395148">
        <w:rPr>
          <w:vertAlign w:val="superscript"/>
        </w:rPr>
        <w:t>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CO</w:t>
      </w:r>
      <w:r w:rsidRPr="00395148">
        <w:rPr>
          <w:vertAlign w:val="subscript"/>
        </w:rPr>
        <w:t>3</w:t>
      </w:r>
      <w:r w:rsidRPr="00395148">
        <w:rPr>
          <w:vertAlign w:val="superscript"/>
        </w:rPr>
        <w:t>2-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</w:t>
      </w:r>
      <w:r w:rsidRPr="004469F4">
        <w:sym w:font="Wingdings" w:char="F0E0"/>
      </w:r>
      <w:r w:rsidRPr="004469F4">
        <w:t xml:space="preserve"> 2K</w:t>
      </w:r>
      <w:r w:rsidRPr="00395148">
        <w:rPr>
          <w:vertAlign w:val="superscript"/>
        </w:rPr>
        <w:t>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+ 2NO</w:t>
      </w:r>
      <w:r w:rsidRPr="00395148">
        <w:rPr>
          <w:vertAlign w:val="subscript"/>
        </w:rPr>
        <w:t>3</w:t>
      </w:r>
      <w:r w:rsidRPr="00395148">
        <w:rPr>
          <w:vertAlign w:val="superscript"/>
        </w:rPr>
        <w:t>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 + CaCO</w:t>
      </w:r>
      <w:r w:rsidRPr="00395148">
        <w:rPr>
          <w:vertAlign w:val="subscript"/>
        </w:rPr>
        <w:t>3(s)</w:t>
      </w:r>
    </w:p>
    <w:p w:rsidR="00A66408" w:rsidRDefault="00A66408" w:rsidP="004469F4">
      <w:pPr>
        <w:rPr>
          <w:b/>
        </w:rPr>
      </w:pPr>
    </w:p>
    <w:p w:rsidR="00395148" w:rsidRPr="004469F4" w:rsidRDefault="00395148" w:rsidP="004469F4">
      <w:pPr>
        <w:rPr>
          <w:b/>
        </w:rPr>
      </w:pPr>
    </w:p>
    <w:p w:rsidR="00F06C0E" w:rsidRDefault="00F06C0E">
      <w:pPr>
        <w:rPr>
          <w:rFonts w:ascii="Arial" w:hAnsi="Arial" w:cs="Arial"/>
          <w:sz w:val="22"/>
          <w:szCs w:val="22"/>
          <w:lang w:val="en-AU"/>
        </w:rPr>
      </w:pPr>
      <w:r>
        <w:rPr>
          <w:lang w:val="en-AU"/>
        </w:rPr>
        <w:br w:type="page"/>
      </w:r>
    </w:p>
    <w:p w:rsidR="00F06C0E" w:rsidRPr="00F06C0E" w:rsidRDefault="00F06C0E" w:rsidP="00F06C0E">
      <w:pPr>
        <w:pStyle w:val="Style2"/>
        <w:rPr>
          <w:lang w:val="en-AU"/>
        </w:rPr>
      </w:pPr>
      <w:r w:rsidRPr="00F06C0E">
        <w:rPr>
          <w:lang w:val="en-AU"/>
        </w:rPr>
        <w:lastRenderedPageBreak/>
        <w:t>Which of the following statements is INCORRECT?</w:t>
      </w: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numPr>
          <w:ilvl w:val="0"/>
          <w:numId w:val="17"/>
        </w:numPr>
        <w:rPr>
          <w:lang w:val="en-AU"/>
        </w:rPr>
      </w:pPr>
      <w:r w:rsidRPr="00F06C0E">
        <w:rPr>
          <w:lang w:val="en-AU"/>
        </w:rPr>
        <w:t xml:space="preserve">An exothermic reaction releases heat and has a negative </w:t>
      </w:r>
      <w:r w:rsidRPr="00F06C0E">
        <w:rPr>
          <w:lang w:val="en-AU"/>
        </w:rPr>
        <w:t>H.</w:t>
      </w:r>
    </w:p>
    <w:p w:rsidR="00F06C0E" w:rsidRPr="00F06C0E" w:rsidRDefault="00F06C0E" w:rsidP="00F06C0E">
      <w:pPr>
        <w:numPr>
          <w:ilvl w:val="0"/>
          <w:numId w:val="17"/>
        </w:numPr>
        <w:rPr>
          <w:lang w:val="en-AU"/>
        </w:rPr>
      </w:pPr>
      <w:r w:rsidRPr="00F06C0E">
        <w:rPr>
          <w:lang w:val="en-AU"/>
        </w:rPr>
        <w:t xml:space="preserve">In an exothermic reaction the temperature of the surroundings would decrease.   </w:t>
      </w:r>
    </w:p>
    <w:p w:rsidR="00F06C0E" w:rsidRPr="00F06C0E" w:rsidRDefault="00F06C0E" w:rsidP="00F06C0E">
      <w:pPr>
        <w:numPr>
          <w:ilvl w:val="0"/>
          <w:numId w:val="17"/>
        </w:numPr>
        <w:rPr>
          <w:lang w:val="en-AU"/>
        </w:rPr>
      </w:pPr>
      <w:r w:rsidRPr="00F06C0E">
        <w:rPr>
          <w:lang w:val="en-AU"/>
        </w:rPr>
        <w:t>In an exothermic reaction the products have a lower enthalpy (heat content) than the reactants.</w:t>
      </w:r>
    </w:p>
    <w:p w:rsidR="00F06C0E" w:rsidRPr="00F06C0E" w:rsidRDefault="00F06C0E" w:rsidP="00F06C0E">
      <w:pPr>
        <w:numPr>
          <w:ilvl w:val="0"/>
          <w:numId w:val="17"/>
        </w:numPr>
        <w:rPr>
          <w:lang w:val="en-AU"/>
        </w:rPr>
      </w:pPr>
      <w:r w:rsidRPr="00F06C0E">
        <w:rPr>
          <w:lang w:val="en-AU"/>
        </w:rPr>
        <w:t>An example of an exothermic reaction is the combustion of methane.</w:t>
      </w: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pStyle w:val="Style2"/>
        <w:rPr>
          <w:lang w:val="en-AU"/>
        </w:rPr>
      </w:pPr>
      <w:r w:rsidRPr="00F06C0E">
        <w:rPr>
          <w:lang w:val="en-AU"/>
        </w:rPr>
        <w:t>Which of the following is endothermic?</w:t>
      </w: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numPr>
          <w:ilvl w:val="0"/>
          <w:numId w:val="18"/>
        </w:numPr>
        <w:rPr>
          <w:lang w:val="en-AU"/>
        </w:rPr>
      </w:pPr>
      <w:r w:rsidRPr="00F06C0E">
        <w:rPr>
          <w:lang w:val="en-AU"/>
        </w:rPr>
        <w:t>Burning magnesium metal</w:t>
      </w:r>
    </w:p>
    <w:p w:rsidR="00F06C0E" w:rsidRPr="00F06C0E" w:rsidRDefault="00F06C0E" w:rsidP="00F06C0E">
      <w:pPr>
        <w:numPr>
          <w:ilvl w:val="0"/>
          <w:numId w:val="18"/>
        </w:numPr>
        <w:rPr>
          <w:lang w:val="en-AU"/>
        </w:rPr>
      </w:pPr>
      <w:r w:rsidRPr="00F06C0E">
        <w:rPr>
          <w:lang w:val="en-AU"/>
        </w:rPr>
        <w:t>Condensation of water</w:t>
      </w:r>
    </w:p>
    <w:p w:rsidR="00F06C0E" w:rsidRPr="00F06C0E" w:rsidRDefault="00F06C0E" w:rsidP="00F06C0E">
      <w:pPr>
        <w:numPr>
          <w:ilvl w:val="0"/>
          <w:numId w:val="18"/>
        </w:numPr>
        <w:rPr>
          <w:lang w:val="en-AU"/>
        </w:rPr>
      </w:pPr>
      <w:r w:rsidRPr="00F06C0E">
        <w:rPr>
          <w:lang w:val="en-AU"/>
        </w:rPr>
        <w:t>Melting candle wax</w:t>
      </w:r>
    </w:p>
    <w:p w:rsidR="00F06C0E" w:rsidRPr="00F06C0E" w:rsidRDefault="00F06C0E" w:rsidP="00F06C0E">
      <w:pPr>
        <w:numPr>
          <w:ilvl w:val="0"/>
          <w:numId w:val="18"/>
        </w:numPr>
        <w:rPr>
          <w:lang w:val="en-AU"/>
        </w:rPr>
      </w:pPr>
      <w:r w:rsidRPr="00F06C0E">
        <w:rPr>
          <w:lang w:val="en-AU"/>
        </w:rPr>
        <w:t>Adding concentrated acid to water</w:t>
      </w:r>
    </w:p>
    <w:p w:rsid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pStyle w:val="Style2"/>
        <w:rPr>
          <w:lang w:val="en-AU"/>
        </w:rPr>
      </w:pPr>
      <w:r w:rsidRPr="00F06C0E">
        <w:rPr>
          <w:lang w:val="en-AU"/>
        </w:rPr>
        <w:t>Which of the following graphs shows the enthalpy changes involved in an endothermic reaction?</w:t>
      </w: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4B3B95" w:rsidP="00F06C0E">
      <w:pPr>
        <w:rPr>
          <w:lang w:val="en-AU"/>
        </w:rPr>
      </w:pPr>
      <w:r w:rsidRPr="004B3B95">
        <w:rPr>
          <w:lang w:val="en-AU"/>
        </w:rPr>
        <w:drawing>
          <wp:inline distT="0" distB="0" distL="0" distR="0" wp14:anchorId="21DFA3CF" wp14:editId="6F6060DB">
            <wp:extent cx="3181350" cy="276105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530" cy="27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0E" w:rsidRPr="00F06C0E" w:rsidRDefault="00F06C0E" w:rsidP="00F06C0E">
      <w:pPr>
        <w:pStyle w:val="Style2"/>
        <w:rPr>
          <w:lang w:val="en-AU"/>
        </w:rPr>
      </w:pPr>
      <w:r w:rsidRPr="00F06C0E">
        <w:rPr>
          <w:lang w:val="en-AU"/>
        </w:rPr>
        <w:t>Consider the following equations</w:t>
      </w: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ind w:left="720"/>
        <w:rPr>
          <w:lang w:val="en-AU"/>
        </w:rPr>
      </w:pPr>
      <w:r w:rsidRPr="00F06C0E">
        <w:rPr>
          <w:lang w:val="en-AU"/>
        </w:rPr>
        <w:t>i)  C</w:t>
      </w:r>
      <w:r w:rsidRPr="00F06C0E">
        <w:rPr>
          <w:vertAlign w:val="subscript"/>
          <w:lang w:val="en-AU"/>
        </w:rPr>
        <w:t>4</w:t>
      </w:r>
      <w:r w:rsidRPr="00F06C0E">
        <w:rPr>
          <w:lang w:val="en-AU"/>
        </w:rPr>
        <w:t>H</w:t>
      </w:r>
      <w:r w:rsidRPr="00F06C0E">
        <w:rPr>
          <w:vertAlign w:val="subscript"/>
          <w:lang w:val="en-AU"/>
        </w:rPr>
        <w:t>10</w:t>
      </w:r>
      <w:r w:rsidRPr="00F06C0E">
        <w:rPr>
          <w:lang w:val="en-AU"/>
        </w:rPr>
        <w:t xml:space="preserve">  +  6O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 xml:space="preserve">  </w:t>
      </w:r>
      <w:r w:rsidRPr="00F06C0E">
        <w:rPr>
          <w:lang w:val="en-AU"/>
        </w:rPr>
        <w:sym w:font="Wingdings" w:char="F0E0"/>
      </w:r>
      <w:r w:rsidRPr="00F06C0E">
        <w:rPr>
          <w:lang w:val="en-AU"/>
        </w:rPr>
        <w:t xml:space="preserve">  4CO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 xml:space="preserve">  +  5H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 xml:space="preserve">O  </w:t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sym w:font="Symbol" w:char="F044"/>
      </w:r>
      <w:r w:rsidRPr="00F06C0E">
        <w:rPr>
          <w:lang w:val="en-AU"/>
        </w:rPr>
        <w:t>H = -2727kJ</w:t>
      </w:r>
    </w:p>
    <w:p w:rsidR="00F06C0E" w:rsidRPr="00F06C0E" w:rsidRDefault="00F06C0E" w:rsidP="00F06C0E">
      <w:pPr>
        <w:ind w:left="720"/>
        <w:rPr>
          <w:lang w:val="en-AU"/>
        </w:rPr>
      </w:pPr>
      <w:r w:rsidRPr="00F06C0E">
        <w:rPr>
          <w:lang w:val="en-AU"/>
        </w:rPr>
        <w:t>ii)  6CO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 xml:space="preserve">  +  6H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 xml:space="preserve">O  </w:t>
      </w:r>
      <w:r w:rsidRPr="00F06C0E">
        <w:rPr>
          <w:lang w:val="en-AU"/>
        </w:rPr>
        <w:sym w:font="Wingdings" w:char="F0E0"/>
      </w:r>
      <w:r w:rsidRPr="00F06C0E">
        <w:rPr>
          <w:lang w:val="en-AU"/>
        </w:rPr>
        <w:t xml:space="preserve">  C</w:t>
      </w:r>
      <w:r w:rsidRPr="00F06C0E">
        <w:rPr>
          <w:vertAlign w:val="subscript"/>
          <w:lang w:val="en-AU"/>
        </w:rPr>
        <w:t>6</w:t>
      </w:r>
      <w:r w:rsidRPr="00F06C0E">
        <w:rPr>
          <w:lang w:val="en-AU"/>
        </w:rPr>
        <w:t>H</w:t>
      </w:r>
      <w:r w:rsidRPr="00F06C0E">
        <w:rPr>
          <w:vertAlign w:val="subscript"/>
          <w:lang w:val="en-AU"/>
        </w:rPr>
        <w:t>12</w:t>
      </w:r>
      <w:r w:rsidRPr="00F06C0E">
        <w:rPr>
          <w:lang w:val="en-AU"/>
        </w:rPr>
        <w:t>O</w:t>
      </w:r>
      <w:r w:rsidRPr="00F06C0E">
        <w:rPr>
          <w:vertAlign w:val="subscript"/>
          <w:lang w:val="en-AU"/>
        </w:rPr>
        <w:t>6</w:t>
      </w:r>
      <w:r w:rsidRPr="00F06C0E">
        <w:rPr>
          <w:lang w:val="en-AU"/>
        </w:rPr>
        <w:t xml:space="preserve">  +  6O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="007540F8">
        <w:rPr>
          <w:lang w:val="en-AU"/>
        </w:rPr>
        <w:tab/>
      </w:r>
      <w:r w:rsidRPr="00F06C0E">
        <w:rPr>
          <w:lang w:val="en-AU"/>
        </w:rPr>
        <w:sym w:font="Symbol" w:char="F044"/>
      </w:r>
      <w:r w:rsidRPr="00F06C0E">
        <w:rPr>
          <w:lang w:val="en-AU"/>
        </w:rPr>
        <w:t>H = 2816kJ</w:t>
      </w:r>
    </w:p>
    <w:p w:rsidR="00F06C0E" w:rsidRPr="00F06C0E" w:rsidRDefault="00F06C0E" w:rsidP="00F06C0E">
      <w:pPr>
        <w:ind w:left="720"/>
        <w:rPr>
          <w:lang w:val="en-AU"/>
        </w:rPr>
      </w:pPr>
      <w:r w:rsidRPr="00F06C0E">
        <w:rPr>
          <w:lang w:val="en-AU"/>
        </w:rPr>
        <w:t>iii)  CO  +   O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 xml:space="preserve">  </w:t>
      </w:r>
      <w:r w:rsidRPr="00F06C0E">
        <w:rPr>
          <w:lang w:val="en-AU"/>
        </w:rPr>
        <w:sym w:font="Wingdings" w:char="F0E0"/>
      </w:r>
      <w:r w:rsidRPr="00F06C0E">
        <w:rPr>
          <w:lang w:val="en-AU"/>
        </w:rPr>
        <w:t xml:space="preserve">  CO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sym w:font="Symbol" w:char="F044"/>
      </w:r>
      <w:r w:rsidRPr="00F06C0E">
        <w:rPr>
          <w:lang w:val="en-AU"/>
        </w:rPr>
        <w:t>H = -283kJ</w:t>
      </w:r>
    </w:p>
    <w:p w:rsidR="00F06C0E" w:rsidRPr="00F06C0E" w:rsidRDefault="00F06C0E" w:rsidP="00F06C0E">
      <w:pPr>
        <w:ind w:left="720"/>
        <w:rPr>
          <w:lang w:val="en-AU"/>
        </w:rPr>
      </w:pPr>
      <w:r w:rsidRPr="00F06C0E">
        <w:rPr>
          <w:lang w:val="en-AU"/>
        </w:rPr>
        <w:t>iv)  C</w:t>
      </w:r>
      <w:r w:rsidRPr="00F06C0E">
        <w:rPr>
          <w:vertAlign w:val="subscript"/>
          <w:lang w:val="en-AU"/>
        </w:rPr>
        <w:t>3</w:t>
      </w:r>
      <w:r w:rsidRPr="00F06C0E">
        <w:rPr>
          <w:lang w:val="en-AU"/>
        </w:rPr>
        <w:t>H</w:t>
      </w:r>
      <w:r w:rsidRPr="00F06C0E">
        <w:rPr>
          <w:vertAlign w:val="subscript"/>
          <w:lang w:val="en-AU"/>
        </w:rPr>
        <w:t>8</w:t>
      </w:r>
      <w:r w:rsidRPr="00F06C0E">
        <w:rPr>
          <w:lang w:val="en-AU"/>
        </w:rPr>
        <w:t xml:space="preserve">  </w:t>
      </w:r>
      <w:r w:rsidRPr="00F06C0E">
        <w:rPr>
          <w:lang w:val="en-AU"/>
        </w:rPr>
        <w:sym w:font="Wingdings" w:char="F0E0"/>
      </w:r>
      <w:r w:rsidRPr="00F06C0E">
        <w:rPr>
          <w:lang w:val="en-AU"/>
        </w:rPr>
        <w:t xml:space="preserve">  3C  +  4H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sym w:font="Symbol" w:char="F044"/>
      </w:r>
      <w:r w:rsidRPr="00F06C0E">
        <w:rPr>
          <w:lang w:val="en-AU"/>
        </w:rPr>
        <w:t>H = 104kJ</w:t>
      </w: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ind w:firstLine="426"/>
        <w:rPr>
          <w:lang w:val="en-AU"/>
        </w:rPr>
      </w:pPr>
      <w:r w:rsidRPr="00F06C0E">
        <w:rPr>
          <w:lang w:val="en-AU"/>
        </w:rPr>
        <w:t>Which equations are exothermic?</w:t>
      </w: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numPr>
          <w:ilvl w:val="0"/>
          <w:numId w:val="19"/>
        </w:numPr>
        <w:rPr>
          <w:lang w:val="en-AU"/>
        </w:rPr>
      </w:pPr>
      <w:r w:rsidRPr="00F06C0E">
        <w:rPr>
          <w:lang w:val="en-AU"/>
        </w:rPr>
        <w:t>i, iii and iv</w:t>
      </w:r>
    </w:p>
    <w:p w:rsidR="00F06C0E" w:rsidRPr="00F06C0E" w:rsidRDefault="00F06C0E" w:rsidP="00F06C0E">
      <w:pPr>
        <w:numPr>
          <w:ilvl w:val="0"/>
          <w:numId w:val="19"/>
        </w:numPr>
        <w:rPr>
          <w:lang w:val="en-AU"/>
        </w:rPr>
      </w:pPr>
      <w:r w:rsidRPr="00F06C0E">
        <w:rPr>
          <w:lang w:val="en-AU"/>
        </w:rPr>
        <w:t>i and iii</w:t>
      </w:r>
    </w:p>
    <w:p w:rsidR="00F06C0E" w:rsidRPr="00F06C0E" w:rsidRDefault="00F06C0E" w:rsidP="00F06C0E">
      <w:pPr>
        <w:numPr>
          <w:ilvl w:val="0"/>
          <w:numId w:val="19"/>
        </w:numPr>
        <w:rPr>
          <w:lang w:val="en-AU"/>
        </w:rPr>
      </w:pPr>
      <w:r w:rsidRPr="00F06C0E">
        <w:rPr>
          <w:lang w:val="en-AU"/>
        </w:rPr>
        <w:t>iii and iv</w:t>
      </w:r>
    </w:p>
    <w:p w:rsidR="00F06C0E" w:rsidRPr="00F06C0E" w:rsidRDefault="00F06C0E" w:rsidP="00F06C0E">
      <w:pPr>
        <w:numPr>
          <w:ilvl w:val="0"/>
          <w:numId w:val="19"/>
        </w:numPr>
        <w:rPr>
          <w:lang w:val="en-AU"/>
        </w:rPr>
      </w:pPr>
      <w:r w:rsidRPr="00F06C0E">
        <w:rPr>
          <w:lang w:val="en-AU"/>
        </w:rPr>
        <w:t>ii and iv</w:t>
      </w: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pStyle w:val="Style2"/>
        <w:rPr>
          <w:lang w:val="en-AU"/>
        </w:rPr>
      </w:pPr>
      <w:r w:rsidRPr="00F06C0E">
        <w:rPr>
          <w:lang w:val="en-AU"/>
        </w:rPr>
        <w:t>Study the following two equations:</w:t>
      </w: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ind w:left="510"/>
        <w:rPr>
          <w:lang w:val="en-AU"/>
        </w:rPr>
      </w:pPr>
      <w:r w:rsidRPr="00F06C0E">
        <w:rPr>
          <w:lang w:val="en-AU"/>
        </w:rPr>
        <w:t>I.</w:t>
      </w:r>
      <w:r w:rsidRPr="00F06C0E">
        <w:rPr>
          <w:lang w:val="en-AU"/>
        </w:rPr>
        <w:tab/>
        <w:t>H2(</w:t>
      </w:r>
      <w:proofErr w:type="gramStart"/>
      <w:r w:rsidRPr="00F06C0E">
        <w:rPr>
          <w:lang w:val="en-AU"/>
        </w:rPr>
        <w:t>g)  +</w:t>
      </w:r>
      <w:proofErr w:type="gramEnd"/>
      <w:r w:rsidRPr="00F06C0E">
        <w:rPr>
          <w:lang w:val="en-AU"/>
        </w:rPr>
        <w:t xml:space="preserve">  ½O2(g)       →       H2O(g)                   ΔH = -242 kJ</w:t>
      </w:r>
    </w:p>
    <w:p w:rsidR="00F06C0E" w:rsidRPr="00F06C0E" w:rsidRDefault="00F06C0E" w:rsidP="00F06C0E">
      <w:pPr>
        <w:ind w:left="510"/>
        <w:rPr>
          <w:lang w:val="en-AU"/>
        </w:rPr>
      </w:pPr>
      <w:r w:rsidRPr="00F06C0E">
        <w:rPr>
          <w:lang w:val="en-AU"/>
        </w:rPr>
        <w:t>II.</w:t>
      </w:r>
      <w:r w:rsidRPr="00F06C0E">
        <w:rPr>
          <w:lang w:val="en-AU"/>
        </w:rPr>
        <w:tab/>
        <w:t>H2(</w:t>
      </w:r>
      <w:proofErr w:type="gramStart"/>
      <w:r w:rsidRPr="00F06C0E">
        <w:rPr>
          <w:lang w:val="en-AU"/>
        </w:rPr>
        <w:t>g)  +</w:t>
      </w:r>
      <w:proofErr w:type="gramEnd"/>
      <w:r w:rsidRPr="00F06C0E">
        <w:rPr>
          <w:lang w:val="en-AU"/>
        </w:rPr>
        <w:t xml:space="preserve">  ½O2(g)     →       H2O(l)                    </w:t>
      </w:r>
      <w:r w:rsidRPr="00F06C0E">
        <w:rPr>
          <w:lang w:val="en-AU"/>
        </w:rPr>
        <w:tab/>
        <w:t>ΔH = -285 kJ</w:t>
      </w: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ind w:firstLine="426"/>
        <w:rPr>
          <w:lang w:val="en-AU"/>
        </w:rPr>
      </w:pPr>
      <w:r w:rsidRPr="00F06C0E">
        <w:rPr>
          <w:lang w:val="en-AU"/>
        </w:rPr>
        <w:t>The best explanation for the difference in the values of ΔH for these two reactions is</w:t>
      </w:r>
    </w:p>
    <w:p w:rsidR="00F06C0E" w:rsidRPr="00F06C0E" w:rsidRDefault="00F06C0E" w:rsidP="00F06C0E">
      <w:pPr>
        <w:rPr>
          <w:lang w:val="en-AU"/>
        </w:rPr>
      </w:pPr>
    </w:p>
    <w:p w:rsidR="00F06C0E" w:rsidRPr="00F06C0E" w:rsidRDefault="00F06C0E" w:rsidP="00F06C0E">
      <w:pPr>
        <w:numPr>
          <w:ilvl w:val="0"/>
          <w:numId w:val="20"/>
        </w:numPr>
        <w:rPr>
          <w:lang w:val="en-AU"/>
        </w:rPr>
      </w:pPr>
      <w:r w:rsidRPr="00F06C0E">
        <w:rPr>
          <w:lang w:val="en-AU"/>
        </w:rPr>
        <w:t>More heat is given off in equation I because the water is in gaseous form.</w:t>
      </w:r>
    </w:p>
    <w:p w:rsidR="00F06C0E" w:rsidRPr="00F06C0E" w:rsidRDefault="00F06C0E" w:rsidP="00F06C0E">
      <w:pPr>
        <w:numPr>
          <w:ilvl w:val="0"/>
          <w:numId w:val="20"/>
        </w:numPr>
        <w:rPr>
          <w:lang w:val="en-AU"/>
        </w:rPr>
      </w:pPr>
      <w:r w:rsidRPr="00F06C0E">
        <w:rPr>
          <w:lang w:val="en-AU"/>
        </w:rPr>
        <w:t xml:space="preserve">Water vapour has greater enthalpy than liquid water so reaction II releases more heat energy to its surroundings.   </w:t>
      </w:r>
    </w:p>
    <w:p w:rsidR="00F06C0E" w:rsidRPr="00F06C0E" w:rsidRDefault="00F06C0E" w:rsidP="00F06C0E">
      <w:pPr>
        <w:numPr>
          <w:ilvl w:val="0"/>
          <w:numId w:val="20"/>
        </w:numPr>
        <w:rPr>
          <w:lang w:val="en-AU"/>
        </w:rPr>
      </w:pPr>
      <w:r w:rsidRPr="00F06C0E">
        <w:rPr>
          <w:lang w:val="en-AU"/>
        </w:rPr>
        <w:t>Water in the liquid phase has more stored energy then water vapour so reaction II releases less heat energy to its surroundings.</w:t>
      </w:r>
    </w:p>
    <w:p w:rsidR="00F06C0E" w:rsidRDefault="00F06C0E" w:rsidP="00F06C0E">
      <w:pPr>
        <w:numPr>
          <w:ilvl w:val="0"/>
          <w:numId w:val="20"/>
        </w:numPr>
        <w:rPr>
          <w:lang w:val="en-AU"/>
        </w:rPr>
      </w:pPr>
      <w:r w:rsidRPr="00F06C0E">
        <w:rPr>
          <w:lang w:val="en-AU"/>
        </w:rPr>
        <w:t>Water in the liquid phase stores less energy than water vapour and so releases less heat energy to its surroundings</w:t>
      </w:r>
    </w:p>
    <w:p w:rsidR="00F06C0E" w:rsidRPr="00F06C0E" w:rsidRDefault="00F06C0E" w:rsidP="00F06C0E">
      <w:pPr>
        <w:rPr>
          <w:lang w:val="en-AU"/>
        </w:rPr>
      </w:pPr>
      <w:r w:rsidRPr="00F06C0E">
        <w:rPr>
          <w:lang w:val="en-AU"/>
        </w:rPr>
        <w:br w:type="page"/>
      </w:r>
    </w:p>
    <w:p w:rsidR="008E0B77" w:rsidRPr="00E63D71" w:rsidRDefault="008E0B77" w:rsidP="008E0B77">
      <w:pPr>
        <w:rPr>
          <w:rFonts w:ascii="Arial" w:hAnsi="Arial" w:cs="Arial"/>
          <w:b/>
          <w:sz w:val="28"/>
          <w:szCs w:val="28"/>
        </w:rPr>
      </w:pPr>
      <w:r w:rsidRPr="00E63D71">
        <w:rPr>
          <w:rFonts w:ascii="Arial" w:hAnsi="Arial" w:cs="Arial"/>
          <w:b/>
          <w:sz w:val="28"/>
          <w:szCs w:val="28"/>
        </w:rPr>
        <w:lastRenderedPageBreak/>
        <w:t>Section 2:  Short Answer</w:t>
      </w:r>
    </w:p>
    <w:p w:rsidR="008E0B77" w:rsidRDefault="008E0B77" w:rsidP="008E0B77">
      <w:pPr>
        <w:pBdr>
          <w:bottom w:val="single" w:sz="12" w:space="1" w:color="auto"/>
        </w:pBdr>
        <w:rPr>
          <w:rFonts w:ascii="Arial" w:hAnsi="Arial" w:cs="Arial"/>
          <w:i/>
          <w:szCs w:val="28"/>
        </w:rPr>
      </w:pPr>
      <w:r w:rsidRPr="00E63D71">
        <w:rPr>
          <w:rFonts w:ascii="Arial" w:hAnsi="Arial" w:cs="Arial"/>
          <w:i/>
          <w:szCs w:val="28"/>
        </w:rPr>
        <w:t>Write your answer in the spaces provided</w:t>
      </w:r>
    </w:p>
    <w:p w:rsidR="00E63D71" w:rsidRPr="00E63D71" w:rsidRDefault="00E63D71" w:rsidP="008E0B77">
      <w:pPr>
        <w:rPr>
          <w:rFonts w:ascii="Arial" w:hAnsi="Arial" w:cs="Arial"/>
          <w:i/>
          <w:szCs w:val="28"/>
        </w:rPr>
      </w:pPr>
    </w:p>
    <w:p w:rsidR="00082BD8" w:rsidRDefault="00082BD8" w:rsidP="006816C0">
      <w:pPr>
        <w:pStyle w:val="Style2"/>
        <w:numPr>
          <w:ilvl w:val="0"/>
          <w:numId w:val="15"/>
        </w:numPr>
      </w:pPr>
      <w:r>
        <w:t>Determine the molar mass of</w:t>
      </w:r>
    </w:p>
    <w:p w:rsidR="00082BD8" w:rsidRDefault="00082BD8" w:rsidP="00082BD8">
      <w:pPr>
        <w:rPr>
          <w:rFonts w:ascii="Arial" w:hAnsi="Arial" w:cs="Arial"/>
        </w:rPr>
      </w:pPr>
    </w:p>
    <w:p w:rsidR="00082BD8" w:rsidRDefault="00082BD8" w:rsidP="006816C0">
      <w:pPr>
        <w:pStyle w:val="Style1"/>
      </w:pPr>
      <w:r>
        <w:t>ammonium oxalate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082BD8" w:rsidRDefault="00082BD8" w:rsidP="006816C0">
      <w:pPr>
        <w:pStyle w:val="Style1"/>
      </w:pPr>
      <w:r>
        <w:t>zinc iodide</w:t>
      </w: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082BD8" w:rsidRDefault="00082BD8" w:rsidP="006816C0">
      <w:pPr>
        <w:pStyle w:val="Style1"/>
      </w:pPr>
      <w:r>
        <w:t>sodium carbonate-2-water</w:t>
      </w: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082BD8" w:rsidRDefault="00082BD8" w:rsidP="00082BD8">
      <w:pPr>
        <w:rPr>
          <w:rFonts w:ascii="Arial" w:hAnsi="Arial" w:cs="Arial"/>
        </w:rPr>
      </w:pPr>
    </w:p>
    <w:p w:rsidR="00082BD8" w:rsidRDefault="006816C0" w:rsidP="006816C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6816C0" w:rsidRDefault="006816C0" w:rsidP="006816C0">
      <w:pPr>
        <w:jc w:val="right"/>
        <w:rPr>
          <w:rFonts w:ascii="Arial" w:hAnsi="Arial" w:cs="Arial"/>
        </w:rPr>
      </w:pPr>
    </w:p>
    <w:p w:rsidR="006816C0" w:rsidRDefault="006816C0" w:rsidP="006816C0">
      <w:pPr>
        <w:jc w:val="right"/>
        <w:rPr>
          <w:rFonts w:ascii="Arial" w:hAnsi="Arial" w:cs="Arial"/>
        </w:rPr>
      </w:pPr>
    </w:p>
    <w:p w:rsidR="00082BD8" w:rsidRDefault="00082BD8" w:rsidP="006816C0">
      <w:pPr>
        <w:pStyle w:val="Style2"/>
      </w:pPr>
      <w:r>
        <w:t xml:space="preserve">Calculate the number of moles of molecules in 210g of octane </w:t>
      </w:r>
      <w:r w:rsidRPr="00082BD8">
        <w:t>C</w:t>
      </w:r>
      <w:r>
        <w:rPr>
          <w:vertAlign w:val="subscript"/>
        </w:rPr>
        <w:t>8</w:t>
      </w:r>
      <w:r>
        <w:t>H</w:t>
      </w:r>
      <w:r>
        <w:rPr>
          <w:vertAlign w:val="subscript"/>
        </w:rPr>
        <w:t>18</w:t>
      </w:r>
    </w:p>
    <w:p w:rsidR="00082BD8" w:rsidRDefault="00082BD8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6816C0">
      <w:pPr>
        <w:jc w:val="right"/>
        <w:rPr>
          <w:rFonts w:ascii="Arial" w:hAnsi="Arial" w:cs="Arial"/>
        </w:rPr>
      </w:pPr>
    </w:p>
    <w:p w:rsidR="006816C0" w:rsidRDefault="006816C0" w:rsidP="006816C0">
      <w:pPr>
        <w:jc w:val="right"/>
        <w:rPr>
          <w:rFonts w:ascii="Arial" w:hAnsi="Arial" w:cs="Arial"/>
        </w:rPr>
      </w:pPr>
    </w:p>
    <w:p w:rsidR="006816C0" w:rsidRDefault="006816C0" w:rsidP="006816C0">
      <w:pPr>
        <w:jc w:val="right"/>
        <w:rPr>
          <w:rFonts w:ascii="Arial" w:hAnsi="Arial" w:cs="Arial"/>
        </w:rPr>
      </w:pPr>
    </w:p>
    <w:p w:rsidR="006816C0" w:rsidRDefault="006816C0" w:rsidP="006816C0">
      <w:pPr>
        <w:jc w:val="right"/>
        <w:rPr>
          <w:rFonts w:ascii="Arial" w:hAnsi="Arial" w:cs="Arial"/>
        </w:rPr>
      </w:pPr>
    </w:p>
    <w:p w:rsidR="006816C0" w:rsidRDefault="006816C0" w:rsidP="006816C0">
      <w:pPr>
        <w:jc w:val="right"/>
        <w:rPr>
          <w:rFonts w:ascii="Arial" w:hAnsi="Arial" w:cs="Arial"/>
        </w:rPr>
      </w:pPr>
    </w:p>
    <w:p w:rsidR="006816C0" w:rsidRDefault="006816C0" w:rsidP="006816C0">
      <w:pPr>
        <w:jc w:val="right"/>
        <w:rPr>
          <w:rFonts w:ascii="Arial" w:hAnsi="Arial" w:cs="Arial"/>
        </w:rPr>
      </w:pPr>
    </w:p>
    <w:p w:rsidR="006816C0" w:rsidRDefault="006816C0" w:rsidP="006816C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A66408" w:rsidRPr="000942D8" w:rsidRDefault="00A66408" w:rsidP="006816C0">
      <w:pPr>
        <w:pStyle w:val="Style2"/>
      </w:pPr>
      <w:r w:rsidRPr="00082BD8">
        <w:lastRenderedPageBreak/>
        <w:t>Nitrogen</w:t>
      </w:r>
      <w:r w:rsidRPr="000942D8">
        <w:t xml:space="preserve"> is the active element in many </w:t>
      </w:r>
      <w:proofErr w:type="spellStart"/>
      <w:r w:rsidRPr="000942D8">
        <w:t>fertilisers</w:t>
      </w:r>
      <w:proofErr w:type="spellEnd"/>
      <w:r w:rsidRPr="000942D8">
        <w:t xml:space="preserve">.  Determine the percentage of nitrogen by mass in the following common </w:t>
      </w:r>
      <w:proofErr w:type="spellStart"/>
      <w:r w:rsidRPr="000942D8">
        <w:t>fertilisers</w:t>
      </w:r>
      <w:proofErr w:type="spellEnd"/>
    </w:p>
    <w:p w:rsidR="00082BD8" w:rsidRDefault="00082BD8" w:rsidP="00082BD8">
      <w:pPr>
        <w:rPr>
          <w:rFonts w:ascii="Arial" w:hAnsi="Arial" w:cs="Arial"/>
        </w:rPr>
      </w:pPr>
    </w:p>
    <w:p w:rsidR="00A66408" w:rsidRDefault="00A66408" w:rsidP="006816C0">
      <w:pPr>
        <w:pStyle w:val="Style1"/>
        <w:numPr>
          <w:ilvl w:val="0"/>
          <w:numId w:val="13"/>
        </w:numPr>
      </w:pPr>
      <w:r w:rsidRPr="000942D8">
        <w:t>ammonium nitrate  (NH</w:t>
      </w:r>
      <w:r w:rsidRPr="006816C0">
        <w:rPr>
          <w:vertAlign w:val="subscript"/>
        </w:rPr>
        <w:t>4</w:t>
      </w:r>
      <w:r w:rsidRPr="000942D8">
        <w:t>NO</w:t>
      </w:r>
      <w:r w:rsidRPr="006816C0">
        <w:rPr>
          <w:vertAlign w:val="subscript"/>
        </w:rPr>
        <w:t>3</w:t>
      </w:r>
      <w:r w:rsidRPr="000942D8">
        <w:t>)</w:t>
      </w: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Pr="000942D8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A66408" w:rsidRPr="000942D8" w:rsidRDefault="00A66408" w:rsidP="006816C0">
      <w:pPr>
        <w:pStyle w:val="Style1"/>
        <w:numPr>
          <w:ilvl w:val="0"/>
          <w:numId w:val="13"/>
        </w:numPr>
      </w:pPr>
      <w:r w:rsidRPr="000942D8">
        <w:t>urea (NH</w:t>
      </w:r>
      <w:r w:rsidRPr="006816C0">
        <w:rPr>
          <w:vertAlign w:val="subscript"/>
        </w:rPr>
        <w:t>2</w:t>
      </w:r>
      <w:r w:rsidRPr="000942D8">
        <w:t>CONH</w:t>
      </w:r>
      <w:r w:rsidRPr="006816C0">
        <w:rPr>
          <w:vertAlign w:val="subscript"/>
        </w:rPr>
        <w:t>2</w:t>
      </w:r>
      <w:r w:rsidRPr="000942D8">
        <w:t>)</w:t>
      </w:r>
    </w:p>
    <w:p w:rsidR="00A66408" w:rsidRPr="000942D8" w:rsidRDefault="00082BD8" w:rsidP="00A6640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66408" w:rsidRDefault="00A66408" w:rsidP="00A66408">
      <w:pPr>
        <w:rPr>
          <w:rFonts w:ascii="Arial" w:hAnsi="Arial" w:cs="Arial"/>
        </w:rPr>
      </w:pPr>
    </w:p>
    <w:p w:rsidR="006816C0" w:rsidRDefault="006816C0" w:rsidP="00A66408">
      <w:pPr>
        <w:rPr>
          <w:rFonts w:ascii="Arial" w:hAnsi="Arial" w:cs="Arial"/>
        </w:rPr>
      </w:pPr>
    </w:p>
    <w:p w:rsidR="006816C0" w:rsidRDefault="006816C0" w:rsidP="00A66408">
      <w:pPr>
        <w:rPr>
          <w:rFonts w:ascii="Arial" w:hAnsi="Arial" w:cs="Arial"/>
        </w:rPr>
      </w:pPr>
    </w:p>
    <w:p w:rsidR="006816C0" w:rsidRDefault="006816C0" w:rsidP="00A66408">
      <w:pPr>
        <w:rPr>
          <w:rFonts w:ascii="Arial" w:hAnsi="Arial" w:cs="Arial"/>
        </w:rPr>
      </w:pPr>
    </w:p>
    <w:p w:rsidR="006816C0" w:rsidRDefault="006816C0" w:rsidP="00A66408">
      <w:pPr>
        <w:rPr>
          <w:rFonts w:ascii="Arial" w:hAnsi="Arial" w:cs="Arial"/>
        </w:rPr>
      </w:pPr>
    </w:p>
    <w:p w:rsidR="006816C0" w:rsidRDefault="006816C0" w:rsidP="00A66408">
      <w:pPr>
        <w:rPr>
          <w:rFonts w:ascii="Arial" w:hAnsi="Arial" w:cs="Arial"/>
        </w:rPr>
      </w:pPr>
    </w:p>
    <w:p w:rsidR="006816C0" w:rsidRDefault="006816C0" w:rsidP="006816C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:rsidR="006816C0" w:rsidRDefault="006816C0" w:rsidP="006816C0">
      <w:pPr>
        <w:jc w:val="right"/>
        <w:rPr>
          <w:rFonts w:ascii="Arial" w:hAnsi="Arial" w:cs="Arial"/>
        </w:rPr>
      </w:pPr>
    </w:p>
    <w:p w:rsidR="006816C0" w:rsidRPr="000942D8" w:rsidRDefault="006816C0" w:rsidP="006816C0">
      <w:pPr>
        <w:jc w:val="right"/>
        <w:rPr>
          <w:rFonts w:ascii="Arial" w:hAnsi="Arial" w:cs="Arial"/>
        </w:rPr>
      </w:pPr>
    </w:p>
    <w:p w:rsidR="00082BD8" w:rsidRDefault="00A66408" w:rsidP="006816C0">
      <w:pPr>
        <w:pStyle w:val="Style2"/>
      </w:pPr>
      <w:r w:rsidRPr="000942D8">
        <w:t>Determine the mass of carbon in 3.58g of urea (NH</w:t>
      </w:r>
      <w:r w:rsidRPr="000942D8">
        <w:rPr>
          <w:vertAlign w:val="subscript"/>
        </w:rPr>
        <w:t>2</w:t>
      </w:r>
      <w:r w:rsidRPr="000942D8">
        <w:t>CONH</w:t>
      </w:r>
      <w:r w:rsidRPr="000942D8">
        <w:rPr>
          <w:vertAlign w:val="subscript"/>
        </w:rPr>
        <w:t>2</w:t>
      </w:r>
      <w:r w:rsidRPr="000942D8">
        <w:t>)</w:t>
      </w:r>
      <w:r>
        <w:tab/>
      </w:r>
    </w:p>
    <w:p w:rsidR="00082BD8" w:rsidRDefault="00082BD8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6816C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:rsidR="006816C0" w:rsidRDefault="006816C0" w:rsidP="006816C0">
      <w:pPr>
        <w:jc w:val="right"/>
        <w:rPr>
          <w:rFonts w:ascii="Arial" w:hAnsi="Arial" w:cs="Arial"/>
        </w:rPr>
      </w:pPr>
    </w:p>
    <w:p w:rsidR="006816C0" w:rsidRDefault="006816C0" w:rsidP="006816C0">
      <w:pPr>
        <w:jc w:val="right"/>
        <w:rPr>
          <w:rFonts w:ascii="Arial" w:hAnsi="Arial" w:cs="Arial"/>
        </w:rPr>
      </w:pPr>
    </w:p>
    <w:p w:rsidR="00082BD8" w:rsidRDefault="00082BD8" w:rsidP="006816C0">
      <w:pPr>
        <w:pStyle w:val="Style2"/>
      </w:pPr>
      <w:r>
        <w:t>Determine the percentage composition of potassium permanganate</w:t>
      </w:r>
    </w:p>
    <w:p w:rsidR="00082BD8" w:rsidRDefault="00082BD8" w:rsidP="00082BD8">
      <w:pPr>
        <w:rPr>
          <w:rFonts w:ascii="Arial" w:hAnsi="Arial" w:cs="Arial"/>
        </w:rPr>
      </w:pPr>
    </w:p>
    <w:p w:rsidR="00A66408" w:rsidRDefault="00082BD8" w:rsidP="00082B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Default="006816C0" w:rsidP="00082BD8">
      <w:pPr>
        <w:rPr>
          <w:rFonts w:ascii="Arial" w:hAnsi="Arial" w:cs="Arial"/>
        </w:rPr>
      </w:pPr>
    </w:p>
    <w:p w:rsidR="006816C0" w:rsidRPr="000942D8" w:rsidRDefault="006816C0" w:rsidP="006816C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(5 marks)</w:t>
      </w:r>
    </w:p>
    <w:p w:rsidR="00A66408" w:rsidRDefault="00A66408" w:rsidP="006816C0">
      <w:pPr>
        <w:pStyle w:val="Style2"/>
      </w:pPr>
      <w:r w:rsidRPr="00DA4556">
        <w:lastRenderedPageBreak/>
        <w:t xml:space="preserve">Write balanced </w:t>
      </w:r>
      <w:r>
        <w:t xml:space="preserve">ionic </w:t>
      </w:r>
      <w:r w:rsidRPr="00DA4556">
        <w:t>equations for the following</w:t>
      </w:r>
    </w:p>
    <w:p w:rsidR="006816C0" w:rsidRPr="00DA4556" w:rsidRDefault="006816C0" w:rsidP="006816C0">
      <w:pPr>
        <w:rPr>
          <w:rFonts w:ascii="Arial" w:hAnsi="Arial" w:cs="Arial"/>
        </w:rPr>
      </w:pPr>
    </w:p>
    <w:p w:rsidR="00A66408" w:rsidRDefault="00A66408" w:rsidP="006816C0">
      <w:pPr>
        <w:pStyle w:val="Style1"/>
        <w:numPr>
          <w:ilvl w:val="0"/>
          <w:numId w:val="14"/>
        </w:numPr>
      </w:pPr>
      <w:r w:rsidRPr="00DA4556">
        <w:t>Liquid ethanol (C</w:t>
      </w:r>
      <w:r w:rsidRPr="006816C0">
        <w:rPr>
          <w:vertAlign w:val="subscript"/>
        </w:rPr>
        <w:t>2</w:t>
      </w:r>
      <w:r w:rsidRPr="00DA4556">
        <w:t>H</w:t>
      </w:r>
      <w:r w:rsidRPr="006816C0">
        <w:rPr>
          <w:vertAlign w:val="subscript"/>
        </w:rPr>
        <w:t>6</w:t>
      </w:r>
      <w:r w:rsidRPr="00DA4556">
        <w:t xml:space="preserve">O) is burned in oxygen gas to produce water </w:t>
      </w:r>
      <w:proofErr w:type="spellStart"/>
      <w:r w:rsidRPr="00DA4556">
        <w:t>vapour</w:t>
      </w:r>
      <w:proofErr w:type="spellEnd"/>
      <w:r w:rsidRPr="00DA4556">
        <w:t xml:space="preserve"> and carbon dioxide</w:t>
      </w: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Pr="00DA4556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A66408" w:rsidRDefault="00A66408" w:rsidP="006816C0">
      <w:pPr>
        <w:pStyle w:val="Style1"/>
        <w:numPr>
          <w:ilvl w:val="0"/>
          <w:numId w:val="14"/>
        </w:numPr>
      </w:pPr>
      <w:r w:rsidRPr="00DA4556">
        <w:t>Solid calcium carbonate is treated wi</w:t>
      </w:r>
      <w:r>
        <w:t>th diluted hydrochloric acid to produce carbon dioxide, water and calcium chloride</w:t>
      </w:r>
      <w:r w:rsidR="004B3B95">
        <w:t xml:space="preserve"> solution</w:t>
      </w:r>
      <w:bookmarkStart w:id="0" w:name="_GoBack"/>
      <w:bookmarkEnd w:id="0"/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:rsidR="006816C0" w:rsidRDefault="006816C0" w:rsidP="006816C0">
      <w:pPr>
        <w:pStyle w:val="Style1"/>
        <w:numPr>
          <w:ilvl w:val="0"/>
          <w:numId w:val="0"/>
        </w:numPr>
        <w:ind w:left="720" w:hanging="360"/>
        <w:jc w:val="right"/>
      </w:pPr>
      <w:r>
        <w:t>(4 marks)</w:t>
      </w:r>
    </w:p>
    <w:p w:rsidR="00A66408" w:rsidRDefault="00A66408" w:rsidP="00A6640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Pr="000922EB" w:rsidRDefault="000922EB" w:rsidP="000922EB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  <w:r w:rsidRPr="000922EB">
        <w:rPr>
          <w:b/>
          <w:sz w:val="24"/>
          <w:szCs w:val="24"/>
        </w:rPr>
        <w:t>END OF TEST</w:t>
      </w:r>
    </w:p>
    <w:sectPr w:rsidR="000922EB" w:rsidRPr="000922EB" w:rsidSect="007D163E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1824"/>
    <w:multiLevelType w:val="hybridMultilevel"/>
    <w:tmpl w:val="B742F11C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74B8"/>
    <w:multiLevelType w:val="hybridMultilevel"/>
    <w:tmpl w:val="C346E80E"/>
    <w:lvl w:ilvl="0" w:tplc="F3DAAF92">
      <w:start w:val="1"/>
      <w:numFmt w:val="lowerLetter"/>
      <w:lvlText w:val="%1)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15F8115C"/>
    <w:multiLevelType w:val="hybridMultilevel"/>
    <w:tmpl w:val="61021878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43702"/>
    <w:multiLevelType w:val="hybridMultilevel"/>
    <w:tmpl w:val="FB848F5E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30FE0"/>
    <w:multiLevelType w:val="hybridMultilevel"/>
    <w:tmpl w:val="9412FE4E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C1629"/>
    <w:multiLevelType w:val="hybridMultilevel"/>
    <w:tmpl w:val="A6826EC4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B180E"/>
    <w:multiLevelType w:val="hybridMultilevel"/>
    <w:tmpl w:val="0F6AAD9C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D1DE1"/>
    <w:multiLevelType w:val="hybridMultilevel"/>
    <w:tmpl w:val="D0CCD2F2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901D3"/>
    <w:multiLevelType w:val="hybridMultilevel"/>
    <w:tmpl w:val="391A1D6E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F22E8"/>
    <w:multiLevelType w:val="hybridMultilevel"/>
    <w:tmpl w:val="99D622EA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67F81"/>
    <w:multiLevelType w:val="hybridMultilevel"/>
    <w:tmpl w:val="A5FEAE40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64A07"/>
    <w:multiLevelType w:val="hybridMultilevel"/>
    <w:tmpl w:val="59963F66"/>
    <w:lvl w:ilvl="0" w:tplc="9148E024">
      <w:start w:val="1"/>
      <w:numFmt w:val="lowerLetter"/>
      <w:pStyle w:val="Style1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219D4"/>
    <w:multiLevelType w:val="hybridMultilevel"/>
    <w:tmpl w:val="ED74FE32"/>
    <w:lvl w:ilvl="0" w:tplc="658AED26">
      <w:start w:val="1"/>
      <w:numFmt w:val="decimal"/>
      <w:pStyle w:val="Style2"/>
      <w:lvlText w:val="%1."/>
      <w:lvlJc w:val="left"/>
      <w:pPr>
        <w:ind w:left="51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77"/>
    <w:rsid w:val="00020F90"/>
    <w:rsid w:val="00082BD8"/>
    <w:rsid w:val="000922EB"/>
    <w:rsid w:val="000A01C4"/>
    <w:rsid w:val="000E11DC"/>
    <w:rsid w:val="001F23E5"/>
    <w:rsid w:val="00252996"/>
    <w:rsid w:val="002974EA"/>
    <w:rsid w:val="00306F61"/>
    <w:rsid w:val="00395148"/>
    <w:rsid w:val="004469F4"/>
    <w:rsid w:val="004B3B95"/>
    <w:rsid w:val="004B6A7A"/>
    <w:rsid w:val="005876D8"/>
    <w:rsid w:val="00600AF6"/>
    <w:rsid w:val="00617C88"/>
    <w:rsid w:val="00622640"/>
    <w:rsid w:val="006816C0"/>
    <w:rsid w:val="006D15F1"/>
    <w:rsid w:val="006D30B2"/>
    <w:rsid w:val="007540F8"/>
    <w:rsid w:val="00760E88"/>
    <w:rsid w:val="00773EF7"/>
    <w:rsid w:val="007D163E"/>
    <w:rsid w:val="008E0B77"/>
    <w:rsid w:val="009053E5"/>
    <w:rsid w:val="00983D89"/>
    <w:rsid w:val="00986748"/>
    <w:rsid w:val="009D64BE"/>
    <w:rsid w:val="00A66408"/>
    <w:rsid w:val="00B84D6A"/>
    <w:rsid w:val="00C0430B"/>
    <w:rsid w:val="00CD2033"/>
    <w:rsid w:val="00E63D71"/>
    <w:rsid w:val="00F06C0E"/>
    <w:rsid w:val="00FD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9955"/>
  <w15:docId w15:val="{64C24A51-5D31-477F-81FE-B2F8D579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77"/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0B77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77"/>
    <w:rPr>
      <w:rFonts w:ascii="Tahoma" w:eastAsiaTheme="minorEastAsia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rsid w:val="000E11D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autoSpaceDE w:val="0"/>
      <w:autoSpaceDN w:val="0"/>
      <w:ind w:left="567" w:hanging="567"/>
    </w:pPr>
    <w:rPr>
      <w:rFonts w:ascii="Times New Roman" w:hAnsi="Times New Roman" w:cs="Times New Roman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0E11DC"/>
    <w:rPr>
      <w:rFonts w:ascii="Times New Roman" w:eastAsiaTheme="minorEastAsia" w:hAnsi="Times New Roman" w:cs="Times New Roman"/>
      <w:sz w:val="20"/>
      <w:szCs w:val="20"/>
      <w:lang w:val="en-US" w:eastAsia="en-AU"/>
    </w:rPr>
  </w:style>
  <w:style w:type="paragraph" w:styleId="ListParagraph">
    <w:name w:val="List Paragraph"/>
    <w:basedOn w:val="Normal"/>
    <w:link w:val="ListParagraphChar"/>
    <w:uiPriority w:val="34"/>
    <w:qFormat/>
    <w:rsid w:val="004B6A7A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760E88"/>
    <w:pPr>
      <w:numPr>
        <w:numId w:val="1"/>
      </w:numPr>
      <w:tabs>
        <w:tab w:val="left" w:pos="1134"/>
      </w:tabs>
      <w:spacing w:line="300" w:lineRule="atLeast"/>
    </w:pPr>
    <w:rPr>
      <w:rFonts w:ascii="Arial" w:hAnsi="Arial" w:cs="Arial"/>
      <w:sz w:val="22"/>
      <w:szCs w:val="22"/>
    </w:rPr>
  </w:style>
  <w:style w:type="paragraph" w:customStyle="1" w:styleId="Style2">
    <w:name w:val="Style2"/>
    <w:basedOn w:val="ListParagraph"/>
    <w:link w:val="Style2Char"/>
    <w:qFormat/>
    <w:rsid w:val="00760E88"/>
    <w:pPr>
      <w:numPr>
        <w:numId w:val="2"/>
      </w:numPr>
    </w:pPr>
    <w:rPr>
      <w:rFonts w:ascii="Arial" w:hAnsi="Arial" w:cs="Arial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0E88"/>
    <w:rPr>
      <w:rFonts w:eastAsiaTheme="minorEastAsia"/>
      <w:sz w:val="24"/>
      <w:szCs w:val="24"/>
      <w:lang w:val="en-US"/>
    </w:rPr>
  </w:style>
  <w:style w:type="character" w:customStyle="1" w:styleId="Style1Char">
    <w:name w:val="Style1 Char"/>
    <w:basedOn w:val="ListParagraphChar"/>
    <w:link w:val="Style1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customStyle="1" w:styleId="Style3">
    <w:name w:val="Style3"/>
    <w:basedOn w:val="Style2"/>
    <w:link w:val="Style3Char"/>
    <w:qFormat/>
    <w:rsid w:val="007D163E"/>
  </w:style>
  <w:style w:type="character" w:customStyle="1" w:styleId="Style2Char">
    <w:name w:val="Style2 Char"/>
    <w:basedOn w:val="ListParagraphChar"/>
    <w:link w:val="Style2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yle3Char">
    <w:name w:val="Style3 Char"/>
    <w:basedOn w:val="Style2Char"/>
    <w:link w:val="Style3"/>
    <w:rsid w:val="007D163E"/>
    <w:rPr>
      <w:rFonts w:ascii="Arial" w:eastAsiaTheme="minorEastAsia" w:hAnsi="Arial" w:cs="Arial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3E"/>
    <w:rPr>
      <w:rFonts w:eastAsiaTheme="minorEastAsia"/>
      <w:b/>
      <w:bCs/>
      <w:i/>
      <w:iCs/>
      <w:color w:val="4F81BD" w:themeColor="accent1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7D163E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D163E"/>
    <w:rPr>
      <w:b/>
      <w:bCs/>
    </w:rPr>
  </w:style>
  <w:style w:type="paragraph" w:customStyle="1" w:styleId="TestHeading">
    <w:name w:val="Test Heading"/>
    <w:basedOn w:val="Normal"/>
    <w:link w:val="TestHeadingChar"/>
    <w:qFormat/>
    <w:rsid w:val="007D163E"/>
  </w:style>
  <w:style w:type="character" w:customStyle="1" w:styleId="TestHeadingChar">
    <w:name w:val="Test Heading Char"/>
    <w:basedOn w:val="DefaultParagraphFont"/>
    <w:link w:val="TestHeading"/>
    <w:rsid w:val="007D163E"/>
    <w:rPr>
      <w:rFonts w:eastAsiaTheme="minorEastAsia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6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6408"/>
    <w:rPr>
      <w:rFonts w:eastAsiaTheme="minorEastAsia"/>
      <w:sz w:val="16"/>
      <w:szCs w:val="16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640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6408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37E5A428</Template>
  <TotalTime>5</TotalTime>
  <Pages>10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Kristy</dc:creator>
  <cp:lastModifiedBy>JOHNSON Kristy [Narrogin Senior High School]</cp:lastModifiedBy>
  <cp:revision>4</cp:revision>
  <cp:lastPrinted>2015-02-13T02:04:00Z</cp:lastPrinted>
  <dcterms:created xsi:type="dcterms:W3CDTF">2019-12-16T04:57:00Z</dcterms:created>
  <dcterms:modified xsi:type="dcterms:W3CDTF">2020-05-20T07:24:00Z</dcterms:modified>
</cp:coreProperties>
</file>