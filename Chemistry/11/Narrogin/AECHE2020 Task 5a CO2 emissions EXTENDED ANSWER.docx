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404C71" w:rsidRPr="00792D31" w:rsidTr="00404C71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C71" w:rsidRPr="003D45B6" w:rsidRDefault="00B529E9" w:rsidP="00404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AECHE2020</w:t>
            </w:r>
          </w:p>
          <w:p w:rsidR="00404C71" w:rsidRPr="003D45B6" w:rsidRDefault="00404C71" w:rsidP="00404C71">
            <w:pPr>
              <w:rPr>
                <w:rFonts w:ascii="Arial" w:hAnsi="Arial" w:cs="Arial"/>
                <w:b/>
              </w:rPr>
            </w:pPr>
            <w:r w:rsidRPr="003D45B6">
              <w:rPr>
                <w:rFonts w:ascii="Arial" w:hAnsi="Arial" w:cs="Arial"/>
                <w:b/>
              </w:rPr>
              <w:t>Narrogin SHS Year 11 ATAR CHEMISTRY      Name:</w:t>
            </w: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70447" w:rsidRPr="00792D31" w:rsidRDefault="00B70447" w:rsidP="008A7390">
            <w:pPr>
              <w:rPr>
                <w:rFonts w:ascii="Arial" w:hAnsi="Arial" w:cs="Arial"/>
              </w:rPr>
            </w:pP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:rsidR="00B70447" w:rsidRPr="00792D31" w:rsidRDefault="00B70447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70447" w:rsidRPr="00792D31" w:rsidRDefault="00B70447" w:rsidP="008A7390">
            <w:pPr>
              <w:rPr>
                <w:rFonts w:ascii="Arial" w:hAnsi="Arial" w:cs="Arial"/>
              </w:rPr>
            </w:pPr>
          </w:p>
          <w:p w:rsidR="008E5F30" w:rsidRPr="00792D31" w:rsidRDefault="00B529E9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bookmarkStart w:id="0" w:name="_GoBack"/>
            <w:bookmarkEnd w:id="0"/>
            <w:r w:rsidR="00404C71">
              <w:rPr>
                <w:rFonts w:ascii="Arial" w:hAnsi="Arial" w:cs="Arial"/>
              </w:rPr>
              <w:t>a</w:t>
            </w: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130B02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5C0459" w:rsidP="00740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Extended Response</w:t>
            </w:r>
          </w:p>
        </w:tc>
      </w:tr>
      <w:tr w:rsidR="008E5F30" w:rsidRPr="00792D31" w:rsidTr="00130B02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130B02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A710D1" w:rsidRDefault="00A710D1" w:rsidP="00A71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reactions: CO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 xml:space="preserve"> emissions</w:t>
            </w:r>
          </w:p>
        </w:tc>
      </w:tr>
      <w:tr w:rsidR="008E5F30" w:rsidRPr="00792D31" w:rsidTr="00655383">
        <w:trPr>
          <w:tblHeader/>
        </w:trPr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655383">
        <w:trPr>
          <w:tblHeader/>
        </w:trPr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F30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  <w:p w:rsidR="00130B02" w:rsidRDefault="00130B02" w:rsidP="008A7390">
            <w:pPr>
              <w:rPr>
                <w:rFonts w:ascii="Arial" w:hAnsi="Arial" w:cs="Arial"/>
              </w:rPr>
            </w:pPr>
          </w:p>
          <w:p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:rsidR="00655383" w:rsidRDefault="00655383" w:rsidP="00130B02">
            <w:pPr>
              <w:jc w:val="right"/>
              <w:rPr>
                <w:rFonts w:ascii="Arial" w:hAnsi="Arial" w:cs="Arial"/>
              </w:rPr>
            </w:pPr>
          </w:p>
          <w:p w:rsidR="00655383" w:rsidRDefault="00655383" w:rsidP="00130B02">
            <w:pPr>
              <w:jc w:val="right"/>
              <w:rPr>
                <w:rFonts w:ascii="Arial" w:hAnsi="Arial" w:cs="Arial"/>
              </w:rPr>
            </w:pPr>
          </w:p>
          <w:p w:rsidR="00655383" w:rsidRDefault="00655383" w:rsidP="00130B02">
            <w:pPr>
              <w:jc w:val="right"/>
              <w:rPr>
                <w:rFonts w:ascii="Arial" w:hAnsi="Arial" w:cs="Arial"/>
              </w:rPr>
            </w:pPr>
          </w:p>
          <w:p w:rsidR="00E12391" w:rsidRDefault="00E12391" w:rsidP="00E12391">
            <w:pPr>
              <w:ind w:right="480"/>
              <w:rPr>
                <w:rFonts w:ascii="Arial" w:hAnsi="Arial" w:cs="Arial"/>
              </w:rPr>
            </w:pPr>
          </w:p>
          <w:p w:rsidR="00130B02" w:rsidRDefault="00A710D1" w:rsidP="00130B0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</w:p>
          <w:p w:rsidR="00130B02" w:rsidRDefault="00130B02" w:rsidP="00A710D1">
            <w:pPr>
              <w:jc w:val="center"/>
              <w:rPr>
                <w:rFonts w:ascii="Arial" w:hAnsi="Arial" w:cs="Arial"/>
              </w:rPr>
            </w:pPr>
          </w:p>
          <w:p w:rsidR="00130B02" w:rsidRDefault="00A710D1" w:rsidP="00130B0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:rsidR="00130B02" w:rsidRDefault="00A710D1" w:rsidP="00130B0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  <w:p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:rsidR="00130B02" w:rsidRDefault="00A710D1" w:rsidP="00130B0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  <w:p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:rsidR="00130B02" w:rsidRDefault="00130B02" w:rsidP="00130B02">
            <w:pPr>
              <w:jc w:val="right"/>
              <w:rPr>
                <w:rFonts w:ascii="Arial" w:hAnsi="Arial" w:cs="Arial"/>
              </w:rPr>
            </w:pPr>
          </w:p>
          <w:p w:rsidR="00A710D1" w:rsidRDefault="00A710D1" w:rsidP="00A710D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  <w:p w:rsidR="00A710D1" w:rsidRDefault="00A710D1" w:rsidP="00A710D1">
            <w:pPr>
              <w:jc w:val="right"/>
              <w:rPr>
                <w:rFonts w:ascii="Arial" w:hAnsi="Arial" w:cs="Arial"/>
              </w:rPr>
            </w:pPr>
          </w:p>
          <w:p w:rsidR="009F3064" w:rsidRDefault="009F3064" w:rsidP="00A710D1">
            <w:pPr>
              <w:jc w:val="right"/>
              <w:rPr>
                <w:rFonts w:ascii="Arial" w:hAnsi="Arial" w:cs="Arial"/>
              </w:rPr>
            </w:pPr>
          </w:p>
          <w:p w:rsidR="009F3064" w:rsidRDefault="009F3064" w:rsidP="00A710D1">
            <w:pPr>
              <w:jc w:val="right"/>
              <w:rPr>
                <w:rFonts w:ascii="Arial" w:hAnsi="Arial" w:cs="Arial"/>
              </w:rPr>
            </w:pPr>
          </w:p>
          <w:p w:rsidR="009F3064" w:rsidRDefault="009F3064" w:rsidP="00A710D1">
            <w:pPr>
              <w:jc w:val="right"/>
              <w:rPr>
                <w:rFonts w:ascii="Arial" w:hAnsi="Arial" w:cs="Arial"/>
              </w:rPr>
            </w:pPr>
          </w:p>
          <w:p w:rsidR="009F3064" w:rsidRDefault="009F3064" w:rsidP="00A710D1">
            <w:pPr>
              <w:jc w:val="right"/>
              <w:rPr>
                <w:rFonts w:ascii="Arial" w:hAnsi="Arial" w:cs="Arial"/>
              </w:rPr>
            </w:pPr>
          </w:p>
          <w:p w:rsidR="00A710D1" w:rsidRPr="00792D31" w:rsidRDefault="00A710D1" w:rsidP="00A710D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0D1" w:rsidRDefault="00A710D1" w:rsidP="00A71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</w:t>
            </w:r>
            <w:r w:rsidRPr="00A710D1">
              <w:rPr>
                <w:rFonts w:ascii="Arial" w:hAnsi="Arial" w:cs="Arial"/>
                <w:b/>
              </w:rPr>
              <w:t>one</w:t>
            </w:r>
            <w:r>
              <w:rPr>
                <w:rFonts w:ascii="Arial" w:hAnsi="Arial" w:cs="Arial"/>
              </w:rPr>
              <w:t xml:space="preserve"> of the following fuels to research</w:t>
            </w:r>
            <w:r w:rsidR="005C0459" w:rsidRPr="005C0459">
              <w:rPr>
                <w:rFonts w:ascii="Arial" w:hAnsi="Arial" w:cs="Arial"/>
              </w:rPr>
              <w:tab/>
            </w:r>
          </w:p>
          <w:p w:rsid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  <w:r w:rsidR="00A710D1" w:rsidRPr="00A710D1">
              <w:rPr>
                <w:rFonts w:ascii="Arial" w:hAnsi="Arial" w:cs="Arial"/>
              </w:rPr>
              <w:t>al</w:t>
            </w:r>
          </w:p>
          <w:p w:rsidR="00655383" w:rsidRP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crude oil (petroleum)</w:t>
            </w:r>
          </w:p>
          <w:p w:rsid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petrol (gasoline)</w:t>
            </w:r>
          </w:p>
          <w:p w:rsid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A710D1" w:rsidRPr="00A710D1">
              <w:rPr>
                <w:rFonts w:ascii="Arial" w:hAnsi="Arial" w:cs="Arial"/>
              </w:rPr>
              <w:t>petro</w:t>
            </w:r>
            <w:r>
              <w:rPr>
                <w:rFonts w:ascii="Arial" w:hAnsi="Arial" w:cs="Arial"/>
              </w:rPr>
              <w:t>)</w:t>
            </w:r>
            <w:r w:rsidR="00A710D1" w:rsidRPr="00A710D1">
              <w:rPr>
                <w:rFonts w:ascii="Arial" w:hAnsi="Arial" w:cs="Arial"/>
              </w:rPr>
              <w:t>diesel</w:t>
            </w:r>
          </w:p>
          <w:p w:rsidR="00655383" w:rsidRP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LPG</w:t>
            </w:r>
          </w:p>
          <w:p w:rsidR="00655383" w:rsidRDefault="00A710D1" w:rsidP="0065538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710D1">
              <w:rPr>
                <w:rFonts w:ascii="Arial" w:hAnsi="Arial" w:cs="Arial"/>
              </w:rPr>
              <w:t>natural gas</w:t>
            </w:r>
          </w:p>
          <w:p w:rsidR="00A710D1" w:rsidRPr="00A710D1" w:rsidRDefault="00A710D1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710D1">
              <w:rPr>
                <w:rFonts w:ascii="Arial" w:hAnsi="Arial" w:cs="Arial"/>
              </w:rPr>
              <w:t>biogas</w:t>
            </w:r>
          </w:p>
          <w:p w:rsidR="00A710D1" w:rsidRPr="00A710D1" w:rsidRDefault="00A710D1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710D1">
              <w:rPr>
                <w:rFonts w:ascii="Arial" w:hAnsi="Arial" w:cs="Arial"/>
              </w:rPr>
              <w:t>biodiesel</w:t>
            </w:r>
          </w:p>
          <w:p w:rsid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bioethanol</w:t>
            </w:r>
          </w:p>
          <w:p w:rsidR="00655383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methanol</w:t>
            </w:r>
          </w:p>
          <w:p w:rsidR="00655383" w:rsidRPr="00A710D1" w:rsidRDefault="00655383" w:rsidP="00A710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Ecalene</w:t>
            </w:r>
            <w:r w:rsidRPr="00655383">
              <w:rPr>
                <w:rFonts w:ascii="Arial" w:hAnsi="Arial" w:cs="Arial"/>
                <w:vertAlign w:val="superscript"/>
              </w:rPr>
              <w:t>TM</w:t>
            </w:r>
            <w:proofErr w:type="spellEnd"/>
          </w:p>
          <w:p w:rsidR="005C0459" w:rsidRPr="005C0459" w:rsidRDefault="005C0459" w:rsidP="005C0459">
            <w:pPr>
              <w:rPr>
                <w:rFonts w:ascii="Arial" w:hAnsi="Arial" w:cs="Arial"/>
              </w:rPr>
            </w:pPr>
            <w:r w:rsidRPr="005C0459">
              <w:rPr>
                <w:rFonts w:ascii="Arial" w:hAnsi="Arial" w:cs="Arial"/>
              </w:rPr>
              <w:tab/>
            </w:r>
            <w:r w:rsidRPr="005C0459">
              <w:rPr>
                <w:rFonts w:ascii="Arial" w:hAnsi="Arial" w:cs="Arial"/>
              </w:rPr>
              <w:tab/>
            </w:r>
            <w:r w:rsidRPr="005C0459">
              <w:rPr>
                <w:rFonts w:ascii="Arial" w:hAnsi="Arial" w:cs="Arial"/>
              </w:rPr>
              <w:tab/>
            </w:r>
            <w:r w:rsidRPr="005C0459">
              <w:rPr>
                <w:rFonts w:ascii="Arial" w:hAnsi="Arial" w:cs="Arial"/>
              </w:rPr>
              <w:tab/>
            </w:r>
            <w:r w:rsidRPr="005C0459">
              <w:rPr>
                <w:rFonts w:ascii="Arial" w:hAnsi="Arial" w:cs="Arial"/>
              </w:rPr>
              <w:tab/>
            </w:r>
          </w:p>
          <w:p w:rsidR="005C0459" w:rsidRPr="005C0459" w:rsidRDefault="00A710D1" w:rsidP="00A710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outline how the fuel is extracted, processed or produced.</w:t>
            </w:r>
            <w:r w:rsidR="005C0459" w:rsidRPr="005C0459">
              <w:rPr>
                <w:rFonts w:ascii="Arial" w:hAnsi="Arial" w:cs="Arial"/>
              </w:rPr>
              <w:tab/>
            </w:r>
          </w:p>
          <w:p w:rsidR="00A710D1" w:rsidRPr="005C0459" w:rsidRDefault="00A710D1" w:rsidP="00A710D1">
            <w:pPr>
              <w:rPr>
                <w:rFonts w:ascii="Arial" w:hAnsi="Arial" w:cs="Arial"/>
              </w:rPr>
            </w:pPr>
            <w:r w:rsidRPr="005C0459">
              <w:rPr>
                <w:rFonts w:ascii="Arial" w:hAnsi="Arial" w:cs="Arial"/>
              </w:rPr>
              <w:t xml:space="preserve">Identify the main components (give the name and, where practical, the chemical formula) </w:t>
            </w:r>
          </w:p>
          <w:p w:rsidR="005C0459" w:rsidRPr="005C0459" w:rsidRDefault="005C0459" w:rsidP="005C0459">
            <w:pPr>
              <w:rPr>
                <w:rFonts w:ascii="Arial" w:hAnsi="Arial" w:cs="Arial"/>
              </w:rPr>
            </w:pPr>
          </w:p>
          <w:p w:rsidR="005C0459" w:rsidRPr="005C0459" w:rsidRDefault="00A710D1" w:rsidP="005C0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Determine the </w:t>
            </w:r>
            <w:r w:rsidR="005C0459" w:rsidRPr="005C0459">
              <w:rPr>
                <w:rFonts w:ascii="Arial" w:hAnsi="Arial" w:cs="Arial"/>
              </w:rPr>
              <w:t xml:space="preserve">energy </w:t>
            </w:r>
            <w:r w:rsidR="009F3064">
              <w:rPr>
                <w:rFonts w:ascii="Arial" w:hAnsi="Arial" w:cs="Arial"/>
              </w:rPr>
              <w:t xml:space="preserve">output of these fuels </w:t>
            </w:r>
            <w:r w:rsidR="00655383">
              <w:rPr>
                <w:rFonts w:ascii="Arial" w:hAnsi="Arial" w:cs="Arial"/>
              </w:rPr>
              <w:t>in MJ/kg</w:t>
            </w:r>
            <w:r w:rsidR="005C0459" w:rsidRPr="005C0459">
              <w:rPr>
                <w:rFonts w:ascii="Arial" w:hAnsi="Arial" w:cs="Arial"/>
              </w:rPr>
              <w:t xml:space="preserve">. Assume complete combustion for the comparison.  </w:t>
            </w:r>
          </w:p>
          <w:p w:rsidR="005C0459" w:rsidRPr="005C0459" w:rsidRDefault="005C0459" w:rsidP="005C0459">
            <w:pPr>
              <w:rPr>
                <w:rFonts w:ascii="Arial" w:hAnsi="Arial" w:cs="Arial"/>
              </w:rPr>
            </w:pPr>
          </w:p>
          <w:p w:rsidR="00655383" w:rsidRPr="005C0459" w:rsidRDefault="00A710D1" w:rsidP="005C0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Determine </w:t>
            </w:r>
            <w:r w:rsidR="005C0459" w:rsidRPr="005C0459">
              <w:rPr>
                <w:rFonts w:ascii="Arial" w:hAnsi="Arial" w:cs="Arial"/>
              </w:rPr>
              <w:t>the carbon dioxide produced for complete combustion</w:t>
            </w:r>
            <w:r w:rsidR="009F3064">
              <w:rPr>
                <w:rFonts w:ascii="Arial" w:hAnsi="Arial" w:cs="Arial"/>
              </w:rPr>
              <w:t xml:space="preserve"> of each of the fuels </w:t>
            </w:r>
            <w:r w:rsidR="00655383">
              <w:rPr>
                <w:rFonts w:ascii="Arial" w:hAnsi="Arial" w:cs="Arial"/>
              </w:rPr>
              <w:t>in kg/kg</w:t>
            </w:r>
            <w:r w:rsidR="009F3064">
              <w:rPr>
                <w:rFonts w:ascii="Arial" w:hAnsi="Arial" w:cs="Arial"/>
              </w:rPr>
              <w:t>.</w:t>
            </w:r>
          </w:p>
          <w:p w:rsidR="009F3064" w:rsidRDefault="009F3064" w:rsidP="005C0459">
            <w:pPr>
              <w:rPr>
                <w:rFonts w:ascii="Arial" w:hAnsi="Arial" w:cs="Arial"/>
              </w:rPr>
            </w:pPr>
          </w:p>
          <w:p w:rsidR="005C0459" w:rsidRDefault="00A710D1" w:rsidP="005C0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C0459" w:rsidRPr="005C0459">
              <w:rPr>
                <w:rFonts w:ascii="Arial" w:hAnsi="Arial" w:cs="Arial"/>
              </w:rPr>
              <w:t>omment on the validity of assuming complete combustion in determining energy output</w:t>
            </w:r>
            <w:r>
              <w:rPr>
                <w:rFonts w:ascii="Arial" w:hAnsi="Arial" w:cs="Arial"/>
              </w:rPr>
              <w:t xml:space="preserve"> or carbon emissions</w:t>
            </w:r>
            <w:r w:rsidR="005C0459" w:rsidRPr="005C0459">
              <w:rPr>
                <w:rFonts w:ascii="Arial" w:hAnsi="Arial" w:cs="Arial"/>
              </w:rPr>
              <w:t>. Explain your reason for either accepting or rejecting the assumption.</w:t>
            </w:r>
          </w:p>
          <w:p w:rsidR="00A710D1" w:rsidRDefault="00A710D1" w:rsidP="005C0459">
            <w:pPr>
              <w:rPr>
                <w:rFonts w:ascii="Arial" w:hAnsi="Arial" w:cs="Arial"/>
              </w:rPr>
            </w:pPr>
          </w:p>
          <w:p w:rsidR="00A710D1" w:rsidRDefault="006B77B6" w:rsidP="005C04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Prepare a 2 minute </w:t>
            </w:r>
            <w:proofErr w:type="spellStart"/>
            <w:r>
              <w:rPr>
                <w:rFonts w:ascii="Arial" w:hAnsi="Arial" w:cs="Arial"/>
              </w:rPr>
              <w:t>powerpoint</w:t>
            </w:r>
            <w:proofErr w:type="spellEnd"/>
            <w:r>
              <w:rPr>
                <w:rFonts w:ascii="Arial" w:hAnsi="Arial" w:cs="Arial"/>
              </w:rPr>
              <w:t xml:space="preserve"> presentation</w:t>
            </w:r>
          </w:p>
          <w:p w:rsidR="0063077A" w:rsidRDefault="0063077A" w:rsidP="005C0459">
            <w:pPr>
              <w:rPr>
                <w:rFonts w:ascii="Arial" w:hAnsi="Arial" w:cs="Arial"/>
              </w:rPr>
            </w:pPr>
          </w:p>
          <w:p w:rsidR="00B81B5F" w:rsidRDefault="00B81B5F" w:rsidP="005C045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 class </w:t>
            </w:r>
            <w:r w:rsidR="009F3064">
              <w:rPr>
                <w:rFonts w:ascii="Arial" w:hAnsi="Arial" w:cs="Arial"/>
                <w:b/>
              </w:rPr>
              <w:t>one lesson</w:t>
            </w:r>
            <w:r>
              <w:rPr>
                <w:rFonts w:ascii="Arial" w:hAnsi="Arial" w:cs="Arial"/>
                <w:b/>
              </w:rPr>
              <w:t>; At home 2 weeks</w:t>
            </w:r>
          </w:p>
          <w:p w:rsidR="0063077A" w:rsidRPr="0063077A" w:rsidRDefault="0063077A" w:rsidP="005C0459">
            <w:pPr>
              <w:rPr>
                <w:rFonts w:ascii="Arial" w:hAnsi="Arial" w:cs="Arial"/>
                <w:b/>
              </w:rPr>
            </w:pPr>
            <w:r w:rsidRPr="0063077A">
              <w:rPr>
                <w:rFonts w:ascii="Arial" w:hAnsi="Arial" w:cs="Arial"/>
                <w:b/>
              </w:rPr>
              <w:t>You will sit a validation test based on all presentation content.</w:t>
            </w:r>
          </w:p>
          <w:p w:rsidR="005C0459" w:rsidRPr="00792D31" w:rsidRDefault="005C0459" w:rsidP="00130B02">
            <w:pPr>
              <w:rPr>
                <w:rFonts w:ascii="Arial" w:hAnsi="Arial" w:cs="Arial"/>
              </w:rPr>
            </w:pPr>
          </w:p>
        </w:tc>
      </w:tr>
      <w:tr w:rsidR="008E5F30" w:rsidRPr="00792D31" w:rsidTr="00655383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E5F30" w:rsidRDefault="00CB42BA" w:rsidP="006B77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:rsidR="006B77B6" w:rsidRPr="00792D31" w:rsidRDefault="006B77B6" w:rsidP="006B77B6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404C71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405C6">
              <w:rPr>
                <w:rFonts w:ascii="Arial" w:hAnsi="Arial" w:cs="Arial"/>
              </w:rPr>
              <w:t>%</w:t>
            </w:r>
          </w:p>
          <w:p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792D31" w:rsidRDefault="00E12391" w:rsidP="006B77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May 2020</w:t>
            </w:r>
          </w:p>
        </w:tc>
      </w:tr>
    </w:tbl>
    <w:p w:rsidR="00792D31" w:rsidRPr="00792D31" w:rsidRDefault="00792D31" w:rsidP="00792D31">
      <w:pPr>
        <w:rPr>
          <w:vanish/>
        </w:rPr>
      </w:pPr>
    </w:p>
    <w:p w:rsidR="00130B02" w:rsidRDefault="00130B02">
      <w:r>
        <w:br w:type="page"/>
      </w: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5718"/>
        <w:gridCol w:w="910"/>
        <w:gridCol w:w="572"/>
      </w:tblGrid>
      <w:tr w:rsidR="008A7390" w:rsidRPr="00747BEE" w:rsidTr="00130B02">
        <w:trPr>
          <w:cantSplit/>
          <w:trHeight w:val="841"/>
        </w:trPr>
        <w:tc>
          <w:tcPr>
            <w:tcW w:w="8238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:rsidR="008A7390" w:rsidRDefault="00130B02" w:rsidP="008A7390">
            <w:pPr>
              <w:rPr>
                <w:rFonts w:ascii="Arial" w:hAnsi="Arial" w:cs="Arial"/>
              </w:rPr>
            </w:pPr>
            <w:r>
              <w:lastRenderedPageBreak/>
              <w:br w:type="page"/>
            </w:r>
            <w:r w:rsidR="008A7390">
              <w:rPr>
                <w:rFonts w:ascii="Arial" w:hAnsi="Arial" w:cs="Arial"/>
              </w:rPr>
              <w:t xml:space="preserve"> </w:t>
            </w:r>
            <w:r w:rsidR="008A7390" w:rsidRPr="008A7390">
              <w:rPr>
                <w:rFonts w:ascii="Arial" w:hAnsi="Arial" w:cs="Arial"/>
              </w:rPr>
              <w:t>Marking Requirement</w:t>
            </w:r>
            <w:r w:rsidR="008A7390">
              <w:rPr>
                <w:rFonts w:ascii="Arial" w:hAnsi="Arial" w:cs="Arial"/>
              </w:rPr>
              <w:t>:</w:t>
            </w:r>
          </w:p>
          <w:p w:rsidR="008A7390" w:rsidRPr="00B70447" w:rsidRDefault="008A7390" w:rsidP="008A73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1D0E31" w:rsidRDefault="001D0E31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>Mark Allocation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 xml:space="preserve">Mark </w:t>
            </w:r>
          </w:p>
        </w:tc>
      </w:tr>
      <w:tr w:rsidR="006B77B6" w:rsidRPr="007405C6" w:rsidTr="00B70447">
        <w:trPr>
          <w:trHeight w:val="459"/>
        </w:trPr>
        <w:tc>
          <w:tcPr>
            <w:tcW w:w="2520" w:type="dxa"/>
            <w:shd w:val="clear" w:color="auto" w:fill="auto"/>
          </w:tcPr>
          <w:p w:rsidR="006B77B6" w:rsidRDefault="006B77B6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5718" w:type="dxa"/>
            <w:shd w:val="clear" w:color="auto" w:fill="auto"/>
          </w:tcPr>
          <w:p w:rsidR="006B77B6" w:rsidRDefault="006B77B6" w:rsidP="006B77B6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Briefly outlines extraction, processing or production 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6B77B6" w:rsidRDefault="00CB42BA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:rsidR="006B77B6" w:rsidRPr="007405C6" w:rsidRDefault="006B77B6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5C0459" w:rsidRPr="007405C6" w:rsidTr="00B70447">
        <w:trPr>
          <w:trHeight w:val="459"/>
        </w:trPr>
        <w:tc>
          <w:tcPr>
            <w:tcW w:w="2520" w:type="dxa"/>
            <w:shd w:val="clear" w:color="auto" w:fill="auto"/>
          </w:tcPr>
          <w:p w:rsidR="005C0459" w:rsidRPr="007405C6" w:rsidRDefault="006B77B6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</w:t>
            </w:r>
          </w:p>
        </w:tc>
        <w:tc>
          <w:tcPr>
            <w:tcW w:w="5718" w:type="dxa"/>
            <w:shd w:val="clear" w:color="auto" w:fill="auto"/>
          </w:tcPr>
          <w:p w:rsidR="005C0459" w:rsidRPr="005C0459" w:rsidRDefault="006B77B6" w:rsidP="00130B02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Identifies main component(s) by name and or formula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5C0459" w:rsidRPr="007405C6" w:rsidRDefault="006B77B6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:rsidR="005C0459" w:rsidRPr="007405C6" w:rsidRDefault="005C0459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5C0459" w:rsidRPr="007405C6" w:rsidTr="00B70447">
        <w:trPr>
          <w:trHeight w:val="459"/>
        </w:trPr>
        <w:tc>
          <w:tcPr>
            <w:tcW w:w="2520" w:type="dxa"/>
            <w:shd w:val="clear" w:color="auto" w:fill="auto"/>
          </w:tcPr>
          <w:p w:rsidR="005C0459" w:rsidRPr="007405C6" w:rsidRDefault="006B77B6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3</w:t>
            </w:r>
          </w:p>
        </w:tc>
        <w:tc>
          <w:tcPr>
            <w:tcW w:w="5718" w:type="dxa"/>
            <w:shd w:val="clear" w:color="auto" w:fill="auto"/>
          </w:tcPr>
          <w:p w:rsidR="006B77B6" w:rsidRPr="009F3064" w:rsidRDefault="00E12391" w:rsidP="009F3064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Determines energy output in MJ/kg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5C0459" w:rsidRPr="007405C6" w:rsidRDefault="009F3064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:rsidR="005C0459" w:rsidRPr="007405C6" w:rsidRDefault="005C0459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5C0459" w:rsidRPr="007405C6" w:rsidTr="00B70447">
        <w:trPr>
          <w:trHeight w:val="459"/>
        </w:trPr>
        <w:tc>
          <w:tcPr>
            <w:tcW w:w="2520" w:type="dxa"/>
            <w:shd w:val="clear" w:color="auto" w:fill="auto"/>
          </w:tcPr>
          <w:p w:rsidR="005C0459" w:rsidRPr="005C0459" w:rsidRDefault="006B77B6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4</w:t>
            </w:r>
          </w:p>
        </w:tc>
        <w:tc>
          <w:tcPr>
            <w:tcW w:w="5718" w:type="dxa"/>
            <w:shd w:val="clear" w:color="auto" w:fill="auto"/>
          </w:tcPr>
          <w:p w:rsidR="005C0459" w:rsidRPr="009F3064" w:rsidRDefault="006B77B6" w:rsidP="009F3064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Determines CO</w:t>
            </w:r>
            <w:r w:rsidRPr="00773E87">
              <w:rPr>
                <w:rFonts w:ascii="Arial" w:hAnsi="Arial" w:cs="Arial"/>
                <w:szCs w:val="16"/>
                <w:vertAlign w:val="subscript"/>
              </w:rPr>
              <w:t>2</w:t>
            </w:r>
            <w:r w:rsidR="00E12391">
              <w:rPr>
                <w:rFonts w:ascii="Arial" w:hAnsi="Arial" w:cs="Arial"/>
                <w:szCs w:val="16"/>
              </w:rPr>
              <w:t xml:space="preserve"> output in kg/kg</w:t>
            </w:r>
            <w:r w:rsidR="005C0459" w:rsidRPr="005C0459">
              <w:rPr>
                <w:rFonts w:ascii="Arial" w:hAnsi="Arial" w:cs="Arial"/>
                <w:szCs w:val="16"/>
              </w:rPr>
              <w:t xml:space="preserve"> 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5C0459" w:rsidRPr="007405C6" w:rsidRDefault="009F3064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72" w:type="dxa"/>
            <w:shd w:val="clear" w:color="auto" w:fill="auto"/>
          </w:tcPr>
          <w:p w:rsidR="005C0459" w:rsidRPr="007405C6" w:rsidRDefault="005C0459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5C0459" w:rsidRPr="007405C6" w:rsidTr="00B70447">
        <w:trPr>
          <w:trHeight w:val="459"/>
        </w:trPr>
        <w:tc>
          <w:tcPr>
            <w:tcW w:w="2520" w:type="dxa"/>
            <w:shd w:val="clear" w:color="auto" w:fill="auto"/>
          </w:tcPr>
          <w:p w:rsidR="005C0459" w:rsidRPr="007405C6" w:rsidRDefault="00E12391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5</w:t>
            </w:r>
          </w:p>
        </w:tc>
        <w:tc>
          <w:tcPr>
            <w:tcW w:w="5718" w:type="dxa"/>
            <w:shd w:val="clear" w:color="auto" w:fill="auto"/>
          </w:tcPr>
          <w:p w:rsidR="005C0459" w:rsidRPr="005C0459" w:rsidRDefault="006B77B6" w:rsidP="005C0459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Discusses</w:t>
            </w:r>
            <w:r w:rsidR="005C0459" w:rsidRPr="005C0459">
              <w:rPr>
                <w:rFonts w:ascii="Arial" w:hAnsi="Arial" w:cs="Arial"/>
                <w:szCs w:val="16"/>
              </w:rPr>
              <w:t xml:space="preserve"> of fuel to</w:t>
            </w:r>
            <w:r>
              <w:rPr>
                <w:rFonts w:ascii="Arial" w:hAnsi="Arial" w:cs="Arial"/>
                <w:szCs w:val="16"/>
              </w:rPr>
              <w:t xml:space="preserve"> oxygen ratio </w:t>
            </w:r>
            <w:r w:rsidR="00773E87">
              <w:rPr>
                <w:rFonts w:ascii="Arial" w:hAnsi="Arial" w:cs="Arial"/>
                <w:szCs w:val="16"/>
              </w:rPr>
              <w:t xml:space="preserve">generally or </w:t>
            </w:r>
            <w:r>
              <w:rPr>
                <w:rFonts w:ascii="Arial" w:hAnsi="Arial" w:cs="Arial"/>
                <w:szCs w:val="16"/>
              </w:rPr>
              <w:t xml:space="preserve">in a particular application </w:t>
            </w:r>
          </w:p>
          <w:p w:rsidR="005C0459" w:rsidRPr="005C0459" w:rsidRDefault="006B77B6" w:rsidP="005C0459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</w:t>
            </w:r>
            <w:r w:rsidR="005C0459" w:rsidRPr="005C0459">
              <w:rPr>
                <w:rFonts w:ascii="Arial" w:hAnsi="Arial" w:cs="Arial"/>
                <w:szCs w:val="16"/>
              </w:rPr>
              <w:t>tatement about validity of assuming complete combustion for energy and CO</w:t>
            </w:r>
            <w:r w:rsidR="005C0459" w:rsidRPr="009B2C1C">
              <w:rPr>
                <w:rFonts w:ascii="Arial" w:hAnsi="Arial" w:cs="Arial"/>
                <w:szCs w:val="16"/>
                <w:vertAlign w:val="subscript"/>
              </w:rPr>
              <w:t xml:space="preserve">2 </w:t>
            </w:r>
            <w:r w:rsidR="005C0459" w:rsidRPr="005C0459">
              <w:rPr>
                <w:rFonts w:ascii="Arial" w:hAnsi="Arial" w:cs="Arial"/>
                <w:szCs w:val="16"/>
              </w:rPr>
              <w:t>outputs (linked to discussion about fuel to oxygen ratio)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5C0459" w:rsidRPr="007405C6" w:rsidRDefault="00CB42BA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:rsidR="005C0459" w:rsidRPr="007405C6" w:rsidRDefault="005C0459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:rsidTr="00B70447">
        <w:trPr>
          <w:trHeight w:val="459"/>
        </w:trPr>
        <w:tc>
          <w:tcPr>
            <w:tcW w:w="2520" w:type="dxa"/>
            <w:shd w:val="clear" w:color="auto" w:fill="auto"/>
          </w:tcPr>
          <w:p w:rsidR="003C275D" w:rsidRPr="007405C6" w:rsidRDefault="00E12391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Presentation</w:t>
            </w:r>
          </w:p>
        </w:tc>
        <w:tc>
          <w:tcPr>
            <w:tcW w:w="5718" w:type="dxa"/>
            <w:shd w:val="clear" w:color="auto" w:fill="auto"/>
          </w:tcPr>
          <w:p w:rsidR="00773E87" w:rsidRDefault="00805278" w:rsidP="00130B02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Presentation </w:t>
            </w:r>
            <w:r w:rsidR="00773E87">
              <w:rPr>
                <w:rFonts w:ascii="Arial" w:hAnsi="Arial" w:cs="Arial"/>
                <w:szCs w:val="16"/>
              </w:rPr>
              <w:t>is clear, informative and contains necessary information at a suitable level of detail</w:t>
            </w:r>
          </w:p>
          <w:p w:rsidR="00805278" w:rsidRDefault="00773E87" w:rsidP="00130B02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Presentation shows</w:t>
            </w:r>
            <w:r w:rsidR="00805278">
              <w:rPr>
                <w:rFonts w:ascii="Arial" w:hAnsi="Arial" w:cs="Arial"/>
                <w:szCs w:val="16"/>
              </w:rPr>
              <w:t xml:space="preserve"> suitable use</w:t>
            </w:r>
            <w:r>
              <w:rPr>
                <w:rFonts w:ascii="Arial" w:hAnsi="Arial" w:cs="Arial"/>
                <w:szCs w:val="16"/>
              </w:rPr>
              <w:t xml:space="preserve"> of graphics, text, animations and transitions</w:t>
            </w:r>
          </w:p>
          <w:p w:rsidR="00CB42BA" w:rsidRPr="00130B02" w:rsidRDefault="00CB42BA" w:rsidP="00130B02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Presentation is close to 2 minutes in length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05C6" w:rsidRDefault="00CB42BA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773E87" w:rsidRPr="007405C6" w:rsidTr="00B70447">
        <w:trPr>
          <w:trHeight w:val="459"/>
        </w:trPr>
        <w:tc>
          <w:tcPr>
            <w:tcW w:w="2520" w:type="dxa"/>
            <w:shd w:val="clear" w:color="auto" w:fill="auto"/>
          </w:tcPr>
          <w:p w:rsidR="00773E87" w:rsidRDefault="00E12391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References</w:t>
            </w:r>
          </w:p>
        </w:tc>
        <w:tc>
          <w:tcPr>
            <w:tcW w:w="5718" w:type="dxa"/>
            <w:shd w:val="clear" w:color="auto" w:fill="auto"/>
          </w:tcPr>
          <w:p w:rsidR="00773E87" w:rsidRDefault="00773E87" w:rsidP="00130B02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References: at least 5, in suitable format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73E87" w:rsidRDefault="00E12391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:rsidR="00773E87" w:rsidRPr="007405C6" w:rsidRDefault="00773E87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7BEE" w:rsidTr="00B70447">
        <w:trPr>
          <w:trHeight w:val="20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718" w:type="dxa"/>
            <w:tcBorders>
              <w:left w:val="nil"/>
              <w:bottom w:val="nil"/>
            </w:tcBorders>
            <w:shd w:val="clear" w:color="auto" w:fill="auto"/>
          </w:tcPr>
          <w:p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3C275D" w:rsidRPr="00747BEE" w:rsidRDefault="003C275D" w:rsidP="00F70324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Total</w:t>
            </w:r>
            <w:r w:rsidR="00F70324">
              <w:rPr>
                <w:rFonts w:ascii="Arial" w:hAnsi="Arial" w:cs="Arial"/>
                <w:szCs w:val="20"/>
              </w:rPr>
              <w:t xml:space="preserve"> </w:t>
            </w:r>
            <w:r w:rsidR="00E25607">
              <w:rPr>
                <w:rFonts w:ascii="Arial" w:hAnsi="Arial" w:cs="Arial"/>
                <w:szCs w:val="20"/>
              </w:rPr>
              <w:t>/</w:t>
            </w:r>
            <w:r w:rsidR="009F3064">
              <w:rPr>
                <w:rFonts w:ascii="Arial" w:hAnsi="Arial" w:cs="Arial"/>
                <w:szCs w:val="20"/>
              </w:rPr>
              <w:t>1</w:t>
            </w:r>
            <w:r w:rsidR="00CB42BA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</w:tbl>
    <w:p w:rsidR="00546763" w:rsidRDefault="00546763"/>
    <w:sectPr w:rsidR="00546763" w:rsidSect="00E25607">
      <w:pgSz w:w="11906" w:h="16838"/>
      <w:pgMar w:top="1440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DF7CBC"/>
    <w:multiLevelType w:val="hybridMultilevel"/>
    <w:tmpl w:val="DF1A81CE"/>
    <w:lvl w:ilvl="0" w:tplc="E3EEC304">
      <w:start w:val="4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D6EF6"/>
    <w:multiLevelType w:val="hybridMultilevel"/>
    <w:tmpl w:val="2AC07F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30"/>
    <w:rsid w:val="00130B02"/>
    <w:rsid w:val="00155E41"/>
    <w:rsid w:val="0016533E"/>
    <w:rsid w:val="001733AD"/>
    <w:rsid w:val="001D0E31"/>
    <w:rsid w:val="001F46B5"/>
    <w:rsid w:val="002468A2"/>
    <w:rsid w:val="0034067B"/>
    <w:rsid w:val="003A3EB0"/>
    <w:rsid w:val="003C275D"/>
    <w:rsid w:val="00404C71"/>
    <w:rsid w:val="00526783"/>
    <w:rsid w:val="00546763"/>
    <w:rsid w:val="005A12DF"/>
    <w:rsid w:val="005C0459"/>
    <w:rsid w:val="0063077A"/>
    <w:rsid w:val="00655383"/>
    <w:rsid w:val="00662FAD"/>
    <w:rsid w:val="006B77B6"/>
    <w:rsid w:val="006D4584"/>
    <w:rsid w:val="007405C6"/>
    <w:rsid w:val="00773E87"/>
    <w:rsid w:val="00792D31"/>
    <w:rsid w:val="007D4FF6"/>
    <w:rsid w:val="00805278"/>
    <w:rsid w:val="00821060"/>
    <w:rsid w:val="0084744B"/>
    <w:rsid w:val="008534BD"/>
    <w:rsid w:val="008A1529"/>
    <w:rsid w:val="008A7390"/>
    <w:rsid w:val="008E5F30"/>
    <w:rsid w:val="009B2C1C"/>
    <w:rsid w:val="009F3064"/>
    <w:rsid w:val="00A2494E"/>
    <w:rsid w:val="00A56EE2"/>
    <w:rsid w:val="00A710D1"/>
    <w:rsid w:val="00AF4EB2"/>
    <w:rsid w:val="00B529E9"/>
    <w:rsid w:val="00B70447"/>
    <w:rsid w:val="00B81B5F"/>
    <w:rsid w:val="00BB0B83"/>
    <w:rsid w:val="00C30F6D"/>
    <w:rsid w:val="00CB42BA"/>
    <w:rsid w:val="00D4227A"/>
    <w:rsid w:val="00DA257A"/>
    <w:rsid w:val="00DC4673"/>
    <w:rsid w:val="00E12391"/>
    <w:rsid w:val="00E25607"/>
    <w:rsid w:val="00E87290"/>
    <w:rsid w:val="00ED4EBD"/>
    <w:rsid w:val="00F106E8"/>
    <w:rsid w:val="00F70324"/>
    <w:rsid w:val="00F82FA9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579FD"/>
  <w15:docId w15:val="{7A44DF8E-50A4-45D6-94B6-63859A03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0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1FA5E506</Template>
  <TotalTime>2</TotalTime>
  <Pages>2</Pages>
  <Words>289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JOHNSON Kristy [Narrogin Senior High School]</cp:lastModifiedBy>
  <cp:revision>4</cp:revision>
  <cp:lastPrinted>2018-03-15T00:48:00Z</cp:lastPrinted>
  <dcterms:created xsi:type="dcterms:W3CDTF">2019-12-16T04:52:00Z</dcterms:created>
  <dcterms:modified xsi:type="dcterms:W3CDTF">2020-04-29T01:49:00Z</dcterms:modified>
</cp:coreProperties>
</file>