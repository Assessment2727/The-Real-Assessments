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8E5F30" w:rsidRPr="00792D31" w:rsidTr="00C57876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876" w:rsidRPr="00C57876" w:rsidRDefault="008A7390" w:rsidP="00C57876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 </w:t>
            </w:r>
            <w:r w:rsidR="00DE0596">
              <w:rPr>
                <w:rFonts w:ascii="Arial" w:hAnsi="Arial" w:cs="Arial"/>
              </w:rPr>
              <w:t>AECHE2020</w:t>
            </w:r>
            <w:r w:rsidR="00C57876" w:rsidRPr="00C57876">
              <w:rPr>
                <w:rFonts w:ascii="Arial" w:hAnsi="Arial" w:cs="Arial"/>
              </w:rPr>
              <w:t xml:space="preserve"> </w:t>
            </w:r>
          </w:p>
          <w:p w:rsidR="008E5F30" w:rsidRPr="00C57876" w:rsidRDefault="00C57876" w:rsidP="00C57876">
            <w:pPr>
              <w:rPr>
                <w:rFonts w:ascii="Arial" w:hAnsi="Arial" w:cs="Arial"/>
                <w:b/>
              </w:rPr>
            </w:pPr>
            <w:r w:rsidRPr="00C57876">
              <w:rPr>
                <w:rFonts w:ascii="Arial" w:hAnsi="Arial" w:cs="Arial"/>
                <w:b/>
              </w:rPr>
              <w:t>Narrogin SHS Year 11 ATAR CHEMISTRY      Name:</w:t>
            </w: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70447" w:rsidRPr="00792D31" w:rsidRDefault="00B70447" w:rsidP="008A7390">
            <w:pPr>
              <w:rPr>
                <w:rFonts w:ascii="Arial" w:hAnsi="Arial" w:cs="Arial"/>
              </w:rPr>
            </w:pP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:rsidR="00B70447" w:rsidRPr="00792D31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70447" w:rsidRPr="00792D31" w:rsidRDefault="00B70447" w:rsidP="008A7390">
            <w:pPr>
              <w:rPr>
                <w:rFonts w:ascii="Arial" w:hAnsi="Arial" w:cs="Arial"/>
              </w:rPr>
            </w:pPr>
          </w:p>
          <w:p w:rsidR="008E5F30" w:rsidRPr="00792D31" w:rsidRDefault="00F15042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E0596">
              <w:rPr>
                <w:rFonts w:ascii="Arial" w:hAnsi="Arial" w:cs="Arial"/>
              </w:rPr>
              <w:t>4</w:t>
            </w: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7405C6" w:rsidP="00740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Science Inquiry: </w:t>
            </w:r>
            <w:r w:rsidR="00F106E8">
              <w:rPr>
                <w:rFonts w:ascii="Arial" w:hAnsi="Arial" w:cs="Arial"/>
              </w:rPr>
              <w:t>Investigation</w:t>
            </w: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F06143" w:rsidP="00F70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Rates of Reaction</w:t>
            </w: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06E8" w:rsidRDefault="00F106E8" w:rsidP="00F061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and conduct an investigation to determine the effect of </w:t>
            </w:r>
            <w:r w:rsidR="00F06143">
              <w:rPr>
                <w:rFonts w:ascii="Arial" w:hAnsi="Arial" w:cs="Arial"/>
              </w:rPr>
              <w:t>catalysts on decomposition of hydrogen peroxide</w:t>
            </w:r>
          </w:p>
          <w:p w:rsidR="008F0B54" w:rsidRDefault="008F0B54" w:rsidP="00F06143">
            <w:pPr>
              <w:rPr>
                <w:rFonts w:ascii="Arial" w:hAnsi="Arial" w:cs="Arial"/>
              </w:rPr>
            </w:pPr>
          </w:p>
          <w:p w:rsidR="008F0B54" w:rsidRPr="008F0B54" w:rsidRDefault="00813B90" w:rsidP="00F061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week to plan at home, 1 lesson practical, 1 lesson to </w:t>
            </w:r>
            <w:proofErr w:type="spellStart"/>
            <w:r>
              <w:rPr>
                <w:rFonts w:ascii="Arial" w:hAnsi="Arial" w:cs="Arial"/>
                <w:b/>
              </w:rPr>
              <w:t>writeup</w:t>
            </w:r>
            <w:proofErr w:type="spellEnd"/>
          </w:p>
          <w:p w:rsidR="00C57876" w:rsidRPr="00792D31" w:rsidRDefault="00C57876" w:rsidP="00F06143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C57876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C57876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6.25</w:t>
            </w:r>
            <w:r w:rsidR="00F06143">
              <w:rPr>
                <w:rFonts w:ascii="Arial" w:hAnsi="Arial" w:cs="Arial"/>
              </w:rPr>
              <w:t>%</w:t>
            </w: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Default="00DE0596" w:rsidP="00165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October 2020</w:t>
            </w:r>
            <w:bookmarkStart w:id="0" w:name="_GoBack"/>
            <w:bookmarkEnd w:id="0"/>
          </w:p>
          <w:p w:rsidR="00165EE8" w:rsidRPr="00792D31" w:rsidRDefault="00165EE8" w:rsidP="00165EE8">
            <w:pPr>
              <w:rPr>
                <w:rFonts w:ascii="Arial" w:hAnsi="Arial" w:cs="Arial"/>
              </w:rPr>
            </w:pPr>
          </w:p>
        </w:tc>
      </w:tr>
    </w:tbl>
    <w:p w:rsidR="00792D31" w:rsidRPr="00792D31" w:rsidRDefault="00792D31" w:rsidP="00792D31">
      <w:pPr>
        <w:rPr>
          <w:vanish/>
        </w:rPr>
      </w:pP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718"/>
        <w:gridCol w:w="910"/>
        <w:gridCol w:w="572"/>
      </w:tblGrid>
      <w:tr w:rsidR="008A7390" w:rsidRPr="00747BEE" w:rsidTr="008A7390">
        <w:trPr>
          <w:cantSplit/>
          <w:trHeight w:val="20"/>
        </w:trPr>
        <w:tc>
          <w:tcPr>
            <w:tcW w:w="823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:rsidR="008A7390" w:rsidRDefault="008A7390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8A7390">
              <w:rPr>
                <w:rFonts w:ascii="Arial" w:hAnsi="Arial" w:cs="Arial"/>
              </w:rPr>
              <w:t>Marking Requirement</w:t>
            </w:r>
            <w:r>
              <w:rPr>
                <w:rFonts w:ascii="Arial" w:hAnsi="Arial" w:cs="Arial"/>
              </w:rPr>
              <w:t>:</w:t>
            </w:r>
          </w:p>
          <w:p w:rsidR="008A7390" w:rsidRPr="00B70447" w:rsidRDefault="008A7390" w:rsidP="008A73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1D0E31" w:rsidRDefault="001D0E31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>Mark Allocation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 xml:space="preserve">Mark </w:t>
            </w:r>
          </w:p>
        </w:tc>
      </w:tr>
      <w:tr w:rsidR="00B70447" w:rsidRPr="007405C6" w:rsidTr="00B70447">
        <w:trPr>
          <w:trHeight w:val="459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Aim</w:t>
            </w:r>
          </w:p>
        </w:tc>
        <w:tc>
          <w:tcPr>
            <w:tcW w:w="5718" w:type="dxa"/>
            <w:shd w:val="clear" w:color="auto" w:fill="auto"/>
          </w:tcPr>
          <w:p w:rsidR="003C275D" w:rsidRPr="007405C6" w:rsidRDefault="003C275D" w:rsidP="003C275D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Aim is clear and concise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05C6" w:rsidRDefault="003C275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1F46B5" w:rsidRPr="00F70324" w:rsidTr="00FC1C22">
        <w:trPr>
          <w:trHeight w:val="20"/>
        </w:trPr>
        <w:tc>
          <w:tcPr>
            <w:tcW w:w="2520" w:type="dxa"/>
            <w:shd w:val="clear" w:color="auto" w:fill="auto"/>
          </w:tcPr>
          <w:p w:rsidR="001F46B5" w:rsidRPr="00F70324" w:rsidRDefault="001F46B5" w:rsidP="00FC1C22">
            <w:pPr>
              <w:rPr>
                <w:rFonts w:ascii="Arial" w:hAnsi="Arial" w:cs="Arial"/>
                <w:szCs w:val="16"/>
              </w:rPr>
            </w:pPr>
            <w:r w:rsidRPr="00F70324">
              <w:rPr>
                <w:rFonts w:ascii="Arial" w:hAnsi="Arial" w:cs="Arial"/>
                <w:szCs w:val="16"/>
              </w:rPr>
              <w:t>Variables</w:t>
            </w:r>
          </w:p>
        </w:tc>
        <w:tc>
          <w:tcPr>
            <w:tcW w:w="5718" w:type="dxa"/>
            <w:shd w:val="clear" w:color="auto" w:fill="auto"/>
          </w:tcPr>
          <w:p w:rsidR="00F06143" w:rsidRDefault="001F46B5" w:rsidP="00FC1C22">
            <w:pPr>
              <w:numPr>
                <w:ilvl w:val="0"/>
                <w:numId w:val="2"/>
              </w:numPr>
              <w:rPr>
                <w:rFonts w:ascii="Arial" w:hAnsi="Arial" w:cs="Arial"/>
                <w:szCs w:val="16"/>
              </w:rPr>
            </w:pPr>
            <w:r w:rsidRPr="00F06143">
              <w:rPr>
                <w:rFonts w:ascii="Arial" w:hAnsi="Arial" w:cs="Arial"/>
                <w:szCs w:val="16"/>
              </w:rPr>
              <w:t xml:space="preserve">Independent variable is </w:t>
            </w:r>
            <w:r w:rsidR="00F06143">
              <w:rPr>
                <w:rFonts w:ascii="Arial" w:hAnsi="Arial" w:cs="Arial"/>
                <w:szCs w:val="16"/>
              </w:rPr>
              <w:t>identified</w:t>
            </w:r>
          </w:p>
          <w:p w:rsidR="00155E41" w:rsidRPr="00F06143" w:rsidRDefault="001F46B5" w:rsidP="00FC1C22">
            <w:pPr>
              <w:numPr>
                <w:ilvl w:val="0"/>
                <w:numId w:val="2"/>
              </w:numPr>
              <w:rPr>
                <w:rFonts w:ascii="Arial" w:hAnsi="Arial" w:cs="Arial"/>
                <w:szCs w:val="16"/>
              </w:rPr>
            </w:pPr>
            <w:r w:rsidRPr="00F06143">
              <w:rPr>
                <w:rFonts w:ascii="Arial" w:hAnsi="Arial" w:cs="Arial"/>
                <w:szCs w:val="16"/>
              </w:rPr>
              <w:t xml:space="preserve">Dependant variable is numerical and includes SI units of measurement </w:t>
            </w:r>
          </w:p>
          <w:p w:rsidR="001F46B5" w:rsidRPr="00155E41" w:rsidRDefault="001F46B5" w:rsidP="00FC1C22">
            <w:pPr>
              <w:numPr>
                <w:ilvl w:val="0"/>
                <w:numId w:val="2"/>
              </w:numPr>
              <w:rPr>
                <w:rFonts w:ascii="Arial" w:hAnsi="Arial" w:cs="Arial"/>
                <w:szCs w:val="16"/>
              </w:rPr>
            </w:pPr>
            <w:r w:rsidRPr="00155E41">
              <w:rPr>
                <w:rFonts w:ascii="Arial" w:hAnsi="Arial" w:cs="Arial"/>
                <w:szCs w:val="16"/>
              </w:rPr>
              <w:t xml:space="preserve">5 controlled variables identified </w:t>
            </w:r>
          </w:p>
          <w:p w:rsidR="001F46B5" w:rsidRPr="00F70324" w:rsidRDefault="001F46B5" w:rsidP="00FC1C22">
            <w:pPr>
              <w:numPr>
                <w:ilvl w:val="0"/>
                <w:numId w:val="2"/>
              </w:numPr>
              <w:rPr>
                <w:rFonts w:ascii="Arial" w:hAnsi="Arial" w:cs="Arial"/>
                <w:szCs w:val="16"/>
              </w:rPr>
            </w:pPr>
            <w:r w:rsidRPr="00F70324">
              <w:rPr>
                <w:rFonts w:ascii="Arial" w:hAnsi="Arial" w:cs="Arial"/>
                <w:szCs w:val="16"/>
              </w:rPr>
              <w:t>1-3 uncontrolled variables identified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1F46B5" w:rsidRPr="00F70324" w:rsidRDefault="001F46B5" w:rsidP="00FC1C22">
            <w:pPr>
              <w:jc w:val="center"/>
              <w:rPr>
                <w:rFonts w:ascii="Arial" w:hAnsi="Arial" w:cs="Arial"/>
                <w:szCs w:val="20"/>
              </w:rPr>
            </w:pPr>
            <w:r w:rsidRPr="00F70324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572" w:type="dxa"/>
            <w:shd w:val="clear" w:color="auto" w:fill="auto"/>
          </w:tcPr>
          <w:p w:rsidR="001F46B5" w:rsidRPr="00F70324" w:rsidRDefault="001F46B5" w:rsidP="00FC1C22">
            <w:pPr>
              <w:rPr>
                <w:rFonts w:ascii="Arial" w:hAnsi="Arial" w:cs="Arial"/>
                <w:szCs w:val="20"/>
              </w:rPr>
            </w:pPr>
          </w:p>
        </w:tc>
      </w:tr>
      <w:tr w:rsidR="00F106E8" w:rsidRPr="007405C6" w:rsidTr="00B70447">
        <w:trPr>
          <w:trHeight w:val="20"/>
        </w:trPr>
        <w:tc>
          <w:tcPr>
            <w:tcW w:w="2520" w:type="dxa"/>
            <w:shd w:val="clear" w:color="auto" w:fill="auto"/>
          </w:tcPr>
          <w:p w:rsidR="00F106E8" w:rsidRPr="007405C6" w:rsidRDefault="00F106E8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Hypothesis</w:t>
            </w:r>
          </w:p>
        </w:tc>
        <w:tc>
          <w:tcPr>
            <w:tcW w:w="5718" w:type="dxa"/>
            <w:shd w:val="clear" w:color="auto" w:fill="auto"/>
          </w:tcPr>
          <w:p w:rsidR="00F106E8" w:rsidRDefault="001F46B5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Hypothesis relates independent and dependent variables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F106E8" w:rsidRDefault="001F46B5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:rsidR="00F106E8" w:rsidRPr="007405C6" w:rsidRDefault="00F106E8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:rsidTr="00B70447">
        <w:trPr>
          <w:trHeight w:val="20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Equipment and Procedure</w:t>
            </w:r>
          </w:p>
        </w:tc>
        <w:tc>
          <w:tcPr>
            <w:tcW w:w="5718" w:type="dxa"/>
            <w:shd w:val="clear" w:color="auto" w:fill="auto"/>
          </w:tcPr>
          <w:p w:rsidR="007D4FF6" w:rsidRDefault="001F46B5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All equipment listed, including sizes or types where appropriate</w:t>
            </w:r>
          </w:p>
          <w:p w:rsidR="00F70324" w:rsidRPr="00F70324" w:rsidRDefault="001F46B5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Procedure step by step, detailed and specific</w:t>
            </w:r>
          </w:p>
          <w:p w:rsidR="003C275D" w:rsidRDefault="003C275D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Diagram</w:t>
            </w:r>
            <w:r w:rsidR="00AF4EB2" w:rsidRPr="007405C6">
              <w:rPr>
                <w:rFonts w:ascii="Arial" w:hAnsi="Arial" w:cs="Arial"/>
                <w:szCs w:val="16"/>
              </w:rPr>
              <w:t>/s</w:t>
            </w:r>
            <w:r w:rsidRPr="007405C6">
              <w:rPr>
                <w:rFonts w:ascii="Arial" w:hAnsi="Arial" w:cs="Arial"/>
                <w:szCs w:val="16"/>
              </w:rPr>
              <w:t xml:space="preserve"> scientific, neat, labelled, captioned and appropriately sized</w:t>
            </w:r>
          </w:p>
          <w:p w:rsidR="008534BD" w:rsidRPr="007405C6" w:rsidRDefault="008534BD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Safety precautions are identified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05C6" w:rsidRDefault="008534BD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572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:rsidTr="00B70447">
        <w:trPr>
          <w:trHeight w:val="20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Results</w:t>
            </w:r>
          </w:p>
        </w:tc>
        <w:tc>
          <w:tcPr>
            <w:tcW w:w="5718" w:type="dxa"/>
            <w:shd w:val="clear" w:color="auto" w:fill="auto"/>
          </w:tcPr>
          <w:p w:rsidR="007405C6" w:rsidRDefault="00ED4EBD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Data presented in appropriate table</w:t>
            </w:r>
          </w:p>
          <w:p w:rsidR="001F46B5" w:rsidRDefault="007D4FF6" w:rsidP="001F46B5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Record appropriate observations or results</w:t>
            </w:r>
          </w:p>
          <w:p w:rsidR="001F46B5" w:rsidRPr="001F46B5" w:rsidRDefault="001F46B5" w:rsidP="001F46B5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Data presented in appropriate graph (4)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05C6" w:rsidRDefault="001F46B5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572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:rsidTr="00155E41">
        <w:trPr>
          <w:trHeight w:val="1975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Discussion</w:t>
            </w:r>
          </w:p>
        </w:tc>
        <w:tc>
          <w:tcPr>
            <w:tcW w:w="5718" w:type="dxa"/>
            <w:shd w:val="clear" w:color="auto" w:fill="auto"/>
          </w:tcPr>
          <w:p w:rsidR="00ED4EBD" w:rsidRDefault="003C275D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 xml:space="preserve">Results summarised </w:t>
            </w:r>
          </w:p>
          <w:p w:rsidR="007D4FF6" w:rsidRDefault="007D4FF6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Generalisations made about </w:t>
            </w:r>
            <w:r w:rsidR="00F06143">
              <w:rPr>
                <w:rFonts w:ascii="Arial" w:hAnsi="Arial" w:cs="Arial"/>
                <w:szCs w:val="16"/>
              </w:rPr>
              <w:t>catalysts and reaction rate</w:t>
            </w:r>
          </w:p>
          <w:p w:rsidR="003C275D" w:rsidRDefault="00B70447" w:rsidP="00B70447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Explanations refer to accepted scientific theory</w:t>
            </w:r>
            <w:r w:rsidR="001F46B5">
              <w:rPr>
                <w:rFonts w:ascii="Arial" w:hAnsi="Arial" w:cs="Arial"/>
                <w:szCs w:val="16"/>
              </w:rPr>
              <w:t xml:space="preserve"> and use appropriate terminology</w:t>
            </w:r>
          </w:p>
          <w:p w:rsidR="00DA257A" w:rsidRDefault="00DA257A" w:rsidP="007D4FF6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difficulties or sources of error</w:t>
            </w:r>
          </w:p>
          <w:p w:rsidR="00DA257A" w:rsidRPr="008534BD" w:rsidRDefault="00DA257A" w:rsidP="007D4FF6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Suggest specific improvements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05C6" w:rsidRDefault="00155E41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572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:rsidTr="00B70447">
        <w:trPr>
          <w:trHeight w:val="20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Conclusion</w:t>
            </w:r>
          </w:p>
        </w:tc>
        <w:tc>
          <w:tcPr>
            <w:tcW w:w="5718" w:type="dxa"/>
            <w:shd w:val="clear" w:color="auto" w:fill="auto"/>
          </w:tcPr>
          <w:p w:rsidR="003C275D" w:rsidRPr="007405C6" w:rsidRDefault="003C275D" w:rsidP="00ED4EBD">
            <w:pPr>
              <w:numPr>
                <w:ilvl w:val="0"/>
                <w:numId w:val="4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Summary of findings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05C6" w:rsidRDefault="00ED4EB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:rsidTr="00B70447">
        <w:trPr>
          <w:trHeight w:val="20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:rsidR="003C275D" w:rsidRPr="007405C6" w:rsidRDefault="00B70447" w:rsidP="008A7390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References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275D" w:rsidRPr="007405C6" w:rsidRDefault="003C275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7BEE" w:rsidTr="00B70447">
        <w:trPr>
          <w:trHeight w:val="20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718" w:type="dxa"/>
            <w:tcBorders>
              <w:left w:val="nil"/>
              <w:bottom w:val="nil"/>
            </w:tcBorders>
            <w:shd w:val="clear" w:color="auto" w:fill="auto"/>
          </w:tcPr>
          <w:p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7BEE" w:rsidRDefault="003C275D" w:rsidP="00F70324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  <w:r w:rsidR="00F70324">
              <w:rPr>
                <w:rFonts w:ascii="Arial" w:hAnsi="Arial" w:cs="Arial"/>
                <w:szCs w:val="20"/>
              </w:rPr>
              <w:t xml:space="preserve"> </w:t>
            </w:r>
            <w:r w:rsidR="00E25607">
              <w:rPr>
                <w:rFonts w:ascii="Arial" w:hAnsi="Arial" w:cs="Arial"/>
                <w:szCs w:val="20"/>
              </w:rPr>
              <w:t>/25</w:t>
            </w:r>
          </w:p>
        </w:tc>
        <w:tc>
          <w:tcPr>
            <w:tcW w:w="572" w:type="dxa"/>
            <w:shd w:val="clear" w:color="auto" w:fill="auto"/>
          </w:tcPr>
          <w:p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</w:tbl>
    <w:p w:rsidR="00546763" w:rsidRDefault="00546763"/>
    <w:sectPr w:rsidR="00546763" w:rsidSect="00E25607">
      <w:pgSz w:w="11906" w:h="16838"/>
      <w:pgMar w:top="1440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30"/>
    <w:rsid w:val="00155E41"/>
    <w:rsid w:val="0016533E"/>
    <w:rsid w:val="00165EE8"/>
    <w:rsid w:val="001733AD"/>
    <w:rsid w:val="001D0E31"/>
    <w:rsid w:val="001F46B5"/>
    <w:rsid w:val="002468A2"/>
    <w:rsid w:val="0034067B"/>
    <w:rsid w:val="003A3EB0"/>
    <w:rsid w:val="003C275D"/>
    <w:rsid w:val="00526783"/>
    <w:rsid w:val="00546763"/>
    <w:rsid w:val="00662FAD"/>
    <w:rsid w:val="006D4584"/>
    <w:rsid w:val="007405C6"/>
    <w:rsid w:val="00792D31"/>
    <w:rsid w:val="007D4FF6"/>
    <w:rsid w:val="00813B90"/>
    <w:rsid w:val="008534BD"/>
    <w:rsid w:val="008A1529"/>
    <w:rsid w:val="008A7390"/>
    <w:rsid w:val="008E5F30"/>
    <w:rsid w:val="008F0B54"/>
    <w:rsid w:val="00A2494E"/>
    <w:rsid w:val="00A56EE2"/>
    <w:rsid w:val="00A81027"/>
    <w:rsid w:val="00AF4EB2"/>
    <w:rsid w:val="00B61E39"/>
    <w:rsid w:val="00B70447"/>
    <w:rsid w:val="00B91938"/>
    <w:rsid w:val="00BB0B83"/>
    <w:rsid w:val="00C30F6D"/>
    <w:rsid w:val="00C57876"/>
    <w:rsid w:val="00D4227A"/>
    <w:rsid w:val="00DA257A"/>
    <w:rsid w:val="00DE0596"/>
    <w:rsid w:val="00E25607"/>
    <w:rsid w:val="00E87290"/>
    <w:rsid w:val="00ED4EBD"/>
    <w:rsid w:val="00F06143"/>
    <w:rsid w:val="00F106E8"/>
    <w:rsid w:val="00F15042"/>
    <w:rsid w:val="00F70324"/>
    <w:rsid w:val="00F82FA9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38C0B"/>
  <w15:docId w15:val="{036C7FA2-A752-42E5-AC93-570498BE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9A97EE0F</Template>
  <TotalTime>0</TotalTime>
  <Pages>1</Pages>
  <Words>214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DET</dc:creator>
  <cp:lastModifiedBy>JOHNSON Kristy [Narrogin Senior High School]</cp:lastModifiedBy>
  <cp:revision>2</cp:revision>
  <dcterms:created xsi:type="dcterms:W3CDTF">2019-12-17T03:20:00Z</dcterms:created>
  <dcterms:modified xsi:type="dcterms:W3CDTF">2019-12-17T03:20:00Z</dcterms:modified>
</cp:coreProperties>
</file>