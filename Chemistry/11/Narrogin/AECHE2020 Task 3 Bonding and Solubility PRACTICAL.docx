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E2496E" w:rsidRPr="00792D31" w:rsidTr="00794E28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96E" w:rsidRPr="003D45B6" w:rsidRDefault="007741E1" w:rsidP="00794E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bookmarkStart w:id="0" w:name="_GoBack"/>
            <w:bookmarkEnd w:id="0"/>
          </w:p>
          <w:p w:rsidR="00E2496E" w:rsidRPr="003D45B6" w:rsidRDefault="00E2496E" w:rsidP="00794E28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056438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 </w:t>
            </w:r>
            <w:r w:rsidR="00526783">
              <w:rPr>
                <w:rFonts w:ascii="Arial" w:hAnsi="Arial" w:cs="Arial"/>
              </w:rPr>
              <w:t>Practical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2468A2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Bonding</w:t>
            </w:r>
            <w:r w:rsidR="00526783">
              <w:rPr>
                <w:rFonts w:ascii="Arial" w:hAnsi="Arial" w:cs="Arial"/>
              </w:rPr>
              <w:t xml:space="preserve"> and Solubility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6EE2" w:rsidRDefault="007D4FF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Compare the effectiveness of water and kerosene as solvents for solutes with different types of bonding</w:t>
            </w:r>
            <w:r w:rsidR="00A56EE2">
              <w:rPr>
                <w:rFonts w:ascii="Arial" w:hAnsi="Arial" w:cs="Arial"/>
              </w:rPr>
              <w:t>.</w:t>
            </w:r>
          </w:p>
          <w:p w:rsidR="008E5F30" w:rsidRDefault="008E5F30" w:rsidP="00E872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Write a laboratory report</w:t>
            </w:r>
            <w:r w:rsidR="0016533E" w:rsidRPr="00792D31">
              <w:rPr>
                <w:rFonts w:ascii="Arial" w:hAnsi="Arial" w:cs="Arial"/>
              </w:rPr>
              <w:t>.</w:t>
            </w:r>
          </w:p>
          <w:p w:rsidR="00E2496E" w:rsidRPr="00E2496E" w:rsidRDefault="00F33AF0" w:rsidP="00E872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 class only (1 </w:t>
            </w:r>
            <w:r w:rsidR="00F33DD4">
              <w:rPr>
                <w:rFonts w:ascii="Arial" w:hAnsi="Arial" w:cs="Arial"/>
                <w:b/>
              </w:rPr>
              <w:t>lesson practical, 1 lesson write</w:t>
            </w:r>
            <w:r>
              <w:rPr>
                <w:rFonts w:ascii="Arial" w:hAnsi="Arial" w:cs="Arial"/>
                <w:b/>
              </w:rPr>
              <w:t xml:space="preserve"> report)</w:t>
            </w:r>
          </w:p>
          <w:p w:rsidR="00E87290" w:rsidRPr="00792D31" w:rsidRDefault="00E87290" w:rsidP="00E872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48057D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E2496E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6.25</w:t>
            </w:r>
            <w:r w:rsidR="007405C6">
              <w:rPr>
                <w:rFonts w:ascii="Arial" w:hAnsi="Arial" w:cs="Arial"/>
              </w:rPr>
              <w:t>%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Default="007741E1" w:rsidP="0005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March</w:t>
            </w:r>
          </w:p>
          <w:p w:rsidR="00056438" w:rsidRPr="00792D31" w:rsidRDefault="00056438" w:rsidP="00056438">
            <w:pPr>
              <w:rPr>
                <w:rFonts w:ascii="Arial" w:hAnsi="Arial" w:cs="Arial"/>
              </w:rPr>
            </w:pPr>
          </w:p>
        </w:tc>
      </w:tr>
    </w:tbl>
    <w:p w:rsidR="00792D31" w:rsidRPr="00792D31" w:rsidRDefault="00792D31" w:rsidP="00792D31">
      <w:pPr>
        <w:rPr>
          <w:vanish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</w:t>
            </w:r>
          </w:p>
        </w:tc>
        <w:tc>
          <w:tcPr>
            <w:tcW w:w="5718" w:type="dxa"/>
            <w:shd w:val="clear" w:color="auto" w:fill="auto"/>
          </w:tcPr>
          <w:p w:rsidR="003C275D" w:rsidRPr="007405C6" w:rsidRDefault="003C275D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Aim is clear and concise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Results</w:t>
            </w:r>
          </w:p>
        </w:tc>
        <w:tc>
          <w:tcPr>
            <w:tcW w:w="5718" w:type="dxa"/>
            <w:shd w:val="clear" w:color="auto" w:fill="auto"/>
          </w:tcPr>
          <w:p w:rsidR="007405C6" w:rsidRDefault="00ED4EBD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Data presented in appropriate table</w:t>
            </w:r>
          </w:p>
          <w:p w:rsidR="008534BD" w:rsidRPr="00F70324" w:rsidRDefault="007D4FF6" w:rsidP="00F70324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Record appropriate observations or results</w:t>
            </w:r>
          </w:p>
          <w:p w:rsidR="00ED4EBD" w:rsidRPr="007D4FF6" w:rsidRDefault="007D4FF6" w:rsidP="007D4FF6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data about bonding type of each solute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7D4FF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Discussion</w:t>
            </w:r>
          </w:p>
        </w:tc>
        <w:tc>
          <w:tcPr>
            <w:tcW w:w="5718" w:type="dxa"/>
            <w:shd w:val="clear" w:color="auto" w:fill="auto"/>
          </w:tcPr>
          <w:p w:rsidR="00ED4EBD" w:rsidRDefault="003C275D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 xml:space="preserve">Results summarised </w:t>
            </w:r>
          </w:p>
          <w:p w:rsidR="007D4FF6" w:rsidRDefault="007D4FF6" w:rsidP="008A7390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Generalisations made about solubility of different bonding types in kerosene and water</w:t>
            </w:r>
          </w:p>
          <w:p w:rsidR="003C275D" w:rsidRDefault="00B70447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Explanations refer to accepted scientific theory</w:t>
            </w:r>
          </w:p>
          <w:p w:rsidR="00DA257A" w:rsidRDefault="00DA257A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Explanations include diagrams where appropriate</w:t>
            </w:r>
          </w:p>
          <w:p w:rsidR="00DA257A" w:rsidRPr="007405C6" w:rsidRDefault="00DA257A" w:rsidP="00B70447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Explanations include appropriate scientific terminology</w:t>
            </w:r>
          </w:p>
          <w:p w:rsidR="008534BD" w:rsidRDefault="007D4FF6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Discuss application of solubility to stain removal</w:t>
            </w:r>
          </w:p>
          <w:p w:rsidR="00DA257A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difficulties or sources of error</w:t>
            </w:r>
          </w:p>
          <w:p w:rsidR="00DA257A" w:rsidRPr="008534BD" w:rsidRDefault="00DA257A" w:rsidP="007D4FF6">
            <w:pPr>
              <w:numPr>
                <w:ilvl w:val="0"/>
                <w:numId w:val="3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Suggest specific improvements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DA257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Conclusion</w:t>
            </w:r>
          </w:p>
        </w:tc>
        <w:tc>
          <w:tcPr>
            <w:tcW w:w="5718" w:type="dxa"/>
            <w:shd w:val="clear" w:color="auto" w:fill="auto"/>
          </w:tcPr>
          <w:p w:rsidR="003C275D" w:rsidRPr="007405C6" w:rsidRDefault="003C275D" w:rsidP="00ED4EBD">
            <w:pPr>
              <w:numPr>
                <w:ilvl w:val="0"/>
                <w:numId w:val="4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Summary of findings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ED4EB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20"/>
        </w:trPr>
        <w:tc>
          <w:tcPr>
            <w:tcW w:w="2520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75D" w:rsidRPr="007405C6" w:rsidRDefault="003C275D" w:rsidP="008A7390">
            <w:pPr>
              <w:jc w:val="center"/>
              <w:rPr>
                <w:rFonts w:ascii="Arial" w:hAnsi="Arial" w:cs="Arial"/>
                <w:szCs w:val="20"/>
              </w:rPr>
            </w:pPr>
            <w:r w:rsidRPr="007405C6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/</w:t>
            </w:r>
            <w:r w:rsidR="0048057D">
              <w:rPr>
                <w:rFonts w:ascii="Arial" w:hAnsi="Arial" w:cs="Arial"/>
                <w:szCs w:val="20"/>
              </w:rPr>
              <w:t>16</w:t>
            </w:r>
          </w:p>
        </w:tc>
        <w:tc>
          <w:tcPr>
            <w:tcW w:w="572" w:type="dxa"/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46763" w:rsidRDefault="00546763"/>
    <w:sectPr w:rsidR="00546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056438"/>
    <w:rsid w:val="0016533E"/>
    <w:rsid w:val="001733AD"/>
    <w:rsid w:val="001D0E31"/>
    <w:rsid w:val="002468A2"/>
    <w:rsid w:val="0034067B"/>
    <w:rsid w:val="003A3EB0"/>
    <w:rsid w:val="003C275D"/>
    <w:rsid w:val="0048057D"/>
    <w:rsid w:val="00526783"/>
    <w:rsid w:val="00546763"/>
    <w:rsid w:val="005A16CA"/>
    <w:rsid w:val="00662FAD"/>
    <w:rsid w:val="006D4584"/>
    <w:rsid w:val="007405C6"/>
    <w:rsid w:val="007741E1"/>
    <w:rsid w:val="00792D31"/>
    <w:rsid w:val="007D4FF6"/>
    <w:rsid w:val="008534BD"/>
    <w:rsid w:val="008A1529"/>
    <w:rsid w:val="008A7390"/>
    <w:rsid w:val="008E5F30"/>
    <w:rsid w:val="00902207"/>
    <w:rsid w:val="00A2494E"/>
    <w:rsid w:val="00A56EE2"/>
    <w:rsid w:val="00AF4EB2"/>
    <w:rsid w:val="00B70447"/>
    <w:rsid w:val="00BB0B83"/>
    <w:rsid w:val="00C30F6D"/>
    <w:rsid w:val="00D4227A"/>
    <w:rsid w:val="00DA257A"/>
    <w:rsid w:val="00E2496E"/>
    <w:rsid w:val="00E87290"/>
    <w:rsid w:val="00ED4EBD"/>
    <w:rsid w:val="00F33AF0"/>
    <w:rsid w:val="00F33DD4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58F4D"/>
  <w15:docId w15:val="{33BBECE8-6461-40E6-9D12-D657BCC7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33EECF9F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2</cp:revision>
  <dcterms:created xsi:type="dcterms:W3CDTF">2019-12-16T04:30:00Z</dcterms:created>
  <dcterms:modified xsi:type="dcterms:W3CDTF">2019-12-16T04:30:00Z</dcterms:modified>
</cp:coreProperties>
</file>