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3D45B6" w:rsidRPr="00792D31" w:rsidTr="003D45B6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5B6" w:rsidRPr="003D45B6" w:rsidRDefault="00983822" w:rsidP="003D4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r w:rsidR="003D45B6" w:rsidRPr="003D45B6">
              <w:rPr>
                <w:rFonts w:ascii="Arial" w:hAnsi="Arial" w:cs="Arial"/>
              </w:rPr>
              <w:t xml:space="preserve"> </w:t>
            </w:r>
          </w:p>
          <w:p w:rsidR="003D45B6" w:rsidRPr="003D45B6" w:rsidRDefault="003D45B6" w:rsidP="003D45B6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18113D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</w:t>
            </w:r>
            <w:r w:rsidR="00F106E8">
              <w:rPr>
                <w:rFonts w:ascii="Arial" w:hAnsi="Arial" w:cs="Arial"/>
              </w:rPr>
              <w:t>Investigation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F83C7A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 properties of mixtures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0C5" w:rsidRPr="004B40C5" w:rsidRDefault="00092328" w:rsidP="00092328">
            <w:pPr>
              <w:rPr>
                <w:rFonts w:ascii="Arial" w:hAnsi="Arial" w:cs="Arial"/>
                <w:sz w:val="20"/>
              </w:rPr>
            </w:pPr>
            <w:r w:rsidRPr="004B40C5">
              <w:rPr>
                <w:rFonts w:ascii="Arial" w:hAnsi="Arial" w:cs="Arial"/>
                <w:i/>
                <w:sz w:val="20"/>
              </w:rPr>
              <w:t>Materials are pure substances with distinct measurable properties, including melting and boiling points, reactivity, hardness and density; or mixtures with properties dependent on the identity and relative amounts of the substances that make up the mixture</w:t>
            </w:r>
            <w:r w:rsidR="004B40C5" w:rsidRPr="004B40C5">
              <w:rPr>
                <w:rFonts w:ascii="Arial" w:hAnsi="Arial" w:cs="Arial"/>
                <w:sz w:val="20"/>
              </w:rPr>
              <w:t>.</w:t>
            </w:r>
          </w:p>
          <w:p w:rsidR="00092328" w:rsidRPr="004B40C5" w:rsidRDefault="00092328" w:rsidP="00092328">
            <w:pPr>
              <w:rPr>
                <w:rFonts w:ascii="Arial" w:hAnsi="Arial" w:cs="Arial"/>
              </w:rPr>
            </w:pPr>
            <w:r w:rsidRPr="004B40C5">
              <w:rPr>
                <w:rFonts w:ascii="Arial" w:hAnsi="Arial" w:cs="Arial"/>
              </w:rPr>
              <w:t xml:space="preserve"> </w:t>
            </w:r>
          </w:p>
          <w:p w:rsidR="00E87290" w:rsidRPr="00983822" w:rsidRDefault="00092328" w:rsidP="00F106E8">
            <w:pPr>
              <w:rPr>
                <w:rFonts w:ascii="Arial" w:hAnsi="Arial" w:cs="Arial"/>
                <w:sz w:val="22"/>
                <w:szCs w:val="22"/>
              </w:rPr>
            </w:pPr>
            <w:r w:rsidRPr="00983822">
              <w:rPr>
                <w:rFonts w:ascii="Arial" w:hAnsi="Arial" w:cs="Arial"/>
                <w:sz w:val="22"/>
                <w:szCs w:val="22"/>
              </w:rPr>
              <w:t xml:space="preserve">Design and conduct an experiment to determine the effect of the relative amounts of substances in a mixture on </w:t>
            </w:r>
            <w:r w:rsidRPr="00983822">
              <w:rPr>
                <w:rFonts w:ascii="Arial" w:hAnsi="Arial" w:cs="Arial"/>
                <w:b/>
                <w:sz w:val="22"/>
                <w:szCs w:val="22"/>
              </w:rPr>
              <w:t>one</w:t>
            </w:r>
            <w:r w:rsidRPr="00983822">
              <w:rPr>
                <w:rFonts w:ascii="Arial" w:hAnsi="Arial" w:cs="Arial"/>
                <w:sz w:val="22"/>
                <w:szCs w:val="22"/>
              </w:rPr>
              <w:t xml:space="preserve"> physical property</w:t>
            </w:r>
            <w:r w:rsidR="004B40C5" w:rsidRPr="00983822">
              <w:rPr>
                <w:rFonts w:ascii="Arial" w:hAnsi="Arial" w:cs="Arial"/>
                <w:sz w:val="22"/>
                <w:szCs w:val="22"/>
              </w:rPr>
              <w:t>.</w:t>
            </w:r>
            <w:r w:rsidR="00C43697" w:rsidRPr="009838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81C82" w:rsidRDefault="00B81C82" w:rsidP="00F106E8">
            <w:pPr>
              <w:rPr>
                <w:rFonts w:ascii="Arial" w:hAnsi="Arial" w:cs="Arial"/>
              </w:rPr>
            </w:pPr>
          </w:p>
          <w:p w:rsidR="00B81C82" w:rsidRDefault="00B81C82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Plan/research at home (1 week)</w:t>
            </w:r>
          </w:p>
          <w:p w:rsidR="00B81C82" w:rsidRDefault="00B81C82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lesson to complete practical (open book)</w:t>
            </w:r>
          </w:p>
          <w:p w:rsidR="00B81C82" w:rsidRPr="00C43697" w:rsidRDefault="00B81C82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lesson to complete report (open book)</w:t>
            </w:r>
          </w:p>
          <w:p w:rsidR="00C43697" w:rsidRPr="00092328" w:rsidRDefault="00C43697" w:rsidP="00C43697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155E41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07075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</w:t>
            </w:r>
            <w:r w:rsidR="003D45B6">
              <w:rPr>
                <w:rFonts w:ascii="Arial" w:hAnsi="Arial" w:cs="Arial"/>
              </w:rPr>
              <w:t>5</w:t>
            </w:r>
            <w:r w:rsidR="007405C6">
              <w:rPr>
                <w:rFonts w:ascii="Arial" w:hAnsi="Arial" w:cs="Arial"/>
              </w:rPr>
              <w:t>%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983822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Feb 2020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</w:tbl>
    <w:p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:rsidTr="004B40C5">
        <w:trPr>
          <w:trHeight w:val="207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:rsidR="003C275D" w:rsidRPr="004B40C5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1F46B5" w:rsidRPr="00F70324" w:rsidTr="00FC1C22">
        <w:trPr>
          <w:trHeight w:val="20"/>
        </w:trPr>
        <w:tc>
          <w:tcPr>
            <w:tcW w:w="2520" w:type="dxa"/>
            <w:shd w:val="clear" w:color="auto" w:fill="auto"/>
          </w:tcPr>
          <w:p w:rsidR="001F46B5" w:rsidRPr="00F70324" w:rsidRDefault="001F46B5" w:rsidP="00FC1C22">
            <w:pPr>
              <w:rPr>
                <w:rFonts w:ascii="Arial" w:hAnsi="Arial" w:cs="Arial"/>
                <w:szCs w:val="16"/>
              </w:rPr>
            </w:pPr>
            <w:r w:rsidRPr="00F70324">
              <w:rPr>
                <w:rFonts w:ascii="Arial" w:hAnsi="Arial" w:cs="Arial"/>
                <w:szCs w:val="16"/>
              </w:rPr>
              <w:t>Variables</w:t>
            </w:r>
          </w:p>
        </w:tc>
        <w:tc>
          <w:tcPr>
            <w:tcW w:w="5718" w:type="dxa"/>
            <w:shd w:val="clear" w:color="auto" w:fill="auto"/>
          </w:tcPr>
          <w:p w:rsidR="001F46B5" w:rsidRP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Independent variable is numerical, in</w:t>
            </w:r>
            <w:r w:rsidR="00155E41" w:rsidRPr="004B40C5">
              <w:rPr>
                <w:rFonts w:ascii="Arial" w:hAnsi="Arial" w:cs="Arial"/>
                <w:sz w:val="20"/>
                <w:szCs w:val="16"/>
              </w:rPr>
              <w:t>cremental and includes SI units</w:t>
            </w:r>
          </w:p>
          <w:p w:rsid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Dependant variable is numerical and includes SI units </w:t>
            </w:r>
          </w:p>
          <w:p w:rsidR="001F46B5" w:rsidRP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5 controlled variables identified </w:t>
            </w:r>
          </w:p>
          <w:p w:rsidR="001F46B5" w:rsidRP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1-3 uncontrolled variables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1F46B5" w:rsidRPr="00F70324" w:rsidRDefault="001F46B5" w:rsidP="00FC1C22">
            <w:pPr>
              <w:jc w:val="center"/>
              <w:rPr>
                <w:rFonts w:ascii="Arial" w:hAnsi="Arial" w:cs="Arial"/>
                <w:szCs w:val="20"/>
              </w:rPr>
            </w:pPr>
            <w:r w:rsidRPr="00F70324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:rsidR="001F46B5" w:rsidRPr="00F70324" w:rsidRDefault="001F46B5" w:rsidP="00FC1C22">
            <w:pPr>
              <w:rPr>
                <w:rFonts w:ascii="Arial" w:hAnsi="Arial" w:cs="Arial"/>
                <w:szCs w:val="20"/>
              </w:rPr>
            </w:pPr>
          </w:p>
        </w:tc>
      </w:tr>
      <w:tr w:rsidR="00F106E8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F106E8" w:rsidRPr="007405C6" w:rsidRDefault="00F106E8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Hypothesis</w:t>
            </w:r>
          </w:p>
        </w:tc>
        <w:tc>
          <w:tcPr>
            <w:tcW w:w="5718" w:type="dxa"/>
            <w:shd w:val="clear" w:color="auto" w:fill="auto"/>
          </w:tcPr>
          <w:p w:rsidR="00F106E8" w:rsidRPr="004B40C5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Hypothesis relates independent and dependent variables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F106E8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F106E8" w:rsidRPr="007405C6" w:rsidRDefault="00F106E8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Equipment and Procedure</w:t>
            </w:r>
          </w:p>
        </w:tc>
        <w:tc>
          <w:tcPr>
            <w:tcW w:w="5718" w:type="dxa"/>
            <w:shd w:val="clear" w:color="auto" w:fill="auto"/>
          </w:tcPr>
          <w:p w:rsidR="007D4FF6" w:rsidRPr="004B40C5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All equipment listed, including sizes or types where appropriate</w:t>
            </w:r>
          </w:p>
          <w:p w:rsidR="00F70324" w:rsidRPr="004B40C5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Procedure step by step, detailed and specific</w:t>
            </w:r>
          </w:p>
          <w:p w:rsidR="003C275D" w:rsidRPr="004B40C5" w:rsidRDefault="003C275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Diagram</w:t>
            </w:r>
            <w:r w:rsidR="00AF4EB2" w:rsidRPr="004B40C5">
              <w:rPr>
                <w:rFonts w:ascii="Arial" w:hAnsi="Arial" w:cs="Arial"/>
                <w:sz w:val="20"/>
                <w:szCs w:val="16"/>
              </w:rPr>
              <w:t>/s</w:t>
            </w:r>
            <w:r w:rsidRPr="004B40C5">
              <w:rPr>
                <w:rFonts w:ascii="Arial" w:hAnsi="Arial" w:cs="Arial"/>
                <w:sz w:val="20"/>
                <w:szCs w:val="16"/>
              </w:rPr>
              <w:t xml:space="preserve"> scientific, neat, labelled, captioned and appropriately sized</w:t>
            </w:r>
          </w:p>
          <w:p w:rsidR="008534BD" w:rsidRPr="004B40C5" w:rsidRDefault="008534B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Safety precautions are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8534BD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:rsidR="007405C6" w:rsidRPr="004B40C5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Data presented in appropriate table</w:t>
            </w:r>
          </w:p>
          <w:p w:rsidR="001F46B5" w:rsidRPr="004B40C5" w:rsidRDefault="007D4FF6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Record appropriate observations or results</w:t>
            </w:r>
          </w:p>
          <w:p w:rsidR="001F46B5" w:rsidRPr="004B40C5" w:rsidRDefault="001F46B5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Data presented in appropriate graph (4)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4B40C5">
        <w:trPr>
          <w:trHeight w:val="1583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:rsidR="00ED4EBD" w:rsidRPr="004B40C5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Results summarised </w:t>
            </w:r>
          </w:p>
          <w:p w:rsidR="007D4FF6" w:rsidRPr="004B40C5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Generalisations made about </w:t>
            </w:r>
            <w:r w:rsidR="009D1796">
              <w:rPr>
                <w:rFonts w:ascii="Arial" w:hAnsi="Arial" w:cs="Arial"/>
                <w:sz w:val="20"/>
                <w:szCs w:val="16"/>
              </w:rPr>
              <w:t>concentration and physical property (specific to your investigation)</w:t>
            </w:r>
          </w:p>
          <w:p w:rsidR="003C275D" w:rsidRPr="004B40C5" w:rsidRDefault="00B70447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Explanations refer to accepted scientific theory</w:t>
            </w:r>
            <w:r w:rsidR="001F46B5" w:rsidRPr="004B40C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4B40C5" w:rsidRPr="004B40C5">
              <w:rPr>
                <w:rFonts w:ascii="Arial" w:hAnsi="Arial" w:cs="Arial"/>
                <w:sz w:val="20"/>
                <w:szCs w:val="16"/>
              </w:rPr>
              <w:t xml:space="preserve">(which may be researched) </w:t>
            </w:r>
            <w:r w:rsidR="001F46B5" w:rsidRPr="004B40C5">
              <w:rPr>
                <w:rFonts w:ascii="Arial" w:hAnsi="Arial" w:cs="Arial"/>
                <w:sz w:val="20"/>
                <w:szCs w:val="16"/>
              </w:rPr>
              <w:t>and use appropriate terminology</w:t>
            </w:r>
          </w:p>
          <w:p w:rsidR="00DA257A" w:rsidRPr="004B40C5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I</w:t>
            </w:r>
            <w:r w:rsidR="00983822">
              <w:rPr>
                <w:rFonts w:ascii="Arial" w:hAnsi="Arial" w:cs="Arial"/>
                <w:sz w:val="20"/>
                <w:szCs w:val="16"/>
              </w:rPr>
              <w:t>dentify random and systematic sources of error</w:t>
            </w:r>
          </w:p>
          <w:p w:rsidR="00DA257A" w:rsidRPr="004B40C5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Suggest specific improvements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155E41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:rsidR="003C275D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Summary of findings</w:t>
            </w:r>
          </w:p>
          <w:p w:rsidR="004B40C5" w:rsidRPr="004B40C5" w:rsidRDefault="004B40C5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Hypothesis supported/not based on data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ED4EB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:rsidR="003C275D" w:rsidRPr="004B40C5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References</w:t>
            </w:r>
            <w:r w:rsidR="004B40C5">
              <w:rPr>
                <w:rFonts w:ascii="Arial" w:hAnsi="Arial" w:cs="Arial"/>
                <w:sz w:val="20"/>
                <w:szCs w:val="16"/>
              </w:rPr>
              <w:t>, at least 4 in suitable format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</w:t>
            </w:r>
            <w:r w:rsidR="00E25607">
              <w:rPr>
                <w:rFonts w:ascii="Arial" w:hAnsi="Arial" w:cs="Arial"/>
                <w:szCs w:val="20"/>
              </w:rPr>
              <w:t>/25</w:t>
            </w:r>
          </w:p>
        </w:tc>
        <w:tc>
          <w:tcPr>
            <w:tcW w:w="572" w:type="dxa"/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46763" w:rsidRDefault="00546763" w:rsidP="00983822"/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B4404"/>
    <w:multiLevelType w:val="hybridMultilevel"/>
    <w:tmpl w:val="B9DE0436"/>
    <w:lvl w:ilvl="0" w:tplc="3F587DC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070750"/>
    <w:rsid w:val="00092328"/>
    <w:rsid w:val="00155E41"/>
    <w:rsid w:val="0016533E"/>
    <w:rsid w:val="001733AD"/>
    <w:rsid w:val="0018113D"/>
    <w:rsid w:val="001D0E31"/>
    <w:rsid w:val="001F46B5"/>
    <w:rsid w:val="002468A2"/>
    <w:rsid w:val="0034067B"/>
    <w:rsid w:val="003A3EB0"/>
    <w:rsid w:val="003C275D"/>
    <w:rsid w:val="003D45B6"/>
    <w:rsid w:val="00465E66"/>
    <w:rsid w:val="004B40C5"/>
    <w:rsid w:val="00526783"/>
    <w:rsid w:val="00546763"/>
    <w:rsid w:val="00662FAD"/>
    <w:rsid w:val="006D4584"/>
    <w:rsid w:val="007405C6"/>
    <w:rsid w:val="00792D31"/>
    <w:rsid w:val="007D4FF6"/>
    <w:rsid w:val="008534BD"/>
    <w:rsid w:val="008A1529"/>
    <w:rsid w:val="008A7390"/>
    <w:rsid w:val="008E5F30"/>
    <w:rsid w:val="00983822"/>
    <w:rsid w:val="009D1796"/>
    <w:rsid w:val="00A2494E"/>
    <w:rsid w:val="00A56EE2"/>
    <w:rsid w:val="00AF4EB2"/>
    <w:rsid w:val="00B70447"/>
    <w:rsid w:val="00B81C82"/>
    <w:rsid w:val="00BB0B83"/>
    <w:rsid w:val="00C30F6D"/>
    <w:rsid w:val="00C43697"/>
    <w:rsid w:val="00D4227A"/>
    <w:rsid w:val="00DA257A"/>
    <w:rsid w:val="00E25607"/>
    <w:rsid w:val="00E87290"/>
    <w:rsid w:val="00ED4EBD"/>
    <w:rsid w:val="00F106E8"/>
    <w:rsid w:val="00F5054D"/>
    <w:rsid w:val="00F70324"/>
    <w:rsid w:val="00F82FA9"/>
    <w:rsid w:val="00F83C7A"/>
    <w:rsid w:val="00FA5A54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6AACF"/>
  <w15:docId w15:val="{1007A301-BA31-44C0-ABAC-82260A37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3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33EECF9F</Template>
  <TotalTime>0</TotalTime>
  <Pages>1</Pages>
  <Words>287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2</cp:revision>
  <cp:lastPrinted>2018-02-21T07:18:00Z</cp:lastPrinted>
  <dcterms:created xsi:type="dcterms:W3CDTF">2019-12-16T04:29:00Z</dcterms:created>
  <dcterms:modified xsi:type="dcterms:W3CDTF">2019-12-16T04:29:00Z</dcterms:modified>
</cp:coreProperties>
</file>