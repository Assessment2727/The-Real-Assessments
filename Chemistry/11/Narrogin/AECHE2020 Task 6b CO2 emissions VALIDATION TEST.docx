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404C71" w:rsidRPr="00B24060" w:rsidTr="00404C7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C71" w:rsidRPr="00B24060" w:rsidRDefault="00172203" w:rsidP="00404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r w:rsidR="00404C71" w:rsidRPr="00B24060">
              <w:rPr>
                <w:rFonts w:ascii="Arial" w:hAnsi="Arial" w:cs="Arial"/>
              </w:rPr>
              <w:t xml:space="preserve"> </w:t>
            </w:r>
          </w:p>
          <w:p w:rsidR="00404C71" w:rsidRPr="00B24060" w:rsidRDefault="00404C71" w:rsidP="00404C71">
            <w:pPr>
              <w:rPr>
                <w:rFonts w:ascii="Arial" w:hAnsi="Arial" w:cs="Arial"/>
                <w:b/>
              </w:rPr>
            </w:pPr>
            <w:r w:rsidRPr="00B24060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5F30" w:rsidRPr="00B24060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B24060" w:rsidRDefault="00B70447" w:rsidP="008A7390">
            <w:pPr>
              <w:rPr>
                <w:rFonts w:ascii="Arial" w:hAnsi="Arial" w:cs="Arial"/>
              </w:rPr>
            </w:pPr>
          </w:p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 xml:space="preserve">Task No: </w:t>
            </w:r>
          </w:p>
          <w:p w:rsidR="00B70447" w:rsidRPr="00B24060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70447" w:rsidRPr="00B24060" w:rsidRDefault="00B70447" w:rsidP="008A7390">
            <w:pPr>
              <w:rPr>
                <w:rFonts w:ascii="Arial" w:hAnsi="Arial" w:cs="Arial"/>
              </w:rPr>
            </w:pPr>
          </w:p>
          <w:p w:rsidR="008E5F30" w:rsidRPr="00B24060" w:rsidRDefault="00172203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AF6B6C" w:rsidRPr="00B24060">
              <w:rPr>
                <w:rFonts w:ascii="Arial" w:hAnsi="Arial" w:cs="Arial"/>
              </w:rPr>
              <w:t>b</w:t>
            </w:r>
          </w:p>
          <w:p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5C0459" w:rsidP="007405C6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Extended Response</w:t>
            </w:r>
            <w:r w:rsidR="00AF6B6C" w:rsidRPr="00B24060">
              <w:rPr>
                <w:rFonts w:ascii="Arial" w:hAnsi="Arial" w:cs="Arial"/>
              </w:rPr>
              <w:t xml:space="preserve"> Validation Test</w:t>
            </w:r>
          </w:p>
        </w:tc>
      </w:tr>
      <w:tr w:rsidR="008E5F30" w:rsidRPr="00B24060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A710D1" w:rsidP="00A710D1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Chemical reactions: CO</w:t>
            </w:r>
            <w:r w:rsidRPr="00B24060">
              <w:rPr>
                <w:rFonts w:ascii="Arial" w:hAnsi="Arial" w:cs="Arial"/>
                <w:vertAlign w:val="subscript"/>
              </w:rPr>
              <w:t>2</w:t>
            </w:r>
            <w:r w:rsidRPr="00B24060">
              <w:rPr>
                <w:rFonts w:ascii="Arial" w:hAnsi="Arial" w:cs="Arial"/>
              </w:rPr>
              <w:t xml:space="preserve"> emissions</w:t>
            </w:r>
          </w:p>
        </w:tc>
      </w:tr>
      <w:tr w:rsidR="008E5F30" w:rsidRPr="00B24060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:rsidTr="00AF6B6C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Task Description:</w:t>
            </w:r>
          </w:p>
          <w:p w:rsidR="00A710D1" w:rsidRPr="00B24060" w:rsidRDefault="00A710D1" w:rsidP="00A710D1">
            <w:pPr>
              <w:jc w:val="right"/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 xml:space="preserve">Complete the attached questions in the spaces provided.  </w:t>
            </w:r>
          </w:p>
          <w:p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Test conditions (</w:t>
            </w:r>
            <w:r w:rsidR="00B24060">
              <w:rPr>
                <w:rFonts w:ascii="Arial" w:hAnsi="Arial" w:cs="Arial"/>
              </w:rPr>
              <w:t xml:space="preserve">15 </w:t>
            </w:r>
            <w:r w:rsidRPr="00B24060">
              <w:rPr>
                <w:rFonts w:ascii="Arial" w:hAnsi="Arial" w:cs="Arial"/>
              </w:rPr>
              <w:t>minutes).</w:t>
            </w:r>
          </w:p>
          <w:p w:rsidR="005C0459" w:rsidRPr="00B24060" w:rsidRDefault="005C0459" w:rsidP="00AF6B6C">
            <w:pPr>
              <w:rPr>
                <w:rFonts w:ascii="Arial" w:hAnsi="Arial" w:cs="Arial"/>
              </w:rPr>
            </w:pPr>
          </w:p>
        </w:tc>
      </w:tr>
      <w:tr w:rsidR="008E5F30" w:rsidRPr="00B24060" w:rsidTr="00130B02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172203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  <w:p w:rsidR="006B77B6" w:rsidRPr="00B24060" w:rsidRDefault="006B77B6" w:rsidP="006B77B6">
            <w:pPr>
              <w:rPr>
                <w:rFonts w:ascii="Arial" w:hAnsi="Arial" w:cs="Arial"/>
              </w:rPr>
            </w:pPr>
          </w:p>
        </w:tc>
      </w:tr>
      <w:tr w:rsidR="008E5F30" w:rsidRPr="00B24060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AF6B6C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3</w:t>
            </w:r>
            <w:r w:rsidR="007405C6" w:rsidRPr="00B24060">
              <w:rPr>
                <w:rFonts w:ascii="Arial" w:hAnsi="Arial" w:cs="Arial"/>
              </w:rPr>
              <w:t>%</w:t>
            </w:r>
          </w:p>
          <w:p w:rsidR="008E5F30" w:rsidRPr="00B24060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B24060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8E5F30" w:rsidP="008A7390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F30" w:rsidRPr="00B24060" w:rsidRDefault="00172203" w:rsidP="006B77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May 2020</w:t>
            </w:r>
            <w:bookmarkStart w:id="0" w:name="_GoBack"/>
            <w:bookmarkEnd w:id="0"/>
          </w:p>
        </w:tc>
      </w:tr>
    </w:tbl>
    <w:p w:rsidR="00792D31" w:rsidRPr="00B24060" w:rsidRDefault="00792D31" w:rsidP="00792D31">
      <w:pPr>
        <w:rPr>
          <w:rFonts w:ascii="Arial" w:hAnsi="Arial" w:cs="Arial"/>
          <w:vanish/>
        </w:rPr>
      </w:pPr>
    </w:p>
    <w:p w:rsidR="00130B02" w:rsidRPr="00B24060" w:rsidRDefault="00130B02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br w:type="page"/>
      </w:r>
      <w:r w:rsidR="00AF6B6C" w:rsidRPr="00B24060">
        <w:rPr>
          <w:rFonts w:ascii="Arial" w:hAnsi="Arial" w:cs="Arial"/>
        </w:rPr>
        <w:lastRenderedPageBreak/>
        <w:t xml:space="preserve"> Compare the production of diesel to biodiesel, in terms of process and sustainability.</w:t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ab/>
      </w:r>
      <w:r w:rsidR="009F37B1" w:rsidRP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AF6B6C" w:rsidRPr="00B24060">
        <w:rPr>
          <w:rFonts w:ascii="Arial" w:hAnsi="Arial" w:cs="Arial"/>
        </w:rPr>
        <w:t>(4 marks)</w:t>
      </w: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B2406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>Identify the main components of  the following by name and formula</w:t>
      </w:r>
      <w:r w:rsidR="00B24060">
        <w:rPr>
          <w:rFonts w:ascii="Arial" w:hAnsi="Arial" w:cs="Arial"/>
        </w:rPr>
        <w:tab/>
      </w:r>
      <w:r w:rsidRPr="00B24060">
        <w:rPr>
          <w:rFonts w:ascii="Arial" w:hAnsi="Arial" w:cs="Arial"/>
        </w:rPr>
        <w:t>(4 marks)</w:t>
      </w:r>
    </w:p>
    <w:p w:rsidR="00AF6B6C" w:rsidRPr="00B24060" w:rsidRDefault="00AF6B6C" w:rsidP="00AF6B6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1667"/>
        <w:gridCol w:w="3827"/>
        <w:gridCol w:w="2744"/>
      </w:tblGrid>
      <w:tr w:rsidR="00AF6B6C" w:rsidRPr="00B24060" w:rsidTr="009F37B1">
        <w:tc>
          <w:tcPr>
            <w:tcW w:w="1667" w:type="dxa"/>
            <w:tcBorders>
              <w:top w:val="nil"/>
              <w:left w:val="nil"/>
            </w:tcBorders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Name</w:t>
            </w:r>
          </w:p>
        </w:tc>
        <w:tc>
          <w:tcPr>
            <w:tcW w:w="2744" w:type="dxa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Formula</w:t>
            </w:r>
          </w:p>
        </w:tc>
      </w:tr>
      <w:tr w:rsidR="00AF6B6C" w:rsidRPr="00B24060" w:rsidTr="009F37B1">
        <w:tc>
          <w:tcPr>
            <w:tcW w:w="1667" w:type="dxa"/>
          </w:tcPr>
          <w:p w:rsidR="00AF6B6C" w:rsidRPr="00B24060" w:rsidRDefault="00AF6B6C" w:rsidP="009F37B1">
            <w:pPr>
              <w:pStyle w:val="ListParagraph"/>
              <w:numPr>
                <w:ilvl w:val="0"/>
                <w:numId w:val="11"/>
              </w:numPr>
              <w:ind w:left="283" w:hanging="283"/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Natural gas</w:t>
            </w:r>
          </w:p>
        </w:tc>
        <w:tc>
          <w:tcPr>
            <w:tcW w:w="3827" w:type="dxa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</w:p>
          <w:p w:rsidR="009F37B1" w:rsidRPr="00B24060" w:rsidRDefault="009F37B1" w:rsidP="00AF6B6C">
            <w:pPr>
              <w:rPr>
                <w:rFonts w:ascii="Arial" w:hAnsi="Arial" w:cs="Arial"/>
              </w:rPr>
            </w:pPr>
          </w:p>
          <w:p w:rsidR="009F37B1" w:rsidRPr="00B24060" w:rsidRDefault="009F37B1" w:rsidP="00AF6B6C">
            <w:pPr>
              <w:rPr>
                <w:rFonts w:ascii="Arial" w:hAnsi="Arial" w:cs="Arial"/>
              </w:rPr>
            </w:pPr>
          </w:p>
        </w:tc>
        <w:tc>
          <w:tcPr>
            <w:tcW w:w="2744" w:type="dxa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</w:p>
        </w:tc>
      </w:tr>
      <w:tr w:rsidR="00AF6B6C" w:rsidRPr="00B24060" w:rsidTr="009F37B1">
        <w:tc>
          <w:tcPr>
            <w:tcW w:w="1667" w:type="dxa"/>
          </w:tcPr>
          <w:p w:rsidR="00AF6B6C" w:rsidRPr="00B24060" w:rsidRDefault="00AF6B6C" w:rsidP="009F37B1">
            <w:pPr>
              <w:pStyle w:val="ListParagraph"/>
              <w:numPr>
                <w:ilvl w:val="0"/>
                <w:numId w:val="11"/>
              </w:numPr>
              <w:ind w:left="283" w:hanging="283"/>
              <w:rPr>
                <w:rFonts w:ascii="Arial" w:hAnsi="Arial" w:cs="Arial"/>
              </w:rPr>
            </w:pPr>
            <w:r w:rsidRPr="00B24060">
              <w:rPr>
                <w:rFonts w:ascii="Arial" w:hAnsi="Arial" w:cs="Arial"/>
              </w:rPr>
              <w:t>Bioethanol</w:t>
            </w:r>
          </w:p>
        </w:tc>
        <w:tc>
          <w:tcPr>
            <w:tcW w:w="3827" w:type="dxa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</w:p>
          <w:p w:rsidR="009F37B1" w:rsidRPr="00B24060" w:rsidRDefault="009F37B1" w:rsidP="00AF6B6C">
            <w:pPr>
              <w:rPr>
                <w:rFonts w:ascii="Arial" w:hAnsi="Arial" w:cs="Arial"/>
              </w:rPr>
            </w:pPr>
          </w:p>
          <w:p w:rsidR="009F37B1" w:rsidRPr="00B24060" w:rsidRDefault="009F37B1" w:rsidP="00AF6B6C">
            <w:pPr>
              <w:rPr>
                <w:rFonts w:ascii="Arial" w:hAnsi="Arial" w:cs="Arial"/>
              </w:rPr>
            </w:pPr>
          </w:p>
        </w:tc>
        <w:tc>
          <w:tcPr>
            <w:tcW w:w="2744" w:type="dxa"/>
          </w:tcPr>
          <w:p w:rsidR="00AF6B6C" w:rsidRPr="00B24060" w:rsidRDefault="00AF6B6C" w:rsidP="00AF6B6C">
            <w:pPr>
              <w:rPr>
                <w:rFonts w:ascii="Arial" w:hAnsi="Arial" w:cs="Arial"/>
              </w:rPr>
            </w:pPr>
          </w:p>
        </w:tc>
      </w:tr>
    </w:tbl>
    <w:p w:rsidR="00AF6B6C" w:rsidRPr="00B24060" w:rsidRDefault="00AF6B6C" w:rsidP="00AF6B6C">
      <w:pPr>
        <w:pStyle w:val="ListParagraph"/>
        <w:ind w:left="284" w:hanging="284"/>
        <w:rPr>
          <w:rFonts w:ascii="Arial" w:hAnsi="Arial" w:cs="Arial"/>
        </w:rPr>
      </w:pPr>
    </w:p>
    <w:p w:rsidR="00AF6B6C" w:rsidRPr="00B24060" w:rsidRDefault="00AF6B6C" w:rsidP="00AF6B6C">
      <w:pPr>
        <w:pStyle w:val="ListParagraph"/>
        <w:ind w:left="284" w:hanging="284"/>
        <w:rPr>
          <w:rFonts w:ascii="Arial" w:hAnsi="Arial" w:cs="Arial"/>
        </w:rPr>
      </w:pPr>
    </w:p>
    <w:p w:rsidR="00AF6B6C" w:rsidRPr="00B24060" w:rsidRDefault="00AF6B6C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 xml:space="preserve">Which fuel has the highest energy output per gram? </w:t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Pr="00B24060">
        <w:rPr>
          <w:rFonts w:ascii="Arial" w:hAnsi="Arial" w:cs="Arial"/>
        </w:rPr>
        <w:t>(1 mark)</w:t>
      </w: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>Which fuel has the lowest CO</w:t>
      </w:r>
      <w:r w:rsidRPr="00B24060">
        <w:rPr>
          <w:rFonts w:ascii="Arial" w:hAnsi="Arial" w:cs="Arial"/>
          <w:vertAlign w:val="subscript"/>
        </w:rPr>
        <w:t>2</w:t>
      </w:r>
      <w:r w:rsidRPr="00B24060">
        <w:rPr>
          <w:rFonts w:ascii="Arial" w:hAnsi="Arial" w:cs="Arial"/>
        </w:rPr>
        <w:t xml:space="preserve"> emissions per gram? </w:t>
      </w:r>
      <w:r w:rsidR="009F37B1" w:rsidRPr="00B24060">
        <w:rPr>
          <w:rFonts w:ascii="Arial" w:hAnsi="Arial" w:cs="Arial"/>
        </w:rPr>
        <w:tab/>
      </w:r>
      <w:r w:rsidR="009F37B1" w:rsidRPr="00B24060">
        <w:rPr>
          <w:rFonts w:ascii="Arial" w:hAnsi="Arial" w:cs="Arial"/>
        </w:rPr>
        <w:tab/>
      </w:r>
      <w:r w:rsidR="009F37B1" w:rsidRPr="00B24060">
        <w:rPr>
          <w:rFonts w:ascii="Arial" w:hAnsi="Arial" w:cs="Arial"/>
        </w:rPr>
        <w:tab/>
      </w:r>
      <w:r w:rsidRPr="00B24060">
        <w:rPr>
          <w:rFonts w:ascii="Arial" w:hAnsi="Arial" w:cs="Arial"/>
        </w:rPr>
        <w:t>(1 mark)</w:t>
      </w:r>
    </w:p>
    <w:p w:rsidR="009F37B1" w:rsidRPr="00B24060" w:rsidRDefault="009F37B1" w:rsidP="009F37B1">
      <w:pPr>
        <w:rPr>
          <w:rFonts w:ascii="Arial" w:hAnsi="Arial" w:cs="Arial"/>
        </w:rPr>
      </w:pPr>
    </w:p>
    <w:p w:rsidR="009F37B1" w:rsidRPr="00B24060" w:rsidRDefault="009F37B1" w:rsidP="009F37B1">
      <w:pPr>
        <w:rPr>
          <w:rFonts w:ascii="Arial" w:hAnsi="Arial" w:cs="Arial"/>
        </w:rPr>
      </w:pPr>
    </w:p>
    <w:p w:rsidR="009F37B1" w:rsidRPr="00B24060" w:rsidRDefault="009F37B1" w:rsidP="009F37B1">
      <w:pPr>
        <w:rPr>
          <w:rFonts w:ascii="Arial" w:hAnsi="Arial" w:cs="Arial"/>
        </w:rPr>
      </w:pPr>
    </w:p>
    <w:p w:rsidR="009F37B1" w:rsidRPr="00B24060" w:rsidRDefault="009F37B1" w:rsidP="009F37B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B24060">
        <w:rPr>
          <w:rFonts w:ascii="Arial" w:hAnsi="Arial" w:cs="Arial"/>
        </w:rPr>
        <w:t>Comment on the validity of assuming complete combustion in determining energy output or carbon emissions. Explain your reason for either accepting or rejecting the assumption.</w:t>
      </w:r>
      <w:r w:rsidR="00B24060" w:rsidRPr="00B24060">
        <w:rPr>
          <w:rFonts w:ascii="Arial" w:hAnsi="Arial" w:cs="Arial"/>
        </w:rPr>
        <w:t xml:space="preserve"> </w:t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ab/>
      </w:r>
      <w:r w:rsidR="00B24060">
        <w:rPr>
          <w:rFonts w:ascii="Arial" w:hAnsi="Arial" w:cs="Arial"/>
        </w:rPr>
        <w:tab/>
      </w:r>
      <w:r w:rsidR="00B24060" w:rsidRPr="00B24060">
        <w:rPr>
          <w:rFonts w:ascii="Arial" w:hAnsi="Arial" w:cs="Arial"/>
        </w:rPr>
        <w:t>(4</w:t>
      </w:r>
      <w:r w:rsidRPr="00B24060">
        <w:rPr>
          <w:rFonts w:ascii="Arial" w:hAnsi="Arial" w:cs="Arial"/>
        </w:rPr>
        <w:t xml:space="preserve"> marks)</w:t>
      </w:r>
    </w:p>
    <w:p w:rsidR="00840F94" w:rsidRPr="00B24060" w:rsidRDefault="00840F94" w:rsidP="009F37B1">
      <w:pPr>
        <w:pStyle w:val="ListParagraph"/>
        <w:ind w:left="426"/>
        <w:rPr>
          <w:rFonts w:ascii="Arial" w:hAnsi="Arial" w:cs="Arial"/>
        </w:rPr>
      </w:pPr>
    </w:p>
    <w:p w:rsidR="00AF6B6C" w:rsidRPr="00B24060" w:rsidRDefault="00AF6B6C" w:rsidP="00AF6B6C">
      <w:pPr>
        <w:pStyle w:val="ListParagraph"/>
        <w:rPr>
          <w:rFonts w:ascii="Arial" w:hAnsi="Arial" w:cs="Arial"/>
        </w:rPr>
      </w:pPr>
    </w:p>
    <w:p w:rsidR="00AF6B6C" w:rsidRPr="00B24060" w:rsidRDefault="00AF6B6C" w:rsidP="00AF6B6C">
      <w:pPr>
        <w:pStyle w:val="ListParagraph"/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AF6B6C" w:rsidRPr="00B24060" w:rsidRDefault="00AF6B6C" w:rsidP="00AF6B6C">
      <w:pPr>
        <w:rPr>
          <w:rFonts w:ascii="Arial" w:hAnsi="Arial" w:cs="Arial"/>
        </w:rPr>
      </w:pPr>
    </w:p>
    <w:p w:rsidR="00B24060" w:rsidRDefault="00B24060" w:rsidP="009F37B1">
      <w:pPr>
        <w:jc w:val="center"/>
        <w:rPr>
          <w:rFonts w:ascii="Arial" w:hAnsi="Arial" w:cs="Arial"/>
        </w:rPr>
      </w:pPr>
    </w:p>
    <w:p w:rsidR="00B24060" w:rsidRDefault="00B24060" w:rsidP="009F37B1">
      <w:pPr>
        <w:jc w:val="center"/>
        <w:rPr>
          <w:rFonts w:ascii="Arial" w:hAnsi="Arial" w:cs="Arial"/>
        </w:rPr>
      </w:pPr>
    </w:p>
    <w:p w:rsidR="00546763" w:rsidRPr="00B24060" w:rsidRDefault="009F37B1" w:rsidP="009F37B1">
      <w:pPr>
        <w:jc w:val="center"/>
        <w:rPr>
          <w:rFonts w:ascii="Arial" w:hAnsi="Arial" w:cs="Arial"/>
          <w:b/>
        </w:rPr>
      </w:pPr>
      <w:r w:rsidRPr="00B24060">
        <w:rPr>
          <w:rFonts w:ascii="Arial" w:hAnsi="Arial" w:cs="Arial"/>
          <w:b/>
        </w:rPr>
        <w:t>End of Test</w:t>
      </w:r>
    </w:p>
    <w:sectPr w:rsidR="00546763" w:rsidRPr="00B24060" w:rsidSect="00B24060">
      <w:pgSz w:w="11906" w:h="16838"/>
      <w:pgMar w:top="1440" w:right="566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54392"/>
    <w:multiLevelType w:val="hybridMultilevel"/>
    <w:tmpl w:val="9C722E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34E1"/>
    <w:multiLevelType w:val="hybridMultilevel"/>
    <w:tmpl w:val="CB0C05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BC4D96"/>
    <w:multiLevelType w:val="hybridMultilevel"/>
    <w:tmpl w:val="DB6A10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2551D"/>
    <w:multiLevelType w:val="hybridMultilevel"/>
    <w:tmpl w:val="B5FC18C0"/>
    <w:lvl w:ilvl="0" w:tplc="9BF6D8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DE5BB1"/>
    <w:multiLevelType w:val="hybridMultilevel"/>
    <w:tmpl w:val="1C4AAA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914C78"/>
    <w:multiLevelType w:val="hybridMultilevel"/>
    <w:tmpl w:val="93967C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F7CBC"/>
    <w:multiLevelType w:val="hybridMultilevel"/>
    <w:tmpl w:val="DF1A81CE"/>
    <w:lvl w:ilvl="0" w:tplc="E3EEC304">
      <w:start w:val="4"/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31ACA"/>
    <w:multiLevelType w:val="hybridMultilevel"/>
    <w:tmpl w:val="B92EAD9A"/>
    <w:lvl w:ilvl="0" w:tplc="8108B5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D6EF6"/>
    <w:multiLevelType w:val="hybridMultilevel"/>
    <w:tmpl w:val="2AC07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30"/>
    <w:rsid w:val="00130B02"/>
    <w:rsid w:val="00155E41"/>
    <w:rsid w:val="0016533E"/>
    <w:rsid w:val="00172203"/>
    <w:rsid w:val="001733AD"/>
    <w:rsid w:val="001D0E31"/>
    <w:rsid w:val="001F46B5"/>
    <w:rsid w:val="002468A2"/>
    <w:rsid w:val="0034067B"/>
    <w:rsid w:val="003A3EB0"/>
    <w:rsid w:val="003C275D"/>
    <w:rsid w:val="00404C71"/>
    <w:rsid w:val="00526783"/>
    <w:rsid w:val="00546763"/>
    <w:rsid w:val="005A12DF"/>
    <w:rsid w:val="005C0459"/>
    <w:rsid w:val="0063077A"/>
    <w:rsid w:val="00662FAD"/>
    <w:rsid w:val="006B77B6"/>
    <w:rsid w:val="006D4584"/>
    <w:rsid w:val="007405C6"/>
    <w:rsid w:val="00773E87"/>
    <w:rsid w:val="00792D31"/>
    <w:rsid w:val="007D4FF6"/>
    <w:rsid w:val="00805278"/>
    <w:rsid w:val="00840F94"/>
    <w:rsid w:val="0084744B"/>
    <w:rsid w:val="008534BD"/>
    <w:rsid w:val="008A1529"/>
    <w:rsid w:val="008A7390"/>
    <w:rsid w:val="008E5F30"/>
    <w:rsid w:val="009B2C1C"/>
    <w:rsid w:val="009F37B1"/>
    <w:rsid w:val="00A2494E"/>
    <w:rsid w:val="00A56EE2"/>
    <w:rsid w:val="00A710D1"/>
    <w:rsid w:val="00AF4EB2"/>
    <w:rsid w:val="00AF6B6C"/>
    <w:rsid w:val="00B24060"/>
    <w:rsid w:val="00B70447"/>
    <w:rsid w:val="00BB0B83"/>
    <w:rsid w:val="00BE3CDE"/>
    <w:rsid w:val="00C30F6D"/>
    <w:rsid w:val="00D4227A"/>
    <w:rsid w:val="00DA257A"/>
    <w:rsid w:val="00E25607"/>
    <w:rsid w:val="00E87290"/>
    <w:rsid w:val="00ED4EBD"/>
    <w:rsid w:val="00F106E8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4E86F"/>
  <w15:docId w15:val="{09688DD9-98C8-4202-A0B7-B55D9E0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B0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24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4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33EECF9F</Template>
  <TotalTime>1</TotalTime>
  <Pages>2</Pages>
  <Words>138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Kristy [Narrogin Senior High School]</cp:lastModifiedBy>
  <cp:revision>2</cp:revision>
  <cp:lastPrinted>2016-11-23T04:08:00Z</cp:lastPrinted>
  <dcterms:created xsi:type="dcterms:W3CDTF">2019-12-16T04:55:00Z</dcterms:created>
  <dcterms:modified xsi:type="dcterms:W3CDTF">2019-12-16T04:55:00Z</dcterms:modified>
</cp:coreProperties>
</file>