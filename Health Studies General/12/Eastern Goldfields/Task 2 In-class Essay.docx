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13" w:rsidRPr="00FF5B81" w:rsidRDefault="00925D13" w:rsidP="00925D13">
      <w:pPr>
        <w:tabs>
          <w:tab w:val="right" w:pos="9214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4F81BD" w:themeColor="accent1"/>
          <w:sz w:val="18"/>
          <w:szCs w:val="18"/>
          <w:lang w:val="en-US"/>
        </w:rPr>
      </w:pPr>
      <w:r w:rsidRPr="00FF5B81">
        <w:rPr>
          <w:rFonts w:ascii="Arial" w:eastAsia="Times New Roman" w:hAnsi="Arial" w:cs="Arial"/>
          <w:b/>
          <w:bCs/>
          <w:noProof/>
          <w:color w:val="4F81BD" w:themeColor="accent1"/>
          <w:sz w:val="18"/>
          <w:szCs w:val="18"/>
          <w:lang w:eastAsia="en-AU"/>
        </w:rPr>
        <w:drawing>
          <wp:anchor distT="0" distB="0" distL="114300" distR="114300" simplePos="0" relativeHeight="251659264" behindDoc="1" locked="0" layoutInCell="1" allowOverlap="1" wp14:anchorId="2A44A517" wp14:editId="267E273E">
            <wp:simplePos x="0" y="0"/>
            <wp:positionH relativeFrom="column">
              <wp:posOffset>29210</wp:posOffset>
            </wp:positionH>
            <wp:positionV relativeFrom="paragraph">
              <wp:posOffset>234315</wp:posOffset>
            </wp:positionV>
            <wp:extent cx="190627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70" y="21475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B81">
        <w:rPr>
          <w:rFonts w:ascii="Times New Roman" w:eastAsia="Times New Roman" w:hAnsi="Times New Roman" w:cs="Times New Roman"/>
          <w:b/>
          <w:bCs/>
          <w:color w:val="4F81BD" w:themeColor="accent1"/>
          <w:sz w:val="18"/>
          <w:szCs w:val="18"/>
          <w:lang w:val="en-US"/>
        </w:rPr>
        <w:t xml:space="preserve">                                                                    </w:t>
      </w:r>
    </w:p>
    <w:p w:rsidR="00925D13" w:rsidRPr="00FF5B81" w:rsidRDefault="00925D13" w:rsidP="00925D13">
      <w:pPr>
        <w:tabs>
          <w:tab w:val="right" w:pos="9214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925D13" w:rsidRDefault="00925D13" w:rsidP="00925D13">
      <w:pPr>
        <w:tabs>
          <w:tab w:val="right" w:pos="9214"/>
        </w:tabs>
        <w:spacing w:line="240" w:lineRule="auto"/>
        <w:jc w:val="right"/>
        <w:rPr>
          <w:rFonts w:ascii="Arial" w:eastAsia="Times New Roman" w:hAnsi="Arial" w:cs="Arial"/>
          <w:b/>
          <w:bCs/>
          <w:noProof/>
          <w:sz w:val="40"/>
          <w:szCs w:val="18"/>
        </w:rPr>
      </w:pPr>
      <w:r>
        <w:rPr>
          <w:rFonts w:ascii="Arial" w:eastAsia="Times New Roman" w:hAnsi="Arial" w:cs="Arial"/>
          <w:b/>
          <w:bCs/>
          <w:noProof/>
          <w:sz w:val="40"/>
          <w:szCs w:val="18"/>
        </w:rPr>
        <w:t>YR. 12 GENERAL HEALTH</w:t>
      </w:r>
      <w:r w:rsidRPr="00FF5B81">
        <w:rPr>
          <w:rFonts w:ascii="Arial" w:eastAsia="Times New Roman" w:hAnsi="Arial" w:cs="Arial"/>
          <w:b/>
          <w:bCs/>
          <w:noProof/>
          <w:sz w:val="40"/>
          <w:szCs w:val="18"/>
        </w:rPr>
        <w:t xml:space="preserve"> STUDIES</w:t>
      </w:r>
    </w:p>
    <w:p w:rsidR="00925D13" w:rsidRPr="00FF5B81" w:rsidRDefault="00925D13" w:rsidP="00925D13">
      <w:pPr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925D13" w:rsidRPr="00FF5B81" w:rsidRDefault="00925D13" w:rsidP="00925D13">
      <w:pPr>
        <w:tabs>
          <w:tab w:val="right" w:pos="9360"/>
        </w:tabs>
        <w:spacing w:after="0" w:line="240" w:lineRule="auto"/>
        <w:jc w:val="right"/>
        <w:rPr>
          <w:rFonts w:ascii="Arial" w:eastAsia="Times New Roman" w:hAnsi="Arial" w:cs="Arial"/>
          <w:b/>
          <w:bCs/>
          <w:noProof/>
          <w:sz w:val="40"/>
          <w:szCs w:val="24"/>
        </w:rPr>
      </w:pPr>
      <w:r>
        <w:rPr>
          <w:rFonts w:ascii="Arial" w:eastAsia="Times New Roman" w:hAnsi="Arial" w:cs="Arial"/>
          <w:b/>
          <w:bCs/>
          <w:noProof/>
          <w:sz w:val="40"/>
          <w:szCs w:val="24"/>
        </w:rPr>
        <w:t>HEALTH INQUIRY</w:t>
      </w:r>
    </w:p>
    <w:p w:rsidR="00925D13" w:rsidRPr="00FF5B81" w:rsidRDefault="00925D13" w:rsidP="00925D13">
      <w:pPr>
        <w:tabs>
          <w:tab w:val="right" w:pos="9214"/>
        </w:tabs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925D13" w:rsidRPr="00FF5B81" w:rsidRDefault="00925D13" w:rsidP="00925D13">
      <w:pPr>
        <w:tabs>
          <w:tab w:val="right" w:pos="9214"/>
          <w:tab w:val="right" w:pos="9270"/>
        </w:tabs>
        <w:spacing w:after="0" w:line="240" w:lineRule="auto"/>
        <w:jc w:val="right"/>
        <w:rPr>
          <w:rFonts w:ascii="Arial" w:eastAsia="Times New Roman" w:hAnsi="Arial" w:cs="Arial"/>
          <w:b/>
          <w:noProof/>
          <w:sz w:val="40"/>
          <w:szCs w:val="40"/>
        </w:rPr>
      </w:pPr>
      <w:r w:rsidRPr="00FF5B81">
        <w:rPr>
          <w:rFonts w:ascii="Arial" w:eastAsia="Times New Roman" w:hAnsi="Arial" w:cs="Arial"/>
          <w:b/>
          <w:noProof/>
          <w:sz w:val="40"/>
          <w:szCs w:val="40"/>
        </w:rPr>
        <w:t>2017</w:t>
      </w:r>
    </w:p>
    <w:p w:rsidR="00925D13" w:rsidRPr="00FF5B81" w:rsidRDefault="00925D13" w:rsidP="00925D13">
      <w:pPr>
        <w:keepNext/>
        <w:tabs>
          <w:tab w:val="right" w:pos="9214"/>
          <w:tab w:val="right" w:pos="9270"/>
        </w:tabs>
        <w:suppressAutoHyphens/>
        <w:spacing w:after="0" w:line="240" w:lineRule="auto"/>
        <w:jc w:val="right"/>
        <w:outlineLvl w:val="4"/>
        <w:rPr>
          <w:rFonts w:ascii="Arial" w:eastAsia="Times New Roman" w:hAnsi="Arial" w:cs="Arial"/>
          <w:b/>
          <w:noProof/>
          <w:sz w:val="28"/>
          <w:szCs w:val="20"/>
        </w:rPr>
      </w:pPr>
      <w:r w:rsidRPr="00FF5B81">
        <w:rPr>
          <w:rFonts w:ascii="Arial" w:eastAsia="Times New Roman" w:hAnsi="Arial" w:cs="Arial"/>
          <w:b/>
          <w:noProof/>
          <w:sz w:val="28"/>
          <w:szCs w:val="20"/>
        </w:rPr>
        <w:t>Question Booklet</w:t>
      </w:r>
    </w:p>
    <w:p w:rsidR="00925D13" w:rsidRPr="00FF5B81" w:rsidRDefault="00925D13" w:rsidP="00925D13">
      <w:pPr>
        <w:tabs>
          <w:tab w:val="left" w:pos="3119"/>
          <w:tab w:val="left" w:pos="4590"/>
          <w:tab w:val="right" w:pos="9214"/>
        </w:tabs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925D13" w:rsidRDefault="00925D13" w:rsidP="00925D13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925D13" w:rsidRPr="00FF5B81" w:rsidRDefault="00925D13" w:rsidP="00925D13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925D13" w:rsidRDefault="00925D13" w:rsidP="00925D13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32"/>
          <w:szCs w:val="32"/>
        </w:rPr>
      </w:pPr>
      <w:r w:rsidRPr="00FF5B81">
        <w:rPr>
          <w:rFonts w:ascii="Arial" w:eastAsia="Times New Roman" w:hAnsi="Arial" w:cs="Arial"/>
          <w:noProof/>
          <w:sz w:val="32"/>
          <w:szCs w:val="32"/>
        </w:rPr>
        <w:t>Name: ____________________________________</w:t>
      </w:r>
    </w:p>
    <w:p w:rsidR="00703267" w:rsidRDefault="00703267"/>
    <w:p w:rsidR="00925D13" w:rsidRDefault="00925D13"/>
    <w:p w:rsidR="00925D13" w:rsidRDefault="00925D13" w:rsidP="00925D13">
      <w:pPr>
        <w:rPr>
          <w:rFonts w:eastAsia="Times New Roman" w:cstheme="minorHAnsi"/>
          <w:b/>
          <w:szCs w:val="24"/>
        </w:rPr>
      </w:pPr>
      <w:r w:rsidRPr="0044029A">
        <w:rPr>
          <w:rFonts w:eastAsia="Times New Roman" w:cstheme="minorHAnsi"/>
          <w:b/>
          <w:szCs w:val="24"/>
        </w:rPr>
        <w:t>Type:</w:t>
      </w:r>
      <w:r w:rsidRPr="0044029A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Response</w:t>
      </w:r>
      <w:r w:rsidRPr="0044029A">
        <w:rPr>
          <w:rFonts w:eastAsia="Times New Roman" w:cstheme="minorHAnsi"/>
          <w:szCs w:val="24"/>
        </w:rPr>
        <w:tab/>
      </w:r>
      <w:r>
        <w:rPr>
          <w:rFonts w:eastAsia="Times New Roman" w:cstheme="minorHAnsi"/>
          <w:szCs w:val="24"/>
        </w:rPr>
        <w:t>/Inquiry</w:t>
      </w:r>
    </w:p>
    <w:p w:rsidR="00925D13" w:rsidRDefault="00925D13" w:rsidP="00925D13">
      <w:pPr>
        <w:rPr>
          <w:rFonts w:eastAsia="Times New Roman" w:cstheme="minorHAnsi"/>
          <w:szCs w:val="24"/>
        </w:rPr>
      </w:pPr>
      <w:r w:rsidRPr="0044029A">
        <w:rPr>
          <w:rFonts w:eastAsia="Times New Roman" w:cstheme="minorHAnsi"/>
          <w:b/>
          <w:szCs w:val="24"/>
        </w:rPr>
        <w:t xml:space="preserve">Content: </w:t>
      </w:r>
      <w:r>
        <w:rPr>
          <w:rFonts w:eastAsia="Times New Roman" w:cstheme="minorHAnsi"/>
          <w:szCs w:val="24"/>
        </w:rPr>
        <w:t>Health Inquiry</w:t>
      </w:r>
      <w:r>
        <w:rPr>
          <w:rFonts w:eastAsia="Times New Roman" w:cstheme="minorHAnsi"/>
          <w:szCs w:val="24"/>
        </w:rPr>
        <w:t xml:space="preserve"> </w:t>
      </w:r>
    </w:p>
    <w:p w:rsidR="00925D13" w:rsidRDefault="00925D13" w:rsidP="00925D13">
      <w:pPr>
        <w:spacing w:after="0" w:line="240" w:lineRule="auto"/>
        <w:outlineLvl w:val="0"/>
        <w:rPr>
          <w:rFonts w:eastAsia="Times New Roman" w:cstheme="minorHAnsi"/>
          <w:b/>
          <w:szCs w:val="24"/>
        </w:rPr>
      </w:pPr>
      <w:r w:rsidRPr="0044029A">
        <w:rPr>
          <w:rFonts w:eastAsia="Times New Roman" w:cstheme="minorHAnsi"/>
          <w:b/>
          <w:szCs w:val="24"/>
        </w:rPr>
        <w:t>What you need to do</w:t>
      </w:r>
    </w:p>
    <w:p w:rsidR="00925D13" w:rsidRDefault="00925D13">
      <w:r>
        <w:t>Write an in class essay on your chosen health topic and its associated focus question.</w:t>
      </w:r>
    </w:p>
    <w:p w:rsidR="00925D13" w:rsidRDefault="00925D13">
      <w:r>
        <w:t>You are allowed;</w:t>
      </w:r>
    </w:p>
    <w:p w:rsidR="00925D13" w:rsidRDefault="00925D13" w:rsidP="00925D13">
      <w:pPr>
        <w:pStyle w:val="ListParagraph"/>
        <w:numPr>
          <w:ilvl w:val="0"/>
          <w:numId w:val="1"/>
        </w:numPr>
      </w:pPr>
      <w:r>
        <w:t>One page of notes, minimum size 12 font if typed.</w:t>
      </w:r>
    </w:p>
    <w:p w:rsidR="00925D13" w:rsidRDefault="00925D13" w:rsidP="00925D13">
      <w:r>
        <w:t>Time allotted:</w:t>
      </w:r>
    </w:p>
    <w:p w:rsidR="00925D13" w:rsidRDefault="00925D13" w:rsidP="00925D13">
      <w:pPr>
        <w:pStyle w:val="ListParagraph"/>
        <w:numPr>
          <w:ilvl w:val="0"/>
          <w:numId w:val="1"/>
        </w:numPr>
      </w:pPr>
      <w:r>
        <w:t>60 minutes</w:t>
      </w:r>
    </w:p>
    <w:p w:rsidR="00925D13" w:rsidRDefault="00925D13"/>
    <w:p w:rsidR="00925D13" w:rsidRDefault="00925D13"/>
    <w:p w:rsidR="00925D13" w:rsidRDefault="00925D13"/>
    <w:p w:rsidR="00925D13" w:rsidRDefault="00925D13"/>
    <w:p w:rsidR="00925D13" w:rsidRDefault="00925D13"/>
    <w:p w:rsidR="00925D13" w:rsidRDefault="00925D13"/>
    <w:p w:rsidR="00925D13" w:rsidRDefault="00925D13"/>
    <w:p w:rsidR="00925D13" w:rsidRDefault="00925D13"/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GoBack"/>
      <w:bookmarkEnd w:id="0"/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Pr="00925D13" w:rsidRDefault="00925D13" w:rsidP="00925D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25D13" w:rsidRDefault="00925D13"/>
    <w:sectPr w:rsidR="00925D13" w:rsidSect="00925D1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13" w:rsidRDefault="00925D13" w:rsidP="00925D13">
      <w:pPr>
        <w:spacing w:after="0" w:line="240" w:lineRule="auto"/>
      </w:pPr>
      <w:r>
        <w:separator/>
      </w:r>
    </w:p>
  </w:endnote>
  <w:endnote w:type="continuationSeparator" w:id="0">
    <w:p w:rsidR="00925D13" w:rsidRDefault="00925D13" w:rsidP="0092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5618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5D13" w:rsidRDefault="00925D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25D13" w:rsidRDefault="00925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13" w:rsidRDefault="00925D13" w:rsidP="00925D13">
      <w:pPr>
        <w:spacing w:after="0" w:line="240" w:lineRule="auto"/>
      </w:pPr>
      <w:r>
        <w:separator/>
      </w:r>
    </w:p>
  </w:footnote>
  <w:footnote w:type="continuationSeparator" w:id="0">
    <w:p w:rsidR="00925D13" w:rsidRDefault="00925D13" w:rsidP="00925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ediumShading1-Accent5"/>
      <w:tblW w:w="5000" w:type="pct"/>
      <w:tblLook w:val="04A0" w:firstRow="1" w:lastRow="0" w:firstColumn="1" w:lastColumn="0" w:noHBand="0" w:noVBand="1"/>
    </w:tblPr>
    <w:tblGrid>
      <w:gridCol w:w="2773"/>
      <w:gridCol w:w="6469"/>
    </w:tblGrid>
    <w:tr w:rsidR="00925D13" w:rsidTr="00925D1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Date"/>
          <w:id w:val="77625188"/>
          <w:placeholder>
            <w:docPart w:val="E1E9F7D55FFE4E148AB6BD4EDF888DF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3-3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500" w:type="pct"/>
            </w:tcPr>
            <w:p w:rsidR="00925D13" w:rsidRDefault="00925D13" w:rsidP="00925D13">
              <w:pPr>
                <w:pStyle w:val="Header"/>
                <w:jc w:val="right"/>
              </w:pPr>
              <w:r>
                <w:rPr>
                  <w:lang w:val="en-US"/>
                </w:rPr>
                <w:t>March 31, 2017</w:t>
              </w:r>
            </w:p>
          </w:tc>
        </w:sdtContent>
      </w:sdt>
      <w:tc>
        <w:tcPr>
          <w:tcW w:w="4000" w:type="pct"/>
        </w:tcPr>
        <w:p w:rsidR="00925D13" w:rsidRDefault="00925D13" w:rsidP="00925D13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76923C" w:themeColor="accent3" w:themeShade="BF"/>
              <w:sz w:val="24"/>
            </w:rPr>
          </w:pPr>
          <w:r>
            <w:rPr>
              <w:color w:val="76923C" w:themeColor="accent3" w:themeShade="BF"/>
              <w:sz w:val="24"/>
            </w:rPr>
            <w:t>[</w:t>
          </w:r>
          <w:sdt>
            <w:sdtPr>
              <w:rPr>
                <w:b w:val="0"/>
                <w:bCs w:val="0"/>
                <w:caps/>
                <w:sz w:val="24"/>
              </w:rPr>
              <w:alias w:val="Title"/>
              <w:id w:val="77625180"/>
              <w:placeholder>
                <w:docPart w:val="B139DCC8ADED401BA45EA44335A9F8F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 w:val="0"/>
                  <w:bCs w:val="0"/>
                  <w:caps/>
                  <w:sz w:val="24"/>
                </w:rPr>
                <w:t>YR 12 Health task</w:t>
              </w:r>
            </w:sdtContent>
          </w:sdt>
          <w:r>
            <w:rPr>
              <w:color w:val="76923C" w:themeColor="accent3" w:themeShade="BF"/>
              <w:sz w:val="24"/>
            </w:rPr>
            <w:t>]</w:t>
          </w:r>
        </w:p>
      </w:tc>
    </w:tr>
  </w:tbl>
  <w:p w:rsidR="00925D13" w:rsidRDefault="00925D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D0B76"/>
    <w:multiLevelType w:val="hybridMultilevel"/>
    <w:tmpl w:val="73D89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13"/>
    <w:rsid w:val="00703267"/>
    <w:rsid w:val="009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13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1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2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13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13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925D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13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1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2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13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13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925D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E9F7D55FFE4E148AB6BD4EDF888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84369-2BE4-480A-83D8-C36694B9F390}"/>
      </w:docPartPr>
      <w:docPartBody>
        <w:p w:rsidR="00000000" w:rsidRDefault="00DA368F" w:rsidP="00DA368F">
          <w:pPr>
            <w:pStyle w:val="E1E9F7D55FFE4E148AB6BD4EDF888DF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B139DCC8ADED401BA45EA44335A9F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11D37-3DAD-4448-8B41-50ACA820B27A}"/>
      </w:docPartPr>
      <w:docPartBody>
        <w:p w:rsidR="00000000" w:rsidRDefault="00DA368F" w:rsidP="00DA368F">
          <w:pPr>
            <w:pStyle w:val="B139DCC8ADED401BA45EA44335A9F8FD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8F"/>
    <w:rsid w:val="00D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E9F7D55FFE4E148AB6BD4EDF888DFA">
    <w:name w:val="E1E9F7D55FFE4E148AB6BD4EDF888DFA"/>
    <w:rsid w:val="00DA368F"/>
  </w:style>
  <w:style w:type="paragraph" w:customStyle="1" w:styleId="B139DCC8ADED401BA45EA44335A9F8FD">
    <w:name w:val="B139DCC8ADED401BA45EA44335A9F8FD"/>
    <w:rsid w:val="00DA36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E9F7D55FFE4E148AB6BD4EDF888DFA">
    <w:name w:val="E1E9F7D55FFE4E148AB6BD4EDF888DFA"/>
    <w:rsid w:val="00DA368F"/>
  </w:style>
  <w:style w:type="paragraph" w:customStyle="1" w:styleId="B139DCC8ADED401BA45EA44335A9F8FD">
    <w:name w:val="B139DCC8ADED401BA45EA44335A9F8FD"/>
    <w:rsid w:val="00DA3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634FD-4BB2-44E1-B1DB-ADF6657F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9B00891</Template>
  <TotalTime>7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12 Health task</dc:title>
  <dc:creator>REEVES Rebecca</dc:creator>
  <cp:lastModifiedBy>REEVES Rebecca</cp:lastModifiedBy>
  <cp:revision>1</cp:revision>
  <dcterms:created xsi:type="dcterms:W3CDTF">2017-03-29T22:55:00Z</dcterms:created>
  <dcterms:modified xsi:type="dcterms:W3CDTF">2017-03-29T23:03:00Z</dcterms:modified>
</cp:coreProperties>
</file>