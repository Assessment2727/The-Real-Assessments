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</w:pPr>
      <w:r w:rsidRPr="00FF5B81">
        <w:rPr>
          <w:rFonts w:ascii="Arial" w:eastAsia="Times New Roman" w:hAnsi="Arial" w:cs="Arial"/>
          <w:b/>
          <w:bCs/>
          <w:noProof/>
          <w:color w:val="4F81BD" w:themeColor="accent1"/>
          <w:sz w:val="18"/>
          <w:szCs w:val="18"/>
          <w:lang w:eastAsia="en-AU"/>
        </w:rPr>
        <w:drawing>
          <wp:anchor distT="0" distB="0" distL="114300" distR="114300" simplePos="0" relativeHeight="251659264" behindDoc="1" locked="0" layoutInCell="1" allowOverlap="1" wp14:anchorId="401FBC1E" wp14:editId="1C80A0C5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B81"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  <w:t xml:space="preserve">                                                                    </w:t>
      </w:r>
    </w:p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18"/>
        </w:rPr>
      </w:pPr>
      <w:r>
        <w:rPr>
          <w:rFonts w:ascii="Arial" w:eastAsia="Times New Roman" w:hAnsi="Arial" w:cs="Arial"/>
          <w:b/>
          <w:bCs/>
          <w:noProof/>
          <w:sz w:val="40"/>
          <w:szCs w:val="18"/>
        </w:rPr>
        <w:t>YR. 12 GENERAL HEALTH</w:t>
      </w:r>
      <w:r w:rsidRPr="00FF5B81">
        <w:rPr>
          <w:rFonts w:ascii="Arial" w:eastAsia="Times New Roman" w:hAnsi="Arial" w:cs="Arial"/>
          <w:b/>
          <w:bCs/>
          <w:noProof/>
          <w:sz w:val="40"/>
          <w:szCs w:val="18"/>
        </w:rPr>
        <w:t xml:space="preserve"> STUDIES</w:t>
      </w:r>
    </w:p>
    <w:p w:rsidR="00FF5B81" w:rsidRPr="00FF5B81" w:rsidRDefault="00FF5B81" w:rsidP="00FF5B81">
      <w:pPr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1D2AE7" w:rsidP="00FF5B81">
      <w:pPr>
        <w:tabs>
          <w:tab w:val="right" w:pos="9360"/>
        </w:tabs>
        <w:spacing w:after="0"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t>HEALTH INQUIRY</w:t>
      </w:r>
    </w:p>
    <w:p w:rsidR="00FF5B81" w:rsidRPr="00FF5B81" w:rsidRDefault="00FF5B81" w:rsidP="00FF5B81">
      <w:pPr>
        <w:tabs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right" w:pos="9214"/>
          <w:tab w:val="right" w:pos="9270"/>
        </w:tabs>
        <w:spacing w:after="0" w:line="240" w:lineRule="auto"/>
        <w:jc w:val="right"/>
        <w:rPr>
          <w:rFonts w:ascii="Arial" w:eastAsia="Times New Roman" w:hAnsi="Arial" w:cs="Arial"/>
          <w:b/>
          <w:noProof/>
          <w:sz w:val="40"/>
          <w:szCs w:val="40"/>
        </w:rPr>
      </w:pPr>
      <w:r w:rsidRPr="00FF5B81">
        <w:rPr>
          <w:rFonts w:ascii="Arial" w:eastAsia="Times New Roman" w:hAnsi="Arial" w:cs="Arial"/>
          <w:b/>
          <w:noProof/>
          <w:sz w:val="40"/>
          <w:szCs w:val="40"/>
        </w:rPr>
        <w:t>2017</w:t>
      </w:r>
    </w:p>
    <w:p w:rsidR="00FF5B81" w:rsidRPr="00FF5B81" w:rsidRDefault="00FF5B81" w:rsidP="00FF5B81">
      <w:pPr>
        <w:keepNext/>
        <w:tabs>
          <w:tab w:val="right" w:pos="9214"/>
          <w:tab w:val="right" w:pos="9270"/>
        </w:tabs>
        <w:suppressAutoHyphens/>
        <w:spacing w:after="0" w:line="240" w:lineRule="auto"/>
        <w:jc w:val="right"/>
        <w:outlineLvl w:val="4"/>
        <w:rPr>
          <w:rFonts w:ascii="Arial" w:eastAsia="Times New Roman" w:hAnsi="Arial" w:cs="Arial"/>
          <w:b/>
          <w:noProof/>
          <w:sz w:val="28"/>
          <w:szCs w:val="20"/>
        </w:rPr>
      </w:pPr>
      <w:r w:rsidRPr="00FF5B81">
        <w:rPr>
          <w:rFonts w:ascii="Arial" w:eastAsia="Times New Roman" w:hAnsi="Arial" w:cs="Arial"/>
          <w:b/>
          <w:noProof/>
          <w:sz w:val="28"/>
          <w:szCs w:val="20"/>
        </w:rPr>
        <w:t>Question Booklet</w:t>
      </w: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  <w:r w:rsidRPr="00FF5B81">
        <w:rPr>
          <w:rFonts w:ascii="Arial" w:eastAsia="Times New Roman" w:hAnsi="Arial" w:cs="Arial"/>
          <w:noProof/>
          <w:sz w:val="32"/>
          <w:szCs w:val="32"/>
        </w:rPr>
        <w:t>Name: ____________________________________</w:t>
      </w: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F5B81">
        <w:rPr>
          <w:rFonts w:ascii="Arial" w:eastAsia="Times New Roman" w:hAnsi="Arial" w:cs="Arial"/>
          <w:noProof/>
          <w:sz w:val="24"/>
          <w:szCs w:val="24"/>
        </w:rPr>
        <w:t xml:space="preserve">Teacher: Miss Reeves, </w:t>
      </w:r>
      <w:hyperlink r:id="rId9" w:history="1">
        <w:r w:rsidRPr="00FF5B81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rebecca.reeves2@education.wa.edu.au</w:t>
        </w:r>
      </w:hyperlink>
    </w:p>
    <w:p w:rsidR="00FF5B81" w:rsidRDefault="00FF5B81" w:rsidP="00FF5B81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/>
        </w:rPr>
      </w:pPr>
    </w:p>
    <w:p w:rsidR="00431E3D" w:rsidRDefault="00431E3D" w:rsidP="007B7F18">
      <w:pPr>
        <w:spacing w:line="240" w:lineRule="auto"/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Type:</w:t>
      </w:r>
      <w:r w:rsidRPr="0044029A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Response</w:t>
      </w:r>
      <w:r w:rsidRPr="0044029A">
        <w:rPr>
          <w:rFonts w:eastAsia="Times New Roman" w:cstheme="minorHAnsi"/>
          <w:szCs w:val="24"/>
        </w:rPr>
        <w:tab/>
      </w:r>
      <w:r w:rsidR="001D2AE7">
        <w:rPr>
          <w:rFonts w:eastAsia="Times New Roman" w:cstheme="minorHAnsi"/>
          <w:szCs w:val="24"/>
        </w:rPr>
        <w:t>/Inquiry</w:t>
      </w:r>
    </w:p>
    <w:p w:rsidR="00431E3D" w:rsidRDefault="00431E3D" w:rsidP="007B7F18">
      <w:pPr>
        <w:spacing w:line="240" w:lineRule="auto"/>
        <w:rPr>
          <w:rFonts w:eastAsia="Times New Roman" w:cstheme="minorHAnsi"/>
          <w:szCs w:val="24"/>
        </w:rPr>
      </w:pPr>
      <w:r w:rsidRPr="0044029A">
        <w:rPr>
          <w:rFonts w:eastAsia="Times New Roman" w:cstheme="minorHAnsi"/>
          <w:b/>
          <w:szCs w:val="24"/>
        </w:rPr>
        <w:t xml:space="preserve">Content: </w:t>
      </w:r>
      <w:r w:rsidR="001D2AE7">
        <w:rPr>
          <w:rFonts w:eastAsia="Times New Roman" w:cstheme="minorHAnsi"/>
          <w:szCs w:val="24"/>
        </w:rPr>
        <w:t>Health Inquiry</w:t>
      </w:r>
      <w:r>
        <w:rPr>
          <w:rFonts w:eastAsia="Times New Roman" w:cstheme="minorHAnsi"/>
          <w:szCs w:val="24"/>
        </w:rPr>
        <w:t xml:space="preserve"> </w:t>
      </w:r>
    </w:p>
    <w:p w:rsidR="00431E3D" w:rsidRDefault="00431E3D" w:rsidP="007B7F18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What you need to do</w:t>
      </w:r>
    </w:p>
    <w:p w:rsidR="00431E3D" w:rsidRPr="0044029A" w:rsidRDefault="00431E3D" w:rsidP="007B7F18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</w:p>
    <w:p w:rsidR="00431E3D" w:rsidRPr="006F1743" w:rsidRDefault="001D2AE7" w:rsidP="007B7F18">
      <w:pPr>
        <w:spacing w:line="240" w:lineRule="auto"/>
        <w:rPr>
          <w:b/>
        </w:rPr>
      </w:pPr>
      <w:r w:rsidRPr="006F1743">
        <w:rPr>
          <w:b/>
        </w:rPr>
        <w:t>Part A:</w:t>
      </w:r>
      <w:r w:rsidR="007B7F18">
        <w:rPr>
          <w:b/>
        </w:rPr>
        <w:t xml:space="preserve"> (25 marks)</w:t>
      </w:r>
    </w:p>
    <w:p w:rsidR="006F1743" w:rsidRDefault="001D2AE7" w:rsidP="007B7F18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Planning</w:t>
      </w:r>
      <w:r w:rsidR="00431E3D" w:rsidRPr="001D2AE7">
        <w:rPr>
          <w:b/>
        </w:rPr>
        <w:t>:</w:t>
      </w:r>
      <w:r w:rsidR="006F1743">
        <w:t xml:space="preserve">  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 xml:space="preserve">Create a mind map of your selected health issue on what you already know about the topic. </w:t>
      </w:r>
    </w:p>
    <w:p w:rsidR="001D2AE7" w:rsidRDefault="006F1743" w:rsidP="007B7F18">
      <w:pPr>
        <w:pStyle w:val="ListParagraph"/>
        <w:spacing w:line="240" w:lineRule="auto"/>
        <w:ind w:firstLine="360"/>
      </w:pPr>
      <w:r>
        <w:t>b. C</w:t>
      </w:r>
      <w:r w:rsidR="001D2AE7">
        <w:t xml:space="preserve">omplete a who, what, when, why, where and how worksheet </w:t>
      </w:r>
    </w:p>
    <w:p w:rsidR="00431E3D" w:rsidRDefault="006F1743" w:rsidP="007B7F18">
      <w:pPr>
        <w:pStyle w:val="ListParagraph"/>
        <w:spacing w:line="240" w:lineRule="auto"/>
        <w:ind w:firstLine="360"/>
      </w:pPr>
      <w:r>
        <w:t>c</w:t>
      </w:r>
      <w:r w:rsidR="001D2AE7">
        <w:t>. Create a brainstorm of ideas for focus questions.</w:t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7B7F18">
        <w:t>(8</w:t>
      </w:r>
      <w:r w:rsidR="00AC28F6">
        <w:t xml:space="preserve"> </w:t>
      </w:r>
      <w:r w:rsidR="00431E3D">
        <w:t>marks)</w:t>
      </w:r>
    </w:p>
    <w:p w:rsidR="001D2AE7" w:rsidRPr="001D2AE7" w:rsidRDefault="001D2AE7" w:rsidP="007B7F18">
      <w:pPr>
        <w:pStyle w:val="ListParagraph"/>
        <w:numPr>
          <w:ilvl w:val="0"/>
          <w:numId w:val="1"/>
        </w:numPr>
        <w:spacing w:line="240" w:lineRule="auto"/>
      </w:pPr>
      <w:r w:rsidRPr="001D2AE7">
        <w:rPr>
          <w:b/>
        </w:rPr>
        <w:t>Locating &amp; Selecting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>Use two (2) different types of sources.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>Create a checklist that could be used for identifying the relevancy and reliability of sources.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>Use five (5) primary sources and three (3) secondary sources.</w:t>
      </w:r>
    </w:p>
    <w:p w:rsidR="00A27FA5" w:rsidRDefault="007B7F18" w:rsidP="007B7F18">
      <w:pPr>
        <w:pStyle w:val="ListParagraph"/>
        <w:spacing w:line="240" w:lineRule="auto"/>
        <w:ind w:left="1440"/>
        <w:jc w:val="right"/>
      </w:pPr>
      <w:r>
        <w:t>(9</w:t>
      </w:r>
      <w:r w:rsidR="00A27FA5">
        <w:t xml:space="preserve"> marks)</w:t>
      </w:r>
    </w:p>
    <w:p w:rsidR="001D2AE7" w:rsidRPr="001D2AE7" w:rsidRDefault="001D2AE7" w:rsidP="007B7F18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Interpreting: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>Takes notes from sources, include in final hand in.</w:t>
      </w:r>
    </w:p>
    <w:p w:rsidR="001D2AE7" w:rsidRDefault="001D2AE7" w:rsidP="007B7F18">
      <w:pPr>
        <w:pStyle w:val="ListParagraph"/>
        <w:numPr>
          <w:ilvl w:val="1"/>
          <w:numId w:val="1"/>
        </w:numPr>
        <w:spacing w:line="240" w:lineRule="auto"/>
      </w:pPr>
      <w:r>
        <w:t>Develop general conclusions, complete a draft essay.</w:t>
      </w:r>
    </w:p>
    <w:p w:rsidR="00A27FA5" w:rsidRDefault="007B7F18" w:rsidP="007B7F18">
      <w:pPr>
        <w:pStyle w:val="ListParagraph"/>
        <w:spacing w:line="240" w:lineRule="auto"/>
        <w:ind w:left="1440"/>
        <w:jc w:val="right"/>
      </w:pPr>
      <w:r>
        <w:t>(8</w:t>
      </w:r>
      <w:r w:rsidR="00A27FA5">
        <w:t xml:space="preserve"> marks)</w:t>
      </w:r>
    </w:p>
    <w:p w:rsidR="001D2AE7" w:rsidRPr="006F1743" w:rsidRDefault="001D2AE7" w:rsidP="007B7F18">
      <w:pPr>
        <w:spacing w:line="240" w:lineRule="auto"/>
        <w:rPr>
          <w:b/>
        </w:rPr>
      </w:pPr>
      <w:r w:rsidRPr="006F1743">
        <w:rPr>
          <w:b/>
        </w:rPr>
        <w:t>Part B:</w:t>
      </w:r>
      <w:r w:rsidR="006F1743">
        <w:rPr>
          <w:b/>
        </w:rPr>
        <w:t xml:space="preserve"> Presentation</w:t>
      </w:r>
      <w:r w:rsidR="007B7F18">
        <w:rPr>
          <w:b/>
        </w:rPr>
        <w:t xml:space="preserve"> (25 marks)</w:t>
      </w:r>
    </w:p>
    <w:p w:rsidR="00A27FA5" w:rsidRDefault="001D2AE7" w:rsidP="007B7F18">
      <w:pPr>
        <w:spacing w:line="240" w:lineRule="auto"/>
      </w:pPr>
      <w:r>
        <w:t>Write an in-class essay on your selected health topic</w:t>
      </w:r>
      <w:r w:rsidR="007B7F18">
        <w:t>. Include all necessary parts.</w:t>
      </w:r>
    </w:p>
    <w:p w:rsidR="007B7F18" w:rsidRDefault="007B7F18" w:rsidP="007B7F18">
      <w:pPr>
        <w:spacing w:line="240" w:lineRule="auto"/>
        <w:jc w:val="right"/>
      </w:pPr>
      <w:r>
        <w:t>(25 marks)</w:t>
      </w:r>
    </w:p>
    <w:p w:rsidR="00A27FA5" w:rsidRPr="00A27FA5" w:rsidRDefault="00A27FA5" w:rsidP="00A27FA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AU"/>
        </w:rPr>
      </w:pPr>
      <w:r w:rsidRPr="00A27FA5">
        <w:rPr>
          <w:rFonts w:ascii="Times New Roman" w:eastAsia="Times New Roman" w:hAnsi="Times New Roman" w:cs="Times New Roman"/>
          <w:b/>
          <w:i/>
          <w:sz w:val="32"/>
          <w:szCs w:val="32"/>
          <w:lang w:eastAsia="en-AU"/>
        </w:rPr>
        <w:lastRenderedPageBreak/>
        <w:t>Task 2 – In class Essay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220"/>
        <w:gridCol w:w="1620"/>
        <w:gridCol w:w="1432"/>
      </w:tblGrid>
      <w:tr w:rsidR="00A27FA5" w:rsidRPr="00A27FA5" w:rsidTr="00A27FA5">
        <w:trPr>
          <w:trHeight w:val="521"/>
        </w:trPr>
        <w:tc>
          <w:tcPr>
            <w:tcW w:w="6138" w:type="dxa"/>
            <w:gridSpan w:val="2"/>
            <w:shd w:val="clear" w:color="auto" w:fill="D9D9D9"/>
          </w:tcPr>
          <w:p w:rsidR="00A27FA5" w:rsidRP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Description of Marking Key</w:t>
            </w:r>
          </w:p>
        </w:tc>
        <w:tc>
          <w:tcPr>
            <w:tcW w:w="1620" w:type="dxa"/>
            <w:shd w:val="clear" w:color="auto" w:fill="D9D9D9"/>
          </w:tcPr>
          <w:p w:rsidR="00A27FA5" w:rsidRP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Marks Allocated</w:t>
            </w:r>
          </w:p>
        </w:tc>
        <w:tc>
          <w:tcPr>
            <w:tcW w:w="1432" w:type="dxa"/>
            <w:shd w:val="clear" w:color="auto" w:fill="D9D9D9"/>
          </w:tcPr>
          <w:p w:rsidR="00A27FA5" w:rsidRP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Marks Awarded</w:t>
            </w:r>
          </w:p>
        </w:tc>
      </w:tr>
      <w:tr w:rsidR="00A27FA5" w:rsidRPr="00A27FA5" w:rsidTr="00A27FA5">
        <w:trPr>
          <w:cantSplit/>
          <w:trHeight w:val="2654"/>
        </w:trPr>
        <w:tc>
          <w:tcPr>
            <w:tcW w:w="918" w:type="dxa"/>
            <w:shd w:val="clear" w:color="auto" w:fill="D9D9D9"/>
            <w:textDirection w:val="btLr"/>
          </w:tcPr>
          <w:p w:rsidR="00A27FA5" w:rsidRPr="00A27FA5" w:rsidRDefault="00A27FA5" w:rsidP="00A27FA5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Planning</w:t>
            </w:r>
          </w:p>
        </w:tc>
        <w:tc>
          <w:tcPr>
            <w:tcW w:w="5220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Planning Includes:</w:t>
            </w:r>
          </w:p>
          <w:p w:rsidR="00A27FA5" w:rsidRPr="00A27FA5" w:rsidRDefault="00A27FA5" w:rsidP="00A27FA5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Description of health issue brainstorm</w:t>
            </w:r>
          </w:p>
          <w:p w:rsidR="00A27FA5" w:rsidRPr="00A27FA5" w:rsidRDefault="00A27FA5" w:rsidP="00A27FA5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Who, what, when, why, where, how worksheet completed in detail.</w:t>
            </w:r>
          </w:p>
          <w:p w:rsidR="00A27FA5" w:rsidRPr="00A27FA5" w:rsidRDefault="00A27FA5" w:rsidP="00A27FA5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Brainstorm of chosen health issue, minimum of 6 ideas for focus questions</w:t>
            </w:r>
          </w:p>
        </w:tc>
        <w:tc>
          <w:tcPr>
            <w:tcW w:w="1620" w:type="dxa"/>
            <w:shd w:val="clear" w:color="auto" w:fill="auto"/>
          </w:tcPr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3</w:t>
            </w:r>
          </w:p>
          <w:p w:rsidR="00A27FA5" w:rsidRDefault="007B7F18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3</w:t>
            </w: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Pr="00A27FA5" w:rsidRDefault="007B7F18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432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</w:tc>
      </w:tr>
      <w:tr w:rsidR="00A27FA5" w:rsidRPr="00A27FA5" w:rsidTr="00A27FA5">
        <w:trPr>
          <w:cantSplit/>
          <w:trHeight w:val="2690"/>
        </w:trPr>
        <w:tc>
          <w:tcPr>
            <w:tcW w:w="918" w:type="dxa"/>
            <w:shd w:val="clear" w:color="auto" w:fill="D9D9D9"/>
            <w:textDirection w:val="btLr"/>
          </w:tcPr>
          <w:p w:rsidR="00A27FA5" w:rsidRPr="00A27FA5" w:rsidRDefault="00A27FA5" w:rsidP="00A27FA5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Locating and Selecting</w:t>
            </w:r>
          </w:p>
        </w:tc>
        <w:tc>
          <w:tcPr>
            <w:tcW w:w="5220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Locating and Selecting Includes:</w:t>
            </w:r>
          </w:p>
          <w:p w:rsidR="00A27FA5" w:rsidRPr="00A27FA5" w:rsidRDefault="00A27FA5" w:rsidP="00A27FA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 two different types of sources</w:t>
            </w:r>
          </w:p>
          <w:p w:rsidR="00A27FA5" w:rsidRPr="00A27FA5" w:rsidRDefault="00A27FA5" w:rsidP="00A27FA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a checklist for identifying the relevancy and reliability of sources</w:t>
            </w:r>
          </w:p>
          <w:p w:rsidR="00A27FA5" w:rsidRPr="00A27FA5" w:rsidRDefault="00A27FA5" w:rsidP="00A27FA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 minimum of 5 primary sources</w:t>
            </w:r>
          </w:p>
          <w:p w:rsidR="00A27FA5" w:rsidRPr="00A27FA5" w:rsidRDefault="00A27FA5" w:rsidP="00A27FA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 minimum of 3 secondary sources</w:t>
            </w:r>
          </w:p>
        </w:tc>
        <w:tc>
          <w:tcPr>
            <w:tcW w:w="1620" w:type="dxa"/>
            <w:shd w:val="clear" w:color="auto" w:fill="auto"/>
          </w:tcPr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2</w:t>
            </w:r>
          </w:p>
          <w:p w:rsidR="00A27FA5" w:rsidRDefault="007B7F18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2</w:t>
            </w: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3</w:t>
            </w:r>
          </w:p>
          <w:p w:rsidR="00A27FA5" w:rsidRP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432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</w:tc>
      </w:tr>
      <w:tr w:rsidR="00A27FA5" w:rsidRPr="00A27FA5" w:rsidTr="00A27FA5">
        <w:trPr>
          <w:cantSplit/>
          <w:trHeight w:val="1790"/>
        </w:trPr>
        <w:tc>
          <w:tcPr>
            <w:tcW w:w="918" w:type="dxa"/>
            <w:shd w:val="clear" w:color="auto" w:fill="D9D9D9"/>
            <w:textDirection w:val="btLr"/>
          </w:tcPr>
          <w:p w:rsidR="00A27FA5" w:rsidRPr="00A27FA5" w:rsidRDefault="00A27FA5" w:rsidP="00A27FA5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Interpreting</w:t>
            </w:r>
          </w:p>
        </w:tc>
        <w:tc>
          <w:tcPr>
            <w:tcW w:w="5220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Interpreting Includes:</w:t>
            </w:r>
          </w:p>
          <w:p w:rsidR="00A27FA5" w:rsidRPr="00A27FA5" w:rsidRDefault="00A27FA5" w:rsidP="00A27FA5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Notes taken from sources</w:t>
            </w:r>
          </w:p>
          <w:p w:rsidR="00A27FA5" w:rsidRPr="00A27FA5" w:rsidRDefault="00A27FA5" w:rsidP="00A27FA5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Development of general conclusions, draft essay</w:t>
            </w:r>
          </w:p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620" w:type="dxa"/>
            <w:shd w:val="clear" w:color="auto" w:fill="auto"/>
          </w:tcPr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7B7F18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3</w:t>
            </w:r>
          </w:p>
          <w:p w:rsidR="00A27FA5" w:rsidRPr="00A27FA5" w:rsidRDefault="007B7F18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</w:tc>
      </w:tr>
      <w:tr w:rsidR="00A27FA5" w:rsidRPr="00A27FA5" w:rsidTr="00A27FA5">
        <w:trPr>
          <w:cantSplit/>
          <w:trHeight w:val="1790"/>
        </w:trPr>
        <w:tc>
          <w:tcPr>
            <w:tcW w:w="918" w:type="dxa"/>
            <w:shd w:val="clear" w:color="auto" w:fill="D9D9D9"/>
            <w:textDirection w:val="btLr"/>
          </w:tcPr>
          <w:p w:rsidR="00A27FA5" w:rsidRPr="00A27FA5" w:rsidRDefault="00A27FA5" w:rsidP="00A27FA5">
            <w:pPr>
              <w:spacing w:after="0"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Presenting</w:t>
            </w:r>
          </w:p>
        </w:tc>
        <w:tc>
          <w:tcPr>
            <w:tcW w:w="5220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Presenting Includes:</w:t>
            </w:r>
          </w:p>
          <w:p w:rsidR="00A27FA5" w:rsidRPr="00A27FA5" w:rsidRDefault="00A27FA5" w:rsidP="00A27FA5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 concise introduction</w:t>
            </w:r>
          </w:p>
          <w:p w:rsidR="00A27FA5" w:rsidRPr="00A27FA5" w:rsidRDefault="00A27FA5" w:rsidP="00A27FA5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 and detailed discussion of the selected health issue revolving around the focus question</w:t>
            </w:r>
          </w:p>
          <w:p w:rsidR="00A27FA5" w:rsidRPr="00A27FA5" w:rsidRDefault="00A27FA5" w:rsidP="00A27FA5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7FA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 and detailed summary; accurate and valid conclusions about the health issue and its impact on your focus question.</w:t>
            </w:r>
          </w:p>
        </w:tc>
        <w:tc>
          <w:tcPr>
            <w:tcW w:w="1620" w:type="dxa"/>
            <w:shd w:val="clear" w:color="auto" w:fill="auto"/>
          </w:tcPr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5</w:t>
            </w: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15</w:t>
            </w: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  <w:p w:rsidR="00A27FA5" w:rsidRPr="00A27FA5" w:rsidRDefault="00A27FA5" w:rsidP="00A27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A27FA5" w:rsidRPr="00A27FA5" w:rsidRDefault="00A27FA5" w:rsidP="00A27FA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</w:p>
        </w:tc>
      </w:tr>
    </w:tbl>
    <w:p w:rsidR="00A27FA5" w:rsidRPr="00A27FA5" w:rsidRDefault="00A27FA5" w:rsidP="00A27FA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</w:pPr>
    </w:p>
    <w:p w:rsidR="000924CE" w:rsidRDefault="00A27FA5" w:rsidP="007B7F18">
      <w:pPr>
        <w:spacing w:after="0" w:line="360" w:lineRule="auto"/>
        <w:jc w:val="right"/>
      </w:pPr>
      <w:r w:rsidRPr="00A27FA5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>Marks</w:t>
      </w:r>
      <w:r w:rsidRPr="00A27FA5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ab/>
      </w:r>
      <w:r w:rsidRPr="00A27FA5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ab/>
      </w:r>
      <w:r w:rsidRPr="00A27FA5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ab/>
      </w:r>
      <w:r w:rsidRPr="00A27FA5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ab/>
        <w:t>/50</w:t>
      </w:r>
      <w:bookmarkStart w:id="0" w:name="_GoBack"/>
      <w:bookmarkEnd w:id="0"/>
    </w:p>
    <w:sectPr w:rsidR="000924CE" w:rsidSect="00FF5B81">
      <w:headerReference w:type="default" r:id="rId10"/>
      <w:pgSz w:w="11906" w:h="16838"/>
      <w:pgMar w:top="1440" w:right="1440" w:bottom="1440" w:left="1440" w:header="170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A5" w:rsidRDefault="00A27FA5" w:rsidP="007B45A4">
      <w:pPr>
        <w:spacing w:after="0" w:line="240" w:lineRule="auto"/>
      </w:pPr>
      <w:r>
        <w:separator/>
      </w:r>
    </w:p>
  </w:endnote>
  <w:endnote w:type="continuationSeparator" w:id="0">
    <w:p w:rsidR="00A27FA5" w:rsidRDefault="00A27FA5" w:rsidP="007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A5" w:rsidRDefault="00A27FA5" w:rsidP="007B45A4">
      <w:pPr>
        <w:spacing w:after="0" w:line="240" w:lineRule="auto"/>
      </w:pPr>
      <w:r>
        <w:separator/>
      </w:r>
    </w:p>
  </w:footnote>
  <w:footnote w:type="continuationSeparator" w:id="0">
    <w:p w:rsidR="00A27FA5" w:rsidRDefault="00A27FA5" w:rsidP="007B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FA5" w:rsidRDefault="00A27FA5">
    <w:pPr>
      <w:pStyle w:val="Header"/>
    </w:pPr>
    <w:r>
      <w:ptab w:relativeTo="margin" w:alignment="center" w:leader="none"/>
    </w:r>
    <w:r>
      <w:t>Yr. 12 Health Studies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9E4"/>
    <w:multiLevelType w:val="hybridMultilevel"/>
    <w:tmpl w:val="3DBE03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D476AF4"/>
    <w:multiLevelType w:val="hybridMultilevel"/>
    <w:tmpl w:val="972E50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C740A"/>
    <w:multiLevelType w:val="hybridMultilevel"/>
    <w:tmpl w:val="E0F4986E"/>
    <w:lvl w:ilvl="0" w:tplc="3618B48E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hint="default"/>
        <w:strike w:val="0"/>
        <w:dstrike w:val="0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049"/>
        </w:tabs>
        <w:ind w:left="10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769"/>
        </w:tabs>
        <w:ind w:left="17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09"/>
        </w:tabs>
        <w:ind w:left="32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29"/>
        </w:tabs>
        <w:ind w:left="39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49"/>
        </w:tabs>
        <w:ind w:left="46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369"/>
        </w:tabs>
        <w:ind w:left="53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089"/>
        </w:tabs>
        <w:ind w:left="6089" w:hanging="360"/>
      </w:pPr>
      <w:rPr>
        <w:rFonts w:ascii="Wingdings" w:hAnsi="Wingdings" w:hint="default"/>
      </w:rPr>
    </w:lvl>
  </w:abstractNum>
  <w:abstractNum w:abstractNumId="3">
    <w:nsid w:val="61D90428"/>
    <w:multiLevelType w:val="hybridMultilevel"/>
    <w:tmpl w:val="48AC6C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B84767C"/>
    <w:multiLevelType w:val="hybridMultilevel"/>
    <w:tmpl w:val="988EFE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571C49"/>
    <w:multiLevelType w:val="hybridMultilevel"/>
    <w:tmpl w:val="9DE013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E602B34"/>
    <w:multiLevelType w:val="hybridMultilevel"/>
    <w:tmpl w:val="5100EA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95C0F0E"/>
    <w:multiLevelType w:val="hybridMultilevel"/>
    <w:tmpl w:val="A1C6C9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A4"/>
    <w:rsid w:val="000924CE"/>
    <w:rsid w:val="000D0B97"/>
    <w:rsid w:val="001D2AE7"/>
    <w:rsid w:val="00431E3D"/>
    <w:rsid w:val="00434F36"/>
    <w:rsid w:val="006A1FE0"/>
    <w:rsid w:val="006F1743"/>
    <w:rsid w:val="007B45A4"/>
    <w:rsid w:val="007B7F18"/>
    <w:rsid w:val="008927CC"/>
    <w:rsid w:val="008E0A50"/>
    <w:rsid w:val="0099215A"/>
    <w:rsid w:val="00A27FA5"/>
    <w:rsid w:val="00AC28F6"/>
    <w:rsid w:val="00B016DF"/>
    <w:rsid w:val="00D34666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becca.reeves2@education.w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A0AC81EE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REEVES Rebecca</dc:creator>
  <cp:lastModifiedBy>REEVES Rebecca</cp:lastModifiedBy>
  <cp:revision>2</cp:revision>
  <cp:lastPrinted>2017-06-18T04:28:00Z</cp:lastPrinted>
  <dcterms:created xsi:type="dcterms:W3CDTF">2017-06-18T04:40:00Z</dcterms:created>
  <dcterms:modified xsi:type="dcterms:W3CDTF">2017-06-18T04:40:00Z</dcterms:modified>
</cp:coreProperties>
</file>