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AB" w:rsidRDefault="007E6047" w:rsidP="008A4E7F">
      <w:pPr>
        <w:jc w:val="center"/>
      </w:pPr>
      <w:r>
        <w:t>Respiratory and Circulatory Revision Booklet</w:t>
      </w:r>
    </w:p>
    <w:p w:rsidR="007E6047" w:rsidRP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Label the diagram of the lungs below</w:t>
      </w:r>
    </w:p>
    <w:p w:rsidR="007E6047" w:rsidRDefault="009D7E9C" w:rsidP="008A4E7F">
      <w:pPr>
        <w:spacing w:line="360" w:lineRule="auto"/>
        <w:jc w:val="center"/>
      </w:pPr>
      <w:r>
        <w:rPr>
          <w:noProof/>
          <w:lang w:eastAsia="en-AU"/>
        </w:rPr>
        <w:drawing>
          <wp:inline distT="0" distB="0" distL="0" distR="0">
            <wp:extent cx="2711073" cy="2410691"/>
            <wp:effectExtent l="0" t="0" r="0" b="8890"/>
            <wp:docPr id="5" name="Picture 5" descr="Image result for labelled 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belled lu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20" cy="24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For each of the structures listed below explain the function and how its structure is important to its role.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 xml:space="preserve">Nasal cavity: </w:t>
      </w:r>
      <w:r w:rsidRPr="009D7E9C">
        <w:rPr>
          <w:sz w:val="24"/>
        </w:rPr>
        <w:t xml:space="preserve">the inside of the nose which is lined with a mucous membrane to keep it moist. 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>Pharynx</w:t>
      </w:r>
      <w:r w:rsidRPr="009D7E9C">
        <w:rPr>
          <w:sz w:val="24"/>
        </w:rPr>
        <w:t>: the membrane lined cavity behind the nose and mouth, connecting them to the oesophagus.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>Larynx</w:t>
      </w:r>
      <w:r w:rsidRPr="009D7E9C">
        <w:rPr>
          <w:sz w:val="24"/>
        </w:rPr>
        <w:t>: the voice box that sits above the trachea.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>Trachea</w:t>
      </w:r>
      <w:r w:rsidRPr="009D7E9C">
        <w:rPr>
          <w:sz w:val="24"/>
        </w:rPr>
        <w:t xml:space="preserve">: a large membranous tube reinforced by rings of cartilage, extending from the larynx to the bronchial tubes to carry air to and from the lungs. 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>Lungs</w:t>
      </w:r>
      <w:r w:rsidRPr="009D7E9C">
        <w:rPr>
          <w:sz w:val="24"/>
        </w:rPr>
        <w:t xml:space="preserve">: a pair of organs situated within the ribcage which allows air to flow in and out of the body. 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color w:val="4F81BD" w:themeColor="accent1"/>
          <w:sz w:val="24"/>
        </w:rPr>
      </w:pPr>
      <w:r w:rsidRPr="009D7E9C">
        <w:rPr>
          <w:color w:val="4F81BD" w:themeColor="accent1"/>
          <w:sz w:val="24"/>
        </w:rPr>
        <w:t xml:space="preserve">Bronchi: </w:t>
      </w:r>
      <w:r w:rsidRPr="009D7E9C">
        <w:rPr>
          <w:sz w:val="24"/>
        </w:rPr>
        <w:t>Branch from the trachea that carries air to lungs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 xml:space="preserve">Bronchioles: </w:t>
      </w:r>
      <w:r w:rsidRPr="009D7E9C">
        <w:rPr>
          <w:sz w:val="24"/>
        </w:rPr>
        <w:t>fine tubes at the smallest/finest end in alveoli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rPr>
          <w:sz w:val="24"/>
        </w:rPr>
      </w:pPr>
      <w:r w:rsidRPr="009D7E9C">
        <w:rPr>
          <w:color w:val="4F81BD" w:themeColor="accent1"/>
          <w:sz w:val="24"/>
        </w:rPr>
        <w:t xml:space="preserve">Alveoli: </w:t>
      </w:r>
      <w:r w:rsidRPr="009D7E9C">
        <w:rPr>
          <w:sz w:val="24"/>
        </w:rPr>
        <w:t xml:space="preserve">clusters where gaseous exchange occurs due to being surrounded by blood capillaries. 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spacing w:after="0" w:line="360" w:lineRule="auto"/>
      </w:pPr>
      <w:r w:rsidRPr="006C71C9">
        <w:rPr>
          <w:color w:val="4F81BD" w:themeColor="accent1"/>
          <w:sz w:val="24"/>
        </w:rPr>
        <w:t>Pleural membrane</w:t>
      </w:r>
      <w:r w:rsidRPr="006C71C9">
        <w:rPr>
          <w:sz w:val="24"/>
        </w:rPr>
        <w:t xml:space="preserve">: secretes pleural fluid which acts as a lubricant to prevent </w:t>
      </w:r>
      <w:r>
        <w:rPr>
          <w:sz w:val="24"/>
        </w:rPr>
        <w:t>f</w:t>
      </w:r>
      <w:r w:rsidRPr="006C71C9">
        <w:rPr>
          <w:sz w:val="24"/>
        </w:rPr>
        <w:t xml:space="preserve">riction between membranes as thoracic movements occur. </w:t>
      </w:r>
    </w:p>
    <w:p w:rsidR="009D7E9C" w:rsidRPr="009D7E9C" w:rsidRDefault="009D7E9C" w:rsidP="009D7E9C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7E9C">
        <w:rPr>
          <w:color w:val="4F81BD" w:themeColor="accent1"/>
          <w:sz w:val="24"/>
        </w:rPr>
        <w:t>Intercostal Muscles</w:t>
      </w:r>
      <w:r w:rsidRPr="009D7E9C">
        <w:rPr>
          <w:sz w:val="24"/>
        </w:rPr>
        <w:t>: a muscle located between the ribs to increase the volume of the chest cavity and lungs</w:t>
      </w:r>
    </w:p>
    <w:p w:rsidR="00AD1D09" w:rsidRDefault="007E6047" w:rsidP="00AD1D09">
      <w:pPr>
        <w:pStyle w:val="ListParagraph"/>
        <w:numPr>
          <w:ilvl w:val="0"/>
          <w:numId w:val="1"/>
        </w:numPr>
        <w:spacing w:line="360" w:lineRule="auto"/>
      </w:pPr>
      <w:r>
        <w:t>Name and describe the process of bringing air into the lungs</w:t>
      </w:r>
    </w:p>
    <w:p w:rsidR="00AD1D09" w:rsidRPr="00CA686F" w:rsidRDefault="00AD1D09" w:rsidP="00AD1D09">
      <w:pPr>
        <w:pStyle w:val="ListParagraph"/>
        <w:spacing w:line="360" w:lineRule="auto"/>
        <w:rPr>
          <w:color w:val="FF0000"/>
        </w:rPr>
      </w:pPr>
      <w:r w:rsidRPr="00CA686F">
        <w:rPr>
          <w:color w:val="FF0000"/>
        </w:rPr>
        <w:t>Inspiration</w:t>
      </w:r>
      <w:r w:rsidR="00CA686F">
        <w:rPr>
          <w:color w:val="FF0000"/>
        </w:rPr>
        <w:t>: diaph</w:t>
      </w:r>
      <w:r w:rsidRPr="00CA686F">
        <w:rPr>
          <w:color w:val="FF0000"/>
        </w:rPr>
        <w:t>ragm contracts and intercostal muscles move the ribs up and out</w:t>
      </w:r>
      <w:r w:rsidR="00CA686F" w:rsidRPr="00CA686F">
        <w:rPr>
          <w:color w:val="FF0000"/>
        </w:rPr>
        <w:t>, increases volume of chest cavity so air rush in from high pressure (outside) to low pressure (inside)</w:t>
      </w:r>
      <w:r w:rsidR="00CA686F">
        <w:rPr>
          <w:color w:val="FF0000"/>
        </w:rPr>
        <w:t>.</w:t>
      </w:r>
    </w:p>
    <w:p w:rsidR="008A4E7F" w:rsidRDefault="007E6047" w:rsidP="00CA686F">
      <w:pPr>
        <w:pStyle w:val="ListParagraph"/>
        <w:numPr>
          <w:ilvl w:val="0"/>
          <w:numId w:val="1"/>
        </w:numPr>
        <w:spacing w:line="360" w:lineRule="auto"/>
      </w:pPr>
      <w:r>
        <w:t>Explain expiration, using a diagram to support your answer</w:t>
      </w:r>
    </w:p>
    <w:p w:rsidR="00CA686F" w:rsidRDefault="00CA686F" w:rsidP="00CA686F">
      <w:pPr>
        <w:pStyle w:val="ListParagraph"/>
        <w:spacing w:line="360" w:lineRule="auto"/>
      </w:pPr>
      <w:r>
        <w:lastRenderedPageBreak/>
        <w:t>Expiration is breathing out, diaphragm relaxes and the intercostal muscles move in to decrease the chest volume, so far is pushed out.</w:t>
      </w:r>
    </w:p>
    <w:p w:rsidR="00CA686F" w:rsidRPr="00CA686F" w:rsidRDefault="00CA686F" w:rsidP="00CA686F">
      <w:pPr>
        <w:pStyle w:val="ListParagraph"/>
        <w:spacing w:line="360" w:lineRule="auto"/>
        <w:jc w:val="center"/>
      </w:pPr>
      <w:r w:rsidRPr="00CA686F">
        <w:drawing>
          <wp:inline distT="0" distB="0" distL="0" distR="0" wp14:anchorId="2297941B" wp14:editId="2C1986F5">
            <wp:extent cx="2261150" cy="2303813"/>
            <wp:effectExtent l="0" t="0" r="6350" b="127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7877" t="17320" r="17081" b="3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38" cy="230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Ollie the oxygen molecule is breathed in through your </w:t>
      </w:r>
      <w:proofErr w:type="gramStart"/>
      <w:r>
        <w:t>nose,</w:t>
      </w:r>
      <w:proofErr w:type="gramEnd"/>
      <w:r>
        <w:t xml:space="preserve"> explain the path he takes to get into your blood stream.</w:t>
      </w:r>
    </w:p>
    <w:p w:rsidR="009424E1" w:rsidRPr="00AB3CF2" w:rsidRDefault="009424E1" w:rsidP="009424E1">
      <w:pPr>
        <w:pStyle w:val="ListParagraph"/>
        <w:numPr>
          <w:ilvl w:val="0"/>
          <w:numId w:val="5"/>
        </w:numPr>
        <w:spacing w:line="360" w:lineRule="auto"/>
        <w:rPr>
          <w:color w:val="FF0000"/>
        </w:rPr>
      </w:pPr>
      <w:r w:rsidRPr="00AB3CF2">
        <w:rPr>
          <w:color w:val="FF0000"/>
        </w:rPr>
        <w:t>Nasal cavity- pharynx- larynx-trachea- bronchi- bronchioles- alveoli- diffused into capillary- into the red blood cells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How is the oxygen concentration gradient between the alveoli and the blood in the capillaries maintained </w:t>
      </w:r>
    </w:p>
    <w:p w:rsidR="00AB3CF2" w:rsidRPr="00AB3CF2" w:rsidRDefault="00AB3CF2" w:rsidP="00AB3CF2">
      <w:pPr>
        <w:pStyle w:val="ListParagraph"/>
        <w:spacing w:line="360" w:lineRule="auto"/>
        <w:rPr>
          <w:color w:val="FF0000"/>
        </w:rPr>
      </w:pPr>
      <w:r w:rsidRPr="00AB3CF2">
        <w:rPr>
          <w:color w:val="FF0000"/>
        </w:rPr>
        <w:t>Constant fl</w:t>
      </w:r>
      <w:r>
        <w:rPr>
          <w:color w:val="FF0000"/>
        </w:rPr>
        <w:t>ow of blood and movement of air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What adaptations does the alveolus have to make it more efficient in carrying out its function </w:t>
      </w:r>
    </w:p>
    <w:p w:rsidR="00AB3CF2" w:rsidRPr="00AB3CF2" w:rsidRDefault="00AB3CF2" w:rsidP="00AB3CF2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>Thin walls, surrounded by capillaries, clusters</w:t>
      </w:r>
    </w:p>
    <w:p w:rsidR="007E6047" w:rsidRDefault="007E6047" w:rsidP="00082BCA">
      <w:pPr>
        <w:pStyle w:val="Heading1"/>
        <w:spacing w:before="0"/>
      </w:pPr>
      <w:r>
        <w:t xml:space="preserve">Circulatory system 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Label the diagram of the heart</w:t>
      </w:r>
    </w:p>
    <w:p w:rsidR="007E6047" w:rsidRDefault="00082BCA" w:rsidP="000975F7">
      <w:pPr>
        <w:pStyle w:val="ListParagraph"/>
        <w:spacing w:line="360" w:lineRule="auto"/>
        <w:jc w:val="center"/>
      </w:pPr>
      <w:r w:rsidRPr="00082BCA">
        <w:drawing>
          <wp:inline distT="0" distB="0" distL="0" distR="0" wp14:anchorId="72D05A0E" wp14:editId="3E1BD002">
            <wp:extent cx="2968831" cy="2585674"/>
            <wp:effectExtent l="0" t="0" r="3175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330" t="20680" r="31728" b="11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11" cy="25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Explain why body cells require each of the following</w:t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Oxygen</w:t>
      </w:r>
      <w:r w:rsidR="000975F7">
        <w:t>:</w:t>
      </w:r>
      <w:r w:rsidR="000975F7">
        <w:rPr>
          <w:u w:val="single"/>
        </w:rPr>
        <w:t xml:space="preserve"> </w:t>
      </w:r>
      <w:r w:rsidR="00082BCA">
        <w:rPr>
          <w:u w:val="single"/>
        </w:rPr>
        <w:t>oxygen is required for respiration (process that produces energy)</w:t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Glucose</w:t>
      </w:r>
      <w:r w:rsidR="000975F7">
        <w:t>:</w:t>
      </w:r>
      <w:r w:rsidR="000975F7">
        <w:rPr>
          <w:u w:val="single"/>
        </w:rPr>
        <w:t xml:space="preserve"> </w:t>
      </w:r>
      <w:r w:rsidR="00082BCA">
        <w:rPr>
          <w:u w:val="single"/>
        </w:rPr>
        <w:t>glucose is required for respiration (process that produces energy)</w:t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Minerals</w:t>
      </w:r>
      <w:r w:rsidR="000975F7">
        <w:t>:</w:t>
      </w:r>
      <w:r w:rsidR="000975F7">
        <w:rPr>
          <w:u w:val="single"/>
        </w:rPr>
        <w:t xml:space="preserve"> 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How are the substances from question 9 transported to the body cells</w:t>
      </w:r>
    </w:p>
    <w:p w:rsidR="000975F7" w:rsidRPr="00082BCA" w:rsidRDefault="00082BCA" w:rsidP="000975F7">
      <w:pPr>
        <w:pStyle w:val="ListParagraph"/>
        <w:spacing w:line="360" w:lineRule="auto"/>
        <w:rPr>
          <w:color w:val="FF0000"/>
          <w:u w:val="single"/>
        </w:rPr>
      </w:pPr>
      <w:r>
        <w:rPr>
          <w:color w:val="FF0000"/>
          <w:u w:val="single"/>
        </w:rPr>
        <w:t>In the blood, oxygen is transported by haemoglobin (found in red blood cells)</w:t>
      </w:r>
      <w:proofErr w:type="gramStart"/>
      <w:r>
        <w:rPr>
          <w:color w:val="FF0000"/>
          <w:u w:val="single"/>
        </w:rPr>
        <w:t>,glucose</w:t>
      </w:r>
      <w:proofErr w:type="gramEnd"/>
      <w:r>
        <w:rPr>
          <w:color w:val="FF0000"/>
          <w:u w:val="single"/>
        </w:rPr>
        <w:t xml:space="preserve"> is transported in the plasma and minerals are transported in the plasma as ions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Jellyfish do not have a circulatory system. Why do humans and other complex multicellular organisms need one?</w:t>
      </w:r>
    </w:p>
    <w:p w:rsidR="000975F7" w:rsidRPr="00082BCA" w:rsidRDefault="00082BCA" w:rsidP="00193EBD">
      <w:pPr>
        <w:pStyle w:val="ListParagraph"/>
        <w:spacing w:line="360" w:lineRule="auto"/>
        <w:rPr>
          <w:color w:val="FF0000"/>
          <w:u w:val="single"/>
        </w:rPr>
      </w:pPr>
      <w:r w:rsidRPr="00082BCA">
        <w:rPr>
          <w:color w:val="FF0000"/>
          <w:u w:val="single"/>
        </w:rPr>
        <w:t>Multicellular means more than 1 cell, as all cells require nutrients the circulatory system allows for this to be transported to all cells of the body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The diagram below represents the circulatory system</w:t>
      </w:r>
      <w:r w:rsidR="0062094D">
        <w:t>, label the diagram</w:t>
      </w:r>
    </w:p>
    <w:p w:rsidR="007E6047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Draw arrows to represent the direction in which the blood flows through the system</w:t>
      </w:r>
    </w:p>
    <w:p w:rsidR="0062094D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Using a red pen shade in the arteries and veins that carry oxygenated blood</w:t>
      </w:r>
    </w:p>
    <w:p w:rsidR="0062094D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Using a blue pen shade in the arteries and veins which carry deoxygenated blood</w:t>
      </w:r>
    </w:p>
    <w:p w:rsidR="00193EBD" w:rsidRDefault="00082BCA" w:rsidP="00082BCA">
      <w:pPr>
        <w:pStyle w:val="ListParagraph"/>
        <w:spacing w:line="360" w:lineRule="auto"/>
        <w:jc w:val="center"/>
      </w:pPr>
      <w:r>
        <w:rPr>
          <w:noProof/>
          <w:lang w:eastAsia="en-AU"/>
        </w:rPr>
        <w:drawing>
          <wp:inline distT="0" distB="0" distL="0" distR="0" wp14:anchorId="3D049090" wp14:editId="732AB741">
            <wp:extent cx="2164154" cy="27075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Where does blood become deoxygenated</w:t>
      </w:r>
    </w:p>
    <w:p w:rsidR="009F2CDF" w:rsidRPr="00082BCA" w:rsidRDefault="00082BCA" w:rsidP="009F2CDF">
      <w:pPr>
        <w:pStyle w:val="ListParagraph"/>
        <w:spacing w:line="360" w:lineRule="auto"/>
        <w:rPr>
          <w:color w:val="FF0000"/>
          <w:u w:val="single"/>
        </w:rPr>
      </w:pPr>
      <w:r w:rsidRPr="00082BCA">
        <w:rPr>
          <w:color w:val="FF0000"/>
          <w:u w:val="single"/>
        </w:rPr>
        <w:t>In the cells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Where does blood become oxygenated</w:t>
      </w:r>
    </w:p>
    <w:p w:rsidR="009F2CDF" w:rsidRPr="00082BCA" w:rsidRDefault="00082BCA" w:rsidP="009F2CDF">
      <w:pPr>
        <w:pStyle w:val="ListParagraph"/>
        <w:spacing w:line="360" w:lineRule="auto"/>
        <w:rPr>
          <w:color w:val="FF0000"/>
          <w:u w:val="single"/>
        </w:rPr>
      </w:pPr>
      <w:r w:rsidRPr="00082BCA">
        <w:rPr>
          <w:color w:val="FF0000"/>
          <w:u w:val="single"/>
        </w:rPr>
        <w:t>In the lungs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Which artery carries deoxygenated blood</w:t>
      </w:r>
    </w:p>
    <w:p w:rsidR="009F2CDF" w:rsidRPr="00082BCA" w:rsidRDefault="00082BCA" w:rsidP="009F2CDF">
      <w:pPr>
        <w:pStyle w:val="ListParagraph"/>
        <w:spacing w:line="360" w:lineRule="auto"/>
        <w:rPr>
          <w:color w:val="FF0000"/>
          <w:u w:val="single"/>
        </w:rPr>
      </w:pPr>
      <w:r w:rsidRPr="00082BCA">
        <w:rPr>
          <w:color w:val="FF0000"/>
          <w:u w:val="single"/>
        </w:rPr>
        <w:t>Pulmonary artery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Which vein carries oxygenated blood</w:t>
      </w:r>
    </w:p>
    <w:p w:rsidR="009F2CDF" w:rsidRPr="00082BCA" w:rsidRDefault="00082BCA" w:rsidP="009F2CDF">
      <w:pPr>
        <w:pStyle w:val="ListParagraph"/>
        <w:spacing w:line="360" w:lineRule="auto"/>
        <w:rPr>
          <w:color w:val="FF0000"/>
          <w:u w:val="single"/>
        </w:rPr>
      </w:pPr>
      <w:r w:rsidRPr="00082BCA">
        <w:rPr>
          <w:color w:val="FF0000"/>
          <w:u w:val="single"/>
        </w:rPr>
        <w:t>Pulmonary vein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Explain the difference between systolic and diastolic pressure</w:t>
      </w:r>
    </w:p>
    <w:p w:rsidR="00913769" w:rsidRPr="003316E7" w:rsidRDefault="00913769" w:rsidP="00913769">
      <w:pPr>
        <w:pStyle w:val="ListParagraph"/>
        <w:spacing w:line="360" w:lineRule="auto"/>
        <w:rPr>
          <w:color w:val="FF0000"/>
        </w:rPr>
      </w:pPr>
      <w:r w:rsidRPr="003316E7">
        <w:rPr>
          <w:color w:val="FF0000"/>
        </w:rPr>
        <w:lastRenderedPageBreak/>
        <w:t>Systolic is the pressure exerted by the heart muscle contracting</w:t>
      </w:r>
    </w:p>
    <w:p w:rsidR="009756F5" w:rsidRPr="003316E7" w:rsidRDefault="00913769" w:rsidP="006D0B88">
      <w:pPr>
        <w:pStyle w:val="ListParagraph"/>
        <w:spacing w:line="360" w:lineRule="auto"/>
        <w:rPr>
          <w:color w:val="FF0000"/>
        </w:rPr>
      </w:pPr>
      <w:r w:rsidRPr="003316E7">
        <w:rPr>
          <w:color w:val="FF0000"/>
        </w:rPr>
        <w:t>Diastole is the pressure exerted by the heart muscle relaxing to fill the atria and ventricles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Explain the difference between pulmonary and systemic circulation </w:t>
      </w:r>
    </w:p>
    <w:p w:rsidR="009F2CDF" w:rsidRPr="002E3362" w:rsidRDefault="00082BCA" w:rsidP="009F2CDF">
      <w:pPr>
        <w:pStyle w:val="ListParagraph"/>
        <w:spacing w:line="360" w:lineRule="auto"/>
        <w:rPr>
          <w:color w:val="FF0000"/>
          <w:u w:val="single"/>
        </w:rPr>
      </w:pPr>
      <w:r w:rsidRPr="002E3362">
        <w:rPr>
          <w:color w:val="FF0000"/>
          <w:u w:val="single"/>
        </w:rPr>
        <w:t xml:space="preserve">Pulmonary is between lungs and heart. Systemic is between the heart and body </w:t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Draw a diagram to represent a cross section of an artery, vein  and capillary </w:t>
      </w:r>
    </w:p>
    <w:p w:rsidR="003D094C" w:rsidRDefault="00082BCA" w:rsidP="00082BCA">
      <w:pPr>
        <w:spacing w:line="360" w:lineRule="auto"/>
        <w:jc w:val="center"/>
      </w:pPr>
      <w:r w:rsidRPr="00082BCA">
        <w:drawing>
          <wp:inline distT="0" distB="0" distL="0" distR="0" wp14:anchorId="2529E806" wp14:editId="53B6FA28">
            <wp:extent cx="2018805" cy="1674790"/>
            <wp:effectExtent l="0" t="0" r="635" b="1905"/>
            <wp:docPr id="3074" name="Picture 2" descr="graphic of the structure of vess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graphic of the structure of vessel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5"/>
                    <a:stretch/>
                  </pic:blipFill>
                  <pic:spPr bwMode="auto">
                    <a:xfrm>
                      <a:off x="0" y="0"/>
                      <a:ext cx="2012118" cy="166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Complete the table</w:t>
      </w:r>
    </w:p>
    <w:tbl>
      <w:tblPr>
        <w:tblStyle w:val="TableGrid"/>
        <w:tblW w:w="8520" w:type="dxa"/>
        <w:tblInd w:w="720" w:type="dxa"/>
        <w:tblLook w:val="04A0" w:firstRow="1" w:lastRow="0" w:firstColumn="1" w:lastColumn="0" w:noHBand="0" w:noVBand="1"/>
      </w:tblPr>
      <w:tblGrid>
        <w:gridCol w:w="2284"/>
        <w:gridCol w:w="2164"/>
        <w:gridCol w:w="2100"/>
        <w:gridCol w:w="1972"/>
      </w:tblGrid>
      <w:tr w:rsidR="0062094D" w:rsidTr="00322F94">
        <w:trPr>
          <w:trHeight w:val="379"/>
        </w:trPr>
        <w:tc>
          <w:tcPr>
            <w:tcW w:w="2284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Feature</w:t>
            </w:r>
          </w:p>
        </w:tc>
        <w:tc>
          <w:tcPr>
            <w:tcW w:w="2164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Artery</w:t>
            </w:r>
          </w:p>
        </w:tc>
        <w:tc>
          <w:tcPr>
            <w:tcW w:w="2100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Vein</w:t>
            </w:r>
          </w:p>
        </w:tc>
        <w:tc>
          <w:tcPr>
            <w:tcW w:w="1972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Capillary</w:t>
            </w:r>
          </w:p>
        </w:tc>
      </w:tr>
      <w:tr w:rsidR="0062094D" w:rsidTr="00322F94">
        <w:trPr>
          <w:trHeight w:val="657"/>
        </w:trPr>
        <w:tc>
          <w:tcPr>
            <w:tcW w:w="2284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Thickness of wall</w:t>
            </w:r>
          </w:p>
        </w:tc>
        <w:tc>
          <w:tcPr>
            <w:tcW w:w="2164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Thick</w:t>
            </w:r>
          </w:p>
        </w:tc>
        <w:tc>
          <w:tcPr>
            <w:tcW w:w="2100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Thin</w:t>
            </w:r>
          </w:p>
        </w:tc>
        <w:tc>
          <w:tcPr>
            <w:tcW w:w="1972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1 cell</w:t>
            </w:r>
          </w:p>
        </w:tc>
      </w:tr>
      <w:tr w:rsidR="0062094D" w:rsidTr="00322F94">
        <w:trPr>
          <w:trHeight w:val="657"/>
        </w:trPr>
        <w:tc>
          <w:tcPr>
            <w:tcW w:w="2284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Presence of valves</w:t>
            </w:r>
          </w:p>
        </w:tc>
        <w:tc>
          <w:tcPr>
            <w:tcW w:w="2164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2100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Yes</w:t>
            </w:r>
          </w:p>
        </w:tc>
        <w:tc>
          <w:tcPr>
            <w:tcW w:w="1972" w:type="dxa"/>
            <w:vAlign w:val="center"/>
          </w:tcPr>
          <w:p w:rsidR="0062094D" w:rsidRDefault="00322F94" w:rsidP="00322F94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</w:tr>
    </w:tbl>
    <w:p w:rsidR="0062094D" w:rsidRDefault="0062094D" w:rsidP="000975F7">
      <w:pPr>
        <w:pStyle w:val="ListParagraph"/>
        <w:spacing w:line="360" w:lineRule="auto"/>
      </w:pP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How does carbon dioxide travel in blood</w:t>
      </w:r>
    </w:p>
    <w:p w:rsidR="00322F94" w:rsidRPr="00322F94" w:rsidRDefault="00322F94" w:rsidP="00322F94">
      <w:pPr>
        <w:pStyle w:val="ListParagraph"/>
        <w:spacing w:line="360" w:lineRule="auto"/>
        <w:rPr>
          <w:color w:val="FF0000"/>
        </w:rPr>
      </w:pPr>
      <w:r w:rsidRPr="00322F94">
        <w:rPr>
          <w:color w:val="FF0000"/>
        </w:rPr>
        <w:t>7% in plasma</w:t>
      </w:r>
    </w:p>
    <w:p w:rsidR="00322F94" w:rsidRPr="00322F94" w:rsidRDefault="00322F94" w:rsidP="00322F94">
      <w:pPr>
        <w:pStyle w:val="ListParagraph"/>
        <w:spacing w:line="360" w:lineRule="auto"/>
        <w:rPr>
          <w:color w:val="FF0000"/>
        </w:rPr>
      </w:pPr>
      <w:r w:rsidRPr="00322F94">
        <w:rPr>
          <w:color w:val="FF0000"/>
        </w:rPr>
        <w:t>20% haemoglobin</w:t>
      </w:r>
    </w:p>
    <w:p w:rsidR="00322F94" w:rsidRPr="00322F94" w:rsidRDefault="00322F94" w:rsidP="00322F94">
      <w:pPr>
        <w:pStyle w:val="ListParagraph"/>
        <w:spacing w:line="360" w:lineRule="auto"/>
        <w:rPr>
          <w:color w:val="FF0000"/>
        </w:rPr>
      </w:pPr>
      <w:r w:rsidRPr="00322F94">
        <w:rPr>
          <w:color w:val="FF0000"/>
        </w:rPr>
        <w:t xml:space="preserve">70% </w:t>
      </w:r>
      <w:r>
        <w:rPr>
          <w:color w:val="FF0000"/>
        </w:rPr>
        <w:t>bi</w:t>
      </w:r>
      <w:r w:rsidRPr="00322F94">
        <w:rPr>
          <w:color w:val="FF0000"/>
        </w:rPr>
        <w:t>carbonate ions</w:t>
      </w:r>
    </w:p>
    <w:p w:rsidR="007E6047" w:rsidRDefault="003A32A8" w:rsidP="000975F7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>Explain the role of platelets</w:t>
      </w:r>
    </w:p>
    <w:p w:rsidR="006867C5" w:rsidRPr="00616281" w:rsidRDefault="00616281" w:rsidP="006867C5">
      <w:pPr>
        <w:pStyle w:val="ListParagraph"/>
        <w:spacing w:line="360" w:lineRule="auto"/>
        <w:rPr>
          <w:color w:val="FF0000"/>
          <w:u w:val="single"/>
        </w:rPr>
      </w:pPr>
      <w:r w:rsidRPr="00616281">
        <w:rPr>
          <w:color w:val="FF0000"/>
          <w:u w:val="single"/>
        </w:rPr>
        <w:t>Clotting blood</w:t>
      </w:r>
    </w:p>
    <w:sectPr w:rsidR="006867C5" w:rsidRPr="00616281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6E7" w:rsidRDefault="003316E7" w:rsidP="00FC310D">
      <w:pPr>
        <w:spacing w:after="0" w:line="240" w:lineRule="auto"/>
      </w:pPr>
      <w:r>
        <w:separator/>
      </w:r>
    </w:p>
  </w:endnote>
  <w:endnote w:type="continuationSeparator" w:id="0">
    <w:p w:rsidR="003316E7" w:rsidRDefault="003316E7" w:rsidP="00FC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6E7" w:rsidRDefault="003316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Name:</w:t>
    </w:r>
    <w:r>
      <w:rPr>
        <w:rFonts w:asciiTheme="majorHAnsi" w:eastAsiaTheme="majorEastAsia" w:hAnsiTheme="majorHAnsi" w:cstheme="majorBidi"/>
        <w:u w:val="single"/>
      </w:rPr>
      <w:t xml:space="preserve"> </w:t>
    </w:r>
    <w:r>
      <w:rPr>
        <w:rFonts w:asciiTheme="majorHAnsi" w:eastAsiaTheme="majorEastAsia" w:hAnsiTheme="majorHAnsi" w:cstheme="majorBidi"/>
        <w:u w:val="single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40BF1" w:rsidRPr="00F40BF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316E7" w:rsidRDefault="00331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6E7" w:rsidRDefault="003316E7" w:rsidP="00FC310D">
      <w:pPr>
        <w:spacing w:after="0" w:line="240" w:lineRule="auto"/>
      </w:pPr>
      <w:r>
        <w:separator/>
      </w:r>
    </w:p>
  </w:footnote>
  <w:footnote w:type="continuationSeparator" w:id="0">
    <w:p w:rsidR="003316E7" w:rsidRDefault="003316E7" w:rsidP="00FC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4DE3"/>
    <w:multiLevelType w:val="hybridMultilevel"/>
    <w:tmpl w:val="A1BC503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B15172"/>
    <w:multiLevelType w:val="hybridMultilevel"/>
    <w:tmpl w:val="E8C444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121C8"/>
    <w:multiLevelType w:val="hybridMultilevel"/>
    <w:tmpl w:val="43C8A13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5615A"/>
    <w:multiLevelType w:val="hybridMultilevel"/>
    <w:tmpl w:val="2F84621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02F90"/>
    <w:multiLevelType w:val="hybridMultilevel"/>
    <w:tmpl w:val="E898A04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47"/>
    <w:rsid w:val="00082BCA"/>
    <w:rsid w:val="000975F7"/>
    <w:rsid w:val="00193EBD"/>
    <w:rsid w:val="002300CA"/>
    <w:rsid w:val="002E3362"/>
    <w:rsid w:val="00322F94"/>
    <w:rsid w:val="003316E7"/>
    <w:rsid w:val="003A32A8"/>
    <w:rsid w:val="003D094C"/>
    <w:rsid w:val="00515780"/>
    <w:rsid w:val="005F67EB"/>
    <w:rsid w:val="00616281"/>
    <w:rsid w:val="0062094D"/>
    <w:rsid w:val="006867C5"/>
    <w:rsid w:val="006D0B88"/>
    <w:rsid w:val="00784E7E"/>
    <w:rsid w:val="007E6047"/>
    <w:rsid w:val="008A4E7F"/>
    <w:rsid w:val="00913769"/>
    <w:rsid w:val="009424E1"/>
    <w:rsid w:val="009756F5"/>
    <w:rsid w:val="009D7E9C"/>
    <w:rsid w:val="009F2CDF"/>
    <w:rsid w:val="00AB3CF2"/>
    <w:rsid w:val="00AD1D09"/>
    <w:rsid w:val="00B50212"/>
    <w:rsid w:val="00B75D53"/>
    <w:rsid w:val="00C24D9B"/>
    <w:rsid w:val="00CA686F"/>
    <w:rsid w:val="00E574EA"/>
    <w:rsid w:val="00EF63AB"/>
    <w:rsid w:val="00F40BF1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47"/>
    <w:pPr>
      <w:ind w:left="720"/>
      <w:contextualSpacing/>
    </w:pPr>
  </w:style>
  <w:style w:type="table" w:styleId="TableGrid">
    <w:name w:val="Table Grid"/>
    <w:basedOn w:val="TableNormal"/>
    <w:uiPriority w:val="59"/>
    <w:rsid w:val="0062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0D"/>
  </w:style>
  <w:style w:type="paragraph" w:styleId="Footer">
    <w:name w:val="footer"/>
    <w:basedOn w:val="Normal"/>
    <w:link w:val="Foot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47"/>
    <w:pPr>
      <w:ind w:left="720"/>
      <w:contextualSpacing/>
    </w:pPr>
  </w:style>
  <w:style w:type="table" w:styleId="TableGrid">
    <w:name w:val="Table Grid"/>
    <w:basedOn w:val="TableNormal"/>
    <w:uiPriority w:val="59"/>
    <w:rsid w:val="0062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0D"/>
  </w:style>
  <w:style w:type="paragraph" w:styleId="Footer">
    <w:name w:val="footer"/>
    <w:basedOn w:val="Normal"/>
    <w:link w:val="Foot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8CF7D445</Template>
  <TotalTime>26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17</cp:revision>
  <dcterms:created xsi:type="dcterms:W3CDTF">2019-03-28T04:24:00Z</dcterms:created>
  <dcterms:modified xsi:type="dcterms:W3CDTF">2019-03-28T05:00:00Z</dcterms:modified>
</cp:coreProperties>
</file>