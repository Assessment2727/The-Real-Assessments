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F9" w:rsidRPr="00883C0C" w:rsidRDefault="00EB4AF9" w:rsidP="00EB4AF9">
      <w:pPr>
        <w:ind w:left="720" w:firstLine="720"/>
        <w:rPr>
          <w:sz w:val="32"/>
        </w:rPr>
      </w:pPr>
      <w:r w:rsidRPr="00883C0C">
        <w:rPr>
          <w:noProof/>
          <w:sz w:val="32"/>
          <w:lang w:eastAsia="en-AU"/>
        </w:rPr>
        <w:drawing>
          <wp:anchor distT="0" distB="0" distL="114300" distR="114300" simplePos="0" relativeHeight="251658240" behindDoc="0" locked="0" layoutInCell="1" allowOverlap="1" wp14:anchorId="779891C6" wp14:editId="331D4A5F">
            <wp:simplePos x="0" y="0"/>
            <wp:positionH relativeFrom="column">
              <wp:posOffset>-89535</wp:posOffset>
            </wp:positionH>
            <wp:positionV relativeFrom="paragraph">
              <wp:posOffset>-412750</wp:posOffset>
            </wp:positionV>
            <wp:extent cx="1143000" cy="1131570"/>
            <wp:effectExtent l="0" t="0" r="0" b="0"/>
            <wp:wrapSquare wrapText="bothSides"/>
            <wp:docPr id="1" name="Picture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C0C" w:rsidRPr="00883C0C">
        <w:rPr>
          <w:sz w:val="32"/>
        </w:rPr>
        <w:t>General Human Biology</w:t>
      </w:r>
    </w:p>
    <w:p w:rsidR="00EB4AF9" w:rsidRPr="00883C0C" w:rsidRDefault="00883C0C" w:rsidP="00EB4AF9">
      <w:pPr>
        <w:ind w:firstLine="720"/>
        <w:rPr>
          <w:sz w:val="32"/>
        </w:rPr>
      </w:pPr>
      <w:r w:rsidRPr="00883C0C">
        <w:rPr>
          <w:sz w:val="32"/>
        </w:rPr>
        <w:t>Task 3 – Respiratory &amp; Circulatory Systems Test</w:t>
      </w:r>
    </w:p>
    <w:p w:rsidR="00EB4AF9" w:rsidRDefault="00EB4AF9" w:rsidP="00EB4AF9"/>
    <w:p w:rsidR="00EB4AF9" w:rsidRDefault="00EB4AF9" w:rsidP="00EB4AF9">
      <w:r>
        <w:t>NAME: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</w:t>
      </w:r>
      <w:r>
        <w:tab/>
        <w:t xml:space="preserve">   </w:t>
      </w:r>
      <w:r>
        <w:tab/>
        <w:t xml:space="preserve">       WEIGHTING: 10%</w:t>
      </w:r>
    </w:p>
    <w:p w:rsidR="00EB4AF9" w:rsidRDefault="00EB4AF9" w:rsidP="00EB4AF9">
      <w:r>
        <w:t>DATE: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MARK: _____ /</w:t>
      </w:r>
      <w:proofErr w:type="gramStart"/>
      <w:r w:rsidR="00FE28B6">
        <w:t>51</w:t>
      </w:r>
      <w:r>
        <w:t xml:space="preserve">  =</w:t>
      </w:r>
      <w:proofErr w:type="gramEnd"/>
      <w:r>
        <w:t xml:space="preserve"> _____ %</w:t>
      </w:r>
    </w:p>
    <w:p w:rsidR="005001C0" w:rsidRPr="005B762E" w:rsidRDefault="005001C0" w:rsidP="00EB4AF9">
      <w:pPr>
        <w:rPr>
          <w:b/>
          <w:sz w:val="28"/>
        </w:rPr>
      </w:pPr>
      <w:r w:rsidRPr="005B762E">
        <w:rPr>
          <w:b/>
          <w:sz w:val="28"/>
        </w:rPr>
        <w:t>Section One- MULTIPLE CHOICE</w:t>
      </w:r>
      <w:r w:rsidR="005B762E">
        <w:rPr>
          <w:b/>
          <w:sz w:val="28"/>
        </w:rPr>
        <w:tab/>
      </w:r>
      <w:r w:rsidR="005B762E">
        <w:rPr>
          <w:b/>
          <w:sz w:val="28"/>
        </w:rPr>
        <w:tab/>
      </w:r>
      <w:r w:rsidR="005B762E">
        <w:rPr>
          <w:b/>
          <w:sz w:val="28"/>
        </w:rPr>
        <w:tab/>
      </w:r>
      <w:r w:rsidR="005B762E">
        <w:rPr>
          <w:b/>
          <w:sz w:val="28"/>
        </w:rPr>
        <w:tab/>
      </w:r>
      <w:r w:rsidRPr="005B762E">
        <w:rPr>
          <w:b/>
          <w:sz w:val="28"/>
        </w:rPr>
        <w:tab/>
      </w:r>
      <w:r w:rsidRPr="005B762E">
        <w:rPr>
          <w:b/>
          <w:sz w:val="28"/>
        </w:rPr>
        <w:tab/>
        <w:t>19 Marks</w:t>
      </w:r>
    </w:p>
    <w:p w:rsidR="00EB4AF9" w:rsidRPr="00665B3D" w:rsidRDefault="00EB4AF9" w:rsidP="00665B3D">
      <w:p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Circle the most correct answer on the test paper below</w:t>
      </w:r>
      <w:r w:rsidR="008B081E" w:rsidRPr="00665B3D">
        <w:rPr>
          <w:rFonts w:cstheme="minorHAnsi"/>
          <w:sz w:val="24"/>
          <w:szCs w:val="24"/>
        </w:rPr>
        <w:t xml:space="preserve">                           </w:t>
      </w:r>
      <w:r w:rsidR="005001C0" w:rsidRPr="00665B3D">
        <w:rPr>
          <w:rFonts w:cstheme="minorHAnsi"/>
          <w:sz w:val="24"/>
          <w:szCs w:val="24"/>
        </w:rPr>
        <w:t xml:space="preserve"> </w:t>
      </w:r>
    </w:p>
    <w:p w:rsidR="008B081E" w:rsidRPr="00665B3D" w:rsidRDefault="00EB4AF9" w:rsidP="00665B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Air enters the body and travels to the lungs through the-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nose and the trachea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oesophagus and trachea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trachea and the oesophagus</w:t>
      </w:r>
    </w:p>
    <w:p w:rsidR="008B081E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nose and mouth</w:t>
      </w:r>
    </w:p>
    <w:p w:rsidR="00665B3D" w:rsidRP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8B081E" w:rsidRPr="00665B3D" w:rsidRDefault="00EB4AF9" w:rsidP="00665B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What is the purpose of the little hairs inside the nose?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To fight disease.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They serve no purpose.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To keep dust out of the lungs.</w:t>
      </w:r>
    </w:p>
    <w:p w:rsidR="008B081E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To tickle the nose and cause sneezes.</w:t>
      </w:r>
    </w:p>
    <w:p w:rsidR="00665B3D" w:rsidRP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8B081E" w:rsidRPr="00665B3D" w:rsidRDefault="00EB4AF9" w:rsidP="00665B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What happens to the trachea, before it reaches the lungs?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It branches in two directions.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It branches in three directions.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It vibrates and creates sounds.</w:t>
      </w:r>
    </w:p>
    <w:p w:rsidR="008B081E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It closes up so that no oxygen can escape.</w:t>
      </w:r>
    </w:p>
    <w:p w:rsidR="00665B3D" w:rsidRP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8B081E" w:rsidRPr="00665B3D" w:rsidRDefault="00EB4AF9" w:rsidP="00665B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What important activity takes place in the lungs?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Food is digested.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Liquid waste is filtered from the blood.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Oxygen is exchanged for carbon dioxide.</w:t>
      </w:r>
    </w:p>
    <w:p w:rsidR="008B081E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 trachea is exchanged for the larynx.</w:t>
      </w:r>
    </w:p>
    <w:p w:rsidR="00665B3D" w:rsidRP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8B081E" w:rsidRPr="00665B3D" w:rsidRDefault="00EB4AF9" w:rsidP="00665B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Which organ is made up of air-carrying tubes and tiny sacs?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 brain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 lungs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 stomach</w:t>
      </w:r>
    </w:p>
    <w:p w:rsidR="008B081E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 diaphragm</w:t>
      </w:r>
    </w:p>
    <w:p w:rsidR="00665B3D" w:rsidRP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8B081E" w:rsidRPr="00665B3D" w:rsidRDefault="00EB4AF9" w:rsidP="00665B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What body structure protects the lungs from outside harm?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Cartilage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Tiny sacs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 rib cage</w:t>
      </w:r>
    </w:p>
    <w:p w:rsidR="008B081E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 diaphragm</w:t>
      </w:r>
    </w:p>
    <w:p w:rsidR="00665B3D" w:rsidRP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8B081E" w:rsidRPr="00665B3D" w:rsidRDefault="00EB4AF9" w:rsidP="00665B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Why is there cartilage in the trachea?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to trap particles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to join it to the oesophagus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there is no cartilage</w:t>
      </w:r>
    </w:p>
    <w:p w:rsidR="008B081E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to keep the airway open</w:t>
      </w:r>
    </w:p>
    <w:p w:rsidR="00665B3D" w:rsidRP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8B081E" w:rsidRPr="00665B3D" w:rsidRDefault="00EB4AF9" w:rsidP="00665B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Which type of blood vessels carries blood away from the heart?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Veins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Arteries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Capillaries</w:t>
      </w:r>
    </w:p>
    <w:p w:rsidR="008B081E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Arteries, veins and capillaries</w:t>
      </w:r>
    </w:p>
    <w:p w:rsidR="00665B3D" w:rsidRP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8B081E" w:rsidRPr="00665B3D" w:rsidRDefault="00EB4AF9" w:rsidP="00665B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Why is blood that flows from the lungs to the heart bright red rather than dark red?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Oxygen makes it red.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Carbon dioxide makes it red.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Gastric juices produce the red colour of the blood.</w:t>
      </w:r>
    </w:p>
    <w:p w:rsidR="008B081E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 lungs add a pi</w:t>
      </w:r>
      <w:r w:rsidR="008B081E" w:rsidRPr="00665B3D">
        <w:rPr>
          <w:rFonts w:cstheme="minorHAnsi"/>
          <w:sz w:val="24"/>
          <w:szCs w:val="24"/>
        </w:rPr>
        <w:t>gment (dye) to blood as it flows</w:t>
      </w:r>
      <w:r w:rsidRPr="00665B3D">
        <w:rPr>
          <w:rFonts w:cstheme="minorHAnsi"/>
          <w:sz w:val="24"/>
          <w:szCs w:val="24"/>
        </w:rPr>
        <w:t xml:space="preserve"> through them.</w:t>
      </w:r>
    </w:p>
    <w:p w:rsidR="00665B3D" w:rsidRP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8B081E" w:rsidRPr="00665B3D" w:rsidRDefault="00EB4AF9" w:rsidP="00665B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What part of the blood carries minerals, vitamins, glucose, and water to the body's cells?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White blood cells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Platelets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Red blood cells</w:t>
      </w:r>
    </w:p>
    <w:p w:rsidR="008B081E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Plasma</w:t>
      </w:r>
    </w:p>
    <w:p w:rsidR="00665B3D" w:rsidRP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8B081E" w:rsidRPr="00665B3D" w:rsidRDefault="00EB4AF9" w:rsidP="00665B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What is the main job of the red blood cell in the blood?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To clot blood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To fight disease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To transport oxygen to the body's cells and carry away carbon dioxide from the cells</w:t>
      </w:r>
    </w:p>
    <w:p w:rsidR="008B081E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To transport carbon dioxide to the body's cells and carry away oxygen from the cells</w:t>
      </w:r>
    </w:p>
    <w:p w:rsid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665B3D" w:rsidRP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8B081E" w:rsidRPr="00665B3D" w:rsidRDefault="00EB4AF9" w:rsidP="00665B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Which of the following protects the body from invading organisms?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Lungs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Capillaries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Red blood cells</w:t>
      </w:r>
    </w:p>
    <w:p w:rsidR="008B081E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White blood cells</w:t>
      </w:r>
    </w:p>
    <w:p w:rsidR="00665B3D" w:rsidRP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8B081E" w:rsidRPr="00665B3D" w:rsidRDefault="00EB4AF9" w:rsidP="00665B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 xml:space="preserve">If a person had </w:t>
      </w:r>
      <w:proofErr w:type="gramStart"/>
      <w:r w:rsidRPr="00665B3D">
        <w:rPr>
          <w:rFonts w:cstheme="minorHAnsi"/>
          <w:sz w:val="24"/>
          <w:szCs w:val="24"/>
        </w:rPr>
        <w:t>A</w:t>
      </w:r>
      <w:proofErr w:type="gramEnd"/>
      <w:r w:rsidRPr="00665B3D">
        <w:rPr>
          <w:rFonts w:cstheme="minorHAnsi"/>
          <w:sz w:val="24"/>
          <w:szCs w:val="24"/>
        </w:rPr>
        <w:t xml:space="preserve"> type blood?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 xml:space="preserve">They would have B antigens 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They would be able to donate to O type blood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They could receive AB blood</w:t>
      </w:r>
    </w:p>
    <w:p w:rsidR="008B081E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They could receive blood from an O type blood person.</w:t>
      </w:r>
    </w:p>
    <w:p w:rsidR="00665B3D" w:rsidRP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8B081E" w:rsidRPr="00665B3D" w:rsidRDefault="00EB4AF9" w:rsidP="00665B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What happens when a clot occurred in an undamaged blood vessel?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You would bleed to death.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A scab will form on the skin surface.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Platelets stick to the edges of the cut and to one another, forming a plug.</w:t>
      </w:r>
    </w:p>
    <w:p w:rsidR="008B081E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 flow of blood to tissues beyond the clot may be cut off.</w:t>
      </w:r>
    </w:p>
    <w:p w:rsidR="00665B3D" w:rsidRP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8B081E" w:rsidRPr="00665B3D" w:rsidRDefault="00EB4AF9" w:rsidP="00665B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What happens to blood when it is pumped into the thin-walled blood vessels of the lungs?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Platelets are exchanged for plasma.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Carbon dioxide is replaced with oxygen.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Blood fills the lungs and causes coughing.</w:t>
      </w:r>
    </w:p>
    <w:p w:rsidR="008B081E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Nothing -- the lungs are just a place blood goes through on its way back to the heart.</w:t>
      </w:r>
    </w:p>
    <w:p w:rsidR="00665B3D" w:rsidRP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8B081E" w:rsidRPr="00665B3D" w:rsidRDefault="00EB4AF9" w:rsidP="00665B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What is the function of the blood vessels and capillaries?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They pump blood to the heart.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They filter impurities from the blood.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They carry blood to all parts of the body.</w:t>
      </w:r>
    </w:p>
    <w:p w:rsidR="008B081E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They carry messages from the brain to the muscles.</w:t>
      </w:r>
    </w:p>
    <w:p w:rsidR="00665B3D" w:rsidRP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8B081E" w:rsidRPr="00665B3D" w:rsidRDefault="00EB4AF9" w:rsidP="00665B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How many major types of blood have scientists discovered?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One: Type "O"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Two: white cells and red cells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Three: white cells, red cells, and plasma</w:t>
      </w:r>
    </w:p>
    <w:p w:rsidR="008B081E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Four: Types A, B, AB, and O</w:t>
      </w:r>
    </w:p>
    <w:p w:rsid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665B3D" w:rsidRP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8B081E" w:rsidRPr="00665B3D" w:rsidRDefault="00EB4AF9" w:rsidP="00665B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What is the organ that pumps blood all throughout the human body?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 lungs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 heart</w:t>
      </w:r>
    </w:p>
    <w:p w:rsidR="008B081E" w:rsidRPr="00665B3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 kidneys</w:t>
      </w:r>
    </w:p>
    <w:p w:rsidR="00D14E7D" w:rsidRDefault="00EB4AF9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The blood vessels and capillary.</w:t>
      </w:r>
    </w:p>
    <w:p w:rsidR="00665B3D" w:rsidRPr="00665B3D" w:rsidRDefault="00665B3D" w:rsidP="00665B3D">
      <w:pPr>
        <w:pStyle w:val="ListParagraph"/>
        <w:ind w:left="1440"/>
        <w:rPr>
          <w:rFonts w:cstheme="minorHAnsi"/>
          <w:sz w:val="24"/>
          <w:szCs w:val="24"/>
        </w:rPr>
      </w:pPr>
    </w:p>
    <w:p w:rsidR="00C33F20" w:rsidRPr="00665B3D" w:rsidRDefault="00C33F20" w:rsidP="00665B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A stroke is caused by:</w:t>
      </w:r>
    </w:p>
    <w:p w:rsidR="00C33F20" w:rsidRPr="00665B3D" w:rsidRDefault="00C33F20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Blood clots</w:t>
      </w:r>
    </w:p>
    <w:p w:rsidR="00C33F20" w:rsidRPr="00665B3D" w:rsidRDefault="00C33F20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>Blocked artery</w:t>
      </w:r>
    </w:p>
    <w:p w:rsidR="00C33F20" w:rsidRPr="00665B3D" w:rsidRDefault="00C33F20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 xml:space="preserve">Flying </w:t>
      </w:r>
    </w:p>
    <w:p w:rsidR="001015D0" w:rsidRPr="00665B3D" w:rsidRDefault="00C33F20" w:rsidP="00665B3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65B3D">
        <w:rPr>
          <w:rFonts w:cstheme="minorHAnsi"/>
          <w:sz w:val="24"/>
          <w:szCs w:val="24"/>
        </w:rPr>
        <w:t xml:space="preserve">Poor diet </w:t>
      </w:r>
    </w:p>
    <w:p w:rsidR="00932238" w:rsidRPr="00665B3D" w:rsidRDefault="00932238" w:rsidP="00932238">
      <w:pPr>
        <w:rPr>
          <w:b/>
          <w:sz w:val="28"/>
        </w:rPr>
      </w:pPr>
      <w:r w:rsidRPr="00665B3D">
        <w:rPr>
          <w:b/>
          <w:sz w:val="28"/>
        </w:rPr>
        <w:t xml:space="preserve">Section Two- Short Answer Questions </w:t>
      </w:r>
      <w:r w:rsidRPr="00665B3D">
        <w:rPr>
          <w:b/>
          <w:sz w:val="28"/>
        </w:rPr>
        <w:tab/>
      </w:r>
      <w:r w:rsidRPr="00665B3D">
        <w:rPr>
          <w:b/>
          <w:sz w:val="28"/>
        </w:rPr>
        <w:tab/>
      </w:r>
      <w:r w:rsidRPr="00665B3D">
        <w:rPr>
          <w:b/>
          <w:sz w:val="28"/>
        </w:rPr>
        <w:tab/>
      </w:r>
      <w:r w:rsidRPr="00665B3D">
        <w:rPr>
          <w:b/>
          <w:sz w:val="28"/>
        </w:rPr>
        <w:tab/>
      </w:r>
      <w:r w:rsidR="00665B3D">
        <w:rPr>
          <w:b/>
          <w:sz w:val="28"/>
        </w:rPr>
        <w:tab/>
      </w:r>
      <w:r w:rsidR="00FE28B6">
        <w:rPr>
          <w:b/>
          <w:sz w:val="28"/>
        </w:rPr>
        <w:t>32</w:t>
      </w:r>
      <w:r w:rsidR="002F3B04" w:rsidRPr="00665B3D">
        <w:rPr>
          <w:b/>
          <w:sz w:val="28"/>
        </w:rPr>
        <w:t xml:space="preserve"> marks</w:t>
      </w:r>
    </w:p>
    <w:p w:rsidR="007E6285" w:rsidRDefault="007E6285" w:rsidP="007E6285">
      <w:pPr>
        <w:pStyle w:val="ListParagraph"/>
        <w:numPr>
          <w:ilvl w:val="0"/>
          <w:numId w:val="2"/>
        </w:numPr>
      </w:pPr>
      <w:r>
        <w:t>Draw a labelled diagram below to show how gas diffusion occurs in the lungs.</w:t>
      </w:r>
      <w:r w:rsidR="00FE28B6">
        <w:tab/>
        <w:t>(4</w:t>
      </w:r>
      <w:r w:rsidR="00B05A55">
        <w:t xml:space="preserve"> marks)</w:t>
      </w:r>
    </w:p>
    <w:p w:rsidR="00262EAC" w:rsidRDefault="00262EAC" w:rsidP="00262EAC">
      <w:pPr>
        <w:pStyle w:val="ListParagraph"/>
      </w:pPr>
    </w:p>
    <w:p w:rsidR="00262EAC" w:rsidRDefault="00262EAC" w:rsidP="00262EAC">
      <w:pPr>
        <w:pStyle w:val="ListParagraph"/>
      </w:pPr>
    </w:p>
    <w:p w:rsidR="00262EAC" w:rsidRDefault="00262EAC" w:rsidP="00262EAC">
      <w:pPr>
        <w:pStyle w:val="ListParagraph"/>
      </w:pPr>
    </w:p>
    <w:p w:rsidR="00262EAC" w:rsidRDefault="00262EAC" w:rsidP="00262EAC">
      <w:pPr>
        <w:pStyle w:val="ListParagraph"/>
      </w:pPr>
    </w:p>
    <w:p w:rsidR="00262EAC" w:rsidRDefault="00262EAC" w:rsidP="00262EAC">
      <w:pPr>
        <w:pStyle w:val="ListParagraph"/>
      </w:pPr>
    </w:p>
    <w:p w:rsidR="00262EAC" w:rsidRDefault="00262EAC" w:rsidP="00262EAC">
      <w:pPr>
        <w:pStyle w:val="ListParagraph"/>
      </w:pPr>
    </w:p>
    <w:p w:rsidR="00262EAC" w:rsidRDefault="00262EAC" w:rsidP="00262EAC">
      <w:pPr>
        <w:pStyle w:val="ListParagraph"/>
      </w:pPr>
    </w:p>
    <w:p w:rsidR="005D738E" w:rsidRDefault="005D738E" w:rsidP="00262EAC">
      <w:pPr>
        <w:pStyle w:val="ListParagraph"/>
      </w:pPr>
    </w:p>
    <w:p w:rsidR="005D738E" w:rsidRDefault="005D738E" w:rsidP="00262EAC">
      <w:pPr>
        <w:pStyle w:val="ListParagraph"/>
      </w:pPr>
    </w:p>
    <w:p w:rsidR="005D738E" w:rsidRDefault="005D738E" w:rsidP="00262EAC">
      <w:pPr>
        <w:pStyle w:val="ListParagraph"/>
      </w:pPr>
    </w:p>
    <w:p w:rsidR="00262EAC" w:rsidRDefault="00262EAC" w:rsidP="00262EAC">
      <w:pPr>
        <w:pStyle w:val="ListParagraph"/>
      </w:pPr>
    </w:p>
    <w:p w:rsidR="007E6285" w:rsidRDefault="007E6285" w:rsidP="00262EAC">
      <w:pPr>
        <w:pStyle w:val="ListParagraph"/>
        <w:numPr>
          <w:ilvl w:val="0"/>
          <w:numId w:val="2"/>
        </w:numPr>
        <w:spacing w:line="360" w:lineRule="auto"/>
      </w:pPr>
      <w:r>
        <w:t xml:space="preserve">Mrs Cooper walked in one day and </w:t>
      </w:r>
      <w:proofErr w:type="gramStart"/>
      <w:r>
        <w:t>hear</w:t>
      </w:r>
      <w:proofErr w:type="gramEnd"/>
      <w:r>
        <w:t xml:space="preserve"> Miss Roberts saying that the position of the lungs is very important. Explain why Miss Roberts would say this. </w:t>
      </w:r>
      <w:r>
        <w:tab/>
      </w:r>
      <w:r>
        <w:tab/>
      </w:r>
      <w:r>
        <w:tab/>
        <w:t>(3 marks)</w:t>
      </w:r>
    </w:p>
    <w:p w:rsidR="00262EAC" w:rsidRDefault="00262EAC" w:rsidP="00262EAC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D738E" w:rsidRDefault="005D738E" w:rsidP="00262EAC">
      <w:pPr>
        <w:pStyle w:val="ListParagraph"/>
        <w:spacing w:line="360" w:lineRule="auto"/>
        <w:rPr>
          <w:u w:val="single"/>
        </w:rPr>
      </w:pPr>
    </w:p>
    <w:p w:rsidR="007F75BE" w:rsidRDefault="007F75BE" w:rsidP="00262EAC">
      <w:pPr>
        <w:pStyle w:val="ListParagraph"/>
        <w:spacing w:line="360" w:lineRule="auto"/>
        <w:rPr>
          <w:u w:val="single"/>
        </w:rPr>
      </w:pPr>
    </w:p>
    <w:p w:rsidR="007F75BE" w:rsidRDefault="007F75BE" w:rsidP="00262EAC">
      <w:pPr>
        <w:pStyle w:val="ListParagraph"/>
        <w:spacing w:line="360" w:lineRule="auto"/>
        <w:rPr>
          <w:u w:val="single"/>
        </w:rPr>
      </w:pPr>
    </w:p>
    <w:p w:rsidR="007F75BE" w:rsidRDefault="007F75BE" w:rsidP="00262EAC">
      <w:pPr>
        <w:pStyle w:val="ListParagraph"/>
        <w:spacing w:line="360" w:lineRule="auto"/>
        <w:rPr>
          <w:u w:val="single"/>
        </w:rPr>
      </w:pPr>
    </w:p>
    <w:p w:rsidR="005D738E" w:rsidRPr="00262EAC" w:rsidRDefault="005D738E" w:rsidP="00262EAC">
      <w:pPr>
        <w:pStyle w:val="ListParagraph"/>
        <w:spacing w:line="360" w:lineRule="auto"/>
        <w:rPr>
          <w:u w:val="single"/>
        </w:rPr>
      </w:pPr>
    </w:p>
    <w:p w:rsidR="0082717F" w:rsidRDefault="0082717F" w:rsidP="007E6285">
      <w:pPr>
        <w:pStyle w:val="ListParagraph"/>
        <w:numPr>
          <w:ilvl w:val="0"/>
          <w:numId w:val="2"/>
        </w:numPr>
      </w:pPr>
      <w:r>
        <w:lastRenderedPageBreak/>
        <w:t xml:space="preserve">Complete the table below </w:t>
      </w:r>
      <w:r w:rsidR="00332E18">
        <w:tab/>
      </w:r>
      <w:r w:rsidR="00332E18">
        <w:tab/>
      </w:r>
      <w:r w:rsidR="00332E18">
        <w:tab/>
      </w:r>
      <w:r w:rsidR="00332E18">
        <w:tab/>
      </w:r>
      <w:r w:rsidR="00332E18">
        <w:tab/>
      </w:r>
      <w:r w:rsidR="00332E18">
        <w:tab/>
      </w:r>
      <w:r w:rsidR="00332E18">
        <w:tab/>
        <w:t>(6 marks)</w:t>
      </w:r>
    </w:p>
    <w:tbl>
      <w:tblPr>
        <w:tblStyle w:val="TableGrid"/>
        <w:tblW w:w="8727" w:type="dxa"/>
        <w:tblInd w:w="720" w:type="dxa"/>
        <w:tblLook w:val="04A0" w:firstRow="1" w:lastRow="0" w:firstColumn="1" w:lastColumn="0" w:noHBand="0" w:noVBand="1"/>
      </w:tblPr>
      <w:tblGrid>
        <w:gridCol w:w="1562"/>
        <w:gridCol w:w="3582"/>
        <w:gridCol w:w="3583"/>
      </w:tblGrid>
      <w:tr w:rsidR="007A5D63" w:rsidTr="00143A8B">
        <w:trPr>
          <w:trHeight w:val="636"/>
        </w:trPr>
        <w:tc>
          <w:tcPr>
            <w:tcW w:w="1562" w:type="dxa"/>
            <w:vAlign w:val="center"/>
          </w:tcPr>
          <w:p w:rsidR="007A5D63" w:rsidRPr="00B05A55" w:rsidRDefault="007A5D63" w:rsidP="00143A8B">
            <w:pPr>
              <w:pStyle w:val="ListParagraph"/>
              <w:ind w:left="0"/>
              <w:jc w:val="center"/>
              <w:rPr>
                <w:b/>
              </w:rPr>
            </w:pPr>
            <w:r w:rsidRPr="00B05A55">
              <w:rPr>
                <w:b/>
              </w:rPr>
              <w:t>Blood Vessel</w:t>
            </w:r>
          </w:p>
        </w:tc>
        <w:tc>
          <w:tcPr>
            <w:tcW w:w="3582" w:type="dxa"/>
            <w:vAlign w:val="center"/>
          </w:tcPr>
          <w:p w:rsidR="007A5D63" w:rsidRPr="00B05A55" w:rsidRDefault="007A5D63" w:rsidP="00143A8B">
            <w:pPr>
              <w:pStyle w:val="ListParagraph"/>
              <w:ind w:left="0"/>
              <w:jc w:val="center"/>
              <w:rPr>
                <w:b/>
              </w:rPr>
            </w:pPr>
            <w:r w:rsidRPr="00B05A55">
              <w:rPr>
                <w:b/>
              </w:rPr>
              <w:t>Features</w:t>
            </w:r>
          </w:p>
        </w:tc>
        <w:tc>
          <w:tcPr>
            <w:tcW w:w="3583" w:type="dxa"/>
            <w:vAlign w:val="center"/>
          </w:tcPr>
          <w:p w:rsidR="007A5D63" w:rsidRPr="00B05A55" w:rsidRDefault="007A5D63" w:rsidP="00143A8B">
            <w:pPr>
              <w:pStyle w:val="ListParagraph"/>
              <w:ind w:left="0"/>
              <w:jc w:val="center"/>
              <w:rPr>
                <w:b/>
              </w:rPr>
            </w:pPr>
            <w:r w:rsidRPr="00B05A55">
              <w:rPr>
                <w:b/>
              </w:rPr>
              <w:t>Drawing</w:t>
            </w:r>
          </w:p>
        </w:tc>
      </w:tr>
      <w:tr w:rsidR="007A5D63" w:rsidTr="00143A8B">
        <w:trPr>
          <w:trHeight w:val="1577"/>
        </w:trPr>
        <w:tc>
          <w:tcPr>
            <w:tcW w:w="1562" w:type="dxa"/>
            <w:vAlign w:val="center"/>
          </w:tcPr>
          <w:p w:rsidR="007A5D63" w:rsidRPr="00B05A55" w:rsidRDefault="007A5D63" w:rsidP="00143A8B">
            <w:pPr>
              <w:pStyle w:val="ListParagraph"/>
              <w:ind w:left="0"/>
              <w:jc w:val="center"/>
              <w:rPr>
                <w:b/>
              </w:rPr>
            </w:pPr>
            <w:r w:rsidRPr="00B05A55">
              <w:rPr>
                <w:b/>
              </w:rPr>
              <w:t>Artery</w:t>
            </w:r>
          </w:p>
        </w:tc>
        <w:tc>
          <w:tcPr>
            <w:tcW w:w="3582" w:type="dxa"/>
          </w:tcPr>
          <w:p w:rsidR="007A5D63" w:rsidRDefault="007A5D63" w:rsidP="007A5D63">
            <w:pPr>
              <w:pStyle w:val="ListParagraph"/>
              <w:ind w:left="0"/>
            </w:pPr>
          </w:p>
        </w:tc>
        <w:tc>
          <w:tcPr>
            <w:tcW w:w="3583" w:type="dxa"/>
          </w:tcPr>
          <w:p w:rsidR="007A5D63" w:rsidRDefault="007A5D63" w:rsidP="007A5D63">
            <w:pPr>
              <w:pStyle w:val="ListParagraph"/>
              <w:ind w:left="0"/>
            </w:pPr>
          </w:p>
        </w:tc>
      </w:tr>
      <w:tr w:rsidR="007A5D63" w:rsidTr="00143A8B">
        <w:trPr>
          <w:trHeight w:val="1577"/>
        </w:trPr>
        <w:tc>
          <w:tcPr>
            <w:tcW w:w="1562" w:type="dxa"/>
            <w:vAlign w:val="center"/>
          </w:tcPr>
          <w:p w:rsidR="007A5D63" w:rsidRPr="00B05A55" w:rsidRDefault="007A5D63" w:rsidP="00143A8B">
            <w:pPr>
              <w:pStyle w:val="ListParagraph"/>
              <w:ind w:left="0"/>
              <w:jc w:val="center"/>
              <w:rPr>
                <w:b/>
              </w:rPr>
            </w:pPr>
            <w:r w:rsidRPr="00B05A55">
              <w:rPr>
                <w:b/>
              </w:rPr>
              <w:t>Vein</w:t>
            </w:r>
          </w:p>
        </w:tc>
        <w:tc>
          <w:tcPr>
            <w:tcW w:w="3582" w:type="dxa"/>
          </w:tcPr>
          <w:p w:rsidR="007A5D63" w:rsidRDefault="007A5D63" w:rsidP="007A5D63">
            <w:pPr>
              <w:pStyle w:val="ListParagraph"/>
              <w:ind w:left="0"/>
            </w:pPr>
          </w:p>
        </w:tc>
        <w:tc>
          <w:tcPr>
            <w:tcW w:w="3583" w:type="dxa"/>
          </w:tcPr>
          <w:p w:rsidR="007A5D63" w:rsidRDefault="007A5D63" w:rsidP="007A5D63">
            <w:pPr>
              <w:pStyle w:val="ListParagraph"/>
              <w:ind w:left="0"/>
            </w:pPr>
          </w:p>
        </w:tc>
      </w:tr>
      <w:tr w:rsidR="007A5D63" w:rsidTr="00143A8B">
        <w:trPr>
          <w:trHeight w:val="1577"/>
        </w:trPr>
        <w:tc>
          <w:tcPr>
            <w:tcW w:w="1562" w:type="dxa"/>
            <w:vAlign w:val="center"/>
          </w:tcPr>
          <w:p w:rsidR="007A5D63" w:rsidRPr="00B05A55" w:rsidRDefault="007A5D63" w:rsidP="00143A8B">
            <w:pPr>
              <w:pStyle w:val="ListParagraph"/>
              <w:ind w:left="0"/>
              <w:jc w:val="center"/>
              <w:rPr>
                <w:b/>
              </w:rPr>
            </w:pPr>
            <w:r w:rsidRPr="00B05A55">
              <w:rPr>
                <w:b/>
              </w:rPr>
              <w:t>Capillary</w:t>
            </w:r>
          </w:p>
        </w:tc>
        <w:tc>
          <w:tcPr>
            <w:tcW w:w="3582" w:type="dxa"/>
          </w:tcPr>
          <w:p w:rsidR="007A5D63" w:rsidRDefault="007A5D63" w:rsidP="007A5D63">
            <w:pPr>
              <w:pStyle w:val="ListParagraph"/>
              <w:ind w:left="0"/>
            </w:pPr>
          </w:p>
        </w:tc>
        <w:tc>
          <w:tcPr>
            <w:tcW w:w="3583" w:type="dxa"/>
          </w:tcPr>
          <w:p w:rsidR="007A5D63" w:rsidRDefault="007A5D63" w:rsidP="007A5D63">
            <w:pPr>
              <w:pStyle w:val="ListParagraph"/>
              <w:ind w:left="0"/>
            </w:pPr>
          </w:p>
        </w:tc>
      </w:tr>
    </w:tbl>
    <w:p w:rsidR="007A5D63" w:rsidRDefault="007A5D63" w:rsidP="007A5D63">
      <w:pPr>
        <w:pStyle w:val="ListParagraph"/>
      </w:pPr>
    </w:p>
    <w:p w:rsidR="00332E18" w:rsidRDefault="00332E18" w:rsidP="007E6285">
      <w:pPr>
        <w:pStyle w:val="ListParagraph"/>
        <w:numPr>
          <w:ilvl w:val="0"/>
          <w:numId w:val="2"/>
        </w:numPr>
      </w:pPr>
      <w:r>
        <w:t xml:space="preserve">Describe the function of red blood cells and the importance of its shape. </w:t>
      </w:r>
      <w:r>
        <w:tab/>
        <w:t>(4 marks)</w:t>
      </w:r>
    </w:p>
    <w:p w:rsidR="005D738E" w:rsidRDefault="005D738E" w:rsidP="005D738E">
      <w:pPr>
        <w:pStyle w:val="ListParagraph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D738E" w:rsidRDefault="005D738E" w:rsidP="005D738E">
      <w:pPr>
        <w:pStyle w:val="ListParagraph"/>
        <w:rPr>
          <w:u w:val="single"/>
        </w:rPr>
      </w:pPr>
    </w:p>
    <w:p w:rsidR="005D738E" w:rsidRDefault="005D738E" w:rsidP="005D738E">
      <w:pPr>
        <w:pStyle w:val="ListParagraph"/>
        <w:rPr>
          <w:u w:val="single"/>
        </w:rPr>
      </w:pPr>
    </w:p>
    <w:p w:rsidR="005D738E" w:rsidRDefault="005D738E" w:rsidP="005D738E">
      <w:pPr>
        <w:pStyle w:val="ListParagraph"/>
        <w:rPr>
          <w:u w:val="single"/>
        </w:rPr>
      </w:pPr>
    </w:p>
    <w:p w:rsidR="005D738E" w:rsidRPr="005D738E" w:rsidRDefault="005D738E" w:rsidP="005D738E">
      <w:pPr>
        <w:pStyle w:val="ListParagraph"/>
        <w:rPr>
          <w:u w:val="single"/>
        </w:rPr>
      </w:pPr>
    </w:p>
    <w:p w:rsidR="00332E18" w:rsidRDefault="00332E18" w:rsidP="007E6285">
      <w:pPr>
        <w:pStyle w:val="ListParagraph"/>
        <w:numPr>
          <w:ilvl w:val="0"/>
          <w:numId w:val="2"/>
        </w:numPr>
      </w:pPr>
      <w:r>
        <w:t xml:space="preserve">Describe how breathing occurs in the respiratory system. Use diagrams to support your answer. </w:t>
      </w:r>
      <w:r w:rsidR="00C94FE3">
        <w:tab/>
      </w:r>
      <w:r w:rsidR="00C94FE3">
        <w:tab/>
      </w:r>
      <w:r w:rsidR="00C94FE3">
        <w:tab/>
      </w:r>
      <w:r w:rsidR="00C94FE3">
        <w:tab/>
      </w:r>
      <w:r w:rsidR="00C94FE3">
        <w:tab/>
      </w:r>
      <w:r w:rsidR="00C94FE3">
        <w:tab/>
      </w:r>
      <w:r w:rsidR="00C94FE3">
        <w:tab/>
      </w:r>
      <w:r w:rsidR="00C94FE3">
        <w:tab/>
      </w:r>
      <w:r w:rsidR="00C94FE3">
        <w:tab/>
      </w:r>
      <w:r>
        <w:t xml:space="preserve">(6 marks) </w:t>
      </w:r>
    </w:p>
    <w:p w:rsidR="005D738E" w:rsidRDefault="005D738E" w:rsidP="005D738E">
      <w:pPr>
        <w:pStyle w:val="ListParagraph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D738E" w:rsidRDefault="005D738E" w:rsidP="005D738E">
      <w:pPr>
        <w:pStyle w:val="ListParagraph"/>
        <w:rPr>
          <w:u w:val="single"/>
        </w:rPr>
      </w:pPr>
    </w:p>
    <w:p w:rsidR="005D738E" w:rsidRDefault="005D738E" w:rsidP="005D738E">
      <w:pPr>
        <w:pStyle w:val="ListParagraph"/>
        <w:rPr>
          <w:u w:val="single"/>
        </w:rPr>
      </w:pPr>
    </w:p>
    <w:p w:rsidR="005D738E" w:rsidRDefault="005D738E" w:rsidP="005D738E">
      <w:pPr>
        <w:pStyle w:val="ListParagraph"/>
        <w:rPr>
          <w:u w:val="single"/>
        </w:rPr>
      </w:pPr>
    </w:p>
    <w:p w:rsidR="005D738E" w:rsidRDefault="005D738E" w:rsidP="005D738E">
      <w:pPr>
        <w:pStyle w:val="ListParagraph"/>
        <w:rPr>
          <w:u w:val="single"/>
        </w:rPr>
      </w:pPr>
    </w:p>
    <w:p w:rsidR="005D738E" w:rsidRPr="005D738E" w:rsidRDefault="005D738E" w:rsidP="005D738E">
      <w:pPr>
        <w:pStyle w:val="ListParagraph"/>
        <w:rPr>
          <w:u w:val="single"/>
        </w:rPr>
      </w:pPr>
    </w:p>
    <w:p w:rsidR="00332E18" w:rsidRDefault="00854C8A" w:rsidP="005D738E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Cystic Fibrosis is a condition where people produce an abnormal amount of excessively thick and sticky mucous within the lungs and airways. Explain using your knowledge of the respiratory system </w:t>
      </w:r>
      <w:r w:rsidR="00375F9B">
        <w:t>two</w:t>
      </w:r>
      <w:r>
        <w:t xml:space="preserve"> symptoms you would expect and why. </w:t>
      </w:r>
      <w:r>
        <w:tab/>
      </w:r>
      <w:r>
        <w:tab/>
      </w:r>
      <w:r w:rsidR="00375F9B">
        <w:tab/>
      </w:r>
      <w:r>
        <w:t>(4 marks)</w:t>
      </w:r>
    </w:p>
    <w:p w:rsidR="005D738E" w:rsidRPr="005D738E" w:rsidRDefault="005D738E" w:rsidP="005D738E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020C4" w:rsidRDefault="002020C4" w:rsidP="005D738E">
      <w:pPr>
        <w:pStyle w:val="ListParagraph"/>
        <w:numPr>
          <w:ilvl w:val="0"/>
          <w:numId w:val="2"/>
        </w:numPr>
        <w:spacing w:line="360" w:lineRule="auto"/>
      </w:pPr>
      <w:r>
        <w:t>Using the diagram of the heart below explain how its structure allows for efficient blood flow around the body.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 marks)</w:t>
      </w:r>
    </w:p>
    <w:p w:rsidR="005D738E" w:rsidRPr="005D738E" w:rsidRDefault="005D738E" w:rsidP="005D738E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020C4" w:rsidRDefault="002020C4" w:rsidP="002020C4">
      <w:pPr>
        <w:pStyle w:val="ListParagraph"/>
        <w:jc w:val="center"/>
      </w:pPr>
      <w:r>
        <w:rPr>
          <w:noProof/>
          <w:lang w:eastAsia="en-AU"/>
        </w:rPr>
        <w:drawing>
          <wp:inline distT="0" distB="0" distL="0" distR="0">
            <wp:extent cx="2517568" cy="3080798"/>
            <wp:effectExtent l="0" t="0" r="0" b="5715"/>
            <wp:docPr id="2" name="Picture 2" descr="Image result for hear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eart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37" cy="308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F10" w:rsidRDefault="00CB5F10" w:rsidP="002020C4">
      <w:pPr>
        <w:pStyle w:val="ListParagraph"/>
        <w:jc w:val="center"/>
      </w:pPr>
    </w:p>
    <w:p w:rsidR="00CB5F10" w:rsidRDefault="00CB5F10" w:rsidP="002020C4">
      <w:pPr>
        <w:pStyle w:val="ListParagraph"/>
        <w:jc w:val="center"/>
        <w:rPr>
          <w:b/>
        </w:rPr>
      </w:pPr>
    </w:p>
    <w:p w:rsidR="00CB5F10" w:rsidRDefault="00CB5F10" w:rsidP="002020C4">
      <w:pPr>
        <w:pStyle w:val="ListParagraph"/>
        <w:jc w:val="center"/>
        <w:rPr>
          <w:b/>
        </w:rPr>
      </w:pPr>
      <w:bookmarkStart w:id="0" w:name="_GoBack"/>
      <w:bookmarkEnd w:id="0"/>
    </w:p>
    <w:p w:rsidR="00CB5F10" w:rsidRPr="00917758" w:rsidRDefault="00CB5F10" w:rsidP="002020C4">
      <w:pPr>
        <w:pStyle w:val="ListParagraph"/>
        <w:jc w:val="center"/>
        <w:rPr>
          <w:b/>
          <w:sz w:val="28"/>
        </w:rPr>
      </w:pPr>
      <w:r w:rsidRPr="00917758">
        <w:rPr>
          <w:b/>
          <w:sz w:val="28"/>
        </w:rPr>
        <w:t>End of Test</w:t>
      </w:r>
    </w:p>
    <w:sectPr w:rsidR="00CB5F10" w:rsidRPr="00917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83F53"/>
    <w:multiLevelType w:val="hybridMultilevel"/>
    <w:tmpl w:val="3E824B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57AB7"/>
    <w:multiLevelType w:val="hybridMultilevel"/>
    <w:tmpl w:val="06EC01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AF9"/>
    <w:rsid w:val="001015D0"/>
    <w:rsid w:val="00143A8B"/>
    <w:rsid w:val="002020C4"/>
    <w:rsid w:val="00262EAC"/>
    <w:rsid w:val="002F3B04"/>
    <w:rsid w:val="00332E18"/>
    <w:rsid w:val="00375F9B"/>
    <w:rsid w:val="005001C0"/>
    <w:rsid w:val="005B762E"/>
    <w:rsid w:val="005D738E"/>
    <w:rsid w:val="00665B3D"/>
    <w:rsid w:val="007A5D63"/>
    <w:rsid w:val="007E6285"/>
    <w:rsid w:val="007F75BE"/>
    <w:rsid w:val="0082717F"/>
    <w:rsid w:val="00854C8A"/>
    <w:rsid w:val="00883C0C"/>
    <w:rsid w:val="008B081E"/>
    <w:rsid w:val="00917758"/>
    <w:rsid w:val="00932238"/>
    <w:rsid w:val="00972527"/>
    <w:rsid w:val="00B05A55"/>
    <w:rsid w:val="00C0398D"/>
    <w:rsid w:val="00C33F20"/>
    <w:rsid w:val="00C94FE3"/>
    <w:rsid w:val="00CB5F10"/>
    <w:rsid w:val="00D14E7D"/>
    <w:rsid w:val="00E05752"/>
    <w:rsid w:val="00EB4AF9"/>
    <w:rsid w:val="00FE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1E"/>
    <w:pPr>
      <w:ind w:left="720"/>
      <w:contextualSpacing/>
    </w:pPr>
  </w:style>
  <w:style w:type="table" w:styleId="TableGrid">
    <w:name w:val="Table Grid"/>
    <w:basedOn w:val="TableNormal"/>
    <w:uiPriority w:val="59"/>
    <w:rsid w:val="007A5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0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1E"/>
    <w:pPr>
      <w:ind w:left="720"/>
      <w:contextualSpacing/>
    </w:pPr>
  </w:style>
  <w:style w:type="table" w:styleId="TableGrid">
    <w:name w:val="Table Grid"/>
    <w:basedOn w:val="TableNormal"/>
    <w:uiPriority w:val="59"/>
    <w:rsid w:val="007A5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0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D9BEDA0C</Template>
  <TotalTime>26</TotalTime>
  <Pages>6</Pages>
  <Words>744</Words>
  <Characters>4241</Characters>
  <Application>Microsoft Office Word</Application>
  <DocSecurity>0</DocSecurity>
  <Lines>35</Lines>
  <Paragraphs>9</Paragraphs>
  <ScaleCrop>false</ScaleCrop>
  <Company>Department of Education</Company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 Emma</dc:creator>
  <cp:lastModifiedBy>ROBERTS Emma</cp:lastModifiedBy>
  <cp:revision>30</cp:revision>
  <dcterms:created xsi:type="dcterms:W3CDTF">2019-03-14T04:02:00Z</dcterms:created>
  <dcterms:modified xsi:type="dcterms:W3CDTF">2019-03-14T04:55:00Z</dcterms:modified>
</cp:coreProperties>
</file>