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71" w:rsidRPr="00642C71" w:rsidRDefault="00A96A35" w:rsidP="0072167A">
      <w:pPr>
        <w:spacing w:line="360" w:lineRule="auto"/>
        <w:jc w:val="center"/>
        <w:rPr>
          <w:rFonts w:cstheme="min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drawing>
          <wp:anchor distT="0" distB="0" distL="114300" distR="114300" simplePos="0" relativeHeight="251675648" behindDoc="0" locked="0" layoutInCell="1" allowOverlap="1" wp14:anchorId="155B1807" wp14:editId="62B57F49">
            <wp:simplePos x="0" y="0"/>
            <wp:positionH relativeFrom="column">
              <wp:posOffset>155575</wp:posOffset>
            </wp:positionH>
            <wp:positionV relativeFrom="paragraph">
              <wp:posOffset>-295910</wp:posOffset>
            </wp:positionV>
            <wp:extent cx="1143000" cy="1131570"/>
            <wp:effectExtent l="0" t="0" r="0" b="0"/>
            <wp:wrapSquare wrapText="bothSides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C71" w:rsidRPr="00642C71">
        <w:rPr>
          <w:rFonts w:cstheme="minorHAnsi"/>
          <w:b/>
          <w:sz w:val="26"/>
          <w:szCs w:val="26"/>
        </w:rPr>
        <w:t>GENERAL HUMAN BIOLOGY – YEAR 11</w:t>
      </w:r>
    </w:p>
    <w:p w:rsidR="00825BAB" w:rsidRPr="008965F5" w:rsidRDefault="00A96A35" w:rsidP="0072167A">
      <w:pPr>
        <w:spacing w:line="360" w:lineRule="auto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TASK </w:t>
      </w:r>
      <w:r w:rsidR="008965F5">
        <w:rPr>
          <w:rFonts w:cstheme="minorHAnsi"/>
          <w:b/>
          <w:sz w:val="26"/>
          <w:szCs w:val="26"/>
        </w:rPr>
        <w:t xml:space="preserve">2: Model of Respiratory </w:t>
      </w:r>
      <w:r w:rsidR="008965F5" w:rsidRPr="008965F5">
        <w:rPr>
          <w:rFonts w:cstheme="minorHAnsi"/>
          <w:b/>
          <w:sz w:val="26"/>
          <w:szCs w:val="26"/>
        </w:rPr>
        <w:t>OR</w:t>
      </w:r>
      <w:r w:rsidR="008965F5">
        <w:rPr>
          <w:rFonts w:cstheme="minorHAnsi"/>
          <w:b/>
          <w:sz w:val="26"/>
          <w:szCs w:val="26"/>
        </w:rPr>
        <w:t xml:space="preserve"> Circulatory system </w:t>
      </w:r>
    </w:p>
    <w:p w:rsidR="00C87A2C" w:rsidRPr="00642C71" w:rsidRDefault="008965F5" w:rsidP="0072167A">
      <w:pPr>
        <w:spacing w:line="360" w:lineRule="auto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Weighting 5</w:t>
      </w:r>
      <w:r w:rsidR="00C87A2C">
        <w:rPr>
          <w:rFonts w:cstheme="minorHAnsi"/>
          <w:b/>
          <w:sz w:val="26"/>
          <w:szCs w:val="26"/>
        </w:rPr>
        <w:t>%</w:t>
      </w:r>
    </w:p>
    <w:p w:rsidR="000A04FB" w:rsidRDefault="00642C71" w:rsidP="000C4450">
      <w:pPr>
        <w:spacing w:line="240" w:lineRule="auto"/>
        <w:rPr>
          <w:rFonts w:cstheme="minorHAnsi"/>
          <w:b/>
          <w:sz w:val="26"/>
          <w:szCs w:val="26"/>
        </w:rPr>
      </w:pPr>
      <w:r w:rsidRPr="00642C71">
        <w:rPr>
          <w:rFonts w:cstheme="minorHAnsi"/>
          <w:b/>
          <w:sz w:val="26"/>
          <w:szCs w:val="26"/>
        </w:rPr>
        <w:br/>
      </w:r>
    </w:p>
    <w:p w:rsidR="000C4450" w:rsidRPr="00642C71" w:rsidRDefault="00E14A42" w:rsidP="000C4450">
      <w:pPr>
        <w:spacing w:line="240" w:lineRule="auto"/>
        <w:rPr>
          <w:rFonts w:cstheme="minorHAnsi"/>
          <w:b/>
          <w:sz w:val="26"/>
          <w:szCs w:val="26"/>
        </w:rPr>
      </w:pPr>
      <w:proofErr w:type="gramStart"/>
      <w:r>
        <w:rPr>
          <w:rFonts w:cstheme="minorHAnsi"/>
          <w:b/>
          <w:sz w:val="26"/>
          <w:szCs w:val="26"/>
        </w:rPr>
        <w:t>NAME:</w:t>
      </w:r>
      <w:r w:rsidR="00642C71" w:rsidRPr="00642C71">
        <w:rPr>
          <w:rFonts w:cstheme="minorHAnsi"/>
          <w:b/>
          <w:sz w:val="26"/>
          <w:szCs w:val="26"/>
        </w:rPr>
        <w:t>_</w:t>
      </w:r>
      <w:proofErr w:type="gramEnd"/>
      <w:r w:rsidR="00642C71" w:rsidRPr="00642C71">
        <w:rPr>
          <w:rFonts w:cstheme="minorHAnsi"/>
          <w:b/>
          <w:sz w:val="26"/>
          <w:szCs w:val="26"/>
        </w:rPr>
        <w:t>_________________________</w:t>
      </w:r>
      <w:r>
        <w:rPr>
          <w:rFonts w:cstheme="minorHAnsi"/>
          <w:b/>
          <w:sz w:val="26"/>
          <w:szCs w:val="26"/>
        </w:rPr>
        <w:t xml:space="preserve">__________                  </w:t>
      </w:r>
      <w:r w:rsidR="00642C71" w:rsidRPr="00642C71">
        <w:rPr>
          <w:rFonts w:cstheme="minorHAnsi"/>
          <w:b/>
          <w:sz w:val="26"/>
          <w:szCs w:val="26"/>
        </w:rPr>
        <w:t xml:space="preserve"> </w:t>
      </w:r>
      <w:r w:rsidR="000C4450" w:rsidRPr="00642C71">
        <w:rPr>
          <w:rFonts w:cstheme="minorHAnsi"/>
          <w:b/>
          <w:sz w:val="26"/>
          <w:szCs w:val="26"/>
        </w:rPr>
        <w:t xml:space="preserve">MARK: _____ / </w:t>
      </w:r>
      <w:r w:rsidR="00FB6D1E">
        <w:rPr>
          <w:rFonts w:cstheme="minorHAnsi"/>
          <w:b/>
          <w:sz w:val="26"/>
          <w:szCs w:val="26"/>
        </w:rPr>
        <w:t>24</w:t>
      </w:r>
      <w:r w:rsidR="000C4450" w:rsidRPr="00642C71">
        <w:rPr>
          <w:rFonts w:cstheme="minorHAnsi"/>
          <w:b/>
          <w:sz w:val="26"/>
          <w:szCs w:val="26"/>
        </w:rPr>
        <w:t xml:space="preserve"> = _____ %</w:t>
      </w:r>
    </w:p>
    <w:p w:rsidR="000A04FB" w:rsidRDefault="000A04FB" w:rsidP="000A04FB">
      <w:pPr>
        <w:spacing w:line="360" w:lineRule="auto"/>
        <w:jc w:val="both"/>
        <w:rPr>
          <w:rFonts w:cstheme="minorHAnsi"/>
          <w:b/>
          <w:sz w:val="26"/>
          <w:szCs w:val="26"/>
        </w:rPr>
      </w:pPr>
    </w:p>
    <w:p w:rsidR="000C4450" w:rsidRDefault="000C4450" w:rsidP="000A04FB">
      <w:pPr>
        <w:spacing w:line="360" w:lineRule="auto"/>
        <w:jc w:val="both"/>
        <w:rPr>
          <w:rFonts w:cstheme="minorHAnsi"/>
          <w:sz w:val="26"/>
          <w:szCs w:val="26"/>
        </w:rPr>
      </w:pPr>
      <w:r w:rsidRPr="002A2F50">
        <w:rPr>
          <w:rFonts w:cstheme="minorHAnsi"/>
          <w:sz w:val="26"/>
          <w:szCs w:val="26"/>
        </w:rPr>
        <w:t xml:space="preserve">This assessment has been broken into multiple sections. To gain full marks, all sections must be completed and in the correct order.  </w:t>
      </w:r>
    </w:p>
    <w:p w:rsidR="002A2F50" w:rsidRPr="002A2F50" w:rsidRDefault="002A2F50" w:rsidP="000A04FB">
      <w:pPr>
        <w:spacing w:line="360" w:lineRule="auto"/>
        <w:jc w:val="both"/>
        <w:rPr>
          <w:rFonts w:cstheme="minorHAnsi"/>
          <w:sz w:val="26"/>
          <w:szCs w:val="26"/>
        </w:rPr>
      </w:pPr>
    </w:p>
    <w:p w:rsidR="000C4450" w:rsidRDefault="000C4450" w:rsidP="000A04FB">
      <w:pPr>
        <w:spacing w:line="360" w:lineRule="auto"/>
        <w:jc w:val="both"/>
        <w:rPr>
          <w:rFonts w:cstheme="minorHAnsi"/>
          <w:b/>
          <w:sz w:val="26"/>
          <w:szCs w:val="26"/>
        </w:rPr>
      </w:pPr>
      <w:r w:rsidRPr="00642C71">
        <w:rPr>
          <w:rFonts w:cstheme="minorHAnsi"/>
          <w:b/>
          <w:sz w:val="26"/>
          <w:szCs w:val="26"/>
          <w:u w:val="single"/>
        </w:rPr>
        <w:t>Part A</w:t>
      </w:r>
      <w:r>
        <w:rPr>
          <w:rFonts w:cstheme="minorHAnsi"/>
          <w:b/>
          <w:sz w:val="26"/>
          <w:szCs w:val="26"/>
        </w:rPr>
        <w:t xml:space="preserve"> –</w:t>
      </w:r>
      <w:r w:rsidR="00787FD5">
        <w:rPr>
          <w:rFonts w:cstheme="minorHAnsi"/>
          <w:b/>
          <w:sz w:val="26"/>
          <w:szCs w:val="26"/>
        </w:rPr>
        <w:t xml:space="preserve"> Creating a </w:t>
      </w:r>
      <w:r w:rsidR="00455FCE">
        <w:rPr>
          <w:rFonts w:cstheme="minorHAnsi"/>
          <w:b/>
          <w:sz w:val="26"/>
          <w:szCs w:val="26"/>
        </w:rPr>
        <w:t>Method</w:t>
      </w:r>
      <w:r w:rsidR="009600DE">
        <w:rPr>
          <w:rFonts w:cstheme="minorHAnsi"/>
          <w:b/>
          <w:sz w:val="26"/>
          <w:szCs w:val="26"/>
        </w:rPr>
        <w:t xml:space="preserve"> (due before practical)</w:t>
      </w:r>
      <w:r w:rsidR="0073280F">
        <w:rPr>
          <w:rFonts w:cstheme="minorHAnsi"/>
          <w:b/>
          <w:sz w:val="26"/>
          <w:szCs w:val="26"/>
        </w:rPr>
        <w:tab/>
      </w:r>
      <w:r w:rsidR="0073280F">
        <w:rPr>
          <w:rFonts w:cstheme="minorHAnsi"/>
          <w:b/>
          <w:sz w:val="26"/>
          <w:szCs w:val="26"/>
        </w:rPr>
        <w:tab/>
      </w:r>
      <w:r w:rsidR="0073280F">
        <w:rPr>
          <w:rFonts w:cstheme="minorHAnsi"/>
          <w:b/>
          <w:sz w:val="26"/>
          <w:szCs w:val="26"/>
        </w:rPr>
        <w:tab/>
      </w:r>
      <w:r w:rsidR="0073280F">
        <w:rPr>
          <w:rFonts w:cstheme="minorHAnsi"/>
          <w:b/>
          <w:sz w:val="26"/>
          <w:szCs w:val="26"/>
        </w:rPr>
        <w:tab/>
      </w:r>
      <w:r w:rsidR="00455FCE">
        <w:rPr>
          <w:rFonts w:cstheme="minorHAnsi"/>
          <w:b/>
          <w:sz w:val="26"/>
          <w:szCs w:val="26"/>
        </w:rPr>
        <w:tab/>
      </w:r>
      <w:r w:rsidR="004B5CB2">
        <w:rPr>
          <w:rFonts w:cstheme="minorHAnsi"/>
          <w:b/>
          <w:sz w:val="26"/>
          <w:szCs w:val="26"/>
        </w:rPr>
        <w:t>(</w:t>
      </w:r>
      <w:r w:rsidR="00AA3401">
        <w:rPr>
          <w:rFonts w:cstheme="minorHAnsi"/>
          <w:b/>
          <w:sz w:val="26"/>
          <w:szCs w:val="26"/>
        </w:rPr>
        <w:t>8</w:t>
      </w:r>
      <w:r w:rsidR="0073280F">
        <w:rPr>
          <w:rFonts w:cstheme="minorHAnsi"/>
          <w:b/>
          <w:sz w:val="26"/>
          <w:szCs w:val="26"/>
        </w:rPr>
        <w:t xml:space="preserve"> marks</w:t>
      </w:r>
      <w:r w:rsidR="004B5CB2">
        <w:rPr>
          <w:rFonts w:cstheme="minorHAnsi"/>
          <w:b/>
          <w:sz w:val="26"/>
          <w:szCs w:val="26"/>
        </w:rPr>
        <w:t>)</w:t>
      </w:r>
    </w:p>
    <w:p w:rsidR="00787FD5" w:rsidRDefault="000C4450" w:rsidP="000A04FB">
      <w:pPr>
        <w:spacing w:line="360" w:lineRule="auto"/>
        <w:jc w:val="both"/>
        <w:rPr>
          <w:rFonts w:cstheme="minorHAnsi"/>
          <w:sz w:val="26"/>
          <w:szCs w:val="26"/>
        </w:rPr>
      </w:pPr>
      <w:r w:rsidRPr="00102ABC">
        <w:rPr>
          <w:rFonts w:cstheme="minorHAnsi"/>
          <w:sz w:val="26"/>
          <w:szCs w:val="26"/>
        </w:rPr>
        <w:t xml:space="preserve">You are to design a </w:t>
      </w:r>
      <w:r w:rsidR="00F332D9" w:rsidRPr="00102ABC">
        <w:rPr>
          <w:rFonts w:cstheme="minorHAnsi"/>
          <w:sz w:val="26"/>
          <w:szCs w:val="26"/>
        </w:rPr>
        <w:t xml:space="preserve">method for creating a model of </w:t>
      </w:r>
      <w:r w:rsidR="00787FD5">
        <w:rPr>
          <w:rFonts w:cstheme="minorHAnsi"/>
          <w:sz w:val="26"/>
          <w:szCs w:val="26"/>
        </w:rPr>
        <w:t>the Respiratory or circulatory system</w:t>
      </w:r>
      <w:r w:rsidRPr="00102ABC">
        <w:rPr>
          <w:rFonts w:cstheme="minorHAnsi"/>
          <w:sz w:val="26"/>
          <w:szCs w:val="26"/>
        </w:rPr>
        <w:t xml:space="preserve">. </w:t>
      </w:r>
      <w:r w:rsidR="00787FD5">
        <w:rPr>
          <w:rFonts w:cstheme="minorHAnsi"/>
          <w:sz w:val="26"/>
          <w:szCs w:val="26"/>
        </w:rPr>
        <w:t xml:space="preserve">You will need to justify why you have chosen the specific materials. Make sure your method is specific and as detailed as possible to include the function of your system. </w:t>
      </w:r>
    </w:p>
    <w:p w:rsidR="000C4450" w:rsidRPr="00102ABC" w:rsidRDefault="00787FD5" w:rsidP="000A04FB">
      <w:pPr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Note: </w:t>
      </w:r>
      <w:r w:rsidR="000C4450" w:rsidRPr="00102ABC">
        <w:rPr>
          <w:rFonts w:cstheme="minorHAnsi"/>
          <w:sz w:val="26"/>
          <w:szCs w:val="26"/>
        </w:rPr>
        <w:t xml:space="preserve">A list of </w:t>
      </w:r>
      <w:r w:rsidR="00CE2993" w:rsidRPr="00102ABC">
        <w:rPr>
          <w:rFonts w:cstheme="minorHAnsi"/>
          <w:sz w:val="26"/>
          <w:szCs w:val="26"/>
        </w:rPr>
        <w:t xml:space="preserve">possible </w:t>
      </w:r>
      <w:r w:rsidR="000C4450" w:rsidRPr="00102ABC">
        <w:rPr>
          <w:rFonts w:cstheme="minorHAnsi"/>
          <w:sz w:val="26"/>
          <w:szCs w:val="26"/>
        </w:rPr>
        <w:t>materials will be given to you.</w:t>
      </w:r>
    </w:p>
    <w:p w:rsidR="004C1726" w:rsidRDefault="004C1726" w:rsidP="000A04FB">
      <w:pPr>
        <w:spacing w:line="360" w:lineRule="auto"/>
        <w:jc w:val="both"/>
        <w:rPr>
          <w:rFonts w:cstheme="minorHAnsi"/>
          <w:b/>
          <w:sz w:val="26"/>
          <w:szCs w:val="26"/>
          <w:u w:val="single"/>
        </w:rPr>
      </w:pPr>
    </w:p>
    <w:p w:rsidR="000C4450" w:rsidRDefault="000C4450" w:rsidP="000A04FB">
      <w:pPr>
        <w:spacing w:line="360" w:lineRule="auto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Part B</w:t>
      </w:r>
      <w:r w:rsidR="009A1C78">
        <w:rPr>
          <w:rFonts w:cstheme="minorHAnsi"/>
          <w:b/>
          <w:sz w:val="26"/>
          <w:szCs w:val="26"/>
        </w:rPr>
        <w:t xml:space="preserve"> – Model Practical </w:t>
      </w:r>
      <w:r w:rsidR="00A71931">
        <w:rPr>
          <w:rFonts w:cstheme="minorHAnsi"/>
          <w:b/>
          <w:sz w:val="26"/>
          <w:szCs w:val="26"/>
        </w:rPr>
        <w:t>(double lesson)</w:t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D73E28">
        <w:rPr>
          <w:rFonts w:cstheme="minorHAnsi"/>
          <w:b/>
          <w:sz w:val="26"/>
          <w:szCs w:val="26"/>
        </w:rPr>
        <w:t>(6</w:t>
      </w:r>
      <w:r w:rsidR="0071442A">
        <w:rPr>
          <w:rFonts w:cstheme="minorHAnsi"/>
          <w:b/>
          <w:sz w:val="26"/>
          <w:szCs w:val="26"/>
        </w:rPr>
        <w:t xml:space="preserve"> marks</w:t>
      </w:r>
      <w:r w:rsidR="00D73E28">
        <w:rPr>
          <w:rFonts w:cstheme="minorHAnsi"/>
          <w:b/>
          <w:sz w:val="26"/>
          <w:szCs w:val="26"/>
        </w:rPr>
        <w:t>)</w:t>
      </w:r>
    </w:p>
    <w:p w:rsidR="004B5CB2" w:rsidRDefault="00726ACC" w:rsidP="000A04FB">
      <w:pPr>
        <w:spacing w:line="360" w:lineRule="auto"/>
        <w:jc w:val="both"/>
        <w:rPr>
          <w:rFonts w:cstheme="minorHAnsi"/>
          <w:sz w:val="26"/>
          <w:szCs w:val="26"/>
        </w:rPr>
      </w:pPr>
      <w:r w:rsidRPr="00102ABC">
        <w:rPr>
          <w:rFonts w:cstheme="minorHAnsi"/>
          <w:sz w:val="26"/>
          <w:szCs w:val="26"/>
        </w:rPr>
        <w:t xml:space="preserve">You will swap methods (from Part A) with another student to create a </w:t>
      </w:r>
      <w:r w:rsidR="004B5CB2">
        <w:rPr>
          <w:rFonts w:cstheme="minorHAnsi"/>
          <w:sz w:val="26"/>
          <w:szCs w:val="26"/>
        </w:rPr>
        <w:t>model of</w:t>
      </w:r>
      <w:r w:rsidR="003C2E6D" w:rsidRPr="00102ABC">
        <w:rPr>
          <w:rFonts w:cstheme="minorHAnsi"/>
          <w:sz w:val="26"/>
          <w:szCs w:val="26"/>
        </w:rPr>
        <w:t xml:space="preserve"> </w:t>
      </w:r>
      <w:r w:rsidR="00F332D9" w:rsidRPr="00102ABC">
        <w:rPr>
          <w:rFonts w:cstheme="minorHAnsi"/>
          <w:sz w:val="26"/>
          <w:szCs w:val="26"/>
        </w:rPr>
        <w:t xml:space="preserve">either </w:t>
      </w:r>
      <w:r w:rsidR="004B5CB2">
        <w:rPr>
          <w:rFonts w:cstheme="minorHAnsi"/>
          <w:sz w:val="26"/>
          <w:szCs w:val="26"/>
        </w:rPr>
        <w:t xml:space="preserve">the circulatory or respiratory system. </w:t>
      </w:r>
    </w:p>
    <w:p w:rsidR="000C4450" w:rsidRDefault="000C4450" w:rsidP="000A04FB">
      <w:pPr>
        <w:spacing w:line="360" w:lineRule="auto"/>
        <w:jc w:val="both"/>
        <w:rPr>
          <w:rFonts w:cstheme="minorHAnsi"/>
          <w:b/>
          <w:sz w:val="26"/>
          <w:szCs w:val="26"/>
        </w:rPr>
      </w:pPr>
    </w:p>
    <w:p w:rsidR="000C4450" w:rsidRDefault="000C4450" w:rsidP="000A04FB">
      <w:pPr>
        <w:spacing w:line="360" w:lineRule="auto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Part C</w:t>
      </w:r>
      <w:r w:rsidR="0071442A">
        <w:rPr>
          <w:rFonts w:cstheme="minorHAnsi"/>
          <w:b/>
          <w:sz w:val="26"/>
          <w:szCs w:val="26"/>
        </w:rPr>
        <w:t xml:space="preserve"> – </w:t>
      </w:r>
      <w:r w:rsidR="0035450D">
        <w:rPr>
          <w:rFonts w:cstheme="minorHAnsi"/>
          <w:b/>
          <w:sz w:val="26"/>
          <w:szCs w:val="26"/>
        </w:rPr>
        <w:t>Analysis</w:t>
      </w:r>
      <w:r w:rsidR="00A71931">
        <w:rPr>
          <w:rFonts w:cstheme="minorHAnsi"/>
          <w:b/>
          <w:sz w:val="26"/>
          <w:szCs w:val="26"/>
        </w:rPr>
        <w:t xml:space="preserve"> (single lesson)</w:t>
      </w:r>
      <w:bookmarkStart w:id="0" w:name="_GoBack"/>
      <w:bookmarkEnd w:id="0"/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71442A">
        <w:rPr>
          <w:rFonts w:cstheme="minorHAnsi"/>
          <w:b/>
          <w:sz w:val="26"/>
          <w:szCs w:val="26"/>
        </w:rPr>
        <w:tab/>
      </w:r>
      <w:r w:rsidR="00AA3401">
        <w:rPr>
          <w:rFonts w:cstheme="minorHAnsi"/>
          <w:b/>
          <w:sz w:val="26"/>
          <w:szCs w:val="26"/>
        </w:rPr>
        <w:t>(8</w:t>
      </w:r>
      <w:r w:rsidR="0071442A">
        <w:rPr>
          <w:rFonts w:cstheme="minorHAnsi"/>
          <w:b/>
          <w:sz w:val="26"/>
          <w:szCs w:val="26"/>
        </w:rPr>
        <w:t xml:space="preserve"> marks</w:t>
      </w:r>
      <w:r w:rsidR="00AA3401">
        <w:rPr>
          <w:rFonts w:cstheme="minorHAnsi"/>
          <w:b/>
          <w:sz w:val="26"/>
          <w:szCs w:val="26"/>
        </w:rPr>
        <w:t>)</w:t>
      </w:r>
    </w:p>
    <w:p w:rsidR="002C0DAB" w:rsidRDefault="004B5CB2" w:rsidP="005A2524">
      <w:pPr>
        <w:spacing w:line="360" w:lineRule="auto"/>
        <w:jc w:val="both"/>
        <w:rPr>
          <w:b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After completing the method, you will analyse the quality of the method you used AND your own by referring to the model created by your partner by making specific suggestions. </w:t>
      </w:r>
    </w:p>
    <w:p w:rsidR="00732CC3" w:rsidRDefault="00732CC3" w:rsidP="002C0DAB">
      <w:pPr>
        <w:spacing w:line="240" w:lineRule="auto"/>
        <w:rPr>
          <w:b/>
          <w:sz w:val="26"/>
          <w:szCs w:val="26"/>
        </w:rPr>
      </w:pPr>
    </w:p>
    <w:p w:rsidR="003E7DC4" w:rsidRDefault="003E7DC4" w:rsidP="002C0DAB">
      <w:pPr>
        <w:spacing w:line="240" w:lineRule="auto"/>
        <w:rPr>
          <w:b/>
          <w:sz w:val="26"/>
          <w:szCs w:val="26"/>
        </w:rPr>
      </w:pPr>
    </w:p>
    <w:p w:rsidR="00102ABC" w:rsidRDefault="00102ABC" w:rsidP="002C0DAB">
      <w:pPr>
        <w:spacing w:line="240" w:lineRule="auto"/>
        <w:rPr>
          <w:b/>
          <w:sz w:val="26"/>
          <w:szCs w:val="26"/>
        </w:rPr>
      </w:pPr>
    </w:p>
    <w:p w:rsidR="00732CC3" w:rsidRDefault="003E7DC4" w:rsidP="004D334A">
      <w:pPr>
        <w:ind w:right="-322"/>
        <w:rPr>
          <w:rFonts w:cstheme="minorHAnsi"/>
          <w:b/>
          <w:sz w:val="26"/>
          <w:szCs w:val="26"/>
        </w:rPr>
      </w:pPr>
      <w:r w:rsidRPr="00642C71">
        <w:rPr>
          <w:rFonts w:cstheme="minorHAnsi"/>
          <w:b/>
          <w:sz w:val="26"/>
          <w:szCs w:val="26"/>
          <w:u w:val="single"/>
        </w:rPr>
        <w:t>Part A</w:t>
      </w:r>
      <w:r>
        <w:rPr>
          <w:rFonts w:cstheme="minorHAnsi"/>
          <w:b/>
          <w:sz w:val="26"/>
          <w:szCs w:val="26"/>
        </w:rPr>
        <w:t xml:space="preserve"> – Research and </w:t>
      </w:r>
      <w:r w:rsidR="008963AA">
        <w:rPr>
          <w:rFonts w:cstheme="minorHAnsi"/>
          <w:b/>
          <w:sz w:val="26"/>
          <w:szCs w:val="26"/>
        </w:rPr>
        <w:t>Method</w:t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4D334A">
        <w:rPr>
          <w:rFonts w:cstheme="minorHAnsi"/>
          <w:b/>
          <w:sz w:val="26"/>
          <w:szCs w:val="26"/>
        </w:rPr>
        <w:tab/>
      </w:r>
      <w:r w:rsidR="00341E54">
        <w:rPr>
          <w:b/>
          <w:sz w:val="26"/>
          <w:szCs w:val="26"/>
        </w:rPr>
        <w:t xml:space="preserve"> </w:t>
      </w:r>
      <w:r w:rsidR="001D685E">
        <w:rPr>
          <w:b/>
          <w:sz w:val="26"/>
          <w:szCs w:val="26"/>
        </w:rPr>
        <w:t>(8</w:t>
      </w:r>
      <w:r w:rsidR="00341E54">
        <w:rPr>
          <w:b/>
          <w:sz w:val="26"/>
          <w:szCs w:val="26"/>
        </w:rPr>
        <w:t xml:space="preserve"> marks)</w:t>
      </w:r>
      <w:r w:rsidR="00341E54">
        <w:rPr>
          <w:rFonts w:cstheme="minorHAnsi"/>
          <w:b/>
          <w:sz w:val="26"/>
          <w:szCs w:val="26"/>
        </w:rPr>
        <w:tab/>
      </w:r>
    </w:p>
    <w:p w:rsidR="00F45A50" w:rsidRDefault="003665D0" w:rsidP="00F45A50">
      <w:pPr>
        <w:spacing w:line="240" w:lineRule="auto"/>
        <w:rPr>
          <w:b/>
          <w:sz w:val="26"/>
          <w:szCs w:val="26"/>
        </w:rPr>
      </w:pPr>
      <w:r w:rsidRPr="00C575C9">
        <w:rPr>
          <w:b/>
          <w:sz w:val="26"/>
          <w:szCs w:val="26"/>
        </w:rPr>
        <w:t>Method:</w:t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  <w:r w:rsidR="00825BAB">
        <w:rPr>
          <w:b/>
          <w:sz w:val="26"/>
          <w:szCs w:val="26"/>
        </w:rPr>
        <w:tab/>
      </w:r>
    </w:p>
    <w:p w:rsidR="00240306" w:rsidRDefault="00240306" w:rsidP="00F45A5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Using the template on the following page create your method including an equipment list. (A printed copy is acceptable)</w:t>
      </w:r>
    </w:p>
    <w:p w:rsidR="008963AA" w:rsidRDefault="008963AA" w:rsidP="008963A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Below is a </w:t>
      </w:r>
      <w:r w:rsidR="00274365">
        <w:rPr>
          <w:sz w:val="26"/>
          <w:szCs w:val="26"/>
        </w:rPr>
        <w:t>list of materials you may use in your model</w:t>
      </w:r>
      <w:r>
        <w:rPr>
          <w:sz w:val="26"/>
          <w:szCs w:val="26"/>
        </w:rPr>
        <w:t>.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Pipe cleaners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Matchsticks 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Popsicle sticks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Coloured paper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String</w:t>
      </w:r>
    </w:p>
    <w:p w:rsidR="008963AA" w:rsidRDefault="008963AA" w:rsidP="008963AA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Plasticine </w:t>
      </w:r>
    </w:p>
    <w:p w:rsidR="008963AA" w:rsidRDefault="008963AA" w:rsidP="008963AA">
      <w:pPr>
        <w:pStyle w:val="ListParagraph"/>
        <w:numPr>
          <w:ilvl w:val="1"/>
          <w:numId w:val="8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If you require other equipment (within reason) you can request it </w:t>
      </w:r>
      <w:r>
        <w:rPr>
          <w:b/>
          <w:sz w:val="26"/>
          <w:szCs w:val="26"/>
        </w:rPr>
        <w:t>before</w:t>
      </w:r>
      <w:r>
        <w:rPr>
          <w:sz w:val="26"/>
          <w:szCs w:val="26"/>
        </w:rPr>
        <w:t xml:space="preserve"> the day you complete the assessment.</w:t>
      </w:r>
    </w:p>
    <w:p w:rsidR="008755EE" w:rsidRPr="0049732E" w:rsidRDefault="0049732E" w:rsidP="00F45A5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Note:</w:t>
      </w:r>
      <w:r>
        <w:rPr>
          <w:rFonts w:cstheme="minorHAnsi"/>
          <w:sz w:val="26"/>
          <w:szCs w:val="26"/>
        </w:rPr>
        <w:t xml:space="preserve"> You must include a justification of your materials </w:t>
      </w:r>
      <w:proofErr w:type="spellStart"/>
      <w:r>
        <w:rPr>
          <w:rFonts w:cstheme="minorHAnsi"/>
          <w:sz w:val="26"/>
          <w:szCs w:val="26"/>
        </w:rPr>
        <w:t>eg</w:t>
      </w:r>
      <w:proofErr w:type="spellEnd"/>
      <w:r>
        <w:rPr>
          <w:rFonts w:cstheme="minorHAnsi"/>
          <w:sz w:val="26"/>
          <w:szCs w:val="26"/>
        </w:rPr>
        <w:t>. Straw is used</w:t>
      </w:r>
      <w:r w:rsidR="000412FD">
        <w:rPr>
          <w:rFonts w:cstheme="minorHAnsi"/>
          <w:sz w:val="26"/>
          <w:szCs w:val="26"/>
        </w:rPr>
        <w:t xml:space="preserve"> for a blood vessel</w:t>
      </w:r>
      <w:r>
        <w:rPr>
          <w:rFonts w:cstheme="minorHAnsi"/>
          <w:sz w:val="26"/>
          <w:szCs w:val="26"/>
        </w:rPr>
        <w:t xml:space="preserve"> due to the flexibility</w:t>
      </w:r>
      <w:r w:rsidR="009464D7">
        <w:rPr>
          <w:rFonts w:cstheme="minorHAnsi"/>
          <w:sz w:val="26"/>
          <w:szCs w:val="26"/>
        </w:rPr>
        <w:t xml:space="preserve"> so it can be manipulated easily into correct shape. </w:t>
      </w:r>
    </w:p>
    <w:p w:rsidR="0017121A" w:rsidRDefault="0017121A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17121A" w:rsidRDefault="0017121A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17121A" w:rsidRDefault="0017121A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17121A" w:rsidRDefault="0017121A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17121A" w:rsidRDefault="0017121A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F92199" w:rsidRDefault="001D685E" w:rsidP="00F45A50">
      <w:pPr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2 marks- submission on due date with materials required</w:t>
      </w:r>
    </w:p>
    <w:p w:rsidR="001D685E" w:rsidRDefault="001D685E" w:rsidP="00F45A50">
      <w:pPr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2 marks- justification of equipment</w:t>
      </w:r>
    </w:p>
    <w:p w:rsidR="001D685E" w:rsidRDefault="001D685E" w:rsidP="00F45A50">
      <w:pPr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4 marks- method- see rubric</w:t>
      </w:r>
    </w:p>
    <w:p w:rsidR="00F92199" w:rsidRDefault="00F92199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F1358B" w:rsidRDefault="00F1358B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F1358B" w:rsidRDefault="00F1358B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1D1F7D" w:rsidRDefault="001D1F7D" w:rsidP="001D1F7D">
      <w:pPr>
        <w:jc w:val="both"/>
        <w:rPr>
          <w:rFonts w:cstheme="minorHAnsi"/>
          <w:b/>
          <w:sz w:val="26"/>
          <w:szCs w:val="26"/>
        </w:rPr>
      </w:pPr>
      <w:r w:rsidRPr="001C4076">
        <w:rPr>
          <w:rFonts w:cstheme="minorHAnsi"/>
          <w:b/>
          <w:sz w:val="26"/>
          <w:szCs w:val="26"/>
          <w:u w:val="single"/>
        </w:rPr>
        <w:t>Part B</w:t>
      </w:r>
      <w:r>
        <w:rPr>
          <w:rFonts w:cstheme="minorHAnsi"/>
          <w:b/>
          <w:sz w:val="26"/>
          <w:szCs w:val="26"/>
        </w:rPr>
        <w:t xml:space="preserve"> – Model Practical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 xml:space="preserve">     </w:t>
      </w:r>
      <w:proofErr w:type="gramStart"/>
      <w:r>
        <w:rPr>
          <w:rFonts w:cstheme="minorHAnsi"/>
          <w:b/>
          <w:sz w:val="26"/>
          <w:szCs w:val="26"/>
        </w:rPr>
        <w:t xml:space="preserve">   (</w:t>
      </w:r>
      <w:proofErr w:type="gramEnd"/>
      <w:r>
        <w:rPr>
          <w:rFonts w:cstheme="minorHAnsi"/>
          <w:b/>
          <w:sz w:val="26"/>
          <w:szCs w:val="26"/>
        </w:rPr>
        <w:t>6 marks)</w:t>
      </w:r>
    </w:p>
    <w:p w:rsidR="001D1F7D" w:rsidRPr="001D1F7D" w:rsidRDefault="001D1F7D" w:rsidP="001D1F7D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6"/>
          <w:szCs w:val="26"/>
        </w:rPr>
      </w:pPr>
      <w:r w:rsidRPr="006662F6">
        <w:rPr>
          <w:rFonts w:cstheme="minorHAnsi"/>
          <w:sz w:val="26"/>
          <w:szCs w:val="26"/>
        </w:rPr>
        <w:t>Collect your task sheet</w:t>
      </w:r>
    </w:p>
    <w:p w:rsidR="00F1358B" w:rsidRPr="001D1F7D" w:rsidRDefault="001D1F7D" w:rsidP="001D1F7D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6"/>
          <w:szCs w:val="26"/>
        </w:rPr>
      </w:pPr>
      <w:r w:rsidRPr="001D1F7D">
        <w:rPr>
          <w:rFonts w:cstheme="minorHAnsi"/>
          <w:sz w:val="26"/>
          <w:szCs w:val="26"/>
        </w:rPr>
        <w:t xml:space="preserve">Make a Model following the instructions </w:t>
      </w:r>
      <w:r w:rsidRPr="001D1F7D">
        <w:rPr>
          <w:rFonts w:cstheme="minorHAnsi"/>
          <w:sz w:val="26"/>
          <w:szCs w:val="26"/>
        </w:rPr>
        <w:tab/>
      </w:r>
    </w:p>
    <w:p w:rsidR="00F1358B" w:rsidRDefault="00F1358B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F1358B" w:rsidRDefault="00F1358B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tbl>
      <w:tblPr>
        <w:tblStyle w:val="TableGrid"/>
        <w:tblW w:w="10330" w:type="dxa"/>
        <w:tblInd w:w="-455" w:type="dxa"/>
        <w:tblLook w:val="04A0" w:firstRow="1" w:lastRow="0" w:firstColumn="1" w:lastColumn="0" w:noHBand="0" w:noVBand="1"/>
      </w:tblPr>
      <w:tblGrid>
        <w:gridCol w:w="5164"/>
        <w:gridCol w:w="5166"/>
      </w:tblGrid>
      <w:tr w:rsidR="00307073" w:rsidTr="00A45B6B">
        <w:trPr>
          <w:trHeight w:val="4509"/>
        </w:trPr>
        <w:tc>
          <w:tcPr>
            <w:tcW w:w="5164" w:type="dxa"/>
          </w:tcPr>
          <w:p w:rsidR="00307073" w:rsidRDefault="00307073" w:rsidP="00F45A50">
            <w:pPr>
              <w:jc w:val="both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sz w:val="26"/>
                <w:szCs w:val="26"/>
                <w:u w:val="single"/>
              </w:rPr>
              <w:lastRenderedPageBreak/>
              <w:t>Equipment list</w:t>
            </w:r>
          </w:p>
        </w:tc>
        <w:tc>
          <w:tcPr>
            <w:tcW w:w="5166" w:type="dxa"/>
          </w:tcPr>
          <w:p w:rsidR="00307073" w:rsidRDefault="00307073" w:rsidP="00F45A50">
            <w:pPr>
              <w:jc w:val="both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sz w:val="26"/>
                <w:szCs w:val="26"/>
                <w:u w:val="single"/>
              </w:rPr>
              <w:t>Justification</w:t>
            </w:r>
          </w:p>
        </w:tc>
      </w:tr>
      <w:tr w:rsidR="00F1358B" w:rsidTr="00A45B6B">
        <w:trPr>
          <w:trHeight w:val="4675"/>
        </w:trPr>
        <w:tc>
          <w:tcPr>
            <w:tcW w:w="10330" w:type="dxa"/>
            <w:gridSpan w:val="2"/>
          </w:tcPr>
          <w:p w:rsidR="00F1358B" w:rsidRDefault="00F1358B" w:rsidP="00F45A50">
            <w:pPr>
              <w:jc w:val="both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sz w:val="26"/>
                <w:szCs w:val="26"/>
                <w:u w:val="single"/>
              </w:rPr>
              <w:t>Method</w:t>
            </w:r>
          </w:p>
        </w:tc>
      </w:tr>
      <w:tr w:rsidR="00307073" w:rsidTr="00A45B6B">
        <w:trPr>
          <w:trHeight w:val="4675"/>
        </w:trPr>
        <w:tc>
          <w:tcPr>
            <w:tcW w:w="5164" w:type="dxa"/>
          </w:tcPr>
          <w:p w:rsidR="00307073" w:rsidRDefault="00F1358B" w:rsidP="00F45A50">
            <w:pPr>
              <w:jc w:val="both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sz w:val="26"/>
                <w:szCs w:val="26"/>
                <w:u w:val="single"/>
              </w:rPr>
              <w:t xml:space="preserve">Labelled Diagram </w:t>
            </w:r>
          </w:p>
        </w:tc>
        <w:tc>
          <w:tcPr>
            <w:tcW w:w="5166" w:type="dxa"/>
          </w:tcPr>
          <w:p w:rsidR="00307073" w:rsidRDefault="00307073" w:rsidP="00F45A50">
            <w:pPr>
              <w:jc w:val="both"/>
              <w:rPr>
                <w:rFonts w:cstheme="minorHAnsi"/>
                <w:b/>
                <w:sz w:val="26"/>
                <w:szCs w:val="26"/>
                <w:u w:val="single"/>
              </w:rPr>
            </w:pPr>
          </w:p>
        </w:tc>
      </w:tr>
    </w:tbl>
    <w:p w:rsidR="006662F6" w:rsidRDefault="006662F6" w:rsidP="00F45A50">
      <w:pPr>
        <w:jc w:val="both"/>
        <w:rPr>
          <w:rFonts w:cstheme="minorHAnsi"/>
          <w:b/>
          <w:sz w:val="26"/>
          <w:szCs w:val="26"/>
          <w:u w:val="single"/>
        </w:rPr>
      </w:pPr>
    </w:p>
    <w:p w:rsidR="003677A1" w:rsidRDefault="003677A1" w:rsidP="00F45A50">
      <w:pPr>
        <w:jc w:val="both"/>
        <w:rPr>
          <w:rFonts w:cstheme="minorHAnsi"/>
          <w:b/>
          <w:sz w:val="26"/>
          <w:szCs w:val="26"/>
        </w:rPr>
        <w:sectPr w:rsidR="003677A1" w:rsidSect="008C6C6E">
          <w:pgSz w:w="11906" w:h="16838"/>
          <w:pgMar w:top="1247" w:right="991" w:bottom="1247" w:left="1247" w:header="709" w:footer="709" w:gutter="0"/>
          <w:cols w:space="708"/>
          <w:docGrid w:linePitch="360"/>
        </w:sectPr>
      </w:pPr>
    </w:p>
    <w:p w:rsidR="008755EE" w:rsidRPr="006662F6" w:rsidRDefault="00503F1A" w:rsidP="006662F6">
      <w:pPr>
        <w:spacing w:line="240" w:lineRule="auto"/>
        <w:jc w:val="both"/>
        <w:rPr>
          <w:b/>
          <w:sz w:val="26"/>
          <w:szCs w:val="26"/>
        </w:rPr>
      </w:pPr>
      <w:r w:rsidRPr="00B064CF">
        <w:rPr>
          <w:b/>
          <w:sz w:val="26"/>
          <w:szCs w:val="26"/>
          <w:u w:val="single"/>
        </w:rPr>
        <w:lastRenderedPageBreak/>
        <w:t>Part C</w:t>
      </w:r>
      <w:r w:rsidR="00C341BF">
        <w:rPr>
          <w:b/>
          <w:sz w:val="26"/>
          <w:szCs w:val="26"/>
        </w:rPr>
        <w:t xml:space="preserve">- Analysis </w:t>
      </w:r>
      <w:r w:rsidR="00240306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</w:r>
      <w:r w:rsidR="00A93809">
        <w:rPr>
          <w:b/>
          <w:sz w:val="26"/>
          <w:szCs w:val="26"/>
        </w:rPr>
        <w:tab/>
        <w:t>(8 marks)</w:t>
      </w:r>
    </w:p>
    <w:p w:rsidR="008755EE" w:rsidRDefault="008755EE" w:rsidP="008755E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Evaluate </w:t>
      </w:r>
      <w:r w:rsidR="00D26822">
        <w:rPr>
          <w:sz w:val="26"/>
          <w:szCs w:val="26"/>
        </w:rPr>
        <w:t xml:space="preserve">the </w:t>
      </w:r>
      <w:r w:rsidR="00B639AC">
        <w:rPr>
          <w:sz w:val="26"/>
          <w:szCs w:val="26"/>
        </w:rPr>
        <w:t>method</w:t>
      </w:r>
      <w:r w:rsidR="00D26822">
        <w:rPr>
          <w:sz w:val="26"/>
          <w:szCs w:val="26"/>
        </w:rPr>
        <w:t xml:space="preserve"> you</w:t>
      </w:r>
      <w:r w:rsidR="006D2972">
        <w:rPr>
          <w:sz w:val="26"/>
          <w:szCs w:val="26"/>
        </w:rPr>
        <w:t xml:space="preserve"> following</w:t>
      </w:r>
      <w:r>
        <w:rPr>
          <w:sz w:val="26"/>
          <w:szCs w:val="26"/>
        </w:rPr>
        <w:t xml:space="preserve"> using the prompts below</w:t>
      </w:r>
      <w:r w:rsidR="004048FF">
        <w:rPr>
          <w:sz w:val="26"/>
          <w:szCs w:val="26"/>
        </w:rPr>
        <w:tab/>
      </w:r>
      <w:r w:rsidR="004048FF">
        <w:rPr>
          <w:sz w:val="26"/>
          <w:szCs w:val="26"/>
        </w:rPr>
        <w:tab/>
      </w:r>
      <w:r w:rsidR="004048FF">
        <w:rPr>
          <w:sz w:val="26"/>
          <w:szCs w:val="26"/>
        </w:rPr>
        <w:tab/>
      </w:r>
      <w:r w:rsidR="004048FF">
        <w:rPr>
          <w:sz w:val="26"/>
          <w:szCs w:val="26"/>
        </w:rPr>
        <w:tab/>
      </w:r>
      <w:r w:rsidR="00B85F8B">
        <w:rPr>
          <w:sz w:val="26"/>
          <w:szCs w:val="26"/>
        </w:rPr>
        <w:t>(4 marks)</w:t>
      </w:r>
    </w:p>
    <w:p w:rsidR="008755EE" w:rsidRDefault="008755EE" w:rsidP="008755EE">
      <w:pPr>
        <w:pStyle w:val="ListParagraph"/>
        <w:numPr>
          <w:ilvl w:val="0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Was it clear?</w:t>
      </w:r>
      <w:r w:rsidR="00B85F8B">
        <w:rPr>
          <w:sz w:val="26"/>
          <w:szCs w:val="26"/>
        </w:rPr>
        <w:t xml:space="preserve"> Explain why/why not.</w:t>
      </w:r>
    </w:p>
    <w:p w:rsidR="008755EE" w:rsidRDefault="008755EE" w:rsidP="008755EE">
      <w:pPr>
        <w:pStyle w:val="ListParagraph"/>
        <w:numPr>
          <w:ilvl w:val="0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Was the equipment suitable?</w:t>
      </w:r>
    </w:p>
    <w:p w:rsidR="008755EE" w:rsidRDefault="008755EE" w:rsidP="008755EE">
      <w:pPr>
        <w:pStyle w:val="ListParagraph"/>
        <w:numPr>
          <w:ilvl w:val="1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If not, what should have been used instead?</w:t>
      </w:r>
    </w:p>
    <w:p w:rsidR="008755EE" w:rsidRDefault="008755EE" w:rsidP="008755EE">
      <w:pPr>
        <w:pStyle w:val="ListParagraph"/>
        <w:numPr>
          <w:ilvl w:val="1"/>
          <w:numId w:val="1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If yes, explain why</w:t>
      </w:r>
    </w:p>
    <w:p w:rsidR="005244BC" w:rsidRPr="005244BC" w:rsidRDefault="005244BC" w:rsidP="005244BC">
      <w:pPr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8755EE" w:rsidRDefault="008755EE" w:rsidP="008755E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Collect the model made using your method, analyse the model using the prompts below</w:t>
      </w:r>
    </w:p>
    <w:p w:rsidR="00B85F8B" w:rsidRDefault="00B85F8B" w:rsidP="008755E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(4 marks)</w:t>
      </w:r>
    </w:p>
    <w:p w:rsidR="008755EE" w:rsidRDefault="008755EE" w:rsidP="008755EE">
      <w:pPr>
        <w:pStyle w:val="ListParagraph"/>
        <w:numPr>
          <w:ilvl w:val="0"/>
          <w:numId w:val="1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Compare the model to the labelled diagram, does it match?</w:t>
      </w:r>
    </w:p>
    <w:p w:rsidR="008755EE" w:rsidRDefault="008755EE" w:rsidP="008755EE">
      <w:pPr>
        <w:pStyle w:val="ListParagraph"/>
        <w:numPr>
          <w:ilvl w:val="1"/>
          <w:numId w:val="1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Explain why/why not</w:t>
      </w:r>
    </w:p>
    <w:p w:rsidR="005244BC" w:rsidRDefault="008755EE" w:rsidP="0017121A">
      <w:pPr>
        <w:pStyle w:val="ListParagraph"/>
        <w:numPr>
          <w:ilvl w:val="0"/>
          <w:numId w:val="1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How could you improve your </w:t>
      </w:r>
      <w:proofErr w:type="gramStart"/>
      <w:r>
        <w:rPr>
          <w:sz w:val="26"/>
          <w:szCs w:val="26"/>
        </w:rPr>
        <w:t>method</w:t>
      </w:r>
      <w:proofErr w:type="gramEnd"/>
    </w:p>
    <w:p w:rsidR="00652CE6" w:rsidRPr="00DB668D" w:rsidRDefault="005244BC" w:rsidP="00240306">
      <w:pPr>
        <w:spacing w:line="360" w:lineRule="auto"/>
        <w:rPr>
          <w:b/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645E2" w:rsidRPr="005244BC">
        <w:rPr>
          <w:rFonts w:cstheme="minorHAnsi"/>
          <w:sz w:val="26"/>
          <w:szCs w:val="26"/>
        </w:rPr>
        <w:br/>
      </w:r>
    </w:p>
    <w:sectPr w:rsidR="00652CE6" w:rsidRPr="00DB668D" w:rsidSect="008C6C6E">
      <w:pgSz w:w="11906" w:h="16838"/>
      <w:pgMar w:top="1247" w:right="991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156"/>
    <w:multiLevelType w:val="hybridMultilevel"/>
    <w:tmpl w:val="E54AE4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6DF1"/>
    <w:multiLevelType w:val="hybridMultilevel"/>
    <w:tmpl w:val="277E98A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11A"/>
    <w:multiLevelType w:val="hybridMultilevel"/>
    <w:tmpl w:val="40DC96D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104D63"/>
    <w:multiLevelType w:val="hybridMultilevel"/>
    <w:tmpl w:val="308A698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D07470"/>
    <w:multiLevelType w:val="hybridMultilevel"/>
    <w:tmpl w:val="77CA0F34"/>
    <w:lvl w:ilvl="0" w:tplc="40E4D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14063C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2005"/>
    <w:multiLevelType w:val="hybridMultilevel"/>
    <w:tmpl w:val="2FAC24F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241B53"/>
    <w:multiLevelType w:val="hybridMultilevel"/>
    <w:tmpl w:val="B4CA3C64"/>
    <w:lvl w:ilvl="0" w:tplc="E870A9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BB79E0"/>
    <w:multiLevelType w:val="hybridMultilevel"/>
    <w:tmpl w:val="7D86DBD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27308D"/>
    <w:multiLevelType w:val="hybridMultilevel"/>
    <w:tmpl w:val="BB2ACE9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3D1A6C"/>
    <w:multiLevelType w:val="hybridMultilevel"/>
    <w:tmpl w:val="98600CDE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545F7C95"/>
    <w:multiLevelType w:val="hybridMultilevel"/>
    <w:tmpl w:val="607022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23B53"/>
    <w:multiLevelType w:val="hybridMultilevel"/>
    <w:tmpl w:val="305EFE94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61CF0175"/>
    <w:multiLevelType w:val="hybridMultilevel"/>
    <w:tmpl w:val="0BE83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77840"/>
    <w:multiLevelType w:val="hybridMultilevel"/>
    <w:tmpl w:val="0764E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01F9A"/>
    <w:multiLevelType w:val="hybridMultilevel"/>
    <w:tmpl w:val="E5F20638"/>
    <w:lvl w:ilvl="0" w:tplc="EF36AC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9"/>
  </w:num>
  <w:num w:numId="13">
    <w:abstractNumId w:val="12"/>
  </w:num>
  <w:num w:numId="14">
    <w:abstractNumId w:val="1"/>
  </w:num>
  <w:num w:numId="1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05"/>
    <w:rsid w:val="00034D19"/>
    <w:rsid w:val="000412FD"/>
    <w:rsid w:val="00045E87"/>
    <w:rsid w:val="00063028"/>
    <w:rsid w:val="00083DD9"/>
    <w:rsid w:val="0009214E"/>
    <w:rsid w:val="00093D87"/>
    <w:rsid w:val="000942DB"/>
    <w:rsid w:val="000A04FB"/>
    <w:rsid w:val="000B526C"/>
    <w:rsid w:val="000B6E17"/>
    <w:rsid w:val="000C4450"/>
    <w:rsid w:val="000E2092"/>
    <w:rsid w:val="000E78EE"/>
    <w:rsid w:val="00102ABC"/>
    <w:rsid w:val="001072C4"/>
    <w:rsid w:val="001164D0"/>
    <w:rsid w:val="001360FF"/>
    <w:rsid w:val="00137ED7"/>
    <w:rsid w:val="00144813"/>
    <w:rsid w:val="001535E8"/>
    <w:rsid w:val="00153FCE"/>
    <w:rsid w:val="001560E7"/>
    <w:rsid w:val="00167440"/>
    <w:rsid w:val="0017064C"/>
    <w:rsid w:val="0017121A"/>
    <w:rsid w:val="001B683E"/>
    <w:rsid w:val="001C3A44"/>
    <w:rsid w:val="001C4076"/>
    <w:rsid w:val="001D1F7D"/>
    <w:rsid w:val="001D685E"/>
    <w:rsid w:val="001E1DF2"/>
    <w:rsid w:val="001E7259"/>
    <w:rsid w:val="001F0959"/>
    <w:rsid w:val="002161AD"/>
    <w:rsid w:val="00240306"/>
    <w:rsid w:val="0026072F"/>
    <w:rsid w:val="00263278"/>
    <w:rsid w:val="00274365"/>
    <w:rsid w:val="0029615A"/>
    <w:rsid w:val="002A2F50"/>
    <w:rsid w:val="002C0DAB"/>
    <w:rsid w:val="002C1D16"/>
    <w:rsid w:val="002E516F"/>
    <w:rsid w:val="002E6EBE"/>
    <w:rsid w:val="002F2CD7"/>
    <w:rsid w:val="002F5D55"/>
    <w:rsid w:val="003054FE"/>
    <w:rsid w:val="00306208"/>
    <w:rsid w:val="003064BB"/>
    <w:rsid w:val="00307073"/>
    <w:rsid w:val="00341E54"/>
    <w:rsid w:val="00343698"/>
    <w:rsid w:val="0035450D"/>
    <w:rsid w:val="003665D0"/>
    <w:rsid w:val="003677A1"/>
    <w:rsid w:val="003766EF"/>
    <w:rsid w:val="003A3770"/>
    <w:rsid w:val="003A3E70"/>
    <w:rsid w:val="003C2E6D"/>
    <w:rsid w:val="003C68C9"/>
    <w:rsid w:val="003E6AD1"/>
    <w:rsid w:val="003E7DC4"/>
    <w:rsid w:val="003F1DE8"/>
    <w:rsid w:val="003F5127"/>
    <w:rsid w:val="004036D9"/>
    <w:rsid w:val="0040445A"/>
    <w:rsid w:val="00404532"/>
    <w:rsid w:val="004048FF"/>
    <w:rsid w:val="00404BD4"/>
    <w:rsid w:val="00417110"/>
    <w:rsid w:val="00422563"/>
    <w:rsid w:val="00427D80"/>
    <w:rsid w:val="0044400C"/>
    <w:rsid w:val="00446728"/>
    <w:rsid w:val="00455B34"/>
    <w:rsid w:val="00455FCE"/>
    <w:rsid w:val="00456F63"/>
    <w:rsid w:val="004754EC"/>
    <w:rsid w:val="0049732E"/>
    <w:rsid w:val="004A56D7"/>
    <w:rsid w:val="004B5CB2"/>
    <w:rsid w:val="004C1726"/>
    <w:rsid w:val="004C5B91"/>
    <w:rsid w:val="004D334A"/>
    <w:rsid w:val="004D7E96"/>
    <w:rsid w:val="004E078C"/>
    <w:rsid w:val="004E0FFB"/>
    <w:rsid w:val="004E19FA"/>
    <w:rsid w:val="004E3480"/>
    <w:rsid w:val="004E67BA"/>
    <w:rsid w:val="004F2235"/>
    <w:rsid w:val="00503F1A"/>
    <w:rsid w:val="00512DC3"/>
    <w:rsid w:val="00513663"/>
    <w:rsid w:val="005227F4"/>
    <w:rsid w:val="005244BC"/>
    <w:rsid w:val="005361A2"/>
    <w:rsid w:val="005464CE"/>
    <w:rsid w:val="00555168"/>
    <w:rsid w:val="00573074"/>
    <w:rsid w:val="00573434"/>
    <w:rsid w:val="00593D2F"/>
    <w:rsid w:val="00596C44"/>
    <w:rsid w:val="005A2524"/>
    <w:rsid w:val="005A57E0"/>
    <w:rsid w:val="005B7C2C"/>
    <w:rsid w:val="005D2927"/>
    <w:rsid w:val="005E782F"/>
    <w:rsid w:val="00615194"/>
    <w:rsid w:val="00617489"/>
    <w:rsid w:val="00617EA5"/>
    <w:rsid w:val="00634E13"/>
    <w:rsid w:val="006366D2"/>
    <w:rsid w:val="006414FF"/>
    <w:rsid w:val="00642C71"/>
    <w:rsid w:val="00651938"/>
    <w:rsid w:val="00652CE6"/>
    <w:rsid w:val="00660733"/>
    <w:rsid w:val="006662F6"/>
    <w:rsid w:val="00690BBC"/>
    <w:rsid w:val="00694C96"/>
    <w:rsid w:val="006960BD"/>
    <w:rsid w:val="006A78E6"/>
    <w:rsid w:val="006D2972"/>
    <w:rsid w:val="00707B68"/>
    <w:rsid w:val="0071442A"/>
    <w:rsid w:val="00714B9B"/>
    <w:rsid w:val="0072167A"/>
    <w:rsid w:val="00726ACC"/>
    <w:rsid w:val="0073280F"/>
    <w:rsid w:val="00732CC3"/>
    <w:rsid w:val="00787FD5"/>
    <w:rsid w:val="007924F5"/>
    <w:rsid w:val="007A45B5"/>
    <w:rsid w:val="007A4EEE"/>
    <w:rsid w:val="007B4F9A"/>
    <w:rsid w:val="007C2BE8"/>
    <w:rsid w:val="007D334A"/>
    <w:rsid w:val="007D473A"/>
    <w:rsid w:val="007D6574"/>
    <w:rsid w:val="007E26ED"/>
    <w:rsid w:val="007E35CD"/>
    <w:rsid w:val="007E50C1"/>
    <w:rsid w:val="00814C22"/>
    <w:rsid w:val="00825BAB"/>
    <w:rsid w:val="00835353"/>
    <w:rsid w:val="008662F8"/>
    <w:rsid w:val="00867E81"/>
    <w:rsid w:val="00871B75"/>
    <w:rsid w:val="008755EE"/>
    <w:rsid w:val="00880B05"/>
    <w:rsid w:val="008831DC"/>
    <w:rsid w:val="00894D71"/>
    <w:rsid w:val="008963AA"/>
    <w:rsid w:val="008965F5"/>
    <w:rsid w:val="008A1184"/>
    <w:rsid w:val="008A4945"/>
    <w:rsid w:val="008C3966"/>
    <w:rsid w:val="008C6C6E"/>
    <w:rsid w:val="00904A94"/>
    <w:rsid w:val="00915E2E"/>
    <w:rsid w:val="00916C75"/>
    <w:rsid w:val="00922B1E"/>
    <w:rsid w:val="00924108"/>
    <w:rsid w:val="00926FF1"/>
    <w:rsid w:val="00927A0F"/>
    <w:rsid w:val="0093238A"/>
    <w:rsid w:val="0093251E"/>
    <w:rsid w:val="009447CD"/>
    <w:rsid w:val="009464D7"/>
    <w:rsid w:val="009524EF"/>
    <w:rsid w:val="009544B9"/>
    <w:rsid w:val="00957CDC"/>
    <w:rsid w:val="009600DE"/>
    <w:rsid w:val="00960A32"/>
    <w:rsid w:val="009648C6"/>
    <w:rsid w:val="00996E5B"/>
    <w:rsid w:val="009A1C78"/>
    <w:rsid w:val="009B2E2F"/>
    <w:rsid w:val="009B7EA4"/>
    <w:rsid w:val="009C24A4"/>
    <w:rsid w:val="009C5834"/>
    <w:rsid w:val="009C6A23"/>
    <w:rsid w:val="009D28CA"/>
    <w:rsid w:val="009E3D8E"/>
    <w:rsid w:val="009E4189"/>
    <w:rsid w:val="009F0685"/>
    <w:rsid w:val="009F2E44"/>
    <w:rsid w:val="00A02C1E"/>
    <w:rsid w:val="00A235DD"/>
    <w:rsid w:val="00A343C6"/>
    <w:rsid w:val="00A426D7"/>
    <w:rsid w:val="00A4477B"/>
    <w:rsid w:val="00A45B6B"/>
    <w:rsid w:val="00A5406F"/>
    <w:rsid w:val="00A61ACF"/>
    <w:rsid w:val="00A6485A"/>
    <w:rsid w:val="00A65C62"/>
    <w:rsid w:val="00A7011B"/>
    <w:rsid w:val="00A70831"/>
    <w:rsid w:val="00A71931"/>
    <w:rsid w:val="00A853B5"/>
    <w:rsid w:val="00A91604"/>
    <w:rsid w:val="00A93809"/>
    <w:rsid w:val="00A945C6"/>
    <w:rsid w:val="00A96A35"/>
    <w:rsid w:val="00AA3401"/>
    <w:rsid w:val="00AC5308"/>
    <w:rsid w:val="00AC6B00"/>
    <w:rsid w:val="00B064CF"/>
    <w:rsid w:val="00B1377C"/>
    <w:rsid w:val="00B25854"/>
    <w:rsid w:val="00B36FDF"/>
    <w:rsid w:val="00B56EEC"/>
    <w:rsid w:val="00B639AC"/>
    <w:rsid w:val="00B7074F"/>
    <w:rsid w:val="00B734B9"/>
    <w:rsid w:val="00B854D1"/>
    <w:rsid w:val="00B85F8B"/>
    <w:rsid w:val="00BB36C5"/>
    <w:rsid w:val="00BC603F"/>
    <w:rsid w:val="00BC7B67"/>
    <w:rsid w:val="00BD577A"/>
    <w:rsid w:val="00BE605C"/>
    <w:rsid w:val="00C110C8"/>
    <w:rsid w:val="00C20C5D"/>
    <w:rsid w:val="00C2293D"/>
    <w:rsid w:val="00C31AE9"/>
    <w:rsid w:val="00C341BF"/>
    <w:rsid w:val="00C40E4F"/>
    <w:rsid w:val="00C575C9"/>
    <w:rsid w:val="00C81007"/>
    <w:rsid w:val="00C87A2C"/>
    <w:rsid w:val="00C974BF"/>
    <w:rsid w:val="00CC323D"/>
    <w:rsid w:val="00CE2993"/>
    <w:rsid w:val="00CF6542"/>
    <w:rsid w:val="00D26822"/>
    <w:rsid w:val="00D3167B"/>
    <w:rsid w:val="00D422E6"/>
    <w:rsid w:val="00D47CCE"/>
    <w:rsid w:val="00D52709"/>
    <w:rsid w:val="00D73E28"/>
    <w:rsid w:val="00D742EB"/>
    <w:rsid w:val="00D804C2"/>
    <w:rsid w:val="00DB422E"/>
    <w:rsid w:val="00DB49E8"/>
    <w:rsid w:val="00DB668D"/>
    <w:rsid w:val="00DD4CBC"/>
    <w:rsid w:val="00DE689C"/>
    <w:rsid w:val="00DE7D3E"/>
    <w:rsid w:val="00DF4A5A"/>
    <w:rsid w:val="00E04659"/>
    <w:rsid w:val="00E079A2"/>
    <w:rsid w:val="00E14A42"/>
    <w:rsid w:val="00E55D81"/>
    <w:rsid w:val="00E7330C"/>
    <w:rsid w:val="00E96421"/>
    <w:rsid w:val="00EA3C08"/>
    <w:rsid w:val="00EC7066"/>
    <w:rsid w:val="00ED6A8B"/>
    <w:rsid w:val="00EF78F2"/>
    <w:rsid w:val="00F005E7"/>
    <w:rsid w:val="00F06D35"/>
    <w:rsid w:val="00F1358B"/>
    <w:rsid w:val="00F25E54"/>
    <w:rsid w:val="00F332D9"/>
    <w:rsid w:val="00F424C0"/>
    <w:rsid w:val="00F45A50"/>
    <w:rsid w:val="00F645E2"/>
    <w:rsid w:val="00F7687D"/>
    <w:rsid w:val="00F82702"/>
    <w:rsid w:val="00F84222"/>
    <w:rsid w:val="00F8588D"/>
    <w:rsid w:val="00F92199"/>
    <w:rsid w:val="00FA2F8D"/>
    <w:rsid w:val="00FB6D1E"/>
    <w:rsid w:val="00FD5684"/>
    <w:rsid w:val="00FF3916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423F"/>
  <w15:docId w15:val="{8994C10E-E6B8-476B-A2F1-B5380BD2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152BA8FE</Template>
  <TotalTime>35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ROBERTS Emma [Eastern Goldfields College]</cp:lastModifiedBy>
  <cp:revision>34</cp:revision>
  <cp:lastPrinted>2017-07-18T01:05:00Z</cp:lastPrinted>
  <dcterms:created xsi:type="dcterms:W3CDTF">2019-12-05T06:50:00Z</dcterms:created>
  <dcterms:modified xsi:type="dcterms:W3CDTF">2019-12-05T07:25:00Z</dcterms:modified>
</cp:coreProperties>
</file>