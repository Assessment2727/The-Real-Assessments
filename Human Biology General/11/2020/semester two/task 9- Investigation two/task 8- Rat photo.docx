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BE" w:rsidRDefault="00037CBC">
      <w:bookmarkStart w:id="0" w:name="_GoBack"/>
      <w:r>
        <w:rPr>
          <w:noProof/>
          <w:lang w:eastAsia="en-AU"/>
        </w:rPr>
        <w:drawing>
          <wp:inline distT="0" distB="0" distL="0" distR="0" wp14:anchorId="2C635EAE" wp14:editId="7B3416CB">
            <wp:extent cx="7867650" cy="5900739"/>
            <wp:effectExtent l="0" t="0" r="0" b="5080"/>
            <wp:docPr id="40965" name="Picture 10" descr="rat - ventral body cavity ope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" name="Picture 10" descr="rat - ventral body cavity ope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884" cy="59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EC7EBE" w:rsidSect="00037C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BC"/>
    <w:rsid w:val="00037CBC"/>
    <w:rsid w:val="00E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97B026DA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Sandra</dc:creator>
  <cp:lastModifiedBy>COOPER Sandra</cp:lastModifiedBy>
  <cp:revision>1</cp:revision>
  <dcterms:created xsi:type="dcterms:W3CDTF">2018-08-29T06:36:00Z</dcterms:created>
  <dcterms:modified xsi:type="dcterms:W3CDTF">2018-08-29T06:52:00Z</dcterms:modified>
</cp:coreProperties>
</file>