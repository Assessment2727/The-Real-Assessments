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7D" w:rsidRPr="003838B1" w:rsidRDefault="003A1B7D" w:rsidP="00DF7B6D">
      <w:pPr>
        <w:jc w:val="center"/>
        <w:rPr>
          <w:b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0" locked="0" layoutInCell="1" allowOverlap="1" wp14:anchorId="11C5F8DF" wp14:editId="72E93BCE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8B1">
        <w:rPr>
          <w:b/>
        </w:rPr>
        <w:t>General Human Biology</w:t>
      </w:r>
    </w:p>
    <w:p w:rsidR="003A1B7D" w:rsidRPr="003838B1" w:rsidRDefault="003A1B7D" w:rsidP="00DF7B6D">
      <w:pPr>
        <w:jc w:val="center"/>
        <w:rPr>
          <w:b/>
        </w:rPr>
      </w:pPr>
      <w:r w:rsidRPr="003838B1">
        <w:rPr>
          <w:b/>
        </w:rPr>
        <w:t>Year 11</w:t>
      </w:r>
    </w:p>
    <w:p w:rsidR="006D2414" w:rsidRPr="003838B1" w:rsidRDefault="003A1B7D" w:rsidP="00DF7B6D">
      <w:pPr>
        <w:jc w:val="center"/>
        <w:rPr>
          <w:b/>
        </w:rPr>
      </w:pPr>
      <w:r w:rsidRPr="003838B1">
        <w:rPr>
          <w:b/>
        </w:rPr>
        <w:t>Task 7: DNA &amp; Reproductive system</w:t>
      </w:r>
    </w:p>
    <w:p w:rsidR="003A1B7D" w:rsidRDefault="003A1B7D" w:rsidP="00DF7B6D">
      <w:pPr>
        <w:jc w:val="center"/>
        <w:rPr>
          <w:b/>
        </w:rPr>
      </w:pPr>
      <w:r w:rsidRPr="003838B1">
        <w:rPr>
          <w:b/>
        </w:rPr>
        <w:t>Weighting 10%</w:t>
      </w:r>
    </w:p>
    <w:p w:rsidR="00B53525" w:rsidRDefault="00B53525" w:rsidP="00B53525">
      <w:pPr>
        <w:rPr>
          <w:b/>
        </w:rPr>
      </w:pPr>
      <w:r>
        <w:rPr>
          <w:b/>
        </w:rPr>
        <w:t xml:space="preserve">Name: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Total: </w:t>
      </w:r>
      <w:r>
        <w:rPr>
          <w:b/>
          <w:u w:val="single"/>
        </w:rPr>
        <w:t>____</w:t>
      </w:r>
      <w:r>
        <w:rPr>
          <w:b/>
        </w:rPr>
        <w:t>/</w:t>
      </w:r>
      <w:r w:rsidR="000B693A">
        <w:rPr>
          <w:b/>
        </w:rPr>
        <w:t>52</w:t>
      </w:r>
    </w:p>
    <w:p w:rsidR="00B53525" w:rsidRDefault="00B53525" w:rsidP="00B5352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</w:rPr>
        <w:t xml:space="preserve"> %</w:t>
      </w:r>
    </w:p>
    <w:p w:rsidR="00B17BDC" w:rsidRPr="004133B5" w:rsidRDefault="00B17BDC" w:rsidP="00B53525">
      <w:pPr>
        <w:rPr>
          <w:b/>
          <w:sz w:val="28"/>
        </w:rPr>
      </w:pPr>
      <w:r w:rsidRPr="004133B5">
        <w:rPr>
          <w:b/>
          <w:sz w:val="28"/>
        </w:rPr>
        <w:t xml:space="preserve">Multiple Choice Section </w:t>
      </w:r>
      <w:r w:rsidRPr="004133B5">
        <w:rPr>
          <w:b/>
          <w:sz w:val="28"/>
        </w:rPr>
        <w:tab/>
      </w:r>
      <w:r w:rsidRPr="004133B5">
        <w:rPr>
          <w:b/>
          <w:sz w:val="28"/>
        </w:rPr>
        <w:tab/>
      </w:r>
      <w:r w:rsidRPr="004133B5">
        <w:rPr>
          <w:b/>
          <w:sz w:val="28"/>
        </w:rPr>
        <w:tab/>
      </w:r>
      <w:r w:rsidRPr="004133B5">
        <w:rPr>
          <w:b/>
          <w:sz w:val="28"/>
        </w:rPr>
        <w:tab/>
      </w:r>
      <w:r w:rsidRPr="004133B5">
        <w:rPr>
          <w:b/>
          <w:sz w:val="28"/>
        </w:rPr>
        <w:tab/>
      </w:r>
      <w:r w:rsidRPr="004133B5">
        <w:rPr>
          <w:b/>
          <w:sz w:val="28"/>
        </w:rPr>
        <w:tab/>
      </w:r>
      <w:r w:rsidRPr="004133B5">
        <w:rPr>
          <w:b/>
          <w:sz w:val="28"/>
        </w:rPr>
        <w:tab/>
      </w:r>
      <w:r w:rsidR="00662B9A" w:rsidRPr="004133B5">
        <w:rPr>
          <w:b/>
          <w:sz w:val="28"/>
        </w:rPr>
        <w:tab/>
      </w:r>
      <w:r w:rsidRPr="004133B5">
        <w:rPr>
          <w:b/>
          <w:sz w:val="28"/>
        </w:rPr>
        <w:t>10 marks</w:t>
      </w:r>
    </w:p>
    <w:p w:rsidR="006562AA" w:rsidRDefault="006562AA" w:rsidP="00B53525">
      <w:pPr>
        <w:rPr>
          <w:b/>
        </w:rPr>
      </w:pPr>
    </w:p>
    <w:p w:rsidR="00D9140B" w:rsidRPr="00110634" w:rsidRDefault="00D9140B" w:rsidP="006562AA">
      <w:pPr>
        <w:pStyle w:val="ListParagraph"/>
        <w:numPr>
          <w:ilvl w:val="0"/>
          <w:numId w:val="3"/>
        </w:numPr>
        <w:rPr>
          <w:b/>
        </w:rPr>
      </w:pPr>
      <w:r>
        <w:t>Mitosis is a cellular process, which correctly lists the characteristics</w:t>
      </w:r>
      <w:r w:rsidR="00110634">
        <w:t xml:space="preserve"> of this process</w:t>
      </w:r>
      <w:r>
        <w:t>.</w:t>
      </w:r>
    </w:p>
    <w:p w:rsidR="00110634" w:rsidRPr="00110634" w:rsidRDefault="00110634" w:rsidP="006562AA">
      <w:pPr>
        <w:pStyle w:val="ListParagraph"/>
        <w:numPr>
          <w:ilvl w:val="1"/>
          <w:numId w:val="3"/>
        </w:numPr>
      </w:pPr>
      <w:r w:rsidRPr="00110634">
        <w:t>DNA replicated, chromosomes are split</w:t>
      </w:r>
      <w:r>
        <w:t>, cell divides into 2 daughter cells</w:t>
      </w:r>
    </w:p>
    <w:p w:rsidR="00110634" w:rsidRPr="00110634" w:rsidRDefault="00110634" w:rsidP="006562AA">
      <w:pPr>
        <w:pStyle w:val="ListParagraph"/>
        <w:numPr>
          <w:ilvl w:val="1"/>
          <w:numId w:val="3"/>
        </w:numPr>
        <w:rPr>
          <w:b/>
        </w:rPr>
      </w:pPr>
      <w:r>
        <w:t>DNA replicated, chromosomes line up on equator, chromosomes are split, cell divides into 2 daughter cells</w:t>
      </w:r>
    </w:p>
    <w:p w:rsidR="00110634" w:rsidRPr="00110634" w:rsidRDefault="00110634" w:rsidP="006562AA">
      <w:pPr>
        <w:pStyle w:val="ListParagraph"/>
        <w:numPr>
          <w:ilvl w:val="1"/>
          <w:numId w:val="3"/>
        </w:numPr>
        <w:rPr>
          <w:b/>
        </w:rPr>
      </w:pPr>
      <w:r>
        <w:t>DNA is replicated, chromosomes line up, chromosomes are split, cell divides twice into 4 daughter cells</w:t>
      </w:r>
    </w:p>
    <w:p w:rsidR="00110634" w:rsidRDefault="00110634" w:rsidP="006562AA">
      <w:pPr>
        <w:pStyle w:val="ListParagraph"/>
        <w:numPr>
          <w:ilvl w:val="1"/>
          <w:numId w:val="3"/>
        </w:numPr>
      </w:pPr>
      <w:r w:rsidRPr="00110634">
        <w:t>DNA replicated, chromosomes are split</w:t>
      </w:r>
      <w:r>
        <w:t>, cell divides into 4 daughter cells</w:t>
      </w:r>
    </w:p>
    <w:p w:rsidR="00662B9A" w:rsidRPr="00110634" w:rsidRDefault="00662B9A" w:rsidP="006562AA">
      <w:pPr>
        <w:pStyle w:val="ListParagraph"/>
        <w:ind w:left="1440"/>
      </w:pPr>
    </w:p>
    <w:p w:rsidR="00D9140B" w:rsidRPr="00D65A03" w:rsidRDefault="00D9140B" w:rsidP="006562AA">
      <w:pPr>
        <w:pStyle w:val="ListParagraph"/>
        <w:numPr>
          <w:ilvl w:val="0"/>
          <w:numId w:val="3"/>
        </w:numPr>
        <w:rPr>
          <w:b/>
        </w:rPr>
      </w:pPr>
      <w:r>
        <w:t>Meiosis creates gametes, which correctly lists the characteristics of the female daughter cells</w:t>
      </w:r>
    </w:p>
    <w:p w:rsidR="00D65A03" w:rsidRPr="00D65A03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Doesn’t contain organelles, 23 chromosomes, large, produced in ovary</w:t>
      </w:r>
    </w:p>
    <w:p w:rsidR="00D65A03" w:rsidRPr="00D65A03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Contains organelles, 23 chromosomes, small, produced in ovary</w:t>
      </w:r>
    </w:p>
    <w:p w:rsidR="00D65A03" w:rsidRPr="00D65A03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Contains organelles, 23 Chromosomes, large, produced in ovary</w:t>
      </w:r>
    </w:p>
    <w:p w:rsidR="00D65A03" w:rsidRPr="00662B9A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Contains organelles, 23 pairs of chromosomes, large, produced in ovary</w:t>
      </w:r>
    </w:p>
    <w:p w:rsidR="00662B9A" w:rsidRPr="00D9140B" w:rsidRDefault="00662B9A" w:rsidP="006562AA">
      <w:pPr>
        <w:pStyle w:val="ListParagraph"/>
        <w:ind w:left="1440"/>
        <w:rPr>
          <w:b/>
        </w:rPr>
      </w:pPr>
    </w:p>
    <w:p w:rsidR="00D9140B" w:rsidRPr="00D65A03" w:rsidRDefault="00D9140B" w:rsidP="006562AA">
      <w:pPr>
        <w:pStyle w:val="ListParagraph"/>
        <w:numPr>
          <w:ilvl w:val="0"/>
          <w:numId w:val="3"/>
        </w:numPr>
        <w:rPr>
          <w:b/>
        </w:rPr>
      </w:pPr>
      <w:r>
        <w:t>FSH</w:t>
      </w:r>
      <w:r w:rsidR="00110634">
        <w:t xml:space="preserve"> is responsible for </w:t>
      </w:r>
    </w:p>
    <w:p w:rsidR="00D65A03" w:rsidRPr="00D65A03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Ovulation</w:t>
      </w:r>
    </w:p>
    <w:p w:rsidR="00D65A03" w:rsidRPr="00D65A03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Shedding endometrium</w:t>
      </w:r>
    </w:p>
    <w:p w:rsidR="00D65A03" w:rsidRPr="00110634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Beginning menstrual cycle</w:t>
      </w:r>
    </w:p>
    <w:p w:rsidR="00D65A03" w:rsidRPr="00662B9A" w:rsidRDefault="00D65A03" w:rsidP="006562AA">
      <w:pPr>
        <w:pStyle w:val="ListParagraph"/>
        <w:numPr>
          <w:ilvl w:val="1"/>
          <w:numId w:val="3"/>
        </w:numPr>
        <w:rPr>
          <w:b/>
        </w:rPr>
      </w:pPr>
      <w:r>
        <w:t>Developing ovum</w:t>
      </w:r>
    </w:p>
    <w:p w:rsidR="00662B9A" w:rsidRPr="00D65A03" w:rsidRDefault="00662B9A" w:rsidP="006562AA">
      <w:pPr>
        <w:pStyle w:val="ListParagraph"/>
        <w:ind w:left="1440"/>
        <w:rPr>
          <w:b/>
        </w:rPr>
      </w:pPr>
    </w:p>
    <w:p w:rsidR="00110634" w:rsidRPr="00B81BED" w:rsidRDefault="00110634" w:rsidP="006562AA">
      <w:pPr>
        <w:pStyle w:val="ListParagraph"/>
        <w:numPr>
          <w:ilvl w:val="0"/>
          <w:numId w:val="3"/>
        </w:numPr>
        <w:rPr>
          <w:b/>
        </w:rPr>
      </w:pPr>
      <w:r>
        <w:t>Which correctly lists the steps in the production of semen</w:t>
      </w:r>
    </w:p>
    <w:p w:rsidR="00B81BED" w:rsidRPr="003D1E72" w:rsidRDefault="003D1E72" w:rsidP="006562AA">
      <w:pPr>
        <w:pStyle w:val="ListParagraph"/>
        <w:numPr>
          <w:ilvl w:val="1"/>
          <w:numId w:val="3"/>
        </w:numPr>
        <w:rPr>
          <w:b/>
        </w:rPr>
      </w:pPr>
      <w:r>
        <w:t>Spermatid develop in testes, become mobile in the epididymis, move through vas deferens, seminal vessel, prostate and urethra</w:t>
      </w:r>
    </w:p>
    <w:p w:rsidR="003D1E72" w:rsidRPr="003D1E72" w:rsidRDefault="003D1E72" w:rsidP="006562AA">
      <w:pPr>
        <w:pStyle w:val="ListParagraph"/>
        <w:numPr>
          <w:ilvl w:val="1"/>
          <w:numId w:val="3"/>
        </w:numPr>
        <w:rPr>
          <w:b/>
        </w:rPr>
      </w:pPr>
      <w:r>
        <w:t>Spermatid develop in epididymis, become mobile in the testes, move through vas deferens, seminal vessel, prostate and ur</w:t>
      </w:r>
      <w:r w:rsidR="00760C0A">
        <w:t>eter</w:t>
      </w:r>
    </w:p>
    <w:p w:rsidR="003D1E72" w:rsidRPr="003D1E72" w:rsidRDefault="003D1E72" w:rsidP="006562AA">
      <w:pPr>
        <w:pStyle w:val="ListParagraph"/>
        <w:numPr>
          <w:ilvl w:val="1"/>
          <w:numId w:val="3"/>
        </w:numPr>
        <w:rPr>
          <w:b/>
        </w:rPr>
      </w:pPr>
      <w:r>
        <w:t>Spermatozoa develop in testes, become mobile in the epididymis, move through vas deferens, seminal vessel, prostate and urethra</w:t>
      </w:r>
    </w:p>
    <w:p w:rsidR="003D1E72" w:rsidRPr="00662B9A" w:rsidRDefault="003D1E72" w:rsidP="006562AA">
      <w:pPr>
        <w:pStyle w:val="ListParagraph"/>
        <w:numPr>
          <w:ilvl w:val="1"/>
          <w:numId w:val="3"/>
        </w:numPr>
        <w:rPr>
          <w:b/>
        </w:rPr>
      </w:pPr>
      <w:r>
        <w:t>Spermatozoa develop in testes, become mobile in the epididymis, move through vas deferens, seminal vessel, prostate and ureter</w:t>
      </w:r>
    </w:p>
    <w:p w:rsidR="00662B9A" w:rsidRPr="00A55018" w:rsidRDefault="00662B9A" w:rsidP="00662B9A">
      <w:pPr>
        <w:pStyle w:val="ListParagraph"/>
        <w:ind w:left="1440"/>
        <w:rPr>
          <w:b/>
        </w:rPr>
      </w:pPr>
    </w:p>
    <w:p w:rsidR="00110634" w:rsidRPr="00B81BED" w:rsidRDefault="00110634" w:rsidP="00D9140B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Which part of the male reproductive system is responsible for the production of testosterone </w:t>
      </w:r>
    </w:p>
    <w:p w:rsidR="00B81BED" w:rsidRPr="00B81BED" w:rsidRDefault="00B81BED" w:rsidP="00B81BED">
      <w:pPr>
        <w:pStyle w:val="ListParagraph"/>
        <w:numPr>
          <w:ilvl w:val="1"/>
          <w:numId w:val="3"/>
        </w:numPr>
        <w:rPr>
          <w:b/>
        </w:rPr>
      </w:pPr>
      <w:r>
        <w:t>Testes</w:t>
      </w:r>
    </w:p>
    <w:p w:rsidR="00B81BED" w:rsidRPr="00B81BED" w:rsidRDefault="00B81BED" w:rsidP="00B81BED">
      <w:pPr>
        <w:pStyle w:val="ListParagraph"/>
        <w:numPr>
          <w:ilvl w:val="1"/>
          <w:numId w:val="3"/>
        </w:numPr>
        <w:rPr>
          <w:b/>
        </w:rPr>
      </w:pPr>
      <w:r>
        <w:t>Epididymis</w:t>
      </w:r>
    </w:p>
    <w:p w:rsidR="00B81BED" w:rsidRPr="00B81BED" w:rsidRDefault="00B81BED" w:rsidP="00B81BED">
      <w:pPr>
        <w:pStyle w:val="ListParagraph"/>
        <w:numPr>
          <w:ilvl w:val="1"/>
          <w:numId w:val="3"/>
        </w:numPr>
        <w:rPr>
          <w:b/>
        </w:rPr>
      </w:pPr>
      <w:r>
        <w:t>Prostate Gland</w:t>
      </w:r>
    </w:p>
    <w:p w:rsidR="00B81BED" w:rsidRPr="006562AA" w:rsidRDefault="00237D5D" w:rsidP="00B81BED">
      <w:pPr>
        <w:pStyle w:val="ListParagraph"/>
        <w:numPr>
          <w:ilvl w:val="1"/>
          <w:numId w:val="3"/>
        </w:numPr>
        <w:rPr>
          <w:b/>
        </w:rPr>
      </w:pPr>
      <w:r>
        <w:t>Seminal Vessel</w:t>
      </w:r>
    </w:p>
    <w:p w:rsidR="006562AA" w:rsidRPr="00110634" w:rsidRDefault="006562AA" w:rsidP="006562AA">
      <w:pPr>
        <w:pStyle w:val="ListParagraph"/>
        <w:ind w:left="1440"/>
        <w:rPr>
          <w:b/>
        </w:rPr>
      </w:pPr>
    </w:p>
    <w:p w:rsidR="00110634" w:rsidRPr="00237D5D" w:rsidRDefault="00110634" w:rsidP="00D9140B">
      <w:pPr>
        <w:pStyle w:val="ListParagraph"/>
        <w:numPr>
          <w:ilvl w:val="0"/>
          <w:numId w:val="3"/>
        </w:numPr>
        <w:rPr>
          <w:b/>
        </w:rPr>
      </w:pPr>
      <w:r>
        <w:t>What process results in an unexpected allele being passed down to offspring</w:t>
      </w:r>
    </w:p>
    <w:p w:rsidR="00237D5D" w:rsidRPr="00237D5D" w:rsidRDefault="00237D5D" w:rsidP="00237D5D">
      <w:pPr>
        <w:pStyle w:val="ListParagraph"/>
        <w:numPr>
          <w:ilvl w:val="1"/>
          <w:numId w:val="3"/>
        </w:numPr>
        <w:rPr>
          <w:b/>
        </w:rPr>
      </w:pPr>
      <w:r>
        <w:t>Cross- over</w:t>
      </w:r>
    </w:p>
    <w:p w:rsidR="00237D5D" w:rsidRPr="00237D5D" w:rsidRDefault="00237D5D" w:rsidP="00237D5D">
      <w:pPr>
        <w:pStyle w:val="ListParagraph"/>
        <w:numPr>
          <w:ilvl w:val="1"/>
          <w:numId w:val="3"/>
        </w:numPr>
        <w:rPr>
          <w:b/>
        </w:rPr>
      </w:pPr>
      <w:r>
        <w:t>Independent assortment</w:t>
      </w:r>
    </w:p>
    <w:p w:rsidR="00237D5D" w:rsidRPr="00237D5D" w:rsidRDefault="00237D5D" w:rsidP="00237D5D">
      <w:pPr>
        <w:pStyle w:val="ListParagraph"/>
        <w:numPr>
          <w:ilvl w:val="1"/>
          <w:numId w:val="3"/>
        </w:numPr>
        <w:rPr>
          <w:b/>
        </w:rPr>
      </w:pPr>
      <w:r>
        <w:t>Random fertilisation</w:t>
      </w:r>
    </w:p>
    <w:p w:rsidR="00237D5D" w:rsidRPr="006562AA" w:rsidRDefault="00237D5D" w:rsidP="00237D5D">
      <w:pPr>
        <w:pStyle w:val="ListParagraph"/>
        <w:numPr>
          <w:ilvl w:val="1"/>
          <w:numId w:val="3"/>
        </w:numPr>
        <w:rPr>
          <w:b/>
        </w:rPr>
      </w:pPr>
      <w:r>
        <w:t xml:space="preserve">Mutation </w:t>
      </w:r>
    </w:p>
    <w:p w:rsidR="006562AA" w:rsidRPr="00110634" w:rsidRDefault="006562AA" w:rsidP="006562AA">
      <w:pPr>
        <w:pStyle w:val="ListParagraph"/>
        <w:ind w:left="1440"/>
        <w:rPr>
          <w:b/>
        </w:rPr>
      </w:pPr>
    </w:p>
    <w:p w:rsidR="00110634" w:rsidRPr="008B1F06" w:rsidRDefault="00110634" w:rsidP="00D9140B">
      <w:pPr>
        <w:pStyle w:val="ListParagraph"/>
        <w:numPr>
          <w:ilvl w:val="0"/>
          <w:numId w:val="3"/>
        </w:numPr>
        <w:rPr>
          <w:b/>
        </w:rPr>
      </w:pPr>
      <w:r>
        <w:t>Progesterone is a hormone in females responsible for:</w:t>
      </w:r>
    </w:p>
    <w:p w:rsidR="008B1F06" w:rsidRPr="008B1F06" w:rsidRDefault="008B1F06" w:rsidP="008B1F06">
      <w:pPr>
        <w:pStyle w:val="ListParagraph"/>
        <w:numPr>
          <w:ilvl w:val="1"/>
          <w:numId w:val="3"/>
        </w:numPr>
        <w:rPr>
          <w:b/>
        </w:rPr>
      </w:pPr>
      <w:r>
        <w:t xml:space="preserve">Ovulation </w:t>
      </w:r>
    </w:p>
    <w:p w:rsidR="008B1F06" w:rsidRPr="008B1F06" w:rsidRDefault="008B1F06" w:rsidP="008B1F06">
      <w:pPr>
        <w:pStyle w:val="ListParagraph"/>
        <w:numPr>
          <w:ilvl w:val="1"/>
          <w:numId w:val="3"/>
        </w:numPr>
        <w:rPr>
          <w:b/>
        </w:rPr>
      </w:pPr>
      <w:r>
        <w:t>Shedding the endometrium</w:t>
      </w:r>
    </w:p>
    <w:p w:rsidR="008B1F06" w:rsidRPr="008B1F06" w:rsidRDefault="008B1F06" w:rsidP="008B1F06">
      <w:pPr>
        <w:pStyle w:val="ListParagraph"/>
        <w:numPr>
          <w:ilvl w:val="1"/>
          <w:numId w:val="3"/>
        </w:numPr>
        <w:rPr>
          <w:b/>
        </w:rPr>
      </w:pPr>
      <w:r>
        <w:t>Developing ovum</w:t>
      </w:r>
    </w:p>
    <w:p w:rsidR="008B1F06" w:rsidRPr="006562AA" w:rsidRDefault="008B1F06" w:rsidP="008B1F06">
      <w:pPr>
        <w:pStyle w:val="ListParagraph"/>
        <w:numPr>
          <w:ilvl w:val="1"/>
          <w:numId w:val="3"/>
        </w:numPr>
        <w:rPr>
          <w:b/>
        </w:rPr>
      </w:pPr>
      <w:r>
        <w:t xml:space="preserve">Fertilisation </w:t>
      </w:r>
    </w:p>
    <w:p w:rsidR="006562AA" w:rsidRPr="00110634" w:rsidRDefault="006562AA" w:rsidP="006562AA">
      <w:pPr>
        <w:pStyle w:val="ListParagraph"/>
        <w:ind w:left="1440"/>
        <w:rPr>
          <w:b/>
        </w:rPr>
      </w:pPr>
    </w:p>
    <w:p w:rsidR="00110634" w:rsidRPr="00CB48C9" w:rsidRDefault="00110634" w:rsidP="00D9140B">
      <w:pPr>
        <w:pStyle w:val="ListParagraph"/>
        <w:numPr>
          <w:ilvl w:val="0"/>
          <w:numId w:val="3"/>
        </w:numPr>
        <w:rPr>
          <w:b/>
        </w:rPr>
      </w:pPr>
      <w:r>
        <w:t>Which correctly lists the stages of sperm production</w:t>
      </w:r>
    </w:p>
    <w:p w:rsidR="00CB48C9" w:rsidRPr="00CB48C9" w:rsidRDefault="00CB48C9" w:rsidP="00CB48C9">
      <w:pPr>
        <w:pStyle w:val="ListParagraph"/>
        <w:numPr>
          <w:ilvl w:val="1"/>
          <w:numId w:val="3"/>
        </w:numPr>
        <w:rPr>
          <w:b/>
        </w:rPr>
      </w:pPr>
      <w:r>
        <w:t>Spermatid- spermatozoa- semen</w:t>
      </w:r>
    </w:p>
    <w:p w:rsidR="00CB48C9" w:rsidRPr="00CB48C9" w:rsidRDefault="00CB48C9" w:rsidP="00CB48C9">
      <w:pPr>
        <w:pStyle w:val="ListParagraph"/>
        <w:numPr>
          <w:ilvl w:val="1"/>
          <w:numId w:val="3"/>
        </w:numPr>
        <w:rPr>
          <w:b/>
        </w:rPr>
      </w:pPr>
      <w:r>
        <w:t>Spermatozoa- spermatid-semen</w:t>
      </w:r>
    </w:p>
    <w:p w:rsidR="00CB48C9" w:rsidRPr="00CB48C9" w:rsidRDefault="00CB48C9" w:rsidP="00CB48C9">
      <w:pPr>
        <w:pStyle w:val="ListParagraph"/>
        <w:numPr>
          <w:ilvl w:val="1"/>
          <w:numId w:val="3"/>
        </w:numPr>
        <w:rPr>
          <w:b/>
        </w:rPr>
      </w:pPr>
      <w:r>
        <w:t>Sperm- spermatid-spermatozoa- semen</w:t>
      </w:r>
    </w:p>
    <w:p w:rsidR="00CB48C9" w:rsidRPr="006562AA" w:rsidRDefault="00CB48C9" w:rsidP="00CB48C9">
      <w:pPr>
        <w:pStyle w:val="ListParagraph"/>
        <w:numPr>
          <w:ilvl w:val="1"/>
          <w:numId w:val="3"/>
        </w:numPr>
        <w:rPr>
          <w:b/>
        </w:rPr>
      </w:pPr>
      <w:r>
        <w:t>Spermatid-sperm-spermatozoa-semen</w:t>
      </w:r>
    </w:p>
    <w:p w:rsidR="006562AA" w:rsidRPr="00110634" w:rsidRDefault="006562AA" w:rsidP="006562AA">
      <w:pPr>
        <w:pStyle w:val="ListParagraph"/>
        <w:ind w:left="1440"/>
        <w:rPr>
          <w:b/>
        </w:rPr>
      </w:pPr>
    </w:p>
    <w:p w:rsidR="00110634" w:rsidRPr="00B40DDF" w:rsidRDefault="00110634" w:rsidP="00D9140B">
      <w:pPr>
        <w:pStyle w:val="ListParagraph"/>
        <w:numPr>
          <w:ilvl w:val="0"/>
          <w:numId w:val="3"/>
        </w:numPr>
        <w:rPr>
          <w:b/>
        </w:rPr>
      </w:pPr>
      <w:r>
        <w:t>Polar bodies are found in female ovaries, which correctly explains why</w:t>
      </w:r>
    </w:p>
    <w:p w:rsidR="00B40DDF" w:rsidRPr="00B40DDF" w:rsidRDefault="00B40DDF" w:rsidP="00B40DDF">
      <w:pPr>
        <w:pStyle w:val="ListParagraph"/>
        <w:numPr>
          <w:ilvl w:val="1"/>
          <w:numId w:val="3"/>
        </w:numPr>
        <w:rPr>
          <w:b/>
        </w:rPr>
      </w:pPr>
      <w:r>
        <w:t>Error during meiosis</w:t>
      </w:r>
    </w:p>
    <w:p w:rsidR="00B40DDF" w:rsidRPr="00B40DDF" w:rsidRDefault="00B40DDF" w:rsidP="00B40DDF">
      <w:pPr>
        <w:pStyle w:val="ListParagraph"/>
        <w:numPr>
          <w:ilvl w:val="1"/>
          <w:numId w:val="3"/>
        </w:numPr>
        <w:rPr>
          <w:b/>
        </w:rPr>
      </w:pPr>
      <w:r>
        <w:t>Unequal division during meiosis</w:t>
      </w:r>
    </w:p>
    <w:p w:rsidR="00B40DDF" w:rsidRPr="00B40DDF" w:rsidRDefault="00B40DDF" w:rsidP="00B40DDF">
      <w:pPr>
        <w:pStyle w:val="ListParagraph"/>
        <w:numPr>
          <w:ilvl w:val="1"/>
          <w:numId w:val="3"/>
        </w:numPr>
        <w:rPr>
          <w:b/>
        </w:rPr>
      </w:pPr>
      <w:r>
        <w:t>Lack of LH</w:t>
      </w:r>
    </w:p>
    <w:p w:rsidR="00B40DDF" w:rsidRPr="006562AA" w:rsidRDefault="00B40DDF" w:rsidP="00B40DDF">
      <w:pPr>
        <w:pStyle w:val="ListParagraph"/>
        <w:numPr>
          <w:ilvl w:val="1"/>
          <w:numId w:val="3"/>
        </w:numPr>
        <w:rPr>
          <w:b/>
        </w:rPr>
      </w:pPr>
      <w:r>
        <w:t>Lack of FSH</w:t>
      </w:r>
    </w:p>
    <w:p w:rsidR="006562AA" w:rsidRPr="00110634" w:rsidRDefault="006562AA" w:rsidP="006562AA">
      <w:pPr>
        <w:pStyle w:val="ListParagraph"/>
        <w:ind w:left="1440"/>
        <w:rPr>
          <w:b/>
        </w:rPr>
      </w:pPr>
    </w:p>
    <w:p w:rsidR="00110634" w:rsidRPr="00BA21D9" w:rsidRDefault="00110634" w:rsidP="00D9140B">
      <w:pPr>
        <w:pStyle w:val="ListParagraph"/>
        <w:numPr>
          <w:ilvl w:val="0"/>
          <w:numId w:val="3"/>
        </w:numPr>
        <w:rPr>
          <w:b/>
        </w:rPr>
      </w:pPr>
      <w:r>
        <w:t>Which correctly identifies when production of game</w:t>
      </w:r>
      <w:r w:rsidR="00BA21D9">
        <w:t>te</w:t>
      </w:r>
      <w:r>
        <w:t xml:space="preserve">s </w:t>
      </w:r>
      <w:r w:rsidR="00BA21D9">
        <w:t xml:space="preserve">starts and </w:t>
      </w:r>
      <w:r>
        <w:t xml:space="preserve">stops </w:t>
      </w:r>
    </w:p>
    <w:p w:rsidR="00BA21D9" w:rsidRPr="00BA21D9" w:rsidRDefault="00BA21D9" w:rsidP="00BA21D9">
      <w:pPr>
        <w:pStyle w:val="ListParagraph"/>
        <w:numPr>
          <w:ilvl w:val="1"/>
          <w:numId w:val="3"/>
        </w:numPr>
        <w:rPr>
          <w:b/>
        </w:rPr>
      </w:pPr>
      <w:r>
        <w:t>Males start at puberty and stop at menopause</w:t>
      </w:r>
    </w:p>
    <w:p w:rsidR="00BA21D9" w:rsidRPr="00BA21D9" w:rsidRDefault="00BA21D9" w:rsidP="00BA21D9">
      <w:pPr>
        <w:pStyle w:val="ListParagraph"/>
        <w:numPr>
          <w:ilvl w:val="1"/>
          <w:numId w:val="3"/>
        </w:numPr>
        <w:rPr>
          <w:b/>
        </w:rPr>
      </w:pPr>
      <w:r>
        <w:t>Females are born with eggs and end at death</w:t>
      </w:r>
    </w:p>
    <w:p w:rsidR="00BA21D9" w:rsidRPr="00BA21D9" w:rsidRDefault="00BA21D9" w:rsidP="00BA21D9">
      <w:pPr>
        <w:pStyle w:val="ListParagraph"/>
        <w:numPr>
          <w:ilvl w:val="1"/>
          <w:numId w:val="3"/>
        </w:numPr>
        <w:rPr>
          <w:b/>
        </w:rPr>
      </w:pPr>
      <w:r>
        <w:t>Males start at birth and end at death</w:t>
      </w:r>
    </w:p>
    <w:p w:rsidR="00BA21D9" w:rsidRPr="006562AA" w:rsidRDefault="00BA21D9" w:rsidP="00BA21D9">
      <w:pPr>
        <w:pStyle w:val="ListParagraph"/>
        <w:numPr>
          <w:ilvl w:val="1"/>
          <w:numId w:val="3"/>
        </w:numPr>
        <w:rPr>
          <w:b/>
        </w:rPr>
      </w:pPr>
      <w:r>
        <w:t>Females are born with eggs and end at menopause</w:t>
      </w:r>
    </w:p>
    <w:p w:rsidR="006562AA" w:rsidRDefault="006562AA" w:rsidP="006562AA">
      <w:pPr>
        <w:pStyle w:val="ListParagraph"/>
        <w:ind w:left="1440"/>
      </w:pPr>
    </w:p>
    <w:p w:rsidR="006562AA" w:rsidRDefault="006562AA" w:rsidP="006562AA">
      <w:pPr>
        <w:pStyle w:val="ListParagraph"/>
        <w:ind w:left="1440"/>
      </w:pPr>
    </w:p>
    <w:p w:rsidR="006562AA" w:rsidRDefault="006562AA" w:rsidP="006562AA">
      <w:pPr>
        <w:pStyle w:val="ListParagraph"/>
        <w:ind w:left="1440"/>
      </w:pPr>
    </w:p>
    <w:p w:rsidR="006562AA" w:rsidRDefault="006562AA" w:rsidP="006562AA">
      <w:pPr>
        <w:pStyle w:val="ListParagraph"/>
        <w:ind w:left="1440"/>
      </w:pPr>
    </w:p>
    <w:p w:rsidR="006562AA" w:rsidRDefault="006562AA" w:rsidP="006562AA">
      <w:pPr>
        <w:pStyle w:val="ListParagraph"/>
        <w:ind w:left="1440"/>
      </w:pPr>
    </w:p>
    <w:p w:rsidR="006562AA" w:rsidRDefault="006562AA" w:rsidP="006562AA">
      <w:pPr>
        <w:pStyle w:val="ListParagraph"/>
        <w:ind w:left="1440"/>
      </w:pPr>
    </w:p>
    <w:p w:rsidR="006562AA" w:rsidRDefault="006562AA" w:rsidP="006562AA">
      <w:pPr>
        <w:pStyle w:val="ListParagraph"/>
        <w:ind w:left="1440"/>
      </w:pPr>
    </w:p>
    <w:p w:rsidR="006562AA" w:rsidRPr="004A467B" w:rsidRDefault="006562AA" w:rsidP="006562AA">
      <w:pPr>
        <w:pStyle w:val="ListParagraph"/>
        <w:ind w:left="1440"/>
        <w:jc w:val="center"/>
        <w:rPr>
          <w:b/>
        </w:rPr>
      </w:pPr>
      <w:r w:rsidRPr="004A467B">
        <w:rPr>
          <w:b/>
        </w:rPr>
        <w:t xml:space="preserve">END OF MULTIPLE </w:t>
      </w:r>
      <w:proofErr w:type="gramStart"/>
      <w:r w:rsidRPr="004A467B">
        <w:rPr>
          <w:b/>
        </w:rPr>
        <w:t>CHOICE</w:t>
      </w:r>
      <w:proofErr w:type="gramEnd"/>
    </w:p>
    <w:p w:rsidR="00855FE8" w:rsidRPr="003400AF" w:rsidRDefault="00855FE8" w:rsidP="00B53525">
      <w:pPr>
        <w:rPr>
          <w:b/>
          <w:sz w:val="28"/>
        </w:rPr>
      </w:pPr>
      <w:r w:rsidRPr="003400AF">
        <w:rPr>
          <w:b/>
          <w:sz w:val="28"/>
        </w:rPr>
        <w:lastRenderedPageBreak/>
        <w:t xml:space="preserve">Short </w:t>
      </w:r>
      <w:r w:rsidR="00E56E13" w:rsidRPr="003400AF">
        <w:rPr>
          <w:b/>
          <w:sz w:val="28"/>
        </w:rPr>
        <w:t>Answer Section</w:t>
      </w:r>
      <w:r w:rsidR="00E56E13" w:rsidRPr="003400AF">
        <w:rPr>
          <w:b/>
          <w:sz w:val="28"/>
        </w:rPr>
        <w:tab/>
      </w:r>
      <w:r w:rsidR="00E56E13" w:rsidRPr="003400AF">
        <w:rPr>
          <w:b/>
          <w:sz w:val="28"/>
        </w:rPr>
        <w:tab/>
      </w:r>
      <w:r w:rsidR="00E56E13" w:rsidRPr="003400AF">
        <w:rPr>
          <w:b/>
          <w:sz w:val="28"/>
        </w:rPr>
        <w:tab/>
      </w:r>
      <w:r w:rsidR="00E56E13" w:rsidRPr="003400AF">
        <w:rPr>
          <w:b/>
          <w:sz w:val="28"/>
        </w:rPr>
        <w:tab/>
      </w:r>
      <w:r w:rsidR="00E56E13" w:rsidRPr="003400AF">
        <w:rPr>
          <w:b/>
          <w:sz w:val="28"/>
        </w:rPr>
        <w:tab/>
      </w:r>
      <w:r w:rsidR="00E56E13" w:rsidRPr="003400AF">
        <w:rPr>
          <w:b/>
          <w:sz w:val="28"/>
        </w:rPr>
        <w:tab/>
      </w:r>
      <w:r w:rsidR="00E56E13" w:rsidRPr="003400AF">
        <w:rPr>
          <w:b/>
          <w:sz w:val="28"/>
        </w:rPr>
        <w:tab/>
      </w:r>
      <w:r w:rsidR="00E56E13" w:rsidRPr="003400AF">
        <w:rPr>
          <w:b/>
          <w:sz w:val="28"/>
        </w:rPr>
        <w:tab/>
      </w:r>
      <w:r w:rsidR="000B693A" w:rsidRPr="003400AF">
        <w:rPr>
          <w:b/>
          <w:sz w:val="28"/>
        </w:rPr>
        <w:t>42</w:t>
      </w:r>
      <w:r w:rsidR="00E56E13" w:rsidRPr="003400AF">
        <w:rPr>
          <w:b/>
          <w:sz w:val="28"/>
        </w:rPr>
        <w:t xml:space="preserve"> marks</w:t>
      </w:r>
    </w:p>
    <w:p w:rsidR="00A55018" w:rsidRDefault="00A55018" w:rsidP="00B53525">
      <w:pPr>
        <w:rPr>
          <w:b/>
        </w:rPr>
      </w:pPr>
      <w:r>
        <w:rPr>
          <w:b/>
        </w:rPr>
        <w:t xml:space="preserve">Question </w:t>
      </w:r>
      <w:r w:rsidR="00AB4ED1">
        <w:rPr>
          <w:b/>
        </w:rPr>
        <w:t>11</w:t>
      </w:r>
      <w:r w:rsidR="008D1EDF">
        <w:rPr>
          <w:b/>
        </w:rPr>
        <w:tab/>
      </w:r>
      <w:r w:rsidR="008D1EDF">
        <w:rPr>
          <w:b/>
        </w:rPr>
        <w:tab/>
      </w:r>
      <w:r w:rsidR="008D1EDF">
        <w:rPr>
          <w:b/>
        </w:rPr>
        <w:tab/>
      </w:r>
      <w:r w:rsidR="008D1EDF">
        <w:rPr>
          <w:b/>
        </w:rPr>
        <w:tab/>
      </w:r>
      <w:r w:rsidR="008D1EDF">
        <w:rPr>
          <w:b/>
        </w:rPr>
        <w:tab/>
      </w:r>
      <w:r w:rsidR="008D1EDF">
        <w:rPr>
          <w:b/>
        </w:rPr>
        <w:tab/>
      </w:r>
      <w:r w:rsidR="008D1EDF">
        <w:rPr>
          <w:b/>
        </w:rPr>
        <w:tab/>
      </w:r>
      <w:r w:rsidR="008D1EDF">
        <w:rPr>
          <w:b/>
        </w:rPr>
        <w:tab/>
      </w:r>
      <w:r w:rsidR="008D1EDF">
        <w:rPr>
          <w:b/>
        </w:rPr>
        <w:tab/>
      </w:r>
      <w:r w:rsidR="007F2E54">
        <w:rPr>
          <w:b/>
        </w:rPr>
        <w:tab/>
      </w:r>
      <w:r w:rsidR="009C0FC7">
        <w:rPr>
          <w:b/>
        </w:rPr>
        <w:t>7</w:t>
      </w:r>
      <w:r w:rsidR="008D1EDF">
        <w:rPr>
          <w:b/>
        </w:rPr>
        <w:t xml:space="preserve"> marks</w:t>
      </w:r>
    </w:p>
    <w:p w:rsidR="00D9140B" w:rsidRDefault="00D9140B" w:rsidP="00D9140B">
      <w:pPr>
        <w:jc w:val="center"/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2C42A962" wp14:editId="1468E24E">
            <wp:extent cx="2013547" cy="2964040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126" cy="296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0B" w:rsidRPr="00574175" w:rsidRDefault="00735FAE" w:rsidP="00A55018">
      <w:pPr>
        <w:pStyle w:val="ListParagraph"/>
        <w:numPr>
          <w:ilvl w:val="0"/>
          <w:numId w:val="4"/>
        </w:numPr>
        <w:rPr>
          <w:b/>
        </w:rPr>
      </w:pPr>
      <w:r>
        <w:t>What structure is labelled D</w:t>
      </w:r>
      <w:r>
        <w:tab/>
      </w:r>
      <w:r w:rsidR="00F42D13">
        <w:tab/>
      </w:r>
      <w:r w:rsidR="00F42D13">
        <w:tab/>
      </w:r>
      <w:r w:rsidR="00F42D13">
        <w:tab/>
      </w:r>
      <w:r w:rsidR="00F42D13">
        <w:tab/>
      </w:r>
      <w:r w:rsidR="00F42D13">
        <w:tab/>
      </w:r>
      <w:r w:rsidR="00F42D13">
        <w:tab/>
        <w:t>(1 mark)</w:t>
      </w:r>
    </w:p>
    <w:p w:rsidR="00574175" w:rsidRPr="00F42D13" w:rsidRDefault="00574175" w:rsidP="00574175">
      <w:pPr>
        <w:pStyle w:val="ListParagraph"/>
        <w:ind w:left="1080"/>
        <w:rPr>
          <w:b/>
        </w:rPr>
      </w:pPr>
    </w:p>
    <w:p w:rsidR="00F42D13" w:rsidRDefault="00F42D13" w:rsidP="00F42D13">
      <w:pPr>
        <w:pStyle w:val="ListParagraph"/>
        <w:ind w:left="108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F7F7C" w:rsidRPr="00F42D13" w:rsidRDefault="00BF7F7C" w:rsidP="00F42D13">
      <w:pPr>
        <w:pStyle w:val="ListParagraph"/>
        <w:ind w:left="1080"/>
        <w:rPr>
          <w:b/>
        </w:rPr>
      </w:pPr>
    </w:p>
    <w:p w:rsidR="00D9140B" w:rsidRPr="00574175" w:rsidRDefault="009B18F5" w:rsidP="00A55018">
      <w:pPr>
        <w:pStyle w:val="ListParagraph"/>
        <w:numPr>
          <w:ilvl w:val="0"/>
          <w:numId w:val="4"/>
        </w:numPr>
        <w:rPr>
          <w:b/>
        </w:rPr>
      </w:pPr>
      <w:r>
        <w:t>What structure is labelled C</w:t>
      </w:r>
      <w:r w:rsidR="00F42D13">
        <w:tab/>
      </w:r>
      <w:r w:rsidR="00F42D13">
        <w:tab/>
      </w:r>
      <w:r w:rsidR="00F42D13">
        <w:tab/>
      </w:r>
      <w:r w:rsidR="00F42D13">
        <w:tab/>
      </w:r>
      <w:r w:rsidR="00F42D13">
        <w:tab/>
      </w:r>
      <w:r w:rsidR="00F42D13">
        <w:tab/>
      </w:r>
      <w:r w:rsidR="00F42D13">
        <w:tab/>
        <w:t>(1 mark)</w:t>
      </w:r>
    </w:p>
    <w:p w:rsidR="00574175" w:rsidRPr="009C4C84" w:rsidRDefault="00574175" w:rsidP="00574175">
      <w:pPr>
        <w:pStyle w:val="ListParagraph"/>
        <w:ind w:left="1080"/>
        <w:rPr>
          <w:b/>
        </w:rPr>
      </w:pPr>
    </w:p>
    <w:p w:rsidR="009C4C84" w:rsidRDefault="009C4C84" w:rsidP="009C4C84">
      <w:pPr>
        <w:pStyle w:val="ListParagraph"/>
        <w:ind w:left="10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BF7F7C" w:rsidRPr="009C4C84" w:rsidRDefault="00BF7F7C" w:rsidP="009C4C84">
      <w:pPr>
        <w:pStyle w:val="ListParagraph"/>
        <w:ind w:left="1080"/>
        <w:rPr>
          <w:b/>
        </w:rPr>
      </w:pPr>
    </w:p>
    <w:p w:rsidR="007101A8" w:rsidRPr="00574175" w:rsidRDefault="007101A8" w:rsidP="00A55018">
      <w:pPr>
        <w:pStyle w:val="ListParagraph"/>
        <w:numPr>
          <w:ilvl w:val="0"/>
          <w:numId w:val="4"/>
        </w:numPr>
        <w:rPr>
          <w:b/>
        </w:rPr>
      </w:pPr>
      <w:r>
        <w:t>Explain the difference between a gene and an allele, use an exampl</w:t>
      </w:r>
      <w:r w:rsidR="00F80493">
        <w:t>e to support your answer</w:t>
      </w:r>
      <w:r w:rsidR="00F80493">
        <w:tab/>
      </w:r>
      <w:r w:rsidR="00F80493">
        <w:tab/>
      </w:r>
      <w:r w:rsidR="00F80493">
        <w:tab/>
      </w:r>
      <w:r w:rsidR="00F80493">
        <w:tab/>
      </w:r>
      <w:r w:rsidR="00F80493">
        <w:tab/>
      </w:r>
      <w:r w:rsidR="00F80493">
        <w:tab/>
      </w:r>
      <w:r w:rsidR="00F80493">
        <w:tab/>
      </w:r>
      <w:r w:rsidR="00F80493">
        <w:tab/>
      </w:r>
      <w:r w:rsidR="00F80493">
        <w:tab/>
        <w:t xml:space="preserve"> (2 mark</w:t>
      </w:r>
      <w:r>
        <w:t>s)</w:t>
      </w:r>
    </w:p>
    <w:p w:rsidR="00574175" w:rsidRPr="00F80493" w:rsidRDefault="00574175" w:rsidP="00574175">
      <w:pPr>
        <w:pStyle w:val="ListParagraph"/>
        <w:ind w:left="1080"/>
        <w:rPr>
          <w:b/>
        </w:rPr>
      </w:pPr>
    </w:p>
    <w:p w:rsidR="00F80493" w:rsidRDefault="00F80493" w:rsidP="00F80493">
      <w:pPr>
        <w:pStyle w:val="ListParagraph"/>
        <w:ind w:left="108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80493" w:rsidRPr="00F80493" w:rsidRDefault="00F80493" w:rsidP="00F80493">
      <w:pPr>
        <w:pStyle w:val="ListParagraph"/>
        <w:ind w:left="1080"/>
        <w:rPr>
          <w:b/>
          <w:u w:val="single"/>
        </w:rPr>
      </w:pPr>
    </w:p>
    <w:p w:rsidR="00D9140B" w:rsidRPr="00574175" w:rsidRDefault="00D9140B" w:rsidP="00A55018">
      <w:pPr>
        <w:pStyle w:val="ListParagraph"/>
        <w:numPr>
          <w:ilvl w:val="0"/>
          <w:numId w:val="4"/>
        </w:numPr>
        <w:rPr>
          <w:b/>
        </w:rPr>
      </w:pPr>
      <w:r>
        <w:t>Explain the purpose of DNA in the human body</w:t>
      </w:r>
      <w:r w:rsidR="009C4C84">
        <w:tab/>
      </w:r>
      <w:r w:rsidR="009C4C84">
        <w:tab/>
      </w:r>
      <w:r w:rsidR="009C4C84">
        <w:tab/>
      </w:r>
      <w:r w:rsidR="009C4C84">
        <w:tab/>
        <w:t>(3 marks)</w:t>
      </w:r>
    </w:p>
    <w:p w:rsidR="00574175" w:rsidRPr="008D1EDF" w:rsidRDefault="00574175" w:rsidP="00574175">
      <w:pPr>
        <w:pStyle w:val="ListParagraph"/>
        <w:ind w:left="1080"/>
        <w:rPr>
          <w:b/>
        </w:rPr>
      </w:pPr>
    </w:p>
    <w:p w:rsidR="008D1EDF" w:rsidRPr="008D1EDF" w:rsidRDefault="008D1EDF" w:rsidP="008D1EDF">
      <w:pPr>
        <w:ind w:left="1080"/>
        <w:rPr>
          <w:b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</w:p>
    <w:p w:rsidR="00574175" w:rsidRDefault="00574175" w:rsidP="001B4BC9">
      <w:pPr>
        <w:rPr>
          <w:b/>
        </w:rPr>
      </w:pPr>
    </w:p>
    <w:p w:rsidR="001B4BC9" w:rsidRDefault="001B4BC9" w:rsidP="001B4BC9">
      <w:r>
        <w:rPr>
          <w:b/>
        </w:rPr>
        <w:lastRenderedPageBreak/>
        <w:t xml:space="preserve">Question </w:t>
      </w:r>
      <w:r w:rsidR="00AB4ED1">
        <w:rPr>
          <w:b/>
        </w:rPr>
        <w:t>12</w:t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</w:r>
      <w:r w:rsidR="003627B5">
        <w:rPr>
          <w:b/>
        </w:rPr>
        <w:tab/>
        <w:t>8 marks</w:t>
      </w:r>
    </w:p>
    <w:p w:rsidR="001B4BC9" w:rsidRDefault="000B1E1D" w:rsidP="001B4BC9">
      <w:pPr>
        <w:jc w:val="center"/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4046833" cy="295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53" cy="29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C9" w:rsidRDefault="001B4BC9" w:rsidP="001B4BC9">
      <w:pPr>
        <w:pStyle w:val="ListParagraph"/>
        <w:numPr>
          <w:ilvl w:val="0"/>
          <w:numId w:val="5"/>
        </w:numPr>
      </w:pPr>
      <w:r>
        <w:t>Label the structure that is shed during menstruation</w:t>
      </w:r>
      <w:r w:rsidR="00D32C33">
        <w:tab/>
      </w:r>
      <w:r w:rsidR="00D32C33">
        <w:tab/>
      </w:r>
      <w:r w:rsidR="00D32C33">
        <w:tab/>
      </w:r>
      <w:r w:rsidR="00D32C33">
        <w:tab/>
        <w:t>(1 mark)</w:t>
      </w:r>
    </w:p>
    <w:p w:rsidR="00F92797" w:rsidRDefault="00F92797" w:rsidP="00F92797">
      <w:pPr>
        <w:pStyle w:val="ListParagraph"/>
      </w:pPr>
    </w:p>
    <w:p w:rsidR="001B4BC9" w:rsidRDefault="001B4BC9" w:rsidP="001B4BC9">
      <w:pPr>
        <w:pStyle w:val="ListParagraph"/>
        <w:numPr>
          <w:ilvl w:val="0"/>
          <w:numId w:val="5"/>
        </w:numPr>
      </w:pPr>
      <w:r>
        <w:t>Label the structure responsible for sperm sorting</w:t>
      </w:r>
      <w:r w:rsidR="00D32C33">
        <w:tab/>
      </w:r>
      <w:r w:rsidR="00D32C33">
        <w:tab/>
      </w:r>
      <w:r w:rsidR="00D32C33">
        <w:tab/>
      </w:r>
      <w:r w:rsidR="00D32C33">
        <w:tab/>
        <w:t>(1 mark)</w:t>
      </w:r>
    </w:p>
    <w:p w:rsidR="00F92797" w:rsidRDefault="00F92797" w:rsidP="00F92797">
      <w:pPr>
        <w:pStyle w:val="ListParagraph"/>
      </w:pPr>
    </w:p>
    <w:p w:rsidR="001B4BC9" w:rsidRDefault="000B1E1D" w:rsidP="001B4BC9">
      <w:pPr>
        <w:pStyle w:val="ListParagraph"/>
        <w:numPr>
          <w:ilvl w:val="0"/>
          <w:numId w:val="5"/>
        </w:numPr>
      </w:pPr>
      <w:r>
        <w:t>What are two of the functions of structure labelled A</w:t>
      </w:r>
      <w:r w:rsidR="00D32C33">
        <w:tab/>
      </w:r>
      <w:r w:rsidR="00D32C33">
        <w:tab/>
      </w:r>
      <w:r w:rsidR="00D32C33">
        <w:tab/>
      </w:r>
      <w:r w:rsidR="00D32C33">
        <w:tab/>
        <w:t>(2 marks)</w:t>
      </w:r>
    </w:p>
    <w:p w:rsidR="00E17682" w:rsidRDefault="00E17682" w:rsidP="00E17682">
      <w:pPr>
        <w:pStyle w:val="ListParagraph"/>
      </w:pPr>
    </w:p>
    <w:p w:rsidR="00F92797" w:rsidRDefault="00F92797" w:rsidP="009A0367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  <w:r w:rsidR="00047E9F">
        <w:rPr>
          <w:u w:val="single"/>
        </w:rPr>
        <w:tab/>
      </w:r>
    </w:p>
    <w:p w:rsidR="009A0367" w:rsidRPr="00F92797" w:rsidRDefault="009A0367" w:rsidP="009A0367">
      <w:pPr>
        <w:pStyle w:val="ListParagraph"/>
        <w:spacing w:line="360" w:lineRule="auto"/>
        <w:rPr>
          <w:u w:val="single"/>
        </w:rPr>
      </w:pPr>
    </w:p>
    <w:p w:rsidR="00E17682" w:rsidRPr="00E17682" w:rsidRDefault="00384BD8" w:rsidP="004A6E59">
      <w:pPr>
        <w:pStyle w:val="ListParagraph"/>
        <w:numPr>
          <w:ilvl w:val="0"/>
          <w:numId w:val="5"/>
        </w:numPr>
        <w:spacing w:line="360" w:lineRule="auto"/>
      </w:pPr>
      <w:r>
        <w:t xml:space="preserve">Fertilisation and implantation result in a pregnancy, if this does not occur explain what hormones are responsible for the next menstrual cycle. </w:t>
      </w:r>
      <w:r w:rsidR="00780DB2">
        <w:tab/>
      </w:r>
      <w:r w:rsidR="00780DB2">
        <w:tab/>
      </w:r>
      <w:r w:rsidR="00780DB2">
        <w:tab/>
      </w:r>
      <w:r w:rsidR="00780DB2">
        <w:tab/>
        <w:t>(4 marks)</w:t>
      </w:r>
      <w:r w:rsidR="00F768C6">
        <w:rPr>
          <w:u w:val="single"/>
        </w:rPr>
        <w:t xml:space="preserve"> </w:t>
      </w:r>
    </w:p>
    <w:p w:rsidR="00E17682" w:rsidRDefault="00E17682" w:rsidP="00E17682">
      <w:pPr>
        <w:pStyle w:val="ListParagraph"/>
        <w:spacing w:line="360" w:lineRule="auto"/>
        <w:rPr>
          <w:u w:val="single"/>
        </w:rPr>
      </w:pPr>
    </w:p>
    <w:p w:rsidR="00654E6F" w:rsidRDefault="00F768C6" w:rsidP="00E17682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  <w:r w:rsidR="003627B5">
        <w:rPr>
          <w:u w:val="single"/>
        </w:rPr>
        <w:tab/>
      </w:r>
    </w:p>
    <w:p w:rsidR="00654E6F" w:rsidRDefault="00654E6F" w:rsidP="00E17682">
      <w:pPr>
        <w:pStyle w:val="ListParagraph"/>
        <w:spacing w:line="360" w:lineRule="auto"/>
        <w:rPr>
          <w:u w:val="single"/>
        </w:rPr>
      </w:pPr>
    </w:p>
    <w:p w:rsidR="00654E6F" w:rsidRDefault="00654E6F" w:rsidP="00E17682">
      <w:pPr>
        <w:pStyle w:val="ListParagraph"/>
        <w:spacing w:line="360" w:lineRule="auto"/>
        <w:rPr>
          <w:u w:val="single"/>
        </w:rPr>
      </w:pPr>
    </w:p>
    <w:p w:rsidR="00654E6F" w:rsidRDefault="00654E6F" w:rsidP="00E17682">
      <w:pPr>
        <w:pStyle w:val="ListParagraph"/>
        <w:spacing w:line="360" w:lineRule="auto"/>
        <w:rPr>
          <w:u w:val="single"/>
        </w:rPr>
      </w:pPr>
    </w:p>
    <w:p w:rsidR="000B1E1D" w:rsidRPr="000B1E1D" w:rsidRDefault="000B1E1D" w:rsidP="000B1E1D">
      <w:pPr>
        <w:rPr>
          <w:b/>
        </w:rPr>
      </w:pPr>
      <w:bookmarkStart w:id="0" w:name="_GoBack"/>
      <w:bookmarkEnd w:id="0"/>
      <w:r w:rsidRPr="000B1E1D">
        <w:rPr>
          <w:b/>
        </w:rPr>
        <w:lastRenderedPageBreak/>
        <w:t xml:space="preserve">Question </w:t>
      </w:r>
      <w:r w:rsidR="00AB4ED1">
        <w:rPr>
          <w:b/>
        </w:rPr>
        <w:t>13</w:t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</w:r>
      <w:r w:rsidR="00DE629F">
        <w:rPr>
          <w:b/>
        </w:rPr>
        <w:tab/>
        <w:t>9 marks</w:t>
      </w:r>
    </w:p>
    <w:p w:rsidR="006E2425" w:rsidRDefault="000B1E1D" w:rsidP="006E2425">
      <w:pPr>
        <w:pStyle w:val="ListParagraph"/>
        <w:numPr>
          <w:ilvl w:val="0"/>
          <w:numId w:val="8"/>
        </w:numPr>
      </w:pPr>
      <w:r>
        <w:t>What is the difference between the vas deferens and the urethra</w:t>
      </w:r>
      <w:r w:rsidR="006E2425">
        <w:tab/>
      </w:r>
      <w:r w:rsidR="006E2425">
        <w:tab/>
      </w:r>
      <w:r w:rsidR="0085768E">
        <w:t>(3 marks)</w:t>
      </w:r>
    </w:p>
    <w:p w:rsidR="00654E6F" w:rsidRDefault="00654E6F" w:rsidP="00654E6F">
      <w:pPr>
        <w:pStyle w:val="ListParagraph"/>
      </w:pPr>
    </w:p>
    <w:p w:rsidR="00AD6CF7" w:rsidRDefault="00AD6CF7" w:rsidP="00654E6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92797" w:rsidRPr="00AD6CF7" w:rsidRDefault="00F92797" w:rsidP="00AD6CF7">
      <w:pPr>
        <w:pStyle w:val="ListParagraph"/>
        <w:rPr>
          <w:u w:val="single"/>
        </w:rPr>
      </w:pPr>
    </w:p>
    <w:p w:rsidR="006E2425" w:rsidRDefault="006E2425" w:rsidP="006E2425">
      <w:pPr>
        <w:pStyle w:val="ListParagraph"/>
        <w:numPr>
          <w:ilvl w:val="0"/>
          <w:numId w:val="8"/>
        </w:numPr>
      </w:pPr>
      <w:r>
        <w:t xml:space="preserve">People often say that the male reproductive system is designed to fertilise eggs but the female reproductive system is designed to kill sperm. Explain this statement. </w:t>
      </w:r>
      <w:r>
        <w:tab/>
        <w:t>(6 marks)</w:t>
      </w:r>
    </w:p>
    <w:p w:rsidR="00654E6F" w:rsidRDefault="00654E6F" w:rsidP="00654E6F">
      <w:pPr>
        <w:pStyle w:val="ListParagraph"/>
      </w:pPr>
    </w:p>
    <w:p w:rsidR="00AD6CF7" w:rsidRPr="00AD6CF7" w:rsidRDefault="00AD6CF7" w:rsidP="00654E6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B1E1D" w:rsidRPr="000B1E1D" w:rsidRDefault="000B1E1D" w:rsidP="000B1E1D">
      <w:pPr>
        <w:rPr>
          <w:b/>
        </w:rPr>
      </w:pPr>
      <w:r>
        <w:rPr>
          <w:b/>
        </w:rPr>
        <w:t xml:space="preserve">Question </w:t>
      </w:r>
      <w:r w:rsidR="00AB4ED1">
        <w:rPr>
          <w:b/>
        </w:rPr>
        <w:t>14</w:t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</w:r>
      <w:r w:rsidR="00A05CC8">
        <w:rPr>
          <w:b/>
        </w:rPr>
        <w:tab/>
        <w:t>6 marks</w:t>
      </w:r>
    </w:p>
    <w:p w:rsidR="00BF4A98" w:rsidRDefault="000B1E1D" w:rsidP="002A567D">
      <w:pPr>
        <w:pStyle w:val="ListParagraph"/>
        <w:numPr>
          <w:ilvl w:val="0"/>
          <w:numId w:val="7"/>
        </w:numPr>
      </w:pPr>
      <w:r>
        <w:t>Using the terms N and 2N explain the difference between mitosis and Meiosis</w:t>
      </w:r>
      <w:r w:rsidR="002A567D">
        <w:tab/>
      </w:r>
      <w:r w:rsidR="00AC54BD">
        <w:t>(3 marks)</w:t>
      </w:r>
    </w:p>
    <w:p w:rsidR="00654E6F" w:rsidRDefault="00654E6F" w:rsidP="00654E6F">
      <w:pPr>
        <w:pStyle w:val="ListParagraph"/>
      </w:pPr>
    </w:p>
    <w:p w:rsidR="002A567D" w:rsidRDefault="002A567D" w:rsidP="00654E6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92797" w:rsidRPr="002A567D" w:rsidRDefault="00F92797" w:rsidP="002A567D">
      <w:pPr>
        <w:pStyle w:val="ListParagraph"/>
        <w:rPr>
          <w:u w:val="single"/>
        </w:rPr>
      </w:pPr>
    </w:p>
    <w:p w:rsidR="009F6509" w:rsidRDefault="009F6509" w:rsidP="002A567D">
      <w:pPr>
        <w:pStyle w:val="ListParagraph"/>
        <w:numPr>
          <w:ilvl w:val="0"/>
          <w:numId w:val="7"/>
        </w:numPr>
      </w:pPr>
      <w:r>
        <w:t>Some plants reproduce asexually, what type of cell division is used and explain what impact thi</w:t>
      </w:r>
      <w:r w:rsidR="002A567D">
        <w:t>s has on the offspring.</w:t>
      </w:r>
      <w:r w:rsidR="002A567D">
        <w:tab/>
      </w:r>
      <w:r w:rsidR="002A567D">
        <w:tab/>
      </w:r>
      <w:r w:rsidR="002A567D">
        <w:tab/>
      </w:r>
      <w:r w:rsidR="002A567D">
        <w:tab/>
      </w:r>
      <w:r w:rsidR="002A567D">
        <w:tab/>
      </w:r>
      <w:r w:rsidR="002A567D">
        <w:tab/>
      </w:r>
      <w:r w:rsidR="002A567D">
        <w:tab/>
      </w:r>
      <w:r>
        <w:t>(3 marks)</w:t>
      </w:r>
    </w:p>
    <w:p w:rsidR="00654E6F" w:rsidRDefault="00654E6F" w:rsidP="00654E6F">
      <w:pPr>
        <w:pStyle w:val="ListParagraph"/>
      </w:pPr>
    </w:p>
    <w:p w:rsidR="002A567D" w:rsidRPr="002A567D" w:rsidRDefault="002A567D" w:rsidP="00654E6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4BD8" w:rsidRDefault="00384BD8" w:rsidP="000B1E1D">
      <w:pPr>
        <w:rPr>
          <w:b/>
        </w:rPr>
      </w:pPr>
      <w:r>
        <w:rPr>
          <w:b/>
        </w:rPr>
        <w:lastRenderedPageBreak/>
        <w:t xml:space="preserve">Question </w:t>
      </w:r>
      <w:r w:rsidR="00AB4ED1">
        <w:rPr>
          <w:b/>
        </w:rPr>
        <w:t>15</w:t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</w:r>
      <w:r w:rsidR="00F44206">
        <w:rPr>
          <w:b/>
        </w:rPr>
        <w:tab/>
        <w:t>7 marks</w:t>
      </w:r>
    </w:p>
    <w:p w:rsidR="00384BD8" w:rsidRDefault="00384BD8" w:rsidP="000B1E1D">
      <w:r>
        <w:t xml:space="preserve">The punnet square below has been used to predict if a child will have a hitchhikers thumb. </w:t>
      </w:r>
    </w:p>
    <w:p w:rsidR="008157C8" w:rsidRDefault="002D223D" w:rsidP="002D223D">
      <w:pPr>
        <w:jc w:val="center"/>
      </w:pPr>
      <w:r>
        <w:rPr>
          <w:noProof/>
          <w:lang w:eastAsia="en-AU"/>
        </w:rPr>
        <w:drawing>
          <wp:inline distT="0" distB="0" distL="0" distR="0" wp14:anchorId="30FE4710" wp14:editId="5EB5B35B">
            <wp:extent cx="42767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D8" w:rsidRDefault="00384BD8" w:rsidP="00384BD8">
      <w:pPr>
        <w:pStyle w:val="ListParagraph"/>
        <w:numPr>
          <w:ilvl w:val="0"/>
          <w:numId w:val="6"/>
        </w:numPr>
      </w:pPr>
      <w:r>
        <w:t>Is this trait Dominant or recessive</w:t>
      </w:r>
      <w:r w:rsidR="008157C8">
        <w:tab/>
      </w:r>
      <w:r w:rsidR="008157C8">
        <w:tab/>
      </w:r>
      <w:r w:rsidR="008157C8">
        <w:tab/>
      </w:r>
      <w:r w:rsidR="008157C8">
        <w:tab/>
      </w:r>
      <w:r w:rsidR="008157C8">
        <w:tab/>
      </w:r>
      <w:r w:rsidR="008157C8">
        <w:tab/>
        <w:t>(1 mark)</w:t>
      </w:r>
    </w:p>
    <w:p w:rsidR="00654E6F" w:rsidRDefault="00654E6F" w:rsidP="00654E6F">
      <w:pPr>
        <w:pStyle w:val="ListParagraph"/>
      </w:pPr>
    </w:p>
    <w:p w:rsidR="00CE0F44" w:rsidRDefault="00CE0F44" w:rsidP="00CE0F44">
      <w:pPr>
        <w:pStyle w:val="ListParagrap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2D223D" w:rsidRPr="00CE0F44" w:rsidRDefault="002D223D" w:rsidP="00CE0F44">
      <w:pPr>
        <w:pStyle w:val="ListParagraph"/>
      </w:pPr>
    </w:p>
    <w:p w:rsidR="00CE0F44" w:rsidRDefault="00384BD8" w:rsidP="00CE0F44">
      <w:pPr>
        <w:pStyle w:val="ListParagraph"/>
        <w:numPr>
          <w:ilvl w:val="0"/>
          <w:numId w:val="6"/>
        </w:numPr>
      </w:pPr>
      <w:r>
        <w:t>If two parents without a hitchhikers thumb have a child can their offspring have one? Use a punnet square to support your answer</w:t>
      </w:r>
      <w:r w:rsidR="002E2C7C">
        <w:tab/>
      </w:r>
      <w:r w:rsidR="002E2C7C">
        <w:tab/>
      </w:r>
      <w:r w:rsidR="002E2C7C">
        <w:tab/>
      </w:r>
      <w:r w:rsidR="002E2C7C">
        <w:tab/>
      </w:r>
      <w:r w:rsidR="002E2C7C">
        <w:tab/>
      </w:r>
      <w:r w:rsidR="002E2C7C">
        <w:tab/>
        <w:t>(3 marks</w:t>
      </w:r>
      <w:r w:rsidR="006446FE">
        <w:t>)</w:t>
      </w:r>
    </w:p>
    <w:p w:rsidR="00654E6F" w:rsidRDefault="00654E6F" w:rsidP="00654E6F">
      <w:pPr>
        <w:pStyle w:val="ListParagraph"/>
      </w:pPr>
    </w:p>
    <w:p w:rsidR="00CE0F44" w:rsidRDefault="00CE0F44" w:rsidP="00CE0F44">
      <w:pPr>
        <w:pStyle w:val="ListParagrap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E0F44" w:rsidRDefault="00CE0F44" w:rsidP="00CE0F44">
      <w:pPr>
        <w:pStyle w:val="ListParagraph"/>
        <w:rPr>
          <w:u w:val="single"/>
        </w:rPr>
      </w:pPr>
    </w:p>
    <w:p w:rsidR="00CE0F44" w:rsidRDefault="00CE0F44" w:rsidP="00CE0F44">
      <w:pPr>
        <w:pStyle w:val="ListParagraph"/>
        <w:rPr>
          <w:u w:val="single"/>
        </w:rPr>
      </w:pPr>
    </w:p>
    <w:p w:rsidR="00CE0F44" w:rsidRDefault="00CE0F44" w:rsidP="00CE0F44">
      <w:pPr>
        <w:pStyle w:val="ListParagraph"/>
        <w:rPr>
          <w:u w:val="single"/>
        </w:rPr>
      </w:pPr>
    </w:p>
    <w:p w:rsidR="00654E6F" w:rsidRDefault="00654E6F" w:rsidP="00CE0F44">
      <w:pPr>
        <w:pStyle w:val="ListParagraph"/>
        <w:rPr>
          <w:u w:val="single"/>
        </w:rPr>
      </w:pPr>
    </w:p>
    <w:p w:rsidR="00476C45" w:rsidRDefault="00476C45" w:rsidP="00CE0F44">
      <w:pPr>
        <w:pStyle w:val="ListParagraph"/>
        <w:rPr>
          <w:u w:val="single"/>
        </w:rPr>
      </w:pPr>
    </w:p>
    <w:p w:rsidR="00476C45" w:rsidRDefault="00476C45" w:rsidP="00CE0F44">
      <w:pPr>
        <w:pStyle w:val="ListParagraph"/>
        <w:rPr>
          <w:u w:val="single"/>
        </w:rPr>
      </w:pPr>
    </w:p>
    <w:p w:rsidR="00654E6F" w:rsidRPr="00CE0F44" w:rsidRDefault="00654E6F" w:rsidP="00CE0F44">
      <w:pPr>
        <w:pStyle w:val="ListParagraph"/>
        <w:rPr>
          <w:u w:val="single"/>
        </w:rPr>
      </w:pPr>
    </w:p>
    <w:p w:rsidR="00384BD8" w:rsidRDefault="00384BD8" w:rsidP="00384BD8">
      <w:pPr>
        <w:pStyle w:val="ListParagraph"/>
        <w:numPr>
          <w:ilvl w:val="0"/>
          <w:numId w:val="6"/>
        </w:numPr>
      </w:pPr>
      <w:r>
        <w:t xml:space="preserve">In Miss Roberts’ garden she has Red and White </w:t>
      </w:r>
      <w:proofErr w:type="gramStart"/>
      <w:r>
        <w:t>flowers,</w:t>
      </w:r>
      <w:proofErr w:type="gramEnd"/>
      <w:r>
        <w:t xml:space="preserve"> however, one day she found a orange flower growing. Explain how this happened</w:t>
      </w:r>
      <w:r w:rsidR="006446FE">
        <w:tab/>
      </w:r>
      <w:r w:rsidR="006446FE">
        <w:tab/>
      </w:r>
      <w:r w:rsidR="006446FE">
        <w:tab/>
      </w:r>
      <w:r w:rsidR="006446FE">
        <w:tab/>
        <w:t>(3 marks)</w:t>
      </w:r>
    </w:p>
    <w:p w:rsidR="00654E6F" w:rsidRDefault="00654E6F" w:rsidP="00654E6F">
      <w:pPr>
        <w:pStyle w:val="ListParagraph"/>
      </w:pPr>
    </w:p>
    <w:p w:rsidR="00CE0F44" w:rsidRDefault="00CE0F44" w:rsidP="00CE0F44">
      <w:pPr>
        <w:pStyle w:val="ListParagrap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E0F44" w:rsidRDefault="00CE0F44" w:rsidP="00CE0F44">
      <w:pPr>
        <w:pStyle w:val="ListParagraph"/>
        <w:rPr>
          <w:u w:val="single"/>
        </w:rPr>
      </w:pPr>
    </w:p>
    <w:p w:rsidR="00CE0F44" w:rsidRDefault="00CE0F44" w:rsidP="00CE0F44">
      <w:pPr>
        <w:pStyle w:val="ListParagraph"/>
        <w:rPr>
          <w:u w:val="single"/>
        </w:rPr>
      </w:pPr>
    </w:p>
    <w:p w:rsidR="00CE0F44" w:rsidRDefault="00CE0F44" w:rsidP="00CE0F44">
      <w:pPr>
        <w:pStyle w:val="ListParagraph"/>
        <w:rPr>
          <w:u w:val="single"/>
        </w:rPr>
      </w:pPr>
    </w:p>
    <w:p w:rsidR="00CE0F44" w:rsidRDefault="00CE0F44" w:rsidP="00CE0F44">
      <w:pPr>
        <w:pStyle w:val="ListParagraph"/>
        <w:rPr>
          <w:u w:val="single"/>
        </w:rPr>
      </w:pPr>
    </w:p>
    <w:p w:rsidR="00654E6F" w:rsidRDefault="00654E6F" w:rsidP="00CE0F44">
      <w:pPr>
        <w:pStyle w:val="ListParagraph"/>
        <w:rPr>
          <w:u w:val="single"/>
        </w:rPr>
      </w:pPr>
    </w:p>
    <w:p w:rsidR="00654E6F" w:rsidRPr="00CE0F44" w:rsidRDefault="00654E6F" w:rsidP="00CE0F44">
      <w:pPr>
        <w:pStyle w:val="ListParagraph"/>
        <w:rPr>
          <w:u w:val="single"/>
        </w:rPr>
      </w:pPr>
    </w:p>
    <w:p w:rsidR="000B1E1D" w:rsidRDefault="000B1E1D" w:rsidP="000B1E1D"/>
    <w:p w:rsidR="00654E6F" w:rsidRDefault="00654E6F" w:rsidP="00A55018">
      <w:pPr>
        <w:rPr>
          <w:b/>
        </w:rPr>
      </w:pPr>
    </w:p>
    <w:p w:rsidR="00D9140B" w:rsidRDefault="00476C45" w:rsidP="00A55018">
      <w:pPr>
        <w:rPr>
          <w:b/>
        </w:rPr>
      </w:pPr>
      <w:r>
        <w:rPr>
          <w:b/>
        </w:rPr>
        <w:lastRenderedPageBreak/>
        <w:t>Q</w:t>
      </w:r>
      <w:r w:rsidR="00E15005" w:rsidRPr="00E15005">
        <w:rPr>
          <w:b/>
        </w:rPr>
        <w:t xml:space="preserve">uestion </w:t>
      </w:r>
      <w:r w:rsidR="00AB4ED1">
        <w:rPr>
          <w:b/>
        </w:rPr>
        <w:t>16</w:t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</w:r>
      <w:r w:rsidR="00CF1E60">
        <w:rPr>
          <w:b/>
        </w:rPr>
        <w:tab/>
        <w:t>5 marks</w:t>
      </w:r>
    </w:p>
    <w:p w:rsidR="00E15005" w:rsidRDefault="00E15005" w:rsidP="00E15005">
      <w:pPr>
        <w:jc w:val="center"/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2286000" cy="2217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ula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8" t="10396" r="64906" b="57673"/>
                    <a:stretch/>
                  </pic:blipFill>
                  <pic:spPr bwMode="auto">
                    <a:xfrm>
                      <a:off x="0" y="0"/>
                      <a:ext cx="2288145" cy="221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D40" w:rsidRDefault="00E15005" w:rsidP="00F5621D">
      <w:pPr>
        <w:pStyle w:val="ListParagraph"/>
        <w:numPr>
          <w:ilvl w:val="0"/>
          <w:numId w:val="9"/>
        </w:numPr>
      </w:pPr>
      <w:r>
        <w:t xml:space="preserve">Using the diagram above, explain </w:t>
      </w:r>
      <w:r w:rsidR="00F5621D">
        <w:t xml:space="preserve">ovulation </w:t>
      </w:r>
    </w:p>
    <w:p w:rsidR="00F5621D" w:rsidRDefault="00F5621D" w:rsidP="00414D4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4B2ADE" w:rsidRPr="004B2ADE" w:rsidRDefault="004B2ADE" w:rsidP="004B2ADE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15005" w:rsidRPr="00E15005" w:rsidRDefault="00E15005" w:rsidP="00A55018">
      <w:r>
        <w:t xml:space="preserve"> </w:t>
      </w:r>
    </w:p>
    <w:sectPr w:rsidR="00E15005" w:rsidRPr="00E1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53E"/>
    <w:multiLevelType w:val="hybridMultilevel"/>
    <w:tmpl w:val="078CC7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1712A"/>
    <w:multiLevelType w:val="hybridMultilevel"/>
    <w:tmpl w:val="77CC66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636E9"/>
    <w:multiLevelType w:val="hybridMultilevel"/>
    <w:tmpl w:val="A9663194"/>
    <w:lvl w:ilvl="0" w:tplc="5C7A2E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ADE6A7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A40E3"/>
    <w:multiLevelType w:val="hybridMultilevel"/>
    <w:tmpl w:val="03DA436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76FD5"/>
    <w:multiLevelType w:val="hybridMultilevel"/>
    <w:tmpl w:val="C0B463D0"/>
    <w:lvl w:ilvl="0" w:tplc="5C7A2E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53467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97FD2"/>
    <w:multiLevelType w:val="hybridMultilevel"/>
    <w:tmpl w:val="C618240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327FE"/>
    <w:multiLevelType w:val="hybridMultilevel"/>
    <w:tmpl w:val="D09210BC"/>
    <w:lvl w:ilvl="0" w:tplc="5C7A2EF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8623A4"/>
    <w:multiLevelType w:val="hybridMultilevel"/>
    <w:tmpl w:val="ED6250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F1E9F"/>
    <w:multiLevelType w:val="hybridMultilevel"/>
    <w:tmpl w:val="07A0C2F8"/>
    <w:lvl w:ilvl="0" w:tplc="0C090019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7D"/>
    <w:rsid w:val="00005A07"/>
    <w:rsid w:val="00047E9F"/>
    <w:rsid w:val="000B1E1D"/>
    <w:rsid w:val="000B693A"/>
    <w:rsid w:val="000F5675"/>
    <w:rsid w:val="00110634"/>
    <w:rsid w:val="001B4BC9"/>
    <w:rsid w:val="00237D5D"/>
    <w:rsid w:val="002A567D"/>
    <w:rsid w:val="002D223D"/>
    <w:rsid w:val="002E2C7C"/>
    <w:rsid w:val="003400AF"/>
    <w:rsid w:val="003627B5"/>
    <w:rsid w:val="003838B1"/>
    <w:rsid w:val="00384BD8"/>
    <w:rsid w:val="003A1B7D"/>
    <w:rsid w:val="003D1E72"/>
    <w:rsid w:val="004133B5"/>
    <w:rsid w:val="00414D40"/>
    <w:rsid w:val="00476C45"/>
    <w:rsid w:val="004A467B"/>
    <w:rsid w:val="004A6E59"/>
    <w:rsid w:val="004B2ADE"/>
    <w:rsid w:val="00574175"/>
    <w:rsid w:val="005950B3"/>
    <w:rsid w:val="006446FE"/>
    <w:rsid w:val="00654E6F"/>
    <w:rsid w:val="006562AA"/>
    <w:rsid w:val="00662B9A"/>
    <w:rsid w:val="006D2414"/>
    <w:rsid w:val="006E2425"/>
    <w:rsid w:val="006F501B"/>
    <w:rsid w:val="007101A8"/>
    <w:rsid w:val="00735FAE"/>
    <w:rsid w:val="00760C0A"/>
    <w:rsid w:val="00780DB2"/>
    <w:rsid w:val="007F2E54"/>
    <w:rsid w:val="008157C8"/>
    <w:rsid w:val="00855FE8"/>
    <w:rsid w:val="0085768E"/>
    <w:rsid w:val="008B1F06"/>
    <w:rsid w:val="008D1EDF"/>
    <w:rsid w:val="009A0367"/>
    <w:rsid w:val="009B18F5"/>
    <w:rsid w:val="009C0FC7"/>
    <w:rsid w:val="009C4C84"/>
    <w:rsid w:val="009F6509"/>
    <w:rsid w:val="00A05CC8"/>
    <w:rsid w:val="00A55018"/>
    <w:rsid w:val="00AB4ED1"/>
    <w:rsid w:val="00AC54BD"/>
    <w:rsid w:val="00AD6CF7"/>
    <w:rsid w:val="00B17BDC"/>
    <w:rsid w:val="00B40DDF"/>
    <w:rsid w:val="00B53525"/>
    <w:rsid w:val="00B81BED"/>
    <w:rsid w:val="00BA21D9"/>
    <w:rsid w:val="00BF4A98"/>
    <w:rsid w:val="00BF7F7C"/>
    <w:rsid w:val="00CB48C9"/>
    <w:rsid w:val="00CC3BF7"/>
    <w:rsid w:val="00CE0F44"/>
    <w:rsid w:val="00CF1E60"/>
    <w:rsid w:val="00D32C33"/>
    <w:rsid w:val="00D65A03"/>
    <w:rsid w:val="00D9140B"/>
    <w:rsid w:val="00DE629F"/>
    <w:rsid w:val="00DF7B6D"/>
    <w:rsid w:val="00E15005"/>
    <w:rsid w:val="00E17682"/>
    <w:rsid w:val="00E56E13"/>
    <w:rsid w:val="00EF1E5E"/>
    <w:rsid w:val="00EF68A0"/>
    <w:rsid w:val="00F42D13"/>
    <w:rsid w:val="00F44206"/>
    <w:rsid w:val="00F5621D"/>
    <w:rsid w:val="00F768C6"/>
    <w:rsid w:val="00F80493"/>
    <w:rsid w:val="00F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465E89D7</Template>
  <TotalTime>74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Emma</dc:creator>
  <cp:lastModifiedBy>ROBERTS Emma</cp:lastModifiedBy>
  <cp:revision>77</cp:revision>
  <dcterms:created xsi:type="dcterms:W3CDTF">2019-08-21T02:21:00Z</dcterms:created>
  <dcterms:modified xsi:type="dcterms:W3CDTF">2019-08-22T23:49:00Z</dcterms:modified>
</cp:coreProperties>
</file>