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E0" w:rsidRPr="0093251E" w:rsidRDefault="00A760E0" w:rsidP="00A760E0">
      <w:pPr>
        <w:spacing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0" locked="0" layoutInCell="1" allowOverlap="1" wp14:anchorId="1DAB754E" wp14:editId="55BFFF09">
            <wp:simplePos x="0" y="0"/>
            <wp:positionH relativeFrom="column">
              <wp:posOffset>17780</wp:posOffset>
            </wp:positionH>
            <wp:positionV relativeFrom="paragraph">
              <wp:posOffset>-116205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GENERAL HUMAN BIOLOGY – YEAR 11</w:t>
      </w:r>
    </w:p>
    <w:p w:rsidR="00A760E0" w:rsidRDefault="00A760E0" w:rsidP="00A760E0">
      <w:pPr>
        <w:spacing w:after="0"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TASK 10 – Pregnancy &amp; Birth Test</w:t>
      </w:r>
    </w:p>
    <w:p w:rsidR="00A760E0" w:rsidRDefault="00A760E0" w:rsidP="00A760E0">
      <w:pPr>
        <w:spacing w:line="240" w:lineRule="auto"/>
        <w:ind w:left="21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WEIGHTING: 10%</w:t>
      </w:r>
    </w:p>
    <w:p w:rsidR="00A760E0" w:rsidRDefault="00A760E0" w:rsidP="00A760E0">
      <w:pPr>
        <w:spacing w:line="240" w:lineRule="auto"/>
        <w:rPr>
          <w:b/>
          <w:sz w:val="26"/>
          <w:szCs w:val="26"/>
        </w:rPr>
      </w:pPr>
    </w:p>
    <w:p w:rsidR="00A760E0" w:rsidRDefault="00A760E0" w:rsidP="00A760E0">
      <w:pPr>
        <w:spacing w:line="240" w:lineRule="auto"/>
        <w:rPr>
          <w:b/>
          <w:sz w:val="26"/>
          <w:szCs w:val="26"/>
        </w:rPr>
      </w:pPr>
    </w:p>
    <w:p w:rsidR="00A760E0" w:rsidRDefault="00A760E0" w:rsidP="00A760E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</w:t>
      </w:r>
      <w:r>
        <w:rPr>
          <w:b/>
          <w:sz w:val="26"/>
          <w:szCs w:val="26"/>
        </w:rPr>
        <w:tab/>
        <w:t xml:space="preserve">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TOTAL = ______/</w:t>
      </w:r>
      <w:r w:rsidR="001C675A">
        <w:rPr>
          <w:b/>
          <w:sz w:val="26"/>
          <w:szCs w:val="26"/>
        </w:rPr>
        <w:t>54</w:t>
      </w:r>
    </w:p>
    <w:p w:rsidR="00195F77" w:rsidRDefault="00195F77"/>
    <w:p w:rsidR="0064558E" w:rsidRDefault="0064558E">
      <w:pPr>
        <w:rPr>
          <w:b/>
        </w:rPr>
      </w:pPr>
      <w:r w:rsidRPr="0064558E">
        <w:rPr>
          <w:b/>
        </w:rPr>
        <w:t>Section</w:t>
      </w:r>
      <w:r w:rsidR="002F61DB">
        <w:rPr>
          <w:b/>
        </w:rPr>
        <w:t xml:space="preserve"> One: Multiple Choice</w:t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</w:r>
      <w:r w:rsidR="002F61DB">
        <w:rPr>
          <w:b/>
        </w:rPr>
        <w:tab/>
        <w:t>14</w:t>
      </w:r>
      <w:r w:rsidRPr="0064558E">
        <w:rPr>
          <w:b/>
        </w:rPr>
        <w:t xml:space="preserve"> marks</w:t>
      </w: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 xml:space="preserve">Which of the following forms of contraception protect against STIs </w:t>
      </w:r>
    </w:p>
    <w:p w:rsidR="00F77100" w:rsidRDefault="00F77100" w:rsidP="00F77100">
      <w:pPr>
        <w:pStyle w:val="ListParagraph"/>
      </w:pP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Cup/Diaphragm</w:t>
      </w:r>
    </w:p>
    <w:p w:rsidR="00F77100" w:rsidRPr="00C77DC6" w:rsidRDefault="00F77100" w:rsidP="00F77100">
      <w:pPr>
        <w:pStyle w:val="ListParagraph"/>
        <w:numPr>
          <w:ilvl w:val="1"/>
          <w:numId w:val="2"/>
        </w:numPr>
      </w:pPr>
      <w:r w:rsidRPr="00C77DC6">
        <w:t>Condom</w:t>
      </w: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Combined pill</w:t>
      </w: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IUD</w:t>
      </w:r>
    </w:p>
    <w:p w:rsidR="00F77100" w:rsidRDefault="00F77100" w:rsidP="00F77100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Where does fertilisation occur</w:t>
      </w:r>
    </w:p>
    <w:p w:rsidR="000C66B2" w:rsidRDefault="000C66B2" w:rsidP="000C66B2">
      <w:pPr>
        <w:pStyle w:val="ListParagraph"/>
      </w:pP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Uterus</w:t>
      </w: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Ovary</w:t>
      </w:r>
    </w:p>
    <w:p w:rsidR="00F77100" w:rsidRDefault="00F77100" w:rsidP="00F77100">
      <w:pPr>
        <w:pStyle w:val="ListParagraph"/>
        <w:numPr>
          <w:ilvl w:val="1"/>
          <w:numId w:val="2"/>
        </w:numPr>
      </w:pPr>
      <w:r>
        <w:t>vagina</w:t>
      </w:r>
    </w:p>
    <w:p w:rsidR="00F77100" w:rsidRPr="00C77DC6" w:rsidRDefault="00F77100" w:rsidP="00F77100">
      <w:pPr>
        <w:pStyle w:val="ListParagraph"/>
        <w:numPr>
          <w:ilvl w:val="1"/>
          <w:numId w:val="2"/>
        </w:numPr>
      </w:pPr>
      <w:r w:rsidRPr="00C77DC6">
        <w:t>Fallopian tube</w:t>
      </w:r>
    </w:p>
    <w:p w:rsidR="000C66B2" w:rsidRDefault="000C66B2" w:rsidP="000C66B2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 xml:space="preserve">During IVF-ET to increase the chances of success </w:t>
      </w:r>
      <w:r w:rsidR="000C66B2">
        <w:t>when does implantation occur</w:t>
      </w:r>
      <w:r>
        <w:t>?</w:t>
      </w:r>
    </w:p>
    <w:p w:rsidR="000C66B2" w:rsidRDefault="000C66B2" w:rsidP="000C66B2">
      <w:pPr>
        <w:pStyle w:val="ListParagraph"/>
      </w:pPr>
    </w:p>
    <w:p w:rsidR="000C66B2" w:rsidRPr="00C77DC6" w:rsidRDefault="000C66B2" w:rsidP="000C66B2">
      <w:pPr>
        <w:pStyle w:val="ListParagraph"/>
        <w:numPr>
          <w:ilvl w:val="1"/>
          <w:numId w:val="2"/>
        </w:numPr>
      </w:pPr>
      <w:r w:rsidRPr="00C77DC6">
        <w:t>Blastocyst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8 cell stage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4 cell stage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Zygote</w:t>
      </w:r>
    </w:p>
    <w:p w:rsidR="000C66B2" w:rsidRDefault="000C66B2" w:rsidP="000C66B2">
      <w:pPr>
        <w:pStyle w:val="ListParagraph"/>
        <w:ind w:left="1440"/>
      </w:pPr>
    </w:p>
    <w:p w:rsidR="003126E9" w:rsidRDefault="003126E9" w:rsidP="00F77100">
      <w:pPr>
        <w:pStyle w:val="ListParagraph"/>
        <w:numPr>
          <w:ilvl w:val="0"/>
          <w:numId w:val="2"/>
        </w:numPr>
      </w:pPr>
      <w:r>
        <w:t>During which month does a foetus develop the ability to respond to sound</w:t>
      </w:r>
      <w:r w:rsidR="00356AEC">
        <w:t>?</w:t>
      </w:r>
    </w:p>
    <w:p w:rsidR="004A2E4A" w:rsidRDefault="004A2E4A" w:rsidP="004A2E4A">
      <w:pPr>
        <w:pStyle w:val="ListParagraph"/>
      </w:pPr>
    </w:p>
    <w:p w:rsidR="003126E9" w:rsidRDefault="003126E9" w:rsidP="003126E9">
      <w:pPr>
        <w:pStyle w:val="ListParagraph"/>
        <w:numPr>
          <w:ilvl w:val="1"/>
          <w:numId w:val="2"/>
        </w:numPr>
      </w:pPr>
      <w:r>
        <w:t>2</w:t>
      </w:r>
    </w:p>
    <w:p w:rsidR="003126E9" w:rsidRDefault="003126E9" w:rsidP="003126E9">
      <w:pPr>
        <w:pStyle w:val="ListParagraph"/>
        <w:numPr>
          <w:ilvl w:val="1"/>
          <w:numId w:val="2"/>
        </w:numPr>
      </w:pPr>
      <w:r>
        <w:t>4</w:t>
      </w:r>
    </w:p>
    <w:p w:rsidR="003126E9" w:rsidRPr="00C77DC6" w:rsidRDefault="003126E9" w:rsidP="003126E9">
      <w:pPr>
        <w:pStyle w:val="ListParagraph"/>
        <w:numPr>
          <w:ilvl w:val="1"/>
          <w:numId w:val="2"/>
        </w:numPr>
      </w:pPr>
      <w:r w:rsidRPr="00C77DC6">
        <w:t>6</w:t>
      </w:r>
    </w:p>
    <w:p w:rsidR="003126E9" w:rsidRDefault="003126E9" w:rsidP="003126E9">
      <w:pPr>
        <w:pStyle w:val="ListParagraph"/>
        <w:numPr>
          <w:ilvl w:val="1"/>
          <w:numId w:val="2"/>
        </w:numPr>
      </w:pPr>
      <w:r>
        <w:t>8</w:t>
      </w:r>
    </w:p>
    <w:p w:rsidR="004A2E4A" w:rsidRDefault="004A2E4A" w:rsidP="004A2E4A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What is it called when the placenta blocks the birth canal?</w:t>
      </w:r>
    </w:p>
    <w:p w:rsidR="000C66B2" w:rsidRDefault="000C66B2" w:rsidP="000C66B2">
      <w:pPr>
        <w:pStyle w:val="ListParagraph"/>
      </w:pP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Placental abruption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Placenta expulsion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Placenta nuchal</w:t>
      </w:r>
    </w:p>
    <w:p w:rsidR="000C66B2" w:rsidRPr="00C77DC6" w:rsidRDefault="000C66B2" w:rsidP="000C66B2">
      <w:pPr>
        <w:pStyle w:val="ListParagraph"/>
        <w:numPr>
          <w:ilvl w:val="1"/>
          <w:numId w:val="2"/>
        </w:numPr>
      </w:pPr>
      <w:r w:rsidRPr="00C77DC6">
        <w:t xml:space="preserve">Placental </w:t>
      </w:r>
      <w:proofErr w:type="spellStart"/>
      <w:r w:rsidRPr="00C77DC6">
        <w:t>previa</w:t>
      </w:r>
      <w:proofErr w:type="spellEnd"/>
    </w:p>
    <w:p w:rsidR="000C66B2" w:rsidRDefault="000C66B2" w:rsidP="000C66B2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lastRenderedPageBreak/>
        <w:t>When would a potential parent use FET?</w:t>
      </w:r>
    </w:p>
    <w:p w:rsidR="00C34D36" w:rsidRDefault="00C34D36" w:rsidP="00C34D36">
      <w:pPr>
        <w:pStyle w:val="ListParagraph"/>
      </w:pP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To improve the success rate of IVF</w:t>
      </w:r>
    </w:p>
    <w:p w:rsidR="000C66B2" w:rsidRDefault="000C66B2" w:rsidP="000C66B2">
      <w:pPr>
        <w:pStyle w:val="ListParagraph"/>
        <w:numPr>
          <w:ilvl w:val="1"/>
          <w:numId w:val="2"/>
        </w:numPr>
      </w:pPr>
      <w:r>
        <w:t>During GIFT</w:t>
      </w:r>
    </w:p>
    <w:p w:rsidR="000C66B2" w:rsidRPr="00C77DC6" w:rsidRDefault="00C34D36" w:rsidP="000C66B2">
      <w:pPr>
        <w:pStyle w:val="ListParagraph"/>
        <w:numPr>
          <w:ilvl w:val="1"/>
          <w:numId w:val="2"/>
        </w:numPr>
      </w:pPr>
      <w:r w:rsidRPr="00C77DC6">
        <w:t>Death of a spouse</w:t>
      </w:r>
    </w:p>
    <w:p w:rsidR="00C34D36" w:rsidRDefault="00C34D36" w:rsidP="000C66B2">
      <w:pPr>
        <w:pStyle w:val="ListParagraph"/>
        <w:numPr>
          <w:ilvl w:val="1"/>
          <w:numId w:val="2"/>
        </w:numPr>
      </w:pPr>
      <w:r>
        <w:t>Breast cancer</w:t>
      </w:r>
    </w:p>
    <w:p w:rsidR="00C34D36" w:rsidRDefault="00C34D36" w:rsidP="00C34D36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Which is the correct definition of a teratogen</w:t>
      </w:r>
      <w:r w:rsidR="00C714C6">
        <w:t>?</w:t>
      </w:r>
    </w:p>
    <w:p w:rsidR="007B2B1D" w:rsidRDefault="007B2B1D" w:rsidP="007B2B1D">
      <w:pPr>
        <w:pStyle w:val="ListParagraph"/>
      </w:pPr>
    </w:p>
    <w:p w:rsidR="00C714C6" w:rsidRPr="00C77DC6" w:rsidRDefault="007B2B1D" w:rsidP="00C714C6">
      <w:pPr>
        <w:pStyle w:val="ListParagraph"/>
        <w:numPr>
          <w:ilvl w:val="1"/>
          <w:numId w:val="2"/>
        </w:numPr>
      </w:pPr>
      <w:r w:rsidRPr="00C77DC6">
        <w:t>An environmental agent that affects the unborn child and produces a birth defect</w:t>
      </w:r>
    </w:p>
    <w:p w:rsidR="007B2B1D" w:rsidRDefault="007B2B1D" w:rsidP="00C714C6">
      <w:pPr>
        <w:pStyle w:val="ListParagraph"/>
        <w:numPr>
          <w:ilvl w:val="1"/>
          <w:numId w:val="2"/>
        </w:numPr>
      </w:pPr>
      <w:r>
        <w:t>An environmental agent that affects the mother and causes infertility</w:t>
      </w:r>
    </w:p>
    <w:p w:rsidR="007B2B1D" w:rsidRDefault="007B2B1D" w:rsidP="00C714C6">
      <w:pPr>
        <w:pStyle w:val="ListParagraph"/>
        <w:numPr>
          <w:ilvl w:val="1"/>
          <w:numId w:val="2"/>
        </w:numPr>
      </w:pPr>
      <w:r>
        <w:t>An environmental agent that affects the mother’s health only</w:t>
      </w:r>
    </w:p>
    <w:p w:rsidR="007B2B1D" w:rsidRDefault="007B2B1D" w:rsidP="00C714C6">
      <w:pPr>
        <w:pStyle w:val="ListParagraph"/>
        <w:numPr>
          <w:ilvl w:val="1"/>
          <w:numId w:val="2"/>
        </w:numPr>
      </w:pPr>
      <w:r>
        <w:t>An environmental agent that affects the father’s health only</w:t>
      </w:r>
    </w:p>
    <w:p w:rsidR="007B2B1D" w:rsidRDefault="007B2B1D" w:rsidP="007B2B1D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During which month can a heartbeat be detected?</w:t>
      </w:r>
    </w:p>
    <w:p w:rsidR="00AC0F6A" w:rsidRDefault="00AC0F6A" w:rsidP="00AC0F6A">
      <w:pPr>
        <w:pStyle w:val="ListParagraph"/>
      </w:pPr>
    </w:p>
    <w:p w:rsidR="00A6272B" w:rsidRDefault="00A6272B" w:rsidP="00A6272B">
      <w:pPr>
        <w:pStyle w:val="ListParagraph"/>
        <w:numPr>
          <w:ilvl w:val="1"/>
          <w:numId w:val="2"/>
        </w:numPr>
      </w:pPr>
      <w:r>
        <w:t>1</w:t>
      </w:r>
    </w:p>
    <w:p w:rsidR="00A6272B" w:rsidRPr="00C77DC6" w:rsidRDefault="00A6272B" w:rsidP="00A6272B">
      <w:pPr>
        <w:pStyle w:val="ListParagraph"/>
        <w:numPr>
          <w:ilvl w:val="1"/>
          <w:numId w:val="2"/>
        </w:numPr>
      </w:pPr>
      <w:r w:rsidRPr="00C77DC6">
        <w:t>3</w:t>
      </w:r>
    </w:p>
    <w:p w:rsidR="00A6272B" w:rsidRDefault="00A6272B" w:rsidP="00A6272B">
      <w:pPr>
        <w:pStyle w:val="ListParagraph"/>
        <w:numPr>
          <w:ilvl w:val="1"/>
          <w:numId w:val="2"/>
        </w:numPr>
      </w:pPr>
      <w:r>
        <w:t>5</w:t>
      </w:r>
    </w:p>
    <w:p w:rsidR="00A6272B" w:rsidRDefault="00A6272B" w:rsidP="00A6272B">
      <w:pPr>
        <w:pStyle w:val="ListParagraph"/>
        <w:numPr>
          <w:ilvl w:val="1"/>
          <w:numId w:val="2"/>
        </w:numPr>
      </w:pPr>
      <w:r>
        <w:t>7</w:t>
      </w:r>
    </w:p>
    <w:p w:rsidR="00AC0F6A" w:rsidRDefault="00AC0F6A" w:rsidP="00AC0F6A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What hormone is produced by the mother and placenta to maintain pregnancy?</w:t>
      </w:r>
    </w:p>
    <w:p w:rsidR="00AC0F6A" w:rsidRDefault="00AC0F6A" w:rsidP="00AC0F6A">
      <w:pPr>
        <w:pStyle w:val="ListParagraph"/>
      </w:pPr>
    </w:p>
    <w:p w:rsidR="004A3845" w:rsidRPr="00C77DC6" w:rsidRDefault="004A3845" w:rsidP="004A3845">
      <w:pPr>
        <w:pStyle w:val="ListParagraph"/>
        <w:numPr>
          <w:ilvl w:val="1"/>
          <w:numId w:val="2"/>
        </w:numPr>
      </w:pPr>
      <w:r w:rsidRPr="00C77DC6">
        <w:t>Oestrogen</w:t>
      </w:r>
    </w:p>
    <w:p w:rsidR="004A3845" w:rsidRDefault="004A3845" w:rsidP="004A3845">
      <w:pPr>
        <w:pStyle w:val="ListParagraph"/>
        <w:numPr>
          <w:ilvl w:val="1"/>
          <w:numId w:val="2"/>
        </w:numPr>
      </w:pPr>
      <w:r>
        <w:t>Progesterone</w:t>
      </w:r>
    </w:p>
    <w:p w:rsidR="004A3845" w:rsidRDefault="004A3845" w:rsidP="004A3845">
      <w:pPr>
        <w:pStyle w:val="ListParagraph"/>
        <w:numPr>
          <w:ilvl w:val="1"/>
          <w:numId w:val="2"/>
        </w:numPr>
      </w:pPr>
      <w:r>
        <w:t>Testosterone</w:t>
      </w:r>
    </w:p>
    <w:p w:rsidR="004A3845" w:rsidRDefault="004A3845" w:rsidP="004A3845">
      <w:pPr>
        <w:pStyle w:val="ListParagraph"/>
        <w:numPr>
          <w:ilvl w:val="1"/>
          <w:numId w:val="2"/>
        </w:numPr>
      </w:pPr>
      <w:r>
        <w:t xml:space="preserve">LH </w:t>
      </w:r>
    </w:p>
    <w:p w:rsidR="00AC0F6A" w:rsidRDefault="00AC0F6A" w:rsidP="00AC0F6A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An ultrasound is….</w:t>
      </w:r>
    </w:p>
    <w:p w:rsidR="00897DFE" w:rsidRDefault="00897DFE" w:rsidP="00897DFE">
      <w:pPr>
        <w:pStyle w:val="ListParagraph"/>
      </w:pPr>
    </w:p>
    <w:p w:rsidR="00357955" w:rsidRDefault="00357955" w:rsidP="00357955">
      <w:pPr>
        <w:pStyle w:val="ListParagraph"/>
        <w:numPr>
          <w:ilvl w:val="1"/>
          <w:numId w:val="2"/>
        </w:numPr>
      </w:pPr>
      <w:r>
        <w:t>A scan that uses high frequency sound waves to detect movement</w:t>
      </w:r>
    </w:p>
    <w:p w:rsidR="00357955" w:rsidRDefault="00357955" w:rsidP="00357955">
      <w:pPr>
        <w:pStyle w:val="ListParagraph"/>
        <w:numPr>
          <w:ilvl w:val="1"/>
          <w:numId w:val="2"/>
        </w:numPr>
      </w:pPr>
      <w:r>
        <w:t>A scan that uses high frequency sound waves to detect a heartbeat</w:t>
      </w:r>
    </w:p>
    <w:p w:rsidR="00357955" w:rsidRDefault="00357955" w:rsidP="00357955">
      <w:pPr>
        <w:pStyle w:val="ListParagraph"/>
        <w:numPr>
          <w:ilvl w:val="1"/>
          <w:numId w:val="2"/>
        </w:numPr>
      </w:pPr>
      <w:r>
        <w:t>A scan that uses high frequency sound waves to create an image of the cervix</w:t>
      </w:r>
    </w:p>
    <w:p w:rsidR="005D51A8" w:rsidRPr="00C77DC6" w:rsidRDefault="00357955" w:rsidP="001D2CBB">
      <w:pPr>
        <w:pStyle w:val="ListParagraph"/>
        <w:numPr>
          <w:ilvl w:val="1"/>
          <w:numId w:val="2"/>
        </w:numPr>
      </w:pPr>
      <w:r w:rsidRPr="00C77DC6">
        <w:t>A scan that uses high frequency sound waves to create an image of internal organs</w:t>
      </w:r>
    </w:p>
    <w:p w:rsidR="001D2CBB" w:rsidRPr="001D2CBB" w:rsidRDefault="001D2CBB" w:rsidP="001D2CBB">
      <w:pPr>
        <w:pStyle w:val="ListParagraph"/>
        <w:ind w:left="1440"/>
        <w:rPr>
          <w:highlight w:val="yellow"/>
        </w:rPr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During the third stage of labour what is a major risk?</w:t>
      </w:r>
    </w:p>
    <w:p w:rsidR="001D2CBB" w:rsidRDefault="001D2CBB" w:rsidP="001D2CBB">
      <w:pPr>
        <w:pStyle w:val="ListParagraph"/>
      </w:pPr>
    </w:p>
    <w:p w:rsidR="00897DFE" w:rsidRDefault="00897DFE" w:rsidP="00897DFE">
      <w:pPr>
        <w:pStyle w:val="ListParagraph"/>
        <w:numPr>
          <w:ilvl w:val="1"/>
          <w:numId w:val="2"/>
        </w:numPr>
      </w:pPr>
      <w:r>
        <w:t>Miscarriage</w:t>
      </w:r>
    </w:p>
    <w:p w:rsidR="00897DFE" w:rsidRDefault="00897DFE" w:rsidP="00897DFE">
      <w:pPr>
        <w:pStyle w:val="ListParagraph"/>
        <w:numPr>
          <w:ilvl w:val="1"/>
          <w:numId w:val="2"/>
        </w:numPr>
      </w:pPr>
      <w:r>
        <w:t>SIDS</w:t>
      </w:r>
    </w:p>
    <w:p w:rsidR="00897DFE" w:rsidRPr="00C77DC6" w:rsidRDefault="00897DFE" w:rsidP="00897DFE">
      <w:pPr>
        <w:pStyle w:val="ListParagraph"/>
        <w:numPr>
          <w:ilvl w:val="1"/>
          <w:numId w:val="2"/>
        </w:numPr>
      </w:pPr>
      <w:r w:rsidRPr="00C77DC6">
        <w:t>Blood loss</w:t>
      </w:r>
    </w:p>
    <w:p w:rsidR="00897DFE" w:rsidRDefault="005D51A8" w:rsidP="00897DFE">
      <w:pPr>
        <w:pStyle w:val="ListParagraph"/>
        <w:numPr>
          <w:ilvl w:val="1"/>
          <w:numId w:val="2"/>
        </w:numPr>
      </w:pPr>
      <w:r>
        <w:t>U</w:t>
      </w:r>
      <w:r w:rsidR="00897DFE">
        <w:t>nconsciousness</w:t>
      </w:r>
    </w:p>
    <w:p w:rsidR="005D51A8" w:rsidRDefault="005D51A8" w:rsidP="005D51A8">
      <w:pPr>
        <w:pStyle w:val="ListParagraph"/>
        <w:ind w:left="1440"/>
      </w:pP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t>Which is an effect of smoking on male fertility</w:t>
      </w:r>
      <w:r w:rsidR="000B54F4">
        <w:t>?</w:t>
      </w:r>
    </w:p>
    <w:p w:rsidR="000B54F4" w:rsidRDefault="000B54F4" w:rsidP="000B54F4">
      <w:pPr>
        <w:pStyle w:val="ListParagraph"/>
      </w:pPr>
    </w:p>
    <w:p w:rsidR="00DF59EE" w:rsidRDefault="00DF59EE" w:rsidP="00DF59EE">
      <w:pPr>
        <w:pStyle w:val="ListParagraph"/>
        <w:numPr>
          <w:ilvl w:val="1"/>
          <w:numId w:val="2"/>
        </w:numPr>
      </w:pPr>
      <w:r>
        <w:t>Menopause onset</w:t>
      </w:r>
    </w:p>
    <w:p w:rsidR="00DF59EE" w:rsidRPr="00C77DC6" w:rsidRDefault="00DF59EE" w:rsidP="00DF59EE">
      <w:pPr>
        <w:pStyle w:val="ListParagraph"/>
        <w:numPr>
          <w:ilvl w:val="1"/>
          <w:numId w:val="2"/>
        </w:numPr>
      </w:pPr>
      <w:r w:rsidRPr="00C77DC6">
        <w:t>Lower sperm count</w:t>
      </w:r>
    </w:p>
    <w:p w:rsidR="00DF59EE" w:rsidRDefault="00DF59EE" w:rsidP="00DF59EE">
      <w:pPr>
        <w:pStyle w:val="ListParagraph"/>
        <w:numPr>
          <w:ilvl w:val="1"/>
          <w:numId w:val="2"/>
        </w:numPr>
      </w:pPr>
      <w:r>
        <w:t>Increase risk of prostate cancer</w:t>
      </w:r>
    </w:p>
    <w:p w:rsidR="00DF59EE" w:rsidRDefault="00AF00F8" w:rsidP="00DF59EE">
      <w:pPr>
        <w:pStyle w:val="ListParagraph"/>
        <w:numPr>
          <w:ilvl w:val="1"/>
          <w:numId w:val="2"/>
        </w:numPr>
      </w:pPr>
      <w:r>
        <w:t>Decrease in viable sperm</w:t>
      </w:r>
    </w:p>
    <w:p w:rsidR="00F77100" w:rsidRDefault="00F77100" w:rsidP="00F77100">
      <w:pPr>
        <w:pStyle w:val="ListParagraph"/>
        <w:numPr>
          <w:ilvl w:val="0"/>
          <w:numId w:val="2"/>
        </w:numPr>
      </w:pPr>
      <w:r>
        <w:lastRenderedPageBreak/>
        <w:t>Which is the correct sequence of development</w:t>
      </w:r>
    </w:p>
    <w:p w:rsidR="00D90D2B" w:rsidRDefault="00D90D2B" w:rsidP="00D90D2B">
      <w:pPr>
        <w:pStyle w:val="ListParagraph"/>
      </w:pPr>
    </w:p>
    <w:p w:rsidR="00C16C3E" w:rsidRDefault="00C16C3E" w:rsidP="00C16C3E">
      <w:pPr>
        <w:pStyle w:val="ListParagraph"/>
        <w:numPr>
          <w:ilvl w:val="1"/>
          <w:numId w:val="2"/>
        </w:numPr>
      </w:pPr>
      <w:r>
        <w:t>Zygote, embryo, blastocyst and foetus</w:t>
      </w:r>
    </w:p>
    <w:p w:rsidR="00C16C3E" w:rsidRDefault="00C16C3E" w:rsidP="00C16C3E">
      <w:pPr>
        <w:pStyle w:val="ListParagraph"/>
        <w:numPr>
          <w:ilvl w:val="1"/>
          <w:numId w:val="2"/>
        </w:numPr>
      </w:pPr>
      <w:r>
        <w:t>Blastocyst, zygote, embryo and foetus</w:t>
      </w:r>
    </w:p>
    <w:p w:rsidR="00C16C3E" w:rsidRDefault="00C16C3E" w:rsidP="00C16C3E">
      <w:pPr>
        <w:pStyle w:val="ListParagraph"/>
        <w:numPr>
          <w:ilvl w:val="1"/>
          <w:numId w:val="2"/>
        </w:numPr>
      </w:pPr>
      <w:r>
        <w:t>Blastocyst, embryo, zygote, foetus</w:t>
      </w:r>
    </w:p>
    <w:p w:rsidR="00C16C3E" w:rsidRPr="00C77DC6" w:rsidRDefault="00C16C3E" w:rsidP="00C16C3E">
      <w:pPr>
        <w:pStyle w:val="ListParagraph"/>
        <w:numPr>
          <w:ilvl w:val="1"/>
          <w:numId w:val="2"/>
        </w:numPr>
      </w:pPr>
      <w:r w:rsidRPr="00C77DC6">
        <w:t>Zygote, blastocyst, embryo and foetus</w:t>
      </w:r>
    </w:p>
    <w:p w:rsidR="00356AEC" w:rsidRDefault="00356AEC" w:rsidP="00356AEC">
      <w:pPr>
        <w:pStyle w:val="ListParagraph"/>
        <w:ind w:left="1440"/>
        <w:rPr>
          <w:highlight w:val="yellow"/>
        </w:rPr>
      </w:pPr>
    </w:p>
    <w:p w:rsidR="00BB5716" w:rsidRDefault="00BB5716" w:rsidP="00BB5716">
      <w:pPr>
        <w:pStyle w:val="ListParagraph"/>
        <w:numPr>
          <w:ilvl w:val="0"/>
          <w:numId w:val="2"/>
        </w:numPr>
      </w:pPr>
      <w:r w:rsidRPr="00BB5716">
        <w:t>In which month can sex be determined through ultrasounds</w:t>
      </w:r>
    </w:p>
    <w:p w:rsidR="008C0E90" w:rsidRDefault="008C0E90" w:rsidP="008C0E90">
      <w:pPr>
        <w:pStyle w:val="ListParagraph"/>
      </w:pPr>
    </w:p>
    <w:p w:rsidR="00BB5716" w:rsidRDefault="00BB5716" w:rsidP="00BB5716">
      <w:pPr>
        <w:pStyle w:val="ListParagraph"/>
        <w:numPr>
          <w:ilvl w:val="1"/>
          <w:numId w:val="2"/>
        </w:numPr>
      </w:pPr>
      <w:r>
        <w:t>2</w:t>
      </w:r>
    </w:p>
    <w:p w:rsidR="00BB5716" w:rsidRPr="00C77DC6" w:rsidRDefault="00BB5716" w:rsidP="00BB5716">
      <w:pPr>
        <w:pStyle w:val="ListParagraph"/>
        <w:numPr>
          <w:ilvl w:val="1"/>
          <w:numId w:val="2"/>
        </w:numPr>
      </w:pPr>
      <w:bookmarkStart w:id="0" w:name="_GoBack"/>
      <w:bookmarkEnd w:id="0"/>
      <w:r w:rsidRPr="00C77DC6">
        <w:t>4</w:t>
      </w:r>
    </w:p>
    <w:p w:rsidR="00BB5716" w:rsidRDefault="00BB5716" w:rsidP="00BB5716">
      <w:pPr>
        <w:pStyle w:val="ListParagraph"/>
        <w:numPr>
          <w:ilvl w:val="1"/>
          <w:numId w:val="2"/>
        </w:numPr>
      </w:pPr>
      <w:r>
        <w:t>6</w:t>
      </w:r>
    </w:p>
    <w:p w:rsidR="00BB5716" w:rsidRPr="00BB5716" w:rsidRDefault="00BB5716" w:rsidP="00BB5716">
      <w:pPr>
        <w:pStyle w:val="ListParagraph"/>
        <w:numPr>
          <w:ilvl w:val="1"/>
          <w:numId w:val="2"/>
        </w:numPr>
      </w:pPr>
      <w:r>
        <w:t>8</w:t>
      </w:r>
    </w:p>
    <w:p w:rsidR="0064558E" w:rsidRDefault="0064558E"/>
    <w:p w:rsidR="0064558E" w:rsidRDefault="0064558E">
      <w:pPr>
        <w:rPr>
          <w:b/>
        </w:rPr>
      </w:pPr>
      <w:r w:rsidRPr="0064558E">
        <w:rPr>
          <w:b/>
        </w:rPr>
        <w:t>Section Two: Short Answer</w:t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</w:r>
      <w:r w:rsidRPr="0064558E">
        <w:rPr>
          <w:b/>
        </w:rPr>
        <w:tab/>
        <w:t>40 Marks</w:t>
      </w:r>
    </w:p>
    <w:p w:rsidR="000B1739" w:rsidRDefault="004F3539" w:rsidP="000B1739">
      <w:pPr>
        <w:pStyle w:val="ListParagraph"/>
        <w:numPr>
          <w:ilvl w:val="0"/>
          <w:numId w:val="2"/>
        </w:numPr>
      </w:pPr>
      <w:r>
        <w:t>Ultrasounds are important during late pregnancy and during labour. What is being monitored during this stage?</w:t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</w:r>
      <w:r w:rsidR="00F97381">
        <w:tab/>
        <w:t>(3 marks)</w:t>
      </w:r>
    </w:p>
    <w:p w:rsidR="00BE5B4E" w:rsidRDefault="00BE5B4E" w:rsidP="00BE5B4E">
      <w:pPr>
        <w:pStyle w:val="ListParagraph"/>
      </w:pPr>
    </w:p>
    <w:p w:rsidR="00BE5B4E" w:rsidRDefault="00BE5B4E" w:rsidP="00BE5B4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5B4E" w:rsidRPr="00BE5B4E" w:rsidRDefault="00BE5B4E" w:rsidP="00BE5B4E">
      <w:pPr>
        <w:pStyle w:val="ListParagraph"/>
        <w:spacing w:line="360" w:lineRule="auto"/>
        <w:rPr>
          <w:u w:val="single"/>
        </w:rPr>
      </w:pPr>
    </w:p>
    <w:p w:rsidR="004F3539" w:rsidRDefault="003B70A7" w:rsidP="00BE5B4E">
      <w:pPr>
        <w:pStyle w:val="ListParagraph"/>
        <w:numPr>
          <w:ilvl w:val="0"/>
          <w:numId w:val="2"/>
        </w:numPr>
        <w:spacing w:line="360" w:lineRule="auto"/>
      </w:pPr>
      <w:r>
        <w:t>If a woman goes beyond her due date, explain 1 risk to the health of the baby?</w:t>
      </w:r>
      <w:r>
        <w:tab/>
      </w:r>
      <w:r>
        <w:tab/>
        <w:t>(2 marks)</w:t>
      </w:r>
    </w:p>
    <w:p w:rsidR="00BE5B4E" w:rsidRDefault="00BE5B4E" w:rsidP="00BE5B4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5B4E" w:rsidRPr="00BE5B4E" w:rsidRDefault="00BE5B4E" w:rsidP="00BE5B4E">
      <w:pPr>
        <w:pStyle w:val="ListParagraph"/>
        <w:spacing w:line="360" w:lineRule="auto"/>
        <w:rPr>
          <w:u w:val="single"/>
        </w:rPr>
      </w:pPr>
    </w:p>
    <w:p w:rsidR="003B70A7" w:rsidRDefault="003B70A7" w:rsidP="000B1739">
      <w:pPr>
        <w:pStyle w:val="ListParagraph"/>
        <w:numPr>
          <w:ilvl w:val="0"/>
          <w:numId w:val="2"/>
        </w:numPr>
      </w:pPr>
      <w:r>
        <w:t>If a baby is born premature before 37 weeks what is the main concern?</w:t>
      </w:r>
      <w:r>
        <w:tab/>
      </w:r>
      <w:r>
        <w:tab/>
      </w:r>
      <w:r>
        <w:tab/>
        <w:t>(2 marks)</w:t>
      </w:r>
    </w:p>
    <w:p w:rsidR="00BE5B4E" w:rsidRDefault="00BE5B4E" w:rsidP="00BE5B4E">
      <w:pPr>
        <w:pStyle w:val="ListParagraph"/>
      </w:pPr>
    </w:p>
    <w:p w:rsidR="00BE5B4E" w:rsidRDefault="00BE5B4E" w:rsidP="00BE5B4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5B4E" w:rsidRPr="00BE5B4E" w:rsidRDefault="00BE5B4E" w:rsidP="00BE5B4E">
      <w:pPr>
        <w:spacing w:line="360" w:lineRule="auto"/>
        <w:rPr>
          <w:u w:val="single"/>
        </w:rPr>
      </w:pPr>
    </w:p>
    <w:p w:rsidR="00C10E14" w:rsidRDefault="00C10E14" w:rsidP="0029498F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Name one genetic disorder that can be diagnosed before birth </w:t>
      </w:r>
      <w:r>
        <w:tab/>
      </w:r>
      <w:r>
        <w:tab/>
      </w:r>
      <w:r>
        <w:tab/>
      </w:r>
      <w:r>
        <w:tab/>
        <w:t>(1 mark)</w:t>
      </w:r>
    </w:p>
    <w:p w:rsidR="00B6683D" w:rsidRDefault="00B6683D" w:rsidP="00B6683D">
      <w:pPr>
        <w:pStyle w:val="ListParagraph"/>
        <w:spacing w:line="360" w:lineRule="auto"/>
      </w:pPr>
    </w:p>
    <w:p w:rsidR="0029498F" w:rsidRDefault="0029498F" w:rsidP="0029498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6683D" w:rsidRPr="0029498F" w:rsidRDefault="00B6683D" w:rsidP="0029498F">
      <w:pPr>
        <w:pStyle w:val="ListParagraph"/>
        <w:spacing w:line="360" w:lineRule="auto"/>
        <w:rPr>
          <w:u w:val="single"/>
        </w:rPr>
      </w:pPr>
    </w:p>
    <w:p w:rsidR="007D50BD" w:rsidRDefault="007D50BD" w:rsidP="000B1739">
      <w:pPr>
        <w:pStyle w:val="ListParagraph"/>
        <w:numPr>
          <w:ilvl w:val="0"/>
          <w:numId w:val="2"/>
        </w:numPr>
      </w:pPr>
      <w:r>
        <w:t>During the birthing process many things could go wrong including an umbilical cord prolapse. Explain why this could occur?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B6683D" w:rsidRDefault="00B6683D" w:rsidP="00B6683D">
      <w:pPr>
        <w:pStyle w:val="ListParagraph"/>
      </w:pPr>
    </w:p>
    <w:p w:rsidR="00B6683D" w:rsidRDefault="00B6683D" w:rsidP="00B6683D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6683D" w:rsidRPr="00B6683D" w:rsidRDefault="00B6683D" w:rsidP="00B6683D">
      <w:pPr>
        <w:spacing w:line="360" w:lineRule="auto"/>
        <w:rPr>
          <w:u w:val="single"/>
        </w:rPr>
      </w:pPr>
    </w:p>
    <w:p w:rsidR="007D50BD" w:rsidRDefault="00B15567" w:rsidP="000B1739">
      <w:pPr>
        <w:pStyle w:val="ListParagraph"/>
        <w:numPr>
          <w:ilvl w:val="0"/>
          <w:numId w:val="2"/>
        </w:numPr>
      </w:pPr>
      <w:r>
        <w:t>The umbilical cord is an umbrella term that includes an artery and vein, explain the role these have during pregnancy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6A4709" w:rsidRDefault="006A4709" w:rsidP="006A4709">
      <w:pPr>
        <w:pStyle w:val="ListParagraph"/>
      </w:pPr>
    </w:p>
    <w:p w:rsidR="006A4709" w:rsidRDefault="006A4709" w:rsidP="006A4709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10768" w:rsidRDefault="00E10768" w:rsidP="006A4709">
      <w:pPr>
        <w:pStyle w:val="ListParagraph"/>
        <w:spacing w:line="360" w:lineRule="auto"/>
        <w:rPr>
          <w:u w:val="single"/>
        </w:rPr>
      </w:pPr>
    </w:p>
    <w:p w:rsidR="00E10768" w:rsidRDefault="00E10768" w:rsidP="00E10768">
      <w:pPr>
        <w:pStyle w:val="ListParagraph"/>
        <w:numPr>
          <w:ilvl w:val="0"/>
          <w:numId w:val="2"/>
        </w:numPr>
      </w:pPr>
      <w:r>
        <w:t>If a baby is breech, explain what this means and what affect his has on delivery.</w:t>
      </w:r>
      <w:r>
        <w:tab/>
      </w:r>
      <w:r>
        <w:tab/>
        <w:t>(2 marks)</w:t>
      </w:r>
    </w:p>
    <w:p w:rsidR="00E10768" w:rsidRDefault="00E10768" w:rsidP="00E10768">
      <w:pPr>
        <w:pStyle w:val="ListParagraph"/>
      </w:pPr>
    </w:p>
    <w:p w:rsidR="00E10768" w:rsidRDefault="00E10768" w:rsidP="00E10768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A4709" w:rsidRPr="006A4709" w:rsidRDefault="006A4709" w:rsidP="006A4709">
      <w:pPr>
        <w:spacing w:line="360" w:lineRule="auto"/>
        <w:rPr>
          <w:u w:val="single"/>
        </w:rPr>
      </w:pPr>
    </w:p>
    <w:p w:rsidR="000A0292" w:rsidRDefault="00322688" w:rsidP="000B1739">
      <w:pPr>
        <w:pStyle w:val="ListParagraph"/>
        <w:numPr>
          <w:ilvl w:val="0"/>
          <w:numId w:val="2"/>
        </w:numPr>
      </w:pPr>
      <w:r>
        <w:lastRenderedPageBreak/>
        <w:t>If a woma</w:t>
      </w:r>
      <w:r w:rsidR="000A0292">
        <w:t>n is using heroin during pregnancy, explain how this affects the unborn child and infant.</w:t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</w:r>
      <w:r w:rsidR="000A0292">
        <w:tab/>
        <w:t>(5 marks)</w:t>
      </w:r>
    </w:p>
    <w:p w:rsidR="006A4709" w:rsidRDefault="006A4709" w:rsidP="006A4709">
      <w:pPr>
        <w:pStyle w:val="ListParagraph"/>
      </w:pPr>
    </w:p>
    <w:p w:rsidR="00EB020F" w:rsidRDefault="006A4709" w:rsidP="00EB020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020F" w:rsidRPr="00EB020F" w:rsidRDefault="00EB020F" w:rsidP="00EB020F">
      <w:pPr>
        <w:pStyle w:val="ListParagraph"/>
        <w:spacing w:line="360" w:lineRule="auto"/>
        <w:rPr>
          <w:u w:val="single"/>
        </w:rPr>
      </w:pPr>
    </w:p>
    <w:p w:rsidR="00322688" w:rsidRDefault="00322688" w:rsidP="000B1739">
      <w:pPr>
        <w:pStyle w:val="ListParagraph"/>
        <w:numPr>
          <w:ilvl w:val="0"/>
          <w:numId w:val="2"/>
        </w:numPr>
      </w:pPr>
      <w:r>
        <w:t>Using the diagrams below label which type of assistive reproductive technology is being used</w:t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</w:r>
      <w:r w:rsidR="009C4E5D">
        <w:tab/>
        <w:t>(2 marks)</w:t>
      </w:r>
    </w:p>
    <w:p w:rsidR="00322688" w:rsidRDefault="00322688" w:rsidP="00322688">
      <w:pPr>
        <w:pStyle w:val="ListParagraph"/>
      </w:pPr>
    </w:p>
    <w:p w:rsidR="00911B58" w:rsidRDefault="00322688" w:rsidP="00322688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7FA845D4" wp14:editId="758BCFC5">
            <wp:extent cx="2434461" cy="1674421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25" cy="16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AU"/>
        </w:rPr>
        <w:drawing>
          <wp:inline distT="0" distB="0" distL="0" distR="0">
            <wp:extent cx="1888177" cy="1888173"/>
            <wp:effectExtent l="0" t="0" r="0" b="0"/>
            <wp:docPr id="4" name="Picture 4" descr="Image result for GIF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IF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3" r="44398"/>
                    <a:stretch/>
                  </pic:blipFill>
                  <pic:spPr bwMode="auto">
                    <a:xfrm>
                      <a:off x="0" y="0"/>
                      <a:ext cx="1888177" cy="18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74" w:rsidRDefault="00727374" w:rsidP="00322688">
      <w:pPr>
        <w:pStyle w:val="ListParagraph"/>
        <w:ind w:left="1440"/>
      </w:pPr>
    </w:p>
    <w:p w:rsidR="00322688" w:rsidRPr="00C234F0" w:rsidRDefault="00322688" w:rsidP="00322688">
      <w:pPr>
        <w:pStyle w:val="ListParagraph"/>
        <w:numPr>
          <w:ilvl w:val="1"/>
          <w:numId w:val="2"/>
        </w:num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  <w:r>
        <w:tab/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234F0" w:rsidRPr="008E05E8" w:rsidRDefault="00C234F0" w:rsidP="00C234F0">
      <w:pPr>
        <w:pStyle w:val="ListParagraph"/>
        <w:ind w:left="1440"/>
      </w:pPr>
    </w:p>
    <w:p w:rsidR="008E05E8" w:rsidRDefault="008E05E8" w:rsidP="008E05E8">
      <w:pPr>
        <w:pStyle w:val="ListParagraph"/>
        <w:numPr>
          <w:ilvl w:val="0"/>
          <w:numId w:val="2"/>
        </w:numPr>
      </w:pPr>
      <w:r>
        <w:t>Explain the differences between the mini pill and combined pill.</w:t>
      </w:r>
      <w:r>
        <w:tab/>
      </w:r>
      <w:r>
        <w:tab/>
      </w:r>
      <w:r>
        <w:tab/>
      </w:r>
      <w:r>
        <w:tab/>
        <w:t>(6 marks)</w:t>
      </w:r>
    </w:p>
    <w:p w:rsidR="00C234F0" w:rsidRDefault="00C234F0" w:rsidP="00C234F0">
      <w:pPr>
        <w:pStyle w:val="ListParagraph"/>
      </w:pPr>
    </w:p>
    <w:p w:rsidR="00C234F0" w:rsidRDefault="00C234F0" w:rsidP="00C234F0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E05E8" w:rsidRDefault="00117BDD" w:rsidP="008E05E8">
      <w:pPr>
        <w:pStyle w:val="ListParagraph"/>
        <w:numPr>
          <w:ilvl w:val="0"/>
          <w:numId w:val="2"/>
        </w:numPr>
      </w:pPr>
      <w:r>
        <w:lastRenderedPageBreak/>
        <w:t>Some people believe in the natural family planning method of contraception, explain why this is only 70% effective compared to other methods</w:t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604F8F" w:rsidRDefault="00604F8F" w:rsidP="00604F8F">
      <w:pPr>
        <w:pStyle w:val="ListParagraph"/>
      </w:pPr>
    </w:p>
    <w:p w:rsidR="00604F8F" w:rsidRDefault="00604F8F" w:rsidP="00604F8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04F8F" w:rsidRPr="00604F8F" w:rsidRDefault="00604F8F" w:rsidP="00604F8F">
      <w:pPr>
        <w:pStyle w:val="ListParagraph"/>
        <w:spacing w:line="360" w:lineRule="auto"/>
        <w:rPr>
          <w:u w:val="single"/>
        </w:rPr>
      </w:pPr>
    </w:p>
    <w:p w:rsidR="00D618B2" w:rsidRPr="00604F8F" w:rsidRDefault="00D618B2" w:rsidP="00604F8F">
      <w:pPr>
        <w:pStyle w:val="ListParagraph"/>
        <w:spacing w:line="360" w:lineRule="auto"/>
        <w:rPr>
          <w:u w:val="single"/>
        </w:rPr>
      </w:pPr>
    </w:p>
    <w:p w:rsidR="00BB5716" w:rsidRDefault="00FC61DD" w:rsidP="00D618B2">
      <w:pPr>
        <w:pStyle w:val="ListParagraph"/>
        <w:numPr>
          <w:ilvl w:val="0"/>
          <w:numId w:val="2"/>
        </w:numPr>
        <w:spacing w:line="360" w:lineRule="auto"/>
      </w:pPr>
      <w:r>
        <w:t>Explain why early diagnosis is important if an ectopic pregnancy occurs</w:t>
      </w:r>
      <w:r>
        <w:tab/>
      </w:r>
      <w:r>
        <w:tab/>
      </w:r>
      <w:r>
        <w:tab/>
        <w:t>(3 marks)</w:t>
      </w:r>
    </w:p>
    <w:p w:rsidR="00D618B2" w:rsidRDefault="00D618B2" w:rsidP="00D618B2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618B2" w:rsidRPr="00D618B2" w:rsidRDefault="00D618B2" w:rsidP="00D618B2">
      <w:pPr>
        <w:pStyle w:val="ListParagraph"/>
        <w:spacing w:line="360" w:lineRule="auto"/>
        <w:rPr>
          <w:u w:val="single"/>
        </w:rPr>
      </w:pPr>
    </w:p>
    <w:p w:rsidR="00BD4171" w:rsidRDefault="00D90AA3" w:rsidP="008E05E8">
      <w:pPr>
        <w:pStyle w:val="ListParagraph"/>
        <w:numPr>
          <w:ilvl w:val="0"/>
          <w:numId w:val="2"/>
        </w:numPr>
      </w:pPr>
      <w:r>
        <w:t>state</w:t>
      </w:r>
      <w:r w:rsidR="00BD4171">
        <w:t xml:space="preserve"> 2 risk factors that increase the chan</w:t>
      </w:r>
      <w:r>
        <w:t>ces of an ectopic pregnancy</w:t>
      </w:r>
      <w:r>
        <w:tab/>
      </w:r>
      <w:r>
        <w:tab/>
      </w:r>
      <w:r>
        <w:tab/>
        <w:t>(2</w:t>
      </w:r>
      <w:r w:rsidR="00BD4171">
        <w:t xml:space="preserve"> marks)</w:t>
      </w:r>
    </w:p>
    <w:p w:rsidR="00D618B2" w:rsidRDefault="00D618B2" w:rsidP="00D618B2">
      <w:pPr>
        <w:pStyle w:val="ListParagraph"/>
      </w:pPr>
    </w:p>
    <w:p w:rsidR="00D618B2" w:rsidRDefault="00D618B2" w:rsidP="00D618B2">
      <w:pPr>
        <w:pStyle w:val="ListParagraph"/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E2620" w:rsidRDefault="003E2620" w:rsidP="00D618B2">
      <w:pPr>
        <w:pStyle w:val="ListParagraph"/>
        <w:spacing w:line="360" w:lineRule="auto"/>
      </w:pPr>
    </w:p>
    <w:p w:rsidR="003E2620" w:rsidRDefault="003E2620" w:rsidP="00D618B2">
      <w:pPr>
        <w:pStyle w:val="ListParagraph"/>
        <w:spacing w:line="360" w:lineRule="auto"/>
      </w:pPr>
    </w:p>
    <w:p w:rsidR="003E2620" w:rsidRDefault="003E2620" w:rsidP="00D618B2">
      <w:pPr>
        <w:pStyle w:val="ListParagraph"/>
        <w:spacing w:line="360" w:lineRule="auto"/>
      </w:pPr>
    </w:p>
    <w:p w:rsidR="003E2620" w:rsidRDefault="003E2620" w:rsidP="00D618B2">
      <w:pPr>
        <w:pStyle w:val="ListParagraph"/>
        <w:spacing w:line="360" w:lineRule="auto"/>
      </w:pPr>
    </w:p>
    <w:p w:rsidR="003E2620" w:rsidRPr="003E2620" w:rsidRDefault="003E2620" w:rsidP="003E2620">
      <w:pPr>
        <w:pStyle w:val="ListParagraph"/>
        <w:spacing w:line="360" w:lineRule="auto"/>
        <w:jc w:val="center"/>
        <w:rPr>
          <w:b/>
        </w:rPr>
      </w:pPr>
      <w:r w:rsidRPr="003E2620">
        <w:rPr>
          <w:b/>
        </w:rPr>
        <w:t>End of Questions</w:t>
      </w:r>
    </w:p>
    <w:sectPr w:rsidR="003E2620" w:rsidRPr="003E2620" w:rsidSect="00A760E0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374" w:rsidRDefault="00727374" w:rsidP="00727374">
      <w:pPr>
        <w:spacing w:after="0" w:line="240" w:lineRule="auto"/>
      </w:pPr>
      <w:r>
        <w:separator/>
      </w:r>
    </w:p>
  </w:endnote>
  <w:endnote w:type="continuationSeparator" w:id="0">
    <w:p w:rsidR="00727374" w:rsidRDefault="00727374" w:rsidP="0072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374" w:rsidRDefault="00727374" w:rsidP="00727374">
      <w:pPr>
        <w:spacing w:after="0" w:line="240" w:lineRule="auto"/>
      </w:pPr>
      <w:r>
        <w:separator/>
      </w:r>
    </w:p>
  </w:footnote>
  <w:footnote w:type="continuationSeparator" w:id="0">
    <w:p w:rsidR="00727374" w:rsidRDefault="00727374" w:rsidP="0072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62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7374" w:rsidRDefault="007273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D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7374" w:rsidRDefault="00727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0CA6"/>
    <w:multiLevelType w:val="hybridMultilevel"/>
    <w:tmpl w:val="F1E6B0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80CFD"/>
    <w:multiLevelType w:val="hybridMultilevel"/>
    <w:tmpl w:val="970AE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F2513"/>
    <w:multiLevelType w:val="hybridMultilevel"/>
    <w:tmpl w:val="30022496"/>
    <w:lvl w:ilvl="0" w:tplc="F2C862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EE7531"/>
    <w:multiLevelType w:val="hybridMultilevel"/>
    <w:tmpl w:val="43C428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E0"/>
    <w:rsid w:val="00080E08"/>
    <w:rsid w:val="000A0292"/>
    <w:rsid w:val="000B1739"/>
    <w:rsid w:val="000B54F4"/>
    <w:rsid w:val="000C66B2"/>
    <w:rsid w:val="000F01C7"/>
    <w:rsid w:val="00117BDD"/>
    <w:rsid w:val="00195F77"/>
    <w:rsid w:val="001C675A"/>
    <w:rsid w:val="001D2CBB"/>
    <w:rsid w:val="0029498F"/>
    <w:rsid w:val="002F61DB"/>
    <w:rsid w:val="003126E9"/>
    <w:rsid w:val="00322688"/>
    <w:rsid w:val="0033057C"/>
    <w:rsid w:val="00356AEC"/>
    <w:rsid w:val="00357955"/>
    <w:rsid w:val="00377A83"/>
    <w:rsid w:val="003B70A7"/>
    <w:rsid w:val="003D3EC8"/>
    <w:rsid w:val="003E2620"/>
    <w:rsid w:val="00470056"/>
    <w:rsid w:val="004A2E4A"/>
    <w:rsid w:val="004A3845"/>
    <w:rsid w:val="004F3539"/>
    <w:rsid w:val="00501A50"/>
    <w:rsid w:val="005D51A8"/>
    <w:rsid w:val="005E3AD6"/>
    <w:rsid w:val="00604F8F"/>
    <w:rsid w:val="0064558E"/>
    <w:rsid w:val="006A4709"/>
    <w:rsid w:val="00727374"/>
    <w:rsid w:val="007B2B1D"/>
    <w:rsid w:val="007D50BD"/>
    <w:rsid w:val="00897DFE"/>
    <w:rsid w:val="008A25D2"/>
    <w:rsid w:val="008C0E90"/>
    <w:rsid w:val="008E05E8"/>
    <w:rsid w:val="00902B78"/>
    <w:rsid w:val="00911B58"/>
    <w:rsid w:val="009C4E5D"/>
    <w:rsid w:val="00A6272B"/>
    <w:rsid w:val="00A760E0"/>
    <w:rsid w:val="00AC0F6A"/>
    <w:rsid w:val="00AF00F8"/>
    <w:rsid w:val="00B15567"/>
    <w:rsid w:val="00B6683D"/>
    <w:rsid w:val="00BB5716"/>
    <w:rsid w:val="00BD4171"/>
    <w:rsid w:val="00BE5B4E"/>
    <w:rsid w:val="00BF759E"/>
    <w:rsid w:val="00C10E14"/>
    <w:rsid w:val="00C16C3E"/>
    <w:rsid w:val="00C234F0"/>
    <w:rsid w:val="00C34D36"/>
    <w:rsid w:val="00C714C6"/>
    <w:rsid w:val="00C77DC6"/>
    <w:rsid w:val="00C83961"/>
    <w:rsid w:val="00D618B2"/>
    <w:rsid w:val="00D90AA3"/>
    <w:rsid w:val="00D90D2B"/>
    <w:rsid w:val="00DF59EE"/>
    <w:rsid w:val="00E10768"/>
    <w:rsid w:val="00EB020F"/>
    <w:rsid w:val="00F77100"/>
    <w:rsid w:val="00F97381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E0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58E"/>
    <w:pPr>
      <w:spacing w:before="120" w:after="120" w:line="276" w:lineRule="auto"/>
      <w:outlineLvl w:val="4"/>
    </w:pPr>
    <w:rPr>
      <w:rFonts w:ascii="Calibri" w:hAnsi="Calibri" w:cs="Arial"/>
      <w:b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4558E"/>
    <w:rPr>
      <w:rFonts w:ascii="Calibri" w:hAnsi="Calibri" w:cs="Arial"/>
      <w:b/>
      <w:lang w:eastAsia="en-AU"/>
    </w:rPr>
  </w:style>
  <w:style w:type="paragraph" w:customStyle="1" w:styleId="ListItem">
    <w:name w:val="List Item"/>
    <w:basedOn w:val="Normal"/>
    <w:link w:val="ListItemChar"/>
    <w:qFormat/>
    <w:rsid w:val="0064558E"/>
    <w:pPr>
      <w:numPr>
        <w:numId w:val="1"/>
      </w:numPr>
      <w:spacing w:before="120" w:after="120" w:line="276" w:lineRule="auto"/>
    </w:pPr>
    <w:rPr>
      <w:rFonts w:ascii="Calibri" w:hAnsi="Calibri" w:cs="Arial"/>
      <w:lang w:eastAsia="en-AU"/>
    </w:rPr>
  </w:style>
  <w:style w:type="character" w:customStyle="1" w:styleId="ListItemChar">
    <w:name w:val="List Item Char"/>
    <w:basedOn w:val="DefaultParagraphFont"/>
    <w:link w:val="ListItem"/>
    <w:rsid w:val="0064558E"/>
    <w:rPr>
      <w:rFonts w:ascii="Calibri" w:hAnsi="Calibri" w:cs="Arial"/>
      <w:lang w:eastAsia="en-AU"/>
    </w:rPr>
  </w:style>
  <w:style w:type="paragraph" w:styleId="ListParagraph">
    <w:name w:val="List Paragraph"/>
    <w:basedOn w:val="Normal"/>
    <w:uiPriority w:val="34"/>
    <w:qFormat/>
    <w:rsid w:val="00F77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74"/>
  </w:style>
  <w:style w:type="paragraph" w:styleId="Footer">
    <w:name w:val="footer"/>
    <w:basedOn w:val="Normal"/>
    <w:link w:val="FooterChar"/>
    <w:uiPriority w:val="99"/>
    <w:unhideWhenUsed/>
    <w:rsid w:val="0072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E0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58E"/>
    <w:pPr>
      <w:spacing w:before="120" w:after="120" w:line="276" w:lineRule="auto"/>
      <w:outlineLvl w:val="4"/>
    </w:pPr>
    <w:rPr>
      <w:rFonts w:ascii="Calibri" w:hAnsi="Calibri" w:cs="Arial"/>
      <w:b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4558E"/>
    <w:rPr>
      <w:rFonts w:ascii="Calibri" w:hAnsi="Calibri" w:cs="Arial"/>
      <w:b/>
      <w:lang w:eastAsia="en-AU"/>
    </w:rPr>
  </w:style>
  <w:style w:type="paragraph" w:customStyle="1" w:styleId="ListItem">
    <w:name w:val="List Item"/>
    <w:basedOn w:val="Normal"/>
    <w:link w:val="ListItemChar"/>
    <w:qFormat/>
    <w:rsid w:val="0064558E"/>
    <w:pPr>
      <w:numPr>
        <w:numId w:val="1"/>
      </w:numPr>
      <w:spacing w:before="120" w:after="120" w:line="276" w:lineRule="auto"/>
    </w:pPr>
    <w:rPr>
      <w:rFonts w:ascii="Calibri" w:hAnsi="Calibri" w:cs="Arial"/>
      <w:lang w:eastAsia="en-AU"/>
    </w:rPr>
  </w:style>
  <w:style w:type="character" w:customStyle="1" w:styleId="ListItemChar">
    <w:name w:val="List Item Char"/>
    <w:basedOn w:val="DefaultParagraphFont"/>
    <w:link w:val="ListItem"/>
    <w:rsid w:val="0064558E"/>
    <w:rPr>
      <w:rFonts w:ascii="Calibri" w:hAnsi="Calibri" w:cs="Arial"/>
      <w:lang w:eastAsia="en-AU"/>
    </w:rPr>
  </w:style>
  <w:style w:type="paragraph" w:styleId="ListParagraph">
    <w:name w:val="List Paragraph"/>
    <w:basedOn w:val="Normal"/>
    <w:uiPriority w:val="34"/>
    <w:qFormat/>
    <w:rsid w:val="00F77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74"/>
  </w:style>
  <w:style w:type="paragraph" w:styleId="Footer">
    <w:name w:val="footer"/>
    <w:basedOn w:val="Normal"/>
    <w:link w:val="FooterChar"/>
    <w:uiPriority w:val="99"/>
    <w:unhideWhenUsed/>
    <w:rsid w:val="00727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83A546E1</Template>
  <TotalTime>49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Emma [Eastern Goldfields College]</dc:creator>
  <cp:keywords/>
  <dc:description/>
  <cp:lastModifiedBy>ROBERTS Emma</cp:lastModifiedBy>
  <cp:revision>66</cp:revision>
  <cp:lastPrinted>2019-10-23T05:02:00Z</cp:lastPrinted>
  <dcterms:created xsi:type="dcterms:W3CDTF">2019-10-23T04:05:00Z</dcterms:created>
  <dcterms:modified xsi:type="dcterms:W3CDTF">2019-10-23T05:02:00Z</dcterms:modified>
</cp:coreProperties>
</file>