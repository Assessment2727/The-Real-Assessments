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2F" w:rsidRPr="008605B3" w:rsidRDefault="008605B3" w:rsidP="000A607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Human Biology Test R</w:t>
      </w:r>
      <w:bookmarkStart w:id="0" w:name="_GoBack"/>
      <w:bookmarkEnd w:id="0"/>
      <w:r w:rsidR="000A607F" w:rsidRPr="008605B3">
        <w:rPr>
          <w:b/>
          <w:sz w:val="28"/>
        </w:rPr>
        <w:t>evision</w:t>
      </w:r>
    </w:p>
    <w:p w:rsidR="000A607F" w:rsidRDefault="000A607F" w:rsidP="000A607F">
      <w:pPr>
        <w:pStyle w:val="ListParagraph"/>
        <w:numPr>
          <w:ilvl w:val="0"/>
          <w:numId w:val="1"/>
        </w:numPr>
        <w:spacing w:line="360" w:lineRule="auto"/>
      </w:pPr>
      <w:r>
        <w:t xml:space="preserve">Explain the difference between a blastocyst, embryo, foetus and zygote. </w:t>
      </w:r>
    </w:p>
    <w:p w:rsidR="000A607F" w:rsidRDefault="000A607F" w:rsidP="000A607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spacing w:line="360" w:lineRule="auto"/>
        <w:rPr>
          <w:u w:val="single"/>
        </w:rPr>
      </w:pPr>
    </w:p>
    <w:p w:rsidR="000A607F" w:rsidRDefault="000A607F" w:rsidP="000A607F">
      <w:pPr>
        <w:pStyle w:val="ListParagraph"/>
        <w:numPr>
          <w:ilvl w:val="0"/>
          <w:numId w:val="1"/>
        </w:numPr>
        <w:spacing w:line="360" w:lineRule="auto"/>
      </w:pPr>
      <w:r>
        <w:t>Explain the functions of the following structures</w:t>
      </w:r>
    </w:p>
    <w:p w:rsid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>
        <w:t>Placenta</w:t>
      </w:r>
    </w:p>
    <w:p w:rsidR="000A607F" w:rsidRPr="000A607F" w:rsidRDefault="000A607F" w:rsidP="000A607F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>
        <w:t>Umbilical cord</w:t>
      </w:r>
    </w:p>
    <w:p w:rsidR="000A607F" w:rsidRPr="000A607F" w:rsidRDefault="000A607F" w:rsidP="000A607F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>
        <w:t>Amniotic sac</w:t>
      </w:r>
    </w:p>
    <w:p w:rsidR="000A607F" w:rsidRPr="000A607F" w:rsidRDefault="000A607F" w:rsidP="000A607F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>
        <w:t>Amniotic membrane</w:t>
      </w:r>
    </w:p>
    <w:p w:rsidR="000A607F" w:rsidRDefault="000A607F" w:rsidP="000A607F">
      <w:pPr>
        <w:pStyle w:val="ListParagraph"/>
        <w:spacing w:line="360" w:lineRule="auto"/>
        <w:ind w:left="144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spacing w:line="360" w:lineRule="auto"/>
        <w:ind w:left="1440"/>
        <w:rPr>
          <w:u w:val="single"/>
        </w:rPr>
      </w:pPr>
    </w:p>
    <w:p w:rsidR="000A607F" w:rsidRDefault="000A607F" w:rsidP="000A607F">
      <w:pPr>
        <w:pStyle w:val="ListParagraph"/>
        <w:numPr>
          <w:ilvl w:val="0"/>
          <w:numId w:val="1"/>
        </w:numPr>
        <w:spacing w:line="360" w:lineRule="auto"/>
      </w:pPr>
      <w:r>
        <w:t>What are the two main issues that can occur with the placenta during pregnancy and childbirth</w:t>
      </w:r>
    </w:p>
    <w:p w:rsidR="000A607F" w:rsidRDefault="000A607F" w:rsidP="000A607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spacing w:line="360" w:lineRule="auto"/>
        <w:rPr>
          <w:u w:val="single"/>
        </w:rPr>
      </w:pPr>
    </w:p>
    <w:p w:rsidR="000A607F" w:rsidRDefault="000A607F" w:rsidP="000A607F">
      <w:pPr>
        <w:pStyle w:val="ListParagraph"/>
        <w:numPr>
          <w:ilvl w:val="0"/>
          <w:numId w:val="1"/>
        </w:numPr>
        <w:spacing w:line="360" w:lineRule="auto"/>
      </w:pPr>
      <w:r>
        <w:t>What 2 issues are related to the umbilical cord during labour</w:t>
      </w:r>
    </w:p>
    <w:p w:rsidR="000A607F" w:rsidRDefault="000A607F" w:rsidP="000A607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spacing w:line="360" w:lineRule="auto"/>
        <w:rPr>
          <w:u w:val="single"/>
        </w:rPr>
      </w:pPr>
    </w:p>
    <w:p w:rsidR="000A607F" w:rsidRDefault="000A607F" w:rsidP="000A607F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Complete the following by stating the trimester it occurs</w:t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A foetus responds to sounds in which month</w:t>
      </w:r>
      <w: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Lungs develop during which month</w:t>
      </w:r>
      <w: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In what month does fine hair grow on the body</w:t>
      </w:r>
      <w: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Increased hormones for labour occur in which month</w:t>
      </w:r>
      <w: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In which month can sex be determined</w:t>
      </w:r>
      <w:r>
        <w:t xml:space="preserve">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What month does the heart start pumping?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In which month are all systems except respiratory functional</w:t>
      </w:r>
      <w: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pStyle w:val="ListParagraph"/>
        <w:numPr>
          <w:ilvl w:val="1"/>
          <w:numId w:val="1"/>
        </w:numPr>
        <w:spacing w:line="360" w:lineRule="auto"/>
      </w:pPr>
      <w:r w:rsidRPr="000A607F">
        <w:t>In which month does the foetus have webbed fingers</w:t>
      </w:r>
      <w:r>
        <w:t>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Default="000A607F" w:rsidP="000A607F">
      <w:pPr>
        <w:pStyle w:val="ListParagraph"/>
        <w:spacing w:line="360" w:lineRule="auto"/>
        <w:ind w:left="1440"/>
      </w:pPr>
    </w:p>
    <w:p w:rsidR="000A607F" w:rsidRDefault="000A607F" w:rsidP="000A607F">
      <w:pPr>
        <w:pStyle w:val="ListParagraph"/>
        <w:numPr>
          <w:ilvl w:val="0"/>
          <w:numId w:val="1"/>
        </w:numPr>
        <w:spacing w:line="360" w:lineRule="auto"/>
      </w:pPr>
      <w:r>
        <w:t>Explain what happens in each stage of labour</w:t>
      </w:r>
    </w:p>
    <w:p w:rsidR="000A607F" w:rsidRDefault="000A607F" w:rsidP="000A607F">
      <w:pPr>
        <w:pStyle w:val="ListParagraph"/>
        <w:spacing w:line="360" w:lineRule="auto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A607F" w:rsidRPr="000A607F" w:rsidRDefault="000A607F" w:rsidP="000A607F">
      <w:pPr>
        <w:spacing w:line="360" w:lineRule="auto"/>
        <w:rPr>
          <w:u w:val="single"/>
        </w:rPr>
      </w:pPr>
    </w:p>
    <w:p w:rsidR="000A607F" w:rsidRDefault="000A607F" w:rsidP="000A607F">
      <w:pPr>
        <w:pStyle w:val="ListParagraph"/>
        <w:numPr>
          <w:ilvl w:val="0"/>
          <w:numId w:val="1"/>
        </w:numPr>
        <w:spacing w:line="360" w:lineRule="auto"/>
      </w:pPr>
      <w:r>
        <w:t>What is the major risk during stage 3 of labour?</w:t>
      </w:r>
    </w:p>
    <w:p w:rsidR="000A607F" w:rsidRPr="000A607F" w:rsidRDefault="000A607F" w:rsidP="000A607F">
      <w:pPr>
        <w:pStyle w:val="ListParagraph"/>
        <w:spacing w:line="360" w:lineRule="auto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0A607F" w:rsidRPr="000A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24FF1"/>
    <w:multiLevelType w:val="hybridMultilevel"/>
    <w:tmpl w:val="3DECD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7F"/>
    <w:rsid w:val="000A607F"/>
    <w:rsid w:val="008605B3"/>
    <w:rsid w:val="0089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8307"/>
  <w15:chartTrackingRefBased/>
  <w15:docId w15:val="{A771CD16-01E7-40D3-BAB6-46FD3A39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81BF9FBA</Template>
  <TotalTime>7</TotalTime>
  <Pages>2</Pages>
  <Words>181</Words>
  <Characters>1038</Characters>
  <Application>Microsoft Office Word</Application>
  <DocSecurity>0</DocSecurity>
  <Lines>8</Lines>
  <Paragraphs>2</Paragraphs>
  <ScaleCrop>false</ScaleCrop>
  <Company>Department of Education Western Australia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Emma [Eastern Goldfields College]</dc:creator>
  <cp:keywords/>
  <dc:description/>
  <cp:lastModifiedBy>ROBERTS Emma [Eastern Goldfields College]</cp:lastModifiedBy>
  <cp:revision>2</cp:revision>
  <dcterms:created xsi:type="dcterms:W3CDTF">2018-09-18T23:55:00Z</dcterms:created>
  <dcterms:modified xsi:type="dcterms:W3CDTF">2018-09-19T00:02:00Z</dcterms:modified>
</cp:coreProperties>
</file>