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EE" w:rsidRPr="0093251E" w:rsidRDefault="00F217EE" w:rsidP="00F217EE">
      <w:pPr>
        <w:spacing w:line="240" w:lineRule="auto"/>
        <w:ind w:left="1440" w:firstLine="7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1A301DE0" wp14:editId="42F6ED19">
            <wp:simplePos x="0" y="0"/>
            <wp:positionH relativeFrom="column">
              <wp:posOffset>17780</wp:posOffset>
            </wp:positionH>
            <wp:positionV relativeFrom="paragraph">
              <wp:posOffset>-116205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>GENERAL HUMAN BIOLOGY – YEAR 11</w:t>
      </w:r>
    </w:p>
    <w:p w:rsidR="00F217EE" w:rsidRDefault="00F217EE" w:rsidP="00F217EE">
      <w:pPr>
        <w:spacing w:after="0" w:line="240" w:lineRule="auto"/>
        <w:ind w:left="14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>Analysing pregnancy data</w:t>
      </w:r>
    </w:p>
    <w:p w:rsidR="00F217EE" w:rsidRDefault="00F217EE" w:rsidP="00F217EE">
      <w:pPr>
        <w:spacing w:after="0" w:line="240" w:lineRule="auto"/>
        <w:ind w:left="14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Weighting 5%</w:t>
      </w:r>
    </w:p>
    <w:p w:rsidR="00F217EE" w:rsidRDefault="00F217EE" w:rsidP="00F217EE">
      <w:pPr>
        <w:spacing w:line="240" w:lineRule="auto"/>
        <w:rPr>
          <w:b/>
          <w:sz w:val="26"/>
          <w:szCs w:val="26"/>
        </w:rPr>
      </w:pPr>
    </w:p>
    <w:p w:rsidR="00F217EE" w:rsidRDefault="00F217EE" w:rsidP="00F217EE">
      <w:pPr>
        <w:spacing w:line="240" w:lineRule="auto"/>
        <w:rPr>
          <w:b/>
          <w:sz w:val="26"/>
          <w:szCs w:val="26"/>
        </w:rPr>
      </w:pPr>
    </w:p>
    <w:p w:rsidR="00F217EE" w:rsidRDefault="00F217EE" w:rsidP="00F217EE">
      <w:pPr>
        <w:spacing w:line="240" w:lineRule="auto"/>
        <w:rPr>
          <w:b/>
          <w:sz w:val="26"/>
          <w:szCs w:val="26"/>
        </w:rPr>
      </w:pPr>
    </w:p>
    <w:p w:rsidR="00F217EE" w:rsidRDefault="00F217EE" w:rsidP="00F217EE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</w:t>
      </w:r>
      <w:r>
        <w:rPr>
          <w:b/>
          <w:sz w:val="26"/>
          <w:szCs w:val="26"/>
        </w:rPr>
        <w:tab/>
        <w:t xml:space="preserve">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F217EE" w:rsidRDefault="00F217EE" w:rsidP="00F217EE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DUE 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TOTAL = ______</w:t>
      </w:r>
      <w:r>
        <w:rPr>
          <w:b/>
          <w:sz w:val="26"/>
          <w:szCs w:val="26"/>
        </w:rPr>
        <w:t>/</w:t>
      </w:r>
    </w:p>
    <w:p w:rsidR="003C1D40" w:rsidRDefault="003C1D40">
      <w:pPr>
        <w:rPr>
          <w:b/>
        </w:rPr>
      </w:pPr>
    </w:p>
    <w:p w:rsidR="00195F77" w:rsidRDefault="003C1D40">
      <w:pPr>
        <w:rPr>
          <w:b/>
        </w:rPr>
      </w:pPr>
      <w:r w:rsidRPr="003C1D40">
        <w:rPr>
          <w:b/>
        </w:rPr>
        <w:t>Part A: Turning a table of results into an appropriate graph</w:t>
      </w:r>
      <w:r w:rsidR="00F81C73">
        <w:rPr>
          <w:b/>
        </w:rPr>
        <w:tab/>
      </w:r>
      <w:r w:rsidR="00F81C73">
        <w:rPr>
          <w:b/>
        </w:rPr>
        <w:tab/>
      </w:r>
      <w:r w:rsidR="00F81C73">
        <w:rPr>
          <w:b/>
        </w:rPr>
        <w:tab/>
      </w:r>
      <w:r w:rsidR="00F81C73">
        <w:rPr>
          <w:b/>
        </w:rPr>
        <w:tab/>
        <w:t>(12 marks)</w:t>
      </w:r>
    </w:p>
    <w:p w:rsidR="00915774" w:rsidRPr="00915774" w:rsidRDefault="00915774">
      <w:r>
        <w:t>Select 2 tables on different topics of the document and draw an appropriate graph to represent the data</w:t>
      </w:r>
    </w:p>
    <w:p w:rsidR="003C1D40" w:rsidRDefault="003C1D40">
      <w:pPr>
        <w:rPr>
          <w:b/>
        </w:rPr>
      </w:pPr>
      <w:r>
        <w:rPr>
          <w:b/>
        </w:rPr>
        <w:t xml:space="preserve">Part B: Using a graph or table draw conclusions </w:t>
      </w:r>
      <w:r w:rsidR="007167A8">
        <w:rPr>
          <w:b/>
        </w:rPr>
        <w:tab/>
      </w:r>
      <w:r w:rsidR="007167A8">
        <w:rPr>
          <w:b/>
        </w:rPr>
        <w:tab/>
      </w:r>
      <w:r w:rsidR="007167A8">
        <w:rPr>
          <w:b/>
        </w:rPr>
        <w:tab/>
      </w:r>
      <w:r w:rsidR="007167A8">
        <w:rPr>
          <w:b/>
        </w:rPr>
        <w:tab/>
      </w:r>
      <w:r w:rsidR="007167A8">
        <w:rPr>
          <w:b/>
        </w:rPr>
        <w:tab/>
        <w:t>(6 marks)</w:t>
      </w:r>
    </w:p>
    <w:p w:rsidR="00915774" w:rsidRPr="00915774" w:rsidRDefault="00915774">
      <w:r>
        <w:t xml:space="preserve">Write a detailed </w:t>
      </w:r>
      <w:r w:rsidR="00B9751C">
        <w:t>conclusion for one of the graphs draw in part A drawing on your knowledge from class</w:t>
      </w:r>
    </w:p>
    <w:p w:rsidR="003C1D40" w:rsidRDefault="003C1D40">
      <w:pPr>
        <w:rPr>
          <w:b/>
        </w:rPr>
      </w:pPr>
      <w:r>
        <w:rPr>
          <w:b/>
        </w:rPr>
        <w:t xml:space="preserve">Part C: Create an Infographic for a topic in the ‘pregnancy outcome in SA document’ </w:t>
      </w:r>
      <w:r w:rsidR="006331B3">
        <w:rPr>
          <w:b/>
        </w:rPr>
        <w:tab/>
        <w:t>(10 marks)</w:t>
      </w:r>
    </w:p>
    <w:p w:rsidR="00B9751C" w:rsidRDefault="00B9751C">
      <w:r>
        <w:t>Choose a topic eg. Miscarriages</w:t>
      </w:r>
    </w:p>
    <w:p w:rsidR="00B9751C" w:rsidRDefault="00B9751C">
      <w:r>
        <w:t>Your infographic should be:</w:t>
      </w:r>
    </w:p>
    <w:p w:rsidR="00B9751C" w:rsidRDefault="00B9751C" w:rsidP="00B9751C">
      <w:pPr>
        <w:pStyle w:val="ListParagraph"/>
        <w:numPr>
          <w:ilvl w:val="0"/>
          <w:numId w:val="1"/>
        </w:numPr>
      </w:pPr>
      <w:r>
        <w:t>1 page A4</w:t>
      </w:r>
      <w:bookmarkStart w:id="0" w:name="_GoBack"/>
      <w:bookmarkEnd w:id="0"/>
    </w:p>
    <w:p w:rsidR="00B9751C" w:rsidRDefault="00B9751C" w:rsidP="00B9751C">
      <w:pPr>
        <w:pStyle w:val="ListParagraph"/>
        <w:numPr>
          <w:ilvl w:val="0"/>
          <w:numId w:val="1"/>
        </w:numPr>
      </w:pPr>
      <w:r>
        <w:t>Statistics represented in new and interesting ways</w:t>
      </w:r>
    </w:p>
    <w:p w:rsidR="00B9751C" w:rsidRDefault="00B9751C" w:rsidP="00B9751C">
      <w:pPr>
        <w:pStyle w:val="ListParagraph"/>
        <w:numPr>
          <w:ilvl w:val="0"/>
          <w:numId w:val="1"/>
        </w:numPr>
      </w:pPr>
      <w:r>
        <w:t>Colourful</w:t>
      </w:r>
    </w:p>
    <w:p w:rsidR="00B9751C" w:rsidRPr="00B9751C" w:rsidRDefault="00B9751C" w:rsidP="00B9751C">
      <w:pPr>
        <w:pStyle w:val="ListParagraph"/>
        <w:numPr>
          <w:ilvl w:val="0"/>
          <w:numId w:val="1"/>
        </w:numPr>
      </w:pPr>
      <w:r>
        <w:t>Eye catching title and display</w:t>
      </w:r>
    </w:p>
    <w:sectPr w:rsidR="00B9751C" w:rsidRPr="00B9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07936"/>
    <w:multiLevelType w:val="hybridMultilevel"/>
    <w:tmpl w:val="A08C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EE"/>
    <w:rsid w:val="00195F77"/>
    <w:rsid w:val="003C1D40"/>
    <w:rsid w:val="006331B3"/>
    <w:rsid w:val="007167A8"/>
    <w:rsid w:val="00915774"/>
    <w:rsid w:val="00B9751C"/>
    <w:rsid w:val="00F217EE"/>
    <w:rsid w:val="00F8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356A"/>
  <w15:chartTrackingRefBased/>
  <w15:docId w15:val="{7A8D4B82-EE22-4B6C-84FC-53681A04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2C24E173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Emma [Eastern Goldfields College]</dc:creator>
  <cp:keywords/>
  <dc:description/>
  <cp:lastModifiedBy>ROBERTS Emma [Eastern Goldfields College]</cp:lastModifiedBy>
  <cp:revision>7</cp:revision>
  <dcterms:created xsi:type="dcterms:W3CDTF">2019-12-06T02:36:00Z</dcterms:created>
  <dcterms:modified xsi:type="dcterms:W3CDTF">2019-12-06T02:43:00Z</dcterms:modified>
</cp:coreProperties>
</file>