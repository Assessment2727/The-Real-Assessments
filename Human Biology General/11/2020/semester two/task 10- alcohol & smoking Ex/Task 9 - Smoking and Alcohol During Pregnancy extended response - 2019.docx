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7E0" w:rsidRPr="0093251E" w:rsidRDefault="00A57823" w:rsidP="00A57823">
      <w:pPr>
        <w:spacing w:line="240" w:lineRule="auto"/>
        <w:ind w:left="1440" w:firstLine="720"/>
        <w:rPr>
          <w:b/>
          <w:sz w:val="26"/>
          <w:szCs w:val="26"/>
        </w:rPr>
      </w:pPr>
      <w:r>
        <w:rPr>
          <w:b/>
          <w:noProof/>
          <w:sz w:val="26"/>
          <w:szCs w:val="26"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17780</wp:posOffset>
            </wp:positionH>
            <wp:positionV relativeFrom="paragraph">
              <wp:posOffset>-116205</wp:posOffset>
            </wp:positionV>
            <wp:extent cx="1143000" cy="1131570"/>
            <wp:effectExtent l="0" t="0" r="0" b="0"/>
            <wp:wrapSquare wrapText="bothSides"/>
            <wp:docPr id="2" name="Picture 2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0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76B1">
        <w:rPr>
          <w:b/>
          <w:sz w:val="26"/>
          <w:szCs w:val="26"/>
        </w:rPr>
        <w:t xml:space="preserve">GENERAL HUMAN BIOLOGY – YEAR 11 </w:t>
      </w:r>
      <w:r w:rsidR="000D56F5">
        <w:rPr>
          <w:b/>
          <w:sz w:val="26"/>
          <w:szCs w:val="26"/>
        </w:rPr>
        <w:t xml:space="preserve"> </w:t>
      </w:r>
    </w:p>
    <w:p w:rsidR="00D94172" w:rsidRDefault="0093251E" w:rsidP="00A57823">
      <w:pPr>
        <w:spacing w:after="0" w:line="240" w:lineRule="auto"/>
        <w:ind w:left="1440"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TASK </w:t>
      </w:r>
      <w:r w:rsidR="00D23B26">
        <w:rPr>
          <w:b/>
          <w:sz w:val="26"/>
          <w:szCs w:val="26"/>
        </w:rPr>
        <w:t>9</w:t>
      </w:r>
      <w:r>
        <w:rPr>
          <w:b/>
          <w:sz w:val="26"/>
          <w:szCs w:val="26"/>
        </w:rPr>
        <w:t xml:space="preserve"> – </w:t>
      </w:r>
      <w:r w:rsidR="00D94172">
        <w:rPr>
          <w:b/>
          <w:sz w:val="26"/>
          <w:szCs w:val="26"/>
        </w:rPr>
        <w:t>ALCOHOL &amp; SMOKING DURING PREGNANCY</w:t>
      </w:r>
      <w:r w:rsidR="006E7894">
        <w:rPr>
          <w:b/>
          <w:sz w:val="26"/>
          <w:szCs w:val="26"/>
        </w:rPr>
        <w:t xml:space="preserve"> </w:t>
      </w:r>
    </w:p>
    <w:p w:rsidR="00996E5B" w:rsidRDefault="00D94172" w:rsidP="00A57823">
      <w:pPr>
        <w:spacing w:line="240" w:lineRule="auto"/>
        <w:ind w:left="216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</w:t>
      </w:r>
      <w:r w:rsidR="00A57823">
        <w:rPr>
          <w:b/>
          <w:sz w:val="26"/>
          <w:szCs w:val="26"/>
        </w:rPr>
        <w:tab/>
      </w:r>
      <w:r>
        <w:rPr>
          <w:b/>
          <w:sz w:val="26"/>
          <w:szCs w:val="26"/>
        </w:rPr>
        <w:t xml:space="preserve">  </w:t>
      </w:r>
      <w:r w:rsidR="00E576B1">
        <w:rPr>
          <w:b/>
          <w:sz w:val="26"/>
          <w:szCs w:val="26"/>
        </w:rPr>
        <w:t>EXTENDED RESPONSE</w:t>
      </w:r>
    </w:p>
    <w:p w:rsidR="002C0DAB" w:rsidRDefault="002C0DAB" w:rsidP="002C0DAB">
      <w:pPr>
        <w:spacing w:line="240" w:lineRule="auto"/>
        <w:rPr>
          <w:b/>
          <w:sz w:val="26"/>
          <w:szCs w:val="26"/>
        </w:rPr>
      </w:pPr>
    </w:p>
    <w:p w:rsidR="002C0DAB" w:rsidRDefault="005B6ACD" w:rsidP="002C0DAB">
      <w:pPr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NAME:</w:t>
      </w:r>
      <w:r>
        <w:rPr>
          <w:b/>
          <w:sz w:val="26"/>
          <w:szCs w:val="26"/>
        </w:rPr>
        <w:tab/>
        <w:t>______________________</w:t>
      </w:r>
      <w:r w:rsidR="009C5F92">
        <w:rPr>
          <w:b/>
          <w:sz w:val="26"/>
          <w:szCs w:val="26"/>
        </w:rPr>
        <w:tab/>
        <w:t xml:space="preserve">     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 w:rsidR="009C5F92">
        <w:rPr>
          <w:b/>
          <w:sz w:val="26"/>
          <w:szCs w:val="26"/>
        </w:rPr>
        <w:t>WEIGHTING: 5</w:t>
      </w:r>
      <w:r w:rsidR="002C0DAB">
        <w:rPr>
          <w:b/>
          <w:sz w:val="26"/>
          <w:szCs w:val="26"/>
        </w:rPr>
        <w:t>%</w:t>
      </w:r>
    </w:p>
    <w:p w:rsidR="002C0DAB" w:rsidRDefault="00E576B1" w:rsidP="002C0DAB">
      <w:pPr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DUE </w:t>
      </w:r>
      <w:r w:rsidR="002C0DAB">
        <w:rPr>
          <w:b/>
          <w:sz w:val="26"/>
          <w:szCs w:val="26"/>
        </w:rPr>
        <w:t>DATE:</w:t>
      </w:r>
      <w:r w:rsidR="002C0DAB">
        <w:rPr>
          <w:b/>
          <w:sz w:val="26"/>
          <w:szCs w:val="26"/>
        </w:rPr>
        <w:tab/>
      </w:r>
      <w:r w:rsidR="00FB5A68">
        <w:rPr>
          <w:b/>
          <w:sz w:val="26"/>
          <w:szCs w:val="26"/>
          <w:u w:val="single"/>
        </w:rPr>
        <w:t xml:space="preserve"> </w:t>
      </w:r>
      <w:r w:rsidR="00FB5A68">
        <w:rPr>
          <w:b/>
          <w:sz w:val="26"/>
          <w:szCs w:val="26"/>
          <w:u w:val="single"/>
        </w:rPr>
        <w:tab/>
      </w:r>
      <w:r w:rsidR="00FB5A68">
        <w:rPr>
          <w:b/>
          <w:sz w:val="26"/>
          <w:szCs w:val="26"/>
          <w:u w:val="single"/>
        </w:rPr>
        <w:tab/>
      </w:r>
      <w:r w:rsidR="00FB5A68">
        <w:rPr>
          <w:b/>
          <w:sz w:val="26"/>
          <w:szCs w:val="26"/>
          <w:u w:val="single"/>
        </w:rPr>
        <w:tab/>
      </w:r>
      <w:r w:rsidR="00FB5A68">
        <w:rPr>
          <w:b/>
          <w:sz w:val="26"/>
          <w:szCs w:val="26"/>
          <w:u w:val="single"/>
        </w:rPr>
        <w:tab/>
      </w:r>
      <w:r w:rsidR="00E03FBC">
        <w:rPr>
          <w:b/>
          <w:sz w:val="26"/>
          <w:szCs w:val="26"/>
        </w:rPr>
        <w:tab/>
      </w:r>
      <w:r w:rsidR="005B6ACD">
        <w:rPr>
          <w:b/>
          <w:sz w:val="26"/>
          <w:szCs w:val="26"/>
        </w:rPr>
        <w:tab/>
      </w:r>
      <w:r w:rsidR="005B6ACD">
        <w:rPr>
          <w:b/>
          <w:sz w:val="26"/>
          <w:szCs w:val="26"/>
        </w:rPr>
        <w:tab/>
      </w:r>
      <w:r w:rsidR="005B6ACD">
        <w:rPr>
          <w:b/>
          <w:sz w:val="26"/>
          <w:szCs w:val="26"/>
        </w:rPr>
        <w:tab/>
      </w:r>
      <w:r w:rsidR="00E03FBC">
        <w:rPr>
          <w:b/>
          <w:sz w:val="26"/>
          <w:szCs w:val="26"/>
        </w:rPr>
        <w:t>TOTAL = ______</w:t>
      </w:r>
      <w:r w:rsidR="00994DBC">
        <w:rPr>
          <w:b/>
          <w:sz w:val="26"/>
          <w:szCs w:val="26"/>
        </w:rPr>
        <w:t>/44</w:t>
      </w:r>
    </w:p>
    <w:p w:rsidR="00996E5B" w:rsidRPr="0093251E" w:rsidRDefault="00996E5B" w:rsidP="004036D9">
      <w:pPr>
        <w:spacing w:after="0" w:line="240" w:lineRule="auto"/>
        <w:jc w:val="both"/>
        <w:rPr>
          <w:b/>
          <w:sz w:val="26"/>
          <w:szCs w:val="26"/>
        </w:rPr>
      </w:pPr>
    </w:p>
    <w:p w:rsidR="00D94172" w:rsidRPr="00D94172" w:rsidRDefault="00A57823" w:rsidP="00D94172">
      <w:pPr>
        <w:pStyle w:val="Default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 xml:space="preserve">Part One: Research </w:t>
      </w:r>
      <w:r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</w:rPr>
        <w:tab/>
      </w:r>
      <w:r w:rsidR="001E6F28">
        <w:rPr>
          <w:b/>
          <w:i/>
          <w:sz w:val="22"/>
          <w:szCs w:val="22"/>
        </w:rPr>
        <w:t>1</w:t>
      </w:r>
      <w:r w:rsidR="00994DBC">
        <w:rPr>
          <w:b/>
          <w:i/>
          <w:sz w:val="22"/>
          <w:szCs w:val="22"/>
        </w:rPr>
        <w:t>4</w:t>
      </w:r>
      <w:r>
        <w:rPr>
          <w:b/>
          <w:i/>
          <w:sz w:val="22"/>
          <w:szCs w:val="22"/>
        </w:rPr>
        <w:t xml:space="preserve"> marks</w:t>
      </w:r>
    </w:p>
    <w:p w:rsidR="00D94172" w:rsidRDefault="00D94172" w:rsidP="00D9417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Research the following and complete the worksheet provided. </w:t>
      </w:r>
    </w:p>
    <w:p w:rsidR="00D94172" w:rsidRDefault="00D94172" w:rsidP="00D94172">
      <w:pPr>
        <w:pStyle w:val="Default"/>
        <w:rPr>
          <w:sz w:val="22"/>
          <w:szCs w:val="22"/>
        </w:rPr>
      </w:pPr>
    </w:p>
    <w:p w:rsidR="00856542" w:rsidRDefault="00D94172" w:rsidP="00D94172">
      <w:pPr>
        <w:pStyle w:val="Default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Find an advertisement addressing the risks of smoking during pregnancy and one that addresses drinking alcohol during pregnancy</w:t>
      </w:r>
      <w:r w:rsidR="00856542">
        <w:rPr>
          <w:sz w:val="22"/>
          <w:szCs w:val="22"/>
        </w:rPr>
        <w:t xml:space="preserve">. </w:t>
      </w:r>
      <w:r w:rsidR="005433FA">
        <w:rPr>
          <w:sz w:val="22"/>
          <w:szCs w:val="22"/>
        </w:rPr>
        <w:tab/>
      </w:r>
      <w:r w:rsidR="005433FA">
        <w:rPr>
          <w:sz w:val="22"/>
          <w:szCs w:val="22"/>
        </w:rPr>
        <w:tab/>
      </w:r>
      <w:r w:rsidR="005433FA">
        <w:rPr>
          <w:sz w:val="22"/>
          <w:szCs w:val="22"/>
        </w:rPr>
        <w:tab/>
      </w:r>
      <w:r w:rsidR="005433FA">
        <w:rPr>
          <w:sz w:val="22"/>
          <w:szCs w:val="22"/>
        </w:rPr>
        <w:tab/>
      </w:r>
      <w:r w:rsidR="005433FA">
        <w:rPr>
          <w:sz w:val="22"/>
          <w:szCs w:val="22"/>
        </w:rPr>
        <w:tab/>
      </w:r>
      <w:r w:rsidR="005433FA">
        <w:rPr>
          <w:sz w:val="22"/>
          <w:szCs w:val="22"/>
        </w:rPr>
        <w:tab/>
      </w:r>
      <w:r w:rsidR="005E3C42">
        <w:rPr>
          <w:sz w:val="22"/>
          <w:szCs w:val="22"/>
        </w:rPr>
        <w:t>(10 marks)</w:t>
      </w:r>
    </w:p>
    <w:p w:rsidR="00D94172" w:rsidRDefault="00856542" w:rsidP="00856542">
      <w:pPr>
        <w:pStyle w:val="Default"/>
        <w:numPr>
          <w:ilvl w:val="1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Analyse each advertisement</w:t>
      </w:r>
      <w:r w:rsidR="00D94172">
        <w:rPr>
          <w:sz w:val="22"/>
          <w:szCs w:val="22"/>
        </w:rPr>
        <w:t xml:space="preserve"> and complete the table on the next page</w:t>
      </w:r>
      <w:r>
        <w:rPr>
          <w:sz w:val="22"/>
          <w:szCs w:val="22"/>
        </w:rPr>
        <w:t xml:space="preserve"> with your responses</w:t>
      </w:r>
      <w:r w:rsidR="00D94172">
        <w:rPr>
          <w:sz w:val="22"/>
          <w:szCs w:val="22"/>
        </w:rPr>
        <w:t xml:space="preserve">. </w:t>
      </w:r>
    </w:p>
    <w:p w:rsidR="00A57823" w:rsidRDefault="00A57823" w:rsidP="00856542">
      <w:pPr>
        <w:pStyle w:val="Default"/>
        <w:numPr>
          <w:ilvl w:val="1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You must give the link or a copy of the advert used</w:t>
      </w:r>
    </w:p>
    <w:p w:rsidR="00856542" w:rsidRDefault="00856542" w:rsidP="00D94172">
      <w:pPr>
        <w:pStyle w:val="Default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Research the following topics and create a set of notes summarising the research you have completed </w:t>
      </w:r>
      <w:r w:rsidR="00994DBC">
        <w:rPr>
          <w:sz w:val="22"/>
          <w:szCs w:val="22"/>
        </w:rPr>
        <w:tab/>
      </w:r>
      <w:r w:rsidR="00994DBC">
        <w:rPr>
          <w:sz w:val="22"/>
          <w:szCs w:val="22"/>
        </w:rPr>
        <w:tab/>
      </w:r>
      <w:r w:rsidR="00994DBC">
        <w:rPr>
          <w:sz w:val="22"/>
          <w:szCs w:val="22"/>
        </w:rPr>
        <w:tab/>
      </w:r>
      <w:r w:rsidR="00994DBC">
        <w:rPr>
          <w:sz w:val="22"/>
          <w:szCs w:val="22"/>
        </w:rPr>
        <w:tab/>
      </w:r>
      <w:r w:rsidR="00994DBC">
        <w:rPr>
          <w:sz w:val="22"/>
          <w:szCs w:val="22"/>
        </w:rPr>
        <w:tab/>
      </w:r>
      <w:r w:rsidR="00994DBC">
        <w:rPr>
          <w:sz w:val="22"/>
          <w:szCs w:val="22"/>
        </w:rPr>
        <w:tab/>
      </w:r>
      <w:r w:rsidR="00994DBC">
        <w:rPr>
          <w:sz w:val="22"/>
          <w:szCs w:val="22"/>
        </w:rPr>
        <w:tab/>
      </w:r>
      <w:r w:rsidR="00994DBC">
        <w:rPr>
          <w:sz w:val="22"/>
          <w:szCs w:val="22"/>
        </w:rPr>
        <w:tab/>
      </w:r>
      <w:r w:rsidR="00994DBC">
        <w:rPr>
          <w:sz w:val="22"/>
          <w:szCs w:val="22"/>
        </w:rPr>
        <w:tab/>
        <w:t>(4</w:t>
      </w:r>
      <w:r w:rsidR="005433FA">
        <w:rPr>
          <w:sz w:val="22"/>
          <w:szCs w:val="22"/>
        </w:rPr>
        <w:t xml:space="preserve"> marks)</w:t>
      </w:r>
    </w:p>
    <w:p w:rsidR="00D94172" w:rsidRDefault="00856542" w:rsidP="00856542">
      <w:pPr>
        <w:pStyle w:val="Default"/>
        <w:numPr>
          <w:ilvl w:val="1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W</w:t>
      </w:r>
      <w:r w:rsidR="00D94172">
        <w:rPr>
          <w:sz w:val="22"/>
          <w:szCs w:val="22"/>
        </w:rPr>
        <w:t xml:space="preserve">hat is in cigarette </w:t>
      </w:r>
      <w:proofErr w:type="gramStart"/>
      <w:r w:rsidR="00D94172">
        <w:rPr>
          <w:sz w:val="22"/>
          <w:szCs w:val="22"/>
        </w:rPr>
        <w:t>smoke.</w:t>
      </w:r>
      <w:proofErr w:type="gramEnd"/>
      <w:r w:rsidR="00D94172">
        <w:rPr>
          <w:sz w:val="22"/>
          <w:szCs w:val="22"/>
        </w:rPr>
        <w:t xml:space="preserve"> </w:t>
      </w:r>
    </w:p>
    <w:p w:rsidR="00D94172" w:rsidRDefault="00856542" w:rsidP="00856542">
      <w:pPr>
        <w:pStyle w:val="Default"/>
        <w:numPr>
          <w:ilvl w:val="1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T</w:t>
      </w:r>
      <w:r w:rsidR="00D94172">
        <w:rPr>
          <w:sz w:val="22"/>
          <w:szCs w:val="22"/>
        </w:rPr>
        <w:t xml:space="preserve">he effects of smoking on the unborn child and the risks to the pregnancy. </w:t>
      </w:r>
      <w:r w:rsidR="00166054">
        <w:rPr>
          <w:sz w:val="22"/>
          <w:szCs w:val="22"/>
        </w:rPr>
        <w:t>Include short and long term effects in your research.</w:t>
      </w:r>
    </w:p>
    <w:p w:rsidR="00D94172" w:rsidRPr="00166054" w:rsidRDefault="00856542" w:rsidP="00856542">
      <w:pPr>
        <w:pStyle w:val="Default"/>
        <w:numPr>
          <w:ilvl w:val="1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T</w:t>
      </w:r>
      <w:r w:rsidR="00D94172">
        <w:rPr>
          <w:sz w:val="22"/>
          <w:szCs w:val="22"/>
        </w:rPr>
        <w:t xml:space="preserve">he effects of drinking alcohol on the unborn child and risks to pregnancy. </w:t>
      </w:r>
      <w:r w:rsidR="00166054">
        <w:rPr>
          <w:sz w:val="22"/>
          <w:szCs w:val="22"/>
        </w:rPr>
        <w:t xml:space="preserve">Include </w:t>
      </w:r>
      <w:r w:rsidR="00166054" w:rsidRPr="00166054">
        <w:rPr>
          <w:sz w:val="22"/>
          <w:szCs w:val="22"/>
        </w:rPr>
        <w:t>Foetal Alcohol Syndrome and Foetal Alcohol Spectrum Disorder</w:t>
      </w:r>
      <w:r w:rsidR="00166054">
        <w:rPr>
          <w:sz w:val="22"/>
          <w:szCs w:val="22"/>
        </w:rPr>
        <w:t xml:space="preserve"> in your research</w:t>
      </w:r>
    </w:p>
    <w:p w:rsidR="00DE1F92" w:rsidRDefault="00DE1F92" w:rsidP="00DE1F92">
      <w:pPr>
        <w:pStyle w:val="Default"/>
        <w:numPr>
          <w:ilvl w:val="1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SIDS and SUDI</w:t>
      </w:r>
    </w:p>
    <w:p w:rsidR="00DE1F92" w:rsidRDefault="00DE1F92" w:rsidP="00DE1F92">
      <w:pPr>
        <w:pStyle w:val="Default"/>
        <w:numPr>
          <w:ilvl w:val="2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What is it?</w:t>
      </w:r>
    </w:p>
    <w:p w:rsidR="00DE1F92" w:rsidRDefault="00DE1F92" w:rsidP="00DE1F92">
      <w:pPr>
        <w:pStyle w:val="Default"/>
        <w:numPr>
          <w:ilvl w:val="2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Risk factors</w:t>
      </w:r>
    </w:p>
    <w:p w:rsidR="00DE1F92" w:rsidRDefault="00DE1F92" w:rsidP="00DE1F92">
      <w:pPr>
        <w:pStyle w:val="Default"/>
        <w:numPr>
          <w:ilvl w:val="2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Causes</w:t>
      </w:r>
    </w:p>
    <w:p w:rsidR="00DE1F92" w:rsidRPr="00D94172" w:rsidRDefault="00DE1F92" w:rsidP="00DE1F92">
      <w:pPr>
        <w:pStyle w:val="Default"/>
        <w:numPr>
          <w:ilvl w:val="2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prevention</w:t>
      </w:r>
    </w:p>
    <w:p w:rsidR="00D94172" w:rsidRDefault="00D94172" w:rsidP="00D94172">
      <w:pPr>
        <w:pStyle w:val="Default"/>
        <w:rPr>
          <w:sz w:val="22"/>
          <w:szCs w:val="22"/>
        </w:rPr>
      </w:pPr>
    </w:p>
    <w:p w:rsidR="00E576B1" w:rsidRDefault="00D94172" w:rsidP="00D94172">
      <w:pPr>
        <w:spacing w:after="0" w:line="240" w:lineRule="auto"/>
        <w:jc w:val="both"/>
      </w:pPr>
      <w:r>
        <w:t>*Note: all research should be based on Australian medical information</w:t>
      </w:r>
    </w:p>
    <w:p w:rsidR="002C0DAB" w:rsidRDefault="002C0DAB" w:rsidP="006E7894">
      <w:pPr>
        <w:spacing w:after="0" w:line="240" w:lineRule="auto"/>
        <w:jc w:val="both"/>
      </w:pPr>
    </w:p>
    <w:p w:rsidR="00A57823" w:rsidRDefault="00D94172" w:rsidP="006E7894">
      <w:pPr>
        <w:spacing w:after="0" w:line="240" w:lineRule="auto"/>
        <w:jc w:val="both"/>
        <w:rPr>
          <w:b/>
          <w:i/>
        </w:rPr>
      </w:pPr>
      <w:r>
        <w:rPr>
          <w:b/>
          <w:i/>
        </w:rPr>
        <w:t xml:space="preserve">Part Two: </w:t>
      </w:r>
      <w:r w:rsidR="00A57823">
        <w:rPr>
          <w:b/>
          <w:i/>
        </w:rPr>
        <w:t>Create an advertisement</w:t>
      </w:r>
      <w:r w:rsidR="009B03B4">
        <w:rPr>
          <w:b/>
          <w:i/>
        </w:rPr>
        <w:tab/>
      </w:r>
      <w:r w:rsidR="009B03B4">
        <w:rPr>
          <w:b/>
          <w:i/>
        </w:rPr>
        <w:tab/>
      </w:r>
      <w:r w:rsidR="009B03B4">
        <w:rPr>
          <w:b/>
          <w:i/>
        </w:rPr>
        <w:tab/>
      </w:r>
      <w:r w:rsidR="009B03B4">
        <w:rPr>
          <w:b/>
          <w:i/>
        </w:rPr>
        <w:tab/>
      </w:r>
      <w:r w:rsidR="009B03B4">
        <w:rPr>
          <w:b/>
          <w:i/>
        </w:rPr>
        <w:tab/>
      </w:r>
      <w:r w:rsidR="009B03B4">
        <w:rPr>
          <w:b/>
          <w:i/>
        </w:rPr>
        <w:tab/>
      </w:r>
      <w:r w:rsidR="009B03B4">
        <w:rPr>
          <w:b/>
          <w:i/>
        </w:rPr>
        <w:tab/>
        <w:t>10 marks</w:t>
      </w:r>
    </w:p>
    <w:p w:rsidR="00A57823" w:rsidRDefault="00A57823" w:rsidP="006E7894">
      <w:pPr>
        <w:spacing w:after="0" w:line="240" w:lineRule="auto"/>
        <w:jc w:val="both"/>
      </w:pPr>
      <w:r>
        <w:t>You are to create an advertisement targeted at either smoking or drinking whilst pregnant. Things to include:</w:t>
      </w:r>
    </w:p>
    <w:p w:rsidR="00A57823" w:rsidRDefault="00A57823" w:rsidP="00A57823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t>slogan or catch phrase</w:t>
      </w:r>
    </w:p>
    <w:p w:rsidR="00A57823" w:rsidRDefault="00A57823" w:rsidP="00A57823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t>pictures and illustrations</w:t>
      </w:r>
    </w:p>
    <w:p w:rsidR="00A57823" w:rsidRDefault="00D0647A" w:rsidP="00A57823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t>colourful headings and eye catching effects</w:t>
      </w:r>
    </w:p>
    <w:p w:rsidR="00A57823" w:rsidRPr="00A57823" w:rsidRDefault="00A57823" w:rsidP="00A57823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t>statistics or facts</w:t>
      </w:r>
    </w:p>
    <w:p w:rsidR="00A57823" w:rsidRDefault="00A57823" w:rsidP="006E7894">
      <w:pPr>
        <w:spacing w:after="0" w:line="240" w:lineRule="auto"/>
        <w:jc w:val="both"/>
        <w:rPr>
          <w:b/>
          <w:i/>
        </w:rPr>
      </w:pPr>
    </w:p>
    <w:p w:rsidR="00A57823" w:rsidRDefault="00A57823" w:rsidP="006E7894">
      <w:pPr>
        <w:spacing w:after="0" w:line="240" w:lineRule="auto"/>
        <w:jc w:val="both"/>
        <w:rPr>
          <w:b/>
          <w:i/>
        </w:rPr>
      </w:pPr>
    </w:p>
    <w:p w:rsidR="00D94172" w:rsidRDefault="003C75FB" w:rsidP="006E7894">
      <w:pPr>
        <w:spacing w:after="0" w:line="240" w:lineRule="auto"/>
        <w:jc w:val="both"/>
        <w:rPr>
          <w:b/>
          <w:i/>
        </w:rPr>
      </w:pPr>
      <w:r>
        <w:rPr>
          <w:b/>
          <w:i/>
        </w:rPr>
        <w:t xml:space="preserve">Part Three: </w:t>
      </w:r>
      <w:r w:rsidR="007149ED">
        <w:rPr>
          <w:b/>
          <w:i/>
        </w:rPr>
        <w:t xml:space="preserve">In-class Validation </w:t>
      </w:r>
      <w:r w:rsidR="007149ED">
        <w:rPr>
          <w:b/>
          <w:i/>
        </w:rPr>
        <w:tab/>
      </w:r>
      <w:r w:rsidR="007149ED">
        <w:rPr>
          <w:b/>
          <w:i/>
        </w:rPr>
        <w:tab/>
      </w:r>
      <w:r w:rsidR="007149ED">
        <w:rPr>
          <w:b/>
          <w:i/>
        </w:rPr>
        <w:tab/>
      </w:r>
      <w:r w:rsidR="007149ED">
        <w:rPr>
          <w:b/>
          <w:i/>
        </w:rPr>
        <w:tab/>
      </w:r>
      <w:r w:rsidR="007149ED">
        <w:rPr>
          <w:b/>
          <w:i/>
        </w:rPr>
        <w:tab/>
      </w:r>
      <w:r w:rsidR="007149ED">
        <w:rPr>
          <w:b/>
          <w:i/>
        </w:rPr>
        <w:tab/>
      </w:r>
      <w:r w:rsidR="007149ED">
        <w:rPr>
          <w:b/>
          <w:i/>
        </w:rPr>
        <w:tab/>
      </w:r>
      <w:r w:rsidR="007149ED">
        <w:rPr>
          <w:b/>
          <w:i/>
        </w:rPr>
        <w:tab/>
      </w:r>
      <w:r w:rsidR="00BB33C2">
        <w:rPr>
          <w:b/>
          <w:i/>
        </w:rPr>
        <w:t>20</w:t>
      </w:r>
      <w:r w:rsidR="00E03FBC">
        <w:rPr>
          <w:b/>
          <w:i/>
        </w:rPr>
        <w:t xml:space="preserve"> </w:t>
      </w:r>
      <w:r w:rsidR="009B03B4">
        <w:rPr>
          <w:b/>
          <w:i/>
        </w:rPr>
        <w:t>marks</w:t>
      </w:r>
    </w:p>
    <w:p w:rsidR="00D94172" w:rsidRDefault="00D94172" w:rsidP="006E7894">
      <w:pPr>
        <w:spacing w:after="0" w:line="240" w:lineRule="auto"/>
        <w:jc w:val="both"/>
      </w:pPr>
      <w:r>
        <w:t xml:space="preserve">Once research has been completed, you will complete a validation in-class using the knowledge you have gained from your research. </w:t>
      </w:r>
    </w:p>
    <w:p w:rsidR="00DD6EB9" w:rsidRDefault="00DD6EB9" w:rsidP="006E7894">
      <w:pPr>
        <w:spacing w:after="0" w:line="240" w:lineRule="auto"/>
        <w:jc w:val="both"/>
        <w:rPr>
          <w:b/>
          <w:i/>
        </w:rPr>
      </w:pPr>
    </w:p>
    <w:p w:rsidR="00DD6EB9" w:rsidRDefault="00DD6EB9" w:rsidP="006E7894">
      <w:pPr>
        <w:spacing w:after="0" w:line="240" w:lineRule="auto"/>
        <w:jc w:val="both"/>
        <w:rPr>
          <w:b/>
          <w:i/>
        </w:rPr>
      </w:pPr>
    </w:p>
    <w:p w:rsidR="00DD6EB9" w:rsidRDefault="00DD6EB9" w:rsidP="006E7894">
      <w:pPr>
        <w:spacing w:after="0" w:line="240" w:lineRule="auto"/>
        <w:jc w:val="both"/>
        <w:rPr>
          <w:b/>
          <w:i/>
        </w:rPr>
      </w:pPr>
    </w:p>
    <w:p w:rsidR="00DD6EB9" w:rsidRDefault="00DD6EB9" w:rsidP="006E7894">
      <w:pPr>
        <w:spacing w:after="0" w:line="240" w:lineRule="auto"/>
        <w:jc w:val="both"/>
        <w:rPr>
          <w:b/>
          <w:i/>
        </w:rPr>
      </w:pPr>
    </w:p>
    <w:p w:rsidR="00DD6EB9" w:rsidRDefault="00DD6EB9" w:rsidP="006E7894">
      <w:pPr>
        <w:spacing w:after="0" w:line="240" w:lineRule="auto"/>
        <w:jc w:val="both"/>
        <w:rPr>
          <w:b/>
          <w:i/>
        </w:rPr>
      </w:pPr>
    </w:p>
    <w:p w:rsidR="00DD6EB9" w:rsidRDefault="00DD6EB9" w:rsidP="006E7894">
      <w:pPr>
        <w:spacing w:after="0" w:line="240" w:lineRule="auto"/>
        <w:jc w:val="both"/>
        <w:rPr>
          <w:b/>
          <w:i/>
        </w:rPr>
      </w:pPr>
    </w:p>
    <w:p w:rsidR="00DD6EB9" w:rsidRDefault="00DD6EB9" w:rsidP="006E7894">
      <w:pPr>
        <w:spacing w:after="0" w:line="240" w:lineRule="auto"/>
        <w:jc w:val="both"/>
        <w:rPr>
          <w:b/>
          <w:i/>
        </w:rPr>
      </w:pPr>
    </w:p>
    <w:p w:rsidR="00DD6EB9" w:rsidRDefault="00DD6EB9" w:rsidP="006E7894">
      <w:pPr>
        <w:spacing w:after="0" w:line="240" w:lineRule="auto"/>
        <w:jc w:val="both"/>
        <w:rPr>
          <w:b/>
          <w:i/>
        </w:rPr>
      </w:pPr>
    </w:p>
    <w:p w:rsidR="00D94172" w:rsidRDefault="00D94172" w:rsidP="006E7894">
      <w:pPr>
        <w:spacing w:after="0" w:line="240" w:lineRule="auto"/>
        <w:jc w:val="both"/>
        <w:rPr>
          <w:b/>
          <w:i/>
        </w:rPr>
      </w:pPr>
      <w:r w:rsidRPr="00D94172">
        <w:rPr>
          <w:b/>
          <w:i/>
        </w:rPr>
        <w:lastRenderedPageBreak/>
        <w:t>Anti-smoking and Anti-drinking advertising</w:t>
      </w:r>
      <w:r w:rsidR="00DD6EB9">
        <w:rPr>
          <w:b/>
          <w:i/>
        </w:rPr>
        <w:t xml:space="preserve"> (10</w:t>
      </w:r>
      <w:r w:rsidR="00E03FBC">
        <w:rPr>
          <w:b/>
          <w:i/>
        </w:rPr>
        <w:t xml:space="preserve"> marks)</w:t>
      </w:r>
    </w:p>
    <w:p w:rsidR="00D94172" w:rsidRDefault="00D94172" w:rsidP="006E7894">
      <w:pPr>
        <w:spacing w:after="0" w:line="240" w:lineRule="auto"/>
        <w:jc w:val="both"/>
      </w:pPr>
      <w:r>
        <w:t xml:space="preserve">Fill in the following table once </w:t>
      </w:r>
    </w:p>
    <w:p w:rsidR="00856542" w:rsidRDefault="00856542" w:rsidP="006E7894">
      <w:pPr>
        <w:spacing w:after="0" w:line="240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3828"/>
        <w:gridCol w:w="3991"/>
      </w:tblGrid>
      <w:tr w:rsidR="00856542" w:rsidTr="00856542">
        <w:tc>
          <w:tcPr>
            <w:tcW w:w="1809" w:type="dxa"/>
          </w:tcPr>
          <w:p w:rsidR="00856542" w:rsidRDefault="00856542" w:rsidP="006E7894">
            <w:pPr>
              <w:jc w:val="both"/>
            </w:pPr>
          </w:p>
        </w:tc>
        <w:tc>
          <w:tcPr>
            <w:tcW w:w="3828" w:type="dxa"/>
          </w:tcPr>
          <w:p w:rsidR="00856542" w:rsidRDefault="00856542" w:rsidP="006E7894">
            <w:pPr>
              <w:jc w:val="both"/>
            </w:pPr>
            <w:r>
              <w:t>ANTI-SMOKING ADVERT</w:t>
            </w:r>
          </w:p>
        </w:tc>
        <w:tc>
          <w:tcPr>
            <w:tcW w:w="3991" w:type="dxa"/>
          </w:tcPr>
          <w:p w:rsidR="00856542" w:rsidRDefault="00856542" w:rsidP="006E7894">
            <w:pPr>
              <w:jc w:val="both"/>
            </w:pPr>
            <w:r>
              <w:t>ANTI-DRINKING ADVERT</w:t>
            </w:r>
          </w:p>
        </w:tc>
      </w:tr>
      <w:tr w:rsidR="00856542" w:rsidTr="00856542">
        <w:tc>
          <w:tcPr>
            <w:tcW w:w="1809" w:type="dxa"/>
          </w:tcPr>
          <w:p w:rsidR="00856542" w:rsidRDefault="00856542" w:rsidP="00856542">
            <w:r w:rsidRPr="00856542">
              <w:rPr>
                <w:b/>
              </w:rPr>
              <w:t>TYPE OF ADVERT</w:t>
            </w:r>
            <w:r>
              <w:t xml:space="preserve"> </w:t>
            </w:r>
          </w:p>
          <w:p w:rsidR="00856542" w:rsidRDefault="00856542" w:rsidP="00856542">
            <w:r>
              <w:t>(</w:t>
            </w:r>
            <w:proofErr w:type="gramStart"/>
            <w:r>
              <w:t>print</w:t>
            </w:r>
            <w:proofErr w:type="gramEnd"/>
            <w:r>
              <w:t>, radio, TV, internet video, internet ad, etc.)</w:t>
            </w:r>
          </w:p>
        </w:tc>
        <w:tc>
          <w:tcPr>
            <w:tcW w:w="3828" w:type="dxa"/>
          </w:tcPr>
          <w:p w:rsidR="00856542" w:rsidRDefault="00856542" w:rsidP="006E7894">
            <w:pPr>
              <w:jc w:val="both"/>
            </w:pPr>
          </w:p>
        </w:tc>
        <w:tc>
          <w:tcPr>
            <w:tcW w:w="3991" w:type="dxa"/>
          </w:tcPr>
          <w:p w:rsidR="00856542" w:rsidRDefault="00856542" w:rsidP="006E7894">
            <w:pPr>
              <w:jc w:val="both"/>
            </w:pPr>
          </w:p>
        </w:tc>
      </w:tr>
      <w:tr w:rsidR="00856542" w:rsidTr="00856542">
        <w:tc>
          <w:tcPr>
            <w:tcW w:w="1809" w:type="dxa"/>
          </w:tcPr>
          <w:p w:rsidR="00856542" w:rsidRPr="00856542" w:rsidRDefault="00856542" w:rsidP="00856542">
            <w:pPr>
              <w:rPr>
                <w:b/>
              </w:rPr>
            </w:pPr>
            <w:r>
              <w:rPr>
                <w:b/>
              </w:rPr>
              <w:t>EFFECTS ON UNBORN CHILD</w:t>
            </w:r>
          </w:p>
        </w:tc>
        <w:tc>
          <w:tcPr>
            <w:tcW w:w="3828" w:type="dxa"/>
          </w:tcPr>
          <w:p w:rsidR="00856542" w:rsidRDefault="00856542" w:rsidP="006E7894">
            <w:pPr>
              <w:jc w:val="both"/>
            </w:pPr>
          </w:p>
          <w:p w:rsidR="00856542" w:rsidRDefault="00856542" w:rsidP="006E7894">
            <w:pPr>
              <w:jc w:val="both"/>
            </w:pPr>
          </w:p>
          <w:p w:rsidR="00856542" w:rsidRDefault="00856542" w:rsidP="006E7894">
            <w:pPr>
              <w:jc w:val="both"/>
            </w:pPr>
          </w:p>
          <w:p w:rsidR="00856542" w:rsidRDefault="00856542" w:rsidP="006E7894">
            <w:pPr>
              <w:jc w:val="both"/>
            </w:pPr>
          </w:p>
          <w:p w:rsidR="00856542" w:rsidRDefault="00856542" w:rsidP="006E7894">
            <w:pPr>
              <w:jc w:val="both"/>
            </w:pPr>
          </w:p>
          <w:p w:rsidR="00856542" w:rsidRDefault="00856542" w:rsidP="006E7894">
            <w:pPr>
              <w:jc w:val="both"/>
            </w:pPr>
          </w:p>
          <w:p w:rsidR="00856542" w:rsidRDefault="00856542" w:rsidP="006E7894">
            <w:pPr>
              <w:jc w:val="both"/>
            </w:pPr>
          </w:p>
          <w:p w:rsidR="00856542" w:rsidRDefault="00856542" w:rsidP="006E7894">
            <w:pPr>
              <w:jc w:val="both"/>
            </w:pPr>
          </w:p>
          <w:p w:rsidR="00856542" w:rsidRDefault="00856542" w:rsidP="006E7894">
            <w:pPr>
              <w:jc w:val="both"/>
            </w:pPr>
          </w:p>
          <w:p w:rsidR="00856542" w:rsidRDefault="00856542" w:rsidP="006E7894">
            <w:pPr>
              <w:jc w:val="both"/>
            </w:pPr>
          </w:p>
          <w:p w:rsidR="00856542" w:rsidRDefault="00856542" w:rsidP="006E7894">
            <w:pPr>
              <w:jc w:val="both"/>
            </w:pPr>
          </w:p>
          <w:p w:rsidR="00856542" w:rsidRDefault="00856542" w:rsidP="006E7894">
            <w:pPr>
              <w:jc w:val="both"/>
            </w:pPr>
          </w:p>
        </w:tc>
        <w:tc>
          <w:tcPr>
            <w:tcW w:w="3991" w:type="dxa"/>
          </w:tcPr>
          <w:p w:rsidR="00856542" w:rsidRDefault="00856542" w:rsidP="006E7894">
            <w:pPr>
              <w:jc w:val="both"/>
            </w:pPr>
          </w:p>
        </w:tc>
      </w:tr>
      <w:tr w:rsidR="00856542" w:rsidTr="00856542">
        <w:tc>
          <w:tcPr>
            <w:tcW w:w="1809" w:type="dxa"/>
          </w:tcPr>
          <w:p w:rsidR="00856542" w:rsidRPr="00856542" w:rsidRDefault="00856542" w:rsidP="00856542">
            <w:pPr>
              <w:rPr>
                <w:b/>
              </w:rPr>
            </w:pPr>
            <w:r>
              <w:rPr>
                <w:b/>
              </w:rPr>
              <w:t>EFFECTS ON MOTHER</w:t>
            </w:r>
          </w:p>
        </w:tc>
        <w:tc>
          <w:tcPr>
            <w:tcW w:w="3828" w:type="dxa"/>
          </w:tcPr>
          <w:p w:rsidR="00856542" w:rsidRDefault="00856542" w:rsidP="006E7894">
            <w:pPr>
              <w:jc w:val="both"/>
            </w:pPr>
          </w:p>
          <w:p w:rsidR="00856542" w:rsidRDefault="00856542" w:rsidP="006E7894">
            <w:pPr>
              <w:jc w:val="both"/>
            </w:pPr>
          </w:p>
          <w:p w:rsidR="00856542" w:rsidRDefault="00856542" w:rsidP="006E7894">
            <w:pPr>
              <w:jc w:val="both"/>
            </w:pPr>
          </w:p>
          <w:p w:rsidR="00856542" w:rsidRDefault="00856542" w:rsidP="006E7894">
            <w:pPr>
              <w:jc w:val="both"/>
            </w:pPr>
          </w:p>
          <w:p w:rsidR="00856542" w:rsidRDefault="00856542" w:rsidP="006E7894">
            <w:pPr>
              <w:jc w:val="both"/>
            </w:pPr>
          </w:p>
          <w:p w:rsidR="00856542" w:rsidRDefault="00856542" w:rsidP="006E7894">
            <w:pPr>
              <w:jc w:val="both"/>
            </w:pPr>
          </w:p>
          <w:p w:rsidR="00856542" w:rsidRDefault="00856542" w:rsidP="006E7894">
            <w:pPr>
              <w:jc w:val="both"/>
            </w:pPr>
          </w:p>
          <w:p w:rsidR="00856542" w:rsidRDefault="00856542" w:rsidP="006E7894">
            <w:pPr>
              <w:jc w:val="both"/>
            </w:pPr>
          </w:p>
          <w:p w:rsidR="00856542" w:rsidRDefault="00856542" w:rsidP="006E7894">
            <w:pPr>
              <w:jc w:val="both"/>
            </w:pPr>
          </w:p>
          <w:p w:rsidR="00856542" w:rsidRDefault="00856542" w:rsidP="006E7894">
            <w:pPr>
              <w:jc w:val="both"/>
            </w:pPr>
          </w:p>
          <w:p w:rsidR="00856542" w:rsidRDefault="00856542" w:rsidP="006E7894">
            <w:pPr>
              <w:jc w:val="both"/>
            </w:pPr>
          </w:p>
          <w:p w:rsidR="00856542" w:rsidRDefault="00856542" w:rsidP="006E7894">
            <w:pPr>
              <w:jc w:val="both"/>
            </w:pPr>
          </w:p>
        </w:tc>
        <w:tc>
          <w:tcPr>
            <w:tcW w:w="3991" w:type="dxa"/>
          </w:tcPr>
          <w:p w:rsidR="00856542" w:rsidRDefault="00856542" w:rsidP="006E7894">
            <w:pPr>
              <w:jc w:val="both"/>
            </w:pPr>
          </w:p>
        </w:tc>
      </w:tr>
      <w:tr w:rsidR="00856542" w:rsidTr="00856542">
        <w:tc>
          <w:tcPr>
            <w:tcW w:w="1809" w:type="dxa"/>
          </w:tcPr>
          <w:p w:rsidR="00856542" w:rsidRPr="00856542" w:rsidRDefault="00856542" w:rsidP="00856542">
            <w:pPr>
              <w:rPr>
                <w:b/>
              </w:rPr>
            </w:pPr>
            <w:r>
              <w:rPr>
                <w:b/>
              </w:rPr>
              <w:t>INFORMATION TO HELP MOTHER</w:t>
            </w:r>
          </w:p>
        </w:tc>
        <w:tc>
          <w:tcPr>
            <w:tcW w:w="3828" w:type="dxa"/>
          </w:tcPr>
          <w:p w:rsidR="00856542" w:rsidRDefault="00856542" w:rsidP="006E7894">
            <w:pPr>
              <w:jc w:val="both"/>
            </w:pPr>
          </w:p>
          <w:p w:rsidR="00856542" w:rsidRDefault="00856542" w:rsidP="006E7894">
            <w:pPr>
              <w:jc w:val="both"/>
            </w:pPr>
          </w:p>
          <w:p w:rsidR="00856542" w:rsidRDefault="00856542" w:rsidP="006E7894">
            <w:pPr>
              <w:jc w:val="both"/>
            </w:pPr>
          </w:p>
          <w:p w:rsidR="00856542" w:rsidRDefault="00856542" w:rsidP="006E7894">
            <w:pPr>
              <w:jc w:val="both"/>
            </w:pPr>
          </w:p>
          <w:p w:rsidR="00856542" w:rsidRDefault="00856542" w:rsidP="006E7894">
            <w:pPr>
              <w:jc w:val="both"/>
            </w:pPr>
          </w:p>
          <w:p w:rsidR="00856542" w:rsidRDefault="00856542" w:rsidP="006E7894">
            <w:pPr>
              <w:jc w:val="both"/>
            </w:pPr>
          </w:p>
          <w:p w:rsidR="00856542" w:rsidRDefault="00856542" w:rsidP="006E7894">
            <w:pPr>
              <w:jc w:val="both"/>
            </w:pPr>
          </w:p>
          <w:p w:rsidR="00856542" w:rsidRDefault="00856542" w:rsidP="006E7894">
            <w:pPr>
              <w:jc w:val="both"/>
            </w:pPr>
          </w:p>
          <w:p w:rsidR="00856542" w:rsidRDefault="00856542" w:rsidP="006E7894">
            <w:pPr>
              <w:jc w:val="both"/>
            </w:pPr>
          </w:p>
          <w:p w:rsidR="00856542" w:rsidRDefault="00856542" w:rsidP="006E7894">
            <w:pPr>
              <w:jc w:val="both"/>
            </w:pPr>
          </w:p>
          <w:p w:rsidR="00856542" w:rsidRDefault="00856542" w:rsidP="006E7894">
            <w:pPr>
              <w:jc w:val="both"/>
            </w:pPr>
          </w:p>
        </w:tc>
        <w:tc>
          <w:tcPr>
            <w:tcW w:w="3991" w:type="dxa"/>
          </w:tcPr>
          <w:p w:rsidR="00856542" w:rsidRDefault="00856542" w:rsidP="006E7894">
            <w:pPr>
              <w:jc w:val="both"/>
            </w:pPr>
          </w:p>
        </w:tc>
      </w:tr>
      <w:tr w:rsidR="00856542" w:rsidTr="00856542">
        <w:tc>
          <w:tcPr>
            <w:tcW w:w="1809" w:type="dxa"/>
          </w:tcPr>
          <w:p w:rsidR="00856542" w:rsidRPr="00856542" w:rsidRDefault="00856542" w:rsidP="00856542">
            <w:r>
              <w:rPr>
                <w:b/>
              </w:rPr>
              <w:t xml:space="preserve">IMPACT OF ADVERTISEMENT </w:t>
            </w:r>
            <w:r>
              <w:t>(will it make a difference?)</w:t>
            </w:r>
          </w:p>
        </w:tc>
        <w:tc>
          <w:tcPr>
            <w:tcW w:w="3828" w:type="dxa"/>
          </w:tcPr>
          <w:p w:rsidR="00856542" w:rsidRDefault="00856542" w:rsidP="006E7894">
            <w:pPr>
              <w:jc w:val="both"/>
            </w:pPr>
          </w:p>
          <w:p w:rsidR="00856542" w:rsidRDefault="00856542" w:rsidP="006E7894">
            <w:pPr>
              <w:jc w:val="both"/>
            </w:pPr>
          </w:p>
          <w:p w:rsidR="00856542" w:rsidRDefault="00856542" w:rsidP="006E7894">
            <w:pPr>
              <w:jc w:val="both"/>
            </w:pPr>
          </w:p>
          <w:p w:rsidR="00856542" w:rsidRDefault="00856542" w:rsidP="006E7894">
            <w:pPr>
              <w:jc w:val="both"/>
            </w:pPr>
          </w:p>
          <w:p w:rsidR="00856542" w:rsidRDefault="00856542" w:rsidP="006E7894">
            <w:pPr>
              <w:jc w:val="both"/>
            </w:pPr>
          </w:p>
          <w:p w:rsidR="00856542" w:rsidRDefault="00856542" w:rsidP="006E7894">
            <w:pPr>
              <w:jc w:val="both"/>
            </w:pPr>
          </w:p>
          <w:p w:rsidR="00856542" w:rsidRDefault="00856542" w:rsidP="006E7894">
            <w:pPr>
              <w:jc w:val="both"/>
            </w:pPr>
          </w:p>
          <w:p w:rsidR="00856542" w:rsidRDefault="00856542" w:rsidP="006E7894">
            <w:pPr>
              <w:jc w:val="both"/>
            </w:pPr>
          </w:p>
          <w:p w:rsidR="00856542" w:rsidRDefault="00856542" w:rsidP="006E7894">
            <w:pPr>
              <w:jc w:val="both"/>
            </w:pPr>
          </w:p>
          <w:p w:rsidR="00856542" w:rsidRDefault="00856542" w:rsidP="006E7894">
            <w:pPr>
              <w:jc w:val="both"/>
            </w:pPr>
          </w:p>
          <w:p w:rsidR="00856542" w:rsidRDefault="00856542" w:rsidP="006E7894">
            <w:pPr>
              <w:jc w:val="both"/>
            </w:pPr>
          </w:p>
        </w:tc>
        <w:tc>
          <w:tcPr>
            <w:tcW w:w="3991" w:type="dxa"/>
          </w:tcPr>
          <w:p w:rsidR="00856542" w:rsidRDefault="00856542" w:rsidP="006E7894">
            <w:pPr>
              <w:jc w:val="both"/>
            </w:pPr>
          </w:p>
        </w:tc>
      </w:tr>
    </w:tbl>
    <w:p w:rsidR="00856542" w:rsidRDefault="00856542" w:rsidP="00856542">
      <w:pPr>
        <w:spacing w:after="0" w:line="240" w:lineRule="auto"/>
        <w:jc w:val="both"/>
      </w:pPr>
    </w:p>
    <w:p w:rsidR="00856542" w:rsidRDefault="00856542" w:rsidP="00856542">
      <w:pPr>
        <w:spacing w:after="0" w:line="240" w:lineRule="auto"/>
        <w:jc w:val="both"/>
        <w:rPr>
          <w:b/>
          <w:i/>
        </w:rPr>
      </w:pPr>
      <w:r>
        <w:rPr>
          <w:b/>
          <w:i/>
        </w:rPr>
        <w:lastRenderedPageBreak/>
        <w:t>In-class Validation</w:t>
      </w:r>
      <w:r w:rsidR="00166054">
        <w:rPr>
          <w:b/>
          <w:i/>
        </w:rPr>
        <w:t xml:space="preserve"> </w:t>
      </w:r>
      <w:r w:rsidR="001D787D">
        <w:rPr>
          <w:b/>
          <w:i/>
        </w:rPr>
        <w:tab/>
      </w:r>
      <w:r w:rsidR="001D787D">
        <w:rPr>
          <w:b/>
          <w:i/>
        </w:rPr>
        <w:tab/>
      </w:r>
      <w:r w:rsidR="001D787D">
        <w:rPr>
          <w:b/>
          <w:i/>
        </w:rPr>
        <w:tab/>
      </w:r>
      <w:r w:rsidR="001D787D">
        <w:rPr>
          <w:b/>
          <w:i/>
        </w:rPr>
        <w:tab/>
      </w:r>
      <w:r w:rsidR="001D787D">
        <w:rPr>
          <w:b/>
          <w:i/>
        </w:rPr>
        <w:tab/>
      </w:r>
      <w:r w:rsidR="001D787D">
        <w:rPr>
          <w:b/>
          <w:i/>
        </w:rPr>
        <w:tab/>
      </w:r>
      <w:r w:rsidR="001D787D">
        <w:rPr>
          <w:b/>
          <w:i/>
        </w:rPr>
        <w:tab/>
      </w:r>
      <w:r w:rsidR="001D787D">
        <w:rPr>
          <w:b/>
          <w:i/>
        </w:rPr>
        <w:tab/>
      </w:r>
      <w:r w:rsidR="001D787D">
        <w:rPr>
          <w:b/>
          <w:i/>
        </w:rPr>
        <w:tab/>
        <w:t>20 marks</w:t>
      </w:r>
    </w:p>
    <w:p w:rsidR="001E79CE" w:rsidRPr="001E79CE" w:rsidRDefault="001E79CE" w:rsidP="00856542">
      <w:pPr>
        <w:spacing w:after="0" w:line="240" w:lineRule="auto"/>
        <w:jc w:val="both"/>
        <w:rPr>
          <w:b/>
          <w:i/>
        </w:rPr>
      </w:pPr>
      <w:r>
        <w:rPr>
          <w:b/>
          <w:i/>
        </w:rPr>
        <w:t>Name:</w:t>
      </w:r>
      <w:r>
        <w:rPr>
          <w:b/>
          <w:i/>
          <w:u w:val="single"/>
        </w:rPr>
        <w:t xml:space="preserve"> </w:t>
      </w:r>
      <w:r>
        <w:rPr>
          <w:b/>
          <w:i/>
          <w:u w:val="single"/>
        </w:rPr>
        <w:tab/>
      </w:r>
      <w:r>
        <w:rPr>
          <w:b/>
          <w:i/>
          <w:u w:val="single"/>
        </w:rPr>
        <w:tab/>
      </w:r>
      <w:r>
        <w:rPr>
          <w:b/>
          <w:i/>
          <w:u w:val="single"/>
        </w:rPr>
        <w:tab/>
      </w:r>
      <w:r>
        <w:rPr>
          <w:b/>
          <w:i/>
          <w:u w:val="single"/>
        </w:rPr>
        <w:tab/>
      </w:r>
      <w:r>
        <w:rPr>
          <w:b/>
          <w:i/>
          <w:u w:val="single"/>
        </w:rPr>
        <w:tab/>
      </w:r>
      <w:r>
        <w:rPr>
          <w:b/>
          <w:i/>
        </w:rPr>
        <w:t xml:space="preserve"> </w:t>
      </w:r>
    </w:p>
    <w:p w:rsidR="00856542" w:rsidRDefault="00856542" w:rsidP="00856542">
      <w:pPr>
        <w:spacing w:after="0" w:line="240" w:lineRule="auto"/>
        <w:jc w:val="both"/>
        <w:rPr>
          <w:b/>
          <w:i/>
        </w:rPr>
      </w:pPr>
    </w:p>
    <w:p w:rsidR="00856542" w:rsidRDefault="00856542" w:rsidP="00166054">
      <w:pPr>
        <w:pStyle w:val="ListParagraph"/>
        <w:numPr>
          <w:ilvl w:val="0"/>
          <w:numId w:val="9"/>
        </w:numPr>
        <w:spacing w:after="0" w:line="240" w:lineRule="auto"/>
        <w:ind w:left="426" w:hanging="426"/>
        <w:jc w:val="both"/>
      </w:pPr>
      <w:r>
        <w:t xml:space="preserve">How many different chemicals are found in cigarettes? List </w:t>
      </w:r>
      <w:r w:rsidR="00740231">
        <w:t>three</w:t>
      </w:r>
      <w:r w:rsidR="00740231">
        <w:rPr>
          <w:b/>
          <w:bCs/>
        </w:rPr>
        <w:t xml:space="preserve"> </w:t>
      </w:r>
      <w:r w:rsidR="00740231" w:rsidRPr="00740231">
        <w:rPr>
          <w:bCs/>
        </w:rPr>
        <w:t>of the</w:t>
      </w:r>
      <w:r w:rsidRPr="00166054">
        <w:rPr>
          <w:b/>
          <w:bCs/>
        </w:rPr>
        <w:t xml:space="preserve"> </w:t>
      </w:r>
      <w:r w:rsidR="00740231">
        <w:t xml:space="preserve">most harmful ones. </w:t>
      </w:r>
      <w:r w:rsidR="00951532">
        <w:tab/>
      </w:r>
      <w:r w:rsidR="00951532">
        <w:tab/>
      </w:r>
      <w:r w:rsidR="00951532">
        <w:tab/>
      </w:r>
      <w:r w:rsidR="00951532">
        <w:tab/>
      </w:r>
      <w:r w:rsidR="00951532">
        <w:tab/>
      </w:r>
      <w:r w:rsidR="00951532">
        <w:tab/>
      </w:r>
      <w:r w:rsidR="00951532">
        <w:tab/>
      </w:r>
      <w:r w:rsidR="00951532">
        <w:tab/>
      </w:r>
      <w:r w:rsidR="00951532">
        <w:tab/>
      </w:r>
      <w:r w:rsidR="00951532">
        <w:tab/>
      </w:r>
      <w:r w:rsidR="00951532">
        <w:tab/>
      </w:r>
      <w:r w:rsidR="00951532">
        <w:tab/>
      </w:r>
      <w:r w:rsidR="00951532">
        <w:tab/>
      </w:r>
      <w:r w:rsidR="00740231">
        <w:t>(4</w:t>
      </w:r>
      <w:r>
        <w:t xml:space="preserve"> marks)</w:t>
      </w:r>
    </w:p>
    <w:p w:rsidR="00411C49" w:rsidRDefault="00411C49" w:rsidP="00411C49">
      <w:pPr>
        <w:pStyle w:val="ListParagraph"/>
        <w:spacing w:after="0" w:line="360" w:lineRule="auto"/>
        <w:ind w:left="426"/>
        <w:jc w:val="both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411C49" w:rsidRPr="00411C49" w:rsidRDefault="00411C49" w:rsidP="00411C49">
      <w:pPr>
        <w:pStyle w:val="ListParagraph"/>
        <w:spacing w:after="0" w:line="360" w:lineRule="auto"/>
        <w:ind w:left="426"/>
        <w:jc w:val="both"/>
        <w:rPr>
          <w:u w:val="single"/>
        </w:rPr>
      </w:pPr>
    </w:p>
    <w:p w:rsidR="00856542" w:rsidRDefault="00856542" w:rsidP="00166054">
      <w:pPr>
        <w:pStyle w:val="ListParagraph"/>
        <w:numPr>
          <w:ilvl w:val="0"/>
          <w:numId w:val="9"/>
        </w:numPr>
        <w:spacing w:after="0" w:line="240" w:lineRule="auto"/>
        <w:ind w:left="426" w:hanging="426"/>
        <w:jc w:val="both"/>
      </w:pPr>
      <w:r>
        <w:t>How do the chemicals you listed above affect the body?</w:t>
      </w:r>
      <w:r w:rsidR="00951532">
        <w:tab/>
      </w:r>
      <w:r w:rsidR="00951532">
        <w:tab/>
      </w:r>
      <w:r w:rsidR="00951532">
        <w:tab/>
      </w:r>
      <w:r w:rsidR="00951532">
        <w:tab/>
        <w:t xml:space="preserve"> (3</w:t>
      </w:r>
      <w:r>
        <w:t xml:space="preserve"> marks)</w:t>
      </w:r>
    </w:p>
    <w:p w:rsidR="00411C49" w:rsidRDefault="00411C49" w:rsidP="00411C49">
      <w:pPr>
        <w:pStyle w:val="ListParagraph"/>
        <w:spacing w:after="0" w:line="240" w:lineRule="auto"/>
        <w:ind w:left="426"/>
        <w:jc w:val="both"/>
      </w:pPr>
    </w:p>
    <w:p w:rsidR="00411C49" w:rsidRDefault="00411C49" w:rsidP="00411C49">
      <w:pPr>
        <w:pStyle w:val="ListParagraph"/>
        <w:spacing w:after="0" w:line="360" w:lineRule="auto"/>
        <w:ind w:left="426"/>
        <w:jc w:val="both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411C49" w:rsidRPr="00411C49" w:rsidRDefault="00411C49" w:rsidP="00411C49">
      <w:pPr>
        <w:pStyle w:val="ListParagraph"/>
        <w:spacing w:after="0" w:line="360" w:lineRule="auto"/>
        <w:ind w:left="426"/>
        <w:jc w:val="both"/>
        <w:rPr>
          <w:u w:val="single"/>
        </w:rPr>
      </w:pPr>
    </w:p>
    <w:p w:rsidR="00856542" w:rsidRDefault="000D6C75" w:rsidP="00166054">
      <w:pPr>
        <w:pStyle w:val="ListParagraph"/>
        <w:numPr>
          <w:ilvl w:val="0"/>
          <w:numId w:val="9"/>
        </w:numPr>
        <w:spacing w:after="0" w:line="240" w:lineRule="auto"/>
        <w:ind w:left="426" w:hanging="426"/>
        <w:jc w:val="both"/>
      </w:pPr>
      <w:r>
        <w:t>Explain the long term effects of</w:t>
      </w:r>
      <w:r w:rsidR="00856542">
        <w:t xml:space="preserve"> smoking during pregnancy </w:t>
      </w:r>
      <w:r>
        <w:t xml:space="preserve">on the </w:t>
      </w:r>
      <w:r w:rsidR="00856542">
        <w:t>child when it is older?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875E6">
        <w:t xml:space="preserve"> (3</w:t>
      </w:r>
      <w:r w:rsidR="00856542">
        <w:t xml:space="preserve"> marks)</w:t>
      </w:r>
    </w:p>
    <w:p w:rsidR="00411C49" w:rsidRDefault="00411C49" w:rsidP="00411C49">
      <w:pPr>
        <w:pStyle w:val="ListParagraph"/>
        <w:spacing w:after="0" w:line="240" w:lineRule="auto"/>
        <w:ind w:left="426"/>
        <w:jc w:val="both"/>
      </w:pPr>
    </w:p>
    <w:p w:rsidR="00411C49" w:rsidRDefault="00411C49" w:rsidP="00411C49">
      <w:pPr>
        <w:pStyle w:val="ListParagraph"/>
        <w:spacing w:after="0" w:line="360" w:lineRule="auto"/>
        <w:ind w:left="426"/>
        <w:jc w:val="both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411C49" w:rsidRPr="00411C49" w:rsidRDefault="00411C49" w:rsidP="00411C49">
      <w:pPr>
        <w:spacing w:after="0" w:line="360" w:lineRule="auto"/>
        <w:jc w:val="both"/>
        <w:rPr>
          <w:u w:val="single"/>
        </w:rPr>
      </w:pPr>
    </w:p>
    <w:p w:rsidR="00856542" w:rsidRDefault="002819F4" w:rsidP="00166054">
      <w:pPr>
        <w:pStyle w:val="ListParagraph"/>
        <w:numPr>
          <w:ilvl w:val="0"/>
          <w:numId w:val="9"/>
        </w:numPr>
        <w:spacing w:after="0" w:line="240" w:lineRule="auto"/>
        <w:ind w:left="426" w:hanging="426"/>
        <w:jc w:val="both"/>
      </w:pPr>
      <w:r>
        <w:t>Explain what FASD is, using examples of symptoms common to those with FASD</w:t>
      </w:r>
      <w:r w:rsidR="00856542">
        <w:t xml:space="preserve">? </w:t>
      </w:r>
      <w:r w:rsidR="00411C49">
        <w:tab/>
      </w:r>
      <w:r w:rsidR="00856542">
        <w:t>(3 marks)</w:t>
      </w:r>
    </w:p>
    <w:p w:rsidR="00411C49" w:rsidRDefault="00411C49" w:rsidP="00411C49">
      <w:pPr>
        <w:pStyle w:val="ListParagraph"/>
        <w:spacing w:after="0" w:line="240" w:lineRule="auto"/>
        <w:ind w:left="426"/>
        <w:jc w:val="both"/>
      </w:pPr>
    </w:p>
    <w:p w:rsidR="00411C49" w:rsidRDefault="00411C49" w:rsidP="00411C49">
      <w:pPr>
        <w:pStyle w:val="ListParagraph"/>
        <w:spacing w:after="0" w:line="360" w:lineRule="auto"/>
        <w:ind w:left="426"/>
        <w:jc w:val="both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411C49" w:rsidRPr="00411C49" w:rsidRDefault="00411C49" w:rsidP="00411C49">
      <w:pPr>
        <w:pStyle w:val="ListParagraph"/>
        <w:spacing w:after="0" w:line="360" w:lineRule="auto"/>
        <w:ind w:left="426"/>
        <w:jc w:val="both"/>
        <w:rPr>
          <w:u w:val="single"/>
        </w:rPr>
      </w:pPr>
    </w:p>
    <w:p w:rsidR="00B760B4" w:rsidRDefault="00B760B4" w:rsidP="00166054">
      <w:pPr>
        <w:pStyle w:val="ListParagraph"/>
        <w:numPr>
          <w:ilvl w:val="0"/>
          <w:numId w:val="9"/>
        </w:numPr>
        <w:spacing w:after="0" w:line="240" w:lineRule="auto"/>
        <w:ind w:left="426" w:hanging="426"/>
        <w:jc w:val="both"/>
      </w:pPr>
      <w:r>
        <w:t>What is the difference between FASD and FAS</w:t>
      </w:r>
      <w:r>
        <w:tab/>
      </w:r>
      <w:r>
        <w:tab/>
      </w:r>
      <w:r>
        <w:tab/>
      </w:r>
      <w:r>
        <w:tab/>
      </w:r>
      <w:r>
        <w:tab/>
        <w:t>(1 mark)</w:t>
      </w:r>
    </w:p>
    <w:p w:rsidR="00411C49" w:rsidRDefault="00411C49" w:rsidP="00411C49">
      <w:pPr>
        <w:pStyle w:val="ListParagraph"/>
        <w:spacing w:after="0" w:line="240" w:lineRule="auto"/>
        <w:ind w:left="426"/>
        <w:jc w:val="both"/>
      </w:pPr>
    </w:p>
    <w:p w:rsidR="00411C49" w:rsidRPr="00411C49" w:rsidRDefault="00411C49" w:rsidP="00411C49">
      <w:pPr>
        <w:pStyle w:val="ListParagraph"/>
        <w:spacing w:after="0" w:line="360" w:lineRule="auto"/>
        <w:ind w:left="426"/>
        <w:jc w:val="both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6902F1" w:rsidRDefault="006902F1" w:rsidP="00166054">
      <w:pPr>
        <w:pStyle w:val="ListParagraph"/>
        <w:numPr>
          <w:ilvl w:val="0"/>
          <w:numId w:val="9"/>
        </w:numPr>
        <w:spacing w:after="0" w:line="240" w:lineRule="auto"/>
        <w:ind w:left="426" w:hanging="426"/>
        <w:jc w:val="both"/>
      </w:pPr>
      <w:r>
        <w:lastRenderedPageBreak/>
        <w:t>Explain the difference between SIDS and SUDI</w:t>
      </w:r>
      <w:r>
        <w:tab/>
      </w:r>
      <w:r>
        <w:tab/>
      </w:r>
      <w:r>
        <w:tab/>
      </w:r>
      <w:r>
        <w:tab/>
      </w:r>
      <w:r>
        <w:tab/>
        <w:t>(2 marks)</w:t>
      </w:r>
    </w:p>
    <w:p w:rsidR="00411C49" w:rsidRDefault="00411C49" w:rsidP="00411C49">
      <w:pPr>
        <w:pStyle w:val="ListParagraph"/>
        <w:spacing w:after="0" w:line="240" w:lineRule="auto"/>
        <w:ind w:left="426"/>
        <w:jc w:val="both"/>
      </w:pPr>
    </w:p>
    <w:p w:rsidR="00411C49" w:rsidRDefault="00411C49" w:rsidP="00411C49">
      <w:pPr>
        <w:pStyle w:val="ListParagraph"/>
        <w:spacing w:after="0" w:line="360" w:lineRule="auto"/>
        <w:ind w:left="426"/>
        <w:jc w:val="both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411C49" w:rsidRPr="00411C49" w:rsidRDefault="00411C49" w:rsidP="00411C49">
      <w:pPr>
        <w:spacing w:after="0" w:line="360" w:lineRule="auto"/>
        <w:jc w:val="both"/>
        <w:rPr>
          <w:u w:val="single"/>
        </w:rPr>
      </w:pPr>
    </w:p>
    <w:p w:rsidR="00FD3692" w:rsidRDefault="00FD3692" w:rsidP="00166054">
      <w:pPr>
        <w:pStyle w:val="ListParagraph"/>
        <w:numPr>
          <w:ilvl w:val="0"/>
          <w:numId w:val="9"/>
        </w:numPr>
        <w:spacing w:after="0" w:line="240" w:lineRule="auto"/>
        <w:ind w:left="426" w:hanging="426"/>
        <w:jc w:val="both"/>
      </w:pPr>
      <w:r>
        <w:t xml:space="preserve">Explain two risk factors for SIDS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(4 marks)</w:t>
      </w:r>
    </w:p>
    <w:p w:rsidR="00411C49" w:rsidRDefault="00411C49" w:rsidP="00411C49">
      <w:pPr>
        <w:pStyle w:val="ListParagraph"/>
        <w:spacing w:after="0" w:line="240" w:lineRule="auto"/>
        <w:ind w:left="426"/>
        <w:jc w:val="both"/>
      </w:pPr>
      <w:bookmarkStart w:id="0" w:name="_GoBack"/>
      <w:bookmarkEnd w:id="0"/>
    </w:p>
    <w:p w:rsidR="00411C49" w:rsidRPr="00411C49" w:rsidRDefault="00411C49" w:rsidP="00411C49">
      <w:pPr>
        <w:pStyle w:val="ListParagraph"/>
        <w:spacing w:after="0" w:line="360" w:lineRule="auto"/>
        <w:ind w:left="426"/>
        <w:jc w:val="both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166054" w:rsidRPr="00856542" w:rsidRDefault="00166054" w:rsidP="00856542">
      <w:pPr>
        <w:spacing w:after="0" w:line="240" w:lineRule="auto"/>
        <w:jc w:val="both"/>
      </w:pPr>
    </w:p>
    <w:sectPr w:rsidR="00166054" w:rsidRPr="00856542" w:rsidSect="00856542">
      <w:pgSz w:w="11906" w:h="16838"/>
      <w:pgMar w:top="993" w:right="1247" w:bottom="993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471A9"/>
    <w:multiLevelType w:val="hybridMultilevel"/>
    <w:tmpl w:val="87A08A5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D215C4"/>
    <w:multiLevelType w:val="hybridMultilevel"/>
    <w:tmpl w:val="18F60F1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273BCE"/>
    <w:multiLevelType w:val="hybridMultilevel"/>
    <w:tmpl w:val="F98C10B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0620E8F"/>
    <w:multiLevelType w:val="hybridMultilevel"/>
    <w:tmpl w:val="56FED6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4A0D5A"/>
    <w:multiLevelType w:val="hybridMultilevel"/>
    <w:tmpl w:val="B9A685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594767"/>
    <w:multiLevelType w:val="hybridMultilevel"/>
    <w:tmpl w:val="1902B0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6F1C40"/>
    <w:multiLevelType w:val="hybridMultilevel"/>
    <w:tmpl w:val="C7AE120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3665DB"/>
    <w:multiLevelType w:val="hybridMultilevel"/>
    <w:tmpl w:val="693EFA2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5B00AD"/>
    <w:multiLevelType w:val="hybridMultilevel"/>
    <w:tmpl w:val="2AEE52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D535B8"/>
    <w:multiLevelType w:val="hybridMultilevel"/>
    <w:tmpl w:val="E856ED58"/>
    <w:lvl w:ilvl="0" w:tplc="C8DE654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6"/>
  </w:num>
  <w:num w:numId="10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B05"/>
    <w:rsid w:val="000875E6"/>
    <w:rsid w:val="00093D87"/>
    <w:rsid w:val="000B526C"/>
    <w:rsid w:val="000D56F5"/>
    <w:rsid w:val="000D6C75"/>
    <w:rsid w:val="000E2092"/>
    <w:rsid w:val="001072C4"/>
    <w:rsid w:val="0012448D"/>
    <w:rsid w:val="001360FF"/>
    <w:rsid w:val="00153FCE"/>
    <w:rsid w:val="00166054"/>
    <w:rsid w:val="001D787D"/>
    <w:rsid w:val="001E6F28"/>
    <w:rsid w:val="001E79CE"/>
    <w:rsid w:val="001F0959"/>
    <w:rsid w:val="00263278"/>
    <w:rsid w:val="002819F4"/>
    <w:rsid w:val="002A08F0"/>
    <w:rsid w:val="002C0DAB"/>
    <w:rsid w:val="002C108C"/>
    <w:rsid w:val="002E6EBE"/>
    <w:rsid w:val="003064BB"/>
    <w:rsid w:val="003766EF"/>
    <w:rsid w:val="003A3E70"/>
    <w:rsid w:val="003C75FB"/>
    <w:rsid w:val="00402F7D"/>
    <w:rsid w:val="004036D9"/>
    <w:rsid w:val="00404532"/>
    <w:rsid w:val="00411C49"/>
    <w:rsid w:val="00422563"/>
    <w:rsid w:val="00456F63"/>
    <w:rsid w:val="004C5B91"/>
    <w:rsid w:val="004D6A0F"/>
    <w:rsid w:val="004E078C"/>
    <w:rsid w:val="004E0FFB"/>
    <w:rsid w:val="004E3480"/>
    <w:rsid w:val="004F2235"/>
    <w:rsid w:val="005433FA"/>
    <w:rsid w:val="005464CE"/>
    <w:rsid w:val="0054651D"/>
    <w:rsid w:val="00573074"/>
    <w:rsid w:val="00593D2F"/>
    <w:rsid w:val="005A57E0"/>
    <w:rsid w:val="005B60E3"/>
    <w:rsid w:val="005B6ACD"/>
    <w:rsid w:val="005B7C2C"/>
    <w:rsid w:val="005D2927"/>
    <w:rsid w:val="005E3C42"/>
    <w:rsid w:val="005E782F"/>
    <w:rsid w:val="00615194"/>
    <w:rsid w:val="00617EA5"/>
    <w:rsid w:val="006902F1"/>
    <w:rsid w:val="00694C96"/>
    <w:rsid w:val="006960BD"/>
    <w:rsid w:val="006E7894"/>
    <w:rsid w:val="00707B68"/>
    <w:rsid w:val="007149ED"/>
    <w:rsid w:val="00714B9B"/>
    <w:rsid w:val="00740231"/>
    <w:rsid w:val="007C2BE8"/>
    <w:rsid w:val="007D450C"/>
    <w:rsid w:val="007D473A"/>
    <w:rsid w:val="007D6574"/>
    <w:rsid w:val="00814C22"/>
    <w:rsid w:val="00856542"/>
    <w:rsid w:val="008662F8"/>
    <w:rsid w:val="00867E81"/>
    <w:rsid w:val="00871B75"/>
    <w:rsid w:val="00880B05"/>
    <w:rsid w:val="008A1184"/>
    <w:rsid w:val="00915E2E"/>
    <w:rsid w:val="00927A0F"/>
    <w:rsid w:val="0093251E"/>
    <w:rsid w:val="00951532"/>
    <w:rsid w:val="009524EF"/>
    <w:rsid w:val="00966709"/>
    <w:rsid w:val="00971191"/>
    <w:rsid w:val="00994DBC"/>
    <w:rsid w:val="00996E5B"/>
    <w:rsid w:val="009A14C3"/>
    <w:rsid w:val="009B03B4"/>
    <w:rsid w:val="009B7EA4"/>
    <w:rsid w:val="009C5F92"/>
    <w:rsid w:val="009D28CA"/>
    <w:rsid w:val="009E3D8E"/>
    <w:rsid w:val="00A235DD"/>
    <w:rsid w:val="00A343C6"/>
    <w:rsid w:val="00A57823"/>
    <w:rsid w:val="00A61ACF"/>
    <w:rsid w:val="00A70831"/>
    <w:rsid w:val="00A76A45"/>
    <w:rsid w:val="00A945C6"/>
    <w:rsid w:val="00AC6B00"/>
    <w:rsid w:val="00B25854"/>
    <w:rsid w:val="00B36FDF"/>
    <w:rsid w:val="00B760B4"/>
    <w:rsid w:val="00BB174D"/>
    <w:rsid w:val="00BB33C2"/>
    <w:rsid w:val="00BB36C5"/>
    <w:rsid w:val="00C31AE9"/>
    <w:rsid w:val="00CC0997"/>
    <w:rsid w:val="00CE3245"/>
    <w:rsid w:val="00CF6542"/>
    <w:rsid w:val="00D0647A"/>
    <w:rsid w:val="00D12FCF"/>
    <w:rsid w:val="00D23B26"/>
    <w:rsid w:val="00D3167B"/>
    <w:rsid w:val="00D4297B"/>
    <w:rsid w:val="00D52709"/>
    <w:rsid w:val="00D742EB"/>
    <w:rsid w:val="00D804C2"/>
    <w:rsid w:val="00D94172"/>
    <w:rsid w:val="00DA7A29"/>
    <w:rsid w:val="00DB422E"/>
    <w:rsid w:val="00DD6EB9"/>
    <w:rsid w:val="00DE1F92"/>
    <w:rsid w:val="00E03FBC"/>
    <w:rsid w:val="00E576B1"/>
    <w:rsid w:val="00E96421"/>
    <w:rsid w:val="00EC7066"/>
    <w:rsid w:val="00ED6A8B"/>
    <w:rsid w:val="00F06D35"/>
    <w:rsid w:val="00F424C0"/>
    <w:rsid w:val="00F8588D"/>
    <w:rsid w:val="00FA2F8D"/>
    <w:rsid w:val="00FB5A68"/>
    <w:rsid w:val="00FC6F5F"/>
    <w:rsid w:val="00FD3692"/>
    <w:rsid w:val="00FF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B05"/>
    <w:pPr>
      <w:ind w:left="720"/>
      <w:contextualSpacing/>
    </w:pPr>
  </w:style>
  <w:style w:type="table" w:styleId="TableGrid">
    <w:name w:val="Table Grid"/>
    <w:basedOn w:val="TableNormal"/>
    <w:uiPriority w:val="39"/>
    <w:rsid w:val="00880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1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18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3251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251E"/>
    <w:rPr>
      <w:color w:val="954F72" w:themeColor="followedHyperlink"/>
      <w:u w:val="single"/>
    </w:rPr>
  </w:style>
  <w:style w:type="paragraph" w:customStyle="1" w:styleId="Default">
    <w:name w:val="Default"/>
    <w:rsid w:val="00D9417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B05"/>
    <w:pPr>
      <w:ind w:left="720"/>
      <w:contextualSpacing/>
    </w:pPr>
  </w:style>
  <w:style w:type="table" w:styleId="TableGrid">
    <w:name w:val="Table Grid"/>
    <w:basedOn w:val="TableNormal"/>
    <w:uiPriority w:val="39"/>
    <w:rsid w:val="00880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1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18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3251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251E"/>
    <w:rPr>
      <w:color w:val="954F72" w:themeColor="followedHyperlink"/>
      <w:u w:val="single"/>
    </w:rPr>
  </w:style>
  <w:style w:type="paragraph" w:customStyle="1" w:styleId="Default">
    <w:name w:val="Default"/>
    <w:rsid w:val="00D9417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83AC4451</Template>
  <TotalTime>19</TotalTime>
  <Pages>4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 Christina</dc:creator>
  <cp:lastModifiedBy>ROBERTS Emma</cp:lastModifiedBy>
  <cp:revision>39</cp:revision>
  <cp:lastPrinted>2019-09-18T23:33:00Z</cp:lastPrinted>
  <dcterms:created xsi:type="dcterms:W3CDTF">2018-11-27T00:59:00Z</dcterms:created>
  <dcterms:modified xsi:type="dcterms:W3CDTF">2019-09-18T23:42:00Z</dcterms:modified>
</cp:coreProperties>
</file>