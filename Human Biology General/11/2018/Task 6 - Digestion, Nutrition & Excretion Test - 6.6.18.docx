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3112" w14:textId="77777777" w:rsidR="00C63483" w:rsidRPr="00C63483" w:rsidRDefault="00C63483" w:rsidP="00C63483">
      <w:pPr>
        <w:rPr>
          <w:rFonts w:asciiTheme="majorHAnsi" w:hAnsiTheme="majorHAnsi" w:cstheme="majorHAnsi"/>
          <w:b/>
          <w:sz w:val="26"/>
          <w:szCs w:val="26"/>
        </w:rPr>
      </w:pPr>
      <w:r w:rsidRPr="00C63483">
        <w:rPr>
          <w:rFonts w:asciiTheme="majorHAnsi" w:hAnsiTheme="majorHAnsi" w:cstheme="majorHAnsi"/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730944" behindDoc="1" locked="0" layoutInCell="1" allowOverlap="1" wp14:anchorId="3920D8B1" wp14:editId="3C25DF2F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483">
        <w:rPr>
          <w:rFonts w:asciiTheme="majorHAnsi" w:hAnsiTheme="majorHAnsi" w:cstheme="majorHAnsi"/>
          <w:b/>
          <w:sz w:val="26"/>
          <w:szCs w:val="26"/>
        </w:rPr>
        <w:t>GENERAL HUMAN BIOLOGY – YEAR 11</w:t>
      </w:r>
    </w:p>
    <w:p w14:paraId="201F5B07" w14:textId="1CE9D02C" w:rsidR="00C63483" w:rsidRPr="00C63483" w:rsidRDefault="002F7195" w:rsidP="00C63483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TASK 6 – DIGESTION, NUTRITION AND EXCRETION </w:t>
      </w:r>
      <w:r w:rsidR="00C63483" w:rsidRPr="00C63483">
        <w:rPr>
          <w:rFonts w:asciiTheme="majorHAnsi" w:hAnsiTheme="majorHAnsi" w:cstheme="majorHAnsi"/>
          <w:b/>
          <w:sz w:val="26"/>
          <w:szCs w:val="26"/>
        </w:rPr>
        <w:t xml:space="preserve">TEST </w:t>
      </w:r>
    </w:p>
    <w:p w14:paraId="6DF3ED10" w14:textId="394DF169" w:rsidR="00C63483" w:rsidRPr="00C63483" w:rsidRDefault="00C63483" w:rsidP="00C63483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/>
      </w:r>
    </w:p>
    <w:p w14:paraId="41DA70A1" w14:textId="77777777" w:rsidR="00C63483" w:rsidRPr="00C63483" w:rsidRDefault="00C63483" w:rsidP="00C63483">
      <w:pPr>
        <w:ind w:right="-540"/>
        <w:rPr>
          <w:rFonts w:asciiTheme="majorHAnsi" w:hAnsiTheme="majorHAnsi" w:cstheme="majorHAnsi"/>
          <w:b/>
          <w:sz w:val="26"/>
          <w:szCs w:val="26"/>
        </w:rPr>
      </w:pPr>
      <w:r w:rsidRPr="00C63483">
        <w:rPr>
          <w:rFonts w:asciiTheme="majorHAnsi" w:hAnsiTheme="majorHAnsi" w:cstheme="majorHAnsi"/>
          <w:b/>
          <w:sz w:val="26"/>
          <w:szCs w:val="26"/>
        </w:rPr>
        <w:t>NAME:</w:t>
      </w:r>
      <w:r w:rsidRPr="00C63483">
        <w:rPr>
          <w:rFonts w:asciiTheme="majorHAnsi" w:hAnsiTheme="majorHAnsi" w:cstheme="majorHAnsi"/>
          <w:b/>
          <w:sz w:val="26"/>
          <w:szCs w:val="26"/>
        </w:rPr>
        <w:tab/>
        <w:t>____________________________________                       WEIGHTING: 10%</w:t>
      </w:r>
    </w:p>
    <w:p w14:paraId="741FA707" w14:textId="1DB25786" w:rsidR="00C63483" w:rsidRPr="00C63483" w:rsidRDefault="00C63483" w:rsidP="00C63483">
      <w:pPr>
        <w:ind w:right="-54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/>
      </w:r>
      <w:r w:rsidRPr="00C63483">
        <w:rPr>
          <w:rFonts w:asciiTheme="majorHAnsi" w:hAnsiTheme="majorHAnsi" w:cstheme="majorHAnsi"/>
          <w:b/>
          <w:sz w:val="26"/>
          <w:szCs w:val="26"/>
        </w:rPr>
        <w:t>DATE:</w:t>
      </w:r>
      <w:r w:rsidRPr="00C63483">
        <w:rPr>
          <w:rFonts w:asciiTheme="majorHAnsi" w:hAnsiTheme="majorHAnsi" w:cstheme="majorHAnsi"/>
          <w:b/>
          <w:sz w:val="26"/>
          <w:szCs w:val="26"/>
        </w:rPr>
        <w:tab/>
      </w:r>
      <w:r w:rsidRPr="00C63483">
        <w:rPr>
          <w:rFonts w:asciiTheme="majorHAnsi" w:hAnsiTheme="majorHAnsi" w:cstheme="majorHAnsi"/>
          <w:b/>
          <w:sz w:val="26"/>
          <w:szCs w:val="26"/>
        </w:rPr>
        <w:tab/>
        <w:t>______________________</w:t>
      </w:r>
      <w:r>
        <w:rPr>
          <w:rFonts w:asciiTheme="majorHAnsi" w:hAnsiTheme="majorHAnsi" w:cstheme="majorHAnsi"/>
          <w:b/>
          <w:sz w:val="26"/>
          <w:szCs w:val="26"/>
        </w:rPr>
        <w:t xml:space="preserve">______________  MARK: _____ / </w:t>
      </w:r>
      <w:r w:rsidR="007F22F7">
        <w:rPr>
          <w:rFonts w:asciiTheme="majorHAnsi" w:hAnsiTheme="majorHAnsi" w:cstheme="majorHAnsi"/>
          <w:b/>
          <w:sz w:val="26"/>
          <w:szCs w:val="26"/>
        </w:rPr>
        <w:t>57</w:t>
      </w:r>
      <w:r w:rsidR="00343B08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C63483">
        <w:rPr>
          <w:rFonts w:asciiTheme="majorHAnsi" w:hAnsiTheme="majorHAnsi" w:cstheme="majorHAnsi"/>
          <w:b/>
          <w:sz w:val="26"/>
          <w:szCs w:val="26"/>
        </w:rPr>
        <w:t>= _____ %</w:t>
      </w:r>
    </w:p>
    <w:p w14:paraId="7D57AFE0" w14:textId="77777777" w:rsidR="00C63483" w:rsidRPr="00C63483" w:rsidRDefault="00C63483" w:rsidP="00C63483">
      <w:pPr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280319CA" w14:textId="0B69CCE8" w:rsidR="00C63483" w:rsidRPr="00C63483" w:rsidRDefault="00C63483" w:rsidP="00C63483">
      <w:pPr>
        <w:ind w:right="-540"/>
        <w:rPr>
          <w:rFonts w:asciiTheme="majorHAnsi" w:hAnsiTheme="majorHAnsi" w:cstheme="majorHAnsi"/>
          <w:b/>
          <w:i/>
          <w:sz w:val="22"/>
          <w:szCs w:val="22"/>
        </w:rPr>
      </w:pPr>
      <w:r w:rsidRPr="00C63483">
        <w:rPr>
          <w:rFonts w:asciiTheme="majorHAnsi" w:hAnsiTheme="majorHAnsi" w:cstheme="majorHAnsi"/>
          <w:b/>
          <w:i/>
          <w:sz w:val="22"/>
          <w:szCs w:val="22"/>
        </w:rPr>
        <w:t xml:space="preserve">MULTIPLE CHOICE SECTION                                                                                      </w:t>
      </w:r>
      <w:r>
        <w:rPr>
          <w:rFonts w:asciiTheme="majorHAnsi" w:hAnsiTheme="majorHAnsi" w:cstheme="majorHAnsi"/>
          <w:b/>
          <w:i/>
          <w:sz w:val="22"/>
          <w:szCs w:val="22"/>
        </w:rPr>
        <w:t xml:space="preserve">                              [10</w:t>
      </w:r>
      <w:r w:rsidRPr="00C63483">
        <w:rPr>
          <w:rFonts w:asciiTheme="majorHAnsi" w:hAnsiTheme="majorHAnsi" w:cstheme="majorHAnsi"/>
          <w:b/>
          <w:i/>
          <w:sz w:val="22"/>
          <w:szCs w:val="22"/>
        </w:rPr>
        <w:t xml:space="preserve"> MARKS]</w:t>
      </w:r>
    </w:p>
    <w:p w14:paraId="1A012623" w14:textId="77777777" w:rsidR="00C63483" w:rsidRDefault="00C63483" w:rsidP="00C63483">
      <w:pPr>
        <w:rPr>
          <w:rFonts w:asciiTheme="majorHAnsi" w:hAnsiTheme="majorHAnsi" w:cstheme="majorHAnsi"/>
          <w:i/>
          <w:sz w:val="22"/>
          <w:szCs w:val="22"/>
        </w:rPr>
      </w:pPr>
      <w:r w:rsidRPr="00C63483">
        <w:rPr>
          <w:rFonts w:asciiTheme="majorHAnsi" w:hAnsiTheme="majorHAnsi" w:cstheme="majorHAnsi"/>
          <w:i/>
          <w:sz w:val="22"/>
          <w:szCs w:val="22"/>
        </w:rPr>
        <w:t>Circle the correct answer (ie. a, b, c, or d) next to each question below:</w:t>
      </w:r>
    </w:p>
    <w:p w14:paraId="39E7A752" w14:textId="77777777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343434"/>
          <w:sz w:val="22"/>
          <w:szCs w:val="22"/>
          <w:lang w:val="en-US"/>
        </w:rPr>
      </w:pPr>
    </w:p>
    <w:p w14:paraId="4169ED68" w14:textId="77777777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1.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This is the job of the digestive system.</w:t>
      </w:r>
    </w:p>
    <w:p w14:paraId="17C585C7" w14:textId="77777777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give the body shape</w:t>
      </w:r>
    </w:p>
    <w:p w14:paraId="0FA9D25A" w14:textId="77777777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take in and break down food for use in the body</w:t>
      </w:r>
    </w:p>
    <w:p w14:paraId="00F77CDF" w14:textId="77777777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take in oxygen and give off carbon dioxide</w:t>
      </w:r>
    </w:p>
    <w:p w14:paraId="317E3700" w14:textId="77777777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excrete metabolic wastes.</w:t>
      </w:r>
    </w:p>
    <w:p w14:paraId="5210D97C" w14:textId="77777777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6B745142" w14:textId="3299941C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2.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</w:r>
      <w:r w:rsidR="00546191" w:rsidRPr="00C63483">
        <w:rPr>
          <w:rFonts w:asciiTheme="majorHAnsi" w:hAnsiTheme="majorHAnsi" w:cstheme="majorHAnsi"/>
          <w:sz w:val="22"/>
          <w:szCs w:val="22"/>
          <w:lang w:val="en-US"/>
        </w:rPr>
        <w:t>What organ produces bile in the digestive system?</w:t>
      </w:r>
    </w:p>
    <w:p w14:paraId="685E4603" w14:textId="77777777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Liver</w:t>
      </w:r>
    </w:p>
    <w:p w14:paraId="03B0D6CE" w14:textId="77777777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Pancreas</w:t>
      </w:r>
    </w:p>
    <w:p w14:paraId="322D5E06" w14:textId="77777777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Small intestine</w:t>
      </w:r>
    </w:p>
    <w:p w14:paraId="117CE712" w14:textId="77777777" w:rsidR="008B13EE" w:rsidRPr="00C63483" w:rsidRDefault="008B13EE" w:rsidP="009705D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Stomach</w:t>
      </w:r>
    </w:p>
    <w:p w14:paraId="7FB95DAD" w14:textId="77777777" w:rsidR="008B13EE" w:rsidRPr="00C63483" w:rsidRDefault="008B13EE" w:rsidP="009705D4">
      <w:pPr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2C9B78E2" w14:textId="0BAC1A77" w:rsidR="00C636BC" w:rsidRPr="00C63483" w:rsidRDefault="007A05C6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t>3</w:t>
      </w:r>
      <w:r w:rsidR="00C636BC" w:rsidRPr="00C63483">
        <w:rPr>
          <w:rFonts w:asciiTheme="majorHAnsi" w:hAnsiTheme="majorHAnsi" w:cstheme="majorHAnsi"/>
          <w:sz w:val="22"/>
          <w:szCs w:val="22"/>
        </w:rPr>
        <w:t>.</w:t>
      </w:r>
      <w:r w:rsidR="00C636BC" w:rsidRPr="00C63483">
        <w:rPr>
          <w:rFonts w:asciiTheme="majorHAnsi" w:hAnsiTheme="majorHAnsi" w:cstheme="majorHAnsi"/>
          <w:sz w:val="22"/>
          <w:szCs w:val="22"/>
        </w:rPr>
        <w:tab/>
      </w:r>
      <w:r w:rsidR="00546191" w:rsidRPr="00C63483">
        <w:rPr>
          <w:rFonts w:asciiTheme="majorHAnsi" w:hAnsiTheme="majorHAnsi" w:cstheme="majorHAnsi"/>
          <w:sz w:val="22"/>
          <w:szCs w:val="22"/>
        </w:rPr>
        <w:t>Most food is absorbed in the:</w:t>
      </w:r>
    </w:p>
    <w:p w14:paraId="63793D0F" w14:textId="4B9A1857" w:rsidR="00C636BC" w:rsidRPr="00C63483" w:rsidRDefault="00C636BC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S</w:t>
      </w:r>
      <w:r w:rsidRPr="00C63483">
        <w:rPr>
          <w:rFonts w:asciiTheme="majorHAnsi" w:hAnsiTheme="majorHAnsi" w:cstheme="majorHAnsi"/>
          <w:sz w:val="22"/>
          <w:szCs w:val="22"/>
        </w:rPr>
        <w:t>mall intestine</w:t>
      </w:r>
    </w:p>
    <w:p w14:paraId="3D2842D0" w14:textId="1C775A38" w:rsidR="00C636BC" w:rsidRPr="00C63483" w:rsidRDefault="00C63483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b.</w:t>
      </w:r>
      <w:r>
        <w:rPr>
          <w:rFonts w:asciiTheme="majorHAnsi" w:hAnsiTheme="majorHAnsi" w:cstheme="majorHAnsi"/>
          <w:sz w:val="22"/>
          <w:szCs w:val="22"/>
        </w:rPr>
        <w:tab/>
        <w:t>La</w:t>
      </w:r>
      <w:r w:rsidR="00C636BC" w:rsidRPr="00C63483">
        <w:rPr>
          <w:rFonts w:asciiTheme="majorHAnsi" w:hAnsiTheme="majorHAnsi" w:cstheme="majorHAnsi"/>
          <w:sz w:val="22"/>
          <w:szCs w:val="22"/>
        </w:rPr>
        <w:t>rge intestine</w:t>
      </w:r>
    </w:p>
    <w:p w14:paraId="4C9801A6" w14:textId="346980CB" w:rsidR="00C636BC" w:rsidRPr="00C63483" w:rsidRDefault="00C636BC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M</w:t>
      </w:r>
      <w:r w:rsidRPr="00C63483">
        <w:rPr>
          <w:rFonts w:asciiTheme="majorHAnsi" w:hAnsiTheme="majorHAnsi" w:cstheme="majorHAnsi"/>
          <w:sz w:val="22"/>
          <w:szCs w:val="22"/>
        </w:rPr>
        <w:t>outh</w:t>
      </w:r>
    </w:p>
    <w:p w14:paraId="2DD48877" w14:textId="3744E7E0" w:rsidR="00C636BC" w:rsidRPr="00C63483" w:rsidRDefault="00C63483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d.</w:t>
      </w:r>
      <w:r>
        <w:rPr>
          <w:rFonts w:asciiTheme="majorHAnsi" w:hAnsiTheme="majorHAnsi" w:cstheme="majorHAnsi"/>
          <w:sz w:val="22"/>
          <w:szCs w:val="22"/>
        </w:rPr>
        <w:tab/>
        <w:t>P</w:t>
      </w:r>
      <w:r w:rsidR="00C636BC" w:rsidRPr="00C63483">
        <w:rPr>
          <w:rFonts w:asciiTheme="majorHAnsi" w:hAnsiTheme="majorHAnsi" w:cstheme="majorHAnsi"/>
          <w:sz w:val="22"/>
          <w:szCs w:val="22"/>
        </w:rPr>
        <w:t>ancreas</w:t>
      </w:r>
    </w:p>
    <w:p w14:paraId="48D3C1A0" w14:textId="77777777" w:rsidR="00546191" w:rsidRPr="00C63483" w:rsidRDefault="00546191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787EE862" w14:textId="56CBBB6F" w:rsidR="00C636BC" w:rsidRPr="00C63483" w:rsidRDefault="00177F48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t>4</w:t>
      </w:r>
      <w:r w:rsidR="00C636BC" w:rsidRPr="00C63483">
        <w:rPr>
          <w:rFonts w:asciiTheme="majorHAnsi" w:hAnsiTheme="majorHAnsi" w:cstheme="majorHAnsi"/>
          <w:sz w:val="22"/>
          <w:szCs w:val="22"/>
        </w:rPr>
        <w:t>.</w:t>
      </w:r>
      <w:r w:rsidR="00C636BC" w:rsidRPr="00C63483">
        <w:rPr>
          <w:rFonts w:asciiTheme="majorHAnsi" w:hAnsiTheme="majorHAnsi" w:cstheme="majorHAnsi"/>
          <w:sz w:val="22"/>
          <w:szCs w:val="22"/>
        </w:rPr>
        <w:tab/>
      </w:r>
      <w:r w:rsidR="00C636BC" w:rsidRPr="00C63483">
        <w:rPr>
          <w:rFonts w:asciiTheme="majorHAnsi" w:hAnsiTheme="majorHAnsi" w:cstheme="majorHAnsi"/>
          <w:sz w:val="22"/>
          <w:szCs w:val="22"/>
          <w:lang w:val="en-US"/>
        </w:rPr>
        <w:t>A long tube that carries food from the mouth to the stomach.</w:t>
      </w:r>
    </w:p>
    <w:p w14:paraId="37A5EC31" w14:textId="7AD754E4" w:rsidR="00C636BC" w:rsidRPr="00C63483" w:rsidRDefault="00C636BC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U</w:t>
      </w:r>
      <w:r w:rsidRPr="00C63483">
        <w:rPr>
          <w:rFonts w:asciiTheme="majorHAnsi" w:hAnsiTheme="majorHAnsi" w:cstheme="majorHAnsi"/>
          <w:sz w:val="22"/>
          <w:szCs w:val="22"/>
        </w:rPr>
        <w:t>rethra</w:t>
      </w:r>
    </w:p>
    <w:p w14:paraId="7362DF8D" w14:textId="7BFE95CE" w:rsidR="00C636BC" w:rsidRPr="00C63483" w:rsidRDefault="00C63483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b.</w:t>
      </w:r>
      <w:r>
        <w:rPr>
          <w:rFonts w:asciiTheme="majorHAnsi" w:hAnsiTheme="majorHAnsi" w:cstheme="majorHAnsi"/>
          <w:sz w:val="22"/>
          <w:szCs w:val="22"/>
        </w:rPr>
        <w:tab/>
        <w:t>T</w:t>
      </w:r>
      <w:r w:rsidR="00C636BC" w:rsidRPr="00C63483">
        <w:rPr>
          <w:rFonts w:asciiTheme="majorHAnsi" w:hAnsiTheme="majorHAnsi" w:cstheme="majorHAnsi"/>
          <w:sz w:val="22"/>
          <w:szCs w:val="22"/>
        </w:rPr>
        <w:t>rachea</w:t>
      </w:r>
    </w:p>
    <w:p w14:paraId="33271690" w14:textId="74BD6B3E" w:rsidR="00C636BC" w:rsidRPr="00C63483" w:rsidRDefault="00C636BC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A</w:t>
      </w:r>
      <w:r w:rsidRPr="00C63483">
        <w:rPr>
          <w:rFonts w:asciiTheme="majorHAnsi" w:hAnsiTheme="majorHAnsi" w:cstheme="majorHAnsi"/>
          <w:sz w:val="22"/>
          <w:szCs w:val="22"/>
        </w:rPr>
        <w:t>orta</w:t>
      </w:r>
    </w:p>
    <w:p w14:paraId="7D997357" w14:textId="162BB508" w:rsidR="00C636BC" w:rsidRPr="00C63483" w:rsidRDefault="00C63483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d.</w:t>
      </w:r>
      <w:r>
        <w:rPr>
          <w:rFonts w:asciiTheme="majorHAnsi" w:hAnsiTheme="majorHAnsi" w:cstheme="majorHAnsi"/>
          <w:sz w:val="22"/>
          <w:szCs w:val="22"/>
        </w:rPr>
        <w:tab/>
        <w:t>O</w:t>
      </w:r>
      <w:r w:rsidR="00C636BC" w:rsidRPr="00C63483">
        <w:rPr>
          <w:rFonts w:asciiTheme="majorHAnsi" w:hAnsiTheme="majorHAnsi" w:cstheme="majorHAnsi"/>
          <w:sz w:val="22"/>
          <w:szCs w:val="22"/>
        </w:rPr>
        <w:t>esophagus.</w:t>
      </w:r>
    </w:p>
    <w:p w14:paraId="073342A7" w14:textId="77777777" w:rsidR="003F41AA" w:rsidRPr="00C63483" w:rsidRDefault="003F41AA" w:rsidP="009705D4">
      <w:pPr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5490A2C2" w14:textId="6AA5EB60" w:rsidR="003F41AA" w:rsidRPr="00C63483" w:rsidRDefault="00177F48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5</w:t>
      </w:r>
      <w:r w:rsidR="003F41AA" w:rsidRPr="00C63483">
        <w:rPr>
          <w:rFonts w:asciiTheme="majorHAnsi" w:hAnsiTheme="majorHAnsi" w:cstheme="majorHAnsi"/>
          <w:sz w:val="22"/>
          <w:szCs w:val="22"/>
        </w:rPr>
        <w:t>.</w:t>
      </w:r>
      <w:r w:rsidR="003F41AA" w:rsidRPr="00C63483">
        <w:rPr>
          <w:rFonts w:asciiTheme="majorHAnsi" w:hAnsiTheme="majorHAnsi" w:cstheme="majorHAnsi"/>
          <w:sz w:val="22"/>
          <w:szCs w:val="22"/>
        </w:rPr>
        <w:tab/>
        <w:t>In the stomach which of the following statements is INCORRECT?</w:t>
      </w:r>
    </w:p>
    <w:p w14:paraId="4BC0DF1E" w14:textId="77777777" w:rsidR="003F41AA" w:rsidRPr="00C63483" w:rsidRDefault="003F41AA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  <w:t>Protein is digested</w:t>
      </w:r>
    </w:p>
    <w:p w14:paraId="413C584A" w14:textId="77777777" w:rsidR="003F41AA" w:rsidRPr="00C63483" w:rsidRDefault="003F41AA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</w:rPr>
        <w:tab/>
        <w:t>Mucous allows the acid to act on the stomach wall.</w:t>
      </w:r>
    </w:p>
    <w:p w14:paraId="4313F948" w14:textId="77777777" w:rsidR="003F41AA" w:rsidRPr="00C63483" w:rsidRDefault="003F41AA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</w:rPr>
        <w:tab/>
        <w:t>Chyme is formed.</w:t>
      </w:r>
    </w:p>
    <w:p w14:paraId="704F164C" w14:textId="77777777" w:rsidR="003F41AA" w:rsidRPr="00C63483" w:rsidRDefault="003F41AA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</w:rPr>
        <w:tab/>
        <w:t>Acid kills the bacteria which enters the stomach.</w:t>
      </w:r>
    </w:p>
    <w:p w14:paraId="251744F7" w14:textId="77777777" w:rsidR="003F41AA" w:rsidRPr="00C63483" w:rsidRDefault="003F41AA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08BD8C2E" w14:textId="10183D61" w:rsidR="003F41AA" w:rsidRPr="00C63483" w:rsidRDefault="00177F48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t>6</w:t>
      </w:r>
      <w:r w:rsidR="003F41AA" w:rsidRPr="00C63483">
        <w:rPr>
          <w:rFonts w:asciiTheme="majorHAnsi" w:hAnsiTheme="majorHAnsi" w:cstheme="majorHAnsi"/>
          <w:sz w:val="22"/>
          <w:szCs w:val="22"/>
        </w:rPr>
        <w:t>.</w:t>
      </w:r>
      <w:r w:rsidR="003F41AA" w:rsidRPr="00C63483">
        <w:rPr>
          <w:rFonts w:asciiTheme="majorHAnsi" w:hAnsiTheme="majorHAnsi" w:cstheme="majorHAnsi"/>
          <w:sz w:val="22"/>
          <w:szCs w:val="22"/>
        </w:rPr>
        <w:tab/>
      </w:r>
      <w:r w:rsidR="003F41AA" w:rsidRPr="00C63483">
        <w:rPr>
          <w:rFonts w:asciiTheme="majorHAnsi" w:hAnsiTheme="majorHAnsi" w:cstheme="majorHAnsi"/>
          <w:sz w:val="22"/>
          <w:szCs w:val="22"/>
          <w:lang w:val="en-US"/>
        </w:rPr>
        <w:t>The digestive system processes food into usable and unusable materials. The usable materials are sent to the body's cells as food. What happens to unusable materials?</w:t>
      </w:r>
    </w:p>
    <w:p w14:paraId="6AB76905" w14:textId="77777777" w:rsidR="003F41AA" w:rsidRPr="00C63483" w:rsidRDefault="003F41AA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goes into the pancreas to await disposal.</w:t>
      </w:r>
    </w:p>
    <w:p w14:paraId="1944DA62" w14:textId="77777777" w:rsidR="003F41AA" w:rsidRPr="00C63483" w:rsidRDefault="003F41AA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is excreted via the kidney.</w:t>
      </w:r>
    </w:p>
    <w:p w14:paraId="017A94DB" w14:textId="77777777" w:rsidR="003F41AA" w:rsidRPr="00C63483" w:rsidRDefault="003F41AA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is eliminated by the rectum</w:t>
      </w:r>
    </w:p>
    <w:p w14:paraId="56AD5253" w14:textId="77777777" w:rsidR="003F41AA" w:rsidRDefault="003F41AA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is absorbed in the small intestine.</w:t>
      </w:r>
    </w:p>
    <w:p w14:paraId="6C069ACA" w14:textId="095976EA" w:rsidR="009A107B" w:rsidRPr="00C63483" w:rsidRDefault="00177F48" w:rsidP="009705D4">
      <w:pPr>
        <w:spacing w:line="276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lastRenderedPageBreak/>
        <w:t>7</w:t>
      </w:r>
      <w:r w:rsidR="009A107B" w:rsidRPr="00C63483">
        <w:rPr>
          <w:rFonts w:asciiTheme="majorHAnsi" w:hAnsiTheme="majorHAnsi" w:cstheme="majorHAnsi"/>
          <w:sz w:val="22"/>
          <w:szCs w:val="22"/>
        </w:rPr>
        <w:t>.</w:t>
      </w:r>
      <w:r w:rsidR="009A107B" w:rsidRPr="00C63483">
        <w:rPr>
          <w:rFonts w:asciiTheme="majorHAnsi" w:hAnsiTheme="majorHAnsi" w:cstheme="majorHAnsi"/>
          <w:sz w:val="22"/>
          <w:szCs w:val="22"/>
        </w:rPr>
        <w:tab/>
      </w:r>
      <w:r w:rsidR="00CF2BAA" w:rsidRPr="00C63483">
        <w:rPr>
          <w:rFonts w:asciiTheme="majorHAnsi" w:hAnsiTheme="majorHAnsi" w:cstheme="majorHAnsi"/>
          <w:bCs/>
          <w:sz w:val="22"/>
          <w:szCs w:val="22"/>
          <w:lang w:val="en-US"/>
        </w:rPr>
        <w:t>Which list of functions describes those of the large intestine</w:t>
      </w:r>
    </w:p>
    <w:p w14:paraId="589624D1" w14:textId="53F0B55F" w:rsidR="009A107B" w:rsidRPr="00C63483" w:rsidRDefault="00CF2BAA" w:rsidP="009705D4">
      <w:pPr>
        <w:spacing w:line="276" w:lineRule="auto"/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>Absorb bile and useful enzymes, egest wastes, absorb amino acids and fatty acids</w:t>
      </w:r>
    </w:p>
    <w:p w14:paraId="546AD5B4" w14:textId="54D54CE0" w:rsidR="00CF2BAA" w:rsidRPr="00C63483" w:rsidRDefault="00CF2BAA" w:rsidP="009705D4">
      <w:pPr>
        <w:spacing w:line="276" w:lineRule="auto"/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Remove water, absorb bacteria that produce vitamins, digest cellulose and starch</w:t>
      </w:r>
    </w:p>
    <w:p w14:paraId="7AD36B1F" w14:textId="79137AB2" w:rsidR="00CF2BAA" w:rsidRPr="00C63483" w:rsidRDefault="00CF2BAA" w:rsidP="009705D4">
      <w:pPr>
        <w:spacing w:line="276" w:lineRule="auto"/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Break down indigestible substances, digest fats and cellulose, absorb useful substances especially water</w:t>
      </w:r>
    </w:p>
    <w:p w14:paraId="154CE946" w14:textId="2A7BB75B" w:rsidR="00CF2BAA" w:rsidRPr="00C63483" w:rsidRDefault="00CF2BAA" w:rsidP="009705D4">
      <w:pPr>
        <w:spacing w:line="276" w:lineRule="auto"/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sz w:val="22"/>
          <w:szCs w:val="22"/>
          <w:lang w:val="en-US"/>
        </w:rPr>
        <w:t>Reabsorption of water, temporary storage of faeces, habitat for bacteria and breakdown of cellulose (plant material) by bacteria.</w:t>
      </w:r>
    </w:p>
    <w:p w14:paraId="7A9D624F" w14:textId="77777777" w:rsidR="00CF2BAA" w:rsidRPr="00C63483" w:rsidRDefault="00CF2BAA" w:rsidP="009705D4">
      <w:pPr>
        <w:spacing w:line="276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08702315" w14:textId="026B6403" w:rsidR="00290F02" w:rsidRPr="00C63483" w:rsidRDefault="00177F48" w:rsidP="009705D4">
      <w:pPr>
        <w:spacing w:line="276" w:lineRule="auto"/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8</w:t>
      </w:r>
      <w:r w:rsidR="00290F02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.</w:t>
      </w:r>
      <w:r w:rsidR="00290F02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 xml:space="preserve">Examples of macromolecules that we ingest are: </w:t>
      </w:r>
    </w:p>
    <w:p w14:paraId="72FD4F9A" w14:textId="4AC5CFDA" w:rsidR="00290F02" w:rsidRPr="00C63483" w:rsidRDefault="00290F02" w:rsidP="009705D4">
      <w:pPr>
        <w:spacing w:line="276" w:lineRule="auto"/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a.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protein, amino acids, carbohydrates</w:t>
      </w:r>
    </w:p>
    <w:p w14:paraId="106CE258" w14:textId="764AA2F1" w:rsidR="00290F02" w:rsidRPr="00C63483" w:rsidRDefault="00290F02" w:rsidP="009705D4">
      <w:pPr>
        <w:spacing w:line="276" w:lineRule="auto"/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Carbohydrates, simple sugar, glucose</w:t>
      </w:r>
    </w:p>
    <w:p w14:paraId="32694642" w14:textId="5D041A7B" w:rsidR="00290F02" w:rsidRPr="00C63483" w:rsidRDefault="00290F02" w:rsidP="009705D4">
      <w:pPr>
        <w:spacing w:line="276" w:lineRule="auto"/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Carbohydrates, proteins, lipids</w:t>
      </w:r>
    </w:p>
    <w:p w14:paraId="58D00E3C" w14:textId="0A63C2FD" w:rsidR="00290F02" w:rsidRPr="00C63483" w:rsidRDefault="007A05C6" w:rsidP="009705D4">
      <w:pPr>
        <w:spacing w:line="276" w:lineRule="auto"/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Amino acids, glucose, fatty acids</w:t>
      </w:r>
    </w:p>
    <w:p w14:paraId="6B0749FA" w14:textId="77777777" w:rsidR="00CC05AA" w:rsidRPr="00C63483" w:rsidRDefault="00CC05AA" w:rsidP="009705D4">
      <w:pPr>
        <w:spacing w:line="276" w:lineRule="auto"/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</w:p>
    <w:p w14:paraId="2BDF30E1" w14:textId="34F6219E" w:rsidR="007A05C6" w:rsidRPr="00C63483" w:rsidRDefault="00177F48" w:rsidP="009705D4">
      <w:pPr>
        <w:tabs>
          <w:tab w:val="num" w:pos="709"/>
        </w:tabs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9</w:t>
      </w:r>
      <w:r w:rsidR="007A05C6" w:rsidRPr="00C63483">
        <w:rPr>
          <w:rFonts w:asciiTheme="majorHAnsi" w:hAnsiTheme="majorHAnsi" w:cstheme="majorHAnsi"/>
          <w:sz w:val="22"/>
          <w:szCs w:val="22"/>
        </w:rPr>
        <w:t xml:space="preserve">. </w:t>
      </w:r>
      <w:r w:rsidR="007A05C6" w:rsidRPr="00C63483">
        <w:rPr>
          <w:rFonts w:asciiTheme="majorHAnsi" w:hAnsiTheme="majorHAnsi" w:cstheme="majorHAnsi"/>
          <w:sz w:val="22"/>
          <w:szCs w:val="22"/>
        </w:rPr>
        <w:tab/>
        <w:t xml:space="preserve">What is the role of the kidney in the </w:t>
      </w:r>
      <w:r w:rsidR="00FC1C02">
        <w:rPr>
          <w:rFonts w:asciiTheme="majorHAnsi" w:hAnsiTheme="majorHAnsi" w:cstheme="majorHAnsi"/>
          <w:sz w:val="22"/>
          <w:szCs w:val="22"/>
        </w:rPr>
        <w:t>urinary</w:t>
      </w:r>
      <w:r w:rsidR="007A05C6" w:rsidRPr="00C63483">
        <w:rPr>
          <w:rFonts w:asciiTheme="majorHAnsi" w:hAnsiTheme="majorHAnsi" w:cstheme="majorHAnsi"/>
          <w:sz w:val="22"/>
          <w:szCs w:val="22"/>
        </w:rPr>
        <w:t xml:space="preserve"> system of mammals?</w:t>
      </w:r>
    </w:p>
    <w:p w14:paraId="2C62DF09" w14:textId="71E0023C" w:rsidR="007A05C6" w:rsidRPr="00C63483" w:rsidRDefault="007A05C6" w:rsidP="009705D4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To remove </w:t>
      </w:r>
      <w:r w:rsidR="00EA6A1B">
        <w:rPr>
          <w:rFonts w:asciiTheme="majorHAnsi" w:hAnsiTheme="majorHAnsi" w:cstheme="majorHAnsi"/>
          <w:sz w:val="22"/>
          <w:szCs w:val="22"/>
        </w:rPr>
        <w:t>sugar</w:t>
      </w:r>
      <w:r w:rsidRPr="00C63483">
        <w:rPr>
          <w:rFonts w:asciiTheme="majorHAnsi" w:hAnsiTheme="majorHAnsi" w:cstheme="majorHAnsi"/>
          <w:sz w:val="22"/>
          <w:szCs w:val="22"/>
        </w:rPr>
        <w:t xml:space="preserve"> from the body and to keep water in the body.</w:t>
      </w:r>
    </w:p>
    <w:p w14:paraId="6813380E" w14:textId="77777777" w:rsidR="007A05C6" w:rsidRPr="00C63483" w:rsidRDefault="007A05C6" w:rsidP="009705D4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To remove water from the body and keep salt in the body.</w:t>
      </w:r>
    </w:p>
    <w:p w14:paraId="445A5E7B" w14:textId="77777777" w:rsidR="007A05C6" w:rsidRPr="00C63483" w:rsidRDefault="007A05C6" w:rsidP="009705D4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To remove nitrogenous waste from the body and maintain water levels in the body.</w:t>
      </w:r>
    </w:p>
    <w:p w14:paraId="59E77604" w14:textId="77777777" w:rsidR="007A05C6" w:rsidRPr="00C63483" w:rsidRDefault="007A05C6" w:rsidP="009705D4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To remove water from the body and maintain levels of nitrogenous substances in the body.</w:t>
      </w:r>
    </w:p>
    <w:p w14:paraId="5737B36D" w14:textId="77777777" w:rsidR="00177F48" w:rsidRPr="00C63483" w:rsidRDefault="00177F48" w:rsidP="009705D4">
      <w:pPr>
        <w:tabs>
          <w:tab w:val="left" w:pos="1134"/>
        </w:tabs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3EC7ADB6" w14:textId="0321F83E" w:rsidR="00177F48" w:rsidRPr="00C63483" w:rsidRDefault="00177F48" w:rsidP="009705D4">
      <w:pPr>
        <w:pStyle w:val="NoSpacing"/>
        <w:spacing w:line="276" w:lineRule="auto"/>
        <w:ind w:left="709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10.</w:t>
      </w:r>
      <w:r w:rsidRPr="00C63483">
        <w:rPr>
          <w:rFonts w:asciiTheme="majorHAnsi" w:hAnsiTheme="majorHAnsi" w:cstheme="majorHAnsi"/>
        </w:rPr>
        <w:tab/>
        <w:t xml:space="preserve">Why is there a large amount of protein found in the blood but none in the </w:t>
      </w:r>
      <w:r w:rsidR="00673549">
        <w:rPr>
          <w:rFonts w:asciiTheme="majorHAnsi" w:hAnsiTheme="majorHAnsi" w:cstheme="majorHAnsi"/>
        </w:rPr>
        <w:t xml:space="preserve">Bowman’s </w:t>
      </w:r>
      <w:r w:rsidRPr="00C63483">
        <w:rPr>
          <w:rFonts w:asciiTheme="majorHAnsi" w:hAnsiTheme="majorHAnsi" w:cstheme="majorHAnsi"/>
        </w:rPr>
        <w:t>capsule or urine?</w:t>
      </w:r>
    </w:p>
    <w:p w14:paraId="3565E61C" w14:textId="77777777" w:rsidR="00177F48" w:rsidRPr="00C63483" w:rsidRDefault="00177F48" w:rsidP="009705D4">
      <w:pPr>
        <w:pStyle w:val="NoSpacing"/>
        <w:numPr>
          <w:ilvl w:val="0"/>
          <w:numId w:val="13"/>
        </w:numPr>
        <w:spacing w:line="276" w:lineRule="auto"/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converted to amino acids before they enter the capsule.</w:t>
      </w:r>
    </w:p>
    <w:p w14:paraId="213986D5" w14:textId="77777777" w:rsidR="00177F48" w:rsidRPr="00C63483" w:rsidRDefault="00177F48" w:rsidP="009705D4">
      <w:pPr>
        <w:pStyle w:val="NoSpacing"/>
        <w:numPr>
          <w:ilvl w:val="0"/>
          <w:numId w:val="13"/>
        </w:numPr>
        <w:spacing w:line="276" w:lineRule="auto"/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too large to move through the capsule membrane.</w:t>
      </w:r>
    </w:p>
    <w:p w14:paraId="36F657DF" w14:textId="77777777" w:rsidR="00177F48" w:rsidRPr="00C63483" w:rsidRDefault="00177F48" w:rsidP="009705D4">
      <w:pPr>
        <w:pStyle w:val="NoSpacing"/>
        <w:numPr>
          <w:ilvl w:val="0"/>
          <w:numId w:val="13"/>
        </w:numPr>
        <w:spacing w:line="276" w:lineRule="auto"/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needed by the body and so are not filtered.</w:t>
      </w:r>
    </w:p>
    <w:p w14:paraId="2395CC39" w14:textId="77777777" w:rsidR="00177F48" w:rsidRPr="00C63483" w:rsidRDefault="00177F48" w:rsidP="009705D4">
      <w:pPr>
        <w:pStyle w:val="NoSpacing"/>
        <w:numPr>
          <w:ilvl w:val="0"/>
          <w:numId w:val="13"/>
        </w:numPr>
        <w:spacing w:line="276" w:lineRule="auto"/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converted by the capsule into amino acids.</w:t>
      </w:r>
    </w:p>
    <w:p w14:paraId="32AD55F7" w14:textId="77777777" w:rsidR="00177F48" w:rsidRPr="00C63483" w:rsidRDefault="00177F48" w:rsidP="00177F48">
      <w:pPr>
        <w:tabs>
          <w:tab w:val="left" w:pos="1134"/>
        </w:tabs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3DFA4C14" w14:textId="77777777" w:rsidR="00290F02" w:rsidRPr="00C63483" w:rsidRDefault="00290F02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</w:p>
    <w:p w14:paraId="1FA74F6C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709E9F26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104C687F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5E5194FF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7ACDD1B3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44F2C2C7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302724C9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68BAFA59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68232589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2763E69E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02CAF92E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3FC61BF3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2E2B02A3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4310EB06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7B152DC7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768A1B02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2B3B1556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07E2044C" w14:textId="02C5DFCB" w:rsidR="00994B9B" w:rsidRPr="006B796D" w:rsidRDefault="006B796D" w:rsidP="00994B9B">
      <w:pPr>
        <w:ind w:left="720" w:hanging="720"/>
        <w:jc w:val="center"/>
        <w:rPr>
          <w:rFonts w:asciiTheme="majorHAnsi" w:hAnsiTheme="majorHAnsi" w:cstheme="majorHAnsi"/>
          <w:b/>
          <w:i/>
          <w:color w:val="262626"/>
          <w:sz w:val="22"/>
          <w:szCs w:val="22"/>
          <w:lang w:val="en-US"/>
        </w:rPr>
      </w:pPr>
      <w:r w:rsidRPr="006B796D">
        <w:rPr>
          <w:rFonts w:asciiTheme="majorHAnsi" w:hAnsiTheme="majorHAnsi" w:cstheme="majorHAnsi"/>
          <w:b/>
          <w:i/>
          <w:color w:val="262626"/>
          <w:sz w:val="22"/>
          <w:szCs w:val="22"/>
          <w:lang w:val="en-US"/>
        </w:rPr>
        <w:t>END OF MULTIPLE CHOICE</w:t>
      </w:r>
    </w:p>
    <w:p w14:paraId="206B10EF" w14:textId="77777777" w:rsidR="00CA1321" w:rsidRPr="00C63483" w:rsidRDefault="00CA1321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14AE5697" w14:textId="77777777" w:rsidR="00177F48" w:rsidRPr="00C63483" w:rsidRDefault="00177F48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7F3CAA3B" w14:textId="77777777" w:rsidR="00177F48" w:rsidRDefault="00177F48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230362A6" w14:textId="3D505F6B" w:rsidR="00C63483" w:rsidRPr="00C63483" w:rsidRDefault="00C63483" w:rsidP="00C63483">
      <w:pPr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 w:rsidRPr="00C63483">
        <w:rPr>
          <w:rFonts w:asciiTheme="majorHAnsi" w:hAnsiTheme="majorHAnsi" w:cstheme="majorHAnsi"/>
          <w:b/>
          <w:i/>
          <w:sz w:val="22"/>
          <w:szCs w:val="22"/>
        </w:rPr>
        <w:lastRenderedPageBreak/>
        <w:t xml:space="preserve">SHORT ANSWER SECTION                                                                              </w:t>
      </w:r>
      <w:r>
        <w:rPr>
          <w:rFonts w:asciiTheme="majorHAnsi" w:hAnsiTheme="majorHAnsi" w:cstheme="majorHAnsi"/>
          <w:b/>
          <w:i/>
          <w:sz w:val="22"/>
          <w:szCs w:val="22"/>
        </w:rPr>
        <w:t xml:space="preserve">                              [</w:t>
      </w:r>
      <w:r w:rsidR="0088539A">
        <w:rPr>
          <w:rFonts w:asciiTheme="majorHAnsi" w:hAnsiTheme="majorHAnsi" w:cstheme="majorHAnsi"/>
          <w:b/>
          <w:i/>
          <w:sz w:val="22"/>
          <w:szCs w:val="22"/>
        </w:rPr>
        <w:t>4</w:t>
      </w:r>
      <w:r w:rsidR="00B228CA">
        <w:rPr>
          <w:rFonts w:asciiTheme="majorHAnsi" w:hAnsiTheme="majorHAnsi" w:cstheme="majorHAnsi"/>
          <w:b/>
          <w:i/>
          <w:sz w:val="22"/>
          <w:szCs w:val="22"/>
        </w:rPr>
        <w:t>1</w:t>
      </w:r>
      <w:r w:rsidR="006B796D">
        <w:rPr>
          <w:rFonts w:asciiTheme="majorHAnsi" w:hAnsiTheme="majorHAnsi" w:cstheme="majorHAnsi"/>
          <w:b/>
          <w:i/>
          <w:sz w:val="22"/>
          <w:szCs w:val="22"/>
        </w:rPr>
        <w:t xml:space="preserve"> </w:t>
      </w:r>
      <w:r w:rsidRPr="00C63483">
        <w:rPr>
          <w:rFonts w:asciiTheme="majorHAnsi" w:hAnsiTheme="majorHAnsi" w:cstheme="majorHAnsi"/>
          <w:b/>
          <w:i/>
          <w:sz w:val="22"/>
          <w:szCs w:val="22"/>
        </w:rPr>
        <w:t>MARKS]</w:t>
      </w:r>
    </w:p>
    <w:p w14:paraId="53EC4A8D" w14:textId="77777777" w:rsidR="00C63483" w:rsidRDefault="00C63483" w:rsidP="00C63483">
      <w:pPr>
        <w:jc w:val="both"/>
        <w:rPr>
          <w:rFonts w:asciiTheme="majorHAnsi" w:hAnsiTheme="majorHAnsi" w:cstheme="majorHAnsi"/>
          <w:i/>
          <w:sz w:val="22"/>
          <w:szCs w:val="22"/>
        </w:rPr>
      </w:pPr>
      <w:r w:rsidRPr="00C63483">
        <w:rPr>
          <w:rFonts w:asciiTheme="majorHAnsi" w:hAnsiTheme="majorHAnsi" w:cstheme="majorHAnsi"/>
          <w:i/>
          <w:sz w:val="22"/>
          <w:szCs w:val="22"/>
        </w:rPr>
        <w:t>Write your answers in the spaces provided below</w:t>
      </w:r>
    </w:p>
    <w:p w14:paraId="33477543" w14:textId="576A5990" w:rsidR="007C3DC0" w:rsidRPr="007C3DC0" w:rsidRDefault="007C3DC0" w:rsidP="00C970A4">
      <w:pPr>
        <w:jc w:val="center"/>
        <w:rPr>
          <w:rFonts w:asciiTheme="majorHAnsi" w:hAnsiTheme="majorHAnsi" w:cstheme="majorHAnsi"/>
          <w:i/>
          <w:sz w:val="22"/>
          <w:szCs w:val="22"/>
          <w:u w:val="single"/>
        </w:rPr>
      </w:pPr>
      <w:r w:rsidRPr="007C3DC0">
        <w:rPr>
          <w:rFonts w:asciiTheme="majorHAnsi" w:hAnsiTheme="majorHAnsi" w:cstheme="majorHAnsi"/>
          <w:i/>
          <w:sz w:val="22"/>
          <w:szCs w:val="22"/>
          <w:u w:val="single"/>
        </w:rPr>
        <w:t>You can use diagrams to support your answer</w:t>
      </w:r>
    </w:p>
    <w:p w14:paraId="317B927B" w14:textId="77777777" w:rsidR="00D114A4" w:rsidRPr="00C63483" w:rsidRDefault="00D114A4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1C935524" w14:textId="65DE67B9" w:rsidR="00D114A4" w:rsidRPr="00C63483" w:rsidRDefault="00D114A4" w:rsidP="005A7CC9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Label the following diagram in the spaces provided.</w:t>
      </w:r>
    </w:p>
    <w:p w14:paraId="407FD096" w14:textId="233F5B8E" w:rsidR="00D114A4" w:rsidRPr="00C63483" w:rsidRDefault="00D114A4" w:rsidP="00D114A4">
      <w:pPr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noProof/>
          <w:sz w:val="22"/>
          <w:szCs w:val="22"/>
          <w:lang w:eastAsia="en-AU"/>
        </w:rPr>
        <w:drawing>
          <wp:anchor distT="0" distB="0" distL="114300" distR="114300" simplePos="0" relativeHeight="251662336" behindDoc="0" locked="0" layoutInCell="1" allowOverlap="1" wp14:anchorId="233FA51D" wp14:editId="1018A268">
            <wp:simplePos x="0" y="0"/>
            <wp:positionH relativeFrom="column">
              <wp:posOffset>1143000</wp:posOffset>
            </wp:positionH>
            <wp:positionV relativeFrom="paragraph">
              <wp:posOffset>134620</wp:posOffset>
            </wp:positionV>
            <wp:extent cx="3030855" cy="5372735"/>
            <wp:effectExtent l="0" t="0" r="0" b="12065"/>
            <wp:wrapTight wrapText="bothSides">
              <wp:wrapPolygon edited="0">
                <wp:start x="0" y="0"/>
                <wp:lineTo x="0" y="21546"/>
                <wp:lineTo x="21360" y="21546"/>
                <wp:lineTo x="213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9"/>
                    <a:stretch/>
                  </pic:blipFill>
                  <pic:spPr bwMode="auto">
                    <a:xfrm>
                      <a:off x="0" y="0"/>
                      <a:ext cx="3030855" cy="5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FBF0C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2E0FCC3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94F3FF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054AF1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BCD8AC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860F51B" w14:textId="3CDDC79B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9FB74F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EC2BD9D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FF0E503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78E67AD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D2C2B8B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28F4936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DF89507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47A0369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7E1B321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8A1C69D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14D55C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EE02D2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930E8B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45B98B4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8FE1978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723CF89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3DD846C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42E1248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6800F2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9D11697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55C8223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091E517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80E503D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A0596A5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3711A2B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505E8D8" w14:textId="50739D34" w:rsidR="00EA149B" w:rsidRPr="00C63483" w:rsidRDefault="006B796D" w:rsidP="00C63483">
      <w:pPr>
        <w:jc w:val="righ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(3</w:t>
      </w:r>
      <w:r w:rsidR="00EA149B" w:rsidRPr="00C63483">
        <w:rPr>
          <w:rFonts w:asciiTheme="majorHAnsi" w:hAnsiTheme="majorHAnsi" w:cstheme="majorHAnsi"/>
          <w:sz w:val="22"/>
          <w:szCs w:val="22"/>
        </w:rPr>
        <w:t xml:space="preserve"> marks)</w:t>
      </w:r>
    </w:p>
    <w:p w14:paraId="6829066E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8F9460A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E00D8DB" w14:textId="4C2F39E4" w:rsidR="00D114A4" w:rsidRPr="00C63483" w:rsidRDefault="00D114A4" w:rsidP="00D114A4">
      <w:pPr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1.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0C556A" w:rsidRPr="00C63483">
        <w:rPr>
          <w:rFonts w:asciiTheme="majorHAnsi" w:hAnsiTheme="majorHAnsi" w:cstheme="majorHAnsi"/>
          <w:sz w:val="22"/>
          <w:szCs w:val="22"/>
        </w:rPr>
        <w:t>________________________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>9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  <w:t>________________________</w:t>
      </w:r>
    </w:p>
    <w:p w14:paraId="2917909F" w14:textId="77777777" w:rsidR="00EA149B" w:rsidRPr="00C63483" w:rsidRDefault="00EA149B" w:rsidP="00D114A4">
      <w:pPr>
        <w:rPr>
          <w:rFonts w:asciiTheme="majorHAnsi" w:hAnsiTheme="majorHAnsi" w:cstheme="majorHAnsi"/>
          <w:sz w:val="22"/>
          <w:szCs w:val="22"/>
        </w:rPr>
      </w:pPr>
    </w:p>
    <w:p w14:paraId="568EC7D6" w14:textId="2AC22962" w:rsidR="00EA149B" w:rsidRPr="00C63483" w:rsidRDefault="006B796D" w:rsidP="00EA149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3.</w:t>
      </w:r>
      <w:r>
        <w:rPr>
          <w:rFonts w:asciiTheme="majorHAnsi" w:hAnsiTheme="majorHAnsi" w:cstheme="majorHAnsi"/>
          <w:sz w:val="22"/>
          <w:szCs w:val="22"/>
        </w:rPr>
        <w:tab/>
      </w:r>
      <w:r w:rsidR="000C556A" w:rsidRPr="00C63483">
        <w:rPr>
          <w:rFonts w:asciiTheme="majorHAnsi" w:hAnsiTheme="majorHAnsi" w:cstheme="majorHAnsi"/>
          <w:sz w:val="22"/>
          <w:szCs w:val="22"/>
        </w:rPr>
        <w:t>________________________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10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  <w:t>________________________</w:t>
      </w:r>
    </w:p>
    <w:p w14:paraId="4C0EF91E" w14:textId="77777777" w:rsidR="00EA149B" w:rsidRPr="00C63483" w:rsidRDefault="00EA149B" w:rsidP="00EA149B">
      <w:pPr>
        <w:rPr>
          <w:rFonts w:asciiTheme="majorHAnsi" w:hAnsiTheme="majorHAnsi" w:cstheme="majorHAnsi"/>
          <w:sz w:val="22"/>
          <w:szCs w:val="22"/>
        </w:rPr>
      </w:pPr>
    </w:p>
    <w:p w14:paraId="7EF9B12D" w14:textId="07352FE3" w:rsidR="00EA149B" w:rsidRPr="00C63483" w:rsidRDefault="006B796D" w:rsidP="00EA149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4.</w:t>
      </w:r>
      <w:r>
        <w:rPr>
          <w:rFonts w:asciiTheme="majorHAnsi" w:hAnsiTheme="majorHAnsi" w:cstheme="majorHAnsi"/>
          <w:sz w:val="22"/>
          <w:szCs w:val="22"/>
        </w:rPr>
        <w:tab/>
      </w:r>
      <w:r w:rsidR="000C556A" w:rsidRPr="00C63483">
        <w:rPr>
          <w:rFonts w:asciiTheme="majorHAnsi" w:hAnsiTheme="majorHAnsi" w:cstheme="majorHAnsi"/>
          <w:sz w:val="22"/>
          <w:szCs w:val="22"/>
        </w:rPr>
        <w:t>________________________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11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  <w:t>________________________</w:t>
      </w:r>
    </w:p>
    <w:p w14:paraId="5B1FD33D" w14:textId="77777777" w:rsidR="00EA149B" w:rsidRPr="00C63483" w:rsidRDefault="00EA149B" w:rsidP="00EA149B">
      <w:pPr>
        <w:rPr>
          <w:rFonts w:asciiTheme="majorHAnsi" w:hAnsiTheme="majorHAnsi" w:cstheme="majorHAnsi"/>
          <w:sz w:val="22"/>
          <w:szCs w:val="22"/>
        </w:rPr>
      </w:pPr>
    </w:p>
    <w:p w14:paraId="7C2729F0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0580C911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38AE325F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7E62A675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2998DD27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60B40556" w14:textId="77777777" w:rsidR="006E7A48" w:rsidRDefault="006E7A48" w:rsidP="00EA149B">
      <w:pPr>
        <w:rPr>
          <w:rFonts w:asciiTheme="majorHAnsi" w:hAnsiTheme="majorHAnsi" w:cstheme="majorHAnsi"/>
          <w:sz w:val="22"/>
          <w:szCs w:val="22"/>
        </w:rPr>
      </w:pPr>
    </w:p>
    <w:p w14:paraId="4918DFE8" w14:textId="031B6795" w:rsidR="005429D6" w:rsidRPr="00C63483" w:rsidRDefault="006B796D" w:rsidP="005A7CC9">
      <w:pPr>
        <w:pStyle w:val="ListParagraph"/>
        <w:numPr>
          <w:ilvl w:val="0"/>
          <w:numId w:val="15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Below is a table with three different foods. </w:t>
      </w:r>
      <w:r w:rsidR="00F15F15" w:rsidRPr="00C63483">
        <w:rPr>
          <w:rFonts w:asciiTheme="majorHAnsi" w:hAnsiTheme="majorHAnsi" w:cstheme="majorHAnsi"/>
          <w:sz w:val="22"/>
          <w:szCs w:val="22"/>
        </w:rPr>
        <w:t>Complete the table</w:t>
      </w:r>
      <w:r>
        <w:rPr>
          <w:rFonts w:asciiTheme="majorHAnsi" w:hAnsiTheme="majorHAnsi" w:cstheme="majorHAnsi"/>
          <w:sz w:val="22"/>
          <w:szCs w:val="22"/>
        </w:rPr>
        <w:t xml:space="preserve"> with the information required about each of the foods.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       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40399C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(6</w:t>
      </w:r>
      <w:r w:rsidR="00FB4DE5" w:rsidRPr="00C63483">
        <w:rPr>
          <w:rFonts w:asciiTheme="majorHAnsi" w:hAnsiTheme="majorHAnsi" w:cstheme="majorHAnsi"/>
          <w:sz w:val="22"/>
          <w:szCs w:val="22"/>
        </w:rPr>
        <w:t xml:space="preserve"> marks)</w:t>
      </w:r>
    </w:p>
    <w:p w14:paraId="6F3FE501" w14:textId="77777777" w:rsidR="00F15F15" w:rsidRPr="00C63483" w:rsidRDefault="00F15F15" w:rsidP="00D114A4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8975" w:type="dxa"/>
        <w:tblLook w:val="04A0" w:firstRow="1" w:lastRow="0" w:firstColumn="1" w:lastColumn="0" w:noHBand="0" w:noVBand="1"/>
      </w:tblPr>
      <w:tblGrid>
        <w:gridCol w:w="1106"/>
        <w:gridCol w:w="1868"/>
        <w:gridCol w:w="2022"/>
        <w:gridCol w:w="1933"/>
        <w:gridCol w:w="2046"/>
      </w:tblGrid>
      <w:tr w:rsidR="0083334E" w:rsidRPr="00C63483" w14:paraId="7D5B1D0F" w14:textId="77777777" w:rsidTr="0040399C">
        <w:tc>
          <w:tcPr>
            <w:tcW w:w="1106" w:type="dxa"/>
          </w:tcPr>
          <w:p w14:paraId="4011A105" w14:textId="649AFE56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Food</w:t>
            </w:r>
          </w:p>
        </w:tc>
        <w:tc>
          <w:tcPr>
            <w:tcW w:w="1868" w:type="dxa"/>
          </w:tcPr>
          <w:p w14:paraId="7F5B1D65" w14:textId="3C39BE6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Food group</w:t>
            </w:r>
          </w:p>
        </w:tc>
        <w:tc>
          <w:tcPr>
            <w:tcW w:w="2022" w:type="dxa"/>
          </w:tcPr>
          <w:p w14:paraId="082C98F2" w14:textId="4554B895" w:rsidR="0083334E" w:rsidRPr="00C63483" w:rsidRDefault="0083334E" w:rsidP="00FB4DE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 xml:space="preserve">What is the simplest form it is broken down into </w:t>
            </w:r>
          </w:p>
        </w:tc>
        <w:tc>
          <w:tcPr>
            <w:tcW w:w="1933" w:type="dxa"/>
          </w:tcPr>
          <w:p w14:paraId="08E92CAD" w14:textId="4527B7D1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Enzyme that breaks it down</w:t>
            </w:r>
          </w:p>
        </w:tc>
        <w:tc>
          <w:tcPr>
            <w:tcW w:w="2046" w:type="dxa"/>
          </w:tcPr>
          <w:p w14:paraId="31F41F22" w14:textId="65C57F83" w:rsidR="0083334E" w:rsidRPr="00C63483" w:rsidRDefault="002D67C2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 xml:space="preserve">Where in the body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does it </w:t>
            </w:r>
            <w:r w:rsidRPr="00FE7316">
              <w:rPr>
                <w:rFonts w:asciiTheme="majorHAnsi" w:hAnsiTheme="majorHAnsi" w:cstheme="majorHAnsi"/>
                <w:b/>
                <w:sz w:val="22"/>
                <w:szCs w:val="22"/>
              </w:rPr>
              <w:t>BEGIN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to chemically digest</w:t>
            </w:r>
          </w:p>
        </w:tc>
      </w:tr>
      <w:tr w:rsidR="0083334E" w:rsidRPr="00C63483" w14:paraId="634E584B" w14:textId="77777777" w:rsidTr="0040399C">
        <w:trPr>
          <w:trHeight w:val="1055"/>
        </w:trPr>
        <w:tc>
          <w:tcPr>
            <w:tcW w:w="1106" w:type="dxa"/>
          </w:tcPr>
          <w:p w14:paraId="5D524EAD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9A11D96" w14:textId="0A1EF9C1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Meat</w:t>
            </w:r>
          </w:p>
          <w:p w14:paraId="2B76D41E" w14:textId="38AE6F3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68" w:type="dxa"/>
          </w:tcPr>
          <w:p w14:paraId="08B44C8F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</w:tcPr>
          <w:p w14:paraId="2A828DE3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33" w:type="dxa"/>
          </w:tcPr>
          <w:p w14:paraId="2C542F1E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46" w:type="dxa"/>
          </w:tcPr>
          <w:p w14:paraId="6D8A077E" w14:textId="0BC9509A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334E" w:rsidRPr="00C63483" w14:paraId="04AA9106" w14:textId="77777777" w:rsidTr="0040399C">
        <w:trPr>
          <w:trHeight w:val="971"/>
        </w:trPr>
        <w:tc>
          <w:tcPr>
            <w:tcW w:w="1106" w:type="dxa"/>
          </w:tcPr>
          <w:p w14:paraId="61600D8B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CF482AF" w14:textId="2393277E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Butter</w:t>
            </w:r>
          </w:p>
          <w:p w14:paraId="4F9E2843" w14:textId="2B39623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68" w:type="dxa"/>
          </w:tcPr>
          <w:p w14:paraId="017B6537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</w:tcPr>
          <w:p w14:paraId="2B57FB29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33" w:type="dxa"/>
          </w:tcPr>
          <w:p w14:paraId="09ADFF32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46" w:type="dxa"/>
          </w:tcPr>
          <w:p w14:paraId="694B312E" w14:textId="5A94BB93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334E" w:rsidRPr="00C63483" w14:paraId="2709044B" w14:textId="77777777" w:rsidTr="0040399C">
        <w:trPr>
          <w:trHeight w:val="1141"/>
        </w:trPr>
        <w:tc>
          <w:tcPr>
            <w:tcW w:w="1106" w:type="dxa"/>
          </w:tcPr>
          <w:p w14:paraId="5F5ECA4A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2835797" w14:textId="67EAF80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Fruit</w:t>
            </w:r>
          </w:p>
          <w:p w14:paraId="1E8A4875" w14:textId="70147ED3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68" w:type="dxa"/>
          </w:tcPr>
          <w:p w14:paraId="3A0A699A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</w:tcPr>
          <w:p w14:paraId="61B361BF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33" w:type="dxa"/>
          </w:tcPr>
          <w:p w14:paraId="43CC04C8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46" w:type="dxa"/>
          </w:tcPr>
          <w:p w14:paraId="39B9C6B6" w14:textId="16C1236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D530B83" w14:textId="35ED64C7" w:rsidR="00F15F15" w:rsidRPr="00C63483" w:rsidRDefault="00F15F15" w:rsidP="00D114A4">
      <w:pPr>
        <w:rPr>
          <w:rFonts w:asciiTheme="majorHAnsi" w:hAnsiTheme="majorHAnsi" w:cstheme="majorHAnsi"/>
          <w:sz w:val="22"/>
          <w:szCs w:val="22"/>
        </w:rPr>
      </w:pPr>
    </w:p>
    <w:p w14:paraId="634E0C0D" w14:textId="77777777" w:rsidR="00884A03" w:rsidRPr="00C63483" w:rsidRDefault="00884A03" w:rsidP="00D114A4">
      <w:pPr>
        <w:rPr>
          <w:rFonts w:asciiTheme="majorHAnsi" w:hAnsiTheme="majorHAnsi" w:cstheme="majorHAnsi"/>
          <w:sz w:val="22"/>
          <w:szCs w:val="22"/>
        </w:rPr>
      </w:pPr>
    </w:p>
    <w:p w14:paraId="6202B890" w14:textId="371A1FD2" w:rsidR="0083334E" w:rsidRPr="00C63483" w:rsidRDefault="0083334E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The body uses both mechanical and chemical digestion to release nutrients from our food which will eventually be absorbed by our cells. </w:t>
      </w:r>
    </w:p>
    <w:p w14:paraId="598BF3A8" w14:textId="1D6F69E5" w:rsidR="0083334E" w:rsidRPr="00C63483" w:rsidRDefault="0083334E" w:rsidP="0083334E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7855DB0" w14:textId="66799461" w:rsidR="00884A03" w:rsidRPr="00C63483" w:rsidRDefault="0083334E" w:rsidP="00884A03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Name three locations where mechanical digestion occurs.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>(3 marks)</w:t>
      </w:r>
    </w:p>
    <w:p w14:paraId="05789B0A" w14:textId="4D61808A" w:rsidR="00884A03" w:rsidRPr="00C63483" w:rsidRDefault="00884A03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br/>
        <w:t>______________________________________________________________</w:t>
      </w:r>
      <w:r w:rsidR="00C63483">
        <w:rPr>
          <w:rFonts w:asciiTheme="majorHAnsi" w:hAnsiTheme="majorHAnsi" w:cstheme="majorHAnsi"/>
          <w:sz w:val="22"/>
          <w:szCs w:val="22"/>
        </w:rPr>
        <w:t>______________</w:t>
      </w:r>
      <w:r w:rsidR="0040399C">
        <w:rPr>
          <w:rFonts w:asciiTheme="majorHAnsi" w:hAnsiTheme="majorHAnsi" w:cstheme="majorHAnsi"/>
          <w:sz w:val="22"/>
          <w:szCs w:val="22"/>
        </w:rPr>
        <w:t>____</w:t>
      </w:r>
    </w:p>
    <w:p w14:paraId="7EE094E9" w14:textId="308D1DEE" w:rsidR="00884A03" w:rsidRPr="00C63483" w:rsidRDefault="00884A03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 w:rsidR="00C63483" w:rsidRPr="00C63483">
        <w:rPr>
          <w:rFonts w:asciiTheme="majorHAnsi" w:hAnsiTheme="majorHAnsi" w:cstheme="majorHAnsi"/>
          <w:sz w:val="22"/>
          <w:szCs w:val="22"/>
        </w:rPr>
        <w:t>_</w:t>
      </w:r>
      <w:r w:rsidR="00C63483">
        <w:rPr>
          <w:rFonts w:asciiTheme="majorHAnsi" w:hAnsiTheme="majorHAnsi" w:cstheme="majorHAnsi"/>
          <w:sz w:val="22"/>
          <w:szCs w:val="22"/>
        </w:rPr>
        <w:t>_____________</w:t>
      </w:r>
      <w:r w:rsidR="0040399C">
        <w:rPr>
          <w:rFonts w:asciiTheme="majorHAnsi" w:hAnsiTheme="majorHAnsi" w:cstheme="majorHAnsi"/>
          <w:sz w:val="22"/>
          <w:szCs w:val="22"/>
        </w:rPr>
        <w:t>____</w:t>
      </w:r>
    </w:p>
    <w:p w14:paraId="15FE9AFE" w14:textId="30C1FE3E" w:rsidR="00884A03" w:rsidRPr="00C63483" w:rsidRDefault="00884A03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 w:rsidR="00C63483" w:rsidRPr="00C63483">
        <w:rPr>
          <w:rFonts w:asciiTheme="majorHAnsi" w:hAnsiTheme="majorHAnsi" w:cstheme="majorHAnsi"/>
          <w:sz w:val="22"/>
          <w:szCs w:val="22"/>
        </w:rPr>
        <w:t>_</w:t>
      </w:r>
      <w:r w:rsidR="00C63483">
        <w:rPr>
          <w:rFonts w:asciiTheme="majorHAnsi" w:hAnsiTheme="majorHAnsi" w:cstheme="majorHAnsi"/>
          <w:sz w:val="22"/>
          <w:szCs w:val="22"/>
        </w:rPr>
        <w:t>_____________</w:t>
      </w:r>
      <w:r w:rsidR="0040399C">
        <w:rPr>
          <w:rFonts w:asciiTheme="majorHAnsi" w:hAnsiTheme="majorHAnsi" w:cstheme="majorHAnsi"/>
          <w:sz w:val="22"/>
          <w:szCs w:val="22"/>
        </w:rPr>
        <w:t>____</w:t>
      </w:r>
    </w:p>
    <w:p w14:paraId="366B7F3F" w14:textId="15B874AA" w:rsidR="0083334E" w:rsidRDefault="0083334E" w:rsidP="00884A03">
      <w:pPr>
        <w:rPr>
          <w:rFonts w:asciiTheme="majorHAnsi" w:hAnsiTheme="majorHAnsi" w:cstheme="majorHAnsi"/>
          <w:sz w:val="22"/>
          <w:szCs w:val="22"/>
        </w:rPr>
      </w:pPr>
    </w:p>
    <w:p w14:paraId="4034FA15" w14:textId="76030F59" w:rsidR="00F67ADD" w:rsidRDefault="005F26A0" w:rsidP="00F67ADD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Explain how</w:t>
      </w:r>
      <w:r w:rsidR="0083334E" w:rsidRPr="00C63483">
        <w:rPr>
          <w:rFonts w:asciiTheme="majorHAnsi" w:hAnsiTheme="majorHAnsi" w:cstheme="majorHAnsi"/>
          <w:sz w:val="22"/>
          <w:szCs w:val="22"/>
        </w:rPr>
        <w:t xml:space="preserve"> mechanical digestion help</w:t>
      </w:r>
      <w:r w:rsidR="00A73445">
        <w:rPr>
          <w:rFonts w:asciiTheme="majorHAnsi" w:hAnsiTheme="majorHAnsi" w:cstheme="majorHAnsi"/>
          <w:sz w:val="22"/>
          <w:szCs w:val="22"/>
        </w:rPr>
        <w:t>s</w:t>
      </w:r>
      <w:r w:rsidR="0083334E" w:rsidRPr="00C63483">
        <w:rPr>
          <w:rFonts w:asciiTheme="majorHAnsi" w:hAnsiTheme="majorHAnsi" w:cstheme="majorHAnsi"/>
          <w:sz w:val="22"/>
          <w:szCs w:val="22"/>
        </w:rPr>
        <w:t xml:space="preserve"> chemical digestion to occur?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(2</w:t>
      </w:r>
      <w:r w:rsidR="006B796D">
        <w:rPr>
          <w:rFonts w:asciiTheme="majorHAnsi" w:hAnsiTheme="majorHAnsi" w:cstheme="majorHAnsi"/>
          <w:sz w:val="22"/>
          <w:szCs w:val="22"/>
        </w:rPr>
        <w:t xml:space="preserve"> marks)</w:t>
      </w:r>
    </w:p>
    <w:p w14:paraId="46017500" w14:textId="352166C0" w:rsidR="00F67ADD" w:rsidRDefault="00F67ADD" w:rsidP="00F67ADD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6BFB83BB" w14:textId="77777777" w:rsidR="00F67ADD" w:rsidRDefault="00F67ADD" w:rsidP="00F67ADD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</w:p>
    <w:p w14:paraId="2AF98456" w14:textId="77777777" w:rsidR="00F67ADD" w:rsidRDefault="00F67ADD" w:rsidP="00F67ADD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</w:p>
    <w:p w14:paraId="33E5DA8C" w14:textId="77777777" w:rsidR="00F67ADD" w:rsidRPr="00F67ADD" w:rsidRDefault="00F67ADD" w:rsidP="00F67ADD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</w:p>
    <w:p w14:paraId="1930CD02" w14:textId="176C8254" w:rsidR="00F67ADD" w:rsidRDefault="00F67ADD" w:rsidP="00F67ADD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Explain how enzymes function in the digestive system.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(4 marks)</w:t>
      </w:r>
    </w:p>
    <w:p w14:paraId="13FDF22C" w14:textId="10403623" w:rsidR="00F67ADD" w:rsidRDefault="00F67ADD" w:rsidP="00F67ADD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072348BC" w14:textId="77777777" w:rsidR="00F67ADD" w:rsidRDefault="00F67ADD" w:rsidP="00F67ADD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</w:p>
    <w:p w14:paraId="6FAA005A" w14:textId="77777777" w:rsidR="00F67ADD" w:rsidRDefault="00F67ADD" w:rsidP="00F67ADD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</w:p>
    <w:p w14:paraId="67DC7567" w14:textId="77777777" w:rsidR="00F67ADD" w:rsidRPr="00F67ADD" w:rsidRDefault="00F67ADD" w:rsidP="00F67ADD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</w:p>
    <w:p w14:paraId="4DFFFE72" w14:textId="7890A187" w:rsidR="0040399C" w:rsidRDefault="00AF6CA5" w:rsidP="00F67ADD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State </w:t>
      </w:r>
      <w:r>
        <w:rPr>
          <w:rFonts w:asciiTheme="majorHAnsi" w:hAnsiTheme="majorHAnsi" w:cstheme="majorHAnsi"/>
          <w:b/>
          <w:sz w:val="22"/>
          <w:szCs w:val="22"/>
        </w:rPr>
        <w:t>one</w:t>
      </w:r>
      <w:r w:rsidR="00F67ADD">
        <w:rPr>
          <w:rFonts w:asciiTheme="majorHAnsi" w:hAnsiTheme="majorHAnsi" w:cstheme="majorHAnsi"/>
          <w:sz w:val="22"/>
          <w:szCs w:val="22"/>
        </w:rPr>
        <w:t xml:space="preserve"> factor and explain how it impacts enzyme function.</w:t>
      </w:r>
      <w:r w:rsidR="00F67ADD">
        <w:rPr>
          <w:rFonts w:asciiTheme="majorHAnsi" w:hAnsiTheme="majorHAnsi" w:cstheme="majorHAnsi"/>
          <w:sz w:val="22"/>
          <w:szCs w:val="22"/>
        </w:rPr>
        <w:tab/>
      </w:r>
      <w:r w:rsidR="00F67ADD">
        <w:rPr>
          <w:rFonts w:asciiTheme="majorHAnsi" w:hAnsiTheme="majorHAnsi" w:cstheme="majorHAnsi"/>
          <w:sz w:val="22"/>
          <w:szCs w:val="22"/>
        </w:rPr>
        <w:tab/>
      </w:r>
      <w:r w:rsidR="00F67ADD">
        <w:rPr>
          <w:rFonts w:asciiTheme="majorHAnsi" w:hAnsiTheme="majorHAnsi" w:cstheme="majorHAnsi"/>
          <w:sz w:val="22"/>
          <w:szCs w:val="22"/>
        </w:rPr>
        <w:tab/>
      </w:r>
      <w:r w:rsidR="00F67ADD">
        <w:rPr>
          <w:rFonts w:asciiTheme="majorHAnsi" w:hAnsiTheme="majorHAnsi" w:cstheme="majorHAnsi"/>
          <w:sz w:val="22"/>
          <w:szCs w:val="22"/>
        </w:rPr>
        <w:tab/>
        <w:t>(2 marks)</w:t>
      </w:r>
    </w:p>
    <w:p w14:paraId="5B869A44" w14:textId="55D909F4" w:rsidR="00F67ADD" w:rsidRDefault="00F67ADD" w:rsidP="00F67ADD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5572C29C" w14:textId="77777777" w:rsidR="001F29C0" w:rsidRDefault="001F29C0" w:rsidP="00F67ADD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</w:p>
    <w:p w14:paraId="2EA0D089" w14:textId="77777777" w:rsidR="001F29C0" w:rsidRPr="00F67ADD" w:rsidRDefault="001F29C0" w:rsidP="00F67ADD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</w:p>
    <w:p w14:paraId="77F24DD3" w14:textId="5A58F4D9" w:rsidR="00EF650C" w:rsidRPr="00C63483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5A361A36" w14:textId="6EC93EA8" w:rsidR="00663B89" w:rsidRPr="00C63483" w:rsidRDefault="00AB73BF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There are 5</w:t>
      </w:r>
      <w:r w:rsidR="00663B89" w:rsidRPr="00C63483">
        <w:rPr>
          <w:rFonts w:asciiTheme="majorHAnsi" w:hAnsiTheme="majorHAnsi" w:cstheme="majorHAnsi"/>
          <w:sz w:val="22"/>
          <w:szCs w:val="22"/>
        </w:rPr>
        <w:t xml:space="preserve"> essential nutrients that we get f</w:t>
      </w:r>
      <w:r>
        <w:rPr>
          <w:rFonts w:asciiTheme="majorHAnsi" w:hAnsiTheme="majorHAnsi" w:cstheme="majorHAnsi"/>
          <w:sz w:val="22"/>
          <w:szCs w:val="22"/>
        </w:rPr>
        <w:t>rom the foods we eat. List the 5</w:t>
      </w:r>
      <w:r w:rsidR="00663B89" w:rsidRPr="00C63483">
        <w:rPr>
          <w:rFonts w:asciiTheme="majorHAnsi" w:hAnsiTheme="majorHAnsi" w:cstheme="majorHAnsi"/>
          <w:sz w:val="22"/>
          <w:szCs w:val="22"/>
        </w:rPr>
        <w:t xml:space="preserve"> ess</w:t>
      </w:r>
      <w:r w:rsidR="006B796D">
        <w:rPr>
          <w:rFonts w:asciiTheme="majorHAnsi" w:hAnsiTheme="majorHAnsi" w:cstheme="majorHAnsi"/>
          <w:sz w:val="22"/>
          <w:szCs w:val="22"/>
        </w:rPr>
        <w:t xml:space="preserve">ential nutrients in the space below.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>(3 marks)</w:t>
      </w:r>
      <w:r w:rsidR="00663B89" w:rsidRPr="00C63483">
        <w:rPr>
          <w:rFonts w:asciiTheme="majorHAnsi" w:hAnsiTheme="majorHAnsi" w:cstheme="majorHAnsi"/>
          <w:sz w:val="22"/>
          <w:szCs w:val="22"/>
        </w:rPr>
        <w:br/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724"/>
        <w:gridCol w:w="528"/>
        <w:gridCol w:w="3730"/>
      </w:tblGrid>
      <w:tr w:rsidR="00663B89" w:rsidRPr="00C63483" w14:paraId="29A49477" w14:textId="77777777" w:rsidTr="0040399C">
        <w:trPr>
          <w:trHeight w:val="874"/>
        </w:trPr>
        <w:tc>
          <w:tcPr>
            <w:tcW w:w="534" w:type="dxa"/>
          </w:tcPr>
          <w:p w14:paraId="2C255AE8" w14:textId="61E0F338" w:rsidR="00663B89" w:rsidRPr="00C63483" w:rsidRDefault="00663B89" w:rsidP="0040399C">
            <w:pPr>
              <w:ind w:right="-391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b/>
                <w:sz w:val="22"/>
                <w:szCs w:val="22"/>
              </w:rPr>
              <w:t>1-</w:t>
            </w:r>
          </w:p>
        </w:tc>
        <w:tc>
          <w:tcPr>
            <w:tcW w:w="3724" w:type="dxa"/>
          </w:tcPr>
          <w:p w14:paraId="301D4A47" w14:textId="3664621B" w:rsidR="00663B89" w:rsidRPr="00C63483" w:rsidRDefault="00663B89" w:rsidP="0040399C">
            <w:pPr>
              <w:ind w:right="-391"/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4147455" wp14:editId="01C321E4">
                      <wp:simplePos x="0" y="0"/>
                      <wp:positionH relativeFrom="column">
                        <wp:posOffset>-57051</wp:posOffset>
                      </wp:positionH>
                      <wp:positionV relativeFrom="paragraph">
                        <wp:posOffset>197271</wp:posOffset>
                      </wp:positionV>
                      <wp:extent cx="2185060" cy="0"/>
                      <wp:effectExtent l="0" t="0" r="2476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5.55pt" to="167.5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" strokecolor="black [3213]"/>
                  </w:pict>
                </mc:Fallback>
              </mc:AlternateContent>
            </w:r>
          </w:p>
        </w:tc>
        <w:tc>
          <w:tcPr>
            <w:tcW w:w="528" w:type="dxa"/>
          </w:tcPr>
          <w:p w14:paraId="6EB75105" w14:textId="120261A7" w:rsidR="00663B89" w:rsidRPr="00C63483" w:rsidRDefault="001948F7" w:rsidP="0040399C">
            <w:pPr>
              <w:ind w:right="-391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C65C222" wp14:editId="006909BB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749935</wp:posOffset>
                      </wp:positionV>
                      <wp:extent cx="2185035" cy="0"/>
                      <wp:effectExtent l="0" t="0" r="24765" b="1905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59.05pt" to="188.3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" strokecolor="black [3213]"/>
                  </w:pict>
                </mc:Fallback>
              </mc:AlternateContent>
            </w:r>
            <w:r w:rsidRPr="00C63483">
              <w:rPr>
                <w:rFonts w:asciiTheme="majorHAnsi" w:hAnsiTheme="majorHAnsi" w:cstheme="majorHAnsi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0C7AC7" wp14:editId="72640EEF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194310</wp:posOffset>
                      </wp:positionV>
                      <wp:extent cx="2185035" cy="0"/>
                      <wp:effectExtent l="0" t="0" r="24765" b="19050"/>
                      <wp:wrapNone/>
                      <wp:docPr id="290" name="Straight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5.3pt" to="190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" strokecolor="black [3213]"/>
                  </w:pict>
                </mc:Fallback>
              </mc:AlternateContent>
            </w:r>
            <w:r w:rsidR="00663B89" w:rsidRPr="00C63483">
              <w:rPr>
                <w:rFonts w:asciiTheme="majorHAnsi" w:hAnsiTheme="majorHAnsi" w:cstheme="majorHAnsi"/>
                <w:b/>
                <w:sz w:val="22"/>
                <w:szCs w:val="22"/>
              </w:rPr>
              <w:t>4-</w:t>
            </w:r>
          </w:p>
        </w:tc>
        <w:tc>
          <w:tcPr>
            <w:tcW w:w="3730" w:type="dxa"/>
          </w:tcPr>
          <w:p w14:paraId="09AC14BF" w14:textId="77777777" w:rsidR="00663B89" w:rsidRPr="00C63483" w:rsidRDefault="00663B89" w:rsidP="0040399C">
            <w:pPr>
              <w:ind w:right="-39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63B89" w:rsidRPr="00C63483" w14:paraId="63F38E98" w14:textId="77777777" w:rsidTr="0040399C">
        <w:trPr>
          <w:trHeight w:val="830"/>
        </w:trPr>
        <w:tc>
          <w:tcPr>
            <w:tcW w:w="534" w:type="dxa"/>
          </w:tcPr>
          <w:p w14:paraId="29E07219" w14:textId="4ED2B96A" w:rsidR="00663B89" w:rsidRPr="00C63483" w:rsidRDefault="00663B89" w:rsidP="0040399C">
            <w:pPr>
              <w:ind w:right="-391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93417F8" wp14:editId="30502B07">
                      <wp:simplePos x="0" y="0"/>
                      <wp:positionH relativeFrom="column">
                        <wp:posOffset>253810</wp:posOffset>
                      </wp:positionH>
                      <wp:positionV relativeFrom="paragraph">
                        <wp:posOffset>197485</wp:posOffset>
                      </wp:positionV>
                      <wp:extent cx="2185035" cy="0"/>
                      <wp:effectExtent l="0" t="0" r="2476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5.55pt" to="192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" strokecolor="black [3213]"/>
                  </w:pict>
                </mc:Fallback>
              </mc:AlternateContent>
            </w:r>
            <w:r w:rsidRPr="00C63483">
              <w:rPr>
                <w:rFonts w:asciiTheme="majorHAnsi" w:hAnsiTheme="majorHAnsi" w:cstheme="majorHAnsi"/>
                <w:b/>
                <w:sz w:val="22"/>
                <w:szCs w:val="22"/>
              </w:rPr>
              <w:t>2-</w:t>
            </w:r>
          </w:p>
        </w:tc>
        <w:tc>
          <w:tcPr>
            <w:tcW w:w="3724" w:type="dxa"/>
          </w:tcPr>
          <w:p w14:paraId="2285ECE5" w14:textId="77777777" w:rsidR="00663B89" w:rsidRPr="00C63483" w:rsidRDefault="00663B89" w:rsidP="0040399C">
            <w:pPr>
              <w:ind w:right="-39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28" w:type="dxa"/>
          </w:tcPr>
          <w:p w14:paraId="06DDCF6F" w14:textId="5970C716" w:rsidR="00663B89" w:rsidRPr="00C63483" w:rsidRDefault="00663B89" w:rsidP="0040399C">
            <w:pPr>
              <w:ind w:right="-391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b/>
                <w:sz w:val="22"/>
                <w:szCs w:val="22"/>
              </w:rPr>
              <w:t>5-</w:t>
            </w:r>
          </w:p>
        </w:tc>
        <w:tc>
          <w:tcPr>
            <w:tcW w:w="3730" w:type="dxa"/>
          </w:tcPr>
          <w:p w14:paraId="066B7852" w14:textId="7ABBB7FE" w:rsidR="00663B89" w:rsidRPr="00C63483" w:rsidRDefault="00AB73BF" w:rsidP="0040399C">
            <w:pPr>
              <w:ind w:right="-391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                              &amp;</w:t>
            </w:r>
          </w:p>
        </w:tc>
      </w:tr>
      <w:tr w:rsidR="00663B89" w:rsidRPr="00C63483" w14:paraId="5425DDC9" w14:textId="77777777" w:rsidTr="0040399C">
        <w:trPr>
          <w:trHeight w:val="842"/>
        </w:trPr>
        <w:tc>
          <w:tcPr>
            <w:tcW w:w="534" w:type="dxa"/>
          </w:tcPr>
          <w:p w14:paraId="11B24EE3" w14:textId="60D4EB2B" w:rsidR="00663B89" w:rsidRPr="00C63483" w:rsidRDefault="001948F7" w:rsidP="0040399C">
            <w:pPr>
              <w:ind w:right="-391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5D48B3" wp14:editId="634EB732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214630</wp:posOffset>
                      </wp:positionV>
                      <wp:extent cx="2185035" cy="0"/>
                      <wp:effectExtent l="0" t="0" r="24765" b="19050"/>
                      <wp:wrapNone/>
                      <wp:docPr id="289" name="Straight Connector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16.9pt" to="192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" strokecolor="black [3213]"/>
                  </w:pict>
                </mc:Fallback>
              </mc:AlternateContent>
            </w:r>
            <w:r w:rsidR="00663B89" w:rsidRPr="00C63483">
              <w:rPr>
                <w:rFonts w:asciiTheme="majorHAnsi" w:hAnsiTheme="majorHAnsi" w:cstheme="majorHAnsi"/>
                <w:b/>
                <w:sz w:val="22"/>
                <w:szCs w:val="22"/>
              </w:rPr>
              <w:t>3-</w:t>
            </w:r>
          </w:p>
        </w:tc>
        <w:tc>
          <w:tcPr>
            <w:tcW w:w="3724" w:type="dxa"/>
          </w:tcPr>
          <w:p w14:paraId="00892300" w14:textId="77777777" w:rsidR="00663B89" w:rsidRPr="00C63483" w:rsidRDefault="00663B89" w:rsidP="0040399C">
            <w:pPr>
              <w:ind w:right="-39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28" w:type="dxa"/>
          </w:tcPr>
          <w:p w14:paraId="7686202B" w14:textId="77777777" w:rsidR="00663B89" w:rsidRDefault="00663B89" w:rsidP="0040399C">
            <w:pPr>
              <w:ind w:right="-391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128D0636" w14:textId="77777777" w:rsidR="0040399C" w:rsidRDefault="0040399C" w:rsidP="0040399C">
            <w:pPr>
              <w:ind w:right="-391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4734115F" w14:textId="77777777" w:rsidR="0040399C" w:rsidRDefault="0040399C" w:rsidP="0040399C">
            <w:pPr>
              <w:ind w:right="-391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338B357D" w14:textId="77777777" w:rsidR="0040399C" w:rsidRDefault="0040399C" w:rsidP="0040399C">
            <w:pPr>
              <w:ind w:right="-391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281063E2" w14:textId="52A4A95E" w:rsidR="0040399C" w:rsidRPr="00C63483" w:rsidRDefault="0040399C" w:rsidP="0040399C">
            <w:pPr>
              <w:ind w:right="-391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3730" w:type="dxa"/>
          </w:tcPr>
          <w:p w14:paraId="17D4A760" w14:textId="77777777" w:rsidR="00663B89" w:rsidRPr="00C63483" w:rsidRDefault="00663B89" w:rsidP="0040399C">
            <w:pPr>
              <w:ind w:right="-39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FFFC88" w14:textId="3E26BA63" w:rsidR="00EF650C" w:rsidRDefault="001948F7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For two of any of the above listed essential nutrients, state what thei</w:t>
      </w:r>
      <w:r w:rsidR="005A7CC9">
        <w:rPr>
          <w:rFonts w:asciiTheme="majorHAnsi" w:hAnsiTheme="majorHAnsi" w:cstheme="majorHAnsi"/>
          <w:sz w:val="22"/>
          <w:szCs w:val="22"/>
        </w:rPr>
        <w:t>r function in the human body is: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>(4 marks)</w:t>
      </w:r>
    </w:p>
    <w:p w14:paraId="2AE04417" w14:textId="77777777" w:rsidR="0040399C" w:rsidRPr="00C63483" w:rsidRDefault="0040399C" w:rsidP="0040399C">
      <w:pPr>
        <w:pStyle w:val="ListParagraph"/>
        <w:ind w:left="284"/>
        <w:rPr>
          <w:rFonts w:asciiTheme="majorHAnsi" w:hAnsiTheme="majorHAnsi" w:cstheme="majorHAnsi"/>
          <w:sz w:val="22"/>
          <w:szCs w:val="22"/>
        </w:rPr>
      </w:pPr>
    </w:p>
    <w:p w14:paraId="3FF08666" w14:textId="76FAAC38" w:rsidR="005A7CC9" w:rsidRDefault="0040399C" w:rsidP="0040399C">
      <w:pPr>
        <w:pStyle w:val="ListParagraph"/>
        <w:numPr>
          <w:ilvl w:val="0"/>
          <w:numId w:val="16"/>
        </w:numPr>
        <w:spacing w:line="360" w:lineRule="auto"/>
        <w:ind w:hanging="153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A0E824" w14:textId="77777777" w:rsidR="0040399C" w:rsidRDefault="0040399C" w:rsidP="0040399C">
      <w:pPr>
        <w:pStyle w:val="ListParagraph"/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775AF1C9" w14:textId="09ADD875" w:rsidR="0040399C" w:rsidRDefault="0040399C" w:rsidP="0040399C">
      <w:pPr>
        <w:pStyle w:val="ListParagraph"/>
        <w:numPr>
          <w:ilvl w:val="0"/>
          <w:numId w:val="16"/>
        </w:numPr>
        <w:spacing w:line="360" w:lineRule="auto"/>
        <w:ind w:hanging="153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F69959" w14:textId="77777777" w:rsidR="0040399C" w:rsidRDefault="0040399C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32F30E19" w14:textId="77777777" w:rsidR="0040399C" w:rsidRDefault="0040399C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6A6CE6E4" w14:textId="77777777" w:rsidR="001F29C0" w:rsidRDefault="001F29C0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6EE2B1D6" w14:textId="77777777" w:rsidR="001F29C0" w:rsidRDefault="001F29C0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3170AEEC" w14:textId="77777777" w:rsidR="0040399C" w:rsidRDefault="0040399C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4AF36568" w14:textId="77777777" w:rsidR="0040399C" w:rsidRDefault="0040399C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5D6FAF3C" w14:textId="77777777" w:rsidR="005D7264" w:rsidRPr="0040399C" w:rsidRDefault="005D7264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6B1075B8" w14:textId="77777777" w:rsidR="00EF650C" w:rsidRPr="00C63483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7181037C" w14:textId="77777777" w:rsidR="00EF650C" w:rsidRPr="00C63483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7D6F9EC2" w14:textId="14169C55" w:rsidR="00EF650C" w:rsidRPr="00C63483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7FD36088" w14:textId="494E1C9F" w:rsidR="00661EAF" w:rsidRPr="005A7CC9" w:rsidRDefault="009D2F73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0C19D" wp14:editId="60732442">
                <wp:simplePos x="0" y="0"/>
                <wp:positionH relativeFrom="column">
                  <wp:posOffset>4208145</wp:posOffset>
                </wp:positionH>
                <wp:positionV relativeFrom="paragraph">
                  <wp:posOffset>325755</wp:posOffset>
                </wp:positionV>
                <wp:extent cx="1116330" cy="1403985"/>
                <wp:effectExtent l="0" t="0" r="26670" b="1460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31ABF" w14:textId="7DD80A11" w:rsidR="0040399C" w:rsidRPr="005A7CC9" w:rsidRDefault="0040399C" w:rsidP="00661EAF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1.35pt;margin-top:25.65pt;width:87.9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">
                <v:textbox style="mso-fit-shape-to-text:t">
                  <w:txbxContent>
                    <w:p w14:paraId="3A831ABF" w14:textId="7DD80A11" w:rsidR="0040399C" w:rsidRPr="005A7CC9" w:rsidRDefault="0040399C" w:rsidP="00661EAF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ii.</w:t>
                      </w:r>
                    </w:p>
                  </w:txbxContent>
                </v:textbox>
              </v:shape>
            </w:pict>
          </mc:Fallback>
        </mc:AlternateContent>
      </w: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6B98D7" wp14:editId="54ACD88D">
                <wp:simplePos x="0" y="0"/>
                <wp:positionH relativeFrom="column">
                  <wp:posOffset>1698625</wp:posOffset>
                </wp:positionH>
                <wp:positionV relativeFrom="paragraph">
                  <wp:posOffset>325755</wp:posOffset>
                </wp:positionV>
                <wp:extent cx="1094740" cy="1403985"/>
                <wp:effectExtent l="0" t="0" r="1016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1E42" w14:textId="29F9050A" w:rsidR="0040399C" w:rsidRDefault="0040399C">
                            <w:r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3.75pt;margin-top:25.65pt;width:86.2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">
                <v:textbox style="mso-fit-shape-to-text:t">
                  <w:txbxContent>
                    <w:p w14:paraId="652B1E42" w14:textId="29F9050A" w:rsidR="0040399C" w:rsidRDefault="0040399C">
                      <w:r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61EAF"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7A8688" wp14:editId="5B804896">
                <wp:simplePos x="0" y="0"/>
                <wp:positionH relativeFrom="column">
                  <wp:posOffset>1622587</wp:posOffset>
                </wp:positionH>
                <wp:positionV relativeFrom="paragraph">
                  <wp:posOffset>516255</wp:posOffset>
                </wp:positionV>
                <wp:extent cx="128905" cy="658495"/>
                <wp:effectExtent l="0" t="226695" r="0" b="2349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7843">
                          <a:off x="0" y="0"/>
                          <a:ext cx="12890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026" style="position:absolute;margin-left:127.75pt;margin-top:40.65pt;width:10.15pt;height:51.85pt;rotation:-3126239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" fillcolor="white [3212]" strokecolor="white [3212]" strokeweight="2pt"/>
            </w:pict>
          </mc:Fallback>
        </mc:AlternateContent>
      </w:r>
      <w:r w:rsidR="00661EAF"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924516" wp14:editId="1BCD4165">
                <wp:simplePos x="0" y="0"/>
                <wp:positionH relativeFrom="column">
                  <wp:posOffset>1610833</wp:posOffset>
                </wp:positionH>
                <wp:positionV relativeFrom="paragraph">
                  <wp:posOffset>149860</wp:posOffset>
                </wp:positionV>
                <wp:extent cx="106566" cy="658495"/>
                <wp:effectExtent l="228600" t="0" r="198755" b="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0063">
                          <a:off x="0" y="0"/>
                          <a:ext cx="106566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26" style="position:absolute;margin-left:126.85pt;margin-top:11.8pt;width:8.4pt;height:51.85pt;rotation:-275244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" fillcolor="white [3212]" strokecolor="white [3212]" strokeweight="2pt"/>
            </w:pict>
          </mc:Fallback>
        </mc:AlternateContent>
      </w:r>
      <w:r w:rsidR="00661EAF" w:rsidRPr="005A7CC9">
        <w:rPr>
          <w:rFonts w:asciiTheme="majorHAnsi" w:hAnsiTheme="majorHAnsi" w:cstheme="majorHAnsi"/>
          <w:sz w:val="22"/>
          <w:szCs w:val="22"/>
        </w:rPr>
        <w:t>Below is a diagram of a structure found inside the kidney</w:t>
      </w:r>
      <w:r w:rsidR="00661EAF" w:rsidRPr="005A7CC9">
        <w:rPr>
          <w:rFonts w:asciiTheme="majorHAnsi" w:hAnsiTheme="majorHAnsi" w:cstheme="majorHAnsi"/>
          <w:sz w:val="22"/>
          <w:szCs w:val="22"/>
        </w:rPr>
        <w:br/>
      </w:r>
      <w:r w:rsidR="00661EAF" w:rsidRPr="005A7CC9">
        <w:rPr>
          <w:rFonts w:asciiTheme="majorHAnsi" w:hAnsiTheme="majorHAnsi" w:cstheme="majorHAnsi"/>
          <w:sz w:val="22"/>
          <w:szCs w:val="22"/>
        </w:rPr>
        <w:br/>
      </w:r>
    </w:p>
    <w:p w14:paraId="6B2B2EB9" w14:textId="4EC80547" w:rsidR="00661EAF" w:rsidRPr="00661EAF" w:rsidRDefault="00661EAF" w:rsidP="00661EAF">
      <w:pPr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C453AB" wp14:editId="61327A09">
                <wp:simplePos x="0" y="0"/>
                <wp:positionH relativeFrom="column">
                  <wp:posOffset>3462655</wp:posOffset>
                </wp:positionH>
                <wp:positionV relativeFrom="paragraph">
                  <wp:posOffset>22225</wp:posOffset>
                </wp:positionV>
                <wp:extent cx="752475" cy="301625"/>
                <wp:effectExtent l="38100" t="19050" r="9525" b="7937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016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6" o:spid="_x0000_s1026" type="#_x0000_t32" style="position:absolute;margin-left:272.65pt;margin-top:1.75pt;width:59.25pt;height:23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" strokecolor="#404040 [2429]" strokeweight="2.7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F914DD" wp14:editId="560D8DCF">
                <wp:simplePos x="0" y="0"/>
                <wp:positionH relativeFrom="column">
                  <wp:posOffset>2004237</wp:posOffset>
                </wp:positionH>
                <wp:positionV relativeFrom="paragraph">
                  <wp:posOffset>79921</wp:posOffset>
                </wp:positionV>
                <wp:extent cx="470103" cy="446568"/>
                <wp:effectExtent l="19050" t="19050" r="44450" b="4889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03" cy="446568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157.8pt;margin-top:6.3pt;width:37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" strokecolor="#404040 [2429]" strokeweight="2.7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4670201C" wp14:editId="1E372A02">
            <wp:simplePos x="0" y="0"/>
            <wp:positionH relativeFrom="column">
              <wp:posOffset>1003935</wp:posOffset>
            </wp:positionH>
            <wp:positionV relativeFrom="paragraph">
              <wp:posOffset>84455</wp:posOffset>
            </wp:positionV>
            <wp:extent cx="3476625" cy="2647315"/>
            <wp:effectExtent l="0" t="0" r="9525" b="635"/>
            <wp:wrapSquare wrapText="bothSides"/>
            <wp:docPr id="299" name="Picture 299" descr="neph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phr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40A33" w14:textId="0375E17F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2133D9" wp14:editId="7293329F">
                <wp:simplePos x="0" y="0"/>
                <wp:positionH relativeFrom="column">
                  <wp:posOffset>1354293</wp:posOffset>
                </wp:positionH>
                <wp:positionV relativeFrom="paragraph">
                  <wp:posOffset>81915</wp:posOffset>
                </wp:positionV>
                <wp:extent cx="128905" cy="658495"/>
                <wp:effectExtent l="0" t="226695" r="0" b="2349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7843">
                          <a:off x="0" y="0"/>
                          <a:ext cx="12890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6" style="position:absolute;margin-left:106.65pt;margin-top:6.45pt;width:10.15pt;height:51.85pt;rotation:-312623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" fillcolor="white [3212]" strokecolor="white [3212]" strokeweight="2pt"/>
            </w:pict>
          </mc:Fallback>
        </mc:AlternateContent>
      </w:r>
    </w:p>
    <w:p w14:paraId="0167F908" w14:textId="0DC09EEE" w:rsidR="00661EAF" w:rsidRPr="00661EAF" w:rsidRDefault="00661EAF" w:rsidP="00661EAF">
      <w:pPr>
        <w:pStyle w:val="ListParagraph"/>
        <w:rPr>
          <w:rFonts w:ascii="Arial" w:hAnsi="Arial" w:cs="Arial"/>
          <w:lang w:val="en-US"/>
        </w:rPr>
      </w:pPr>
    </w:p>
    <w:p w14:paraId="448F0184" w14:textId="77777777" w:rsidR="00661EAF" w:rsidRPr="00661EAF" w:rsidRDefault="00661EAF" w:rsidP="00661EAF">
      <w:pPr>
        <w:ind w:left="360"/>
        <w:rPr>
          <w:rFonts w:ascii="Arial" w:hAnsi="Arial" w:cs="Arial"/>
        </w:rPr>
      </w:pPr>
    </w:p>
    <w:p w14:paraId="3D3A0D07" w14:textId="4EAFFC6E" w:rsidR="00661EAF" w:rsidRPr="00661EAF" w:rsidRDefault="00661EAF" w:rsidP="00661EAF">
      <w:pPr>
        <w:ind w:left="360"/>
        <w:rPr>
          <w:rFonts w:ascii="Arial" w:hAnsi="Arial" w:cs="Arial"/>
        </w:rPr>
      </w:pPr>
    </w:p>
    <w:p w14:paraId="7712AAD8" w14:textId="022250CF" w:rsidR="00661EAF" w:rsidRPr="00661EAF" w:rsidRDefault="00661EAF" w:rsidP="00661EAF">
      <w:pPr>
        <w:ind w:left="360"/>
        <w:rPr>
          <w:rFonts w:ascii="Arial" w:hAnsi="Arial" w:cs="Arial"/>
        </w:rPr>
      </w:pPr>
      <w:r w:rsidRPr="00661EA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C1B1AE" wp14:editId="0F748D89">
                <wp:simplePos x="0" y="0"/>
                <wp:positionH relativeFrom="column">
                  <wp:posOffset>4548548</wp:posOffset>
                </wp:positionH>
                <wp:positionV relativeFrom="paragraph">
                  <wp:posOffset>118479</wp:posOffset>
                </wp:positionV>
                <wp:extent cx="1148317" cy="297711"/>
                <wp:effectExtent l="0" t="0" r="13970" b="2667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317" cy="297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1653F" w14:textId="7984E7F3" w:rsidR="0040399C" w:rsidRPr="005A7CC9" w:rsidRDefault="0040399C" w:rsidP="00661EAF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8.15pt;margin-top:9.35pt;width:90.4pt;height:23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">
                <v:textbox>
                  <w:txbxContent>
                    <w:p w14:paraId="5651653F" w14:textId="7984E7F3" w:rsidR="0040399C" w:rsidRPr="005A7CC9" w:rsidRDefault="0040399C" w:rsidP="00661EAF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iii.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2A9C29" wp14:editId="7BF0E549">
                <wp:simplePos x="0" y="0"/>
                <wp:positionH relativeFrom="column">
                  <wp:posOffset>2274097</wp:posOffset>
                </wp:positionH>
                <wp:positionV relativeFrom="paragraph">
                  <wp:posOffset>120015</wp:posOffset>
                </wp:positionV>
                <wp:extent cx="139065" cy="658495"/>
                <wp:effectExtent l="95250" t="38100" r="89535" b="2730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99107">
                          <a:off x="0" y="0"/>
                          <a:ext cx="13906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2" o:spid="_x0000_s1026" style="position:absolute;margin-left:179.05pt;margin-top:9.45pt;width:10.95pt;height:51.85pt;rotation:-76556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" fillcolor="white [3212]" strokecolor="white [3212]" strokeweight="2pt"/>
            </w:pict>
          </mc:Fallback>
        </mc:AlternateContent>
      </w:r>
    </w:p>
    <w:p w14:paraId="2231107D" w14:textId="5FE96227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0C2DC6" wp14:editId="74960F76">
                <wp:simplePos x="0" y="0"/>
                <wp:positionH relativeFrom="column">
                  <wp:posOffset>3848735</wp:posOffset>
                </wp:positionH>
                <wp:positionV relativeFrom="paragraph">
                  <wp:posOffset>24130</wp:posOffset>
                </wp:positionV>
                <wp:extent cx="752475" cy="301625"/>
                <wp:effectExtent l="38100" t="19050" r="9525" b="7937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016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303.05pt;margin-top:1.9pt;width:59.25pt;height:23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" strokecolor="#404040 [2429]" strokeweight="2.75pt">
                <v:stroke endarrow="open"/>
              </v:shape>
            </w:pict>
          </mc:Fallback>
        </mc:AlternateContent>
      </w:r>
    </w:p>
    <w:p w14:paraId="4F52542A" w14:textId="5A71F758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D253C8" wp14:editId="33A7603A">
                <wp:simplePos x="0" y="0"/>
                <wp:positionH relativeFrom="column">
                  <wp:posOffset>4001932</wp:posOffset>
                </wp:positionH>
                <wp:positionV relativeFrom="paragraph">
                  <wp:posOffset>139065</wp:posOffset>
                </wp:positionV>
                <wp:extent cx="708660" cy="127591"/>
                <wp:effectExtent l="0" t="0" r="15240" b="254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275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26" style="position:absolute;margin-left:315.1pt;margin-top:10.95pt;width:55.8pt;height:10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" fillcolor="white [3212]" strokecolor="white [3212]" strokeweight="2pt"/>
            </w:pict>
          </mc:Fallback>
        </mc:AlternateContent>
      </w:r>
    </w:p>
    <w:p w14:paraId="2473B769" w14:textId="54A1B38C" w:rsidR="00661EAF" w:rsidRPr="00661EAF" w:rsidRDefault="00661EAF" w:rsidP="00661EAF">
      <w:pPr>
        <w:ind w:left="360"/>
        <w:rPr>
          <w:rFonts w:ascii="Arial" w:hAnsi="Arial" w:cs="Arial"/>
        </w:rPr>
      </w:pPr>
    </w:p>
    <w:p w14:paraId="064FFD0E" w14:textId="77777777" w:rsidR="00661EAF" w:rsidRPr="00661EAF" w:rsidRDefault="00661EAF" w:rsidP="00661EAF">
      <w:pPr>
        <w:ind w:left="360"/>
        <w:rPr>
          <w:rFonts w:ascii="Arial" w:hAnsi="Arial" w:cs="Arial"/>
        </w:rPr>
      </w:pPr>
    </w:p>
    <w:p w14:paraId="45ABC79F" w14:textId="70A9ACD4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747C51" wp14:editId="63990FF6">
                <wp:simplePos x="0" y="0"/>
                <wp:positionH relativeFrom="column">
                  <wp:posOffset>1997075</wp:posOffset>
                </wp:positionH>
                <wp:positionV relativeFrom="paragraph">
                  <wp:posOffset>1905</wp:posOffset>
                </wp:positionV>
                <wp:extent cx="139065" cy="658495"/>
                <wp:effectExtent l="95250" t="38100" r="89535" b="2730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99107">
                          <a:off x="0" y="0"/>
                          <a:ext cx="13906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26" style="position:absolute;margin-left:157.25pt;margin-top:.15pt;width:10.95pt;height:51.85pt;rotation:-765562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" fillcolor="white [3212]" strokecolor="white [3212]" strokeweight="2pt"/>
            </w:pict>
          </mc:Fallback>
        </mc:AlternateContent>
      </w:r>
    </w:p>
    <w:p w14:paraId="6A15E7D1" w14:textId="77777777" w:rsidR="00661EAF" w:rsidRPr="00661EAF" w:rsidRDefault="00661EAF" w:rsidP="00661EAF">
      <w:pPr>
        <w:ind w:left="360"/>
        <w:rPr>
          <w:rFonts w:ascii="Arial" w:hAnsi="Arial" w:cs="Arial"/>
        </w:rPr>
      </w:pPr>
    </w:p>
    <w:p w14:paraId="656B1A96" w14:textId="0CD7DF43" w:rsidR="00661EAF" w:rsidRPr="00661EAF" w:rsidRDefault="00661EAF" w:rsidP="00661EAF">
      <w:pPr>
        <w:ind w:left="360"/>
        <w:rPr>
          <w:rFonts w:ascii="Arial" w:hAnsi="Arial" w:cs="Arial"/>
        </w:rPr>
      </w:pPr>
    </w:p>
    <w:p w14:paraId="58E7C847" w14:textId="53831BB3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3A425" wp14:editId="32FBC851">
                <wp:simplePos x="0" y="0"/>
                <wp:positionH relativeFrom="column">
                  <wp:posOffset>2918637</wp:posOffset>
                </wp:positionH>
                <wp:positionV relativeFrom="paragraph">
                  <wp:posOffset>151691</wp:posOffset>
                </wp:positionV>
                <wp:extent cx="1010093" cy="435935"/>
                <wp:effectExtent l="0" t="57150" r="19050" b="2159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093" cy="43593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229.8pt;margin-top:11.95pt;width:79.55pt;height:34.3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" strokecolor="#404040 [2429]" strokeweight="2.75pt">
                <v:stroke endarrow="open"/>
              </v:shape>
            </w:pict>
          </mc:Fallback>
        </mc:AlternateContent>
      </w:r>
    </w:p>
    <w:p w14:paraId="4EFB3930" w14:textId="7CEE2DCE" w:rsidR="00661EAF" w:rsidRPr="00661EAF" w:rsidRDefault="00661EAF" w:rsidP="00661EAF">
      <w:pPr>
        <w:ind w:left="360"/>
        <w:rPr>
          <w:rFonts w:ascii="Arial" w:hAnsi="Arial" w:cs="Arial"/>
        </w:rPr>
      </w:pPr>
      <w:r w:rsidRPr="00661EA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B888E7" wp14:editId="2B3108F6">
                <wp:simplePos x="0" y="0"/>
                <wp:positionH relativeFrom="column">
                  <wp:posOffset>3878698</wp:posOffset>
                </wp:positionH>
                <wp:positionV relativeFrom="paragraph">
                  <wp:posOffset>264249</wp:posOffset>
                </wp:positionV>
                <wp:extent cx="1339702" cy="297180"/>
                <wp:effectExtent l="0" t="0" r="13335" b="2667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702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6EE33" w14:textId="664E30D8" w:rsidR="0040399C" w:rsidRPr="005A7CC9" w:rsidRDefault="0040399C" w:rsidP="00661EAF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5.4pt;margin-top:20.8pt;width:105.5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">
                <v:textbox>
                  <w:txbxContent>
                    <w:p w14:paraId="7A86EE33" w14:textId="664E30D8" w:rsidR="0040399C" w:rsidRPr="005A7CC9" w:rsidRDefault="0040399C" w:rsidP="00661EAF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16CDC7C6" w14:textId="280257C7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FCF4CB1" w14:textId="4F7256F7" w:rsidR="00661EAF" w:rsidRPr="005338BC" w:rsidRDefault="00546191" w:rsidP="005338BC">
      <w:pPr>
        <w:rPr>
          <w:rFonts w:asciiTheme="majorHAnsi" w:hAnsiTheme="majorHAnsi" w:cstheme="majorHAnsi"/>
          <w:sz w:val="22"/>
          <w:szCs w:val="22"/>
        </w:rPr>
      </w:pPr>
      <w:r w:rsidRPr="005338BC">
        <w:rPr>
          <w:rFonts w:asciiTheme="majorHAnsi" w:hAnsiTheme="majorHAnsi" w:cstheme="majorHAnsi"/>
          <w:sz w:val="22"/>
          <w:szCs w:val="22"/>
        </w:rPr>
        <w:br/>
      </w:r>
    </w:p>
    <w:p w14:paraId="6A24394C" w14:textId="77777777" w:rsidR="0040399C" w:rsidRPr="005A7CC9" w:rsidRDefault="0040399C" w:rsidP="00661EAF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0FE14B44" w14:textId="476DFC47" w:rsidR="005338BC" w:rsidRDefault="005338BC" w:rsidP="009D2F73">
      <w:pPr>
        <w:pStyle w:val="ListParagraph"/>
        <w:numPr>
          <w:ilvl w:val="1"/>
          <w:numId w:val="4"/>
        </w:numPr>
        <w:spacing w:after="360"/>
        <w:ind w:left="709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Name the above structure and explain the function of</w:t>
      </w:r>
      <w:r w:rsidR="009D2F73">
        <w:rPr>
          <w:rFonts w:asciiTheme="majorHAnsi" w:hAnsiTheme="majorHAnsi" w:cstheme="majorHAnsi"/>
          <w:sz w:val="22"/>
          <w:szCs w:val="22"/>
        </w:rPr>
        <w:t xml:space="preserve"> 1 of the above structures. </w:t>
      </w:r>
      <w:r w:rsidR="009D2F73">
        <w:rPr>
          <w:rFonts w:asciiTheme="majorHAnsi" w:hAnsiTheme="majorHAnsi" w:cstheme="majorHAnsi"/>
          <w:sz w:val="22"/>
          <w:szCs w:val="22"/>
        </w:rPr>
        <w:tab/>
      </w:r>
      <w:r w:rsidR="009D2F73">
        <w:rPr>
          <w:rFonts w:asciiTheme="majorHAnsi" w:hAnsiTheme="majorHAnsi" w:cstheme="majorHAnsi"/>
          <w:sz w:val="22"/>
          <w:szCs w:val="22"/>
        </w:rPr>
        <w:tab/>
        <w:t>(1</w:t>
      </w:r>
      <w:r>
        <w:rPr>
          <w:rFonts w:asciiTheme="majorHAnsi" w:hAnsiTheme="majorHAnsi" w:cstheme="majorHAnsi"/>
          <w:sz w:val="22"/>
          <w:szCs w:val="22"/>
        </w:rPr>
        <w:t xml:space="preserve"> marks)</w:t>
      </w:r>
    </w:p>
    <w:p w14:paraId="39329996" w14:textId="77777777" w:rsidR="009D2F73" w:rsidRDefault="009D2F73" w:rsidP="009D2F73">
      <w:pPr>
        <w:pStyle w:val="ListParagraph"/>
        <w:spacing w:after="360"/>
        <w:ind w:left="709"/>
        <w:rPr>
          <w:rFonts w:asciiTheme="majorHAnsi" w:hAnsiTheme="majorHAnsi" w:cstheme="majorHAnsi"/>
          <w:sz w:val="22"/>
          <w:szCs w:val="22"/>
        </w:rPr>
      </w:pPr>
    </w:p>
    <w:p w14:paraId="230306CE" w14:textId="4A274140" w:rsidR="001F29C0" w:rsidRPr="009D2F73" w:rsidRDefault="005338BC" w:rsidP="009D2F73">
      <w:pPr>
        <w:pStyle w:val="ListParagraph"/>
        <w:spacing w:before="360"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08045DEB" w14:textId="5A83B2BC" w:rsidR="009D2F73" w:rsidRDefault="009D2F73" w:rsidP="005A7CC9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Label </w:t>
      </w:r>
      <w:r w:rsidR="00831FD4">
        <w:rPr>
          <w:rFonts w:asciiTheme="majorHAnsi" w:hAnsiTheme="majorHAnsi" w:cstheme="majorHAnsi"/>
          <w:b/>
          <w:sz w:val="22"/>
          <w:szCs w:val="22"/>
        </w:rPr>
        <w:t>two</w:t>
      </w:r>
      <w:r>
        <w:rPr>
          <w:rFonts w:asciiTheme="majorHAnsi" w:hAnsiTheme="majorHAnsi" w:cstheme="majorHAnsi"/>
          <w:sz w:val="22"/>
          <w:szCs w:val="22"/>
        </w:rPr>
        <w:t xml:space="preserve"> structures on the above diagram</w:t>
      </w:r>
      <w:r w:rsidR="00831FD4">
        <w:rPr>
          <w:rFonts w:asciiTheme="majorHAnsi" w:hAnsiTheme="majorHAnsi" w:cstheme="majorHAnsi"/>
          <w:sz w:val="22"/>
          <w:szCs w:val="22"/>
        </w:rPr>
        <w:tab/>
      </w:r>
      <w:r w:rsidR="00831FD4">
        <w:rPr>
          <w:rFonts w:asciiTheme="majorHAnsi" w:hAnsiTheme="majorHAnsi" w:cstheme="majorHAnsi"/>
          <w:sz w:val="22"/>
          <w:szCs w:val="22"/>
        </w:rPr>
        <w:tab/>
      </w:r>
      <w:r w:rsidR="00831FD4">
        <w:rPr>
          <w:rFonts w:asciiTheme="majorHAnsi" w:hAnsiTheme="majorHAnsi" w:cstheme="majorHAnsi"/>
          <w:sz w:val="22"/>
          <w:szCs w:val="22"/>
        </w:rPr>
        <w:tab/>
      </w:r>
      <w:r w:rsidR="00831FD4">
        <w:rPr>
          <w:rFonts w:asciiTheme="majorHAnsi" w:hAnsiTheme="majorHAnsi" w:cstheme="majorHAnsi"/>
          <w:sz w:val="22"/>
          <w:szCs w:val="22"/>
        </w:rPr>
        <w:tab/>
      </w:r>
      <w:r w:rsidR="00831FD4">
        <w:rPr>
          <w:rFonts w:asciiTheme="majorHAnsi" w:hAnsiTheme="majorHAnsi" w:cstheme="majorHAnsi"/>
          <w:sz w:val="22"/>
          <w:szCs w:val="22"/>
        </w:rPr>
        <w:tab/>
      </w:r>
      <w:r w:rsidR="00831FD4">
        <w:rPr>
          <w:rFonts w:asciiTheme="majorHAnsi" w:hAnsiTheme="majorHAnsi" w:cstheme="majorHAnsi"/>
          <w:sz w:val="22"/>
          <w:szCs w:val="22"/>
        </w:rPr>
        <w:tab/>
        <w:t>(2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 xml:space="preserve"> marks)</w:t>
      </w:r>
    </w:p>
    <w:p w14:paraId="736B43E5" w14:textId="77777777" w:rsidR="009D2F73" w:rsidRDefault="009D2F73" w:rsidP="009D2F73">
      <w:pPr>
        <w:pStyle w:val="ListParagraph"/>
        <w:ind w:left="709"/>
        <w:rPr>
          <w:rFonts w:asciiTheme="majorHAnsi" w:hAnsiTheme="majorHAnsi" w:cstheme="majorHAnsi"/>
          <w:sz w:val="22"/>
          <w:szCs w:val="22"/>
        </w:rPr>
      </w:pPr>
    </w:p>
    <w:p w14:paraId="1EBDC957" w14:textId="4A9395B7" w:rsidR="00661EAF" w:rsidRPr="005A7CC9" w:rsidRDefault="00546191" w:rsidP="005A7CC9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Explain the three processes that occur in the above structure.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5338BC">
        <w:rPr>
          <w:rFonts w:asciiTheme="majorHAnsi" w:hAnsiTheme="majorHAnsi" w:cstheme="majorHAnsi"/>
          <w:sz w:val="22"/>
          <w:szCs w:val="22"/>
        </w:rPr>
        <w:t>(3</w:t>
      </w:r>
      <w:r w:rsidR="006B796D">
        <w:rPr>
          <w:rFonts w:asciiTheme="majorHAnsi" w:hAnsiTheme="majorHAnsi" w:cstheme="majorHAnsi"/>
          <w:sz w:val="22"/>
          <w:szCs w:val="22"/>
        </w:rPr>
        <w:t xml:space="preserve"> marks)</w:t>
      </w:r>
      <w:r w:rsidRPr="005A7CC9">
        <w:rPr>
          <w:rFonts w:asciiTheme="majorHAnsi" w:hAnsiTheme="majorHAnsi" w:cstheme="majorHAnsi"/>
          <w:sz w:val="22"/>
          <w:szCs w:val="22"/>
        </w:rPr>
        <w:br/>
      </w:r>
    </w:p>
    <w:p w14:paraId="2AEA50EF" w14:textId="376649A6" w:rsidR="005A7CC9" w:rsidRDefault="005A7CC9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0399C">
        <w:rPr>
          <w:rFonts w:asciiTheme="majorHAnsi" w:hAnsiTheme="majorHAnsi" w:cstheme="majorHAnsi"/>
          <w:sz w:val="22"/>
          <w:szCs w:val="22"/>
        </w:rPr>
        <w:t>________________________________</w:t>
      </w:r>
    </w:p>
    <w:p w14:paraId="4628C508" w14:textId="77777777" w:rsidR="001F29C0" w:rsidRDefault="001F29C0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</w:p>
    <w:p w14:paraId="251BA697" w14:textId="77777777" w:rsidR="001F29C0" w:rsidRDefault="001F29C0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</w:p>
    <w:p w14:paraId="38C2D4A5" w14:textId="77777777" w:rsidR="00831FD4" w:rsidRDefault="00831FD4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</w:p>
    <w:p w14:paraId="25649A2E" w14:textId="77777777" w:rsidR="00831FD4" w:rsidRDefault="00831FD4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</w:p>
    <w:p w14:paraId="1F7BA131" w14:textId="77777777" w:rsidR="00831FD4" w:rsidRDefault="00831FD4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</w:p>
    <w:p w14:paraId="54449FDE" w14:textId="77777777" w:rsidR="005A7CC9" w:rsidRPr="005A7CC9" w:rsidRDefault="005A7CC9" w:rsidP="005A7CC9">
      <w:pPr>
        <w:spacing w:line="360" w:lineRule="auto"/>
        <w:ind w:left="426"/>
        <w:rPr>
          <w:rFonts w:asciiTheme="majorHAnsi" w:hAnsiTheme="majorHAnsi" w:cstheme="majorHAnsi"/>
          <w:sz w:val="22"/>
          <w:szCs w:val="22"/>
        </w:rPr>
      </w:pPr>
    </w:p>
    <w:p w14:paraId="1B903BD5" w14:textId="2D811FE9" w:rsidR="006B796D" w:rsidRPr="005A7CC9" w:rsidRDefault="006B796D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lastRenderedPageBreak/>
        <w:t xml:space="preserve">The table </w:t>
      </w:r>
      <w:r w:rsidR="005A7CC9">
        <w:rPr>
          <w:rFonts w:asciiTheme="majorHAnsi" w:hAnsiTheme="majorHAnsi" w:cstheme="majorHAnsi"/>
          <w:sz w:val="22"/>
          <w:szCs w:val="22"/>
          <w:lang w:val="en-US"/>
        </w:rPr>
        <w:t>below</w:t>
      </w:r>
      <w:r w:rsidRPr="005A7CC9">
        <w:rPr>
          <w:rFonts w:asciiTheme="majorHAnsi" w:hAnsiTheme="majorHAnsi" w:cstheme="majorHAnsi"/>
          <w:sz w:val="22"/>
          <w:szCs w:val="22"/>
          <w:lang w:val="en-US"/>
        </w:rPr>
        <w:t xml:space="preserve"> shows the concentrations of dissolved substances in the urine of a healthy person and the urine of a person with one type of kidney disease.</w:t>
      </w:r>
    </w:p>
    <w:p w14:paraId="2CB6898C" w14:textId="77777777" w:rsidR="00E34788" w:rsidRPr="005A7CC9" w:rsidRDefault="00E34788" w:rsidP="00E34788">
      <w:pPr>
        <w:ind w:left="360"/>
        <w:rPr>
          <w:rFonts w:asciiTheme="majorHAnsi" w:hAnsiTheme="majorHAnsi" w:cstheme="majorHAnsi"/>
          <w:sz w:val="22"/>
          <w:szCs w:val="22"/>
        </w:rPr>
      </w:pPr>
    </w:p>
    <w:tbl>
      <w:tblPr>
        <w:tblW w:w="8520" w:type="dxa"/>
        <w:tblInd w:w="2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5"/>
        <w:gridCol w:w="3260"/>
        <w:gridCol w:w="3685"/>
      </w:tblGrid>
      <w:tr w:rsidR="00E34788" w:rsidRPr="005A7CC9" w14:paraId="1FECA7E9" w14:textId="77777777" w:rsidTr="0040399C">
        <w:trPr>
          <w:trHeight w:val="563"/>
        </w:trPr>
        <w:tc>
          <w:tcPr>
            <w:tcW w:w="1575" w:type="dxa"/>
            <w:vMerge w:val="restart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BB0A6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Substance</w:t>
            </w:r>
          </w:p>
        </w:tc>
        <w:tc>
          <w:tcPr>
            <w:tcW w:w="6945" w:type="dxa"/>
            <w:gridSpan w:val="2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4A50D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Concentration in grams per dm</w:t>
            </w:r>
            <w:r w:rsidRPr="005A7CC9">
              <w:rPr>
                <w:rFonts w:asciiTheme="majorHAnsi" w:hAnsiTheme="majorHAnsi" w:cstheme="majorHAnsi"/>
                <w:sz w:val="22"/>
                <w:szCs w:val="22"/>
                <w:vertAlign w:val="superscript"/>
                <w:lang w:val="en-US"/>
              </w:rPr>
              <w:t>3</w:t>
            </w:r>
          </w:p>
        </w:tc>
      </w:tr>
      <w:tr w:rsidR="00E34788" w:rsidRPr="005A7CC9" w14:paraId="6F4CDFB1" w14:textId="77777777" w:rsidTr="0040399C">
        <w:trPr>
          <w:trHeight w:val="527"/>
        </w:trPr>
        <w:tc>
          <w:tcPr>
            <w:tcW w:w="1575" w:type="dxa"/>
            <w:vMerge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vAlign w:val="center"/>
            <w:hideMark/>
          </w:tcPr>
          <w:p w14:paraId="54F2545C" w14:textId="77777777" w:rsidR="00E34788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B2888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Urine of a healthy person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EE4D1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Urine of a person with kidney disease</w:t>
            </w:r>
          </w:p>
        </w:tc>
      </w:tr>
      <w:tr w:rsidR="00E34788" w:rsidRPr="005A7CC9" w14:paraId="7B409B6F" w14:textId="77777777" w:rsidTr="0040399C">
        <w:trPr>
          <w:trHeight w:val="536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E8B39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Protein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008B6" w14:textId="3D55C4D6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B0376" w14:textId="1E6D2773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</w:t>
            </w:r>
          </w:p>
        </w:tc>
      </w:tr>
      <w:tr w:rsidR="00E34788" w:rsidRPr="005A7CC9" w14:paraId="7DF1DA44" w14:textId="77777777" w:rsidTr="0040399C">
        <w:trPr>
          <w:trHeight w:val="543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7DBCB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Glucose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7FF4B" w14:textId="5C8F3B38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9C687" w14:textId="7DDFC861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</w:tr>
      <w:tr w:rsidR="00E34788" w:rsidRPr="005A7CC9" w14:paraId="46C99D5C" w14:textId="77777777" w:rsidTr="0040399C">
        <w:trPr>
          <w:trHeight w:val="523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F6FDE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Amino acids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37994" w14:textId="0D1726CE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C0C1D" w14:textId="4C386029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</w:tr>
      <w:tr w:rsidR="00E34788" w:rsidRPr="005A7CC9" w14:paraId="2CD26CE0" w14:textId="77777777" w:rsidTr="0040399C">
        <w:trPr>
          <w:trHeight w:val="531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6B0AF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Urea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4F061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21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6AC08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21</w:t>
            </w:r>
          </w:p>
        </w:tc>
      </w:tr>
      <w:tr w:rsidR="00E34788" w:rsidRPr="005A7CC9" w14:paraId="2AE1D65E" w14:textId="77777777" w:rsidTr="0040399C">
        <w:trPr>
          <w:trHeight w:val="526"/>
        </w:trPr>
        <w:tc>
          <w:tcPr>
            <w:tcW w:w="157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7892C" w14:textId="77777777" w:rsidR="006B796D" w:rsidRPr="005A7CC9" w:rsidRDefault="00E34788" w:rsidP="00E3478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Mineral ions</w:t>
            </w:r>
          </w:p>
        </w:tc>
        <w:tc>
          <w:tcPr>
            <w:tcW w:w="3260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60E82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19</w:t>
            </w:r>
          </w:p>
        </w:tc>
        <w:tc>
          <w:tcPr>
            <w:tcW w:w="3685" w:type="dxa"/>
            <w:tcBorders>
              <w:top w:val="single" w:sz="8" w:space="0" w:color="000066"/>
              <w:left w:val="single" w:sz="8" w:space="0" w:color="000066"/>
              <w:bottom w:val="single" w:sz="8" w:space="0" w:color="000066"/>
              <w:right w:val="single" w:sz="8" w:space="0" w:color="00006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793E8" w14:textId="77777777" w:rsidR="006B796D" w:rsidRPr="005A7CC9" w:rsidRDefault="00E34788" w:rsidP="00E3478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A7C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19</w:t>
            </w:r>
          </w:p>
        </w:tc>
      </w:tr>
    </w:tbl>
    <w:p w14:paraId="28B2680A" w14:textId="77777777" w:rsidR="00E34788" w:rsidRPr="005A7CC9" w:rsidRDefault="00E34788" w:rsidP="00E34788">
      <w:pPr>
        <w:rPr>
          <w:rFonts w:asciiTheme="majorHAnsi" w:hAnsiTheme="majorHAnsi" w:cstheme="majorHAnsi"/>
          <w:sz w:val="22"/>
          <w:szCs w:val="22"/>
        </w:rPr>
      </w:pPr>
    </w:p>
    <w:p w14:paraId="075428E8" w14:textId="77777777" w:rsidR="00E34788" w:rsidRPr="005A7CC9" w:rsidRDefault="00E34788" w:rsidP="00E34788">
      <w:pPr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 xml:space="preserve">  </w:t>
      </w:r>
    </w:p>
    <w:p w14:paraId="46AAE7F6" w14:textId="5214C5A4" w:rsidR="00E34788" w:rsidRPr="00710047" w:rsidRDefault="006B796D" w:rsidP="005A7CC9">
      <w:pPr>
        <w:numPr>
          <w:ilvl w:val="2"/>
          <w:numId w:val="8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>Suggest an explanation for the difference in composition of the urine between the healthy person and the person with kidney disease.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  <w:lang w:val="en-US"/>
        </w:rPr>
        <w:tab/>
      </w:r>
      <w:r w:rsidR="00395B46">
        <w:rPr>
          <w:rFonts w:asciiTheme="majorHAnsi" w:hAnsiTheme="majorHAnsi" w:cstheme="majorHAnsi"/>
          <w:sz w:val="22"/>
          <w:szCs w:val="22"/>
          <w:lang w:val="en-US"/>
        </w:rPr>
        <w:t>(2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marks)</w:t>
      </w:r>
    </w:p>
    <w:p w14:paraId="09AEE0C7" w14:textId="77777777" w:rsidR="00710047" w:rsidRPr="005A7CC9" w:rsidRDefault="00710047" w:rsidP="00710047">
      <w:pPr>
        <w:ind w:left="709"/>
        <w:rPr>
          <w:rFonts w:asciiTheme="majorHAnsi" w:hAnsiTheme="majorHAnsi" w:cstheme="majorHAnsi"/>
          <w:sz w:val="22"/>
          <w:szCs w:val="22"/>
        </w:rPr>
      </w:pPr>
    </w:p>
    <w:p w14:paraId="7E76386A" w14:textId="3731B9BA" w:rsidR="005A7CC9" w:rsidRPr="005A7CC9" w:rsidRDefault="005A7CC9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10047">
        <w:rPr>
          <w:rFonts w:asciiTheme="majorHAnsi" w:hAnsiTheme="majorHAnsi" w:cstheme="majorHAnsi"/>
          <w:sz w:val="22"/>
          <w:szCs w:val="22"/>
        </w:rPr>
        <w:t>________________________________</w:t>
      </w:r>
    </w:p>
    <w:p w14:paraId="5DC3CB8A" w14:textId="77777777" w:rsidR="00E34788" w:rsidRDefault="00E34788" w:rsidP="00E34788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14F1DB5B" w14:textId="77777777" w:rsidR="00710047" w:rsidRPr="005A7CC9" w:rsidRDefault="00710047" w:rsidP="00E34788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299928A2" w14:textId="178BBED6" w:rsidR="00E34788" w:rsidRPr="005A7CC9" w:rsidRDefault="00E34788" w:rsidP="005A7CC9">
      <w:pPr>
        <w:numPr>
          <w:ilvl w:val="2"/>
          <w:numId w:val="8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>The person with the kidney disease could be treated either by using a dialysis machine or by a kidney transplant operation.</w:t>
      </w:r>
      <w:r w:rsidRPr="005A7CC9"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27AD05E4" w14:textId="0075EF83" w:rsidR="00E34788" w:rsidRPr="00710047" w:rsidRDefault="00E34788" w:rsidP="00710047">
      <w:pPr>
        <w:pStyle w:val="ListParagraph"/>
        <w:numPr>
          <w:ilvl w:val="0"/>
          <w:numId w:val="17"/>
        </w:numPr>
        <w:ind w:left="851" w:hanging="142"/>
        <w:rPr>
          <w:rFonts w:asciiTheme="majorHAnsi" w:hAnsiTheme="majorHAnsi" w:cstheme="majorHAnsi"/>
          <w:sz w:val="22"/>
          <w:szCs w:val="22"/>
        </w:rPr>
      </w:pPr>
      <w:r w:rsidRPr="00710047">
        <w:rPr>
          <w:rFonts w:asciiTheme="majorHAnsi" w:hAnsiTheme="majorHAnsi" w:cstheme="majorHAnsi"/>
          <w:sz w:val="22"/>
          <w:szCs w:val="22"/>
          <w:lang w:val="en-US"/>
        </w:rPr>
        <w:t>Describe each treatment.</w:t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40399C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>(2 marks)</w:t>
      </w:r>
      <w:r w:rsidR="005A7CC9" w:rsidRPr="00710047"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0C040129" w14:textId="2DF6CB38" w:rsidR="005A7CC9" w:rsidRPr="005A7CC9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</w:t>
      </w:r>
      <w:r w:rsidR="00710047">
        <w:rPr>
          <w:rFonts w:asciiTheme="majorHAnsi" w:hAnsiTheme="majorHAnsi" w:cstheme="majorHAnsi"/>
          <w:sz w:val="22"/>
          <w:szCs w:val="22"/>
        </w:rPr>
        <w:t>_______________________________</w:t>
      </w:r>
      <w:r w:rsidRPr="005A7CC9"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10047">
        <w:rPr>
          <w:rFonts w:asciiTheme="majorHAnsi" w:hAnsiTheme="majorHAnsi" w:cstheme="majorHAnsi"/>
          <w:sz w:val="22"/>
          <w:szCs w:val="22"/>
        </w:rPr>
        <w:t>_____________________________</w:t>
      </w:r>
    </w:p>
    <w:p w14:paraId="10AD4495" w14:textId="772DC80A" w:rsidR="005A7CC9" w:rsidRPr="005A7CC9" w:rsidRDefault="005A7CC9" w:rsidP="00710047">
      <w:pPr>
        <w:spacing w:line="360" w:lineRule="auto"/>
        <w:ind w:left="360" w:firstLine="349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____________________________________________________________________________</w:t>
      </w:r>
      <w:r w:rsidR="00710047">
        <w:rPr>
          <w:rFonts w:asciiTheme="majorHAnsi" w:hAnsiTheme="majorHAnsi" w:cstheme="majorHAnsi"/>
          <w:sz w:val="22"/>
          <w:szCs w:val="22"/>
        </w:rPr>
        <w:t>____</w:t>
      </w:r>
    </w:p>
    <w:p w14:paraId="65E248FD" w14:textId="77777777" w:rsidR="005A7CC9" w:rsidRPr="005A7CC9" w:rsidRDefault="005A7CC9" w:rsidP="005A7CC9">
      <w:pPr>
        <w:ind w:left="2880"/>
        <w:rPr>
          <w:rFonts w:asciiTheme="majorHAnsi" w:hAnsiTheme="majorHAnsi" w:cstheme="majorHAnsi"/>
          <w:sz w:val="22"/>
          <w:szCs w:val="22"/>
        </w:rPr>
      </w:pPr>
    </w:p>
    <w:p w14:paraId="4DBE6D37" w14:textId="1915DAE6" w:rsidR="00E34788" w:rsidRPr="005A7CC9" w:rsidRDefault="00E34788" w:rsidP="00710047">
      <w:pPr>
        <w:numPr>
          <w:ilvl w:val="0"/>
          <w:numId w:val="17"/>
        </w:numPr>
        <w:tabs>
          <w:tab w:val="left" w:pos="993"/>
        </w:tabs>
        <w:ind w:hanging="153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>Give 2 advanta</w:t>
      </w:r>
      <w:r w:rsidR="00395B46">
        <w:rPr>
          <w:rFonts w:asciiTheme="majorHAnsi" w:hAnsiTheme="majorHAnsi" w:cstheme="majorHAnsi"/>
          <w:sz w:val="22"/>
          <w:szCs w:val="22"/>
          <w:lang w:val="en-US"/>
        </w:rPr>
        <w:t xml:space="preserve">ges and 2 disadvantages for </w:t>
      </w:r>
      <w:r w:rsidR="00395B46">
        <w:rPr>
          <w:rFonts w:asciiTheme="majorHAnsi" w:hAnsiTheme="majorHAnsi" w:cstheme="majorHAnsi"/>
          <w:b/>
          <w:sz w:val="22"/>
          <w:szCs w:val="22"/>
          <w:lang w:val="en-US"/>
        </w:rPr>
        <w:t>one</w:t>
      </w:r>
      <w:r w:rsidRPr="005A7CC9">
        <w:rPr>
          <w:rFonts w:asciiTheme="majorHAnsi" w:hAnsiTheme="majorHAnsi" w:cstheme="majorHAnsi"/>
          <w:sz w:val="22"/>
          <w:szCs w:val="22"/>
          <w:lang w:val="en-US"/>
        </w:rPr>
        <w:t xml:space="preserve"> treatment.</w:t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(4 marks)</w:t>
      </w:r>
    </w:p>
    <w:p w14:paraId="1D4E7E1E" w14:textId="1AD18D8D" w:rsidR="00EF650C" w:rsidRPr="005A7CC9" w:rsidRDefault="00EC6DBE" w:rsidP="009E30C7">
      <w:pPr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D313A" wp14:editId="71E0D133">
                <wp:simplePos x="0" y="0"/>
                <wp:positionH relativeFrom="column">
                  <wp:posOffset>-233045</wp:posOffset>
                </wp:positionH>
                <wp:positionV relativeFrom="paragraph">
                  <wp:posOffset>144145</wp:posOffset>
                </wp:positionV>
                <wp:extent cx="158750" cy="47625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18.35pt;margin-top:11.35pt;width:12.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" fillcolor="white [3201]" strokecolor="white [3212]" strokeweight="2pt"/>
            </w:pict>
          </mc:Fallback>
        </mc:AlternateContent>
      </w:r>
    </w:p>
    <w:p w14:paraId="35170321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</w:p>
    <w:p w14:paraId="4EDFCE12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7AF17482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1C0F959E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1CEB8194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11D6C091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76A63E2F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62AC842A" w14:textId="77777777" w:rsidR="005A7CC9" w:rsidRPr="00C63483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33A517A1" w14:textId="170E557C" w:rsidR="00EF650C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0F57191A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1B6AA5C2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565B680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0A174118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3928DB1C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F6A8D26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5B5CBAF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0A53F389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1B28504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48A5D7C6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1D53A14C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2C5F9656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8CFB61D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338A4BBB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B880C90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0D56E308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95060E7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7BA26431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1FEAA9AF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087C580C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254A840D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36B8A956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5450E13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2539D3D5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36805F8E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75DEA7DE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79DAF551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002266D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4D890321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1C49F988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CF6A980" w14:textId="30D9A9C4" w:rsidR="005A7CC9" w:rsidRPr="005A7CC9" w:rsidRDefault="005A7CC9" w:rsidP="005A7CC9">
      <w:pPr>
        <w:jc w:val="center"/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/>
          <w:sz w:val="22"/>
          <w:szCs w:val="22"/>
        </w:rPr>
        <w:t>END OF SHORT ANSWERS</w:t>
      </w:r>
    </w:p>
    <w:p w14:paraId="7DD17E32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8E3372D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FC8B2A7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017AB3CC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B5047CA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31DEF071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0BAFF1C" w14:textId="77777777" w:rsidR="005A7CC9" w:rsidRP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1F038E2" w14:textId="01019C97" w:rsidR="005A7CC9" w:rsidRPr="00C63483" w:rsidRDefault="00AB73BF" w:rsidP="005A7CC9">
      <w:pPr>
        <w:jc w:val="both"/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/>
          <w:sz w:val="22"/>
          <w:szCs w:val="22"/>
        </w:rPr>
        <w:lastRenderedPageBreak/>
        <w:t>EXTENDED</w:t>
      </w:r>
      <w:r w:rsidR="005A7CC9" w:rsidRPr="00C63483">
        <w:rPr>
          <w:rFonts w:asciiTheme="majorHAnsi" w:hAnsiTheme="majorHAnsi" w:cstheme="majorHAnsi"/>
          <w:b/>
          <w:i/>
          <w:sz w:val="22"/>
          <w:szCs w:val="22"/>
        </w:rPr>
        <w:t xml:space="preserve"> ANSWER SECTION                                                                              </w:t>
      </w:r>
      <w:r>
        <w:rPr>
          <w:rFonts w:asciiTheme="majorHAnsi" w:hAnsiTheme="majorHAnsi" w:cstheme="majorHAnsi"/>
          <w:b/>
          <w:i/>
          <w:sz w:val="22"/>
          <w:szCs w:val="22"/>
        </w:rPr>
        <w:t xml:space="preserve">                         </w:t>
      </w:r>
      <w:r w:rsidR="005A7CC9">
        <w:rPr>
          <w:rFonts w:asciiTheme="majorHAnsi" w:hAnsiTheme="majorHAnsi" w:cstheme="majorHAnsi"/>
          <w:b/>
          <w:i/>
          <w:sz w:val="22"/>
          <w:szCs w:val="22"/>
        </w:rPr>
        <w:t>[</w:t>
      </w:r>
      <w:r w:rsidR="00343B08">
        <w:rPr>
          <w:rFonts w:asciiTheme="majorHAnsi" w:hAnsiTheme="majorHAnsi" w:cstheme="majorHAnsi"/>
          <w:b/>
          <w:i/>
          <w:sz w:val="22"/>
          <w:szCs w:val="22"/>
        </w:rPr>
        <w:t xml:space="preserve">6 </w:t>
      </w:r>
      <w:r w:rsidR="005A7CC9" w:rsidRPr="00C63483">
        <w:rPr>
          <w:rFonts w:asciiTheme="majorHAnsi" w:hAnsiTheme="majorHAnsi" w:cstheme="majorHAnsi"/>
          <w:b/>
          <w:i/>
          <w:sz w:val="22"/>
          <w:szCs w:val="22"/>
        </w:rPr>
        <w:t>MARKS]</w:t>
      </w:r>
    </w:p>
    <w:p w14:paraId="027DA490" w14:textId="77777777" w:rsidR="001948F7" w:rsidRPr="005A7CC9" w:rsidRDefault="001948F7" w:rsidP="001948F7">
      <w:pPr>
        <w:rPr>
          <w:rFonts w:asciiTheme="majorHAnsi" w:hAnsiTheme="majorHAnsi" w:cstheme="majorHAnsi"/>
          <w:sz w:val="22"/>
          <w:szCs w:val="22"/>
        </w:rPr>
      </w:pPr>
    </w:p>
    <w:p w14:paraId="291EEC93" w14:textId="73418A03" w:rsidR="001948F7" w:rsidRDefault="001948F7" w:rsidP="00710047">
      <w:pPr>
        <w:pStyle w:val="ListParagraph"/>
        <w:numPr>
          <w:ilvl w:val="0"/>
          <w:numId w:val="4"/>
        </w:numPr>
        <w:ind w:left="426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 xml:space="preserve">You have been given a separate piece of paper that contains the suggested servings per day of each of the Five Food Groups and examples of what is considered one serving. </w:t>
      </w:r>
      <w:r w:rsidRPr="005A7CC9">
        <w:rPr>
          <w:rFonts w:asciiTheme="majorHAnsi" w:hAnsiTheme="majorHAnsi" w:cstheme="majorHAnsi"/>
          <w:sz w:val="22"/>
          <w:szCs w:val="22"/>
        </w:rPr>
        <w:br/>
      </w:r>
      <w:r w:rsidRPr="005A7CC9">
        <w:rPr>
          <w:rFonts w:asciiTheme="majorHAnsi" w:hAnsiTheme="majorHAnsi" w:cstheme="majorHAnsi"/>
          <w:sz w:val="22"/>
          <w:szCs w:val="22"/>
        </w:rPr>
        <w:br/>
        <w:t xml:space="preserve">Using the information on the sheet, create a healthy food plan for a </w:t>
      </w:r>
      <w:r w:rsidRPr="00343B08">
        <w:rPr>
          <w:rFonts w:asciiTheme="majorHAnsi" w:hAnsiTheme="majorHAnsi" w:cstheme="majorHAnsi"/>
          <w:b/>
          <w:sz w:val="22"/>
          <w:szCs w:val="22"/>
        </w:rPr>
        <w:t xml:space="preserve">14-18 year old </w:t>
      </w:r>
      <w:r w:rsidR="0088539A" w:rsidRPr="00343B08">
        <w:rPr>
          <w:rFonts w:asciiTheme="majorHAnsi" w:hAnsiTheme="majorHAnsi" w:cstheme="majorHAnsi"/>
          <w:b/>
          <w:sz w:val="22"/>
          <w:szCs w:val="22"/>
        </w:rPr>
        <w:t xml:space="preserve">male </w:t>
      </w:r>
      <w:r w:rsidRPr="00343B08">
        <w:rPr>
          <w:rFonts w:asciiTheme="majorHAnsi" w:hAnsiTheme="majorHAnsi" w:cstheme="majorHAnsi"/>
          <w:b/>
          <w:sz w:val="22"/>
          <w:szCs w:val="22"/>
        </w:rPr>
        <w:t>student</w:t>
      </w:r>
      <w:r w:rsidRPr="005A7CC9">
        <w:rPr>
          <w:rFonts w:asciiTheme="majorHAnsi" w:hAnsiTheme="majorHAnsi" w:cstheme="majorHAnsi"/>
          <w:sz w:val="22"/>
          <w:szCs w:val="22"/>
        </w:rPr>
        <w:t>. The plan is for one day only.</w:t>
      </w:r>
    </w:p>
    <w:p w14:paraId="57C31077" w14:textId="77777777" w:rsidR="005A7CC9" w:rsidRDefault="005A7CC9" w:rsidP="005A7CC9">
      <w:pPr>
        <w:rPr>
          <w:rFonts w:asciiTheme="majorHAnsi" w:hAnsiTheme="majorHAnsi" w:cstheme="majorHAnsi"/>
          <w:sz w:val="22"/>
          <w:szCs w:val="22"/>
        </w:rPr>
      </w:pPr>
    </w:p>
    <w:p w14:paraId="0286930A" w14:textId="74B17C4A" w:rsidR="005A7CC9" w:rsidRPr="00C63483" w:rsidRDefault="005A7CC9" w:rsidP="00710047">
      <w:pPr>
        <w:spacing w:line="360" w:lineRule="auto"/>
        <w:ind w:left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74E604A7" w14:textId="4975877B" w:rsidR="005A7CC9" w:rsidRPr="00C63483" w:rsidRDefault="005A7CC9" w:rsidP="00710047">
      <w:pPr>
        <w:spacing w:line="360" w:lineRule="auto"/>
        <w:ind w:left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</w:t>
      </w:r>
      <w:r w:rsidRPr="00C63483">
        <w:rPr>
          <w:rFonts w:asciiTheme="majorHAnsi" w:hAnsiTheme="majorHAnsi" w:cstheme="majorHAnsi"/>
          <w:sz w:val="22"/>
          <w:szCs w:val="22"/>
        </w:rPr>
        <w:lastRenderedPageBreak/>
        <w:t>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284F1CCB" w14:textId="451D8065" w:rsidR="005A7CC9" w:rsidRPr="00C63483" w:rsidRDefault="005A7CC9" w:rsidP="00710047">
      <w:pPr>
        <w:spacing w:line="360" w:lineRule="auto"/>
        <w:ind w:left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</w:p>
    <w:p w14:paraId="55615601" w14:textId="295FC7EE" w:rsidR="005A7CC9" w:rsidRPr="00C63483" w:rsidRDefault="005A7CC9" w:rsidP="00710047">
      <w:pPr>
        <w:spacing w:line="360" w:lineRule="auto"/>
        <w:ind w:left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</w:t>
      </w:r>
      <w:r w:rsidRPr="00C63483">
        <w:rPr>
          <w:rFonts w:asciiTheme="majorHAnsi" w:hAnsiTheme="majorHAnsi" w:cstheme="majorHAnsi"/>
          <w:sz w:val="22"/>
          <w:szCs w:val="22"/>
        </w:rPr>
        <w:t>______________________________________________________________</w:t>
      </w:r>
      <w:r>
        <w:rPr>
          <w:rFonts w:asciiTheme="majorHAnsi" w:hAnsiTheme="majorHAnsi" w:cstheme="majorHAnsi"/>
          <w:sz w:val="22"/>
          <w:szCs w:val="22"/>
        </w:rPr>
        <w:t>______________</w:t>
      </w:r>
      <w:r w:rsidR="00710047">
        <w:rPr>
          <w:rFonts w:asciiTheme="majorHAnsi" w:hAnsiTheme="majorHAnsi" w:cstheme="majorHAnsi"/>
          <w:sz w:val="22"/>
          <w:szCs w:val="22"/>
        </w:rPr>
        <w:t>________________</w:t>
      </w:r>
    </w:p>
    <w:sectPr w:rsidR="005A7CC9" w:rsidRPr="00C63483" w:rsidSect="00710047">
      <w:pgSz w:w="11900" w:h="16840"/>
      <w:pgMar w:top="993" w:right="1127" w:bottom="124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9E4"/>
    <w:multiLevelType w:val="hybridMultilevel"/>
    <w:tmpl w:val="D63095A6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B5D70"/>
    <w:multiLevelType w:val="hybridMultilevel"/>
    <w:tmpl w:val="152202E2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EC1EB0"/>
    <w:multiLevelType w:val="hybridMultilevel"/>
    <w:tmpl w:val="102494C4"/>
    <w:lvl w:ilvl="0" w:tplc="DB9C974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72AF0"/>
    <w:multiLevelType w:val="hybridMultilevel"/>
    <w:tmpl w:val="A8B0019A"/>
    <w:lvl w:ilvl="0" w:tplc="B0A08E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A6126"/>
    <w:multiLevelType w:val="hybridMultilevel"/>
    <w:tmpl w:val="4DA2B52C"/>
    <w:lvl w:ilvl="0" w:tplc="7402093A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C6C5984">
      <w:start w:val="1"/>
      <w:numFmt w:val="lowerLetter"/>
      <w:lvlText w:val="%2."/>
      <w:lvlJc w:val="left"/>
      <w:pPr>
        <w:ind w:left="1506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032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E671820"/>
    <w:multiLevelType w:val="hybridMultilevel"/>
    <w:tmpl w:val="02D4DCB8"/>
    <w:lvl w:ilvl="0" w:tplc="0C24FF2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5FA14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C090019">
      <w:start w:val="1"/>
      <w:numFmt w:val="lowerLetter"/>
      <w:lvlText w:val="%3."/>
      <w:lvlJc w:val="left"/>
      <w:pPr>
        <w:tabs>
          <w:tab w:val="num" w:pos="5606"/>
        </w:tabs>
        <w:ind w:left="5606" w:hanging="360"/>
      </w:pPr>
    </w:lvl>
    <w:lvl w:ilvl="3" w:tplc="0C09001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01820C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20000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BE8B32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FAA04E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DCE06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203D06EB"/>
    <w:multiLevelType w:val="hybridMultilevel"/>
    <w:tmpl w:val="81FAF67A"/>
    <w:lvl w:ilvl="0" w:tplc="0FCC65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50E93"/>
    <w:multiLevelType w:val="hybridMultilevel"/>
    <w:tmpl w:val="CA8AA336"/>
    <w:lvl w:ilvl="0" w:tplc="4836B4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D28E8"/>
    <w:multiLevelType w:val="hybridMultilevel"/>
    <w:tmpl w:val="5D96CD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C3677"/>
    <w:multiLevelType w:val="hybridMultilevel"/>
    <w:tmpl w:val="25303032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E3073"/>
    <w:multiLevelType w:val="hybridMultilevel"/>
    <w:tmpl w:val="61B268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1664A3"/>
    <w:multiLevelType w:val="hybridMultilevel"/>
    <w:tmpl w:val="03203F62"/>
    <w:lvl w:ilvl="0" w:tplc="699CFBAC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E233E8"/>
    <w:multiLevelType w:val="hybridMultilevel"/>
    <w:tmpl w:val="01CC5986"/>
    <w:lvl w:ilvl="0" w:tplc="D4DA5A9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5A7A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8482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82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CF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6B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365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24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861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942DE7"/>
    <w:multiLevelType w:val="hybridMultilevel"/>
    <w:tmpl w:val="C4D244EE"/>
    <w:lvl w:ilvl="0" w:tplc="E0DABCA6">
      <w:start w:val="9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7E56E0"/>
    <w:multiLevelType w:val="hybridMultilevel"/>
    <w:tmpl w:val="0666FA3A"/>
    <w:lvl w:ilvl="0" w:tplc="0C090019">
      <w:start w:val="1"/>
      <w:numFmt w:val="lowerLetter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3EF74F6"/>
    <w:multiLevelType w:val="hybridMultilevel"/>
    <w:tmpl w:val="C216567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6013A0"/>
    <w:multiLevelType w:val="hybridMultilevel"/>
    <w:tmpl w:val="1E82B74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3D601B"/>
    <w:multiLevelType w:val="hybridMultilevel"/>
    <w:tmpl w:val="2C0C2DB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16"/>
  </w:num>
  <w:num w:numId="7">
    <w:abstractNumId w:val="12"/>
  </w:num>
  <w:num w:numId="8">
    <w:abstractNumId w:val="5"/>
  </w:num>
  <w:num w:numId="9">
    <w:abstractNumId w:val="13"/>
  </w:num>
  <w:num w:numId="10">
    <w:abstractNumId w:val="15"/>
  </w:num>
  <w:num w:numId="11">
    <w:abstractNumId w:val="11"/>
  </w:num>
  <w:num w:numId="12">
    <w:abstractNumId w:val="17"/>
  </w:num>
  <w:num w:numId="13">
    <w:abstractNumId w:val="1"/>
  </w:num>
  <w:num w:numId="14">
    <w:abstractNumId w:val="2"/>
  </w:num>
  <w:num w:numId="15">
    <w:abstractNumId w:val="7"/>
  </w:num>
  <w:num w:numId="16">
    <w:abstractNumId w:val="0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EE"/>
    <w:rsid w:val="000C556A"/>
    <w:rsid w:val="00177F48"/>
    <w:rsid w:val="001948F7"/>
    <w:rsid w:val="001F29C0"/>
    <w:rsid w:val="00290F02"/>
    <w:rsid w:val="002A4DE9"/>
    <w:rsid w:val="002D67C2"/>
    <w:rsid w:val="002F7195"/>
    <w:rsid w:val="00343B08"/>
    <w:rsid w:val="00395B46"/>
    <w:rsid w:val="003B0DBD"/>
    <w:rsid w:val="003F41AA"/>
    <w:rsid w:val="0040399C"/>
    <w:rsid w:val="004273E7"/>
    <w:rsid w:val="00492156"/>
    <w:rsid w:val="004E15A4"/>
    <w:rsid w:val="005338BC"/>
    <w:rsid w:val="005429D6"/>
    <w:rsid w:val="00546191"/>
    <w:rsid w:val="0056679C"/>
    <w:rsid w:val="005A7CC9"/>
    <w:rsid w:val="005D67FB"/>
    <w:rsid w:val="005D7264"/>
    <w:rsid w:val="005F26A0"/>
    <w:rsid w:val="00661EAF"/>
    <w:rsid w:val="00663B89"/>
    <w:rsid w:val="00673549"/>
    <w:rsid w:val="006B796D"/>
    <w:rsid w:val="006E7A48"/>
    <w:rsid w:val="00710047"/>
    <w:rsid w:val="007A05C6"/>
    <w:rsid w:val="007A78B1"/>
    <w:rsid w:val="007C3DC0"/>
    <w:rsid w:val="007F22F7"/>
    <w:rsid w:val="00831FD4"/>
    <w:rsid w:val="0083334E"/>
    <w:rsid w:val="00884A03"/>
    <w:rsid w:val="0088539A"/>
    <w:rsid w:val="008B13EE"/>
    <w:rsid w:val="00902068"/>
    <w:rsid w:val="009240E0"/>
    <w:rsid w:val="009705D4"/>
    <w:rsid w:val="00994B9B"/>
    <w:rsid w:val="009A107B"/>
    <w:rsid w:val="009D1758"/>
    <w:rsid w:val="009D2F73"/>
    <w:rsid w:val="009E30C7"/>
    <w:rsid w:val="00A73445"/>
    <w:rsid w:val="00AB267F"/>
    <w:rsid w:val="00AB73BF"/>
    <w:rsid w:val="00AF6CA5"/>
    <w:rsid w:val="00B228CA"/>
    <w:rsid w:val="00B631DD"/>
    <w:rsid w:val="00C203B6"/>
    <w:rsid w:val="00C46F50"/>
    <w:rsid w:val="00C63483"/>
    <w:rsid w:val="00C636BC"/>
    <w:rsid w:val="00C970A4"/>
    <w:rsid w:val="00CA1321"/>
    <w:rsid w:val="00CC05AA"/>
    <w:rsid w:val="00CF2BAA"/>
    <w:rsid w:val="00D114A4"/>
    <w:rsid w:val="00D81785"/>
    <w:rsid w:val="00E05399"/>
    <w:rsid w:val="00E34788"/>
    <w:rsid w:val="00E81E42"/>
    <w:rsid w:val="00EA149B"/>
    <w:rsid w:val="00EA6A1B"/>
    <w:rsid w:val="00EC6DBE"/>
    <w:rsid w:val="00EF650C"/>
    <w:rsid w:val="00F15F15"/>
    <w:rsid w:val="00F67ADD"/>
    <w:rsid w:val="00FB4DE5"/>
    <w:rsid w:val="00F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40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3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EE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8B1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5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table" w:styleId="TableGrid">
    <w:name w:val="Table Grid"/>
    <w:basedOn w:val="TableNormal"/>
    <w:uiPriority w:val="59"/>
    <w:rsid w:val="00EA1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7F48"/>
    <w:rPr>
      <w:rFonts w:ascii="Calibri" w:eastAsia="Calibri" w:hAnsi="Calibri" w:cs="Times New Roman"/>
      <w:sz w:val="22"/>
      <w:szCs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3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EE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8B1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5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table" w:styleId="TableGrid">
    <w:name w:val="Table Grid"/>
    <w:basedOn w:val="TableNormal"/>
    <w:uiPriority w:val="59"/>
    <w:rsid w:val="00EA1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7F48"/>
    <w:rPr>
      <w:rFonts w:ascii="Calibri" w:eastAsia="Calibri" w:hAnsi="Calibri" w:cs="Times New Roman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58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9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82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63F4B448</Template>
  <TotalTime>13</TotalTime>
  <Pages>10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renay</Company>
  <LinksUpToDate>false</LinksUpToDate>
  <CharactersWithSpaces>14591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ROBERTS Emma</cp:lastModifiedBy>
  <cp:revision>17</cp:revision>
  <cp:lastPrinted>2015-05-28T02:52:00Z</cp:lastPrinted>
  <dcterms:created xsi:type="dcterms:W3CDTF">2018-06-06T02:08:00Z</dcterms:created>
  <dcterms:modified xsi:type="dcterms:W3CDTF">2018-06-11T02:23:00Z</dcterms:modified>
</cp:coreProperties>
</file>