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4ECE645A" wp14:editId="5EEC9D5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9E7">
        <w:rPr>
          <w:b/>
          <w:sz w:val="26"/>
          <w:szCs w:val="26"/>
        </w:rPr>
        <w:t>GENERAL</w:t>
      </w:r>
      <w:r w:rsidR="005A57E0" w:rsidRPr="0093251E">
        <w:rPr>
          <w:b/>
          <w:sz w:val="26"/>
          <w:szCs w:val="26"/>
        </w:rPr>
        <w:t xml:space="preserve"> </w:t>
      </w:r>
      <w:r w:rsidR="00D742EB" w:rsidRPr="0093251E">
        <w:rPr>
          <w:b/>
          <w:sz w:val="26"/>
          <w:szCs w:val="26"/>
        </w:rPr>
        <w:t xml:space="preserve">HUMAN </w:t>
      </w:r>
      <w:r w:rsidR="005A57E0" w:rsidRPr="0093251E">
        <w:rPr>
          <w:b/>
          <w:sz w:val="26"/>
          <w:szCs w:val="26"/>
        </w:rPr>
        <w:t>BIOLOG</w:t>
      </w:r>
      <w:r w:rsidR="000A19E7">
        <w:rPr>
          <w:b/>
          <w:sz w:val="26"/>
          <w:szCs w:val="26"/>
        </w:rPr>
        <w:t>Y – YEAR 11</w:t>
      </w:r>
    </w:p>
    <w:p w:rsidR="00996E5B" w:rsidRDefault="0093251E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0A19E7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– </w:t>
      </w:r>
      <w:r w:rsidR="000A19E7">
        <w:rPr>
          <w:b/>
          <w:sz w:val="26"/>
          <w:szCs w:val="26"/>
        </w:rPr>
        <w:t>RESPIRATION PRACTICAL</w:t>
      </w:r>
      <w:r w:rsidR="005B1240">
        <w:rPr>
          <w:b/>
          <w:sz w:val="26"/>
          <w:szCs w:val="26"/>
        </w:rPr>
        <w:t xml:space="preserve"> – MARKING KEY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</w:p>
    <w:p w:rsidR="0091752B" w:rsidRDefault="003A156F" w:rsidP="0091752B">
      <w:pPr>
        <w:spacing w:after="0" w:line="240" w:lineRule="auto"/>
        <w:ind w:left="720" w:hanging="720"/>
        <w:jc w:val="both"/>
      </w:pPr>
      <w:r>
        <w:rPr>
          <w:b/>
          <w:i/>
        </w:rPr>
        <w:t>RESULTS &amp; DISCUSSION</w:t>
      </w:r>
    </w:p>
    <w:p w:rsidR="003A156F" w:rsidRDefault="003A156F" w:rsidP="0091752B">
      <w:pPr>
        <w:spacing w:after="0" w:line="240" w:lineRule="auto"/>
        <w:ind w:left="720" w:hanging="720"/>
        <w:jc w:val="both"/>
      </w:pPr>
    </w:p>
    <w:p w:rsidR="003A156F" w:rsidRDefault="003A156F" w:rsidP="0091752B">
      <w:pPr>
        <w:spacing w:after="0" w:line="240" w:lineRule="auto"/>
        <w:ind w:left="720" w:hanging="720"/>
        <w:jc w:val="both"/>
      </w:pPr>
      <w:r>
        <w:t>1.</w:t>
      </w:r>
      <w:r>
        <w:tab/>
        <w:t xml:space="preserve">Fill in your results in the table below                                                         </w:t>
      </w:r>
      <w:r w:rsidR="005102F3">
        <w:t xml:space="preserve">                           </w:t>
      </w:r>
      <w:r>
        <w:t xml:space="preserve">        [</w:t>
      </w:r>
      <w:r w:rsidR="00EA19F5">
        <w:t>4</w:t>
      </w:r>
      <w:r>
        <w:t xml:space="preserve"> marks]</w:t>
      </w:r>
    </w:p>
    <w:p w:rsidR="007305A7" w:rsidRPr="005B1240" w:rsidRDefault="007305A7" w:rsidP="00ED1B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 w:rsidRPr="005B1240">
        <w:rPr>
          <w:color w:val="FF0000"/>
        </w:rPr>
        <w:t>Most of the data filled in table (1 mark)</w:t>
      </w:r>
    </w:p>
    <w:p w:rsidR="007305A7" w:rsidRDefault="007305A7" w:rsidP="00ED1B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Table all filled in (2 marks)</w:t>
      </w:r>
    </w:p>
    <w:p w:rsidR="007305A7" w:rsidRDefault="007305A7" w:rsidP="00ED1B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Above plus bag 3 showing minimal respiration (thus less increase in volume) (3 marks)</w:t>
      </w:r>
    </w:p>
    <w:p w:rsidR="005B1240" w:rsidRPr="007305A7" w:rsidRDefault="005B1240" w:rsidP="00ED1B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Above plus bag 4 showing minimal respiration (thus less increase in volume) (4 marks)</w:t>
      </w:r>
    </w:p>
    <w:p w:rsidR="003A156F" w:rsidRDefault="003A156F" w:rsidP="003A156F">
      <w:pPr>
        <w:spacing w:after="0" w:line="240" w:lineRule="auto"/>
        <w:jc w:val="both"/>
        <w:rPr>
          <w:i/>
        </w:rPr>
      </w:pPr>
    </w:p>
    <w:p w:rsidR="005B1240" w:rsidRDefault="003A156F" w:rsidP="003A156F">
      <w:pPr>
        <w:spacing w:after="0" w:line="240" w:lineRule="auto"/>
        <w:jc w:val="both"/>
      </w:pPr>
      <w:r w:rsidRPr="003A156F">
        <w:t>2.</w:t>
      </w:r>
      <w:r>
        <w:rPr>
          <w:i/>
        </w:rPr>
        <w:tab/>
      </w:r>
      <w:r>
        <w:t>Graph your results</w:t>
      </w:r>
      <w:r w:rsidR="00EA19F5">
        <w:t xml:space="preserve"> on the separate graph paper     </w:t>
      </w:r>
      <w:r>
        <w:t xml:space="preserve">                               </w:t>
      </w:r>
      <w:r w:rsidR="005102F3">
        <w:t xml:space="preserve">                            </w:t>
      </w:r>
      <w:r>
        <w:t xml:space="preserve">        [</w:t>
      </w:r>
      <w:r w:rsidR="00EA19F5">
        <w:t>6</w:t>
      </w:r>
      <w:r>
        <w:t xml:space="preserve"> marks]</w:t>
      </w:r>
    </w:p>
    <w:p w:rsidR="005B1240" w:rsidRDefault="005B1240" w:rsidP="00ED1B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Title (with both variables) – 2 marks</w:t>
      </w:r>
    </w:p>
    <w:p w:rsidR="005B1240" w:rsidRDefault="005B1240" w:rsidP="00ED1B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Time on horizontal axis (with units) – 1 mark</w:t>
      </w:r>
    </w:p>
    <w:p w:rsidR="005B1240" w:rsidRDefault="005B1240" w:rsidP="00ED1B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Volume on vertical axis (with units) – 1 mark</w:t>
      </w:r>
    </w:p>
    <w:p w:rsidR="005B1240" w:rsidRDefault="005B1240" w:rsidP="00ED1B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Line graph drawn – 1 mark</w:t>
      </w:r>
    </w:p>
    <w:p w:rsidR="005B1240" w:rsidRPr="005B1240" w:rsidRDefault="005B1240" w:rsidP="00ED1B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Appropriate scale used – 1 mark</w:t>
      </w:r>
    </w:p>
    <w:p w:rsidR="003A156F" w:rsidRDefault="003A156F" w:rsidP="003A156F">
      <w:pPr>
        <w:spacing w:after="0" w:line="240" w:lineRule="auto"/>
        <w:jc w:val="both"/>
      </w:pPr>
    </w:p>
    <w:p w:rsidR="003A156F" w:rsidRDefault="003A156F" w:rsidP="003A156F">
      <w:pPr>
        <w:spacing w:after="0" w:line="240" w:lineRule="auto"/>
        <w:jc w:val="both"/>
      </w:pPr>
      <w:r>
        <w:t>3.</w:t>
      </w:r>
      <w:r>
        <w:tab/>
        <w:t xml:space="preserve">In which </w:t>
      </w:r>
      <w:r w:rsidR="000E4768">
        <w:t>flask(s</w:t>
      </w:r>
      <w:r w:rsidR="000E4768">
        <w:t>) did respiration occur</w:t>
      </w:r>
      <w:r>
        <w:t>?  What evidence do yo</w:t>
      </w:r>
      <w:r w:rsidR="000E4768">
        <w:t>u have for your answer</w:t>
      </w:r>
      <w:r w:rsidR="005102F3">
        <w:t xml:space="preserve">?   </w:t>
      </w:r>
      <w:r>
        <w:t xml:space="preserve"> [3 marks]</w:t>
      </w:r>
    </w:p>
    <w:p w:rsidR="005B1240" w:rsidRDefault="005B1240" w:rsidP="00ED1B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Bag</w:t>
      </w:r>
      <w:r w:rsidR="000E4768">
        <w:rPr>
          <w:color w:val="FF0000"/>
        </w:rPr>
        <w:t xml:space="preserve"> 1 or</w:t>
      </w:r>
      <w:r>
        <w:rPr>
          <w:color w:val="FF0000"/>
        </w:rPr>
        <w:t xml:space="preserve"> 2 </w:t>
      </w:r>
      <w:r w:rsidR="000E4768">
        <w:rPr>
          <w:color w:val="FF0000"/>
        </w:rPr>
        <w:t>(1)</w:t>
      </w:r>
    </w:p>
    <w:p w:rsidR="005B1240" w:rsidRDefault="005B1240" w:rsidP="00ED1B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Bag 3 (small amount of respiration)</w:t>
      </w:r>
      <w:r w:rsidR="000E4768">
        <w:rPr>
          <w:color w:val="FF0000"/>
        </w:rPr>
        <w:t xml:space="preserve"> (1)</w:t>
      </w:r>
    </w:p>
    <w:p w:rsidR="005B1240" w:rsidRPr="005B1240" w:rsidRDefault="000E4768" w:rsidP="00ED1B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Increase</w:t>
      </w:r>
      <w:r w:rsidR="005B1240">
        <w:rPr>
          <w:color w:val="FF0000"/>
        </w:rPr>
        <w:t xml:space="preserve"> in </w:t>
      </w:r>
      <w:r>
        <w:rPr>
          <w:color w:val="FF0000"/>
        </w:rPr>
        <w:t>circumference</w:t>
      </w:r>
      <w:r w:rsidR="005B1240">
        <w:rPr>
          <w:color w:val="FF0000"/>
        </w:rPr>
        <w:t xml:space="preserve"> (size)</w:t>
      </w:r>
      <w:r>
        <w:rPr>
          <w:color w:val="FF0000"/>
        </w:rPr>
        <w:t xml:space="preserve"> of balloons(1)</w:t>
      </w:r>
    </w:p>
    <w:p w:rsidR="003A156F" w:rsidRDefault="003A156F" w:rsidP="003A156F">
      <w:pPr>
        <w:spacing w:after="0" w:line="240" w:lineRule="auto"/>
        <w:jc w:val="both"/>
      </w:pPr>
    </w:p>
    <w:p w:rsidR="000E4768" w:rsidRDefault="003A156F" w:rsidP="000E4768">
      <w:pPr>
        <w:spacing w:after="0" w:line="240" w:lineRule="auto"/>
      </w:pPr>
      <w:r>
        <w:t>4.</w:t>
      </w:r>
      <w:r>
        <w:tab/>
      </w:r>
      <w:r w:rsidR="000E4768">
        <w:t>What was the purpose of including flask 1 in the experiment? What does it allow you to do?</w:t>
      </w:r>
      <w:r>
        <w:t xml:space="preserve">            </w:t>
      </w:r>
      <w:r w:rsidR="005102F3">
        <w:t xml:space="preserve">                            </w:t>
      </w:r>
      <w:r w:rsidR="000E4768">
        <w:t xml:space="preserve">       </w:t>
      </w:r>
    </w:p>
    <w:p w:rsidR="005B1240" w:rsidRDefault="003A156F" w:rsidP="000E4768">
      <w:pPr>
        <w:spacing w:after="0" w:line="240" w:lineRule="auto"/>
        <w:jc w:val="right"/>
      </w:pPr>
      <w:r>
        <w:t>[2 marks]</w:t>
      </w:r>
    </w:p>
    <w:p w:rsidR="005B1240" w:rsidRDefault="005B1240" w:rsidP="00ED1B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Control</w:t>
      </w:r>
      <w:r w:rsidR="000E4768">
        <w:rPr>
          <w:color w:val="FF0000"/>
        </w:rPr>
        <w:t xml:space="preserve"> (1)</w:t>
      </w:r>
    </w:p>
    <w:p w:rsidR="005B1240" w:rsidRPr="005B1240" w:rsidRDefault="005B1240" w:rsidP="00ED1B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To compare the results of experiment </w:t>
      </w:r>
      <w:r w:rsidR="000E4768">
        <w:rPr>
          <w:color w:val="FF0000"/>
        </w:rPr>
        <w:t>(1)</w:t>
      </w:r>
    </w:p>
    <w:p w:rsidR="00EA19F5" w:rsidRDefault="00EA19F5" w:rsidP="003A156F">
      <w:pPr>
        <w:spacing w:after="0" w:line="240" w:lineRule="auto"/>
        <w:jc w:val="both"/>
      </w:pPr>
    </w:p>
    <w:p w:rsidR="00EA19F5" w:rsidRDefault="003A156F" w:rsidP="003A156F">
      <w:pPr>
        <w:spacing w:after="0" w:line="240" w:lineRule="auto"/>
        <w:jc w:val="both"/>
      </w:pPr>
      <w:r>
        <w:t>5.</w:t>
      </w:r>
      <w:r>
        <w:tab/>
        <w:t xml:space="preserve">What was the gas that accumulated in the </w:t>
      </w:r>
      <w:r w:rsidR="000E4768">
        <w:t>flasks</w:t>
      </w:r>
      <w:r>
        <w:t xml:space="preserve">?                                      </w:t>
      </w:r>
      <w:r w:rsidR="005102F3">
        <w:t xml:space="preserve">                            </w:t>
      </w:r>
      <w:r w:rsidR="000E4768">
        <w:t xml:space="preserve">    </w:t>
      </w:r>
      <w:r>
        <w:t>[1 mark]</w:t>
      </w:r>
    </w:p>
    <w:p w:rsidR="003A156F" w:rsidRDefault="005B1240" w:rsidP="00ED1B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Carbon dioxide</w:t>
      </w:r>
    </w:p>
    <w:p w:rsidR="005B1240" w:rsidRPr="005B1240" w:rsidRDefault="005B1240" w:rsidP="005B1240">
      <w:pPr>
        <w:pStyle w:val="ListParagraph"/>
        <w:spacing w:after="0" w:line="240" w:lineRule="auto"/>
        <w:jc w:val="both"/>
        <w:rPr>
          <w:color w:val="FF0000"/>
        </w:rPr>
      </w:pPr>
    </w:p>
    <w:p w:rsidR="003A156F" w:rsidRDefault="003A156F" w:rsidP="003A156F">
      <w:pPr>
        <w:spacing w:after="0" w:line="240" w:lineRule="auto"/>
        <w:ind w:left="720" w:hanging="720"/>
        <w:jc w:val="both"/>
      </w:pPr>
      <w:r>
        <w:t>6.</w:t>
      </w:r>
      <w:r>
        <w:tab/>
      </w:r>
      <w:r w:rsidR="000E4768">
        <w:t>What was the difference in the set-up of flasks 2 and 3?  What does this tell you about respiration, explain your answer?                                                                                                 [3 marks]</w:t>
      </w:r>
    </w:p>
    <w:p w:rsidR="00EA19F5" w:rsidRDefault="005B1240" w:rsidP="00ED1B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Bag 2 in the sun and Bag 3 in the fridge/cool</w:t>
      </w:r>
      <w:r w:rsidR="000E4768">
        <w:rPr>
          <w:color w:val="FF0000"/>
        </w:rPr>
        <w:t xml:space="preserve"> (1)</w:t>
      </w:r>
    </w:p>
    <w:p w:rsidR="005B1240" w:rsidRDefault="005B1240" w:rsidP="00ED1B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Shows that Bag 2 increased more than Bag 3</w:t>
      </w:r>
      <w:r w:rsidR="000E4768">
        <w:rPr>
          <w:color w:val="FF0000"/>
        </w:rPr>
        <w:t xml:space="preserve"> (1)</w:t>
      </w:r>
    </w:p>
    <w:p w:rsidR="005B1240" w:rsidRPr="005B1240" w:rsidRDefault="005B1240" w:rsidP="00ED1B1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Results show that yeast respire more actively in warmer temperatures</w:t>
      </w:r>
      <w:r w:rsidR="000E4768">
        <w:rPr>
          <w:color w:val="FF0000"/>
        </w:rPr>
        <w:t xml:space="preserve"> (1)</w:t>
      </w:r>
    </w:p>
    <w:p w:rsidR="003A156F" w:rsidRDefault="003A156F" w:rsidP="003A156F">
      <w:pPr>
        <w:spacing w:after="0" w:line="240" w:lineRule="auto"/>
        <w:ind w:left="720" w:hanging="720"/>
        <w:jc w:val="both"/>
      </w:pPr>
    </w:p>
    <w:p w:rsidR="003A156F" w:rsidRDefault="003A156F" w:rsidP="000E4768">
      <w:pPr>
        <w:spacing w:after="0" w:line="240" w:lineRule="auto"/>
        <w:ind w:left="720" w:hanging="720"/>
        <w:jc w:val="both"/>
      </w:pPr>
      <w:r>
        <w:t>7.</w:t>
      </w:r>
      <w:r>
        <w:tab/>
        <w:t xml:space="preserve">What happened in </w:t>
      </w:r>
      <w:r w:rsidR="000E4768">
        <w:t xml:space="preserve">flask </w:t>
      </w:r>
      <w:proofErr w:type="gramStart"/>
      <w:r>
        <w:t>4 ?</w:t>
      </w:r>
      <w:proofErr w:type="gramEnd"/>
      <w:r>
        <w:t xml:space="preserve">  Explain why this happened with reference to the respiration equation  </w:t>
      </w:r>
      <w:r w:rsidR="00EA19F5">
        <w:t xml:space="preserve">   </w:t>
      </w:r>
      <w:r w:rsidR="000E4768">
        <w:tab/>
      </w:r>
      <w:r w:rsidR="000E4768">
        <w:tab/>
      </w:r>
      <w:r w:rsidR="000E4768">
        <w:tab/>
      </w:r>
      <w:r w:rsidR="000E4768">
        <w:tab/>
      </w:r>
      <w:r w:rsidR="000E4768">
        <w:tab/>
      </w:r>
      <w:r w:rsidR="000E4768">
        <w:tab/>
      </w:r>
      <w:r w:rsidR="000E4768">
        <w:tab/>
      </w:r>
      <w:r w:rsidR="000E4768">
        <w:tab/>
      </w:r>
      <w:r w:rsidR="000E4768">
        <w:tab/>
        <w:t xml:space="preserve">             </w:t>
      </w:r>
      <w:r>
        <w:t>[2 marks]</w:t>
      </w:r>
    </w:p>
    <w:p w:rsidR="005B1240" w:rsidRDefault="005B1240" w:rsidP="00ED1B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No (not much) volume increase</w:t>
      </w:r>
      <w:r w:rsidR="000E4768">
        <w:rPr>
          <w:color w:val="FF0000"/>
        </w:rPr>
        <w:t xml:space="preserve"> (1)</w:t>
      </w:r>
    </w:p>
    <w:p w:rsidR="005B1240" w:rsidRPr="005B1240" w:rsidRDefault="005B1240" w:rsidP="00ED1B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Sweetener is not glucose, as glucose is needed for the cellular respiration equation (glucose + oxygen </w:t>
      </w:r>
      <w:r w:rsidRPr="005B1240">
        <w:rPr>
          <w:color w:val="FF0000"/>
        </w:rPr>
        <w:sym w:font="Wingdings" w:char="F0E0"/>
      </w:r>
      <w:r>
        <w:rPr>
          <w:color w:val="FF0000"/>
        </w:rPr>
        <w:t xml:space="preserve"> carbon dioxide + water + energy)</w:t>
      </w:r>
      <w:r w:rsidR="000E4768">
        <w:rPr>
          <w:color w:val="FF0000"/>
        </w:rPr>
        <w:t xml:space="preserve"> (1)</w:t>
      </w:r>
    </w:p>
    <w:p w:rsidR="003A156F" w:rsidRDefault="003A156F" w:rsidP="003A156F">
      <w:pPr>
        <w:spacing w:after="0" w:line="240" w:lineRule="auto"/>
        <w:ind w:left="720" w:hanging="720"/>
        <w:jc w:val="both"/>
      </w:pPr>
    </w:p>
    <w:p w:rsidR="003A156F" w:rsidRDefault="003A156F" w:rsidP="003A156F">
      <w:pPr>
        <w:spacing w:after="0" w:line="240" w:lineRule="auto"/>
        <w:ind w:left="720" w:hanging="720"/>
        <w:jc w:val="both"/>
      </w:pPr>
      <w:r>
        <w:t>8.</w:t>
      </w:r>
      <w:r>
        <w:tab/>
        <w:t xml:space="preserve">What is the difference between sugar and </w:t>
      </w:r>
      <w:proofErr w:type="gramStart"/>
      <w:r>
        <w:t>sweetener ?</w:t>
      </w:r>
      <w:proofErr w:type="gramEnd"/>
      <w:r>
        <w:t xml:space="preserve">                         </w:t>
      </w:r>
      <w:r w:rsidR="005102F3">
        <w:t xml:space="preserve">                            </w:t>
      </w:r>
      <w:r>
        <w:t xml:space="preserve">      [2 marks]</w:t>
      </w:r>
    </w:p>
    <w:p w:rsidR="00EA19F5" w:rsidRDefault="00EB1B96" w:rsidP="00ED1B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Sweetener is artificial form of glucose</w:t>
      </w:r>
      <w:r w:rsidR="000E4768">
        <w:rPr>
          <w:color w:val="FF0000"/>
        </w:rPr>
        <w:t xml:space="preserve"> (1)</w:t>
      </w:r>
    </w:p>
    <w:p w:rsidR="00EB1B96" w:rsidRPr="00EB1B96" w:rsidRDefault="00EB1B96" w:rsidP="00ED1B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Yeast is not able to use it for cellular respiration, unlike glucose</w:t>
      </w:r>
      <w:r w:rsidR="000E4768">
        <w:rPr>
          <w:color w:val="FF0000"/>
        </w:rPr>
        <w:t xml:space="preserve"> (1)</w:t>
      </w:r>
    </w:p>
    <w:p w:rsidR="003A156F" w:rsidRDefault="003A156F" w:rsidP="003A156F">
      <w:pPr>
        <w:spacing w:after="0" w:line="240" w:lineRule="auto"/>
        <w:ind w:left="720" w:hanging="720"/>
        <w:jc w:val="both"/>
      </w:pPr>
    </w:p>
    <w:p w:rsidR="00EA19F5" w:rsidRDefault="00EA19F5" w:rsidP="003A156F">
      <w:pPr>
        <w:spacing w:after="0" w:line="240" w:lineRule="auto"/>
        <w:ind w:left="720" w:hanging="720"/>
        <w:jc w:val="both"/>
      </w:pPr>
      <w:r>
        <w:t>9.</w:t>
      </w:r>
      <w:r>
        <w:tab/>
        <w:t xml:space="preserve">Which </w:t>
      </w:r>
      <w:r w:rsidR="000E4768">
        <w:t>flasks</w:t>
      </w:r>
      <w:r>
        <w:t xml:space="preserve"> do you think would have released the most </w:t>
      </w:r>
      <w:proofErr w:type="gramStart"/>
      <w:r>
        <w:t>energy ?</w:t>
      </w:r>
      <w:proofErr w:type="gramEnd"/>
      <w:r>
        <w:t xml:space="preserve">  Explain why you think </w:t>
      </w:r>
      <w:proofErr w:type="gramStart"/>
      <w:r>
        <w:t>so ?</w:t>
      </w:r>
      <w:proofErr w:type="gramEnd"/>
      <w:r>
        <w:t xml:space="preserve"> </w:t>
      </w:r>
    </w:p>
    <w:p w:rsidR="003A156F" w:rsidRDefault="00EA19F5" w:rsidP="00EA19F5">
      <w:pPr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[2 marks]</w:t>
      </w:r>
    </w:p>
    <w:p w:rsidR="00EA19F5" w:rsidRDefault="00EB1B96" w:rsidP="00ED1B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Bag 2</w:t>
      </w:r>
      <w:r w:rsidR="000E4768">
        <w:rPr>
          <w:color w:val="FF0000"/>
        </w:rPr>
        <w:t xml:space="preserve"> (1)</w:t>
      </w:r>
    </w:p>
    <w:p w:rsidR="00EB1B96" w:rsidRPr="00EB1B96" w:rsidRDefault="00EB1B96" w:rsidP="00ED1B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lastRenderedPageBreak/>
        <w:t>This had water, sugar and was placed in a warm temperature (sun) ensuring the conditions were optimal for maximum cellular respiration</w:t>
      </w:r>
      <w:r w:rsidR="000E4768">
        <w:rPr>
          <w:color w:val="FF0000"/>
        </w:rPr>
        <w:t xml:space="preserve"> (1)</w:t>
      </w:r>
    </w:p>
    <w:p w:rsidR="00EA19F5" w:rsidRDefault="00EA19F5" w:rsidP="00EA19F5">
      <w:pPr>
        <w:spacing w:after="0" w:line="240" w:lineRule="auto"/>
        <w:jc w:val="both"/>
      </w:pPr>
    </w:p>
    <w:p w:rsidR="000E4768" w:rsidRDefault="000E4768" w:rsidP="000E4768">
      <w:pPr>
        <w:spacing w:after="0" w:line="240" w:lineRule="auto"/>
        <w:ind w:left="720" w:hanging="720"/>
        <w:jc w:val="both"/>
      </w:pPr>
      <w:r>
        <w:t>10.</w:t>
      </w:r>
      <w:r>
        <w:tab/>
        <w:t xml:space="preserve">Which flask(s) had a different odour? Explain why the odours changed in some bags and not others.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[2 marks]</w:t>
      </w:r>
    </w:p>
    <w:p w:rsidR="000E4768" w:rsidRDefault="000E4768" w:rsidP="000E4768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FF0000"/>
        </w:rPr>
      </w:pPr>
      <w:r w:rsidRPr="000E4768">
        <w:rPr>
          <w:color w:val="FF0000"/>
        </w:rPr>
        <w:t>Flask n</w:t>
      </w:r>
      <w:r>
        <w:rPr>
          <w:color w:val="FF0000"/>
        </w:rPr>
        <w:t>umber (1)</w:t>
      </w:r>
    </w:p>
    <w:p w:rsidR="000E4768" w:rsidRPr="000E4768" w:rsidRDefault="000E4768" w:rsidP="000E4768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FF0000"/>
        </w:rPr>
      </w:pPr>
      <w:r w:rsidRPr="000E4768">
        <w:rPr>
          <w:color w:val="FF0000"/>
        </w:rPr>
        <w:t>Explanation (1)</w:t>
      </w:r>
    </w:p>
    <w:p w:rsidR="00EA19F5" w:rsidRDefault="00EA19F5" w:rsidP="00EA19F5">
      <w:pPr>
        <w:spacing w:after="0" w:line="240" w:lineRule="auto"/>
        <w:ind w:left="720" w:hanging="720"/>
        <w:jc w:val="both"/>
      </w:pPr>
      <w:r>
        <w:t>1</w:t>
      </w:r>
      <w:r w:rsidR="000E4768">
        <w:t>1</w:t>
      </w:r>
      <w:r>
        <w:t>.</w:t>
      </w:r>
      <w:r>
        <w:tab/>
        <w:t xml:space="preserve">This experiment shows the production of carbon dioxide from anaerobic respiration.  If the yeast had been respiring aerobically, how would the amount of gas produced in the bags </w:t>
      </w:r>
      <w:proofErr w:type="gramStart"/>
      <w:r>
        <w:t>change ?</w:t>
      </w:r>
      <w:proofErr w:type="gramEnd"/>
      <w:r>
        <w:t xml:space="preserve">  Explain your answer                                                                                       </w:t>
      </w:r>
      <w:r w:rsidR="005102F3">
        <w:t xml:space="preserve">                           </w:t>
      </w:r>
      <w:r>
        <w:t xml:space="preserve">       [2 marks]</w:t>
      </w:r>
    </w:p>
    <w:p w:rsidR="00EB1B96" w:rsidRDefault="00EB1B96" w:rsidP="00ED1B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Bag volume would not change</w:t>
      </w:r>
    </w:p>
    <w:p w:rsidR="00EB1B96" w:rsidRPr="00EB1B96" w:rsidRDefault="00EB1B96" w:rsidP="00ED1B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Volume of oxygen taken up by yeast would be equal to volume of carbon dioxide produced</w:t>
      </w:r>
    </w:p>
    <w:p w:rsidR="000E4768" w:rsidRDefault="000E4768" w:rsidP="000E4768">
      <w:pPr>
        <w:spacing w:line="276" w:lineRule="auto"/>
        <w:jc w:val="both"/>
      </w:pPr>
    </w:p>
    <w:p w:rsidR="000E4768" w:rsidRDefault="000E4768" w:rsidP="000E4768">
      <w:pPr>
        <w:spacing w:line="276" w:lineRule="auto"/>
        <w:ind w:left="720" w:hanging="720"/>
        <w:jc w:val="both"/>
      </w:pPr>
      <w:r>
        <w:t>12.</w:t>
      </w:r>
      <w:r>
        <w:tab/>
        <w:t>Explain what may happen if human cells produced alcohol as a product of anaerobic respiration instead of lactic acid.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[2 marks]</w:t>
      </w:r>
    </w:p>
    <w:p w:rsidR="000E4768" w:rsidRPr="000E4768" w:rsidRDefault="000E4768" w:rsidP="000E4768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FF0000"/>
        </w:rPr>
      </w:pPr>
      <w:r w:rsidRPr="000E4768">
        <w:rPr>
          <w:color w:val="FF0000"/>
        </w:rPr>
        <w:t>Constantly drunk (high alcohol level in blood) (1 mark).</w:t>
      </w:r>
    </w:p>
    <w:p w:rsidR="000E4768" w:rsidRPr="000E4768" w:rsidRDefault="000E4768" w:rsidP="000E4768">
      <w:pPr>
        <w:pStyle w:val="ListParagraph"/>
        <w:numPr>
          <w:ilvl w:val="0"/>
          <w:numId w:val="7"/>
        </w:numPr>
        <w:spacing w:after="0" w:line="240" w:lineRule="auto"/>
        <w:ind w:left="714" w:hanging="357"/>
        <w:jc w:val="both"/>
        <w:rPr>
          <w:color w:val="FF0000"/>
        </w:rPr>
      </w:pPr>
      <w:r w:rsidRPr="000E4768">
        <w:rPr>
          <w:color w:val="FF0000"/>
        </w:rPr>
        <w:t>Unable to function normally (1 mark)</w:t>
      </w:r>
    </w:p>
    <w:p w:rsidR="000E4768" w:rsidRDefault="000E4768" w:rsidP="000E4768">
      <w:pPr>
        <w:spacing w:after="0" w:line="240" w:lineRule="auto"/>
      </w:pPr>
    </w:p>
    <w:p w:rsidR="000E4768" w:rsidRDefault="000E4768" w:rsidP="000E4768">
      <w:pPr>
        <w:spacing w:after="0" w:line="240" w:lineRule="auto"/>
      </w:pPr>
      <w:r>
        <w:t>13.</w:t>
      </w:r>
      <w:r>
        <w:tab/>
        <w:t>Suggest why cardiac muscle of the heart has a lower lactic acid tolerance than skeletal muscles.</w:t>
      </w:r>
    </w:p>
    <w:p w:rsidR="000E4768" w:rsidRDefault="000E4768" w:rsidP="000E4768">
      <w:pPr>
        <w:spacing w:after="0" w:line="240" w:lineRule="auto"/>
        <w:jc w:val="right"/>
      </w:pPr>
      <w:r>
        <w:t>[2 marks]</w:t>
      </w:r>
    </w:p>
    <w:p w:rsidR="000E4768" w:rsidRDefault="000E4768" w:rsidP="000E4768">
      <w:pPr>
        <w:pStyle w:val="ListParagraph"/>
        <w:numPr>
          <w:ilvl w:val="0"/>
          <w:numId w:val="11"/>
        </w:numPr>
        <w:spacing w:after="0" w:line="240" w:lineRule="auto"/>
        <w:ind w:left="709" w:hanging="283"/>
        <w:jc w:val="both"/>
        <w:rPr>
          <w:color w:val="FF0000"/>
        </w:rPr>
      </w:pPr>
      <w:r w:rsidRPr="000E4768">
        <w:rPr>
          <w:color w:val="FF0000"/>
        </w:rPr>
        <w:t>Cardiac muscle completely relia</w:t>
      </w:r>
      <w:r>
        <w:rPr>
          <w:color w:val="FF0000"/>
        </w:rPr>
        <w:t>nt on oxygen to function (1</w:t>
      </w:r>
      <w:r w:rsidR="00F24D1D">
        <w:rPr>
          <w:color w:val="FF0000"/>
        </w:rPr>
        <w:t>)</w:t>
      </w:r>
    </w:p>
    <w:p w:rsidR="000E4768" w:rsidRPr="000E4768" w:rsidRDefault="000E4768" w:rsidP="000E4768">
      <w:pPr>
        <w:pStyle w:val="ListParagraph"/>
        <w:numPr>
          <w:ilvl w:val="0"/>
          <w:numId w:val="11"/>
        </w:numPr>
        <w:spacing w:after="0" w:line="240" w:lineRule="auto"/>
        <w:ind w:left="709" w:hanging="283"/>
        <w:jc w:val="both"/>
        <w:rPr>
          <w:color w:val="FF0000"/>
        </w:rPr>
      </w:pPr>
      <w:r>
        <w:rPr>
          <w:color w:val="FF0000"/>
        </w:rPr>
        <w:t>S</w:t>
      </w:r>
      <w:r w:rsidRPr="000E4768">
        <w:rPr>
          <w:color w:val="FF0000"/>
        </w:rPr>
        <w:t>keletal muscles can function anaerobically</w:t>
      </w:r>
      <w:r>
        <w:rPr>
          <w:color w:val="FF0000"/>
        </w:rPr>
        <w:t xml:space="preserve"> (1</w:t>
      </w:r>
      <w:r w:rsidR="00F24D1D">
        <w:rPr>
          <w:color w:val="FF0000"/>
        </w:rPr>
        <w:t>)</w:t>
      </w:r>
    </w:p>
    <w:p w:rsidR="00F24D1D" w:rsidRDefault="00F24D1D" w:rsidP="000E4768">
      <w:pPr>
        <w:spacing w:after="0" w:line="240" w:lineRule="auto"/>
        <w:jc w:val="both"/>
      </w:pPr>
    </w:p>
    <w:p w:rsidR="000E4768" w:rsidRDefault="000E4768" w:rsidP="000E4768">
      <w:pPr>
        <w:spacing w:after="0" w:line="240" w:lineRule="auto"/>
        <w:jc w:val="both"/>
      </w:pPr>
      <w:r>
        <w:t>14.</w:t>
      </w:r>
      <w:r>
        <w:tab/>
      </w:r>
      <w:proofErr w:type="gramStart"/>
      <w:r>
        <w:t>Using</w:t>
      </w:r>
      <w:proofErr w:type="gramEnd"/>
      <w:r>
        <w:t xml:space="preserve"> your results, determine the rate at which carbon dioxide was produced for each flask. </w:t>
      </w:r>
    </w:p>
    <w:p w:rsidR="000E4768" w:rsidRDefault="000E4768" w:rsidP="000E4768">
      <w:pPr>
        <w:spacing w:after="0" w:line="240" w:lineRule="auto"/>
        <w:ind w:firstLine="720"/>
        <w:jc w:val="both"/>
      </w:pPr>
      <w:r>
        <w:t>(Hint: Change in amount of gas produced/change in time)</w:t>
      </w:r>
      <w:r>
        <w:tab/>
      </w:r>
      <w:r>
        <w:tab/>
      </w:r>
      <w:r>
        <w:tab/>
        <w:t xml:space="preserve">             [3 marks]</w:t>
      </w:r>
    </w:p>
    <w:p w:rsidR="00F24D1D" w:rsidRPr="00F24D1D" w:rsidRDefault="00F24D1D" w:rsidP="00F24D1D">
      <w:pPr>
        <w:pStyle w:val="ListParagraph"/>
        <w:numPr>
          <w:ilvl w:val="0"/>
          <w:numId w:val="12"/>
        </w:numPr>
        <w:spacing w:after="0" w:line="240" w:lineRule="auto"/>
        <w:ind w:left="709" w:hanging="283"/>
        <w:jc w:val="both"/>
        <w:rPr>
          <w:color w:val="FF0000"/>
        </w:rPr>
      </w:pPr>
      <w:r w:rsidRPr="00F24D1D">
        <w:rPr>
          <w:color w:val="FF0000"/>
        </w:rPr>
        <w:t>One mark for each flas</w:t>
      </w:r>
      <w:r>
        <w:rPr>
          <w:color w:val="FF0000"/>
        </w:rPr>
        <w:t>k’s calculations</w:t>
      </w:r>
    </w:p>
    <w:p w:rsidR="000E4768" w:rsidRDefault="000E4768" w:rsidP="000E4768">
      <w:pPr>
        <w:spacing w:after="0" w:line="240" w:lineRule="auto"/>
        <w:ind w:left="720" w:hanging="720"/>
        <w:jc w:val="both"/>
      </w:pPr>
    </w:p>
    <w:p w:rsidR="000E4768" w:rsidRDefault="000E4768" w:rsidP="000E4768">
      <w:pPr>
        <w:spacing w:after="0" w:line="240" w:lineRule="auto"/>
        <w:ind w:left="720" w:hanging="720"/>
        <w:jc w:val="both"/>
      </w:pPr>
      <w:r>
        <w:t>15.</w:t>
      </w:r>
      <w:r>
        <w:tab/>
        <w:t>Does the rate of carbon dioxide production indicate the rate of respiration occurring in the flask? Explain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[2 marks]</w:t>
      </w:r>
    </w:p>
    <w:p w:rsidR="00F24D1D" w:rsidRDefault="00F24D1D" w:rsidP="00F24D1D">
      <w:pPr>
        <w:pStyle w:val="ListParagraph"/>
        <w:numPr>
          <w:ilvl w:val="0"/>
          <w:numId w:val="12"/>
        </w:numPr>
        <w:spacing w:after="0" w:line="240" w:lineRule="auto"/>
        <w:ind w:left="709" w:hanging="283"/>
        <w:jc w:val="both"/>
        <w:rPr>
          <w:color w:val="FF0000"/>
        </w:rPr>
      </w:pPr>
      <w:r>
        <w:rPr>
          <w:color w:val="FF0000"/>
        </w:rPr>
        <w:t>Yes (1)</w:t>
      </w:r>
    </w:p>
    <w:p w:rsidR="00F24D1D" w:rsidRPr="00F24D1D" w:rsidRDefault="00F24D1D" w:rsidP="00F24D1D">
      <w:pPr>
        <w:pStyle w:val="ListParagraph"/>
        <w:numPr>
          <w:ilvl w:val="0"/>
          <w:numId w:val="12"/>
        </w:numPr>
        <w:spacing w:after="0" w:line="240" w:lineRule="auto"/>
        <w:ind w:left="709" w:hanging="283"/>
        <w:jc w:val="both"/>
        <w:rPr>
          <w:color w:val="FF0000"/>
        </w:rPr>
      </w:pPr>
      <w:r w:rsidRPr="00F24D1D">
        <w:rPr>
          <w:color w:val="FF0000"/>
        </w:rPr>
        <w:t xml:space="preserve">Carbon dioxide is the </w:t>
      </w:r>
      <w:r>
        <w:rPr>
          <w:color w:val="FF0000"/>
        </w:rPr>
        <w:t>product of respiration (1)</w:t>
      </w:r>
    </w:p>
    <w:p w:rsidR="002C0DAB" w:rsidRDefault="002C0DAB" w:rsidP="000E4768">
      <w:pPr>
        <w:spacing w:line="276" w:lineRule="auto"/>
        <w:ind w:left="360" w:hanging="360"/>
        <w:jc w:val="both"/>
      </w:pPr>
      <w:bookmarkStart w:id="0" w:name="_GoBack"/>
      <w:bookmarkEnd w:id="0"/>
    </w:p>
    <w:sectPr w:rsidR="002C0DAB" w:rsidSect="00AC6B00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7323"/>
    <w:multiLevelType w:val="hybridMultilevel"/>
    <w:tmpl w:val="983CC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73D4B"/>
    <w:multiLevelType w:val="hybridMultilevel"/>
    <w:tmpl w:val="642A19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505A5"/>
    <w:multiLevelType w:val="hybridMultilevel"/>
    <w:tmpl w:val="E42C2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66219"/>
    <w:multiLevelType w:val="hybridMultilevel"/>
    <w:tmpl w:val="5E8CB5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37EE5"/>
    <w:multiLevelType w:val="hybridMultilevel"/>
    <w:tmpl w:val="D3BC54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5A137B"/>
    <w:multiLevelType w:val="hybridMultilevel"/>
    <w:tmpl w:val="EF4239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4B8A"/>
    <w:multiLevelType w:val="hybridMultilevel"/>
    <w:tmpl w:val="6214F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817FC"/>
    <w:multiLevelType w:val="hybridMultilevel"/>
    <w:tmpl w:val="FC563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52646"/>
    <w:multiLevelType w:val="hybridMultilevel"/>
    <w:tmpl w:val="02BEB0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DB5614"/>
    <w:multiLevelType w:val="hybridMultilevel"/>
    <w:tmpl w:val="28E8B8CA"/>
    <w:lvl w:ilvl="0" w:tplc="A40AB0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7B6FE5"/>
    <w:multiLevelType w:val="hybridMultilevel"/>
    <w:tmpl w:val="BD248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53DB2"/>
    <w:multiLevelType w:val="hybridMultilevel"/>
    <w:tmpl w:val="47981D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DB4C07"/>
    <w:multiLevelType w:val="hybridMultilevel"/>
    <w:tmpl w:val="FBF0C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93D87"/>
    <w:rsid w:val="000A19E7"/>
    <w:rsid w:val="000B526C"/>
    <w:rsid w:val="000E2092"/>
    <w:rsid w:val="000E4768"/>
    <w:rsid w:val="001072C4"/>
    <w:rsid w:val="001360FF"/>
    <w:rsid w:val="00153FCE"/>
    <w:rsid w:val="001F0959"/>
    <w:rsid w:val="00263278"/>
    <w:rsid w:val="002C0DAB"/>
    <w:rsid w:val="002E6EBE"/>
    <w:rsid w:val="003064BB"/>
    <w:rsid w:val="003766EF"/>
    <w:rsid w:val="003A156F"/>
    <w:rsid w:val="003A3E70"/>
    <w:rsid w:val="004036D9"/>
    <w:rsid w:val="00404532"/>
    <w:rsid w:val="00422563"/>
    <w:rsid w:val="00456F63"/>
    <w:rsid w:val="004C5B91"/>
    <w:rsid w:val="004E078C"/>
    <w:rsid w:val="004E0FFB"/>
    <w:rsid w:val="004E3480"/>
    <w:rsid w:val="004F2235"/>
    <w:rsid w:val="005102F3"/>
    <w:rsid w:val="005464CE"/>
    <w:rsid w:val="00573074"/>
    <w:rsid w:val="00593D2F"/>
    <w:rsid w:val="005A57E0"/>
    <w:rsid w:val="005B1240"/>
    <w:rsid w:val="005B7C2C"/>
    <w:rsid w:val="005D2927"/>
    <w:rsid w:val="005E782F"/>
    <w:rsid w:val="00615194"/>
    <w:rsid w:val="00617489"/>
    <w:rsid w:val="00617EA5"/>
    <w:rsid w:val="00694C96"/>
    <w:rsid w:val="006960BD"/>
    <w:rsid w:val="00707B68"/>
    <w:rsid w:val="00714B9B"/>
    <w:rsid w:val="007305A7"/>
    <w:rsid w:val="007C2BE8"/>
    <w:rsid w:val="007D473A"/>
    <w:rsid w:val="007D6574"/>
    <w:rsid w:val="00814C22"/>
    <w:rsid w:val="008662F8"/>
    <w:rsid w:val="00867E81"/>
    <w:rsid w:val="00871B75"/>
    <w:rsid w:val="00880B05"/>
    <w:rsid w:val="00884565"/>
    <w:rsid w:val="008A1184"/>
    <w:rsid w:val="00915E2E"/>
    <w:rsid w:val="0091752B"/>
    <w:rsid w:val="00927A0F"/>
    <w:rsid w:val="0093251E"/>
    <w:rsid w:val="009524EF"/>
    <w:rsid w:val="00996E5B"/>
    <w:rsid w:val="009B7EA4"/>
    <w:rsid w:val="009D28CA"/>
    <w:rsid w:val="009E3D8E"/>
    <w:rsid w:val="00A2111F"/>
    <w:rsid w:val="00A235DD"/>
    <w:rsid w:val="00A343C6"/>
    <w:rsid w:val="00A61ACF"/>
    <w:rsid w:val="00A70831"/>
    <w:rsid w:val="00A945C6"/>
    <w:rsid w:val="00AC6B00"/>
    <w:rsid w:val="00B25854"/>
    <w:rsid w:val="00B36FDF"/>
    <w:rsid w:val="00BB36C5"/>
    <w:rsid w:val="00BF414D"/>
    <w:rsid w:val="00C31AE9"/>
    <w:rsid w:val="00CF6542"/>
    <w:rsid w:val="00D3167B"/>
    <w:rsid w:val="00D52709"/>
    <w:rsid w:val="00D742EB"/>
    <w:rsid w:val="00D804C2"/>
    <w:rsid w:val="00DB422E"/>
    <w:rsid w:val="00E96421"/>
    <w:rsid w:val="00EA19F5"/>
    <w:rsid w:val="00EB1B96"/>
    <w:rsid w:val="00EC7066"/>
    <w:rsid w:val="00ED1B15"/>
    <w:rsid w:val="00ED6A8B"/>
    <w:rsid w:val="00F06D35"/>
    <w:rsid w:val="00F24D1D"/>
    <w:rsid w:val="00F424C0"/>
    <w:rsid w:val="00F8588D"/>
    <w:rsid w:val="00FA2F8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B5AA1-AF47-45B1-B718-96F93E86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99697C54</Template>
  <TotalTime>0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2</cp:revision>
  <cp:lastPrinted>2017-02-23T02:55:00Z</cp:lastPrinted>
  <dcterms:created xsi:type="dcterms:W3CDTF">2017-12-01T01:12:00Z</dcterms:created>
  <dcterms:modified xsi:type="dcterms:W3CDTF">2017-12-01T01:12:00Z</dcterms:modified>
</cp:coreProperties>
</file>