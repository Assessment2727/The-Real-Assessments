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3112" w14:textId="77777777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730944" behindDoc="1" locked="0" layoutInCell="1" allowOverlap="1" wp14:anchorId="3920D8B1" wp14:editId="3C25DF2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483">
        <w:rPr>
          <w:rFonts w:asciiTheme="majorHAnsi" w:hAnsiTheme="majorHAnsi" w:cstheme="majorHAnsi"/>
          <w:b/>
          <w:sz w:val="26"/>
          <w:szCs w:val="26"/>
        </w:rPr>
        <w:t>GENERAL HUMAN BIOLOGY – YEAR 11</w:t>
      </w:r>
    </w:p>
    <w:p w14:paraId="201F5B07" w14:textId="1CE9D02C" w:rsidR="00C63483" w:rsidRPr="00C63483" w:rsidRDefault="002F7195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TASK 6 – DIGESTION, NUTRITION AND EXCRETION </w:t>
      </w:r>
      <w:r w:rsidR="00C63483" w:rsidRPr="00C63483">
        <w:rPr>
          <w:rFonts w:asciiTheme="majorHAnsi" w:hAnsiTheme="majorHAnsi" w:cstheme="majorHAnsi"/>
          <w:b/>
          <w:sz w:val="26"/>
          <w:szCs w:val="26"/>
        </w:rPr>
        <w:t xml:space="preserve">TEST </w:t>
      </w:r>
    </w:p>
    <w:p w14:paraId="6DF3ED10" w14:textId="394DF169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</w:p>
    <w:p w14:paraId="41DA70A1" w14:textId="77777777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NAME: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____________________________________                       WEIGHTING: 10%</w:t>
      </w:r>
    </w:p>
    <w:p w14:paraId="741FA707" w14:textId="533C40F9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  <w:r w:rsidRPr="00C63483">
        <w:rPr>
          <w:rFonts w:asciiTheme="majorHAnsi" w:hAnsiTheme="majorHAnsi" w:cstheme="majorHAnsi"/>
          <w:b/>
          <w:sz w:val="26"/>
          <w:szCs w:val="26"/>
        </w:rPr>
        <w:t>DATE: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</w:t>
      </w:r>
      <w:r>
        <w:rPr>
          <w:rFonts w:asciiTheme="majorHAnsi" w:hAnsiTheme="majorHAnsi" w:cstheme="majorHAnsi"/>
          <w:b/>
          <w:sz w:val="26"/>
          <w:szCs w:val="26"/>
        </w:rPr>
        <w:t>_____________</w:t>
      </w:r>
      <w:proofErr w:type="gramStart"/>
      <w:r>
        <w:rPr>
          <w:rFonts w:asciiTheme="majorHAnsi" w:hAnsiTheme="majorHAnsi" w:cstheme="majorHAnsi"/>
          <w:b/>
          <w:sz w:val="26"/>
          <w:szCs w:val="26"/>
        </w:rPr>
        <w:t>_  MARK</w:t>
      </w:r>
      <w:proofErr w:type="gramEnd"/>
      <w:r>
        <w:rPr>
          <w:rFonts w:asciiTheme="majorHAnsi" w:hAnsiTheme="majorHAnsi" w:cstheme="majorHAnsi"/>
          <w:b/>
          <w:sz w:val="26"/>
          <w:szCs w:val="26"/>
        </w:rPr>
        <w:t xml:space="preserve">: _____ / </w:t>
      </w:r>
      <w:r w:rsidR="00343B08">
        <w:rPr>
          <w:rFonts w:asciiTheme="majorHAnsi" w:hAnsiTheme="majorHAnsi" w:cstheme="majorHAnsi"/>
          <w:b/>
          <w:sz w:val="26"/>
          <w:szCs w:val="26"/>
        </w:rPr>
        <w:t xml:space="preserve">56 </w:t>
      </w:r>
      <w:r w:rsidRPr="00C63483">
        <w:rPr>
          <w:rFonts w:asciiTheme="majorHAnsi" w:hAnsiTheme="majorHAnsi" w:cstheme="majorHAnsi"/>
          <w:b/>
          <w:sz w:val="26"/>
          <w:szCs w:val="26"/>
        </w:rPr>
        <w:t>= _____ %</w:t>
      </w:r>
    </w:p>
    <w:p w14:paraId="7D57AFE0" w14:textId="77777777" w:rsidR="00C63483" w:rsidRPr="00C63483" w:rsidRDefault="00C63483" w:rsidP="00C63483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280319CA" w14:textId="0B69CCE8" w:rsidR="00C63483" w:rsidRPr="00C63483" w:rsidRDefault="00C63483" w:rsidP="00C63483">
      <w:pPr>
        <w:ind w:right="-540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MULTIPLE CHOICE SECTION        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[10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MARKS]</w:t>
      </w:r>
    </w:p>
    <w:p w14:paraId="1A012623" w14:textId="77777777" w:rsidR="00C63483" w:rsidRDefault="00C63483" w:rsidP="00C63483">
      <w:pPr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Circle the correct answer (</w:t>
      </w:r>
      <w:proofErr w:type="spellStart"/>
      <w:r w:rsidRPr="00C63483">
        <w:rPr>
          <w:rFonts w:asciiTheme="majorHAnsi" w:hAnsiTheme="majorHAnsi" w:cstheme="majorHAnsi"/>
          <w:i/>
          <w:sz w:val="22"/>
          <w:szCs w:val="22"/>
        </w:rPr>
        <w:t>ie</w:t>
      </w:r>
      <w:proofErr w:type="spellEnd"/>
      <w:r w:rsidRPr="00C63483">
        <w:rPr>
          <w:rFonts w:asciiTheme="majorHAnsi" w:hAnsiTheme="majorHAnsi" w:cstheme="majorHAnsi"/>
          <w:i/>
          <w:sz w:val="22"/>
          <w:szCs w:val="22"/>
        </w:rPr>
        <w:t>. a, b, c, or d) next to each question below:</w:t>
      </w:r>
    </w:p>
    <w:p w14:paraId="7FE6A07E" w14:textId="77777777" w:rsidR="00A838C2" w:rsidRDefault="00A838C2" w:rsidP="00C63483">
      <w:pPr>
        <w:rPr>
          <w:rFonts w:asciiTheme="majorHAnsi" w:hAnsiTheme="majorHAnsi" w:cstheme="majorHAnsi"/>
          <w:i/>
          <w:sz w:val="22"/>
          <w:szCs w:val="22"/>
        </w:rPr>
      </w:pPr>
    </w:p>
    <w:p w14:paraId="4DA7EFB1" w14:textId="1215FB26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B</w:t>
      </w:r>
    </w:p>
    <w:p w14:paraId="51FAF0F7" w14:textId="7050A117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A</w:t>
      </w:r>
    </w:p>
    <w:p w14:paraId="14166DC8" w14:textId="6040E9B6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A</w:t>
      </w:r>
    </w:p>
    <w:p w14:paraId="7A3F8C34" w14:textId="067C9B79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D</w:t>
      </w:r>
    </w:p>
    <w:p w14:paraId="62968EBD" w14:textId="75651CDD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B</w:t>
      </w:r>
    </w:p>
    <w:p w14:paraId="1A06D360" w14:textId="4311350F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C</w:t>
      </w:r>
    </w:p>
    <w:p w14:paraId="63B904EE" w14:textId="062D5426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D</w:t>
      </w:r>
    </w:p>
    <w:p w14:paraId="10126D71" w14:textId="1401E52A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C</w:t>
      </w:r>
    </w:p>
    <w:p w14:paraId="65EA46D6" w14:textId="27C127F1" w:rsid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FF0000"/>
          <w:sz w:val="22"/>
          <w:szCs w:val="22"/>
        </w:rPr>
        <w:t>C</w:t>
      </w:r>
    </w:p>
    <w:p w14:paraId="5B42EBCC" w14:textId="48BF399F" w:rsidR="00A838C2" w:rsidRPr="00A838C2" w:rsidRDefault="00A838C2" w:rsidP="00A838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B</w:t>
      </w:r>
    </w:p>
    <w:p w14:paraId="39E7A752" w14:textId="77777777" w:rsidR="008B13EE" w:rsidRPr="00C63483" w:rsidRDefault="008B13EE" w:rsidP="00CC05A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343434"/>
          <w:sz w:val="22"/>
          <w:szCs w:val="22"/>
          <w:lang w:val="en-US"/>
        </w:rPr>
      </w:pPr>
    </w:p>
    <w:p w14:paraId="555B8F4B" w14:textId="77777777" w:rsidR="00177F48" w:rsidRPr="00C63483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230362A6" w14:textId="04CACDB0" w:rsidR="00C63483" w:rsidRPr="00C63483" w:rsidRDefault="00C63483" w:rsidP="00C63483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SHORT ANSWER SECTION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</w:t>
      </w:r>
      <w:r w:rsidR="0088539A">
        <w:rPr>
          <w:rFonts w:asciiTheme="majorHAnsi" w:hAnsiTheme="majorHAnsi" w:cstheme="majorHAnsi"/>
          <w:b/>
          <w:i/>
          <w:sz w:val="22"/>
          <w:szCs w:val="22"/>
        </w:rPr>
        <w:t>4</w:t>
      </w:r>
      <w:r w:rsidR="006B796D">
        <w:rPr>
          <w:rFonts w:asciiTheme="majorHAnsi" w:hAnsiTheme="majorHAnsi" w:cstheme="majorHAnsi"/>
          <w:b/>
          <w:i/>
          <w:sz w:val="22"/>
          <w:szCs w:val="22"/>
        </w:rPr>
        <w:t xml:space="preserve">0 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53EC4A8D" w14:textId="77777777" w:rsidR="00C63483" w:rsidRPr="00C63483" w:rsidRDefault="00C63483" w:rsidP="00C63483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Write your answers in the spaces provided below</w:t>
      </w:r>
    </w:p>
    <w:p w14:paraId="317B927B" w14:textId="549568FE" w:rsidR="00D114A4" w:rsidRPr="00C63483" w:rsidRDefault="00D114A4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C935524" w14:textId="3D5963BE" w:rsidR="00D114A4" w:rsidRPr="00C63483" w:rsidRDefault="00D114A4" w:rsidP="005A7C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Label the following diagram in the spaces provided.</w:t>
      </w:r>
      <w:r w:rsidR="00723E03">
        <w:rPr>
          <w:rFonts w:asciiTheme="majorHAnsi" w:hAnsiTheme="majorHAnsi" w:cstheme="majorHAnsi"/>
          <w:sz w:val="22"/>
          <w:szCs w:val="22"/>
        </w:rPr>
        <w:t xml:space="preserve"> (3 Marks</w:t>
      </w:r>
    </w:p>
    <w:p w14:paraId="407FD096" w14:textId="3BF1D502" w:rsidR="00D114A4" w:rsidRPr="00C63483" w:rsidRDefault="00723E03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233FA51D" wp14:editId="678F1908">
            <wp:simplePos x="0" y="0"/>
            <wp:positionH relativeFrom="column">
              <wp:posOffset>2454910</wp:posOffset>
            </wp:positionH>
            <wp:positionV relativeFrom="paragraph">
              <wp:posOffset>53975</wp:posOffset>
            </wp:positionV>
            <wp:extent cx="827405" cy="1466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9"/>
                    <a:stretch/>
                  </pic:blipFill>
                  <pic:spPr bwMode="auto">
                    <a:xfrm>
                      <a:off x="0" y="0"/>
                      <a:ext cx="8274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FBF0C" w14:textId="5F2F7D96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2E0FCC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4F3FF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054AF15" w14:textId="77777777" w:rsidR="00D114A4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7C02EEE" w14:textId="77777777" w:rsidR="00723E03" w:rsidRDefault="00723E03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2D5574D" w14:textId="77777777" w:rsidR="00723E03" w:rsidRDefault="00723E03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D82DBBE" w14:textId="77777777" w:rsidR="00723E03" w:rsidRPr="00C63483" w:rsidRDefault="00723E03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BCD8AC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E00D8DB" w14:textId="44A4DEFC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1.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Mouth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9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Large intestine</w:t>
      </w:r>
    </w:p>
    <w:p w14:paraId="568EC7D6" w14:textId="519E6566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</w:t>
      </w:r>
      <w:r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Stomach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10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Liver</w:t>
      </w:r>
    </w:p>
    <w:p w14:paraId="7EF9B12D" w14:textId="3CCDA515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4.</w:t>
      </w:r>
      <w:r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Pancreas</w:t>
      </w:r>
      <w:r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11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723E03">
        <w:rPr>
          <w:rFonts w:asciiTheme="majorHAnsi" w:hAnsiTheme="majorHAnsi" w:cstheme="majorHAnsi"/>
          <w:color w:val="FF0000"/>
          <w:sz w:val="22"/>
          <w:szCs w:val="22"/>
        </w:rPr>
        <w:t>Gall bladder</w:t>
      </w:r>
    </w:p>
    <w:p w14:paraId="0DCF2BE6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295457E0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23BBFCC6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7DDD0DF2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246CEAD6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0179D934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3A8E61FA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0351959B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6BE51BD2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4F693031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116A9DBF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423268FA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22F20854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3A363943" w14:textId="77777777" w:rsidR="00723E0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4D3F8266" w14:textId="77777777" w:rsidR="00723E03" w:rsidRPr="00C63483" w:rsidRDefault="00723E03" w:rsidP="00EA149B">
      <w:pPr>
        <w:rPr>
          <w:rFonts w:asciiTheme="majorHAnsi" w:hAnsiTheme="majorHAnsi" w:cstheme="majorHAnsi"/>
          <w:sz w:val="22"/>
          <w:szCs w:val="22"/>
        </w:rPr>
      </w:pPr>
    </w:p>
    <w:p w14:paraId="4918DFE8" w14:textId="6B21DA32" w:rsidR="005429D6" w:rsidRPr="00C63483" w:rsidRDefault="006B796D" w:rsidP="005A7CC9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Below is a table with three different foods. </w:t>
      </w:r>
      <w:r w:rsidR="00F15F15" w:rsidRPr="00C63483">
        <w:rPr>
          <w:rFonts w:asciiTheme="majorHAnsi" w:hAnsiTheme="majorHAnsi" w:cstheme="majorHAnsi"/>
          <w:sz w:val="22"/>
          <w:szCs w:val="22"/>
        </w:rPr>
        <w:t>Complete the table</w:t>
      </w:r>
      <w:r>
        <w:rPr>
          <w:rFonts w:asciiTheme="majorHAnsi" w:hAnsiTheme="majorHAnsi" w:cstheme="majorHAnsi"/>
          <w:sz w:val="22"/>
          <w:szCs w:val="22"/>
        </w:rPr>
        <w:t xml:space="preserve"> with the information required about each of the foods.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      (6</w:t>
      </w:r>
      <w:r w:rsidR="00FB4DE5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F3FE501" w14:textId="7777777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8975" w:type="dxa"/>
        <w:tblInd w:w="-459" w:type="dxa"/>
        <w:tblLook w:val="04A0" w:firstRow="1" w:lastRow="0" w:firstColumn="1" w:lastColumn="0" w:noHBand="0" w:noVBand="1"/>
      </w:tblPr>
      <w:tblGrid>
        <w:gridCol w:w="1106"/>
        <w:gridCol w:w="1868"/>
        <w:gridCol w:w="2022"/>
        <w:gridCol w:w="1933"/>
        <w:gridCol w:w="2046"/>
      </w:tblGrid>
      <w:tr w:rsidR="0083334E" w:rsidRPr="00C63483" w14:paraId="7D5B1D0F" w14:textId="77777777" w:rsidTr="0083334E">
        <w:tc>
          <w:tcPr>
            <w:tcW w:w="1106" w:type="dxa"/>
          </w:tcPr>
          <w:p w14:paraId="4011A105" w14:textId="649AFE56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</w:t>
            </w:r>
          </w:p>
        </w:tc>
        <w:tc>
          <w:tcPr>
            <w:tcW w:w="1868" w:type="dxa"/>
          </w:tcPr>
          <w:p w14:paraId="7F5B1D65" w14:textId="3C39BE6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 group</w:t>
            </w:r>
          </w:p>
        </w:tc>
        <w:tc>
          <w:tcPr>
            <w:tcW w:w="2022" w:type="dxa"/>
          </w:tcPr>
          <w:p w14:paraId="082C98F2" w14:textId="4554B895" w:rsidR="0083334E" w:rsidRPr="00C63483" w:rsidRDefault="0083334E" w:rsidP="00FB4DE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What is the simplest form it is broken down into </w:t>
            </w:r>
          </w:p>
        </w:tc>
        <w:tc>
          <w:tcPr>
            <w:tcW w:w="1933" w:type="dxa"/>
          </w:tcPr>
          <w:p w14:paraId="08E92CAD" w14:textId="4527B7D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Enzyme that breaks it down</w:t>
            </w:r>
          </w:p>
        </w:tc>
        <w:tc>
          <w:tcPr>
            <w:tcW w:w="2046" w:type="dxa"/>
          </w:tcPr>
          <w:p w14:paraId="31F41F22" w14:textId="619F0311" w:rsidR="0083334E" w:rsidRPr="00C63483" w:rsidRDefault="0083334E" w:rsidP="00FE73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Where in the body </w:t>
            </w:r>
            <w:r w:rsidR="00FE7316">
              <w:rPr>
                <w:rFonts w:asciiTheme="majorHAnsi" w:hAnsiTheme="majorHAnsi" w:cstheme="majorHAnsi"/>
                <w:sz w:val="22"/>
                <w:szCs w:val="22"/>
              </w:rPr>
              <w:t xml:space="preserve">does it </w:t>
            </w:r>
            <w:r w:rsidR="00FE7316" w:rsidRPr="00FE7316">
              <w:rPr>
                <w:rFonts w:asciiTheme="majorHAnsi" w:hAnsiTheme="majorHAnsi" w:cstheme="majorHAnsi"/>
                <w:b/>
                <w:sz w:val="22"/>
                <w:szCs w:val="22"/>
              </w:rPr>
              <w:t>BEGIN</w:t>
            </w:r>
            <w:r w:rsidR="00FE7316">
              <w:rPr>
                <w:rFonts w:asciiTheme="majorHAnsi" w:hAnsiTheme="majorHAnsi" w:cstheme="majorHAnsi"/>
                <w:sz w:val="22"/>
                <w:szCs w:val="22"/>
              </w:rPr>
              <w:t xml:space="preserve"> to chemically digest</w:t>
            </w:r>
          </w:p>
        </w:tc>
      </w:tr>
      <w:tr w:rsidR="0083334E" w:rsidRPr="00C63483" w14:paraId="634E584B" w14:textId="77777777" w:rsidTr="006B796D">
        <w:trPr>
          <w:trHeight w:val="1055"/>
        </w:trPr>
        <w:tc>
          <w:tcPr>
            <w:tcW w:w="1106" w:type="dxa"/>
          </w:tcPr>
          <w:p w14:paraId="5D524EAD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A11D96" w14:textId="0A1EF9C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Meat</w:t>
            </w:r>
          </w:p>
          <w:p w14:paraId="2B76D41E" w14:textId="38AE6F3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8B44C8F" w14:textId="5034FFC2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23E03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protein</w:t>
            </w:r>
          </w:p>
        </w:tc>
        <w:tc>
          <w:tcPr>
            <w:tcW w:w="2022" w:type="dxa"/>
          </w:tcPr>
          <w:p w14:paraId="2A828DE3" w14:textId="5275AA45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Amino acids</w:t>
            </w:r>
          </w:p>
        </w:tc>
        <w:tc>
          <w:tcPr>
            <w:tcW w:w="1933" w:type="dxa"/>
          </w:tcPr>
          <w:p w14:paraId="2C542F1E" w14:textId="6F63EABC" w:rsidR="0083334E" w:rsidRPr="00723E03" w:rsidRDefault="00FE7316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Protease/pepsin</w:t>
            </w:r>
          </w:p>
        </w:tc>
        <w:tc>
          <w:tcPr>
            <w:tcW w:w="2046" w:type="dxa"/>
          </w:tcPr>
          <w:p w14:paraId="6D8A077E" w14:textId="34FD843F" w:rsidR="0083334E" w:rsidRPr="00723E03" w:rsidRDefault="00750572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Stomach</w:t>
            </w:r>
          </w:p>
        </w:tc>
      </w:tr>
      <w:tr w:rsidR="0083334E" w:rsidRPr="00C63483" w14:paraId="04AA9106" w14:textId="77777777" w:rsidTr="006B796D">
        <w:trPr>
          <w:trHeight w:val="971"/>
        </w:trPr>
        <w:tc>
          <w:tcPr>
            <w:tcW w:w="1106" w:type="dxa"/>
          </w:tcPr>
          <w:p w14:paraId="61600D8B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CF482AF" w14:textId="2393277E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Butter</w:t>
            </w:r>
          </w:p>
          <w:p w14:paraId="4F9E2843" w14:textId="2B39623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17B6537" w14:textId="1C449982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23E03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Lipids/fats</w:t>
            </w:r>
          </w:p>
        </w:tc>
        <w:tc>
          <w:tcPr>
            <w:tcW w:w="2022" w:type="dxa"/>
          </w:tcPr>
          <w:p w14:paraId="2B57FB29" w14:textId="7248A849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Fatty acids and glycerol</w:t>
            </w:r>
          </w:p>
        </w:tc>
        <w:tc>
          <w:tcPr>
            <w:tcW w:w="1933" w:type="dxa"/>
          </w:tcPr>
          <w:p w14:paraId="09ADFF32" w14:textId="67311E63" w:rsidR="0083334E" w:rsidRPr="00723E03" w:rsidRDefault="00FE7316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lipase</w:t>
            </w:r>
          </w:p>
        </w:tc>
        <w:tc>
          <w:tcPr>
            <w:tcW w:w="2046" w:type="dxa"/>
          </w:tcPr>
          <w:p w14:paraId="694B312E" w14:textId="0F81F9A0" w:rsidR="0083334E" w:rsidRPr="00723E03" w:rsidRDefault="00750572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Small intestine</w:t>
            </w:r>
          </w:p>
        </w:tc>
      </w:tr>
      <w:tr w:rsidR="0083334E" w:rsidRPr="00C63483" w14:paraId="2709044B" w14:textId="77777777" w:rsidTr="006B796D">
        <w:trPr>
          <w:trHeight w:val="1141"/>
        </w:trPr>
        <w:tc>
          <w:tcPr>
            <w:tcW w:w="1106" w:type="dxa"/>
          </w:tcPr>
          <w:p w14:paraId="5F5ECA4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835797" w14:textId="67EAF80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Fruit</w:t>
            </w:r>
          </w:p>
          <w:p w14:paraId="1E8A4875" w14:textId="70147ED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3A0A699A" w14:textId="0EC1D683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23E03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carbohydrate</w:t>
            </w:r>
          </w:p>
        </w:tc>
        <w:tc>
          <w:tcPr>
            <w:tcW w:w="2022" w:type="dxa"/>
          </w:tcPr>
          <w:p w14:paraId="61B361BF" w14:textId="27FF4E72" w:rsidR="0083334E" w:rsidRPr="00723E03" w:rsidRDefault="00723E03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Monosaccharides </w:t>
            </w:r>
          </w:p>
        </w:tc>
        <w:tc>
          <w:tcPr>
            <w:tcW w:w="1933" w:type="dxa"/>
          </w:tcPr>
          <w:p w14:paraId="43CC04C8" w14:textId="6267B1FA" w:rsidR="0083334E" w:rsidRPr="00723E03" w:rsidRDefault="00FE7316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amylase</w:t>
            </w:r>
          </w:p>
        </w:tc>
        <w:tc>
          <w:tcPr>
            <w:tcW w:w="2046" w:type="dxa"/>
          </w:tcPr>
          <w:p w14:paraId="39B9C6B6" w14:textId="085218F0" w:rsidR="0083334E" w:rsidRPr="00723E03" w:rsidRDefault="00750572" w:rsidP="00D114A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Mouth</w:t>
            </w:r>
          </w:p>
        </w:tc>
      </w:tr>
    </w:tbl>
    <w:p w14:paraId="3D530B83" w14:textId="35ED64C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p w14:paraId="634E0C0D" w14:textId="77777777" w:rsidR="00884A03" w:rsidRPr="00C63483" w:rsidRDefault="00884A03" w:rsidP="00D114A4">
      <w:pPr>
        <w:rPr>
          <w:rFonts w:asciiTheme="majorHAnsi" w:hAnsiTheme="majorHAnsi" w:cstheme="majorHAnsi"/>
          <w:sz w:val="22"/>
          <w:szCs w:val="22"/>
        </w:rPr>
      </w:pPr>
    </w:p>
    <w:p w14:paraId="6202B890" w14:textId="371A1FD2" w:rsidR="0083334E" w:rsidRPr="00C63483" w:rsidRDefault="0083334E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The body uses both mechanical and chemical digestion to release nutrients from our food which will eventually be absorbed by our cells. </w:t>
      </w:r>
    </w:p>
    <w:p w14:paraId="598BF3A8" w14:textId="1D6F69E5" w:rsidR="0083334E" w:rsidRPr="00C63483" w:rsidRDefault="0083334E" w:rsidP="0083334E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855DB0" w14:textId="34B875B5" w:rsidR="00884A03" w:rsidRPr="00C63483" w:rsidRDefault="0083334E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Name three locations where mechanical digestion occurs.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(3 marks)</w:t>
      </w:r>
    </w:p>
    <w:p w14:paraId="3685F5B7" w14:textId="1F2F3335" w:rsidR="00884A03" w:rsidRDefault="00612221" w:rsidP="00612221">
      <w:pPr>
        <w:spacing w:line="360" w:lineRule="auto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i/>
          <w:color w:val="FF0000"/>
          <w:sz w:val="22"/>
          <w:szCs w:val="22"/>
        </w:rPr>
        <w:t xml:space="preserve">1 </w:t>
      </w:r>
      <w:proofErr w:type="gramStart"/>
      <w:r>
        <w:rPr>
          <w:rFonts w:asciiTheme="majorHAnsi" w:hAnsiTheme="majorHAnsi" w:cstheme="majorHAnsi"/>
          <w:i/>
          <w:color w:val="FF0000"/>
          <w:sz w:val="22"/>
          <w:szCs w:val="22"/>
        </w:rPr>
        <w:t>mark</w:t>
      </w:r>
      <w:proofErr w:type="gramEnd"/>
      <w:r>
        <w:rPr>
          <w:rFonts w:asciiTheme="majorHAnsi" w:hAnsiTheme="majorHAnsi" w:cstheme="majorHAnsi"/>
          <w:i/>
          <w:color w:val="FF0000"/>
          <w:sz w:val="22"/>
          <w:szCs w:val="22"/>
        </w:rPr>
        <w:t xml:space="preserve"> per point</w:t>
      </w:r>
      <w:r w:rsidR="00884A03" w:rsidRPr="00C63483"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color w:val="FF0000"/>
          <w:sz w:val="22"/>
          <w:szCs w:val="22"/>
        </w:rPr>
        <w:t>Any three of the following:</w:t>
      </w:r>
    </w:p>
    <w:p w14:paraId="048C87B1" w14:textId="1E4E9A78" w:rsidR="00612221" w:rsidRDefault="00612221" w:rsidP="00612221">
      <w:pPr>
        <w:pStyle w:val="ListParagraph"/>
        <w:numPr>
          <w:ilvl w:val="0"/>
          <w:numId w:val="17"/>
        </w:numPr>
        <w:ind w:left="714" w:hanging="357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Mouth</w:t>
      </w:r>
    </w:p>
    <w:p w14:paraId="7F73E8D1" w14:textId="171FC480" w:rsidR="00612221" w:rsidRDefault="00612221" w:rsidP="00612221">
      <w:pPr>
        <w:pStyle w:val="ListParagraph"/>
        <w:numPr>
          <w:ilvl w:val="0"/>
          <w:numId w:val="17"/>
        </w:numPr>
        <w:ind w:left="714" w:hanging="357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Oesophagus</w:t>
      </w:r>
    </w:p>
    <w:p w14:paraId="4888A737" w14:textId="0C1663DD" w:rsidR="00612221" w:rsidRDefault="00612221" w:rsidP="00612221">
      <w:pPr>
        <w:pStyle w:val="ListParagraph"/>
        <w:numPr>
          <w:ilvl w:val="0"/>
          <w:numId w:val="17"/>
        </w:numPr>
        <w:ind w:left="714" w:hanging="357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Stomach</w:t>
      </w:r>
    </w:p>
    <w:p w14:paraId="38C22BC8" w14:textId="2757F33A" w:rsidR="00612221" w:rsidRPr="00612221" w:rsidRDefault="00612221" w:rsidP="00612221">
      <w:pPr>
        <w:pStyle w:val="ListParagraph"/>
        <w:numPr>
          <w:ilvl w:val="0"/>
          <w:numId w:val="17"/>
        </w:numPr>
        <w:ind w:left="714" w:hanging="357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Small intestine</w:t>
      </w:r>
    </w:p>
    <w:p w14:paraId="366B7F3F" w14:textId="15B874AA" w:rsidR="0083334E" w:rsidRPr="00C63483" w:rsidRDefault="0083334E" w:rsidP="00884A03">
      <w:pPr>
        <w:rPr>
          <w:rFonts w:asciiTheme="majorHAnsi" w:hAnsiTheme="majorHAnsi" w:cstheme="majorHAnsi"/>
          <w:sz w:val="22"/>
          <w:szCs w:val="22"/>
        </w:rPr>
      </w:pPr>
    </w:p>
    <w:p w14:paraId="47BE2215" w14:textId="1626BA2F" w:rsidR="0083334E" w:rsidRDefault="0083334E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Choose one of your locations and explain how mechanical digestion occurs 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(2 marks)</w:t>
      </w:r>
      <w:r w:rsidRPr="00C63483">
        <w:rPr>
          <w:rFonts w:asciiTheme="majorHAnsi" w:hAnsiTheme="majorHAnsi" w:cstheme="majorHAnsi"/>
          <w:sz w:val="22"/>
          <w:szCs w:val="22"/>
        </w:rPr>
        <w:br/>
      </w:r>
    </w:p>
    <w:p w14:paraId="70CC2DD3" w14:textId="79A486C9" w:rsidR="00612221" w:rsidRDefault="00612221" w:rsidP="00612221">
      <w:pPr>
        <w:pStyle w:val="ListParagraph"/>
        <w:ind w:left="709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2 marks = concise explanation, scientific language, no errors</w:t>
      </w:r>
    </w:p>
    <w:p w14:paraId="6406F2FC" w14:textId="4FA0A1A1" w:rsidR="00612221" w:rsidRDefault="00612221" w:rsidP="00612221">
      <w:pPr>
        <w:pStyle w:val="ListParagraph"/>
        <w:ind w:left="709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1 mark = brief explanation, some scientific language, some errors</w:t>
      </w:r>
    </w:p>
    <w:p w14:paraId="37D3B3AC" w14:textId="606576A7" w:rsidR="00612221" w:rsidRPr="00612221" w:rsidRDefault="00612221" w:rsidP="00612221">
      <w:pPr>
        <w:pStyle w:val="ListParagraph"/>
        <w:ind w:left="709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 xml:space="preserve">0 marks </w:t>
      </w:r>
      <w:proofErr w:type="gramStart"/>
      <w:r>
        <w:rPr>
          <w:rFonts w:asciiTheme="majorHAnsi" w:hAnsiTheme="majorHAnsi" w:cstheme="majorHAnsi"/>
          <w:color w:val="FF0000"/>
          <w:sz w:val="22"/>
          <w:szCs w:val="22"/>
        </w:rPr>
        <w:t>=  no</w:t>
      </w:r>
      <w:proofErr w:type="gramEnd"/>
      <w:r>
        <w:rPr>
          <w:rFonts w:asciiTheme="majorHAnsi" w:hAnsiTheme="majorHAnsi" w:cstheme="majorHAnsi"/>
          <w:color w:val="FF0000"/>
          <w:sz w:val="22"/>
          <w:szCs w:val="22"/>
        </w:rPr>
        <w:t xml:space="preserve"> attempt OR wrong explanation </w:t>
      </w:r>
    </w:p>
    <w:p w14:paraId="0A68A6E2" w14:textId="420C4F87" w:rsidR="0083334E" w:rsidRPr="00C63483" w:rsidRDefault="0083334E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How does mechanical digestion help chemical digestion to occur?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(3 marks)</w:t>
      </w:r>
    </w:p>
    <w:p w14:paraId="601DF2A3" w14:textId="766ACAEA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1C21EFE8" w14:textId="29EF5E6B" w:rsidR="00C63483" w:rsidRDefault="00612221" w:rsidP="00C63483">
      <w:pPr>
        <w:spacing w:line="360" w:lineRule="auto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Mechanical digestion breaks food into smaller pieces (1)</w:t>
      </w:r>
    </w:p>
    <w:p w14:paraId="39CA88D0" w14:textId="026CC39E" w:rsidR="00612221" w:rsidRDefault="00612221" w:rsidP="00C63483">
      <w:pPr>
        <w:spacing w:line="360" w:lineRule="auto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Creates a larger surface area (1)</w:t>
      </w:r>
    </w:p>
    <w:p w14:paraId="5F05F3F4" w14:textId="12D7C0B6" w:rsidR="00612221" w:rsidRPr="00612221" w:rsidRDefault="00612221" w:rsidP="00C63483">
      <w:pPr>
        <w:spacing w:line="360" w:lineRule="auto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 xml:space="preserve">Allows chemicals/enzymes to act on food (1) </w:t>
      </w:r>
    </w:p>
    <w:p w14:paraId="77F24DD3" w14:textId="5A58F4D9" w:rsidR="00EF650C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D68717A" w14:textId="77777777" w:rsidR="003907E1" w:rsidRDefault="003907E1" w:rsidP="009E30C7">
      <w:pPr>
        <w:rPr>
          <w:rFonts w:asciiTheme="majorHAnsi" w:hAnsiTheme="majorHAnsi" w:cstheme="majorHAnsi"/>
          <w:sz w:val="22"/>
          <w:szCs w:val="22"/>
        </w:rPr>
      </w:pPr>
    </w:p>
    <w:p w14:paraId="2AD6444A" w14:textId="77777777" w:rsidR="003907E1" w:rsidRDefault="003907E1" w:rsidP="009E30C7">
      <w:pPr>
        <w:rPr>
          <w:rFonts w:asciiTheme="majorHAnsi" w:hAnsiTheme="majorHAnsi" w:cstheme="majorHAnsi"/>
          <w:sz w:val="22"/>
          <w:szCs w:val="22"/>
        </w:rPr>
      </w:pPr>
    </w:p>
    <w:p w14:paraId="7906A52B" w14:textId="77777777" w:rsidR="003907E1" w:rsidRPr="00C63483" w:rsidRDefault="003907E1" w:rsidP="009E30C7">
      <w:pPr>
        <w:rPr>
          <w:rFonts w:asciiTheme="majorHAnsi" w:hAnsiTheme="majorHAnsi" w:cstheme="majorHAnsi"/>
          <w:sz w:val="22"/>
          <w:szCs w:val="22"/>
        </w:rPr>
      </w:pPr>
    </w:p>
    <w:p w14:paraId="5A361A36" w14:textId="5C1850CF" w:rsidR="00663B89" w:rsidRPr="00C63483" w:rsidRDefault="00663B89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lastRenderedPageBreak/>
        <w:t xml:space="preserve">There are </w:t>
      </w:r>
      <w:r w:rsidR="003907E1">
        <w:rPr>
          <w:rFonts w:asciiTheme="majorHAnsi" w:hAnsiTheme="majorHAnsi" w:cstheme="majorHAnsi"/>
          <w:sz w:val="22"/>
          <w:szCs w:val="22"/>
        </w:rPr>
        <w:t>5</w:t>
      </w:r>
      <w:r w:rsidRPr="00C63483">
        <w:rPr>
          <w:rFonts w:asciiTheme="majorHAnsi" w:hAnsiTheme="majorHAnsi" w:cstheme="majorHAnsi"/>
          <w:sz w:val="22"/>
          <w:szCs w:val="22"/>
        </w:rPr>
        <w:t xml:space="preserve"> essential nutrients that we get f</w:t>
      </w:r>
      <w:r w:rsidR="003907E1">
        <w:rPr>
          <w:rFonts w:asciiTheme="majorHAnsi" w:hAnsiTheme="majorHAnsi" w:cstheme="majorHAnsi"/>
          <w:sz w:val="22"/>
          <w:szCs w:val="22"/>
        </w:rPr>
        <w:t>rom the foods we eat. List the5</w:t>
      </w:r>
      <w:r w:rsidRPr="00C63483">
        <w:rPr>
          <w:rFonts w:asciiTheme="majorHAnsi" w:hAnsiTheme="majorHAnsi" w:cstheme="majorHAnsi"/>
          <w:sz w:val="22"/>
          <w:szCs w:val="22"/>
        </w:rPr>
        <w:t xml:space="preserve"> ess</w:t>
      </w:r>
      <w:r w:rsidR="006B796D">
        <w:rPr>
          <w:rFonts w:asciiTheme="majorHAnsi" w:hAnsiTheme="majorHAnsi" w:cstheme="majorHAnsi"/>
          <w:sz w:val="22"/>
          <w:szCs w:val="22"/>
        </w:rPr>
        <w:t xml:space="preserve">ential nutrients in the space below.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(3 marks)</w:t>
      </w:r>
      <w:r w:rsidRPr="00C63483">
        <w:rPr>
          <w:rFonts w:asciiTheme="majorHAnsi" w:hAnsiTheme="majorHAnsi" w:cstheme="majorHAnsi"/>
          <w:sz w:val="22"/>
          <w:szCs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724"/>
        <w:gridCol w:w="528"/>
        <w:gridCol w:w="3730"/>
      </w:tblGrid>
      <w:tr w:rsidR="00663B89" w:rsidRPr="00C63483" w14:paraId="29A49477" w14:textId="77777777" w:rsidTr="003907E1">
        <w:trPr>
          <w:trHeight w:val="322"/>
        </w:trPr>
        <w:tc>
          <w:tcPr>
            <w:tcW w:w="534" w:type="dxa"/>
          </w:tcPr>
          <w:p w14:paraId="2C255AE8" w14:textId="61E0F338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1-</w:t>
            </w:r>
          </w:p>
        </w:tc>
        <w:tc>
          <w:tcPr>
            <w:tcW w:w="3724" w:type="dxa"/>
          </w:tcPr>
          <w:p w14:paraId="301D4A47" w14:textId="5F0465DC" w:rsidR="00663B89" w:rsidRPr="003907E1" w:rsidRDefault="003907E1" w:rsidP="009E30C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Carbohydrate</w:t>
            </w:r>
          </w:p>
        </w:tc>
        <w:tc>
          <w:tcPr>
            <w:tcW w:w="528" w:type="dxa"/>
          </w:tcPr>
          <w:p w14:paraId="6EB75105" w14:textId="45E8EF3D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4-</w:t>
            </w:r>
          </w:p>
        </w:tc>
        <w:tc>
          <w:tcPr>
            <w:tcW w:w="3730" w:type="dxa"/>
          </w:tcPr>
          <w:p w14:paraId="09AC14BF" w14:textId="04B84374" w:rsidR="00663B89" w:rsidRPr="003907E1" w:rsidRDefault="003907E1" w:rsidP="009E30C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Water </w:t>
            </w:r>
          </w:p>
        </w:tc>
      </w:tr>
      <w:tr w:rsidR="00663B89" w:rsidRPr="00C63483" w14:paraId="63F38E98" w14:textId="77777777" w:rsidTr="003907E1">
        <w:trPr>
          <w:trHeight w:val="283"/>
        </w:trPr>
        <w:tc>
          <w:tcPr>
            <w:tcW w:w="534" w:type="dxa"/>
          </w:tcPr>
          <w:p w14:paraId="29E07219" w14:textId="5C55F278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2-</w:t>
            </w:r>
          </w:p>
        </w:tc>
        <w:tc>
          <w:tcPr>
            <w:tcW w:w="3724" w:type="dxa"/>
          </w:tcPr>
          <w:p w14:paraId="2285ECE5" w14:textId="0A27D1DD" w:rsidR="00663B89" w:rsidRPr="003907E1" w:rsidRDefault="003907E1" w:rsidP="009E30C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Protein</w:t>
            </w:r>
          </w:p>
        </w:tc>
        <w:tc>
          <w:tcPr>
            <w:tcW w:w="528" w:type="dxa"/>
          </w:tcPr>
          <w:p w14:paraId="06DDCF6F" w14:textId="5970C716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5-</w:t>
            </w:r>
          </w:p>
        </w:tc>
        <w:tc>
          <w:tcPr>
            <w:tcW w:w="3730" w:type="dxa"/>
          </w:tcPr>
          <w:p w14:paraId="066B7852" w14:textId="18F1742A" w:rsidR="00663B89" w:rsidRPr="003907E1" w:rsidRDefault="003907E1" w:rsidP="003907E1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Vitamins and Minerals</w:t>
            </w:r>
          </w:p>
        </w:tc>
      </w:tr>
      <w:tr w:rsidR="00663B89" w:rsidRPr="00C63483" w14:paraId="5425DDC9" w14:textId="77777777" w:rsidTr="003907E1">
        <w:trPr>
          <w:trHeight w:val="287"/>
        </w:trPr>
        <w:tc>
          <w:tcPr>
            <w:tcW w:w="534" w:type="dxa"/>
          </w:tcPr>
          <w:p w14:paraId="11B24EE3" w14:textId="6843DC6E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3-</w:t>
            </w:r>
          </w:p>
        </w:tc>
        <w:tc>
          <w:tcPr>
            <w:tcW w:w="3724" w:type="dxa"/>
          </w:tcPr>
          <w:p w14:paraId="00892300" w14:textId="730FFE31" w:rsidR="00663B89" w:rsidRPr="003907E1" w:rsidRDefault="003907E1" w:rsidP="009E30C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Lipids </w:t>
            </w:r>
          </w:p>
        </w:tc>
        <w:tc>
          <w:tcPr>
            <w:tcW w:w="528" w:type="dxa"/>
          </w:tcPr>
          <w:p w14:paraId="281063E2" w14:textId="02022609" w:rsidR="00663B89" w:rsidRPr="00C63483" w:rsidRDefault="00663B89" w:rsidP="009E30C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3730" w:type="dxa"/>
          </w:tcPr>
          <w:p w14:paraId="17D4A760" w14:textId="0FAD946B" w:rsidR="00663B89" w:rsidRPr="003907E1" w:rsidRDefault="00663B89" w:rsidP="009E30C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7043C760" w14:textId="77777777" w:rsidR="003907E1" w:rsidRPr="003907E1" w:rsidRDefault="003907E1" w:rsidP="003907E1">
      <w:pPr>
        <w:rPr>
          <w:rFonts w:asciiTheme="majorHAnsi" w:hAnsiTheme="majorHAnsi" w:cstheme="majorHAnsi"/>
          <w:sz w:val="22"/>
          <w:szCs w:val="22"/>
        </w:rPr>
      </w:pPr>
    </w:p>
    <w:p w14:paraId="7344B1D2" w14:textId="77777777" w:rsidR="003907E1" w:rsidRPr="003907E1" w:rsidRDefault="003907E1" w:rsidP="003907E1">
      <w:pPr>
        <w:rPr>
          <w:rFonts w:asciiTheme="majorHAnsi" w:hAnsiTheme="majorHAnsi" w:cstheme="majorHAnsi"/>
          <w:sz w:val="22"/>
          <w:szCs w:val="22"/>
        </w:rPr>
      </w:pPr>
    </w:p>
    <w:p w14:paraId="7AFFFC88" w14:textId="53F81B7F" w:rsidR="00EF650C" w:rsidRPr="003907E1" w:rsidRDefault="001948F7" w:rsidP="003907E1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F</w:t>
      </w:r>
      <w:r w:rsidRPr="003907E1">
        <w:rPr>
          <w:rFonts w:asciiTheme="majorHAnsi" w:hAnsiTheme="majorHAnsi" w:cstheme="majorHAnsi"/>
          <w:sz w:val="22"/>
          <w:szCs w:val="22"/>
        </w:rPr>
        <w:t>or two of any of the above listed essential nutrients, state what thei</w:t>
      </w:r>
      <w:r w:rsidR="005A7CC9" w:rsidRPr="003907E1">
        <w:rPr>
          <w:rFonts w:asciiTheme="majorHAnsi" w:hAnsiTheme="majorHAnsi" w:cstheme="majorHAnsi"/>
          <w:sz w:val="22"/>
          <w:szCs w:val="22"/>
        </w:rPr>
        <w:t>r function in the human body is:</w:t>
      </w:r>
      <w:r w:rsidR="006B796D" w:rsidRPr="003907E1">
        <w:rPr>
          <w:rFonts w:asciiTheme="majorHAnsi" w:hAnsiTheme="majorHAnsi" w:cstheme="majorHAnsi"/>
          <w:sz w:val="22"/>
          <w:szCs w:val="22"/>
        </w:rPr>
        <w:t xml:space="preserve"> </w:t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</w:r>
      <w:r w:rsidR="006B796D" w:rsidRPr="003907E1">
        <w:rPr>
          <w:rFonts w:asciiTheme="majorHAnsi" w:hAnsiTheme="majorHAnsi" w:cstheme="majorHAnsi"/>
          <w:sz w:val="22"/>
          <w:szCs w:val="22"/>
        </w:rPr>
        <w:tab/>
        <w:t xml:space="preserve"> (4 marks)</w:t>
      </w:r>
    </w:p>
    <w:p w14:paraId="0096D1DC" w14:textId="39A5A65B" w:rsidR="001948F7" w:rsidRPr="003907E1" w:rsidRDefault="003907E1" w:rsidP="009E30C7">
      <w:pPr>
        <w:rPr>
          <w:rFonts w:asciiTheme="majorHAnsi" w:hAnsiTheme="majorHAnsi" w:cstheme="majorHAnsi"/>
          <w:color w:val="FF0000"/>
          <w:sz w:val="22"/>
          <w:szCs w:val="22"/>
        </w:rPr>
      </w:pPr>
      <w:proofErr w:type="gramStart"/>
      <w:r w:rsidRPr="003907E1">
        <w:rPr>
          <w:rFonts w:asciiTheme="majorHAnsi" w:hAnsiTheme="majorHAnsi" w:cstheme="majorHAnsi"/>
          <w:color w:val="FF0000"/>
          <w:sz w:val="22"/>
          <w:szCs w:val="22"/>
        </w:rPr>
        <w:t>2 marks per nutrient.</w:t>
      </w:r>
      <w:proofErr w:type="gramEnd"/>
    </w:p>
    <w:p w14:paraId="22EBCF52" w14:textId="77777777" w:rsidR="003907E1" w:rsidRDefault="003907E1" w:rsidP="009E30C7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p w14:paraId="4B7D4399" w14:textId="01745E0F" w:rsidR="003907E1" w:rsidRDefault="003907E1" w:rsidP="009E30C7">
      <w:pPr>
        <w:rPr>
          <w:rFonts w:asciiTheme="majorHAnsi" w:hAnsiTheme="majorHAnsi" w:cstheme="majorHAnsi"/>
          <w:i/>
          <w:color w:val="FF0000"/>
          <w:sz w:val="22"/>
          <w:szCs w:val="22"/>
        </w:rPr>
      </w:pPr>
      <w:r>
        <w:rPr>
          <w:rFonts w:asciiTheme="majorHAnsi" w:hAnsiTheme="majorHAnsi" w:cstheme="majorHAnsi"/>
          <w:i/>
          <w:color w:val="FF0000"/>
          <w:sz w:val="22"/>
          <w:szCs w:val="22"/>
        </w:rPr>
        <w:t>2 marks = accurate and scientific</w:t>
      </w:r>
    </w:p>
    <w:p w14:paraId="1F971103" w14:textId="588D1F6A" w:rsidR="003907E1" w:rsidRDefault="003907E1" w:rsidP="009E30C7">
      <w:pPr>
        <w:rPr>
          <w:rFonts w:asciiTheme="majorHAnsi" w:hAnsiTheme="majorHAnsi" w:cstheme="majorHAnsi"/>
          <w:i/>
          <w:color w:val="FF0000"/>
          <w:sz w:val="22"/>
          <w:szCs w:val="22"/>
        </w:rPr>
      </w:pPr>
      <w:r>
        <w:rPr>
          <w:rFonts w:asciiTheme="majorHAnsi" w:hAnsiTheme="majorHAnsi" w:cstheme="majorHAnsi"/>
          <w:i/>
          <w:color w:val="FF0000"/>
          <w:sz w:val="22"/>
          <w:szCs w:val="22"/>
        </w:rPr>
        <w:t>1 mark = some error OR not scientific</w:t>
      </w:r>
    </w:p>
    <w:p w14:paraId="6849213D" w14:textId="125F060E" w:rsidR="003907E1" w:rsidRDefault="003907E1" w:rsidP="009E30C7">
      <w:pPr>
        <w:rPr>
          <w:rFonts w:asciiTheme="majorHAnsi" w:hAnsiTheme="majorHAnsi" w:cstheme="majorHAnsi"/>
          <w:i/>
          <w:color w:val="FF0000"/>
          <w:sz w:val="22"/>
          <w:szCs w:val="22"/>
        </w:rPr>
      </w:pPr>
      <w:r>
        <w:rPr>
          <w:rFonts w:asciiTheme="majorHAnsi" w:hAnsiTheme="majorHAnsi" w:cstheme="majorHAnsi"/>
          <w:i/>
          <w:color w:val="FF0000"/>
          <w:sz w:val="22"/>
          <w:szCs w:val="22"/>
        </w:rPr>
        <w:t>0 marks = no attempt OR completely wrong</w:t>
      </w:r>
    </w:p>
    <w:p w14:paraId="72373A67" w14:textId="77777777" w:rsidR="003907E1" w:rsidRDefault="003907E1" w:rsidP="003907E1">
      <w:pPr>
        <w:autoSpaceDE w:val="0"/>
        <w:autoSpaceDN w:val="0"/>
        <w:adjustRightInd w:val="0"/>
        <w:rPr>
          <w:rFonts w:asciiTheme="majorHAnsi" w:hAnsiTheme="majorHAnsi" w:cstheme="majorHAnsi"/>
          <w:i/>
          <w:color w:val="FF0000"/>
          <w:sz w:val="22"/>
          <w:szCs w:val="22"/>
        </w:rPr>
      </w:pPr>
    </w:p>
    <w:p w14:paraId="15E3C51F" w14:textId="77777777" w:rsidR="003907E1" w:rsidRPr="003907E1" w:rsidRDefault="003907E1" w:rsidP="003907E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eastAsia="Wingdings-Regular" w:hAnsi="Calibri" w:cs="Calibri"/>
          <w:color w:val="FF0000"/>
          <w:sz w:val="22"/>
          <w:szCs w:val="22"/>
        </w:rPr>
      </w:pP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>carbohydrates: used as an energy source, for storage and for fibre/roughage</w:t>
      </w:r>
    </w:p>
    <w:p w14:paraId="2EC183D9" w14:textId="4F6F39D1" w:rsidR="003907E1" w:rsidRPr="003907E1" w:rsidRDefault="003907E1" w:rsidP="003907E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eastAsia="Wingdings-Regular" w:hAnsi="Calibri" w:cs="Calibri"/>
          <w:color w:val="FF0000"/>
          <w:sz w:val="22"/>
          <w:szCs w:val="22"/>
        </w:rPr>
      </w:pP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>proteins: used for growth and repair of tissues and as components of cell structures, hormones and enzymes</w:t>
      </w:r>
    </w:p>
    <w:p w14:paraId="798207B3" w14:textId="77777777" w:rsidR="003907E1" w:rsidRDefault="003907E1" w:rsidP="003907E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eastAsia="Wingdings-Regular" w:hAnsi="Calibri" w:cs="Calibri"/>
          <w:color w:val="FF0000"/>
          <w:sz w:val="22"/>
          <w:szCs w:val="22"/>
        </w:rPr>
      </w:pP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 xml:space="preserve">fats (lipids): used in the formation of cell membranes, as an energy source and </w:t>
      </w:r>
      <w:r>
        <w:rPr>
          <w:rFonts w:ascii="Calibri" w:eastAsia="Wingdings-Regular" w:hAnsi="Calibri" w:cs="Calibri"/>
          <w:color w:val="FF0000"/>
          <w:sz w:val="22"/>
          <w:szCs w:val="22"/>
        </w:rPr>
        <w:t>a storage material</w:t>
      </w:r>
    </w:p>
    <w:p w14:paraId="0808AFFA" w14:textId="0C6E4B5A" w:rsidR="003907E1" w:rsidRPr="003907E1" w:rsidRDefault="003907E1" w:rsidP="003907E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eastAsia="Wingdings-Regular" w:hAnsi="Calibri" w:cs="Calibri"/>
          <w:color w:val="FF0000"/>
          <w:sz w:val="22"/>
          <w:szCs w:val="22"/>
        </w:rPr>
      </w:pP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>vitamins and minerals, including calcium and iron, used in many various roles</w:t>
      </w:r>
    </w:p>
    <w:p w14:paraId="0F5C2271" w14:textId="4FAACB11" w:rsidR="00EF650C" w:rsidRPr="003907E1" w:rsidRDefault="003907E1" w:rsidP="003907E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FF0000"/>
          <w:sz w:val="22"/>
          <w:szCs w:val="22"/>
        </w:rPr>
      </w:pP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>w</w:t>
      </w:r>
      <w:r>
        <w:rPr>
          <w:rFonts w:ascii="Calibri" w:eastAsia="Wingdings-Regular" w:hAnsi="Calibri" w:cs="Calibri"/>
          <w:color w:val="FF0000"/>
          <w:sz w:val="22"/>
          <w:szCs w:val="22"/>
        </w:rPr>
        <w:t>ater:</w:t>
      </w:r>
      <w:r w:rsidRPr="003907E1">
        <w:rPr>
          <w:rFonts w:ascii="Calibri" w:eastAsia="Wingdings-Regular" w:hAnsi="Calibri" w:cs="Calibri"/>
          <w:color w:val="FF0000"/>
          <w:sz w:val="22"/>
          <w:szCs w:val="22"/>
        </w:rPr>
        <w:t xml:space="preserve"> the main solvent in the body, which also has many other uses in the body</w:t>
      </w:r>
    </w:p>
    <w:p w14:paraId="7E4D6FC4" w14:textId="77777777" w:rsidR="003907E1" w:rsidRDefault="003907E1" w:rsidP="003907E1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7FD36088" w14:textId="29771E97" w:rsidR="00661EAF" w:rsidRPr="005A7CC9" w:rsidRDefault="003907E1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4670201C" wp14:editId="59DD49EA">
            <wp:simplePos x="0" y="0"/>
            <wp:positionH relativeFrom="column">
              <wp:posOffset>1508760</wp:posOffset>
            </wp:positionH>
            <wp:positionV relativeFrom="paragraph">
              <wp:posOffset>339090</wp:posOffset>
            </wp:positionV>
            <wp:extent cx="1094740" cy="833755"/>
            <wp:effectExtent l="0" t="0" r="0" b="4445"/>
            <wp:wrapSquare wrapText="bothSides"/>
            <wp:docPr id="299" name="Picture 299" descr="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h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7A8688" wp14:editId="75294744">
                <wp:simplePos x="0" y="0"/>
                <wp:positionH relativeFrom="column">
                  <wp:posOffset>1622587</wp:posOffset>
                </wp:positionH>
                <wp:positionV relativeFrom="paragraph">
                  <wp:posOffset>516255</wp:posOffset>
                </wp:positionV>
                <wp:extent cx="128905" cy="658495"/>
                <wp:effectExtent l="0" t="226695" r="0" b="2349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127.75pt;margin-top:40.65pt;width:10.15pt;height:51.85pt;rotation:-312623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24516" wp14:editId="0CB2DC44">
                <wp:simplePos x="0" y="0"/>
                <wp:positionH relativeFrom="column">
                  <wp:posOffset>1610833</wp:posOffset>
                </wp:positionH>
                <wp:positionV relativeFrom="paragraph">
                  <wp:posOffset>149860</wp:posOffset>
                </wp:positionV>
                <wp:extent cx="106566" cy="658495"/>
                <wp:effectExtent l="228600" t="0" r="198755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063">
                          <a:off x="0" y="0"/>
                          <a:ext cx="106566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126.85pt;margin-top:11.8pt;width:8.4pt;height:51.85pt;rotation:-275244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sz w:val="22"/>
          <w:szCs w:val="22"/>
        </w:rPr>
        <w:t>Below is a diagram of a structure found inside the kidney</w:t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</w:p>
    <w:p w14:paraId="6B2B2EB9" w14:textId="6CDB05B7" w:rsidR="00661EAF" w:rsidRPr="00661EAF" w:rsidRDefault="00661EAF" w:rsidP="00661EAF">
      <w:pPr>
        <w:rPr>
          <w:rFonts w:ascii="Arial" w:hAnsi="Arial" w:cs="Arial"/>
        </w:rPr>
      </w:pPr>
    </w:p>
    <w:p w14:paraId="02E40A33" w14:textId="0375E17F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133D9" wp14:editId="4F8DEAE7">
                <wp:simplePos x="0" y="0"/>
                <wp:positionH relativeFrom="column">
                  <wp:posOffset>1354293</wp:posOffset>
                </wp:positionH>
                <wp:positionV relativeFrom="paragraph">
                  <wp:posOffset>81915</wp:posOffset>
                </wp:positionV>
                <wp:extent cx="128905" cy="658495"/>
                <wp:effectExtent l="0" t="226695" r="0" b="2349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06.65pt;margin-top:6.45pt;width:10.15pt;height:51.85pt;rotation:-312623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" fillcolor="white [3212]" strokecolor="white [3212]" strokeweight="2pt"/>
            </w:pict>
          </mc:Fallback>
        </mc:AlternateContent>
      </w:r>
    </w:p>
    <w:p w14:paraId="0167F908" w14:textId="0DC09EEE" w:rsidR="00661EAF" w:rsidRPr="00661EAF" w:rsidRDefault="00661EAF" w:rsidP="00661EAF">
      <w:pPr>
        <w:pStyle w:val="ListParagraph"/>
        <w:rPr>
          <w:rFonts w:ascii="Arial" w:hAnsi="Arial" w:cs="Arial"/>
          <w:lang w:val="en-US"/>
        </w:rPr>
      </w:pPr>
    </w:p>
    <w:p w14:paraId="448F0184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3D3A0D07" w14:textId="4EAFFC6E" w:rsidR="00661EAF" w:rsidRPr="00661EAF" w:rsidRDefault="00661EAF" w:rsidP="00661EAF">
      <w:pPr>
        <w:ind w:left="360"/>
        <w:rPr>
          <w:rFonts w:ascii="Arial" w:hAnsi="Arial" w:cs="Arial"/>
        </w:rPr>
      </w:pPr>
    </w:p>
    <w:p w14:paraId="64E8BE0A" w14:textId="601DC607" w:rsidR="003907E1" w:rsidRDefault="00661EAF" w:rsidP="003907E1">
      <w:pPr>
        <w:ind w:left="360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What is the name of this entire structure?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907E1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6B796D">
        <w:rPr>
          <w:rFonts w:asciiTheme="majorHAnsi" w:hAnsiTheme="majorHAnsi" w:cstheme="majorHAnsi"/>
          <w:sz w:val="22"/>
          <w:szCs w:val="22"/>
        </w:rPr>
        <w:t>(1 mark)</w:t>
      </w:r>
      <w:r w:rsidR="003907E1">
        <w:rPr>
          <w:rFonts w:asciiTheme="majorHAnsi" w:hAnsiTheme="majorHAnsi" w:cstheme="majorHAnsi"/>
          <w:sz w:val="22"/>
          <w:szCs w:val="22"/>
        </w:rPr>
        <w:br/>
      </w:r>
    </w:p>
    <w:p w14:paraId="6F75A888" w14:textId="666F87AD" w:rsidR="00661EAF" w:rsidRPr="003907E1" w:rsidRDefault="003907E1" w:rsidP="003907E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Nephron</w:t>
      </w:r>
      <w:r w:rsidR="00661EAF" w:rsidRPr="003907E1">
        <w:rPr>
          <w:rFonts w:asciiTheme="majorHAnsi" w:hAnsiTheme="majorHAnsi" w:cstheme="majorHAnsi"/>
          <w:sz w:val="22"/>
          <w:szCs w:val="22"/>
        </w:rPr>
        <w:br/>
      </w:r>
    </w:p>
    <w:p w14:paraId="45362A62" w14:textId="1B0E3475" w:rsidR="00661EAF" w:rsidRPr="005A7CC9" w:rsidRDefault="00661EAF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Name the following parts of the above structure</w:t>
      </w:r>
      <w:r w:rsidR="006B796D">
        <w:rPr>
          <w:rFonts w:asciiTheme="majorHAnsi" w:hAnsiTheme="majorHAnsi" w:cstheme="majorHAnsi"/>
          <w:sz w:val="22"/>
          <w:szCs w:val="22"/>
        </w:rPr>
        <w:t xml:space="preserve">. 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(2 marks)</w:t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37236A16" w14:textId="2EE86219" w:rsidR="00661EAF" w:rsidRPr="005A7CC9" w:rsidRDefault="003907E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Proximal convoluted tubule</w: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07923C51" w14:textId="4A213E91" w:rsidR="00E81E42" w:rsidRPr="005A7CC9" w:rsidRDefault="003907E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Distal convoluted tubule</w: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4EDCE32B" w14:textId="351455EA" w:rsidR="00E81E42" w:rsidRPr="005A7CC9" w:rsidRDefault="003907E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 w:rsidRPr="003907E1">
        <w:rPr>
          <w:rFonts w:asciiTheme="majorHAnsi" w:hAnsiTheme="majorHAnsi" w:cstheme="majorHAnsi"/>
          <w:color w:val="FF0000"/>
          <w:sz w:val="22"/>
          <w:szCs w:val="22"/>
        </w:rPr>
        <w:t>Collecting duct</w: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2D2C2947" w14:textId="314B898D" w:rsidR="00E81E42" w:rsidRPr="003907E1" w:rsidRDefault="003907E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color w:val="FF0000"/>
          <w:sz w:val="22"/>
          <w:szCs w:val="22"/>
        </w:rPr>
      </w:pPr>
      <w:r w:rsidRPr="003907E1">
        <w:rPr>
          <w:rFonts w:asciiTheme="majorHAnsi" w:hAnsiTheme="majorHAnsi" w:cstheme="majorHAnsi"/>
          <w:color w:val="FF0000"/>
          <w:sz w:val="22"/>
          <w:szCs w:val="22"/>
        </w:rPr>
        <w:t xml:space="preserve">Loop of </w:t>
      </w:r>
      <w:proofErr w:type="spellStart"/>
      <w:r w:rsidRPr="003907E1">
        <w:rPr>
          <w:rFonts w:asciiTheme="majorHAnsi" w:hAnsiTheme="majorHAnsi" w:cstheme="majorHAnsi"/>
          <w:color w:val="FF0000"/>
          <w:sz w:val="22"/>
          <w:szCs w:val="22"/>
        </w:rPr>
        <w:t>Henle</w:t>
      </w:r>
      <w:proofErr w:type="spellEnd"/>
    </w:p>
    <w:p w14:paraId="0FCF4CB1" w14:textId="6830C03B" w:rsidR="00661EAF" w:rsidRPr="005A7CC9" w:rsidRDefault="00546191" w:rsidP="00661EAF">
      <w:pPr>
        <w:ind w:left="360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54449FDE" w14:textId="0530102B" w:rsidR="005A7CC9" w:rsidRPr="003907E1" w:rsidRDefault="00546191" w:rsidP="003907E1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Explain the three processes that occur in the above structure.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(4 marks)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="003907E1">
        <w:rPr>
          <w:rFonts w:asciiTheme="majorHAnsi" w:hAnsiTheme="majorHAnsi" w:cstheme="majorHAnsi"/>
          <w:color w:val="FF0000"/>
          <w:sz w:val="22"/>
          <w:szCs w:val="22"/>
        </w:rPr>
        <w:t>1 mark for all three processes stated – filtration, reabsorption, secretion</w:t>
      </w:r>
    </w:p>
    <w:p w14:paraId="0ADAC123" w14:textId="31D6559D" w:rsidR="003907E1" w:rsidRDefault="003907E1" w:rsidP="003907E1">
      <w:pPr>
        <w:ind w:left="709"/>
        <w:rPr>
          <w:rFonts w:asciiTheme="majorHAnsi" w:hAnsiTheme="majorHAnsi" w:cstheme="majorHAnsi"/>
          <w:color w:val="FF0000"/>
          <w:sz w:val="22"/>
          <w:szCs w:val="22"/>
        </w:rPr>
      </w:pPr>
      <w:r w:rsidRPr="003907E1">
        <w:rPr>
          <w:rFonts w:asciiTheme="majorHAnsi" w:hAnsiTheme="majorHAnsi" w:cstheme="majorHAnsi"/>
          <w:color w:val="FF0000"/>
          <w:sz w:val="22"/>
          <w:szCs w:val="22"/>
        </w:rPr>
        <w:t>1</w:t>
      </w:r>
      <w:r>
        <w:rPr>
          <w:rFonts w:asciiTheme="majorHAnsi" w:hAnsiTheme="majorHAnsi" w:cstheme="majorHAnsi"/>
          <w:color w:val="FF0000"/>
          <w:sz w:val="22"/>
          <w:szCs w:val="22"/>
        </w:rPr>
        <w:t xml:space="preserve"> mark for each correct description</w:t>
      </w:r>
    </w:p>
    <w:p w14:paraId="5CDD536D" w14:textId="4FB69D8D" w:rsidR="003907E1" w:rsidRDefault="003907E1" w:rsidP="003907E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 xml:space="preserve">Filtration – materials (such as small molecules and water) forced out of the blood into the nephron through the </w:t>
      </w:r>
      <w:r w:rsidR="00795F2E">
        <w:rPr>
          <w:rFonts w:asciiTheme="majorHAnsi" w:hAnsiTheme="majorHAnsi" w:cstheme="majorHAnsi"/>
          <w:color w:val="FF0000"/>
          <w:sz w:val="22"/>
          <w:szCs w:val="22"/>
        </w:rPr>
        <w:t>capsule.</w:t>
      </w:r>
    </w:p>
    <w:p w14:paraId="49795B76" w14:textId="61FDB646" w:rsidR="00795F2E" w:rsidRDefault="00795F2E" w:rsidP="003907E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lastRenderedPageBreak/>
        <w:t>Reabsorption – materials needed by the body in the nephron are reabsorbed back into the blood.</w:t>
      </w:r>
    </w:p>
    <w:p w14:paraId="3113A770" w14:textId="240D1F5F" w:rsidR="003907E1" w:rsidRPr="00795F2E" w:rsidRDefault="00795F2E" w:rsidP="003907E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795F2E">
        <w:rPr>
          <w:rFonts w:asciiTheme="majorHAnsi" w:hAnsiTheme="majorHAnsi" w:cstheme="majorHAnsi"/>
          <w:color w:val="FF0000"/>
          <w:sz w:val="22"/>
          <w:szCs w:val="22"/>
        </w:rPr>
        <w:t xml:space="preserve">Secretion – materials that were too large to pass through the capsule or are toxic to the body are secreted into the nephron for excretion. </w:t>
      </w:r>
    </w:p>
    <w:p w14:paraId="5A0B44C2" w14:textId="77777777" w:rsidR="003907E1" w:rsidRPr="003907E1" w:rsidRDefault="003907E1" w:rsidP="003907E1">
      <w:pPr>
        <w:rPr>
          <w:rFonts w:asciiTheme="majorHAnsi" w:hAnsiTheme="majorHAnsi" w:cstheme="majorHAnsi"/>
          <w:sz w:val="22"/>
          <w:szCs w:val="22"/>
        </w:rPr>
      </w:pPr>
    </w:p>
    <w:p w14:paraId="1B903BD5" w14:textId="2D811FE9" w:rsidR="006B796D" w:rsidRPr="005A7CC9" w:rsidRDefault="006B796D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The table </w:t>
      </w:r>
      <w:r w:rsidR="005A7CC9">
        <w:rPr>
          <w:rFonts w:asciiTheme="majorHAnsi" w:hAnsiTheme="majorHAnsi" w:cstheme="majorHAnsi"/>
          <w:sz w:val="22"/>
          <w:szCs w:val="22"/>
          <w:lang w:val="en-US"/>
        </w:rPr>
        <w:t>below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 shows the concentrations of dissolved substances in the urine of a healthy person and the urine of a person with one type of kidney disease.</w:t>
      </w:r>
    </w:p>
    <w:p w14:paraId="2CB6898C" w14:textId="77777777" w:rsidR="00E34788" w:rsidRPr="005A7CC9" w:rsidRDefault="00E34788" w:rsidP="00E34788">
      <w:pPr>
        <w:ind w:left="360"/>
        <w:rPr>
          <w:rFonts w:asciiTheme="majorHAnsi" w:hAnsiTheme="majorHAnsi" w:cstheme="majorHAnsi"/>
          <w:sz w:val="22"/>
          <w:szCs w:val="22"/>
        </w:rPr>
      </w:pPr>
    </w:p>
    <w:tbl>
      <w:tblPr>
        <w:tblW w:w="8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3260"/>
        <w:gridCol w:w="3685"/>
      </w:tblGrid>
      <w:tr w:rsidR="00E34788" w:rsidRPr="005A7CC9" w14:paraId="1FECA7E9" w14:textId="77777777" w:rsidTr="00E34788">
        <w:trPr>
          <w:trHeight w:val="563"/>
        </w:trPr>
        <w:tc>
          <w:tcPr>
            <w:tcW w:w="1575" w:type="dxa"/>
            <w:vMerge w:val="restart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B0A6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Substance</w:t>
            </w:r>
          </w:p>
        </w:tc>
        <w:tc>
          <w:tcPr>
            <w:tcW w:w="6945" w:type="dxa"/>
            <w:gridSpan w:val="2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A50D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Concentration in grams per dm</w:t>
            </w:r>
            <w:r w:rsidRPr="005A7CC9">
              <w:rPr>
                <w:rFonts w:asciiTheme="majorHAnsi" w:hAnsiTheme="majorHAnsi" w:cstheme="majorHAnsi"/>
                <w:sz w:val="22"/>
                <w:szCs w:val="22"/>
                <w:vertAlign w:val="superscript"/>
                <w:lang w:val="en-US"/>
              </w:rPr>
              <w:t>3</w:t>
            </w:r>
          </w:p>
        </w:tc>
      </w:tr>
      <w:tr w:rsidR="00E34788" w:rsidRPr="005A7CC9" w14:paraId="6F4CDFB1" w14:textId="77777777" w:rsidTr="00E34788">
        <w:trPr>
          <w:trHeight w:val="527"/>
        </w:trPr>
        <w:tc>
          <w:tcPr>
            <w:tcW w:w="1575" w:type="dxa"/>
            <w:vMerge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vAlign w:val="center"/>
            <w:hideMark/>
          </w:tcPr>
          <w:p w14:paraId="54F2545C" w14:textId="77777777" w:rsidR="00E34788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B2888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healthy person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E4D1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person with kidney disease</w:t>
            </w:r>
          </w:p>
        </w:tc>
      </w:tr>
      <w:tr w:rsidR="00E34788" w:rsidRPr="005A7CC9" w14:paraId="7B409B6F" w14:textId="77777777" w:rsidTr="00E34788">
        <w:trPr>
          <w:trHeight w:val="53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8B39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Protein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08B6" w14:textId="3D55C4D6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0376" w14:textId="1E6D2773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E34788" w:rsidRPr="005A7CC9" w14:paraId="7DF1DA44" w14:textId="77777777" w:rsidTr="00E34788">
        <w:trPr>
          <w:trHeight w:val="54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7DBCB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Glucose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7FF4B" w14:textId="5C8F3B38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9C687" w14:textId="7DDFC861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46C99D5C" w14:textId="77777777" w:rsidTr="00E34788">
        <w:trPr>
          <w:trHeight w:val="52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F6FDE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Amino acids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37994" w14:textId="0D1726CE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0C1D" w14:textId="4C386029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2CD26CE0" w14:textId="77777777" w:rsidTr="00E34788">
        <w:trPr>
          <w:trHeight w:val="531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B0AF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Urea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4F061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6AC0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</w:tr>
      <w:tr w:rsidR="00E34788" w:rsidRPr="005A7CC9" w14:paraId="2AE1D65E" w14:textId="77777777" w:rsidTr="00E34788">
        <w:trPr>
          <w:trHeight w:val="52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7892C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Mineral ions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0E82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793E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</w:tr>
    </w:tbl>
    <w:p w14:paraId="28B2680A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</w:p>
    <w:p w14:paraId="075428E8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  </w:t>
      </w:r>
    </w:p>
    <w:p w14:paraId="46AAE7F6" w14:textId="109A79AB" w:rsidR="00E34788" w:rsidRPr="005A7CC9" w:rsidRDefault="006B796D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Suggest an explanation for the difference in composition of the urine between the healthy person and the person with kidney disease.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 xml:space="preserve"> (3 marks)</w:t>
      </w:r>
    </w:p>
    <w:p w14:paraId="5DC3CB8A" w14:textId="62A0C4AC" w:rsidR="00E34788" w:rsidRDefault="00795F2E" w:rsidP="00795F2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>In the healthy person, the capsule stops protein from entering the nephron (1)</w:t>
      </w:r>
    </w:p>
    <w:p w14:paraId="04524153" w14:textId="0B9563EE" w:rsidR="00795F2E" w:rsidRDefault="00795F2E" w:rsidP="00795F2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In the person with kidney disease the capsule is not working correctly </w:t>
      </w:r>
      <w:r w:rsidRPr="00795F2E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and protein is let through </w:t>
      </w: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>(1)</w:t>
      </w:r>
    </w:p>
    <w:p w14:paraId="4BE0D698" w14:textId="7D276BB6" w:rsidR="00795F2E" w:rsidRPr="00795F2E" w:rsidRDefault="00795F2E" w:rsidP="00795F2E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>It is not a material that is reabsorbed so it is excreted (1)</w:t>
      </w: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br/>
      </w:r>
    </w:p>
    <w:p w14:paraId="299928A2" w14:textId="178BBED6" w:rsidR="00E34788" w:rsidRPr="005A7CC9" w:rsidRDefault="00E34788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The person with the kidney disease could be treated either by using a dialysis machine or by a kidney transplant operation.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27AD05E4" w14:textId="26192C3A" w:rsidR="00E34788" w:rsidRPr="005A7CC9" w:rsidRDefault="00E34788" w:rsidP="005A7CC9">
      <w:pPr>
        <w:numPr>
          <w:ilvl w:val="3"/>
          <w:numId w:val="8"/>
        </w:numPr>
        <w:tabs>
          <w:tab w:val="clear" w:pos="2880"/>
          <w:tab w:val="num" w:pos="1418"/>
        </w:tabs>
        <w:ind w:left="1418" w:hanging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Describe each treatment.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(2 marks)</w:t>
      </w:r>
      <w:r w:rsidR="005A7CC9">
        <w:rPr>
          <w:rFonts w:asciiTheme="majorHAnsi" w:hAnsiTheme="majorHAnsi" w:cstheme="majorHAnsi"/>
          <w:sz w:val="22"/>
          <w:szCs w:val="22"/>
          <w:lang w:val="en-US"/>
        </w:rPr>
        <w:br/>
      </w:r>
      <w:r w:rsidR="00795F2E">
        <w:rPr>
          <w:rFonts w:asciiTheme="majorHAnsi" w:hAnsiTheme="majorHAnsi" w:cstheme="majorHAnsi"/>
          <w:color w:val="FF0000"/>
          <w:sz w:val="22"/>
          <w:szCs w:val="22"/>
        </w:rPr>
        <w:t>1 mark per accurate description = 2 marks total</w:t>
      </w:r>
    </w:p>
    <w:p w14:paraId="65E248FD" w14:textId="77777777" w:rsidR="005A7CC9" w:rsidRPr="005A7CC9" w:rsidRDefault="005A7CC9" w:rsidP="005A7CC9">
      <w:pPr>
        <w:ind w:left="2880"/>
        <w:rPr>
          <w:rFonts w:asciiTheme="majorHAnsi" w:hAnsiTheme="majorHAnsi" w:cstheme="majorHAnsi"/>
          <w:sz w:val="22"/>
          <w:szCs w:val="22"/>
        </w:rPr>
      </w:pPr>
    </w:p>
    <w:p w14:paraId="4DBE6D37" w14:textId="0D0B6894" w:rsidR="00E34788" w:rsidRPr="005A7CC9" w:rsidRDefault="00E34788" w:rsidP="005A7CC9">
      <w:pPr>
        <w:numPr>
          <w:ilvl w:val="3"/>
          <w:numId w:val="8"/>
        </w:numPr>
        <w:tabs>
          <w:tab w:val="clear" w:pos="2880"/>
          <w:tab w:val="num" w:pos="1418"/>
        </w:tabs>
        <w:ind w:left="1418" w:hanging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Give 2 advantages and 2 disadvantages for each treatment.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(4 marks)</w:t>
      </w:r>
    </w:p>
    <w:p w14:paraId="1D4E7E1E" w14:textId="1AD18D8D" w:rsidR="00EF650C" w:rsidRPr="005A7CC9" w:rsidRDefault="00EC6DBE" w:rsidP="009E30C7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D313A" wp14:editId="71E0D133">
                <wp:simplePos x="0" y="0"/>
                <wp:positionH relativeFrom="column">
                  <wp:posOffset>-233045</wp:posOffset>
                </wp:positionH>
                <wp:positionV relativeFrom="paragraph">
                  <wp:posOffset>144145</wp:posOffset>
                </wp:positionV>
                <wp:extent cx="158750" cy="4762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8.35pt;margin-top:11.35pt;width:12.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" fillcolor="white [3201]" strokecolor="white [3212]" strokeweight="2pt"/>
            </w:pict>
          </mc:Fallback>
        </mc:AlternateContent>
      </w:r>
    </w:p>
    <w:p w14:paraId="0F57191A" w14:textId="19CE5C05" w:rsidR="005A7CC9" w:rsidRDefault="00795F2E" w:rsidP="00795F2E">
      <w:pPr>
        <w:ind w:left="1418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½ mark per advantage per treatment = 2 marks</w:t>
      </w:r>
    </w:p>
    <w:p w14:paraId="58426675" w14:textId="1CACF754" w:rsidR="00795F2E" w:rsidRDefault="00795F2E" w:rsidP="00795F2E">
      <w:pPr>
        <w:ind w:left="1418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½ mark per disadvantage per treatment = 2 marks</w:t>
      </w:r>
    </w:p>
    <w:p w14:paraId="738F81A7" w14:textId="6D25364B" w:rsidR="00795F2E" w:rsidRPr="00795F2E" w:rsidRDefault="00795F2E" w:rsidP="00795F2E">
      <w:pPr>
        <w:ind w:left="1418"/>
        <w:rPr>
          <w:rFonts w:asciiTheme="majorHAnsi" w:hAnsiTheme="majorHAnsi" w:cstheme="majorHAnsi"/>
          <w:color w:val="FF0000"/>
          <w:sz w:val="22"/>
          <w:szCs w:val="22"/>
        </w:rPr>
      </w:pPr>
    </w:p>
    <w:p w14:paraId="50BAFF1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C756298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3E544ADE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42C904FC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34D10553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51C60975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3565B235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197279E4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57BAE31D" w14:textId="77777777" w:rsidR="00795F2E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37A7ADB9" w14:textId="77777777" w:rsidR="00795F2E" w:rsidRPr="005A7CC9" w:rsidRDefault="00795F2E" w:rsidP="009E30C7">
      <w:pPr>
        <w:rPr>
          <w:rFonts w:asciiTheme="majorHAnsi" w:hAnsiTheme="majorHAnsi" w:cstheme="majorHAnsi"/>
          <w:sz w:val="22"/>
          <w:szCs w:val="22"/>
        </w:rPr>
      </w:pPr>
    </w:p>
    <w:p w14:paraId="61F038E2" w14:textId="36795C20" w:rsidR="005A7CC9" w:rsidRPr="00C63483" w:rsidRDefault="00795F2E" w:rsidP="005A7CC9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lastRenderedPageBreak/>
        <w:t>EXTENDED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ANSWER SECTION                                                                              </w:t>
      </w:r>
      <w:r w:rsidR="005A7CC9"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</w:t>
      </w:r>
      <w:r w:rsidR="005A7CC9">
        <w:rPr>
          <w:rFonts w:asciiTheme="majorHAnsi" w:hAnsiTheme="majorHAnsi" w:cstheme="majorHAnsi"/>
          <w:b/>
          <w:i/>
          <w:sz w:val="22"/>
          <w:szCs w:val="22"/>
        </w:rPr>
        <w:t>[</w:t>
      </w:r>
      <w:r w:rsidR="00343B08">
        <w:rPr>
          <w:rFonts w:asciiTheme="majorHAnsi" w:hAnsiTheme="majorHAnsi" w:cstheme="majorHAnsi"/>
          <w:b/>
          <w:i/>
          <w:sz w:val="22"/>
          <w:szCs w:val="22"/>
        </w:rPr>
        <w:t xml:space="preserve">6 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027DA490" w14:textId="77777777" w:rsidR="001948F7" w:rsidRPr="005A7CC9" w:rsidRDefault="001948F7" w:rsidP="001948F7">
      <w:pPr>
        <w:rPr>
          <w:rFonts w:asciiTheme="majorHAnsi" w:hAnsiTheme="majorHAnsi" w:cstheme="majorHAnsi"/>
          <w:sz w:val="22"/>
          <w:szCs w:val="22"/>
        </w:rPr>
      </w:pPr>
    </w:p>
    <w:p w14:paraId="291EEC93" w14:textId="73418A03" w:rsidR="001948F7" w:rsidRDefault="001948F7" w:rsidP="001948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 xml:space="preserve">You have been given a separate piece of paper that contains the suggested servings per day of each of the Five Food Groups and examples of what is considered one serving. 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  <w:t xml:space="preserve">Using the information on the sheet, create a healthy food plan for a </w:t>
      </w:r>
      <w:r w:rsidRPr="00343B08">
        <w:rPr>
          <w:rFonts w:asciiTheme="majorHAnsi" w:hAnsiTheme="majorHAnsi" w:cstheme="majorHAnsi"/>
          <w:b/>
          <w:sz w:val="22"/>
          <w:szCs w:val="22"/>
        </w:rPr>
        <w:t xml:space="preserve">14-18 year old </w:t>
      </w:r>
      <w:r w:rsidR="0088539A" w:rsidRPr="00343B08">
        <w:rPr>
          <w:rFonts w:asciiTheme="majorHAnsi" w:hAnsiTheme="majorHAnsi" w:cstheme="majorHAnsi"/>
          <w:b/>
          <w:sz w:val="22"/>
          <w:szCs w:val="22"/>
        </w:rPr>
        <w:t xml:space="preserve">male </w:t>
      </w:r>
      <w:r w:rsidRPr="00343B08">
        <w:rPr>
          <w:rFonts w:asciiTheme="majorHAnsi" w:hAnsiTheme="majorHAnsi" w:cstheme="majorHAnsi"/>
          <w:b/>
          <w:sz w:val="22"/>
          <w:szCs w:val="22"/>
        </w:rPr>
        <w:t>student</w:t>
      </w:r>
      <w:r w:rsidRPr="005A7CC9">
        <w:rPr>
          <w:rFonts w:asciiTheme="majorHAnsi" w:hAnsiTheme="majorHAnsi" w:cstheme="majorHAnsi"/>
          <w:sz w:val="22"/>
          <w:szCs w:val="22"/>
        </w:rPr>
        <w:t>. The plan is for one day only.</w:t>
      </w:r>
    </w:p>
    <w:p w14:paraId="3027A86E" w14:textId="77777777" w:rsidR="00795F2E" w:rsidRDefault="00795F2E" w:rsidP="00795F2E">
      <w:pPr>
        <w:pStyle w:val="ListParagraph"/>
        <w:ind w:left="786"/>
        <w:rPr>
          <w:rFonts w:asciiTheme="majorHAnsi" w:hAnsiTheme="majorHAnsi" w:cstheme="majorHAnsi"/>
          <w:sz w:val="22"/>
          <w:szCs w:val="22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95F2E" w:rsidRPr="000700A6" w14:paraId="146A8CAA" w14:textId="77777777" w:rsidTr="000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right w:val="single" w:sz="4" w:space="0" w:color="auto"/>
            </w:tcBorders>
          </w:tcPr>
          <w:p w14:paraId="0D7F694E" w14:textId="75BDDFE9" w:rsidR="00795F2E" w:rsidRPr="000700A6" w:rsidRDefault="000700A6" w:rsidP="005A7CC9">
            <w:pPr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sz w:val="22"/>
                <w:szCs w:val="22"/>
              </w:rPr>
              <w:t>Behaviours</w:t>
            </w:r>
          </w:p>
        </w:tc>
        <w:tc>
          <w:tcPr>
            <w:tcW w:w="4513" w:type="dxa"/>
            <w:tcBorders>
              <w:top w:val="single" w:sz="8" w:space="0" w:color="F79646" w:themeColor="accent6"/>
              <w:left w:val="single" w:sz="4" w:space="0" w:color="auto"/>
              <w:bottom w:val="single" w:sz="8" w:space="0" w:color="F79646" w:themeColor="accent6"/>
            </w:tcBorders>
          </w:tcPr>
          <w:p w14:paraId="6BF7970C" w14:textId="1043D310" w:rsidR="00795F2E" w:rsidRPr="000700A6" w:rsidRDefault="000700A6" w:rsidP="005A7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sz w:val="22"/>
                <w:szCs w:val="22"/>
              </w:rPr>
              <w:t>Marks</w:t>
            </w:r>
          </w:p>
        </w:tc>
      </w:tr>
      <w:tr w:rsidR="000700A6" w:rsidRPr="000700A6" w14:paraId="4AD6889F" w14:textId="77777777" w:rsidTr="0081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right w:val="single" w:sz="4" w:space="0" w:color="auto"/>
            </w:tcBorders>
          </w:tcPr>
          <w:p w14:paraId="1504CDC7" w14:textId="4FFE635F" w:rsidR="00795F2E" w:rsidRPr="000700A6" w:rsidRDefault="000700A6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Correct servings</w:t>
            </w:r>
          </w:p>
          <w:p w14:paraId="2271C691" w14:textId="77777777" w:rsidR="000700A6" w:rsidRPr="000700A6" w:rsidRDefault="000700A6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Variety of foods</w:t>
            </w:r>
          </w:p>
          <w:p w14:paraId="575416E0" w14:textId="77777777" w:rsidR="000700A6" w:rsidRPr="000700A6" w:rsidRDefault="000700A6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Healthy</w:t>
            </w:r>
          </w:p>
          <w:p w14:paraId="56A31F69" w14:textId="6D3715BE" w:rsidR="000700A6" w:rsidRPr="000700A6" w:rsidRDefault="000700A6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Correct gender and age</w:t>
            </w:r>
          </w:p>
        </w:tc>
        <w:tc>
          <w:tcPr>
            <w:tcW w:w="4513" w:type="dxa"/>
            <w:tcBorders>
              <w:left w:val="single" w:sz="4" w:space="0" w:color="auto"/>
            </w:tcBorders>
            <w:vAlign w:val="center"/>
          </w:tcPr>
          <w:p w14:paraId="4AF8EE30" w14:textId="7549F8E1" w:rsidR="00795F2E" w:rsidRPr="000700A6" w:rsidRDefault="000700A6" w:rsidP="00816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0700A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6</w:t>
            </w:r>
          </w:p>
        </w:tc>
      </w:tr>
      <w:tr w:rsidR="000700A6" w:rsidRPr="000700A6" w14:paraId="0618EDDD" w14:textId="77777777" w:rsidTr="0081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right w:val="single" w:sz="4" w:space="0" w:color="auto"/>
            </w:tcBorders>
          </w:tcPr>
          <w:p w14:paraId="559AFB83" w14:textId="35AFBF09" w:rsidR="00795F2E" w:rsidRDefault="00816239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816239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As</w:t>
            </w:r>
            <w: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 xml:space="preserve"> above BUT slightly incorrect</w:t>
            </w:r>
          </w:p>
          <w:p w14:paraId="234405CB" w14:textId="32408C12" w:rsidR="00816239" w:rsidRPr="00816239" w:rsidRDefault="00816239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(e.g. servings OR gender/age)</w:t>
            </w:r>
          </w:p>
        </w:tc>
        <w:tc>
          <w:tcPr>
            <w:tcW w:w="4513" w:type="dxa"/>
            <w:tcBorders>
              <w:top w:val="single" w:sz="8" w:space="0" w:color="F79646" w:themeColor="accent6"/>
              <w:left w:val="single" w:sz="4" w:space="0" w:color="auto"/>
              <w:bottom w:val="single" w:sz="8" w:space="0" w:color="F79646" w:themeColor="accent6"/>
            </w:tcBorders>
            <w:vAlign w:val="center"/>
          </w:tcPr>
          <w:p w14:paraId="039F01E9" w14:textId="714A532C" w:rsidR="00795F2E" w:rsidRPr="000700A6" w:rsidRDefault="00816239" w:rsidP="00816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4</w:t>
            </w:r>
          </w:p>
        </w:tc>
      </w:tr>
      <w:tr w:rsidR="000700A6" w:rsidRPr="000700A6" w14:paraId="1FA3E751" w14:textId="77777777" w:rsidTr="0081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right w:val="single" w:sz="4" w:space="0" w:color="auto"/>
            </w:tcBorders>
          </w:tcPr>
          <w:p w14:paraId="0569DCD4" w14:textId="4B65A782" w:rsidR="00795F2E" w:rsidRPr="00816239" w:rsidRDefault="00816239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Attempted Plan with some variety and healthy options</w:t>
            </w:r>
          </w:p>
        </w:tc>
        <w:tc>
          <w:tcPr>
            <w:tcW w:w="4513" w:type="dxa"/>
            <w:tcBorders>
              <w:left w:val="single" w:sz="4" w:space="0" w:color="auto"/>
            </w:tcBorders>
            <w:vAlign w:val="center"/>
          </w:tcPr>
          <w:p w14:paraId="49496491" w14:textId="15D80F0E" w:rsidR="00795F2E" w:rsidRPr="000700A6" w:rsidRDefault="00816239" w:rsidP="00816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2</w:t>
            </w:r>
          </w:p>
        </w:tc>
      </w:tr>
      <w:tr w:rsidR="000700A6" w:rsidRPr="000700A6" w14:paraId="220EE303" w14:textId="77777777" w:rsidTr="0081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right w:val="single" w:sz="4" w:space="0" w:color="auto"/>
            </w:tcBorders>
          </w:tcPr>
          <w:p w14:paraId="6DEDE3B1" w14:textId="1CC643FC" w:rsidR="00795F2E" w:rsidRPr="00816239" w:rsidRDefault="00816239" w:rsidP="005A7CC9">
            <w:pPr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</w:pPr>
            <w:r w:rsidRPr="00816239">
              <w:rPr>
                <w:rFonts w:asciiTheme="majorHAnsi" w:hAnsiTheme="majorHAnsi" w:cstheme="majorHAnsi"/>
                <w:b w:val="0"/>
                <w:color w:val="FF0000"/>
                <w:sz w:val="22"/>
                <w:szCs w:val="22"/>
              </w:rPr>
              <w:t>Nothing OR Plan with no variety/not healthy</w:t>
            </w:r>
          </w:p>
        </w:tc>
        <w:tc>
          <w:tcPr>
            <w:tcW w:w="4513" w:type="dxa"/>
            <w:tcBorders>
              <w:top w:val="single" w:sz="8" w:space="0" w:color="F79646" w:themeColor="accent6"/>
              <w:left w:val="single" w:sz="4" w:space="0" w:color="auto"/>
              <w:bottom w:val="single" w:sz="8" w:space="0" w:color="F79646" w:themeColor="accent6"/>
            </w:tcBorders>
            <w:vAlign w:val="center"/>
          </w:tcPr>
          <w:p w14:paraId="5A44F243" w14:textId="0C8AAC5F" w:rsidR="00795F2E" w:rsidRPr="000700A6" w:rsidRDefault="00FF6D63" w:rsidP="00816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0</w:t>
            </w:r>
            <w:bookmarkStart w:id="0" w:name="_GoBack"/>
            <w:bookmarkEnd w:id="0"/>
          </w:p>
        </w:tc>
      </w:tr>
    </w:tbl>
    <w:p w14:paraId="57C31077" w14:textId="77777777" w:rsidR="005A7CC9" w:rsidRDefault="005A7CC9" w:rsidP="005A7CC9">
      <w:pPr>
        <w:rPr>
          <w:rFonts w:asciiTheme="majorHAnsi" w:hAnsiTheme="majorHAnsi" w:cstheme="majorHAnsi"/>
          <w:sz w:val="22"/>
          <w:szCs w:val="22"/>
        </w:rPr>
      </w:pPr>
    </w:p>
    <w:sectPr w:rsidR="005A7CC9" w:rsidSect="00C63483">
      <w:pgSz w:w="11900" w:h="16840"/>
      <w:pgMar w:top="1247" w:right="1247" w:bottom="124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D70"/>
    <w:multiLevelType w:val="hybridMultilevel"/>
    <w:tmpl w:val="152202E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C1EB0"/>
    <w:multiLevelType w:val="hybridMultilevel"/>
    <w:tmpl w:val="102494C4"/>
    <w:lvl w:ilvl="0" w:tplc="DB9C974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72AF0"/>
    <w:multiLevelType w:val="hybridMultilevel"/>
    <w:tmpl w:val="A8B0019A"/>
    <w:lvl w:ilvl="0" w:tplc="B0A08E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A6126"/>
    <w:multiLevelType w:val="hybridMultilevel"/>
    <w:tmpl w:val="8332BB12"/>
    <w:lvl w:ilvl="0" w:tplc="740209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C6C5984">
      <w:start w:val="1"/>
      <w:numFmt w:val="lowerLetter"/>
      <w:lvlText w:val="%2."/>
      <w:lvlJc w:val="left"/>
      <w:pPr>
        <w:ind w:left="1506" w:hanging="360"/>
      </w:pPr>
      <w:rPr>
        <w:rFonts w:ascii="Arial" w:hAnsi="Arial" w:cs="Arial" w:hint="default"/>
      </w:rPr>
    </w:lvl>
    <w:lvl w:ilvl="2" w:tplc="383A6350">
      <w:start w:val="1"/>
      <w:numFmt w:val="lowerRoman"/>
      <w:lvlText w:val="%3."/>
      <w:lvlJc w:val="right"/>
      <w:pPr>
        <w:ind w:left="1032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E671820"/>
    <w:multiLevelType w:val="hybridMultilevel"/>
    <w:tmpl w:val="4AA28AB2"/>
    <w:lvl w:ilvl="0" w:tplc="0C24FF2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5FA14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9">
      <w:start w:val="1"/>
      <w:numFmt w:val="lowerLetter"/>
      <w:lvlText w:val="%3."/>
      <w:lvlJc w:val="left"/>
      <w:pPr>
        <w:tabs>
          <w:tab w:val="num" w:pos="5606"/>
        </w:tabs>
        <w:ind w:left="5606" w:hanging="360"/>
      </w:pPr>
    </w:lvl>
    <w:lvl w:ilvl="3" w:tplc="B02C2B26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01820C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20000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BE8B3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A04E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DCE0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03D06EB"/>
    <w:multiLevelType w:val="hybridMultilevel"/>
    <w:tmpl w:val="81FAF67A"/>
    <w:lvl w:ilvl="0" w:tplc="0FCC6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81512"/>
    <w:multiLevelType w:val="hybridMultilevel"/>
    <w:tmpl w:val="199CE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50E93"/>
    <w:multiLevelType w:val="hybridMultilevel"/>
    <w:tmpl w:val="CA8AA336"/>
    <w:lvl w:ilvl="0" w:tplc="4836B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D28E8"/>
    <w:multiLevelType w:val="hybridMultilevel"/>
    <w:tmpl w:val="5D96CD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2189F"/>
    <w:multiLevelType w:val="hybridMultilevel"/>
    <w:tmpl w:val="7D30F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E3073"/>
    <w:multiLevelType w:val="hybridMultilevel"/>
    <w:tmpl w:val="61B26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664A3"/>
    <w:multiLevelType w:val="hybridMultilevel"/>
    <w:tmpl w:val="03203F62"/>
    <w:lvl w:ilvl="0" w:tplc="699CFBA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A2B32"/>
    <w:multiLevelType w:val="hybridMultilevel"/>
    <w:tmpl w:val="B3741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07F8D"/>
    <w:multiLevelType w:val="hybridMultilevel"/>
    <w:tmpl w:val="0D3E4A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233E8"/>
    <w:multiLevelType w:val="hybridMultilevel"/>
    <w:tmpl w:val="01CC5986"/>
    <w:lvl w:ilvl="0" w:tplc="D4DA5A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A7A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48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2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C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6B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65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2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1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942DE7"/>
    <w:multiLevelType w:val="hybridMultilevel"/>
    <w:tmpl w:val="C4D244EE"/>
    <w:lvl w:ilvl="0" w:tplc="E0DABCA6">
      <w:start w:val="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F6"/>
    <w:multiLevelType w:val="hybridMultilevel"/>
    <w:tmpl w:val="C21656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6013A0"/>
    <w:multiLevelType w:val="hybridMultilevel"/>
    <w:tmpl w:val="1E82B7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D601B"/>
    <w:multiLevelType w:val="hybridMultilevel"/>
    <w:tmpl w:val="2C0C2DB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E74F5"/>
    <w:multiLevelType w:val="hybridMultilevel"/>
    <w:tmpl w:val="71A2B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17"/>
  </w:num>
  <w:num w:numId="7">
    <w:abstractNumId w:val="14"/>
  </w:num>
  <w:num w:numId="8">
    <w:abstractNumId w:val="4"/>
  </w:num>
  <w:num w:numId="9">
    <w:abstractNumId w:val="15"/>
  </w:num>
  <w:num w:numId="10">
    <w:abstractNumId w:val="16"/>
  </w:num>
  <w:num w:numId="11">
    <w:abstractNumId w:val="11"/>
  </w:num>
  <w:num w:numId="12">
    <w:abstractNumId w:val="18"/>
  </w:num>
  <w:num w:numId="13">
    <w:abstractNumId w:val="0"/>
  </w:num>
  <w:num w:numId="14">
    <w:abstractNumId w:val="1"/>
  </w:num>
  <w:num w:numId="15">
    <w:abstractNumId w:val="7"/>
  </w:num>
  <w:num w:numId="16">
    <w:abstractNumId w:val="9"/>
  </w:num>
  <w:num w:numId="17">
    <w:abstractNumId w:val="12"/>
  </w:num>
  <w:num w:numId="18">
    <w:abstractNumId w:val="19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E"/>
    <w:rsid w:val="000700A6"/>
    <w:rsid w:val="000C556A"/>
    <w:rsid w:val="00177F48"/>
    <w:rsid w:val="001948F7"/>
    <w:rsid w:val="00290F02"/>
    <w:rsid w:val="002A4DE9"/>
    <w:rsid w:val="002F7195"/>
    <w:rsid w:val="00343B08"/>
    <w:rsid w:val="003907E1"/>
    <w:rsid w:val="003B0DBD"/>
    <w:rsid w:val="003F41AA"/>
    <w:rsid w:val="004273E7"/>
    <w:rsid w:val="00492156"/>
    <w:rsid w:val="004E15A4"/>
    <w:rsid w:val="005429D6"/>
    <w:rsid w:val="00546191"/>
    <w:rsid w:val="0056679C"/>
    <w:rsid w:val="005A7CC9"/>
    <w:rsid w:val="005D67FB"/>
    <w:rsid w:val="00612221"/>
    <w:rsid w:val="00661EAF"/>
    <w:rsid w:val="00663B89"/>
    <w:rsid w:val="006B796D"/>
    <w:rsid w:val="00723E03"/>
    <w:rsid w:val="00750572"/>
    <w:rsid w:val="00795F2E"/>
    <w:rsid w:val="007A05C6"/>
    <w:rsid w:val="007A78B1"/>
    <w:rsid w:val="00816239"/>
    <w:rsid w:val="0083334E"/>
    <w:rsid w:val="00884A03"/>
    <w:rsid w:val="0088539A"/>
    <w:rsid w:val="008B13EE"/>
    <w:rsid w:val="009240E0"/>
    <w:rsid w:val="00994B9B"/>
    <w:rsid w:val="009A107B"/>
    <w:rsid w:val="009D1758"/>
    <w:rsid w:val="009E30C7"/>
    <w:rsid w:val="00A838C2"/>
    <w:rsid w:val="00AB267F"/>
    <w:rsid w:val="00B631DD"/>
    <w:rsid w:val="00C203B6"/>
    <w:rsid w:val="00C46F50"/>
    <w:rsid w:val="00C63483"/>
    <w:rsid w:val="00C636BC"/>
    <w:rsid w:val="00CA1321"/>
    <w:rsid w:val="00CC05AA"/>
    <w:rsid w:val="00CF2BAA"/>
    <w:rsid w:val="00D114A4"/>
    <w:rsid w:val="00D81785"/>
    <w:rsid w:val="00E05399"/>
    <w:rsid w:val="00E34788"/>
    <w:rsid w:val="00E81E42"/>
    <w:rsid w:val="00EA149B"/>
    <w:rsid w:val="00EC6DBE"/>
    <w:rsid w:val="00EF650C"/>
    <w:rsid w:val="00F15F15"/>
    <w:rsid w:val="00FB4DE5"/>
    <w:rsid w:val="00FE7316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40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  <w:style w:type="table" w:styleId="LightList-Accent6">
    <w:name w:val="Light List Accent 6"/>
    <w:basedOn w:val="TableNormal"/>
    <w:uiPriority w:val="61"/>
    <w:rsid w:val="000700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  <w:style w:type="table" w:styleId="LightList-Accent6">
    <w:name w:val="Light List Accent 6"/>
    <w:basedOn w:val="TableNormal"/>
    <w:uiPriority w:val="61"/>
    <w:rsid w:val="000700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8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6425A-010C-4429-84B9-54D17B7A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3BFF7A35</Template>
  <TotalTime>57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renay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9</cp:revision>
  <cp:lastPrinted>2015-05-28T02:52:00Z</cp:lastPrinted>
  <dcterms:created xsi:type="dcterms:W3CDTF">2017-06-07T06:46:00Z</dcterms:created>
  <dcterms:modified xsi:type="dcterms:W3CDTF">2017-07-20T07:43:00Z</dcterms:modified>
</cp:coreProperties>
</file>