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22" w:rsidRDefault="0078394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GT</w:t>
      </w:r>
      <w:r w:rsidR="003C1F80">
        <w:rPr>
          <w:b/>
          <w:sz w:val="44"/>
          <w:szCs w:val="44"/>
        </w:rPr>
        <w:t>HBY</w:t>
      </w:r>
    </w:p>
    <w:p w:rsidR="003D1EC9" w:rsidRPr="003D1EC9" w:rsidRDefault="0078394C" w:rsidP="003D1EC9">
      <w:pPr>
        <w:rPr>
          <w:rFonts w:ascii="Arial" w:hAnsi="Arial" w:cs="Arial"/>
          <w:sz w:val="28"/>
          <w:szCs w:val="28"/>
          <w:lang w:eastAsia="en-US"/>
        </w:rPr>
      </w:pPr>
      <w:r w:rsidRPr="003D1EC9">
        <w:rPr>
          <w:rFonts w:ascii="Arial" w:hAnsi="Arial" w:cs="Arial"/>
          <w:b/>
          <w:sz w:val="28"/>
          <w:szCs w:val="28"/>
        </w:rPr>
        <w:t>Task 11</w:t>
      </w:r>
      <w:r w:rsidR="003D1EC9" w:rsidRPr="003D1EC9">
        <w:rPr>
          <w:rFonts w:ascii="Arial" w:hAnsi="Arial" w:cs="Arial"/>
          <w:sz w:val="28"/>
          <w:szCs w:val="28"/>
          <w:lang w:eastAsia="en-US"/>
        </w:rPr>
        <w:t>:</w:t>
      </w:r>
    </w:p>
    <w:p w:rsidR="003C1F80" w:rsidRPr="003D1EC9" w:rsidRDefault="003D1EC9" w:rsidP="003D1EC9">
      <w:pPr>
        <w:rPr>
          <w:rFonts w:ascii="Arial" w:hAnsi="Arial" w:cs="Arial"/>
          <w:b/>
          <w:sz w:val="28"/>
          <w:szCs w:val="28"/>
        </w:rPr>
      </w:pPr>
      <w:r w:rsidRPr="003D1EC9">
        <w:rPr>
          <w:rFonts w:ascii="Arial" w:hAnsi="Arial" w:cs="Arial"/>
          <w:sz w:val="28"/>
          <w:szCs w:val="28"/>
          <w:lang w:eastAsia="en-US"/>
        </w:rPr>
        <w:t>Extended Response</w:t>
      </w:r>
      <w:r w:rsidR="005D5EDB">
        <w:rPr>
          <w:rFonts w:ascii="Arial" w:hAnsi="Arial" w:cs="Arial"/>
          <w:sz w:val="28"/>
          <w:szCs w:val="28"/>
          <w:lang w:eastAsia="en-US"/>
        </w:rPr>
        <w:t xml:space="preserve"> -</w:t>
      </w:r>
      <w:r w:rsidRPr="003D1EC9">
        <w:rPr>
          <w:rFonts w:ascii="Arial" w:hAnsi="Arial" w:cs="Arial"/>
          <w:sz w:val="28"/>
          <w:szCs w:val="28"/>
          <w:lang w:eastAsia="en-US"/>
        </w:rPr>
        <w:t>The local, regional and global response to a Disease</w:t>
      </w:r>
    </w:p>
    <w:p w:rsidR="00400E2A" w:rsidRPr="00400E2A" w:rsidRDefault="00400E2A">
      <w:pPr>
        <w:rPr>
          <w:b/>
        </w:rPr>
      </w:pPr>
    </w:p>
    <w:p w:rsidR="00400E2A" w:rsidRPr="00400E2A" w:rsidRDefault="00400E2A">
      <w:pPr>
        <w:rPr>
          <w:b/>
          <w:sz w:val="28"/>
          <w:szCs w:val="28"/>
        </w:rPr>
      </w:pPr>
      <w:r w:rsidRPr="00400E2A">
        <w:rPr>
          <w:b/>
          <w:sz w:val="28"/>
          <w:szCs w:val="28"/>
        </w:rPr>
        <w:t>PowerPoint</w:t>
      </w:r>
      <w:r w:rsidR="005D5EDB">
        <w:rPr>
          <w:b/>
          <w:sz w:val="28"/>
          <w:szCs w:val="28"/>
        </w:rPr>
        <w:t xml:space="preserve">/Poster </w:t>
      </w:r>
      <w:r w:rsidR="0078394C">
        <w:rPr>
          <w:b/>
          <w:sz w:val="28"/>
          <w:szCs w:val="28"/>
        </w:rPr>
        <w:tab/>
      </w:r>
      <w:r w:rsidR="0078394C">
        <w:rPr>
          <w:b/>
          <w:sz w:val="28"/>
          <w:szCs w:val="28"/>
        </w:rPr>
        <w:tab/>
        <w:t>Name</w:t>
      </w:r>
      <w:r w:rsidRPr="00400E2A">
        <w:rPr>
          <w:b/>
          <w:sz w:val="28"/>
          <w:szCs w:val="28"/>
        </w:rPr>
        <w:t>: ______________</w:t>
      </w:r>
      <w:r w:rsidR="005D5EDB">
        <w:rPr>
          <w:b/>
          <w:sz w:val="28"/>
          <w:szCs w:val="28"/>
        </w:rPr>
        <w:t>___________</w:t>
      </w:r>
    </w:p>
    <w:p w:rsidR="00400E2A" w:rsidRPr="00400E2A" w:rsidRDefault="00400E2A">
      <w:pPr>
        <w:rPr>
          <w:sz w:val="28"/>
          <w:szCs w:val="28"/>
        </w:rPr>
      </w:pPr>
    </w:p>
    <w:p w:rsidR="00400E2A" w:rsidRDefault="00400E2A">
      <w:r w:rsidRPr="00400E2A">
        <w:rPr>
          <w:b/>
          <w:sz w:val="28"/>
          <w:szCs w:val="28"/>
        </w:rPr>
        <w:t>Task:</w:t>
      </w:r>
      <w:r>
        <w:t xml:space="preserve"> To create a Powe</w:t>
      </w:r>
      <w:r w:rsidR="00B36236">
        <w:t>r</w:t>
      </w:r>
      <w:r w:rsidR="005D5EDB">
        <w:t xml:space="preserve"> </w:t>
      </w:r>
      <w:r w:rsidR="00B36236">
        <w:t>Point</w:t>
      </w:r>
      <w:r w:rsidR="00D867B7">
        <w:t xml:space="preserve"> or </w:t>
      </w:r>
      <w:r w:rsidR="005D5EDB">
        <w:t>P</w:t>
      </w:r>
      <w:r w:rsidR="00D867B7">
        <w:t xml:space="preserve">oster </w:t>
      </w:r>
      <w:r w:rsidR="00B36236">
        <w:t>presentation</w:t>
      </w:r>
      <w:r w:rsidR="00D867B7">
        <w:t xml:space="preserve"> </w:t>
      </w:r>
      <w:r w:rsidR="00B36236">
        <w:t xml:space="preserve">that </w:t>
      </w:r>
      <w:r w:rsidR="000D27C5">
        <w:t>explains how a</w:t>
      </w:r>
      <w:r w:rsidR="003D1EC9">
        <w:t xml:space="preserve"> disease epidemic would be managed at the local, regional and global level</w:t>
      </w:r>
      <w:r w:rsidR="00D867B7">
        <w:t xml:space="preserve">.  You need to select a country and then research an infectious disease that is likely to occur in a local area of that country. When selecting the disease it is recommended you visit the </w:t>
      </w:r>
      <w:hyperlink r:id="rId6" w:history="1">
        <w:r w:rsidR="00D867B7" w:rsidRPr="00317639">
          <w:rPr>
            <w:rStyle w:val="Hyperlink"/>
          </w:rPr>
          <w:t>http://www.who.int/en/</w:t>
        </w:r>
      </w:hyperlink>
      <w:r w:rsidR="00D867B7">
        <w:t xml:space="preserve">  website for ideas.</w:t>
      </w:r>
      <w:r w:rsidR="005D5EDB">
        <w:t xml:space="preserve"> </w:t>
      </w:r>
      <w:r w:rsidR="000D27C5">
        <w:t>Remember to s</w:t>
      </w:r>
      <w:r>
        <w:t>ave the file in your workspac</w:t>
      </w:r>
      <w:r w:rsidR="000D27C5">
        <w:t xml:space="preserve">e so it can be accessed later. </w:t>
      </w:r>
      <w:r>
        <w:t>All notes must be</w:t>
      </w:r>
      <w:r w:rsidR="003D1EC9">
        <w:t xml:space="preserve"> handed</w:t>
      </w:r>
      <w:r w:rsidR="00D867B7">
        <w:t xml:space="preserve"> in</w:t>
      </w:r>
    </w:p>
    <w:p w:rsidR="00400E2A" w:rsidRDefault="00400E2A">
      <w:r w:rsidRPr="00400E2A">
        <w:rPr>
          <w:b/>
          <w:sz w:val="32"/>
          <w:szCs w:val="32"/>
        </w:rPr>
        <w:t>Time allowed:</w:t>
      </w:r>
      <w:r w:rsidR="003D1EC9">
        <w:t xml:space="preserve">  5</w:t>
      </w:r>
      <w:r>
        <w:t xml:space="preserve"> periods </w:t>
      </w:r>
      <w:r>
        <w:tab/>
      </w:r>
      <w:r>
        <w:tab/>
      </w:r>
      <w:r>
        <w:tab/>
      </w:r>
      <w:r w:rsidRPr="00400E2A">
        <w:rPr>
          <w:b/>
          <w:sz w:val="32"/>
          <w:szCs w:val="32"/>
        </w:rPr>
        <w:t>Marks:</w:t>
      </w:r>
      <w:r w:rsidR="00F271A2">
        <w:t xml:space="preserve"> 40</w:t>
      </w:r>
      <w:r>
        <w:t xml:space="preserve"> marks</w:t>
      </w:r>
    </w:p>
    <w:p w:rsidR="005F4FD1" w:rsidRPr="00400E2A" w:rsidRDefault="005F4F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 Date:  </w:t>
      </w:r>
      <w:r w:rsidR="003D1EC9">
        <w:rPr>
          <w:b/>
          <w:sz w:val="32"/>
          <w:szCs w:val="32"/>
        </w:rPr>
        <w:t>15</w:t>
      </w:r>
      <w:r w:rsidR="007E32CD">
        <w:rPr>
          <w:b/>
          <w:sz w:val="32"/>
          <w:szCs w:val="32"/>
        </w:rPr>
        <w:t>/9</w:t>
      </w:r>
      <w:r w:rsidR="003D1EC9">
        <w:rPr>
          <w:b/>
          <w:sz w:val="32"/>
          <w:szCs w:val="32"/>
        </w:rPr>
        <w:t>/17</w:t>
      </w:r>
    </w:p>
    <w:p w:rsidR="00400E2A" w:rsidRDefault="00400E2A">
      <w:pPr>
        <w:rPr>
          <w:b/>
          <w:sz w:val="32"/>
          <w:szCs w:val="32"/>
        </w:rPr>
      </w:pPr>
      <w:r w:rsidRPr="00400E2A">
        <w:rPr>
          <w:b/>
          <w:sz w:val="32"/>
          <w:szCs w:val="32"/>
        </w:rPr>
        <w:t>Assessment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2841"/>
        <w:gridCol w:w="2841"/>
      </w:tblGrid>
      <w:tr w:rsidR="00400E2A" w:rsidTr="005D5EDB">
        <w:tc>
          <w:tcPr>
            <w:tcW w:w="2949" w:type="dxa"/>
          </w:tcPr>
          <w:p w:rsidR="00400E2A" w:rsidRDefault="00400E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Assessment component</w:t>
            </w:r>
          </w:p>
        </w:tc>
        <w:tc>
          <w:tcPr>
            <w:tcW w:w="2841" w:type="dxa"/>
          </w:tcPr>
          <w:p w:rsidR="00400E2A" w:rsidRDefault="00400E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Marks </w:t>
            </w:r>
          </w:p>
        </w:tc>
        <w:tc>
          <w:tcPr>
            <w:tcW w:w="2841" w:type="dxa"/>
          </w:tcPr>
          <w:p w:rsidR="00400E2A" w:rsidRDefault="00C847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Marks Awarded</w:t>
            </w:r>
          </w:p>
        </w:tc>
      </w:tr>
      <w:tr w:rsidR="00400E2A" w:rsidTr="005D5EDB">
        <w:tc>
          <w:tcPr>
            <w:tcW w:w="2949" w:type="dxa"/>
          </w:tcPr>
          <w:p w:rsidR="00400E2A" w:rsidRPr="00C8476A" w:rsidRDefault="00C8476A">
            <w:r>
              <w:t>Cover Page</w:t>
            </w:r>
            <w:r w:rsidR="00D867B7">
              <w:t>/Title</w:t>
            </w:r>
            <w:r>
              <w:t>- including names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5D5EDB">
        <w:tc>
          <w:tcPr>
            <w:tcW w:w="2949" w:type="dxa"/>
          </w:tcPr>
          <w:p w:rsidR="00400E2A" w:rsidRPr="00C8476A" w:rsidRDefault="00D867B7">
            <w:r>
              <w:t xml:space="preserve">Organisation of </w:t>
            </w:r>
            <w:r w:rsidR="007E32CD">
              <w:t>Content</w:t>
            </w:r>
            <w:r w:rsidR="00C8476A">
              <w:t xml:space="preserve"> 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5D5EDB">
        <w:tc>
          <w:tcPr>
            <w:tcW w:w="2949" w:type="dxa"/>
          </w:tcPr>
          <w:p w:rsidR="00400E2A" w:rsidRPr="00C8476A" w:rsidRDefault="003D1EC9">
            <w:r>
              <w:t xml:space="preserve">Font size </w:t>
            </w:r>
            <w:r w:rsidR="00C8476A">
              <w:t>suitable for viewing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5D5EDB">
        <w:tc>
          <w:tcPr>
            <w:tcW w:w="2949" w:type="dxa"/>
          </w:tcPr>
          <w:p w:rsidR="00400E2A" w:rsidRPr="00C8476A" w:rsidRDefault="00D867B7">
            <w:r>
              <w:t>C</w:t>
            </w:r>
            <w:r w:rsidR="00C8476A">
              <w:t>olour</w:t>
            </w:r>
            <w:r>
              <w:t>s selected for presentation are</w:t>
            </w:r>
            <w:r w:rsidR="00C8476A">
              <w:t xml:space="preserve"> suitable for viewing</w:t>
            </w:r>
            <w:r>
              <w:t xml:space="preserve"> and appealing</w:t>
            </w:r>
          </w:p>
        </w:tc>
        <w:tc>
          <w:tcPr>
            <w:tcW w:w="2841" w:type="dxa"/>
          </w:tcPr>
          <w:p w:rsidR="00400E2A" w:rsidRPr="00C8476A" w:rsidRDefault="006B5125">
            <w:r>
              <w:t>1</w:t>
            </w:r>
            <w:r w:rsidR="00C8476A">
              <w:t xml:space="preserve">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5D5EDB">
        <w:tc>
          <w:tcPr>
            <w:tcW w:w="2949" w:type="dxa"/>
          </w:tcPr>
          <w:p w:rsidR="00400E2A" w:rsidRPr="00C8476A" w:rsidRDefault="00C8476A">
            <w:r>
              <w:t>At least 5 suitable/relevant images</w:t>
            </w:r>
          </w:p>
        </w:tc>
        <w:tc>
          <w:tcPr>
            <w:tcW w:w="2841" w:type="dxa"/>
          </w:tcPr>
          <w:p w:rsidR="00400E2A" w:rsidRPr="00C8476A" w:rsidRDefault="00C8476A">
            <w:r>
              <w:t>2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5D5EDB">
        <w:tc>
          <w:tcPr>
            <w:tcW w:w="2949" w:type="dxa"/>
          </w:tcPr>
          <w:p w:rsidR="00400E2A" w:rsidRDefault="000D27C5">
            <w:r>
              <w:t>Content</w:t>
            </w:r>
          </w:p>
          <w:p w:rsidR="003C1F80" w:rsidRDefault="00D867B7" w:rsidP="00876B7E">
            <w:pPr>
              <w:pStyle w:val="ListParagraph"/>
              <w:numPr>
                <w:ilvl w:val="0"/>
                <w:numId w:val="1"/>
              </w:numPr>
            </w:pPr>
            <w:r>
              <w:t>General</w:t>
            </w:r>
            <w:r w:rsidR="005D5EDB">
              <w:t xml:space="preserve"> d</w:t>
            </w:r>
            <w:r>
              <w:t>escription of the disease</w:t>
            </w:r>
          </w:p>
          <w:p w:rsidR="00165C06" w:rsidRDefault="00D867B7" w:rsidP="000D27C5">
            <w:pPr>
              <w:pStyle w:val="ListParagraph"/>
              <w:numPr>
                <w:ilvl w:val="0"/>
                <w:numId w:val="1"/>
              </w:numPr>
            </w:pPr>
            <w:r>
              <w:t>Symptoms</w:t>
            </w:r>
          </w:p>
          <w:p w:rsidR="00876B7E" w:rsidRDefault="005D5EDB" w:rsidP="00876B7E">
            <w:pPr>
              <w:pStyle w:val="ListParagraph"/>
              <w:numPr>
                <w:ilvl w:val="0"/>
                <w:numId w:val="1"/>
              </w:numPr>
            </w:pPr>
            <w:r>
              <w:t>Mode</w:t>
            </w:r>
            <w:r w:rsidR="00D867B7">
              <w:t xml:space="preserve"> of transmission</w:t>
            </w:r>
          </w:p>
          <w:p w:rsidR="00D867B7" w:rsidRDefault="00D867B7" w:rsidP="00D867B7">
            <w:pPr>
              <w:pStyle w:val="ListParagraph"/>
              <w:numPr>
                <w:ilvl w:val="0"/>
                <w:numId w:val="1"/>
              </w:numPr>
            </w:pPr>
            <w:r>
              <w:t>Treatment</w:t>
            </w:r>
            <w:r w:rsidR="005D5EDB">
              <w:t>s</w:t>
            </w:r>
          </w:p>
          <w:p w:rsidR="00D867B7" w:rsidRDefault="005D5EDB" w:rsidP="00D867B7">
            <w:pPr>
              <w:pStyle w:val="ListParagraph"/>
              <w:numPr>
                <w:ilvl w:val="0"/>
                <w:numId w:val="1"/>
              </w:numPr>
            </w:pPr>
            <w:r>
              <w:t xml:space="preserve">Immediate(local) </w:t>
            </w:r>
            <w:r w:rsidR="00D867B7">
              <w:t>response to an out break</w:t>
            </w:r>
          </w:p>
          <w:p w:rsidR="00D867B7" w:rsidRDefault="00D867B7" w:rsidP="00D867B7">
            <w:pPr>
              <w:pStyle w:val="ListParagraph"/>
              <w:numPr>
                <w:ilvl w:val="0"/>
                <w:numId w:val="1"/>
              </w:numPr>
            </w:pPr>
            <w:r>
              <w:t>Region response</w:t>
            </w:r>
          </w:p>
          <w:p w:rsidR="00D867B7" w:rsidRPr="00C8476A" w:rsidRDefault="00D867B7" w:rsidP="00D867B7">
            <w:pPr>
              <w:pStyle w:val="ListParagraph"/>
              <w:numPr>
                <w:ilvl w:val="0"/>
                <w:numId w:val="1"/>
              </w:numPr>
            </w:pPr>
            <w:r>
              <w:t>Global response</w:t>
            </w:r>
          </w:p>
        </w:tc>
        <w:tc>
          <w:tcPr>
            <w:tcW w:w="2841" w:type="dxa"/>
          </w:tcPr>
          <w:p w:rsidR="00165C06" w:rsidRDefault="00165C06"/>
          <w:p w:rsidR="00165C06" w:rsidRDefault="000D27C5">
            <w:r>
              <w:t>5</w:t>
            </w:r>
            <w:r w:rsidR="00165C06">
              <w:t xml:space="preserve"> marks</w:t>
            </w:r>
          </w:p>
          <w:p w:rsidR="00165C06" w:rsidRDefault="00165C06"/>
          <w:p w:rsidR="00165C06" w:rsidRDefault="000D27C5">
            <w:r>
              <w:t>5</w:t>
            </w:r>
            <w:r w:rsidR="00165C06">
              <w:t xml:space="preserve"> marks</w:t>
            </w:r>
          </w:p>
          <w:p w:rsidR="00165C06" w:rsidRDefault="005D5EDB">
            <w:r>
              <w:t>4</w:t>
            </w:r>
            <w:r w:rsidR="00165C06">
              <w:t xml:space="preserve"> marks</w:t>
            </w:r>
          </w:p>
          <w:p w:rsidR="00165C06" w:rsidRDefault="00165C06"/>
          <w:p w:rsidR="005D5EDB" w:rsidRDefault="005D5EDB">
            <w:r>
              <w:t>4 marks</w:t>
            </w:r>
          </w:p>
          <w:p w:rsidR="005D5EDB" w:rsidRDefault="005D5EDB">
            <w:r>
              <w:t>4 marks</w:t>
            </w:r>
          </w:p>
          <w:p w:rsidR="005D5EDB" w:rsidRDefault="005D5EDB"/>
          <w:p w:rsidR="005D5EDB" w:rsidRDefault="005D5EDB"/>
          <w:p w:rsidR="005D5EDB" w:rsidRDefault="005D5EDB">
            <w:r>
              <w:t>4 marks</w:t>
            </w:r>
          </w:p>
          <w:p w:rsidR="005D5EDB" w:rsidRDefault="005D5EDB">
            <w:r>
              <w:t>5 marks</w:t>
            </w:r>
          </w:p>
          <w:p w:rsidR="005D5EDB" w:rsidRPr="00C8476A" w:rsidRDefault="005D5EDB"/>
        </w:tc>
        <w:tc>
          <w:tcPr>
            <w:tcW w:w="2841" w:type="dxa"/>
          </w:tcPr>
          <w:p w:rsidR="00400E2A" w:rsidRPr="00C8476A" w:rsidRDefault="00400E2A"/>
        </w:tc>
      </w:tr>
      <w:tr w:rsidR="00C8476A" w:rsidTr="005D5EDB">
        <w:tc>
          <w:tcPr>
            <w:tcW w:w="2949" w:type="dxa"/>
          </w:tcPr>
          <w:p w:rsidR="00C8476A" w:rsidRDefault="00C8476A">
            <w:r>
              <w:t>Bibliography minimum 5 references</w:t>
            </w:r>
          </w:p>
        </w:tc>
        <w:tc>
          <w:tcPr>
            <w:tcW w:w="2841" w:type="dxa"/>
          </w:tcPr>
          <w:p w:rsidR="00C8476A" w:rsidRPr="00C8476A" w:rsidRDefault="006B5125">
            <w:r>
              <w:t>5 or more references 3</w:t>
            </w:r>
            <w:r w:rsidR="00C8476A">
              <w:t xml:space="preserve"> marks</w:t>
            </w:r>
          </w:p>
        </w:tc>
        <w:tc>
          <w:tcPr>
            <w:tcW w:w="2841" w:type="dxa"/>
          </w:tcPr>
          <w:p w:rsidR="00C8476A" w:rsidRPr="00C8476A" w:rsidRDefault="00C8476A"/>
        </w:tc>
      </w:tr>
      <w:tr w:rsidR="00C8476A" w:rsidTr="005D5EDB">
        <w:tc>
          <w:tcPr>
            <w:tcW w:w="2949" w:type="dxa"/>
          </w:tcPr>
          <w:p w:rsidR="00C8476A" w:rsidRDefault="00C8476A"/>
        </w:tc>
        <w:tc>
          <w:tcPr>
            <w:tcW w:w="2841" w:type="dxa"/>
          </w:tcPr>
          <w:p w:rsidR="00C8476A" w:rsidRPr="00C8476A" w:rsidRDefault="00F271A2">
            <w:r>
              <w:t>Total 40</w:t>
            </w:r>
            <w:bookmarkStart w:id="0" w:name="_GoBack"/>
            <w:bookmarkEnd w:id="0"/>
            <w:r w:rsidR="00C120D2">
              <w:t xml:space="preserve"> Marks</w:t>
            </w:r>
          </w:p>
        </w:tc>
        <w:tc>
          <w:tcPr>
            <w:tcW w:w="2841" w:type="dxa"/>
          </w:tcPr>
          <w:p w:rsidR="00C8476A" w:rsidRPr="00C8476A" w:rsidRDefault="00C8476A"/>
        </w:tc>
      </w:tr>
    </w:tbl>
    <w:p w:rsidR="00400E2A" w:rsidRDefault="00400E2A">
      <w:pPr>
        <w:rPr>
          <w:b/>
          <w:sz w:val="32"/>
          <w:szCs w:val="32"/>
        </w:rPr>
      </w:pPr>
    </w:p>
    <w:p w:rsidR="00C120D2" w:rsidRPr="00400E2A" w:rsidRDefault="00C12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Comments:</w:t>
      </w:r>
    </w:p>
    <w:sectPr w:rsidR="00C120D2" w:rsidRPr="00400E2A" w:rsidSect="00165C0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A228B"/>
    <w:multiLevelType w:val="hybridMultilevel"/>
    <w:tmpl w:val="D16A6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2A"/>
    <w:rsid w:val="000D27C5"/>
    <w:rsid w:val="00165C06"/>
    <w:rsid w:val="001C67F3"/>
    <w:rsid w:val="002805B9"/>
    <w:rsid w:val="003C1F80"/>
    <w:rsid w:val="003D1EC9"/>
    <w:rsid w:val="00400E2A"/>
    <w:rsid w:val="005D5EDB"/>
    <w:rsid w:val="005F4FD1"/>
    <w:rsid w:val="006B5125"/>
    <w:rsid w:val="0078394C"/>
    <w:rsid w:val="007E32CD"/>
    <w:rsid w:val="007F7D3C"/>
    <w:rsid w:val="00876B7E"/>
    <w:rsid w:val="009325B1"/>
    <w:rsid w:val="00A140A6"/>
    <w:rsid w:val="00AF5322"/>
    <w:rsid w:val="00B36236"/>
    <w:rsid w:val="00C120D2"/>
    <w:rsid w:val="00C8476A"/>
    <w:rsid w:val="00D867B7"/>
    <w:rsid w:val="00F271A2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B7E"/>
    <w:pPr>
      <w:ind w:left="720"/>
      <w:contextualSpacing/>
    </w:pPr>
  </w:style>
  <w:style w:type="character" w:styleId="Hyperlink">
    <w:name w:val="Hyperlink"/>
    <w:basedOn w:val="DefaultParagraphFont"/>
    <w:rsid w:val="00D867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B7E"/>
    <w:pPr>
      <w:ind w:left="720"/>
      <w:contextualSpacing/>
    </w:pPr>
  </w:style>
  <w:style w:type="character" w:styleId="Hyperlink">
    <w:name w:val="Hyperlink"/>
    <w:basedOn w:val="DefaultParagraphFont"/>
    <w:rsid w:val="00D867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o.int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F9D39908.dotm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cp:lastPrinted>2017-08-22T06:40:00Z</cp:lastPrinted>
  <dcterms:created xsi:type="dcterms:W3CDTF">2017-08-22T06:47:00Z</dcterms:created>
  <dcterms:modified xsi:type="dcterms:W3CDTF">2017-08-22T06:47:00Z</dcterms:modified>
</cp:coreProperties>
</file>