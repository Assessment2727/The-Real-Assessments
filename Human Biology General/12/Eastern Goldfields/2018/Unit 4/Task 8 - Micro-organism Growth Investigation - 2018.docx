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18" w:rsidRPr="0093251E" w:rsidRDefault="00567B18" w:rsidP="00567B18">
      <w:pPr>
        <w:spacing w:line="240" w:lineRule="auto"/>
        <w:rPr>
          <w:b/>
          <w:sz w:val="26"/>
          <w:szCs w:val="26"/>
        </w:rPr>
      </w:pPr>
      <w:bookmarkStart w:id="0" w:name="_GoBack"/>
      <w:bookmarkEnd w:id="0"/>
      <w:r w:rsidRPr="0093251E">
        <w:rPr>
          <w:b/>
          <w:noProof/>
          <w:sz w:val="26"/>
          <w:szCs w:val="26"/>
          <w:lang w:eastAsia="en-AU"/>
        </w:rPr>
        <w:drawing>
          <wp:anchor distT="0" distB="0" distL="114300" distR="114300" simplePos="0" relativeHeight="251660288" behindDoc="1" locked="0" layoutInCell="1" allowOverlap="1" wp14:anchorId="5D8552B5" wp14:editId="5EC2C1B8">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 xml:space="preserve">GENERAL </w:t>
      </w:r>
      <w:r w:rsidRPr="0093251E">
        <w:rPr>
          <w:b/>
          <w:sz w:val="26"/>
          <w:szCs w:val="26"/>
        </w:rPr>
        <w:t>HUMAN BIOLOGICAL SCIENCE</w:t>
      </w:r>
    </w:p>
    <w:p w:rsidR="00567B18" w:rsidRDefault="00567B18" w:rsidP="00567B18">
      <w:pPr>
        <w:spacing w:line="240" w:lineRule="auto"/>
        <w:rPr>
          <w:b/>
          <w:sz w:val="26"/>
          <w:szCs w:val="26"/>
        </w:rPr>
      </w:pPr>
      <w:r>
        <w:rPr>
          <w:b/>
          <w:sz w:val="26"/>
          <w:szCs w:val="26"/>
        </w:rPr>
        <w:t>TASK 8 – MICRO-ORGANISMS GROWTH INVESTIGATION</w:t>
      </w:r>
    </w:p>
    <w:p w:rsidR="00567B18" w:rsidRDefault="00567B18" w:rsidP="00567B18">
      <w:pPr>
        <w:spacing w:line="240" w:lineRule="auto"/>
        <w:rPr>
          <w:b/>
          <w:sz w:val="26"/>
          <w:szCs w:val="26"/>
        </w:rPr>
      </w:pPr>
    </w:p>
    <w:p w:rsidR="00CE6EDD" w:rsidRDefault="00567B18" w:rsidP="00CE6EDD">
      <w:pPr>
        <w:spacing w:line="240" w:lineRule="auto"/>
        <w:rPr>
          <w:b/>
          <w:sz w:val="26"/>
          <w:szCs w:val="26"/>
        </w:rPr>
      </w:pPr>
      <w:r>
        <w:rPr>
          <w:b/>
          <w:sz w:val="26"/>
          <w:szCs w:val="26"/>
        </w:rPr>
        <w:t>NAME:</w:t>
      </w:r>
      <w:r>
        <w:rPr>
          <w:b/>
          <w:sz w:val="26"/>
          <w:szCs w:val="26"/>
        </w:rPr>
        <w:tab/>
        <w:t>_______</w:t>
      </w:r>
      <w:r w:rsidR="00CE6EDD">
        <w:rPr>
          <w:b/>
          <w:sz w:val="26"/>
          <w:szCs w:val="26"/>
        </w:rPr>
        <w:t>____________________</w:t>
      </w:r>
      <w:r>
        <w:rPr>
          <w:b/>
          <w:sz w:val="26"/>
          <w:szCs w:val="26"/>
        </w:rPr>
        <w:tab/>
        <w:t xml:space="preserve">     WEIGHTING: 8%</w:t>
      </w:r>
      <w:r w:rsidR="00CE6EDD">
        <w:rPr>
          <w:b/>
          <w:sz w:val="26"/>
          <w:szCs w:val="26"/>
        </w:rPr>
        <w:t xml:space="preserve">        MARK</w:t>
      </w:r>
      <w:proofErr w:type="gramStart"/>
      <w:r w:rsidR="00CE6EDD">
        <w:rPr>
          <w:b/>
          <w:sz w:val="26"/>
          <w:szCs w:val="26"/>
        </w:rPr>
        <w:t>:_</w:t>
      </w:r>
      <w:proofErr w:type="gramEnd"/>
      <w:r w:rsidR="00CE6EDD">
        <w:rPr>
          <w:b/>
          <w:sz w:val="26"/>
          <w:szCs w:val="26"/>
        </w:rPr>
        <w:t>____ /47</w:t>
      </w:r>
    </w:p>
    <w:p w:rsidR="00CE6EDD" w:rsidRDefault="00CE6EDD" w:rsidP="00CE6EDD">
      <w:pPr>
        <w:spacing w:line="240" w:lineRule="auto"/>
        <w:jc w:val="right"/>
        <w:rPr>
          <w:b/>
          <w:sz w:val="26"/>
          <w:szCs w:val="26"/>
        </w:rPr>
      </w:pPr>
      <w:r>
        <w:rPr>
          <w:b/>
          <w:sz w:val="26"/>
          <w:szCs w:val="26"/>
        </w:rPr>
        <w:t>Part A = ____/ 16</w:t>
      </w:r>
    </w:p>
    <w:p w:rsidR="00CE6EDD" w:rsidRDefault="00CE6EDD" w:rsidP="00CE6EDD">
      <w:pPr>
        <w:spacing w:line="240" w:lineRule="auto"/>
        <w:jc w:val="right"/>
        <w:rPr>
          <w:b/>
          <w:sz w:val="26"/>
          <w:szCs w:val="26"/>
        </w:rPr>
      </w:pPr>
      <w:r>
        <w:rPr>
          <w:b/>
          <w:sz w:val="26"/>
          <w:szCs w:val="26"/>
        </w:rPr>
        <w:t>Part B = ____/ 31</w:t>
      </w:r>
    </w:p>
    <w:p w:rsidR="00567B18" w:rsidRDefault="00567B18" w:rsidP="00567B18">
      <w:pPr>
        <w:spacing w:after="0" w:line="240" w:lineRule="auto"/>
        <w:jc w:val="both"/>
        <w:rPr>
          <w:b/>
          <w:i/>
        </w:rPr>
      </w:pPr>
      <w:r>
        <w:rPr>
          <w:b/>
          <w:i/>
        </w:rPr>
        <w:t>PART A – RESEARCH AND INVESTIGATION DEVELOPMENT</w:t>
      </w:r>
      <w:r w:rsidR="00B6113B">
        <w:rPr>
          <w:b/>
          <w:i/>
        </w:rPr>
        <w:t xml:space="preserve"> </w:t>
      </w:r>
      <w:r w:rsidR="00B6113B">
        <w:rPr>
          <w:b/>
          <w:i/>
        </w:rPr>
        <w:tab/>
      </w:r>
      <w:r w:rsidR="00B6113B">
        <w:rPr>
          <w:b/>
          <w:i/>
        </w:rPr>
        <w:tab/>
      </w:r>
      <w:r w:rsidR="00B6113B">
        <w:rPr>
          <w:b/>
          <w:i/>
        </w:rPr>
        <w:tab/>
      </w:r>
      <w:r w:rsidR="00B6113B">
        <w:rPr>
          <w:b/>
          <w:i/>
        </w:rPr>
        <w:tab/>
        <w:t xml:space="preserve">        (16 MARKS)</w:t>
      </w:r>
    </w:p>
    <w:p w:rsidR="00567B18" w:rsidRPr="002C0DAB" w:rsidRDefault="00567B18" w:rsidP="00567B18">
      <w:pPr>
        <w:spacing w:after="0" w:line="240" w:lineRule="auto"/>
        <w:jc w:val="both"/>
        <w:rPr>
          <w:b/>
          <w:i/>
        </w:rPr>
      </w:pPr>
    </w:p>
    <w:p w:rsidR="00567B18" w:rsidRDefault="00567B18" w:rsidP="00567B18">
      <w:pPr>
        <w:spacing w:after="0" w:line="240" w:lineRule="auto"/>
      </w:pPr>
      <w:r>
        <w:t>Have you ever wondered why some people are really picky about cleaning? Why hospitals are so sterile? Why you shouldn’t eat food off of the floor? What makes one thing cleaner than another?</w:t>
      </w:r>
    </w:p>
    <w:p w:rsidR="00567B18" w:rsidRDefault="00567B18" w:rsidP="00567B18">
      <w:pPr>
        <w:spacing w:after="0" w:line="240" w:lineRule="auto"/>
      </w:pPr>
    </w:p>
    <w:p w:rsidR="00567B18" w:rsidRDefault="00567B18" w:rsidP="00567B18">
      <w:pPr>
        <w:pStyle w:val="ListParagraph"/>
        <w:numPr>
          <w:ilvl w:val="0"/>
          <w:numId w:val="6"/>
        </w:numPr>
        <w:spacing w:after="0" w:line="240" w:lineRule="auto"/>
      </w:pPr>
      <w:r>
        <w:t xml:space="preserve">You are to investigate why micro-organisms are able to survive and thrive in certain environments/conditions better than on others. Submit your responses in a </w:t>
      </w:r>
      <w:r w:rsidRPr="00EB72AC">
        <w:rPr>
          <w:b/>
        </w:rPr>
        <w:t>report format</w:t>
      </w:r>
      <w:r w:rsidRPr="00EB72AC">
        <w:t>.</w:t>
      </w:r>
    </w:p>
    <w:p w:rsidR="00567B18" w:rsidRDefault="00567B18" w:rsidP="00567B18">
      <w:pPr>
        <w:pStyle w:val="ListParagraph"/>
        <w:spacing w:after="0" w:line="240" w:lineRule="auto"/>
        <w:jc w:val="right"/>
      </w:pPr>
      <w:r>
        <w:t>(5 Marks)</w:t>
      </w:r>
      <w:r>
        <w:br/>
      </w:r>
    </w:p>
    <w:p w:rsidR="00567B18" w:rsidRDefault="00567B18" w:rsidP="00567B18">
      <w:pPr>
        <w:pStyle w:val="ListParagraph"/>
        <w:numPr>
          <w:ilvl w:val="1"/>
          <w:numId w:val="6"/>
        </w:numPr>
        <w:spacing w:after="0" w:line="240" w:lineRule="auto"/>
      </w:pPr>
      <w:r>
        <w:t>What are common micro-organisms can you find in or on your body?</w:t>
      </w:r>
    </w:p>
    <w:p w:rsidR="00567B18" w:rsidRDefault="00567B18" w:rsidP="00567B18">
      <w:pPr>
        <w:pStyle w:val="ListParagraph"/>
        <w:numPr>
          <w:ilvl w:val="1"/>
          <w:numId w:val="6"/>
        </w:numPr>
        <w:spacing w:after="0" w:line="240" w:lineRule="auto"/>
      </w:pPr>
      <w:r>
        <w:t>Why are we not affected by most bacteria that we come in contact with?</w:t>
      </w:r>
    </w:p>
    <w:p w:rsidR="00567B18" w:rsidRDefault="00567B18" w:rsidP="00567B18">
      <w:pPr>
        <w:pStyle w:val="ListParagraph"/>
        <w:numPr>
          <w:ilvl w:val="1"/>
          <w:numId w:val="6"/>
        </w:numPr>
        <w:spacing w:after="0" w:line="240" w:lineRule="auto"/>
      </w:pPr>
      <w:r>
        <w:t>What are the optimal conditions in which bacteria grow?</w:t>
      </w:r>
    </w:p>
    <w:p w:rsidR="00567B18" w:rsidRDefault="00567B18" w:rsidP="00567B18">
      <w:pPr>
        <w:pStyle w:val="ListParagraph"/>
        <w:numPr>
          <w:ilvl w:val="1"/>
          <w:numId w:val="6"/>
        </w:numPr>
        <w:spacing w:after="0" w:line="240" w:lineRule="auto"/>
      </w:pPr>
      <w:r>
        <w:t>How do bacteria infect a host?</w:t>
      </w:r>
    </w:p>
    <w:p w:rsidR="00567B18" w:rsidRDefault="00567B18" w:rsidP="00567B18">
      <w:pPr>
        <w:pStyle w:val="ListParagraph"/>
        <w:numPr>
          <w:ilvl w:val="1"/>
          <w:numId w:val="6"/>
        </w:numPr>
        <w:spacing w:after="0" w:line="240" w:lineRule="auto"/>
      </w:pPr>
      <w:r>
        <w:t>How do bacteria reproduce in a host?</w:t>
      </w:r>
    </w:p>
    <w:p w:rsidR="00567B18" w:rsidRDefault="00567B18" w:rsidP="00567B18">
      <w:pPr>
        <w:pStyle w:val="ListParagraph"/>
        <w:numPr>
          <w:ilvl w:val="1"/>
          <w:numId w:val="6"/>
        </w:numPr>
        <w:spacing w:after="0" w:line="240" w:lineRule="auto"/>
      </w:pPr>
      <w:r>
        <w:t>Bacterial Infections:</w:t>
      </w:r>
    </w:p>
    <w:p w:rsidR="00567B18" w:rsidRDefault="00567B18" w:rsidP="00567B18">
      <w:pPr>
        <w:pStyle w:val="ListParagraph"/>
        <w:numPr>
          <w:ilvl w:val="2"/>
          <w:numId w:val="6"/>
        </w:numPr>
        <w:spacing w:after="0" w:line="240" w:lineRule="auto"/>
      </w:pPr>
      <w:r>
        <w:t xml:space="preserve">How can a bacterial infection be treated? </w:t>
      </w:r>
    </w:p>
    <w:p w:rsidR="00567B18" w:rsidRDefault="00567B18" w:rsidP="00567B18">
      <w:pPr>
        <w:pStyle w:val="ListParagraph"/>
        <w:numPr>
          <w:ilvl w:val="2"/>
          <w:numId w:val="6"/>
        </w:numPr>
        <w:spacing w:after="0" w:line="240" w:lineRule="auto"/>
      </w:pPr>
      <w:r>
        <w:t>How does this compare to other pathogenic infections?</w:t>
      </w:r>
    </w:p>
    <w:p w:rsidR="00511CEA" w:rsidRDefault="00511CEA" w:rsidP="00511CEA">
      <w:pPr>
        <w:pStyle w:val="ListParagraph"/>
        <w:numPr>
          <w:ilvl w:val="1"/>
          <w:numId w:val="6"/>
        </w:numPr>
        <w:spacing w:after="0" w:line="240" w:lineRule="auto"/>
      </w:pPr>
      <w:r>
        <w:t>Bacterial Colony:</w:t>
      </w:r>
    </w:p>
    <w:p w:rsidR="00511CEA" w:rsidRDefault="00511CEA" w:rsidP="00511CEA">
      <w:pPr>
        <w:pStyle w:val="ListParagraph"/>
        <w:numPr>
          <w:ilvl w:val="2"/>
          <w:numId w:val="6"/>
        </w:numPr>
        <w:spacing w:after="0" w:line="240" w:lineRule="auto"/>
      </w:pPr>
      <w:r>
        <w:t>What is a bacterial colony?</w:t>
      </w:r>
    </w:p>
    <w:p w:rsidR="00511CEA" w:rsidRDefault="00511CEA" w:rsidP="00511CEA">
      <w:pPr>
        <w:pStyle w:val="ListParagraph"/>
        <w:numPr>
          <w:ilvl w:val="2"/>
          <w:numId w:val="6"/>
        </w:numPr>
        <w:spacing w:after="0" w:line="240" w:lineRule="auto"/>
      </w:pPr>
      <w:r>
        <w:t>What is bacterial colony morphology?</w:t>
      </w:r>
    </w:p>
    <w:p w:rsidR="00511CEA" w:rsidRDefault="00511CEA" w:rsidP="00511CEA">
      <w:pPr>
        <w:pStyle w:val="ListParagraph"/>
        <w:numPr>
          <w:ilvl w:val="2"/>
          <w:numId w:val="6"/>
        </w:numPr>
        <w:spacing w:after="0" w:line="240" w:lineRule="auto"/>
      </w:pPr>
      <w:r>
        <w:t>Include a diagram explaining bacterial colony morphology.</w:t>
      </w:r>
    </w:p>
    <w:p w:rsidR="00444201" w:rsidRDefault="00444201" w:rsidP="00444201">
      <w:pPr>
        <w:pStyle w:val="ListParagraph"/>
        <w:numPr>
          <w:ilvl w:val="1"/>
          <w:numId w:val="6"/>
        </w:numPr>
        <w:spacing w:after="0" w:line="240" w:lineRule="auto"/>
      </w:pPr>
      <w:r>
        <w:t xml:space="preserve">How does the body defend itself against pathogenic invasions? </w:t>
      </w:r>
    </w:p>
    <w:p w:rsidR="00567B18" w:rsidRDefault="00567B18" w:rsidP="00567B18">
      <w:pPr>
        <w:spacing w:after="0" w:line="240" w:lineRule="auto"/>
      </w:pPr>
    </w:p>
    <w:p w:rsidR="00567B18" w:rsidRDefault="00567B18" w:rsidP="00567B18">
      <w:pPr>
        <w:spacing w:after="0" w:line="240" w:lineRule="auto"/>
      </w:pPr>
    </w:p>
    <w:p w:rsidR="00B6113B" w:rsidRDefault="00567B18" w:rsidP="00567B18">
      <w:pPr>
        <w:pStyle w:val="ListParagraph"/>
        <w:numPr>
          <w:ilvl w:val="0"/>
          <w:numId w:val="6"/>
        </w:numPr>
        <w:spacing w:after="0" w:line="240" w:lineRule="auto"/>
      </w:pPr>
      <w:r>
        <w:t>Design an experiment to test different surfaces and see what kind of bacteria grows.</w:t>
      </w:r>
      <w:r w:rsidR="00B6113B">
        <w:t xml:space="preserve">   </w:t>
      </w:r>
    </w:p>
    <w:p w:rsidR="00567B18" w:rsidRDefault="00B6113B" w:rsidP="00B6113B">
      <w:pPr>
        <w:pStyle w:val="ListParagraph"/>
        <w:spacing w:after="0" w:line="240" w:lineRule="auto"/>
        <w:jc w:val="right"/>
      </w:pPr>
      <w:r>
        <w:t>(11 Marks)</w:t>
      </w:r>
    </w:p>
    <w:p w:rsidR="00567B18" w:rsidRDefault="00567B18" w:rsidP="00567B18">
      <w:pPr>
        <w:pStyle w:val="ListParagraph"/>
        <w:numPr>
          <w:ilvl w:val="1"/>
          <w:numId w:val="6"/>
        </w:numPr>
        <w:spacing w:after="0" w:line="240" w:lineRule="auto"/>
      </w:pPr>
      <w:r>
        <w:t>You can use anything available in a lab including:</w:t>
      </w:r>
    </w:p>
    <w:p w:rsidR="00567B18" w:rsidRDefault="00567B18" w:rsidP="00B6113B">
      <w:pPr>
        <w:pStyle w:val="ListParagraph"/>
        <w:numPr>
          <w:ilvl w:val="2"/>
          <w:numId w:val="7"/>
        </w:numPr>
        <w:spacing w:after="0" w:line="240" w:lineRule="auto"/>
      </w:pPr>
      <w:r>
        <w:t>Agar</w:t>
      </w:r>
    </w:p>
    <w:p w:rsidR="00567B18" w:rsidRDefault="00567B18" w:rsidP="00B6113B">
      <w:pPr>
        <w:pStyle w:val="ListParagraph"/>
        <w:numPr>
          <w:ilvl w:val="2"/>
          <w:numId w:val="7"/>
        </w:numPr>
        <w:spacing w:after="0" w:line="240" w:lineRule="auto"/>
      </w:pPr>
      <w:r>
        <w:t>Agar plates (petri dish)</w:t>
      </w:r>
    </w:p>
    <w:p w:rsidR="00567B18" w:rsidRDefault="00567B18" w:rsidP="00B6113B">
      <w:pPr>
        <w:pStyle w:val="ListParagraph"/>
        <w:numPr>
          <w:ilvl w:val="2"/>
          <w:numId w:val="7"/>
        </w:numPr>
        <w:spacing w:after="0" w:line="240" w:lineRule="auto"/>
      </w:pPr>
      <w:r>
        <w:t>Sterile swap</w:t>
      </w:r>
    </w:p>
    <w:p w:rsidR="00567B18" w:rsidRDefault="00567B18" w:rsidP="00B6113B">
      <w:pPr>
        <w:pStyle w:val="ListParagraph"/>
        <w:numPr>
          <w:ilvl w:val="2"/>
          <w:numId w:val="7"/>
        </w:numPr>
        <w:spacing w:after="0" w:line="240" w:lineRule="auto"/>
      </w:pPr>
      <w:r>
        <w:t>Fume hood</w:t>
      </w:r>
    </w:p>
    <w:p w:rsidR="00567B18" w:rsidRDefault="00567B18" w:rsidP="00567B18">
      <w:pPr>
        <w:spacing w:after="0" w:line="240" w:lineRule="auto"/>
      </w:pPr>
    </w:p>
    <w:p w:rsidR="00567B18" w:rsidRDefault="00567B18" w:rsidP="00567B18">
      <w:pPr>
        <w:spacing w:after="0" w:line="240" w:lineRule="auto"/>
      </w:pPr>
    </w:p>
    <w:p w:rsidR="00567B18" w:rsidRDefault="00567B18" w:rsidP="00567B18">
      <w:pPr>
        <w:spacing w:after="0" w:line="240" w:lineRule="auto"/>
        <w:rPr>
          <w:b/>
          <w:i/>
        </w:rPr>
      </w:pPr>
      <w:r>
        <w:rPr>
          <w:b/>
          <w:i/>
        </w:rPr>
        <w:t>PART B – INVESTIGATION</w:t>
      </w:r>
      <w:r w:rsidR="00111DAF">
        <w:rPr>
          <w:b/>
          <w:i/>
        </w:rPr>
        <w:t xml:space="preserve"> </w:t>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t xml:space="preserve">        </w:t>
      </w:r>
      <w:r w:rsidR="00111DAF">
        <w:rPr>
          <w:b/>
          <w:i/>
        </w:rPr>
        <w:t>(</w:t>
      </w:r>
      <w:r w:rsidR="00E411CC">
        <w:rPr>
          <w:b/>
          <w:i/>
        </w:rPr>
        <w:t xml:space="preserve">31 </w:t>
      </w:r>
      <w:r w:rsidR="00111DAF">
        <w:rPr>
          <w:b/>
          <w:i/>
        </w:rPr>
        <w:t>MARKS)</w:t>
      </w:r>
    </w:p>
    <w:p w:rsidR="00567B18" w:rsidRPr="00562F83" w:rsidRDefault="00567B18" w:rsidP="00567B18">
      <w:pPr>
        <w:spacing w:after="0" w:line="240" w:lineRule="auto"/>
      </w:pPr>
      <w:r>
        <w:t>You will conduct an experiment to test a number of surfaces around the school that you think are and are not dirty. Based on your findings you will respond to a series of questions.</w:t>
      </w:r>
    </w:p>
    <w:p w:rsidR="00567B18" w:rsidRDefault="00567B18" w:rsidP="005A57E0">
      <w:pPr>
        <w:spacing w:line="240" w:lineRule="auto"/>
        <w:rPr>
          <w:b/>
          <w:sz w:val="26"/>
          <w:szCs w:val="26"/>
        </w:rPr>
      </w:pPr>
    </w:p>
    <w:p w:rsidR="00567B18" w:rsidRDefault="00567B18" w:rsidP="005A57E0">
      <w:pPr>
        <w:spacing w:line="240" w:lineRule="auto"/>
        <w:rPr>
          <w:b/>
          <w:sz w:val="26"/>
          <w:szCs w:val="26"/>
        </w:rPr>
      </w:pPr>
    </w:p>
    <w:p w:rsidR="00567B18" w:rsidRDefault="00567B18" w:rsidP="005A57E0">
      <w:pPr>
        <w:spacing w:line="240" w:lineRule="auto"/>
        <w:rPr>
          <w:b/>
          <w:sz w:val="26"/>
          <w:szCs w:val="26"/>
        </w:rPr>
      </w:pPr>
    </w:p>
    <w:p w:rsidR="00567B18" w:rsidRDefault="00567B18" w:rsidP="005A57E0">
      <w:pPr>
        <w:spacing w:line="240" w:lineRule="auto"/>
        <w:rPr>
          <w:b/>
          <w:sz w:val="26"/>
          <w:szCs w:val="26"/>
        </w:rPr>
      </w:pPr>
    </w:p>
    <w:p w:rsidR="00567B18" w:rsidRDefault="00567B18" w:rsidP="005A57E0">
      <w:pPr>
        <w:spacing w:line="240" w:lineRule="auto"/>
        <w:rPr>
          <w:b/>
          <w:sz w:val="26"/>
          <w:szCs w:val="26"/>
        </w:rPr>
      </w:pPr>
    </w:p>
    <w:p w:rsidR="005A57E0" w:rsidRPr="0093251E" w:rsidRDefault="002E6EBE" w:rsidP="005A57E0">
      <w:pPr>
        <w:spacing w:line="240" w:lineRule="auto"/>
        <w:rPr>
          <w:b/>
          <w:sz w:val="26"/>
          <w:szCs w:val="26"/>
        </w:rPr>
      </w:pPr>
      <w:r w:rsidRPr="0093251E">
        <w:rPr>
          <w:b/>
          <w:noProof/>
          <w:sz w:val="26"/>
          <w:szCs w:val="26"/>
          <w:lang w:eastAsia="en-AU"/>
        </w:rPr>
        <w:lastRenderedPageBreak/>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5D7363">
        <w:rPr>
          <w:b/>
          <w:sz w:val="26"/>
          <w:szCs w:val="26"/>
        </w:rPr>
        <w:t xml:space="preserve">GENERAL </w:t>
      </w:r>
      <w:r w:rsidR="00D742EB" w:rsidRPr="0093251E">
        <w:rPr>
          <w:b/>
          <w:sz w:val="26"/>
          <w:szCs w:val="26"/>
        </w:rPr>
        <w:t xml:space="preserve">HUMAN </w:t>
      </w:r>
      <w:r w:rsidR="005A57E0" w:rsidRPr="0093251E">
        <w:rPr>
          <w:b/>
          <w:sz w:val="26"/>
          <w:szCs w:val="26"/>
        </w:rPr>
        <w:t>BIOLOGICAL SCIENCE</w:t>
      </w:r>
    </w:p>
    <w:p w:rsidR="00996E5B" w:rsidRDefault="0093251E" w:rsidP="002C0DAB">
      <w:pPr>
        <w:spacing w:line="240" w:lineRule="auto"/>
        <w:rPr>
          <w:b/>
          <w:sz w:val="26"/>
          <w:szCs w:val="26"/>
        </w:rPr>
      </w:pPr>
      <w:r>
        <w:rPr>
          <w:b/>
          <w:sz w:val="26"/>
          <w:szCs w:val="26"/>
        </w:rPr>
        <w:t xml:space="preserve">TASK </w:t>
      </w:r>
      <w:r w:rsidR="00895572">
        <w:rPr>
          <w:b/>
          <w:sz w:val="26"/>
          <w:szCs w:val="26"/>
        </w:rPr>
        <w:t>8</w:t>
      </w:r>
      <w:r>
        <w:rPr>
          <w:b/>
          <w:sz w:val="26"/>
          <w:szCs w:val="26"/>
        </w:rPr>
        <w:t xml:space="preserve"> – </w:t>
      </w:r>
      <w:r w:rsidR="005D7363">
        <w:rPr>
          <w:b/>
          <w:sz w:val="26"/>
          <w:szCs w:val="26"/>
        </w:rPr>
        <w:t>MICRO-ORGANISMS GROWTH INVESTIGATION</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Pr>
          <w:b/>
          <w:sz w:val="26"/>
          <w:szCs w:val="26"/>
        </w:rPr>
        <w:tab/>
        <w:t>_______________________________________</w:t>
      </w:r>
      <w:r>
        <w:rPr>
          <w:b/>
          <w:sz w:val="26"/>
          <w:szCs w:val="26"/>
        </w:rPr>
        <w:tab/>
        <w:t xml:space="preserve">     </w:t>
      </w:r>
      <w:r w:rsidR="00F11D17">
        <w:rPr>
          <w:b/>
          <w:sz w:val="26"/>
          <w:szCs w:val="26"/>
        </w:rPr>
        <w:t>WEIGHTING: 8</w:t>
      </w:r>
      <w:r>
        <w:rPr>
          <w:b/>
          <w:sz w:val="26"/>
          <w:szCs w:val="26"/>
        </w:rPr>
        <w:t>%</w:t>
      </w:r>
    </w:p>
    <w:p w:rsidR="00996E5B" w:rsidRPr="0093251E" w:rsidRDefault="00996E5B" w:rsidP="004036D9">
      <w:pPr>
        <w:spacing w:after="0" w:line="240" w:lineRule="auto"/>
        <w:jc w:val="both"/>
        <w:rPr>
          <w:b/>
          <w:sz w:val="26"/>
          <w:szCs w:val="26"/>
        </w:rPr>
      </w:pPr>
    </w:p>
    <w:p w:rsidR="00562F83" w:rsidRDefault="00562F83" w:rsidP="00562F83">
      <w:pPr>
        <w:spacing w:after="0" w:line="240" w:lineRule="auto"/>
        <w:rPr>
          <w:b/>
          <w:i/>
        </w:rPr>
      </w:pPr>
      <w:r>
        <w:rPr>
          <w:b/>
          <w:i/>
        </w:rPr>
        <w:t>PART B – INVESTIGATION</w:t>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t xml:space="preserve">        (31 MARKS)</w:t>
      </w:r>
    </w:p>
    <w:p w:rsidR="00562F83" w:rsidRPr="00562F83" w:rsidRDefault="00562F83" w:rsidP="00562F83">
      <w:pPr>
        <w:spacing w:after="0" w:line="240" w:lineRule="auto"/>
      </w:pPr>
      <w:r>
        <w:t xml:space="preserve">You will conduct an experiment to test a number </w:t>
      </w:r>
      <w:r w:rsidR="00BE66B2">
        <w:t xml:space="preserve">of </w:t>
      </w:r>
      <w:r>
        <w:t>surfaces around the school that you think are and are not dirty. Based on your findings you will respond to a series of questions.</w:t>
      </w:r>
    </w:p>
    <w:p w:rsidR="002663FF" w:rsidRDefault="002663FF" w:rsidP="004036D9">
      <w:pPr>
        <w:spacing w:after="0" w:line="240" w:lineRule="auto"/>
        <w:jc w:val="both"/>
      </w:pPr>
    </w:p>
    <w:p w:rsidR="002663FF" w:rsidRDefault="002663FF" w:rsidP="002663FF">
      <w:pPr>
        <w:spacing w:after="0" w:line="240" w:lineRule="auto"/>
        <w:ind w:left="1440" w:hanging="1440"/>
        <w:jc w:val="both"/>
      </w:pPr>
      <w:r>
        <w:t>PURPOSE:</w:t>
      </w:r>
      <w:r>
        <w:tab/>
        <w:t xml:space="preserve">To investigate bacterial growth from </w:t>
      </w:r>
      <w:r w:rsidR="00EB72AC">
        <w:t>various surfaces around the school.</w:t>
      </w:r>
    </w:p>
    <w:p w:rsidR="002663FF" w:rsidRDefault="002663FF" w:rsidP="002663FF">
      <w:pPr>
        <w:spacing w:after="0" w:line="240" w:lineRule="auto"/>
        <w:ind w:left="1440" w:hanging="1440"/>
        <w:jc w:val="both"/>
      </w:pPr>
    </w:p>
    <w:p w:rsidR="002663FF" w:rsidRDefault="002663FF" w:rsidP="002663FF">
      <w:pPr>
        <w:spacing w:after="0" w:line="240" w:lineRule="auto"/>
        <w:ind w:left="1440" w:hanging="1440"/>
        <w:jc w:val="both"/>
      </w:pPr>
      <w:r>
        <w:t>MATERIAL:</w:t>
      </w:r>
      <w:r>
        <w:tab/>
      </w:r>
    </w:p>
    <w:p w:rsidR="002663FF" w:rsidRDefault="00EB72AC" w:rsidP="00EB72AC">
      <w:pPr>
        <w:pStyle w:val="ListParagraph"/>
        <w:numPr>
          <w:ilvl w:val="0"/>
          <w:numId w:val="2"/>
        </w:numPr>
        <w:spacing w:after="0" w:line="240" w:lineRule="auto"/>
        <w:jc w:val="both"/>
      </w:pPr>
      <w:r>
        <w:t>2</w:t>
      </w:r>
      <w:r w:rsidR="002663FF">
        <w:t xml:space="preserve"> x prepared agar plates</w:t>
      </w:r>
    </w:p>
    <w:p w:rsidR="002663FF" w:rsidRDefault="002663FF" w:rsidP="009A4892">
      <w:pPr>
        <w:pStyle w:val="ListParagraph"/>
        <w:numPr>
          <w:ilvl w:val="0"/>
          <w:numId w:val="2"/>
        </w:numPr>
        <w:spacing w:after="0" w:line="240" w:lineRule="auto"/>
        <w:jc w:val="both"/>
      </w:pPr>
      <w:r>
        <w:t>Sticky tape</w:t>
      </w:r>
    </w:p>
    <w:p w:rsidR="00B62AD2" w:rsidRDefault="00B62AD2" w:rsidP="009A4892">
      <w:pPr>
        <w:pStyle w:val="ListParagraph"/>
        <w:numPr>
          <w:ilvl w:val="0"/>
          <w:numId w:val="2"/>
        </w:numPr>
        <w:spacing w:after="0" w:line="240" w:lineRule="auto"/>
        <w:jc w:val="both"/>
      </w:pPr>
      <w:r>
        <w:t>Cotton tips</w:t>
      </w:r>
    </w:p>
    <w:p w:rsidR="00B62AD2" w:rsidRDefault="00B62AD2" w:rsidP="009A4892">
      <w:pPr>
        <w:pStyle w:val="ListParagraph"/>
        <w:numPr>
          <w:ilvl w:val="0"/>
          <w:numId w:val="2"/>
        </w:numPr>
        <w:spacing w:after="0" w:line="240" w:lineRule="auto"/>
        <w:jc w:val="both"/>
      </w:pPr>
      <w:r>
        <w:t xml:space="preserve">Gloves </w:t>
      </w:r>
    </w:p>
    <w:p w:rsidR="002663FF" w:rsidRDefault="002663FF" w:rsidP="002663FF">
      <w:pPr>
        <w:spacing w:after="0" w:line="240" w:lineRule="auto"/>
        <w:jc w:val="both"/>
      </w:pPr>
    </w:p>
    <w:p w:rsidR="002663FF" w:rsidRDefault="002663FF" w:rsidP="00EF27D6">
      <w:pPr>
        <w:spacing w:after="0" w:line="240" w:lineRule="auto"/>
        <w:jc w:val="both"/>
      </w:pPr>
      <w:r>
        <w:t>PROCEDURE:</w:t>
      </w:r>
      <w:r>
        <w:tab/>
      </w:r>
    </w:p>
    <w:p w:rsidR="002663FF" w:rsidRDefault="002663FF" w:rsidP="002663FF">
      <w:pPr>
        <w:spacing w:after="0" w:line="240" w:lineRule="auto"/>
        <w:ind w:left="360"/>
        <w:jc w:val="both"/>
      </w:pPr>
    </w:p>
    <w:p w:rsidR="002663FF" w:rsidRDefault="002663FF" w:rsidP="009A4892">
      <w:pPr>
        <w:pStyle w:val="ListParagraph"/>
        <w:numPr>
          <w:ilvl w:val="0"/>
          <w:numId w:val="3"/>
        </w:numPr>
        <w:spacing w:after="0" w:line="240" w:lineRule="auto"/>
        <w:jc w:val="both"/>
      </w:pPr>
      <w:r>
        <w:t xml:space="preserve">Without opening the prepared agar plates, </w:t>
      </w:r>
      <w:r w:rsidR="001612F1">
        <w:t>divide the pass base of the agar plate into two (2) halves</w:t>
      </w:r>
    </w:p>
    <w:p w:rsidR="001612F1" w:rsidRDefault="001612F1" w:rsidP="009A4892">
      <w:pPr>
        <w:pStyle w:val="ListParagraph"/>
        <w:numPr>
          <w:ilvl w:val="0"/>
          <w:numId w:val="3"/>
        </w:numPr>
        <w:spacing w:after="0" w:line="240" w:lineRule="auto"/>
        <w:jc w:val="both"/>
      </w:pPr>
      <w:r>
        <w:t>Label each side the surface you are going to wipe on to it.</w:t>
      </w:r>
    </w:p>
    <w:p w:rsidR="0029778E" w:rsidRDefault="0066536A" w:rsidP="009A4892">
      <w:pPr>
        <w:pStyle w:val="ListParagraph"/>
        <w:numPr>
          <w:ilvl w:val="0"/>
          <w:numId w:val="3"/>
        </w:numPr>
        <w:spacing w:after="0" w:line="240" w:lineRule="auto"/>
        <w:jc w:val="both"/>
      </w:pPr>
      <w:r>
        <w:t>Using a new cotton tip, swipe the surface you are testing. C</w:t>
      </w:r>
      <w:r w:rsidR="006C309C">
        <w:t xml:space="preserve">ompletely cover the cotton tip. </w:t>
      </w:r>
    </w:p>
    <w:p w:rsidR="002663FF" w:rsidRDefault="0029778E" w:rsidP="009A4892">
      <w:pPr>
        <w:pStyle w:val="ListParagraph"/>
        <w:numPr>
          <w:ilvl w:val="0"/>
          <w:numId w:val="3"/>
        </w:numPr>
        <w:spacing w:after="0" w:line="240" w:lineRule="auto"/>
        <w:jc w:val="both"/>
      </w:pPr>
      <w:r>
        <w:t xml:space="preserve">Wipe the coated cotton tip across the centre of one half of the petri dish. </w:t>
      </w:r>
      <w:r w:rsidR="002663FF">
        <w:t>Try not to breathe over the petri dish while you are doing this</w:t>
      </w:r>
      <w:r>
        <w:t>.</w:t>
      </w:r>
    </w:p>
    <w:p w:rsidR="002663FF" w:rsidRDefault="002663FF" w:rsidP="009A4892">
      <w:pPr>
        <w:pStyle w:val="ListParagraph"/>
        <w:numPr>
          <w:ilvl w:val="0"/>
          <w:numId w:val="3"/>
        </w:numPr>
        <w:spacing w:after="0" w:line="240" w:lineRule="auto"/>
        <w:jc w:val="both"/>
      </w:pPr>
      <w:r>
        <w:t>Close the lid and sticky tape the petri dish closed</w:t>
      </w:r>
      <w:r w:rsidR="0029778E">
        <w:t>.</w:t>
      </w:r>
    </w:p>
    <w:p w:rsidR="002663FF" w:rsidRDefault="002663FF" w:rsidP="009A4892">
      <w:pPr>
        <w:pStyle w:val="ListParagraph"/>
        <w:numPr>
          <w:ilvl w:val="0"/>
          <w:numId w:val="3"/>
        </w:numPr>
        <w:spacing w:after="0" w:line="240" w:lineRule="auto"/>
        <w:jc w:val="both"/>
      </w:pPr>
      <w:r>
        <w:t xml:space="preserve">Repeat steps above </w:t>
      </w:r>
      <w:r w:rsidR="0029778E">
        <w:t>for three more surfaces on to the</w:t>
      </w:r>
      <w:r>
        <w:t xml:space="preserve"> agar plates</w:t>
      </w:r>
      <w:r w:rsidR="0029778E">
        <w:t>.</w:t>
      </w:r>
    </w:p>
    <w:p w:rsidR="002663FF" w:rsidRDefault="002663FF" w:rsidP="009A4892">
      <w:pPr>
        <w:pStyle w:val="ListParagraph"/>
        <w:numPr>
          <w:ilvl w:val="0"/>
          <w:numId w:val="3"/>
        </w:numPr>
        <w:spacing w:after="0" w:line="240" w:lineRule="auto"/>
        <w:jc w:val="both"/>
      </w:pPr>
      <w:r>
        <w:t>Examine the petri dishes for growth of micro-organisms every few days</w:t>
      </w:r>
      <w:r w:rsidR="0029778E">
        <w:t>.</w:t>
      </w:r>
    </w:p>
    <w:p w:rsidR="00BF4C15" w:rsidRDefault="00BF4C15" w:rsidP="009A4892">
      <w:pPr>
        <w:pStyle w:val="ListParagraph"/>
        <w:numPr>
          <w:ilvl w:val="0"/>
          <w:numId w:val="3"/>
        </w:numPr>
        <w:spacing w:after="0" w:line="240" w:lineRule="auto"/>
        <w:jc w:val="both"/>
      </w:pPr>
      <w:r>
        <w:t>Do not remove the sticky tape or open the petri dishes</w:t>
      </w:r>
    </w:p>
    <w:p w:rsidR="00BF4C15" w:rsidRDefault="0029778E" w:rsidP="009A4892">
      <w:pPr>
        <w:pStyle w:val="ListParagraph"/>
        <w:numPr>
          <w:ilvl w:val="0"/>
          <w:numId w:val="3"/>
        </w:numPr>
        <w:spacing w:after="0" w:line="240" w:lineRule="auto"/>
        <w:jc w:val="both"/>
      </w:pPr>
      <w:r>
        <w:t xml:space="preserve">At the end of the investigation, </w:t>
      </w:r>
      <w:r w:rsidR="00EC58D1">
        <w:t>r</w:t>
      </w:r>
      <w:r w:rsidR="00BF4C15">
        <w:t>ecord your observations</w:t>
      </w:r>
      <w:r w:rsidR="00EF27D6">
        <w:t xml:space="preserve"> in the spaces on the next page by drawing your petri dish</w:t>
      </w:r>
      <w:r w:rsidR="00EC58D1">
        <w:t xml:space="preserve"> and what has grown</w:t>
      </w:r>
      <w:r w:rsidR="00EF27D6">
        <w:t>.</w:t>
      </w:r>
    </w:p>
    <w:p w:rsidR="000E10E1" w:rsidRDefault="000E10E1" w:rsidP="009A4892">
      <w:pPr>
        <w:pStyle w:val="ListParagraph"/>
        <w:numPr>
          <w:ilvl w:val="0"/>
          <w:numId w:val="3"/>
        </w:numPr>
        <w:spacing w:after="0" w:line="240" w:lineRule="auto"/>
        <w:jc w:val="both"/>
      </w:pPr>
      <w:r>
        <w:t>A class untouched petri dish has been made for you to view.</w:t>
      </w:r>
    </w:p>
    <w:p w:rsidR="00BF4C15" w:rsidRDefault="00BF4C15" w:rsidP="00BF4C15">
      <w:pPr>
        <w:spacing w:after="0" w:line="240" w:lineRule="auto"/>
        <w:jc w:val="both"/>
      </w:pPr>
    </w:p>
    <w:p w:rsidR="009A4892" w:rsidRDefault="009A4892" w:rsidP="00BF4C15">
      <w:pPr>
        <w:spacing w:after="0" w:line="240" w:lineRule="auto"/>
        <w:jc w:val="both"/>
      </w:pPr>
    </w:p>
    <w:p w:rsidR="009A4892" w:rsidRDefault="00841062" w:rsidP="00841062">
      <w:pPr>
        <w:tabs>
          <w:tab w:val="left" w:pos="1155"/>
        </w:tabs>
        <w:spacing w:after="0" w:line="240" w:lineRule="auto"/>
        <w:jc w:val="both"/>
      </w:pPr>
      <w:r>
        <w:tab/>
      </w: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4E1EC0" w:rsidRDefault="004E1EC0" w:rsidP="00BF4C15">
      <w:pPr>
        <w:spacing w:after="0" w:line="240" w:lineRule="auto"/>
        <w:jc w:val="both"/>
      </w:pPr>
    </w:p>
    <w:p w:rsidR="004E1EC0" w:rsidRDefault="004E1EC0" w:rsidP="00BF4C15">
      <w:pPr>
        <w:spacing w:after="0" w:line="240" w:lineRule="auto"/>
        <w:jc w:val="both"/>
      </w:pPr>
    </w:p>
    <w:p w:rsidR="004E1EC0" w:rsidRDefault="004E1EC0" w:rsidP="00BF4C15">
      <w:pPr>
        <w:spacing w:after="0" w:line="240" w:lineRule="auto"/>
        <w:jc w:val="both"/>
      </w:pPr>
    </w:p>
    <w:p w:rsidR="00EF27D6" w:rsidRDefault="00EF27D6" w:rsidP="00BF4C15">
      <w:pPr>
        <w:spacing w:after="0" w:line="240" w:lineRule="auto"/>
        <w:jc w:val="both"/>
      </w:pPr>
    </w:p>
    <w:p w:rsidR="00EF27D6" w:rsidRDefault="00EF27D6" w:rsidP="00BF4C15">
      <w:pPr>
        <w:spacing w:after="0" w:line="240" w:lineRule="auto"/>
        <w:jc w:val="both"/>
      </w:pPr>
    </w:p>
    <w:p w:rsidR="00BF4C15" w:rsidRPr="00E342C6" w:rsidRDefault="00E342C6" w:rsidP="00BF4C15">
      <w:pPr>
        <w:spacing w:after="0" w:line="240" w:lineRule="auto"/>
        <w:jc w:val="both"/>
        <w:rPr>
          <w:b/>
          <w:i/>
        </w:rPr>
      </w:pPr>
      <w:r w:rsidRPr="00E342C6">
        <w:rPr>
          <w:b/>
          <w:i/>
        </w:rPr>
        <w:lastRenderedPageBreak/>
        <w:t>ANALYSIS:</w:t>
      </w:r>
      <w:r w:rsidR="00E411CC">
        <w:rPr>
          <w:b/>
          <w:i/>
        </w:rPr>
        <w:t xml:space="preserve"> </w:t>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t xml:space="preserve">            </w:t>
      </w:r>
      <w:r w:rsidR="00E411CC">
        <w:rPr>
          <w:b/>
          <w:i/>
        </w:rPr>
        <w:tab/>
        <w:t xml:space="preserve">          (13 Marks)</w:t>
      </w:r>
    </w:p>
    <w:p w:rsidR="00BF4C15" w:rsidRDefault="00BF4C15" w:rsidP="00BF4C15">
      <w:pPr>
        <w:spacing w:after="0" w:line="240" w:lineRule="auto"/>
        <w:jc w:val="both"/>
      </w:pPr>
    </w:p>
    <w:p w:rsidR="00BF4C15" w:rsidRDefault="00B164E8" w:rsidP="00B164E8">
      <w:pPr>
        <w:pStyle w:val="ListParagraph"/>
        <w:numPr>
          <w:ilvl w:val="0"/>
          <w:numId w:val="1"/>
        </w:numPr>
        <w:spacing w:after="0" w:line="240" w:lineRule="auto"/>
      </w:pPr>
      <w:r>
        <w:t>In the space below, draw your</w:t>
      </w:r>
      <w:r w:rsidR="00BF4C15">
        <w:t xml:space="preserve"> petri dishes</w:t>
      </w:r>
      <w:r>
        <w:t xml:space="preserve"> and the class </w:t>
      </w:r>
      <w:r w:rsidR="000E10E1">
        <w:t>untouched</w:t>
      </w:r>
      <w:r>
        <w:t xml:space="preserve"> petri dish</w:t>
      </w:r>
      <w:r w:rsidR="006775D7">
        <w:t xml:space="preserve"> (Be sure to use scientific drawings)</w:t>
      </w:r>
      <w:r>
        <w:t>.</w:t>
      </w:r>
      <w:r w:rsidR="0057748A">
        <w:t xml:space="preserve"> </w:t>
      </w:r>
      <w:r w:rsidR="0057748A">
        <w:tab/>
      </w:r>
      <w:r w:rsidR="0057748A">
        <w:tab/>
      </w:r>
      <w:r w:rsidR="0057748A">
        <w:tab/>
      </w:r>
      <w:r w:rsidR="0057748A">
        <w:tab/>
      </w:r>
      <w:r w:rsidR="0057748A">
        <w:tab/>
      </w:r>
      <w:r w:rsidR="0057748A">
        <w:tab/>
      </w:r>
      <w:r w:rsidR="0057748A">
        <w:tab/>
      </w:r>
      <w:r w:rsidR="0057748A">
        <w:tab/>
        <w:t xml:space="preserve">            (3 Marks)</w:t>
      </w: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4E1EC0" w:rsidRDefault="004E1EC0" w:rsidP="009A4892">
      <w:pPr>
        <w:pStyle w:val="ListParagraph"/>
        <w:spacing w:after="0" w:line="240" w:lineRule="auto"/>
        <w:jc w:val="both"/>
      </w:pPr>
    </w:p>
    <w:p w:rsidR="009A4892" w:rsidRDefault="009A4892" w:rsidP="009A4892">
      <w:pPr>
        <w:pStyle w:val="ListParagraph"/>
        <w:spacing w:after="0" w:line="240" w:lineRule="auto"/>
        <w:jc w:val="both"/>
      </w:pPr>
    </w:p>
    <w:p w:rsidR="009A4892" w:rsidRDefault="009A4892" w:rsidP="009A4892">
      <w:pPr>
        <w:pStyle w:val="ListParagraph"/>
        <w:spacing w:after="0" w:line="240" w:lineRule="auto"/>
        <w:jc w:val="both"/>
      </w:pPr>
    </w:p>
    <w:p w:rsidR="002C0DAB" w:rsidRDefault="00BF4C15" w:rsidP="00B164E8">
      <w:pPr>
        <w:pStyle w:val="ListParagraph"/>
        <w:numPr>
          <w:ilvl w:val="0"/>
          <w:numId w:val="1"/>
        </w:numPr>
        <w:spacing w:after="0" w:line="240" w:lineRule="auto"/>
      </w:pPr>
      <w:r>
        <w:lastRenderedPageBreak/>
        <w:t>Complete the table below describing the appearance of your bacterial colonies</w:t>
      </w:r>
      <w:r w:rsidR="00B164E8">
        <w:t xml:space="preserve"> using you bacterial colony morphology information.</w:t>
      </w:r>
      <w:r w:rsidR="0057748A" w:rsidRPr="0057748A">
        <w:t xml:space="preserve"> </w:t>
      </w:r>
      <w:r w:rsidR="0057748A">
        <w:tab/>
      </w:r>
      <w:r w:rsidR="0057748A">
        <w:tab/>
      </w:r>
      <w:r w:rsidR="0057748A">
        <w:tab/>
      </w:r>
      <w:r w:rsidR="0057748A">
        <w:tab/>
        <w:t xml:space="preserve">            </w:t>
      </w:r>
      <w:r w:rsidR="0057748A">
        <w:tab/>
        <w:t xml:space="preserve">            (3 Marks)</w:t>
      </w:r>
    </w:p>
    <w:p w:rsidR="00BF4C15" w:rsidRDefault="00BF4C15" w:rsidP="00BF4C15">
      <w:pPr>
        <w:spacing w:after="0" w:line="240" w:lineRule="auto"/>
        <w:ind w:left="360"/>
        <w:jc w:val="both"/>
      </w:pPr>
    </w:p>
    <w:tbl>
      <w:tblPr>
        <w:tblStyle w:val="TableGrid"/>
        <w:tblW w:w="0" w:type="auto"/>
        <w:tblInd w:w="360" w:type="dxa"/>
        <w:tblLook w:val="04A0" w:firstRow="1" w:lastRow="0" w:firstColumn="1" w:lastColumn="0" w:noHBand="0" w:noVBand="1"/>
      </w:tblPr>
      <w:tblGrid>
        <w:gridCol w:w="1581"/>
        <w:gridCol w:w="1521"/>
        <w:gridCol w:w="1511"/>
        <w:gridCol w:w="1568"/>
        <w:gridCol w:w="1541"/>
        <w:gridCol w:w="1546"/>
      </w:tblGrid>
      <w:tr w:rsidR="00BF4C15" w:rsidRPr="00BF4C15" w:rsidTr="000E10E1">
        <w:tc>
          <w:tcPr>
            <w:tcW w:w="1581" w:type="dxa"/>
          </w:tcPr>
          <w:p w:rsidR="00BF4C15" w:rsidRPr="00BF4C15" w:rsidRDefault="00BF4C15" w:rsidP="00BF4C15">
            <w:pPr>
              <w:jc w:val="center"/>
              <w:rPr>
                <w:b/>
              </w:rPr>
            </w:pPr>
            <w:r w:rsidRPr="00BF4C15">
              <w:rPr>
                <w:b/>
              </w:rPr>
              <w:t>COLONY</w:t>
            </w:r>
          </w:p>
        </w:tc>
        <w:tc>
          <w:tcPr>
            <w:tcW w:w="1521" w:type="dxa"/>
          </w:tcPr>
          <w:p w:rsidR="00BF4C15" w:rsidRPr="00BF4C15" w:rsidRDefault="00BF4C15" w:rsidP="00BF4C15">
            <w:pPr>
              <w:jc w:val="center"/>
              <w:rPr>
                <w:b/>
              </w:rPr>
            </w:pPr>
            <w:r w:rsidRPr="00BF4C15">
              <w:rPr>
                <w:b/>
              </w:rPr>
              <w:t>SHAPE AND SIZE</w:t>
            </w:r>
          </w:p>
        </w:tc>
        <w:tc>
          <w:tcPr>
            <w:tcW w:w="1511" w:type="dxa"/>
          </w:tcPr>
          <w:p w:rsidR="00BF4C15" w:rsidRPr="00BF4C15" w:rsidRDefault="00BF4C15" w:rsidP="00BF4C15">
            <w:pPr>
              <w:jc w:val="center"/>
              <w:rPr>
                <w:b/>
              </w:rPr>
            </w:pPr>
            <w:r w:rsidRPr="00BF4C15">
              <w:rPr>
                <w:b/>
              </w:rPr>
              <w:t>EDGE</w:t>
            </w:r>
          </w:p>
        </w:tc>
        <w:tc>
          <w:tcPr>
            <w:tcW w:w="1568" w:type="dxa"/>
          </w:tcPr>
          <w:p w:rsidR="00BF4C15" w:rsidRPr="00BF4C15" w:rsidRDefault="00BF4C15" w:rsidP="00BF4C15">
            <w:pPr>
              <w:jc w:val="center"/>
              <w:rPr>
                <w:b/>
              </w:rPr>
            </w:pPr>
            <w:r w:rsidRPr="00BF4C15">
              <w:rPr>
                <w:b/>
              </w:rPr>
              <w:t>ELEVATION</w:t>
            </w:r>
          </w:p>
        </w:tc>
        <w:tc>
          <w:tcPr>
            <w:tcW w:w="1541" w:type="dxa"/>
          </w:tcPr>
          <w:p w:rsidR="00BF4C15" w:rsidRPr="00BF4C15" w:rsidRDefault="00BF4C15" w:rsidP="00BF4C15">
            <w:pPr>
              <w:jc w:val="center"/>
              <w:rPr>
                <w:b/>
              </w:rPr>
            </w:pPr>
            <w:r w:rsidRPr="00BF4C15">
              <w:rPr>
                <w:b/>
              </w:rPr>
              <w:t>COLOUR</w:t>
            </w:r>
          </w:p>
        </w:tc>
        <w:tc>
          <w:tcPr>
            <w:tcW w:w="1546" w:type="dxa"/>
          </w:tcPr>
          <w:p w:rsidR="00BF4C15" w:rsidRPr="00BF4C15" w:rsidRDefault="00BF4C15" w:rsidP="00BF4C15">
            <w:pPr>
              <w:jc w:val="center"/>
              <w:rPr>
                <w:b/>
              </w:rPr>
            </w:pPr>
            <w:r w:rsidRPr="00BF4C15">
              <w:rPr>
                <w:b/>
              </w:rPr>
              <w:t>TEXTURE</w:t>
            </w:r>
          </w:p>
        </w:tc>
      </w:tr>
      <w:tr w:rsidR="00BF4C15" w:rsidTr="000E10E1">
        <w:tc>
          <w:tcPr>
            <w:tcW w:w="1581" w:type="dxa"/>
          </w:tcPr>
          <w:p w:rsidR="00BF4C15" w:rsidRPr="00B164E8" w:rsidRDefault="00B164E8" w:rsidP="00BF4C15">
            <w:pPr>
              <w:jc w:val="both"/>
              <w:rPr>
                <w:b/>
              </w:rPr>
            </w:pPr>
            <w:r w:rsidRPr="00B164E8">
              <w:rPr>
                <w:b/>
              </w:rPr>
              <w:t>Petri dish 1</w:t>
            </w:r>
          </w:p>
          <w:p w:rsidR="00B164E8" w:rsidRDefault="00B164E8" w:rsidP="00B164E8">
            <w:pPr>
              <w:pStyle w:val="ListParagraph"/>
              <w:numPr>
                <w:ilvl w:val="0"/>
                <w:numId w:val="8"/>
              </w:numPr>
              <w:ind w:left="349" w:hanging="283"/>
              <w:jc w:val="both"/>
            </w:pPr>
            <w:r>
              <w:t>Half One</w:t>
            </w: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tc>
        <w:tc>
          <w:tcPr>
            <w:tcW w:w="1521" w:type="dxa"/>
          </w:tcPr>
          <w:p w:rsidR="00BF4C15" w:rsidRDefault="00BF4C15" w:rsidP="00BF4C15">
            <w:pPr>
              <w:jc w:val="both"/>
            </w:pPr>
          </w:p>
        </w:tc>
        <w:tc>
          <w:tcPr>
            <w:tcW w:w="1511" w:type="dxa"/>
          </w:tcPr>
          <w:p w:rsidR="00BF4C15" w:rsidRDefault="00BF4C15" w:rsidP="00BF4C15">
            <w:pPr>
              <w:jc w:val="both"/>
            </w:pPr>
          </w:p>
        </w:tc>
        <w:tc>
          <w:tcPr>
            <w:tcW w:w="1568" w:type="dxa"/>
          </w:tcPr>
          <w:p w:rsidR="00BF4C15" w:rsidRDefault="00BF4C15" w:rsidP="00BF4C15">
            <w:pPr>
              <w:jc w:val="both"/>
            </w:pPr>
          </w:p>
        </w:tc>
        <w:tc>
          <w:tcPr>
            <w:tcW w:w="1541" w:type="dxa"/>
          </w:tcPr>
          <w:p w:rsidR="00BF4C15" w:rsidRDefault="00BF4C15" w:rsidP="00BF4C15">
            <w:pPr>
              <w:jc w:val="both"/>
            </w:pPr>
          </w:p>
        </w:tc>
        <w:tc>
          <w:tcPr>
            <w:tcW w:w="1546" w:type="dxa"/>
          </w:tcPr>
          <w:p w:rsidR="00BF4C15" w:rsidRDefault="00BF4C15" w:rsidP="00BF4C15">
            <w:pPr>
              <w:jc w:val="both"/>
            </w:pPr>
          </w:p>
        </w:tc>
      </w:tr>
      <w:tr w:rsidR="00BF4C15" w:rsidTr="000E10E1">
        <w:tc>
          <w:tcPr>
            <w:tcW w:w="1581" w:type="dxa"/>
          </w:tcPr>
          <w:p w:rsidR="00B164E8" w:rsidRPr="00B164E8" w:rsidRDefault="00B164E8" w:rsidP="00B164E8">
            <w:pPr>
              <w:jc w:val="both"/>
              <w:rPr>
                <w:b/>
              </w:rPr>
            </w:pPr>
            <w:r w:rsidRPr="00B164E8">
              <w:rPr>
                <w:b/>
              </w:rPr>
              <w:t>Petri dish 1</w:t>
            </w:r>
          </w:p>
          <w:p w:rsidR="00BF4C15" w:rsidRDefault="00B164E8" w:rsidP="00BF4C15">
            <w:pPr>
              <w:pStyle w:val="ListParagraph"/>
              <w:numPr>
                <w:ilvl w:val="0"/>
                <w:numId w:val="8"/>
              </w:numPr>
              <w:ind w:left="349" w:hanging="283"/>
              <w:jc w:val="both"/>
            </w:pPr>
            <w:r>
              <w:t>Half Two</w:t>
            </w: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tc>
        <w:tc>
          <w:tcPr>
            <w:tcW w:w="1521" w:type="dxa"/>
          </w:tcPr>
          <w:p w:rsidR="00BF4C15" w:rsidRDefault="00BF4C15" w:rsidP="00BF4C15">
            <w:pPr>
              <w:jc w:val="both"/>
            </w:pPr>
          </w:p>
        </w:tc>
        <w:tc>
          <w:tcPr>
            <w:tcW w:w="1511" w:type="dxa"/>
          </w:tcPr>
          <w:p w:rsidR="00BF4C15" w:rsidRDefault="00BF4C15" w:rsidP="00BF4C15">
            <w:pPr>
              <w:jc w:val="both"/>
            </w:pPr>
          </w:p>
        </w:tc>
        <w:tc>
          <w:tcPr>
            <w:tcW w:w="1568" w:type="dxa"/>
          </w:tcPr>
          <w:p w:rsidR="00BF4C15" w:rsidRDefault="00BF4C15" w:rsidP="00BF4C15">
            <w:pPr>
              <w:jc w:val="both"/>
            </w:pPr>
          </w:p>
        </w:tc>
        <w:tc>
          <w:tcPr>
            <w:tcW w:w="1541" w:type="dxa"/>
          </w:tcPr>
          <w:p w:rsidR="00BF4C15" w:rsidRDefault="00BF4C15" w:rsidP="00BF4C15">
            <w:pPr>
              <w:jc w:val="both"/>
            </w:pPr>
          </w:p>
        </w:tc>
        <w:tc>
          <w:tcPr>
            <w:tcW w:w="1546" w:type="dxa"/>
          </w:tcPr>
          <w:p w:rsidR="00BF4C15" w:rsidRDefault="00BF4C15" w:rsidP="00BF4C15">
            <w:pPr>
              <w:jc w:val="both"/>
            </w:pPr>
          </w:p>
        </w:tc>
      </w:tr>
      <w:tr w:rsidR="00BF4C15" w:rsidTr="000E10E1">
        <w:tc>
          <w:tcPr>
            <w:tcW w:w="1581" w:type="dxa"/>
          </w:tcPr>
          <w:p w:rsidR="00B164E8" w:rsidRPr="00B164E8" w:rsidRDefault="000E10E1" w:rsidP="00B164E8">
            <w:pPr>
              <w:jc w:val="both"/>
              <w:rPr>
                <w:b/>
              </w:rPr>
            </w:pPr>
            <w:r>
              <w:rPr>
                <w:b/>
              </w:rPr>
              <w:t>Petri dish 2</w:t>
            </w:r>
          </w:p>
          <w:p w:rsidR="00B164E8" w:rsidRDefault="00B164E8" w:rsidP="00B164E8">
            <w:pPr>
              <w:pStyle w:val="ListParagraph"/>
              <w:numPr>
                <w:ilvl w:val="0"/>
                <w:numId w:val="8"/>
              </w:numPr>
              <w:ind w:left="349" w:hanging="283"/>
              <w:jc w:val="both"/>
            </w:pPr>
            <w:r>
              <w:t>Half One</w:t>
            </w: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tc>
        <w:tc>
          <w:tcPr>
            <w:tcW w:w="1521" w:type="dxa"/>
          </w:tcPr>
          <w:p w:rsidR="00BF4C15" w:rsidRDefault="00BF4C15" w:rsidP="00BF4C15">
            <w:pPr>
              <w:jc w:val="both"/>
            </w:pPr>
          </w:p>
        </w:tc>
        <w:tc>
          <w:tcPr>
            <w:tcW w:w="1511" w:type="dxa"/>
          </w:tcPr>
          <w:p w:rsidR="00BF4C15" w:rsidRDefault="00BF4C15" w:rsidP="00BF4C15">
            <w:pPr>
              <w:jc w:val="both"/>
            </w:pPr>
          </w:p>
        </w:tc>
        <w:tc>
          <w:tcPr>
            <w:tcW w:w="1568" w:type="dxa"/>
          </w:tcPr>
          <w:p w:rsidR="00BF4C15" w:rsidRDefault="00BF4C15" w:rsidP="00BF4C15">
            <w:pPr>
              <w:jc w:val="both"/>
            </w:pPr>
          </w:p>
        </w:tc>
        <w:tc>
          <w:tcPr>
            <w:tcW w:w="1541" w:type="dxa"/>
          </w:tcPr>
          <w:p w:rsidR="00BF4C15" w:rsidRDefault="00BF4C15" w:rsidP="00BF4C15">
            <w:pPr>
              <w:jc w:val="both"/>
            </w:pPr>
          </w:p>
        </w:tc>
        <w:tc>
          <w:tcPr>
            <w:tcW w:w="1546" w:type="dxa"/>
          </w:tcPr>
          <w:p w:rsidR="00BF4C15" w:rsidRDefault="00BF4C15" w:rsidP="00BF4C15">
            <w:pPr>
              <w:jc w:val="both"/>
            </w:pPr>
          </w:p>
        </w:tc>
      </w:tr>
      <w:tr w:rsidR="00BF4C15" w:rsidTr="000E10E1">
        <w:tc>
          <w:tcPr>
            <w:tcW w:w="1581" w:type="dxa"/>
          </w:tcPr>
          <w:p w:rsidR="000E10E1" w:rsidRPr="00B164E8" w:rsidRDefault="000E10E1" w:rsidP="000E10E1">
            <w:pPr>
              <w:jc w:val="both"/>
              <w:rPr>
                <w:b/>
              </w:rPr>
            </w:pPr>
            <w:r>
              <w:rPr>
                <w:b/>
              </w:rPr>
              <w:t>Petri dish 2</w:t>
            </w:r>
          </w:p>
          <w:p w:rsidR="000E10E1" w:rsidRDefault="000E10E1" w:rsidP="000E10E1">
            <w:pPr>
              <w:pStyle w:val="ListParagraph"/>
              <w:numPr>
                <w:ilvl w:val="0"/>
                <w:numId w:val="8"/>
              </w:numPr>
              <w:ind w:left="349" w:hanging="283"/>
              <w:jc w:val="both"/>
            </w:pPr>
            <w:r>
              <w:t>Half Two</w:t>
            </w: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tc>
        <w:tc>
          <w:tcPr>
            <w:tcW w:w="1521" w:type="dxa"/>
          </w:tcPr>
          <w:p w:rsidR="00BF4C15" w:rsidRDefault="00BF4C15" w:rsidP="00BF4C15">
            <w:pPr>
              <w:jc w:val="both"/>
            </w:pPr>
          </w:p>
        </w:tc>
        <w:tc>
          <w:tcPr>
            <w:tcW w:w="1511" w:type="dxa"/>
          </w:tcPr>
          <w:p w:rsidR="00BF4C15" w:rsidRDefault="00BF4C15" w:rsidP="00BF4C15">
            <w:pPr>
              <w:jc w:val="both"/>
            </w:pPr>
          </w:p>
        </w:tc>
        <w:tc>
          <w:tcPr>
            <w:tcW w:w="1568" w:type="dxa"/>
          </w:tcPr>
          <w:p w:rsidR="00BF4C15" w:rsidRDefault="00BF4C15" w:rsidP="00BF4C15">
            <w:pPr>
              <w:jc w:val="both"/>
            </w:pPr>
          </w:p>
        </w:tc>
        <w:tc>
          <w:tcPr>
            <w:tcW w:w="1541" w:type="dxa"/>
          </w:tcPr>
          <w:p w:rsidR="00BF4C15" w:rsidRDefault="00BF4C15" w:rsidP="00BF4C15">
            <w:pPr>
              <w:jc w:val="both"/>
            </w:pPr>
          </w:p>
        </w:tc>
        <w:tc>
          <w:tcPr>
            <w:tcW w:w="1546" w:type="dxa"/>
          </w:tcPr>
          <w:p w:rsidR="00BF4C15" w:rsidRDefault="00BF4C15" w:rsidP="00BF4C15">
            <w:pPr>
              <w:jc w:val="both"/>
            </w:pPr>
          </w:p>
        </w:tc>
      </w:tr>
      <w:tr w:rsidR="00BF4C15" w:rsidTr="000E10E1">
        <w:tc>
          <w:tcPr>
            <w:tcW w:w="1581" w:type="dxa"/>
          </w:tcPr>
          <w:p w:rsidR="00BF4C15" w:rsidRPr="000E10E1" w:rsidRDefault="000E10E1" w:rsidP="00BF4C15">
            <w:pPr>
              <w:jc w:val="both"/>
              <w:rPr>
                <w:b/>
              </w:rPr>
            </w:pPr>
            <w:r>
              <w:rPr>
                <w:b/>
              </w:rPr>
              <w:t>Untouched</w:t>
            </w: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p w:rsidR="00BF4C15" w:rsidRDefault="00BF4C15" w:rsidP="00BF4C15">
            <w:pPr>
              <w:jc w:val="both"/>
            </w:pPr>
          </w:p>
        </w:tc>
        <w:tc>
          <w:tcPr>
            <w:tcW w:w="1521" w:type="dxa"/>
          </w:tcPr>
          <w:p w:rsidR="00BF4C15" w:rsidRDefault="00BF4C15" w:rsidP="00BF4C15">
            <w:pPr>
              <w:jc w:val="both"/>
            </w:pPr>
          </w:p>
        </w:tc>
        <w:tc>
          <w:tcPr>
            <w:tcW w:w="1511" w:type="dxa"/>
          </w:tcPr>
          <w:p w:rsidR="00BF4C15" w:rsidRDefault="00BF4C15" w:rsidP="00BF4C15">
            <w:pPr>
              <w:jc w:val="both"/>
            </w:pPr>
          </w:p>
        </w:tc>
        <w:tc>
          <w:tcPr>
            <w:tcW w:w="1568" w:type="dxa"/>
          </w:tcPr>
          <w:p w:rsidR="00BF4C15" w:rsidRDefault="00BF4C15" w:rsidP="00BF4C15">
            <w:pPr>
              <w:jc w:val="both"/>
            </w:pPr>
          </w:p>
        </w:tc>
        <w:tc>
          <w:tcPr>
            <w:tcW w:w="1541" w:type="dxa"/>
          </w:tcPr>
          <w:p w:rsidR="00BF4C15" w:rsidRDefault="00BF4C15" w:rsidP="00BF4C15">
            <w:pPr>
              <w:jc w:val="both"/>
            </w:pPr>
          </w:p>
        </w:tc>
        <w:tc>
          <w:tcPr>
            <w:tcW w:w="1546" w:type="dxa"/>
          </w:tcPr>
          <w:p w:rsidR="00BF4C15" w:rsidRDefault="00BF4C15" w:rsidP="00BF4C15">
            <w:pPr>
              <w:jc w:val="both"/>
            </w:pPr>
          </w:p>
        </w:tc>
      </w:tr>
    </w:tbl>
    <w:p w:rsidR="00BF4C15" w:rsidRDefault="00BF4C15" w:rsidP="00BF4C15">
      <w:pPr>
        <w:spacing w:after="0" w:line="240" w:lineRule="auto"/>
        <w:ind w:left="360"/>
        <w:jc w:val="both"/>
      </w:pPr>
    </w:p>
    <w:p w:rsidR="00BF4C15" w:rsidRDefault="00BF4C15" w:rsidP="00BF4C15">
      <w:pPr>
        <w:spacing w:after="0" w:line="240" w:lineRule="auto"/>
        <w:ind w:left="360"/>
        <w:jc w:val="both"/>
      </w:pPr>
      <w:r w:rsidRPr="000E10E1">
        <w:rPr>
          <w:b/>
        </w:rPr>
        <w:t>Note:</w:t>
      </w:r>
      <w:r>
        <w:t xml:space="preserve"> </w:t>
      </w:r>
      <w:r w:rsidR="000E10E1">
        <w:t>If you did not complete this portion in your research, t</w:t>
      </w:r>
      <w:r>
        <w:t>he following will aid you in your descriptions of the shape, size, edge and elevation</w:t>
      </w:r>
    </w:p>
    <w:p w:rsidR="00BF4C15" w:rsidRDefault="00BF4C15" w:rsidP="009A4892">
      <w:pPr>
        <w:pStyle w:val="ListParagraph"/>
        <w:numPr>
          <w:ilvl w:val="0"/>
          <w:numId w:val="4"/>
        </w:numPr>
        <w:spacing w:after="0" w:line="240" w:lineRule="auto"/>
        <w:jc w:val="both"/>
      </w:pPr>
      <w:r>
        <w:t>Shape and size: small, large, round, irregular</w:t>
      </w:r>
    </w:p>
    <w:p w:rsidR="00BF4C15" w:rsidRDefault="00BF4C15" w:rsidP="009A4892">
      <w:pPr>
        <w:pStyle w:val="ListParagraph"/>
        <w:numPr>
          <w:ilvl w:val="0"/>
          <w:numId w:val="4"/>
        </w:numPr>
        <w:spacing w:after="0" w:line="240" w:lineRule="auto"/>
        <w:jc w:val="both"/>
      </w:pPr>
      <w:r>
        <w:t>Edge of colony: smooth, curved, waxy, has lobes</w:t>
      </w:r>
    </w:p>
    <w:p w:rsidR="00BF4C15" w:rsidRDefault="00BF4C15" w:rsidP="009A4892">
      <w:pPr>
        <w:pStyle w:val="ListParagraph"/>
        <w:numPr>
          <w:ilvl w:val="0"/>
          <w:numId w:val="4"/>
        </w:numPr>
        <w:spacing w:after="0" w:line="240" w:lineRule="auto"/>
        <w:jc w:val="both"/>
      </w:pPr>
      <w:r>
        <w:t>Elevation: flat, raised, concave</w:t>
      </w:r>
    </w:p>
    <w:p w:rsidR="00BF4C15" w:rsidRDefault="00BF4C15" w:rsidP="009A4892">
      <w:pPr>
        <w:pStyle w:val="ListParagraph"/>
        <w:numPr>
          <w:ilvl w:val="0"/>
          <w:numId w:val="4"/>
        </w:numPr>
        <w:spacing w:after="0" w:line="240" w:lineRule="auto"/>
        <w:jc w:val="both"/>
      </w:pPr>
      <w:r>
        <w:t>Texture: hairy, smooth</w:t>
      </w:r>
    </w:p>
    <w:p w:rsidR="000E10E1" w:rsidRDefault="000E10E1" w:rsidP="000E10E1">
      <w:pPr>
        <w:spacing w:after="0" w:line="240" w:lineRule="auto"/>
        <w:jc w:val="both"/>
      </w:pPr>
    </w:p>
    <w:p w:rsidR="000E10E1" w:rsidRDefault="000E10E1" w:rsidP="000E10E1">
      <w:pPr>
        <w:spacing w:after="0" w:line="240" w:lineRule="auto"/>
        <w:jc w:val="both"/>
      </w:pPr>
    </w:p>
    <w:p w:rsidR="000E10E1" w:rsidRDefault="000E10E1" w:rsidP="000E10E1">
      <w:pPr>
        <w:spacing w:after="0" w:line="240" w:lineRule="auto"/>
        <w:jc w:val="both"/>
      </w:pPr>
    </w:p>
    <w:p w:rsidR="000E10E1" w:rsidRDefault="000E10E1" w:rsidP="000E10E1">
      <w:pPr>
        <w:spacing w:after="0" w:line="240" w:lineRule="auto"/>
        <w:jc w:val="both"/>
      </w:pPr>
    </w:p>
    <w:p w:rsidR="004E1EC0" w:rsidRDefault="004E1EC0" w:rsidP="000E10E1">
      <w:pPr>
        <w:spacing w:after="0" w:line="240" w:lineRule="auto"/>
        <w:jc w:val="both"/>
      </w:pPr>
    </w:p>
    <w:p w:rsidR="004E1EC0" w:rsidRDefault="004E1EC0" w:rsidP="000E10E1">
      <w:pPr>
        <w:spacing w:after="0" w:line="240" w:lineRule="auto"/>
        <w:jc w:val="both"/>
      </w:pPr>
    </w:p>
    <w:p w:rsidR="004E1EC0" w:rsidRDefault="004E1EC0" w:rsidP="000E10E1">
      <w:pPr>
        <w:spacing w:after="0" w:line="240" w:lineRule="auto"/>
        <w:jc w:val="both"/>
      </w:pPr>
    </w:p>
    <w:p w:rsidR="000E10E1" w:rsidRDefault="000E10E1" w:rsidP="000E10E1">
      <w:pPr>
        <w:spacing w:after="0" w:line="240" w:lineRule="auto"/>
        <w:jc w:val="both"/>
      </w:pPr>
    </w:p>
    <w:p w:rsidR="00BF4C15" w:rsidRDefault="00BF4C15" w:rsidP="00BF4C15">
      <w:pPr>
        <w:pStyle w:val="ListParagraph"/>
        <w:numPr>
          <w:ilvl w:val="0"/>
          <w:numId w:val="1"/>
        </w:numPr>
        <w:spacing w:after="0" w:line="240" w:lineRule="auto"/>
        <w:jc w:val="both"/>
      </w:pPr>
      <w:r>
        <w:lastRenderedPageBreak/>
        <w:t>Describe any changes in the appearance of the cultures over the incubation period.  Are you able to expla</w:t>
      </w:r>
      <w:r w:rsidR="000E10E1">
        <w:t>in any of these changes</w:t>
      </w:r>
      <w:r>
        <w:t xml:space="preserve">?  </w:t>
      </w:r>
      <w:r w:rsidR="0057748A">
        <w:tab/>
      </w:r>
      <w:r w:rsidR="0057748A">
        <w:tab/>
      </w:r>
      <w:r w:rsidR="0057748A">
        <w:tab/>
      </w:r>
      <w:r w:rsidR="0057748A">
        <w:tab/>
        <w:t xml:space="preserve">            </w:t>
      </w:r>
      <w:r w:rsidR="0057748A">
        <w:tab/>
      </w:r>
      <w:r w:rsidR="0057748A">
        <w:tab/>
        <w:t xml:space="preserve">            (3 Marks)</w:t>
      </w:r>
    </w:p>
    <w:p w:rsidR="006775D7" w:rsidRDefault="006775D7" w:rsidP="006775D7">
      <w:pPr>
        <w:pStyle w:val="ListParagraph"/>
        <w:spacing w:after="0" w:line="240" w:lineRule="auto"/>
        <w:jc w:val="both"/>
      </w:pP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4892" w:rsidRDefault="009A4892" w:rsidP="00BF4C15">
      <w:pPr>
        <w:pStyle w:val="ListParagraph"/>
        <w:spacing w:after="0" w:line="240" w:lineRule="auto"/>
        <w:jc w:val="both"/>
      </w:pPr>
    </w:p>
    <w:p w:rsidR="00BF4C15" w:rsidRDefault="00BF4C15" w:rsidP="00BF4C15">
      <w:pPr>
        <w:pStyle w:val="ListParagraph"/>
        <w:numPr>
          <w:ilvl w:val="0"/>
          <w:numId w:val="1"/>
        </w:numPr>
        <w:spacing w:after="0" w:line="240" w:lineRule="auto"/>
        <w:jc w:val="both"/>
      </w:pPr>
      <w:r>
        <w:t xml:space="preserve">What was the purpose of including an untouched petri </w:t>
      </w:r>
      <w:r w:rsidR="000E10E1">
        <w:t>dish</w:t>
      </w:r>
      <w:r>
        <w:t>?</w:t>
      </w:r>
      <w:r w:rsidR="0057748A">
        <w:t xml:space="preserve"> </w:t>
      </w:r>
      <w:r w:rsidR="0057748A">
        <w:tab/>
      </w:r>
      <w:r w:rsidR="0057748A">
        <w:tab/>
      </w:r>
      <w:r w:rsidR="0057748A">
        <w:tab/>
      </w:r>
      <w:r w:rsidR="0057748A">
        <w:tab/>
        <w:t>(1 Mark)</w:t>
      </w:r>
    </w:p>
    <w:p w:rsidR="00BF4C15" w:rsidRDefault="00BF4C15" w:rsidP="00BF4C15">
      <w:pPr>
        <w:pStyle w:val="ListParagraph"/>
      </w:pP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w:t>
      </w:r>
    </w:p>
    <w:p w:rsidR="00E342C6" w:rsidRDefault="00E342C6" w:rsidP="00E342C6">
      <w:pPr>
        <w:spacing w:after="0" w:line="240" w:lineRule="auto"/>
        <w:ind w:left="360"/>
        <w:jc w:val="both"/>
      </w:pPr>
    </w:p>
    <w:p w:rsidR="00BF4C15" w:rsidRDefault="00E342C6" w:rsidP="00BF4C15">
      <w:pPr>
        <w:pStyle w:val="ListParagraph"/>
        <w:numPr>
          <w:ilvl w:val="0"/>
          <w:numId w:val="1"/>
        </w:numPr>
        <w:spacing w:after="0" w:line="240" w:lineRule="auto"/>
        <w:jc w:val="both"/>
      </w:pPr>
      <w:r>
        <w:t>Where any of your results surprising? Such as, did any that you thought would be clean turn out to grow more bacteria than expected.</w:t>
      </w:r>
      <w:r w:rsidR="0057748A">
        <w:t xml:space="preserve"> </w:t>
      </w:r>
      <w:r w:rsidR="0057748A">
        <w:tab/>
      </w:r>
      <w:r w:rsidR="0057748A">
        <w:tab/>
      </w:r>
      <w:r w:rsidR="0057748A">
        <w:tab/>
      </w:r>
      <w:r w:rsidR="0057748A">
        <w:tab/>
        <w:t xml:space="preserve">            </w:t>
      </w:r>
      <w:r w:rsidR="0057748A">
        <w:tab/>
      </w:r>
      <w:r w:rsidR="0057748A">
        <w:tab/>
        <w:t xml:space="preserve">            (3 Marks)</w:t>
      </w:r>
    </w:p>
    <w:p w:rsidR="00BF4C15" w:rsidRDefault="00BF4C15" w:rsidP="00BF4C15">
      <w:pPr>
        <w:pStyle w:val="ListParagraph"/>
      </w:pP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4892" w:rsidRDefault="009A4892"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4E1EC0" w:rsidRDefault="004E1EC0" w:rsidP="00BF4C15">
      <w:pPr>
        <w:pStyle w:val="ListParagraph"/>
      </w:pPr>
    </w:p>
    <w:p w:rsidR="004E1EC0" w:rsidRDefault="004E1EC0"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E342C6">
      <w:pPr>
        <w:pStyle w:val="ListParagraph"/>
        <w:ind w:left="0"/>
        <w:rPr>
          <w:b/>
          <w:i/>
        </w:rPr>
      </w:pPr>
      <w:r>
        <w:rPr>
          <w:b/>
          <w:i/>
        </w:rPr>
        <w:lastRenderedPageBreak/>
        <w:t>CONCLUSION:</w:t>
      </w:r>
      <w:r w:rsidR="00E411CC">
        <w:rPr>
          <w:b/>
          <w:i/>
        </w:rPr>
        <w:t xml:space="preserve"> </w:t>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t xml:space="preserve">            </w:t>
      </w:r>
      <w:r w:rsidR="00E411CC">
        <w:rPr>
          <w:b/>
          <w:i/>
        </w:rPr>
        <w:tab/>
        <w:t xml:space="preserve">          (11 Marks)</w:t>
      </w:r>
    </w:p>
    <w:p w:rsidR="00E342C6" w:rsidRPr="00E342C6" w:rsidRDefault="00E342C6" w:rsidP="00E342C6">
      <w:pPr>
        <w:pStyle w:val="ListParagraph"/>
        <w:ind w:left="0"/>
        <w:rPr>
          <w:b/>
          <w:i/>
        </w:rPr>
      </w:pPr>
    </w:p>
    <w:p w:rsidR="00E342C6" w:rsidRDefault="00E342C6" w:rsidP="00E342C6">
      <w:pPr>
        <w:pStyle w:val="ListParagraph"/>
        <w:numPr>
          <w:ilvl w:val="0"/>
          <w:numId w:val="1"/>
        </w:numPr>
        <w:spacing w:after="0" w:line="240" w:lineRule="auto"/>
        <w:jc w:val="both"/>
      </w:pPr>
      <w:r>
        <w:t>List your locations from most colonies/bacteria to least.</w:t>
      </w:r>
      <w:r w:rsidR="0057748A">
        <w:t xml:space="preserve"> </w:t>
      </w:r>
      <w:r w:rsidR="0057748A">
        <w:tab/>
      </w:r>
      <w:r w:rsidR="0057748A">
        <w:tab/>
      </w:r>
      <w:r w:rsidR="0057748A">
        <w:tab/>
      </w:r>
      <w:r w:rsidR="0057748A">
        <w:tab/>
      </w:r>
      <w:r w:rsidR="0057748A">
        <w:tab/>
        <w:t>(1 Mark)</w:t>
      </w:r>
    </w:p>
    <w:p w:rsidR="00E342C6" w:rsidRDefault="00E342C6" w:rsidP="00E342C6">
      <w:pPr>
        <w:pStyle w:val="ListParagraph"/>
      </w:pPr>
    </w:p>
    <w:p w:rsidR="00E342C6" w:rsidRDefault="00E342C6" w:rsidP="00E342C6">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342C6" w:rsidRDefault="00E342C6" w:rsidP="00E342C6">
      <w:pPr>
        <w:pStyle w:val="ListParagraph"/>
      </w:pPr>
    </w:p>
    <w:p w:rsidR="00E342C6" w:rsidRDefault="00E342C6" w:rsidP="00E342C6">
      <w:pPr>
        <w:pStyle w:val="ListParagraph"/>
        <w:numPr>
          <w:ilvl w:val="0"/>
          <w:numId w:val="1"/>
        </w:numPr>
        <w:spacing w:after="0" w:line="240" w:lineRule="auto"/>
        <w:jc w:val="both"/>
      </w:pPr>
      <w:r>
        <w:t>If you were successful in culturing any micro-organisms, do you think they could be harmful?  Why or why not?</w:t>
      </w:r>
      <w:r w:rsidR="0057748A">
        <w:t xml:space="preserve"> </w:t>
      </w:r>
      <w:r w:rsidR="00090C4D">
        <w:tab/>
      </w:r>
      <w:r w:rsidR="00090C4D">
        <w:tab/>
      </w:r>
      <w:r w:rsidR="00090C4D">
        <w:tab/>
      </w:r>
      <w:r w:rsidR="00090C4D">
        <w:tab/>
      </w:r>
      <w:r w:rsidR="00090C4D">
        <w:tab/>
      </w:r>
      <w:r w:rsidR="00090C4D">
        <w:tab/>
      </w:r>
      <w:r w:rsidR="00090C4D">
        <w:tab/>
      </w:r>
      <w:r w:rsidR="00090C4D">
        <w:tab/>
        <w:t xml:space="preserve">            (3 Marks)</w:t>
      </w:r>
    </w:p>
    <w:p w:rsidR="00E342C6" w:rsidRDefault="00E342C6" w:rsidP="00E342C6">
      <w:pPr>
        <w:pStyle w:val="ListParagraph"/>
      </w:pPr>
    </w:p>
    <w:p w:rsidR="00E342C6" w:rsidRDefault="00E342C6" w:rsidP="00E342C6">
      <w:pPr>
        <w:pStyle w:val="ListParagraph"/>
        <w:spacing w:after="0" w:line="360" w:lineRule="auto"/>
        <w:jc w:val="both"/>
      </w:pPr>
      <w:r>
        <w:t>______________________________________________________________________________________________________________________________________________________________</w:t>
      </w:r>
    </w:p>
    <w:p w:rsidR="00E342C6" w:rsidRDefault="00E342C6" w:rsidP="00E342C6">
      <w:pPr>
        <w:spacing w:after="0" w:line="360" w:lineRule="auto"/>
        <w:ind w:left="709"/>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7748A" w:rsidRDefault="0057748A" w:rsidP="0057748A">
      <w:pPr>
        <w:pStyle w:val="ListParagraph"/>
        <w:spacing w:after="0" w:line="240" w:lineRule="auto"/>
        <w:jc w:val="both"/>
      </w:pPr>
    </w:p>
    <w:p w:rsidR="00BF4C15" w:rsidRDefault="00BF4C15" w:rsidP="00BF4C15">
      <w:pPr>
        <w:pStyle w:val="ListParagraph"/>
        <w:numPr>
          <w:ilvl w:val="0"/>
          <w:numId w:val="1"/>
        </w:numPr>
        <w:spacing w:after="0" w:line="240" w:lineRule="auto"/>
        <w:jc w:val="both"/>
      </w:pPr>
      <w:r>
        <w:t>What can yo</w:t>
      </w:r>
      <w:r w:rsidR="00E342C6">
        <w:t>u conclude from this experiment</w:t>
      </w:r>
      <w:r>
        <w:t>?</w:t>
      </w:r>
      <w:r w:rsidR="00090C4D">
        <w:t xml:space="preserve"> </w:t>
      </w:r>
      <w:r w:rsidR="00090C4D">
        <w:tab/>
      </w:r>
      <w:r w:rsidR="00090C4D">
        <w:tab/>
      </w:r>
      <w:r w:rsidR="00090C4D">
        <w:tab/>
      </w:r>
      <w:r w:rsidR="00090C4D">
        <w:tab/>
      </w:r>
      <w:r w:rsidR="00090C4D">
        <w:tab/>
        <w:t xml:space="preserve">            (2 Marks)</w:t>
      </w:r>
    </w:p>
    <w:p w:rsidR="00BF4C15" w:rsidRDefault="00BF4C15" w:rsidP="00BF4C15">
      <w:pPr>
        <w:pStyle w:val="ListParagraph"/>
      </w:pP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4892" w:rsidRDefault="009A4892" w:rsidP="00BF4C15">
      <w:pPr>
        <w:pStyle w:val="ListParagraph"/>
      </w:pPr>
    </w:p>
    <w:p w:rsidR="00BF4C15" w:rsidRDefault="00BF4C15" w:rsidP="00BF4C15">
      <w:pPr>
        <w:pStyle w:val="ListParagraph"/>
        <w:numPr>
          <w:ilvl w:val="0"/>
          <w:numId w:val="1"/>
        </w:numPr>
        <w:spacing w:after="0" w:line="240" w:lineRule="auto"/>
        <w:jc w:val="both"/>
      </w:pPr>
      <w:r>
        <w:t>What is a ‘colony’</w:t>
      </w:r>
      <w:r w:rsidR="000E10E1">
        <w:t xml:space="preserve"> of bacteria</w:t>
      </w:r>
      <w:r>
        <w:t>?</w:t>
      </w:r>
      <w:r w:rsidR="00090C4D">
        <w:t xml:space="preserve"> </w:t>
      </w:r>
      <w:r w:rsidR="00090C4D">
        <w:tab/>
      </w:r>
      <w:r w:rsidR="00090C4D">
        <w:tab/>
      </w:r>
      <w:r w:rsidR="00090C4D">
        <w:tab/>
      </w:r>
      <w:r w:rsidR="00090C4D">
        <w:tab/>
      </w:r>
      <w:r w:rsidR="00090C4D">
        <w:tab/>
      </w:r>
      <w:r w:rsidR="00090C4D">
        <w:tab/>
      </w:r>
      <w:r w:rsidR="00090C4D">
        <w:tab/>
      </w:r>
      <w:r w:rsidR="00090C4D">
        <w:tab/>
        <w:t>(1 Mark)</w:t>
      </w:r>
    </w:p>
    <w:p w:rsidR="00BF4C15" w:rsidRDefault="00BF4C15" w:rsidP="00BF4C15">
      <w:pPr>
        <w:pStyle w:val="ListParagraph"/>
      </w:pP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4892" w:rsidRDefault="009A4892" w:rsidP="00BF4C15">
      <w:pPr>
        <w:pStyle w:val="ListParagraph"/>
      </w:pPr>
    </w:p>
    <w:p w:rsidR="00E342C6" w:rsidRDefault="00E342C6"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E342C6" w:rsidRDefault="00E342C6" w:rsidP="00BF4C15">
      <w:pPr>
        <w:pStyle w:val="ListParagraph"/>
      </w:pPr>
    </w:p>
    <w:p w:rsidR="00BF4C15" w:rsidRDefault="00BF4C15" w:rsidP="00BF4C15">
      <w:pPr>
        <w:pStyle w:val="ListParagraph"/>
        <w:numPr>
          <w:ilvl w:val="0"/>
          <w:numId w:val="1"/>
        </w:numPr>
        <w:spacing w:after="0" w:line="240" w:lineRule="auto"/>
        <w:jc w:val="both"/>
      </w:pPr>
      <w:r>
        <w:lastRenderedPageBreak/>
        <w:t xml:space="preserve">List the various defences the body has to protect itself from </w:t>
      </w:r>
      <w:r w:rsidR="000E10E1">
        <w:t>micro-organism</w:t>
      </w:r>
      <w:r>
        <w:t xml:space="preserve"> invasions</w:t>
      </w:r>
      <w:r w:rsidR="006775D7">
        <w:t xml:space="preserve"> AND describe how each one works</w:t>
      </w:r>
      <w:r>
        <w:t>?</w:t>
      </w:r>
      <w:r w:rsidR="00090C4D">
        <w:t xml:space="preserve"> </w:t>
      </w:r>
      <w:r w:rsidR="00090C4D">
        <w:tab/>
      </w:r>
      <w:r w:rsidR="00090C4D">
        <w:tab/>
      </w:r>
      <w:r w:rsidR="00090C4D">
        <w:tab/>
      </w:r>
      <w:r w:rsidR="00090C4D">
        <w:tab/>
      </w:r>
      <w:r w:rsidR="00090C4D">
        <w:tab/>
      </w:r>
      <w:r w:rsidR="00090C4D">
        <w:tab/>
      </w:r>
      <w:r w:rsidR="00090C4D">
        <w:tab/>
        <w:t xml:space="preserve">            (4 Marks)</w:t>
      </w:r>
    </w:p>
    <w:p w:rsidR="00BF4C15" w:rsidRDefault="00BF4C15" w:rsidP="00BF4C15">
      <w:pPr>
        <w:pStyle w:val="ListParagraph"/>
      </w:pP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75D7" w:rsidRDefault="006775D7" w:rsidP="006775D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4892" w:rsidRDefault="009A4892"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BF4C15">
      <w:pPr>
        <w:pStyle w:val="ListParagraph"/>
      </w:pPr>
    </w:p>
    <w:p w:rsidR="004E1EC0" w:rsidRDefault="004E1EC0" w:rsidP="004E1EC0">
      <w:pPr>
        <w:pStyle w:val="ListParagraph"/>
        <w:ind w:left="0"/>
        <w:rPr>
          <w:b/>
          <w:i/>
        </w:rPr>
      </w:pPr>
      <w:r>
        <w:rPr>
          <w:b/>
          <w:i/>
        </w:rPr>
        <w:lastRenderedPageBreak/>
        <w:t>APPLICATION:</w:t>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t xml:space="preserve">            (7 Marks)</w:t>
      </w:r>
    </w:p>
    <w:p w:rsidR="004E1EC0" w:rsidRPr="004E1EC0" w:rsidRDefault="004E1EC0" w:rsidP="004E1EC0">
      <w:pPr>
        <w:pStyle w:val="ListParagraph"/>
        <w:ind w:left="0"/>
        <w:rPr>
          <w:b/>
          <w:i/>
        </w:rPr>
      </w:pPr>
    </w:p>
    <w:p w:rsidR="00BF4C15" w:rsidRDefault="006775D7" w:rsidP="00BF4C15">
      <w:pPr>
        <w:pStyle w:val="ListParagraph"/>
        <w:numPr>
          <w:ilvl w:val="0"/>
          <w:numId w:val="1"/>
        </w:numPr>
        <w:spacing w:after="0" w:line="240" w:lineRule="auto"/>
        <w:jc w:val="both"/>
      </w:pPr>
      <w:r>
        <w:t xml:space="preserve">Use the </w:t>
      </w:r>
      <w:r w:rsidR="00BF4C15">
        <w:t>piece of A3 paper</w:t>
      </w:r>
      <w:r>
        <w:t xml:space="preserve"> supplied to you during class</w:t>
      </w:r>
      <w:r w:rsidR="00BF4C15">
        <w:t xml:space="preserve"> to create a Bacteria Fact Sheet.  Select one bacterium to</w:t>
      </w:r>
      <w:r>
        <w:t xml:space="preserve"> research</w:t>
      </w:r>
      <w:r w:rsidR="00BF4C15">
        <w:t xml:space="preserve"> and use the </w:t>
      </w:r>
      <w:r w:rsidR="00090C4D">
        <w:t xml:space="preserve">A3 paper to create a fact sheet. </w:t>
      </w:r>
      <w:r w:rsidR="00090C4D">
        <w:tab/>
      </w:r>
      <w:r w:rsidR="00090C4D">
        <w:tab/>
      </w:r>
    </w:p>
    <w:p w:rsidR="004E1EC0" w:rsidRDefault="004E1EC0" w:rsidP="004E1EC0">
      <w:pPr>
        <w:pStyle w:val="ListParagraph"/>
        <w:spacing w:after="0" w:line="240" w:lineRule="auto"/>
        <w:jc w:val="both"/>
      </w:pPr>
    </w:p>
    <w:p w:rsidR="00BF4C15" w:rsidRDefault="00BF4C15" w:rsidP="009A4892">
      <w:pPr>
        <w:pStyle w:val="ListParagraph"/>
        <w:numPr>
          <w:ilvl w:val="0"/>
          <w:numId w:val="5"/>
        </w:numPr>
        <w:spacing w:after="0" w:line="240" w:lineRule="auto"/>
        <w:jc w:val="both"/>
      </w:pPr>
      <w:r>
        <w:t>Include the following information:</w:t>
      </w:r>
    </w:p>
    <w:p w:rsidR="00BF4C15" w:rsidRDefault="00BF4C15" w:rsidP="009A4892">
      <w:pPr>
        <w:pStyle w:val="ListParagraph"/>
        <w:numPr>
          <w:ilvl w:val="1"/>
          <w:numId w:val="5"/>
        </w:numPr>
        <w:spacing w:after="0" w:line="240" w:lineRule="auto"/>
        <w:jc w:val="both"/>
      </w:pPr>
      <w:r>
        <w:t>Scientific name</w:t>
      </w:r>
      <w:r w:rsidR="00090C4D">
        <w:t xml:space="preserve"> </w:t>
      </w:r>
    </w:p>
    <w:p w:rsidR="00BF4C15" w:rsidRDefault="00BF4C15" w:rsidP="009A4892">
      <w:pPr>
        <w:pStyle w:val="ListParagraph"/>
        <w:numPr>
          <w:ilvl w:val="1"/>
          <w:numId w:val="5"/>
        </w:numPr>
        <w:spacing w:after="0" w:line="240" w:lineRule="auto"/>
        <w:jc w:val="both"/>
      </w:pPr>
      <w:r>
        <w:t>Where can it be found</w:t>
      </w:r>
      <w:r w:rsidR="00090C4D">
        <w:t xml:space="preserve"> (2)</w:t>
      </w:r>
    </w:p>
    <w:p w:rsidR="00BF4C15" w:rsidRDefault="00BF4C15" w:rsidP="009A4892">
      <w:pPr>
        <w:pStyle w:val="ListParagraph"/>
        <w:numPr>
          <w:ilvl w:val="1"/>
          <w:numId w:val="5"/>
        </w:numPr>
        <w:spacing w:after="0" w:line="240" w:lineRule="auto"/>
        <w:jc w:val="both"/>
      </w:pPr>
      <w:r>
        <w:t>Picture of chosen bacteria</w:t>
      </w:r>
      <w:r w:rsidR="00090C4D">
        <w:t xml:space="preserve"> (1)</w:t>
      </w:r>
    </w:p>
    <w:p w:rsidR="00BF4C15" w:rsidRDefault="00BF4C15" w:rsidP="009A4892">
      <w:pPr>
        <w:pStyle w:val="ListParagraph"/>
        <w:numPr>
          <w:ilvl w:val="1"/>
          <w:numId w:val="5"/>
        </w:numPr>
        <w:spacing w:after="0" w:line="240" w:lineRule="auto"/>
        <w:jc w:val="both"/>
      </w:pPr>
      <w:r>
        <w:t>General description of bacteria</w:t>
      </w:r>
      <w:r w:rsidR="00D92937">
        <w:t xml:space="preserve"> (1)</w:t>
      </w:r>
    </w:p>
    <w:p w:rsidR="00BF4C15" w:rsidRDefault="004933C0" w:rsidP="004933C0">
      <w:pPr>
        <w:pStyle w:val="ListParagraph"/>
        <w:numPr>
          <w:ilvl w:val="1"/>
          <w:numId w:val="5"/>
        </w:numPr>
        <w:spacing w:after="0" w:line="240" w:lineRule="auto"/>
        <w:jc w:val="both"/>
      </w:pPr>
      <w:r>
        <w:t xml:space="preserve">Human or </w:t>
      </w:r>
      <w:r w:rsidR="00BF4C15">
        <w:t>Environmental uses</w:t>
      </w:r>
      <w:r w:rsidR="00D92937">
        <w:t xml:space="preserve"> (2)</w:t>
      </w:r>
    </w:p>
    <w:p w:rsidR="009A4892" w:rsidRDefault="009A4892" w:rsidP="009A4892">
      <w:pPr>
        <w:pStyle w:val="ListParagraph"/>
        <w:numPr>
          <w:ilvl w:val="1"/>
          <w:numId w:val="5"/>
        </w:numPr>
        <w:spacing w:after="0" w:line="240" w:lineRule="auto"/>
        <w:jc w:val="both"/>
      </w:pPr>
      <w:r>
        <w:t>Interesting facts</w:t>
      </w:r>
      <w:r w:rsidR="00D92937">
        <w:t xml:space="preserve"> (1)</w:t>
      </w:r>
    </w:p>
    <w:p w:rsidR="004933C0" w:rsidRDefault="004933C0" w:rsidP="004933C0">
      <w:pPr>
        <w:spacing w:after="0" w:line="240" w:lineRule="auto"/>
        <w:jc w:val="both"/>
      </w:pPr>
    </w:p>
    <w:p w:rsidR="004933C0" w:rsidRDefault="004933C0" w:rsidP="00397DB0">
      <w:pPr>
        <w:spacing w:after="0" w:line="240" w:lineRule="auto"/>
        <w:jc w:val="both"/>
        <w:rPr>
          <w:rFonts w:cstheme="minorHAnsi"/>
        </w:rPr>
      </w:pPr>
      <w:r w:rsidRPr="00397DB0">
        <w:rPr>
          <w:rFonts w:cstheme="minorHAnsi"/>
        </w:rPr>
        <w:t>Below is a list of bacteria you can research:</w:t>
      </w:r>
    </w:p>
    <w:p w:rsidR="004E1EC0" w:rsidRPr="00397DB0" w:rsidRDefault="004E1EC0" w:rsidP="00397DB0">
      <w:pPr>
        <w:spacing w:after="0" w:line="240" w:lineRule="auto"/>
        <w:jc w:val="both"/>
        <w:rPr>
          <w:rFonts w:cstheme="minorHAnsi"/>
        </w:rPr>
      </w:pPr>
    </w:p>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685"/>
        <w:gridCol w:w="3261"/>
      </w:tblGrid>
      <w:tr w:rsidR="00397DB0" w:rsidTr="004E1EC0">
        <w:tc>
          <w:tcPr>
            <w:tcW w:w="3119" w:type="dxa"/>
          </w:tcPr>
          <w:p w:rsidR="00397DB0" w:rsidRPr="004E1EC0" w:rsidRDefault="00397DB0" w:rsidP="004E1EC0">
            <w:pPr>
              <w:pStyle w:val="Heading2"/>
              <w:numPr>
                <w:ilvl w:val="0"/>
                <w:numId w:val="9"/>
              </w:numPr>
              <w:shd w:val="clear" w:color="auto" w:fill="FFFFFF"/>
              <w:spacing w:before="0" w:beforeAutospacing="0" w:after="0" w:afterAutospacing="0" w:line="400" w:lineRule="exact"/>
              <w:ind w:left="714" w:hanging="357"/>
              <w:textAlignment w:val="baseline"/>
              <w:outlineLvl w:val="1"/>
              <w:rPr>
                <w:rFonts w:asciiTheme="minorHAnsi" w:hAnsiTheme="minorHAnsi" w:cstheme="minorHAnsi"/>
                <w:b w:val="0"/>
                <w:bCs w:val="0"/>
                <w:sz w:val="22"/>
                <w:szCs w:val="22"/>
              </w:rPr>
            </w:pPr>
            <w:proofErr w:type="spellStart"/>
            <w:r w:rsidRPr="004E1EC0">
              <w:rPr>
                <w:rStyle w:val="section-headline"/>
                <w:rFonts w:asciiTheme="minorHAnsi" w:hAnsiTheme="minorHAnsi" w:cstheme="minorHAnsi"/>
                <w:b w:val="0"/>
                <w:bCs w:val="0"/>
                <w:sz w:val="22"/>
                <w:szCs w:val="22"/>
                <w:bdr w:val="none" w:sz="0" w:space="0" w:color="auto" w:frame="1"/>
              </w:rPr>
              <w:t>Lactococcus</w:t>
            </w:r>
            <w:proofErr w:type="spellEnd"/>
            <w:r w:rsidRPr="004E1EC0">
              <w:rPr>
                <w:rStyle w:val="section-headline"/>
                <w:rFonts w:asciiTheme="minorHAnsi" w:hAnsiTheme="minorHAnsi" w:cstheme="minorHAnsi"/>
                <w:b w:val="0"/>
                <w:bCs w:val="0"/>
                <w:sz w:val="22"/>
                <w:szCs w:val="22"/>
                <w:bdr w:val="none" w:sz="0" w:space="0" w:color="auto" w:frame="1"/>
              </w:rPr>
              <w:t xml:space="preserve"> </w:t>
            </w:r>
            <w:proofErr w:type="spellStart"/>
            <w:r w:rsidRPr="004E1EC0">
              <w:rPr>
                <w:rStyle w:val="section-headline"/>
                <w:rFonts w:asciiTheme="minorHAnsi" w:hAnsiTheme="minorHAnsi" w:cstheme="minorHAnsi"/>
                <w:b w:val="0"/>
                <w:bCs w:val="0"/>
                <w:sz w:val="22"/>
                <w:szCs w:val="22"/>
                <w:bdr w:val="none" w:sz="0" w:space="0" w:color="auto" w:frame="1"/>
              </w:rPr>
              <w:t>lactis</w:t>
            </w:r>
            <w:proofErr w:type="spellEnd"/>
          </w:p>
        </w:tc>
        <w:tc>
          <w:tcPr>
            <w:tcW w:w="3685"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Alcanivorax</w:t>
            </w:r>
            <w:proofErr w:type="spellEnd"/>
          </w:p>
        </w:tc>
        <w:tc>
          <w:tcPr>
            <w:tcW w:w="3261" w:type="dxa"/>
          </w:tcPr>
          <w:p w:rsidR="00397DB0" w:rsidRPr="004E1EC0" w:rsidRDefault="00397DB0" w:rsidP="004E1EC0">
            <w:pPr>
              <w:pStyle w:val="ListParagraph"/>
              <w:numPr>
                <w:ilvl w:val="0"/>
                <w:numId w:val="9"/>
              </w:numPr>
              <w:spacing w:line="400" w:lineRule="exact"/>
              <w:ind w:left="714" w:hanging="357"/>
              <w:jc w:val="both"/>
              <w:rPr>
                <w:rFonts w:cstheme="minorHAnsi"/>
              </w:rPr>
            </w:pPr>
            <w:r w:rsidRPr="004E1EC0">
              <w:rPr>
                <w:rFonts w:cstheme="minorHAnsi"/>
                <w:shd w:val="clear" w:color="auto" w:fill="FFFFFF"/>
              </w:rPr>
              <w:t>T-103</w:t>
            </w:r>
          </w:p>
        </w:tc>
      </w:tr>
      <w:tr w:rsidR="00397DB0" w:rsidTr="004E1EC0">
        <w:tc>
          <w:tcPr>
            <w:tcW w:w="3119"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Nitrosomonas</w:t>
            </w:r>
            <w:proofErr w:type="spellEnd"/>
          </w:p>
        </w:tc>
        <w:tc>
          <w:tcPr>
            <w:tcW w:w="3685"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Shewanella</w:t>
            </w:r>
            <w:proofErr w:type="spellEnd"/>
          </w:p>
        </w:tc>
        <w:tc>
          <w:tcPr>
            <w:tcW w:w="3261" w:type="dxa"/>
          </w:tcPr>
          <w:p w:rsidR="00397DB0" w:rsidRPr="004E1EC0" w:rsidRDefault="00397DB0" w:rsidP="004E1EC0">
            <w:pPr>
              <w:pStyle w:val="ListParagraph"/>
              <w:numPr>
                <w:ilvl w:val="0"/>
                <w:numId w:val="9"/>
              </w:numPr>
              <w:spacing w:line="400" w:lineRule="exact"/>
              <w:ind w:left="714" w:hanging="357"/>
              <w:jc w:val="both"/>
              <w:rPr>
                <w:rFonts w:cstheme="minorHAnsi"/>
              </w:rPr>
            </w:pPr>
            <w:r w:rsidRPr="004E1EC0">
              <w:rPr>
                <w:rFonts w:cstheme="minorHAnsi"/>
                <w:shd w:val="clear" w:color="auto" w:fill="FFFFFF"/>
              </w:rPr>
              <w:t xml:space="preserve">Clostridium </w:t>
            </w:r>
            <w:proofErr w:type="spellStart"/>
            <w:r w:rsidRPr="004E1EC0">
              <w:rPr>
                <w:rFonts w:cstheme="minorHAnsi"/>
                <w:shd w:val="clear" w:color="auto" w:fill="FFFFFF"/>
              </w:rPr>
              <w:t>sporogenes</w:t>
            </w:r>
            <w:proofErr w:type="spellEnd"/>
          </w:p>
        </w:tc>
      </w:tr>
      <w:tr w:rsidR="00397DB0" w:rsidTr="004E1EC0">
        <w:tc>
          <w:tcPr>
            <w:tcW w:w="3119"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Nitrobacter</w:t>
            </w:r>
            <w:proofErr w:type="spellEnd"/>
          </w:p>
        </w:tc>
        <w:tc>
          <w:tcPr>
            <w:tcW w:w="3685"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Geobacter</w:t>
            </w:r>
            <w:proofErr w:type="spellEnd"/>
          </w:p>
        </w:tc>
        <w:tc>
          <w:tcPr>
            <w:tcW w:w="3261"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Brocadia</w:t>
            </w:r>
            <w:proofErr w:type="spellEnd"/>
            <w:r w:rsidRPr="004E1EC0">
              <w:rPr>
                <w:rFonts w:cstheme="minorHAnsi"/>
                <w:shd w:val="clear" w:color="auto" w:fill="FFFFFF"/>
              </w:rPr>
              <w:t xml:space="preserve"> </w:t>
            </w:r>
            <w:proofErr w:type="spellStart"/>
            <w:r w:rsidRPr="004E1EC0">
              <w:rPr>
                <w:rFonts w:cstheme="minorHAnsi"/>
                <w:shd w:val="clear" w:color="auto" w:fill="FFFFFF"/>
              </w:rPr>
              <w:t>anammoxidans</w:t>
            </w:r>
            <w:proofErr w:type="spellEnd"/>
          </w:p>
        </w:tc>
      </w:tr>
      <w:tr w:rsidR="00397DB0" w:rsidTr="004E1EC0">
        <w:tc>
          <w:tcPr>
            <w:tcW w:w="3119"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Azotobacter</w:t>
            </w:r>
            <w:proofErr w:type="spellEnd"/>
          </w:p>
        </w:tc>
        <w:tc>
          <w:tcPr>
            <w:tcW w:w="3685" w:type="dxa"/>
          </w:tcPr>
          <w:p w:rsidR="00397DB0" w:rsidRPr="004E1EC0" w:rsidRDefault="00397DB0" w:rsidP="004E1EC0">
            <w:pPr>
              <w:pStyle w:val="ListParagraph"/>
              <w:numPr>
                <w:ilvl w:val="0"/>
                <w:numId w:val="9"/>
              </w:numPr>
              <w:spacing w:line="400" w:lineRule="exact"/>
              <w:ind w:left="714" w:hanging="357"/>
              <w:jc w:val="both"/>
              <w:rPr>
                <w:rFonts w:cstheme="minorHAnsi"/>
              </w:rPr>
            </w:pPr>
            <w:proofErr w:type="spellStart"/>
            <w:r w:rsidRPr="004E1EC0">
              <w:rPr>
                <w:rFonts w:cstheme="minorHAnsi"/>
                <w:shd w:val="clear" w:color="auto" w:fill="FFFFFF"/>
              </w:rPr>
              <w:t>Flavobacterium</w:t>
            </w:r>
            <w:proofErr w:type="spellEnd"/>
          </w:p>
        </w:tc>
        <w:tc>
          <w:tcPr>
            <w:tcW w:w="3261" w:type="dxa"/>
          </w:tcPr>
          <w:p w:rsidR="00397DB0" w:rsidRPr="004E1EC0" w:rsidRDefault="00FE4AA7" w:rsidP="004E1EC0">
            <w:pPr>
              <w:pStyle w:val="ListParagraph"/>
              <w:numPr>
                <w:ilvl w:val="0"/>
                <w:numId w:val="9"/>
              </w:numPr>
              <w:spacing w:line="400" w:lineRule="exact"/>
              <w:ind w:left="714" w:hanging="357"/>
              <w:jc w:val="both"/>
              <w:rPr>
                <w:rFonts w:cstheme="minorHAnsi"/>
              </w:rPr>
            </w:pPr>
            <w:hyperlink r:id="rId10" w:tooltip="Clostridium butyricum" w:history="1">
              <w:r w:rsidR="00397DB0" w:rsidRPr="004E1EC0">
                <w:rPr>
                  <w:rStyle w:val="Hyperlink"/>
                  <w:rFonts w:cstheme="minorHAnsi"/>
                  <w:iCs/>
                  <w:color w:val="auto"/>
                  <w:u w:val="none"/>
                  <w:shd w:val="clear" w:color="auto" w:fill="FFFFFF"/>
                </w:rPr>
                <w:t xml:space="preserve">Clostridium </w:t>
              </w:r>
              <w:proofErr w:type="spellStart"/>
              <w:r w:rsidR="00397DB0" w:rsidRPr="004E1EC0">
                <w:rPr>
                  <w:rStyle w:val="Hyperlink"/>
                  <w:rFonts w:cstheme="minorHAnsi"/>
                  <w:iCs/>
                  <w:color w:val="auto"/>
                  <w:u w:val="none"/>
                  <w:shd w:val="clear" w:color="auto" w:fill="FFFFFF"/>
                </w:rPr>
                <w:t>butyricum</w:t>
              </w:r>
              <w:proofErr w:type="spellEnd"/>
            </w:hyperlink>
            <w:r w:rsidR="00397DB0" w:rsidRPr="004E1EC0">
              <w:rPr>
                <w:rFonts w:cstheme="minorHAnsi"/>
                <w:shd w:val="clear" w:color="auto" w:fill="FFFFFF"/>
              </w:rPr>
              <w:t> </w:t>
            </w:r>
          </w:p>
        </w:tc>
      </w:tr>
      <w:tr w:rsidR="00397DB0" w:rsidTr="004E1EC0">
        <w:tc>
          <w:tcPr>
            <w:tcW w:w="3119" w:type="dxa"/>
          </w:tcPr>
          <w:p w:rsidR="00397DB0" w:rsidRPr="004E1EC0" w:rsidRDefault="004E1EC0" w:rsidP="004E1EC0">
            <w:pPr>
              <w:pStyle w:val="ListParagraph"/>
              <w:numPr>
                <w:ilvl w:val="0"/>
                <w:numId w:val="10"/>
              </w:numPr>
              <w:spacing w:line="400" w:lineRule="exact"/>
              <w:jc w:val="both"/>
              <w:rPr>
                <w:rFonts w:cstheme="minorHAnsi"/>
              </w:rPr>
            </w:pPr>
            <w:r w:rsidRPr="004E1EC0">
              <w:rPr>
                <w:rFonts w:cstheme="minorHAnsi"/>
                <w:shd w:val="clear" w:color="auto" w:fill="FFFFFF"/>
              </w:rPr>
              <w:t>Acinetobacter</w:t>
            </w:r>
          </w:p>
        </w:tc>
        <w:tc>
          <w:tcPr>
            <w:tcW w:w="3685" w:type="dxa"/>
          </w:tcPr>
          <w:p w:rsidR="00397DB0" w:rsidRPr="004E1EC0" w:rsidRDefault="00397DB0" w:rsidP="004E1EC0">
            <w:pPr>
              <w:pStyle w:val="Heading2"/>
              <w:numPr>
                <w:ilvl w:val="0"/>
                <w:numId w:val="10"/>
              </w:numPr>
              <w:shd w:val="clear" w:color="auto" w:fill="FFFFFF"/>
              <w:spacing w:before="0" w:beforeAutospacing="0" w:after="0" w:afterAutospacing="0" w:line="400" w:lineRule="exact"/>
              <w:ind w:left="714" w:hanging="357"/>
              <w:textAlignment w:val="baseline"/>
              <w:outlineLvl w:val="1"/>
              <w:rPr>
                <w:rFonts w:asciiTheme="minorHAnsi" w:hAnsiTheme="minorHAnsi" w:cstheme="minorHAnsi"/>
                <w:b w:val="0"/>
                <w:sz w:val="22"/>
                <w:szCs w:val="22"/>
              </w:rPr>
            </w:pPr>
            <w:proofErr w:type="spellStart"/>
            <w:r w:rsidRPr="004E1EC0">
              <w:rPr>
                <w:rFonts w:asciiTheme="minorHAnsi" w:hAnsiTheme="minorHAnsi" w:cstheme="minorHAnsi"/>
                <w:b w:val="0"/>
                <w:sz w:val="22"/>
                <w:szCs w:val="22"/>
                <w:shd w:val="clear" w:color="auto" w:fill="FFFFFF"/>
              </w:rPr>
              <w:t>Hydrocarbonoclastic</w:t>
            </w:r>
            <w:proofErr w:type="spellEnd"/>
            <w:r w:rsidRPr="004E1EC0">
              <w:rPr>
                <w:rFonts w:asciiTheme="minorHAnsi" w:hAnsiTheme="minorHAnsi" w:cstheme="minorHAnsi"/>
                <w:b w:val="0"/>
                <w:sz w:val="22"/>
                <w:szCs w:val="22"/>
                <w:shd w:val="clear" w:color="auto" w:fill="FFFFFF"/>
              </w:rPr>
              <w:t xml:space="preserve"> bacteria </w:t>
            </w:r>
          </w:p>
        </w:tc>
        <w:tc>
          <w:tcPr>
            <w:tcW w:w="3261" w:type="dxa"/>
          </w:tcPr>
          <w:p w:rsidR="00397DB0" w:rsidRPr="004E1EC0" w:rsidRDefault="004E1EC0" w:rsidP="004E1EC0">
            <w:pPr>
              <w:pStyle w:val="ListParagraph"/>
              <w:numPr>
                <w:ilvl w:val="0"/>
                <w:numId w:val="9"/>
              </w:numPr>
              <w:spacing w:line="400" w:lineRule="exact"/>
              <w:ind w:left="714" w:hanging="357"/>
              <w:jc w:val="both"/>
              <w:rPr>
                <w:rFonts w:cstheme="minorHAnsi"/>
              </w:rPr>
            </w:pPr>
            <w:proofErr w:type="spellStart"/>
            <w:r w:rsidRPr="004E1EC0">
              <w:rPr>
                <w:rStyle w:val="Emphasis"/>
                <w:rFonts w:cstheme="minorHAnsi"/>
                <w:i w:val="0"/>
                <w:shd w:val="clear" w:color="auto" w:fill="FFFFFF"/>
              </w:rPr>
              <w:t>Thiobacillus</w:t>
            </w:r>
            <w:proofErr w:type="spellEnd"/>
            <w:r w:rsidRPr="004E1EC0">
              <w:rPr>
                <w:rStyle w:val="Emphasis"/>
                <w:rFonts w:cstheme="minorHAnsi"/>
                <w:i w:val="0"/>
                <w:shd w:val="clear" w:color="auto" w:fill="FFFFFF"/>
              </w:rPr>
              <w:t xml:space="preserve"> </w:t>
            </w:r>
            <w:proofErr w:type="spellStart"/>
            <w:r w:rsidRPr="004E1EC0">
              <w:rPr>
                <w:rStyle w:val="Emphasis"/>
                <w:rFonts w:cstheme="minorHAnsi"/>
                <w:i w:val="0"/>
                <w:shd w:val="clear" w:color="auto" w:fill="FFFFFF"/>
              </w:rPr>
              <w:t>ferooxidans</w:t>
            </w:r>
            <w:proofErr w:type="spellEnd"/>
          </w:p>
        </w:tc>
      </w:tr>
      <w:tr w:rsidR="00397DB0" w:rsidTr="004E1EC0">
        <w:tc>
          <w:tcPr>
            <w:tcW w:w="3119" w:type="dxa"/>
          </w:tcPr>
          <w:p w:rsidR="00397DB0" w:rsidRPr="004E1EC0" w:rsidRDefault="004E1EC0" w:rsidP="004E1EC0">
            <w:pPr>
              <w:pStyle w:val="ListParagraph"/>
              <w:numPr>
                <w:ilvl w:val="0"/>
                <w:numId w:val="9"/>
              </w:numPr>
              <w:spacing w:line="400" w:lineRule="exact"/>
              <w:ind w:left="714" w:hanging="357"/>
              <w:jc w:val="both"/>
              <w:rPr>
                <w:rFonts w:cstheme="minorHAnsi"/>
              </w:rPr>
            </w:pPr>
            <w:r w:rsidRPr="004E1EC0">
              <w:rPr>
                <w:rFonts w:cstheme="minorHAnsi"/>
                <w:shd w:val="clear" w:color="auto" w:fill="FFFFFF"/>
              </w:rPr>
              <w:t>Cyanobacteria</w:t>
            </w:r>
          </w:p>
        </w:tc>
        <w:tc>
          <w:tcPr>
            <w:tcW w:w="3685" w:type="dxa"/>
          </w:tcPr>
          <w:p w:rsidR="00397DB0" w:rsidRPr="004E1EC0" w:rsidRDefault="004E1EC0" w:rsidP="004E1EC0">
            <w:pPr>
              <w:pStyle w:val="ListParagraph"/>
              <w:numPr>
                <w:ilvl w:val="0"/>
                <w:numId w:val="9"/>
              </w:numPr>
              <w:spacing w:line="400" w:lineRule="exact"/>
              <w:ind w:left="714" w:hanging="357"/>
              <w:jc w:val="both"/>
              <w:rPr>
                <w:rFonts w:cstheme="minorHAnsi"/>
              </w:rPr>
            </w:pPr>
            <w:r w:rsidRPr="004E1EC0">
              <w:rPr>
                <w:rFonts w:cstheme="minorHAnsi"/>
                <w:shd w:val="clear" w:color="auto" w:fill="FFFFFF"/>
              </w:rPr>
              <w:t xml:space="preserve">Rhizobium </w:t>
            </w:r>
            <w:proofErr w:type="spellStart"/>
            <w:r w:rsidRPr="004E1EC0">
              <w:rPr>
                <w:rFonts w:cstheme="minorHAnsi"/>
                <w:shd w:val="clear" w:color="auto" w:fill="FFFFFF"/>
              </w:rPr>
              <w:t>leguminosarum</w:t>
            </w:r>
            <w:proofErr w:type="spellEnd"/>
          </w:p>
        </w:tc>
        <w:tc>
          <w:tcPr>
            <w:tcW w:w="3261" w:type="dxa"/>
          </w:tcPr>
          <w:p w:rsidR="00397DB0" w:rsidRPr="004E1EC0" w:rsidRDefault="00397DB0" w:rsidP="004E1EC0">
            <w:pPr>
              <w:pStyle w:val="ListParagraph"/>
              <w:spacing w:line="400" w:lineRule="exact"/>
              <w:ind w:left="714"/>
              <w:jc w:val="both"/>
              <w:rPr>
                <w:rFonts w:cstheme="minorHAnsi"/>
              </w:rPr>
            </w:pPr>
          </w:p>
        </w:tc>
      </w:tr>
      <w:tr w:rsidR="00397DB0" w:rsidTr="004E1EC0">
        <w:tc>
          <w:tcPr>
            <w:tcW w:w="3119" w:type="dxa"/>
          </w:tcPr>
          <w:p w:rsidR="00397DB0" w:rsidRPr="004E1EC0" w:rsidRDefault="00FE4AA7" w:rsidP="004E1EC0">
            <w:pPr>
              <w:pStyle w:val="ListParagraph"/>
              <w:numPr>
                <w:ilvl w:val="0"/>
                <w:numId w:val="9"/>
              </w:numPr>
              <w:spacing w:line="400" w:lineRule="exact"/>
              <w:ind w:left="714" w:hanging="357"/>
              <w:jc w:val="both"/>
              <w:rPr>
                <w:rFonts w:cstheme="minorHAnsi"/>
              </w:rPr>
            </w:pPr>
            <w:hyperlink r:id="rId11" w:tooltip="Escherichia coli" w:history="1">
              <w:r w:rsidR="00397DB0" w:rsidRPr="004E1EC0">
                <w:rPr>
                  <w:rStyle w:val="Hyperlink"/>
                  <w:rFonts w:cstheme="minorHAnsi"/>
                  <w:iCs/>
                  <w:color w:val="auto"/>
                  <w:u w:val="none"/>
                  <w:shd w:val="clear" w:color="auto" w:fill="FFFFFF"/>
                </w:rPr>
                <w:t>Escherichia coli</w:t>
              </w:r>
            </w:hyperlink>
            <w:r w:rsidR="00397DB0" w:rsidRPr="004E1EC0">
              <w:rPr>
                <w:rFonts w:cstheme="minorHAnsi"/>
                <w:shd w:val="clear" w:color="auto" w:fill="FFFFFF"/>
              </w:rPr>
              <w:t> </w:t>
            </w:r>
          </w:p>
        </w:tc>
        <w:tc>
          <w:tcPr>
            <w:tcW w:w="3685" w:type="dxa"/>
          </w:tcPr>
          <w:p w:rsidR="00397DB0" w:rsidRPr="004E1EC0" w:rsidRDefault="004E1EC0" w:rsidP="004E1EC0">
            <w:pPr>
              <w:pStyle w:val="ListParagraph"/>
              <w:numPr>
                <w:ilvl w:val="0"/>
                <w:numId w:val="9"/>
              </w:numPr>
              <w:spacing w:line="400" w:lineRule="exact"/>
              <w:ind w:left="714" w:hanging="357"/>
              <w:jc w:val="both"/>
              <w:rPr>
                <w:rFonts w:cstheme="minorHAnsi"/>
              </w:rPr>
            </w:pPr>
            <w:r w:rsidRPr="004E1EC0">
              <w:rPr>
                <w:rStyle w:val="section-headline"/>
                <w:rFonts w:cstheme="minorHAnsi"/>
                <w:bCs/>
                <w:bdr w:val="none" w:sz="0" w:space="0" w:color="auto" w:frame="1"/>
              </w:rPr>
              <w:t xml:space="preserve">Bifidobacterium </w:t>
            </w:r>
            <w:proofErr w:type="spellStart"/>
            <w:r w:rsidRPr="004E1EC0">
              <w:rPr>
                <w:rStyle w:val="section-headline"/>
                <w:rFonts w:cstheme="minorHAnsi"/>
                <w:bCs/>
                <w:bdr w:val="none" w:sz="0" w:space="0" w:color="auto" w:frame="1"/>
              </w:rPr>
              <w:t>animalis</w:t>
            </w:r>
            <w:proofErr w:type="spellEnd"/>
          </w:p>
        </w:tc>
        <w:tc>
          <w:tcPr>
            <w:tcW w:w="3261" w:type="dxa"/>
          </w:tcPr>
          <w:p w:rsidR="00397DB0" w:rsidRPr="004E1EC0" w:rsidRDefault="00397DB0" w:rsidP="004E1EC0">
            <w:pPr>
              <w:pStyle w:val="ListParagraph"/>
              <w:spacing w:line="400" w:lineRule="exact"/>
              <w:ind w:left="714"/>
              <w:jc w:val="both"/>
              <w:rPr>
                <w:rFonts w:cstheme="minorHAnsi"/>
              </w:rPr>
            </w:pPr>
          </w:p>
        </w:tc>
      </w:tr>
      <w:tr w:rsidR="00397DB0" w:rsidTr="004E1EC0">
        <w:tc>
          <w:tcPr>
            <w:tcW w:w="10065" w:type="dxa"/>
            <w:gridSpan w:val="3"/>
          </w:tcPr>
          <w:p w:rsidR="00397DB0" w:rsidRPr="004E1EC0" w:rsidRDefault="00FE4AA7" w:rsidP="004E1EC0">
            <w:pPr>
              <w:pStyle w:val="Heading2"/>
              <w:numPr>
                <w:ilvl w:val="0"/>
                <w:numId w:val="9"/>
              </w:numPr>
              <w:shd w:val="clear" w:color="auto" w:fill="FFFFFF"/>
              <w:spacing w:before="0" w:beforeAutospacing="0" w:after="0" w:afterAutospacing="0" w:line="400" w:lineRule="exact"/>
              <w:ind w:left="714" w:hanging="357"/>
              <w:textAlignment w:val="baseline"/>
              <w:outlineLvl w:val="1"/>
              <w:rPr>
                <w:rFonts w:asciiTheme="minorHAnsi" w:hAnsiTheme="minorHAnsi" w:cstheme="minorHAnsi"/>
                <w:b w:val="0"/>
                <w:bCs w:val="0"/>
                <w:sz w:val="22"/>
                <w:szCs w:val="22"/>
              </w:rPr>
            </w:pPr>
            <w:hyperlink r:id="rId12" w:tooltip="Bacillus thuringiensis" w:history="1">
              <w:r w:rsidR="00397DB0" w:rsidRPr="004E1EC0">
                <w:rPr>
                  <w:rStyle w:val="Hyperlink"/>
                  <w:rFonts w:asciiTheme="minorHAnsi" w:hAnsiTheme="minorHAnsi" w:cstheme="minorHAnsi"/>
                  <w:b w:val="0"/>
                  <w:iCs/>
                  <w:color w:val="auto"/>
                  <w:sz w:val="22"/>
                  <w:szCs w:val="22"/>
                  <w:u w:val="none"/>
                  <w:shd w:val="clear" w:color="auto" w:fill="FFFFFF"/>
                </w:rPr>
                <w:t>Bacillus thuringiensis</w:t>
              </w:r>
            </w:hyperlink>
            <w:r w:rsidR="00397DB0" w:rsidRPr="004E1EC0">
              <w:rPr>
                <w:rFonts w:asciiTheme="minorHAnsi" w:hAnsiTheme="minorHAnsi" w:cstheme="minorHAnsi"/>
                <w:b w:val="0"/>
                <w:iCs/>
                <w:sz w:val="22"/>
                <w:szCs w:val="22"/>
                <w:shd w:val="clear" w:color="auto" w:fill="FFFFFF"/>
              </w:rPr>
              <w:t xml:space="preserve"> /</w:t>
            </w:r>
            <w:r w:rsidR="00397DB0" w:rsidRPr="004E1EC0">
              <w:rPr>
                <w:rStyle w:val="section-headline"/>
                <w:rFonts w:asciiTheme="minorHAnsi" w:hAnsiTheme="minorHAnsi" w:cstheme="minorHAnsi"/>
                <w:b w:val="0"/>
                <w:bCs w:val="0"/>
                <w:sz w:val="22"/>
                <w:szCs w:val="22"/>
                <w:bdr w:val="none" w:sz="0" w:space="0" w:color="auto" w:frame="1"/>
              </w:rPr>
              <w:t xml:space="preserve"> </w:t>
            </w:r>
            <w:proofErr w:type="spellStart"/>
            <w:r w:rsidR="00397DB0" w:rsidRPr="004E1EC0">
              <w:rPr>
                <w:rStyle w:val="section-headline"/>
                <w:rFonts w:asciiTheme="minorHAnsi" w:hAnsiTheme="minorHAnsi" w:cstheme="minorHAnsi"/>
                <w:b w:val="0"/>
                <w:bCs w:val="0"/>
                <w:sz w:val="22"/>
                <w:szCs w:val="22"/>
                <w:bdr w:val="none" w:sz="0" w:space="0" w:color="auto" w:frame="1"/>
              </w:rPr>
              <w:t>coagulans</w:t>
            </w:r>
            <w:proofErr w:type="spellEnd"/>
            <w:r w:rsidR="00397DB0" w:rsidRPr="004E1EC0">
              <w:rPr>
                <w:rStyle w:val="section-headline"/>
                <w:rFonts w:asciiTheme="minorHAnsi" w:hAnsiTheme="minorHAnsi" w:cstheme="minorHAnsi"/>
                <w:b w:val="0"/>
                <w:bCs w:val="0"/>
                <w:sz w:val="22"/>
                <w:szCs w:val="22"/>
                <w:bdr w:val="none" w:sz="0" w:space="0" w:color="auto" w:frame="1"/>
              </w:rPr>
              <w:t xml:space="preserve"> / </w:t>
            </w:r>
            <w:r w:rsidR="00397DB0" w:rsidRPr="004E1EC0">
              <w:rPr>
                <w:rFonts w:asciiTheme="minorHAnsi" w:hAnsiTheme="minorHAnsi" w:cstheme="minorHAnsi"/>
                <w:b w:val="0"/>
                <w:sz w:val="22"/>
                <w:szCs w:val="22"/>
                <w:shd w:val="clear" w:color="auto" w:fill="FFFFFF"/>
              </w:rPr>
              <w:t xml:space="preserve">subtilis / </w:t>
            </w:r>
            <w:proofErr w:type="spellStart"/>
            <w:r w:rsidR="00397DB0" w:rsidRPr="004E1EC0">
              <w:rPr>
                <w:rFonts w:asciiTheme="minorHAnsi" w:hAnsiTheme="minorHAnsi" w:cstheme="minorHAnsi"/>
                <w:b w:val="0"/>
                <w:sz w:val="22"/>
                <w:szCs w:val="22"/>
                <w:shd w:val="clear" w:color="auto" w:fill="FFFFFF"/>
              </w:rPr>
              <w:t>mycoides</w:t>
            </w:r>
            <w:proofErr w:type="spellEnd"/>
            <w:r w:rsidR="00397DB0" w:rsidRPr="004E1EC0">
              <w:rPr>
                <w:rFonts w:asciiTheme="minorHAnsi" w:hAnsiTheme="minorHAnsi" w:cstheme="minorHAnsi"/>
                <w:b w:val="0"/>
                <w:sz w:val="22"/>
                <w:szCs w:val="22"/>
                <w:shd w:val="clear" w:color="auto" w:fill="FFFFFF"/>
              </w:rPr>
              <w:t xml:space="preserve"> / </w:t>
            </w:r>
            <w:proofErr w:type="spellStart"/>
            <w:r w:rsidR="00397DB0" w:rsidRPr="004E1EC0">
              <w:rPr>
                <w:rFonts w:asciiTheme="minorHAnsi" w:hAnsiTheme="minorHAnsi" w:cstheme="minorHAnsi"/>
                <w:b w:val="0"/>
                <w:sz w:val="22"/>
                <w:szCs w:val="22"/>
                <w:shd w:val="clear" w:color="auto" w:fill="FFFFFF"/>
              </w:rPr>
              <w:t>ramosus</w:t>
            </w:r>
            <w:proofErr w:type="spellEnd"/>
          </w:p>
        </w:tc>
      </w:tr>
      <w:tr w:rsidR="00397DB0" w:rsidTr="004E1EC0">
        <w:tc>
          <w:tcPr>
            <w:tcW w:w="10065" w:type="dxa"/>
            <w:gridSpan w:val="3"/>
          </w:tcPr>
          <w:p w:rsidR="00397DB0" w:rsidRPr="004E1EC0" w:rsidRDefault="00397DB0" w:rsidP="004E1EC0">
            <w:pPr>
              <w:pStyle w:val="Heading2"/>
              <w:numPr>
                <w:ilvl w:val="0"/>
                <w:numId w:val="9"/>
              </w:numPr>
              <w:shd w:val="clear" w:color="auto" w:fill="FFFFFF"/>
              <w:spacing w:before="0" w:beforeAutospacing="0" w:after="0" w:afterAutospacing="0" w:line="400" w:lineRule="exact"/>
              <w:ind w:left="714" w:hanging="357"/>
              <w:textAlignment w:val="baseline"/>
              <w:outlineLvl w:val="1"/>
              <w:rPr>
                <w:rFonts w:asciiTheme="minorHAnsi" w:hAnsiTheme="minorHAnsi" w:cstheme="minorHAnsi"/>
                <w:b w:val="0"/>
                <w:bCs w:val="0"/>
                <w:sz w:val="22"/>
                <w:szCs w:val="22"/>
              </w:rPr>
            </w:pPr>
            <w:r w:rsidRPr="004E1EC0">
              <w:rPr>
                <w:rFonts w:asciiTheme="minorHAnsi" w:hAnsiTheme="minorHAnsi" w:cstheme="minorHAnsi"/>
                <w:b w:val="0"/>
                <w:sz w:val="22"/>
                <w:szCs w:val="22"/>
                <w:shd w:val="clear" w:color="auto" w:fill="FFFFFF"/>
              </w:rPr>
              <w:t>Lactobacillus a</w:t>
            </w:r>
            <w:r w:rsidRPr="004E1EC0">
              <w:rPr>
                <w:rFonts w:asciiTheme="minorHAnsi" w:hAnsiTheme="minorHAnsi" w:cstheme="minorHAnsi"/>
                <w:b w:val="0"/>
                <w:bCs w:val="0"/>
                <w:sz w:val="22"/>
                <w:szCs w:val="22"/>
                <w:bdr w:val="none" w:sz="0" w:space="0" w:color="auto" w:frame="1"/>
              </w:rPr>
              <w:t xml:space="preserve">cidophilus / </w:t>
            </w:r>
            <w:proofErr w:type="spellStart"/>
            <w:r w:rsidRPr="004E1EC0">
              <w:rPr>
                <w:rFonts w:asciiTheme="minorHAnsi" w:hAnsiTheme="minorHAnsi" w:cstheme="minorHAnsi"/>
                <w:b w:val="0"/>
                <w:bCs w:val="0"/>
                <w:sz w:val="22"/>
                <w:szCs w:val="22"/>
                <w:bdr w:val="none" w:sz="0" w:space="0" w:color="auto" w:frame="1"/>
              </w:rPr>
              <w:t>r</w:t>
            </w:r>
            <w:r w:rsidRPr="004E1EC0">
              <w:rPr>
                <w:rStyle w:val="section-headline"/>
                <w:rFonts w:asciiTheme="minorHAnsi" w:hAnsiTheme="minorHAnsi" w:cstheme="minorHAnsi"/>
                <w:b w:val="0"/>
                <w:bCs w:val="0"/>
                <w:sz w:val="22"/>
                <w:szCs w:val="22"/>
                <w:bdr w:val="none" w:sz="0" w:space="0" w:color="auto" w:frame="1"/>
              </w:rPr>
              <w:t>hamnosus</w:t>
            </w:r>
            <w:proofErr w:type="spellEnd"/>
            <w:r w:rsidRPr="004E1EC0">
              <w:rPr>
                <w:rStyle w:val="section-headline"/>
                <w:rFonts w:asciiTheme="minorHAnsi" w:hAnsiTheme="minorHAnsi" w:cstheme="minorHAnsi"/>
                <w:b w:val="0"/>
                <w:bCs w:val="0"/>
                <w:sz w:val="22"/>
                <w:szCs w:val="22"/>
                <w:bdr w:val="none" w:sz="0" w:space="0" w:color="auto" w:frame="1"/>
              </w:rPr>
              <w:t xml:space="preserve"> / </w:t>
            </w:r>
            <w:proofErr w:type="spellStart"/>
            <w:r w:rsidRPr="004E1EC0">
              <w:rPr>
                <w:rStyle w:val="section-headline"/>
                <w:rFonts w:asciiTheme="minorHAnsi" w:hAnsiTheme="minorHAnsi" w:cstheme="minorHAnsi"/>
                <w:b w:val="0"/>
                <w:bCs w:val="0"/>
                <w:sz w:val="22"/>
                <w:szCs w:val="22"/>
                <w:bdr w:val="none" w:sz="0" w:space="0" w:color="auto" w:frame="1"/>
              </w:rPr>
              <w:t>reuteri</w:t>
            </w:r>
            <w:proofErr w:type="spellEnd"/>
          </w:p>
        </w:tc>
      </w:tr>
    </w:tbl>
    <w:p w:rsidR="00BF4C15" w:rsidRDefault="00BF4C15" w:rsidP="00BF4C15">
      <w:pPr>
        <w:pStyle w:val="ListParagraph"/>
      </w:pPr>
    </w:p>
    <w:p w:rsidR="00BF4C15" w:rsidRDefault="00BF4C15" w:rsidP="00BF4C15">
      <w:pPr>
        <w:spacing w:after="0" w:line="240" w:lineRule="auto"/>
        <w:jc w:val="both"/>
      </w:pPr>
    </w:p>
    <w:sectPr w:rsidR="00BF4C15" w:rsidSect="004E1EC0">
      <w:pgSz w:w="11906" w:h="16838"/>
      <w:pgMar w:top="1247" w:right="1247" w:bottom="56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083" w:rsidRDefault="00F73083" w:rsidP="00841062">
      <w:pPr>
        <w:spacing w:after="0" w:line="240" w:lineRule="auto"/>
      </w:pPr>
      <w:r>
        <w:separator/>
      </w:r>
    </w:p>
  </w:endnote>
  <w:endnote w:type="continuationSeparator" w:id="0">
    <w:p w:rsidR="00F73083" w:rsidRDefault="00F73083" w:rsidP="0084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083" w:rsidRDefault="00F73083" w:rsidP="00841062">
      <w:pPr>
        <w:spacing w:after="0" w:line="240" w:lineRule="auto"/>
      </w:pPr>
      <w:r>
        <w:separator/>
      </w:r>
    </w:p>
  </w:footnote>
  <w:footnote w:type="continuationSeparator" w:id="0">
    <w:p w:rsidR="00F73083" w:rsidRDefault="00F73083" w:rsidP="008410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7166"/>
    <w:multiLevelType w:val="hybridMultilevel"/>
    <w:tmpl w:val="6182172A"/>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B32DC3"/>
    <w:multiLevelType w:val="hybridMultilevel"/>
    <w:tmpl w:val="BB14A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8D0627B"/>
    <w:multiLevelType w:val="hybridMultilevel"/>
    <w:tmpl w:val="888CE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C737DE6"/>
    <w:multiLevelType w:val="hybridMultilevel"/>
    <w:tmpl w:val="745C81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49DC4799"/>
    <w:multiLevelType w:val="hybridMultilevel"/>
    <w:tmpl w:val="0CDA5F0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8F62EA0"/>
    <w:multiLevelType w:val="hybridMultilevel"/>
    <w:tmpl w:val="A4E0A2C4"/>
    <w:lvl w:ilvl="0" w:tplc="97841032">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E3F31AF"/>
    <w:multiLevelType w:val="hybridMultilevel"/>
    <w:tmpl w:val="DE6ECF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FCE0B19"/>
    <w:multiLevelType w:val="hybridMultilevel"/>
    <w:tmpl w:val="C3AC35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7CFA5E10"/>
    <w:multiLevelType w:val="hybridMultilevel"/>
    <w:tmpl w:val="C30ACB82"/>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0B">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3"/>
  </w:num>
  <w:num w:numId="6">
    <w:abstractNumId w:val="0"/>
  </w:num>
  <w:num w:numId="7">
    <w:abstractNumId w:val="8"/>
  </w:num>
  <w:num w:numId="8">
    <w:abstractNumId w:val="5"/>
  </w:num>
  <w:num w:numId="9">
    <w:abstractNumId w:val="4"/>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52924"/>
    <w:rsid w:val="00090C4D"/>
    <w:rsid w:val="00093D87"/>
    <w:rsid w:val="000B526C"/>
    <w:rsid w:val="000E10E1"/>
    <w:rsid w:val="000E2092"/>
    <w:rsid w:val="001072C4"/>
    <w:rsid w:val="00111DAF"/>
    <w:rsid w:val="001360FF"/>
    <w:rsid w:val="001431C3"/>
    <w:rsid w:val="00153FCE"/>
    <w:rsid w:val="001612F1"/>
    <w:rsid w:val="001D5D4E"/>
    <w:rsid w:val="001F0959"/>
    <w:rsid w:val="00263278"/>
    <w:rsid w:val="002663FF"/>
    <w:rsid w:val="0029778E"/>
    <w:rsid w:val="002B14B9"/>
    <w:rsid w:val="002C0DAB"/>
    <w:rsid w:val="002E6EBE"/>
    <w:rsid w:val="003064BB"/>
    <w:rsid w:val="003766EF"/>
    <w:rsid w:val="00397DB0"/>
    <w:rsid w:val="003A3E70"/>
    <w:rsid w:val="004036D9"/>
    <w:rsid w:val="00404532"/>
    <w:rsid w:val="00422563"/>
    <w:rsid w:val="00444201"/>
    <w:rsid w:val="00456F63"/>
    <w:rsid w:val="004933C0"/>
    <w:rsid w:val="004C5B91"/>
    <w:rsid w:val="004E078C"/>
    <w:rsid w:val="004E0FFB"/>
    <w:rsid w:val="004E1EC0"/>
    <w:rsid w:val="004E3480"/>
    <w:rsid w:val="004F2235"/>
    <w:rsid w:val="00511CEA"/>
    <w:rsid w:val="005464CE"/>
    <w:rsid w:val="00562F83"/>
    <w:rsid w:val="00567B18"/>
    <w:rsid w:val="00573074"/>
    <w:rsid w:val="0057748A"/>
    <w:rsid w:val="00593D2F"/>
    <w:rsid w:val="005A57E0"/>
    <w:rsid w:val="005B7C2C"/>
    <w:rsid w:val="005D2927"/>
    <w:rsid w:val="005D7363"/>
    <w:rsid w:val="005E782F"/>
    <w:rsid w:val="00615194"/>
    <w:rsid w:val="00617489"/>
    <w:rsid w:val="00617EA5"/>
    <w:rsid w:val="00620A6B"/>
    <w:rsid w:val="0066536A"/>
    <w:rsid w:val="006775D7"/>
    <w:rsid w:val="00694C96"/>
    <w:rsid w:val="006960BD"/>
    <w:rsid w:val="006C309C"/>
    <w:rsid w:val="00707B68"/>
    <w:rsid w:val="00714B9B"/>
    <w:rsid w:val="007C2BE8"/>
    <w:rsid w:val="007D473A"/>
    <w:rsid w:val="007D6574"/>
    <w:rsid w:val="00814C22"/>
    <w:rsid w:val="00841062"/>
    <w:rsid w:val="008662F8"/>
    <w:rsid w:val="00867E81"/>
    <w:rsid w:val="00871B75"/>
    <w:rsid w:val="00880B05"/>
    <w:rsid w:val="00895572"/>
    <w:rsid w:val="008A1184"/>
    <w:rsid w:val="00915E2E"/>
    <w:rsid w:val="00927A0F"/>
    <w:rsid w:val="0093251E"/>
    <w:rsid w:val="009524EF"/>
    <w:rsid w:val="00996E5B"/>
    <w:rsid w:val="009A4892"/>
    <w:rsid w:val="009B7EA4"/>
    <w:rsid w:val="009D28CA"/>
    <w:rsid w:val="009E3D8E"/>
    <w:rsid w:val="00A235DD"/>
    <w:rsid w:val="00A343C6"/>
    <w:rsid w:val="00A61ACF"/>
    <w:rsid w:val="00A70831"/>
    <w:rsid w:val="00A826CD"/>
    <w:rsid w:val="00A945C6"/>
    <w:rsid w:val="00AC6B00"/>
    <w:rsid w:val="00AF5027"/>
    <w:rsid w:val="00B164E8"/>
    <w:rsid w:val="00B25854"/>
    <w:rsid w:val="00B36FDF"/>
    <w:rsid w:val="00B6113B"/>
    <w:rsid w:val="00B62AD2"/>
    <w:rsid w:val="00B834E5"/>
    <w:rsid w:val="00BB36C5"/>
    <w:rsid w:val="00BE66B2"/>
    <w:rsid w:val="00BF4C15"/>
    <w:rsid w:val="00C31AE9"/>
    <w:rsid w:val="00CE6EDD"/>
    <w:rsid w:val="00CF6542"/>
    <w:rsid w:val="00D3167B"/>
    <w:rsid w:val="00D52709"/>
    <w:rsid w:val="00D742EB"/>
    <w:rsid w:val="00D804C2"/>
    <w:rsid w:val="00D92937"/>
    <w:rsid w:val="00DB422E"/>
    <w:rsid w:val="00E32515"/>
    <w:rsid w:val="00E342C6"/>
    <w:rsid w:val="00E411CC"/>
    <w:rsid w:val="00E7232A"/>
    <w:rsid w:val="00E96421"/>
    <w:rsid w:val="00EB72AC"/>
    <w:rsid w:val="00EC58D1"/>
    <w:rsid w:val="00EC7066"/>
    <w:rsid w:val="00ED6A8B"/>
    <w:rsid w:val="00EF27D6"/>
    <w:rsid w:val="00F06D35"/>
    <w:rsid w:val="00F11D17"/>
    <w:rsid w:val="00F424C0"/>
    <w:rsid w:val="00F73083"/>
    <w:rsid w:val="00F8588D"/>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33C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841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062"/>
  </w:style>
  <w:style w:type="paragraph" w:styleId="Footer">
    <w:name w:val="footer"/>
    <w:basedOn w:val="Normal"/>
    <w:link w:val="FooterChar"/>
    <w:uiPriority w:val="99"/>
    <w:unhideWhenUsed/>
    <w:rsid w:val="00841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062"/>
  </w:style>
  <w:style w:type="character" w:styleId="Emphasis">
    <w:name w:val="Emphasis"/>
    <w:basedOn w:val="DefaultParagraphFont"/>
    <w:uiPriority w:val="20"/>
    <w:qFormat/>
    <w:rsid w:val="004933C0"/>
    <w:rPr>
      <w:i/>
      <w:iCs/>
    </w:rPr>
  </w:style>
  <w:style w:type="character" w:customStyle="1" w:styleId="Heading2Char">
    <w:name w:val="Heading 2 Char"/>
    <w:basedOn w:val="DefaultParagraphFont"/>
    <w:link w:val="Heading2"/>
    <w:uiPriority w:val="9"/>
    <w:rsid w:val="004933C0"/>
    <w:rPr>
      <w:rFonts w:ascii="Times New Roman" w:eastAsia="Times New Roman" w:hAnsi="Times New Roman" w:cs="Times New Roman"/>
      <w:b/>
      <w:bCs/>
      <w:sz w:val="36"/>
      <w:szCs w:val="36"/>
      <w:lang w:eastAsia="en-AU"/>
    </w:rPr>
  </w:style>
  <w:style w:type="character" w:customStyle="1" w:styleId="section-headline">
    <w:name w:val="section-headline"/>
    <w:basedOn w:val="DefaultParagraphFont"/>
    <w:rsid w:val="00493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33C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841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062"/>
  </w:style>
  <w:style w:type="paragraph" w:styleId="Footer">
    <w:name w:val="footer"/>
    <w:basedOn w:val="Normal"/>
    <w:link w:val="FooterChar"/>
    <w:uiPriority w:val="99"/>
    <w:unhideWhenUsed/>
    <w:rsid w:val="00841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062"/>
  </w:style>
  <w:style w:type="character" w:styleId="Emphasis">
    <w:name w:val="Emphasis"/>
    <w:basedOn w:val="DefaultParagraphFont"/>
    <w:uiPriority w:val="20"/>
    <w:qFormat/>
    <w:rsid w:val="004933C0"/>
    <w:rPr>
      <w:i/>
      <w:iCs/>
    </w:rPr>
  </w:style>
  <w:style w:type="character" w:customStyle="1" w:styleId="Heading2Char">
    <w:name w:val="Heading 2 Char"/>
    <w:basedOn w:val="DefaultParagraphFont"/>
    <w:link w:val="Heading2"/>
    <w:uiPriority w:val="9"/>
    <w:rsid w:val="004933C0"/>
    <w:rPr>
      <w:rFonts w:ascii="Times New Roman" w:eastAsia="Times New Roman" w:hAnsi="Times New Roman" w:cs="Times New Roman"/>
      <w:b/>
      <w:bCs/>
      <w:sz w:val="36"/>
      <w:szCs w:val="36"/>
      <w:lang w:eastAsia="en-AU"/>
    </w:rPr>
  </w:style>
  <w:style w:type="character" w:customStyle="1" w:styleId="section-headline">
    <w:name w:val="section-headline"/>
    <w:basedOn w:val="DefaultParagraphFont"/>
    <w:rsid w:val="0049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58368">
      <w:bodyDiv w:val="1"/>
      <w:marLeft w:val="0"/>
      <w:marRight w:val="0"/>
      <w:marTop w:val="0"/>
      <w:marBottom w:val="0"/>
      <w:divBdr>
        <w:top w:val="none" w:sz="0" w:space="0" w:color="auto"/>
        <w:left w:val="none" w:sz="0" w:space="0" w:color="auto"/>
        <w:bottom w:val="none" w:sz="0" w:space="0" w:color="auto"/>
        <w:right w:val="none" w:sz="0" w:space="0" w:color="auto"/>
      </w:divBdr>
    </w:div>
    <w:div w:id="858936061">
      <w:bodyDiv w:val="1"/>
      <w:marLeft w:val="0"/>
      <w:marRight w:val="0"/>
      <w:marTop w:val="0"/>
      <w:marBottom w:val="0"/>
      <w:divBdr>
        <w:top w:val="none" w:sz="0" w:space="0" w:color="auto"/>
        <w:left w:val="none" w:sz="0" w:space="0" w:color="auto"/>
        <w:bottom w:val="none" w:sz="0" w:space="0" w:color="auto"/>
        <w:right w:val="none" w:sz="0" w:space="0" w:color="auto"/>
      </w:divBdr>
    </w:div>
    <w:div w:id="1064379276">
      <w:bodyDiv w:val="1"/>
      <w:marLeft w:val="0"/>
      <w:marRight w:val="0"/>
      <w:marTop w:val="0"/>
      <w:marBottom w:val="0"/>
      <w:divBdr>
        <w:top w:val="none" w:sz="0" w:space="0" w:color="auto"/>
        <w:left w:val="none" w:sz="0" w:space="0" w:color="auto"/>
        <w:bottom w:val="none" w:sz="0" w:space="0" w:color="auto"/>
        <w:right w:val="none" w:sz="0" w:space="0" w:color="auto"/>
      </w:divBdr>
    </w:div>
    <w:div w:id="1787310915">
      <w:bodyDiv w:val="1"/>
      <w:marLeft w:val="0"/>
      <w:marRight w:val="0"/>
      <w:marTop w:val="0"/>
      <w:marBottom w:val="0"/>
      <w:divBdr>
        <w:top w:val="none" w:sz="0" w:space="0" w:color="auto"/>
        <w:left w:val="none" w:sz="0" w:space="0" w:color="auto"/>
        <w:bottom w:val="none" w:sz="0" w:space="0" w:color="auto"/>
        <w:right w:val="none" w:sz="0" w:space="0" w:color="auto"/>
      </w:divBdr>
    </w:div>
    <w:div w:id="1962301817">
      <w:bodyDiv w:val="1"/>
      <w:marLeft w:val="0"/>
      <w:marRight w:val="0"/>
      <w:marTop w:val="0"/>
      <w:marBottom w:val="0"/>
      <w:divBdr>
        <w:top w:val="none" w:sz="0" w:space="0" w:color="auto"/>
        <w:left w:val="none" w:sz="0" w:space="0" w:color="auto"/>
        <w:bottom w:val="none" w:sz="0" w:space="0" w:color="auto"/>
        <w:right w:val="none" w:sz="0" w:space="0" w:color="auto"/>
      </w:divBdr>
    </w:div>
    <w:div w:id="202914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Bacillus_thuringien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scherichia_coli" TargetMode="External"/><Relationship Id="rId5" Type="http://schemas.openxmlformats.org/officeDocument/2006/relationships/settings" Target="settings.xml"/><Relationship Id="rId10" Type="http://schemas.openxmlformats.org/officeDocument/2006/relationships/hyperlink" Target="https://en.wikipedia.org/wiki/Clostridium_butyricu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1AC0F-D137-4BF8-AB72-00FBE31E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CCA14C52</Template>
  <TotalTime>0</TotalTime>
  <Pages>8</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2</cp:revision>
  <cp:lastPrinted>2014-03-12T13:57:00Z</cp:lastPrinted>
  <dcterms:created xsi:type="dcterms:W3CDTF">2018-06-27T01:23:00Z</dcterms:created>
  <dcterms:modified xsi:type="dcterms:W3CDTF">2018-06-27T01:23:00Z</dcterms:modified>
</cp:coreProperties>
</file>