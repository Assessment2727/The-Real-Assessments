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306F5164" wp14:editId="3992456A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26E">
        <w:rPr>
          <w:b/>
          <w:sz w:val="26"/>
          <w:szCs w:val="26"/>
        </w:rPr>
        <w:t xml:space="preserve">GENERAL </w:t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4D226E">
        <w:rPr>
          <w:b/>
          <w:sz w:val="26"/>
          <w:szCs w:val="26"/>
        </w:rPr>
        <w:t>Y – YEAR 12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B97046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 – </w:t>
      </w:r>
      <w:r w:rsidR="00E15EE9">
        <w:rPr>
          <w:b/>
          <w:sz w:val="26"/>
          <w:szCs w:val="26"/>
        </w:rPr>
        <w:t>INFECTIOUS DISEASE TEST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_______________________________________</w:t>
      </w:r>
      <w:r>
        <w:rPr>
          <w:b/>
          <w:sz w:val="26"/>
          <w:szCs w:val="26"/>
        </w:rPr>
        <w:tab/>
        <w:t xml:space="preserve">     WEIGHTING: 1</w:t>
      </w:r>
      <w:r w:rsidR="00336AB8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%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TEST DATE:</w:t>
      </w:r>
      <w:r>
        <w:rPr>
          <w:b/>
          <w:sz w:val="26"/>
          <w:szCs w:val="26"/>
        </w:rPr>
        <w:tab/>
        <w:t>__________________</w:t>
      </w:r>
      <w:r w:rsidR="004D226E">
        <w:rPr>
          <w:b/>
          <w:sz w:val="26"/>
          <w:szCs w:val="26"/>
        </w:rPr>
        <w:t>_________</w:t>
      </w:r>
      <w:r w:rsidR="006227F5">
        <w:rPr>
          <w:b/>
          <w:sz w:val="26"/>
          <w:szCs w:val="26"/>
        </w:rPr>
        <w:t>____________</w:t>
      </w:r>
      <w:r w:rsidR="006E52AC">
        <w:rPr>
          <w:b/>
          <w:sz w:val="26"/>
          <w:szCs w:val="26"/>
        </w:rPr>
        <w:tab/>
        <w:t xml:space="preserve">      </w:t>
      </w:r>
      <w:r w:rsidR="001C5A6E">
        <w:rPr>
          <w:b/>
          <w:sz w:val="26"/>
          <w:szCs w:val="26"/>
        </w:rPr>
        <w:t xml:space="preserve">MARK: ____ / </w:t>
      </w:r>
      <w:r w:rsidR="002D2A3E">
        <w:rPr>
          <w:b/>
          <w:sz w:val="26"/>
          <w:szCs w:val="26"/>
        </w:rPr>
        <w:t>4</w:t>
      </w:r>
      <w:r w:rsidR="00D87503">
        <w:rPr>
          <w:b/>
          <w:sz w:val="26"/>
          <w:szCs w:val="26"/>
        </w:rPr>
        <w:t>3</w:t>
      </w:r>
      <w:bookmarkStart w:id="0" w:name="_GoBack"/>
      <w:bookmarkEnd w:id="0"/>
    </w:p>
    <w:p w:rsidR="00996E5B" w:rsidRPr="0093251E" w:rsidRDefault="00996E5B" w:rsidP="004036D9">
      <w:pPr>
        <w:spacing w:after="0" w:line="240" w:lineRule="auto"/>
        <w:jc w:val="both"/>
        <w:rPr>
          <w:b/>
          <w:sz w:val="26"/>
          <w:szCs w:val="26"/>
        </w:rPr>
      </w:pPr>
    </w:p>
    <w:p w:rsidR="002C0DAB" w:rsidRDefault="004D226E" w:rsidP="004036D9">
      <w:pPr>
        <w:spacing w:after="0" w:line="240" w:lineRule="auto"/>
        <w:jc w:val="both"/>
        <w:rPr>
          <w:i/>
        </w:rPr>
      </w:pPr>
      <w:r>
        <w:rPr>
          <w:b/>
          <w:i/>
        </w:rPr>
        <w:t>MULTIPLE CHOICE</w:t>
      </w:r>
      <w:r w:rsidR="006D2D12">
        <w:rPr>
          <w:b/>
          <w:i/>
        </w:rPr>
        <w:t xml:space="preserve"> </w:t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</w:r>
      <w:r w:rsidR="00D87503">
        <w:rPr>
          <w:b/>
          <w:i/>
        </w:rPr>
        <w:tab/>
        <w:t xml:space="preserve">        (13</w:t>
      </w:r>
      <w:r w:rsidR="00BB4FE6">
        <w:rPr>
          <w:b/>
          <w:i/>
        </w:rPr>
        <w:t xml:space="preserve"> MARKS)</w:t>
      </w:r>
    </w:p>
    <w:p w:rsidR="002C0DAB" w:rsidRDefault="009110EB" w:rsidP="004036D9">
      <w:pPr>
        <w:spacing w:after="0" w:line="240" w:lineRule="auto"/>
        <w:jc w:val="both"/>
      </w:pPr>
      <w:r>
        <w:t>Circle the correct answer</w:t>
      </w:r>
    </w:p>
    <w:p w:rsidR="009110EB" w:rsidRPr="009110EB" w:rsidRDefault="009110EB" w:rsidP="004036D9">
      <w:pPr>
        <w:spacing w:after="0" w:line="240" w:lineRule="auto"/>
        <w:jc w:val="both"/>
      </w:pPr>
    </w:p>
    <w:p w:rsidR="0093251E" w:rsidRDefault="00832CC6" w:rsidP="00996E5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An infectious disease is one that is ___________.</w:t>
      </w:r>
    </w:p>
    <w:p w:rsidR="00832CC6" w:rsidRDefault="00832CC6" w:rsidP="00832CC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Spread from person to person</w:t>
      </w:r>
    </w:p>
    <w:p w:rsidR="00832CC6" w:rsidRDefault="00832CC6" w:rsidP="00832CC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Caused by all bacteria</w:t>
      </w:r>
    </w:p>
    <w:p w:rsidR="00832CC6" w:rsidRDefault="00832CC6" w:rsidP="00832CC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Transferred by mosquitos</w:t>
      </w:r>
    </w:p>
    <w:p w:rsidR="00832CC6" w:rsidRDefault="00832CC6" w:rsidP="00832CC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Caused by </w:t>
      </w:r>
      <w:r w:rsidR="00280FAF">
        <w:t xml:space="preserve">a </w:t>
      </w:r>
      <w:r>
        <w:t>pathogen or its products</w:t>
      </w:r>
    </w:p>
    <w:p w:rsidR="00010CFC" w:rsidRDefault="00010CFC" w:rsidP="00010CFC">
      <w:pPr>
        <w:pStyle w:val="ListParagraph"/>
        <w:spacing w:after="0" w:line="240" w:lineRule="auto"/>
        <w:ind w:left="1440"/>
        <w:jc w:val="both"/>
      </w:pPr>
    </w:p>
    <w:p w:rsidR="00832CC6" w:rsidRDefault="00C75BF1" w:rsidP="00832CC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Which of the following is an example of the spreading of disease by direct contact?</w:t>
      </w:r>
    </w:p>
    <w:p w:rsidR="00C75BF1" w:rsidRDefault="00C75BF1" w:rsidP="00C75BF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Sneezing</w:t>
      </w:r>
    </w:p>
    <w:p w:rsidR="00C75BF1" w:rsidRDefault="00C75BF1" w:rsidP="00C75BF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Coughing</w:t>
      </w:r>
    </w:p>
    <w:p w:rsidR="00C75BF1" w:rsidRDefault="00C75BF1" w:rsidP="00C75BF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Kissing</w:t>
      </w:r>
    </w:p>
    <w:p w:rsidR="00C75BF1" w:rsidRDefault="007A7362" w:rsidP="00C75BF1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</w:t>
      </w:r>
      <w:r w:rsidR="00C75BF1">
        <w:t>weating</w:t>
      </w:r>
    </w:p>
    <w:p w:rsidR="00010CFC" w:rsidRDefault="00010CFC" w:rsidP="00010CFC">
      <w:pPr>
        <w:pStyle w:val="ListParagraph"/>
        <w:spacing w:after="0" w:line="240" w:lineRule="auto"/>
        <w:ind w:left="1440"/>
        <w:jc w:val="both"/>
      </w:pPr>
    </w:p>
    <w:p w:rsidR="00F131A9" w:rsidRDefault="00F131A9" w:rsidP="00F131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Which of the following is a transmissible </w:t>
      </w:r>
      <w:r w:rsidR="005143EB">
        <w:t xml:space="preserve">(passed from host to host) </w:t>
      </w:r>
      <w:r>
        <w:t>disease?</w:t>
      </w:r>
    </w:p>
    <w:p w:rsidR="00F131A9" w:rsidRDefault="00F131A9" w:rsidP="00F131A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Scurvy</w:t>
      </w:r>
    </w:p>
    <w:p w:rsidR="00F131A9" w:rsidRDefault="00F131A9" w:rsidP="00F131A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Food poisoning</w:t>
      </w:r>
    </w:p>
    <w:p w:rsidR="00F131A9" w:rsidRDefault="00F131A9" w:rsidP="00F131A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Diabetes</w:t>
      </w:r>
    </w:p>
    <w:p w:rsidR="00F131A9" w:rsidRDefault="00F131A9" w:rsidP="00F131A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Cancer</w:t>
      </w:r>
    </w:p>
    <w:p w:rsidR="00010CFC" w:rsidRDefault="00010CFC" w:rsidP="00010CFC">
      <w:pPr>
        <w:pStyle w:val="ListParagraph"/>
        <w:spacing w:after="0" w:line="240" w:lineRule="auto"/>
        <w:ind w:left="1440"/>
        <w:jc w:val="both"/>
      </w:pPr>
    </w:p>
    <w:p w:rsidR="003368E3" w:rsidRDefault="003368E3" w:rsidP="003368E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Pathogens are __________.</w:t>
      </w:r>
    </w:p>
    <w:p w:rsidR="003368E3" w:rsidRDefault="003368E3" w:rsidP="003368E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Disease causing microbes or germs</w:t>
      </w:r>
    </w:p>
    <w:p w:rsidR="002C0DAB" w:rsidRDefault="003368E3" w:rsidP="003E462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Non disease causing and are beneficial</w:t>
      </w:r>
    </w:p>
    <w:p w:rsidR="007F6157" w:rsidRDefault="007F6157" w:rsidP="003E462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A natural part of the body</w:t>
      </w:r>
    </w:p>
    <w:p w:rsidR="007F6157" w:rsidRDefault="007F6157" w:rsidP="003E4626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Always treated with antibiotics</w:t>
      </w:r>
    </w:p>
    <w:p w:rsidR="00010CFC" w:rsidRDefault="00010CFC" w:rsidP="00010CFC">
      <w:pPr>
        <w:pStyle w:val="ListParagraph"/>
        <w:spacing w:after="0" w:line="240" w:lineRule="auto"/>
        <w:ind w:left="1440"/>
        <w:jc w:val="both"/>
      </w:pPr>
    </w:p>
    <w:p w:rsidR="00283F40" w:rsidRDefault="00283F40" w:rsidP="00010CFC">
      <w:pPr>
        <w:pStyle w:val="ListParagraph"/>
        <w:spacing w:after="0" w:line="240" w:lineRule="auto"/>
        <w:ind w:left="1440"/>
        <w:jc w:val="both"/>
      </w:pPr>
    </w:p>
    <w:p w:rsidR="005303B5" w:rsidRDefault="005303B5" w:rsidP="005303B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body has several defences to protect itself from disease including __________.</w:t>
      </w:r>
    </w:p>
    <w:p w:rsidR="005303B5" w:rsidRDefault="005303B5" w:rsidP="005303B5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The skin</w:t>
      </w:r>
    </w:p>
    <w:p w:rsidR="005303B5" w:rsidRDefault="005303B5" w:rsidP="005303B5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Mucus produced from the lungs</w:t>
      </w:r>
    </w:p>
    <w:p w:rsidR="005303B5" w:rsidRDefault="005303B5" w:rsidP="005303B5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Stomach acid</w:t>
      </w:r>
    </w:p>
    <w:p w:rsidR="005303B5" w:rsidRDefault="005303B5" w:rsidP="005303B5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All of the above</w:t>
      </w:r>
    </w:p>
    <w:p w:rsidR="004D5755" w:rsidRDefault="004D5755" w:rsidP="005C16BE">
      <w:pPr>
        <w:spacing w:after="0" w:line="240" w:lineRule="auto"/>
      </w:pPr>
    </w:p>
    <w:p w:rsidR="005C16BE" w:rsidRDefault="005C16BE" w:rsidP="005C16BE">
      <w:pPr>
        <w:spacing w:after="0" w:line="240" w:lineRule="auto"/>
      </w:pPr>
    </w:p>
    <w:p w:rsidR="004D5755" w:rsidRPr="005143EB" w:rsidRDefault="004D5755" w:rsidP="004D5755">
      <w:pPr>
        <w:pStyle w:val="ListParagraph"/>
        <w:numPr>
          <w:ilvl w:val="0"/>
          <w:numId w:val="1"/>
        </w:numPr>
        <w:spacing w:after="0" w:line="240" w:lineRule="auto"/>
      </w:pPr>
      <w:r w:rsidRPr="005143EB">
        <w:t>Which of the following cells release histamine in response to an allergen, foreign material or pathogen?</w:t>
      </w:r>
    </w:p>
    <w:p w:rsidR="004D5755" w:rsidRPr="005143EB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5143EB">
        <w:t>Phagocytes</w:t>
      </w:r>
    </w:p>
    <w:p w:rsidR="004D5755" w:rsidRPr="005143EB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5143EB">
        <w:t xml:space="preserve">Red blood cells </w:t>
      </w:r>
    </w:p>
    <w:p w:rsidR="004D5755" w:rsidRPr="005143EB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5143EB">
        <w:t>Mast cells</w:t>
      </w:r>
    </w:p>
    <w:p w:rsidR="004D5755" w:rsidRPr="005143EB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5143EB">
        <w:t>B cells</w:t>
      </w:r>
      <w:r w:rsidRPr="005143EB">
        <w:br/>
      </w:r>
    </w:p>
    <w:p w:rsidR="00D87503" w:rsidRDefault="00D87503" w:rsidP="00D87503">
      <w:pPr>
        <w:pStyle w:val="ListParagraph"/>
        <w:spacing w:after="0" w:line="240" w:lineRule="auto"/>
      </w:pPr>
    </w:p>
    <w:p w:rsidR="004D5755" w:rsidRPr="00FF2B42" w:rsidRDefault="004D5755" w:rsidP="004D5755">
      <w:pPr>
        <w:pStyle w:val="ListParagraph"/>
        <w:numPr>
          <w:ilvl w:val="0"/>
          <w:numId w:val="1"/>
        </w:numPr>
        <w:spacing w:after="0" w:line="240" w:lineRule="auto"/>
      </w:pPr>
      <w:r w:rsidRPr="00FF2B42">
        <w:lastRenderedPageBreak/>
        <w:t>What type of immune cell engulfs invading pathogens?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 xml:space="preserve">Phagocyte </w:t>
      </w:r>
    </w:p>
    <w:p w:rsidR="004D5755" w:rsidRPr="00FF2B42" w:rsidRDefault="001C5A6E" w:rsidP="004D5755">
      <w:pPr>
        <w:pStyle w:val="ListParagraph"/>
        <w:numPr>
          <w:ilvl w:val="1"/>
          <w:numId w:val="1"/>
        </w:numPr>
        <w:spacing w:after="0" w:line="240" w:lineRule="auto"/>
      </w:pPr>
      <w:r>
        <w:t>Osteocyte</w:t>
      </w:r>
    </w:p>
    <w:p w:rsidR="004D5755" w:rsidRPr="00FF2B42" w:rsidRDefault="001C5A6E" w:rsidP="004D5755">
      <w:pPr>
        <w:pStyle w:val="ListParagraph"/>
        <w:numPr>
          <w:ilvl w:val="1"/>
          <w:numId w:val="1"/>
        </w:numPr>
        <w:spacing w:after="0" w:line="240" w:lineRule="auto"/>
      </w:pPr>
      <w:r>
        <w:t>Chondrocyte</w:t>
      </w:r>
      <w:r w:rsidR="004D5755" w:rsidRPr="00FF2B42">
        <w:t xml:space="preserve"> </w:t>
      </w:r>
    </w:p>
    <w:p w:rsidR="004D5755" w:rsidRDefault="001C5A6E" w:rsidP="004D5755">
      <w:pPr>
        <w:pStyle w:val="ListParagraph"/>
        <w:numPr>
          <w:ilvl w:val="1"/>
          <w:numId w:val="1"/>
        </w:numPr>
        <w:spacing w:after="0" w:line="240" w:lineRule="auto"/>
      </w:pPr>
      <w:r>
        <w:t>Antigen</w:t>
      </w:r>
      <w:r w:rsidR="004D5755" w:rsidRPr="00FF2B42">
        <w:br/>
      </w:r>
    </w:p>
    <w:p w:rsidR="005C16BE" w:rsidRPr="00FF2B42" w:rsidRDefault="005C16BE" w:rsidP="005C16BE">
      <w:pPr>
        <w:spacing w:after="0" w:line="240" w:lineRule="auto"/>
      </w:pPr>
    </w:p>
    <w:p w:rsidR="004D5755" w:rsidRPr="00FF2B42" w:rsidRDefault="00C764D2" w:rsidP="004D5755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</w:pPr>
      <w:r w:rsidRPr="00FF2B42">
        <w:t>Whilst enjoying the sunshine,</w:t>
      </w:r>
      <w:r w:rsidR="000F5054">
        <w:t xml:space="preserve"> Jaxon</w:t>
      </w:r>
      <w:r w:rsidRPr="00FF2B42">
        <w:t xml:space="preserve"> gets stung by a bee. What would be four (4) indicators that her body is going through the Inflammatory R</w:t>
      </w:r>
      <w:r w:rsidR="004D5755" w:rsidRPr="00FF2B42">
        <w:t>esponse?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Heat, swelling, hives, runny nose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Redness, pain, swelling, heat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 xml:space="preserve">Pain, hives, redness, burning sensation </w:t>
      </w:r>
    </w:p>
    <w:p w:rsidR="004D5755" w:rsidRDefault="00C764D2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Burning sensation, hives</w:t>
      </w:r>
      <w:r w:rsidR="004D5755" w:rsidRPr="00FF2B42">
        <w:t>, pain, heat</w:t>
      </w:r>
      <w:r w:rsidR="004D5755" w:rsidRPr="00FF2B42">
        <w:br/>
      </w:r>
    </w:p>
    <w:p w:rsidR="005C16BE" w:rsidRPr="00FF2B42" w:rsidRDefault="005C16BE" w:rsidP="005C16BE">
      <w:pPr>
        <w:spacing w:after="0" w:line="240" w:lineRule="auto"/>
      </w:pPr>
    </w:p>
    <w:p w:rsidR="004D5755" w:rsidRPr="00FF2B42" w:rsidRDefault="000F5054" w:rsidP="004D5755">
      <w:pPr>
        <w:pStyle w:val="ListParagraph"/>
        <w:numPr>
          <w:ilvl w:val="0"/>
          <w:numId w:val="1"/>
        </w:numPr>
        <w:spacing w:after="0" w:line="240" w:lineRule="auto"/>
      </w:pPr>
      <w:r>
        <w:t>Sam</w:t>
      </w:r>
      <w:r w:rsidR="004D5755" w:rsidRPr="00FF2B42">
        <w:t xml:space="preserve"> is preparing wooden beams when he receives a nasty splinter.  </w:t>
      </w:r>
      <w:r>
        <w:t>Her immune system would start by causing what to occur at the sight of injury?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Mast cel</w:t>
      </w:r>
      <w:r w:rsidR="00C764D2" w:rsidRPr="00FF2B42">
        <w:t xml:space="preserve">ls release histamine 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The capillaries become leaky to grant phagocytes access to the invading pathogen</w:t>
      </w:r>
    </w:p>
    <w:p w:rsidR="004D5755" w:rsidRPr="00FF2B42" w:rsidRDefault="00C764D2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 xml:space="preserve">Nothing </w:t>
      </w:r>
      <w:r w:rsidR="004D5755" w:rsidRPr="00FF2B42">
        <w:t xml:space="preserve">happens </w:t>
      </w:r>
      <w:r w:rsidRPr="00FF2B42">
        <w:t xml:space="preserve">at the start </w:t>
      </w:r>
      <w:r w:rsidR="004D5755" w:rsidRPr="00FF2B42">
        <w:t>because the body does not recognise the invading pathogens</w:t>
      </w:r>
    </w:p>
    <w:p w:rsidR="004D5755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 xml:space="preserve">Clotting in the </w:t>
      </w:r>
      <w:r w:rsidR="00C764D2" w:rsidRPr="00FF2B42">
        <w:t>injury area</w:t>
      </w:r>
      <w:r w:rsidRPr="00FF2B42">
        <w:t xml:space="preserve"> occurs</w:t>
      </w:r>
      <w:r w:rsidRPr="00FF2B42">
        <w:br/>
      </w:r>
    </w:p>
    <w:p w:rsidR="005C16BE" w:rsidRPr="00FF2B42" w:rsidRDefault="005C16BE" w:rsidP="005C16BE">
      <w:pPr>
        <w:spacing w:after="0" w:line="240" w:lineRule="auto"/>
      </w:pPr>
    </w:p>
    <w:p w:rsidR="004D5755" w:rsidRPr="00FF2B42" w:rsidRDefault="004D5755" w:rsidP="004D5755">
      <w:pPr>
        <w:pStyle w:val="ListParagraph"/>
        <w:numPr>
          <w:ilvl w:val="0"/>
          <w:numId w:val="1"/>
        </w:numPr>
        <w:spacing w:after="0" w:line="240" w:lineRule="auto"/>
      </w:pPr>
      <w:r w:rsidRPr="00FF2B42">
        <w:t xml:space="preserve">Which of the following diseases is </w:t>
      </w:r>
      <w:proofErr w:type="gramStart"/>
      <w:r w:rsidRPr="00FF2B42">
        <w:t>an/</w:t>
      </w:r>
      <w:proofErr w:type="gramEnd"/>
      <w:r w:rsidRPr="00FF2B42">
        <w:t>are examples of cross-species transmission?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HIV: from monkeys to chimpanzees to humans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Swine flu: from poultry to pigs to humans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SARS: from bats immediately to humans</w:t>
      </w:r>
    </w:p>
    <w:p w:rsidR="00D14B16" w:rsidRPr="00D87503" w:rsidRDefault="004D5755" w:rsidP="00D87503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Options a and b only</w:t>
      </w:r>
      <w:r w:rsidRPr="00FF2B42">
        <w:br/>
      </w:r>
      <w:r w:rsidRPr="00D87503">
        <w:rPr>
          <w:highlight w:val="yellow"/>
        </w:rPr>
        <w:br/>
      </w:r>
    </w:p>
    <w:p w:rsidR="004D5755" w:rsidRPr="00FF2B42" w:rsidRDefault="004D5755" w:rsidP="004D5755">
      <w:pPr>
        <w:pStyle w:val="ListParagraph"/>
        <w:numPr>
          <w:ilvl w:val="0"/>
          <w:numId w:val="1"/>
        </w:numPr>
        <w:spacing w:after="0" w:line="240" w:lineRule="auto"/>
      </w:pPr>
      <w:r w:rsidRPr="00FF2B42">
        <w:t>A HIV+ mother is feeding her child; the child is then infected with the HIV virus.  What type of transmission does this demonstrate?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Horizontal transmission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Cross-species transmission</w:t>
      </w:r>
    </w:p>
    <w:p w:rsidR="004D5755" w:rsidRPr="00FF2B42" w:rsidRDefault="004D5755" w:rsidP="004D5755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Mother-child transmission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</w:pPr>
      <w:r w:rsidRPr="00FF2B42">
        <w:t>Vertical transmission</w:t>
      </w:r>
      <w:r w:rsidRPr="00FF2B42">
        <w:br/>
      </w:r>
    </w:p>
    <w:p w:rsidR="004D5755" w:rsidRPr="00FF2B42" w:rsidRDefault="004D5755" w:rsidP="00C764D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FF2B42">
        <w:t>Which of the following is</w:t>
      </w:r>
      <w:r w:rsidRPr="00FF2B42">
        <w:rPr>
          <w:b/>
          <w:sz w:val="24"/>
        </w:rPr>
        <w:t xml:space="preserve"> NOT </w:t>
      </w:r>
      <w:r w:rsidRPr="00FF2B42">
        <w:t>a method of preventing transmission?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F2B42">
        <w:t>Quarantine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F2B42">
        <w:t>Vaccinations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F2B42">
        <w:t>Vitamins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F2B42">
        <w:t>Face mask</w:t>
      </w:r>
    </w:p>
    <w:p w:rsidR="004D5755" w:rsidRPr="00FF2B42" w:rsidRDefault="004D5755" w:rsidP="00C764D2">
      <w:pPr>
        <w:spacing w:after="0" w:line="240" w:lineRule="auto"/>
        <w:jc w:val="both"/>
      </w:pPr>
    </w:p>
    <w:p w:rsidR="004D5755" w:rsidRPr="00FF2B42" w:rsidRDefault="004D5755" w:rsidP="00C764D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FF2B42">
        <w:t>Identify an example of specific body defence mechanism</w:t>
      </w:r>
    </w:p>
    <w:p w:rsidR="004D5755" w:rsidRPr="00FF2B42" w:rsidRDefault="004D5755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F2B42">
        <w:t>Acidic environment</w:t>
      </w:r>
    </w:p>
    <w:p w:rsidR="004D5755" w:rsidRPr="00FF2B42" w:rsidRDefault="000F5054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A</w:t>
      </w:r>
      <w:r w:rsidR="004D5755" w:rsidRPr="00FF2B42">
        <w:t>ntibodies</w:t>
      </w:r>
    </w:p>
    <w:p w:rsidR="004D5755" w:rsidRPr="00FF2B42" w:rsidRDefault="000F5054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A</w:t>
      </w:r>
      <w:r w:rsidR="004D5755" w:rsidRPr="00FF2B42">
        <w:t>ntigens</w:t>
      </w:r>
    </w:p>
    <w:p w:rsidR="004D5755" w:rsidRPr="00FF2B42" w:rsidRDefault="000F5054" w:rsidP="00C764D2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E</w:t>
      </w:r>
      <w:r w:rsidR="004D5755" w:rsidRPr="00FF2B42">
        <w:t>ar wax</w:t>
      </w:r>
    </w:p>
    <w:p w:rsidR="00CD6131" w:rsidRDefault="00CD6131" w:rsidP="00CD6131">
      <w:pPr>
        <w:spacing w:after="0" w:line="240" w:lineRule="auto"/>
        <w:jc w:val="both"/>
      </w:pPr>
    </w:p>
    <w:p w:rsidR="00CD6131" w:rsidRDefault="00CD6131" w:rsidP="00CD6131">
      <w:pPr>
        <w:spacing w:after="0" w:line="240" w:lineRule="auto"/>
        <w:jc w:val="both"/>
      </w:pPr>
    </w:p>
    <w:p w:rsidR="00CD6131" w:rsidRDefault="00CD6131" w:rsidP="00CD6131">
      <w:pPr>
        <w:spacing w:after="0" w:line="240" w:lineRule="auto"/>
        <w:jc w:val="both"/>
      </w:pPr>
    </w:p>
    <w:p w:rsidR="00CD6131" w:rsidRDefault="00CD6131" w:rsidP="00CD6131">
      <w:pPr>
        <w:spacing w:after="0" w:line="240" w:lineRule="auto"/>
        <w:jc w:val="both"/>
      </w:pPr>
    </w:p>
    <w:p w:rsidR="00CD6131" w:rsidRDefault="00CD6131" w:rsidP="00CD6131">
      <w:pPr>
        <w:spacing w:after="0" w:line="240" w:lineRule="auto"/>
        <w:jc w:val="both"/>
      </w:pPr>
    </w:p>
    <w:p w:rsidR="001A6E63" w:rsidRDefault="001A6E63" w:rsidP="00257225">
      <w:pPr>
        <w:spacing w:after="0" w:line="240" w:lineRule="auto"/>
        <w:rPr>
          <w:i/>
        </w:rPr>
      </w:pPr>
      <w:r>
        <w:rPr>
          <w:b/>
          <w:i/>
        </w:rPr>
        <w:lastRenderedPageBreak/>
        <w:t>SHORT ANSWER SECTION</w:t>
      </w:r>
      <w:r w:rsidR="00DB2CB5">
        <w:rPr>
          <w:b/>
          <w:i/>
        </w:rPr>
        <w:t xml:space="preserve"> </w:t>
      </w:r>
      <w:r w:rsidR="00257225">
        <w:rPr>
          <w:b/>
          <w:i/>
        </w:rPr>
        <w:tab/>
      </w:r>
      <w:r w:rsidR="00257225">
        <w:rPr>
          <w:b/>
          <w:i/>
        </w:rPr>
        <w:tab/>
      </w:r>
      <w:r w:rsidR="00257225">
        <w:rPr>
          <w:b/>
          <w:i/>
        </w:rPr>
        <w:tab/>
      </w:r>
      <w:r w:rsidR="00257225">
        <w:rPr>
          <w:b/>
          <w:i/>
        </w:rPr>
        <w:tab/>
      </w:r>
      <w:r w:rsidR="00257225">
        <w:rPr>
          <w:b/>
          <w:i/>
        </w:rPr>
        <w:tab/>
      </w:r>
      <w:r w:rsidR="00257225">
        <w:rPr>
          <w:b/>
          <w:i/>
        </w:rPr>
        <w:tab/>
      </w:r>
      <w:r w:rsidR="00257225">
        <w:rPr>
          <w:b/>
          <w:i/>
        </w:rPr>
        <w:tab/>
        <w:t xml:space="preserve">           </w:t>
      </w:r>
      <w:r w:rsidR="002D2A3E">
        <w:rPr>
          <w:b/>
          <w:i/>
        </w:rPr>
        <w:tab/>
        <w:t xml:space="preserve">        </w:t>
      </w:r>
      <w:r w:rsidR="00DB2CB5">
        <w:rPr>
          <w:b/>
          <w:i/>
        </w:rPr>
        <w:t>(</w:t>
      </w:r>
      <w:r w:rsidR="002D2A3E">
        <w:rPr>
          <w:b/>
          <w:i/>
        </w:rPr>
        <w:t>19 MARKS)</w:t>
      </w:r>
    </w:p>
    <w:p w:rsidR="001A6E63" w:rsidRDefault="001A6E63" w:rsidP="002C0DAB">
      <w:pPr>
        <w:pStyle w:val="ListParagraph"/>
        <w:spacing w:after="0" w:line="240" w:lineRule="auto"/>
        <w:jc w:val="both"/>
      </w:pPr>
    </w:p>
    <w:p w:rsidR="001A6E63" w:rsidRDefault="001C5A6E" w:rsidP="005C16BE">
      <w:pPr>
        <w:pStyle w:val="ListParagraph"/>
        <w:numPr>
          <w:ilvl w:val="0"/>
          <w:numId w:val="1"/>
        </w:numPr>
        <w:spacing w:after="0" w:line="240" w:lineRule="auto"/>
      </w:pPr>
      <w:r>
        <w:t>What is the generalised system name that</w:t>
      </w:r>
      <w:r w:rsidR="001A6E63">
        <w:t xml:space="preserve"> helps prevent you from getting </w:t>
      </w:r>
      <w:r w:rsidR="000F5054">
        <w:t xml:space="preserve">a </w:t>
      </w:r>
      <w:r w:rsidR="001A6E63">
        <w:t xml:space="preserve">disease? </w:t>
      </w:r>
      <w:r>
        <w:tab/>
      </w:r>
      <w:r w:rsidR="001A6E63">
        <w:t>(1 mark)</w:t>
      </w:r>
      <w:r>
        <w:br/>
      </w:r>
    </w:p>
    <w:p w:rsidR="001C5A6E" w:rsidRDefault="001C5A6E" w:rsidP="001C5A6E">
      <w:pPr>
        <w:spacing w:after="0" w:line="240" w:lineRule="auto"/>
        <w:ind w:firstLine="993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5A6E" w:rsidRDefault="001C5A6E" w:rsidP="001C5A6E">
      <w:pPr>
        <w:spacing w:after="0" w:line="240" w:lineRule="auto"/>
        <w:jc w:val="both"/>
      </w:pPr>
    </w:p>
    <w:p w:rsidR="001A6E63" w:rsidRDefault="001A6E63" w:rsidP="004D57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What signs of inflammation can you see in these images? </w:t>
      </w:r>
      <w:r w:rsidR="00CD6131">
        <w:tab/>
      </w:r>
      <w:r w:rsidR="00CD6131">
        <w:tab/>
      </w:r>
      <w:r w:rsidR="00CD6131">
        <w:tab/>
        <w:t xml:space="preserve">             </w:t>
      </w:r>
      <w:r>
        <w:t>(3 marks)</w:t>
      </w:r>
    </w:p>
    <w:p w:rsidR="00C3335B" w:rsidRDefault="00C3335B" w:rsidP="00C3335B">
      <w:pPr>
        <w:pStyle w:val="ListParagraph"/>
        <w:spacing w:after="0" w:line="240" w:lineRule="auto"/>
        <w:ind w:left="1080"/>
        <w:jc w:val="both"/>
      </w:pPr>
    </w:p>
    <w:p w:rsidR="00C3335B" w:rsidRDefault="00C3335B" w:rsidP="00F67C38">
      <w:pPr>
        <w:pStyle w:val="ListParagraph"/>
        <w:spacing w:after="0" w:line="240" w:lineRule="auto"/>
        <w:ind w:left="-284" w:right="-653"/>
        <w:jc w:val="both"/>
      </w:pPr>
      <w:r>
        <w:rPr>
          <w:noProof/>
          <w:lang w:eastAsia="en-AU"/>
        </w:rPr>
        <w:drawing>
          <wp:inline distT="0" distB="0" distL="0" distR="0" wp14:anchorId="3B7DD66A" wp14:editId="6597715A">
            <wp:extent cx="1764175" cy="11614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1-03-20_141702_pinguecu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10" cy="11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C38">
        <w:tab/>
      </w:r>
      <w:r w:rsidR="00F67C38">
        <w:tab/>
      </w:r>
      <w:r w:rsidR="00F67C38">
        <w:rPr>
          <w:noProof/>
          <w:lang w:eastAsia="en-AU"/>
        </w:rPr>
        <w:drawing>
          <wp:inline distT="0" distB="0" distL="0" distR="0" wp14:anchorId="7DE48985" wp14:editId="437CAEE0">
            <wp:extent cx="1830578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eumatoidarthrit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10" cy="14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C38">
        <w:tab/>
      </w:r>
      <w:r w:rsidR="00F67C38">
        <w:rPr>
          <w:noProof/>
          <w:lang w:eastAsia="en-AU"/>
        </w:rPr>
        <w:drawing>
          <wp:inline distT="0" distB="0" distL="0" distR="0" wp14:anchorId="214D8F15" wp14:editId="3776EBF3">
            <wp:extent cx="1764030" cy="9408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kersore_Mouth_ulc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54" cy="9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C38">
        <w:tab/>
      </w:r>
      <w:r w:rsidR="00985924">
        <w:br/>
      </w:r>
      <w:r>
        <w:br/>
      </w:r>
      <w:r w:rsidR="00F67C38" w:rsidRPr="0087264F">
        <w:rPr>
          <w:b/>
        </w:rPr>
        <w:t>__________________________</w:t>
      </w:r>
      <w:r w:rsidR="00F67C38">
        <w:tab/>
      </w:r>
      <w:r w:rsidR="00F67C38">
        <w:tab/>
      </w:r>
      <w:r w:rsidR="00F67C38" w:rsidRPr="0087264F">
        <w:rPr>
          <w:b/>
        </w:rPr>
        <w:t>__________________________</w:t>
      </w:r>
      <w:r w:rsidR="00F67C38" w:rsidRPr="0087264F">
        <w:rPr>
          <w:b/>
        </w:rPr>
        <w:tab/>
      </w:r>
      <w:r w:rsidR="00F67C38">
        <w:tab/>
      </w:r>
      <w:r w:rsidR="00F67C38" w:rsidRPr="0087264F">
        <w:rPr>
          <w:b/>
        </w:rPr>
        <w:t>__________________________</w:t>
      </w:r>
      <w:r>
        <w:br/>
      </w:r>
    </w:p>
    <w:p w:rsidR="00B567BB" w:rsidRDefault="00B567BB"/>
    <w:p w:rsidR="00CE735B" w:rsidRDefault="00CE735B" w:rsidP="004D575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To be infected by a pathogen, there are a number of linked stages, called the Chain of Infection, that must be satisfied (occur). State and describe each stage involved in the Chain of I</w:t>
      </w:r>
      <w:r w:rsidR="001C5A6E">
        <w:t>nfection.</w:t>
      </w:r>
    </w:p>
    <w:p w:rsidR="004D5755" w:rsidRDefault="004D5755" w:rsidP="00CE735B">
      <w:pPr>
        <w:pStyle w:val="ListParagraph"/>
        <w:spacing w:after="0" w:line="360" w:lineRule="auto"/>
        <w:jc w:val="right"/>
      </w:pPr>
      <w:r>
        <w:t>(6 marks)</w:t>
      </w:r>
      <w:r w:rsidR="005677A1">
        <w:br/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677A1" w:rsidRPr="00524A05" w:rsidTr="000642EB">
        <w:trPr>
          <w:trHeight w:val="373"/>
        </w:trPr>
        <w:tc>
          <w:tcPr>
            <w:tcW w:w="8908" w:type="dxa"/>
          </w:tcPr>
          <w:p w:rsidR="005677A1" w:rsidRPr="00524A05" w:rsidRDefault="005677A1" w:rsidP="000642EB"/>
        </w:tc>
      </w:tr>
      <w:tr w:rsidR="005677A1" w:rsidRPr="00524A05" w:rsidTr="000642EB">
        <w:trPr>
          <w:trHeight w:val="406"/>
        </w:trPr>
        <w:tc>
          <w:tcPr>
            <w:tcW w:w="8908" w:type="dxa"/>
          </w:tcPr>
          <w:p w:rsidR="005677A1" w:rsidRPr="00524A05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</w:tbl>
    <w:p w:rsidR="00CE735B" w:rsidRPr="002170BE" w:rsidRDefault="00CE735B" w:rsidP="00CE735B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CE735B" w:rsidRDefault="00CE735B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CD6131" w:rsidRDefault="00CD6131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CD6131" w:rsidRDefault="00CD6131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FF2B42" w:rsidRDefault="00FF2B42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FF2B42" w:rsidRDefault="00FF2B42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FF2B42" w:rsidRDefault="00FF2B42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FF2B42" w:rsidRDefault="00FF2B42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5C16BE" w:rsidRDefault="005C16BE" w:rsidP="004D5755">
      <w:pPr>
        <w:pStyle w:val="ListParagraph"/>
        <w:spacing w:after="0" w:line="360" w:lineRule="auto"/>
        <w:ind w:left="1080"/>
        <w:jc w:val="both"/>
        <w:rPr>
          <w:u w:val="single"/>
        </w:rPr>
      </w:pPr>
    </w:p>
    <w:p w:rsidR="004D5755" w:rsidRDefault="00CE735B" w:rsidP="004D575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>Fill-in the table below, comparing</w:t>
      </w:r>
      <w:r w:rsidR="004D5755">
        <w:t xml:space="preserve"> the features of bacteria and viruses </w:t>
      </w:r>
      <w:r>
        <w:tab/>
      </w:r>
      <w:r>
        <w:tab/>
        <w:t xml:space="preserve">             </w:t>
      </w:r>
      <w:r w:rsidR="004D5755"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3"/>
        <w:gridCol w:w="3040"/>
        <w:gridCol w:w="3061"/>
      </w:tblGrid>
      <w:tr w:rsidR="00CE735B" w:rsidRPr="00CE735B" w:rsidTr="00CE735B">
        <w:tc>
          <w:tcPr>
            <w:tcW w:w="3209" w:type="dxa"/>
          </w:tcPr>
          <w:p w:rsidR="00CE735B" w:rsidRPr="00CE735B" w:rsidRDefault="00CE735B" w:rsidP="00CE73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209" w:type="dxa"/>
          </w:tcPr>
          <w:p w:rsidR="00CE735B" w:rsidRPr="00CE735B" w:rsidRDefault="00CE735B" w:rsidP="00CE73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How more copies are made inside a host</w:t>
            </w:r>
          </w:p>
        </w:tc>
        <w:tc>
          <w:tcPr>
            <w:tcW w:w="3210" w:type="dxa"/>
          </w:tcPr>
          <w:p w:rsidR="00CE735B" w:rsidRPr="00CE735B" w:rsidRDefault="00CE735B" w:rsidP="00CE73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How pathogen is treated </w:t>
            </w:r>
          </w:p>
        </w:tc>
      </w:tr>
      <w:tr w:rsidR="00CE735B" w:rsidTr="00CE735B">
        <w:tc>
          <w:tcPr>
            <w:tcW w:w="3209" w:type="dxa"/>
          </w:tcPr>
          <w:p w:rsidR="00CE735B" w:rsidRPr="00CE735B" w:rsidRDefault="00CE735B" w:rsidP="00CE73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BACTERIA</w:t>
            </w:r>
          </w:p>
        </w:tc>
        <w:tc>
          <w:tcPr>
            <w:tcW w:w="3209" w:type="dxa"/>
          </w:tcPr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210" w:type="dxa"/>
          </w:tcPr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CE735B" w:rsidTr="00CE735B">
        <w:tc>
          <w:tcPr>
            <w:tcW w:w="3209" w:type="dxa"/>
          </w:tcPr>
          <w:p w:rsidR="00CE735B" w:rsidRPr="00CE735B" w:rsidRDefault="00CE735B" w:rsidP="00CE73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VIRUS </w:t>
            </w:r>
          </w:p>
        </w:tc>
        <w:tc>
          <w:tcPr>
            <w:tcW w:w="3209" w:type="dxa"/>
          </w:tcPr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210" w:type="dxa"/>
          </w:tcPr>
          <w:p w:rsidR="00CE735B" w:rsidRDefault="00CE735B" w:rsidP="00CE735B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CE735B" w:rsidRDefault="00CE735B" w:rsidP="00CE735B">
      <w:pPr>
        <w:pStyle w:val="ListParagraph"/>
        <w:spacing w:after="0" w:line="360" w:lineRule="auto"/>
        <w:jc w:val="both"/>
      </w:pPr>
    </w:p>
    <w:p w:rsidR="001A6E63" w:rsidRDefault="00DE00A9" w:rsidP="004D57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Draw a line to m</w:t>
      </w:r>
      <w:r w:rsidR="001A6E63">
        <w:t>atch the pathogens with their example</w:t>
      </w:r>
      <w:r w:rsidR="007C2E65">
        <w:t xml:space="preserve"> </w:t>
      </w:r>
      <w:r w:rsidR="00CD6131">
        <w:tab/>
      </w:r>
      <w:r w:rsidR="00CD6131">
        <w:tab/>
      </w:r>
      <w:r w:rsidR="00CD6131">
        <w:tab/>
      </w:r>
      <w:r w:rsidR="00CD6131">
        <w:tab/>
        <w:t xml:space="preserve">             </w:t>
      </w:r>
      <w:r w:rsidR="007C2E65">
        <w:t>(4 marks)</w:t>
      </w:r>
    </w:p>
    <w:p w:rsidR="00412844" w:rsidRDefault="00412844" w:rsidP="00412844">
      <w:pPr>
        <w:pStyle w:val="ListParagraph"/>
        <w:spacing w:after="0" w:line="24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1"/>
        <w:gridCol w:w="2518"/>
        <w:gridCol w:w="2730"/>
      </w:tblGrid>
      <w:tr w:rsidR="00412844" w:rsidTr="005C4B86">
        <w:trPr>
          <w:trHeight w:val="496"/>
        </w:trPr>
        <w:tc>
          <w:tcPr>
            <w:tcW w:w="2631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Bacteria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412844" w:rsidRDefault="00412844" w:rsidP="005C4B86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Tinea/Athlete’s Foot</w:t>
            </w:r>
          </w:p>
        </w:tc>
      </w:tr>
      <w:tr w:rsidR="00412844" w:rsidTr="005C4B86">
        <w:trPr>
          <w:trHeight w:val="496"/>
        </w:trPr>
        <w:tc>
          <w:tcPr>
            <w:tcW w:w="2631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Virus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412844" w:rsidRDefault="00412844" w:rsidP="005C4B86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412844" w:rsidRDefault="00EC2C7D" w:rsidP="005C4B86">
            <w:pPr>
              <w:pStyle w:val="ListParagraph"/>
              <w:ind w:left="0"/>
              <w:jc w:val="center"/>
            </w:pPr>
            <w:r>
              <w:t>Malaria</w:t>
            </w:r>
          </w:p>
        </w:tc>
      </w:tr>
      <w:tr w:rsidR="00412844" w:rsidTr="005C4B86">
        <w:trPr>
          <w:trHeight w:val="496"/>
        </w:trPr>
        <w:tc>
          <w:tcPr>
            <w:tcW w:w="2631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Parasite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412844" w:rsidRDefault="00412844" w:rsidP="005C4B86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412844" w:rsidRDefault="00EC2C7D" w:rsidP="005C4B86">
            <w:pPr>
              <w:pStyle w:val="ListParagraph"/>
              <w:ind w:left="0"/>
              <w:jc w:val="center"/>
            </w:pPr>
            <w:r>
              <w:t>Bird flu</w:t>
            </w:r>
          </w:p>
        </w:tc>
      </w:tr>
      <w:tr w:rsidR="00412844" w:rsidTr="005C4B86">
        <w:trPr>
          <w:trHeight w:val="496"/>
        </w:trPr>
        <w:tc>
          <w:tcPr>
            <w:tcW w:w="2631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Fungi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412844" w:rsidRDefault="00412844" w:rsidP="005C4B86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412844" w:rsidRDefault="00412844" w:rsidP="005C4B86">
            <w:pPr>
              <w:pStyle w:val="ListParagraph"/>
              <w:ind w:left="0"/>
              <w:jc w:val="center"/>
            </w:pPr>
            <w:r>
              <w:t>E. Coli</w:t>
            </w:r>
          </w:p>
        </w:tc>
      </w:tr>
    </w:tbl>
    <w:p w:rsidR="00412844" w:rsidRDefault="00412844" w:rsidP="00412844">
      <w:pPr>
        <w:pStyle w:val="ListParagraph"/>
        <w:spacing w:after="0" w:line="240" w:lineRule="auto"/>
        <w:ind w:left="1080"/>
        <w:jc w:val="both"/>
      </w:pPr>
    </w:p>
    <w:p w:rsidR="00412844" w:rsidRDefault="00412844" w:rsidP="00412844">
      <w:pPr>
        <w:pStyle w:val="ListParagraph"/>
        <w:spacing w:after="0" w:line="240" w:lineRule="auto"/>
        <w:ind w:left="1080"/>
        <w:jc w:val="both"/>
      </w:pPr>
    </w:p>
    <w:p w:rsidR="001A6E63" w:rsidRDefault="001A6E63" w:rsidP="00515369">
      <w:pPr>
        <w:pStyle w:val="ListParagraph"/>
        <w:numPr>
          <w:ilvl w:val="0"/>
          <w:numId w:val="1"/>
        </w:numPr>
        <w:spacing w:after="0" w:line="240" w:lineRule="auto"/>
      </w:pPr>
      <w:r>
        <w:t>Parasites rarely kill their host. Suggest a possible reason.</w:t>
      </w:r>
      <w:r w:rsidR="007C2E65">
        <w:t xml:space="preserve"> </w:t>
      </w:r>
      <w:r w:rsidR="00CD6131">
        <w:tab/>
      </w:r>
      <w:r w:rsidR="00CD6131">
        <w:tab/>
      </w:r>
      <w:r w:rsidR="00CD6131">
        <w:tab/>
        <w:t xml:space="preserve">             </w:t>
      </w:r>
      <w:r w:rsidR="00515369">
        <w:t xml:space="preserve">     (2 </w:t>
      </w:r>
      <w:r w:rsidR="007C2E65">
        <w:t>marks)</w:t>
      </w:r>
      <w:r w:rsidR="005677A1">
        <w:br/>
      </w:r>
      <w:r w:rsidR="005677A1">
        <w:br/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677A1" w:rsidRPr="00524A05" w:rsidTr="000642EB">
        <w:trPr>
          <w:trHeight w:val="373"/>
        </w:trPr>
        <w:tc>
          <w:tcPr>
            <w:tcW w:w="8908" w:type="dxa"/>
          </w:tcPr>
          <w:p w:rsidR="005677A1" w:rsidRPr="00524A05" w:rsidRDefault="005677A1" w:rsidP="000642EB"/>
        </w:tc>
      </w:tr>
      <w:tr w:rsidR="005677A1" w:rsidRPr="00524A05" w:rsidTr="000642EB">
        <w:trPr>
          <w:trHeight w:val="406"/>
        </w:trPr>
        <w:tc>
          <w:tcPr>
            <w:tcW w:w="8908" w:type="dxa"/>
          </w:tcPr>
          <w:p w:rsidR="005677A1" w:rsidRPr="00524A05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  <w:tr w:rsidR="005677A1" w:rsidTr="000642EB">
        <w:trPr>
          <w:trHeight w:val="412"/>
        </w:trPr>
        <w:tc>
          <w:tcPr>
            <w:tcW w:w="8908" w:type="dxa"/>
          </w:tcPr>
          <w:p w:rsidR="005677A1" w:rsidRDefault="005677A1" w:rsidP="000642EB"/>
        </w:tc>
      </w:tr>
    </w:tbl>
    <w:p w:rsidR="00447E35" w:rsidRDefault="00447E35"/>
    <w:p w:rsidR="00CD6131" w:rsidRDefault="00CD6131"/>
    <w:p w:rsidR="00CD6131" w:rsidRDefault="00CD6131"/>
    <w:p w:rsidR="00CD6131" w:rsidRDefault="00CD6131"/>
    <w:p w:rsidR="002D6B6C" w:rsidRDefault="00C200B9">
      <w:pPr>
        <w:rPr>
          <w:b/>
          <w:i/>
        </w:rPr>
      </w:pPr>
      <w:r>
        <w:rPr>
          <w:b/>
          <w:i/>
        </w:rPr>
        <w:lastRenderedPageBreak/>
        <w:t xml:space="preserve">EXTENDED </w:t>
      </w:r>
      <w:r w:rsidR="002D6B6C" w:rsidRPr="002D6B6C">
        <w:rPr>
          <w:b/>
          <w:i/>
        </w:rPr>
        <w:t>GRAPHING PROBLEM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(11 MARKS)</w:t>
      </w:r>
    </w:p>
    <w:p w:rsidR="002D6B6C" w:rsidRDefault="002D6B6C" w:rsidP="00524A05">
      <w:pPr>
        <w:pStyle w:val="ListParagraph"/>
        <w:numPr>
          <w:ilvl w:val="0"/>
          <w:numId w:val="1"/>
        </w:numPr>
      </w:pPr>
      <w:r>
        <w:t xml:space="preserve">A medical researcher deliberately infected himself with bacteria </w:t>
      </w:r>
      <w:r w:rsidR="005D0251">
        <w:t>known</w:t>
      </w:r>
      <w:r>
        <w:t xml:space="preserve"> to cause a specific</w:t>
      </w:r>
      <w:r w:rsidR="005D0251">
        <w:t xml:space="preserve"> </w:t>
      </w:r>
      <w:r>
        <w:t xml:space="preserve">disease. His blood was analysed </w:t>
      </w:r>
      <w:r w:rsidR="005D0251">
        <w:t>before</w:t>
      </w:r>
      <w:r>
        <w:t xml:space="preserve"> the infection and then every day afterwards, and the number of bacteria was </w:t>
      </w:r>
      <w:r w:rsidR="005D0251">
        <w:t>analysed</w:t>
      </w:r>
      <w:r>
        <w:t xml:space="preserve">. Any display of symptoms of the disease was also noted. The results are shown in table 1. An asterisk (*) means that there were symptoms of the </w:t>
      </w:r>
      <w:r w:rsidR="005D0251">
        <w:t>disease</w:t>
      </w:r>
      <w:r>
        <w:t xml:space="preserve"> present on that day.</w:t>
      </w:r>
    </w:p>
    <w:p w:rsidR="002D6B6C" w:rsidRDefault="002D6B6C"/>
    <w:tbl>
      <w:tblPr>
        <w:tblStyle w:val="TableGrid"/>
        <w:tblW w:w="10290" w:type="dxa"/>
        <w:tblInd w:w="-424" w:type="dxa"/>
        <w:tblLook w:val="04A0" w:firstRow="1" w:lastRow="0" w:firstColumn="1" w:lastColumn="0" w:noHBand="0" w:noVBand="1"/>
      </w:tblPr>
      <w:tblGrid>
        <w:gridCol w:w="964"/>
        <w:gridCol w:w="932"/>
        <w:gridCol w:w="934"/>
        <w:gridCol w:w="934"/>
        <w:gridCol w:w="933"/>
        <w:gridCol w:w="933"/>
        <w:gridCol w:w="933"/>
        <w:gridCol w:w="933"/>
        <w:gridCol w:w="933"/>
        <w:gridCol w:w="933"/>
        <w:gridCol w:w="928"/>
      </w:tblGrid>
      <w:tr w:rsidR="002D6B6C" w:rsidTr="002D6B6C">
        <w:tc>
          <w:tcPr>
            <w:tcW w:w="964" w:type="dxa"/>
          </w:tcPr>
          <w:p w:rsidR="002D6B6C" w:rsidRPr="002D6B6C" w:rsidRDefault="002D6B6C">
            <w:pPr>
              <w:rPr>
                <w:b/>
              </w:rPr>
            </w:pPr>
            <w:r w:rsidRPr="002D6B6C">
              <w:rPr>
                <w:b/>
              </w:rPr>
              <w:t>Time (days)</w:t>
            </w:r>
          </w:p>
        </w:tc>
        <w:tc>
          <w:tcPr>
            <w:tcW w:w="932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34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4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3" w:type="dxa"/>
          </w:tcPr>
          <w:p w:rsidR="002D6B6C" w:rsidRPr="002D6B6C" w:rsidRDefault="002D6B6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28" w:type="dxa"/>
          </w:tcPr>
          <w:p w:rsidR="002D6B6C" w:rsidRDefault="002D6B6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D6B6C" w:rsidTr="002D6B6C">
        <w:tc>
          <w:tcPr>
            <w:tcW w:w="964" w:type="dxa"/>
          </w:tcPr>
          <w:p w:rsidR="002D6B6C" w:rsidRPr="002D6B6C" w:rsidRDefault="002D6B6C">
            <w:pPr>
              <w:rPr>
                <w:b/>
              </w:rPr>
            </w:pPr>
            <w:r w:rsidRPr="002D6B6C">
              <w:rPr>
                <w:b/>
              </w:rPr>
              <w:t>No. of bacteria</w:t>
            </w:r>
          </w:p>
        </w:tc>
        <w:tc>
          <w:tcPr>
            <w:tcW w:w="932" w:type="dxa"/>
          </w:tcPr>
          <w:p w:rsidR="002D6B6C" w:rsidRDefault="005D0251">
            <w:r>
              <w:t>0</w:t>
            </w:r>
          </w:p>
        </w:tc>
        <w:tc>
          <w:tcPr>
            <w:tcW w:w="934" w:type="dxa"/>
          </w:tcPr>
          <w:p w:rsidR="002D6B6C" w:rsidRDefault="005D0251">
            <w:r>
              <w:t>100</w:t>
            </w:r>
          </w:p>
        </w:tc>
        <w:tc>
          <w:tcPr>
            <w:tcW w:w="934" w:type="dxa"/>
          </w:tcPr>
          <w:p w:rsidR="002D6B6C" w:rsidRDefault="005D0251">
            <w:r>
              <w:t>200</w:t>
            </w:r>
          </w:p>
        </w:tc>
        <w:tc>
          <w:tcPr>
            <w:tcW w:w="933" w:type="dxa"/>
          </w:tcPr>
          <w:p w:rsidR="002D6B6C" w:rsidRDefault="005D0251">
            <w:r>
              <w:t>400</w:t>
            </w:r>
          </w:p>
        </w:tc>
        <w:tc>
          <w:tcPr>
            <w:tcW w:w="933" w:type="dxa"/>
          </w:tcPr>
          <w:p w:rsidR="002D6B6C" w:rsidRDefault="005D0251">
            <w:r>
              <w:t>600</w:t>
            </w:r>
          </w:p>
        </w:tc>
        <w:tc>
          <w:tcPr>
            <w:tcW w:w="933" w:type="dxa"/>
          </w:tcPr>
          <w:p w:rsidR="002D6B6C" w:rsidRDefault="005D0251">
            <w:r>
              <w:t>900</w:t>
            </w:r>
          </w:p>
        </w:tc>
        <w:tc>
          <w:tcPr>
            <w:tcW w:w="933" w:type="dxa"/>
          </w:tcPr>
          <w:p w:rsidR="002D6B6C" w:rsidRDefault="005D0251">
            <w:r>
              <w:t>2600</w:t>
            </w:r>
          </w:p>
        </w:tc>
        <w:tc>
          <w:tcPr>
            <w:tcW w:w="933" w:type="dxa"/>
          </w:tcPr>
          <w:p w:rsidR="002D6B6C" w:rsidRDefault="005D0251">
            <w:r>
              <w:t>5900</w:t>
            </w:r>
          </w:p>
        </w:tc>
        <w:tc>
          <w:tcPr>
            <w:tcW w:w="933" w:type="dxa"/>
          </w:tcPr>
          <w:p w:rsidR="002D6B6C" w:rsidRDefault="005D0251">
            <w:r>
              <w:t>7800</w:t>
            </w:r>
          </w:p>
        </w:tc>
        <w:tc>
          <w:tcPr>
            <w:tcW w:w="928" w:type="dxa"/>
          </w:tcPr>
          <w:p w:rsidR="002D6B6C" w:rsidRDefault="005D0251">
            <w:r>
              <w:t>7900</w:t>
            </w:r>
          </w:p>
        </w:tc>
      </w:tr>
    </w:tbl>
    <w:p w:rsidR="002D6B6C" w:rsidRDefault="002D6B6C"/>
    <w:tbl>
      <w:tblPr>
        <w:tblStyle w:val="TableGrid"/>
        <w:tblW w:w="10290" w:type="dxa"/>
        <w:tblInd w:w="-424" w:type="dxa"/>
        <w:tblLook w:val="04A0" w:firstRow="1" w:lastRow="0" w:firstColumn="1" w:lastColumn="0" w:noHBand="0" w:noVBand="1"/>
      </w:tblPr>
      <w:tblGrid>
        <w:gridCol w:w="964"/>
        <w:gridCol w:w="932"/>
        <w:gridCol w:w="934"/>
        <w:gridCol w:w="934"/>
        <w:gridCol w:w="933"/>
        <w:gridCol w:w="933"/>
        <w:gridCol w:w="933"/>
        <w:gridCol w:w="933"/>
        <w:gridCol w:w="933"/>
        <w:gridCol w:w="933"/>
        <w:gridCol w:w="928"/>
      </w:tblGrid>
      <w:tr w:rsidR="002D6B6C" w:rsidTr="002D6B6C">
        <w:tc>
          <w:tcPr>
            <w:tcW w:w="964" w:type="dxa"/>
          </w:tcPr>
          <w:p w:rsidR="002D6B6C" w:rsidRPr="002D6B6C" w:rsidRDefault="002D6B6C" w:rsidP="000642EB">
            <w:pPr>
              <w:rPr>
                <w:b/>
              </w:rPr>
            </w:pPr>
            <w:r w:rsidRPr="002D6B6C">
              <w:rPr>
                <w:b/>
              </w:rPr>
              <w:t>Time (days)</w:t>
            </w:r>
          </w:p>
        </w:tc>
        <w:tc>
          <w:tcPr>
            <w:tcW w:w="932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4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4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3" w:type="dxa"/>
          </w:tcPr>
          <w:p w:rsidR="002D6B6C" w:rsidRPr="002D6B6C" w:rsidRDefault="002D6B6C" w:rsidP="000642E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28" w:type="dxa"/>
          </w:tcPr>
          <w:p w:rsidR="002D6B6C" w:rsidRDefault="002D6B6C" w:rsidP="000642EB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2D6B6C" w:rsidTr="002D6B6C">
        <w:tc>
          <w:tcPr>
            <w:tcW w:w="964" w:type="dxa"/>
          </w:tcPr>
          <w:p w:rsidR="002D6B6C" w:rsidRPr="002D6B6C" w:rsidRDefault="002D6B6C" w:rsidP="000642EB">
            <w:pPr>
              <w:rPr>
                <w:b/>
              </w:rPr>
            </w:pPr>
            <w:r w:rsidRPr="002D6B6C">
              <w:rPr>
                <w:b/>
              </w:rPr>
              <w:t>No. of bacteria</w:t>
            </w:r>
          </w:p>
        </w:tc>
        <w:tc>
          <w:tcPr>
            <w:tcW w:w="932" w:type="dxa"/>
          </w:tcPr>
          <w:p w:rsidR="002D6B6C" w:rsidRDefault="005D0251" w:rsidP="000642EB">
            <w:r>
              <w:t>6100</w:t>
            </w:r>
          </w:p>
        </w:tc>
        <w:tc>
          <w:tcPr>
            <w:tcW w:w="934" w:type="dxa"/>
          </w:tcPr>
          <w:p w:rsidR="002D6B6C" w:rsidRDefault="005D0251" w:rsidP="000642EB">
            <w:r>
              <w:t>3900</w:t>
            </w:r>
          </w:p>
        </w:tc>
        <w:tc>
          <w:tcPr>
            <w:tcW w:w="934" w:type="dxa"/>
          </w:tcPr>
          <w:p w:rsidR="002D6B6C" w:rsidRDefault="005D0251" w:rsidP="000642EB">
            <w:r>
              <w:t>2200</w:t>
            </w:r>
          </w:p>
        </w:tc>
        <w:tc>
          <w:tcPr>
            <w:tcW w:w="933" w:type="dxa"/>
          </w:tcPr>
          <w:p w:rsidR="002D6B6C" w:rsidRDefault="005D0251" w:rsidP="000642EB">
            <w:r>
              <w:t>1200</w:t>
            </w:r>
          </w:p>
        </w:tc>
        <w:tc>
          <w:tcPr>
            <w:tcW w:w="933" w:type="dxa"/>
          </w:tcPr>
          <w:p w:rsidR="002D6B6C" w:rsidRDefault="005D0251" w:rsidP="000642EB">
            <w:r>
              <w:t>700</w:t>
            </w:r>
          </w:p>
        </w:tc>
        <w:tc>
          <w:tcPr>
            <w:tcW w:w="933" w:type="dxa"/>
          </w:tcPr>
          <w:p w:rsidR="002D6B6C" w:rsidRDefault="005D0251" w:rsidP="000642EB">
            <w:r>
              <w:t>600</w:t>
            </w:r>
          </w:p>
        </w:tc>
        <w:tc>
          <w:tcPr>
            <w:tcW w:w="933" w:type="dxa"/>
          </w:tcPr>
          <w:p w:rsidR="002D6B6C" w:rsidRDefault="005D0251" w:rsidP="000642EB">
            <w:r>
              <w:t>400</w:t>
            </w:r>
          </w:p>
        </w:tc>
        <w:tc>
          <w:tcPr>
            <w:tcW w:w="933" w:type="dxa"/>
          </w:tcPr>
          <w:p w:rsidR="002D6B6C" w:rsidRDefault="005D0251" w:rsidP="000642EB">
            <w:r>
              <w:t>200</w:t>
            </w:r>
          </w:p>
        </w:tc>
        <w:tc>
          <w:tcPr>
            <w:tcW w:w="933" w:type="dxa"/>
          </w:tcPr>
          <w:p w:rsidR="002D6B6C" w:rsidRDefault="005D0251" w:rsidP="000642EB">
            <w:r>
              <w:t>100</w:t>
            </w:r>
          </w:p>
        </w:tc>
        <w:tc>
          <w:tcPr>
            <w:tcW w:w="928" w:type="dxa"/>
          </w:tcPr>
          <w:p w:rsidR="002D6B6C" w:rsidRDefault="005D0251" w:rsidP="000642EB">
            <w:r>
              <w:t>50</w:t>
            </w:r>
          </w:p>
        </w:tc>
      </w:tr>
    </w:tbl>
    <w:p w:rsidR="002D6B6C" w:rsidRPr="005D0251" w:rsidRDefault="005D0251">
      <w:pPr>
        <w:rPr>
          <w:i/>
        </w:rPr>
      </w:pPr>
      <w:r>
        <w:rPr>
          <w:i/>
        </w:rPr>
        <w:t>Table 1</w:t>
      </w:r>
    </w:p>
    <w:p w:rsidR="005D0251" w:rsidRDefault="00524A05" w:rsidP="005677A1">
      <w:pPr>
        <w:pStyle w:val="ListParagraph"/>
        <w:numPr>
          <w:ilvl w:val="0"/>
          <w:numId w:val="9"/>
        </w:numPr>
        <w:ind w:left="993" w:hanging="284"/>
      </w:pPr>
      <w:r>
        <w:rPr>
          <w:noProof/>
          <w:lang w:eastAsia="en-AU"/>
        </w:rPr>
        <w:drawing>
          <wp:anchor distT="0" distB="0" distL="114300" distR="114300" simplePos="0" relativeHeight="251739136" behindDoc="0" locked="0" layoutInCell="1" allowOverlap="1" wp14:anchorId="717A72D3" wp14:editId="0193FB12">
            <wp:simplePos x="0" y="0"/>
            <wp:positionH relativeFrom="column">
              <wp:posOffset>38100</wp:posOffset>
            </wp:positionH>
            <wp:positionV relativeFrom="paragraph">
              <wp:posOffset>618490</wp:posOffset>
            </wp:positionV>
            <wp:extent cx="5978525" cy="474535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251">
        <w:t>Draw a line graph of the above data.</w:t>
      </w:r>
      <w:r w:rsidR="005D0251">
        <w:tab/>
      </w:r>
      <w:r w:rsidR="005D0251">
        <w:tab/>
      </w:r>
      <w:r w:rsidR="005D0251">
        <w:tab/>
      </w:r>
      <w:r w:rsidR="005D0251">
        <w:tab/>
      </w:r>
      <w:r w:rsidR="005D0251">
        <w:tab/>
      </w:r>
      <w:r w:rsidR="005D0251">
        <w:tab/>
        <w:t xml:space="preserve">             (5 marks)</w:t>
      </w:r>
    </w:p>
    <w:p w:rsidR="00524A05" w:rsidRDefault="00524A05" w:rsidP="00524A05">
      <w:pPr>
        <w:ind w:left="360"/>
      </w:pPr>
    </w:p>
    <w:p w:rsidR="005D0251" w:rsidRDefault="005D0251" w:rsidP="005D0251">
      <w:pPr>
        <w:rPr>
          <w:noProof/>
          <w:lang w:eastAsia="en-AU"/>
        </w:rPr>
      </w:pPr>
    </w:p>
    <w:p w:rsidR="00524A05" w:rsidRPr="00524A05" w:rsidRDefault="00524A05" w:rsidP="00524A05">
      <w:pPr>
        <w:pStyle w:val="ListParagraph"/>
        <w:numPr>
          <w:ilvl w:val="0"/>
          <w:numId w:val="9"/>
        </w:numPr>
      </w:pPr>
      <w:r>
        <w:t>What is meant by the term symptom?</w:t>
      </w:r>
      <w:r w:rsidR="00B57F20">
        <w:t xml:space="preserve"> </w:t>
      </w:r>
      <w:r w:rsidR="005677A1">
        <w:tab/>
      </w:r>
      <w:r w:rsidR="005677A1">
        <w:tab/>
      </w:r>
      <w:r w:rsidR="005677A1">
        <w:tab/>
      </w:r>
      <w:r w:rsidR="005677A1">
        <w:tab/>
      </w:r>
      <w:r w:rsidR="005677A1">
        <w:tab/>
      </w:r>
      <w:r w:rsidR="005677A1">
        <w:tab/>
      </w:r>
      <w:r w:rsidR="00B57F20">
        <w:t>(1 mark)</w:t>
      </w:r>
      <w:r>
        <w:br/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24A05" w:rsidRPr="00524A05" w:rsidTr="00524A05">
        <w:trPr>
          <w:trHeight w:val="373"/>
        </w:trPr>
        <w:tc>
          <w:tcPr>
            <w:tcW w:w="8908" w:type="dxa"/>
          </w:tcPr>
          <w:p w:rsidR="00524A05" w:rsidRPr="00524A05" w:rsidRDefault="00524A05" w:rsidP="00524A05"/>
        </w:tc>
      </w:tr>
      <w:tr w:rsidR="00524A05" w:rsidRPr="00524A05" w:rsidTr="00524A05">
        <w:trPr>
          <w:trHeight w:val="406"/>
        </w:trPr>
        <w:tc>
          <w:tcPr>
            <w:tcW w:w="8908" w:type="dxa"/>
          </w:tcPr>
          <w:p w:rsidR="00524A05" w:rsidRPr="00524A05" w:rsidRDefault="00524A05" w:rsidP="00524A05"/>
        </w:tc>
      </w:tr>
      <w:tr w:rsidR="00524A05" w:rsidTr="00524A05">
        <w:trPr>
          <w:trHeight w:val="412"/>
        </w:trPr>
        <w:tc>
          <w:tcPr>
            <w:tcW w:w="8908" w:type="dxa"/>
          </w:tcPr>
          <w:p w:rsidR="00524A05" w:rsidRDefault="00524A05" w:rsidP="00524A05"/>
        </w:tc>
      </w:tr>
    </w:tbl>
    <w:p w:rsidR="00524A05" w:rsidRDefault="00524A05" w:rsidP="00524A05"/>
    <w:p w:rsidR="00524A05" w:rsidRDefault="00524A05" w:rsidP="00524A05">
      <w:pPr>
        <w:pStyle w:val="ListParagraph"/>
        <w:numPr>
          <w:ilvl w:val="0"/>
          <w:numId w:val="9"/>
        </w:numPr>
      </w:pPr>
      <w:r>
        <w:t>On the graph, show when the symptoms were apparent.</w:t>
      </w:r>
      <w:r w:rsidR="00B57F20">
        <w:t xml:space="preserve"> </w:t>
      </w:r>
      <w:r w:rsidR="00B57F20">
        <w:tab/>
      </w:r>
      <w:r w:rsidR="00B57F20">
        <w:tab/>
      </w:r>
      <w:r w:rsidR="00B57F20">
        <w:tab/>
      </w:r>
      <w:r w:rsidR="00B57F20">
        <w:tab/>
        <w:t>(1 mark)</w:t>
      </w:r>
      <w:r>
        <w:br/>
      </w:r>
    </w:p>
    <w:p w:rsidR="00524A05" w:rsidRDefault="00524A05" w:rsidP="00524A05">
      <w:pPr>
        <w:ind w:left="360"/>
      </w:pPr>
      <w:r>
        <w:t>The incubation period is the time taken from infection to the first symptoms of the diseased.</w:t>
      </w:r>
    </w:p>
    <w:p w:rsidR="00524A05" w:rsidRDefault="00524A05" w:rsidP="00524A05">
      <w:pPr>
        <w:pStyle w:val="ListParagraph"/>
        <w:numPr>
          <w:ilvl w:val="0"/>
          <w:numId w:val="9"/>
        </w:numPr>
      </w:pPr>
      <w:r>
        <w:t>Show the incubation period on the graph.</w:t>
      </w:r>
      <w:r w:rsidR="00B57F20">
        <w:t xml:space="preserve"> </w:t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  <w:t>(1 mark)</w:t>
      </w:r>
      <w:r>
        <w:br/>
      </w:r>
    </w:p>
    <w:p w:rsidR="00524A05" w:rsidRDefault="00524A05" w:rsidP="00524A05">
      <w:pPr>
        <w:pStyle w:val="ListParagraph"/>
        <w:numPr>
          <w:ilvl w:val="0"/>
          <w:numId w:val="9"/>
        </w:numPr>
      </w:pPr>
      <w:r>
        <w:t>What is the smallest number of bacteria that caused symptoms in the subject? Explain your answer.</w:t>
      </w:r>
      <w:r w:rsidR="00B57F20" w:rsidRPr="00B57F20">
        <w:t xml:space="preserve"> </w:t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</w:r>
      <w:r w:rsidR="00B57F20">
        <w:tab/>
        <w:t xml:space="preserve">             (3 marks)</w:t>
      </w:r>
      <w:r w:rsidR="00B57F20">
        <w:br/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B57F20" w:rsidRPr="00524A05" w:rsidTr="000642EB">
        <w:trPr>
          <w:trHeight w:val="373"/>
        </w:trPr>
        <w:tc>
          <w:tcPr>
            <w:tcW w:w="8908" w:type="dxa"/>
          </w:tcPr>
          <w:p w:rsidR="00B57F20" w:rsidRPr="00524A05" w:rsidRDefault="00B57F20" w:rsidP="000642EB"/>
        </w:tc>
      </w:tr>
      <w:tr w:rsidR="00B57F20" w:rsidRPr="00524A05" w:rsidTr="000642EB">
        <w:trPr>
          <w:trHeight w:val="406"/>
        </w:trPr>
        <w:tc>
          <w:tcPr>
            <w:tcW w:w="8908" w:type="dxa"/>
          </w:tcPr>
          <w:p w:rsidR="00B57F20" w:rsidRPr="00524A05" w:rsidRDefault="00B57F20" w:rsidP="000642EB"/>
        </w:tc>
      </w:tr>
      <w:tr w:rsidR="00B57F20" w:rsidTr="000642EB">
        <w:trPr>
          <w:trHeight w:val="412"/>
        </w:trPr>
        <w:tc>
          <w:tcPr>
            <w:tcW w:w="8908" w:type="dxa"/>
          </w:tcPr>
          <w:p w:rsidR="00B57F20" w:rsidRDefault="00B57F20" w:rsidP="000642EB"/>
        </w:tc>
      </w:tr>
      <w:tr w:rsidR="00B57F20" w:rsidTr="000642EB">
        <w:trPr>
          <w:trHeight w:val="412"/>
        </w:trPr>
        <w:tc>
          <w:tcPr>
            <w:tcW w:w="8908" w:type="dxa"/>
          </w:tcPr>
          <w:p w:rsidR="00B57F20" w:rsidRDefault="00B57F20" w:rsidP="000642EB"/>
        </w:tc>
      </w:tr>
      <w:tr w:rsidR="00B57F20" w:rsidTr="000642EB">
        <w:trPr>
          <w:trHeight w:val="412"/>
        </w:trPr>
        <w:tc>
          <w:tcPr>
            <w:tcW w:w="8908" w:type="dxa"/>
          </w:tcPr>
          <w:p w:rsidR="00B57F20" w:rsidRDefault="00B57F20" w:rsidP="000642EB"/>
        </w:tc>
      </w:tr>
      <w:tr w:rsidR="00B57F20" w:rsidTr="000642EB">
        <w:trPr>
          <w:trHeight w:val="412"/>
        </w:trPr>
        <w:tc>
          <w:tcPr>
            <w:tcW w:w="8908" w:type="dxa"/>
          </w:tcPr>
          <w:p w:rsidR="00B57F20" w:rsidRDefault="00B57F20" w:rsidP="000642EB"/>
        </w:tc>
      </w:tr>
      <w:tr w:rsidR="00B57F20" w:rsidTr="000642EB">
        <w:trPr>
          <w:trHeight w:val="412"/>
        </w:trPr>
        <w:tc>
          <w:tcPr>
            <w:tcW w:w="8908" w:type="dxa"/>
          </w:tcPr>
          <w:p w:rsidR="00B57F20" w:rsidRDefault="00B57F20" w:rsidP="000642EB"/>
        </w:tc>
      </w:tr>
    </w:tbl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Default="005D0251" w:rsidP="005D0251"/>
    <w:p w:rsidR="005D0251" w:rsidRPr="00B57F20" w:rsidRDefault="00B57F20" w:rsidP="00B57F20">
      <w:pPr>
        <w:jc w:val="center"/>
        <w:rPr>
          <w:b/>
          <w:i/>
        </w:rPr>
      </w:pPr>
      <w:r>
        <w:rPr>
          <w:b/>
          <w:i/>
        </w:rPr>
        <w:t>END OF TEST</w:t>
      </w:r>
    </w:p>
    <w:sectPr w:rsidR="005D0251" w:rsidRPr="00B57F20" w:rsidSect="005C16BE">
      <w:pgSz w:w="11906" w:h="16838"/>
      <w:pgMar w:top="1247" w:right="991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985"/>
    <w:multiLevelType w:val="hybridMultilevel"/>
    <w:tmpl w:val="A0A458D2"/>
    <w:lvl w:ilvl="0" w:tplc="2EAAB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8F44E7"/>
    <w:multiLevelType w:val="hybridMultilevel"/>
    <w:tmpl w:val="83B2E878"/>
    <w:lvl w:ilvl="0" w:tplc="0C090019">
      <w:start w:val="1"/>
      <w:numFmt w:val="lowerLetter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932" w:hanging="360"/>
      </w:pPr>
    </w:lvl>
    <w:lvl w:ilvl="2" w:tplc="0C09001B" w:tentative="1">
      <w:start w:val="1"/>
      <w:numFmt w:val="lowerRoman"/>
      <w:lvlText w:val="%3."/>
      <w:lvlJc w:val="right"/>
      <w:pPr>
        <w:ind w:left="2652" w:hanging="180"/>
      </w:pPr>
    </w:lvl>
    <w:lvl w:ilvl="3" w:tplc="0C09000F" w:tentative="1">
      <w:start w:val="1"/>
      <w:numFmt w:val="decimal"/>
      <w:lvlText w:val="%4."/>
      <w:lvlJc w:val="left"/>
      <w:pPr>
        <w:ind w:left="3372" w:hanging="360"/>
      </w:pPr>
    </w:lvl>
    <w:lvl w:ilvl="4" w:tplc="0C090019" w:tentative="1">
      <w:start w:val="1"/>
      <w:numFmt w:val="lowerLetter"/>
      <w:lvlText w:val="%5."/>
      <w:lvlJc w:val="left"/>
      <w:pPr>
        <w:ind w:left="4092" w:hanging="360"/>
      </w:pPr>
    </w:lvl>
    <w:lvl w:ilvl="5" w:tplc="0C09001B" w:tentative="1">
      <w:start w:val="1"/>
      <w:numFmt w:val="lowerRoman"/>
      <w:lvlText w:val="%6."/>
      <w:lvlJc w:val="right"/>
      <w:pPr>
        <w:ind w:left="4812" w:hanging="180"/>
      </w:pPr>
    </w:lvl>
    <w:lvl w:ilvl="6" w:tplc="0C09000F" w:tentative="1">
      <w:start w:val="1"/>
      <w:numFmt w:val="decimal"/>
      <w:lvlText w:val="%7."/>
      <w:lvlJc w:val="left"/>
      <w:pPr>
        <w:ind w:left="5532" w:hanging="360"/>
      </w:pPr>
    </w:lvl>
    <w:lvl w:ilvl="7" w:tplc="0C090019" w:tentative="1">
      <w:start w:val="1"/>
      <w:numFmt w:val="lowerLetter"/>
      <w:lvlText w:val="%8."/>
      <w:lvlJc w:val="left"/>
      <w:pPr>
        <w:ind w:left="6252" w:hanging="360"/>
      </w:pPr>
    </w:lvl>
    <w:lvl w:ilvl="8" w:tplc="0C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5AA95BA9"/>
    <w:multiLevelType w:val="hybridMultilevel"/>
    <w:tmpl w:val="8736A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05B52"/>
    <w:multiLevelType w:val="hybridMultilevel"/>
    <w:tmpl w:val="C7B61A1E"/>
    <w:lvl w:ilvl="0" w:tplc="04D0FB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9B1AC7"/>
    <w:multiLevelType w:val="hybridMultilevel"/>
    <w:tmpl w:val="1B8E9C64"/>
    <w:lvl w:ilvl="0" w:tplc="B644C2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45282E"/>
    <w:multiLevelType w:val="hybridMultilevel"/>
    <w:tmpl w:val="95C8BA96"/>
    <w:lvl w:ilvl="0" w:tplc="9D309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5F7E43"/>
    <w:multiLevelType w:val="hybridMultilevel"/>
    <w:tmpl w:val="A0A458D2"/>
    <w:lvl w:ilvl="0" w:tplc="2EAAB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F223BF"/>
    <w:multiLevelType w:val="hybridMultilevel"/>
    <w:tmpl w:val="22FC91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535B8"/>
    <w:multiLevelType w:val="hybridMultilevel"/>
    <w:tmpl w:val="1B2249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10CFC"/>
    <w:rsid w:val="000115B9"/>
    <w:rsid w:val="00032949"/>
    <w:rsid w:val="00093D87"/>
    <w:rsid w:val="000B021D"/>
    <w:rsid w:val="000B526C"/>
    <w:rsid w:val="000B5793"/>
    <w:rsid w:val="000B763E"/>
    <w:rsid w:val="000C4685"/>
    <w:rsid w:val="000E2092"/>
    <w:rsid w:val="000F5054"/>
    <w:rsid w:val="001072C4"/>
    <w:rsid w:val="001360FF"/>
    <w:rsid w:val="00153FCE"/>
    <w:rsid w:val="00174D9A"/>
    <w:rsid w:val="001A6E63"/>
    <w:rsid w:val="001C5A6E"/>
    <w:rsid w:val="001F0959"/>
    <w:rsid w:val="002307B0"/>
    <w:rsid w:val="00257225"/>
    <w:rsid w:val="00263278"/>
    <w:rsid w:val="00280FAF"/>
    <w:rsid w:val="00283F40"/>
    <w:rsid w:val="0029463B"/>
    <w:rsid w:val="002B4363"/>
    <w:rsid w:val="002C0BF6"/>
    <w:rsid w:val="002C0DAB"/>
    <w:rsid w:val="002D2A3E"/>
    <w:rsid w:val="002D6B6C"/>
    <w:rsid w:val="002E6EBE"/>
    <w:rsid w:val="003064BB"/>
    <w:rsid w:val="00306697"/>
    <w:rsid w:val="00307233"/>
    <w:rsid w:val="00307B87"/>
    <w:rsid w:val="003153F9"/>
    <w:rsid w:val="003368E3"/>
    <w:rsid w:val="00336AB8"/>
    <w:rsid w:val="003766EF"/>
    <w:rsid w:val="003957F2"/>
    <w:rsid w:val="003A3E70"/>
    <w:rsid w:val="003E4626"/>
    <w:rsid w:val="004036D9"/>
    <w:rsid w:val="00404532"/>
    <w:rsid w:val="00412844"/>
    <w:rsid w:val="0041504E"/>
    <w:rsid w:val="00422563"/>
    <w:rsid w:val="00447E35"/>
    <w:rsid w:val="00456F63"/>
    <w:rsid w:val="004C5B91"/>
    <w:rsid w:val="004D226E"/>
    <w:rsid w:val="004D5755"/>
    <w:rsid w:val="004E078C"/>
    <w:rsid w:val="004E0FFB"/>
    <w:rsid w:val="004E3480"/>
    <w:rsid w:val="004F2235"/>
    <w:rsid w:val="005143EB"/>
    <w:rsid w:val="00515369"/>
    <w:rsid w:val="00524A05"/>
    <w:rsid w:val="005303B5"/>
    <w:rsid w:val="005464CE"/>
    <w:rsid w:val="00561C17"/>
    <w:rsid w:val="005677A1"/>
    <w:rsid w:val="00573074"/>
    <w:rsid w:val="00580E2C"/>
    <w:rsid w:val="00593D2F"/>
    <w:rsid w:val="005A57E0"/>
    <w:rsid w:val="005A7DDA"/>
    <w:rsid w:val="005B7C2C"/>
    <w:rsid w:val="005C16BE"/>
    <w:rsid w:val="005C4B86"/>
    <w:rsid w:val="005D0251"/>
    <w:rsid w:val="005D2927"/>
    <w:rsid w:val="005E782F"/>
    <w:rsid w:val="00615194"/>
    <w:rsid w:val="00617489"/>
    <w:rsid w:val="00617EA5"/>
    <w:rsid w:val="006227F5"/>
    <w:rsid w:val="00694C96"/>
    <w:rsid w:val="006960BD"/>
    <w:rsid w:val="006C29A8"/>
    <w:rsid w:val="006C6FFB"/>
    <w:rsid w:val="006D2D12"/>
    <w:rsid w:val="006E52AC"/>
    <w:rsid w:val="006F0DB6"/>
    <w:rsid w:val="00707B68"/>
    <w:rsid w:val="00714B9B"/>
    <w:rsid w:val="00793302"/>
    <w:rsid w:val="007962E9"/>
    <w:rsid w:val="007A7362"/>
    <w:rsid w:val="007B2E62"/>
    <w:rsid w:val="007C2BE8"/>
    <w:rsid w:val="007C2E65"/>
    <w:rsid w:val="007D1113"/>
    <w:rsid w:val="007D473A"/>
    <w:rsid w:val="007D6574"/>
    <w:rsid w:val="007F6157"/>
    <w:rsid w:val="00804BAF"/>
    <w:rsid w:val="00814C22"/>
    <w:rsid w:val="00832CC6"/>
    <w:rsid w:val="008662F8"/>
    <w:rsid w:val="00867E81"/>
    <w:rsid w:val="00871B75"/>
    <w:rsid w:val="0087264F"/>
    <w:rsid w:val="00880B05"/>
    <w:rsid w:val="008A1184"/>
    <w:rsid w:val="009110EB"/>
    <w:rsid w:val="00915E2E"/>
    <w:rsid w:val="00927A0F"/>
    <w:rsid w:val="0093251E"/>
    <w:rsid w:val="009510A5"/>
    <w:rsid w:val="009524EF"/>
    <w:rsid w:val="00973058"/>
    <w:rsid w:val="00985924"/>
    <w:rsid w:val="00996E5B"/>
    <w:rsid w:val="009B7EA4"/>
    <w:rsid w:val="009D28CA"/>
    <w:rsid w:val="009E3D8E"/>
    <w:rsid w:val="00A235DD"/>
    <w:rsid w:val="00A343C6"/>
    <w:rsid w:val="00A3797B"/>
    <w:rsid w:val="00A54104"/>
    <w:rsid w:val="00A61ACF"/>
    <w:rsid w:val="00A70831"/>
    <w:rsid w:val="00A8523B"/>
    <w:rsid w:val="00A90756"/>
    <w:rsid w:val="00A945C6"/>
    <w:rsid w:val="00AA1246"/>
    <w:rsid w:val="00AC6B00"/>
    <w:rsid w:val="00B25854"/>
    <w:rsid w:val="00B36FDF"/>
    <w:rsid w:val="00B567BB"/>
    <w:rsid w:val="00B5693D"/>
    <w:rsid w:val="00B57F20"/>
    <w:rsid w:val="00B667DF"/>
    <w:rsid w:val="00B97046"/>
    <w:rsid w:val="00BB36C5"/>
    <w:rsid w:val="00BB4FE6"/>
    <w:rsid w:val="00C200B9"/>
    <w:rsid w:val="00C31AE9"/>
    <w:rsid w:val="00C3335B"/>
    <w:rsid w:val="00C75BF1"/>
    <w:rsid w:val="00C764D2"/>
    <w:rsid w:val="00CD6131"/>
    <w:rsid w:val="00CE735B"/>
    <w:rsid w:val="00CF6542"/>
    <w:rsid w:val="00D14B16"/>
    <w:rsid w:val="00D3167B"/>
    <w:rsid w:val="00D52709"/>
    <w:rsid w:val="00D6421A"/>
    <w:rsid w:val="00D742EB"/>
    <w:rsid w:val="00D804C2"/>
    <w:rsid w:val="00D87503"/>
    <w:rsid w:val="00DB2CB5"/>
    <w:rsid w:val="00DB422E"/>
    <w:rsid w:val="00DD565F"/>
    <w:rsid w:val="00DE00A9"/>
    <w:rsid w:val="00DE2D0F"/>
    <w:rsid w:val="00E15EE9"/>
    <w:rsid w:val="00E4353C"/>
    <w:rsid w:val="00E538AD"/>
    <w:rsid w:val="00E85935"/>
    <w:rsid w:val="00E96421"/>
    <w:rsid w:val="00EB434C"/>
    <w:rsid w:val="00EC2C7D"/>
    <w:rsid w:val="00EC7066"/>
    <w:rsid w:val="00ED6A8B"/>
    <w:rsid w:val="00F01B0B"/>
    <w:rsid w:val="00F06D35"/>
    <w:rsid w:val="00F11060"/>
    <w:rsid w:val="00F131A9"/>
    <w:rsid w:val="00F252C3"/>
    <w:rsid w:val="00F424C0"/>
    <w:rsid w:val="00F67C38"/>
    <w:rsid w:val="00F8588D"/>
    <w:rsid w:val="00FA2F8D"/>
    <w:rsid w:val="00FD5627"/>
    <w:rsid w:val="00FE2229"/>
    <w:rsid w:val="00FF2B42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6563-4989-4A35-B974-266F4DED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7A3CF200</Template>
  <TotalTime>0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2</cp:revision>
  <cp:lastPrinted>2017-08-18T03:14:00Z</cp:lastPrinted>
  <dcterms:created xsi:type="dcterms:W3CDTF">2018-08-15T23:52:00Z</dcterms:created>
  <dcterms:modified xsi:type="dcterms:W3CDTF">2018-08-15T23:52:00Z</dcterms:modified>
</cp:coreProperties>
</file>