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18" w:rsidRPr="0093251E" w:rsidRDefault="00567B18" w:rsidP="00567B18">
      <w:pPr>
        <w:spacing w:line="240" w:lineRule="auto"/>
        <w:rPr>
          <w:b/>
          <w:sz w:val="26"/>
          <w:szCs w:val="26"/>
        </w:rPr>
      </w:pPr>
      <w:r w:rsidRPr="0093251E">
        <w:rPr>
          <w:b/>
          <w:noProof/>
          <w:sz w:val="26"/>
          <w:szCs w:val="26"/>
          <w:lang w:eastAsia="en-AU"/>
        </w:rPr>
        <w:drawing>
          <wp:anchor distT="0" distB="0" distL="114300" distR="114300" simplePos="0" relativeHeight="251660288" behindDoc="1" locked="0" layoutInCell="1" allowOverlap="1" wp14:anchorId="5D8552B5" wp14:editId="5EC2C1B8">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 xml:space="preserve">GENERAL </w:t>
      </w:r>
      <w:r w:rsidRPr="0093251E">
        <w:rPr>
          <w:b/>
          <w:sz w:val="26"/>
          <w:szCs w:val="26"/>
        </w:rPr>
        <w:t>HUMAN BIOLOGICAL SCIENCE</w:t>
      </w:r>
    </w:p>
    <w:p w:rsidR="00567B18" w:rsidRDefault="00567B18" w:rsidP="00567B18">
      <w:pPr>
        <w:spacing w:line="240" w:lineRule="auto"/>
        <w:rPr>
          <w:b/>
          <w:sz w:val="26"/>
          <w:szCs w:val="26"/>
        </w:rPr>
      </w:pPr>
      <w:r>
        <w:rPr>
          <w:b/>
          <w:sz w:val="26"/>
          <w:szCs w:val="26"/>
        </w:rPr>
        <w:t>TASK 8 – MICRO-ORGANISMS GROWTH INVESTIGATION</w:t>
      </w:r>
    </w:p>
    <w:p w:rsidR="00567B18" w:rsidRDefault="00567B18" w:rsidP="00567B18">
      <w:pPr>
        <w:spacing w:line="240" w:lineRule="auto"/>
        <w:rPr>
          <w:b/>
          <w:sz w:val="26"/>
          <w:szCs w:val="26"/>
        </w:rPr>
      </w:pPr>
    </w:p>
    <w:p w:rsidR="00CE6EDD" w:rsidRDefault="00567B18" w:rsidP="00CE6EDD">
      <w:pPr>
        <w:spacing w:line="240" w:lineRule="auto"/>
        <w:rPr>
          <w:b/>
          <w:sz w:val="26"/>
          <w:szCs w:val="26"/>
        </w:rPr>
      </w:pPr>
      <w:r>
        <w:rPr>
          <w:b/>
          <w:sz w:val="26"/>
          <w:szCs w:val="26"/>
        </w:rPr>
        <w:t>NAME:</w:t>
      </w:r>
      <w:r>
        <w:rPr>
          <w:b/>
          <w:sz w:val="26"/>
          <w:szCs w:val="26"/>
        </w:rPr>
        <w:tab/>
        <w:t>_______</w:t>
      </w:r>
      <w:r w:rsidR="00CE6EDD">
        <w:rPr>
          <w:b/>
          <w:sz w:val="26"/>
          <w:szCs w:val="26"/>
        </w:rPr>
        <w:t>____________________</w:t>
      </w:r>
      <w:r>
        <w:rPr>
          <w:b/>
          <w:sz w:val="26"/>
          <w:szCs w:val="26"/>
        </w:rPr>
        <w:tab/>
        <w:t xml:space="preserve">     WEIGHTING: 8%</w:t>
      </w:r>
      <w:r w:rsidR="00CE6EDD">
        <w:rPr>
          <w:b/>
          <w:sz w:val="26"/>
          <w:szCs w:val="26"/>
        </w:rPr>
        <w:t xml:space="preserve">        MARK</w:t>
      </w:r>
      <w:proofErr w:type="gramStart"/>
      <w:r w:rsidR="00CE6EDD">
        <w:rPr>
          <w:b/>
          <w:sz w:val="26"/>
          <w:szCs w:val="26"/>
        </w:rPr>
        <w:t>:_</w:t>
      </w:r>
      <w:proofErr w:type="gramEnd"/>
      <w:r w:rsidR="00CE6EDD">
        <w:rPr>
          <w:b/>
          <w:sz w:val="26"/>
          <w:szCs w:val="26"/>
        </w:rPr>
        <w:t>____ /47</w:t>
      </w:r>
    </w:p>
    <w:p w:rsidR="00CE6EDD" w:rsidRDefault="00CE6EDD" w:rsidP="00CE6EDD">
      <w:pPr>
        <w:spacing w:line="240" w:lineRule="auto"/>
        <w:jc w:val="right"/>
        <w:rPr>
          <w:b/>
          <w:sz w:val="26"/>
          <w:szCs w:val="26"/>
        </w:rPr>
      </w:pPr>
      <w:r>
        <w:rPr>
          <w:b/>
          <w:sz w:val="26"/>
          <w:szCs w:val="26"/>
        </w:rPr>
        <w:t>Part A = ____/ 16</w:t>
      </w:r>
    </w:p>
    <w:p w:rsidR="00CE6EDD" w:rsidRDefault="00CE6EDD" w:rsidP="00CE6EDD">
      <w:pPr>
        <w:spacing w:line="240" w:lineRule="auto"/>
        <w:jc w:val="right"/>
        <w:rPr>
          <w:b/>
          <w:sz w:val="26"/>
          <w:szCs w:val="26"/>
        </w:rPr>
      </w:pPr>
      <w:r>
        <w:rPr>
          <w:b/>
          <w:sz w:val="26"/>
          <w:szCs w:val="26"/>
        </w:rPr>
        <w:t>Part B = ____/ 31</w:t>
      </w:r>
    </w:p>
    <w:p w:rsidR="00567B18" w:rsidRDefault="00567B18" w:rsidP="00567B18">
      <w:pPr>
        <w:spacing w:after="0" w:line="240" w:lineRule="auto"/>
        <w:jc w:val="both"/>
        <w:rPr>
          <w:b/>
          <w:i/>
        </w:rPr>
      </w:pPr>
      <w:r>
        <w:rPr>
          <w:b/>
          <w:i/>
        </w:rPr>
        <w:t>PART A – RESEARCH AND INVESTIGATION DEVELOPMENT</w:t>
      </w:r>
      <w:r w:rsidR="00B6113B">
        <w:rPr>
          <w:b/>
          <w:i/>
        </w:rPr>
        <w:t xml:space="preserve"> </w:t>
      </w:r>
      <w:r w:rsidR="00B6113B">
        <w:rPr>
          <w:b/>
          <w:i/>
        </w:rPr>
        <w:tab/>
      </w:r>
      <w:r w:rsidR="00B6113B">
        <w:rPr>
          <w:b/>
          <w:i/>
        </w:rPr>
        <w:tab/>
      </w:r>
      <w:r w:rsidR="00B6113B">
        <w:rPr>
          <w:b/>
          <w:i/>
        </w:rPr>
        <w:tab/>
      </w:r>
      <w:r w:rsidR="00B6113B">
        <w:rPr>
          <w:b/>
          <w:i/>
        </w:rPr>
        <w:tab/>
        <w:t xml:space="preserve">        (16 MARKS)</w:t>
      </w:r>
    </w:p>
    <w:p w:rsidR="00567B18" w:rsidRPr="002C0DAB" w:rsidRDefault="00567B18" w:rsidP="00567B18">
      <w:pPr>
        <w:spacing w:after="0" w:line="240" w:lineRule="auto"/>
        <w:jc w:val="both"/>
        <w:rPr>
          <w:b/>
          <w:i/>
        </w:rPr>
      </w:pPr>
    </w:p>
    <w:p w:rsidR="00567B18" w:rsidRDefault="00567B18" w:rsidP="00567B18">
      <w:pPr>
        <w:spacing w:after="0" w:line="240" w:lineRule="auto"/>
      </w:pPr>
      <w:r>
        <w:t>Have you ever wondered why some people are really picky about cleaning? Why hospitals are so sterile? Why you shouldn’t eat food off of the floor? What makes one thing cleaner than another?</w:t>
      </w:r>
    </w:p>
    <w:p w:rsidR="00567B18" w:rsidRDefault="00567B18" w:rsidP="00567B18">
      <w:pPr>
        <w:spacing w:after="0" w:line="240" w:lineRule="auto"/>
      </w:pPr>
    </w:p>
    <w:p w:rsidR="00567B18" w:rsidRDefault="00567B18" w:rsidP="00567B18">
      <w:pPr>
        <w:pStyle w:val="ListParagraph"/>
        <w:numPr>
          <w:ilvl w:val="0"/>
          <w:numId w:val="6"/>
        </w:numPr>
        <w:spacing w:after="0" w:line="240" w:lineRule="auto"/>
      </w:pPr>
      <w:r>
        <w:t xml:space="preserve">You are to investigate why micro-organisms are able to survive and thrive in certain environments/conditions better than on others. Submit your responses in a </w:t>
      </w:r>
      <w:r w:rsidRPr="00EB72AC">
        <w:rPr>
          <w:b/>
        </w:rPr>
        <w:t>report format</w:t>
      </w:r>
      <w:r w:rsidRPr="00EB72AC">
        <w:t>.</w:t>
      </w:r>
    </w:p>
    <w:p w:rsidR="00567B18" w:rsidRDefault="00567B18" w:rsidP="00567B18">
      <w:pPr>
        <w:pStyle w:val="ListParagraph"/>
        <w:spacing w:after="0" w:line="240" w:lineRule="auto"/>
        <w:jc w:val="right"/>
      </w:pPr>
      <w:r>
        <w:t>(5 Marks)</w:t>
      </w:r>
      <w:r>
        <w:br/>
      </w:r>
    </w:p>
    <w:p w:rsidR="00567B18" w:rsidRDefault="00567B18" w:rsidP="00567B18">
      <w:pPr>
        <w:pStyle w:val="ListParagraph"/>
        <w:numPr>
          <w:ilvl w:val="1"/>
          <w:numId w:val="6"/>
        </w:numPr>
        <w:spacing w:after="0" w:line="240" w:lineRule="auto"/>
      </w:pPr>
      <w:r>
        <w:t>What are common micro-organisms can you find in or on your body?</w:t>
      </w:r>
    </w:p>
    <w:p w:rsidR="00567B18" w:rsidRDefault="00567B18" w:rsidP="00567B18">
      <w:pPr>
        <w:pStyle w:val="ListParagraph"/>
        <w:numPr>
          <w:ilvl w:val="1"/>
          <w:numId w:val="6"/>
        </w:numPr>
        <w:spacing w:after="0" w:line="240" w:lineRule="auto"/>
      </w:pPr>
      <w:r>
        <w:t>Why are we not affected by most bacteria that we come in contact with?</w:t>
      </w:r>
    </w:p>
    <w:p w:rsidR="00567B18" w:rsidRDefault="00567B18" w:rsidP="00567B18">
      <w:pPr>
        <w:pStyle w:val="ListParagraph"/>
        <w:numPr>
          <w:ilvl w:val="1"/>
          <w:numId w:val="6"/>
        </w:numPr>
        <w:spacing w:after="0" w:line="240" w:lineRule="auto"/>
      </w:pPr>
      <w:r>
        <w:t>What are the optimal conditions in which bacteria grow?</w:t>
      </w:r>
    </w:p>
    <w:p w:rsidR="00567B18" w:rsidRDefault="00567B18" w:rsidP="00567B18">
      <w:pPr>
        <w:pStyle w:val="ListParagraph"/>
        <w:numPr>
          <w:ilvl w:val="1"/>
          <w:numId w:val="6"/>
        </w:numPr>
        <w:spacing w:after="0" w:line="240" w:lineRule="auto"/>
      </w:pPr>
      <w:r>
        <w:t>How do bacteria infect a host?</w:t>
      </w:r>
    </w:p>
    <w:p w:rsidR="00567B18" w:rsidRDefault="00567B18" w:rsidP="00567B18">
      <w:pPr>
        <w:pStyle w:val="ListParagraph"/>
        <w:numPr>
          <w:ilvl w:val="1"/>
          <w:numId w:val="6"/>
        </w:numPr>
        <w:spacing w:after="0" w:line="240" w:lineRule="auto"/>
      </w:pPr>
      <w:r>
        <w:t>How do bacteria reproduce in a host?</w:t>
      </w:r>
    </w:p>
    <w:p w:rsidR="00567B18" w:rsidRDefault="00567B18" w:rsidP="00567B18">
      <w:pPr>
        <w:pStyle w:val="ListParagraph"/>
        <w:numPr>
          <w:ilvl w:val="1"/>
          <w:numId w:val="6"/>
        </w:numPr>
        <w:spacing w:after="0" w:line="240" w:lineRule="auto"/>
      </w:pPr>
      <w:r>
        <w:t>Bacterial Infections:</w:t>
      </w:r>
    </w:p>
    <w:p w:rsidR="00567B18" w:rsidRDefault="00567B18" w:rsidP="00567B18">
      <w:pPr>
        <w:pStyle w:val="ListParagraph"/>
        <w:numPr>
          <w:ilvl w:val="2"/>
          <w:numId w:val="6"/>
        </w:numPr>
        <w:spacing w:after="0" w:line="240" w:lineRule="auto"/>
      </w:pPr>
      <w:r>
        <w:t xml:space="preserve">How can a bacterial infection be treated? </w:t>
      </w:r>
    </w:p>
    <w:p w:rsidR="00567B18" w:rsidRDefault="00567B18" w:rsidP="00567B18">
      <w:pPr>
        <w:pStyle w:val="ListParagraph"/>
        <w:numPr>
          <w:ilvl w:val="2"/>
          <w:numId w:val="6"/>
        </w:numPr>
        <w:spacing w:after="0" w:line="240" w:lineRule="auto"/>
      </w:pPr>
      <w:r>
        <w:t>How does this compare to other pathogenic infections?</w:t>
      </w:r>
    </w:p>
    <w:p w:rsidR="00511CEA" w:rsidRDefault="00511CEA" w:rsidP="00511CEA">
      <w:pPr>
        <w:pStyle w:val="ListParagraph"/>
        <w:numPr>
          <w:ilvl w:val="1"/>
          <w:numId w:val="6"/>
        </w:numPr>
        <w:spacing w:after="0" w:line="240" w:lineRule="auto"/>
      </w:pPr>
      <w:r>
        <w:t>Bacterial Colony:</w:t>
      </w:r>
    </w:p>
    <w:p w:rsidR="00511CEA" w:rsidRDefault="00511CEA" w:rsidP="00511CEA">
      <w:pPr>
        <w:pStyle w:val="ListParagraph"/>
        <w:numPr>
          <w:ilvl w:val="2"/>
          <w:numId w:val="6"/>
        </w:numPr>
        <w:spacing w:after="0" w:line="240" w:lineRule="auto"/>
      </w:pPr>
      <w:r>
        <w:t>What is a bacterial colony?</w:t>
      </w:r>
    </w:p>
    <w:p w:rsidR="00511CEA" w:rsidRDefault="00511CEA" w:rsidP="00511CEA">
      <w:pPr>
        <w:pStyle w:val="ListParagraph"/>
        <w:numPr>
          <w:ilvl w:val="2"/>
          <w:numId w:val="6"/>
        </w:numPr>
        <w:spacing w:after="0" w:line="240" w:lineRule="auto"/>
      </w:pPr>
      <w:r>
        <w:t>What is bacterial colony morphology?</w:t>
      </w:r>
    </w:p>
    <w:p w:rsidR="00511CEA" w:rsidRDefault="00511CEA" w:rsidP="00511CEA">
      <w:pPr>
        <w:pStyle w:val="ListParagraph"/>
        <w:numPr>
          <w:ilvl w:val="2"/>
          <w:numId w:val="6"/>
        </w:numPr>
        <w:spacing w:after="0" w:line="240" w:lineRule="auto"/>
      </w:pPr>
      <w:r>
        <w:t>Include a diagram explaining bacterial colony morphology.</w:t>
      </w:r>
    </w:p>
    <w:p w:rsidR="00444201" w:rsidRDefault="00444201" w:rsidP="00444201">
      <w:pPr>
        <w:pStyle w:val="ListParagraph"/>
        <w:numPr>
          <w:ilvl w:val="1"/>
          <w:numId w:val="6"/>
        </w:numPr>
        <w:spacing w:after="0" w:line="240" w:lineRule="auto"/>
      </w:pPr>
      <w:r>
        <w:t xml:space="preserve">How does the body defend itself against pathogenic invasions? </w:t>
      </w:r>
    </w:p>
    <w:p w:rsidR="00567B18" w:rsidRDefault="00567B18" w:rsidP="00567B18">
      <w:pPr>
        <w:spacing w:after="0" w:line="240" w:lineRule="auto"/>
      </w:pPr>
    </w:p>
    <w:p w:rsidR="00567B18" w:rsidRDefault="00567B18" w:rsidP="00567B18">
      <w:pPr>
        <w:spacing w:after="0" w:line="240" w:lineRule="auto"/>
      </w:pPr>
    </w:p>
    <w:p w:rsidR="00B6113B" w:rsidRDefault="00567B18" w:rsidP="00567B18">
      <w:pPr>
        <w:pStyle w:val="ListParagraph"/>
        <w:numPr>
          <w:ilvl w:val="0"/>
          <w:numId w:val="6"/>
        </w:numPr>
        <w:spacing w:after="0" w:line="240" w:lineRule="auto"/>
      </w:pPr>
      <w:r>
        <w:t>Design an experiment to test different surfaces and see what kind of bacteria grows.</w:t>
      </w:r>
      <w:r w:rsidR="00B6113B">
        <w:t xml:space="preserve">   </w:t>
      </w:r>
    </w:p>
    <w:p w:rsidR="00567B18" w:rsidRDefault="00B6113B" w:rsidP="00B6113B">
      <w:pPr>
        <w:pStyle w:val="ListParagraph"/>
        <w:spacing w:after="0" w:line="240" w:lineRule="auto"/>
        <w:jc w:val="right"/>
      </w:pPr>
      <w:r>
        <w:t>(11 Marks)</w:t>
      </w:r>
    </w:p>
    <w:p w:rsidR="00567B18" w:rsidRDefault="00567B18" w:rsidP="00567B18">
      <w:pPr>
        <w:pStyle w:val="ListParagraph"/>
        <w:numPr>
          <w:ilvl w:val="1"/>
          <w:numId w:val="6"/>
        </w:numPr>
        <w:spacing w:after="0" w:line="240" w:lineRule="auto"/>
      </w:pPr>
      <w:r>
        <w:t>You can use anything available in a lab including:</w:t>
      </w:r>
    </w:p>
    <w:p w:rsidR="00567B18" w:rsidRDefault="00567B18" w:rsidP="00B6113B">
      <w:pPr>
        <w:pStyle w:val="ListParagraph"/>
        <w:numPr>
          <w:ilvl w:val="2"/>
          <w:numId w:val="7"/>
        </w:numPr>
        <w:spacing w:after="0" w:line="240" w:lineRule="auto"/>
      </w:pPr>
      <w:r>
        <w:t>Agar</w:t>
      </w:r>
    </w:p>
    <w:p w:rsidR="00567B18" w:rsidRDefault="00567B18" w:rsidP="00B6113B">
      <w:pPr>
        <w:pStyle w:val="ListParagraph"/>
        <w:numPr>
          <w:ilvl w:val="2"/>
          <w:numId w:val="7"/>
        </w:numPr>
        <w:spacing w:after="0" w:line="240" w:lineRule="auto"/>
      </w:pPr>
      <w:r>
        <w:t>Agar plates (petri dish)</w:t>
      </w:r>
    </w:p>
    <w:p w:rsidR="00567B18" w:rsidRDefault="00567B18" w:rsidP="00B6113B">
      <w:pPr>
        <w:pStyle w:val="ListParagraph"/>
        <w:numPr>
          <w:ilvl w:val="2"/>
          <w:numId w:val="7"/>
        </w:numPr>
        <w:spacing w:after="0" w:line="240" w:lineRule="auto"/>
      </w:pPr>
      <w:r>
        <w:t>Sterile swap</w:t>
      </w:r>
    </w:p>
    <w:p w:rsidR="00567B18" w:rsidRDefault="00567B18" w:rsidP="00B6113B">
      <w:pPr>
        <w:pStyle w:val="ListParagraph"/>
        <w:numPr>
          <w:ilvl w:val="2"/>
          <w:numId w:val="7"/>
        </w:numPr>
        <w:spacing w:after="0" w:line="240" w:lineRule="auto"/>
      </w:pPr>
      <w:r>
        <w:t>Fume hood</w:t>
      </w:r>
    </w:p>
    <w:p w:rsidR="00567B18" w:rsidRDefault="00567B18" w:rsidP="00567B18">
      <w:pPr>
        <w:spacing w:after="0" w:line="240" w:lineRule="auto"/>
      </w:pPr>
    </w:p>
    <w:p w:rsidR="00567B18" w:rsidRDefault="00567B18" w:rsidP="00567B18">
      <w:pPr>
        <w:spacing w:after="0" w:line="240" w:lineRule="auto"/>
      </w:pPr>
    </w:p>
    <w:p w:rsidR="00567B18" w:rsidRDefault="00567B18" w:rsidP="00567B18">
      <w:pPr>
        <w:spacing w:after="0" w:line="240" w:lineRule="auto"/>
        <w:rPr>
          <w:b/>
          <w:i/>
        </w:rPr>
      </w:pPr>
      <w:r>
        <w:rPr>
          <w:b/>
          <w:i/>
        </w:rPr>
        <w:t>PART B – INVESTIGATION</w:t>
      </w:r>
      <w:r w:rsidR="00111DAF">
        <w:rPr>
          <w:b/>
          <w:i/>
        </w:rPr>
        <w:t xml:space="preserve"> </w:t>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r>
      <w:r w:rsidR="00E411CC">
        <w:rPr>
          <w:b/>
          <w:i/>
        </w:rPr>
        <w:tab/>
        <w:t xml:space="preserve">        </w:t>
      </w:r>
      <w:r w:rsidR="00111DAF">
        <w:rPr>
          <w:b/>
          <w:i/>
        </w:rPr>
        <w:t>(</w:t>
      </w:r>
      <w:r w:rsidR="00E411CC">
        <w:rPr>
          <w:b/>
          <w:i/>
        </w:rPr>
        <w:t xml:space="preserve">31 </w:t>
      </w:r>
      <w:r w:rsidR="00111DAF">
        <w:rPr>
          <w:b/>
          <w:i/>
        </w:rPr>
        <w:t>MARKS)</w:t>
      </w:r>
    </w:p>
    <w:p w:rsidR="00567B18" w:rsidRPr="00562F83" w:rsidRDefault="00567B18" w:rsidP="00567B18">
      <w:pPr>
        <w:spacing w:after="0" w:line="240" w:lineRule="auto"/>
      </w:pPr>
      <w:r>
        <w:t>You will conduct an experiment to test a number of surfaces around the school that you think are and are not dirty. Based on your findings you will respond to a series of questions.</w:t>
      </w: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p>
    <w:p w:rsidR="00567B18" w:rsidRDefault="00567B18" w:rsidP="005A57E0">
      <w:pPr>
        <w:spacing w:line="240" w:lineRule="auto"/>
        <w:rPr>
          <w:b/>
          <w:sz w:val="26"/>
          <w:szCs w:val="26"/>
        </w:rPr>
      </w:pPr>
      <w:bookmarkStart w:id="0" w:name="_GoBack"/>
      <w:bookmarkEnd w:id="0"/>
    </w:p>
    <w:sectPr w:rsidR="00567B18" w:rsidSect="004E1EC0">
      <w:pgSz w:w="11906" w:h="16838"/>
      <w:pgMar w:top="1247" w:right="1247" w:bottom="56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55D" w:rsidRDefault="0030155D" w:rsidP="00841062">
      <w:pPr>
        <w:spacing w:after="0" w:line="240" w:lineRule="auto"/>
      </w:pPr>
      <w:r>
        <w:separator/>
      </w:r>
    </w:p>
  </w:endnote>
  <w:endnote w:type="continuationSeparator" w:id="0">
    <w:p w:rsidR="0030155D" w:rsidRDefault="0030155D" w:rsidP="0084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55D" w:rsidRDefault="0030155D" w:rsidP="00841062">
      <w:pPr>
        <w:spacing w:after="0" w:line="240" w:lineRule="auto"/>
      </w:pPr>
      <w:r>
        <w:separator/>
      </w:r>
    </w:p>
  </w:footnote>
  <w:footnote w:type="continuationSeparator" w:id="0">
    <w:p w:rsidR="0030155D" w:rsidRDefault="0030155D" w:rsidP="00841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7166"/>
    <w:multiLevelType w:val="hybridMultilevel"/>
    <w:tmpl w:val="6182172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B32DC3"/>
    <w:multiLevelType w:val="hybridMultilevel"/>
    <w:tmpl w:val="BB14A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8D0627B"/>
    <w:multiLevelType w:val="hybridMultilevel"/>
    <w:tmpl w:val="888CE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C737DE6"/>
    <w:multiLevelType w:val="hybridMultilevel"/>
    <w:tmpl w:val="745C81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9DC4799"/>
    <w:multiLevelType w:val="hybridMultilevel"/>
    <w:tmpl w:val="0CDA5F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8F62EA0"/>
    <w:multiLevelType w:val="hybridMultilevel"/>
    <w:tmpl w:val="A4E0A2C4"/>
    <w:lvl w:ilvl="0" w:tplc="97841032">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E3F31AF"/>
    <w:multiLevelType w:val="hybridMultilevel"/>
    <w:tmpl w:val="DE6ECF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FCE0B19"/>
    <w:multiLevelType w:val="hybridMultilevel"/>
    <w:tmpl w:val="C3AC35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7CFA5E10"/>
    <w:multiLevelType w:val="hybridMultilevel"/>
    <w:tmpl w:val="C30ACB82"/>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B">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3"/>
  </w:num>
  <w:num w:numId="6">
    <w:abstractNumId w:val="0"/>
  </w:num>
  <w:num w:numId="7">
    <w:abstractNumId w:val="8"/>
  </w:num>
  <w:num w:numId="8">
    <w:abstractNumId w:val="5"/>
  </w:num>
  <w:num w:numId="9">
    <w:abstractNumId w:val="4"/>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52924"/>
    <w:rsid w:val="00090C4D"/>
    <w:rsid w:val="00093D87"/>
    <w:rsid w:val="000B526C"/>
    <w:rsid w:val="000E10E1"/>
    <w:rsid w:val="000E2092"/>
    <w:rsid w:val="001072C4"/>
    <w:rsid w:val="00111DAF"/>
    <w:rsid w:val="001360FF"/>
    <w:rsid w:val="001431C3"/>
    <w:rsid w:val="00153FCE"/>
    <w:rsid w:val="001612F1"/>
    <w:rsid w:val="001D5D4E"/>
    <w:rsid w:val="001F0959"/>
    <w:rsid w:val="00263278"/>
    <w:rsid w:val="002663FF"/>
    <w:rsid w:val="0029778E"/>
    <w:rsid w:val="002B14B9"/>
    <w:rsid w:val="002C0DAB"/>
    <w:rsid w:val="002E6EBE"/>
    <w:rsid w:val="0030155D"/>
    <w:rsid w:val="003064BB"/>
    <w:rsid w:val="003766EF"/>
    <w:rsid w:val="00397DB0"/>
    <w:rsid w:val="003A3E70"/>
    <w:rsid w:val="004036D9"/>
    <w:rsid w:val="00404532"/>
    <w:rsid w:val="00422563"/>
    <w:rsid w:val="00444201"/>
    <w:rsid w:val="00456F63"/>
    <w:rsid w:val="004933C0"/>
    <w:rsid w:val="004C5B91"/>
    <w:rsid w:val="004E078C"/>
    <w:rsid w:val="004E0FFB"/>
    <w:rsid w:val="004E1EC0"/>
    <w:rsid w:val="004E3480"/>
    <w:rsid w:val="004F2235"/>
    <w:rsid w:val="00511CEA"/>
    <w:rsid w:val="005464CE"/>
    <w:rsid w:val="00562F83"/>
    <w:rsid w:val="00567B18"/>
    <w:rsid w:val="00573074"/>
    <w:rsid w:val="0057748A"/>
    <w:rsid w:val="00593D2F"/>
    <w:rsid w:val="005A57E0"/>
    <w:rsid w:val="005B7C2C"/>
    <w:rsid w:val="005D2927"/>
    <w:rsid w:val="005D7363"/>
    <w:rsid w:val="005E782F"/>
    <w:rsid w:val="00615194"/>
    <w:rsid w:val="00617489"/>
    <w:rsid w:val="00617EA5"/>
    <w:rsid w:val="00620A6B"/>
    <w:rsid w:val="0066536A"/>
    <w:rsid w:val="006775D7"/>
    <w:rsid w:val="00694C96"/>
    <w:rsid w:val="006960BD"/>
    <w:rsid w:val="006C309C"/>
    <w:rsid w:val="00707B68"/>
    <w:rsid w:val="00714B9B"/>
    <w:rsid w:val="007C2BE8"/>
    <w:rsid w:val="007D473A"/>
    <w:rsid w:val="007D6574"/>
    <w:rsid w:val="00814C22"/>
    <w:rsid w:val="00841062"/>
    <w:rsid w:val="008662F8"/>
    <w:rsid w:val="00867E81"/>
    <w:rsid w:val="00871B75"/>
    <w:rsid w:val="00880B05"/>
    <w:rsid w:val="00895572"/>
    <w:rsid w:val="008A1184"/>
    <w:rsid w:val="00915E2E"/>
    <w:rsid w:val="00927A0F"/>
    <w:rsid w:val="0093251E"/>
    <w:rsid w:val="009524EF"/>
    <w:rsid w:val="00996E5B"/>
    <w:rsid w:val="009A4892"/>
    <w:rsid w:val="009B7EA4"/>
    <w:rsid w:val="009D28CA"/>
    <w:rsid w:val="009E3D8E"/>
    <w:rsid w:val="00A235DD"/>
    <w:rsid w:val="00A343C6"/>
    <w:rsid w:val="00A61ACF"/>
    <w:rsid w:val="00A70831"/>
    <w:rsid w:val="00A826CD"/>
    <w:rsid w:val="00A945C6"/>
    <w:rsid w:val="00AC6B00"/>
    <w:rsid w:val="00AF5027"/>
    <w:rsid w:val="00B164E8"/>
    <w:rsid w:val="00B25854"/>
    <w:rsid w:val="00B36FDF"/>
    <w:rsid w:val="00B6113B"/>
    <w:rsid w:val="00B62AD2"/>
    <w:rsid w:val="00B834E5"/>
    <w:rsid w:val="00BB36C5"/>
    <w:rsid w:val="00BE66B2"/>
    <w:rsid w:val="00BF4C15"/>
    <w:rsid w:val="00C31AE9"/>
    <w:rsid w:val="00CE6EDD"/>
    <w:rsid w:val="00CF6542"/>
    <w:rsid w:val="00D3167B"/>
    <w:rsid w:val="00D52709"/>
    <w:rsid w:val="00D742EB"/>
    <w:rsid w:val="00D804C2"/>
    <w:rsid w:val="00D92937"/>
    <w:rsid w:val="00DB422E"/>
    <w:rsid w:val="00E32515"/>
    <w:rsid w:val="00E342C6"/>
    <w:rsid w:val="00E411CC"/>
    <w:rsid w:val="00E63F20"/>
    <w:rsid w:val="00E7232A"/>
    <w:rsid w:val="00E96421"/>
    <w:rsid w:val="00EB72AC"/>
    <w:rsid w:val="00EC58D1"/>
    <w:rsid w:val="00EC7066"/>
    <w:rsid w:val="00ED6A8B"/>
    <w:rsid w:val="00EF27D6"/>
    <w:rsid w:val="00F06D35"/>
    <w:rsid w:val="00F11D17"/>
    <w:rsid w:val="00F424C0"/>
    <w:rsid w:val="00F73083"/>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3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841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062"/>
  </w:style>
  <w:style w:type="paragraph" w:styleId="Footer">
    <w:name w:val="footer"/>
    <w:basedOn w:val="Normal"/>
    <w:link w:val="FooterChar"/>
    <w:uiPriority w:val="99"/>
    <w:unhideWhenUsed/>
    <w:rsid w:val="00841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062"/>
  </w:style>
  <w:style w:type="character" w:styleId="Emphasis">
    <w:name w:val="Emphasis"/>
    <w:basedOn w:val="DefaultParagraphFont"/>
    <w:uiPriority w:val="20"/>
    <w:qFormat/>
    <w:rsid w:val="004933C0"/>
    <w:rPr>
      <w:i/>
      <w:iCs/>
    </w:rPr>
  </w:style>
  <w:style w:type="character" w:customStyle="1" w:styleId="Heading2Char">
    <w:name w:val="Heading 2 Char"/>
    <w:basedOn w:val="DefaultParagraphFont"/>
    <w:link w:val="Heading2"/>
    <w:uiPriority w:val="9"/>
    <w:rsid w:val="004933C0"/>
    <w:rPr>
      <w:rFonts w:ascii="Times New Roman" w:eastAsia="Times New Roman" w:hAnsi="Times New Roman" w:cs="Times New Roman"/>
      <w:b/>
      <w:bCs/>
      <w:sz w:val="36"/>
      <w:szCs w:val="36"/>
      <w:lang w:eastAsia="en-AU"/>
    </w:rPr>
  </w:style>
  <w:style w:type="character" w:customStyle="1" w:styleId="section-headline">
    <w:name w:val="section-headline"/>
    <w:basedOn w:val="DefaultParagraphFont"/>
    <w:rsid w:val="00493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33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841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062"/>
  </w:style>
  <w:style w:type="paragraph" w:styleId="Footer">
    <w:name w:val="footer"/>
    <w:basedOn w:val="Normal"/>
    <w:link w:val="FooterChar"/>
    <w:uiPriority w:val="99"/>
    <w:unhideWhenUsed/>
    <w:rsid w:val="00841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062"/>
  </w:style>
  <w:style w:type="character" w:styleId="Emphasis">
    <w:name w:val="Emphasis"/>
    <w:basedOn w:val="DefaultParagraphFont"/>
    <w:uiPriority w:val="20"/>
    <w:qFormat/>
    <w:rsid w:val="004933C0"/>
    <w:rPr>
      <w:i/>
      <w:iCs/>
    </w:rPr>
  </w:style>
  <w:style w:type="character" w:customStyle="1" w:styleId="Heading2Char">
    <w:name w:val="Heading 2 Char"/>
    <w:basedOn w:val="DefaultParagraphFont"/>
    <w:link w:val="Heading2"/>
    <w:uiPriority w:val="9"/>
    <w:rsid w:val="004933C0"/>
    <w:rPr>
      <w:rFonts w:ascii="Times New Roman" w:eastAsia="Times New Roman" w:hAnsi="Times New Roman" w:cs="Times New Roman"/>
      <w:b/>
      <w:bCs/>
      <w:sz w:val="36"/>
      <w:szCs w:val="36"/>
      <w:lang w:eastAsia="en-AU"/>
    </w:rPr>
  </w:style>
  <w:style w:type="character" w:customStyle="1" w:styleId="section-headline">
    <w:name w:val="section-headline"/>
    <w:basedOn w:val="DefaultParagraphFont"/>
    <w:rsid w:val="0049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58368">
      <w:bodyDiv w:val="1"/>
      <w:marLeft w:val="0"/>
      <w:marRight w:val="0"/>
      <w:marTop w:val="0"/>
      <w:marBottom w:val="0"/>
      <w:divBdr>
        <w:top w:val="none" w:sz="0" w:space="0" w:color="auto"/>
        <w:left w:val="none" w:sz="0" w:space="0" w:color="auto"/>
        <w:bottom w:val="none" w:sz="0" w:space="0" w:color="auto"/>
        <w:right w:val="none" w:sz="0" w:space="0" w:color="auto"/>
      </w:divBdr>
    </w:div>
    <w:div w:id="858936061">
      <w:bodyDiv w:val="1"/>
      <w:marLeft w:val="0"/>
      <w:marRight w:val="0"/>
      <w:marTop w:val="0"/>
      <w:marBottom w:val="0"/>
      <w:divBdr>
        <w:top w:val="none" w:sz="0" w:space="0" w:color="auto"/>
        <w:left w:val="none" w:sz="0" w:space="0" w:color="auto"/>
        <w:bottom w:val="none" w:sz="0" w:space="0" w:color="auto"/>
        <w:right w:val="none" w:sz="0" w:space="0" w:color="auto"/>
      </w:divBdr>
    </w:div>
    <w:div w:id="1064379276">
      <w:bodyDiv w:val="1"/>
      <w:marLeft w:val="0"/>
      <w:marRight w:val="0"/>
      <w:marTop w:val="0"/>
      <w:marBottom w:val="0"/>
      <w:divBdr>
        <w:top w:val="none" w:sz="0" w:space="0" w:color="auto"/>
        <w:left w:val="none" w:sz="0" w:space="0" w:color="auto"/>
        <w:bottom w:val="none" w:sz="0" w:space="0" w:color="auto"/>
        <w:right w:val="none" w:sz="0" w:space="0" w:color="auto"/>
      </w:divBdr>
    </w:div>
    <w:div w:id="1787310915">
      <w:bodyDiv w:val="1"/>
      <w:marLeft w:val="0"/>
      <w:marRight w:val="0"/>
      <w:marTop w:val="0"/>
      <w:marBottom w:val="0"/>
      <w:divBdr>
        <w:top w:val="none" w:sz="0" w:space="0" w:color="auto"/>
        <w:left w:val="none" w:sz="0" w:space="0" w:color="auto"/>
        <w:bottom w:val="none" w:sz="0" w:space="0" w:color="auto"/>
        <w:right w:val="none" w:sz="0" w:space="0" w:color="auto"/>
      </w:divBdr>
    </w:div>
    <w:div w:id="1962301817">
      <w:bodyDiv w:val="1"/>
      <w:marLeft w:val="0"/>
      <w:marRight w:val="0"/>
      <w:marTop w:val="0"/>
      <w:marBottom w:val="0"/>
      <w:divBdr>
        <w:top w:val="none" w:sz="0" w:space="0" w:color="auto"/>
        <w:left w:val="none" w:sz="0" w:space="0" w:color="auto"/>
        <w:bottom w:val="none" w:sz="0" w:space="0" w:color="auto"/>
        <w:right w:val="none" w:sz="0" w:space="0" w:color="auto"/>
      </w:divBdr>
    </w:div>
    <w:div w:id="20291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1634F-2316-4666-BEFA-D0B8848F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540782E0</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2</cp:revision>
  <cp:lastPrinted>2014-03-12T13:57:00Z</cp:lastPrinted>
  <dcterms:created xsi:type="dcterms:W3CDTF">2018-07-30T07:28:00Z</dcterms:created>
  <dcterms:modified xsi:type="dcterms:W3CDTF">2018-07-30T07:28:00Z</dcterms:modified>
</cp:coreProperties>
</file>