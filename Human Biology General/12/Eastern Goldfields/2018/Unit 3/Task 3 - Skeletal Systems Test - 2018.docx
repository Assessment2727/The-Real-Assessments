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44" w:rsidRPr="0093251E" w:rsidRDefault="00A51044" w:rsidP="00A51044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4748A3CA" wp14:editId="48C063EF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 xml:space="preserve">GENERAL </w:t>
      </w:r>
      <w:r w:rsidRPr="0093251E">
        <w:rPr>
          <w:b/>
          <w:sz w:val="26"/>
          <w:szCs w:val="26"/>
        </w:rPr>
        <w:t>HUMAN BIOLOG</w:t>
      </w:r>
      <w:r>
        <w:rPr>
          <w:b/>
          <w:sz w:val="26"/>
          <w:szCs w:val="26"/>
        </w:rPr>
        <w:t>Y – YEAR 12</w:t>
      </w:r>
    </w:p>
    <w:p w:rsidR="00A51044" w:rsidRDefault="00A51044" w:rsidP="00A51044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TASK 3 – SKELETAL SYSTEM TEST</w:t>
      </w:r>
    </w:p>
    <w:p w:rsidR="00A51044" w:rsidRDefault="00A51044" w:rsidP="00A51044">
      <w:pPr>
        <w:spacing w:line="240" w:lineRule="auto"/>
        <w:rPr>
          <w:b/>
          <w:sz w:val="26"/>
          <w:szCs w:val="26"/>
        </w:rPr>
      </w:pPr>
    </w:p>
    <w:p w:rsidR="00A51044" w:rsidRDefault="00A51044" w:rsidP="00A51044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 xml:space="preserve">________________________________            </w:t>
      </w:r>
      <w:r>
        <w:rPr>
          <w:b/>
          <w:sz w:val="26"/>
          <w:szCs w:val="26"/>
        </w:rPr>
        <w:tab/>
        <w:t xml:space="preserve">                WEIGHTING: 7.5%</w:t>
      </w:r>
    </w:p>
    <w:p w:rsidR="00A51044" w:rsidRDefault="00A51044" w:rsidP="00A51044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________________________________</w:t>
      </w:r>
      <w:r>
        <w:rPr>
          <w:b/>
          <w:sz w:val="26"/>
          <w:szCs w:val="26"/>
        </w:rPr>
        <w:tab/>
        <w:t xml:space="preserve">     MARK: ______ / </w:t>
      </w:r>
      <w:r w:rsidR="008224E5">
        <w:rPr>
          <w:b/>
          <w:sz w:val="26"/>
          <w:szCs w:val="26"/>
        </w:rPr>
        <w:t>47</w:t>
      </w:r>
      <w:r>
        <w:rPr>
          <w:b/>
          <w:sz w:val="26"/>
          <w:szCs w:val="26"/>
        </w:rPr>
        <w:t xml:space="preserve"> = ______ %</w:t>
      </w:r>
    </w:p>
    <w:p w:rsidR="00A51044" w:rsidRDefault="00A51044" w:rsidP="00A51044">
      <w:pPr>
        <w:spacing w:after="0" w:line="240" w:lineRule="auto"/>
        <w:jc w:val="both"/>
        <w:rPr>
          <w:b/>
          <w:sz w:val="26"/>
          <w:szCs w:val="26"/>
        </w:rPr>
      </w:pPr>
    </w:p>
    <w:p w:rsidR="00A51044" w:rsidRPr="00F423DA" w:rsidRDefault="00A51044" w:rsidP="00A5104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MULTIPLE CHOICE SECTION                                                                                                                       [</w:t>
      </w:r>
      <w:r w:rsidR="00656879">
        <w:rPr>
          <w:b/>
          <w:i/>
        </w:rPr>
        <w:t>5</w:t>
      </w:r>
      <w:r>
        <w:rPr>
          <w:b/>
          <w:i/>
        </w:rPr>
        <w:t xml:space="preserve"> MARKS]</w:t>
      </w:r>
    </w:p>
    <w:p w:rsidR="00A51044" w:rsidRPr="0093251E" w:rsidRDefault="00A51044" w:rsidP="00A51044">
      <w:pPr>
        <w:spacing w:after="0" w:line="240" w:lineRule="auto"/>
        <w:jc w:val="both"/>
        <w:rPr>
          <w:b/>
          <w:sz w:val="26"/>
          <w:szCs w:val="26"/>
        </w:rPr>
      </w:pPr>
    </w:p>
    <w:p w:rsidR="00A51044" w:rsidRDefault="00A51044" w:rsidP="00A51044">
      <w:pPr>
        <w:pStyle w:val="ListParagraph"/>
        <w:spacing w:after="0" w:line="240" w:lineRule="auto"/>
        <w:ind w:left="1080"/>
        <w:jc w:val="both"/>
      </w:pPr>
    </w:p>
    <w:p w:rsidR="00A51044" w:rsidRDefault="00D81BCF" w:rsidP="00A51044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</w:pPr>
      <w:r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7D5F292A" wp14:editId="46BB2885">
            <wp:simplePos x="0" y="0"/>
            <wp:positionH relativeFrom="column">
              <wp:posOffset>4704715</wp:posOffset>
            </wp:positionH>
            <wp:positionV relativeFrom="paragraph">
              <wp:posOffset>62865</wp:posOffset>
            </wp:positionV>
            <wp:extent cx="1513205" cy="1866900"/>
            <wp:effectExtent l="0" t="0" r="0" b="0"/>
            <wp:wrapSquare wrapText="bothSides"/>
            <wp:docPr id="6" name="Picture 6" descr="Image result for break of radius and ul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reak of radius and ul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044">
        <w:t xml:space="preserve">The X-ray photo shows an injured arm.  </w:t>
      </w:r>
      <w:proofErr w:type="gramStart"/>
      <w:r w:rsidR="00A51044">
        <w:t>Which of the following statements is correct.</w:t>
      </w:r>
      <w:proofErr w:type="gramEnd"/>
      <w:r w:rsidR="00A51044">
        <w:t xml:space="preserve">  The diagram shows:</w:t>
      </w:r>
      <w:r w:rsidRPr="00D81BCF">
        <w:t xml:space="preserve"> </w:t>
      </w:r>
    </w:p>
    <w:p w:rsidR="00A51044" w:rsidRDefault="00A51044" w:rsidP="00A51044">
      <w:pPr>
        <w:spacing w:after="0" w:line="240" w:lineRule="auto"/>
        <w:jc w:val="both"/>
      </w:pPr>
    </w:p>
    <w:p w:rsidR="00A51044" w:rsidRDefault="00A51044" w:rsidP="00030986">
      <w:pPr>
        <w:pStyle w:val="ListParagraph"/>
        <w:numPr>
          <w:ilvl w:val="0"/>
          <w:numId w:val="4"/>
        </w:numPr>
        <w:spacing w:after="0" w:line="276" w:lineRule="auto"/>
        <w:ind w:left="1134" w:hanging="567"/>
      </w:pPr>
      <w:r>
        <w:t>Bones of a person suffering from osteoarthritis</w:t>
      </w:r>
    </w:p>
    <w:p w:rsidR="00A51044" w:rsidRDefault="00A51044" w:rsidP="00030986">
      <w:pPr>
        <w:pStyle w:val="ListParagraph"/>
        <w:numPr>
          <w:ilvl w:val="0"/>
          <w:numId w:val="4"/>
        </w:numPr>
        <w:spacing w:after="0" w:line="276" w:lineRule="auto"/>
        <w:ind w:left="1134" w:hanging="567"/>
      </w:pPr>
      <w:r>
        <w:t>A badly sprained wrist with several of the bones being displaced due to trauma</w:t>
      </w:r>
    </w:p>
    <w:p w:rsidR="00A51044" w:rsidRDefault="00A51044" w:rsidP="00030986">
      <w:pPr>
        <w:pStyle w:val="ListParagraph"/>
        <w:numPr>
          <w:ilvl w:val="0"/>
          <w:numId w:val="4"/>
        </w:numPr>
        <w:spacing w:after="0" w:line="276" w:lineRule="auto"/>
        <w:ind w:left="1134" w:hanging="567"/>
      </w:pPr>
      <w:r>
        <w:t>Damage to the radius and ulna bones of the forearm</w:t>
      </w:r>
    </w:p>
    <w:p w:rsidR="00A51044" w:rsidRDefault="00A51044" w:rsidP="00030986">
      <w:pPr>
        <w:pStyle w:val="ListParagraph"/>
        <w:numPr>
          <w:ilvl w:val="0"/>
          <w:numId w:val="4"/>
        </w:numPr>
        <w:spacing w:after="0" w:line="276" w:lineRule="auto"/>
        <w:ind w:left="1134" w:hanging="567"/>
      </w:pPr>
      <w:r>
        <w:t>The effect of an over-extension of muscles in the forearm causing ultra-rotation of the radius resulting in significant dislocation of the bones</w:t>
      </w:r>
    </w:p>
    <w:p w:rsidR="00A51044" w:rsidRDefault="00A51044" w:rsidP="00A51044">
      <w:pPr>
        <w:pStyle w:val="ListParagraph"/>
        <w:spacing w:after="0" w:line="240" w:lineRule="auto"/>
        <w:jc w:val="both"/>
      </w:pPr>
    </w:p>
    <w:p w:rsidR="00A51044" w:rsidRDefault="00A51044" w:rsidP="00A51044">
      <w:pPr>
        <w:pStyle w:val="Heading1"/>
        <w:rPr>
          <w:rFonts w:asciiTheme="minorHAnsi" w:hAnsiTheme="minorHAnsi" w:cs="Times New Roman"/>
          <w:color w:val="auto"/>
          <w:sz w:val="22"/>
          <w:szCs w:val="22"/>
        </w:rPr>
      </w:pPr>
    </w:p>
    <w:p w:rsidR="00A51044" w:rsidRDefault="00A51044" w:rsidP="00ED5F40">
      <w:pPr>
        <w:pStyle w:val="ListParagraph"/>
        <w:numPr>
          <w:ilvl w:val="0"/>
          <w:numId w:val="16"/>
        </w:numPr>
        <w:spacing w:after="0" w:line="240" w:lineRule="auto"/>
        <w:ind w:left="567" w:hanging="567"/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E9D0891" wp14:editId="595E5C12">
            <wp:simplePos x="0" y="0"/>
            <wp:positionH relativeFrom="column">
              <wp:posOffset>3618230</wp:posOffset>
            </wp:positionH>
            <wp:positionV relativeFrom="paragraph">
              <wp:posOffset>12065</wp:posOffset>
            </wp:positionV>
            <wp:extent cx="2765425" cy="23050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3" t="21559" r="27645" b="41584"/>
                    <a:stretch/>
                  </pic:blipFill>
                  <pic:spPr bwMode="auto">
                    <a:xfrm>
                      <a:off x="0" y="0"/>
                      <a:ext cx="27654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common sports injury suffered by sportsmen is the rupturing of the cruciate ligament in a knee joint.  In the diagram, the posterior cruciate ligament (PCL) has been torn and the knee will need to be reconstructed.  </w:t>
      </w:r>
      <w:r w:rsidR="00D81BCF">
        <w:br/>
      </w:r>
      <w:r w:rsidR="00D81BCF">
        <w:br/>
      </w:r>
      <w:r>
        <w:t xml:space="preserve">In this diagram, several structures have been labelled A, B, C and D.  Which of the following statements is </w:t>
      </w:r>
      <w:proofErr w:type="gramStart"/>
      <w:r>
        <w:t>correct ?</w:t>
      </w:r>
      <w:proofErr w:type="gramEnd"/>
    </w:p>
    <w:p w:rsidR="00A51044" w:rsidRDefault="00A51044" w:rsidP="00ED5F40">
      <w:pPr>
        <w:pStyle w:val="ListParagraph"/>
        <w:spacing w:after="0" w:line="240" w:lineRule="auto"/>
      </w:pPr>
    </w:p>
    <w:p w:rsidR="00A51044" w:rsidRDefault="00A51044" w:rsidP="00030986">
      <w:pPr>
        <w:pStyle w:val="ListParagraph"/>
        <w:numPr>
          <w:ilvl w:val="0"/>
          <w:numId w:val="3"/>
        </w:numPr>
        <w:spacing w:after="0" w:line="276" w:lineRule="auto"/>
        <w:ind w:left="1134" w:hanging="567"/>
      </w:pPr>
      <w:r>
        <w:t>Structure A between C and D is a bursa</w:t>
      </w:r>
    </w:p>
    <w:p w:rsidR="00A51044" w:rsidRDefault="00A51044" w:rsidP="00030986">
      <w:pPr>
        <w:pStyle w:val="ListParagraph"/>
        <w:numPr>
          <w:ilvl w:val="0"/>
          <w:numId w:val="3"/>
        </w:numPr>
        <w:spacing w:after="0" w:line="276" w:lineRule="auto"/>
        <w:ind w:left="1134" w:hanging="567"/>
      </w:pPr>
      <w:r>
        <w:t>Structure C is cartilage</w:t>
      </w:r>
    </w:p>
    <w:p w:rsidR="00A51044" w:rsidRDefault="00A51044" w:rsidP="00030986">
      <w:pPr>
        <w:pStyle w:val="ListParagraph"/>
        <w:numPr>
          <w:ilvl w:val="0"/>
          <w:numId w:val="3"/>
        </w:numPr>
        <w:spacing w:after="0" w:line="276" w:lineRule="auto"/>
        <w:ind w:left="1134" w:hanging="567"/>
      </w:pPr>
      <w:r>
        <w:t>Structure C is a ligament as it holds B and D together</w:t>
      </w:r>
    </w:p>
    <w:p w:rsidR="00ED5F40" w:rsidRDefault="00A51044" w:rsidP="00030986">
      <w:pPr>
        <w:pStyle w:val="ListParagraph"/>
        <w:numPr>
          <w:ilvl w:val="0"/>
          <w:numId w:val="3"/>
        </w:numPr>
        <w:spacing w:after="0" w:line="276" w:lineRule="auto"/>
        <w:ind w:left="1134" w:hanging="567"/>
      </w:pPr>
      <w:r>
        <w:t>B and D from a pivot joint</w:t>
      </w:r>
    </w:p>
    <w:p w:rsidR="00ED5F40" w:rsidRDefault="00ED5F40" w:rsidP="00ED5F40">
      <w:pPr>
        <w:spacing w:after="0" w:line="240" w:lineRule="auto"/>
      </w:pPr>
    </w:p>
    <w:p w:rsidR="004B4D98" w:rsidRDefault="004B4D98" w:rsidP="004B4D98">
      <w:pPr>
        <w:pStyle w:val="ListParagraph"/>
        <w:numPr>
          <w:ilvl w:val="0"/>
          <w:numId w:val="16"/>
        </w:numPr>
        <w:ind w:left="567" w:hanging="567"/>
      </w:pPr>
      <w:r>
        <w:t>How many bones are there in an adult human skeleton?</w:t>
      </w:r>
    </w:p>
    <w:p w:rsidR="004B4D98" w:rsidRDefault="004B4D98" w:rsidP="004B4D98">
      <w:pPr>
        <w:pStyle w:val="ListParagraph"/>
        <w:numPr>
          <w:ilvl w:val="1"/>
          <w:numId w:val="16"/>
        </w:numPr>
        <w:spacing w:line="276" w:lineRule="auto"/>
        <w:ind w:left="1134" w:hanging="567"/>
      </w:pPr>
      <w:r>
        <w:t>26</w:t>
      </w:r>
    </w:p>
    <w:p w:rsidR="004B4D98" w:rsidRDefault="004B4D98" w:rsidP="004B4D98">
      <w:pPr>
        <w:pStyle w:val="ListParagraph"/>
        <w:numPr>
          <w:ilvl w:val="1"/>
          <w:numId w:val="16"/>
        </w:numPr>
        <w:spacing w:line="276" w:lineRule="auto"/>
        <w:ind w:left="1134" w:hanging="567"/>
      </w:pPr>
      <w:r>
        <w:t>62</w:t>
      </w:r>
    </w:p>
    <w:p w:rsidR="004B4D98" w:rsidRDefault="004B4D98" w:rsidP="004B4D98">
      <w:pPr>
        <w:pStyle w:val="ListParagraph"/>
        <w:numPr>
          <w:ilvl w:val="1"/>
          <w:numId w:val="16"/>
        </w:numPr>
        <w:spacing w:line="276" w:lineRule="auto"/>
        <w:ind w:left="1134" w:hanging="567"/>
      </w:pPr>
      <w:r>
        <w:t>206</w:t>
      </w:r>
    </w:p>
    <w:p w:rsidR="00F857F5" w:rsidRDefault="004B4D98" w:rsidP="00F857F5">
      <w:pPr>
        <w:pStyle w:val="ListParagraph"/>
        <w:numPr>
          <w:ilvl w:val="1"/>
          <w:numId w:val="16"/>
        </w:numPr>
        <w:spacing w:line="276" w:lineRule="auto"/>
        <w:ind w:left="1134" w:hanging="567"/>
      </w:pPr>
      <w:r>
        <w:t>602</w:t>
      </w:r>
      <w:r w:rsidR="00F857F5">
        <w:br/>
      </w:r>
    </w:p>
    <w:p w:rsidR="00F857F5" w:rsidRDefault="00F857F5" w:rsidP="00F857F5">
      <w:pPr>
        <w:spacing w:line="276" w:lineRule="auto"/>
      </w:pPr>
    </w:p>
    <w:p w:rsidR="00F857F5" w:rsidRDefault="00F857F5" w:rsidP="00F857F5">
      <w:pPr>
        <w:pStyle w:val="ListParagraph"/>
        <w:spacing w:line="276" w:lineRule="auto"/>
        <w:ind w:left="1134"/>
      </w:pPr>
    </w:p>
    <w:p w:rsidR="00F857F5" w:rsidRDefault="00ED5F40" w:rsidP="00F857F5">
      <w:pPr>
        <w:pStyle w:val="ListParagraph"/>
        <w:numPr>
          <w:ilvl w:val="0"/>
          <w:numId w:val="16"/>
        </w:numPr>
        <w:spacing w:line="276" w:lineRule="auto"/>
        <w:ind w:left="567" w:hanging="567"/>
      </w:pPr>
      <w:r w:rsidRPr="00ED5F40">
        <w:lastRenderedPageBreak/>
        <w:t>There are two types of bone marrow in long bones: red bone marrow and yellow bone marrow. Identify which statement is correct.</w:t>
      </w:r>
      <w:r w:rsidR="00F857F5">
        <w:t xml:space="preserve"> </w:t>
      </w:r>
    </w:p>
    <w:p w:rsidR="00ED5F40" w:rsidRDefault="004B4D98" w:rsidP="00F857F5">
      <w:pPr>
        <w:pStyle w:val="ListParagraph"/>
        <w:numPr>
          <w:ilvl w:val="1"/>
          <w:numId w:val="16"/>
        </w:numPr>
        <w:spacing w:line="276" w:lineRule="auto"/>
        <w:ind w:left="1134" w:hanging="567"/>
      </w:pPr>
      <w:r>
        <w:t>Red bone marrow is found in the epiphyses whilst yellow bone marrow is found in the diaphysis of a long bone.</w:t>
      </w:r>
    </w:p>
    <w:p w:rsidR="00ED5F40" w:rsidRDefault="004B4D98" w:rsidP="00030986">
      <w:pPr>
        <w:pStyle w:val="ListParagraph"/>
        <w:numPr>
          <w:ilvl w:val="1"/>
          <w:numId w:val="16"/>
        </w:numPr>
        <w:spacing w:after="0" w:line="276" w:lineRule="auto"/>
        <w:ind w:left="1134" w:hanging="567"/>
      </w:pPr>
      <w:r>
        <w:t>Red bone marrow is where osteoclasts are stored and yellow bone marrow is where osteoblasts are stored.</w:t>
      </w:r>
    </w:p>
    <w:p w:rsidR="00000000" w:rsidRPr="004B4D98" w:rsidRDefault="004B4D98" w:rsidP="004B4D98">
      <w:pPr>
        <w:pStyle w:val="ListParagraph"/>
        <w:numPr>
          <w:ilvl w:val="1"/>
          <w:numId w:val="16"/>
        </w:numPr>
        <w:spacing w:line="276" w:lineRule="auto"/>
        <w:ind w:left="1134" w:hanging="567"/>
        <w:rPr>
          <w:rFonts w:cstheme="minorHAnsi"/>
          <w:bCs/>
          <w:color w:val="222222"/>
          <w:shd w:val="clear" w:color="auto" w:fill="FFFFFF"/>
        </w:rPr>
      </w:pPr>
      <w:r>
        <w:rPr>
          <w:rFonts w:cstheme="minorHAnsi"/>
          <w:bCs/>
          <w:color w:val="222222"/>
          <w:shd w:val="clear" w:color="auto" w:fill="FFFFFF"/>
        </w:rPr>
        <w:t xml:space="preserve">Red bone marrow is found in the epiphyses of the bone where blood cells are created. </w:t>
      </w:r>
      <w:r w:rsidRPr="004B4D98">
        <w:rPr>
          <w:rFonts w:cstheme="minorHAnsi"/>
          <w:bCs/>
          <w:color w:val="222222"/>
          <w:shd w:val="clear" w:color="auto" w:fill="FFFFFF"/>
        </w:rPr>
        <w:t xml:space="preserve">The cavity </w:t>
      </w:r>
      <w:r>
        <w:rPr>
          <w:rFonts w:cstheme="minorHAnsi"/>
          <w:bCs/>
          <w:color w:val="222222"/>
          <w:shd w:val="clear" w:color="auto" w:fill="FFFFFF"/>
        </w:rPr>
        <w:t xml:space="preserve">in the Diaphysis </w:t>
      </w:r>
      <w:r w:rsidRPr="004B4D98">
        <w:rPr>
          <w:rFonts w:cstheme="minorHAnsi"/>
          <w:bCs/>
          <w:color w:val="222222"/>
          <w:shd w:val="clear" w:color="auto" w:fill="FFFFFF"/>
        </w:rPr>
        <w:t xml:space="preserve">is used as fat storage </w:t>
      </w:r>
      <w:r>
        <w:rPr>
          <w:rFonts w:cstheme="minorHAnsi"/>
          <w:bCs/>
          <w:color w:val="222222"/>
          <w:shd w:val="clear" w:color="auto" w:fill="FFFFFF"/>
        </w:rPr>
        <w:t>as bone marrow.</w:t>
      </w:r>
    </w:p>
    <w:p w:rsidR="00030986" w:rsidRDefault="004B4D98" w:rsidP="004B4D98">
      <w:pPr>
        <w:pStyle w:val="ListParagraph"/>
        <w:numPr>
          <w:ilvl w:val="1"/>
          <w:numId w:val="16"/>
        </w:numPr>
        <w:spacing w:after="0" w:line="276" w:lineRule="auto"/>
        <w:ind w:left="1134" w:hanging="567"/>
      </w:pPr>
      <w:bookmarkStart w:id="0" w:name="_GoBack"/>
      <w:bookmarkEnd w:id="0"/>
      <w:r>
        <w:t>Red bone marrow allows nutrients to pass into cartilage as it hasn’t got its own blood supply and yellow bone marrow is where the nervous system enters bones.</w:t>
      </w:r>
      <w:r>
        <w:br/>
      </w:r>
    </w:p>
    <w:p w:rsidR="00A51044" w:rsidRDefault="00030986" w:rsidP="00F52B10">
      <w:pPr>
        <w:pStyle w:val="ListParagraph"/>
        <w:numPr>
          <w:ilvl w:val="0"/>
          <w:numId w:val="16"/>
        </w:numPr>
        <w:ind w:left="567" w:hanging="567"/>
      </w:pPr>
      <w:r>
        <w:t>In all mammals, the role of the skeletal system is to:</w:t>
      </w:r>
    </w:p>
    <w:p w:rsidR="00030986" w:rsidRDefault="00030986" w:rsidP="00F857F5">
      <w:pPr>
        <w:pStyle w:val="ListParagraph"/>
        <w:numPr>
          <w:ilvl w:val="1"/>
          <w:numId w:val="16"/>
        </w:numPr>
        <w:spacing w:line="276" w:lineRule="auto"/>
        <w:ind w:left="1134" w:hanging="567"/>
      </w:pPr>
      <w:r>
        <w:t>Provide protection for internal organs</w:t>
      </w:r>
    </w:p>
    <w:p w:rsidR="00030986" w:rsidRDefault="00F73325" w:rsidP="00F857F5">
      <w:pPr>
        <w:pStyle w:val="ListParagraph"/>
        <w:numPr>
          <w:ilvl w:val="1"/>
          <w:numId w:val="16"/>
        </w:numPr>
        <w:spacing w:line="276" w:lineRule="auto"/>
        <w:ind w:left="1134" w:hanging="567"/>
      </w:pPr>
      <w:r>
        <w:t>Be an aspect of the endocrine system</w:t>
      </w:r>
    </w:p>
    <w:p w:rsidR="00F73325" w:rsidRDefault="00F73325" w:rsidP="00F857F5">
      <w:pPr>
        <w:pStyle w:val="ListParagraph"/>
        <w:numPr>
          <w:ilvl w:val="1"/>
          <w:numId w:val="16"/>
        </w:numPr>
        <w:spacing w:line="276" w:lineRule="auto"/>
        <w:ind w:left="1134" w:hanging="567"/>
      </w:pPr>
      <w:r>
        <w:t>Stop dysfunctions to occur</w:t>
      </w:r>
    </w:p>
    <w:p w:rsidR="00F73325" w:rsidRDefault="00F73325" w:rsidP="00F857F5">
      <w:pPr>
        <w:pStyle w:val="ListParagraph"/>
        <w:numPr>
          <w:ilvl w:val="1"/>
          <w:numId w:val="16"/>
        </w:numPr>
        <w:spacing w:line="276" w:lineRule="auto"/>
        <w:ind w:left="1134" w:hanging="567"/>
      </w:pPr>
      <w:r>
        <w:t>Maintain homeostasis</w:t>
      </w: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13039E" w:rsidRDefault="0013039E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F73325" w:rsidRDefault="00F73325" w:rsidP="00A51044">
      <w:pPr>
        <w:spacing w:after="0" w:line="240" w:lineRule="auto"/>
        <w:jc w:val="both"/>
      </w:pPr>
    </w:p>
    <w:p w:rsidR="00A51044" w:rsidRPr="00F423DA" w:rsidRDefault="00A51044" w:rsidP="00A5104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SHORT ANSWER SECTION                                                                                                                        [</w:t>
      </w:r>
      <w:r w:rsidR="00656879">
        <w:rPr>
          <w:b/>
          <w:i/>
        </w:rPr>
        <w:t>3</w:t>
      </w:r>
      <w:r w:rsidR="008224E5">
        <w:rPr>
          <w:b/>
          <w:i/>
        </w:rPr>
        <w:t>2</w:t>
      </w:r>
      <w:r>
        <w:rPr>
          <w:b/>
          <w:i/>
        </w:rPr>
        <w:t xml:space="preserve"> MARKS]</w:t>
      </w:r>
    </w:p>
    <w:p w:rsidR="00A51044" w:rsidRDefault="00A51044" w:rsidP="00A51044">
      <w:pPr>
        <w:spacing w:after="0" w:line="240" w:lineRule="auto"/>
        <w:jc w:val="both"/>
      </w:pPr>
    </w:p>
    <w:p w:rsidR="00A51044" w:rsidRDefault="00A51044" w:rsidP="00A51044">
      <w:pPr>
        <w:pStyle w:val="ListParagraph"/>
        <w:spacing w:after="0" w:line="240" w:lineRule="auto"/>
        <w:ind w:left="1080"/>
        <w:jc w:val="both"/>
      </w:pPr>
    </w:p>
    <w:p w:rsidR="00F94686" w:rsidRDefault="00F94686" w:rsidP="00F73325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Look at the human skeleton, identify the following bones: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[3 marks] </w:t>
      </w:r>
      <w:r>
        <w:rPr>
          <w:sz w:val="22"/>
          <w:szCs w:val="22"/>
        </w:rPr>
        <w:br/>
      </w:r>
    </w:p>
    <w:p w:rsidR="00F94686" w:rsidRDefault="00F94686" w:rsidP="00F94686">
      <w:pPr>
        <w:pStyle w:val="Default"/>
        <w:numPr>
          <w:ilvl w:val="1"/>
          <w:numId w:val="14"/>
        </w:numPr>
        <w:rPr>
          <w:sz w:val="22"/>
          <w:szCs w:val="22"/>
        </w:rPr>
      </w:pPr>
      <w:r w:rsidRPr="0040020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42D57" wp14:editId="29BC43A4">
                <wp:simplePos x="0" y="0"/>
                <wp:positionH relativeFrom="column">
                  <wp:posOffset>918202</wp:posOffset>
                </wp:positionH>
                <wp:positionV relativeFrom="paragraph">
                  <wp:posOffset>124386</wp:posOffset>
                </wp:positionV>
                <wp:extent cx="5047013" cy="0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0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3pt,9.8pt" to="469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" strokecolor="black [3213]"/>
            </w:pict>
          </mc:Fallback>
        </mc:AlternateConten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:rsidR="00F94686" w:rsidRDefault="00F94686" w:rsidP="00F94686">
      <w:pPr>
        <w:pStyle w:val="Default"/>
        <w:numPr>
          <w:ilvl w:val="1"/>
          <w:numId w:val="14"/>
        </w:numPr>
        <w:rPr>
          <w:sz w:val="22"/>
          <w:szCs w:val="22"/>
        </w:rPr>
      </w:pPr>
      <w:r w:rsidRPr="0040020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BA6AC" wp14:editId="40B5E1E3">
                <wp:simplePos x="0" y="0"/>
                <wp:positionH relativeFrom="column">
                  <wp:posOffset>915035</wp:posOffset>
                </wp:positionH>
                <wp:positionV relativeFrom="paragraph">
                  <wp:posOffset>125095</wp:posOffset>
                </wp:positionV>
                <wp:extent cx="5046980" cy="0"/>
                <wp:effectExtent l="0" t="0" r="203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6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05pt,9.85pt" to="469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" strokecolor="black [3213]"/>
            </w:pict>
          </mc:Fallback>
        </mc:AlternateConten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:rsidR="00F94686" w:rsidRDefault="00F94686" w:rsidP="00F94686">
      <w:pPr>
        <w:pStyle w:val="Default"/>
        <w:numPr>
          <w:ilvl w:val="1"/>
          <w:numId w:val="14"/>
        </w:numPr>
        <w:rPr>
          <w:sz w:val="22"/>
          <w:szCs w:val="22"/>
        </w:rPr>
      </w:pPr>
      <w:r w:rsidRPr="0040020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78D4B" wp14:editId="62E44931">
                <wp:simplePos x="0" y="0"/>
                <wp:positionH relativeFrom="column">
                  <wp:posOffset>912495</wp:posOffset>
                </wp:positionH>
                <wp:positionV relativeFrom="paragraph">
                  <wp:posOffset>113665</wp:posOffset>
                </wp:positionV>
                <wp:extent cx="5046980" cy="0"/>
                <wp:effectExtent l="0" t="0" r="203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6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85pt,8.95pt" to="469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" strokecolor="black [3213]"/>
            </w:pict>
          </mc:Fallback>
        </mc:AlternateContent>
      </w:r>
      <w:r>
        <w:rPr>
          <w:sz w:val="22"/>
          <w:szCs w:val="22"/>
        </w:rPr>
        <w:t xml:space="preserve"> </w:t>
      </w:r>
    </w:p>
    <w:p w:rsidR="00F94686" w:rsidRDefault="00F94686" w:rsidP="00F94686">
      <w:pPr>
        <w:spacing w:after="0" w:line="240" w:lineRule="auto"/>
        <w:jc w:val="both"/>
      </w:pPr>
    </w:p>
    <w:p w:rsidR="008A4638" w:rsidRDefault="008A4638" w:rsidP="008A4638">
      <w:pPr>
        <w:pStyle w:val="Default"/>
        <w:rPr>
          <w:sz w:val="22"/>
          <w:szCs w:val="22"/>
        </w:rPr>
      </w:pPr>
    </w:p>
    <w:p w:rsidR="008A4638" w:rsidRDefault="008A4638" w:rsidP="008A4638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The ends of bones in a joint never touch. If they did, moving would be very painful. What fluid in the joint helps keep the bones from touching?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[1 mark] </w:t>
      </w:r>
    </w:p>
    <w:p w:rsidR="008A4638" w:rsidRDefault="008A4638" w:rsidP="008A4638">
      <w:pPr>
        <w:spacing w:after="0" w:line="240" w:lineRule="auto"/>
        <w:ind w:left="720" w:hanging="720"/>
        <w:jc w:val="both"/>
      </w:pPr>
    </w:p>
    <w:p w:rsidR="008A4638" w:rsidRDefault="008A4638" w:rsidP="008A4638">
      <w:pPr>
        <w:pStyle w:val="Default"/>
      </w:pPr>
      <w:r w:rsidRPr="0040020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366F6" wp14:editId="6221E6D9">
                <wp:simplePos x="0" y="0"/>
                <wp:positionH relativeFrom="column">
                  <wp:posOffset>455295</wp:posOffset>
                </wp:positionH>
                <wp:positionV relativeFrom="paragraph">
                  <wp:posOffset>102680</wp:posOffset>
                </wp:positionV>
                <wp:extent cx="5450205" cy="0"/>
                <wp:effectExtent l="0" t="0" r="171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0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85pt,8.1pt" to="4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" strokecolor="black [3213]"/>
            </w:pict>
          </mc:Fallback>
        </mc:AlternateContent>
      </w:r>
    </w:p>
    <w:p w:rsidR="00F73325" w:rsidRDefault="00F73325" w:rsidP="008A4638">
      <w:pPr>
        <w:pStyle w:val="Default"/>
      </w:pPr>
    </w:p>
    <w:p w:rsidR="008A4638" w:rsidRDefault="00F73325" w:rsidP="008A4638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30E52E18" wp14:editId="63261B5E">
            <wp:simplePos x="0" y="0"/>
            <wp:positionH relativeFrom="column">
              <wp:posOffset>1332865</wp:posOffset>
            </wp:positionH>
            <wp:positionV relativeFrom="paragraph">
              <wp:posOffset>467360</wp:posOffset>
            </wp:positionV>
            <wp:extent cx="3546475" cy="5060315"/>
            <wp:effectExtent l="0" t="0" r="0" b="698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2" t="11032" r="30378" b="5694"/>
                    <a:stretch/>
                  </pic:blipFill>
                  <pic:spPr bwMode="auto">
                    <a:xfrm>
                      <a:off x="0" y="0"/>
                      <a:ext cx="3546475" cy="506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638">
        <w:rPr>
          <w:sz w:val="22"/>
          <w:szCs w:val="22"/>
        </w:rPr>
        <w:t>The body has several different types of joints, each with specific features and functions:</w:t>
      </w:r>
    </w:p>
    <w:p w:rsidR="008A4638" w:rsidRDefault="008A4638" w:rsidP="008A4638">
      <w:pPr>
        <w:spacing w:after="0" w:line="240" w:lineRule="auto"/>
        <w:jc w:val="both"/>
      </w:pPr>
    </w:p>
    <w:p w:rsidR="008A4638" w:rsidRDefault="00F52B10" w:rsidP="008A4638">
      <w:pPr>
        <w:pStyle w:val="Defaul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A845F" wp14:editId="56D4F359">
                <wp:simplePos x="0" y="0"/>
                <wp:positionH relativeFrom="column">
                  <wp:posOffset>2694305</wp:posOffset>
                </wp:positionH>
                <wp:positionV relativeFrom="paragraph">
                  <wp:posOffset>128270</wp:posOffset>
                </wp:positionV>
                <wp:extent cx="6286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2.15pt;margin-top:10.1pt;width:49.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" fillcolor="white [3212]" strokecolor="white [3212]" strokeweight="2pt"/>
            </w:pict>
          </mc:Fallback>
        </mc:AlternateContent>
      </w: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F52B10" w:rsidP="008A4638">
      <w:pPr>
        <w:pStyle w:val="Defaul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ABE4E" wp14:editId="48E39AF7">
                <wp:simplePos x="0" y="0"/>
                <wp:positionH relativeFrom="column">
                  <wp:posOffset>2541905</wp:posOffset>
                </wp:positionH>
                <wp:positionV relativeFrom="paragraph">
                  <wp:posOffset>179070</wp:posOffset>
                </wp:positionV>
                <wp:extent cx="11620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00.15pt;margin-top:14.1pt;width:91.5pt;height:3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" fillcolor="white [3212]" strokecolor="white [3212]" strokeweight="2pt"/>
            </w:pict>
          </mc:Fallback>
        </mc:AlternateContent>
      </w: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F52B10" w:rsidP="008A4638">
      <w:pPr>
        <w:pStyle w:val="Defaul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46084" wp14:editId="584791FA">
                <wp:simplePos x="0" y="0"/>
                <wp:positionH relativeFrom="column">
                  <wp:posOffset>2427605</wp:posOffset>
                </wp:positionH>
                <wp:positionV relativeFrom="paragraph">
                  <wp:posOffset>95250</wp:posOffset>
                </wp:positionV>
                <wp:extent cx="8953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91.15pt;margin-top:7.5pt;width:70.5pt;height:3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" fillcolor="white [3212]" strokecolor="white [3212]" strokeweight="2pt"/>
            </w:pict>
          </mc:Fallback>
        </mc:AlternateContent>
      </w: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F52B10" w:rsidP="008A4638">
      <w:pPr>
        <w:pStyle w:val="Defaul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4AB9E" wp14:editId="6728771B">
                <wp:simplePos x="0" y="0"/>
                <wp:positionH relativeFrom="column">
                  <wp:posOffset>2694305</wp:posOffset>
                </wp:positionH>
                <wp:positionV relativeFrom="paragraph">
                  <wp:posOffset>173990</wp:posOffset>
                </wp:positionV>
                <wp:extent cx="89535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212.15pt;margin-top:13.7pt;width:70.5pt;height:31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" fillcolor="white [3212]" strokecolor="white [3212]" strokeweight="2pt"/>
            </w:pict>
          </mc:Fallback>
        </mc:AlternateContent>
      </w: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p w:rsidR="0013039E" w:rsidRDefault="0013039E" w:rsidP="008A4638">
      <w:pPr>
        <w:pStyle w:val="Default"/>
      </w:pPr>
    </w:p>
    <w:p w:rsidR="00ED5F40" w:rsidRDefault="00ED5F40" w:rsidP="008A4638">
      <w:pPr>
        <w:pStyle w:val="Default"/>
        <w:ind w:firstLine="720"/>
        <w:rPr>
          <w:sz w:val="22"/>
          <w:szCs w:val="22"/>
        </w:rPr>
      </w:pPr>
    </w:p>
    <w:p w:rsidR="008A4638" w:rsidRPr="00E544CD" w:rsidRDefault="008A4638" w:rsidP="008A4638">
      <w:pPr>
        <w:pStyle w:val="Default"/>
        <w:ind w:firstLine="720"/>
        <w:rPr>
          <w:sz w:val="22"/>
          <w:szCs w:val="22"/>
        </w:rPr>
      </w:pPr>
      <w:r w:rsidRPr="00E544CD">
        <w:rPr>
          <w:sz w:val="22"/>
          <w:szCs w:val="22"/>
        </w:rPr>
        <w:lastRenderedPageBreak/>
        <w:t xml:space="preserve">Complete the following table as a summary of comparison of the joint types shown above: </w:t>
      </w:r>
    </w:p>
    <w:p w:rsidR="008A4638" w:rsidRPr="001E3DFB" w:rsidRDefault="008A4638" w:rsidP="008A4638">
      <w:pPr>
        <w:pStyle w:val="Default"/>
        <w:jc w:val="right"/>
        <w:rPr>
          <w:sz w:val="22"/>
          <w:szCs w:val="22"/>
        </w:rPr>
      </w:pPr>
      <w:r w:rsidRPr="001E3DFB">
        <w:rPr>
          <w:sz w:val="22"/>
          <w:szCs w:val="22"/>
        </w:rPr>
        <w:t>[10 marks]</w:t>
      </w:r>
    </w:p>
    <w:p w:rsidR="008A4638" w:rsidRDefault="008A4638" w:rsidP="008A4638">
      <w:pPr>
        <w:pStyle w:val="Default"/>
      </w:pPr>
    </w:p>
    <w:p w:rsidR="008A4638" w:rsidRDefault="008A4638" w:rsidP="008A4638">
      <w:pPr>
        <w:pStyle w:val="Default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1701"/>
        <w:gridCol w:w="2551"/>
        <w:gridCol w:w="2410"/>
      </w:tblGrid>
      <w:tr w:rsidR="008A4638" w:rsidRPr="0014409B" w:rsidTr="007A6F33">
        <w:tc>
          <w:tcPr>
            <w:tcW w:w="1580" w:type="dxa"/>
            <w:vAlign w:val="center"/>
          </w:tcPr>
          <w:p w:rsidR="008A4638" w:rsidRPr="0014409B" w:rsidRDefault="008A4638" w:rsidP="007A6F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701" w:type="dxa"/>
            <w:vAlign w:val="center"/>
          </w:tcPr>
          <w:p w:rsidR="008A4638" w:rsidRPr="0014409B" w:rsidRDefault="008A4638" w:rsidP="007A6F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JOINT TYPE</w:t>
            </w:r>
          </w:p>
        </w:tc>
        <w:tc>
          <w:tcPr>
            <w:tcW w:w="2551" w:type="dxa"/>
            <w:vAlign w:val="center"/>
          </w:tcPr>
          <w:p w:rsidR="008A4638" w:rsidRPr="0014409B" w:rsidRDefault="008A4638" w:rsidP="007A6F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BONES IN JOINT</w:t>
            </w:r>
          </w:p>
        </w:tc>
        <w:tc>
          <w:tcPr>
            <w:tcW w:w="2410" w:type="dxa"/>
            <w:vAlign w:val="center"/>
          </w:tcPr>
          <w:p w:rsidR="008A4638" w:rsidRPr="0014409B" w:rsidRDefault="008A4638" w:rsidP="007A6F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ONE MOVEMENT PRODUCED</w:t>
            </w:r>
          </w:p>
        </w:tc>
      </w:tr>
      <w:tr w:rsidR="008A4638" w:rsidTr="007A6F33">
        <w:trPr>
          <w:trHeight w:val="1569"/>
        </w:trPr>
        <w:tc>
          <w:tcPr>
            <w:tcW w:w="1580" w:type="dxa"/>
            <w:vAlign w:val="center"/>
          </w:tcPr>
          <w:p w:rsidR="008A4638" w:rsidRDefault="008A4638" w:rsidP="007A6F33">
            <w:pPr>
              <w:pStyle w:val="ListParagraph"/>
              <w:ind w:left="0"/>
              <w:jc w:val="center"/>
            </w:pPr>
            <w:r>
              <w:t>Elbow</w:t>
            </w:r>
          </w:p>
        </w:tc>
        <w:tc>
          <w:tcPr>
            <w:tcW w:w="170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55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410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8A4638" w:rsidTr="007A6F33">
        <w:trPr>
          <w:trHeight w:val="1562"/>
        </w:trPr>
        <w:tc>
          <w:tcPr>
            <w:tcW w:w="1580" w:type="dxa"/>
            <w:vAlign w:val="center"/>
          </w:tcPr>
          <w:p w:rsidR="008A4638" w:rsidRDefault="008A4638" w:rsidP="007A6F33">
            <w:pPr>
              <w:pStyle w:val="ListParagraph"/>
              <w:ind w:left="0"/>
              <w:jc w:val="center"/>
            </w:pPr>
            <w:r>
              <w:t>Shoulder</w:t>
            </w:r>
          </w:p>
        </w:tc>
        <w:tc>
          <w:tcPr>
            <w:tcW w:w="170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55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410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8A4638" w:rsidTr="007A6F33">
        <w:trPr>
          <w:trHeight w:val="1684"/>
        </w:trPr>
        <w:tc>
          <w:tcPr>
            <w:tcW w:w="1580" w:type="dxa"/>
            <w:vAlign w:val="center"/>
          </w:tcPr>
          <w:p w:rsidR="008A4638" w:rsidRDefault="008A4638" w:rsidP="007A6F33">
            <w:pPr>
              <w:pStyle w:val="ListParagraph"/>
              <w:ind w:left="0"/>
              <w:jc w:val="center"/>
            </w:pPr>
            <w:r>
              <w:t>Wrist</w:t>
            </w:r>
          </w:p>
        </w:tc>
        <w:tc>
          <w:tcPr>
            <w:tcW w:w="170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55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410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8A4638" w:rsidTr="007A6F33">
        <w:trPr>
          <w:trHeight w:val="1822"/>
        </w:trPr>
        <w:tc>
          <w:tcPr>
            <w:tcW w:w="1580" w:type="dxa"/>
            <w:vAlign w:val="center"/>
          </w:tcPr>
          <w:p w:rsidR="008A4638" w:rsidRDefault="008A4638" w:rsidP="007A6F33">
            <w:pPr>
              <w:pStyle w:val="ListParagraph"/>
              <w:ind w:left="0"/>
              <w:jc w:val="center"/>
            </w:pPr>
            <w:r>
              <w:t>Base of thumb</w:t>
            </w:r>
          </w:p>
        </w:tc>
        <w:tc>
          <w:tcPr>
            <w:tcW w:w="170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55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410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8A4638" w:rsidTr="007A6F33">
        <w:trPr>
          <w:trHeight w:val="1690"/>
        </w:trPr>
        <w:tc>
          <w:tcPr>
            <w:tcW w:w="1580" w:type="dxa"/>
            <w:vAlign w:val="center"/>
          </w:tcPr>
          <w:p w:rsidR="008A4638" w:rsidRDefault="008A4638" w:rsidP="007A6F33">
            <w:pPr>
              <w:pStyle w:val="ListParagraph"/>
              <w:ind w:left="0"/>
              <w:jc w:val="center"/>
            </w:pPr>
            <w:r>
              <w:t>Neck</w:t>
            </w:r>
          </w:p>
        </w:tc>
        <w:tc>
          <w:tcPr>
            <w:tcW w:w="170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551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410" w:type="dxa"/>
          </w:tcPr>
          <w:p w:rsidR="008A4638" w:rsidRPr="00426665" w:rsidRDefault="008A4638" w:rsidP="007A6F33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:rsidR="008A4638" w:rsidRDefault="008A4638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8A4638">
      <w:pPr>
        <w:pStyle w:val="Default"/>
      </w:pPr>
    </w:p>
    <w:p w:rsidR="0013039E" w:rsidRDefault="0013039E" w:rsidP="008A4638">
      <w:pPr>
        <w:pStyle w:val="Default"/>
      </w:pPr>
    </w:p>
    <w:p w:rsidR="00F73325" w:rsidRDefault="00F73325" w:rsidP="008A4638">
      <w:pPr>
        <w:pStyle w:val="Default"/>
      </w:pPr>
    </w:p>
    <w:p w:rsidR="00F73325" w:rsidRDefault="00F73325" w:rsidP="0092497A">
      <w:pPr>
        <w:pStyle w:val="Default"/>
        <w:numPr>
          <w:ilvl w:val="0"/>
          <w:numId w:val="14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diagram below shows a joint in the human body. Name the structure and state the function of the structures indicated. </w:t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</w:r>
      <w:r w:rsidR="0092497A">
        <w:rPr>
          <w:sz w:val="22"/>
          <w:szCs w:val="22"/>
        </w:rPr>
        <w:tab/>
        <w:t>[6 marks]</w:t>
      </w: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47808EB1" wp14:editId="29EF0893">
            <wp:simplePos x="0" y="0"/>
            <wp:positionH relativeFrom="column">
              <wp:posOffset>574675</wp:posOffset>
            </wp:positionH>
            <wp:positionV relativeFrom="paragraph">
              <wp:posOffset>153035</wp:posOffset>
            </wp:positionV>
            <wp:extent cx="4652010" cy="451739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" t="13030" r="52729" b="10423"/>
                    <a:stretch/>
                  </pic:blipFill>
                  <pic:spPr bwMode="auto">
                    <a:xfrm>
                      <a:off x="0" y="0"/>
                      <a:ext cx="4652010" cy="451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325" w:rsidRPr="005D7CDF" w:rsidTr="007A6F33">
        <w:tc>
          <w:tcPr>
            <w:tcW w:w="4814" w:type="dxa"/>
          </w:tcPr>
          <w:p w:rsidR="00F73325" w:rsidRPr="005D7CDF" w:rsidRDefault="00F73325" w:rsidP="007A6F3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Structure</w:t>
            </w:r>
          </w:p>
        </w:tc>
        <w:tc>
          <w:tcPr>
            <w:tcW w:w="4814" w:type="dxa"/>
          </w:tcPr>
          <w:p w:rsidR="00F73325" w:rsidRPr="005D7CDF" w:rsidRDefault="00F73325" w:rsidP="007A6F33">
            <w:pPr>
              <w:pStyle w:val="Default"/>
              <w:spacing w:after="1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Function</w:t>
            </w:r>
          </w:p>
        </w:tc>
      </w:tr>
      <w:tr w:rsidR="00F73325" w:rsidTr="007A6F33">
        <w:tc>
          <w:tcPr>
            <w:tcW w:w="4814" w:type="dxa"/>
          </w:tcPr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A:</w:t>
            </w:r>
          </w:p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  <w:tc>
          <w:tcPr>
            <w:tcW w:w="4814" w:type="dxa"/>
          </w:tcPr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  <w:tr w:rsidR="00F73325" w:rsidTr="007A6F33">
        <w:tc>
          <w:tcPr>
            <w:tcW w:w="4814" w:type="dxa"/>
          </w:tcPr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B:</w:t>
            </w:r>
          </w:p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  <w:tc>
          <w:tcPr>
            <w:tcW w:w="4814" w:type="dxa"/>
          </w:tcPr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  <w:tr w:rsidR="00F73325" w:rsidTr="007A6F33">
        <w:tc>
          <w:tcPr>
            <w:tcW w:w="4814" w:type="dxa"/>
          </w:tcPr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C:</w:t>
            </w:r>
          </w:p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  <w:tc>
          <w:tcPr>
            <w:tcW w:w="4814" w:type="dxa"/>
          </w:tcPr>
          <w:p w:rsidR="00F73325" w:rsidRDefault="00F73325" w:rsidP="007A6F33">
            <w:pPr>
              <w:pStyle w:val="Default"/>
              <w:spacing w:after="15"/>
              <w:rPr>
                <w:sz w:val="22"/>
                <w:szCs w:val="22"/>
              </w:rPr>
            </w:pPr>
          </w:p>
        </w:tc>
      </w:tr>
    </w:tbl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13039E" w:rsidRDefault="0013039E" w:rsidP="00F73325">
      <w:pPr>
        <w:pStyle w:val="Default"/>
        <w:spacing w:after="15"/>
        <w:rPr>
          <w:sz w:val="22"/>
          <w:szCs w:val="22"/>
        </w:rPr>
      </w:pPr>
    </w:p>
    <w:p w:rsidR="00F73325" w:rsidRDefault="00F73325" w:rsidP="00F73325">
      <w:pPr>
        <w:pStyle w:val="Default"/>
        <w:spacing w:after="15"/>
        <w:rPr>
          <w:sz w:val="22"/>
          <w:szCs w:val="22"/>
        </w:rPr>
      </w:pPr>
    </w:p>
    <w:p w:rsidR="00F94686" w:rsidRPr="0092497A" w:rsidRDefault="00F94686" w:rsidP="00F73325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92497A">
        <w:rPr>
          <w:rFonts w:cstheme="minorHAnsi"/>
        </w:rPr>
        <w:lastRenderedPageBreak/>
        <w:t>Cartilage is a type of connective tissue found in the human body</w:t>
      </w:r>
      <w:r w:rsidR="009731DB">
        <w:rPr>
          <w:rFonts w:cstheme="minorHAnsi"/>
        </w:rPr>
        <w:t>, usually between or at the end of long bones</w:t>
      </w:r>
      <w:r w:rsidRPr="0092497A">
        <w:rPr>
          <w:rFonts w:cstheme="minorHAnsi"/>
        </w:rPr>
        <w:t xml:space="preserve">. </w:t>
      </w:r>
    </w:p>
    <w:p w:rsidR="00F94686" w:rsidRPr="0092497A" w:rsidRDefault="00F94686" w:rsidP="00F94686">
      <w:pPr>
        <w:spacing w:after="0" w:line="240" w:lineRule="auto"/>
        <w:rPr>
          <w:rFonts w:cstheme="minorHAnsi"/>
        </w:rPr>
      </w:pPr>
    </w:p>
    <w:p w:rsidR="00F94686" w:rsidRDefault="00F94686" w:rsidP="00F94686">
      <w:pPr>
        <w:pStyle w:val="ListParagraph"/>
        <w:numPr>
          <w:ilvl w:val="1"/>
          <w:numId w:val="12"/>
        </w:numPr>
        <w:ind w:left="1134" w:hanging="425"/>
      </w:pPr>
      <w:r>
        <w:t>Damage at a joint can result in injury to muscl</w:t>
      </w:r>
      <w:r w:rsidR="00ED5F40">
        <w:t xml:space="preserve">e, bone and cartilage. Explain </w:t>
      </w:r>
      <w:r>
        <w:t>why</w:t>
      </w:r>
      <w:r w:rsidR="00F73325">
        <w:t xml:space="preserve"> the cartilage at a </w:t>
      </w:r>
      <w:r>
        <w:t>damage</w:t>
      </w:r>
      <w:r w:rsidR="00F73325">
        <w:t>d</w:t>
      </w:r>
      <w:r>
        <w:t xml:space="preserve"> joint would take longer to heal than the muscle or bone.                        [2 marks]</w:t>
      </w:r>
    </w:p>
    <w:p w:rsidR="00F94686" w:rsidRPr="00F73325" w:rsidRDefault="00F94686" w:rsidP="00F94686">
      <w:pPr>
        <w:spacing w:after="0" w:line="240" w:lineRule="auto"/>
        <w:ind w:left="360"/>
        <w:jc w:val="center"/>
        <w:rPr>
          <w:sz w:val="16"/>
          <w:szCs w:val="16"/>
        </w:rPr>
      </w:pPr>
    </w:p>
    <w:p w:rsidR="00F94686" w:rsidRDefault="00F94686" w:rsidP="00F94686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F94686" w:rsidRDefault="00F94686" w:rsidP="00F94686">
      <w:pPr>
        <w:spacing w:after="0" w:line="240" w:lineRule="auto"/>
        <w:ind w:left="1134"/>
        <w:jc w:val="both"/>
      </w:pPr>
    </w:p>
    <w:p w:rsidR="00F94686" w:rsidRDefault="00F94686" w:rsidP="00F94686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F94686" w:rsidRDefault="00F94686" w:rsidP="00F94686">
      <w:pPr>
        <w:spacing w:after="0" w:line="240" w:lineRule="auto"/>
        <w:ind w:left="1134"/>
        <w:jc w:val="both"/>
      </w:pPr>
    </w:p>
    <w:p w:rsidR="00F94686" w:rsidRDefault="00F94686" w:rsidP="00F94686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F94686" w:rsidRDefault="00F94686" w:rsidP="00F94686">
      <w:pPr>
        <w:spacing w:after="0" w:line="240" w:lineRule="auto"/>
        <w:ind w:left="1134"/>
        <w:jc w:val="both"/>
      </w:pPr>
    </w:p>
    <w:p w:rsidR="00F94686" w:rsidRDefault="00F94686" w:rsidP="00F94686">
      <w:pPr>
        <w:spacing w:after="0" w:line="240" w:lineRule="auto"/>
        <w:ind w:left="1134"/>
        <w:jc w:val="both"/>
      </w:pPr>
      <w:r>
        <w:t>____________________________________________________________________________</w:t>
      </w:r>
    </w:p>
    <w:p w:rsidR="00ED5F40" w:rsidRDefault="00ED5F40" w:rsidP="00A51044">
      <w:pPr>
        <w:spacing w:after="0" w:line="240" w:lineRule="auto"/>
        <w:jc w:val="both"/>
      </w:pPr>
    </w:p>
    <w:p w:rsidR="00ED5F40" w:rsidRDefault="00ED5F40" w:rsidP="00A51044">
      <w:pPr>
        <w:spacing w:after="0" w:line="240" w:lineRule="auto"/>
        <w:jc w:val="both"/>
      </w:pPr>
    </w:p>
    <w:p w:rsidR="00F94686" w:rsidRDefault="00ED5F40" w:rsidP="00F73325">
      <w:pPr>
        <w:pStyle w:val="ListParagraph"/>
        <w:numPr>
          <w:ilvl w:val="1"/>
          <w:numId w:val="12"/>
        </w:numPr>
        <w:spacing w:after="0" w:line="240" w:lineRule="auto"/>
        <w:ind w:left="1134" w:hanging="425"/>
        <w:jc w:val="both"/>
      </w:pPr>
      <w:r w:rsidRPr="00ED5F40">
        <w:t>If a b</w:t>
      </w:r>
      <w:r>
        <w:t xml:space="preserve">one is broken, osteoclasts and osteoblasts play an important role in its repair. Identify the role of each of these cells in bone repair </w:t>
      </w:r>
      <w:r w:rsidR="00656879">
        <w:tab/>
      </w:r>
      <w:r w:rsidR="00656879">
        <w:tab/>
      </w:r>
      <w:r w:rsidR="00656879">
        <w:tab/>
      </w:r>
      <w:r w:rsidR="00656879">
        <w:tab/>
      </w:r>
      <w:r w:rsidR="00656879">
        <w:tab/>
      </w:r>
      <w:r w:rsidR="00F52B10">
        <w:t>[2 marks]</w:t>
      </w:r>
    </w:p>
    <w:p w:rsidR="00F52B10" w:rsidRDefault="00F52B10" w:rsidP="00F52B10">
      <w:pPr>
        <w:pStyle w:val="ListParagraph"/>
        <w:spacing w:after="0" w:line="240" w:lineRule="auto"/>
        <w:ind w:left="1134"/>
        <w:jc w:val="both"/>
      </w:pPr>
    </w:p>
    <w:p w:rsidR="00F52B10" w:rsidRDefault="00F52B10" w:rsidP="0092497A">
      <w:pPr>
        <w:spacing w:after="0" w:line="240" w:lineRule="auto"/>
        <w:ind w:left="360" w:firstLine="774"/>
        <w:jc w:val="both"/>
      </w:pPr>
      <w:r>
        <w:t>____________________________________________________________________________</w:t>
      </w:r>
    </w:p>
    <w:p w:rsidR="00F52B10" w:rsidRDefault="00F52B10" w:rsidP="0092497A">
      <w:pPr>
        <w:spacing w:after="0" w:line="240" w:lineRule="auto"/>
        <w:ind w:left="360" w:firstLine="774"/>
        <w:jc w:val="both"/>
      </w:pPr>
    </w:p>
    <w:p w:rsidR="00F52B10" w:rsidRDefault="00F52B10" w:rsidP="0092497A">
      <w:pPr>
        <w:spacing w:after="0" w:line="240" w:lineRule="auto"/>
        <w:ind w:left="360" w:firstLine="774"/>
        <w:jc w:val="both"/>
      </w:pPr>
      <w:r>
        <w:t>____________________________________________________________________________</w:t>
      </w:r>
    </w:p>
    <w:p w:rsidR="00F52B10" w:rsidRDefault="00F52B10" w:rsidP="0092497A">
      <w:pPr>
        <w:spacing w:after="0" w:line="240" w:lineRule="auto"/>
        <w:ind w:left="360" w:firstLine="774"/>
        <w:jc w:val="both"/>
      </w:pPr>
    </w:p>
    <w:p w:rsidR="00F52B10" w:rsidRDefault="00F52B10" w:rsidP="0092497A">
      <w:pPr>
        <w:spacing w:after="0" w:line="240" w:lineRule="auto"/>
        <w:ind w:left="360" w:firstLine="774"/>
        <w:jc w:val="both"/>
      </w:pPr>
      <w:r>
        <w:t>____________________________________________________________________________</w:t>
      </w:r>
    </w:p>
    <w:p w:rsidR="00F52B10" w:rsidRDefault="00F52B10" w:rsidP="0092497A">
      <w:pPr>
        <w:spacing w:after="0" w:line="240" w:lineRule="auto"/>
        <w:ind w:left="360" w:firstLine="774"/>
        <w:jc w:val="both"/>
      </w:pPr>
    </w:p>
    <w:p w:rsidR="00F52B10" w:rsidRDefault="00F52B10" w:rsidP="0092497A">
      <w:pPr>
        <w:spacing w:after="0" w:line="240" w:lineRule="auto"/>
        <w:ind w:left="360" w:firstLine="774"/>
        <w:jc w:val="both"/>
      </w:pPr>
      <w:r>
        <w:t>____________________________________________________________________________</w:t>
      </w:r>
    </w:p>
    <w:p w:rsidR="00A51044" w:rsidRDefault="006238DE" w:rsidP="00A5104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br/>
      </w:r>
    </w:p>
    <w:p w:rsidR="00F73325" w:rsidRDefault="008F3634" w:rsidP="00F73325">
      <w:pPr>
        <w:pStyle w:val="Default"/>
        <w:numPr>
          <w:ilvl w:val="0"/>
          <w:numId w:val="14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>Joints of the human body can be</w:t>
      </w:r>
      <w:r w:rsidR="00ED5F40">
        <w:rPr>
          <w:sz w:val="22"/>
          <w:szCs w:val="22"/>
        </w:rPr>
        <w:t xml:space="preserve"> described as being freely moveable, slightly movable or immovable. </w:t>
      </w:r>
    </w:p>
    <w:p w:rsidR="00F73325" w:rsidRDefault="00ED5F40" w:rsidP="00ED5F40">
      <w:pPr>
        <w:pStyle w:val="Default"/>
        <w:numPr>
          <w:ilvl w:val="1"/>
          <w:numId w:val="14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State one place in the human body where an immovable joint is located, and identify why it is important for the joint to be immovable. </w:t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>
        <w:rPr>
          <w:sz w:val="22"/>
          <w:szCs w:val="22"/>
        </w:rPr>
        <w:t>(2 marks)</w:t>
      </w:r>
      <w:r w:rsidR="0013039E">
        <w:rPr>
          <w:sz w:val="22"/>
          <w:szCs w:val="22"/>
        </w:rPr>
        <w:br/>
      </w:r>
      <w:r w:rsidR="00F73325" w:rsidRPr="0013039E">
        <w:rPr>
          <w:sz w:val="20"/>
          <w:szCs w:val="20"/>
        </w:rPr>
        <w:br/>
      </w:r>
      <w:r w:rsidR="0013039E" w:rsidRPr="0013039E">
        <w:rPr>
          <w:sz w:val="20"/>
          <w:szCs w:val="20"/>
        </w:rPr>
        <w:t>__________________________________________________________________</w:t>
      </w:r>
      <w:r w:rsidR="0013039E">
        <w:rPr>
          <w:sz w:val="20"/>
          <w:szCs w:val="20"/>
        </w:rPr>
        <w:t>______________</w:t>
      </w:r>
      <w:r w:rsidR="0013039E">
        <w:br/>
      </w:r>
    </w:p>
    <w:p w:rsidR="00ED5F40" w:rsidRPr="00F73325" w:rsidRDefault="00ED5F40" w:rsidP="00ED5F40">
      <w:pPr>
        <w:pStyle w:val="Default"/>
        <w:numPr>
          <w:ilvl w:val="1"/>
          <w:numId w:val="14"/>
        </w:numPr>
        <w:spacing w:after="15"/>
        <w:rPr>
          <w:sz w:val="22"/>
          <w:szCs w:val="22"/>
        </w:rPr>
      </w:pPr>
      <w:r w:rsidRPr="00F73325">
        <w:rPr>
          <w:sz w:val="22"/>
          <w:szCs w:val="22"/>
        </w:rPr>
        <w:t>Freely movable joints are more likely to be injured than other joints. A common sporting injury is a torn ligament, commonly called a ‘sprain’.</w:t>
      </w:r>
      <w:r w:rsidR="00F73325">
        <w:rPr>
          <w:sz w:val="22"/>
          <w:szCs w:val="22"/>
        </w:rPr>
        <w:t xml:space="preserve"> </w:t>
      </w:r>
      <w:r w:rsidRPr="00F73325">
        <w:rPr>
          <w:sz w:val="22"/>
          <w:szCs w:val="22"/>
        </w:rPr>
        <w:t xml:space="preserve">List three symptoms you would expect to observe in a person suffering a sprain.  </w:t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="00656879">
        <w:rPr>
          <w:sz w:val="22"/>
          <w:szCs w:val="22"/>
        </w:rPr>
        <w:tab/>
      </w:r>
      <w:r w:rsidRPr="00F73325">
        <w:rPr>
          <w:sz w:val="22"/>
          <w:szCs w:val="22"/>
        </w:rPr>
        <w:t>(3 marks)</w:t>
      </w:r>
    </w:p>
    <w:p w:rsidR="0013039E" w:rsidRDefault="0013039E" w:rsidP="00ED5F40">
      <w:pPr>
        <w:pStyle w:val="Default"/>
        <w:spacing w:after="15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925"/>
      </w:tblGrid>
      <w:tr w:rsidR="0013039E" w:rsidTr="0013039E">
        <w:tc>
          <w:tcPr>
            <w:tcW w:w="817" w:type="dxa"/>
            <w:tcBorders>
              <w:top w:val="nil"/>
              <w:bottom w:val="nil"/>
              <w:right w:val="nil"/>
            </w:tcBorders>
            <w:vAlign w:val="bottom"/>
          </w:tcPr>
          <w:p w:rsidR="0013039E" w:rsidRDefault="0013039E" w:rsidP="0013039E">
            <w:pPr>
              <w:pStyle w:val="Default"/>
              <w:spacing w:after="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One:</w:t>
            </w:r>
          </w:p>
        </w:tc>
        <w:tc>
          <w:tcPr>
            <w:tcW w:w="8925" w:type="dxa"/>
            <w:tcBorders>
              <w:left w:val="nil"/>
            </w:tcBorders>
          </w:tcPr>
          <w:p w:rsidR="0013039E" w:rsidRDefault="0013039E" w:rsidP="00ED5F40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 w:rsidR="0013039E" w:rsidTr="0013039E">
        <w:tc>
          <w:tcPr>
            <w:tcW w:w="817" w:type="dxa"/>
            <w:tcBorders>
              <w:top w:val="nil"/>
              <w:bottom w:val="nil"/>
              <w:right w:val="nil"/>
            </w:tcBorders>
            <w:vAlign w:val="bottom"/>
          </w:tcPr>
          <w:p w:rsidR="0013039E" w:rsidRDefault="0013039E" w:rsidP="0013039E">
            <w:pPr>
              <w:pStyle w:val="Default"/>
              <w:spacing w:after="15"/>
              <w:jc w:val="center"/>
              <w:rPr>
                <w:sz w:val="22"/>
                <w:szCs w:val="22"/>
              </w:rPr>
            </w:pPr>
            <w:r w:rsidRPr="0013039E"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8925" w:type="dxa"/>
            <w:tcBorders>
              <w:left w:val="nil"/>
            </w:tcBorders>
          </w:tcPr>
          <w:p w:rsidR="0013039E" w:rsidRDefault="0013039E" w:rsidP="00ED5F40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 w:rsidR="0013039E" w:rsidTr="0013039E">
        <w:tc>
          <w:tcPr>
            <w:tcW w:w="817" w:type="dxa"/>
            <w:tcBorders>
              <w:top w:val="nil"/>
              <w:bottom w:val="nil"/>
              <w:right w:val="nil"/>
            </w:tcBorders>
            <w:vAlign w:val="bottom"/>
          </w:tcPr>
          <w:p w:rsidR="0013039E" w:rsidRDefault="0013039E" w:rsidP="0013039E">
            <w:pPr>
              <w:pStyle w:val="Default"/>
              <w:spacing w:after="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Three:</w:t>
            </w:r>
          </w:p>
        </w:tc>
        <w:tc>
          <w:tcPr>
            <w:tcW w:w="8925" w:type="dxa"/>
            <w:tcBorders>
              <w:left w:val="nil"/>
            </w:tcBorders>
          </w:tcPr>
          <w:p w:rsidR="0013039E" w:rsidRDefault="0013039E" w:rsidP="00ED5F40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</w:tbl>
    <w:p w:rsidR="006238DE" w:rsidRDefault="006238DE" w:rsidP="006238DE">
      <w:pPr>
        <w:pStyle w:val="Default"/>
        <w:spacing w:after="15"/>
        <w:ind w:left="1440"/>
        <w:rPr>
          <w:sz w:val="22"/>
          <w:szCs w:val="22"/>
        </w:rPr>
      </w:pPr>
    </w:p>
    <w:p w:rsidR="00ED5F40" w:rsidRPr="0013039E" w:rsidRDefault="00ED5F40" w:rsidP="00F73325">
      <w:pPr>
        <w:pStyle w:val="Default"/>
        <w:numPr>
          <w:ilvl w:val="1"/>
          <w:numId w:val="14"/>
        </w:numPr>
        <w:spacing w:after="15"/>
        <w:rPr>
          <w:sz w:val="22"/>
          <w:szCs w:val="22"/>
        </w:rPr>
      </w:pPr>
      <w:r w:rsidRPr="0013039E">
        <w:rPr>
          <w:sz w:val="22"/>
          <w:szCs w:val="22"/>
        </w:rPr>
        <w:t>Give three recommendations for immediate</w:t>
      </w:r>
      <w:r w:rsidRPr="0013039E">
        <w:rPr>
          <w:i/>
          <w:sz w:val="22"/>
          <w:szCs w:val="22"/>
        </w:rPr>
        <w:t xml:space="preserve"> </w:t>
      </w:r>
      <w:r w:rsidRPr="0013039E">
        <w:rPr>
          <w:sz w:val="22"/>
          <w:szCs w:val="22"/>
        </w:rPr>
        <w:t xml:space="preserve">first aid for a sprain </w:t>
      </w:r>
      <w:r w:rsidR="00656879" w:rsidRPr="0013039E">
        <w:rPr>
          <w:sz w:val="22"/>
          <w:szCs w:val="22"/>
        </w:rPr>
        <w:tab/>
      </w:r>
      <w:r w:rsidR="00656879" w:rsidRPr="0013039E">
        <w:rPr>
          <w:sz w:val="22"/>
          <w:szCs w:val="22"/>
        </w:rPr>
        <w:tab/>
      </w:r>
      <w:r w:rsidRPr="0013039E">
        <w:rPr>
          <w:sz w:val="22"/>
          <w:szCs w:val="22"/>
        </w:rPr>
        <w:t>(3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925"/>
      </w:tblGrid>
      <w:tr w:rsidR="0013039E" w:rsidTr="00FF7B96">
        <w:tc>
          <w:tcPr>
            <w:tcW w:w="817" w:type="dxa"/>
            <w:tcBorders>
              <w:top w:val="nil"/>
              <w:bottom w:val="nil"/>
              <w:right w:val="nil"/>
            </w:tcBorders>
            <w:vAlign w:val="bottom"/>
          </w:tcPr>
          <w:p w:rsidR="0013039E" w:rsidRDefault="0013039E" w:rsidP="00FF7B96">
            <w:pPr>
              <w:pStyle w:val="Default"/>
              <w:spacing w:after="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One:</w:t>
            </w:r>
          </w:p>
        </w:tc>
        <w:tc>
          <w:tcPr>
            <w:tcW w:w="8925" w:type="dxa"/>
            <w:tcBorders>
              <w:left w:val="nil"/>
            </w:tcBorders>
          </w:tcPr>
          <w:p w:rsidR="0013039E" w:rsidRDefault="0013039E" w:rsidP="00FF7B96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 w:rsidR="0013039E" w:rsidTr="00FF7B96">
        <w:tc>
          <w:tcPr>
            <w:tcW w:w="817" w:type="dxa"/>
            <w:tcBorders>
              <w:top w:val="nil"/>
              <w:bottom w:val="nil"/>
              <w:right w:val="nil"/>
            </w:tcBorders>
            <w:vAlign w:val="bottom"/>
          </w:tcPr>
          <w:p w:rsidR="0013039E" w:rsidRDefault="0013039E" w:rsidP="00FF7B96">
            <w:pPr>
              <w:pStyle w:val="Default"/>
              <w:spacing w:after="15"/>
              <w:jc w:val="center"/>
              <w:rPr>
                <w:sz w:val="22"/>
                <w:szCs w:val="22"/>
              </w:rPr>
            </w:pPr>
            <w:r w:rsidRPr="0013039E"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8925" w:type="dxa"/>
            <w:tcBorders>
              <w:left w:val="nil"/>
            </w:tcBorders>
          </w:tcPr>
          <w:p w:rsidR="0013039E" w:rsidRDefault="0013039E" w:rsidP="00FF7B96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 w:rsidR="0013039E" w:rsidTr="00FF7B96">
        <w:tc>
          <w:tcPr>
            <w:tcW w:w="817" w:type="dxa"/>
            <w:tcBorders>
              <w:top w:val="nil"/>
              <w:bottom w:val="nil"/>
              <w:right w:val="nil"/>
            </w:tcBorders>
            <w:vAlign w:val="bottom"/>
          </w:tcPr>
          <w:p w:rsidR="0013039E" w:rsidRDefault="0013039E" w:rsidP="00FF7B96">
            <w:pPr>
              <w:pStyle w:val="Default"/>
              <w:spacing w:after="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Three:</w:t>
            </w:r>
          </w:p>
        </w:tc>
        <w:tc>
          <w:tcPr>
            <w:tcW w:w="8925" w:type="dxa"/>
            <w:tcBorders>
              <w:left w:val="nil"/>
            </w:tcBorders>
          </w:tcPr>
          <w:p w:rsidR="0013039E" w:rsidRDefault="0013039E" w:rsidP="00FF7B96">
            <w:pPr>
              <w:pStyle w:val="Default"/>
              <w:spacing w:after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</w:tbl>
    <w:p w:rsidR="00ED5F40" w:rsidRDefault="00ED5F40" w:rsidP="00ED5F40">
      <w:pPr>
        <w:pStyle w:val="Default"/>
        <w:spacing w:after="15"/>
        <w:rPr>
          <w:sz w:val="22"/>
          <w:szCs w:val="22"/>
        </w:rPr>
      </w:pPr>
    </w:p>
    <w:p w:rsidR="00ED5F40" w:rsidRPr="00F423DA" w:rsidRDefault="00ED5F40" w:rsidP="00ED5F40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EXTENDED RESPONSE SECTION                                                                                                             </w:t>
      </w:r>
      <w:r w:rsidR="00656879">
        <w:rPr>
          <w:b/>
          <w:i/>
        </w:rPr>
        <w:t xml:space="preserve">   </w:t>
      </w:r>
      <w:r>
        <w:rPr>
          <w:b/>
          <w:i/>
        </w:rPr>
        <w:t xml:space="preserve"> [</w:t>
      </w:r>
      <w:r w:rsidR="00656879">
        <w:rPr>
          <w:b/>
          <w:i/>
        </w:rPr>
        <w:t>10</w:t>
      </w:r>
      <w:r>
        <w:rPr>
          <w:b/>
          <w:i/>
        </w:rPr>
        <w:t xml:space="preserve"> MARKS]</w:t>
      </w:r>
    </w:p>
    <w:p w:rsidR="00ED5F40" w:rsidRDefault="00ED5F40" w:rsidP="0013039E">
      <w:pPr>
        <w:pStyle w:val="Default"/>
        <w:numPr>
          <w:ilvl w:val="0"/>
          <w:numId w:val="14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>Children have layers of special cell in their bones called ‘growth plates’ or ‘epiphyseal plates’. Describe how a child’s long bone develop to form a mature bone</w:t>
      </w:r>
      <w:r w:rsidR="0013039E">
        <w:rPr>
          <w:sz w:val="22"/>
          <w:szCs w:val="22"/>
        </w:rPr>
        <w:t xml:space="preserve"> </w:t>
      </w:r>
      <w:r w:rsidR="0013039E">
        <w:rPr>
          <w:sz w:val="22"/>
          <w:szCs w:val="22"/>
        </w:rPr>
        <w:tab/>
      </w:r>
      <w:r w:rsidR="0013039E">
        <w:rPr>
          <w:sz w:val="22"/>
          <w:szCs w:val="22"/>
        </w:rPr>
        <w:tab/>
        <w:t xml:space="preserve">               [6 marks]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13039E">
        <w:tc>
          <w:tcPr>
            <w:tcW w:w="9742" w:type="dxa"/>
          </w:tcPr>
          <w:p w:rsidR="0013039E" w:rsidRPr="0013039E" w:rsidRDefault="0013039E" w:rsidP="00ED5F40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</w:tbl>
    <w:p w:rsidR="00A51044" w:rsidRDefault="00A51044" w:rsidP="00A51044">
      <w:pPr>
        <w:spacing w:after="0" w:line="240" w:lineRule="auto"/>
        <w:jc w:val="both"/>
        <w:rPr>
          <w:b/>
          <w:i/>
        </w:rPr>
      </w:pPr>
    </w:p>
    <w:p w:rsidR="00A51044" w:rsidRPr="00ED5F40" w:rsidRDefault="00ED5F40" w:rsidP="0013039E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A healthy lifestyle is essential during childhood and adolescence to build and maintain healthy bones. Explain why a diet with milk or dairy products and sensible sun exposure are important for improving bone health in children </w:t>
      </w:r>
      <w:r w:rsidR="0013039E">
        <w:tab/>
      </w:r>
      <w:r w:rsidR="0013039E">
        <w:tab/>
      </w:r>
      <w:r w:rsidR="0013039E">
        <w:tab/>
      </w:r>
      <w:r w:rsidR="0013039E">
        <w:tab/>
      </w:r>
      <w:r w:rsidR="0013039E">
        <w:tab/>
      </w:r>
      <w:r w:rsidR="0013039E">
        <w:tab/>
      </w:r>
      <w:r w:rsidR="0013039E">
        <w:tab/>
        <w:t>[4 marks]</w:t>
      </w:r>
    </w:p>
    <w:p w:rsidR="00A51044" w:rsidRDefault="00A51044" w:rsidP="00A51044">
      <w:pPr>
        <w:spacing w:after="0" w:line="240" w:lineRule="auto"/>
        <w:jc w:val="both"/>
        <w:rPr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  <w:tr w:rsidR="0013039E" w:rsidRPr="0013039E" w:rsidTr="00FF7B96">
        <w:tc>
          <w:tcPr>
            <w:tcW w:w="9742" w:type="dxa"/>
          </w:tcPr>
          <w:p w:rsidR="0013039E" w:rsidRPr="0013039E" w:rsidRDefault="0013039E" w:rsidP="00FF7B96">
            <w:pPr>
              <w:pStyle w:val="Default"/>
              <w:spacing w:after="15"/>
              <w:rPr>
                <w:sz w:val="36"/>
                <w:szCs w:val="36"/>
              </w:rPr>
            </w:pPr>
          </w:p>
        </w:tc>
      </w:tr>
    </w:tbl>
    <w:p w:rsidR="00785549" w:rsidRPr="00A51044" w:rsidRDefault="00A51044" w:rsidP="00A51044">
      <w:pPr>
        <w:jc w:val="center"/>
        <w:rPr>
          <w:b/>
          <w:i/>
          <w:noProof/>
          <w:lang w:eastAsia="en-AU"/>
        </w:rPr>
      </w:pPr>
      <w:r>
        <w:rPr>
          <w:b/>
          <w:i/>
          <w:noProof/>
          <w:lang w:eastAsia="en-AU"/>
        </w:rPr>
        <w:t>END OF TEST</w:t>
      </w:r>
    </w:p>
    <w:sectPr w:rsidR="00785549" w:rsidRPr="00A51044" w:rsidSect="0013039E">
      <w:pgSz w:w="11906" w:h="16838"/>
      <w:pgMar w:top="1247" w:right="1133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C98"/>
    <w:multiLevelType w:val="hybridMultilevel"/>
    <w:tmpl w:val="8C54064A"/>
    <w:lvl w:ilvl="0" w:tplc="30BA9866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1549E"/>
    <w:multiLevelType w:val="hybridMultilevel"/>
    <w:tmpl w:val="D7543676"/>
    <w:lvl w:ilvl="0" w:tplc="DC0081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FED78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DC3D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E4DC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DAAE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5602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A81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C63E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44CA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CB91D9A"/>
    <w:multiLevelType w:val="hybridMultilevel"/>
    <w:tmpl w:val="61AA487A"/>
    <w:lvl w:ilvl="0" w:tplc="C9124B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E140D3"/>
    <w:multiLevelType w:val="hybridMultilevel"/>
    <w:tmpl w:val="EA4E4B68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CA53D3"/>
    <w:multiLevelType w:val="hybridMultilevel"/>
    <w:tmpl w:val="22A46C6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B3024C"/>
    <w:multiLevelType w:val="hybridMultilevel"/>
    <w:tmpl w:val="AA866C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877EE"/>
    <w:multiLevelType w:val="hybridMultilevel"/>
    <w:tmpl w:val="7D0250F0"/>
    <w:lvl w:ilvl="0" w:tplc="A6381C6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F55D7"/>
    <w:multiLevelType w:val="hybridMultilevel"/>
    <w:tmpl w:val="964A146E"/>
    <w:lvl w:ilvl="0" w:tplc="B02E8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0A2805"/>
    <w:multiLevelType w:val="hybridMultilevel"/>
    <w:tmpl w:val="0172D344"/>
    <w:lvl w:ilvl="0" w:tplc="4258AD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D922D9"/>
    <w:multiLevelType w:val="hybridMultilevel"/>
    <w:tmpl w:val="F7E4A0AE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1B68C0"/>
    <w:multiLevelType w:val="hybridMultilevel"/>
    <w:tmpl w:val="266A1044"/>
    <w:lvl w:ilvl="0" w:tplc="8CE6D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3F3286"/>
    <w:multiLevelType w:val="hybridMultilevel"/>
    <w:tmpl w:val="DA7AF41C"/>
    <w:lvl w:ilvl="0" w:tplc="F3523D9C">
      <w:start w:val="1"/>
      <w:numFmt w:val="low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982DD6"/>
    <w:multiLevelType w:val="hybridMultilevel"/>
    <w:tmpl w:val="6FEC3534"/>
    <w:lvl w:ilvl="0" w:tplc="C03AF0E2">
      <w:start w:val="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3523D9C">
      <w:start w:val="1"/>
      <w:numFmt w:val="lowerLetter"/>
      <w:lvlText w:val="(%2)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D5CCF"/>
    <w:multiLevelType w:val="hybridMultilevel"/>
    <w:tmpl w:val="88328D40"/>
    <w:lvl w:ilvl="0" w:tplc="33FA483E">
      <w:start w:val="10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41158"/>
    <w:multiLevelType w:val="hybridMultilevel"/>
    <w:tmpl w:val="13ECB864"/>
    <w:lvl w:ilvl="0" w:tplc="A51A4024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535B8"/>
    <w:multiLevelType w:val="hybridMultilevel"/>
    <w:tmpl w:val="3FB0C60E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258A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710C8F"/>
    <w:multiLevelType w:val="hybridMultilevel"/>
    <w:tmpl w:val="A5A08D24"/>
    <w:lvl w:ilvl="0" w:tplc="2D4E4F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  <w:num w:numId="11">
    <w:abstractNumId w:val="10"/>
  </w:num>
  <w:num w:numId="12">
    <w:abstractNumId w:val="13"/>
  </w:num>
  <w:num w:numId="13">
    <w:abstractNumId w:val="14"/>
  </w:num>
  <w:num w:numId="14">
    <w:abstractNumId w:val="16"/>
  </w:num>
  <w:num w:numId="15">
    <w:abstractNumId w:val="5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44"/>
    <w:rsid w:val="00030986"/>
    <w:rsid w:val="00036035"/>
    <w:rsid w:val="0013039E"/>
    <w:rsid w:val="004B4D98"/>
    <w:rsid w:val="00577DEA"/>
    <w:rsid w:val="006238DE"/>
    <w:rsid w:val="00656879"/>
    <w:rsid w:val="00785549"/>
    <w:rsid w:val="008224E5"/>
    <w:rsid w:val="008A4638"/>
    <w:rsid w:val="008B42F9"/>
    <w:rsid w:val="008F3634"/>
    <w:rsid w:val="0092497A"/>
    <w:rsid w:val="009731DB"/>
    <w:rsid w:val="00A51044"/>
    <w:rsid w:val="00B04191"/>
    <w:rsid w:val="00D81BCF"/>
    <w:rsid w:val="00E003E4"/>
    <w:rsid w:val="00ED5F40"/>
    <w:rsid w:val="00F11D4B"/>
    <w:rsid w:val="00F52B10"/>
    <w:rsid w:val="00F73325"/>
    <w:rsid w:val="00F857F5"/>
    <w:rsid w:val="00F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04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044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44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ListParagraph">
    <w:name w:val="List Paragraph"/>
    <w:basedOn w:val="Normal"/>
    <w:uiPriority w:val="34"/>
    <w:qFormat/>
    <w:rsid w:val="00A5104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5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044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8A463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63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04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044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44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ListParagraph">
    <w:name w:val="List Paragraph"/>
    <w:basedOn w:val="Normal"/>
    <w:uiPriority w:val="34"/>
    <w:qFormat/>
    <w:rsid w:val="00A5104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5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044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8A463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63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23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5C230D03</Template>
  <TotalTime>0</TotalTime>
  <Pages>7</Pages>
  <Words>779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2</cp:revision>
  <dcterms:created xsi:type="dcterms:W3CDTF">2018-03-19T04:29:00Z</dcterms:created>
  <dcterms:modified xsi:type="dcterms:W3CDTF">2018-03-19T04:29:00Z</dcterms:modified>
</cp:coreProperties>
</file>