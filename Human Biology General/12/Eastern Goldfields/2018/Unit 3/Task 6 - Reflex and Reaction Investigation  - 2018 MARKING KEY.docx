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2E6EBE" w:rsidP="005A57E0">
      <w:pPr>
        <w:spacing w:line="240" w:lineRule="auto"/>
        <w:rPr>
          <w:b/>
          <w:sz w:val="26"/>
          <w:szCs w:val="26"/>
        </w:rPr>
      </w:pPr>
      <w:r w:rsidRPr="0093251E">
        <w:rPr>
          <w:b/>
          <w:noProof/>
          <w:sz w:val="26"/>
          <w:szCs w:val="26"/>
          <w:lang w:eastAsia="en-AU"/>
        </w:rPr>
        <w:drawing>
          <wp:anchor distT="0" distB="0" distL="114300" distR="114300" simplePos="0" relativeHeight="251658240" behindDoc="1" locked="0" layoutInCell="1" allowOverlap="1" wp14:anchorId="4ECE645A" wp14:editId="5EEC9D58">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D742EB" w:rsidRPr="0093251E">
        <w:rPr>
          <w:b/>
          <w:sz w:val="26"/>
          <w:szCs w:val="26"/>
        </w:rPr>
        <w:t xml:space="preserve">HUMAN </w:t>
      </w:r>
      <w:r w:rsidR="005A57E0" w:rsidRPr="0093251E">
        <w:rPr>
          <w:b/>
          <w:sz w:val="26"/>
          <w:szCs w:val="26"/>
        </w:rPr>
        <w:t>BIOLOG</w:t>
      </w:r>
      <w:r w:rsidR="001C7500">
        <w:rPr>
          <w:b/>
          <w:sz w:val="26"/>
          <w:szCs w:val="26"/>
        </w:rPr>
        <w:t>Y – YEAR 12</w:t>
      </w:r>
    </w:p>
    <w:p w:rsidR="00996E5B" w:rsidRDefault="001C7500" w:rsidP="002C0DAB">
      <w:pPr>
        <w:spacing w:line="240" w:lineRule="auto"/>
        <w:rPr>
          <w:b/>
          <w:sz w:val="26"/>
          <w:szCs w:val="26"/>
        </w:rPr>
      </w:pPr>
      <w:r>
        <w:rPr>
          <w:b/>
          <w:sz w:val="26"/>
          <w:szCs w:val="26"/>
        </w:rPr>
        <w:t xml:space="preserve">TASK </w:t>
      </w:r>
      <w:r w:rsidR="00754318">
        <w:rPr>
          <w:b/>
          <w:sz w:val="26"/>
          <w:szCs w:val="26"/>
        </w:rPr>
        <w:t>6</w:t>
      </w:r>
      <w:r>
        <w:rPr>
          <w:b/>
          <w:sz w:val="26"/>
          <w:szCs w:val="26"/>
        </w:rPr>
        <w:t xml:space="preserve"> – </w:t>
      </w:r>
      <w:r w:rsidR="00754318">
        <w:rPr>
          <w:b/>
          <w:sz w:val="26"/>
          <w:szCs w:val="26"/>
        </w:rPr>
        <w:t>REFLEX AND REACTIONS INVESTIGATION</w:t>
      </w:r>
    </w:p>
    <w:p w:rsidR="002C0DAB" w:rsidRDefault="00D63447" w:rsidP="00520C27">
      <w:pPr>
        <w:spacing w:after="0" w:line="240" w:lineRule="auto"/>
        <w:rPr>
          <w:b/>
          <w:sz w:val="26"/>
          <w:szCs w:val="26"/>
        </w:rPr>
      </w:pPr>
      <w:r>
        <w:rPr>
          <w:b/>
          <w:sz w:val="26"/>
          <w:szCs w:val="26"/>
        </w:rPr>
        <w:t>MARKING KEY</w:t>
      </w:r>
    </w:p>
    <w:p w:rsidR="00520C27" w:rsidRPr="00520C27" w:rsidRDefault="00520C27" w:rsidP="00520C27">
      <w:pPr>
        <w:spacing w:after="0" w:line="240" w:lineRule="auto"/>
        <w:rPr>
          <w:b/>
          <w:sz w:val="16"/>
          <w:szCs w:val="16"/>
        </w:rPr>
      </w:pPr>
    </w:p>
    <w:p w:rsidR="00FE4FE9" w:rsidRDefault="00FE4FE9" w:rsidP="00FE4FE9">
      <w:pPr>
        <w:spacing w:after="0" w:line="240" w:lineRule="auto"/>
        <w:jc w:val="both"/>
        <w:rPr>
          <w:b/>
        </w:rPr>
      </w:pPr>
      <w:r w:rsidRPr="008536E3">
        <w:rPr>
          <w:b/>
          <w:u w:val="single"/>
        </w:rPr>
        <w:t>Sense Receptors in the Skin</w:t>
      </w:r>
      <w:r>
        <w:rPr>
          <w:b/>
        </w:rPr>
        <w:t xml:space="preserve"> – Investigation of heat and cold receptors</w:t>
      </w:r>
    </w:p>
    <w:p w:rsidR="00CC26D8" w:rsidRDefault="00CC26D8" w:rsidP="001C7500">
      <w:pPr>
        <w:spacing w:after="0" w:line="240" w:lineRule="auto"/>
        <w:jc w:val="both"/>
        <w:rPr>
          <w:b/>
        </w:rPr>
      </w:pPr>
    </w:p>
    <w:p w:rsidR="003C31F5" w:rsidRDefault="003C31F5" w:rsidP="00457CAC">
      <w:pPr>
        <w:pStyle w:val="ListParagraph"/>
        <w:numPr>
          <w:ilvl w:val="0"/>
          <w:numId w:val="2"/>
        </w:numPr>
        <w:spacing w:after="0" w:line="240" w:lineRule="auto"/>
      </w:pPr>
      <w:r>
        <w:t xml:space="preserve">Describe how the subject felt when the right finger was immersed in: </w:t>
      </w:r>
      <w:r w:rsidR="00D63447">
        <w:tab/>
      </w:r>
      <w:r w:rsidR="00D63447">
        <w:tab/>
      </w:r>
      <w:r w:rsidR="00D63447">
        <w:tab/>
        <w:t>[1 mark]</w:t>
      </w:r>
      <w:r w:rsidR="00640209">
        <w:br/>
      </w:r>
    </w:p>
    <w:p w:rsidR="003C31F5" w:rsidRDefault="003C31F5" w:rsidP="00457CAC">
      <w:pPr>
        <w:pStyle w:val="ListParagraph"/>
        <w:numPr>
          <w:ilvl w:val="1"/>
          <w:numId w:val="2"/>
        </w:numPr>
        <w:spacing w:after="0" w:line="240" w:lineRule="auto"/>
      </w:pPr>
      <w:r>
        <w:t>Cold water:</w:t>
      </w:r>
      <w:r w:rsidR="00B32154">
        <w:t xml:space="preserve"> </w:t>
      </w:r>
      <w:r w:rsidR="00B32154">
        <w:rPr>
          <w:color w:val="FF0000"/>
        </w:rPr>
        <w:t>cold</w:t>
      </w:r>
      <w:r>
        <w:br/>
      </w:r>
    </w:p>
    <w:p w:rsidR="003C31F5" w:rsidRDefault="003C31F5" w:rsidP="00457CAC">
      <w:pPr>
        <w:pStyle w:val="ListParagraph"/>
        <w:numPr>
          <w:ilvl w:val="1"/>
          <w:numId w:val="2"/>
        </w:numPr>
        <w:spacing w:after="0" w:line="240" w:lineRule="auto"/>
      </w:pPr>
      <w:r>
        <w:t>Room Temperature:</w:t>
      </w:r>
      <w:r w:rsidR="00640209" w:rsidRPr="00640209">
        <w:rPr>
          <w:noProof/>
          <w:lang w:eastAsia="en-AU"/>
        </w:rPr>
        <w:t xml:space="preserve"> </w:t>
      </w:r>
      <w:r w:rsidR="00B32154">
        <w:rPr>
          <w:noProof/>
          <w:color w:val="FF0000"/>
          <w:lang w:eastAsia="en-AU"/>
        </w:rPr>
        <w:t>warm</w:t>
      </w:r>
      <w:r>
        <w:br/>
      </w:r>
    </w:p>
    <w:p w:rsidR="003C31F5" w:rsidRDefault="003C31F5" w:rsidP="00457CAC">
      <w:pPr>
        <w:pStyle w:val="ListParagraph"/>
        <w:numPr>
          <w:ilvl w:val="0"/>
          <w:numId w:val="2"/>
        </w:numPr>
        <w:spacing w:after="0" w:line="240" w:lineRule="auto"/>
      </w:pPr>
      <w:r>
        <w:t>Describe ho</w:t>
      </w:r>
      <w:r w:rsidR="00B32154">
        <w:t>w the subject felt when the left</w:t>
      </w:r>
      <w:r>
        <w:t xml:space="preserve"> finger was immersed in</w:t>
      </w:r>
      <w:r w:rsidR="00D63447">
        <w:t xml:space="preserve">: </w:t>
      </w:r>
      <w:r w:rsidR="00D63447">
        <w:tab/>
      </w:r>
      <w:r w:rsidR="00D63447">
        <w:tab/>
      </w:r>
      <w:r w:rsidR="00D63447">
        <w:tab/>
        <w:t>[1 mark]</w:t>
      </w:r>
      <w:r w:rsidR="00640209">
        <w:br/>
      </w:r>
    </w:p>
    <w:p w:rsidR="003C31F5" w:rsidRDefault="003C31F5" w:rsidP="00457CAC">
      <w:pPr>
        <w:pStyle w:val="ListParagraph"/>
        <w:numPr>
          <w:ilvl w:val="1"/>
          <w:numId w:val="2"/>
        </w:numPr>
        <w:spacing w:after="0" w:line="240" w:lineRule="auto"/>
      </w:pPr>
      <w:r>
        <w:t>Hot water:</w:t>
      </w:r>
      <w:r w:rsidR="00640209" w:rsidRPr="00640209">
        <w:rPr>
          <w:noProof/>
          <w:lang w:eastAsia="en-AU"/>
        </w:rPr>
        <w:t xml:space="preserve"> </w:t>
      </w:r>
      <w:r w:rsidR="00E973C5" w:rsidRPr="00E973C5">
        <w:rPr>
          <w:noProof/>
          <w:color w:val="FF0000"/>
          <w:lang w:eastAsia="en-AU"/>
        </w:rPr>
        <w:t>warm</w:t>
      </w:r>
      <w:r>
        <w:br/>
      </w:r>
    </w:p>
    <w:p w:rsidR="003C31F5" w:rsidRDefault="003C31F5" w:rsidP="00457CAC">
      <w:pPr>
        <w:pStyle w:val="ListParagraph"/>
        <w:numPr>
          <w:ilvl w:val="1"/>
          <w:numId w:val="2"/>
        </w:numPr>
        <w:spacing w:after="0" w:line="240" w:lineRule="auto"/>
      </w:pPr>
      <w:r>
        <w:t>Room Temperature:</w:t>
      </w:r>
      <w:r w:rsidR="00E973C5">
        <w:t xml:space="preserve"> </w:t>
      </w:r>
      <w:r w:rsidR="00E973C5">
        <w:rPr>
          <w:color w:val="FF0000"/>
        </w:rPr>
        <w:t>cold</w:t>
      </w:r>
      <w:r>
        <w:br/>
      </w:r>
    </w:p>
    <w:p w:rsidR="00CC26D8" w:rsidRDefault="00CC26D8" w:rsidP="00457CAC">
      <w:pPr>
        <w:pStyle w:val="ListParagraph"/>
        <w:numPr>
          <w:ilvl w:val="0"/>
          <w:numId w:val="2"/>
        </w:numPr>
        <w:spacing w:after="0" w:line="240" w:lineRule="auto"/>
      </w:pPr>
      <w:r>
        <w:t>What is the name given to tem</w:t>
      </w:r>
      <w:r w:rsidR="00D63447">
        <w:t>perature receptors in the skin?</w:t>
      </w:r>
      <w:r w:rsidR="00D63447" w:rsidRPr="00D63447">
        <w:t xml:space="preserve"> </w:t>
      </w:r>
      <w:r w:rsidR="00D63447">
        <w:tab/>
      </w:r>
      <w:r w:rsidR="00D63447">
        <w:tab/>
      </w:r>
      <w:r w:rsidR="00D63447">
        <w:tab/>
      </w:r>
      <w:r w:rsidR="00D63447">
        <w:tab/>
      </w:r>
      <w:r w:rsidR="00D63447">
        <w:t>[1 mark]</w:t>
      </w:r>
    </w:p>
    <w:p w:rsidR="00D63447" w:rsidRPr="00D63447" w:rsidRDefault="00D63447" w:rsidP="00D63447">
      <w:pPr>
        <w:pStyle w:val="ListParagraph"/>
        <w:numPr>
          <w:ilvl w:val="0"/>
          <w:numId w:val="7"/>
        </w:numPr>
        <w:spacing w:after="0" w:line="240" w:lineRule="auto"/>
        <w:rPr>
          <w:color w:val="FF0000"/>
        </w:rPr>
      </w:pPr>
      <w:r>
        <w:rPr>
          <w:color w:val="FF0000"/>
        </w:rPr>
        <w:t>Thermoreceptor</w:t>
      </w:r>
    </w:p>
    <w:p w:rsidR="00640209" w:rsidRDefault="00640209" w:rsidP="00640209">
      <w:pPr>
        <w:spacing w:after="0" w:line="240" w:lineRule="auto"/>
      </w:pPr>
    </w:p>
    <w:p w:rsidR="00CC26D8" w:rsidRDefault="003C31F5" w:rsidP="00457CAC">
      <w:pPr>
        <w:pStyle w:val="ListParagraph"/>
        <w:numPr>
          <w:ilvl w:val="0"/>
          <w:numId w:val="2"/>
        </w:numPr>
        <w:spacing w:after="0" w:line="240" w:lineRule="auto"/>
      </w:pPr>
      <w:r>
        <w:t>Explain</w:t>
      </w:r>
      <w:r w:rsidR="00CC26D8">
        <w:t>:</w:t>
      </w:r>
    </w:p>
    <w:p w:rsidR="00CC26D8" w:rsidRDefault="00CC26D8" w:rsidP="00457CAC">
      <w:pPr>
        <w:pStyle w:val="ListParagraph"/>
        <w:numPr>
          <w:ilvl w:val="1"/>
          <w:numId w:val="2"/>
        </w:numPr>
        <w:spacing w:after="0" w:line="240" w:lineRule="auto"/>
      </w:pPr>
      <w:r>
        <w:t>T</w:t>
      </w:r>
      <w:r w:rsidR="003C31F5">
        <w:t xml:space="preserve">he reason for this discrepancy by the receptors in the fingers in </w:t>
      </w:r>
      <w:r>
        <w:t>feeling the correct temperature</w:t>
      </w:r>
      <w:r w:rsidR="005B259C">
        <w:t xml:space="preserve">. </w:t>
      </w:r>
      <w:r w:rsidR="005B259C">
        <w:tab/>
      </w:r>
      <w:r w:rsidR="005B259C">
        <w:tab/>
      </w:r>
      <w:r w:rsidR="005B259C">
        <w:tab/>
      </w:r>
      <w:r w:rsidR="005B259C">
        <w:tab/>
      </w:r>
      <w:r w:rsidR="005B259C">
        <w:tab/>
      </w:r>
      <w:r w:rsidR="005B259C">
        <w:tab/>
      </w:r>
      <w:r w:rsidR="005B259C">
        <w:tab/>
      </w:r>
      <w:r w:rsidR="005B259C">
        <w:tab/>
        <w:t xml:space="preserve">             [2 marks]</w:t>
      </w:r>
    </w:p>
    <w:p w:rsidR="00640209" w:rsidRDefault="005B259C" w:rsidP="00982DF2">
      <w:pPr>
        <w:pStyle w:val="ListParagraph"/>
        <w:numPr>
          <w:ilvl w:val="0"/>
          <w:numId w:val="7"/>
        </w:numPr>
        <w:spacing w:after="0" w:line="240" w:lineRule="auto"/>
        <w:rPr>
          <w:color w:val="FF0000"/>
        </w:rPr>
      </w:pPr>
      <w:r>
        <w:rPr>
          <w:color w:val="FF0000"/>
        </w:rPr>
        <w:t>When temperature receptors get used to a certain amount of heat or cold, they adapt (1)</w:t>
      </w:r>
    </w:p>
    <w:p w:rsidR="005B259C" w:rsidRPr="00982DF2" w:rsidRDefault="005B259C" w:rsidP="00982DF2">
      <w:pPr>
        <w:pStyle w:val="ListParagraph"/>
        <w:numPr>
          <w:ilvl w:val="0"/>
          <w:numId w:val="7"/>
        </w:numPr>
        <w:spacing w:after="0" w:line="240" w:lineRule="auto"/>
        <w:rPr>
          <w:color w:val="FF0000"/>
        </w:rPr>
      </w:pPr>
      <w:r>
        <w:rPr>
          <w:color w:val="FF0000"/>
        </w:rPr>
        <w:t>And become less sensitive to the environment they are in (1)</w:t>
      </w:r>
    </w:p>
    <w:p w:rsidR="00640209" w:rsidRDefault="00640209" w:rsidP="00640209">
      <w:pPr>
        <w:spacing w:after="0" w:line="240" w:lineRule="auto"/>
      </w:pPr>
    </w:p>
    <w:p w:rsidR="00640209" w:rsidRDefault="00CC26D8" w:rsidP="00640209">
      <w:pPr>
        <w:pStyle w:val="ListParagraph"/>
        <w:numPr>
          <w:ilvl w:val="1"/>
          <w:numId w:val="2"/>
        </w:numPr>
        <w:spacing w:after="0" w:line="240" w:lineRule="auto"/>
      </w:pPr>
      <w:r>
        <w:t xml:space="preserve">Why this would be useful in a person’s everyday life. </w:t>
      </w:r>
      <w:r w:rsidR="007A409F">
        <w:tab/>
      </w:r>
      <w:r w:rsidR="007A409F">
        <w:tab/>
        <w:t xml:space="preserve">             </w:t>
      </w:r>
      <w:r w:rsidR="007A409F">
        <w:tab/>
        <w:t xml:space="preserve">             </w:t>
      </w:r>
      <w:r w:rsidR="007A409F">
        <w:t>[2 marks]</w:t>
      </w:r>
    </w:p>
    <w:p w:rsidR="007A409F" w:rsidRPr="007A409F" w:rsidRDefault="007A409F" w:rsidP="007A409F">
      <w:pPr>
        <w:spacing w:after="0" w:line="240" w:lineRule="auto"/>
        <w:ind w:left="1080"/>
        <w:rPr>
          <w:i/>
          <w:color w:val="FF0000"/>
        </w:rPr>
      </w:pPr>
      <w:r>
        <w:rPr>
          <w:i/>
          <w:color w:val="FF0000"/>
        </w:rPr>
        <w:t>Any 2 of the following: or any appropriate response.</w:t>
      </w:r>
    </w:p>
    <w:p w:rsidR="005B259C" w:rsidRDefault="005B259C" w:rsidP="005B259C">
      <w:pPr>
        <w:pStyle w:val="ListParagraph"/>
        <w:numPr>
          <w:ilvl w:val="0"/>
          <w:numId w:val="8"/>
        </w:numPr>
        <w:spacing w:after="0" w:line="240" w:lineRule="auto"/>
        <w:ind w:left="1418" w:hanging="284"/>
        <w:rPr>
          <w:color w:val="FF0000"/>
        </w:rPr>
      </w:pPr>
      <w:r>
        <w:rPr>
          <w:color w:val="FF0000"/>
        </w:rPr>
        <w:t>Allows us to tune out background sensations (1)</w:t>
      </w:r>
    </w:p>
    <w:p w:rsidR="007A409F" w:rsidRDefault="007A409F" w:rsidP="005B259C">
      <w:pPr>
        <w:pStyle w:val="ListParagraph"/>
        <w:numPr>
          <w:ilvl w:val="0"/>
          <w:numId w:val="8"/>
        </w:numPr>
        <w:spacing w:after="0" w:line="240" w:lineRule="auto"/>
        <w:ind w:left="1418" w:hanging="284"/>
        <w:rPr>
          <w:color w:val="FF0000"/>
        </w:rPr>
      </w:pPr>
      <w:r>
        <w:rPr>
          <w:color w:val="FF0000"/>
        </w:rPr>
        <w:t>If didn’t then we would have constant input of too many competing sensations (1)</w:t>
      </w:r>
    </w:p>
    <w:p w:rsidR="007A409F" w:rsidRPr="005B259C" w:rsidRDefault="007A409F" w:rsidP="005B259C">
      <w:pPr>
        <w:pStyle w:val="ListParagraph"/>
        <w:numPr>
          <w:ilvl w:val="0"/>
          <w:numId w:val="8"/>
        </w:numPr>
        <w:spacing w:after="0" w:line="240" w:lineRule="auto"/>
        <w:ind w:left="1418" w:hanging="284"/>
        <w:rPr>
          <w:color w:val="FF0000"/>
        </w:rPr>
      </w:pPr>
      <w:r>
        <w:rPr>
          <w:color w:val="FF0000"/>
        </w:rPr>
        <w:t>Body would be overloaded with sensations (1)</w:t>
      </w:r>
    </w:p>
    <w:p w:rsidR="007A409F" w:rsidRDefault="007A409F" w:rsidP="00866103">
      <w:pPr>
        <w:spacing w:after="0" w:line="240" w:lineRule="auto"/>
        <w:rPr>
          <w:b/>
        </w:rPr>
      </w:pPr>
    </w:p>
    <w:p w:rsidR="00FE4FE9" w:rsidRDefault="00FE4FE9" w:rsidP="00FE4FE9">
      <w:pPr>
        <w:spacing w:after="0" w:line="240" w:lineRule="auto"/>
        <w:rPr>
          <w:b/>
        </w:rPr>
      </w:pPr>
      <w:r w:rsidRPr="00866103">
        <w:rPr>
          <w:b/>
          <w:u w:val="single"/>
        </w:rPr>
        <w:t>Reactions</w:t>
      </w:r>
      <w:r>
        <w:rPr>
          <w:b/>
        </w:rPr>
        <w:t xml:space="preserve"> – </w:t>
      </w:r>
      <w:r w:rsidRPr="00866103">
        <w:rPr>
          <w:b/>
        </w:rPr>
        <w:t>Measuring the speed of a nerve impulse and the reaction time</w:t>
      </w:r>
    </w:p>
    <w:p w:rsidR="00FE4FE9" w:rsidRDefault="00FE4FE9" w:rsidP="00866103">
      <w:pPr>
        <w:spacing w:after="0" w:line="240" w:lineRule="auto"/>
        <w:rPr>
          <w:b/>
        </w:rPr>
      </w:pPr>
    </w:p>
    <w:p w:rsidR="0069476E" w:rsidRDefault="0069476E" w:rsidP="00866103">
      <w:pPr>
        <w:spacing w:after="0" w:line="240" w:lineRule="auto"/>
        <w:rPr>
          <w:b/>
        </w:rPr>
      </w:pPr>
      <w:r w:rsidRPr="0069476E">
        <w:rPr>
          <w:b/>
        </w:rPr>
        <w:t>RESULTS</w:t>
      </w:r>
      <w:r w:rsidR="007A409F">
        <w:tab/>
      </w:r>
      <w:r w:rsidR="007A409F">
        <w:tab/>
      </w:r>
      <w:r w:rsidR="007A409F">
        <w:tab/>
      </w:r>
      <w:r w:rsidR="007A409F">
        <w:tab/>
      </w:r>
      <w:r w:rsidR="007A409F">
        <w:tab/>
      </w:r>
      <w:r w:rsidR="007A409F">
        <w:tab/>
      </w:r>
      <w:r w:rsidR="007A409F">
        <w:tab/>
        <w:t xml:space="preserve">             </w:t>
      </w:r>
      <w:r w:rsidR="007A409F">
        <w:tab/>
      </w:r>
      <w:r w:rsidR="007A409F">
        <w:tab/>
      </w:r>
      <w:r w:rsidR="007A409F">
        <w:tab/>
      </w:r>
      <w:r w:rsidR="007A409F">
        <w:tab/>
      </w:r>
      <w:r w:rsidR="007A409F">
        <w:t>[</w:t>
      </w:r>
      <w:r w:rsidR="007A409F">
        <w:t>1 mark</w:t>
      </w:r>
      <w:r w:rsidR="007A409F">
        <w:t>]</w:t>
      </w:r>
    </w:p>
    <w:p w:rsidR="007A409F" w:rsidRPr="007A409F" w:rsidRDefault="007A409F" w:rsidP="007A409F">
      <w:pPr>
        <w:pStyle w:val="ListParagraph"/>
        <w:numPr>
          <w:ilvl w:val="0"/>
          <w:numId w:val="9"/>
        </w:numPr>
        <w:spacing w:after="0" w:line="240" w:lineRule="auto"/>
        <w:ind w:left="1418" w:hanging="284"/>
        <w:rPr>
          <w:color w:val="FF0000"/>
        </w:rPr>
      </w:pPr>
      <w:r>
        <w:rPr>
          <w:color w:val="FF0000"/>
        </w:rPr>
        <w:t>Correctly determines reaction times (1)</w:t>
      </w:r>
    </w:p>
    <w:p w:rsidR="0069476E" w:rsidRPr="0069476E" w:rsidRDefault="0069476E" w:rsidP="00866103">
      <w:pPr>
        <w:spacing w:after="0" w:line="240" w:lineRule="auto"/>
        <w:rPr>
          <w:b/>
        </w:rPr>
      </w:pPr>
    </w:p>
    <w:p w:rsidR="0069476E" w:rsidRDefault="0069476E" w:rsidP="0069476E">
      <w:pPr>
        <w:spacing w:after="0" w:line="240" w:lineRule="auto"/>
        <w:rPr>
          <w:b/>
        </w:rPr>
      </w:pPr>
      <w:r w:rsidRPr="0069476E">
        <w:rPr>
          <w:b/>
        </w:rPr>
        <w:t>ANALYSIS</w:t>
      </w:r>
    </w:p>
    <w:p w:rsidR="0069476E" w:rsidRDefault="0069476E" w:rsidP="0069476E">
      <w:pPr>
        <w:spacing w:after="0" w:line="240" w:lineRule="auto"/>
        <w:rPr>
          <w:b/>
        </w:rPr>
      </w:pPr>
    </w:p>
    <w:p w:rsidR="0069476E" w:rsidRDefault="0069476E" w:rsidP="00457CAC">
      <w:pPr>
        <w:pStyle w:val="ListParagraph"/>
        <w:numPr>
          <w:ilvl w:val="0"/>
          <w:numId w:val="2"/>
        </w:numPr>
        <w:spacing w:after="0" w:line="240" w:lineRule="auto"/>
      </w:pPr>
      <w:r>
        <w:t>Did the reaction time of the subject decrease or increase over the 4 trials?</w:t>
      </w:r>
      <w:r w:rsidR="007A409F" w:rsidRPr="007A409F">
        <w:t xml:space="preserve"> </w:t>
      </w:r>
      <w:r w:rsidR="007A409F">
        <w:tab/>
      </w:r>
      <w:r w:rsidR="007A409F">
        <w:tab/>
      </w:r>
      <w:r w:rsidR="007A409F">
        <w:t>[1 mark]</w:t>
      </w:r>
    </w:p>
    <w:p w:rsidR="007A409F" w:rsidRPr="007A409F" w:rsidRDefault="007A409F" w:rsidP="007A409F">
      <w:pPr>
        <w:pStyle w:val="ListParagraph"/>
        <w:numPr>
          <w:ilvl w:val="0"/>
          <w:numId w:val="9"/>
        </w:numPr>
        <w:spacing w:after="0" w:line="240" w:lineRule="auto"/>
        <w:ind w:left="1418" w:hanging="284"/>
        <w:rPr>
          <w:color w:val="FF0000"/>
        </w:rPr>
      </w:pPr>
      <w:r>
        <w:rPr>
          <w:color w:val="FF0000"/>
        </w:rPr>
        <w:t>Should decrease / answer based on average change in data (1)</w:t>
      </w:r>
    </w:p>
    <w:p w:rsidR="00414425" w:rsidRDefault="00414425" w:rsidP="00414425">
      <w:pPr>
        <w:spacing w:after="0" w:line="240" w:lineRule="auto"/>
      </w:pPr>
    </w:p>
    <w:p w:rsidR="005E29C4" w:rsidRDefault="000A4DF7" w:rsidP="00457CAC">
      <w:pPr>
        <w:pStyle w:val="ListParagraph"/>
        <w:numPr>
          <w:ilvl w:val="0"/>
          <w:numId w:val="2"/>
        </w:numPr>
        <w:spacing w:after="0" w:line="240" w:lineRule="auto"/>
      </w:pPr>
      <w:r>
        <w:t xml:space="preserve">What do </w:t>
      </w:r>
      <w:r w:rsidR="005E29C4">
        <w:t>you notice about difference between the dominant hand and non-dominant hand reaction time?</w:t>
      </w:r>
      <w:r w:rsidR="00414425">
        <w:t xml:space="preserve"> Explain.</w:t>
      </w:r>
      <w:r w:rsidR="00414425" w:rsidRPr="00414425">
        <w:t xml:space="preserve"> </w:t>
      </w:r>
      <w:r w:rsidR="00AE18E6">
        <w:tab/>
      </w:r>
      <w:r w:rsidR="00AE18E6">
        <w:tab/>
      </w:r>
      <w:r w:rsidR="00AE18E6">
        <w:tab/>
        <w:t xml:space="preserve">             </w:t>
      </w:r>
      <w:r w:rsidR="00AE18E6">
        <w:tab/>
        <w:t xml:space="preserve">             </w:t>
      </w:r>
      <w:r w:rsidR="00AE18E6">
        <w:tab/>
      </w:r>
      <w:r w:rsidR="00AE18E6">
        <w:tab/>
      </w:r>
      <w:r w:rsidR="00AE18E6">
        <w:tab/>
      </w:r>
      <w:r w:rsidR="00AE18E6">
        <w:tab/>
        <w:t xml:space="preserve">             </w:t>
      </w:r>
      <w:r w:rsidR="00AE18E6">
        <w:t>[</w:t>
      </w:r>
      <w:r w:rsidR="00AE18E6">
        <w:t>3</w:t>
      </w:r>
      <w:r w:rsidR="00AE18E6">
        <w:t xml:space="preserve"> marks]</w:t>
      </w:r>
    </w:p>
    <w:p w:rsidR="00414425" w:rsidRDefault="00AE18E6" w:rsidP="00AE18E6">
      <w:pPr>
        <w:pStyle w:val="ListParagraph"/>
        <w:numPr>
          <w:ilvl w:val="0"/>
          <w:numId w:val="9"/>
        </w:numPr>
        <w:ind w:left="1418" w:hanging="284"/>
        <w:rPr>
          <w:color w:val="FF0000"/>
        </w:rPr>
      </w:pPr>
      <w:r>
        <w:rPr>
          <w:color w:val="FF0000"/>
        </w:rPr>
        <w:t>Dominant hand faster (1)</w:t>
      </w:r>
    </w:p>
    <w:p w:rsidR="00AE18E6" w:rsidRDefault="00AE18E6" w:rsidP="00AE18E6">
      <w:pPr>
        <w:pStyle w:val="ListParagraph"/>
        <w:numPr>
          <w:ilvl w:val="0"/>
          <w:numId w:val="9"/>
        </w:numPr>
        <w:ind w:left="1418" w:hanging="284"/>
        <w:rPr>
          <w:color w:val="FF0000"/>
        </w:rPr>
      </w:pPr>
      <w:r>
        <w:rPr>
          <w:color w:val="FF0000"/>
        </w:rPr>
        <w:t>Neural pathways more set (1)</w:t>
      </w:r>
    </w:p>
    <w:p w:rsidR="00AE18E6" w:rsidRDefault="00AE18E6" w:rsidP="00AE18E6">
      <w:pPr>
        <w:pStyle w:val="ListParagraph"/>
        <w:numPr>
          <w:ilvl w:val="0"/>
          <w:numId w:val="9"/>
        </w:numPr>
        <w:ind w:left="1418" w:hanging="284"/>
        <w:rPr>
          <w:color w:val="FF0000"/>
        </w:rPr>
      </w:pPr>
      <w:r>
        <w:rPr>
          <w:color w:val="FF0000"/>
        </w:rPr>
        <w:t>As used more regularly (1)</w:t>
      </w:r>
    </w:p>
    <w:p w:rsidR="00414425" w:rsidRDefault="00AE18E6" w:rsidP="00AE18E6">
      <w:pPr>
        <w:ind w:left="1134"/>
        <w:rPr>
          <w:i/>
          <w:color w:val="FF0000"/>
        </w:rPr>
      </w:pPr>
      <w:r>
        <w:rPr>
          <w:i/>
          <w:color w:val="FF0000"/>
        </w:rPr>
        <w:t>Or any appropriate response</w:t>
      </w:r>
    </w:p>
    <w:p w:rsidR="005E29C4" w:rsidRDefault="005E29C4" w:rsidP="00457CAC">
      <w:pPr>
        <w:pStyle w:val="ListParagraph"/>
        <w:numPr>
          <w:ilvl w:val="0"/>
          <w:numId w:val="2"/>
        </w:numPr>
        <w:spacing w:after="0" w:line="240" w:lineRule="auto"/>
      </w:pPr>
      <w:r>
        <w:lastRenderedPageBreak/>
        <w:t xml:space="preserve">How did the reaction speeds compare for the three experiments where </w:t>
      </w:r>
      <w:r w:rsidR="00DC58A4">
        <w:t>the subject’s eyes were closed?</w:t>
      </w:r>
      <w:r w:rsidR="00DC58A4" w:rsidRPr="00DC58A4">
        <w:t xml:space="preserve"> </w:t>
      </w:r>
      <w:r w:rsidR="00DC58A4">
        <w:tab/>
        <w:t xml:space="preserve">             </w:t>
      </w:r>
      <w:r w:rsidR="00DC58A4">
        <w:tab/>
        <w:t xml:space="preserve">             </w:t>
      </w:r>
      <w:r w:rsidR="00DC58A4">
        <w:tab/>
      </w:r>
      <w:r w:rsidR="00DC58A4">
        <w:tab/>
      </w:r>
      <w:r w:rsidR="00DC58A4">
        <w:tab/>
      </w:r>
      <w:r w:rsidR="00DC58A4">
        <w:tab/>
        <w:t xml:space="preserve">             </w:t>
      </w:r>
      <w:r w:rsidR="00DC58A4">
        <w:tab/>
      </w:r>
      <w:r w:rsidR="00DC58A4">
        <w:tab/>
      </w:r>
      <w:r w:rsidR="00DC58A4">
        <w:tab/>
        <w:t xml:space="preserve">             </w:t>
      </w:r>
      <w:r w:rsidR="00DC58A4">
        <w:t>[3 marks]</w:t>
      </w:r>
    </w:p>
    <w:p w:rsidR="00DC58A4" w:rsidRDefault="00DC58A4" w:rsidP="00DC58A4">
      <w:pPr>
        <w:pStyle w:val="ListParagraph"/>
        <w:numPr>
          <w:ilvl w:val="0"/>
          <w:numId w:val="10"/>
        </w:numPr>
        <w:spacing w:after="0" w:line="240" w:lineRule="auto"/>
        <w:ind w:left="1418" w:hanging="284"/>
        <w:rPr>
          <w:color w:val="FF0000"/>
        </w:rPr>
      </w:pPr>
      <w:r>
        <w:rPr>
          <w:color w:val="FF0000"/>
        </w:rPr>
        <w:t>When head was tapped the reaction time was fastest (1)</w:t>
      </w:r>
    </w:p>
    <w:p w:rsidR="00DC58A4" w:rsidRDefault="00DC58A4" w:rsidP="00DC58A4">
      <w:pPr>
        <w:pStyle w:val="ListParagraph"/>
        <w:numPr>
          <w:ilvl w:val="0"/>
          <w:numId w:val="10"/>
        </w:numPr>
        <w:spacing w:after="0" w:line="240" w:lineRule="auto"/>
        <w:ind w:left="1418" w:hanging="284"/>
        <w:rPr>
          <w:color w:val="FF0000"/>
        </w:rPr>
      </w:pPr>
      <w:r>
        <w:rPr>
          <w:color w:val="FF0000"/>
        </w:rPr>
        <w:t>When the hand was tapped was next faster (1)</w:t>
      </w:r>
    </w:p>
    <w:p w:rsidR="00DC58A4" w:rsidRPr="00DC58A4" w:rsidRDefault="00DC58A4" w:rsidP="00DC58A4">
      <w:pPr>
        <w:pStyle w:val="ListParagraph"/>
        <w:numPr>
          <w:ilvl w:val="0"/>
          <w:numId w:val="10"/>
        </w:numPr>
        <w:spacing w:after="0" w:line="240" w:lineRule="auto"/>
        <w:ind w:left="1418" w:hanging="284"/>
        <w:rPr>
          <w:color w:val="FF0000"/>
        </w:rPr>
      </w:pPr>
      <w:r>
        <w:rPr>
          <w:color w:val="FF0000"/>
        </w:rPr>
        <w:t>When the foot was tapped was slowest  (1)</w:t>
      </w:r>
    </w:p>
    <w:p w:rsidR="00414425" w:rsidRDefault="00414425" w:rsidP="00414425">
      <w:pPr>
        <w:spacing w:after="0" w:line="240" w:lineRule="auto"/>
      </w:pPr>
    </w:p>
    <w:p w:rsidR="005E29C4" w:rsidRDefault="005E29C4" w:rsidP="00DC58A4">
      <w:pPr>
        <w:pStyle w:val="ListParagraph"/>
        <w:numPr>
          <w:ilvl w:val="0"/>
          <w:numId w:val="2"/>
        </w:numPr>
        <w:spacing w:after="0" w:line="240" w:lineRule="auto"/>
      </w:pPr>
      <w:r>
        <w:t>Is the reaction for catching a ruler voluntary or involuntary? E</w:t>
      </w:r>
      <w:r w:rsidR="00DC58A4">
        <w:t xml:space="preserve">xplain. </w:t>
      </w:r>
      <w:r w:rsidR="00DC58A4">
        <w:tab/>
        <w:t xml:space="preserve">             </w:t>
      </w:r>
      <w:r w:rsidR="00DC58A4">
        <w:tab/>
        <w:t xml:space="preserve">             </w:t>
      </w:r>
      <w:r w:rsidR="00DC58A4">
        <w:t>[3 marks]</w:t>
      </w:r>
    </w:p>
    <w:p w:rsidR="00DC58A4" w:rsidRDefault="00DC58A4" w:rsidP="00DC58A4">
      <w:pPr>
        <w:pStyle w:val="ListParagraph"/>
        <w:numPr>
          <w:ilvl w:val="0"/>
          <w:numId w:val="11"/>
        </w:numPr>
        <w:spacing w:after="0" w:line="240" w:lineRule="auto"/>
        <w:rPr>
          <w:color w:val="FF0000"/>
        </w:rPr>
      </w:pPr>
      <w:r w:rsidRPr="00DC58A4">
        <w:rPr>
          <w:color w:val="FF0000"/>
        </w:rPr>
        <w:t>Voluntary (1)</w:t>
      </w:r>
    </w:p>
    <w:p w:rsidR="00DC58A4" w:rsidRPr="00DC58A4" w:rsidRDefault="00DC58A4" w:rsidP="00DC58A4">
      <w:pPr>
        <w:pStyle w:val="ListParagraph"/>
        <w:numPr>
          <w:ilvl w:val="0"/>
          <w:numId w:val="11"/>
        </w:numPr>
        <w:spacing w:after="0" w:line="240" w:lineRule="auto"/>
        <w:rPr>
          <w:color w:val="FF0000"/>
        </w:rPr>
      </w:pPr>
      <w:r>
        <w:rPr>
          <w:color w:val="FF0000"/>
        </w:rPr>
        <w:t>Under conscious control (1)</w:t>
      </w:r>
    </w:p>
    <w:p w:rsidR="00414425" w:rsidRDefault="00414425" w:rsidP="00414425">
      <w:pPr>
        <w:spacing w:after="0" w:line="240" w:lineRule="auto"/>
      </w:pPr>
    </w:p>
    <w:p w:rsidR="005E29C4" w:rsidRDefault="00AB2718" w:rsidP="00457CAC">
      <w:pPr>
        <w:pStyle w:val="ListParagraph"/>
        <w:numPr>
          <w:ilvl w:val="0"/>
          <w:numId w:val="2"/>
        </w:numPr>
        <w:spacing w:after="0" w:line="240" w:lineRule="auto"/>
      </w:pPr>
      <w:r>
        <w:t>How does repe</w:t>
      </w:r>
      <w:r w:rsidR="005E29C4">
        <w:t>tition of a task (practice) affect reaction time? What happens to neural pathways in the brain?</w:t>
      </w:r>
      <w:r w:rsidR="00C72160">
        <w:t xml:space="preserve">             </w:t>
      </w:r>
      <w:r w:rsidR="00C72160">
        <w:tab/>
        <w:t xml:space="preserve">             </w:t>
      </w:r>
      <w:r w:rsidR="00C72160">
        <w:tab/>
      </w:r>
      <w:r w:rsidR="00C72160">
        <w:tab/>
      </w:r>
      <w:r w:rsidR="00C72160">
        <w:tab/>
      </w:r>
      <w:r w:rsidR="00C72160">
        <w:tab/>
        <w:t xml:space="preserve">             </w:t>
      </w:r>
      <w:r w:rsidR="00C72160">
        <w:tab/>
      </w:r>
      <w:r w:rsidR="00C72160">
        <w:tab/>
      </w:r>
      <w:r w:rsidR="00C72160">
        <w:tab/>
        <w:t xml:space="preserve">             [3 marks]</w:t>
      </w:r>
    </w:p>
    <w:p w:rsidR="00C72160" w:rsidRPr="00C72160" w:rsidRDefault="00C72160" w:rsidP="00C72160">
      <w:pPr>
        <w:spacing w:after="0" w:line="240" w:lineRule="auto"/>
        <w:ind w:left="1080"/>
        <w:rPr>
          <w:i/>
          <w:color w:val="FF0000"/>
        </w:rPr>
      </w:pPr>
      <w:r>
        <w:rPr>
          <w:i/>
          <w:color w:val="FF0000"/>
        </w:rPr>
        <w:t>Any 3 of the following:</w:t>
      </w:r>
    </w:p>
    <w:p w:rsidR="00414425" w:rsidRDefault="00C72160" w:rsidP="00C72160">
      <w:pPr>
        <w:pStyle w:val="ListParagraph"/>
        <w:numPr>
          <w:ilvl w:val="0"/>
          <w:numId w:val="12"/>
        </w:numPr>
        <w:spacing w:after="0" w:line="240" w:lineRule="auto"/>
        <w:rPr>
          <w:color w:val="FF0000"/>
        </w:rPr>
      </w:pPr>
      <w:r>
        <w:rPr>
          <w:color w:val="FF0000"/>
        </w:rPr>
        <w:t>Allows a person to practice / train (1)</w:t>
      </w:r>
    </w:p>
    <w:p w:rsidR="00C72160" w:rsidRDefault="00C72160" w:rsidP="00C72160">
      <w:pPr>
        <w:pStyle w:val="ListParagraph"/>
        <w:numPr>
          <w:ilvl w:val="0"/>
          <w:numId w:val="12"/>
        </w:numPr>
        <w:spacing w:after="0" w:line="240" w:lineRule="auto"/>
        <w:rPr>
          <w:color w:val="FF0000"/>
        </w:rPr>
      </w:pPr>
      <w:r>
        <w:rPr>
          <w:color w:val="FF0000"/>
        </w:rPr>
        <w:t>Which improves their ability to complete a task (1)</w:t>
      </w:r>
    </w:p>
    <w:p w:rsidR="00C72160" w:rsidRDefault="00C72160" w:rsidP="00C72160">
      <w:pPr>
        <w:pStyle w:val="ListParagraph"/>
        <w:numPr>
          <w:ilvl w:val="0"/>
          <w:numId w:val="12"/>
        </w:numPr>
        <w:spacing w:after="0" w:line="240" w:lineRule="auto"/>
        <w:rPr>
          <w:color w:val="FF0000"/>
        </w:rPr>
      </w:pPr>
      <w:r>
        <w:rPr>
          <w:color w:val="FF0000"/>
        </w:rPr>
        <w:t>Neural pathways become more set /developed (1)</w:t>
      </w:r>
    </w:p>
    <w:p w:rsidR="00C72160" w:rsidRDefault="00C72160" w:rsidP="00C72160">
      <w:pPr>
        <w:pStyle w:val="ListParagraph"/>
        <w:numPr>
          <w:ilvl w:val="0"/>
          <w:numId w:val="12"/>
        </w:numPr>
        <w:spacing w:after="0" w:line="240" w:lineRule="auto"/>
        <w:rPr>
          <w:color w:val="FF0000"/>
        </w:rPr>
      </w:pPr>
      <w:r>
        <w:rPr>
          <w:color w:val="FF0000"/>
        </w:rPr>
        <w:t>Action become better/consistent (1)</w:t>
      </w:r>
    </w:p>
    <w:p w:rsidR="00C72160" w:rsidRPr="00C72160" w:rsidRDefault="00C72160" w:rsidP="00C72160">
      <w:pPr>
        <w:spacing w:after="0" w:line="240" w:lineRule="auto"/>
        <w:ind w:left="1080"/>
        <w:rPr>
          <w:i/>
          <w:color w:val="FF0000"/>
        </w:rPr>
      </w:pPr>
      <w:r>
        <w:rPr>
          <w:i/>
          <w:color w:val="FF0000"/>
        </w:rPr>
        <w:t>Any appropriate response</w:t>
      </w:r>
    </w:p>
    <w:p w:rsidR="005E29C4" w:rsidRDefault="005E29C4" w:rsidP="005E29C4">
      <w:pPr>
        <w:spacing w:after="0" w:line="240" w:lineRule="auto"/>
        <w:rPr>
          <w:b/>
        </w:rPr>
      </w:pPr>
      <w:r>
        <w:rPr>
          <w:b/>
          <w:u w:val="single"/>
        </w:rPr>
        <w:t>Reflexes</w:t>
      </w:r>
      <w:r>
        <w:rPr>
          <w:b/>
        </w:rPr>
        <w:t xml:space="preserve"> – Investigating the blink reflex</w:t>
      </w:r>
    </w:p>
    <w:p w:rsidR="005E29C4" w:rsidRDefault="005E29C4" w:rsidP="005E29C4">
      <w:pPr>
        <w:spacing w:after="0" w:line="240" w:lineRule="auto"/>
        <w:rPr>
          <w:b/>
        </w:rPr>
      </w:pPr>
    </w:p>
    <w:p w:rsidR="005E29C4" w:rsidRDefault="005E29C4" w:rsidP="005E29C4">
      <w:pPr>
        <w:spacing w:after="0" w:line="240" w:lineRule="auto"/>
        <w:rPr>
          <w:b/>
        </w:rPr>
      </w:pPr>
      <w:r>
        <w:rPr>
          <w:b/>
        </w:rPr>
        <w:t>ANALYSIS</w:t>
      </w:r>
    </w:p>
    <w:p w:rsidR="005E29C4" w:rsidRDefault="005E29C4" w:rsidP="005E29C4">
      <w:pPr>
        <w:spacing w:after="0" w:line="240" w:lineRule="auto"/>
      </w:pPr>
    </w:p>
    <w:p w:rsidR="005E29C4" w:rsidRDefault="005E29C4" w:rsidP="00457CAC">
      <w:pPr>
        <w:pStyle w:val="ListParagraph"/>
        <w:numPr>
          <w:ilvl w:val="0"/>
          <w:numId w:val="2"/>
        </w:numPr>
        <w:spacing w:after="0" w:line="240" w:lineRule="auto"/>
      </w:pPr>
      <w:r>
        <w:t>What did the subject do when the cotton ball was thrown at their eyes?</w:t>
      </w:r>
      <w:r w:rsidR="009C4EBD" w:rsidRPr="009C4EBD">
        <w:t xml:space="preserve"> </w:t>
      </w:r>
      <w:r w:rsidR="009C4EBD">
        <w:tab/>
      </w:r>
      <w:r w:rsidR="009C4EBD">
        <w:tab/>
      </w:r>
      <w:r w:rsidR="009C4EBD">
        <w:tab/>
      </w:r>
      <w:r w:rsidR="009C4EBD">
        <w:t>[1 mark]</w:t>
      </w:r>
    </w:p>
    <w:p w:rsidR="009C4EBD" w:rsidRPr="009C4EBD" w:rsidRDefault="009E0A7B" w:rsidP="009C4EBD">
      <w:pPr>
        <w:pStyle w:val="ListParagraph"/>
        <w:numPr>
          <w:ilvl w:val="0"/>
          <w:numId w:val="13"/>
        </w:numPr>
        <w:spacing w:after="0" w:line="240" w:lineRule="auto"/>
        <w:ind w:left="1418" w:hanging="426"/>
        <w:rPr>
          <w:color w:val="FF0000"/>
        </w:rPr>
      </w:pPr>
      <w:r>
        <w:rPr>
          <w:color w:val="FF0000"/>
        </w:rPr>
        <w:t>Blinked when the cotton ball was thrown at eyes (1)</w:t>
      </w:r>
    </w:p>
    <w:p w:rsidR="00A8349B" w:rsidRDefault="00A8349B" w:rsidP="00A8349B">
      <w:pPr>
        <w:spacing w:after="0" w:line="240" w:lineRule="auto"/>
      </w:pPr>
    </w:p>
    <w:p w:rsidR="00A8349B" w:rsidRDefault="004366A9" w:rsidP="00457CAC">
      <w:pPr>
        <w:pStyle w:val="ListParagraph"/>
        <w:numPr>
          <w:ilvl w:val="0"/>
          <w:numId w:val="2"/>
        </w:numPr>
        <w:spacing w:after="0" w:line="240" w:lineRule="auto"/>
      </w:pPr>
      <w:r>
        <w:t>Why do you think you made the observations you did? Included in your response should be the purpose of reflexes to the human body.</w:t>
      </w:r>
      <w:r w:rsidR="00663B26" w:rsidRPr="00663B26">
        <w:t xml:space="preserve"> </w:t>
      </w:r>
      <w:r w:rsidR="00663B26">
        <w:tab/>
      </w:r>
      <w:r w:rsidR="00663B26">
        <w:tab/>
        <w:t xml:space="preserve">             </w:t>
      </w:r>
      <w:r w:rsidR="00663B26">
        <w:tab/>
      </w:r>
      <w:r w:rsidR="00663B26">
        <w:tab/>
      </w:r>
      <w:r w:rsidR="00663B26">
        <w:tab/>
        <w:t xml:space="preserve">             </w:t>
      </w:r>
      <w:r w:rsidR="00663B26">
        <w:tab/>
        <w:t xml:space="preserve">             </w:t>
      </w:r>
      <w:r w:rsidR="00663B26">
        <w:t>[3 marks]</w:t>
      </w:r>
    </w:p>
    <w:p w:rsidR="00A8349B" w:rsidRDefault="00663B26" w:rsidP="009E0A7B">
      <w:pPr>
        <w:pStyle w:val="ListParagraph"/>
        <w:numPr>
          <w:ilvl w:val="0"/>
          <w:numId w:val="13"/>
        </w:numPr>
        <w:ind w:left="1418" w:hanging="284"/>
        <w:rPr>
          <w:color w:val="FF0000"/>
        </w:rPr>
      </w:pPr>
      <w:r>
        <w:rPr>
          <w:color w:val="FF0000"/>
        </w:rPr>
        <w:t>To stop the cotton ball from entering the eye (1)</w:t>
      </w:r>
    </w:p>
    <w:p w:rsidR="00663B26" w:rsidRPr="009E0A7B" w:rsidRDefault="00663B26" w:rsidP="009E0A7B">
      <w:pPr>
        <w:pStyle w:val="ListParagraph"/>
        <w:numPr>
          <w:ilvl w:val="0"/>
          <w:numId w:val="13"/>
        </w:numPr>
        <w:ind w:left="1418" w:hanging="284"/>
        <w:rPr>
          <w:color w:val="FF0000"/>
        </w:rPr>
      </w:pPr>
      <w:r>
        <w:rPr>
          <w:color w:val="FF0000"/>
        </w:rPr>
        <w:t>This is protective measure for the body (1)</w:t>
      </w:r>
      <w:r w:rsidR="00F97817">
        <w:rPr>
          <w:color w:val="FF0000"/>
        </w:rPr>
        <w:br/>
      </w:r>
    </w:p>
    <w:p w:rsidR="00B95398" w:rsidRPr="00B95398" w:rsidRDefault="00B95398" w:rsidP="00B95398">
      <w:pPr>
        <w:pStyle w:val="ListParagraph"/>
        <w:numPr>
          <w:ilvl w:val="0"/>
          <w:numId w:val="2"/>
        </w:numPr>
        <w:spacing w:after="0" w:line="240" w:lineRule="auto"/>
        <w:rPr>
          <w:color w:val="FF0000"/>
        </w:rPr>
      </w:pPr>
      <w:r>
        <w:rPr>
          <w:noProof/>
          <w:lang w:eastAsia="en-AU"/>
        </w:rPr>
        <w:drawing>
          <wp:anchor distT="0" distB="0" distL="114300" distR="114300" simplePos="0" relativeHeight="251659264" behindDoc="0" locked="0" layoutInCell="1" allowOverlap="1" wp14:anchorId="7B4C4C0C" wp14:editId="390E6A83">
            <wp:simplePos x="0" y="0"/>
            <wp:positionH relativeFrom="column">
              <wp:posOffset>1464945</wp:posOffset>
            </wp:positionH>
            <wp:positionV relativeFrom="paragraph">
              <wp:posOffset>458470</wp:posOffset>
            </wp:positionV>
            <wp:extent cx="4899660" cy="14135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660" cy="1413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918EAB2" wp14:editId="4BF096F7">
                <wp:simplePos x="0" y="0"/>
                <wp:positionH relativeFrom="column">
                  <wp:posOffset>3332480</wp:posOffset>
                </wp:positionH>
                <wp:positionV relativeFrom="paragraph">
                  <wp:posOffset>525145</wp:posOffset>
                </wp:positionV>
                <wp:extent cx="1009650" cy="2381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38125"/>
                        </a:xfrm>
                        <a:prstGeom prst="rect">
                          <a:avLst/>
                        </a:prstGeom>
                        <a:solidFill>
                          <a:srgbClr val="FFFFFF"/>
                        </a:solidFill>
                        <a:ln w="9525">
                          <a:solidFill>
                            <a:srgbClr val="000000"/>
                          </a:solidFill>
                          <a:miter lim="800000"/>
                          <a:headEnd/>
                          <a:tailEnd/>
                        </a:ln>
                      </wps:spPr>
                      <wps:txbx>
                        <w:txbxContent>
                          <w:p w:rsidR="005443AB" w:rsidRPr="00B95398" w:rsidRDefault="005443AB">
                            <w:pPr>
                              <w:rPr>
                                <w:sz w:val="16"/>
                                <w:szCs w:val="16"/>
                              </w:rPr>
                            </w:pPr>
                            <w:r w:rsidRPr="00B95398">
                              <w:rPr>
                                <w:sz w:val="16"/>
                                <w:szCs w:val="16"/>
                              </w:rPr>
                              <w:t>Sensory neuron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2.4pt;margin-top:41.35pt;width:79.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">
                <v:textbox>
                  <w:txbxContent>
                    <w:p w:rsidR="005443AB" w:rsidRPr="00B95398" w:rsidRDefault="005443AB">
                      <w:pPr>
                        <w:rPr>
                          <w:sz w:val="16"/>
                          <w:szCs w:val="16"/>
                        </w:rPr>
                      </w:pPr>
                      <w:r w:rsidRPr="00B95398">
                        <w:rPr>
                          <w:sz w:val="16"/>
                          <w:szCs w:val="16"/>
                        </w:rPr>
                        <w:t>Sensory neuron</w:t>
                      </w:r>
                    </w:p>
                  </w:txbxContent>
                </v:textbox>
              </v:shape>
            </w:pict>
          </mc:Fallback>
        </mc:AlternateContent>
      </w:r>
      <w:r w:rsidR="004366A9">
        <w:t>Using the images below, draw and label the possible reflex arc that a nerve impulse would have taken when the cotton ball was thrown at the subject’s eye.</w:t>
      </w:r>
      <w:r w:rsidR="005443AB">
        <w:t xml:space="preserve"> </w:t>
      </w:r>
      <w:r w:rsidR="005443AB">
        <w:tab/>
      </w:r>
      <w:r w:rsidR="005443AB">
        <w:tab/>
      </w:r>
      <w:r w:rsidR="005443AB">
        <w:tab/>
        <w:t xml:space="preserve">             [4 marks]</w:t>
      </w:r>
      <w:r w:rsidR="004366A9">
        <w:br/>
      </w:r>
      <w:r w:rsidR="004366A9">
        <w:br/>
      </w:r>
    </w:p>
    <w:p w:rsidR="00B95398" w:rsidRDefault="00B95398" w:rsidP="00B95398">
      <w:pPr>
        <w:pStyle w:val="ListParagraph"/>
        <w:numPr>
          <w:ilvl w:val="0"/>
          <w:numId w:val="17"/>
        </w:numPr>
        <w:spacing w:after="0" w:line="240" w:lineRule="auto"/>
        <w:rPr>
          <w:color w:val="FF0000"/>
        </w:rPr>
      </w:pPr>
      <w:r w:rsidRPr="00B95398">
        <w:rPr>
          <w:color w:val="FF0000"/>
        </w:rPr>
        <w:t>All correct = 4</w:t>
      </w:r>
    </w:p>
    <w:p w:rsidR="00B95398" w:rsidRDefault="00B95398" w:rsidP="00B95398">
      <w:pPr>
        <w:pStyle w:val="ListParagraph"/>
        <w:numPr>
          <w:ilvl w:val="0"/>
          <w:numId w:val="17"/>
        </w:numPr>
        <w:spacing w:after="0" w:line="240" w:lineRule="auto"/>
        <w:rPr>
          <w:color w:val="FF0000"/>
        </w:rPr>
      </w:pPr>
      <w:r w:rsidRPr="00B95398">
        <w:rPr>
          <w:color w:val="FF0000"/>
        </w:rPr>
        <w:t>Minor error = 3</w:t>
      </w:r>
    </w:p>
    <w:p w:rsidR="00B95398" w:rsidRDefault="00B95398" w:rsidP="00B95398">
      <w:pPr>
        <w:pStyle w:val="ListParagraph"/>
        <w:numPr>
          <w:ilvl w:val="0"/>
          <w:numId w:val="17"/>
        </w:numPr>
        <w:spacing w:after="0" w:line="240" w:lineRule="auto"/>
        <w:rPr>
          <w:color w:val="FF0000"/>
        </w:rPr>
      </w:pPr>
      <w:r>
        <w:rPr>
          <w:noProof/>
          <w:lang w:eastAsia="en-AU"/>
        </w:rPr>
        <mc:AlternateContent>
          <mc:Choice Requires="wps">
            <w:drawing>
              <wp:anchor distT="0" distB="0" distL="114300" distR="114300" simplePos="0" relativeHeight="251663360" behindDoc="0" locked="0" layoutInCell="1" allowOverlap="1" wp14:anchorId="347E3A6D" wp14:editId="69942723">
                <wp:simplePos x="0" y="0"/>
                <wp:positionH relativeFrom="column">
                  <wp:posOffset>1865630</wp:posOffset>
                </wp:positionH>
                <wp:positionV relativeFrom="paragraph">
                  <wp:posOffset>17145</wp:posOffset>
                </wp:positionV>
                <wp:extent cx="695325" cy="20002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00025"/>
                        </a:xfrm>
                        <a:prstGeom prst="rect">
                          <a:avLst/>
                        </a:prstGeom>
                        <a:solidFill>
                          <a:srgbClr val="FFFFFF"/>
                        </a:solidFill>
                        <a:ln w="9525">
                          <a:solidFill>
                            <a:srgbClr val="000000"/>
                          </a:solidFill>
                          <a:miter lim="800000"/>
                          <a:headEnd/>
                          <a:tailEnd/>
                        </a:ln>
                      </wps:spPr>
                      <wps:txbx>
                        <w:txbxContent>
                          <w:p w:rsidR="005443AB" w:rsidRPr="00B95398" w:rsidRDefault="005443AB" w:rsidP="005443AB">
                            <w:pPr>
                              <w:rPr>
                                <w:sz w:val="16"/>
                                <w:szCs w:val="16"/>
                              </w:rPr>
                            </w:pPr>
                            <w:r w:rsidRPr="00B95398">
                              <w:rPr>
                                <w:sz w:val="16"/>
                                <w:szCs w:val="16"/>
                              </w:rPr>
                              <w:t>Intern</w:t>
                            </w:r>
                            <w:r w:rsidRPr="00B95398">
                              <w:rPr>
                                <w:sz w:val="16"/>
                                <w:szCs w:val="16"/>
                              </w:rPr>
                              <w:t>euron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6.9pt;margin-top:1.35pt;width:54.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">
                <v:textbox>
                  <w:txbxContent>
                    <w:p w:rsidR="005443AB" w:rsidRPr="00B95398" w:rsidRDefault="005443AB" w:rsidP="005443AB">
                      <w:pPr>
                        <w:rPr>
                          <w:sz w:val="16"/>
                          <w:szCs w:val="16"/>
                        </w:rPr>
                      </w:pPr>
                      <w:r w:rsidRPr="00B95398">
                        <w:rPr>
                          <w:sz w:val="16"/>
                          <w:szCs w:val="16"/>
                        </w:rPr>
                        <w:t>Intern</w:t>
                      </w:r>
                      <w:r w:rsidRPr="00B95398">
                        <w:rPr>
                          <w:sz w:val="16"/>
                          <w:szCs w:val="16"/>
                        </w:rPr>
                        <w:t>euron</w:t>
                      </w:r>
                    </w:p>
                  </w:txbxContent>
                </v:textbox>
              </v:shape>
            </w:pict>
          </mc:Fallback>
        </mc:AlternateContent>
      </w:r>
      <w:r w:rsidRPr="00B95398">
        <w:rPr>
          <w:color w:val="FF0000"/>
        </w:rPr>
        <w:t>50% correct = 2</w:t>
      </w:r>
    </w:p>
    <w:p w:rsidR="00B95398" w:rsidRPr="00B95398" w:rsidRDefault="00B95398" w:rsidP="00B95398">
      <w:pPr>
        <w:pStyle w:val="ListParagraph"/>
        <w:numPr>
          <w:ilvl w:val="0"/>
          <w:numId w:val="17"/>
        </w:numPr>
        <w:spacing w:after="0" w:line="240" w:lineRule="auto"/>
        <w:rPr>
          <w:color w:val="FF0000"/>
        </w:rPr>
      </w:pPr>
      <w:r>
        <w:rPr>
          <w:noProof/>
          <w:lang w:eastAsia="en-AU"/>
        </w:rPr>
        <mc:AlternateContent>
          <mc:Choice Requires="wps">
            <w:drawing>
              <wp:anchor distT="0" distB="0" distL="114300" distR="114300" simplePos="0" relativeHeight="251665408" behindDoc="0" locked="0" layoutInCell="1" allowOverlap="1" wp14:anchorId="5B2AE275" wp14:editId="173E857D">
                <wp:simplePos x="0" y="0"/>
                <wp:positionH relativeFrom="column">
                  <wp:posOffset>3465830</wp:posOffset>
                </wp:positionH>
                <wp:positionV relativeFrom="paragraph">
                  <wp:posOffset>85725</wp:posOffset>
                </wp:positionV>
                <wp:extent cx="1238250" cy="188595"/>
                <wp:effectExtent l="0" t="0" r="19050" b="2095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88595"/>
                        </a:xfrm>
                        <a:prstGeom prst="rect">
                          <a:avLst/>
                        </a:prstGeom>
                        <a:solidFill>
                          <a:srgbClr val="FFFFFF"/>
                        </a:solidFill>
                        <a:ln w="9525">
                          <a:solidFill>
                            <a:srgbClr val="000000"/>
                          </a:solidFill>
                          <a:miter lim="800000"/>
                          <a:headEnd/>
                          <a:tailEnd/>
                        </a:ln>
                      </wps:spPr>
                      <wps:txbx>
                        <w:txbxContent>
                          <w:p w:rsidR="005443AB" w:rsidRPr="00B95398" w:rsidRDefault="005443AB" w:rsidP="005443AB">
                            <w:pPr>
                              <w:rPr>
                                <w:sz w:val="16"/>
                                <w:szCs w:val="16"/>
                              </w:rPr>
                            </w:pPr>
                            <w:r w:rsidRPr="00B95398">
                              <w:rPr>
                                <w:sz w:val="16"/>
                                <w:szCs w:val="16"/>
                              </w:rPr>
                              <w:t>Motor</w:t>
                            </w:r>
                            <w:r w:rsidRPr="00B95398">
                              <w:rPr>
                                <w:sz w:val="16"/>
                                <w:szCs w:val="16"/>
                              </w:rPr>
                              <w:t xml:space="preserve"> neuron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2.9pt;margin-top:6.75pt;width:97.5pt;height:1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">
                <v:textbox>
                  <w:txbxContent>
                    <w:p w:rsidR="005443AB" w:rsidRPr="00B95398" w:rsidRDefault="005443AB" w:rsidP="005443AB">
                      <w:pPr>
                        <w:rPr>
                          <w:sz w:val="16"/>
                          <w:szCs w:val="16"/>
                        </w:rPr>
                      </w:pPr>
                      <w:r w:rsidRPr="00B95398">
                        <w:rPr>
                          <w:sz w:val="16"/>
                          <w:szCs w:val="16"/>
                        </w:rPr>
                        <w:t>Motor</w:t>
                      </w:r>
                      <w:r w:rsidRPr="00B95398">
                        <w:rPr>
                          <w:sz w:val="16"/>
                          <w:szCs w:val="16"/>
                        </w:rPr>
                        <w:t xml:space="preserve"> neuron</w:t>
                      </w:r>
                    </w:p>
                  </w:txbxContent>
                </v:textbox>
              </v:shape>
            </w:pict>
          </mc:Fallback>
        </mc:AlternateContent>
      </w:r>
      <w:r w:rsidRPr="00B95398">
        <w:rPr>
          <w:color w:val="FF0000"/>
        </w:rPr>
        <w:t xml:space="preserve">At </w:t>
      </w:r>
      <w:r w:rsidRPr="00B95398">
        <w:rPr>
          <w:color w:val="FF0000"/>
        </w:rPr>
        <w:t xml:space="preserve">2 things correct = 1 </w:t>
      </w:r>
    </w:p>
    <w:p w:rsidR="004366A9" w:rsidRDefault="004366A9" w:rsidP="004366A9">
      <w:pPr>
        <w:spacing w:after="0" w:line="240" w:lineRule="auto"/>
      </w:pPr>
    </w:p>
    <w:p w:rsidR="004366A9" w:rsidRDefault="004366A9" w:rsidP="004366A9">
      <w:pPr>
        <w:spacing w:after="0" w:line="240" w:lineRule="auto"/>
      </w:pPr>
    </w:p>
    <w:p w:rsidR="004366A9" w:rsidRDefault="004366A9" w:rsidP="004366A9">
      <w:pPr>
        <w:spacing w:after="0" w:line="240" w:lineRule="auto"/>
      </w:pPr>
    </w:p>
    <w:p w:rsidR="004366A9" w:rsidRDefault="004B4689" w:rsidP="00457CAC">
      <w:pPr>
        <w:pStyle w:val="ListParagraph"/>
        <w:numPr>
          <w:ilvl w:val="0"/>
          <w:numId w:val="2"/>
        </w:numPr>
        <w:spacing w:after="0" w:line="240" w:lineRule="auto"/>
      </w:pPr>
      <w:r>
        <w:t>Why is reflex testing an important diagnostic tool in physical examinations of patients by physicians (doctor)?</w:t>
      </w:r>
      <w:r w:rsidR="0038489D">
        <w:t xml:space="preserve"> </w:t>
      </w:r>
      <w:r w:rsidR="0038489D">
        <w:tab/>
      </w:r>
      <w:r w:rsidR="0038489D">
        <w:tab/>
      </w:r>
      <w:r w:rsidR="0038489D">
        <w:tab/>
      </w:r>
      <w:r w:rsidR="0038489D">
        <w:tab/>
      </w:r>
      <w:r w:rsidR="0038489D">
        <w:tab/>
      </w:r>
      <w:r w:rsidR="0038489D">
        <w:tab/>
      </w:r>
      <w:r w:rsidR="0038489D">
        <w:tab/>
      </w:r>
      <w:r w:rsidR="0038489D">
        <w:tab/>
      </w:r>
      <w:r w:rsidR="0038489D">
        <w:tab/>
        <w:t>[1 mark]</w:t>
      </w:r>
    </w:p>
    <w:p w:rsidR="0038489D" w:rsidRPr="0038489D" w:rsidRDefault="0038489D" w:rsidP="0038489D">
      <w:pPr>
        <w:pStyle w:val="ListParagraph"/>
        <w:numPr>
          <w:ilvl w:val="0"/>
          <w:numId w:val="15"/>
        </w:numPr>
        <w:spacing w:after="0" w:line="240" w:lineRule="auto"/>
        <w:rPr>
          <w:color w:val="FF0000"/>
        </w:rPr>
      </w:pPr>
      <w:r w:rsidRPr="0038489D">
        <w:rPr>
          <w:color w:val="FF0000"/>
        </w:rPr>
        <w:t>Distorted, exaggerated or absent reflex responses may indicate degeneration of pathology of portions of the nervous system, often before other signs are apparent. If the spinal cord is damaged, then reflex tests can help determine the area of the injury.</w:t>
      </w:r>
    </w:p>
    <w:p w:rsidR="00847282" w:rsidRDefault="00847282" w:rsidP="00847282">
      <w:pPr>
        <w:spacing w:after="0" w:line="240" w:lineRule="auto"/>
      </w:pPr>
    </w:p>
    <w:p w:rsidR="00A8349B" w:rsidRDefault="00A8349B" w:rsidP="00847282">
      <w:pPr>
        <w:spacing w:after="0" w:line="240" w:lineRule="auto"/>
      </w:pPr>
    </w:p>
    <w:p w:rsidR="00B95398" w:rsidRDefault="00B95398" w:rsidP="00847282">
      <w:pPr>
        <w:spacing w:after="0" w:line="240" w:lineRule="auto"/>
      </w:pPr>
    </w:p>
    <w:p w:rsidR="00B95398" w:rsidRDefault="00B95398" w:rsidP="00847282">
      <w:pPr>
        <w:spacing w:after="0" w:line="240" w:lineRule="auto"/>
      </w:pPr>
    </w:p>
    <w:p w:rsidR="00B95398" w:rsidRDefault="00B95398" w:rsidP="00847282">
      <w:pPr>
        <w:spacing w:after="0" w:line="240" w:lineRule="auto"/>
      </w:pPr>
      <w:bookmarkStart w:id="0" w:name="_GoBack"/>
      <w:bookmarkEnd w:id="0"/>
    </w:p>
    <w:p w:rsidR="00847282" w:rsidRDefault="00847282" w:rsidP="00847282">
      <w:pPr>
        <w:spacing w:after="0" w:line="240" w:lineRule="auto"/>
        <w:rPr>
          <w:b/>
        </w:rPr>
      </w:pPr>
      <w:r>
        <w:rPr>
          <w:b/>
        </w:rPr>
        <w:lastRenderedPageBreak/>
        <w:t>CONCLUSION</w:t>
      </w:r>
    </w:p>
    <w:p w:rsidR="00847282" w:rsidRDefault="00847282" w:rsidP="00847282">
      <w:pPr>
        <w:spacing w:after="0" w:line="240" w:lineRule="auto"/>
        <w:rPr>
          <w:b/>
        </w:rPr>
      </w:pPr>
    </w:p>
    <w:p w:rsidR="00E774F7" w:rsidRDefault="00E774F7" w:rsidP="00457CAC">
      <w:pPr>
        <w:pStyle w:val="ListParagraph"/>
        <w:numPr>
          <w:ilvl w:val="0"/>
          <w:numId w:val="2"/>
        </w:numPr>
        <w:spacing w:after="0" w:line="240" w:lineRule="auto"/>
      </w:pPr>
      <w:r w:rsidRPr="00E774F7">
        <w:t xml:space="preserve">How </w:t>
      </w:r>
      <w:r>
        <w:t>does the brain:</w:t>
      </w:r>
    </w:p>
    <w:p w:rsidR="00C35799" w:rsidRDefault="00E774F7" w:rsidP="00457CAC">
      <w:pPr>
        <w:pStyle w:val="ListParagraph"/>
        <w:numPr>
          <w:ilvl w:val="1"/>
          <w:numId w:val="2"/>
        </w:numPr>
        <w:spacing w:after="0" w:line="240" w:lineRule="auto"/>
      </w:pPr>
      <w:r>
        <w:t xml:space="preserve">Receive messages from sense organs (eyes, ears, skin, </w:t>
      </w:r>
      <w:proofErr w:type="spellStart"/>
      <w:r>
        <w:t>etc</w:t>
      </w:r>
      <w:proofErr w:type="spellEnd"/>
      <w:r>
        <w:t>)?</w:t>
      </w:r>
      <w:r w:rsidR="00C35799">
        <w:t xml:space="preserve"> </w:t>
      </w:r>
      <w:r w:rsidR="00C35799">
        <w:tab/>
      </w:r>
      <w:r w:rsidR="00C35799">
        <w:tab/>
      </w:r>
      <w:r w:rsidR="00C35799">
        <w:tab/>
        <w:t>[1 mark]</w:t>
      </w:r>
    </w:p>
    <w:p w:rsidR="00E774F7" w:rsidRDefault="00C35799" w:rsidP="00C35799">
      <w:pPr>
        <w:pStyle w:val="ListParagraph"/>
        <w:numPr>
          <w:ilvl w:val="0"/>
          <w:numId w:val="14"/>
        </w:numPr>
        <w:spacing w:after="0" w:line="240" w:lineRule="auto"/>
        <w:ind w:left="1134"/>
      </w:pPr>
      <w:r w:rsidRPr="00C35799">
        <w:rPr>
          <w:color w:val="FF0000"/>
        </w:rPr>
        <w:t>Sensory neurons (1</w:t>
      </w:r>
      <w:proofErr w:type="gramStart"/>
      <w:r w:rsidRPr="00C35799">
        <w:rPr>
          <w:color w:val="FF0000"/>
        </w:rPr>
        <w:t>)</w:t>
      </w:r>
      <w:proofErr w:type="gramEnd"/>
      <w:r>
        <w:rPr>
          <w:color w:val="FF0000"/>
        </w:rPr>
        <w:br/>
      </w:r>
      <w:r w:rsidR="00E774F7">
        <w:br/>
        <w:t>Send messages back to muscles?</w:t>
      </w:r>
      <w:r w:rsidRPr="00C35799">
        <w:t xml:space="preserve"> </w:t>
      </w:r>
      <w:r>
        <w:tab/>
      </w:r>
      <w:r>
        <w:tab/>
      </w:r>
      <w:r>
        <w:tab/>
      </w:r>
      <w:r>
        <w:tab/>
      </w:r>
      <w:r>
        <w:tab/>
      </w:r>
      <w:r>
        <w:tab/>
      </w:r>
      <w:r>
        <w:tab/>
      </w:r>
      <w:r>
        <w:t>[1 mark]</w:t>
      </w:r>
    </w:p>
    <w:p w:rsidR="00A8349B" w:rsidRDefault="00C35799" w:rsidP="00A8349B">
      <w:pPr>
        <w:pStyle w:val="ListParagraph"/>
        <w:numPr>
          <w:ilvl w:val="0"/>
          <w:numId w:val="14"/>
        </w:numPr>
        <w:spacing w:after="0" w:line="240" w:lineRule="auto"/>
        <w:ind w:left="1134" w:hanging="425"/>
      </w:pPr>
      <w:r w:rsidRPr="00C35799">
        <w:rPr>
          <w:color w:val="FF0000"/>
        </w:rPr>
        <w:t>Motor neurons (1)</w:t>
      </w:r>
    </w:p>
    <w:p w:rsidR="00E774F7" w:rsidRPr="00E774F7" w:rsidRDefault="00E774F7" w:rsidP="00E774F7">
      <w:pPr>
        <w:spacing w:after="0" w:line="240" w:lineRule="auto"/>
        <w:ind w:left="360"/>
      </w:pPr>
    </w:p>
    <w:p w:rsidR="00A8349B" w:rsidRPr="00A8349B" w:rsidRDefault="00E774F7" w:rsidP="00457CAC">
      <w:pPr>
        <w:pStyle w:val="ListParagraph"/>
        <w:numPr>
          <w:ilvl w:val="0"/>
          <w:numId w:val="2"/>
        </w:numPr>
        <w:spacing w:after="0" w:line="240" w:lineRule="auto"/>
        <w:rPr>
          <w:b/>
        </w:rPr>
      </w:pPr>
      <w:r>
        <w:t>Imagine you are driving at night. Lights from</w:t>
      </w:r>
      <w:r w:rsidR="00317802">
        <w:t xml:space="preserve"> the</w:t>
      </w:r>
      <w:r>
        <w:t xml:space="preserve"> oncoming traffic ‘hit’ your eyes. Why are you not ‘blinded’ by the intense lights from the oncoming traffic?</w:t>
      </w:r>
      <w:r w:rsidR="00E34601">
        <w:t xml:space="preserve"> </w:t>
      </w:r>
      <w:r w:rsidR="00E34601">
        <w:tab/>
      </w:r>
      <w:r w:rsidR="00E34601">
        <w:tab/>
      </w:r>
      <w:r w:rsidR="00E34601">
        <w:tab/>
        <w:t xml:space="preserve">             [3 marks]</w:t>
      </w:r>
    </w:p>
    <w:p w:rsidR="00A8349B" w:rsidRDefault="00A8349B" w:rsidP="00A8349B">
      <w:pPr>
        <w:spacing w:after="0" w:line="240" w:lineRule="auto"/>
        <w:ind w:left="360"/>
        <w:jc w:val="both"/>
      </w:pPr>
    </w:p>
    <w:p w:rsidR="00A8349B" w:rsidRDefault="00E34601" w:rsidP="00E34601">
      <w:pPr>
        <w:pStyle w:val="ListParagraph"/>
        <w:numPr>
          <w:ilvl w:val="0"/>
          <w:numId w:val="5"/>
        </w:numPr>
        <w:spacing w:after="0" w:line="240" w:lineRule="auto"/>
        <w:jc w:val="both"/>
        <w:rPr>
          <w:color w:val="FF0000"/>
        </w:rPr>
      </w:pPr>
      <w:r>
        <w:rPr>
          <w:color w:val="FF0000"/>
        </w:rPr>
        <w:t>Receptors detect light change (1)</w:t>
      </w:r>
    </w:p>
    <w:p w:rsidR="00E34601" w:rsidRDefault="00E34601" w:rsidP="00E34601">
      <w:pPr>
        <w:pStyle w:val="ListParagraph"/>
        <w:numPr>
          <w:ilvl w:val="0"/>
          <w:numId w:val="5"/>
        </w:numPr>
        <w:spacing w:after="0" w:line="240" w:lineRule="auto"/>
        <w:jc w:val="both"/>
        <w:rPr>
          <w:color w:val="FF0000"/>
        </w:rPr>
      </w:pPr>
      <w:r>
        <w:rPr>
          <w:color w:val="FF0000"/>
        </w:rPr>
        <w:t>Reflex makes iris change size / Reflex protects eye by (1)</w:t>
      </w:r>
    </w:p>
    <w:p w:rsidR="00A8349B" w:rsidRDefault="00E34601" w:rsidP="00A8349B">
      <w:pPr>
        <w:pStyle w:val="ListParagraph"/>
        <w:numPr>
          <w:ilvl w:val="0"/>
          <w:numId w:val="5"/>
        </w:numPr>
        <w:spacing w:after="0" w:line="240" w:lineRule="auto"/>
        <w:jc w:val="both"/>
      </w:pPr>
      <w:r w:rsidRPr="00E34601">
        <w:rPr>
          <w:color w:val="FF0000"/>
        </w:rPr>
        <w:t>Decrease in light entering eye (1)</w:t>
      </w:r>
    </w:p>
    <w:p w:rsidR="00A8349B" w:rsidRPr="00A8349B" w:rsidRDefault="00A8349B" w:rsidP="00A8349B">
      <w:pPr>
        <w:pStyle w:val="ListParagraph"/>
        <w:spacing w:after="0" w:line="240" w:lineRule="auto"/>
        <w:rPr>
          <w:b/>
        </w:rPr>
      </w:pPr>
    </w:p>
    <w:p w:rsidR="00317802" w:rsidRPr="00A8349B" w:rsidRDefault="00317802" w:rsidP="00457CAC">
      <w:pPr>
        <w:pStyle w:val="ListParagraph"/>
        <w:numPr>
          <w:ilvl w:val="0"/>
          <w:numId w:val="2"/>
        </w:numPr>
        <w:spacing w:after="0" w:line="240" w:lineRule="auto"/>
        <w:rPr>
          <w:b/>
        </w:rPr>
      </w:pPr>
      <w:r>
        <w:t>Alcohol is a depressant, meaning it ‘slows down’ the nerve cells/neurons in the Central Nervous System. Explain why it is not recommended for drivers of vehicles to consume alcohol or high amounts of alcohol before getting behind the wheel?</w:t>
      </w:r>
      <w:r w:rsidR="00F1404A">
        <w:t xml:space="preserve"> </w:t>
      </w:r>
      <w:r w:rsidR="00F1404A">
        <w:tab/>
      </w:r>
      <w:r w:rsidR="00F1404A">
        <w:tab/>
      </w:r>
      <w:r w:rsidR="00F1404A">
        <w:tab/>
      </w:r>
      <w:r w:rsidR="00F1404A">
        <w:tab/>
        <w:t xml:space="preserve">             [5 marks]</w:t>
      </w:r>
    </w:p>
    <w:p w:rsidR="00F1404A" w:rsidRPr="00F1404A" w:rsidRDefault="00F1404A" w:rsidP="00F1404A">
      <w:pPr>
        <w:spacing w:after="0" w:line="240" w:lineRule="auto"/>
        <w:ind w:left="709"/>
        <w:jc w:val="both"/>
        <w:rPr>
          <w:i/>
          <w:color w:val="FF0000"/>
        </w:rPr>
      </w:pPr>
      <w:r>
        <w:rPr>
          <w:i/>
          <w:color w:val="FF0000"/>
        </w:rPr>
        <w:t>Any 5 of the following:</w:t>
      </w:r>
    </w:p>
    <w:p w:rsidR="003C6A4A" w:rsidRDefault="003C6A4A" w:rsidP="003C6A4A">
      <w:pPr>
        <w:pStyle w:val="ListParagraph"/>
        <w:numPr>
          <w:ilvl w:val="0"/>
          <w:numId w:val="6"/>
        </w:numPr>
        <w:spacing w:after="0" w:line="240" w:lineRule="auto"/>
        <w:ind w:left="1134" w:hanging="425"/>
        <w:jc w:val="both"/>
        <w:rPr>
          <w:color w:val="FF0000"/>
        </w:rPr>
      </w:pPr>
      <w:r>
        <w:rPr>
          <w:color w:val="FF0000"/>
        </w:rPr>
        <w:t>Nerve impulses are meant to relay messages quickly (1)</w:t>
      </w:r>
    </w:p>
    <w:p w:rsidR="003C6A4A" w:rsidRDefault="003C6A4A" w:rsidP="003C6A4A">
      <w:pPr>
        <w:pStyle w:val="ListParagraph"/>
        <w:numPr>
          <w:ilvl w:val="0"/>
          <w:numId w:val="6"/>
        </w:numPr>
        <w:spacing w:after="0" w:line="240" w:lineRule="auto"/>
        <w:ind w:left="1134" w:hanging="425"/>
        <w:jc w:val="both"/>
        <w:rPr>
          <w:color w:val="FF0000"/>
        </w:rPr>
      </w:pPr>
      <w:r>
        <w:rPr>
          <w:color w:val="FF0000"/>
        </w:rPr>
        <w:t>How messages are passed through the body (1)</w:t>
      </w:r>
    </w:p>
    <w:p w:rsidR="00F1404A" w:rsidRPr="00F1404A" w:rsidRDefault="00F1404A" w:rsidP="00F1404A">
      <w:pPr>
        <w:pStyle w:val="ListParagraph"/>
        <w:numPr>
          <w:ilvl w:val="0"/>
          <w:numId w:val="6"/>
        </w:numPr>
        <w:spacing w:after="0" w:line="240" w:lineRule="auto"/>
        <w:ind w:left="1134" w:hanging="425"/>
        <w:jc w:val="both"/>
        <w:rPr>
          <w:color w:val="FF0000"/>
        </w:rPr>
      </w:pPr>
      <w:r>
        <w:rPr>
          <w:color w:val="FF0000"/>
        </w:rPr>
        <w:t>Nerve impulse slows down (1)</w:t>
      </w:r>
    </w:p>
    <w:p w:rsidR="00F1404A" w:rsidRDefault="00F1404A" w:rsidP="003C6A4A">
      <w:pPr>
        <w:pStyle w:val="ListParagraph"/>
        <w:numPr>
          <w:ilvl w:val="0"/>
          <w:numId w:val="6"/>
        </w:numPr>
        <w:spacing w:after="0" w:line="240" w:lineRule="auto"/>
        <w:ind w:left="1134" w:hanging="425"/>
        <w:jc w:val="both"/>
        <w:rPr>
          <w:color w:val="FF0000"/>
        </w:rPr>
      </w:pPr>
      <w:r>
        <w:rPr>
          <w:color w:val="FF0000"/>
        </w:rPr>
        <w:t>If neurons slow down, connections in brain slows (1)</w:t>
      </w:r>
    </w:p>
    <w:p w:rsidR="00F1404A" w:rsidRDefault="00F1404A" w:rsidP="003C6A4A">
      <w:pPr>
        <w:pStyle w:val="ListParagraph"/>
        <w:numPr>
          <w:ilvl w:val="0"/>
          <w:numId w:val="6"/>
        </w:numPr>
        <w:spacing w:after="0" w:line="240" w:lineRule="auto"/>
        <w:ind w:left="1134" w:hanging="425"/>
        <w:jc w:val="both"/>
        <w:rPr>
          <w:color w:val="FF0000"/>
        </w:rPr>
      </w:pPr>
      <w:r>
        <w:rPr>
          <w:color w:val="FF0000"/>
        </w:rPr>
        <w:t>Stimulus sent to brain slower (1)</w:t>
      </w:r>
    </w:p>
    <w:p w:rsidR="00F1404A" w:rsidRDefault="00F1404A" w:rsidP="003C6A4A">
      <w:pPr>
        <w:pStyle w:val="ListParagraph"/>
        <w:numPr>
          <w:ilvl w:val="0"/>
          <w:numId w:val="6"/>
        </w:numPr>
        <w:spacing w:after="0" w:line="240" w:lineRule="auto"/>
        <w:ind w:left="1134" w:hanging="425"/>
        <w:jc w:val="both"/>
        <w:rPr>
          <w:color w:val="FF0000"/>
        </w:rPr>
      </w:pPr>
      <w:r>
        <w:rPr>
          <w:color w:val="FF0000"/>
        </w:rPr>
        <w:t>Messages to muscles slower (1)</w:t>
      </w:r>
    </w:p>
    <w:p w:rsidR="00F1404A" w:rsidRDefault="00F1404A" w:rsidP="003C6A4A">
      <w:pPr>
        <w:pStyle w:val="ListParagraph"/>
        <w:numPr>
          <w:ilvl w:val="0"/>
          <w:numId w:val="6"/>
        </w:numPr>
        <w:spacing w:after="0" w:line="240" w:lineRule="auto"/>
        <w:ind w:left="1134" w:hanging="425"/>
        <w:jc w:val="both"/>
        <w:rPr>
          <w:color w:val="FF0000"/>
        </w:rPr>
      </w:pPr>
      <w:r>
        <w:rPr>
          <w:color w:val="FF0000"/>
        </w:rPr>
        <w:t>Reactions to stimuli are slower (2)</w:t>
      </w:r>
    </w:p>
    <w:p w:rsidR="00F1404A" w:rsidRDefault="00F1404A" w:rsidP="003C6A4A">
      <w:pPr>
        <w:pStyle w:val="ListParagraph"/>
        <w:numPr>
          <w:ilvl w:val="0"/>
          <w:numId w:val="6"/>
        </w:numPr>
        <w:spacing w:after="0" w:line="240" w:lineRule="auto"/>
        <w:ind w:left="1134" w:hanging="425"/>
        <w:jc w:val="both"/>
        <w:rPr>
          <w:color w:val="FF0000"/>
        </w:rPr>
      </w:pPr>
      <w:r>
        <w:rPr>
          <w:color w:val="FF0000"/>
        </w:rPr>
        <w:t>Poor decisions made (1)</w:t>
      </w:r>
    </w:p>
    <w:p w:rsidR="00F1404A" w:rsidRPr="003C6A4A" w:rsidRDefault="00F1404A" w:rsidP="003C6A4A">
      <w:pPr>
        <w:pStyle w:val="ListParagraph"/>
        <w:numPr>
          <w:ilvl w:val="0"/>
          <w:numId w:val="6"/>
        </w:numPr>
        <w:spacing w:after="0" w:line="240" w:lineRule="auto"/>
        <w:ind w:left="1134" w:hanging="425"/>
        <w:jc w:val="both"/>
        <w:rPr>
          <w:color w:val="FF0000"/>
        </w:rPr>
      </w:pPr>
      <w:r>
        <w:rPr>
          <w:color w:val="FF0000"/>
        </w:rPr>
        <w:t>Accidents due to slow reactions (1)</w:t>
      </w:r>
    </w:p>
    <w:sectPr w:rsidR="00F1404A" w:rsidRPr="003C6A4A" w:rsidSect="00AC6B00">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0A9B"/>
    <w:multiLevelType w:val="hybridMultilevel"/>
    <w:tmpl w:val="FB5A6E8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7401E0B"/>
    <w:multiLevelType w:val="hybridMultilevel"/>
    <w:tmpl w:val="96C48562"/>
    <w:lvl w:ilvl="0" w:tplc="D84A26AE">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CC600AC"/>
    <w:multiLevelType w:val="hybridMultilevel"/>
    <w:tmpl w:val="138AE6A2"/>
    <w:lvl w:ilvl="0" w:tplc="FF9A75DE">
      <w:start w:val="1"/>
      <w:numFmt w:val="bullet"/>
      <w:lvlText w:val=""/>
      <w:lvlJc w:val="left"/>
      <w:pPr>
        <w:ind w:left="1800" w:hanging="360"/>
      </w:pPr>
      <w:rPr>
        <w:rFonts w:ascii="Symbol" w:hAnsi="Symbol" w:hint="default"/>
        <w:color w:val="FF0000"/>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1E350E39"/>
    <w:multiLevelType w:val="hybridMultilevel"/>
    <w:tmpl w:val="81AE7872"/>
    <w:lvl w:ilvl="0" w:tplc="FF9A75DE">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1FE96DA8"/>
    <w:multiLevelType w:val="hybridMultilevel"/>
    <w:tmpl w:val="A99694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6AC5B55"/>
    <w:multiLevelType w:val="hybridMultilevel"/>
    <w:tmpl w:val="FE06B99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36813424"/>
    <w:multiLevelType w:val="hybridMultilevel"/>
    <w:tmpl w:val="F5EACE04"/>
    <w:lvl w:ilvl="0" w:tplc="FF9A75DE">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463706"/>
    <w:multiLevelType w:val="hybridMultilevel"/>
    <w:tmpl w:val="E520B7F6"/>
    <w:lvl w:ilvl="0" w:tplc="FF9A75DE">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37D0759C"/>
    <w:multiLevelType w:val="hybridMultilevel"/>
    <w:tmpl w:val="6394B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A6E4506"/>
    <w:multiLevelType w:val="hybridMultilevel"/>
    <w:tmpl w:val="F562365C"/>
    <w:lvl w:ilvl="0" w:tplc="FF9A75DE">
      <w:start w:val="1"/>
      <w:numFmt w:val="bullet"/>
      <w:lvlText w:val=""/>
      <w:lvlJc w:val="left"/>
      <w:pPr>
        <w:ind w:left="2160" w:hanging="360"/>
      </w:pPr>
      <w:rPr>
        <w:rFonts w:ascii="Symbol" w:hAnsi="Symbol" w:hint="default"/>
        <w:color w:val="FF0000"/>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50371623"/>
    <w:multiLevelType w:val="hybridMultilevel"/>
    <w:tmpl w:val="DA00B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D815D20"/>
    <w:multiLevelType w:val="hybridMultilevel"/>
    <w:tmpl w:val="668A3468"/>
    <w:lvl w:ilvl="0" w:tplc="D84A26AE">
      <w:start w:val="1"/>
      <w:numFmt w:val="bullet"/>
      <w:lvlText w:val=""/>
      <w:lvlJc w:val="left"/>
      <w:pPr>
        <w:ind w:left="1080" w:hanging="360"/>
      </w:pPr>
      <w:rPr>
        <w:rFonts w:ascii="Symbol" w:hAnsi="Symbol" w:hint="default"/>
        <w:color w:val="FF000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5D9E4973"/>
    <w:multiLevelType w:val="hybridMultilevel"/>
    <w:tmpl w:val="F74CB9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EE84630"/>
    <w:multiLevelType w:val="hybridMultilevel"/>
    <w:tmpl w:val="A18C06F2"/>
    <w:lvl w:ilvl="0" w:tplc="FF9A75D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ACE2698"/>
    <w:multiLevelType w:val="hybridMultilevel"/>
    <w:tmpl w:val="F74CB9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79F734C"/>
    <w:multiLevelType w:val="hybridMultilevel"/>
    <w:tmpl w:val="103AD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F6058FA"/>
    <w:multiLevelType w:val="hybridMultilevel"/>
    <w:tmpl w:val="E0525788"/>
    <w:lvl w:ilvl="0" w:tplc="55AAF4F0">
      <w:start w:val="1"/>
      <w:numFmt w:val="decimal"/>
      <w:lvlText w:val="%1."/>
      <w:lvlJc w:val="left"/>
      <w:pPr>
        <w:ind w:left="720" w:hanging="360"/>
      </w:pPr>
      <w:rPr>
        <w:rFonts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6"/>
  </w:num>
  <w:num w:numId="3">
    <w:abstractNumId w:val="12"/>
  </w:num>
  <w:num w:numId="4">
    <w:abstractNumId w:val="14"/>
  </w:num>
  <w:num w:numId="5">
    <w:abstractNumId w:val="11"/>
  </w:num>
  <w:num w:numId="6">
    <w:abstractNumId w:val="1"/>
  </w:num>
  <w:num w:numId="7">
    <w:abstractNumId w:val="5"/>
  </w:num>
  <w:num w:numId="8">
    <w:abstractNumId w:val="8"/>
  </w:num>
  <w:num w:numId="9">
    <w:abstractNumId w:val="15"/>
  </w:num>
  <w:num w:numId="10">
    <w:abstractNumId w:val="0"/>
  </w:num>
  <w:num w:numId="11">
    <w:abstractNumId w:val="7"/>
  </w:num>
  <w:num w:numId="12">
    <w:abstractNumId w:val="6"/>
  </w:num>
  <w:num w:numId="13">
    <w:abstractNumId w:val="9"/>
  </w:num>
  <w:num w:numId="14">
    <w:abstractNumId w:val="2"/>
  </w:num>
  <w:num w:numId="15">
    <w:abstractNumId w:val="3"/>
  </w:num>
  <w:num w:numId="16">
    <w:abstractNumId w:val="13"/>
  </w:num>
  <w:num w:numId="1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0437A"/>
    <w:rsid w:val="00093D87"/>
    <w:rsid w:val="000A4DF7"/>
    <w:rsid w:val="000B526C"/>
    <w:rsid w:val="000D3C05"/>
    <w:rsid w:val="000E2092"/>
    <w:rsid w:val="001072C4"/>
    <w:rsid w:val="00122FFF"/>
    <w:rsid w:val="001360FF"/>
    <w:rsid w:val="00153FCE"/>
    <w:rsid w:val="0015466B"/>
    <w:rsid w:val="001870F5"/>
    <w:rsid w:val="001C7500"/>
    <w:rsid w:val="001F0959"/>
    <w:rsid w:val="002501E6"/>
    <w:rsid w:val="00263278"/>
    <w:rsid w:val="002C0DAB"/>
    <w:rsid w:val="002E6EBE"/>
    <w:rsid w:val="003064BB"/>
    <w:rsid w:val="00317802"/>
    <w:rsid w:val="003544C4"/>
    <w:rsid w:val="003766EF"/>
    <w:rsid w:val="0038489D"/>
    <w:rsid w:val="00396D57"/>
    <w:rsid w:val="003A3E70"/>
    <w:rsid w:val="003C31F5"/>
    <w:rsid w:val="003C6A4A"/>
    <w:rsid w:val="0040346B"/>
    <w:rsid w:val="004036D9"/>
    <w:rsid w:val="00404532"/>
    <w:rsid w:val="00414425"/>
    <w:rsid w:val="00422563"/>
    <w:rsid w:val="004366A9"/>
    <w:rsid w:val="00456F63"/>
    <w:rsid w:val="00457CAC"/>
    <w:rsid w:val="00463E92"/>
    <w:rsid w:val="00472BF7"/>
    <w:rsid w:val="004B4689"/>
    <w:rsid w:val="004C5B91"/>
    <w:rsid w:val="004E078C"/>
    <w:rsid w:val="004E0FFB"/>
    <w:rsid w:val="004E3480"/>
    <w:rsid w:val="004F2235"/>
    <w:rsid w:val="004F2DCC"/>
    <w:rsid w:val="00520C27"/>
    <w:rsid w:val="005443AB"/>
    <w:rsid w:val="00545630"/>
    <w:rsid w:val="005464CE"/>
    <w:rsid w:val="00573074"/>
    <w:rsid w:val="00587574"/>
    <w:rsid w:val="00593D2F"/>
    <w:rsid w:val="005A57E0"/>
    <w:rsid w:val="005B259C"/>
    <w:rsid w:val="005B7C2C"/>
    <w:rsid w:val="005C1736"/>
    <w:rsid w:val="005D2927"/>
    <w:rsid w:val="005E29C4"/>
    <w:rsid w:val="005E667C"/>
    <w:rsid w:val="005E782F"/>
    <w:rsid w:val="00615194"/>
    <w:rsid w:val="00617489"/>
    <w:rsid w:val="00617EA5"/>
    <w:rsid w:val="00622919"/>
    <w:rsid w:val="00640209"/>
    <w:rsid w:val="00663B26"/>
    <w:rsid w:val="0068557E"/>
    <w:rsid w:val="0069476E"/>
    <w:rsid w:val="00694C96"/>
    <w:rsid w:val="006960BD"/>
    <w:rsid w:val="00707B68"/>
    <w:rsid w:val="00714B9B"/>
    <w:rsid w:val="00754318"/>
    <w:rsid w:val="007A409F"/>
    <w:rsid w:val="007C2BE8"/>
    <w:rsid w:val="007D2017"/>
    <w:rsid w:val="007D473A"/>
    <w:rsid w:val="007D6574"/>
    <w:rsid w:val="00814C22"/>
    <w:rsid w:val="00832A08"/>
    <w:rsid w:val="00847282"/>
    <w:rsid w:val="008536E3"/>
    <w:rsid w:val="00866103"/>
    <w:rsid w:val="008662F8"/>
    <w:rsid w:val="00867981"/>
    <w:rsid w:val="00867E81"/>
    <w:rsid w:val="00871B75"/>
    <w:rsid w:val="00874D7F"/>
    <w:rsid w:val="00880B05"/>
    <w:rsid w:val="008A1184"/>
    <w:rsid w:val="00915E2E"/>
    <w:rsid w:val="00927A0F"/>
    <w:rsid w:val="0093251E"/>
    <w:rsid w:val="0094294B"/>
    <w:rsid w:val="009524EF"/>
    <w:rsid w:val="00982DF2"/>
    <w:rsid w:val="00996E5B"/>
    <w:rsid w:val="009A5A57"/>
    <w:rsid w:val="009B7EA4"/>
    <w:rsid w:val="009C4EBD"/>
    <w:rsid w:val="009D28CA"/>
    <w:rsid w:val="009E0A7B"/>
    <w:rsid w:val="009E3D8E"/>
    <w:rsid w:val="00A165FF"/>
    <w:rsid w:val="00A235DD"/>
    <w:rsid w:val="00A241DA"/>
    <w:rsid w:val="00A343C6"/>
    <w:rsid w:val="00A61ACF"/>
    <w:rsid w:val="00A70831"/>
    <w:rsid w:val="00A8349B"/>
    <w:rsid w:val="00A945C6"/>
    <w:rsid w:val="00AB2718"/>
    <w:rsid w:val="00AC6B00"/>
    <w:rsid w:val="00AE18E6"/>
    <w:rsid w:val="00B25854"/>
    <w:rsid w:val="00B32154"/>
    <w:rsid w:val="00B36FDF"/>
    <w:rsid w:val="00B45AA8"/>
    <w:rsid w:val="00B95398"/>
    <w:rsid w:val="00BB36C5"/>
    <w:rsid w:val="00BC0BEC"/>
    <w:rsid w:val="00C24964"/>
    <w:rsid w:val="00C31AE9"/>
    <w:rsid w:val="00C35799"/>
    <w:rsid w:val="00C72160"/>
    <w:rsid w:val="00CC26D8"/>
    <w:rsid w:val="00CD25C6"/>
    <w:rsid w:val="00CF6542"/>
    <w:rsid w:val="00D0259F"/>
    <w:rsid w:val="00D3167B"/>
    <w:rsid w:val="00D52709"/>
    <w:rsid w:val="00D63447"/>
    <w:rsid w:val="00D742EB"/>
    <w:rsid w:val="00D804C2"/>
    <w:rsid w:val="00DB422E"/>
    <w:rsid w:val="00DC58A4"/>
    <w:rsid w:val="00E07611"/>
    <w:rsid w:val="00E27898"/>
    <w:rsid w:val="00E34601"/>
    <w:rsid w:val="00E774F7"/>
    <w:rsid w:val="00E96421"/>
    <w:rsid w:val="00E973C5"/>
    <w:rsid w:val="00EC7066"/>
    <w:rsid w:val="00ED6A8B"/>
    <w:rsid w:val="00F06D35"/>
    <w:rsid w:val="00F1404A"/>
    <w:rsid w:val="00F424C0"/>
    <w:rsid w:val="00F8588D"/>
    <w:rsid w:val="00F97817"/>
    <w:rsid w:val="00FA2F8D"/>
    <w:rsid w:val="00FE2E8A"/>
    <w:rsid w:val="00FE4FE9"/>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table" w:styleId="MediumShading2">
    <w:name w:val="Medium Shading 2"/>
    <w:basedOn w:val="TableNormal"/>
    <w:uiPriority w:val="64"/>
    <w:rsid w:val="003C31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3C31F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C31F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3C31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table" w:styleId="MediumShading2">
    <w:name w:val="Medium Shading 2"/>
    <w:basedOn w:val="TableNormal"/>
    <w:uiPriority w:val="64"/>
    <w:rsid w:val="003C31F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3C31F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C31F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3C31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BFC5A-56B9-4789-89DE-36F9FA91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8F65D81D</Template>
  <TotalTime>229</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32</cp:revision>
  <cp:lastPrinted>2014-03-12T13:57:00Z</cp:lastPrinted>
  <dcterms:created xsi:type="dcterms:W3CDTF">2018-02-27T00:42:00Z</dcterms:created>
  <dcterms:modified xsi:type="dcterms:W3CDTF">2018-02-27T08:18:00Z</dcterms:modified>
</cp:coreProperties>
</file>