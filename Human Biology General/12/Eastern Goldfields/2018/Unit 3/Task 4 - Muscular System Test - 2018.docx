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DF" w:rsidRPr="0093251E" w:rsidRDefault="00DD0CDF" w:rsidP="00DD0CDF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1185BB60" wp14:editId="52721DC7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</w:t>
      </w:r>
      <w:r>
        <w:rPr>
          <w:b/>
          <w:sz w:val="26"/>
          <w:szCs w:val="26"/>
        </w:rPr>
        <w:t>Y – YEAR 12</w:t>
      </w:r>
    </w:p>
    <w:p w:rsidR="00DD0CDF" w:rsidRDefault="00927DFD" w:rsidP="00DD0CDF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4 – </w:t>
      </w:r>
      <w:bookmarkStart w:id="0" w:name="_GoBack"/>
      <w:bookmarkEnd w:id="0"/>
      <w:r w:rsidR="00DD0CDF">
        <w:rPr>
          <w:b/>
          <w:sz w:val="26"/>
          <w:szCs w:val="26"/>
        </w:rPr>
        <w:t>MUSCULAR SYSTEMS TEST</w:t>
      </w:r>
    </w:p>
    <w:p w:rsidR="00DD0CDF" w:rsidRDefault="00DD0CDF" w:rsidP="00DD0CDF">
      <w:pPr>
        <w:spacing w:line="240" w:lineRule="auto"/>
        <w:rPr>
          <w:b/>
          <w:sz w:val="26"/>
          <w:szCs w:val="26"/>
        </w:rPr>
      </w:pPr>
    </w:p>
    <w:p w:rsidR="00DD0CDF" w:rsidRDefault="00DD0CDF" w:rsidP="00DD0CDF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 xml:space="preserve">________________________________            </w:t>
      </w:r>
      <w:r>
        <w:rPr>
          <w:b/>
          <w:sz w:val="26"/>
          <w:szCs w:val="26"/>
        </w:rPr>
        <w:tab/>
        <w:t xml:space="preserve">                WEIGHTING: 7.5%</w:t>
      </w:r>
    </w:p>
    <w:p w:rsidR="00DD0CDF" w:rsidRDefault="00DD0CDF" w:rsidP="00DD0CDF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______________________</w:t>
      </w:r>
      <w:r w:rsidR="009A45CF">
        <w:rPr>
          <w:b/>
          <w:sz w:val="26"/>
          <w:szCs w:val="26"/>
        </w:rPr>
        <w:t>_</w:t>
      </w:r>
      <w:r w:rsidR="004A7635">
        <w:rPr>
          <w:b/>
          <w:sz w:val="26"/>
          <w:szCs w:val="26"/>
        </w:rPr>
        <w:t>_________</w:t>
      </w:r>
      <w:r w:rsidR="004A7635">
        <w:rPr>
          <w:b/>
          <w:sz w:val="26"/>
          <w:szCs w:val="26"/>
        </w:rPr>
        <w:tab/>
        <w:t xml:space="preserve">     MARK: ______ / </w:t>
      </w:r>
      <w:r w:rsidR="00FD63C6">
        <w:rPr>
          <w:b/>
          <w:sz w:val="26"/>
          <w:szCs w:val="26"/>
        </w:rPr>
        <w:t>32</w:t>
      </w:r>
      <w:r w:rsidR="009A45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= ______ %</w:t>
      </w:r>
    </w:p>
    <w:p w:rsidR="00DD0CDF" w:rsidRDefault="00DD0CDF" w:rsidP="00DD0CDF">
      <w:pPr>
        <w:spacing w:after="0" w:line="240" w:lineRule="auto"/>
        <w:jc w:val="both"/>
        <w:rPr>
          <w:b/>
          <w:sz w:val="26"/>
          <w:szCs w:val="26"/>
        </w:rPr>
      </w:pPr>
    </w:p>
    <w:p w:rsidR="00DD0CDF" w:rsidRPr="00F423DA" w:rsidRDefault="00DD0CDF" w:rsidP="00DD0CDF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MULTIPLE CHOICE SECTION                                                                                                                       [</w:t>
      </w:r>
      <w:r w:rsidR="00533F0B">
        <w:rPr>
          <w:b/>
          <w:i/>
        </w:rPr>
        <w:t>5</w:t>
      </w:r>
      <w:r>
        <w:rPr>
          <w:b/>
          <w:i/>
        </w:rPr>
        <w:t xml:space="preserve"> MARKS]</w:t>
      </w:r>
    </w:p>
    <w:p w:rsidR="00DD0CDF" w:rsidRPr="0093251E" w:rsidRDefault="00DD0CDF" w:rsidP="00DD0CDF">
      <w:pPr>
        <w:spacing w:after="0" w:line="240" w:lineRule="auto"/>
        <w:jc w:val="both"/>
        <w:rPr>
          <w:b/>
          <w:sz w:val="26"/>
          <w:szCs w:val="26"/>
        </w:rPr>
      </w:pPr>
    </w:p>
    <w:p w:rsidR="00DD0CDF" w:rsidRDefault="00746584" w:rsidP="00DD0CDF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</w:pPr>
      <w:r w:rsidRPr="00746584">
        <w:rPr>
          <w:noProof/>
          <w:lang w:eastAsia="en-AU"/>
        </w:rPr>
        <w:drawing>
          <wp:anchor distT="0" distB="0" distL="114300" distR="114300" simplePos="0" relativeHeight="251732992" behindDoc="0" locked="0" layoutInCell="1" allowOverlap="1" wp14:anchorId="6ED9F627" wp14:editId="3AC52D61">
            <wp:simplePos x="0" y="0"/>
            <wp:positionH relativeFrom="column">
              <wp:posOffset>4491990</wp:posOffset>
            </wp:positionH>
            <wp:positionV relativeFrom="paragraph">
              <wp:posOffset>48260</wp:posOffset>
            </wp:positionV>
            <wp:extent cx="1489710" cy="1338580"/>
            <wp:effectExtent l="0" t="0" r="0" b="0"/>
            <wp:wrapSquare wrapText="bothSides"/>
            <wp:docPr id="28676" name="Picture 9" descr="mus_car_2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9" descr="mus_car_20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338580"/>
                    </a:xfrm>
                    <a:prstGeom prst="rect">
                      <a:avLst/>
                    </a:prstGeom>
                    <a:noFill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CDF">
        <w:t>A student examining a microscope slide of muscle tissue under the microscope saw the presence of striations and intercalated discs.  The type of muscle he was looking at was:</w:t>
      </w:r>
    </w:p>
    <w:p w:rsidR="00DD0CDF" w:rsidRDefault="00DD0CDF" w:rsidP="00DD0CDF">
      <w:pPr>
        <w:spacing w:after="0" w:line="240" w:lineRule="auto"/>
        <w:jc w:val="both"/>
      </w:pPr>
    </w:p>
    <w:p w:rsidR="00DD0CDF" w:rsidRDefault="00DD0CDF" w:rsidP="00DD0CDF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</w:pPr>
      <w:r>
        <w:t>Cardiac muscle</w:t>
      </w:r>
    </w:p>
    <w:p w:rsidR="00DD0CDF" w:rsidRDefault="00DD0CDF" w:rsidP="00DD0CDF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</w:pPr>
      <w:r>
        <w:t>Skeletal muscle</w:t>
      </w:r>
      <w:r w:rsidR="00746584" w:rsidRPr="00746584">
        <w:rPr>
          <w:noProof/>
          <w:lang w:eastAsia="en-AU"/>
        </w:rPr>
        <w:t xml:space="preserve"> </w:t>
      </w:r>
    </w:p>
    <w:p w:rsidR="00DD0CDF" w:rsidRDefault="00DD0CDF" w:rsidP="00DD0CDF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</w:pPr>
      <w:r>
        <w:t>Smooth muscle</w:t>
      </w:r>
    </w:p>
    <w:p w:rsidR="00DD0CDF" w:rsidRDefault="00DD0CDF" w:rsidP="00DD0CDF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</w:pPr>
      <w:r>
        <w:t xml:space="preserve">Tendon </w:t>
      </w:r>
    </w:p>
    <w:p w:rsidR="00785549" w:rsidRDefault="00785549"/>
    <w:p w:rsidR="00DD0CDF" w:rsidRDefault="00DD0CDF" w:rsidP="00D139AA">
      <w:pPr>
        <w:pStyle w:val="ListParagraph"/>
        <w:numPr>
          <w:ilvl w:val="0"/>
          <w:numId w:val="1"/>
        </w:numPr>
        <w:spacing w:after="0" w:line="240" w:lineRule="auto"/>
        <w:ind w:left="567" w:hanging="567"/>
      </w:pPr>
      <w:r>
        <w:t>Which of the statement below is true of the image</w:t>
      </w:r>
      <w:r w:rsidR="0078766E">
        <w:t xml:space="preserve"> below</w:t>
      </w:r>
      <w:r>
        <w:t xml:space="preserve">?   </w:t>
      </w: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724800" behindDoc="0" locked="0" layoutInCell="1" allowOverlap="1" wp14:anchorId="22B929DC" wp14:editId="34879532">
            <wp:simplePos x="0" y="0"/>
            <wp:positionH relativeFrom="column">
              <wp:posOffset>1391285</wp:posOffset>
            </wp:positionH>
            <wp:positionV relativeFrom="paragraph">
              <wp:posOffset>66675</wp:posOffset>
            </wp:positionV>
            <wp:extent cx="3807460" cy="2005965"/>
            <wp:effectExtent l="0" t="0" r="2540" b="0"/>
            <wp:wrapSquare wrapText="bothSides"/>
            <wp:docPr id="4" name="Picture 4" descr="Image result for knee flex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nee flex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C88" w:rsidRDefault="00A83C88" w:rsidP="00A83C88">
      <w:pPr>
        <w:spacing w:after="0" w:line="240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60ECEA" wp14:editId="046D9ACA">
                <wp:simplePos x="0" y="0"/>
                <wp:positionH relativeFrom="column">
                  <wp:posOffset>1661160</wp:posOffset>
                </wp:positionH>
                <wp:positionV relativeFrom="paragraph">
                  <wp:posOffset>62865</wp:posOffset>
                </wp:positionV>
                <wp:extent cx="818515" cy="286385"/>
                <wp:effectExtent l="0" t="0" r="63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527" w:rsidRDefault="00055527" w:rsidP="00A83C88">
                            <w:r>
                              <w:t>Hamstring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8pt;margin-top:4.95pt;width:64.45pt;height:22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" stroked="f">
                <v:textbox>
                  <w:txbxContent>
                    <w:p w:rsidR="00055527" w:rsidRDefault="00055527" w:rsidP="00A83C88">
                      <w:r>
                        <w:t>Hamstring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A83C88" w:rsidRDefault="00A83C88" w:rsidP="00A83C88">
      <w:pPr>
        <w:spacing w:after="0" w:line="240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20552" wp14:editId="1262C520">
                <wp:simplePos x="0" y="0"/>
                <wp:positionH relativeFrom="column">
                  <wp:posOffset>3065145</wp:posOffset>
                </wp:positionH>
                <wp:positionV relativeFrom="paragraph">
                  <wp:posOffset>53975</wp:posOffset>
                </wp:positionV>
                <wp:extent cx="818515" cy="286385"/>
                <wp:effectExtent l="0" t="0" r="63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527" w:rsidRDefault="00055527">
                            <w:r>
                              <w:t>Quadriceps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1.35pt;margin-top:4.25pt;width:64.45pt;height:22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" stroked="f">
                <v:textbox>
                  <w:txbxContent>
                    <w:p w:rsidR="00055527" w:rsidRDefault="00055527">
                      <w:r>
                        <w:t>Quadriceps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776D18" wp14:editId="0EA12543">
                <wp:simplePos x="0" y="0"/>
                <wp:positionH relativeFrom="column">
                  <wp:posOffset>2676525</wp:posOffset>
                </wp:positionH>
                <wp:positionV relativeFrom="paragraph">
                  <wp:posOffset>200025</wp:posOffset>
                </wp:positionV>
                <wp:extent cx="914400" cy="749935"/>
                <wp:effectExtent l="38100" t="19050" r="190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49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0.75pt;margin-top:15.75pt;width:1in;height:59.0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1F3243" wp14:editId="62D813A6">
                <wp:simplePos x="0" y="0"/>
                <wp:positionH relativeFrom="column">
                  <wp:posOffset>2021840</wp:posOffset>
                </wp:positionH>
                <wp:positionV relativeFrom="paragraph">
                  <wp:posOffset>49530</wp:posOffset>
                </wp:positionV>
                <wp:extent cx="791210" cy="641350"/>
                <wp:effectExtent l="19050" t="19050" r="46990" b="44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10" cy="641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59.2pt;margin-top:3.9pt;width:62.3pt;height:5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" strokecolor="black [3213]" strokeweight="2.25pt">
                <v:stroke endarrow="open"/>
              </v:shape>
            </w:pict>
          </mc:Fallback>
        </mc:AlternateContent>
      </w: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</w:p>
    <w:p w:rsidR="00A83C88" w:rsidRDefault="00A83C88" w:rsidP="00A83C88">
      <w:pPr>
        <w:spacing w:after="0" w:line="240" w:lineRule="auto"/>
      </w:pPr>
    </w:p>
    <w:p w:rsidR="00D139AA" w:rsidRDefault="00D139AA" w:rsidP="00D139AA">
      <w:pPr>
        <w:spacing w:after="0" w:line="240" w:lineRule="auto"/>
      </w:pPr>
    </w:p>
    <w:p w:rsidR="00DD0CDF" w:rsidRDefault="00DD0CDF" w:rsidP="00D139AA">
      <w:pPr>
        <w:pStyle w:val="ListParagraph"/>
        <w:numPr>
          <w:ilvl w:val="0"/>
          <w:numId w:val="10"/>
        </w:numPr>
        <w:spacing w:after="0" w:line="240" w:lineRule="auto"/>
        <w:ind w:left="1134" w:hanging="567"/>
      </w:pPr>
      <w:r>
        <w:t xml:space="preserve">To </w:t>
      </w:r>
      <w:r w:rsidR="0078766E">
        <w:t>bring his foot towards his buttocks</w:t>
      </w:r>
      <w:r>
        <w:t xml:space="preserve">, the </w:t>
      </w:r>
      <w:r w:rsidR="0078766E">
        <w:t>person</w:t>
      </w:r>
      <w:r>
        <w:t xml:space="preserve"> must have contracted his quadriceps and relaxed his hamstrings</w:t>
      </w:r>
      <w:r w:rsidR="00A83C88">
        <w:br/>
      </w:r>
    </w:p>
    <w:p w:rsidR="00DD0CDF" w:rsidRDefault="00A83C88" w:rsidP="00D139AA">
      <w:pPr>
        <w:pStyle w:val="ListParagraph"/>
        <w:numPr>
          <w:ilvl w:val="0"/>
          <w:numId w:val="10"/>
        </w:numPr>
        <w:spacing w:after="0" w:line="240" w:lineRule="auto"/>
        <w:ind w:left="1134" w:hanging="567"/>
      </w:pPr>
      <w:r>
        <w:t>To bring his foot towards his buttocks</w:t>
      </w:r>
      <w:r w:rsidR="00DD0CDF">
        <w:t xml:space="preserve">, </w:t>
      </w:r>
      <w:r>
        <w:t>the person</w:t>
      </w:r>
      <w:r w:rsidR="00DD0CDF">
        <w:t xml:space="preserve"> must have contracted his hamstrings and relaxed his quadriceps</w:t>
      </w:r>
      <w:r>
        <w:br/>
      </w:r>
    </w:p>
    <w:p w:rsidR="00DD0CDF" w:rsidRDefault="00A83C88" w:rsidP="00D139AA">
      <w:pPr>
        <w:pStyle w:val="ListParagraph"/>
        <w:numPr>
          <w:ilvl w:val="0"/>
          <w:numId w:val="10"/>
        </w:numPr>
        <w:spacing w:after="0" w:line="240" w:lineRule="auto"/>
        <w:ind w:left="1134" w:hanging="567"/>
      </w:pPr>
      <w:r>
        <w:t>To bring his foot towards his buttocks</w:t>
      </w:r>
      <w:r w:rsidR="00DD0CDF">
        <w:t xml:space="preserve">, the </w:t>
      </w:r>
      <w:r>
        <w:t>person</w:t>
      </w:r>
      <w:r w:rsidR="00DD0CDF">
        <w:t xml:space="preserve"> must have contracted his quadriceps and also contracted his hamstrings</w:t>
      </w:r>
      <w:r>
        <w:br/>
      </w:r>
    </w:p>
    <w:p w:rsidR="00DD0CDF" w:rsidRDefault="00A83C88" w:rsidP="00D139AA">
      <w:pPr>
        <w:pStyle w:val="ListParagraph"/>
        <w:numPr>
          <w:ilvl w:val="0"/>
          <w:numId w:val="10"/>
        </w:numPr>
        <w:spacing w:after="0" w:line="240" w:lineRule="auto"/>
        <w:ind w:left="1134" w:hanging="567"/>
      </w:pPr>
      <w:r>
        <w:t>To bring his foot towards his buttocks</w:t>
      </w:r>
      <w:r w:rsidR="00DD0CDF">
        <w:t>,</w:t>
      </w:r>
      <w:r>
        <w:t xml:space="preserve"> the person</w:t>
      </w:r>
      <w:r w:rsidR="00DD0CDF">
        <w:t xml:space="preserve"> must have relaxed both his quadriceps and his hamstrings because neither of these muscles groups is involved in this action which is in fact performed by other leg muscles </w:t>
      </w:r>
    </w:p>
    <w:p w:rsidR="00DD0CDF" w:rsidRDefault="00DD0CDF" w:rsidP="00DD0CDF">
      <w:pPr>
        <w:pStyle w:val="ListParagraph"/>
        <w:spacing w:after="0" w:line="240" w:lineRule="auto"/>
        <w:ind w:left="1080"/>
        <w:jc w:val="both"/>
      </w:pPr>
    </w:p>
    <w:p w:rsidR="00746584" w:rsidRDefault="00746584" w:rsidP="00DD0CDF">
      <w:pPr>
        <w:pStyle w:val="ListParagraph"/>
        <w:spacing w:after="0" w:line="240" w:lineRule="auto"/>
        <w:ind w:left="1080"/>
        <w:jc w:val="both"/>
      </w:pPr>
    </w:p>
    <w:p w:rsidR="00746584" w:rsidRDefault="00746584" w:rsidP="00DD0CDF">
      <w:pPr>
        <w:pStyle w:val="ListParagraph"/>
        <w:spacing w:after="0" w:line="240" w:lineRule="auto"/>
        <w:ind w:left="1080"/>
        <w:jc w:val="both"/>
      </w:pPr>
    </w:p>
    <w:p w:rsidR="00746584" w:rsidRDefault="00746584" w:rsidP="00DD0CDF">
      <w:pPr>
        <w:pStyle w:val="ListParagraph"/>
        <w:spacing w:after="0" w:line="240" w:lineRule="auto"/>
        <w:ind w:left="1080"/>
        <w:jc w:val="both"/>
      </w:pPr>
    </w:p>
    <w:p w:rsidR="00A83C88" w:rsidRDefault="00746584" w:rsidP="00746584">
      <w:pPr>
        <w:pStyle w:val="ListParagraph"/>
        <w:numPr>
          <w:ilvl w:val="0"/>
          <w:numId w:val="1"/>
        </w:numPr>
        <w:spacing w:after="0" w:line="240" w:lineRule="auto"/>
        <w:ind w:left="567" w:hanging="567"/>
      </w:pPr>
      <w:r>
        <w:lastRenderedPageBreak/>
        <w:t>Muscles are attached to bones by:</w:t>
      </w:r>
      <w:r>
        <w:br/>
      </w:r>
    </w:p>
    <w:p w:rsidR="00746584" w:rsidRDefault="00746584" w:rsidP="00746584">
      <w:pPr>
        <w:pStyle w:val="ListParagraph"/>
        <w:numPr>
          <w:ilvl w:val="1"/>
          <w:numId w:val="1"/>
        </w:numPr>
        <w:spacing w:after="0" w:line="240" w:lineRule="auto"/>
        <w:ind w:left="1134" w:hanging="567"/>
      </w:pPr>
      <w:r>
        <w:t xml:space="preserve">Cartilage </w:t>
      </w:r>
    </w:p>
    <w:p w:rsidR="00746584" w:rsidRDefault="00746584" w:rsidP="00746584">
      <w:pPr>
        <w:pStyle w:val="ListParagraph"/>
        <w:numPr>
          <w:ilvl w:val="1"/>
          <w:numId w:val="1"/>
        </w:numPr>
        <w:spacing w:after="0" w:line="240" w:lineRule="auto"/>
        <w:ind w:left="1134" w:hanging="567"/>
      </w:pPr>
      <w:proofErr w:type="spellStart"/>
      <w:r>
        <w:t>Synovials</w:t>
      </w:r>
      <w:proofErr w:type="spellEnd"/>
      <w:r>
        <w:t xml:space="preserve"> </w:t>
      </w:r>
    </w:p>
    <w:p w:rsidR="00746584" w:rsidRDefault="00746584" w:rsidP="00746584">
      <w:pPr>
        <w:pStyle w:val="ListParagraph"/>
        <w:numPr>
          <w:ilvl w:val="1"/>
          <w:numId w:val="1"/>
        </w:numPr>
        <w:spacing w:after="0" w:line="240" w:lineRule="auto"/>
        <w:ind w:left="1134" w:hanging="567"/>
      </w:pPr>
      <w:r>
        <w:t>Ligaments</w:t>
      </w:r>
    </w:p>
    <w:p w:rsidR="00746584" w:rsidRDefault="00746584" w:rsidP="00746584">
      <w:pPr>
        <w:pStyle w:val="ListParagraph"/>
        <w:numPr>
          <w:ilvl w:val="1"/>
          <w:numId w:val="1"/>
        </w:numPr>
        <w:spacing w:after="0" w:line="240" w:lineRule="auto"/>
        <w:ind w:left="1134" w:hanging="567"/>
      </w:pPr>
      <w:r>
        <w:t>Tendons</w:t>
      </w:r>
      <w:r>
        <w:br/>
      </w:r>
    </w:p>
    <w:p w:rsidR="00746584" w:rsidRDefault="00746584" w:rsidP="00746584">
      <w:pPr>
        <w:pStyle w:val="ListParagraph"/>
        <w:numPr>
          <w:ilvl w:val="0"/>
          <w:numId w:val="1"/>
        </w:numPr>
        <w:spacing w:after="0" w:line="240" w:lineRule="auto"/>
        <w:ind w:left="567" w:hanging="567"/>
      </w:pPr>
      <w:r>
        <w:t xml:space="preserve">Muscles always act: </w:t>
      </w:r>
      <w:r w:rsidR="00831C36">
        <w:br/>
      </w:r>
    </w:p>
    <w:p w:rsidR="00746584" w:rsidRDefault="00746584" w:rsidP="00831C36">
      <w:pPr>
        <w:pStyle w:val="ListParagraph"/>
        <w:numPr>
          <w:ilvl w:val="1"/>
          <w:numId w:val="1"/>
        </w:numPr>
        <w:spacing w:after="0" w:line="240" w:lineRule="auto"/>
        <w:ind w:left="1134" w:hanging="425"/>
      </w:pPr>
      <w:r>
        <w:t xml:space="preserve">Singly </w:t>
      </w:r>
    </w:p>
    <w:p w:rsidR="00746584" w:rsidRDefault="00746584" w:rsidP="00831C36">
      <w:pPr>
        <w:pStyle w:val="ListParagraph"/>
        <w:numPr>
          <w:ilvl w:val="1"/>
          <w:numId w:val="1"/>
        </w:numPr>
        <w:spacing w:after="0" w:line="240" w:lineRule="auto"/>
        <w:ind w:left="1134" w:hanging="425"/>
      </w:pPr>
      <w:r>
        <w:t>In pairs</w:t>
      </w:r>
    </w:p>
    <w:p w:rsidR="00746584" w:rsidRDefault="00746584" w:rsidP="00831C36">
      <w:pPr>
        <w:pStyle w:val="ListParagraph"/>
        <w:numPr>
          <w:ilvl w:val="1"/>
          <w:numId w:val="1"/>
        </w:numPr>
        <w:spacing w:after="0" w:line="240" w:lineRule="auto"/>
        <w:ind w:left="1134" w:hanging="425"/>
      </w:pPr>
      <w:r>
        <w:t>In threes</w:t>
      </w:r>
    </w:p>
    <w:p w:rsidR="00746584" w:rsidRDefault="00746584" w:rsidP="00831C36">
      <w:pPr>
        <w:pStyle w:val="ListParagraph"/>
        <w:numPr>
          <w:ilvl w:val="1"/>
          <w:numId w:val="1"/>
        </w:numPr>
        <w:spacing w:after="0" w:line="240" w:lineRule="auto"/>
        <w:ind w:left="1134" w:hanging="425"/>
      </w:pPr>
      <w:r>
        <w:t>Only when we think about them</w:t>
      </w:r>
    </w:p>
    <w:p w:rsidR="00A83C88" w:rsidRDefault="00A83C88" w:rsidP="00746584">
      <w:pPr>
        <w:pStyle w:val="ListParagraph"/>
        <w:spacing w:after="0" w:line="240" w:lineRule="auto"/>
        <w:ind w:left="1080"/>
      </w:pPr>
    </w:p>
    <w:p w:rsidR="00D139AA" w:rsidRDefault="00D139AA" w:rsidP="00533F0B">
      <w:pPr>
        <w:pStyle w:val="ListParagraph"/>
        <w:numPr>
          <w:ilvl w:val="0"/>
          <w:numId w:val="13"/>
        </w:numPr>
        <w:spacing w:after="0" w:line="240" w:lineRule="auto"/>
        <w:ind w:left="567" w:hanging="567"/>
        <w:jc w:val="both"/>
      </w:pPr>
      <w:r>
        <w:t>Locomotion and balance is facilitated by the structure and actions of skeletal muscles. Muscles have three characteristics that facilitate their function, which are:</w:t>
      </w:r>
    </w:p>
    <w:p w:rsidR="00D139AA" w:rsidRDefault="00D139AA" w:rsidP="00D139AA">
      <w:pPr>
        <w:spacing w:after="0" w:line="240" w:lineRule="auto"/>
      </w:pPr>
    </w:p>
    <w:p w:rsidR="00D139AA" w:rsidRDefault="00D139AA" w:rsidP="00D139AA">
      <w:pPr>
        <w:pStyle w:val="ListParagraph"/>
        <w:numPr>
          <w:ilvl w:val="1"/>
          <w:numId w:val="13"/>
        </w:numPr>
        <w:spacing w:after="0" w:line="240" w:lineRule="auto"/>
        <w:ind w:left="1134" w:hanging="567"/>
      </w:pPr>
      <w:r>
        <w:t xml:space="preserve">Contractibility, </w:t>
      </w:r>
      <w:r w:rsidR="00D874C0">
        <w:t>flexion, agonist</w:t>
      </w:r>
    </w:p>
    <w:p w:rsidR="00D874C0" w:rsidRDefault="00D874C0" w:rsidP="00D139AA">
      <w:pPr>
        <w:pStyle w:val="ListParagraph"/>
        <w:numPr>
          <w:ilvl w:val="1"/>
          <w:numId w:val="13"/>
        </w:numPr>
        <w:spacing w:after="0" w:line="240" w:lineRule="auto"/>
        <w:ind w:left="1134" w:hanging="567"/>
      </w:pPr>
      <w:r>
        <w:t>Extensibility, contractibility, elasticity</w:t>
      </w:r>
    </w:p>
    <w:p w:rsidR="00D874C0" w:rsidRDefault="00D874C0" w:rsidP="00D139AA">
      <w:pPr>
        <w:pStyle w:val="ListParagraph"/>
        <w:numPr>
          <w:ilvl w:val="1"/>
          <w:numId w:val="13"/>
        </w:numPr>
        <w:spacing w:after="0" w:line="240" w:lineRule="auto"/>
        <w:ind w:left="1134" w:hanging="567"/>
      </w:pPr>
      <w:r>
        <w:t>Extensibility, hyaline, fibrous</w:t>
      </w:r>
    </w:p>
    <w:p w:rsidR="00D874C0" w:rsidRDefault="00D874C0" w:rsidP="00D139AA">
      <w:pPr>
        <w:pStyle w:val="ListParagraph"/>
        <w:numPr>
          <w:ilvl w:val="1"/>
          <w:numId w:val="13"/>
        </w:numPr>
        <w:spacing w:after="0" w:line="240" w:lineRule="auto"/>
        <w:ind w:left="1134" w:hanging="567"/>
      </w:pPr>
      <w:r>
        <w:t>Smooth, cardiac, skeletal</w:t>
      </w:r>
    </w:p>
    <w:p w:rsidR="00D874C0" w:rsidRDefault="00D874C0" w:rsidP="00D874C0">
      <w:pPr>
        <w:spacing w:after="0" w:line="240" w:lineRule="auto"/>
      </w:pPr>
    </w:p>
    <w:p w:rsidR="00DD0CDF" w:rsidRDefault="00DD0CDF" w:rsidP="00DD0CDF"/>
    <w:p w:rsidR="00953E99" w:rsidRDefault="00953E99" w:rsidP="00DD0CDF"/>
    <w:p w:rsidR="00953E99" w:rsidRDefault="00953E99" w:rsidP="00DD0CDF"/>
    <w:p w:rsidR="00953E99" w:rsidRDefault="00953E99" w:rsidP="00DD0CDF"/>
    <w:p w:rsidR="00591276" w:rsidRDefault="00591276" w:rsidP="00DD0CDF"/>
    <w:p w:rsidR="00591276" w:rsidRDefault="00591276" w:rsidP="00DD0CDF"/>
    <w:p w:rsidR="00591276" w:rsidRDefault="00591276" w:rsidP="00DD0CDF"/>
    <w:p w:rsidR="00953E99" w:rsidRDefault="00953E99" w:rsidP="00DD0CDF"/>
    <w:p w:rsidR="00F842D8" w:rsidRDefault="00F842D8" w:rsidP="00DD0CDF"/>
    <w:p w:rsidR="00F842D8" w:rsidRDefault="00F842D8" w:rsidP="00DD0CDF"/>
    <w:p w:rsidR="00F842D8" w:rsidRDefault="00F842D8" w:rsidP="00DD0CDF"/>
    <w:p w:rsidR="00F842D8" w:rsidRDefault="00F842D8" w:rsidP="00DD0CDF"/>
    <w:p w:rsidR="00F842D8" w:rsidRDefault="00F842D8" w:rsidP="00DD0CDF"/>
    <w:p w:rsidR="00F842D8" w:rsidRDefault="00F842D8" w:rsidP="00DD0CDF"/>
    <w:p w:rsidR="00F842D8" w:rsidRDefault="00F842D8" w:rsidP="00DD0CDF"/>
    <w:p w:rsidR="00AB1EF1" w:rsidRDefault="00AB1EF1" w:rsidP="00DD0CDF"/>
    <w:p w:rsidR="00AB1EF1" w:rsidRDefault="00AB1EF1" w:rsidP="00DD0CDF"/>
    <w:p w:rsidR="00F842D8" w:rsidRDefault="00F842D8" w:rsidP="00DD0CDF"/>
    <w:p w:rsidR="00F842D8" w:rsidRDefault="00F842D8" w:rsidP="00DD0CDF"/>
    <w:p w:rsidR="00953E99" w:rsidRPr="00F423DA" w:rsidRDefault="00953E99" w:rsidP="00953E99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SHORT ANSWER SECTION                                                                                                                        </w:t>
      </w:r>
      <w:r w:rsidR="00AB1EF1">
        <w:rPr>
          <w:b/>
          <w:i/>
        </w:rPr>
        <w:t>[1</w:t>
      </w:r>
      <w:r w:rsidR="00BA6E11">
        <w:rPr>
          <w:b/>
          <w:i/>
        </w:rPr>
        <w:t>3</w:t>
      </w:r>
      <w:r>
        <w:rPr>
          <w:b/>
          <w:i/>
        </w:rPr>
        <w:t xml:space="preserve"> MARKS]</w:t>
      </w:r>
    </w:p>
    <w:p w:rsidR="00953E99" w:rsidRDefault="00953E99" w:rsidP="00953E99">
      <w:pPr>
        <w:spacing w:after="0" w:line="240" w:lineRule="auto"/>
        <w:jc w:val="both"/>
      </w:pPr>
    </w:p>
    <w:p w:rsidR="00953E99" w:rsidRDefault="00953E99" w:rsidP="00433B08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The diagram below shows three types of muscle tissues labelled X, Y and Z</w:t>
      </w:r>
    </w:p>
    <w:p w:rsidR="00953E99" w:rsidRDefault="00953E99" w:rsidP="00953E99">
      <w:pPr>
        <w:pStyle w:val="ListParagraph"/>
        <w:spacing w:after="0" w:line="240" w:lineRule="auto"/>
        <w:jc w:val="both"/>
      </w:pPr>
    </w:p>
    <w:p w:rsidR="00953E99" w:rsidRDefault="00953E99" w:rsidP="00953E99">
      <w:pPr>
        <w:pStyle w:val="ListParagraph"/>
        <w:spacing w:after="0" w:line="240" w:lineRule="auto"/>
        <w:jc w:val="center"/>
      </w:pPr>
      <w:r>
        <w:rPr>
          <w:noProof/>
          <w:lang w:eastAsia="en-AU"/>
        </w:rPr>
        <w:drawing>
          <wp:inline distT="0" distB="0" distL="0" distR="0" wp14:anchorId="5BDB9AE2" wp14:editId="12D1C059">
            <wp:extent cx="4093719" cy="432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205" t="20692" r="26849" b="15533"/>
                    <a:stretch/>
                  </pic:blipFill>
                  <pic:spPr bwMode="auto">
                    <a:xfrm>
                      <a:off x="0" y="0"/>
                      <a:ext cx="4132029" cy="436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E99" w:rsidRDefault="00953E99" w:rsidP="00953E99">
      <w:pPr>
        <w:pStyle w:val="ListParagraph"/>
        <w:spacing w:after="0" w:line="240" w:lineRule="auto"/>
        <w:jc w:val="both"/>
      </w:pPr>
    </w:p>
    <w:p w:rsidR="00953E99" w:rsidRDefault="00953E99" w:rsidP="004A7635">
      <w:pPr>
        <w:pStyle w:val="ListParagraph"/>
        <w:spacing w:after="0" w:line="240" w:lineRule="auto"/>
        <w:ind w:left="1080"/>
        <w:jc w:val="both"/>
      </w:pPr>
      <w:r>
        <w:t>Identify each type of muscle tissue and list one place in the human body each type of tissue</w:t>
      </w:r>
      <w:r>
        <w:rPr>
          <w:noProof/>
          <w:lang w:eastAsia="en-AU"/>
        </w:rPr>
        <w:t xml:space="preserve"> </w:t>
      </w:r>
      <w:r>
        <w:t xml:space="preserve">would </w:t>
      </w:r>
      <w:proofErr w:type="gramStart"/>
      <w:r>
        <w:t>be ?</w:t>
      </w:r>
      <w:proofErr w:type="gramEnd"/>
      <w:r>
        <w:t xml:space="preserve">                                                                                                                                  [3 marks]</w:t>
      </w:r>
    </w:p>
    <w:p w:rsidR="00953E99" w:rsidRDefault="00953E99" w:rsidP="00953E99">
      <w:pPr>
        <w:pStyle w:val="ListParagraph"/>
        <w:spacing w:after="0" w:line="240" w:lineRule="auto"/>
        <w:ind w:left="1080"/>
        <w:jc w:val="both"/>
      </w:pPr>
    </w:p>
    <w:p w:rsidR="00953E99" w:rsidRDefault="00953E99" w:rsidP="00953E99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Muscle X:</w:t>
      </w:r>
      <w:r>
        <w:tab/>
        <w:t>___________________________________________________________</w:t>
      </w:r>
    </w:p>
    <w:p w:rsidR="00953E99" w:rsidRDefault="00953E99" w:rsidP="00953E99">
      <w:pPr>
        <w:spacing w:after="0" w:line="240" w:lineRule="auto"/>
        <w:ind w:left="1440"/>
        <w:jc w:val="both"/>
      </w:pPr>
    </w:p>
    <w:p w:rsidR="00953E99" w:rsidRDefault="00953E99" w:rsidP="00953E99">
      <w:pPr>
        <w:spacing w:after="0" w:line="240" w:lineRule="auto"/>
        <w:ind w:left="2880"/>
        <w:jc w:val="both"/>
      </w:pPr>
      <w:r>
        <w:t xml:space="preserve">___________________________________________________________ </w:t>
      </w:r>
    </w:p>
    <w:p w:rsidR="00953E99" w:rsidRDefault="00953E99" w:rsidP="00953E99">
      <w:pPr>
        <w:pStyle w:val="ListParagraph"/>
        <w:spacing w:after="0" w:line="240" w:lineRule="auto"/>
        <w:ind w:left="2880"/>
        <w:jc w:val="both"/>
      </w:pPr>
    </w:p>
    <w:p w:rsidR="00953E99" w:rsidRDefault="00953E99" w:rsidP="00953E99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Muscle Y: </w:t>
      </w:r>
      <w:r>
        <w:tab/>
        <w:t>___________________________________________________________</w:t>
      </w:r>
    </w:p>
    <w:p w:rsidR="00953E99" w:rsidRDefault="00953E99" w:rsidP="00953E99">
      <w:pPr>
        <w:pStyle w:val="ListParagraph"/>
        <w:spacing w:after="0" w:line="240" w:lineRule="auto"/>
        <w:ind w:left="1800"/>
        <w:jc w:val="both"/>
      </w:pPr>
    </w:p>
    <w:p w:rsidR="00953E99" w:rsidRDefault="00953E99" w:rsidP="00953E99">
      <w:pPr>
        <w:pStyle w:val="ListParagraph"/>
        <w:spacing w:after="0" w:line="240" w:lineRule="auto"/>
        <w:ind w:left="2880"/>
        <w:jc w:val="both"/>
      </w:pPr>
      <w:r>
        <w:t>___________________________________________________________</w:t>
      </w:r>
    </w:p>
    <w:p w:rsidR="00953E99" w:rsidRDefault="00953E99" w:rsidP="00953E99">
      <w:pPr>
        <w:pStyle w:val="ListParagraph"/>
        <w:spacing w:after="0" w:line="240" w:lineRule="auto"/>
        <w:ind w:left="2880"/>
        <w:jc w:val="both"/>
      </w:pPr>
    </w:p>
    <w:p w:rsidR="00953E99" w:rsidRDefault="00953E99" w:rsidP="00953E99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Muscle Z: </w:t>
      </w:r>
      <w:r>
        <w:tab/>
        <w:t>___________________________________________________________</w:t>
      </w:r>
    </w:p>
    <w:p w:rsidR="00953E99" w:rsidRDefault="00953E99" w:rsidP="00953E99">
      <w:pPr>
        <w:pStyle w:val="ListParagraph"/>
        <w:spacing w:after="0" w:line="240" w:lineRule="auto"/>
        <w:ind w:left="1800"/>
        <w:jc w:val="both"/>
      </w:pPr>
    </w:p>
    <w:p w:rsidR="00953E99" w:rsidRDefault="00953E99" w:rsidP="00953E99">
      <w:pPr>
        <w:pStyle w:val="ListParagraph"/>
        <w:spacing w:after="0" w:line="240" w:lineRule="auto"/>
        <w:ind w:left="2880"/>
        <w:jc w:val="both"/>
      </w:pPr>
      <w:r>
        <w:t>___________________________________________________________</w:t>
      </w:r>
    </w:p>
    <w:p w:rsidR="00953E99" w:rsidRDefault="00953E99" w:rsidP="00953E99">
      <w:pPr>
        <w:spacing w:after="0" w:line="240" w:lineRule="auto"/>
        <w:jc w:val="both"/>
      </w:pPr>
    </w:p>
    <w:p w:rsidR="00953E99" w:rsidRDefault="00953E99" w:rsidP="00953E99">
      <w:pPr>
        <w:pStyle w:val="ListParagraph"/>
        <w:spacing w:after="0" w:line="240" w:lineRule="auto"/>
        <w:ind w:left="1080"/>
        <w:jc w:val="both"/>
      </w:pPr>
    </w:p>
    <w:p w:rsidR="004A7635" w:rsidRDefault="004A7635" w:rsidP="00953E99">
      <w:pPr>
        <w:pStyle w:val="ListParagraph"/>
        <w:spacing w:after="0" w:line="240" w:lineRule="auto"/>
        <w:ind w:left="1080"/>
        <w:jc w:val="both"/>
      </w:pPr>
    </w:p>
    <w:p w:rsidR="004A7635" w:rsidRDefault="004A7635" w:rsidP="00953E99">
      <w:pPr>
        <w:pStyle w:val="ListParagraph"/>
        <w:spacing w:after="0" w:line="240" w:lineRule="auto"/>
        <w:ind w:left="1080"/>
        <w:jc w:val="both"/>
      </w:pPr>
    </w:p>
    <w:p w:rsidR="004A7635" w:rsidRDefault="004A7635" w:rsidP="00953E99">
      <w:pPr>
        <w:pStyle w:val="ListParagraph"/>
        <w:spacing w:after="0" w:line="240" w:lineRule="auto"/>
        <w:ind w:left="1080"/>
        <w:jc w:val="both"/>
      </w:pPr>
    </w:p>
    <w:p w:rsidR="004A7635" w:rsidRDefault="004A7635" w:rsidP="00953E99">
      <w:pPr>
        <w:pStyle w:val="ListParagraph"/>
        <w:spacing w:after="0" w:line="240" w:lineRule="auto"/>
        <w:ind w:left="1080"/>
        <w:jc w:val="both"/>
      </w:pPr>
    </w:p>
    <w:p w:rsidR="004A7635" w:rsidRDefault="004A7635" w:rsidP="00953E99">
      <w:pPr>
        <w:pStyle w:val="ListParagraph"/>
        <w:spacing w:after="0" w:line="240" w:lineRule="auto"/>
        <w:ind w:left="1080"/>
        <w:jc w:val="both"/>
      </w:pPr>
    </w:p>
    <w:p w:rsidR="00953E99" w:rsidRDefault="00953E99" w:rsidP="00953E99">
      <w:pPr>
        <w:pStyle w:val="ListParagraph"/>
        <w:spacing w:after="0" w:line="240" w:lineRule="auto"/>
        <w:ind w:left="1080"/>
        <w:jc w:val="both"/>
      </w:pPr>
    </w:p>
    <w:p w:rsidR="00533F0B" w:rsidRDefault="00533F0B" w:rsidP="00953E99">
      <w:pPr>
        <w:pStyle w:val="ListParagraph"/>
        <w:spacing w:after="0" w:line="240" w:lineRule="auto"/>
        <w:ind w:left="1080"/>
        <w:jc w:val="both"/>
      </w:pPr>
    </w:p>
    <w:p w:rsidR="00973C83" w:rsidRDefault="00973C83" w:rsidP="00433B08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lastRenderedPageBreak/>
        <w:t>The diagram shows</w:t>
      </w:r>
      <w:r w:rsidRPr="00DF29AC">
        <w:t xml:space="preserve"> </w:t>
      </w:r>
      <w:r>
        <w:t>Sally lifting weights from below her hips to a position directly above her head:</w:t>
      </w:r>
    </w:p>
    <w:p w:rsidR="00973C83" w:rsidRDefault="00973C83" w:rsidP="00973C83">
      <w:pPr>
        <w:pStyle w:val="ListParagraph"/>
        <w:spacing w:after="0" w:line="240" w:lineRule="auto"/>
      </w:pPr>
    </w:p>
    <w:p w:rsidR="00973C83" w:rsidRDefault="00973C83" w:rsidP="00973C83">
      <w:pPr>
        <w:pStyle w:val="ListParagraph"/>
        <w:spacing w:after="0" w:line="240" w:lineRule="auto"/>
        <w:jc w:val="center"/>
      </w:pPr>
      <w:r w:rsidRPr="00A47229">
        <w:rPr>
          <w:noProof/>
          <w:lang w:eastAsia="en-AU"/>
        </w:rPr>
        <w:drawing>
          <wp:inline distT="0" distB="0" distL="0" distR="0" wp14:anchorId="259BAF48" wp14:editId="60A02C5B">
            <wp:extent cx="1837266" cy="184647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66" cy="1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E11" w:rsidRDefault="00C30E11" w:rsidP="00973C83">
      <w:pPr>
        <w:pStyle w:val="ListParagraph"/>
        <w:spacing w:after="0" w:line="240" w:lineRule="auto"/>
        <w:jc w:val="center"/>
      </w:pPr>
    </w:p>
    <w:p w:rsidR="00973C83" w:rsidRDefault="00973C83" w:rsidP="00973C83">
      <w:pPr>
        <w:pStyle w:val="ListParagraph"/>
        <w:spacing w:after="0" w:line="240" w:lineRule="auto"/>
        <w:ind w:left="1080"/>
      </w:pPr>
    </w:p>
    <w:p w:rsidR="006D5FF0" w:rsidRDefault="00973C83" w:rsidP="006D5FF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Name the term to best describe her arm movements as she raises her arms above her </w:t>
      </w:r>
      <w:proofErr w:type="gramStart"/>
      <w:r>
        <w:t>head ?</w:t>
      </w:r>
      <w:proofErr w:type="gramEnd"/>
      <w:r>
        <w:t xml:space="preserve"> </w:t>
      </w:r>
    </w:p>
    <w:p w:rsidR="00973C83" w:rsidRPr="006D5FF0" w:rsidRDefault="00973C83" w:rsidP="006D5FF0">
      <w:pPr>
        <w:spacing w:after="0" w:line="240" w:lineRule="auto"/>
        <w:jc w:val="right"/>
      </w:pPr>
      <w:r>
        <w:t>[1 mark]</w:t>
      </w:r>
    </w:p>
    <w:p w:rsidR="00973C83" w:rsidRDefault="00973C83" w:rsidP="006D5FF0">
      <w:pPr>
        <w:pStyle w:val="ListParagraph"/>
      </w:pPr>
    </w:p>
    <w:p w:rsidR="00C30E11" w:rsidRDefault="00C30E11" w:rsidP="006D5FF0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654817</wp:posOffset>
                </wp:positionH>
                <wp:positionV relativeFrom="paragraph">
                  <wp:posOffset>-6805</wp:posOffset>
                </wp:positionV>
                <wp:extent cx="5390865" cy="0"/>
                <wp:effectExtent l="0" t="0" r="1968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-.55pt" to="476.0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" strokecolor="black [3213]"/>
            </w:pict>
          </mc:Fallback>
        </mc:AlternateContent>
      </w:r>
    </w:p>
    <w:p w:rsidR="006D5FF0" w:rsidRDefault="0009429B" w:rsidP="006D5FF0">
      <w:pPr>
        <w:pStyle w:val="ListParagraph"/>
        <w:numPr>
          <w:ilvl w:val="0"/>
          <w:numId w:val="17"/>
        </w:numPr>
      </w:pPr>
      <w:r>
        <w:t>Below</w:t>
      </w:r>
      <w:r w:rsidR="006D5FF0">
        <w:t xml:space="preserve"> is a diagram of someone raising their forearm towards their </w:t>
      </w:r>
      <w:proofErr w:type="gramStart"/>
      <w:r w:rsidR="006D5FF0">
        <w:t>shoulder.</w:t>
      </w:r>
      <w:proofErr w:type="gramEnd"/>
      <w:r w:rsidR="006D5FF0">
        <w:t xml:space="preserve"> Label the following terms on the diagram: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 marks]</w:t>
      </w:r>
      <w:r>
        <w:br/>
      </w:r>
    </w:p>
    <w:p w:rsidR="006D5FF0" w:rsidRPr="006D5FF0" w:rsidRDefault="006D5FF0" w:rsidP="006D5FF0">
      <w:pPr>
        <w:pStyle w:val="ListParagraph"/>
        <w:numPr>
          <w:ilvl w:val="1"/>
          <w:numId w:val="17"/>
        </w:numPr>
      </w:pPr>
      <w:r>
        <w:rPr>
          <w:i/>
        </w:rPr>
        <w:t>Agonist, antagonist, belly, origin, insertion</w:t>
      </w:r>
    </w:p>
    <w:p w:rsidR="006D5FF0" w:rsidRDefault="006D5FF0" w:rsidP="006D5FF0">
      <w:r>
        <w:rPr>
          <w:noProof/>
          <w:lang w:eastAsia="en-AU"/>
        </w:rPr>
        <w:drawing>
          <wp:anchor distT="0" distB="0" distL="114300" distR="114300" simplePos="0" relativeHeight="251692032" behindDoc="0" locked="0" layoutInCell="1" allowOverlap="1" wp14:anchorId="472548AC" wp14:editId="7C61B656">
            <wp:simplePos x="0" y="0"/>
            <wp:positionH relativeFrom="column">
              <wp:posOffset>1725295</wp:posOffset>
            </wp:positionH>
            <wp:positionV relativeFrom="paragraph">
              <wp:posOffset>103505</wp:posOffset>
            </wp:positionV>
            <wp:extent cx="2326640" cy="2974975"/>
            <wp:effectExtent l="0" t="0" r="0" b="0"/>
            <wp:wrapSquare wrapText="bothSides"/>
            <wp:docPr id="288" name="Picture 288" descr="Image result for antagonistic pair bic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ntagonistic pair bice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14932" r="58153" b="34508"/>
                    <a:stretch/>
                  </pic:blipFill>
                  <pic:spPr bwMode="auto">
                    <a:xfrm>
                      <a:off x="0" y="0"/>
                      <a:ext cx="232664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FF0" w:rsidRDefault="006D5FF0" w:rsidP="006D5FF0"/>
    <w:p w:rsidR="006D5FF0" w:rsidRDefault="006D5FF0" w:rsidP="006D5FF0"/>
    <w:p w:rsidR="006D5FF0" w:rsidRDefault="006D5FF0" w:rsidP="006D5FF0"/>
    <w:p w:rsidR="006D5FF0" w:rsidRDefault="006D5FF0" w:rsidP="006D5FF0"/>
    <w:p w:rsidR="006D5FF0" w:rsidRDefault="006D5FF0" w:rsidP="006D5FF0"/>
    <w:p w:rsidR="006D5FF0" w:rsidRDefault="006D5FF0" w:rsidP="006D5FF0"/>
    <w:p w:rsidR="00533F0B" w:rsidRDefault="00533F0B" w:rsidP="006D5FF0"/>
    <w:p w:rsidR="00533F0B" w:rsidRDefault="00533F0B" w:rsidP="006D5FF0"/>
    <w:p w:rsidR="00533F0B" w:rsidRDefault="00533F0B" w:rsidP="006D5FF0"/>
    <w:p w:rsidR="00533F0B" w:rsidRDefault="00533F0B" w:rsidP="006D5FF0"/>
    <w:p w:rsidR="006D5FF0" w:rsidRDefault="006D5FF0" w:rsidP="006D5FF0"/>
    <w:p w:rsidR="00533F0B" w:rsidRDefault="00533F0B" w:rsidP="006D5FF0"/>
    <w:p w:rsidR="00533F0B" w:rsidRDefault="00533F0B" w:rsidP="006D5FF0"/>
    <w:p w:rsidR="00533F0B" w:rsidRDefault="00533F0B" w:rsidP="006D5FF0"/>
    <w:p w:rsidR="00533F0B" w:rsidRDefault="00533F0B" w:rsidP="006D5FF0"/>
    <w:p w:rsidR="006D5FF0" w:rsidRDefault="006D5FF0" w:rsidP="006D5FF0">
      <w:pPr>
        <w:pStyle w:val="ListParagraph"/>
        <w:numPr>
          <w:ilvl w:val="0"/>
          <w:numId w:val="17"/>
        </w:numPr>
      </w:pPr>
      <w:r>
        <w:lastRenderedPageBreak/>
        <w:t xml:space="preserve">Explain, using the movement shown in the diagram </w:t>
      </w:r>
      <w:r w:rsidR="0009429B">
        <w:t>above</w:t>
      </w:r>
      <w:r>
        <w:t>, what is meant by the statement that “skeletal muscles are arranged in antagonistic pairs</w:t>
      </w:r>
      <w:r w:rsidR="00E10F2C">
        <w:t xml:space="preserve"> with the support of synergist </w:t>
      </w:r>
      <w:r w:rsidR="0009429B">
        <w:t>muscles</w:t>
      </w:r>
      <w:r>
        <w:t xml:space="preserve">”?    </w:t>
      </w:r>
      <w:r w:rsidR="0009429B">
        <w:tab/>
      </w:r>
      <w:r w:rsidR="0009429B">
        <w:tab/>
      </w:r>
      <w:r w:rsidR="0009429B">
        <w:tab/>
      </w:r>
      <w:r w:rsidR="0009429B">
        <w:tab/>
      </w:r>
      <w:r w:rsidR="0009429B">
        <w:tab/>
      </w:r>
      <w:r w:rsidR="0009429B">
        <w:tab/>
      </w:r>
      <w:r w:rsidR="0009429B">
        <w:tab/>
      </w:r>
      <w:r w:rsidR="0009429B">
        <w:tab/>
      </w:r>
      <w:r w:rsidR="0009429B">
        <w:tab/>
        <w:t>[</w:t>
      </w:r>
      <w:r w:rsidR="00E10F2C">
        <w:t>3</w:t>
      </w:r>
      <w:r w:rsidR="0009429B">
        <w:t xml:space="preserve"> marks]</w:t>
      </w: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09429B" w:rsidRDefault="0009429B" w:rsidP="0009429B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09429B" w:rsidRDefault="0009429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2E24E0" w:rsidRDefault="002E24E0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09429B">
      <w:pPr>
        <w:spacing w:after="0" w:line="240" w:lineRule="auto"/>
        <w:ind w:left="1134"/>
        <w:jc w:val="both"/>
      </w:pPr>
    </w:p>
    <w:p w:rsidR="00533F0B" w:rsidRDefault="00533F0B" w:rsidP="00533F0B">
      <w:pPr>
        <w:pStyle w:val="ListParagraph"/>
        <w:numPr>
          <w:ilvl w:val="0"/>
          <w:numId w:val="24"/>
        </w:numPr>
        <w:ind w:left="709"/>
      </w:pPr>
      <w:r>
        <w:lastRenderedPageBreak/>
        <w:t>Below is a diagram of muscle structure.</w:t>
      </w:r>
      <w:r>
        <w:br/>
      </w:r>
      <w:r>
        <w:br/>
        <w:t xml:space="preserve">Label the following diagram on muscle structure. </w:t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533F0B" w:rsidRDefault="00533F0B" w:rsidP="00533F0B">
      <w:r>
        <w:rPr>
          <w:noProof/>
          <w:lang w:eastAsia="en-AU"/>
        </w:rPr>
        <w:drawing>
          <wp:anchor distT="0" distB="0" distL="114300" distR="114300" simplePos="0" relativeHeight="251739136" behindDoc="0" locked="0" layoutInCell="1" allowOverlap="1" wp14:anchorId="1146C31D" wp14:editId="62B7F4EB">
            <wp:simplePos x="0" y="0"/>
            <wp:positionH relativeFrom="column">
              <wp:posOffset>1468120</wp:posOffset>
            </wp:positionH>
            <wp:positionV relativeFrom="paragraph">
              <wp:posOffset>6350</wp:posOffset>
            </wp:positionV>
            <wp:extent cx="3742055" cy="38474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4" t="20766" r="33191" b="14910"/>
                    <a:stretch/>
                  </pic:blipFill>
                  <pic:spPr bwMode="auto">
                    <a:xfrm>
                      <a:off x="0" y="0"/>
                      <a:ext cx="3742055" cy="384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/>
    <w:p w:rsidR="00533F0B" w:rsidRDefault="00533F0B" w:rsidP="00533F0B">
      <w:r>
        <w:br/>
      </w:r>
      <w:r>
        <w:br/>
      </w:r>
      <w:r>
        <w:br/>
      </w:r>
      <w:r>
        <w:br/>
      </w:r>
    </w:p>
    <w:p w:rsidR="00533F0B" w:rsidRDefault="00533F0B" w:rsidP="00533F0B">
      <w:pPr>
        <w:pStyle w:val="ListParagraph"/>
        <w:numPr>
          <w:ilvl w:val="0"/>
          <w:numId w:val="1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3BBCDA" wp14:editId="7CC8DD18">
                <wp:simplePos x="0" y="0"/>
                <wp:positionH relativeFrom="column">
                  <wp:posOffset>930076</wp:posOffset>
                </wp:positionH>
                <wp:positionV relativeFrom="paragraph">
                  <wp:posOffset>159344</wp:posOffset>
                </wp:positionV>
                <wp:extent cx="4975761" cy="0"/>
                <wp:effectExtent l="0" t="0" r="158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7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12.55pt" to="465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" strokecolor="black [3213]"/>
            </w:pict>
          </mc:Fallback>
        </mc:AlternateContent>
      </w:r>
      <w:r>
        <w:br/>
      </w:r>
    </w:p>
    <w:p w:rsidR="00533F0B" w:rsidRDefault="00533F0B" w:rsidP="00533F0B">
      <w:pPr>
        <w:pStyle w:val="ListParagraph"/>
        <w:numPr>
          <w:ilvl w:val="0"/>
          <w:numId w:val="1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D6E31F" wp14:editId="0ED3EA6A">
                <wp:simplePos x="0" y="0"/>
                <wp:positionH relativeFrom="column">
                  <wp:posOffset>927100</wp:posOffset>
                </wp:positionH>
                <wp:positionV relativeFrom="paragraph">
                  <wp:posOffset>144780</wp:posOffset>
                </wp:positionV>
                <wp:extent cx="4975225" cy="0"/>
                <wp:effectExtent l="0" t="0" r="158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1.4pt" to="46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" strokecolor="black [3213]"/>
            </w:pict>
          </mc:Fallback>
        </mc:AlternateContent>
      </w:r>
      <w:r>
        <w:t xml:space="preserve"> </w:t>
      </w:r>
      <w:r>
        <w:br/>
      </w:r>
    </w:p>
    <w:p w:rsidR="00533F0B" w:rsidRDefault="00533F0B" w:rsidP="00533F0B">
      <w:pPr>
        <w:pStyle w:val="ListParagraph"/>
        <w:numPr>
          <w:ilvl w:val="0"/>
          <w:numId w:val="1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D4A94A" wp14:editId="636F7258">
                <wp:simplePos x="0" y="0"/>
                <wp:positionH relativeFrom="column">
                  <wp:posOffset>924560</wp:posOffset>
                </wp:positionH>
                <wp:positionV relativeFrom="paragraph">
                  <wp:posOffset>142240</wp:posOffset>
                </wp:positionV>
                <wp:extent cx="4975225" cy="0"/>
                <wp:effectExtent l="0" t="0" r="158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1.2pt" to="464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" strokecolor="black [3213]"/>
            </w:pict>
          </mc:Fallback>
        </mc:AlternateContent>
      </w:r>
      <w:r>
        <w:t xml:space="preserve"> </w:t>
      </w:r>
      <w:r>
        <w:br/>
      </w:r>
    </w:p>
    <w:p w:rsidR="00533F0B" w:rsidRDefault="00533F0B" w:rsidP="00533F0B">
      <w:pPr>
        <w:pStyle w:val="ListParagraph"/>
        <w:numPr>
          <w:ilvl w:val="0"/>
          <w:numId w:val="1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827A8D" wp14:editId="39A4523C">
                <wp:simplePos x="0" y="0"/>
                <wp:positionH relativeFrom="column">
                  <wp:posOffset>934085</wp:posOffset>
                </wp:positionH>
                <wp:positionV relativeFrom="paragraph">
                  <wp:posOffset>175260</wp:posOffset>
                </wp:positionV>
                <wp:extent cx="4975225" cy="0"/>
                <wp:effectExtent l="0" t="0" r="158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13.8pt" to="465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" strokecolor="black [3213]"/>
            </w:pict>
          </mc:Fallback>
        </mc:AlternateContent>
      </w:r>
    </w:p>
    <w:p w:rsidR="00533F0B" w:rsidRDefault="00533F0B" w:rsidP="00533F0B"/>
    <w:p w:rsidR="00591276" w:rsidRDefault="00591276" w:rsidP="0009429B">
      <w:pPr>
        <w:spacing w:after="0" w:line="240" w:lineRule="auto"/>
        <w:jc w:val="both"/>
        <w:rPr>
          <w:b/>
          <w:i/>
        </w:rPr>
      </w:pPr>
    </w:p>
    <w:p w:rsidR="00591276" w:rsidRDefault="00591276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33F0B" w:rsidRDefault="00533F0B" w:rsidP="0009429B">
      <w:pPr>
        <w:spacing w:after="0" w:line="240" w:lineRule="auto"/>
        <w:jc w:val="both"/>
        <w:rPr>
          <w:b/>
          <w:i/>
        </w:rPr>
      </w:pPr>
    </w:p>
    <w:p w:rsidR="00591276" w:rsidRDefault="00591276" w:rsidP="0009429B">
      <w:pPr>
        <w:spacing w:after="0" w:line="240" w:lineRule="auto"/>
        <w:jc w:val="both"/>
        <w:rPr>
          <w:b/>
          <w:i/>
        </w:rPr>
      </w:pPr>
    </w:p>
    <w:p w:rsidR="00591276" w:rsidRDefault="00591276" w:rsidP="0009429B">
      <w:pPr>
        <w:spacing w:after="0" w:line="240" w:lineRule="auto"/>
        <w:jc w:val="both"/>
        <w:rPr>
          <w:b/>
          <w:i/>
        </w:rPr>
      </w:pPr>
    </w:p>
    <w:p w:rsidR="0009429B" w:rsidRDefault="0009429B" w:rsidP="0009429B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EXTENDED ANSWER SECTION                                                                                                                 [</w:t>
      </w:r>
      <w:r w:rsidR="0046333E">
        <w:rPr>
          <w:b/>
          <w:i/>
        </w:rPr>
        <w:t>1</w:t>
      </w:r>
      <w:r w:rsidR="00FD63C6">
        <w:rPr>
          <w:b/>
          <w:i/>
        </w:rPr>
        <w:t>4</w:t>
      </w:r>
      <w:r w:rsidR="0046333E">
        <w:rPr>
          <w:b/>
          <w:i/>
        </w:rPr>
        <w:t xml:space="preserve"> </w:t>
      </w:r>
      <w:r>
        <w:rPr>
          <w:b/>
          <w:i/>
        </w:rPr>
        <w:t>MARKS]</w:t>
      </w:r>
    </w:p>
    <w:p w:rsidR="00C30E11" w:rsidRPr="00C30E11" w:rsidRDefault="00C30E11" w:rsidP="00C30E11">
      <w:pPr>
        <w:spacing w:after="0" w:line="240" w:lineRule="auto"/>
        <w:jc w:val="right"/>
      </w:pPr>
    </w:p>
    <w:p w:rsidR="00B42503" w:rsidRDefault="00B42503" w:rsidP="002E24E0">
      <w:pPr>
        <w:pStyle w:val="ListParagraph"/>
        <w:numPr>
          <w:ilvl w:val="0"/>
          <w:numId w:val="26"/>
        </w:numPr>
        <w:spacing w:after="0" w:line="240" w:lineRule="auto"/>
        <w:ind w:left="709" w:hanging="425"/>
      </w:pPr>
      <w:r>
        <w:t xml:space="preserve">Muscular strength and fibre type is related to the ability to balance the body in a set position. While </w:t>
      </w:r>
      <w:r w:rsidR="00D86CFE">
        <w:t>maintaining</w:t>
      </w:r>
      <w:r>
        <w:t xml:space="preserve"> a set position when balancing, the muscles have to be able to sustain a set level of contraction to </w:t>
      </w:r>
      <w:r w:rsidR="00D86CFE">
        <w:t>keep</w:t>
      </w:r>
      <w:r>
        <w:t xml:space="preserve"> the position. They do </w:t>
      </w:r>
      <w:r w:rsidR="00D86CFE">
        <w:t>this</w:t>
      </w:r>
      <w:r>
        <w:t xml:space="preserve"> by alternating the amount of contraction in each muscle fibre, relaxing some </w:t>
      </w:r>
      <w:r w:rsidR="00D86CFE">
        <w:t xml:space="preserve">and contracting others. The ability to maintain a set varies between individuals. </w:t>
      </w:r>
    </w:p>
    <w:p w:rsidR="00D86CFE" w:rsidRDefault="00D86CFE" w:rsidP="00B42503">
      <w:pPr>
        <w:spacing w:after="0" w:line="240" w:lineRule="auto"/>
        <w:ind w:left="709"/>
      </w:pPr>
    </w:p>
    <w:p w:rsidR="00D86CFE" w:rsidRDefault="00D86CFE" w:rsidP="00B42503">
      <w:pPr>
        <w:spacing w:after="0" w:line="240" w:lineRule="auto"/>
        <w:ind w:left="709"/>
        <w:rPr>
          <w:b/>
        </w:rPr>
      </w:pPr>
      <w:r>
        <w:rPr>
          <w:b/>
        </w:rPr>
        <w:t>AIM</w:t>
      </w:r>
    </w:p>
    <w:p w:rsidR="00D86CFE" w:rsidRDefault="00D86CFE" w:rsidP="00B42503">
      <w:pPr>
        <w:spacing w:after="0" w:line="240" w:lineRule="auto"/>
        <w:ind w:left="709"/>
      </w:pPr>
      <w:proofErr w:type="gramStart"/>
      <w:r>
        <w:t>To determine your ability to maintain a state of equilibrium (balance) in a static (stationary) position.</w:t>
      </w:r>
      <w:proofErr w:type="gramEnd"/>
    </w:p>
    <w:p w:rsidR="00D86CFE" w:rsidRDefault="00D86CFE" w:rsidP="00B42503">
      <w:pPr>
        <w:spacing w:after="0" w:line="240" w:lineRule="auto"/>
        <w:ind w:left="709"/>
      </w:pPr>
    </w:p>
    <w:p w:rsidR="00D86CFE" w:rsidRDefault="00D86CFE" w:rsidP="00B42503">
      <w:pPr>
        <w:spacing w:after="0" w:line="240" w:lineRule="auto"/>
        <w:ind w:left="709"/>
        <w:rPr>
          <w:b/>
        </w:rPr>
      </w:pPr>
      <w:r>
        <w:rPr>
          <w:b/>
        </w:rPr>
        <w:t>MATERIALS</w:t>
      </w:r>
    </w:p>
    <w:p w:rsidR="00D86CFE" w:rsidRDefault="00D86CFE" w:rsidP="00D86CFE">
      <w:pPr>
        <w:pStyle w:val="ListParagraph"/>
        <w:numPr>
          <w:ilvl w:val="0"/>
          <w:numId w:val="27"/>
        </w:numPr>
        <w:spacing w:after="0" w:line="240" w:lineRule="auto"/>
      </w:pPr>
      <w:r>
        <w:t>Open are with hard floor</w:t>
      </w:r>
    </w:p>
    <w:p w:rsidR="00D86CFE" w:rsidRDefault="00D86CFE" w:rsidP="00D86CFE">
      <w:pPr>
        <w:pStyle w:val="ListParagraph"/>
        <w:numPr>
          <w:ilvl w:val="0"/>
          <w:numId w:val="27"/>
        </w:numPr>
        <w:spacing w:after="0" w:line="240" w:lineRule="auto"/>
      </w:pPr>
      <w:r>
        <w:t>Stopwatch</w:t>
      </w:r>
    </w:p>
    <w:p w:rsidR="00D86CFE" w:rsidRDefault="00D86CFE" w:rsidP="00D86CFE">
      <w:pPr>
        <w:spacing w:after="0" w:line="240" w:lineRule="auto"/>
      </w:pPr>
    </w:p>
    <w:p w:rsidR="00D86CFE" w:rsidRPr="00D86CFE" w:rsidRDefault="00D86CFE" w:rsidP="00D86CFE">
      <w:pPr>
        <w:spacing w:after="0" w:line="240" w:lineRule="auto"/>
        <w:ind w:left="720"/>
        <w:rPr>
          <w:b/>
        </w:rPr>
      </w:pPr>
      <w:r>
        <w:rPr>
          <w:b/>
        </w:rPr>
        <w:t>PROCEDURE</w:t>
      </w:r>
    </w:p>
    <w:p w:rsidR="0009429B" w:rsidRDefault="002E24E0" w:rsidP="006E5E7F">
      <w:pPr>
        <w:pStyle w:val="ListParagraph"/>
        <w:numPr>
          <w:ilvl w:val="0"/>
          <w:numId w:val="29"/>
        </w:numPr>
        <w:ind w:left="1134" w:hanging="425"/>
      </w:pPr>
      <w:r>
        <w:rPr>
          <w:noProof/>
          <w:lang w:eastAsia="en-AU"/>
        </w:rPr>
        <w:drawing>
          <wp:anchor distT="0" distB="0" distL="114300" distR="114300" simplePos="0" relativeHeight="251740160" behindDoc="0" locked="0" layoutInCell="1" allowOverlap="1" wp14:anchorId="2ABEC3D4" wp14:editId="736B6E36">
            <wp:simplePos x="0" y="0"/>
            <wp:positionH relativeFrom="column">
              <wp:posOffset>4648835</wp:posOffset>
            </wp:positionH>
            <wp:positionV relativeFrom="paragraph">
              <wp:posOffset>122555</wp:posOffset>
            </wp:positionV>
            <wp:extent cx="1755775" cy="3689350"/>
            <wp:effectExtent l="0" t="0" r="0" b="6350"/>
            <wp:wrapSquare wrapText="bothSides"/>
            <wp:docPr id="7" name="Picture 7" descr="Image result for stork stand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ork stand tes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89" r="31057"/>
                    <a:stretch/>
                  </pic:blipFill>
                  <pic:spPr bwMode="auto">
                    <a:xfrm>
                      <a:off x="0" y="0"/>
                      <a:ext cx="17557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CFE">
        <w:t>Remove shoes/socks.</w:t>
      </w:r>
    </w:p>
    <w:p w:rsidR="00D86CFE" w:rsidRDefault="00D86CFE" w:rsidP="006E5E7F">
      <w:pPr>
        <w:pStyle w:val="ListParagraph"/>
        <w:numPr>
          <w:ilvl w:val="0"/>
          <w:numId w:val="29"/>
        </w:numPr>
        <w:ind w:left="1134" w:hanging="425"/>
      </w:pPr>
      <w:r>
        <w:t>Stand comfortably on both feet.</w:t>
      </w:r>
    </w:p>
    <w:p w:rsidR="00D86CFE" w:rsidRDefault="00D86CFE" w:rsidP="006E5E7F">
      <w:pPr>
        <w:pStyle w:val="ListParagraph"/>
        <w:numPr>
          <w:ilvl w:val="0"/>
          <w:numId w:val="29"/>
        </w:numPr>
        <w:ind w:left="1134" w:hanging="425"/>
      </w:pPr>
      <w:r>
        <w:t>Place your hands on your hips.</w:t>
      </w:r>
    </w:p>
    <w:p w:rsidR="00D86CFE" w:rsidRDefault="00D86CFE" w:rsidP="006E5E7F">
      <w:pPr>
        <w:pStyle w:val="ListParagraph"/>
        <w:numPr>
          <w:ilvl w:val="0"/>
          <w:numId w:val="29"/>
        </w:numPr>
        <w:ind w:left="1134" w:hanging="425"/>
      </w:pPr>
      <w:r>
        <w:t>Lift one leg and place the toes of that foot against the knee of the other leg.</w:t>
      </w:r>
      <w:r w:rsidR="006E5E7F" w:rsidRPr="006E5E7F">
        <w:t xml:space="preserve"> </w:t>
      </w:r>
    </w:p>
    <w:p w:rsidR="00D86CFE" w:rsidRDefault="00D86CFE" w:rsidP="006E5E7F">
      <w:pPr>
        <w:pStyle w:val="ListParagraph"/>
        <w:numPr>
          <w:ilvl w:val="0"/>
          <w:numId w:val="29"/>
        </w:numPr>
        <w:ind w:left="1134" w:hanging="425"/>
      </w:pPr>
      <w:r>
        <w:t>Raise the heel and stand on your toes.</w:t>
      </w:r>
    </w:p>
    <w:p w:rsidR="00D86CFE" w:rsidRDefault="00D86CFE" w:rsidP="006E5E7F">
      <w:pPr>
        <w:pStyle w:val="ListParagraph"/>
        <w:numPr>
          <w:ilvl w:val="0"/>
          <w:numId w:val="29"/>
        </w:numPr>
        <w:ind w:left="1134" w:hanging="425"/>
      </w:pPr>
      <w:r>
        <w:t xml:space="preserve">Start </w:t>
      </w:r>
      <w:r w:rsidR="006E5E7F">
        <w:t>the stopwatch.</w:t>
      </w:r>
    </w:p>
    <w:p w:rsidR="006E5E7F" w:rsidRDefault="006E5E7F" w:rsidP="006E5E7F">
      <w:pPr>
        <w:pStyle w:val="ListParagraph"/>
        <w:numPr>
          <w:ilvl w:val="0"/>
          <w:numId w:val="29"/>
        </w:numPr>
        <w:ind w:left="1134" w:hanging="425"/>
      </w:pPr>
      <w:r>
        <w:t>Balance for as long as possible without letting your heel touch the ground or the other foot move away from the knee.</w:t>
      </w:r>
    </w:p>
    <w:p w:rsidR="006E5E7F" w:rsidRDefault="006E5E7F" w:rsidP="006E5E7F">
      <w:pPr>
        <w:pStyle w:val="ListParagraph"/>
        <w:numPr>
          <w:ilvl w:val="0"/>
          <w:numId w:val="29"/>
        </w:numPr>
        <w:ind w:left="1134" w:hanging="425"/>
      </w:pPr>
      <w:r>
        <w:t xml:space="preserve">Record your time. </w:t>
      </w:r>
    </w:p>
    <w:p w:rsidR="006E5E7F" w:rsidRDefault="006E5E7F" w:rsidP="006E5E7F">
      <w:pPr>
        <w:pStyle w:val="ListParagraph"/>
        <w:numPr>
          <w:ilvl w:val="0"/>
          <w:numId w:val="29"/>
        </w:numPr>
        <w:ind w:left="1134" w:hanging="425"/>
      </w:pPr>
      <w:r>
        <w:t>Repeat on other leg.</w:t>
      </w:r>
    </w:p>
    <w:p w:rsidR="006E5E7F" w:rsidRDefault="006E5E7F" w:rsidP="006E5E7F">
      <w:pPr>
        <w:pStyle w:val="ListParagraph"/>
        <w:numPr>
          <w:ilvl w:val="0"/>
          <w:numId w:val="29"/>
        </w:numPr>
        <w:ind w:left="1134" w:hanging="425"/>
      </w:pPr>
      <w:r>
        <w:t xml:space="preserve">Determine your average and compare to the table of norms for 15-17 </w:t>
      </w:r>
      <w:proofErr w:type="spellStart"/>
      <w:r>
        <w:t>y.o</w:t>
      </w:r>
      <w:proofErr w:type="spellEnd"/>
      <w:r>
        <w:t xml:space="preserve">. athletes. </w:t>
      </w:r>
    </w:p>
    <w:p w:rsidR="00B45709" w:rsidRDefault="00B45709" w:rsidP="0009429B">
      <w:pPr>
        <w:pStyle w:val="ListParagraph"/>
      </w:pPr>
    </w:p>
    <w:p w:rsidR="006E5E7F" w:rsidRDefault="006E5E7F" w:rsidP="0009429B">
      <w:pPr>
        <w:pStyle w:val="ListParagraph"/>
        <w:rPr>
          <w:b/>
        </w:rPr>
      </w:pPr>
      <w:r>
        <w:rPr>
          <w:b/>
        </w:rPr>
        <w:t>RESULTS</w:t>
      </w:r>
    </w:p>
    <w:p w:rsidR="006E5E7F" w:rsidRDefault="0046333E" w:rsidP="0009429B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188FD8" wp14:editId="2C5332CD">
                <wp:simplePos x="0" y="0"/>
                <wp:positionH relativeFrom="column">
                  <wp:posOffset>4353457</wp:posOffset>
                </wp:positionH>
                <wp:positionV relativeFrom="paragraph">
                  <wp:posOffset>171760</wp:posOffset>
                </wp:positionV>
                <wp:extent cx="765175" cy="2762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33E" w:rsidRDefault="0046333E">
                            <w:r>
                              <w:t>[1 mark]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2.8pt;margin-top:13.5pt;width:60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" stroked="f">
                <v:textbox>
                  <w:txbxContent>
                    <w:p w:rsidR="0046333E" w:rsidRDefault="0046333E">
                      <w:r>
                        <w:t>[1 mark]</w:t>
                      </w:r>
                    </w:p>
                  </w:txbxContent>
                </v:textbox>
              </v:shape>
            </w:pict>
          </mc:Fallback>
        </mc:AlternateContent>
      </w:r>
      <w:r w:rsidR="006E5E7F">
        <w:t>Balancing time for right leg: ________________________________</w:t>
      </w:r>
      <w:r w:rsidR="006E5E7F">
        <w:br/>
      </w:r>
    </w:p>
    <w:p w:rsidR="006E5E7F" w:rsidRDefault="006E5E7F" w:rsidP="0009429B">
      <w:pPr>
        <w:pStyle w:val="ListParagraph"/>
      </w:pPr>
      <w:r>
        <w:t>Balancing time for left leg: _________________________________</w:t>
      </w:r>
    </w:p>
    <w:p w:rsidR="006E5E7F" w:rsidRDefault="0046333E" w:rsidP="0009429B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C1023A" wp14:editId="517F4A14">
                <wp:simplePos x="0" y="0"/>
                <wp:positionH relativeFrom="column">
                  <wp:posOffset>2921000</wp:posOffset>
                </wp:positionH>
                <wp:positionV relativeFrom="paragraph">
                  <wp:posOffset>130648</wp:posOffset>
                </wp:positionV>
                <wp:extent cx="765175" cy="2762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33E" w:rsidRDefault="0046333E" w:rsidP="0046333E">
                            <w:r>
                              <w:t>[1 mark]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0pt;margin-top:10.3pt;width:60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" stroked="f">
                <v:textbox>
                  <w:txbxContent>
                    <w:p w:rsidR="0046333E" w:rsidRDefault="0046333E" w:rsidP="0046333E">
                      <w:r>
                        <w:t>[1 mark]</w:t>
                      </w:r>
                    </w:p>
                  </w:txbxContent>
                </v:textbox>
              </v:shape>
            </w:pict>
          </mc:Fallback>
        </mc:AlternateContent>
      </w:r>
    </w:p>
    <w:p w:rsidR="006E5E7F" w:rsidRDefault="006E5E7F" w:rsidP="0009429B">
      <w:pPr>
        <w:pStyle w:val="ListParagraph"/>
      </w:pPr>
      <w:r>
        <w:t>Average: ____________________________</w:t>
      </w:r>
    </w:p>
    <w:p w:rsidR="006E5E7F" w:rsidRDefault="006E5E7F" w:rsidP="0009429B">
      <w:pPr>
        <w:pStyle w:val="ListParagraph"/>
      </w:pPr>
    </w:p>
    <w:p w:rsidR="00FD63C6" w:rsidRDefault="00FD63C6" w:rsidP="0009429B">
      <w:pPr>
        <w:pStyle w:val="ListParagraph"/>
      </w:pPr>
      <w:r>
        <w:t>Show working out for average calculation in the space below:</w:t>
      </w:r>
      <w:r>
        <w:tab/>
      </w:r>
      <w:r>
        <w:tab/>
      </w:r>
      <w:r>
        <w:tab/>
      </w:r>
      <w:r>
        <w:tab/>
        <w:t>[2 mark]</w:t>
      </w:r>
    </w:p>
    <w:p w:rsidR="00FD63C6" w:rsidRDefault="00FD63C6" w:rsidP="0009429B">
      <w:pPr>
        <w:pStyle w:val="ListParagraph"/>
      </w:pPr>
    </w:p>
    <w:p w:rsidR="00FD63C6" w:rsidRDefault="00FD63C6" w:rsidP="0009429B">
      <w:pPr>
        <w:pStyle w:val="ListParagraph"/>
      </w:pPr>
    </w:p>
    <w:p w:rsidR="00FD63C6" w:rsidRDefault="00FD63C6" w:rsidP="0009429B">
      <w:pPr>
        <w:pStyle w:val="ListParagraph"/>
      </w:pPr>
    </w:p>
    <w:p w:rsidR="00FD63C6" w:rsidRDefault="00FD63C6" w:rsidP="0009429B">
      <w:pPr>
        <w:pStyle w:val="ListParagraph"/>
      </w:pPr>
    </w:p>
    <w:p w:rsidR="006E5E7F" w:rsidRDefault="006E5E7F" w:rsidP="0009429B">
      <w:pPr>
        <w:pStyle w:val="ListParagraph"/>
      </w:pPr>
      <w:r>
        <w:t xml:space="preserve">The following table is for 15-17 </w:t>
      </w:r>
      <w:proofErr w:type="spellStart"/>
      <w:r>
        <w:t>y.o</w:t>
      </w:r>
      <w:proofErr w:type="spellEnd"/>
      <w:r>
        <w:t>. athletes: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811"/>
        <w:gridCol w:w="1811"/>
        <w:gridCol w:w="1812"/>
        <w:gridCol w:w="1767"/>
      </w:tblGrid>
      <w:tr w:rsidR="006E5E7F" w:rsidRPr="006E5E7F" w:rsidTr="006E5E7F">
        <w:tc>
          <w:tcPr>
            <w:tcW w:w="1948" w:type="dxa"/>
            <w:vAlign w:val="center"/>
          </w:tcPr>
          <w:p w:rsidR="006E5E7F" w:rsidRPr="006E5E7F" w:rsidRDefault="006E5E7F" w:rsidP="006E5E7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948" w:type="dxa"/>
            <w:vAlign w:val="center"/>
          </w:tcPr>
          <w:p w:rsidR="006E5E7F" w:rsidRPr="006E5E7F" w:rsidRDefault="006E5E7F" w:rsidP="006E5E7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Above Average</w:t>
            </w:r>
          </w:p>
        </w:tc>
        <w:tc>
          <w:tcPr>
            <w:tcW w:w="1948" w:type="dxa"/>
            <w:vAlign w:val="center"/>
          </w:tcPr>
          <w:p w:rsidR="006E5E7F" w:rsidRPr="006E5E7F" w:rsidRDefault="006E5E7F" w:rsidP="006E5E7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949" w:type="dxa"/>
            <w:vAlign w:val="center"/>
          </w:tcPr>
          <w:p w:rsidR="006E5E7F" w:rsidRPr="006E5E7F" w:rsidRDefault="006E5E7F" w:rsidP="006E5E7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Below Average</w:t>
            </w:r>
          </w:p>
        </w:tc>
        <w:tc>
          <w:tcPr>
            <w:tcW w:w="1949" w:type="dxa"/>
            <w:vAlign w:val="center"/>
          </w:tcPr>
          <w:p w:rsidR="006E5E7F" w:rsidRPr="006E5E7F" w:rsidRDefault="006E5E7F" w:rsidP="006E5E7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Poor</w:t>
            </w:r>
          </w:p>
        </w:tc>
      </w:tr>
      <w:tr w:rsidR="006E5E7F" w:rsidTr="006E5E7F">
        <w:trPr>
          <w:trHeight w:val="516"/>
        </w:trPr>
        <w:tc>
          <w:tcPr>
            <w:tcW w:w="1948" w:type="dxa"/>
            <w:vAlign w:val="center"/>
          </w:tcPr>
          <w:p w:rsidR="006E5E7F" w:rsidRDefault="006E5E7F" w:rsidP="006E5E7F">
            <w:pPr>
              <w:pStyle w:val="ListParagraph"/>
              <w:ind w:left="0"/>
              <w:jc w:val="center"/>
            </w:pPr>
            <w:r>
              <w:t>&gt;50 secs</w:t>
            </w:r>
          </w:p>
        </w:tc>
        <w:tc>
          <w:tcPr>
            <w:tcW w:w="1948" w:type="dxa"/>
            <w:vAlign w:val="center"/>
          </w:tcPr>
          <w:p w:rsidR="006E5E7F" w:rsidRDefault="006E5E7F" w:rsidP="006E5E7F">
            <w:pPr>
              <w:pStyle w:val="ListParagraph"/>
              <w:ind w:left="0"/>
              <w:jc w:val="center"/>
            </w:pPr>
            <w:r>
              <w:t>40-49 secs</w:t>
            </w:r>
          </w:p>
        </w:tc>
        <w:tc>
          <w:tcPr>
            <w:tcW w:w="1948" w:type="dxa"/>
            <w:vAlign w:val="center"/>
          </w:tcPr>
          <w:p w:rsidR="006E5E7F" w:rsidRDefault="006E5E7F" w:rsidP="006E5E7F">
            <w:pPr>
              <w:pStyle w:val="ListParagraph"/>
              <w:ind w:left="0"/>
              <w:jc w:val="center"/>
            </w:pPr>
            <w:r>
              <w:t>26-39 secs</w:t>
            </w:r>
          </w:p>
        </w:tc>
        <w:tc>
          <w:tcPr>
            <w:tcW w:w="1949" w:type="dxa"/>
            <w:vAlign w:val="center"/>
          </w:tcPr>
          <w:p w:rsidR="006E5E7F" w:rsidRDefault="006E5E7F" w:rsidP="006E5E7F">
            <w:pPr>
              <w:pStyle w:val="ListParagraph"/>
              <w:ind w:left="0"/>
              <w:jc w:val="center"/>
            </w:pPr>
            <w:r>
              <w:t>11-25 secs</w:t>
            </w:r>
          </w:p>
        </w:tc>
        <w:tc>
          <w:tcPr>
            <w:tcW w:w="1949" w:type="dxa"/>
            <w:vAlign w:val="center"/>
          </w:tcPr>
          <w:p w:rsidR="006E5E7F" w:rsidRDefault="006E5E7F" w:rsidP="006E5E7F">
            <w:pPr>
              <w:pStyle w:val="ListParagraph"/>
              <w:spacing w:after="0"/>
              <w:ind w:left="0"/>
              <w:jc w:val="center"/>
            </w:pPr>
            <w:r>
              <w:t>&lt; 11 secs</w:t>
            </w:r>
          </w:p>
        </w:tc>
      </w:tr>
    </w:tbl>
    <w:p w:rsidR="006E5E7F" w:rsidRDefault="006E5E7F" w:rsidP="0009429B">
      <w:pPr>
        <w:pStyle w:val="ListParagraph"/>
      </w:pPr>
    </w:p>
    <w:p w:rsidR="006E5E7F" w:rsidRDefault="006E5E7F" w:rsidP="006E5E7F">
      <w:pPr>
        <w:pStyle w:val="ListParagraph"/>
        <w:numPr>
          <w:ilvl w:val="0"/>
          <w:numId w:val="30"/>
        </w:numPr>
      </w:pPr>
      <w:r>
        <w:lastRenderedPageBreak/>
        <w:t>How did your average compare to athletes of your age range?</w:t>
      </w:r>
      <w:r w:rsidR="0046333E">
        <w:tab/>
      </w:r>
      <w:r w:rsidR="0046333E">
        <w:tab/>
      </w:r>
      <w:r w:rsidR="0046333E">
        <w:tab/>
        <w:t>[1 mark]</w:t>
      </w:r>
      <w:r w:rsidR="002E24E0">
        <w:br/>
      </w:r>
      <w:r w:rsidR="002E24E0">
        <w:br/>
      </w:r>
    </w:p>
    <w:p w:rsidR="006E5E7F" w:rsidRDefault="006E5E7F" w:rsidP="006E5E7F">
      <w:pPr>
        <w:pStyle w:val="ListParagraph"/>
        <w:numPr>
          <w:ilvl w:val="0"/>
          <w:numId w:val="30"/>
        </w:numPr>
      </w:pPr>
      <w:r>
        <w:t xml:space="preserve">What type of muscle tissue would be </w:t>
      </w:r>
      <w:r w:rsidR="002E24E0">
        <w:t xml:space="preserve">used </w:t>
      </w:r>
      <w:r>
        <w:t>to perform the stork stand?</w:t>
      </w:r>
      <w:r w:rsidR="0046333E" w:rsidRPr="0046333E">
        <w:t xml:space="preserve"> </w:t>
      </w:r>
      <w:r w:rsidR="0046333E">
        <w:tab/>
      </w:r>
      <w:r w:rsidR="0046333E">
        <w:tab/>
        <w:t>[1 mark]</w:t>
      </w:r>
      <w:r w:rsidR="002E24E0">
        <w:br/>
      </w:r>
      <w:r w:rsidR="002E24E0">
        <w:br/>
      </w:r>
    </w:p>
    <w:p w:rsidR="002E24E0" w:rsidRDefault="002E24E0" w:rsidP="006E5E7F">
      <w:pPr>
        <w:pStyle w:val="ListParagraph"/>
        <w:numPr>
          <w:ilvl w:val="0"/>
          <w:numId w:val="30"/>
        </w:numPr>
      </w:pPr>
      <w:r>
        <w:t>Why do you think the body does not contract all muscle fibres at the same time when balancing or holding a position for an extended period of time?</w:t>
      </w:r>
      <w:r w:rsidR="0046333E">
        <w:tab/>
      </w:r>
      <w:r w:rsidR="0046333E">
        <w:tab/>
      </w:r>
      <w:r w:rsidR="0046333E">
        <w:tab/>
        <w:t>[2 marks]</w:t>
      </w:r>
      <w:r>
        <w:br/>
      </w:r>
      <w:r>
        <w:br/>
      </w:r>
      <w:r>
        <w:br/>
      </w:r>
      <w:r>
        <w:br/>
      </w:r>
    </w:p>
    <w:p w:rsidR="002E24E0" w:rsidRDefault="002E24E0" w:rsidP="002E24E0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Contraction of muscles can be seen at the microscopic level. The functional unit of a myofibril is called a sarcomere. In the space below:</w:t>
      </w:r>
    </w:p>
    <w:p w:rsidR="002E24E0" w:rsidRPr="001A0EE8" w:rsidRDefault="002E24E0" w:rsidP="002E24E0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 xml:space="preserve">Draw and label a diagram of a sarcomere. Include </w:t>
      </w:r>
      <w:r>
        <w:rPr>
          <w:i/>
        </w:rPr>
        <w:t xml:space="preserve">actin, myosin </w:t>
      </w:r>
      <w:r>
        <w:t xml:space="preserve">and </w:t>
      </w:r>
      <w:r>
        <w:rPr>
          <w:i/>
        </w:rPr>
        <w:t>Z-line</w:t>
      </w:r>
      <w:r>
        <w:rPr>
          <w:i/>
        </w:rPr>
        <w:tab/>
      </w:r>
      <w:r>
        <w:t>[3 marks]</w:t>
      </w:r>
    </w:p>
    <w:p w:rsidR="002E24E0" w:rsidRDefault="002E24E0" w:rsidP="002E24E0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>Explain how contraction occurs in a sarcomere</w:t>
      </w:r>
      <w:r>
        <w:tab/>
      </w:r>
      <w:r>
        <w:tab/>
      </w:r>
      <w:r>
        <w:tab/>
      </w:r>
      <w:r>
        <w:tab/>
        <w:t>[3 marks]</w:t>
      </w: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Default="002E24E0" w:rsidP="002E24E0">
      <w:pPr>
        <w:pStyle w:val="ListParagraph"/>
        <w:ind w:left="1080"/>
      </w:pPr>
    </w:p>
    <w:p w:rsidR="002E24E0" w:rsidRPr="006E5E7F" w:rsidRDefault="002E24E0" w:rsidP="002E24E0">
      <w:pPr>
        <w:pStyle w:val="ListParagraph"/>
        <w:ind w:left="1080"/>
      </w:pPr>
    </w:p>
    <w:p w:rsidR="00973C83" w:rsidRPr="00591276" w:rsidRDefault="00C30E11" w:rsidP="00591276">
      <w:pPr>
        <w:jc w:val="center"/>
        <w:rPr>
          <w:b/>
          <w:i/>
          <w:noProof/>
          <w:lang w:eastAsia="en-AU"/>
        </w:rPr>
      </w:pPr>
      <w:r>
        <w:rPr>
          <w:b/>
          <w:i/>
          <w:noProof/>
          <w:lang w:eastAsia="en-AU"/>
        </w:rPr>
        <w:t>END OF TEST</w:t>
      </w:r>
    </w:p>
    <w:sectPr w:rsidR="00973C83" w:rsidRPr="00591276" w:rsidSect="00FA7017">
      <w:pgSz w:w="11906" w:h="16838"/>
      <w:pgMar w:top="1247" w:right="1133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4B5"/>
    <w:multiLevelType w:val="hybridMultilevel"/>
    <w:tmpl w:val="6448B9E2"/>
    <w:lvl w:ilvl="0" w:tplc="2F588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D0C98"/>
    <w:multiLevelType w:val="hybridMultilevel"/>
    <w:tmpl w:val="8C54064A"/>
    <w:lvl w:ilvl="0" w:tplc="30BA9866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E7680"/>
    <w:multiLevelType w:val="hybridMultilevel"/>
    <w:tmpl w:val="E6E6B90A"/>
    <w:lvl w:ilvl="0" w:tplc="13FA9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B91D9A"/>
    <w:multiLevelType w:val="hybridMultilevel"/>
    <w:tmpl w:val="61AA487A"/>
    <w:lvl w:ilvl="0" w:tplc="C9124B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E140D3"/>
    <w:multiLevelType w:val="hybridMultilevel"/>
    <w:tmpl w:val="EA4E4B68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B551B"/>
    <w:multiLevelType w:val="hybridMultilevel"/>
    <w:tmpl w:val="6672C09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9F0E1B"/>
    <w:multiLevelType w:val="hybridMultilevel"/>
    <w:tmpl w:val="90105536"/>
    <w:lvl w:ilvl="0" w:tplc="66B46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A53D3"/>
    <w:multiLevelType w:val="hybridMultilevel"/>
    <w:tmpl w:val="22A46C6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D96FA1"/>
    <w:multiLevelType w:val="hybridMultilevel"/>
    <w:tmpl w:val="386267E6"/>
    <w:lvl w:ilvl="0" w:tplc="B81CAC8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877EE"/>
    <w:multiLevelType w:val="hybridMultilevel"/>
    <w:tmpl w:val="DA024216"/>
    <w:lvl w:ilvl="0" w:tplc="A6381C6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72F76"/>
    <w:multiLevelType w:val="hybridMultilevel"/>
    <w:tmpl w:val="3352527E"/>
    <w:lvl w:ilvl="0" w:tplc="05A84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E1F7C"/>
    <w:multiLevelType w:val="hybridMultilevel"/>
    <w:tmpl w:val="A616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6E286BA">
      <w:start w:val="1"/>
      <w:numFmt w:val="lowerLetter"/>
      <w:lvlText w:val="(%3)"/>
      <w:lvlJc w:val="left"/>
      <w:pPr>
        <w:ind w:left="1146" w:hanging="72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F55D7"/>
    <w:multiLevelType w:val="hybridMultilevel"/>
    <w:tmpl w:val="964A146E"/>
    <w:lvl w:ilvl="0" w:tplc="B02E8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0A2805"/>
    <w:multiLevelType w:val="hybridMultilevel"/>
    <w:tmpl w:val="0172D344"/>
    <w:lvl w:ilvl="0" w:tplc="4258AD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D0494C"/>
    <w:multiLevelType w:val="hybridMultilevel"/>
    <w:tmpl w:val="BD8E97DE"/>
    <w:lvl w:ilvl="0" w:tplc="21A06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D922D9"/>
    <w:multiLevelType w:val="hybridMultilevel"/>
    <w:tmpl w:val="F7E4A0A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C81163"/>
    <w:multiLevelType w:val="hybridMultilevel"/>
    <w:tmpl w:val="67523E0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31B68C0"/>
    <w:multiLevelType w:val="hybridMultilevel"/>
    <w:tmpl w:val="266A1044"/>
    <w:lvl w:ilvl="0" w:tplc="8CE6D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246315"/>
    <w:multiLevelType w:val="hybridMultilevel"/>
    <w:tmpl w:val="F47E3016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C3F3286"/>
    <w:multiLevelType w:val="hybridMultilevel"/>
    <w:tmpl w:val="DA7AF41C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8E0BA4"/>
    <w:multiLevelType w:val="hybridMultilevel"/>
    <w:tmpl w:val="3FB0C60E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258A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FF5D75"/>
    <w:multiLevelType w:val="hybridMultilevel"/>
    <w:tmpl w:val="2DC406C4"/>
    <w:lvl w:ilvl="0" w:tplc="620CDB8A">
      <w:start w:val="1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D5CCF"/>
    <w:multiLevelType w:val="hybridMultilevel"/>
    <w:tmpl w:val="88328D40"/>
    <w:lvl w:ilvl="0" w:tplc="33FA483E">
      <w:start w:val="1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D2A7E"/>
    <w:multiLevelType w:val="hybridMultilevel"/>
    <w:tmpl w:val="95229D6A"/>
    <w:lvl w:ilvl="0" w:tplc="0A26A78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251FD"/>
    <w:multiLevelType w:val="hybridMultilevel"/>
    <w:tmpl w:val="293A0BB8"/>
    <w:lvl w:ilvl="0" w:tplc="E0C483F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F968FF"/>
    <w:multiLevelType w:val="hybridMultilevel"/>
    <w:tmpl w:val="ADFC2DD6"/>
    <w:lvl w:ilvl="0" w:tplc="C8A4C13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F2A57"/>
    <w:multiLevelType w:val="hybridMultilevel"/>
    <w:tmpl w:val="EFC4DA38"/>
    <w:lvl w:ilvl="0" w:tplc="33FA483E">
      <w:start w:val="10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B541158"/>
    <w:multiLevelType w:val="hybridMultilevel"/>
    <w:tmpl w:val="13ECB864"/>
    <w:lvl w:ilvl="0" w:tplc="A51A4024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5537A"/>
    <w:multiLevelType w:val="hybridMultilevel"/>
    <w:tmpl w:val="24923D20"/>
    <w:lvl w:ilvl="0" w:tplc="6C20A928">
      <w:start w:val="1"/>
      <w:numFmt w:val="lowerLetter"/>
      <w:lvlText w:val="%1."/>
      <w:lvlJc w:val="left"/>
      <w:pPr>
        <w:ind w:left="1287" w:hanging="360"/>
      </w:pPr>
      <w:rPr>
        <w:rFonts w:hint="default"/>
        <w:b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DD535B8"/>
    <w:multiLevelType w:val="hybridMultilevel"/>
    <w:tmpl w:val="ED8CAD16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2"/>
  </w:num>
  <w:num w:numId="4">
    <w:abstractNumId w:val="14"/>
  </w:num>
  <w:num w:numId="5">
    <w:abstractNumId w:val="24"/>
  </w:num>
  <w:num w:numId="6">
    <w:abstractNumId w:val="11"/>
  </w:num>
  <w:num w:numId="7">
    <w:abstractNumId w:val="0"/>
  </w:num>
  <w:num w:numId="8">
    <w:abstractNumId w:val="7"/>
  </w:num>
  <w:num w:numId="9">
    <w:abstractNumId w:val="15"/>
  </w:num>
  <w:num w:numId="10">
    <w:abstractNumId w:val="19"/>
  </w:num>
  <w:num w:numId="11">
    <w:abstractNumId w:val="25"/>
  </w:num>
  <w:num w:numId="12">
    <w:abstractNumId w:val="1"/>
  </w:num>
  <w:num w:numId="13">
    <w:abstractNumId w:val="9"/>
  </w:num>
  <w:num w:numId="14">
    <w:abstractNumId w:val="12"/>
  </w:num>
  <w:num w:numId="15">
    <w:abstractNumId w:val="3"/>
  </w:num>
  <w:num w:numId="16">
    <w:abstractNumId w:val="13"/>
  </w:num>
  <w:num w:numId="17">
    <w:abstractNumId w:val="17"/>
  </w:num>
  <w:num w:numId="18">
    <w:abstractNumId w:val="5"/>
  </w:num>
  <w:num w:numId="19">
    <w:abstractNumId w:val="20"/>
  </w:num>
  <w:num w:numId="20">
    <w:abstractNumId w:val="16"/>
  </w:num>
  <w:num w:numId="21">
    <w:abstractNumId w:val="28"/>
  </w:num>
  <w:num w:numId="22">
    <w:abstractNumId w:val="8"/>
  </w:num>
  <w:num w:numId="23">
    <w:abstractNumId w:val="23"/>
  </w:num>
  <w:num w:numId="24">
    <w:abstractNumId w:val="22"/>
  </w:num>
  <w:num w:numId="25">
    <w:abstractNumId w:val="27"/>
  </w:num>
  <w:num w:numId="26">
    <w:abstractNumId w:val="21"/>
  </w:num>
  <w:num w:numId="27">
    <w:abstractNumId w:val="18"/>
  </w:num>
  <w:num w:numId="28">
    <w:abstractNumId w:val="26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DF"/>
    <w:rsid w:val="00055527"/>
    <w:rsid w:val="0009429B"/>
    <w:rsid w:val="001A0EE8"/>
    <w:rsid w:val="00233FA1"/>
    <w:rsid w:val="002E24E0"/>
    <w:rsid w:val="00334139"/>
    <w:rsid w:val="00363C69"/>
    <w:rsid w:val="00433B08"/>
    <w:rsid w:val="0046333E"/>
    <w:rsid w:val="004A7635"/>
    <w:rsid w:val="00521758"/>
    <w:rsid w:val="00533F0B"/>
    <w:rsid w:val="00577DEA"/>
    <w:rsid w:val="00591276"/>
    <w:rsid w:val="00601D1C"/>
    <w:rsid w:val="006D5FF0"/>
    <w:rsid w:val="006E5E7F"/>
    <w:rsid w:val="00746584"/>
    <w:rsid w:val="00785549"/>
    <w:rsid w:val="0078766E"/>
    <w:rsid w:val="00831C36"/>
    <w:rsid w:val="00927DFD"/>
    <w:rsid w:val="00953E99"/>
    <w:rsid w:val="00973C83"/>
    <w:rsid w:val="009A45CF"/>
    <w:rsid w:val="00A56FB2"/>
    <w:rsid w:val="00A57AE2"/>
    <w:rsid w:val="00A83C88"/>
    <w:rsid w:val="00AB1EF1"/>
    <w:rsid w:val="00B2225C"/>
    <w:rsid w:val="00B42503"/>
    <w:rsid w:val="00B45709"/>
    <w:rsid w:val="00BA6E11"/>
    <w:rsid w:val="00C30E11"/>
    <w:rsid w:val="00D139AA"/>
    <w:rsid w:val="00D86CFE"/>
    <w:rsid w:val="00D874C0"/>
    <w:rsid w:val="00DB58AB"/>
    <w:rsid w:val="00DD0CDF"/>
    <w:rsid w:val="00E10F2C"/>
    <w:rsid w:val="00E23079"/>
    <w:rsid w:val="00E82932"/>
    <w:rsid w:val="00F842D8"/>
    <w:rsid w:val="00FA7017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CD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CDF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DF"/>
    <w:pPr>
      <w:ind w:left="720"/>
      <w:contextualSpacing/>
    </w:pPr>
  </w:style>
  <w:style w:type="paragraph" w:customStyle="1" w:styleId="Default">
    <w:name w:val="Default"/>
    <w:rsid w:val="00DD0CD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D0CD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table" w:styleId="TableGrid">
    <w:name w:val="Table Grid"/>
    <w:basedOn w:val="TableNormal"/>
    <w:uiPriority w:val="59"/>
    <w:rsid w:val="00DD0C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D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CDF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rsid w:val="0009429B"/>
    <w:pPr>
      <w:tabs>
        <w:tab w:val="left" w:pos="709"/>
        <w:tab w:val="left" w:pos="108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CD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CDF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DF"/>
    <w:pPr>
      <w:ind w:left="720"/>
      <w:contextualSpacing/>
    </w:pPr>
  </w:style>
  <w:style w:type="paragraph" w:customStyle="1" w:styleId="Default">
    <w:name w:val="Default"/>
    <w:rsid w:val="00DD0CD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D0CD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table" w:styleId="TableGrid">
    <w:name w:val="Table Grid"/>
    <w:basedOn w:val="TableNormal"/>
    <w:uiPriority w:val="59"/>
    <w:rsid w:val="00DD0C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D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CDF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rsid w:val="0009429B"/>
    <w:pPr>
      <w:tabs>
        <w:tab w:val="left" w:pos="709"/>
        <w:tab w:val="left" w:pos="108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3E6F2369</Template>
  <TotalTime>147</TotalTime>
  <Pages>9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15</cp:revision>
  <dcterms:created xsi:type="dcterms:W3CDTF">2017-10-26T07:15:00Z</dcterms:created>
  <dcterms:modified xsi:type="dcterms:W3CDTF">2018-04-09T03:38:00Z</dcterms:modified>
</cp:coreProperties>
</file>