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CDF" w:rsidRPr="0093251E" w:rsidRDefault="00DD0CDF" w:rsidP="00DD0CDF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1" locked="0" layoutInCell="1" allowOverlap="1" wp14:anchorId="1185BB60" wp14:editId="52721DC7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 xml:space="preserve">GENERAL </w:t>
      </w:r>
      <w:r w:rsidRPr="0093251E">
        <w:rPr>
          <w:b/>
          <w:sz w:val="26"/>
          <w:szCs w:val="26"/>
        </w:rPr>
        <w:t>HUMAN BIOLOG</w:t>
      </w:r>
      <w:r>
        <w:rPr>
          <w:b/>
          <w:sz w:val="26"/>
          <w:szCs w:val="26"/>
        </w:rPr>
        <w:t>Y – YEAR 12</w:t>
      </w:r>
    </w:p>
    <w:p w:rsidR="00DD0CDF" w:rsidRDefault="00DD0CDF" w:rsidP="00DD0CDF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TASK 4 –</w:t>
      </w:r>
      <w:r w:rsidR="002073C8">
        <w:rPr>
          <w:b/>
          <w:sz w:val="26"/>
          <w:szCs w:val="26"/>
        </w:rPr>
        <w:t xml:space="preserve"> </w:t>
      </w:r>
      <w:bookmarkStart w:id="0" w:name="_GoBack"/>
      <w:bookmarkEnd w:id="0"/>
      <w:r>
        <w:rPr>
          <w:b/>
          <w:sz w:val="26"/>
          <w:szCs w:val="26"/>
        </w:rPr>
        <w:t>MUSCULAR SYSTEMS TEST</w:t>
      </w:r>
    </w:p>
    <w:p w:rsidR="00DD0CDF" w:rsidRDefault="00DD0CDF" w:rsidP="00DD0CDF">
      <w:pPr>
        <w:spacing w:line="240" w:lineRule="auto"/>
        <w:rPr>
          <w:b/>
          <w:sz w:val="26"/>
          <w:szCs w:val="26"/>
        </w:rPr>
      </w:pPr>
    </w:p>
    <w:p w:rsidR="00DD0CDF" w:rsidRPr="00F423DA" w:rsidRDefault="00DD0CDF" w:rsidP="00DD0CDF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MULTIPLE CHOICE SECTION                                                                                                                       [</w:t>
      </w:r>
      <w:r w:rsidR="00533F0B">
        <w:rPr>
          <w:b/>
          <w:i/>
        </w:rPr>
        <w:t>5</w:t>
      </w:r>
      <w:r>
        <w:rPr>
          <w:b/>
          <w:i/>
        </w:rPr>
        <w:t xml:space="preserve"> MARKS]</w:t>
      </w:r>
    </w:p>
    <w:p w:rsidR="00DD0CDF" w:rsidRPr="0093251E" w:rsidRDefault="00DD0CDF" w:rsidP="00DD0CDF">
      <w:pPr>
        <w:spacing w:after="0" w:line="240" w:lineRule="auto"/>
        <w:jc w:val="both"/>
        <w:rPr>
          <w:b/>
          <w:sz w:val="26"/>
          <w:szCs w:val="26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567"/>
        <w:gridCol w:w="283"/>
        <w:gridCol w:w="426"/>
        <w:gridCol w:w="7507"/>
      </w:tblGrid>
      <w:tr w:rsidR="007B3459" w:rsidTr="000304A3">
        <w:tc>
          <w:tcPr>
            <w:tcW w:w="392" w:type="dxa"/>
          </w:tcPr>
          <w:p w:rsidR="007B3459" w:rsidRDefault="007B3459" w:rsidP="007B3459">
            <w:pPr>
              <w:pStyle w:val="ListParagraph"/>
              <w:spacing w:after="0" w:line="240" w:lineRule="auto"/>
              <w:ind w:left="0"/>
              <w:jc w:val="both"/>
            </w:pPr>
            <w:r>
              <w:t>1.</w:t>
            </w:r>
          </w:p>
        </w:tc>
        <w:tc>
          <w:tcPr>
            <w:tcW w:w="567" w:type="dxa"/>
          </w:tcPr>
          <w:p w:rsidR="007B3459" w:rsidRPr="007B3459" w:rsidRDefault="007B3459" w:rsidP="007B3459">
            <w:pPr>
              <w:pStyle w:val="ListParagraph"/>
              <w:spacing w:after="0" w:line="240" w:lineRule="auto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283" w:type="dxa"/>
          </w:tcPr>
          <w:p w:rsidR="007B3459" w:rsidRDefault="007B3459" w:rsidP="007B345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426" w:type="dxa"/>
          </w:tcPr>
          <w:p w:rsidR="007B3459" w:rsidRDefault="007B3459" w:rsidP="007B3459">
            <w:pPr>
              <w:pStyle w:val="ListParagraph"/>
              <w:spacing w:after="0" w:line="240" w:lineRule="auto"/>
              <w:ind w:left="0"/>
              <w:jc w:val="both"/>
            </w:pPr>
            <w:r>
              <w:t>3.</w:t>
            </w:r>
          </w:p>
        </w:tc>
        <w:tc>
          <w:tcPr>
            <w:tcW w:w="7507" w:type="dxa"/>
          </w:tcPr>
          <w:p w:rsidR="007B3459" w:rsidRPr="007B3459" w:rsidRDefault="007B3459" w:rsidP="007B3459">
            <w:pPr>
              <w:pStyle w:val="ListParagraph"/>
              <w:spacing w:after="0" w:line="240" w:lineRule="auto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</w:tr>
      <w:tr w:rsidR="007B3459" w:rsidTr="000304A3">
        <w:tc>
          <w:tcPr>
            <w:tcW w:w="392" w:type="dxa"/>
          </w:tcPr>
          <w:p w:rsidR="007B3459" w:rsidRDefault="007B3459" w:rsidP="007B3459">
            <w:pPr>
              <w:pStyle w:val="ListParagraph"/>
              <w:spacing w:after="0" w:line="240" w:lineRule="auto"/>
              <w:ind w:left="0"/>
              <w:jc w:val="both"/>
            </w:pPr>
            <w:r>
              <w:t>2.</w:t>
            </w:r>
          </w:p>
        </w:tc>
        <w:tc>
          <w:tcPr>
            <w:tcW w:w="567" w:type="dxa"/>
          </w:tcPr>
          <w:p w:rsidR="007B3459" w:rsidRPr="007B3459" w:rsidRDefault="007B3459" w:rsidP="007B3459">
            <w:pPr>
              <w:pStyle w:val="ListParagraph"/>
              <w:spacing w:after="0" w:line="240" w:lineRule="auto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83" w:type="dxa"/>
          </w:tcPr>
          <w:p w:rsidR="007B3459" w:rsidRDefault="007B3459" w:rsidP="007B345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426" w:type="dxa"/>
          </w:tcPr>
          <w:p w:rsidR="007B3459" w:rsidRDefault="007B3459" w:rsidP="007B3459">
            <w:pPr>
              <w:pStyle w:val="ListParagraph"/>
              <w:spacing w:after="0" w:line="240" w:lineRule="auto"/>
              <w:ind w:left="0"/>
              <w:jc w:val="both"/>
            </w:pPr>
            <w:r>
              <w:t>4.</w:t>
            </w:r>
          </w:p>
        </w:tc>
        <w:tc>
          <w:tcPr>
            <w:tcW w:w="7507" w:type="dxa"/>
          </w:tcPr>
          <w:p w:rsidR="007B3459" w:rsidRPr="007B3459" w:rsidRDefault="007B3459" w:rsidP="007B3459">
            <w:pPr>
              <w:pStyle w:val="ListParagraph"/>
              <w:spacing w:after="0" w:line="240" w:lineRule="auto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</w:tr>
      <w:tr w:rsidR="007B3459" w:rsidTr="000304A3">
        <w:tc>
          <w:tcPr>
            <w:tcW w:w="392" w:type="dxa"/>
          </w:tcPr>
          <w:p w:rsidR="007B3459" w:rsidRDefault="007B3459" w:rsidP="007B345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567" w:type="dxa"/>
          </w:tcPr>
          <w:p w:rsidR="007B3459" w:rsidRPr="007B3459" w:rsidRDefault="007B3459" w:rsidP="007B3459">
            <w:pPr>
              <w:pStyle w:val="ListParagraph"/>
              <w:spacing w:after="0" w:line="240" w:lineRule="auto"/>
              <w:ind w:left="0"/>
              <w:jc w:val="both"/>
              <w:rPr>
                <w:color w:val="FF0000"/>
              </w:rPr>
            </w:pPr>
          </w:p>
        </w:tc>
        <w:tc>
          <w:tcPr>
            <w:tcW w:w="283" w:type="dxa"/>
          </w:tcPr>
          <w:p w:rsidR="007B3459" w:rsidRDefault="007B3459" w:rsidP="007B345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426" w:type="dxa"/>
          </w:tcPr>
          <w:p w:rsidR="007B3459" w:rsidRDefault="007B3459" w:rsidP="007B3459">
            <w:pPr>
              <w:pStyle w:val="ListParagraph"/>
              <w:spacing w:after="0" w:line="240" w:lineRule="auto"/>
              <w:ind w:left="0"/>
              <w:jc w:val="both"/>
            </w:pPr>
            <w:r>
              <w:t>5.</w:t>
            </w:r>
          </w:p>
        </w:tc>
        <w:tc>
          <w:tcPr>
            <w:tcW w:w="7507" w:type="dxa"/>
          </w:tcPr>
          <w:p w:rsidR="007B3459" w:rsidRPr="007B3459" w:rsidRDefault="007B3459" w:rsidP="007B3459">
            <w:pPr>
              <w:pStyle w:val="ListParagraph"/>
              <w:spacing w:after="0" w:line="240" w:lineRule="auto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</w:tr>
    </w:tbl>
    <w:p w:rsidR="007B3459" w:rsidRDefault="007B3459" w:rsidP="007B3459">
      <w:pPr>
        <w:pStyle w:val="ListParagraph"/>
        <w:spacing w:after="0" w:line="240" w:lineRule="auto"/>
        <w:ind w:left="567"/>
        <w:jc w:val="both"/>
      </w:pPr>
    </w:p>
    <w:p w:rsidR="00953E99" w:rsidRPr="00F423DA" w:rsidRDefault="00953E99" w:rsidP="00953E99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 xml:space="preserve">SHORT ANSWER SECTION                                                                                                                        </w:t>
      </w:r>
      <w:r w:rsidR="00AB1EF1">
        <w:rPr>
          <w:b/>
          <w:i/>
        </w:rPr>
        <w:t>[</w:t>
      </w:r>
      <w:r w:rsidR="00A27732">
        <w:rPr>
          <w:b/>
          <w:i/>
        </w:rPr>
        <w:t>13</w:t>
      </w:r>
      <w:r>
        <w:rPr>
          <w:b/>
          <w:i/>
        </w:rPr>
        <w:t xml:space="preserve"> MARKS]</w:t>
      </w:r>
    </w:p>
    <w:p w:rsidR="00953E99" w:rsidRDefault="00953E99" w:rsidP="00953E99">
      <w:pPr>
        <w:spacing w:after="0" w:line="240" w:lineRule="auto"/>
        <w:jc w:val="both"/>
      </w:pPr>
    </w:p>
    <w:p w:rsidR="00953E99" w:rsidRDefault="00953E99" w:rsidP="00433B08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>The diagram below shows three types of muscle tissues labelled X, Y and Z</w:t>
      </w:r>
    </w:p>
    <w:p w:rsidR="00953E99" w:rsidRDefault="00953E99" w:rsidP="00953E99">
      <w:pPr>
        <w:pStyle w:val="ListParagraph"/>
        <w:spacing w:after="0" w:line="240" w:lineRule="auto"/>
        <w:jc w:val="both"/>
      </w:pPr>
    </w:p>
    <w:p w:rsidR="007B3459" w:rsidRDefault="007B3459" w:rsidP="00A27732">
      <w:pPr>
        <w:spacing w:after="0" w:line="240" w:lineRule="auto"/>
        <w:ind w:firstLine="360"/>
        <w:jc w:val="right"/>
      </w:pPr>
      <w:r>
        <w:t>Identify each type of muscle tissue and list one place in the human body each type of tissue</w:t>
      </w:r>
      <w:r>
        <w:rPr>
          <w:noProof/>
          <w:lang w:eastAsia="en-AU"/>
        </w:rPr>
        <w:t xml:space="preserve"> </w:t>
      </w:r>
      <w:r w:rsidR="00A27732">
        <w:t>would be</w:t>
      </w:r>
      <w:r>
        <w:t>?                                                                                                                                  [3 marks]</w:t>
      </w:r>
    </w:p>
    <w:p w:rsidR="007B3459" w:rsidRDefault="007B3459" w:rsidP="007B3459">
      <w:pPr>
        <w:pStyle w:val="ListParagraph"/>
        <w:spacing w:after="0" w:line="240" w:lineRule="auto"/>
        <w:ind w:left="1080"/>
        <w:jc w:val="both"/>
      </w:pPr>
    </w:p>
    <w:p w:rsidR="007B3459" w:rsidRPr="0022534D" w:rsidRDefault="007B3459" w:rsidP="007B3459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22534D">
        <w:t>Muscle X:</w:t>
      </w:r>
      <w:r w:rsidRPr="0022534D">
        <w:tab/>
      </w:r>
      <w:r w:rsidRPr="0022534D">
        <w:rPr>
          <w:color w:val="FF0000"/>
        </w:rPr>
        <w:t>Skeletal muscle</w:t>
      </w:r>
      <w:r w:rsidRPr="0022534D">
        <w:rPr>
          <w:color w:val="FF0000"/>
        </w:rPr>
        <w:tab/>
      </w:r>
      <w:r w:rsidRPr="0022534D">
        <w:rPr>
          <w:color w:val="FF0000"/>
        </w:rPr>
        <w:tab/>
        <w:t>Examples include arms, legs, face, neck, trunk</w:t>
      </w:r>
    </w:p>
    <w:p w:rsidR="007B3459" w:rsidRPr="0022534D" w:rsidRDefault="007B3459" w:rsidP="007B3459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22534D">
        <w:t xml:space="preserve">Muscle Y: </w:t>
      </w:r>
      <w:r w:rsidRPr="0022534D">
        <w:tab/>
      </w:r>
      <w:r w:rsidRPr="0022534D">
        <w:rPr>
          <w:color w:val="FF0000"/>
        </w:rPr>
        <w:t>Cardiac muscle</w:t>
      </w:r>
      <w:r w:rsidRPr="0022534D">
        <w:rPr>
          <w:color w:val="FF0000"/>
        </w:rPr>
        <w:tab/>
      </w:r>
      <w:r w:rsidRPr="0022534D">
        <w:rPr>
          <w:color w:val="FF0000"/>
        </w:rPr>
        <w:tab/>
        <w:t>Example include heart</w:t>
      </w:r>
    </w:p>
    <w:p w:rsidR="007B3459" w:rsidRPr="0022534D" w:rsidRDefault="007B3459" w:rsidP="007B3459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22534D">
        <w:t xml:space="preserve">Muscle Z: </w:t>
      </w:r>
      <w:r w:rsidRPr="0022534D">
        <w:tab/>
      </w:r>
      <w:r w:rsidRPr="0022534D">
        <w:rPr>
          <w:color w:val="FF0000"/>
        </w:rPr>
        <w:t>Smooth muscle</w:t>
      </w:r>
      <w:r w:rsidRPr="0022534D">
        <w:rPr>
          <w:color w:val="FF0000"/>
        </w:rPr>
        <w:tab/>
      </w:r>
      <w:r w:rsidRPr="0022534D">
        <w:rPr>
          <w:color w:val="FF0000"/>
        </w:rPr>
        <w:tab/>
        <w:t xml:space="preserve">Examples include intestines, blood vessels, iris of </w:t>
      </w:r>
    </w:p>
    <w:p w:rsidR="007B3459" w:rsidRDefault="007B3459" w:rsidP="007B3459">
      <w:pPr>
        <w:pStyle w:val="ListParagraph"/>
        <w:spacing w:after="0" w:line="240" w:lineRule="auto"/>
        <w:ind w:left="4680" w:firstLine="360"/>
        <w:jc w:val="both"/>
        <w:rPr>
          <w:color w:val="FF0000"/>
        </w:rPr>
      </w:pPr>
      <w:r w:rsidRPr="0022534D">
        <w:rPr>
          <w:color w:val="FF0000"/>
        </w:rPr>
        <w:t xml:space="preserve">eye, stomach, gall bladder, bladder, uterus </w:t>
      </w:r>
    </w:p>
    <w:p w:rsidR="00A27732" w:rsidRPr="0022534D" w:rsidRDefault="00A27732" w:rsidP="007B3459">
      <w:pPr>
        <w:pStyle w:val="ListParagraph"/>
        <w:spacing w:after="0" w:line="240" w:lineRule="auto"/>
        <w:ind w:left="4680" w:firstLine="360"/>
        <w:jc w:val="both"/>
      </w:pPr>
    </w:p>
    <w:p w:rsidR="00973C83" w:rsidRDefault="00973C83" w:rsidP="00433B08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>The diagram shows</w:t>
      </w:r>
      <w:r w:rsidRPr="00DF29AC">
        <w:t xml:space="preserve"> </w:t>
      </w:r>
      <w:r>
        <w:t>Sally lifting weights from below her hips to a position directly above her head:</w:t>
      </w:r>
    </w:p>
    <w:p w:rsidR="00973C83" w:rsidRDefault="00973C83" w:rsidP="00973C83">
      <w:pPr>
        <w:pStyle w:val="ListParagraph"/>
        <w:spacing w:after="0" w:line="240" w:lineRule="auto"/>
      </w:pPr>
    </w:p>
    <w:p w:rsidR="00973C83" w:rsidRDefault="00973C83" w:rsidP="00973C83">
      <w:pPr>
        <w:pStyle w:val="ListParagraph"/>
        <w:spacing w:after="0" w:line="240" w:lineRule="auto"/>
        <w:ind w:left="1080"/>
      </w:pPr>
    </w:p>
    <w:p w:rsidR="009C57A8" w:rsidRPr="00A547F9" w:rsidRDefault="009C57A8" w:rsidP="009C57A8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A547F9">
        <w:t xml:space="preserve">Name the term to best describe her arm movements as she raises her arms above her head ? </w:t>
      </w:r>
    </w:p>
    <w:p w:rsidR="009C57A8" w:rsidRPr="00A547F9" w:rsidRDefault="009C57A8" w:rsidP="009C57A8">
      <w:pPr>
        <w:pStyle w:val="ListParagraph"/>
        <w:spacing w:after="0" w:line="240" w:lineRule="auto"/>
        <w:ind w:left="1080"/>
        <w:jc w:val="both"/>
      </w:pPr>
      <w:r w:rsidRPr="00A547F9">
        <w:t xml:space="preserve">                                                                                                                                                        [1 mark]</w:t>
      </w:r>
    </w:p>
    <w:p w:rsidR="009C57A8" w:rsidRPr="00A547F9" w:rsidRDefault="009C57A8" w:rsidP="009C57A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FF0000"/>
        </w:rPr>
      </w:pPr>
      <w:r w:rsidRPr="00A547F9">
        <w:rPr>
          <w:color w:val="FF0000"/>
        </w:rPr>
        <w:t>Abduction</w:t>
      </w:r>
    </w:p>
    <w:p w:rsidR="009C57A8" w:rsidRDefault="009C57A8" w:rsidP="009C57A8">
      <w:pPr>
        <w:pStyle w:val="ListParagraph"/>
        <w:spacing w:after="0" w:line="240" w:lineRule="auto"/>
        <w:ind w:left="1080"/>
        <w:jc w:val="both"/>
      </w:pPr>
    </w:p>
    <w:p w:rsidR="009C57A8" w:rsidRDefault="009C57A8" w:rsidP="009C57A8">
      <w:pPr>
        <w:pStyle w:val="ListParagraph"/>
        <w:numPr>
          <w:ilvl w:val="0"/>
          <w:numId w:val="17"/>
        </w:numPr>
      </w:pPr>
      <w:r>
        <w:t xml:space="preserve">Below is a diagram of someone raising their forearm towards their shoulder. Label the following terms on the diagram: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 marks]</w:t>
      </w:r>
      <w:r>
        <w:br/>
      </w:r>
    </w:p>
    <w:p w:rsidR="009C57A8" w:rsidRPr="006D5FF0" w:rsidRDefault="009C57A8" w:rsidP="009C57A8">
      <w:pPr>
        <w:pStyle w:val="ListParagraph"/>
        <w:numPr>
          <w:ilvl w:val="1"/>
          <w:numId w:val="17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7913CD" wp14:editId="71F9751D">
                <wp:simplePos x="0" y="0"/>
                <wp:positionH relativeFrom="column">
                  <wp:posOffset>3984625</wp:posOffset>
                </wp:positionH>
                <wp:positionV relativeFrom="paragraph">
                  <wp:posOffset>254635</wp:posOffset>
                </wp:positionV>
                <wp:extent cx="866775" cy="30861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A8" w:rsidRPr="00FC100D" w:rsidRDefault="009C57A8" w:rsidP="009C57A8">
                            <w:pPr>
                              <w:rPr>
                                <w:color w:val="FF0000"/>
                              </w:rPr>
                            </w:pPr>
                            <w:r w:rsidRPr="00FC100D">
                              <w:rPr>
                                <w:color w:val="FF0000"/>
                              </w:rPr>
                              <w:t>Origin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75pt;margin-top:20.05pt;width:68.25pt;height:24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" stroked="f">
                <v:textbox>
                  <w:txbxContent>
                    <w:p w:rsidR="009C57A8" w:rsidRPr="00FC100D" w:rsidRDefault="009C57A8" w:rsidP="009C57A8">
                      <w:pPr>
                        <w:rPr>
                          <w:color w:val="FF0000"/>
                        </w:rPr>
                      </w:pPr>
                      <w:r w:rsidRPr="00FC100D">
                        <w:rPr>
                          <w:color w:val="FF0000"/>
                        </w:rPr>
                        <w:t>Origin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</w:rPr>
        <w:t>Agonist, antagonist, belly, origin, insertion</w:t>
      </w:r>
    </w:p>
    <w:p w:rsidR="009C57A8" w:rsidRDefault="00A27732" w:rsidP="009C57A8">
      <w:r w:rsidRPr="00A27732">
        <w:rPr>
          <w:i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7FC35A" wp14:editId="597649EE">
                <wp:simplePos x="0" y="0"/>
                <wp:positionH relativeFrom="column">
                  <wp:posOffset>743585</wp:posOffset>
                </wp:positionH>
                <wp:positionV relativeFrom="paragraph">
                  <wp:posOffset>27940</wp:posOffset>
                </wp:positionV>
                <wp:extent cx="1525905" cy="2540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732" w:rsidRPr="00A27732" w:rsidRDefault="00A27732">
                            <w:pPr>
                              <w:rPr>
                                <w:color w:val="FF0000"/>
                              </w:rPr>
                            </w:pPr>
                            <w:r w:rsidRPr="00A27732">
                              <w:rPr>
                                <w:color w:val="FF0000"/>
                              </w:rPr>
                              <w:t>½ mark per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8.55pt;margin-top:2.2pt;width:120.15pt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" stroked="f">
                <v:textbox>
                  <w:txbxContent>
                    <w:p w:rsidR="00A27732" w:rsidRPr="00A27732" w:rsidRDefault="00A27732">
                      <w:pPr>
                        <w:rPr>
                          <w:color w:val="FF0000"/>
                        </w:rPr>
                      </w:pPr>
                      <w:r w:rsidRPr="00A27732">
                        <w:rPr>
                          <w:color w:val="FF0000"/>
                        </w:rPr>
                        <w:t>½ mark per response</w:t>
                      </w:r>
                    </w:p>
                  </w:txbxContent>
                </v:textbox>
              </v:shape>
            </w:pict>
          </mc:Fallback>
        </mc:AlternateContent>
      </w:r>
      <w:r w:rsidR="009C57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807C48" wp14:editId="332CB95D">
                <wp:simplePos x="0" y="0"/>
                <wp:positionH relativeFrom="column">
                  <wp:posOffset>3433314</wp:posOffset>
                </wp:positionH>
                <wp:positionV relativeFrom="paragraph">
                  <wp:posOffset>276444</wp:posOffset>
                </wp:positionV>
                <wp:extent cx="425669" cy="1024474"/>
                <wp:effectExtent l="0" t="0" r="12700" b="2349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9" cy="1024474"/>
                        </a:xfrm>
                        <a:prstGeom prst="rightBrac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270.35pt;margin-top:21.75pt;width:33.5pt;height:80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" adj="748" strokecolor="black [3213]" strokeweight="1.5pt"/>
            </w:pict>
          </mc:Fallback>
        </mc:AlternateContent>
      </w:r>
      <w:r w:rsidR="009C57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CFEB24" wp14:editId="247CB36C">
                <wp:simplePos x="0" y="0"/>
                <wp:positionH relativeFrom="column">
                  <wp:posOffset>3291424</wp:posOffset>
                </wp:positionH>
                <wp:positionV relativeFrom="paragraph">
                  <wp:posOffset>197616</wp:posOffset>
                </wp:positionV>
                <wp:extent cx="772510" cy="173421"/>
                <wp:effectExtent l="38100" t="0" r="27940" b="933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510" cy="1734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9.15pt;margin-top:15.55pt;width:60.85pt;height:13.6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="009C57A8">
        <w:rPr>
          <w:noProof/>
          <w:lang w:eastAsia="en-AU"/>
        </w:rPr>
        <w:drawing>
          <wp:anchor distT="0" distB="0" distL="114300" distR="114300" simplePos="0" relativeHeight="251741184" behindDoc="0" locked="0" layoutInCell="1" allowOverlap="1" wp14:anchorId="5EFC0CED" wp14:editId="0688C002">
            <wp:simplePos x="0" y="0"/>
            <wp:positionH relativeFrom="column">
              <wp:posOffset>2834005</wp:posOffset>
            </wp:positionH>
            <wp:positionV relativeFrom="paragraph">
              <wp:posOffset>102870</wp:posOffset>
            </wp:positionV>
            <wp:extent cx="1229360" cy="1572260"/>
            <wp:effectExtent l="0" t="0" r="8890" b="8890"/>
            <wp:wrapSquare wrapText="bothSides"/>
            <wp:docPr id="288" name="Picture 288" descr="Image result for antagonistic pair bic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ntagonistic pair bice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14932" r="58153" b="34508"/>
                    <a:stretch/>
                  </pic:blipFill>
                  <pic:spPr bwMode="auto">
                    <a:xfrm>
                      <a:off x="0" y="0"/>
                      <a:ext cx="12293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7A8" w:rsidRDefault="009C57A8" w:rsidP="009C57A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3AD362" wp14:editId="36CC3B75">
                <wp:simplePos x="0" y="0"/>
                <wp:positionH relativeFrom="column">
                  <wp:posOffset>4219575</wp:posOffset>
                </wp:positionH>
                <wp:positionV relativeFrom="paragraph">
                  <wp:posOffset>1641</wp:posOffset>
                </wp:positionV>
                <wp:extent cx="866775" cy="30861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A8" w:rsidRPr="00FC100D" w:rsidRDefault="009C57A8" w:rsidP="009C57A8">
                            <w:pPr>
                              <w:rPr>
                                <w:color w:val="FF0000"/>
                              </w:rPr>
                            </w:pPr>
                            <w:r w:rsidRPr="00FC100D">
                              <w:rPr>
                                <w:color w:val="FF0000"/>
                              </w:rPr>
                              <w:t>Belly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2.25pt;margin-top:.15pt;width:68.25pt;height:24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" stroked="f">
                <v:textbox>
                  <w:txbxContent>
                    <w:p w:rsidR="009C57A8" w:rsidRPr="00FC100D" w:rsidRDefault="009C57A8" w:rsidP="009C57A8">
                      <w:pPr>
                        <w:rPr>
                          <w:color w:val="FF0000"/>
                        </w:rPr>
                      </w:pPr>
                      <w:r w:rsidRPr="00FC100D">
                        <w:rPr>
                          <w:color w:val="FF0000"/>
                        </w:rPr>
                        <w:t>Belly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11BDB6" wp14:editId="47A7D086">
                <wp:simplePos x="0" y="0"/>
                <wp:positionH relativeFrom="column">
                  <wp:posOffset>3433314</wp:posOffset>
                </wp:positionH>
                <wp:positionV relativeFrom="paragraph">
                  <wp:posOffset>85287</wp:posOffset>
                </wp:positionV>
                <wp:extent cx="945931" cy="441435"/>
                <wp:effectExtent l="38100" t="0" r="26035" b="730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931" cy="4414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70.35pt;margin-top:6.7pt;width:74.5pt;height:34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" strokecolor="black [3213]" strokeweight="1.5pt">
                <v:stroke endarrow="open"/>
              </v:shape>
            </w:pict>
          </mc:Fallback>
        </mc:AlternateContent>
      </w:r>
    </w:p>
    <w:p w:rsidR="009C57A8" w:rsidRDefault="009C57A8" w:rsidP="009C57A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F7839E" wp14:editId="3180FD32">
                <wp:simplePos x="0" y="0"/>
                <wp:positionH relativeFrom="column">
                  <wp:posOffset>3863745</wp:posOffset>
                </wp:positionH>
                <wp:positionV relativeFrom="paragraph">
                  <wp:posOffset>92889</wp:posOffset>
                </wp:positionV>
                <wp:extent cx="866775" cy="308610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A8" w:rsidRPr="00FC100D" w:rsidRDefault="009C57A8" w:rsidP="009C57A8">
                            <w:pPr>
                              <w:rPr>
                                <w:color w:val="FF0000"/>
                              </w:rPr>
                            </w:pPr>
                            <w:r w:rsidRPr="00FC100D">
                              <w:rPr>
                                <w:color w:val="FF0000"/>
                              </w:rPr>
                              <w:t>Agonist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4.25pt;margin-top:7.3pt;width:68.25pt;height:24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" stroked="f">
                <v:textbox>
                  <w:txbxContent>
                    <w:p w:rsidR="009C57A8" w:rsidRPr="00FC100D" w:rsidRDefault="009C57A8" w:rsidP="009C57A8">
                      <w:pPr>
                        <w:rPr>
                          <w:color w:val="FF0000"/>
                        </w:rPr>
                      </w:pPr>
                      <w:r w:rsidRPr="00FC100D">
                        <w:rPr>
                          <w:color w:val="FF0000"/>
                        </w:rPr>
                        <w:t>Agonist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7E34DE" wp14:editId="50BEE9FC">
                <wp:simplePos x="0" y="0"/>
                <wp:positionH relativeFrom="column">
                  <wp:posOffset>2739631</wp:posOffset>
                </wp:positionH>
                <wp:positionV relativeFrom="paragraph">
                  <wp:posOffset>99082</wp:posOffset>
                </wp:positionV>
                <wp:extent cx="409422" cy="882869"/>
                <wp:effectExtent l="19050" t="38100" r="48260" b="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37894">
                          <a:off x="0" y="0"/>
                          <a:ext cx="409422" cy="882869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215.7pt;margin-top:7.8pt;width:32.25pt;height:69.5pt;rotation:-395516fd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" adj="835" strokecolor="black [3213]" strokeweight="1.5pt"/>
            </w:pict>
          </mc:Fallback>
        </mc:AlternateContent>
      </w:r>
    </w:p>
    <w:p w:rsidR="009C57A8" w:rsidRDefault="009C57A8" w:rsidP="009C57A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23515F" wp14:editId="30F587C6">
                <wp:simplePos x="0" y="0"/>
                <wp:positionH relativeFrom="column">
                  <wp:posOffset>4300220</wp:posOffset>
                </wp:positionH>
                <wp:positionV relativeFrom="paragraph">
                  <wp:posOffset>258445</wp:posOffset>
                </wp:positionV>
                <wp:extent cx="866775" cy="308610"/>
                <wp:effectExtent l="0" t="0" r="952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A8" w:rsidRPr="00FC100D" w:rsidRDefault="009C57A8" w:rsidP="009C57A8">
                            <w:pPr>
                              <w:rPr>
                                <w:color w:val="FF0000"/>
                              </w:rPr>
                            </w:pPr>
                            <w:r w:rsidRPr="00FC100D">
                              <w:rPr>
                                <w:color w:val="FF0000"/>
                              </w:rPr>
                              <w:t>Insertion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8.6pt;margin-top:20.35pt;width:68.25pt;height:24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hXIgIAACIEAAAOAAAAZHJzL2Uyb0RvYy54bWysU9uO2yAQfa/Uf0C8N3bcJJu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" stroked="f">
                <v:textbox>
                  <w:txbxContent>
                    <w:p w:rsidR="009C57A8" w:rsidRPr="00FC100D" w:rsidRDefault="009C57A8" w:rsidP="009C57A8">
                      <w:pPr>
                        <w:rPr>
                          <w:color w:val="FF0000"/>
                        </w:rPr>
                      </w:pPr>
                      <w:r w:rsidRPr="00FC100D">
                        <w:rPr>
                          <w:color w:val="FF0000"/>
                        </w:rPr>
                        <w:t>Insertion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667DBC" wp14:editId="34F28817">
                <wp:simplePos x="0" y="0"/>
                <wp:positionH relativeFrom="column">
                  <wp:posOffset>1718945</wp:posOffset>
                </wp:positionH>
                <wp:positionV relativeFrom="paragraph">
                  <wp:posOffset>206375</wp:posOffset>
                </wp:positionV>
                <wp:extent cx="866775" cy="30861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A8" w:rsidRPr="00FC100D" w:rsidRDefault="009C57A8" w:rsidP="009C57A8">
                            <w:pPr>
                              <w:rPr>
                                <w:color w:val="FF0000"/>
                              </w:rPr>
                            </w:pPr>
                            <w:r w:rsidRPr="00FC100D">
                              <w:rPr>
                                <w:color w:val="FF0000"/>
                              </w:rPr>
                              <w:t>Antagonist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5.35pt;margin-top:16.25pt;width:68.25pt;height:24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" stroked="f">
                <v:textbox>
                  <w:txbxContent>
                    <w:p w:rsidR="009C57A8" w:rsidRPr="00FC100D" w:rsidRDefault="009C57A8" w:rsidP="009C57A8">
                      <w:pPr>
                        <w:rPr>
                          <w:color w:val="FF0000"/>
                        </w:rPr>
                      </w:pPr>
                      <w:r w:rsidRPr="00FC100D">
                        <w:rPr>
                          <w:color w:val="FF0000"/>
                        </w:rPr>
                        <w:t>Antagonist</w:t>
                      </w:r>
                    </w:p>
                  </w:txbxContent>
                </v:textbox>
              </v:shape>
            </w:pict>
          </mc:Fallback>
        </mc:AlternateContent>
      </w:r>
    </w:p>
    <w:p w:rsidR="009C57A8" w:rsidRDefault="009C57A8" w:rsidP="009C57A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5B9852" wp14:editId="6FEF63F1">
                <wp:simplePos x="0" y="0"/>
                <wp:positionH relativeFrom="column">
                  <wp:posOffset>3433314</wp:posOffset>
                </wp:positionH>
                <wp:positionV relativeFrom="paragraph">
                  <wp:posOffset>16948</wp:posOffset>
                </wp:positionV>
                <wp:extent cx="1261241" cy="141890"/>
                <wp:effectExtent l="38100" t="0" r="15240" b="1060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241" cy="141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70.35pt;margin-top:1.35pt;width:99.3pt;height:11.1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" strokecolor="black [3213]" strokeweight="1.5pt">
                <v:stroke endarrow="open"/>
              </v:shape>
            </w:pict>
          </mc:Fallback>
        </mc:AlternateContent>
      </w:r>
    </w:p>
    <w:p w:rsidR="009C57A8" w:rsidRDefault="009C57A8" w:rsidP="009C57A8"/>
    <w:p w:rsidR="000304A3" w:rsidRDefault="009C57A8" w:rsidP="009C57A8">
      <w:pPr>
        <w:pStyle w:val="ListParagraph"/>
        <w:numPr>
          <w:ilvl w:val="0"/>
          <w:numId w:val="17"/>
        </w:numPr>
      </w:pPr>
      <w:r>
        <w:t>Explain, using the movement shown in the diagram above, what is meant by the statement that “skeletal muscles are arranged in antagonistic pairs with the support of synergist</w:t>
      </w:r>
      <w:r w:rsidR="000304A3">
        <w:t xml:space="preserve">”?    </w:t>
      </w:r>
    </w:p>
    <w:p w:rsidR="009C57A8" w:rsidRDefault="000304A3" w:rsidP="000304A3">
      <w:pPr>
        <w:pStyle w:val="ListParagraph"/>
        <w:ind w:left="1080"/>
        <w:jc w:val="right"/>
      </w:pPr>
      <w:r>
        <w:t xml:space="preserve"> </w:t>
      </w:r>
      <w:r w:rsidR="009C57A8">
        <w:t>[</w:t>
      </w:r>
      <w:r>
        <w:t>3</w:t>
      </w:r>
      <w:r w:rsidR="009C57A8">
        <w:t xml:space="preserve"> marks]</w:t>
      </w:r>
    </w:p>
    <w:p w:rsidR="009C57A8" w:rsidRDefault="009C57A8" w:rsidP="009C57A8">
      <w:pPr>
        <w:pStyle w:val="ListParagraph"/>
        <w:ind w:left="1080"/>
        <w:rPr>
          <w:i/>
          <w:color w:val="FF0000"/>
        </w:rPr>
      </w:pPr>
      <w:r>
        <w:rPr>
          <w:i/>
          <w:color w:val="FF0000"/>
        </w:rPr>
        <w:t xml:space="preserve">1 mark per correct point. </w:t>
      </w:r>
    </w:p>
    <w:p w:rsidR="009C57A8" w:rsidRPr="001B197B" w:rsidRDefault="009C57A8" w:rsidP="009C57A8">
      <w:pPr>
        <w:pStyle w:val="ListParagraph"/>
        <w:ind w:left="1080"/>
        <w:rPr>
          <w:i/>
          <w:color w:val="FF0000"/>
        </w:rPr>
      </w:pPr>
      <w:r>
        <w:rPr>
          <w:i/>
          <w:color w:val="FF0000"/>
        </w:rPr>
        <w:t>Any of the following but not limited to:</w:t>
      </w:r>
    </w:p>
    <w:p w:rsidR="009C57A8" w:rsidRDefault="009C57A8" w:rsidP="009C57A8">
      <w:pPr>
        <w:pStyle w:val="ListParagraph"/>
        <w:numPr>
          <w:ilvl w:val="0"/>
          <w:numId w:val="27"/>
        </w:numPr>
        <w:spacing w:after="0" w:line="240" w:lineRule="auto"/>
        <w:ind w:left="1843" w:hanging="425"/>
        <w:jc w:val="both"/>
        <w:rPr>
          <w:color w:val="FF0000"/>
        </w:rPr>
      </w:pPr>
      <w:r>
        <w:rPr>
          <w:color w:val="FF0000"/>
        </w:rPr>
        <w:t>Each action of the body relies on pairs of muscles operating over a joint</w:t>
      </w:r>
    </w:p>
    <w:p w:rsidR="009C57A8" w:rsidRPr="00145E14" w:rsidRDefault="009C57A8" w:rsidP="009C57A8">
      <w:pPr>
        <w:pStyle w:val="ListParagraph"/>
        <w:numPr>
          <w:ilvl w:val="0"/>
          <w:numId w:val="27"/>
        </w:numPr>
        <w:spacing w:after="0" w:line="240" w:lineRule="auto"/>
        <w:ind w:left="1843" w:hanging="425"/>
        <w:jc w:val="both"/>
        <w:rPr>
          <w:color w:val="FF0000"/>
        </w:rPr>
      </w:pPr>
      <w:r>
        <w:rPr>
          <w:color w:val="FF0000"/>
        </w:rPr>
        <w:t xml:space="preserve">For example agonist contracts while the antagonist relaxes </w:t>
      </w:r>
    </w:p>
    <w:p w:rsidR="0034468A" w:rsidRDefault="00533F0B" w:rsidP="0034468A">
      <w:pPr>
        <w:pStyle w:val="ListParagraph"/>
        <w:numPr>
          <w:ilvl w:val="0"/>
          <w:numId w:val="28"/>
        </w:numPr>
      </w:pPr>
      <w:r>
        <w:lastRenderedPageBreak/>
        <w:t>Below is a diagram of muscle structure.</w:t>
      </w:r>
      <w:r>
        <w:br/>
      </w:r>
      <w:r>
        <w:br/>
      </w:r>
      <w:r w:rsidR="0034468A">
        <w:t xml:space="preserve">Label the following diagram on muscle structure. </w:t>
      </w:r>
      <w:r w:rsidR="0034468A">
        <w:tab/>
      </w:r>
      <w:r w:rsidR="0034468A">
        <w:tab/>
      </w:r>
      <w:r w:rsidR="0034468A">
        <w:tab/>
      </w:r>
      <w:r w:rsidR="0034468A">
        <w:tab/>
      </w:r>
      <w:r w:rsidR="0034468A">
        <w:tab/>
        <w:t>[4 marks]</w:t>
      </w:r>
    </w:p>
    <w:p w:rsidR="0034468A" w:rsidRPr="001B197B" w:rsidRDefault="0034468A" w:rsidP="006A6AB9">
      <w:pPr>
        <w:ind w:firstLine="720"/>
        <w:rPr>
          <w:i/>
          <w:color w:val="FF0000"/>
        </w:rPr>
      </w:pPr>
      <w:r w:rsidRPr="001B197B">
        <w:rPr>
          <w:i/>
          <w:color w:val="FF0000"/>
        </w:rPr>
        <w:t>1 mark per correct name</w:t>
      </w:r>
    </w:p>
    <w:p w:rsidR="0034468A" w:rsidRDefault="0034468A" w:rsidP="0034468A">
      <w:pPr>
        <w:pStyle w:val="ListParagraph"/>
        <w:numPr>
          <w:ilvl w:val="0"/>
          <w:numId w:val="29"/>
        </w:numPr>
        <w:ind w:left="1843"/>
      </w:pPr>
      <w:r>
        <w:t xml:space="preserve"> </w:t>
      </w:r>
      <w:r>
        <w:rPr>
          <w:color w:val="FF0000"/>
        </w:rPr>
        <w:t>Muscle</w:t>
      </w:r>
    </w:p>
    <w:p w:rsidR="0034468A" w:rsidRDefault="0034468A" w:rsidP="0034468A">
      <w:pPr>
        <w:pStyle w:val="ListParagraph"/>
        <w:numPr>
          <w:ilvl w:val="0"/>
          <w:numId w:val="29"/>
        </w:numPr>
        <w:ind w:left="1843"/>
      </w:pPr>
      <w:r>
        <w:t xml:space="preserve"> </w:t>
      </w:r>
      <w:r>
        <w:rPr>
          <w:color w:val="FF0000"/>
        </w:rPr>
        <w:t xml:space="preserve">Bundle of muscle fibres / muscle fibres / fascicle </w:t>
      </w:r>
    </w:p>
    <w:p w:rsidR="0034468A" w:rsidRPr="001B197B" w:rsidRDefault="0034468A" w:rsidP="0034468A">
      <w:pPr>
        <w:pStyle w:val="ListParagraph"/>
        <w:numPr>
          <w:ilvl w:val="0"/>
          <w:numId w:val="29"/>
        </w:numPr>
        <w:ind w:left="1843"/>
        <w:rPr>
          <w:color w:val="FF0000"/>
        </w:rPr>
      </w:pPr>
      <w:r w:rsidRPr="001B197B">
        <w:rPr>
          <w:color w:val="FF0000"/>
        </w:rPr>
        <w:t xml:space="preserve"> Myofibril </w:t>
      </w:r>
    </w:p>
    <w:p w:rsidR="0034468A" w:rsidRDefault="0034468A" w:rsidP="0034468A">
      <w:pPr>
        <w:pStyle w:val="ListParagraph"/>
        <w:numPr>
          <w:ilvl w:val="0"/>
          <w:numId w:val="29"/>
        </w:numPr>
        <w:ind w:left="1843"/>
      </w:pPr>
      <w:r>
        <w:t xml:space="preserve"> </w:t>
      </w:r>
      <w:r>
        <w:rPr>
          <w:color w:val="FF0000"/>
        </w:rPr>
        <w:t>Myofilaments / ac tin and myosin</w:t>
      </w:r>
    </w:p>
    <w:p w:rsidR="00591276" w:rsidRDefault="00591276" w:rsidP="0009429B">
      <w:pPr>
        <w:spacing w:after="0" w:line="240" w:lineRule="auto"/>
        <w:jc w:val="both"/>
        <w:rPr>
          <w:b/>
          <w:i/>
        </w:rPr>
      </w:pPr>
    </w:p>
    <w:p w:rsidR="0009429B" w:rsidRDefault="0009429B" w:rsidP="0009429B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EXTENDED ANSWER SECTION                                                                                                                 [1</w:t>
      </w:r>
      <w:r w:rsidR="00A27732">
        <w:rPr>
          <w:b/>
          <w:i/>
        </w:rPr>
        <w:t>4</w:t>
      </w:r>
      <w:r>
        <w:rPr>
          <w:b/>
          <w:i/>
        </w:rPr>
        <w:t xml:space="preserve"> MARKS]</w:t>
      </w:r>
    </w:p>
    <w:p w:rsidR="00C30E11" w:rsidRDefault="00C30E11" w:rsidP="0009429B">
      <w:pPr>
        <w:spacing w:after="0" w:line="240" w:lineRule="auto"/>
        <w:jc w:val="both"/>
      </w:pPr>
    </w:p>
    <w:p w:rsidR="00A27732" w:rsidRDefault="00A27732" w:rsidP="00A27732">
      <w:pPr>
        <w:pStyle w:val="ListParagraph"/>
        <w:numPr>
          <w:ilvl w:val="0"/>
          <w:numId w:val="32"/>
        </w:numPr>
        <w:spacing w:after="0" w:line="240" w:lineRule="auto"/>
        <w:ind w:left="709" w:hanging="425"/>
      </w:pPr>
      <w:r>
        <w:t xml:space="preserve">Muscular strength and fibre type is related to the ability to balance the body in a set position. While maintaining a set position when balancing, the muscles have to be able to sustain a set level of contraction to keep the position. They do this by alternating the amount of contraction in each muscle fibre, relaxing some and contracting others. The ability to maintain a set varies between individuals. </w:t>
      </w:r>
    </w:p>
    <w:p w:rsidR="0000539C" w:rsidRDefault="0000539C" w:rsidP="0000539C">
      <w:pPr>
        <w:pStyle w:val="ListParagraph"/>
        <w:spacing w:after="0" w:line="240" w:lineRule="auto"/>
      </w:pPr>
    </w:p>
    <w:p w:rsidR="00A27732" w:rsidRDefault="00A27732" w:rsidP="00A27732">
      <w:pPr>
        <w:pStyle w:val="ListParagraph"/>
        <w:numPr>
          <w:ilvl w:val="0"/>
          <w:numId w:val="33"/>
        </w:numPr>
        <w:spacing w:after="0" w:line="240" w:lineRule="auto"/>
        <w:rPr>
          <w:color w:val="FF0000"/>
        </w:rPr>
      </w:pPr>
      <w:r>
        <w:rPr>
          <w:color w:val="FF0000"/>
        </w:rPr>
        <w:t>Both balancing times noted down (1)</w:t>
      </w:r>
    </w:p>
    <w:p w:rsidR="00A27732" w:rsidRDefault="00A27732" w:rsidP="00A27732">
      <w:pPr>
        <w:pStyle w:val="ListParagraph"/>
        <w:numPr>
          <w:ilvl w:val="0"/>
          <w:numId w:val="33"/>
        </w:numPr>
        <w:spacing w:after="0" w:line="240" w:lineRule="auto"/>
        <w:rPr>
          <w:color w:val="FF0000"/>
        </w:rPr>
      </w:pPr>
      <w:r>
        <w:rPr>
          <w:color w:val="FF0000"/>
        </w:rPr>
        <w:t>Average worked correctly (1)</w:t>
      </w:r>
    </w:p>
    <w:p w:rsidR="00A27732" w:rsidRDefault="00A27732" w:rsidP="00A27732">
      <w:pPr>
        <w:pStyle w:val="ListParagraph"/>
        <w:numPr>
          <w:ilvl w:val="0"/>
          <w:numId w:val="33"/>
        </w:numPr>
        <w:spacing w:after="0" w:line="240" w:lineRule="auto"/>
        <w:rPr>
          <w:color w:val="FF0000"/>
        </w:rPr>
      </w:pPr>
      <w:r>
        <w:rPr>
          <w:color w:val="FF0000"/>
        </w:rPr>
        <w:t>Working of average:</w:t>
      </w:r>
    </w:p>
    <w:p w:rsidR="00A27732" w:rsidRDefault="00A27732" w:rsidP="00A27732">
      <w:pPr>
        <w:pStyle w:val="ListParagraph"/>
        <w:numPr>
          <w:ilvl w:val="1"/>
          <w:numId w:val="33"/>
        </w:numPr>
        <w:spacing w:after="0" w:line="240" w:lineRule="auto"/>
        <w:rPr>
          <w:color w:val="FF0000"/>
        </w:rPr>
      </w:pPr>
      <w:r>
        <w:rPr>
          <w:color w:val="FF0000"/>
        </w:rPr>
        <w:t>Add both balancing times (1)</w:t>
      </w:r>
    </w:p>
    <w:p w:rsidR="00A27732" w:rsidRDefault="00A27732" w:rsidP="00A27732">
      <w:pPr>
        <w:pStyle w:val="ListParagraph"/>
        <w:numPr>
          <w:ilvl w:val="1"/>
          <w:numId w:val="33"/>
        </w:numPr>
        <w:spacing w:after="0" w:line="240" w:lineRule="auto"/>
        <w:rPr>
          <w:color w:val="FF0000"/>
        </w:rPr>
      </w:pPr>
      <w:r>
        <w:rPr>
          <w:color w:val="FF0000"/>
        </w:rPr>
        <w:t>Divide value by 2 (1)</w:t>
      </w:r>
    </w:p>
    <w:p w:rsidR="00A27732" w:rsidRDefault="00A27732" w:rsidP="00A27732">
      <w:pPr>
        <w:pStyle w:val="ListParagraph"/>
        <w:numPr>
          <w:ilvl w:val="0"/>
          <w:numId w:val="33"/>
        </w:numPr>
        <w:spacing w:after="0" w:line="240" w:lineRule="auto"/>
        <w:rPr>
          <w:color w:val="FF0000"/>
        </w:rPr>
      </w:pPr>
      <w:r>
        <w:rPr>
          <w:color w:val="FF0000"/>
        </w:rPr>
        <w:t>Comparison between person and athletes  (1)</w:t>
      </w:r>
    </w:p>
    <w:p w:rsidR="00A27732" w:rsidRDefault="00A27732" w:rsidP="00A27732">
      <w:pPr>
        <w:pStyle w:val="ListParagraph"/>
        <w:numPr>
          <w:ilvl w:val="0"/>
          <w:numId w:val="33"/>
        </w:numPr>
        <w:spacing w:after="0" w:line="240" w:lineRule="auto"/>
        <w:rPr>
          <w:color w:val="FF0000"/>
        </w:rPr>
      </w:pPr>
      <w:r>
        <w:rPr>
          <w:color w:val="FF0000"/>
        </w:rPr>
        <w:t>Skeletal (1)</w:t>
      </w:r>
    </w:p>
    <w:p w:rsidR="00A27732" w:rsidRDefault="00A27732" w:rsidP="00A27732">
      <w:pPr>
        <w:pStyle w:val="ListParagraph"/>
        <w:numPr>
          <w:ilvl w:val="0"/>
          <w:numId w:val="33"/>
        </w:numPr>
        <w:spacing w:after="0" w:line="240" w:lineRule="auto"/>
        <w:rPr>
          <w:color w:val="FF0000"/>
        </w:rPr>
      </w:pPr>
      <w:r>
        <w:rPr>
          <w:color w:val="FF0000"/>
        </w:rPr>
        <w:t>Does not contract all at once because:</w:t>
      </w:r>
    </w:p>
    <w:p w:rsidR="00A27732" w:rsidRDefault="00A27732" w:rsidP="00A27732">
      <w:pPr>
        <w:pStyle w:val="ListParagraph"/>
        <w:numPr>
          <w:ilvl w:val="1"/>
          <w:numId w:val="33"/>
        </w:numPr>
        <w:spacing w:after="0" w:line="240" w:lineRule="auto"/>
        <w:rPr>
          <w:color w:val="FF0000"/>
        </w:rPr>
      </w:pPr>
      <w:r>
        <w:rPr>
          <w:color w:val="FF0000"/>
        </w:rPr>
        <w:t>All fibres would fatigue /get tired at same time (1)</w:t>
      </w:r>
    </w:p>
    <w:p w:rsidR="00A27732" w:rsidRDefault="00A27732" w:rsidP="00A27732">
      <w:pPr>
        <w:pStyle w:val="ListParagraph"/>
        <w:numPr>
          <w:ilvl w:val="1"/>
          <w:numId w:val="33"/>
        </w:numPr>
        <w:spacing w:after="0" w:line="240" w:lineRule="auto"/>
        <w:rPr>
          <w:color w:val="FF0000"/>
        </w:rPr>
      </w:pPr>
      <w:r>
        <w:rPr>
          <w:color w:val="FF0000"/>
        </w:rPr>
        <w:t>Alternating allows the load to be spread (1)</w:t>
      </w:r>
    </w:p>
    <w:p w:rsidR="00A27732" w:rsidRPr="00A27732" w:rsidRDefault="00A27732" w:rsidP="00A27732">
      <w:pPr>
        <w:pStyle w:val="ListParagraph"/>
        <w:numPr>
          <w:ilvl w:val="2"/>
          <w:numId w:val="33"/>
        </w:numPr>
        <w:spacing w:after="0" w:line="240" w:lineRule="auto"/>
        <w:rPr>
          <w:color w:val="FF0000"/>
        </w:rPr>
      </w:pPr>
      <w:r>
        <w:rPr>
          <w:i/>
          <w:color w:val="FF0000"/>
        </w:rPr>
        <w:t>Or something along these lines</w:t>
      </w:r>
    </w:p>
    <w:p w:rsidR="00A27732" w:rsidRDefault="00A27732" w:rsidP="00A27732">
      <w:pPr>
        <w:pStyle w:val="ListParagraph"/>
        <w:numPr>
          <w:ilvl w:val="0"/>
          <w:numId w:val="33"/>
        </w:numPr>
        <w:spacing w:after="0" w:line="240" w:lineRule="auto"/>
        <w:rPr>
          <w:color w:val="FF0000"/>
        </w:rPr>
      </w:pPr>
      <w:r>
        <w:rPr>
          <w:color w:val="FF0000"/>
        </w:rPr>
        <w:t>Correct drawing of sarcomere</w:t>
      </w:r>
    </w:p>
    <w:p w:rsidR="00A27732" w:rsidRDefault="00A27732" w:rsidP="00A27732">
      <w:pPr>
        <w:pStyle w:val="ListParagraph"/>
        <w:numPr>
          <w:ilvl w:val="1"/>
          <w:numId w:val="33"/>
        </w:numPr>
        <w:spacing w:after="0" w:line="240" w:lineRule="auto"/>
        <w:rPr>
          <w:color w:val="FF0000"/>
        </w:rPr>
      </w:pPr>
      <w:r>
        <w:rPr>
          <w:color w:val="FF0000"/>
        </w:rPr>
        <w:t>Actin (1)</w:t>
      </w:r>
    </w:p>
    <w:p w:rsidR="00A27732" w:rsidRDefault="00A27732" w:rsidP="00A27732">
      <w:pPr>
        <w:pStyle w:val="ListParagraph"/>
        <w:numPr>
          <w:ilvl w:val="1"/>
          <w:numId w:val="33"/>
        </w:numPr>
        <w:spacing w:after="0" w:line="240" w:lineRule="auto"/>
        <w:rPr>
          <w:color w:val="FF0000"/>
        </w:rPr>
      </w:pPr>
      <w:r>
        <w:rPr>
          <w:color w:val="FF0000"/>
        </w:rPr>
        <w:t>Myosin (1)</w:t>
      </w:r>
    </w:p>
    <w:p w:rsidR="00A27732" w:rsidRDefault="00A27732" w:rsidP="00A27732">
      <w:pPr>
        <w:pStyle w:val="ListParagraph"/>
        <w:numPr>
          <w:ilvl w:val="1"/>
          <w:numId w:val="33"/>
        </w:numPr>
        <w:spacing w:after="0" w:line="240" w:lineRule="auto"/>
        <w:rPr>
          <w:color w:val="FF0000"/>
        </w:rPr>
      </w:pPr>
      <w:r>
        <w:rPr>
          <w:color w:val="FF0000"/>
        </w:rPr>
        <w:t>Z-line (1)</w:t>
      </w:r>
    </w:p>
    <w:p w:rsidR="00BD4478" w:rsidRDefault="00BD4478" w:rsidP="00A27732">
      <w:pPr>
        <w:pStyle w:val="ListParagraph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Explanation of contraction</w:t>
      </w:r>
    </w:p>
    <w:p w:rsidR="00A27732" w:rsidRDefault="002073C8" w:rsidP="00BD4478">
      <w:pPr>
        <w:pStyle w:val="ListParagraph"/>
        <w:numPr>
          <w:ilvl w:val="1"/>
          <w:numId w:val="33"/>
        </w:numPr>
        <w:rPr>
          <w:color w:val="FF0000"/>
        </w:rPr>
      </w:pPr>
      <w:r w:rsidRPr="00A27732">
        <w:rPr>
          <w:color w:val="FF0000"/>
        </w:rPr>
        <w:t>Sarcomeres shorten</w:t>
      </w:r>
      <w:r w:rsidR="00A27732" w:rsidRPr="00A27732">
        <w:rPr>
          <w:color w:val="FF0000"/>
        </w:rPr>
        <w:t xml:space="preserve"> (1</w:t>
      </w:r>
      <w:r w:rsidR="00A27732">
        <w:rPr>
          <w:color w:val="FF0000"/>
        </w:rPr>
        <w:t>)</w:t>
      </w:r>
    </w:p>
    <w:p w:rsidR="00000000" w:rsidRPr="00A27732" w:rsidRDefault="002073C8" w:rsidP="00BD4478">
      <w:pPr>
        <w:pStyle w:val="ListParagraph"/>
        <w:numPr>
          <w:ilvl w:val="1"/>
          <w:numId w:val="33"/>
        </w:numPr>
        <w:rPr>
          <w:color w:val="FF0000"/>
        </w:rPr>
      </w:pPr>
      <w:r w:rsidRPr="00A27732">
        <w:rPr>
          <w:color w:val="FF0000"/>
        </w:rPr>
        <w:t>Due to actin and myosin sliding over each other</w:t>
      </w:r>
      <w:r w:rsidR="00BD4478">
        <w:rPr>
          <w:color w:val="FF0000"/>
        </w:rPr>
        <w:t xml:space="preserve"> (1)</w:t>
      </w:r>
    </w:p>
    <w:p w:rsidR="00000000" w:rsidRPr="00A27732" w:rsidRDefault="002073C8" w:rsidP="00BD4478">
      <w:pPr>
        <w:pStyle w:val="ListParagraph"/>
        <w:numPr>
          <w:ilvl w:val="1"/>
          <w:numId w:val="33"/>
        </w:numPr>
        <w:rPr>
          <w:color w:val="FF0000"/>
        </w:rPr>
      </w:pPr>
      <w:r w:rsidRPr="00A27732">
        <w:rPr>
          <w:color w:val="FF0000"/>
        </w:rPr>
        <w:t>Z lines drawn closer together</w:t>
      </w:r>
      <w:r w:rsidR="00BD4478">
        <w:rPr>
          <w:color w:val="FF0000"/>
        </w:rPr>
        <w:t xml:space="preserve"> (1)</w:t>
      </w:r>
    </w:p>
    <w:p w:rsidR="00A27732" w:rsidRPr="00A27732" w:rsidRDefault="00A27732" w:rsidP="00BD4478">
      <w:pPr>
        <w:pStyle w:val="ListParagraph"/>
        <w:spacing w:after="0" w:line="240" w:lineRule="auto"/>
        <w:ind w:left="1440"/>
        <w:rPr>
          <w:color w:val="FF0000"/>
        </w:rPr>
      </w:pPr>
    </w:p>
    <w:sectPr w:rsidR="00A27732" w:rsidRPr="00A27732" w:rsidSect="00FA7017">
      <w:pgSz w:w="11906" w:h="16838"/>
      <w:pgMar w:top="1247" w:right="1133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54B5"/>
    <w:multiLevelType w:val="hybridMultilevel"/>
    <w:tmpl w:val="6448B9E2"/>
    <w:lvl w:ilvl="0" w:tplc="2F588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D0C98"/>
    <w:multiLevelType w:val="hybridMultilevel"/>
    <w:tmpl w:val="8C54064A"/>
    <w:lvl w:ilvl="0" w:tplc="30BA9866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505C"/>
    <w:multiLevelType w:val="hybridMultilevel"/>
    <w:tmpl w:val="BB100C42"/>
    <w:lvl w:ilvl="0" w:tplc="967C8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BA59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000000" w:themeColor="text1"/>
      </w:rPr>
    </w:lvl>
    <w:lvl w:ilvl="2" w:tplc="4B3A41DE">
      <w:start w:val="10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C5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8E8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30E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E6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4B2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817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9E7680"/>
    <w:multiLevelType w:val="hybridMultilevel"/>
    <w:tmpl w:val="E6E6B90A"/>
    <w:lvl w:ilvl="0" w:tplc="13FA9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B9630B"/>
    <w:multiLevelType w:val="hybridMultilevel"/>
    <w:tmpl w:val="E6062F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1010E3"/>
    <w:multiLevelType w:val="hybridMultilevel"/>
    <w:tmpl w:val="2C16A4C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CB91D9A"/>
    <w:multiLevelType w:val="hybridMultilevel"/>
    <w:tmpl w:val="61AA487A"/>
    <w:lvl w:ilvl="0" w:tplc="C9124B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E140D3"/>
    <w:multiLevelType w:val="hybridMultilevel"/>
    <w:tmpl w:val="EA4E4B68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2B551B"/>
    <w:multiLevelType w:val="hybridMultilevel"/>
    <w:tmpl w:val="6672C09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6CA53D3"/>
    <w:multiLevelType w:val="hybridMultilevel"/>
    <w:tmpl w:val="22A46C6E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D96FA1"/>
    <w:multiLevelType w:val="hybridMultilevel"/>
    <w:tmpl w:val="386267E6"/>
    <w:lvl w:ilvl="0" w:tplc="B81CAC8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877EE"/>
    <w:multiLevelType w:val="hybridMultilevel"/>
    <w:tmpl w:val="DA024216"/>
    <w:lvl w:ilvl="0" w:tplc="A6381C6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523D9C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DE1F7C"/>
    <w:multiLevelType w:val="hybridMultilevel"/>
    <w:tmpl w:val="A6163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523D9C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66E286BA">
      <w:start w:val="1"/>
      <w:numFmt w:val="lowerLetter"/>
      <w:lvlText w:val="(%3)"/>
      <w:lvlJc w:val="left"/>
      <w:pPr>
        <w:ind w:left="1146" w:hanging="72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F55D7"/>
    <w:multiLevelType w:val="hybridMultilevel"/>
    <w:tmpl w:val="964A146E"/>
    <w:lvl w:ilvl="0" w:tplc="B02E8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0A2805"/>
    <w:multiLevelType w:val="hybridMultilevel"/>
    <w:tmpl w:val="0172D344"/>
    <w:lvl w:ilvl="0" w:tplc="4258AD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D0494C"/>
    <w:multiLevelType w:val="hybridMultilevel"/>
    <w:tmpl w:val="BD8E97DE"/>
    <w:lvl w:ilvl="0" w:tplc="21A06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D922D9"/>
    <w:multiLevelType w:val="hybridMultilevel"/>
    <w:tmpl w:val="F7E4A0AE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C81163"/>
    <w:multiLevelType w:val="hybridMultilevel"/>
    <w:tmpl w:val="67523E0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6E62F3F"/>
    <w:multiLevelType w:val="hybridMultilevel"/>
    <w:tmpl w:val="7CFAFC52"/>
    <w:lvl w:ilvl="0" w:tplc="72745A0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1B68C0"/>
    <w:multiLevelType w:val="hybridMultilevel"/>
    <w:tmpl w:val="266A1044"/>
    <w:lvl w:ilvl="0" w:tplc="8CE6D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3F3286"/>
    <w:multiLevelType w:val="hybridMultilevel"/>
    <w:tmpl w:val="DA7AF41C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6F33D2"/>
    <w:multiLevelType w:val="hybridMultilevel"/>
    <w:tmpl w:val="811CA0B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6AA5EF4"/>
    <w:multiLevelType w:val="hybridMultilevel"/>
    <w:tmpl w:val="810AE41E"/>
    <w:lvl w:ilvl="0" w:tplc="F0D242DC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6B09FF"/>
    <w:multiLevelType w:val="hybridMultilevel"/>
    <w:tmpl w:val="7542F53A"/>
    <w:lvl w:ilvl="0" w:tplc="E6B8BFA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8E0BA4"/>
    <w:multiLevelType w:val="hybridMultilevel"/>
    <w:tmpl w:val="3FB0C60E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258AD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FF5D75"/>
    <w:multiLevelType w:val="hybridMultilevel"/>
    <w:tmpl w:val="2DC406C4"/>
    <w:lvl w:ilvl="0" w:tplc="620CDB8A">
      <w:start w:val="1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BD5CCF"/>
    <w:multiLevelType w:val="hybridMultilevel"/>
    <w:tmpl w:val="88328D40"/>
    <w:lvl w:ilvl="0" w:tplc="33FA483E">
      <w:start w:val="10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D1589D"/>
    <w:multiLevelType w:val="hybridMultilevel"/>
    <w:tmpl w:val="802817E2"/>
    <w:lvl w:ilvl="0" w:tplc="8A08B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48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0434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FC0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C3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42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8AF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82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26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5FD2A7E"/>
    <w:multiLevelType w:val="hybridMultilevel"/>
    <w:tmpl w:val="95229D6A"/>
    <w:lvl w:ilvl="0" w:tplc="0A26A78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2251FD"/>
    <w:multiLevelType w:val="hybridMultilevel"/>
    <w:tmpl w:val="293A0BB8"/>
    <w:lvl w:ilvl="0" w:tplc="E0C483F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F968FF"/>
    <w:multiLevelType w:val="hybridMultilevel"/>
    <w:tmpl w:val="ADFC2DD6"/>
    <w:lvl w:ilvl="0" w:tplc="C8A4C13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541158"/>
    <w:multiLevelType w:val="hybridMultilevel"/>
    <w:tmpl w:val="13ECB864"/>
    <w:lvl w:ilvl="0" w:tplc="A51A4024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85537A"/>
    <w:multiLevelType w:val="hybridMultilevel"/>
    <w:tmpl w:val="24923D20"/>
    <w:lvl w:ilvl="0" w:tplc="6C20A928">
      <w:start w:val="1"/>
      <w:numFmt w:val="lowerLetter"/>
      <w:lvlText w:val="%1."/>
      <w:lvlJc w:val="left"/>
      <w:pPr>
        <w:ind w:left="1287" w:hanging="360"/>
      </w:pPr>
      <w:rPr>
        <w:rFonts w:hint="default"/>
        <w:b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DD535B8"/>
    <w:multiLevelType w:val="hybridMultilevel"/>
    <w:tmpl w:val="ED8CAD16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3523D9C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7"/>
  </w:num>
  <w:num w:numId="3">
    <w:abstractNumId w:val="3"/>
  </w:num>
  <w:num w:numId="4">
    <w:abstractNumId w:val="15"/>
  </w:num>
  <w:num w:numId="5">
    <w:abstractNumId w:val="29"/>
  </w:num>
  <w:num w:numId="6">
    <w:abstractNumId w:val="12"/>
  </w:num>
  <w:num w:numId="7">
    <w:abstractNumId w:val="0"/>
  </w:num>
  <w:num w:numId="8">
    <w:abstractNumId w:val="9"/>
  </w:num>
  <w:num w:numId="9">
    <w:abstractNumId w:val="16"/>
  </w:num>
  <w:num w:numId="10">
    <w:abstractNumId w:val="20"/>
  </w:num>
  <w:num w:numId="11">
    <w:abstractNumId w:val="30"/>
  </w:num>
  <w:num w:numId="12">
    <w:abstractNumId w:val="1"/>
  </w:num>
  <w:num w:numId="13">
    <w:abstractNumId w:val="11"/>
  </w:num>
  <w:num w:numId="14">
    <w:abstractNumId w:val="13"/>
  </w:num>
  <w:num w:numId="15">
    <w:abstractNumId w:val="6"/>
  </w:num>
  <w:num w:numId="16">
    <w:abstractNumId w:val="14"/>
  </w:num>
  <w:num w:numId="17">
    <w:abstractNumId w:val="19"/>
  </w:num>
  <w:num w:numId="18">
    <w:abstractNumId w:val="8"/>
  </w:num>
  <w:num w:numId="19">
    <w:abstractNumId w:val="24"/>
  </w:num>
  <w:num w:numId="20">
    <w:abstractNumId w:val="17"/>
  </w:num>
  <w:num w:numId="21">
    <w:abstractNumId w:val="32"/>
  </w:num>
  <w:num w:numId="22">
    <w:abstractNumId w:val="10"/>
  </w:num>
  <w:num w:numId="23">
    <w:abstractNumId w:val="28"/>
  </w:num>
  <w:num w:numId="24">
    <w:abstractNumId w:val="26"/>
  </w:num>
  <w:num w:numId="25">
    <w:abstractNumId w:val="31"/>
  </w:num>
  <w:num w:numId="26">
    <w:abstractNumId w:val="5"/>
  </w:num>
  <w:num w:numId="27">
    <w:abstractNumId w:val="21"/>
  </w:num>
  <w:num w:numId="28">
    <w:abstractNumId w:val="22"/>
  </w:num>
  <w:num w:numId="29">
    <w:abstractNumId w:val="18"/>
  </w:num>
  <w:num w:numId="30">
    <w:abstractNumId w:val="23"/>
  </w:num>
  <w:num w:numId="31">
    <w:abstractNumId w:val="2"/>
  </w:num>
  <w:num w:numId="32">
    <w:abstractNumId w:val="25"/>
  </w:num>
  <w:num w:numId="33">
    <w:abstractNumId w:val="4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DF"/>
    <w:rsid w:val="0000539C"/>
    <w:rsid w:val="00020C39"/>
    <w:rsid w:val="000304A3"/>
    <w:rsid w:val="00055527"/>
    <w:rsid w:val="0009429B"/>
    <w:rsid w:val="002073C8"/>
    <w:rsid w:val="0034468A"/>
    <w:rsid w:val="00363C69"/>
    <w:rsid w:val="00433B08"/>
    <w:rsid w:val="00521758"/>
    <w:rsid w:val="00533F0B"/>
    <w:rsid w:val="00577DEA"/>
    <w:rsid w:val="00591276"/>
    <w:rsid w:val="00601D1C"/>
    <w:rsid w:val="006A6AB9"/>
    <w:rsid w:val="006D5FF0"/>
    <w:rsid w:val="00746584"/>
    <w:rsid w:val="00785549"/>
    <w:rsid w:val="0078766E"/>
    <w:rsid w:val="007B3459"/>
    <w:rsid w:val="00831C36"/>
    <w:rsid w:val="00953E99"/>
    <w:rsid w:val="00973C83"/>
    <w:rsid w:val="009A45CF"/>
    <w:rsid w:val="009C57A8"/>
    <w:rsid w:val="00A27732"/>
    <w:rsid w:val="00A56FB2"/>
    <w:rsid w:val="00A57AE2"/>
    <w:rsid w:val="00A83C88"/>
    <w:rsid w:val="00AA1980"/>
    <w:rsid w:val="00AB1EF1"/>
    <w:rsid w:val="00B2225C"/>
    <w:rsid w:val="00BD4478"/>
    <w:rsid w:val="00C30E11"/>
    <w:rsid w:val="00D139AA"/>
    <w:rsid w:val="00D874C0"/>
    <w:rsid w:val="00DB58AB"/>
    <w:rsid w:val="00DD0CDF"/>
    <w:rsid w:val="00E23079"/>
    <w:rsid w:val="00E82932"/>
    <w:rsid w:val="00F842D8"/>
    <w:rsid w:val="00FA7017"/>
    <w:rsid w:val="00FC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CD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CDF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DF"/>
    <w:pPr>
      <w:ind w:left="720"/>
      <w:contextualSpacing/>
    </w:pPr>
  </w:style>
  <w:style w:type="paragraph" w:customStyle="1" w:styleId="Default">
    <w:name w:val="Default"/>
    <w:rsid w:val="00DD0CDF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D0CDF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table" w:styleId="TableGrid">
    <w:name w:val="Table Grid"/>
    <w:basedOn w:val="TableNormal"/>
    <w:uiPriority w:val="59"/>
    <w:rsid w:val="00DD0C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D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0CDF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rsid w:val="0009429B"/>
    <w:pPr>
      <w:tabs>
        <w:tab w:val="left" w:pos="709"/>
        <w:tab w:val="left" w:pos="1080"/>
      </w:tabs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CD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CDF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DF"/>
    <w:pPr>
      <w:ind w:left="720"/>
      <w:contextualSpacing/>
    </w:pPr>
  </w:style>
  <w:style w:type="paragraph" w:customStyle="1" w:styleId="Default">
    <w:name w:val="Default"/>
    <w:rsid w:val="00DD0CDF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D0CDF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table" w:styleId="TableGrid">
    <w:name w:val="Table Grid"/>
    <w:basedOn w:val="TableNormal"/>
    <w:uiPriority w:val="59"/>
    <w:rsid w:val="00DD0C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D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0CDF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rsid w:val="0009429B"/>
    <w:pPr>
      <w:tabs>
        <w:tab w:val="left" w:pos="709"/>
        <w:tab w:val="left" w:pos="1080"/>
      </w:tabs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46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02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58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3E6F2369</Template>
  <TotalTime>16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JONES Christina</cp:lastModifiedBy>
  <cp:revision>11</cp:revision>
  <dcterms:created xsi:type="dcterms:W3CDTF">2018-04-05T05:53:00Z</dcterms:created>
  <dcterms:modified xsi:type="dcterms:W3CDTF">2018-04-09T03:38:00Z</dcterms:modified>
</cp:coreProperties>
</file>