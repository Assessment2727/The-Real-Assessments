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2225C" w14:textId="77777777" w:rsidR="00EF016A" w:rsidRPr="0051420E" w:rsidRDefault="00EF016A" w:rsidP="00EF016A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32"/>
          <w:szCs w:val="28"/>
          <w:lang w:val="en-GB" w:eastAsia="ja-JP"/>
        </w:rPr>
      </w:pPr>
      <w:r w:rsidRPr="0051420E">
        <w:rPr>
          <w:rFonts w:ascii="Franklin Gothic Book" w:eastAsia="MS Mincho" w:hAnsi="Franklin Gothic Book" w:cs="Calibri"/>
          <w:noProof/>
          <w:color w:val="342568"/>
          <w:sz w:val="32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04D498FF" wp14:editId="6AFE2256">
            <wp:simplePos x="0" y="0"/>
            <wp:positionH relativeFrom="column">
              <wp:posOffset>4866833</wp:posOffset>
            </wp:positionH>
            <wp:positionV relativeFrom="paragraph">
              <wp:posOffset>-247650</wp:posOffset>
            </wp:positionV>
            <wp:extent cx="1352550" cy="1523365"/>
            <wp:effectExtent l="0" t="0" r="0" b="635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20E">
        <w:rPr>
          <w:rFonts w:ascii="Franklin Gothic Book" w:eastAsia="MS Mincho" w:hAnsi="Franklin Gothic Book" w:cs="Calibri"/>
          <w:color w:val="342568"/>
          <w:sz w:val="32"/>
          <w:szCs w:val="28"/>
          <w:lang w:val="en-GB" w:eastAsia="ja-JP"/>
        </w:rPr>
        <w:t>Human Biology – General Year 12 2019</w:t>
      </w:r>
    </w:p>
    <w:p w14:paraId="33AD1264" w14:textId="60AB2827" w:rsidR="00EF016A" w:rsidRPr="0051420E" w:rsidRDefault="00EF016A" w:rsidP="00EF016A">
      <w:pPr>
        <w:pStyle w:val="Heading2"/>
        <w:rPr>
          <w:sz w:val="28"/>
        </w:rPr>
      </w:pPr>
      <w:r w:rsidRPr="0051420E">
        <w:rPr>
          <w:sz w:val="28"/>
        </w:rPr>
        <w:t>Task 4 – Unit 3</w:t>
      </w:r>
    </w:p>
    <w:p w14:paraId="11A7609F" w14:textId="0A01EC4C" w:rsidR="00EF016A" w:rsidRPr="007B6FBC" w:rsidRDefault="00EF016A" w:rsidP="00EF016A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sz w:val="24"/>
          <w:szCs w:val="24"/>
          <w:lang w:val="fr-FR"/>
        </w:rPr>
      </w:pPr>
      <w:r w:rsidRPr="007B6FBC">
        <w:rPr>
          <w:rFonts w:eastAsia="Times New Roman" w:cs="Arial"/>
          <w:b/>
          <w:bCs/>
          <w:sz w:val="24"/>
          <w:szCs w:val="24"/>
          <w:lang w:val="fr-FR"/>
        </w:rPr>
        <w:t xml:space="preserve">Assessment Type: </w:t>
      </w:r>
      <w:r w:rsidRPr="007B6FBC">
        <w:rPr>
          <w:rFonts w:eastAsia="Times New Roman" w:cs="Arial"/>
          <w:bCs/>
          <w:sz w:val="24"/>
          <w:szCs w:val="24"/>
          <w:lang w:val="fr-FR"/>
        </w:rPr>
        <w:t xml:space="preserve">Investigation </w:t>
      </w:r>
    </w:p>
    <w:p w14:paraId="59294139" w14:textId="77777777" w:rsidR="00EF016A" w:rsidRPr="007B6FBC" w:rsidRDefault="00EF016A" w:rsidP="00EF016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sz w:val="24"/>
          <w:szCs w:val="24"/>
        </w:rPr>
      </w:pPr>
    </w:p>
    <w:p w14:paraId="5D326284" w14:textId="6DB879E5" w:rsidR="00EF016A" w:rsidRPr="007B6FBC" w:rsidRDefault="00EF016A" w:rsidP="00EF016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sz w:val="24"/>
          <w:szCs w:val="24"/>
        </w:rPr>
      </w:pPr>
      <w:r w:rsidRPr="007B6FBC">
        <w:rPr>
          <w:rFonts w:eastAsia="Times New Roman" w:cs="Arial"/>
          <w:b/>
          <w:bCs/>
          <w:sz w:val="24"/>
          <w:szCs w:val="24"/>
        </w:rPr>
        <w:t>Conditions</w:t>
      </w:r>
    </w:p>
    <w:p w14:paraId="4CCE95A8" w14:textId="317099BF" w:rsidR="00EF016A" w:rsidRPr="007B6FBC" w:rsidRDefault="000C6468" w:rsidP="003A070A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7B6FBC">
        <w:rPr>
          <w:rFonts w:eastAsia="Times New Roman" w:cs="Arial"/>
          <w:bCs/>
          <w:sz w:val="24"/>
          <w:szCs w:val="24"/>
        </w:rPr>
        <w:t>1-week at home</w:t>
      </w:r>
    </w:p>
    <w:p w14:paraId="47C711F9" w14:textId="12836C1B" w:rsidR="000C6468" w:rsidRPr="007B6FBC" w:rsidRDefault="000C6468" w:rsidP="003A070A">
      <w:pPr>
        <w:pStyle w:val="ListParagraph"/>
        <w:numPr>
          <w:ilvl w:val="0"/>
          <w:numId w:val="1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7B6FBC">
        <w:rPr>
          <w:rFonts w:eastAsia="Times New Roman" w:cs="Arial"/>
          <w:bCs/>
          <w:sz w:val="24"/>
          <w:szCs w:val="24"/>
        </w:rPr>
        <w:t>2-hours in-class</w:t>
      </w:r>
    </w:p>
    <w:p w14:paraId="2C502B2B" w14:textId="77777777" w:rsidR="00EF016A" w:rsidRPr="007F5369" w:rsidRDefault="00EF016A" w:rsidP="00EF016A">
      <w:pPr>
        <w:pStyle w:val="ListParagraph"/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eastAsia="Times New Roman" w:cs="Arial"/>
          <w:bCs/>
          <w:sz w:val="11"/>
          <w:szCs w:val="24"/>
        </w:rPr>
      </w:pPr>
    </w:p>
    <w:p w14:paraId="1A94E1FF" w14:textId="537DF9CA" w:rsidR="00EF016A" w:rsidRDefault="00EF016A" w:rsidP="00EF016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>Due Date:__________________</w:t>
      </w:r>
      <w:r w:rsidR="005F0726">
        <w:rPr>
          <w:rFonts w:eastAsia="Times New Roman" w:cs="Arial"/>
          <w:b/>
          <w:bCs/>
          <w:lang w:val="fr-FR"/>
        </w:rPr>
        <w:t xml:space="preserve">_________________________ </w:t>
      </w:r>
      <w:r w:rsidR="005F0726">
        <w:rPr>
          <w:rFonts w:eastAsia="Times New Roman" w:cs="Arial"/>
          <w:b/>
          <w:bCs/>
          <w:lang w:val="fr-FR"/>
        </w:rPr>
        <w:tab/>
      </w:r>
      <w:r w:rsidR="005F0726">
        <w:rPr>
          <w:rFonts w:eastAsia="Times New Roman" w:cs="Arial"/>
          <w:b/>
          <w:bCs/>
          <w:lang w:val="fr-FR"/>
        </w:rPr>
        <w:tab/>
        <w:t>Task Weighting :</w:t>
      </w:r>
      <w:r w:rsidR="005F0726" w:rsidRPr="0036636C">
        <w:rPr>
          <w:rFonts w:eastAsia="Times New Roman" w:cs="Arial"/>
          <w:bCs/>
          <w:sz w:val="24"/>
          <w:szCs w:val="24"/>
        </w:rPr>
        <w:t xml:space="preserve"> </w:t>
      </w:r>
      <w:r w:rsidR="005F0726">
        <w:rPr>
          <w:rFonts w:eastAsia="Times New Roman" w:cs="Arial"/>
          <w:bCs/>
          <w:sz w:val="24"/>
          <w:szCs w:val="24"/>
        </w:rPr>
        <w:t>8%</w:t>
      </w:r>
    </w:p>
    <w:p w14:paraId="5CAEB127" w14:textId="77777777" w:rsidR="00EF016A" w:rsidRDefault="00EF016A" w:rsidP="00EF016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</w:r>
    </w:p>
    <w:p w14:paraId="34CF03E1" w14:textId="2BEBD477" w:rsidR="00EF016A" w:rsidRPr="00E30C50" w:rsidRDefault="00EF016A" w:rsidP="00EF016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 xml:space="preserve">Name: ______________________________________________ </w:t>
      </w:r>
      <w:r>
        <w:rPr>
          <w:rFonts w:eastAsia="Times New Roman" w:cs="Arial"/>
          <w:b/>
          <w:bCs/>
          <w:lang w:val="fr-FR"/>
        </w:rPr>
        <w:tab/>
      </w:r>
      <w:r>
        <w:rPr>
          <w:rFonts w:eastAsia="Times New Roman" w:cs="Arial"/>
          <w:b/>
          <w:bCs/>
          <w:lang w:val="fr-FR"/>
        </w:rPr>
        <w:tab/>
        <w:t>Total :       /</w:t>
      </w:r>
      <w:r w:rsidR="00080DFC">
        <w:rPr>
          <w:rFonts w:eastAsia="Times New Roman" w:cs="Arial"/>
          <w:b/>
          <w:bCs/>
          <w:lang w:val="fr-FR"/>
        </w:rPr>
        <w:t>45</w:t>
      </w:r>
    </w:p>
    <w:p w14:paraId="18BD9E8B" w14:textId="77777777" w:rsidR="002C0DAB" w:rsidRPr="007F5369" w:rsidRDefault="002C0DAB" w:rsidP="00555421">
      <w:pPr>
        <w:spacing w:after="0" w:line="240" w:lineRule="auto"/>
        <w:jc w:val="both"/>
        <w:rPr>
          <w:b/>
          <w:color w:val="000000" w:themeColor="text1"/>
          <w:sz w:val="18"/>
          <w:szCs w:val="26"/>
        </w:rPr>
      </w:pPr>
    </w:p>
    <w:p w14:paraId="62748047" w14:textId="43335242" w:rsidR="00EE751E" w:rsidRPr="007F5369" w:rsidRDefault="00EE751E" w:rsidP="00DA4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AU"/>
        </w:rPr>
      </w:pPr>
      <w:r w:rsidRPr="007F5369">
        <w:rPr>
          <w:rFonts w:eastAsia="Times New Roman" w:cstheme="minorHAnsi"/>
          <w:color w:val="000000" w:themeColor="text1"/>
          <w:lang w:eastAsia="en-AU"/>
        </w:rPr>
        <w:t>A </w:t>
      </w:r>
      <w:r w:rsidRPr="007F5369">
        <w:rPr>
          <w:rFonts w:eastAsia="Times New Roman" w:cstheme="minorHAnsi"/>
          <w:bCs/>
          <w:color w:val="000000" w:themeColor="text1"/>
          <w:lang w:eastAsia="en-AU"/>
        </w:rPr>
        <w:t>stimulus</w:t>
      </w:r>
      <w:r w:rsidRPr="007F5369">
        <w:rPr>
          <w:rFonts w:eastAsia="Times New Roman" w:cstheme="minorHAnsi"/>
          <w:color w:val="000000" w:themeColor="text1"/>
          <w:lang w:eastAsia="en-AU"/>
        </w:rPr>
        <w:t> is a change in the environment of an organism. Receptors respond to a stimulus and send impulses along sensory neurons to the CNS which figures out the correct response. Some receptors are found in the skin</w:t>
      </w:r>
      <w:r w:rsidR="00D3048B">
        <w:rPr>
          <w:rFonts w:eastAsia="Times New Roman" w:cstheme="minorHAnsi"/>
          <w:color w:val="000000" w:themeColor="text1"/>
          <w:lang w:eastAsia="en-AU"/>
        </w:rPr>
        <w:t>, o</w:t>
      </w:r>
      <w:r w:rsidRPr="007F5369">
        <w:rPr>
          <w:rFonts w:eastAsia="Times New Roman" w:cstheme="minorHAnsi"/>
          <w:color w:val="000000" w:themeColor="text1"/>
          <w:lang w:eastAsia="en-AU"/>
        </w:rPr>
        <w:t>ther receptors can form part of complex organs</w:t>
      </w:r>
      <w:r w:rsidR="00DA4EBC">
        <w:rPr>
          <w:rFonts w:eastAsia="Times New Roman" w:cstheme="minorHAnsi"/>
          <w:color w:val="000000" w:themeColor="text1"/>
          <w:lang w:eastAsia="en-AU"/>
        </w:rPr>
        <w:t xml:space="preserve">. </w:t>
      </w:r>
      <w:r w:rsidRPr="007F5369">
        <w:rPr>
          <w:rFonts w:eastAsia="Times New Roman" w:cstheme="minorHAnsi"/>
          <w:color w:val="000000" w:themeColor="text1"/>
          <w:lang w:eastAsia="en-AU"/>
        </w:rPr>
        <w:t>Effector organs carry out the body's responses to stimuli</w:t>
      </w:r>
      <w:r w:rsidR="00F61638">
        <w:rPr>
          <w:rFonts w:eastAsia="Times New Roman" w:cstheme="minorHAnsi"/>
          <w:color w:val="000000" w:themeColor="text1"/>
          <w:lang w:eastAsia="en-AU"/>
        </w:rPr>
        <w:t>, and in</w:t>
      </w:r>
      <w:r w:rsidRPr="007F5369">
        <w:rPr>
          <w:rFonts w:eastAsia="Times New Roman" w:cstheme="minorHAnsi"/>
          <w:color w:val="000000" w:themeColor="text1"/>
          <w:lang w:eastAsia="en-AU"/>
        </w:rPr>
        <w:t xml:space="preserve"> humans are either glands or muscles. </w:t>
      </w:r>
      <w:r w:rsidR="00555421" w:rsidRPr="007F5369">
        <w:rPr>
          <w:rFonts w:eastAsia="Times New Roman" w:cstheme="minorHAnsi"/>
          <w:color w:val="000000" w:themeColor="text1"/>
          <w:lang w:eastAsia="en-AU"/>
        </w:rPr>
        <w:t>In this way, a s</w:t>
      </w:r>
      <w:r w:rsidRPr="007F5369">
        <w:rPr>
          <w:rFonts w:eastAsia="Times New Roman" w:cstheme="minorHAnsi"/>
          <w:color w:val="000000" w:themeColor="text1"/>
          <w:lang w:eastAsia="en-AU"/>
        </w:rPr>
        <w:t xml:space="preserve">timuli will bring about a response from a muscle or gland. </w:t>
      </w:r>
    </w:p>
    <w:p w14:paraId="2A6A0547" w14:textId="77777777" w:rsidR="00EE751E" w:rsidRPr="007F5369" w:rsidRDefault="00EE751E" w:rsidP="00555421">
      <w:pPr>
        <w:spacing w:after="0" w:line="240" w:lineRule="auto"/>
        <w:jc w:val="both"/>
        <w:rPr>
          <w:rFonts w:cstheme="minorHAnsi"/>
          <w:color w:val="000000" w:themeColor="text1"/>
          <w:sz w:val="15"/>
        </w:rPr>
      </w:pPr>
    </w:p>
    <w:p w14:paraId="20D2B50C" w14:textId="141D7EA6" w:rsidR="00754318" w:rsidRPr="005D52AE" w:rsidRDefault="00EE751E" w:rsidP="005D52AE">
      <w:pPr>
        <w:jc w:val="both"/>
        <w:rPr>
          <w:rFonts w:cstheme="minorHAnsi"/>
          <w:color w:val="000000" w:themeColor="text1"/>
        </w:rPr>
      </w:pPr>
      <w:r w:rsidRPr="007F5369">
        <w:rPr>
          <w:rFonts w:cstheme="minorHAnsi"/>
          <w:color w:val="000000" w:themeColor="text1"/>
        </w:rPr>
        <w:t>Reaction time is a measure of how quickly an organism can respond to a particular stimulus.</w:t>
      </w:r>
      <w:r w:rsidR="004165ED">
        <w:rPr>
          <w:rFonts w:cstheme="minorHAnsi"/>
          <w:color w:val="000000" w:themeColor="text1"/>
        </w:rPr>
        <w:t xml:space="preserve"> </w:t>
      </w:r>
      <w:r w:rsidRPr="007F5369">
        <w:rPr>
          <w:rFonts w:cstheme="minorHAnsi"/>
          <w:color w:val="000000" w:themeColor="text1"/>
        </w:rPr>
        <w:t>The model for information flow within an organism can be represented in this way: Stimulus - Receptor - Sensory Neuron- Spinal Cord or Brain- Motor Neuron – Effector – Response/Effect</w:t>
      </w:r>
    </w:p>
    <w:p w14:paraId="7819AF5E" w14:textId="181A10F1" w:rsidR="001C7500" w:rsidRPr="00943A57" w:rsidRDefault="00B237B9" w:rsidP="00943A57">
      <w:pPr>
        <w:rPr>
          <w:rFonts w:cstheme="minorHAnsi"/>
          <w:b/>
        </w:rPr>
      </w:pPr>
      <w:r w:rsidRPr="00B237B9">
        <w:rPr>
          <w:rFonts w:cstheme="minorHAnsi"/>
          <w:b/>
        </w:rPr>
        <w:t xml:space="preserve">Your task is to design, plan, conduct and </w:t>
      </w:r>
      <w:r w:rsidR="00DB3097">
        <w:rPr>
          <w:rFonts w:cstheme="minorHAnsi"/>
          <w:b/>
        </w:rPr>
        <w:t>analyse</w:t>
      </w:r>
      <w:r w:rsidRPr="00B237B9">
        <w:rPr>
          <w:rFonts w:cstheme="minorHAnsi"/>
          <w:b/>
        </w:rPr>
        <w:t xml:space="preserve"> an investigation based on </w:t>
      </w:r>
      <w:r w:rsidR="007641D8">
        <w:rPr>
          <w:rFonts w:cstheme="minorHAnsi"/>
          <w:b/>
        </w:rPr>
        <w:t xml:space="preserve">factors that impact human reaction time. </w:t>
      </w:r>
      <w:r w:rsidR="001C7500" w:rsidRPr="00B237B9">
        <w:rPr>
          <w:rFonts w:eastAsia="Times New Roman" w:cs="Arial"/>
          <w:b/>
          <w:lang w:val="en-GB"/>
        </w:rPr>
        <w:t>This task is presented in two parts.</w:t>
      </w:r>
    </w:p>
    <w:p w14:paraId="0C698FF4" w14:textId="7BEC819B" w:rsidR="001C7500" w:rsidRPr="00BC5E87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A:</w:t>
      </w:r>
      <w:r w:rsidRPr="00BC5E87">
        <w:rPr>
          <w:rFonts w:eastAsia="Times New Roman" w:cs="Arial"/>
          <w:b/>
          <w:lang w:val="en-GB"/>
        </w:rPr>
        <w:t xml:space="preserve"> Research</w:t>
      </w:r>
      <w:r w:rsidR="00D56C85">
        <w:rPr>
          <w:rFonts w:eastAsia="Times New Roman" w:cs="Arial"/>
          <w:b/>
          <w:lang w:val="en-GB"/>
        </w:rPr>
        <w:t xml:space="preserve"> and </w:t>
      </w:r>
      <w:proofErr w:type="gramStart"/>
      <w:r w:rsidR="00D56C85">
        <w:rPr>
          <w:rFonts w:eastAsia="Times New Roman" w:cs="Arial"/>
          <w:b/>
          <w:lang w:val="en-GB"/>
        </w:rPr>
        <w:t>Planning</w:t>
      </w:r>
      <w:proofErr w:type="gramEnd"/>
      <w:r>
        <w:rPr>
          <w:rFonts w:eastAsia="Times New Roman" w:cs="Arial"/>
          <w:b/>
          <w:lang w:val="en-GB"/>
        </w:rPr>
        <w:tab/>
      </w:r>
      <w:r w:rsidR="00520C27" w:rsidRPr="00A97406">
        <w:rPr>
          <w:rFonts w:eastAsia="Times New Roman" w:cs="Arial"/>
          <w:b/>
          <w:lang w:val="en-GB"/>
        </w:rPr>
        <w:t xml:space="preserve">            </w:t>
      </w:r>
      <w:r w:rsidR="00A97406">
        <w:rPr>
          <w:rFonts w:eastAsia="Times New Roman" w:cs="Arial"/>
          <w:b/>
          <w:lang w:val="en-GB"/>
        </w:rPr>
        <w:t>[</w:t>
      </w:r>
      <w:r w:rsidR="009A0E42">
        <w:rPr>
          <w:rFonts w:eastAsia="Times New Roman" w:cs="Arial"/>
          <w:b/>
          <w:lang w:val="en-GB"/>
        </w:rPr>
        <w:t>22</w:t>
      </w:r>
      <w:r w:rsidR="00DD6126">
        <w:rPr>
          <w:rFonts w:eastAsia="Times New Roman" w:cs="Arial"/>
          <w:b/>
          <w:lang w:val="en-GB"/>
        </w:rPr>
        <w:t xml:space="preserve"> </w:t>
      </w:r>
      <w:r w:rsidR="00A97406">
        <w:rPr>
          <w:rFonts w:eastAsia="Times New Roman" w:cs="Arial"/>
          <w:b/>
          <w:lang w:val="en-GB"/>
        </w:rPr>
        <w:t>marks]</w:t>
      </w:r>
    </w:p>
    <w:p w14:paraId="48C43F35" w14:textId="33D7028F"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Research </w:t>
      </w:r>
      <w:r w:rsidR="00943A57">
        <w:rPr>
          <w:rFonts w:eastAsia="Times New Roman" w:cs="Arial"/>
          <w:lang w:val="en-GB"/>
        </w:rPr>
        <w:t>and planning for investigation</w:t>
      </w:r>
      <w:r w:rsidR="000E5D85">
        <w:rPr>
          <w:rFonts w:eastAsia="Times New Roman" w:cs="Arial"/>
          <w:lang w:val="en-GB"/>
        </w:rPr>
        <w:t xml:space="preserve"> </w:t>
      </w:r>
    </w:p>
    <w:p w14:paraId="2BB9BD9B" w14:textId="77777777"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14:paraId="0FABA5A0" w14:textId="236D1C85" w:rsidR="001C7500" w:rsidRPr="002D35C8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 xml:space="preserve">Part B: </w:t>
      </w:r>
      <w:r w:rsidR="00754318">
        <w:rPr>
          <w:rFonts w:eastAsia="Times New Roman" w:cs="Arial"/>
          <w:b/>
          <w:lang w:val="en-GB"/>
        </w:rPr>
        <w:t>Experimentation</w:t>
      </w:r>
      <w:r>
        <w:rPr>
          <w:rFonts w:eastAsia="Times New Roman" w:cs="Arial"/>
          <w:b/>
          <w:lang w:val="en-GB"/>
        </w:rPr>
        <w:tab/>
      </w:r>
      <w:r w:rsidR="002501E6">
        <w:rPr>
          <w:rFonts w:eastAsia="Times New Roman" w:cs="Arial"/>
          <w:lang w:val="en-GB"/>
        </w:rPr>
        <w:t xml:space="preserve"> </w:t>
      </w:r>
      <w:r w:rsidR="00A97406" w:rsidRPr="00A97406">
        <w:rPr>
          <w:rFonts w:eastAsia="Times New Roman" w:cs="Arial"/>
          <w:b/>
          <w:lang w:val="en-GB"/>
        </w:rPr>
        <w:t>[</w:t>
      </w:r>
      <w:r w:rsidR="00080DFC">
        <w:rPr>
          <w:rFonts w:eastAsia="Times New Roman" w:cs="Arial"/>
          <w:b/>
          <w:lang w:val="en-GB"/>
        </w:rPr>
        <w:t>23</w:t>
      </w:r>
      <w:r w:rsidR="00A97406" w:rsidRPr="00A97406">
        <w:rPr>
          <w:rFonts w:eastAsia="Times New Roman" w:cs="Arial"/>
          <w:b/>
          <w:lang w:val="en-GB"/>
        </w:rPr>
        <w:t xml:space="preserve"> marks]</w:t>
      </w:r>
    </w:p>
    <w:p w14:paraId="46FD9516" w14:textId="00385440" w:rsidR="001C7500" w:rsidRDefault="00840727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proofErr w:type="gramStart"/>
      <w:r>
        <w:rPr>
          <w:rFonts w:eastAsia="Times New Roman" w:cs="Arial"/>
          <w:lang w:val="en-GB"/>
        </w:rPr>
        <w:t xml:space="preserve">In-class experiment and </w:t>
      </w:r>
      <w:r w:rsidR="007B3631">
        <w:rPr>
          <w:rFonts w:eastAsia="Times New Roman" w:cs="Arial"/>
          <w:lang w:val="en-GB"/>
        </w:rPr>
        <w:t>data analysis</w:t>
      </w:r>
      <w:r w:rsidR="009A0E42">
        <w:rPr>
          <w:rFonts w:eastAsia="Times New Roman" w:cs="Arial"/>
          <w:lang w:val="en-GB"/>
        </w:rPr>
        <w:t xml:space="preserve"> of a peer’s experiment</w:t>
      </w:r>
      <w:r>
        <w:rPr>
          <w:rFonts w:eastAsia="Times New Roman" w:cs="Arial"/>
          <w:lang w:val="en-GB"/>
        </w:rPr>
        <w:t>.</w:t>
      </w:r>
      <w:proofErr w:type="gramEnd"/>
    </w:p>
    <w:p w14:paraId="2581412A" w14:textId="550DEDB7" w:rsidR="006A07CB" w:rsidRDefault="006A07CB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sz w:val="20"/>
          <w:lang w:val="en-GB"/>
        </w:rPr>
      </w:pPr>
    </w:p>
    <w:p w14:paraId="12655C07" w14:textId="6B79F14B" w:rsidR="006A07CB" w:rsidRDefault="006A07CB" w:rsidP="006A07CB">
      <w:pPr>
        <w:tabs>
          <w:tab w:val="right" w:pos="9026"/>
        </w:tabs>
        <w:spacing w:after="0" w:line="240" w:lineRule="auto"/>
        <w:ind w:right="-28"/>
        <w:jc w:val="center"/>
        <w:rPr>
          <w:rFonts w:eastAsia="Times New Roman" w:cs="Arial"/>
          <w:b/>
          <w:sz w:val="24"/>
          <w:szCs w:val="36"/>
          <w:u w:val="single"/>
          <w:lang w:val="en-GB"/>
        </w:rPr>
      </w:pPr>
      <w:r>
        <w:rPr>
          <w:rFonts w:eastAsia="Times New Roman" w:cs="Arial"/>
          <w:sz w:val="20"/>
          <w:lang w:val="en-GB"/>
        </w:rPr>
        <w:t>_________________________________________________________________________________________________________</w:t>
      </w:r>
    </w:p>
    <w:p w14:paraId="1F2BB9C3" w14:textId="77777777" w:rsidR="004A215D" w:rsidRPr="003659F6" w:rsidRDefault="004A215D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sz w:val="18"/>
          <w:szCs w:val="36"/>
          <w:lang w:val="en-GB"/>
        </w:rPr>
      </w:pPr>
    </w:p>
    <w:p w14:paraId="2B1BDADC" w14:textId="2C285FF7"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szCs w:val="36"/>
          <w:lang w:val="en-GB"/>
        </w:rPr>
      </w:pPr>
      <w:r w:rsidRPr="006A07CB">
        <w:rPr>
          <w:rFonts w:eastAsia="Times New Roman" w:cs="Arial"/>
          <w:b/>
          <w:szCs w:val="36"/>
          <w:lang w:val="en-GB"/>
        </w:rPr>
        <w:t>Part A – Research</w:t>
      </w:r>
      <w:r w:rsidR="00D56C85">
        <w:rPr>
          <w:rFonts w:eastAsia="Times New Roman" w:cs="Arial"/>
          <w:b/>
          <w:szCs w:val="36"/>
          <w:lang w:val="en-GB"/>
        </w:rPr>
        <w:t xml:space="preserve"> and Planning</w:t>
      </w:r>
      <w:r w:rsidR="009A0E42">
        <w:rPr>
          <w:rFonts w:eastAsia="Times New Roman" w:cs="Arial"/>
          <w:b/>
          <w:szCs w:val="36"/>
          <w:lang w:val="en-GB"/>
        </w:rPr>
        <w:tab/>
      </w:r>
      <w:r w:rsidR="009A0E42">
        <w:rPr>
          <w:rFonts w:eastAsia="Times New Roman" w:cs="Arial"/>
          <w:b/>
          <w:szCs w:val="36"/>
          <w:lang w:val="en-GB"/>
        </w:rPr>
        <w:tab/>
        <w:t>22</w:t>
      </w:r>
      <w:r w:rsidR="009E0ACF">
        <w:rPr>
          <w:rFonts w:eastAsia="Times New Roman" w:cs="Arial"/>
          <w:b/>
          <w:szCs w:val="36"/>
          <w:lang w:val="en-GB"/>
        </w:rPr>
        <w:t xml:space="preserve"> marks</w:t>
      </w:r>
    </w:p>
    <w:p w14:paraId="66A932C3" w14:textId="6037BD52" w:rsidR="00A037C2" w:rsidRPr="006A07CB" w:rsidRDefault="00A037C2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szCs w:val="36"/>
          <w:lang w:val="en-GB"/>
        </w:rPr>
      </w:pPr>
      <w:r>
        <w:rPr>
          <w:rFonts w:eastAsia="Times New Roman" w:cs="Arial"/>
          <w:b/>
          <w:szCs w:val="36"/>
          <w:lang w:val="en-GB"/>
        </w:rPr>
        <w:t>You need to write a laboratory report that addresses the following areas:</w:t>
      </w:r>
    </w:p>
    <w:p w14:paraId="6F2444B0" w14:textId="1F64153A" w:rsidR="00A037C2" w:rsidRPr="00A037C2" w:rsidRDefault="00A037C2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Background information</w:t>
      </w:r>
      <w:r w:rsidR="00B66C28">
        <w:rPr>
          <w:rFonts w:eastAsia="Times New Roman" w:cs="Arial"/>
          <w:lang w:val="en-GB"/>
        </w:rPr>
        <w:t xml:space="preserve"> (5 marks)</w:t>
      </w:r>
    </w:p>
    <w:p w14:paraId="4875CC45" w14:textId="77777777" w:rsidR="00151D22" w:rsidRPr="00151D22" w:rsidRDefault="00151D22" w:rsidP="001D1F20">
      <w:pPr>
        <w:pStyle w:val="ListParagraph"/>
        <w:numPr>
          <w:ilvl w:val="1"/>
          <w:numId w:val="2"/>
        </w:numPr>
        <w:tabs>
          <w:tab w:val="left" w:pos="567"/>
          <w:tab w:val="right" w:pos="9026"/>
        </w:tabs>
        <w:spacing w:after="0" w:line="276" w:lineRule="auto"/>
        <w:ind w:left="924" w:hanging="357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What receptors are</w:t>
      </w:r>
    </w:p>
    <w:p w14:paraId="710F6B93" w14:textId="77777777" w:rsidR="00DF104C" w:rsidRPr="00DF104C" w:rsidRDefault="00151D22" w:rsidP="001D1F20">
      <w:pPr>
        <w:pStyle w:val="ListParagraph"/>
        <w:numPr>
          <w:ilvl w:val="1"/>
          <w:numId w:val="2"/>
        </w:numPr>
        <w:tabs>
          <w:tab w:val="left" w:pos="567"/>
          <w:tab w:val="right" w:pos="9026"/>
        </w:tabs>
        <w:spacing w:after="0" w:line="276" w:lineRule="auto"/>
        <w:ind w:left="924" w:hanging="357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 xml:space="preserve">A table that summarises the </w:t>
      </w:r>
      <w:r w:rsidR="00B2620B">
        <w:rPr>
          <w:rFonts w:eastAsia="Times New Roman" w:cs="Arial"/>
          <w:lang w:val="en-GB"/>
        </w:rPr>
        <w:t xml:space="preserve">name and </w:t>
      </w:r>
      <w:r>
        <w:rPr>
          <w:rFonts w:eastAsia="Times New Roman" w:cs="Arial"/>
          <w:lang w:val="en-GB"/>
        </w:rPr>
        <w:t xml:space="preserve">location of receptors that detect light, </w:t>
      </w:r>
      <w:r w:rsidRPr="006D5269">
        <w:rPr>
          <w:rFonts w:ascii="Calibri" w:hAnsi="Calibri" w:cs="Calibri"/>
        </w:rPr>
        <w:t>sound, changes in position, chemicals, touch, pressure, pain and temperature</w:t>
      </w:r>
    </w:p>
    <w:p w14:paraId="779ED85D" w14:textId="18B4D356" w:rsidR="00DF104C" w:rsidRPr="00A037C2" w:rsidRDefault="00DF104C" w:rsidP="001D1F20">
      <w:pPr>
        <w:pStyle w:val="ListParagraph"/>
        <w:numPr>
          <w:ilvl w:val="1"/>
          <w:numId w:val="2"/>
        </w:numPr>
        <w:tabs>
          <w:tab w:val="left" w:pos="567"/>
          <w:tab w:val="right" w:pos="9026"/>
        </w:tabs>
        <w:spacing w:after="0" w:line="276" w:lineRule="auto"/>
        <w:ind w:left="924" w:hanging="357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The purpose</w:t>
      </w:r>
      <w:r w:rsidR="001F5B24">
        <w:rPr>
          <w:rFonts w:eastAsia="Times New Roman" w:cs="Arial"/>
          <w:lang w:val="en-GB"/>
        </w:rPr>
        <w:t>/importance</w:t>
      </w:r>
      <w:r>
        <w:rPr>
          <w:rFonts w:eastAsia="Times New Roman" w:cs="Arial"/>
          <w:lang w:val="en-GB"/>
        </w:rPr>
        <w:t xml:space="preserve"> of reflexes and reactions</w:t>
      </w:r>
    </w:p>
    <w:p w14:paraId="23DF72A1" w14:textId="77777777" w:rsidR="00DF104C" w:rsidRPr="00A037C2" w:rsidRDefault="00DF104C" w:rsidP="001D1F20">
      <w:pPr>
        <w:pStyle w:val="ListParagraph"/>
        <w:numPr>
          <w:ilvl w:val="1"/>
          <w:numId w:val="2"/>
        </w:numPr>
        <w:tabs>
          <w:tab w:val="left" w:pos="567"/>
          <w:tab w:val="right" w:pos="9026"/>
        </w:tabs>
        <w:spacing w:after="0" w:line="276" w:lineRule="auto"/>
        <w:ind w:left="924" w:hanging="357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The difference between reflexes and reactions in structure and function</w:t>
      </w:r>
    </w:p>
    <w:p w14:paraId="3A96E3A1" w14:textId="44E52FD5" w:rsidR="003A2DC1" w:rsidRPr="003A2DC1" w:rsidRDefault="00463AC2" w:rsidP="001D1F20">
      <w:pPr>
        <w:pStyle w:val="ListParagraph"/>
        <w:numPr>
          <w:ilvl w:val="1"/>
          <w:numId w:val="2"/>
        </w:numPr>
        <w:tabs>
          <w:tab w:val="left" w:pos="567"/>
          <w:tab w:val="right" w:pos="9026"/>
        </w:tabs>
        <w:spacing w:after="0" w:line="276" w:lineRule="auto"/>
        <w:ind w:left="924" w:hanging="357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 xml:space="preserve">An explanation of </w:t>
      </w:r>
      <w:r w:rsidR="005362DC">
        <w:rPr>
          <w:rFonts w:eastAsia="Times New Roman" w:cs="Arial"/>
          <w:lang w:val="en-GB"/>
        </w:rPr>
        <w:t>three</w:t>
      </w:r>
      <w:r>
        <w:rPr>
          <w:rFonts w:eastAsia="Times New Roman" w:cs="Arial"/>
          <w:lang w:val="en-GB"/>
        </w:rPr>
        <w:t xml:space="preserve"> different f</w:t>
      </w:r>
      <w:r w:rsidR="007A5DA0">
        <w:rPr>
          <w:rFonts w:eastAsia="Times New Roman" w:cs="Arial"/>
          <w:lang w:val="en-GB"/>
        </w:rPr>
        <w:t>actors that affect reaction time</w:t>
      </w:r>
    </w:p>
    <w:p w14:paraId="6DE917C1" w14:textId="71F00105" w:rsidR="003A2DC1" w:rsidRPr="003A2DC1" w:rsidRDefault="003A2DC1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An aim</w:t>
      </w:r>
      <w:r w:rsidR="00B66C28">
        <w:rPr>
          <w:rFonts w:eastAsia="Times New Roman" w:cs="Arial"/>
          <w:lang w:val="en-GB"/>
        </w:rPr>
        <w:t xml:space="preserve"> (1 mark)</w:t>
      </w:r>
    </w:p>
    <w:p w14:paraId="6A735561" w14:textId="7A2ED6B6" w:rsidR="003A2DC1" w:rsidRPr="003A2DC1" w:rsidRDefault="003A2DC1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A hypothesis</w:t>
      </w:r>
      <w:r w:rsidR="00B66C28">
        <w:rPr>
          <w:rFonts w:eastAsia="Times New Roman" w:cs="Arial"/>
          <w:lang w:val="en-GB"/>
        </w:rPr>
        <w:t xml:space="preserve"> (2 marks)</w:t>
      </w:r>
    </w:p>
    <w:p w14:paraId="4CB98088" w14:textId="315A8F0E" w:rsidR="003A2DC1" w:rsidRPr="003A2DC1" w:rsidRDefault="003A2DC1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Your independent and dependent variables</w:t>
      </w:r>
      <w:r w:rsidR="007B587B">
        <w:rPr>
          <w:rFonts w:eastAsia="Times New Roman" w:cs="Arial"/>
          <w:lang w:val="en-GB"/>
        </w:rPr>
        <w:t xml:space="preserve"> with specific details</w:t>
      </w:r>
      <w:r w:rsidR="00B66C28">
        <w:rPr>
          <w:rFonts w:eastAsia="Times New Roman" w:cs="Arial"/>
          <w:lang w:val="en-GB"/>
        </w:rPr>
        <w:t xml:space="preserve"> (2 marks)</w:t>
      </w:r>
    </w:p>
    <w:p w14:paraId="61FC2D8C" w14:textId="1EBF70E4" w:rsidR="0057425E" w:rsidRPr="0057425E" w:rsidRDefault="00B66C28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Explain t</w:t>
      </w:r>
      <w:r w:rsidR="003A2DC1">
        <w:rPr>
          <w:rFonts w:eastAsia="Times New Roman" w:cs="Arial"/>
          <w:lang w:val="en-GB"/>
        </w:rPr>
        <w:t>hree controlled variables with specific details</w:t>
      </w:r>
      <w:r>
        <w:rPr>
          <w:rFonts w:eastAsia="Times New Roman" w:cs="Arial"/>
          <w:lang w:val="en-GB"/>
        </w:rPr>
        <w:t xml:space="preserve"> (3 marks)</w:t>
      </w:r>
    </w:p>
    <w:p w14:paraId="6A488F4C" w14:textId="23FE63B0" w:rsidR="00BA39BC" w:rsidRPr="00BA39BC" w:rsidRDefault="00BA39BC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An equipment list</w:t>
      </w:r>
      <w:r w:rsidR="00B66C28">
        <w:rPr>
          <w:rFonts w:eastAsia="Times New Roman" w:cs="Arial"/>
          <w:lang w:val="en-GB"/>
        </w:rPr>
        <w:t xml:space="preserve"> (1 mark)</w:t>
      </w:r>
    </w:p>
    <w:p w14:paraId="4476BD80" w14:textId="0EFD2BBA" w:rsidR="00BA39BC" w:rsidRPr="00BA39BC" w:rsidRDefault="00BA39BC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 xml:space="preserve">A </w:t>
      </w:r>
      <w:r w:rsidR="00B66C28">
        <w:rPr>
          <w:rFonts w:eastAsia="Times New Roman" w:cs="Arial"/>
          <w:lang w:val="en-GB"/>
        </w:rPr>
        <w:t xml:space="preserve">detailed </w:t>
      </w:r>
      <w:r>
        <w:rPr>
          <w:rFonts w:eastAsia="Times New Roman" w:cs="Arial"/>
          <w:lang w:val="en-GB"/>
        </w:rPr>
        <w:t xml:space="preserve">method </w:t>
      </w:r>
      <w:r w:rsidR="005429D2">
        <w:rPr>
          <w:rFonts w:eastAsia="Times New Roman" w:cs="Arial"/>
          <w:lang w:val="en-GB"/>
        </w:rPr>
        <w:t xml:space="preserve">of how to conduct the experiment </w:t>
      </w:r>
      <w:r w:rsidR="00B66C28">
        <w:rPr>
          <w:rFonts w:eastAsia="Times New Roman" w:cs="Arial"/>
          <w:lang w:val="en-GB"/>
        </w:rPr>
        <w:t>(6 marks)</w:t>
      </w:r>
      <w:r w:rsidR="009A0E42">
        <w:rPr>
          <w:rFonts w:eastAsia="Times New Roman" w:cs="Arial"/>
          <w:lang w:val="en-GB"/>
        </w:rPr>
        <w:t xml:space="preserve"> [on a separate page]</w:t>
      </w:r>
    </w:p>
    <w:p w14:paraId="246A9F51" w14:textId="5D8F2803" w:rsidR="00122FFF" w:rsidRPr="003A2DC1" w:rsidRDefault="00DA4321" w:rsidP="001D1F20">
      <w:pPr>
        <w:pStyle w:val="ListParagraph"/>
        <w:numPr>
          <w:ilvl w:val="0"/>
          <w:numId w:val="2"/>
        </w:num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A table that will be used to collect your data</w:t>
      </w:r>
      <w:r w:rsidR="00B66C28">
        <w:rPr>
          <w:rFonts w:eastAsia="Times New Roman" w:cs="Arial"/>
          <w:lang w:val="en-GB"/>
        </w:rPr>
        <w:t xml:space="preserve"> (2 marks)</w:t>
      </w:r>
      <w:r w:rsidR="00A97406" w:rsidRPr="003A2DC1">
        <w:rPr>
          <w:rFonts w:eastAsia="Times New Roman" w:cs="Arial"/>
          <w:lang w:val="en-GB"/>
        </w:rPr>
        <w:tab/>
      </w:r>
      <w:r w:rsidR="00A97406" w:rsidRPr="003A2DC1">
        <w:rPr>
          <w:rFonts w:eastAsia="Times New Roman" w:cs="Arial"/>
          <w:lang w:val="en-GB"/>
        </w:rPr>
        <w:tab/>
      </w:r>
      <w:r w:rsidR="00A97406" w:rsidRPr="003A2DC1">
        <w:rPr>
          <w:rFonts w:eastAsia="Times New Roman" w:cs="Arial"/>
          <w:lang w:val="en-GB"/>
        </w:rPr>
        <w:tab/>
      </w:r>
      <w:r w:rsidR="00A97406" w:rsidRPr="003A2DC1">
        <w:rPr>
          <w:rFonts w:eastAsia="Times New Roman" w:cs="Arial"/>
          <w:lang w:val="en-GB"/>
        </w:rPr>
        <w:tab/>
      </w:r>
    </w:p>
    <w:p w14:paraId="632A2D85" w14:textId="77777777" w:rsidR="009E045C" w:rsidRDefault="00D03AD0" w:rsidP="003A070A">
      <w:pPr>
        <w:tabs>
          <w:tab w:val="left" w:pos="709"/>
        </w:tabs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 xml:space="preserve">You will have the following equipment available to you: rulers, timers, laptops, </w:t>
      </w:r>
      <w:r w:rsidR="00812732">
        <w:rPr>
          <w:rFonts w:eastAsia="Times New Roman" w:cs="Arial"/>
          <w:bCs/>
          <w:lang w:val="en-GB"/>
        </w:rPr>
        <w:t>coffee, lollies, the whole classroom space,</w:t>
      </w:r>
      <w:r w:rsidR="009E045C">
        <w:rPr>
          <w:rFonts w:eastAsia="Times New Roman" w:cs="Arial"/>
          <w:bCs/>
          <w:lang w:val="en-GB"/>
        </w:rPr>
        <w:t xml:space="preserve"> outside.</w:t>
      </w:r>
    </w:p>
    <w:p w14:paraId="6925B5AD" w14:textId="1B54B77D" w:rsidR="00A86A01" w:rsidRPr="009E045C" w:rsidRDefault="009E045C" w:rsidP="009E045C">
      <w:pPr>
        <w:tabs>
          <w:tab w:val="left" w:pos="709"/>
        </w:tabs>
        <w:rPr>
          <w:rFonts w:cs="Arial"/>
          <w:b/>
        </w:rPr>
      </w:pPr>
      <w:r>
        <w:rPr>
          <w:rFonts w:eastAsia="Times New Roman" w:cs="Arial"/>
          <w:bCs/>
          <w:lang w:val="en-GB"/>
        </w:rPr>
        <w:t>REMEMBER: you are swapping your method with a classmate, so make sure you write a detailed method that is easy for them to follow!</w:t>
      </w:r>
      <w:r w:rsidR="00812732">
        <w:rPr>
          <w:rFonts w:eastAsia="Times New Roman" w:cs="Arial"/>
          <w:bCs/>
          <w:lang w:val="en-GB"/>
        </w:rPr>
        <w:t xml:space="preserve"> </w:t>
      </w:r>
      <w:r w:rsidR="00A86A01">
        <w:rPr>
          <w:rFonts w:cs="Arial"/>
          <w:b/>
        </w:rPr>
        <w:tab/>
      </w:r>
      <w:r w:rsidR="00A86A01">
        <w:rPr>
          <w:rFonts w:cs="Arial"/>
          <w:b/>
        </w:rPr>
        <w:tab/>
      </w:r>
    </w:p>
    <w:p w14:paraId="2DF41FF4" w14:textId="220A4AE5" w:rsidR="008A579B" w:rsidRDefault="00B3082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b/>
          <w:sz w:val="22"/>
          <w:szCs w:val="22"/>
        </w:rPr>
      </w:pPr>
      <w:r w:rsidRPr="00985161">
        <w:rPr>
          <w:rFonts w:asciiTheme="minorHAnsi" w:hAnsiTheme="minorHAnsi" w:cs="Arial"/>
          <w:b/>
        </w:rPr>
        <w:lastRenderedPageBreak/>
        <w:t>Analysis and evaluation</w:t>
      </w:r>
      <w:r w:rsidRPr="00A0189E">
        <w:rPr>
          <w:rFonts w:asciiTheme="minorHAnsi" w:hAnsiTheme="minorHAnsi" w:cs="Arial"/>
          <w:sz w:val="22"/>
          <w:szCs w:val="22"/>
        </w:rPr>
        <w:t xml:space="preserve"> </w:t>
      </w:r>
      <w:r w:rsidR="00A86A01">
        <w:rPr>
          <w:rFonts w:asciiTheme="minorHAnsi" w:hAnsiTheme="minorHAnsi" w:cs="Arial"/>
          <w:sz w:val="22"/>
          <w:szCs w:val="22"/>
        </w:rPr>
        <w:tab/>
      </w:r>
      <w:r w:rsidR="00A86A01">
        <w:rPr>
          <w:rFonts w:asciiTheme="minorHAnsi" w:hAnsiTheme="minorHAnsi" w:cs="Arial"/>
          <w:sz w:val="22"/>
          <w:szCs w:val="22"/>
        </w:rPr>
        <w:tab/>
      </w:r>
      <w:r w:rsidR="00A86A01">
        <w:rPr>
          <w:rFonts w:asciiTheme="minorHAnsi" w:hAnsiTheme="minorHAnsi" w:cs="Arial"/>
          <w:sz w:val="22"/>
          <w:szCs w:val="22"/>
        </w:rPr>
        <w:tab/>
      </w:r>
      <w:r w:rsidR="00080DFC">
        <w:rPr>
          <w:rFonts w:asciiTheme="minorHAnsi" w:hAnsiTheme="minorHAnsi" w:cs="Arial"/>
          <w:b/>
          <w:sz w:val="22"/>
          <w:szCs w:val="22"/>
        </w:rPr>
        <w:t>(23</w:t>
      </w:r>
      <w:r w:rsidR="00A86A01" w:rsidRPr="00A86A01">
        <w:rPr>
          <w:rFonts w:asciiTheme="minorHAnsi" w:hAnsiTheme="minorHAnsi" w:cs="Arial"/>
          <w:b/>
          <w:sz w:val="22"/>
          <w:szCs w:val="22"/>
        </w:rPr>
        <w:t xml:space="preserve"> marks)</w:t>
      </w:r>
    </w:p>
    <w:p w14:paraId="416F8417" w14:textId="77777777" w:rsidR="008A579B" w:rsidRDefault="008A579B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b/>
          <w:sz w:val="22"/>
          <w:szCs w:val="22"/>
        </w:rPr>
      </w:pPr>
    </w:p>
    <w:p w14:paraId="24C784C8" w14:textId="19A510E7" w:rsidR="009A0E42" w:rsidRDefault="008A579B" w:rsidP="008A579B">
      <w:pPr>
        <w:pStyle w:val="ListBullet4"/>
        <w:numPr>
          <w:ilvl w:val="0"/>
          <w:numId w:val="5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 w:rsidRPr="008A579B">
        <w:rPr>
          <w:rFonts w:asciiTheme="minorHAnsi" w:hAnsiTheme="minorHAnsi" w:cs="Arial"/>
          <w:sz w:val="22"/>
          <w:szCs w:val="22"/>
        </w:rPr>
        <w:t xml:space="preserve">Write an appropriate hypothesis for the method that you have been given </w:t>
      </w:r>
      <w:r w:rsidRPr="008A579B">
        <w:rPr>
          <w:rFonts w:asciiTheme="minorHAnsi" w:hAnsiTheme="minorHAnsi" w:cs="Arial"/>
          <w:sz w:val="22"/>
          <w:szCs w:val="22"/>
        </w:rPr>
        <w:tab/>
      </w:r>
      <w:r w:rsidRPr="008A579B">
        <w:rPr>
          <w:rFonts w:asciiTheme="minorHAnsi" w:hAnsiTheme="minorHAnsi" w:cs="Arial"/>
          <w:sz w:val="22"/>
          <w:szCs w:val="22"/>
        </w:rPr>
        <w:tab/>
      </w:r>
      <w:r w:rsidRPr="008A579B">
        <w:rPr>
          <w:rFonts w:asciiTheme="minorHAnsi" w:hAnsiTheme="minorHAnsi" w:cs="Arial"/>
          <w:sz w:val="22"/>
          <w:szCs w:val="22"/>
        </w:rPr>
        <w:tab/>
        <w:t>(2 marks)</w:t>
      </w:r>
    </w:p>
    <w:p w14:paraId="64E44D2B" w14:textId="25715B94" w:rsidR="00253D98" w:rsidRPr="008A579B" w:rsidRDefault="00253D98" w:rsidP="00253D98">
      <w:pPr>
        <w:pStyle w:val="ListBullet4"/>
        <w:numPr>
          <w:ilvl w:val="0"/>
          <w:numId w:val="0"/>
        </w:numPr>
        <w:tabs>
          <w:tab w:val="left" w:pos="8505"/>
        </w:tabs>
        <w:spacing w:line="360" w:lineRule="auto"/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FBE6A1" w14:textId="77777777" w:rsidR="008A579B" w:rsidRDefault="008A579B" w:rsidP="008A579B">
      <w:pPr>
        <w:pStyle w:val="ListBullet4"/>
        <w:numPr>
          <w:ilvl w:val="0"/>
          <w:numId w:val="0"/>
        </w:numPr>
        <w:tabs>
          <w:tab w:val="left" w:pos="8505"/>
        </w:tabs>
        <w:ind w:left="1209" w:hanging="360"/>
        <w:rPr>
          <w:rFonts w:asciiTheme="minorHAnsi" w:hAnsiTheme="minorHAnsi" w:cs="Arial"/>
          <w:sz w:val="22"/>
          <w:szCs w:val="22"/>
        </w:rPr>
      </w:pPr>
    </w:p>
    <w:p w14:paraId="7D28B0FD" w14:textId="5CCD86F4" w:rsidR="009A0E42" w:rsidRDefault="009A0E42" w:rsidP="009A0E42">
      <w:pPr>
        <w:pStyle w:val="ListBullet4"/>
        <w:numPr>
          <w:ilvl w:val="0"/>
          <w:numId w:val="5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 an appropriate table to display your data</w:t>
      </w:r>
      <w:r w:rsidR="00193FEE">
        <w:rPr>
          <w:rFonts w:asciiTheme="minorHAnsi" w:hAnsiTheme="minorHAnsi" w:cs="Arial"/>
          <w:sz w:val="22"/>
          <w:szCs w:val="22"/>
        </w:rPr>
        <w:t xml:space="preserve"> </w:t>
      </w:r>
      <w:r w:rsidR="00193FEE">
        <w:rPr>
          <w:rFonts w:asciiTheme="minorHAnsi" w:hAnsiTheme="minorHAnsi" w:cs="Arial"/>
          <w:sz w:val="22"/>
          <w:szCs w:val="22"/>
        </w:rPr>
        <w:tab/>
      </w:r>
      <w:r w:rsidR="00B303CD">
        <w:rPr>
          <w:rFonts w:asciiTheme="minorHAnsi" w:hAnsiTheme="minorHAnsi" w:cs="Arial"/>
          <w:sz w:val="22"/>
          <w:szCs w:val="22"/>
        </w:rPr>
        <w:tab/>
      </w:r>
      <w:r w:rsidR="00B303CD">
        <w:rPr>
          <w:rFonts w:asciiTheme="minorHAnsi" w:hAnsiTheme="minorHAnsi" w:cs="Arial"/>
          <w:sz w:val="22"/>
          <w:szCs w:val="22"/>
        </w:rPr>
        <w:tab/>
      </w:r>
      <w:r w:rsidR="00193FEE">
        <w:rPr>
          <w:rFonts w:asciiTheme="minorHAnsi" w:hAnsiTheme="minorHAnsi" w:cs="Arial"/>
          <w:sz w:val="22"/>
          <w:szCs w:val="22"/>
        </w:rPr>
        <w:t>(2 marks)</w:t>
      </w:r>
    </w:p>
    <w:p w14:paraId="1D1ACB5B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27F815D6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4D7138C0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0B9AF7D1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321CD23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2C7AB1B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0FBFA28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6DB8B814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627AD884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63F0A91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6B8548DF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34977F0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648B25CD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49360DCD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9BC53A1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08E11F62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F7DA88D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2B7FAAB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7185CF7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CB370AE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0AF6B448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56EE561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A628F0E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216FD9A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70BDDFA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D4FA246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3114B31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97E88FE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665A4B38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104801B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14B360B5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4091AB83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2F6D9D6D" w14:textId="77777777" w:rsidR="00253D98" w:rsidRDefault="00253D98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1DD12688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BBFFC6E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0F43FDAD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3E67971C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271CEF08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36A79EC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6D44200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27F4F02A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AAE3FE4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09D5F65B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7058C384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1851A394" w14:textId="77777777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4D1611A1" w14:textId="7964832A" w:rsidR="00B30828" w:rsidRDefault="00A86A01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bookmarkStart w:id="0" w:name="_GoBack"/>
      <w:bookmarkEnd w:id="0"/>
    </w:p>
    <w:p w14:paraId="032B1DDB" w14:textId="77FB2918" w:rsidR="00A86A01" w:rsidRPr="009A0E42" w:rsidRDefault="00A86A01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9A0E42">
        <w:rPr>
          <w:rFonts w:eastAsia="Times New Roman" w:cs="Arial"/>
          <w:szCs w:val="20"/>
        </w:rPr>
        <w:lastRenderedPageBreak/>
        <w:t>Draw a graph of your data:</w:t>
      </w:r>
      <w:r w:rsidR="00253D98">
        <w:rPr>
          <w:rFonts w:eastAsia="Times New Roman" w:cs="Arial"/>
          <w:szCs w:val="20"/>
        </w:rPr>
        <w:t xml:space="preserve"> </w:t>
      </w:r>
      <w:r w:rsidR="00253D98">
        <w:rPr>
          <w:rFonts w:eastAsia="Times New Roman" w:cs="Arial"/>
          <w:szCs w:val="20"/>
        </w:rPr>
        <w:tab/>
        <w:t xml:space="preserve">                      (5 Marks)</w:t>
      </w:r>
    </w:p>
    <w:p w14:paraId="6763BD33" w14:textId="31F317E1" w:rsidR="00A86A01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" w:cstheme="minorHAnsi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9E598A" wp14:editId="08D82109">
                <wp:simplePos x="0" y="0"/>
                <wp:positionH relativeFrom="column">
                  <wp:posOffset>822960</wp:posOffset>
                </wp:positionH>
                <wp:positionV relativeFrom="paragraph">
                  <wp:posOffset>170180</wp:posOffset>
                </wp:positionV>
                <wp:extent cx="4772025" cy="4381500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4381500"/>
                          <a:chOff x="0" y="0"/>
                          <a:chExt cx="5724525" cy="57435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724525" cy="2886076"/>
                            <a:chOff x="0" y="0"/>
                            <a:chExt cx="5724525" cy="2886076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28751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857500"/>
                            <a:ext cx="5724525" cy="2886075"/>
                            <a:chOff x="0" y="0"/>
                            <a:chExt cx="5724525" cy="2886075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42875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452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826B162" id="Group 20" o:spid="_x0000_s1026" style="position:absolute;margin-left:64.8pt;margin-top:13.4pt;width:375.75pt;height:345pt;z-index:-251654144;mso-width-relative:margin;mso-height-relative:margin" coordsize="57245,57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">
                <v:group id="Group 15" o:spid="_x0000_s1027" style="position:absolute;width:57245;height:28860" coordsize="57245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8" type="#_x0000_t75" style="position:absolute;top:14287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">
                    <v:imagedata r:id="rId8" o:title=""/>
                  </v:shape>
                  <v:shape id="Picture 14" o:spid="_x0000_s1029" type="#_x0000_t75" style="position:absolute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">
                    <v:imagedata r:id="rId8" o:title=""/>
                  </v:shape>
                </v:group>
                <v:group id="Group 17" o:spid="_x0000_s1030" style="position:absolute;top:28575;width:57245;height:28860" coordsize="57245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">
                  <v:shape id="Picture 18" o:spid="_x0000_s1031" type="#_x0000_t75" style="position:absolute;top:14287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">
                    <v:imagedata r:id="rId8" o:title=""/>
                  </v:shape>
                  <v:shape id="Picture 19" o:spid="_x0000_s1032" type="#_x0000_t75" style="position:absolute;width:5724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">
                    <v:imagedata r:id="rId8" o:title=""/>
                  </v:shape>
                </v:group>
              </v:group>
            </w:pict>
          </mc:Fallback>
        </mc:AlternateContent>
      </w:r>
    </w:p>
    <w:p w14:paraId="52D927A0" w14:textId="79EDC6DD" w:rsidR="00A86A01" w:rsidRPr="00A86A01" w:rsidRDefault="00A86A01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9F66345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AB3FC0A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C5E2AD5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71C354F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C052068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64BBD0C7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FE70D1A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5E199641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E49A106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1F66360B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761D1DC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DCEC3E5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1579433D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0EDBFE34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11E8EE30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003F04A6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D28AB51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46BDEB32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0A93D044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861C8CB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55B50C26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1C6C40C2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DA59C17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5B2D9FD1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0AF9125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7813B5F3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272ADA4" w14:textId="77777777" w:rsidR="000A4626" w:rsidRDefault="000A4626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66EE84D8" w14:textId="77777777" w:rsidR="00193FEE" w:rsidRDefault="00193FEE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62AF1E8F" w14:textId="3DEB2474" w:rsidR="00B30828" w:rsidRDefault="00A86A01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0A4626">
        <w:rPr>
          <w:rFonts w:eastAsia="Times New Roman" w:cs="Arial"/>
          <w:szCs w:val="20"/>
        </w:rPr>
        <w:t>D</w:t>
      </w:r>
      <w:r w:rsidR="00B30828" w:rsidRPr="000A4626">
        <w:rPr>
          <w:rFonts w:eastAsia="Times New Roman" w:cs="Arial"/>
          <w:szCs w:val="20"/>
        </w:rPr>
        <w:t>escribe the trend and/or pattern in your data</w:t>
      </w:r>
      <w:r w:rsidR="005F525C">
        <w:rPr>
          <w:rFonts w:eastAsia="Times New Roman" w:cs="Arial"/>
          <w:szCs w:val="20"/>
        </w:rPr>
        <w:t xml:space="preserve">. Use data from the graph to support your answer </w:t>
      </w:r>
      <w:r w:rsidR="00253D98">
        <w:rPr>
          <w:rFonts w:eastAsia="Times New Roman" w:cs="Arial"/>
          <w:szCs w:val="20"/>
        </w:rPr>
        <w:t xml:space="preserve">     </w:t>
      </w:r>
      <w:r w:rsidR="00193FEE">
        <w:rPr>
          <w:rFonts w:eastAsia="Times New Roman" w:cs="Arial"/>
          <w:szCs w:val="20"/>
        </w:rPr>
        <w:t>(2 marks)</w:t>
      </w:r>
    </w:p>
    <w:p w14:paraId="038F323A" w14:textId="27869FA2" w:rsidR="00253D98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F33EB0" w14:textId="77777777" w:rsidR="009A0E42" w:rsidRDefault="009A0E42" w:rsidP="009A0E42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6E10C9F" w14:textId="00E254A1" w:rsidR="00B30828" w:rsidRDefault="00A86A01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0A4626">
        <w:rPr>
          <w:rFonts w:eastAsia="Times New Roman" w:cs="Arial"/>
          <w:szCs w:val="20"/>
        </w:rPr>
        <w:t>U</w:t>
      </w:r>
      <w:r w:rsidR="00B30828" w:rsidRPr="000A4626">
        <w:rPr>
          <w:rFonts w:eastAsia="Times New Roman" w:cs="Arial"/>
          <w:szCs w:val="20"/>
        </w:rPr>
        <w:t xml:space="preserve">se your knowledge and understanding </w:t>
      </w:r>
      <w:r w:rsidRPr="000A4626">
        <w:rPr>
          <w:rFonts w:eastAsia="Times New Roman" w:cs="Arial"/>
          <w:szCs w:val="20"/>
        </w:rPr>
        <w:t xml:space="preserve"> of the nervous system </w:t>
      </w:r>
      <w:r w:rsidR="00B30828" w:rsidRPr="000A4626">
        <w:rPr>
          <w:rFonts w:eastAsia="Times New Roman" w:cs="Arial"/>
          <w:szCs w:val="20"/>
        </w:rPr>
        <w:t>to explain the trend and/or pattern of your results</w:t>
      </w:r>
      <w:r w:rsidR="00C12F4F">
        <w:rPr>
          <w:rFonts w:eastAsia="Times New Roman" w:cs="Arial"/>
          <w:szCs w:val="20"/>
        </w:rPr>
        <w:t xml:space="preserve"> </w:t>
      </w:r>
      <w:r w:rsidR="00C12F4F">
        <w:rPr>
          <w:rFonts w:eastAsia="Times New Roman" w:cs="Arial"/>
          <w:szCs w:val="20"/>
        </w:rPr>
        <w:tab/>
      </w:r>
      <w:r w:rsidR="00C12F4F">
        <w:rPr>
          <w:rFonts w:eastAsia="Times New Roman" w:cs="Arial"/>
          <w:szCs w:val="20"/>
        </w:rPr>
        <w:tab/>
      </w:r>
      <w:r w:rsidR="00C12F4F">
        <w:rPr>
          <w:rFonts w:eastAsia="Times New Roman" w:cs="Arial"/>
          <w:szCs w:val="20"/>
        </w:rPr>
        <w:tab/>
      </w:r>
      <w:r w:rsidR="00253D98">
        <w:rPr>
          <w:rFonts w:eastAsia="Times New Roman" w:cs="Arial"/>
          <w:szCs w:val="20"/>
        </w:rPr>
        <w:t xml:space="preserve">     </w:t>
      </w:r>
      <w:r w:rsidR="00C12F4F">
        <w:rPr>
          <w:rFonts w:eastAsia="Times New Roman" w:cs="Arial"/>
          <w:szCs w:val="20"/>
        </w:rPr>
        <w:t>(3 marks)</w:t>
      </w:r>
    </w:p>
    <w:p w14:paraId="3886D2A4" w14:textId="274BB300" w:rsidR="00253D98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7B3302" w14:textId="626082B4" w:rsidR="00103A35" w:rsidRDefault="00103A35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2B832F53" w14:textId="32DC95CE" w:rsidR="00103A35" w:rsidRDefault="00253D98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lastRenderedPageBreak/>
        <w:t xml:space="preserve">State whether this experiment is valid. Explain your reasoning                                                                   </w:t>
      </w:r>
      <w:r w:rsidR="00C12F4F">
        <w:rPr>
          <w:rFonts w:eastAsia="Times New Roman" w:cs="Arial"/>
          <w:szCs w:val="20"/>
        </w:rPr>
        <w:t xml:space="preserve"> (2 marks)</w:t>
      </w:r>
    </w:p>
    <w:p w14:paraId="536BD88D" w14:textId="6B5F7575" w:rsidR="00253D98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F6D758" w14:textId="77777777" w:rsidR="00253D98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</w:p>
    <w:p w14:paraId="1723C81B" w14:textId="25AE5B6C" w:rsidR="00B30828" w:rsidRDefault="00253D98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S</w:t>
      </w:r>
      <w:r w:rsidR="009A0E42">
        <w:rPr>
          <w:rFonts w:eastAsia="Times New Roman" w:cs="Arial"/>
          <w:szCs w:val="20"/>
        </w:rPr>
        <w:t>tate</w:t>
      </w:r>
      <w:r w:rsidR="00B30828" w:rsidRPr="000A4626">
        <w:rPr>
          <w:rFonts w:eastAsia="Times New Roman" w:cs="Arial"/>
          <w:szCs w:val="20"/>
        </w:rPr>
        <w:t xml:space="preserve"> </w:t>
      </w:r>
      <w:r w:rsidR="009A0E42">
        <w:rPr>
          <w:rFonts w:eastAsia="Times New Roman" w:cs="Arial"/>
          <w:szCs w:val="20"/>
        </w:rPr>
        <w:t>two</w:t>
      </w:r>
      <w:r w:rsidR="00B30828" w:rsidRPr="000A4626">
        <w:rPr>
          <w:rFonts w:eastAsia="Times New Roman" w:cs="Arial"/>
          <w:szCs w:val="20"/>
        </w:rPr>
        <w:t xml:space="preserve"> </w:t>
      </w:r>
      <w:r w:rsidR="009A0E42">
        <w:rPr>
          <w:rFonts w:eastAsia="Times New Roman" w:cs="Arial"/>
          <w:szCs w:val="20"/>
        </w:rPr>
        <w:t xml:space="preserve">improvements to </w:t>
      </w:r>
      <w:r w:rsidR="00B30828" w:rsidRPr="000A4626">
        <w:rPr>
          <w:rFonts w:eastAsia="Times New Roman" w:cs="Arial"/>
          <w:szCs w:val="20"/>
        </w:rPr>
        <w:t xml:space="preserve">the </w:t>
      </w:r>
      <w:r w:rsidR="009A0E42">
        <w:rPr>
          <w:rFonts w:eastAsia="Times New Roman" w:cs="Arial"/>
          <w:szCs w:val="20"/>
        </w:rPr>
        <w:t>experimental design, and explain how these improvements</w:t>
      </w:r>
      <w:r w:rsidR="00B30828" w:rsidRPr="000A4626">
        <w:rPr>
          <w:rFonts w:eastAsia="Times New Roman" w:cs="Arial"/>
          <w:szCs w:val="20"/>
        </w:rPr>
        <w:t xml:space="preserve"> </w:t>
      </w:r>
      <w:r w:rsidR="009A0E42">
        <w:rPr>
          <w:rFonts w:eastAsia="Times New Roman" w:cs="Arial"/>
          <w:szCs w:val="20"/>
        </w:rPr>
        <w:t xml:space="preserve">will </w:t>
      </w:r>
      <w:r w:rsidR="00B30828" w:rsidRPr="000A4626">
        <w:rPr>
          <w:rFonts w:eastAsia="Times New Roman" w:cs="Arial"/>
          <w:szCs w:val="20"/>
        </w:rPr>
        <w:t xml:space="preserve"> </w:t>
      </w:r>
      <w:r w:rsidR="009A0E42">
        <w:rPr>
          <w:rFonts w:eastAsia="Times New Roman" w:cs="Arial"/>
          <w:szCs w:val="20"/>
        </w:rPr>
        <w:t>increase</w:t>
      </w:r>
      <w:r w:rsidR="00B30828" w:rsidRPr="000A4626">
        <w:rPr>
          <w:rFonts w:eastAsia="Times New Roman" w:cs="Arial"/>
          <w:szCs w:val="20"/>
        </w:rPr>
        <w:t xml:space="preserve"> the reliability of your data </w:t>
      </w:r>
      <w:r>
        <w:rPr>
          <w:rFonts w:eastAsia="Times New Roman" w:cs="Arial"/>
          <w:szCs w:val="20"/>
        </w:rPr>
        <w:tab/>
      </w:r>
      <w:r>
        <w:rPr>
          <w:rFonts w:eastAsia="Times New Roman" w:cs="Arial"/>
          <w:szCs w:val="20"/>
        </w:rPr>
        <w:tab/>
        <w:t xml:space="preserve">                   </w:t>
      </w:r>
      <w:r w:rsidR="00C12F4F">
        <w:rPr>
          <w:rFonts w:eastAsia="Times New Roman" w:cs="Arial"/>
          <w:szCs w:val="20"/>
        </w:rPr>
        <w:t>(4 marks)</w:t>
      </w:r>
    </w:p>
    <w:p w14:paraId="6EFEE928" w14:textId="4443A588" w:rsidR="00253D98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B8F112" w14:textId="77777777" w:rsidR="009A0E42" w:rsidRDefault="009A0E42" w:rsidP="009A0E42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820F6D2" w14:textId="77777777" w:rsidR="009A0E42" w:rsidRDefault="009A0E42" w:rsidP="009A0E42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3D100D1E" w14:textId="05D559D7" w:rsidR="00B30828" w:rsidRDefault="00630C66" w:rsidP="009A0E42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0A4626">
        <w:rPr>
          <w:rFonts w:eastAsia="Times New Roman" w:cs="Arial"/>
          <w:szCs w:val="20"/>
        </w:rPr>
        <w:t>Write a scientific conclusion</w:t>
      </w:r>
      <w:r w:rsidR="004B6FFB">
        <w:rPr>
          <w:rFonts w:eastAsia="Times New Roman" w:cs="Arial"/>
          <w:szCs w:val="20"/>
        </w:rPr>
        <w:t xml:space="preserve"> </w:t>
      </w:r>
      <w:r w:rsidR="00253D98">
        <w:rPr>
          <w:rFonts w:eastAsia="Times New Roman" w:cs="Arial"/>
          <w:szCs w:val="20"/>
        </w:rPr>
        <w:tab/>
        <w:t xml:space="preserve">                       </w:t>
      </w:r>
      <w:r w:rsidR="004B6FFB">
        <w:rPr>
          <w:rFonts w:eastAsia="Times New Roman" w:cs="Arial"/>
          <w:szCs w:val="20"/>
        </w:rPr>
        <w:t>(3</w:t>
      </w:r>
      <w:r w:rsidR="00C12F4F">
        <w:rPr>
          <w:rFonts w:eastAsia="Times New Roman" w:cs="Arial"/>
          <w:szCs w:val="20"/>
        </w:rPr>
        <w:t xml:space="preserve"> marks)</w:t>
      </w:r>
    </w:p>
    <w:p w14:paraId="2CF60E69" w14:textId="76939341" w:rsidR="00253D98" w:rsidRPr="000A4626" w:rsidRDefault="00253D98" w:rsidP="00253D98">
      <w:pPr>
        <w:pStyle w:val="ListParagraph"/>
        <w:tabs>
          <w:tab w:val="left" w:pos="-851"/>
          <w:tab w:val="left" w:pos="8505"/>
        </w:tabs>
        <w:spacing w:after="0" w:line="360" w:lineRule="auto"/>
        <w:ind w:right="-27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D41F14" w14:textId="77777777" w:rsidR="00B30828" w:rsidRPr="003023B4" w:rsidRDefault="00B30828" w:rsidP="00B30828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="Arial"/>
          <w:szCs w:val="20"/>
        </w:rPr>
      </w:pPr>
    </w:p>
    <w:p w14:paraId="25040063" w14:textId="77777777" w:rsidR="00B30828" w:rsidRPr="0024421E" w:rsidRDefault="00B30828" w:rsidP="00B30828">
      <w:pPr>
        <w:pStyle w:val="ListBullet4"/>
        <w:numPr>
          <w:ilvl w:val="0"/>
          <w:numId w:val="0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</w:rPr>
        <w:tab/>
      </w:r>
    </w:p>
    <w:p w14:paraId="45363EDA" w14:textId="77777777" w:rsidR="00B30828" w:rsidRPr="00EC0E30" w:rsidRDefault="00B30828" w:rsidP="00EC0E30">
      <w:pPr>
        <w:tabs>
          <w:tab w:val="left" w:pos="709"/>
        </w:tabs>
        <w:rPr>
          <w:rFonts w:eastAsia="Times New Roman" w:cs="Arial"/>
          <w:bCs/>
          <w:lang w:val="en-GB"/>
        </w:rPr>
      </w:pPr>
    </w:p>
    <w:sectPr w:rsidR="00B30828" w:rsidRPr="00EC0E30" w:rsidSect="005F07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AEB0626"/>
    <w:multiLevelType w:val="hybridMultilevel"/>
    <w:tmpl w:val="FE72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C27E4"/>
    <w:multiLevelType w:val="hybridMultilevel"/>
    <w:tmpl w:val="160645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2" w:hanging="360"/>
      </w:pPr>
      <w:rPr>
        <w:rFonts w:ascii="Wingdings" w:hAnsi="Wingdings" w:hint="default"/>
      </w:rPr>
    </w:lvl>
  </w:abstractNum>
  <w:abstractNum w:abstractNumId="3">
    <w:nsid w:val="10302AF1"/>
    <w:multiLevelType w:val="hybridMultilevel"/>
    <w:tmpl w:val="3580DD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A63CF"/>
    <w:multiLevelType w:val="hybridMultilevel"/>
    <w:tmpl w:val="F0302B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35843"/>
    <w:rsid w:val="00080DFC"/>
    <w:rsid w:val="00093D87"/>
    <w:rsid w:val="000A4626"/>
    <w:rsid w:val="000B0477"/>
    <w:rsid w:val="000B526C"/>
    <w:rsid w:val="000C6468"/>
    <w:rsid w:val="000D3C05"/>
    <w:rsid w:val="000E2092"/>
    <w:rsid w:val="000E5D85"/>
    <w:rsid w:val="00103A35"/>
    <w:rsid w:val="001072C4"/>
    <w:rsid w:val="00122FFF"/>
    <w:rsid w:val="001360FF"/>
    <w:rsid w:val="00136846"/>
    <w:rsid w:val="00151D22"/>
    <w:rsid w:val="00153FCE"/>
    <w:rsid w:val="0015466B"/>
    <w:rsid w:val="00193FEE"/>
    <w:rsid w:val="001C6FBE"/>
    <w:rsid w:val="001C7500"/>
    <w:rsid w:val="001D1F20"/>
    <w:rsid w:val="001F0959"/>
    <w:rsid w:val="001F5B24"/>
    <w:rsid w:val="00206C79"/>
    <w:rsid w:val="002501E6"/>
    <w:rsid w:val="00253D98"/>
    <w:rsid w:val="00263278"/>
    <w:rsid w:val="002C0DAB"/>
    <w:rsid w:val="002E6EBE"/>
    <w:rsid w:val="003064BB"/>
    <w:rsid w:val="003544C4"/>
    <w:rsid w:val="003659F6"/>
    <w:rsid w:val="003766EF"/>
    <w:rsid w:val="003A070A"/>
    <w:rsid w:val="003A2DC1"/>
    <w:rsid w:val="003A3E70"/>
    <w:rsid w:val="003B6D4B"/>
    <w:rsid w:val="004036D9"/>
    <w:rsid w:val="00404532"/>
    <w:rsid w:val="004165ED"/>
    <w:rsid w:val="00422563"/>
    <w:rsid w:val="00456F63"/>
    <w:rsid w:val="00463AC2"/>
    <w:rsid w:val="00472BF7"/>
    <w:rsid w:val="00484F86"/>
    <w:rsid w:val="004A215D"/>
    <w:rsid w:val="004B6FFB"/>
    <w:rsid w:val="004C4499"/>
    <w:rsid w:val="004C5B91"/>
    <w:rsid w:val="004E078C"/>
    <w:rsid w:val="004E0FFB"/>
    <w:rsid w:val="004E3480"/>
    <w:rsid w:val="004F2235"/>
    <w:rsid w:val="004F2DCC"/>
    <w:rsid w:val="0051420E"/>
    <w:rsid w:val="00520C27"/>
    <w:rsid w:val="00527139"/>
    <w:rsid w:val="005362DC"/>
    <w:rsid w:val="005409F3"/>
    <w:rsid w:val="005429D2"/>
    <w:rsid w:val="005464CE"/>
    <w:rsid w:val="00555421"/>
    <w:rsid w:val="00573074"/>
    <w:rsid w:val="0057425E"/>
    <w:rsid w:val="00593D2F"/>
    <w:rsid w:val="005A1AD7"/>
    <w:rsid w:val="005A57E0"/>
    <w:rsid w:val="005B7C2C"/>
    <w:rsid w:val="005D2927"/>
    <w:rsid w:val="005D52AE"/>
    <w:rsid w:val="005E782F"/>
    <w:rsid w:val="005F0726"/>
    <w:rsid w:val="005F525C"/>
    <w:rsid w:val="0060772B"/>
    <w:rsid w:val="00615194"/>
    <w:rsid w:val="00617489"/>
    <w:rsid w:val="00617EA5"/>
    <w:rsid w:val="00630C66"/>
    <w:rsid w:val="00663B3F"/>
    <w:rsid w:val="00694C96"/>
    <w:rsid w:val="006960BD"/>
    <w:rsid w:val="006A07CB"/>
    <w:rsid w:val="006D5269"/>
    <w:rsid w:val="00707B68"/>
    <w:rsid w:val="00714B9B"/>
    <w:rsid w:val="00754318"/>
    <w:rsid w:val="00763775"/>
    <w:rsid w:val="007641D8"/>
    <w:rsid w:val="00775956"/>
    <w:rsid w:val="007A4E77"/>
    <w:rsid w:val="007A5DA0"/>
    <w:rsid w:val="007B3631"/>
    <w:rsid w:val="007B587B"/>
    <w:rsid w:val="007B6FBC"/>
    <w:rsid w:val="007C2BE8"/>
    <w:rsid w:val="007D2017"/>
    <w:rsid w:val="007D473A"/>
    <w:rsid w:val="007D6574"/>
    <w:rsid w:val="007F5369"/>
    <w:rsid w:val="00812732"/>
    <w:rsid w:val="00814C22"/>
    <w:rsid w:val="00836044"/>
    <w:rsid w:val="00840727"/>
    <w:rsid w:val="008662F8"/>
    <w:rsid w:val="00866F38"/>
    <w:rsid w:val="00867E81"/>
    <w:rsid w:val="00871B75"/>
    <w:rsid w:val="00874D7F"/>
    <w:rsid w:val="00880B05"/>
    <w:rsid w:val="008A1184"/>
    <w:rsid w:val="008A579B"/>
    <w:rsid w:val="00915E2E"/>
    <w:rsid w:val="00927A0F"/>
    <w:rsid w:val="0093251E"/>
    <w:rsid w:val="0094294B"/>
    <w:rsid w:val="00943A57"/>
    <w:rsid w:val="009524EF"/>
    <w:rsid w:val="00995A67"/>
    <w:rsid w:val="00996E5B"/>
    <w:rsid w:val="009A0E42"/>
    <w:rsid w:val="009A5A57"/>
    <w:rsid w:val="009B7EA4"/>
    <w:rsid w:val="009D28CA"/>
    <w:rsid w:val="009E045C"/>
    <w:rsid w:val="009E0ACF"/>
    <w:rsid w:val="009E3D8E"/>
    <w:rsid w:val="00A037C2"/>
    <w:rsid w:val="00A235DD"/>
    <w:rsid w:val="00A343C6"/>
    <w:rsid w:val="00A61ACF"/>
    <w:rsid w:val="00A70831"/>
    <w:rsid w:val="00A86A01"/>
    <w:rsid w:val="00A945C6"/>
    <w:rsid w:val="00A97406"/>
    <w:rsid w:val="00AB6EDE"/>
    <w:rsid w:val="00AC6B00"/>
    <w:rsid w:val="00AD4331"/>
    <w:rsid w:val="00AE64DA"/>
    <w:rsid w:val="00B044A4"/>
    <w:rsid w:val="00B237B9"/>
    <w:rsid w:val="00B25854"/>
    <w:rsid w:val="00B2620B"/>
    <w:rsid w:val="00B303CD"/>
    <w:rsid w:val="00B30828"/>
    <w:rsid w:val="00B36FDF"/>
    <w:rsid w:val="00B66C28"/>
    <w:rsid w:val="00BA3178"/>
    <w:rsid w:val="00BA39BC"/>
    <w:rsid w:val="00BB36C5"/>
    <w:rsid w:val="00C12F4F"/>
    <w:rsid w:val="00C31AE9"/>
    <w:rsid w:val="00C972E7"/>
    <w:rsid w:val="00CD25C6"/>
    <w:rsid w:val="00CF6542"/>
    <w:rsid w:val="00D03AD0"/>
    <w:rsid w:val="00D14ECD"/>
    <w:rsid w:val="00D3048B"/>
    <w:rsid w:val="00D3167B"/>
    <w:rsid w:val="00D52709"/>
    <w:rsid w:val="00D56C85"/>
    <w:rsid w:val="00D742EB"/>
    <w:rsid w:val="00D804C2"/>
    <w:rsid w:val="00DA4321"/>
    <w:rsid w:val="00DA4EBC"/>
    <w:rsid w:val="00DB3097"/>
    <w:rsid w:val="00DB422E"/>
    <w:rsid w:val="00DD6126"/>
    <w:rsid w:val="00DE698A"/>
    <w:rsid w:val="00DF104C"/>
    <w:rsid w:val="00E27898"/>
    <w:rsid w:val="00E605A5"/>
    <w:rsid w:val="00E96421"/>
    <w:rsid w:val="00EC0E30"/>
    <w:rsid w:val="00EC7066"/>
    <w:rsid w:val="00ED6A8B"/>
    <w:rsid w:val="00EE751E"/>
    <w:rsid w:val="00EF016A"/>
    <w:rsid w:val="00F06D35"/>
    <w:rsid w:val="00F424C0"/>
    <w:rsid w:val="00F57DD0"/>
    <w:rsid w:val="00F61638"/>
    <w:rsid w:val="00F8588D"/>
    <w:rsid w:val="00F8675B"/>
    <w:rsid w:val="00FA2F8D"/>
    <w:rsid w:val="00FA455F"/>
    <w:rsid w:val="00FD449F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0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EF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F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4">
    <w:name w:val="List Bullet 4"/>
    <w:basedOn w:val="Normal"/>
    <w:rsid w:val="00B30828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EF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F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4">
    <w:name w:val="List Bullet 4"/>
    <w:basedOn w:val="Normal"/>
    <w:rsid w:val="00B30828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893E8211</Template>
  <TotalTime>56</TotalTime>
  <Pages>4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BELLMAN Rachel</cp:lastModifiedBy>
  <cp:revision>88</cp:revision>
  <cp:lastPrinted>2019-04-10T23:53:00Z</cp:lastPrinted>
  <dcterms:created xsi:type="dcterms:W3CDTF">2018-02-27T08:43:00Z</dcterms:created>
  <dcterms:modified xsi:type="dcterms:W3CDTF">2019-04-10T23:54:00Z</dcterms:modified>
</cp:coreProperties>
</file>