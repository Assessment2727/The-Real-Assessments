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18" w:rsidRPr="0093251E" w:rsidRDefault="00567B18" w:rsidP="00567B18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60288" behindDoc="1" locked="0" layoutInCell="1" allowOverlap="1" wp14:anchorId="5D8552B5" wp14:editId="5EC2C1B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2" name="Picture 2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BIOLOGICAL SCIENCE</w:t>
      </w:r>
    </w:p>
    <w:p w:rsidR="00567B18" w:rsidRDefault="00567B18" w:rsidP="00567B18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8 – MICRO-ORGANISMS GROWTH INVESTIGATION</w:t>
      </w:r>
    </w:p>
    <w:p w:rsidR="006F6935" w:rsidRDefault="006F6935" w:rsidP="006F6935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MARKING KEY</w:t>
      </w:r>
    </w:p>
    <w:p w:rsidR="006F6935" w:rsidRDefault="006F6935" w:rsidP="006F6935">
      <w:pPr>
        <w:spacing w:after="0" w:line="240" w:lineRule="auto"/>
        <w:rPr>
          <w:b/>
          <w:sz w:val="26"/>
          <w:szCs w:val="26"/>
        </w:rPr>
      </w:pPr>
    </w:p>
    <w:p w:rsidR="00567B18" w:rsidRDefault="00567B18" w:rsidP="00567B18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PART A – RESEARCH AND INVESTIGATION DEVELOPMENT</w:t>
      </w:r>
      <w:r w:rsidR="00B6113B">
        <w:rPr>
          <w:b/>
          <w:i/>
        </w:rPr>
        <w:t xml:space="preserve"> </w:t>
      </w:r>
      <w:r w:rsidR="00B6113B">
        <w:rPr>
          <w:b/>
          <w:i/>
        </w:rPr>
        <w:tab/>
      </w:r>
      <w:r w:rsidR="00B6113B">
        <w:rPr>
          <w:b/>
          <w:i/>
        </w:rPr>
        <w:tab/>
      </w:r>
      <w:r w:rsidR="00B6113B">
        <w:rPr>
          <w:b/>
          <w:i/>
        </w:rPr>
        <w:tab/>
      </w:r>
      <w:r w:rsidR="00B6113B">
        <w:rPr>
          <w:b/>
          <w:i/>
        </w:rPr>
        <w:tab/>
        <w:t xml:space="preserve">        (16 MARKS)</w:t>
      </w:r>
    </w:p>
    <w:p w:rsidR="00047FEA" w:rsidRPr="00520C27" w:rsidRDefault="00047FEA" w:rsidP="00047FEA">
      <w:pPr>
        <w:spacing w:after="0" w:line="240" w:lineRule="auto"/>
        <w:rPr>
          <w:b/>
          <w:sz w:val="16"/>
          <w:szCs w:val="16"/>
        </w:rPr>
      </w:pPr>
    </w:p>
    <w:p w:rsidR="00047FEA" w:rsidRDefault="00047FEA" w:rsidP="00047FEA">
      <w:pPr>
        <w:pStyle w:val="ListParagraph"/>
        <w:numPr>
          <w:ilvl w:val="0"/>
          <w:numId w:val="12"/>
        </w:numPr>
        <w:spacing w:after="0" w:line="240" w:lineRule="auto"/>
        <w:jc w:val="both"/>
      </w:pPr>
    </w:p>
    <w:tbl>
      <w:tblPr>
        <w:tblStyle w:val="TableGrid"/>
        <w:tblW w:w="9718" w:type="dxa"/>
        <w:tblInd w:w="-4" w:type="dxa"/>
        <w:tblLook w:val="04A0" w:firstRow="1" w:lastRow="0" w:firstColumn="1" w:lastColumn="0" w:noHBand="0" w:noVBand="1"/>
      </w:tblPr>
      <w:tblGrid>
        <w:gridCol w:w="8301"/>
        <w:gridCol w:w="1400"/>
        <w:gridCol w:w="17"/>
      </w:tblGrid>
      <w:tr w:rsidR="00047FEA" w:rsidRPr="00D03F1E" w:rsidTr="00465864">
        <w:tc>
          <w:tcPr>
            <w:tcW w:w="8301" w:type="dxa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1417" w:type="dxa"/>
            <w:gridSpan w:val="2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Mark</w:t>
            </w:r>
          </w:p>
        </w:tc>
      </w:tr>
      <w:tr w:rsidR="00047FEA" w:rsidRPr="00D03F1E" w:rsidTr="00465864">
        <w:trPr>
          <w:gridAfter w:val="1"/>
          <w:wAfter w:w="17" w:type="dxa"/>
          <w:trHeight w:val="1165"/>
        </w:trPr>
        <w:tc>
          <w:tcPr>
            <w:tcW w:w="8301" w:type="dxa"/>
            <w:vAlign w:val="center"/>
          </w:tcPr>
          <w:p w:rsidR="00047FEA" w:rsidRPr="00833CF1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833CF1">
              <w:rPr>
                <w:rFonts w:eastAsia="Times New Roman" w:cs="Arial"/>
                <w:b/>
                <w:sz w:val="20"/>
                <w:szCs w:val="20"/>
              </w:rPr>
              <w:t>A-</w:t>
            </w:r>
            <w:r>
              <w:rPr>
                <w:rFonts w:eastAsia="Times New Roman" w:cs="Arial"/>
                <w:b/>
                <w:sz w:val="20"/>
                <w:szCs w:val="20"/>
              </w:rPr>
              <w:t xml:space="preserve"> </w:t>
            </w:r>
            <w:r w:rsidRPr="00833CF1">
              <w:rPr>
                <w:rFonts w:eastAsia="Times New Roman" w:cs="Arial"/>
                <w:b/>
                <w:sz w:val="20"/>
                <w:szCs w:val="20"/>
              </w:rPr>
              <w:t xml:space="preserve">Grade 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Descriptive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All facts included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Accurate information</w:t>
            </w:r>
          </w:p>
          <w:p w:rsidR="00047FEA" w:rsidRPr="00833CF1" w:rsidRDefault="00047FEA" w:rsidP="00047FEA">
            <w:pPr>
              <w:pStyle w:val="ListParagraph"/>
              <w:numPr>
                <w:ilvl w:val="0"/>
                <w:numId w:val="11"/>
              </w:numPr>
            </w:pPr>
            <w:r>
              <w:t>Used own words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5</w:t>
            </w:r>
          </w:p>
        </w:tc>
      </w:tr>
      <w:tr w:rsidR="00047FEA" w:rsidRPr="00D03F1E" w:rsidTr="00465864">
        <w:trPr>
          <w:gridAfter w:val="1"/>
          <w:wAfter w:w="17" w:type="dxa"/>
          <w:trHeight w:val="546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B-Grade</w:t>
            </w:r>
          </w:p>
          <w:p w:rsidR="00047FEA" w:rsidRPr="00833CF1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 w:rsidRPr="00833CF1">
              <w:rPr>
                <w:rFonts w:eastAsia="Times New Roman" w:cs="Arial"/>
                <w:sz w:val="20"/>
                <w:szCs w:val="20"/>
              </w:rPr>
              <w:t>S</w:t>
            </w:r>
            <w:r>
              <w:rPr>
                <w:rFonts w:eastAsia="Times New Roman" w:cs="Arial"/>
                <w:sz w:val="20"/>
                <w:szCs w:val="20"/>
              </w:rPr>
              <w:t>ame as above but one area not so good</w:t>
            </w:r>
            <w:r w:rsidRPr="00833CF1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4</w:t>
            </w:r>
          </w:p>
        </w:tc>
      </w:tr>
      <w:tr w:rsidR="00047FEA" w:rsidRPr="00D03F1E" w:rsidTr="00465864">
        <w:trPr>
          <w:gridAfter w:val="1"/>
          <w:wAfter w:w="17" w:type="dxa"/>
          <w:trHeight w:val="560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C-Grade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Attempted question</w:t>
            </w:r>
          </w:p>
          <w:p w:rsidR="00047FEA" w:rsidRPr="00833CF1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Accurate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3</w:t>
            </w:r>
          </w:p>
        </w:tc>
      </w:tr>
      <w:tr w:rsidR="00047FEA" w:rsidRPr="00D03F1E" w:rsidTr="00465864">
        <w:trPr>
          <w:gridAfter w:val="1"/>
          <w:wAfter w:w="17" w:type="dxa"/>
          <w:trHeight w:val="263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D-Grade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Some attempt to answer </w:t>
            </w:r>
          </w:p>
          <w:p w:rsidR="00047FEA" w:rsidRPr="00554316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Vague attempt/surface knowledge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2</w:t>
            </w:r>
          </w:p>
        </w:tc>
      </w:tr>
      <w:tr w:rsidR="00047FEA" w:rsidRPr="00D03F1E" w:rsidTr="00465864">
        <w:trPr>
          <w:gridAfter w:val="1"/>
          <w:wAfter w:w="17" w:type="dxa"/>
          <w:trHeight w:val="263"/>
        </w:trPr>
        <w:tc>
          <w:tcPr>
            <w:tcW w:w="8301" w:type="dxa"/>
            <w:vAlign w:val="center"/>
          </w:tcPr>
          <w:p w:rsidR="00047FEA" w:rsidRDefault="00047FEA" w:rsidP="00465864">
            <w:pPr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E-Grade</w:t>
            </w:r>
          </w:p>
          <w:p w:rsidR="00047FEA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No attempt</w:t>
            </w:r>
          </w:p>
          <w:p w:rsidR="00047FEA" w:rsidRPr="00554316" w:rsidRDefault="00047FEA" w:rsidP="00047FEA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Wrong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 w:rsidRPr="0022531A">
              <w:rPr>
                <w:rFonts w:eastAsia="Times New Roman" w:cs="Arial"/>
                <w:bCs/>
                <w:color w:val="FF0000"/>
                <w:sz w:val="20"/>
                <w:szCs w:val="20"/>
              </w:rPr>
              <w:t>0</w:t>
            </w:r>
          </w:p>
        </w:tc>
      </w:tr>
      <w:tr w:rsidR="00047FEA" w:rsidRPr="00D03F1E" w:rsidTr="00465864">
        <w:trPr>
          <w:gridAfter w:val="1"/>
          <w:wAfter w:w="17" w:type="dxa"/>
        </w:trPr>
        <w:tc>
          <w:tcPr>
            <w:tcW w:w="8301" w:type="dxa"/>
            <w:vAlign w:val="center"/>
          </w:tcPr>
          <w:p w:rsidR="00047FEA" w:rsidRPr="00D03F1E" w:rsidRDefault="00047FEA" w:rsidP="00465864">
            <w:pPr>
              <w:tabs>
                <w:tab w:val="left" w:pos="720"/>
              </w:tabs>
              <w:ind w:right="143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D03F1E">
              <w:rPr>
                <w:rFonts w:eastAsia="Times New Roman" w:cs="Arial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spacing w:before="40" w:after="40"/>
              <w:ind w:right="-38"/>
              <w:jc w:val="center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</w:tr>
    </w:tbl>
    <w:p w:rsidR="00567B18" w:rsidRDefault="00567B18" w:rsidP="00567B18">
      <w:pPr>
        <w:spacing w:after="0" w:line="240" w:lineRule="auto"/>
      </w:pPr>
    </w:p>
    <w:p w:rsidR="00047FEA" w:rsidRDefault="00047FEA" w:rsidP="00047FEA">
      <w:pPr>
        <w:pStyle w:val="ListParagraph"/>
        <w:numPr>
          <w:ilvl w:val="0"/>
          <w:numId w:val="12"/>
        </w:numPr>
        <w:spacing w:after="0" w:line="240" w:lineRule="auto"/>
      </w:pPr>
      <w:r>
        <w:t>Experiment Design</w:t>
      </w:r>
    </w:p>
    <w:tbl>
      <w:tblPr>
        <w:tblStyle w:val="TableGrid"/>
        <w:tblW w:w="9718" w:type="dxa"/>
        <w:tblInd w:w="-4" w:type="dxa"/>
        <w:tblLook w:val="04A0" w:firstRow="1" w:lastRow="0" w:firstColumn="1" w:lastColumn="0" w:noHBand="0" w:noVBand="1"/>
      </w:tblPr>
      <w:tblGrid>
        <w:gridCol w:w="8301"/>
        <w:gridCol w:w="1400"/>
        <w:gridCol w:w="17"/>
      </w:tblGrid>
      <w:tr w:rsidR="00047FEA" w:rsidRPr="00D03F1E" w:rsidTr="00465864">
        <w:tc>
          <w:tcPr>
            <w:tcW w:w="8301" w:type="dxa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1417" w:type="dxa"/>
            <w:gridSpan w:val="2"/>
            <w:shd w:val="clear" w:color="auto" w:fill="FFD966" w:themeFill="accent4" w:themeFillTint="99"/>
          </w:tcPr>
          <w:p w:rsidR="00047FEA" w:rsidRPr="00D03F1E" w:rsidRDefault="00047FEA" w:rsidP="00465864">
            <w:pPr>
              <w:spacing w:before="40" w:after="40"/>
              <w:jc w:val="center"/>
              <w:rPr>
                <w:b/>
                <w:sz w:val="20"/>
                <w:szCs w:val="20"/>
                <w:lang w:val="fr-FR"/>
              </w:rPr>
            </w:pPr>
            <w:r w:rsidRPr="00D03F1E">
              <w:rPr>
                <w:b/>
                <w:sz w:val="20"/>
                <w:szCs w:val="20"/>
                <w:lang w:val="fr-FR"/>
              </w:rPr>
              <w:t>Mark</w:t>
            </w:r>
          </w:p>
        </w:tc>
      </w:tr>
      <w:tr w:rsidR="00047FEA" w:rsidRPr="00D03F1E" w:rsidTr="00047FEA">
        <w:trPr>
          <w:gridAfter w:val="1"/>
          <w:wAfter w:w="17" w:type="dxa"/>
          <w:trHeight w:val="496"/>
        </w:trPr>
        <w:tc>
          <w:tcPr>
            <w:tcW w:w="8301" w:type="dxa"/>
            <w:vAlign w:val="center"/>
          </w:tcPr>
          <w:p w:rsidR="00047FEA" w:rsidRPr="00AA26ED" w:rsidRDefault="00047FEA" w:rsidP="00047FEA">
            <w:pPr>
              <w:rPr>
                <w:b/>
              </w:rPr>
            </w:pPr>
            <w:r w:rsidRPr="00AA26ED">
              <w:rPr>
                <w:b/>
              </w:rPr>
              <w:t>Title</w:t>
            </w:r>
          </w:p>
        </w:tc>
        <w:tc>
          <w:tcPr>
            <w:tcW w:w="1400" w:type="dxa"/>
            <w:vAlign w:val="center"/>
          </w:tcPr>
          <w:p w:rsidR="00047FEA" w:rsidRPr="0022531A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</w:t>
            </w:r>
            <w:r w:rsidR="00047FEA">
              <w:rPr>
                <w:rFonts w:eastAsia="Times New Roman" w:cs="Arial"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047FEA" w:rsidRPr="00D03F1E" w:rsidTr="00465864">
        <w:trPr>
          <w:gridAfter w:val="1"/>
          <w:wAfter w:w="17" w:type="dxa"/>
          <w:trHeight w:val="546"/>
        </w:trPr>
        <w:tc>
          <w:tcPr>
            <w:tcW w:w="8301" w:type="dxa"/>
            <w:vAlign w:val="center"/>
          </w:tcPr>
          <w:p w:rsidR="00047FEA" w:rsidRPr="00AA26ED" w:rsidRDefault="00047FEA" w:rsidP="00047FEA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AA26ED">
              <w:rPr>
                <w:rFonts w:eastAsia="Times New Roman" w:cs="Arial"/>
                <w:b/>
                <w:sz w:val="20"/>
                <w:szCs w:val="20"/>
              </w:rPr>
              <w:t>Materials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Specific values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All materials </w:t>
            </w:r>
          </w:p>
        </w:tc>
        <w:tc>
          <w:tcPr>
            <w:tcW w:w="1400" w:type="dxa"/>
            <w:vAlign w:val="center"/>
          </w:tcPr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Pr="0022531A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</w:tc>
      </w:tr>
      <w:tr w:rsidR="00047FEA" w:rsidRPr="00D03F1E" w:rsidTr="00465864">
        <w:trPr>
          <w:gridAfter w:val="1"/>
          <w:wAfter w:w="17" w:type="dxa"/>
          <w:trHeight w:val="560"/>
        </w:trPr>
        <w:tc>
          <w:tcPr>
            <w:tcW w:w="8301" w:type="dxa"/>
            <w:vAlign w:val="center"/>
          </w:tcPr>
          <w:p w:rsidR="00047FEA" w:rsidRDefault="00047FEA" w:rsidP="00047FEA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AA26ED">
              <w:rPr>
                <w:rFonts w:eastAsia="Times New Roman" w:cs="Arial"/>
                <w:b/>
                <w:sz w:val="20"/>
                <w:szCs w:val="20"/>
              </w:rPr>
              <w:t>Method</w:t>
            </w:r>
          </w:p>
          <w:p w:rsid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 w:rsidRPr="00AA26ED">
              <w:rPr>
                <w:rFonts w:eastAsia="Times New Roman" w:cs="Arial"/>
                <w:sz w:val="20"/>
                <w:szCs w:val="20"/>
              </w:rPr>
              <w:t>Step-by-step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Exact measurements</w:t>
            </w:r>
          </w:p>
        </w:tc>
        <w:tc>
          <w:tcPr>
            <w:tcW w:w="1400" w:type="dxa"/>
            <w:vAlign w:val="center"/>
          </w:tcPr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  <w:p w:rsidR="00AA26ED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Pr="0022531A" w:rsidRDefault="00AA26ED" w:rsidP="00AA26ED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</w:tc>
      </w:tr>
      <w:tr w:rsidR="00047FEA" w:rsidRPr="00D03F1E" w:rsidTr="00047FEA">
        <w:trPr>
          <w:gridAfter w:val="1"/>
          <w:wAfter w:w="17" w:type="dxa"/>
          <w:trHeight w:val="562"/>
        </w:trPr>
        <w:tc>
          <w:tcPr>
            <w:tcW w:w="8301" w:type="dxa"/>
            <w:vAlign w:val="center"/>
          </w:tcPr>
          <w:p w:rsidR="00047FEA" w:rsidRDefault="00AA26ED" w:rsidP="00047FEA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AA26ED">
              <w:rPr>
                <w:rFonts w:eastAsia="Times New Roman" w:cs="Arial"/>
                <w:b/>
                <w:sz w:val="20"/>
                <w:szCs w:val="20"/>
              </w:rPr>
              <w:t>Way to record observations</w:t>
            </w:r>
          </w:p>
          <w:p w:rsid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Clear</w:t>
            </w:r>
          </w:p>
          <w:p w:rsid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Easy to use</w:t>
            </w:r>
          </w:p>
          <w:p w:rsidR="00AA26ED" w:rsidRPr="00AA26ED" w:rsidRDefault="00AA26ED" w:rsidP="00AA26ED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Headings </w:t>
            </w:r>
          </w:p>
        </w:tc>
        <w:tc>
          <w:tcPr>
            <w:tcW w:w="1400" w:type="dxa"/>
            <w:vAlign w:val="center"/>
          </w:tcPr>
          <w:p w:rsidR="00047FE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  <w:p w:rsidR="00AA26ED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  <w:p w:rsidR="00AA26ED" w:rsidRPr="0022531A" w:rsidRDefault="00AA26ED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Cs/>
                <w:color w:val="FF0000"/>
                <w:sz w:val="20"/>
                <w:szCs w:val="20"/>
              </w:rPr>
              <w:t>/1</w:t>
            </w:r>
          </w:p>
        </w:tc>
      </w:tr>
      <w:tr w:rsidR="00047FEA" w:rsidRPr="00D03F1E" w:rsidTr="00465864">
        <w:trPr>
          <w:gridAfter w:val="1"/>
          <w:wAfter w:w="17" w:type="dxa"/>
          <w:trHeight w:val="263"/>
        </w:trPr>
        <w:tc>
          <w:tcPr>
            <w:tcW w:w="8301" w:type="dxa"/>
            <w:vAlign w:val="center"/>
          </w:tcPr>
          <w:p w:rsidR="00047FEA" w:rsidRPr="00047FEA" w:rsidRDefault="00047FEA" w:rsidP="00047FEA">
            <w:pPr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ind w:right="-38"/>
              <w:jc w:val="center"/>
              <w:rPr>
                <w:rFonts w:eastAsia="Times New Roman" w:cs="Arial"/>
                <w:bCs/>
                <w:color w:val="FF0000"/>
                <w:sz w:val="20"/>
                <w:szCs w:val="20"/>
              </w:rPr>
            </w:pPr>
          </w:p>
        </w:tc>
      </w:tr>
      <w:tr w:rsidR="00047FEA" w:rsidRPr="00D03F1E" w:rsidTr="00465864">
        <w:trPr>
          <w:gridAfter w:val="1"/>
          <w:wAfter w:w="17" w:type="dxa"/>
        </w:trPr>
        <w:tc>
          <w:tcPr>
            <w:tcW w:w="8301" w:type="dxa"/>
            <w:vAlign w:val="center"/>
          </w:tcPr>
          <w:p w:rsidR="00047FEA" w:rsidRPr="00D03F1E" w:rsidRDefault="00047FEA" w:rsidP="00465864">
            <w:pPr>
              <w:tabs>
                <w:tab w:val="left" w:pos="720"/>
              </w:tabs>
              <w:ind w:right="143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D03F1E">
              <w:rPr>
                <w:rFonts w:eastAsia="Times New Roman" w:cs="Arial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400" w:type="dxa"/>
            <w:vAlign w:val="center"/>
          </w:tcPr>
          <w:p w:rsidR="00047FEA" w:rsidRPr="0022531A" w:rsidRDefault="00047FEA" w:rsidP="00465864">
            <w:pPr>
              <w:tabs>
                <w:tab w:val="left" w:pos="720"/>
              </w:tabs>
              <w:spacing w:before="40" w:after="40"/>
              <w:ind w:right="-38"/>
              <w:jc w:val="center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11</w:t>
            </w:r>
          </w:p>
        </w:tc>
      </w:tr>
    </w:tbl>
    <w:p w:rsidR="00567B18" w:rsidRDefault="00567B18" w:rsidP="00567B18">
      <w:pPr>
        <w:spacing w:after="0" w:line="240" w:lineRule="auto"/>
      </w:pPr>
    </w:p>
    <w:p w:rsidR="00567B18" w:rsidRDefault="00567B18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6F6935" w:rsidRDefault="006F6935" w:rsidP="00567B18">
      <w:pPr>
        <w:spacing w:after="0" w:line="240" w:lineRule="auto"/>
      </w:pPr>
    </w:p>
    <w:p w:rsidR="00567B18" w:rsidRDefault="00567B18" w:rsidP="00567B18">
      <w:pPr>
        <w:spacing w:after="0" w:line="240" w:lineRule="auto"/>
      </w:pPr>
    </w:p>
    <w:p w:rsidR="00562F83" w:rsidRDefault="00562F83" w:rsidP="00562F83">
      <w:pPr>
        <w:spacing w:after="0" w:line="240" w:lineRule="auto"/>
        <w:rPr>
          <w:b/>
          <w:i/>
        </w:rPr>
      </w:pPr>
      <w:r>
        <w:rPr>
          <w:b/>
          <w:i/>
        </w:rPr>
        <w:lastRenderedPageBreak/>
        <w:t>PART B – INVESTIGATION</w:t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  <w:t xml:space="preserve">        (31 MARKS)</w:t>
      </w:r>
    </w:p>
    <w:p w:rsidR="00BF4C15" w:rsidRPr="00E342C6" w:rsidRDefault="00E342C6" w:rsidP="00BF4C15">
      <w:pPr>
        <w:spacing w:after="0" w:line="240" w:lineRule="auto"/>
        <w:jc w:val="both"/>
        <w:rPr>
          <w:b/>
          <w:i/>
        </w:rPr>
      </w:pPr>
      <w:r w:rsidRPr="00E342C6">
        <w:rPr>
          <w:b/>
          <w:i/>
        </w:rPr>
        <w:t>ANALYSIS:</w:t>
      </w:r>
      <w:r w:rsidR="00E411CC">
        <w:rPr>
          <w:b/>
          <w:i/>
        </w:rPr>
        <w:t xml:space="preserve"> </w:t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  <w:t xml:space="preserve">            </w:t>
      </w:r>
      <w:r w:rsidR="00E411CC">
        <w:rPr>
          <w:b/>
          <w:i/>
        </w:rPr>
        <w:tab/>
        <w:t xml:space="preserve">          (13 Marks)</w:t>
      </w:r>
    </w:p>
    <w:p w:rsidR="00BF4C15" w:rsidRDefault="00BF4C15" w:rsidP="00BF4C15">
      <w:pPr>
        <w:spacing w:after="0" w:line="240" w:lineRule="auto"/>
        <w:jc w:val="both"/>
      </w:pPr>
    </w:p>
    <w:p w:rsidR="00BF4C15" w:rsidRDefault="00B164E8" w:rsidP="00B164E8">
      <w:pPr>
        <w:pStyle w:val="ListParagraph"/>
        <w:numPr>
          <w:ilvl w:val="0"/>
          <w:numId w:val="1"/>
        </w:numPr>
        <w:spacing w:after="0" w:line="240" w:lineRule="auto"/>
      </w:pPr>
      <w:r>
        <w:t>In the space below, draw your</w:t>
      </w:r>
      <w:r w:rsidR="00BF4C15">
        <w:t xml:space="preserve"> petri dishes</w:t>
      </w:r>
      <w:r>
        <w:t xml:space="preserve"> and the class </w:t>
      </w:r>
      <w:r w:rsidR="000E10E1">
        <w:t>untouched</w:t>
      </w:r>
      <w:r>
        <w:t xml:space="preserve"> petri dish</w:t>
      </w:r>
      <w:r w:rsidR="006775D7">
        <w:t xml:space="preserve"> (Be sure to use scientific drawings)</w:t>
      </w:r>
      <w:r>
        <w:t>.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  <w:t xml:space="preserve">            (3 Marks)</w:t>
      </w:r>
    </w:p>
    <w:p w:rsidR="006F6935" w:rsidRDefault="006F6935" w:rsidP="006F6935">
      <w:pPr>
        <w:spacing w:after="0" w:line="240" w:lineRule="auto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pencil, outline, clear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attempted/artistic (shading)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9A4892" w:rsidRDefault="009A4892" w:rsidP="009A4892">
      <w:pPr>
        <w:pStyle w:val="ListParagraph"/>
        <w:spacing w:after="0" w:line="240" w:lineRule="auto"/>
        <w:jc w:val="both"/>
      </w:pPr>
    </w:p>
    <w:p w:rsidR="009A4892" w:rsidRDefault="009A4892" w:rsidP="009A4892">
      <w:pPr>
        <w:pStyle w:val="ListParagraph"/>
        <w:spacing w:after="0" w:line="240" w:lineRule="auto"/>
        <w:jc w:val="both"/>
      </w:pPr>
    </w:p>
    <w:p w:rsidR="002C0DAB" w:rsidRDefault="00BF4C15" w:rsidP="00B164E8">
      <w:pPr>
        <w:pStyle w:val="ListParagraph"/>
        <w:numPr>
          <w:ilvl w:val="0"/>
          <w:numId w:val="1"/>
        </w:numPr>
        <w:spacing w:after="0" w:line="240" w:lineRule="auto"/>
      </w:pPr>
      <w:r>
        <w:t>Complete the table below describing the appearance of your bacterial colonies</w:t>
      </w:r>
      <w:r w:rsidR="00B164E8">
        <w:t xml:space="preserve"> using you bacterial colony morphology information.</w:t>
      </w:r>
      <w:r w:rsidR="0057748A" w:rsidRP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  <w:t xml:space="preserve">            </w:t>
      </w:r>
      <w:r w:rsidR="0057748A">
        <w:tab/>
        <w:t xml:space="preserve">            (3 Marks)</w:t>
      </w:r>
    </w:p>
    <w:p w:rsidR="00BF4C15" w:rsidRDefault="00BF4C15" w:rsidP="00BF4C15">
      <w:pPr>
        <w:spacing w:after="0" w:line="240" w:lineRule="auto"/>
        <w:ind w:left="360"/>
        <w:jc w:val="bot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accurate description, clear, all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error, all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attempted, ¾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F4C15" w:rsidRDefault="00BF4C15" w:rsidP="00BF4C15">
      <w:pPr>
        <w:spacing w:after="0" w:line="240" w:lineRule="auto"/>
        <w:ind w:left="360"/>
        <w:jc w:val="both"/>
      </w:pPr>
    </w:p>
    <w:p w:rsidR="000E10E1" w:rsidRDefault="000E10E1" w:rsidP="000E10E1">
      <w:pPr>
        <w:spacing w:after="0" w:line="240" w:lineRule="auto"/>
        <w:jc w:val="both"/>
      </w:pPr>
    </w:p>
    <w:p w:rsidR="009A4892" w:rsidRDefault="009A4892" w:rsidP="00BF4C15">
      <w:pPr>
        <w:pStyle w:val="ListParagraph"/>
        <w:spacing w:after="0" w:line="240" w:lineRule="auto"/>
        <w:jc w:val="both"/>
      </w:pPr>
    </w:p>
    <w:p w:rsidR="00BF4C15" w:rsidRDefault="00BF4C15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What was the purpose of including an untouched petri </w:t>
      </w:r>
      <w:r w:rsidR="000E10E1">
        <w:t>dish</w:t>
      </w:r>
      <w:r>
        <w:t>?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  <w:t>(1 Mark)</w:t>
      </w:r>
    </w:p>
    <w:p w:rsidR="006F6935" w:rsidRPr="006F6935" w:rsidRDefault="006F6935" w:rsidP="006F6935">
      <w:pPr>
        <w:spacing w:after="0" w:line="240" w:lineRule="auto"/>
        <w:ind w:left="360"/>
        <w:rPr>
          <w:color w:val="FF0000"/>
        </w:rPr>
      </w:pPr>
    </w:p>
    <w:p w:rsidR="006F6935" w:rsidRPr="006F6935" w:rsidRDefault="006F6935" w:rsidP="006F6935">
      <w:pPr>
        <w:spacing w:after="0" w:line="240" w:lineRule="auto"/>
        <w:ind w:left="360" w:firstLine="360"/>
        <w:rPr>
          <w:color w:val="FF0000"/>
        </w:rPr>
      </w:pPr>
      <w:r w:rsidRPr="006F6935">
        <w:rPr>
          <w:color w:val="FF0000"/>
        </w:rPr>
        <w:t>Control (1)</w:t>
      </w:r>
      <w:r w:rsidR="00E64FB9">
        <w:rPr>
          <w:color w:val="FF0000"/>
        </w:rPr>
        <w:t xml:space="preserve"> / to see if there is a difference between (1)</w:t>
      </w:r>
    </w:p>
    <w:p w:rsidR="006F6935" w:rsidRPr="006F6935" w:rsidRDefault="006F6935" w:rsidP="006F6935">
      <w:pPr>
        <w:spacing w:after="0" w:line="240" w:lineRule="auto"/>
        <w:ind w:left="360"/>
        <w:rPr>
          <w:color w:val="FF0000"/>
        </w:rPr>
      </w:pPr>
    </w:p>
    <w:p w:rsidR="00BF4C15" w:rsidRDefault="00E342C6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Where any of your results surprising? Such as, did any that you thought would be clean turn out to grow more bacteria than expected.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  <w:t xml:space="preserve">            </w:t>
      </w:r>
      <w:r w:rsidR="0057748A">
        <w:tab/>
      </w:r>
      <w:r w:rsidR="0057748A">
        <w:tab/>
        <w:t xml:space="preserve">            (3 Marks)</w:t>
      </w:r>
    </w:p>
    <w:p w:rsidR="006F6935" w:rsidRDefault="006F6935" w:rsidP="006F6935">
      <w:pPr>
        <w:pStyle w:val="ListParagraph"/>
        <w:spacing w:after="0" w:line="240" w:lineRule="auto"/>
        <w:jc w:val="both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accurate description, clear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error, all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BF4C15" w:rsidRDefault="00BF4C15" w:rsidP="00BF4C15">
      <w:pPr>
        <w:pStyle w:val="ListParagraph"/>
      </w:pPr>
    </w:p>
    <w:p w:rsidR="006F6935" w:rsidRDefault="006F6935" w:rsidP="00BF4C15">
      <w:pPr>
        <w:pStyle w:val="ListParagraph"/>
      </w:pPr>
    </w:p>
    <w:p w:rsidR="006F6935" w:rsidRDefault="006F6935" w:rsidP="00BF4C15">
      <w:pPr>
        <w:pStyle w:val="ListParagraph"/>
      </w:pPr>
    </w:p>
    <w:p w:rsidR="006F6935" w:rsidRDefault="006F6935" w:rsidP="00BF4C15">
      <w:pPr>
        <w:pStyle w:val="ListParagraph"/>
      </w:pPr>
    </w:p>
    <w:p w:rsidR="00E342C6" w:rsidRDefault="00E342C6" w:rsidP="00BF4C15">
      <w:pPr>
        <w:pStyle w:val="ListParagraph"/>
      </w:pPr>
    </w:p>
    <w:p w:rsidR="00E342C6" w:rsidRDefault="00E342C6" w:rsidP="00E342C6">
      <w:pPr>
        <w:pStyle w:val="ListParagraph"/>
        <w:ind w:left="0"/>
        <w:rPr>
          <w:b/>
          <w:i/>
        </w:rPr>
      </w:pPr>
      <w:r>
        <w:rPr>
          <w:b/>
          <w:i/>
        </w:rPr>
        <w:t>CONCLUSION:</w:t>
      </w:r>
      <w:r w:rsidR="00E411CC">
        <w:rPr>
          <w:b/>
          <w:i/>
        </w:rPr>
        <w:t xml:space="preserve"> </w:t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</w:r>
      <w:r w:rsidR="00E411CC">
        <w:rPr>
          <w:b/>
          <w:i/>
        </w:rPr>
        <w:tab/>
        <w:t xml:space="preserve">            </w:t>
      </w:r>
      <w:r w:rsidR="00E411CC">
        <w:rPr>
          <w:b/>
          <w:i/>
        </w:rPr>
        <w:tab/>
        <w:t xml:space="preserve">          (11 Marks)</w:t>
      </w:r>
    </w:p>
    <w:p w:rsidR="00E342C6" w:rsidRPr="00E342C6" w:rsidRDefault="00E342C6" w:rsidP="00E342C6">
      <w:pPr>
        <w:pStyle w:val="ListParagraph"/>
        <w:ind w:left="0"/>
        <w:rPr>
          <w:b/>
          <w:i/>
        </w:rPr>
      </w:pPr>
    </w:p>
    <w:p w:rsidR="00E342C6" w:rsidRDefault="00E342C6" w:rsidP="00E342C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List your locations from most colonies/bacteria to least.</w:t>
      </w:r>
      <w:r w:rsidR="0057748A">
        <w:t xml:space="preserve"> </w:t>
      </w:r>
      <w:r w:rsidR="0057748A">
        <w:tab/>
      </w:r>
      <w:r w:rsidR="0057748A">
        <w:tab/>
      </w:r>
      <w:r w:rsidR="0057748A">
        <w:tab/>
      </w:r>
      <w:r w:rsidR="0057748A">
        <w:tab/>
      </w:r>
      <w:r w:rsidR="0057748A">
        <w:tab/>
        <w:t>(1 Mark)</w:t>
      </w:r>
    </w:p>
    <w:p w:rsidR="00E342C6" w:rsidRDefault="00E342C6" w:rsidP="00E342C6">
      <w:pPr>
        <w:pStyle w:val="ListParagraph"/>
      </w:pPr>
    </w:p>
    <w:p w:rsidR="00E342C6" w:rsidRPr="006F6935" w:rsidRDefault="006F6935" w:rsidP="00E342C6">
      <w:pPr>
        <w:pStyle w:val="ListParagraph"/>
        <w:spacing w:after="0" w:line="360" w:lineRule="auto"/>
        <w:jc w:val="both"/>
        <w:rPr>
          <w:color w:val="FF0000"/>
        </w:rPr>
      </w:pPr>
      <w:r>
        <w:rPr>
          <w:color w:val="FF0000"/>
        </w:rPr>
        <w:t>Lists from most to least (1)</w:t>
      </w:r>
    </w:p>
    <w:p w:rsidR="00E342C6" w:rsidRDefault="00E342C6" w:rsidP="00E342C6">
      <w:pPr>
        <w:pStyle w:val="ListParagraph"/>
      </w:pPr>
    </w:p>
    <w:p w:rsidR="00E342C6" w:rsidRDefault="00E342C6" w:rsidP="00E342C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If you were successful in culturing any micro-organisms, do you think they could be harmful?  Why or why not?</w:t>
      </w:r>
      <w:r w:rsidR="0057748A">
        <w:t xml:space="preserve"> </w:t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  <w:t xml:space="preserve">            (3 Marks)</w:t>
      </w:r>
    </w:p>
    <w:p w:rsidR="00E342C6" w:rsidRDefault="00E342C6" w:rsidP="00E342C6">
      <w:pPr>
        <w:pStyle w:val="ListParagraph"/>
      </w:pP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Yes / No (1)</w:t>
      </w: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Explanation – Scientific, accurate, link to content (2)</w:t>
      </w: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         - Attempted / mention content from class (1) </w:t>
      </w:r>
    </w:p>
    <w:p w:rsidR="0057748A" w:rsidRDefault="0057748A" w:rsidP="0057748A">
      <w:pPr>
        <w:pStyle w:val="ListParagraph"/>
        <w:spacing w:after="0" w:line="240" w:lineRule="auto"/>
        <w:jc w:val="both"/>
      </w:pPr>
    </w:p>
    <w:p w:rsidR="00BF4C15" w:rsidRDefault="00BF4C15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What can yo</w:t>
      </w:r>
      <w:r w:rsidR="00E342C6">
        <w:t>u conclude from this experiment</w:t>
      </w:r>
      <w:r>
        <w:t>?</w:t>
      </w:r>
      <w:r w:rsidR="00090C4D">
        <w:t xml:space="preserve"> </w:t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  <w:t xml:space="preserve">            (2 Marks)</w:t>
      </w:r>
    </w:p>
    <w:p w:rsidR="00BF4C15" w:rsidRDefault="00BF4C15" w:rsidP="00BF4C15">
      <w:pPr>
        <w:pStyle w:val="ListParagraph"/>
      </w:pPr>
    </w:p>
    <w:p w:rsidR="006F6935" w:rsidRDefault="006F6935" w:rsidP="006F6935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Conclusion (1)</w:t>
      </w:r>
    </w:p>
    <w:p w:rsidR="009A4892" w:rsidRDefault="006F6935" w:rsidP="006F6935">
      <w:pPr>
        <w:pStyle w:val="ListParagraph"/>
        <w:rPr>
          <w:color w:val="FF0000"/>
        </w:rPr>
      </w:pPr>
      <w:r>
        <w:rPr>
          <w:color w:val="FF0000"/>
        </w:rPr>
        <w:t>Data (1)</w:t>
      </w:r>
    </w:p>
    <w:p w:rsidR="006F6935" w:rsidRDefault="006F6935" w:rsidP="006F6935">
      <w:pPr>
        <w:pStyle w:val="ListParagraph"/>
      </w:pPr>
    </w:p>
    <w:p w:rsidR="006F6935" w:rsidRPr="00B25AD5" w:rsidRDefault="006F6935" w:rsidP="006F6935">
      <w:pPr>
        <w:pStyle w:val="ListParagraph"/>
        <w:spacing w:after="0" w:line="240" w:lineRule="auto"/>
        <w:rPr>
          <w:color w:val="FF0000"/>
        </w:rPr>
      </w:pPr>
      <w:bookmarkStart w:id="0" w:name="_GoBack"/>
      <w:bookmarkEnd w:id="0"/>
    </w:p>
    <w:p w:rsidR="00E342C6" w:rsidRDefault="00E342C6" w:rsidP="00BF4C15">
      <w:pPr>
        <w:pStyle w:val="ListParagraph"/>
      </w:pPr>
    </w:p>
    <w:p w:rsidR="00BF4C15" w:rsidRDefault="00BF4C15" w:rsidP="00BF4C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List the various defences the body has to protect itself from </w:t>
      </w:r>
      <w:r w:rsidR="000E10E1">
        <w:t>micro-organism</w:t>
      </w:r>
      <w:r>
        <w:t xml:space="preserve"> invasions</w:t>
      </w:r>
      <w:r w:rsidR="006775D7">
        <w:t xml:space="preserve"> AND describe how each one works</w:t>
      </w:r>
      <w:r>
        <w:t>?</w:t>
      </w:r>
      <w:r w:rsidR="00090C4D">
        <w:t xml:space="preserve"> </w:t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</w:r>
      <w:r w:rsidR="00090C4D">
        <w:tab/>
        <w:t xml:space="preserve">            (4 Marks)</w:t>
      </w:r>
    </w:p>
    <w:p w:rsidR="00BF4C15" w:rsidRDefault="00BF4C15" w:rsidP="00BF4C15">
      <w:pPr>
        <w:pStyle w:val="ListParagraph"/>
      </w:pPr>
    </w:p>
    <w:p w:rsidR="006F6935" w:rsidRDefault="006F6935" w:rsidP="006F6935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</w:rPr>
      </w:pPr>
      <w:r>
        <w:rPr>
          <w:color w:val="FF0000"/>
        </w:rPr>
        <w:t>Just states 1</w:t>
      </w:r>
      <w:r w:rsidRPr="00B25AD5">
        <w:rPr>
          <w:color w:val="FF0000"/>
          <w:vertAlign w:val="superscript"/>
        </w:rPr>
        <w:t>st</w:t>
      </w:r>
      <w:r>
        <w:rPr>
          <w:color w:val="FF0000"/>
        </w:rPr>
        <w:t xml:space="preserve"> , 2</w:t>
      </w:r>
      <w:r w:rsidRPr="00B25AD5">
        <w:rPr>
          <w:color w:val="FF0000"/>
          <w:vertAlign w:val="superscript"/>
        </w:rPr>
        <w:t>nd</w:t>
      </w:r>
      <w:r>
        <w:rPr>
          <w:color w:val="FF0000"/>
        </w:rPr>
        <w:t xml:space="preserve"> and 3</w:t>
      </w:r>
      <w:r w:rsidRPr="00B25AD5">
        <w:rPr>
          <w:color w:val="FF0000"/>
          <w:vertAlign w:val="superscript"/>
        </w:rPr>
        <w:t>rd</w:t>
      </w:r>
      <w:r>
        <w:rPr>
          <w:color w:val="FF0000"/>
        </w:rPr>
        <w:t xml:space="preserve"> line defence / Physical barriers, White Blood Cells, Immune Response (1)</w:t>
      </w:r>
    </w:p>
    <w:p w:rsidR="006F6935" w:rsidRDefault="006F6935" w:rsidP="006F6935">
      <w:pPr>
        <w:pStyle w:val="ListParagraph"/>
        <w:spacing w:after="0" w:line="240" w:lineRule="auto"/>
        <w:ind w:left="1800"/>
        <w:rPr>
          <w:color w:val="FF0000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13"/>
        <w:gridCol w:w="1396"/>
      </w:tblGrid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Behaviour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b/>
                <w:color w:val="FF0000"/>
              </w:rPr>
            </w:pPr>
            <w:r w:rsidRPr="006F2755">
              <w:rPr>
                <w:b/>
                <w:color w:val="FF0000"/>
              </w:rPr>
              <w:t>Mark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A – Scientific, accurate description, clear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B – as per above, some error, all complete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Pr="006F275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C – attempted</w:t>
            </w:r>
          </w:p>
        </w:tc>
        <w:tc>
          <w:tcPr>
            <w:tcW w:w="1396" w:type="dxa"/>
          </w:tcPr>
          <w:p w:rsidR="006F6935" w:rsidRPr="006F275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 w:rsidR="006F6935" w:rsidRPr="006F2755" w:rsidTr="00465864">
        <w:trPr>
          <w:jc w:val="center"/>
        </w:trPr>
        <w:tc>
          <w:tcPr>
            <w:tcW w:w="4513" w:type="dxa"/>
          </w:tcPr>
          <w:p w:rsidR="006F6935" w:rsidRDefault="006F6935" w:rsidP="00465864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>D/E – NO attempt/no idea</w:t>
            </w:r>
          </w:p>
        </w:tc>
        <w:tc>
          <w:tcPr>
            <w:tcW w:w="1396" w:type="dxa"/>
          </w:tcPr>
          <w:p w:rsidR="006F6935" w:rsidRDefault="006F6935" w:rsidP="00465864">
            <w:pPr>
              <w:pStyle w:val="ListParagraph"/>
              <w:tabs>
                <w:tab w:val="left" w:pos="93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6F6935" w:rsidRPr="006F6935" w:rsidRDefault="006F6935" w:rsidP="006F6935">
      <w:pPr>
        <w:spacing w:after="0" w:line="240" w:lineRule="auto"/>
        <w:rPr>
          <w:color w:val="FF0000"/>
        </w:rPr>
      </w:pPr>
    </w:p>
    <w:p w:rsidR="004E1EC0" w:rsidRDefault="004E1EC0" w:rsidP="00BF4C15">
      <w:pPr>
        <w:pStyle w:val="ListParagraph"/>
      </w:pPr>
    </w:p>
    <w:p w:rsidR="004933C0" w:rsidRDefault="004933C0" w:rsidP="004933C0">
      <w:pPr>
        <w:spacing w:after="0" w:line="240" w:lineRule="auto"/>
        <w:jc w:val="both"/>
      </w:pPr>
    </w:p>
    <w:sectPr w:rsidR="004933C0" w:rsidSect="004E1EC0">
      <w:pgSz w:w="11906" w:h="16838"/>
      <w:pgMar w:top="1247" w:right="1247" w:bottom="56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864" w:rsidRDefault="00465864" w:rsidP="00841062">
      <w:pPr>
        <w:spacing w:after="0" w:line="240" w:lineRule="auto"/>
      </w:pPr>
      <w:r>
        <w:separator/>
      </w:r>
    </w:p>
  </w:endnote>
  <w:endnote w:type="continuationSeparator" w:id="0">
    <w:p w:rsidR="00465864" w:rsidRDefault="00465864" w:rsidP="0084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864" w:rsidRDefault="00465864" w:rsidP="00841062">
      <w:pPr>
        <w:spacing w:after="0" w:line="240" w:lineRule="auto"/>
      </w:pPr>
      <w:r>
        <w:separator/>
      </w:r>
    </w:p>
  </w:footnote>
  <w:footnote w:type="continuationSeparator" w:id="0">
    <w:p w:rsidR="00465864" w:rsidRDefault="00465864" w:rsidP="00841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7166"/>
    <w:multiLevelType w:val="hybridMultilevel"/>
    <w:tmpl w:val="6182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32DC3"/>
    <w:multiLevelType w:val="hybridMultilevel"/>
    <w:tmpl w:val="BB14A3C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A7379"/>
    <w:multiLevelType w:val="hybridMultilevel"/>
    <w:tmpl w:val="97C85DB2"/>
    <w:lvl w:ilvl="0" w:tplc="C6EE45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BE4C98"/>
    <w:multiLevelType w:val="hybridMultilevel"/>
    <w:tmpl w:val="6C520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0627B"/>
    <w:multiLevelType w:val="hybridMultilevel"/>
    <w:tmpl w:val="888CE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37DE6"/>
    <w:multiLevelType w:val="hybridMultilevel"/>
    <w:tmpl w:val="745C81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F15093"/>
    <w:multiLevelType w:val="hybridMultilevel"/>
    <w:tmpl w:val="AA24BA96"/>
    <w:lvl w:ilvl="0" w:tplc="357C5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C4799"/>
    <w:multiLevelType w:val="hybridMultilevel"/>
    <w:tmpl w:val="0CDA5F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62EA0"/>
    <w:multiLevelType w:val="hybridMultilevel"/>
    <w:tmpl w:val="A4E0A2C4"/>
    <w:lvl w:ilvl="0" w:tplc="978410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F31AF"/>
    <w:multiLevelType w:val="hybridMultilevel"/>
    <w:tmpl w:val="DE6EC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E0B19"/>
    <w:multiLevelType w:val="hybridMultilevel"/>
    <w:tmpl w:val="C3AC35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FA5E10"/>
    <w:multiLevelType w:val="hybridMultilevel"/>
    <w:tmpl w:val="C30ACB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535B8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47FEA"/>
    <w:rsid w:val="00052924"/>
    <w:rsid w:val="00090C4D"/>
    <w:rsid w:val="00093D87"/>
    <w:rsid w:val="000B526C"/>
    <w:rsid w:val="000E10E1"/>
    <w:rsid w:val="000E2092"/>
    <w:rsid w:val="001072C4"/>
    <w:rsid w:val="00111DAF"/>
    <w:rsid w:val="001360FF"/>
    <w:rsid w:val="00153FCE"/>
    <w:rsid w:val="001612F1"/>
    <w:rsid w:val="001D5D4E"/>
    <w:rsid w:val="001F0959"/>
    <w:rsid w:val="00263278"/>
    <w:rsid w:val="002663FF"/>
    <w:rsid w:val="0029778E"/>
    <w:rsid w:val="002B14B9"/>
    <w:rsid w:val="002C0DAB"/>
    <w:rsid w:val="002E6EBE"/>
    <w:rsid w:val="003064BB"/>
    <w:rsid w:val="003766EF"/>
    <w:rsid w:val="00397DB0"/>
    <w:rsid w:val="003A3E70"/>
    <w:rsid w:val="004036D9"/>
    <w:rsid w:val="00404532"/>
    <w:rsid w:val="00422563"/>
    <w:rsid w:val="00444201"/>
    <w:rsid w:val="00456F63"/>
    <w:rsid w:val="00465864"/>
    <w:rsid w:val="004933C0"/>
    <w:rsid w:val="004C5B91"/>
    <w:rsid w:val="004E078C"/>
    <w:rsid w:val="004E0FFB"/>
    <w:rsid w:val="004E1EC0"/>
    <w:rsid w:val="004E3480"/>
    <w:rsid w:val="004F2235"/>
    <w:rsid w:val="00511CEA"/>
    <w:rsid w:val="005464CE"/>
    <w:rsid w:val="00562F83"/>
    <w:rsid w:val="00567B18"/>
    <w:rsid w:val="00573074"/>
    <w:rsid w:val="0057748A"/>
    <w:rsid w:val="00593D2F"/>
    <w:rsid w:val="005A57E0"/>
    <w:rsid w:val="005B7C2C"/>
    <w:rsid w:val="005D2927"/>
    <w:rsid w:val="005D7363"/>
    <w:rsid w:val="005E782F"/>
    <w:rsid w:val="006105E7"/>
    <w:rsid w:val="00615194"/>
    <w:rsid w:val="00617489"/>
    <w:rsid w:val="00617EA5"/>
    <w:rsid w:val="00620A6B"/>
    <w:rsid w:val="0066536A"/>
    <w:rsid w:val="006775D7"/>
    <w:rsid w:val="00694C96"/>
    <w:rsid w:val="006960BD"/>
    <w:rsid w:val="006C309C"/>
    <w:rsid w:val="006F6935"/>
    <w:rsid w:val="00707B68"/>
    <w:rsid w:val="00714B9B"/>
    <w:rsid w:val="007C2BE8"/>
    <w:rsid w:val="007D473A"/>
    <w:rsid w:val="007D6574"/>
    <w:rsid w:val="00814C22"/>
    <w:rsid w:val="00841062"/>
    <w:rsid w:val="008662F8"/>
    <w:rsid w:val="00867E81"/>
    <w:rsid w:val="00871B75"/>
    <w:rsid w:val="00880B05"/>
    <w:rsid w:val="00895572"/>
    <w:rsid w:val="008A1184"/>
    <w:rsid w:val="00915E2E"/>
    <w:rsid w:val="0092774C"/>
    <w:rsid w:val="00927A0F"/>
    <w:rsid w:val="0093251E"/>
    <w:rsid w:val="009524EF"/>
    <w:rsid w:val="00996E5B"/>
    <w:rsid w:val="009A4892"/>
    <w:rsid w:val="009B7EA4"/>
    <w:rsid w:val="009D28CA"/>
    <w:rsid w:val="009E3D8E"/>
    <w:rsid w:val="00A235DD"/>
    <w:rsid w:val="00A343C6"/>
    <w:rsid w:val="00A61ACF"/>
    <w:rsid w:val="00A70831"/>
    <w:rsid w:val="00A826CD"/>
    <w:rsid w:val="00A945C6"/>
    <w:rsid w:val="00AA26ED"/>
    <w:rsid w:val="00AC6B00"/>
    <w:rsid w:val="00AF5027"/>
    <w:rsid w:val="00B164E8"/>
    <w:rsid w:val="00B25854"/>
    <w:rsid w:val="00B36FDF"/>
    <w:rsid w:val="00B6113B"/>
    <w:rsid w:val="00B62AD2"/>
    <w:rsid w:val="00B834E5"/>
    <w:rsid w:val="00BB36C5"/>
    <w:rsid w:val="00BC1116"/>
    <w:rsid w:val="00BE66B2"/>
    <w:rsid w:val="00BF32C4"/>
    <w:rsid w:val="00BF4C15"/>
    <w:rsid w:val="00C31AE9"/>
    <w:rsid w:val="00CC6F3E"/>
    <w:rsid w:val="00CE6EDD"/>
    <w:rsid w:val="00CF6542"/>
    <w:rsid w:val="00D3167B"/>
    <w:rsid w:val="00D52709"/>
    <w:rsid w:val="00D742EB"/>
    <w:rsid w:val="00D804C2"/>
    <w:rsid w:val="00D92937"/>
    <w:rsid w:val="00DB422E"/>
    <w:rsid w:val="00E32515"/>
    <w:rsid w:val="00E342C6"/>
    <w:rsid w:val="00E411CC"/>
    <w:rsid w:val="00E64FB9"/>
    <w:rsid w:val="00E7232A"/>
    <w:rsid w:val="00E96421"/>
    <w:rsid w:val="00EB72AC"/>
    <w:rsid w:val="00EC58D1"/>
    <w:rsid w:val="00EC7066"/>
    <w:rsid w:val="00ED6A8B"/>
    <w:rsid w:val="00EF27D6"/>
    <w:rsid w:val="00F06D35"/>
    <w:rsid w:val="00F11D17"/>
    <w:rsid w:val="00F424C0"/>
    <w:rsid w:val="00F67861"/>
    <w:rsid w:val="00F8588D"/>
    <w:rsid w:val="00FA2F8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62"/>
  </w:style>
  <w:style w:type="paragraph" w:styleId="Footer">
    <w:name w:val="footer"/>
    <w:basedOn w:val="Normal"/>
    <w:link w:val="Foot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62"/>
  </w:style>
  <w:style w:type="character" w:styleId="Emphasis">
    <w:name w:val="Emphasis"/>
    <w:basedOn w:val="DefaultParagraphFont"/>
    <w:uiPriority w:val="20"/>
    <w:qFormat/>
    <w:rsid w:val="004933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933C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section-headline">
    <w:name w:val="section-headline"/>
    <w:basedOn w:val="DefaultParagraphFont"/>
    <w:rsid w:val="00493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62"/>
  </w:style>
  <w:style w:type="paragraph" w:styleId="Footer">
    <w:name w:val="footer"/>
    <w:basedOn w:val="Normal"/>
    <w:link w:val="FooterChar"/>
    <w:uiPriority w:val="99"/>
    <w:unhideWhenUsed/>
    <w:rsid w:val="00841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62"/>
  </w:style>
  <w:style w:type="character" w:styleId="Emphasis">
    <w:name w:val="Emphasis"/>
    <w:basedOn w:val="DefaultParagraphFont"/>
    <w:uiPriority w:val="20"/>
    <w:qFormat/>
    <w:rsid w:val="004933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933C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section-headline">
    <w:name w:val="section-headline"/>
    <w:basedOn w:val="DefaultParagraphFont"/>
    <w:rsid w:val="0049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63D8B-720B-48A0-8D68-82DB9FD6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37157188</Template>
  <TotalTime>10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BELLMAN Rachel</cp:lastModifiedBy>
  <cp:revision>5</cp:revision>
  <cp:lastPrinted>2014-03-12T13:57:00Z</cp:lastPrinted>
  <dcterms:created xsi:type="dcterms:W3CDTF">2018-06-27T01:24:00Z</dcterms:created>
  <dcterms:modified xsi:type="dcterms:W3CDTF">2019-08-20T23:44:00Z</dcterms:modified>
</cp:coreProperties>
</file>