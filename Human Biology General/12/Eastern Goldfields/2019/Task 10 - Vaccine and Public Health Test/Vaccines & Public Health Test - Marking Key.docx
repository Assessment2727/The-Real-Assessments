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863269" w14:textId="77777777" w:rsidR="003A2E44" w:rsidRPr="00E454E5" w:rsidRDefault="003A2E44" w:rsidP="003A2E44">
      <w:pPr>
        <w:rPr>
          <w:rFonts w:ascii="Arial" w:hAnsi="Arial" w:cs="Arial"/>
          <w:b/>
        </w:rPr>
      </w:pPr>
      <w:r w:rsidRPr="00E454E5">
        <w:rPr>
          <w:rFonts w:ascii="Arial" w:hAnsi="Arial" w:cs="Arial"/>
          <w:b/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7A3665F8" wp14:editId="7400F494">
            <wp:simplePos x="0" y="0"/>
            <wp:positionH relativeFrom="column">
              <wp:posOffset>5924550</wp:posOffset>
            </wp:positionH>
            <wp:positionV relativeFrom="paragraph">
              <wp:posOffset>-361950</wp:posOffset>
            </wp:positionV>
            <wp:extent cx="895204" cy="928803"/>
            <wp:effectExtent l="0" t="0" r="635" b="5080"/>
            <wp:wrapNone/>
            <wp:docPr id="8" name="Picture 8" descr="EGC Upward &amp; Onwar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GC Upward &amp; Onward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7" t="5890" r="3302" b="3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179" cy="93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54E5">
        <w:rPr>
          <w:rFonts w:ascii="Arial" w:hAnsi="Arial" w:cs="Arial"/>
          <w:b/>
          <w:noProof/>
          <w:lang w:eastAsia="en-AU"/>
        </w:rPr>
        <w:t>GENERAL</w:t>
      </w:r>
      <w:r w:rsidRPr="00E454E5">
        <w:rPr>
          <w:rFonts w:ascii="Arial" w:hAnsi="Arial" w:cs="Arial"/>
          <w:b/>
        </w:rPr>
        <w:t xml:space="preserve"> HUMAN BIOLOGY UNIT 4</w:t>
      </w:r>
    </w:p>
    <w:p w14:paraId="47C8F507" w14:textId="76AFE017" w:rsidR="00015FF1" w:rsidRPr="00E454E5" w:rsidRDefault="003A2E44" w:rsidP="005B4564">
      <w:pPr>
        <w:rPr>
          <w:rFonts w:ascii="Arial" w:hAnsi="Arial" w:cs="Arial"/>
          <w:b/>
        </w:rPr>
      </w:pPr>
      <w:r w:rsidRPr="00E454E5">
        <w:rPr>
          <w:rFonts w:ascii="Arial" w:hAnsi="Arial" w:cs="Arial"/>
          <w:b/>
          <w:color w:val="FF0000"/>
        </w:rPr>
        <w:t xml:space="preserve">TASK 10 – Vaccines &amp; Community Health </w:t>
      </w:r>
      <w:r w:rsidR="00EB0C5C" w:rsidRPr="00E454E5">
        <w:rPr>
          <w:rFonts w:ascii="Arial" w:hAnsi="Arial" w:cs="Arial"/>
          <w:b/>
          <w:color w:val="FF0000"/>
        </w:rPr>
        <w:t xml:space="preserve">Test </w:t>
      </w:r>
      <w:proofErr w:type="gramStart"/>
      <w:r w:rsidR="00EB0C5C" w:rsidRPr="00E454E5">
        <w:rPr>
          <w:rFonts w:ascii="Arial" w:hAnsi="Arial" w:cs="Arial"/>
          <w:b/>
          <w:color w:val="FF0000"/>
        </w:rPr>
        <w:t>Marking</w:t>
      </w:r>
      <w:proofErr w:type="gramEnd"/>
      <w:r w:rsidR="005B4564" w:rsidRPr="00E454E5">
        <w:rPr>
          <w:rFonts w:ascii="Arial" w:hAnsi="Arial" w:cs="Arial"/>
          <w:b/>
          <w:color w:val="FF0000"/>
        </w:rPr>
        <w:t xml:space="preserve"> key</w:t>
      </w:r>
      <w:r w:rsidR="005B4564" w:rsidRPr="00E454E5">
        <w:rPr>
          <w:rFonts w:ascii="Arial" w:hAnsi="Arial" w:cs="Arial"/>
          <w:b/>
          <w:color w:val="FF0000"/>
        </w:rPr>
        <w:tab/>
      </w:r>
      <w:r w:rsidR="005B4564" w:rsidRPr="00E454E5">
        <w:rPr>
          <w:rFonts w:ascii="Arial" w:hAnsi="Arial" w:cs="Arial"/>
          <w:b/>
        </w:rPr>
        <w:tab/>
      </w:r>
      <w:r w:rsidR="000B3C70" w:rsidRPr="00E454E5">
        <w:rPr>
          <w:rFonts w:ascii="Arial" w:hAnsi="Arial" w:cs="Arial"/>
          <w:b/>
        </w:rPr>
        <w:tab/>
      </w:r>
      <w:r w:rsidR="007C1442" w:rsidRPr="00E454E5">
        <w:rPr>
          <w:rFonts w:ascii="Arial" w:hAnsi="Arial" w:cs="Arial"/>
          <w:b/>
        </w:rPr>
        <w:tab/>
      </w:r>
      <w:r w:rsidR="007C1442" w:rsidRPr="00E454E5">
        <w:rPr>
          <w:rFonts w:ascii="Arial" w:hAnsi="Arial" w:cs="Arial"/>
          <w:b/>
        </w:rPr>
        <w:tab/>
      </w:r>
      <w:r w:rsidR="007C1442" w:rsidRPr="00E454E5">
        <w:rPr>
          <w:rFonts w:ascii="Arial" w:hAnsi="Arial" w:cs="Arial"/>
          <w:b/>
        </w:rPr>
        <w:tab/>
      </w:r>
    </w:p>
    <w:p w14:paraId="16B7FD3A" w14:textId="23F3F678" w:rsidR="005178D3" w:rsidRPr="00E454E5" w:rsidRDefault="005178D3" w:rsidP="005178D3">
      <w:pPr>
        <w:rPr>
          <w:rFonts w:ascii="Arial" w:hAnsi="Arial" w:cs="Arial"/>
          <w:b/>
          <w:bCs/>
        </w:rPr>
      </w:pPr>
      <w:r w:rsidRPr="00E454E5">
        <w:rPr>
          <w:rFonts w:ascii="Arial" w:hAnsi="Arial" w:cs="Arial"/>
          <w:b/>
          <w:bCs/>
        </w:rPr>
        <w:t xml:space="preserve">Multiple Choice Section </w:t>
      </w:r>
      <w:r w:rsidRPr="00E454E5">
        <w:rPr>
          <w:rFonts w:ascii="Arial" w:hAnsi="Arial" w:cs="Arial"/>
          <w:b/>
          <w:bCs/>
        </w:rPr>
        <w:tab/>
      </w:r>
      <w:r w:rsidRPr="00E454E5">
        <w:rPr>
          <w:rFonts w:ascii="Arial" w:hAnsi="Arial" w:cs="Arial"/>
          <w:b/>
          <w:bCs/>
        </w:rPr>
        <w:tab/>
      </w:r>
      <w:r w:rsidRPr="00E454E5">
        <w:rPr>
          <w:rFonts w:ascii="Arial" w:hAnsi="Arial" w:cs="Arial"/>
          <w:b/>
          <w:bCs/>
        </w:rPr>
        <w:tab/>
      </w:r>
      <w:r w:rsidRPr="00E454E5">
        <w:rPr>
          <w:rFonts w:ascii="Arial" w:hAnsi="Arial" w:cs="Arial"/>
          <w:b/>
          <w:bCs/>
        </w:rPr>
        <w:tab/>
      </w:r>
      <w:r w:rsidRPr="00E454E5">
        <w:rPr>
          <w:rFonts w:ascii="Arial" w:hAnsi="Arial" w:cs="Arial"/>
          <w:b/>
          <w:bCs/>
        </w:rPr>
        <w:tab/>
      </w:r>
      <w:r w:rsidRPr="00E454E5">
        <w:rPr>
          <w:rFonts w:ascii="Arial" w:hAnsi="Arial" w:cs="Arial"/>
          <w:b/>
          <w:bCs/>
        </w:rPr>
        <w:tab/>
      </w:r>
      <w:r w:rsidRPr="00E454E5">
        <w:rPr>
          <w:rFonts w:ascii="Arial" w:hAnsi="Arial" w:cs="Arial"/>
          <w:b/>
          <w:bCs/>
        </w:rPr>
        <w:tab/>
      </w:r>
      <w:r w:rsidRPr="00E454E5">
        <w:rPr>
          <w:rFonts w:ascii="Arial" w:hAnsi="Arial" w:cs="Arial"/>
          <w:b/>
          <w:bCs/>
        </w:rPr>
        <w:tab/>
      </w:r>
      <w:r w:rsidR="000D2305" w:rsidRPr="00E454E5">
        <w:rPr>
          <w:rFonts w:ascii="Arial" w:hAnsi="Arial" w:cs="Arial"/>
          <w:b/>
          <w:bCs/>
        </w:rPr>
        <w:tab/>
      </w:r>
      <w:r w:rsidRPr="00E454E5">
        <w:rPr>
          <w:rFonts w:ascii="Arial" w:hAnsi="Arial" w:cs="Arial"/>
          <w:b/>
          <w:bCs/>
        </w:rPr>
        <w:t>(1</w:t>
      </w:r>
      <w:r w:rsidR="00BD0EFC" w:rsidRPr="00E454E5">
        <w:rPr>
          <w:rFonts w:ascii="Arial" w:hAnsi="Arial" w:cs="Arial"/>
          <w:b/>
          <w:bCs/>
        </w:rPr>
        <w:t>0</w:t>
      </w:r>
      <w:r w:rsidRPr="00E454E5">
        <w:rPr>
          <w:rFonts w:ascii="Arial" w:hAnsi="Arial" w:cs="Arial"/>
          <w:b/>
          <w:bCs/>
        </w:rPr>
        <w:t xml:space="preserve">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"/>
        <w:gridCol w:w="1067"/>
        <w:gridCol w:w="1067"/>
        <w:gridCol w:w="1067"/>
        <w:gridCol w:w="1068"/>
        <w:gridCol w:w="1068"/>
        <w:gridCol w:w="1068"/>
        <w:gridCol w:w="1068"/>
        <w:gridCol w:w="1068"/>
        <w:gridCol w:w="1068"/>
      </w:tblGrid>
      <w:tr w:rsidR="007A654F" w:rsidRPr="00E454E5" w14:paraId="46A55198" w14:textId="77777777" w:rsidTr="007A654F">
        <w:tc>
          <w:tcPr>
            <w:tcW w:w="1067" w:type="dxa"/>
          </w:tcPr>
          <w:p w14:paraId="7296D067" w14:textId="6F031499" w:rsidR="007A654F" w:rsidRPr="00E454E5" w:rsidRDefault="007A654F" w:rsidP="007A654F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E454E5">
              <w:rPr>
                <w:rFonts w:ascii="Arial" w:hAnsi="Arial" w:cs="Arial"/>
                <w:b/>
                <w:bCs/>
                <w:color w:val="FF0000"/>
              </w:rPr>
              <w:t>1</w:t>
            </w:r>
          </w:p>
        </w:tc>
        <w:tc>
          <w:tcPr>
            <w:tcW w:w="1067" w:type="dxa"/>
          </w:tcPr>
          <w:p w14:paraId="1EC605FE" w14:textId="643A18E8" w:rsidR="007A654F" w:rsidRPr="00E454E5" w:rsidRDefault="007A654F" w:rsidP="007A654F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E454E5">
              <w:rPr>
                <w:rFonts w:ascii="Arial" w:hAnsi="Arial" w:cs="Arial"/>
                <w:b/>
                <w:bCs/>
                <w:color w:val="FF0000"/>
              </w:rPr>
              <w:t>2</w:t>
            </w:r>
          </w:p>
        </w:tc>
        <w:tc>
          <w:tcPr>
            <w:tcW w:w="1067" w:type="dxa"/>
          </w:tcPr>
          <w:p w14:paraId="2DE09D71" w14:textId="23DA68B4" w:rsidR="007A654F" w:rsidRPr="00E454E5" w:rsidRDefault="007A654F" w:rsidP="007A654F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E454E5">
              <w:rPr>
                <w:rFonts w:ascii="Arial" w:hAnsi="Arial" w:cs="Arial"/>
                <w:b/>
                <w:bCs/>
                <w:color w:val="FF0000"/>
              </w:rPr>
              <w:t>3</w:t>
            </w:r>
          </w:p>
        </w:tc>
        <w:tc>
          <w:tcPr>
            <w:tcW w:w="1067" w:type="dxa"/>
          </w:tcPr>
          <w:p w14:paraId="1D04CC6C" w14:textId="0CEF94DD" w:rsidR="007A654F" w:rsidRPr="00E454E5" w:rsidRDefault="007A654F" w:rsidP="007A654F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E454E5">
              <w:rPr>
                <w:rFonts w:ascii="Arial" w:hAnsi="Arial" w:cs="Arial"/>
                <w:b/>
                <w:bCs/>
                <w:color w:val="FF0000"/>
              </w:rPr>
              <w:t>4</w:t>
            </w:r>
          </w:p>
        </w:tc>
        <w:tc>
          <w:tcPr>
            <w:tcW w:w="1068" w:type="dxa"/>
          </w:tcPr>
          <w:p w14:paraId="5C2312F0" w14:textId="5E2EA319" w:rsidR="007A654F" w:rsidRPr="00E454E5" w:rsidRDefault="007A654F" w:rsidP="007A654F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E454E5">
              <w:rPr>
                <w:rFonts w:ascii="Arial" w:hAnsi="Arial" w:cs="Arial"/>
                <w:b/>
                <w:bCs/>
                <w:color w:val="FF0000"/>
              </w:rPr>
              <w:t>5</w:t>
            </w:r>
          </w:p>
        </w:tc>
        <w:tc>
          <w:tcPr>
            <w:tcW w:w="1068" w:type="dxa"/>
          </w:tcPr>
          <w:p w14:paraId="489A7ADF" w14:textId="3E33D47E" w:rsidR="007A654F" w:rsidRPr="00E454E5" w:rsidRDefault="007A654F" w:rsidP="007A654F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E454E5">
              <w:rPr>
                <w:rFonts w:ascii="Arial" w:hAnsi="Arial" w:cs="Arial"/>
                <w:b/>
                <w:bCs/>
                <w:color w:val="FF0000"/>
              </w:rPr>
              <w:t>6</w:t>
            </w:r>
          </w:p>
        </w:tc>
        <w:tc>
          <w:tcPr>
            <w:tcW w:w="1068" w:type="dxa"/>
          </w:tcPr>
          <w:p w14:paraId="69689640" w14:textId="656BBA84" w:rsidR="007A654F" w:rsidRPr="00E454E5" w:rsidRDefault="007A654F" w:rsidP="007A654F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E454E5">
              <w:rPr>
                <w:rFonts w:ascii="Arial" w:hAnsi="Arial" w:cs="Arial"/>
                <w:b/>
                <w:bCs/>
                <w:color w:val="FF0000"/>
              </w:rPr>
              <w:t>7</w:t>
            </w:r>
          </w:p>
        </w:tc>
        <w:tc>
          <w:tcPr>
            <w:tcW w:w="1068" w:type="dxa"/>
          </w:tcPr>
          <w:p w14:paraId="6C58FBE6" w14:textId="70DF4480" w:rsidR="007A654F" w:rsidRPr="00E454E5" w:rsidRDefault="007A654F" w:rsidP="007A654F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E454E5">
              <w:rPr>
                <w:rFonts w:ascii="Arial" w:hAnsi="Arial" w:cs="Arial"/>
                <w:b/>
                <w:bCs/>
                <w:color w:val="FF0000"/>
              </w:rPr>
              <w:t>8</w:t>
            </w:r>
          </w:p>
        </w:tc>
        <w:tc>
          <w:tcPr>
            <w:tcW w:w="1068" w:type="dxa"/>
          </w:tcPr>
          <w:p w14:paraId="2CC4A0EA" w14:textId="4053C794" w:rsidR="007A654F" w:rsidRPr="00E454E5" w:rsidRDefault="007A654F" w:rsidP="007A654F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E454E5">
              <w:rPr>
                <w:rFonts w:ascii="Arial" w:hAnsi="Arial" w:cs="Arial"/>
                <w:b/>
                <w:bCs/>
                <w:color w:val="FF0000"/>
              </w:rPr>
              <w:t>9</w:t>
            </w:r>
          </w:p>
        </w:tc>
        <w:tc>
          <w:tcPr>
            <w:tcW w:w="1068" w:type="dxa"/>
          </w:tcPr>
          <w:p w14:paraId="0E5DFC50" w14:textId="691C53F4" w:rsidR="007A654F" w:rsidRPr="00E454E5" w:rsidRDefault="007A654F" w:rsidP="007A654F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E454E5">
              <w:rPr>
                <w:rFonts w:ascii="Arial" w:hAnsi="Arial" w:cs="Arial"/>
                <w:b/>
                <w:bCs/>
                <w:color w:val="FF0000"/>
              </w:rPr>
              <w:t>10</w:t>
            </w:r>
          </w:p>
        </w:tc>
      </w:tr>
      <w:tr w:rsidR="007A654F" w:rsidRPr="00E454E5" w14:paraId="283AB373" w14:textId="77777777" w:rsidTr="007A654F">
        <w:tc>
          <w:tcPr>
            <w:tcW w:w="1067" w:type="dxa"/>
          </w:tcPr>
          <w:p w14:paraId="4F380777" w14:textId="7ECD93A6" w:rsidR="007A654F" w:rsidRPr="00E454E5" w:rsidRDefault="007A654F" w:rsidP="007A654F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E454E5">
              <w:rPr>
                <w:rFonts w:ascii="Arial" w:hAnsi="Arial" w:cs="Arial"/>
                <w:b/>
                <w:bCs/>
                <w:color w:val="FF0000"/>
              </w:rPr>
              <w:t>B</w:t>
            </w:r>
          </w:p>
        </w:tc>
        <w:tc>
          <w:tcPr>
            <w:tcW w:w="1067" w:type="dxa"/>
          </w:tcPr>
          <w:p w14:paraId="33833281" w14:textId="2FA6499B" w:rsidR="007A654F" w:rsidRPr="00E454E5" w:rsidRDefault="007A654F" w:rsidP="007A654F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E454E5">
              <w:rPr>
                <w:rFonts w:ascii="Arial" w:hAnsi="Arial" w:cs="Arial"/>
                <w:b/>
                <w:bCs/>
                <w:color w:val="FF0000"/>
              </w:rPr>
              <w:t>D</w:t>
            </w:r>
          </w:p>
        </w:tc>
        <w:tc>
          <w:tcPr>
            <w:tcW w:w="1067" w:type="dxa"/>
          </w:tcPr>
          <w:p w14:paraId="4B354346" w14:textId="1962945B" w:rsidR="007A654F" w:rsidRPr="00E454E5" w:rsidRDefault="007A654F" w:rsidP="007A654F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E454E5">
              <w:rPr>
                <w:rFonts w:ascii="Arial" w:hAnsi="Arial" w:cs="Arial"/>
                <w:b/>
                <w:bCs/>
                <w:color w:val="FF0000"/>
              </w:rPr>
              <w:t>B</w:t>
            </w:r>
          </w:p>
        </w:tc>
        <w:tc>
          <w:tcPr>
            <w:tcW w:w="1067" w:type="dxa"/>
          </w:tcPr>
          <w:p w14:paraId="5562A80C" w14:textId="75E220C0" w:rsidR="007A654F" w:rsidRPr="00E454E5" w:rsidRDefault="007A654F" w:rsidP="007A654F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E454E5">
              <w:rPr>
                <w:rFonts w:ascii="Arial" w:hAnsi="Arial" w:cs="Arial"/>
                <w:b/>
                <w:bCs/>
                <w:color w:val="FF0000"/>
              </w:rPr>
              <w:t>D</w:t>
            </w:r>
          </w:p>
        </w:tc>
        <w:tc>
          <w:tcPr>
            <w:tcW w:w="1068" w:type="dxa"/>
          </w:tcPr>
          <w:p w14:paraId="44D5C979" w14:textId="7F0F60B4" w:rsidR="007A654F" w:rsidRPr="00E454E5" w:rsidRDefault="007A654F" w:rsidP="007A654F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E454E5">
              <w:rPr>
                <w:rFonts w:ascii="Arial" w:hAnsi="Arial" w:cs="Arial"/>
                <w:b/>
                <w:bCs/>
                <w:color w:val="FF0000"/>
              </w:rPr>
              <w:t>D</w:t>
            </w:r>
          </w:p>
        </w:tc>
        <w:tc>
          <w:tcPr>
            <w:tcW w:w="1068" w:type="dxa"/>
          </w:tcPr>
          <w:p w14:paraId="589EFD20" w14:textId="0BFDDC72" w:rsidR="007A654F" w:rsidRPr="00E454E5" w:rsidRDefault="007A654F" w:rsidP="007A654F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E454E5">
              <w:rPr>
                <w:rFonts w:ascii="Arial" w:hAnsi="Arial" w:cs="Arial"/>
                <w:b/>
                <w:bCs/>
                <w:color w:val="FF0000"/>
              </w:rPr>
              <w:t>C</w:t>
            </w:r>
          </w:p>
        </w:tc>
        <w:tc>
          <w:tcPr>
            <w:tcW w:w="1068" w:type="dxa"/>
          </w:tcPr>
          <w:p w14:paraId="66618A1E" w14:textId="24FEA90E" w:rsidR="007A654F" w:rsidRPr="00E454E5" w:rsidRDefault="007A654F" w:rsidP="007A654F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E454E5">
              <w:rPr>
                <w:rFonts w:ascii="Arial" w:hAnsi="Arial" w:cs="Arial"/>
                <w:b/>
                <w:bCs/>
                <w:color w:val="FF0000"/>
              </w:rPr>
              <w:t>A</w:t>
            </w:r>
          </w:p>
        </w:tc>
        <w:tc>
          <w:tcPr>
            <w:tcW w:w="1068" w:type="dxa"/>
          </w:tcPr>
          <w:p w14:paraId="46FC8467" w14:textId="58A834EF" w:rsidR="007A654F" w:rsidRPr="00E454E5" w:rsidRDefault="007A654F" w:rsidP="007A654F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E454E5">
              <w:rPr>
                <w:rFonts w:ascii="Arial" w:hAnsi="Arial" w:cs="Arial"/>
                <w:b/>
                <w:bCs/>
                <w:color w:val="FF0000"/>
              </w:rPr>
              <w:t>D</w:t>
            </w:r>
          </w:p>
        </w:tc>
        <w:tc>
          <w:tcPr>
            <w:tcW w:w="1068" w:type="dxa"/>
          </w:tcPr>
          <w:p w14:paraId="607045A6" w14:textId="48038D2A" w:rsidR="007A654F" w:rsidRPr="00E454E5" w:rsidRDefault="007A654F" w:rsidP="007A654F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E454E5">
              <w:rPr>
                <w:rFonts w:ascii="Arial" w:hAnsi="Arial" w:cs="Arial"/>
                <w:b/>
                <w:bCs/>
                <w:color w:val="FF0000"/>
              </w:rPr>
              <w:t>A</w:t>
            </w:r>
          </w:p>
        </w:tc>
        <w:tc>
          <w:tcPr>
            <w:tcW w:w="1068" w:type="dxa"/>
          </w:tcPr>
          <w:p w14:paraId="4E2CD02A" w14:textId="4B4B6404" w:rsidR="007A654F" w:rsidRPr="00E454E5" w:rsidRDefault="007A654F" w:rsidP="007A654F">
            <w:pPr>
              <w:jc w:val="center"/>
              <w:rPr>
                <w:rFonts w:ascii="Arial" w:hAnsi="Arial" w:cs="Arial"/>
                <w:b/>
                <w:bCs/>
                <w:color w:val="FF0000"/>
              </w:rPr>
            </w:pPr>
            <w:r w:rsidRPr="00E454E5">
              <w:rPr>
                <w:rFonts w:ascii="Arial" w:hAnsi="Arial" w:cs="Arial"/>
                <w:b/>
                <w:bCs/>
                <w:color w:val="FF0000"/>
              </w:rPr>
              <w:t>C</w:t>
            </w:r>
          </w:p>
        </w:tc>
      </w:tr>
    </w:tbl>
    <w:p w14:paraId="5EC41ECB" w14:textId="77777777" w:rsidR="000D2305" w:rsidRPr="00E454E5" w:rsidRDefault="000D2305" w:rsidP="00A82EB6">
      <w:pPr>
        <w:spacing w:after="0" w:line="240" w:lineRule="auto"/>
        <w:rPr>
          <w:rFonts w:ascii="Arial" w:hAnsi="Arial" w:cs="Arial"/>
          <w:b/>
          <w:bCs/>
        </w:rPr>
      </w:pPr>
    </w:p>
    <w:p w14:paraId="62B4CEDC" w14:textId="36C28063" w:rsidR="005178D3" w:rsidRPr="00E454E5" w:rsidRDefault="005178D3" w:rsidP="00A82EB6">
      <w:pPr>
        <w:spacing w:after="0" w:line="240" w:lineRule="auto"/>
        <w:rPr>
          <w:rFonts w:ascii="Arial" w:hAnsi="Arial" w:cs="Arial"/>
        </w:rPr>
      </w:pPr>
      <w:r w:rsidRPr="00E454E5">
        <w:rPr>
          <w:rFonts w:ascii="Arial" w:hAnsi="Arial" w:cs="Arial"/>
          <w:b/>
          <w:bCs/>
        </w:rPr>
        <w:t>Short Answer Section</w:t>
      </w:r>
      <w:r w:rsidRPr="00E454E5">
        <w:rPr>
          <w:rFonts w:ascii="Arial" w:hAnsi="Arial" w:cs="Arial"/>
          <w:b/>
          <w:bCs/>
        </w:rPr>
        <w:tab/>
      </w:r>
      <w:r w:rsidRPr="00E454E5">
        <w:rPr>
          <w:rFonts w:ascii="Arial" w:hAnsi="Arial" w:cs="Arial"/>
          <w:b/>
          <w:bCs/>
        </w:rPr>
        <w:tab/>
      </w:r>
      <w:r w:rsidRPr="00E454E5">
        <w:rPr>
          <w:rFonts w:ascii="Arial" w:hAnsi="Arial" w:cs="Arial"/>
          <w:b/>
          <w:bCs/>
        </w:rPr>
        <w:tab/>
      </w:r>
      <w:r w:rsidRPr="00E454E5">
        <w:rPr>
          <w:rFonts w:ascii="Arial" w:hAnsi="Arial" w:cs="Arial"/>
          <w:b/>
          <w:bCs/>
        </w:rPr>
        <w:tab/>
      </w:r>
      <w:r w:rsidRPr="00E454E5">
        <w:rPr>
          <w:rFonts w:ascii="Arial" w:hAnsi="Arial" w:cs="Arial"/>
          <w:b/>
          <w:bCs/>
        </w:rPr>
        <w:tab/>
      </w:r>
      <w:r w:rsidRPr="00E454E5">
        <w:rPr>
          <w:rFonts w:ascii="Arial" w:hAnsi="Arial" w:cs="Arial"/>
          <w:b/>
          <w:bCs/>
        </w:rPr>
        <w:tab/>
      </w:r>
      <w:r w:rsidRPr="00E454E5">
        <w:rPr>
          <w:rFonts w:ascii="Arial" w:hAnsi="Arial" w:cs="Arial"/>
          <w:b/>
          <w:bCs/>
        </w:rPr>
        <w:tab/>
      </w:r>
      <w:r w:rsidRPr="00E454E5">
        <w:rPr>
          <w:rFonts w:ascii="Arial" w:hAnsi="Arial" w:cs="Arial"/>
          <w:b/>
          <w:bCs/>
        </w:rPr>
        <w:tab/>
      </w:r>
      <w:r w:rsidRPr="00E454E5">
        <w:rPr>
          <w:rFonts w:ascii="Arial" w:hAnsi="Arial" w:cs="Arial"/>
          <w:b/>
          <w:bCs/>
        </w:rPr>
        <w:tab/>
        <w:t>(</w:t>
      </w:r>
      <w:r w:rsidR="008C7B12" w:rsidRPr="00E454E5">
        <w:rPr>
          <w:rFonts w:ascii="Arial" w:hAnsi="Arial" w:cs="Arial"/>
          <w:b/>
          <w:bCs/>
        </w:rPr>
        <w:t>14</w:t>
      </w:r>
      <w:r w:rsidRPr="00E454E5">
        <w:rPr>
          <w:rFonts w:ascii="Arial" w:hAnsi="Arial" w:cs="Arial"/>
          <w:b/>
          <w:bCs/>
        </w:rPr>
        <w:t xml:space="preserve"> marks)</w:t>
      </w:r>
    </w:p>
    <w:p w14:paraId="59BDB3CB" w14:textId="08B53B0E" w:rsidR="005178D3" w:rsidRPr="00E454E5" w:rsidRDefault="00427080" w:rsidP="005178D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454E5">
        <w:rPr>
          <w:rFonts w:ascii="Arial" w:hAnsi="Arial" w:cs="Arial"/>
        </w:rPr>
        <w:t>Name the two types of antibiotic</w:t>
      </w:r>
      <w:r w:rsidR="00EE5F02" w:rsidRPr="00E454E5">
        <w:rPr>
          <w:rFonts w:ascii="Arial" w:hAnsi="Arial" w:cs="Arial"/>
        </w:rPr>
        <w:t xml:space="preserve"> </w:t>
      </w:r>
      <w:r w:rsidRPr="00E454E5">
        <w:rPr>
          <w:rFonts w:ascii="Arial" w:hAnsi="Arial" w:cs="Arial"/>
        </w:rPr>
        <w:t>and explain how they work</w:t>
      </w:r>
      <w:r w:rsidR="00E74693" w:rsidRPr="00E454E5">
        <w:rPr>
          <w:rFonts w:ascii="Arial" w:hAnsi="Arial" w:cs="Arial"/>
        </w:rPr>
        <w:t>.</w:t>
      </w:r>
      <w:r w:rsidRPr="00E454E5">
        <w:rPr>
          <w:rFonts w:ascii="Arial" w:hAnsi="Arial" w:cs="Arial"/>
        </w:rPr>
        <w:t xml:space="preserve"> </w:t>
      </w:r>
      <w:r w:rsidRPr="00E454E5">
        <w:rPr>
          <w:rFonts w:ascii="Arial" w:hAnsi="Arial" w:cs="Arial"/>
        </w:rPr>
        <w:tab/>
      </w:r>
      <w:r w:rsidRPr="00E454E5">
        <w:rPr>
          <w:rFonts w:ascii="Arial" w:hAnsi="Arial" w:cs="Arial"/>
        </w:rPr>
        <w:tab/>
      </w:r>
      <w:r w:rsidRPr="00E454E5">
        <w:rPr>
          <w:rFonts w:ascii="Arial" w:hAnsi="Arial" w:cs="Arial"/>
        </w:rPr>
        <w:tab/>
      </w:r>
      <w:r w:rsidRPr="00E454E5">
        <w:rPr>
          <w:rFonts w:ascii="Arial" w:hAnsi="Arial" w:cs="Arial"/>
        </w:rPr>
        <w:tab/>
      </w:r>
      <w:r w:rsidRPr="00E454E5">
        <w:rPr>
          <w:rFonts w:ascii="Arial" w:hAnsi="Arial" w:cs="Arial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77"/>
        <w:gridCol w:w="1779"/>
      </w:tblGrid>
      <w:tr w:rsidR="005B4564" w:rsidRPr="00E454E5" w14:paraId="63624FE9" w14:textId="77777777" w:rsidTr="00D924AB">
        <w:trPr>
          <w:trHeight w:val="164"/>
        </w:trPr>
        <w:tc>
          <w:tcPr>
            <w:tcW w:w="8177" w:type="dxa"/>
            <w:shd w:val="clear" w:color="auto" w:fill="F2F2F2" w:themeFill="background1" w:themeFillShade="F2"/>
          </w:tcPr>
          <w:p w14:paraId="78D3D6A0" w14:textId="0BFDAE3D" w:rsidR="005B4564" w:rsidRPr="00E454E5" w:rsidRDefault="005B4564" w:rsidP="005B4564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E454E5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779" w:type="dxa"/>
            <w:shd w:val="clear" w:color="auto" w:fill="F2F2F2" w:themeFill="background1" w:themeFillShade="F2"/>
          </w:tcPr>
          <w:p w14:paraId="71DDC1D7" w14:textId="7A6B9345" w:rsidR="005B4564" w:rsidRPr="00E454E5" w:rsidRDefault="005B4564" w:rsidP="005B4564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E454E5">
              <w:rPr>
                <w:rFonts w:ascii="Arial" w:hAnsi="Arial" w:cs="Arial"/>
                <w:b/>
              </w:rPr>
              <w:t>Marks</w:t>
            </w:r>
          </w:p>
        </w:tc>
      </w:tr>
      <w:tr w:rsidR="005B4564" w:rsidRPr="00E454E5" w14:paraId="1EAB7970" w14:textId="77777777" w:rsidTr="005B4564">
        <w:tc>
          <w:tcPr>
            <w:tcW w:w="8177" w:type="dxa"/>
          </w:tcPr>
          <w:p w14:paraId="4DA092C2" w14:textId="29ECAD0C" w:rsidR="005B4564" w:rsidRPr="00E454E5" w:rsidRDefault="005B4564" w:rsidP="005B4564">
            <w:pPr>
              <w:pStyle w:val="ListParagraph"/>
              <w:spacing w:line="240" w:lineRule="auto"/>
              <w:ind w:left="0"/>
              <w:rPr>
                <w:rFonts w:ascii="Arial" w:hAnsi="Arial" w:cs="Arial"/>
              </w:rPr>
            </w:pPr>
            <w:r w:rsidRPr="00E454E5">
              <w:rPr>
                <w:rFonts w:ascii="Arial" w:hAnsi="Arial" w:cs="Arial"/>
              </w:rPr>
              <w:t xml:space="preserve">Bacteriostatic and </w:t>
            </w:r>
            <w:r w:rsidR="00D924AB" w:rsidRPr="00E454E5">
              <w:rPr>
                <w:rFonts w:ascii="Arial" w:hAnsi="Arial" w:cs="Arial"/>
              </w:rPr>
              <w:t>Bactericidal</w:t>
            </w:r>
          </w:p>
        </w:tc>
        <w:tc>
          <w:tcPr>
            <w:tcW w:w="1779" w:type="dxa"/>
          </w:tcPr>
          <w:p w14:paraId="242AF2A5" w14:textId="0A223973" w:rsidR="005B4564" w:rsidRPr="00E454E5" w:rsidRDefault="005B4564" w:rsidP="005B4564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</w:rPr>
            </w:pPr>
            <w:r w:rsidRPr="00E454E5">
              <w:rPr>
                <w:rFonts w:ascii="Arial" w:hAnsi="Arial" w:cs="Arial"/>
              </w:rPr>
              <w:t>1</w:t>
            </w:r>
          </w:p>
        </w:tc>
      </w:tr>
      <w:tr w:rsidR="005B4564" w:rsidRPr="00E454E5" w14:paraId="11431E97" w14:textId="77777777" w:rsidTr="005B4564">
        <w:tc>
          <w:tcPr>
            <w:tcW w:w="8177" w:type="dxa"/>
          </w:tcPr>
          <w:p w14:paraId="3658C4BF" w14:textId="3B8F8B75" w:rsidR="005B4564" w:rsidRPr="00E454E5" w:rsidRDefault="005B4564" w:rsidP="005B4564">
            <w:pPr>
              <w:pStyle w:val="ListParagraph"/>
              <w:spacing w:line="240" w:lineRule="auto"/>
              <w:ind w:left="0"/>
              <w:rPr>
                <w:rFonts w:ascii="Arial" w:hAnsi="Arial" w:cs="Arial"/>
              </w:rPr>
            </w:pPr>
            <w:r w:rsidRPr="00E454E5">
              <w:rPr>
                <w:rFonts w:ascii="Arial" w:hAnsi="Arial" w:cs="Arial"/>
              </w:rPr>
              <w:t>Bacteriostatic – disrupt protein synthesis/cellular respiration/cell processes</w:t>
            </w:r>
          </w:p>
        </w:tc>
        <w:tc>
          <w:tcPr>
            <w:tcW w:w="1779" w:type="dxa"/>
          </w:tcPr>
          <w:p w14:paraId="0680AB95" w14:textId="5E02AF44" w:rsidR="005B4564" w:rsidRPr="00E454E5" w:rsidRDefault="005B4564" w:rsidP="005B4564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</w:rPr>
            </w:pPr>
            <w:r w:rsidRPr="00E454E5">
              <w:rPr>
                <w:rFonts w:ascii="Arial" w:hAnsi="Arial" w:cs="Arial"/>
              </w:rPr>
              <w:t>1</w:t>
            </w:r>
          </w:p>
        </w:tc>
      </w:tr>
      <w:tr w:rsidR="005B4564" w:rsidRPr="00E454E5" w14:paraId="0E542C6E" w14:textId="77777777" w:rsidTr="005B4564">
        <w:tc>
          <w:tcPr>
            <w:tcW w:w="8177" w:type="dxa"/>
          </w:tcPr>
          <w:p w14:paraId="0EF246AE" w14:textId="5E23D787" w:rsidR="005B4564" w:rsidRPr="00E454E5" w:rsidRDefault="00D924AB" w:rsidP="005B4564">
            <w:pPr>
              <w:pStyle w:val="ListParagraph"/>
              <w:spacing w:line="240" w:lineRule="auto"/>
              <w:ind w:left="0"/>
              <w:rPr>
                <w:rFonts w:ascii="Arial" w:hAnsi="Arial" w:cs="Arial"/>
              </w:rPr>
            </w:pPr>
            <w:r w:rsidRPr="00E454E5">
              <w:rPr>
                <w:rFonts w:ascii="Arial" w:hAnsi="Arial" w:cs="Arial"/>
              </w:rPr>
              <w:t>Bactericidal</w:t>
            </w:r>
            <w:r w:rsidR="005B4564" w:rsidRPr="00E454E5">
              <w:rPr>
                <w:rFonts w:ascii="Arial" w:hAnsi="Arial" w:cs="Arial"/>
              </w:rPr>
              <w:t xml:space="preserve"> – break apart the cell membrane</w:t>
            </w:r>
          </w:p>
        </w:tc>
        <w:tc>
          <w:tcPr>
            <w:tcW w:w="1779" w:type="dxa"/>
          </w:tcPr>
          <w:p w14:paraId="7F8E3A01" w14:textId="4E39395F" w:rsidR="005B4564" w:rsidRPr="00E454E5" w:rsidRDefault="005B4564" w:rsidP="005B4564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</w:rPr>
            </w:pPr>
            <w:r w:rsidRPr="00E454E5">
              <w:rPr>
                <w:rFonts w:ascii="Arial" w:hAnsi="Arial" w:cs="Arial"/>
              </w:rPr>
              <w:t>1</w:t>
            </w:r>
          </w:p>
        </w:tc>
      </w:tr>
      <w:tr w:rsidR="005B4564" w:rsidRPr="00E454E5" w14:paraId="7E7C8F82" w14:textId="77777777" w:rsidTr="00D924AB">
        <w:tc>
          <w:tcPr>
            <w:tcW w:w="8177" w:type="dxa"/>
            <w:shd w:val="clear" w:color="auto" w:fill="F2F2F2" w:themeFill="background1" w:themeFillShade="F2"/>
          </w:tcPr>
          <w:p w14:paraId="57818EEE" w14:textId="3E4EE680" w:rsidR="005B4564" w:rsidRPr="00E454E5" w:rsidRDefault="005B4564" w:rsidP="005B4564">
            <w:pPr>
              <w:pStyle w:val="ListParagraph"/>
              <w:spacing w:line="240" w:lineRule="auto"/>
              <w:ind w:left="0"/>
              <w:jc w:val="right"/>
              <w:rPr>
                <w:rFonts w:ascii="Arial" w:hAnsi="Arial" w:cs="Arial"/>
                <w:b/>
              </w:rPr>
            </w:pPr>
            <w:r w:rsidRPr="00E454E5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779" w:type="dxa"/>
            <w:shd w:val="clear" w:color="auto" w:fill="F2F2F2" w:themeFill="background1" w:themeFillShade="F2"/>
          </w:tcPr>
          <w:p w14:paraId="20552BC3" w14:textId="73ED8747" w:rsidR="005B4564" w:rsidRPr="00E454E5" w:rsidRDefault="005B4564" w:rsidP="005B4564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E454E5">
              <w:rPr>
                <w:rFonts w:ascii="Arial" w:hAnsi="Arial" w:cs="Arial"/>
                <w:b/>
              </w:rPr>
              <w:t>3</w:t>
            </w:r>
          </w:p>
        </w:tc>
      </w:tr>
    </w:tbl>
    <w:p w14:paraId="67EECD97" w14:textId="1AE1C8BF" w:rsidR="004C1029" w:rsidRPr="00E454E5" w:rsidRDefault="004C1029" w:rsidP="00571CF6">
      <w:pPr>
        <w:tabs>
          <w:tab w:val="right" w:pos="10460"/>
        </w:tabs>
        <w:spacing w:after="0" w:line="360" w:lineRule="auto"/>
        <w:ind w:left="357"/>
        <w:jc w:val="both"/>
        <w:rPr>
          <w:rFonts w:ascii="Arial" w:hAnsi="Arial" w:cs="Arial"/>
        </w:rPr>
      </w:pPr>
      <w:r w:rsidRPr="00E454E5">
        <w:rPr>
          <w:rFonts w:ascii="Arial" w:hAnsi="Arial" w:cs="Arial"/>
        </w:rPr>
        <w:tab/>
      </w:r>
    </w:p>
    <w:p w14:paraId="28989849" w14:textId="2FD8920E" w:rsidR="00FC0F57" w:rsidRPr="00E454E5" w:rsidRDefault="00FC0F57" w:rsidP="005178D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454E5">
        <w:rPr>
          <w:rFonts w:ascii="Arial" w:hAnsi="Arial" w:cs="Arial"/>
        </w:rPr>
        <w:t xml:space="preserve">Explain why </w:t>
      </w:r>
      <w:r w:rsidR="00B33A33" w:rsidRPr="00E454E5">
        <w:rPr>
          <w:rFonts w:ascii="Arial" w:hAnsi="Arial" w:cs="Arial"/>
        </w:rPr>
        <w:t>i</w:t>
      </w:r>
      <w:r w:rsidRPr="00E454E5">
        <w:rPr>
          <w:rFonts w:ascii="Arial" w:hAnsi="Arial" w:cs="Arial"/>
        </w:rPr>
        <w:t>t is important that a person takes all of their prescribed antibiotics.</w:t>
      </w:r>
      <w:r w:rsidR="004C4477" w:rsidRPr="00E454E5">
        <w:rPr>
          <w:rFonts w:ascii="Arial" w:hAnsi="Arial" w:cs="Arial"/>
        </w:rPr>
        <w:t xml:space="preserve"> </w:t>
      </w:r>
      <w:r w:rsidR="004C4477" w:rsidRPr="00E454E5">
        <w:rPr>
          <w:rFonts w:ascii="Arial" w:hAnsi="Arial" w:cs="Arial"/>
        </w:rPr>
        <w:tab/>
      </w:r>
      <w:r w:rsidR="004C4477" w:rsidRPr="00E454E5">
        <w:rPr>
          <w:rFonts w:ascii="Arial" w:hAnsi="Arial" w:cs="Arial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77"/>
        <w:gridCol w:w="1779"/>
      </w:tblGrid>
      <w:tr w:rsidR="009C6039" w:rsidRPr="00E454E5" w14:paraId="76B3FF4B" w14:textId="77777777" w:rsidTr="004C4477">
        <w:trPr>
          <w:trHeight w:val="164"/>
        </w:trPr>
        <w:tc>
          <w:tcPr>
            <w:tcW w:w="8177" w:type="dxa"/>
            <w:shd w:val="clear" w:color="auto" w:fill="F2F2F2" w:themeFill="background1" w:themeFillShade="F2"/>
          </w:tcPr>
          <w:p w14:paraId="2DBACB69" w14:textId="77777777" w:rsidR="009C6039" w:rsidRPr="00E454E5" w:rsidRDefault="009C6039" w:rsidP="004C4477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E454E5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779" w:type="dxa"/>
            <w:shd w:val="clear" w:color="auto" w:fill="F2F2F2" w:themeFill="background1" w:themeFillShade="F2"/>
          </w:tcPr>
          <w:p w14:paraId="721A5176" w14:textId="77777777" w:rsidR="009C6039" w:rsidRPr="00E454E5" w:rsidRDefault="009C6039" w:rsidP="004C4477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E454E5">
              <w:rPr>
                <w:rFonts w:ascii="Arial" w:hAnsi="Arial" w:cs="Arial"/>
                <w:b/>
              </w:rPr>
              <w:t>Marks</w:t>
            </w:r>
          </w:p>
        </w:tc>
      </w:tr>
      <w:tr w:rsidR="009C6039" w:rsidRPr="00E454E5" w14:paraId="5446D3ED" w14:textId="77777777" w:rsidTr="004C6744">
        <w:tc>
          <w:tcPr>
            <w:tcW w:w="8177" w:type="dxa"/>
          </w:tcPr>
          <w:p w14:paraId="1A962ABF" w14:textId="081FB0EB" w:rsidR="009C6039" w:rsidRPr="00E454E5" w:rsidRDefault="009C6039" w:rsidP="009C6039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</w:rPr>
            </w:pPr>
            <w:r w:rsidRPr="00E454E5">
              <w:rPr>
                <w:rFonts w:ascii="Arial" w:hAnsi="Arial" w:cs="Arial"/>
              </w:rPr>
              <w:t xml:space="preserve">Not completing prescribed antibiotics means not all </w:t>
            </w:r>
            <w:r w:rsidR="00233F42" w:rsidRPr="00E454E5">
              <w:rPr>
                <w:rFonts w:ascii="Arial" w:hAnsi="Arial" w:cs="Arial"/>
              </w:rPr>
              <w:t xml:space="preserve">bacteria </w:t>
            </w:r>
            <w:r w:rsidRPr="00E454E5">
              <w:rPr>
                <w:rFonts w:ascii="Arial" w:hAnsi="Arial" w:cs="Arial"/>
              </w:rPr>
              <w:t>will die</w:t>
            </w:r>
          </w:p>
          <w:p w14:paraId="199110E1" w14:textId="77777777" w:rsidR="009C6039" w:rsidRPr="00E454E5" w:rsidRDefault="009C6039" w:rsidP="009C6039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</w:rPr>
            </w:pPr>
            <w:r w:rsidRPr="00E454E5">
              <w:rPr>
                <w:rFonts w:ascii="Arial" w:hAnsi="Arial" w:cs="Arial"/>
              </w:rPr>
              <w:t>Those that survive may have immunity against the antibiotic</w:t>
            </w:r>
          </w:p>
          <w:p w14:paraId="7D4C9ED6" w14:textId="77777777" w:rsidR="009C6039" w:rsidRPr="00E454E5" w:rsidRDefault="009C6039" w:rsidP="009C6039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</w:rPr>
            </w:pPr>
            <w:r w:rsidRPr="00E454E5">
              <w:rPr>
                <w:rFonts w:ascii="Arial" w:hAnsi="Arial" w:cs="Arial"/>
              </w:rPr>
              <w:t>Surviving bacteria are cloned to make new bacteria that also have immunity</w:t>
            </w:r>
          </w:p>
          <w:p w14:paraId="42D2E38A" w14:textId="77777777" w:rsidR="009C6039" w:rsidRPr="00E454E5" w:rsidRDefault="009C6039" w:rsidP="009C6039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</w:rPr>
            </w:pPr>
            <w:r w:rsidRPr="00E454E5">
              <w:rPr>
                <w:rFonts w:ascii="Arial" w:hAnsi="Arial" w:cs="Arial"/>
              </w:rPr>
              <w:t>Surviving bacteria can share immunity using plasmids with other bacteria</w:t>
            </w:r>
          </w:p>
          <w:p w14:paraId="7255E1F2" w14:textId="2F6FF981" w:rsidR="00233F42" w:rsidRPr="00E454E5" w:rsidRDefault="00233F42" w:rsidP="009C6039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</w:rPr>
            </w:pPr>
            <w:r w:rsidRPr="00E454E5">
              <w:rPr>
                <w:rFonts w:ascii="Arial" w:hAnsi="Arial" w:cs="Arial"/>
              </w:rPr>
              <w:t>This can lead to the creation of superbugs</w:t>
            </w:r>
          </w:p>
        </w:tc>
        <w:tc>
          <w:tcPr>
            <w:tcW w:w="1779" w:type="dxa"/>
            <w:vAlign w:val="center"/>
          </w:tcPr>
          <w:p w14:paraId="63C9EAF0" w14:textId="108FF36C" w:rsidR="009C6039" w:rsidRPr="00E454E5" w:rsidRDefault="009C6039" w:rsidP="004C6744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</w:rPr>
            </w:pPr>
            <w:r w:rsidRPr="00E454E5">
              <w:rPr>
                <w:rFonts w:ascii="Arial" w:hAnsi="Arial" w:cs="Arial"/>
              </w:rPr>
              <w:t>1-3</w:t>
            </w:r>
          </w:p>
        </w:tc>
      </w:tr>
      <w:tr w:rsidR="009C6039" w:rsidRPr="00E454E5" w14:paraId="7794C8E1" w14:textId="77777777" w:rsidTr="004C4477">
        <w:tc>
          <w:tcPr>
            <w:tcW w:w="8177" w:type="dxa"/>
            <w:shd w:val="clear" w:color="auto" w:fill="F2F2F2" w:themeFill="background1" w:themeFillShade="F2"/>
          </w:tcPr>
          <w:p w14:paraId="461AC10F" w14:textId="77777777" w:rsidR="009C6039" w:rsidRPr="00E454E5" w:rsidRDefault="009C6039" w:rsidP="004C4477">
            <w:pPr>
              <w:pStyle w:val="ListParagraph"/>
              <w:spacing w:line="240" w:lineRule="auto"/>
              <w:ind w:left="0"/>
              <w:jc w:val="right"/>
              <w:rPr>
                <w:rFonts w:ascii="Arial" w:hAnsi="Arial" w:cs="Arial"/>
                <w:b/>
              </w:rPr>
            </w:pPr>
            <w:r w:rsidRPr="00E454E5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779" w:type="dxa"/>
            <w:shd w:val="clear" w:color="auto" w:fill="F2F2F2" w:themeFill="background1" w:themeFillShade="F2"/>
          </w:tcPr>
          <w:p w14:paraId="0B6D34F1" w14:textId="77777777" w:rsidR="009C6039" w:rsidRPr="00E454E5" w:rsidRDefault="009C6039" w:rsidP="004C4477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E454E5">
              <w:rPr>
                <w:rFonts w:ascii="Arial" w:hAnsi="Arial" w:cs="Arial"/>
                <w:b/>
              </w:rPr>
              <w:t>3</w:t>
            </w:r>
          </w:p>
        </w:tc>
      </w:tr>
    </w:tbl>
    <w:p w14:paraId="7102A913" w14:textId="77777777" w:rsidR="00C80C67" w:rsidRPr="00E454E5" w:rsidRDefault="00C80C67" w:rsidP="00571CF6">
      <w:pPr>
        <w:rPr>
          <w:rFonts w:ascii="Arial" w:hAnsi="Arial" w:cs="Arial"/>
          <w:sz w:val="10"/>
        </w:rPr>
      </w:pPr>
    </w:p>
    <w:p w14:paraId="7C70A064" w14:textId="2267DE95" w:rsidR="00427080" w:rsidRPr="00E454E5" w:rsidRDefault="00362C86" w:rsidP="005178D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454E5">
        <w:rPr>
          <w:rFonts w:ascii="Arial" w:hAnsi="Arial" w:cs="Arial"/>
        </w:rPr>
        <w:t xml:space="preserve">Describe the difference between antivirals and antiseptics </w:t>
      </w:r>
      <w:r w:rsidRPr="00E454E5">
        <w:rPr>
          <w:rFonts w:ascii="Arial" w:hAnsi="Arial" w:cs="Arial"/>
        </w:rPr>
        <w:tab/>
      </w:r>
      <w:r w:rsidRPr="00E454E5">
        <w:rPr>
          <w:rFonts w:ascii="Arial" w:hAnsi="Arial" w:cs="Arial"/>
        </w:rPr>
        <w:tab/>
      </w:r>
      <w:r w:rsidRPr="00E454E5">
        <w:rPr>
          <w:rFonts w:ascii="Arial" w:hAnsi="Arial" w:cs="Arial"/>
        </w:rPr>
        <w:tab/>
      </w:r>
      <w:r w:rsidRPr="00E454E5">
        <w:rPr>
          <w:rFonts w:ascii="Arial" w:hAnsi="Arial" w:cs="Arial"/>
        </w:rPr>
        <w:tab/>
      </w:r>
      <w:r w:rsidRPr="00E454E5">
        <w:rPr>
          <w:rFonts w:ascii="Arial" w:hAnsi="Arial" w:cs="Arial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77"/>
        <w:gridCol w:w="1779"/>
      </w:tblGrid>
      <w:tr w:rsidR="00073A1B" w:rsidRPr="00E454E5" w14:paraId="3FE1ADFF" w14:textId="77777777" w:rsidTr="004C4477">
        <w:trPr>
          <w:trHeight w:val="164"/>
        </w:trPr>
        <w:tc>
          <w:tcPr>
            <w:tcW w:w="8177" w:type="dxa"/>
            <w:shd w:val="clear" w:color="auto" w:fill="F2F2F2" w:themeFill="background1" w:themeFillShade="F2"/>
          </w:tcPr>
          <w:p w14:paraId="6F478090" w14:textId="77777777" w:rsidR="00073A1B" w:rsidRPr="00E454E5" w:rsidRDefault="00073A1B" w:rsidP="004C4477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E454E5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779" w:type="dxa"/>
            <w:shd w:val="clear" w:color="auto" w:fill="F2F2F2" w:themeFill="background1" w:themeFillShade="F2"/>
          </w:tcPr>
          <w:p w14:paraId="251C0B13" w14:textId="77777777" w:rsidR="00073A1B" w:rsidRPr="00E454E5" w:rsidRDefault="00073A1B" w:rsidP="004C4477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E454E5">
              <w:rPr>
                <w:rFonts w:ascii="Arial" w:hAnsi="Arial" w:cs="Arial"/>
                <w:b/>
              </w:rPr>
              <w:t>Marks</w:t>
            </w:r>
          </w:p>
        </w:tc>
      </w:tr>
      <w:tr w:rsidR="00073A1B" w:rsidRPr="00E454E5" w14:paraId="2B247A2D" w14:textId="77777777" w:rsidTr="004C4477">
        <w:tc>
          <w:tcPr>
            <w:tcW w:w="8177" w:type="dxa"/>
          </w:tcPr>
          <w:p w14:paraId="4FDCDE29" w14:textId="12BBD54C" w:rsidR="00073A1B" w:rsidRPr="00E454E5" w:rsidRDefault="00073A1B" w:rsidP="00073A1B">
            <w:pPr>
              <w:pStyle w:val="ListParagraph"/>
              <w:spacing w:line="240" w:lineRule="auto"/>
              <w:ind w:left="0"/>
              <w:rPr>
                <w:rFonts w:ascii="Arial" w:hAnsi="Arial" w:cs="Arial"/>
              </w:rPr>
            </w:pPr>
            <w:r w:rsidRPr="00E454E5">
              <w:rPr>
                <w:rFonts w:ascii="Arial" w:hAnsi="Arial" w:cs="Arial"/>
              </w:rPr>
              <w:t>Antivirals – medication that kill viruses only</w:t>
            </w:r>
          </w:p>
        </w:tc>
        <w:tc>
          <w:tcPr>
            <w:tcW w:w="1779" w:type="dxa"/>
          </w:tcPr>
          <w:p w14:paraId="6743B285" w14:textId="77777777" w:rsidR="00073A1B" w:rsidRPr="00E454E5" w:rsidRDefault="00073A1B" w:rsidP="004C4477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</w:rPr>
            </w:pPr>
            <w:r w:rsidRPr="00E454E5">
              <w:rPr>
                <w:rFonts w:ascii="Arial" w:hAnsi="Arial" w:cs="Arial"/>
              </w:rPr>
              <w:t>1</w:t>
            </w:r>
          </w:p>
        </w:tc>
      </w:tr>
      <w:tr w:rsidR="00073A1B" w:rsidRPr="00E454E5" w14:paraId="7EF03C13" w14:textId="77777777" w:rsidTr="004C4477">
        <w:tc>
          <w:tcPr>
            <w:tcW w:w="8177" w:type="dxa"/>
          </w:tcPr>
          <w:p w14:paraId="316FCC5E" w14:textId="2C45F459" w:rsidR="00073A1B" w:rsidRPr="00E454E5" w:rsidRDefault="00073A1B" w:rsidP="004C4477">
            <w:pPr>
              <w:pStyle w:val="ListParagraph"/>
              <w:spacing w:line="240" w:lineRule="auto"/>
              <w:ind w:left="0"/>
              <w:rPr>
                <w:rFonts w:ascii="Arial" w:hAnsi="Arial" w:cs="Arial"/>
              </w:rPr>
            </w:pPr>
            <w:r w:rsidRPr="00E454E5">
              <w:rPr>
                <w:rFonts w:ascii="Arial" w:hAnsi="Arial" w:cs="Arial"/>
              </w:rPr>
              <w:t>Antiseptics - substance that kill bacteria externally to reduce chance of infection</w:t>
            </w:r>
          </w:p>
        </w:tc>
        <w:tc>
          <w:tcPr>
            <w:tcW w:w="1779" w:type="dxa"/>
          </w:tcPr>
          <w:p w14:paraId="28FFF895" w14:textId="77777777" w:rsidR="00073A1B" w:rsidRPr="00E454E5" w:rsidRDefault="00073A1B" w:rsidP="004C4477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</w:rPr>
            </w:pPr>
            <w:r w:rsidRPr="00E454E5">
              <w:rPr>
                <w:rFonts w:ascii="Arial" w:hAnsi="Arial" w:cs="Arial"/>
              </w:rPr>
              <w:t>1</w:t>
            </w:r>
          </w:p>
        </w:tc>
      </w:tr>
      <w:tr w:rsidR="00073A1B" w:rsidRPr="00E454E5" w14:paraId="5A89F7D0" w14:textId="77777777" w:rsidTr="004C4477">
        <w:tc>
          <w:tcPr>
            <w:tcW w:w="8177" w:type="dxa"/>
            <w:shd w:val="clear" w:color="auto" w:fill="F2F2F2" w:themeFill="background1" w:themeFillShade="F2"/>
          </w:tcPr>
          <w:p w14:paraId="5B41FD3D" w14:textId="77777777" w:rsidR="00073A1B" w:rsidRPr="00E454E5" w:rsidRDefault="00073A1B" w:rsidP="004C4477">
            <w:pPr>
              <w:pStyle w:val="ListParagraph"/>
              <w:spacing w:line="240" w:lineRule="auto"/>
              <w:ind w:left="0"/>
              <w:jc w:val="right"/>
              <w:rPr>
                <w:rFonts w:ascii="Arial" w:hAnsi="Arial" w:cs="Arial"/>
                <w:b/>
              </w:rPr>
            </w:pPr>
            <w:r w:rsidRPr="00E454E5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779" w:type="dxa"/>
            <w:shd w:val="clear" w:color="auto" w:fill="F2F2F2" w:themeFill="background1" w:themeFillShade="F2"/>
          </w:tcPr>
          <w:p w14:paraId="0D9CFC5B" w14:textId="3FAB0864" w:rsidR="00073A1B" w:rsidRPr="00E454E5" w:rsidRDefault="00073A1B" w:rsidP="004C4477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E454E5">
              <w:rPr>
                <w:rFonts w:ascii="Arial" w:hAnsi="Arial" w:cs="Arial"/>
                <w:b/>
              </w:rPr>
              <w:t>2</w:t>
            </w:r>
          </w:p>
        </w:tc>
      </w:tr>
    </w:tbl>
    <w:p w14:paraId="4CE33DC8" w14:textId="77777777" w:rsidR="00C80C67" w:rsidRPr="00E454E5" w:rsidRDefault="00C80C67" w:rsidP="00C80C67">
      <w:pPr>
        <w:rPr>
          <w:rFonts w:ascii="Arial" w:hAnsi="Arial" w:cs="Arial"/>
          <w:sz w:val="10"/>
        </w:rPr>
      </w:pPr>
    </w:p>
    <w:p w14:paraId="55587609" w14:textId="05D2B626" w:rsidR="00362C86" w:rsidRPr="00E454E5" w:rsidRDefault="00362C86" w:rsidP="005178D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454E5">
        <w:rPr>
          <w:rFonts w:ascii="Arial" w:hAnsi="Arial" w:cs="Arial"/>
        </w:rPr>
        <w:t>Explain why antibiotics are i</w:t>
      </w:r>
      <w:r w:rsidR="004C4477" w:rsidRPr="00E454E5">
        <w:rPr>
          <w:rFonts w:ascii="Arial" w:hAnsi="Arial" w:cs="Arial"/>
        </w:rPr>
        <w:t xml:space="preserve">neffective against viruses </w:t>
      </w:r>
      <w:r w:rsidR="004C4477" w:rsidRPr="00E454E5">
        <w:rPr>
          <w:rFonts w:ascii="Arial" w:hAnsi="Arial" w:cs="Arial"/>
        </w:rPr>
        <w:tab/>
      </w:r>
      <w:r w:rsidR="004C4477" w:rsidRPr="00E454E5">
        <w:rPr>
          <w:rFonts w:ascii="Arial" w:hAnsi="Arial" w:cs="Arial"/>
        </w:rPr>
        <w:tab/>
      </w:r>
      <w:r w:rsidR="004C4477" w:rsidRPr="00E454E5">
        <w:rPr>
          <w:rFonts w:ascii="Arial" w:hAnsi="Arial" w:cs="Arial"/>
        </w:rPr>
        <w:tab/>
      </w:r>
      <w:r w:rsidR="004C4477" w:rsidRPr="00E454E5">
        <w:rPr>
          <w:rFonts w:ascii="Arial" w:hAnsi="Arial" w:cs="Arial"/>
        </w:rPr>
        <w:tab/>
      </w:r>
      <w:r w:rsidRPr="00E454E5">
        <w:rPr>
          <w:rFonts w:ascii="Arial" w:hAnsi="Arial" w:cs="Arial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77"/>
        <w:gridCol w:w="1779"/>
      </w:tblGrid>
      <w:tr w:rsidR="00571CF6" w:rsidRPr="001D1F5E" w14:paraId="61BD4ADC" w14:textId="77777777" w:rsidTr="004C4477">
        <w:trPr>
          <w:trHeight w:val="164"/>
        </w:trPr>
        <w:tc>
          <w:tcPr>
            <w:tcW w:w="8177" w:type="dxa"/>
            <w:shd w:val="clear" w:color="auto" w:fill="F2F2F2" w:themeFill="background1" w:themeFillShade="F2"/>
          </w:tcPr>
          <w:p w14:paraId="44F59D56" w14:textId="77777777" w:rsidR="00571CF6" w:rsidRPr="001D1F5E" w:rsidRDefault="00571CF6" w:rsidP="004C4477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1D1F5E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779" w:type="dxa"/>
            <w:shd w:val="clear" w:color="auto" w:fill="F2F2F2" w:themeFill="background1" w:themeFillShade="F2"/>
          </w:tcPr>
          <w:p w14:paraId="1DA1C2DD" w14:textId="77777777" w:rsidR="00571CF6" w:rsidRPr="001D1F5E" w:rsidRDefault="00571CF6" w:rsidP="004C4477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1D1F5E">
              <w:rPr>
                <w:rFonts w:ascii="Arial" w:hAnsi="Arial" w:cs="Arial"/>
                <w:b/>
              </w:rPr>
              <w:t>Marks</w:t>
            </w:r>
          </w:p>
        </w:tc>
      </w:tr>
      <w:tr w:rsidR="00571CF6" w:rsidRPr="001D1F5E" w14:paraId="10354BFB" w14:textId="77777777" w:rsidTr="004C6744">
        <w:tc>
          <w:tcPr>
            <w:tcW w:w="8177" w:type="dxa"/>
          </w:tcPr>
          <w:p w14:paraId="4296CB39" w14:textId="2DFF15B0" w:rsidR="00571CF6" w:rsidRPr="001D1F5E" w:rsidRDefault="009C7B71" w:rsidP="009C7B71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</w:rPr>
            </w:pPr>
            <w:r w:rsidRPr="001D1F5E">
              <w:rPr>
                <w:rFonts w:ascii="Arial" w:hAnsi="Arial" w:cs="Arial"/>
              </w:rPr>
              <w:t>Viruses aren’t technically living</w:t>
            </w:r>
          </w:p>
          <w:p w14:paraId="13C99932" w14:textId="252C1C83" w:rsidR="00907A03" w:rsidRPr="001D1F5E" w:rsidRDefault="00907A03" w:rsidP="009C7B71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</w:rPr>
            </w:pPr>
            <w:r w:rsidRPr="001D1F5E">
              <w:rPr>
                <w:rFonts w:ascii="Arial" w:hAnsi="Arial" w:cs="Arial"/>
              </w:rPr>
              <w:t>Antibiotics work by destroying cell wall or interrupting cellular processes – viruses do/have neither</w:t>
            </w:r>
          </w:p>
          <w:p w14:paraId="35EDCB11" w14:textId="2DEFBB75" w:rsidR="009C7B71" w:rsidRPr="001D1F5E" w:rsidRDefault="009C7B71" w:rsidP="009C7B71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</w:rPr>
            </w:pPr>
            <w:r w:rsidRPr="001D1F5E">
              <w:rPr>
                <w:rFonts w:ascii="Arial" w:hAnsi="Arial" w:cs="Arial"/>
              </w:rPr>
              <w:t>Antibiotics are unable to identify viral DNA in host cells</w:t>
            </w:r>
          </w:p>
        </w:tc>
        <w:tc>
          <w:tcPr>
            <w:tcW w:w="1779" w:type="dxa"/>
            <w:vAlign w:val="center"/>
          </w:tcPr>
          <w:p w14:paraId="7E94094A" w14:textId="60F74C05" w:rsidR="00571CF6" w:rsidRPr="001D1F5E" w:rsidRDefault="00571CF6" w:rsidP="004C6744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</w:rPr>
            </w:pPr>
            <w:r w:rsidRPr="001D1F5E">
              <w:rPr>
                <w:rFonts w:ascii="Arial" w:hAnsi="Arial" w:cs="Arial"/>
              </w:rPr>
              <w:t>1</w:t>
            </w:r>
            <w:r w:rsidR="009C7B71" w:rsidRPr="001D1F5E">
              <w:rPr>
                <w:rFonts w:ascii="Arial" w:hAnsi="Arial" w:cs="Arial"/>
              </w:rPr>
              <w:t>-2</w:t>
            </w:r>
          </w:p>
        </w:tc>
      </w:tr>
      <w:tr w:rsidR="00571CF6" w:rsidRPr="001D1F5E" w14:paraId="449B74EF" w14:textId="77777777" w:rsidTr="004C4477">
        <w:tc>
          <w:tcPr>
            <w:tcW w:w="8177" w:type="dxa"/>
            <w:shd w:val="clear" w:color="auto" w:fill="F2F2F2" w:themeFill="background1" w:themeFillShade="F2"/>
          </w:tcPr>
          <w:p w14:paraId="32058231" w14:textId="77777777" w:rsidR="00571CF6" w:rsidRPr="001D1F5E" w:rsidRDefault="00571CF6" w:rsidP="004C4477">
            <w:pPr>
              <w:pStyle w:val="ListParagraph"/>
              <w:spacing w:line="240" w:lineRule="auto"/>
              <w:ind w:left="0"/>
              <w:jc w:val="right"/>
              <w:rPr>
                <w:rFonts w:ascii="Arial" w:hAnsi="Arial" w:cs="Arial"/>
                <w:b/>
              </w:rPr>
            </w:pPr>
            <w:r w:rsidRPr="001D1F5E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779" w:type="dxa"/>
            <w:shd w:val="clear" w:color="auto" w:fill="F2F2F2" w:themeFill="background1" w:themeFillShade="F2"/>
          </w:tcPr>
          <w:p w14:paraId="186061FA" w14:textId="1EB50AB9" w:rsidR="00571CF6" w:rsidRPr="001D1F5E" w:rsidRDefault="009C7B71" w:rsidP="004C4477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1D1F5E">
              <w:rPr>
                <w:rFonts w:ascii="Arial" w:hAnsi="Arial" w:cs="Arial"/>
                <w:b/>
              </w:rPr>
              <w:t>2</w:t>
            </w:r>
          </w:p>
        </w:tc>
      </w:tr>
    </w:tbl>
    <w:p w14:paraId="24DE40DE" w14:textId="77777777" w:rsidR="000D2305" w:rsidRPr="001D1F5E" w:rsidRDefault="000D2305" w:rsidP="000D2305">
      <w:pPr>
        <w:pStyle w:val="ListParagraph"/>
        <w:rPr>
          <w:rFonts w:ascii="Arial" w:hAnsi="Arial" w:cs="Arial"/>
        </w:rPr>
      </w:pPr>
    </w:p>
    <w:p w14:paraId="23CFB1FF" w14:textId="7FA2963C" w:rsidR="002B3280" w:rsidRPr="001D1F5E" w:rsidRDefault="00CC2230" w:rsidP="005178D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D1F5E">
        <w:rPr>
          <w:rFonts w:ascii="Arial" w:hAnsi="Arial" w:cs="Arial"/>
        </w:rPr>
        <w:t>State one</w:t>
      </w:r>
      <w:r w:rsidR="00873A35" w:rsidRPr="001D1F5E">
        <w:rPr>
          <w:rFonts w:ascii="Arial" w:hAnsi="Arial" w:cs="Arial"/>
        </w:rPr>
        <w:t xml:space="preserve"> advantage and </w:t>
      </w:r>
      <w:r w:rsidRPr="001D1F5E">
        <w:rPr>
          <w:rFonts w:ascii="Arial" w:hAnsi="Arial" w:cs="Arial"/>
        </w:rPr>
        <w:t xml:space="preserve">one </w:t>
      </w:r>
      <w:r w:rsidR="00873A35" w:rsidRPr="001D1F5E">
        <w:rPr>
          <w:rFonts w:ascii="Arial" w:hAnsi="Arial" w:cs="Arial"/>
        </w:rPr>
        <w:t>disadvantage of live attenuated</w:t>
      </w:r>
      <w:r w:rsidRPr="001D1F5E">
        <w:rPr>
          <w:rFonts w:ascii="Arial" w:hAnsi="Arial" w:cs="Arial"/>
        </w:rPr>
        <w:t xml:space="preserve"> vaccines</w:t>
      </w:r>
      <w:r w:rsidR="00873A35" w:rsidRPr="001D1F5E">
        <w:rPr>
          <w:rFonts w:ascii="Arial" w:hAnsi="Arial" w:cs="Arial"/>
        </w:rPr>
        <w:t>.</w:t>
      </w:r>
      <w:r w:rsidR="000D2305" w:rsidRPr="001D1F5E">
        <w:rPr>
          <w:rFonts w:ascii="Arial" w:hAnsi="Arial" w:cs="Arial"/>
        </w:rPr>
        <w:t xml:space="preserve"> </w:t>
      </w:r>
      <w:r w:rsidR="000D2305" w:rsidRPr="001D1F5E">
        <w:rPr>
          <w:rFonts w:ascii="Arial" w:hAnsi="Arial" w:cs="Arial"/>
        </w:rPr>
        <w:tab/>
      </w:r>
      <w:r w:rsidR="000D2305" w:rsidRPr="001D1F5E">
        <w:rPr>
          <w:rFonts w:ascii="Arial" w:hAnsi="Arial" w:cs="Arial"/>
        </w:rPr>
        <w:tab/>
      </w:r>
      <w:r w:rsidRPr="001D1F5E">
        <w:rPr>
          <w:rFonts w:ascii="Arial" w:hAnsi="Arial" w:cs="Arial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77"/>
        <w:gridCol w:w="1779"/>
      </w:tblGrid>
      <w:tr w:rsidR="000D2305" w:rsidRPr="001D1F5E" w14:paraId="1CB91A32" w14:textId="77777777" w:rsidTr="004C4477">
        <w:trPr>
          <w:trHeight w:val="164"/>
        </w:trPr>
        <w:tc>
          <w:tcPr>
            <w:tcW w:w="8177" w:type="dxa"/>
            <w:shd w:val="clear" w:color="auto" w:fill="F2F2F2" w:themeFill="background1" w:themeFillShade="F2"/>
          </w:tcPr>
          <w:p w14:paraId="3DDC3F31" w14:textId="77777777" w:rsidR="000D2305" w:rsidRPr="001D1F5E" w:rsidRDefault="000D2305" w:rsidP="004C4477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1D1F5E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779" w:type="dxa"/>
            <w:shd w:val="clear" w:color="auto" w:fill="F2F2F2" w:themeFill="background1" w:themeFillShade="F2"/>
          </w:tcPr>
          <w:p w14:paraId="45710AD3" w14:textId="77777777" w:rsidR="000D2305" w:rsidRPr="001D1F5E" w:rsidRDefault="000D2305" w:rsidP="004C4477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1D1F5E">
              <w:rPr>
                <w:rFonts w:ascii="Arial" w:hAnsi="Arial" w:cs="Arial"/>
                <w:b/>
              </w:rPr>
              <w:t>Marks</w:t>
            </w:r>
          </w:p>
        </w:tc>
      </w:tr>
      <w:tr w:rsidR="000D2305" w:rsidRPr="001D1F5E" w14:paraId="3325EF40" w14:textId="77777777" w:rsidTr="004C4477">
        <w:tc>
          <w:tcPr>
            <w:tcW w:w="8177" w:type="dxa"/>
          </w:tcPr>
          <w:p w14:paraId="042EA5F7" w14:textId="470DA834" w:rsidR="000D2305" w:rsidRPr="001D1F5E" w:rsidRDefault="005223E0" w:rsidP="00422555">
            <w:pPr>
              <w:pStyle w:val="ListParagraph"/>
              <w:spacing w:line="240" w:lineRule="auto"/>
              <w:ind w:left="0"/>
              <w:rPr>
                <w:rFonts w:ascii="Arial" w:hAnsi="Arial" w:cs="Arial"/>
              </w:rPr>
            </w:pPr>
            <w:r w:rsidRPr="001D1F5E">
              <w:rPr>
                <w:rFonts w:ascii="Arial" w:hAnsi="Arial" w:cs="Arial"/>
              </w:rPr>
              <w:t xml:space="preserve">Advantage – </w:t>
            </w:r>
            <w:r w:rsidR="00422555" w:rsidRPr="001D1F5E">
              <w:rPr>
                <w:rFonts w:ascii="Arial" w:hAnsi="Arial" w:cs="Arial"/>
              </w:rPr>
              <w:t>provide many memory cells and antibodies/evoke a strong immune reaction</w:t>
            </w:r>
            <w:r w:rsidR="001A6EE0" w:rsidRPr="001D1F5E">
              <w:rPr>
                <w:rFonts w:ascii="Arial" w:hAnsi="Arial" w:cs="Arial"/>
              </w:rPr>
              <w:t>, any valid point.</w:t>
            </w:r>
            <w:r w:rsidRPr="001D1F5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779" w:type="dxa"/>
          </w:tcPr>
          <w:p w14:paraId="0CA1B83F" w14:textId="77777777" w:rsidR="000D2305" w:rsidRPr="001D1F5E" w:rsidRDefault="000D2305" w:rsidP="004C4477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</w:rPr>
            </w:pPr>
            <w:r w:rsidRPr="001D1F5E">
              <w:rPr>
                <w:rFonts w:ascii="Arial" w:hAnsi="Arial" w:cs="Arial"/>
              </w:rPr>
              <w:t>1</w:t>
            </w:r>
          </w:p>
        </w:tc>
      </w:tr>
      <w:tr w:rsidR="000D2305" w:rsidRPr="001D1F5E" w14:paraId="1E8FFDEF" w14:textId="77777777" w:rsidTr="004C4477">
        <w:tc>
          <w:tcPr>
            <w:tcW w:w="8177" w:type="dxa"/>
          </w:tcPr>
          <w:p w14:paraId="51584417" w14:textId="2DE0A959" w:rsidR="000D2305" w:rsidRPr="001D1F5E" w:rsidRDefault="005223E0" w:rsidP="004C4477">
            <w:pPr>
              <w:pStyle w:val="ListParagraph"/>
              <w:spacing w:line="240" w:lineRule="auto"/>
              <w:ind w:left="0"/>
              <w:rPr>
                <w:rFonts w:ascii="Arial" w:hAnsi="Arial" w:cs="Arial"/>
              </w:rPr>
            </w:pPr>
            <w:r w:rsidRPr="001D1F5E">
              <w:rPr>
                <w:rFonts w:ascii="Arial" w:hAnsi="Arial" w:cs="Arial"/>
              </w:rPr>
              <w:t>Disadvantage</w:t>
            </w:r>
            <w:r w:rsidR="00422555" w:rsidRPr="001D1F5E">
              <w:rPr>
                <w:rFonts w:ascii="Arial" w:hAnsi="Arial" w:cs="Arial"/>
              </w:rPr>
              <w:t xml:space="preserve"> – potential to becom</w:t>
            </w:r>
            <w:r w:rsidR="001A6EE0" w:rsidRPr="001D1F5E">
              <w:rPr>
                <w:rFonts w:ascii="Arial" w:hAnsi="Arial" w:cs="Arial"/>
              </w:rPr>
              <w:t>e infected if immunocompromised, any valid point</w:t>
            </w:r>
          </w:p>
        </w:tc>
        <w:tc>
          <w:tcPr>
            <w:tcW w:w="1779" w:type="dxa"/>
          </w:tcPr>
          <w:p w14:paraId="4238F807" w14:textId="77777777" w:rsidR="000D2305" w:rsidRPr="001D1F5E" w:rsidRDefault="000D2305" w:rsidP="004C4477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</w:rPr>
            </w:pPr>
            <w:r w:rsidRPr="001D1F5E">
              <w:rPr>
                <w:rFonts w:ascii="Arial" w:hAnsi="Arial" w:cs="Arial"/>
              </w:rPr>
              <w:t>1</w:t>
            </w:r>
          </w:p>
        </w:tc>
      </w:tr>
      <w:tr w:rsidR="000D2305" w:rsidRPr="001D1F5E" w14:paraId="04FFFEE5" w14:textId="77777777" w:rsidTr="004C4477">
        <w:tc>
          <w:tcPr>
            <w:tcW w:w="8177" w:type="dxa"/>
            <w:shd w:val="clear" w:color="auto" w:fill="F2F2F2" w:themeFill="background1" w:themeFillShade="F2"/>
          </w:tcPr>
          <w:p w14:paraId="08B75E7F" w14:textId="77777777" w:rsidR="000D2305" w:rsidRPr="001D1F5E" w:rsidRDefault="000D2305" w:rsidP="004C4477">
            <w:pPr>
              <w:pStyle w:val="ListParagraph"/>
              <w:spacing w:line="240" w:lineRule="auto"/>
              <w:ind w:left="0"/>
              <w:jc w:val="right"/>
              <w:rPr>
                <w:rFonts w:ascii="Arial" w:hAnsi="Arial" w:cs="Arial"/>
                <w:b/>
              </w:rPr>
            </w:pPr>
            <w:r w:rsidRPr="001D1F5E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779" w:type="dxa"/>
            <w:shd w:val="clear" w:color="auto" w:fill="F2F2F2" w:themeFill="background1" w:themeFillShade="F2"/>
          </w:tcPr>
          <w:p w14:paraId="7DB0DC4A" w14:textId="2FD4658A" w:rsidR="000D2305" w:rsidRPr="001D1F5E" w:rsidRDefault="00763DB4" w:rsidP="004C4477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1D1F5E">
              <w:rPr>
                <w:rFonts w:ascii="Arial" w:hAnsi="Arial" w:cs="Arial"/>
                <w:b/>
              </w:rPr>
              <w:t>2</w:t>
            </w:r>
          </w:p>
        </w:tc>
      </w:tr>
    </w:tbl>
    <w:p w14:paraId="7AEF148A" w14:textId="5CDA3EA9" w:rsidR="00CC2230" w:rsidRPr="00E454E5" w:rsidRDefault="00CC2230" w:rsidP="00CC2230">
      <w:pPr>
        <w:rPr>
          <w:rFonts w:ascii="Arial" w:hAnsi="Arial" w:cs="Arial"/>
          <w:sz w:val="6"/>
        </w:rPr>
      </w:pPr>
    </w:p>
    <w:p w14:paraId="7846DFD0" w14:textId="6AC1DA90" w:rsidR="00031FE9" w:rsidRPr="00E454E5" w:rsidRDefault="00031FE9" w:rsidP="00031FE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E454E5">
        <w:rPr>
          <w:rFonts w:ascii="Arial" w:hAnsi="Arial" w:cs="Arial"/>
        </w:rPr>
        <w:lastRenderedPageBreak/>
        <w:t>Explain why memory cells are not made against a pathogen when passive immunity is acquired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77"/>
        <w:gridCol w:w="1779"/>
      </w:tblGrid>
      <w:tr w:rsidR="006A5DA7" w:rsidRPr="00E454E5" w14:paraId="356D5343" w14:textId="77777777" w:rsidTr="008F265C">
        <w:trPr>
          <w:trHeight w:val="164"/>
        </w:trPr>
        <w:tc>
          <w:tcPr>
            <w:tcW w:w="8177" w:type="dxa"/>
            <w:shd w:val="clear" w:color="auto" w:fill="F2F2F2" w:themeFill="background1" w:themeFillShade="F2"/>
          </w:tcPr>
          <w:p w14:paraId="14B55A04" w14:textId="77777777" w:rsidR="006A5DA7" w:rsidRPr="00E454E5" w:rsidRDefault="006A5DA7" w:rsidP="008F265C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E454E5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779" w:type="dxa"/>
            <w:shd w:val="clear" w:color="auto" w:fill="F2F2F2" w:themeFill="background1" w:themeFillShade="F2"/>
          </w:tcPr>
          <w:p w14:paraId="0C4B078D" w14:textId="77777777" w:rsidR="006A5DA7" w:rsidRPr="00E454E5" w:rsidRDefault="006A5DA7" w:rsidP="008F265C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E454E5">
              <w:rPr>
                <w:rFonts w:ascii="Arial" w:hAnsi="Arial" w:cs="Arial"/>
                <w:b/>
              </w:rPr>
              <w:t>Marks</w:t>
            </w:r>
          </w:p>
        </w:tc>
      </w:tr>
      <w:tr w:rsidR="00E454E5" w:rsidRPr="00E454E5" w14:paraId="7520F06F" w14:textId="77777777" w:rsidTr="008F265C">
        <w:tc>
          <w:tcPr>
            <w:tcW w:w="8177" w:type="dxa"/>
          </w:tcPr>
          <w:p w14:paraId="3E1FFD2B" w14:textId="209BC6F3" w:rsidR="006A5DA7" w:rsidRPr="00E454E5" w:rsidRDefault="00563D55" w:rsidP="008F265C">
            <w:pPr>
              <w:pStyle w:val="ListParagraph"/>
              <w:spacing w:line="240" w:lineRule="auto"/>
              <w:ind w:left="0"/>
              <w:rPr>
                <w:rFonts w:ascii="Arial" w:hAnsi="Arial" w:cs="Arial"/>
              </w:rPr>
            </w:pPr>
            <w:r w:rsidRPr="00E454E5">
              <w:rPr>
                <w:rFonts w:ascii="Arial" w:hAnsi="Arial" w:cs="Arial"/>
              </w:rPr>
              <w:t>Memory cells only made when immune response initiated/ only made with active immunity</w:t>
            </w:r>
          </w:p>
        </w:tc>
        <w:tc>
          <w:tcPr>
            <w:tcW w:w="1779" w:type="dxa"/>
          </w:tcPr>
          <w:p w14:paraId="6C402D90" w14:textId="77777777" w:rsidR="006A5DA7" w:rsidRPr="00E454E5" w:rsidRDefault="006A5DA7" w:rsidP="008F265C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</w:rPr>
            </w:pPr>
            <w:r w:rsidRPr="00E454E5">
              <w:rPr>
                <w:rFonts w:ascii="Arial" w:hAnsi="Arial" w:cs="Arial"/>
              </w:rPr>
              <w:t>1</w:t>
            </w:r>
          </w:p>
        </w:tc>
      </w:tr>
      <w:tr w:rsidR="006A5DA7" w:rsidRPr="00E454E5" w14:paraId="2A5CEABD" w14:textId="77777777" w:rsidTr="008F265C">
        <w:tc>
          <w:tcPr>
            <w:tcW w:w="8177" w:type="dxa"/>
          </w:tcPr>
          <w:p w14:paraId="0BB4CDBC" w14:textId="502B716D" w:rsidR="006A5DA7" w:rsidRPr="00E454E5" w:rsidRDefault="00563D55" w:rsidP="008F265C">
            <w:pPr>
              <w:pStyle w:val="ListParagraph"/>
              <w:spacing w:line="240" w:lineRule="auto"/>
              <w:ind w:left="0"/>
              <w:rPr>
                <w:rFonts w:ascii="Arial" w:hAnsi="Arial" w:cs="Arial"/>
              </w:rPr>
            </w:pPr>
            <w:r w:rsidRPr="00E454E5">
              <w:rPr>
                <w:rFonts w:ascii="Arial" w:hAnsi="Arial" w:cs="Arial"/>
              </w:rPr>
              <w:t xml:space="preserve">Passive immunity does not </w:t>
            </w:r>
            <w:r w:rsidR="00CE1647" w:rsidRPr="00E454E5">
              <w:rPr>
                <w:rFonts w:ascii="Arial" w:hAnsi="Arial" w:cs="Arial"/>
              </w:rPr>
              <w:t>involve injection of a pathogen to respond to</w:t>
            </w:r>
          </w:p>
        </w:tc>
        <w:tc>
          <w:tcPr>
            <w:tcW w:w="1779" w:type="dxa"/>
          </w:tcPr>
          <w:p w14:paraId="32455F11" w14:textId="77777777" w:rsidR="006A5DA7" w:rsidRPr="00E454E5" w:rsidRDefault="006A5DA7" w:rsidP="008F265C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</w:rPr>
            </w:pPr>
            <w:r w:rsidRPr="00E454E5">
              <w:rPr>
                <w:rFonts w:ascii="Arial" w:hAnsi="Arial" w:cs="Arial"/>
              </w:rPr>
              <w:t>1</w:t>
            </w:r>
          </w:p>
        </w:tc>
      </w:tr>
      <w:tr w:rsidR="00E454E5" w:rsidRPr="00E454E5" w14:paraId="1A2A4D31" w14:textId="77777777" w:rsidTr="008F265C">
        <w:tc>
          <w:tcPr>
            <w:tcW w:w="8177" w:type="dxa"/>
            <w:shd w:val="clear" w:color="auto" w:fill="F2F2F2" w:themeFill="background1" w:themeFillShade="F2"/>
          </w:tcPr>
          <w:p w14:paraId="32E28074" w14:textId="77777777" w:rsidR="006A5DA7" w:rsidRPr="00E454E5" w:rsidRDefault="006A5DA7" w:rsidP="008F265C">
            <w:pPr>
              <w:pStyle w:val="ListParagraph"/>
              <w:spacing w:line="240" w:lineRule="auto"/>
              <w:ind w:left="0"/>
              <w:jc w:val="right"/>
              <w:rPr>
                <w:rFonts w:ascii="Arial" w:hAnsi="Arial" w:cs="Arial"/>
                <w:b/>
              </w:rPr>
            </w:pPr>
            <w:r w:rsidRPr="00E454E5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779" w:type="dxa"/>
            <w:shd w:val="clear" w:color="auto" w:fill="F2F2F2" w:themeFill="background1" w:themeFillShade="F2"/>
          </w:tcPr>
          <w:p w14:paraId="3666A08F" w14:textId="25D1554B" w:rsidR="006A5DA7" w:rsidRPr="00E454E5" w:rsidRDefault="006A5DA7" w:rsidP="008F265C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E454E5">
              <w:rPr>
                <w:rFonts w:ascii="Arial" w:hAnsi="Arial" w:cs="Arial"/>
                <w:b/>
              </w:rPr>
              <w:t>2</w:t>
            </w:r>
          </w:p>
        </w:tc>
      </w:tr>
    </w:tbl>
    <w:p w14:paraId="298254CA" w14:textId="77777777" w:rsidR="00595D79" w:rsidRPr="00E454E5" w:rsidRDefault="00595D79" w:rsidP="00595D79">
      <w:pPr>
        <w:pStyle w:val="ListParagraph"/>
        <w:rPr>
          <w:rFonts w:ascii="Arial" w:hAnsi="Arial" w:cs="Arial"/>
        </w:rPr>
      </w:pPr>
    </w:p>
    <w:p w14:paraId="6D6710C7" w14:textId="14477738" w:rsidR="005178D3" w:rsidRPr="00E454E5" w:rsidRDefault="005178D3" w:rsidP="005178D3">
      <w:pPr>
        <w:rPr>
          <w:rFonts w:ascii="Arial" w:hAnsi="Arial" w:cs="Arial"/>
          <w:b/>
          <w:bCs/>
        </w:rPr>
      </w:pPr>
      <w:r w:rsidRPr="00E454E5">
        <w:rPr>
          <w:rFonts w:ascii="Arial" w:hAnsi="Arial" w:cs="Arial"/>
          <w:b/>
          <w:bCs/>
        </w:rPr>
        <w:t xml:space="preserve">Extended Response Section </w:t>
      </w:r>
      <w:r w:rsidRPr="00E454E5">
        <w:rPr>
          <w:rFonts w:ascii="Arial" w:hAnsi="Arial" w:cs="Arial"/>
          <w:b/>
          <w:bCs/>
        </w:rPr>
        <w:tab/>
      </w:r>
      <w:r w:rsidRPr="00E454E5">
        <w:rPr>
          <w:rFonts w:ascii="Arial" w:hAnsi="Arial" w:cs="Arial"/>
          <w:b/>
          <w:bCs/>
        </w:rPr>
        <w:tab/>
      </w:r>
      <w:r w:rsidRPr="00E454E5">
        <w:rPr>
          <w:rFonts w:ascii="Arial" w:hAnsi="Arial" w:cs="Arial"/>
          <w:b/>
          <w:bCs/>
        </w:rPr>
        <w:tab/>
      </w:r>
      <w:r w:rsidRPr="00E454E5">
        <w:rPr>
          <w:rFonts w:ascii="Arial" w:hAnsi="Arial" w:cs="Arial"/>
          <w:b/>
          <w:bCs/>
        </w:rPr>
        <w:tab/>
      </w:r>
      <w:r w:rsidRPr="00E454E5">
        <w:rPr>
          <w:rFonts w:ascii="Arial" w:hAnsi="Arial" w:cs="Arial"/>
          <w:b/>
          <w:bCs/>
        </w:rPr>
        <w:tab/>
      </w:r>
      <w:r w:rsidRPr="00E454E5">
        <w:rPr>
          <w:rFonts w:ascii="Arial" w:hAnsi="Arial" w:cs="Arial"/>
          <w:b/>
          <w:bCs/>
        </w:rPr>
        <w:tab/>
      </w:r>
      <w:r w:rsidRPr="00E454E5">
        <w:rPr>
          <w:rFonts w:ascii="Arial" w:hAnsi="Arial" w:cs="Arial"/>
          <w:b/>
          <w:bCs/>
        </w:rPr>
        <w:tab/>
      </w:r>
      <w:r w:rsidRPr="00E454E5">
        <w:rPr>
          <w:rFonts w:ascii="Arial" w:hAnsi="Arial" w:cs="Arial"/>
          <w:b/>
          <w:bCs/>
        </w:rPr>
        <w:tab/>
      </w:r>
      <w:r w:rsidR="008E2D9F" w:rsidRPr="00E454E5">
        <w:rPr>
          <w:rFonts w:ascii="Arial" w:hAnsi="Arial" w:cs="Arial"/>
          <w:b/>
          <w:bCs/>
        </w:rPr>
        <w:tab/>
      </w:r>
    </w:p>
    <w:p w14:paraId="4775208B" w14:textId="5686D66D" w:rsidR="00A326E5" w:rsidRPr="00E454E5" w:rsidRDefault="00A326E5" w:rsidP="00031FE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454E5">
        <w:rPr>
          <w:rFonts w:ascii="Arial" w:hAnsi="Arial" w:cs="Arial"/>
        </w:rPr>
        <w:t>Discuss the arguments for and against compuls</w:t>
      </w:r>
      <w:r w:rsidR="008F265C">
        <w:rPr>
          <w:rFonts w:ascii="Arial" w:hAnsi="Arial" w:cs="Arial"/>
        </w:rPr>
        <w:t xml:space="preserve">ory vaccinations for Australians. </w:t>
      </w:r>
      <w:r w:rsidR="004B5C83">
        <w:rPr>
          <w:rFonts w:ascii="Arial" w:hAnsi="Arial" w:cs="Arial"/>
        </w:rPr>
        <w:t>Present a concluding paragraph</w:t>
      </w:r>
      <w:r w:rsidR="008F265C">
        <w:rPr>
          <w:rFonts w:ascii="Arial" w:hAnsi="Arial" w:cs="Arial"/>
        </w:rPr>
        <w:t xml:space="preserve"> for </w:t>
      </w:r>
      <w:r w:rsidR="004B5C83">
        <w:rPr>
          <w:rFonts w:ascii="Arial" w:hAnsi="Arial" w:cs="Arial"/>
        </w:rPr>
        <w:t>whether you believe vaccinations should be compulsory for all Australians.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77"/>
        <w:gridCol w:w="1779"/>
      </w:tblGrid>
      <w:tr w:rsidR="006A5DA7" w:rsidRPr="00E454E5" w14:paraId="6BE718B9" w14:textId="77777777" w:rsidTr="008F265C">
        <w:trPr>
          <w:trHeight w:val="164"/>
        </w:trPr>
        <w:tc>
          <w:tcPr>
            <w:tcW w:w="8177" w:type="dxa"/>
            <w:shd w:val="clear" w:color="auto" w:fill="F2F2F2" w:themeFill="background1" w:themeFillShade="F2"/>
          </w:tcPr>
          <w:p w14:paraId="7F0EB6B9" w14:textId="77777777" w:rsidR="006A5DA7" w:rsidRPr="00E454E5" w:rsidRDefault="006A5DA7" w:rsidP="008F265C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E454E5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1779" w:type="dxa"/>
            <w:shd w:val="clear" w:color="auto" w:fill="F2F2F2" w:themeFill="background1" w:themeFillShade="F2"/>
          </w:tcPr>
          <w:p w14:paraId="7284CE31" w14:textId="77777777" w:rsidR="006A5DA7" w:rsidRPr="00E454E5" w:rsidRDefault="006A5DA7" w:rsidP="008F265C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E454E5">
              <w:rPr>
                <w:rFonts w:ascii="Arial" w:hAnsi="Arial" w:cs="Arial"/>
                <w:b/>
              </w:rPr>
              <w:t>Marks</w:t>
            </w:r>
          </w:p>
        </w:tc>
      </w:tr>
      <w:tr w:rsidR="006A5DA7" w:rsidRPr="00E454E5" w14:paraId="014E44C2" w14:textId="77777777" w:rsidTr="005C0126">
        <w:tc>
          <w:tcPr>
            <w:tcW w:w="8177" w:type="dxa"/>
          </w:tcPr>
          <w:p w14:paraId="68F184CE" w14:textId="2C69471B" w:rsidR="006A5DA7" w:rsidRPr="00DA0C7F" w:rsidRDefault="00740E20" w:rsidP="008F265C">
            <w:pPr>
              <w:pStyle w:val="ListParagraph"/>
              <w:spacing w:line="240" w:lineRule="auto"/>
              <w:ind w:left="0"/>
              <w:rPr>
                <w:rFonts w:ascii="Arial" w:hAnsi="Arial" w:cs="Arial"/>
                <w:b/>
              </w:rPr>
            </w:pPr>
            <w:r w:rsidRPr="00DA0C7F">
              <w:rPr>
                <w:rFonts w:ascii="Arial" w:hAnsi="Arial" w:cs="Arial"/>
                <w:b/>
              </w:rPr>
              <w:t>Arguments for compulsory vaccinations</w:t>
            </w:r>
          </w:p>
          <w:p w14:paraId="1480C448" w14:textId="408ECCDF" w:rsidR="003108FC" w:rsidRPr="00E454E5" w:rsidRDefault="003108FC" w:rsidP="003108FC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</w:rPr>
            </w:pPr>
            <w:r w:rsidRPr="00E454E5">
              <w:rPr>
                <w:rFonts w:ascii="Arial" w:hAnsi="Arial" w:cs="Arial"/>
              </w:rPr>
              <w:t xml:space="preserve">4 marks if </w:t>
            </w:r>
            <w:r w:rsidR="005C0126" w:rsidRPr="00E454E5">
              <w:rPr>
                <w:rFonts w:ascii="Arial" w:hAnsi="Arial" w:cs="Arial"/>
              </w:rPr>
              <w:t>– Analyses</w:t>
            </w:r>
            <w:r w:rsidRPr="00E454E5">
              <w:rPr>
                <w:rFonts w:ascii="Arial" w:hAnsi="Arial" w:cs="Arial"/>
              </w:rPr>
              <w:t xml:space="preserve"> issues and presents clear and logical arguments or reasons which are supported by evidence. </w:t>
            </w:r>
          </w:p>
          <w:p w14:paraId="6EE3E42B" w14:textId="700C71CB" w:rsidR="003108FC" w:rsidRPr="00E454E5" w:rsidRDefault="003108FC" w:rsidP="003108FC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</w:rPr>
            </w:pPr>
            <w:r w:rsidRPr="00E454E5">
              <w:rPr>
                <w:rFonts w:ascii="Arial" w:hAnsi="Arial" w:cs="Arial"/>
              </w:rPr>
              <w:t xml:space="preserve">3 marks if – Analyses issues and presents arguments or statements that are sometimes well supported by evidence. </w:t>
            </w:r>
          </w:p>
          <w:p w14:paraId="4863816E" w14:textId="0FBD665B" w:rsidR="003108FC" w:rsidRPr="00E454E5" w:rsidRDefault="003108FC" w:rsidP="003108FC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</w:rPr>
            </w:pPr>
            <w:r w:rsidRPr="00E454E5">
              <w:rPr>
                <w:rFonts w:ascii="Arial" w:hAnsi="Arial" w:cs="Arial"/>
              </w:rPr>
              <w:t xml:space="preserve">2 marks if – Discusses issues and presents general statements supported by limited evidence. </w:t>
            </w:r>
          </w:p>
          <w:p w14:paraId="2B5711D1" w14:textId="2CC23BC9" w:rsidR="003108FC" w:rsidRPr="00E454E5" w:rsidRDefault="003108FC" w:rsidP="003108FC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</w:rPr>
            </w:pPr>
            <w:r w:rsidRPr="00E454E5">
              <w:rPr>
                <w:rFonts w:ascii="Arial" w:hAnsi="Arial" w:cs="Arial"/>
              </w:rPr>
              <w:t xml:space="preserve">1 mark if - Discusses issues and presents general statements that may include incomplete or incorrect information. </w:t>
            </w:r>
          </w:p>
        </w:tc>
        <w:tc>
          <w:tcPr>
            <w:tcW w:w="1779" w:type="dxa"/>
            <w:vAlign w:val="center"/>
          </w:tcPr>
          <w:p w14:paraId="46533613" w14:textId="74B77C87" w:rsidR="006A5DA7" w:rsidRPr="00E454E5" w:rsidRDefault="006A5DA7" w:rsidP="005C0126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</w:rPr>
            </w:pPr>
            <w:r w:rsidRPr="00E454E5">
              <w:rPr>
                <w:rFonts w:ascii="Arial" w:hAnsi="Arial" w:cs="Arial"/>
              </w:rPr>
              <w:t>1</w:t>
            </w:r>
            <w:r w:rsidR="00740E20" w:rsidRPr="00E454E5">
              <w:rPr>
                <w:rFonts w:ascii="Arial" w:hAnsi="Arial" w:cs="Arial"/>
              </w:rPr>
              <w:t>-4</w:t>
            </w:r>
          </w:p>
        </w:tc>
      </w:tr>
      <w:tr w:rsidR="00740E20" w:rsidRPr="00E454E5" w14:paraId="5980B906" w14:textId="77777777" w:rsidTr="005C0126">
        <w:tc>
          <w:tcPr>
            <w:tcW w:w="8177" w:type="dxa"/>
          </w:tcPr>
          <w:p w14:paraId="6029C0F6" w14:textId="77777777" w:rsidR="00740E20" w:rsidRPr="00DA0C7F" w:rsidRDefault="00740E20" w:rsidP="008F265C">
            <w:pPr>
              <w:pStyle w:val="ListParagraph"/>
              <w:spacing w:line="240" w:lineRule="auto"/>
              <w:ind w:left="0"/>
              <w:rPr>
                <w:rFonts w:ascii="Arial" w:hAnsi="Arial" w:cs="Arial"/>
                <w:b/>
              </w:rPr>
            </w:pPr>
            <w:r w:rsidRPr="00DA0C7F">
              <w:rPr>
                <w:rFonts w:ascii="Arial" w:hAnsi="Arial" w:cs="Arial"/>
                <w:b/>
              </w:rPr>
              <w:t>Arguments against compulsory vaccination:</w:t>
            </w:r>
          </w:p>
          <w:p w14:paraId="3CDC8392" w14:textId="5655537F" w:rsidR="003108FC" w:rsidRPr="00E454E5" w:rsidRDefault="003108FC" w:rsidP="003108FC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</w:rPr>
            </w:pPr>
            <w:r w:rsidRPr="00E454E5">
              <w:rPr>
                <w:rFonts w:ascii="Arial" w:hAnsi="Arial" w:cs="Arial"/>
              </w:rPr>
              <w:t xml:space="preserve">4 marks if </w:t>
            </w:r>
            <w:r w:rsidR="005C0126" w:rsidRPr="00E454E5">
              <w:rPr>
                <w:rFonts w:ascii="Arial" w:hAnsi="Arial" w:cs="Arial"/>
              </w:rPr>
              <w:t>– Analyses</w:t>
            </w:r>
            <w:r w:rsidRPr="00E454E5">
              <w:rPr>
                <w:rFonts w:ascii="Arial" w:hAnsi="Arial" w:cs="Arial"/>
              </w:rPr>
              <w:t xml:space="preserve"> issues and presents clear and logical arguments or reasons which are supported by evidence. </w:t>
            </w:r>
          </w:p>
          <w:p w14:paraId="72B04896" w14:textId="77777777" w:rsidR="003108FC" w:rsidRPr="00E454E5" w:rsidRDefault="003108FC" w:rsidP="003108FC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</w:rPr>
            </w:pPr>
            <w:r w:rsidRPr="00E454E5">
              <w:rPr>
                <w:rFonts w:ascii="Arial" w:hAnsi="Arial" w:cs="Arial"/>
              </w:rPr>
              <w:t xml:space="preserve">3 marks if – Analyses issues and presents arguments or statements that are sometimes well supported by evidence. </w:t>
            </w:r>
          </w:p>
          <w:p w14:paraId="17FBF697" w14:textId="77777777" w:rsidR="003108FC" w:rsidRPr="00E454E5" w:rsidRDefault="003108FC" w:rsidP="003108FC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</w:rPr>
            </w:pPr>
            <w:r w:rsidRPr="00E454E5">
              <w:rPr>
                <w:rFonts w:ascii="Arial" w:hAnsi="Arial" w:cs="Arial"/>
              </w:rPr>
              <w:t xml:space="preserve">2 marks if – Discusses issues and presents general statements supported by limited evidence. </w:t>
            </w:r>
          </w:p>
          <w:p w14:paraId="2CE13BC7" w14:textId="382FCEF4" w:rsidR="003108FC" w:rsidRPr="00E454E5" w:rsidRDefault="003108FC" w:rsidP="003108FC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</w:rPr>
            </w:pPr>
            <w:r w:rsidRPr="00E454E5">
              <w:rPr>
                <w:rFonts w:ascii="Arial" w:hAnsi="Arial" w:cs="Arial"/>
              </w:rPr>
              <w:t>1 mark if - Discusses issues and presents general statements that may include incomplete or incorrect information.</w:t>
            </w:r>
          </w:p>
        </w:tc>
        <w:tc>
          <w:tcPr>
            <w:tcW w:w="1779" w:type="dxa"/>
            <w:vAlign w:val="center"/>
          </w:tcPr>
          <w:p w14:paraId="57BF1B22" w14:textId="3A46F492" w:rsidR="00740E20" w:rsidRPr="00E454E5" w:rsidRDefault="00740E20" w:rsidP="005C0126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</w:rPr>
            </w:pPr>
            <w:r w:rsidRPr="00E454E5">
              <w:rPr>
                <w:rFonts w:ascii="Arial" w:hAnsi="Arial" w:cs="Arial"/>
              </w:rPr>
              <w:t>1-4</w:t>
            </w:r>
          </w:p>
        </w:tc>
      </w:tr>
      <w:tr w:rsidR="006A5DA7" w:rsidRPr="00E454E5" w14:paraId="70B12A5E" w14:textId="77777777" w:rsidTr="005C0126">
        <w:tc>
          <w:tcPr>
            <w:tcW w:w="8177" w:type="dxa"/>
          </w:tcPr>
          <w:p w14:paraId="71618713" w14:textId="77777777" w:rsidR="006A5DA7" w:rsidRPr="00DA0C7F" w:rsidRDefault="00740E20" w:rsidP="008F265C">
            <w:pPr>
              <w:pStyle w:val="ListParagraph"/>
              <w:spacing w:line="240" w:lineRule="auto"/>
              <w:ind w:left="0"/>
              <w:rPr>
                <w:rFonts w:ascii="Arial" w:hAnsi="Arial" w:cs="Arial"/>
                <w:b/>
              </w:rPr>
            </w:pPr>
            <w:r w:rsidRPr="00DA0C7F">
              <w:rPr>
                <w:rFonts w:ascii="Arial" w:hAnsi="Arial" w:cs="Arial"/>
                <w:b/>
              </w:rPr>
              <w:t>Conclusion</w:t>
            </w:r>
          </w:p>
          <w:p w14:paraId="285B5761" w14:textId="7397C7DC" w:rsidR="004B5C83" w:rsidRDefault="008E0392" w:rsidP="004B5C8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Has clearly stated which argument they believe has the most merit</w:t>
            </w:r>
            <w:bookmarkStart w:id="0" w:name="_GoBack"/>
            <w:bookmarkEnd w:id="0"/>
          </w:p>
          <w:p w14:paraId="32B06F63" w14:textId="659E52B5" w:rsidR="00B75694" w:rsidRPr="00E454E5" w:rsidRDefault="00B75694" w:rsidP="004B5C83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Has more arguments presented that support their belief</w:t>
            </w:r>
          </w:p>
        </w:tc>
        <w:tc>
          <w:tcPr>
            <w:tcW w:w="1779" w:type="dxa"/>
            <w:vAlign w:val="center"/>
          </w:tcPr>
          <w:p w14:paraId="35AE098D" w14:textId="05D7D7C1" w:rsidR="006A5DA7" w:rsidRPr="00E454E5" w:rsidRDefault="006A5DA7" w:rsidP="005C0126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</w:rPr>
            </w:pPr>
            <w:r w:rsidRPr="00E454E5">
              <w:rPr>
                <w:rFonts w:ascii="Arial" w:hAnsi="Arial" w:cs="Arial"/>
              </w:rPr>
              <w:t>1</w:t>
            </w:r>
            <w:r w:rsidR="00B75694">
              <w:rPr>
                <w:rFonts w:ascii="Arial" w:hAnsi="Arial" w:cs="Arial"/>
              </w:rPr>
              <w:t>-2</w:t>
            </w:r>
          </w:p>
        </w:tc>
      </w:tr>
      <w:tr w:rsidR="00E454E5" w:rsidRPr="00E454E5" w14:paraId="5EF5D402" w14:textId="77777777" w:rsidTr="008F265C">
        <w:tc>
          <w:tcPr>
            <w:tcW w:w="8177" w:type="dxa"/>
            <w:shd w:val="clear" w:color="auto" w:fill="F2F2F2" w:themeFill="background1" w:themeFillShade="F2"/>
          </w:tcPr>
          <w:p w14:paraId="57B34CE3" w14:textId="77777777" w:rsidR="006A5DA7" w:rsidRPr="00E454E5" w:rsidRDefault="006A5DA7" w:rsidP="008F265C">
            <w:pPr>
              <w:pStyle w:val="ListParagraph"/>
              <w:spacing w:line="240" w:lineRule="auto"/>
              <w:ind w:left="0"/>
              <w:jc w:val="right"/>
              <w:rPr>
                <w:rFonts w:ascii="Arial" w:hAnsi="Arial" w:cs="Arial"/>
                <w:b/>
              </w:rPr>
            </w:pPr>
            <w:r w:rsidRPr="00E454E5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779" w:type="dxa"/>
            <w:shd w:val="clear" w:color="auto" w:fill="F2F2F2" w:themeFill="background1" w:themeFillShade="F2"/>
          </w:tcPr>
          <w:p w14:paraId="14997A4F" w14:textId="1B038F20" w:rsidR="006A5DA7" w:rsidRPr="00E454E5" w:rsidRDefault="006A5DA7" w:rsidP="008F265C">
            <w:pPr>
              <w:pStyle w:val="ListParagraph"/>
              <w:spacing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E454E5">
              <w:rPr>
                <w:rFonts w:ascii="Arial" w:hAnsi="Arial" w:cs="Arial"/>
                <w:b/>
              </w:rPr>
              <w:t>10</w:t>
            </w:r>
          </w:p>
        </w:tc>
      </w:tr>
    </w:tbl>
    <w:p w14:paraId="2E990BFD" w14:textId="21B02F2E" w:rsidR="00300A5C" w:rsidRPr="00E454E5" w:rsidRDefault="00300A5C" w:rsidP="00A82EB6">
      <w:pPr>
        <w:spacing w:after="0" w:line="360" w:lineRule="auto"/>
        <w:ind w:left="357"/>
        <w:jc w:val="both"/>
        <w:rPr>
          <w:rFonts w:ascii="Arial" w:hAnsi="Arial" w:cs="Arial"/>
        </w:rPr>
      </w:pPr>
    </w:p>
    <w:sectPr w:rsidR="00300A5C" w:rsidRPr="00E454E5" w:rsidSect="003A2E4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A212B"/>
    <w:multiLevelType w:val="hybridMultilevel"/>
    <w:tmpl w:val="4CCEEAA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73425CE"/>
    <w:multiLevelType w:val="hybridMultilevel"/>
    <w:tmpl w:val="35D471AC"/>
    <w:lvl w:ilvl="0" w:tplc="4FA03B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20E5B"/>
    <w:multiLevelType w:val="hybridMultilevel"/>
    <w:tmpl w:val="C6482B8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BB83778"/>
    <w:multiLevelType w:val="hybridMultilevel"/>
    <w:tmpl w:val="635C5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66506A"/>
    <w:multiLevelType w:val="hybridMultilevel"/>
    <w:tmpl w:val="EFC613EC"/>
    <w:lvl w:ilvl="0" w:tplc="4FA03B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8705C5"/>
    <w:multiLevelType w:val="hybridMultilevel"/>
    <w:tmpl w:val="248A171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3AE45A7"/>
    <w:multiLevelType w:val="hybridMultilevel"/>
    <w:tmpl w:val="9000C58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E44"/>
    <w:rsid w:val="00015FF1"/>
    <w:rsid w:val="00031FE9"/>
    <w:rsid w:val="00064D78"/>
    <w:rsid w:val="00071A8E"/>
    <w:rsid w:val="00072863"/>
    <w:rsid w:val="00073A1B"/>
    <w:rsid w:val="0008275D"/>
    <w:rsid w:val="0008480B"/>
    <w:rsid w:val="000978CF"/>
    <w:rsid w:val="000B3C70"/>
    <w:rsid w:val="000D2305"/>
    <w:rsid w:val="001055BF"/>
    <w:rsid w:val="00117FE8"/>
    <w:rsid w:val="00125EB1"/>
    <w:rsid w:val="0016169B"/>
    <w:rsid w:val="001807B3"/>
    <w:rsid w:val="00192259"/>
    <w:rsid w:val="001A6EE0"/>
    <w:rsid w:val="001D1F5E"/>
    <w:rsid w:val="00233F42"/>
    <w:rsid w:val="00247A04"/>
    <w:rsid w:val="00260395"/>
    <w:rsid w:val="00286088"/>
    <w:rsid w:val="002932C1"/>
    <w:rsid w:val="00296116"/>
    <w:rsid w:val="002969A5"/>
    <w:rsid w:val="002B3280"/>
    <w:rsid w:val="00300A5C"/>
    <w:rsid w:val="003108FC"/>
    <w:rsid w:val="00352A21"/>
    <w:rsid w:val="00362C86"/>
    <w:rsid w:val="003918BD"/>
    <w:rsid w:val="003A2E44"/>
    <w:rsid w:val="003E162E"/>
    <w:rsid w:val="003E75DA"/>
    <w:rsid w:val="00422555"/>
    <w:rsid w:val="00427080"/>
    <w:rsid w:val="00462873"/>
    <w:rsid w:val="00463A84"/>
    <w:rsid w:val="00485517"/>
    <w:rsid w:val="00491C04"/>
    <w:rsid w:val="004B5C83"/>
    <w:rsid w:val="004C1029"/>
    <w:rsid w:val="004C4477"/>
    <w:rsid w:val="004C6744"/>
    <w:rsid w:val="00507A88"/>
    <w:rsid w:val="005178D3"/>
    <w:rsid w:val="005223E0"/>
    <w:rsid w:val="005539B5"/>
    <w:rsid w:val="00563D55"/>
    <w:rsid w:val="00571CF6"/>
    <w:rsid w:val="00584A8F"/>
    <w:rsid w:val="00586F49"/>
    <w:rsid w:val="00592B68"/>
    <w:rsid w:val="00594D66"/>
    <w:rsid w:val="00595D79"/>
    <w:rsid w:val="005B4564"/>
    <w:rsid w:val="005C0126"/>
    <w:rsid w:val="005E7653"/>
    <w:rsid w:val="006221A5"/>
    <w:rsid w:val="00686914"/>
    <w:rsid w:val="00686CF7"/>
    <w:rsid w:val="0068709D"/>
    <w:rsid w:val="00691AA7"/>
    <w:rsid w:val="006A5607"/>
    <w:rsid w:val="006A5DA7"/>
    <w:rsid w:val="006D3C4C"/>
    <w:rsid w:val="006D7AAF"/>
    <w:rsid w:val="007055A9"/>
    <w:rsid w:val="007342B1"/>
    <w:rsid w:val="00740E20"/>
    <w:rsid w:val="00763DB4"/>
    <w:rsid w:val="007A654F"/>
    <w:rsid w:val="007C1315"/>
    <w:rsid w:val="007C1442"/>
    <w:rsid w:val="007D28BF"/>
    <w:rsid w:val="007F338E"/>
    <w:rsid w:val="00873A35"/>
    <w:rsid w:val="008B6E7D"/>
    <w:rsid w:val="008C5754"/>
    <w:rsid w:val="008C7B12"/>
    <w:rsid w:val="008D3D11"/>
    <w:rsid w:val="008D54B0"/>
    <w:rsid w:val="008E0392"/>
    <w:rsid w:val="008E2D9F"/>
    <w:rsid w:val="008F0919"/>
    <w:rsid w:val="008F265C"/>
    <w:rsid w:val="0090547A"/>
    <w:rsid w:val="00907A03"/>
    <w:rsid w:val="009249CE"/>
    <w:rsid w:val="0094032B"/>
    <w:rsid w:val="0095771A"/>
    <w:rsid w:val="00960B41"/>
    <w:rsid w:val="009C6039"/>
    <w:rsid w:val="009C7B71"/>
    <w:rsid w:val="00A326E5"/>
    <w:rsid w:val="00A40D75"/>
    <w:rsid w:val="00A50CCC"/>
    <w:rsid w:val="00A6144A"/>
    <w:rsid w:val="00A82EB6"/>
    <w:rsid w:val="00A86B29"/>
    <w:rsid w:val="00AA2B2F"/>
    <w:rsid w:val="00AE291E"/>
    <w:rsid w:val="00B33A33"/>
    <w:rsid w:val="00B75694"/>
    <w:rsid w:val="00B7716F"/>
    <w:rsid w:val="00B80271"/>
    <w:rsid w:val="00BA15E3"/>
    <w:rsid w:val="00BD0EFC"/>
    <w:rsid w:val="00BD11C9"/>
    <w:rsid w:val="00BD7AD9"/>
    <w:rsid w:val="00C639B4"/>
    <w:rsid w:val="00C70E45"/>
    <w:rsid w:val="00C80C67"/>
    <w:rsid w:val="00C90B34"/>
    <w:rsid w:val="00CC2230"/>
    <w:rsid w:val="00CE01F4"/>
    <w:rsid w:val="00CE1647"/>
    <w:rsid w:val="00CF1273"/>
    <w:rsid w:val="00D161CA"/>
    <w:rsid w:val="00D22B1C"/>
    <w:rsid w:val="00D924AB"/>
    <w:rsid w:val="00DA0C7F"/>
    <w:rsid w:val="00DE6542"/>
    <w:rsid w:val="00DE7BCA"/>
    <w:rsid w:val="00DF5CFE"/>
    <w:rsid w:val="00E005E8"/>
    <w:rsid w:val="00E063A9"/>
    <w:rsid w:val="00E454E5"/>
    <w:rsid w:val="00E45CC8"/>
    <w:rsid w:val="00E736D1"/>
    <w:rsid w:val="00E74693"/>
    <w:rsid w:val="00E82A18"/>
    <w:rsid w:val="00EB0C5C"/>
    <w:rsid w:val="00EC25B4"/>
    <w:rsid w:val="00EC4D14"/>
    <w:rsid w:val="00EE5F02"/>
    <w:rsid w:val="00EF14BA"/>
    <w:rsid w:val="00F52E70"/>
    <w:rsid w:val="00F57E51"/>
    <w:rsid w:val="00F9146E"/>
    <w:rsid w:val="00FA431B"/>
    <w:rsid w:val="00FB4126"/>
    <w:rsid w:val="00FC0F57"/>
    <w:rsid w:val="00FD347F"/>
    <w:rsid w:val="00FF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82C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E44"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2E44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  <w:style w:type="paragraph" w:styleId="ListParagraph">
    <w:name w:val="List Paragraph"/>
    <w:basedOn w:val="Normal"/>
    <w:uiPriority w:val="34"/>
    <w:qFormat/>
    <w:rsid w:val="00427080"/>
    <w:pPr>
      <w:ind w:left="720"/>
      <w:contextualSpacing/>
    </w:pPr>
  </w:style>
  <w:style w:type="table" w:styleId="TableGrid">
    <w:name w:val="Table Grid"/>
    <w:basedOn w:val="TableNormal"/>
    <w:uiPriority w:val="39"/>
    <w:rsid w:val="00293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E44"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A2E44"/>
    <w:pPr>
      <w:autoSpaceDE w:val="0"/>
      <w:autoSpaceDN w:val="0"/>
      <w:adjustRightInd w:val="0"/>
    </w:pPr>
    <w:rPr>
      <w:rFonts w:ascii="Calibri" w:hAnsi="Calibri" w:cs="Calibri"/>
      <w:color w:val="000000"/>
      <w:lang w:val="en-GB"/>
    </w:rPr>
  </w:style>
  <w:style w:type="paragraph" w:styleId="ListParagraph">
    <w:name w:val="List Paragraph"/>
    <w:basedOn w:val="Normal"/>
    <w:uiPriority w:val="34"/>
    <w:qFormat/>
    <w:rsid w:val="00427080"/>
    <w:pPr>
      <w:ind w:left="720"/>
      <w:contextualSpacing/>
    </w:pPr>
  </w:style>
  <w:style w:type="table" w:styleId="TableGrid">
    <w:name w:val="Table Grid"/>
    <w:basedOn w:val="TableNormal"/>
    <w:uiPriority w:val="39"/>
    <w:rsid w:val="00293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34E76BE</Template>
  <TotalTime>96</TotalTime>
  <Pages>2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MCCAULEY Kiara [Eastern Goldfields College]</dc:creator>
  <cp:keywords/>
  <dc:description/>
  <cp:lastModifiedBy>MCCAULEY Kiara</cp:lastModifiedBy>
  <cp:revision>177</cp:revision>
  <dcterms:created xsi:type="dcterms:W3CDTF">2019-09-12T07:02:00Z</dcterms:created>
  <dcterms:modified xsi:type="dcterms:W3CDTF">2019-09-16T04:26:00Z</dcterms:modified>
</cp:coreProperties>
</file>