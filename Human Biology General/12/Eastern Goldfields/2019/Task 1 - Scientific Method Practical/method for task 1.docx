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  <w:r w:rsidRPr="001523D9">
        <w:rPr>
          <w:rFonts w:cstheme="minorHAnsi"/>
          <w:b/>
          <w:i/>
          <w:sz w:val="24"/>
          <w:szCs w:val="24"/>
        </w:rPr>
        <w:t>MATERIALS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Stairs/ step</w:t>
      </w:r>
    </w:p>
    <w:p w:rsidR="00CA435A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sz w:val="24"/>
          <w:szCs w:val="24"/>
        </w:rPr>
        <w:t xml:space="preserve">Stopwatch 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Heart rate monitors</w:t>
      </w: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  <w:r w:rsidRPr="001523D9">
        <w:rPr>
          <w:rFonts w:cstheme="minorHAnsi"/>
          <w:b/>
          <w:i/>
          <w:sz w:val="24"/>
          <w:szCs w:val="24"/>
        </w:rPr>
        <w:t>PROCEDURE</w:t>
      </w: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  <w:r w:rsidRPr="001523D9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452CA" wp14:editId="5228F47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40425" cy="447675"/>
                <wp:effectExtent l="0" t="0" r="2222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35A" w:rsidRPr="00613A46" w:rsidRDefault="00CA435A" w:rsidP="00CA435A">
                            <w:r w:rsidRPr="00613A46">
                              <w:rPr>
                                <w:b/>
                              </w:rPr>
                              <w:t>WARNI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613A46">
                              <w:rPr>
                                <w:b/>
                              </w:rPr>
                              <w:t>G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If at any stage during the exercise period the subject experiences any discomfort, stop the activity immediately and tell the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7.7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">
                <v:textbox>
                  <w:txbxContent>
                    <w:p w:rsidR="00CA435A" w:rsidRPr="00613A46" w:rsidRDefault="00CA435A" w:rsidP="00CA435A">
                      <w:r w:rsidRPr="00613A46">
                        <w:rPr>
                          <w:b/>
                        </w:rPr>
                        <w:t>WARNI</w:t>
                      </w:r>
                      <w:r>
                        <w:rPr>
                          <w:b/>
                        </w:rPr>
                        <w:t>N</w:t>
                      </w:r>
                      <w:r w:rsidRPr="00613A46">
                        <w:rPr>
                          <w:b/>
                        </w:rPr>
                        <w:t>G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If at any stage during the exercise period the subject experiences any discomfort, stop the activity immediately and tell the 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sz w:val="24"/>
          <w:szCs w:val="24"/>
        </w:rPr>
      </w:pP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sz w:val="24"/>
          <w:szCs w:val="24"/>
        </w:rPr>
        <w:t>Draw up a suitable table to c</w:t>
      </w:r>
      <w:r>
        <w:rPr>
          <w:rFonts w:cstheme="minorHAnsi"/>
          <w:sz w:val="24"/>
          <w:szCs w:val="24"/>
        </w:rPr>
        <w:t>ollect heart rates of at least 3</w:t>
      </w:r>
      <w:r w:rsidRPr="001523D9">
        <w:rPr>
          <w:rFonts w:cstheme="minorHAnsi"/>
          <w:sz w:val="24"/>
          <w:szCs w:val="24"/>
        </w:rPr>
        <w:t xml:space="preserve"> different test subjects</w:t>
      </w:r>
      <w:r>
        <w:rPr>
          <w:rFonts w:cstheme="minorHAnsi"/>
          <w:sz w:val="24"/>
          <w:szCs w:val="24"/>
        </w:rPr>
        <w:t>.</w:t>
      </w:r>
      <w:r w:rsidRPr="001523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heart rate will be measured at 0 minutes, 2 minutes, 4 minutes and 6 minutes.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sz w:val="24"/>
          <w:szCs w:val="24"/>
        </w:rPr>
        <w:t xml:space="preserve">Collect the resting heart rate of the test subject. 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sz w:val="24"/>
          <w:szCs w:val="24"/>
        </w:rPr>
        <w:t xml:space="preserve">Test subject is to use </w:t>
      </w:r>
      <w:r>
        <w:rPr>
          <w:rFonts w:cstheme="minorHAnsi"/>
          <w:sz w:val="24"/>
          <w:szCs w:val="24"/>
        </w:rPr>
        <w:t>stairs or steps</w:t>
      </w:r>
      <w:r w:rsidRPr="001523D9">
        <w:rPr>
          <w:rFonts w:cstheme="minorHAnsi"/>
          <w:sz w:val="24"/>
          <w:szCs w:val="24"/>
        </w:rPr>
        <w:t xml:space="preserve"> to comple</w:t>
      </w:r>
      <w:r>
        <w:rPr>
          <w:rFonts w:cstheme="minorHAnsi"/>
          <w:sz w:val="24"/>
          <w:szCs w:val="24"/>
        </w:rPr>
        <w:t xml:space="preserve">te step-ups and step-downs for 2 minutes. </w:t>
      </w:r>
      <w:r w:rsidRPr="001523D9">
        <w:rPr>
          <w:rFonts w:cstheme="minorHAnsi"/>
          <w:sz w:val="24"/>
          <w:szCs w:val="24"/>
        </w:rPr>
        <w:t>Subject is to maintain a consistent beat (1-2-3-4) (</w:t>
      </w:r>
      <w:r w:rsidRPr="001523D9">
        <w:rPr>
          <w:rFonts w:cstheme="minorHAnsi"/>
          <w:b/>
          <w:sz w:val="24"/>
          <w:szCs w:val="24"/>
        </w:rPr>
        <w:t>see diagram one on next page</w:t>
      </w:r>
      <w:r w:rsidRPr="001523D9">
        <w:rPr>
          <w:rFonts w:cstheme="minorHAnsi"/>
          <w:sz w:val="24"/>
          <w:szCs w:val="24"/>
        </w:rPr>
        <w:t>).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end of 2</w:t>
      </w:r>
      <w:r w:rsidRPr="001523D9">
        <w:rPr>
          <w:rFonts w:cstheme="minorHAnsi"/>
          <w:sz w:val="24"/>
          <w:szCs w:val="24"/>
        </w:rPr>
        <w:t xml:space="preserve"> minutes</w:t>
      </w:r>
      <w:r>
        <w:rPr>
          <w:rFonts w:cstheme="minorHAnsi"/>
          <w:sz w:val="24"/>
          <w:szCs w:val="24"/>
        </w:rPr>
        <w:t xml:space="preserve"> measure subject 1’s heart rate</w:t>
      </w:r>
      <w:r w:rsidRPr="001523D9">
        <w:rPr>
          <w:rFonts w:cstheme="minorHAnsi"/>
          <w:sz w:val="24"/>
          <w:szCs w:val="24"/>
        </w:rPr>
        <w:t>.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for test subject 2 and 3.</w:t>
      </w:r>
    </w:p>
    <w:p w:rsidR="00CA435A" w:rsidRPr="001523D9" w:rsidRDefault="00CA435A" w:rsidP="00CA4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sz w:val="24"/>
          <w:szCs w:val="24"/>
        </w:rPr>
        <w:t xml:space="preserve">Repeat </w:t>
      </w:r>
      <w:r>
        <w:rPr>
          <w:rFonts w:cstheme="minorHAnsi"/>
          <w:sz w:val="24"/>
          <w:szCs w:val="24"/>
        </w:rPr>
        <w:t>steps 3 and 4, stepping for 4 minutes and 6 minutes each</w:t>
      </w:r>
      <w:r w:rsidRPr="001523D9">
        <w:rPr>
          <w:rFonts w:cstheme="minorHAnsi"/>
          <w:sz w:val="24"/>
          <w:szCs w:val="24"/>
        </w:rPr>
        <w:t xml:space="preserve">. </w:t>
      </w: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523D9">
        <w:rPr>
          <w:rFonts w:cstheme="minorHAns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36D75F1C" wp14:editId="7F687947">
            <wp:simplePos x="0" y="0"/>
            <wp:positionH relativeFrom="column">
              <wp:posOffset>151130</wp:posOffset>
            </wp:positionH>
            <wp:positionV relativeFrom="paragraph">
              <wp:posOffset>8890</wp:posOffset>
            </wp:positionV>
            <wp:extent cx="30289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64" y="21400"/>
                <wp:lineTo x="21464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1" t="7067" r="4571" b="12575"/>
                    <a:stretch/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523D9">
        <w:rPr>
          <w:rFonts w:cstheme="minorHAnsi"/>
          <w:b/>
          <w:sz w:val="24"/>
          <w:szCs w:val="24"/>
        </w:rPr>
        <w:t>Diagram 1</w:t>
      </w:r>
      <w:r w:rsidRPr="001523D9">
        <w:rPr>
          <w:rFonts w:cstheme="minorHAnsi"/>
          <w:sz w:val="24"/>
          <w:szCs w:val="24"/>
        </w:rPr>
        <w:t>: Picture showing one cycle of the step test.</w:t>
      </w:r>
      <w:proofErr w:type="gramEnd"/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Pr="001523D9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CA435A" w:rsidRDefault="00CA435A" w:rsidP="00CA435A">
      <w:pPr>
        <w:pStyle w:val="ListParagraph"/>
        <w:autoSpaceDE w:val="0"/>
        <w:autoSpaceDN w:val="0"/>
        <w:adjustRightInd w:val="0"/>
        <w:spacing w:line="360" w:lineRule="auto"/>
        <w:rPr>
          <w:rFonts w:cstheme="minorHAnsi"/>
          <w:b/>
          <w:i/>
          <w:sz w:val="24"/>
          <w:szCs w:val="24"/>
        </w:rPr>
      </w:pPr>
    </w:p>
    <w:p w:rsidR="00AA745F" w:rsidRDefault="00AA745F">
      <w:bookmarkStart w:id="0" w:name="_GoBack"/>
      <w:bookmarkEnd w:id="0"/>
    </w:p>
    <w:sectPr w:rsidR="00AA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1A9"/>
    <w:multiLevelType w:val="hybridMultilevel"/>
    <w:tmpl w:val="83F27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5A"/>
    <w:rsid w:val="00AA745F"/>
    <w:rsid w:val="00C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6AE6521D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BELLMAN Rachel</dc:creator>
  <cp:lastModifiedBy>BELLMAN Rachel</cp:lastModifiedBy>
  <cp:revision>1</cp:revision>
  <dcterms:created xsi:type="dcterms:W3CDTF">2019-02-20T02:08:00Z</dcterms:created>
  <dcterms:modified xsi:type="dcterms:W3CDTF">2019-02-20T02:09:00Z</dcterms:modified>
</cp:coreProperties>
</file>