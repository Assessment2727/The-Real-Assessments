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24F9F" w14:textId="77777777" w:rsidR="00681C65" w:rsidRDefault="00681C65" w:rsidP="00681C65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noProof/>
          <w:color w:val="342568"/>
          <w:sz w:val="28"/>
          <w:szCs w:val="28"/>
          <w:lang w:eastAsia="en-AU"/>
        </w:rPr>
        <w:drawing>
          <wp:anchor distT="0" distB="0" distL="114300" distR="114300" simplePos="0" relativeHeight="251683840" behindDoc="0" locked="0" layoutInCell="1" allowOverlap="1" wp14:anchorId="6BFBA09E" wp14:editId="1B8B4A3A">
            <wp:simplePos x="0" y="0"/>
            <wp:positionH relativeFrom="column">
              <wp:posOffset>4866640</wp:posOffset>
            </wp:positionH>
            <wp:positionV relativeFrom="paragraph">
              <wp:posOffset>-603250</wp:posOffset>
            </wp:positionV>
            <wp:extent cx="1352550" cy="1523365"/>
            <wp:effectExtent l="0" t="0" r="0" b="635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Human Biology – General Year 12 2019</w:t>
      </w:r>
    </w:p>
    <w:p w14:paraId="670588C3" w14:textId="77777777" w:rsidR="00681C65" w:rsidRDefault="00681C65" w:rsidP="00681C65">
      <w:pPr>
        <w:pStyle w:val="Heading2"/>
      </w:pPr>
      <w:r>
        <w:t>Task 2 – Unit 3</w:t>
      </w:r>
    </w:p>
    <w:p w14:paraId="5A5C805F" w14:textId="19E7C12B" w:rsidR="00681C65" w:rsidRDefault="00681C65" w:rsidP="00681C6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  <w:r>
        <w:rPr>
          <w:rFonts w:eastAsia="Times New Roman" w:cs="Arial"/>
          <w:b/>
          <w:bCs/>
          <w:lang w:val="fr-FR"/>
        </w:rPr>
        <w:t xml:space="preserve">Assessment Type: </w:t>
      </w:r>
      <w:r w:rsidR="00E30C50">
        <w:rPr>
          <w:rFonts w:eastAsia="Times New Roman" w:cs="Arial"/>
          <w:bCs/>
          <w:sz w:val="24"/>
          <w:szCs w:val="24"/>
          <w:lang w:val="fr-FR"/>
        </w:rPr>
        <w:t>Test</w:t>
      </w:r>
      <w:r w:rsidR="00FD3059">
        <w:rPr>
          <w:rFonts w:eastAsia="Times New Roman" w:cs="Arial"/>
          <w:bCs/>
          <w:sz w:val="24"/>
          <w:szCs w:val="24"/>
          <w:lang w:val="fr-FR"/>
        </w:rPr>
        <w:t xml:space="preserve"> </w:t>
      </w:r>
      <w:r w:rsidR="00FD3059" w:rsidRPr="00FD3059">
        <w:rPr>
          <w:rFonts w:eastAsia="Times New Roman" w:cs="Arial"/>
          <w:b/>
          <w:bCs/>
          <w:color w:val="FF0000"/>
          <w:sz w:val="24"/>
          <w:szCs w:val="24"/>
          <w:lang w:val="fr-FR"/>
        </w:rPr>
        <w:t>MARKING KEY</w:t>
      </w:r>
    </w:p>
    <w:p w14:paraId="4B0945E9" w14:textId="3194D695" w:rsidR="00681C65" w:rsidRPr="00E30C50" w:rsidRDefault="00FB7E88" w:rsidP="00E81953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lang w:val="fr-FR"/>
        </w:rPr>
      </w:pPr>
      <w:r>
        <w:rPr>
          <w:rFonts w:eastAsia="Times New Roman" w:cs="Arial"/>
          <w:b/>
          <w:bCs/>
        </w:rPr>
        <w:t>Weighting: 7.5%</w:t>
      </w:r>
      <w:r w:rsidR="00E30C50">
        <w:rPr>
          <w:rFonts w:eastAsia="Times New Roman" w:cs="Arial"/>
          <w:b/>
          <w:bCs/>
          <w:lang w:val="fr-FR"/>
        </w:rPr>
        <w:tab/>
      </w:r>
      <w:r w:rsidR="00E30C50">
        <w:rPr>
          <w:rFonts w:eastAsia="Times New Roman" w:cs="Arial"/>
          <w:b/>
          <w:bCs/>
          <w:lang w:val="fr-FR"/>
        </w:rPr>
        <w:tab/>
      </w:r>
      <w:r w:rsidR="00E30C50">
        <w:rPr>
          <w:rFonts w:eastAsia="Times New Roman" w:cs="Arial"/>
          <w:b/>
          <w:bCs/>
          <w:lang w:val="fr-FR"/>
        </w:rPr>
        <w:tab/>
      </w:r>
      <w:r w:rsidR="00E30C50">
        <w:rPr>
          <w:rFonts w:eastAsia="Times New Roman" w:cs="Arial"/>
          <w:b/>
          <w:bCs/>
          <w:lang w:val="fr-FR"/>
        </w:rPr>
        <w:tab/>
      </w:r>
    </w:p>
    <w:p w14:paraId="4F9EA9A8" w14:textId="5E8EFC71" w:rsidR="00A51044" w:rsidRPr="00FB7E88" w:rsidRDefault="00681C65" w:rsidP="00FB7E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NewRomanPSMT" w:hAnsi="TimesNewRomanPSMT" w:cs="TimesNewRomanPSMT"/>
          <w:noProof/>
          <w:sz w:val="23"/>
          <w:szCs w:val="23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0D3B2" wp14:editId="1BC6409D">
                <wp:simplePos x="0" y="0"/>
                <wp:positionH relativeFrom="column">
                  <wp:posOffset>-152400</wp:posOffset>
                </wp:positionH>
                <wp:positionV relativeFrom="paragraph">
                  <wp:posOffset>111760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46B40E5" id="Straight Connector 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8.8pt" to="529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" strokecolor="#4579b8 [3044]"/>
            </w:pict>
          </mc:Fallback>
        </mc:AlternateContent>
      </w:r>
    </w:p>
    <w:p w14:paraId="14DF82E0" w14:textId="77777777" w:rsidR="00A51044" w:rsidRPr="00F423DA" w:rsidRDefault="00A51044" w:rsidP="00A5104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MULTIPLE CHOICE SECTION                                                                                                                       [</w:t>
      </w:r>
      <w:r w:rsidR="00656879">
        <w:rPr>
          <w:b/>
          <w:i/>
        </w:rPr>
        <w:t>5</w:t>
      </w:r>
      <w:r>
        <w:rPr>
          <w:b/>
          <w:i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057"/>
      </w:tblGrid>
      <w:tr w:rsidR="00FD3059" w14:paraId="7546C692" w14:textId="77777777" w:rsidTr="00FD3059">
        <w:trPr>
          <w:trHeight w:val="307"/>
        </w:trPr>
        <w:tc>
          <w:tcPr>
            <w:tcW w:w="103" w:type="dxa"/>
          </w:tcPr>
          <w:p w14:paraId="71F8A64B" w14:textId="38AA5683" w:rsidR="00FD3059" w:rsidRDefault="00FD305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057" w:type="dxa"/>
          </w:tcPr>
          <w:p w14:paraId="6B108EE5" w14:textId="3B1410AE" w:rsidR="00FD3059" w:rsidRDefault="00013B1B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D3059" w14:paraId="434DB986" w14:textId="77777777" w:rsidTr="00FD3059">
        <w:trPr>
          <w:trHeight w:val="327"/>
        </w:trPr>
        <w:tc>
          <w:tcPr>
            <w:tcW w:w="103" w:type="dxa"/>
          </w:tcPr>
          <w:p w14:paraId="373CD815" w14:textId="79C5AA5E" w:rsidR="00FD3059" w:rsidRDefault="00FD305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057" w:type="dxa"/>
          </w:tcPr>
          <w:p w14:paraId="343A8003" w14:textId="119BF1B2" w:rsidR="00FD3059" w:rsidRDefault="00A1473B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D3059" w14:paraId="28C107BC" w14:textId="77777777" w:rsidTr="00FD3059">
        <w:trPr>
          <w:trHeight w:val="307"/>
        </w:trPr>
        <w:tc>
          <w:tcPr>
            <w:tcW w:w="103" w:type="dxa"/>
          </w:tcPr>
          <w:p w14:paraId="17D319A2" w14:textId="2F25C818" w:rsidR="00FD3059" w:rsidRDefault="00FD305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057" w:type="dxa"/>
          </w:tcPr>
          <w:p w14:paraId="188B0810" w14:textId="21E7360E" w:rsidR="00FD3059" w:rsidRDefault="00013B1B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D3059" w14:paraId="0E95037D" w14:textId="77777777" w:rsidTr="00FD3059">
        <w:trPr>
          <w:trHeight w:val="307"/>
        </w:trPr>
        <w:tc>
          <w:tcPr>
            <w:tcW w:w="103" w:type="dxa"/>
          </w:tcPr>
          <w:p w14:paraId="10527A70" w14:textId="577A0294" w:rsidR="00FD3059" w:rsidRDefault="00FD305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057" w:type="dxa"/>
          </w:tcPr>
          <w:p w14:paraId="472FC493" w14:textId="2078211A" w:rsidR="00FD3059" w:rsidRDefault="00CC6811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D3059" w14:paraId="7422D5C1" w14:textId="77777777" w:rsidTr="00FD3059">
        <w:trPr>
          <w:trHeight w:val="307"/>
        </w:trPr>
        <w:tc>
          <w:tcPr>
            <w:tcW w:w="103" w:type="dxa"/>
          </w:tcPr>
          <w:p w14:paraId="05B37BD9" w14:textId="7EC1DB00" w:rsidR="00FD3059" w:rsidRDefault="00FD3059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057" w:type="dxa"/>
          </w:tcPr>
          <w:p w14:paraId="51A2F877" w14:textId="2945B100" w:rsidR="00FD3059" w:rsidRDefault="006D55DB" w:rsidP="00A51044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</w:tbl>
    <w:p w14:paraId="3FFAE5A3" w14:textId="49AB47AB" w:rsidR="00F73325" w:rsidRDefault="008B31EB" w:rsidP="00A51044">
      <w:pPr>
        <w:spacing w:after="0" w:line="240" w:lineRule="auto"/>
        <w:jc w:val="both"/>
      </w:pPr>
      <w:r>
        <w:rPr>
          <w:b/>
          <w:i/>
        </w:rPr>
        <w:t>SHORT ANSWER SECTION                                                                                                                        [</w:t>
      </w:r>
      <w:r w:rsidR="00F21C02">
        <w:rPr>
          <w:b/>
          <w:i/>
        </w:rPr>
        <w:t>4</w:t>
      </w:r>
      <w:r>
        <w:rPr>
          <w:b/>
          <w:i/>
        </w:rPr>
        <w:t>7 MARKS]</w:t>
      </w:r>
    </w:p>
    <w:p w14:paraId="174868EC" w14:textId="77777777" w:rsidR="00F73325" w:rsidRDefault="00F73325" w:rsidP="00A51044">
      <w:pPr>
        <w:spacing w:after="0" w:line="240" w:lineRule="auto"/>
        <w:jc w:val="both"/>
      </w:pPr>
    </w:p>
    <w:p w14:paraId="4FEDDCE2" w14:textId="592251E8" w:rsidR="008B31EB" w:rsidRDefault="00D13785" w:rsidP="008B31EB">
      <w:pPr>
        <w:pStyle w:val="ListParagraph"/>
        <w:numPr>
          <w:ilvl w:val="0"/>
          <w:numId w:val="16"/>
        </w:numPr>
        <w:spacing w:after="0" w:line="240" w:lineRule="auto"/>
        <w:ind w:left="357" w:hanging="357"/>
        <w:jc w:val="both"/>
      </w:pPr>
      <w:r>
        <w:t>Describe</w:t>
      </w:r>
      <w:r w:rsidR="008B31EB">
        <w:t xml:space="preserve"> the importance of the skeleton in the human body </w:t>
      </w:r>
      <w:r w:rsidR="008B31EB">
        <w:tab/>
      </w:r>
      <w:r w:rsidR="008B31EB">
        <w:tab/>
      </w:r>
      <w:r w:rsidR="008B31EB">
        <w:tab/>
      </w:r>
      <w:r w:rsidR="008B31EB">
        <w:tab/>
      </w:r>
      <w:r w:rsidR="008B31EB">
        <w:tab/>
        <w:t>[5 marks]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583"/>
      </w:tblGrid>
      <w:tr w:rsidR="00CC6811" w14:paraId="5AEED824" w14:textId="77777777" w:rsidTr="00581E6E">
        <w:tc>
          <w:tcPr>
            <w:tcW w:w="7796" w:type="dxa"/>
          </w:tcPr>
          <w:p w14:paraId="2DC5E387" w14:textId="77777777" w:rsidR="00CC6811" w:rsidRPr="00581E6E" w:rsidRDefault="00CC6811" w:rsidP="00CC6811">
            <w:pPr>
              <w:pStyle w:val="ListParagraph"/>
              <w:spacing w:after="0" w:line="240" w:lineRule="auto"/>
              <w:ind w:left="0"/>
              <w:jc w:val="both"/>
              <w:rPr>
                <w:color w:val="FF0000"/>
              </w:rPr>
            </w:pPr>
            <w:r w:rsidRPr="00581E6E">
              <w:rPr>
                <w:color w:val="FF0000"/>
              </w:rPr>
              <w:t>1 mark each for:</w:t>
            </w:r>
          </w:p>
          <w:p w14:paraId="51BB90D6" w14:textId="253775F9" w:rsidR="00CC6811" w:rsidRPr="00581E6E" w:rsidRDefault="00CC6811" w:rsidP="00CC68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color w:val="FF0000"/>
              </w:rPr>
            </w:pPr>
            <w:r w:rsidRPr="00581E6E">
              <w:rPr>
                <w:color w:val="FF0000"/>
              </w:rPr>
              <w:t>Support the body</w:t>
            </w:r>
            <w:r w:rsidR="00394E72">
              <w:rPr>
                <w:color w:val="FF0000"/>
              </w:rPr>
              <w:t xml:space="preserve"> – gives the body shape/not a puddle</w:t>
            </w:r>
          </w:p>
          <w:p w14:paraId="38E69DB8" w14:textId="2B806300" w:rsidR="00CC6811" w:rsidRPr="00581E6E" w:rsidRDefault="00CC6811" w:rsidP="00CC68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color w:val="FF0000"/>
              </w:rPr>
            </w:pPr>
            <w:r w:rsidRPr="00581E6E">
              <w:rPr>
                <w:color w:val="FF0000"/>
              </w:rPr>
              <w:t xml:space="preserve">Protect </w:t>
            </w:r>
            <w:r w:rsidR="00581E6E">
              <w:rPr>
                <w:color w:val="FF0000"/>
              </w:rPr>
              <w:t xml:space="preserve">internal </w:t>
            </w:r>
            <w:r w:rsidRPr="00581E6E">
              <w:rPr>
                <w:color w:val="FF0000"/>
              </w:rPr>
              <w:t>organs</w:t>
            </w:r>
            <w:r w:rsidR="00394E72">
              <w:rPr>
                <w:color w:val="FF0000"/>
              </w:rPr>
              <w:t xml:space="preserve"> – is on the outside of organs to protect from harmful blows</w:t>
            </w:r>
          </w:p>
          <w:p w14:paraId="5F2E1DCF" w14:textId="6BE75196" w:rsidR="00CC6811" w:rsidRPr="00581E6E" w:rsidRDefault="00CC6811" w:rsidP="00CC68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color w:val="FF0000"/>
              </w:rPr>
            </w:pPr>
            <w:r w:rsidRPr="00581E6E">
              <w:rPr>
                <w:color w:val="FF0000"/>
              </w:rPr>
              <w:t>Produce red blood cells</w:t>
            </w:r>
            <w:r w:rsidR="00394E72">
              <w:rPr>
                <w:color w:val="FF0000"/>
              </w:rPr>
              <w:t xml:space="preserve"> – red marrow in epiphysis makes red blood </w:t>
            </w:r>
            <w:proofErr w:type="spellStart"/>
            <w:r w:rsidR="00394E72">
              <w:rPr>
                <w:color w:val="FF0000"/>
              </w:rPr>
              <w:t>cella</w:t>
            </w:r>
            <w:proofErr w:type="spellEnd"/>
          </w:p>
          <w:p w14:paraId="73268E00" w14:textId="33EED12D" w:rsidR="00CC6811" w:rsidRPr="00581E6E" w:rsidRDefault="00CC6811" w:rsidP="00CC68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color w:val="FF0000"/>
              </w:rPr>
            </w:pPr>
            <w:r w:rsidRPr="00581E6E">
              <w:rPr>
                <w:color w:val="FF0000"/>
              </w:rPr>
              <w:t>Movement of the body</w:t>
            </w:r>
            <w:r w:rsidR="00394E72">
              <w:rPr>
                <w:color w:val="FF0000"/>
              </w:rPr>
              <w:t xml:space="preserve"> – is connected to muscles to bring about body movement</w:t>
            </w:r>
          </w:p>
          <w:p w14:paraId="3BB79EE7" w14:textId="77ECC51A" w:rsidR="00CC6811" w:rsidRPr="00581E6E" w:rsidRDefault="00CC6811" w:rsidP="00CC68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color w:val="FF0000"/>
              </w:rPr>
            </w:pPr>
            <w:r w:rsidRPr="00581E6E">
              <w:rPr>
                <w:color w:val="FF0000"/>
              </w:rPr>
              <w:t>Storage</w:t>
            </w:r>
            <w:r w:rsidR="00394E72">
              <w:rPr>
                <w:color w:val="FF0000"/>
              </w:rPr>
              <w:t xml:space="preserve"> - </w:t>
            </w:r>
            <w:r w:rsidR="00BB085C">
              <w:rPr>
                <w:color w:val="FF0000"/>
              </w:rPr>
              <w:t xml:space="preserve"> of minerals (calcium/phosphate) and/or fat</w:t>
            </w:r>
            <w:r w:rsidR="00394E72">
              <w:rPr>
                <w:color w:val="FF0000"/>
              </w:rPr>
              <w:t xml:space="preserve"> </w:t>
            </w:r>
          </w:p>
        </w:tc>
        <w:tc>
          <w:tcPr>
            <w:tcW w:w="1583" w:type="dxa"/>
            <w:vAlign w:val="center"/>
          </w:tcPr>
          <w:p w14:paraId="0E57D764" w14:textId="228D55EA" w:rsidR="00CC6811" w:rsidRPr="00581E6E" w:rsidRDefault="00CC6811" w:rsidP="00581E6E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581E6E">
              <w:rPr>
                <w:b/>
                <w:color w:val="FF0000"/>
              </w:rPr>
              <w:t>1-5</w:t>
            </w:r>
          </w:p>
        </w:tc>
      </w:tr>
    </w:tbl>
    <w:p w14:paraId="5134B3C0" w14:textId="77777777" w:rsidR="00CC6811" w:rsidRDefault="00CC6811" w:rsidP="001E25BA">
      <w:pPr>
        <w:spacing w:after="0" w:line="240" w:lineRule="auto"/>
        <w:jc w:val="both"/>
      </w:pPr>
    </w:p>
    <w:p w14:paraId="734B67FC" w14:textId="3852E103" w:rsidR="00C814D7" w:rsidRPr="00FB7E88" w:rsidRDefault="00F94686" w:rsidP="001329CC">
      <w:pPr>
        <w:pStyle w:val="Default"/>
        <w:numPr>
          <w:ilvl w:val="0"/>
          <w:numId w:val="16"/>
        </w:numPr>
        <w:ind w:left="357" w:hanging="357"/>
        <w:rPr>
          <w:sz w:val="22"/>
          <w:szCs w:val="22"/>
        </w:rPr>
      </w:pPr>
      <w:r>
        <w:rPr>
          <w:sz w:val="22"/>
          <w:szCs w:val="22"/>
        </w:rPr>
        <w:t>Look at the human skeleton</w:t>
      </w:r>
      <w:r w:rsidR="00C814D7">
        <w:rPr>
          <w:sz w:val="22"/>
          <w:szCs w:val="22"/>
        </w:rPr>
        <w:t xml:space="preserve"> below.</w:t>
      </w:r>
    </w:p>
    <w:p w14:paraId="22EF5282" w14:textId="4C34C31C" w:rsidR="001329CC" w:rsidRDefault="00F94686" w:rsidP="001329CC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identify the f</w:t>
      </w:r>
      <w:r w:rsidR="00C84145">
        <w:rPr>
          <w:sz w:val="22"/>
          <w:szCs w:val="22"/>
        </w:rPr>
        <w:t xml:space="preserve">ollowing bones: </w:t>
      </w:r>
      <w:r w:rsidR="00C84145">
        <w:rPr>
          <w:sz w:val="22"/>
          <w:szCs w:val="22"/>
        </w:rPr>
        <w:tab/>
      </w:r>
      <w:r w:rsidR="00C84145">
        <w:rPr>
          <w:sz w:val="22"/>
          <w:szCs w:val="22"/>
        </w:rPr>
        <w:tab/>
      </w:r>
      <w:r w:rsidR="00C84145">
        <w:rPr>
          <w:sz w:val="22"/>
          <w:szCs w:val="22"/>
        </w:rPr>
        <w:tab/>
      </w:r>
      <w:r w:rsidR="00C814D7">
        <w:rPr>
          <w:sz w:val="22"/>
          <w:szCs w:val="22"/>
        </w:rPr>
        <w:tab/>
      </w:r>
      <w:r w:rsidR="00C814D7">
        <w:rPr>
          <w:sz w:val="22"/>
          <w:szCs w:val="22"/>
        </w:rPr>
        <w:tab/>
      </w:r>
      <w:r w:rsidR="00C814D7">
        <w:rPr>
          <w:sz w:val="22"/>
          <w:szCs w:val="22"/>
        </w:rPr>
        <w:tab/>
      </w:r>
      <w:r w:rsidR="00C814D7">
        <w:rPr>
          <w:sz w:val="22"/>
          <w:szCs w:val="22"/>
        </w:rPr>
        <w:tab/>
      </w:r>
      <w:r>
        <w:rPr>
          <w:sz w:val="22"/>
          <w:szCs w:val="22"/>
        </w:rPr>
        <w:t>[3 marks]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583"/>
      </w:tblGrid>
      <w:tr w:rsidR="001329CC" w14:paraId="7C90D586" w14:textId="77777777" w:rsidTr="00D85A4C">
        <w:tc>
          <w:tcPr>
            <w:tcW w:w="7796" w:type="dxa"/>
          </w:tcPr>
          <w:p w14:paraId="504ED80B" w14:textId="77777777" w:rsidR="001329CC" w:rsidRPr="001329CC" w:rsidRDefault="001329CC" w:rsidP="00D85A4C">
            <w:pPr>
              <w:pStyle w:val="ListParagraph"/>
              <w:spacing w:after="0" w:line="240" w:lineRule="auto"/>
              <w:ind w:left="0"/>
              <w:jc w:val="both"/>
              <w:rPr>
                <w:b/>
                <w:color w:val="FF0000"/>
              </w:rPr>
            </w:pPr>
            <w:r w:rsidRPr="001329CC">
              <w:rPr>
                <w:b/>
                <w:color w:val="FF0000"/>
              </w:rPr>
              <w:t>1 mark each for:</w:t>
            </w:r>
          </w:p>
          <w:p w14:paraId="0ABBD3DC" w14:textId="77777777" w:rsidR="001329CC" w:rsidRPr="001329CC" w:rsidRDefault="001329CC" w:rsidP="001329CC">
            <w:pPr>
              <w:pStyle w:val="Default"/>
              <w:rPr>
                <w:color w:val="FF0000"/>
                <w:sz w:val="22"/>
                <w:szCs w:val="22"/>
              </w:rPr>
            </w:pPr>
            <w:r w:rsidRPr="001329CC">
              <w:rPr>
                <w:color w:val="FF0000"/>
                <w:sz w:val="22"/>
                <w:szCs w:val="22"/>
              </w:rPr>
              <w:t>a: Scapula</w:t>
            </w:r>
          </w:p>
          <w:p w14:paraId="62BB4835" w14:textId="77777777" w:rsidR="001329CC" w:rsidRPr="001329CC" w:rsidRDefault="001329CC" w:rsidP="001329CC">
            <w:pPr>
              <w:pStyle w:val="Default"/>
              <w:rPr>
                <w:color w:val="FF0000"/>
                <w:sz w:val="22"/>
                <w:szCs w:val="22"/>
              </w:rPr>
            </w:pPr>
            <w:r w:rsidRPr="001329CC">
              <w:rPr>
                <w:color w:val="FF0000"/>
                <w:sz w:val="22"/>
                <w:szCs w:val="22"/>
              </w:rPr>
              <w:t>b: vertebrae</w:t>
            </w:r>
          </w:p>
          <w:p w14:paraId="50520F24" w14:textId="45CDF651" w:rsidR="001329CC" w:rsidRPr="00581E6E" w:rsidRDefault="001329CC" w:rsidP="001329C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/>
              <w:jc w:val="both"/>
              <w:rPr>
                <w:color w:val="FF0000"/>
              </w:rPr>
            </w:pPr>
            <w:r w:rsidRPr="001329CC">
              <w:rPr>
                <w:color w:val="FF0000"/>
              </w:rPr>
              <w:t>c: Radius</w:t>
            </w:r>
          </w:p>
        </w:tc>
        <w:tc>
          <w:tcPr>
            <w:tcW w:w="1583" w:type="dxa"/>
            <w:vAlign w:val="center"/>
          </w:tcPr>
          <w:p w14:paraId="771BB237" w14:textId="1B1C3F25" w:rsidR="001329CC" w:rsidRPr="00581E6E" w:rsidRDefault="001329CC" w:rsidP="00D85A4C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581E6E">
              <w:rPr>
                <w:b/>
                <w:color w:val="FF0000"/>
              </w:rPr>
              <w:t>1-</w:t>
            </w:r>
            <w:r>
              <w:rPr>
                <w:b/>
                <w:color w:val="FF0000"/>
              </w:rPr>
              <w:t>3</w:t>
            </w:r>
          </w:p>
        </w:tc>
      </w:tr>
    </w:tbl>
    <w:p w14:paraId="48DACE23" w14:textId="4AE95897" w:rsidR="008A4638" w:rsidRDefault="00C84145" w:rsidP="00D13785">
      <w:pPr>
        <w:pStyle w:val="Default"/>
        <w:rPr>
          <w:sz w:val="22"/>
          <w:szCs w:val="22"/>
        </w:rPr>
      </w:pPr>
      <w:r w:rsidRPr="00C84145">
        <w:rPr>
          <w:rFonts w:ascii="Times New Roman" w:eastAsia="Times New Roman" w:hAnsi="Times New Roman" w:cs="Times New Roman"/>
        </w:rPr>
        <w:fldChar w:fldCharType="begin"/>
      </w:r>
      <w:r w:rsidRPr="00C84145">
        <w:rPr>
          <w:rFonts w:ascii="Times New Roman" w:eastAsia="Times New Roman" w:hAnsi="Times New Roman" w:cs="Times New Roman"/>
        </w:rPr>
        <w:instrText xml:space="preserve"> INCLUDEPICTURE "https://cdn3.vectorstock.com/i/1000x1000/28/12/human-skeleton-vector-1642812.jpg" \* MERGEFORMATINET </w:instrText>
      </w:r>
      <w:r w:rsidRPr="00C84145">
        <w:rPr>
          <w:rFonts w:ascii="Times New Roman" w:eastAsia="Times New Roman" w:hAnsi="Times New Roman" w:cs="Times New Roman"/>
        </w:rPr>
        <w:fldChar w:fldCharType="end"/>
      </w:r>
    </w:p>
    <w:p w14:paraId="0D22E5CA" w14:textId="5DB05D64" w:rsidR="00716AED" w:rsidRDefault="00716AED" w:rsidP="00716AED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Using a </w:t>
      </w:r>
      <w:r w:rsidR="00EF7BF9">
        <w:rPr>
          <w:sz w:val="22"/>
          <w:szCs w:val="22"/>
        </w:rPr>
        <w:t xml:space="preserve">pencil or </w:t>
      </w:r>
      <w:proofErr w:type="spellStart"/>
      <w:r w:rsidR="00EF7BF9">
        <w:rPr>
          <w:sz w:val="22"/>
          <w:szCs w:val="22"/>
        </w:rPr>
        <w:t>texta</w:t>
      </w:r>
      <w:proofErr w:type="spellEnd"/>
      <w:r>
        <w:rPr>
          <w:sz w:val="22"/>
          <w:szCs w:val="22"/>
        </w:rPr>
        <w:t xml:space="preserve">, </w:t>
      </w:r>
      <w:r w:rsidR="00EF7BF9">
        <w:rPr>
          <w:sz w:val="22"/>
          <w:szCs w:val="22"/>
        </w:rPr>
        <w:t>colour</w:t>
      </w:r>
      <w:r>
        <w:rPr>
          <w:sz w:val="22"/>
          <w:szCs w:val="22"/>
        </w:rPr>
        <w:t xml:space="preserve"> the axial skeleton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[1 mark]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583"/>
      </w:tblGrid>
      <w:tr w:rsidR="00D13785" w14:paraId="743BC635" w14:textId="77777777" w:rsidTr="00D85A4C">
        <w:tc>
          <w:tcPr>
            <w:tcW w:w="7796" w:type="dxa"/>
          </w:tcPr>
          <w:p w14:paraId="729C4C2D" w14:textId="30442FA5" w:rsidR="00D13785" w:rsidRPr="00581E6E" w:rsidRDefault="00D13785" w:rsidP="00D85A4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/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Circles the skull, vertebrae and ribs</w:t>
            </w:r>
          </w:p>
        </w:tc>
        <w:tc>
          <w:tcPr>
            <w:tcW w:w="1583" w:type="dxa"/>
            <w:vAlign w:val="center"/>
          </w:tcPr>
          <w:p w14:paraId="712359DF" w14:textId="27B40A42" w:rsidR="00D13785" w:rsidRPr="00581E6E" w:rsidRDefault="00D13785" w:rsidP="00D85A4C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581E6E">
              <w:rPr>
                <w:b/>
                <w:color w:val="FF0000"/>
              </w:rPr>
              <w:t>1</w:t>
            </w:r>
          </w:p>
        </w:tc>
      </w:tr>
    </w:tbl>
    <w:p w14:paraId="0ED63E64" w14:textId="267F86CC" w:rsidR="00716AED" w:rsidRDefault="00716AED" w:rsidP="00D13785">
      <w:pPr>
        <w:pStyle w:val="Default"/>
        <w:rPr>
          <w:sz w:val="22"/>
          <w:szCs w:val="22"/>
        </w:rPr>
      </w:pPr>
    </w:p>
    <w:p w14:paraId="4C244B28" w14:textId="77777777" w:rsidR="00716AED" w:rsidRDefault="00716AED" w:rsidP="00716AED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Label one example of a long bone, a short bone and an irregular bone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[3 marks]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583"/>
      </w:tblGrid>
      <w:tr w:rsidR="00D13785" w14:paraId="1C2FCAAC" w14:textId="77777777" w:rsidTr="00D85A4C">
        <w:tc>
          <w:tcPr>
            <w:tcW w:w="7796" w:type="dxa"/>
          </w:tcPr>
          <w:p w14:paraId="54C2FF16" w14:textId="4FEEC6B2" w:rsidR="00D13785" w:rsidRPr="00847468" w:rsidRDefault="000D7528" w:rsidP="00D85A4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/>
              <w:jc w:val="both"/>
              <w:rPr>
                <w:color w:val="FF0000"/>
              </w:rPr>
            </w:pPr>
            <w:r w:rsidRPr="00847468">
              <w:rPr>
                <w:color w:val="FF0000"/>
              </w:rPr>
              <w:t>Labels a long bone accurately (femur, radius, ulna, clavicle, tibia or fibula)</w:t>
            </w:r>
          </w:p>
        </w:tc>
        <w:tc>
          <w:tcPr>
            <w:tcW w:w="1583" w:type="dxa"/>
            <w:vAlign w:val="center"/>
          </w:tcPr>
          <w:p w14:paraId="57C0D81E" w14:textId="77777777" w:rsidR="00D13785" w:rsidRPr="00581E6E" w:rsidRDefault="00D13785" w:rsidP="00D85A4C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581E6E">
              <w:rPr>
                <w:b/>
                <w:color w:val="FF0000"/>
              </w:rPr>
              <w:t>1</w:t>
            </w:r>
          </w:p>
        </w:tc>
      </w:tr>
      <w:tr w:rsidR="00D13785" w14:paraId="0805D48F" w14:textId="77777777" w:rsidTr="00D85A4C">
        <w:tc>
          <w:tcPr>
            <w:tcW w:w="7796" w:type="dxa"/>
          </w:tcPr>
          <w:p w14:paraId="1AD196DF" w14:textId="239B5D19" w:rsidR="00D13785" w:rsidRPr="00847468" w:rsidRDefault="000D7528" w:rsidP="00D85A4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/>
              <w:jc w:val="both"/>
              <w:rPr>
                <w:color w:val="FF0000"/>
              </w:rPr>
            </w:pPr>
            <w:r w:rsidRPr="00847468">
              <w:rPr>
                <w:color w:val="FF0000"/>
              </w:rPr>
              <w:t>Labels a short bone accurately (tarsals, carpals, etc)</w:t>
            </w:r>
          </w:p>
        </w:tc>
        <w:tc>
          <w:tcPr>
            <w:tcW w:w="1583" w:type="dxa"/>
            <w:vAlign w:val="center"/>
          </w:tcPr>
          <w:p w14:paraId="75959F1B" w14:textId="798B7DDF" w:rsidR="00D13785" w:rsidRPr="00581E6E" w:rsidRDefault="00D13785" w:rsidP="00D85A4C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D13785" w14:paraId="79FCFD39" w14:textId="77777777" w:rsidTr="00D85A4C">
        <w:tc>
          <w:tcPr>
            <w:tcW w:w="7796" w:type="dxa"/>
          </w:tcPr>
          <w:p w14:paraId="2DD3378E" w14:textId="3FA4CC1F" w:rsidR="00D13785" w:rsidRPr="00847468" w:rsidRDefault="000D7528" w:rsidP="00D85A4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/>
              <w:jc w:val="both"/>
              <w:rPr>
                <w:color w:val="FF0000"/>
              </w:rPr>
            </w:pPr>
            <w:r w:rsidRPr="00847468">
              <w:rPr>
                <w:color w:val="FF0000"/>
              </w:rPr>
              <w:t>Labels an irregular bone accurately (skull, mandible, etc)</w:t>
            </w:r>
          </w:p>
        </w:tc>
        <w:tc>
          <w:tcPr>
            <w:tcW w:w="1583" w:type="dxa"/>
            <w:vAlign w:val="center"/>
          </w:tcPr>
          <w:p w14:paraId="1B0716A8" w14:textId="7768D21D" w:rsidR="00D13785" w:rsidRPr="00581E6E" w:rsidRDefault="00D13785" w:rsidP="00D85A4C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</w:tbl>
    <w:p w14:paraId="3661DD3E" w14:textId="77777777" w:rsidR="00847468" w:rsidRDefault="00847468" w:rsidP="00FB7E88">
      <w:pPr>
        <w:pStyle w:val="Default"/>
        <w:rPr>
          <w:sz w:val="22"/>
          <w:szCs w:val="22"/>
        </w:rPr>
      </w:pPr>
    </w:p>
    <w:p w14:paraId="49AA8269" w14:textId="020677F1" w:rsidR="008A4638" w:rsidRDefault="008A4638" w:rsidP="00B206B5">
      <w:pPr>
        <w:pStyle w:val="Default"/>
        <w:numPr>
          <w:ilvl w:val="0"/>
          <w:numId w:val="16"/>
        </w:numPr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The ends of bones in a </w:t>
      </w:r>
      <w:r w:rsidR="00120C48">
        <w:rPr>
          <w:sz w:val="22"/>
          <w:szCs w:val="22"/>
        </w:rPr>
        <w:t xml:space="preserve">synovial </w:t>
      </w:r>
      <w:r>
        <w:rPr>
          <w:sz w:val="22"/>
          <w:szCs w:val="22"/>
        </w:rPr>
        <w:t xml:space="preserve">joint never touch. If they did, moving would be very painful. What fluid in the joint helps keep the bones from touching?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[1 mark]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583"/>
      </w:tblGrid>
      <w:tr w:rsidR="000D03A8" w14:paraId="446991D2" w14:textId="77777777" w:rsidTr="00D85A4C">
        <w:tc>
          <w:tcPr>
            <w:tcW w:w="7796" w:type="dxa"/>
          </w:tcPr>
          <w:p w14:paraId="144AC3C1" w14:textId="12EFC9B6" w:rsidR="000D03A8" w:rsidRPr="000D03A8" w:rsidRDefault="000D03A8" w:rsidP="000D03A8">
            <w:pPr>
              <w:pStyle w:val="Default"/>
              <w:rPr>
                <w:color w:val="FF0000"/>
              </w:rPr>
            </w:pPr>
            <w:r w:rsidRPr="000D03A8">
              <w:rPr>
                <w:color w:val="FF0000"/>
                <w:sz w:val="22"/>
              </w:rPr>
              <w:t xml:space="preserve">Synovial Fluid </w:t>
            </w:r>
          </w:p>
        </w:tc>
        <w:tc>
          <w:tcPr>
            <w:tcW w:w="1583" w:type="dxa"/>
            <w:vAlign w:val="center"/>
          </w:tcPr>
          <w:p w14:paraId="134475D8" w14:textId="77777777" w:rsidR="000D03A8" w:rsidRPr="00581E6E" w:rsidRDefault="000D03A8" w:rsidP="00D85A4C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581E6E">
              <w:rPr>
                <w:b/>
                <w:color w:val="FF0000"/>
              </w:rPr>
              <w:t>1</w:t>
            </w:r>
          </w:p>
        </w:tc>
      </w:tr>
    </w:tbl>
    <w:p w14:paraId="29339562" w14:textId="77777777" w:rsidR="00F73325" w:rsidRDefault="00F73325" w:rsidP="008A4638">
      <w:pPr>
        <w:pStyle w:val="Default"/>
      </w:pPr>
    </w:p>
    <w:p w14:paraId="3AF6AC8A" w14:textId="74F88127" w:rsidR="001C4535" w:rsidRPr="00ED5F40" w:rsidRDefault="001C4535" w:rsidP="001C4535">
      <w:pPr>
        <w:pStyle w:val="ListParagraph"/>
        <w:numPr>
          <w:ilvl w:val="0"/>
          <w:numId w:val="16"/>
        </w:numPr>
        <w:spacing w:after="0" w:line="240" w:lineRule="auto"/>
        <w:ind w:left="357" w:hanging="357"/>
        <w:jc w:val="both"/>
      </w:pPr>
      <w:r>
        <w:t>Explain why a diet with milk or dairy products and sensible sun exposure are important for improving bone health in children</w:t>
      </w:r>
      <w:r w:rsidR="00B5062B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881"/>
        <w:gridCol w:w="2214"/>
      </w:tblGrid>
      <w:tr w:rsidR="001D5672" w14:paraId="0883174D" w14:textId="77777777" w:rsidTr="00FB7E88">
        <w:tc>
          <w:tcPr>
            <w:tcW w:w="6881" w:type="dxa"/>
          </w:tcPr>
          <w:p w14:paraId="2204CE0B" w14:textId="77777777" w:rsidR="001D5672" w:rsidRPr="00AD59DB" w:rsidRDefault="001D5672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14" w:type="dxa"/>
          </w:tcPr>
          <w:p w14:paraId="2D614AE6" w14:textId="77777777" w:rsidR="001D5672" w:rsidRPr="00AD59DB" w:rsidRDefault="001D5672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1D5672" w14:paraId="7E78A32F" w14:textId="77777777" w:rsidTr="00FB7E88">
        <w:tc>
          <w:tcPr>
            <w:tcW w:w="6881" w:type="dxa"/>
          </w:tcPr>
          <w:p w14:paraId="28218BDD" w14:textId="77777777" w:rsidR="001D5672" w:rsidRDefault="001D5672" w:rsidP="00D85A4C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Milk and dairy products</w:t>
            </w:r>
          </w:p>
          <w:p w14:paraId="29FF5B2D" w14:textId="77777777" w:rsidR="001D5672" w:rsidRDefault="001D5672" w:rsidP="00D85A4C">
            <w:pPr>
              <w:pStyle w:val="Default"/>
              <w:numPr>
                <w:ilvl w:val="0"/>
                <w:numId w:val="23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Provides calcium </w:t>
            </w:r>
          </w:p>
          <w:p w14:paraId="4459A889" w14:textId="77777777" w:rsidR="001D5672" w:rsidRPr="0007726B" w:rsidRDefault="001D5672" w:rsidP="00D85A4C">
            <w:pPr>
              <w:pStyle w:val="Default"/>
              <w:numPr>
                <w:ilvl w:val="0"/>
                <w:numId w:val="23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Builds the matrix that gives strengths</w:t>
            </w:r>
          </w:p>
        </w:tc>
        <w:tc>
          <w:tcPr>
            <w:tcW w:w="2214" w:type="dxa"/>
          </w:tcPr>
          <w:p w14:paraId="3EA36BC8" w14:textId="77777777" w:rsidR="001D5672" w:rsidRDefault="001D5672" w:rsidP="00D85A4C">
            <w:pPr>
              <w:pStyle w:val="Default"/>
              <w:spacing w:after="15"/>
              <w:rPr>
                <w:sz w:val="22"/>
                <w:szCs w:val="22"/>
              </w:rPr>
            </w:pPr>
          </w:p>
          <w:p w14:paraId="1E6AB398" w14:textId="77777777" w:rsidR="001D5672" w:rsidRDefault="001D5672" w:rsidP="00D85A4C">
            <w:pPr>
              <w:pStyle w:val="Default"/>
              <w:spacing w:after="15"/>
              <w:rPr>
                <w:sz w:val="22"/>
                <w:szCs w:val="22"/>
              </w:rPr>
            </w:pPr>
            <w:r w:rsidRPr="0007726B">
              <w:rPr>
                <w:color w:val="FF0000"/>
                <w:sz w:val="22"/>
                <w:szCs w:val="22"/>
              </w:rPr>
              <w:t>1-2</w:t>
            </w:r>
          </w:p>
        </w:tc>
      </w:tr>
      <w:tr w:rsidR="001D5672" w:rsidRPr="00AD59DB" w14:paraId="1B9AFF3F" w14:textId="77777777" w:rsidTr="00FB7E88">
        <w:tc>
          <w:tcPr>
            <w:tcW w:w="6881" w:type="dxa"/>
          </w:tcPr>
          <w:p w14:paraId="75194186" w14:textId="77777777" w:rsidR="001D5672" w:rsidRDefault="001D5672" w:rsidP="00D85A4C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Sensible sun exposure</w:t>
            </w:r>
          </w:p>
          <w:p w14:paraId="64F3B0D5" w14:textId="77777777" w:rsidR="001D5672" w:rsidRDefault="001D5672" w:rsidP="00D85A4C">
            <w:pPr>
              <w:pStyle w:val="Default"/>
              <w:numPr>
                <w:ilvl w:val="0"/>
                <w:numId w:val="24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UV radiation / sun causes / stimulates formation of vitamin D </w:t>
            </w:r>
          </w:p>
          <w:p w14:paraId="73D3BEA8" w14:textId="77777777" w:rsidR="001D5672" w:rsidRPr="00F6187B" w:rsidRDefault="001D5672" w:rsidP="00D85A4C">
            <w:pPr>
              <w:pStyle w:val="Default"/>
              <w:numPr>
                <w:ilvl w:val="0"/>
                <w:numId w:val="24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lastRenderedPageBreak/>
              <w:t>Vitamin D increases the body’s ability to absorb calcium for bone growth and development</w:t>
            </w:r>
          </w:p>
        </w:tc>
        <w:tc>
          <w:tcPr>
            <w:tcW w:w="2214" w:type="dxa"/>
          </w:tcPr>
          <w:p w14:paraId="1D4626B9" w14:textId="77777777" w:rsidR="001D5672" w:rsidRDefault="001D5672" w:rsidP="00D85A4C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14:paraId="27484C11" w14:textId="77777777" w:rsidR="001D5672" w:rsidRPr="00AD59DB" w:rsidRDefault="001D5672" w:rsidP="00D85A4C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</w:tbl>
    <w:p w14:paraId="17D4C810" w14:textId="77777777" w:rsidR="001D5672" w:rsidRPr="00FB7E88" w:rsidRDefault="001D5672" w:rsidP="00FB7E88">
      <w:pPr>
        <w:pStyle w:val="Default"/>
        <w:rPr>
          <w:sz w:val="2"/>
          <w:szCs w:val="22"/>
        </w:rPr>
      </w:pPr>
    </w:p>
    <w:p w14:paraId="0DE00D00" w14:textId="3414D22F" w:rsidR="008A4638" w:rsidRPr="004A252C" w:rsidRDefault="008A4638" w:rsidP="008A4638">
      <w:pPr>
        <w:pStyle w:val="Default"/>
        <w:numPr>
          <w:ilvl w:val="0"/>
          <w:numId w:val="16"/>
        </w:numPr>
        <w:ind w:left="357" w:hanging="357"/>
        <w:rPr>
          <w:sz w:val="22"/>
          <w:szCs w:val="22"/>
        </w:rPr>
      </w:pPr>
      <w:r>
        <w:rPr>
          <w:sz w:val="22"/>
          <w:szCs w:val="22"/>
        </w:rPr>
        <w:t>The body has several different types of joints, each with specific features and functions:</w:t>
      </w:r>
      <w:r w:rsidR="00406031">
        <w:rPr>
          <w:sz w:val="22"/>
          <w:szCs w:val="22"/>
        </w:rPr>
        <w:t xml:space="preserve"> </w:t>
      </w:r>
      <w:r w:rsidRPr="00406031">
        <w:rPr>
          <w:sz w:val="22"/>
          <w:szCs w:val="22"/>
        </w:rPr>
        <w:t xml:space="preserve">Complete the following table as a summary of </w:t>
      </w:r>
      <w:r w:rsidR="00230BFD">
        <w:rPr>
          <w:sz w:val="22"/>
          <w:szCs w:val="22"/>
        </w:rPr>
        <w:t>these different joints.</w:t>
      </w:r>
      <w:r w:rsidR="00406031">
        <w:rPr>
          <w:sz w:val="22"/>
          <w:szCs w:val="22"/>
        </w:rPr>
        <w:tab/>
      </w:r>
      <w:r w:rsidR="00406031">
        <w:rPr>
          <w:sz w:val="22"/>
          <w:szCs w:val="22"/>
        </w:rPr>
        <w:tab/>
      </w:r>
      <w:r w:rsidR="00230BFD">
        <w:rPr>
          <w:sz w:val="22"/>
          <w:szCs w:val="22"/>
        </w:rPr>
        <w:tab/>
      </w:r>
      <w:r w:rsidR="00230BFD">
        <w:rPr>
          <w:sz w:val="22"/>
          <w:szCs w:val="22"/>
        </w:rPr>
        <w:tab/>
      </w:r>
      <w:r w:rsidR="006F44AE">
        <w:rPr>
          <w:sz w:val="22"/>
          <w:szCs w:val="22"/>
        </w:rPr>
        <w:tab/>
      </w:r>
      <w:r w:rsidR="00406031">
        <w:rPr>
          <w:sz w:val="22"/>
          <w:szCs w:val="22"/>
        </w:rPr>
        <w:t>[</w:t>
      </w:r>
      <w:r w:rsidR="00706859">
        <w:rPr>
          <w:sz w:val="22"/>
          <w:szCs w:val="22"/>
        </w:rPr>
        <w:t>6</w:t>
      </w:r>
      <w:r w:rsidRPr="00406031">
        <w:rPr>
          <w:sz w:val="22"/>
          <w:szCs w:val="22"/>
        </w:rPr>
        <w:t xml:space="preserve"> marks]</w:t>
      </w:r>
    </w:p>
    <w:tbl>
      <w:tblPr>
        <w:tblStyle w:val="TableGrid"/>
        <w:tblW w:w="9414" w:type="dxa"/>
        <w:tblInd w:w="279" w:type="dxa"/>
        <w:tblLook w:val="04A0" w:firstRow="1" w:lastRow="0" w:firstColumn="1" w:lastColumn="0" w:noHBand="0" w:noVBand="1"/>
      </w:tblPr>
      <w:tblGrid>
        <w:gridCol w:w="2275"/>
        <w:gridCol w:w="3594"/>
        <w:gridCol w:w="3545"/>
      </w:tblGrid>
      <w:tr w:rsidR="00230BFD" w:rsidRPr="0014409B" w14:paraId="2A68032A" w14:textId="77777777" w:rsidTr="004A252C">
        <w:trPr>
          <w:trHeight w:val="260"/>
        </w:trPr>
        <w:tc>
          <w:tcPr>
            <w:tcW w:w="2275" w:type="dxa"/>
            <w:vAlign w:val="center"/>
          </w:tcPr>
          <w:p w14:paraId="675F819A" w14:textId="77777777" w:rsidR="00230BFD" w:rsidRPr="0014409B" w:rsidRDefault="00230BFD" w:rsidP="007A6F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594" w:type="dxa"/>
            <w:vAlign w:val="center"/>
          </w:tcPr>
          <w:p w14:paraId="55FBF185" w14:textId="77777777" w:rsidR="00230BFD" w:rsidRPr="0014409B" w:rsidRDefault="00230BFD" w:rsidP="007A6F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JOINT TYPE</w:t>
            </w:r>
          </w:p>
        </w:tc>
        <w:tc>
          <w:tcPr>
            <w:tcW w:w="3545" w:type="dxa"/>
            <w:vAlign w:val="center"/>
          </w:tcPr>
          <w:p w14:paraId="3D6D6FD5" w14:textId="77777777" w:rsidR="00230BFD" w:rsidRPr="0014409B" w:rsidRDefault="00230BFD" w:rsidP="007A6F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ONE MOVEMENT PRODUCED</w:t>
            </w:r>
          </w:p>
        </w:tc>
      </w:tr>
      <w:tr w:rsidR="00230BFD" w14:paraId="3D8235BB" w14:textId="77777777" w:rsidTr="004A252C">
        <w:trPr>
          <w:trHeight w:val="562"/>
        </w:trPr>
        <w:tc>
          <w:tcPr>
            <w:tcW w:w="2275" w:type="dxa"/>
            <w:vAlign w:val="center"/>
          </w:tcPr>
          <w:p w14:paraId="734E325A" w14:textId="77777777" w:rsidR="00230BFD" w:rsidRDefault="00230BFD" w:rsidP="007A6F33">
            <w:pPr>
              <w:pStyle w:val="ListParagraph"/>
              <w:ind w:left="0"/>
              <w:jc w:val="center"/>
            </w:pPr>
            <w:r>
              <w:t>Elbow</w:t>
            </w:r>
          </w:p>
        </w:tc>
        <w:tc>
          <w:tcPr>
            <w:tcW w:w="3594" w:type="dxa"/>
          </w:tcPr>
          <w:p w14:paraId="7EB7F5C3" w14:textId="77777777" w:rsidR="00682FDE" w:rsidRDefault="00682FDE" w:rsidP="00682FDE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Synovial (1/2)</w:t>
            </w:r>
          </w:p>
          <w:p w14:paraId="19EEAD92" w14:textId="440EF2B2" w:rsidR="004741AD" w:rsidRPr="00426665" w:rsidRDefault="00682FDE" w:rsidP="00682FDE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Hinge (1/2)</w:t>
            </w:r>
          </w:p>
        </w:tc>
        <w:tc>
          <w:tcPr>
            <w:tcW w:w="3545" w:type="dxa"/>
          </w:tcPr>
          <w:p w14:paraId="74856BB7" w14:textId="097EC66B" w:rsidR="004741AD" w:rsidRPr="00682FDE" w:rsidRDefault="00682FDE" w:rsidP="007A6F33">
            <w:pPr>
              <w:pStyle w:val="ListParagraph"/>
              <w:ind w:left="0"/>
              <w:rPr>
                <w:color w:val="FF0000"/>
              </w:rPr>
            </w:pPr>
            <w:r w:rsidRPr="00682FDE">
              <w:rPr>
                <w:color w:val="FF0000"/>
              </w:rPr>
              <w:t>Flexion or extension</w:t>
            </w:r>
            <w:r>
              <w:rPr>
                <w:color w:val="FF0000"/>
              </w:rPr>
              <w:t xml:space="preserve"> (1/2)</w:t>
            </w:r>
          </w:p>
        </w:tc>
      </w:tr>
      <w:tr w:rsidR="00230BFD" w14:paraId="6A09A2EE" w14:textId="77777777" w:rsidTr="004A252C">
        <w:trPr>
          <w:trHeight w:val="560"/>
        </w:trPr>
        <w:tc>
          <w:tcPr>
            <w:tcW w:w="2275" w:type="dxa"/>
            <w:vAlign w:val="center"/>
          </w:tcPr>
          <w:p w14:paraId="4754104A" w14:textId="77777777" w:rsidR="00230BFD" w:rsidRDefault="00230BFD" w:rsidP="007A6F33">
            <w:pPr>
              <w:pStyle w:val="ListParagraph"/>
              <w:ind w:left="0"/>
              <w:jc w:val="center"/>
            </w:pPr>
            <w:r>
              <w:t>Shoulder</w:t>
            </w:r>
          </w:p>
        </w:tc>
        <w:tc>
          <w:tcPr>
            <w:tcW w:w="3594" w:type="dxa"/>
          </w:tcPr>
          <w:p w14:paraId="6264A0A6" w14:textId="77777777" w:rsidR="00682FDE" w:rsidRDefault="00682FDE" w:rsidP="00682FDE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Synovial (1/2)</w:t>
            </w:r>
          </w:p>
          <w:p w14:paraId="7F01BA0D" w14:textId="4973E8D4" w:rsidR="00230BFD" w:rsidRPr="00426665" w:rsidRDefault="00682FDE" w:rsidP="00682FDE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Ball and Socket (1/2)</w:t>
            </w:r>
          </w:p>
        </w:tc>
        <w:tc>
          <w:tcPr>
            <w:tcW w:w="3545" w:type="dxa"/>
          </w:tcPr>
          <w:p w14:paraId="348E7FF1" w14:textId="77777777" w:rsidR="00682FDE" w:rsidRDefault="00682FDE" w:rsidP="00682FDE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Circumduction (1/2)</w:t>
            </w:r>
          </w:p>
          <w:p w14:paraId="004B7665" w14:textId="59CF21BB" w:rsidR="00230BFD" w:rsidRPr="00426665" w:rsidRDefault="00682FDE" w:rsidP="00682FDE">
            <w:pPr>
              <w:pStyle w:val="ListParagraph"/>
              <w:ind w:left="0"/>
              <w:rPr>
                <w:color w:val="FF0000"/>
              </w:rPr>
            </w:pPr>
            <w:r w:rsidRPr="00682FDE">
              <w:rPr>
                <w:i/>
                <w:color w:val="FF0000"/>
              </w:rPr>
              <w:t>Could also say extension, flexion, abduction or adduction</w:t>
            </w:r>
          </w:p>
        </w:tc>
      </w:tr>
      <w:tr w:rsidR="00230BFD" w14:paraId="7CEB9F17" w14:textId="77777777" w:rsidTr="003C3EF1">
        <w:trPr>
          <w:trHeight w:val="604"/>
        </w:trPr>
        <w:tc>
          <w:tcPr>
            <w:tcW w:w="2275" w:type="dxa"/>
            <w:vAlign w:val="center"/>
          </w:tcPr>
          <w:p w14:paraId="0EBC850B" w14:textId="77777777" w:rsidR="00230BFD" w:rsidRDefault="00230BFD" w:rsidP="007A6F33">
            <w:pPr>
              <w:pStyle w:val="ListParagraph"/>
              <w:ind w:left="0"/>
              <w:jc w:val="center"/>
            </w:pPr>
            <w:r>
              <w:t>Vertebrae</w:t>
            </w:r>
          </w:p>
        </w:tc>
        <w:tc>
          <w:tcPr>
            <w:tcW w:w="3594" w:type="dxa"/>
          </w:tcPr>
          <w:p w14:paraId="7148AD2B" w14:textId="71371B24" w:rsidR="00230BFD" w:rsidRPr="00426665" w:rsidRDefault="002E2AA8" w:rsidP="007A6F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Cartilaginous </w:t>
            </w:r>
            <w:r w:rsidR="003C3EF1">
              <w:rPr>
                <w:color w:val="FF0000"/>
              </w:rPr>
              <w:t>(1/2)</w:t>
            </w:r>
          </w:p>
        </w:tc>
        <w:tc>
          <w:tcPr>
            <w:tcW w:w="3545" w:type="dxa"/>
            <w:shd w:val="clear" w:color="auto" w:fill="auto"/>
          </w:tcPr>
          <w:p w14:paraId="0C2830FA" w14:textId="360681F6" w:rsidR="00230BFD" w:rsidRPr="00426665" w:rsidRDefault="003C3EF1" w:rsidP="007A6F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Little movement (1/2)</w:t>
            </w:r>
          </w:p>
        </w:tc>
      </w:tr>
      <w:tr w:rsidR="00230BFD" w14:paraId="7C076602" w14:textId="77777777" w:rsidTr="003C3EF1">
        <w:trPr>
          <w:trHeight w:val="654"/>
        </w:trPr>
        <w:tc>
          <w:tcPr>
            <w:tcW w:w="2275" w:type="dxa"/>
            <w:vAlign w:val="center"/>
          </w:tcPr>
          <w:p w14:paraId="76431F00" w14:textId="77777777" w:rsidR="00230BFD" w:rsidRDefault="00230BFD" w:rsidP="007A6F33">
            <w:pPr>
              <w:pStyle w:val="ListParagraph"/>
              <w:ind w:left="0"/>
              <w:jc w:val="center"/>
            </w:pPr>
            <w:r>
              <w:t>Skull</w:t>
            </w:r>
          </w:p>
        </w:tc>
        <w:tc>
          <w:tcPr>
            <w:tcW w:w="3594" w:type="dxa"/>
          </w:tcPr>
          <w:p w14:paraId="080947B4" w14:textId="515266C3" w:rsidR="00230BFD" w:rsidRPr="00426665" w:rsidRDefault="002E2AA8" w:rsidP="007A6F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Fixed/Fibrous</w:t>
            </w:r>
            <w:r w:rsidR="00394E72">
              <w:rPr>
                <w:color w:val="FF0000"/>
              </w:rPr>
              <w:t>/immovable</w:t>
            </w:r>
            <w:r>
              <w:rPr>
                <w:color w:val="FF0000"/>
              </w:rPr>
              <w:t xml:space="preserve"> </w:t>
            </w:r>
            <w:r w:rsidR="003C3EF1">
              <w:rPr>
                <w:color w:val="FF0000"/>
              </w:rPr>
              <w:t>(1/2)</w:t>
            </w:r>
          </w:p>
        </w:tc>
        <w:tc>
          <w:tcPr>
            <w:tcW w:w="3545" w:type="dxa"/>
            <w:shd w:val="clear" w:color="auto" w:fill="auto"/>
          </w:tcPr>
          <w:p w14:paraId="67106BE0" w14:textId="3F93A95D" w:rsidR="00230BFD" w:rsidRPr="00426665" w:rsidRDefault="003C3EF1" w:rsidP="007A6F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No movement (1/2)</w:t>
            </w:r>
          </w:p>
        </w:tc>
      </w:tr>
      <w:tr w:rsidR="00230BFD" w14:paraId="64E28E63" w14:textId="77777777" w:rsidTr="004A252C">
        <w:trPr>
          <w:trHeight w:val="606"/>
        </w:trPr>
        <w:tc>
          <w:tcPr>
            <w:tcW w:w="2275" w:type="dxa"/>
            <w:vAlign w:val="center"/>
          </w:tcPr>
          <w:p w14:paraId="42E161AC" w14:textId="77777777" w:rsidR="00230BFD" w:rsidRDefault="00230BFD" w:rsidP="007A6F33">
            <w:pPr>
              <w:pStyle w:val="ListParagraph"/>
              <w:ind w:left="0"/>
              <w:jc w:val="center"/>
            </w:pPr>
            <w:r>
              <w:t>Neck</w:t>
            </w:r>
          </w:p>
        </w:tc>
        <w:tc>
          <w:tcPr>
            <w:tcW w:w="3594" w:type="dxa"/>
          </w:tcPr>
          <w:p w14:paraId="5B6CE291" w14:textId="6436BD0E" w:rsidR="00230BFD" w:rsidRPr="00426665" w:rsidRDefault="00527253" w:rsidP="007A6F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Pivot</w:t>
            </w:r>
            <w:r w:rsidR="003C3EF1">
              <w:rPr>
                <w:color w:val="FF0000"/>
              </w:rPr>
              <w:t>(1/2)</w:t>
            </w:r>
          </w:p>
        </w:tc>
        <w:tc>
          <w:tcPr>
            <w:tcW w:w="3545" w:type="dxa"/>
          </w:tcPr>
          <w:p w14:paraId="7B3CC1C5" w14:textId="22FFBADF" w:rsidR="00230BFD" w:rsidRPr="00426665" w:rsidRDefault="00527253" w:rsidP="007A6F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Rotation</w:t>
            </w:r>
            <w:r w:rsidR="003C3EF1">
              <w:rPr>
                <w:color w:val="FF0000"/>
              </w:rPr>
              <w:t>(1/2)</w:t>
            </w:r>
          </w:p>
        </w:tc>
      </w:tr>
    </w:tbl>
    <w:p w14:paraId="7D1F2828" w14:textId="77777777" w:rsidR="00F73325" w:rsidRDefault="00F73325" w:rsidP="008A4638">
      <w:pPr>
        <w:pStyle w:val="Default"/>
      </w:pPr>
    </w:p>
    <w:p w14:paraId="2F548430" w14:textId="77777777" w:rsidR="00F73325" w:rsidRDefault="00AE2C19" w:rsidP="008A4638">
      <w:pPr>
        <w:pStyle w:val="Default"/>
        <w:numPr>
          <w:ilvl w:val="0"/>
          <w:numId w:val="16"/>
        </w:numPr>
        <w:ind w:left="357" w:hanging="357"/>
      </w:pPr>
      <w:r>
        <w:t xml:space="preserve">Babies are born with roughly 300 bones. </w:t>
      </w:r>
      <w:r w:rsidR="0048463D">
        <w:t>Describe why adults only have 206 bones. [3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1"/>
        <w:gridCol w:w="2215"/>
      </w:tblGrid>
      <w:tr w:rsidR="001B5441" w14:paraId="0590CBB7" w14:textId="77777777" w:rsidTr="00FB7E88">
        <w:tc>
          <w:tcPr>
            <w:tcW w:w="7301" w:type="dxa"/>
          </w:tcPr>
          <w:p w14:paraId="51696425" w14:textId="77777777" w:rsidR="001B5441" w:rsidRPr="00AD59DB" w:rsidRDefault="001B5441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15" w:type="dxa"/>
          </w:tcPr>
          <w:p w14:paraId="5333CEC9" w14:textId="77777777" w:rsidR="001B5441" w:rsidRPr="00AD59DB" w:rsidRDefault="001B5441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1B5441" w14:paraId="75EE753D" w14:textId="77777777" w:rsidTr="00FB7E88">
        <w:tc>
          <w:tcPr>
            <w:tcW w:w="7301" w:type="dxa"/>
          </w:tcPr>
          <w:p w14:paraId="30287772" w14:textId="77777777" w:rsidR="001B5441" w:rsidRDefault="00B52CFC" w:rsidP="00FB7E88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Babies are </w:t>
            </w:r>
            <w:r w:rsidR="00FB7E88">
              <w:rPr>
                <w:color w:val="FF0000"/>
                <w:sz w:val="22"/>
                <w:szCs w:val="22"/>
              </w:rPr>
              <w:t>born with bones that have not fused</w:t>
            </w:r>
          </w:p>
          <w:p w14:paraId="4F44B2B8" w14:textId="129B3AE5" w:rsidR="00FB7E88" w:rsidRDefault="00FB7E88" w:rsidP="00FB7E88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As the age, many of these bones fuse together</w:t>
            </w:r>
            <w:r w:rsidR="0060703D">
              <w:rPr>
                <w:color w:val="FF0000"/>
                <w:sz w:val="22"/>
                <w:szCs w:val="22"/>
              </w:rPr>
              <w:t>/bones combine/smaller bones join to make big bones</w:t>
            </w:r>
          </w:p>
          <w:p w14:paraId="586BFD61" w14:textId="2A501A7A" w:rsidR="00FB7E88" w:rsidRPr="0007726B" w:rsidRDefault="00FB7E88" w:rsidP="00FB7E88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Gives an example (</w:t>
            </w:r>
            <w:proofErr w:type="spellStart"/>
            <w:r>
              <w:rPr>
                <w:color w:val="FF0000"/>
                <w:sz w:val="22"/>
                <w:szCs w:val="22"/>
              </w:rPr>
              <w:t>e.g</w:t>
            </w:r>
            <w:proofErr w:type="spellEnd"/>
            <w:r>
              <w:rPr>
                <w:color w:val="FF0000"/>
                <w:sz w:val="22"/>
                <w:szCs w:val="22"/>
              </w:rPr>
              <w:t>, the skull)</w:t>
            </w:r>
          </w:p>
        </w:tc>
        <w:tc>
          <w:tcPr>
            <w:tcW w:w="2215" w:type="dxa"/>
          </w:tcPr>
          <w:p w14:paraId="41E45ECF" w14:textId="77777777" w:rsidR="001B5441" w:rsidRDefault="001B5441" w:rsidP="00D85A4C">
            <w:pPr>
              <w:pStyle w:val="Default"/>
              <w:spacing w:after="15"/>
              <w:rPr>
                <w:sz w:val="22"/>
                <w:szCs w:val="22"/>
              </w:rPr>
            </w:pPr>
          </w:p>
          <w:p w14:paraId="71160C9A" w14:textId="531AE1E1" w:rsidR="001B5441" w:rsidRDefault="001B5441" w:rsidP="00FB7E88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 w:rsidRPr="0007726B">
              <w:rPr>
                <w:color w:val="FF0000"/>
                <w:sz w:val="22"/>
                <w:szCs w:val="22"/>
              </w:rPr>
              <w:t>1</w:t>
            </w:r>
            <w:r w:rsidR="00FB7E88">
              <w:rPr>
                <w:color w:val="FF0000"/>
                <w:sz w:val="22"/>
                <w:szCs w:val="22"/>
              </w:rPr>
              <w:t>-3</w:t>
            </w:r>
          </w:p>
        </w:tc>
      </w:tr>
    </w:tbl>
    <w:p w14:paraId="0626C56B" w14:textId="77777777" w:rsidR="001B5441" w:rsidRDefault="001B5441" w:rsidP="008A4638">
      <w:pPr>
        <w:pStyle w:val="Default"/>
      </w:pPr>
    </w:p>
    <w:p w14:paraId="3DFBA7EA" w14:textId="7864CCDC" w:rsidR="00F73325" w:rsidRDefault="00F73325" w:rsidP="004A252C">
      <w:pPr>
        <w:pStyle w:val="Default"/>
        <w:numPr>
          <w:ilvl w:val="0"/>
          <w:numId w:val="16"/>
        </w:numPr>
        <w:spacing w:after="15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The diagram below shows a </w:t>
      </w:r>
      <w:r w:rsidR="00280AF5">
        <w:rPr>
          <w:sz w:val="22"/>
          <w:szCs w:val="22"/>
        </w:rPr>
        <w:t xml:space="preserve">synovial </w:t>
      </w:r>
      <w:r>
        <w:rPr>
          <w:sz w:val="22"/>
          <w:szCs w:val="22"/>
        </w:rPr>
        <w:t xml:space="preserve">joint in the human body. Name the structure and state the function of the structures indicated. </w:t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  <w:t>[6 marks]</w:t>
      </w:r>
    </w:p>
    <w:p w14:paraId="7A659578" w14:textId="77777777" w:rsidR="00F73325" w:rsidRDefault="00F73325" w:rsidP="00F73325">
      <w:pPr>
        <w:pStyle w:val="Default"/>
        <w:spacing w:after="15"/>
        <w:rPr>
          <w:sz w:val="22"/>
          <w:szCs w:val="22"/>
        </w:rPr>
      </w:pPr>
    </w:p>
    <w:tbl>
      <w:tblPr>
        <w:tblStyle w:val="TableGrid"/>
        <w:tblpPr w:leftFromText="180" w:rightFromText="180" w:vertAnchor="text" w:tblpY="178"/>
        <w:tblW w:w="0" w:type="auto"/>
        <w:tblLook w:val="04A0" w:firstRow="1" w:lastRow="0" w:firstColumn="1" w:lastColumn="0" w:noHBand="0" w:noVBand="1"/>
      </w:tblPr>
      <w:tblGrid>
        <w:gridCol w:w="4602"/>
        <w:gridCol w:w="1398"/>
      </w:tblGrid>
      <w:tr w:rsidR="004656DD" w14:paraId="2F8348EF" w14:textId="77777777" w:rsidTr="004656DD">
        <w:trPr>
          <w:trHeight w:val="637"/>
        </w:trPr>
        <w:tc>
          <w:tcPr>
            <w:tcW w:w="4602" w:type="dxa"/>
          </w:tcPr>
          <w:p w14:paraId="47EC65DE" w14:textId="77777777" w:rsidR="004656DD" w:rsidRPr="00AD59DB" w:rsidRDefault="004656DD" w:rsidP="004656DD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1398" w:type="dxa"/>
          </w:tcPr>
          <w:p w14:paraId="530CDCE6" w14:textId="77777777" w:rsidR="004656DD" w:rsidRPr="00AD59DB" w:rsidRDefault="004656DD" w:rsidP="004656DD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4656DD" w14:paraId="1DDB95CD" w14:textId="77777777" w:rsidTr="004656DD">
        <w:trPr>
          <w:trHeight w:val="637"/>
        </w:trPr>
        <w:tc>
          <w:tcPr>
            <w:tcW w:w="4602" w:type="dxa"/>
          </w:tcPr>
          <w:p w14:paraId="5A91C972" w14:textId="77777777" w:rsidR="004656DD" w:rsidRDefault="004656DD" w:rsidP="004656DD">
            <w:pPr>
              <w:pStyle w:val="Default"/>
              <w:spacing w:after="15"/>
              <w:rPr>
                <w:sz w:val="22"/>
                <w:szCs w:val="22"/>
              </w:rPr>
            </w:pPr>
            <w:r w:rsidRPr="00AD59DB">
              <w:rPr>
                <w:color w:val="FF0000"/>
                <w:sz w:val="22"/>
                <w:szCs w:val="22"/>
              </w:rPr>
              <w:t>Name (1) and Function (1)</w:t>
            </w:r>
          </w:p>
        </w:tc>
        <w:tc>
          <w:tcPr>
            <w:tcW w:w="1398" w:type="dxa"/>
          </w:tcPr>
          <w:p w14:paraId="25EA0557" w14:textId="77777777" w:rsidR="004656DD" w:rsidRDefault="004656DD" w:rsidP="004656DD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4656DD" w:rsidRPr="00AD59DB" w14:paraId="5D7AAEE5" w14:textId="77777777" w:rsidTr="004656DD">
        <w:trPr>
          <w:trHeight w:val="1238"/>
        </w:trPr>
        <w:tc>
          <w:tcPr>
            <w:tcW w:w="4602" w:type="dxa"/>
          </w:tcPr>
          <w:p w14:paraId="48324816" w14:textId="77777777" w:rsidR="004656DD" w:rsidRDefault="004656DD" w:rsidP="004656DD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A: </w:t>
            </w:r>
          </w:p>
          <w:p w14:paraId="3E898D1A" w14:textId="3DF702C6" w:rsidR="004656DD" w:rsidRDefault="004656DD" w:rsidP="004656DD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articular cartilage / cartilage</w:t>
            </w:r>
          </w:p>
          <w:p w14:paraId="0C0E9FFC" w14:textId="27E2690F" w:rsidR="004656DD" w:rsidRPr="00AD59DB" w:rsidRDefault="004656DD" w:rsidP="004656DD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prevents friction / smooth movement/ protects epiphyses</w:t>
            </w:r>
            <w:r w:rsidR="00EA4548">
              <w:rPr>
                <w:color w:val="FF0000"/>
                <w:sz w:val="22"/>
                <w:szCs w:val="22"/>
              </w:rPr>
              <w:t>/stops epiphyses from grinding together</w:t>
            </w:r>
          </w:p>
        </w:tc>
        <w:tc>
          <w:tcPr>
            <w:tcW w:w="1398" w:type="dxa"/>
          </w:tcPr>
          <w:p w14:paraId="281C371A" w14:textId="77777777" w:rsidR="004656DD" w:rsidRPr="00AD59DB" w:rsidRDefault="004656DD" w:rsidP="004656DD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  <w:tr w:rsidR="004656DD" w:rsidRPr="00AD59DB" w14:paraId="0BF74835" w14:textId="77777777" w:rsidTr="004656DD">
        <w:trPr>
          <w:trHeight w:val="637"/>
        </w:trPr>
        <w:tc>
          <w:tcPr>
            <w:tcW w:w="4602" w:type="dxa"/>
          </w:tcPr>
          <w:p w14:paraId="7BE0037C" w14:textId="77777777" w:rsidR="004656DD" w:rsidRDefault="004656DD" w:rsidP="004656DD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B:</w:t>
            </w:r>
          </w:p>
          <w:p w14:paraId="425568D7" w14:textId="66EF9EF2" w:rsidR="004656DD" w:rsidRDefault="004656DD" w:rsidP="004656DD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Ligament</w:t>
            </w:r>
          </w:p>
          <w:p w14:paraId="469467D9" w14:textId="4E254030" w:rsidR="004656DD" w:rsidRPr="00AD59DB" w:rsidRDefault="004656DD" w:rsidP="004656DD">
            <w:pPr>
              <w:pStyle w:val="Default"/>
              <w:numPr>
                <w:ilvl w:val="0"/>
                <w:numId w:val="25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attaches bone to bone / joint movement / holds joint together</w:t>
            </w:r>
            <w:r w:rsidR="002E1FDE">
              <w:rPr>
                <w:color w:val="FF0000"/>
                <w:sz w:val="22"/>
                <w:szCs w:val="22"/>
              </w:rPr>
              <w:t>/attaches articulating bones</w:t>
            </w:r>
          </w:p>
        </w:tc>
        <w:tc>
          <w:tcPr>
            <w:tcW w:w="1398" w:type="dxa"/>
          </w:tcPr>
          <w:p w14:paraId="4660D5CF" w14:textId="77777777" w:rsidR="004656DD" w:rsidRPr="00AD59DB" w:rsidRDefault="004656DD" w:rsidP="004656DD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  <w:tr w:rsidR="004656DD" w:rsidRPr="00AD59DB" w14:paraId="63C571E5" w14:textId="77777777" w:rsidTr="004656DD">
        <w:trPr>
          <w:trHeight w:val="1238"/>
        </w:trPr>
        <w:tc>
          <w:tcPr>
            <w:tcW w:w="4602" w:type="dxa"/>
          </w:tcPr>
          <w:p w14:paraId="0B258757" w14:textId="77777777" w:rsidR="004656DD" w:rsidRDefault="004656DD" w:rsidP="004656DD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C: </w:t>
            </w:r>
          </w:p>
          <w:p w14:paraId="6D026CDF" w14:textId="77777777" w:rsidR="004656DD" w:rsidRDefault="004656DD" w:rsidP="004656DD">
            <w:pPr>
              <w:pStyle w:val="Default"/>
              <w:numPr>
                <w:ilvl w:val="0"/>
                <w:numId w:val="26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cavity with synovial fluid / synovial fluid / cavity</w:t>
            </w:r>
          </w:p>
          <w:p w14:paraId="2899E336" w14:textId="061C4908" w:rsidR="004656DD" w:rsidRPr="00AD59DB" w:rsidRDefault="004656DD" w:rsidP="004656DD">
            <w:pPr>
              <w:pStyle w:val="Default"/>
              <w:numPr>
                <w:ilvl w:val="0"/>
                <w:numId w:val="26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cushions against impact / reduces friction / nutrients / cells clean out joint </w:t>
            </w:r>
            <w:r w:rsidR="002E1FDE">
              <w:rPr>
                <w:color w:val="FF0000"/>
                <w:sz w:val="22"/>
                <w:szCs w:val="22"/>
              </w:rPr>
              <w:t>/shock absorber</w:t>
            </w:r>
          </w:p>
        </w:tc>
        <w:tc>
          <w:tcPr>
            <w:tcW w:w="1398" w:type="dxa"/>
          </w:tcPr>
          <w:p w14:paraId="32AE4CCF" w14:textId="77777777" w:rsidR="004656DD" w:rsidRPr="00AD59DB" w:rsidRDefault="004656DD" w:rsidP="004656DD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1-2</w:t>
            </w:r>
          </w:p>
        </w:tc>
      </w:tr>
    </w:tbl>
    <w:p w14:paraId="26241827" w14:textId="729EB128" w:rsidR="00F73325" w:rsidRDefault="004656DD" w:rsidP="00F73325">
      <w:pPr>
        <w:pStyle w:val="Default"/>
        <w:spacing w:after="15"/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44B29CEE" wp14:editId="711243C3">
            <wp:simplePos x="0" y="0"/>
            <wp:positionH relativeFrom="column">
              <wp:posOffset>3851101</wp:posOffset>
            </wp:positionH>
            <wp:positionV relativeFrom="paragraph">
              <wp:posOffset>178319</wp:posOffset>
            </wp:positionV>
            <wp:extent cx="2578100" cy="25038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" t="13030" r="52729" b="10423"/>
                    <a:stretch/>
                  </pic:blipFill>
                  <pic:spPr bwMode="auto">
                    <a:xfrm>
                      <a:off x="0" y="0"/>
                      <a:ext cx="2578100" cy="25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9EC0D" w14:textId="76D2088B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29C16D4A" w14:textId="4BBF1B8A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7D90552C" w14:textId="2520633C" w:rsidR="0097718F" w:rsidRDefault="0097718F" w:rsidP="00F73325">
      <w:pPr>
        <w:pStyle w:val="Default"/>
        <w:spacing w:after="15"/>
        <w:rPr>
          <w:sz w:val="22"/>
          <w:szCs w:val="22"/>
        </w:rPr>
      </w:pPr>
    </w:p>
    <w:p w14:paraId="668BBE26" w14:textId="77777777" w:rsidR="0097718F" w:rsidRDefault="0097718F" w:rsidP="00F73325">
      <w:pPr>
        <w:pStyle w:val="Default"/>
        <w:spacing w:after="15"/>
        <w:rPr>
          <w:sz w:val="22"/>
          <w:szCs w:val="22"/>
        </w:rPr>
      </w:pPr>
    </w:p>
    <w:p w14:paraId="3E198FB3" w14:textId="75AA8FAE" w:rsidR="003B3BC2" w:rsidRDefault="003B3BC2" w:rsidP="005A1D80">
      <w:pPr>
        <w:pStyle w:val="Default"/>
        <w:spacing w:after="15"/>
        <w:ind w:left="357"/>
        <w:rPr>
          <w:sz w:val="22"/>
          <w:szCs w:val="22"/>
        </w:rPr>
      </w:pPr>
    </w:p>
    <w:p w14:paraId="5303DEE1" w14:textId="77777777" w:rsidR="003B3BC2" w:rsidRDefault="003B3BC2" w:rsidP="005A1D80">
      <w:pPr>
        <w:pStyle w:val="Default"/>
        <w:spacing w:after="15"/>
        <w:ind w:left="357"/>
        <w:rPr>
          <w:sz w:val="22"/>
          <w:szCs w:val="22"/>
        </w:rPr>
      </w:pPr>
    </w:p>
    <w:p w14:paraId="7C8A7D0E" w14:textId="284B5F45" w:rsidR="00F73325" w:rsidRDefault="004D739D" w:rsidP="00942693">
      <w:pPr>
        <w:pStyle w:val="Default"/>
        <w:numPr>
          <w:ilvl w:val="0"/>
          <w:numId w:val="16"/>
        </w:numPr>
        <w:spacing w:after="15"/>
        <w:ind w:left="357" w:hanging="357"/>
        <w:rPr>
          <w:sz w:val="22"/>
          <w:szCs w:val="22"/>
        </w:rPr>
      </w:pPr>
      <w:r>
        <w:rPr>
          <w:sz w:val="22"/>
          <w:szCs w:val="22"/>
        </w:rPr>
        <w:lastRenderedPageBreak/>
        <w:t>During a game of soccer, Justin’s ankle became hyperextended. He felt pain, his ankle began to swell and he was unable to place weight on his foot. After two-weeks, h</w:t>
      </w:r>
      <w:r w:rsidR="00A75FC1">
        <w:rPr>
          <w:sz w:val="22"/>
          <w:szCs w:val="22"/>
        </w:rPr>
        <w:t>is</w:t>
      </w:r>
      <w:r>
        <w:rPr>
          <w:sz w:val="22"/>
          <w:szCs w:val="22"/>
        </w:rPr>
        <w:t xml:space="preserve"> ankle had still not healed. </w:t>
      </w:r>
    </w:p>
    <w:p w14:paraId="67EC85BC" w14:textId="77777777" w:rsidR="00942693" w:rsidRDefault="00942693" w:rsidP="00942693">
      <w:pPr>
        <w:pStyle w:val="Default"/>
        <w:spacing w:after="15"/>
        <w:ind w:left="1080"/>
        <w:rPr>
          <w:sz w:val="22"/>
          <w:szCs w:val="22"/>
        </w:rPr>
      </w:pPr>
    </w:p>
    <w:p w14:paraId="77D35CAD" w14:textId="393CF6E5" w:rsidR="004D739D" w:rsidRDefault="004D739D" w:rsidP="00310AAF">
      <w:pPr>
        <w:pStyle w:val="Default"/>
        <w:numPr>
          <w:ilvl w:val="1"/>
          <w:numId w:val="1"/>
        </w:numPr>
        <w:spacing w:after="15"/>
        <w:ind w:left="717"/>
        <w:rPr>
          <w:sz w:val="22"/>
          <w:szCs w:val="22"/>
        </w:rPr>
      </w:pPr>
      <w:r>
        <w:rPr>
          <w:sz w:val="22"/>
          <w:szCs w:val="22"/>
        </w:rPr>
        <w:t xml:space="preserve">State the name of the injury Justin sustained: </w:t>
      </w:r>
      <w:r w:rsidR="003B3BC2">
        <w:rPr>
          <w:color w:val="FF0000"/>
          <w:sz w:val="22"/>
          <w:szCs w:val="22"/>
        </w:rPr>
        <w:t>Sprained Ankle/Sprain</w:t>
      </w:r>
      <w:r w:rsidRPr="003B3BC2">
        <w:rPr>
          <w:color w:val="FF0000"/>
          <w:sz w:val="22"/>
          <w:szCs w:val="22"/>
        </w:rPr>
        <w:t xml:space="preserve"> </w:t>
      </w:r>
      <w:r w:rsidR="00310AAF">
        <w:rPr>
          <w:sz w:val="22"/>
          <w:szCs w:val="22"/>
        </w:rPr>
        <w:tab/>
      </w:r>
      <w:r>
        <w:rPr>
          <w:sz w:val="22"/>
          <w:szCs w:val="22"/>
        </w:rPr>
        <w:t>[1 mark]</w:t>
      </w:r>
    </w:p>
    <w:p w14:paraId="04906A44" w14:textId="77777777" w:rsidR="00926CB0" w:rsidRPr="000471EE" w:rsidRDefault="00926CB0" w:rsidP="000471EE">
      <w:pPr>
        <w:pStyle w:val="Default"/>
        <w:spacing w:after="15"/>
        <w:rPr>
          <w:sz w:val="13"/>
          <w:szCs w:val="22"/>
        </w:rPr>
      </w:pPr>
    </w:p>
    <w:p w14:paraId="3349764B" w14:textId="56337F97" w:rsidR="004D739D" w:rsidRDefault="004D739D" w:rsidP="00310AAF">
      <w:pPr>
        <w:pStyle w:val="Default"/>
        <w:numPr>
          <w:ilvl w:val="1"/>
          <w:numId w:val="1"/>
        </w:numPr>
        <w:spacing w:after="15"/>
        <w:ind w:left="717"/>
        <w:rPr>
          <w:sz w:val="22"/>
          <w:szCs w:val="22"/>
        </w:rPr>
      </w:pPr>
      <w:r>
        <w:rPr>
          <w:sz w:val="22"/>
          <w:szCs w:val="22"/>
        </w:rPr>
        <w:t>Describe the structure that Justin had injured</w:t>
      </w:r>
      <w:r w:rsidR="00CB157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10AAF">
        <w:rPr>
          <w:sz w:val="22"/>
          <w:szCs w:val="22"/>
        </w:rPr>
        <w:tab/>
      </w:r>
      <w:r>
        <w:rPr>
          <w:sz w:val="22"/>
          <w:szCs w:val="22"/>
        </w:rPr>
        <w:t>[2 marks]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880"/>
        <w:gridCol w:w="2215"/>
      </w:tblGrid>
      <w:tr w:rsidR="003B3BC2" w14:paraId="1D1977EE" w14:textId="77777777" w:rsidTr="00D85A4C">
        <w:tc>
          <w:tcPr>
            <w:tcW w:w="6880" w:type="dxa"/>
          </w:tcPr>
          <w:p w14:paraId="75A245A1" w14:textId="77777777" w:rsidR="003B3BC2" w:rsidRPr="00AD59DB" w:rsidRDefault="003B3BC2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15" w:type="dxa"/>
          </w:tcPr>
          <w:p w14:paraId="6D5626C0" w14:textId="77777777" w:rsidR="003B3BC2" w:rsidRPr="00AD59DB" w:rsidRDefault="003B3BC2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3B3BC2" w14:paraId="5BC43641" w14:textId="77777777" w:rsidTr="00D85A4C">
        <w:tc>
          <w:tcPr>
            <w:tcW w:w="6880" w:type="dxa"/>
          </w:tcPr>
          <w:p w14:paraId="5BF5AC04" w14:textId="052A7520" w:rsidR="003B3BC2" w:rsidRDefault="003B3BC2" w:rsidP="003B3BC2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Any two of:</w:t>
            </w:r>
          </w:p>
          <w:p w14:paraId="751AB9C1" w14:textId="65AA93D1" w:rsidR="003B3BC2" w:rsidRDefault="003B3BC2" w:rsidP="00D85A4C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It is a ligament</w:t>
            </w:r>
          </w:p>
          <w:p w14:paraId="0156DC2B" w14:textId="77777777" w:rsidR="003B3BC2" w:rsidRDefault="003B3BC2" w:rsidP="00D85A4C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It is made of connective tissue</w:t>
            </w:r>
          </w:p>
          <w:p w14:paraId="1D550838" w14:textId="584B8E9A" w:rsidR="003B3BC2" w:rsidRPr="0007726B" w:rsidRDefault="003B3BC2" w:rsidP="00D85A4C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It connects bone to bones</w:t>
            </w:r>
          </w:p>
        </w:tc>
        <w:tc>
          <w:tcPr>
            <w:tcW w:w="2215" w:type="dxa"/>
          </w:tcPr>
          <w:p w14:paraId="6228FD6C" w14:textId="77777777" w:rsidR="003B3BC2" w:rsidRDefault="003B3BC2" w:rsidP="00D85A4C">
            <w:pPr>
              <w:pStyle w:val="Default"/>
              <w:spacing w:after="15"/>
              <w:rPr>
                <w:sz w:val="22"/>
                <w:szCs w:val="22"/>
              </w:rPr>
            </w:pPr>
          </w:p>
          <w:p w14:paraId="598EF119" w14:textId="77777777" w:rsidR="003B3BC2" w:rsidRDefault="003B3BC2" w:rsidP="00D85A4C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 w:rsidRPr="0007726B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-2</w:t>
            </w:r>
          </w:p>
        </w:tc>
      </w:tr>
    </w:tbl>
    <w:p w14:paraId="0DCCC7CF" w14:textId="77777777" w:rsidR="00310AAF" w:rsidRPr="000471EE" w:rsidRDefault="00310AAF" w:rsidP="00310AAF">
      <w:pPr>
        <w:pStyle w:val="Default"/>
        <w:spacing w:after="15" w:line="360" w:lineRule="auto"/>
        <w:ind w:left="717"/>
        <w:rPr>
          <w:sz w:val="13"/>
          <w:szCs w:val="22"/>
        </w:rPr>
      </w:pPr>
    </w:p>
    <w:p w14:paraId="041A1147" w14:textId="77777777" w:rsidR="00F73325" w:rsidRDefault="00926CB0" w:rsidP="00310AAF">
      <w:pPr>
        <w:pStyle w:val="Default"/>
        <w:numPr>
          <w:ilvl w:val="1"/>
          <w:numId w:val="1"/>
        </w:numPr>
        <w:spacing w:after="15"/>
        <w:ind w:left="717"/>
        <w:rPr>
          <w:sz w:val="22"/>
          <w:szCs w:val="22"/>
        </w:rPr>
      </w:pPr>
      <w:r>
        <w:rPr>
          <w:sz w:val="22"/>
          <w:szCs w:val="22"/>
        </w:rPr>
        <w:t xml:space="preserve">Explain why this body part will take longer to heal than muscle or bone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10AAF">
        <w:rPr>
          <w:sz w:val="22"/>
          <w:szCs w:val="22"/>
        </w:rPr>
        <w:tab/>
      </w:r>
      <w:r>
        <w:rPr>
          <w:sz w:val="22"/>
          <w:szCs w:val="22"/>
        </w:rPr>
        <w:t>[2marks]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880"/>
        <w:gridCol w:w="2215"/>
      </w:tblGrid>
      <w:tr w:rsidR="003B3BC2" w14:paraId="7F22A569" w14:textId="77777777" w:rsidTr="00D85A4C">
        <w:tc>
          <w:tcPr>
            <w:tcW w:w="6880" w:type="dxa"/>
          </w:tcPr>
          <w:p w14:paraId="11624437" w14:textId="77777777" w:rsidR="003B3BC2" w:rsidRPr="00AD59DB" w:rsidRDefault="003B3BC2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15" w:type="dxa"/>
          </w:tcPr>
          <w:p w14:paraId="01DFBB57" w14:textId="77777777" w:rsidR="003B3BC2" w:rsidRPr="00AD59DB" w:rsidRDefault="003B3BC2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3B3BC2" w14:paraId="095805EB" w14:textId="77777777" w:rsidTr="00D85A4C">
        <w:tc>
          <w:tcPr>
            <w:tcW w:w="6880" w:type="dxa"/>
          </w:tcPr>
          <w:p w14:paraId="2133660F" w14:textId="77777777" w:rsidR="003B3BC2" w:rsidRDefault="00345A50" w:rsidP="00D85A4C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It has no blood vessels/direct blood supply</w:t>
            </w:r>
          </w:p>
          <w:p w14:paraId="37497119" w14:textId="184139BE" w:rsidR="00345A50" w:rsidRPr="0007726B" w:rsidRDefault="00345A50" w:rsidP="00D85A4C">
            <w:pPr>
              <w:pStyle w:val="Default"/>
              <w:numPr>
                <w:ilvl w:val="0"/>
                <w:numId w:val="22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Nutrients needed to heal have to diffuse through the ligament, which takes a long time</w:t>
            </w:r>
          </w:p>
        </w:tc>
        <w:tc>
          <w:tcPr>
            <w:tcW w:w="2215" w:type="dxa"/>
          </w:tcPr>
          <w:p w14:paraId="17849657" w14:textId="77777777" w:rsidR="003B3BC2" w:rsidRDefault="003B3BC2" w:rsidP="00D85A4C">
            <w:pPr>
              <w:pStyle w:val="Default"/>
              <w:spacing w:after="15"/>
              <w:rPr>
                <w:sz w:val="22"/>
                <w:szCs w:val="22"/>
              </w:rPr>
            </w:pPr>
          </w:p>
          <w:p w14:paraId="54883B4E" w14:textId="77777777" w:rsidR="003B3BC2" w:rsidRDefault="003B3BC2" w:rsidP="00D85A4C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 w:rsidRPr="0007726B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-2</w:t>
            </w:r>
          </w:p>
        </w:tc>
      </w:tr>
    </w:tbl>
    <w:p w14:paraId="10F73BDD" w14:textId="77777777" w:rsidR="00F73325" w:rsidRDefault="00F73325" w:rsidP="00310AAF">
      <w:pPr>
        <w:pStyle w:val="Default"/>
        <w:spacing w:after="15"/>
        <w:rPr>
          <w:sz w:val="22"/>
          <w:szCs w:val="22"/>
        </w:rPr>
      </w:pPr>
    </w:p>
    <w:p w14:paraId="77C052E4" w14:textId="77777777" w:rsidR="006E5118" w:rsidRDefault="00310AAF" w:rsidP="00310AAF">
      <w:pPr>
        <w:pStyle w:val="Default"/>
        <w:numPr>
          <w:ilvl w:val="1"/>
          <w:numId w:val="1"/>
        </w:numPr>
        <w:spacing w:after="15"/>
        <w:ind w:left="714" w:hanging="357"/>
        <w:rPr>
          <w:sz w:val="22"/>
          <w:szCs w:val="22"/>
        </w:rPr>
      </w:pPr>
      <w:r>
        <w:rPr>
          <w:sz w:val="22"/>
          <w:szCs w:val="22"/>
        </w:rPr>
        <w:t xml:space="preserve">In order for Justin’s ankle to heal more rapidly, </w:t>
      </w:r>
      <w:r w:rsidR="00CD7EDC">
        <w:rPr>
          <w:sz w:val="22"/>
          <w:szCs w:val="22"/>
        </w:rPr>
        <w:t xml:space="preserve">he should have been given immediate first aid on the soccer field. State three recommendations </w:t>
      </w:r>
      <w:r w:rsidR="006E5118">
        <w:rPr>
          <w:sz w:val="22"/>
          <w:szCs w:val="22"/>
        </w:rPr>
        <w:t xml:space="preserve">for immediate first aid of this injury. </w:t>
      </w:r>
      <w:r w:rsidR="006E5118">
        <w:rPr>
          <w:sz w:val="22"/>
          <w:szCs w:val="22"/>
        </w:rPr>
        <w:tab/>
        <w:t>[3 marks]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738"/>
        <w:gridCol w:w="2216"/>
      </w:tblGrid>
      <w:tr w:rsidR="00003109" w14:paraId="0740538E" w14:textId="77777777" w:rsidTr="00003109">
        <w:tc>
          <w:tcPr>
            <w:tcW w:w="6738" w:type="dxa"/>
          </w:tcPr>
          <w:p w14:paraId="1829C660" w14:textId="77777777" w:rsidR="00003109" w:rsidRPr="00AD59DB" w:rsidRDefault="00003109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16" w:type="dxa"/>
          </w:tcPr>
          <w:p w14:paraId="15AC1F7A" w14:textId="77777777" w:rsidR="00003109" w:rsidRPr="00AD59DB" w:rsidRDefault="00003109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003109" w14:paraId="0F349DC1" w14:textId="77777777" w:rsidTr="00003109">
        <w:tc>
          <w:tcPr>
            <w:tcW w:w="6738" w:type="dxa"/>
          </w:tcPr>
          <w:p w14:paraId="49D225F5" w14:textId="77777777" w:rsidR="00003109" w:rsidRDefault="00003109" w:rsidP="00D85A4C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Answers could include:</w:t>
            </w:r>
          </w:p>
        </w:tc>
        <w:tc>
          <w:tcPr>
            <w:tcW w:w="2216" w:type="dxa"/>
          </w:tcPr>
          <w:p w14:paraId="1E070AC3" w14:textId="77777777" w:rsidR="00003109" w:rsidRDefault="00003109" w:rsidP="00D85A4C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003109" w:rsidRPr="00AD59DB" w14:paraId="15B7E30E" w14:textId="77777777" w:rsidTr="00003109">
        <w:tc>
          <w:tcPr>
            <w:tcW w:w="6738" w:type="dxa"/>
          </w:tcPr>
          <w:p w14:paraId="7094B074" w14:textId="6FC9EF44" w:rsidR="00003109" w:rsidRDefault="007B57D5" w:rsidP="00003109">
            <w:pPr>
              <w:pStyle w:val="Default"/>
              <w:numPr>
                <w:ilvl w:val="0"/>
                <w:numId w:val="27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R - </w:t>
            </w:r>
            <w:r w:rsidR="00003109">
              <w:rPr>
                <w:color w:val="FF0000"/>
                <w:sz w:val="22"/>
                <w:szCs w:val="22"/>
              </w:rPr>
              <w:t>Stop exercise and rest the injured area / remove weight</w:t>
            </w:r>
          </w:p>
          <w:p w14:paraId="13424CF3" w14:textId="435B23D5" w:rsidR="00003109" w:rsidRDefault="007B57D5" w:rsidP="00003109">
            <w:pPr>
              <w:pStyle w:val="Default"/>
              <w:numPr>
                <w:ilvl w:val="0"/>
                <w:numId w:val="27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I - </w:t>
            </w:r>
            <w:r w:rsidR="00003109">
              <w:rPr>
                <w:color w:val="FF0000"/>
                <w:sz w:val="22"/>
                <w:szCs w:val="22"/>
              </w:rPr>
              <w:t>Use of icepacks</w:t>
            </w:r>
          </w:p>
          <w:p w14:paraId="718ED506" w14:textId="15C9B195" w:rsidR="00003109" w:rsidRDefault="007B57D5" w:rsidP="00003109">
            <w:pPr>
              <w:pStyle w:val="Default"/>
              <w:numPr>
                <w:ilvl w:val="0"/>
                <w:numId w:val="27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C - </w:t>
            </w:r>
            <w:r w:rsidR="00003109">
              <w:rPr>
                <w:color w:val="FF0000"/>
                <w:sz w:val="22"/>
                <w:szCs w:val="22"/>
              </w:rPr>
              <w:t>Compress / bandage / strap</w:t>
            </w:r>
          </w:p>
          <w:p w14:paraId="0F8F43B7" w14:textId="2091181C" w:rsidR="00003109" w:rsidRDefault="007B57D5" w:rsidP="00003109">
            <w:pPr>
              <w:pStyle w:val="Default"/>
              <w:numPr>
                <w:ilvl w:val="0"/>
                <w:numId w:val="27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E - </w:t>
            </w:r>
            <w:r w:rsidR="00003109">
              <w:rPr>
                <w:color w:val="FF0000"/>
                <w:sz w:val="22"/>
                <w:szCs w:val="22"/>
              </w:rPr>
              <w:t>Elevate the injured area about heart height</w:t>
            </w:r>
          </w:p>
          <w:p w14:paraId="062572C4" w14:textId="4515C382" w:rsidR="00003109" w:rsidRPr="009C73AB" w:rsidRDefault="008469A7" w:rsidP="00003109">
            <w:pPr>
              <w:pStyle w:val="Default"/>
              <w:numPr>
                <w:ilvl w:val="0"/>
                <w:numId w:val="27"/>
              </w:numPr>
              <w:spacing w:after="15"/>
              <w:ind w:left="426" w:hanging="426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If they only say </w:t>
            </w:r>
            <w:proofErr w:type="gramStart"/>
            <w:r>
              <w:rPr>
                <w:color w:val="FF0000"/>
                <w:sz w:val="22"/>
                <w:szCs w:val="22"/>
              </w:rPr>
              <w:t xml:space="preserve">RICE </w:t>
            </w:r>
            <w:r w:rsidR="007B57D5">
              <w:rPr>
                <w:color w:val="FF0000"/>
                <w:sz w:val="22"/>
                <w:szCs w:val="22"/>
              </w:rPr>
              <w:t>,</w:t>
            </w:r>
            <w:proofErr w:type="gramEnd"/>
            <w:r w:rsidR="007B57D5">
              <w:rPr>
                <w:color w:val="FF0000"/>
                <w:sz w:val="22"/>
                <w:szCs w:val="22"/>
              </w:rPr>
              <w:t xml:space="preserve"> no mark.</w:t>
            </w:r>
          </w:p>
        </w:tc>
        <w:tc>
          <w:tcPr>
            <w:tcW w:w="2216" w:type="dxa"/>
          </w:tcPr>
          <w:p w14:paraId="65B06DEB" w14:textId="77777777" w:rsidR="00003109" w:rsidRDefault="00003109" w:rsidP="00D85A4C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14:paraId="3C75AA5C" w14:textId="77777777" w:rsidR="00003109" w:rsidRDefault="00003109" w:rsidP="00D85A4C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  <w:p w14:paraId="09156B09" w14:textId="77777777" w:rsidR="00003109" w:rsidRPr="00AD59DB" w:rsidRDefault="00003109" w:rsidP="00003109">
            <w:pPr>
              <w:pStyle w:val="Default"/>
              <w:spacing w:after="15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1-3</w:t>
            </w:r>
          </w:p>
        </w:tc>
      </w:tr>
    </w:tbl>
    <w:p w14:paraId="2AA47685" w14:textId="77777777" w:rsidR="00010543" w:rsidRPr="000471EE" w:rsidRDefault="00010543" w:rsidP="00B660D2">
      <w:pPr>
        <w:pStyle w:val="Default"/>
        <w:spacing w:after="15" w:line="360" w:lineRule="auto"/>
        <w:rPr>
          <w:sz w:val="13"/>
          <w:szCs w:val="22"/>
        </w:rPr>
      </w:pPr>
    </w:p>
    <w:p w14:paraId="0263A87B" w14:textId="41FAE2BB" w:rsidR="009A1F9D" w:rsidRDefault="00010543" w:rsidP="00E8643A">
      <w:pPr>
        <w:pStyle w:val="Default"/>
        <w:numPr>
          <w:ilvl w:val="0"/>
          <w:numId w:val="16"/>
        </w:numPr>
        <w:spacing w:after="15"/>
        <w:ind w:left="357" w:hanging="357"/>
        <w:rPr>
          <w:sz w:val="22"/>
          <w:szCs w:val="22"/>
        </w:rPr>
      </w:pPr>
      <w:r>
        <w:rPr>
          <w:sz w:val="22"/>
          <w:szCs w:val="22"/>
        </w:rPr>
        <w:t>Observe the diagram of a long-bone below.</w:t>
      </w:r>
      <w:r w:rsidR="009A1F9D">
        <w:rPr>
          <w:sz w:val="22"/>
          <w:szCs w:val="22"/>
        </w:rPr>
        <w:t xml:space="preserve"> Label the:</w:t>
      </w:r>
      <w:r w:rsidR="000616E2">
        <w:rPr>
          <w:sz w:val="22"/>
          <w:szCs w:val="22"/>
        </w:rPr>
        <w:t xml:space="preserve"> </w:t>
      </w:r>
      <w:r w:rsidR="000616E2">
        <w:rPr>
          <w:sz w:val="22"/>
          <w:szCs w:val="22"/>
        </w:rPr>
        <w:tab/>
      </w:r>
      <w:r w:rsidR="000616E2">
        <w:rPr>
          <w:sz w:val="22"/>
          <w:szCs w:val="22"/>
        </w:rPr>
        <w:tab/>
      </w:r>
      <w:r w:rsidR="000616E2">
        <w:rPr>
          <w:sz w:val="22"/>
          <w:szCs w:val="22"/>
        </w:rPr>
        <w:tab/>
      </w:r>
      <w:r w:rsidR="000616E2">
        <w:rPr>
          <w:sz w:val="22"/>
          <w:szCs w:val="22"/>
        </w:rPr>
        <w:tab/>
      </w:r>
      <w:r w:rsidR="000616E2">
        <w:rPr>
          <w:sz w:val="22"/>
          <w:szCs w:val="22"/>
        </w:rPr>
        <w:tab/>
        <w:t>[3 marks]</w:t>
      </w:r>
    </w:p>
    <w:p w14:paraId="44433A32" w14:textId="755B8722" w:rsidR="009A1F9D" w:rsidRDefault="00B660D2" w:rsidP="00E8643A">
      <w:pPr>
        <w:pStyle w:val="Default"/>
        <w:numPr>
          <w:ilvl w:val="1"/>
          <w:numId w:val="16"/>
        </w:numPr>
        <w:spacing w:after="15"/>
        <w:ind w:left="714" w:hanging="357"/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86E99" wp14:editId="2CFD75EF">
                <wp:simplePos x="0" y="0"/>
                <wp:positionH relativeFrom="column">
                  <wp:posOffset>1290955</wp:posOffset>
                </wp:positionH>
                <wp:positionV relativeFrom="paragraph">
                  <wp:posOffset>90170</wp:posOffset>
                </wp:positionV>
                <wp:extent cx="2296160" cy="264160"/>
                <wp:effectExtent l="0" t="0" r="1524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6160" cy="26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DE91583" id="Straight Connector 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7.1pt" to="282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" strokecolor="red"/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97152" behindDoc="1" locked="0" layoutInCell="1" allowOverlap="1" wp14:anchorId="5E8844DD" wp14:editId="5A978107">
            <wp:simplePos x="0" y="0"/>
            <wp:positionH relativeFrom="column">
              <wp:posOffset>3382010</wp:posOffset>
            </wp:positionH>
            <wp:positionV relativeFrom="paragraph">
              <wp:posOffset>92710</wp:posOffset>
            </wp:positionV>
            <wp:extent cx="701675" cy="1701165"/>
            <wp:effectExtent l="0" t="0" r="0" b="635"/>
            <wp:wrapTight wrapText="bothSides">
              <wp:wrapPolygon edited="0">
                <wp:start x="0" y="0"/>
                <wp:lineTo x="0" y="21447"/>
                <wp:lineTo x="21111" y="21447"/>
                <wp:lineTo x="21111" y="0"/>
                <wp:lineTo x="0" y="0"/>
              </wp:wrapPolygon>
            </wp:wrapTight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F9D">
        <w:rPr>
          <w:sz w:val="22"/>
          <w:szCs w:val="22"/>
        </w:rPr>
        <w:t>Epiphyseal line</w:t>
      </w:r>
    </w:p>
    <w:p w14:paraId="621C5CE4" w14:textId="39C8363E" w:rsidR="009A1F9D" w:rsidRDefault="00B660D2" w:rsidP="00E8643A">
      <w:pPr>
        <w:pStyle w:val="Default"/>
        <w:numPr>
          <w:ilvl w:val="1"/>
          <w:numId w:val="16"/>
        </w:numPr>
        <w:spacing w:after="15"/>
        <w:ind w:left="714" w:hanging="357"/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E33CCC" wp14:editId="18EC3396">
                <wp:simplePos x="0" y="0"/>
                <wp:positionH relativeFrom="column">
                  <wp:posOffset>1290955</wp:posOffset>
                </wp:positionH>
                <wp:positionV relativeFrom="paragraph">
                  <wp:posOffset>62230</wp:posOffset>
                </wp:positionV>
                <wp:extent cx="2296160" cy="0"/>
                <wp:effectExtent l="0" t="0" r="1524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6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2849D33" id="Straight Connector 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4.9pt" to="282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" strokecolor="red"/>
            </w:pict>
          </mc:Fallback>
        </mc:AlternateContent>
      </w:r>
      <w:r w:rsidR="009A1F9D">
        <w:rPr>
          <w:sz w:val="22"/>
          <w:szCs w:val="22"/>
        </w:rPr>
        <w:t>Spongy bone</w:t>
      </w:r>
    </w:p>
    <w:p w14:paraId="752487AB" w14:textId="50D5BBD8" w:rsidR="00F73325" w:rsidRPr="009A1F9D" w:rsidRDefault="00B660D2" w:rsidP="00E8643A">
      <w:pPr>
        <w:pStyle w:val="Default"/>
        <w:numPr>
          <w:ilvl w:val="1"/>
          <w:numId w:val="16"/>
        </w:numPr>
        <w:spacing w:after="15"/>
        <w:ind w:left="714" w:hanging="357"/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FAC4B" wp14:editId="16C374AF">
                <wp:simplePos x="0" y="0"/>
                <wp:positionH relativeFrom="column">
                  <wp:posOffset>1026795</wp:posOffset>
                </wp:positionH>
                <wp:positionV relativeFrom="paragraph">
                  <wp:posOffset>95885</wp:posOffset>
                </wp:positionV>
                <wp:extent cx="2641600" cy="426720"/>
                <wp:effectExtent l="0" t="0" r="12700" b="177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1600" cy="42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38F1A08" id="Straight Connector 2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7.55pt" to="288.8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" strokecolor="red"/>
            </w:pict>
          </mc:Fallback>
        </mc:AlternateContent>
      </w:r>
      <w:r w:rsidR="009A1F9D">
        <w:rPr>
          <w:sz w:val="22"/>
          <w:szCs w:val="22"/>
        </w:rPr>
        <w:t>Diaphysis</w:t>
      </w:r>
    </w:p>
    <w:p w14:paraId="15759A18" w14:textId="703DC9EA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5BA53EA5" w14:textId="4923523A" w:rsidR="00F73325" w:rsidRDefault="00010543" w:rsidP="00F73325">
      <w:pPr>
        <w:pStyle w:val="Default"/>
        <w:spacing w:after="15"/>
        <w:rPr>
          <w:sz w:val="22"/>
          <w:szCs w:val="22"/>
        </w:rPr>
      </w:pPr>
      <w:r>
        <w:fldChar w:fldCharType="begin"/>
      </w:r>
      <w:r>
        <w:instrText xml:space="preserve"> INCLUDEPICTURE "https://clipground.com/images/bone-structure-clipart-1.jpg" \* MERGEFORMATINET </w:instrText>
      </w:r>
      <w:r>
        <w:fldChar w:fldCharType="end"/>
      </w:r>
    </w:p>
    <w:p w14:paraId="6D61150F" w14:textId="68D9701F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4071C77A" w14:textId="1E35865C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67FE63DE" w14:textId="6DF6E1DA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254A1F9B" w14:textId="145BDF47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27ACB133" w14:textId="77777777" w:rsidR="00F73325" w:rsidRDefault="00F73325" w:rsidP="00F73325">
      <w:pPr>
        <w:pStyle w:val="Default"/>
        <w:spacing w:after="15"/>
        <w:rPr>
          <w:sz w:val="22"/>
          <w:szCs w:val="22"/>
        </w:rPr>
      </w:pPr>
    </w:p>
    <w:p w14:paraId="2716C2FA" w14:textId="77777777" w:rsidR="00E8643A" w:rsidRDefault="00E8643A" w:rsidP="00E8643A">
      <w:pPr>
        <w:pStyle w:val="Default"/>
        <w:numPr>
          <w:ilvl w:val="0"/>
          <w:numId w:val="16"/>
        </w:numPr>
        <w:spacing w:after="15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Describe the difference between compact bone and spongy bone in terms of structure and function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[4 marks]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738"/>
        <w:gridCol w:w="2216"/>
      </w:tblGrid>
      <w:tr w:rsidR="00675BBE" w14:paraId="79B30F38" w14:textId="77777777" w:rsidTr="00D85A4C">
        <w:tc>
          <w:tcPr>
            <w:tcW w:w="6738" w:type="dxa"/>
          </w:tcPr>
          <w:p w14:paraId="1389FE56" w14:textId="77777777" w:rsidR="00675BBE" w:rsidRPr="00AD59DB" w:rsidRDefault="00675BBE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 xml:space="preserve">Description </w:t>
            </w:r>
          </w:p>
        </w:tc>
        <w:tc>
          <w:tcPr>
            <w:tcW w:w="2216" w:type="dxa"/>
          </w:tcPr>
          <w:p w14:paraId="2FEEDD78" w14:textId="77777777" w:rsidR="00675BBE" w:rsidRPr="00AD59DB" w:rsidRDefault="00675BBE" w:rsidP="00D85A4C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 w:rsidRPr="00AD59DB">
              <w:rPr>
                <w:b/>
                <w:sz w:val="22"/>
                <w:szCs w:val="22"/>
              </w:rPr>
              <w:t>Mark</w:t>
            </w:r>
          </w:p>
        </w:tc>
      </w:tr>
      <w:tr w:rsidR="00675BBE" w14:paraId="526FD27A" w14:textId="77777777" w:rsidTr="00D85A4C">
        <w:tc>
          <w:tcPr>
            <w:tcW w:w="6738" w:type="dxa"/>
          </w:tcPr>
          <w:p w14:paraId="655BD43F" w14:textId="635DAA98" w:rsidR="00675BBE" w:rsidRPr="00675BBE" w:rsidRDefault="00675BBE" w:rsidP="00D85A4C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Compact bone</w:t>
            </w:r>
          </w:p>
        </w:tc>
        <w:tc>
          <w:tcPr>
            <w:tcW w:w="2216" w:type="dxa"/>
          </w:tcPr>
          <w:p w14:paraId="0EEA6D4D" w14:textId="77777777" w:rsidR="00675BBE" w:rsidRDefault="00675BBE" w:rsidP="00D85A4C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675BBE" w:rsidRPr="00AD59DB" w14:paraId="11BDFDA2" w14:textId="77777777" w:rsidTr="00825B3D">
        <w:trPr>
          <w:trHeight w:val="830"/>
        </w:trPr>
        <w:tc>
          <w:tcPr>
            <w:tcW w:w="6738" w:type="dxa"/>
          </w:tcPr>
          <w:p w14:paraId="02D20425" w14:textId="4F52D3A7" w:rsidR="00675BBE" w:rsidRDefault="00825B3D" w:rsidP="00675BBE">
            <w:pPr>
              <w:pStyle w:val="Default"/>
              <w:numPr>
                <w:ilvl w:val="0"/>
                <w:numId w:val="28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STRUCTURE: </w:t>
            </w:r>
            <w:r w:rsidR="00675BBE">
              <w:rPr>
                <w:color w:val="FF0000"/>
                <w:sz w:val="22"/>
                <w:szCs w:val="22"/>
              </w:rPr>
              <w:t>Made of osteons/</w:t>
            </w:r>
            <w:r>
              <w:rPr>
                <w:color w:val="FF0000"/>
                <w:sz w:val="22"/>
                <w:szCs w:val="22"/>
              </w:rPr>
              <w:t xml:space="preserve">ring structure/cylinders that run parallel to each other </w:t>
            </w:r>
          </w:p>
          <w:p w14:paraId="4860176E" w14:textId="0F262D24" w:rsidR="00825B3D" w:rsidRPr="009C73AB" w:rsidRDefault="00825B3D" w:rsidP="00675BBE">
            <w:pPr>
              <w:pStyle w:val="Default"/>
              <w:numPr>
                <w:ilvl w:val="0"/>
                <w:numId w:val="28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FUNCTION: is weight-bearing bone</w:t>
            </w:r>
            <w:r w:rsidR="001D6D3D">
              <w:rPr>
                <w:color w:val="FF0000"/>
                <w:sz w:val="22"/>
                <w:szCs w:val="22"/>
              </w:rPr>
              <w:t>/supports body weight</w:t>
            </w:r>
            <w:bookmarkStart w:id="0" w:name="_GoBack"/>
            <w:bookmarkEnd w:id="0"/>
          </w:p>
        </w:tc>
        <w:tc>
          <w:tcPr>
            <w:tcW w:w="2216" w:type="dxa"/>
            <w:vAlign w:val="center"/>
          </w:tcPr>
          <w:p w14:paraId="3A8B74EA" w14:textId="77777777" w:rsidR="00675BBE" w:rsidRPr="00825B3D" w:rsidRDefault="00675BBE" w:rsidP="00825B3D">
            <w:pPr>
              <w:pStyle w:val="Default"/>
              <w:spacing w:after="15"/>
              <w:rPr>
                <w:b/>
                <w:color w:val="FF0000"/>
                <w:sz w:val="22"/>
                <w:szCs w:val="22"/>
              </w:rPr>
            </w:pPr>
          </w:p>
          <w:p w14:paraId="13111777" w14:textId="01636380" w:rsidR="00675BBE" w:rsidRPr="00825B3D" w:rsidRDefault="00825B3D" w:rsidP="00825B3D">
            <w:pPr>
              <w:pStyle w:val="Default"/>
              <w:spacing w:after="15"/>
              <w:jc w:val="center"/>
              <w:rPr>
                <w:b/>
                <w:color w:val="FF0000"/>
                <w:sz w:val="22"/>
                <w:szCs w:val="22"/>
              </w:rPr>
            </w:pPr>
            <w:r w:rsidRPr="00825B3D">
              <w:rPr>
                <w:b/>
                <w:color w:val="FF0000"/>
                <w:sz w:val="22"/>
                <w:szCs w:val="22"/>
              </w:rPr>
              <w:t>1-2</w:t>
            </w:r>
          </w:p>
        </w:tc>
      </w:tr>
      <w:tr w:rsidR="00825B3D" w:rsidRPr="00AD59DB" w14:paraId="3D4D8185" w14:textId="77777777" w:rsidTr="00825B3D">
        <w:trPr>
          <w:trHeight w:val="104"/>
        </w:trPr>
        <w:tc>
          <w:tcPr>
            <w:tcW w:w="6738" w:type="dxa"/>
          </w:tcPr>
          <w:p w14:paraId="4283ECFE" w14:textId="58BEFB3A" w:rsidR="00825B3D" w:rsidRDefault="00825B3D" w:rsidP="00825B3D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Spongy bone</w:t>
            </w:r>
          </w:p>
        </w:tc>
        <w:tc>
          <w:tcPr>
            <w:tcW w:w="2216" w:type="dxa"/>
          </w:tcPr>
          <w:p w14:paraId="5A27A0B7" w14:textId="77777777" w:rsidR="00825B3D" w:rsidRDefault="00825B3D" w:rsidP="00D85A4C">
            <w:pPr>
              <w:pStyle w:val="Default"/>
              <w:spacing w:after="15"/>
              <w:rPr>
                <w:color w:val="FF0000"/>
                <w:sz w:val="22"/>
                <w:szCs w:val="22"/>
              </w:rPr>
            </w:pPr>
          </w:p>
        </w:tc>
      </w:tr>
      <w:tr w:rsidR="00825B3D" w:rsidRPr="00AD59DB" w14:paraId="5B6C04CE" w14:textId="77777777" w:rsidTr="00310323">
        <w:trPr>
          <w:trHeight w:val="830"/>
        </w:trPr>
        <w:tc>
          <w:tcPr>
            <w:tcW w:w="6738" w:type="dxa"/>
          </w:tcPr>
          <w:p w14:paraId="4D795199" w14:textId="4C26FF8A" w:rsidR="00825B3D" w:rsidRDefault="00825B3D" w:rsidP="00675BBE">
            <w:pPr>
              <w:pStyle w:val="Default"/>
              <w:numPr>
                <w:ilvl w:val="0"/>
                <w:numId w:val="28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STRUCTURE: </w:t>
            </w:r>
            <w:r w:rsidR="00E74A53">
              <w:rPr>
                <w:color w:val="FF0000"/>
                <w:sz w:val="22"/>
                <w:szCs w:val="22"/>
              </w:rPr>
              <w:t>Made of trabeculae/irregular bony matrix</w:t>
            </w:r>
            <w:r w:rsidR="001D6D3D">
              <w:rPr>
                <w:color w:val="FF0000"/>
                <w:sz w:val="22"/>
                <w:szCs w:val="22"/>
              </w:rPr>
              <w:t>/porous</w:t>
            </w:r>
          </w:p>
          <w:p w14:paraId="616E9A84" w14:textId="68E66F03" w:rsidR="00E74A53" w:rsidRDefault="00E74A53" w:rsidP="00675BBE">
            <w:pPr>
              <w:pStyle w:val="Default"/>
              <w:numPr>
                <w:ilvl w:val="0"/>
                <w:numId w:val="28"/>
              </w:numPr>
              <w:spacing w:after="15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FUNCTION: </w:t>
            </w:r>
            <w:r w:rsidR="001E446D">
              <w:rPr>
                <w:color w:val="FF0000"/>
                <w:sz w:val="22"/>
                <w:szCs w:val="22"/>
              </w:rPr>
              <w:t>stores red bone marrow/can take weight from many angles but not as much weight as compact bone</w:t>
            </w:r>
          </w:p>
        </w:tc>
        <w:tc>
          <w:tcPr>
            <w:tcW w:w="2216" w:type="dxa"/>
            <w:vAlign w:val="center"/>
          </w:tcPr>
          <w:p w14:paraId="6B2A9391" w14:textId="6C36AC65" w:rsidR="00825B3D" w:rsidRPr="00310323" w:rsidRDefault="00310323" w:rsidP="00310323">
            <w:pPr>
              <w:pStyle w:val="Default"/>
              <w:spacing w:after="15"/>
              <w:jc w:val="center"/>
              <w:rPr>
                <w:b/>
                <w:color w:val="FF0000"/>
                <w:sz w:val="22"/>
                <w:szCs w:val="22"/>
              </w:rPr>
            </w:pPr>
            <w:r w:rsidRPr="00310323">
              <w:rPr>
                <w:b/>
                <w:color w:val="FF0000"/>
                <w:sz w:val="22"/>
                <w:szCs w:val="22"/>
              </w:rPr>
              <w:t>1-2</w:t>
            </w:r>
          </w:p>
        </w:tc>
      </w:tr>
    </w:tbl>
    <w:p w14:paraId="390E12FF" w14:textId="77777777" w:rsidR="00E8643A" w:rsidRDefault="00E8643A" w:rsidP="000471EE">
      <w:pPr>
        <w:pStyle w:val="Default"/>
        <w:spacing w:after="15"/>
        <w:rPr>
          <w:sz w:val="22"/>
          <w:szCs w:val="22"/>
        </w:rPr>
      </w:pPr>
    </w:p>
    <w:sectPr w:rsidR="00E8643A" w:rsidSect="0013039E">
      <w:pgSz w:w="11906" w:h="16838"/>
      <w:pgMar w:top="1247" w:right="1133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7BA"/>
    <w:multiLevelType w:val="hybridMultilevel"/>
    <w:tmpl w:val="6FEC3534"/>
    <w:lvl w:ilvl="0" w:tplc="C03AF0E2">
      <w:start w:val="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23117"/>
    <w:multiLevelType w:val="multilevel"/>
    <w:tmpl w:val="6FEC353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D0C98"/>
    <w:multiLevelType w:val="hybridMultilevel"/>
    <w:tmpl w:val="8C54064A"/>
    <w:lvl w:ilvl="0" w:tplc="30BA9866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D4AE9"/>
    <w:multiLevelType w:val="hybridMultilevel"/>
    <w:tmpl w:val="3FCE2F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302AF1"/>
    <w:multiLevelType w:val="hybridMultilevel"/>
    <w:tmpl w:val="3580DD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B163EE"/>
    <w:multiLevelType w:val="hybridMultilevel"/>
    <w:tmpl w:val="FF28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1549E"/>
    <w:multiLevelType w:val="hybridMultilevel"/>
    <w:tmpl w:val="D7543676"/>
    <w:lvl w:ilvl="0" w:tplc="DC0081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FED78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DC3D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E4DC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DAAE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5602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A81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C63E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44CA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BB6439F"/>
    <w:multiLevelType w:val="hybridMultilevel"/>
    <w:tmpl w:val="7960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91D9A"/>
    <w:multiLevelType w:val="hybridMultilevel"/>
    <w:tmpl w:val="61AA487A"/>
    <w:lvl w:ilvl="0" w:tplc="C9124B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E140D3"/>
    <w:multiLevelType w:val="hybridMultilevel"/>
    <w:tmpl w:val="EA4E4B68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674974"/>
    <w:multiLevelType w:val="hybridMultilevel"/>
    <w:tmpl w:val="6D48E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A53D3"/>
    <w:multiLevelType w:val="hybridMultilevel"/>
    <w:tmpl w:val="22A46C6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B3024C"/>
    <w:multiLevelType w:val="hybridMultilevel"/>
    <w:tmpl w:val="AA866C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877EE"/>
    <w:multiLevelType w:val="hybridMultilevel"/>
    <w:tmpl w:val="7D0250F0"/>
    <w:lvl w:ilvl="0" w:tplc="A6381C6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BF55D7"/>
    <w:multiLevelType w:val="hybridMultilevel"/>
    <w:tmpl w:val="964A146E"/>
    <w:lvl w:ilvl="0" w:tplc="B02E8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0A2805"/>
    <w:multiLevelType w:val="hybridMultilevel"/>
    <w:tmpl w:val="0172D344"/>
    <w:lvl w:ilvl="0" w:tplc="4258A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D922D9"/>
    <w:multiLevelType w:val="hybridMultilevel"/>
    <w:tmpl w:val="F7E4A0A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DA4A0B"/>
    <w:multiLevelType w:val="hybridMultilevel"/>
    <w:tmpl w:val="9190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B68C0"/>
    <w:multiLevelType w:val="hybridMultilevel"/>
    <w:tmpl w:val="266A1044"/>
    <w:lvl w:ilvl="0" w:tplc="8CE6D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3F3286"/>
    <w:multiLevelType w:val="hybridMultilevel"/>
    <w:tmpl w:val="DA7AF41C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EA6FDC"/>
    <w:multiLevelType w:val="hybridMultilevel"/>
    <w:tmpl w:val="13286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751B5"/>
    <w:multiLevelType w:val="hybridMultilevel"/>
    <w:tmpl w:val="CCBAB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982DD6"/>
    <w:multiLevelType w:val="hybridMultilevel"/>
    <w:tmpl w:val="6FEC3534"/>
    <w:lvl w:ilvl="0" w:tplc="C03AF0E2">
      <w:start w:val="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D5CCF"/>
    <w:multiLevelType w:val="hybridMultilevel"/>
    <w:tmpl w:val="88328D40"/>
    <w:lvl w:ilvl="0" w:tplc="33FA483E">
      <w:start w:val="1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41158"/>
    <w:multiLevelType w:val="hybridMultilevel"/>
    <w:tmpl w:val="13ECB864"/>
    <w:lvl w:ilvl="0" w:tplc="A51A402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BB18B1"/>
    <w:multiLevelType w:val="hybridMultilevel"/>
    <w:tmpl w:val="F92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D535B8"/>
    <w:multiLevelType w:val="hybridMultilevel"/>
    <w:tmpl w:val="3FB0C60E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258A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10C8F"/>
    <w:multiLevelType w:val="hybridMultilevel"/>
    <w:tmpl w:val="A5A08D24"/>
    <w:lvl w:ilvl="0" w:tplc="2D4E4F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16"/>
  </w:num>
  <w:num w:numId="5">
    <w:abstractNumId w:val="19"/>
  </w:num>
  <w:num w:numId="6">
    <w:abstractNumId w:val="2"/>
  </w:num>
  <w:num w:numId="7">
    <w:abstractNumId w:val="13"/>
  </w:num>
  <w:num w:numId="8">
    <w:abstractNumId w:val="14"/>
  </w:num>
  <w:num w:numId="9">
    <w:abstractNumId w:val="8"/>
  </w:num>
  <w:num w:numId="10">
    <w:abstractNumId w:val="15"/>
  </w:num>
  <w:num w:numId="11">
    <w:abstractNumId w:val="18"/>
  </w:num>
  <w:num w:numId="12">
    <w:abstractNumId w:val="23"/>
  </w:num>
  <w:num w:numId="13">
    <w:abstractNumId w:val="24"/>
  </w:num>
  <w:num w:numId="14">
    <w:abstractNumId w:val="27"/>
  </w:num>
  <w:num w:numId="15">
    <w:abstractNumId w:val="12"/>
  </w:num>
  <w:num w:numId="16">
    <w:abstractNumId w:val="22"/>
  </w:num>
  <w:num w:numId="17">
    <w:abstractNumId w:val="6"/>
  </w:num>
  <w:num w:numId="18">
    <w:abstractNumId w:val="4"/>
  </w:num>
  <w:num w:numId="19">
    <w:abstractNumId w:val="3"/>
  </w:num>
  <w:num w:numId="20">
    <w:abstractNumId w:val="0"/>
  </w:num>
  <w:num w:numId="21">
    <w:abstractNumId w:val="1"/>
  </w:num>
  <w:num w:numId="22">
    <w:abstractNumId w:val="7"/>
  </w:num>
  <w:num w:numId="23">
    <w:abstractNumId w:val="21"/>
  </w:num>
  <w:num w:numId="24">
    <w:abstractNumId w:val="10"/>
  </w:num>
  <w:num w:numId="25">
    <w:abstractNumId w:val="5"/>
  </w:num>
  <w:num w:numId="26">
    <w:abstractNumId w:val="17"/>
  </w:num>
  <w:num w:numId="27">
    <w:abstractNumId w:val="2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44"/>
    <w:rsid w:val="00003109"/>
    <w:rsid w:val="00010543"/>
    <w:rsid w:val="00013B1B"/>
    <w:rsid w:val="00025A21"/>
    <w:rsid w:val="00030986"/>
    <w:rsid w:val="00036035"/>
    <w:rsid w:val="000471EE"/>
    <w:rsid w:val="000616E2"/>
    <w:rsid w:val="000D03A8"/>
    <w:rsid w:val="000D7528"/>
    <w:rsid w:val="00120C48"/>
    <w:rsid w:val="0013039E"/>
    <w:rsid w:val="001329CC"/>
    <w:rsid w:val="001619C7"/>
    <w:rsid w:val="00181F2C"/>
    <w:rsid w:val="001B5441"/>
    <w:rsid w:val="001C4535"/>
    <w:rsid w:val="001D5672"/>
    <w:rsid w:val="001D6D3D"/>
    <w:rsid w:val="001E25BA"/>
    <w:rsid w:val="001E446D"/>
    <w:rsid w:val="00230BFD"/>
    <w:rsid w:val="00280AF5"/>
    <w:rsid w:val="002E1FDE"/>
    <w:rsid w:val="002E2AA8"/>
    <w:rsid w:val="002E3F21"/>
    <w:rsid w:val="00310323"/>
    <w:rsid w:val="00310AAF"/>
    <w:rsid w:val="00345A50"/>
    <w:rsid w:val="00394E72"/>
    <w:rsid w:val="003B3BC2"/>
    <w:rsid w:val="003C3EF1"/>
    <w:rsid w:val="00406031"/>
    <w:rsid w:val="004576F1"/>
    <w:rsid w:val="00461709"/>
    <w:rsid w:val="004656DD"/>
    <w:rsid w:val="004741AD"/>
    <w:rsid w:val="0048463D"/>
    <w:rsid w:val="004A252C"/>
    <w:rsid w:val="004B4D98"/>
    <w:rsid w:val="004B6652"/>
    <w:rsid w:val="004D739D"/>
    <w:rsid w:val="004E30BC"/>
    <w:rsid w:val="00527253"/>
    <w:rsid w:val="0056731D"/>
    <w:rsid w:val="00577DEA"/>
    <w:rsid w:val="00581E6E"/>
    <w:rsid w:val="005A1D80"/>
    <w:rsid w:val="0060703D"/>
    <w:rsid w:val="006238DE"/>
    <w:rsid w:val="00656879"/>
    <w:rsid w:val="00675BBE"/>
    <w:rsid w:val="00681C65"/>
    <w:rsid w:val="00682FDE"/>
    <w:rsid w:val="006D55DB"/>
    <w:rsid w:val="006E5118"/>
    <w:rsid w:val="006F44AE"/>
    <w:rsid w:val="00706859"/>
    <w:rsid w:val="00716AED"/>
    <w:rsid w:val="00730C7B"/>
    <w:rsid w:val="0073727F"/>
    <w:rsid w:val="00785549"/>
    <w:rsid w:val="007B57D5"/>
    <w:rsid w:val="007C6D0A"/>
    <w:rsid w:val="007F6F41"/>
    <w:rsid w:val="008224E5"/>
    <w:rsid w:val="00825B3D"/>
    <w:rsid w:val="008469A7"/>
    <w:rsid w:val="00847468"/>
    <w:rsid w:val="008A4638"/>
    <w:rsid w:val="008B31EB"/>
    <w:rsid w:val="008B42F9"/>
    <w:rsid w:val="008E2A37"/>
    <w:rsid w:val="008E7586"/>
    <w:rsid w:val="008F3634"/>
    <w:rsid w:val="008F7694"/>
    <w:rsid w:val="0092497A"/>
    <w:rsid w:val="00926CB0"/>
    <w:rsid w:val="00942693"/>
    <w:rsid w:val="009731DB"/>
    <w:rsid w:val="0097718F"/>
    <w:rsid w:val="009A1F9D"/>
    <w:rsid w:val="00A1473B"/>
    <w:rsid w:val="00A36DAD"/>
    <w:rsid w:val="00A51044"/>
    <w:rsid w:val="00A63860"/>
    <w:rsid w:val="00A675BC"/>
    <w:rsid w:val="00A75FC1"/>
    <w:rsid w:val="00AE1DDB"/>
    <w:rsid w:val="00AE2C19"/>
    <w:rsid w:val="00B04191"/>
    <w:rsid w:val="00B15AC9"/>
    <w:rsid w:val="00B171E7"/>
    <w:rsid w:val="00B206B5"/>
    <w:rsid w:val="00B5062B"/>
    <w:rsid w:val="00B52CFC"/>
    <w:rsid w:val="00B660D2"/>
    <w:rsid w:val="00BB085C"/>
    <w:rsid w:val="00C12237"/>
    <w:rsid w:val="00C41592"/>
    <w:rsid w:val="00C814D7"/>
    <w:rsid w:val="00C84145"/>
    <w:rsid w:val="00CB1575"/>
    <w:rsid w:val="00CC6811"/>
    <w:rsid w:val="00CD2E9C"/>
    <w:rsid w:val="00CD7EDC"/>
    <w:rsid w:val="00D13785"/>
    <w:rsid w:val="00D76E9E"/>
    <w:rsid w:val="00D80020"/>
    <w:rsid w:val="00D81BCF"/>
    <w:rsid w:val="00E003E4"/>
    <w:rsid w:val="00E30C50"/>
    <w:rsid w:val="00E74A53"/>
    <w:rsid w:val="00E81953"/>
    <w:rsid w:val="00E8643A"/>
    <w:rsid w:val="00EA4548"/>
    <w:rsid w:val="00EC2BCD"/>
    <w:rsid w:val="00ED5F40"/>
    <w:rsid w:val="00EF7BF9"/>
    <w:rsid w:val="00F00A23"/>
    <w:rsid w:val="00F11D4B"/>
    <w:rsid w:val="00F21C02"/>
    <w:rsid w:val="00F52B10"/>
    <w:rsid w:val="00F73325"/>
    <w:rsid w:val="00F857F5"/>
    <w:rsid w:val="00F94686"/>
    <w:rsid w:val="00FB7E88"/>
    <w:rsid w:val="00FD3059"/>
    <w:rsid w:val="00F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F1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4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044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1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4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A510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044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8A463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63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681C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4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044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1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4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A510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044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8A463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63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681C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2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641033FA</Template>
  <TotalTime>76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McCauley</dc:creator>
  <cp:keywords/>
  <dc:description/>
  <cp:lastModifiedBy>MCCAULEY Kiara</cp:lastModifiedBy>
  <cp:revision>107</cp:revision>
  <dcterms:created xsi:type="dcterms:W3CDTF">2019-02-20T05:15:00Z</dcterms:created>
  <dcterms:modified xsi:type="dcterms:W3CDTF">2019-03-20T00:30:00Z</dcterms:modified>
  <cp:category/>
</cp:coreProperties>
</file>