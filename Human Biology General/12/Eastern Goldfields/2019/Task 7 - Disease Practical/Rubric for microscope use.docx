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FEA" w:rsidRDefault="00C80800">
      <w:r>
        <w:rPr>
          <w:noProof/>
          <w:lang w:eastAsia="en-AU"/>
        </w:rPr>
        <w:drawing>
          <wp:inline distT="0" distB="0" distL="0" distR="0" wp14:anchorId="2166849E" wp14:editId="74FA540C">
            <wp:extent cx="49911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911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18" y="21531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B6FEA" w:rsidSect="00C8080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00"/>
    <w:rsid w:val="005220B4"/>
    <w:rsid w:val="0072215D"/>
    <w:rsid w:val="00C8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12033FD9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MCCAULEY Kiara</dc:creator>
  <cp:lastModifiedBy>MCCAULEY Kiara</cp:lastModifiedBy>
  <cp:revision>1</cp:revision>
  <cp:lastPrinted>2019-06-28T00:02:00Z</cp:lastPrinted>
  <dcterms:created xsi:type="dcterms:W3CDTF">2019-06-28T00:01:00Z</dcterms:created>
  <dcterms:modified xsi:type="dcterms:W3CDTF">2019-06-28T00:02:00Z</dcterms:modified>
</cp:coreProperties>
</file>