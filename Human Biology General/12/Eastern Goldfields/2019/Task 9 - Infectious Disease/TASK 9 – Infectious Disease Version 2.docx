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88DA4" w14:textId="77777777" w:rsidR="00F95431" w:rsidRPr="0093251E" w:rsidRDefault="00F95431" w:rsidP="00F95431">
      <w:pPr>
        <w:spacing w:line="240" w:lineRule="auto"/>
        <w:rPr>
          <w:b/>
          <w:sz w:val="26"/>
          <w:szCs w:val="26"/>
        </w:rPr>
      </w:pPr>
      <w:r w:rsidRPr="00E30E86">
        <w:rPr>
          <w:rFonts w:ascii="Franklin Gothic Book" w:eastAsia="MS Mincho" w:hAnsi="Franklin Gothic Book" w:cs="Calibri"/>
          <w:noProof/>
          <w:color w:val="342568"/>
          <w:sz w:val="36"/>
          <w:szCs w:val="36"/>
          <w:lang w:eastAsia="en-AU"/>
        </w:rPr>
        <w:drawing>
          <wp:anchor distT="0" distB="0" distL="114300" distR="114300" simplePos="0" relativeHeight="251659264" behindDoc="0" locked="0" layoutInCell="1" allowOverlap="1" wp14:anchorId="1773D579" wp14:editId="51D130F6">
            <wp:simplePos x="0" y="0"/>
            <wp:positionH relativeFrom="column">
              <wp:posOffset>5472099</wp:posOffset>
            </wp:positionH>
            <wp:positionV relativeFrom="paragraph">
              <wp:posOffset>-247485</wp:posOffset>
            </wp:positionV>
            <wp:extent cx="1001261" cy="1127711"/>
            <wp:effectExtent l="0" t="0" r="8890" b="0"/>
            <wp:wrapNone/>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1261" cy="11277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0E86">
        <w:rPr>
          <w:b/>
          <w:sz w:val="36"/>
          <w:szCs w:val="36"/>
        </w:rPr>
        <w:t>GENERAL HUMAN BIOLOGY – YEAR 12</w:t>
      </w:r>
    </w:p>
    <w:p w14:paraId="2F7E9496" w14:textId="77777777" w:rsidR="00F95431" w:rsidRPr="00E30E86" w:rsidRDefault="00F95431" w:rsidP="00F95431">
      <w:pPr>
        <w:spacing w:line="240" w:lineRule="auto"/>
        <w:rPr>
          <w:bCs/>
          <w:sz w:val="26"/>
          <w:szCs w:val="26"/>
        </w:rPr>
      </w:pPr>
      <w:r w:rsidRPr="00E30E86">
        <w:rPr>
          <w:bCs/>
          <w:sz w:val="26"/>
          <w:szCs w:val="26"/>
        </w:rPr>
        <w:t xml:space="preserve">TASK </w:t>
      </w:r>
      <w:r>
        <w:rPr>
          <w:bCs/>
          <w:sz w:val="26"/>
          <w:szCs w:val="26"/>
        </w:rPr>
        <w:t>9</w:t>
      </w:r>
      <w:r w:rsidRPr="00E30E86">
        <w:rPr>
          <w:bCs/>
          <w:sz w:val="26"/>
          <w:szCs w:val="26"/>
        </w:rPr>
        <w:t xml:space="preserve"> – </w:t>
      </w:r>
      <w:r>
        <w:rPr>
          <w:bCs/>
          <w:sz w:val="26"/>
          <w:szCs w:val="26"/>
        </w:rPr>
        <w:t>INFECTIOUS DISEASE</w:t>
      </w:r>
      <w:r w:rsidRPr="00E30E86">
        <w:rPr>
          <w:bCs/>
          <w:sz w:val="26"/>
          <w:szCs w:val="26"/>
        </w:rPr>
        <w:t xml:space="preserve"> TEST</w:t>
      </w:r>
    </w:p>
    <w:p w14:paraId="26170753" w14:textId="77777777" w:rsidR="00F95431" w:rsidRDefault="00F95431" w:rsidP="00F95431">
      <w:pPr>
        <w:spacing w:line="240" w:lineRule="auto"/>
        <w:rPr>
          <w:b/>
          <w:sz w:val="26"/>
          <w:szCs w:val="26"/>
        </w:rPr>
      </w:pPr>
    </w:p>
    <w:p w14:paraId="5C80C3E8" w14:textId="77777777" w:rsidR="00F95431" w:rsidRDefault="00F95431" w:rsidP="00F95431">
      <w:pPr>
        <w:spacing w:line="240" w:lineRule="auto"/>
        <w:rPr>
          <w:b/>
          <w:sz w:val="26"/>
          <w:szCs w:val="26"/>
        </w:rPr>
      </w:pPr>
      <w:r>
        <w:rPr>
          <w:b/>
          <w:sz w:val="26"/>
          <w:szCs w:val="26"/>
        </w:rPr>
        <w:t>NAME:</w:t>
      </w:r>
      <w:r>
        <w:rPr>
          <w:b/>
          <w:sz w:val="26"/>
          <w:szCs w:val="26"/>
        </w:rPr>
        <w:tab/>
        <w:t xml:space="preserve">________________________________________            </w:t>
      </w:r>
      <w:r>
        <w:rPr>
          <w:b/>
          <w:sz w:val="26"/>
          <w:szCs w:val="26"/>
        </w:rPr>
        <w:tab/>
        <w:t xml:space="preserve">         WEIGHTING: 10%</w:t>
      </w:r>
    </w:p>
    <w:p w14:paraId="52E8836E" w14:textId="77777777" w:rsidR="00F95431" w:rsidRDefault="00F95431" w:rsidP="00F95431"/>
    <w:p w14:paraId="3D06FF3C" w14:textId="77777777" w:rsidR="00F95431" w:rsidRPr="00595453" w:rsidRDefault="00F95431" w:rsidP="00F95431"/>
    <w:p w14:paraId="507A6654" w14:textId="77777777" w:rsidR="00F95431" w:rsidRPr="00595453" w:rsidRDefault="00F95431" w:rsidP="00F95431"/>
    <w:p w14:paraId="02B493F0" w14:textId="77777777" w:rsidR="00F95431" w:rsidRPr="00595453" w:rsidRDefault="00F95431" w:rsidP="00F95431"/>
    <w:p w14:paraId="649C157C" w14:textId="77777777" w:rsidR="00F95431" w:rsidRPr="00595453" w:rsidRDefault="00F95431" w:rsidP="00F95431"/>
    <w:p w14:paraId="52F111D6" w14:textId="77777777" w:rsidR="00F95431" w:rsidRPr="0009144A" w:rsidRDefault="00F95431" w:rsidP="00F95431"/>
    <w:p w14:paraId="05461CC8" w14:textId="77777777" w:rsidR="00F95431" w:rsidRDefault="00F95431" w:rsidP="00F95431">
      <w:pPr>
        <w:sectPr w:rsidR="00F95431" w:rsidSect="00E30E86">
          <w:pgSz w:w="11900" w:h="16840"/>
          <w:pgMar w:top="720" w:right="720" w:bottom="720" w:left="720" w:header="708" w:footer="708" w:gutter="0"/>
          <w:cols w:space="708"/>
          <w:docGrid w:linePitch="360"/>
        </w:sectPr>
      </w:pPr>
    </w:p>
    <w:p w14:paraId="6DCAD68E" w14:textId="77777777" w:rsidR="00F95431" w:rsidRDefault="00F95431" w:rsidP="00F95431">
      <w:pPr>
        <w:spacing w:after="0" w:line="240" w:lineRule="auto"/>
        <w:jc w:val="both"/>
        <w:rPr>
          <w:b/>
          <w:i/>
        </w:rPr>
      </w:pPr>
    </w:p>
    <w:tbl>
      <w:tblPr>
        <w:tblStyle w:val="TableGrid"/>
        <w:tblpPr w:leftFromText="180" w:rightFromText="180" w:vertAnchor="page" w:horzAnchor="margin" w:tblpXSpec="center" w:tblpY="9006"/>
        <w:tblW w:w="0" w:type="auto"/>
        <w:tblLook w:val="04A0" w:firstRow="1" w:lastRow="0" w:firstColumn="1" w:lastColumn="0" w:noHBand="0" w:noVBand="1"/>
      </w:tblPr>
      <w:tblGrid>
        <w:gridCol w:w="3013"/>
        <w:gridCol w:w="2321"/>
      </w:tblGrid>
      <w:tr w:rsidR="00F95431" w14:paraId="6AC44FE0" w14:textId="77777777" w:rsidTr="00560EDD">
        <w:trPr>
          <w:trHeight w:val="918"/>
        </w:trPr>
        <w:tc>
          <w:tcPr>
            <w:tcW w:w="3013" w:type="dxa"/>
          </w:tcPr>
          <w:p w14:paraId="199604BE" w14:textId="77777777" w:rsidR="00F95431" w:rsidRDefault="00F95431" w:rsidP="00560EDD">
            <w:r>
              <w:t>Multiple Choice</w:t>
            </w:r>
          </w:p>
        </w:tc>
        <w:tc>
          <w:tcPr>
            <w:tcW w:w="2321" w:type="dxa"/>
          </w:tcPr>
          <w:p w14:paraId="2B40A9F1" w14:textId="77777777" w:rsidR="00F95431" w:rsidRDefault="00F95431" w:rsidP="00560EDD">
            <w:pPr>
              <w:jc w:val="center"/>
            </w:pPr>
            <w:r>
              <w:t xml:space="preserve">          /7</w:t>
            </w:r>
          </w:p>
        </w:tc>
      </w:tr>
      <w:tr w:rsidR="00F95431" w14:paraId="03D7B791" w14:textId="77777777" w:rsidTr="00560EDD">
        <w:trPr>
          <w:trHeight w:val="918"/>
        </w:trPr>
        <w:tc>
          <w:tcPr>
            <w:tcW w:w="3013" w:type="dxa"/>
          </w:tcPr>
          <w:p w14:paraId="08392F9A" w14:textId="77777777" w:rsidR="00F95431" w:rsidRDefault="00F95431" w:rsidP="00560EDD">
            <w:r>
              <w:t>Short Answer</w:t>
            </w:r>
          </w:p>
        </w:tc>
        <w:tc>
          <w:tcPr>
            <w:tcW w:w="2321" w:type="dxa"/>
          </w:tcPr>
          <w:p w14:paraId="14E3D7BA" w14:textId="77777777" w:rsidR="00F95431" w:rsidRDefault="00F95431" w:rsidP="00560EDD">
            <w:pPr>
              <w:jc w:val="center"/>
            </w:pPr>
            <w:r>
              <w:t xml:space="preserve">          /32</w:t>
            </w:r>
          </w:p>
        </w:tc>
      </w:tr>
      <w:tr w:rsidR="00F95431" w14:paraId="101CCB97" w14:textId="77777777" w:rsidTr="00560EDD">
        <w:trPr>
          <w:trHeight w:val="918"/>
        </w:trPr>
        <w:tc>
          <w:tcPr>
            <w:tcW w:w="3013" w:type="dxa"/>
          </w:tcPr>
          <w:p w14:paraId="05A9E39C" w14:textId="77777777" w:rsidR="00F95431" w:rsidRDefault="00F95431" w:rsidP="00560EDD">
            <w:r>
              <w:t>Extended Response</w:t>
            </w:r>
          </w:p>
        </w:tc>
        <w:tc>
          <w:tcPr>
            <w:tcW w:w="2321" w:type="dxa"/>
          </w:tcPr>
          <w:p w14:paraId="618D9868" w14:textId="77777777" w:rsidR="00F95431" w:rsidRDefault="00F95431" w:rsidP="00560EDD">
            <w:pPr>
              <w:jc w:val="center"/>
            </w:pPr>
            <w:r>
              <w:t>/11</w:t>
            </w:r>
          </w:p>
        </w:tc>
      </w:tr>
      <w:tr w:rsidR="00F95431" w14:paraId="54D41B08" w14:textId="77777777" w:rsidTr="00560EDD">
        <w:trPr>
          <w:trHeight w:val="918"/>
        </w:trPr>
        <w:tc>
          <w:tcPr>
            <w:tcW w:w="3013" w:type="dxa"/>
          </w:tcPr>
          <w:p w14:paraId="3BBB125C" w14:textId="77777777" w:rsidR="00F95431" w:rsidRPr="00256037" w:rsidRDefault="00F95431" w:rsidP="00560EDD">
            <w:pPr>
              <w:jc w:val="center"/>
              <w:rPr>
                <w:b/>
                <w:bCs/>
              </w:rPr>
            </w:pPr>
            <w:r w:rsidRPr="00256037">
              <w:rPr>
                <w:b/>
                <w:bCs/>
              </w:rPr>
              <w:t>TOTAL</w:t>
            </w:r>
          </w:p>
        </w:tc>
        <w:tc>
          <w:tcPr>
            <w:tcW w:w="2321" w:type="dxa"/>
          </w:tcPr>
          <w:p w14:paraId="12BC173C" w14:textId="77777777" w:rsidR="00F95431" w:rsidRPr="00806C6C" w:rsidRDefault="00F95431" w:rsidP="00560EDD">
            <w:pPr>
              <w:jc w:val="center"/>
              <w:rPr>
                <w:b/>
                <w:bCs/>
              </w:rPr>
            </w:pPr>
            <w:r>
              <w:rPr>
                <w:b/>
                <w:bCs/>
              </w:rPr>
              <w:t xml:space="preserve">          </w:t>
            </w:r>
            <w:r w:rsidRPr="00806C6C">
              <w:rPr>
                <w:b/>
                <w:bCs/>
              </w:rPr>
              <w:t>/50</w:t>
            </w:r>
          </w:p>
        </w:tc>
      </w:tr>
    </w:tbl>
    <w:p w14:paraId="681DF19F" w14:textId="77777777" w:rsidR="00F95431" w:rsidRDefault="00F95431" w:rsidP="00F95431">
      <w:pPr>
        <w:spacing w:after="0" w:line="240" w:lineRule="auto"/>
        <w:rPr>
          <w:b/>
          <w:i/>
        </w:rPr>
      </w:pPr>
      <w:r>
        <w:rPr>
          <w:b/>
          <w:i/>
        </w:rPr>
        <w:br w:type="page"/>
      </w:r>
    </w:p>
    <w:p w14:paraId="5FCB5A4B" w14:textId="77777777" w:rsidR="00F95431" w:rsidRDefault="00F95431" w:rsidP="00F95431">
      <w:pPr>
        <w:spacing w:after="0" w:line="240" w:lineRule="auto"/>
        <w:jc w:val="both"/>
        <w:rPr>
          <w:i/>
        </w:rPr>
      </w:pPr>
      <w:r>
        <w:rPr>
          <w:b/>
          <w:i/>
        </w:rPr>
        <w:lastRenderedPageBreak/>
        <w:t xml:space="preserve">MULTIPLE CHOICE </w:t>
      </w:r>
      <w:r>
        <w:rPr>
          <w:b/>
          <w:i/>
        </w:rPr>
        <w:tab/>
      </w:r>
      <w:r>
        <w:rPr>
          <w:b/>
          <w:i/>
        </w:rPr>
        <w:tab/>
      </w:r>
      <w:r>
        <w:rPr>
          <w:b/>
          <w:i/>
        </w:rPr>
        <w:tab/>
      </w:r>
      <w:r>
        <w:rPr>
          <w:b/>
          <w:i/>
        </w:rPr>
        <w:tab/>
      </w:r>
      <w:r>
        <w:rPr>
          <w:b/>
          <w:i/>
        </w:rPr>
        <w:tab/>
      </w:r>
      <w:r>
        <w:rPr>
          <w:b/>
          <w:i/>
        </w:rPr>
        <w:tab/>
      </w:r>
      <w:r>
        <w:rPr>
          <w:b/>
          <w:i/>
        </w:rPr>
        <w:tab/>
      </w:r>
      <w:r>
        <w:rPr>
          <w:b/>
          <w:i/>
        </w:rPr>
        <w:tab/>
      </w:r>
      <w:r>
        <w:rPr>
          <w:b/>
          <w:i/>
        </w:rPr>
        <w:tab/>
        <w:t xml:space="preserve">   </w:t>
      </w:r>
      <w:r>
        <w:rPr>
          <w:b/>
          <w:i/>
        </w:rPr>
        <w:tab/>
        <w:t xml:space="preserve">     (7 MARKS)</w:t>
      </w:r>
    </w:p>
    <w:p w14:paraId="1753E0EA" w14:textId="77777777" w:rsidR="00F95431" w:rsidRDefault="00F95431" w:rsidP="00F95431">
      <w:pPr>
        <w:pStyle w:val="ListParagraph"/>
        <w:spacing w:after="0" w:line="240" w:lineRule="auto"/>
        <w:ind w:left="1440"/>
        <w:jc w:val="both"/>
      </w:pPr>
    </w:p>
    <w:p w14:paraId="07E8398B" w14:textId="77777777" w:rsidR="00F95431" w:rsidRDefault="00F95431" w:rsidP="00F95431">
      <w:pPr>
        <w:pStyle w:val="ListParagraph"/>
        <w:numPr>
          <w:ilvl w:val="0"/>
          <w:numId w:val="6"/>
        </w:numPr>
        <w:spacing w:after="0" w:line="240" w:lineRule="auto"/>
        <w:jc w:val="both"/>
      </w:pPr>
      <w:r>
        <w:t>Which of the following is an example of a disease spreading by direct contact?</w:t>
      </w:r>
    </w:p>
    <w:p w14:paraId="72F43660" w14:textId="77777777" w:rsidR="00F95431" w:rsidRDefault="00F95431" w:rsidP="00F95431">
      <w:pPr>
        <w:pStyle w:val="ListParagraph"/>
        <w:numPr>
          <w:ilvl w:val="1"/>
          <w:numId w:val="6"/>
        </w:numPr>
        <w:spacing w:after="0" w:line="240" w:lineRule="auto"/>
        <w:jc w:val="both"/>
      </w:pPr>
      <w:r>
        <w:t>Sneezing</w:t>
      </w:r>
    </w:p>
    <w:p w14:paraId="1DD6F983" w14:textId="77777777" w:rsidR="00F95431" w:rsidRDefault="00F95431" w:rsidP="00F95431">
      <w:pPr>
        <w:pStyle w:val="ListParagraph"/>
        <w:numPr>
          <w:ilvl w:val="1"/>
          <w:numId w:val="6"/>
        </w:numPr>
        <w:spacing w:after="0" w:line="240" w:lineRule="auto"/>
        <w:jc w:val="both"/>
      </w:pPr>
      <w:r>
        <w:t>Coughing</w:t>
      </w:r>
    </w:p>
    <w:p w14:paraId="5B2EDB26" w14:textId="77777777" w:rsidR="00F95431" w:rsidRDefault="00F95431" w:rsidP="00F95431">
      <w:pPr>
        <w:pStyle w:val="ListParagraph"/>
        <w:numPr>
          <w:ilvl w:val="1"/>
          <w:numId w:val="6"/>
        </w:numPr>
        <w:spacing w:after="0" w:line="240" w:lineRule="auto"/>
        <w:jc w:val="both"/>
      </w:pPr>
      <w:r>
        <w:t>Kissing</w:t>
      </w:r>
    </w:p>
    <w:p w14:paraId="2F9A225D" w14:textId="77777777" w:rsidR="00F95431" w:rsidRDefault="00F95431" w:rsidP="00F95431">
      <w:pPr>
        <w:pStyle w:val="ListParagraph"/>
        <w:numPr>
          <w:ilvl w:val="1"/>
          <w:numId w:val="6"/>
        </w:numPr>
        <w:spacing w:after="0" w:line="240" w:lineRule="auto"/>
        <w:jc w:val="both"/>
      </w:pPr>
      <w:r>
        <w:t>Sweating</w:t>
      </w:r>
    </w:p>
    <w:p w14:paraId="4725104B" w14:textId="77777777" w:rsidR="00F95431" w:rsidRDefault="00F95431" w:rsidP="00F95431">
      <w:pPr>
        <w:pStyle w:val="ListParagraph"/>
        <w:spacing w:after="0" w:line="240" w:lineRule="auto"/>
        <w:ind w:left="1440"/>
        <w:jc w:val="both"/>
      </w:pPr>
    </w:p>
    <w:p w14:paraId="73EEE429" w14:textId="77777777" w:rsidR="00F95431" w:rsidRDefault="00F95431" w:rsidP="00F95431">
      <w:pPr>
        <w:pStyle w:val="ListParagraph"/>
        <w:numPr>
          <w:ilvl w:val="0"/>
          <w:numId w:val="6"/>
        </w:numPr>
        <w:spacing w:after="0" w:line="240" w:lineRule="auto"/>
        <w:jc w:val="both"/>
      </w:pPr>
      <w:r>
        <w:t>Which of the following is a transmissible (passed from host to host) disease?</w:t>
      </w:r>
    </w:p>
    <w:p w14:paraId="2EB3EDB6" w14:textId="77777777" w:rsidR="00F95431" w:rsidRDefault="00F95431" w:rsidP="00F95431">
      <w:pPr>
        <w:pStyle w:val="ListParagraph"/>
        <w:numPr>
          <w:ilvl w:val="1"/>
          <w:numId w:val="6"/>
        </w:numPr>
        <w:spacing w:after="0" w:line="240" w:lineRule="auto"/>
        <w:jc w:val="both"/>
      </w:pPr>
      <w:r>
        <w:t>Scurvy</w:t>
      </w:r>
    </w:p>
    <w:p w14:paraId="47B3197C" w14:textId="77777777" w:rsidR="00F95431" w:rsidRDefault="00F95431" w:rsidP="00F95431">
      <w:pPr>
        <w:pStyle w:val="ListParagraph"/>
        <w:numPr>
          <w:ilvl w:val="1"/>
          <w:numId w:val="6"/>
        </w:numPr>
        <w:spacing w:after="0" w:line="240" w:lineRule="auto"/>
        <w:jc w:val="both"/>
      </w:pPr>
      <w:r>
        <w:t>Food poisoning</w:t>
      </w:r>
    </w:p>
    <w:p w14:paraId="3CE596FE" w14:textId="77777777" w:rsidR="00F95431" w:rsidRDefault="00F95431" w:rsidP="00F95431">
      <w:pPr>
        <w:pStyle w:val="ListParagraph"/>
        <w:numPr>
          <w:ilvl w:val="1"/>
          <w:numId w:val="6"/>
        </w:numPr>
        <w:spacing w:after="0" w:line="240" w:lineRule="auto"/>
        <w:jc w:val="both"/>
      </w:pPr>
      <w:r>
        <w:t>Diabetes</w:t>
      </w:r>
    </w:p>
    <w:p w14:paraId="4EDE6C28" w14:textId="77777777" w:rsidR="00F95431" w:rsidRDefault="00F95431" w:rsidP="00F95431">
      <w:pPr>
        <w:pStyle w:val="ListParagraph"/>
        <w:numPr>
          <w:ilvl w:val="1"/>
          <w:numId w:val="6"/>
        </w:numPr>
        <w:spacing w:after="0" w:line="240" w:lineRule="auto"/>
        <w:jc w:val="both"/>
      </w:pPr>
      <w:r>
        <w:t>Cancer</w:t>
      </w:r>
    </w:p>
    <w:p w14:paraId="45E82B39" w14:textId="77777777" w:rsidR="00F95431" w:rsidRDefault="00F95431" w:rsidP="00F95431">
      <w:pPr>
        <w:pStyle w:val="ListParagraph"/>
        <w:spacing w:after="0" w:line="240" w:lineRule="auto"/>
        <w:ind w:left="1440"/>
        <w:jc w:val="both"/>
      </w:pPr>
    </w:p>
    <w:p w14:paraId="76CF0ABC" w14:textId="77777777" w:rsidR="00F95431" w:rsidRDefault="00F95431" w:rsidP="00F95431">
      <w:pPr>
        <w:pStyle w:val="ListParagraph"/>
        <w:numPr>
          <w:ilvl w:val="0"/>
          <w:numId w:val="6"/>
        </w:numPr>
        <w:spacing w:after="0" w:line="240" w:lineRule="auto"/>
        <w:jc w:val="both"/>
      </w:pPr>
      <w:r>
        <w:t>Pathogens are __________.</w:t>
      </w:r>
    </w:p>
    <w:p w14:paraId="7FDBD71D" w14:textId="77777777" w:rsidR="00F95431" w:rsidRDefault="00F95431" w:rsidP="00F95431">
      <w:pPr>
        <w:pStyle w:val="ListParagraph"/>
        <w:numPr>
          <w:ilvl w:val="1"/>
          <w:numId w:val="6"/>
        </w:numPr>
        <w:spacing w:after="0" w:line="240" w:lineRule="auto"/>
        <w:jc w:val="both"/>
      </w:pPr>
      <w:r>
        <w:t>Disease causing microbes or germs</w:t>
      </w:r>
    </w:p>
    <w:p w14:paraId="2FD86773" w14:textId="77777777" w:rsidR="00F95431" w:rsidRDefault="00F95431" w:rsidP="00F95431">
      <w:pPr>
        <w:pStyle w:val="ListParagraph"/>
        <w:numPr>
          <w:ilvl w:val="1"/>
          <w:numId w:val="6"/>
        </w:numPr>
        <w:spacing w:after="0" w:line="240" w:lineRule="auto"/>
        <w:jc w:val="both"/>
      </w:pPr>
      <w:r>
        <w:t>Non disease causing and are beneficial</w:t>
      </w:r>
    </w:p>
    <w:p w14:paraId="1C05809E" w14:textId="77777777" w:rsidR="00F95431" w:rsidRDefault="00F95431" w:rsidP="00F95431">
      <w:pPr>
        <w:pStyle w:val="ListParagraph"/>
        <w:numPr>
          <w:ilvl w:val="1"/>
          <w:numId w:val="6"/>
        </w:numPr>
        <w:spacing w:after="0" w:line="240" w:lineRule="auto"/>
        <w:jc w:val="both"/>
      </w:pPr>
      <w:r>
        <w:t>A natural part of the body</w:t>
      </w:r>
    </w:p>
    <w:p w14:paraId="1A23FF13" w14:textId="77777777" w:rsidR="00F95431" w:rsidRDefault="00F95431" w:rsidP="00F95431">
      <w:pPr>
        <w:pStyle w:val="ListParagraph"/>
        <w:numPr>
          <w:ilvl w:val="1"/>
          <w:numId w:val="6"/>
        </w:numPr>
        <w:spacing w:after="0" w:line="240" w:lineRule="auto"/>
        <w:jc w:val="both"/>
      </w:pPr>
      <w:r>
        <w:t>Always treated with antibiotics</w:t>
      </w:r>
    </w:p>
    <w:p w14:paraId="71FD2EED" w14:textId="77777777" w:rsidR="00F95431" w:rsidRDefault="00F95431" w:rsidP="00F95431">
      <w:pPr>
        <w:pStyle w:val="ListParagraph"/>
        <w:spacing w:after="0" w:line="240" w:lineRule="auto"/>
        <w:ind w:left="1440"/>
        <w:jc w:val="both"/>
      </w:pPr>
      <w:r w:rsidRPr="00FF2B42">
        <w:br/>
      </w:r>
    </w:p>
    <w:p w14:paraId="18FE2EB0" w14:textId="77777777" w:rsidR="00F95431" w:rsidRPr="00FF2B42" w:rsidRDefault="00F95431" w:rsidP="00F95431">
      <w:pPr>
        <w:spacing w:after="0" w:line="240" w:lineRule="auto"/>
      </w:pPr>
    </w:p>
    <w:p w14:paraId="6A51E1B0" w14:textId="77777777" w:rsidR="00F95431" w:rsidRPr="00FF2B42" w:rsidRDefault="00F95431" w:rsidP="00F95431">
      <w:pPr>
        <w:pStyle w:val="ListParagraph"/>
        <w:numPr>
          <w:ilvl w:val="0"/>
          <w:numId w:val="6"/>
        </w:numPr>
        <w:spacing w:after="0" w:line="240" w:lineRule="auto"/>
      </w:pPr>
      <w:r>
        <w:t>Sam</w:t>
      </w:r>
      <w:r w:rsidRPr="00FF2B42">
        <w:t xml:space="preserve"> is preparing wooden beams when he receives a nasty splinter.  </w:t>
      </w:r>
      <w:r>
        <w:t>Her immune system would start by causing what to occur at the sight of injury?</w:t>
      </w:r>
    </w:p>
    <w:p w14:paraId="624C0F47" w14:textId="77777777" w:rsidR="00F95431" w:rsidRPr="00FF2B42" w:rsidRDefault="00F95431" w:rsidP="00F95431">
      <w:pPr>
        <w:pStyle w:val="ListParagraph"/>
        <w:numPr>
          <w:ilvl w:val="1"/>
          <w:numId w:val="6"/>
        </w:numPr>
        <w:spacing w:after="0" w:line="240" w:lineRule="auto"/>
      </w:pPr>
      <w:r w:rsidRPr="00FF2B42">
        <w:t xml:space="preserve">Mast cells release histamine </w:t>
      </w:r>
    </w:p>
    <w:p w14:paraId="1AF2F7AE" w14:textId="77777777" w:rsidR="00F95431" w:rsidRPr="00FF2B42" w:rsidRDefault="00F95431" w:rsidP="00F95431">
      <w:pPr>
        <w:pStyle w:val="ListParagraph"/>
        <w:numPr>
          <w:ilvl w:val="1"/>
          <w:numId w:val="6"/>
        </w:numPr>
        <w:spacing w:after="0" w:line="240" w:lineRule="auto"/>
      </w:pPr>
      <w:r w:rsidRPr="00FF2B42">
        <w:t>The capillaries become leaky to grant phagocytes access to the invading pathogen</w:t>
      </w:r>
    </w:p>
    <w:p w14:paraId="76147C5D" w14:textId="77777777" w:rsidR="00F95431" w:rsidRPr="00FF2B42" w:rsidRDefault="00F95431" w:rsidP="00F95431">
      <w:pPr>
        <w:pStyle w:val="ListParagraph"/>
        <w:numPr>
          <w:ilvl w:val="1"/>
          <w:numId w:val="6"/>
        </w:numPr>
        <w:spacing w:after="0" w:line="240" w:lineRule="auto"/>
      </w:pPr>
      <w:r w:rsidRPr="00FF2B42">
        <w:t>Nothing happens at the start because the body does not recognise the invading pathogens</w:t>
      </w:r>
    </w:p>
    <w:p w14:paraId="0AF3F7CC" w14:textId="77777777" w:rsidR="00F95431" w:rsidRDefault="00F95431" w:rsidP="00F95431">
      <w:pPr>
        <w:pStyle w:val="ListParagraph"/>
        <w:numPr>
          <w:ilvl w:val="1"/>
          <w:numId w:val="6"/>
        </w:numPr>
        <w:spacing w:after="0" w:line="240" w:lineRule="auto"/>
      </w:pPr>
      <w:r w:rsidRPr="00FF2B42">
        <w:t>Clotting in the injury area occurs</w:t>
      </w:r>
      <w:r w:rsidRPr="00FF2B42">
        <w:br/>
      </w:r>
    </w:p>
    <w:p w14:paraId="4C75F1E6" w14:textId="77777777" w:rsidR="00F95431" w:rsidRPr="00FF2B42" w:rsidRDefault="00F95431" w:rsidP="00F95431">
      <w:pPr>
        <w:spacing w:after="0" w:line="240" w:lineRule="auto"/>
        <w:ind w:left="1080"/>
      </w:pPr>
    </w:p>
    <w:p w14:paraId="63CDE583" w14:textId="77777777" w:rsidR="00F95431" w:rsidRDefault="00F95431" w:rsidP="00F95431">
      <w:pPr>
        <w:pStyle w:val="ListParagraph"/>
        <w:numPr>
          <w:ilvl w:val="0"/>
          <w:numId w:val="6"/>
        </w:numPr>
        <w:spacing w:after="0" w:line="240" w:lineRule="auto"/>
        <w:jc w:val="both"/>
      </w:pPr>
      <w:r>
        <w:t>James has developed flu, and his throat is very sore. Which of the following cells is responsible for destroying the cells of his throat because they have become infected by a virus?</w:t>
      </w:r>
    </w:p>
    <w:p w14:paraId="6CEAAE13" w14:textId="77777777" w:rsidR="00F95431" w:rsidRDefault="00F95431" w:rsidP="00F95431">
      <w:pPr>
        <w:pStyle w:val="ListParagraph"/>
        <w:numPr>
          <w:ilvl w:val="1"/>
          <w:numId w:val="6"/>
        </w:numPr>
        <w:spacing w:after="0" w:line="240" w:lineRule="auto"/>
        <w:jc w:val="both"/>
      </w:pPr>
      <w:r>
        <w:t>B Cells</w:t>
      </w:r>
    </w:p>
    <w:p w14:paraId="022506CB" w14:textId="77777777" w:rsidR="00F95431" w:rsidRDefault="00F95431" w:rsidP="00F95431">
      <w:pPr>
        <w:pStyle w:val="ListParagraph"/>
        <w:numPr>
          <w:ilvl w:val="1"/>
          <w:numId w:val="6"/>
        </w:numPr>
        <w:spacing w:after="0" w:line="240" w:lineRule="auto"/>
        <w:jc w:val="both"/>
      </w:pPr>
      <w:r>
        <w:t>Phagocytes</w:t>
      </w:r>
    </w:p>
    <w:p w14:paraId="61823ED5" w14:textId="77777777" w:rsidR="00F95431" w:rsidRDefault="00F95431" w:rsidP="00F95431">
      <w:pPr>
        <w:pStyle w:val="ListParagraph"/>
        <w:numPr>
          <w:ilvl w:val="1"/>
          <w:numId w:val="6"/>
        </w:numPr>
        <w:spacing w:after="0" w:line="240" w:lineRule="auto"/>
        <w:jc w:val="both"/>
      </w:pPr>
      <w:r>
        <w:t>Natural Killer Cells</w:t>
      </w:r>
    </w:p>
    <w:p w14:paraId="5CB16E36" w14:textId="77777777" w:rsidR="00F95431" w:rsidRDefault="00F95431" w:rsidP="00F95431">
      <w:pPr>
        <w:pStyle w:val="ListParagraph"/>
        <w:numPr>
          <w:ilvl w:val="1"/>
          <w:numId w:val="6"/>
        </w:numPr>
        <w:spacing w:after="0" w:line="240" w:lineRule="auto"/>
        <w:jc w:val="both"/>
      </w:pPr>
      <w:r>
        <w:t>Mast Cells</w:t>
      </w:r>
    </w:p>
    <w:p w14:paraId="1DDDEFA0" w14:textId="77777777" w:rsidR="00F95431" w:rsidRDefault="00F95431" w:rsidP="00F95431">
      <w:pPr>
        <w:autoSpaceDE w:val="0"/>
        <w:autoSpaceDN w:val="0"/>
        <w:adjustRightInd w:val="0"/>
        <w:spacing w:after="0" w:line="276" w:lineRule="auto"/>
        <w:jc w:val="both"/>
      </w:pPr>
    </w:p>
    <w:p w14:paraId="663E9714" w14:textId="77777777" w:rsidR="00F95431" w:rsidRDefault="00F95431" w:rsidP="00F95431">
      <w:pPr>
        <w:pStyle w:val="ListParagraph"/>
        <w:numPr>
          <w:ilvl w:val="0"/>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Which of the following will not efficiently prevent the transmission of a disease?</w:t>
      </w:r>
    </w:p>
    <w:p w14:paraId="0A36BED3"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Quarantine</w:t>
      </w:r>
    </w:p>
    <w:p w14:paraId="71434EFC"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Immunisation</w:t>
      </w:r>
    </w:p>
    <w:p w14:paraId="3E3A0B70"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Medications that disrupt pathogen life cycle</w:t>
      </w:r>
    </w:p>
    <w:p w14:paraId="53D5A51F" w14:textId="77777777" w:rsidR="00F95431" w:rsidRPr="00224234"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Anti-histamines</w:t>
      </w:r>
    </w:p>
    <w:p w14:paraId="462C8382" w14:textId="77777777" w:rsidR="00F95431" w:rsidRDefault="00F95431" w:rsidP="00F95431">
      <w:pPr>
        <w:tabs>
          <w:tab w:val="left" w:pos="2249"/>
        </w:tabs>
      </w:pPr>
    </w:p>
    <w:p w14:paraId="34BDE59F" w14:textId="77777777" w:rsidR="00F95431" w:rsidRDefault="00F95431" w:rsidP="00F95431">
      <w:pPr>
        <w:pStyle w:val="ListParagraph"/>
        <w:numPr>
          <w:ilvl w:val="0"/>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 xml:space="preserve">When chefs wash their hands after going to the toilet, they: </w:t>
      </w:r>
    </w:p>
    <w:p w14:paraId="741EE4F7"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reduce the likelihood of infecting their customers through airborne transmission</w:t>
      </w:r>
    </w:p>
    <w:p w14:paraId="6042E09F"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do not need soap as the water alone washes away pathogens</w:t>
      </w:r>
    </w:p>
    <w:p w14:paraId="00B02E93" w14:textId="77777777" w:rsidR="00F95431"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reduce the likelihood of infecting their customers through bodily fluids</w:t>
      </w:r>
    </w:p>
    <w:p w14:paraId="01F765B8" w14:textId="77777777" w:rsidR="00F95431" w:rsidRPr="00224234" w:rsidRDefault="00F95431" w:rsidP="00F95431">
      <w:pPr>
        <w:pStyle w:val="ListParagraph"/>
        <w:numPr>
          <w:ilvl w:val="1"/>
          <w:numId w:val="6"/>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lower the chance of their customers contracting food poisoning</w:t>
      </w:r>
    </w:p>
    <w:p w14:paraId="0B05ECAF" w14:textId="77777777" w:rsidR="00F95431" w:rsidRDefault="00F95431" w:rsidP="00F95431">
      <w:pPr>
        <w:tabs>
          <w:tab w:val="left" w:pos="2249"/>
        </w:tabs>
      </w:pPr>
    </w:p>
    <w:p w14:paraId="7D55B452" w14:textId="77777777" w:rsidR="00F95431" w:rsidRDefault="00F95431" w:rsidP="00F95431">
      <w:pPr>
        <w:spacing w:after="0" w:line="240" w:lineRule="auto"/>
        <w:jc w:val="both"/>
        <w:rPr>
          <w:b/>
          <w:i/>
        </w:rPr>
      </w:pPr>
    </w:p>
    <w:p w14:paraId="5BF3AEF0" w14:textId="77777777" w:rsidR="00F95431" w:rsidRDefault="00F95431" w:rsidP="00F95431">
      <w:pPr>
        <w:spacing w:after="0" w:line="240" w:lineRule="auto"/>
        <w:jc w:val="both"/>
        <w:rPr>
          <w:b/>
          <w:i/>
        </w:rPr>
      </w:pPr>
    </w:p>
    <w:p w14:paraId="2E8B0561" w14:textId="77777777" w:rsidR="00F95431" w:rsidRDefault="00F95431" w:rsidP="00F95431">
      <w:pPr>
        <w:spacing w:after="0" w:line="240" w:lineRule="auto"/>
        <w:jc w:val="both"/>
        <w:rPr>
          <w:b/>
          <w:i/>
        </w:rPr>
      </w:pPr>
    </w:p>
    <w:p w14:paraId="265A2C10" w14:textId="77777777" w:rsidR="00F95431" w:rsidRDefault="00F95431" w:rsidP="00F95431">
      <w:pPr>
        <w:spacing w:after="0" w:line="240" w:lineRule="auto"/>
        <w:jc w:val="both"/>
        <w:rPr>
          <w:b/>
          <w:i/>
        </w:rPr>
      </w:pPr>
    </w:p>
    <w:p w14:paraId="6C5922C6" w14:textId="77777777" w:rsidR="00F95431" w:rsidRDefault="00F95431" w:rsidP="00F95431">
      <w:pPr>
        <w:spacing w:after="0" w:line="240" w:lineRule="auto"/>
        <w:jc w:val="both"/>
        <w:rPr>
          <w:b/>
          <w:i/>
        </w:rPr>
      </w:pPr>
    </w:p>
    <w:p w14:paraId="3297F247" w14:textId="77777777" w:rsidR="00F95431" w:rsidRDefault="00F95431" w:rsidP="00F95431">
      <w:pPr>
        <w:spacing w:after="0" w:line="240" w:lineRule="auto"/>
        <w:jc w:val="both"/>
        <w:rPr>
          <w:i/>
        </w:rPr>
      </w:pPr>
      <w:r>
        <w:rPr>
          <w:b/>
          <w:i/>
        </w:rPr>
        <w:lastRenderedPageBreak/>
        <w:t xml:space="preserve">SHORT ANSWER </w:t>
      </w:r>
      <w:r>
        <w:rPr>
          <w:b/>
          <w:i/>
        </w:rPr>
        <w:tab/>
      </w:r>
      <w:r>
        <w:rPr>
          <w:b/>
          <w:i/>
        </w:rPr>
        <w:tab/>
      </w:r>
      <w:r>
        <w:rPr>
          <w:b/>
          <w:i/>
        </w:rPr>
        <w:tab/>
      </w:r>
      <w:r>
        <w:rPr>
          <w:b/>
          <w:i/>
        </w:rPr>
        <w:tab/>
      </w:r>
      <w:r>
        <w:rPr>
          <w:b/>
          <w:i/>
        </w:rPr>
        <w:tab/>
      </w:r>
      <w:r>
        <w:rPr>
          <w:b/>
          <w:i/>
        </w:rPr>
        <w:tab/>
      </w:r>
      <w:r>
        <w:rPr>
          <w:b/>
          <w:i/>
        </w:rPr>
        <w:tab/>
      </w:r>
      <w:r>
        <w:rPr>
          <w:b/>
          <w:i/>
        </w:rPr>
        <w:tab/>
      </w:r>
      <w:r>
        <w:rPr>
          <w:b/>
          <w:i/>
        </w:rPr>
        <w:tab/>
        <w:t xml:space="preserve">       </w:t>
      </w:r>
      <w:r>
        <w:rPr>
          <w:b/>
          <w:i/>
        </w:rPr>
        <w:tab/>
        <w:t xml:space="preserve"> (32 MARKS)</w:t>
      </w:r>
    </w:p>
    <w:p w14:paraId="0A365A73" w14:textId="77777777" w:rsidR="00F95431" w:rsidRPr="00273E3B" w:rsidRDefault="00F95431" w:rsidP="00F95431">
      <w:pPr>
        <w:autoSpaceDE w:val="0"/>
        <w:autoSpaceDN w:val="0"/>
        <w:adjustRightInd w:val="0"/>
        <w:spacing w:after="0" w:line="240" w:lineRule="auto"/>
        <w:rPr>
          <w:rFonts w:ascii="Symbol" w:hAnsi="Symbol" w:cs="Symbol"/>
          <w:color w:val="000000"/>
          <w:sz w:val="24"/>
          <w:szCs w:val="24"/>
          <w:lang w:val="en-GB"/>
        </w:rPr>
      </w:pPr>
    </w:p>
    <w:p w14:paraId="62389A48" w14:textId="77777777" w:rsidR="00F95431"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Define ‘infectious disease’.</w:t>
      </w:r>
      <w:r>
        <w:rPr>
          <w:rFonts w:ascii="Calibri" w:hAnsi="Calibri" w:cs="Calibri"/>
          <w:color w:val="000000"/>
          <w:lang w:val="en-GB"/>
        </w:rPr>
        <w:t xml:space="preserve"> </w:t>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r>
      <w:r>
        <w:rPr>
          <w:rFonts w:ascii="Calibri" w:hAnsi="Calibri" w:cs="Calibri"/>
          <w:color w:val="000000"/>
          <w:lang w:val="en-GB"/>
        </w:rPr>
        <w:tab/>
        <w:t xml:space="preserve">(1 mark) </w:t>
      </w:r>
    </w:p>
    <w:p w14:paraId="3083B850" w14:textId="77777777" w:rsidR="00F95431" w:rsidRDefault="00F95431" w:rsidP="00F95431">
      <w:pPr>
        <w:pStyle w:val="ListParagraph"/>
        <w:autoSpaceDE w:val="0"/>
        <w:autoSpaceDN w:val="0"/>
        <w:adjustRightInd w:val="0"/>
        <w:spacing w:after="119" w:line="360" w:lineRule="auto"/>
        <w:ind w:left="1080"/>
        <w:jc w:val="both"/>
        <w:rPr>
          <w:rFonts w:ascii="Calibri" w:hAnsi="Calibri" w:cs="Calibri"/>
          <w:color w:val="000000"/>
          <w:lang w:val="en-GB"/>
        </w:rPr>
      </w:pPr>
      <w:r>
        <w:rPr>
          <w:rFonts w:ascii="Calibri" w:hAnsi="Calibri" w:cs="Calibri"/>
          <w:color w:val="000000"/>
          <w:lang w:val="en-GB"/>
        </w:rPr>
        <w:t>___________________________________________________________________________________ __________________________________________________________________________________</w:t>
      </w:r>
    </w:p>
    <w:p w14:paraId="4842AE14" w14:textId="77777777" w:rsidR="00F95431" w:rsidRPr="00224234" w:rsidRDefault="00F95431" w:rsidP="00F95431">
      <w:pPr>
        <w:pStyle w:val="ListParagraph"/>
        <w:autoSpaceDE w:val="0"/>
        <w:autoSpaceDN w:val="0"/>
        <w:adjustRightInd w:val="0"/>
        <w:spacing w:after="119" w:line="276" w:lineRule="auto"/>
        <w:ind w:left="1080"/>
        <w:jc w:val="both"/>
        <w:rPr>
          <w:rFonts w:ascii="Calibri" w:hAnsi="Calibri" w:cs="Calibri"/>
          <w:color w:val="000000"/>
          <w:lang w:val="en-GB"/>
        </w:rPr>
      </w:pPr>
    </w:p>
    <w:p w14:paraId="411D0703" w14:textId="77777777" w:rsidR="00F95431" w:rsidRDefault="00F95431" w:rsidP="00F95431">
      <w:pPr>
        <w:pStyle w:val="ListParagraph"/>
        <w:numPr>
          <w:ilvl w:val="0"/>
          <w:numId w:val="11"/>
        </w:numPr>
        <w:spacing w:after="0" w:line="240" w:lineRule="auto"/>
        <w:jc w:val="both"/>
      </w:pPr>
      <w:r>
        <w:t xml:space="preserve">Draw a line to match the pathogens with their example </w:t>
      </w:r>
      <w:r>
        <w:tab/>
      </w:r>
      <w:r>
        <w:tab/>
      </w:r>
      <w:r>
        <w:tab/>
      </w:r>
      <w:r>
        <w:tab/>
        <w:t xml:space="preserve">             (2 marks)</w:t>
      </w:r>
    </w:p>
    <w:p w14:paraId="11A2DE73" w14:textId="77777777" w:rsidR="00F95431" w:rsidRDefault="00F95431" w:rsidP="00F95431">
      <w:pPr>
        <w:pStyle w:val="ListParagraph"/>
        <w:spacing w:after="0" w:line="240" w:lineRule="auto"/>
        <w:ind w:left="1080"/>
        <w:jc w:val="both"/>
      </w:pPr>
    </w:p>
    <w:tbl>
      <w:tblPr>
        <w:tblStyle w:val="TableGrid"/>
        <w:tblW w:w="0" w:type="auto"/>
        <w:tblInd w:w="1080" w:type="dxa"/>
        <w:tblLook w:val="04A0" w:firstRow="1" w:lastRow="0" w:firstColumn="1" w:lastColumn="0" w:noHBand="0" w:noVBand="1"/>
      </w:tblPr>
      <w:tblGrid>
        <w:gridCol w:w="2631"/>
        <w:gridCol w:w="2518"/>
        <w:gridCol w:w="2730"/>
      </w:tblGrid>
      <w:tr w:rsidR="00F95431" w14:paraId="10908B1C" w14:textId="77777777" w:rsidTr="00560EDD">
        <w:trPr>
          <w:trHeight w:val="496"/>
        </w:trPr>
        <w:tc>
          <w:tcPr>
            <w:tcW w:w="2631" w:type="dxa"/>
          </w:tcPr>
          <w:p w14:paraId="303CABE2" w14:textId="77777777" w:rsidR="00F95431" w:rsidRDefault="00F95431" w:rsidP="00560EDD">
            <w:pPr>
              <w:pStyle w:val="ListParagraph"/>
              <w:ind w:left="0"/>
              <w:jc w:val="center"/>
            </w:pPr>
            <w:r>
              <w:t>Bacteria</w:t>
            </w:r>
          </w:p>
        </w:tc>
        <w:tc>
          <w:tcPr>
            <w:tcW w:w="2518" w:type="dxa"/>
            <w:tcBorders>
              <w:top w:val="nil"/>
              <w:bottom w:val="nil"/>
            </w:tcBorders>
          </w:tcPr>
          <w:p w14:paraId="229AC93B" w14:textId="77777777" w:rsidR="00F95431" w:rsidRDefault="00F95431" w:rsidP="00560EDD">
            <w:pPr>
              <w:pStyle w:val="ListParagraph"/>
              <w:ind w:left="0"/>
              <w:jc w:val="center"/>
            </w:pPr>
          </w:p>
        </w:tc>
        <w:tc>
          <w:tcPr>
            <w:tcW w:w="2730" w:type="dxa"/>
          </w:tcPr>
          <w:p w14:paraId="2726A4E4" w14:textId="77777777" w:rsidR="00F95431" w:rsidRDefault="00F95431" w:rsidP="00560EDD">
            <w:pPr>
              <w:pStyle w:val="ListParagraph"/>
              <w:ind w:left="0"/>
              <w:jc w:val="center"/>
            </w:pPr>
            <w:r>
              <w:t>Tinea/Athlete’s Foot</w:t>
            </w:r>
          </w:p>
        </w:tc>
      </w:tr>
      <w:tr w:rsidR="00F95431" w14:paraId="16F57985" w14:textId="77777777" w:rsidTr="00560EDD">
        <w:trPr>
          <w:trHeight w:val="496"/>
        </w:trPr>
        <w:tc>
          <w:tcPr>
            <w:tcW w:w="2631" w:type="dxa"/>
          </w:tcPr>
          <w:p w14:paraId="14356134" w14:textId="77777777" w:rsidR="00F95431" w:rsidRDefault="00F95431" w:rsidP="00560EDD">
            <w:pPr>
              <w:pStyle w:val="ListParagraph"/>
              <w:ind w:left="0"/>
              <w:jc w:val="center"/>
            </w:pPr>
            <w:r>
              <w:t>Virus</w:t>
            </w:r>
          </w:p>
        </w:tc>
        <w:tc>
          <w:tcPr>
            <w:tcW w:w="2518" w:type="dxa"/>
            <w:tcBorders>
              <w:top w:val="nil"/>
              <w:bottom w:val="nil"/>
            </w:tcBorders>
          </w:tcPr>
          <w:p w14:paraId="5EDECBED" w14:textId="77777777" w:rsidR="00F95431" w:rsidRDefault="00F95431" w:rsidP="00560EDD">
            <w:pPr>
              <w:pStyle w:val="ListParagraph"/>
              <w:ind w:left="0"/>
              <w:jc w:val="center"/>
            </w:pPr>
          </w:p>
        </w:tc>
        <w:tc>
          <w:tcPr>
            <w:tcW w:w="2730" w:type="dxa"/>
          </w:tcPr>
          <w:p w14:paraId="24421A3E" w14:textId="77777777" w:rsidR="00F95431" w:rsidRDefault="00F95431" w:rsidP="00560EDD">
            <w:pPr>
              <w:pStyle w:val="ListParagraph"/>
              <w:ind w:left="0"/>
              <w:jc w:val="center"/>
            </w:pPr>
            <w:r>
              <w:t>Malaria</w:t>
            </w:r>
          </w:p>
        </w:tc>
      </w:tr>
      <w:tr w:rsidR="00F95431" w14:paraId="688F968F" w14:textId="77777777" w:rsidTr="00560EDD">
        <w:trPr>
          <w:trHeight w:val="496"/>
        </w:trPr>
        <w:tc>
          <w:tcPr>
            <w:tcW w:w="2631" w:type="dxa"/>
          </w:tcPr>
          <w:p w14:paraId="6243913F" w14:textId="77777777" w:rsidR="00F95431" w:rsidRDefault="00F95431" w:rsidP="00560EDD">
            <w:pPr>
              <w:pStyle w:val="ListParagraph"/>
              <w:ind w:left="0"/>
              <w:jc w:val="center"/>
            </w:pPr>
            <w:r>
              <w:t>Parasite</w:t>
            </w:r>
          </w:p>
        </w:tc>
        <w:tc>
          <w:tcPr>
            <w:tcW w:w="2518" w:type="dxa"/>
            <w:tcBorders>
              <w:top w:val="nil"/>
              <w:bottom w:val="nil"/>
            </w:tcBorders>
          </w:tcPr>
          <w:p w14:paraId="552804FD" w14:textId="77777777" w:rsidR="00F95431" w:rsidRDefault="00F95431" w:rsidP="00560EDD">
            <w:pPr>
              <w:pStyle w:val="ListParagraph"/>
              <w:ind w:left="0"/>
              <w:jc w:val="center"/>
            </w:pPr>
          </w:p>
        </w:tc>
        <w:tc>
          <w:tcPr>
            <w:tcW w:w="2730" w:type="dxa"/>
          </w:tcPr>
          <w:p w14:paraId="7B543559" w14:textId="77777777" w:rsidR="00F95431" w:rsidRDefault="00F95431" w:rsidP="00560EDD">
            <w:pPr>
              <w:pStyle w:val="ListParagraph"/>
              <w:ind w:left="0"/>
              <w:jc w:val="center"/>
            </w:pPr>
            <w:r>
              <w:t>Ross River</w:t>
            </w:r>
          </w:p>
        </w:tc>
      </w:tr>
      <w:tr w:rsidR="00F95431" w14:paraId="0194D528" w14:textId="77777777" w:rsidTr="00560EDD">
        <w:trPr>
          <w:trHeight w:val="496"/>
        </w:trPr>
        <w:tc>
          <w:tcPr>
            <w:tcW w:w="2631" w:type="dxa"/>
          </w:tcPr>
          <w:p w14:paraId="678FD645" w14:textId="77777777" w:rsidR="00F95431" w:rsidRDefault="00F95431" w:rsidP="00560EDD">
            <w:pPr>
              <w:pStyle w:val="ListParagraph"/>
              <w:ind w:left="0"/>
              <w:jc w:val="center"/>
            </w:pPr>
            <w:r>
              <w:t>Fungi</w:t>
            </w:r>
          </w:p>
        </w:tc>
        <w:tc>
          <w:tcPr>
            <w:tcW w:w="2518" w:type="dxa"/>
            <w:tcBorders>
              <w:top w:val="nil"/>
              <w:bottom w:val="nil"/>
            </w:tcBorders>
          </w:tcPr>
          <w:p w14:paraId="141C0B9B" w14:textId="77777777" w:rsidR="00F95431" w:rsidRDefault="00F95431" w:rsidP="00560EDD">
            <w:pPr>
              <w:pStyle w:val="ListParagraph"/>
              <w:ind w:left="0"/>
              <w:jc w:val="center"/>
            </w:pPr>
          </w:p>
        </w:tc>
        <w:tc>
          <w:tcPr>
            <w:tcW w:w="2730" w:type="dxa"/>
          </w:tcPr>
          <w:p w14:paraId="12F5FA6D" w14:textId="77777777" w:rsidR="00F95431" w:rsidRDefault="00F95431" w:rsidP="00560EDD">
            <w:pPr>
              <w:pStyle w:val="ListParagraph"/>
              <w:ind w:left="0"/>
              <w:jc w:val="center"/>
            </w:pPr>
            <w:r>
              <w:t>Food Poisoning</w:t>
            </w:r>
          </w:p>
        </w:tc>
      </w:tr>
    </w:tbl>
    <w:p w14:paraId="45C223CA" w14:textId="77777777" w:rsidR="00F95431" w:rsidRDefault="00F95431" w:rsidP="00F95431">
      <w:pPr>
        <w:pStyle w:val="ListParagraph"/>
        <w:spacing w:after="0" w:line="240" w:lineRule="auto"/>
        <w:ind w:left="1080"/>
        <w:jc w:val="both"/>
      </w:pPr>
    </w:p>
    <w:p w14:paraId="43E3E86E" w14:textId="77777777" w:rsidR="00F95431" w:rsidRDefault="00F95431" w:rsidP="00F95431">
      <w:pPr>
        <w:pStyle w:val="ListParagraph"/>
        <w:spacing w:after="0" w:line="240" w:lineRule="auto"/>
        <w:ind w:left="1080"/>
        <w:jc w:val="both"/>
      </w:pPr>
    </w:p>
    <w:tbl>
      <w:tblPr>
        <w:tblStyle w:val="TableGrid"/>
        <w:tblW w:w="0" w:type="auto"/>
        <w:tblInd w:w="1080" w:type="dxa"/>
        <w:tblLook w:val="04A0" w:firstRow="1" w:lastRow="0" w:firstColumn="1" w:lastColumn="0" w:noHBand="0" w:noVBand="1"/>
      </w:tblPr>
      <w:tblGrid>
        <w:gridCol w:w="2631"/>
        <w:gridCol w:w="2518"/>
        <w:gridCol w:w="2730"/>
      </w:tblGrid>
      <w:tr w:rsidR="00F95431" w14:paraId="376F7FEC" w14:textId="77777777" w:rsidTr="00560EDD">
        <w:trPr>
          <w:trHeight w:val="496"/>
        </w:trPr>
        <w:tc>
          <w:tcPr>
            <w:tcW w:w="2631" w:type="dxa"/>
          </w:tcPr>
          <w:p w14:paraId="1958A66B" w14:textId="77777777" w:rsidR="00F95431" w:rsidRDefault="00F95431" w:rsidP="00560EDD">
            <w:pPr>
              <w:pStyle w:val="ListParagraph"/>
              <w:ind w:left="0"/>
              <w:jc w:val="center"/>
            </w:pPr>
            <w:r>
              <w:t>Bacteria</w:t>
            </w:r>
          </w:p>
        </w:tc>
        <w:tc>
          <w:tcPr>
            <w:tcW w:w="2518" w:type="dxa"/>
            <w:tcBorders>
              <w:top w:val="nil"/>
              <w:bottom w:val="nil"/>
            </w:tcBorders>
          </w:tcPr>
          <w:p w14:paraId="78F52445" w14:textId="77777777" w:rsidR="00F95431" w:rsidRDefault="00F95431" w:rsidP="00560EDD">
            <w:pPr>
              <w:pStyle w:val="ListParagraph"/>
              <w:ind w:left="0"/>
              <w:jc w:val="center"/>
            </w:pPr>
          </w:p>
        </w:tc>
        <w:tc>
          <w:tcPr>
            <w:tcW w:w="2730" w:type="dxa"/>
          </w:tcPr>
          <w:p w14:paraId="6F7D5D41" w14:textId="77777777" w:rsidR="00F95431" w:rsidRDefault="00F95431" w:rsidP="00560EDD">
            <w:pPr>
              <w:pStyle w:val="ListParagraph"/>
              <w:ind w:left="0"/>
              <w:jc w:val="center"/>
            </w:pPr>
            <w:r>
              <w:t>Ringworm</w:t>
            </w:r>
          </w:p>
        </w:tc>
      </w:tr>
      <w:tr w:rsidR="00F95431" w14:paraId="3DBE6095" w14:textId="77777777" w:rsidTr="00560EDD">
        <w:trPr>
          <w:trHeight w:val="496"/>
        </w:trPr>
        <w:tc>
          <w:tcPr>
            <w:tcW w:w="2631" w:type="dxa"/>
          </w:tcPr>
          <w:p w14:paraId="4B8B5D92" w14:textId="77777777" w:rsidR="00F95431" w:rsidRDefault="00F95431" w:rsidP="00560EDD">
            <w:pPr>
              <w:pStyle w:val="ListParagraph"/>
              <w:ind w:left="0"/>
              <w:jc w:val="center"/>
            </w:pPr>
            <w:r>
              <w:t>Virus</w:t>
            </w:r>
          </w:p>
        </w:tc>
        <w:tc>
          <w:tcPr>
            <w:tcW w:w="2518" w:type="dxa"/>
            <w:tcBorders>
              <w:top w:val="nil"/>
              <w:bottom w:val="nil"/>
            </w:tcBorders>
          </w:tcPr>
          <w:p w14:paraId="3C9185E7" w14:textId="77777777" w:rsidR="00F95431" w:rsidRDefault="00F95431" w:rsidP="00560EDD">
            <w:pPr>
              <w:pStyle w:val="ListParagraph"/>
              <w:ind w:left="0"/>
              <w:jc w:val="center"/>
            </w:pPr>
          </w:p>
        </w:tc>
        <w:tc>
          <w:tcPr>
            <w:tcW w:w="2730" w:type="dxa"/>
          </w:tcPr>
          <w:p w14:paraId="35CABCEB" w14:textId="77777777" w:rsidR="00F95431" w:rsidRDefault="00F95431" w:rsidP="00560EDD">
            <w:pPr>
              <w:pStyle w:val="ListParagraph"/>
              <w:ind w:left="0"/>
              <w:jc w:val="center"/>
            </w:pPr>
            <w:r>
              <w:t>Tapeworm</w:t>
            </w:r>
          </w:p>
        </w:tc>
      </w:tr>
      <w:tr w:rsidR="00F95431" w14:paraId="1C44FD64" w14:textId="77777777" w:rsidTr="00560EDD">
        <w:trPr>
          <w:trHeight w:val="496"/>
        </w:trPr>
        <w:tc>
          <w:tcPr>
            <w:tcW w:w="2631" w:type="dxa"/>
          </w:tcPr>
          <w:p w14:paraId="4B8C0C78" w14:textId="77777777" w:rsidR="00F95431" w:rsidRDefault="00F95431" w:rsidP="00560EDD">
            <w:pPr>
              <w:pStyle w:val="ListParagraph"/>
              <w:ind w:left="0"/>
              <w:jc w:val="center"/>
            </w:pPr>
            <w:r>
              <w:t>Parasite</w:t>
            </w:r>
          </w:p>
        </w:tc>
        <w:tc>
          <w:tcPr>
            <w:tcW w:w="2518" w:type="dxa"/>
            <w:tcBorders>
              <w:top w:val="nil"/>
              <w:bottom w:val="nil"/>
            </w:tcBorders>
          </w:tcPr>
          <w:p w14:paraId="56C7375A" w14:textId="77777777" w:rsidR="00F95431" w:rsidRDefault="00F95431" w:rsidP="00560EDD">
            <w:pPr>
              <w:pStyle w:val="ListParagraph"/>
              <w:ind w:left="0"/>
              <w:jc w:val="center"/>
            </w:pPr>
          </w:p>
        </w:tc>
        <w:tc>
          <w:tcPr>
            <w:tcW w:w="2730" w:type="dxa"/>
          </w:tcPr>
          <w:p w14:paraId="33A356C8" w14:textId="77777777" w:rsidR="00F95431" w:rsidRDefault="00F95431" w:rsidP="00560EDD">
            <w:pPr>
              <w:pStyle w:val="ListParagraph"/>
              <w:ind w:left="0"/>
              <w:jc w:val="center"/>
            </w:pPr>
            <w:r>
              <w:t>Influenza</w:t>
            </w:r>
          </w:p>
        </w:tc>
      </w:tr>
      <w:tr w:rsidR="00F95431" w14:paraId="1B83585D" w14:textId="77777777" w:rsidTr="00560EDD">
        <w:trPr>
          <w:trHeight w:val="496"/>
        </w:trPr>
        <w:tc>
          <w:tcPr>
            <w:tcW w:w="2631" w:type="dxa"/>
          </w:tcPr>
          <w:p w14:paraId="1DB9AACA" w14:textId="77777777" w:rsidR="00F95431" w:rsidRDefault="00F95431" w:rsidP="00560EDD">
            <w:pPr>
              <w:pStyle w:val="ListParagraph"/>
              <w:ind w:left="0"/>
              <w:jc w:val="center"/>
            </w:pPr>
            <w:r>
              <w:t>Fungi</w:t>
            </w:r>
          </w:p>
        </w:tc>
        <w:tc>
          <w:tcPr>
            <w:tcW w:w="2518" w:type="dxa"/>
            <w:tcBorders>
              <w:top w:val="nil"/>
              <w:bottom w:val="nil"/>
            </w:tcBorders>
          </w:tcPr>
          <w:p w14:paraId="76D9C977" w14:textId="77777777" w:rsidR="00F95431" w:rsidRDefault="00F95431" w:rsidP="00560EDD">
            <w:pPr>
              <w:pStyle w:val="ListParagraph"/>
              <w:ind w:left="0"/>
              <w:jc w:val="center"/>
            </w:pPr>
          </w:p>
        </w:tc>
        <w:tc>
          <w:tcPr>
            <w:tcW w:w="2730" w:type="dxa"/>
          </w:tcPr>
          <w:p w14:paraId="1C12E261" w14:textId="77777777" w:rsidR="00F95431" w:rsidRDefault="00F95431" w:rsidP="00560EDD">
            <w:pPr>
              <w:pStyle w:val="ListParagraph"/>
              <w:ind w:left="0"/>
              <w:jc w:val="center"/>
            </w:pPr>
            <w:r>
              <w:t>The Plague</w:t>
            </w:r>
          </w:p>
        </w:tc>
      </w:tr>
    </w:tbl>
    <w:p w14:paraId="18E1B94F" w14:textId="77777777" w:rsidR="00F95431" w:rsidRDefault="00F95431" w:rsidP="00F95431">
      <w:pPr>
        <w:pStyle w:val="ListParagraph"/>
        <w:spacing w:after="0" w:line="240" w:lineRule="auto"/>
        <w:ind w:left="1080"/>
        <w:jc w:val="both"/>
      </w:pPr>
    </w:p>
    <w:p w14:paraId="268ED727" w14:textId="77777777" w:rsidR="00F95431" w:rsidRPr="00224234"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t xml:space="preserve">Parasites rarely kill their host. Suggest a possible reason. </w:t>
      </w:r>
      <w:r>
        <w:tab/>
      </w:r>
      <w:r>
        <w:tab/>
      </w:r>
      <w:r>
        <w:tab/>
        <w:t xml:space="preserve">                  (2 marks)</w:t>
      </w:r>
    </w:p>
    <w:p w14:paraId="50E0C9A2" w14:textId="77777777" w:rsidR="00F95431" w:rsidRDefault="00F95431" w:rsidP="00F95431">
      <w:pPr>
        <w:autoSpaceDE w:val="0"/>
        <w:autoSpaceDN w:val="0"/>
        <w:adjustRightInd w:val="0"/>
        <w:spacing w:after="119" w:line="276" w:lineRule="auto"/>
        <w:jc w:val="both"/>
        <w:rPr>
          <w:rFonts w:ascii="Calibri" w:hAnsi="Calibri" w:cs="Calibri"/>
          <w:color w:val="000000"/>
          <w:lang w:val="en-GB"/>
        </w:rPr>
      </w:pPr>
    </w:p>
    <w:p w14:paraId="5AA43D37" w14:textId="77777777" w:rsidR="00F95431" w:rsidRPr="00224234"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 xml:space="preserve">Sarah recently went on holiday to Sudan to visit her Sudanese friend. While there, Sarah was taken to lots of places by her friend, and she ate and drank the same as her friend, though it was her first time eating and drinking this cuisine and she became ill. The food and water were not contaminated, and Sarah has no intolerances. Suggest a possible explanation as to why Sarah fell ill but her friend didn’t. </w:t>
      </w:r>
      <w:r>
        <w:rPr>
          <w:rFonts w:ascii="Calibri" w:hAnsi="Calibri" w:cs="Calibri"/>
          <w:color w:val="000000"/>
          <w:lang w:val="en-GB"/>
        </w:rPr>
        <w:t>(2 marks)</w:t>
      </w:r>
    </w:p>
    <w:p w14:paraId="69CD605D" w14:textId="77777777" w:rsidR="00F95431" w:rsidRPr="00224234" w:rsidRDefault="00F95431" w:rsidP="00F95431">
      <w:pPr>
        <w:pStyle w:val="ListParagraph"/>
        <w:autoSpaceDE w:val="0"/>
        <w:autoSpaceDN w:val="0"/>
        <w:adjustRightInd w:val="0"/>
        <w:spacing w:after="119" w:line="276" w:lineRule="auto"/>
        <w:ind w:left="1800"/>
        <w:jc w:val="both"/>
        <w:rPr>
          <w:rFonts w:ascii="Calibri" w:hAnsi="Calibri" w:cs="Calibri"/>
          <w:color w:val="000000"/>
          <w:lang w:val="en-GB"/>
        </w:rPr>
      </w:pPr>
    </w:p>
    <w:p w14:paraId="06F6B385" w14:textId="77777777" w:rsidR="00F95431" w:rsidRPr="00224234" w:rsidRDefault="00F95431" w:rsidP="00F95431">
      <w:pPr>
        <w:pStyle w:val="ListParagraph"/>
        <w:autoSpaceDE w:val="0"/>
        <w:autoSpaceDN w:val="0"/>
        <w:adjustRightInd w:val="0"/>
        <w:spacing w:after="119" w:line="276" w:lineRule="auto"/>
        <w:ind w:left="1800"/>
        <w:jc w:val="both"/>
        <w:rPr>
          <w:rFonts w:ascii="Calibri" w:hAnsi="Calibri" w:cs="Calibri"/>
          <w:color w:val="000000"/>
          <w:lang w:val="en-GB"/>
        </w:rPr>
      </w:pPr>
    </w:p>
    <w:p w14:paraId="41519FBA" w14:textId="77777777" w:rsidR="00F95431"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Describe four ways that a disease can be transmitted from one person to another. (4 marks)</w:t>
      </w:r>
    </w:p>
    <w:p w14:paraId="73697510" w14:textId="77777777" w:rsidR="00F95431" w:rsidRPr="00224234" w:rsidRDefault="00F95431" w:rsidP="00F95431">
      <w:pPr>
        <w:pStyle w:val="ListParagraph"/>
        <w:autoSpaceDE w:val="0"/>
        <w:autoSpaceDN w:val="0"/>
        <w:adjustRightInd w:val="0"/>
        <w:spacing w:after="119" w:line="276" w:lineRule="auto"/>
        <w:ind w:left="1080"/>
        <w:jc w:val="both"/>
        <w:rPr>
          <w:rFonts w:ascii="Calibri" w:hAnsi="Calibri" w:cs="Calibri"/>
          <w:color w:val="000000"/>
          <w:lang w:val="en-GB"/>
        </w:rPr>
      </w:pPr>
    </w:p>
    <w:p w14:paraId="2FBCE67E" w14:textId="77777777" w:rsidR="00F95431"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List two adaptations that bacteria have and explain why the enable entry to the human body. (4 marks)</w:t>
      </w:r>
    </w:p>
    <w:p w14:paraId="7CE33707" w14:textId="77777777" w:rsidR="00F95431" w:rsidRPr="00224234" w:rsidRDefault="00F95431" w:rsidP="00F95431">
      <w:pPr>
        <w:pStyle w:val="ListParagraph"/>
        <w:rPr>
          <w:rFonts w:ascii="Calibri" w:hAnsi="Calibri" w:cs="Calibri"/>
          <w:color w:val="000000"/>
          <w:lang w:val="en-GB"/>
        </w:rPr>
      </w:pPr>
    </w:p>
    <w:p w14:paraId="33C2FDC8" w14:textId="77777777" w:rsidR="00F95431" w:rsidRPr="00224234" w:rsidRDefault="00F95431" w:rsidP="00F95431">
      <w:pPr>
        <w:autoSpaceDE w:val="0"/>
        <w:autoSpaceDN w:val="0"/>
        <w:adjustRightInd w:val="0"/>
        <w:spacing w:after="119" w:line="276" w:lineRule="auto"/>
        <w:jc w:val="both"/>
        <w:rPr>
          <w:rFonts w:ascii="Calibri" w:hAnsi="Calibri" w:cs="Calibri"/>
          <w:color w:val="000000"/>
          <w:lang w:val="en-GB"/>
        </w:rPr>
      </w:pPr>
    </w:p>
    <w:p w14:paraId="5A8EAD68" w14:textId="77777777" w:rsidR="00F95431" w:rsidRPr="00224234"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Rice is a food that commonly causes food poisoning. This is because the bacteria in rice can form endospores. Explain what an endospore is, and why it provides bacteria with a survival advantage. (2 marks)</w:t>
      </w:r>
    </w:p>
    <w:p w14:paraId="2E9F6120" w14:textId="77777777" w:rsidR="00F95431" w:rsidRDefault="00F95431" w:rsidP="00F95431">
      <w:pPr>
        <w:autoSpaceDE w:val="0"/>
        <w:autoSpaceDN w:val="0"/>
        <w:adjustRightInd w:val="0"/>
        <w:spacing w:after="119" w:line="276" w:lineRule="auto"/>
        <w:jc w:val="both"/>
        <w:rPr>
          <w:rFonts w:ascii="Calibri" w:hAnsi="Calibri" w:cs="Calibri"/>
          <w:color w:val="000000"/>
          <w:lang w:val="en-GB"/>
        </w:rPr>
      </w:pPr>
    </w:p>
    <w:p w14:paraId="335DC325" w14:textId="77777777" w:rsidR="00F95431" w:rsidRDefault="00F95431" w:rsidP="00F95431">
      <w:pPr>
        <w:pStyle w:val="ListParagraph"/>
        <w:numPr>
          <w:ilvl w:val="0"/>
          <w:numId w:val="11"/>
        </w:numPr>
        <w:autoSpaceDE w:val="0"/>
        <w:autoSpaceDN w:val="0"/>
        <w:adjustRightInd w:val="0"/>
        <w:spacing w:after="119" w:line="276" w:lineRule="auto"/>
        <w:jc w:val="both"/>
        <w:rPr>
          <w:rFonts w:ascii="Calibri" w:hAnsi="Calibri" w:cs="Calibri"/>
          <w:color w:val="000000"/>
          <w:lang w:val="en-GB"/>
        </w:rPr>
      </w:pPr>
      <w:r w:rsidRPr="00224234">
        <w:rPr>
          <w:rFonts w:ascii="Calibri" w:hAnsi="Calibri" w:cs="Calibri"/>
          <w:color w:val="000000"/>
          <w:lang w:val="en-GB"/>
        </w:rPr>
        <w:t>Explain what a bacterial capsule is, and why it enables entry to the human body. (2 marks)</w:t>
      </w:r>
    </w:p>
    <w:p w14:paraId="2F1436F6" w14:textId="77777777" w:rsidR="00F95431" w:rsidRPr="00224234" w:rsidRDefault="00F95431" w:rsidP="00F95431">
      <w:pPr>
        <w:pStyle w:val="ListParagraph"/>
        <w:rPr>
          <w:rFonts w:ascii="Calibri" w:hAnsi="Calibri" w:cs="Calibri"/>
          <w:color w:val="000000"/>
          <w:lang w:val="en-GB"/>
        </w:rPr>
      </w:pPr>
    </w:p>
    <w:p w14:paraId="358D5103" w14:textId="77777777" w:rsidR="00F95431" w:rsidRPr="00224234" w:rsidRDefault="00F95431" w:rsidP="00F95431">
      <w:pPr>
        <w:pStyle w:val="ListParagraph"/>
        <w:autoSpaceDE w:val="0"/>
        <w:autoSpaceDN w:val="0"/>
        <w:adjustRightInd w:val="0"/>
        <w:spacing w:after="119" w:line="276" w:lineRule="auto"/>
        <w:ind w:left="1080"/>
        <w:jc w:val="both"/>
        <w:rPr>
          <w:rFonts w:ascii="Calibri" w:hAnsi="Calibri" w:cs="Calibri"/>
          <w:color w:val="000000"/>
          <w:lang w:val="en-GB"/>
        </w:rPr>
      </w:pPr>
    </w:p>
    <w:p w14:paraId="0969AB2C" w14:textId="77777777" w:rsidR="00F95431" w:rsidRPr="00224234" w:rsidRDefault="00F95431" w:rsidP="00F95431">
      <w:pPr>
        <w:pStyle w:val="ListParagraph"/>
        <w:numPr>
          <w:ilvl w:val="0"/>
          <w:numId w:val="11"/>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lastRenderedPageBreak/>
        <w:t>A friend of yours is going to malaria-prone Nepal for leavers. In the space below, outline one recommendation you have to reduce your friends’ chance of contracting malaria, and explain why it will help. (2 marks)</w:t>
      </w:r>
    </w:p>
    <w:p w14:paraId="35D86A9C" w14:textId="77777777" w:rsidR="00F95431" w:rsidRPr="009F3729" w:rsidRDefault="00F95431" w:rsidP="00F95431">
      <w:pPr>
        <w:pStyle w:val="ListParagraph"/>
        <w:autoSpaceDE w:val="0"/>
        <w:autoSpaceDN w:val="0"/>
        <w:adjustRightInd w:val="0"/>
        <w:spacing w:after="0" w:line="276" w:lineRule="auto"/>
        <w:ind w:left="1440"/>
        <w:jc w:val="both"/>
        <w:rPr>
          <w:rFonts w:ascii="Calibri" w:hAnsi="Calibri" w:cs="Calibri"/>
          <w:color w:val="C45911" w:themeColor="accent2" w:themeShade="BF"/>
          <w:lang w:val="en-GB"/>
        </w:rPr>
      </w:pPr>
    </w:p>
    <w:p w14:paraId="4A7EC248" w14:textId="77777777" w:rsidR="00F95431" w:rsidRDefault="00F95431" w:rsidP="00F95431">
      <w:pPr>
        <w:autoSpaceDE w:val="0"/>
        <w:autoSpaceDN w:val="0"/>
        <w:adjustRightInd w:val="0"/>
        <w:spacing w:after="0" w:line="276" w:lineRule="auto"/>
        <w:jc w:val="both"/>
        <w:rPr>
          <w:rFonts w:ascii="Calibri" w:hAnsi="Calibri" w:cs="Calibri"/>
          <w:color w:val="000000"/>
          <w:lang w:val="en-GB"/>
        </w:rPr>
      </w:pPr>
    </w:p>
    <w:p w14:paraId="7BF0154D" w14:textId="77777777" w:rsidR="00F95431" w:rsidRPr="00224234" w:rsidRDefault="00F95431" w:rsidP="00F95431">
      <w:pPr>
        <w:pStyle w:val="ListParagraph"/>
        <w:numPr>
          <w:ilvl w:val="0"/>
          <w:numId w:val="11"/>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Explain why patients in third-world hospitals are more prone to water-borne diseases than Australians. In your answer, address the differences in infrastructure, education and hygiene practises. (3 marks)</w:t>
      </w:r>
    </w:p>
    <w:p w14:paraId="446E204F" w14:textId="77777777" w:rsidR="00F95431" w:rsidRDefault="00F95431" w:rsidP="00F95431">
      <w:pPr>
        <w:autoSpaceDE w:val="0"/>
        <w:autoSpaceDN w:val="0"/>
        <w:adjustRightInd w:val="0"/>
        <w:spacing w:after="0" w:line="276" w:lineRule="auto"/>
        <w:ind w:left="1800"/>
        <w:jc w:val="both"/>
        <w:rPr>
          <w:rFonts w:ascii="Calibri" w:hAnsi="Calibri" w:cs="Calibri"/>
          <w:color w:val="000000"/>
          <w:lang w:val="en-GB"/>
        </w:rPr>
      </w:pPr>
    </w:p>
    <w:p w14:paraId="4FDA61EC" w14:textId="77777777" w:rsidR="00F95431" w:rsidRPr="000466E5" w:rsidRDefault="00F95431" w:rsidP="00F95431">
      <w:pPr>
        <w:autoSpaceDE w:val="0"/>
        <w:autoSpaceDN w:val="0"/>
        <w:adjustRightInd w:val="0"/>
        <w:spacing w:after="0" w:line="276" w:lineRule="auto"/>
        <w:ind w:left="1800"/>
        <w:jc w:val="both"/>
        <w:rPr>
          <w:rFonts w:ascii="Calibri" w:hAnsi="Calibri" w:cs="Calibri"/>
          <w:color w:val="000000"/>
          <w:lang w:val="en-GB"/>
        </w:rPr>
      </w:pPr>
    </w:p>
    <w:p w14:paraId="07EB71CE" w14:textId="77777777" w:rsidR="00F95431" w:rsidRDefault="00F95431" w:rsidP="00F95431">
      <w:pPr>
        <w:pStyle w:val="ListParagraph"/>
        <w:numPr>
          <w:ilvl w:val="0"/>
          <w:numId w:val="11"/>
        </w:numPr>
        <w:autoSpaceDE w:val="0"/>
        <w:autoSpaceDN w:val="0"/>
        <w:adjustRightInd w:val="0"/>
        <w:spacing w:after="121" w:line="276" w:lineRule="auto"/>
        <w:jc w:val="both"/>
        <w:rPr>
          <w:rFonts w:ascii="Calibri" w:hAnsi="Calibri" w:cs="Calibri"/>
          <w:color w:val="000000"/>
          <w:lang w:val="en-GB"/>
        </w:rPr>
      </w:pPr>
      <w:r w:rsidRPr="00224234">
        <w:rPr>
          <w:rFonts w:ascii="Calibri" w:hAnsi="Calibri" w:cs="Calibri"/>
          <w:color w:val="000000"/>
          <w:lang w:val="en-GB"/>
        </w:rPr>
        <w:t>Josie was walking barefoot outside when she accidently stood on a dirty nail. The next day, the wound was red, hot, swollen and sore. Explain why Josie experienced each of these symptoms. (4 marks)</w:t>
      </w:r>
    </w:p>
    <w:p w14:paraId="6E79A1DB" w14:textId="77777777" w:rsidR="00F95431" w:rsidRPr="00224234" w:rsidRDefault="00F95431" w:rsidP="00F95431">
      <w:pPr>
        <w:pStyle w:val="ListParagraph"/>
        <w:autoSpaceDE w:val="0"/>
        <w:autoSpaceDN w:val="0"/>
        <w:adjustRightInd w:val="0"/>
        <w:spacing w:after="121" w:line="276" w:lineRule="auto"/>
        <w:ind w:left="1080"/>
        <w:jc w:val="both"/>
        <w:rPr>
          <w:rFonts w:ascii="Calibri" w:hAnsi="Calibri" w:cs="Calibri"/>
          <w:color w:val="000000"/>
          <w:lang w:val="en-GB"/>
        </w:rPr>
      </w:pPr>
    </w:p>
    <w:p w14:paraId="4B434D56" w14:textId="77777777" w:rsidR="00F95431" w:rsidRDefault="00F95431" w:rsidP="00F95431">
      <w:pPr>
        <w:pStyle w:val="ListParagraph"/>
        <w:numPr>
          <w:ilvl w:val="0"/>
          <w:numId w:val="11"/>
        </w:numPr>
        <w:autoSpaceDE w:val="0"/>
        <w:autoSpaceDN w:val="0"/>
        <w:adjustRightInd w:val="0"/>
        <w:spacing w:after="121" w:line="276" w:lineRule="auto"/>
        <w:jc w:val="both"/>
        <w:rPr>
          <w:rFonts w:ascii="Calibri" w:hAnsi="Calibri" w:cs="Calibri"/>
          <w:color w:val="000000"/>
          <w:lang w:val="en-GB"/>
        </w:rPr>
      </w:pPr>
      <w:r w:rsidRPr="00224234">
        <w:rPr>
          <w:rFonts w:ascii="Calibri" w:hAnsi="Calibri" w:cs="Calibri"/>
          <w:color w:val="000000"/>
          <w:lang w:val="en-GB"/>
        </w:rPr>
        <w:t>Explain how cilia and mucous membranes in your respiratory system work together to reduce your chance of becoming infected.</w:t>
      </w:r>
      <w:r>
        <w:rPr>
          <w:rFonts w:ascii="Calibri" w:hAnsi="Calibri" w:cs="Calibri"/>
          <w:color w:val="000000"/>
          <w:lang w:val="en-GB"/>
        </w:rPr>
        <w:t xml:space="preserve"> (2 marks)</w:t>
      </w:r>
    </w:p>
    <w:p w14:paraId="6FFAC2F7" w14:textId="77777777" w:rsidR="00F95431" w:rsidRPr="00224234" w:rsidRDefault="00F95431" w:rsidP="00F95431">
      <w:pPr>
        <w:pStyle w:val="ListParagraph"/>
        <w:rPr>
          <w:rFonts w:ascii="Calibri" w:hAnsi="Calibri" w:cs="Calibri"/>
          <w:color w:val="000000"/>
          <w:lang w:val="en-GB"/>
        </w:rPr>
      </w:pPr>
    </w:p>
    <w:p w14:paraId="02167F10" w14:textId="77777777" w:rsidR="00F95431" w:rsidRPr="00224234" w:rsidRDefault="00F95431" w:rsidP="00F95431">
      <w:pPr>
        <w:pStyle w:val="ListParagraph"/>
        <w:autoSpaceDE w:val="0"/>
        <w:autoSpaceDN w:val="0"/>
        <w:adjustRightInd w:val="0"/>
        <w:spacing w:after="121" w:line="276" w:lineRule="auto"/>
        <w:ind w:left="1080"/>
        <w:jc w:val="both"/>
        <w:rPr>
          <w:rFonts w:ascii="Calibri" w:hAnsi="Calibri" w:cs="Calibri"/>
          <w:color w:val="000000"/>
          <w:lang w:val="en-GB"/>
        </w:rPr>
      </w:pPr>
    </w:p>
    <w:p w14:paraId="341529B5" w14:textId="77777777" w:rsidR="00F95431" w:rsidRPr="00224234" w:rsidRDefault="00F95431" w:rsidP="00F95431">
      <w:pPr>
        <w:pStyle w:val="ListParagraph"/>
        <w:numPr>
          <w:ilvl w:val="0"/>
          <w:numId w:val="11"/>
        </w:numPr>
        <w:autoSpaceDE w:val="0"/>
        <w:autoSpaceDN w:val="0"/>
        <w:adjustRightInd w:val="0"/>
        <w:spacing w:after="121" w:line="276" w:lineRule="auto"/>
        <w:jc w:val="both"/>
        <w:rPr>
          <w:rFonts w:ascii="Calibri" w:hAnsi="Calibri" w:cs="Calibri"/>
          <w:color w:val="000000"/>
          <w:lang w:val="en-GB"/>
        </w:rPr>
      </w:pPr>
      <w:r>
        <w:t xml:space="preserve">In the space below, label three external defences, other than cilia and mucous membranes, </w:t>
      </w:r>
      <w:proofErr w:type="gramStart"/>
      <w:r>
        <w:t>that help</w:t>
      </w:r>
      <w:proofErr w:type="gramEnd"/>
      <w:r>
        <w:t xml:space="preserve"> to reduce your chance of contracting an infectious disease. (3 marks)</w:t>
      </w:r>
    </w:p>
    <w:p w14:paraId="2AEDD4A2" w14:textId="77777777" w:rsidR="00F95431" w:rsidRPr="00224234" w:rsidRDefault="00F95431" w:rsidP="00F95431">
      <w:pPr>
        <w:pStyle w:val="ListParagraph"/>
        <w:autoSpaceDE w:val="0"/>
        <w:autoSpaceDN w:val="0"/>
        <w:adjustRightInd w:val="0"/>
        <w:spacing w:after="121" w:line="276" w:lineRule="auto"/>
        <w:ind w:left="1080"/>
        <w:jc w:val="both"/>
        <w:rPr>
          <w:rFonts w:ascii="Calibri" w:hAnsi="Calibri" w:cs="Calibri"/>
          <w:color w:val="000000"/>
          <w:lang w:val="en-GB"/>
        </w:rPr>
      </w:pPr>
    </w:p>
    <w:p w14:paraId="01030719" w14:textId="77777777" w:rsidR="00F95431" w:rsidRPr="00224234" w:rsidRDefault="00F95431" w:rsidP="00F95431">
      <w:pPr>
        <w:pStyle w:val="ListParagraph"/>
        <w:numPr>
          <w:ilvl w:val="0"/>
          <w:numId w:val="11"/>
        </w:numPr>
        <w:autoSpaceDE w:val="0"/>
        <w:autoSpaceDN w:val="0"/>
        <w:adjustRightInd w:val="0"/>
        <w:spacing w:after="121" w:line="276" w:lineRule="auto"/>
        <w:jc w:val="both"/>
        <w:rPr>
          <w:rFonts w:ascii="Calibri" w:hAnsi="Calibri" w:cs="Calibri"/>
          <w:color w:val="000000"/>
          <w:lang w:val="en-GB"/>
        </w:rPr>
      </w:pPr>
      <w:r>
        <w:t>Describe  three things that histamine do to cause inflammation (3 marks)</w:t>
      </w:r>
    </w:p>
    <w:p w14:paraId="6C33FF0E" w14:textId="77777777" w:rsidR="00F95431" w:rsidRDefault="00F95431" w:rsidP="00F95431">
      <w:pPr>
        <w:pStyle w:val="ListParagraph"/>
        <w:autoSpaceDE w:val="0"/>
        <w:autoSpaceDN w:val="0"/>
        <w:adjustRightInd w:val="0"/>
        <w:spacing w:after="121" w:line="276" w:lineRule="auto"/>
        <w:ind w:left="1440"/>
        <w:jc w:val="both"/>
        <w:rPr>
          <w:rFonts w:ascii="Calibri" w:hAnsi="Calibri" w:cs="Calibri"/>
          <w:color w:val="000000"/>
          <w:lang w:val="en-GB"/>
        </w:rPr>
      </w:pPr>
    </w:p>
    <w:p w14:paraId="21CCA60A" w14:textId="77777777" w:rsidR="00F95431" w:rsidRDefault="00F95431" w:rsidP="00F95431">
      <w:pPr>
        <w:pStyle w:val="ListParagraph"/>
        <w:numPr>
          <w:ilvl w:val="0"/>
          <w:numId w:val="11"/>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Compare antigens and antibodies. (2 marks)</w:t>
      </w:r>
    </w:p>
    <w:p w14:paraId="430A8681" w14:textId="77777777" w:rsidR="00F95431" w:rsidRPr="00224234" w:rsidRDefault="00F95431" w:rsidP="00F95431">
      <w:pPr>
        <w:pStyle w:val="ListParagraph"/>
        <w:rPr>
          <w:rFonts w:ascii="Calibri" w:hAnsi="Calibri" w:cs="Calibri"/>
          <w:color w:val="000000"/>
          <w:lang w:val="en-GB"/>
        </w:rPr>
      </w:pPr>
    </w:p>
    <w:p w14:paraId="05D6D789" w14:textId="77777777" w:rsidR="00F95431" w:rsidRPr="00224234" w:rsidRDefault="00F95431" w:rsidP="00F95431">
      <w:pPr>
        <w:pStyle w:val="ListParagraph"/>
        <w:numPr>
          <w:ilvl w:val="0"/>
          <w:numId w:val="11"/>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Explain what memory cells are, and how they enable a faster immune response when exposed to a pathogen.  (2 marks)</w:t>
      </w:r>
    </w:p>
    <w:p w14:paraId="1E175FFD" w14:textId="77777777" w:rsidR="00F95431" w:rsidRDefault="00F95431" w:rsidP="00F95431">
      <w:pPr>
        <w:autoSpaceDE w:val="0"/>
        <w:autoSpaceDN w:val="0"/>
        <w:adjustRightInd w:val="0"/>
        <w:spacing w:after="0" w:line="276" w:lineRule="auto"/>
        <w:jc w:val="both"/>
        <w:rPr>
          <w:rFonts w:ascii="Calibri" w:hAnsi="Calibri" w:cs="Calibri"/>
          <w:color w:val="000000"/>
          <w:lang w:val="en-GB"/>
        </w:rPr>
      </w:pPr>
    </w:p>
    <w:p w14:paraId="01CA2FC0" w14:textId="77777777" w:rsidR="00F95431" w:rsidRPr="00224234" w:rsidRDefault="00F95431" w:rsidP="00F95431">
      <w:pPr>
        <w:pStyle w:val="ListParagraph"/>
        <w:numPr>
          <w:ilvl w:val="0"/>
          <w:numId w:val="11"/>
        </w:numPr>
        <w:autoSpaceDE w:val="0"/>
        <w:autoSpaceDN w:val="0"/>
        <w:adjustRightInd w:val="0"/>
        <w:spacing w:after="0" w:line="276" w:lineRule="auto"/>
        <w:jc w:val="both"/>
        <w:rPr>
          <w:rFonts w:ascii="Calibri" w:hAnsi="Calibri" w:cs="Calibri"/>
          <w:color w:val="000000"/>
          <w:lang w:val="en-GB"/>
        </w:rPr>
      </w:pPr>
      <w:r w:rsidRPr="00224234">
        <w:rPr>
          <w:rFonts w:ascii="Calibri" w:hAnsi="Calibri" w:cs="Calibri"/>
          <w:color w:val="000000"/>
          <w:lang w:val="en-GB"/>
        </w:rPr>
        <w:t>Observe the graph below. Explain why antibodies are made more rapidly, and in greater numbers, during the secondary exposure.  (2 marks)</w:t>
      </w:r>
    </w:p>
    <w:p w14:paraId="44968D20" w14:textId="77777777" w:rsidR="00F95431" w:rsidRDefault="00F95431" w:rsidP="00F95431">
      <w:pPr>
        <w:tabs>
          <w:tab w:val="left" w:pos="2249"/>
        </w:tabs>
      </w:pPr>
    </w:p>
    <w:p w14:paraId="5EB0DD31" w14:textId="77777777" w:rsidR="00F95431" w:rsidRDefault="00F95431" w:rsidP="00F95431">
      <w:pPr>
        <w:tabs>
          <w:tab w:val="left" w:pos="2249"/>
        </w:tabs>
      </w:pPr>
    </w:p>
    <w:p w14:paraId="4222861B" w14:textId="77777777" w:rsidR="00F95431" w:rsidRDefault="00F95431" w:rsidP="00F95431">
      <w:pPr>
        <w:pStyle w:val="ListParagraph"/>
        <w:spacing w:after="0" w:line="240" w:lineRule="auto"/>
        <w:jc w:val="both"/>
      </w:pPr>
    </w:p>
    <w:p w14:paraId="417F8377" w14:textId="77777777" w:rsidR="00F95431" w:rsidRDefault="00F95431" w:rsidP="00F95431">
      <w:pPr>
        <w:spacing w:after="0" w:line="240" w:lineRule="auto"/>
        <w:jc w:val="both"/>
      </w:pPr>
    </w:p>
    <w:p w14:paraId="53E334E9" w14:textId="77777777" w:rsidR="00F95431" w:rsidRDefault="00F95431" w:rsidP="00F95431"/>
    <w:p w14:paraId="4E71AFD3" w14:textId="77777777" w:rsidR="00F95431" w:rsidRDefault="00F95431" w:rsidP="00F95431"/>
    <w:p w14:paraId="7A73220B" w14:textId="77777777" w:rsidR="00F95431" w:rsidRDefault="00F95431" w:rsidP="00F95431"/>
    <w:p w14:paraId="2DEDEB85" w14:textId="77777777" w:rsidR="00F95431" w:rsidRDefault="00F95431" w:rsidP="00F95431">
      <w:pPr>
        <w:rPr>
          <w:b/>
          <w:i/>
        </w:rPr>
      </w:pPr>
    </w:p>
    <w:p w14:paraId="1B7119F8" w14:textId="77777777" w:rsidR="00F95431" w:rsidRDefault="00F95431" w:rsidP="00F95431">
      <w:pPr>
        <w:rPr>
          <w:b/>
          <w:i/>
        </w:rPr>
      </w:pPr>
    </w:p>
    <w:p w14:paraId="5CFE11F7" w14:textId="77777777" w:rsidR="00F95431" w:rsidRDefault="00F95431" w:rsidP="00F95431">
      <w:pPr>
        <w:rPr>
          <w:b/>
          <w:i/>
        </w:rPr>
      </w:pPr>
    </w:p>
    <w:p w14:paraId="1A040687" w14:textId="77777777" w:rsidR="00F95431" w:rsidRDefault="00F95431" w:rsidP="00F95431">
      <w:pPr>
        <w:rPr>
          <w:b/>
          <w:i/>
        </w:rPr>
      </w:pPr>
    </w:p>
    <w:p w14:paraId="277B1BB2" w14:textId="77777777" w:rsidR="00F95431" w:rsidRDefault="00F95431" w:rsidP="00F95431">
      <w:pPr>
        <w:rPr>
          <w:b/>
          <w:i/>
        </w:rPr>
      </w:pPr>
    </w:p>
    <w:p w14:paraId="38E24D69" w14:textId="77777777" w:rsidR="00F95431" w:rsidRDefault="00F95431" w:rsidP="00F95431">
      <w:pPr>
        <w:rPr>
          <w:b/>
          <w:i/>
        </w:rPr>
      </w:pPr>
    </w:p>
    <w:p w14:paraId="5CC09580" w14:textId="77777777" w:rsidR="00F95431" w:rsidRDefault="00F95431" w:rsidP="00F95431">
      <w:pPr>
        <w:rPr>
          <w:b/>
          <w:i/>
        </w:rPr>
      </w:pPr>
    </w:p>
    <w:p w14:paraId="63343FF7" w14:textId="77777777" w:rsidR="00F95431" w:rsidRDefault="00F95431" w:rsidP="00F95431">
      <w:pPr>
        <w:rPr>
          <w:b/>
          <w:i/>
        </w:rPr>
      </w:pPr>
    </w:p>
    <w:p w14:paraId="6686D938" w14:textId="77777777" w:rsidR="00F95431" w:rsidRDefault="00F95431" w:rsidP="00F95431">
      <w:pPr>
        <w:rPr>
          <w:b/>
          <w:i/>
        </w:rPr>
      </w:pPr>
    </w:p>
    <w:p w14:paraId="5E482829" w14:textId="77777777" w:rsidR="00F95431" w:rsidRDefault="00F95431" w:rsidP="00F95431">
      <w:pPr>
        <w:rPr>
          <w:b/>
          <w:i/>
        </w:rPr>
      </w:pPr>
    </w:p>
    <w:p w14:paraId="11399F8A" w14:textId="77777777" w:rsidR="00F95431" w:rsidRDefault="00F95431" w:rsidP="00F95431">
      <w:pPr>
        <w:rPr>
          <w:b/>
          <w:i/>
        </w:rPr>
      </w:pPr>
    </w:p>
    <w:p w14:paraId="6AAA2129" w14:textId="77777777" w:rsidR="00F95431" w:rsidRDefault="00F95431" w:rsidP="00F95431">
      <w:pPr>
        <w:rPr>
          <w:b/>
          <w:i/>
        </w:rPr>
      </w:pPr>
    </w:p>
    <w:p w14:paraId="1BC70C4C" w14:textId="77777777" w:rsidR="00F95431" w:rsidRDefault="00F95431" w:rsidP="00F95431">
      <w:pPr>
        <w:rPr>
          <w:b/>
          <w:i/>
        </w:rPr>
      </w:pPr>
      <w:r>
        <w:rPr>
          <w:b/>
          <w:i/>
        </w:rPr>
        <w:t xml:space="preserve">EXTENDED </w:t>
      </w:r>
      <w:r w:rsidRPr="002D6B6C">
        <w:rPr>
          <w:b/>
          <w:i/>
        </w:rPr>
        <w:t>GRAPHING PROBLEM</w:t>
      </w:r>
      <w:r>
        <w:rPr>
          <w:b/>
          <w:i/>
        </w:rPr>
        <w:t xml:space="preserve"> </w:t>
      </w:r>
      <w:r>
        <w:rPr>
          <w:b/>
          <w:i/>
        </w:rPr>
        <w:tab/>
      </w:r>
      <w:r>
        <w:rPr>
          <w:b/>
          <w:i/>
        </w:rPr>
        <w:tab/>
      </w:r>
      <w:r>
        <w:rPr>
          <w:b/>
          <w:i/>
        </w:rPr>
        <w:tab/>
      </w:r>
      <w:r>
        <w:rPr>
          <w:b/>
          <w:i/>
        </w:rPr>
        <w:tab/>
      </w:r>
      <w:r>
        <w:rPr>
          <w:b/>
          <w:i/>
        </w:rPr>
        <w:tab/>
      </w:r>
      <w:r>
        <w:rPr>
          <w:b/>
          <w:i/>
        </w:rPr>
        <w:tab/>
      </w:r>
      <w:r>
        <w:rPr>
          <w:b/>
          <w:i/>
        </w:rPr>
        <w:tab/>
        <w:t xml:space="preserve">        (11 MARKS)</w:t>
      </w:r>
    </w:p>
    <w:p w14:paraId="3E2F7063" w14:textId="77777777" w:rsidR="00F95431" w:rsidRDefault="00F95431" w:rsidP="00F95431">
      <w:pPr>
        <w:pStyle w:val="ListParagraph"/>
        <w:numPr>
          <w:ilvl w:val="0"/>
          <w:numId w:val="11"/>
        </w:numPr>
      </w:pPr>
      <w:r>
        <w:t>A medical researcher deliberately infected himself with bacteria known to cause a specific disease. His blood was analysed before the infection and then every day afterwards, and the number of bacteria was analysed. Any display of symptoms of the disease was also noted. The results are shown in table 1. An asterisk (*) means that there were symptoms of the disease present on that day.</w:t>
      </w:r>
    </w:p>
    <w:p w14:paraId="3CF76952" w14:textId="77777777" w:rsidR="00F95431" w:rsidRDefault="00F95431" w:rsidP="00F95431"/>
    <w:tbl>
      <w:tblPr>
        <w:tblStyle w:val="TableGrid"/>
        <w:tblW w:w="10714" w:type="dxa"/>
        <w:tblLook w:val="04A0" w:firstRow="1" w:lastRow="0" w:firstColumn="1" w:lastColumn="0" w:noHBand="0" w:noVBand="1"/>
      </w:tblPr>
      <w:tblGrid>
        <w:gridCol w:w="1005"/>
        <w:gridCol w:w="971"/>
        <w:gridCol w:w="973"/>
        <w:gridCol w:w="973"/>
        <w:gridCol w:w="971"/>
        <w:gridCol w:w="971"/>
        <w:gridCol w:w="971"/>
        <w:gridCol w:w="971"/>
        <w:gridCol w:w="971"/>
        <w:gridCol w:w="971"/>
        <w:gridCol w:w="966"/>
      </w:tblGrid>
      <w:tr w:rsidR="00F95431" w14:paraId="35153425" w14:textId="77777777" w:rsidTr="00560EDD">
        <w:tc>
          <w:tcPr>
            <w:tcW w:w="1005" w:type="dxa"/>
          </w:tcPr>
          <w:p w14:paraId="7A904315" w14:textId="77777777" w:rsidR="00F95431" w:rsidRPr="002D6B6C" w:rsidRDefault="00F95431" w:rsidP="00560EDD">
            <w:pPr>
              <w:rPr>
                <w:b/>
              </w:rPr>
            </w:pPr>
            <w:r w:rsidRPr="002D6B6C">
              <w:rPr>
                <w:b/>
              </w:rPr>
              <w:t>Time (days)</w:t>
            </w:r>
          </w:p>
        </w:tc>
        <w:tc>
          <w:tcPr>
            <w:tcW w:w="971" w:type="dxa"/>
          </w:tcPr>
          <w:p w14:paraId="0B6A63BC" w14:textId="77777777" w:rsidR="00F95431" w:rsidRPr="002D6B6C" w:rsidRDefault="00F95431" w:rsidP="00560EDD">
            <w:pPr>
              <w:rPr>
                <w:b/>
              </w:rPr>
            </w:pPr>
            <w:r>
              <w:rPr>
                <w:b/>
              </w:rPr>
              <w:t>0</w:t>
            </w:r>
          </w:p>
        </w:tc>
        <w:tc>
          <w:tcPr>
            <w:tcW w:w="973" w:type="dxa"/>
          </w:tcPr>
          <w:p w14:paraId="0B80D461" w14:textId="77777777" w:rsidR="00F95431" w:rsidRPr="002D6B6C" w:rsidRDefault="00F95431" w:rsidP="00560EDD">
            <w:pPr>
              <w:rPr>
                <w:b/>
              </w:rPr>
            </w:pPr>
            <w:r>
              <w:rPr>
                <w:b/>
              </w:rPr>
              <w:t>1</w:t>
            </w:r>
          </w:p>
        </w:tc>
        <w:tc>
          <w:tcPr>
            <w:tcW w:w="973" w:type="dxa"/>
          </w:tcPr>
          <w:p w14:paraId="68603FBD" w14:textId="77777777" w:rsidR="00F95431" w:rsidRPr="002D6B6C" w:rsidRDefault="00F95431" w:rsidP="00560EDD">
            <w:pPr>
              <w:rPr>
                <w:b/>
              </w:rPr>
            </w:pPr>
            <w:r>
              <w:rPr>
                <w:b/>
              </w:rPr>
              <w:t>2</w:t>
            </w:r>
          </w:p>
        </w:tc>
        <w:tc>
          <w:tcPr>
            <w:tcW w:w="971" w:type="dxa"/>
          </w:tcPr>
          <w:p w14:paraId="4F7A1FD5" w14:textId="77777777" w:rsidR="00F95431" w:rsidRPr="002D6B6C" w:rsidRDefault="00F95431" w:rsidP="00560EDD">
            <w:pPr>
              <w:rPr>
                <w:b/>
              </w:rPr>
            </w:pPr>
            <w:r>
              <w:rPr>
                <w:b/>
              </w:rPr>
              <w:t>3</w:t>
            </w:r>
          </w:p>
        </w:tc>
        <w:tc>
          <w:tcPr>
            <w:tcW w:w="971" w:type="dxa"/>
          </w:tcPr>
          <w:p w14:paraId="1B2416FB" w14:textId="77777777" w:rsidR="00F95431" w:rsidRPr="002D6B6C" w:rsidRDefault="00F95431" w:rsidP="00560EDD">
            <w:pPr>
              <w:rPr>
                <w:b/>
              </w:rPr>
            </w:pPr>
            <w:r>
              <w:rPr>
                <w:b/>
              </w:rPr>
              <w:t>4</w:t>
            </w:r>
          </w:p>
        </w:tc>
        <w:tc>
          <w:tcPr>
            <w:tcW w:w="971" w:type="dxa"/>
          </w:tcPr>
          <w:p w14:paraId="5292648A" w14:textId="77777777" w:rsidR="00F95431" w:rsidRPr="002D6B6C" w:rsidRDefault="00F95431" w:rsidP="00560EDD">
            <w:pPr>
              <w:rPr>
                <w:b/>
              </w:rPr>
            </w:pPr>
            <w:r>
              <w:rPr>
                <w:b/>
              </w:rPr>
              <w:t>5</w:t>
            </w:r>
          </w:p>
        </w:tc>
        <w:tc>
          <w:tcPr>
            <w:tcW w:w="971" w:type="dxa"/>
          </w:tcPr>
          <w:p w14:paraId="5527D54D" w14:textId="77777777" w:rsidR="00F95431" w:rsidRPr="002D6B6C" w:rsidRDefault="00F95431" w:rsidP="00560EDD">
            <w:pPr>
              <w:rPr>
                <w:b/>
              </w:rPr>
            </w:pPr>
            <w:r>
              <w:rPr>
                <w:b/>
              </w:rPr>
              <w:t>6</w:t>
            </w:r>
          </w:p>
        </w:tc>
        <w:tc>
          <w:tcPr>
            <w:tcW w:w="971" w:type="dxa"/>
          </w:tcPr>
          <w:p w14:paraId="742EDCA3" w14:textId="77777777" w:rsidR="00F95431" w:rsidRPr="002D6B6C" w:rsidRDefault="00F95431" w:rsidP="00560EDD">
            <w:pPr>
              <w:rPr>
                <w:b/>
              </w:rPr>
            </w:pPr>
            <w:r>
              <w:rPr>
                <w:b/>
              </w:rPr>
              <w:t>7</w:t>
            </w:r>
          </w:p>
        </w:tc>
        <w:tc>
          <w:tcPr>
            <w:tcW w:w="971" w:type="dxa"/>
          </w:tcPr>
          <w:p w14:paraId="44D3481C" w14:textId="77777777" w:rsidR="00F95431" w:rsidRPr="002D6B6C" w:rsidRDefault="00F95431" w:rsidP="00560EDD">
            <w:pPr>
              <w:rPr>
                <w:b/>
              </w:rPr>
            </w:pPr>
            <w:r>
              <w:rPr>
                <w:b/>
              </w:rPr>
              <w:t>8</w:t>
            </w:r>
          </w:p>
        </w:tc>
        <w:tc>
          <w:tcPr>
            <w:tcW w:w="966" w:type="dxa"/>
          </w:tcPr>
          <w:p w14:paraId="78822D6A" w14:textId="77777777" w:rsidR="00F95431" w:rsidRDefault="00F95431" w:rsidP="00560EDD">
            <w:pPr>
              <w:rPr>
                <w:b/>
              </w:rPr>
            </w:pPr>
            <w:r>
              <w:rPr>
                <w:b/>
              </w:rPr>
              <w:t>9</w:t>
            </w:r>
          </w:p>
        </w:tc>
      </w:tr>
      <w:tr w:rsidR="00F95431" w14:paraId="799348CC" w14:textId="77777777" w:rsidTr="00560EDD">
        <w:tc>
          <w:tcPr>
            <w:tcW w:w="1005" w:type="dxa"/>
          </w:tcPr>
          <w:p w14:paraId="097E3401" w14:textId="77777777" w:rsidR="00F95431" w:rsidRPr="002D6B6C" w:rsidRDefault="00F95431" w:rsidP="00560EDD">
            <w:pPr>
              <w:rPr>
                <w:b/>
              </w:rPr>
            </w:pPr>
            <w:r w:rsidRPr="002D6B6C">
              <w:rPr>
                <w:b/>
              </w:rPr>
              <w:t>No. of bacteria</w:t>
            </w:r>
          </w:p>
        </w:tc>
        <w:tc>
          <w:tcPr>
            <w:tcW w:w="971" w:type="dxa"/>
          </w:tcPr>
          <w:p w14:paraId="499DC58E" w14:textId="77777777" w:rsidR="00F95431" w:rsidRDefault="00F95431" w:rsidP="00560EDD">
            <w:r>
              <w:t>0</w:t>
            </w:r>
          </w:p>
        </w:tc>
        <w:tc>
          <w:tcPr>
            <w:tcW w:w="973" w:type="dxa"/>
          </w:tcPr>
          <w:p w14:paraId="44B0C575" w14:textId="77777777" w:rsidR="00F95431" w:rsidRDefault="00F95431" w:rsidP="00560EDD">
            <w:r>
              <w:t>100</w:t>
            </w:r>
          </w:p>
        </w:tc>
        <w:tc>
          <w:tcPr>
            <w:tcW w:w="973" w:type="dxa"/>
          </w:tcPr>
          <w:p w14:paraId="4C93F06C" w14:textId="77777777" w:rsidR="00F95431" w:rsidRDefault="00F95431" w:rsidP="00560EDD">
            <w:r>
              <w:t>200</w:t>
            </w:r>
          </w:p>
        </w:tc>
        <w:tc>
          <w:tcPr>
            <w:tcW w:w="971" w:type="dxa"/>
          </w:tcPr>
          <w:p w14:paraId="627B2DAF" w14:textId="77777777" w:rsidR="00F95431" w:rsidRDefault="00F95431" w:rsidP="00560EDD">
            <w:r>
              <w:t>400</w:t>
            </w:r>
          </w:p>
        </w:tc>
        <w:tc>
          <w:tcPr>
            <w:tcW w:w="971" w:type="dxa"/>
          </w:tcPr>
          <w:p w14:paraId="2A94733C" w14:textId="77777777" w:rsidR="00F95431" w:rsidRDefault="00F95431" w:rsidP="00560EDD">
            <w:r>
              <w:t>600</w:t>
            </w:r>
          </w:p>
        </w:tc>
        <w:tc>
          <w:tcPr>
            <w:tcW w:w="971" w:type="dxa"/>
          </w:tcPr>
          <w:p w14:paraId="1C15846A" w14:textId="77777777" w:rsidR="00F95431" w:rsidRDefault="00F95431" w:rsidP="00560EDD">
            <w:r>
              <w:t>900</w:t>
            </w:r>
          </w:p>
        </w:tc>
        <w:tc>
          <w:tcPr>
            <w:tcW w:w="971" w:type="dxa"/>
          </w:tcPr>
          <w:p w14:paraId="00859228" w14:textId="77777777" w:rsidR="00F95431" w:rsidRDefault="00F95431" w:rsidP="00560EDD">
            <w:r>
              <w:t>2600</w:t>
            </w:r>
          </w:p>
        </w:tc>
        <w:tc>
          <w:tcPr>
            <w:tcW w:w="971" w:type="dxa"/>
          </w:tcPr>
          <w:p w14:paraId="1F44AC20" w14:textId="77777777" w:rsidR="00F95431" w:rsidRDefault="00F95431" w:rsidP="00560EDD">
            <w:r>
              <w:t>5900</w:t>
            </w:r>
          </w:p>
        </w:tc>
        <w:tc>
          <w:tcPr>
            <w:tcW w:w="971" w:type="dxa"/>
          </w:tcPr>
          <w:p w14:paraId="288C05D2" w14:textId="77777777" w:rsidR="00F95431" w:rsidRDefault="00F95431" w:rsidP="00560EDD">
            <w:r>
              <w:t>7800</w:t>
            </w:r>
          </w:p>
        </w:tc>
        <w:tc>
          <w:tcPr>
            <w:tcW w:w="966" w:type="dxa"/>
          </w:tcPr>
          <w:p w14:paraId="1EC7FF21" w14:textId="77777777" w:rsidR="00F95431" w:rsidRDefault="00F95431" w:rsidP="00560EDD">
            <w:r>
              <w:t>7900</w:t>
            </w:r>
          </w:p>
        </w:tc>
      </w:tr>
    </w:tbl>
    <w:tbl>
      <w:tblPr>
        <w:tblStyle w:val="TableGrid"/>
        <w:tblpPr w:leftFromText="180" w:rightFromText="180" w:vertAnchor="text" w:horzAnchor="margin" w:tblpY="217"/>
        <w:tblW w:w="10290" w:type="dxa"/>
        <w:tblLook w:val="04A0" w:firstRow="1" w:lastRow="0" w:firstColumn="1" w:lastColumn="0" w:noHBand="0" w:noVBand="1"/>
      </w:tblPr>
      <w:tblGrid>
        <w:gridCol w:w="964"/>
        <w:gridCol w:w="932"/>
        <w:gridCol w:w="934"/>
        <w:gridCol w:w="934"/>
        <w:gridCol w:w="933"/>
        <w:gridCol w:w="933"/>
        <w:gridCol w:w="933"/>
        <w:gridCol w:w="933"/>
        <w:gridCol w:w="933"/>
        <w:gridCol w:w="933"/>
        <w:gridCol w:w="928"/>
      </w:tblGrid>
      <w:tr w:rsidR="00F95431" w14:paraId="5BCB950B" w14:textId="77777777" w:rsidTr="00560EDD">
        <w:tc>
          <w:tcPr>
            <w:tcW w:w="964" w:type="dxa"/>
          </w:tcPr>
          <w:p w14:paraId="225CBE53" w14:textId="77777777" w:rsidR="00F95431" w:rsidRPr="002D6B6C" w:rsidRDefault="00F95431" w:rsidP="00560EDD">
            <w:pPr>
              <w:rPr>
                <w:b/>
              </w:rPr>
            </w:pPr>
            <w:r w:rsidRPr="002D6B6C">
              <w:rPr>
                <w:b/>
              </w:rPr>
              <w:t>Time (days)</w:t>
            </w:r>
          </w:p>
        </w:tc>
        <w:tc>
          <w:tcPr>
            <w:tcW w:w="932" w:type="dxa"/>
          </w:tcPr>
          <w:p w14:paraId="5AFE29ED" w14:textId="77777777" w:rsidR="00F95431" w:rsidRPr="002D6B6C" w:rsidRDefault="00F95431" w:rsidP="00560EDD">
            <w:pPr>
              <w:rPr>
                <w:b/>
              </w:rPr>
            </w:pPr>
            <w:r>
              <w:rPr>
                <w:b/>
              </w:rPr>
              <w:t>10</w:t>
            </w:r>
          </w:p>
        </w:tc>
        <w:tc>
          <w:tcPr>
            <w:tcW w:w="934" w:type="dxa"/>
          </w:tcPr>
          <w:p w14:paraId="639B56A4" w14:textId="77777777" w:rsidR="00F95431" w:rsidRPr="002D6B6C" w:rsidRDefault="00F95431" w:rsidP="00560EDD">
            <w:pPr>
              <w:rPr>
                <w:b/>
              </w:rPr>
            </w:pPr>
            <w:r>
              <w:rPr>
                <w:b/>
              </w:rPr>
              <w:t>11</w:t>
            </w:r>
          </w:p>
        </w:tc>
        <w:tc>
          <w:tcPr>
            <w:tcW w:w="934" w:type="dxa"/>
          </w:tcPr>
          <w:p w14:paraId="5957C0D8" w14:textId="77777777" w:rsidR="00F95431" w:rsidRPr="002D6B6C" w:rsidRDefault="00F95431" w:rsidP="00560EDD">
            <w:pPr>
              <w:rPr>
                <w:b/>
              </w:rPr>
            </w:pPr>
            <w:r>
              <w:rPr>
                <w:b/>
              </w:rPr>
              <w:t>12</w:t>
            </w:r>
          </w:p>
        </w:tc>
        <w:tc>
          <w:tcPr>
            <w:tcW w:w="933" w:type="dxa"/>
          </w:tcPr>
          <w:p w14:paraId="168E148F" w14:textId="77777777" w:rsidR="00F95431" w:rsidRPr="002D6B6C" w:rsidRDefault="00F95431" w:rsidP="00560EDD">
            <w:pPr>
              <w:rPr>
                <w:b/>
              </w:rPr>
            </w:pPr>
            <w:r>
              <w:rPr>
                <w:b/>
              </w:rPr>
              <w:t>13</w:t>
            </w:r>
          </w:p>
        </w:tc>
        <w:tc>
          <w:tcPr>
            <w:tcW w:w="933" w:type="dxa"/>
          </w:tcPr>
          <w:p w14:paraId="63B76F9D" w14:textId="77777777" w:rsidR="00F95431" w:rsidRPr="002D6B6C" w:rsidRDefault="00F95431" w:rsidP="00560EDD">
            <w:pPr>
              <w:rPr>
                <w:b/>
              </w:rPr>
            </w:pPr>
            <w:r>
              <w:rPr>
                <w:b/>
              </w:rPr>
              <w:t>14</w:t>
            </w:r>
          </w:p>
        </w:tc>
        <w:tc>
          <w:tcPr>
            <w:tcW w:w="933" w:type="dxa"/>
          </w:tcPr>
          <w:p w14:paraId="0F41C6AF" w14:textId="77777777" w:rsidR="00F95431" w:rsidRPr="002D6B6C" w:rsidRDefault="00F95431" w:rsidP="00560EDD">
            <w:pPr>
              <w:rPr>
                <w:b/>
              </w:rPr>
            </w:pPr>
            <w:r>
              <w:rPr>
                <w:b/>
              </w:rPr>
              <w:t>15</w:t>
            </w:r>
          </w:p>
        </w:tc>
        <w:tc>
          <w:tcPr>
            <w:tcW w:w="933" w:type="dxa"/>
          </w:tcPr>
          <w:p w14:paraId="696FE995" w14:textId="77777777" w:rsidR="00F95431" w:rsidRPr="002D6B6C" w:rsidRDefault="00F95431" w:rsidP="00560EDD">
            <w:pPr>
              <w:rPr>
                <w:b/>
              </w:rPr>
            </w:pPr>
            <w:r>
              <w:rPr>
                <w:b/>
              </w:rPr>
              <w:t>16</w:t>
            </w:r>
          </w:p>
        </w:tc>
        <w:tc>
          <w:tcPr>
            <w:tcW w:w="933" w:type="dxa"/>
          </w:tcPr>
          <w:p w14:paraId="0560FA4F" w14:textId="77777777" w:rsidR="00F95431" w:rsidRPr="002D6B6C" w:rsidRDefault="00F95431" w:rsidP="00560EDD">
            <w:pPr>
              <w:rPr>
                <w:b/>
              </w:rPr>
            </w:pPr>
            <w:r>
              <w:rPr>
                <w:b/>
              </w:rPr>
              <w:t>17</w:t>
            </w:r>
          </w:p>
        </w:tc>
        <w:tc>
          <w:tcPr>
            <w:tcW w:w="933" w:type="dxa"/>
          </w:tcPr>
          <w:p w14:paraId="746F61DE" w14:textId="77777777" w:rsidR="00F95431" w:rsidRPr="002D6B6C" w:rsidRDefault="00F95431" w:rsidP="00560EDD">
            <w:pPr>
              <w:rPr>
                <w:b/>
              </w:rPr>
            </w:pPr>
            <w:r>
              <w:rPr>
                <w:b/>
              </w:rPr>
              <w:t>18</w:t>
            </w:r>
          </w:p>
        </w:tc>
        <w:tc>
          <w:tcPr>
            <w:tcW w:w="928" w:type="dxa"/>
          </w:tcPr>
          <w:p w14:paraId="700A7230" w14:textId="77777777" w:rsidR="00F95431" w:rsidRDefault="00F95431" w:rsidP="00560EDD">
            <w:pPr>
              <w:rPr>
                <w:b/>
              </w:rPr>
            </w:pPr>
            <w:r>
              <w:rPr>
                <w:b/>
              </w:rPr>
              <w:t>19</w:t>
            </w:r>
          </w:p>
        </w:tc>
      </w:tr>
      <w:tr w:rsidR="00F95431" w14:paraId="6A0658F4" w14:textId="77777777" w:rsidTr="00560EDD">
        <w:tc>
          <w:tcPr>
            <w:tcW w:w="964" w:type="dxa"/>
          </w:tcPr>
          <w:p w14:paraId="2C21BFB5" w14:textId="77777777" w:rsidR="00F95431" w:rsidRPr="002D6B6C" w:rsidRDefault="00F95431" w:rsidP="00560EDD">
            <w:pPr>
              <w:rPr>
                <w:b/>
              </w:rPr>
            </w:pPr>
            <w:r w:rsidRPr="002D6B6C">
              <w:rPr>
                <w:b/>
              </w:rPr>
              <w:t>No. of bacteria</w:t>
            </w:r>
          </w:p>
        </w:tc>
        <w:tc>
          <w:tcPr>
            <w:tcW w:w="932" w:type="dxa"/>
          </w:tcPr>
          <w:p w14:paraId="25C44E22" w14:textId="77777777" w:rsidR="00F95431" w:rsidRDefault="00F95431" w:rsidP="00560EDD">
            <w:r>
              <w:t>6100</w:t>
            </w:r>
          </w:p>
        </w:tc>
        <w:tc>
          <w:tcPr>
            <w:tcW w:w="934" w:type="dxa"/>
          </w:tcPr>
          <w:p w14:paraId="76F63DD9" w14:textId="77777777" w:rsidR="00F95431" w:rsidRDefault="00F95431" w:rsidP="00560EDD">
            <w:r>
              <w:t>3900</w:t>
            </w:r>
          </w:p>
        </w:tc>
        <w:tc>
          <w:tcPr>
            <w:tcW w:w="934" w:type="dxa"/>
          </w:tcPr>
          <w:p w14:paraId="5FAFA351" w14:textId="77777777" w:rsidR="00F95431" w:rsidRDefault="00F95431" w:rsidP="00560EDD">
            <w:r>
              <w:t>2200</w:t>
            </w:r>
          </w:p>
        </w:tc>
        <w:tc>
          <w:tcPr>
            <w:tcW w:w="933" w:type="dxa"/>
          </w:tcPr>
          <w:p w14:paraId="7019536F" w14:textId="77777777" w:rsidR="00F95431" w:rsidRDefault="00F95431" w:rsidP="00560EDD">
            <w:r>
              <w:t>1200</w:t>
            </w:r>
          </w:p>
        </w:tc>
        <w:tc>
          <w:tcPr>
            <w:tcW w:w="933" w:type="dxa"/>
          </w:tcPr>
          <w:p w14:paraId="16A2B094" w14:textId="77777777" w:rsidR="00F95431" w:rsidRDefault="00F95431" w:rsidP="00560EDD">
            <w:r>
              <w:t>700</w:t>
            </w:r>
          </w:p>
        </w:tc>
        <w:tc>
          <w:tcPr>
            <w:tcW w:w="933" w:type="dxa"/>
          </w:tcPr>
          <w:p w14:paraId="7A5CDCED" w14:textId="77777777" w:rsidR="00F95431" w:rsidRDefault="00F95431" w:rsidP="00560EDD">
            <w:r>
              <w:t>600</w:t>
            </w:r>
          </w:p>
        </w:tc>
        <w:tc>
          <w:tcPr>
            <w:tcW w:w="933" w:type="dxa"/>
          </w:tcPr>
          <w:p w14:paraId="57947505" w14:textId="77777777" w:rsidR="00F95431" w:rsidRDefault="00F95431" w:rsidP="00560EDD">
            <w:r>
              <w:t>400</w:t>
            </w:r>
          </w:p>
        </w:tc>
        <w:tc>
          <w:tcPr>
            <w:tcW w:w="933" w:type="dxa"/>
          </w:tcPr>
          <w:p w14:paraId="755A23A5" w14:textId="77777777" w:rsidR="00F95431" w:rsidRDefault="00F95431" w:rsidP="00560EDD">
            <w:r>
              <w:t>200</w:t>
            </w:r>
          </w:p>
        </w:tc>
        <w:tc>
          <w:tcPr>
            <w:tcW w:w="933" w:type="dxa"/>
          </w:tcPr>
          <w:p w14:paraId="1E166130" w14:textId="77777777" w:rsidR="00F95431" w:rsidRDefault="00F95431" w:rsidP="00560EDD">
            <w:r>
              <w:t>100</w:t>
            </w:r>
          </w:p>
        </w:tc>
        <w:tc>
          <w:tcPr>
            <w:tcW w:w="928" w:type="dxa"/>
          </w:tcPr>
          <w:p w14:paraId="5B9B25CF" w14:textId="77777777" w:rsidR="00F95431" w:rsidRDefault="00F95431" w:rsidP="00560EDD">
            <w:r>
              <w:t>50</w:t>
            </w:r>
          </w:p>
        </w:tc>
      </w:tr>
    </w:tbl>
    <w:p w14:paraId="108F71EB" w14:textId="77777777" w:rsidR="00F95431" w:rsidRDefault="00F95431" w:rsidP="00F95431"/>
    <w:p w14:paraId="6A11FFB6" w14:textId="77777777" w:rsidR="00F95431" w:rsidRPr="005D0251" w:rsidRDefault="00F95431" w:rsidP="00F95431">
      <w:pPr>
        <w:rPr>
          <w:i/>
        </w:rPr>
      </w:pPr>
      <w:r>
        <w:rPr>
          <w:noProof/>
          <w:lang w:eastAsia="en-AU"/>
        </w:rPr>
        <w:drawing>
          <wp:anchor distT="0" distB="0" distL="114300" distR="114300" simplePos="0" relativeHeight="251660288" behindDoc="0" locked="0" layoutInCell="1" allowOverlap="1" wp14:anchorId="61503B6F" wp14:editId="5E050B02">
            <wp:simplePos x="0" y="0"/>
            <wp:positionH relativeFrom="column">
              <wp:posOffset>415925</wp:posOffset>
            </wp:positionH>
            <wp:positionV relativeFrom="paragraph">
              <wp:posOffset>706120</wp:posOffset>
            </wp:positionV>
            <wp:extent cx="5978525" cy="4745355"/>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525" cy="4745355"/>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Table 1</w:t>
      </w:r>
    </w:p>
    <w:p w14:paraId="4F8BE3ED" w14:textId="77777777" w:rsidR="00F95431" w:rsidRDefault="00F95431" w:rsidP="00F95431">
      <w:pPr>
        <w:pStyle w:val="ListParagraph"/>
        <w:numPr>
          <w:ilvl w:val="0"/>
          <w:numId w:val="7"/>
        </w:numPr>
        <w:ind w:left="993" w:hanging="284"/>
      </w:pPr>
      <w:r>
        <w:t>Draw a line graph of the above data.</w:t>
      </w:r>
      <w:r>
        <w:tab/>
      </w:r>
      <w:r>
        <w:tab/>
      </w:r>
      <w:r>
        <w:tab/>
      </w:r>
      <w:r>
        <w:tab/>
      </w:r>
      <w:r>
        <w:tab/>
      </w:r>
      <w:r>
        <w:tab/>
        <w:t xml:space="preserve">             (5 marks)</w:t>
      </w:r>
    </w:p>
    <w:p w14:paraId="44B3C9C6" w14:textId="77777777" w:rsidR="00F95431" w:rsidRDefault="00F95431" w:rsidP="00F95431">
      <w:pPr>
        <w:ind w:left="360"/>
      </w:pPr>
    </w:p>
    <w:p w14:paraId="40508021" w14:textId="77777777" w:rsidR="00F95431" w:rsidRDefault="00F95431" w:rsidP="00F95431">
      <w:pPr>
        <w:rPr>
          <w:noProof/>
          <w:lang w:eastAsia="en-AU"/>
        </w:rPr>
      </w:pPr>
    </w:p>
    <w:p w14:paraId="6B504B9A" w14:textId="77777777" w:rsidR="00F95431" w:rsidRPr="00524A05" w:rsidRDefault="00F95431" w:rsidP="00F95431">
      <w:pPr>
        <w:pStyle w:val="ListParagraph"/>
        <w:numPr>
          <w:ilvl w:val="0"/>
          <w:numId w:val="7"/>
        </w:numPr>
      </w:pPr>
      <w:r>
        <w:t xml:space="preserve">What is meant by the term symptom? </w:t>
      </w:r>
      <w:r>
        <w:tab/>
      </w:r>
      <w:r>
        <w:tab/>
      </w:r>
      <w:r>
        <w:tab/>
      </w:r>
      <w:r>
        <w:tab/>
      </w:r>
      <w:r>
        <w:tab/>
      </w:r>
      <w:r>
        <w:tab/>
        <w:t>(1 mark)</w:t>
      </w:r>
      <w:r>
        <w:br/>
      </w:r>
    </w:p>
    <w:tbl>
      <w:tblPr>
        <w:tblStyle w:val="TableGrid"/>
        <w:tblW w:w="0" w:type="auto"/>
        <w:tblInd w:w="720" w:type="dxa"/>
        <w:tblBorders>
          <w:left w:val="none" w:sz="0" w:space="0" w:color="auto"/>
          <w:right w:val="none" w:sz="0" w:space="0" w:color="auto"/>
        </w:tblBorders>
        <w:tblLook w:val="04A0" w:firstRow="1" w:lastRow="0" w:firstColumn="1" w:lastColumn="0" w:noHBand="0" w:noVBand="1"/>
      </w:tblPr>
      <w:tblGrid>
        <w:gridCol w:w="8908"/>
      </w:tblGrid>
      <w:tr w:rsidR="00F95431" w:rsidRPr="00524A05" w14:paraId="4C345CBB" w14:textId="77777777" w:rsidTr="00560EDD">
        <w:trPr>
          <w:trHeight w:val="373"/>
        </w:trPr>
        <w:tc>
          <w:tcPr>
            <w:tcW w:w="8908" w:type="dxa"/>
          </w:tcPr>
          <w:p w14:paraId="02713614" w14:textId="77777777" w:rsidR="00F95431" w:rsidRPr="00524A05" w:rsidRDefault="00F95431" w:rsidP="00560EDD"/>
        </w:tc>
      </w:tr>
      <w:tr w:rsidR="00F95431" w:rsidRPr="00524A05" w14:paraId="2A487D90" w14:textId="77777777" w:rsidTr="00560EDD">
        <w:trPr>
          <w:trHeight w:val="406"/>
        </w:trPr>
        <w:tc>
          <w:tcPr>
            <w:tcW w:w="8908" w:type="dxa"/>
          </w:tcPr>
          <w:p w14:paraId="0FD64602" w14:textId="77777777" w:rsidR="00F95431" w:rsidRPr="00524A05" w:rsidRDefault="00F95431" w:rsidP="00560EDD"/>
        </w:tc>
      </w:tr>
      <w:tr w:rsidR="00F95431" w14:paraId="0D3E434B" w14:textId="77777777" w:rsidTr="00560EDD">
        <w:trPr>
          <w:trHeight w:val="412"/>
        </w:trPr>
        <w:tc>
          <w:tcPr>
            <w:tcW w:w="8908" w:type="dxa"/>
          </w:tcPr>
          <w:p w14:paraId="3A05D80D" w14:textId="77777777" w:rsidR="00F95431" w:rsidRDefault="00F95431" w:rsidP="00560EDD"/>
        </w:tc>
      </w:tr>
    </w:tbl>
    <w:p w14:paraId="28A83C2F" w14:textId="77777777" w:rsidR="00F95431" w:rsidRDefault="00F95431" w:rsidP="00F95431"/>
    <w:p w14:paraId="5919A9CB" w14:textId="77777777" w:rsidR="00F95431" w:rsidRDefault="00F95431" w:rsidP="00F95431">
      <w:pPr>
        <w:pStyle w:val="ListParagraph"/>
        <w:numPr>
          <w:ilvl w:val="0"/>
          <w:numId w:val="7"/>
        </w:numPr>
      </w:pPr>
      <w:r>
        <w:t xml:space="preserve">On the graph, show when the symptoms were apparent. </w:t>
      </w:r>
      <w:r>
        <w:tab/>
      </w:r>
      <w:r>
        <w:tab/>
      </w:r>
      <w:r>
        <w:tab/>
      </w:r>
      <w:r>
        <w:tab/>
        <w:t>(1 mark)</w:t>
      </w:r>
      <w:r>
        <w:br/>
      </w:r>
    </w:p>
    <w:p w14:paraId="4893BEF7" w14:textId="77777777" w:rsidR="00F95431" w:rsidRDefault="00F95431" w:rsidP="00F95431">
      <w:pPr>
        <w:ind w:left="360"/>
      </w:pPr>
      <w:r>
        <w:t>The incubation period is the time taken from infection to the first symptoms of the diseased.</w:t>
      </w:r>
    </w:p>
    <w:p w14:paraId="6711EAFC" w14:textId="77777777" w:rsidR="00F95431" w:rsidRDefault="00F95431" w:rsidP="00F95431">
      <w:pPr>
        <w:pStyle w:val="ListParagraph"/>
        <w:numPr>
          <w:ilvl w:val="0"/>
          <w:numId w:val="7"/>
        </w:numPr>
      </w:pPr>
      <w:r>
        <w:t xml:space="preserve">Show the incubation period on the graph. </w:t>
      </w:r>
      <w:r>
        <w:tab/>
      </w:r>
      <w:r>
        <w:tab/>
      </w:r>
      <w:r>
        <w:tab/>
      </w:r>
      <w:r>
        <w:tab/>
      </w:r>
      <w:r>
        <w:tab/>
      </w:r>
      <w:r>
        <w:tab/>
        <w:t>(1 mark)</w:t>
      </w:r>
      <w:r>
        <w:br/>
      </w:r>
    </w:p>
    <w:p w14:paraId="3570BCE9" w14:textId="77777777" w:rsidR="00F95431" w:rsidRDefault="00F95431" w:rsidP="00F95431">
      <w:pPr>
        <w:pStyle w:val="ListParagraph"/>
        <w:numPr>
          <w:ilvl w:val="0"/>
          <w:numId w:val="7"/>
        </w:numPr>
      </w:pPr>
      <w:r>
        <w:t>What is the smallest number of bacteria that caused symptoms in the subject? Explain your answer.</w:t>
      </w:r>
      <w:r w:rsidRPr="00B57F20">
        <w:t xml:space="preserve"> </w:t>
      </w:r>
      <w:r>
        <w:tab/>
      </w:r>
      <w:r>
        <w:tab/>
      </w:r>
      <w:r>
        <w:tab/>
      </w:r>
      <w:r>
        <w:tab/>
      </w:r>
      <w:r>
        <w:tab/>
      </w:r>
      <w:r>
        <w:tab/>
      </w:r>
      <w:r>
        <w:tab/>
      </w:r>
      <w:r>
        <w:tab/>
      </w:r>
      <w:r>
        <w:tab/>
        <w:t xml:space="preserve">             (3 marks)</w:t>
      </w:r>
      <w:r>
        <w:br/>
      </w:r>
    </w:p>
    <w:tbl>
      <w:tblPr>
        <w:tblStyle w:val="TableGrid"/>
        <w:tblW w:w="0" w:type="auto"/>
        <w:tblInd w:w="720" w:type="dxa"/>
        <w:tblBorders>
          <w:left w:val="none" w:sz="0" w:space="0" w:color="auto"/>
          <w:right w:val="none" w:sz="0" w:space="0" w:color="auto"/>
        </w:tblBorders>
        <w:tblLook w:val="04A0" w:firstRow="1" w:lastRow="0" w:firstColumn="1" w:lastColumn="0" w:noHBand="0" w:noVBand="1"/>
      </w:tblPr>
      <w:tblGrid>
        <w:gridCol w:w="8908"/>
      </w:tblGrid>
      <w:tr w:rsidR="00F95431" w:rsidRPr="00524A05" w14:paraId="0329C188" w14:textId="77777777" w:rsidTr="00560EDD">
        <w:trPr>
          <w:trHeight w:val="373"/>
        </w:trPr>
        <w:tc>
          <w:tcPr>
            <w:tcW w:w="8908" w:type="dxa"/>
          </w:tcPr>
          <w:p w14:paraId="410BF7AF" w14:textId="77777777" w:rsidR="00F95431" w:rsidRPr="00524A05" w:rsidRDefault="00F95431" w:rsidP="00560EDD"/>
        </w:tc>
      </w:tr>
      <w:tr w:rsidR="00F95431" w:rsidRPr="00524A05" w14:paraId="2AD2BAE9" w14:textId="77777777" w:rsidTr="00560EDD">
        <w:trPr>
          <w:trHeight w:val="406"/>
        </w:trPr>
        <w:tc>
          <w:tcPr>
            <w:tcW w:w="8908" w:type="dxa"/>
          </w:tcPr>
          <w:p w14:paraId="73F2206C" w14:textId="77777777" w:rsidR="00F95431" w:rsidRPr="00524A05" w:rsidRDefault="00F95431" w:rsidP="00560EDD"/>
        </w:tc>
      </w:tr>
      <w:tr w:rsidR="00F95431" w14:paraId="09243E12" w14:textId="77777777" w:rsidTr="00560EDD">
        <w:trPr>
          <w:trHeight w:val="412"/>
        </w:trPr>
        <w:tc>
          <w:tcPr>
            <w:tcW w:w="8908" w:type="dxa"/>
          </w:tcPr>
          <w:p w14:paraId="715947CC" w14:textId="77777777" w:rsidR="00F95431" w:rsidRDefault="00F95431" w:rsidP="00560EDD"/>
        </w:tc>
      </w:tr>
      <w:tr w:rsidR="00F95431" w14:paraId="6A492405" w14:textId="77777777" w:rsidTr="00560EDD">
        <w:trPr>
          <w:trHeight w:val="412"/>
        </w:trPr>
        <w:tc>
          <w:tcPr>
            <w:tcW w:w="8908" w:type="dxa"/>
          </w:tcPr>
          <w:p w14:paraId="4E6DEDD0" w14:textId="77777777" w:rsidR="00F95431" w:rsidRDefault="00F95431" w:rsidP="00560EDD"/>
        </w:tc>
      </w:tr>
      <w:tr w:rsidR="00F95431" w14:paraId="45297C8B" w14:textId="77777777" w:rsidTr="00560EDD">
        <w:trPr>
          <w:trHeight w:val="412"/>
        </w:trPr>
        <w:tc>
          <w:tcPr>
            <w:tcW w:w="8908" w:type="dxa"/>
          </w:tcPr>
          <w:p w14:paraId="12F7BD65" w14:textId="77777777" w:rsidR="00F95431" w:rsidRDefault="00F95431" w:rsidP="00560EDD"/>
        </w:tc>
      </w:tr>
      <w:tr w:rsidR="00F95431" w14:paraId="6AC0AA76" w14:textId="77777777" w:rsidTr="00560EDD">
        <w:trPr>
          <w:trHeight w:val="412"/>
        </w:trPr>
        <w:tc>
          <w:tcPr>
            <w:tcW w:w="8908" w:type="dxa"/>
          </w:tcPr>
          <w:p w14:paraId="639BCAD1" w14:textId="77777777" w:rsidR="00F95431" w:rsidRDefault="00F95431" w:rsidP="00560EDD"/>
        </w:tc>
      </w:tr>
      <w:tr w:rsidR="00F95431" w14:paraId="6441FBE3" w14:textId="77777777" w:rsidTr="00560EDD">
        <w:trPr>
          <w:trHeight w:val="412"/>
        </w:trPr>
        <w:tc>
          <w:tcPr>
            <w:tcW w:w="8908" w:type="dxa"/>
          </w:tcPr>
          <w:p w14:paraId="7C585857" w14:textId="77777777" w:rsidR="00F95431" w:rsidRDefault="00F95431" w:rsidP="00560EDD"/>
        </w:tc>
      </w:tr>
    </w:tbl>
    <w:p w14:paraId="52691E16" w14:textId="77777777" w:rsidR="00F95431" w:rsidRDefault="00F95431" w:rsidP="00F95431"/>
    <w:p w14:paraId="25B41E0A" w14:textId="77777777" w:rsidR="00F95431" w:rsidRDefault="00F95431" w:rsidP="00F95431"/>
    <w:p w14:paraId="09F13CA1" w14:textId="77777777" w:rsidR="00F95431" w:rsidRDefault="00F95431" w:rsidP="00F95431"/>
    <w:p w14:paraId="06AF9B8C" w14:textId="77777777" w:rsidR="00F95431" w:rsidRDefault="00F95431" w:rsidP="00F95431"/>
    <w:p w14:paraId="19EF0009" w14:textId="77777777" w:rsidR="00F95431" w:rsidRDefault="00F95431" w:rsidP="00F95431"/>
    <w:p w14:paraId="00E11943" w14:textId="77777777" w:rsidR="00F95431" w:rsidRDefault="00F95431" w:rsidP="00F95431"/>
    <w:p w14:paraId="5692D776" w14:textId="77777777" w:rsidR="00F95431" w:rsidRDefault="00F95431" w:rsidP="00F95431"/>
    <w:p w14:paraId="5A60A594" w14:textId="77777777" w:rsidR="00F95431" w:rsidRDefault="00F95431" w:rsidP="00F95431"/>
    <w:p w14:paraId="48BD10A8" w14:textId="77777777" w:rsidR="00F95431" w:rsidRDefault="00F95431" w:rsidP="00F95431"/>
    <w:p w14:paraId="1834DA78" w14:textId="77777777" w:rsidR="00F95431" w:rsidRDefault="00F95431" w:rsidP="00F95431"/>
    <w:p w14:paraId="3EADF47A" w14:textId="77777777" w:rsidR="00F95431" w:rsidRDefault="00F95431" w:rsidP="00F95431"/>
    <w:p w14:paraId="3288BFB7" w14:textId="77777777" w:rsidR="00F95431" w:rsidRDefault="00F95431" w:rsidP="00F95431"/>
    <w:p w14:paraId="432FAFB0" w14:textId="77777777" w:rsidR="00F95431" w:rsidRPr="00595453" w:rsidRDefault="00F95431" w:rsidP="00F95431">
      <w:pPr>
        <w:tabs>
          <w:tab w:val="left" w:pos="2249"/>
        </w:tabs>
        <w:jc w:val="center"/>
      </w:pPr>
      <w:r>
        <w:rPr>
          <w:b/>
          <w:i/>
        </w:rPr>
        <w:t>END OF TEST</w:t>
      </w:r>
    </w:p>
    <w:p w14:paraId="2AB0683C" w14:textId="06F5A3C6" w:rsidR="002A28C5" w:rsidRPr="00F95431" w:rsidRDefault="002A28C5" w:rsidP="00F95431">
      <w:bookmarkStart w:id="0" w:name="_GoBack"/>
      <w:bookmarkEnd w:id="0"/>
    </w:p>
    <w:sectPr w:rsidR="002A28C5" w:rsidRPr="00F95431" w:rsidSect="0009144A">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59BF"/>
    <w:multiLevelType w:val="hybridMultilevel"/>
    <w:tmpl w:val="61A6B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6A40B7"/>
    <w:multiLevelType w:val="hybridMultilevel"/>
    <w:tmpl w:val="D3F61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F166A3"/>
    <w:multiLevelType w:val="hybridMultilevel"/>
    <w:tmpl w:val="866C7FC8"/>
    <w:lvl w:ilvl="0" w:tplc="32D4386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08F44E7"/>
    <w:multiLevelType w:val="hybridMultilevel"/>
    <w:tmpl w:val="83B2E878"/>
    <w:lvl w:ilvl="0" w:tplc="0C090019">
      <w:start w:val="1"/>
      <w:numFmt w:val="lowerLetter"/>
      <w:lvlText w:val="%1."/>
      <w:lvlJc w:val="left"/>
      <w:pPr>
        <w:ind w:left="1212" w:hanging="360"/>
      </w:pPr>
      <w:rPr>
        <w:rFonts w:hint="default"/>
        <w:color w:val="auto"/>
      </w:rPr>
    </w:lvl>
    <w:lvl w:ilvl="1" w:tplc="0C090019">
      <w:start w:val="1"/>
      <w:numFmt w:val="lowerLetter"/>
      <w:lvlText w:val="%2."/>
      <w:lvlJc w:val="left"/>
      <w:pPr>
        <w:ind w:left="1932" w:hanging="360"/>
      </w:pPr>
    </w:lvl>
    <w:lvl w:ilvl="2" w:tplc="0C09001B" w:tentative="1">
      <w:start w:val="1"/>
      <w:numFmt w:val="lowerRoman"/>
      <w:lvlText w:val="%3."/>
      <w:lvlJc w:val="right"/>
      <w:pPr>
        <w:ind w:left="2652" w:hanging="180"/>
      </w:p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4">
    <w:nsid w:val="58B315C5"/>
    <w:multiLevelType w:val="hybridMultilevel"/>
    <w:tmpl w:val="F296E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FB83ED9"/>
    <w:multiLevelType w:val="hybridMultilevel"/>
    <w:tmpl w:val="DAFED8A0"/>
    <w:lvl w:ilvl="0" w:tplc="51024F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AF2C4C"/>
    <w:multiLevelType w:val="hybridMultilevel"/>
    <w:tmpl w:val="771875C8"/>
    <w:lvl w:ilvl="0" w:tplc="1AEE72FC">
      <w:start w:val="1"/>
      <w:numFmt w:val="bullet"/>
      <w:pStyle w:val="ListItem"/>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0CF7BFF"/>
    <w:multiLevelType w:val="hybridMultilevel"/>
    <w:tmpl w:val="149C07C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AD8082C"/>
    <w:multiLevelType w:val="hybridMultilevel"/>
    <w:tmpl w:val="66E86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DD535B8"/>
    <w:multiLevelType w:val="hybridMultilevel"/>
    <w:tmpl w:val="1B224984"/>
    <w:lvl w:ilvl="0" w:tplc="0C090011">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EBC360A"/>
    <w:multiLevelType w:val="hybridMultilevel"/>
    <w:tmpl w:val="CE32F774"/>
    <w:lvl w:ilvl="0" w:tplc="D51C3F86">
      <w:start w:val="1"/>
      <w:numFmt w:val="bullet"/>
      <w:lvlText w:val=""/>
      <w:lvlJc w:val="left"/>
      <w:pPr>
        <w:ind w:left="720" w:hanging="360"/>
      </w:pPr>
      <w:rPr>
        <w:rFonts w:ascii="Symbol" w:hAnsi="Symbol" w:hint="default"/>
      </w:rPr>
    </w:lvl>
    <w:lvl w:ilvl="1" w:tplc="C614AB12">
      <w:start w:val="1"/>
      <w:numFmt w:val="bullet"/>
      <w:lvlText w:val=""/>
      <w:lvlJc w:val="left"/>
      <w:pPr>
        <w:ind w:left="1440" w:hanging="360"/>
      </w:pPr>
      <w:rPr>
        <w:rFonts w:ascii="Wingdings" w:hAnsi="Wingdings" w:hint="default"/>
        <w:sz w:val="20"/>
        <w:szCs w:val="2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0"/>
  </w:num>
  <w:num w:numId="5">
    <w:abstractNumId w:val="8"/>
  </w:num>
  <w:num w:numId="6">
    <w:abstractNumId w:val="9"/>
  </w:num>
  <w:num w:numId="7">
    <w:abstractNumId w:val="3"/>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86"/>
    <w:rsid w:val="00022FA7"/>
    <w:rsid w:val="00071A8E"/>
    <w:rsid w:val="0009144A"/>
    <w:rsid w:val="001055BF"/>
    <w:rsid w:val="00121E61"/>
    <w:rsid w:val="001231AC"/>
    <w:rsid w:val="0016169B"/>
    <w:rsid w:val="001C79F5"/>
    <w:rsid w:val="001F2B31"/>
    <w:rsid w:val="00216330"/>
    <w:rsid w:val="0025450E"/>
    <w:rsid w:val="00256037"/>
    <w:rsid w:val="002738D3"/>
    <w:rsid w:val="00273E3B"/>
    <w:rsid w:val="002969A5"/>
    <w:rsid w:val="002A28C5"/>
    <w:rsid w:val="002D6ADE"/>
    <w:rsid w:val="003346EA"/>
    <w:rsid w:val="003374C7"/>
    <w:rsid w:val="003751BE"/>
    <w:rsid w:val="003824BD"/>
    <w:rsid w:val="00395975"/>
    <w:rsid w:val="003D4B96"/>
    <w:rsid w:val="00427086"/>
    <w:rsid w:val="00544591"/>
    <w:rsid w:val="00572713"/>
    <w:rsid w:val="00572769"/>
    <w:rsid w:val="00595453"/>
    <w:rsid w:val="00612537"/>
    <w:rsid w:val="00661F16"/>
    <w:rsid w:val="006B01F0"/>
    <w:rsid w:val="006B4DC0"/>
    <w:rsid w:val="006D3C4C"/>
    <w:rsid w:val="006D7AAF"/>
    <w:rsid w:val="007128B8"/>
    <w:rsid w:val="007715AC"/>
    <w:rsid w:val="007A4270"/>
    <w:rsid w:val="007C1315"/>
    <w:rsid w:val="007E5D2C"/>
    <w:rsid w:val="00806C6C"/>
    <w:rsid w:val="0081784F"/>
    <w:rsid w:val="00835B49"/>
    <w:rsid w:val="00895137"/>
    <w:rsid w:val="008E2F0B"/>
    <w:rsid w:val="008F547D"/>
    <w:rsid w:val="0095610B"/>
    <w:rsid w:val="009632D7"/>
    <w:rsid w:val="009A413F"/>
    <w:rsid w:val="009A6641"/>
    <w:rsid w:val="00A50CCC"/>
    <w:rsid w:val="00A854FF"/>
    <w:rsid w:val="00AE291E"/>
    <w:rsid w:val="00B17062"/>
    <w:rsid w:val="00B665AF"/>
    <w:rsid w:val="00B85340"/>
    <w:rsid w:val="00BE6CFD"/>
    <w:rsid w:val="00C02950"/>
    <w:rsid w:val="00C74DDE"/>
    <w:rsid w:val="00C91FB1"/>
    <w:rsid w:val="00CB421B"/>
    <w:rsid w:val="00CC05A7"/>
    <w:rsid w:val="00D20D49"/>
    <w:rsid w:val="00DB34B9"/>
    <w:rsid w:val="00DC0434"/>
    <w:rsid w:val="00DD6A34"/>
    <w:rsid w:val="00E17918"/>
    <w:rsid w:val="00E20602"/>
    <w:rsid w:val="00E21EA1"/>
    <w:rsid w:val="00E30E86"/>
    <w:rsid w:val="00E443D4"/>
    <w:rsid w:val="00E57B89"/>
    <w:rsid w:val="00E773B3"/>
    <w:rsid w:val="00E82A18"/>
    <w:rsid w:val="00EC25B4"/>
    <w:rsid w:val="00ED337B"/>
    <w:rsid w:val="00EF3B94"/>
    <w:rsid w:val="00F13B87"/>
    <w:rsid w:val="00F55ECA"/>
    <w:rsid w:val="00F84DFB"/>
    <w:rsid w:val="00F87B3A"/>
    <w:rsid w:val="00F954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8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595453"/>
    <w:pPr>
      <w:numPr>
        <w:numId w:val="2"/>
      </w:numPr>
      <w:spacing w:before="120" w:after="120" w:line="276" w:lineRule="auto"/>
    </w:pPr>
    <w:rPr>
      <w:rFonts w:ascii="Calibri" w:eastAsia="Franklin Gothic Book" w:hAnsi="Calibri" w:cs="Calibri"/>
      <w:lang w:val="en-US" w:eastAsia="en-AU"/>
    </w:rPr>
  </w:style>
  <w:style w:type="character" w:customStyle="1" w:styleId="ListItemChar">
    <w:name w:val="List Item Char"/>
    <w:link w:val="ListItem"/>
    <w:rsid w:val="00595453"/>
    <w:rPr>
      <w:rFonts w:ascii="Calibri" w:eastAsia="Franklin Gothic Book" w:hAnsi="Calibri" w:cs="Calibri"/>
      <w:sz w:val="22"/>
      <w:szCs w:val="22"/>
      <w:lang w:val="en-US" w:eastAsia="en-AU"/>
    </w:rPr>
  </w:style>
  <w:style w:type="paragraph" w:customStyle="1" w:styleId="Default">
    <w:name w:val="Default"/>
    <w:rsid w:val="007128B8"/>
    <w:pPr>
      <w:autoSpaceDE w:val="0"/>
      <w:autoSpaceDN w:val="0"/>
      <w:adjustRightInd w:val="0"/>
    </w:pPr>
    <w:rPr>
      <w:rFonts w:ascii="Calibri" w:eastAsia="Times New Roman" w:hAnsi="Calibri" w:cs="Calibri"/>
      <w:color w:val="000000"/>
      <w:lang w:eastAsia="en-AU"/>
    </w:rPr>
  </w:style>
  <w:style w:type="paragraph" w:styleId="ListParagraph">
    <w:name w:val="List Paragraph"/>
    <w:basedOn w:val="Normal"/>
    <w:uiPriority w:val="34"/>
    <w:qFormat/>
    <w:rsid w:val="002A2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8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595453"/>
    <w:pPr>
      <w:numPr>
        <w:numId w:val="2"/>
      </w:numPr>
      <w:spacing w:before="120" w:after="120" w:line="276" w:lineRule="auto"/>
    </w:pPr>
    <w:rPr>
      <w:rFonts w:ascii="Calibri" w:eastAsia="Franklin Gothic Book" w:hAnsi="Calibri" w:cs="Calibri"/>
      <w:lang w:val="en-US" w:eastAsia="en-AU"/>
    </w:rPr>
  </w:style>
  <w:style w:type="character" w:customStyle="1" w:styleId="ListItemChar">
    <w:name w:val="List Item Char"/>
    <w:link w:val="ListItem"/>
    <w:rsid w:val="00595453"/>
    <w:rPr>
      <w:rFonts w:ascii="Calibri" w:eastAsia="Franklin Gothic Book" w:hAnsi="Calibri" w:cs="Calibri"/>
      <w:sz w:val="22"/>
      <w:szCs w:val="22"/>
      <w:lang w:val="en-US" w:eastAsia="en-AU"/>
    </w:rPr>
  </w:style>
  <w:style w:type="paragraph" w:customStyle="1" w:styleId="Default">
    <w:name w:val="Default"/>
    <w:rsid w:val="007128B8"/>
    <w:pPr>
      <w:autoSpaceDE w:val="0"/>
      <w:autoSpaceDN w:val="0"/>
      <w:adjustRightInd w:val="0"/>
    </w:pPr>
    <w:rPr>
      <w:rFonts w:ascii="Calibri" w:eastAsia="Times New Roman" w:hAnsi="Calibri" w:cs="Calibri"/>
      <w:color w:val="000000"/>
      <w:lang w:eastAsia="en-AU"/>
    </w:rPr>
  </w:style>
  <w:style w:type="paragraph" w:styleId="ListParagraph">
    <w:name w:val="List Paragraph"/>
    <w:basedOn w:val="Normal"/>
    <w:uiPriority w:val="34"/>
    <w:qFormat/>
    <w:rsid w:val="002A2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32ECAB78</Template>
  <TotalTime>50</TotalTime>
  <Pages>7</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cp:lastModifiedBy>
  <cp:revision>85</cp:revision>
  <dcterms:created xsi:type="dcterms:W3CDTF">2019-08-18T09:02:00Z</dcterms:created>
  <dcterms:modified xsi:type="dcterms:W3CDTF">2019-08-23T01:03:00Z</dcterms:modified>
</cp:coreProperties>
</file>