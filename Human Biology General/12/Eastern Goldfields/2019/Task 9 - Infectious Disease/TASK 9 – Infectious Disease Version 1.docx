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6588" w14:textId="77777777" w:rsidR="00E30E86" w:rsidRPr="0093251E" w:rsidRDefault="00E30E86" w:rsidP="00E30E86">
      <w:pPr>
        <w:spacing w:line="240" w:lineRule="auto"/>
        <w:rPr>
          <w:b/>
          <w:sz w:val="26"/>
          <w:szCs w:val="26"/>
        </w:rPr>
      </w:pPr>
      <w:r w:rsidRPr="00E30E86">
        <w:rPr>
          <w:rFonts w:ascii="Franklin Gothic Book" w:eastAsia="MS Mincho" w:hAnsi="Franklin Gothic Book" w:cs="Calibri"/>
          <w:noProof/>
          <w:color w:val="342568"/>
          <w:sz w:val="36"/>
          <w:szCs w:val="36"/>
          <w:lang w:eastAsia="en-AU"/>
        </w:rPr>
        <w:drawing>
          <wp:anchor distT="0" distB="0" distL="114300" distR="114300" simplePos="0" relativeHeight="251658240" behindDoc="0" locked="0" layoutInCell="1" allowOverlap="1" wp14:anchorId="5A5AC6FE" wp14:editId="5EB1D2FF">
            <wp:simplePos x="0" y="0"/>
            <wp:positionH relativeFrom="column">
              <wp:posOffset>5472099</wp:posOffset>
            </wp:positionH>
            <wp:positionV relativeFrom="paragraph">
              <wp:posOffset>-247485</wp:posOffset>
            </wp:positionV>
            <wp:extent cx="1001261" cy="1127711"/>
            <wp:effectExtent l="0" t="0" r="8890" b="0"/>
            <wp:wrapNone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261" cy="112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E86">
        <w:rPr>
          <w:b/>
          <w:sz w:val="36"/>
          <w:szCs w:val="36"/>
        </w:rPr>
        <w:t>GENERAL HUMAN BIOLOGY – YEAR 12</w:t>
      </w:r>
    </w:p>
    <w:p w14:paraId="3260EB92" w14:textId="77777777" w:rsidR="00E30E86" w:rsidRPr="00E30E86" w:rsidRDefault="00E30E86" w:rsidP="00E30E86">
      <w:pPr>
        <w:spacing w:line="240" w:lineRule="auto"/>
        <w:rPr>
          <w:bCs/>
          <w:sz w:val="26"/>
          <w:szCs w:val="26"/>
        </w:rPr>
      </w:pPr>
      <w:r w:rsidRPr="00E30E86">
        <w:rPr>
          <w:bCs/>
          <w:sz w:val="26"/>
          <w:szCs w:val="26"/>
        </w:rPr>
        <w:t xml:space="preserve">TASK </w:t>
      </w:r>
      <w:r>
        <w:rPr>
          <w:bCs/>
          <w:sz w:val="26"/>
          <w:szCs w:val="26"/>
        </w:rPr>
        <w:t>9</w:t>
      </w:r>
      <w:r w:rsidRPr="00E30E86">
        <w:rPr>
          <w:bCs/>
          <w:sz w:val="26"/>
          <w:szCs w:val="26"/>
        </w:rPr>
        <w:t xml:space="preserve"> – </w:t>
      </w:r>
      <w:r>
        <w:rPr>
          <w:bCs/>
          <w:sz w:val="26"/>
          <w:szCs w:val="26"/>
        </w:rPr>
        <w:t>INFECTIOUS DISEASE</w:t>
      </w:r>
      <w:r w:rsidRPr="00E30E86">
        <w:rPr>
          <w:bCs/>
          <w:sz w:val="26"/>
          <w:szCs w:val="26"/>
        </w:rPr>
        <w:t xml:space="preserve"> TEST</w:t>
      </w:r>
    </w:p>
    <w:p w14:paraId="4B3A1FB9" w14:textId="77777777" w:rsidR="00E30E86" w:rsidRDefault="00E30E86" w:rsidP="00E30E86">
      <w:pPr>
        <w:spacing w:line="240" w:lineRule="auto"/>
        <w:rPr>
          <w:b/>
          <w:sz w:val="26"/>
          <w:szCs w:val="26"/>
        </w:rPr>
      </w:pPr>
    </w:p>
    <w:p w14:paraId="0FDFD453" w14:textId="58F177FA" w:rsidR="00E30E86" w:rsidRDefault="00E30E86" w:rsidP="00E30E86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</w:t>
      </w:r>
      <w:r w:rsidR="006C37A0">
        <w:rPr>
          <w:b/>
          <w:sz w:val="26"/>
          <w:szCs w:val="26"/>
        </w:rPr>
        <w:t>______</w:t>
      </w:r>
      <w:r>
        <w:rPr>
          <w:b/>
          <w:sz w:val="26"/>
          <w:szCs w:val="26"/>
        </w:rPr>
        <w:t>_________</w:t>
      </w:r>
      <w:r w:rsidR="006C37A0">
        <w:rPr>
          <w:b/>
          <w:sz w:val="26"/>
          <w:szCs w:val="26"/>
        </w:rPr>
        <w:t xml:space="preserve">____            </w:t>
      </w:r>
      <w:r w:rsidR="006C37A0">
        <w:rPr>
          <w:b/>
          <w:sz w:val="26"/>
          <w:szCs w:val="26"/>
        </w:rPr>
        <w:tab/>
        <w:t xml:space="preserve">        </w:t>
      </w:r>
      <w:r>
        <w:rPr>
          <w:b/>
          <w:sz w:val="26"/>
          <w:szCs w:val="26"/>
        </w:rPr>
        <w:t xml:space="preserve"> WEIGHTING: </w:t>
      </w:r>
      <w:r w:rsidR="00595453">
        <w:rPr>
          <w:b/>
          <w:sz w:val="26"/>
          <w:szCs w:val="26"/>
        </w:rPr>
        <w:t>10</w:t>
      </w:r>
      <w:r>
        <w:rPr>
          <w:b/>
          <w:sz w:val="26"/>
          <w:szCs w:val="26"/>
        </w:rPr>
        <w:t>%</w:t>
      </w:r>
    </w:p>
    <w:p w14:paraId="071561EF" w14:textId="0BD3730D" w:rsidR="00940D7F" w:rsidRDefault="00122392">
      <w:r w:rsidRPr="00122392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35283902" wp14:editId="66F85EBF">
            <wp:simplePos x="0" y="0"/>
            <wp:positionH relativeFrom="column">
              <wp:posOffset>1340081</wp:posOffset>
            </wp:positionH>
            <wp:positionV relativeFrom="paragraph">
              <wp:posOffset>406400</wp:posOffset>
            </wp:positionV>
            <wp:extent cx="4283075" cy="3024505"/>
            <wp:effectExtent l="25400" t="25400" r="22225" b="23495"/>
            <wp:wrapTopAndBottom/>
            <wp:docPr id="1" name="Picture 1" descr="Image result for patho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tho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3024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88B8B" w14:textId="253A6D8D" w:rsidR="00595453" w:rsidRPr="00595453" w:rsidRDefault="00595453" w:rsidP="00595453"/>
    <w:p w14:paraId="45982D11" w14:textId="1810BB0D" w:rsidR="00595453" w:rsidRPr="00595453" w:rsidRDefault="00595453" w:rsidP="00595453"/>
    <w:p w14:paraId="47C8E1C8" w14:textId="2AB1B2E7" w:rsidR="00595453" w:rsidRPr="00595453" w:rsidRDefault="00595453" w:rsidP="00595453"/>
    <w:p w14:paraId="60873799" w14:textId="02A2EE02" w:rsidR="00595453" w:rsidRPr="00595453" w:rsidRDefault="00595453" w:rsidP="00595453"/>
    <w:p w14:paraId="6F8DADCC" w14:textId="26AFD9E1" w:rsidR="00595453" w:rsidRPr="0009144A" w:rsidRDefault="00595453" w:rsidP="00595453"/>
    <w:p w14:paraId="32CB5FD4" w14:textId="77777777" w:rsidR="0009144A" w:rsidRDefault="0009144A" w:rsidP="00595453">
      <w:pPr>
        <w:sectPr w:rsidR="0009144A" w:rsidSect="00E30E8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31FCDC7" w14:textId="6C49E2BE" w:rsidR="00122392" w:rsidRPr="00122392" w:rsidRDefault="00122392" w:rsidP="00122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239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fldChar w:fldCharType="begin"/>
      </w:r>
      <w:r w:rsidRPr="00122392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"https://images.wisegeek.com/virus-entering-body.jpg" \* MERGEFORMATINET </w:instrText>
      </w:r>
      <w:r w:rsidRPr="00122392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741E3808" w14:textId="0DACDB1E" w:rsidR="00224234" w:rsidRDefault="00224234" w:rsidP="00224234">
      <w:pPr>
        <w:spacing w:after="0" w:line="240" w:lineRule="auto"/>
        <w:jc w:val="both"/>
        <w:rPr>
          <w:b/>
          <w:i/>
        </w:rPr>
      </w:pPr>
    </w:p>
    <w:tbl>
      <w:tblPr>
        <w:tblStyle w:val="TableGrid"/>
        <w:tblpPr w:leftFromText="180" w:rightFromText="180" w:vertAnchor="page" w:horzAnchor="margin" w:tblpXSpec="center" w:tblpY="10081"/>
        <w:tblW w:w="0" w:type="auto"/>
        <w:tblLook w:val="04A0" w:firstRow="1" w:lastRow="0" w:firstColumn="1" w:lastColumn="0" w:noHBand="0" w:noVBand="1"/>
      </w:tblPr>
      <w:tblGrid>
        <w:gridCol w:w="3207"/>
        <w:gridCol w:w="2470"/>
      </w:tblGrid>
      <w:tr w:rsidR="00FF4C70" w:rsidRPr="00122392" w14:paraId="4501303A" w14:textId="77777777" w:rsidTr="00800E4E">
        <w:trPr>
          <w:trHeight w:val="706"/>
        </w:trPr>
        <w:tc>
          <w:tcPr>
            <w:tcW w:w="3207" w:type="dxa"/>
          </w:tcPr>
          <w:p w14:paraId="67287A44" w14:textId="77777777" w:rsidR="00FF4C70" w:rsidRPr="00122392" w:rsidRDefault="00FF4C70" w:rsidP="00800E4E">
            <w:pPr>
              <w:jc w:val="center"/>
              <w:rPr>
                <w:sz w:val="24"/>
                <w:szCs w:val="24"/>
              </w:rPr>
            </w:pPr>
            <w:r w:rsidRPr="00122392">
              <w:rPr>
                <w:sz w:val="24"/>
                <w:szCs w:val="24"/>
              </w:rPr>
              <w:t>Multiple Choice</w:t>
            </w:r>
          </w:p>
        </w:tc>
        <w:tc>
          <w:tcPr>
            <w:tcW w:w="2470" w:type="dxa"/>
          </w:tcPr>
          <w:p w14:paraId="16E75DAB" w14:textId="0C5DC27E" w:rsidR="00FF4C70" w:rsidRPr="00122392" w:rsidRDefault="00FF4C70" w:rsidP="00800E4E">
            <w:pPr>
              <w:jc w:val="center"/>
              <w:rPr>
                <w:sz w:val="24"/>
                <w:szCs w:val="24"/>
              </w:rPr>
            </w:pPr>
            <w:r w:rsidRPr="00122392">
              <w:rPr>
                <w:sz w:val="24"/>
                <w:szCs w:val="24"/>
              </w:rPr>
              <w:t>/7</w:t>
            </w:r>
          </w:p>
        </w:tc>
      </w:tr>
      <w:tr w:rsidR="00FF4C70" w:rsidRPr="00122392" w14:paraId="2BBF67B7" w14:textId="77777777" w:rsidTr="00800E4E">
        <w:trPr>
          <w:trHeight w:val="706"/>
        </w:trPr>
        <w:tc>
          <w:tcPr>
            <w:tcW w:w="3207" w:type="dxa"/>
          </w:tcPr>
          <w:p w14:paraId="59A4095F" w14:textId="77777777" w:rsidR="00FF4C70" w:rsidRPr="00122392" w:rsidRDefault="00FF4C70" w:rsidP="00800E4E">
            <w:pPr>
              <w:jc w:val="center"/>
              <w:rPr>
                <w:sz w:val="24"/>
                <w:szCs w:val="24"/>
              </w:rPr>
            </w:pPr>
            <w:r w:rsidRPr="00122392">
              <w:rPr>
                <w:sz w:val="24"/>
                <w:szCs w:val="24"/>
              </w:rPr>
              <w:t>Short Answer</w:t>
            </w:r>
          </w:p>
        </w:tc>
        <w:tc>
          <w:tcPr>
            <w:tcW w:w="2470" w:type="dxa"/>
          </w:tcPr>
          <w:p w14:paraId="0508555C" w14:textId="17DD670E" w:rsidR="00FF4C70" w:rsidRPr="00122392" w:rsidRDefault="00FF4C70" w:rsidP="00800E4E">
            <w:pPr>
              <w:jc w:val="center"/>
              <w:rPr>
                <w:sz w:val="24"/>
                <w:szCs w:val="24"/>
              </w:rPr>
            </w:pPr>
            <w:r w:rsidRPr="00122392">
              <w:rPr>
                <w:sz w:val="24"/>
                <w:szCs w:val="24"/>
              </w:rPr>
              <w:t>/</w:t>
            </w:r>
            <w:r w:rsidR="00A26D10">
              <w:rPr>
                <w:sz w:val="24"/>
                <w:szCs w:val="24"/>
              </w:rPr>
              <w:t>41</w:t>
            </w:r>
          </w:p>
        </w:tc>
      </w:tr>
      <w:tr w:rsidR="00FF4C70" w:rsidRPr="00122392" w14:paraId="0EE4CBA8" w14:textId="77777777" w:rsidTr="00800E4E">
        <w:trPr>
          <w:trHeight w:val="706"/>
        </w:trPr>
        <w:tc>
          <w:tcPr>
            <w:tcW w:w="3207" w:type="dxa"/>
          </w:tcPr>
          <w:p w14:paraId="68FAA148" w14:textId="77777777" w:rsidR="00FF4C70" w:rsidRPr="00122392" w:rsidRDefault="00FF4C70" w:rsidP="00800E4E">
            <w:pPr>
              <w:jc w:val="center"/>
              <w:rPr>
                <w:b/>
                <w:bCs/>
                <w:sz w:val="24"/>
                <w:szCs w:val="24"/>
              </w:rPr>
            </w:pPr>
            <w:r w:rsidRPr="00122392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70" w:type="dxa"/>
          </w:tcPr>
          <w:p w14:paraId="720A4422" w14:textId="02434833" w:rsidR="00FF4C70" w:rsidRPr="00122392" w:rsidRDefault="00FF4C70" w:rsidP="00800E4E">
            <w:pPr>
              <w:jc w:val="center"/>
              <w:rPr>
                <w:b/>
                <w:bCs/>
                <w:sz w:val="24"/>
                <w:szCs w:val="24"/>
              </w:rPr>
            </w:pPr>
            <w:r w:rsidRPr="00122392">
              <w:rPr>
                <w:b/>
                <w:bCs/>
                <w:sz w:val="24"/>
                <w:szCs w:val="24"/>
              </w:rPr>
              <w:t xml:space="preserve">   </w:t>
            </w:r>
            <w:r w:rsidR="009660F2" w:rsidRPr="00122392">
              <w:rPr>
                <w:b/>
                <w:bCs/>
                <w:sz w:val="24"/>
                <w:szCs w:val="24"/>
              </w:rPr>
              <w:t>/</w:t>
            </w:r>
            <w:r w:rsidR="00A26D10">
              <w:rPr>
                <w:b/>
                <w:bCs/>
                <w:sz w:val="24"/>
                <w:szCs w:val="24"/>
              </w:rPr>
              <w:t>48</w:t>
            </w:r>
          </w:p>
        </w:tc>
      </w:tr>
    </w:tbl>
    <w:p w14:paraId="2A2CC8D3" w14:textId="39584ECA" w:rsidR="00FF4C70" w:rsidRDefault="00FF4C70">
      <w:pPr>
        <w:spacing w:after="0" w:line="240" w:lineRule="auto"/>
        <w:rPr>
          <w:b/>
          <w:i/>
        </w:rPr>
      </w:pPr>
      <w:r>
        <w:rPr>
          <w:b/>
          <w:i/>
        </w:rPr>
        <w:br w:type="page"/>
      </w:r>
    </w:p>
    <w:p w14:paraId="118FB395" w14:textId="424C24BD" w:rsidR="00224234" w:rsidRDefault="00224234" w:rsidP="00224234">
      <w:pPr>
        <w:spacing w:after="0" w:line="240" w:lineRule="auto"/>
        <w:jc w:val="both"/>
        <w:rPr>
          <w:i/>
        </w:rPr>
      </w:pPr>
      <w:r>
        <w:rPr>
          <w:b/>
          <w:i/>
        </w:rPr>
        <w:lastRenderedPageBreak/>
        <w:t xml:space="preserve">MULTIPLE CHOICE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</w:t>
      </w:r>
      <w:r w:rsidR="00FF4C70">
        <w:rPr>
          <w:b/>
          <w:i/>
        </w:rPr>
        <w:tab/>
      </w:r>
      <w:r>
        <w:rPr>
          <w:b/>
          <w:i/>
        </w:rPr>
        <w:t xml:space="preserve">     (</w:t>
      </w:r>
      <w:r w:rsidR="00FF4C70">
        <w:rPr>
          <w:b/>
          <w:i/>
        </w:rPr>
        <w:t>7 MARKS</w:t>
      </w:r>
      <w:r>
        <w:rPr>
          <w:b/>
          <w:i/>
        </w:rPr>
        <w:t>)</w:t>
      </w:r>
    </w:p>
    <w:p w14:paraId="50E91772" w14:textId="77777777" w:rsidR="00224234" w:rsidRDefault="00224234" w:rsidP="00224234">
      <w:pPr>
        <w:pStyle w:val="ListParagraph"/>
        <w:spacing w:after="0" w:line="240" w:lineRule="auto"/>
        <w:ind w:left="1440"/>
        <w:jc w:val="both"/>
      </w:pPr>
    </w:p>
    <w:p w14:paraId="193552B9" w14:textId="77777777" w:rsidR="00224234" w:rsidRDefault="00224234" w:rsidP="002242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Which of the following is an example of a disease spreading by direct contact?</w:t>
      </w:r>
    </w:p>
    <w:p w14:paraId="2DB342AC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Sneezing</w:t>
      </w:r>
    </w:p>
    <w:p w14:paraId="5111948E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Coughing</w:t>
      </w:r>
    </w:p>
    <w:p w14:paraId="2A7CDDC9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Kissing</w:t>
      </w:r>
    </w:p>
    <w:p w14:paraId="13552577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Sweating</w:t>
      </w:r>
    </w:p>
    <w:p w14:paraId="448AF79C" w14:textId="5F4ECAAA" w:rsidR="00224234" w:rsidRDefault="00224234" w:rsidP="00224234">
      <w:pPr>
        <w:pStyle w:val="ListParagraph"/>
        <w:spacing w:after="0" w:line="240" w:lineRule="auto"/>
        <w:ind w:left="1440"/>
        <w:jc w:val="both"/>
      </w:pPr>
    </w:p>
    <w:p w14:paraId="6CC1B765" w14:textId="77777777" w:rsidR="00DD173E" w:rsidRDefault="00DD173E" w:rsidP="00224234">
      <w:pPr>
        <w:pStyle w:val="ListParagraph"/>
        <w:spacing w:after="0" w:line="240" w:lineRule="auto"/>
        <w:ind w:left="1440"/>
        <w:jc w:val="both"/>
      </w:pPr>
    </w:p>
    <w:p w14:paraId="2249EA0D" w14:textId="77777777" w:rsidR="00224234" w:rsidRDefault="00224234" w:rsidP="002242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Which of the following is a transmissible (passed from host to host) disease?</w:t>
      </w:r>
    </w:p>
    <w:p w14:paraId="08A4A80D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Scurvy</w:t>
      </w:r>
    </w:p>
    <w:p w14:paraId="2FCFBE76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Food poisoning</w:t>
      </w:r>
    </w:p>
    <w:p w14:paraId="4FCA7023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Diabetes</w:t>
      </w:r>
    </w:p>
    <w:p w14:paraId="243CBC31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Cancer</w:t>
      </w:r>
    </w:p>
    <w:p w14:paraId="490C7699" w14:textId="5EA57D26" w:rsidR="00224234" w:rsidRDefault="00224234" w:rsidP="00224234">
      <w:pPr>
        <w:pStyle w:val="ListParagraph"/>
        <w:spacing w:after="0" w:line="240" w:lineRule="auto"/>
        <w:ind w:left="1440"/>
        <w:jc w:val="both"/>
      </w:pPr>
    </w:p>
    <w:p w14:paraId="0DBF0488" w14:textId="77777777" w:rsidR="00DD173E" w:rsidRDefault="00DD173E" w:rsidP="00224234">
      <w:pPr>
        <w:pStyle w:val="ListParagraph"/>
        <w:spacing w:after="0" w:line="240" w:lineRule="auto"/>
        <w:ind w:left="1440"/>
        <w:jc w:val="both"/>
      </w:pPr>
    </w:p>
    <w:p w14:paraId="7E2E9A67" w14:textId="77777777" w:rsidR="00224234" w:rsidRDefault="00224234" w:rsidP="002242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Pathogens are __________.</w:t>
      </w:r>
    </w:p>
    <w:p w14:paraId="5CE664EA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Disease causing microbes or germs</w:t>
      </w:r>
    </w:p>
    <w:p w14:paraId="0DBA5CD2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Non disease causing and are beneficial</w:t>
      </w:r>
    </w:p>
    <w:p w14:paraId="4187A8C6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A natural part of the body</w:t>
      </w:r>
    </w:p>
    <w:p w14:paraId="0C628E85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Always treated with antibiotics</w:t>
      </w:r>
    </w:p>
    <w:p w14:paraId="3C024EF2" w14:textId="741D9431" w:rsidR="00224234" w:rsidRDefault="00224234" w:rsidP="00224234">
      <w:pPr>
        <w:pStyle w:val="ListParagraph"/>
        <w:spacing w:after="0" w:line="240" w:lineRule="auto"/>
        <w:ind w:left="1440"/>
        <w:jc w:val="both"/>
      </w:pPr>
    </w:p>
    <w:p w14:paraId="3F9B7075" w14:textId="77777777" w:rsidR="00224234" w:rsidRPr="00FF2B42" w:rsidRDefault="00224234" w:rsidP="00224234">
      <w:pPr>
        <w:spacing w:after="0" w:line="240" w:lineRule="auto"/>
      </w:pPr>
    </w:p>
    <w:p w14:paraId="49360A7A" w14:textId="77777777" w:rsidR="00224234" w:rsidRPr="00FF2B42" w:rsidRDefault="00224234" w:rsidP="00224234">
      <w:pPr>
        <w:pStyle w:val="ListParagraph"/>
        <w:numPr>
          <w:ilvl w:val="0"/>
          <w:numId w:val="6"/>
        </w:numPr>
        <w:spacing w:after="0" w:line="240" w:lineRule="auto"/>
      </w:pPr>
      <w:r>
        <w:t>Sam</w:t>
      </w:r>
      <w:r w:rsidRPr="00FF2B42">
        <w:t xml:space="preserve"> is preparing wooden beams when he receives a nasty splinter.  </w:t>
      </w:r>
      <w:r>
        <w:t>Her immune system would start by causing what to occur at the sight of injury?</w:t>
      </w:r>
    </w:p>
    <w:p w14:paraId="393CB938" w14:textId="77777777" w:rsidR="00224234" w:rsidRPr="00FF2B42" w:rsidRDefault="00224234" w:rsidP="00224234">
      <w:pPr>
        <w:pStyle w:val="ListParagraph"/>
        <w:numPr>
          <w:ilvl w:val="1"/>
          <w:numId w:val="6"/>
        </w:numPr>
        <w:spacing w:after="0" w:line="240" w:lineRule="auto"/>
      </w:pPr>
      <w:r w:rsidRPr="00FF2B42">
        <w:t xml:space="preserve">Mast cells release histamine </w:t>
      </w:r>
    </w:p>
    <w:p w14:paraId="699A7D72" w14:textId="77777777" w:rsidR="00224234" w:rsidRPr="00FF2B42" w:rsidRDefault="00224234" w:rsidP="00224234">
      <w:pPr>
        <w:pStyle w:val="ListParagraph"/>
        <w:numPr>
          <w:ilvl w:val="1"/>
          <w:numId w:val="6"/>
        </w:numPr>
        <w:spacing w:after="0" w:line="240" w:lineRule="auto"/>
      </w:pPr>
      <w:r w:rsidRPr="00FF2B42">
        <w:t>The capillaries become leaky to grant phagocytes access to the invading pathogen</w:t>
      </w:r>
    </w:p>
    <w:p w14:paraId="66CB7207" w14:textId="77777777" w:rsidR="00224234" w:rsidRPr="00FF2B42" w:rsidRDefault="00224234" w:rsidP="00224234">
      <w:pPr>
        <w:pStyle w:val="ListParagraph"/>
        <w:numPr>
          <w:ilvl w:val="1"/>
          <w:numId w:val="6"/>
        </w:numPr>
        <w:spacing w:after="0" w:line="240" w:lineRule="auto"/>
      </w:pPr>
      <w:r w:rsidRPr="00FF2B42">
        <w:t>Nothing happens at the start because the body does not recognise the invading pathogens</w:t>
      </w:r>
    </w:p>
    <w:p w14:paraId="25E25ACD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</w:pPr>
      <w:r w:rsidRPr="00FF2B42">
        <w:t>Clotting in the injury area occurs</w:t>
      </w:r>
      <w:r w:rsidRPr="00FF2B42">
        <w:br/>
      </w:r>
    </w:p>
    <w:p w14:paraId="77C21F4B" w14:textId="77777777" w:rsidR="00224234" w:rsidRPr="00FF2B42" w:rsidRDefault="00224234" w:rsidP="00224234">
      <w:pPr>
        <w:spacing w:after="0" w:line="240" w:lineRule="auto"/>
        <w:ind w:left="1080"/>
      </w:pPr>
    </w:p>
    <w:p w14:paraId="6D37829E" w14:textId="77777777" w:rsidR="00224234" w:rsidRDefault="00224234" w:rsidP="0022423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James has developed flu, and his throat is very sore. Which of the following cells is responsible for destroying the cells of his throat because they have become infected by a virus?</w:t>
      </w:r>
    </w:p>
    <w:p w14:paraId="059AE9B4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B Cells</w:t>
      </w:r>
    </w:p>
    <w:p w14:paraId="23044D13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Phagocytes</w:t>
      </w:r>
    </w:p>
    <w:p w14:paraId="770D8B98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Natural Killer Cells</w:t>
      </w:r>
    </w:p>
    <w:p w14:paraId="5DB1412D" w14:textId="77777777" w:rsidR="00224234" w:rsidRDefault="00224234" w:rsidP="00224234">
      <w:pPr>
        <w:pStyle w:val="ListParagraph"/>
        <w:numPr>
          <w:ilvl w:val="1"/>
          <w:numId w:val="6"/>
        </w:numPr>
        <w:spacing w:after="0" w:line="240" w:lineRule="auto"/>
        <w:jc w:val="both"/>
      </w:pPr>
      <w:r>
        <w:t>Mast Cells</w:t>
      </w:r>
    </w:p>
    <w:p w14:paraId="13F33491" w14:textId="2DCB243F" w:rsidR="00224234" w:rsidRDefault="00224234" w:rsidP="00224234">
      <w:pPr>
        <w:autoSpaceDE w:val="0"/>
        <w:autoSpaceDN w:val="0"/>
        <w:adjustRightInd w:val="0"/>
        <w:spacing w:after="0" w:line="276" w:lineRule="auto"/>
        <w:jc w:val="both"/>
      </w:pPr>
    </w:p>
    <w:p w14:paraId="653A55E2" w14:textId="77777777" w:rsidR="00DD173E" w:rsidRDefault="00DD173E" w:rsidP="00224234">
      <w:pPr>
        <w:autoSpaceDE w:val="0"/>
        <w:autoSpaceDN w:val="0"/>
        <w:adjustRightInd w:val="0"/>
        <w:spacing w:after="0" w:line="276" w:lineRule="auto"/>
        <w:jc w:val="both"/>
      </w:pPr>
    </w:p>
    <w:p w14:paraId="3E70F40B" w14:textId="77777777" w:rsidR="00224234" w:rsidRDefault="00224234" w:rsidP="002242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Which of the following will not efficiently prevent the transmission of a disease?</w:t>
      </w:r>
    </w:p>
    <w:p w14:paraId="08ED59F6" w14:textId="77777777" w:rsidR="00224234" w:rsidRDefault="00224234" w:rsidP="0022423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Quarantine</w:t>
      </w:r>
    </w:p>
    <w:p w14:paraId="37879234" w14:textId="77777777" w:rsidR="00224234" w:rsidRDefault="00224234" w:rsidP="0022423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Immunisation</w:t>
      </w:r>
    </w:p>
    <w:p w14:paraId="63254520" w14:textId="77777777" w:rsidR="00224234" w:rsidRDefault="00224234" w:rsidP="0022423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Medications that disrupt pathogen life cycle</w:t>
      </w:r>
    </w:p>
    <w:p w14:paraId="06BBA55A" w14:textId="27D9B8B7" w:rsidR="00224234" w:rsidRPr="00224234" w:rsidRDefault="00224234" w:rsidP="0022423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Anti-histamines</w:t>
      </w:r>
    </w:p>
    <w:p w14:paraId="22BF2E7C" w14:textId="3501BFCE" w:rsidR="00595453" w:rsidRDefault="00595453" w:rsidP="00595453">
      <w:pPr>
        <w:tabs>
          <w:tab w:val="left" w:pos="2249"/>
        </w:tabs>
      </w:pPr>
    </w:p>
    <w:p w14:paraId="65E1272C" w14:textId="77777777" w:rsidR="00224234" w:rsidRDefault="00224234" w:rsidP="002242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When chefs wash their hands after going to the toilet, they: </w:t>
      </w:r>
    </w:p>
    <w:p w14:paraId="5E5112DB" w14:textId="77777777" w:rsidR="00224234" w:rsidRDefault="00224234" w:rsidP="0022423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reduce the likelihood of infecting their customers through airborne transmission</w:t>
      </w:r>
    </w:p>
    <w:p w14:paraId="7FD5009E" w14:textId="77777777" w:rsidR="00224234" w:rsidRDefault="00224234" w:rsidP="0022423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do not need soap as the water alone washes away pathogens</w:t>
      </w:r>
    </w:p>
    <w:p w14:paraId="22AA29AF" w14:textId="77777777" w:rsidR="00224234" w:rsidRDefault="00224234" w:rsidP="0022423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reduce the likelihood of infecting their customers through bodily fluids</w:t>
      </w:r>
    </w:p>
    <w:p w14:paraId="26CDFFA5" w14:textId="750DD1BF" w:rsidR="00224234" w:rsidRPr="00224234" w:rsidRDefault="00224234" w:rsidP="0022423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lower the chance of their customers contracting food poisoning</w:t>
      </w:r>
    </w:p>
    <w:p w14:paraId="69C5760C" w14:textId="574E913C" w:rsidR="00273E3B" w:rsidRDefault="00273E3B" w:rsidP="00595453">
      <w:pPr>
        <w:tabs>
          <w:tab w:val="left" w:pos="2249"/>
        </w:tabs>
      </w:pPr>
    </w:p>
    <w:p w14:paraId="7E2A4391" w14:textId="77777777" w:rsidR="00FF4C70" w:rsidRDefault="00FF4C70" w:rsidP="00224234">
      <w:pPr>
        <w:spacing w:after="0" w:line="240" w:lineRule="auto"/>
        <w:jc w:val="both"/>
        <w:rPr>
          <w:b/>
          <w:i/>
        </w:rPr>
      </w:pPr>
    </w:p>
    <w:p w14:paraId="366F1ADF" w14:textId="77777777" w:rsidR="00FF4C70" w:rsidRDefault="00FF4C70" w:rsidP="00224234">
      <w:pPr>
        <w:spacing w:after="0" w:line="240" w:lineRule="auto"/>
        <w:jc w:val="both"/>
        <w:rPr>
          <w:b/>
          <w:i/>
        </w:rPr>
      </w:pPr>
    </w:p>
    <w:p w14:paraId="6ECF5F37" w14:textId="77777777" w:rsidR="00FF4C70" w:rsidRDefault="00FF4C70" w:rsidP="00224234">
      <w:pPr>
        <w:spacing w:after="0" w:line="240" w:lineRule="auto"/>
        <w:jc w:val="both"/>
        <w:rPr>
          <w:b/>
          <w:i/>
        </w:rPr>
      </w:pPr>
    </w:p>
    <w:p w14:paraId="315B6AAB" w14:textId="75987717" w:rsidR="00224234" w:rsidRDefault="00224234" w:rsidP="00224234">
      <w:pPr>
        <w:spacing w:after="0" w:line="240" w:lineRule="auto"/>
        <w:jc w:val="both"/>
        <w:rPr>
          <w:i/>
        </w:rPr>
      </w:pPr>
      <w:r>
        <w:rPr>
          <w:b/>
          <w:i/>
        </w:rPr>
        <w:lastRenderedPageBreak/>
        <w:t>SHORT ANSWER</w:t>
      </w:r>
      <w:r w:rsidR="006F0FDD">
        <w:rPr>
          <w:b/>
          <w:i/>
        </w:rPr>
        <w:t xml:space="preserve"> </w:t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</w:r>
      <w:r w:rsidR="006F0FDD">
        <w:rPr>
          <w:b/>
          <w:i/>
        </w:rPr>
        <w:tab/>
        <w:t xml:space="preserve">       </w:t>
      </w:r>
      <w:r w:rsidR="006F0FDD">
        <w:rPr>
          <w:b/>
          <w:i/>
        </w:rPr>
        <w:tab/>
        <w:t xml:space="preserve"> (</w:t>
      </w:r>
      <w:r w:rsidR="00C03BFB">
        <w:rPr>
          <w:b/>
          <w:i/>
        </w:rPr>
        <w:t>41</w:t>
      </w:r>
      <w:r w:rsidR="006F0FDD">
        <w:rPr>
          <w:b/>
          <w:i/>
        </w:rPr>
        <w:t xml:space="preserve"> </w:t>
      </w:r>
      <w:r>
        <w:rPr>
          <w:b/>
          <w:i/>
        </w:rPr>
        <w:t>MARKS)</w:t>
      </w:r>
    </w:p>
    <w:p w14:paraId="012F5FE1" w14:textId="77777777" w:rsidR="00273E3B" w:rsidRPr="00273E3B" w:rsidRDefault="00273E3B" w:rsidP="00273E3B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GB"/>
        </w:rPr>
      </w:pPr>
    </w:p>
    <w:p w14:paraId="448239E6" w14:textId="77777777" w:rsidR="00EA3F33" w:rsidRDefault="00DC0434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Define ‘infectious disease’.</w:t>
      </w:r>
      <w:r w:rsidR="00224234">
        <w:rPr>
          <w:rFonts w:ascii="Calibri" w:hAnsi="Calibri" w:cs="Calibri"/>
          <w:color w:val="000000"/>
          <w:lang w:val="en-GB"/>
        </w:rPr>
        <w:t xml:space="preserve"> </w:t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030257">
        <w:rPr>
          <w:rFonts w:ascii="Calibri" w:hAnsi="Calibri" w:cs="Calibri"/>
          <w:color w:val="000000"/>
          <w:lang w:val="en-GB"/>
        </w:rPr>
        <w:tab/>
      </w:r>
      <w:r w:rsidR="00224234">
        <w:rPr>
          <w:rFonts w:ascii="Calibri" w:hAnsi="Calibri" w:cs="Calibri"/>
          <w:color w:val="000000"/>
          <w:lang w:val="en-GB"/>
        </w:rPr>
        <w:t>(1 mark)</w:t>
      </w:r>
    </w:p>
    <w:p w14:paraId="3154C7FC" w14:textId="419677E4" w:rsidR="003751BE" w:rsidRDefault="00224234" w:rsidP="00EA3F33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 </w:t>
      </w:r>
    </w:p>
    <w:p w14:paraId="19296850" w14:textId="52F3FEC0" w:rsidR="00030257" w:rsidRDefault="00030257" w:rsidP="00711E94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___________________________________________________________________________________ _____________________________________________________________________________</w:t>
      </w:r>
      <w:r w:rsidR="00EA3F33">
        <w:rPr>
          <w:rFonts w:ascii="Calibri" w:hAnsi="Calibri" w:cs="Calibri"/>
          <w:color w:val="000000"/>
          <w:lang w:val="en-GB"/>
        </w:rPr>
        <w:t>_</w:t>
      </w:r>
      <w:r>
        <w:rPr>
          <w:rFonts w:ascii="Calibri" w:hAnsi="Calibri" w:cs="Calibri"/>
          <w:color w:val="000000"/>
          <w:lang w:val="en-GB"/>
        </w:rPr>
        <w:t>_____</w:t>
      </w:r>
    </w:p>
    <w:p w14:paraId="3563CCCD" w14:textId="77777777" w:rsidR="00224234" w:rsidRPr="00224234" w:rsidRDefault="00224234" w:rsidP="00224234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4B480023" w14:textId="38BBA3BD" w:rsidR="00EF3B94" w:rsidRDefault="00EF3B94" w:rsidP="00224234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Draw a line to match the pathogens with t</w:t>
      </w:r>
      <w:r w:rsidR="003346EA">
        <w:t xml:space="preserve">heir example </w:t>
      </w:r>
      <w:r w:rsidR="003346EA">
        <w:tab/>
      </w:r>
      <w:r w:rsidR="003346EA">
        <w:tab/>
      </w:r>
      <w:r w:rsidR="003346EA">
        <w:tab/>
      </w:r>
      <w:r w:rsidR="003346EA">
        <w:tab/>
        <w:t xml:space="preserve">             </w:t>
      </w:r>
      <w:r w:rsidR="00735734">
        <w:tab/>
      </w:r>
      <w:r w:rsidR="003346EA">
        <w:t>(2</w:t>
      </w:r>
      <w:r>
        <w:t xml:space="preserve"> marks)</w:t>
      </w:r>
    </w:p>
    <w:p w14:paraId="243A1389" w14:textId="77777777" w:rsidR="00EF3B94" w:rsidRDefault="00EF3B94" w:rsidP="00EF3B94">
      <w:pPr>
        <w:pStyle w:val="ListParagraph"/>
        <w:spacing w:after="0" w:line="240" w:lineRule="auto"/>
        <w:ind w:left="108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31"/>
        <w:gridCol w:w="2518"/>
        <w:gridCol w:w="2730"/>
      </w:tblGrid>
      <w:tr w:rsidR="00EF3B94" w14:paraId="004B1EE9" w14:textId="77777777" w:rsidTr="003D6D41">
        <w:trPr>
          <w:trHeight w:val="496"/>
        </w:trPr>
        <w:tc>
          <w:tcPr>
            <w:tcW w:w="2631" w:type="dxa"/>
          </w:tcPr>
          <w:p w14:paraId="630C39EC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Bacteria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14:paraId="6716F3B1" w14:textId="77777777" w:rsidR="00EF3B94" w:rsidRDefault="00EF3B94" w:rsidP="003D6D41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14:paraId="768FA8C9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Tinea/Athlete’s Foot</w:t>
            </w:r>
          </w:p>
        </w:tc>
      </w:tr>
      <w:tr w:rsidR="00EF3B94" w14:paraId="1881C872" w14:textId="77777777" w:rsidTr="003D6D41">
        <w:trPr>
          <w:trHeight w:val="496"/>
        </w:trPr>
        <w:tc>
          <w:tcPr>
            <w:tcW w:w="2631" w:type="dxa"/>
          </w:tcPr>
          <w:p w14:paraId="5CED75BC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Virus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14:paraId="1CCA83C5" w14:textId="77777777" w:rsidR="00EF3B94" w:rsidRDefault="00EF3B94" w:rsidP="003D6D41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14:paraId="202DCF98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Malaria</w:t>
            </w:r>
          </w:p>
        </w:tc>
      </w:tr>
      <w:tr w:rsidR="00EF3B94" w14:paraId="4CA211C0" w14:textId="77777777" w:rsidTr="003D6D41">
        <w:trPr>
          <w:trHeight w:val="496"/>
        </w:trPr>
        <w:tc>
          <w:tcPr>
            <w:tcW w:w="2631" w:type="dxa"/>
          </w:tcPr>
          <w:p w14:paraId="45F3892B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Parasite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14:paraId="2AE2029A" w14:textId="77777777" w:rsidR="00EF3B94" w:rsidRDefault="00EF3B94" w:rsidP="003D6D41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14:paraId="3B8A8877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Ross River</w:t>
            </w:r>
          </w:p>
        </w:tc>
      </w:tr>
      <w:tr w:rsidR="00EF3B94" w14:paraId="2C95B2B3" w14:textId="77777777" w:rsidTr="003D6D41">
        <w:trPr>
          <w:trHeight w:val="496"/>
        </w:trPr>
        <w:tc>
          <w:tcPr>
            <w:tcW w:w="2631" w:type="dxa"/>
          </w:tcPr>
          <w:p w14:paraId="008FC866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Fungi</w:t>
            </w:r>
          </w:p>
        </w:tc>
        <w:tc>
          <w:tcPr>
            <w:tcW w:w="2518" w:type="dxa"/>
            <w:tcBorders>
              <w:top w:val="nil"/>
              <w:bottom w:val="nil"/>
            </w:tcBorders>
          </w:tcPr>
          <w:p w14:paraId="270795C5" w14:textId="77777777" w:rsidR="00EF3B94" w:rsidRDefault="00EF3B94" w:rsidP="003D6D41">
            <w:pPr>
              <w:pStyle w:val="ListParagraph"/>
              <w:ind w:left="0"/>
              <w:jc w:val="center"/>
            </w:pPr>
          </w:p>
        </w:tc>
        <w:tc>
          <w:tcPr>
            <w:tcW w:w="2730" w:type="dxa"/>
          </w:tcPr>
          <w:p w14:paraId="6909808E" w14:textId="77777777" w:rsidR="00EF3B94" w:rsidRDefault="00EF3B94" w:rsidP="003D6D41">
            <w:pPr>
              <w:pStyle w:val="ListParagraph"/>
              <w:ind w:left="0"/>
              <w:jc w:val="center"/>
            </w:pPr>
            <w:r>
              <w:t>Food Poisoning</w:t>
            </w:r>
          </w:p>
        </w:tc>
      </w:tr>
    </w:tbl>
    <w:p w14:paraId="05F5366D" w14:textId="77777777" w:rsidR="00EF3B94" w:rsidRDefault="00EF3B94" w:rsidP="00EF3B94">
      <w:pPr>
        <w:pStyle w:val="ListParagraph"/>
        <w:spacing w:after="0" w:line="240" w:lineRule="auto"/>
        <w:ind w:left="1080"/>
        <w:jc w:val="both"/>
      </w:pPr>
    </w:p>
    <w:p w14:paraId="4397216B" w14:textId="77777777" w:rsidR="003346EA" w:rsidRDefault="003346EA" w:rsidP="00EF3B94">
      <w:pPr>
        <w:pStyle w:val="ListParagraph"/>
        <w:spacing w:after="0" w:line="240" w:lineRule="auto"/>
        <w:ind w:left="1080"/>
        <w:jc w:val="both"/>
      </w:pPr>
    </w:p>
    <w:p w14:paraId="17E9D632" w14:textId="77777777" w:rsidR="003346EA" w:rsidRDefault="003346EA" w:rsidP="00EF3B94">
      <w:pPr>
        <w:pStyle w:val="ListParagraph"/>
        <w:spacing w:after="0" w:line="240" w:lineRule="auto"/>
        <w:ind w:left="1080"/>
        <w:jc w:val="both"/>
      </w:pPr>
    </w:p>
    <w:p w14:paraId="4A58C9F1" w14:textId="78E2EDFA" w:rsidR="00EF3B94" w:rsidRPr="00EA3F33" w:rsidRDefault="00022FA7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>
        <w:t>Parasites rarely kill their host. Suggest a possible reason</w:t>
      </w:r>
      <w:r w:rsidR="00735734">
        <w:t xml:space="preserve"> why</w:t>
      </w:r>
      <w:r>
        <w:t xml:space="preserve">. </w:t>
      </w:r>
      <w:r>
        <w:tab/>
      </w:r>
      <w:r>
        <w:tab/>
      </w:r>
      <w:r>
        <w:tab/>
        <w:t xml:space="preserve">               (2 marks)</w:t>
      </w:r>
    </w:p>
    <w:p w14:paraId="34D09951" w14:textId="77777777" w:rsidR="00EA3F33" w:rsidRPr="00157572" w:rsidRDefault="00EA3F33" w:rsidP="00EA3F33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02EA84BF" w14:textId="4CC5215D" w:rsidR="00157572" w:rsidRDefault="00157572" w:rsidP="0015757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157572">
        <w:rPr>
          <w:rFonts w:ascii="Calibri" w:hAnsi="Calibri" w:cs="Calibri"/>
          <w:color w:val="000000"/>
          <w:lang w:val="en-GB"/>
        </w:rPr>
        <w:t>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</w:t>
      </w:r>
      <w:r w:rsidRPr="00157572">
        <w:rPr>
          <w:rFonts w:ascii="Calibri" w:hAnsi="Calibri" w:cs="Calibri"/>
          <w:color w:val="000000"/>
          <w:lang w:val="en-GB"/>
        </w:rPr>
        <w:t>_________ __________________________________________________________________________________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____________________________________________________________________________________________________________________________________________________________________________</w:t>
      </w:r>
    </w:p>
    <w:p w14:paraId="0401AB43" w14:textId="3EBE3EDF" w:rsidR="00022FA7" w:rsidRDefault="00022FA7" w:rsidP="00022FA7">
      <w:p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</w:p>
    <w:p w14:paraId="407B2DA0" w14:textId="77777777" w:rsidR="009660F2" w:rsidRDefault="006B01F0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Sarah recently went on holiday to </w:t>
      </w:r>
      <w:r w:rsidR="00D20D49" w:rsidRPr="00224234">
        <w:rPr>
          <w:rFonts w:ascii="Calibri" w:hAnsi="Calibri" w:cs="Calibri"/>
          <w:color w:val="000000"/>
          <w:lang w:val="en-GB"/>
        </w:rPr>
        <w:t>Sudan</w:t>
      </w:r>
      <w:r w:rsidR="00572713" w:rsidRPr="00224234">
        <w:rPr>
          <w:rFonts w:ascii="Calibri" w:hAnsi="Calibri" w:cs="Calibri"/>
          <w:color w:val="000000"/>
          <w:lang w:val="en-GB"/>
        </w:rPr>
        <w:t xml:space="preserve"> to visit her </w:t>
      </w:r>
      <w:r w:rsidR="00D20D49" w:rsidRPr="00224234">
        <w:rPr>
          <w:rFonts w:ascii="Calibri" w:hAnsi="Calibri" w:cs="Calibri"/>
          <w:color w:val="000000"/>
          <w:lang w:val="en-GB"/>
        </w:rPr>
        <w:t>Sudanese</w:t>
      </w:r>
      <w:r w:rsidRPr="00224234">
        <w:rPr>
          <w:rFonts w:ascii="Calibri" w:hAnsi="Calibri" w:cs="Calibri"/>
          <w:color w:val="000000"/>
          <w:lang w:val="en-GB"/>
        </w:rPr>
        <w:t xml:space="preserve"> friend</w:t>
      </w:r>
      <w:r w:rsidR="00572713" w:rsidRPr="00224234">
        <w:rPr>
          <w:rFonts w:ascii="Calibri" w:hAnsi="Calibri" w:cs="Calibri"/>
          <w:color w:val="000000"/>
          <w:lang w:val="en-GB"/>
        </w:rPr>
        <w:t>. While there, Sarah</w:t>
      </w:r>
      <w:r w:rsidR="009A413F" w:rsidRPr="00224234">
        <w:rPr>
          <w:rFonts w:ascii="Calibri" w:hAnsi="Calibri" w:cs="Calibri"/>
          <w:color w:val="000000"/>
          <w:lang w:val="en-GB"/>
        </w:rPr>
        <w:t xml:space="preserve"> was taken to lots of places by her friend, </w:t>
      </w:r>
      <w:r w:rsidR="001F2B31" w:rsidRPr="00224234">
        <w:rPr>
          <w:rFonts w:ascii="Calibri" w:hAnsi="Calibri" w:cs="Calibri"/>
          <w:color w:val="000000"/>
          <w:lang w:val="en-GB"/>
        </w:rPr>
        <w:t xml:space="preserve">and </w:t>
      </w:r>
      <w:r w:rsidR="009A413F" w:rsidRPr="00224234">
        <w:rPr>
          <w:rFonts w:ascii="Calibri" w:hAnsi="Calibri" w:cs="Calibri"/>
          <w:color w:val="000000"/>
          <w:lang w:val="en-GB"/>
        </w:rPr>
        <w:t>she</w:t>
      </w:r>
      <w:r w:rsidR="00572713" w:rsidRPr="00224234">
        <w:rPr>
          <w:rFonts w:ascii="Calibri" w:hAnsi="Calibri" w:cs="Calibri"/>
          <w:color w:val="000000"/>
          <w:lang w:val="en-GB"/>
        </w:rPr>
        <w:t xml:space="preserve"> ate and drank the same as her friend,</w:t>
      </w:r>
      <w:r w:rsidR="00D20D49" w:rsidRPr="00224234">
        <w:rPr>
          <w:rFonts w:ascii="Calibri" w:hAnsi="Calibri" w:cs="Calibri"/>
          <w:color w:val="000000"/>
          <w:lang w:val="en-GB"/>
        </w:rPr>
        <w:t xml:space="preserve"> though it was her first time eating and drinking this cuisine and</w:t>
      </w:r>
      <w:r w:rsidR="00572713" w:rsidRPr="00224234">
        <w:rPr>
          <w:rFonts w:ascii="Calibri" w:hAnsi="Calibri" w:cs="Calibri"/>
          <w:color w:val="000000"/>
          <w:lang w:val="en-GB"/>
        </w:rPr>
        <w:t xml:space="preserve"> she</w:t>
      </w:r>
      <w:r w:rsidRPr="00224234">
        <w:rPr>
          <w:rFonts w:ascii="Calibri" w:hAnsi="Calibri" w:cs="Calibri"/>
          <w:color w:val="000000"/>
          <w:lang w:val="en-GB"/>
        </w:rPr>
        <w:t xml:space="preserve"> became ill. </w:t>
      </w:r>
      <w:r w:rsidR="009A413F" w:rsidRPr="00224234">
        <w:rPr>
          <w:rFonts w:ascii="Calibri" w:hAnsi="Calibri" w:cs="Calibri"/>
          <w:color w:val="000000"/>
          <w:lang w:val="en-GB"/>
        </w:rPr>
        <w:t xml:space="preserve">The food and water were not contaminated, and Sarah has no intolerances. </w:t>
      </w:r>
      <w:r w:rsidRPr="00224234">
        <w:rPr>
          <w:rFonts w:ascii="Calibri" w:hAnsi="Calibri" w:cs="Calibri"/>
          <w:color w:val="000000"/>
          <w:lang w:val="en-GB"/>
        </w:rPr>
        <w:t xml:space="preserve">Suggest a possible explanation as to why Sarah fell ill but her friend didn’t. </w:t>
      </w:r>
    </w:p>
    <w:p w14:paraId="724405D2" w14:textId="50921B48" w:rsidR="006B01F0" w:rsidRPr="00224234" w:rsidRDefault="00224234" w:rsidP="009660F2">
      <w:pPr>
        <w:pStyle w:val="ListParagraph"/>
        <w:autoSpaceDE w:val="0"/>
        <w:autoSpaceDN w:val="0"/>
        <w:adjustRightInd w:val="0"/>
        <w:spacing w:after="119" w:line="276" w:lineRule="auto"/>
        <w:ind w:left="9360"/>
        <w:jc w:val="both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(2 marks)</w:t>
      </w:r>
    </w:p>
    <w:p w14:paraId="102D6FED" w14:textId="7580EF8D" w:rsidR="009660F2" w:rsidRDefault="009660F2" w:rsidP="009660F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157572">
        <w:rPr>
          <w:rFonts w:ascii="Calibri" w:hAnsi="Calibri" w:cs="Calibri"/>
          <w:color w:val="000000"/>
          <w:lang w:val="en-GB"/>
        </w:rPr>
        <w:t>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</w:t>
      </w:r>
      <w:r w:rsidRPr="00157572">
        <w:rPr>
          <w:rFonts w:ascii="Calibri" w:hAnsi="Calibri" w:cs="Calibri"/>
          <w:color w:val="000000"/>
          <w:lang w:val="en-GB"/>
        </w:rPr>
        <w:t>_________ __________________________________________________________________________________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________________________________________________________________________________________</w:t>
      </w:r>
    </w:p>
    <w:p w14:paraId="7B251A31" w14:textId="77777777" w:rsidR="00224234" w:rsidRPr="00224234" w:rsidRDefault="00224234" w:rsidP="00224234">
      <w:pPr>
        <w:pStyle w:val="ListParagraph"/>
        <w:autoSpaceDE w:val="0"/>
        <w:autoSpaceDN w:val="0"/>
        <w:adjustRightInd w:val="0"/>
        <w:spacing w:after="119" w:line="276" w:lineRule="auto"/>
        <w:ind w:left="1800"/>
        <w:jc w:val="both"/>
        <w:rPr>
          <w:rFonts w:ascii="Calibri" w:hAnsi="Calibri" w:cs="Calibri"/>
          <w:color w:val="000000"/>
          <w:lang w:val="en-GB"/>
        </w:rPr>
      </w:pPr>
    </w:p>
    <w:p w14:paraId="596AB53F" w14:textId="77777777" w:rsidR="00224234" w:rsidRPr="00224234" w:rsidRDefault="00224234" w:rsidP="00224234">
      <w:pPr>
        <w:pStyle w:val="ListParagraph"/>
        <w:autoSpaceDE w:val="0"/>
        <w:autoSpaceDN w:val="0"/>
        <w:adjustRightInd w:val="0"/>
        <w:spacing w:after="119" w:line="276" w:lineRule="auto"/>
        <w:ind w:left="1800"/>
        <w:jc w:val="both"/>
        <w:rPr>
          <w:rFonts w:ascii="Calibri" w:hAnsi="Calibri" w:cs="Calibri"/>
          <w:color w:val="000000"/>
          <w:lang w:val="en-GB"/>
        </w:rPr>
      </w:pPr>
    </w:p>
    <w:p w14:paraId="30BBA278" w14:textId="35642493" w:rsidR="00C74DDE" w:rsidRDefault="00C74DDE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Describe four ways that a disease can be transmitted from one person to another.</w:t>
      </w:r>
      <w:r w:rsidR="00CB421B" w:rsidRPr="00224234">
        <w:rPr>
          <w:rFonts w:ascii="Calibri" w:hAnsi="Calibri" w:cs="Calibri"/>
          <w:color w:val="000000"/>
          <w:lang w:val="en-GB"/>
        </w:rPr>
        <w:t xml:space="preserve">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CB421B" w:rsidRPr="00224234">
        <w:rPr>
          <w:rFonts w:ascii="Calibri" w:hAnsi="Calibri" w:cs="Calibri"/>
          <w:color w:val="000000"/>
          <w:lang w:val="en-GB"/>
        </w:rPr>
        <w:t>(4 marks)</w:t>
      </w:r>
    </w:p>
    <w:p w14:paraId="57A266EC" w14:textId="1D4C0326" w:rsidR="00224234" w:rsidRPr="009660F2" w:rsidRDefault="009660F2" w:rsidP="009660F2">
      <w:pPr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9660F2">
        <w:rPr>
          <w:rFonts w:ascii="Calibri" w:hAnsi="Calibri" w:cs="Calibri"/>
          <w:color w:val="000000"/>
          <w:lang w:val="en-GB"/>
        </w:rPr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35734">
        <w:rPr>
          <w:rFonts w:ascii="Calibri" w:hAnsi="Calibri" w:cs="Calibri"/>
          <w:color w:val="000000"/>
          <w:lang w:val="en-GB"/>
        </w:rPr>
        <w:t>_</w:t>
      </w:r>
      <w:r w:rsidRPr="009660F2">
        <w:rPr>
          <w:rFonts w:ascii="Calibri" w:hAnsi="Calibri" w:cs="Calibri"/>
          <w:color w:val="000000"/>
          <w:lang w:val="en-GB"/>
        </w:rPr>
        <w:t>_____</w:t>
      </w:r>
    </w:p>
    <w:p w14:paraId="71219770" w14:textId="418DF59F" w:rsidR="00C74DDE" w:rsidRDefault="00121E61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19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lastRenderedPageBreak/>
        <w:t>List two adaptations that bacteria have and explain why the enable entry to the human body.</w:t>
      </w:r>
      <w:r w:rsidR="00E20602" w:rsidRPr="00224234">
        <w:rPr>
          <w:rFonts w:ascii="Calibri" w:hAnsi="Calibri" w:cs="Calibri"/>
          <w:color w:val="000000"/>
          <w:lang w:val="en-GB"/>
        </w:rPr>
        <w:t xml:space="preserve"> (4 marks)</w:t>
      </w:r>
    </w:p>
    <w:p w14:paraId="7E14A3F5" w14:textId="77777777" w:rsidR="00EA3F33" w:rsidRDefault="00EA3F33" w:rsidP="00EA3F33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14937C45" w14:textId="0E863B8E" w:rsidR="00224234" w:rsidRPr="009660F2" w:rsidRDefault="009660F2" w:rsidP="009660F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157572">
        <w:rPr>
          <w:rFonts w:ascii="Calibri" w:hAnsi="Calibri" w:cs="Calibri"/>
          <w:color w:val="000000"/>
          <w:lang w:val="en-GB"/>
        </w:rPr>
        <w:t>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</w:t>
      </w:r>
      <w:r w:rsidRPr="00157572">
        <w:rPr>
          <w:rFonts w:ascii="Calibri" w:hAnsi="Calibri" w:cs="Calibri"/>
          <w:color w:val="000000"/>
          <w:lang w:val="en-GB"/>
        </w:rPr>
        <w:t>_________ __________________________________________________________________________________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____________________________________________________________________________________________________________________________________________________________________________</w:t>
      </w:r>
      <w:r w:rsidRPr="00157572">
        <w:rPr>
          <w:rFonts w:ascii="Calibri" w:hAnsi="Calibri" w:cs="Calibri"/>
          <w:color w:val="000000"/>
          <w:lang w:val="en-GB"/>
        </w:rPr>
        <w:t>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</w:t>
      </w:r>
      <w:r w:rsidRPr="00157572">
        <w:rPr>
          <w:rFonts w:ascii="Calibri" w:hAnsi="Calibri" w:cs="Calibri"/>
          <w:color w:val="000000"/>
          <w:lang w:val="en-GB"/>
        </w:rPr>
        <w:t xml:space="preserve">_________ </w:t>
      </w:r>
    </w:p>
    <w:p w14:paraId="73F18BF7" w14:textId="77777777" w:rsidR="00224234" w:rsidRPr="00224234" w:rsidRDefault="00224234" w:rsidP="00224234">
      <w:pPr>
        <w:pStyle w:val="ListParagraph"/>
        <w:autoSpaceDE w:val="0"/>
        <w:autoSpaceDN w:val="0"/>
        <w:adjustRightInd w:val="0"/>
        <w:spacing w:after="119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51C9ED79" w14:textId="6E72F253" w:rsidR="008E2F0B" w:rsidRDefault="009632D7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A friend of your</w:t>
      </w:r>
      <w:r w:rsidR="001C79F5" w:rsidRPr="00224234">
        <w:rPr>
          <w:rFonts w:ascii="Calibri" w:hAnsi="Calibri" w:cs="Calibri"/>
          <w:color w:val="000000"/>
          <w:lang w:val="en-GB"/>
        </w:rPr>
        <w:t>s</w:t>
      </w:r>
      <w:r w:rsidRPr="00224234">
        <w:rPr>
          <w:rFonts w:ascii="Calibri" w:hAnsi="Calibri" w:cs="Calibri"/>
          <w:color w:val="000000"/>
          <w:lang w:val="en-GB"/>
        </w:rPr>
        <w:t xml:space="preserve"> is going to malaria-prone Nepal for leavers. In the space below, outline one recommendation you have to reduce your friends’ chance of contracting malaria, and explain why it will help.</w:t>
      </w:r>
      <w:r w:rsidR="00587075" w:rsidRPr="00224234">
        <w:rPr>
          <w:rFonts w:ascii="Calibri" w:hAnsi="Calibri" w:cs="Calibri"/>
          <w:color w:val="000000"/>
          <w:lang w:val="en-GB"/>
        </w:rPr>
        <w:t xml:space="preserve">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587075" w:rsidRPr="00224234">
        <w:rPr>
          <w:rFonts w:ascii="Calibri" w:hAnsi="Calibri" w:cs="Calibri"/>
          <w:color w:val="000000"/>
          <w:lang w:val="en-GB"/>
        </w:rPr>
        <w:t>(2 marks)</w:t>
      </w:r>
    </w:p>
    <w:p w14:paraId="4AC74EF7" w14:textId="77777777" w:rsidR="00EA3F33" w:rsidRDefault="00EA3F33" w:rsidP="00EA3F33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4ED3FAC7" w14:textId="79373A63" w:rsidR="009632D7" w:rsidRPr="009660F2" w:rsidRDefault="009660F2" w:rsidP="009660F2">
      <w:pPr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9660F2">
        <w:rPr>
          <w:rFonts w:ascii="Calibri" w:hAnsi="Calibri" w:cs="Calibri"/>
          <w:color w:val="000000"/>
          <w:lang w:val="en-GB"/>
        </w:rPr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82F6EB" w14:textId="77777777" w:rsidR="00C13D1E" w:rsidRDefault="00C13D1E" w:rsidP="00C13D1E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</w:p>
    <w:p w14:paraId="3571E9F2" w14:textId="77777777" w:rsidR="009660F2" w:rsidRDefault="00DE3BE0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Explain why patients in third-world hospitals are more prone to water-borne diseases than </w:t>
      </w:r>
      <w:r w:rsidR="009660F2">
        <w:rPr>
          <w:rFonts w:ascii="Calibri" w:hAnsi="Calibri" w:cs="Calibri"/>
          <w:color w:val="000000"/>
          <w:lang w:val="en-GB"/>
        </w:rPr>
        <w:t>Australian patients</w:t>
      </w:r>
      <w:r w:rsidRPr="00224234">
        <w:rPr>
          <w:rFonts w:ascii="Calibri" w:hAnsi="Calibri" w:cs="Calibri"/>
          <w:color w:val="000000"/>
          <w:lang w:val="en-GB"/>
        </w:rPr>
        <w:t xml:space="preserve">. In your answer, address the differences in infrastructure, education and </w:t>
      </w:r>
      <w:r w:rsidR="007649FB" w:rsidRPr="00224234">
        <w:rPr>
          <w:rFonts w:ascii="Calibri" w:hAnsi="Calibri" w:cs="Calibri"/>
          <w:color w:val="000000"/>
          <w:lang w:val="en-GB"/>
        </w:rPr>
        <w:t>hygiene practises.</w:t>
      </w:r>
      <w:r w:rsidR="001A3F8C" w:rsidRPr="00224234">
        <w:rPr>
          <w:rFonts w:ascii="Calibri" w:hAnsi="Calibri" w:cs="Calibri"/>
          <w:color w:val="000000"/>
          <w:lang w:val="en-GB"/>
        </w:rPr>
        <w:t xml:space="preserve"> </w:t>
      </w:r>
    </w:p>
    <w:p w14:paraId="33476E16" w14:textId="5B2D3A76" w:rsidR="00C13D1E" w:rsidRDefault="001A3F8C" w:rsidP="009660F2">
      <w:pPr>
        <w:pStyle w:val="ListParagraph"/>
        <w:autoSpaceDE w:val="0"/>
        <w:autoSpaceDN w:val="0"/>
        <w:adjustRightInd w:val="0"/>
        <w:spacing w:after="0" w:line="276" w:lineRule="auto"/>
        <w:ind w:left="9000" w:firstLine="360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>(3 marks)</w:t>
      </w:r>
    </w:p>
    <w:p w14:paraId="7128ADCF" w14:textId="77777777" w:rsidR="00EA3F33" w:rsidRPr="00EA3F33" w:rsidRDefault="00EA3F33" w:rsidP="00EA3F33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</w:p>
    <w:p w14:paraId="1F04B4EE" w14:textId="77777777" w:rsidR="009660F2" w:rsidRDefault="009660F2" w:rsidP="009660F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157572">
        <w:rPr>
          <w:rFonts w:ascii="Calibri" w:hAnsi="Calibri" w:cs="Calibri"/>
          <w:color w:val="000000"/>
          <w:lang w:val="en-GB"/>
        </w:rPr>
        <w:t>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</w:t>
      </w:r>
      <w:r w:rsidRPr="00157572">
        <w:rPr>
          <w:rFonts w:ascii="Calibri" w:hAnsi="Calibri" w:cs="Calibri"/>
          <w:color w:val="000000"/>
          <w:lang w:val="en-GB"/>
        </w:rPr>
        <w:t>_________ __________________________________________________________________________________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____________________________________________________________________________________________________________________________________________________________________________</w:t>
      </w:r>
    </w:p>
    <w:p w14:paraId="29DBB948" w14:textId="72D272AD" w:rsidR="009660F2" w:rsidRPr="009660F2" w:rsidRDefault="009660F2" w:rsidP="009660F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157572">
        <w:rPr>
          <w:rFonts w:ascii="Calibri" w:hAnsi="Calibri" w:cs="Calibri"/>
          <w:color w:val="000000"/>
          <w:lang w:val="en-GB"/>
        </w:rPr>
        <w:t>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</w:t>
      </w:r>
      <w:r w:rsidRPr="00157572">
        <w:rPr>
          <w:rFonts w:ascii="Calibri" w:hAnsi="Calibri" w:cs="Calibri"/>
          <w:color w:val="000000"/>
          <w:lang w:val="en-GB"/>
        </w:rPr>
        <w:t>_________ __________________________________________________________________________________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________________________________________________________________________________________</w:t>
      </w:r>
    </w:p>
    <w:p w14:paraId="21C29DA2" w14:textId="77777777" w:rsidR="000466E5" w:rsidRPr="000466E5" w:rsidRDefault="000466E5" w:rsidP="009660F2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</w:p>
    <w:p w14:paraId="1736210A" w14:textId="28742583" w:rsidR="00B665AF" w:rsidRDefault="00B665AF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1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Josie was walking barefoot outside when she accidently stood on a dirty nail. The next day, the wound was red, </w:t>
      </w:r>
      <w:r w:rsidR="00C02950" w:rsidRPr="00224234">
        <w:rPr>
          <w:rFonts w:ascii="Calibri" w:hAnsi="Calibri" w:cs="Calibri"/>
          <w:color w:val="000000"/>
          <w:lang w:val="en-GB"/>
        </w:rPr>
        <w:t xml:space="preserve">hot, </w:t>
      </w:r>
      <w:r w:rsidRPr="00224234">
        <w:rPr>
          <w:rFonts w:ascii="Calibri" w:hAnsi="Calibri" w:cs="Calibri"/>
          <w:color w:val="000000"/>
          <w:lang w:val="en-GB"/>
        </w:rPr>
        <w:t>swollen</w:t>
      </w:r>
      <w:r w:rsidR="00C02950" w:rsidRPr="00224234">
        <w:rPr>
          <w:rFonts w:ascii="Calibri" w:hAnsi="Calibri" w:cs="Calibri"/>
          <w:color w:val="000000"/>
          <w:lang w:val="en-GB"/>
        </w:rPr>
        <w:t xml:space="preserve"> </w:t>
      </w:r>
      <w:r w:rsidRPr="00224234">
        <w:rPr>
          <w:rFonts w:ascii="Calibri" w:hAnsi="Calibri" w:cs="Calibri"/>
          <w:color w:val="000000"/>
          <w:lang w:val="en-GB"/>
        </w:rPr>
        <w:t>and sore. Explain why Josie experienced each of these symptoms.</w:t>
      </w:r>
      <w:r w:rsidR="00584C15" w:rsidRPr="00224234">
        <w:rPr>
          <w:rFonts w:ascii="Calibri" w:hAnsi="Calibri" w:cs="Calibri"/>
          <w:color w:val="000000"/>
          <w:lang w:val="en-GB"/>
        </w:rPr>
        <w:t xml:space="preserve">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584C15" w:rsidRPr="00224234">
        <w:rPr>
          <w:rFonts w:ascii="Calibri" w:hAnsi="Calibri" w:cs="Calibri"/>
          <w:color w:val="000000"/>
          <w:lang w:val="en-GB"/>
        </w:rPr>
        <w:t>(4 marks)</w:t>
      </w:r>
    </w:p>
    <w:p w14:paraId="624CD08F" w14:textId="77777777" w:rsidR="009660F2" w:rsidRPr="009660F2" w:rsidRDefault="009660F2" w:rsidP="009660F2">
      <w:pPr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9660F2">
        <w:rPr>
          <w:rFonts w:ascii="Calibri" w:hAnsi="Calibri" w:cs="Calibri"/>
          <w:color w:val="000000"/>
          <w:lang w:val="en-GB"/>
        </w:rPr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E89236" w14:textId="341F1C71" w:rsidR="00224234" w:rsidRDefault="009660F2" w:rsidP="009660F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9660F2">
        <w:rPr>
          <w:rFonts w:ascii="Calibri" w:hAnsi="Calibri" w:cs="Calibri"/>
          <w:color w:val="000000"/>
          <w:lang w:val="en-GB"/>
        </w:rPr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57572">
        <w:rPr>
          <w:rFonts w:ascii="Calibri" w:hAnsi="Calibri" w:cs="Calibri"/>
          <w:color w:val="000000"/>
          <w:lang w:val="en-GB"/>
        </w:rPr>
        <w:t>_</w:t>
      </w:r>
    </w:p>
    <w:p w14:paraId="2892DAE4" w14:textId="77777777" w:rsidR="00EA3F33" w:rsidRPr="009660F2" w:rsidRDefault="00EA3F33" w:rsidP="009660F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2D298248" w14:textId="24E42D61" w:rsidR="00F55ECA" w:rsidRDefault="001231AC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1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lastRenderedPageBreak/>
        <w:t>Explain how cilia and mucous membranes in your respiratory system work together to reduce your chance of becoming infected.</w:t>
      </w:r>
      <w:r w:rsidR="00FF4C70">
        <w:rPr>
          <w:rFonts w:ascii="Calibri" w:hAnsi="Calibri" w:cs="Calibri"/>
          <w:color w:val="000000"/>
          <w:lang w:val="en-GB"/>
        </w:rPr>
        <w:t xml:space="preserve">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FF4C70">
        <w:rPr>
          <w:rFonts w:ascii="Calibri" w:hAnsi="Calibri" w:cs="Calibri"/>
          <w:color w:val="000000"/>
          <w:lang w:val="en-GB"/>
        </w:rPr>
        <w:t>(2 marks)</w:t>
      </w:r>
    </w:p>
    <w:p w14:paraId="60AD9FD4" w14:textId="77777777" w:rsidR="00EA3F33" w:rsidRDefault="00EA3F33" w:rsidP="00EA3F33">
      <w:pPr>
        <w:pStyle w:val="ListParagraph"/>
        <w:autoSpaceDE w:val="0"/>
        <w:autoSpaceDN w:val="0"/>
        <w:adjustRightInd w:val="0"/>
        <w:spacing w:after="121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79E07CB3" w14:textId="3CA09D39" w:rsidR="009660F2" w:rsidRPr="009660F2" w:rsidRDefault="009660F2" w:rsidP="009660F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9660F2">
        <w:rPr>
          <w:rFonts w:ascii="Calibri" w:hAnsi="Calibri" w:cs="Calibri"/>
          <w:color w:val="000000"/>
          <w:lang w:val="en-GB"/>
        </w:rPr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57572">
        <w:rPr>
          <w:rFonts w:ascii="Calibri" w:hAnsi="Calibri" w:cs="Calibri"/>
          <w:color w:val="000000"/>
          <w:lang w:val="en-GB"/>
        </w:rPr>
        <w:t>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</w:t>
      </w:r>
      <w:r w:rsidRPr="00157572">
        <w:rPr>
          <w:rFonts w:ascii="Calibri" w:hAnsi="Calibri" w:cs="Calibri"/>
          <w:color w:val="000000"/>
          <w:lang w:val="en-GB"/>
        </w:rPr>
        <w:t>_________ __________________________________________________________________________________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___</w:t>
      </w:r>
    </w:p>
    <w:p w14:paraId="4D7F9A44" w14:textId="77777777" w:rsidR="00224234" w:rsidRPr="009660F2" w:rsidRDefault="00224234" w:rsidP="009660F2">
      <w:pPr>
        <w:autoSpaceDE w:val="0"/>
        <w:autoSpaceDN w:val="0"/>
        <w:adjustRightInd w:val="0"/>
        <w:spacing w:after="121" w:line="276" w:lineRule="auto"/>
        <w:jc w:val="both"/>
        <w:rPr>
          <w:rFonts w:ascii="Calibri" w:hAnsi="Calibri" w:cs="Calibri"/>
          <w:color w:val="000000"/>
          <w:lang w:val="en-GB"/>
        </w:rPr>
      </w:pPr>
    </w:p>
    <w:p w14:paraId="3C0A6F72" w14:textId="4D967243" w:rsidR="009660F2" w:rsidRPr="00EA3F33" w:rsidRDefault="00EA3F33" w:rsidP="00EA3F3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1" w:line="276" w:lineRule="auto"/>
        <w:jc w:val="both"/>
        <w:rPr>
          <w:rFonts w:ascii="Calibri" w:hAnsi="Calibri" w:cs="Calibri"/>
          <w:color w:val="000000"/>
          <w:lang w:val="en-GB"/>
        </w:rPr>
      </w:pPr>
      <w:r w:rsidRPr="00EA3F33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1" locked="0" layoutInCell="1" allowOverlap="1" wp14:anchorId="6B5D946A" wp14:editId="6157A49E">
            <wp:simplePos x="0" y="0"/>
            <wp:positionH relativeFrom="column">
              <wp:posOffset>2404745</wp:posOffset>
            </wp:positionH>
            <wp:positionV relativeFrom="paragraph">
              <wp:posOffset>582930</wp:posOffset>
            </wp:positionV>
            <wp:extent cx="1629410" cy="2882265"/>
            <wp:effectExtent l="0" t="0" r="0" b="635"/>
            <wp:wrapTopAndBottom/>
            <wp:docPr id="2" name="Picture 2" descr="Image result for human bod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uman body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5" t="7515" r="25660" b="16073"/>
                    <a:stretch/>
                  </pic:blipFill>
                  <pic:spPr bwMode="auto">
                    <a:xfrm>
                      <a:off x="0" y="0"/>
                      <a:ext cx="16294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ECA">
        <w:t>In the space below, label three external defences, other than cilia and mucous membranes, that help to reduce your chance of contracting an infectious disease.</w:t>
      </w:r>
      <w:r w:rsidR="00224234">
        <w:t xml:space="preserve"> </w:t>
      </w:r>
      <w:r w:rsidR="009660F2">
        <w:tab/>
      </w:r>
      <w:r w:rsidR="009660F2">
        <w:tab/>
      </w:r>
      <w:r w:rsidR="009660F2">
        <w:tab/>
      </w:r>
      <w:r w:rsidR="009660F2">
        <w:tab/>
      </w:r>
      <w:r w:rsidR="009660F2">
        <w:tab/>
      </w:r>
      <w:r w:rsidR="00224234">
        <w:t>(3 marks)</w:t>
      </w:r>
    </w:p>
    <w:p w14:paraId="443869B6" w14:textId="77777777" w:rsidR="009660F2" w:rsidRDefault="009660F2" w:rsidP="00F55ECA">
      <w:pPr>
        <w:pStyle w:val="ListParagraph"/>
        <w:autoSpaceDE w:val="0"/>
        <w:autoSpaceDN w:val="0"/>
        <w:adjustRightInd w:val="0"/>
        <w:spacing w:after="121" w:line="276" w:lineRule="auto"/>
        <w:ind w:left="1440"/>
        <w:jc w:val="both"/>
        <w:rPr>
          <w:rFonts w:ascii="Calibri" w:hAnsi="Calibri" w:cs="Calibri"/>
          <w:color w:val="000000"/>
          <w:lang w:val="en-GB"/>
        </w:rPr>
      </w:pPr>
    </w:p>
    <w:p w14:paraId="07BCC473" w14:textId="1880B939" w:rsidR="00DB34B9" w:rsidRDefault="00F25778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Compare antigens and antibodies.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Pr="00224234">
        <w:rPr>
          <w:rFonts w:ascii="Calibri" w:hAnsi="Calibri" w:cs="Calibri"/>
          <w:color w:val="000000"/>
          <w:lang w:val="en-GB"/>
        </w:rPr>
        <w:t>(2 marks)</w:t>
      </w:r>
    </w:p>
    <w:p w14:paraId="7959863E" w14:textId="77777777" w:rsidR="009660F2" w:rsidRPr="009660F2" w:rsidRDefault="009660F2" w:rsidP="009660F2">
      <w:pPr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9660F2">
        <w:rPr>
          <w:rFonts w:ascii="Calibri" w:hAnsi="Calibri" w:cs="Calibri"/>
          <w:color w:val="000000"/>
          <w:lang w:val="en-GB"/>
        </w:rPr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3C3F69" w14:textId="77777777" w:rsidR="009660F2" w:rsidRDefault="009660F2" w:rsidP="009660F2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07AD164A" w14:textId="77777777" w:rsidR="00224234" w:rsidRPr="00224234" w:rsidRDefault="00224234" w:rsidP="00224234">
      <w:pPr>
        <w:pStyle w:val="ListParagraph"/>
        <w:rPr>
          <w:rFonts w:ascii="Calibri" w:hAnsi="Calibri" w:cs="Calibri"/>
          <w:color w:val="000000"/>
          <w:lang w:val="en-GB"/>
        </w:rPr>
      </w:pPr>
    </w:p>
    <w:p w14:paraId="2E7B677B" w14:textId="0E57E3BE" w:rsidR="00CD67BB" w:rsidRDefault="00CD67BB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t xml:space="preserve">Explain what memory cells are, and how they enable a faster immune response when exposed to a pathogen. 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Pr="00224234">
        <w:rPr>
          <w:rFonts w:ascii="Calibri" w:hAnsi="Calibri" w:cs="Calibri"/>
          <w:color w:val="000000"/>
          <w:lang w:val="en-GB"/>
        </w:rPr>
        <w:t>(2 marks)</w:t>
      </w:r>
    </w:p>
    <w:p w14:paraId="579EDFC6" w14:textId="776246D2" w:rsidR="00224234" w:rsidRDefault="009660F2" w:rsidP="009660F2">
      <w:pPr>
        <w:pStyle w:val="ListParagraph"/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9660F2">
        <w:rPr>
          <w:rFonts w:ascii="Calibri" w:hAnsi="Calibri" w:cs="Calibri"/>
          <w:color w:val="000000"/>
          <w:lang w:val="en-GB"/>
        </w:rPr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157572">
        <w:rPr>
          <w:rFonts w:ascii="Calibri" w:hAnsi="Calibri" w:cs="Calibri"/>
          <w:color w:val="000000"/>
          <w:lang w:val="en-GB"/>
        </w:rPr>
        <w:t>__________________________________________________________________________</w:t>
      </w:r>
      <w:r>
        <w:rPr>
          <w:rFonts w:ascii="Calibri" w:hAnsi="Calibri" w:cs="Calibri"/>
          <w:color w:val="000000"/>
          <w:lang w:val="en-GB"/>
        </w:rPr>
        <w:t>__</w:t>
      </w:r>
      <w:r w:rsidRPr="00157572">
        <w:rPr>
          <w:rFonts w:ascii="Calibri" w:hAnsi="Calibri" w:cs="Calibri"/>
          <w:color w:val="000000"/>
          <w:lang w:val="en-GB"/>
        </w:rPr>
        <w:t xml:space="preserve">_________ </w:t>
      </w:r>
    </w:p>
    <w:p w14:paraId="69480097" w14:textId="1B8DC921" w:rsidR="00CD67BB" w:rsidRDefault="00CD67BB" w:rsidP="002242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lang w:val="en-GB"/>
        </w:rPr>
      </w:pPr>
      <w:r w:rsidRPr="00224234">
        <w:rPr>
          <w:rFonts w:ascii="Calibri" w:hAnsi="Calibri" w:cs="Calibri"/>
          <w:color w:val="000000"/>
          <w:lang w:val="en-GB"/>
        </w:rPr>
        <w:lastRenderedPageBreak/>
        <w:t xml:space="preserve">Observe the graph below. Explain why antibodies are made more rapidly, and in greater numbers, during the secondary exposure.  </w:t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="009660F2">
        <w:rPr>
          <w:rFonts w:ascii="Calibri" w:hAnsi="Calibri" w:cs="Calibri"/>
          <w:color w:val="000000"/>
          <w:lang w:val="en-GB"/>
        </w:rPr>
        <w:tab/>
      </w:r>
      <w:r w:rsidRPr="00224234">
        <w:rPr>
          <w:rFonts w:ascii="Calibri" w:hAnsi="Calibri" w:cs="Calibri"/>
          <w:color w:val="000000"/>
          <w:lang w:val="en-GB"/>
        </w:rPr>
        <w:t>(2 marks)</w:t>
      </w:r>
    </w:p>
    <w:p w14:paraId="560545AB" w14:textId="7F3EDFC0" w:rsidR="009660F2" w:rsidRPr="009660F2" w:rsidRDefault="006C613E" w:rsidP="009660F2">
      <w:pPr>
        <w:autoSpaceDE w:val="0"/>
        <w:autoSpaceDN w:val="0"/>
        <w:adjustRightInd w:val="0"/>
        <w:spacing w:after="119" w:line="360" w:lineRule="auto"/>
        <w:ind w:left="1080"/>
        <w:jc w:val="both"/>
        <w:rPr>
          <w:rFonts w:ascii="Calibri" w:hAnsi="Calibri" w:cs="Calibri"/>
          <w:color w:val="000000"/>
          <w:lang w:val="en-GB"/>
        </w:rPr>
      </w:pPr>
      <w:r w:rsidRPr="006C613E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1312" behindDoc="0" locked="0" layoutInCell="1" allowOverlap="1" wp14:anchorId="46B39B0A" wp14:editId="7A533C6D">
            <wp:simplePos x="0" y="0"/>
            <wp:positionH relativeFrom="column">
              <wp:posOffset>1346835</wp:posOffset>
            </wp:positionH>
            <wp:positionV relativeFrom="paragraph">
              <wp:posOffset>1171736</wp:posOffset>
            </wp:positionV>
            <wp:extent cx="4068445" cy="2188845"/>
            <wp:effectExtent l="0" t="0" r="0" b="0"/>
            <wp:wrapTopAndBottom/>
            <wp:docPr id="3" name="Picture 3" descr="Image result for primary and secondary expo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rimary and secondary expos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0F2" w:rsidRPr="009660F2">
        <w:rPr>
          <w:rFonts w:ascii="Calibri" w:hAnsi="Calibri" w:cs="Calibri"/>
          <w:color w:val="000000"/>
          <w:lang w:val="en-GB"/>
        </w:rPr>
        <w:t>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14:paraId="2969AC57" w14:textId="65CF1F42" w:rsidR="009660F2" w:rsidRPr="00224234" w:rsidRDefault="009660F2" w:rsidP="009660F2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Calibri" w:hAnsi="Calibri" w:cs="Calibri"/>
          <w:color w:val="000000"/>
          <w:lang w:val="en-GB"/>
        </w:rPr>
      </w:pPr>
    </w:p>
    <w:p w14:paraId="5F5A7779" w14:textId="45175C14" w:rsidR="002A28C5" w:rsidRDefault="002A28C5" w:rsidP="002A28C5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</w:t>
      </w:r>
      <w:r w:rsidR="009660F2">
        <w:rPr>
          <w:b/>
          <w:i/>
        </w:rPr>
        <w:tab/>
      </w:r>
      <w:r w:rsidR="00342697">
        <w:rPr>
          <w:b/>
          <w:i/>
        </w:rPr>
        <w:tab/>
      </w:r>
    </w:p>
    <w:p w14:paraId="55D1046C" w14:textId="734721A7" w:rsidR="00DD2F4A" w:rsidRPr="00A26D10" w:rsidRDefault="00DD2F4A" w:rsidP="00A26D10">
      <w:pPr>
        <w:pStyle w:val="ListParagraph"/>
        <w:numPr>
          <w:ilvl w:val="0"/>
          <w:numId w:val="13"/>
        </w:numPr>
        <w:rPr>
          <w:bCs/>
          <w:iCs/>
        </w:rPr>
      </w:pPr>
      <w:r w:rsidRPr="00A26D10">
        <w:rPr>
          <w:bCs/>
          <w:iCs/>
        </w:rPr>
        <w:t>Compare and contrast the cell-mediated and antibody-mediated immune responses.</w:t>
      </w:r>
      <w:r w:rsidR="00A26D10">
        <w:rPr>
          <w:bCs/>
          <w:iCs/>
        </w:rPr>
        <w:t xml:space="preserve"> </w:t>
      </w:r>
      <w:r w:rsidR="00A26D10">
        <w:rPr>
          <w:bCs/>
          <w:iCs/>
        </w:rPr>
        <w:tab/>
        <w:t>(6 marks)</w:t>
      </w:r>
    </w:p>
    <w:p w14:paraId="1AD61971" w14:textId="0AE2E6A7" w:rsidR="002A28C5" w:rsidRDefault="00A26D10" w:rsidP="00342697">
      <w:pPr>
        <w:pStyle w:val="ListParagraph"/>
        <w:ind w:left="1080"/>
      </w:pPr>
      <w:r>
        <w:rPr>
          <w:bCs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CADC0D" wp14:editId="027E7580">
                <wp:simplePos x="0" y="0"/>
                <wp:positionH relativeFrom="column">
                  <wp:posOffset>-199390</wp:posOffset>
                </wp:positionH>
                <wp:positionV relativeFrom="paragraph">
                  <wp:posOffset>224021</wp:posOffset>
                </wp:positionV>
                <wp:extent cx="7093525" cy="4587945"/>
                <wp:effectExtent l="12700" t="0" r="1905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3525" cy="4587945"/>
                          <a:chOff x="0" y="0"/>
                          <a:chExt cx="7093525" cy="458794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115731"/>
                            <a:ext cx="4504872" cy="447221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588653" y="115731"/>
                            <a:ext cx="4504872" cy="447221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10793" y="0"/>
                            <a:ext cx="2057400" cy="5551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7746F" w14:textId="480C99C0" w:rsidR="00DD2F4A" w:rsidRPr="00DD2F4A" w:rsidRDefault="00DD2F4A" w:rsidP="00DD2F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D2F4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Cell-Mediated Immune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876719" y="38637"/>
                            <a:ext cx="2057400" cy="5551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4AEBAD" w14:textId="6FCE1321" w:rsidR="00DD2F4A" w:rsidRPr="00DD2F4A" w:rsidRDefault="00DD2F4A" w:rsidP="00DD2F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Antibody</w:t>
                              </w:r>
                              <w:r w:rsidRPr="00DD2F4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-Mediated Immune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CADC0D" id="Group 11" o:spid="_x0000_s1026" style="position:absolute;left:0;text-align:left;margin-left:-15.7pt;margin-top:17.65pt;width:558.55pt;height:361.25pt;z-index:251668480" coordsize="70935,4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">
                <v:oval id="Oval 5" o:spid="_x0000_s1027" style="position:absolute;top:1157;width:45048;height:4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" filled="f" strokecolor="black [3213]" strokeweight="1.5pt">
                  <v:stroke joinstyle="miter"/>
                </v:oval>
                <v:oval id="Oval 7" o:spid="_x0000_s1028" style="position:absolute;left:25886;top:1157;width:45049;height:4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" filled="f" strokecolor="black [3213]" strokeweight="1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12107;width:20574;height:5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" fillcolor="white [3201]" strokeweight=".5pt">
                  <v:textbox>
                    <w:txbxContent>
                      <w:p w14:paraId="6577746F" w14:textId="480C99C0" w:rsidR="00DD2F4A" w:rsidRPr="00DD2F4A" w:rsidRDefault="00DD2F4A" w:rsidP="00DD2F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D2F4A">
                          <w:rPr>
                            <w:b/>
                            <w:bCs/>
                            <w:sz w:val="28"/>
                            <w:szCs w:val="28"/>
                          </w:rPr>
                          <w:t>Cell-Mediated Immune Response</w:t>
                        </w:r>
                      </w:p>
                    </w:txbxContent>
                  </v:textbox>
                </v:shape>
                <v:shape id="Text Box 10" o:spid="_x0000_s1030" type="#_x0000_t202" style="position:absolute;left:38767;top:386;width:20574;height:5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" fillcolor="white [3201]" strokeweight=".5pt">
                  <v:textbox>
                    <w:txbxContent>
                      <w:p w14:paraId="334AEBAD" w14:textId="6FCE1321" w:rsidR="00DD2F4A" w:rsidRPr="00DD2F4A" w:rsidRDefault="00DD2F4A" w:rsidP="00DD2F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Antibody</w:t>
                        </w:r>
                        <w:r w:rsidRPr="00DD2F4A">
                          <w:rPr>
                            <w:b/>
                            <w:bCs/>
                            <w:sz w:val="28"/>
                            <w:szCs w:val="28"/>
                          </w:rPr>
                          <w:t>-Mediated Immune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9ACB3C" w14:textId="0F10DE1E" w:rsidR="002A28C5" w:rsidRDefault="002A28C5" w:rsidP="002A28C5"/>
    <w:p w14:paraId="277385B4" w14:textId="77777777" w:rsidR="002A28C5" w:rsidRDefault="002A28C5" w:rsidP="002A28C5"/>
    <w:p w14:paraId="0201B9C6" w14:textId="2FDAD899" w:rsidR="00DD2F4A" w:rsidRPr="00DD2F4A" w:rsidRDefault="00DD2F4A" w:rsidP="00DD2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DD1A1E" w14:textId="77777777" w:rsidR="002A28C5" w:rsidRDefault="002A28C5" w:rsidP="002A28C5"/>
    <w:p w14:paraId="62E1AB60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541DF93C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25EB3D67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19098104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580B3293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58ADC63E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647AA4A8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6CA23C3E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1774A91D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1A7870DC" w14:textId="77777777" w:rsidR="009A502F" w:rsidRDefault="009A502F" w:rsidP="00FF4C70">
      <w:pPr>
        <w:tabs>
          <w:tab w:val="left" w:pos="2249"/>
        </w:tabs>
        <w:jc w:val="center"/>
        <w:rPr>
          <w:b/>
          <w:i/>
        </w:rPr>
      </w:pPr>
    </w:p>
    <w:p w14:paraId="69F2D1BB" w14:textId="77777777" w:rsidR="008B13B0" w:rsidRDefault="008B13B0" w:rsidP="008B13B0">
      <w:pPr>
        <w:tabs>
          <w:tab w:val="left" w:pos="2249"/>
        </w:tabs>
        <w:jc w:val="center"/>
        <w:rPr>
          <w:b/>
          <w:i/>
        </w:rPr>
      </w:pPr>
    </w:p>
    <w:p w14:paraId="71F30158" w14:textId="77777777" w:rsidR="008B13B0" w:rsidRDefault="008B13B0" w:rsidP="008B13B0">
      <w:pPr>
        <w:tabs>
          <w:tab w:val="left" w:pos="2249"/>
        </w:tabs>
        <w:jc w:val="center"/>
        <w:rPr>
          <w:b/>
          <w:i/>
        </w:rPr>
      </w:pPr>
    </w:p>
    <w:p w14:paraId="70FE33AB" w14:textId="77777777" w:rsidR="008B13B0" w:rsidRDefault="008B13B0" w:rsidP="008B13B0">
      <w:pPr>
        <w:tabs>
          <w:tab w:val="left" w:pos="2249"/>
        </w:tabs>
        <w:jc w:val="center"/>
        <w:rPr>
          <w:b/>
          <w:i/>
        </w:rPr>
      </w:pPr>
    </w:p>
    <w:p w14:paraId="2AB0683C" w14:textId="128770C7" w:rsidR="002A28C5" w:rsidRPr="00595453" w:rsidRDefault="002A28C5" w:rsidP="008B13B0">
      <w:pPr>
        <w:tabs>
          <w:tab w:val="left" w:pos="2249"/>
        </w:tabs>
        <w:jc w:val="center"/>
      </w:pPr>
      <w:r>
        <w:rPr>
          <w:b/>
          <w:i/>
        </w:rPr>
        <w:t>END OF TEST</w:t>
      </w:r>
    </w:p>
    <w:sectPr w:rsidR="002A28C5" w:rsidRPr="00595453" w:rsidSect="0009144A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59BF"/>
    <w:multiLevelType w:val="hybridMultilevel"/>
    <w:tmpl w:val="61A6B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A6D79"/>
    <w:multiLevelType w:val="hybridMultilevel"/>
    <w:tmpl w:val="FACABC1C"/>
    <w:lvl w:ilvl="0" w:tplc="51024F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A40B7"/>
    <w:multiLevelType w:val="hybridMultilevel"/>
    <w:tmpl w:val="D3F61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166A3"/>
    <w:multiLevelType w:val="hybridMultilevel"/>
    <w:tmpl w:val="866C7FC8"/>
    <w:lvl w:ilvl="0" w:tplc="32D43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8F44E7"/>
    <w:multiLevelType w:val="hybridMultilevel"/>
    <w:tmpl w:val="83B2E878"/>
    <w:lvl w:ilvl="0" w:tplc="0C090019">
      <w:start w:val="1"/>
      <w:numFmt w:val="lowerLetter"/>
      <w:lvlText w:val="%1."/>
      <w:lvlJc w:val="left"/>
      <w:pPr>
        <w:ind w:left="1212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932" w:hanging="360"/>
      </w:pPr>
    </w:lvl>
    <w:lvl w:ilvl="2" w:tplc="0C09001B" w:tentative="1">
      <w:start w:val="1"/>
      <w:numFmt w:val="lowerRoman"/>
      <w:lvlText w:val="%3."/>
      <w:lvlJc w:val="right"/>
      <w:pPr>
        <w:ind w:left="2652" w:hanging="180"/>
      </w:pPr>
    </w:lvl>
    <w:lvl w:ilvl="3" w:tplc="0C09000F" w:tentative="1">
      <w:start w:val="1"/>
      <w:numFmt w:val="decimal"/>
      <w:lvlText w:val="%4."/>
      <w:lvlJc w:val="left"/>
      <w:pPr>
        <w:ind w:left="3372" w:hanging="360"/>
      </w:pPr>
    </w:lvl>
    <w:lvl w:ilvl="4" w:tplc="0C090019" w:tentative="1">
      <w:start w:val="1"/>
      <w:numFmt w:val="lowerLetter"/>
      <w:lvlText w:val="%5."/>
      <w:lvlJc w:val="left"/>
      <w:pPr>
        <w:ind w:left="4092" w:hanging="360"/>
      </w:pPr>
    </w:lvl>
    <w:lvl w:ilvl="5" w:tplc="0C09001B" w:tentative="1">
      <w:start w:val="1"/>
      <w:numFmt w:val="lowerRoman"/>
      <w:lvlText w:val="%6."/>
      <w:lvlJc w:val="right"/>
      <w:pPr>
        <w:ind w:left="4812" w:hanging="180"/>
      </w:pPr>
    </w:lvl>
    <w:lvl w:ilvl="6" w:tplc="0C09000F" w:tentative="1">
      <w:start w:val="1"/>
      <w:numFmt w:val="decimal"/>
      <w:lvlText w:val="%7."/>
      <w:lvlJc w:val="left"/>
      <w:pPr>
        <w:ind w:left="5532" w:hanging="360"/>
      </w:pPr>
    </w:lvl>
    <w:lvl w:ilvl="7" w:tplc="0C090019" w:tentative="1">
      <w:start w:val="1"/>
      <w:numFmt w:val="lowerLetter"/>
      <w:lvlText w:val="%8."/>
      <w:lvlJc w:val="left"/>
      <w:pPr>
        <w:ind w:left="6252" w:hanging="360"/>
      </w:pPr>
    </w:lvl>
    <w:lvl w:ilvl="8" w:tplc="0C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>
    <w:nsid w:val="58B315C5"/>
    <w:multiLevelType w:val="hybridMultilevel"/>
    <w:tmpl w:val="F296E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E50FE"/>
    <w:multiLevelType w:val="hybridMultilevel"/>
    <w:tmpl w:val="EA6274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B83ED9"/>
    <w:multiLevelType w:val="hybridMultilevel"/>
    <w:tmpl w:val="DAFED8A0"/>
    <w:lvl w:ilvl="0" w:tplc="51024F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F2C4C"/>
    <w:multiLevelType w:val="hybridMultilevel"/>
    <w:tmpl w:val="771875C8"/>
    <w:lvl w:ilvl="0" w:tplc="1AEE72FC">
      <w:start w:val="1"/>
      <w:numFmt w:val="bullet"/>
      <w:pStyle w:val="List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F7BFF"/>
    <w:multiLevelType w:val="hybridMultilevel"/>
    <w:tmpl w:val="149C07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D8082C"/>
    <w:multiLevelType w:val="hybridMultilevel"/>
    <w:tmpl w:val="66E86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535B8"/>
    <w:multiLevelType w:val="hybridMultilevel"/>
    <w:tmpl w:val="1B2249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C360A"/>
    <w:multiLevelType w:val="hybridMultilevel"/>
    <w:tmpl w:val="CE32F774"/>
    <w:lvl w:ilvl="0" w:tplc="D51C3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4AB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86"/>
    <w:rsid w:val="00022FA7"/>
    <w:rsid w:val="00030257"/>
    <w:rsid w:val="000466E5"/>
    <w:rsid w:val="0005579F"/>
    <w:rsid w:val="00071A8E"/>
    <w:rsid w:val="0009144A"/>
    <w:rsid w:val="001055BF"/>
    <w:rsid w:val="00116F18"/>
    <w:rsid w:val="00121E61"/>
    <w:rsid w:val="00122392"/>
    <w:rsid w:val="001231AC"/>
    <w:rsid w:val="00157572"/>
    <w:rsid w:val="0016169B"/>
    <w:rsid w:val="001A3F8C"/>
    <w:rsid w:val="001C79F5"/>
    <w:rsid w:val="001E77C0"/>
    <w:rsid w:val="001F2B31"/>
    <w:rsid w:val="00216330"/>
    <w:rsid w:val="00224234"/>
    <w:rsid w:val="0025450E"/>
    <w:rsid w:val="00256037"/>
    <w:rsid w:val="002738D3"/>
    <w:rsid w:val="00273E3B"/>
    <w:rsid w:val="002969A5"/>
    <w:rsid w:val="002A28C5"/>
    <w:rsid w:val="002D6ADE"/>
    <w:rsid w:val="002E1D49"/>
    <w:rsid w:val="00320D8B"/>
    <w:rsid w:val="003346EA"/>
    <w:rsid w:val="003374C7"/>
    <w:rsid w:val="00342697"/>
    <w:rsid w:val="003751BE"/>
    <w:rsid w:val="003824BD"/>
    <w:rsid w:val="00395975"/>
    <w:rsid w:val="003D31BC"/>
    <w:rsid w:val="003D4B96"/>
    <w:rsid w:val="00427086"/>
    <w:rsid w:val="0046158F"/>
    <w:rsid w:val="004E3C1E"/>
    <w:rsid w:val="00544591"/>
    <w:rsid w:val="00572713"/>
    <w:rsid w:val="00572769"/>
    <w:rsid w:val="00584C15"/>
    <w:rsid w:val="00587075"/>
    <w:rsid w:val="00595453"/>
    <w:rsid w:val="00612537"/>
    <w:rsid w:val="00661F16"/>
    <w:rsid w:val="006B01F0"/>
    <w:rsid w:val="006B11B2"/>
    <w:rsid w:val="006B4DC0"/>
    <w:rsid w:val="006C37A0"/>
    <w:rsid w:val="006C613E"/>
    <w:rsid w:val="006D3C4C"/>
    <w:rsid w:val="006D7AAF"/>
    <w:rsid w:val="006F0FDD"/>
    <w:rsid w:val="00711E94"/>
    <w:rsid w:val="007128B8"/>
    <w:rsid w:val="00735734"/>
    <w:rsid w:val="007649FB"/>
    <w:rsid w:val="007715AC"/>
    <w:rsid w:val="007A4270"/>
    <w:rsid w:val="007C1315"/>
    <w:rsid w:val="007E5D2C"/>
    <w:rsid w:val="00800E4E"/>
    <w:rsid w:val="00806C6C"/>
    <w:rsid w:val="0081784F"/>
    <w:rsid w:val="00835B49"/>
    <w:rsid w:val="00895137"/>
    <w:rsid w:val="008B13B0"/>
    <w:rsid w:val="008C4B40"/>
    <w:rsid w:val="008E2F0B"/>
    <w:rsid w:val="008F547D"/>
    <w:rsid w:val="00917E36"/>
    <w:rsid w:val="0095610B"/>
    <w:rsid w:val="009632D7"/>
    <w:rsid w:val="009660F2"/>
    <w:rsid w:val="009A413F"/>
    <w:rsid w:val="009A502F"/>
    <w:rsid w:val="009A6641"/>
    <w:rsid w:val="009F3729"/>
    <w:rsid w:val="00A26D10"/>
    <w:rsid w:val="00A369E5"/>
    <w:rsid w:val="00A50CCC"/>
    <w:rsid w:val="00A854FF"/>
    <w:rsid w:val="00A9764E"/>
    <w:rsid w:val="00AE291E"/>
    <w:rsid w:val="00B17062"/>
    <w:rsid w:val="00B665AF"/>
    <w:rsid w:val="00B85340"/>
    <w:rsid w:val="00BE6093"/>
    <w:rsid w:val="00BE6CFD"/>
    <w:rsid w:val="00C02950"/>
    <w:rsid w:val="00C03BFB"/>
    <w:rsid w:val="00C13D1E"/>
    <w:rsid w:val="00C74DDE"/>
    <w:rsid w:val="00C91FB1"/>
    <w:rsid w:val="00CB421B"/>
    <w:rsid w:val="00CC05A7"/>
    <w:rsid w:val="00CD67BB"/>
    <w:rsid w:val="00D20D49"/>
    <w:rsid w:val="00D90439"/>
    <w:rsid w:val="00DB34B9"/>
    <w:rsid w:val="00DC0434"/>
    <w:rsid w:val="00DD173E"/>
    <w:rsid w:val="00DD2F4A"/>
    <w:rsid w:val="00DD6A34"/>
    <w:rsid w:val="00DE3BE0"/>
    <w:rsid w:val="00E158C5"/>
    <w:rsid w:val="00E17918"/>
    <w:rsid w:val="00E20602"/>
    <w:rsid w:val="00E21EA1"/>
    <w:rsid w:val="00E30E86"/>
    <w:rsid w:val="00E443D4"/>
    <w:rsid w:val="00E57B89"/>
    <w:rsid w:val="00E773B3"/>
    <w:rsid w:val="00E82A18"/>
    <w:rsid w:val="00EA3F33"/>
    <w:rsid w:val="00EC25B4"/>
    <w:rsid w:val="00ED337B"/>
    <w:rsid w:val="00EF3B94"/>
    <w:rsid w:val="00F13B87"/>
    <w:rsid w:val="00F25778"/>
    <w:rsid w:val="00F55ECA"/>
    <w:rsid w:val="00F753C5"/>
    <w:rsid w:val="00F84DFB"/>
    <w:rsid w:val="00F87B3A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F9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595453"/>
    <w:pPr>
      <w:numPr>
        <w:numId w:val="2"/>
      </w:numPr>
      <w:spacing w:before="120" w:after="120" w:line="276" w:lineRule="auto"/>
    </w:pPr>
    <w:rPr>
      <w:rFonts w:ascii="Calibri" w:eastAsia="Franklin Gothic Book" w:hAnsi="Calibri" w:cs="Calibri"/>
      <w:lang w:val="en-US" w:eastAsia="en-AU"/>
    </w:rPr>
  </w:style>
  <w:style w:type="character" w:customStyle="1" w:styleId="ListItemChar">
    <w:name w:val="List Item Char"/>
    <w:link w:val="ListItem"/>
    <w:rsid w:val="00595453"/>
    <w:rPr>
      <w:rFonts w:ascii="Calibri" w:eastAsia="Franklin Gothic Book" w:hAnsi="Calibri" w:cs="Calibri"/>
      <w:sz w:val="22"/>
      <w:szCs w:val="22"/>
      <w:lang w:val="en-US" w:eastAsia="en-AU"/>
    </w:rPr>
  </w:style>
  <w:style w:type="paragraph" w:customStyle="1" w:styleId="Default">
    <w:name w:val="Default"/>
    <w:rsid w:val="007128B8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en-AU"/>
    </w:rPr>
  </w:style>
  <w:style w:type="paragraph" w:styleId="ListParagraph">
    <w:name w:val="List Paragraph"/>
    <w:basedOn w:val="Normal"/>
    <w:uiPriority w:val="34"/>
    <w:qFormat/>
    <w:rsid w:val="002A2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595453"/>
    <w:pPr>
      <w:numPr>
        <w:numId w:val="2"/>
      </w:numPr>
      <w:spacing w:before="120" w:after="120" w:line="276" w:lineRule="auto"/>
    </w:pPr>
    <w:rPr>
      <w:rFonts w:ascii="Calibri" w:eastAsia="Franklin Gothic Book" w:hAnsi="Calibri" w:cs="Calibri"/>
      <w:lang w:val="en-US" w:eastAsia="en-AU"/>
    </w:rPr>
  </w:style>
  <w:style w:type="character" w:customStyle="1" w:styleId="ListItemChar">
    <w:name w:val="List Item Char"/>
    <w:link w:val="ListItem"/>
    <w:rsid w:val="00595453"/>
    <w:rPr>
      <w:rFonts w:ascii="Calibri" w:eastAsia="Franklin Gothic Book" w:hAnsi="Calibri" w:cs="Calibri"/>
      <w:sz w:val="22"/>
      <w:szCs w:val="22"/>
      <w:lang w:val="en-US" w:eastAsia="en-AU"/>
    </w:rPr>
  </w:style>
  <w:style w:type="paragraph" w:customStyle="1" w:styleId="Default">
    <w:name w:val="Default"/>
    <w:rsid w:val="007128B8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en-AU"/>
    </w:rPr>
  </w:style>
  <w:style w:type="paragraph" w:styleId="ListParagraph">
    <w:name w:val="List Paragraph"/>
    <w:basedOn w:val="Normal"/>
    <w:uiPriority w:val="34"/>
    <w:qFormat/>
    <w:rsid w:val="002A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6678E534</Template>
  <TotalTime>97</TotalTime>
  <Pages>6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</cp:lastModifiedBy>
  <cp:revision>136</cp:revision>
  <cp:lastPrinted>2019-08-26T00:06:00Z</cp:lastPrinted>
  <dcterms:created xsi:type="dcterms:W3CDTF">2019-08-18T09:02:00Z</dcterms:created>
  <dcterms:modified xsi:type="dcterms:W3CDTF">2019-08-26T00:07:00Z</dcterms:modified>
</cp:coreProperties>
</file>