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27" w:rsidRDefault="00291D27" w:rsidP="00291D27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A6F69" w:rsidRPr="00291D27" w:rsidRDefault="00291D27" w:rsidP="00291D27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91D27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Enzyme investigation</w:t>
      </w:r>
    </w:p>
    <w:p w:rsidR="00291D27" w:rsidRDefault="00291D27"/>
    <w:p w:rsidR="00291D27" w:rsidRDefault="00291D27"/>
    <w:p w:rsidR="00291D27" w:rsidRPr="00291D27" w:rsidRDefault="00291D27">
      <w:pPr>
        <w:rPr>
          <w:sz w:val="28"/>
          <w:szCs w:val="28"/>
        </w:rPr>
      </w:pPr>
      <w:r w:rsidRPr="0029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9546E" wp14:editId="03B8ED6F">
                <wp:simplePos x="0" y="0"/>
                <wp:positionH relativeFrom="column">
                  <wp:posOffset>525780</wp:posOffset>
                </wp:positionH>
                <wp:positionV relativeFrom="paragraph">
                  <wp:posOffset>137160</wp:posOffset>
                </wp:positionV>
                <wp:extent cx="4533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0.8pt" to="398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" strokecolor="#4579b8 [3044]"/>
            </w:pict>
          </mc:Fallback>
        </mc:AlternateContent>
      </w:r>
      <w:r w:rsidRPr="00291D27">
        <w:rPr>
          <w:sz w:val="28"/>
          <w:szCs w:val="28"/>
        </w:rPr>
        <w:t>Name:</w:t>
      </w:r>
    </w:p>
    <w:p w:rsidR="00291D27" w:rsidRDefault="00291D27"/>
    <w:p w:rsidR="00291D27" w:rsidRDefault="00291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Report Inclusion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Marks Available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Marks Achieved</w:t>
            </w: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Introduction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Results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Graph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Discussion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Report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Test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Assessment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</w:tbl>
    <w:p w:rsidR="00291D27" w:rsidRDefault="00291D27"/>
    <w:sectPr w:rsidR="00291D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27"/>
    <w:rsid w:val="00291D27"/>
    <w:rsid w:val="00730D5B"/>
    <w:rsid w:val="009A6F69"/>
    <w:rsid w:val="00B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F90FC19C</Template>
  <TotalTime>7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1</cp:revision>
  <cp:lastPrinted>2015-03-09T04:18:00Z</cp:lastPrinted>
  <dcterms:created xsi:type="dcterms:W3CDTF">2015-03-09T04:14:00Z</dcterms:created>
  <dcterms:modified xsi:type="dcterms:W3CDTF">2015-03-09T04:21:00Z</dcterms:modified>
</cp:coreProperties>
</file>