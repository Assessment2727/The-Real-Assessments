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DF" w:rsidRPr="0096686C" w:rsidRDefault="007A49DF" w:rsidP="0096686C">
      <w:pPr>
        <w:rPr>
          <w:b/>
        </w:rPr>
      </w:pPr>
    </w:p>
    <w:p w:rsidR="007A49DF" w:rsidRPr="0096686C" w:rsidRDefault="007A49DF" w:rsidP="0096686C">
      <w:pPr>
        <w:rPr>
          <w:b/>
          <w:sz w:val="28"/>
          <w:szCs w:val="28"/>
        </w:rPr>
      </w:pPr>
      <w:r w:rsidRPr="0096686C">
        <w:rPr>
          <w:b/>
          <w:sz w:val="28"/>
          <w:szCs w:val="28"/>
        </w:rPr>
        <w:t>Year 12 ATAR Biology</w:t>
      </w:r>
      <w:r w:rsidR="0088690D">
        <w:rPr>
          <w:b/>
          <w:sz w:val="28"/>
          <w:szCs w:val="28"/>
        </w:rPr>
        <w:t xml:space="preserve">                                    Name ____________________</w:t>
      </w:r>
    </w:p>
    <w:p w:rsidR="007A49DF" w:rsidRPr="0096686C" w:rsidRDefault="007A49DF" w:rsidP="0096686C">
      <w:pPr>
        <w:rPr>
          <w:sz w:val="28"/>
          <w:szCs w:val="28"/>
        </w:rPr>
      </w:pPr>
    </w:p>
    <w:p w:rsidR="007A49DF" w:rsidRPr="0096686C" w:rsidRDefault="007A49DF" w:rsidP="0096686C">
      <w:pPr>
        <w:rPr>
          <w:sz w:val="28"/>
          <w:szCs w:val="28"/>
        </w:rPr>
      </w:pPr>
      <w:r w:rsidRPr="0096686C">
        <w:rPr>
          <w:sz w:val="28"/>
          <w:szCs w:val="28"/>
        </w:rPr>
        <w:t>Unit 4: Modelling disease outbreak.</w:t>
      </w:r>
      <w:r w:rsidR="0088690D">
        <w:rPr>
          <w:sz w:val="28"/>
          <w:szCs w:val="28"/>
        </w:rPr>
        <w:t xml:space="preserve">                              30 marks</w:t>
      </w:r>
    </w:p>
    <w:p w:rsidR="00EB46A8" w:rsidRDefault="00EB46A8" w:rsidP="0096686C"/>
    <w:p w:rsidR="00EB46A8" w:rsidRDefault="00EB46A8" w:rsidP="0096686C">
      <w:r>
        <w:t>Assessment type: Investigation</w:t>
      </w:r>
    </w:p>
    <w:p w:rsidR="007A49DF" w:rsidRDefault="0096686C" w:rsidP="0096686C">
      <w:r>
        <w:t>__________________________________________________________________________________</w:t>
      </w:r>
    </w:p>
    <w:p w:rsidR="0096686C" w:rsidRDefault="0096686C" w:rsidP="0096686C"/>
    <w:p w:rsidR="007A49DF" w:rsidRDefault="007A49DF" w:rsidP="0096686C">
      <w:r>
        <w:t>Models are tools used by epidemiologists to predict the impact of different factors (variables)</w:t>
      </w:r>
      <w:r w:rsidR="00EB46A8">
        <w:t xml:space="preserve"> </w:t>
      </w:r>
      <w:r>
        <w:t xml:space="preserve">on </w:t>
      </w:r>
      <w:r w:rsidR="0096686C">
        <w:t>the spread and outcome of a</w:t>
      </w:r>
      <w:r>
        <w:t xml:space="preserve"> </w:t>
      </w:r>
      <w:r w:rsidR="00EB46A8">
        <w:t xml:space="preserve">disease </w:t>
      </w:r>
      <w:r>
        <w:t>epidemic. The disease lab simulator can be used to modify various disease characteristics.</w:t>
      </w:r>
    </w:p>
    <w:p w:rsidR="007A49DF" w:rsidRDefault="007A49DF" w:rsidP="0096686C"/>
    <w:p w:rsidR="007A49DF" w:rsidRDefault="007A49DF" w:rsidP="0096686C">
      <w:r>
        <w:t>Explore the interactive referring to the information given a</w:t>
      </w:r>
      <w:r w:rsidR="00D43304">
        <w:t>bout the different scenarios,</w:t>
      </w:r>
      <w:r>
        <w:t xml:space="preserve"> factors that can be changed and the data that can be obtained.</w:t>
      </w:r>
    </w:p>
    <w:p w:rsidR="007A49DF" w:rsidRDefault="007A49DF" w:rsidP="0096686C"/>
    <w:p w:rsidR="00EB46A8" w:rsidRDefault="0088690D" w:rsidP="0096686C">
      <w:hyperlink r:id="rId6" w:history="1">
        <w:r w:rsidR="00EB46A8" w:rsidRPr="00333AA1">
          <w:rPr>
            <w:rStyle w:val="Hyperlink"/>
          </w:rPr>
          <w:t>http://www.learner.org/courses/envsci/interactives/disease/disease_help.php</w:t>
        </w:r>
      </w:hyperlink>
    </w:p>
    <w:p w:rsidR="00EB46A8" w:rsidRDefault="00EB46A8" w:rsidP="0096686C"/>
    <w:p w:rsidR="00EB46A8" w:rsidRPr="0096686C" w:rsidRDefault="007A49DF" w:rsidP="0096686C">
      <w:pPr>
        <w:rPr>
          <w:b/>
        </w:rPr>
      </w:pPr>
      <w:r w:rsidRPr="0096686C">
        <w:rPr>
          <w:b/>
        </w:rPr>
        <w:t>You should plan</w:t>
      </w:r>
      <w:r w:rsidR="00EB46A8" w:rsidRPr="0096686C">
        <w:rPr>
          <w:b/>
        </w:rPr>
        <w:t xml:space="preserve"> and conduct</w:t>
      </w:r>
      <w:r w:rsidRPr="0096686C">
        <w:rPr>
          <w:b/>
        </w:rPr>
        <w:t xml:space="preserve"> an investigation using this interactive to determine</w:t>
      </w:r>
      <w:r w:rsidR="0096686C">
        <w:rPr>
          <w:b/>
        </w:rPr>
        <w:t xml:space="preserve"> the effect of changing</w:t>
      </w:r>
      <w:r w:rsidRPr="0096686C">
        <w:rPr>
          <w:b/>
        </w:rPr>
        <w:t xml:space="preserve"> two factors o</w:t>
      </w:r>
      <w:r w:rsidR="00EB46A8" w:rsidRPr="0096686C">
        <w:rPr>
          <w:b/>
        </w:rPr>
        <w:t>n the spread and outcomes of two different disease</w:t>
      </w:r>
      <w:r w:rsidRPr="0096686C">
        <w:rPr>
          <w:b/>
        </w:rPr>
        <w:t xml:space="preserve"> epidemic</w:t>
      </w:r>
      <w:r w:rsidR="00EB46A8" w:rsidRPr="0096686C">
        <w:rPr>
          <w:b/>
        </w:rPr>
        <w:t>s</w:t>
      </w:r>
      <w:r w:rsidRPr="0096686C">
        <w:rPr>
          <w:b/>
        </w:rPr>
        <w:t>.</w:t>
      </w:r>
    </w:p>
    <w:p w:rsidR="00EB46A8" w:rsidRDefault="00EB46A8" w:rsidP="0096686C"/>
    <w:p w:rsidR="004C2C43" w:rsidRDefault="00793EDE" w:rsidP="0096686C">
      <w:r>
        <w:t xml:space="preserve">Time allowed: </w:t>
      </w:r>
    </w:p>
    <w:p w:rsidR="00793EDE" w:rsidRDefault="00793EDE" w:rsidP="004C2C43">
      <w:pPr>
        <w:pStyle w:val="ListParagraph"/>
        <w:numPr>
          <w:ilvl w:val="0"/>
          <w:numId w:val="3"/>
        </w:numPr>
      </w:pPr>
      <w:r>
        <w:t xml:space="preserve">2 lessons </w:t>
      </w:r>
      <w:r w:rsidR="00D87649">
        <w:t>to plan and collect</w:t>
      </w:r>
      <w:r>
        <w:t xml:space="preserve"> data.</w:t>
      </w:r>
    </w:p>
    <w:p w:rsidR="00793EDE" w:rsidRDefault="00793EDE" w:rsidP="004C2C43">
      <w:pPr>
        <w:pStyle w:val="ListParagraph"/>
        <w:numPr>
          <w:ilvl w:val="0"/>
          <w:numId w:val="3"/>
        </w:numPr>
      </w:pPr>
      <w:r>
        <w:t>Homework to complete questions</w:t>
      </w:r>
      <w:r w:rsidR="004C2C43">
        <w:t xml:space="preserve"> 1-5</w:t>
      </w:r>
      <w:r w:rsidR="00C221C7">
        <w:t xml:space="preserve"> Planning and Conducting ( 14</w:t>
      </w:r>
      <w:r w:rsidR="0088690D">
        <w:t xml:space="preserve"> marks)</w:t>
      </w:r>
    </w:p>
    <w:p w:rsidR="00793EDE" w:rsidRDefault="00D87649" w:rsidP="004C2C43">
      <w:pPr>
        <w:pStyle w:val="ListParagraph"/>
        <w:numPr>
          <w:ilvl w:val="0"/>
          <w:numId w:val="3"/>
        </w:numPr>
      </w:pPr>
      <w:r>
        <w:t>50 minutes</w:t>
      </w:r>
      <w:r w:rsidR="0088690D">
        <w:t xml:space="preserve"> V</w:t>
      </w:r>
      <w:r w:rsidR="00793EDE">
        <w:t>alidation</w:t>
      </w:r>
      <w:r w:rsidR="00C221C7">
        <w:t xml:space="preserve"> Test on Graphing results, Discussion and Conclusions,</w:t>
      </w:r>
      <w:r w:rsidR="0088690D">
        <w:t xml:space="preserve"> and the effectiveness of computer modelling to simulate disease outbreak</w:t>
      </w:r>
      <w:r w:rsidR="00C221C7">
        <w:t>s (16 marks)</w:t>
      </w:r>
      <w:r w:rsidR="0088690D">
        <w:t xml:space="preserve"> </w:t>
      </w:r>
    </w:p>
    <w:p w:rsidR="00793EDE" w:rsidRPr="00D87649" w:rsidRDefault="00793EDE" w:rsidP="0096686C">
      <w:pPr>
        <w:rPr>
          <w:b/>
        </w:rPr>
      </w:pPr>
    </w:p>
    <w:p w:rsidR="00EB46A8" w:rsidRPr="00D87649" w:rsidRDefault="004C2C43" w:rsidP="0096686C">
      <w:pPr>
        <w:rPr>
          <w:b/>
        </w:rPr>
      </w:pPr>
      <w:r w:rsidRPr="00D87649">
        <w:rPr>
          <w:b/>
        </w:rPr>
        <w:t xml:space="preserve">Part 1: </w:t>
      </w:r>
      <w:r w:rsidR="00D87649" w:rsidRPr="00D87649">
        <w:rPr>
          <w:b/>
        </w:rPr>
        <w:t>Planning and conducting</w:t>
      </w:r>
    </w:p>
    <w:p w:rsidR="00EB46A8" w:rsidRDefault="00EB46A8" w:rsidP="0096686C">
      <w:pPr>
        <w:ind w:left="284" w:hanging="284"/>
      </w:pPr>
    </w:p>
    <w:p w:rsidR="00EB46A8" w:rsidRDefault="00C221C7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Aim of the I</w:t>
      </w:r>
      <w:r w:rsidR="00EB46A8">
        <w:t xml:space="preserve">nvestigation. 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(1</w:t>
      </w:r>
      <w:r w:rsidR="00EB46A8">
        <w:t xml:space="preserve"> mark)</w:t>
      </w:r>
    </w:p>
    <w:p w:rsidR="00D87649" w:rsidRDefault="00D87649" w:rsidP="00D8764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7649" w:rsidRDefault="00D87649" w:rsidP="00D87649">
      <w:pPr>
        <w:spacing w:line="360" w:lineRule="auto"/>
      </w:pPr>
    </w:p>
    <w:p w:rsidR="007A49DF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Hypothese</w:t>
      </w:r>
      <w:r w:rsidR="00EB46A8">
        <w:t>s</w:t>
      </w:r>
      <w:r w:rsidR="0096686C">
        <w:t xml:space="preserve">. 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(2</w:t>
      </w:r>
      <w:r w:rsidR="00EB46A8">
        <w:t xml:space="preserve"> mark</w:t>
      </w:r>
      <w:r w:rsidR="0096686C">
        <w:t>s</w:t>
      </w:r>
      <w:r w:rsidR="00EB46A8">
        <w:t>)</w:t>
      </w:r>
    </w:p>
    <w:p w:rsidR="00D87649" w:rsidRDefault="00D87649" w:rsidP="00D8764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21C7">
        <w:t>____________</w:t>
      </w:r>
    </w:p>
    <w:p w:rsidR="00D87649" w:rsidRDefault="00D87649" w:rsidP="00D87649">
      <w:pPr>
        <w:spacing w:line="360" w:lineRule="auto"/>
      </w:pPr>
    </w:p>
    <w:p w:rsidR="00EB46A8" w:rsidRDefault="00EB46A8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Identify the dependent, independent and controlled variables for each scenario. </w:t>
      </w:r>
      <w:r w:rsidR="00053345">
        <w:tab/>
      </w:r>
      <w:r w:rsidR="00053345">
        <w:tab/>
        <w:t>(5</w:t>
      </w:r>
      <w:bookmarkStart w:id="0" w:name="_GoBack"/>
      <w:bookmarkEnd w:id="0"/>
      <w: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51"/>
        <w:gridCol w:w="4219"/>
      </w:tblGrid>
      <w:tr w:rsidR="00D87649" w:rsidTr="00D87649">
        <w:tc>
          <w:tcPr>
            <w:tcW w:w="1384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2410" w:type="dxa"/>
          </w:tcPr>
          <w:p w:rsidR="00D87649" w:rsidRDefault="00D87649" w:rsidP="00D87649">
            <w:pPr>
              <w:spacing w:line="360" w:lineRule="auto"/>
            </w:pPr>
            <w:r>
              <w:t>Dependent</w:t>
            </w:r>
          </w:p>
        </w:tc>
        <w:tc>
          <w:tcPr>
            <w:tcW w:w="2551" w:type="dxa"/>
          </w:tcPr>
          <w:p w:rsidR="00D87649" w:rsidRDefault="00C221C7" w:rsidP="00D87649">
            <w:pPr>
              <w:spacing w:line="360" w:lineRule="auto"/>
            </w:pPr>
            <w:r>
              <w:t>I</w:t>
            </w:r>
            <w:r w:rsidR="00D87649">
              <w:t>ndependent</w:t>
            </w:r>
          </w:p>
        </w:tc>
        <w:tc>
          <w:tcPr>
            <w:tcW w:w="4219" w:type="dxa"/>
          </w:tcPr>
          <w:p w:rsidR="00D87649" w:rsidRDefault="00D87649" w:rsidP="00D87649">
            <w:pPr>
              <w:spacing w:line="360" w:lineRule="auto"/>
            </w:pPr>
            <w:r>
              <w:t>Controlled variables</w:t>
            </w:r>
          </w:p>
        </w:tc>
      </w:tr>
      <w:tr w:rsidR="00D87649" w:rsidTr="00D87649">
        <w:tc>
          <w:tcPr>
            <w:tcW w:w="1384" w:type="dxa"/>
          </w:tcPr>
          <w:p w:rsidR="00D87649" w:rsidRDefault="00D87649" w:rsidP="00D87649">
            <w:pPr>
              <w:spacing w:line="360" w:lineRule="auto"/>
            </w:pPr>
            <w:proofErr w:type="spellStart"/>
            <w:r>
              <w:t>Senario</w:t>
            </w:r>
            <w:proofErr w:type="spellEnd"/>
            <w:r>
              <w:t xml:space="preserve"> 1</w:t>
            </w:r>
          </w:p>
          <w:p w:rsidR="00D87649" w:rsidRDefault="00D87649" w:rsidP="00D87649">
            <w:pPr>
              <w:spacing w:line="360" w:lineRule="auto"/>
            </w:pPr>
          </w:p>
        </w:tc>
        <w:tc>
          <w:tcPr>
            <w:tcW w:w="2410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2551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4219" w:type="dxa"/>
          </w:tcPr>
          <w:p w:rsidR="00D87649" w:rsidRDefault="00D87649" w:rsidP="00D87649">
            <w:pPr>
              <w:spacing w:line="360" w:lineRule="auto"/>
            </w:pPr>
          </w:p>
          <w:p w:rsidR="00D87649" w:rsidRDefault="00D87649" w:rsidP="00D87649">
            <w:pPr>
              <w:spacing w:line="360" w:lineRule="auto"/>
            </w:pPr>
          </w:p>
          <w:p w:rsidR="00D87649" w:rsidRDefault="00D87649" w:rsidP="00D87649">
            <w:pPr>
              <w:spacing w:line="360" w:lineRule="auto"/>
            </w:pPr>
          </w:p>
        </w:tc>
      </w:tr>
      <w:tr w:rsidR="00D87649" w:rsidTr="00D87649">
        <w:tc>
          <w:tcPr>
            <w:tcW w:w="1384" w:type="dxa"/>
          </w:tcPr>
          <w:p w:rsidR="00D87649" w:rsidRDefault="00D87649" w:rsidP="00D87649">
            <w:pPr>
              <w:spacing w:line="360" w:lineRule="auto"/>
            </w:pPr>
            <w:proofErr w:type="spellStart"/>
            <w:r>
              <w:t>Senario</w:t>
            </w:r>
            <w:proofErr w:type="spellEnd"/>
            <w:r>
              <w:t xml:space="preserve"> 2</w:t>
            </w:r>
          </w:p>
          <w:p w:rsidR="00D87649" w:rsidRDefault="00D87649" w:rsidP="00D87649">
            <w:pPr>
              <w:spacing w:line="360" w:lineRule="auto"/>
            </w:pPr>
          </w:p>
        </w:tc>
        <w:tc>
          <w:tcPr>
            <w:tcW w:w="2410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2551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4219" w:type="dxa"/>
          </w:tcPr>
          <w:p w:rsidR="00D87649" w:rsidRDefault="00D87649" w:rsidP="00D87649">
            <w:pPr>
              <w:spacing w:line="360" w:lineRule="auto"/>
            </w:pPr>
          </w:p>
          <w:p w:rsidR="00D87649" w:rsidRDefault="00D87649" w:rsidP="00D87649">
            <w:pPr>
              <w:spacing w:line="360" w:lineRule="auto"/>
            </w:pPr>
          </w:p>
          <w:p w:rsidR="00D87649" w:rsidRDefault="00D87649" w:rsidP="00D87649">
            <w:pPr>
              <w:spacing w:line="360" w:lineRule="auto"/>
            </w:pPr>
          </w:p>
        </w:tc>
      </w:tr>
    </w:tbl>
    <w:p w:rsidR="00D87649" w:rsidRDefault="00D87649" w:rsidP="00D87649">
      <w:pPr>
        <w:spacing w:line="360" w:lineRule="auto"/>
      </w:pPr>
    </w:p>
    <w:p w:rsidR="004C2C43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lastRenderedPageBreak/>
        <w:t>Collect, record and record data in</w:t>
      </w:r>
      <w:r w:rsidR="00793EDE">
        <w:t xml:space="preserve"> appropriate tables demonstrating necessary calculations. </w:t>
      </w:r>
    </w:p>
    <w:p w:rsidR="00EB46A8" w:rsidRDefault="00C221C7" w:rsidP="004C2C43">
      <w:pPr>
        <w:pStyle w:val="ListParagraph"/>
        <w:spacing w:line="360" w:lineRule="auto"/>
        <w:ind w:left="8924" w:firstLine="436"/>
      </w:pPr>
      <w:r>
        <w:t>(6</w:t>
      </w:r>
      <w:r w:rsidR="00793EDE">
        <w:t xml:space="preserve"> marks)</w:t>
      </w:r>
    </w:p>
    <w:p w:rsidR="004C2C43" w:rsidRDefault="004C2C43" w:rsidP="004C2C43">
      <w:pPr>
        <w:spacing w:line="360" w:lineRule="auto"/>
      </w:pPr>
    </w:p>
    <w:p w:rsidR="00793EDE" w:rsidRDefault="00793EDE" w:rsidP="0096686C">
      <w:pPr>
        <w:spacing w:line="360" w:lineRule="auto"/>
      </w:pPr>
    </w:p>
    <w:p w:rsidR="00D43304" w:rsidRDefault="00D433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43304" w:rsidRPr="0096686C" w:rsidRDefault="00D43304" w:rsidP="00D43304">
      <w:pPr>
        <w:rPr>
          <w:b/>
          <w:sz w:val="28"/>
          <w:szCs w:val="28"/>
        </w:rPr>
      </w:pPr>
      <w:r w:rsidRPr="0096686C">
        <w:rPr>
          <w:b/>
          <w:sz w:val="28"/>
          <w:szCs w:val="28"/>
        </w:rPr>
        <w:lastRenderedPageBreak/>
        <w:t>Year 12 ATAR Biology</w:t>
      </w:r>
    </w:p>
    <w:p w:rsidR="00D43304" w:rsidRPr="0096686C" w:rsidRDefault="00D43304" w:rsidP="00D43304">
      <w:pPr>
        <w:rPr>
          <w:sz w:val="28"/>
          <w:szCs w:val="28"/>
        </w:rPr>
      </w:pPr>
    </w:p>
    <w:p w:rsidR="00D87649" w:rsidRDefault="00D87649" w:rsidP="00D43304">
      <w:pPr>
        <w:rPr>
          <w:sz w:val="28"/>
          <w:szCs w:val="28"/>
        </w:rPr>
      </w:pPr>
    </w:p>
    <w:p w:rsidR="00D43304" w:rsidRPr="0096686C" w:rsidRDefault="00D43304" w:rsidP="00D43304">
      <w:pPr>
        <w:rPr>
          <w:sz w:val="28"/>
          <w:szCs w:val="28"/>
        </w:rPr>
      </w:pPr>
      <w:r w:rsidRPr="0096686C">
        <w:rPr>
          <w:sz w:val="28"/>
          <w:szCs w:val="28"/>
        </w:rPr>
        <w:t xml:space="preserve">Unit 4: Modelling </w:t>
      </w:r>
      <w:r w:rsidR="00C221C7">
        <w:rPr>
          <w:sz w:val="28"/>
          <w:szCs w:val="28"/>
        </w:rPr>
        <w:t xml:space="preserve">disease outbreak Investigation  </w:t>
      </w:r>
      <w:r>
        <w:rPr>
          <w:sz w:val="28"/>
          <w:szCs w:val="28"/>
        </w:rPr>
        <w:t xml:space="preserve"> NAME ___________________</w:t>
      </w:r>
    </w:p>
    <w:p w:rsidR="00D43304" w:rsidRDefault="00D43304" w:rsidP="0096686C">
      <w:pPr>
        <w:spacing w:line="360" w:lineRule="auto"/>
        <w:rPr>
          <w:b/>
        </w:rPr>
      </w:pPr>
    </w:p>
    <w:p w:rsidR="00793EDE" w:rsidRDefault="00D43304" w:rsidP="0096686C">
      <w:pPr>
        <w:spacing w:line="360" w:lineRule="auto"/>
        <w:rPr>
          <w:b/>
        </w:rPr>
      </w:pPr>
      <w:r>
        <w:rPr>
          <w:b/>
        </w:rPr>
        <w:t xml:space="preserve">Part 2: </w:t>
      </w:r>
      <w:r w:rsidR="00793EDE" w:rsidRPr="00793EDE">
        <w:rPr>
          <w:b/>
        </w:rPr>
        <w:t>Validation</w:t>
      </w:r>
      <w:r w:rsidR="004C2C43">
        <w:rPr>
          <w:b/>
        </w:rPr>
        <w:t xml:space="preserve"> </w:t>
      </w:r>
      <w:r w:rsidR="00C221C7">
        <w:rPr>
          <w:b/>
        </w:rPr>
        <w:t xml:space="preserve">Test </w:t>
      </w:r>
      <w:r w:rsidR="004C2C43">
        <w:rPr>
          <w:b/>
        </w:rPr>
        <w:t>(50 minutes in class, under test conditions)</w:t>
      </w:r>
    </w:p>
    <w:p w:rsidR="00D43304" w:rsidRDefault="00D43304" w:rsidP="0096686C">
      <w:pPr>
        <w:spacing w:line="360" w:lineRule="auto"/>
        <w:rPr>
          <w:b/>
        </w:rPr>
      </w:pPr>
    </w:p>
    <w:p w:rsidR="00D43304" w:rsidRPr="00D43304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Represent your data in</w:t>
      </w:r>
      <w:r w:rsidR="00C221C7">
        <w:t xml:space="preserve"> the form of a graph/s. Attach graph paper to this test</w:t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  <w:t>(6</w:t>
      </w:r>
      <w:r>
        <w:t xml:space="preserve"> marks)</w:t>
      </w:r>
    </w:p>
    <w:p w:rsidR="00793EDE" w:rsidRDefault="00793EDE" w:rsidP="00D43304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the results </w:t>
      </w:r>
      <w:r w:rsidR="00C221C7">
        <w:t>of the two simulations and your conclusions</w:t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C221C7">
        <w:tab/>
      </w:r>
      <w:r w:rsidR="00D43304">
        <w:t>(6</w:t>
      </w:r>
      <w:r>
        <w:t xml:space="preserve"> marks)</w:t>
      </w:r>
    </w:p>
    <w:p w:rsidR="00D43304" w:rsidRDefault="00D43304" w:rsidP="00D43304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3304" w:rsidRDefault="00D43304" w:rsidP="00D43304">
      <w:pPr>
        <w:spacing w:line="360" w:lineRule="auto"/>
      </w:pPr>
    </w:p>
    <w:p w:rsidR="00D43304" w:rsidRDefault="00D43304" w:rsidP="00793EDE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Outline two benefits of using modelling to predict the outcome of epidemics. </w:t>
      </w:r>
      <w:r>
        <w:tab/>
      </w:r>
      <w:r>
        <w:tab/>
      </w:r>
      <w:r>
        <w:tab/>
        <w:t>(2 marks)</w:t>
      </w:r>
    </w:p>
    <w:p w:rsidR="00D43304" w:rsidRDefault="00D43304" w:rsidP="00D43304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3304" w:rsidRDefault="00D43304" w:rsidP="00D43304">
      <w:pPr>
        <w:spacing w:line="360" w:lineRule="auto"/>
      </w:pPr>
    </w:p>
    <w:p w:rsidR="00D43304" w:rsidRDefault="00D43304" w:rsidP="00793EDE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two limitations of using </w:t>
      </w:r>
      <w:r w:rsidR="00D87649">
        <w:t xml:space="preserve">computer simulation </w:t>
      </w:r>
      <w:r>
        <w:t xml:space="preserve">models in this way. </w:t>
      </w:r>
      <w:r w:rsidR="00D87649">
        <w:tab/>
      </w:r>
      <w:r w:rsidR="00D87649">
        <w:tab/>
      </w:r>
      <w:r w:rsidR="00D87649">
        <w:tab/>
      </w:r>
      <w:r>
        <w:t>(2 marks)</w:t>
      </w:r>
    </w:p>
    <w:p w:rsidR="00793EDE" w:rsidRDefault="00D43304" w:rsidP="00793EDE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21C7">
        <w:t>_______________________________</w:t>
      </w:r>
    </w:p>
    <w:p w:rsidR="00793EDE" w:rsidRDefault="00793EDE" w:rsidP="0096686C">
      <w:pPr>
        <w:spacing w:line="360" w:lineRule="auto"/>
      </w:pPr>
    </w:p>
    <w:sectPr w:rsidR="00793EDE" w:rsidSect="00D87649">
      <w:pgSz w:w="11906" w:h="16838"/>
      <w:pgMar w:top="851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D71"/>
    <w:multiLevelType w:val="hybridMultilevel"/>
    <w:tmpl w:val="8BA014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1281"/>
    <w:multiLevelType w:val="hybridMultilevel"/>
    <w:tmpl w:val="4B22E5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53270"/>
    <w:multiLevelType w:val="hybridMultilevel"/>
    <w:tmpl w:val="65C0D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F"/>
    <w:rsid w:val="00053345"/>
    <w:rsid w:val="000F3CF5"/>
    <w:rsid w:val="00157C0D"/>
    <w:rsid w:val="00305929"/>
    <w:rsid w:val="0034408B"/>
    <w:rsid w:val="004C2C43"/>
    <w:rsid w:val="00793EDE"/>
    <w:rsid w:val="007A49DF"/>
    <w:rsid w:val="0088690D"/>
    <w:rsid w:val="008D48BE"/>
    <w:rsid w:val="0096686C"/>
    <w:rsid w:val="00C221C7"/>
    <w:rsid w:val="00D43304"/>
    <w:rsid w:val="00D87649"/>
    <w:rsid w:val="00EB46A8"/>
    <w:rsid w:val="00F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er.org/courses/envsci/interactives/disease/disease_hel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1945C376</Template>
  <TotalTime>21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 Esther</dc:creator>
  <cp:lastModifiedBy>MENGLER Jeff</cp:lastModifiedBy>
  <cp:revision>3</cp:revision>
  <cp:lastPrinted>2016-08-30T07:31:00Z</cp:lastPrinted>
  <dcterms:created xsi:type="dcterms:W3CDTF">2016-08-30T07:09:00Z</dcterms:created>
  <dcterms:modified xsi:type="dcterms:W3CDTF">2016-08-30T07:31:00Z</dcterms:modified>
</cp:coreProperties>
</file>