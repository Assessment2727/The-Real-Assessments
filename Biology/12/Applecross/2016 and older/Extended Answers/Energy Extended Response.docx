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444" w:rsidRDefault="00A72444" w:rsidP="00F61881">
      <w:pPr>
        <w:jc w:val="center"/>
      </w:pPr>
      <w:bookmarkStart w:id="0" w:name="_GoBack"/>
      <w:bookmarkEnd w:id="0"/>
    </w:p>
    <w:p w:rsidR="00A72444" w:rsidRPr="00A72444" w:rsidRDefault="00A72444" w:rsidP="00F61881">
      <w:pPr>
        <w:jc w:val="center"/>
        <w:rPr>
          <w:sz w:val="28"/>
          <w:szCs w:val="28"/>
        </w:rPr>
      </w:pPr>
    </w:p>
    <w:p w:rsidR="008E0BD4" w:rsidRDefault="008E0BD4" w:rsidP="00F61881">
      <w:pPr>
        <w:jc w:val="center"/>
        <w:rPr>
          <w:sz w:val="28"/>
          <w:szCs w:val="28"/>
        </w:rPr>
      </w:pPr>
    </w:p>
    <w:p w:rsidR="008E0BD4" w:rsidRDefault="008E0BD4" w:rsidP="00F61881">
      <w:pPr>
        <w:jc w:val="center"/>
        <w:rPr>
          <w:sz w:val="28"/>
          <w:szCs w:val="28"/>
        </w:rPr>
      </w:pPr>
    </w:p>
    <w:p w:rsidR="008E0BD4" w:rsidRDefault="008E0BD4" w:rsidP="00F61881">
      <w:pPr>
        <w:jc w:val="center"/>
        <w:rPr>
          <w:sz w:val="28"/>
          <w:szCs w:val="28"/>
        </w:rPr>
      </w:pPr>
    </w:p>
    <w:p w:rsidR="008E0BD4" w:rsidRDefault="008E0BD4" w:rsidP="00F61881">
      <w:pPr>
        <w:jc w:val="center"/>
        <w:rPr>
          <w:sz w:val="28"/>
          <w:szCs w:val="28"/>
        </w:rPr>
      </w:pPr>
    </w:p>
    <w:p w:rsidR="00F91FD9" w:rsidRPr="00A72444" w:rsidRDefault="00F61881" w:rsidP="00F61881">
      <w:pPr>
        <w:jc w:val="center"/>
        <w:rPr>
          <w:sz w:val="28"/>
          <w:szCs w:val="28"/>
        </w:rPr>
      </w:pPr>
      <w:r w:rsidRPr="00A72444">
        <w:rPr>
          <w:sz w:val="28"/>
          <w:szCs w:val="28"/>
        </w:rPr>
        <w:t>3A/B Biological Sciences</w:t>
      </w:r>
    </w:p>
    <w:p w:rsidR="00F61881" w:rsidRDefault="00F61881" w:rsidP="00F61881">
      <w:pPr>
        <w:jc w:val="center"/>
        <w:rPr>
          <w:sz w:val="28"/>
          <w:szCs w:val="28"/>
        </w:rPr>
      </w:pPr>
      <w:r w:rsidRPr="00A72444">
        <w:rPr>
          <w:sz w:val="28"/>
          <w:szCs w:val="28"/>
        </w:rPr>
        <w:t>Energy Extended Answer.</w:t>
      </w:r>
    </w:p>
    <w:p w:rsidR="00A72444" w:rsidRPr="00A72444" w:rsidRDefault="00A72444" w:rsidP="00F61881">
      <w:pPr>
        <w:jc w:val="center"/>
        <w:rPr>
          <w:sz w:val="28"/>
          <w:szCs w:val="28"/>
        </w:rPr>
      </w:pPr>
    </w:p>
    <w:p w:rsidR="00A72444" w:rsidRDefault="00A72444" w:rsidP="00F61881">
      <w:pPr>
        <w:jc w:val="center"/>
      </w:pPr>
    </w:p>
    <w:p w:rsidR="00A72444" w:rsidRDefault="00A72444" w:rsidP="00A72444">
      <w:r>
        <w:t>Use the paper provided to write your responses to the following questions.</w:t>
      </w:r>
    </w:p>
    <w:p w:rsidR="00A72444" w:rsidRDefault="00A72444" w:rsidP="00A72444"/>
    <w:p w:rsidR="00F61881" w:rsidRDefault="00F61881" w:rsidP="00F61881">
      <w:pPr>
        <w:jc w:val="center"/>
      </w:pPr>
    </w:p>
    <w:p w:rsidR="00F61881" w:rsidRDefault="00F61881" w:rsidP="00F61881">
      <w:r>
        <w:t xml:space="preserve">1. The energy released from glucose during respiration is </w:t>
      </w:r>
      <w:r w:rsidR="00400FA2">
        <w:t xml:space="preserve">used to </w:t>
      </w:r>
      <w:proofErr w:type="gramStart"/>
      <w:r w:rsidR="00400FA2">
        <w:t>convert</w:t>
      </w:r>
      <w:r>
        <w:t xml:space="preserve"> </w:t>
      </w:r>
      <w:r w:rsidR="00A72444">
        <w:t xml:space="preserve"> the</w:t>
      </w:r>
      <w:proofErr w:type="gramEnd"/>
      <w:r w:rsidR="00A72444">
        <w:t xml:space="preserve"> ADP </w:t>
      </w:r>
      <w:r>
        <w:t>molecule</w:t>
      </w:r>
      <w:r w:rsidR="00A72444">
        <w:t xml:space="preserve"> into an ATP molecule.</w:t>
      </w:r>
    </w:p>
    <w:p w:rsidR="00F61881" w:rsidRDefault="00F61881" w:rsidP="00F61881">
      <w:r>
        <w:t>a) Draw a diagram to show this process.</w:t>
      </w:r>
      <w:r w:rsidR="008E0BD4">
        <w:tab/>
      </w:r>
      <w:r w:rsidR="008E0BD4">
        <w:tab/>
      </w:r>
      <w:r w:rsidR="008E0BD4">
        <w:tab/>
      </w:r>
      <w:r w:rsidR="008E0BD4">
        <w:tab/>
      </w:r>
      <w:r w:rsidR="008E0BD4">
        <w:tab/>
      </w:r>
      <w:r w:rsidR="008E0BD4">
        <w:tab/>
        <w:t>(3)</w:t>
      </w:r>
    </w:p>
    <w:p w:rsidR="00F61881" w:rsidRDefault="00F61881" w:rsidP="00F61881">
      <w:r>
        <w:t>b) Describe 3 features of ATP which make it suited to the role of energy carrier.</w:t>
      </w:r>
      <w:r w:rsidR="008E0BD4">
        <w:tab/>
        <w:t>(3)</w:t>
      </w:r>
    </w:p>
    <w:p w:rsidR="00F61881" w:rsidRDefault="00F61881" w:rsidP="00F61881"/>
    <w:p w:rsidR="00A72444" w:rsidRDefault="00A72444" w:rsidP="00F61881"/>
    <w:p w:rsidR="00A72444" w:rsidRDefault="00A72444" w:rsidP="00F61881"/>
    <w:p w:rsidR="00A72444" w:rsidRDefault="00F61881" w:rsidP="00A72444">
      <w:r>
        <w:t>2.</w:t>
      </w:r>
      <w:r w:rsidR="00A72444" w:rsidRPr="00A72444">
        <w:t xml:space="preserve"> </w:t>
      </w:r>
      <w:r w:rsidR="00A72444">
        <w:t>Respiration and photosynthesis are often said to be opposite reactions.</w:t>
      </w:r>
    </w:p>
    <w:p w:rsidR="00A72444" w:rsidRDefault="00A72444" w:rsidP="00A72444">
      <w:r>
        <w:t>a) What reasoning supports this idea?</w:t>
      </w:r>
      <w:r w:rsidR="008E0BD4">
        <w:tab/>
      </w:r>
      <w:r w:rsidR="008E0BD4">
        <w:tab/>
      </w:r>
      <w:r w:rsidR="008E0BD4">
        <w:tab/>
      </w:r>
      <w:r w:rsidR="008E0BD4">
        <w:tab/>
      </w:r>
      <w:r w:rsidR="008E0BD4">
        <w:tab/>
      </w:r>
      <w:r w:rsidR="008E0BD4">
        <w:tab/>
        <w:t>(2)</w:t>
      </w:r>
    </w:p>
    <w:p w:rsidR="00A72444" w:rsidRDefault="00A72444" w:rsidP="00A72444">
      <w:r>
        <w:t>b) Why should this statement be considered incorrect?</w:t>
      </w:r>
      <w:r w:rsidR="008E0BD4">
        <w:tab/>
      </w:r>
      <w:r w:rsidR="008E0BD4">
        <w:tab/>
      </w:r>
      <w:r w:rsidR="008E0BD4">
        <w:tab/>
      </w:r>
      <w:r w:rsidR="008E0BD4">
        <w:tab/>
        <w:t>(4)</w:t>
      </w:r>
    </w:p>
    <w:p w:rsidR="00A72444" w:rsidRDefault="00A72444" w:rsidP="00A72444"/>
    <w:p w:rsidR="00F61881" w:rsidRDefault="00F61881" w:rsidP="00F61881"/>
    <w:p w:rsidR="00F61881" w:rsidRDefault="00F61881" w:rsidP="00F61881"/>
    <w:p w:rsidR="00A72444" w:rsidRDefault="00F61881" w:rsidP="00A72444">
      <w:r>
        <w:t>3.</w:t>
      </w:r>
      <w:r w:rsidR="00A72444" w:rsidRPr="00A72444">
        <w:t xml:space="preserve"> </w:t>
      </w:r>
      <w:r w:rsidR="00AE2FAB">
        <w:t>Yeast</w:t>
      </w:r>
      <w:r w:rsidR="008E0BD4">
        <w:t xml:space="preserve"> cells</w:t>
      </w:r>
      <w:r w:rsidR="00A72444">
        <w:t xml:space="preserve"> living at the b</w:t>
      </w:r>
      <w:r w:rsidR="008E0BD4">
        <w:t>ottom of a stagnant lake obtain their</w:t>
      </w:r>
      <w:r w:rsidR="00A72444">
        <w:t xml:space="preserve"> energy in a different way to a duck swimming on the surface.</w:t>
      </w:r>
    </w:p>
    <w:p w:rsidR="00F61881" w:rsidRDefault="00A72444" w:rsidP="00A72444">
      <w:r>
        <w:t>Describe in detail these differences using correct biological terminology</w:t>
      </w:r>
      <w:r w:rsidR="008E0BD4">
        <w:t>.</w:t>
      </w:r>
      <w:r w:rsidR="008E0BD4">
        <w:tab/>
      </w:r>
      <w:r w:rsidR="008E0BD4">
        <w:tab/>
        <w:t>(6)</w:t>
      </w:r>
    </w:p>
    <w:sectPr w:rsidR="00F618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881"/>
    <w:rsid w:val="001A7905"/>
    <w:rsid w:val="002F323A"/>
    <w:rsid w:val="00400FA2"/>
    <w:rsid w:val="008E0BD4"/>
    <w:rsid w:val="00A72444"/>
    <w:rsid w:val="00AE2FAB"/>
    <w:rsid w:val="00F61881"/>
    <w:rsid w:val="00F9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BB827D34</Template>
  <TotalTime>2</TotalTime>
  <Pages>1</Pages>
  <Words>125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LANCASTER Helen</cp:lastModifiedBy>
  <cp:revision>2</cp:revision>
  <cp:lastPrinted>2015-02-19T23:50:00Z</cp:lastPrinted>
  <dcterms:created xsi:type="dcterms:W3CDTF">2015-02-19T23:55:00Z</dcterms:created>
  <dcterms:modified xsi:type="dcterms:W3CDTF">2015-02-19T23:55:00Z</dcterms:modified>
</cp:coreProperties>
</file>