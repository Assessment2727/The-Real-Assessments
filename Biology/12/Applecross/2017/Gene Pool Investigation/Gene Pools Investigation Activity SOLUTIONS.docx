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34" w:rsidRPr="001A058C" w:rsidRDefault="00EA6DE8" w:rsidP="00EA6DE8">
      <w:pPr>
        <w:jc w:val="center"/>
        <w:rPr>
          <w:rFonts w:ascii="Arial" w:hAnsi="Arial" w:cs="Arial"/>
          <w:b/>
          <w:sz w:val="32"/>
        </w:rPr>
      </w:pPr>
      <w:r w:rsidRPr="001A058C">
        <w:rPr>
          <w:rFonts w:ascii="Arial" w:hAnsi="Arial" w:cs="Arial"/>
          <w:b/>
          <w:sz w:val="32"/>
        </w:rPr>
        <w:t>Gene Pools Investigation Activity</w:t>
      </w:r>
    </w:p>
    <w:p w:rsidR="00063379" w:rsidRPr="001A058C" w:rsidRDefault="00EA6DE8">
      <w:pPr>
        <w:rPr>
          <w:rFonts w:ascii="Arial" w:hAnsi="Arial" w:cs="Arial"/>
        </w:rPr>
      </w:pPr>
      <w:r w:rsidRPr="001A058C">
        <w:rPr>
          <w:rFonts w:ascii="Arial" w:hAnsi="Arial" w:cs="Arial"/>
          <w:b/>
          <w:u w:val="single"/>
        </w:rPr>
        <w:t>Your task:</w:t>
      </w:r>
      <w:r w:rsidRPr="001A058C">
        <w:rPr>
          <w:rFonts w:ascii="Arial" w:hAnsi="Arial" w:cs="Arial"/>
        </w:rPr>
        <w:t xml:space="preserve"> Complete the gene pool activity below in class. Construct a table for your results on the space provided on this page. </w:t>
      </w:r>
    </w:p>
    <w:p w:rsidR="00EA6DE8" w:rsidRPr="001A058C" w:rsidRDefault="00EA6DE8">
      <w:pPr>
        <w:rPr>
          <w:rFonts w:ascii="Arial" w:hAnsi="Arial" w:cs="Arial"/>
        </w:rPr>
      </w:pPr>
      <w:r w:rsidRPr="001A058C">
        <w:rPr>
          <w:rFonts w:ascii="Arial" w:hAnsi="Arial" w:cs="Arial"/>
          <w:b/>
          <w:u w:val="single"/>
        </w:rPr>
        <w:t>Investigation Assessment:</w:t>
      </w:r>
      <w:r w:rsidR="0076612E">
        <w:rPr>
          <w:rFonts w:ascii="Arial" w:hAnsi="Arial" w:cs="Arial"/>
        </w:rPr>
        <w:t xml:space="preserve"> On </w:t>
      </w:r>
      <w:r w:rsidR="0076612E" w:rsidRPr="0076612E">
        <w:rPr>
          <w:rFonts w:ascii="Arial" w:hAnsi="Arial" w:cs="Arial"/>
          <w:highlight w:val="yellow"/>
        </w:rPr>
        <w:t>Monday the 1</w:t>
      </w:r>
      <w:r w:rsidR="0076612E" w:rsidRPr="0076612E">
        <w:rPr>
          <w:rFonts w:ascii="Arial" w:hAnsi="Arial" w:cs="Arial"/>
          <w:highlight w:val="yellow"/>
          <w:vertAlign w:val="superscript"/>
        </w:rPr>
        <w:t>st</w:t>
      </w:r>
      <w:r w:rsidR="0076612E" w:rsidRPr="0076612E">
        <w:rPr>
          <w:rFonts w:ascii="Arial" w:hAnsi="Arial" w:cs="Arial"/>
          <w:highlight w:val="yellow"/>
        </w:rPr>
        <w:t xml:space="preserve"> of May</w:t>
      </w:r>
      <w:r w:rsidRPr="001A058C">
        <w:rPr>
          <w:rFonts w:ascii="Arial" w:hAnsi="Arial" w:cs="Arial"/>
        </w:rPr>
        <w:t xml:space="preserve"> you will complete an </w:t>
      </w:r>
      <w:r w:rsidR="00D11DC8">
        <w:rPr>
          <w:rFonts w:ascii="Arial" w:hAnsi="Arial" w:cs="Arial"/>
        </w:rPr>
        <w:t xml:space="preserve">in-class </w:t>
      </w:r>
      <w:r w:rsidRPr="001A058C">
        <w:rPr>
          <w:rFonts w:ascii="Arial" w:hAnsi="Arial" w:cs="Arial"/>
        </w:rPr>
        <w:t xml:space="preserve">investigation test relating to this activity. You may bring in this sheet </w:t>
      </w:r>
      <w:r w:rsidR="00D11DC8">
        <w:rPr>
          <w:rFonts w:ascii="Arial" w:hAnsi="Arial" w:cs="Arial"/>
        </w:rPr>
        <w:t>(</w:t>
      </w:r>
      <w:r w:rsidRPr="001A058C">
        <w:rPr>
          <w:rFonts w:ascii="Arial" w:hAnsi="Arial" w:cs="Arial"/>
        </w:rPr>
        <w:t>with your results table</w:t>
      </w:r>
      <w:r w:rsidR="00D11DC8">
        <w:rPr>
          <w:rFonts w:ascii="Arial" w:hAnsi="Arial" w:cs="Arial"/>
        </w:rPr>
        <w:t>)</w:t>
      </w:r>
      <w:r w:rsidRPr="001A058C">
        <w:rPr>
          <w:rFonts w:ascii="Arial" w:hAnsi="Arial" w:cs="Arial"/>
        </w:rPr>
        <w:t xml:space="preserve"> to use during the assessment.</w:t>
      </w:r>
    </w:p>
    <w:p w:rsidR="00EA6DE8" w:rsidRPr="001A058C" w:rsidRDefault="00EA6DE8">
      <w:pPr>
        <w:rPr>
          <w:rFonts w:ascii="Arial" w:hAnsi="Arial" w:cs="Arial"/>
        </w:rPr>
      </w:pPr>
      <w:r w:rsidRPr="001A058C">
        <w:rPr>
          <w:rFonts w:ascii="Arial" w:hAnsi="Arial" w:cs="Arial"/>
          <w:b/>
          <w:u w:val="single"/>
        </w:rPr>
        <w:t>Background:</w:t>
      </w:r>
      <w:r w:rsidRPr="001A058C">
        <w:rPr>
          <w:rFonts w:ascii="Arial" w:hAnsi="Arial" w:cs="Arial"/>
        </w:rPr>
        <w:t xml:space="preserve"> </w:t>
      </w:r>
      <w:r w:rsidR="00063379" w:rsidRPr="001A058C">
        <w:rPr>
          <w:rFonts w:ascii="Arial" w:hAnsi="Arial" w:cs="Arial"/>
        </w:rPr>
        <w:t xml:space="preserve">In this activity you will model the changes in a gene pool of hypothetical </w:t>
      </w:r>
      <w:r w:rsidR="0076612E">
        <w:rPr>
          <w:rFonts w:ascii="Arial" w:hAnsi="Arial" w:cs="Arial"/>
        </w:rPr>
        <w:t>beetle</w:t>
      </w:r>
      <w:r w:rsidR="00063379" w:rsidRPr="001A058C">
        <w:rPr>
          <w:rFonts w:ascii="Arial" w:hAnsi="Arial" w:cs="Arial"/>
        </w:rPr>
        <w:t xml:space="preserve">s. The </w:t>
      </w:r>
      <w:r w:rsidR="0076612E">
        <w:rPr>
          <w:rFonts w:ascii="Arial" w:hAnsi="Arial" w:cs="Arial"/>
        </w:rPr>
        <w:t>beetle</w:t>
      </w:r>
      <w:r w:rsidR="00063379" w:rsidRPr="001A058C">
        <w:rPr>
          <w:rFonts w:ascii="Arial" w:hAnsi="Arial" w:cs="Arial"/>
        </w:rPr>
        <w:t xml:space="preserve">s are naturally </w:t>
      </w:r>
      <w:r w:rsidR="0076612E">
        <w:rPr>
          <w:rFonts w:ascii="Arial" w:hAnsi="Arial" w:cs="Arial"/>
        </w:rPr>
        <w:t>red</w:t>
      </w:r>
      <w:r w:rsidR="00063379" w:rsidRPr="001A058C">
        <w:rPr>
          <w:rFonts w:ascii="Arial" w:hAnsi="Arial" w:cs="Arial"/>
        </w:rPr>
        <w:t xml:space="preserve">, yellow or orange in colour, and are preyed upon by water birds. You will simulate the different predation rates on the three variations of </w:t>
      </w:r>
      <w:r w:rsidR="0076612E">
        <w:rPr>
          <w:rFonts w:ascii="Arial" w:hAnsi="Arial" w:cs="Arial"/>
        </w:rPr>
        <w:t>beetle</w:t>
      </w:r>
      <w:r w:rsidR="00063379" w:rsidRPr="001A058C">
        <w:rPr>
          <w:rFonts w:ascii="Arial" w:hAnsi="Arial" w:cs="Arial"/>
        </w:rPr>
        <w:t xml:space="preserve"> colour over a number of generations. </w:t>
      </w:r>
    </w:p>
    <w:p w:rsidR="003607CF" w:rsidRPr="001A058C" w:rsidRDefault="0076612E">
      <w:pPr>
        <w:rPr>
          <w:rFonts w:ascii="Arial" w:hAnsi="Arial" w:cs="Arial"/>
          <w:b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88DA33A" wp14:editId="1CBBDBC3">
            <wp:simplePos x="0" y="0"/>
            <wp:positionH relativeFrom="column">
              <wp:posOffset>4168765</wp:posOffset>
            </wp:positionH>
            <wp:positionV relativeFrom="paragraph">
              <wp:posOffset>86654</wp:posOffset>
            </wp:positionV>
            <wp:extent cx="1024822" cy="798394"/>
            <wp:effectExtent l="0" t="0" r="4445" b="1905"/>
            <wp:wrapNone/>
            <wp:docPr id="3" name="Picture 3" descr="Image result for beetle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etle carto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22" cy="79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7CF" w:rsidRPr="001A058C">
        <w:rPr>
          <w:rFonts w:ascii="Arial" w:hAnsi="Arial" w:cs="Arial"/>
          <w:b/>
          <w:u w:val="single"/>
        </w:rPr>
        <w:t>Materials:</w:t>
      </w:r>
    </w:p>
    <w:p w:rsidR="003607CF" w:rsidRPr="001A058C" w:rsidRDefault="003607CF">
      <w:p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Coloured cards or counters – 30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>, 30 yellow and 30 orange</w:t>
      </w:r>
    </w:p>
    <w:p w:rsidR="003607CF" w:rsidRPr="001A058C" w:rsidRDefault="003607CF">
      <w:pPr>
        <w:rPr>
          <w:rFonts w:ascii="Arial" w:hAnsi="Arial" w:cs="Arial"/>
        </w:rPr>
      </w:pPr>
      <w:r w:rsidRPr="001A058C">
        <w:rPr>
          <w:rFonts w:ascii="Arial" w:hAnsi="Arial" w:cs="Arial"/>
        </w:rPr>
        <w:t>A die</w:t>
      </w:r>
    </w:p>
    <w:p w:rsidR="003607CF" w:rsidRPr="001A058C" w:rsidRDefault="003607CF">
      <w:pPr>
        <w:rPr>
          <w:rFonts w:ascii="Arial" w:hAnsi="Arial" w:cs="Arial"/>
          <w:b/>
          <w:u w:val="single"/>
        </w:rPr>
      </w:pPr>
      <w:r w:rsidRPr="001A058C">
        <w:rPr>
          <w:rFonts w:ascii="Arial" w:hAnsi="Arial" w:cs="Arial"/>
          <w:b/>
          <w:u w:val="single"/>
        </w:rPr>
        <w:t>Procedure:</w:t>
      </w:r>
    </w:p>
    <w:p w:rsidR="003607CF" w:rsidRPr="001A058C" w:rsidRDefault="003607CF" w:rsidP="003607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Construct a table to record the number of</w:t>
      </w:r>
      <w:r w:rsidR="00EA6DE8" w:rsidRPr="001A058C">
        <w:rPr>
          <w:rFonts w:ascii="Arial" w:hAnsi="Arial" w:cs="Arial"/>
        </w:rPr>
        <w:t xml:space="preserve"> each colour </w:t>
      </w:r>
      <w:r w:rsidR="0076612E">
        <w:rPr>
          <w:rFonts w:ascii="Arial" w:hAnsi="Arial" w:cs="Arial"/>
        </w:rPr>
        <w:t>beetle</w:t>
      </w:r>
      <w:r w:rsidR="00EA6DE8"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 xml:space="preserve">over </w:t>
      </w:r>
      <w:r w:rsidRPr="001A058C">
        <w:rPr>
          <w:rFonts w:ascii="Arial" w:hAnsi="Arial" w:cs="Arial"/>
        </w:rPr>
        <w:t>10 generations.</w:t>
      </w:r>
    </w:p>
    <w:p w:rsidR="003607CF" w:rsidRPr="001A058C" w:rsidRDefault="003607CF" w:rsidP="003607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From the pool of coloured cards, select ten of each colour; these will be your first generation of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s. Shuffle the cards so that they are well sorted and then deal them out in pairs. You should have 15 pairs of cards representing 15 pairs of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s.</w:t>
      </w:r>
    </w:p>
    <w:p w:rsidR="003607CF" w:rsidRPr="001A058C" w:rsidRDefault="003607CF" w:rsidP="003607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Assume that each pair of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 consists of a male and a female and that each pair produces only one offspring. The pairs produce offspring according to the following rules: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Two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 produce 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offspring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Two yellow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 produce a yellow offspring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and a yellow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produce an orange offspring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Two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 produce an offspring colour which is decided by a throw of the die: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1 = 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offspring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2 = a yellow offspring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3 or 4 = an orange offspring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5 or 6 = throw the die again until you throw a 1, 2, 3 or 4.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and an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produce an offspring colour which is decided by a throw of the die: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1, 2 or 3 = 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offspring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4, 5 or 6 = an orange offspring</w:t>
      </w:r>
    </w:p>
    <w:p w:rsidR="003607CF" w:rsidRPr="001A058C" w:rsidRDefault="003607CF" w:rsidP="003607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A yellow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and an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produce an offspring colour which is decided by a throw of the die:</w:t>
      </w:r>
    </w:p>
    <w:p w:rsidR="003607CF" w:rsidRPr="001A058C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1, 2 or 3 = a yellow offspring</w:t>
      </w:r>
    </w:p>
    <w:p w:rsidR="003607CF" w:rsidRDefault="003607CF" w:rsidP="003607C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4, 5 or 6 = an orange offspring</w:t>
      </w:r>
    </w:p>
    <w:p w:rsidR="001A058C" w:rsidRPr="001A058C" w:rsidRDefault="001A058C" w:rsidP="001A058C">
      <w:pPr>
        <w:rPr>
          <w:rFonts w:ascii="Arial" w:hAnsi="Arial" w:cs="Arial"/>
        </w:rPr>
      </w:pPr>
    </w:p>
    <w:p w:rsidR="003607CF" w:rsidRPr="001A058C" w:rsidRDefault="00EA6DE8" w:rsidP="003607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lastRenderedPageBreak/>
        <w:t xml:space="preserve">Yellow and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 do not camouflage as easily in their environment and therefore are more likely to be preyed upon by birds than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s. Simulate predation in your population of 45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s. Fifteen of the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 are to be predated upon. Throw the die 15 times and for each throw remove one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 according to the following rules:</w:t>
      </w:r>
    </w:p>
    <w:p w:rsidR="00EA6DE8" w:rsidRPr="001A058C" w:rsidRDefault="00EA6DE8" w:rsidP="00EA6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If 1, 2 or 3 is thrown, remove a yellow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.</w:t>
      </w:r>
    </w:p>
    <w:p w:rsidR="00EA6DE8" w:rsidRPr="001A058C" w:rsidRDefault="00EA6DE8" w:rsidP="00EA6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If a 4 or 5 </w:t>
      </w:r>
      <w:r w:rsidR="00372E5C" w:rsidRPr="001A058C">
        <w:rPr>
          <w:rFonts w:ascii="Arial" w:hAnsi="Arial" w:cs="Arial"/>
        </w:rPr>
        <w:t>are</w:t>
      </w:r>
      <w:r w:rsidRPr="001A058C">
        <w:rPr>
          <w:rFonts w:ascii="Arial" w:hAnsi="Arial" w:cs="Arial"/>
        </w:rPr>
        <w:t xml:space="preserve"> thrown remove an orange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.</w:t>
      </w:r>
    </w:p>
    <w:p w:rsidR="00EA6DE8" w:rsidRPr="001A058C" w:rsidRDefault="00EA6DE8" w:rsidP="00EA6D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If a 6 is thrown remove a </w:t>
      </w:r>
      <w:r w:rsidR="0076612E">
        <w:rPr>
          <w:rFonts w:ascii="Arial" w:hAnsi="Arial" w:cs="Arial"/>
        </w:rPr>
        <w:t>red</w:t>
      </w:r>
      <w:r w:rsidRPr="001A058C">
        <w:rPr>
          <w:rFonts w:ascii="Arial" w:hAnsi="Arial" w:cs="Arial"/>
        </w:rPr>
        <w:t xml:space="preserve">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.</w:t>
      </w:r>
    </w:p>
    <w:p w:rsidR="00EA6DE8" w:rsidRPr="001A058C" w:rsidRDefault="00EA6DE8" w:rsidP="00EA6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There should be 30 cards remaining. This is your second generation of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>s. Count the cards and record the number of each colour in your results table.</w:t>
      </w:r>
    </w:p>
    <w:p w:rsidR="00EA6DE8" w:rsidRPr="001A058C" w:rsidRDefault="00EA6DE8" w:rsidP="00EA6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>Shuffle the cards well and repeat steps 3, 4 and 5 to get the third generation. Record your results in the table.</w:t>
      </w:r>
    </w:p>
    <w:p w:rsidR="00EA6DE8" w:rsidRPr="001A058C" w:rsidRDefault="00EA6DE8" w:rsidP="00EA6D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058C">
        <w:rPr>
          <w:rFonts w:ascii="Arial" w:hAnsi="Arial" w:cs="Arial"/>
        </w:rPr>
        <w:t xml:space="preserve">Continue this process until all the </w:t>
      </w:r>
      <w:r w:rsidR="0076612E">
        <w:rPr>
          <w:rFonts w:ascii="Arial" w:hAnsi="Arial" w:cs="Arial"/>
        </w:rPr>
        <w:t>beetle</w:t>
      </w:r>
      <w:r w:rsidRPr="001A058C">
        <w:rPr>
          <w:rFonts w:ascii="Arial" w:hAnsi="Arial" w:cs="Arial"/>
        </w:rPr>
        <w:t xml:space="preserve">s are one colour, or until you have completed ten generations. </w:t>
      </w:r>
    </w:p>
    <w:p w:rsidR="00EA6DE8" w:rsidRDefault="00EA6DE8" w:rsidP="00EA6DE8">
      <w:pPr>
        <w:rPr>
          <w:rFonts w:ascii="Arial" w:hAnsi="Arial" w:cs="Arial"/>
          <w:b/>
          <w:u w:val="single"/>
        </w:rPr>
      </w:pPr>
      <w:r w:rsidRPr="001A058C">
        <w:rPr>
          <w:rFonts w:ascii="Arial" w:hAnsi="Arial" w:cs="Arial"/>
          <w:b/>
          <w:u w:val="single"/>
        </w:rPr>
        <w:t>Results table:</w:t>
      </w: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</w:p>
    <w:p w:rsidR="00A44BAB" w:rsidRDefault="00A44BAB" w:rsidP="00EA6DE8">
      <w:pPr>
        <w:rPr>
          <w:rFonts w:ascii="Arial" w:hAnsi="Arial" w:cs="Arial"/>
          <w:b/>
          <w:u w:val="single"/>
        </w:rPr>
      </w:pPr>
    </w:p>
    <w:p w:rsidR="001A058C" w:rsidRDefault="001A058C" w:rsidP="00EA6DE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Gene Pools Investigation Test</w:t>
      </w:r>
      <w:r w:rsidR="00A44BAB" w:rsidRPr="00A44BAB">
        <w:rPr>
          <w:rFonts w:ascii="Arial" w:hAnsi="Arial" w:cs="Arial"/>
          <w:b/>
        </w:rPr>
        <w:tab/>
      </w:r>
      <w:r w:rsidR="00A44BAB" w:rsidRPr="00A44BAB">
        <w:rPr>
          <w:rFonts w:ascii="Arial" w:hAnsi="Arial" w:cs="Arial"/>
          <w:b/>
        </w:rPr>
        <w:tab/>
      </w:r>
      <w:r w:rsidR="00A44BAB" w:rsidRPr="00A44BAB">
        <w:rPr>
          <w:rFonts w:ascii="Arial" w:hAnsi="Arial" w:cs="Arial"/>
          <w:b/>
        </w:rPr>
        <w:tab/>
      </w:r>
      <w:r w:rsidR="00A44BAB" w:rsidRPr="00A44BAB">
        <w:rPr>
          <w:rFonts w:ascii="Arial" w:hAnsi="Arial" w:cs="Arial"/>
          <w:b/>
        </w:rPr>
        <w:tab/>
      </w:r>
      <w:r w:rsidR="00A44BAB" w:rsidRPr="00A44BAB">
        <w:rPr>
          <w:rFonts w:ascii="Arial" w:hAnsi="Arial" w:cs="Arial"/>
          <w:b/>
        </w:rPr>
        <w:tab/>
      </w:r>
      <w:r w:rsidR="00A44BAB">
        <w:rPr>
          <w:rFonts w:ascii="Arial" w:hAnsi="Arial" w:cs="Arial"/>
          <w:b/>
          <w:u w:val="single"/>
        </w:rPr>
        <w:t>TOTAL 36 MARKS</w:t>
      </w:r>
    </w:p>
    <w:p w:rsidR="00A44BAB" w:rsidRDefault="00A44BAB" w:rsidP="00EA6DE8">
      <w:pPr>
        <w:rPr>
          <w:rFonts w:ascii="Arial" w:hAnsi="Arial" w:cs="Arial"/>
          <w:b/>
          <w:u w:val="single"/>
        </w:rPr>
      </w:pPr>
    </w:p>
    <w:p w:rsidR="001A058C" w:rsidRDefault="001A058C" w:rsidP="001A05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 a table of results that shows the frequency of each colour of </w:t>
      </w:r>
      <w:r w:rsidR="0076612E">
        <w:rPr>
          <w:rFonts w:ascii="Arial" w:hAnsi="Arial" w:cs="Arial"/>
        </w:rPr>
        <w:t>beetle</w:t>
      </w:r>
      <w:r>
        <w:rPr>
          <w:rFonts w:ascii="Arial" w:hAnsi="Arial" w:cs="Arial"/>
        </w:rPr>
        <w:t xml:space="preserve"> over ten generations</w:t>
      </w:r>
      <w:r w:rsidR="0076612E">
        <w:rPr>
          <w:rFonts w:ascii="Arial" w:hAnsi="Arial" w:cs="Arial"/>
        </w:rPr>
        <w:t xml:space="preserve"> expressed as a decimal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E371A3" w:rsidRDefault="00FE0008" w:rsidP="00AB0DC0">
      <w:pPr>
        <w:spacing w:after="0"/>
        <w:rPr>
          <w:rFonts w:ascii="Arial" w:hAnsi="Arial" w:cs="Arial"/>
          <w:color w:val="FF0000"/>
        </w:rPr>
      </w:pPr>
      <w:r w:rsidRPr="00FE0008">
        <w:rPr>
          <w:rFonts w:ascii="Arial" w:hAnsi="Arial" w:cs="Arial"/>
          <w:b/>
          <w:color w:val="FF0000"/>
          <w:u w:val="single"/>
        </w:rPr>
        <w:t>4</w:t>
      </w:r>
      <w:r>
        <w:rPr>
          <w:rFonts w:ascii="Arial" w:hAnsi="Arial" w:cs="Arial"/>
          <w:color w:val="FF0000"/>
        </w:rPr>
        <w:t xml:space="preserve"> </w:t>
      </w:r>
      <w:r w:rsidR="00E371A3">
        <w:rPr>
          <w:rFonts w:ascii="Arial" w:hAnsi="Arial" w:cs="Arial"/>
          <w:color w:val="FF0000"/>
        </w:rPr>
        <w:t>Data given for all 10 generations</w:t>
      </w:r>
    </w:p>
    <w:p w:rsidR="00E371A3" w:rsidRDefault="00E371A3" w:rsidP="00AB0DC0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Generations – LHS and frequency of </w:t>
      </w:r>
      <w:r w:rsidR="0076612E">
        <w:rPr>
          <w:rFonts w:ascii="Arial" w:hAnsi="Arial" w:cs="Arial"/>
          <w:color w:val="FF0000"/>
        </w:rPr>
        <w:t>beetle</w:t>
      </w:r>
      <w:r>
        <w:rPr>
          <w:rFonts w:ascii="Arial" w:hAnsi="Arial" w:cs="Arial"/>
          <w:color w:val="FF0000"/>
        </w:rPr>
        <w:t xml:space="preserve"> colours </w:t>
      </w:r>
      <w:r w:rsidR="00EA5758">
        <w:rPr>
          <w:rFonts w:ascii="Arial" w:hAnsi="Arial" w:cs="Arial"/>
          <w:color w:val="FF0000"/>
        </w:rPr>
        <w:t xml:space="preserve">- </w:t>
      </w:r>
      <w:r>
        <w:rPr>
          <w:rFonts w:ascii="Arial" w:hAnsi="Arial" w:cs="Arial"/>
          <w:color w:val="FF0000"/>
        </w:rPr>
        <w:t>RHS</w:t>
      </w:r>
    </w:p>
    <w:p w:rsidR="00E371A3" w:rsidRDefault="00EA5758" w:rsidP="00AB0DC0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Frequencies expressed as decimals</w:t>
      </w:r>
      <w:bookmarkStart w:id="0" w:name="_GoBack"/>
      <w:bookmarkEnd w:id="0"/>
    </w:p>
    <w:p w:rsidR="00E371A3" w:rsidRPr="00E371A3" w:rsidRDefault="00E371A3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1A058C" w:rsidRDefault="001A058C" w:rsidP="001A05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Construct a line graph of your results.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:rsidR="00E371A3" w:rsidRDefault="00FE0008" w:rsidP="00AB0DC0">
      <w:pPr>
        <w:spacing w:after="0"/>
        <w:rPr>
          <w:rFonts w:ascii="Arial" w:hAnsi="Arial" w:cs="Arial"/>
          <w:color w:val="FF0000"/>
        </w:rPr>
      </w:pPr>
      <w:r w:rsidRPr="00FE0008">
        <w:rPr>
          <w:rFonts w:ascii="Arial" w:hAnsi="Arial" w:cs="Arial"/>
          <w:b/>
          <w:color w:val="FF0000"/>
          <w:u w:val="single"/>
        </w:rPr>
        <w:t>4</w:t>
      </w:r>
      <w:r>
        <w:rPr>
          <w:rFonts w:ascii="Arial" w:hAnsi="Arial" w:cs="Arial"/>
          <w:color w:val="FF0000"/>
        </w:rPr>
        <w:t xml:space="preserve"> </w:t>
      </w:r>
      <w:r w:rsidR="00E371A3">
        <w:rPr>
          <w:rFonts w:ascii="Arial" w:hAnsi="Arial" w:cs="Arial"/>
          <w:color w:val="FF0000"/>
        </w:rPr>
        <w:t>Title</w:t>
      </w:r>
    </w:p>
    <w:p w:rsidR="00E371A3" w:rsidRDefault="00E371A3" w:rsidP="00AB0DC0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Axes labels (and units for frequency)</w:t>
      </w:r>
    </w:p>
    <w:p w:rsidR="00E371A3" w:rsidRDefault="00E371A3" w:rsidP="00AB0DC0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Scale</w:t>
      </w:r>
    </w:p>
    <w:p w:rsidR="00E371A3" w:rsidRDefault="00E371A3" w:rsidP="00AB0DC0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Key </w:t>
      </w:r>
    </w:p>
    <w:p w:rsidR="00E371A3" w:rsidRDefault="00E371A3" w:rsidP="00AB0DC0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All three lines plotted on the same axes</w:t>
      </w:r>
    </w:p>
    <w:p w:rsidR="00E371A3" w:rsidRPr="00E371A3" w:rsidRDefault="00E371A3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804DBD" w:rsidRDefault="00804DBD" w:rsidP="001A05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 w:rsidR="00E371A3">
        <w:rPr>
          <w:rFonts w:ascii="Arial" w:hAnsi="Arial" w:cs="Arial"/>
        </w:rPr>
        <w:t xml:space="preserve">colour </w:t>
      </w:r>
      <w:r w:rsidR="0076612E">
        <w:rPr>
          <w:rFonts w:ascii="Arial" w:hAnsi="Arial" w:cs="Arial"/>
        </w:rPr>
        <w:t>beetle</w:t>
      </w:r>
      <w:r>
        <w:rPr>
          <w:rFonts w:ascii="Arial" w:hAnsi="Arial" w:cs="Arial"/>
        </w:rPr>
        <w:t xml:space="preserve"> </w:t>
      </w:r>
      <w:r w:rsidR="00E371A3">
        <w:rPr>
          <w:rFonts w:ascii="Arial" w:hAnsi="Arial" w:cs="Arial"/>
        </w:rPr>
        <w:t>was eliminated first</w:t>
      </w:r>
      <w:r>
        <w:rPr>
          <w:rFonts w:ascii="Arial" w:hAnsi="Arial" w:cs="Arial"/>
        </w:rPr>
        <w:t xml:space="preserve">? </w:t>
      </w:r>
      <w:r w:rsidR="00E371A3">
        <w:rPr>
          <w:rFonts w:ascii="Arial" w:hAnsi="Arial" w:cs="Arial"/>
        </w:rPr>
        <w:t>Explain w</w:t>
      </w:r>
      <w:r>
        <w:rPr>
          <w:rFonts w:ascii="Arial" w:hAnsi="Arial" w:cs="Arial"/>
        </w:rPr>
        <w:t>h</w:t>
      </w:r>
      <w:r w:rsidR="00E371A3">
        <w:rPr>
          <w:rFonts w:ascii="Arial" w:hAnsi="Arial" w:cs="Arial"/>
        </w:rPr>
        <w:t xml:space="preserve">y this occurred. </w:t>
      </w:r>
      <w:r w:rsidR="0076612E">
        <w:rPr>
          <w:rFonts w:ascii="Arial" w:hAnsi="Arial" w:cs="Arial"/>
        </w:rPr>
        <w:tab/>
      </w:r>
      <w:r w:rsidR="00AB0DC0">
        <w:rPr>
          <w:rFonts w:ascii="Arial" w:hAnsi="Arial" w:cs="Arial"/>
        </w:rPr>
        <w:t>(3 marks)</w:t>
      </w:r>
    </w:p>
    <w:p w:rsidR="00E371A3" w:rsidRDefault="00FE0008" w:rsidP="00AB0DC0">
      <w:pPr>
        <w:spacing w:after="0"/>
        <w:rPr>
          <w:rFonts w:ascii="Arial" w:hAnsi="Arial" w:cs="Arial"/>
          <w:color w:val="FF0000"/>
        </w:rPr>
      </w:pPr>
      <w:r w:rsidRPr="00FE0008">
        <w:rPr>
          <w:rFonts w:ascii="Arial" w:hAnsi="Arial" w:cs="Arial"/>
          <w:b/>
          <w:color w:val="FF0000"/>
          <w:u w:val="single"/>
        </w:rPr>
        <w:t>2</w:t>
      </w:r>
      <w:r>
        <w:rPr>
          <w:rFonts w:ascii="Arial" w:hAnsi="Arial" w:cs="Arial"/>
          <w:color w:val="FF0000"/>
        </w:rPr>
        <w:t xml:space="preserve"> </w:t>
      </w:r>
      <w:r w:rsidR="00E371A3">
        <w:rPr>
          <w:rFonts w:ascii="Arial" w:hAnsi="Arial" w:cs="Arial"/>
          <w:color w:val="FF0000"/>
        </w:rPr>
        <w:t xml:space="preserve">Yellow </w:t>
      </w:r>
      <w:r w:rsidR="0076612E">
        <w:rPr>
          <w:rFonts w:ascii="Arial" w:hAnsi="Arial" w:cs="Arial"/>
          <w:color w:val="FF0000"/>
        </w:rPr>
        <w:t>beetle</w:t>
      </w:r>
      <w:r w:rsidR="00E371A3">
        <w:rPr>
          <w:rFonts w:ascii="Arial" w:hAnsi="Arial" w:cs="Arial"/>
          <w:color w:val="FF0000"/>
        </w:rPr>
        <w:t>s – most likely to be predated by water birds</w:t>
      </w:r>
    </w:p>
    <w:p w:rsidR="00E371A3" w:rsidRDefault="00E371A3" w:rsidP="00AB0DC0">
      <w:pPr>
        <w:spacing w:after="0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 xml:space="preserve">1/2 chance of predation for yellow </w:t>
      </w:r>
      <w:r w:rsidR="0076612E">
        <w:rPr>
          <w:rFonts w:ascii="Arial" w:hAnsi="Arial" w:cs="Arial"/>
          <w:color w:val="FF0000"/>
        </w:rPr>
        <w:t>beetle</w:t>
      </w:r>
      <w:r>
        <w:rPr>
          <w:rFonts w:ascii="Arial" w:hAnsi="Arial" w:cs="Arial"/>
          <w:color w:val="FF0000"/>
        </w:rPr>
        <w:t xml:space="preserve">s compared to 1/6 chance for </w:t>
      </w:r>
      <w:r w:rsidR="0076612E">
        <w:rPr>
          <w:rFonts w:ascii="Arial" w:hAnsi="Arial" w:cs="Arial"/>
          <w:color w:val="FF0000"/>
        </w:rPr>
        <w:t>red</w:t>
      </w:r>
      <w:r>
        <w:rPr>
          <w:rFonts w:ascii="Arial" w:hAnsi="Arial" w:cs="Arial"/>
          <w:color w:val="FF0000"/>
        </w:rPr>
        <w:t xml:space="preserve"> </w:t>
      </w:r>
      <w:r w:rsidR="0076612E">
        <w:rPr>
          <w:rFonts w:ascii="Arial" w:hAnsi="Arial" w:cs="Arial"/>
          <w:color w:val="FF0000"/>
        </w:rPr>
        <w:t>beetle</w:t>
      </w:r>
      <w:r>
        <w:rPr>
          <w:rFonts w:ascii="Arial" w:hAnsi="Arial" w:cs="Arial"/>
          <w:color w:val="FF0000"/>
        </w:rPr>
        <w:t xml:space="preserve">s and 1/3 chance for orange </w:t>
      </w:r>
      <w:r w:rsidR="0076612E">
        <w:rPr>
          <w:rFonts w:ascii="Arial" w:hAnsi="Arial" w:cs="Arial"/>
          <w:color w:val="FF0000"/>
        </w:rPr>
        <w:t>beetle</w:t>
      </w:r>
      <w:r>
        <w:rPr>
          <w:rFonts w:ascii="Arial" w:hAnsi="Arial" w:cs="Arial"/>
          <w:color w:val="FF0000"/>
        </w:rPr>
        <w:t>s.</w:t>
      </w:r>
      <w:proofErr w:type="gramEnd"/>
    </w:p>
    <w:p w:rsidR="00E371A3" w:rsidRDefault="00E371A3" w:rsidP="00AB0DC0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Yellow </w:t>
      </w:r>
      <w:r w:rsidR="0076612E">
        <w:rPr>
          <w:rFonts w:ascii="Arial" w:hAnsi="Arial" w:cs="Arial"/>
          <w:color w:val="FF0000"/>
        </w:rPr>
        <w:t>beetle</w:t>
      </w:r>
      <w:r>
        <w:rPr>
          <w:rFonts w:ascii="Arial" w:hAnsi="Arial" w:cs="Arial"/>
          <w:color w:val="FF0000"/>
        </w:rPr>
        <w:t>s were less likely to reproduce and pass on their characteristics/colour to their offspring</w:t>
      </w:r>
    </w:p>
    <w:p w:rsidR="00E371A3" w:rsidRPr="00E371A3" w:rsidRDefault="00E371A3" w:rsidP="00E371A3">
      <w:pPr>
        <w:spacing w:after="0"/>
        <w:ind w:left="360"/>
        <w:rPr>
          <w:rFonts w:ascii="Arial" w:hAnsi="Arial" w:cs="Arial"/>
          <w:color w:val="FF0000"/>
        </w:rPr>
      </w:pPr>
    </w:p>
    <w:p w:rsidR="001A058C" w:rsidRDefault="00804DBD" w:rsidP="00AB0DC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 evolutionary mechanism is a process that results in changes in allele frequencies over a number of generations. </w:t>
      </w:r>
      <w:r w:rsidR="001A058C">
        <w:rPr>
          <w:rFonts w:ascii="Arial" w:hAnsi="Arial" w:cs="Arial"/>
        </w:rPr>
        <w:t>Name the evolutionary mechanism modelled in this activity. Explain your choice.</w:t>
      </w:r>
      <w:r w:rsidR="001A058C">
        <w:rPr>
          <w:rFonts w:ascii="Arial" w:hAnsi="Arial" w:cs="Arial"/>
        </w:rPr>
        <w:tab/>
      </w:r>
    </w:p>
    <w:p w:rsidR="001A058C" w:rsidRDefault="001A058C" w:rsidP="00AB0DC0">
      <w:pPr>
        <w:spacing w:after="0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76612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:rsidR="00804DBD" w:rsidRDefault="00FE0008" w:rsidP="00E371A3">
      <w:pPr>
        <w:spacing w:after="0"/>
        <w:rPr>
          <w:rFonts w:ascii="Arial" w:hAnsi="Arial" w:cs="Arial"/>
          <w:color w:val="FF0000"/>
        </w:rPr>
      </w:pPr>
      <w:r w:rsidRPr="00FE0008">
        <w:rPr>
          <w:rFonts w:ascii="Arial" w:hAnsi="Arial" w:cs="Arial"/>
          <w:b/>
          <w:color w:val="FF0000"/>
          <w:u w:val="single"/>
        </w:rPr>
        <w:t>3</w:t>
      </w:r>
      <w:r>
        <w:rPr>
          <w:rFonts w:ascii="Arial" w:hAnsi="Arial" w:cs="Arial"/>
          <w:color w:val="FF0000"/>
        </w:rPr>
        <w:t xml:space="preserve"> </w:t>
      </w:r>
      <w:r w:rsidR="00804DBD">
        <w:rPr>
          <w:rFonts w:ascii="Arial" w:hAnsi="Arial" w:cs="Arial"/>
          <w:color w:val="FF0000"/>
        </w:rPr>
        <w:t>Natural Selection</w:t>
      </w:r>
    </w:p>
    <w:p w:rsidR="00804DBD" w:rsidRDefault="0076612E" w:rsidP="00E371A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Red</w:t>
      </w:r>
      <w:r w:rsidR="00804DB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beetle</w:t>
      </w:r>
      <w:r w:rsidR="00804DBD">
        <w:rPr>
          <w:rFonts w:ascii="Arial" w:hAnsi="Arial" w:cs="Arial"/>
          <w:color w:val="FF0000"/>
        </w:rPr>
        <w:t xml:space="preserve">s had a survival advantage over the other </w:t>
      </w:r>
      <w:r>
        <w:rPr>
          <w:rFonts w:ascii="Arial" w:hAnsi="Arial" w:cs="Arial"/>
          <w:color w:val="FF0000"/>
        </w:rPr>
        <w:t>beetle</w:t>
      </w:r>
      <w:r w:rsidR="00804DBD">
        <w:rPr>
          <w:rFonts w:ascii="Arial" w:hAnsi="Arial" w:cs="Arial"/>
          <w:color w:val="FF0000"/>
        </w:rPr>
        <w:t>s</w:t>
      </w:r>
    </w:p>
    <w:p w:rsidR="00804DBD" w:rsidRDefault="00804DBD" w:rsidP="00E371A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As they were less likely to be </w:t>
      </w:r>
      <w:r w:rsidR="00372E5C">
        <w:rPr>
          <w:rFonts w:ascii="Arial" w:hAnsi="Arial" w:cs="Arial"/>
          <w:color w:val="FF0000"/>
        </w:rPr>
        <w:t>predated</w:t>
      </w:r>
      <w:r>
        <w:rPr>
          <w:rFonts w:ascii="Arial" w:hAnsi="Arial" w:cs="Arial"/>
          <w:color w:val="FF0000"/>
        </w:rPr>
        <w:t xml:space="preserve"> upon by water birds</w:t>
      </w:r>
    </w:p>
    <w:p w:rsidR="00804DBD" w:rsidRDefault="00804DBD" w:rsidP="00E371A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Therefore they were more likely to survive and reproduce</w:t>
      </w:r>
    </w:p>
    <w:p w:rsidR="00804DBD" w:rsidRDefault="00E371A3" w:rsidP="00E371A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This favourable characteristic (</w:t>
      </w:r>
      <w:r w:rsidR="0076612E">
        <w:rPr>
          <w:rFonts w:ascii="Arial" w:hAnsi="Arial" w:cs="Arial"/>
          <w:color w:val="FF0000"/>
        </w:rPr>
        <w:t>red</w:t>
      </w:r>
      <w:r>
        <w:rPr>
          <w:rFonts w:ascii="Arial" w:hAnsi="Arial" w:cs="Arial"/>
          <w:color w:val="FF0000"/>
        </w:rPr>
        <w:t xml:space="preserve"> colour) is passed onto their offspring</w:t>
      </w:r>
    </w:p>
    <w:p w:rsidR="00E371A3" w:rsidRDefault="00E371A3" w:rsidP="00E371A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And the proportion of the alleles of the favourable </w:t>
      </w:r>
      <w:r w:rsidR="0076612E">
        <w:rPr>
          <w:rFonts w:ascii="Arial" w:hAnsi="Arial" w:cs="Arial"/>
          <w:color w:val="FF0000"/>
        </w:rPr>
        <w:t>red</w:t>
      </w:r>
      <w:r>
        <w:rPr>
          <w:rFonts w:ascii="Arial" w:hAnsi="Arial" w:cs="Arial"/>
          <w:color w:val="FF0000"/>
        </w:rPr>
        <w:t xml:space="preserve"> colour gradually increase in the gene pool over time</w:t>
      </w:r>
    </w:p>
    <w:p w:rsidR="00E371A3" w:rsidRPr="00804DBD" w:rsidRDefault="00E371A3" w:rsidP="00E371A3">
      <w:pPr>
        <w:spacing w:after="0"/>
        <w:rPr>
          <w:rFonts w:ascii="Arial" w:hAnsi="Arial" w:cs="Arial"/>
          <w:color w:val="FF0000"/>
        </w:rPr>
      </w:pPr>
    </w:p>
    <w:p w:rsidR="00AB0DC0" w:rsidRPr="00AB0DC0" w:rsidRDefault="00F87D66" w:rsidP="00AB0DC0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</w:rPr>
      </w:pPr>
      <w:r w:rsidRPr="00AB0DC0">
        <w:rPr>
          <w:rFonts w:ascii="Arial" w:hAnsi="Arial" w:cs="Arial"/>
        </w:rPr>
        <w:t>Rewrite the rules for predation</w:t>
      </w:r>
      <w:r w:rsidR="00804DBD" w:rsidRPr="00AB0DC0">
        <w:rPr>
          <w:rFonts w:ascii="Arial" w:hAnsi="Arial" w:cs="Arial"/>
        </w:rPr>
        <w:t xml:space="preserve"> so that </w:t>
      </w:r>
      <w:r w:rsidR="00AB0DC0" w:rsidRPr="00AB0DC0">
        <w:rPr>
          <w:rFonts w:ascii="Arial" w:hAnsi="Arial" w:cs="Arial"/>
        </w:rPr>
        <w:t xml:space="preserve">if the experiment were repeated </w:t>
      </w:r>
      <w:r w:rsidR="00420873">
        <w:rPr>
          <w:rFonts w:ascii="Arial" w:hAnsi="Arial" w:cs="Arial"/>
        </w:rPr>
        <w:t>eventually a homogenous</w:t>
      </w:r>
      <w:r w:rsidR="007A4612">
        <w:rPr>
          <w:rFonts w:ascii="Arial" w:hAnsi="Arial" w:cs="Arial"/>
        </w:rPr>
        <w:t xml:space="preserve"> yellow</w:t>
      </w:r>
      <w:r w:rsidR="00804DBD" w:rsidRPr="00AB0DC0">
        <w:rPr>
          <w:rFonts w:ascii="Arial" w:hAnsi="Arial" w:cs="Arial"/>
        </w:rPr>
        <w:t xml:space="preserve"> population of </w:t>
      </w:r>
      <w:r w:rsidR="0076612E">
        <w:rPr>
          <w:rFonts w:ascii="Arial" w:hAnsi="Arial" w:cs="Arial"/>
        </w:rPr>
        <w:t>beetle</w:t>
      </w:r>
      <w:r w:rsidR="00804DBD" w:rsidRPr="00AB0DC0">
        <w:rPr>
          <w:rFonts w:ascii="Arial" w:hAnsi="Arial" w:cs="Arial"/>
        </w:rPr>
        <w:t xml:space="preserve">s would occur. </w:t>
      </w:r>
      <w:r w:rsidR="00804DBD" w:rsidRPr="00AB0DC0">
        <w:rPr>
          <w:rFonts w:ascii="Arial" w:hAnsi="Arial" w:cs="Arial"/>
        </w:rPr>
        <w:tab/>
      </w:r>
      <w:r w:rsidR="00804DBD" w:rsidRPr="00AB0DC0">
        <w:rPr>
          <w:rFonts w:ascii="Arial" w:hAnsi="Arial" w:cs="Arial"/>
        </w:rPr>
        <w:tab/>
      </w:r>
      <w:r w:rsidR="00804DBD" w:rsidRPr="00AB0DC0">
        <w:rPr>
          <w:rFonts w:ascii="Arial" w:hAnsi="Arial" w:cs="Arial"/>
        </w:rPr>
        <w:tab/>
      </w:r>
      <w:r w:rsidR="00AB0DC0">
        <w:rPr>
          <w:rFonts w:ascii="Arial" w:hAnsi="Arial" w:cs="Arial"/>
        </w:rPr>
        <w:t>(1</w:t>
      </w:r>
      <w:r w:rsidR="00AB0DC0" w:rsidRPr="00AB0DC0">
        <w:rPr>
          <w:rFonts w:ascii="Arial" w:hAnsi="Arial" w:cs="Arial"/>
        </w:rPr>
        <w:t xml:space="preserve"> marks)</w:t>
      </w:r>
    </w:p>
    <w:p w:rsidR="00AB0DC0" w:rsidRDefault="00FE0008" w:rsidP="00AB0DC0">
      <w:pPr>
        <w:spacing w:after="0"/>
        <w:rPr>
          <w:rFonts w:ascii="Arial" w:hAnsi="Arial" w:cs="Arial"/>
          <w:color w:val="FF0000"/>
        </w:rPr>
      </w:pPr>
      <w:r w:rsidRPr="00FE0008">
        <w:rPr>
          <w:rFonts w:ascii="Arial" w:hAnsi="Arial" w:cs="Arial"/>
          <w:b/>
          <w:color w:val="FF0000"/>
          <w:u w:val="single"/>
        </w:rPr>
        <w:t>8</w:t>
      </w:r>
      <w:r>
        <w:rPr>
          <w:rFonts w:ascii="Arial" w:hAnsi="Arial" w:cs="Arial"/>
          <w:color w:val="FF0000"/>
        </w:rPr>
        <w:t xml:space="preserve"> </w:t>
      </w:r>
      <w:r w:rsidR="00AB0DC0">
        <w:rPr>
          <w:rFonts w:ascii="Arial" w:hAnsi="Arial" w:cs="Arial"/>
          <w:color w:val="FF0000"/>
        </w:rPr>
        <w:t>If a 1, 2</w:t>
      </w:r>
      <w:r w:rsidR="007A4612">
        <w:rPr>
          <w:rFonts w:ascii="Arial" w:hAnsi="Arial" w:cs="Arial"/>
          <w:color w:val="FF0000"/>
        </w:rPr>
        <w:t xml:space="preserve"> or 3 is thrown, remove an orange</w:t>
      </w:r>
      <w:r w:rsidR="00AB0DC0">
        <w:rPr>
          <w:rFonts w:ascii="Arial" w:hAnsi="Arial" w:cs="Arial"/>
          <w:color w:val="FF0000"/>
        </w:rPr>
        <w:t xml:space="preserve"> </w:t>
      </w:r>
      <w:r w:rsidR="0076612E">
        <w:rPr>
          <w:rFonts w:ascii="Arial" w:hAnsi="Arial" w:cs="Arial"/>
          <w:color w:val="FF0000"/>
        </w:rPr>
        <w:t>beetle</w:t>
      </w:r>
    </w:p>
    <w:p w:rsidR="00AB0DC0" w:rsidRDefault="00AB0DC0" w:rsidP="00AB0DC0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If a 4, 5 or 6 </w:t>
      </w:r>
      <w:proofErr w:type="gramStart"/>
      <w:r>
        <w:rPr>
          <w:rFonts w:ascii="Arial" w:hAnsi="Arial" w:cs="Arial"/>
          <w:color w:val="FF0000"/>
        </w:rPr>
        <w:t>is</w:t>
      </w:r>
      <w:proofErr w:type="gramEnd"/>
      <w:r>
        <w:rPr>
          <w:rFonts w:ascii="Arial" w:hAnsi="Arial" w:cs="Arial"/>
          <w:color w:val="FF0000"/>
        </w:rPr>
        <w:t xml:space="preserve"> thrown, remove a </w:t>
      </w:r>
      <w:r w:rsidR="0076612E">
        <w:rPr>
          <w:rFonts w:ascii="Arial" w:hAnsi="Arial" w:cs="Arial"/>
          <w:color w:val="FF0000"/>
        </w:rPr>
        <w:t>red</w:t>
      </w:r>
      <w:r>
        <w:rPr>
          <w:rFonts w:ascii="Arial" w:hAnsi="Arial" w:cs="Arial"/>
          <w:color w:val="FF0000"/>
        </w:rPr>
        <w:t xml:space="preserve"> </w:t>
      </w:r>
      <w:r w:rsidR="0076612E">
        <w:rPr>
          <w:rFonts w:ascii="Arial" w:hAnsi="Arial" w:cs="Arial"/>
          <w:color w:val="FF0000"/>
        </w:rPr>
        <w:t>beetle</w:t>
      </w:r>
    </w:p>
    <w:p w:rsidR="00FE0008" w:rsidRDefault="00804DBD" w:rsidP="00AB0DC0">
      <w:pPr>
        <w:rPr>
          <w:rFonts w:ascii="Arial" w:hAnsi="Arial" w:cs="Arial"/>
        </w:rPr>
      </w:pPr>
      <w:r w:rsidRPr="00AB0DC0">
        <w:rPr>
          <w:rFonts w:ascii="Arial" w:hAnsi="Arial" w:cs="Arial"/>
        </w:rPr>
        <w:tab/>
      </w:r>
      <w:r w:rsidRPr="00AB0DC0">
        <w:rPr>
          <w:rFonts w:ascii="Arial" w:hAnsi="Arial" w:cs="Arial"/>
        </w:rPr>
        <w:tab/>
      </w:r>
      <w:r w:rsidRPr="00AB0DC0">
        <w:rPr>
          <w:rFonts w:ascii="Arial" w:hAnsi="Arial" w:cs="Arial"/>
        </w:rPr>
        <w:tab/>
      </w:r>
    </w:p>
    <w:p w:rsidR="00372E5C" w:rsidRDefault="00372E5C" w:rsidP="00AB0DC0">
      <w:pPr>
        <w:rPr>
          <w:rFonts w:ascii="Arial" w:hAnsi="Arial" w:cs="Arial"/>
        </w:rPr>
      </w:pPr>
    </w:p>
    <w:p w:rsidR="00FE0008" w:rsidRPr="00FE0008" w:rsidRDefault="00FE0008" w:rsidP="007411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lastRenderedPageBreak/>
        <w:t xml:space="preserve">If there is a 100% chance of orange </w:t>
      </w:r>
      <w:r w:rsidR="0076612E">
        <w:rPr>
          <w:rFonts w:ascii="Arial" w:hAnsi="Arial" w:cs="Arial"/>
        </w:rPr>
        <w:t>beetle</w:t>
      </w:r>
      <w:r>
        <w:rPr>
          <w:rFonts w:ascii="Arial" w:hAnsi="Arial" w:cs="Arial"/>
        </w:rPr>
        <w:t xml:space="preserve">s being predated by water birds, is it still possible for orange </w:t>
      </w:r>
      <w:r w:rsidR="0076612E">
        <w:rPr>
          <w:rFonts w:ascii="Arial" w:hAnsi="Arial" w:cs="Arial"/>
        </w:rPr>
        <w:t>beetle</w:t>
      </w:r>
      <w:r w:rsidR="00741139">
        <w:rPr>
          <w:rFonts w:ascii="Arial" w:hAnsi="Arial" w:cs="Arial"/>
        </w:rPr>
        <w:t>s to</w:t>
      </w:r>
      <w:r>
        <w:rPr>
          <w:rFonts w:ascii="Arial" w:hAnsi="Arial" w:cs="Arial"/>
        </w:rPr>
        <w:t xml:space="preserve"> occur in future generations? Explain your answer.</w:t>
      </w:r>
    </w:p>
    <w:p w:rsidR="00FE0008" w:rsidRPr="000254CB" w:rsidRDefault="000254CB" w:rsidP="00741139">
      <w:pPr>
        <w:spacing w:after="0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0254C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FE0008" w:rsidRPr="000254CB">
        <w:rPr>
          <w:rFonts w:ascii="Arial" w:hAnsi="Arial" w:cs="Arial"/>
        </w:rPr>
        <w:t>marks)</w:t>
      </w:r>
    </w:p>
    <w:p w:rsidR="00FE0008" w:rsidRPr="00FE0008" w:rsidRDefault="00FE0008" w:rsidP="00FE0008">
      <w:pPr>
        <w:rPr>
          <w:rFonts w:ascii="Arial" w:hAnsi="Arial" w:cs="Arial"/>
          <w:color w:val="FF0000"/>
        </w:rPr>
      </w:pPr>
      <w:r w:rsidRPr="00FE0008">
        <w:rPr>
          <w:rFonts w:ascii="Arial" w:hAnsi="Arial" w:cs="Arial"/>
          <w:b/>
          <w:color w:val="FF0000"/>
          <w:u w:val="single"/>
        </w:rPr>
        <w:t>1</w:t>
      </w:r>
      <w:r>
        <w:rPr>
          <w:rFonts w:ascii="Arial" w:hAnsi="Arial" w:cs="Arial"/>
          <w:color w:val="FF0000"/>
        </w:rPr>
        <w:t xml:space="preserve"> </w:t>
      </w:r>
      <w:r w:rsidRPr="00FE0008">
        <w:rPr>
          <w:rFonts w:ascii="Arial" w:hAnsi="Arial" w:cs="Arial"/>
          <w:color w:val="FF0000"/>
        </w:rPr>
        <w:t>Yes</w:t>
      </w:r>
      <w:r w:rsidR="000254CB">
        <w:rPr>
          <w:rFonts w:ascii="Arial" w:hAnsi="Arial" w:cs="Arial"/>
          <w:color w:val="FF0000"/>
        </w:rPr>
        <w:t xml:space="preserve"> (no marks for ‘yes’)</w:t>
      </w:r>
    </w:p>
    <w:p w:rsidR="00FE0008" w:rsidRDefault="00FE0008" w:rsidP="00FE0008">
      <w:pPr>
        <w:spacing w:after="0"/>
        <w:rPr>
          <w:rFonts w:ascii="Arial" w:hAnsi="Arial" w:cs="Arial"/>
          <w:color w:val="FF0000"/>
        </w:rPr>
      </w:pPr>
      <w:r w:rsidRPr="00FE0008">
        <w:rPr>
          <w:rFonts w:ascii="Arial" w:hAnsi="Arial" w:cs="Arial"/>
          <w:color w:val="FF0000"/>
        </w:rPr>
        <w:t xml:space="preserve">If a </w:t>
      </w:r>
      <w:r w:rsidR="0076612E">
        <w:rPr>
          <w:rFonts w:ascii="Arial" w:hAnsi="Arial" w:cs="Arial"/>
          <w:color w:val="FF0000"/>
        </w:rPr>
        <w:t>red</w:t>
      </w:r>
      <w:r w:rsidRPr="00FE0008">
        <w:rPr>
          <w:rFonts w:ascii="Arial" w:hAnsi="Arial" w:cs="Arial"/>
          <w:color w:val="FF0000"/>
        </w:rPr>
        <w:t xml:space="preserve"> and a yellow </w:t>
      </w:r>
      <w:r w:rsidR="0076612E">
        <w:rPr>
          <w:rFonts w:ascii="Arial" w:hAnsi="Arial" w:cs="Arial"/>
          <w:color w:val="FF0000"/>
        </w:rPr>
        <w:t>beetle</w:t>
      </w:r>
      <w:r w:rsidRPr="00FE0008">
        <w:rPr>
          <w:rFonts w:ascii="Arial" w:hAnsi="Arial" w:cs="Arial"/>
          <w:color w:val="FF0000"/>
        </w:rPr>
        <w:t xml:space="preserve"> reproduce, they have a 100% chance of producing an orange offspring.</w:t>
      </w:r>
    </w:p>
    <w:p w:rsidR="00FE0008" w:rsidRDefault="00FE0008" w:rsidP="0074113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Even if all orange </w:t>
      </w:r>
      <w:r w:rsidR="0076612E">
        <w:rPr>
          <w:rFonts w:ascii="Arial" w:hAnsi="Arial" w:cs="Arial"/>
          <w:color w:val="FF0000"/>
        </w:rPr>
        <w:t>beetle</w:t>
      </w:r>
      <w:r>
        <w:rPr>
          <w:rFonts w:ascii="Arial" w:hAnsi="Arial" w:cs="Arial"/>
          <w:color w:val="FF0000"/>
        </w:rPr>
        <w:t xml:space="preserve">s are killed by water birds, they can still be produced by a </w:t>
      </w:r>
      <w:r w:rsidR="0076612E">
        <w:rPr>
          <w:rFonts w:ascii="Arial" w:hAnsi="Arial" w:cs="Arial"/>
          <w:color w:val="FF0000"/>
        </w:rPr>
        <w:t>red</w:t>
      </w:r>
      <w:r>
        <w:rPr>
          <w:rFonts w:ascii="Arial" w:hAnsi="Arial" w:cs="Arial"/>
          <w:color w:val="FF0000"/>
        </w:rPr>
        <w:t xml:space="preserve"> and yellow </w:t>
      </w:r>
      <w:r w:rsidR="0076612E">
        <w:rPr>
          <w:rFonts w:ascii="Arial" w:hAnsi="Arial" w:cs="Arial"/>
          <w:color w:val="FF0000"/>
        </w:rPr>
        <w:t>beetle</w:t>
      </w:r>
      <w:r w:rsidRPr="00FE0008">
        <w:rPr>
          <w:rFonts w:ascii="Arial" w:hAnsi="Arial" w:cs="Arial"/>
          <w:color w:val="FF0000"/>
        </w:rPr>
        <w:t xml:space="preserve"> </w:t>
      </w:r>
      <w:r w:rsidR="00804DBD" w:rsidRPr="00FE0008">
        <w:rPr>
          <w:rFonts w:ascii="Arial" w:hAnsi="Arial" w:cs="Arial"/>
        </w:rPr>
        <w:tab/>
      </w:r>
      <w:r w:rsidR="00804DBD" w:rsidRPr="00FE0008">
        <w:rPr>
          <w:rFonts w:ascii="Arial" w:hAnsi="Arial" w:cs="Arial"/>
        </w:rPr>
        <w:tab/>
      </w:r>
    </w:p>
    <w:p w:rsidR="00741139" w:rsidRPr="00741139" w:rsidRDefault="00741139" w:rsidP="00741139">
      <w:pPr>
        <w:spacing w:after="0"/>
        <w:rPr>
          <w:rFonts w:ascii="Arial" w:hAnsi="Arial" w:cs="Arial"/>
          <w:color w:val="FF0000"/>
        </w:rPr>
      </w:pPr>
    </w:p>
    <w:p w:rsidR="00804DBD" w:rsidRPr="00FE0008" w:rsidRDefault="00804DBD" w:rsidP="00FE000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E0008">
        <w:rPr>
          <w:rFonts w:ascii="Arial" w:hAnsi="Arial" w:cs="Arial"/>
        </w:rPr>
        <w:t xml:space="preserve">Explain what would happen to the composition of the </w:t>
      </w:r>
      <w:r w:rsidR="0076612E">
        <w:rPr>
          <w:rFonts w:ascii="Arial" w:hAnsi="Arial" w:cs="Arial"/>
        </w:rPr>
        <w:t>beetle</w:t>
      </w:r>
      <w:r w:rsidRPr="00FE0008">
        <w:rPr>
          <w:rFonts w:ascii="Arial" w:hAnsi="Arial" w:cs="Arial"/>
        </w:rPr>
        <w:t xml:space="preserve"> population over several generations if water birds preyed eq</w:t>
      </w:r>
      <w:r w:rsidR="00AB0DC0" w:rsidRPr="00FE0008">
        <w:rPr>
          <w:rFonts w:ascii="Arial" w:hAnsi="Arial" w:cs="Arial"/>
        </w:rPr>
        <w:t xml:space="preserve">ually on all three colours. </w:t>
      </w:r>
      <w:r w:rsidR="00AB0DC0" w:rsidRPr="00FE0008">
        <w:rPr>
          <w:rFonts w:ascii="Arial" w:hAnsi="Arial" w:cs="Arial"/>
        </w:rPr>
        <w:tab/>
      </w:r>
      <w:r w:rsidR="00AB0DC0" w:rsidRPr="00FE0008">
        <w:rPr>
          <w:rFonts w:ascii="Arial" w:hAnsi="Arial" w:cs="Arial"/>
        </w:rPr>
        <w:tab/>
        <w:t>(2</w:t>
      </w:r>
      <w:r w:rsidRPr="00FE0008">
        <w:rPr>
          <w:rFonts w:ascii="Arial" w:hAnsi="Arial" w:cs="Arial"/>
        </w:rPr>
        <w:t xml:space="preserve"> marks)</w:t>
      </w:r>
    </w:p>
    <w:p w:rsidR="00AB0DC0" w:rsidRPr="00AB0DC0" w:rsidRDefault="00FE0008" w:rsidP="00AB0DC0">
      <w:pPr>
        <w:spacing w:after="0"/>
        <w:rPr>
          <w:rFonts w:ascii="Arial" w:hAnsi="Arial" w:cs="Arial"/>
          <w:color w:val="FF0000"/>
        </w:rPr>
      </w:pPr>
      <w:r w:rsidRPr="00FE0008">
        <w:rPr>
          <w:rFonts w:ascii="Arial" w:hAnsi="Arial" w:cs="Arial"/>
          <w:b/>
          <w:color w:val="FF0000"/>
          <w:u w:val="single"/>
        </w:rPr>
        <w:t>1</w:t>
      </w:r>
      <w:r>
        <w:rPr>
          <w:rFonts w:ascii="Arial" w:hAnsi="Arial" w:cs="Arial"/>
          <w:color w:val="FF0000"/>
        </w:rPr>
        <w:t xml:space="preserve"> </w:t>
      </w:r>
      <w:r w:rsidR="00AB0DC0" w:rsidRPr="00AB0DC0">
        <w:rPr>
          <w:rFonts w:ascii="Arial" w:hAnsi="Arial" w:cs="Arial"/>
          <w:color w:val="FF0000"/>
        </w:rPr>
        <w:t xml:space="preserve">If predation were equal across the three different colours of </w:t>
      </w:r>
      <w:r w:rsidR="0076612E">
        <w:rPr>
          <w:rFonts w:ascii="Arial" w:hAnsi="Arial" w:cs="Arial"/>
          <w:color w:val="FF0000"/>
        </w:rPr>
        <w:t>beetle</w:t>
      </w:r>
      <w:r w:rsidR="00AB0DC0" w:rsidRPr="00AB0DC0">
        <w:rPr>
          <w:rFonts w:ascii="Arial" w:hAnsi="Arial" w:cs="Arial"/>
          <w:color w:val="FF0000"/>
        </w:rPr>
        <w:t xml:space="preserve">, then the proportions of different colours in the </w:t>
      </w:r>
      <w:r w:rsidR="0076612E">
        <w:rPr>
          <w:rFonts w:ascii="Arial" w:hAnsi="Arial" w:cs="Arial"/>
          <w:color w:val="FF0000"/>
        </w:rPr>
        <w:t>beetle</w:t>
      </w:r>
      <w:r w:rsidR="00AB0DC0" w:rsidRPr="00AB0DC0">
        <w:rPr>
          <w:rFonts w:ascii="Arial" w:hAnsi="Arial" w:cs="Arial"/>
          <w:color w:val="FF0000"/>
        </w:rPr>
        <w:t xml:space="preserve"> population would be expected to remain the same. </w:t>
      </w:r>
    </w:p>
    <w:p w:rsidR="00AB0DC0" w:rsidRDefault="00AB0DC0" w:rsidP="00741139">
      <w:pPr>
        <w:spacing w:after="0"/>
        <w:rPr>
          <w:rFonts w:ascii="Arial" w:hAnsi="Arial" w:cs="Arial"/>
          <w:b/>
          <w:color w:val="FF0000"/>
        </w:rPr>
      </w:pPr>
      <w:r w:rsidRPr="00AB0DC0">
        <w:rPr>
          <w:rFonts w:ascii="Arial" w:hAnsi="Arial" w:cs="Arial"/>
          <w:color w:val="FF0000"/>
        </w:rPr>
        <w:t xml:space="preserve">In this situation there would be no natural selection – all colours of </w:t>
      </w:r>
      <w:r w:rsidR="0076612E">
        <w:rPr>
          <w:rFonts w:ascii="Arial" w:hAnsi="Arial" w:cs="Arial"/>
          <w:color w:val="FF0000"/>
        </w:rPr>
        <w:t>beetle</w:t>
      </w:r>
      <w:r w:rsidRPr="00AB0DC0">
        <w:rPr>
          <w:rFonts w:ascii="Arial" w:hAnsi="Arial" w:cs="Arial"/>
          <w:color w:val="FF0000"/>
        </w:rPr>
        <w:t xml:space="preserve"> would be selected equally.</w:t>
      </w:r>
    </w:p>
    <w:p w:rsidR="00741139" w:rsidRPr="00741139" w:rsidRDefault="00741139" w:rsidP="00741139">
      <w:pPr>
        <w:spacing w:after="0"/>
        <w:rPr>
          <w:rFonts w:ascii="Arial" w:hAnsi="Arial" w:cs="Arial"/>
          <w:b/>
          <w:color w:val="FF0000"/>
        </w:rPr>
      </w:pPr>
    </w:p>
    <w:p w:rsidR="007A4612" w:rsidRDefault="007A4612" w:rsidP="007A461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this simulation, does the chance of survival of any </w:t>
      </w:r>
      <w:r>
        <w:rPr>
          <w:rFonts w:ascii="Arial" w:hAnsi="Arial" w:cs="Arial"/>
          <w:i/>
        </w:rPr>
        <w:t>individual</w:t>
      </w:r>
      <w:r>
        <w:rPr>
          <w:rFonts w:ascii="Arial" w:hAnsi="Arial" w:cs="Arial"/>
        </w:rPr>
        <w:t xml:space="preserve"> beetle vary from one generation to the next? Explain your answer.</w:t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  <w:t>(2 marks)</w:t>
      </w:r>
    </w:p>
    <w:p w:rsidR="00420873" w:rsidRPr="00420873" w:rsidRDefault="00420873" w:rsidP="00420873">
      <w:pPr>
        <w:spacing w:after="0"/>
        <w:rPr>
          <w:rFonts w:ascii="Arial" w:hAnsi="Arial" w:cs="Arial"/>
          <w:color w:val="FF0000"/>
        </w:rPr>
      </w:pPr>
      <w:r w:rsidRPr="00420873">
        <w:rPr>
          <w:rFonts w:ascii="Arial" w:hAnsi="Arial" w:cs="Arial"/>
          <w:color w:val="FF0000"/>
        </w:rPr>
        <w:t xml:space="preserve">No – chances of predation remain the same </w:t>
      </w:r>
    </w:p>
    <w:p w:rsidR="00420873" w:rsidRDefault="00420873" w:rsidP="00420873">
      <w:pPr>
        <w:spacing w:after="0"/>
        <w:rPr>
          <w:rFonts w:ascii="Arial" w:hAnsi="Arial" w:cs="Arial"/>
          <w:color w:val="FF0000"/>
        </w:rPr>
      </w:pPr>
      <w:r w:rsidRPr="00420873">
        <w:rPr>
          <w:rFonts w:ascii="Arial" w:hAnsi="Arial" w:cs="Arial"/>
          <w:color w:val="FF0000"/>
        </w:rPr>
        <w:t>And is determined by the individual beetle’s colour (which does not change</w:t>
      </w:r>
      <w:r w:rsidR="003F15A1">
        <w:rPr>
          <w:rFonts w:ascii="Arial" w:hAnsi="Arial" w:cs="Arial"/>
          <w:color w:val="FF0000"/>
        </w:rPr>
        <w:t xml:space="preserve"> from one generation to the next</w:t>
      </w:r>
      <w:r w:rsidRPr="00420873">
        <w:rPr>
          <w:rFonts w:ascii="Arial" w:hAnsi="Arial" w:cs="Arial"/>
          <w:color w:val="FF0000"/>
        </w:rPr>
        <w:t>)</w:t>
      </w:r>
    </w:p>
    <w:p w:rsidR="00420873" w:rsidRPr="00420873" w:rsidRDefault="00420873" w:rsidP="00420873">
      <w:pPr>
        <w:spacing w:after="0"/>
        <w:rPr>
          <w:rFonts w:ascii="Arial" w:hAnsi="Arial" w:cs="Arial"/>
          <w:color w:val="FF0000"/>
        </w:rPr>
      </w:pPr>
    </w:p>
    <w:p w:rsidR="007A4612" w:rsidRDefault="007A4612" w:rsidP="007A461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 this simulation, doe</w:t>
      </w:r>
      <w:r w:rsidR="00420873">
        <w:rPr>
          <w:rFonts w:ascii="Arial" w:hAnsi="Arial" w:cs="Arial"/>
        </w:rPr>
        <w:t xml:space="preserve">s the chance of survival of the </w:t>
      </w:r>
      <w:r w:rsidR="00420873" w:rsidRPr="00420873">
        <w:rPr>
          <w:rFonts w:ascii="Arial" w:hAnsi="Arial" w:cs="Arial"/>
          <w:i/>
        </w:rPr>
        <w:t xml:space="preserve">species </w:t>
      </w:r>
      <w:r>
        <w:rPr>
          <w:rFonts w:ascii="Arial" w:hAnsi="Arial" w:cs="Arial"/>
        </w:rPr>
        <w:t>vary from one generation to the next? Explain your answer.</w:t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</w:r>
      <w:r w:rsidR="00420873">
        <w:rPr>
          <w:rFonts w:ascii="Arial" w:hAnsi="Arial" w:cs="Arial"/>
        </w:rPr>
        <w:tab/>
        <w:t>(2 marks)</w:t>
      </w:r>
    </w:p>
    <w:p w:rsidR="00420873" w:rsidRDefault="00420873" w:rsidP="0042087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 – the population size remains the same</w:t>
      </w:r>
    </w:p>
    <w:p w:rsidR="00420873" w:rsidRDefault="00420873" w:rsidP="0042087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 rules of the simulation ensure that number of deaths = number of births</w:t>
      </w:r>
    </w:p>
    <w:p w:rsidR="00420873" w:rsidRDefault="00420873" w:rsidP="00420873">
      <w:pPr>
        <w:spacing w:after="0"/>
        <w:rPr>
          <w:rFonts w:ascii="Arial" w:hAnsi="Arial" w:cs="Arial"/>
          <w:color w:val="FF0000"/>
        </w:rPr>
      </w:pPr>
    </w:p>
    <w:p w:rsidR="00420873" w:rsidRPr="00420873" w:rsidRDefault="00420873" w:rsidP="0042087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If the intensity of predation against beetles was altered to 4 red: 2 </w:t>
      </w:r>
      <w:proofErr w:type="gramStart"/>
      <w:r>
        <w:rPr>
          <w:rFonts w:ascii="Arial" w:hAnsi="Arial" w:cs="Arial"/>
        </w:rPr>
        <w:t>orange :</w:t>
      </w:r>
      <w:proofErr w:type="gramEnd"/>
      <w:r>
        <w:rPr>
          <w:rFonts w:ascii="Arial" w:hAnsi="Arial" w:cs="Arial"/>
        </w:rPr>
        <w:t xml:space="preserve"> 0 yellow, predict what changes you would expect in the results.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420873" w:rsidRDefault="00420873" w:rsidP="00420873">
      <w:pPr>
        <w:spacing w:after="0"/>
        <w:rPr>
          <w:rFonts w:ascii="Arial" w:hAnsi="Arial" w:cs="Arial"/>
          <w:color w:val="FF0000"/>
        </w:rPr>
      </w:pPr>
    </w:p>
    <w:p w:rsidR="00420873" w:rsidRPr="00420873" w:rsidRDefault="00420873" w:rsidP="00420873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Frequency of yellow beetles would increase and frequency of red beetles would decrease</w:t>
      </w:r>
    </w:p>
    <w:p w:rsidR="00420873" w:rsidRPr="00420873" w:rsidRDefault="00420873" w:rsidP="00420873">
      <w:pPr>
        <w:spacing w:after="0"/>
        <w:rPr>
          <w:rFonts w:ascii="Arial" w:hAnsi="Arial" w:cs="Arial"/>
          <w:color w:val="FF0000"/>
        </w:rPr>
      </w:pPr>
    </w:p>
    <w:p w:rsidR="000254CB" w:rsidRDefault="007A4612" w:rsidP="000254C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you could change the rules in step 3 of the method to show non-random mating in this population. Provide an example of how this would apply to the beetle population and predict how this would change the results. </w:t>
      </w:r>
    </w:p>
    <w:p w:rsidR="00A44BAB" w:rsidRDefault="00A44BAB" w:rsidP="003F15A1">
      <w:pPr>
        <w:pStyle w:val="ListParagraph"/>
        <w:spacing w:after="0"/>
        <w:ind w:left="792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0254CB" w:rsidRDefault="00686984" w:rsidP="003F15A1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b/>
          <w:color w:val="FF0000"/>
          <w:u w:val="single"/>
        </w:rPr>
        <w:t>8</w:t>
      </w:r>
      <w:r>
        <w:rPr>
          <w:rFonts w:ascii="Arial" w:hAnsi="Arial" w:cs="Arial"/>
          <w:color w:val="FF0000"/>
        </w:rPr>
        <w:t xml:space="preserve"> </w:t>
      </w:r>
      <w:r w:rsidR="000254CB" w:rsidRPr="000254CB">
        <w:rPr>
          <w:rFonts w:ascii="Arial" w:hAnsi="Arial" w:cs="Arial"/>
          <w:color w:val="FF0000"/>
        </w:rPr>
        <w:t xml:space="preserve">Do not assume that all </w:t>
      </w:r>
      <w:r w:rsidR="0076612E">
        <w:rPr>
          <w:rFonts w:ascii="Arial" w:hAnsi="Arial" w:cs="Arial"/>
          <w:color w:val="FF0000"/>
        </w:rPr>
        <w:t>beetle</w:t>
      </w:r>
      <w:r w:rsidR="000254CB" w:rsidRPr="000254CB">
        <w:rPr>
          <w:rFonts w:ascii="Arial" w:hAnsi="Arial" w:cs="Arial"/>
          <w:color w:val="FF0000"/>
        </w:rPr>
        <w:t>s</w:t>
      </w:r>
      <w:r w:rsidR="000254CB">
        <w:rPr>
          <w:rFonts w:ascii="Arial" w:hAnsi="Arial" w:cs="Arial"/>
          <w:color w:val="FF0000"/>
        </w:rPr>
        <w:t xml:space="preserve"> have an equal opportunity to reproduce</w:t>
      </w:r>
      <w:r w:rsidR="00741139">
        <w:rPr>
          <w:rFonts w:ascii="Arial" w:hAnsi="Arial" w:cs="Arial"/>
          <w:color w:val="FF0000"/>
        </w:rPr>
        <w:t xml:space="preserve"> / beetles may not always produce one offspring per mating pair.</w:t>
      </w:r>
    </w:p>
    <w:p w:rsidR="00741139" w:rsidRDefault="00741139" w:rsidP="003F15A1">
      <w:pPr>
        <w:spacing w:after="0"/>
        <w:rPr>
          <w:rFonts w:ascii="Arial" w:hAnsi="Arial" w:cs="Arial"/>
          <w:color w:val="FF0000"/>
        </w:rPr>
      </w:pPr>
      <w:proofErr w:type="spellStart"/>
      <w:proofErr w:type="gramStart"/>
      <w:r>
        <w:rPr>
          <w:rFonts w:ascii="Arial" w:hAnsi="Arial" w:cs="Arial"/>
          <w:color w:val="FF0000"/>
        </w:rPr>
        <w:t>Eg</w:t>
      </w:r>
      <w:proofErr w:type="spellEnd"/>
      <w:r>
        <w:rPr>
          <w:rFonts w:ascii="Arial" w:hAnsi="Arial" w:cs="Arial"/>
          <w:color w:val="FF0000"/>
        </w:rPr>
        <w:t>.</w:t>
      </w:r>
      <w:proofErr w:type="gramEnd"/>
      <w:r>
        <w:rPr>
          <w:rFonts w:ascii="Arial" w:hAnsi="Arial" w:cs="Arial"/>
          <w:color w:val="FF0000"/>
        </w:rPr>
        <w:t xml:space="preserve"> Red beetles will not mate with yellow beetles / yellow beetles mating with yellow beetles produce 2 offspring</w:t>
      </w:r>
    </w:p>
    <w:p w:rsidR="00741139" w:rsidRDefault="00741139" w:rsidP="003F15A1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Change in results – </w:t>
      </w:r>
      <w:proofErr w:type="spellStart"/>
      <w:r>
        <w:rPr>
          <w:rFonts w:ascii="Arial" w:hAnsi="Arial" w:cs="Arial"/>
          <w:color w:val="FF0000"/>
        </w:rPr>
        <w:t>Eg</w:t>
      </w:r>
      <w:proofErr w:type="spellEnd"/>
      <w:r>
        <w:rPr>
          <w:rFonts w:ascii="Arial" w:hAnsi="Arial" w:cs="Arial"/>
          <w:color w:val="FF0000"/>
        </w:rPr>
        <w:t xml:space="preserve"> 1. Reduction in the number of orange beetles over a number of generations as red x yellow normally would produce orange</w:t>
      </w:r>
    </w:p>
    <w:p w:rsidR="00741139" w:rsidRDefault="00741139" w:rsidP="003F15A1">
      <w:pPr>
        <w:spacing w:after="0"/>
        <w:rPr>
          <w:rFonts w:ascii="Arial" w:hAnsi="Arial" w:cs="Arial"/>
          <w:color w:val="FF0000"/>
        </w:rPr>
      </w:pPr>
      <w:proofErr w:type="spellStart"/>
      <w:proofErr w:type="gramStart"/>
      <w:r>
        <w:rPr>
          <w:rFonts w:ascii="Arial" w:hAnsi="Arial" w:cs="Arial"/>
          <w:color w:val="FF0000"/>
        </w:rPr>
        <w:t>Eg</w:t>
      </w:r>
      <w:proofErr w:type="spellEnd"/>
      <w:r>
        <w:rPr>
          <w:rFonts w:ascii="Arial" w:hAnsi="Arial" w:cs="Arial"/>
          <w:color w:val="FF0000"/>
        </w:rPr>
        <w:t xml:space="preserve"> 2.</w:t>
      </w:r>
      <w:proofErr w:type="gramEnd"/>
      <w:r>
        <w:rPr>
          <w:rFonts w:ascii="Arial" w:hAnsi="Arial" w:cs="Arial"/>
          <w:color w:val="FF0000"/>
        </w:rPr>
        <w:t xml:space="preserve"> Increase in the number of yellow beetles in the population over a number of generations</w:t>
      </w:r>
    </w:p>
    <w:p w:rsidR="000254CB" w:rsidRDefault="000254CB" w:rsidP="000254CB">
      <w:pPr>
        <w:spacing w:after="0"/>
        <w:rPr>
          <w:rFonts w:ascii="Arial" w:hAnsi="Arial" w:cs="Arial"/>
          <w:color w:val="FF0000"/>
        </w:rPr>
      </w:pPr>
    </w:p>
    <w:p w:rsidR="00741139" w:rsidRPr="007A4612" w:rsidRDefault="00741139" w:rsidP="007411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lastRenderedPageBreak/>
        <w:t>Biologists use population simulations to help predict changes that may occur in nature. Explain one advantage and one disadvantage of using simulations.</w:t>
      </w:r>
    </w:p>
    <w:p w:rsidR="00741139" w:rsidRDefault="00741139" w:rsidP="00741139">
      <w:pPr>
        <w:pStyle w:val="ListParagraph"/>
        <w:spacing w:after="0"/>
        <w:ind w:left="7920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:rsidR="00741139" w:rsidRDefault="00741139" w:rsidP="0074113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Advantages:</w:t>
      </w:r>
    </w:p>
    <w:p w:rsidR="00741139" w:rsidRDefault="00741139" w:rsidP="007411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Faster than in nature</w:t>
      </w:r>
    </w:p>
    <w:p w:rsidR="00741139" w:rsidRDefault="00741139" w:rsidP="007411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Lots of data can be easily generated</w:t>
      </w:r>
    </w:p>
    <w:p w:rsidR="00741139" w:rsidRDefault="00741139" w:rsidP="007411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 animals are needed – no ethical considerations</w:t>
      </w:r>
    </w:p>
    <w:p w:rsidR="00741139" w:rsidRDefault="00741139" w:rsidP="007411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Simulation can be manipulated to investigate the </w:t>
      </w:r>
      <w:proofErr w:type="spellStart"/>
      <w:r>
        <w:rPr>
          <w:rFonts w:ascii="Arial" w:hAnsi="Arial" w:cs="Arial"/>
          <w:color w:val="FF0000"/>
        </w:rPr>
        <w:t>affect</w:t>
      </w:r>
      <w:proofErr w:type="spellEnd"/>
      <w:r>
        <w:rPr>
          <w:rFonts w:ascii="Arial" w:hAnsi="Arial" w:cs="Arial"/>
          <w:color w:val="FF0000"/>
        </w:rPr>
        <w:t xml:space="preserve"> of different variables</w:t>
      </w:r>
    </w:p>
    <w:p w:rsidR="00741139" w:rsidRDefault="00741139" w:rsidP="0074113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Disadvantages:</w:t>
      </w:r>
    </w:p>
    <w:p w:rsidR="00741139" w:rsidRDefault="00741139" w:rsidP="007411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Natural populations don’t always follow strict rules and therefore the results may not be accurate.</w:t>
      </w:r>
    </w:p>
    <w:p w:rsidR="00741139" w:rsidRPr="007A4612" w:rsidRDefault="00741139" w:rsidP="007411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Other uncontrolled variables exist in nature and are not accounted for in a simulation.</w:t>
      </w:r>
    </w:p>
    <w:p w:rsidR="00741139" w:rsidRDefault="00741139" w:rsidP="008554F9">
      <w:pPr>
        <w:rPr>
          <w:rFonts w:ascii="Arial" w:hAnsi="Arial" w:cs="Arial"/>
        </w:rPr>
      </w:pPr>
    </w:p>
    <w:p w:rsidR="008554F9" w:rsidRDefault="008554F9" w:rsidP="008554F9">
      <w:pPr>
        <w:rPr>
          <w:rFonts w:ascii="Arial" w:hAnsi="Arial" w:cs="Arial"/>
        </w:rPr>
      </w:pPr>
      <w:r>
        <w:rPr>
          <w:rFonts w:ascii="Arial" w:hAnsi="Arial" w:cs="Arial"/>
        </w:rPr>
        <w:t>The two gr</w:t>
      </w:r>
      <w:r w:rsidR="00741139">
        <w:rPr>
          <w:rFonts w:ascii="Arial" w:hAnsi="Arial" w:cs="Arial"/>
        </w:rPr>
        <w:t>aphs below relate to Questions 13</w:t>
      </w:r>
      <w:r>
        <w:rPr>
          <w:rFonts w:ascii="Arial" w:hAnsi="Arial" w:cs="Arial"/>
        </w:rPr>
        <w:t xml:space="preserve"> – 1</w:t>
      </w:r>
      <w:r w:rsidR="00741139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</w:t>
      </w:r>
    </w:p>
    <w:p w:rsidR="008554F9" w:rsidRPr="008554F9" w:rsidRDefault="008554F9" w:rsidP="008554F9">
      <w:pPr>
        <w:jc w:val="center"/>
        <w:rPr>
          <w:rFonts w:ascii="Arial" w:hAnsi="Arial" w:cs="Arial"/>
        </w:rPr>
      </w:pPr>
      <w:r w:rsidRPr="008554F9">
        <w:rPr>
          <w:rFonts w:ascii="Arial" w:hAnsi="Arial" w:cs="Arial"/>
          <w:b/>
          <w:u w:val="single"/>
        </w:rPr>
        <w:t>Graph 1:</w:t>
      </w:r>
      <w:r>
        <w:rPr>
          <w:rFonts w:ascii="Arial" w:hAnsi="Arial" w:cs="Arial"/>
        </w:rPr>
        <w:t xml:space="preserve"> Mutation frequencies in a population of 10 individuals</w:t>
      </w:r>
    </w:p>
    <w:p w:rsidR="00FE0008" w:rsidRDefault="008554F9" w:rsidP="008554F9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B52ABC9" wp14:editId="7D94EEB8">
            <wp:extent cx="3882788" cy="20687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954" cy="20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F9" w:rsidRDefault="008554F9" w:rsidP="008554F9">
      <w:pPr>
        <w:pStyle w:val="ListParagraph"/>
        <w:rPr>
          <w:rFonts w:ascii="Arial" w:hAnsi="Arial" w:cs="Arial"/>
        </w:rPr>
      </w:pPr>
    </w:p>
    <w:p w:rsidR="008554F9" w:rsidRDefault="008554F9" w:rsidP="008554F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Graph 2: Mutation frequencies </w:t>
      </w:r>
      <w:r w:rsidR="00DC1E65">
        <w:rPr>
          <w:rFonts w:ascii="Arial" w:hAnsi="Arial" w:cs="Arial"/>
        </w:rPr>
        <w:t>in a population of 100</w:t>
      </w:r>
      <w:r>
        <w:rPr>
          <w:rFonts w:ascii="Arial" w:hAnsi="Arial" w:cs="Arial"/>
        </w:rPr>
        <w:t xml:space="preserve"> individuals.</w:t>
      </w:r>
    </w:p>
    <w:p w:rsidR="008554F9" w:rsidRDefault="008554F9" w:rsidP="008554F9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55970B98" wp14:editId="1EA49EB6">
            <wp:extent cx="4087504" cy="224987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288" cy="22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39" w:rsidRDefault="00741139" w:rsidP="008554F9">
      <w:pPr>
        <w:pStyle w:val="ListParagraph"/>
        <w:rPr>
          <w:rFonts w:ascii="Arial" w:hAnsi="Arial" w:cs="Arial"/>
        </w:rPr>
      </w:pPr>
    </w:p>
    <w:p w:rsidR="00741139" w:rsidRDefault="00741139" w:rsidP="008554F9">
      <w:pPr>
        <w:pStyle w:val="ListParagraph"/>
        <w:rPr>
          <w:rFonts w:ascii="Arial" w:hAnsi="Arial" w:cs="Arial"/>
        </w:rPr>
      </w:pPr>
    </w:p>
    <w:p w:rsidR="00741139" w:rsidRDefault="00741139" w:rsidP="008554F9">
      <w:pPr>
        <w:pStyle w:val="ListParagraph"/>
        <w:rPr>
          <w:rFonts w:ascii="Arial" w:hAnsi="Arial" w:cs="Arial"/>
        </w:rPr>
      </w:pPr>
    </w:p>
    <w:p w:rsidR="00741139" w:rsidRPr="00DC1E65" w:rsidRDefault="00741139" w:rsidP="0074113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</w:rPr>
        <w:lastRenderedPageBreak/>
        <w:t>Each mutation shown in both graphs shows some level of fluctuation. Explain why the frequency of a mutation may fluctuation over many generations rather than just increasing to the point that it is fixed or decreasing to the point that it is eliminated.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741139" w:rsidRPr="00DC1E65" w:rsidRDefault="00741139" w:rsidP="00741139">
      <w:pPr>
        <w:spacing w:after="0"/>
        <w:rPr>
          <w:rFonts w:ascii="Arial" w:hAnsi="Arial" w:cs="Arial"/>
          <w:b/>
          <w:color w:val="FF0000"/>
          <w:u w:val="single"/>
        </w:rPr>
      </w:pPr>
      <w:r w:rsidRPr="00DC1E65">
        <w:rPr>
          <w:rFonts w:ascii="Arial" w:hAnsi="Arial" w:cs="Arial"/>
          <w:b/>
          <w:color w:val="FF0000"/>
          <w:u w:val="single"/>
        </w:rPr>
        <w:t>6</w:t>
      </w:r>
    </w:p>
    <w:p w:rsidR="00741139" w:rsidRDefault="00741139" w:rsidP="0074113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Random genetic drift causes fluctuation in the frequency of a mutation</w:t>
      </w:r>
    </w:p>
    <w:p w:rsidR="00741139" w:rsidRDefault="00741139" w:rsidP="0074113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There is some level of chance involved as to whether the mutation is passed onto the next generation</w:t>
      </w:r>
    </w:p>
    <w:p w:rsidR="008554F9" w:rsidRDefault="008554F9" w:rsidP="008554F9">
      <w:pPr>
        <w:pStyle w:val="ListParagraph"/>
        <w:rPr>
          <w:rFonts w:ascii="Arial" w:hAnsi="Arial" w:cs="Arial"/>
        </w:rPr>
      </w:pPr>
    </w:p>
    <w:p w:rsidR="008554F9" w:rsidRPr="008554F9" w:rsidRDefault="008554F9" w:rsidP="008554F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8554F9">
        <w:rPr>
          <w:rFonts w:ascii="Arial" w:hAnsi="Arial" w:cs="Arial"/>
        </w:rPr>
        <w:t xml:space="preserve">Compare the results from the two graphs. </w:t>
      </w:r>
      <w:r w:rsidR="00DC1E65">
        <w:rPr>
          <w:rFonts w:ascii="Arial" w:hAnsi="Arial" w:cs="Arial"/>
        </w:rPr>
        <w:t xml:space="preserve">Discuss two similarities and two differences between the data shown in the graphs. </w:t>
      </w:r>
      <w:r w:rsidR="00DC1E65">
        <w:rPr>
          <w:rFonts w:ascii="Arial" w:hAnsi="Arial" w:cs="Arial"/>
        </w:rPr>
        <w:tab/>
      </w:r>
      <w:r w:rsidR="00DC1E65">
        <w:rPr>
          <w:rFonts w:ascii="Arial" w:hAnsi="Arial" w:cs="Arial"/>
        </w:rPr>
        <w:tab/>
      </w:r>
      <w:r w:rsidR="00DC1E65">
        <w:rPr>
          <w:rFonts w:ascii="Arial" w:hAnsi="Arial" w:cs="Arial"/>
        </w:rPr>
        <w:tab/>
      </w:r>
      <w:r w:rsidR="00DC1E65">
        <w:rPr>
          <w:rFonts w:ascii="Arial" w:hAnsi="Arial" w:cs="Arial"/>
        </w:rPr>
        <w:tab/>
        <w:t>(4 marks)</w:t>
      </w:r>
    </w:p>
    <w:p w:rsidR="008554F9" w:rsidRPr="00DC1E65" w:rsidRDefault="00DC1E65" w:rsidP="008554F9">
      <w:pPr>
        <w:spacing w:after="0"/>
        <w:rPr>
          <w:rFonts w:ascii="Arial" w:hAnsi="Arial" w:cs="Arial"/>
          <w:b/>
          <w:color w:val="FF0000"/>
          <w:u w:val="single"/>
        </w:rPr>
      </w:pPr>
      <w:r w:rsidRPr="00DC1E65">
        <w:rPr>
          <w:rFonts w:ascii="Arial" w:hAnsi="Arial" w:cs="Arial"/>
          <w:b/>
          <w:color w:val="FF0000"/>
          <w:u w:val="single"/>
        </w:rPr>
        <w:t>4</w:t>
      </w:r>
    </w:p>
    <w:p w:rsidR="008554F9" w:rsidRDefault="008554F9" w:rsidP="008554F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Similar</w:t>
      </w:r>
      <w:r w:rsidR="007A4612">
        <w:rPr>
          <w:rFonts w:ascii="Arial" w:hAnsi="Arial" w:cs="Arial"/>
          <w:color w:val="FF0000"/>
        </w:rPr>
        <w:t>ities</w:t>
      </w:r>
      <w:r>
        <w:rPr>
          <w:rFonts w:ascii="Arial" w:hAnsi="Arial" w:cs="Arial"/>
          <w:color w:val="FF0000"/>
        </w:rPr>
        <w:t xml:space="preserve">: </w:t>
      </w:r>
    </w:p>
    <w:p w:rsidR="008554F9" w:rsidRDefault="008554F9" w:rsidP="008554F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Frequencies of various mutations fluctuates over many generations</w:t>
      </w:r>
    </w:p>
    <w:p w:rsidR="008554F9" w:rsidRDefault="008554F9" w:rsidP="008554F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Both populations end up with some mutations becoming fixed, whilst others are eliminated</w:t>
      </w:r>
    </w:p>
    <w:p w:rsidR="008554F9" w:rsidRDefault="008554F9" w:rsidP="008554F9">
      <w:pPr>
        <w:spacing w:after="0"/>
        <w:rPr>
          <w:rFonts w:ascii="Arial" w:hAnsi="Arial" w:cs="Arial"/>
          <w:color w:val="FF0000"/>
        </w:rPr>
      </w:pPr>
    </w:p>
    <w:p w:rsidR="008554F9" w:rsidRDefault="008554F9" w:rsidP="008554F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Differences:</w:t>
      </w:r>
    </w:p>
    <w:p w:rsidR="007A4612" w:rsidRDefault="007A4612" w:rsidP="008554F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More mutations become fixed in the smaller population than the larger population </w:t>
      </w:r>
    </w:p>
    <w:p w:rsidR="008554F9" w:rsidRDefault="008554F9" w:rsidP="008554F9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It takes longer (more generations) for mutations to be fixed or eliminated in the larger populations compared to the small populations</w:t>
      </w:r>
    </w:p>
    <w:p w:rsidR="00DC1E65" w:rsidRDefault="00DC1E65" w:rsidP="008554F9">
      <w:pPr>
        <w:spacing w:after="0"/>
        <w:rPr>
          <w:rFonts w:ascii="Arial" w:hAnsi="Arial" w:cs="Arial"/>
          <w:color w:val="FF0000"/>
        </w:rPr>
      </w:pPr>
    </w:p>
    <w:p w:rsidR="003F15A1" w:rsidRDefault="003F15A1" w:rsidP="008554F9">
      <w:pPr>
        <w:spacing w:after="0"/>
        <w:rPr>
          <w:rFonts w:ascii="Arial" w:hAnsi="Arial" w:cs="Arial"/>
          <w:color w:val="FF0000"/>
        </w:rPr>
      </w:pPr>
    </w:p>
    <w:p w:rsidR="003F15A1" w:rsidRDefault="003F15A1" w:rsidP="008554F9">
      <w:pPr>
        <w:spacing w:after="0"/>
        <w:rPr>
          <w:rFonts w:ascii="Arial" w:hAnsi="Arial" w:cs="Arial"/>
          <w:color w:val="FF0000"/>
        </w:rPr>
      </w:pPr>
    </w:p>
    <w:p w:rsidR="003F15A1" w:rsidRDefault="003F15A1" w:rsidP="008554F9">
      <w:pPr>
        <w:spacing w:after="0"/>
        <w:rPr>
          <w:rFonts w:ascii="Arial" w:hAnsi="Arial" w:cs="Arial"/>
          <w:color w:val="FF0000"/>
        </w:rPr>
      </w:pPr>
    </w:p>
    <w:p w:rsidR="003F15A1" w:rsidRDefault="003F15A1" w:rsidP="008554F9">
      <w:pPr>
        <w:spacing w:after="0"/>
        <w:rPr>
          <w:rFonts w:ascii="Arial" w:hAnsi="Arial" w:cs="Arial"/>
          <w:color w:val="FF0000"/>
        </w:rPr>
      </w:pPr>
    </w:p>
    <w:p w:rsidR="003F15A1" w:rsidRDefault="003F15A1" w:rsidP="008554F9">
      <w:pPr>
        <w:spacing w:after="0"/>
        <w:rPr>
          <w:rFonts w:ascii="Arial" w:hAnsi="Arial" w:cs="Arial"/>
          <w:color w:val="FF0000"/>
        </w:rPr>
      </w:pPr>
    </w:p>
    <w:p w:rsidR="003F15A1" w:rsidRDefault="003F15A1" w:rsidP="008554F9">
      <w:pPr>
        <w:spacing w:after="0"/>
        <w:rPr>
          <w:rFonts w:ascii="Arial" w:hAnsi="Arial" w:cs="Arial"/>
          <w:color w:val="FF0000"/>
        </w:rPr>
      </w:pPr>
    </w:p>
    <w:p w:rsidR="007A4612" w:rsidRDefault="007A4612" w:rsidP="00DC1E65">
      <w:pPr>
        <w:spacing w:after="0"/>
        <w:rPr>
          <w:rFonts w:ascii="Arial" w:hAnsi="Arial" w:cs="Arial"/>
          <w:color w:val="FF0000"/>
        </w:rPr>
      </w:pPr>
    </w:p>
    <w:p w:rsidR="00741139" w:rsidRPr="007A4612" w:rsidRDefault="0074113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</w:rPr>
      </w:pPr>
    </w:p>
    <w:sectPr w:rsidR="00741139" w:rsidRPr="007A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B1B"/>
    <w:multiLevelType w:val="hybridMultilevel"/>
    <w:tmpl w:val="6FB8461E"/>
    <w:lvl w:ilvl="0" w:tplc="48C8701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111E1E"/>
    <w:multiLevelType w:val="hybridMultilevel"/>
    <w:tmpl w:val="96084D0E"/>
    <w:lvl w:ilvl="0" w:tplc="DB6C3E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1DA4"/>
    <w:multiLevelType w:val="hybridMultilevel"/>
    <w:tmpl w:val="2352738E"/>
    <w:lvl w:ilvl="0" w:tplc="34588970">
      <w:start w:val="2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>
    <w:nsid w:val="5E1B7BC4"/>
    <w:multiLevelType w:val="hybridMultilevel"/>
    <w:tmpl w:val="B5DEB6F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59A8"/>
    <w:multiLevelType w:val="hybridMultilevel"/>
    <w:tmpl w:val="5246BB88"/>
    <w:lvl w:ilvl="0" w:tplc="F704DD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79"/>
    <w:rsid w:val="000254CB"/>
    <w:rsid w:val="00063379"/>
    <w:rsid w:val="001A058C"/>
    <w:rsid w:val="003607CF"/>
    <w:rsid w:val="00372E5C"/>
    <w:rsid w:val="003D55C5"/>
    <w:rsid w:val="003F15A1"/>
    <w:rsid w:val="00420873"/>
    <w:rsid w:val="00686984"/>
    <w:rsid w:val="00741139"/>
    <w:rsid w:val="0076612E"/>
    <w:rsid w:val="007A4612"/>
    <w:rsid w:val="00804DBD"/>
    <w:rsid w:val="008554F9"/>
    <w:rsid w:val="00A44BAB"/>
    <w:rsid w:val="00AB0DC0"/>
    <w:rsid w:val="00D11DC8"/>
    <w:rsid w:val="00DC1E65"/>
    <w:rsid w:val="00DC5C34"/>
    <w:rsid w:val="00E371A3"/>
    <w:rsid w:val="00EA5758"/>
    <w:rsid w:val="00EA6DE8"/>
    <w:rsid w:val="00F87D66"/>
    <w:rsid w:val="00FE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4D3CF838</Template>
  <TotalTime>1023</TotalTime>
  <Pages>6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5</cp:revision>
  <cp:lastPrinted>2017-04-26T06:56:00Z</cp:lastPrinted>
  <dcterms:created xsi:type="dcterms:W3CDTF">2017-04-24T07:58:00Z</dcterms:created>
  <dcterms:modified xsi:type="dcterms:W3CDTF">2017-04-28T01:16:00Z</dcterms:modified>
</cp:coreProperties>
</file>