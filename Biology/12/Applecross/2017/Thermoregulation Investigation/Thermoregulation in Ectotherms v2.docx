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436" w:rsidRDefault="003B4436" w:rsidP="003B4436">
      <w:pPr>
        <w:rPr>
          <w:b/>
        </w:rPr>
      </w:pPr>
    </w:p>
    <w:p w:rsidR="003B4436" w:rsidRPr="00063283" w:rsidRDefault="003B4436" w:rsidP="00AB5B04">
      <w:pPr>
        <w:jc w:val="center"/>
        <w:rPr>
          <w:rFonts w:ascii="Copperplate Gothic Bold" w:hAnsi="Copperplate Gothic Bold"/>
          <w:b/>
          <w:sz w:val="32"/>
        </w:rPr>
      </w:pPr>
      <w:r w:rsidRPr="00063283">
        <w:rPr>
          <w:rFonts w:ascii="Copperplate Gothic Bold" w:hAnsi="Copperplate Gothic Bold"/>
          <w:b/>
          <w:sz w:val="32"/>
        </w:rPr>
        <w:t xml:space="preserve">Thermoregulation </w:t>
      </w:r>
      <w:r w:rsidR="009943A8" w:rsidRPr="00063283">
        <w:rPr>
          <w:rFonts w:ascii="Copperplate Gothic Bold" w:hAnsi="Copperplate Gothic Bold"/>
          <w:b/>
          <w:sz w:val="32"/>
        </w:rPr>
        <w:t xml:space="preserve">in </w:t>
      </w:r>
      <w:proofErr w:type="spellStart"/>
      <w:r w:rsidR="009943A8" w:rsidRPr="00063283">
        <w:rPr>
          <w:rFonts w:ascii="Copperplate Gothic Bold" w:hAnsi="Copperplate Gothic Bold"/>
          <w:b/>
          <w:sz w:val="32"/>
        </w:rPr>
        <w:t>Ectotherms</w:t>
      </w:r>
      <w:proofErr w:type="spellEnd"/>
    </w:p>
    <w:p w:rsidR="009943A8" w:rsidRPr="00063283" w:rsidRDefault="009943A8" w:rsidP="003B4436">
      <w:pPr>
        <w:rPr>
          <w:b/>
          <w:sz w:val="28"/>
        </w:rPr>
      </w:pPr>
    </w:p>
    <w:p w:rsidR="009943A8" w:rsidRPr="00063283" w:rsidRDefault="009943A8" w:rsidP="003B4436">
      <w:pPr>
        <w:rPr>
          <w:sz w:val="28"/>
        </w:rPr>
      </w:pPr>
      <w:proofErr w:type="spellStart"/>
      <w:r w:rsidRPr="00063283">
        <w:rPr>
          <w:sz w:val="28"/>
        </w:rPr>
        <w:t>Ectotherms</w:t>
      </w:r>
      <w:proofErr w:type="spellEnd"/>
      <w:r w:rsidRPr="00063283">
        <w:rPr>
          <w:sz w:val="28"/>
        </w:rPr>
        <w:t xml:space="preserve"> do not rely on metabolism for producing body heat. Instead they modify their behaviour and have structural features </w:t>
      </w:r>
      <w:r w:rsidR="006312B3" w:rsidRPr="00063283">
        <w:rPr>
          <w:sz w:val="28"/>
        </w:rPr>
        <w:t>which enable them to increase or</w:t>
      </w:r>
      <w:r w:rsidRPr="00063283">
        <w:rPr>
          <w:sz w:val="28"/>
        </w:rPr>
        <w:t xml:space="preserve"> decrease their body temperature. </w:t>
      </w:r>
    </w:p>
    <w:p w:rsidR="006312B3" w:rsidRPr="00063283" w:rsidRDefault="006312B3" w:rsidP="003B4436">
      <w:pPr>
        <w:rPr>
          <w:sz w:val="28"/>
        </w:rPr>
      </w:pPr>
    </w:p>
    <w:p w:rsidR="00261BD5" w:rsidRPr="00063283" w:rsidRDefault="00261BD5" w:rsidP="003B4436">
      <w:pPr>
        <w:rPr>
          <w:b/>
          <w:sz w:val="28"/>
          <w:u w:val="single"/>
        </w:rPr>
      </w:pPr>
      <w:r w:rsidRPr="00063283">
        <w:rPr>
          <w:b/>
          <w:sz w:val="28"/>
          <w:u w:val="single"/>
        </w:rPr>
        <w:t>Background Research:</w:t>
      </w:r>
    </w:p>
    <w:p w:rsidR="006312B3" w:rsidRPr="00063283" w:rsidRDefault="006312B3" w:rsidP="003B4436">
      <w:pPr>
        <w:rPr>
          <w:sz w:val="28"/>
        </w:rPr>
      </w:pPr>
      <w:r w:rsidRPr="00063283">
        <w:rPr>
          <w:sz w:val="28"/>
        </w:rPr>
        <w:t xml:space="preserve">You need research examples of </w:t>
      </w:r>
      <w:proofErr w:type="spellStart"/>
      <w:r w:rsidRPr="00063283">
        <w:rPr>
          <w:sz w:val="28"/>
        </w:rPr>
        <w:t>ectotherms</w:t>
      </w:r>
      <w:proofErr w:type="spellEnd"/>
      <w:r w:rsidRPr="00063283">
        <w:rPr>
          <w:sz w:val="28"/>
        </w:rPr>
        <w:t xml:space="preserve"> in warmer environments and cooler environments. Do you recognise any patterns in structural characteristics or behavioural responses of </w:t>
      </w:r>
      <w:proofErr w:type="spellStart"/>
      <w:r w:rsidRPr="00063283">
        <w:rPr>
          <w:sz w:val="28"/>
        </w:rPr>
        <w:t>ectotherms</w:t>
      </w:r>
      <w:proofErr w:type="spellEnd"/>
      <w:r w:rsidRPr="00063283">
        <w:rPr>
          <w:sz w:val="28"/>
        </w:rPr>
        <w:t xml:space="preserve"> in each of these environments? </w:t>
      </w:r>
    </w:p>
    <w:p w:rsidR="009943A8" w:rsidRPr="00063283" w:rsidRDefault="009943A8" w:rsidP="003B4436">
      <w:pPr>
        <w:rPr>
          <w:sz w:val="28"/>
        </w:rPr>
      </w:pPr>
    </w:p>
    <w:p w:rsidR="00261BD5" w:rsidRPr="00063283" w:rsidRDefault="009943A8" w:rsidP="003B4436">
      <w:pPr>
        <w:rPr>
          <w:b/>
          <w:sz w:val="28"/>
          <w:u w:val="single"/>
        </w:rPr>
      </w:pPr>
      <w:r w:rsidRPr="00063283">
        <w:rPr>
          <w:b/>
          <w:sz w:val="28"/>
          <w:u w:val="single"/>
        </w:rPr>
        <w:t xml:space="preserve">Your task: </w:t>
      </w:r>
    </w:p>
    <w:p w:rsidR="009943A8" w:rsidRPr="00063283" w:rsidRDefault="009943A8" w:rsidP="003B4436">
      <w:pPr>
        <w:rPr>
          <w:sz w:val="28"/>
        </w:rPr>
      </w:pPr>
      <w:r w:rsidRPr="00063283">
        <w:rPr>
          <w:sz w:val="28"/>
        </w:rPr>
        <w:t>Design an experiment that models</w:t>
      </w:r>
      <w:r w:rsidR="006312B3" w:rsidRPr="00063283">
        <w:rPr>
          <w:sz w:val="28"/>
        </w:rPr>
        <w:t xml:space="preserve"> temperature changes in an </w:t>
      </w:r>
      <w:proofErr w:type="spellStart"/>
      <w:r w:rsidR="006312B3" w:rsidRPr="00063283">
        <w:rPr>
          <w:sz w:val="28"/>
        </w:rPr>
        <w:t>ectotherm</w:t>
      </w:r>
      <w:proofErr w:type="spellEnd"/>
      <w:r w:rsidR="006312B3" w:rsidRPr="00063283">
        <w:rPr>
          <w:sz w:val="28"/>
        </w:rPr>
        <w:t xml:space="preserve">. Your investigation should explore the relationship between surface area to volume ratio </w:t>
      </w:r>
      <w:r w:rsidR="00BE3444">
        <w:rPr>
          <w:sz w:val="28"/>
        </w:rPr>
        <w:t>and heat exchange.</w:t>
      </w:r>
    </w:p>
    <w:p w:rsidR="006312B3" w:rsidRPr="00063283" w:rsidRDefault="00063283" w:rsidP="003B4436">
      <w:pPr>
        <w:rPr>
          <w:sz w:val="28"/>
        </w:rPr>
      </w:pPr>
      <w:r w:rsidRPr="00063283">
        <w:rPr>
          <w:noProof/>
          <w:sz w:val="28"/>
          <w:lang w:eastAsia="en-AU"/>
        </w:rPr>
        <w:drawing>
          <wp:anchor distT="0" distB="0" distL="114300" distR="114300" simplePos="0" relativeHeight="251659264" behindDoc="1" locked="0" layoutInCell="1" allowOverlap="1" wp14:anchorId="4AB5A737" wp14:editId="35DCC30C">
            <wp:simplePos x="0" y="0"/>
            <wp:positionH relativeFrom="column">
              <wp:posOffset>4069080</wp:posOffset>
            </wp:positionH>
            <wp:positionV relativeFrom="paragraph">
              <wp:posOffset>109220</wp:posOffset>
            </wp:positionV>
            <wp:extent cx="1221105" cy="1330325"/>
            <wp:effectExtent l="0" t="0" r="0" b="3175"/>
            <wp:wrapNone/>
            <wp:docPr id="2" name="Picture 2" descr="Image result for gecko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cko carto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221105"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12B3" w:rsidRPr="00063283" w:rsidRDefault="006312B3" w:rsidP="003B4436">
      <w:pPr>
        <w:rPr>
          <w:b/>
          <w:sz w:val="28"/>
          <w:u w:val="single"/>
        </w:rPr>
      </w:pPr>
      <w:r w:rsidRPr="00063283">
        <w:rPr>
          <w:b/>
          <w:sz w:val="28"/>
          <w:u w:val="single"/>
        </w:rPr>
        <w:t>Available equipment:</w:t>
      </w:r>
    </w:p>
    <w:p w:rsidR="006312B3" w:rsidRPr="00063283" w:rsidRDefault="006312B3" w:rsidP="006312B3">
      <w:pPr>
        <w:pStyle w:val="ListParagraph"/>
        <w:numPr>
          <w:ilvl w:val="0"/>
          <w:numId w:val="1"/>
        </w:numPr>
        <w:rPr>
          <w:sz w:val="28"/>
        </w:rPr>
      </w:pPr>
      <w:r w:rsidRPr="00063283">
        <w:rPr>
          <w:sz w:val="28"/>
        </w:rPr>
        <w:t>Heater/ heat lamps</w:t>
      </w:r>
    </w:p>
    <w:p w:rsidR="006312B3" w:rsidRPr="00063283" w:rsidRDefault="006312B3" w:rsidP="006312B3">
      <w:pPr>
        <w:pStyle w:val="ListParagraph"/>
        <w:numPr>
          <w:ilvl w:val="0"/>
          <w:numId w:val="1"/>
        </w:numPr>
        <w:rPr>
          <w:sz w:val="28"/>
        </w:rPr>
      </w:pPr>
      <w:r w:rsidRPr="00063283">
        <w:rPr>
          <w:sz w:val="28"/>
        </w:rPr>
        <w:t xml:space="preserve">Ice </w:t>
      </w:r>
    </w:p>
    <w:p w:rsidR="006312B3" w:rsidRPr="00063283" w:rsidRDefault="006312B3" w:rsidP="006312B3">
      <w:pPr>
        <w:pStyle w:val="ListParagraph"/>
        <w:numPr>
          <w:ilvl w:val="0"/>
          <w:numId w:val="1"/>
        </w:numPr>
        <w:rPr>
          <w:sz w:val="28"/>
        </w:rPr>
      </w:pPr>
      <w:r w:rsidRPr="00063283">
        <w:rPr>
          <w:sz w:val="28"/>
        </w:rPr>
        <w:t xml:space="preserve">Plasticine </w:t>
      </w:r>
    </w:p>
    <w:p w:rsidR="007C200A" w:rsidRPr="00063283" w:rsidRDefault="006312B3" w:rsidP="007C200A">
      <w:pPr>
        <w:pStyle w:val="ListParagraph"/>
        <w:numPr>
          <w:ilvl w:val="0"/>
          <w:numId w:val="1"/>
        </w:numPr>
        <w:rPr>
          <w:sz w:val="28"/>
        </w:rPr>
      </w:pPr>
      <w:r w:rsidRPr="00063283">
        <w:rPr>
          <w:sz w:val="28"/>
        </w:rPr>
        <w:t>Data loggers with temperature probes</w:t>
      </w:r>
    </w:p>
    <w:p w:rsidR="00263413" w:rsidRPr="00063283" w:rsidRDefault="00263413" w:rsidP="00263413">
      <w:pPr>
        <w:rPr>
          <w:sz w:val="28"/>
        </w:rPr>
      </w:pPr>
    </w:p>
    <w:p w:rsidR="00263413" w:rsidRPr="00063283" w:rsidRDefault="00263413" w:rsidP="00263413">
      <w:pPr>
        <w:rPr>
          <w:b/>
          <w:sz w:val="28"/>
          <w:u w:val="single"/>
        </w:rPr>
      </w:pPr>
      <w:r w:rsidRPr="00063283">
        <w:rPr>
          <w:b/>
          <w:sz w:val="28"/>
          <w:u w:val="single"/>
        </w:rPr>
        <w:t>Data collection:</w:t>
      </w:r>
    </w:p>
    <w:p w:rsidR="00263413" w:rsidRPr="00063283" w:rsidRDefault="00261BD5" w:rsidP="00263413">
      <w:pPr>
        <w:rPr>
          <w:sz w:val="28"/>
        </w:rPr>
      </w:pPr>
      <w:r w:rsidRPr="00063283">
        <w:rPr>
          <w:sz w:val="28"/>
        </w:rPr>
        <w:t>You need to decide how much data to collect and if there are any ethical consideration that need to be made in this investigation. You will also need to conduct a risk assessment plan (refer to Chapter 14 of your textbook) and include this in your written report.</w:t>
      </w:r>
    </w:p>
    <w:p w:rsidR="00261BD5" w:rsidRPr="00063283" w:rsidRDefault="00261BD5" w:rsidP="00263413">
      <w:pPr>
        <w:rPr>
          <w:sz w:val="28"/>
        </w:rPr>
      </w:pPr>
    </w:p>
    <w:p w:rsidR="00261BD5" w:rsidRPr="00063283" w:rsidRDefault="00261BD5" w:rsidP="00261BD5">
      <w:pPr>
        <w:rPr>
          <w:sz w:val="28"/>
        </w:rPr>
      </w:pPr>
      <w:r w:rsidRPr="00063283">
        <w:rPr>
          <w:b/>
          <w:sz w:val="28"/>
          <w:u w:val="single"/>
        </w:rPr>
        <w:t>Written Report:</w:t>
      </w:r>
      <w:r w:rsidRPr="00063283">
        <w:rPr>
          <w:sz w:val="28"/>
        </w:rPr>
        <w:t xml:space="preserve"> </w:t>
      </w:r>
    </w:p>
    <w:p w:rsidR="00261BD5" w:rsidRPr="00063283" w:rsidRDefault="00261BD5" w:rsidP="00261BD5">
      <w:pPr>
        <w:rPr>
          <w:sz w:val="28"/>
        </w:rPr>
      </w:pPr>
      <w:r w:rsidRPr="00063283">
        <w:rPr>
          <w:sz w:val="28"/>
        </w:rPr>
        <w:t xml:space="preserve">You will need to write a scientific report on your investigation. Use the guidelines provided by your teacher to determine what to include in your report and </w:t>
      </w:r>
      <w:r w:rsidR="000178F1" w:rsidRPr="00063283">
        <w:rPr>
          <w:sz w:val="28"/>
        </w:rPr>
        <w:t xml:space="preserve">how </w:t>
      </w:r>
      <w:r w:rsidRPr="00063283">
        <w:rPr>
          <w:sz w:val="28"/>
        </w:rPr>
        <w:t>to structure it correctly. Your written report will not be formally marked but can be used during the in-class validation test.</w:t>
      </w:r>
    </w:p>
    <w:p w:rsidR="00261BD5" w:rsidRPr="00063283" w:rsidRDefault="00261BD5" w:rsidP="00261BD5">
      <w:pPr>
        <w:rPr>
          <w:sz w:val="28"/>
        </w:rPr>
      </w:pPr>
    </w:p>
    <w:p w:rsidR="006312B3" w:rsidRPr="00063283" w:rsidRDefault="00261BD5" w:rsidP="00261BD5">
      <w:pPr>
        <w:rPr>
          <w:b/>
          <w:sz w:val="28"/>
          <w:u w:val="single"/>
        </w:rPr>
      </w:pPr>
      <w:r w:rsidRPr="00063283">
        <w:rPr>
          <w:b/>
          <w:sz w:val="28"/>
          <w:u w:val="single"/>
        </w:rPr>
        <w:t>Validation Test:</w:t>
      </w:r>
    </w:p>
    <w:p w:rsidR="00261BD5" w:rsidRPr="00063283" w:rsidRDefault="00261BD5" w:rsidP="00261BD5">
      <w:pPr>
        <w:rPr>
          <w:sz w:val="28"/>
        </w:rPr>
      </w:pPr>
      <w:r w:rsidRPr="00063283">
        <w:rPr>
          <w:sz w:val="28"/>
        </w:rPr>
        <w:t>You will sit an in-class validation test on ____________________________. You may bring in your written report to use during the validation test.</w:t>
      </w:r>
    </w:p>
    <w:p w:rsidR="003B4436" w:rsidRPr="00063283" w:rsidRDefault="003B4436" w:rsidP="003B4436">
      <w:pPr>
        <w:rPr>
          <w:b/>
          <w:sz w:val="28"/>
        </w:rPr>
      </w:pPr>
    </w:p>
    <w:p w:rsidR="003B4436" w:rsidRDefault="003B4436" w:rsidP="003B4436">
      <w:pPr>
        <w:rPr>
          <w:b/>
        </w:rPr>
      </w:pPr>
    </w:p>
    <w:p w:rsidR="00AB5B04" w:rsidRDefault="00AB5B04" w:rsidP="003B4436">
      <w:pPr>
        <w:rPr>
          <w:b/>
        </w:rPr>
      </w:pPr>
    </w:p>
    <w:p w:rsidR="003B4436" w:rsidRPr="00140800" w:rsidRDefault="00DE53F5" w:rsidP="003B4436">
      <w:pPr>
        <w:rPr>
          <w:b/>
        </w:rPr>
      </w:pPr>
      <w:r>
        <w:rPr>
          <w:noProof/>
          <w:lang w:eastAsia="en-AU"/>
        </w:rPr>
        <w:lastRenderedPageBreak/>
        <w:drawing>
          <wp:anchor distT="0" distB="0" distL="114300" distR="114300" simplePos="0" relativeHeight="251661312" behindDoc="1" locked="0" layoutInCell="1" allowOverlap="1" wp14:anchorId="0591DFD8" wp14:editId="48452727">
            <wp:simplePos x="0" y="0"/>
            <wp:positionH relativeFrom="column">
              <wp:posOffset>-474980</wp:posOffset>
            </wp:positionH>
            <wp:positionV relativeFrom="paragraph">
              <wp:posOffset>-19050</wp:posOffset>
            </wp:positionV>
            <wp:extent cx="1400175" cy="1085850"/>
            <wp:effectExtent l="0" t="0" r="9525" b="0"/>
            <wp:wrapNone/>
            <wp:docPr id="8" name="Picture 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0175" cy="1085850"/>
                    </a:xfrm>
                    <a:prstGeom prst="rect">
                      <a:avLst/>
                    </a:prstGeom>
                  </pic:spPr>
                </pic:pic>
              </a:graphicData>
            </a:graphic>
            <wp14:sizeRelH relativeFrom="page">
              <wp14:pctWidth>0</wp14:pctWidth>
            </wp14:sizeRelH>
            <wp14:sizeRelV relativeFrom="page">
              <wp14:pctHeight>0</wp14:pctHeight>
            </wp14:sizeRelV>
          </wp:anchor>
        </w:drawing>
      </w:r>
    </w:p>
    <w:p w:rsidR="00DE53F5" w:rsidRDefault="00DE53F5" w:rsidP="00DE53F5">
      <w:pPr>
        <w:rPr>
          <w:rFonts w:ascii="Arial" w:hAnsi="Arial"/>
          <w:b/>
          <w:sz w:val="22"/>
        </w:rPr>
      </w:pPr>
    </w:p>
    <w:p w:rsidR="00DE53F5" w:rsidRDefault="00DE53F5" w:rsidP="00DE53F5">
      <w:pPr>
        <w:rPr>
          <w:rFonts w:ascii="Arial" w:hAnsi="Arial"/>
          <w:b/>
          <w:sz w:val="22"/>
        </w:rPr>
      </w:pPr>
    </w:p>
    <w:p w:rsidR="00DE53F5" w:rsidRPr="00DE53F5" w:rsidRDefault="00DE53F5" w:rsidP="00DE53F5">
      <w:pPr>
        <w:jc w:val="center"/>
        <w:rPr>
          <w:rFonts w:ascii="Arial" w:hAnsi="Arial" w:cs="Arial"/>
          <w:b/>
          <w:sz w:val="36"/>
        </w:rPr>
      </w:pPr>
      <w:r w:rsidRPr="00DE53F5">
        <w:rPr>
          <w:rFonts w:ascii="Arial" w:hAnsi="Arial" w:cs="Arial"/>
          <w:b/>
          <w:sz w:val="36"/>
        </w:rPr>
        <w:t>Year 12 Biology</w:t>
      </w:r>
    </w:p>
    <w:p w:rsidR="00DE53F5" w:rsidRPr="00DE53F5" w:rsidRDefault="00DE53F5" w:rsidP="00DE53F5">
      <w:pPr>
        <w:jc w:val="center"/>
        <w:rPr>
          <w:rFonts w:ascii="Arial" w:hAnsi="Arial" w:cs="Arial"/>
          <w:b/>
          <w:sz w:val="32"/>
        </w:rPr>
      </w:pPr>
      <w:r w:rsidRPr="00DE53F5">
        <w:rPr>
          <w:rFonts w:ascii="Arial" w:hAnsi="Arial" w:cs="Arial"/>
          <w:b/>
          <w:sz w:val="32"/>
        </w:rPr>
        <w:t>Thermoregulation Validation Test</w:t>
      </w:r>
    </w:p>
    <w:p w:rsidR="00DE53F5" w:rsidRPr="00E978D9" w:rsidRDefault="00DE53F5" w:rsidP="00DE53F5">
      <w:pPr>
        <w:jc w:val="center"/>
        <w:rPr>
          <w:rFonts w:ascii="Arial" w:hAnsi="Arial" w:cs="Arial"/>
          <w:b/>
          <w:sz w:val="32"/>
        </w:rPr>
      </w:pPr>
    </w:p>
    <w:tbl>
      <w:tblPr>
        <w:tblStyle w:val="TableGrid"/>
        <w:tblW w:w="0" w:type="auto"/>
        <w:tblLook w:val="04A0" w:firstRow="1" w:lastRow="0" w:firstColumn="1" w:lastColumn="0" w:noHBand="0" w:noVBand="1"/>
      </w:tblPr>
      <w:tblGrid>
        <w:gridCol w:w="8522"/>
      </w:tblGrid>
      <w:tr w:rsidR="00DE53F5" w:rsidRPr="00E978D9" w:rsidTr="00782926">
        <w:trPr>
          <w:trHeight w:val="665"/>
        </w:trPr>
        <w:tc>
          <w:tcPr>
            <w:tcW w:w="8522" w:type="dxa"/>
            <w:vAlign w:val="center"/>
          </w:tcPr>
          <w:p w:rsidR="00DE53F5" w:rsidRPr="00E978D9" w:rsidRDefault="00DE53F5" w:rsidP="00782926">
            <w:pPr>
              <w:rPr>
                <w:rFonts w:ascii="Arial" w:hAnsi="Arial" w:cs="Arial"/>
                <w:sz w:val="48"/>
              </w:rPr>
            </w:pPr>
            <w:r>
              <w:rPr>
                <w:rFonts w:ascii="Arial" w:hAnsi="Arial" w:cs="Arial"/>
                <w:sz w:val="32"/>
              </w:rPr>
              <w:t>N</w:t>
            </w:r>
            <w:r w:rsidRPr="00E978D9">
              <w:rPr>
                <w:rFonts w:ascii="Arial" w:hAnsi="Arial" w:cs="Arial"/>
                <w:sz w:val="32"/>
              </w:rPr>
              <w:t>ame:</w:t>
            </w:r>
            <w:r w:rsidRPr="00E978D9">
              <w:rPr>
                <w:rFonts w:ascii="Arial" w:hAnsi="Arial" w:cs="Arial"/>
                <w:sz w:val="48"/>
              </w:rPr>
              <w:t xml:space="preserve"> </w:t>
            </w:r>
          </w:p>
        </w:tc>
      </w:tr>
      <w:tr w:rsidR="00DE53F5" w:rsidRPr="00E978D9" w:rsidTr="00782926">
        <w:trPr>
          <w:trHeight w:val="702"/>
        </w:trPr>
        <w:tc>
          <w:tcPr>
            <w:tcW w:w="8522" w:type="dxa"/>
            <w:vAlign w:val="center"/>
          </w:tcPr>
          <w:p w:rsidR="00DE53F5" w:rsidRPr="00E978D9" w:rsidRDefault="00DE53F5" w:rsidP="00782926">
            <w:pPr>
              <w:rPr>
                <w:rFonts w:ascii="Arial" w:hAnsi="Arial" w:cs="Arial"/>
                <w:sz w:val="32"/>
              </w:rPr>
            </w:pPr>
            <w:r w:rsidRPr="00E978D9">
              <w:rPr>
                <w:rFonts w:ascii="Arial" w:hAnsi="Arial" w:cs="Arial"/>
                <w:sz w:val="32"/>
              </w:rPr>
              <w:t>Teacher:</w:t>
            </w:r>
          </w:p>
        </w:tc>
      </w:tr>
    </w:tbl>
    <w:p w:rsidR="00DE53F5" w:rsidRPr="00E978D9" w:rsidRDefault="00DE53F5" w:rsidP="00DE53F5">
      <w:pPr>
        <w:jc w:val="center"/>
        <w:rPr>
          <w:rFonts w:ascii="Arial" w:hAnsi="Arial" w:cs="Arial"/>
          <w:b/>
          <w:sz w:val="32"/>
        </w:rPr>
      </w:pPr>
    </w:p>
    <w:p w:rsidR="00DE53F5" w:rsidRPr="00E978D9" w:rsidRDefault="00DE53F5" w:rsidP="00DE53F5">
      <w:pPr>
        <w:rPr>
          <w:rFonts w:ascii="Arial" w:hAnsi="Arial" w:cs="Arial"/>
          <w:b/>
          <w:sz w:val="32"/>
        </w:rPr>
      </w:pPr>
    </w:p>
    <w:tbl>
      <w:tblPr>
        <w:tblStyle w:val="TableGrid"/>
        <w:tblW w:w="0" w:type="auto"/>
        <w:tblLook w:val="04A0" w:firstRow="1" w:lastRow="0" w:firstColumn="1" w:lastColumn="0" w:noHBand="0" w:noVBand="1"/>
      </w:tblPr>
      <w:tblGrid>
        <w:gridCol w:w="1526"/>
        <w:gridCol w:w="2551"/>
        <w:gridCol w:w="2592"/>
        <w:gridCol w:w="1853"/>
      </w:tblGrid>
      <w:tr w:rsidR="00DE53F5" w:rsidRPr="00E978D9" w:rsidTr="00782926">
        <w:tc>
          <w:tcPr>
            <w:tcW w:w="1526" w:type="dxa"/>
          </w:tcPr>
          <w:p w:rsidR="00DE53F5" w:rsidRPr="00E978D9" w:rsidRDefault="00DE53F5" w:rsidP="00782926">
            <w:pPr>
              <w:rPr>
                <w:rFonts w:ascii="Arial" w:hAnsi="Arial" w:cs="Arial"/>
                <w:sz w:val="32"/>
              </w:rPr>
            </w:pPr>
          </w:p>
        </w:tc>
        <w:tc>
          <w:tcPr>
            <w:tcW w:w="2551" w:type="dxa"/>
          </w:tcPr>
          <w:p w:rsidR="00DE53F5" w:rsidRPr="00E978D9" w:rsidRDefault="00DE53F5" w:rsidP="00782926">
            <w:pPr>
              <w:jc w:val="center"/>
              <w:rPr>
                <w:rFonts w:ascii="Arial" w:hAnsi="Arial" w:cs="Arial"/>
                <w:sz w:val="32"/>
              </w:rPr>
            </w:pPr>
            <w:r w:rsidRPr="00E978D9">
              <w:rPr>
                <w:rFonts w:ascii="Arial" w:hAnsi="Arial" w:cs="Arial"/>
                <w:sz w:val="32"/>
              </w:rPr>
              <w:t xml:space="preserve">Marks </w:t>
            </w:r>
            <w:r>
              <w:rPr>
                <w:rFonts w:ascii="Arial" w:hAnsi="Arial" w:cs="Arial"/>
                <w:sz w:val="32"/>
              </w:rPr>
              <w:t>Received</w:t>
            </w:r>
          </w:p>
        </w:tc>
        <w:tc>
          <w:tcPr>
            <w:tcW w:w="2592" w:type="dxa"/>
          </w:tcPr>
          <w:p w:rsidR="00DE53F5" w:rsidRPr="00E978D9" w:rsidRDefault="00DE53F5" w:rsidP="00782926">
            <w:pPr>
              <w:jc w:val="center"/>
              <w:rPr>
                <w:rFonts w:ascii="Arial" w:hAnsi="Arial" w:cs="Arial"/>
                <w:sz w:val="32"/>
              </w:rPr>
            </w:pPr>
            <w:r w:rsidRPr="00E978D9">
              <w:rPr>
                <w:rFonts w:ascii="Arial" w:hAnsi="Arial" w:cs="Arial"/>
                <w:sz w:val="32"/>
              </w:rPr>
              <w:t xml:space="preserve">Marks Available </w:t>
            </w:r>
          </w:p>
        </w:tc>
        <w:tc>
          <w:tcPr>
            <w:tcW w:w="1853" w:type="dxa"/>
          </w:tcPr>
          <w:p w:rsidR="00DE53F5" w:rsidRPr="00E978D9" w:rsidRDefault="00DE53F5" w:rsidP="00782926">
            <w:pPr>
              <w:jc w:val="center"/>
              <w:rPr>
                <w:rFonts w:ascii="Arial" w:hAnsi="Arial" w:cs="Arial"/>
                <w:sz w:val="32"/>
              </w:rPr>
            </w:pPr>
            <w:r>
              <w:rPr>
                <w:rFonts w:ascii="Arial" w:hAnsi="Arial" w:cs="Arial"/>
                <w:sz w:val="32"/>
              </w:rPr>
              <w:t>Percentage</w:t>
            </w:r>
          </w:p>
        </w:tc>
      </w:tr>
      <w:tr w:rsidR="00DE53F5" w:rsidRPr="00E978D9" w:rsidTr="00782926">
        <w:tc>
          <w:tcPr>
            <w:tcW w:w="1526" w:type="dxa"/>
          </w:tcPr>
          <w:p w:rsidR="00DE53F5" w:rsidRDefault="00DE53F5" w:rsidP="00782926">
            <w:pPr>
              <w:rPr>
                <w:rFonts w:ascii="Arial" w:hAnsi="Arial" w:cs="Arial"/>
                <w:sz w:val="32"/>
              </w:rPr>
            </w:pPr>
          </w:p>
          <w:p w:rsidR="00DE53F5" w:rsidRDefault="00DE53F5" w:rsidP="00782926">
            <w:pPr>
              <w:rPr>
                <w:rFonts w:ascii="Arial" w:hAnsi="Arial" w:cs="Arial"/>
                <w:sz w:val="32"/>
              </w:rPr>
            </w:pPr>
            <w:r w:rsidRPr="00E978D9">
              <w:rPr>
                <w:rFonts w:ascii="Arial" w:hAnsi="Arial" w:cs="Arial"/>
                <w:sz w:val="32"/>
              </w:rPr>
              <w:t>Total</w:t>
            </w:r>
          </w:p>
          <w:p w:rsidR="00DE53F5" w:rsidRPr="00E978D9" w:rsidRDefault="00DE53F5" w:rsidP="00782926">
            <w:pPr>
              <w:rPr>
                <w:rFonts w:ascii="Arial" w:hAnsi="Arial" w:cs="Arial"/>
                <w:sz w:val="32"/>
              </w:rPr>
            </w:pPr>
          </w:p>
        </w:tc>
        <w:tc>
          <w:tcPr>
            <w:tcW w:w="2551" w:type="dxa"/>
          </w:tcPr>
          <w:p w:rsidR="00DE53F5" w:rsidRDefault="00DE53F5" w:rsidP="00782926">
            <w:pPr>
              <w:jc w:val="center"/>
              <w:rPr>
                <w:rFonts w:ascii="Arial" w:hAnsi="Arial" w:cs="Arial"/>
                <w:sz w:val="32"/>
              </w:rPr>
            </w:pPr>
          </w:p>
          <w:p w:rsidR="00DE53F5" w:rsidRPr="00E978D9" w:rsidRDefault="00DE53F5" w:rsidP="00782926">
            <w:pPr>
              <w:jc w:val="center"/>
              <w:rPr>
                <w:rFonts w:ascii="Arial" w:hAnsi="Arial" w:cs="Arial"/>
                <w:sz w:val="32"/>
              </w:rPr>
            </w:pPr>
          </w:p>
        </w:tc>
        <w:tc>
          <w:tcPr>
            <w:tcW w:w="2592" w:type="dxa"/>
          </w:tcPr>
          <w:p w:rsidR="00DE53F5" w:rsidRDefault="00DE53F5" w:rsidP="00782926">
            <w:pPr>
              <w:rPr>
                <w:rFonts w:ascii="Arial" w:hAnsi="Arial" w:cs="Arial"/>
                <w:sz w:val="32"/>
              </w:rPr>
            </w:pPr>
          </w:p>
          <w:p w:rsidR="00DE53F5" w:rsidRDefault="00DE53F5" w:rsidP="00782926">
            <w:pPr>
              <w:jc w:val="center"/>
              <w:rPr>
                <w:rFonts w:ascii="Arial" w:hAnsi="Arial" w:cs="Arial"/>
                <w:sz w:val="32"/>
              </w:rPr>
            </w:pPr>
            <w:r>
              <w:rPr>
                <w:rFonts w:ascii="Arial" w:hAnsi="Arial" w:cs="Arial"/>
                <w:sz w:val="32"/>
              </w:rPr>
              <w:t>40</w:t>
            </w:r>
          </w:p>
          <w:p w:rsidR="00DE53F5" w:rsidRPr="00E978D9" w:rsidRDefault="00DE53F5" w:rsidP="00782926">
            <w:pPr>
              <w:jc w:val="center"/>
              <w:rPr>
                <w:rFonts w:ascii="Arial" w:hAnsi="Arial" w:cs="Arial"/>
                <w:sz w:val="32"/>
              </w:rPr>
            </w:pPr>
          </w:p>
        </w:tc>
        <w:tc>
          <w:tcPr>
            <w:tcW w:w="1853" w:type="dxa"/>
          </w:tcPr>
          <w:p w:rsidR="00DE53F5" w:rsidRPr="00E978D9" w:rsidRDefault="00DE53F5" w:rsidP="00782926">
            <w:pPr>
              <w:rPr>
                <w:rFonts w:ascii="Arial" w:hAnsi="Arial" w:cs="Arial"/>
                <w:sz w:val="32"/>
              </w:rPr>
            </w:pPr>
          </w:p>
        </w:tc>
      </w:tr>
    </w:tbl>
    <w:p w:rsidR="00DE53F5" w:rsidRPr="00E978D9" w:rsidRDefault="00DE53F5" w:rsidP="00DE53F5">
      <w:pPr>
        <w:rPr>
          <w:rFonts w:ascii="Arial" w:hAnsi="Arial" w:cs="Arial"/>
          <w:sz w:val="28"/>
        </w:rPr>
      </w:pPr>
    </w:p>
    <w:p w:rsidR="00DE53F5" w:rsidRPr="00E978D9" w:rsidRDefault="00815657" w:rsidP="00DE53F5">
      <w:pPr>
        <w:jc w:val="center"/>
        <w:rPr>
          <w:rFonts w:ascii="Arial" w:hAnsi="Arial" w:cs="Arial"/>
          <w:sz w:val="28"/>
        </w:rPr>
      </w:pPr>
      <w:r>
        <w:rPr>
          <w:noProof/>
          <w:lang w:eastAsia="en-AU"/>
        </w:rPr>
        <w:drawing>
          <wp:inline distT="0" distB="0" distL="0" distR="0">
            <wp:extent cx="4123276" cy="4183039"/>
            <wp:effectExtent l="0" t="0" r="0" b="8255"/>
            <wp:docPr id="3" name="Picture 3" descr="Image result for lizard cold funny co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zard cold funny comic"/>
                    <pic:cNvPicPr>
                      <a:picLocks noChangeAspect="1" noChangeArrowheads="1"/>
                    </pic:cNvPicPr>
                  </pic:nvPicPr>
                  <pic:blipFill rotWithShape="1">
                    <a:blip r:embed="rId8">
                      <a:extLst>
                        <a:ext uri="{28A0092B-C50C-407E-A947-70E740481C1C}">
                          <a14:useLocalDpi xmlns:a14="http://schemas.microsoft.com/office/drawing/2010/main" val="0"/>
                        </a:ext>
                      </a:extLst>
                    </a:blip>
                    <a:srcRect t="4119" b="11326"/>
                    <a:stretch/>
                  </pic:blipFill>
                  <pic:spPr bwMode="auto">
                    <a:xfrm>
                      <a:off x="0" y="0"/>
                      <a:ext cx="4124793" cy="4184578"/>
                    </a:xfrm>
                    <a:prstGeom prst="rect">
                      <a:avLst/>
                    </a:prstGeom>
                    <a:noFill/>
                    <a:ln>
                      <a:noFill/>
                    </a:ln>
                    <a:extLst>
                      <a:ext uri="{53640926-AAD7-44D8-BBD7-CCE9431645EC}">
                        <a14:shadowObscured xmlns:a14="http://schemas.microsoft.com/office/drawing/2010/main"/>
                      </a:ext>
                    </a:extLst>
                  </pic:spPr>
                </pic:pic>
              </a:graphicData>
            </a:graphic>
          </wp:inline>
        </w:drawing>
      </w:r>
    </w:p>
    <w:p w:rsidR="00DE53F5" w:rsidRDefault="00DE53F5" w:rsidP="00DE53F5">
      <w:pPr>
        <w:rPr>
          <w:rFonts w:ascii="Arial" w:hAnsi="Arial" w:cs="Arial"/>
          <w:sz w:val="28"/>
        </w:rPr>
      </w:pPr>
    </w:p>
    <w:p w:rsidR="00DE53F5" w:rsidRDefault="00DE53F5" w:rsidP="00DE53F5">
      <w:pPr>
        <w:rPr>
          <w:rFonts w:ascii="Arial" w:hAnsi="Arial" w:cs="Arial"/>
          <w:sz w:val="28"/>
        </w:rPr>
      </w:pPr>
      <w:r w:rsidRPr="00E978D9">
        <w:rPr>
          <w:rFonts w:ascii="Arial" w:hAnsi="Arial" w:cs="Arial"/>
          <w:sz w:val="28"/>
        </w:rPr>
        <w:t>Weighting: 5%</w:t>
      </w:r>
    </w:p>
    <w:p w:rsidR="00DE53F5" w:rsidRDefault="00DE53F5" w:rsidP="00DE53F5">
      <w:pPr>
        <w:rPr>
          <w:rFonts w:ascii="Arial" w:hAnsi="Arial" w:cs="Arial"/>
          <w:sz w:val="28"/>
        </w:rPr>
      </w:pPr>
    </w:p>
    <w:p w:rsidR="00DE53F5" w:rsidRDefault="00E87C7C" w:rsidP="00DE53F5">
      <w:pPr>
        <w:rPr>
          <w:rFonts w:ascii="Arial" w:hAnsi="Arial" w:cs="Arial"/>
          <w:sz w:val="28"/>
        </w:rPr>
      </w:pPr>
      <w:r>
        <w:rPr>
          <w:rFonts w:ascii="Arial" w:hAnsi="Arial" w:cs="Arial"/>
          <w:sz w:val="28"/>
        </w:rPr>
        <w:t>Time: 40</w:t>
      </w:r>
      <w:r w:rsidR="00DE53F5">
        <w:rPr>
          <w:rFonts w:ascii="Arial" w:hAnsi="Arial" w:cs="Arial"/>
          <w:sz w:val="28"/>
        </w:rPr>
        <w:t xml:space="preserve"> minutes</w:t>
      </w:r>
    </w:p>
    <w:p w:rsidR="00DE53F5" w:rsidRPr="00A73C4A" w:rsidRDefault="00DE53F5" w:rsidP="00DE53F5">
      <w:pPr>
        <w:rPr>
          <w:rFonts w:ascii="Arial" w:hAnsi="Arial" w:cs="Arial"/>
          <w:sz w:val="28"/>
        </w:rPr>
      </w:pPr>
    </w:p>
    <w:p w:rsidR="003B4436" w:rsidRDefault="003B4436" w:rsidP="003B4436">
      <w:r>
        <w:t>1. What was your hypothesis?</w:t>
      </w:r>
    </w:p>
    <w:p w:rsidR="003B4436" w:rsidRDefault="003B4436" w:rsidP="003B4436"/>
    <w:p w:rsidR="003B4436" w:rsidRPr="00EA4B80" w:rsidRDefault="003B4436" w:rsidP="003B4436">
      <w:pPr>
        <w:rPr>
          <w:sz w:val="10"/>
        </w:rPr>
      </w:pPr>
    </w:p>
    <w:tbl>
      <w:tblPr>
        <w:tblW w:w="939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98"/>
      </w:tblGrid>
      <w:tr w:rsidR="003B4436" w:rsidTr="00063283">
        <w:trPr>
          <w:trHeight w:val="511"/>
        </w:trPr>
        <w:tc>
          <w:tcPr>
            <w:tcW w:w="9398" w:type="dxa"/>
            <w:shd w:val="clear" w:color="auto" w:fill="auto"/>
          </w:tcPr>
          <w:p w:rsidR="003B4436" w:rsidRDefault="003B4436" w:rsidP="00063283"/>
        </w:tc>
      </w:tr>
    </w:tbl>
    <w:p w:rsidR="003B4436" w:rsidRPr="00FC3902" w:rsidRDefault="003B4436" w:rsidP="003B4436">
      <w:pPr>
        <w:jc w:val="right"/>
      </w:pPr>
      <w:r w:rsidRPr="00FC3902">
        <w:t>(1 mark)</w:t>
      </w:r>
    </w:p>
    <w:p w:rsidR="003B4436" w:rsidRDefault="003B4436" w:rsidP="003B4436">
      <w:pPr>
        <w:jc w:val="right"/>
      </w:pPr>
    </w:p>
    <w:p w:rsidR="003B4436" w:rsidRDefault="003B4436" w:rsidP="003B4436">
      <w:r>
        <w:t>2. Identify the independent and dependant variables in this investigation</w:t>
      </w:r>
    </w:p>
    <w:p w:rsidR="003B4436" w:rsidRDefault="003B4436" w:rsidP="003B4436"/>
    <w:p w:rsidR="003B4436" w:rsidRPr="00EA4B80" w:rsidRDefault="003B4436" w:rsidP="003B4436">
      <w:pPr>
        <w:rPr>
          <w:sz w:val="8"/>
        </w:rPr>
      </w:pPr>
    </w:p>
    <w:tbl>
      <w:tblPr>
        <w:tblW w:w="939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98"/>
      </w:tblGrid>
      <w:tr w:rsidR="003B4436" w:rsidTr="00063283">
        <w:trPr>
          <w:trHeight w:val="511"/>
        </w:trPr>
        <w:tc>
          <w:tcPr>
            <w:tcW w:w="9398" w:type="dxa"/>
            <w:shd w:val="clear" w:color="auto" w:fill="auto"/>
          </w:tcPr>
          <w:p w:rsidR="003B4436" w:rsidRDefault="003B4436" w:rsidP="00063283"/>
        </w:tc>
      </w:tr>
    </w:tbl>
    <w:p w:rsidR="003B4436" w:rsidRDefault="003B4436" w:rsidP="003B4436">
      <w:r>
        <w:tab/>
      </w:r>
      <w:r>
        <w:tab/>
      </w:r>
      <w:r>
        <w:tab/>
      </w:r>
      <w:r>
        <w:tab/>
      </w:r>
      <w:r>
        <w:tab/>
      </w:r>
      <w:r>
        <w:tab/>
      </w:r>
      <w:r>
        <w:tab/>
      </w:r>
      <w:r>
        <w:tab/>
      </w:r>
      <w:r>
        <w:tab/>
      </w:r>
      <w:r>
        <w:tab/>
      </w:r>
      <w:r>
        <w:tab/>
      </w:r>
      <w:r>
        <w:tab/>
      </w:r>
      <w:r>
        <w:tab/>
      </w:r>
      <w:r>
        <w:tab/>
      </w:r>
      <w:r>
        <w:tab/>
      </w:r>
      <w:r>
        <w:tab/>
      </w:r>
      <w:r>
        <w:tab/>
      </w:r>
      <w:r>
        <w:tab/>
      </w:r>
      <w:r>
        <w:tab/>
      </w:r>
      <w:r>
        <w:tab/>
      </w:r>
      <w:r>
        <w:tab/>
        <w:t xml:space="preserve"> (2 marks)</w:t>
      </w:r>
    </w:p>
    <w:p w:rsidR="003B4436" w:rsidRDefault="003B4436" w:rsidP="003B4436"/>
    <w:p w:rsidR="003B4436" w:rsidRDefault="005C431D" w:rsidP="003B4436">
      <w:pPr>
        <w:spacing w:line="276" w:lineRule="auto"/>
      </w:pPr>
      <w:r>
        <w:t>3</w:t>
      </w:r>
      <w:r w:rsidR="003B4436">
        <w:t xml:space="preserve">. Identify </w:t>
      </w:r>
      <w:r w:rsidR="003B4436">
        <w:rPr>
          <w:b/>
        </w:rPr>
        <w:t>three</w:t>
      </w:r>
      <w:r w:rsidR="003B4436">
        <w:t xml:space="preserve"> extraneous (uncontrolled) variables in either the </w:t>
      </w:r>
      <w:r w:rsidR="003B4436" w:rsidRPr="0004328C">
        <w:rPr>
          <w:b/>
        </w:rPr>
        <w:t>method or</w:t>
      </w:r>
      <w:r w:rsidR="003B4436">
        <w:t xml:space="preserve"> </w:t>
      </w:r>
      <w:r w:rsidR="003B4436" w:rsidRPr="0004328C">
        <w:rPr>
          <w:b/>
        </w:rPr>
        <w:t>equipment</w:t>
      </w:r>
      <w:r w:rsidR="003B4436">
        <w:t xml:space="preserve"> used in the investigation. Describe how you could control each variable.</w:t>
      </w:r>
    </w:p>
    <w:p w:rsidR="003B4436" w:rsidRDefault="003B4436" w:rsidP="003B4436">
      <w:pPr>
        <w:spacing w:line="276" w:lineRule="auto"/>
      </w:pPr>
    </w:p>
    <w:tbl>
      <w:tblPr>
        <w:tblW w:w="939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98"/>
      </w:tblGrid>
      <w:tr w:rsidR="003B4436" w:rsidTr="00063283">
        <w:trPr>
          <w:trHeight w:val="470"/>
        </w:trPr>
        <w:tc>
          <w:tcPr>
            <w:tcW w:w="9398" w:type="dxa"/>
            <w:shd w:val="clear" w:color="auto" w:fill="auto"/>
          </w:tcPr>
          <w:p w:rsidR="003B4436" w:rsidRDefault="003B4436" w:rsidP="00063283"/>
        </w:tc>
      </w:tr>
      <w:tr w:rsidR="003B4436" w:rsidTr="00063283">
        <w:trPr>
          <w:trHeight w:val="470"/>
        </w:trPr>
        <w:tc>
          <w:tcPr>
            <w:tcW w:w="9398" w:type="dxa"/>
            <w:shd w:val="clear" w:color="auto" w:fill="auto"/>
          </w:tcPr>
          <w:p w:rsidR="003B4436" w:rsidRDefault="003B4436" w:rsidP="00063283"/>
        </w:tc>
      </w:tr>
      <w:tr w:rsidR="003B4436" w:rsidTr="00063283">
        <w:trPr>
          <w:trHeight w:val="470"/>
        </w:trPr>
        <w:tc>
          <w:tcPr>
            <w:tcW w:w="9398" w:type="dxa"/>
            <w:shd w:val="clear" w:color="auto" w:fill="auto"/>
          </w:tcPr>
          <w:p w:rsidR="003B4436" w:rsidRDefault="003B4436" w:rsidP="00063283"/>
        </w:tc>
      </w:tr>
      <w:tr w:rsidR="003B4436" w:rsidTr="00063283">
        <w:trPr>
          <w:trHeight w:val="470"/>
        </w:trPr>
        <w:tc>
          <w:tcPr>
            <w:tcW w:w="9398" w:type="dxa"/>
            <w:shd w:val="clear" w:color="auto" w:fill="auto"/>
          </w:tcPr>
          <w:p w:rsidR="003B4436" w:rsidRDefault="003B4436" w:rsidP="00063283"/>
        </w:tc>
      </w:tr>
      <w:tr w:rsidR="003B4436" w:rsidTr="00063283">
        <w:trPr>
          <w:trHeight w:val="470"/>
        </w:trPr>
        <w:tc>
          <w:tcPr>
            <w:tcW w:w="9398" w:type="dxa"/>
            <w:shd w:val="clear" w:color="auto" w:fill="auto"/>
          </w:tcPr>
          <w:p w:rsidR="003B4436" w:rsidRDefault="003B4436" w:rsidP="00063283"/>
          <w:p w:rsidR="003B4436" w:rsidRDefault="003B4436" w:rsidP="00063283"/>
        </w:tc>
      </w:tr>
      <w:tr w:rsidR="003B4436" w:rsidTr="00063283">
        <w:trPr>
          <w:trHeight w:val="511"/>
        </w:trPr>
        <w:tc>
          <w:tcPr>
            <w:tcW w:w="9398" w:type="dxa"/>
            <w:shd w:val="clear" w:color="auto" w:fill="auto"/>
          </w:tcPr>
          <w:p w:rsidR="003B4436" w:rsidRDefault="003B4436" w:rsidP="00063283"/>
          <w:p w:rsidR="003B4436" w:rsidRDefault="003B4436" w:rsidP="00063283"/>
        </w:tc>
      </w:tr>
      <w:tr w:rsidR="003B4436" w:rsidTr="00063283">
        <w:trPr>
          <w:trHeight w:val="511"/>
        </w:trPr>
        <w:tc>
          <w:tcPr>
            <w:tcW w:w="9398" w:type="dxa"/>
            <w:shd w:val="clear" w:color="auto" w:fill="auto"/>
          </w:tcPr>
          <w:p w:rsidR="003B4436" w:rsidRDefault="003B4436" w:rsidP="00063283"/>
        </w:tc>
      </w:tr>
      <w:tr w:rsidR="003B4436" w:rsidTr="00063283">
        <w:trPr>
          <w:trHeight w:val="511"/>
        </w:trPr>
        <w:tc>
          <w:tcPr>
            <w:tcW w:w="9398" w:type="dxa"/>
            <w:shd w:val="clear" w:color="auto" w:fill="auto"/>
          </w:tcPr>
          <w:p w:rsidR="003B4436" w:rsidRDefault="003B4436" w:rsidP="00063283"/>
        </w:tc>
      </w:tr>
      <w:tr w:rsidR="003B4436" w:rsidTr="00063283">
        <w:trPr>
          <w:trHeight w:val="511"/>
        </w:trPr>
        <w:tc>
          <w:tcPr>
            <w:tcW w:w="9398" w:type="dxa"/>
            <w:shd w:val="clear" w:color="auto" w:fill="auto"/>
          </w:tcPr>
          <w:p w:rsidR="003B4436" w:rsidRDefault="003B4436" w:rsidP="00063283"/>
        </w:tc>
      </w:tr>
      <w:tr w:rsidR="003B4436" w:rsidTr="00063283">
        <w:trPr>
          <w:trHeight w:val="511"/>
        </w:trPr>
        <w:tc>
          <w:tcPr>
            <w:tcW w:w="9398" w:type="dxa"/>
            <w:shd w:val="clear" w:color="auto" w:fill="auto"/>
          </w:tcPr>
          <w:p w:rsidR="003B4436" w:rsidRDefault="003B4436" w:rsidP="00063283"/>
        </w:tc>
      </w:tr>
      <w:tr w:rsidR="003B4436" w:rsidTr="00063283">
        <w:trPr>
          <w:trHeight w:val="511"/>
        </w:trPr>
        <w:tc>
          <w:tcPr>
            <w:tcW w:w="9398" w:type="dxa"/>
            <w:shd w:val="clear" w:color="auto" w:fill="auto"/>
          </w:tcPr>
          <w:p w:rsidR="003B4436" w:rsidRDefault="003B4436" w:rsidP="00063283"/>
        </w:tc>
      </w:tr>
      <w:tr w:rsidR="003B4436" w:rsidTr="00063283">
        <w:trPr>
          <w:trHeight w:val="511"/>
        </w:trPr>
        <w:tc>
          <w:tcPr>
            <w:tcW w:w="9398" w:type="dxa"/>
            <w:shd w:val="clear" w:color="auto" w:fill="auto"/>
          </w:tcPr>
          <w:p w:rsidR="003B4436" w:rsidRDefault="003B4436" w:rsidP="00063283"/>
        </w:tc>
      </w:tr>
      <w:tr w:rsidR="003B4436" w:rsidTr="00063283">
        <w:trPr>
          <w:trHeight w:val="511"/>
        </w:trPr>
        <w:tc>
          <w:tcPr>
            <w:tcW w:w="9398" w:type="dxa"/>
            <w:shd w:val="clear" w:color="auto" w:fill="auto"/>
          </w:tcPr>
          <w:p w:rsidR="003B4436" w:rsidRDefault="003B4436" w:rsidP="00063283"/>
        </w:tc>
      </w:tr>
      <w:tr w:rsidR="003B4436" w:rsidTr="00063283">
        <w:trPr>
          <w:trHeight w:val="511"/>
        </w:trPr>
        <w:tc>
          <w:tcPr>
            <w:tcW w:w="9398" w:type="dxa"/>
            <w:shd w:val="clear" w:color="auto" w:fill="auto"/>
          </w:tcPr>
          <w:p w:rsidR="003B4436" w:rsidRDefault="003B4436" w:rsidP="00063283"/>
        </w:tc>
      </w:tr>
      <w:tr w:rsidR="003B4436" w:rsidTr="00063283">
        <w:trPr>
          <w:trHeight w:val="511"/>
        </w:trPr>
        <w:tc>
          <w:tcPr>
            <w:tcW w:w="9398" w:type="dxa"/>
            <w:shd w:val="clear" w:color="auto" w:fill="auto"/>
          </w:tcPr>
          <w:p w:rsidR="003B4436" w:rsidRDefault="003B4436" w:rsidP="00063283"/>
        </w:tc>
      </w:tr>
    </w:tbl>
    <w:p w:rsidR="003B4436" w:rsidRDefault="003B4436" w:rsidP="003B4436">
      <w:pPr>
        <w:jc w:val="right"/>
      </w:pPr>
      <w:r>
        <w:t>(3 marks)</w:t>
      </w:r>
    </w:p>
    <w:p w:rsidR="00261BD5" w:rsidRDefault="00261BD5" w:rsidP="003B4436"/>
    <w:p w:rsidR="009A6F69" w:rsidRDefault="009A6F69"/>
    <w:p w:rsidR="00AB5B04" w:rsidRDefault="00AB5B04"/>
    <w:p w:rsidR="00261BD5" w:rsidRDefault="005C431D">
      <w:r>
        <w:lastRenderedPageBreak/>
        <w:t>4</w:t>
      </w:r>
      <w:r w:rsidR="00261BD5">
        <w:t>. Describe one risk in this investigation and explain the precautions taken to minimize this risk during data collection.</w:t>
      </w:r>
    </w:p>
    <w:p w:rsidR="00261BD5" w:rsidRDefault="00261BD5"/>
    <w:tbl>
      <w:tblPr>
        <w:tblW w:w="939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98"/>
      </w:tblGrid>
      <w:tr w:rsidR="00581235" w:rsidTr="00063283">
        <w:trPr>
          <w:trHeight w:val="511"/>
        </w:trPr>
        <w:tc>
          <w:tcPr>
            <w:tcW w:w="9398" w:type="dxa"/>
            <w:shd w:val="clear" w:color="auto" w:fill="auto"/>
          </w:tcPr>
          <w:p w:rsidR="00581235" w:rsidRDefault="00581235" w:rsidP="00063283"/>
        </w:tc>
      </w:tr>
      <w:tr w:rsidR="00581235" w:rsidTr="00581235">
        <w:trPr>
          <w:trHeight w:val="511"/>
        </w:trPr>
        <w:tc>
          <w:tcPr>
            <w:tcW w:w="9398" w:type="dxa"/>
            <w:tcBorders>
              <w:top w:val="single" w:sz="4" w:space="0" w:color="auto"/>
              <w:bottom w:val="single" w:sz="4" w:space="0" w:color="auto"/>
            </w:tcBorders>
            <w:shd w:val="clear" w:color="auto" w:fill="auto"/>
          </w:tcPr>
          <w:p w:rsidR="00581235" w:rsidRDefault="00581235" w:rsidP="00063283"/>
        </w:tc>
      </w:tr>
    </w:tbl>
    <w:p w:rsidR="00261BD5" w:rsidRDefault="00581235" w:rsidP="00581235">
      <w:pPr>
        <w:ind w:left="7200"/>
      </w:pPr>
      <w:r>
        <w:t>(2 marks)</w:t>
      </w:r>
    </w:p>
    <w:p w:rsidR="00581235" w:rsidRDefault="00581235" w:rsidP="00581235"/>
    <w:p w:rsidR="00BE3444" w:rsidRDefault="005C431D" w:rsidP="00E87C7C">
      <w:r>
        <w:t>5</w:t>
      </w:r>
      <w:r w:rsidR="00BE3444">
        <w:t xml:space="preserve">. </w:t>
      </w:r>
      <w:r w:rsidR="00E87C7C">
        <w:t xml:space="preserve">Biologist would often need to analyse their data before identifying patterns and trends. Below is a collection of second data regarding temperature change in an </w:t>
      </w:r>
      <w:proofErr w:type="spellStart"/>
      <w:r w:rsidR="00E87C7C">
        <w:t>ectotherm</w:t>
      </w:r>
      <w:proofErr w:type="spellEnd"/>
      <w:r w:rsidR="00E87C7C">
        <w:t xml:space="preserve"> over a 25 minute period of time. Calculate the mean, median and range of the core body temperatures provided. You must show full working to receive full marks. </w:t>
      </w:r>
    </w:p>
    <w:p w:rsidR="00BE3444" w:rsidRPr="00E87C7C" w:rsidRDefault="00BE3444" w:rsidP="00E87C7C">
      <w:pPr>
        <w:jc w:val="center"/>
        <w:rPr>
          <w:b/>
        </w:rPr>
      </w:pPr>
    </w:p>
    <w:tbl>
      <w:tblPr>
        <w:tblStyle w:val="TableGrid"/>
        <w:tblW w:w="0" w:type="auto"/>
        <w:jc w:val="center"/>
        <w:tblLook w:val="04A0" w:firstRow="1" w:lastRow="0" w:firstColumn="1" w:lastColumn="0" w:noHBand="0" w:noVBand="1"/>
      </w:tblPr>
      <w:tblGrid>
        <w:gridCol w:w="3126"/>
        <w:gridCol w:w="3126"/>
      </w:tblGrid>
      <w:tr w:rsidR="00E87C7C" w:rsidRPr="00E87C7C" w:rsidTr="00E87C7C">
        <w:trPr>
          <w:trHeight w:val="243"/>
          <w:jc w:val="center"/>
        </w:trPr>
        <w:tc>
          <w:tcPr>
            <w:tcW w:w="3126" w:type="dxa"/>
          </w:tcPr>
          <w:p w:rsidR="00E87C7C" w:rsidRPr="00E87C7C" w:rsidRDefault="00E87C7C" w:rsidP="00E87C7C">
            <w:pPr>
              <w:jc w:val="center"/>
              <w:rPr>
                <w:b/>
              </w:rPr>
            </w:pPr>
            <w:r w:rsidRPr="00E87C7C">
              <w:rPr>
                <w:b/>
              </w:rPr>
              <w:t>Time (minutes)</w:t>
            </w:r>
          </w:p>
        </w:tc>
        <w:tc>
          <w:tcPr>
            <w:tcW w:w="3126" w:type="dxa"/>
          </w:tcPr>
          <w:p w:rsidR="00E87C7C" w:rsidRPr="00E87C7C" w:rsidRDefault="00E87C7C" w:rsidP="00E87C7C">
            <w:pPr>
              <w:jc w:val="center"/>
              <w:rPr>
                <w:b/>
              </w:rPr>
            </w:pPr>
            <w:r w:rsidRPr="00E87C7C">
              <w:rPr>
                <w:b/>
              </w:rPr>
              <w:t>Core Body Temperature (</w:t>
            </w:r>
            <w:r w:rsidRPr="00E87C7C">
              <w:rPr>
                <w:rFonts w:cstheme="minorHAnsi"/>
                <w:b/>
              </w:rPr>
              <w:t>°</w:t>
            </w:r>
            <w:r w:rsidRPr="00E87C7C">
              <w:rPr>
                <w:b/>
              </w:rPr>
              <w:t>C)</w:t>
            </w:r>
          </w:p>
        </w:tc>
      </w:tr>
      <w:tr w:rsidR="00E87C7C" w:rsidTr="00E87C7C">
        <w:trPr>
          <w:trHeight w:val="243"/>
          <w:jc w:val="center"/>
        </w:trPr>
        <w:tc>
          <w:tcPr>
            <w:tcW w:w="3126" w:type="dxa"/>
          </w:tcPr>
          <w:p w:rsidR="00E87C7C" w:rsidRDefault="00E87C7C" w:rsidP="00E87C7C">
            <w:pPr>
              <w:jc w:val="center"/>
            </w:pPr>
            <w:r>
              <w:t>0</w:t>
            </w:r>
          </w:p>
        </w:tc>
        <w:tc>
          <w:tcPr>
            <w:tcW w:w="3126" w:type="dxa"/>
          </w:tcPr>
          <w:p w:rsidR="00E87C7C" w:rsidRDefault="00E87C7C" w:rsidP="00E87C7C">
            <w:pPr>
              <w:jc w:val="center"/>
            </w:pPr>
            <w:r>
              <w:t>20</w:t>
            </w:r>
          </w:p>
        </w:tc>
      </w:tr>
      <w:tr w:rsidR="00E87C7C" w:rsidTr="00E87C7C">
        <w:trPr>
          <w:trHeight w:val="243"/>
          <w:jc w:val="center"/>
        </w:trPr>
        <w:tc>
          <w:tcPr>
            <w:tcW w:w="3126" w:type="dxa"/>
          </w:tcPr>
          <w:p w:rsidR="00E87C7C" w:rsidRDefault="00E87C7C" w:rsidP="00E87C7C">
            <w:pPr>
              <w:jc w:val="center"/>
            </w:pPr>
            <w:r>
              <w:t>5</w:t>
            </w:r>
          </w:p>
        </w:tc>
        <w:tc>
          <w:tcPr>
            <w:tcW w:w="3126" w:type="dxa"/>
          </w:tcPr>
          <w:p w:rsidR="00E87C7C" w:rsidRDefault="00E87C7C" w:rsidP="00E87C7C">
            <w:pPr>
              <w:jc w:val="center"/>
            </w:pPr>
            <w:r>
              <w:t>23</w:t>
            </w:r>
          </w:p>
        </w:tc>
      </w:tr>
      <w:tr w:rsidR="00E87C7C" w:rsidTr="00E87C7C">
        <w:trPr>
          <w:trHeight w:val="243"/>
          <w:jc w:val="center"/>
        </w:trPr>
        <w:tc>
          <w:tcPr>
            <w:tcW w:w="3126" w:type="dxa"/>
          </w:tcPr>
          <w:p w:rsidR="00E87C7C" w:rsidRDefault="00E87C7C" w:rsidP="00E87C7C">
            <w:pPr>
              <w:jc w:val="center"/>
            </w:pPr>
            <w:r>
              <w:t>10</w:t>
            </w:r>
          </w:p>
        </w:tc>
        <w:tc>
          <w:tcPr>
            <w:tcW w:w="3126" w:type="dxa"/>
          </w:tcPr>
          <w:p w:rsidR="00E87C7C" w:rsidRDefault="00E87C7C" w:rsidP="00E87C7C">
            <w:pPr>
              <w:jc w:val="center"/>
            </w:pPr>
            <w:r>
              <w:t>25</w:t>
            </w:r>
          </w:p>
        </w:tc>
      </w:tr>
      <w:tr w:rsidR="00E87C7C" w:rsidTr="00E87C7C">
        <w:trPr>
          <w:trHeight w:val="253"/>
          <w:jc w:val="center"/>
        </w:trPr>
        <w:tc>
          <w:tcPr>
            <w:tcW w:w="3126" w:type="dxa"/>
          </w:tcPr>
          <w:p w:rsidR="00E87C7C" w:rsidRDefault="00E87C7C" w:rsidP="00E87C7C">
            <w:pPr>
              <w:jc w:val="center"/>
            </w:pPr>
            <w:r>
              <w:t>15</w:t>
            </w:r>
          </w:p>
        </w:tc>
        <w:tc>
          <w:tcPr>
            <w:tcW w:w="3126" w:type="dxa"/>
          </w:tcPr>
          <w:p w:rsidR="00E87C7C" w:rsidRDefault="00E87C7C" w:rsidP="00E87C7C">
            <w:pPr>
              <w:jc w:val="center"/>
            </w:pPr>
            <w:r>
              <w:t>27</w:t>
            </w:r>
          </w:p>
        </w:tc>
      </w:tr>
      <w:tr w:rsidR="00E87C7C" w:rsidTr="00E87C7C">
        <w:trPr>
          <w:trHeight w:val="243"/>
          <w:jc w:val="center"/>
        </w:trPr>
        <w:tc>
          <w:tcPr>
            <w:tcW w:w="3126" w:type="dxa"/>
          </w:tcPr>
          <w:p w:rsidR="00E87C7C" w:rsidRDefault="00E87C7C" w:rsidP="00E87C7C">
            <w:pPr>
              <w:jc w:val="center"/>
            </w:pPr>
            <w:r>
              <w:t>20</w:t>
            </w:r>
          </w:p>
        </w:tc>
        <w:tc>
          <w:tcPr>
            <w:tcW w:w="3126" w:type="dxa"/>
          </w:tcPr>
          <w:p w:rsidR="00E87C7C" w:rsidRDefault="00E87C7C" w:rsidP="00E87C7C">
            <w:pPr>
              <w:jc w:val="center"/>
            </w:pPr>
            <w:r>
              <w:t>29</w:t>
            </w:r>
          </w:p>
        </w:tc>
      </w:tr>
      <w:tr w:rsidR="00E87C7C" w:rsidTr="00E87C7C">
        <w:trPr>
          <w:trHeight w:val="253"/>
          <w:jc w:val="center"/>
        </w:trPr>
        <w:tc>
          <w:tcPr>
            <w:tcW w:w="3126" w:type="dxa"/>
          </w:tcPr>
          <w:p w:rsidR="00E87C7C" w:rsidRDefault="00E87C7C" w:rsidP="00E87C7C">
            <w:pPr>
              <w:jc w:val="center"/>
            </w:pPr>
            <w:r>
              <w:t>25</w:t>
            </w:r>
          </w:p>
        </w:tc>
        <w:tc>
          <w:tcPr>
            <w:tcW w:w="3126" w:type="dxa"/>
          </w:tcPr>
          <w:p w:rsidR="00E87C7C" w:rsidRDefault="00E87C7C" w:rsidP="00E87C7C">
            <w:pPr>
              <w:jc w:val="center"/>
            </w:pPr>
            <w:r>
              <w:t>32</w:t>
            </w:r>
          </w:p>
        </w:tc>
      </w:tr>
    </w:tbl>
    <w:p w:rsidR="00581235" w:rsidRDefault="00581235" w:rsidP="00581235"/>
    <w:p w:rsidR="00581235" w:rsidRDefault="00581235" w:rsidP="00581235"/>
    <w:p w:rsidR="00BE3444" w:rsidRDefault="00BE3444" w:rsidP="00581235"/>
    <w:p w:rsidR="00BE3444" w:rsidRDefault="00BE3444" w:rsidP="00581235"/>
    <w:p w:rsidR="00BE3444" w:rsidRDefault="00BE3444" w:rsidP="00581235"/>
    <w:p w:rsidR="00BE3444" w:rsidRDefault="00BE3444" w:rsidP="00581235"/>
    <w:p w:rsidR="00BE3444" w:rsidRDefault="00BE3444" w:rsidP="00581235"/>
    <w:p w:rsidR="00BE3444" w:rsidRDefault="00BE3444" w:rsidP="00581235"/>
    <w:p w:rsidR="00BE3444" w:rsidRDefault="00BE3444" w:rsidP="00581235"/>
    <w:p w:rsidR="00BE3444" w:rsidRDefault="00BE3444" w:rsidP="00581235"/>
    <w:p w:rsidR="00E87C7C" w:rsidRDefault="00E87C7C" w:rsidP="00581235"/>
    <w:p w:rsidR="00E87C7C" w:rsidRDefault="00E87C7C" w:rsidP="00581235"/>
    <w:p w:rsidR="00E87C7C" w:rsidRDefault="00E87C7C" w:rsidP="00581235"/>
    <w:p w:rsidR="00E87C7C" w:rsidRDefault="00E87C7C" w:rsidP="00581235"/>
    <w:p w:rsidR="00BE3444" w:rsidRDefault="00BE3444" w:rsidP="00581235"/>
    <w:p w:rsidR="00581235" w:rsidRDefault="00581235" w:rsidP="00581235">
      <w:r>
        <w:tab/>
      </w:r>
      <w:r>
        <w:tab/>
      </w:r>
      <w:r>
        <w:tab/>
      </w:r>
    </w:p>
    <w:p w:rsidR="00581235" w:rsidRDefault="00581235" w:rsidP="00581235">
      <w:r>
        <w:tab/>
      </w:r>
      <w:r w:rsidR="00F05CD6">
        <w:tab/>
      </w:r>
      <w:r w:rsidR="00F05CD6">
        <w:tab/>
      </w:r>
      <w:r w:rsidR="00F05CD6">
        <w:tab/>
      </w:r>
      <w:r w:rsidR="00F05CD6">
        <w:tab/>
      </w:r>
      <w:r w:rsidR="00F05CD6">
        <w:tab/>
      </w:r>
      <w:r w:rsidR="00F05CD6">
        <w:tab/>
      </w:r>
      <w:r w:rsidR="00F05CD6">
        <w:tab/>
      </w:r>
      <w:r w:rsidR="00F05CD6">
        <w:tab/>
      </w:r>
      <w:r w:rsidR="00F05CD6">
        <w:tab/>
        <w:t>(4</w:t>
      </w:r>
      <w:r>
        <w:t xml:space="preserve"> marks)</w:t>
      </w:r>
    </w:p>
    <w:p w:rsidR="00581235" w:rsidRDefault="00581235" w:rsidP="00581235"/>
    <w:p w:rsidR="00581235" w:rsidRDefault="005C431D" w:rsidP="00581235">
      <w:r>
        <w:t>6</w:t>
      </w:r>
      <w:r w:rsidR="00581235">
        <w:t xml:space="preserve">. Describe an advantage of using the </w:t>
      </w:r>
      <w:r>
        <w:t>median rather than the mean in the</w:t>
      </w:r>
      <w:r w:rsidR="00581235">
        <w:t xml:space="preserve"> analysis data.</w:t>
      </w:r>
    </w:p>
    <w:p w:rsidR="00581235" w:rsidRDefault="00581235" w:rsidP="00581235"/>
    <w:tbl>
      <w:tblPr>
        <w:tblW w:w="939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98"/>
      </w:tblGrid>
      <w:tr w:rsidR="00581235" w:rsidTr="00063283">
        <w:trPr>
          <w:trHeight w:val="511"/>
        </w:trPr>
        <w:tc>
          <w:tcPr>
            <w:tcW w:w="9398" w:type="dxa"/>
            <w:shd w:val="clear" w:color="auto" w:fill="auto"/>
          </w:tcPr>
          <w:p w:rsidR="00581235" w:rsidRDefault="00581235" w:rsidP="00063283"/>
        </w:tc>
      </w:tr>
      <w:tr w:rsidR="00581235" w:rsidTr="00063283">
        <w:trPr>
          <w:trHeight w:val="511"/>
        </w:trPr>
        <w:tc>
          <w:tcPr>
            <w:tcW w:w="9398" w:type="dxa"/>
            <w:tcBorders>
              <w:top w:val="single" w:sz="4" w:space="0" w:color="auto"/>
              <w:bottom w:val="single" w:sz="4" w:space="0" w:color="auto"/>
            </w:tcBorders>
            <w:shd w:val="clear" w:color="auto" w:fill="auto"/>
          </w:tcPr>
          <w:p w:rsidR="00581235" w:rsidRDefault="00581235" w:rsidP="00063283"/>
        </w:tc>
      </w:tr>
    </w:tbl>
    <w:p w:rsidR="00581235" w:rsidRDefault="00581235" w:rsidP="00581235">
      <w:r>
        <w:tab/>
      </w:r>
      <w:r>
        <w:tab/>
      </w:r>
      <w:r>
        <w:tab/>
      </w:r>
      <w:r>
        <w:tab/>
      </w:r>
      <w:r>
        <w:tab/>
      </w:r>
      <w:r>
        <w:tab/>
      </w:r>
      <w:r>
        <w:tab/>
      </w:r>
      <w:r>
        <w:tab/>
      </w:r>
      <w:r>
        <w:tab/>
      </w:r>
      <w:r>
        <w:tab/>
        <w:t>(2 marks)</w:t>
      </w:r>
    </w:p>
    <w:p w:rsidR="00581235" w:rsidRDefault="00581235" w:rsidP="00581235"/>
    <w:p w:rsidR="00581235" w:rsidRDefault="00581235" w:rsidP="00581235"/>
    <w:p w:rsidR="00581235" w:rsidRDefault="00581235" w:rsidP="00581235"/>
    <w:p w:rsidR="00581235" w:rsidRDefault="00581235" w:rsidP="00581235"/>
    <w:p w:rsidR="00E87C7C" w:rsidRDefault="005C431D" w:rsidP="00581235">
      <w:r>
        <w:t>7</w:t>
      </w:r>
      <w:r w:rsidR="00581235">
        <w:t>. Construct a graph of your average results</w:t>
      </w:r>
      <w:r w:rsidR="00BE3444">
        <w:t xml:space="preserve"> collected in your investigation</w:t>
      </w:r>
      <w:r w:rsidR="00581235">
        <w:t>.</w:t>
      </w:r>
      <w:r w:rsidR="00581235">
        <w:tab/>
      </w:r>
    </w:p>
    <w:p w:rsidR="00E87C7C" w:rsidRDefault="00E87C7C" w:rsidP="00581235"/>
    <w:p w:rsidR="00581235" w:rsidRDefault="00E87C7C" w:rsidP="00581235">
      <w:bookmarkStart w:id="0" w:name="_GoBack"/>
      <w:r>
        <w:rPr>
          <w:noProof/>
          <w:lang w:eastAsia="en-AU"/>
        </w:rPr>
        <w:drawing>
          <wp:anchor distT="0" distB="0" distL="114300" distR="114300" simplePos="0" relativeHeight="251658240" behindDoc="1" locked="0" layoutInCell="1" allowOverlap="1" wp14:anchorId="76AFB925" wp14:editId="4E5EAD9D">
            <wp:simplePos x="0" y="0"/>
            <wp:positionH relativeFrom="column">
              <wp:posOffset>495452</wp:posOffset>
            </wp:positionH>
            <wp:positionV relativeFrom="paragraph">
              <wp:posOffset>303161</wp:posOffset>
            </wp:positionV>
            <wp:extent cx="4328795" cy="4761865"/>
            <wp:effectExtent l="0" t="6985"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lum bright="20000" contrast="-20000"/>
                      <a:extLst>
                        <a:ext uri="{28A0092B-C50C-407E-A947-70E740481C1C}">
                          <a14:useLocalDpi xmlns:a14="http://schemas.microsoft.com/office/drawing/2010/main" val="0"/>
                        </a:ext>
                      </a:extLst>
                    </a:blip>
                    <a:srcRect/>
                    <a:stretch>
                      <a:fillRect/>
                    </a:stretch>
                  </pic:blipFill>
                  <pic:spPr bwMode="auto">
                    <a:xfrm rot="-5400000">
                      <a:off x="0" y="0"/>
                      <a:ext cx="4328795" cy="476186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581235">
        <w:tab/>
      </w:r>
      <w:r w:rsidR="00581235">
        <w:tab/>
      </w:r>
      <w:r w:rsidR="00581235">
        <w:tab/>
      </w:r>
      <w:r w:rsidR="00581235">
        <w:br/>
      </w:r>
    </w:p>
    <w:p w:rsidR="00E87C7C" w:rsidRDefault="00E87C7C" w:rsidP="00581235"/>
    <w:p w:rsidR="00E87C7C" w:rsidRDefault="00E87C7C" w:rsidP="00581235"/>
    <w:p w:rsidR="00581235" w:rsidRDefault="00581235" w:rsidP="00581235">
      <w:pPr>
        <w:jc w:val="center"/>
      </w:pPr>
    </w:p>
    <w:p w:rsidR="00581235" w:rsidRDefault="00581235" w:rsidP="00581235"/>
    <w:p w:rsidR="00581235" w:rsidRDefault="00581235" w:rsidP="00581235"/>
    <w:p w:rsidR="00581235" w:rsidRDefault="00581235" w:rsidP="00581235"/>
    <w:p w:rsidR="00581235" w:rsidRDefault="00581235" w:rsidP="00581235"/>
    <w:p w:rsidR="00581235" w:rsidRDefault="00581235" w:rsidP="00581235"/>
    <w:p w:rsidR="00581235" w:rsidRDefault="00581235" w:rsidP="00581235"/>
    <w:p w:rsidR="00581235" w:rsidRDefault="00581235" w:rsidP="00581235"/>
    <w:p w:rsidR="00581235" w:rsidRDefault="00581235" w:rsidP="00581235"/>
    <w:p w:rsidR="00581235" w:rsidRDefault="00581235" w:rsidP="00581235"/>
    <w:p w:rsidR="00581235" w:rsidRDefault="00581235" w:rsidP="00581235"/>
    <w:p w:rsidR="00581235" w:rsidRDefault="00581235" w:rsidP="00581235"/>
    <w:p w:rsidR="00581235" w:rsidRDefault="00581235" w:rsidP="00581235"/>
    <w:p w:rsidR="00581235" w:rsidRDefault="00581235" w:rsidP="00581235"/>
    <w:p w:rsidR="00581235" w:rsidRDefault="00581235" w:rsidP="00581235"/>
    <w:p w:rsidR="00581235" w:rsidRDefault="00581235" w:rsidP="00581235"/>
    <w:p w:rsidR="00581235" w:rsidRDefault="00581235" w:rsidP="00581235"/>
    <w:p w:rsidR="00581235" w:rsidRDefault="00581235" w:rsidP="00581235"/>
    <w:p w:rsidR="00581235" w:rsidRDefault="00581235" w:rsidP="00581235"/>
    <w:p w:rsidR="00581235" w:rsidRDefault="00581235" w:rsidP="00581235"/>
    <w:p w:rsidR="00581235" w:rsidRDefault="00581235" w:rsidP="00581235"/>
    <w:p w:rsidR="00581235" w:rsidRDefault="00581235" w:rsidP="00581235"/>
    <w:p w:rsidR="00581235" w:rsidRDefault="00581235" w:rsidP="00581235"/>
    <w:p w:rsidR="00581235" w:rsidRDefault="00581235" w:rsidP="00581235"/>
    <w:p w:rsidR="00581235" w:rsidRDefault="00581235" w:rsidP="00581235"/>
    <w:p w:rsidR="00581235" w:rsidRDefault="00581235" w:rsidP="00581235"/>
    <w:p w:rsidR="00581235" w:rsidRDefault="00581235" w:rsidP="00581235"/>
    <w:p w:rsidR="00581235" w:rsidRDefault="00581235" w:rsidP="00581235">
      <w:pPr>
        <w:ind w:left="7200"/>
      </w:pPr>
      <w:r>
        <w:t>(5 marks)</w:t>
      </w:r>
    </w:p>
    <w:p w:rsidR="00B16659" w:rsidRDefault="00B16659" w:rsidP="00581235"/>
    <w:p w:rsidR="00E87C7C" w:rsidRDefault="00E87C7C" w:rsidP="00581235"/>
    <w:p w:rsidR="00581235" w:rsidRDefault="00F64C50" w:rsidP="00581235">
      <w:r>
        <w:t>8</w:t>
      </w:r>
      <w:r w:rsidR="00581235">
        <w:t xml:space="preserve">. Use evidence from your data to </w:t>
      </w:r>
      <w:r w:rsidR="00B16659">
        <w:t xml:space="preserve">describe patterns or trends in your results. </w:t>
      </w:r>
    </w:p>
    <w:p w:rsidR="00AB5B04" w:rsidRDefault="00AB5B04" w:rsidP="00581235"/>
    <w:tbl>
      <w:tblPr>
        <w:tblW w:w="939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98"/>
      </w:tblGrid>
      <w:tr w:rsidR="00AB5B04" w:rsidTr="00063283">
        <w:trPr>
          <w:trHeight w:val="511"/>
        </w:trPr>
        <w:tc>
          <w:tcPr>
            <w:tcW w:w="9398" w:type="dxa"/>
            <w:shd w:val="clear" w:color="auto" w:fill="auto"/>
          </w:tcPr>
          <w:p w:rsidR="00AB5B04" w:rsidRPr="008939C5" w:rsidRDefault="00AB5B04" w:rsidP="00063283">
            <w:pPr>
              <w:rPr>
                <w:b/>
              </w:rPr>
            </w:pPr>
          </w:p>
        </w:tc>
      </w:tr>
      <w:tr w:rsidR="00AB5B04" w:rsidTr="00063283">
        <w:trPr>
          <w:trHeight w:val="511"/>
        </w:trPr>
        <w:tc>
          <w:tcPr>
            <w:tcW w:w="9398" w:type="dxa"/>
            <w:tcBorders>
              <w:top w:val="single" w:sz="4" w:space="0" w:color="auto"/>
              <w:bottom w:val="single" w:sz="4" w:space="0" w:color="auto"/>
            </w:tcBorders>
            <w:shd w:val="clear" w:color="auto" w:fill="auto"/>
          </w:tcPr>
          <w:p w:rsidR="00AB5B04" w:rsidRPr="008939C5" w:rsidRDefault="00AB5B04" w:rsidP="00063283">
            <w:pPr>
              <w:rPr>
                <w:b/>
              </w:rPr>
            </w:pPr>
          </w:p>
        </w:tc>
      </w:tr>
      <w:tr w:rsidR="00AB5B04" w:rsidTr="00063283">
        <w:trPr>
          <w:trHeight w:val="511"/>
        </w:trPr>
        <w:tc>
          <w:tcPr>
            <w:tcW w:w="9398" w:type="dxa"/>
            <w:tcBorders>
              <w:top w:val="single" w:sz="4" w:space="0" w:color="auto"/>
              <w:bottom w:val="single" w:sz="4" w:space="0" w:color="auto"/>
            </w:tcBorders>
            <w:shd w:val="clear" w:color="auto" w:fill="auto"/>
          </w:tcPr>
          <w:p w:rsidR="00AB5B04" w:rsidRPr="008939C5" w:rsidRDefault="00AB5B04" w:rsidP="00063283">
            <w:pPr>
              <w:rPr>
                <w:b/>
              </w:rPr>
            </w:pPr>
          </w:p>
        </w:tc>
      </w:tr>
    </w:tbl>
    <w:p w:rsidR="00B16659" w:rsidRDefault="00B16659" w:rsidP="00581235"/>
    <w:p w:rsidR="00BE3444" w:rsidRDefault="0051477B" w:rsidP="00581235">
      <w:r>
        <w:tab/>
      </w:r>
      <w:r>
        <w:tab/>
      </w:r>
      <w:r>
        <w:tab/>
      </w:r>
      <w:r>
        <w:tab/>
      </w:r>
      <w:r>
        <w:tab/>
      </w:r>
      <w:r>
        <w:tab/>
      </w:r>
      <w:r>
        <w:tab/>
      </w:r>
      <w:r>
        <w:tab/>
      </w:r>
      <w:r>
        <w:tab/>
      </w:r>
      <w:r>
        <w:tab/>
        <w:t>(2 marks)</w:t>
      </w:r>
    </w:p>
    <w:p w:rsidR="00BE3444" w:rsidRDefault="00BE3444" w:rsidP="00581235"/>
    <w:p w:rsidR="00BE3444" w:rsidRDefault="00BE3444" w:rsidP="00581235"/>
    <w:p w:rsidR="00B16659" w:rsidRDefault="00B16659" w:rsidP="00581235"/>
    <w:p w:rsidR="00B16659" w:rsidRDefault="00F64C50" w:rsidP="00581235">
      <w:r>
        <w:t>9</w:t>
      </w:r>
      <w:r w:rsidR="00B16659">
        <w:t xml:space="preserve">. </w:t>
      </w:r>
      <w:r w:rsidR="008939C5">
        <w:t>What conclusions can be made based on your results? Refer to methods of heat transfer in your explanation.</w:t>
      </w:r>
    </w:p>
    <w:p w:rsidR="00AB5B04" w:rsidRDefault="00AB5B04" w:rsidP="00581235"/>
    <w:tbl>
      <w:tblPr>
        <w:tblW w:w="939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98"/>
      </w:tblGrid>
      <w:tr w:rsidR="00AB5B04" w:rsidTr="00063283">
        <w:trPr>
          <w:trHeight w:val="511"/>
        </w:trPr>
        <w:tc>
          <w:tcPr>
            <w:tcW w:w="9398" w:type="dxa"/>
            <w:shd w:val="clear" w:color="auto" w:fill="auto"/>
          </w:tcPr>
          <w:p w:rsidR="00AB5B04" w:rsidRPr="008939C5" w:rsidRDefault="00AB5B04" w:rsidP="00063283">
            <w:pPr>
              <w:rPr>
                <w:b/>
              </w:rPr>
            </w:pPr>
          </w:p>
        </w:tc>
      </w:tr>
      <w:tr w:rsidR="00AB5B04" w:rsidTr="00063283">
        <w:trPr>
          <w:trHeight w:val="511"/>
        </w:trPr>
        <w:tc>
          <w:tcPr>
            <w:tcW w:w="9398" w:type="dxa"/>
            <w:tcBorders>
              <w:top w:val="single" w:sz="4" w:space="0" w:color="auto"/>
              <w:bottom w:val="single" w:sz="4" w:space="0" w:color="auto"/>
            </w:tcBorders>
            <w:shd w:val="clear" w:color="auto" w:fill="auto"/>
          </w:tcPr>
          <w:p w:rsidR="00AB5B04" w:rsidRPr="008939C5" w:rsidRDefault="00AB5B04" w:rsidP="00063283">
            <w:pPr>
              <w:rPr>
                <w:b/>
              </w:rPr>
            </w:pPr>
          </w:p>
        </w:tc>
      </w:tr>
      <w:tr w:rsidR="00AB5B04" w:rsidTr="00063283">
        <w:trPr>
          <w:trHeight w:val="511"/>
        </w:trPr>
        <w:tc>
          <w:tcPr>
            <w:tcW w:w="9398" w:type="dxa"/>
            <w:tcBorders>
              <w:top w:val="single" w:sz="4" w:space="0" w:color="auto"/>
              <w:bottom w:val="single" w:sz="4" w:space="0" w:color="auto"/>
            </w:tcBorders>
            <w:shd w:val="clear" w:color="auto" w:fill="auto"/>
          </w:tcPr>
          <w:p w:rsidR="00AB5B04" w:rsidRPr="008939C5" w:rsidRDefault="00AB5B04" w:rsidP="00063283">
            <w:pPr>
              <w:rPr>
                <w:b/>
              </w:rPr>
            </w:pPr>
          </w:p>
        </w:tc>
      </w:tr>
    </w:tbl>
    <w:p w:rsidR="00AB5B04" w:rsidRDefault="0051477B" w:rsidP="00581235">
      <w:r>
        <w:tab/>
      </w:r>
      <w:r>
        <w:tab/>
      </w:r>
      <w:r>
        <w:tab/>
      </w:r>
      <w:r>
        <w:tab/>
      </w:r>
      <w:r>
        <w:tab/>
      </w:r>
      <w:r>
        <w:tab/>
      </w:r>
      <w:r>
        <w:tab/>
      </w:r>
      <w:r>
        <w:tab/>
      </w:r>
      <w:r>
        <w:tab/>
      </w:r>
      <w:r>
        <w:tab/>
        <w:t>(2 marks)</w:t>
      </w:r>
    </w:p>
    <w:p w:rsidR="0051477B" w:rsidRDefault="0051477B" w:rsidP="00581235"/>
    <w:p w:rsidR="00AB5B04" w:rsidRDefault="00F64C50" w:rsidP="00AB5B04">
      <w:r>
        <w:t>10</w:t>
      </w:r>
      <w:r w:rsidR="00AB5B04">
        <w:t xml:space="preserve">. Discuss two advantages of using plasticine in the investigation instead of living </w:t>
      </w:r>
      <w:proofErr w:type="spellStart"/>
      <w:r w:rsidR="00AB5B04">
        <w:t>ectotherms</w:t>
      </w:r>
      <w:proofErr w:type="spellEnd"/>
      <w:r w:rsidR="00AB5B04">
        <w:t>.</w:t>
      </w:r>
    </w:p>
    <w:p w:rsidR="00AB5B04" w:rsidRDefault="00AB5B04" w:rsidP="00AB5B04"/>
    <w:tbl>
      <w:tblPr>
        <w:tblW w:w="939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98"/>
      </w:tblGrid>
      <w:tr w:rsidR="00AB5B04" w:rsidTr="00063283">
        <w:trPr>
          <w:trHeight w:val="511"/>
        </w:trPr>
        <w:tc>
          <w:tcPr>
            <w:tcW w:w="9398" w:type="dxa"/>
            <w:shd w:val="clear" w:color="auto" w:fill="auto"/>
          </w:tcPr>
          <w:p w:rsidR="00AB5B04" w:rsidRPr="008939C5" w:rsidRDefault="00AB5B04" w:rsidP="00063283">
            <w:pPr>
              <w:rPr>
                <w:b/>
              </w:rPr>
            </w:pPr>
          </w:p>
        </w:tc>
      </w:tr>
      <w:tr w:rsidR="00AB5B04" w:rsidTr="00063283">
        <w:trPr>
          <w:trHeight w:val="511"/>
        </w:trPr>
        <w:tc>
          <w:tcPr>
            <w:tcW w:w="9398" w:type="dxa"/>
            <w:tcBorders>
              <w:top w:val="single" w:sz="4" w:space="0" w:color="auto"/>
              <w:bottom w:val="single" w:sz="4" w:space="0" w:color="auto"/>
            </w:tcBorders>
            <w:shd w:val="clear" w:color="auto" w:fill="auto"/>
          </w:tcPr>
          <w:p w:rsidR="00AB5B04" w:rsidRPr="008939C5" w:rsidRDefault="00AB5B04" w:rsidP="00063283">
            <w:pPr>
              <w:rPr>
                <w:b/>
              </w:rPr>
            </w:pPr>
          </w:p>
        </w:tc>
      </w:tr>
      <w:tr w:rsidR="00AB5B04" w:rsidTr="00063283">
        <w:trPr>
          <w:trHeight w:val="511"/>
        </w:trPr>
        <w:tc>
          <w:tcPr>
            <w:tcW w:w="9398" w:type="dxa"/>
            <w:tcBorders>
              <w:top w:val="single" w:sz="4" w:space="0" w:color="auto"/>
              <w:bottom w:val="single" w:sz="4" w:space="0" w:color="auto"/>
            </w:tcBorders>
            <w:shd w:val="clear" w:color="auto" w:fill="auto"/>
          </w:tcPr>
          <w:p w:rsidR="00AB5B04" w:rsidRPr="008939C5" w:rsidRDefault="00AB5B04" w:rsidP="00063283">
            <w:pPr>
              <w:rPr>
                <w:b/>
              </w:rPr>
            </w:pPr>
          </w:p>
        </w:tc>
      </w:tr>
    </w:tbl>
    <w:p w:rsidR="00AB5B04" w:rsidRDefault="00AB5B04" w:rsidP="00AB5B04">
      <w:r>
        <w:tab/>
      </w:r>
      <w:r>
        <w:tab/>
      </w:r>
      <w:r>
        <w:tab/>
      </w:r>
      <w:r>
        <w:tab/>
      </w:r>
      <w:r>
        <w:tab/>
      </w:r>
      <w:r>
        <w:tab/>
      </w:r>
      <w:r>
        <w:tab/>
      </w:r>
      <w:r>
        <w:tab/>
      </w:r>
      <w:r>
        <w:tab/>
      </w:r>
      <w:r>
        <w:tab/>
        <w:t>(2 marks)</w:t>
      </w:r>
    </w:p>
    <w:p w:rsidR="00AB5B04" w:rsidRDefault="00AB5B04" w:rsidP="00AB5B04"/>
    <w:p w:rsidR="00AB5B04" w:rsidRDefault="00F64C50" w:rsidP="00AB5B04">
      <w:r>
        <w:t>11</w:t>
      </w:r>
      <w:r w:rsidR="00AB5B04">
        <w:t xml:space="preserve">. Discuss two limitations of using plasticine instead of living </w:t>
      </w:r>
      <w:proofErr w:type="spellStart"/>
      <w:r w:rsidR="00AB5B04">
        <w:t>ectotherms</w:t>
      </w:r>
      <w:proofErr w:type="spellEnd"/>
      <w:r w:rsidR="00AB5B04">
        <w:t>.</w:t>
      </w:r>
    </w:p>
    <w:p w:rsidR="00AB5B04" w:rsidRDefault="00AB5B04" w:rsidP="00AB5B04"/>
    <w:tbl>
      <w:tblPr>
        <w:tblW w:w="939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98"/>
      </w:tblGrid>
      <w:tr w:rsidR="00AB5B04" w:rsidTr="00063283">
        <w:trPr>
          <w:trHeight w:val="511"/>
        </w:trPr>
        <w:tc>
          <w:tcPr>
            <w:tcW w:w="9398" w:type="dxa"/>
            <w:shd w:val="clear" w:color="auto" w:fill="auto"/>
          </w:tcPr>
          <w:p w:rsidR="00AB5B04" w:rsidRPr="008939C5" w:rsidRDefault="00AB5B04" w:rsidP="00063283">
            <w:pPr>
              <w:rPr>
                <w:b/>
              </w:rPr>
            </w:pPr>
          </w:p>
        </w:tc>
      </w:tr>
      <w:tr w:rsidR="00AB5B04" w:rsidTr="00063283">
        <w:trPr>
          <w:trHeight w:val="511"/>
        </w:trPr>
        <w:tc>
          <w:tcPr>
            <w:tcW w:w="9398" w:type="dxa"/>
            <w:tcBorders>
              <w:top w:val="single" w:sz="4" w:space="0" w:color="auto"/>
              <w:bottom w:val="single" w:sz="4" w:space="0" w:color="auto"/>
            </w:tcBorders>
            <w:shd w:val="clear" w:color="auto" w:fill="auto"/>
          </w:tcPr>
          <w:p w:rsidR="00AB5B04" w:rsidRPr="008939C5" w:rsidRDefault="00AB5B04" w:rsidP="00063283">
            <w:pPr>
              <w:rPr>
                <w:b/>
              </w:rPr>
            </w:pPr>
          </w:p>
        </w:tc>
      </w:tr>
      <w:tr w:rsidR="00AB5B04" w:rsidTr="00063283">
        <w:trPr>
          <w:trHeight w:val="511"/>
        </w:trPr>
        <w:tc>
          <w:tcPr>
            <w:tcW w:w="9398" w:type="dxa"/>
            <w:tcBorders>
              <w:top w:val="single" w:sz="4" w:space="0" w:color="auto"/>
              <w:bottom w:val="single" w:sz="4" w:space="0" w:color="auto"/>
            </w:tcBorders>
            <w:shd w:val="clear" w:color="auto" w:fill="auto"/>
          </w:tcPr>
          <w:p w:rsidR="00AB5B04" w:rsidRPr="008939C5" w:rsidRDefault="00AB5B04" w:rsidP="00063283">
            <w:pPr>
              <w:rPr>
                <w:b/>
              </w:rPr>
            </w:pPr>
          </w:p>
        </w:tc>
      </w:tr>
    </w:tbl>
    <w:p w:rsidR="00AB5B04" w:rsidRDefault="00AB5B04" w:rsidP="00AB5B04">
      <w:r>
        <w:tab/>
      </w:r>
      <w:r>
        <w:tab/>
      </w:r>
      <w:r>
        <w:tab/>
      </w:r>
      <w:r>
        <w:tab/>
      </w:r>
      <w:r>
        <w:tab/>
      </w:r>
      <w:r>
        <w:tab/>
      </w:r>
      <w:r>
        <w:tab/>
      </w:r>
      <w:r>
        <w:tab/>
      </w:r>
      <w:r>
        <w:tab/>
      </w:r>
      <w:r>
        <w:tab/>
        <w:t>(2 marks)</w:t>
      </w:r>
    </w:p>
    <w:p w:rsidR="00AB5B04" w:rsidRDefault="00AB5B04" w:rsidP="00AB5B04"/>
    <w:p w:rsidR="00AB5B04" w:rsidRDefault="00F64C50" w:rsidP="00AB5B04">
      <w:r>
        <w:t>12</w:t>
      </w:r>
      <w:r w:rsidR="00AB5B04">
        <w:t xml:space="preserve">. How would you expect your results to vary if this investigation were repeated using living </w:t>
      </w:r>
      <w:proofErr w:type="spellStart"/>
      <w:r w:rsidR="00AB5B04">
        <w:t>ectotherms</w:t>
      </w:r>
      <w:proofErr w:type="spellEnd"/>
      <w:r w:rsidR="00AB5B04">
        <w:t>? Explain your answer.</w:t>
      </w:r>
    </w:p>
    <w:p w:rsidR="00AB5B04" w:rsidRDefault="00AB5B04" w:rsidP="00AB5B04"/>
    <w:tbl>
      <w:tblPr>
        <w:tblW w:w="939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98"/>
      </w:tblGrid>
      <w:tr w:rsidR="00AB5B04" w:rsidTr="00063283">
        <w:trPr>
          <w:trHeight w:val="511"/>
        </w:trPr>
        <w:tc>
          <w:tcPr>
            <w:tcW w:w="9398" w:type="dxa"/>
            <w:shd w:val="clear" w:color="auto" w:fill="auto"/>
          </w:tcPr>
          <w:p w:rsidR="00AB5B04" w:rsidRPr="008939C5" w:rsidRDefault="00AB5B04" w:rsidP="00063283">
            <w:pPr>
              <w:rPr>
                <w:b/>
              </w:rPr>
            </w:pPr>
          </w:p>
        </w:tc>
      </w:tr>
      <w:tr w:rsidR="00AB5B04" w:rsidTr="00063283">
        <w:trPr>
          <w:trHeight w:val="511"/>
        </w:trPr>
        <w:tc>
          <w:tcPr>
            <w:tcW w:w="9398" w:type="dxa"/>
            <w:tcBorders>
              <w:top w:val="single" w:sz="4" w:space="0" w:color="auto"/>
              <w:bottom w:val="single" w:sz="4" w:space="0" w:color="auto"/>
            </w:tcBorders>
            <w:shd w:val="clear" w:color="auto" w:fill="auto"/>
          </w:tcPr>
          <w:p w:rsidR="00AB5B04" w:rsidRPr="008939C5" w:rsidRDefault="00AB5B04" w:rsidP="00063283">
            <w:pPr>
              <w:rPr>
                <w:b/>
              </w:rPr>
            </w:pPr>
          </w:p>
        </w:tc>
      </w:tr>
      <w:tr w:rsidR="00AB5B04" w:rsidTr="00063283">
        <w:trPr>
          <w:trHeight w:val="511"/>
        </w:trPr>
        <w:tc>
          <w:tcPr>
            <w:tcW w:w="9398" w:type="dxa"/>
            <w:tcBorders>
              <w:top w:val="single" w:sz="4" w:space="0" w:color="auto"/>
              <w:bottom w:val="single" w:sz="4" w:space="0" w:color="auto"/>
            </w:tcBorders>
            <w:shd w:val="clear" w:color="auto" w:fill="auto"/>
          </w:tcPr>
          <w:p w:rsidR="00AB5B04" w:rsidRPr="008939C5" w:rsidRDefault="00AB5B04" w:rsidP="00063283">
            <w:pPr>
              <w:rPr>
                <w:b/>
              </w:rPr>
            </w:pPr>
          </w:p>
        </w:tc>
      </w:tr>
    </w:tbl>
    <w:p w:rsidR="00AB5B04" w:rsidRDefault="00AB5B04" w:rsidP="00AB5B04">
      <w:r>
        <w:tab/>
      </w:r>
      <w:r>
        <w:tab/>
      </w:r>
      <w:r>
        <w:tab/>
      </w:r>
      <w:r>
        <w:tab/>
      </w:r>
      <w:r>
        <w:tab/>
      </w:r>
      <w:r>
        <w:tab/>
      </w:r>
      <w:r>
        <w:tab/>
      </w:r>
      <w:r>
        <w:tab/>
      </w:r>
      <w:r>
        <w:tab/>
      </w:r>
      <w:r>
        <w:tab/>
        <w:t>(2 marks)</w:t>
      </w:r>
    </w:p>
    <w:p w:rsidR="00AB5B04" w:rsidRDefault="00F64C50" w:rsidP="00581235">
      <w:r>
        <w:t xml:space="preserve">13. </w:t>
      </w:r>
      <w:r w:rsidR="00AB5B04">
        <w:t>Were your results reliable? Explain your answer.</w:t>
      </w:r>
      <w:r w:rsidR="00AB5B04">
        <w:tab/>
      </w:r>
    </w:p>
    <w:p w:rsidR="00AB5B04" w:rsidRDefault="00AB5B04" w:rsidP="00AB5B04"/>
    <w:tbl>
      <w:tblPr>
        <w:tblW w:w="939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98"/>
      </w:tblGrid>
      <w:tr w:rsidR="00AB5B04" w:rsidTr="00063283">
        <w:trPr>
          <w:trHeight w:val="511"/>
        </w:trPr>
        <w:tc>
          <w:tcPr>
            <w:tcW w:w="9398" w:type="dxa"/>
            <w:shd w:val="clear" w:color="auto" w:fill="auto"/>
          </w:tcPr>
          <w:p w:rsidR="00AB5B04" w:rsidRPr="008939C5" w:rsidRDefault="00AB5B04" w:rsidP="00063283">
            <w:pPr>
              <w:rPr>
                <w:b/>
              </w:rPr>
            </w:pPr>
          </w:p>
        </w:tc>
      </w:tr>
      <w:tr w:rsidR="00AB5B04" w:rsidTr="00063283">
        <w:trPr>
          <w:trHeight w:val="511"/>
        </w:trPr>
        <w:tc>
          <w:tcPr>
            <w:tcW w:w="9398" w:type="dxa"/>
            <w:tcBorders>
              <w:top w:val="single" w:sz="4" w:space="0" w:color="auto"/>
              <w:bottom w:val="single" w:sz="4" w:space="0" w:color="auto"/>
            </w:tcBorders>
            <w:shd w:val="clear" w:color="auto" w:fill="auto"/>
          </w:tcPr>
          <w:p w:rsidR="00AB5B04" w:rsidRPr="008939C5" w:rsidRDefault="00AB5B04" w:rsidP="00063283">
            <w:pPr>
              <w:rPr>
                <w:b/>
              </w:rPr>
            </w:pPr>
          </w:p>
        </w:tc>
      </w:tr>
      <w:tr w:rsidR="00AB5B04" w:rsidTr="00063283">
        <w:trPr>
          <w:trHeight w:val="511"/>
        </w:trPr>
        <w:tc>
          <w:tcPr>
            <w:tcW w:w="9398" w:type="dxa"/>
            <w:tcBorders>
              <w:top w:val="single" w:sz="4" w:space="0" w:color="auto"/>
              <w:bottom w:val="single" w:sz="4" w:space="0" w:color="auto"/>
            </w:tcBorders>
            <w:shd w:val="clear" w:color="auto" w:fill="auto"/>
          </w:tcPr>
          <w:p w:rsidR="00AB5B04" w:rsidRPr="008939C5" w:rsidRDefault="00AB5B04" w:rsidP="00063283">
            <w:pPr>
              <w:rPr>
                <w:b/>
              </w:rPr>
            </w:pPr>
          </w:p>
        </w:tc>
      </w:tr>
    </w:tbl>
    <w:p w:rsidR="00AB5B04" w:rsidRDefault="00AB5B04" w:rsidP="00AB5B04">
      <w:r>
        <w:tab/>
      </w:r>
      <w:r>
        <w:tab/>
      </w:r>
      <w:r>
        <w:tab/>
      </w:r>
      <w:r>
        <w:tab/>
      </w:r>
      <w:r>
        <w:tab/>
      </w:r>
      <w:r>
        <w:tab/>
      </w:r>
      <w:r>
        <w:tab/>
      </w:r>
      <w:r>
        <w:tab/>
      </w:r>
      <w:r>
        <w:tab/>
      </w:r>
      <w:r>
        <w:tab/>
        <w:t>(2 marks)</w:t>
      </w:r>
    </w:p>
    <w:p w:rsidR="00AB5B04" w:rsidRDefault="00AB5B04" w:rsidP="00581235"/>
    <w:p w:rsidR="00AB5B04" w:rsidRDefault="00F64C50" w:rsidP="00581235">
      <w:r>
        <w:t xml:space="preserve">14. </w:t>
      </w:r>
      <w:r w:rsidR="00AB5B04">
        <w:t>Were your results valid? Explain your answer.</w:t>
      </w:r>
    </w:p>
    <w:p w:rsidR="00AB5B04" w:rsidRDefault="00AB5B04" w:rsidP="00AB5B04"/>
    <w:tbl>
      <w:tblPr>
        <w:tblW w:w="939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98"/>
      </w:tblGrid>
      <w:tr w:rsidR="00AB5B04" w:rsidTr="00063283">
        <w:trPr>
          <w:trHeight w:val="511"/>
        </w:trPr>
        <w:tc>
          <w:tcPr>
            <w:tcW w:w="9398" w:type="dxa"/>
            <w:shd w:val="clear" w:color="auto" w:fill="auto"/>
          </w:tcPr>
          <w:p w:rsidR="00AB5B04" w:rsidRPr="008939C5" w:rsidRDefault="00AB5B04" w:rsidP="00063283">
            <w:pPr>
              <w:rPr>
                <w:b/>
              </w:rPr>
            </w:pPr>
          </w:p>
        </w:tc>
      </w:tr>
      <w:tr w:rsidR="00AB5B04" w:rsidTr="00063283">
        <w:trPr>
          <w:trHeight w:val="511"/>
        </w:trPr>
        <w:tc>
          <w:tcPr>
            <w:tcW w:w="9398" w:type="dxa"/>
            <w:tcBorders>
              <w:top w:val="single" w:sz="4" w:space="0" w:color="auto"/>
              <w:bottom w:val="single" w:sz="4" w:space="0" w:color="auto"/>
            </w:tcBorders>
            <w:shd w:val="clear" w:color="auto" w:fill="auto"/>
          </w:tcPr>
          <w:p w:rsidR="00AB5B04" w:rsidRPr="008939C5" w:rsidRDefault="00AB5B04" w:rsidP="00063283">
            <w:pPr>
              <w:rPr>
                <w:b/>
              </w:rPr>
            </w:pPr>
          </w:p>
        </w:tc>
      </w:tr>
      <w:tr w:rsidR="00AB5B04" w:rsidTr="00063283">
        <w:trPr>
          <w:trHeight w:val="511"/>
        </w:trPr>
        <w:tc>
          <w:tcPr>
            <w:tcW w:w="9398" w:type="dxa"/>
            <w:tcBorders>
              <w:top w:val="single" w:sz="4" w:space="0" w:color="auto"/>
              <w:bottom w:val="single" w:sz="4" w:space="0" w:color="auto"/>
            </w:tcBorders>
            <w:shd w:val="clear" w:color="auto" w:fill="auto"/>
          </w:tcPr>
          <w:p w:rsidR="00AB5B04" w:rsidRPr="008939C5" w:rsidRDefault="00AB5B04" w:rsidP="00063283">
            <w:pPr>
              <w:rPr>
                <w:b/>
              </w:rPr>
            </w:pPr>
          </w:p>
        </w:tc>
      </w:tr>
    </w:tbl>
    <w:p w:rsidR="00AB5B04" w:rsidRDefault="00AB5B04" w:rsidP="00AB5B04">
      <w:r>
        <w:tab/>
      </w:r>
      <w:r>
        <w:tab/>
      </w:r>
      <w:r>
        <w:tab/>
      </w:r>
      <w:r>
        <w:tab/>
      </w:r>
      <w:r>
        <w:tab/>
      </w:r>
      <w:r>
        <w:tab/>
      </w:r>
      <w:r>
        <w:tab/>
      </w:r>
      <w:r>
        <w:tab/>
      </w:r>
      <w:r>
        <w:tab/>
      </w:r>
      <w:r>
        <w:tab/>
        <w:t>(2 marks)</w:t>
      </w:r>
    </w:p>
    <w:p w:rsidR="00AB5B04" w:rsidRDefault="00AB5B04" w:rsidP="00581235"/>
    <w:p w:rsidR="0051477B" w:rsidRDefault="0051477B" w:rsidP="00581235">
      <w:r>
        <w:t>Consider the following second hand data about Potoroos.</w:t>
      </w:r>
    </w:p>
    <w:p w:rsidR="0051477B" w:rsidRDefault="0051477B" w:rsidP="00581235"/>
    <w:p w:rsidR="0051477B" w:rsidRDefault="00B45ED1" w:rsidP="00581235">
      <w:r>
        <w:t xml:space="preserve">15.   </w:t>
      </w:r>
      <w:r w:rsidR="00033CF3">
        <w:t xml:space="preserve">One area of the Adelie Penguin’s body surface that is not well insulated is its feet. This could be a problem for a bird that spends a lot of time standing on ice or immersed in icy water. </w:t>
      </w:r>
    </w:p>
    <w:p w:rsidR="00033CF3" w:rsidRDefault="00033CF3" w:rsidP="00581235">
      <w:r>
        <w:t>A</w:t>
      </w:r>
      <w:r w:rsidR="005A4C24">
        <w:t>n</w:t>
      </w:r>
      <w:r>
        <w:t xml:space="preserve"> investigation was carried out to try and determine the </w:t>
      </w:r>
      <w:r w:rsidR="005A4C24">
        <w:t>mechanisms that enable</w:t>
      </w:r>
      <w:r>
        <w:t xml:space="preserve"> the penguin to tolerate such cold conditions around its feet. Under </w:t>
      </w:r>
      <w:r w:rsidR="005A4C24">
        <w:t>laboratory</w:t>
      </w:r>
      <w:r>
        <w:t xml:space="preserve"> c</w:t>
      </w:r>
      <w:r w:rsidR="005A4C24">
        <w:t>onditions in an Antarctic resear</w:t>
      </w:r>
      <w:r>
        <w:t>ch station, a penguin was connected to two continuous temperature sensors. One measured the temperature in a foot and the other measured core body temperature. The penguin was made to stand in icy sea water at -1.5°C. After 90 minutes, the foot was injected with a substance that causes the muscles in the wall of the blood vessels to relax. The results of this investigation are shown below.</w:t>
      </w:r>
    </w:p>
    <w:p w:rsidR="005A4C24" w:rsidRDefault="005A4C24" w:rsidP="00581235"/>
    <w:p w:rsidR="005A4C24" w:rsidRDefault="005A4C24" w:rsidP="00581235">
      <w:r>
        <w:rPr>
          <w:noProof/>
          <w:lang w:eastAsia="en-AU"/>
        </w:rPr>
        <mc:AlternateContent>
          <mc:Choice Requires="wps">
            <w:drawing>
              <wp:anchor distT="0" distB="0" distL="114300" distR="114300" simplePos="0" relativeHeight="251663360" behindDoc="0" locked="0" layoutInCell="1" allowOverlap="1" wp14:anchorId="7DEF9E0E" wp14:editId="6C8F72FF">
                <wp:simplePos x="0" y="0"/>
                <wp:positionH relativeFrom="column">
                  <wp:posOffset>-259715</wp:posOffset>
                </wp:positionH>
                <wp:positionV relativeFrom="paragraph">
                  <wp:posOffset>162560</wp:posOffset>
                </wp:positionV>
                <wp:extent cx="266065" cy="1097280"/>
                <wp:effectExtent l="0" t="0" r="19685" b="26670"/>
                <wp:wrapNone/>
                <wp:docPr id="6" name="Text Box 6"/>
                <wp:cNvGraphicFramePr/>
                <a:graphic xmlns:a="http://schemas.openxmlformats.org/drawingml/2006/main">
                  <a:graphicData uri="http://schemas.microsoft.com/office/word/2010/wordprocessingShape">
                    <wps:wsp>
                      <wps:cNvSpPr txBox="1"/>
                      <wps:spPr>
                        <a:xfrm>
                          <a:off x="0" y="0"/>
                          <a:ext cx="266065" cy="10972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82926" w:rsidRPr="001E3B7B" w:rsidRDefault="00782926" w:rsidP="005A4C24">
                            <w:pPr>
                              <w:rPr>
                                <w:rFonts w:ascii="Helvetica" w:hAnsi="Helvetica"/>
                                <w:sz w:val="12"/>
                              </w:rPr>
                            </w:pPr>
                            <w:r w:rsidRPr="001E3B7B">
                              <w:rPr>
                                <w:rFonts w:ascii="Helvetica" w:hAnsi="Helvetica"/>
                                <w:sz w:val="12"/>
                              </w:rPr>
                              <w:t>Core Body Temperature (°C)</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0.45pt;margin-top:12.8pt;width:20.95pt;height:8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" fillcolor="white [3201]" strokecolor="white [3212]" strokeweight=".5pt">
                <v:textbox style="layout-flow:vertical;mso-layout-flow-alt:bottom-to-top">
                  <w:txbxContent>
                    <w:p w:rsidR="00782926" w:rsidRPr="001E3B7B" w:rsidRDefault="00782926" w:rsidP="005A4C24">
                      <w:pPr>
                        <w:rPr>
                          <w:rFonts w:ascii="Helvetica" w:hAnsi="Helvetica"/>
                          <w:sz w:val="12"/>
                        </w:rPr>
                      </w:pPr>
                      <w:r w:rsidRPr="001E3B7B">
                        <w:rPr>
                          <w:rFonts w:ascii="Helvetica" w:hAnsi="Helvetica"/>
                          <w:sz w:val="12"/>
                        </w:rPr>
                        <w:t>Core Body Temperature (°C)</w:t>
                      </w:r>
                    </w:p>
                  </w:txbxContent>
                </v:textbox>
              </v:shape>
            </w:pict>
          </mc:Fallback>
        </mc:AlternateContent>
      </w:r>
    </w:p>
    <w:p w:rsidR="005A4C24" w:rsidRDefault="005A4C24" w:rsidP="00581235">
      <w:r>
        <w:rPr>
          <w:noProof/>
          <w:lang w:eastAsia="en-AU"/>
        </w:rPr>
        <w:drawing>
          <wp:inline distT="0" distB="0" distL="0" distR="0" wp14:anchorId="19A32349" wp14:editId="228D58E6">
            <wp:extent cx="5656074" cy="130336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59515" cy="1304155"/>
                    </a:xfrm>
                    <a:prstGeom prst="rect">
                      <a:avLst/>
                    </a:prstGeom>
                  </pic:spPr>
                </pic:pic>
              </a:graphicData>
            </a:graphic>
          </wp:inline>
        </w:drawing>
      </w:r>
    </w:p>
    <w:p w:rsidR="005A4C24" w:rsidRDefault="005A4C24" w:rsidP="00581235"/>
    <w:p w:rsidR="00033CF3" w:rsidRDefault="00033CF3" w:rsidP="00581235"/>
    <w:p w:rsidR="005A4C24" w:rsidRDefault="005A4C24" w:rsidP="00581235">
      <w:r>
        <w:rPr>
          <w:noProof/>
          <w:lang w:eastAsia="en-AU"/>
        </w:rPr>
        <w:drawing>
          <wp:inline distT="0" distB="0" distL="0" distR="0" wp14:anchorId="4EE43236" wp14:editId="5ACE4BD6">
            <wp:extent cx="5453104" cy="23337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BEBA8EAE-BF5A-486C-A8C5-ECC9F3942E4B}">
                          <a14:imgProps xmlns:a14="http://schemas.microsoft.com/office/drawing/2010/main">
                            <a14:imgLayer r:embed="rId12">
                              <a14:imgEffect>
                                <a14:brightnessContrast contrast="-40000"/>
                              </a14:imgEffect>
                            </a14:imgLayer>
                          </a14:imgProps>
                        </a:ext>
                      </a:extLst>
                    </a:blip>
                    <a:srcRect t="3218"/>
                    <a:stretch/>
                  </pic:blipFill>
                  <pic:spPr bwMode="auto">
                    <a:xfrm>
                      <a:off x="0" y="0"/>
                      <a:ext cx="5452535" cy="2333524"/>
                    </a:xfrm>
                    <a:prstGeom prst="rect">
                      <a:avLst/>
                    </a:prstGeom>
                    <a:ln>
                      <a:noFill/>
                    </a:ln>
                    <a:extLst>
                      <a:ext uri="{53640926-AAD7-44D8-BBD7-CCE9431645EC}">
                        <a14:shadowObscured xmlns:a14="http://schemas.microsoft.com/office/drawing/2010/main"/>
                      </a:ext>
                    </a:extLst>
                  </pic:spPr>
                </pic:pic>
              </a:graphicData>
            </a:graphic>
          </wp:inline>
        </w:drawing>
      </w:r>
    </w:p>
    <w:p w:rsidR="005A4C24" w:rsidRDefault="005A4C24" w:rsidP="00581235"/>
    <w:p w:rsidR="005A4C24" w:rsidRDefault="005A4C24" w:rsidP="00581235"/>
    <w:p w:rsidR="005A4C24" w:rsidRDefault="005A4C24" w:rsidP="00581235"/>
    <w:p w:rsidR="005A4C24" w:rsidRDefault="005A4C24" w:rsidP="00581235"/>
    <w:p w:rsidR="005A4C24" w:rsidRDefault="005A4C24" w:rsidP="00581235"/>
    <w:p w:rsidR="00033CF3" w:rsidRDefault="00033CF3" w:rsidP="00033CF3">
      <w:pPr>
        <w:pStyle w:val="ListParagraph"/>
        <w:numPr>
          <w:ilvl w:val="0"/>
          <w:numId w:val="3"/>
        </w:numPr>
      </w:pPr>
      <w:r>
        <w:t>From the information provided in the graph above, explain how the Adelie penguin normally reduces heat loss from its feet.</w:t>
      </w:r>
    </w:p>
    <w:p w:rsidR="00033CF3" w:rsidRDefault="00033CF3" w:rsidP="00033CF3">
      <w:pPr>
        <w:pStyle w:val="ListParagraph"/>
      </w:pPr>
    </w:p>
    <w:tbl>
      <w:tblPr>
        <w:tblW w:w="939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98"/>
      </w:tblGrid>
      <w:tr w:rsidR="00033CF3" w:rsidTr="00782926">
        <w:trPr>
          <w:trHeight w:val="511"/>
        </w:trPr>
        <w:tc>
          <w:tcPr>
            <w:tcW w:w="9398" w:type="dxa"/>
            <w:shd w:val="clear" w:color="auto" w:fill="auto"/>
          </w:tcPr>
          <w:p w:rsidR="00033CF3" w:rsidRPr="008939C5" w:rsidRDefault="00033CF3" w:rsidP="00782926">
            <w:pPr>
              <w:rPr>
                <w:b/>
              </w:rPr>
            </w:pPr>
          </w:p>
        </w:tc>
      </w:tr>
      <w:tr w:rsidR="00033CF3" w:rsidTr="00782926">
        <w:trPr>
          <w:trHeight w:val="511"/>
        </w:trPr>
        <w:tc>
          <w:tcPr>
            <w:tcW w:w="9398" w:type="dxa"/>
            <w:tcBorders>
              <w:top w:val="single" w:sz="4" w:space="0" w:color="auto"/>
              <w:bottom w:val="single" w:sz="4" w:space="0" w:color="auto"/>
            </w:tcBorders>
            <w:shd w:val="clear" w:color="auto" w:fill="auto"/>
          </w:tcPr>
          <w:p w:rsidR="00033CF3" w:rsidRPr="008939C5" w:rsidRDefault="00033CF3" w:rsidP="00782926">
            <w:pPr>
              <w:rPr>
                <w:b/>
              </w:rPr>
            </w:pPr>
          </w:p>
        </w:tc>
      </w:tr>
      <w:tr w:rsidR="00904A5C" w:rsidTr="00782926">
        <w:trPr>
          <w:trHeight w:val="511"/>
        </w:trPr>
        <w:tc>
          <w:tcPr>
            <w:tcW w:w="9398" w:type="dxa"/>
            <w:tcBorders>
              <w:top w:val="single" w:sz="4" w:space="0" w:color="auto"/>
              <w:bottom w:val="single" w:sz="4" w:space="0" w:color="auto"/>
            </w:tcBorders>
            <w:shd w:val="clear" w:color="auto" w:fill="auto"/>
          </w:tcPr>
          <w:p w:rsidR="00904A5C" w:rsidRPr="008939C5" w:rsidRDefault="00904A5C" w:rsidP="00782926">
            <w:pPr>
              <w:rPr>
                <w:b/>
              </w:rPr>
            </w:pPr>
          </w:p>
        </w:tc>
      </w:tr>
      <w:tr w:rsidR="00904A5C" w:rsidTr="00782926">
        <w:trPr>
          <w:trHeight w:val="511"/>
        </w:trPr>
        <w:tc>
          <w:tcPr>
            <w:tcW w:w="9398" w:type="dxa"/>
            <w:tcBorders>
              <w:top w:val="single" w:sz="4" w:space="0" w:color="auto"/>
              <w:bottom w:val="single" w:sz="4" w:space="0" w:color="auto"/>
            </w:tcBorders>
            <w:shd w:val="clear" w:color="auto" w:fill="auto"/>
          </w:tcPr>
          <w:p w:rsidR="00904A5C" w:rsidRPr="008939C5" w:rsidRDefault="00904A5C" w:rsidP="00782926">
            <w:pPr>
              <w:rPr>
                <w:b/>
              </w:rPr>
            </w:pPr>
          </w:p>
        </w:tc>
      </w:tr>
    </w:tbl>
    <w:p w:rsidR="00033CF3" w:rsidRDefault="00033CF3" w:rsidP="00033CF3">
      <w:r>
        <w:tab/>
      </w:r>
      <w:r>
        <w:tab/>
      </w:r>
      <w:r>
        <w:tab/>
      </w:r>
      <w:r>
        <w:tab/>
      </w:r>
      <w:r>
        <w:tab/>
      </w:r>
      <w:r>
        <w:tab/>
      </w:r>
      <w:r>
        <w:tab/>
      </w:r>
      <w:r>
        <w:tab/>
      </w:r>
      <w:r>
        <w:tab/>
      </w:r>
      <w:r>
        <w:tab/>
        <w:t>(3 marks)</w:t>
      </w:r>
    </w:p>
    <w:p w:rsidR="00033CF3" w:rsidRDefault="00033CF3" w:rsidP="00033CF3"/>
    <w:p w:rsidR="00033CF3" w:rsidRDefault="00033CF3" w:rsidP="00033CF3">
      <w:pPr>
        <w:pStyle w:val="ListParagraph"/>
        <w:numPr>
          <w:ilvl w:val="0"/>
          <w:numId w:val="3"/>
        </w:numPr>
      </w:pPr>
      <w:r>
        <w:t>The rate of heat loss changed after the injection of the muscle relaxant. Describe the sequence of events caused by the injection. Discuss both the changes in the foot and in the body.</w:t>
      </w:r>
    </w:p>
    <w:p w:rsidR="00033CF3" w:rsidRDefault="00033CF3" w:rsidP="00033CF3"/>
    <w:tbl>
      <w:tblPr>
        <w:tblW w:w="939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98"/>
      </w:tblGrid>
      <w:tr w:rsidR="00033CF3" w:rsidTr="00782926">
        <w:trPr>
          <w:trHeight w:val="511"/>
        </w:trPr>
        <w:tc>
          <w:tcPr>
            <w:tcW w:w="9398" w:type="dxa"/>
            <w:shd w:val="clear" w:color="auto" w:fill="auto"/>
          </w:tcPr>
          <w:p w:rsidR="00033CF3" w:rsidRPr="008939C5" w:rsidRDefault="00033CF3" w:rsidP="00782926">
            <w:pPr>
              <w:rPr>
                <w:b/>
              </w:rPr>
            </w:pPr>
          </w:p>
        </w:tc>
      </w:tr>
      <w:tr w:rsidR="00033CF3" w:rsidTr="00782926">
        <w:trPr>
          <w:trHeight w:val="511"/>
        </w:trPr>
        <w:tc>
          <w:tcPr>
            <w:tcW w:w="9398" w:type="dxa"/>
            <w:tcBorders>
              <w:top w:val="single" w:sz="4" w:space="0" w:color="auto"/>
              <w:bottom w:val="single" w:sz="4" w:space="0" w:color="auto"/>
            </w:tcBorders>
            <w:shd w:val="clear" w:color="auto" w:fill="auto"/>
          </w:tcPr>
          <w:p w:rsidR="00033CF3" w:rsidRPr="008939C5" w:rsidRDefault="00033CF3" w:rsidP="00782926">
            <w:pPr>
              <w:rPr>
                <w:b/>
              </w:rPr>
            </w:pPr>
          </w:p>
        </w:tc>
      </w:tr>
      <w:tr w:rsidR="00904A5C" w:rsidTr="00782926">
        <w:trPr>
          <w:trHeight w:val="511"/>
        </w:trPr>
        <w:tc>
          <w:tcPr>
            <w:tcW w:w="9398" w:type="dxa"/>
            <w:tcBorders>
              <w:top w:val="single" w:sz="4" w:space="0" w:color="auto"/>
              <w:bottom w:val="single" w:sz="4" w:space="0" w:color="auto"/>
            </w:tcBorders>
            <w:shd w:val="clear" w:color="auto" w:fill="auto"/>
          </w:tcPr>
          <w:p w:rsidR="00904A5C" w:rsidRPr="008939C5" w:rsidRDefault="00904A5C" w:rsidP="00782926">
            <w:pPr>
              <w:rPr>
                <w:b/>
              </w:rPr>
            </w:pPr>
          </w:p>
        </w:tc>
      </w:tr>
      <w:tr w:rsidR="00904A5C" w:rsidTr="00782926">
        <w:trPr>
          <w:trHeight w:val="511"/>
        </w:trPr>
        <w:tc>
          <w:tcPr>
            <w:tcW w:w="9398" w:type="dxa"/>
            <w:tcBorders>
              <w:top w:val="single" w:sz="4" w:space="0" w:color="auto"/>
              <w:bottom w:val="single" w:sz="4" w:space="0" w:color="auto"/>
            </w:tcBorders>
            <w:shd w:val="clear" w:color="auto" w:fill="auto"/>
          </w:tcPr>
          <w:p w:rsidR="00904A5C" w:rsidRPr="008939C5" w:rsidRDefault="00904A5C" w:rsidP="00782926">
            <w:pPr>
              <w:rPr>
                <w:b/>
              </w:rPr>
            </w:pPr>
          </w:p>
        </w:tc>
      </w:tr>
      <w:tr w:rsidR="00904A5C" w:rsidTr="00782926">
        <w:trPr>
          <w:trHeight w:val="511"/>
        </w:trPr>
        <w:tc>
          <w:tcPr>
            <w:tcW w:w="9398" w:type="dxa"/>
            <w:tcBorders>
              <w:top w:val="single" w:sz="4" w:space="0" w:color="auto"/>
              <w:bottom w:val="single" w:sz="4" w:space="0" w:color="auto"/>
            </w:tcBorders>
            <w:shd w:val="clear" w:color="auto" w:fill="auto"/>
          </w:tcPr>
          <w:p w:rsidR="00904A5C" w:rsidRPr="008939C5" w:rsidRDefault="00904A5C" w:rsidP="00782926">
            <w:pPr>
              <w:rPr>
                <w:b/>
              </w:rPr>
            </w:pPr>
          </w:p>
        </w:tc>
      </w:tr>
      <w:tr w:rsidR="00904A5C" w:rsidTr="00782926">
        <w:trPr>
          <w:trHeight w:val="511"/>
        </w:trPr>
        <w:tc>
          <w:tcPr>
            <w:tcW w:w="9398" w:type="dxa"/>
            <w:tcBorders>
              <w:top w:val="single" w:sz="4" w:space="0" w:color="auto"/>
              <w:bottom w:val="single" w:sz="4" w:space="0" w:color="auto"/>
            </w:tcBorders>
            <w:shd w:val="clear" w:color="auto" w:fill="auto"/>
          </w:tcPr>
          <w:p w:rsidR="00904A5C" w:rsidRPr="008939C5" w:rsidRDefault="00904A5C" w:rsidP="00782926">
            <w:pPr>
              <w:rPr>
                <w:b/>
              </w:rPr>
            </w:pPr>
          </w:p>
        </w:tc>
      </w:tr>
    </w:tbl>
    <w:p w:rsidR="00033CF3" w:rsidRDefault="00033CF3" w:rsidP="00033CF3">
      <w:r>
        <w:t xml:space="preserve"> </w:t>
      </w:r>
      <w:r>
        <w:tab/>
      </w:r>
      <w:r>
        <w:tab/>
      </w:r>
      <w:r>
        <w:tab/>
      </w:r>
      <w:r>
        <w:tab/>
      </w:r>
      <w:r>
        <w:tab/>
      </w:r>
      <w:r>
        <w:tab/>
      </w:r>
      <w:r>
        <w:tab/>
      </w:r>
      <w:r>
        <w:tab/>
      </w:r>
      <w:r>
        <w:tab/>
      </w:r>
      <w:r>
        <w:tab/>
        <w:t>(4 marks)</w:t>
      </w:r>
    </w:p>
    <w:sectPr w:rsidR="00033CF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705BD"/>
    <w:multiLevelType w:val="hybridMultilevel"/>
    <w:tmpl w:val="F7B0C9F2"/>
    <w:lvl w:ilvl="0" w:tplc="3A0EB930">
      <w:start w:val="3"/>
      <w:numFmt w:val="bullet"/>
      <w:lvlText w:val="-"/>
      <w:lvlJc w:val="left"/>
      <w:pPr>
        <w:ind w:left="720" w:hanging="360"/>
      </w:pPr>
      <w:rPr>
        <w:rFonts w:ascii="Times New Roman" w:eastAsia="MS Mincho"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0D50EC3"/>
    <w:multiLevelType w:val="hybridMultilevel"/>
    <w:tmpl w:val="5AE443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DED45DE"/>
    <w:multiLevelType w:val="hybridMultilevel"/>
    <w:tmpl w:val="12A82F4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436"/>
    <w:rsid w:val="000178F1"/>
    <w:rsid w:val="00033CF3"/>
    <w:rsid w:val="00063283"/>
    <w:rsid w:val="000E3063"/>
    <w:rsid w:val="00136FBC"/>
    <w:rsid w:val="00261BD5"/>
    <w:rsid w:val="00263413"/>
    <w:rsid w:val="00321F3A"/>
    <w:rsid w:val="003B4436"/>
    <w:rsid w:val="0051477B"/>
    <w:rsid w:val="00581235"/>
    <w:rsid w:val="005A4C24"/>
    <w:rsid w:val="005C431D"/>
    <w:rsid w:val="00612A1B"/>
    <w:rsid w:val="006312B3"/>
    <w:rsid w:val="006D68CD"/>
    <w:rsid w:val="00730D5B"/>
    <w:rsid w:val="00782926"/>
    <w:rsid w:val="007C200A"/>
    <w:rsid w:val="007E2388"/>
    <w:rsid w:val="00815657"/>
    <w:rsid w:val="008939C5"/>
    <w:rsid w:val="00904A5C"/>
    <w:rsid w:val="009943A8"/>
    <w:rsid w:val="009A6F69"/>
    <w:rsid w:val="00AB5B04"/>
    <w:rsid w:val="00B10409"/>
    <w:rsid w:val="00B16659"/>
    <w:rsid w:val="00B45ED1"/>
    <w:rsid w:val="00B9246C"/>
    <w:rsid w:val="00BE3444"/>
    <w:rsid w:val="00DE53F5"/>
    <w:rsid w:val="00E87C7C"/>
    <w:rsid w:val="00F05CD6"/>
    <w:rsid w:val="00F64C5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4436"/>
    <w:rPr>
      <w:rFonts w:eastAsia="MS Mincho"/>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2B3"/>
    <w:pPr>
      <w:ind w:left="720"/>
      <w:contextualSpacing/>
    </w:pPr>
  </w:style>
  <w:style w:type="paragraph" w:styleId="BalloonText">
    <w:name w:val="Balloon Text"/>
    <w:basedOn w:val="Normal"/>
    <w:link w:val="BalloonTextChar"/>
    <w:rsid w:val="00581235"/>
    <w:rPr>
      <w:rFonts w:ascii="Tahoma" w:hAnsi="Tahoma" w:cs="Tahoma"/>
      <w:sz w:val="16"/>
      <w:szCs w:val="16"/>
    </w:rPr>
  </w:style>
  <w:style w:type="character" w:customStyle="1" w:styleId="BalloonTextChar">
    <w:name w:val="Balloon Text Char"/>
    <w:basedOn w:val="DefaultParagraphFont"/>
    <w:link w:val="BalloonText"/>
    <w:rsid w:val="00581235"/>
    <w:rPr>
      <w:rFonts w:ascii="Tahoma" w:eastAsia="MS Mincho" w:hAnsi="Tahoma" w:cs="Tahoma"/>
      <w:sz w:val="16"/>
      <w:szCs w:val="16"/>
      <w:lang w:eastAsia="ja-JP"/>
    </w:rPr>
  </w:style>
  <w:style w:type="table" w:styleId="TableGrid">
    <w:name w:val="Table Grid"/>
    <w:basedOn w:val="TableNormal"/>
    <w:rsid w:val="00DE53F5"/>
    <w:rPr>
      <w:rFonts w:asciiTheme="minorHAnsi" w:hAnsiTheme="minorHAnsi" w:cstheme="minorBidi"/>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4436"/>
    <w:rPr>
      <w:rFonts w:eastAsia="MS Mincho"/>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2B3"/>
    <w:pPr>
      <w:ind w:left="720"/>
      <w:contextualSpacing/>
    </w:pPr>
  </w:style>
  <w:style w:type="paragraph" w:styleId="BalloonText">
    <w:name w:val="Balloon Text"/>
    <w:basedOn w:val="Normal"/>
    <w:link w:val="BalloonTextChar"/>
    <w:rsid w:val="00581235"/>
    <w:rPr>
      <w:rFonts w:ascii="Tahoma" w:hAnsi="Tahoma" w:cs="Tahoma"/>
      <w:sz w:val="16"/>
      <w:szCs w:val="16"/>
    </w:rPr>
  </w:style>
  <w:style w:type="character" w:customStyle="1" w:styleId="BalloonTextChar">
    <w:name w:val="Balloon Text Char"/>
    <w:basedOn w:val="DefaultParagraphFont"/>
    <w:link w:val="BalloonText"/>
    <w:rsid w:val="00581235"/>
    <w:rPr>
      <w:rFonts w:ascii="Tahoma" w:eastAsia="MS Mincho" w:hAnsi="Tahoma" w:cs="Tahoma"/>
      <w:sz w:val="16"/>
      <w:szCs w:val="16"/>
      <w:lang w:eastAsia="ja-JP"/>
    </w:rPr>
  </w:style>
  <w:style w:type="table" w:styleId="TableGrid">
    <w:name w:val="Table Grid"/>
    <w:basedOn w:val="TableNormal"/>
    <w:rsid w:val="00DE53F5"/>
    <w:rPr>
      <w:rFonts w:asciiTheme="minorHAnsi" w:hAnsiTheme="minorHAnsi" w:cstheme="minorBidi"/>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iff"/><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7656B942</Template>
  <TotalTime>18</TotalTime>
  <Pages>8</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ROBINSON Stephanie</cp:lastModifiedBy>
  <cp:revision>3</cp:revision>
  <cp:lastPrinted>2017-06-25T23:51:00Z</cp:lastPrinted>
  <dcterms:created xsi:type="dcterms:W3CDTF">2017-06-25T23:45:00Z</dcterms:created>
  <dcterms:modified xsi:type="dcterms:W3CDTF">2017-06-26T00:03:00Z</dcterms:modified>
</cp:coreProperties>
</file>