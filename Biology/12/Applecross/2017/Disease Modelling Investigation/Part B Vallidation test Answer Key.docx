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96" w:rsidRDefault="00001896" w:rsidP="00001896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20EF12FC">
            <wp:simplePos x="0" y="0"/>
            <wp:positionH relativeFrom="column">
              <wp:posOffset>-22860</wp:posOffset>
            </wp:positionH>
            <wp:positionV relativeFrom="paragraph">
              <wp:posOffset>-182879</wp:posOffset>
            </wp:positionV>
            <wp:extent cx="1515110" cy="937260"/>
            <wp:effectExtent l="0" t="0" r="889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</w:rPr>
        <w:t>Year 12 Biology</w:t>
      </w:r>
    </w:p>
    <w:p w:rsidR="00001896" w:rsidRDefault="00001896" w:rsidP="00001896">
      <w:pPr>
        <w:spacing w:after="0" w:line="240" w:lineRule="auto"/>
        <w:ind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Modelling Disease Outbreak</w:t>
      </w:r>
    </w:p>
    <w:p w:rsidR="00001896" w:rsidRDefault="00001896" w:rsidP="00001896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784AF3">
        <w:rPr>
          <w:b/>
          <w:sz w:val="40"/>
          <w:szCs w:val="40"/>
        </w:rPr>
        <w:t xml:space="preserve">Part B: </w:t>
      </w:r>
      <w:r>
        <w:rPr>
          <w:b/>
          <w:sz w:val="40"/>
          <w:szCs w:val="40"/>
        </w:rPr>
        <w:t>Validation Test</w:t>
      </w:r>
    </w:p>
    <w:p w:rsidR="00001896" w:rsidRPr="00153B60" w:rsidRDefault="00001896" w:rsidP="00001896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cs="Arial"/>
          <w:szCs w:val="22"/>
        </w:rPr>
      </w:pPr>
      <w:r w:rsidRPr="00153B60">
        <w:rPr>
          <w:rFonts w:cs="Arial"/>
          <w:szCs w:val="22"/>
        </w:rPr>
        <w:t>Represent your data in the form of a graph/s.</w:t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  <w:t>(</w:t>
      </w:r>
      <w:r w:rsidR="009D35FD" w:rsidRPr="00153B60">
        <w:rPr>
          <w:rFonts w:cs="Arial"/>
          <w:szCs w:val="22"/>
        </w:rPr>
        <w:t>8</w:t>
      </w:r>
      <w:r w:rsidRPr="00153B60">
        <w:rPr>
          <w:rFonts w:cs="Arial"/>
          <w:szCs w:val="22"/>
        </w:rPr>
        <w:t xml:space="preserve"> marks)</w:t>
      </w:r>
    </w:p>
    <w:p w:rsidR="0058083D" w:rsidRPr="00153B60" w:rsidRDefault="0058083D" w:rsidP="0058083D">
      <w:pPr>
        <w:spacing w:line="360" w:lineRule="auto"/>
        <w:contextualSpacing/>
        <w:rPr>
          <w:rFonts w:ascii="Arial" w:hAnsi="Arial" w:cs="Arial"/>
          <w:highlight w:val="yellow"/>
        </w:rPr>
      </w:pPr>
      <w:r w:rsidRPr="00153B60">
        <w:rPr>
          <w:rFonts w:ascii="Arial" w:hAnsi="Arial" w:cs="Arial"/>
          <w:highlight w:val="yellow"/>
        </w:rPr>
        <w:t xml:space="preserve">Depending on the investigation planned students may produce two graphs or four graphs to represent the data. </w:t>
      </w:r>
    </w:p>
    <w:p w:rsidR="0058083D" w:rsidRPr="00153B60" w:rsidRDefault="0058083D" w:rsidP="0058083D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Title relating dependent and independent variables (2)</w:t>
      </w:r>
    </w:p>
    <w:p w:rsidR="0058083D" w:rsidRPr="00153B60" w:rsidRDefault="0058083D" w:rsidP="0058083D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 xml:space="preserve">Axes labels  and units (2) </w:t>
      </w:r>
    </w:p>
    <w:p w:rsidR="0058083D" w:rsidRPr="00153B60" w:rsidRDefault="0058083D" w:rsidP="0058083D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Points plotted correctly with straight lines(1)</w:t>
      </w:r>
    </w:p>
    <w:p w:rsidR="0058083D" w:rsidRPr="00153B60" w:rsidRDefault="0058083D" w:rsidP="0058083D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Key for sets of data plotted on the same graph (1)</w:t>
      </w:r>
    </w:p>
    <w:p w:rsidR="0058083D" w:rsidRPr="00153B60" w:rsidRDefault="0058083D" w:rsidP="0058083D">
      <w:pPr>
        <w:pStyle w:val="ListParagraph"/>
        <w:spacing w:line="360" w:lineRule="auto"/>
        <w:ind w:left="284"/>
        <w:rPr>
          <w:rFonts w:cs="Arial"/>
          <w:szCs w:val="22"/>
        </w:rPr>
      </w:pPr>
    </w:p>
    <w:p w:rsidR="00C313ED" w:rsidRPr="00153B60" w:rsidRDefault="00C313ED" w:rsidP="00C313ED">
      <w:pPr>
        <w:pStyle w:val="ListParagraph"/>
        <w:spacing w:line="360" w:lineRule="auto"/>
        <w:ind w:left="284"/>
        <w:rPr>
          <w:rFonts w:cs="Arial"/>
          <w:szCs w:val="22"/>
        </w:rPr>
      </w:pPr>
    </w:p>
    <w:p w:rsidR="0058083D" w:rsidRPr="00153B60" w:rsidRDefault="00C313ED" w:rsidP="00C313ED">
      <w:pPr>
        <w:pStyle w:val="ListParagraph"/>
        <w:numPr>
          <w:ilvl w:val="0"/>
          <w:numId w:val="1"/>
        </w:numPr>
        <w:ind w:left="284" w:hanging="284"/>
        <w:rPr>
          <w:rFonts w:cs="Arial"/>
          <w:szCs w:val="22"/>
        </w:rPr>
      </w:pPr>
      <w:r w:rsidRPr="00153B60">
        <w:rPr>
          <w:rFonts w:cs="Arial"/>
          <w:szCs w:val="22"/>
        </w:rPr>
        <w:t>In the instructions for this investigation you were asked to plan for reliability. In what way was your data made reliable?</w:t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  <w:t>(1 mark)</w:t>
      </w:r>
    </w:p>
    <w:p w:rsidR="0058083D" w:rsidRPr="00153B60" w:rsidRDefault="0058083D" w:rsidP="0058083D">
      <w:pPr>
        <w:rPr>
          <w:rFonts w:ascii="Arial" w:hAnsi="Arial" w:cs="Arial"/>
        </w:rPr>
      </w:pPr>
    </w:p>
    <w:p w:rsidR="0058083D" w:rsidRPr="00153B60" w:rsidRDefault="0058083D" w:rsidP="0058083D">
      <w:pPr>
        <w:rPr>
          <w:rFonts w:ascii="Arial" w:hAnsi="Arial" w:cs="Arial"/>
        </w:rPr>
      </w:pPr>
      <w:r w:rsidRPr="00153B60">
        <w:rPr>
          <w:rFonts w:ascii="Arial" w:hAnsi="Arial" w:cs="Arial"/>
          <w:highlight w:val="yellow"/>
        </w:rPr>
        <w:t>Repetitions of 5 or more</w:t>
      </w:r>
      <w:r w:rsidRPr="00153B60">
        <w:rPr>
          <w:rFonts w:ascii="Arial" w:hAnsi="Arial" w:cs="Arial"/>
        </w:rPr>
        <w:t xml:space="preserve"> </w:t>
      </w:r>
    </w:p>
    <w:p w:rsidR="00C313ED" w:rsidRPr="00153B60" w:rsidRDefault="00C313ED" w:rsidP="00C313ED">
      <w:pPr>
        <w:pStyle w:val="ListParagraph"/>
        <w:ind w:left="284"/>
        <w:rPr>
          <w:rFonts w:cs="Arial"/>
          <w:szCs w:val="22"/>
        </w:rPr>
      </w:pPr>
    </w:p>
    <w:p w:rsidR="001B5173" w:rsidRPr="00153B60" w:rsidRDefault="001B5173" w:rsidP="001B5173">
      <w:pPr>
        <w:pStyle w:val="ListParagraph"/>
        <w:numPr>
          <w:ilvl w:val="0"/>
          <w:numId w:val="1"/>
        </w:numPr>
        <w:ind w:left="284" w:hanging="284"/>
        <w:rPr>
          <w:rFonts w:cs="Arial"/>
          <w:szCs w:val="22"/>
        </w:rPr>
      </w:pPr>
      <w:r w:rsidRPr="00153B60">
        <w:rPr>
          <w:rFonts w:cs="Arial"/>
          <w:szCs w:val="22"/>
        </w:rPr>
        <w:t>Write a conclusion for each of your hypotheses</w:t>
      </w:r>
      <w:r w:rsidR="00001896" w:rsidRPr="00153B60">
        <w:rPr>
          <w:rFonts w:cs="Arial"/>
          <w:szCs w:val="22"/>
        </w:rPr>
        <w:t>.</w:t>
      </w:r>
      <w:r w:rsidR="009D35FD" w:rsidRPr="00153B60">
        <w:rPr>
          <w:rFonts w:cs="Arial"/>
          <w:szCs w:val="22"/>
        </w:rPr>
        <w:tab/>
      </w:r>
      <w:r w:rsidR="009D35FD" w:rsidRPr="00153B60">
        <w:rPr>
          <w:rFonts w:cs="Arial"/>
          <w:szCs w:val="22"/>
        </w:rPr>
        <w:tab/>
      </w:r>
      <w:r w:rsidR="009D35FD" w:rsidRPr="00153B60">
        <w:rPr>
          <w:rFonts w:cs="Arial"/>
          <w:szCs w:val="22"/>
        </w:rPr>
        <w:tab/>
      </w:r>
      <w:r w:rsidR="009D35FD" w:rsidRPr="00153B60">
        <w:rPr>
          <w:rFonts w:cs="Arial"/>
          <w:szCs w:val="22"/>
        </w:rPr>
        <w:tab/>
      </w:r>
      <w:r w:rsidR="009D35FD" w:rsidRPr="00153B60">
        <w:rPr>
          <w:rFonts w:cs="Arial"/>
          <w:szCs w:val="22"/>
        </w:rPr>
        <w:tab/>
        <w:t>(2 marks)</w:t>
      </w:r>
      <w:r w:rsidR="009D35FD" w:rsidRPr="00153B60">
        <w:rPr>
          <w:rFonts w:cs="Arial"/>
          <w:szCs w:val="22"/>
        </w:rPr>
        <w:tab/>
      </w:r>
      <w:r w:rsidR="009D35FD" w:rsidRPr="00153B60">
        <w:rPr>
          <w:rFonts w:cs="Arial"/>
          <w:szCs w:val="22"/>
        </w:rPr>
        <w:tab/>
      </w:r>
      <w:r w:rsidR="009D35FD" w:rsidRPr="00153B60">
        <w:rPr>
          <w:rFonts w:cs="Arial"/>
          <w:szCs w:val="22"/>
        </w:rPr>
        <w:tab/>
      </w:r>
    </w:p>
    <w:p w:rsidR="001B5173" w:rsidRPr="00153B60" w:rsidRDefault="0058083D" w:rsidP="0058083D">
      <w:pPr>
        <w:rPr>
          <w:rFonts w:ascii="Arial" w:hAnsi="Arial" w:cs="Arial"/>
        </w:rPr>
      </w:pPr>
      <w:r w:rsidRPr="00153B60">
        <w:rPr>
          <w:rFonts w:ascii="Arial" w:hAnsi="Arial" w:cs="Arial"/>
          <w:highlight w:val="yellow"/>
        </w:rPr>
        <w:t>Valid conclusion for each hypothesis (1)</w:t>
      </w:r>
    </w:p>
    <w:p w:rsidR="0080296C" w:rsidRPr="00153B60" w:rsidRDefault="0080296C" w:rsidP="001B5173">
      <w:pPr>
        <w:pStyle w:val="ListParagraph"/>
        <w:ind w:left="284"/>
        <w:rPr>
          <w:rFonts w:cs="Arial"/>
          <w:szCs w:val="22"/>
        </w:rPr>
      </w:pPr>
    </w:p>
    <w:p w:rsidR="0080296C" w:rsidRPr="00153B60" w:rsidRDefault="0080296C" w:rsidP="00001896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cs="Arial"/>
          <w:szCs w:val="22"/>
        </w:rPr>
      </w:pPr>
      <w:r w:rsidRPr="00153B60">
        <w:rPr>
          <w:rFonts w:cs="Arial"/>
          <w:szCs w:val="22"/>
        </w:rPr>
        <w:t>Explain the scientific basis for each of your conclusions.</w:t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  <w:t>(2 marks)</w:t>
      </w:r>
    </w:p>
    <w:p w:rsidR="0080296C" w:rsidRPr="00153B60" w:rsidRDefault="0058083D" w:rsidP="0058083D">
      <w:pPr>
        <w:pStyle w:val="ListParagraph"/>
        <w:spacing w:line="360" w:lineRule="auto"/>
        <w:ind w:left="284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Accurate explanation such as</w:t>
      </w:r>
    </w:p>
    <w:p w:rsidR="006B16B0" w:rsidRDefault="0058083D" w:rsidP="0058083D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 xml:space="preserve">Death rate decreased with increased vaccination rate </w:t>
      </w:r>
    </w:p>
    <w:p w:rsidR="0058083D" w:rsidRPr="00153B60" w:rsidRDefault="0058083D" w:rsidP="0058083D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2"/>
          <w:highlight w:val="yellow"/>
        </w:rPr>
      </w:pPr>
      <w:proofErr w:type="gramStart"/>
      <w:r w:rsidRPr="00153B60">
        <w:rPr>
          <w:rFonts w:cs="Arial"/>
          <w:szCs w:val="22"/>
          <w:highlight w:val="yellow"/>
        </w:rPr>
        <w:t>because</w:t>
      </w:r>
      <w:proofErr w:type="gramEnd"/>
      <w:r w:rsidRPr="00153B60">
        <w:rPr>
          <w:rFonts w:cs="Arial"/>
          <w:szCs w:val="22"/>
          <w:highlight w:val="yellow"/>
        </w:rPr>
        <w:t xml:space="preserve"> less people were able to become infected and thus pass on the disease.</w:t>
      </w:r>
    </w:p>
    <w:p w:rsidR="0058083D" w:rsidRPr="00153B60" w:rsidRDefault="0058083D" w:rsidP="0058083D">
      <w:pPr>
        <w:pStyle w:val="ListParagraph"/>
        <w:spacing w:line="360" w:lineRule="auto"/>
        <w:ind w:left="1004"/>
        <w:rPr>
          <w:rFonts w:cs="Arial"/>
          <w:szCs w:val="22"/>
        </w:rPr>
      </w:pPr>
    </w:p>
    <w:p w:rsidR="009D35FD" w:rsidRPr="00153B60" w:rsidRDefault="009D35FD" w:rsidP="00001896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cs="Arial"/>
          <w:szCs w:val="22"/>
        </w:rPr>
      </w:pPr>
      <w:r w:rsidRPr="00153B60">
        <w:rPr>
          <w:rFonts w:cs="Arial"/>
          <w:szCs w:val="22"/>
        </w:rPr>
        <w:t>Which factor (variable) had a greater effect on the severity of the diseases? Explain why you think this occurred.</w:t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</w:r>
      <w:r w:rsidRPr="00153B60">
        <w:rPr>
          <w:rFonts w:cs="Arial"/>
          <w:szCs w:val="22"/>
        </w:rPr>
        <w:tab/>
        <w:t>(2 marks)</w:t>
      </w:r>
    </w:p>
    <w:p w:rsidR="0080296C" w:rsidRPr="00153B60" w:rsidRDefault="0080296C" w:rsidP="0080296C">
      <w:pPr>
        <w:pStyle w:val="ListParagraph"/>
        <w:spacing w:line="360" w:lineRule="auto"/>
        <w:ind w:left="284"/>
        <w:rPr>
          <w:rFonts w:cs="Arial"/>
          <w:szCs w:val="22"/>
        </w:rPr>
      </w:pPr>
    </w:p>
    <w:p w:rsidR="009D35FD" w:rsidRPr="00153B60" w:rsidRDefault="0058083D" w:rsidP="009D35FD">
      <w:pPr>
        <w:spacing w:line="360" w:lineRule="auto"/>
        <w:rPr>
          <w:rFonts w:ascii="Arial" w:hAnsi="Arial" w:cs="Arial"/>
          <w:highlight w:val="yellow"/>
        </w:rPr>
      </w:pPr>
      <w:r w:rsidRPr="00153B60">
        <w:rPr>
          <w:rFonts w:ascii="Arial" w:hAnsi="Arial" w:cs="Arial"/>
          <w:highlight w:val="yellow"/>
        </w:rPr>
        <w:t>Description of differences in factors which cause change in dependant variable such as</w:t>
      </w:r>
    </w:p>
    <w:p w:rsidR="006B16B0" w:rsidRPr="006B16B0" w:rsidRDefault="0058083D" w:rsidP="00153B60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2"/>
        </w:rPr>
      </w:pPr>
      <w:r w:rsidRPr="00153B60">
        <w:rPr>
          <w:rFonts w:cs="Arial"/>
          <w:szCs w:val="22"/>
          <w:highlight w:val="yellow"/>
        </w:rPr>
        <w:t xml:space="preserve">Increased mixing has a greater effect than density </w:t>
      </w:r>
    </w:p>
    <w:p w:rsidR="00153B60" w:rsidRPr="00153B60" w:rsidRDefault="0058083D" w:rsidP="00153B60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2"/>
        </w:rPr>
      </w:pPr>
      <w:proofErr w:type="gramStart"/>
      <w:r w:rsidRPr="00153B60">
        <w:rPr>
          <w:rFonts w:cs="Arial"/>
          <w:szCs w:val="22"/>
          <w:highlight w:val="yellow"/>
        </w:rPr>
        <w:t>as</w:t>
      </w:r>
      <w:proofErr w:type="gramEnd"/>
      <w:r w:rsidRPr="00153B60">
        <w:rPr>
          <w:rFonts w:cs="Arial"/>
          <w:szCs w:val="22"/>
          <w:highlight w:val="yellow"/>
        </w:rPr>
        <w:t xml:space="preserve"> it sp</w:t>
      </w:r>
      <w:r w:rsidR="00153B60" w:rsidRPr="00153B60">
        <w:rPr>
          <w:rFonts w:cs="Arial"/>
          <w:szCs w:val="22"/>
          <w:highlight w:val="yellow"/>
        </w:rPr>
        <w:t>e</w:t>
      </w:r>
      <w:r w:rsidRPr="00153B60">
        <w:rPr>
          <w:rFonts w:cs="Arial"/>
          <w:szCs w:val="22"/>
          <w:highlight w:val="yellow"/>
        </w:rPr>
        <w:t xml:space="preserve">eds up the </w:t>
      </w:r>
      <w:r w:rsidR="00153B60" w:rsidRPr="00153B60">
        <w:rPr>
          <w:rFonts w:cs="Arial"/>
          <w:szCs w:val="22"/>
          <w:highlight w:val="yellow"/>
        </w:rPr>
        <w:t>rate at which the disease is passed on.</w:t>
      </w:r>
    </w:p>
    <w:p w:rsidR="00153B60" w:rsidRPr="00153B60" w:rsidRDefault="00153B60" w:rsidP="00153B60">
      <w:pPr>
        <w:pStyle w:val="ListParagraph"/>
        <w:spacing w:line="360" w:lineRule="auto"/>
        <w:ind w:left="284"/>
        <w:rPr>
          <w:rFonts w:cs="Arial"/>
          <w:szCs w:val="22"/>
        </w:rPr>
      </w:pPr>
      <w:bookmarkStart w:id="0" w:name="_GoBack"/>
      <w:bookmarkEnd w:id="0"/>
    </w:p>
    <w:p w:rsidR="00153B60" w:rsidRPr="00153B60" w:rsidRDefault="00153B60" w:rsidP="00153B60">
      <w:pPr>
        <w:pStyle w:val="ListParagraph"/>
        <w:spacing w:line="360" w:lineRule="auto"/>
        <w:ind w:left="284"/>
        <w:rPr>
          <w:rFonts w:cs="Arial"/>
          <w:szCs w:val="22"/>
        </w:rPr>
      </w:pPr>
    </w:p>
    <w:p w:rsidR="00153B60" w:rsidRPr="00153B60" w:rsidRDefault="00153B60" w:rsidP="00153B60">
      <w:pPr>
        <w:pStyle w:val="ListParagraph"/>
        <w:spacing w:line="360" w:lineRule="auto"/>
        <w:ind w:left="284"/>
        <w:rPr>
          <w:rFonts w:cs="Arial"/>
          <w:szCs w:val="22"/>
        </w:rPr>
      </w:pPr>
    </w:p>
    <w:p w:rsidR="00153B60" w:rsidRPr="00153B60" w:rsidRDefault="00153B60" w:rsidP="00153B60">
      <w:pPr>
        <w:pStyle w:val="ListParagraph"/>
        <w:spacing w:line="360" w:lineRule="auto"/>
        <w:ind w:left="284"/>
        <w:rPr>
          <w:rFonts w:cs="Arial"/>
          <w:szCs w:val="22"/>
        </w:rPr>
      </w:pPr>
    </w:p>
    <w:p w:rsidR="00153B60" w:rsidRPr="00153B60" w:rsidRDefault="00153B60" w:rsidP="00153B60">
      <w:pPr>
        <w:pStyle w:val="ListParagraph"/>
        <w:spacing w:line="360" w:lineRule="auto"/>
        <w:ind w:left="284"/>
        <w:rPr>
          <w:rFonts w:cs="Arial"/>
          <w:szCs w:val="22"/>
        </w:rPr>
      </w:pPr>
    </w:p>
    <w:p w:rsidR="00763B98" w:rsidRPr="00153B60" w:rsidRDefault="00763B98" w:rsidP="0080296C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cs="Arial"/>
          <w:szCs w:val="22"/>
        </w:rPr>
      </w:pPr>
      <w:r w:rsidRPr="00153B60">
        <w:rPr>
          <w:rFonts w:cs="Arial"/>
          <w:szCs w:val="22"/>
        </w:rPr>
        <w:t xml:space="preserve">For one of the factors you investigated, make a recommendation to the city council to </w:t>
      </w:r>
      <w:r w:rsidR="00F92871" w:rsidRPr="00153B60">
        <w:rPr>
          <w:rFonts w:cs="Arial"/>
          <w:szCs w:val="22"/>
        </w:rPr>
        <w:t xml:space="preserve">help them </w:t>
      </w:r>
      <w:r w:rsidRPr="00153B60">
        <w:rPr>
          <w:rFonts w:cs="Arial"/>
          <w:szCs w:val="22"/>
        </w:rPr>
        <w:t>reduce the spread of this disease in future. Provide evidence from your investigation.</w:t>
      </w:r>
      <w:r w:rsidR="00CA0687" w:rsidRPr="00153B60">
        <w:rPr>
          <w:rFonts w:cs="Arial"/>
          <w:szCs w:val="22"/>
        </w:rPr>
        <w:tab/>
      </w:r>
      <w:r w:rsidR="00CA0687" w:rsidRPr="00153B60">
        <w:rPr>
          <w:rFonts w:cs="Arial"/>
          <w:szCs w:val="22"/>
        </w:rPr>
        <w:tab/>
      </w:r>
      <w:r w:rsidR="00CA0687" w:rsidRPr="00153B60">
        <w:rPr>
          <w:rFonts w:cs="Arial"/>
          <w:szCs w:val="22"/>
        </w:rPr>
        <w:tab/>
      </w:r>
      <w:r w:rsidR="00CA0687" w:rsidRPr="00153B60">
        <w:rPr>
          <w:rFonts w:cs="Arial"/>
          <w:szCs w:val="22"/>
        </w:rPr>
        <w:tab/>
      </w:r>
      <w:r w:rsidR="00CA0687" w:rsidRPr="00153B60">
        <w:rPr>
          <w:rFonts w:cs="Arial"/>
          <w:szCs w:val="22"/>
        </w:rPr>
        <w:tab/>
      </w:r>
      <w:r w:rsidR="00CA0687" w:rsidRPr="00153B60">
        <w:rPr>
          <w:rFonts w:cs="Arial"/>
          <w:szCs w:val="22"/>
        </w:rPr>
        <w:tab/>
      </w:r>
      <w:r w:rsidR="00CA0687" w:rsidRPr="00153B60">
        <w:rPr>
          <w:rFonts w:cs="Arial"/>
          <w:szCs w:val="22"/>
        </w:rPr>
        <w:tab/>
      </w:r>
      <w:r w:rsidR="00CA0687" w:rsidRPr="00153B60">
        <w:rPr>
          <w:rFonts w:cs="Arial"/>
          <w:szCs w:val="22"/>
        </w:rPr>
        <w:tab/>
      </w:r>
      <w:r w:rsidR="00CA0687" w:rsidRPr="00153B60">
        <w:rPr>
          <w:rFonts w:cs="Arial"/>
          <w:szCs w:val="22"/>
        </w:rPr>
        <w:tab/>
        <w:t xml:space="preserve">(2 marks)                                                                                                  </w:t>
      </w:r>
    </w:p>
    <w:p w:rsidR="00763B98" w:rsidRPr="00153B60" w:rsidRDefault="00763B98" w:rsidP="00763B98">
      <w:pPr>
        <w:pStyle w:val="ListParagraph"/>
        <w:spacing w:line="360" w:lineRule="auto"/>
        <w:ind w:left="284"/>
        <w:rPr>
          <w:rFonts w:cs="Arial"/>
          <w:szCs w:val="22"/>
        </w:rPr>
      </w:pPr>
    </w:p>
    <w:p w:rsidR="00153B60" w:rsidRPr="00153B60" w:rsidRDefault="00153B60" w:rsidP="00153B60">
      <w:pPr>
        <w:pStyle w:val="ListParagraph"/>
        <w:spacing w:line="360" w:lineRule="auto"/>
        <w:ind w:left="284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Valid recommendation relating to the independent variable such as:</w:t>
      </w:r>
    </w:p>
    <w:p w:rsidR="00153B60" w:rsidRPr="00153B60" w:rsidRDefault="00153B60" w:rsidP="00763B98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2"/>
        </w:rPr>
      </w:pPr>
      <w:r w:rsidRPr="00153B60">
        <w:rPr>
          <w:rFonts w:cs="Arial"/>
          <w:szCs w:val="22"/>
          <w:highlight w:val="yellow"/>
        </w:rPr>
        <w:t>The council should encourage</w:t>
      </w:r>
      <w:r>
        <w:rPr>
          <w:rFonts w:cs="Arial"/>
          <w:szCs w:val="22"/>
          <w:highlight w:val="yellow"/>
        </w:rPr>
        <w:t xml:space="preserve"> people to stay at home when an</w:t>
      </w:r>
      <w:r w:rsidRPr="00153B60">
        <w:rPr>
          <w:rFonts w:cs="Arial"/>
          <w:szCs w:val="22"/>
          <w:highlight w:val="yellow"/>
        </w:rPr>
        <w:t xml:space="preserve"> outbreak occurs </w:t>
      </w:r>
    </w:p>
    <w:p w:rsidR="00763B98" w:rsidRPr="00153B60" w:rsidRDefault="00153B60" w:rsidP="00763B98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2"/>
        </w:rPr>
      </w:pPr>
      <w:proofErr w:type="gramStart"/>
      <w:r w:rsidRPr="00153B60">
        <w:rPr>
          <w:rFonts w:cs="Arial"/>
          <w:szCs w:val="22"/>
          <w:highlight w:val="yellow"/>
        </w:rPr>
        <w:t>as</w:t>
      </w:r>
      <w:proofErr w:type="gramEnd"/>
      <w:r w:rsidRPr="00153B60">
        <w:rPr>
          <w:rFonts w:cs="Arial"/>
          <w:szCs w:val="22"/>
          <w:highlight w:val="yellow"/>
        </w:rPr>
        <w:t xml:space="preserve"> this prevents mixing</w:t>
      </w:r>
      <w:r w:rsidRPr="00153B60">
        <w:rPr>
          <w:rFonts w:cs="Arial"/>
          <w:szCs w:val="22"/>
        </w:rPr>
        <w:t>.</w:t>
      </w:r>
    </w:p>
    <w:p w:rsidR="00153B60" w:rsidRPr="00153B60" w:rsidRDefault="00153B60" w:rsidP="00153B60">
      <w:pPr>
        <w:pStyle w:val="ListParagraph"/>
        <w:spacing w:line="360" w:lineRule="auto"/>
        <w:ind w:left="1004"/>
        <w:rPr>
          <w:rFonts w:cs="Arial"/>
          <w:szCs w:val="22"/>
        </w:rPr>
      </w:pPr>
    </w:p>
    <w:p w:rsidR="009D35FD" w:rsidRPr="00153B60" w:rsidRDefault="001B5173" w:rsidP="0080296C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cs="Arial"/>
          <w:szCs w:val="22"/>
        </w:rPr>
      </w:pPr>
      <w:r w:rsidRPr="00153B60">
        <w:rPr>
          <w:rFonts w:cs="Arial"/>
          <w:szCs w:val="22"/>
        </w:rPr>
        <w:t>Describe any differences in the results of the simu</w:t>
      </w:r>
      <w:r w:rsidR="009D35FD" w:rsidRPr="00153B60">
        <w:rPr>
          <w:rFonts w:cs="Arial"/>
          <w:szCs w:val="22"/>
        </w:rPr>
        <w:t>lation between the two diseases.</w:t>
      </w:r>
      <w:r w:rsidR="0080296C" w:rsidRPr="00153B60">
        <w:rPr>
          <w:rFonts w:cs="Arial"/>
          <w:szCs w:val="22"/>
        </w:rPr>
        <w:t xml:space="preserve"> Explain why these differences might have occurred.</w:t>
      </w:r>
      <w:r w:rsidR="009D35FD" w:rsidRPr="00153B60">
        <w:rPr>
          <w:rFonts w:cs="Arial"/>
          <w:szCs w:val="22"/>
        </w:rPr>
        <w:t xml:space="preserve">             </w:t>
      </w:r>
      <w:r w:rsidR="0080296C" w:rsidRPr="00153B60">
        <w:rPr>
          <w:rFonts w:cs="Arial"/>
          <w:szCs w:val="22"/>
        </w:rPr>
        <w:tab/>
      </w:r>
      <w:r w:rsidR="0080296C" w:rsidRPr="00153B60">
        <w:rPr>
          <w:rFonts w:cs="Arial"/>
          <w:szCs w:val="22"/>
        </w:rPr>
        <w:tab/>
      </w:r>
      <w:r w:rsidR="00CA0687" w:rsidRPr="00153B60">
        <w:rPr>
          <w:rFonts w:cs="Arial"/>
          <w:szCs w:val="22"/>
        </w:rPr>
        <w:tab/>
      </w:r>
      <w:r w:rsidR="0080296C" w:rsidRPr="00153B60">
        <w:rPr>
          <w:rFonts w:cs="Arial"/>
          <w:szCs w:val="22"/>
        </w:rPr>
        <w:t>(2 marks)</w:t>
      </w:r>
      <w:r w:rsidR="009D35FD" w:rsidRPr="00153B60">
        <w:rPr>
          <w:rFonts w:cs="Arial"/>
          <w:szCs w:val="22"/>
        </w:rPr>
        <w:t xml:space="preserve">                                                                      </w:t>
      </w:r>
      <w:r w:rsidR="00EE238D" w:rsidRPr="00153B60">
        <w:rPr>
          <w:rFonts w:cs="Arial"/>
          <w:szCs w:val="22"/>
        </w:rPr>
        <w:t xml:space="preserve">                            </w:t>
      </w:r>
    </w:p>
    <w:p w:rsidR="0080296C" w:rsidRPr="00153B60" w:rsidRDefault="00001896" w:rsidP="009D35FD">
      <w:pPr>
        <w:rPr>
          <w:rFonts w:ascii="Arial" w:hAnsi="Arial" w:cs="Arial"/>
        </w:rPr>
      </w:pPr>
      <w:r w:rsidRPr="00153B60">
        <w:rPr>
          <w:rFonts w:ascii="Arial" w:hAnsi="Arial" w:cs="Arial"/>
        </w:rPr>
        <w:tab/>
        <w:t xml:space="preserve"> </w:t>
      </w:r>
    </w:p>
    <w:p w:rsidR="00153B60" w:rsidRPr="00153B60" w:rsidRDefault="00153B60" w:rsidP="009D35FD">
      <w:pPr>
        <w:pStyle w:val="ListParagraph"/>
        <w:spacing w:after="200" w:line="276" w:lineRule="auto"/>
        <w:ind w:left="284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Explanation of differences such as:</w:t>
      </w:r>
    </w:p>
    <w:p w:rsidR="00153B60" w:rsidRDefault="00153B60" w:rsidP="00153B60">
      <w:pPr>
        <w:pStyle w:val="ListParagraph"/>
        <w:numPr>
          <w:ilvl w:val="0"/>
          <w:numId w:val="8"/>
        </w:numPr>
        <w:spacing w:after="200" w:line="276" w:lineRule="auto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 xml:space="preserve">Increasing transmission rate had a greater effect with red death than influenza </w:t>
      </w:r>
    </w:p>
    <w:p w:rsidR="009D35FD" w:rsidRPr="00153B60" w:rsidRDefault="00153B60" w:rsidP="00153B60">
      <w:pPr>
        <w:pStyle w:val="ListParagraph"/>
        <w:numPr>
          <w:ilvl w:val="0"/>
          <w:numId w:val="8"/>
        </w:numPr>
        <w:spacing w:after="200" w:line="276" w:lineRule="auto"/>
        <w:rPr>
          <w:rFonts w:cs="Arial"/>
          <w:szCs w:val="22"/>
          <w:highlight w:val="yellow"/>
        </w:rPr>
      </w:pPr>
      <w:proofErr w:type="gramStart"/>
      <w:r w:rsidRPr="00153B60">
        <w:rPr>
          <w:rFonts w:cs="Arial"/>
          <w:szCs w:val="22"/>
          <w:highlight w:val="yellow"/>
        </w:rPr>
        <w:t>as</w:t>
      </w:r>
      <w:proofErr w:type="gramEnd"/>
      <w:r w:rsidRPr="00153B60">
        <w:rPr>
          <w:rFonts w:cs="Arial"/>
          <w:szCs w:val="22"/>
          <w:highlight w:val="yellow"/>
        </w:rPr>
        <w:t xml:space="preserve"> the sick days were longer.</w:t>
      </w:r>
    </w:p>
    <w:p w:rsidR="00153B60" w:rsidRPr="00153B60" w:rsidRDefault="00153B60" w:rsidP="00153B60">
      <w:pPr>
        <w:rPr>
          <w:rFonts w:ascii="Arial" w:hAnsi="Arial" w:cs="Arial"/>
          <w:highlight w:val="yellow"/>
        </w:rPr>
      </w:pPr>
    </w:p>
    <w:p w:rsidR="00001896" w:rsidRPr="00153B60" w:rsidRDefault="0080296C" w:rsidP="00001896">
      <w:pPr>
        <w:pStyle w:val="ListParagraph"/>
        <w:numPr>
          <w:ilvl w:val="0"/>
          <w:numId w:val="1"/>
        </w:numPr>
        <w:spacing w:after="200" w:line="276" w:lineRule="auto"/>
        <w:ind w:left="284" w:hanging="284"/>
        <w:rPr>
          <w:rFonts w:cs="Arial"/>
          <w:szCs w:val="22"/>
        </w:rPr>
      </w:pPr>
      <w:r w:rsidRPr="00153B60">
        <w:rPr>
          <w:rFonts w:cs="Arial"/>
          <w:szCs w:val="22"/>
        </w:rPr>
        <w:t xml:space="preserve">Describe </w:t>
      </w:r>
      <w:r w:rsidRPr="00153B60">
        <w:rPr>
          <w:rFonts w:cs="Arial"/>
          <w:b/>
          <w:szCs w:val="22"/>
        </w:rPr>
        <w:t>two</w:t>
      </w:r>
      <w:r w:rsidR="00001896" w:rsidRPr="00153B60">
        <w:rPr>
          <w:rFonts w:cs="Arial"/>
          <w:szCs w:val="22"/>
        </w:rPr>
        <w:t xml:space="preserve"> benefits of using modelling to pre</w:t>
      </w:r>
      <w:r w:rsidR="00CA0687" w:rsidRPr="00153B60">
        <w:rPr>
          <w:rFonts w:cs="Arial"/>
          <w:szCs w:val="22"/>
        </w:rPr>
        <w:t xml:space="preserve">dict the outcome of epidemics. </w:t>
      </w:r>
      <w:r w:rsidR="00001896" w:rsidRPr="00153B60">
        <w:rPr>
          <w:rFonts w:cs="Arial"/>
          <w:szCs w:val="22"/>
        </w:rPr>
        <w:t>(</w:t>
      </w:r>
      <w:r w:rsidR="00EE238D" w:rsidRPr="00153B60">
        <w:rPr>
          <w:rFonts w:cs="Arial"/>
          <w:szCs w:val="22"/>
        </w:rPr>
        <w:t>4</w:t>
      </w:r>
      <w:r w:rsidR="00001896" w:rsidRPr="00153B60">
        <w:rPr>
          <w:rFonts w:cs="Arial"/>
          <w:szCs w:val="22"/>
        </w:rPr>
        <w:t xml:space="preserve"> marks)</w:t>
      </w:r>
    </w:p>
    <w:p w:rsidR="00153B60" w:rsidRPr="00153B60" w:rsidRDefault="00153B60" w:rsidP="00153B60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Characteristics of a disease are well known therefore these can be pre-set depending upon a scenario to predict the outcome of a disease</w:t>
      </w:r>
    </w:p>
    <w:p w:rsidR="00153B60" w:rsidRPr="00153B60" w:rsidRDefault="00153B60" w:rsidP="00153B60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Don’t need to use real data so preventing deaths occurring</w:t>
      </w:r>
    </w:p>
    <w:p w:rsidR="00153B60" w:rsidRPr="00153B60" w:rsidRDefault="00153B60" w:rsidP="00153B60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 xml:space="preserve">Allows epidemiologists to put control measures in place such as vaccination programs </w:t>
      </w:r>
    </w:p>
    <w:p w:rsidR="0080296C" w:rsidRPr="00153B60" w:rsidRDefault="0080296C" w:rsidP="0080296C">
      <w:pPr>
        <w:pStyle w:val="ListParagraph"/>
        <w:spacing w:after="200" w:line="276" w:lineRule="auto"/>
        <w:ind w:left="284"/>
        <w:rPr>
          <w:rFonts w:cs="Arial"/>
          <w:szCs w:val="22"/>
        </w:rPr>
      </w:pPr>
    </w:p>
    <w:p w:rsidR="0080296C" w:rsidRPr="00153B60" w:rsidRDefault="0080296C" w:rsidP="0080296C">
      <w:pPr>
        <w:pStyle w:val="ListParagraph"/>
        <w:spacing w:after="200" w:line="276" w:lineRule="auto"/>
        <w:ind w:left="284"/>
        <w:rPr>
          <w:rFonts w:cs="Arial"/>
          <w:szCs w:val="22"/>
        </w:rPr>
      </w:pPr>
    </w:p>
    <w:p w:rsidR="00001896" w:rsidRPr="00153B60" w:rsidRDefault="00001896" w:rsidP="00001896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cs="Arial"/>
          <w:szCs w:val="22"/>
        </w:rPr>
      </w:pPr>
      <w:r w:rsidRPr="00153B60">
        <w:rPr>
          <w:rFonts w:cs="Arial"/>
          <w:szCs w:val="22"/>
        </w:rPr>
        <w:t xml:space="preserve">Describe </w:t>
      </w:r>
      <w:r w:rsidR="00CA0687" w:rsidRPr="00153B60">
        <w:rPr>
          <w:rFonts w:cs="Arial"/>
          <w:b/>
          <w:szCs w:val="22"/>
        </w:rPr>
        <w:t>two</w:t>
      </w:r>
      <w:r w:rsidRPr="00153B60">
        <w:rPr>
          <w:rFonts w:cs="Arial"/>
          <w:szCs w:val="22"/>
        </w:rPr>
        <w:t xml:space="preserve"> limitations of using computer simulation models in this way.</w:t>
      </w:r>
      <w:r w:rsidR="00EE238D" w:rsidRPr="00153B60">
        <w:rPr>
          <w:rFonts w:cs="Arial"/>
          <w:szCs w:val="22"/>
        </w:rPr>
        <w:t xml:space="preserve">        (4 marks)</w:t>
      </w:r>
    </w:p>
    <w:p w:rsidR="0080296C" w:rsidRPr="00153B60" w:rsidRDefault="0080296C" w:rsidP="0080296C">
      <w:pPr>
        <w:pStyle w:val="ListParagraph"/>
        <w:spacing w:line="360" w:lineRule="auto"/>
        <w:ind w:left="284"/>
        <w:rPr>
          <w:rFonts w:cs="Arial"/>
          <w:szCs w:val="22"/>
        </w:rPr>
      </w:pPr>
    </w:p>
    <w:p w:rsidR="00153B60" w:rsidRPr="00153B60" w:rsidRDefault="00153B60" w:rsidP="00153B60">
      <w:pPr>
        <w:pStyle w:val="ListParagraph"/>
        <w:numPr>
          <w:ilvl w:val="0"/>
          <w:numId w:val="6"/>
        </w:numPr>
        <w:spacing w:line="360" w:lineRule="auto"/>
        <w:ind w:left="709" w:hanging="284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Cannot set population size</w:t>
      </w:r>
    </w:p>
    <w:p w:rsidR="00153B60" w:rsidRPr="00153B60" w:rsidRDefault="00153B60" w:rsidP="00153B60">
      <w:pPr>
        <w:pStyle w:val="ListParagraph"/>
        <w:numPr>
          <w:ilvl w:val="0"/>
          <w:numId w:val="6"/>
        </w:numPr>
        <w:spacing w:line="360" w:lineRule="auto"/>
        <w:ind w:left="709" w:hanging="284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Doesn’t account for susceptibility of particular age groups/sections of society</w:t>
      </w:r>
    </w:p>
    <w:p w:rsidR="00153B60" w:rsidRPr="00153B60" w:rsidRDefault="00153B60" w:rsidP="00153B60">
      <w:pPr>
        <w:pStyle w:val="ListParagraph"/>
        <w:numPr>
          <w:ilvl w:val="0"/>
          <w:numId w:val="6"/>
        </w:numPr>
        <w:spacing w:line="360" w:lineRule="auto"/>
        <w:ind w:left="709" w:hanging="284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Environmental factors such as humidity, temperature (climate not adequate)</w:t>
      </w:r>
    </w:p>
    <w:p w:rsidR="00153B60" w:rsidRPr="00153B60" w:rsidRDefault="00153B60" w:rsidP="00153B60">
      <w:pPr>
        <w:pStyle w:val="ListParagraph"/>
        <w:numPr>
          <w:ilvl w:val="0"/>
          <w:numId w:val="6"/>
        </w:numPr>
        <w:spacing w:line="360" w:lineRule="auto"/>
        <w:ind w:left="709" w:hanging="284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Only 3 settings for high, medium, low mixing</w:t>
      </w:r>
    </w:p>
    <w:p w:rsidR="00153B60" w:rsidRPr="00153B60" w:rsidRDefault="00153B60" w:rsidP="00153B60">
      <w:pPr>
        <w:pStyle w:val="ListParagraph"/>
        <w:numPr>
          <w:ilvl w:val="0"/>
          <w:numId w:val="6"/>
        </w:numPr>
        <w:spacing w:line="360" w:lineRule="auto"/>
        <w:ind w:left="709" w:hanging="284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 xml:space="preserve">Doesn’t account for natural immunity of the population at the onset of the outbreak. </w:t>
      </w:r>
    </w:p>
    <w:p w:rsidR="00153B60" w:rsidRPr="00153B60" w:rsidRDefault="00153B60" w:rsidP="00153B60">
      <w:pPr>
        <w:pStyle w:val="ListParagraph"/>
        <w:numPr>
          <w:ilvl w:val="0"/>
          <w:numId w:val="6"/>
        </w:numPr>
        <w:spacing w:line="360" w:lineRule="auto"/>
        <w:ind w:left="709" w:hanging="284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 xml:space="preserve">Doesn’t account for natural immunity of the population at the onset of the outbreak. </w:t>
      </w:r>
    </w:p>
    <w:p w:rsidR="00153B60" w:rsidRPr="00153B60" w:rsidRDefault="00153B60" w:rsidP="00153B60">
      <w:pPr>
        <w:pStyle w:val="ListParagraph"/>
        <w:numPr>
          <w:ilvl w:val="0"/>
          <w:numId w:val="6"/>
        </w:numPr>
        <w:spacing w:line="360" w:lineRule="auto"/>
        <w:ind w:left="709" w:hanging="284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Doesn’t account for the pathogen evolving</w:t>
      </w:r>
    </w:p>
    <w:p w:rsidR="00153B60" w:rsidRPr="00153B60" w:rsidRDefault="00153B60" w:rsidP="00153B60">
      <w:pPr>
        <w:pStyle w:val="ListParagraph"/>
        <w:numPr>
          <w:ilvl w:val="0"/>
          <w:numId w:val="6"/>
        </w:numPr>
        <w:spacing w:line="360" w:lineRule="auto"/>
        <w:ind w:left="709" w:hanging="284"/>
        <w:rPr>
          <w:rFonts w:cs="Arial"/>
          <w:szCs w:val="22"/>
          <w:highlight w:val="yellow"/>
        </w:rPr>
      </w:pPr>
      <w:r w:rsidRPr="00153B60">
        <w:rPr>
          <w:rFonts w:cs="Arial"/>
          <w:szCs w:val="22"/>
          <w:highlight w:val="yellow"/>
        </w:rPr>
        <w:t>Doesn’t account for different vectors</w:t>
      </w:r>
    </w:p>
    <w:p w:rsidR="009D35FD" w:rsidRPr="00153B60" w:rsidRDefault="009D35FD" w:rsidP="009D35FD">
      <w:pPr>
        <w:pStyle w:val="ListParagraph"/>
        <w:spacing w:line="360" w:lineRule="auto"/>
        <w:ind w:left="284"/>
        <w:rPr>
          <w:rFonts w:cs="Arial"/>
          <w:sz w:val="24"/>
        </w:rPr>
      </w:pPr>
    </w:p>
    <w:p w:rsidR="00001896" w:rsidRPr="00153B60" w:rsidRDefault="00001896" w:rsidP="00001896">
      <w:pPr>
        <w:spacing w:line="360" w:lineRule="auto"/>
        <w:rPr>
          <w:rFonts w:ascii="Arial" w:hAnsi="Arial" w:cs="Arial"/>
          <w:sz w:val="24"/>
          <w:szCs w:val="24"/>
        </w:rPr>
      </w:pPr>
    </w:p>
    <w:p w:rsidR="00001896" w:rsidRPr="00153B60" w:rsidRDefault="00001896" w:rsidP="00001896">
      <w:pPr>
        <w:pStyle w:val="ListParagraph"/>
        <w:spacing w:line="360" w:lineRule="auto"/>
        <w:rPr>
          <w:rFonts w:cs="Arial"/>
          <w:sz w:val="24"/>
          <w:highlight w:val="yellow"/>
        </w:rPr>
      </w:pPr>
    </w:p>
    <w:p w:rsidR="00001896" w:rsidRPr="00153B60" w:rsidRDefault="00001896">
      <w:pPr>
        <w:rPr>
          <w:rFonts w:ascii="Arial" w:hAnsi="Arial" w:cs="Arial"/>
          <w:sz w:val="24"/>
          <w:szCs w:val="24"/>
        </w:rPr>
      </w:pPr>
    </w:p>
    <w:p w:rsidR="00001896" w:rsidRPr="00153B60" w:rsidRDefault="00001896">
      <w:pPr>
        <w:rPr>
          <w:rFonts w:ascii="Arial" w:hAnsi="Arial" w:cs="Arial"/>
          <w:sz w:val="24"/>
          <w:szCs w:val="24"/>
        </w:rPr>
      </w:pPr>
    </w:p>
    <w:p w:rsidR="00001896" w:rsidRPr="00153B60" w:rsidRDefault="00001896">
      <w:pPr>
        <w:rPr>
          <w:rFonts w:ascii="Arial" w:hAnsi="Arial" w:cs="Arial"/>
          <w:sz w:val="24"/>
          <w:szCs w:val="24"/>
        </w:rPr>
      </w:pPr>
    </w:p>
    <w:p w:rsidR="00001896" w:rsidRPr="00153B60" w:rsidRDefault="00001896">
      <w:pPr>
        <w:rPr>
          <w:rFonts w:ascii="Arial" w:hAnsi="Arial" w:cs="Arial"/>
          <w:sz w:val="24"/>
          <w:szCs w:val="24"/>
        </w:rPr>
      </w:pPr>
    </w:p>
    <w:p w:rsidR="00001896" w:rsidRPr="00153B60" w:rsidRDefault="00001896">
      <w:pPr>
        <w:rPr>
          <w:rFonts w:ascii="Arial" w:hAnsi="Arial" w:cs="Arial"/>
          <w:sz w:val="24"/>
          <w:szCs w:val="24"/>
        </w:rPr>
      </w:pPr>
    </w:p>
    <w:p w:rsidR="003F181C" w:rsidRDefault="003F181C"/>
    <w:sectPr w:rsidR="003F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0D71"/>
    <w:multiLevelType w:val="hybridMultilevel"/>
    <w:tmpl w:val="FA5EAB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32F7"/>
    <w:multiLevelType w:val="hybridMultilevel"/>
    <w:tmpl w:val="F1AE4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02412"/>
    <w:multiLevelType w:val="hybridMultilevel"/>
    <w:tmpl w:val="8CE247FC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1DB3A55"/>
    <w:multiLevelType w:val="hybridMultilevel"/>
    <w:tmpl w:val="50A4FA9E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6287846"/>
    <w:multiLevelType w:val="hybridMultilevel"/>
    <w:tmpl w:val="431C1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44092"/>
    <w:multiLevelType w:val="hybridMultilevel"/>
    <w:tmpl w:val="AD8EA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21F78"/>
    <w:multiLevelType w:val="hybridMultilevel"/>
    <w:tmpl w:val="FC90E1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96"/>
    <w:rsid w:val="00001896"/>
    <w:rsid w:val="00153B60"/>
    <w:rsid w:val="001B5173"/>
    <w:rsid w:val="003F181C"/>
    <w:rsid w:val="0058083D"/>
    <w:rsid w:val="006B16B0"/>
    <w:rsid w:val="00763B98"/>
    <w:rsid w:val="00784AF3"/>
    <w:rsid w:val="0080296C"/>
    <w:rsid w:val="009D35FD"/>
    <w:rsid w:val="00C313ED"/>
    <w:rsid w:val="00CA0687"/>
    <w:rsid w:val="00DD71CF"/>
    <w:rsid w:val="00EE238D"/>
    <w:rsid w:val="00F9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96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59"/>
    <w:rsid w:val="001B5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38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96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59"/>
    <w:rsid w:val="001B5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3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E143313C</Template>
  <TotalTime>0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 [Applecross Senior High School]</dc:creator>
  <cp:lastModifiedBy>LANCASTER Helen</cp:lastModifiedBy>
  <cp:revision>2</cp:revision>
  <cp:lastPrinted>2017-08-30T05:09:00Z</cp:lastPrinted>
  <dcterms:created xsi:type="dcterms:W3CDTF">2017-08-30T05:31:00Z</dcterms:created>
  <dcterms:modified xsi:type="dcterms:W3CDTF">2017-08-30T05:31:00Z</dcterms:modified>
</cp:coreProperties>
</file>