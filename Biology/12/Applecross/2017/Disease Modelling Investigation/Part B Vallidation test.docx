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896" w:rsidRDefault="00001896" w:rsidP="00001896">
      <w:pPr>
        <w:spacing w:after="0" w:line="240" w:lineRule="auto"/>
        <w:jc w:val="center"/>
        <w:rPr>
          <w:rFonts w:ascii="Arial" w:hAnsi="Arial" w:cs="Arial"/>
          <w:b/>
          <w:sz w:val="40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20EF12FC">
            <wp:simplePos x="0" y="0"/>
            <wp:positionH relativeFrom="column">
              <wp:posOffset>-22860</wp:posOffset>
            </wp:positionH>
            <wp:positionV relativeFrom="paragraph">
              <wp:posOffset>-182879</wp:posOffset>
            </wp:positionV>
            <wp:extent cx="1515110" cy="937260"/>
            <wp:effectExtent l="0" t="0" r="889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</w:rPr>
        <w:t>Year 12 Biology</w:t>
      </w:r>
    </w:p>
    <w:p w:rsidR="00001896" w:rsidRDefault="00001896" w:rsidP="00001896">
      <w:pPr>
        <w:spacing w:after="0" w:line="240" w:lineRule="auto"/>
        <w:ind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Modelling Disease Outbreak</w:t>
      </w:r>
    </w:p>
    <w:p w:rsidR="00001896" w:rsidRDefault="00001896" w:rsidP="00001896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784AF3">
        <w:rPr>
          <w:b/>
          <w:sz w:val="40"/>
          <w:szCs w:val="40"/>
        </w:rPr>
        <w:t>Part B</w:t>
      </w:r>
      <w:r w:rsidR="00784AF3">
        <w:rPr>
          <w:b/>
          <w:sz w:val="40"/>
          <w:szCs w:val="40"/>
        </w:rPr>
        <w:t xml:space="preserve">: </w:t>
      </w:r>
      <w:bookmarkStart w:id="0" w:name="_GoBack"/>
      <w:bookmarkEnd w:id="0"/>
      <w:r>
        <w:rPr>
          <w:b/>
          <w:sz w:val="40"/>
          <w:szCs w:val="40"/>
        </w:rPr>
        <w:t>Validation Test</w:t>
      </w:r>
    </w:p>
    <w:p w:rsidR="00001896" w:rsidRDefault="00001896" w:rsidP="00001896">
      <w:pPr>
        <w:jc w:val="center"/>
        <w:rPr>
          <w:rFonts w:ascii="Arial" w:hAnsi="Arial" w:cs="Arial"/>
          <w:b/>
          <w:sz w:val="3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8"/>
      </w:tblGrid>
      <w:tr w:rsidR="00001896" w:rsidTr="00001896">
        <w:trPr>
          <w:trHeight w:val="665"/>
        </w:trPr>
        <w:tc>
          <w:tcPr>
            <w:tcW w:w="8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1896" w:rsidRDefault="00001896">
            <w:pPr>
              <w:rPr>
                <w:rFonts w:ascii="Arial" w:hAnsi="Arial" w:cs="Arial"/>
                <w:sz w:val="48"/>
              </w:rPr>
            </w:pPr>
            <w:r>
              <w:rPr>
                <w:rFonts w:ascii="Arial" w:hAnsi="Arial" w:cs="Arial"/>
                <w:sz w:val="32"/>
              </w:rPr>
              <w:t>Name:</w:t>
            </w:r>
            <w:r>
              <w:rPr>
                <w:rFonts w:ascii="Arial" w:hAnsi="Arial" w:cs="Arial"/>
                <w:sz w:val="48"/>
              </w:rPr>
              <w:t xml:space="preserve"> </w:t>
            </w:r>
          </w:p>
        </w:tc>
      </w:tr>
      <w:tr w:rsidR="00001896" w:rsidTr="00001896">
        <w:trPr>
          <w:trHeight w:val="702"/>
        </w:trPr>
        <w:tc>
          <w:tcPr>
            <w:tcW w:w="8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1896" w:rsidRDefault="00001896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Teacher:</w:t>
            </w:r>
          </w:p>
        </w:tc>
      </w:tr>
    </w:tbl>
    <w:p w:rsidR="00001896" w:rsidRDefault="00001896" w:rsidP="00001896">
      <w:pPr>
        <w:rPr>
          <w:rFonts w:ascii="Arial" w:hAnsi="Arial" w:cs="Arial"/>
          <w:b/>
          <w:sz w:val="32"/>
        </w:rPr>
      </w:pPr>
    </w:p>
    <w:tbl>
      <w:tblPr>
        <w:tblW w:w="86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1"/>
        <w:gridCol w:w="2888"/>
        <w:gridCol w:w="3119"/>
      </w:tblGrid>
      <w:tr w:rsidR="00001896" w:rsidTr="00001896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896" w:rsidRDefault="00001896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Marks Received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896" w:rsidRDefault="00001896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Marks Available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896" w:rsidRDefault="00001896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Percentage</w:t>
            </w:r>
          </w:p>
        </w:tc>
      </w:tr>
      <w:tr w:rsidR="00001896" w:rsidTr="00001896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96" w:rsidRDefault="00CA0687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Part A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96" w:rsidRDefault="00C313ED" w:rsidP="00CA0687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             15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896" w:rsidRDefault="00001896">
            <w:pPr>
              <w:rPr>
                <w:rFonts w:ascii="Arial" w:hAnsi="Arial" w:cs="Arial"/>
                <w:sz w:val="32"/>
              </w:rPr>
            </w:pPr>
          </w:p>
        </w:tc>
      </w:tr>
      <w:tr w:rsidR="00CA0687" w:rsidTr="00001896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687" w:rsidRDefault="00CA0687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Part B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687" w:rsidRDefault="00C313ED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             27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687" w:rsidRDefault="00CA0687">
            <w:pPr>
              <w:rPr>
                <w:rFonts w:ascii="Arial" w:hAnsi="Arial" w:cs="Arial"/>
                <w:sz w:val="32"/>
              </w:rPr>
            </w:pPr>
          </w:p>
        </w:tc>
      </w:tr>
      <w:tr w:rsidR="00CA0687" w:rsidTr="00001896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687" w:rsidRDefault="00CA0687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Total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687" w:rsidRDefault="00C313ED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             42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687" w:rsidRDefault="00CA0687">
            <w:pPr>
              <w:rPr>
                <w:rFonts w:ascii="Arial" w:hAnsi="Arial" w:cs="Arial"/>
                <w:sz w:val="32"/>
              </w:rPr>
            </w:pPr>
          </w:p>
        </w:tc>
      </w:tr>
    </w:tbl>
    <w:p w:rsidR="00001896" w:rsidRDefault="00001896" w:rsidP="00001896">
      <w:pPr>
        <w:rPr>
          <w:rFonts w:ascii="Arial" w:hAnsi="Arial" w:cs="Arial"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161925</wp:posOffset>
            </wp:positionV>
            <wp:extent cx="3025140" cy="3660415"/>
            <wp:effectExtent l="0" t="0" r="3810" b="0"/>
            <wp:wrapNone/>
            <wp:docPr id="2" name="Picture 2" descr="Image result for disease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isease carto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6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896" w:rsidRDefault="00001896" w:rsidP="0000189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Weighting 5%</w:t>
      </w:r>
    </w:p>
    <w:p w:rsidR="00001896" w:rsidRDefault="00001896" w:rsidP="00001896">
      <w:pPr>
        <w:rPr>
          <w:rFonts w:ascii="Arial" w:hAnsi="Arial" w:cs="Arial"/>
          <w:sz w:val="28"/>
        </w:rPr>
      </w:pPr>
    </w:p>
    <w:p w:rsidR="00001896" w:rsidRDefault="00001896" w:rsidP="00001896">
      <w:pPr>
        <w:jc w:val="center"/>
        <w:rPr>
          <w:rFonts w:ascii="Arial" w:hAnsi="Arial" w:cs="Arial"/>
          <w:b/>
        </w:rPr>
      </w:pPr>
    </w:p>
    <w:p w:rsidR="00001896" w:rsidRDefault="00001896" w:rsidP="00001896">
      <w:pPr>
        <w:rPr>
          <w:rFonts w:ascii="Arial" w:hAnsi="Arial" w:cs="Arial"/>
          <w:b/>
        </w:rPr>
      </w:pPr>
    </w:p>
    <w:p w:rsidR="00001896" w:rsidRDefault="00001896" w:rsidP="00001896">
      <w:pPr>
        <w:tabs>
          <w:tab w:val="left" w:pos="540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001896" w:rsidRDefault="00001896" w:rsidP="00001896">
      <w:pPr>
        <w:rPr>
          <w:rFonts w:ascii="Arial" w:hAnsi="Arial" w:cs="Arial"/>
          <w:b/>
        </w:rPr>
      </w:pPr>
    </w:p>
    <w:p w:rsidR="00001896" w:rsidRDefault="00001896" w:rsidP="00001896">
      <w:pPr>
        <w:rPr>
          <w:rFonts w:ascii="Arial" w:hAnsi="Arial" w:cs="Arial"/>
          <w:b/>
        </w:rPr>
      </w:pPr>
    </w:p>
    <w:p w:rsidR="00001896" w:rsidRDefault="00001896" w:rsidP="00001896">
      <w:pPr>
        <w:rPr>
          <w:rFonts w:ascii="Arial" w:hAnsi="Arial" w:cs="Arial"/>
          <w:b/>
        </w:rPr>
      </w:pPr>
    </w:p>
    <w:p w:rsidR="00001896" w:rsidRDefault="00001896" w:rsidP="00001896">
      <w:pPr>
        <w:rPr>
          <w:rFonts w:ascii="Arial" w:hAnsi="Arial" w:cs="Arial"/>
          <w:b/>
        </w:rPr>
      </w:pPr>
    </w:p>
    <w:p w:rsidR="00001896" w:rsidRDefault="00001896" w:rsidP="00001896">
      <w:pPr>
        <w:rPr>
          <w:rFonts w:ascii="Arial" w:hAnsi="Arial" w:cs="Arial"/>
          <w:b/>
        </w:rPr>
      </w:pPr>
    </w:p>
    <w:p w:rsidR="00001896" w:rsidRDefault="00001896" w:rsidP="00001896">
      <w:pPr>
        <w:rPr>
          <w:rFonts w:ascii="Arial" w:hAnsi="Arial" w:cs="Arial"/>
          <w:b/>
        </w:rPr>
      </w:pPr>
    </w:p>
    <w:p w:rsidR="00001896" w:rsidRDefault="00001896" w:rsidP="0000189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Time 50 minutes</w:t>
      </w:r>
    </w:p>
    <w:p w:rsidR="00001896" w:rsidRDefault="00001896"/>
    <w:p w:rsidR="00001896" w:rsidRDefault="00001896" w:rsidP="0000189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lastRenderedPageBreak/>
        <w:t>Represent your data in the form of a graph/s.</w:t>
      </w:r>
      <w:r>
        <w:tab/>
      </w:r>
      <w:r>
        <w:tab/>
      </w:r>
      <w:r>
        <w:tab/>
      </w:r>
      <w:r>
        <w:tab/>
      </w:r>
      <w:r>
        <w:tab/>
        <w:t>(</w:t>
      </w:r>
      <w:r w:rsidR="009D35FD">
        <w:t>8</w:t>
      </w:r>
      <w:r>
        <w:t xml:space="preserve"> marks)</w:t>
      </w:r>
    </w:p>
    <w:p w:rsidR="00C313ED" w:rsidRDefault="00C313ED" w:rsidP="00C313ED">
      <w:pPr>
        <w:pStyle w:val="ListParagraph"/>
        <w:spacing w:line="360" w:lineRule="auto"/>
        <w:ind w:left="284"/>
      </w:pPr>
    </w:p>
    <w:p w:rsidR="00C313ED" w:rsidRDefault="00C313ED" w:rsidP="001B5173">
      <w:pPr>
        <w:pStyle w:val="ListParagraph"/>
        <w:numPr>
          <w:ilvl w:val="0"/>
          <w:numId w:val="1"/>
        </w:numPr>
        <w:ind w:left="284" w:hanging="284"/>
      </w:pPr>
      <w:r>
        <w:t>In the instructions for this investigation you were asked to plan for reliability. In what way was your data made reliable?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C313ED" w:rsidRDefault="00C313ED" w:rsidP="00C313ED">
      <w:r>
        <w:t xml:space="preserve">      ________________________________________________________________________________</w:t>
      </w:r>
    </w:p>
    <w:p w:rsidR="00C313ED" w:rsidRDefault="00C313ED" w:rsidP="00C313ED">
      <w:pPr>
        <w:pStyle w:val="ListParagraph"/>
        <w:ind w:left="284"/>
      </w:pPr>
    </w:p>
    <w:p w:rsidR="001B5173" w:rsidRDefault="001B5173" w:rsidP="001B5173">
      <w:pPr>
        <w:pStyle w:val="ListParagraph"/>
        <w:numPr>
          <w:ilvl w:val="0"/>
          <w:numId w:val="1"/>
        </w:numPr>
        <w:ind w:left="284" w:hanging="284"/>
      </w:pPr>
      <w:r>
        <w:t>Write a conclusion for each of your hypotheses</w:t>
      </w:r>
      <w:r w:rsidR="00001896">
        <w:t>.</w:t>
      </w:r>
      <w:r w:rsidR="009D35FD">
        <w:tab/>
      </w:r>
      <w:r w:rsidR="009D35FD">
        <w:tab/>
      </w:r>
      <w:r w:rsidR="009D35FD">
        <w:tab/>
      </w:r>
      <w:r w:rsidR="009D35FD">
        <w:tab/>
      </w:r>
      <w:r w:rsidR="009D35FD">
        <w:tab/>
        <w:t>(2 marks)</w:t>
      </w:r>
      <w:r w:rsidR="009D35FD">
        <w:tab/>
      </w:r>
      <w:r w:rsidR="009D35FD">
        <w:tab/>
      </w:r>
      <w:r w:rsidR="009D35FD">
        <w:tab/>
      </w:r>
    </w:p>
    <w:p w:rsidR="001B5173" w:rsidRDefault="001B5173" w:rsidP="001B5173">
      <w:pPr>
        <w:pStyle w:val="ListParagraph"/>
      </w:pPr>
    </w:p>
    <w:tbl>
      <w:tblPr>
        <w:tblStyle w:val="TableGrid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42"/>
      </w:tblGrid>
      <w:tr w:rsidR="001B5173" w:rsidTr="00C313ED">
        <w:tc>
          <w:tcPr>
            <w:tcW w:w="8742" w:type="dxa"/>
          </w:tcPr>
          <w:p w:rsidR="001B5173" w:rsidRDefault="001B5173" w:rsidP="001B5173">
            <w:pPr>
              <w:pStyle w:val="ListParagraph"/>
              <w:ind w:left="0"/>
            </w:pPr>
          </w:p>
          <w:p w:rsidR="001B5173" w:rsidRDefault="001B5173" w:rsidP="001B5173">
            <w:pPr>
              <w:pStyle w:val="ListParagraph"/>
              <w:ind w:left="0"/>
            </w:pPr>
          </w:p>
        </w:tc>
      </w:tr>
      <w:tr w:rsidR="001B5173" w:rsidTr="00C313ED">
        <w:tc>
          <w:tcPr>
            <w:tcW w:w="8742" w:type="dxa"/>
          </w:tcPr>
          <w:p w:rsidR="001B5173" w:rsidRDefault="001B5173" w:rsidP="001B5173">
            <w:pPr>
              <w:pStyle w:val="ListParagraph"/>
              <w:ind w:left="0"/>
            </w:pPr>
          </w:p>
          <w:p w:rsidR="001B5173" w:rsidRDefault="001B5173" w:rsidP="001B5173">
            <w:pPr>
              <w:pStyle w:val="ListParagraph"/>
              <w:ind w:left="0"/>
            </w:pPr>
          </w:p>
        </w:tc>
      </w:tr>
      <w:tr w:rsidR="001B5173" w:rsidTr="00C313ED">
        <w:tc>
          <w:tcPr>
            <w:tcW w:w="8742" w:type="dxa"/>
          </w:tcPr>
          <w:p w:rsidR="001B5173" w:rsidRDefault="001B5173" w:rsidP="001B5173">
            <w:pPr>
              <w:pStyle w:val="ListParagraph"/>
              <w:ind w:left="0"/>
            </w:pPr>
          </w:p>
          <w:p w:rsidR="001B5173" w:rsidRDefault="001B5173" w:rsidP="001B5173">
            <w:pPr>
              <w:pStyle w:val="ListParagraph"/>
              <w:ind w:left="0"/>
            </w:pPr>
          </w:p>
        </w:tc>
      </w:tr>
      <w:tr w:rsidR="001B5173" w:rsidTr="00C313ED">
        <w:tc>
          <w:tcPr>
            <w:tcW w:w="8742" w:type="dxa"/>
          </w:tcPr>
          <w:p w:rsidR="001B5173" w:rsidRDefault="001B5173" w:rsidP="001B5173">
            <w:pPr>
              <w:pStyle w:val="ListParagraph"/>
              <w:ind w:left="0"/>
            </w:pPr>
          </w:p>
          <w:p w:rsidR="001B5173" w:rsidRDefault="001B5173" w:rsidP="001B5173">
            <w:pPr>
              <w:pStyle w:val="ListParagraph"/>
              <w:ind w:left="0"/>
            </w:pPr>
          </w:p>
        </w:tc>
      </w:tr>
    </w:tbl>
    <w:p w:rsidR="001B5173" w:rsidRDefault="001B5173" w:rsidP="001B5173">
      <w:pPr>
        <w:pStyle w:val="ListParagraph"/>
        <w:ind w:left="284"/>
      </w:pPr>
    </w:p>
    <w:p w:rsidR="0080296C" w:rsidRDefault="0080296C" w:rsidP="001B5173">
      <w:pPr>
        <w:pStyle w:val="ListParagraph"/>
        <w:ind w:left="284"/>
      </w:pPr>
    </w:p>
    <w:p w:rsidR="0080296C" w:rsidRDefault="0080296C" w:rsidP="0000189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t>Explain the scientific basis for each of your conclusions.</w:t>
      </w:r>
      <w:r>
        <w:tab/>
      </w:r>
      <w:r>
        <w:tab/>
      </w:r>
      <w:r>
        <w:tab/>
      </w:r>
      <w:r>
        <w:tab/>
        <w:t>(2 marks)</w:t>
      </w:r>
    </w:p>
    <w:p w:rsidR="0080296C" w:rsidRDefault="0080296C" w:rsidP="0080296C">
      <w:pPr>
        <w:pStyle w:val="ListParagraph"/>
        <w:spacing w:line="360" w:lineRule="auto"/>
        <w:ind w:left="284"/>
      </w:pPr>
    </w:p>
    <w:tbl>
      <w:tblPr>
        <w:tblStyle w:val="TableGrid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58"/>
      </w:tblGrid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Pr="001B5173" w:rsidRDefault="0080296C" w:rsidP="00A86E44"/>
        </w:tc>
      </w:tr>
    </w:tbl>
    <w:p w:rsidR="0080296C" w:rsidRDefault="0080296C" w:rsidP="0080296C">
      <w:pPr>
        <w:pStyle w:val="ListParagraph"/>
        <w:spacing w:line="360" w:lineRule="auto"/>
        <w:ind w:left="284"/>
      </w:pPr>
    </w:p>
    <w:p w:rsidR="009D35FD" w:rsidRDefault="009D35FD" w:rsidP="0000189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t>Which factor (variable) had a greater effect on the severity of the diseases? Explain why you think this occurred.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80296C" w:rsidRDefault="0080296C" w:rsidP="0080296C">
      <w:pPr>
        <w:pStyle w:val="ListParagraph"/>
        <w:spacing w:line="360" w:lineRule="auto"/>
        <w:ind w:left="284"/>
      </w:pPr>
    </w:p>
    <w:tbl>
      <w:tblPr>
        <w:tblStyle w:val="TableGrid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42"/>
      </w:tblGrid>
      <w:tr w:rsidR="0080296C" w:rsidTr="00CA0687">
        <w:tc>
          <w:tcPr>
            <w:tcW w:w="87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CA0687">
        <w:tc>
          <w:tcPr>
            <w:tcW w:w="87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CA0687">
        <w:tc>
          <w:tcPr>
            <w:tcW w:w="87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CA0687">
        <w:tc>
          <w:tcPr>
            <w:tcW w:w="87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</w:tbl>
    <w:p w:rsidR="009D35FD" w:rsidRDefault="009D35FD" w:rsidP="009D35FD">
      <w:pPr>
        <w:spacing w:line="360" w:lineRule="auto"/>
      </w:pPr>
    </w:p>
    <w:p w:rsidR="00763B98" w:rsidRPr="00763B98" w:rsidRDefault="00763B98" w:rsidP="0080296C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cs="Arial"/>
        </w:rPr>
      </w:pPr>
      <w:r>
        <w:lastRenderedPageBreak/>
        <w:t xml:space="preserve">For one of the factors you investigated, make a recommendation to the city council to </w:t>
      </w:r>
      <w:r w:rsidR="00F92871">
        <w:t xml:space="preserve">help them </w:t>
      </w:r>
      <w:r>
        <w:t>reduce the spread of this disease in future. Provide evidence from your investigation.</w:t>
      </w:r>
      <w:r w:rsidR="00CA0687">
        <w:tab/>
      </w:r>
      <w:r w:rsidR="00CA0687">
        <w:tab/>
      </w:r>
      <w:r w:rsidR="00CA0687">
        <w:tab/>
      </w:r>
      <w:r w:rsidR="00CA0687">
        <w:tab/>
      </w:r>
      <w:r w:rsidR="00CA0687">
        <w:tab/>
      </w:r>
      <w:r w:rsidR="00CA0687">
        <w:tab/>
      </w:r>
      <w:r w:rsidR="00CA0687">
        <w:tab/>
      </w:r>
      <w:r w:rsidR="00CA0687">
        <w:tab/>
      </w:r>
      <w:r w:rsidR="00CA0687">
        <w:tab/>
      </w:r>
      <w:r w:rsidR="00CA0687" w:rsidRPr="0080296C">
        <w:rPr>
          <w:rFonts w:cs="Arial"/>
        </w:rPr>
        <w:t xml:space="preserve">(2 marks)                                                                                                  </w:t>
      </w:r>
    </w:p>
    <w:p w:rsidR="00763B98" w:rsidRPr="00763B98" w:rsidRDefault="00763B98" w:rsidP="00763B98">
      <w:pPr>
        <w:pStyle w:val="ListParagraph"/>
        <w:spacing w:line="360" w:lineRule="auto"/>
        <w:ind w:left="284"/>
        <w:rPr>
          <w:rFonts w:cs="Arial"/>
        </w:rPr>
      </w:pPr>
    </w:p>
    <w:tbl>
      <w:tblPr>
        <w:tblStyle w:val="TableGrid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58"/>
      </w:tblGrid>
      <w:tr w:rsidR="00763B98" w:rsidTr="00A86E44">
        <w:tc>
          <w:tcPr>
            <w:tcW w:w="9242" w:type="dxa"/>
          </w:tcPr>
          <w:p w:rsidR="00763B98" w:rsidRDefault="00763B98" w:rsidP="00A86E44">
            <w:pPr>
              <w:pStyle w:val="ListParagraph"/>
              <w:ind w:left="0"/>
            </w:pPr>
          </w:p>
          <w:p w:rsidR="00763B98" w:rsidRDefault="00763B98" w:rsidP="00A86E44">
            <w:pPr>
              <w:pStyle w:val="ListParagraph"/>
              <w:ind w:left="0"/>
            </w:pPr>
          </w:p>
        </w:tc>
      </w:tr>
      <w:tr w:rsidR="00763B98" w:rsidTr="00A86E44">
        <w:tc>
          <w:tcPr>
            <w:tcW w:w="9242" w:type="dxa"/>
          </w:tcPr>
          <w:p w:rsidR="00763B98" w:rsidRDefault="00763B98" w:rsidP="00A86E44">
            <w:pPr>
              <w:pStyle w:val="ListParagraph"/>
              <w:ind w:left="0"/>
            </w:pPr>
          </w:p>
          <w:p w:rsidR="00763B98" w:rsidRDefault="00763B98" w:rsidP="00A86E44">
            <w:pPr>
              <w:pStyle w:val="ListParagraph"/>
              <w:ind w:left="0"/>
            </w:pPr>
          </w:p>
        </w:tc>
      </w:tr>
      <w:tr w:rsidR="00763B98" w:rsidTr="00A86E44">
        <w:tc>
          <w:tcPr>
            <w:tcW w:w="9242" w:type="dxa"/>
          </w:tcPr>
          <w:p w:rsidR="00763B98" w:rsidRDefault="00763B98" w:rsidP="00A86E44">
            <w:pPr>
              <w:pStyle w:val="ListParagraph"/>
              <w:ind w:left="0"/>
            </w:pPr>
          </w:p>
          <w:p w:rsidR="00763B98" w:rsidRDefault="00763B98" w:rsidP="00A86E44">
            <w:pPr>
              <w:pStyle w:val="ListParagraph"/>
              <w:ind w:left="0"/>
            </w:pPr>
          </w:p>
        </w:tc>
      </w:tr>
      <w:tr w:rsidR="00763B98" w:rsidTr="00A86E44">
        <w:tc>
          <w:tcPr>
            <w:tcW w:w="9242" w:type="dxa"/>
          </w:tcPr>
          <w:p w:rsidR="00763B98" w:rsidRDefault="00763B98" w:rsidP="00A86E44">
            <w:pPr>
              <w:pStyle w:val="ListParagraph"/>
              <w:ind w:left="0"/>
            </w:pPr>
          </w:p>
          <w:p w:rsidR="00763B98" w:rsidRDefault="00763B98" w:rsidP="00A86E44">
            <w:pPr>
              <w:pStyle w:val="ListParagraph"/>
              <w:ind w:left="0"/>
            </w:pPr>
          </w:p>
        </w:tc>
      </w:tr>
      <w:tr w:rsidR="00763B98" w:rsidTr="00A86E44">
        <w:tc>
          <w:tcPr>
            <w:tcW w:w="9242" w:type="dxa"/>
          </w:tcPr>
          <w:p w:rsidR="00763B98" w:rsidRDefault="00763B98" w:rsidP="00A86E44">
            <w:pPr>
              <w:pStyle w:val="ListParagraph"/>
              <w:ind w:left="0"/>
            </w:pPr>
          </w:p>
          <w:p w:rsidR="00763B98" w:rsidRDefault="00763B98" w:rsidP="00A86E44">
            <w:pPr>
              <w:pStyle w:val="ListParagraph"/>
              <w:ind w:left="0"/>
            </w:pPr>
          </w:p>
        </w:tc>
      </w:tr>
      <w:tr w:rsidR="00763B98" w:rsidTr="00A86E44">
        <w:tc>
          <w:tcPr>
            <w:tcW w:w="9242" w:type="dxa"/>
          </w:tcPr>
          <w:p w:rsidR="00763B98" w:rsidRDefault="00763B98" w:rsidP="00A86E44">
            <w:pPr>
              <w:pStyle w:val="ListParagraph"/>
              <w:ind w:left="0"/>
            </w:pPr>
          </w:p>
          <w:p w:rsidR="00763B98" w:rsidRPr="001B5173" w:rsidRDefault="00763B98" w:rsidP="00A86E44"/>
        </w:tc>
      </w:tr>
    </w:tbl>
    <w:p w:rsidR="00763B98" w:rsidRPr="00763B98" w:rsidRDefault="00763B98" w:rsidP="00763B98">
      <w:pPr>
        <w:spacing w:line="360" w:lineRule="auto"/>
        <w:rPr>
          <w:rFonts w:cs="Arial"/>
        </w:rPr>
      </w:pPr>
    </w:p>
    <w:p w:rsidR="009D35FD" w:rsidRPr="0080296C" w:rsidRDefault="001B5173" w:rsidP="0080296C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cs="Arial"/>
        </w:rPr>
      </w:pPr>
      <w:r>
        <w:t>Describe any differences in the results of the simu</w:t>
      </w:r>
      <w:r w:rsidR="009D35FD">
        <w:t>lation between the two diseases.</w:t>
      </w:r>
      <w:r w:rsidR="0080296C" w:rsidRPr="0080296C">
        <w:t xml:space="preserve"> </w:t>
      </w:r>
      <w:r w:rsidR="0080296C">
        <w:t>Explain why these differences might have occurred.</w:t>
      </w:r>
      <w:r w:rsidR="009D35FD" w:rsidRPr="0080296C">
        <w:rPr>
          <w:rFonts w:cs="Arial"/>
        </w:rPr>
        <w:t xml:space="preserve">             </w:t>
      </w:r>
      <w:r w:rsidR="0080296C">
        <w:rPr>
          <w:rFonts w:cs="Arial"/>
        </w:rPr>
        <w:tab/>
      </w:r>
      <w:r w:rsidR="0080296C">
        <w:rPr>
          <w:rFonts w:cs="Arial"/>
        </w:rPr>
        <w:tab/>
      </w:r>
      <w:r w:rsidR="00CA0687">
        <w:rPr>
          <w:rFonts w:cs="Arial"/>
        </w:rPr>
        <w:tab/>
      </w:r>
      <w:r w:rsidR="0080296C" w:rsidRPr="0080296C">
        <w:rPr>
          <w:rFonts w:cs="Arial"/>
        </w:rPr>
        <w:t>(2 marks)</w:t>
      </w:r>
      <w:r w:rsidR="009D35FD" w:rsidRPr="0080296C">
        <w:rPr>
          <w:rFonts w:cs="Arial"/>
        </w:rPr>
        <w:t xml:space="preserve">                                                                      </w:t>
      </w:r>
      <w:r w:rsidR="00EE238D" w:rsidRPr="0080296C">
        <w:rPr>
          <w:rFonts w:cs="Arial"/>
        </w:rPr>
        <w:t xml:space="preserve">                            </w:t>
      </w:r>
    </w:p>
    <w:p w:rsidR="0080296C" w:rsidRDefault="00001896" w:rsidP="009D35FD">
      <w:r>
        <w:tab/>
        <w:t xml:space="preserve"> </w:t>
      </w:r>
    </w:p>
    <w:tbl>
      <w:tblPr>
        <w:tblStyle w:val="TableGrid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58"/>
      </w:tblGrid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Pr="001B5173" w:rsidRDefault="0080296C" w:rsidP="00A86E44"/>
        </w:tc>
      </w:tr>
    </w:tbl>
    <w:p w:rsidR="009D35FD" w:rsidRDefault="00EE238D" w:rsidP="009D35FD">
      <w:pPr>
        <w:pStyle w:val="ListParagraph"/>
        <w:spacing w:after="200" w:line="276" w:lineRule="auto"/>
        <w:ind w:left="284"/>
      </w:pPr>
      <w:r>
        <w:tab/>
      </w:r>
    </w:p>
    <w:p w:rsidR="00001896" w:rsidRDefault="0080296C" w:rsidP="00001896">
      <w:pPr>
        <w:pStyle w:val="ListParagraph"/>
        <w:numPr>
          <w:ilvl w:val="0"/>
          <w:numId w:val="1"/>
        </w:numPr>
        <w:spacing w:after="200" w:line="276" w:lineRule="auto"/>
        <w:ind w:left="284" w:hanging="284"/>
      </w:pPr>
      <w:proofErr w:type="gramStart"/>
      <w:r>
        <w:t xml:space="preserve">Describe </w:t>
      </w:r>
      <w:r w:rsidR="00001896">
        <w:t xml:space="preserve"> </w:t>
      </w:r>
      <w:r>
        <w:rPr>
          <w:b/>
        </w:rPr>
        <w:t>two</w:t>
      </w:r>
      <w:proofErr w:type="gramEnd"/>
      <w:r w:rsidR="00001896">
        <w:t xml:space="preserve"> benefits of using modelling to pre</w:t>
      </w:r>
      <w:r w:rsidR="00CA0687">
        <w:t xml:space="preserve">dict the outcome of epidemics. </w:t>
      </w:r>
      <w:r w:rsidR="00001896">
        <w:t>(</w:t>
      </w:r>
      <w:r w:rsidR="00EE238D">
        <w:t>4</w:t>
      </w:r>
      <w:r w:rsidR="00001896">
        <w:t xml:space="preserve"> marks)</w:t>
      </w:r>
    </w:p>
    <w:p w:rsidR="0080296C" w:rsidRDefault="0080296C" w:rsidP="0080296C">
      <w:pPr>
        <w:pStyle w:val="ListParagraph"/>
        <w:spacing w:after="200" w:line="276" w:lineRule="auto"/>
        <w:ind w:left="284"/>
      </w:pPr>
    </w:p>
    <w:p w:rsidR="0080296C" w:rsidRDefault="0080296C" w:rsidP="0080296C">
      <w:pPr>
        <w:pStyle w:val="ListParagraph"/>
        <w:spacing w:after="200" w:line="276" w:lineRule="auto"/>
        <w:ind w:left="284"/>
      </w:pPr>
    </w:p>
    <w:tbl>
      <w:tblPr>
        <w:tblStyle w:val="TableGrid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42"/>
      </w:tblGrid>
      <w:tr w:rsidR="0080296C" w:rsidTr="0080296C">
        <w:tc>
          <w:tcPr>
            <w:tcW w:w="87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80296C">
        <w:tc>
          <w:tcPr>
            <w:tcW w:w="87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80296C">
        <w:tc>
          <w:tcPr>
            <w:tcW w:w="87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80296C">
        <w:tc>
          <w:tcPr>
            <w:tcW w:w="87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80296C">
        <w:tc>
          <w:tcPr>
            <w:tcW w:w="87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C313ED" w:rsidTr="0080296C">
        <w:tc>
          <w:tcPr>
            <w:tcW w:w="8742" w:type="dxa"/>
          </w:tcPr>
          <w:p w:rsidR="00C313ED" w:rsidRDefault="00C313ED" w:rsidP="00A86E44">
            <w:pPr>
              <w:pStyle w:val="ListParagraph"/>
              <w:ind w:left="0"/>
            </w:pPr>
          </w:p>
          <w:p w:rsidR="00C313ED" w:rsidRDefault="00C313ED" w:rsidP="00A86E44">
            <w:pPr>
              <w:pStyle w:val="ListParagraph"/>
              <w:ind w:left="0"/>
            </w:pPr>
          </w:p>
        </w:tc>
      </w:tr>
    </w:tbl>
    <w:p w:rsidR="00001896" w:rsidRDefault="00001896" w:rsidP="00001896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lastRenderedPageBreak/>
        <w:t xml:space="preserve">Describe </w:t>
      </w:r>
      <w:r w:rsidR="00CA0687">
        <w:rPr>
          <w:b/>
        </w:rPr>
        <w:t>two</w:t>
      </w:r>
      <w:r>
        <w:t xml:space="preserve"> limitations of using computer simulation models in this way.</w:t>
      </w:r>
      <w:r w:rsidR="00EE238D">
        <w:t xml:space="preserve">        (4 marks)</w:t>
      </w:r>
    </w:p>
    <w:p w:rsidR="0080296C" w:rsidRDefault="0080296C" w:rsidP="0080296C">
      <w:pPr>
        <w:pStyle w:val="ListParagraph"/>
        <w:spacing w:line="360" w:lineRule="auto"/>
        <w:ind w:left="284"/>
      </w:pPr>
    </w:p>
    <w:tbl>
      <w:tblPr>
        <w:tblStyle w:val="TableGrid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58"/>
      </w:tblGrid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Default="0080296C" w:rsidP="00A86E44">
            <w:pPr>
              <w:pStyle w:val="ListParagraph"/>
              <w:ind w:left="0"/>
            </w:pPr>
          </w:p>
        </w:tc>
      </w:tr>
      <w:tr w:rsidR="0080296C" w:rsidTr="00A86E44">
        <w:tc>
          <w:tcPr>
            <w:tcW w:w="9242" w:type="dxa"/>
          </w:tcPr>
          <w:p w:rsidR="0080296C" w:rsidRDefault="0080296C" w:rsidP="00A86E44">
            <w:pPr>
              <w:pStyle w:val="ListParagraph"/>
              <w:ind w:left="0"/>
            </w:pPr>
          </w:p>
          <w:p w:rsidR="0080296C" w:rsidRPr="001B5173" w:rsidRDefault="0080296C" w:rsidP="00A86E44"/>
        </w:tc>
      </w:tr>
    </w:tbl>
    <w:p w:rsidR="009D35FD" w:rsidRDefault="009D35FD" w:rsidP="009D35FD">
      <w:pPr>
        <w:pStyle w:val="ListParagraph"/>
        <w:spacing w:line="360" w:lineRule="auto"/>
        <w:ind w:left="284"/>
      </w:pPr>
    </w:p>
    <w:p w:rsidR="00001896" w:rsidRDefault="00001896" w:rsidP="00001896">
      <w:pPr>
        <w:spacing w:line="360" w:lineRule="auto"/>
      </w:pPr>
    </w:p>
    <w:p w:rsidR="00001896" w:rsidRDefault="00001896" w:rsidP="00001896">
      <w:pPr>
        <w:pStyle w:val="ListParagraph"/>
        <w:spacing w:line="360" w:lineRule="auto"/>
        <w:rPr>
          <w:highlight w:val="yellow"/>
        </w:rPr>
      </w:pPr>
    </w:p>
    <w:p w:rsidR="00001896" w:rsidRDefault="00001896"/>
    <w:p w:rsidR="00001896" w:rsidRDefault="00001896"/>
    <w:p w:rsidR="00001896" w:rsidRDefault="00001896"/>
    <w:p w:rsidR="00001896" w:rsidRDefault="00001896"/>
    <w:p w:rsidR="00001896" w:rsidRDefault="00001896"/>
    <w:p w:rsidR="003F181C" w:rsidRDefault="003F181C"/>
    <w:sectPr w:rsidR="003F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0D71"/>
    <w:multiLevelType w:val="hybridMultilevel"/>
    <w:tmpl w:val="FA5EAB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32F7"/>
    <w:multiLevelType w:val="hybridMultilevel"/>
    <w:tmpl w:val="F1AE4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B3A55"/>
    <w:multiLevelType w:val="hybridMultilevel"/>
    <w:tmpl w:val="50A4FA9E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6287846"/>
    <w:multiLevelType w:val="hybridMultilevel"/>
    <w:tmpl w:val="431C1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44092"/>
    <w:multiLevelType w:val="hybridMultilevel"/>
    <w:tmpl w:val="AD8EA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21F78"/>
    <w:multiLevelType w:val="hybridMultilevel"/>
    <w:tmpl w:val="FC90E16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896"/>
    <w:rsid w:val="00001896"/>
    <w:rsid w:val="001B5173"/>
    <w:rsid w:val="003F181C"/>
    <w:rsid w:val="00763B98"/>
    <w:rsid w:val="00784AF3"/>
    <w:rsid w:val="0080296C"/>
    <w:rsid w:val="009D35FD"/>
    <w:rsid w:val="00C313ED"/>
    <w:rsid w:val="00CA0687"/>
    <w:rsid w:val="00DD71CF"/>
    <w:rsid w:val="00EE238D"/>
    <w:rsid w:val="00F9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96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59"/>
    <w:rsid w:val="001B5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2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38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96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59"/>
    <w:rsid w:val="001B5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2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3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916D5BE6</Template>
  <TotalTime>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LANCASTER Helen [Applecross Senior High School]</dc:creator>
  <cp:keywords/>
  <dc:description/>
  <cp:lastModifiedBy>LANCASTER Helen</cp:lastModifiedBy>
  <cp:revision>4</cp:revision>
  <cp:lastPrinted>2017-08-30T05:09:00Z</cp:lastPrinted>
  <dcterms:created xsi:type="dcterms:W3CDTF">2017-08-30T05:08:00Z</dcterms:created>
  <dcterms:modified xsi:type="dcterms:W3CDTF">2017-08-30T05:09:00Z</dcterms:modified>
</cp:coreProperties>
</file>