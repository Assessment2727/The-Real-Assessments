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1407AE" w14:textId="77777777" w:rsidR="008472AC" w:rsidRDefault="007106FF" w:rsidP="008472AC">
      <w:pPr>
        <w:shd w:val="clear" w:color="auto" w:fill="E7E6E6" w:themeFill="background2"/>
        <w:rPr>
          <w:rFonts w:ascii="Garamond" w:eastAsia="Times New Roman" w:hAnsi="Garamond" w:cs="Times New Roman"/>
          <w:b/>
        </w:rPr>
      </w:pPr>
      <w:bookmarkStart w:id="0" w:name="_GoBack"/>
      <w:bookmarkEnd w:id="0"/>
      <w:r>
        <w:rPr>
          <w:rFonts w:ascii="Garamond" w:eastAsia="Times New Roman" w:hAnsi="Garamond" w:cs="Times New Roman"/>
          <w:b/>
        </w:rPr>
        <w:t>Name:</w:t>
      </w:r>
    </w:p>
    <w:p w14:paraId="5E7771D4" w14:textId="77777777" w:rsidR="008472AC" w:rsidRDefault="008472AC" w:rsidP="008472AC">
      <w:pPr>
        <w:shd w:val="clear" w:color="auto" w:fill="E7E6E6" w:themeFill="background2"/>
        <w:rPr>
          <w:rFonts w:ascii="Garamond" w:eastAsia="Times New Roman" w:hAnsi="Garamond" w:cs="Times New Roman"/>
          <w:b/>
        </w:rPr>
      </w:pPr>
    </w:p>
    <w:p w14:paraId="2756C721" w14:textId="77777777" w:rsidR="007106FF" w:rsidRPr="004A7D85" w:rsidRDefault="007106FF" w:rsidP="007106FF">
      <w:pPr>
        <w:shd w:val="clear" w:color="auto" w:fill="E7E6E6" w:themeFill="background2"/>
        <w:rPr>
          <w:rFonts w:ascii="Garamond" w:eastAsia="Times New Roman" w:hAnsi="Garamond" w:cs="Times New Roman"/>
          <w:b/>
        </w:rPr>
      </w:pPr>
      <w:r w:rsidRPr="004A7D85">
        <w:rPr>
          <w:rFonts w:ascii="Garamond" w:eastAsia="Times New Roman" w:hAnsi="Garamond" w:cs="Times New Roman"/>
          <w:b/>
        </w:rPr>
        <w:t>TASK</w:t>
      </w:r>
    </w:p>
    <w:p w14:paraId="47221328" w14:textId="77777777" w:rsidR="007106FF" w:rsidRPr="004A7D85" w:rsidRDefault="007106FF" w:rsidP="007106FF">
      <w:pPr>
        <w:shd w:val="clear" w:color="auto" w:fill="E7E6E6" w:themeFill="background2"/>
        <w:rPr>
          <w:rFonts w:ascii="Garamond" w:eastAsia="Times New Roman" w:hAnsi="Garamond" w:cs="Times New Roman"/>
        </w:rPr>
      </w:pPr>
      <w:r w:rsidRPr="004A7D85">
        <w:rPr>
          <w:rFonts w:ascii="Garamond" w:eastAsia="Times New Roman" w:hAnsi="Garamond" w:cs="Times New Roman"/>
        </w:rPr>
        <w:t xml:space="preserve">An investigation to explore the impact of three variables on </w:t>
      </w:r>
      <w:r>
        <w:rPr>
          <w:rFonts w:ascii="Garamond" w:eastAsia="Times New Roman" w:hAnsi="Garamond" w:cs="Times New Roman"/>
        </w:rPr>
        <w:t>the transmission of a disease.</w:t>
      </w:r>
    </w:p>
    <w:p w14:paraId="0145BB07" w14:textId="77777777" w:rsidR="007106FF" w:rsidRPr="004A7D85" w:rsidRDefault="007106FF" w:rsidP="007106FF">
      <w:pPr>
        <w:shd w:val="clear" w:color="auto" w:fill="E7E6E6" w:themeFill="background2"/>
        <w:rPr>
          <w:rFonts w:ascii="Garamond" w:eastAsia="Times New Roman" w:hAnsi="Garamond" w:cs="Times New Roman"/>
          <w:b/>
        </w:rPr>
      </w:pPr>
      <w:r w:rsidRPr="004A7D85">
        <w:rPr>
          <w:rFonts w:ascii="Garamond" w:eastAsia="Times New Roman" w:hAnsi="Garamond" w:cs="Times New Roman"/>
          <w:b/>
        </w:rPr>
        <w:t>PROCEDURE</w:t>
      </w:r>
    </w:p>
    <w:p w14:paraId="6B24B8AF" w14:textId="77777777" w:rsidR="007106FF" w:rsidRPr="004A7D85" w:rsidRDefault="007106FF" w:rsidP="007106FF">
      <w:pPr>
        <w:shd w:val="clear" w:color="auto" w:fill="E7E6E6" w:themeFill="background2"/>
        <w:rPr>
          <w:rFonts w:ascii="Garamond" w:eastAsia="Times New Roman" w:hAnsi="Garamond" w:cs="Times New Roman"/>
        </w:rPr>
      </w:pPr>
      <w:r w:rsidRPr="004A7D85">
        <w:rPr>
          <w:rFonts w:ascii="Garamond" w:eastAsia="Times New Roman" w:hAnsi="Garamond" w:cs="Times New Roman"/>
        </w:rPr>
        <w:t>Access the web link and</w:t>
      </w:r>
      <w:r>
        <w:rPr>
          <w:rFonts w:ascii="Garamond" w:eastAsia="Times New Roman" w:hAnsi="Garamond" w:cs="Times New Roman"/>
        </w:rPr>
        <w:t xml:space="preserve"> f</w:t>
      </w:r>
      <w:r w:rsidRPr="004A7D85">
        <w:rPr>
          <w:rFonts w:ascii="Garamond" w:eastAsia="Times New Roman" w:hAnsi="Garamond" w:cs="Times New Roman"/>
        </w:rPr>
        <w:t>amiliarise yourself with the simulator bef</w:t>
      </w:r>
      <w:r>
        <w:rPr>
          <w:rFonts w:ascii="Garamond" w:eastAsia="Times New Roman" w:hAnsi="Garamond" w:cs="Times New Roman"/>
        </w:rPr>
        <w:t>ore starting your investigation</w:t>
      </w:r>
    </w:p>
    <w:p w14:paraId="7ACDF3CE" w14:textId="77777777" w:rsidR="007106FF" w:rsidRDefault="002F33FD" w:rsidP="007106FF">
      <w:pPr>
        <w:shd w:val="clear" w:color="auto" w:fill="E7E6E6" w:themeFill="background2"/>
        <w:rPr>
          <w:rFonts w:ascii="Garamond" w:eastAsia="Times New Roman" w:hAnsi="Garamond" w:cs="Times New Roman"/>
        </w:rPr>
      </w:pPr>
      <w:hyperlink r:id="rId5" w:history="1">
        <w:r w:rsidR="007106FF" w:rsidRPr="00A130A6">
          <w:rPr>
            <w:rStyle w:val="Hyperlink"/>
            <w:rFonts w:ascii="Garamond" w:eastAsia="Times New Roman" w:hAnsi="Garamond" w:cs="Times New Roman"/>
          </w:rPr>
          <w:t>http://www.learner.org/courses/envsci/interactives/disease/disease.html?initLesson=1</w:t>
        </w:r>
      </w:hyperlink>
    </w:p>
    <w:p w14:paraId="4A0F104F" w14:textId="77777777" w:rsidR="007106FF" w:rsidRPr="004A7D85" w:rsidRDefault="007106FF" w:rsidP="007106FF">
      <w:pPr>
        <w:shd w:val="clear" w:color="auto" w:fill="E7E6E6" w:themeFill="background2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t>Choose one of the diseases available on the simulator. P</w:t>
      </w:r>
      <w:r w:rsidRPr="004A7D85">
        <w:rPr>
          <w:rFonts w:ascii="Garamond" w:eastAsia="Times New Roman" w:hAnsi="Garamond" w:cs="Times New Roman"/>
        </w:rPr>
        <w:t xml:space="preserve">erform your own investigation. </w:t>
      </w:r>
    </w:p>
    <w:p w14:paraId="3EF184E2" w14:textId="77777777" w:rsidR="008472AC" w:rsidRDefault="008472AC" w:rsidP="008472AC">
      <w:pPr>
        <w:shd w:val="clear" w:color="auto" w:fill="E7E6E6" w:themeFill="background2"/>
        <w:rPr>
          <w:rFonts w:ascii="Garamond" w:eastAsia="Times New Roman" w:hAnsi="Garamond" w:cs="Times New Roman"/>
          <w:b/>
        </w:rPr>
      </w:pPr>
    </w:p>
    <w:p w14:paraId="5283B84E" w14:textId="77777777" w:rsidR="008472AC" w:rsidRPr="004A7D85" w:rsidRDefault="008472AC" w:rsidP="008472AC">
      <w:pPr>
        <w:shd w:val="clear" w:color="auto" w:fill="E7E6E6" w:themeFill="background2"/>
        <w:rPr>
          <w:rFonts w:ascii="Garamond" w:eastAsia="Times New Roman" w:hAnsi="Garamond" w:cs="Times New Roman"/>
          <w:b/>
        </w:rPr>
      </w:pPr>
      <w:r w:rsidRPr="004A7D85">
        <w:rPr>
          <w:rFonts w:ascii="Garamond" w:eastAsia="Times New Roman" w:hAnsi="Garamond" w:cs="Times New Roman"/>
          <w:b/>
        </w:rPr>
        <w:t>RESULTS</w:t>
      </w:r>
    </w:p>
    <w:p w14:paraId="224258E3" w14:textId="77777777" w:rsidR="008472AC" w:rsidRPr="004A7D85" w:rsidRDefault="008472AC" w:rsidP="008472AC">
      <w:pPr>
        <w:shd w:val="clear" w:color="auto" w:fill="E7E6E6" w:themeFill="background2"/>
        <w:rPr>
          <w:rFonts w:ascii="Garamond" w:eastAsia="Times New Roman" w:hAnsi="Garamond" w:cs="Times New Roman"/>
        </w:rPr>
      </w:pPr>
      <w:r w:rsidRPr="004A7D85">
        <w:rPr>
          <w:rFonts w:ascii="Garamond" w:eastAsia="Times New Roman" w:hAnsi="Garamond" w:cs="Times New Roman"/>
        </w:rPr>
        <w:t>Present your findings using a maximum of 3 data tables and 3 hand drawn graphs.</w:t>
      </w:r>
    </w:p>
    <w:p w14:paraId="6658BA0E" w14:textId="77777777" w:rsidR="008472AC" w:rsidRPr="004A7D85" w:rsidRDefault="008472AC" w:rsidP="008472AC">
      <w:pPr>
        <w:shd w:val="clear" w:color="auto" w:fill="E7E6E6" w:themeFill="background2"/>
        <w:rPr>
          <w:rFonts w:ascii="Garamond" w:eastAsia="Times New Roman" w:hAnsi="Garamond" w:cs="Times New Roman"/>
          <w:b/>
        </w:rPr>
      </w:pPr>
      <w:r w:rsidRPr="004A7D85">
        <w:rPr>
          <w:rFonts w:ascii="Garamond" w:eastAsia="Times New Roman" w:hAnsi="Garamond" w:cs="Times New Roman"/>
          <w:b/>
        </w:rPr>
        <w:t>DISCUSSION</w:t>
      </w:r>
    </w:p>
    <w:p w14:paraId="74E690C3" w14:textId="77777777" w:rsidR="008472AC" w:rsidRPr="004A7D85" w:rsidRDefault="008472AC" w:rsidP="008472AC">
      <w:pPr>
        <w:shd w:val="clear" w:color="auto" w:fill="E7E6E6" w:themeFill="background2"/>
        <w:rPr>
          <w:rFonts w:ascii="Garamond" w:eastAsia="Times New Roman" w:hAnsi="Garamond" w:cs="Times New Roman"/>
        </w:rPr>
      </w:pPr>
      <w:r w:rsidRPr="004A7D85">
        <w:rPr>
          <w:rFonts w:ascii="Garamond" w:eastAsia="Times New Roman" w:hAnsi="Garamond" w:cs="Times New Roman"/>
        </w:rPr>
        <w:t xml:space="preserve">Clear statement of the results of the simulations </w:t>
      </w:r>
    </w:p>
    <w:p w14:paraId="4C4C7556" w14:textId="77777777" w:rsidR="008472AC" w:rsidRPr="004A7D85" w:rsidRDefault="008472AC" w:rsidP="008472AC">
      <w:pPr>
        <w:shd w:val="clear" w:color="auto" w:fill="E7E6E6" w:themeFill="background2"/>
        <w:rPr>
          <w:rFonts w:ascii="Garamond" w:eastAsia="Times New Roman" w:hAnsi="Garamond" w:cs="Times New Roman"/>
        </w:rPr>
      </w:pPr>
      <w:r w:rsidRPr="004A7D85">
        <w:rPr>
          <w:rFonts w:ascii="Garamond" w:eastAsia="Times New Roman" w:hAnsi="Garamond" w:cs="Times New Roman"/>
        </w:rPr>
        <w:t xml:space="preserve">Scientific explanations for each set of results </w:t>
      </w:r>
    </w:p>
    <w:p w14:paraId="2C3E3EAF" w14:textId="77777777" w:rsidR="008472AC" w:rsidRPr="004A7D85" w:rsidRDefault="008472AC" w:rsidP="008472AC">
      <w:pPr>
        <w:shd w:val="clear" w:color="auto" w:fill="E7E6E6" w:themeFill="background2"/>
        <w:rPr>
          <w:rFonts w:ascii="Garamond" w:eastAsia="Times New Roman" w:hAnsi="Garamond" w:cs="Times New Roman"/>
          <w:b/>
        </w:rPr>
      </w:pPr>
      <w:r w:rsidRPr="004A7D85">
        <w:rPr>
          <w:rFonts w:ascii="Garamond" w:eastAsia="Times New Roman" w:hAnsi="Garamond" w:cs="Times New Roman"/>
          <w:b/>
        </w:rPr>
        <w:t>RESEARCH QUESTION</w:t>
      </w:r>
    </w:p>
    <w:p w14:paraId="6AF77C44" w14:textId="77777777" w:rsidR="008472AC" w:rsidRPr="004A7D85" w:rsidRDefault="008472AC" w:rsidP="008472AC">
      <w:pPr>
        <w:shd w:val="clear" w:color="auto" w:fill="E7E6E6" w:themeFill="background2"/>
        <w:rPr>
          <w:rFonts w:ascii="Garamond" w:eastAsia="Times New Roman" w:hAnsi="Garamond" w:cs="Times New Roman"/>
        </w:rPr>
      </w:pPr>
      <w:r w:rsidRPr="004A7D85">
        <w:rPr>
          <w:rFonts w:ascii="Garamond" w:eastAsia="Times New Roman" w:hAnsi="Garamond" w:cs="Times New Roman"/>
        </w:rPr>
        <w:t xml:space="preserve">After the discussion of data, develop a research question in order to produce a hypothesis for further research </w:t>
      </w:r>
    </w:p>
    <w:p w14:paraId="33671B7D" w14:textId="77777777" w:rsidR="008472AC" w:rsidRPr="004A7D85" w:rsidRDefault="008472AC" w:rsidP="008472AC">
      <w:pPr>
        <w:shd w:val="clear" w:color="auto" w:fill="E7E6E6" w:themeFill="background2"/>
        <w:rPr>
          <w:rFonts w:ascii="Garamond" w:eastAsia="Times New Roman" w:hAnsi="Garamond" w:cs="Times New Roman"/>
        </w:rPr>
      </w:pPr>
      <w:r w:rsidRPr="004A7D85">
        <w:rPr>
          <w:rFonts w:ascii="Garamond" w:eastAsia="Times New Roman" w:hAnsi="Garamond" w:cs="Times New Roman"/>
          <w:b/>
        </w:rPr>
        <w:t>CONCLUSION</w:t>
      </w:r>
      <w:r w:rsidRPr="004A7D85">
        <w:rPr>
          <w:rFonts w:ascii="Garamond" w:eastAsia="Times New Roman" w:hAnsi="Garamond" w:cs="Times New Roman"/>
          <w:b/>
        </w:rPr>
        <w:tab/>
      </w:r>
      <w:r w:rsidRPr="004A7D85">
        <w:rPr>
          <w:rFonts w:ascii="Garamond" w:eastAsia="Times New Roman" w:hAnsi="Garamond" w:cs="Times New Roman"/>
        </w:rPr>
        <w:tab/>
      </w:r>
      <w:r w:rsidRPr="004A7D85">
        <w:rPr>
          <w:rFonts w:ascii="Garamond" w:eastAsia="Times New Roman" w:hAnsi="Garamond" w:cs="Times New Roman"/>
        </w:rPr>
        <w:tab/>
      </w:r>
      <w:r w:rsidRPr="004A7D85">
        <w:rPr>
          <w:rFonts w:ascii="Garamond" w:eastAsia="Times New Roman" w:hAnsi="Garamond" w:cs="Times New Roman"/>
        </w:rPr>
        <w:tab/>
      </w:r>
    </w:p>
    <w:p w14:paraId="15965BB6" w14:textId="77777777" w:rsidR="008472AC" w:rsidRPr="004A7D85" w:rsidRDefault="008472AC" w:rsidP="008472AC">
      <w:pPr>
        <w:shd w:val="clear" w:color="auto" w:fill="E7E6E6" w:themeFill="background2"/>
        <w:rPr>
          <w:rFonts w:ascii="Garamond" w:eastAsia="Times New Roman" w:hAnsi="Garamond" w:cs="Times New Roman"/>
        </w:rPr>
      </w:pPr>
      <w:r w:rsidRPr="004A7D85">
        <w:rPr>
          <w:rFonts w:ascii="Garamond" w:eastAsia="Times New Roman" w:hAnsi="Garamond" w:cs="Times New Roman"/>
        </w:rPr>
        <w:t>Of the diseases studied in this course, select evidence from real populations that supports your simulation data.</w:t>
      </w:r>
    </w:p>
    <w:p w14:paraId="44490BAA" w14:textId="77777777" w:rsidR="008472AC" w:rsidRDefault="008472AC" w:rsidP="008472AC">
      <w:pPr>
        <w:spacing w:after="0" w:line="360" w:lineRule="auto"/>
        <w:rPr>
          <w:rFonts w:ascii="Garamond" w:hAnsi="Garamond"/>
          <w:b/>
        </w:rPr>
      </w:pPr>
      <w:r>
        <w:rPr>
          <w:rFonts w:ascii="Garamond" w:hAnsi="Garamond"/>
          <w:b/>
        </w:rPr>
        <w:t>MARK SCHEME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2252"/>
        <w:gridCol w:w="2253"/>
      </w:tblGrid>
      <w:tr w:rsidR="008472AC" w14:paraId="712BF8EB" w14:textId="77777777" w:rsidTr="00D41A6C">
        <w:trPr>
          <w:trHeight w:val="353"/>
        </w:trPr>
        <w:tc>
          <w:tcPr>
            <w:tcW w:w="4505" w:type="dxa"/>
          </w:tcPr>
          <w:p w14:paraId="41515B97" w14:textId="77777777" w:rsidR="008472AC" w:rsidRPr="008472AC" w:rsidRDefault="008472AC" w:rsidP="00F32895">
            <w:pPr>
              <w:rPr>
                <w:b/>
              </w:rPr>
            </w:pPr>
            <w:r w:rsidRPr="008472AC">
              <w:rPr>
                <w:b/>
              </w:rPr>
              <w:t>RESULTS</w:t>
            </w:r>
          </w:p>
        </w:tc>
        <w:tc>
          <w:tcPr>
            <w:tcW w:w="2252" w:type="dxa"/>
          </w:tcPr>
          <w:p w14:paraId="693379BC" w14:textId="77777777" w:rsidR="008472AC" w:rsidRDefault="008472AC" w:rsidP="00F32895">
            <w:r>
              <w:t>Marks</w:t>
            </w:r>
          </w:p>
        </w:tc>
        <w:tc>
          <w:tcPr>
            <w:tcW w:w="2253" w:type="dxa"/>
          </w:tcPr>
          <w:p w14:paraId="76D1FEE1" w14:textId="77777777" w:rsidR="008472AC" w:rsidRDefault="008472AC" w:rsidP="00F32895">
            <w:r>
              <w:t>Your mark</w:t>
            </w:r>
          </w:p>
        </w:tc>
      </w:tr>
      <w:tr w:rsidR="008472AC" w14:paraId="1E670596" w14:textId="77777777" w:rsidTr="00076BA7">
        <w:trPr>
          <w:trHeight w:val="817"/>
        </w:trPr>
        <w:tc>
          <w:tcPr>
            <w:tcW w:w="4505" w:type="dxa"/>
          </w:tcPr>
          <w:p w14:paraId="3EF940E3" w14:textId="77777777" w:rsidR="008472AC" w:rsidRDefault="008472AC" w:rsidP="008472AC">
            <w:pPr>
              <w:pStyle w:val="ListParagraph"/>
              <w:numPr>
                <w:ilvl w:val="0"/>
                <w:numId w:val="1"/>
              </w:numPr>
            </w:pPr>
            <w:r>
              <w:t>Data collection</w:t>
            </w:r>
          </w:p>
          <w:p w14:paraId="7B3B257E" w14:textId="77777777" w:rsidR="008472AC" w:rsidRDefault="008472AC" w:rsidP="00F32895">
            <w:r w:rsidRPr="00FC2DD3">
              <w:rPr>
                <w:i/>
              </w:rPr>
              <w:t>Sufficient data correctly presented in the 3 tables</w:t>
            </w:r>
          </w:p>
        </w:tc>
        <w:tc>
          <w:tcPr>
            <w:tcW w:w="2252" w:type="dxa"/>
          </w:tcPr>
          <w:p w14:paraId="271A5B98" w14:textId="77777777" w:rsidR="008472AC" w:rsidRDefault="008472AC" w:rsidP="00F32895">
            <w:r>
              <w:t xml:space="preserve"> </w:t>
            </w:r>
          </w:p>
          <w:p w14:paraId="3938A3C5" w14:textId="77777777" w:rsidR="008472AC" w:rsidRDefault="008472AC" w:rsidP="008472AC">
            <w:r>
              <w:t xml:space="preserve">6 </w:t>
            </w:r>
          </w:p>
        </w:tc>
        <w:tc>
          <w:tcPr>
            <w:tcW w:w="2253" w:type="dxa"/>
          </w:tcPr>
          <w:p w14:paraId="4CEF9654" w14:textId="77777777" w:rsidR="008472AC" w:rsidRDefault="008472AC" w:rsidP="00F32895"/>
        </w:tc>
      </w:tr>
      <w:tr w:rsidR="008472AC" w14:paraId="2D3E3F38" w14:textId="77777777" w:rsidTr="009F26DE">
        <w:trPr>
          <w:trHeight w:val="817"/>
        </w:trPr>
        <w:tc>
          <w:tcPr>
            <w:tcW w:w="4505" w:type="dxa"/>
          </w:tcPr>
          <w:p w14:paraId="714E02A3" w14:textId="77777777" w:rsidR="008472AC" w:rsidRDefault="008472AC" w:rsidP="008472AC">
            <w:pPr>
              <w:pStyle w:val="ListParagraph"/>
              <w:numPr>
                <w:ilvl w:val="0"/>
                <w:numId w:val="1"/>
              </w:numPr>
            </w:pPr>
            <w:r>
              <w:t>Representation of data</w:t>
            </w:r>
          </w:p>
          <w:p w14:paraId="58C81B6D" w14:textId="77777777" w:rsidR="008472AC" w:rsidRDefault="008472AC" w:rsidP="00F32895">
            <w:r w:rsidRPr="00FC2DD3">
              <w:rPr>
                <w:i/>
              </w:rPr>
              <w:t>Correct representation of collected data in graph form</w:t>
            </w:r>
          </w:p>
        </w:tc>
        <w:tc>
          <w:tcPr>
            <w:tcW w:w="2252" w:type="dxa"/>
          </w:tcPr>
          <w:p w14:paraId="0FD11A50" w14:textId="77777777" w:rsidR="008472AC" w:rsidRDefault="008472AC" w:rsidP="00F32895"/>
          <w:p w14:paraId="63EB3040" w14:textId="77777777" w:rsidR="008472AC" w:rsidRDefault="008472AC" w:rsidP="008472AC">
            <w:r>
              <w:t xml:space="preserve">9 </w:t>
            </w:r>
          </w:p>
        </w:tc>
        <w:tc>
          <w:tcPr>
            <w:tcW w:w="2253" w:type="dxa"/>
          </w:tcPr>
          <w:p w14:paraId="50A6E223" w14:textId="77777777" w:rsidR="008472AC" w:rsidRDefault="008472AC" w:rsidP="00F32895"/>
        </w:tc>
      </w:tr>
      <w:tr w:rsidR="008472AC" w14:paraId="5F60E3FC" w14:textId="77777777" w:rsidTr="008472AC">
        <w:trPr>
          <w:trHeight w:val="391"/>
        </w:trPr>
        <w:tc>
          <w:tcPr>
            <w:tcW w:w="4505" w:type="dxa"/>
          </w:tcPr>
          <w:p w14:paraId="480C0D67" w14:textId="77777777" w:rsidR="008472AC" w:rsidRPr="008472AC" w:rsidRDefault="008472AC" w:rsidP="00F32895">
            <w:pPr>
              <w:rPr>
                <w:b/>
              </w:rPr>
            </w:pPr>
            <w:r w:rsidRPr="008472AC">
              <w:rPr>
                <w:b/>
              </w:rPr>
              <w:t>DISCUSSION</w:t>
            </w:r>
          </w:p>
        </w:tc>
        <w:tc>
          <w:tcPr>
            <w:tcW w:w="2252" w:type="dxa"/>
            <w:shd w:val="clear" w:color="auto" w:fill="D9D9D9" w:themeFill="background1" w:themeFillShade="D9"/>
          </w:tcPr>
          <w:p w14:paraId="116AFBE4" w14:textId="77777777" w:rsidR="008472AC" w:rsidRDefault="008472AC" w:rsidP="00F32895"/>
        </w:tc>
        <w:tc>
          <w:tcPr>
            <w:tcW w:w="2253" w:type="dxa"/>
            <w:shd w:val="clear" w:color="auto" w:fill="D9D9D9" w:themeFill="background1" w:themeFillShade="D9"/>
          </w:tcPr>
          <w:p w14:paraId="504E1AA4" w14:textId="77777777" w:rsidR="008472AC" w:rsidRDefault="008472AC" w:rsidP="00F32895"/>
        </w:tc>
      </w:tr>
      <w:tr w:rsidR="008472AC" w14:paraId="37821390" w14:textId="77777777" w:rsidTr="00D61939">
        <w:tc>
          <w:tcPr>
            <w:tcW w:w="4505" w:type="dxa"/>
          </w:tcPr>
          <w:p w14:paraId="231735A8" w14:textId="77777777" w:rsidR="008472AC" w:rsidRPr="008472AC" w:rsidRDefault="008472AC" w:rsidP="008472AC">
            <w:pPr>
              <w:pStyle w:val="ListParagraph"/>
              <w:numPr>
                <w:ilvl w:val="0"/>
                <w:numId w:val="1"/>
              </w:numPr>
            </w:pPr>
            <w:r w:rsidRPr="008472AC">
              <w:t>Clear statement of the results of the simulations</w:t>
            </w:r>
          </w:p>
        </w:tc>
        <w:tc>
          <w:tcPr>
            <w:tcW w:w="2252" w:type="dxa"/>
          </w:tcPr>
          <w:p w14:paraId="4C723237" w14:textId="77777777" w:rsidR="008472AC" w:rsidRDefault="008472AC" w:rsidP="008472AC">
            <w:r>
              <w:t xml:space="preserve">6 </w:t>
            </w:r>
          </w:p>
        </w:tc>
        <w:tc>
          <w:tcPr>
            <w:tcW w:w="2253" w:type="dxa"/>
          </w:tcPr>
          <w:p w14:paraId="53FD4D0F" w14:textId="77777777" w:rsidR="008472AC" w:rsidRDefault="008472AC" w:rsidP="00F32895"/>
        </w:tc>
      </w:tr>
      <w:tr w:rsidR="008472AC" w14:paraId="15CF5063" w14:textId="77777777" w:rsidTr="001231BA">
        <w:tc>
          <w:tcPr>
            <w:tcW w:w="4505" w:type="dxa"/>
          </w:tcPr>
          <w:p w14:paraId="1435505C" w14:textId="77777777" w:rsidR="008472AC" w:rsidRPr="00FC2DD3" w:rsidRDefault="008472AC" w:rsidP="008472AC">
            <w:pPr>
              <w:pStyle w:val="ListParagraph"/>
              <w:numPr>
                <w:ilvl w:val="0"/>
                <w:numId w:val="1"/>
              </w:numPr>
              <w:rPr>
                <w:i/>
              </w:rPr>
            </w:pPr>
            <w:r w:rsidRPr="008472AC">
              <w:t>Scientific explanation for each set of results provided</w:t>
            </w:r>
          </w:p>
        </w:tc>
        <w:tc>
          <w:tcPr>
            <w:tcW w:w="2252" w:type="dxa"/>
          </w:tcPr>
          <w:p w14:paraId="5C58931E" w14:textId="77777777" w:rsidR="008472AC" w:rsidRDefault="008472AC" w:rsidP="008472AC">
            <w:r>
              <w:t xml:space="preserve">6 </w:t>
            </w:r>
          </w:p>
        </w:tc>
        <w:tc>
          <w:tcPr>
            <w:tcW w:w="2253" w:type="dxa"/>
          </w:tcPr>
          <w:p w14:paraId="4D10BA7E" w14:textId="77777777" w:rsidR="008472AC" w:rsidRDefault="008472AC" w:rsidP="00F32895"/>
        </w:tc>
      </w:tr>
      <w:tr w:rsidR="008472AC" w14:paraId="062BF79B" w14:textId="77777777" w:rsidTr="008E2863">
        <w:tc>
          <w:tcPr>
            <w:tcW w:w="4505" w:type="dxa"/>
          </w:tcPr>
          <w:p w14:paraId="4D4BACEC" w14:textId="77777777" w:rsidR="008472AC" w:rsidRPr="008472AC" w:rsidRDefault="008472AC" w:rsidP="008472AC">
            <w:pPr>
              <w:pStyle w:val="ListParagraph"/>
              <w:numPr>
                <w:ilvl w:val="0"/>
                <w:numId w:val="1"/>
              </w:numPr>
            </w:pPr>
            <w:r w:rsidRPr="008472AC">
              <w:t>Developed a research question for a hypothesis for further research</w:t>
            </w:r>
          </w:p>
        </w:tc>
        <w:tc>
          <w:tcPr>
            <w:tcW w:w="2252" w:type="dxa"/>
          </w:tcPr>
          <w:p w14:paraId="6B35B418" w14:textId="77777777" w:rsidR="008472AC" w:rsidRDefault="008472AC" w:rsidP="008472AC">
            <w:r>
              <w:t xml:space="preserve">2 </w:t>
            </w:r>
          </w:p>
        </w:tc>
        <w:tc>
          <w:tcPr>
            <w:tcW w:w="2253" w:type="dxa"/>
          </w:tcPr>
          <w:p w14:paraId="064AFF2C" w14:textId="77777777" w:rsidR="008472AC" w:rsidRDefault="008472AC" w:rsidP="00F32895"/>
        </w:tc>
      </w:tr>
      <w:tr w:rsidR="008472AC" w14:paraId="0B11A47D" w14:textId="77777777" w:rsidTr="00681D2F">
        <w:trPr>
          <w:trHeight w:val="1079"/>
        </w:trPr>
        <w:tc>
          <w:tcPr>
            <w:tcW w:w="4505" w:type="dxa"/>
          </w:tcPr>
          <w:p w14:paraId="5FC6A6C2" w14:textId="77777777" w:rsidR="008472AC" w:rsidRPr="008472AC" w:rsidRDefault="008472AC" w:rsidP="00F32895">
            <w:pPr>
              <w:rPr>
                <w:b/>
              </w:rPr>
            </w:pPr>
            <w:r w:rsidRPr="008472AC">
              <w:rPr>
                <w:b/>
              </w:rPr>
              <w:t>CONCLUSION</w:t>
            </w:r>
          </w:p>
          <w:p w14:paraId="62F85C2E" w14:textId="77777777" w:rsidR="008472AC" w:rsidRPr="008472AC" w:rsidRDefault="008472AC" w:rsidP="00F32895">
            <w:pPr>
              <w:rPr>
                <w:b/>
              </w:rPr>
            </w:pPr>
            <w:r w:rsidRPr="00FC2DD3">
              <w:rPr>
                <w:i/>
              </w:rPr>
              <w:t>Of the diseases studied in this course, select evidence from real populations that support your simulation data</w:t>
            </w:r>
          </w:p>
        </w:tc>
        <w:tc>
          <w:tcPr>
            <w:tcW w:w="2252" w:type="dxa"/>
          </w:tcPr>
          <w:p w14:paraId="6CF54CA4" w14:textId="77777777" w:rsidR="008472AC" w:rsidRDefault="008472AC" w:rsidP="00F32895"/>
          <w:p w14:paraId="198A1A0E" w14:textId="77777777" w:rsidR="008472AC" w:rsidRDefault="008472AC" w:rsidP="008472AC">
            <w:r>
              <w:t>6</w:t>
            </w:r>
          </w:p>
        </w:tc>
        <w:tc>
          <w:tcPr>
            <w:tcW w:w="2253" w:type="dxa"/>
          </w:tcPr>
          <w:p w14:paraId="621642E8" w14:textId="77777777" w:rsidR="008472AC" w:rsidRDefault="008472AC" w:rsidP="00F32895"/>
        </w:tc>
      </w:tr>
      <w:tr w:rsidR="008472AC" w14:paraId="7EF0C8E3" w14:textId="77777777" w:rsidTr="008472AC">
        <w:trPr>
          <w:trHeight w:val="514"/>
        </w:trPr>
        <w:tc>
          <w:tcPr>
            <w:tcW w:w="4505" w:type="dxa"/>
          </w:tcPr>
          <w:p w14:paraId="3EDFF998" w14:textId="77777777" w:rsidR="008472AC" w:rsidRPr="008472AC" w:rsidRDefault="008472AC" w:rsidP="00F32895">
            <w:pPr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2252" w:type="dxa"/>
          </w:tcPr>
          <w:p w14:paraId="3177202D" w14:textId="77777777" w:rsidR="008472AC" w:rsidRDefault="008472AC" w:rsidP="00F32895">
            <w:r>
              <w:t>35</w:t>
            </w:r>
          </w:p>
        </w:tc>
        <w:tc>
          <w:tcPr>
            <w:tcW w:w="2253" w:type="dxa"/>
          </w:tcPr>
          <w:p w14:paraId="421A1DAA" w14:textId="77777777" w:rsidR="008472AC" w:rsidRDefault="008472AC" w:rsidP="00F32895"/>
        </w:tc>
      </w:tr>
    </w:tbl>
    <w:p w14:paraId="7657AD43" w14:textId="77777777" w:rsidR="008472AC" w:rsidRPr="00381E3F" w:rsidRDefault="008472AC" w:rsidP="008472AC">
      <w:pPr>
        <w:spacing w:after="0" w:line="360" w:lineRule="auto"/>
        <w:rPr>
          <w:rFonts w:ascii="Garamond" w:hAnsi="Garamond"/>
          <w:b/>
        </w:rPr>
      </w:pPr>
    </w:p>
    <w:p w14:paraId="1C9EECD6" w14:textId="77777777" w:rsidR="008472AC" w:rsidRPr="00381E3F" w:rsidRDefault="008472AC" w:rsidP="008472AC">
      <w:pPr>
        <w:tabs>
          <w:tab w:val="left" w:pos="709"/>
          <w:tab w:val="left" w:pos="1134"/>
          <w:tab w:val="left" w:leader="underscore" w:pos="3969"/>
          <w:tab w:val="left" w:pos="5103"/>
          <w:tab w:val="left" w:leader="underscore" w:pos="8080"/>
        </w:tabs>
        <w:rPr>
          <w:rFonts w:ascii="Garamond" w:hAnsi="Garamond"/>
          <w:sz w:val="16"/>
          <w:szCs w:val="16"/>
        </w:rPr>
      </w:pPr>
      <w:r w:rsidRPr="00381E3F">
        <w:rPr>
          <w:rFonts w:ascii="Garamond" w:hAnsi="Garamond"/>
        </w:rPr>
        <w:tab/>
      </w:r>
      <w:r w:rsidRPr="00381E3F">
        <w:rPr>
          <w:rFonts w:ascii="Garamond" w:hAnsi="Garamond"/>
        </w:rPr>
        <w:tab/>
      </w:r>
    </w:p>
    <w:p w14:paraId="17F08D36" w14:textId="77777777" w:rsidR="00C749AB" w:rsidRDefault="00C749AB"/>
    <w:sectPr w:rsidR="00C749AB" w:rsidSect="008472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572DB"/>
    <w:multiLevelType w:val="hybridMultilevel"/>
    <w:tmpl w:val="B666E6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2CC"/>
    <w:rsid w:val="002F33FD"/>
    <w:rsid w:val="007106FF"/>
    <w:rsid w:val="008472AC"/>
    <w:rsid w:val="00AF52CC"/>
    <w:rsid w:val="00C7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E749C"/>
  <w15:chartTrackingRefBased/>
  <w15:docId w15:val="{9A557060-EBDE-4F84-9D60-EC75E684A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2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72A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472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06F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06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earner.org/courses/envsci/interactives/disease/disease.html?initLesson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C06D5634</Template>
  <TotalTime>0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MBC</Company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Edwards</dc:creator>
  <cp:keywords/>
  <dc:description/>
  <cp:lastModifiedBy>CLARK Maxine [Narrogin Senior High School]</cp:lastModifiedBy>
  <cp:revision>2</cp:revision>
  <dcterms:created xsi:type="dcterms:W3CDTF">2019-08-20T06:24:00Z</dcterms:created>
  <dcterms:modified xsi:type="dcterms:W3CDTF">2019-08-20T06:24:00Z</dcterms:modified>
</cp:coreProperties>
</file>