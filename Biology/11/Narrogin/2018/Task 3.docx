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322" w:rsidRDefault="004248F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AEBLY</w:t>
      </w:r>
    </w:p>
    <w:p w:rsidR="003D1EC9" w:rsidRPr="003D1EC9" w:rsidRDefault="004248FD" w:rsidP="003D1EC9">
      <w:pPr>
        <w:rPr>
          <w:rFonts w:ascii="Arial" w:hAnsi="Arial" w:cs="Arial"/>
          <w:sz w:val="28"/>
          <w:szCs w:val="28"/>
          <w:lang w:eastAsia="en-US"/>
        </w:rPr>
      </w:pPr>
      <w:r>
        <w:rPr>
          <w:rFonts w:ascii="Arial" w:hAnsi="Arial" w:cs="Arial"/>
          <w:b/>
          <w:sz w:val="28"/>
          <w:szCs w:val="28"/>
        </w:rPr>
        <w:t xml:space="preserve">Task </w:t>
      </w:r>
      <w:r w:rsidR="007C01BF">
        <w:rPr>
          <w:rFonts w:ascii="Arial" w:hAnsi="Arial" w:cs="Arial"/>
          <w:b/>
          <w:sz w:val="28"/>
          <w:szCs w:val="28"/>
        </w:rPr>
        <w:t>3</w:t>
      </w:r>
      <w:r w:rsidR="003D1EC9" w:rsidRPr="003D1EC9">
        <w:rPr>
          <w:rFonts w:ascii="Arial" w:hAnsi="Arial" w:cs="Arial"/>
          <w:sz w:val="28"/>
          <w:szCs w:val="28"/>
          <w:lang w:eastAsia="en-US"/>
        </w:rPr>
        <w:t>:</w:t>
      </w:r>
    </w:p>
    <w:p w:rsidR="003C1F80" w:rsidRPr="003D1EC9" w:rsidRDefault="003D1EC9" w:rsidP="003D1EC9">
      <w:pPr>
        <w:rPr>
          <w:rFonts w:ascii="Arial" w:hAnsi="Arial" w:cs="Arial"/>
          <w:b/>
          <w:sz w:val="28"/>
          <w:szCs w:val="28"/>
        </w:rPr>
      </w:pPr>
      <w:r w:rsidRPr="003D1EC9">
        <w:rPr>
          <w:rFonts w:ascii="Arial" w:hAnsi="Arial" w:cs="Arial"/>
          <w:sz w:val="28"/>
          <w:szCs w:val="28"/>
          <w:lang w:eastAsia="en-US"/>
        </w:rPr>
        <w:t>Extended Response</w:t>
      </w:r>
      <w:r w:rsidR="005D5EDB">
        <w:rPr>
          <w:rFonts w:ascii="Arial" w:hAnsi="Arial" w:cs="Arial"/>
          <w:sz w:val="28"/>
          <w:szCs w:val="28"/>
          <w:lang w:eastAsia="en-US"/>
        </w:rPr>
        <w:t xml:space="preserve"> </w:t>
      </w:r>
      <w:r w:rsidR="004248FD">
        <w:rPr>
          <w:rFonts w:ascii="Arial" w:hAnsi="Arial" w:cs="Arial"/>
          <w:sz w:val="28"/>
          <w:szCs w:val="28"/>
          <w:lang w:eastAsia="en-US"/>
        </w:rPr>
        <w:t>–Unique Ecosystems</w:t>
      </w:r>
      <w:r w:rsidR="006F7D5D">
        <w:rPr>
          <w:rFonts w:ascii="Arial" w:hAnsi="Arial" w:cs="Arial"/>
          <w:sz w:val="28"/>
          <w:szCs w:val="28"/>
          <w:lang w:eastAsia="en-US"/>
        </w:rPr>
        <w:t xml:space="preserve">                 </w:t>
      </w:r>
    </w:p>
    <w:p w:rsidR="00400E2A" w:rsidRPr="00400E2A" w:rsidRDefault="00400E2A">
      <w:pPr>
        <w:rPr>
          <w:b/>
        </w:rPr>
      </w:pPr>
    </w:p>
    <w:p w:rsidR="00400E2A" w:rsidRPr="00400E2A" w:rsidRDefault="00400E2A">
      <w:pPr>
        <w:rPr>
          <w:b/>
          <w:sz w:val="28"/>
          <w:szCs w:val="28"/>
        </w:rPr>
      </w:pPr>
      <w:r w:rsidRPr="00400E2A">
        <w:rPr>
          <w:b/>
          <w:sz w:val="28"/>
          <w:szCs w:val="28"/>
        </w:rPr>
        <w:t>PowerPoint</w:t>
      </w:r>
      <w:r w:rsidR="005D5EDB">
        <w:rPr>
          <w:b/>
          <w:sz w:val="28"/>
          <w:szCs w:val="28"/>
        </w:rPr>
        <w:t xml:space="preserve">/Poster </w:t>
      </w:r>
      <w:r w:rsidR="0078394C">
        <w:rPr>
          <w:b/>
          <w:sz w:val="28"/>
          <w:szCs w:val="28"/>
        </w:rPr>
        <w:tab/>
      </w:r>
      <w:r w:rsidR="0078394C">
        <w:rPr>
          <w:b/>
          <w:sz w:val="28"/>
          <w:szCs w:val="28"/>
        </w:rPr>
        <w:tab/>
        <w:t>Name</w:t>
      </w:r>
      <w:r w:rsidRPr="00400E2A">
        <w:rPr>
          <w:b/>
          <w:sz w:val="28"/>
          <w:szCs w:val="28"/>
        </w:rPr>
        <w:t>: ______________</w:t>
      </w:r>
      <w:r w:rsidR="005D5EDB">
        <w:rPr>
          <w:b/>
          <w:sz w:val="28"/>
          <w:szCs w:val="28"/>
        </w:rPr>
        <w:t>___________</w:t>
      </w:r>
    </w:p>
    <w:p w:rsidR="00400E2A" w:rsidRPr="00400E2A" w:rsidRDefault="00400E2A">
      <w:pPr>
        <w:rPr>
          <w:sz w:val="28"/>
          <w:szCs w:val="28"/>
        </w:rPr>
      </w:pPr>
    </w:p>
    <w:p w:rsidR="00400E2A" w:rsidRDefault="00400E2A">
      <w:r w:rsidRPr="00400E2A">
        <w:rPr>
          <w:b/>
          <w:sz w:val="28"/>
          <w:szCs w:val="28"/>
        </w:rPr>
        <w:t>Task:</w:t>
      </w:r>
      <w:r>
        <w:t xml:space="preserve"> To </w:t>
      </w:r>
      <w:r w:rsidR="004248FD">
        <w:t xml:space="preserve">research and </w:t>
      </w:r>
      <w:r>
        <w:t>create a Powe</w:t>
      </w:r>
      <w:r w:rsidR="00B36236">
        <w:t>r</w:t>
      </w:r>
      <w:r w:rsidR="005D5EDB">
        <w:t xml:space="preserve"> </w:t>
      </w:r>
      <w:r w:rsidR="00B36236">
        <w:t>Point</w:t>
      </w:r>
      <w:r w:rsidR="00D867B7">
        <w:t xml:space="preserve"> or </w:t>
      </w:r>
      <w:r w:rsidR="005D5EDB">
        <w:t>P</w:t>
      </w:r>
      <w:r w:rsidR="00D867B7">
        <w:t xml:space="preserve">oster </w:t>
      </w:r>
      <w:r w:rsidR="00B36236">
        <w:t>presentation</w:t>
      </w:r>
      <w:r w:rsidR="00D867B7">
        <w:t xml:space="preserve"> </w:t>
      </w:r>
      <w:r w:rsidR="004248FD">
        <w:t>on a unique biological ecosystem of your choice.</w:t>
      </w:r>
      <w:r w:rsidR="003D1EC9">
        <w:t xml:space="preserve"> </w:t>
      </w:r>
      <w:r w:rsidR="000D27C5">
        <w:t>Remember to s</w:t>
      </w:r>
      <w:r>
        <w:t>ave the file in your workspac</w:t>
      </w:r>
      <w:r w:rsidR="000D27C5">
        <w:t xml:space="preserve">e so it can be accessed later. </w:t>
      </w:r>
      <w:r>
        <w:t>All notes must be</w:t>
      </w:r>
      <w:r w:rsidR="003D1EC9">
        <w:t xml:space="preserve"> handed</w:t>
      </w:r>
      <w:r w:rsidR="00D867B7">
        <w:t xml:space="preserve"> in</w:t>
      </w:r>
    </w:p>
    <w:p w:rsidR="00400E2A" w:rsidRDefault="00400E2A">
      <w:r w:rsidRPr="00400E2A">
        <w:rPr>
          <w:b/>
          <w:sz w:val="32"/>
          <w:szCs w:val="32"/>
        </w:rPr>
        <w:t>Time allowed:</w:t>
      </w:r>
      <w:r w:rsidR="003D1EC9">
        <w:t xml:space="preserve">  5</w:t>
      </w:r>
      <w:r>
        <w:t xml:space="preserve"> periods </w:t>
      </w:r>
      <w:r>
        <w:tab/>
      </w:r>
      <w:r>
        <w:tab/>
      </w:r>
      <w:r>
        <w:tab/>
      </w:r>
      <w:r w:rsidRPr="00400E2A">
        <w:rPr>
          <w:b/>
          <w:sz w:val="32"/>
          <w:szCs w:val="32"/>
        </w:rPr>
        <w:t>Marks:</w:t>
      </w:r>
      <w:r w:rsidR="00AD593A">
        <w:t xml:space="preserve"> 60</w:t>
      </w:r>
      <w:r>
        <w:t xml:space="preserve"> marks</w:t>
      </w:r>
    </w:p>
    <w:p w:rsidR="005F4FD1" w:rsidRPr="00400E2A" w:rsidRDefault="005F4F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Due Date:  </w:t>
      </w:r>
      <w:r w:rsidR="00AD593A">
        <w:rPr>
          <w:b/>
          <w:sz w:val="32"/>
          <w:szCs w:val="32"/>
        </w:rPr>
        <w:t>13/4/18</w:t>
      </w:r>
      <w:r w:rsidR="006F7D5D">
        <w:rPr>
          <w:b/>
          <w:sz w:val="32"/>
          <w:szCs w:val="32"/>
        </w:rPr>
        <w:tab/>
      </w:r>
      <w:r w:rsidR="006F7D5D">
        <w:rPr>
          <w:b/>
          <w:sz w:val="32"/>
          <w:szCs w:val="32"/>
        </w:rPr>
        <w:tab/>
      </w:r>
      <w:r w:rsidR="006F7D5D">
        <w:rPr>
          <w:b/>
          <w:sz w:val="32"/>
          <w:szCs w:val="32"/>
        </w:rPr>
        <w:tab/>
      </w:r>
      <w:r w:rsidR="006F7D5D">
        <w:rPr>
          <w:b/>
          <w:sz w:val="32"/>
          <w:szCs w:val="32"/>
        </w:rPr>
        <w:tab/>
        <w:t>Weighting 5%</w:t>
      </w:r>
    </w:p>
    <w:p w:rsidR="00400E2A" w:rsidRDefault="00400E2A">
      <w:pPr>
        <w:rPr>
          <w:b/>
          <w:sz w:val="32"/>
          <w:szCs w:val="32"/>
        </w:rPr>
      </w:pPr>
      <w:r w:rsidRPr="00400E2A">
        <w:rPr>
          <w:b/>
          <w:sz w:val="32"/>
          <w:szCs w:val="32"/>
        </w:rPr>
        <w:t>Assessment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1276"/>
        <w:gridCol w:w="2569"/>
      </w:tblGrid>
      <w:tr w:rsidR="00400E2A" w:rsidTr="00AD593A">
        <w:tc>
          <w:tcPr>
            <w:tcW w:w="4786" w:type="dxa"/>
          </w:tcPr>
          <w:p w:rsidR="00400E2A" w:rsidRDefault="00400E2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Assessment component</w:t>
            </w:r>
          </w:p>
        </w:tc>
        <w:tc>
          <w:tcPr>
            <w:tcW w:w="1276" w:type="dxa"/>
          </w:tcPr>
          <w:p w:rsidR="00400E2A" w:rsidRDefault="00400E2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Marks </w:t>
            </w:r>
          </w:p>
        </w:tc>
        <w:tc>
          <w:tcPr>
            <w:tcW w:w="2569" w:type="dxa"/>
          </w:tcPr>
          <w:p w:rsidR="00400E2A" w:rsidRDefault="00C847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Marks Awarded</w:t>
            </w:r>
          </w:p>
        </w:tc>
      </w:tr>
      <w:tr w:rsidR="00400E2A" w:rsidTr="00AD593A">
        <w:tc>
          <w:tcPr>
            <w:tcW w:w="4786" w:type="dxa"/>
          </w:tcPr>
          <w:p w:rsidR="00400E2A" w:rsidRPr="00C8476A" w:rsidRDefault="00C8476A">
            <w:r>
              <w:t>Cover Page</w:t>
            </w:r>
            <w:r w:rsidR="00D867B7">
              <w:t>/Title</w:t>
            </w:r>
            <w:r>
              <w:t>- including names</w:t>
            </w:r>
          </w:p>
        </w:tc>
        <w:tc>
          <w:tcPr>
            <w:tcW w:w="1276" w:type="dxa"/>
          </w:tcPr>
          <w:p w:rsidR="00400E2A" w:rsidRPr="00C8476A" w:rsidRDefault="00C8476A">
            <w:r>
              <w:t>1 mark</w:t>
            </w:r>
          </w:p>
        </w:tc>
        <w:tc>
          <w:tcPr>
            <w:tcW w:w="2569" w:type="dxa"/>
          </w:tcPr>
          <w:p w:rsidR="00400E2A" w:rsidRPr="00C8476A" w:rsidRDefault="00400E2A"/>
        </w:tc>
      </w:tr>
      <w:tr w:rsidR="00400E2A" w:rsidTr="00AD593A">
        <w:tc>
          <w:tcPr>
            <w:tcW w:w="4786" w:type="dxa"/>
          </w:tcPr>
          <w:p w:rsidR="00400E2A" w:rsidRPr="00C8476A" w:rsidRDefault="00D867B7">
            <w:r>
              <w:t xml:space="preserve">Organisation of </w:t>
            </w:r>
            <w:r w:rsidR="007E32CD">
              <w:t>Content</w:t>
            </w:r>
            <w:r w:rsidR="00C8476A">
              <w:t xml:space="preserve"> </w:t>
            </w:r>
          </w:p>
        </w:tc>
        <w:tc>
          <w:tcPr>
            <w:tcW w:w="1276" w:type="dxa"/>
          </w:tcPr>
          <w:p w:rsidR="00400E2A" w:rsidRPr="00C8476A" w:rsidRDefault="00C8476A">
            <w:r>
              <w:t>1 mark</w:t>
            </w:r>
          </w:p>
        </w:tc>
        <w:tc>
          <w:tcPr>
            <w:tcW w:w="2569" w:type="dxa"/>
          </w:tcPr>
          <w:p w:rsidR="00400E2A" w:rsidRPr="00C8476A" w:rsidRDefault="00400E2A"/>
        </w:tc>
      </w:tr>
      <w:tr w:rsidR="00400E2A" w:rsidTr="00AD593A">
        <w:tc>
          <w:tcPr>
            <w:tcW w:w="4786" w:type="dxa"/>
          </w:tcPr>
          <w:p w:rsidR="00400E2A" w:rsidRPr="00C8476A" w:rsidRDefault="003D1EC9">
            <w:r>
              <w:t xml:space="preserve">Font size </w:t>
            </w:r>
            <w:r w:rsidR="00C8476A">
              <w:t>suitable for viewing</w:t>
            </w:r>
          </w:p>
        </w:tc>
        <w:tc>
          <w:tcPr>
            <w:tcW w:w="1276" w:type="dxa"/>
          </w:tcPr>
          <w:p w:rsidR="00400E2A" w:rsidRPr="00C8476A" w:rsidRDefault="00C8476A">
            <w:r>
              <w:t>1 marks</w:t>
            </w:r>
          </w:p>
        </w:tc>
        <w:tc>
          <w:tcPr>
            <w:tcW w:w="2569" w:type="dxa"/>
          </w:tcPr>
          <w:p w:rsidR="00400E2A" w:rsidRPr="00C8476A" w:rsidRDefault="00400E2A"/>
        </w:tc>
      </w:tr>
      <w:tr w:rsidR="00400E2A" w:rsidTr="00AD593A">
        <w:tc>
          <w:tcPr>
            <w:tcW w:w="4786" w:type="dxa"/>
          </w:tcPr>
          <w:p w:rsidR="00400E2A" w:rsidRPr="00C8476A" w:rsidRDefault="00D867B7">
            <w:r>
              <w:t>C</w:t>
            </w:r>
            <w:r w:rsidR="00C8476A">
              <w:t>olour</w:t>
            </w:r>
            <w:r>
              <w:t>s selected for presentation are</w:t>
            </w:r>
            <w:r w:rsidR="00C8476A">
              <w:t xml:space="preserve"> suitable for viewing</w:t>
            </w:r>
            <w:r>
              <w:t xml:space="preserve"> and appealing</w:t>
            </w:r>
          </w:p>
        </w:tc>
        <w:tc>
          <w:tcPr>
            <w:tcW w:w="1276" w:type="dxa"/>
          </w:tcPr>
          <w:p w:rsidR="00400E2A" w:rsidRPr="00C8476A" w:rsidRDefault="006B5125">
            <w:r>
              <w:t>1</w:t>
            </w:r>
            <w:r w:rsidR="00C8476A">
              <w:t xml:space="preserve"> marks</w:t>
            </w:r>
          </w:p>
        </w:tc>
        <w:tc>
          <w:tcPr>
            <w:tcW w:w="2569" w:type="dxa"/>
          </w:tcPr>
          <w:p w:rsidR="00400E2A" w:rsidRPr="00C8476A" w:rsidRDefault="00400E2A"/>
        </w:tc>
      </w:tr>
      <w:tr w:rsidR="00400E2A" w:rsidTr="00AD593A">
        <w:tc>
          <w:tcPr>
            <w:tcW w:w="4786" w:type="dxa"/>
          </w:tcPr>
          <w:p w:rsidR="00400E2A" w:rsidRPr="00C8476A" w:rsidRDefault="004E1FF3">
            <w:r>
              <w:t>At least 10</w:t>
            </w:r>
            <w:r w:rsidR="00C8476A">
              <w:t xml:space="preserve"> suitable/relevant images</w:t>
            </w:r>
          </w:p>
        </w:tc>
        <w:tc>
          <w:tcPr>
            <w:tcW w:w="1276" w:type="dxa"/>
          </w:tcPr>
          <w:p w:rsidR="00400E2A" w:rsidRPr="00C8476A" w:rsidRDefault="00C8476A">
            <w:r>
              <w:t>2 marks</w:t>
            </w:r>
          </w:p>
        </w:tc>
        <w:tc>
          <w:tcPr>
            <w:tcW w:w="2569" w:type="dxa"/>
          </w:tcPr>
          <w:p w:rsidR="00400E2A" w:rsidRPr="00C8476A" w:rsidRDefault="00400E2A"/>
        </w:tc>
      </w:tr>
      <w:tr w:rsidR="00400E2A" w:rsidTr="00AD593A">
        <w:tc>
          <w:tcPr>
            <w:tcW w:w="4786" w:type="dxa"/>
          </w:tcPr>
          <w:p w:rsidR="00400E2A" w:rsidRDefault="000D27C5">
            <w:r>
              <w:t>Content</w:t>
            </w:r>
          </w:p>
          <w:p w:rsidR="003C1F80" w:rsidRDefault="000A59DF" w:rsidP="00496FAF">
            <w:pPr>
              <w:pStyle w:val="ListParagraph"/>
              <w:numPr>
                <w:ilvl w:val="0"/>
                <w:numId w:val="1"/>
              </w:numPr>
            </w:pPr>
            <w:r>
              <w:t xml:space="preserve">Name and </w:t>
            </w:r>
            <w:r w:rsidR="005D5EDB">
              <w:t>d</w:t>
            </w:r>
            <w:r>
              <w:t>escribe the e</w:t>
            </w:r>
            <w:r w:rsidR="004248FD">
              <w:t>cosystem</w:t>
            </w:r>
          </w:p>
          <w:p w:rsidR="00037A67" w:rsidRDefault="00037A67" w:rsidP="00037A67">
            <w:pPr>
              <w:pStyle w:val="ListParagraph"/>
            </w:pPr>
            <w:r>
              <w:t>Explain why it is identified as biologically unique</w:t>
            </w:r>
          </w:p>
          <w:p w:rsidR="00037A67" w:rsidRDefault="00037A67" w:rsidP="00037A67">
            <w:pPr>
              <w:pStyle w:val="ListParagraph"/>
            </w:pPr>
          </w:p>
          <w:p w:rsidR="00165C06" w:rsidRDefault="000A59DF" w:rsidP="00496FAF">
            <w:pPr>
              <w:pStyle w:val="ListParagraph"/>
              <w:numPr>
                <w:ilvl w:val="0"/>
                <w:numId w:val="1"/>
              </w:numPr>
            </w:pPr>
            <w:r>
              <w:t>Provide l</w:t>
            </w:r>
            <w:r w:rsidR="004248FD">
              <w:t>ocation</w:t>
            </w:r>
            <w:r w:rsidR="00AD593A">
              <w:t xml:space="preserve"> (map)</w:t>
            </w:r>
          </w:p>
          <w:p w:rsidR="00876B7E" w:rsidRDefault="000A59DF" w:rsidP="00496FAF">
            <w:pPr>
              <w:pStyle w:val="ListParagraph"/>
              <w:numPr>
                <w:ilvl w:val="0"/>
                <w:numId w:val="1"/>
              </w:numPr>
            </w:pPr>
            <w:r>
              <w:t>List m</w:t>
            </w:r>
            <w:r w:rsidR="004248FD">
              <w:t>ain producers</w:t>
            </w:r>
          </w:p>
          <w:p w:rsidR="00D867B7" w:rsidRDefault="000A59DF" w:rsidP="00496FAF">
            <w:pPr>
              <w:pStyle w:val="ListParagraph"/>
              <w:numPr>
                <w:ilvl w:val="0"/>
                <w:numId w:val="1"/>
              </w:numPr>
            </w:pPr>
            <w:r>
              <w:t>List main c</w:t>
            </w:r>
            <w:r w:rsidR="004248FD">
              <w:t>onsumers</w:t>
            </w:r>
          </w:p>
          <w:p w:rsidR="00D867B7" w:rsidRDefault="000A59DF" w:rsidP="00496FAF">
            <w:pPr>
              <w:pStyle w:val="ListParagraph"/>
              <w:numPr>
                <w:ilvl w:val="0"/>
                <w:numId w:val="1"/>
              </w:numPr>
            </w:pPr>
            <w:r>
              <w:t>Identify a</w:t>
            </w:r>
            <w:r w:rsidR="004248FD">
              <w:t>biotic factors</w:t>
            </w:r>
          </w:p>
          <w:p w:rsidR="00D867B7" w:rsidRDefault="00496FAF" w:rsidP="00496FAF">
            <w:pPr>
              <w:pStyle w:val="ListParagraph"/>
              <w:numPr>
                <w:ilvl w:val="0"/>
                <w:numId w:val="1"/>
              </w:numPr>
            </w:pPr>
            <w:r>
              <w:t>Identify and describe 4 different relationships that occur between living things</w:t>
            </w:r>
            <w:r w:rsidR="00AD593A">
              <w:t xml:space="preserve"> within the ecosystem</w:t>
            </w:r>
          </w:p>
          <w:p w:rsidR="00496FAF" w:rsidRDefault="00496FAF" w:rsidP="00496FAF">
            <w:pPr>
              <w:pStyle w:val="ListParagraph"/>
              <w:numPr>
                <w:ilvl w:val="0"/>
                <w:numId w:val="1"/>
              </w:numPr>
            </w:pPr>
            <w:r>
              <w:t>Construct a food web (10 organisms)</w:t>
            </w:r>
          </w:p>
          <w:p w:rsidR="00496FAF" w:rsidRDefault="00AD593A" w:rsidP="00496FAF">
            <w:pPr>
              <w:pStyle w:val="ListParagraph"/>
              <w:numPr>
                <w:ilvl w:val="0"/>
                <w:numId w:val="1"/>
              </w:numPr>
            </w:pPr>
            <w:r>
              <w:t>Investigate whether the</w:t>
            </w:r>
            <w:r w:rsidR="000A59DF">
              <w:t xml:space="preserve"> ecosystem or any of it</w:t>
            </w:r>
            <w:r w:rsidR="00037A67">
              <w:t xml:space="preserve">s </w:t>
            </w:r>
            <w:r w:rsidR="000A59DF">
              <w:t xml:space="preserve">components </w:t>
            </w:r>
            <w:r>
              <w:t xml:space="preserve">are </w:t>
            </w:r>
            <w:r w:rsidR="000A59DF">
              <w:t>protected under state, national laws or under  international  agreements</w:t>
            </w:r>
          </w:p>
          <w:p w:rsidR="000A59DF" w:rsidRDefault="000A59DF" w:rsidP="00496FAF">
            <w:pPr>
              <w:pStyle w:val="ListParagraph"/>
              <w:numPr>
                <w:ilvl w:val="0"/>
                <w:numId w:val="1"/>
              </w:numPr>
            </w:pPr>
            <w:r>
              <w:t>Identify and describe any threats to the long term persistence of the ecosy</w:t>
            </w:r>
            <w:r w:rsidR="00AD593A">
              <w:t>s</w:t>
            </w:r>
            <w:r>
              <w:t>tem</w:t>
            </w:r>
          </w:p>
          <w:p w:rsidR="00AD593A" w:rsidRPr="00C8476A" w:rsidRDefault="00AD593A" w:rsidP="00496FAF">
            <w:pPr>
              <w:pStyle w:val="ListParagraph"/>
              <w:numPr>
                <w:ilvl w:val="0"/>
                <w:numId w:val="1"/>
              </w:numPr>
            </w:pPr>
            <w:r>
              <w:t>What is being done to manage threats and protect the ecosystem</w:t>
            </w:r>
          </w:p>
        </w:tc>
        <w:tc>
          <w:tcPr>
            <w:tcW w:w="1276" w:type="dxa"/>
          </w:tcPr>
          <w:p w:rsidR="00165C06" w:rsidRDefault="00165C06"/>
          <w:p w:rsidR="00165C06" w:rsidRDefault="00AD593A">
            <w:r>
              <w:t>4</w:t>
            </w:r>
            <w:r w:rsidR="00165C06">
              <w:t xml:space="preserve"> marks</w:t>
            </w:r>
          </w:p>
          <w:p w:rsidR="00037A67" w:rsidRDefault="00037A67"/>
          <w:p w:rsidR="00037A67" w:rsidRDefault="00037A67"/>
          <w:p w:rsidR="00037A67" w:rsidRDefault="00037A67"/>
          <w:p w:rsidR="00165C06" w:rsidRDefault="00AD593A">
            <w:r>
              <w:t>2 marks</w:t>
            </w:r>
          </w:p>
          <w:p w:rsidR="00165C06" w:rsidRDefault="00037A67">
            <w:r>
              <w:t>5</w:t>
            </w:r>
            <w:r w:rsidR="00165C06">
              <w:t xml:space="preserve"> marks</w:t>
            </w:r>
          </w:p>
          <w:p w:rsidR="00165C06" w:rsidRDefault="00037A67">
            <w:r>
              <w:t>5</w:t>
            </w:r>
            <w:r w:rsidR="00165C06">
              <w:t xml:space="preserve"> marks</w:t>
            </w:r>
          </w:p>
          <w:p w:rsidR="00165C06" w:rsidRDefault="00037A67">
            <w:r>
              <w:t>5</w:t>
            </w:r>
            <w:r w:rsidR="00AD593A">
              <w:t xml:space="preserve"> marks</w:t>
            </w:r>
          </w:p>
          <w:p w:rsidR="005D5EDB" w:rsidRDefault="00AD593A">
            <w:r>
              <w:t xml:space="preserve">8 </w:t>
            </w:r>
            <w:r w:rsidR="005D5EDB">
              <w:t>marks</w:t>
            </w:r>
          </w:p>
          <w:p w:rsidR="005D5EDB" w:rsidRDefault="005D5EDB"/>
          <w:p w:rsidR="005D5EDB" w:rsidRDefault="005D5EDB"/>
          <w:p w:rsidR="00037A67" w:rsidRDefault="00037A67"/>
          <w:p w:rsidR="005D5EDB" w:rsidRDefault="00037A67">
            <w:r>
              <w:t>5</w:t>
            </w:r>
            <w:r w:rsidR="005D5EDB">
              <w:t xml:space="preserve"> marks</w:t>
            </w:r>
          </w:p>
          <w:p w:rsidR="00AD593A" w:rsidRDefault="00AD593A"/>
          <w:p w:rsidR="005D5EDB" w:rsidRDefault="005D5EDB">
            <w:r>
              <w:t>5 marks</w:t>
            </w:r>
          </w:p>
          <w:p w:rsidR="005D5EDB" w:rsidRDefault="005D5EDB"/>
          <w:p w:rsidR="00037A67" w:rsidRDefault="00037A67"/>
          <w:p w:rsidR="00AD593A" w:rsidRDefault="00AD593A">
            <w:r>
              <w:t>5 marks</w:t>
            </w:r>
          </w:p>
          <w:p w:rsidR="00037A67" w:rsidRDefault="00037A67"/>
          <w:p w:rsidR="00AD593A" w:rsidRPr="00C8476A" w:rsidRDefault="00AD593A">
            <w:r>
              <w:t>5 marks</w:t>
            </w:r>
          </w:p>
        </w:tc>
        <w:tc>
          <w:tcPr>
            <w:tcW w:w="2569" w:type="dxa"/>
          </w:tcPr>
          <w:p w:rsidR="00400E2A" w:rsidRPr="00C8476A" w:rsidRDefault="00400E2A"/>
        </w:tc>
      </w:tr>
      <w:tr w:rsidR="00C8476A" w:rsidTr="00AD593A">
        <w:tc>
          <w:tcPr>
            <w:tcW w:w="4786" w:type="dxa"/>
          </w:tcPr>
          <w:p w:rsidR="00C8476A" w:rsidRDefault="00C8476A">
            <w:r>
              <w:t>Bibliography minimum 5 references</w:t>
            </w:r>
          </w:p>
        </w:tc>
        <w:tc>
          <w:tcPr>
            <w:tcW w:w="1276" w:type="dxa"/>
          </w:tcPr>
          <w:p w:rsidR="00C8476A" w:rsidRPr="00C8476A" w:rsidRDefault="006B5125">
            <w:r>
              <w:t>5 or more references 3</w:t>
            </w:r>
            <w:r w:rsidR="00C8476A">
              <w:t xml:space="preserve"> marks</w:t>
            </w:r>
          </w:p>
        </w:tc>
        <w:tc>
          <w:tcPr>
            <w:tcW w:w="2569" w:type="dxa"/>
          </w:tcPr>
          <w:p w:rsidR="00C8476A" w:rsidRPr="00C8476A" w:rsidRDefault="00C8476A"/>
        </w:tc>
      </w:tr>
      <w:tr w:rsidR="00C8476A" w:rsidTr="00AD593A">
        <w:tc>
          <w:tcPr>
            <w:tcW w:w="4786" w:type="dxa"/>
          </w:tcPr>
          <w:p w:rsidR="00C8476A" w:rsidRDefault="00C8476A"/>
        </w:tc>
        <w:tc>
          <w:tcPr>
            <w:tcW w:w="1276" w:type="dxa"/>
          </w:tcPr>
          <w:p w:rsidR="00C8476A" w:rsidRPr="00C8476A" w:rsidRDefault="00037A67">
            <w:r>
              <w:t>Total 60</w:t>
            </w:r>
            <w:bookmarkStart w:id="0" w:name="_GoBack"/>
            <w:bookmarkEnd w:id="0"/>
            <w:r w:rsidR="00C120D2">
              <w:t xml:space="preserve"> Marks</w:t>
            </w:r>
          </w:p>
        </w:tc>
        <w:tc>
          <w:tcPr>
            <w:tcW w:w="2569" w:type="dxa"/>
          </w:tcPr>
          <w:p w:rsidR="00C8476A" w:rsidRPr="00C8476A" w:rsidRDefault="00C8476A"/>
        </w:tc>
      </w:tr>
    </w:tbl>
    <w:p w:rsidR="00400E2A" w:rsidRDefault="00400E2A">
      <w:pPr>
        <w:rPr>
          <w:b/>
          <w:sz w:val="32"/>
          <w:szCs w:val="32"/>
        </w:rPr>
      </w:pPr>
    </w:p>
    <w:p w:rsidR="00C120D2" w:rsidRPr="00400E2A" w:rsidRDefault="00C12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Comments:</w:t>
      </w:r>
    </w:p>
    <w:sectPr w:rsidR="00C120D2" w:rsidRPr="00400E2A" w:rsidSect="00165C06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36C98"/>
    <w:multiLevelType w:val="hybridMultilevel"/>
    <w:tmpl w:val="6E682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A228B"/>
    <w:multiLevelType w:val="hybridMultilevel"/>
    <w:tmpl w:val="D16A6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E2A"/>
    <w:rsid w:val="00037A67"/>
    <w:rsid w:val="000A59DF"/>
    <w:rsid w:val="000D27C5"/>
    <w:rsid w:val="00165C06"/>
    <w:rsid w:val="001C67F3"/>
    <w:rsid w:val="002805B9"/>
    <w:rsid w:val="003C1F80"/>
    <w:rsid w:val="003D1EC9"/>
    <w:rsid w:val="00400E2A"/>
    <w:rsid w:val="004248FD"/>
    <w:rsid w:val="00496FAF"/>
    <w:rsid w:val="004E1FF3"/>
    <w:rsid w:val="005D5EDB"/>
    <w:rsid w:val="005F4FD1"/>
    <w:rsid w:val="006B5125"/>
    <w:rsid w:val="006F7D5D"/>
    <w:rsid w:val="0078394C"/>
    <w:rsid w:val="007C01BF"/>
    <w:rsid w:val="007E32CD"/>
    <w:rsid w:val="007F7D3C"/>
    <w:rsid w:val="00876B7E"/>
    <w:rsid w:val="009325B1"/>
    <w:rsid w:val="009A0278"/>
    <w:rsid w:val="00A140A6"/>
    <w:rsid w:val="00AD593A"/>
    <w:rsid w:val="00AF5322"/>
    <w:rsid w:val="00B36236"/>
    <w:rsid w:val="00C120D2"/>
    <w:rsid w:val="00C8476A"/>
    <w:rsid w:val="00D867B7"/>
    <w:rsid w:val="00F271A2"/>
    <w:rsid w:val="00FF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0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6B7E"/>
    <w:pPr>
      <w:ind w:left="720"/>
      <w:contextualSpacing/>
    </w:pPr>
  </w:style>
  <w:style w:type="character" w:styleId="Hyperlink">
    <w:name w:val="Hyperlink"/>
    <w:basedOn w:val="DefaultParagraphFont"/>
    <w:rsid w:val="00D867B7"/>
    <w:rPr>
      <w:color w:val="0000FF" w:themeColor="hyperlink"/>
      <w:u w:val="single"/>
    </w:rPr>
  </w:style>
  <w:style w:type="paragraph" w:customStyle="1" w:styleId="Default">
    <w:name w:val="Default"/>
    <w:rsid w:val="00496FA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0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6B7E"/>
    <w:pPr>
      <w:ind w:left="720"/>
      <w:contextualSpacing/>
    </w:pPr>
  </w:style>
  <w:style w:type="character" w:styleId="Hyperlink">
    <w:name w:val="Hyperlink"/>
    <w:basedOn w:val="DefaultParagraphFont"/>
    <w:rsid w:val="00D867B7"/>
    <w:rPr>
      <w:color w:val="0000FF" w:themeColor="hyperlink"/>
      <w:u w:val="single"/>
    </w:rPr>
  </w:style>
  <w:style w:type="paragraph" w:customStyle="1" w:styleId="Default">
    <w:name w:val="Default"/>
    <w:rsid w:val="00496FA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68A083D7.dotm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CLARK Maxine</cp:lastModifiedBy>
  <cp:revision>2</cp:revision>
  <cp:lastPrinted>2017-08-22T06:40:00Z</cp:lastPrinted>
  <dcterms:created xsi:type="dcterms:W3CDTF">2018-03-28T02:06:00Z</dcterms:created>
  <dcterms:modified xsi:type="dcterms:W3CDTF">2018-03-28T02:06:00Z</dcterms:modified>
</cp:coreProperties>
</file>