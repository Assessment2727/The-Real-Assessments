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CA" w:rsidRPr="005B33EE" w:rsidRDefault="007178CA" w:rsidP="007178C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Yr. 12 ATAR Human Biology ATHBY</w:t>
      </w:r>
    </w:p>
    <w:p w:rsidR="007178CA" w:rsidRPr="005B33EE" w:rsidRDefault="005B4DAA" w:rsidP="007178CA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Task 12</w:t>
      </w:r>
      <w:r w:rsidR="007178CA">
        <w:rPr>
          <w:rFonts w:ascii="Arial" w:hAnsi="Arial" w:cs="Arial"/>
          <w:b/>
          <w:sz w:val="28"/>
          <w:szCs w:val="28"/>
        </w:rPr>
        <w:t>: Extended Response</w:t>
      </w:r>
    </w:p>
    <w:p w:rsidR="007178CA" w:rsidRPr="00D13D5E" w:rsidRDefault="007178CA" w:rsidP="007178CA">
      <w:pPr>
        <w:rPr>
          <w:rFonts w:ascii="Arial" w:hAnsi="Arial"/>
          <w:b/>
        </w:rPr>
      </w:pPr>
      <w:r w:rsidRPr="00D13D5E">
        <w:rPr>
          <w:rFonts w:ascii="Arial" w:hAnsi="Arial"/>
          <w:b/>
        </w:rPr>
        <w:t>Conditions</w:t>
      </w:r>
    </w:p>
    <w:p w:rsidR="007178CA" w:rsidRPr="00D13D5E" w:rsidRDefault="007178CA" w:rsidP="007178CA">
      <w:pPr>
        <w:rPr>
          <w:rFonts w:ascii="Arial" w:hAnsi="Arial"/>
        </w:rPr>
      </w:pPr>
      <w:r w:rsidRPr="00D13D5E">
        <w:rPr>
          <w:rFonts w:ascii="Arial" w:hAnsi="Arial"/>
        </w:rPr>
        <w:t>Time for task:</w:t>
      </w:r>
      <w:r w:rsidR="007B35A9">
        <w:rPr>
          <w:rFonts w:ascii="Arial" w:hAnsi="Arial"/>
        </w:rPr>
        <w:t xml:space="preserve"> 4</w:t>
      </w:r>
      <w:r>
        <w:rPr>
          <w:rFonts w:ascii="Arial" w:hAnsi="Arial"/>
        </w:rPr>
        <w:t>0 minutes</w:t>
      </w:r>
    </w:p>
    <w:p w:rsidR="007178CA" w:rsidRPr="00D13D5E" w:rsidRDefault="007178CA" w:rsidP="007178CA">
      <w:pPr>
        <w:rPr>
          <w:rFonts w:ascii="Arial" w:hAnsi="Arial"/>
          <w:b/>
        </w:rPr>
      </w:pPr>
      <w:r w:rsidRPr="00D13D5E">
        <w:rPr>
          <w:rFonts w:ascii="Arial" w:hAnsi="Arial"/>
          <w:b/>
        </w:rPr>
        <w:t>Task weighting</w:t>
      </w:r>
      <w:r>
        <w:rPr>
          <w:rFonts w:ascii="Arial" w:hAnsi="Arial"/>
          <w:b/>
        </w:rPr>
        <w:t>: 5</w:t>
      </w:r>
      <w:r w:rsidRPr="00D13D5E">
        <w:rPr>
          <w:rFonts w:ascii="Arial" w:hAnsi="Arial"/>
          <w:b/>
        </w:rPr>
        <w:t xml:space="preserve"> %</w:t>
      </w:r>
    </w:p>
    <w:p w:rsidR="007178CA" w:rsidRPr="00D13D5E" w:rsidRDefault="007178CA" w:rsidP="007178CA">
      <w:pPr>
        <w:rPr>
          <w:rFonts w:ascii="Arial" w:hAnsi="Arial" w:cs="Arial"/>
          <w:b/>
        </w:rPr>
      </w:pPr>
      <w:r w:rsidRPr="00D13D5E">
        <w:rPr>
          <w:rFonts w:ascii="Arial" w:hAnsi="Arial" w:cs="Arial"/>
          <w:b/>
        </w:rPr>
        <w:t xml:space="preserve"> In-class assessment</w:t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</w:r>
      <w:r w:rsidRPr="00D13D5E">
        <w:rPr>
          <w:rFonts w:ascii="Arial" w:hAnsi="Arial" w:cs="Arial"/>
          <w:b/>
        </w:rPr>
        <w:tab/>
        <w:t>20 marks</w:t>
      </w:r>
    </w:p>
    <w:p w:rsidR="007178CA" w:rsidRPr="00D13D5E" w:rsidRDefault="007178CA" w:rsidP="007178CA">
      <w:pPr>
        <w:rPr>
          <w:rFonts w:ascii="Arial" w:hAnsi="Arial" w:cs="Arial"/>
        </w:rPr>
      </w:pPr>
      <w:r w:rsidRPr="00D13D5E">
        <w:rPr>
          <w:rFonts w:ascii="Arial" w:hAnsi="Arial" w:cs="Arial"/>
        </w:rPr>
        <w:t>Answer each part of the following question on the line paper provided.</w:t>
      </w:r>
    </w:p>
    <w:p w:rsidR="007178CA" w:rsidRDefault="007178CA" w:rsidP="007178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Use black or blue pen for this section. Only graphs and diagrams may be drawn in pencil.</w:t>
      </w:r>
    </w:p>
    <w:p w:rsidR="007178CA" w:rsidRDefault="007178CA" w:rsidP="007178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Responses can include: labelled diagrams with explanatory notes; lists of points with linking</w:t>
      </w:r>
    </w:p>
    <w:p w:rsidR="007178CA" w:rsidRDefault="007178CA" w:rsidP="007178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sentences; labelled tables and/or graphs; and/or annotated flow diagrams with introductory</w:t>
      </w:r>
    </w:p>
    <w:p w:rsidR="007178CA" w:rsidRDefault="007178CA" w:rsidP="007178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notes.</w:t>
      </w:r>
    </w:p>
    <w:p w:rsidR="00131BD8" w:rsidRDefault="007178CA" w:rsidP="007178CA">
      <w:pPr>
        <w:rPr>
          <w:rFonts w:ascii="ArialMT" w:hAnsi="ArialMT" w:cs="ArialMT"/>
        </w:rPr>
      </w:pPr>
      <w:r>
        <w:rPr>
          <w:rFonts w:ascii="ArialMT" w:hAnsi="ArialMT" w:cs="ArialMT"/>
        </w:rPr>
        <w:t>.</w:t>
      </w:r>
    </w:p>
    <w:p w:rsidR="004B287C" w:rsidRDefault="004B287C" w:rsidP="007178CA">
      <w:pPr>
        <w:rPr>
          <w:rFonts w:ascii="ArialMT" w:hAnsi="ArialMT" w:cs="ArialMT"/>
        </w:rPr>
      </w:pPr>
      <w:r>
        <w:rPr>
          <w:rFonts w:ascii="ArialMT" w:hAnsi="ArialMT" w:cs="ArialMT"/>
        </w:rPr>
        <w:t>Multicellular organisms have specialised transport systems to ensure all cells receive the requirements they need to survive.</w:t>
      </w:r>
    </w:p>
    <w:p w:rsidR="004B287C" w:rsidRDefault="004B287C" w:rsidP="004B287C">
      <w:pPr>
        <w:pStyle w:val="ListParagraph"/>
        <w:numPr>
          <w:ilvl w:val="0"/>
          <w:numId w:val="1"/>
        </w:numPr>
        <w:rPr>
          <w:rFonts w:ascii="ArialMT" w:hAnsi="ArialMT" w:cs="ArialMT"/>
        </w:rPr>
      </w:pPr>
      <w:r>
        <w:rPr>
          <w:rFonts w:ascii="ArialMT" w:hAnsi="ArialMT" w:cs="ArialMT"/>
        </w:rPr>
        <w:t xml:space="preserve">Explain why some small organisms can survive without a specialised transport system, while larger plant and animals cannot.     </w:t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  <w:t>(4)</w:t>
      </w:r>
    </w:p>
    <w:p w:rsidR="004B287C" w:rsidRDefault="004B287C" w:rsidP="004B287C">
      <w:pPr>
        <w:pStyle w:val="ListParagraph"/>
        <w:numPr>
          <w:ilvl w:val="0"/>
          <w:numId w:val="1"/>
        </w:numPr>
        <w:rPr>
          <w:rFonts w:ascii="ArialMT" w:hAnsi="ArialMT" w:cs="ArialMT"/>
        </w:rPr>
      </w:pPr>
      <w:r>
        <w:rPr>
          <w:rFonts w:ascii="ArialMT" w:hAnsi="ArialMT" w:cs="ArialMT"/>
        </w:rPr>
        <w:t>There are different vessels used to transport materials around plants and animals.  Select two transport vessels from</w:t>
      </w:r>
      <w:r w:rsidR="007B35A9">
        <w:rPr>
          <w:rFonts w:ascii="ArialMT" w:hAnsi="ArialMT" w:cs="ArialMT"/>
        </w:rPr>
        <w:t xml:space="preserve"> plants and two from animals; s</w:t>
      </w:r>
      <w:bookmarkStart w:id="0" w:name="_GoBack"/>
      <w:bookmarkEnd w:id="0"/>
      <w:r>
        <w:rPr>
          <w:rFonts w:ascii="ArialMT" w:hAnsi="ArialMT" w:cs="ArialMT"/>
        </w:rPr>
        <w:t>ummarise the features and functions of the vessels you selected</w:t>
      </w:r>
      <w:r w:rsidR="007B35A9">
        <w:rPr>
          <w:rFonts w:ascii="ArialMT" w:hAnsi="ArialMT" w:cs="ArialMT"/>
        </w:rPr>
        <w:t xml:space="preserve"> and explain how their structure is related to their function.</w:t>
      </w:r>
      <w:r w:rsidR="007B35A9">
        <w:rPr>
          <w:rFonts w:ascii="ArialMT" w:hAnsi="ArialMT" w:cs="ArialMT"/>
        </w:rPr>
        <w:tab/>
      </w:r>
      <w:r w:rsidR="007B35A9">
        <w:rPr>
          <w:rFonts w:ascii="ArialMT" w:hAnsi="ArialMT" w:cs="ArialMT"/>
        </w:rPr>
        <w:tab/>
      </w:r>
      <w:r w:rsidR="007B35A9">
        <w:rPr>
          <w:rFonts w:ascii="ArialMT" w:hAnsi="ArialMT" w:cs="ArialMT"/>
        </w:rPr>
        <w:tab/>
      </w:r>
      <w:r w:rsidR="007B35A9">
        <w:rPr>
          <w:rFonts w:ascii="ArialMT" w:hAnsi="ArialMT" w:cs="ArialMT"/>
        </w:rPr>
        <w:tab/>
        <w:t>(16)</w:t>
      </w:r>
    </w:p>
    <w:p w:rsidR="007B35A9" w:rsidRPr="004B287C" w:rsidRDefault="007B35A9" w:rsidP="007B35A9">
      <w:pPr>
        <w:pStyle w:val="ListParagraph"/>
        <w:rPr>
          <w:rFonts w:ascii="ArialMT" w:hAnsi="ArialMT" w:cs="ArialMT"/>
        </w:rPr>
      </w:pPr>
    </w:p>
    <w:sectPr w:rsidR="007B35A9" w:rsidRPr="004B2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7759C"/>
    <w:multiLevelType w:val="hybridMultilevel"/>
    <w:tmpl w:val="83A6DD7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8CA"/>
    <w:rsid w:val="00131BD8"/>
    <w:rsid w:val="004B287C"/>
    <w:rsid w:val="005B4DAA"/>
    <w:rsid w:val="007178CA"/>
    <w:rsid w:val="007B35A9"/>
    <w:rsid w:val="00A5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E50EDA1B.dotm</Template>
  <TotalTime>0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 [Narrogin Senior High School]</dc:creator>
  <cp:lastModifiedBy>CLARK Maxine</cp:lastModifiedBy>
  <cp:revision>2</cp:revision>
  <dcterms:created xsi:type="dcterms:W3CDTF">2018-09-12T01:46:00Z</dcterms:created>
  <dcterms:modified xsi:type="dcterms:W3CDTF">2018-09-12T01:46:00Z</dcterms:modified>
</cp:coreProperties>
</file>