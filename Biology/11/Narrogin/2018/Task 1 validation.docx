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322" w:rsidRPr="00542AE4" w:rsidRDefault="008F4070">
      <w:pPr>
        <w:rPr>
          <w:b/>
          <w:sz w:val="32"/>
          <w:szCs w:val="32"/>
        </w:rPr>
      </w:pPr>
      <w:r w:rsidRPr="00542AE4">
        <w:rPr>
          <w:b/>
          <w:sz w:val="32"/>
          <w:szCs w:val="32"/>
        </w:rPr>
        <w:t>Task 1</w:t>
      </w:r>
      <w:r w:rsidR="00542AE4">
        <w:rPr>
          <w:b/>
          <w:sz w:val="32"/>
          <w:szCs w:val="32"/>
        </w:rPr>
        <w:t>:</w:t>
      </w:r>
      <w:r w:rsidR="00542AE4">
        <w:rPr>
          <w:b/>
          <w:sz w:val="32"/>
          <w:szCs w:val="32"/>
        </w:rPr>
        <w:tab/>
      </w:r>
      <w:r w:rsidRPr="00542AE4">
        <w:rPr>
          <w:b/>
          <w:sz w:val="32"/>
          <w:szCs w:val="32"/>
        </w:rPr>
        <w:t xml:space="preserve"> Science Inquiry</w:t>
      </w:r>
    </w:p>
    <w:p w:rsidR="008F4070" w:rsidRPr="00542AE4" w:rsidRDefault="008F4070">
      <w:pPr>
        <w:rPr>
          <w:b/>
          <w:sz w:val="28"/>
          <w:szCs w:val="28"/>
        </w:rPr>
      </w:pPr>
    </w:p>
    <w:p w:rsidR="008F4070" w:rsidRPr="00542AE4" w:rsidRDefault="00542AE4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B:</w:t>
      </w:r>
      <w:r>
        <w:rPr>
          <w:b/>
          <w:sz w:val="28"/>
          <w:szCs w:val="28"/>
        </w:rPr>
        <w:tab/>
      </w:r>
      <w:r w:rsidR="008F4070" w:rsidRPr="00542AE4">
        <w:rPr>
          <w:b/>
          <w:sz w:val="28"/>
          <w:szCs w:val="28"/>
        </w:rPr>
        <w:t>In Class Validation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42AE4">
        <w:rPr>
          <w:b/>
          <w:sz w:val="28"/>
          <w:szCs w:val="28"/>
        </w:rPr>
        <w:t>15 marks</w:t>
      </w:r>
    </w:p>
    <w:p w:rsidR="008F4070" w:rsidRDefault="008F4070"/>
    <w:p w:rsidR="008F4070" w:rsidRDefault="008F4070">
      <w:r>
        <w:t>Weighting</w:t>
      </w:r>
      <w:r w:rsidR="00542AE4">
        <w:t>:</w:t>
      </w:r>
      <w:bookmarkStart w:id="0" w:name="_GoBack"/>
      <w:bookmarkEnd w:id="0"/>
      <w:r>
        <w:t xml:space="preserve"> 1.5%</w:t>
      </w:r>
    </w:p>
    <w:p w:rsidR="008F4070" w:rsidRDefault="008F4070"/>
    <w:p w:rsidR="008F4070" w:rsidRDefault="008F4070">
      <w:r>
        <w:t>The following questions relate to the Investigation you conducted for task1.</w:t>
      </w:r>
    </w:p>
    <w:p w:rsidR="008F4070" w:rsidRDefault="008F4070"/>
    <w:p w:rsidR="008F4070" w:rsidRDefault="008F4070"/>
    <w:p w:rsidR="008F4070" w:rsidRDefault="00A523F8">
      <w:r>
        <w:t>1</w:t>
      </w:r>
      <w:r>
        <w:tab/>
      </w:r>
      <w:r w:rsidR="008F4070">
        <w:t>State the hypothesis for your experiment.</w:t>
      </w:r>
      <w:r>
        <w:tab/>
      </w:r>
      <w:r>
        <w:tab/>
      </w:r>
      <w:r>
        <w:tab/>
      </w:r>
      <w:r>
        <w:tab/>
        <w:t>(2 marks)</w:t>
      </w:r>
    </w:p>
    <w:p w:rsidR="008F4070" w:rsidRDefault="008F4070"/>
    <w:p w:rsidR="008F4070" w:rsidRDefault="008F407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4070" w:rsidRDefault="008F4070"/>
    <w:p w:rsidR="008F4070" w:rsidRDefault="008F4070"/>
    <w:p w:rsidR="00A523F8" w:rsidRDefault="00A523F8" w:rsidP="00A523F8">
      <w:pPr>
        <w:ind w:left="720" w:hanging="720"/>
      </w:pPr>
      <w:r>
        <w:t>2</w:t>
      </w:r>
      <w:r>
        <w:tab/>
      </w:r>
      <w:r w:rsidR="008F4070">
        <w:t>Did you</w:t>
      </w:r>
      <w:r w:rsidR="00542AE4">
        <w:t>r</w:t>
      </w:r>
      <w:r w:rsidR="008F4070">
        <w:t xml:space="preserve"> experiment have a control group? What is the role of the control group?</w:t>
      </w:r>
      <w:r>
        <w:t xml:space="preserve"> </w:t>
      </w:r>
    </w:p>
    <w:p w:rsidR="008F4070" w:rsidRDefault="00A523F8" w:rsidP="00A523F8">
      <w:pPr>
        <w:ind w:left="5760" w:firstLine="720"/>
      </w:pPr>
      <w:r>
        <w:t>(2 marks)</w:t>
      </w:r>
    </w:p>
    <w:p w:rsidR="008F4070" w:rsidRDefault="008F4070"/>
    <w:p w:rsidR="008F4070" w:rsidRDefault="008F407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4070" w:rsidRDefault="008F4070"/>
    <w:p w:rsidR="008F4070" w:rsidRDefault="008F4070"/>
    <w:p w:rsidR="008F4070" w:rsidRDefault="00A523F8" w:rsidP="00A523F8">
      <w:pPr>
        <w:ind w:left="720" w:hanging="720"/>
      </w:pPr>
      <w:r>
        <w:t>3</w:t>
      </w:r>
      <w:r>
        <w:tab/>
      </w:r>
      <w:r w:rsidR="008F4070">
        <w:t xml:space="preserve">Do you consider your results to be reliable?  </w:t>
      </w:r>
      <w:r>
        <w:t xml:space="preserve">What evidence did you use to make this decision?  </w:t>
      </w:r>
      <w:r w:rsidR="008F4070">
        <w:t xml:space="preserve">Discuss </w:t>
      </w:r>
      <w:r>
        <w:t>one way</w:t>
      </w:r>
      <w:r w:rsidR="008F4070">
        <w:t xml:space="preserve"> you could improve the reliability</w:t>
      </w:r>
      <w:r>
        <w:t xml:space="preserve"> </w:t>
      </w:r>
      <w:r w:rsidR="008F4070">
        <w:t xml:space="preserve">of your </w:t>
      </w:r>
      <w:r>
        <w:t>investigation?</w:t>
      </w:r>
    </w:p>
    <w:p w:rsidR="008F4070" w:rsidRDefault="00A523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8F4070" w:rsidRDefault="008F407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523F8" w:rsidRDefault="00A523F8"/>
    <w:p w:rsidR="00A523F8" w:rsidRDefault="00A523F8">
      <w:r>
        <w:t>4</w:t>
      </w:r>
      <w:r>
        <w:tab/>
        <w:t>State 3 variables you controlled during the experiment.</w:t>
      </w:r>
      <w:r w:rsidR="00542AE4">
        <w:tab/>
      </w:r>
      <w:r w:rsidR="00542AE4">
        <w:tab/>
        <w:t>(3 marks)</w:t>
      </w:r>
    </w:p>
    <w:p w:rsidR="00A523F8" w:rsidRDefault="00A523F8"/>
    <w:p w:rsidR="00A523F8" w:rsidRDefault="00A523F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42AE4" w:rsidRDefault="00542AE4"/>
    <w:p w:rsidR="00542AE4" w:rsidRDefault="00542AE4"/>
    <w:p w:rsidR="00542AE4" w:rsidRDefault="00542AE4">
      <w:r>
        <w:t>5</w:t>
      </w:r>
    </w:p>
    <w:p w:rsidR="00A523F8" w:rsidRDefault="00542AE4" w:rsidP="00A523F8">
      <w:pPr>
        <w:rPr>
          <w:noProof/>
        </w:rPr>
      </w:pPr>
      <w:r>
        <w:rPr>
          <w:noProof/>
        </w:rPr>
        <w:drawing>
          <wp:inline distT="0" distB="0" distL="0" distR="0" wp14:anchorId="719716FB" wp14:editId="4C59941E">
            <wp:extent cx="5274310" cy="2591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AE4" w:rsidRDefault="00542AE4" w:rsidP="00A523F8">
      <w:pPr>
        <w:rPr>
          <w:noProof/>
        </w:rPr>
      </w:pPr>
    </w:p>
    <w:p w:rsidR="00542AE4" w:rsidRDefault="00542AE4" w:rsidP="00A523F8">
      <w:pPr>
        <w:rPr>
          <w:noProof/>
        </w:rPr>
      </w:pPr>
    </w:p>
    <w:p w:rsidR="00542AE4" w:rsidRDefault="00542AE4" w:rsidP="00A523F8">
      <w:pPr>
        <w:rPr>
          <w:noProof/>
        </w:rPr>
      </w:pPr>
    </w:p>
    <w:p w:rsidR="00542AE4" w:rsidRDefault="00542AE4" w:rsidP="00A523F8">
      <w:pPr>
        <w:rPr>
          <w:noProof/>
        </w:rPr>
      </w:pPr>
      <w:r>
        <w:rPr>
          <w:noProof/>
        </w:rPr>
        <w:t>Draw a graph to display the data above.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(5 marks)</w:t>
      </w:r>
    </w:p>
    <w:p w:rsidR="00542AE4" w:rsidRDefault="00542AE4" w:rsidP="00A523F8">
      <w:pPr>
        <w:rPr>
          <w:noProof/>
        </w:rPr>
      </w:pPr>
    </w:p>
    <w:p w:rsidR="00542AE4" w:rsidRDefault="00542AE4" w:rsidP="00A523F8">
      <w:pPr>
        <w:rPr>
          <w:noProof/>
        </w:rPr>
      </w:pPr>
    </w:p>
    <w:p w:rsidR="00542AE4" w:rsidRDefault="00542AE4" w:rsidP="00A523F8">
      <w:pPr>
        <w:rPr>
          <w:noProof/>
        </w:rPr>
      </w:pPr>
    </w:p>
    <w:p w:rsidR="00542AE4" w:rsidRDefault="00542AE4" w:rsidP="00A523F8">
      <w:pPr>
        <w:rPr>
          <w:noProof/>
        </w:rPr>
      </w:pPr>
    </w:p>
    <w:p w:rsidR="00542AE4" w:rsidRDefault="00542AE4" w:rsidP="00A523F8">
      <w:pPr>
        <w:rPr>
          <w:noProof/>
        </w:rPr>
      </w:pPr>
    </w:p>
    <w:p w:rsidR="00542AE4" w:rsidRDefault="00542AE4" w:rsidP="00A523F8">
      <w:pPr>
        <w:rPr>
          <w:noProof/>
        </w:rPr>
      </w:pPr>
    </w:p>
    <w:p w:rsidR="00542AE4" w:rsidRDefault="00542AE4" w:rsidP="00A523F8">
      <w:pPr>
        <w:rPr>
          <w:noProof/>
        </w:rPr>
      </w:pPr>
    </w:p>
    <w:p w:rsidR="00542AE4" w:rsidRDefault="00542AE4" w:rsidP="00A523F8">
      <w:pPr>
        <w:rPr>
          <w:noProof/>
        </w:rPr>
      </w:pPr>
    </w:p>
    <w:p w:rsidR="00542AE4" w:rsidRDefault="00542AE4" w:rsidP="00A523F8">
      <w:pPr>
        <w:rPr>
          <w:noProof/>
        </w:rPr>
      </w:pPr>
    </w:p>
    <w:p w:rsidR="00542AE4" w:rsidRDefault="00542AE4" w:rsidP="00A523F8"/>
    <w:sectPr w:rsidR="00542A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70"/>
    <w:rsid w:val="00542AE4"/>
    <w:rsid w:val="008F4070"/>
    <w:rsid w:val="00A523F8"/>
    <w:rsid w:val="00A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42A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2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42A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2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538E5C62.dotm</Template>
  <TotalTime>30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</dc:creator>
  <cp:lastModifiedBy>CLARK Maxine</cp:lastModifiedBy>
  <cp:revision>1</cp:revision>
  <dcterms:created xsi:type="dcterms:W3CDTF">2018-03-07T00:59:00Z</dcterms:created>
  <dcterms:modified xsi:type="dcterms:W3CDTF">2018-03-07T01:29:00Z</dcterms:modified>
</cp:coreProperties>
</file>