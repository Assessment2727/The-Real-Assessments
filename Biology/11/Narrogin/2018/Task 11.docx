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0F" w:rsidRPr="00510FD8" w:rsidRDefault="00BC0BFB" w:rsidP="00BC0BFB">
      <w:pPr>
        <w:jc w:val="center"/>
        <w:rPr>
          <w:rFonts w:ascii="Arial" w:hAnsi="Arial" w:cs="Arial"/>
          <w:b/>
          <w:noProof/>
          <w:sz w:val="36"/>
          <w:szCs w:val="36"/>
          <w:lang w:eastAsia="en-AU"/>
        </w:rPr>
      </w:pPr>
      <w:r>
        <w:rPr>
          <w:rFonts w:ascii="Arial" w:hAnsi="Arial" w:cs="Arial"/>
          <w:b/>
          <w:noProof/>
          <w:sz w:val="36"/>
          <w:szCs w:val="36"/>
          <w:lang w:eastAsia="en-AU"/>
        </w:rPr>
        <w:t>Task 11:Comparing Methods of Gas Exchange</w:t>
      </w:r>
    </w:p>
    <w:p w:rsidR="006E480F" w:rsidRPr="00510FD8" w:rsidRDefault="006E480F" w:rsidP="006E480F">
      <w:pPr>
        <w:rPr>
          <w:rFonts w:ascii="Arial" w:hAnsi="Arial" w:cs="Arial"/>
          <w:b/>
          <w:noProof/>
          <w:sz w:val="28"/>
          <w:szCs w:val="28"/>
          <w:lang w:eastAsia="en-AU"/>
        </w:rPr>
      </w:pPr>
      <w:r w:rsidRPr="00510FD8">
        <w:rPr>
          <w:rFonts w:ascii="Arial" w:hAnsi="Arial" w:cs="Arial"/>
          <w:b/>
          <w:noProof/>
          <w:sz w:val="28"/>
          <w:szCs w:val="28"/>
          <w:lang w:eastAsia="en-AU"/>
        </w:rPr>
        <w:t>Scie</w:t>
      </w:r>
      <w:r w:rsidR="00A36E5C">
        <w:rPr>
          <w:rFonts w:ascii="Arial" w:hAnsi="Arial" w:cs="Arial"/>
          <w:b/>
          <w:noProof/>
          <w:sz w:val="28"/>
          <w:szCs w:val="28"/>
          <w:lang w:eastAsia="en-AU"/>
        </w:rPr>
        <w:t>nce Inquiry</w:t>
      </w:r>
      <w:r w:rsidR="00A36E5C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A36E5C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A36E5C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A36E5C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A36E5C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A36E5C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A36E5C">
        <w:rPr>
          <w:rFonts w:ascii="Arial" w:hAnsi="Arial" w:cs="Arial"/>
          <w:b/>
          <w:noProof/>
          <w:sz w:val="28"/>
          <w:szCs w:val="28"/>
          <w:lang w:eastAsia="en-AU"/>
        </w:rPr>
        <w:tab/>
        <w:t>Total Marks: 3</w:t>
      </w:r>
      <w:bookmarkStart w:id="0" w:name="_GoBack"/>
      <w:bookmarkEnd w:id="0"/>
      <w:r w:rsidRPr="00510FD8">
        <w:rPr>
          <w:rFonts w:ascii="Arial" w:hAnsi="Arial" w:cs="Arial"/>
          <w:b/>
          <w:noProof/>
          <w:sz w:val="28"/>
          <w:szCs w:val="28"/>
          <w:lang w:eastAsia="en-AU"/>
        </w:rPr>
        <w:t>0</w:t>
      </w:r>
    </w:p>
    <w:p w:rsidR="006E480F" w:rsidRPr="00A36E5C" w:rsidRDefault="006E480F" w:rsidP="006E480F">
      <w:pPr>
        <w:ind w:left="1418" w:hanging="1418"/>
        <w:rPr>
          <w:rFonts w:ascii="Arial" w:hAnsi="Arial" w:cs="Arial"/>
          <w:b/>
          <w:noProof/>
          <w:lang w:eastAsia="en-AU"/>
        </w:rPr>
      </w:pPr>
      <w:r w:rsidRPr="00A36E5C">
        <w:rPr>
          <w:rFonts w:ascii="Arial" w:hAnsi="Arial" w:cs="Arial"/>
          <w:b/>
          <w:noProof/>
          <w:lang w:eastAsia="en-AU"/>
        </w:rPr>
        <w:t>Conditions: In class validation. Students may use their hand written practical report.</w:t>
      </w:r>
    </w:p>
    <w:p w:rsidR="006E480F" w:rsidRPr="00A36E5C" w:rsidRDefault="006E480F" w:rsidP="006E480F">
      <w:pPr>
        <w:rPr>
          <w:rFonts w:ascii="Arial" w:hAnsi="Arial" w:cs="Arial"/>
          <w:b/>
          <w:noProof/>
          <w:lang w:eastAsia="en-AU"/>
        </w:rPr>
      </w:pPr>
      <w:r w:rsidRPr="00A36E5C">
        <w:rPr>
          <w:rFonts w:ascii="Arial" w:hAnsi="Arial" w:cs="Arial"/>
          <w:b/>
          <w:noProof/>
          <w:lang w:eastAsia="en-AU"/>
        </w:rPr>
        <w:t>Time for Task: 30 minutes</w:t>
      </w:r>
    </w:p>
    <w:p w:rsidR="006E480F" w:rsidRDefault="00BC0BFB" w:rsidP="006E480F">
      <w:pPr>
        <w:rPr>
          <w:rFonts w:ascii="Arial" w:hAnsi="Arial" w:cs="Arial"/>
          <w:b/>
          <w:noProof/>
          <w:lang w:eastAsia="en-AU"/>
        </w:rPr>
      </w:pPr>
      <w:r w:rsidRPr="00A36E5C">
        <w:rPr>
          <w:rFonts w:ascii="Arial" w:hAnsi="Arial" w:cs="Arial"/>
          <w:b/>
          <w:noProof/>
          <w:lang w:eastAsia="en-AU"/>
        </w:rPr>
        <w:t>Weighting: 4</w:t>
      </w:r>
      <w:r w:rsidR="006E480F" w:rsidRPr="00A36E5C">
        <w:rPr>
          <w:rFonts w:ascii="Arial" w:hAnsi="Arial" w:cs="Arial"/>
          <w:b/>
          <w:noProof/>
          <w:lang w:eastAsia="en-AU"/>
        </w:rPr>
        <w:t>%</w:t>
      </w: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  <w:r>
        <w:rPr>
          <w:rFonts w:ascii="Arial" w:hAnsi="Arial" w:cs="Arial"/>
          <w:b/>
          <w:noProof/>
          <w:lang w:eastAsia="en-AU"/>
        </w:rPr>
        <w:t>1</w:t>
      </w:r>
      <w:r>
        <w:rPr>
          <w:rFonts w:ascii="Arial" w:hAnsi="Arial" w:cs="Arial"/>
          <w:b/>
          <w:noProof/>
          <w:lang w:eastAsia="en-AU"/>
        </w:rPr>
        <w:tab/>
        <w:t>Label the following diagram</w:t>
      </w:r>
      <w:r>
        <w:rPr>
          <w:rFonts w:ascii="Arial" w:hAnsi="Arial" w:cs="Arial"/>
          <w:b/>
          <w:noProof/>
          <w:lang w:eastAsia="en-AU"/>
        </w:rPr>
        <w:tab/>
      </w:r>
      <w:r>
        <w:rPr>
          <w:rFonts w:ascii="Arial" w:hAnsi="Arial" w:cs="Arial"/>
          <w:b/>
          <w:noProof/>
          <w:lang w:eastAsia="en-AU"/>
        </w:rPr>
        <w:tab/>
      </w:r>
      <w:r>
        <w:rPr>
          <w:rFonts w:ascii="Arial" w:hAnsi="Arial" w:cs="Arial"/>
          <w:b/>
          <w:noProof/>
          <w:lang w:eastAsia="en-AU"/>
        </w:rPr>
        <w:tab/>
        <w:t>(5 marks)</w:t>
      </w: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  <w:r w:rsidRPr="00E03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DDCAE6" wp14:editId="2FBDB8F1">
            <wp:extent cx="4448175" cy="58007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800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  <w:r>
        <w:rPr>
          <w:rFonts w:ascii="Arial" w:hAnsi="Arial" w:cs="Arial"/>
          <w:b/>
          <w:noProof/>
          <w:lang w:eastAsia="en-AU"/>
        </w:rPr>
        <w:t>A______________________________</w:t>
      </w:r>
      <w:r>
        <w:rPr>
          <w:rFonts w:ascii="Arial" w:hAnsi="Arial" w:cs="Arial"/>
          <w:b/>
          <w:noProof/>
          <w:lang w:eastAsia="en-AU"/>
        </w:rPr>
        <w:tab/>
        <w:t>F____________________________</w:t>
      </w: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  <w:r>
        <w:rPr>
          <w:rFonts w:ascii="Arial" w:hAnsi="Arial" w:cs="Arial"/>
          <w:b/>
          <w:noProof/>
          <w:lang w:eastAsia="en-AU"/>
        </w:rPr>
        <w:t>I_______________________________</w:t>
      </w:r>
      <w:r>
        <w:rPr>
          <w:rFonts w:ascii="Arial" w:hAnsi="Arial" w:cs="Arial"/>
          <w:b/>
          <w:noProof/>
          <w:lang w:eastAsia="en-AU"/>
        </w:rPr>
        <w:tab/>
        <w:t>K____________________________</w:t>
      </w: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  <w:r>
        <w:rPr>
          <w:rFonts w:ascii="Arial" w:hAnsi="Arial" w:cs="Arial"/>
          <w:b/>
          <w:noProof/>
          <w:lang w:eastAsia="en-AU"/>
        </w:rPr>
        <w:t>G______________________________</w:t>
      </w: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</w:p>
    <w:p w:rsidR="00A36E5C" w:rsidRDefault="00A36E5C" w:rsidP="006E480F">
      <w:pPr>
        <w:rPr>
          <w:rFonts w:ascii="Arial" w:hAnsi="Arial" w:cs="Arial"/>
          <w:b/>
          <w:noProof/>
          <w:lang w:eastAsia="en-AU"/>
        </w:rPr>
      </w:pPr>
    </w:p>
    <w:p w:rsidR="00A36E5C" w:rsidRPr="00A36E5C" w:rsidRDefault="00A36E5C" w:rsidP="006E480F">
      <w:pPr>
        <w:rPr>
          <w:rFonts w:ascii="Arial" w:hAnsi="Arial" w:cs="Arial"/>
          <w:b/>
          <w:noProof/>
          <w:lang w:eastAsia="en-AU"/>
        </w:rPr>
      </w:pPr>
    </w:p>
    <w:p w:rsidR="00BC0BFB" w:rsidRPr="00A36E5C" w:rsidRDefault="00BC0BFB" w:rsidP="00A36E5C">
      <w:pPr>
        <w:pStyle w:val="ListParagraph"/>
        <w:numPr>
          <w:ilvl w:val="0"/>
          <w:numId w:val="5"/>
        </w:num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A36E5C">
        <w:rPr>
          <w:rFonts w:ascii="Arial" w:hAnsi="Arial" w:cs="Arial"/>
          <w:b/>
          <w:noProof/>
          <w:sz w:val="24"/>
          <w:szCs w:val="24"/>
          <w:lang w:eastAsia="en-AU"/>
        </w:rPr>
        <w:t>Describe the structure of the trachea.  What feature of the trachea prevent it from collapsing?</w:t>
      </w:r>
      <w:r w:rsidR="00CE70F3" w:rsidRPr="00A36E5C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CE70F3" w:rsidRPr="00A36E5C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CE70F3" w:rsidRPr="00A36E5C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CE70F3" w:rsidRPr="00A36E5C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CE70F3" w:rsidRPr="00A36E5C">
        <w:rPr>
          <w:rFonts w:ascii="Arial" w:hAnsi="Arial" w:cs="Arial"/>
          <w:b/>
          <w:noProof/>
          <w:sz w:val="24"/>
          <w:szCs w:val="24"/>
          <w:lang w:eastAsia="en-AU"/>
        </w:rPr>
        <w:tab/>
        <w:t>(2 marks)</w:t>
      </w:r>
    </w:p>
    <w:p w:rsidR="005439B4" w:rsidRDefault="00CE70F3" w:rsidP="00A36E5C">
      <w:pPr>
        <w:pStyle w:val="ListParagraph"/>
        <w:spacing w:line="360" w:lineRule="auto"/>
        <w:ind w:left="1080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3860" w:rsidRDefault="00A36E5C" w:rsidP="00073860">
      <w:pPr>
        <w:ind w:left="1134" w:hanging="774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3</w:t>
      </w:r>
      <w:r w:rsidR="00073860">
        <w:rPr>
          <w:rFonts w:ascii="Arial" w:hAnsi="Arial" w:cs="Arial"/>
          <w:b/>
          <w:noProof/>
          <w:sz w:val="24"/>
          <w:szCs w:val="24"/>
          <w:lang w:eastAsia="en-AU"/>
        </w:rPr>
        <w:tab/>
        <w:t>Label the following diagram</w:t>
      </w:r>
      <w:r w:rsidR="00BE77A0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BE77A0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BE77A0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BE77A0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BE77A0">
        <w:rPr>
          <w:rFonts w:ascii="Arial" w:hAnsi="Arial" w:cs="Arial"/>
          <w:b/>
          <w:noProof/>
          <w:sz w:val="24"/>
          <w:szCs w:val="24"/>
          <w:lang w:eastAsia="en-AU"/>
        </w:rPr>
        <w:tab/>
        <w:t>(5 marks)</w:t>
      </w:r>
    </w:p>
    <w:p w:rsidR="00073860" w:rsidRPr="00BE77A0" w:rsidRDefault="00073860" w:rsidP="00A36E5C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4101695C" wp14:editId="6E33BBAC">
            <wp:extent cx="4924425" cy="3194701"/>
            <wp:effectExtent l="0" t="0" r="0" b="5715"/>
            <wp:docPr id="2" name="Picture 2" descr="Image result for labelling cross section of a leaf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belling cross section of a leaf work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32" cy="322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7A0">
        <w:rPr>
          <w:rFonts w:ascii="Arial" w:hAnsi="Arial" w:cs="Arial"/>
          <w:b/>
          <w:noProof/>
          <w:sz w:val="24"/>
          <w:szCs w:val="24"/>
          <w:lang w:eastAsia="en-AU"/>
        </w:rPr>
        <w:t>11</w:t>
      </w:r>
      <w:r w:rsidRPr="00BE77A0"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</w:t>
      </w:r>
    </w:p>
    <w:p w:rsidR="00073860" w:rsidRPr="00073860" w:rsidRDefault="00073860" w:rsidP="00BE77A0">
      <w:pPr>
        <w:pStyle w:val="ListParagraph"/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073860" w:rsidRPr="00BE77A0" w:rsidRDefault="00BE77A0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12</w:t>
      </w:r>
      <w:r w:rsidR="00073860" w:rsidRPr="00BE77A0"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</w:t>
      </w:r>
    </w:p>
    <w:p w:rsidR="00073860" w:rsidRPr="00073860" w:rsidRDefault="00073860" w:rsidP="00BE77A0">
      <w:pPr>
        <w:pStyle w:val="ListParagraph"/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073860" w:rsidRPr="00BE77A0" w:rsidRDefault="00BE77A0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10</w:t>
      </w:r>
      <w:r w:rsidR="00073860" w:rsidRPr="00BE77A0"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</w:t>
      </w:r>
    </w:p>
    <w:p w:rsidR="00073860" w:rsidRPr="00073860" w:rsidRDefault="00073860" w:rsidP="00BE77A0">
      <w:pPr>
        <w:pStyle w:val="ListParagraph"/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073860" w:rsidRDefault="00BE77A0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14</w:t>
      </w:r>
      <w:r w:rsidR="00073860" w:rsidRPr="00BE77A0"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</w:t>
      </w:r>
    </w:p>
    <w:p w:rsidR="00BE77A0" w:rsidRDefault="00BE77A0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BE77A0" w:rsidRDefault="00BE77A0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15____________________________________</w:t>
      </w:r>
    </w:p>
    <w:p w:rsidR="00A36E5C" w:rsidRDefault="00A36E5C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A36E5C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A36E5C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Pr="00BE77A0" w:rsidRDefault="00A36E5C" w:rsidP="00BE77A0">
      <w:pPr>
        <w:spacing w:line="24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CE70F3" w:rsidP="00A36E5C">
      <w:pPr>
        <w:pStyle w:val="ListParagraph"/>
        <w:numPr>
          <w:ilvl w:val="0"/>
          <w:numId w:val="6"/>
        </w:num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A36E5C">
        <w:rPr>
          <w:rFonts w:ascii="Arial" w:hAnsi="Arial" w:cs="Arial"/>
          <w:b/>
          <w:noProof/>
          <w:sz w:val="24"/>
          <w:szCs w:val="24"/>
          <w:lang w:eastAsia="en-AU"/>
        </w:rPr>
        <w:lastRenderedPageBreak/>
        <w:t xml:space="preserve">Through what structure does gas exchange occur in a plant? </w:t>
      </w:r>
    </w:p>
    <w:p w:rsidR="00073860" w:rsidRPr="00A36E5C" w:rsidRDefault="00CE70F3" w:rsidP="00A36E5C">
      <w:pPr>
        <w:pStyle w:val="ListParagraph"/>
        <w:ind w:left="6840" w:firstLine="360"/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A36E5C">
        <w:rPr>
          <w:rFonts w:ascii="Arial" w:hAnsi="Arial" w:cs="Arial"/>
          <w:b/>
          <w:noProof/>
          <w:sz w:val="24"/>
          <w:szCs w:val="24"/>
          <w:lang w:eastAsia="en-AU"/>
        </w:rPr>
        <w:t>(1 mark)</w:t>
      </w:r>
    </w:p>
    <w:p w:rsidR="00CE70F3" w:rsidRDefault="00CE70F3" w:rsidP="00CE70F3">
      <w:pPr>
        <w:pStyle w:val="ListParagraph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CE70F3" w:rsidRDefault="00CE70F3" w:rsidP="00CE70F3">
      <w:pPr>
        <w:pStyle w:val="ListParagraph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_____________________________________________</w:t>
      </w:r>
    </w:p>
    <w:p w:rsidR="00CE70F3" w:rsidRDefault="00CE70F3" w:rsidP="00CE70F3">
      <w:pPr>
        <w:pStyle w:val="ListParagraph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CE70F3" w:rsidRDefault="00CE70F3" w:rsidP="00CE70F3">
      <w:pPr>
        <w:pStyle w:val="ListParagraph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CE70F3" w:rsidRPr="00CE70F3" w:rsidRDefault="00CE70F3" w:rsidP="00CE70F3">
      <w:pPr>
        <w:pStyle w:val="ListParagraph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CE70F3" w:rsidRDefault="00CE70F3" w:rsidP="00A36E5C">
      <w:pPr>
        <w:pStyle w:val="ListParagraph"/>
        <w:numPr>
          <w:ilvl w:val="0"/>
          <w:numId w:val="6"/>
        </w:numPr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Explain how an oxgen molecule from outside a leaf would become present in cells type 14.</w:t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  <w:t>(5 marks)</w:t>
      </w:r>
    </w:p>
    <w:p w:rsidR="00CE70F3" w:rsidRDefault="00CE70F3" w:rsidP="00CE70F3">
      <w:pPr>
        <w:pStyle w:val="ListParagraph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CE70F3" w:rsidRDefault="00CE70F3" w:rsidP="00CE70F3">
      <w:pPr>
        <w:pStyle w:val="ListParagraph"/>
        <w:spacing w:line="36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70F3" w:rsidRPr="00CE70F3" w:rsidRDefault="00CE70F3" w:rsidP="00CE70F3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073860" w:rsidRDefault="00CE70F3" w:rsidP="00A36E5C">
      <w:pPr>
        <w:pStyle w:val="ListParagraph"/>
        <w:numPr>
          <w:ilvl w:val="0"/>
          <w:numId w:val="6"/>
        </w:num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CE70F3">
        <w:rPr>
          <w:rFonts w:ascii="Arial" w:hAnsi="Arial" w:cs="Arial"/>
          <w:b/>
          <w:noProof/>
          <w:sz w:val="24"/>
          <w:szCs w:val="24"/>
          <w:lang w:eastAsia="en-AU"/>
        </w:rPr>
        <w:t>Explain why a fish out of water dies from lack of oxygen, even though the concentration of oxygen in air is more than four times that of water?</w:t>
      </w:r>
    </w:p>
    <w:p w:rsidR="00CE70F3" w:rsidRPr="00CE70F3" w:rsidRDefault="00CE70F3" w:rsidP="00CE70F3">
      <w:pPr>
        <w:pStyle w:val="ListParagraph"/>
        <w:ind w:left="7200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(4 marks)</w:t>
      </w:r>
    </w:p>
    <w:p w:rsidR="00CE70F3" w:rsidRPr="00CE70F3" w:rsidRDefault="00CE70F3" w:rsidP="00CE70F3">
      <w:pPr>
        <w:pStyle w:val="ListParagraph"/>
        <w:spacing w:line="36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3860" w:rsidRDefault="00073860" w:rsidP="00073860">
      <w:pPr>
        <w:ind w:left="360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073860" w:rsidRPr="00073860" w:rsidRDefault="00073860" w:rsidP="00073860">
      <w:pPr>
        <w:ind w:left="360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A36E5C" w:rsidP="00073860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A36E5C" w:rsidP="00073860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A36E5C" w:rsidP="00073860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A36E5C" w:rsidP="00073860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A36E5C" w:rsidP="00073860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A36E5C" w:rsidRDefault="00A36E5C" w:rsidP="00073860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BC0BFB" w:rsidRDefault="00CE70F3" w:rsidP="00073860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List the features of an efficient respiratory surface. Explain the importance of each feature.</w:t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A36E5C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A36E5C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>
        <w:rPr>
          <w:rFonts w:ascii="Arial" w:hAnsi="Arial" w:cs="Arial"/>
          <w:b/>
          <w:noProof/>
          <w:sz w:val="24"/>
          <w:szCs w:val="24"/>
          <w:lang w:eastAsia="en-AU"/>
        </w:rPr>
        <w:t>(8marks)</w:t>
      </w:r>
    </w:p>
    <w:p w:rsidR="00CE70F3" w:rsidRPr="00073860" w:rsidRDefault="00CE70F3" w:rsidP="00A36E5C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noProof/>
          <w:sz w:val="24"/>
          <w:szCs w:val="24"/>
          <w:lang w:eastAsia="en-AU"/>
        </w:rPr>
        <w:t>__________</w:t>
      </w:r>
    </w:p>
    <w:p w:rsidR="00B65EA0" w:rsidRDefault="00B65EA0"/>
    <w:sectPr w:rsidR="00B65EA0" w:rsidSect="00A36E5C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2BF7"/>
    <w:multiLevelType w:val="hybridMultilevel"/>
    <w:tmpl w:val="CEC2A2A6"/>
    <w:lvl w:ilvl="0" w:tplc="2BDE725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1447A"/>
    <w:multiLevelType w:val="hybridMultilevel"/>
    <w:tmpl w:val="FE28FFFC"/>
    <w:lvl w:ilvl="0" w:tplc="64940F8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C1F3D"/>
    <w:multiLevelType w:val="hybridMultilevel"/>
    <w:tmpl w:val="5BA424F0"/>
    <w:lvl w:ilvl="0" w:tplc="82C680EC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B3851"/>
    <w:multiLevelType w:val="hybridMultilevel"/>
    <w:tmpl w:val="EEAE52EC"/>
    <w:lvl w:ilvl="0" w:tplc="C636C0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5234B"/>
    <w:multiLevelType w:val="hybridMultilevel"/>
    <w:tmpl w:val="F25A1C02"/>
    <w:lvl w:ilvl="0" w:tplc="C51A32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24E2E"/>
    <w:multiLevelType w:val="hybridMultilevel"/>
    <w:tmpl w:val="949CBB32"/>
    <w:lvl w:ilvl="0" w:tplc="3BF6DE94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0F"/>
    <w:rsid w:val="00073860"/>
    <w:rsid w:val="001769AA"/>
    <w:rsid w:val="00193451"/>
    <w:rsid w:val="004214DC"/>
    <w:rsid w:val="005439B4"/>
    <w:rsid w:val="006E480F"/>
    <w:rsid w:val="00A36E5C"/>
    <w:rsid w:val="00B65EA0"/>
    <w:rsid w:val="00BC0BFB"/>
    <w:rsid w:val="00BE77A0"/>
    <w:rsid w:val="00C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3F3DC0EA.dotm</Template>
  <TotalTime>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CLARK Maxine</cp:lastModifiedBy>
  <cp:revision>2</cp:revision>
  <dcterms:created xsi:type="dcterms:W3CDTF">2018-09-06T03:37:00Z</dcterms:created>
  <dcterms:modified xsi:type="dcterms:W3CDTF">2018-09-06T03:37:00Z</dcterms:modified>
</cp:coreProperties>
</file>