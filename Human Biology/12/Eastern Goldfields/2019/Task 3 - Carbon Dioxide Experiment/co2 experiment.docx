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4B5" w:rsidRPr="009613A6" w:rsidRDefault="009F04B5" w:rsidP="009F04B5">
      <w:pPr>
        <w:rPr>
          <w:b/>
        </w:rPr>
      </w:pPr>
      <w:r w:rsidRPr="009613A6">
        <w:rPr>
          <w:b/>
        </w:rPr>
        <w:t>ATAR HUMAN BIOLOGY UNIT 3</w:t>
      </w:r>
      <w:r>
        <w:rPr>
          <w:b/>
          <w:noProof/>
          <w:sz w:val="32"/>
          <w:szCs w:val="32"/>
          <w:lang w:val="en-AU" w:eastAsia="en-AU"/>
        </w:rPr>
        <w:drawing>
          <wp:anchor distT="0" distB="0" distL="114300" distR="114300" simplePos="0" relativeHeight="251659264" behindDoc="0" locked="0" layoutInCell="1" allowOverlap="1" wp14:anchorId="1DEF91DD" wp14:editId="0ABB90D2">
            <wp:simplePos x="0" y="0"/>
            <wp:positionH relativeFrom="column">
              <wp:posOffset>5534660</wp:posOffset>
            </wp:positionH>
            <wp:positionV relativeFrom="paragraph">
              <wp:posOffset>16510</wp:posOffset>
            </wp:positionV>
            <wp:extent cx="1235075" cy="1281430"/>
            <wp:effectExtent l="0" t="0" r="3175" b="0"/>
            <wp:wrapNone/>
            <wp:docPr id="3" name="Picture 3"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04B5" w:rsidRPr="009613A6" w:rsidRDefault="009F04B5" w:rsidP="009F04B5">
      <w:pPr>
        <w:rPr>
          <w:b/>
        </w:rPr>
      </w:pPr>
      <w:r>
        <w:rPr>
          <w:b/>
        </w:rPr>
        <w:t>Task 3</w:t>
      </w:r>
      <w:r w:rsidRPr="009613A6">
        <w:rPr>
          <w:b/>
        </w:rPr>
        <w:t xml:space="preserve"> – Investigating Homeostasis</w:t>
      </w:r>
    </w:p>
    <w:p w:rsidR="009F04B5" w:rsidRPr="009613A6" w:rsidRDefault="009F04B5" w:rsidP="009F04B5">
      <w:pPr>
        <w:rPr>
          <w:b/>
        </w:rPr>
      </w:pPr>
      <w:r>
        <w:rPr>
          <w:b/>
        </w:rPr>
        <w:t>Weighting – 2</w:t>
      </w:r>
      <w:r w:rsidRPr="009613A6">
        <w:rPr>
          <w:b/>
        </w:rPr>
        <w:t>%</w:t>
      </w:r>
    </w:p>
    <w:p w:rsidR="009F04B5" w:rsidRPr="009613A6" w:rsidRDefault="009F04B5" w:rsidP="009F04B5">
      <w:pPr>
        <w:rPr>
          <w:b/>
        </w:rPr>
      </w:pPr>
      <w:r w:rsidRPr="009613A6">
        <w:rPr>
          <w:b/>
        </w:rPr>
        <w:t>Score -</w:t>
      </w:r>
      <w:r>
        <w:rPr>
          <w:b/>
        </w:rPr>
        <w:t xml:space="preserve">      /</w:t>
      </w:r>
      <w:r w:rsidR="000A5894">
        <w:rPr>
          <w:b/>
        </w:rPr>
        <w:t>22</w:t>
      </w:r>
      <w:bookmarkStart w:id="0" w:name="_GoBack"/>
      <w:bookmarkEnd w:id="0"/>
      <w:r>
        <w:rPr>
          <w:b/>
        </w:rPr>
        <w:tab/>
      </w:r>
      <w:r>
        <w:rPr>
          <w:b/>
        </w:rPr>
        <w:tab/>
        <w:t>___ %</w:t>
      </w:r>
    </w:p>
    <w:p w:rsidR="009F04B5" w:rsidRDefault="009F04B5" w:rsidP="009F04B5">
      <w:pPr>
        <w:rPr>
          <w:b/>
        </w:rPr>
      </w:pPr>
      <w:r w:rsidRPr="0030025A">
        <w:rPr>
          <w:b/>
        </w:rPr>
        <w:t>Name - _______________________________________</w:t>
      </w:r>
    </w:p>
    <w:p w:rsidR="009F04B5" w:rsidRPr="0030025A" w:rsidRDefault="009F04B5" w:rsidP="009F04B5">
      <w:pPr>
        <w:rPr>
          <w:b/>
        </w:rPr>
      </w:pPr>
    </w:p>
    <w:p w:rsidR="009F04B5" w:rsidRPr="009613A6" w:rsidRDefault="009F04B5" w:rsidP="009F04B5">
      <w:pPr>
        <w:rPr>
          <w:b/>
        </w:rPr>
      </w:pPr>
      <w:r w:rsidRPr="009613A6">
        <w:rPr>
          <w:b/>
        </w:rPr>
        <w:t>The following investigation will have two parts:</w:t>
      </w:r>
    </w:p>
    <w:p w:rsidR="009F04B5" w:rsidRDefault="009F04B5" w:rsidP="009F04B5">
      <w:r>
        <w:t>Part One – carry out an investigation into homeostasis.</w:t>
      </w:r>
      <w:r>
        <w:tab/>
      </w:r>
      <w:r>
        <w:tab/>
      </w:r>
      <w:r>
        <w:tab/>
      </w:r>
      <w:r>
        <w:tab/>
      </w:r>
      <w:r>
        <w:tab/>
      </w:r>
      <w:r>
        <w:tab/>
      </w:r>
      <w:r>
        <w:tab/>
        <w:t>(</w:t>
      </w:r>
      <w:r w:rsidR="00C52490">
        <w:t>4</w:t>
      </w:r>
      <w:r>
        <w:t xml:space="preserve"> marks)</w:t>
      </w:r>
    </w:p>
    <w:p w:rsidR="009F04B5" w:rsidRDefault="009F04B5" w:rsidP="009F04B5">
      <w:r>
        <w:t>Part Two – Analysis of data from experiments on homeostasis</w:t>
      </w:r>
      <w:r>
        <w:tab/>
      </w:r>
      <w:r>
        <w:tab/>
      </w:r>
      <w:r>
        <w:tab/>
      </w:r>
      <w:r>
        <w:tab/>
      </w:r>
      <w:r>
        <w:tab/>
      </w:r>
      <w:r>
        <w:tab/>
        <w:t>(</w:t>
      </w:r>
      <w:r w:rsidR="00C52490">
        <w:t>18</w:t>
      </w:r>
      <w:r>
        <w:t xml:space="preserve"> marks)</w:t>
      </w:r>
    </w:p>
    <w:p w:rsidR="004C2BFD" w:rsidRDefault="00F20BC7" w:rsidP="004C2BFD">
      <w:pPr>
        <w:spacing w:line="240" w:lineRule="auto"/>
      </w:pPr>
      <w:r>
        <w:t>The respiratory cycle of inspiration and expiration is controlled by the medulla oblongata in conjunction with the peripheral nervous system and the body’s chemoreceptors. Information from the chemoreceptors in the carotid and aortic bodies and the medul</w:t>
      </w:r>
      <w:r w:rsidR="00132C4D">
        <w:t>la oblongata inform the brain of</w:t>
      </w:r>
      <w:r>
        <w:t xml:space="preserve"> the levels of carbon dioxide, oxygen and hydrogen ions (pH). An increase in c</w:t>
      </w:r>
      <w:r w:rsidR="00132C4D">
        <w:t>arbon dioxide will stimulate an</w:t>
      </w:r>
      <w:r>
        <w:t xml:space="preserve"> increase in breathing rate, whilst a decrease inhibits it.</w:t>
      </w:r>
      <w:r w:rsidR="004C2BFD">
        <w:t xml:space="preserve"> An increase in carbon dioxide levels also causes vasodilation of blood vessels.</w:t>
      </w:r>
    </w:p>
    <w:p w:rsidR="009F04B5" w:rsidRDefault="00311D1A" w:rsidP="009B490E">
      <w:pPr>
        <w:spacing w:line="240" w:lineRule="auto"/>
      </w:pPr>
      <w:r>
        <w:t>At rest</w:t>
      </w:r>
      <w:r w:rsidR="00132C4D">
        <w:t>,</w:t>
      </w:r>
      <w:r>
        <w:t xml:space="preserve"> the average male produces 200ml of CO</w:t>
      </w:r>
      <w:r>
        <w:rPr>
          <w:vertAlign w:val="subscript"/>
        </w:rPr>
        <w:t xml:space="preserve">2 </w:t>
      </w:r>
      <w:r>
        <w:t>each minute, but may increase to 2000ml with exercise or heavy work. Hyperventilation lowers CO</w:t>
      </w:r>
      <w:r>
        <w:rPr>
          <w:vertAlign w:val="subscript"/>
        </w:rPr>
        <w:t xml:space="preserve">2 </w:t>
      </w:r>
      <w:r>
        <w:t>levels as more gas exchange is taking place</w:t>
      </w:r>
      <w:r w:rsidR="00132C4D">
        <w:t xml:space="preserve"> to remove CO</w:t>
      </w:r>
      <w:r w:rsidR="00132C4D">
        <w:rPr>
          <w:vertAlign w:val="subscript"/>
        </w:rPr>
        <w:t xml:space="preserve">2 </w:t>
      </w:r>
      <w:r w:rsidR="00132C4D">
        <w:t>from the body</w:t>
      </w:r>
      <w:r>
        <w:t>, but holding ones breath increases levels.</w:t>
      </w:r>
    </w:p>
    <w:p w:rsidR="00311D1A" w:rsidRDefault="00311D1A" w:rsidP="009B490E">
      <w:pPr>
        <w:spacing w:line="240" w:lineRule="auto"/>
      </w:pPr>
      <w:r>
        <w:t>In normal breathing about 1/10</w:t>
      </w:r>
      <w:r w:rsidRPr="00311D1A">
        <w:rPr>
          <w:vertAlign w:val="superscript"/>
        </w:rPr>
        <w:t>th</w:t>
      </w:r>
      <w:r>
        <w:t xml:space="preserve"> of the total lung capacity is used. The volume of air breathed in and out without conscious effort (normal breathing) is called “</w:t>
      </w:r>
      <w:r w:rsidR="00132C4D">
        <w:t xml:space="preserve">Tidal Volume”, while “Vital Capacity” is the total amount of air that can be inspired and expired. The amount of air that could be drawn in </w:t>
      </w:r>
      <w:r>
        <w:t xml:space="preserve">is called “Inspiratory Reserve volume” and </w:t>
      </w:r>
      <w:r w:rsidR="00132C4D">
        <w:t xml:space="preserve">the amount of air that can be exhaled is called </w:t>
      </w:r>
      <w:r>
        <w:t>“Expiratory Reserve volume”. The air that remains in the lungs after maximum exhalation is called “Residual Volume”.</w:t>
      </w:r>
    </w:p>
    <w:p w:rsidR="00B46EFC" w:rsidRDefault="00B46EFC" w:rsidP="00B46EFC">
      <w:pPr>
        <w:jc w:val="center"/>
      </w:pPr>
      <w:r>
        <w:rPr>
          <w:noProof/>
          <w:lang w:val="en-AU" w:eastAsia="en-AU"/>
        </w:rPr>
        <w:drawing>
          <wp:inline distT="0" distB="0" distL="0" distR="0">
            <wp:extent cx="4867275" cy="2457450"/>
            <wp:effectExtent l="0" t="0" r="9525" b="0"/>
            <wp:docPr id="1" name="Picture 1" descr="Image result for tidal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dal volu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415" cy="2456511"/>
                    </a:xfrm>
                    <a:prstGeom prst="rect">
                      <a:avLst/>
                    </a:prstGeom>
                    <a:noFill/>
                    <a:ln>
                      <a:noFill/>
                    </a:ln>
                  </pic:spPr>
                </pic:pic>
              </a:graphicData>
            </a:graphic>
          </wp:inline>
        </w:drawing>
      </w:r>
    </w:p>
    <w:p w:rsidR="009F04B5" w:rsidRDefault="009F04B5" w:rsidP="009B490E">
      <w:pPr>
        <w:spacing w:line="240" w:lineRule="auto"/>
      </w:pPr>
      <w:r>
        <w:t>In the following practical</w:t>
      </w:r>
      <w:r w:rsidR="00132C4D">
        <w:t xml:space="preserve"> you are going to investigate whether</w:t>
      </w:r>
      <w:r>
        <w:t xml:space="preserve"> changing </w:t>
      </w:r>
      <w:r w:rsidR="00132C4D">
        <w:t>gas concentrations inside your</w:t>
      </w:r>
      <w:r>
        <w:t xml:space="preserve"> body to beyond the body’s tolerance levels will initiate a response </w:t>
      </w:r>
      <w:r w:rsidR="00132C4D">
        <w:t xml:space="preserve">by </w:t>
      </w:r>
      <w:r>
        <w:t>the homeostatic mechanisms controlling blood gas levels.</w:t>
      </w:r>
    </w:p>
    <w:p w:rsidR="009B490E" w:rsidRDefault="009B490E" w:rsidP="009B490E">
      <w:pPr>
        <w:spacing w:line="240" w:lineRule="auto"/>
      </w:pPr>
      <w:r>
        <w:t>You are going to compare the tidal volumes and breathing rates recorded whilst the body under takes various physiological challenges. You will then correlate your findings with real life situations.</w:t>
      </w:r>
    </w:p>
    <w:p w:rsidR="009B490E" w:rsidRDefault="009B490E" w:rsidP="009B490E">
      <w:pPr>
        <w:spacing w:line="240" w:lineRule="auto"/>
      </w:pPr>
      <w:r>
        <w:t>Write a hypothesis regarding what change, you infer, would occur in the body that would instigate an increase in tidal volume.</w:t>
      </w:r>
      <w:r>
        <w:tab/>
      </w:r>
      <w:r>
        <w:tab/>
      </w:r>
      <w:r>
        <w:tab/>
      </w:r>
      <w:r>
        <w:tab/>
      </w:r>
      <w:r>
        <w:tab/>
      </w:r>
      <w:r>
        <w:tab/>
      </w:r>
      <w:r>
        <w:tab/>
      </w:r>
      <w:r>
        <w:tab/>
      </w:r>
      <w:r>
        <w:tab/>
      </w:r>
      <w:r>
        <w:tab/>
      </w:r>
      <w:r>
        <w:tab/>
      </w:r>
      <w:r>
        <w:tab/>
        <w:t>(1 mark)</w:t>
      </w:r>
    </w:p>
    <w:p w:rsidR="009F04B5" w:rsidRDefault="009B490E" w:rsidP="009B490E">
      <w:pPr>
        <w:spacing w:line="360" w:lineRule="auto"/>
      </w:pPr>
      <w:r>
        <w:t>______________________________________________________________________________________________________________________________________________________________________________________________</w:t>
      </w:r>
    </w:p>
    <w:p w:rsidR="009B490E" w:rsidRPr="00D63DA5" w:rsidRDefault="009B490E" w:rsidP="00D63DA5">
      <w:pPr>
        <w:spacing w:line="240" w:lineRule="auto"/>
        <w:rPr>
          <w:b/>
          <w:sz w:val="24"/>
          <w:szCs w:val="24"/>
        </w:rPr>
      </w:pPr>
      <w:r w:rsidRPr="00D63DA5">
        <w:rPr>
          <w:b/>
          <w:sz w:val="24"/>
          <w:szCs w:val="24"/>
        </w:rPr>
        <w:lastRenderedPageBreak/>
        <w:t>Method</w:t>
      </w:r>
    </w:p>
    <w:p w:rsidR="009B490E" w:rsidRPr="00D63DA5" w:rsidRDefault="009B490E" w:rsidP="00D63DA5">
      <w:pPr>
        <w:spacing w:after="0" w:line="240" w:lineRule="auto"/>
        <w:rPr>
          <w:b/>
        </w:rPr>
      </w:pPr>
      <w:r w:rsidRPr="00D63DA5">
        <w:rPr>
          <w:b/>
        </w:rPr>
        <w:t xml:space="preserve">Part </w:t>
      </w:r>
      <w:proofErr w:type="gramStart"/>
      <w:r w:rsidRPr="00D63DA5">
        <w:rPr>
          <w:b/>
        </w:rPr>
        <w:t>1 :</w:t>
      </w:r>
      <w:proofErr w:type="gramEnd"/>
      <w:r w:rsidRPr="00D63DA5">
        <w:rPr>
          <w:b/>
        </w:rPr>
        <w:t xml:space="preserve"> Tidal volume response to Breath holding.</w:t>
      </w:r>
    </w:p>
    <w:p w:rsidR="009B490E" w:rsidRDefault="0025551A" w:rsidP="0025551A">
      <w:pPr>
        <w:pStyle w:val="ListParagraph"/>
        <w:numPr>
          <w:ilvl w:val="0"/>
          <w:numId w:val="1"/>
        </w:numPr>
        <w:spacing w:line="240" w:lineRule="auto"/>
        <w:ind w:left="284" w:hanging="284"/>
      </w:pPr>
      <w:r>
        <w:t xml:space="preserve">Connect the spirometer to the Vernier interface and connect interface to the computer, switch Interface on first. Then open the programme “Logger Pro” on the computer and the graph showing tidal volume should appear. Change the settings so that data will be collected for 120 secs.  </w:t>
      </w:r>
      <w:r w:rsidRPr="00450DC9">
        <w:rPr>
          <w:i/>
        </w:rPr>
        <w:t>Go to “Experiment”, “Data Collection” – change duration to 120seconds and sample rate to 5 per second, then press done.</w:t>
      </w:r>
    </w:p>
    <w:p w:rsidR="0025551A" w:rsidRDefault="0025551A" w:rsidP="0025551A">
      <w:pPr>
        <w:pStyle w:val="ListParagraph"/>
        <w:numPr>
          <w:ilvl w:val="0"/>
          <w:numId w:val="1"/>
        </w:numPr>
        <w:spacing w:line="240" w:lineRule="auto"/>
        <w:ind w:left="284" w:hanging="284"/>
      </w:pPr>
      <w:r>
        <w:t>Connect disposable mouth piece to the spirometer as shown below in figure 2.</w:t>
      </w:r>
    </w:p>
    <w:p w:rsidR="0025551A" w:rsidRDefault="0025551A" w:rsidP="0025551A">
      <w:pPr>
        <w:pStyle w:val="ListParagraph"/>
        <w:spacing w:line="240" w:lineRule="auto"/>
        <w:ind w:left="284"/>
        <w:jc w:val="center"/>
      </w:pPr>
      <w:r>
        <w:rPr>
          <w:noProof/>
          <w:lang w:val="en-AU" w:eastAsia="en-AU"/>
        </w:rPr>
        <w:drawing>
          <wp:inline distT="0" distB="0" distL="0" distR="0" wp14:anchorId="44DC931D" wp14:editId="15922D1B">
            <wp:extent cx="2466975" cy="1319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6975" cy="1319363"/>
                    </a:xfrm>
                    <a:prstGeom prst="rect">
                      <a:avLst/>
                    </a:prstGeom>
                  </pic:spPr>
                </pic:pic>
              </a:graphicData>
            </a:graphic>
          </wp:inline>
        </w:drawing>
      </w:r>
    </w:p>
    <w:p w:rsidR="0025551A" w:rsidRDefault="0025551A" w:rsidP="0025551A">
      <w:pPr>
        <w:pStyle w:val="ListParagraph"/>
        <w:numPr>
          <w:ilvl w:val="0"/>
          <w:numId w:val="1"/>
        </w:numPr>
        <w:spacing w:line="240" w:lineRule="auto"/>
        <w:ind w:left="284" w:hanging="284"/>
      </w:pPr>
      <w:r>
        <w:t>Hold the spirometer in both hand whilst sitting so it is straight up and down. Place the nose clips on your nose.</w:t>
      </w:r>
      <w:r w:rsidR="00450DC9">
        <w:t xml:space="preserve"> Ensure mouth is completely sealed around the mouth piece.</w:t>
      </w:r>
    </w:p>
    <w:p w:rsidR="0025551A" w:rsidRDefault="00450DC9" w:rsidP="0025551A">
      <w:pPr>
        <w:pStyle w:val="ListParagraph"/>
        <w:numPr>
          <w:ilvl w:val="0"/>
          <w:numId w:val="1"/>
        </w:numPr>
        <w:spacing w:line="240" w:lineRule="auto"/>
        <w:ind w:left="284" w:hanging="284"/>
      </w:pPr>
      <w:r>
        <w:t xml:space="preserve">Click </w:t>
      </w:r>
      <w:r w:rsidR="0025551A">
        <w:rPr>
          <w:noProof/>
          <w:lang w:val="en-AU" w:eastAsia="en-AU"/>
        </w:rPr>
        <w:drawing>
          <wp:inline distT="0" distB="0" distL="0" distR="0">
            <wp:extent cx="838317"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9850.tmp"/>
                    <pic:cNvPicPr/>
                  </pic:nvPicPr>
                  <pic:blipFill>
                    <a:blip r:embed="rId9">
                      <a:extLst>
                        <a:ext uri="{28A0092B-C50C-407E-A947-70E740481C1C}">
                          <a14:useLocalDpi xmlns:a14="http://schemas.microsoft.com/office/drawing/2010/main" val="0"/>
                        </a:ext>
                      </a:extLst>
                    </a:blip>
                    <a:stretch>
                      <a:fillRect/>
                    </a:stretch>
                  </pic:blipFill>
                  <pic:spPr>
                    <a:xfrm>
                      <a:off x="0" y="0"/>
                      <a:ext cx="838317" cy="266737"/>
                    </a:xfrm>
                    <a:prstGeom prst="rect">
                      <a:avLst/>
                    </a:prstGeom>
                  </pic:spPr>
                </pic:pic>
              </a:graphicData>
            </a:graphic>
          </wp:inline>
        </w:drawing>
      </w:r>
      <w:r>
        <w:t xml:space="preserve"> to begin collecting data. Take 4 normal breaths (inhalation and exhalation). Then take a deep breath and hold your breath for 40 seconds (approx.). Stop holding your breath and continue to breathe until 120 secs is completed.</w:t>
      </w:r>
    </w:p>
    <w:p w:rsidR="00450DC9" w:rsidRDefault="00702973" w:rsidP="0025551A">
      <w:pPr>
        <w:pStyle w:val="ListParagraph"/>
        <w:numPr>
          <w:ilvl w:val="0"/>
          <w:numId w:val="1"/>
        </w:numPr>
        <w:spacing w:line="240" w:lineRule="auto"/>
        <w:ind w:left="284" w:hanging="284"/>
      </w:pPr>
      <w:r>
        <w:rPr>
          <w:noProof/>
          <w:lang w:val="en-AU" w:eastAsia="en-AU"/>
        </w:rPr>
        <w:drawing>
          <wp:anchor distT="0" distB="0" distL="114300" distR="114300" simplePos="0" relativeHeight="251661312" behindDoc="1" locked="0" layoutInCell="1" allowOverlap="1" wp14:anchorId="11F470F5" wp14:editId="699E2A10">
            <wp:simplePos x="0" y="0"/>
            <wp:positionH relativeFrom="column">
              <wp:posOffset>5563870</wp:posOffset>
            </wp:positionH>
            <wp:positionV relativeFrom="paragraph">
              <wp:posOffset>337185</wp:posOffset>
            </wp:positionV>
            <wp:extent cx="1314450" cy="1268095"/>
            <wp:effectExtent l="0" t="0" r="0" b="8255"/>
            <wp:wrapTight wrapText="bothSides">
              <wp:wrapPolygon edited="0">
                <wp:start x="0" y="0"/>
                <wp:lineTo x="0" y="21416"/>
                <wp:lineTo x="21287" y="21416"/>
                <wp:lineTo x="2128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D58.tmp"/>
                    <pic:cNvPicPr/>
                  </pic:nvPicPr>
                  <pic:blipFill>
                    <a:blip r:embed="rId10">
                      <a:extLst>
                        <a:ext uri="{28A0092B-C50C-407E-A947-70E740481C1C}">
                          <a14:useLocalDpi xmlns:a14="http://schemas.microsoft.com/office/drawing/2010/main" val="0"/>
                        </a:ext>
                      </a:extLst>
                    </a:blip>
                    <a:stretch>
                      <a:fillRect/>
                    </a:stretch>
                  </pic:blipFill>
                  <pic:spPr>
                    <a:xfrm>
                      <a:off x="0" y="0"/>
                      <a:ext cx="1314450" cy="1268095"/>
                    </a:xfrm>
                    <a:prstGeom prst="rect">
                      <a:avLst/>
                    </a:prstGeom>
                  </pic:spPr>
                </pic:pic>
              </a:graphicData>
            </a:graphic>
            <wp14:sizeRelH relativeFrom="page">
              <wp14:pctWidth>0</wp14:pctWidth>
            </wp14:sizeRelH>
            <wp14:sizeRelV relativeFrom="page">
              <wp14:pctHeight>0</wp14:pctHeight>
            </wp14:sizeRelV>
          </wp:anchor>
        </w:drawing>
      </w:r>
      <w:r w:rsidR="00450DC9">
        <w:t xml:space="preserve">Click the Next Page button – </w:t>
      </w:r>
      <w:r w:rsidR="00450DC9" w:rsidRPr="00450DC9">
        <w:rPr>
          <w:i/>
        </w:rPr>
        <w:t>“Page”, then click next page.</w:t>
      </w:r>
      <w:r w:rsidR="00450DC9">
        <w:rPr>
          <w:i/>
        </w:rPr>
        <w:t xml:space="preserve"> </w:t>
      </w:r>
      <w:r w:rsidR="00450DC9" w:rsidRPr="00450DC9">
        <w:t>This will show your lung volume measurements.</w:t>
      </w:r>
      <w:r w:rsidR="00450DC9">
        <w:t xml:space="preserve"> If the baseline on your volume graph is not on the line/straight, use the “</w:t>
      </w:r>
      <w:proofErr w:type="spellStart"/>
      <w:r w:rsidR="00450DC9">
        <w:t>Baseline_Adjustment</w:t>
      </w:r>
      <w:proofErr w:type="spellEnd"/>
      <w:r w:rsidR="00450DC9">
        <w:t xml:space="preserve"> tool” to bring closer to the line.</w:t>
      </w:r>
    </w:p>
    <w:p w:rsidR="00450DC9" w:rsidRDefault="00702973" w:rsidP="0025551A">
      <w:pPr>
        <w:pStyle w:val="ListParagraph"/>
        <w:numPr>
          <w:ilvl w:val="0"/>
          <w:numId w:val="1"/>
        </w:numPr>
        <w:spacing w:line="240" w:lineRule="auto"/>
        <w:ind w:left="284" w:hanging="284"/>
      </w:pPr>
      <w:r>
        <w:rPr>
          <w:noProof/>
          <w:lang w:val="en-AU" w:eastAsia="en-AU"/>
        </w:rPr>
        <mc:AlternateContent>
          <mc:Choice Requires="wps">
            <w:drawing>
              <wp:anchor distT="0" distB="0" distL="114300" distR="114300" simplePos="0" relativeHeight="251660288" behindDoc="0" locked="0" layoutInCell="1" allowOverlap="1" wp14:anchorId="189D50DF" wp14:editId="66343BAC">
                <wp:simplePos x="0" y="0"/>
                <wp:positionH relativeFrom="column">
                  <wp:posOffset>2085975</wp:posOffset>
                </wp:positionH>
                <wp:positionV relativeFrom="paragraph">
                  <wp:posOffset>121285</wp:posOffset>
                </wp:positionV>
                <wp:extent cx="161925" cy="161925"/>
                <wp:effectExtent l="0" t="0" r="28575" b="28575"/>
                <wp:wrapNone/>
                <wp:docPr id="5" name="Isosceles Triangle 5"/>
                <wp:cNvGraphicFramePr/>
                <a:graphic xmlns:a="http://schemas.openxmlformats.org/drawingml/2006/main">
                  <a:graphicData uri="http://schemas.microsoft.com/office/word/2010/wordprocessingShape">
                    <wps:wsp>
                      <wps:cNvSpPr/>
                      <wps:spPr>
                        <a:xfrm>
                          <a:off x="0" y="0"/>
                          <a:ext cx="161925" cy="16192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2DB8021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64.25pt;margin-top:9.55pt;width:12.75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" filled="f" strokecolor="black [3213]" strokeweight=".25pt"/>
            </w:pict>
          </mc:Fallback>
        </mc:AlternateContent>
      </w:r>
      <w:r w:rsidR="00450DC9">
        <w:t xml:space="preserve">Select a peak and then drag down to the valley on one breath prior to </w:t>
      </w:r>
      <w:r>
        <w:t>holding; ensure peak to valley is darkened. Record the       y value, this is your tidal volume in litres.</w:t>
      </w:r>
    </w:p>
    <w:p w:rsidR="009658DA" w:rsidRDefault="009658DA" w:rsidP="009658DA">
      <w:pPr>
        <w:spacing w:line="240" w:lineRule="auto"/>
      </w:pPr>
    </w:p>
    <w:p w:rsidR="009658DA" w:rsidRDefault="009658DA" w:rsidP="009658DA">
      <w:pPr>
        <w:spacing w:line="240" w:lineRule="auto"/>
      </w:pPr>
    </w:p>
    <w:p w:rsidR="009658DA" w:rsidRDefault="009658DA" w:rsidP="009658DA">
      <w:pPr>
        <w:spacing w:line="240" w:lineRule="auto"/>
      </w:pPr>
      <w:r>
        <w:rPr>
          <w:b/>
          <w:noProof/>
          <w:lang w:val="en-AU" w:eastAsia="en-AU"/>
        </w:rPr>
        <w:drawing>
          <wp:anchor distT="0" distB="0" distL="114300" distR="114300" simplePos="0" relativeHeight="251668480" behindDoc="1" locked="0" layoutInCell="1" allowOverlap="1" wp14:anchorId="14DC54BE" wp14:editId="63ABAABA">
            <wp:simplePos x="0" y="0"/>
            <wp:positionH relativeFrom="column">
              <wp:posOffset>5573395</wp:posOffset>
            </wp:positionH>
            <wp:positionV relativeFrom="paragraph">
              <wp:posOffset>9525</wp:posOffset>
            </wp:positionV>
            <wp:extent cx="1303655" cy="1228725"/>
            <wp:effectExtent l="0" t="0" r="0" b="9525"/>
            <wp:wrapTight wrapText="bothSides">
              <wp:wrapPolygon edited="0">
                <wp:start x="0" y="0"/>
                <wp:lineTo x="0" y="21433"/>
                <wp:lineTo x="21148" y="21433"/>
                <wp:lineTo x="211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9E8C.tmp"/>
                    <pic:cNvPicPr/>
                  </pic:nvPicPr>
                  <pic:blipFill>
                    <a:blip r:embed="rId11">
                      <a:extLst>
                        <a:ext uri="{28A0092B-C50C-407E-A947-70E740481C1C}">
                          <a14:useLocalDpi xmlns:a14="http://schemas.microsoft.com/office/drawing/2010/main" val="0"/>
                        </a:ext>
                      </a:extLst>
                    </a:blip>
                    <a:stretch>
                      <a:fillRect/>
                    </a:stretch>
                  </pic:blipFill>
                  <pic:spPr>
                    <a:xfrm>
                      <a:off x="0" y="0"/>
                      <a:ext cx="1303655" cy="1228725"/>
                    </a:xfrm>
                    <a:prstGeom prst="rect">
                      <a:avLst/>
                    </a:prstGeom>
                  </pic:spPr>
                </pic:pic>
              </a:graphicData>
            </a:graphic>
            <wp14:sizeRelH relativeFrom="page">
              <wp14:pctWidth>0</wp14:pctWidth>
            </wp14:sizeRelH>
            <wp14:sizeRelV relativeFrom="page">
              <wp14:pctHeight>0</wp14:pctHeight>
            </wp14:sizeRelV>
          </wp:anchor>
        </w:drawing>
      </w:r>
    </w:p>
    <w:p w:rsidR="00702973" w:rsidRDefault="00702973" w:rsidP="0025551A">
      <w:pPr>
        <w:pStyle w:val="ListParagraph"/>
        <w:numPr>
          <w:ilvl w:val="0"/>
          <w:numId w:val="1"/>
        </w:numPr>
        <w:spacing w:line="240" w:lineRule="auto"/>
        <w:ind w:left="284" w:hanging="284"/>
      </w:pPr>
      <w:r>
        <w:rPr>
          <w:noProof/>
          <w:lang w:val="en-AU" w:eastAsia="en-AU"/>
        </w:rPr>
        <mc:AlternateContent>
          <mc:Choice Requires="wps">
            <w:drawing>
              <wp:anchor distT="0" distB="0" distL="114300" distR="114300" simplePos="0" relativeHeight="251667456" behindDoc="0" locked="0" layoutInCell="1" allowOverlap="1" wp14:anchorId="4BC19A21" wp14:editId="5D42C7CB">
                <wp:simplePos x="0" y="0"/>
                <wp:positionH relativeFrom="column">
                  <wp:posOffset>2724150</wp:posOffset>
                </wp:positionH>
                <wp:positionV relativeFrom="paragraph">
                  <wp:posOffset>341630</wp:posOffset>
                </wp:positionV>
                <wp:extent cx="161925" cy="161925"/>
                <wp:effectExtent l="0" t="0" r="28575" b="28575"/>
                <wp:wrapNone/>
                <wp:docPr id="10" name="Isosceles Triangle 10"/>
                <wp:cNvGraphicFramePr/>
                <a:graphic xmlns:a="http://schemas.openxmlformats.org/drawingml/2006/main">
                  <a:graphicData uri="http://schemas.microsoft.com/office/word/2010/wordprocessingShape">
                    <wps:wsp>
                      <wps:cNvSpPr/>
                      <wps:spPr>
                        <a:xfrm>
                          <a:off x="0" y="0"/>
                          <a:ext cx="161925" cy="161925"/>
                        </a:xfrm>
                        <a:prstGeom prst="triangle">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78538CF9" id="Isosceles Triangle 10" o:spid="_x0000_s1026" type="#_x0000_t5" style="position:absolute;margin-left:214.5pt;margin-top:26.9pt;width:12.75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" filled="f" strokecolor="windowText" strokeweight=".25pt"/>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65F78E7C" wp14:editId="65221FC9">
                <wp:simplePos x="0" y="0"/>
                <wp:positionH relativeFrom="column">
                  <wp:posOffset>1828800</wp:posOffset>
                </wp:positionH>
                <wp:positionV relativeFrom="paragraph">
                  <wp:posOffset>160655</wp:posOffset>
                </wp:positionV>
                <wp:extent cx="161925" cy="161925"/>
                <wp:effectExtent l="0" t="0" r="28575" b="28575"/>
                <wp:wrapNone/>
                <wp:docPr id="8" name="Isosceles Triangle 8"/>
                <wp:cNvGraphicFramePr/>
                <a:graphic xmlns:a="http://schemas.openxmlformats.org/drawingml/2006/main">
                  <a:graphicData uri="http://schemas.microsoft.com/office/word/2010/wordprocessingShape">
                    <wps:wsp>
                      <wps:cNvSpPr/>
                      <wps:spPr>
                        <a:xfrm>
                          <a:off x="0" y="0"/>
                          <a:ext cx="161925" cy="161925"/>
                        </a:xfrm>
                        <a:prstGeom prst="triangle">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4557AD6E" id="Isosceles Triangle 8" o:spid="_x0000_s1026" type="#_x0000_t5" style="position:absolute;margin-left:2in;margin-top:12.65pt;width:12.7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" filled="f" strokecolor="windowText" strokeweight=".25pt"/>
            </w:pict>
          </mc:Fallback>
        </mc:AlternateContent>
      </w:r>
      <w:r>
        <w:t xml:space="preserve">Select two adjacent peaks recorded whilst breathing normally. Drag the cursor from one peak to the next. Record the      t value shown. This will give you the time for one breath. From </w:t>
      </w:r>
      <w:r w:rsidR="00D63DA5">
        <w:t xml:space="preserve">this calculate the respiration rate : </w:t>
      </w:r>
      <w:r>
        <w:t xml:space="preserve">(60 /    t  x  </w:t>
      </w:r>
      <w:r w:rsidR="00132C4D">
        <w:t>Number of breaths</w:t>
      </w:r>
      <w:r w:rsidR="00D63DA5">
        <w:t xml:space="preserve"> = breaths /min)</w:t>
      </w:r>
    </w:p>
    <w:p w:rsidR="009658DA" w:rsidRDefault="009658DA" w:rsidP="009658DA">
      <w:pPr>
        <w:pStyle w:val="ListParagraph"/>
        <w:spacing w:line="240" w:lineRule="auto"/>
        <w:ind w:left="284"/>
      </w:pPr>
    </w:p>
    <w:p w:rsidR="00D63DA5" w:rsidRDefault="00D63DA5" w:rsidP="0025551A">
      <w:pPr>
        <w:pStyle w:val="ListParagraph"/>
        <w:numPr>
          <w:ilvl w:val="0"/>
          <w:numId w:val="1"/>
        </w:numPr>
        <w:spacing w:line="240" w:lineRule="auto"/>
        <w:ind w:left="284" w:hanging="284"/>
      </w:pPr>
      <w:r>
        <w:t xml:space="preserve">Calculate the Minute Ventilation value for this period by : </w:t>
      </w:r>
    </w:p>
    <w:p w:rsidR="00D63DA5" w:rsidRDefault="00D63DA5" w:rsidP="00D63DA5">
      <w:pPr>
        <w:pStyle w:val="ListParagraph"/>
        <w:spacing w:line="240" w:lineRule="auto"/>
        <w:ind w:left="284"/>
      </w:pPr>
      <w:r>
        <w:t>Tidal Volume x respiration rate = Minute Ventilation.</w:t>
      </w:r>
    </w:p>
    <w:p w:rsidR="009658DA" w:rsidRDefault="009658DA" w:rsidP="00D63DA5">
      <w:pPr>
        <w:pStyle w:val="ListParagraph"/>
        <w:spacing w:line="240" w:lineRule="auto"/>
        <w:ind w:left="284"/>
      </w:pPr>
    </w:p>
    <w:p w:rsidR="00D63DA5" w:rsidRDefault="00D63DA5" w:rsidP="00705380">
      <w:pPr>
        <w:pStyle w:val="ListParagraph"/>
        <w:numPr>
          <w:ilvl w:val="0"/>
          <w:numId w:val="1"/>
        </w:numPr>
        <w:spacing w:line="240" w:lineRule="auto"/>
        <w:ind w:left="284" w:hanging="284"/>
      </w:pPr>
      <w:r>
        <w:t>Record the results in a table.</w:t>
      </w:r>
      <w:r w:rsidR="00705380">
        <w:t xml:space="preserve"> Then save the data in Get Work under Human Biology in your name.</w:t>
      </w:r>
    </w:p>
    <w:p w:rsidR="00D63DA5" w:rsidRDefault="00D63DA5" w:rsidP="00D63DA5">
      <w:pPr>
        <w:pStyle w:val="ListParagraph"/>
        <w:numPr>
          <w:ilvl w:val="0"/>
          <w:numId w:val="1"/>
        </w:numPr>
        <w:spacing w:line="240" w:lineRule="auto"/>
        <w:ind w:left="284" w:hanging="284"/>
      </w:pPr>
      <w:r>
        <w:t>Carry out the same calculations in steps 5 -8 for the recordings directly after the period of breath holding.</w:t>
      </w:r>
      <w:r w:rsidR="00705380">
        <w:t xml:space="preserve"> Each time saving the data.</w:t>
      </w:r>
    </w:p>
    <w:p w:rsidR="00D63DA5" w:rsidRDefault="00D63DA5" w:rsidP="00D63DA5">
      <w:pPr>
        <w:pStyle w:val="ListParagraph"/>
        <w:spacing w:line="240" w:lineRule="auto"/>
        <w:ind w:left="284"/>
      </w:pPr>
    </w:p>
    <w:p w:rsidR="00D63DA5" w:rsidRPr="00D63DA5" w:rsidRDefault="00D63DA5" w:rsidP="00D63DA5">
      <w:pPr>
        <w:pStyle w:val="ListParagraph"/>
        <w:spacing w:line="240" w:lineRule="auto"/>
        <w:ind w:left="284"/>
        <w:rPr>
          <w:b/>
        </w:rPr>
      </w:pPr>
      <w:r w:rsidRPr="00D63DA5">
        <w:rPr>
          <w:b/>
        </w:rPr>
        <w:t xml:space="preserve">Part II – Tidal Volume response to </w:t>
      </w:r>
      <w:r w:rsidR="00132C4D">
        <w:rPr>
          <w:b/>
        </w:rPr>
        <w:t>Hyperventilation</w:t>
      </w:r>
    </w:p>
    <w:p w:rsidR="00D63DA5" w:rsidRDefault="00D63DA5" w:rsidP="00D63DA5">
      <w:pPr>
        <w:pStyle w:val="ListParagraph"/>
        <w:numPr>
          <w:ilvl w:val="0"/>
          <w:numId w:val="1"/>
        </w:numPr>
        <w:spacing w:line="240" w:lineRule="auto"/>
        <w:ind w:left="284" w:hanging="284"/>
      </w:pPr>
      <w:r>
        <w:t>Repeat Steps 4 – 10. This time breath</w:t>
      </w:r>
      <w:r w:rsidR="009658DA">
        <w:t>e</w:t>
      </w:r>
      <w:r>
        <w:t xml:space="preserve"> normally for 4 breaths, then begin to breathe deeply and rapidly for 40seconds (approx.), then continue with normal breathing until the 120 seconds has finished.</w:t>
      </w:r>
    </w:p>
    <w:p w:rsidR="00D63DA5" w:rsidRDefault="00D63DA5" w:rsidP="00D63DA5">
      <w:pPr>
        <w:pStyle w:val="ListParagraph"/>
        <w:numPr>
          <w:ilvl w:val="0"/>
          <w:numId w:val="1"/>
        </w:numPr>
        <w:spacing w:line="240" w:lineRule="auto"/>
        <w:ind w:left="284" w:hanging="284"/>
      </w:pPr>
      <w:r>
        <w:t>Carry out the same calculations for the</w:t>
      </w:r>
      <w:r w:rsidR="009658DA">
        <w:t xml:space="preserve"> breaths prior to the activity </w:t>
      </w:r>
      <w:r>
        <w:t>and the breaths after the period of rapid breathing.</w:t>
      </w:r>
    </w:p>
    <w:p w:rsidR="00D63DA5" w:rsidRDefault="00D63DA5" w:rsidP="00D63DA5">
      <w:pPr>
        <w:pStyle w:val="ListParagraph"/>
        <w:spacing w:line="240" w:lineRule="auto"/>
        <w:ind w:left="284"/>
      </w:pPr>
    </w:p>
    <w:p w:rsidR="00D63DA5" w:rsidRDefault="00D63DA5" w:rsidP="00D63DA5">
      <w:pPr>
        <w:pStyle w:val="ListParagraph"/>
        <w:spacing w:line="240" w:lineRule="auto"/>
        <w:ind w:left="284"/>
        <w:rPr>
          <w:b/>
        </w:rPr>
      </w:pPr>
      <w:r w:rsidRPr="00D63DA5">
        <w:rPr>
          <w:b/>
        </w:rPr>
        <w:t>Part II</w:t>
      </w:r>
      <w:r>
        <w:rPr>
          <w:b/>
        </w:rPr>
        <w:t>I</w:t>
      </w:r>
      <w:r w:rsidRPr="00D63DA5">
        <w:rPr>
          <w:b/>
        </w:rPr>
        <w:t xml:space="preserve"> – Tidal Volume response </w:t>
      </w:r>
      <w:r>
        <w:rPr>
          <w:b/>
        </w:rPr>
        <w:t>to Exercise</w:t>
      </w:r>
    </w:p>
    <w:p w:rsidR="00D63DA5" w:rsidRDefault="00D63DA5" w:rsidP="00D63DA5">
      <w:pPr>
        <w:pStyle w:val="ListParagraph"/>
        <w:numPr>
          <w:ilvl w:val="0"/>
          <w:numId w:val="1"/>
        </w:numPr>
        <w:spacing w:line="240" w:lineRule="auto"/>
        <w:ind w:left="284" w:hanging="284"/>
      </w:pPr>
      <w:r>
        <w:t>Repeat Steps 4 – 10</w:t>
      </w:r>
      <w:r w:rsidR="009658DA">
        <w:t xml:space="preserve"> again</w:t>
      </w:r>
      <w:r>
        <w:t>. This time breath</w:t>
      </w:r>
      <w:r w:rsidR="009658DA">
        <w:t>e</w:t>
      </w:r>
      <w:r>
        <w:t xml:space="preserve"> normally for 4 breaths, then begin to </w:t>
      </w:r>
      <w:r w:rsidR="009658DA">
        <w:t xml:space="preserve">running on the spot for </w:t>
      </w:r>
      <w:r>
        <w:t>40seconds (approx.), then continue with normal breathing until the 120 seconds has finished.</w:t>
      </w:r>
    </w:p>
    <w:p w:rsidR="00D63DA5" w:rsidRPr="009658DA" w:rsidRDefault="00D63DA5" w:rsidP="00D63DA5">
      <w:pPr>
        <w:pStyle w:val="ListParagraph"/>
        <w:numPr>
          <w:ilvl w:val="0"/>
          <w:numId w:val="1"/>
        </w:numPr>
        <w:spacing w:line="240" w:lineRule="auto"/>
        <w:ind w:left="284" w:hanging="284"/>
        <w:rPr>
          <w:b/>
        </w:rPr>
      </w:pPr>
      <w:r>
        <w:t>Carry out the same calculations for the</w:t>
      </w:r>
      <w:r w:rsidR="009658DA">
        <w:t xml:space="preserve"> breaths prior to the activity </w:t>
      </w:r>
      <w:r>
        <w:t xml:space="preserve">and the breaths after the period of </w:t>
      </w:r>
      <w:r w:rsidR="009658DA">
        <w:t>exercise.</w:t>
      </w:r>
    </w:p>
    <w:p w:rsidR="00FA3447" w:rsidRDefault="00FA3447" w:rsidP="00FA3447">
      <w:pPr>
        <w:spacing w:line="240" w:lineRule="auto"/>
      </w:pPr>
    </w:p>
    <w:p w:rsidR="00D63DA5" w:rsidRDefault="00FA3447" w:rsidP="00FA3447">
      <w:pPr>
        <w:spacing w:line="240" w:lineRule="auto"/>
      </w:pPr>
      <w:r>
        <w:t>Ensure all results are recorded in an appropriate table.</w:t>
      </w:r>
      <w:r>
        <w:tab/>
      </w:r>
      <w:r>
        <w:tab/>
      </w:r>
      <w:r>
        <w:tab/>
      </w:r>
      <w:r>
        <w:tab/>
      </w:r>
      <w:r>
        <w:tab/>
      </w:r>
      <w:r>
        <w:tab/>
      </w:r>
      <w:r>
        <w:tab/>
        <w:t>(3 marks)</w:t>
      </w:r>
    </w:p>
    <w:p w:rsidR="00FA3447" w:rsidRDefault="00FA3447" w:rsidP="00FA3447">
      <w:pPr>
        <w:spacing w:line="240" w:lineRule="auto"/>
      </w:pPr>
    </w:p>
    <w:p w:rsidR="00FA3447" w:rsidRDefault="00FA3447" w:rsidP="00FA3447">
      <w:pPr>
        <w:spacing w:line="240" w:lineRule="auto"/>
        <w:rPr>
          <w:b/>
        </w:rPr>
      </w:pPr>
      <w:r>
        <w:rPr>
          <w:b/>
        </w:rPr>
        <w:t>Data Analysis</w:t>
      </w:r>
    </w:p>
    <w:p w:rsidR="00FA3447" w:rsidRDefault="00FA3447" w:rsidP="00FA3447">
      <w:pPr>
        <w:pStyle w:val="ListParagraph"/>
        <w:numPr>
          <w:ilvl w:val="0"/>
          <w:numId w:val="2"/>
        </w:numPr>
        <w:spacing w:line="240" w:lineRule="auto"/>
        <w:ind w:left="360"/>
      </w:pPr>
      <w:r w:rsidRPr="00FA3447">
        <w:t>Describe the changes in respiratory rates, tidal volumes and minute ventilations that occurred after each of the physiological challenges</w:t>
      </w:r>
      <w:r>
        <w:t>.</w:t>
      </w:r>
      <w:r w:rsidRPr="00FA3447">
        <w:t xml:space="preserve"> </w:t>
      </w:r>
      <w:r>
        <w:tab/>
      </w:r>
      <w:r>
        <w:tab/>
      </w:r>
      <w:r>
        <w:tab/>
      </w:r>
      <w:r>
        <w:tab/>
      </w:r>
      <w:r>
        <w:tab/>
      </w:r>
      <w:r>
        <w:tab/>
      </w:r>
      <w:r>
        <w:tab/>
      </w:r>
      <w:r>
        <w:tab/>
      </w:r>
      <w:r>
        <w:tab/>
      </w:r>
      <w:r>
        <w:tab/>
        <w:t>(3 marks)</w:t>
      </w:r>
    </w:p>
    <w:p w:rsidR="00FA3447" w:rsidRDefault="00FA3447" w:rsidP="00FA3447">
      <w:pPr>
        <w:pStyle w:val="ListParagraph"/>
        <w:spacing w:line="240" w:lineRule="auto"/>
        <w:ind w:left="360"/>
      </w:pPr>
    </w:p>
    <w:p w:rsidR="00FA3447" w:rsidRDefault="00FA3447" w:rsidP="00FA3447">
      <w:pPr>
        <w:pStyle w:val="ListParagraph"/>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3447" w:rsidRDefault="00FA3447" w:rsidP="00FA3447">
      <w:pPr>
        <w:pStyle w:val="ListParagraph"/>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3447" w:rsidRDefault="00FA3447" w:rsidP="00FA3447">
      <w:pPr>
        <w:spacing w:line="360" w:lineRule="auto"/>
      </w:pPr>
    </w:p>
    <w:p w:rsidR="00FA3447" w:rsidRDefault="00FA3447" w:rsidP="00FA3447">
      <w:pPr>
        <w:pStyle w:val="ListParagraph"/>
        <w:numPr>
          <w:ilvl w:val="0"/>
          <w:numId w:val="2"/>
        </w:numPr>
        <w:spacing w:line="240" w:lineRule="auto"/>
        <w:ind w:left="360"/>
      </w:pPr>
      <w:r>
        <w:t xml:space="preserve">Explain, using your knowledge of the homeostatic control of gas levels in the body, why the changes in respiration rates and tidal volumes occurred in each challenge </w:t>
      </w:r>
      <w:r w:rsidRPr="00FA3447">
        <w:t>in terms of CO</w:t>
      </w:r>
      <w:r w:rsidRPr="00FA3447">
        <w:rPr>
          <w:vertAlign w:val="subscript"/>
        </w:rPr>
        <w:t xml:space="preserve">2 </w:t>
      </w:r>
      <w:r w:rsidRPr="00FA3447">
        <w:t>levels and their effects on the respiratory system.</w:t>
      </w:r>
      <w:r>
        <w:tab/>
      </w:r>
      <w:r>
        <w:tab/>
      </w:r>
      <w:r>
        <w:tab/>
      </w:r>
      <w:r>
        <w:tab/>
      </w:r>
      <w:r>
        <w:tab/>
      </w:r>
      <w:r>
        <w:tab/>
      </w:r>
      <w:r>
        <w:tab/>
      </w:r>
      <w:r>
        <w:tab/>
      </w:r>
      <w:r>
        <w:tab/>
      </w:r>
      <w:r>
        <w:tab/>
      </w:r>
      <w:r>
        <w:tab/>
        <w:t>(6 marks)</w:t>
      </w:r>
    </w:p>
    <w:p w:rsidR="00FA3447" w:rsidRDefault="00FA3447" w:rsidP="00FA3447">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6801">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75FB" w:rsidRDefault="003975FB" w:rsidP="003975FB">
      <w:pPr>
        <w:pStyle w:val="ListParagraph"/>
        <w:numPr>
          <w:ilvl w:val="0"/>
          <w:numId w:val="2"/>
        </w:numPr>
        <w:spacing w:line="360" w:lineRule="auto"/>
        <w:ind w:left="360"/>
      </w:pPr>
      <w:r>
        <w:lastRenderedPageBreak/>
        <w:t>Does the data you collected support your hypothesis?</w:t>
      </w:r>
      <w:r>
        <w:tab/>
      </w:r>
      <w:r>
        <w:tab/>
      </w:r>
      <w:r>
        <w:tab/>
      </w:r>
      <w:r>
        <w:tab/>
      </w:r>
      <w:r>
        <w:tab/>
      </w:r>
      <w:r>
        <w:tab/>
        <w:t>(2 marks)</w:t>
      </w:r>
    </w:p>
    <w:p w:rsidR="003975FB" w:rsidRDefault="003975FB" w:rsidP="003975FB">
      <w:pPr>
        <w:pStyle w:val="ListParagraph"/>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3447" w:rsidRDefault="00FA3447" w:rsidP="00FA3447">
      <w:pPr>
        <w:pStyle w:val="ListParagraph"/>
        <w:spacing w:line="240" w:lineRule="auto"/>
        <w:ind w:left="360"/>
      </w:pPr>
    </w:p>
    <w:p w:rsidR="00ED6801" w:rsidRDefault="00ED6801" w:rsidP="00FA3447">
      <w:pPr>
        <w:pStyle w:val="ListParagraph"/>
        <w:spacing w:line="240" w:lineRule="auto"/>
        <w:ind w:left="360"/>
      </w:pPr>
    </w:p>
    <w:p w:rsidR="003975FB" w:rsidRDefault="003975FB" w:rsidP="003975FB">
      <w:pPr>
        <w:pStyle w:val="ListParagraph"/>
        <w:numPr>
          <w:ilvl w:val="0"/>
          <w:numId w:val="2"/>
        </w:numPr>
        <w:spacing w:line="360" w:lineRule="auto"/>
        <w:ind w:left="360"/>
      </w:pPr>
      <w:r>
        <w:t xml:space="preserve">How might breathing into a paper bag help someone who is extremely </w:t>
      </w:r>
      <w:r w:rsidR="00ED6801">
        <w:t>anxious and hyperventilating? (3</w:t>
      </w:r>
      <w:r>
        <w:t xml:space="preserve"> marks)</w:t>
      </w:r>
    </w:p>
    <w:p w:rsidR="00FA3447" w:rsidRDefault="003975FB" w:rsidP="00FA3447">
      <w:pPr>
        <w:pStyle w:val="ListParagraph"/>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6801">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75FB" w:rsidRDefault="003975FB" w:rsidP="003975FB">
      <w:pPr>
        <w:spacing w:line="360" w:lineRule="auto"/>
      </w:pPr>
    </w:p>
    <w:p w:rsidR="003975FB" w:rsidRDefault="003975FB" w:rsidP="003975FB">
      <w:pPr>
        <w:pStyle w:val="ListParagraph"/>
        <w:numPr>
          <w:ilvl w:val="0"/>
          <w:numId w:val="2"/>
        </w:numPr>
        <w:spacing w:line="240" w:lineRule="auto"/>
        <w:ind w:left="360"/>
      </w:pPr>
      <w:r>
        <w:t>Some patients with severe emphysema have constant high levels of CO</w:t>
      </w:r>
      <w:r w:rsidRPr="003975FB">
        <w:rPr>
          <w:vertAlign w:val="subscript"/>
        </w:rPr>
        <w:t>2</w:t>
      </w:r>
      <w:r>
        <w:t xml:space="preserve"> because of inadequate ventilation. The central nervous system breathing centre in these patients becomes insensitive to CO</w:t>
      </w:r>
      <w:r w:rsidRPr="003975FB">
        <w:rPr>
          <w:vertAlign w:val="subscript"/>
        </w:rPr>
        <w:t xml:space="preserve">2 </w:t>
      </w:r>
      <w:r>
        <w:t>and more dependent on the levels of O</w:t>
      </w:r>
      <w:r w:rsidRPr="003975FB">
        <w:rPr>
          <w:vertAlign w:val="subscript"/>
        </w:rPr>
        <w:t xml:space="preserve">2, </w:t>
      </w:r>
      <w:r>
        <w:t>which is low. These patients are said to have “oxygen-dependent respiratory drive”. Discus</w:t>
      </w:r>
      <w:r w:rsidR="00895610">
        <w:t>s</w:t>
      </w:r>
      <w:r>
        <w:t xml:space="preserve"> what might happen if you give such a person high levels of supplemental O</w:t>
      </w:r>
      <w:r w:rsidRPr="003975FB">
        <w:rPr>
          <w:vertAlign w:val="subscript"/>
        </w:rPr>
        <w:t>2</w:t>
      </w:r>
      <w:r>
        <w:t>?</w:t>
      </w:r>
      <w:r>
        <w:tab/>
      </w:r>
      <w:r>
        <w:tab/>
      </w:r>
      <w:r>
        <w:tab/>
        <w:t>(4 marks)</w:t>
      </w:r>
    </w:p>
    <w:p w:rsidR="003975FB" w:rsidRDefault="003975FB" w:rsidP="003975FB">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6801">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39FA" w:rsidRPr="003975FB" w:rsidRDefault="002739FA" w:rsidP="002739FA">
      <w:pPr>
        <w:spacing w:line="360" w:lineRule="auto"/>
      </w:pPr>
    </w:p>
    <w:sectPr w:rsidR="002739FA" w:rsidRPr="003975FB" w:rsidSect="009F04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62EC"/>
    <w:multiLevelType w:val="hybridMultilevel"/>
    <w:tmpl w:val="A0788284"/>
    <w:lvl w:ilvl="0" w:tplc="9E5CB4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D2B23"/>
    <w:multiLevelType w:val="hybridMultilevel"/>
    <w:tmpl w:val="967EDF60"/>
    <w:lvl w:ilvl="0" w:tplc="11E85ADC">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B5"/>
    <w:rsid w:val="000A5894"/>
    <w:rsid w:val="00132C4D"/>
    <w:rsid w:val="0025551A"/>
    <w:rsid w:val="002739FA"/>
    <w:rsid w:val="00311D1A"/>
    <w:rsid w:val="003975FB"/>
    <w:rsid w:val="00450DC9"/>
    <w:rsid w:val="004C2BFD"/>
    <w:rsid w:val="00702973"/>
    <w:rsid w:val="00702EDB"/>
    <w:rsid w:val="00705380"/>
    <w:rsid w:val="008452BF"/>
    <w:rsid w:val="00895610"/>
    <w:rsid w:val="009658DA"/>
    <w:rsid w:val="009B490E"/>
    <w:rsid w:val="009F04B5"/>
    <w:rsid w:val="00B46EFC"/>
    <w:rsid w:val="00C52490"/>
    <w:rsid w:val="00D63DA5"/>
    <w:rsid w:val="00EC7EBE"/>
    <w:rsid w:val="00ED6801"/>
    <w:rsid w:val="00F20BC7"/>
    <w:rsid w:val="00FA34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B5"/>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4B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46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EFC"/>
    <w:rPr>
      <w:rFonts w:ascii="Tahoma" w:hAnsi="Tahoma" w:cs="Tahoma"/>
      <w:sz w:val="16"/>
      <w:szCs w:val="16"/>
      <w:lang w:val="en-NZ"/>
    </w:rPr>
  </w:style>
  <w:style w:type="paragraph" w:styleId="ListParagraph">
    <w:name w:val="List Paragraph"/>
    <w:basedOn w:val="Normal"/>
    <w:uiPriority w:val="34"/>
    <w:qFormat/>
    <w:rsid w:val="009B4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B5"/>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4B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46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EFC"/>
    <w:rPr>
      <w:rFonts w:ascii="Tahoma" w:hAnsi="Tahoma" w:cs="Tahoma"/>
      <w:sz w:val="16"/>
      <w:szCs w:val="16"/>
      <w:lang w:val="en-NZ"/>
    </w:rPr>
  </w:style>
  <w:style w:type="paragraph" w:styleId="ListParagraph">
    <w:name w:val="List Paragraph"/>
    <w:basedOn w:val="Normal"/>
    <w:uiPriority w:val="34"/>
    <w:qFormat/>
    <w:rsid w:val="009B4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4A0E6904</Template>
  <TotalTime>40</TotalTime>
  <Pages>4</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MCCAULEY Kiara</cp:lastModifiedBy>
  <cp:revision>12</cp:revision>
  <cp:lastPrinted>2019-04-04T00:01:00Z</cp:lastPrinted>
  <dcterms:created xsi:type="dcterms:W3CDTF">2019-03-29T04:59:00Z</dcterms:created>
  <dcterms:modified xsi:type="dcterms:W3CDTF">2019-04-04T00:01:00Z</dcterms:modified>
</cp:coreProperties>
</file>