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A1" w:rsidRDefault="008D6177" w:rsidP="008D6177">
      <w:pPr>
        <w:jc w:val="center"/>
      </w:pPr>
      <w:r>
        <w:t>EXTENDED NSWER Marking key</w:t>
      </w:r>
    </w:p>
    <w:p w:rsidR="008D6177" w:rsidRDefault="008D6177" w:rsidP="008D6177">
      <w:pPr>
        <w:jc w:val="center"/>
      </w:pPr>
    </w:p>
    <w:p w:rsidR="008D6177" w:rsidRDefault="008D6177" w:rsidP="008D6177">
      <w:r>
        <w:t xml:space="preserve">Define feedback </w:t>
      </w:r>
      <w:r w:rsidR="00102251">
        <w:t xml:space="preserve"> (Response causes a change in the stimulus)</w:t>
      </w:r>
      <w:bookmarkStart w:id="0" w:name="_GoBack"/>
      <w:bookmarkEnd w:id="0"/>
      <w:r>
        <w:tab/>
      </w:r>
      <w:r>
        <w:tab/>
        <w:t>(1)</w:t>
      </w:r>
    </w:p>
    <w:p w:rsidR="008D6177" w:rsidRDefault="008D6177" w:rsidP="008D6177">
      <w:r>
        <w:t>Anterior (</w:t>
      </w:r>
      <w:r w:rsidR="00B47CA1">
        <w:t>must have</w:t>
      </w:r>
      <w:proofErr w:type="gramStart"/>
      <w:r w:rsidR="00B47CA1">
        <w:t>)pituitary</w:t>
      </w:r>
      <w:proofErr w:type="gramEnd"/>
      <w:r w:rsidR="00B47CA1">
        <w:t xml:space="preserve"> gland  </w:t>
      </w:r>
      <w:r>
        <w:t xml:space="preserve">produces Follicle stimulating hormone (must give full name first time it is  mentioned (½) </w:t>
      </w:r>
    </w:p>
    <w:p w:rsidR="008D6177" w:rsidRDefault="008D6177" w:rsidP="008D6177">
      <w:r>
        <w:t xml:space="preserve">FSH stimulates the growth of a follicle in the </w:t>
      </w:r>
      <w:proofErr w:type="gramStart"/>
      <w:r>
        <w:t>ovary  (</w:t>
      </w:r>
      <w:proofErr w:type="gramEnd"/>
      <w:r>
        <w:t>½)</w:t>
      </w:r>
    </w:p>
    <w:p w:rsidR="008D6177" w:rsidRDefault="008D6177" w:rsidP="008D6177">
      <w:r>
        <w:t xml:space="preserve">Follicle produces </w:t>
      </w:r>
      <w:proofErr w:type="spellStart"/>
      <w:proofErr w:type="gramStart"/>
      <w:r>
        <w:t>estrogen</w:t>
      </w:r>
      <w:proofErr w:type="spellEnd"/>
      <w:r>
        <w:t xml:space="preserve">  (</w:t>
      </w:r>
      <w:proofErr w:type="gramEnd"/>
      <w:r>
        <w:t xml:space="preserve">½) </w:t>
      </w:r>
    </w:p>
    <w:p w:rsidR="008D6177" w:rsidRDefault="008D6177" w:rsidP="008D6177">
      <w:proofErr w:type="spellStart"/>
      <w:r>
        <w:t>Estrogen</w:t>
      </w:r>
      <w:proofErr w:type="spellEnd"/>
      <w:r>
        <w:t xml:space="preserve"> feeds back to the hypothalamus/pituitary (1)</w:t>
      </w:r>
    </w:p>
    <w:p w:rsidR="008D6177" w:rsidRDefault="008D6177" w:rsidP="008D6177">
      <w:r>
        <w:t xml:space="preserve">To inhibit production of </w:t>
      </w:r>
      <w:proofErr w:type="gramStart"/>
      <w:r>
        <w:t>FSH  (</w:t>
      </w:r>
      <w:proofErr w:type="gramEnd"/>
      <w:r>
        <w:t>½)</w:t>
      </w:r>
    </w:p>
    <w:p w:rsidR="008D6177" w:rsidRDefault="008D6177" w:rsidP="008D6177">
      <w:pPr>
        <w:jc w:val="both"/>
      </w:pPr>
      <w:r>
        <w:t xml:space="preserve">And stimulate production of Luteinising </w:t>
      </w:r>
      <w:proofErr w:type="gramStart"/>
      <w:r>
        <w:t>hormone  (</w:t>
      </w:r>
      <w:proofErr w:type="gramEnd"/>
      <w:r>
        <w:t>½)</w:t>
      </w:r>
    </w:p>
    <w:p w:rsidR="008D6177" w:rsidRDefault="008D6177" w:rsidP="008D6177">
      <w:pPr>
        <w:jc w:val="both"/>
      </w:pPr>
      <w:r>
        <w:t xml:space="preserve">LH causes </w:t>
      </w:r>
      <w:proofErr w:type="gramStart"/>
      <w:r>
        <w:t>ovulation  (</w:t>
      </w:r>
      <w:proofErr w:type="gramEnd"/>
      <w:r>
        <w:t>½)</w:t>
      </w:r>
    </w:p>
    <w:p w:rsidR="008D6177" w:rsidRDefault="008D6177" w:rsidP="008D6177">
      <w:pPr>
        <w:jc w:val="both"/>
      </w:pPr>
      <w:r>
        <w:t xml:space="preserve">Corpus </w:t>
      </w:r>
      <w:proofErr w:type="spellStart"/>
      <w:r>
        <w:t>luteum</w:t>
      </w:r>
      <w:proofErr w:type="spellEnd"/>
      <w:r>
        <w:t xml:space="preserve"> produces </w:t>
      </w:r>
      <w:proofErr w:type="gramStart"/>
      <w:r>
        <w:t>progesterone  (</w:t>
      </w:r>
      <w:proofErr w:type="gramEnd"/>
      <w:r>
        <w:t>½)</w:t>
      </w:r>
    </w:p>
    <w:p w:rsidR="008D6177" w:rsidRDefault="008D6177" w:rsidP="008D6177">
      <w:pPr>
        <w:jc w:val="both"/>
      </w:pPr>
      <w:r>
        <w:t>Progesterone feeds back to hypothalamus/pituitary (1)</w:t>
      </w:r>
    </w:p>
    <w:p w:rsidR="008D6177" w:rsidRDefault="008D6177" w:rsidP="008D6177">
      <w:pPr>
        <w:jc w:val="both"/>
      </w:pPr>
      <w:r>
        <w:t xml:space="preserve">And inhibits production of </w:t>
      </w:r>
      <w:proofErr w:type="gramStart"/>
      <w:r>
        <w:t>FSH  (</w:t>
      </w:r>
      <w:proofErr w:type="gramEnd"/>
      <w:r>
        <w:t>½)</w:t>
      </w:r>
    </w:p>
    <w:p w:rsidR="008D6177" w:rsidRDefault="008D6177" w:rsidP="008D6177">
      <w:pPr>
        <w:jc w:val="both"/>
      </w:pPr>
      <w:r>
        <w:t xml:space="preserve">Corpus </w:t>
      </w:r>
      <w:proofErr w:type="spellStart"/>
      <w:r>
        <w:t>luteum</w:t>
      </w:r>
      <w:proofErr w:type="spellEnd"/>
      <w:r>
        <w:t xml:space="preserve"> degenerates and production of progesterone </w:t>
      </w:r>
      <w:proofErr w:type="gramStart"/>
      <w:r>
        <w:t>falls  (</w:t>
      </w:r>
      <w:proofErr w:type="gramEnd"/>
      <w:r>
        <w:t>½)</w:t>
      </w:r>
    </w:p>
    <w:p w:rsidR="008D6177" w:rsidRDefault="008D6177" w:rsidP="008D6177">
      <w:pPr>
        <w:jc w:val="both"/>
      </w:pPr>
      <w:r>
        <w:t>Feedback of progesterone ceases (1)</w:t>
      </w:r>
    </w:p>
    <w:p w:rsidR="008D6177" w:rsidRDefault="008D6177" w:rsidP="008D6177">
      <w:pPr>
        <w:jc w:val="both"/>
      </w:pPr>
      <w:r>
        <w:t xml:space="preserve">And so does FSH production </w:t>
      </w:r>
      <w:r w:rsidR="00E26245">
        <w:t>to begin the cycle again (½)</w:t>
      </w:r>
    </w:p>
    <w:p w:rsidR="00E26245" w:rsidRDefault="00E26245" w:rsidP="008D6177">
      <w:pPr>
        <w:jc w:val="both"/>
      </w:pPr>
    </w:p>
    <w:p w:rsidR="00E26245" w:rsidRDefault="00E26245" w:rsidP="008D6177">
      <w:pPr>
        <w:jc w:val="both"/>
      </w:pPr>
      <w:r>
        <w:t xml:space="preserve">So I have included 3 marks for feedback and one for definition. They can get a max of 5/8 if you add up all the other points. Check and see what you think. </w:t>
      </w:r>
    </w:p>
    <w:sectPr w:rsidR="00E2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77"/>
    <w:rsid w:val="000E0ECD"/>
    <w:rsid w:val="00102251"/>
    <w:rsid w:val="008D6177"/>
    <w:rsid w:val="00920B34"/>
    <w:rsid w:val="00B47CA1"/>
    <w:rsid w:val="00B92E9E"/>
    <w:rsid w:val="00E2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D7A16821</Template>
  <TotalTime>117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dcterms:created xsi:type="dcterms:W3CDTF">2016-03-30T00:19:00Z</dcterms:created>
  <dcterms:modified xsi:type="dcterms:W3CDTF">2016-03-30T02:15:00Z</dcterms:modified>
</cp:coreProperties>
</file>