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D424" w14:textId="6FB1AACF" w:rsidR="00DA3FE3" w:rsidRPr="0093593E" w:rsidRDefault="00DA3FE3" w:rsidP="00DA3FE3">
      <w:pPr>
        <w:jc w:val="right"/>
        <w:rPr>
          <w:sz w:val="20"/>
        </w:rPr>
      </w:pPr>
      <w:r w:rsidRPr="0093593E">
        <w:rPr>
          <w:sz w:val="20"/>
        </w:rPr>
        <w:t>Name: ______</w:t>
      </w:r>
      <w:r w:rsidR="0093593E">
        <w:rPr>
          <w:sz w:val="20"/>
        </w:rPr>
        <w:t>____________</w:t>
      </w:r>
      <w:r w:rsidRPr="0093593E">
        <w:rPr>
          <w:sz w:val="20"/>
        </w:rPr>
        <w:t>___________________      Score:  ___/20</w:t>
      </w:r>
    </w:p>
    <w:p w14:paraId="6E4B427B" w14:textId="77777777" w:rsidR="00DA3FE3" w:rsidRPr="0093593E" w:rsidRDefault="00DA3FE3" w:rsidP="003F373B">
      <w:pPr>
        <w:jc w:val="center"/>
        <w:rPr>
          <w:sz w:val="20"/>
        </w:rPr>
      </w:pPr>
    </w:p>
    <w:p w14:paraId="0C9A0497" w14:textId="77777777" w:rsidR="003F373B" w:rsidRPr="0093593E" w:rsidRDefault="003F373B" w:rsidP="003F373B">
      <w:pPr>
        <w:jc w:val="center"/>
        <w:rPr>
          <w:sz w:val="20"/>
        </w:rPr>
      </w:pPr>
      <w:r w:rsidRPr="0093593E">
        <w:rPr>
          <w:sz w:val="20"/>
        </w:rPr>
        <w:t>APPLECROSS SENIOR HIGH SCHOOL</w:t>
      </w:r>
    </w:p>
    <w:p w14:paraId="4C310C13" w14:textId="3F393756" w:rsidR="003F373B" w:rsidRPr="0093593E" w:rsidRDefault="003F373B" w:rsidP="00DA3FE3">
      <w:pPr>
        <w:jc w:val="center"/>
        <w:rPr>
          <w:sz w:val="20"/>
        </w:rPr>
      </w:pPr>
      <w:r w:rsidRPr="0093593E">
        <w:rPr>
          <w:sz w:val="20"/>
        </w:rPr>
        <w:t xml:space="preserve">3A/3B </w:t>
      </w:r>
      <w:r w:rsidR="00DA3FE3" w:rsidRPr="0093593E">
        <w:rPr>
          <w:sz w:val="20"/>
        </w:rPr>
        <w:t xml:space="preserve">Human Biological Science Test </w:t>
      </w:r>
      <w:r w:rsidR="00896AFC">
        <w:rPr>
          <w:sz w:val="20"/>
        </w:rPr>
        <w:t>3</w:t>
      </w:r>
      <w:bookmarkStart w:id="0" w:name="_GoBack"/>
      <w:bookmarkEnd w:id="0"/>
    </w:p>
    <w:p w14:paraId="10A919C2" w14:textId="77777777" w:rsidR="003F373B" w:rsidRPr="0093593E" w:rsidRDefault="003F373B">
      <w:pPr>
        <w:rPr>
          <w:sz w:val="20"/>
        </w:rPr>
      </w:pPr>
    </w:p>
    <w:p w14:paraId="424DEDAF" w14:textId="1602A9E0" w:rsidR="003F373B" w:rsidRPr="0093593E" w:rsidRDefault="003F373B" w:rsidP="003F37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4"/>
          <w:lang w:val="en-US"/>
        </w:rPr>
      </w:pPr>
      <w:r w:rsidRPr="0093593E">
        <w:rPr>
          <w:rFonts w:ascii="Times" w:hAnsi="Times"/>
          <w:sz w:val="20"/>
          <w:szCs w:val="24"/>
        </w:rPr>
        <w:t>31.</w:t>
      </w:r>
      <w:r w:rsidRPr="0093593E">
        <w:rPr>
          <w:rFonts w:ascii="Times" w:hAnsi="Times"/>
          <w:sz w:val="20"/>
          <w:szCs w:val="24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In 1991, nine skeletons were found in Russia. They were believed to be those of Tsar </w:t>
      </w:r>
      <w:r w:rsidR="0093593E">
        <w:rPr>
          <w:rFonts w:ascii="Times" w:hAnsi="Times" w:cs="Times"/>
          <w:sz w:val="20"/>
          <w:szCs w:val="24"/>
          <w:lang w:val="en-US"/>
        </w:rPr>
        <w:t xml:space="preserve">Nicholas II, his </w:t>
      </w:r>
      <w:r w:rsidRPr="0093593E">
        <w:rPr>
          <w:rFonts w:ascii="Times" w:hAnsi="Times" w:cs="Times"/>
          <w:sz w:val="20"/>
          <w:szCs w:val="24"/>
          <w:lang w:val="en-US"/>
        </w:rPr>
        <w:t xml:space="preserve">family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and staff who were killed in 1917 during the Russian revolution. </w:t>
      </w:r>
      <w:r w:rsidR="0093593E">
        <w:rPr>
          <w:rFonts w:ascii="Times" w:hAnsi="Times" w:cs="Times"/>
          <w:sz w:val="20"/>
          <w:szCs w:val="24"/>
          <w:lang w:val="en-US"/>
        </w:rPr>
        <w:t xml:space="preserve">Very small amounts of DNA </w:t>
      </w:r>
      <w:r w:rsidRPr="0093593E">
        <w:rPr>
          <w:rFonts w:ascii="Times" w:hAnsi="Times" w:cs="Times"/>
          <w:sz w:val="20"/>
          <w:szCs w:val="24"/>
          <w:lang w:val="en-US"/>
        </w:rPr>
        <w:t xml:space="preserve">were isolated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from these skeletons. This DNA was used in the polymerase chain reaction (PCR). Genetic fingerprinting was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>then carried out on this DNA to identify the skeletons.</w:t>
      </w:r>
    </w:p>
    <w:p w14:paraId="42A433FB" w14:textId="5B6D35AA" w:rsidR="003F373B" w:rsidRPr="0093593E" w:rsidRDefault="003F373B" w:rsidP="003F37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4"/>
          <w:lang w:val="en-US"/>
        </w:rPr>
      </w:pPr>
      <w:r w:rsidRPr="0093593E">
        <w:rPr>
          <w:rFonts w:ascii="Times" w:hAnsi="Times" w:cs="Times"/>
          <w:sz w:val="20"/>
          <w:szCs w:val="24"/>
          <w:lang w:val="en-US"/>
        </w:rPr>
        <w:tab/>
        <w:t xml:space="preserve">The chart shows some of the results obtained from the genetic fingerprinting of seven of </w:t>
      </w:r>
      <w:r w:rsidR="00F15FB6" w:rsidRP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 xml:space="preserve">the skeletons, three </w:t>
      </w:r>
      <w:r w:rsidR="0093593E">
        <w:rPr>
          <w:rFonts w:ascii="Times" w:hAnsi="Times" w:cs="Times"/>
          <w:sz w:val="20"/>
          <w:szCs w:val="24"/>
          <w:lang w:val="en-US"/>
        </w:rPr>
        <w:tab/>
      </w:r>
      <w:r w:rsidRPr="0093593E">
        <w:rPr>
          <w:rFonts w:ascii="Times" w:hAnsi="Times" w:cs="Times"/>
          <w:sz w:val="20"/>
          <w:szCs w:val="24"/>
          <w:lang w:val="en-US"/>
        </w:rPr>
        <w:t>children and four adults.</w:t>
      </w:r>
    </w:p>
    <w:p w14:paraId="5180CBDE" w14:textId="77777777" w:rsidR="0093593E" w:rsidRDefault="003F373B" w:rsidP="0093593E">
      <w:pPr>
        <w:jc w:val="center"/>
        <w:rPr>
          <w:lang w:val="en-US"/>
        </w:rPr>
      </w:pPr>
      <w:r w:rsidRPr="0093593E">
        <w:rPr>
          <w:noProof/>
          <w:lang w:eastAsia="en-AU"/>
        </w:rPr>
        <w:drawing>
          <wp:inline distT="0" distB="0" distL="0" distR="0" wp14:anchorId="53A14D51" wp14:editId="523BFAEC">
            <wp:extent cx="2979189" cy="25397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75" cy="254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9FB3" w14:textId="5519EA99" w:rsidR="00DE162A" w:rsidRPr="0093593E" w:rsidRDefault="00DE162A" w:rsidP="0093593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0"/>
          <w:szCs w:val="24"/>
          <w:lang w:val="en-US"/>
        </w:rPr>
      </w:pPr>
      <w:r w:rsidRPr="0093593E">
        <w:rPr>
          <w:rFonts w:ascii="Times" w:hAnsi="Times" w:cs="Times"/>
          <w:sz w:val="20"/>
          <w:szCs w:val="24"/>
          <w:lang w:val="en-US"/>
        </w:rPr>
        <w:t>Figure 1.</w:t>
      </w:r>
    </w:p>
    <w:p w14:paraId="468E8E26" w14:textId="6E08D33C" w:rsidR="00631F77" w:rsidRPr="0093593E" w:rsidRDefault="003F373B" w:rsidP="00DE162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Explain why the polymerase chain reaction was used in this investigation.</w:t>
      </w:r>
    </w:p>
    <w:p w14:paraId="2C26F81A" w14:textId="77777777" w:rsidR="00DE162A" w:rsidRPr="0093593E" w:rsidRDefault="00DE162A" w:rsidP="00DE162A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631F77" w:rsidRPr="0093593E" w14:paraId="4A5B50B0" w14:textId="77777777" w:rsidTr="00631F77">
        <w:tc>
          <w:tcPr>
            <w:tcW w:w="9279" w:type="dxa"/>
            <w:tcBorders>
              <w:left w:val="nil"/>
              <w:right w:val="nil"/>
            </w:tcBorders>
          </w:tcPr>
          <w:p w14:paraId="65F02F81" w14:textId="77777777" w:rsidR="00631F77" w:rsidRPr="0093593E" w:rsidRDefault="00631F77" w:rsidP="003F37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631F77" w:rsidRPr="0093593E" w14:paraId="474BC156" w14:textId="77777777" w:rsidTr="00631F77">
        <w:tc>
          <w:tcPr>
            <w:tcW w:w="9279" w:type="dxa"/>
            <w:tcBorders>
              <w:left w:val="nil"/>
              <w:right w:val="nil"/>
            </w:tcBorders>
          </w:tcPr>
          <w:p w14:paraId="2C334E33" w14:textId="77777777" w:rsidR="00631F77" w:rsidRPr="0093593E" w:rsidRDefault="00631F77" w:rsidP="003F37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24543DEF" w14:textId="60F8F60F" w:rsidR="003F373B" w:rsidRPr="0093593E" w:rsidRDefault="00DE162A" w:rsidP="00DE162A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(1 mark)</w:t>
      </w:r>
    </w:p>
    <w:p w14:paraId="4ED8D1B7" w14:textId="069C4879" w:rsidR="003F373B" w:rsidRPr="0093593E" w:rsidRDefault="00F15FB6" w:rsidP="00631F77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ab/>
      </w:r>
      <w:r w:rsidR="003F373B" w:rsidRPr="0093593E">
        <w:rPr>
          <w:rFonts w:ascii="Times" w:hAnsi="Times"/>
          <w:sz w:val="20"/>
          <w:szCs w:val="24"/>
        </w:rPr>
        <w:t xml:space="preserve">(b) In the polymerase chain reaction, DNA is heated to 95 °C and nucleotides, enzymes and DNA </w:t>
      </w:r>
      <w:r w:rsidR="0093593E">
        <w:rPr>
          <w:rFonts w:ascii="Times" w:hAnsi="Times"/>
          <w:sz w:val="20"/>
          <w:szCs w:val="24"/>
        </w:rPr>
        <w:tab/>
      </w:r>
      <w:r w:rsidR="003F373B" w:rsidRPr="0093593E">
        <w:rPr>
          <w:rFonts w:ascii="Times" w:hAnsi="Times"/>
          <w:sz w:val="20"/>
          <w:szCs w:val="24"/>
        </w:rPr>
        <w:t>primers are added to the mixture.</w:t>
      </w:r>
    </w:p>
    <w:p w14:paraId="57D9986B" w14:textId="51B92F8A" w:rsidR="00DA3FE3" w:rsidRPr="0093593E" w:rsidRDefault="003F373B" w:rsidP="0093593E">
      <w:pPr>
        <w:ind w:left="720" w:firstLine="720"/>
        <w:rPr>
          <w:sz w:val="20"/>
        </w:rPr>
      </w:pPr>
      <w:r w:rsidRPr="0093593E">
        <w:rPr>
          <w:sz w:val="20"/>
        </w:rPr>
        <w:t>(i)  Explain why the DNA is heated to 95 °C.</w:t>
      </w:r>
    </w:p>
    <w:p w14:paraId="7217FF7C" w14:textId="77777777" w:rsidR="00DA3FE3" w:rsidRDefault="00DA3FE3" w:rsidP="0093593E"/>
    <w:p w14:paraId="5E49DF73" w14:textId="530E1FE2" w:rsidR="0093593E" w:rsidRPr="0093593E" w:rsidRDefault="0093593E" w:rsidP="0093593E">
      <w:r>
        <w:t>________________________________________________________________________________</w:t>
      </w:r>
    </w:p>
    <w:p w14:paraId="32F85FB6" w14:textId="7632D556" w:rsidR="00631F77" w:rsidRPr="0093593E" w:rsidRDefault="00F15FB6" w:rsidP="00F15FB6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(1 mark)</w:t>
      </w:r>
    </w:p>
    <w:p w14:paraId="7D7CA008" w14:textId="20633F3B" w:rsidR="003F373B" w:rsidRPr="0093593E" w:rsidRDefault="003F373B" w:rsidP="0093593E">
      <w:pPr>
        <w:ind w:left="720" w:firstLine="720"/>
        <w:rPr>
          <w:sz w:val="20"/>
        </w:rPr>
      </w:pPr>
      <w:r w:rsidRPr="0093593E">
        <w:rPr>
          <w:sz w:val="20"/>
        </w:rPr>
        <w:t>(ii)  What are DNA primers</w:t>
      </w:r>
      <w:r w:rsidR="00DE162A" w:rsidRPr="0093593E">
        <w:rPr>
          <w:sz w:val="20"/>
        </w:rPr>
        <w:t xml:space="preserve"> and what do they do</w:t>
      </w:r>
      <w:r w:rsidRPr="0093593E">
        <w:rPr>
          <w:sz w:val="20"/>
        </w:rPr>
        <w:t xml:space="preserve">? </w:t>
      </w:r>
    </w:p>
    <w:p w14:paraId="311447B8" w14:textId="77777777" w:rsidR="00631F77" w:rsidRPr="0093593E" w:rsidRDefault="00631F77" w:rsidP="00935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631F77" w:rsidRPr="0093593E" w14:paraId="743D7A58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72103E93" w14:textId="77777777" w:rsidR="00631F77" w:rsidRPr="0093593E" w:rsidRDefault="00631F77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DE162A" w:rsidRPr="0093593E" w14:paraId="54732901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53E35CFD" w14:textId="77777777" w:rsidR="00DE162A" w:rsidRPr="0093593E" w:rsidRDefault="00DE162A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DE162A" w:rsidRPr="0093593E" w14:paraId="1C1404BB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5FB41EF2" w14:textId="77777777" w:rsidR="00DE162A" w:rsidRPr="0093593E" w:rsidRDefault="00DE162A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631F77" w:rsidRPr="0093593E" w14:paraId="04AE9C7E" w14:textId="77777777" w:rsidTr="0093593E">
        <w:tc>
          <w:tcPr>
            <w:tcW w:w="9279" w:type="dxa"/>
            <w:tcBorders>
              <w:left w:val="nil"/>
              <w:right w:val="nil"/>
            </w:tcBorders>
          </w:tcPr>
          <w:p w14:paraId="758B865D" w14:textId="77777777" w:rsidR="00631F77" w:rsidRPr="0093593E" w:rsidRDefault="00631F77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39B6473F" w14:textId="1A7D781A" w:rsidR="00631F77" w:rsidRPr="0093593E" w:rsidRDefault="00DE162A" w:rsidP="00F15F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20D7FB94" w14:textId="5BFADECF" w:rsidR="003F373B" w:rsidRDefault="00277412" w:rsidP="0093593E">
      <w:pPr>
        <w:ind w:left="720" w:firstLine="720"/>
        <w:rPr>
          <w:sz w:val="20"/>
        </w:rPr>
      </w:pPr>
      <w:r w:rsidRPr="0093593E">
        <w:rPr>
          <w:sz w:val="20"/>
        </w:rPr>
        <w:lastRenderedPageBreak/>
        <w:t>(iii</w:t>
      </w:r>
      <w:r w:rsidR="003F373B" w:rsidRPr="0093593E">
        <w:rPr>
          <w:sz w:val="20"/>
        </w:rPr>
        <w:t xml:space="preserve">) </w:t>
      </w:r>
      <w:r w:rsidR="00382138" w:rsidRPr="0093593E">
        <w:rPr>
          <w:sz w:val="20"/>
        </w:rPr>
        <w:t xml:space="preserve">Which </w:t>
      </w:r>
      <w:r w:rsidR="00F17DDA" w:rsidRPr="00CD4843">
        <w:rPr>
          <w:b/>
          <w:sz w:val="20"/>
        </w:rPr>
        <w:t>two</w:t>
      </w:r>
      <w:r w:rsidR="00F17DDA" w:rsidRPr="0093593E">
        <w:rPr>
          <w:sz w:val="20"/>
        </w:rPr>
        <w:t xml:space="preserve"> </w:t>
      </w:r>
      <w:r w:rsidR="00382138" w:rsidRPr="0093593E">
        <w:rPr>
          <w:sz w:val="20"/>
        </w:rPr>
        <w:t xml:space="preserve">of the adults (1, 2, 3 or 4) are the parents of the </w:t>
      </w:r>
      <w:r w:rsidR="00F17DDA" w:rsidRPr="0093593E">
        <w:rPr>
          <w:sz w:val="20"/>
        </w:rPr>
        <w:t>children?</w:t>
      </w:r>
    </w:p>
    <w:p w14:paraId="30A2A653" w14:textId="77777777" w:rsidR="0093593E" w:rsidRPr="0093593E" w:rsidRDefault="0093593E" w:rsidP="0093593E">
      <w:pPr>
        <w:rPr>
          <w:sz w:val="20"/>
        </w:rPr>
      </w:pPr>
    </w:p>
    <w:p w14:paraId="0EC28D9E" w14:textId="5FEA0A86" w:rsidR="00F17DDA" w:rsidRPr="0093593E" w:rsidRDefault="00F17DDA" w:rsidP="0093593E">
      <w:pPr>
        <w:rPr>
          <w:sz w:val="20"/>
        </w:rPr>
      </w:pPr>
      <w:r w:rsidRPr="0093593E">
        <w:rPr>
          <w:sz w:val="20"/>
        </w:rPr>
        <w:t>______________________________________</w:t>
      </w:r>
      <w:r w:rsidR="0093593E" w:rsidRPr="0093593E">
        <w:rPr>
          <w:sz w:val="20"/>
        </w:rPr>
        <w:t>__________________</w:t>
      </w:r>
      <w:r w:rsidRPr="0093593E">
        <w:rPr>
          <w:sz w:val="20"/>
        </w:rPr>
        <w:t>_______________________________________</w:t>
      </w:r>
    </w:p>
    <w:p w14:paraId="698C7148" w14:textId="58BF923B" w:rsidR="003F373B" w:rsidRDefault="00382138" w:rsidP="0093593E">
      <w:pPr>
        <w:jc w:val="right"/>
        <w:rPr>
          <w:sz w:val="20"/>
        </w:rPr>
      </w:pPr>
      <w:r w:rsidRPr="0093593E">
        <w:rPr>
          <w:sz w:val="20"/>
        </w:rPr>
        <w:t>(2</w:t>
      </w:r>
      <w:r w:rsidR="00DE162A" w:rsidRPr="0093593E">
        <w:rPr>
          <w:sz w:val="20"/>
        </w:rPr>
        <w:t xml:space="preserve"> mark)</w:t>
      </w:r>
    </w:p>
    <w:p w14:paraId="47C25CC1" w14:textId="77777777" w:rsidR="0093593E" w:rsidRPr="0093593E" w:rsidRDefault="0093593E" w:rsidP="0093593E">
      <w:pPr>
        <w:jc w:val="right"/>
        <w:rPr>
          <w:sz w:val="20"/>
        </w:rPr>
      </w:pPr>
    </w:p>
    <w:p w14:paraId="22A5A4FE" w14:textId="77777777" w:rsidR="00F87D8C" w:rsidRPr="0093593E" w:rsidRDefault="00F87D8C" w:rsidP="00F87D8C">
      <w:pPr>
        <w:ind w:left="720" w:hanging="72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32.</w:t>
      </w:r>
      <w:r w:rsidRPr="0093593E">
        <w:rPr>
          <w:rFonts w:ascii="Times" w:hAnsi="Times"/>
          <w:sz w:val="20"/>
          <w:szCs w:val="24"/>
        </w:rPr>
        <w:tab/>
        <w:t xml:space="preserve">Many trials involving the technique of gene therapy have been carried out in humans, with varying success. </w:t>
      </w:r>
    </w:p>
    <w:p w14:paraId="71A256AA" w14:textId="6EA04B87" w:rsidR="00F87D8C" w:rsidRPr="0093593E" w:rsidRDefault="00F87D8C" w:rsidP="00F87D8C">
      <w:pPr>
        <w:ind w:firstLine="720"/>
        <w:rPr>
          <w:sz w:val="20"/>
        </w:rPr>
      </w:pPr>
      <w:r w:rsidRPr="0093593E">
        <w:rPr>
          <w:rFonts w:ascii="Times" w:hAnsi="Times"/>
          <w:sz w:val="20"/>
          <w:szCs w:val="24"/>
        </w:rPr>
        <w:t xml:space="preserve">(a) </w:t>
      </w:r>
      <w:r w:rsidRPr="0093593E">
        <w:rPr>
          <w:rFonts w:ascii="Times" w:hAnsi="Times"/>
          <w:sz w:val="20"/>
          <w:szCs w:val="24"/>
        </w:rPr>
        <w:tab/>
        <w:t xml:space="preserve">What is the aim of gene therapy?  </w:t>
      </w:r>
    </w:p>
    <w:p w14:paraId="692974B7" w14:textId="77777777" w:rsidR="00F87D8C" w:rsidRPr="0093593E" w:rsidRDefault="00F87D8C">
      <w:pPr>
        <w:rPr>
          <w:sz w:val="20"/>
        </w:rPr>
      </w:pPr>
    </w:p>
    <w:p w14:paraId="1AD91691" w14:textId="77777777" w:rsidR="00F87D8C" w:rsidRPr="0093593E" w:rsidRDefault="00F87D8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F87D8C" w:rsidRPr="0093593E" w14:paraId="4E75D3E8" w14:textId="77777777" w:rsidTr="00F87D8C">
        <w:tc>
          <w:tcPr>
            <w:tcW w:w="9279" w:type="dxa"/>
            <w:tcBorders>
              <w:left w:val="nil"/>
              <w:right w:val="nil"/>
            </w:tcBorders>
          </w:tcPr>
          <w:p w14:paraId="6B08DF92" w14:textId="77777777" w:rsidR="00F87D8C" w:rsidRPr="0093593E" w:rsidRDefault="00F87D8C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F87D8C" w:rsidRPr="0093593E" w14:paraId="12353B43" w14:textId="77777777" w:rsidTr="00F87D8C">
        <w:tc>
          <w:tcPr>
            <w:tcW w:w="9279" w:type="dxa"/>
            <w:tcBorders>
              <w:left w:val="nil"/>
              <w:right w:val="nil"/>
            </w:tcBorders>
          </w:tcPr>
          <w:p w14:paraId="194F4C77" w14:textId="77777777" w:rsidR="00F87D8C" w:rsidRPr="0093593E" w:rsidRDefault="00F87D8C" w:rsidP="00F87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167E7082" w14:textId="154385A1" w:rsidR="00F87D8C" w:rsidRPr="0093593E" w:rsidRDefault="00F87D8C" w:rsidP="00F87D8C">
      <w:pPr>
        <w:jc w:val="right"/>
        <w:rPr>
          <w:sz w:val="20"/>
        </w:rPr>
      </w:pPr>
      <w:r w:rsidRPr="0093593E">
        <w:rPr>
          <w:sz w:val="20"/>
        </w:rPr>
        <w:t>(1 mark)</w:t>
      </w:r>
    </w:p>
    <w:p w14:paraId="0BAEE573" w14:textId="77777777" w:rsidR="00F87D8C" w:rsidRPr="0093593E" w:rsidRDefault="00F87D8C">
      <w:pPr>
        <w:rPr>
          <w:sz w:val="20"/>
        </w:rPr>
      </w:pPr>
    </w:p>
    <w:p w14:paraId="4BE2B75D" w14:textId="62D8CDF3" w:rsidR="003F373B" w:rsidRPr="0093593E" w:rsidRDefault="00F87D8C" w:rsidP="00F87D8C">
      <w:pPr>
        <w:ind w:firstLine="720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 xml:space="preserve">(b) </w:t>
      </w:r>
      <w:r w:rsidRPr="0093593E">
        <w:rPr>
          <w:rFonts w:ascii="Times" w:hAnsi="Times"/>
          <w:sz w:val="20"/>
          <w:szCs w:val="24"/>
        </w:rPr>
        <w:tab/>
        <w:t xml:space="preserve">Name one agent that could act as a vector in gene therapy.  </w:t>
      </w:r>
    </w:p>
    <w:p w14:paraId="1F2F3E80" w14:textId="77777777" w:rsidR="00F87D8C" w:rsidRPr="0093593E" w:rsidRDefault="00F87D8C" w:rsidP="00F87D8C">
      <w:pPr>
        <w:ind w:firstLine="720"/>
        <w:rPr>
          <w:rFonts w:ascii="Times" w:hAnsi="Times"/>
          <w:sz w:val="20"/>
          <w:szCs w:val="24"/>
        </w:rPr>
      </w:pPr>
    </w:p>
    <w:p w14:paraId="51A63F68" w14:textId="6AD38A5A" w:rsidR="00F87D8C" w:rsidRPr="0093593E" w:rsidRDefault="00F87D8C" w:rsidP="00F87D8C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___________________________</w:t>
      </w:r>
      <w:r w:rsidR="0093593E">
        <w:rPr>
          <w:rFonts w:ascii="Times" w:hAnsi="Times"/>
          <w:sz w:val="20"/>
          <w:szCs w:val="24"/>
        </w:rPr>
        <w:t>_____________________________________________________</w:t>
      </w:r>
      <w:r w:rsidRPr="0093593E">
        <w:rPr>
          <w:rFonts w:ascii="Times" w:hAnsi="Times"/>
          <w:sz w:val="20"/>
          <w:szCs w:val="24"/>
        </w:rPr>
        <w:t>_______________</w:t>
      </w:r>
    </w:p>
    <w:p w14:paraId="5A6A39DE" w14:textId="2186954D" w:rsidR="00F87D8C" w:rsidRPr="0093593E" w:rsidRDefault="00F87D8C" w:rsidP="00F87D8C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(1 mark)</w:t>
      </w:r>
    </w:p>
    <w:p w14:paraId="5BA2A818" w14:textId="77777777" w:rsidR="0078015C" w:rsidRPr="0093593E" w:rsidRDefault="0078015C" w:rsidP="00F87D8C">
      <w:pPr>
        <w:jc w:val="right"/>
        <w:rPr>
          <w:rFonts w:ascii="Times" w:hAnsi="Times"/>
          <w:sz w:val="20"/>
          <w:szCs w:val="24"/>
        </w:rPr>
      </w:pPr>
    </w:p>
    <w:p w14:paraId="2AE154FF" w14:textId="45515124" w:rsidR="00F87D8C" w:rsidRPr="0093593E" w:rsidRDefault="0078015C" w:rsidP="00F87D8C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33.</w:t>
      </w:r>
      <w:r w:rsidRPr="0093593E">
        <w:rPr>
          <w:rFonts w:ascii="Times" w:hAnsi="Times"/>
          <w:sz w:val="20"/>
          <w:szCs w:val="24"/>
        </w:rPr>
        <w:tab/>
        <w:t>Suggest two ways in which PCR differs from transcription</w:t>
      </w:r>
    </w:p>
    <w:p w14:paraId="41905D56" w14:textId="77777777" w:rsidR="0078015C" w:rsidRPr="0093593E" w:rsidRDefault="0078015C" w:rsidP="00F87D8C">
      <w:pPr>
        <w:rPr>
          <w:rFonts w:ascii="Times" w:hAnsi="Times"/>
          <w:sz w:val="20"/>
          <w:szCs w:val="24"/>
        </w:rPr>
      </w:pPr>
    </w:p>
    <w:p w14:paraId="51437A22" w14:textId="77777777" w:rsidR="0078015C" w:rsidRPr="0093593E" w:rsidRDefault="0078015C" w:rsidP="00F87D8C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78015C" w:rsidRPr="0093593E" w14:paraId="2F986388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35B6599B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78015C" w:rsidRPr="0093593E" w14:paraId="00CDE160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428B9B34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78015C" w:rsidRPr="0093593E" w14:paraId="3FB5601D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7A9BA27C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78015C" w:rsidRPr="0093593E" w14:paraId="1CD923EA" w14:textId="77777777" w:rsidTr="00163EED">
        <w:tc>
          <w:tcPr>
            <w:tcW w:w="9279" w:type="dxa"/>
            <w:tcBorders>
              <w:left w:val="nil"/>
              <w:right w:val="nil"/>
            </w:tcBorders>
          </w:tcPr>
          <w:p w14:paraId="042F122E" w14:textId="77777777" w:rsidR="0078015C" w:rsidRPr="0093593E" w:rsidRDefault="0078015C" w:rsidP="007801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5A597A51" w14:textId="74378B71" w:rsidR="0078015C" w:rsidRPr="0093593E" w:rsidRDefault="0078015C" w:rsidP="0078015C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56592383" w14:textId="77777777" w:rsidR="00ED5CE7" w:rsidRPr="0093593E" w:rsidRDefault="00ED5CE7" w:rsidP="00ED5CE7">
      <w:pPr>
        <w:rPr>
          <w:rFonts w:ascii="Times" w:hAnsi="Times"/>
          <w:sz w:val="20"/>
          <w:szCs w:val="24"/>
        </w:rPr>
      </w:pPr>
    </w:p>
    <w:p w14:paraId="6DD0BCAF" w14:textId="5AEC6F6F" w:rsidR="00163EED" w:rsidRPr="0093593E" w:rsidRDefault="00ED5CE7" w:rsidP="00ED5CE7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34.</w:t>
      </w:r>
      <w:r w:rsidRPr="0093593E">
        <w:rPr>
          <w:rFonts w:ascii="Times" w:hAnsi="Times"/>
          <w:sz w:val="20"/>
          <w:szCs w:val="24"/>
        </w:rPr>
        <w:tab/>
      </w:r>
      <w:r w:rsidR="00F17DDA" w:rsidRPr="0093593E">
        <w:rPr>
          <w:rFonts w:ascii="Times" w:hAnsi="Times"/>
          <w:sz w:val="20"/>
          <w:szCs w:val="24"/>
        </w:rPr>
        <w:t xml:space="preserve">(a) </w:t>
      </w:r>
      <w:r w:rsidR="00163EED" w:rsidRPr="0093593E">
        <w:rPr>
          <w:rFonts w:ascii="Times" w:hAnsi="Times"/>
          <w:sz w:val="20"/>
          <w:szCs w:val="24"/>
        </w:rPr>
        <w:t>What is nuclear transfer?</w:t>
      </w:r>
    </w:p>
    <w:p w14:paraId="6084CC93" w14:textId="77777777" w:rsidR="00163EED" w:rsidRPr="0093593E" w:rsidRDefault="00163EED" w:rsidP="00ED5CE7">
      <w:pPr>
        <w:rPr>
          <w:rFonts w:ascii="Times" w:hAnsi="Times"/>
          <w:sz w:val="20"/>
          <w:szCs w:val="24"/>
        </w:rPr>
      </w:pPr>
    </w:p>
    <w:p w14:paraId="4F813419" w14:textId="77777777" w:rsidR="00163EED" w:rsidRPr="0093593E" w:rsidRDefault="00163EED" w:rsidP="00ED5CE7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163EED" w:rsidRPr="0093593E" w14:paraId="25D653DA" w14:textId="77777777" w:rsidTr="00035392">
        <w:tc>
          <w:tcPr>
            <w:tcW w:w="9279" w:type="dxa"/>
            <w:tcBorders>
              <w:left w:val="nil"/>
              <w:right w:val="nil"/>
            </w:tcBorders>
          </w:tcPr>
          <w:p w14:paraId="31D0799D" w14:textId="77777777" w:rsidR="00163EED" w:rsidRPr="0093593E" w:rsidRDefault="00163EED" w:rsidP="0003539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163EED" w:rsidRPr="0093593E" w14:paraId="19372EB4" w14:textId="77777777" w:rsidTr="00035392">
        <w:tc>
          <w:tcPr>
            <w:tcW w:w="9279" w:type="dxa"/>
            <w:tcBorders>
              <w:left w:val="nil"/>
              <w:right w:val="nil"/>
            </w:tcBorders>
          </w:tcPr>
          <w:p w14:paraId="2A5BA78A" w14:textId="77777777" w:rsidR="00163EED" w:rsidRPr="0093593E" w:rsidRDefault="00163EED" w:rsidP="0003539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34B44037" w14:textId="4FA5C09F" w:rsidR="00ED5CE7" w:rsidRPr="0093593E" w:rsidRDefault="00163EED" w:rsidP="00163EED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1E148FE0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3B7BE20C" w14:textId="302E0A85" w:rsidR="00F17DDA" w:rsidRPr="0093593E" w:rsidRDefault="00F17DDA" w:rsidP="00F17DDA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How could nuclear transfer be used therapeutically?</w:t>
      </w:r>
    </w:p>
    <w:p w14:paraId="3D313A52" w14:textId="77777777" w:rsidR="00F17DDA" w:rsidRPr="0093593E" w:rsidRDefault="00F17DDA" w:rsidP="00F17DDA">
      <w:pPr>
        <w:rPr>
          <w:rFonts w:ascii="Times" w:hAnsi="Times"/>
          <w:sz w:val="20"/>
          <w:szCs w:val="24"/>
        </w:rPr>
      </w:pPr>
    </w:p>
    <w:p w14:paraId="313DA318" w14:textId="77777777" w:rsidR="00F17DDA" w:rsidRPr="0093593E" w:rsidRDefault="00F17DDA" w:rsidP="00F17DDA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9"/>
      </w:tblGrid>
      <w:tr w:rsidR="00F17DDA" w:rsidRPr="0093593E" w14:paraId="3E0279AF" w14:textId="77777777" w:rsidTr="00F17DDA">
        <w:tc>
          <w:tcPr>
            <w:tcW w:w="9279" w:type="dxa"/>
            <w:tcBorders>
              <w:left w:val="nil"/>
              <w:right w:val="nil"/>
            </w:tcBorders>
          </w:tcPr>
          <w:p w14:paraId="5642068F" w14:textId="77777777" w:rsidR="00F17DDA" w:rsidRPr="0093593E" w:rsidRDefault="00F17DDA" w:rsidP="00F17D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F17DDA" w:rsidRPr="0093593E" w14:paraId="5DAD01D4" w14:textId="77777777" w:rsidTr="00F17DDA">
        <w:tc>
          <w:tcPr>
            <w:tcW w:w="9279" w:type="dxa"/>
            <w:tcBorders>
              <w:left w:val="nil"/>
              <w:right w:val="nil"/>
            </w:tcBorders>
          </w:tcPr>
          <w:p w14:paraId="2447484A" w14:textId="77777777" w:rsidR="00F17DDA" w:rsidRPr="0093593E" w:rsidRDefault="00F17DDA" w:rsidP="00F17D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  <w:tr w:rsidR="00F17DDA" w:rsidRPr="0093593E" w14:paraId="10BCACCB" w14:textId="77777777" w:rsidTr="00F17DDA">
        <w:tc>
          <w:tcPr>
            <w:tcW w:w="9279" w:type="dxa"/>
            <w:tcBorders>
              <w:left w:val="nil"/>
              <w:right w:val="nil"/>
            </w:tcBorders>
          </w:tcPr>
          <w:p w14:paraId="00031155" w14:textId="77777777" w:rsidR="00F17DDA" w:rsidRPr="0093593E" w:rsidRDefault="00F17DDA" w:rsidP="00F17D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/>
                <w:sz w:val="20"/>
                <w:szCs w:val="24"/>
              </w:rPr>
            </w:pPr>
          </w:p>
        </w:tc>
      </w:tr>
    </w:tbl>
    <w:p w14:paraId="24972A64" w14:textId="23FD2D92" w:rsidR="00F17DDA" w:rsidRPr="0093593E" w:rsidRDefault="00F17DDA" w:rsidP="00F17DDA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(2 marks)</w:t>
      </w:r>
    </w:p>
    <w:p w14:paraId="512C1A63" w14:textId="6A793A66" w:rsidR="00F17DDA" w:rsidRPr="0093593E" w:rsidRDefault="0093593E" w:rsidP="00F17DDA">
      <w:pPr>
        <w:jc w:val="right"/>
        <w:rPr>
          <w:rFonts w:ascii="Times" w:hAnsi="Times"/>
          <w:sz w:val="20"/>
          <w:szCs w:val="24"/>
        </w:rPr>
      </w:pPr>
      <w:r>
        <w:rPr>
          <w:rFonts w:ascii="Times" w:hAnsi="Times"/>
          <w:sz w:val="20"/>
          <w:szCs w:val="24"/>
        </w:rPr>
        <w:br w:type="column"/>
      </w:r>
    </w:p>
    <w:p w14:paraId="15E037A1" w14:textId="25F9B240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35.</w:t>
      </w:r>
      <w:r w:rsidRPr="0093593E">
        <w:rPr>
          <w:rFonts w:ascii="Times" w:hAnsi="Times"/>
          <w:sz w:val="20"/>
          <w:szCs w:val="24"/>
        </w:rPr>
        <w:tab/>
        <w:t xml:space="preserve">To engineer (grow) tissues for implantation into human, what </w:t>
      </w:r>
      <w:r w:rsidRPr="0093593E">
        <w:rPr>
          <w:rFonts w:ascii="Times" w:hAnsi="Times"/>
          <w:b/>
          <w:sz w:val="20"/>
          <w:szCs w:val="24"/>
        </w:rPr>
        <w:t>three</w:t>
      </w:r>
      <w:r w:rsidRPr="0093593E">
        <w:rPr>
          <w:rFonts w:ascii="Times" w:hAnsi="Times"/>
          <w:sz w:val="20"/>
          <w:szCs w:val="24"/>
        </w:rPr>
        <w:t xml:space="preserve"> things are required?</w:t>
      </w:r>
    </w:p>
    <w:p w14:paraId="55278D06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70F4CAC7" w14:textId="19A50B47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2"/>
      </w:tblGrid>
      <w:tr w:rsidR="000632EB" w:rsidRPr="0093593E" w14:paraId="2CEC02D1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</w:tcPr>
          <w:p w14:paraId="3B14ED9A" w14:textId="77777777" w:rsidR="000632EB" w:rsidRPr="0093593E" w:rsidRDefault="000632EB" w:rsidP="000632EB">
            <w:pPr>
              <w:rPr>
                <w:sz w:val="20"/>
              </w:rPr>
            </w:pPr>
          </w:p>
        </w:tc>
      </w:tr>
      <w:tr w:rsidR="000632EB" w:rsidRPr="0093593E" w14:paraId="34D2E4EC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1AC28E1E" w14:textId="4D3EFE5C" w:rsidR="000632EB" w:rsidRPr="0093593E" w:rsidRDefault="000632EB" w:rsidP="000632EB">
            <w:pPr>
              <w:rPr>
                <w:sz w:val="20"/>
              </w:rPr>
            </w:pPr>
            <w:r w:rsidRPr="0093593E">
              <w:rPr>
                <w:sz w:val="20"/>
              </w:rPr>
              <w:t>2.</w:t>
            </w:r>
          </w:p>
        </w:tc>
      </w:tr>
      <w:tr w:rsidR="000632EB" w:rsidRPr="0093593E" w14:paraId="761B1074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0BBF7B7" w14:textId="77777777" w:rsidR="000632EB" w:rsidRPr="0093593E" w:rsidRDefault="000632EB" w:rsidP="000632EB">
            <w:pPr>
              <w:rPr>
                <w:sz w:val="20"/>
              </w:rPr>
            </w:pPr>
          </w:p>
        </w:tc>
      </w:tr>
      <w:tr w:rsidR="000632EB" w:rsidRPr="0093593E" w14:paraId="0B89F982" w14:textId="77777777" w:rsidTr="000632EB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14BFF31" w14:textId="1A8982BB" w:rsidR="000632EB" w:rsidRPr="0093593E" w:rsidRDefault="000632EB" w:rsidP="000632EB">
            <w:pPr>
              <w:rPr>
                <w:sz w:val="20"/>
              </w:rPr>
            </w:pPr>
            <w:r w:rsidRPr="0093593E">
              <w:rPr>
                <w:sz w:val="20"/>
              </w:rPr>
              <w:t>3.</w:t>
            </w:r>
          </w:p>
        </w:tc>
      </w:tr>
      <w:tr w:rsidR="000632EB" w:rsidRPr="0093593E" w14:paraId="048B597D" w14:textId="77777777" w:rsidTr="000632EB">
        <w:trPr>
          <w:trHeight w:val="528"/>
        </w:trPr>
        <w:tc>
          <w:tcPr>
            <w:tcW w:w="9502" w:type="dxa"/>
            <w:tcBorders>
              <w:left w:val="nil"/>
              <w:right w:val="nil"/>
            </w:tcBorders>
          </w:tcPr>
          <w:p w14:paraId="7534C58B" w14:textId="77777777" w:rsidR="000632EB" w:rsidRPr="0093593E" w:rsidRDefault="000632EB" w:rsidP="000632EB">
            <w:pPr>
              <w:rPr>
                <w:sz w:val="20"/>
              </w:rPr>
            </w:pPr>
          </w:p>
        </w:tc>
      </w:tr>
    </w:tbl>
    <w:p w14:paraId="6959F4E5" w14:textId="11EEA125" w:rsidR="000632EB" w:rsidRPr="0093593E" w:rsidRDefault="000632EB" w:rsidP="000632EB">
      <w:pPr>
        <w:jc w:val="right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(3 marks)</w:t>
      </w:r>
    </w:p>
    <w:p w14:paraId="0AA8BF98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06CAD1B6" w14:textId="11E88353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36.</w:t>
      </w:r>
      <w:r w:rsidRPr="0093593E">
        <w:rPr>
          <w:rFonts w:ascii="Times" w:hAnsi="Times"/>
          <w:sz w:val="20"/>
          <w:szCs w:val="24"/>
        </w:rPr>
        <w:tab/>
        <w:t>Below is a diagram outlining the use of a plasmid in recombinant DNA.</w:t>
      </w:r>
    </w:p>
    <w:p w14:paraId="6694D920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775A7FA2" w14:textId="3EB35240" w:rsidR="000632EB" w:rsidRPr="0093593E" w:rsidRDefault="000632EB" w:rsidP="000632EB">
      <w:pPr>
        <w:jc w:val="center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noProof/>
          <w:sz w:val="20"/>
          <w:szCs w:val="24"/>
          <w:lang w:eastAsia="en-AU"/>
        </w:rPr>
        <w:drawing>
          <wp:inline distT="0" distB="0" distL="0" distR="0" wp14:anchorId="424815C9" wp14:editId="5159557D">
            <wp:extent cx="3515615" cy="113606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59" cy="11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9761" w14:textId="77777777" w:rsidR="000632EB" w:rsidRPr="0093593E" w:rsidRDefault="000632EB" w:rsidP="000632EB">
      <w:pPr>
        <w:jc w:val="center"/>
        <w:rPr>
          <w:rFonts w:ascii="Times" w:hAnsi="Times"/>
          <w:sz w:val="20"/>
          <w:szCs w:val="24"/>
        </w:rPr>
      </w:pPr>
    </w:p>
    <w:p w14:paraId="2002CEB6" w14:textId="03DE2798" w:rsidR="000632EB" w:rsidRPr="0093593E" w:rsidRDefault="000632EB" w:rsidP="000632EB">
      <w:pPr>
        <w:jc w:val="center"/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>Figure 2.</w:t>
      </w:r>
    </w:p>
    <w:p w14:paraId="52BEFC34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5E396809" w14:textId="11269EA9" w:rsidR="000632EB" w:rsidRPr="0093593E" w:rsidRDefault="000632EB" w:rsidP="000632EB">
      <w:pPr>
        <w:rPr>
          <w:rFonts w:ascii="Times" w:hAnsi="Times"/>
          <w:sz w:val="20"/>
          <w:szCs w:val="24"/>
        </w:rPr>
      </w:pPr>
      <w:r w:rsidRPr="0093593E">
        <w:rPr>
          <w:rFonts w:ascii="Times" w:hAnsi="Times"/>
          <w:sz w:val="20"/>
          <w:szCs w:val="24"/>
        </w:rPr>
        <w:tab/>
        <w:t xml:space="preserve">Explain the steps involved in creating the cut point, through to </w:t>
      </w:r>
      <w:r w:rsidR="0093593E">
        <w:rPr>
          <w:rFonts w:ascii="Times" w:hAnsi="Times"/>
          <w:sz w:val="20"/>
          <w:szCs w:val="24"/>
        </w:rPr>
        <w:t xml:space="preserve">the end stage of inserting the </w:t>
      </w:r>
      <w:r w:rsidRPr="0093593E">
        <w:rPr>
          <w:rFonts w:ascii="Times" w:hAnsi="Times"/>
          <w:sz w:val="20"/>
          <w:szCs w:val="24"/>
        </w:rPr>
        <w:t xml:space="preserve">genes. Include the </w:t>
      </w:r>
      <w:r w:rsidR="0093593E">
        <w:rPr>
          <w:rFonts w:ascii="Times" w:hAnsi="Times"/>
          <w:sz w:val="20"/>
          <w:szCs w:val="24"/>
        </w:rPr>
        <w:tab/>
      </w:r>
      <w:r w:rsidRPr="0093593E">
        <w:rPr>
          <w:rFonts w:ascii="Times" w:hAnsi="Times"/>
          <w:sz w:val="20"/>
          <w:szCs w:val="24"/>
        </w:rPr>
        <w:t>necessary materials or substances</w:t>
      </w:r>
    </w:p>
    <w:p w14:paraId="3D74AD66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p w14:paraId="424015A1" w14:textId="77777777" w:rsidR="000632EB" w:rsidRPr="0093593E" w:rsidRDefault="000632EB" w:rsidP="000632EB">
      <w:pPr>
        <w:rPr>
          <w:rFonts w:ascii="Times" w:hAnsi="Times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2"/>
      </w:tblGrid>
      <w:tr w:rsidR="000632EB" w:rsidRPr="0093593E" w14:paraId="4E960D76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</w:tcPr>
          <w:p w14:paraId="1608118D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632EB" w:rsidRPr="0093593E" w14:paraId="2D98FA41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D8F4D64" w14:textId="31D15212" w:rsidR="000632EB" w:rsidRPr="0093593E" w:rsidRDefault="000632EB" w:rsidP="00035392">
            <w:pPr>
              <w:rPr>
                <w:sz w:val="20"/>
              </w:rPr>
            </w:pPr>
          </w:p>
        </w:tc>
      </w:tr>
      <w:tr w:rsidR="0093593E" w:rsidRPr="0093593E" w14:paraId="6CA12BD4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390E1750" w14:textId="77777777" w:rsidR="0093593E" w:rsidRPr="0093593E" w:rsidRDefault="0093593E" w:rsidP="00035392">
            <w:pPr>
              <w:rPr>
                <w:sz w:val="20"/>
              </w:rPr>
            </w:pPr>
          </w:p>
        </w:tc>
      </w:tr>
      <w:tr w:rsidR="0093593E" w:rsidRPr="0093593E" w14:paraId="7C4DC52C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E1B6710" w14:textId="77777777" w:rsidR="0093593E" w:rsidRPr="0093593E" w:rsidRDefault="0093593E" w:rsidP="00035392">
            <w:pPr>
              <w:rPr>
                <w:sz w:val="20"/>
              </w:rPr>
            </w:pPr>
          </w:p>
        </w:tc>
      </w:tr>
      <w:tr w:rsidR="0093593E" w:rsidRPr="0093593E" w14:paraId="58C7223C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4E922CA2" w14:textId="77777777" w:rsidR="0093593E" w:rsidRPr="0093593E" w:rsidRDefault="0093593E" w:rsidP="00035392">
            <w:pPr>
              <w:rPr>
                <w:sz w:val="20"/>
              </w:rPr>
            </w:pPr>
          </w:p>
        </w:tc>
      </w:tr>
      <w:tr w:rsidR="000632EB" w:rsidRPr="0093593E" w14:paraId="23A0E8C0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72F45D01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35392" w:rsidRPr="0093593E" w14:paraId="77A5A1AF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48C5BAB" w14:textId="77777777" w:rsidR="00035392" w:rsidRPr="0093593E" w:rsidRDefault="00035392" w:rsidP="00035392">
            <w:pPr>
              <w:rPr>
                <w:sz w:val="20"/>
              </w:rPr>
            </w:pPr>
          </w:p>
        </w:tc>
      </w:tr>
      <w:tr w:rsidR="000632EB" w:rsidRPr="0093593E" w14:paraId="7F360EAB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F0DCB1D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632EB" w:rsidRPr="0093593E" w14:paraId="0C048B83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60C54C14" w14:textId="77777777" w:rsidR="000632EB" w:rsidRPr="0093593E" w:rsidRDefault="000632EB" w:rsidP="00035392">
            <w:pPr>
              <w:rPr>
                <w:sz w:val="20"/>
              </w:rPr>
            </w:pPr>
          </w:p>
        </w:tc>
      </w:tr>
      <w:tr w:rsidR="000632EB" w:rsidRPr="0093593E" w14:paraId="422C1B62" w14:textId="77777777" w:rsidTr="00035392">
        <w:trPr>
          <w:trHeight w:val="486"/>
        </w:trPr>
        <w:tc>
          <w:tcPr>
            <w:tcW w:w="9502" w:type="dxa"/>
            <w:tcBorders>
              <w:left w:val="nil"/>
              <w:right w:val="nil"/>
            </w:tcBorders>
            <w:vAlign w:val="bottom"/>
          </w:tcPr>
          <w:p w14:paraId="2568D7D0" w14:textId="13ABD611" w:rsidR="000632EB" w:rsidRPr="0093593E" w:rsidRDefault="000632EB" w:rsidP="00035392">
            <w:pPr>
              <w:rPr>
                <w:sz w:val="20"/>
              </w:rPr>
            </w:pPr>
          </w:p>
        </w:tc>
      </w:tr>
    </w:tbl>
    <w:p w14:paraId="402CE989" w14:textId="7ACEA22D" w:rsidR="000632EB" w:rsidRPr="0093593E" w:rsidRDefault="0093593E" w:rsidP="000632EB">
      <w:pPr>
        <w:jc w:val="right"/>
        <w:rPr>
          <w:rFonts w:ascii="Times" w:hAnsi="Times"/>
          <w:sz w:val="20"/>
          <w:szCs w:val="24"/>
        </w:rPr>
      </w:pPr>
      <w:r>
        <w:rPr>
          <w:rFonts w:ascii="Times" w:hAnsi="Times"/>
          <w:sz w:val="20"/>
          <w:szCs w:val="24"/>
        </w:rPr>
        <w:t>(3</w:t>
      </w:r>
      <w:r w:rsidR="000632EB" w:rsidRPr="0093593E">
        <w:rPr>
          <w:rFonts w:ascii="Times" w:hAnsi="Times"/>
          <w:sz w:val="20"/>
          <w:szCs w:val="24"/>
        </w:rPr>
        <w:t xml:space="preserve"> marks)</w:t>
      </w:r>
    </w:p>
    <w:sectPr w:rsidR="000632EB" w:rsidRPr="0093593E" w:rsidSect="00631F77">
      <w:pgSz w:w="11899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51A0" w14:textId="77777777" w:rsidR="00CD4843" w:rsidRDefault="00CD4843" w:rsidP="0093593E">
      <w:r>
        <w:separator/>
      </w:r>
    </w:p>
  </w:endnote>
  <w:endnote w:type="continuationSeparator" w:id="0">
    <w:p w14:paraId="0BDB4EE1" w14:textId="77777777" w:rsidR="00CD4843" w:rsidRDefault="00CD4843" w:rsidP="0093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8233B" w14:textId="77777777" w:rsidR="00CD4843" w:rsidRDefault="00CD4843" w:rsidP="0093593E">
      <w:r>
        <w:separator/>
      </w:r>
    </w:p>
  </w:footnote>
  <w:footnote w:type="continuationSeparator" w:id="0">
    <w:p w14:paraId="68FC774D" w14:textId="77777777" w:rsidR="00CD4843" w:rsidRDefault="00CD4843" w:rsidP="0093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9B0B53"/>
    <w:multiLevelType w:val="hybridMultilevel"/>
    <w:tmpl w:val="36944610"/>
    <w:lvl w:ilvl="0" w:tplc="A16050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3B"/>
    <w:rsid w:val="00035392"/>
    <w:rsid w:val="000632EB"/>
    <w:rsid w:val="00163EED"/>
    <w:rsid w:val="001C5A7D"/>
    <w:rsid w:val="002640D5"/>
    <w:rsid w:val="00277412"/>
    <w:rsid w:val="00382138"/>
    <w:rsid w:val="003F373B"/>
    <w:rsid w:val="005D1E00"/>
    <w:rsid w:val="00631F77"/>
    <w:rsid w:val="006753EE"/>
    <w:rsid w:val="0078015C"/>
    <w:rsid w:val="00896AFC"/>
    <w:rsid w:val="0093593E"/>
    <w:rsid w:val="00A2521D"/>
    <w:rsid w:val="00A6161D"/>
    <w:rsid w:val="00B93A0C"/>
    <w:rsid w:val="00B94C61"/>
    <w:rsid w:val="00C51B31"/>
    <w:rsid w:val="00CB545D"/>
    <w:rsid w:val="00CD4843"/>
    <w:rsid w:val="00D33F0E"/>
    <w:rsid w:val="00DA3FE3"/>
    <w:rsid w:val="00DA5BA2"/>
    <w:rsid w:val="00DE162A"/>
    <w:rsid w:val="00ED5CE7"/>
    <w:rsid w:val="00F15FB6"/>
    <w:rsid w:val="00F17DDA"/>
    <w:rsid w:val="00F23192"/>
    <w:rsid w:val="00F46FF0"/>
    <w:rsid w:val="00F87D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4E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1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31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93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93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1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31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93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35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93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F3239-3AB2-461F-A5DA-89FAF1AC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85BD691E</Template>
  <TotalTime>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Shields</dc:creator>
  <cp:lastModifiedBy>LANCASTER Helen</cp:lastModifiedBy>
  <cp:revision>3</cp:revision>
  <cp:lastPrinted>2013-03-22T07:19:00Z</cp:lastPrinted>
  <dcterms:created xsi:type="dcterms:W3CDTF">2014-03-17T03:35:00Z</dcterms:created>
  <dcterms:modified xsi:type="dcterms:W3CDTF">2014-03-17T03:35:00Z</dcterms:modified>
</cp:coreProperties>
</file>