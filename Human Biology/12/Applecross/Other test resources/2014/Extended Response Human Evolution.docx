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1D9" w:rsidRPr="00AC3811" w:rsidRDefault="00D111D9" w:rsidP="00D111D9">
      <w:pPr>
        <w:jc w:val="center"/>
        <w:rPr>
          <w:sz w:val="32"/>
          <w:szCs w:val="32"/>
          <w:lang w:val="en-AU"/>
        </w:rPr>
      </w:pPr>
      <w:r w:rsidRPr="00AC3811">
        <w:rPr>
          <w:sz w:val="32"/>
          <w:szCs w:val="32"/>
          <w:lang w:val="en-AU"/>
        </w:rPr>
        <w:t>Human Biological Sciences 3A/3B</w:t>
      </w:r>
    </w:p>
    <w:p w:rsidR="00D111D9" w:rsidRDefault="00D111D9" w:rsidP="00D111D9">
      <w:pPr>
        <w:jc w:val="center"/>
        <w:rPr>
          <w:sz w:val="32"/>
          <w:szCs w:val="32"/>
          <w:lang w:val="en-AU"/>
        </w:rPr>
      </w:pPr>
      <w:r w:rsidRPr="00AC3811">
        <w:rPr>
          <w:sz w:val="32"/>
          <w:szCs w:val="32"/>
          <w:lang w:val="en-AU"/>
        </w:rPr>
        <w:t>Extended Response</w:t>
      </w:r>
    </w:p>
    <w:p w:rsidR="00D111D9" w:rsidRDefault="00D111D9" w:rsidP="00D111D9">
      <w:pPr>
        <w:jc w:val="center"/>
        <w:rPr>
          <w:sz w:val="32"/>
          <w:szCs w:val="32"/>
          <w:lang w:val="en-AU"/>
        </w:rPr>
      </w:pPr>
      <w:r>
        <w:rPr>
          <w:sz w:val="32"/>
          <w:szCs w:val="32"/>
          <w:lang w:val="en-AU"/>
        </w:rPr>
        <w:t>Human Evolution</w:t>
      </w:r>
    </w:p>
    <w:p w:rsidR="00D111D9" w:rsidRPr="00D46815" w:rsidRDefault="00D111D9" w:rsidP="00D111D9">
      <w:pPr>
        <w:jc w:val="center"/>
        <w:rPr>
          <w:lang w:val="en-AU"/>
        </w:rPr>
      </w:pPr>
    </w:p>
    <w:p w:rsidR="00D111D9" w:rsidRDefault="00BC7271" w:rsidP="00D111D9">
      <w:pPr>
        <w:rPr>
          <w:lang w:val="en-AU"/>
        </w:rPr>
      </w:pPr>
      <w:r w:rsidRPr="00D46815">
        <w:rPr>
          <w:lang w:val="en-AU"/>
        </w:rPr>
        <w:t>Around 200,000 years ago human ancestors began to evolve a set of character</w:t>
      </w:r>
      <w:r w:rsidR="00A01D11" w:rsidRPr="00D46815">
        <w:rPr>
          <w:lang w:val="en-AU"/>
        </w:rPr>
        <w:t>istics</w:t>
      </w:r>
      <w:r w:rsidR="00D46815" w:rsidRPr="00D46815">
        <w:rPr>
          <w:lang w:val="en-AU"/>
        </w:rPr>
        <w:t xml:space="preserve"> which are distinctly different to </w:t>
      </w:r>
      <w:r w:rsidR="00D46815">
        <w:rPr>
          <w:lang w:val="en-AU"/>
        </w:rPr>
        <w:t>modern apes and their ancient common ancestors. These new characteristics must have had a selective advantage in order to be beneficial to the animals in their habitats and allow them to survive and reproduce.</w:t>
      </w:r>
    </w:p>
    <w:p w:rsidR="00D46815" w:rsidRDefault="00D46815" w:rsidP="00D111D9">
      <w:pPr>
        <w:rPr>
          <w:lang w:val="en-AU"/>
        </w:rPr>
      </w:pPr>
    </w:p>
    <w:p w:rsidR="00D46815" w:rsidRDefault="00D46815" w:rsidP="00D111D9">
      <w:pPr>
        <w:rPr>
          <w:lang w:val="en-AU"/>
        </w:rPr>
      </w:pPr>
      <w:r>
        <w:rPr>
          <w:lang w:val="en-AU"/>
        </w:rPr>
        <w:t>For each of the following features,</w:t>
      </w:r>
    </w:p>
    <w:p w:rsidR="00D46815" w:rsidRDefault="00D46815" w:rsidP="00D4681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</w:t>
      </w:r>
      <w:r w:rsidRPr="00D46815">
        <w:rPr>
          <w:lang w:val="en-AU"/>
        </w:rPr>
        <w:t>escribe the evolutionary change from ancestral apes to modern humans</w:t>
      </w:r>
    </w:p>
    <w:p w:rsidR="00821EEE" w:rsidRDefault="00821EEE" w:rsidP="00D4681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Outline the reason for the evolutionary change including the selective advantage provided.</w:t>
      </w:r>
    </w:p>
    <w:p w:rsidR="00D845E1" w:rsidRDefault="00D845E1" w:rsidP="00D111D9"/>
    <w:p w:rsidR="00D46815" w:rsidRDefault="00D46815" w:rsidP="00D111D9">
      <w:r>
        <w:t>Brain size</w:t>
      </w:r>
    </w:p>
    <w:p w:rsidR="008634B9" w:rsidRDefault="008634B9" w:rsidP="00D111D9"/>
    <w:p w:rsidR="008634B9" w:rsidRDefault="008634B9" w:rsidP="00D111D9"/>
    <w:p w:rsidR="00D46815" w:rsidRDefault="00D46815" w:rsidP="00D111D9"/>
    <w:p w:rsidR="00D46815" w:rsidRDefault="00821EEE" w:rsidP="00D111D9">
      <w:r>
        <w:t>Carrying angle</w:t>
      </w:r>
    </w:p>
    <w:p w:rsidR="008634B9" w:rsidRDefault="008634B9" w:rsidP="00D111D9"/>
    <w:p w:rsidR="008634B9" w:rsidRDefault="008634B9" w:rsidP="00D111D9"/>
    <w:p w:rsidR="00821EEE" w:rsidRDefault="00821EEE" w:rsidP="00D111D9"/>
    <w:p w:rsidR="00821EEE" w:rsidRDefault="00821EEE" w:rsidP="00D111D9">
      <w:r>
        <w:t>Reproduction and development</w:t>
      </w:r>
    </w:p>
    <w:p w:rsidR="008634B9" w:rsidRDefault="008634B9" w:rsidP="00D111D9"/>
    <w:p w:rsidR="008634B9" w:rsidRDefault="008634B9" w:rsidP="00D111D9"/>
    <w:p w:rsidR="00821EEE" w:rsidRDefault="00821EEE" w:rsidP="00D111D9"/>
    <w:p w:rsidR="00821EEE" w:rsidRDefault="00821EEE" w:rsidP="00D111D9">
      <w:proofErr w:type="spellStart"/>
      <w:r>
        <w:t>Prognathism</w:t>
      </w:r>
      <w:proofErr w:type="spellEnd"/>
    </w:p>
    <w:p w:rsidR="008634B9" w:rsidRDefault="008634B9" w:rsidP="00D111D9"/>
    <w:p w:rsidR="008634B9" w:rsidRDefault="008634B9" w:rsidP="00D111D9"/>
    <w:p w:rsidR="00821EEE" w:rsidRDefault="00821EEE" w:rsidP="00D111D9"/>
    <w:p w:rsidR="00821EEE" w:rsidRDefault="00821EEE" w:rsidP="00D111D9">
      <w:r>
        <w:t>Teeth</w:t>
      </w:r>
    </w:p>
    <w:p w:rsidR="008634B9" w:rsidRDefault="008634B9" w:rsidP="00D111D9"/>
    <w:p w:rsidR="008634B9" w:rsidRDefault="008634B9" w:rsidP="00D111D9"/>
    <w:p w:rsidR="00821EEE" w:rsidRDefault="00821EEE" w:rsidP="00D111D9"/>
    <w:p w:rsidR="00821EEE" w:rsidRDefault="00821EEE" w:rsidP="00D111D9">
      <w:proofErr w:type="gramStart"/>
      <w:r>
        <w:t>Precision  grip</w:t>
      </w:r>
      <w:proofErr w:type="gramEnd"/>
    </w:p>
    <w:p w:rsidR="00821EEE" w:rsidRDefault="00821EEE" w:rsidP="00D111D9"/>
    <w:p w:rsidR="008634B9" w:rsidRDefault="008634B9" w:rsidP="00D111D9"/>
    <w:p w:rsidR="008634B9" w:rsidRDefault="008634B9" w:rsidP="00D111D9"/>
    <w:p w:rsidR="00C04E64" w:rsidRDefault="00C04E64" w:rsidP="00D111D9">
      <w:r>
        <w:t>Foramen magnum</w:t>
      </w:r>
    </w:p>
    <w:p w:rsidR="00C04E64" w:rsidRDefault="00C04E64" w:rsidP="00D111D9"/>
    <w:p w:rsidR="008634B9" w:rsidRDefault="008634B9" w:rsidP="00D111D9"/>
    <w:p w:rsidR="008634B9" w:rsidRDefault="008634B9" w:rsidP="00D111D9">
      <w:bookmarkStart w:id="0" w:name="_GoBack"/>
      <w:bookmarkEnd w:id="0"/>
    </w:p>
    <w:p w:rsidR="00C04E64" w:rsidRDefault="00C04E64" w:rsidP="00D111D9">
      <w:r>
        <w:t>Leg arm ratio</w:t>
      </w:r>
    </w:p>
    <w:p w:rsidR="00821EEE" w:rsidRDefault="00821EEE" w:rsidP="00D111D9"/>
    <w:p w:rsidR="00821EEE" w:rsidRDefault="00821EEE" w:rsidP="00D111D9"/>
    <w:p w:rsidR="00821EEE" w:rsidRDefault="00821EEE" w:rsidP="00D111D9"/>
    <w:p w:rsidR="00821EEE" w:rsidRDefault="00821EEE" w:rsidP="00D111D9"/>
    <w:p w:rsidR="00821EEE" w:rsidRPr="00D46815" w:rsidRDefault="00821EEE" w:rsidP="00D111D9"/>
    <w:sectPr w:rsidR="00821EEE" w:rsidRPr="00D4681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03CB0"/>
    <w:multiLevelType w:val="hybridMultilevel"/>
    <w:tmpl w:val="18387DE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1D9"/>
    <w:rsid w:val="00821EEE"/>
    <w:rsid w:val="008634B9"/>
    <w:rsid w:val="00A01D11"/>
    <w:rsid w:val="00BC7271"/>
    <w:rsid w:val="00C04E64"/>
    <w:rsid w:val="00D111D9"/>
    <w:rsid w:val="00D46815"/>
    <w:rsid w:val="00D8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11D9"/>
    <w:rPr>
      <w:rFonts w:eastAsia="MS Mincho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8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11D9"/>
    <w:rPr>
      <w:rFonts w:eastAsia="MS Mincho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7CE3E3B0</Template>
  <TotalTime>232</TotalTime>
  <Pages>1</Pages>
  <Words>106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LANCASTER Helen</dc:creator>
  <cp:lastModifiedBy>LANCASTER Helen</cp:lastModifiedBy>
  <cp:revision>3</cp:revision>
  <cp:lastPrinted>2014-05-14T07:30:00Z</cp:lastPrinted>
  <dcterms:created xsi:type="dcterms:W3CDTF">2014-05-14T02:22:00Z</dcterms:created>
  <dcterms:modified xsi:type="dcterms:W3CDTF">2014-05-14T07:31:00Z</dcterms:modified>
</cp:coreProperties>
</file>