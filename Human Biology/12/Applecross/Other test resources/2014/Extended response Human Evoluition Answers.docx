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9D" w:rsidRDefault="00C60B9D" w:rsidP="00C60B9D">
      <w:pPr>
        <w:jc w:val="center"/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>Human Biological Sciences 3A/3B</w:t>
      </w:r>
    </w:p>
    <w:p w:rsidR="00C60B9D" w:rsidRDefault="00C60B9D" w:rsidP="00C60B9D">
      <w:pPr>
        <w:jc w:val="center"/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>Extended Response</w:t>
      </w:r>
    </w:p>
    <w:p w:rsidR="00C60B9D" w:rsidRDefault="00C60B9D" w:rsidP="00C60B9D">
      <w:pPr>
        <w:jc w:val="center"/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>Human Evolution</w:t>
      </w:r>
    </w:p>
    <w:p w:rsidR="00C675E9" w:rsidRDefault="00C60B9D" w:rsidP="00C60B9D">
      <w:pPr>
        <w:jc w:val="center"/>
      </w:pPr>
      <w:r>
        <w:t>ANSWERS</w:t>
      </w:r>
    </w:p>
    <w:p w:rsidR="00C60B9D" w:rsidRDefault="00D46031" w:rsidP="00C60B9D">
      <w:pPr>
        <w:jc w:val="center"/>
      </w:pPr>
      <w:r>
        <w:t>(30 marks)</w:t>
      </w:r>
    </w:p>
    <w:p w:rsidR="00C60B9D" w:rsidRDefault="00C60B9D" w:rsidP="00C60B9D">
      <w:pPr>
        <w:jc w:val="center"/>
      </w:pPr>
    </w:p>
    <w:p w:rsidR="00C60B9D" w:rsidRDefault="00C60B9D" w:rsidP="00C60B9D">
      <w:pPr>
        <w:pStyle w:val="ListParagraph"/>
        <w:numPr>
          <w:ilvl w:val="0"/>
          <w:numId w:val="1"/>
        </w:numPr>
      </w:pPr>
      <w:r>
        <w:t>Brain size</w:t>
      </w:r>
      <w:r w:rsidR="00D46031">
        <w:t xml:space="preserve"> (8 marks – max 4 for a or b)</w:t>
      </w:r>
    </w:p>
    <w:p w:rsidR="00C60B9D" w:rsidRDefault="00C60B9D" w:rsidP="00C60B9D">
      <w:r>
        <w:t>a)</w:t>
      </w:r>
    </w:p>
    <w:p w:rsidR="00C60B9D" w:rsidRDefault="00C60B9D" w:rsidP="00C60B9D"/>
    <w:p w:rsidR="00C60B9D" w:rsidRDefault="00C60B9D" w:rsidP="00C60B9D">
      <w:pPr>
        <w:pStyle w:val="ListParagraph"/>
        <w:numPr>
          <w:ilvl w:val="0"/>
          <w:numId w:val="3"/>
        </w:numPr>
      </w:pPr>
      <w:r>
        <w:t xml:space="preserve">Total brain size increases (must quote figures) 400cc </w:t>
      </w:r>
      <w:r>
        <w:sym w:font="Wingdings" w:char="F0E0"/>
      </w:r>
      <w:r>
        <w:t xml:space="preserve"> 1300cc or relative to body size</w:t>
      </w:r>
    </w:p>
    <w:p w:rsidR="00C60B9D" w:rsidRDefault="00C60B9D" w:rsidP="00C60B9D">
      <w:pPr>
        <w:pStyle w:val="ListParagraph"/>
        <w:numPr>
          <w:ilvl w:val="0"/>
          <w:numId w:val="3"/>
        </w:numPr>
      </w:pPr>
      <w:r>
        <w:t>Cerebral cortex increases</w:t>
      </w:r>
    </w:p>
    <w:p w:rsidR="00C60B9D" w:rsidRDefault="00C60B9D" w:rsidP="00C60B9D">
      <w:pPr>
        <w:pStyle w:val="ListParagraph"/>
        <w:numPr>
          <w:ilvl w:val="0"/>
          <w:numId w:val="3"/>
        </w:numPr>
      </w:pPr>
      <w:r>
        <w:t xml:space="preserve">Frontal lobe 33% </w:t>
      </w:r>
      <w:r>
        <w:sym w:font="Wingdings" w:char="F0E0"/>
      </w:r>
      <w:r>
        <w:t>47%</w:t>
      </w:r>
    </w:p>
    <w:p w:rsidR="00C60B9D" w:rsidRDefault="00AA0605" w:rsidP="00C60B9D">
      <w:pPr>
        <w:pStyle w:val="ListParagraph"/>
        <w:numPr>
          <w:ilvl w:val="0"/>
          <w:numId w:val="3"/>
        </w:numPr>
      </w:pPr>
      <w:r>
        <w:t>Convolutions</w:t>
      </w:r>
      <w:r w:rsidR="00C60B9D">
        <w:t xml:space="preserve"> increase in number</w:t>
      </w:r>
    </w:p>
    <w:p w:rsidR="00C60B9D" w:rsidRDefault="00C60B9D" w:rsidP="00C60B9D">
      <w:pPr>
        <w:pStyle w:val="ListParagraph"/>
        <w:numPr>
          <w:ilvl w:val="0"/>
          <w:numId w:val="3"/>
        </w:numPr>
      </w:pPr>
      <w:r>
        <w:t>Increase visual interpretation part increases and smell area decreases</w:t>
      </w:r>
    </w:p>
    <w:p w:rsidR="00C60B9D" w:rsidRDefault="00AA0605" w:rsidP="00C60B9D">
      <w:pPr>
        <w:pStyle w:val="ListParagraph"/>
        <w:numPr>
          <w:ilvl w:val="0"/>
          <w:numId w:val="3"/>
        </w:numPr>
      </w:pPr>
      <w:r>
        <w:t>Development</w:t>
      </w:r>
      <w:r w:rsidR="00C60B9D">
        <w:t xml:space="preserve"> of speech and language parts – </w:t>
      </w:r>
      <w:proofErr w:type="spellStart"/>
      <w:r w:rsidR="00C60B9D">
        <w:t>Broccas</w:t>
      </w:r>
      <w:proofErr w:type="spellEnd"/>
      <w:r w:rsidR="00C60B9D">
        <w:t xml:space="preserve"> and </w:t>
      </w:r>
      <w:proofErr w:type="spellStart"/>
      <w:r w:rsidR="00C60B9D">
        <w:t>Wernickes</w:t>
      </w:r>
      <w:proofErr w:type="spellEnd"/>
      <w:r w:rsidR="00C60B9D">
        <w:t xml:space="preserve"> areas</w:t>
      </w:r>
    </w:p>
    <w:p w:rsidR="00C60B9D" w:rsidRDefault="00C60B9D" w:rsidP="00C60B9D"/>
    <w:p w:rsidR="00C60B9D" w:rsidRDefault="00C60B9D" w:rsidP="00C60B9D">
      <w:r>
        <w:t>b)</w:t>
      </w:r>
    </w:p>
    <w:p w:rsidR="00C60B9D" w:rsidRDefault="00C60B9D" w:rsidP="00C60B9D"/>
    <w:p w:rsidR="00C60B9D" w:rsidRDefault="00C60B9D" w:rsidP="00C60B9D">
      <w:pPr>
        <w:pStyle w:val="ListParagraph"/>
        <w:numPr>
          <w:ilvl w:val="0"/>
          <w:numId w:val="4"/>
        </w:numPr>
      </w:pPr>
      <w:r>
        <w:t xml:space="preserve">Cerebral cortex is thinking, reasoning, planning and processing </w:t>
      </w:r>
    </w:p>
    <w:p w:rsidR="00C60B9D" w:rsidRDefault="00C60B9D" w:rsidP="00C60B9D">
      <w:pPr>
        <w:pStyle w:val="ListParagraph"/>
        <w:numPr>
          <w:ilvl w:val="0"/>
          <w:numId w:val="4"/>
        </w:numPr>
      </w:pPr>
      <w:r>
        <w:t>Tool use developed necessity to use this area</w:t>
      </w:r>
    </w:p>
    <w:p w:rsidR="00C60B9D" w:rsidRDefault="00C60B9D" w:rsidP="00C60B9D">
      <w:pPr>
        <w:pStyle w:val="ListParagraph"/>
        <w:numPr>
          <w:ilvl w:val="0"/>
          <w:numId w:val="4"/>
        </w:numPr>
      </w:pPr>
      <w:r>
        <w:t>Diet of meat allowed energy for growth of larger brain</w:t>
      </w:r>
    </w:p>
    <w:p w:rsidR="00C60B9D" w:rsidRDefault="00C60B9D" w:rsidP="00C60B9D">
      <w:pPr>
        <w:pStyle w:val="ListParagraph"/>
        <w:numPr>
          <w:ilvl w:val="0"/>
          <w:numId w:val="4"/>
        </w:numPr>
      </w:pPr>
      <w:r>
        <w:t>Larger brain enabled social groups</w:t>
      </w:r>
    </w:p>
    <w:p w:rsidR="00C60B9D" w:rsidRDefault="00C60B9D" w:rsidP="00C60B9D">
      <w:pPr>
        <w:pStyle w:val="ListParagraph"/>
        <w:numPr>
          <w:ilvl w:val="0"/>
          <w:numId w:val="4"/>
        </w:numPr>
      </w:pPr>
      <w:r>
        <w:t>Collaborative hunting</w:t>
      </w:r>
    </w:p>
    <w:p w:rsidR="00C60B9D" w:rsidRDefault="00C60B9D" w:rsidP="00C60B9D">
      <w:pPr>
        <w:pStyle w:val="ListParagraph"/>
        <w:numPr>
          <w:ilvl w:val="0"/>
          <w:numId w:val="4"/>
        </w:numPr>
      </w:pPr>
      <w:r>
        <w:t>Language provided advantage for above developments</w:t>
      </w:r>
    </w:p>
    <w:p w:rsidR="00C60B9D" w:rsidRDefault="00C60B9D" w:rsidP="00C60B9D"/>
    <w:p w:rsidR="00C60B9D" w:rsidRDefault="00C60B9D" w:rsidP="00C60B9D"/>
    <w:p w:rsidR="00C60B9D" w:rsidRDefault="00C60B9D" w:rsidP="00C60B9D">
      <w:pPr>
        <w:pStyle w:val="ListParagraph"/>
        <w:numPr>
          <w:ilvl w:val="0"/>
          <w:numId w:val="1"/>
        </w:numPr>
      </w:pPr>
      <w:r>
        <w:t>Teeth</w:t>
      </w:r>
      <w:r w:rsidR="00D46031">
        <w:t xml:space="preserve">  (8 marks – max 4 for a or b)</w:t>
      </w:r>
    </w:p>
    <w:p w:rsidR="00C60B9D" w:rsidRDefault="00C60B9D" w:rsidP="00C60B9D">
      <w:pPr>
        <w:pStyle w:val="ListParagraph"/>
      </w:pPr>
      <w:r>
        <w:t xml:space="preserve">a) </w:t>
      </w:r>
    </w:p>
    <w:p w:rsidR="00C60B9D" w:rsidRDefault="00C60B9D" w:rsidP="00C60B9D">
      <w:pPr>
        <w:pStyle w:val="ListParagraph"/>
        <w:numPr>
          <w:ilvl w:val="0"/>
          <w:numId w:val="5"/>
        </w:numPr>
      </w:pPr>
      <w:r>
        <w:t>Reduction of canine teeth</w:t>
      </w:r>
    </w:p>
    <w:p w:rsidR="00C60B9D" w:rsidRDefault="00C60B9D" w:rsidP="00C60B9D">
      <w:pPr>
        <w:pStyle w:val="ListParagraph"/>
        <w:numPr>
          <w:ilvl w:val="0"/>
          <w:numId w:val="5"/>
        </w:numPr>
      </w:pPr>
      <w:r>
        <w:t>Smaller teeth</w:t>
      </w:r>
    </w:p>
    <w:p w:rsidR="00C60B9D" w:rsidRDefault="00C60B9D" w:rsidP="00C60B9D">
      <w:pPr>
        <w:pStyle w:val="ListParagraph"/>
        <w:numPr>
          <w:ilvl w:val="0"/>
          <w:numId w:val="5"/>
        </w:numPr>
      </w:pPr>
      <w:r>
        <w:t>Less teeth 36 -&gt; 32</w:t>
      </w:r>
    </w:p>
    <w:p w:rsidR="00C60B9D" w:rsidRDefault="00C60B9D" w:rsidP="00C60B9D">
      <w:pPr>
        <w:pStyle w:val="ListParagraph"/>
        <w:numPr>
          <w:ilvl w:val="0"/>
          <w:numId w:val="5"/>
        </w:numPr>
      </w:pPr>
      <w:r>
        <w:t>U shaped dental arcade to parabolic shape</w:t>
      </w:r>
    </w:p>
    <w:p w:rsidR="00C60B9D" w:rsidRDefault="00E34F68" w:rsidP="00C60B9D">
      <w:pPr>
        <w:pStyle w:val="ListParagraph"/>
        <w:numPr>
          <w:ilvl w:val="0"/>
          <w:numId w:val="5"/>
        </w:numPr>
      </w:pPr>
      <w:r>
        <w:t xml:space="preserve">Reduced </w:t>
      </w:r>
      <w:proofErr w:type="spellStart"/>
      <w:r>
        <w:t>prognathism</w:t>
      </w:r>
      <w:proofErr w:type="spellEnd"/>
    </w:p>
    <w:p w:rsidR="00E34F68" w:rsidRDefault="00E34F68" w:rsidP="00C60B9D">
      <w:pPr>
        <w:pStyle w:val="ListParagraph"/>
        <w:numPr>
          <w:ilvl w:val="0"/>
          <w:numId w:val="5"/>
        </w:numPr>
      </w:pPr>
      <w:r>
        <w:t>Increased enamel thickness</w:t>
      </w:r>
    </w:p>
    <w:p w:rsidR="00E34F68" w:rsidRDefault="00E34F68" w:rsidP="00C60B9D">
      <w:pPr>
        <w:pStyle w:val="ListParagraph"/>
        <w:numPr>
          <w:ilvl w:val="0"/>
          <w:numId w:val="5"/>
        </w:numPr>
      </w:pPr>
      <w:r>
        <w:t>Chin</w:t>
      </w:r>
    </w:p>
    <w:p w:rsidR="00E34F68" w:rsidRDefault="00E34F68" w:rsidP="00E34F68"/>
    <w:p w:rsidR="00E34F68" w:rsidRDefault="00E34F68" w:rsidP="00E34F68"/>
    <w:p w:rsidR="00E34F68" w:rsidRDefault="00E34F68" w:rsidP="00E34F68"/>
    <w:p w:rsidR="00E34F68" w:rsidRDefault="00E34F68" w:rsidP="00E34F68">
      <w:r>
        <w:t>b)</w:t>
      </w:r>
    </w:p>
    <w:p w:rsidR="00E34F68" w:rsidRDefault="00E34F68" w:rsidP="00E34F68">
      <w:pPr>
        <w:pStyle w:val="ListParagraph"/>
        <w:numPr>
          <w:ilvl w:val="0"/>
          <w:numId w:val="5"/>
        </w:numPr>
      </w:pPr>
      <w:r>
        <w:t>Diet change from plants -&gt; meat</w:t>
      </w:r>
    </w:p>
    <w:p w:rsidR="00E34F68" w:rsidRDefault="00E34F68" w:rsidP="00E34F68">
      <w:pPr>
        <w:pStyle w:val="ListParagraph"/>
        <w:numPr>
          <w:ilvl w:val="0"/>
          <w:numId w:val="5"/>
        </w:numPr>
      </w:pPr>
      <w:r>
        <w:t>Tool use allowed to be killed and cut up</w:t>
      </w:r>
    </w:p>
    <w:p w:rsidR="00E34F68" w:rsidRDefault="00E34F68" w:rsidP="00E34F68">
      <w:pPr>
        <w:pStyle w:val="ListParagraph"/>
        <w:numPr>
          <w:ilvl w:val="0"/>
          <w:numId w:val="5"/>
        </w:numPr>
      </w:pPr>
      <w:r>
        <w:t>Fire allowed cooking to soften meat and tough plant matter</w:t>
      </w:r>
    </w:p>
    <w:p w:rsidR="00E34F68" w:rsidRDefault="00E34F68" w:rsidP="00E34F68">
      <w:pPr>
        <w:pStyle w:val="ListParagraph"/>
        <w:numPr>
          <w:ilvl w:val="0"/>
          <w:numId w:val="5"/>
        </w:numPr>
      </w:pPr>
      <w:r>
        <w:t>Better vision from flatter face</w:t>
      </w:r>
    </w:p>
    <w:p w:rsidR="00E34F68" w:rsidRDefault="00E34F68" w:rsidP="00E34F68">
      <w:pPr>
        <w:pStyle w:val="ListParagraph"/>
        <w:numPr>
          <w:ilvl w:val="0"/>
          <w:numId w:val="5"/>
        </w:numPr>
      </w:pPr>
      <w:r>
        <w:t>Balance from reduced jaw</w:t>
      </w:r>
    </w:p>
    <w:p w:rsidR="00E34F68" w:rsidRDefault="00E34F68" w:rsidP="00E34F68">
      <w:pPr>
        <w:pStyle w:val="ListParagraph"/>
        <w:numPr>
          <w:ilvl w:val="0"/>
          <w:numId w:val="5"/>
        </w:numPr>
      </w:pPr>
      <w:r>
        <w:t>Speech from more room in mouth</w:t>
      </w:r>
    </w:p>
    <w:p w:rsidR="00E34F68" w:rsidRDefault="00E34F68" w:rsidP="00E34F68"/>
    <w:p w:rsidR="00E34F68" w:rsidRDefault="00E34F68" w:rsidP="00E34F68"/>
    <w:p w:rsidR="00E34F68" w:rsidRDefault="00E34F68" w:rsidP="00E34F68">
      <w:pPr>
        <w:pStyle w:val="ListParagraph"/>
        <w:numPr>
          <w:ilvl w:val="0"/>
          <w:numId w:val="1"/>
        </w:numPr>
      </w:pPr>
      <w:r>
        <w:lastRenderedPageBreak/>
        <w:t>Feet</w:t>
      </w:r>
      <w:r w:rsidR="00D46031">
        <w:t xml:space="preserve">  (8 marks – max 4 for a or b)</w:t>
      </w:r>
    </w:p>
    <w:p w:rsidR="00E34F68" w:rsidRDefault="00E34F68" w:rsidP="00E34F68">
      <w:pPr>
        <w:pStyle w:val="ListParagraph"/>
      </w:pPr>
      <w:r>
        <w:t>a)</w:t>
      </w:r>
    </w:p>
    <w:p w:rsidR="00E34F68" w:rsidRDefault="00E34F68" w:rsidP="00E34F68">
      <w:pPr>
        <w:pStyle w:val="ListParagraph"/>
        <w:numPr>
          <w:ilvl w:val="0"/>
          <w:numId w:val="6"/>
        </w:numPr>
      </w:pPr>
      <w:r>
        <w:t>Heel bone</w:t>
      </w:r>
    </w:p>
    <w:p w:rsidR="00E34F68" w:rsidRDefault="00E34F68" w:rsidP="00E34F68">
      <w:pPr>
        <w:pStyle w:val="ListParagraph"/>
        <w:numPr>
          <w:ilvl w:val="0"/>
          <w:numId w:val="6"/>
        </w:numPr>
      </w:pPr>
      <w:r>
        <w:t>Arches – longitudinal and transverse</w:t>
      </w:r>
      <w:r w:rsidR="00AA0605">
        <w:t xml:space="preserve"> (unique to humans)</w:t>
      </w:r>
    </w:p>
    <w:p w:rsidR="00E34F68" w:rsidRDefault="00E34F68" w:rsidP="00E34F68">
      <w:pPr>
        <w:pStyle w:val="ListParagraph"/>
        <w:numPr>
          <w:ilvl w:val="0"/>
          <w:numId w:val="6"/>
        </w:numPr>
      </w:pPr>
      <w:r>
        <w:t>Big toe in line with others</w:t>
      </w:r>
    </w:p>
    <w:p w:rsidR="00E34F68" w:rsidRDefault="00E34F68" w:rsidP="00E34F68">
      <w:pPr>
        <w:pStyle w:val="ListParagraph"/>
        <w:numPr>
          <w:ilvl w:val="0"/>
          <w:numId w:val="6"/>
        </w:numPr>
      </w:pPr>
      <w:r>
        <w:t>Loss of opposability of big toe</w:t>
      </w:r>
    </w:p>
    <w:p w:rsidR="00E34F68" w:rsidRDefault="00E34F68" w:rsidP="00E34F68">
      <w:pPr>
        <w:pStyle w:val="ListParagraph"/>
        <w:numPr>
          <w:ilvl w:val="0"/>
          <w:numId w:val="6"/>
        </w:numPr>
      </w:pPr>
      <w:r>
        <w:t>Short toes</w:t>
      </w:r>
    </w:p>
    <w:p w:rsidR="00E34F68" w:rsidRDefault="00E34F68" w:rsidP="00E34F68"/>
    <w:p w:rsidR="00E34F68" w:rsidRDefault="00E34F68" w:rsidP="00E34F68"/>
    <w:p w:rsidR="00E34F68" w:rsidRDefault="00E34F68" w:rsidP="00E34F68"/>
    <w:p w:rsidR="00E34F68" w:rsidRDefault="00E34F68" w:rsidP="00E34F68">
      <w:r>
        <w:t>b)</w:t>
      </w:r>
    </w:p>
    <w:p w:rsidR="00E34F68" w:rsidRDefault="00E34F68" w:rsidP="00AA0605">
      <w:pPr>
        <w:pStyle w:val="ListParagraph"/>
        <w:numPr>
          <w:ilvl w:val="0"/>
          <w:numId w:val="7"/>
        </w:numPr>
        <w:ind w:left="1418" w:hanging="1058"/>
      </w:pPr>
      <w:r>
        <w:t>Upright stance</w:t>
      </w:r>
    </w:p>
    <w:p w:rsidR="00E34F68" w:rsidRDefault="00E34F68" w:rsidP="00AA0605">
      <w:pPr>
        <w:pStyle w:val="ListParagraph"/>
        <w:numPr>
          <w:ilvl w:val="0"/>
          <w:numId w:val="7"/>
        </w:numPr>
        <w:ind w:left="1418" w:hanging="1058"/>
      </w:pPr>
      <w:r>
        <w:t>Bipedalism</w:t>
      </w:r>
    </w:p>
    <w:p w:rsidR="00E34F68" w:rsidRDefault="00AA0605" w:rsidP="00AA0605">
      <w:pPr>
        <w:pStyle w:val="ListParagraph"/>
        <w:numPr>
          <w:ilvl w:val="0"/>
          <w:numId w:val="7"/>
        </w:numPr>
        <w:ind w:left="1418" w:hanging="1058"/>
      </w:pPr>
      <w:r>
        <w:t>R</w:t>
      </w:r>
      <w:r w:rsidR="00E34F68">
        <w:t>olling step of arches allows striding gait and running</w:t>
      </w:r>
    </w:p>
    <w:p w:rsidR="00E34F68" w:rsidRDefault="00E34F68" w:rsidP="00AA0605">
      <w:pPr>
        <w:pStyle w:val="ListParagraph"/>
        <w:numPr>
          <w:ilvl w:val="0"/>
          <w:numId w:val="7"/>
        </w:numPr>
        <w:ind w:left="1418" w:hanging="1058"/>
      </w:pPr>
      <w:r>
        <w:t xml:space="preserve">Rigid feet and heel bone allow balance and </w:t>
      </w:r>
      <w:proofErr w:type="spellStart"/>
      <w:r>
        <w:t>centre</w:t>
      </w:r>
      <w:proofErr w:type="spellEnd"/>
      <w:r>
        <w:t xml:space="preserve"> of gravity</w:t>
      </w:r>
    </w:p>
    <w:p w:rsidR="00E34F68" w:rsidRDefault="00E34F68" w:rsidP="00AA0605">
      <w:pPr>
        <w:pStyle w:val="ListParagraph"/>
        <w:numPr>
          <w:ilvl w:val="0"/>
          <w:numId w:val="7"/>
        </w:numPr>
        <w:ind w:left="1418" w:hanging="1058"/>
      </w:pPr>
      <w:r>
        <w:t xml:space="preserve">Energy saving of walking </w:t>
      </w:r>
      <w:proofErr w:type="spellStart"/>
      <w:r>
        <w:t>vs</w:t>
      </w:r>
      <w:proofErr w:type="spellEnd"/>
      <w:r>
        <w:t xml:space="preserve"> knuckle walking</w:t>
      </w:r>
    </w:p>
    <w:p w:rsidR="00AA0605" w:rsidRDefault="00AA0605" w:rsidP="00AA0605">
      <w:pPr>
        <w:pStyle w:val="ListParagraph"/>
        <w:numPr>
          <w:ilvl w:val="0"/>
          <w:numId w:val="7"/>
        </w:numPr>
        <w:ind w:left="1418" w:hanging="1058"/>
      </w:pPr>
      <w:r>
        <w:t>Heel allows balance</w:t>
      </w:r>
    </w:p>
    <w:p w:rsidR="00AA0605" w:rsidRDefault="00AA0605" w:rsidP="00AA0605">
      <w:pPr>
        <w:pStyle w:val="ListParagraph"/>
        <w:numPr>
          <w:ilvl w:val="0"/>
          <w:numId w:val="7"/>
        </w:numPr>
        <w:ind w:left="1134" w:hanging="1614"/>
      </w:pPr>
      <w:r>
        <w:t xml:space="preserve">    Big toe allows push off</w:t>
      </w:r>
    </w:p>
    <w:p w:rsidR="00E34F68" w:rsidRDefault="00E34F68" w:rsidP="00E34F68"/>
    <w:p w:rsidR="00E34F68" w:rsidRDefault="00E34F68" w:rsidP="00E34F68"/>
    <w:p w:rsidR="00E34F68" w:rsidRDefault="00E34F68" w:rsidP="00E34F68">
      <w:pPr>
        <w:pStyle w:val="ListParagraph"/>
        <w:numPr>
          <w:ilvl w:val="0"/>
          <w:numId w:val="1"/>
        </w:numPr>
      </w:pPr>
      <w:r>
        <w:t>Agriculture</w:t>
      </w:r>
      <w:r w:rsidR="00D46031">
        <w:t xml:space="preserve">   (6 marks – max 3 for a or b)</w:t>
      </w:r>
    </w:p>
    <w:p w:rsidR="00E34F68" w:rsidRDefault="00E34F68" w:rsidP="00E34F68">
      <w:pPr>
        <w:pStyle w:val="ListParagraph"/>
      </w:pPr>
      <w:r>
        <w:t>a)</w:t>
      </w:r>
    </w:p>
    <w:p w:rsidR="00E34F68" w:rsidRDefault="00E34F68" w:rsidP="00E34F68">
      <w:pPr>
        <w:pStyle w:val="ListParagraph"/>
        <w:numPr>
          <w:ilvl w:val="0"/>
          <w:numId w:val="8"/>
        </w:numPr>
      </w:pPr>
      <w:r>
        <w:t xml:space="preserve">Planting and </w:t>
      </w:r>
      <w:proofErr w:type="spellStart"/>
      <w:r>
        <w:t>haresting</w:t>
      </w:r>
      <w:proofErr w:type="spellEnd"/>
      <w:r>
        <w:t xml:space="preserve"> of grasses</w:t>
      </w:r>
    </w:p>
    <w:p w:rsidR="00E34F68" w:rsidRDefault="00E34F68" w:rsidP="00E34F68">
      <w:pPr>
        <w:pStyle w:val="ListParagraph"/>
        <w:numPr>
          <w:ilvl w:val="0"/>
          <w:numId w:val="8"/>
        </w:numPr>
      </w:pPr>
      <w:r>
        <w:t>Domestication of animals</w:t>
      </w:r>
    </w:p>
    <w:p w:rsidR="00E34F68" w:rsidRDefault="00E34F68" w:rsidP="00E34F68">
      <w:pPr>
        <w:pStyle w:val="ListParagraph"/>
        <w:numPr>
          <w:ilvl w:val="0"/>
          <w:numId w:val="8"/>
        </w:numPr>
      </w:pPr>
      <w:r>
        <w:t>Permanent home base</w:t>
      </w:r>
    </w:p>
    <w:p w:rsidR="00E34F68" w:rsidRDefault="00E34F68" w:rsidP="00E34F68">
      <w:pPr>
        <w:pStyle w:val="ListParagraph"/>
        <w:numPr>
          <w:ilvl w:val="0"/>
          <w:numId w:val="8"/>
        </w:numPr>
      </w:pPr>
      <w:r>
        <w:t>Storage of food from season to season</w:t>
      </w:r>
    </w:p>
    <w:p w:rsidR="00E34F68" w:rsidRDefault="00E34F68" w:rsidP="00E34F68">
      <w:pPr>
        <w:pStyle w:val="ListParagraph"/>
        <w:numPr>
          <w:ilvl w:val="0"/>
          <w:numId w:val="8"/>
        </w:numPr>
      </w:pPr>
      <w:r>
        <w:t>Early man were hunters and gatherers</w:t>
      </w:r>
    </w:p>
    <w:p w:rsidR="00E34F68" w:rsidRDefault="00E34F68" w:rsidP="00E34F68"/>
    <w:p w:rsidR="00E34F68" w:rsidRDefault="00E34F68" w:rsidP="00E34F68"/>
    <w:p w:rsidR="00E34F68" w:rsidRDefault="00E34F68" w:rsidP="00E34F68"/>
    <w:p w:rsidR="00E34F68" w:rsidRDefault="00E34F68" w:rsidP="00E34F68">
      <w:r>
        <w:t>b)</w:t>
      </w:r>
    </w:p>
    <w:p w:rsidR="00E34F68" w:rsidRDefault="00E34F68" w:rsidP="00E34F68">
      <w:pPr>
        <w:pStyle w:val="ListParagraph"/>
        <w:numPr>
          <w:ilvl w:val="0"/>
          <w:numId w:val="9"/>
        </w:numPr>
      </w:pPr>
      <w:r>
        <w:t>Cultivation allowed permanent home base</w:t>
      </w:r>
    </w:p>
    <w:p w:rsidR="00E34F68" w:rsidRDefault="00AA0605" w:rsidP="00E34F68">
      <w:pPr>
        <w:pStyle w:val="ListParagraph"/>
        <w:numPr>
          <w:ilvl w:val="0"/>
          <w:numId w:val="9"/>
        </w:numPr>
      </w:pPr>
      <w:r>
        <w:t>Buildings</w:t>
      </w:r>
      <w:bookmarkStart w:id="0" w:name="_GoBack"/>
      <w:bookmarkEnd w:id="0"/>
    </w:p>
    <w:p w:rsidR="00E34F68" w:rsidRDefault="00E34F68" w:rsidP="00E34F68">
      <w:pPr>
        <w:pStyle w:val="ListParagraph"/>
        <w:numPr>
          <w:ilvl w:val="0"/>
          <w:numId w:val="9"/>
        </w:numPr>
      </w:pPr>
      <w:r>
        <w:t>Pottery</w:t>
      </w:r>
    </w:p>
    <w:p w:rsidR="00E34F68" w:rsidRDefault="00E34F68" w:rsidP="00E34F68">
      <w:pPr>
        <w:pStyle w:val="ListParagraph"/>
        <w:numPr>
          <w:ilvl w:val="0"/>
          <w:numId w:val="9"/>
        </w:numPr>
      </w:pPr>
      <w:r>
        <w:t>Ensured food supply for longer life</w:t>
      </w:r>
    </w:p>
    <w:p w:rsidR="00E34F68" w:rsidRDefault="00E34F68" w:rsidP="00E34F68">
      <w:pPr>
        <w:pStyle w:val="ListParagraph"/>
        <w:numPr>
          <w:ilvl w:val="0"/>
          <w:numId w:val="9"/>
        </w:numPr>
      </w:pPr>
      <w:r>
        <w:t>Sense of community</w:t>
      </w:r>
    </w:p>
    <w:p w:rsidR="00E34F68" w:rsidRDefault="00E34F68" w:rsidP="00E34F68">
      <w:pPr>
        <w:pStyle w:val="ListParagraph"/>
        <w:numPr>
          <w:ilvl w:val="0"/>
          <w:numId w:val="9"/>
        </w:numPr>
      </w:pPr>
      <w:r>
        <w:t>More children – population increase</w:t>
      </w:r>
    </w:p>
    <w:p w:rsidR="00E34F68" w:rsidRDefault="00E34F68" w:rsidP="00E34F68">
      <w:pPr>
        <w:pStyle w:val="ListParagraph"/>
        <w:numPr>
          <w:ilvl w:val="0"/>
          <w:numId w:val="9"/>
        </w:numPr>
      </w:pPr>
      <w:r>
        <w:t>Art and culture developed in spare time</w:t>
      </w:r>
    </w:p>
    <w:p w:rsidR="00E34F68" w:rsidRDefault="00E34F68" w:rsidP="00E34F68">
      <w:pPr>
        <w:pStyle w:val="ListParagraph"/>
        <w:numPr>
          <w:ilvl w:val="0"/>
          <w:numId w:val="9"/>
        </w:numPr>
      </w:pPr>
      <w:r>
        <w:t>Tools allowed farming</w:t>
      </w:r>
    </w:p>
    <w:p w:rsidR="00E34F68" w:rsidRDefault="00E34F68" w:rsidP="00E34F68">
      <w:pPr>
        <w:pStyle w:val="ListParagraph"/>
        <w:numPr>
          <w:ilvl w:val="0"/>
          <w:numId w:val="9"/>
        </w:numPr>
      </w:pPr>
      <w:r>
        <w:t>Trade</w:t>
      </w:r>
    </w:p>
    <w:p w:rsidR="00E34F68" w:rsidRDefault="00E34F68" w:rsidP="00E34F68">
      <w:pPr>
        <w:pStyle w:val="ListParagraph"/>
        <w:numPr>
          <w:ilvl w:val="0"/>
          <w:numId w:val="9"/>
        </w:numPr>
      </w:pPr>
      <w:r>
        <w:t>Varied diet</w:t>
      </w:r>
    </w:p>
    <w:sectPr w:rsidR="00E34F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678"/>
    <w:multiLevelType w:val="hybridMultilevel"/>
    <w:tmpl w:val="43BCE5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F25F2"/>
    <w:multiLevelType w:val="hybridMultilevel"/>
    <w:tmpl w:val="E3363CE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640A63"/>
    <w:multiLevelType w:val="hybridMultilevel"/>
    <w:tmpl w:val="5EA65F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02C8B"/>
    <w:multiLevelType w:val="hybridMultilevel"/>
    <w:tmpl w:val="29AE55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C23C3"/>
    <w:multiLevelType w:val="hybridMultilevel"/>
    <w:tmpl w:val="5A306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30E40"/>
    <w:multiLevelType w:val="hybridMultilevel"/>
    <w:tmpl w:val="C1A2E4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91484E"/>
    <w:multiLevelType w:val="hybridMultilevel"/>
    <w:tmpl w:val="416898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2D3871"/>
    <w:multiLevelType w:val="hybridMultilevel"/>
    <w:tmpl w:val="2248726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1B5305"/>
    <w:multiLevelType w:val="hybridMultilevel"/>
    <w:tmpl w:val="5FB28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9D"/>
    <w:rsid w:val="00AA0605"/>
    <w:rsid w:val="00C60B9D"/>
    <w:rsid w:val="00C675E9"/>
    <w:rsid w:val="00D46031"/>
    <w:rsid w:val="00E3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0B9D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B9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A0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0605"/>
    <w:rPr>
      <w:rFonts w:ascii="Tahoma" w:eastAsia="MS Mincho" w:hAnsi="Tahoma" w:cs="Tahoma"/>
      <w:sz w:val="16"/>
      <w:szCs w:val="1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0B9D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B9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A0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0605"/>
    <w:rPr>
      <w:rFonts w:ascii="Tahoma" w:eastAsia="MS Mincho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ABB2E835</Template>
  <TotalTime>106</TotalTime>
  <Pages>2</Pages>
  <Words>326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3</cp:revision>
  <cp:lastPrinted>2015-06-03T03:23:00Z</cp:lastPrinted>
  <dcterms:created xsi:type="dcterms:W3CDTF">2014-05-26T01:48:00Z</dcterms:created>
  <dcterms:modified xsi:type="dcterms:W3CDTF">2015-06-03T04:40:00Z</dcterms:modified>
</cp:coreProperties>
</file>