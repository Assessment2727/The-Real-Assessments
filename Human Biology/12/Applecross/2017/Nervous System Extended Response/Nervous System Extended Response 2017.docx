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8A" w:rsidRDefault="006F6AAA" w:rsidP="00F5258A">
      <w:pPr>
        <w:jc w:val="center"/>
        <w:rPr>
          <w:b/>
          <w:sz w:val="32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5D8976BE" wp14:editId="7D9D3CC6">
            <wp:simplePos x="0" y="0"/>
            <wp:positionH relativeFrom="column">
              <wp:posOffset>-1006522</wp:posOffset>
            </wp:positionH>
            <wp:positionV relativeFrom="paragraph">
              <wp:posOffset>104405</wp:posOffset>
            </wp:positionV>
            <wp:extent cx="1446662" cy="1037230"/>
            <wp:effectExtent l="0" t="0" r="127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740" cy="104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58A" w:rsidRDefault="00F5258A" w:rsidP="00F5258A">
      <w:pPr>
        <w:jc w:val="center"/>
        <w:rPr>
          <w:rFonts w:ascii="Arial" w:hAnsi="Arial" w:cs="Arial"/>
          <w:b/>
          <w:sz w:val="40"/>
        </w:rPr>
      </w:pPr>
    </w:p>
    <w:p w:rsidR="00F5258A" w:rsidRPr="00E978D9" w:rsidRDefault="00F5258A" w:rsidP="00F5258A">
      <w:pPr>
        <w:jc w:val="center"/>
        <w:rPr>
          <w:rFonts w:ascii="Arial" w:hAnsi="Arial" w:cs="Arial"/>
          <w:b/>
          <w:sz w:val="40"/>
        </w:rPr>
      </w:pPr>
      <w:r w:rsidRPr="00E978D9">
        <w:rPr>
          <w:rFonts w:ascii="Arial" w:hAnsi="Arial" w:cs="Arial"/>
          <w:b/>
          <w:sz w:val="40"/>
        </w:rPr>
        <w:t>Year 12 Human Biology</w:t>
      </w:r>
    </w:p>
    <w:p w:rsidR="00F5258A" w:rsidRPr="00B53832" w:rsidRDefault="00F5258A" w:rsidP="00F5258A">
      <w:pPr>
        <w:jc w:val="center"/>
        <w:rPr>
          <w:rFonts w:ascii="Arial" w:hAnsi="Arial" w:cs="Arial"/>
          <w:b/>
          <w:sz w:val="36"/>
        </w:rPr>
      </w:pPr>
      <w:r w:rsidRPr="00B53832">
        <w:rPr>
          <w:rFonts w:ascii="Arial" w:hAnsi="Arial" w:cs="Arial"/>
          <w:b/>
          <w:sz w:val="36"/>
        </w:rPr>
        <w:t xml:space="preserve">Extended Response: </w:t>
      </w:r>
      <w:r>
        <w:rPr>
          <w:rFonts w:ascii="Arial" w:hAnsi="Arial" w:cs="Arial"/>
          <w:b/>
          <w:sz w:val="36"/>
        </w:rPr>
        <w:t>Nervous System</w:t>
      </w:r>
    </w:p>
    <w:p w:rsidR="00F5258A" w:rsidRPr="00E978D9" w:rsidRDefault="00F5258A" w:rsidP="006F6AAA">
      <w:pPr>
        <w:rPr>
          <w:rFonts w:ascii="Arial" w:hAnsi="Arial" w:cs="Arial"/>
          <w:b/>
          <w:sz w:val="32"/>
        </w:rPr>
      </w:pPr>
    </w:p>
    <w:p w:rsidR="00F5258A" w:rsidRPr="00E978D9" w:rsidRDefault="00F5258A" w:rsidP="00F5258A">
      <w:pPr>
        <w:jc w:val="center"/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258A" w:rsidRPr="00E978D9" w:rsidTr="003D4F7C">
        <w:trPr>
          <w:trHeight w:val="665"/>
        </w:trPr>
        <w:tc>
          <w:tcPr>
            <w:tcW w:w="8522" w:type="dxa"/>
            <w:vAlign w:val="bottom"/>
          </w:tcPr>
          <w:p w:rsidR="00F5258A" w:rsidRPr="00E978D9" w:rsidRDefault="00F5258A" w:rsidP="003D4F7C">
            <w:pPr>
              <w:rPr>
                <w:rFonts w:ascii="Arial" w:hAnsi="Arial" w:cs="Arial"/>
                <w:sz w:val="48"/>
              </w:rPr>
            </w:pPr>
            <w:r>
              <w:rPr>
                <w:rFonts w:ascii="Arial" w:hAnsi="Arial" w:cs="Arial"/>
                <w:sz w:val="32"/>
              </w:rPr>
              <w:t>N</w:t>
            </w:r>
            <w:r w:rsidRPr="00E978D9">
              <w:rPr>
                <w:rFonts w:ascii="Arial" w:hAnsi="Arial" w:cs="Arial"/>
                <w:sz w:val="32"/>
              </w:rPr>
              <w:t>ame:</w:t>
            </w:r>
            <w:r w:rsidRPr="00E978D9">
              <w:rPr>
                <w:rFonts w:ascii="Arial" w:hAnsi="Arial" w:cs="Arial"/>
                <w:sz w:val="48"/>
              </w:rPr>
              <w:t xml:space="preserve"> </w:t>
            </w:r>
          </w:p>
        </w:tc>
      </w:tr>
      <w:tr w:rsidR="00F5258A" w:rsidRPr="00E978D9" w:rsidTr="003D4F7C">
        <w:trPr>
          <w:trHeight w:val="702"/>
        </w:trPr>
        <w:tc>
          <w:tcPr>
            <w:tcW w:w="8522" w:type="dxa"/>
            <w:vAlign w:val="bottom"/>
          </w:tcPr>
          <w:p w:rsidR="00F5258A" w:rsidRPr="00E978D9" w:rsidRDefault="00F5258A" w:rsidP="003D4F7C">
            <w:pPr>
              <w:rPr>
                <w:rFonts w:ascii="Arial" w:hAnsi="Arial" w:cs="Arial"/>
                <w:sz w:val="32"/>
              </w:rPr>
            </w:pPr>
            <w:r w:rsidRPr="00E978D9">
              <w:rPr>
                <w:rFonts w:ascii="Arial" w:hAnsi="Arial" w:cs="Arial"/>
                <w:sz w:val="32"/>
              </w:rPr>
              <w:t>Teacher:</w:t>
            </w:r>
          </w:p>
        </w:tc>
      </w:tr>
    </w:tbl>
    <w:p w:rsidR="00F5258A" w:rsidRPr="00E978D9" w:rsidRDefault="00F5258A" w:rsidP="00F5258A">
      <w:pPr>
        <w:jc w:val="center"/>
        <w:rPr>
          <w:rFonts w:ascii="Arial" w:hAnsi="Arial" w:cs="Arial"/>
          <w:b/>
          <w:sz w:val="32"/>
        </w:rPr>
      </w:pPr>
    </w:p>
    <w:p w:rsidR="00F5258A" w:rsidRPr="00E978D9" w:rsidRDefault="00F5258A" w:rsidP="00F5258A">
      <w:pPr>
        <w:jc w:val="center"/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592"/>
        <w:gridCol w:w="1853"/>
      </w:tblGrid>
      <w:tr w:rsidR="00F5258A" w:rsidRPr="00E978D9" w:rsidTr="003D4F7C">
        <w:tc>
          <w:tcPr>
            <w:tcW w:w="1526" w:type="dxa"/>
          </w:tcPr>
          <w:p w:rsidR="00F5258A" w:rsidRPr="00E978D9" w:rsidRDefault="00F5258A" w:rsidP="003D4F7C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551" w:type="dxa"/>
          </w:tcPr>
          <w:p w:rsidR="00F5258A" w:rsidRPr="00E978D9" w:rsidRDefault="00F5258A" w:rsidP="003D4F7C">
            <w:pPr>
              <w:jc w:val="center"/>
              <w:rPr>
                <w:rFonts w:ascii="Arial" w:hAnsi="Arial" w:cs="Arial"/>
                <w:sz w:val="32"/>
              </w:rPr>
            </w:pPr>
            <w:r w:rsidRPr="00E978D9">
              <w:rPr>
                <w:rFonts w:ascii="Arial" w:hAnsi="Arial" w:cs="Arial"/>
                <w:sz w:val="32"/>
              </w:rPr>
              <w:t xml:space="preserve">Marks </w:t>
            </w:r>
            <w:r>
              <w:rPr>
                <w:rFonts w:ascii="Arial" w:hAnsi="Arial" w:cs="Arial"/>
                <w:sz w:val="32"/>
              </w:rPr>
              <w:t>Received</w:t>
            </w:r>
          </w:p>
        </w:tc>
        <w:tc>
          <w:tcPr>
            <w:tcW w:w="2592" w:type="dxa"/>
          </w:tcPr>
          <w:p w:rsidR="00F5258A" w:rsidRPr="00E978D9" w:rsidRDefault="00F5258A" w:rsidP="003D4F7C">
            <w:pPr>
              <w:jc w:val="center"/>
              <w:rPr>
                <w:rFonts w:ascii="Arial" w:hAnsi="Arial" w:cs="Arial"/>
                <w:sz w:val="32"/>
              </w:rPr>
            </w:pPr>
            <w:r w:rsidRPr="00E978D9">
              <w:rPr>
                <w:rFonts w:ascii="Arial" w:hAnsi="Arial" w:cs="Arial"/>
                <w:sz w:val="32"/>
              </w:rPr>
              <w:t xml:space="preserve">Marks Available </w:t>
            </w:r>
          </w:p>
        </w:tc>
        <w:tc>
          <w:tcPr>
            <w:tcW w:w="1853" w:type="dxa"/>
          </w:tcPr>
          <w:p w:rsidR="00F5258A" w:rsidRPr="00E978D9" w:rsidRDefault="00F5258A" w:rsidP="003D4F7C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Percentage</w:t>
            </w:r>
          </w:p>
        </w:tc>
      </w:tr>
      <w:tr w:rsidR="00F5258A" w:rsidRPr="00E978D9" w:rsidTr="00F5258A">
        <w:tc>
          <w:tcPr>
            <w:tcW w:w="1526" w:type="dxa"/>
          </w:tcPr>
          <w:p w:rsidR="00F5258A" w:rsidRDefault="00F5258A" w:rsidP="003D4F7C">
            <w:pPr>
              <w:rPr>
                <w:rFonts w:ascii="Arial" w:hAnsi="Arial" w:cs="Arial"/>
                <w:sz w:val="32"/>
              </w:rPr>
            </w:pPr>
          </w:p>
          <w:p w:rsidR="00F5258A" w:rsidRDefault="00F5258A" w:rsidP="003D4F7C">
            <w:pPr>
              <w:rPr>
                <w:rFonts w:ascii="Arial" w:hAnsi="Arial" w:cs="Arial"/>
                <w:sz w:val="32"/>
              </w:rPr>
            </w:pPr>
            <w:r w:rsidRPr="00E978D9">
              <w:rPr>
                <w:rFonts w:ascii="Arial" w:hAnsi="Arial" w:cs="Arial"/>
                <w:sz w:val="32"/>
              </w:rPr>
              <w:t>Total</w:t>
            </w:r>
          </w:p>
          <w:p w:rsidR="00F5258A" w:rsidRPr="00E978D9" w:rsidRDefault="00F5258A" w:rsidP="003D4F7C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551" w:type="dxa"/>
          </w:tcPr>
          <w:p w:rsidR="00F5258A" w:rsidRDefault="00F5258A" w:rsidP="003D4F7C">
            <w:pPr>
              <w:jc w:val="center"/>
              <w:rPr>
                <w:rFonts w:ascii="Arial" w:hAnsi="Arial" w:cs="Arial"/>
                <w:sz w:val="32"/>
              </w:rPr>
            </w:pPr>
          </w:p>
          <w:p w:rsidR="00F5258A" w:rsidRPr="00E978D9" w:rsidRDefault="00F5258A" w:rsidP="003D4F7C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2592" w:type="dxa"/>
          </w:tcPr>
          <w:p w:rsidR="00F5258A" w:rsidRDefault="00F5258A" w:rsidP="003D4F7C">
            <w:pPr>
              <w:rPr>
                <w:rFonts w:ascii="Arial" w:hAnsi="Arial" w:cs="Arial"/>
                <w:sz w:val="32"/>
              </w:rPr>
            </w:pPr>
          </w:p>
          <w:p w:rsidR="00F5258A" w:rsidRPr="00E978D9" w:rsidRDefault="00F5258A" w:rsidP="003D4F7C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25</w:t>
            </w:r>
          </w:p>
        </w:tc>
        <w:tc>
          <w:tcPr>
            <w:tcW w:w="1853" w:type="dxa"/>
            <w:vAlign w:val="center"/>
          </w:tcPr>
          <w:p w:rsidR="00F5258A" w:rsidRPr="00E978D9" w:rsidRDefault="00F5258A" w:rsidP="00F5258A">
            <w:pPr>
              <w:jc w:val="center"/>
              <w:rPr>
                <w:rFonts w:ascii="Arial" w:hAnsi="Arial" w:cs="Arial"/>
                <w:sz w:val="32"/>
              </w:rPr>
            </w:pPr>
          </w:p>
        </w:tc>
      </w:tr>
    </w:tbl>
    <w:p w:rsidR="00F5258A" w:rsidRPr="00E978D9" w:rsidRDefault="00F5258A" w:rsidP="00F5258A">
      <w:pPr>
        <w:rPr>
          <w:rFonts w:ascii="Arial" w:hAnsi="Arial" w:cs="Arial"/>
          <w:sz w:val="28"/>
        </w:rPr>
      </w:pPr>
    </w:p>
    <w:p w:rsidR="00F5258A" w:rsidRPr="00E978D9" w:rsidRDefault="00F5258A" w:rsidP="00F5258A">
      <w:pPr>
        <w:rPr>
          <w:rFonts w:ascii="Arial" w:hAnsi="Arial" w:cs="Arial"/>
          <w:sz w:val="28"/>
        </w:rPr>
      </w:pPr>
      <w:r w:rsidRPr="00E978D9">
        <w:rPr>
          <w:rFonts w:ascii="Arial" w:hAnsi="Arial" w:cs="Arial"/>
          <w:sz w:val="28"/>
        </w:rPr>
        <w:t xml:space="preserve">Assessment Time: </w:t>
      </w:r>
      <w:r>
        <w:rPr>
          <w:rFonts w:ascii="Arial" w:hAnsi="Arial" w:cs="Arial"/>
          <w:sz w:val="28"/>
        </w:rPr>
        <w:t>40</w:t>
      </w:r>
      <w:r w:rsidRPr="00E978D9">
        <w:rPr>
          <w:rFonts w:ascii="Arial" w:hAnsi="Arial" w:cs="Arial"/>
          <w:sz w:val="28"/>
        </w:rPr>
        <w:t xml:space="preserve"> minutes</w:t>
      </w:r>
    </w:p>
    <w:p w:rsidR="00F5258A" w:rsidRPr="00E978D9" w:rsidRDefault="00F5258A" w:rsidP="00F5258A">
      <w:pPr>
        <w:rPr>
          <w:rFonts w:ascii="Arial" w:hAnsi="Arial" w:cs="Arial"/>
          <w:sz w:val="28"/>
        </w:rPr>
      </w:pPr>
    </w:p>
    <w:p w:rsidR="00F5258A" w:rsidRPr="00E978D9" w:rsidRDefault="00F5258A" w:rsidP="00F5258A">
      <w:pPr>
        <w:rPr>
          <w:rFonts w:ascii="Arial" w:hAnsi="Arial" w:cs="Arial"/>
          <w:sz w:val="28"/>
        </w:rPr>
      </w:pPr>
      <w:r w:rsidRPr="00E978D9">
        <w:rPr>
          <w:rFonts w:ascii="Arial" w:hAnsi="Arial" w:cs="Arial"/>
          <w:sz w:val="28"/>
        </w:rPr>
        <w:t>Weighting: 5%</w:t>
      </w:r>
    </w:p>
    <w:p w:rsidR="00F5258A" w:rsidRPr="00E978D9" w:rsidRDefault="00F5258A" w:rsidP="00F5258A">
      <w:pPr>
        <w:rPr>
          <w:rFonts w:ascii="Arial" w:hAnsi="Arial" w:cs="Arial"/>
        </w:rPr>
      </w:pPr>
    </w:p>
    <w:p w:rsidR="00F5258A" w:rsidRPr="00E978D9" w:rsidRDefault="006F6AAA" w:rsidP="006F6AAA">
      <w:pPr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>
            <wp:extent cx="2329298" cy="2770496"/>
            <wp:effectExtent l="0" t="0" r="0" b="0"/>
            <wp:docPr id="1" name="Picture 1" descr="Image result for reflex co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flex com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729" cy="278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58A" w:rsidRPr="00E978D9" w:rsidRDefault="00F5258A" w:rsidP="00F5258A">
      <w:pPr>
        <w:rPr>
          <w:rFonts w:ascii="Arial" w:hAnsi="Arial" w:cs="Arial"/>
        </w:rPr>
      </w:pPr>
    </w:p>
    <w:p w:rsidR="00F5258A" w:rsidRPr="00E978D9" w:rsidRDefault="00F5258A" w:rsidP="00F5258A">
      <w:pPr>
        <w:rPr>
          <w:rFonts w:ascii="Arial" w:hAnsi="Arial" w:cs="Arial"/>
        </w:rPr>
      </w:pPr>
    </w:p>
    <w:p w:rsidR="00F5258A" w:rsidRPr="00E978D9" w:rsidRDefault="00F5258A" w:rsidP="00F5258A">
      <w:pPr>
        <w:rPr>
          <w:rFonts w:ascii="Arial" w:hAnsi="Arial" w:cs="Arial"/>
        </w:rPr>
      </w:pPr>
      <w:r w:rsidRPr="00E978D9">
        <w:rPr>
          <w:rFonts w:ascii="Arial" w:hAnsi="Arial" w:cs="Arial"/>
        </w:rPr>
        <w:t xml:space="preserve">You must </w:t>
      </w:r>
      <w:r w:rsidRPr="00E978D9">
        <w:rPr>
          <w:rFonts w:ascii="Arial" w:hAnsi="Arial" w:cs="Arial"/>
          <w:b/>
          <w:u w:val="single"/>
        </w:rPr>
        <w:t>answer all questions</w:t>
      </w:r>
      <w:r w:rsidRPr="00E978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the booklet</w:t>
      </w:r>
      <w:r w:rsidRPr="00E978D9">
        <w:rPr>
          <w:rFonts w:ascii="Arial" w:hAnsi="Arial" w:cs="Arial"/>
        </w:rPr>
        <w:t xml:space="preserve"> provided. Please clearly number questions and use the paper at the back of the booklet if you wish to plan your answer. Clearly label your plan.</w:t>
      </w:r>
    </w:p>
    <w:p w:rsidR="00F5258A" w:rsidRDefault="00F5258A" w:rsidP="00F5258A">
      <w:pPr>
        <w:tabs>
          <w:tab w:val="left" w:pos="3480"/>
        </w:tabs>
        <w:rPr>
          <w:rFonts w:ascii="Arial" w:hAnsi="Arial" w:cs="Arial"/>
          <w:b/>
        </w:rPr>
      </w:pPr>
    </w:p>
    <w:p w:rsidR="009A6F69" w:rsidRPr="0005186A" w:rsidRDefault="008968A2" w:rsidP="0005186A">
      <w:pPr>
        <w:jc w:val="center"/>
        <w:rPr>
          <w:b/>
          <w:sz w:val="36"/>
          <w:u w:val="single"/>
        </w:rPr>
      </w:pPr>
      <w:r w:rsidRPr="0005186A">
        <w:rPr>
          <w:b/>
          <w:sz w:val="36"/>
          <w:u w:val="single"/>
        </w:rPr>
        <w:lastRenderedPageBreak/>
        <w:t>Nervous System Extended Response</w:t>
      </w:r>
      <w:bookmarkStart w:id="0" w:name="_GoBack"/>
      <w:bookmarkEnd w:id="0"/>
    </w:p>
    <w:p w:rsidR="008968A2" w:rsidRDefault="008968A2"/>
    <w:p w:rsidR="001B41E4" w:rsidRPr="001B41E4" w:rsidRDefault="008968A2">
      <w:pPr>
        <w:rPr>
          <w:b/>
        </w:rPr>
      </w:pPr>
      <w:r w:rsidRPr="001B41E4">
        <w:rPr>
          <w:b/>
        </w:rPr>
        <w:t xml:space="preserve">Question 1) </w:t>
      </w:r>
    </w:p>
    <w:p w:rsidR="001B41E4" w:rsidRDefault="008968A2">
      <w:r>
        <w:t xml:space="preserve">Discuss how nerve impulse </w:t>
      </w:r>
      <w:r w:rsidR="0005186A">
        <w:t>are generated and</w:t>
      </w:r>
      <w:r>
        <w:t xml:space="preserve"> propagated</w:t>
      </w:r>
      <w:r w:rsidR="00C92895">
        <w:t xml:space="preserve"> in a </w:t>
      </w:r>
      <w:proofErr w:type="spellStart"/>
      <w:r w:rsidR="0005186A">
        <w:t>myelinated</w:t>
      </w:r>
      <w:proofErr w:type="spellEnd"/>
      <w:r w:rsidR="0005186A">
        <w:t xml:space="preserve"> neuron.</w:t>
      </w:r>
      <w:r>
        <w:t xml:space="preserve"> </w:t>
      </w:r>
      <w:r w:rsidR="0005186A">
        <w:tab/>
      </w:r>
      <w:r w:rsidR="0005186A">
        <w:tab/>
      </w:r>
      <w:r w:rsidR="0005186A">
        <w:tab/>
      </w:r>
      <w:r w:rsidR="0005186A">
        <w:tab/>
      </w:r>
      <w:r w:rsidR="0005186A">
        <w:tab/>
      </w:r>
      <w:r w:rsidR="0005186A">
        <w:tab/>
      </w:r>
      <w:r w:rsidR="0005186A">
        <w:tab/>
      </w:r>
      <w:r w:rsidR="0005186A">
        <w:tab/>
      </w:r>
      <w:r w:rsidR="00C92895">
        <w:tab/>
      </w:r>
      <w:r w:rsidR="001B41E4">
        <w:tab/>
      </w:r>
    </w:p>
    <w:p w:rsidR="008968A2" w:rsidRDefault="00C92895" w:rsidP="001B41E4">
      <w:pPr>
        <w:ind w:left="2160" w:firstLine="720"/>
        <w:jc w:val="right"/>
      </w:pPr>
      <w:r>
        <w:t>(13</w:t>
      </w:r>
      <w:r w:rsidR="0005186A">
        <w:t xml:space="preserve"> marks)</w:t>
      </w:r>
    </w:p>
    <w:p w:rsidR="008968A2" w:rsidRDefault="008968A2"/>
    <w:p w:rsidR="006540D6" w:rsidRDefault="006540D6"/>
    <w:p w:rsidR="001B41E4" w:rsidRPr="001B41E4" w:rsidRDefault="008968A2" w:rsidP="00281886">
      <w:pPr>
        <w:rPr>
          <w:b/>
        </w:rPr>
      </w:pPr>
      <w:r w:rsidRPr="001B41E4">
        <w:rPr>
          <w:b/>
        </w:rPr>
        <w:t xml:space="preserve">Question 2) </w:t>
      </w:r>
    </w:p>
    <w:p w:rsidR="008968A2" w:rsidRDefault="008968A2" w:rsidP="00281886">
      <w:r>
        <w:t>Human skeletal muscle is activated by a complex relationship between nervous stimuli and the process inside the muscle fibre.</w:t>
      </w:r>
    </w:p>
    <w:p w:rsidR="008968A2" w:rsidRDefault="008968A2" w:rsidP="008968A2">
      <w:pPr>
        <w:pStyle w:val="ListParagraph"/>
      </w:pPr>
    </w:p>
    <w:p w:rsidR="008968A2" w:rsidRDefault="00281886" w:rsidP="00C92895">
      <w:r>
        <w:t>Draw an annotated, labelled diagram which shows</w:t>
      </w:r>
      <w:r w:rsidR="008968A2">
        <w:t xml:space="preserve"> the pathway taken by a nerve impulse in a spinal reflex arc and explain three (3) ways in which is it considered to be a protective mechanism.</w:t>
      </w:r>
    </w:p>
    <w:p w:rsidR="006540D6" w:rsidRDefault="00C92895" w:rsidP="001B41E4">
      <w:pPr>
        <w:pStyle w:val="ListParagraph"/>
        <w:ind w:left="7200"/>
        <w:jc w:val="right"/>
      </w:pPr>
      <w:r>
        <w:t>(12</w:t>
      </w:r>
      <w:r w:rsidR="006540D6">
        <w:t xml:space="preserve"> marks)</w:t>
      </w:r>
    </w:p>
    <w:p w:rsidR="00281886" w:rsidRDefault="00281886" w:rsidP="00281886"/>
    <w:tbl>
      <w:tblPr>
        <w:tblStyle w:val="TableGrid"/>
        <w:tblW w:w="9782" w:type="dxa"/>
        <w:tblInd w:w="-7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rPr>
          <w:trHeight w:val="289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  <w:tr w:rsidR="001B41E4" w:rsidRPr="00B0086D" w:rsidTr="001B41E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1B41E4" w:rsidRPr="00B0086D" w:rsidRDefault="001B41E4" w:rsidP="008C2F08">
            <w:pPr>
              <w:rPr>
                <w:sz w:val="40"/>
              </w:rPr>
            </w:pPr>
          </w:p>
        </w:tc>
      </w:tr>
    </w:tbl>
    <w:p w:rsidR="006540D6" w:rsidRPr="001B41E4" w:rsidRDefault="001B41E4" w:rsidP="001B41E4">
      <w:pPr>
        <w:tabs>
          <w:tab w:val="left" w:pos="1500"/>
        </w:tabs>
      </w:pPr>
      <w:r>
        <w:tab/>
      </w:r>
    </w:p>
    <w:sectPr w:rsidR="006540D6" w:rsidRPr="001B41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091"/>
    <w:multiLevelType w:val="hybridMultilevel"/>
    <w:tmpl w:val="D9AC4D34"/>
    <w:lvl w:ilvl="0" w:tplc="A10859EA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61E28"/>
    <w:multiLevelType w:val="hybridMultilevel"/>
    <w:tmpl w:val="61F8D8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A2"/>
    <w:rsid w:val="0005186A"/>
    <w:rsid w:val="001B41E4"/>
    <w:rsid w:val="001D76F9"/>
    <w:rsid w:val="00281886"/>
    <w:rsid w:val="003B562F"/>
    <w:rsid w:val="003D4F7C"/>
    <w:rsid w:val="006540D6"/>
    <w:rsid w:val="006B47CB"/>
    <w:rsid w:val="006F6AAA"/>
    <w:rsid w:val="00730D5B"/>
    <w:rsid w:val="008968A2"/>
    <w:rsid w:val="00961206"/>
    <w:rsid w:val="009A6F69"/>
    <w:rsid w:val="00B4650C"/>
    <w:rsid w:val="00B9246C"/>
    <w:rsid w:val="00C92895"/>
    <w:rsid w:val="00D85118"/>
    <w:rsid w:val="00F5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A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465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5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2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A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465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5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2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6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13B15F33</Template>
  <TotalTime>1</TotalTime>
  <Pages>8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2</cp:revision>
  <cp:lastPrinted>2017-02-21T05:00:00Z</cp:lastPrinted>
  <dcterms:created xsi:type="dcterms:W3CDTF">2017-03-03T02:10:00Z</dcterms:created>
  <dcterms:modified xsi:type="dcterms:W3CDTF">2017-03-03T02:10:00Z</dcterms:modified>
</cp:coreProperties>
</file>