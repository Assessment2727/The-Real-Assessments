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A69" w:rsidRDefault="005308B1" w:rsidP="00EF33F5">
      <w:pPr>
        <w:ind w:left="72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EXTENDED RESPONSE 3</w:t>
      </w:r>
      <w:r w:rsidR="007F42EE">
        <w:rPr>
          <w:b/>
          <w:sz w:val="24"/>
          <w:szCs w:val="24"/>
        </w:rPr>
        <w:t xml:space="preserve"> MUTATIONS AND GENE POOLS (Cystic Fibrosis)</w:t>
      </w:r>
    </w:p>
    <w:p w:rsidR="007F42EE" w:rsidRDefault="0039370C" w:rsidP="0039370C">
      <w:pPr>
        <w:ind w:left="216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bookmarkStart w:id="0" w:name="_GoBack"/>
      <w:bookmarkEnd w:id="0"/>
      <w:r w:rsidR="007F42EE">
        <w:rPr>
          <w:b/>
          <w:sz w:val="24"/>
          <w:szCs w:val="24"/>
        </w:rPr>
        <w:t xml:space="preserve">IN CLASS EXTENDED ANSWER </w:t>
      </w:r>
      <w:r w:rsidR="007F42EE">
        <w:rPr>
          <w:b/>
          <w:sz w:val="24"/>
          <w:szCs w:val="24"/>
        </w:rPr>
        <w:tab/>
      </w:r>
      <w:r w:rsidR="007F42EE">
        <w:rPr>
          <w:b/>
          <w:sz w:val="24"/>
          <w:szCs w:val="24"/>
        </w:rPr>
        <w:tab/>
      </w:r>
      <w:r w:rsidR="007F42EE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</w:t>
      </w:r>
      <w:r w:rsidR="007F42EE">
        <w:rPr>
          <w:b/>
          <w:sz w:val="24"/>
          <w:szCs w:val="24"/>
        </w:rPr>
        <w:t>TOTAL 20M</w:t>
      </w:r>
    </w:p>
    <w:p w:rsidR="007F42EE" w:rsidRDefault="007F42EE" w:rsidP="007F42EE">
      <w:pPr>
        <w:rPr>
          <w:sz w:val="24"/>
          <w:szCs w:val="24"/>
        </w:rPr>
      </w:pPr>
    </w:p>
    <w:p w:rsidR="007F42EE" w:rsidRPr="007F42EE" w:rsidRDefault="007F42EE" w:rsidP="007F42E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What is Cystic Fibrosis (CF) and what are the symptoms?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F33F5">
        <w:rPr>
          <w:sz w:val="24"/>
          <w:szCs w:val="24"/>
        </w:rPr>
        <w:tab/>
      </w:r>
      <w:r w:rsidR="00EF33F5">
        <w:rPr>
          <w:sz w:val="24"/>
          <w:szCs w:val="24"/>
        </w:rPr>
        <w:tab/>
      </w:r>
      <w:r>
        <w:rPr>
          <w:sz w:val="24"/>
          <w:szCs w:val="24"/>
        </w:rPr>
        <w:t>2m</w:t>
      </w:r>
    </w:p>
    <w:p w:rsidR="007F42EE" w:rsidRPr="007F42EE" w:rsidRDefault="007F42EE" w:rsidP="007F42EE">
      <w:pPr>
        <w:pStyle w:val="ListParagraph"/>
        <w:rPr>
          <w:b/>
          <w:sz w:val="24"/>
          <w:szCs w:val="24"/>
        </w:rPr>
      </w:pPr>
    </w:p>
    <w:p w:rsidR="007F42EE" w:rsidRPr="007F42EE" w:rsidRDefault="007F42EE" w:rsidP="007F42E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Where is the gene for CF found?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F33F5">
        <w:rPr>
          <w:sz w:val="24"/>
          <w:szCs w:val="24"/>
        </w:rPr>
        <w:tab/>
      </w:r>
      <w:r w:rsidR="00EF33F5">
        <w:rPr>
          <w:sz w:val="24"/>
          <w:szCs w:val="24"/>
        </w:rPr>
        <w:tab/>
      </w:r>
      <w:r>
        <w:rPr>
          <w:sz w:val="24"/>
          <w:szCs w:val="24"/>
        </w:rPr>
        <w:t>1m</w:t>
      </w:r>
    </w:p>
    <w:p w:rsidR="007F42EE" w:rsidRPr="007F42EE" w:rsidRDefault="007F42EE" w:rsidP="007F42EE">
      <w:pPr>
        <w:pStyle w:val="ListParagraph"/>
        <w:rPr>
          <w:b/>
          <w:sz w:val="24"/>
          <w:szCs w:val="24"/>
        </w:rPr>
      </w:pPr>
    </w:p>
    <w:p w:rsidR="007F42EE" w:rsidRPr="007F42EE" w:rsidRDefault="00EF33F5" w:rsidP="007F42E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Is CF</w:t>
      </w:r>
      <w:r w:rsidR="007F42EE">
        <w:rPr>
          <w:sz w:val="24"/>
          <w:szCs w:val="24"/>
        </w:rPr>
        <w:t xml:space="preserve"> Autosomal dominant/recessive and state the phenotypes </w:t>
      </w:r>
      <w:r>
        <w:rPr>
          <w:sz w:val="24"/>
          <w:szCs w:val="24"/>
        </w:rPr>
        <w:t>for: -</w:t>
      </w:r>
    </w:p>
    <w:p w:rsidR="007F42EE" w:rsidRPr="007F42EE" w:rsidRDefault="007F42EE" w:rsidP="007F42EE">
      <w:pPr>
        <w:pStyle w:val="ListParagraph"/>
        <w:rPr>
          <w:b/>
          <w:sz w:val="24"/>
          <w:szCs w:val="24"/>
        </w:rPr>
      </w:pPr>
    </w:p>
    <w:p w:rsidR="007F42EE" w:rsidRDefault="007F42EE" w:rsidP="007F42E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Homozygous dominant</w:t>
      </w:r>
    </w:p>
    <w:p w:rsidR="007F42EE" w:rsidRDefault="007F42EE" w:rsidP="007F42E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Heterozygous</w:t>
      </w:r>
    </w:p>
    <w:p w:rsidR="00EF33F5" w:rsidRDefault="007F42EE" w:rsidP="007F42E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Homozygous recessive</w:t>
      </w:r>
      <w:r w:rsidRPr="007F42EE">
        <w:rPr>
          <w:b/>
          <w:sz w:val="24"/>
          <w:szCs w:val="24"/>
        </w:rPr>
        <w:tab/>
      </w:r>
    </w:p>
    <w:p w:rsidR="007F42EE" w:rsidRPr="007F42EE" w:rsidRDefault="007F42EE" w:rsidP="00EF33F5">
      <w:pPr>
        <w:pStyle w:val="ListParagraph"/>
        <w:ind w:left="1800"/>
        <w:rPr>
          <w:b/>
          <w:sz w:val="24"/>
          <w:szCs w:val="24"/>
        </w:rPr>
      </w:pPr>
      <w:r w:rsidRPr="007F42EE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EF33F5">
        <w:rPr>
          <w:b/>
          <w:sz w:val="24"/>
          <w:szCs w:val="24"/>
        </w:rPr>
        <w:tab/>
      </w:r>
      <w:r w:rsidR="00EF33F5">
        <w:rPr>
          <w:b/>
          <w:sz w:val="24"/>
          <w:szCs w:val="24"/>
        </w:rPr>
        <w:tab/>
      </w:r>
      <w:r w:rsidR="00EF33F5">
        <w:rPr>
          <w:b/>
          <w:sz w:val="24"/>
          <w:szCs w:val="24"/>
        </w:rPr>
        <w:tab/>
      </w:r>
      <w:r w:rsidR="00EF33F5">
        <w:rPr>
          <w:b/>
          <w:sz w:val="24"/>
          <w:szCs w:val="24"/>
        </w:rPr>
        <w:tab/>
      </w:r>
      <w:r w:rsidR="00EF33F5">
        <w:rPr>
          <w:b/>
          <w:sz w:val="24"/>
          <w:szCs w:val="24"/>
        </w:rPr>
        <w:tab/>
      </w:r>
      <w:r w:rsidR="00EF33F5">
        <w:rPr>
          <w:b/>
          <w:sz w:val="24"/>
          <w:szCs w:val="24"/>
        </w:rPr>
        <w:tab/>
      </w:r>
      <w:r w:rsidRPr="007F42EE">
        <w:rPr>
          <w:sz w:val="24"/>
          <w:szCs w:val="24"/>
        </w:rPr>
        <w:t>4m</w:t>
      </w:r>
    </w:p>
    <w:p w:rsidR="007F42EE" w:rsidRPr="007F42EE" w:rsidRDefault="007F42EE" w:rsidP="007F42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F42EE">
        <w:rPr>
          <w:sz w:val="24"/>
          <w:szCs w:val="24"/>
        </w:rPr>
        <w:t>The incidence of CF in Europe is abnormally high in comparison with other parts of the world.</w:t>
      </w:r>
    </w:p>
    <w:p w:rsidR="007F42EE" w:rsidRDefault="007F42EE" w:rsidP="007F42E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Describe the difference between Mutation, Migration, Natural Selection and Genetic Drift as mechanisms that might explain for this increase</w:t>
      </w:r>
      <w:r w:rsidR="00EF33F5">
        <w:rPr>
          <w:sz w:val="24"/>
          <w:szCs w:val="24"/>
        </w:rPr>
        <w:t>.</w:t>
      </w:r>
      <w:r w:rsidR="00EF33F5">
        <w:rPr>
          <w:sz w:val="24"/>
          <w:szCs w:val="24"/>
        </w:rPr>
        <w:tab/>
      </w:r>
      <w:r w:rsidR="00EF33F5">
        <w:rPr>
          <w:sz w:val="24"/>
          <w:szCs w:val="24"/>
        </w:rPr>
        <w:tab/>
      </w:r>
      <w:r w:rsidR="00EF33F5">
        <w:rPr>
          <w:sz w:val="24"/>
          <w:szCs w:val="24"/>
        </w:rPr>
        <w:tab/>
      </w:r>
      <w:r w:rsidR="00EF33F5">
        <w:rPr>
          <w:sz w:val="24"/>
          <w:szCs w:val="24"/>
        </w:rPr>
        <w:tab/>
      </w:r>
      <w:r w:rsidR="00EF33F5">
        <w:rPr>
          <w:sz w:val="24"/>
          <w:szCs w:val="24"/>
        </w:rPr>
        <w:tab/>
      </w:r>
      <w:r w:rsidR="00EF33F5">
        <w:rPr>
          <w:sz w:val="24"/>
          <w:szCs w:val="24"/>
        </w:rPr>
        <w:tab/>
      </w:r>
      <w:r w:rsidR="00EF33F5">
        <w:rPr>
          <w:sz w:val="24"/>
          <w:szCs w:val="24"/>
        </w:rPr>
        <w:tab/>
        <w:t>8m</w:t>
      </w:r>
    </w:p>
    <w:p w:rsidR="00EF33F5" w:rsidRDefault="00EF33F5" w:rsidP="00EF33F5">
      <w:pPr>
        <w:rPr>
          <w:sz w:val="24"/>
          <w:szCs w:val="24"/>
        </w:rPr>
      </w:pPr>
    </w:p>
    <w:p w:rsidR="00EF33F5" w:rsidRDefault="00EF33F5" w:rsidP="00EF33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of the above is most favoured and why?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F33F5">
        <w:rPr>
          <w:sz w:val="24"/>
          <w:szCs w:val="24"/>
        </w:rPr>
        <w:t>2m</w:t>
      </w:r>
    </w:p>
    <w:p w:rsidR="00EF33F5" w:rsidRPr="00EF33F5" w:rsidRDefault="00EF33F5" w:rsidP="00EF33F5">
      <w:pPr>
        <w:pStyle w:val="ListParagraph"/>
        <w:rPr>
          <w:sz w:val="24"/>
          <w:szCs w:val="24"/>
        </w:rPr>
      </w:pPr>
    </w:p>
    <w:p w:rsidR="00EF33F5" w:rsidRDefault="00EF33F5" w:rsidP="00EF33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Does the Heterozygous form have any survival advantage and if so what is the advantage?</w:t>
      </w:r>
      <w:r>
        <w:rPr>
          <w:sz w:val="24"/>
          <w:szCs w:val="24"/>
        </w:rPr>
        <w:tab/>
        <w:t>2m</w:t>
      </w:r>
    </w:p>
    <w:p w:rsidR="00EF33F5" w:rsidRPr="00EF33F5" w:rsidRDefault="00EF33F5" w:rsidP="00EF33F5">
      <w:pPr>
        <w:pStyle w:val="ListParagraph"/>
        <w:rPr>
          <w:sz w:val="24"/>
          <w:szCs w:val="24"/>
        </w:rPr>
      </w:pPr>
    </w:p>
    <w:p w:rsidR="00EF33F5" w:rsidRDefault="00EF33F5" w:rsidP="00EF33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are the treatments for this disease?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1/2m</w:t>
      </w:r>
    </w:p>
    <w:p w:rsidR="00EF33F5" w:rsidRPr="00EF33F5" w:rsidRDefault="00EF33F5" w:rsidP="00EF33F5">
      <w:pPr>
        <w:pStyle w:val="ListParagraph"/>
        <w:rPr>
          <w:sz w:val="24"/>
          <w:szCs w:val="24"/>
        </w:rPr>
      </w:pPr>
    </w:p>
    <w:p w:rsidR="00EF33F5" w:rsidRDefault="00EF33F5" w:rsidP="00EF33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cures are there for this disease?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1/2m</w:t>
      </w:r>
    </w:p>
    <w:p w:rsidR="00EF33F5" w:rsidRPr="00EF33F5" w:rsidRDefault="00EF33F5" w:rsidP="00EF33F5">
      <w:pPr>
        <w:pStyle w:val="ListParagraph"/>
        <w:rPr>
          <w:sz w:val="24"/>
          <w:szCs w:val="24"/>
        </w:rPr>
      </w:pPr>
    </w:p>
    <w:p w:rsidR="00EF33F5" w:rsidRDefault="00EF33F5" w:rsidP="00EF33F5">
      <w:pPr>
        <w:pStyle w:val="ListParagraph"/>
        <w:ind w:left="7200"/>
        <w:rPr>
          <w:sz w:val="24"/>
          <w:szCs w:val="24"/>
        </w:rPr>
      </w:pPr>
      <w:r>
        <w:rPr>
          <w:sz w:val="24"/>
          <w:szCs w:val="24"/>
        </w:rPr>
        <w:t>Total 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20m</w:t>
      </w:r>
    </w:p>
    <w:p w:rsidR="00EF33F5" w:rsidRDefault="00EF33F5" w:rsidP="00EF33F5">
      <w:pPr>
        <w:pStyle w:val="ListParagraph"/>
        <w:ind w:left="7200"/>
        <w:rPr>
          <w:sz w:val="24"/>
          <w:szCs w:val="24"/>
        </w:rPr>
      </w:pPr>
    </w:p>
    <w:p w:rsidR="00EF33F5" w:rsidRDefault="00EF33F5" w:rsidP="00EF33F5">
      <w:pPr>
        <w:pStyle w:val="ListParagraph"/>
        <w:ind w:left="7200"/>
        <w:rPr>
          <w:sz w:val="24"/>
          <w:szCs w:val="24"/>
        </w:rPr>
      </w:pPr>
      <w:r>
        <w:rPr>
          <w:sz w:val="24"/>
          <w:szCs w:val="24"/>
        </w:rPr>
        <w:t>Research component A         20m</w:t>
      </w:r>
    </w:p>
    <w:p w:rsidR="00EF33F5" w:rsidRDefault="00EF33F5" w:rsidP="00EF33F5">
      <w:pPr>
        <w:pStyle w:val="ListParagraph"/>
        <w:ind w:left="7200"/>
        <w:rPr>
          <w:sz w:val="24"/>
          <w:szCs w:val="24"/>
        </w:rPr>
      </w:pPr>
    </w:p>
    <w:p w:rsidR="00EF33F5" w:rsidRDefault="00EF33F5" w:rsidP="00EF33F5">
      <w:pPr>
        <w:pStyle w:val="ListParagraph"/>
        <w:ind w:left="7200"/>
        <w:rPr>
          <w:sz w:val="24"/>
          <w:szCs w:val="24"/>
        </w:rPr>
      </w:pPr>
      <w:r>
        <w:rPr>
          <w:sz w:val="24"/>
          <w:szCs w:val="24"/>
        </w:rPr>
        <w:t>Grand Total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40m</w:t>
      </w:r>
    </w:p>
    <w:p w:rsidR="00EF33F5" w:rsidRPr="00EF33F5" w:rsidRDefault="00EF33F5" w:rsidP="00EF33F5">
      <w:pPr>
        <w:pStyle w:val="ListParagraph"/>
        <w:rPr>
          <w:sz w:val="24"/>
          <w:szCs w:val="24"/>
        </w:rPr>
      </w:pPr>
    </w:p>
    <w:p w:rsidR="00EF33F5" w:rsidRPr="00EF33F5" w:rsidRDefault="00EF33F5" w:rsidP="00EF33F5">
      <w:pPr>
        <w:rPr>
          <w:sz w:val="24"/>
          <w:szCs w:val="24"/>
        </w:rPr>
      </w:pPr>
    </w:p>
    <w:p w:rsidR="00EF33F5" w:rsidRDefault="00EF33F5" w:rsidP="00EF33F5">
      <w:pPr>
        <w:rPr>
          <w:sz w:val="24"/>
          <w:szCs w:val="24"/>
        </w:rPr>
      </w:pPr>
    </w:p>
    <w:p w:rsidR="00EF33F5" w:rsidRPr="00EF33F5" w:rsidRDefault="00EF33F5" w:rsidP="00EF33F5">
      <w:pPr>
        <w:rPr>
          <w:sz w:val="24"/>
          <w:szCs w:val="24"/>
        </w:rPr>
      </w:pPr>
    </w:p>
    <w:p w:rsidR="00EF33F5" w:rsidRPr="00EF33F5" w:rsidRDefault="00EF33F5" w:rsidP="00EF33F5">
      <w:pPr>
        <w:rPr>
          <w:sz w:val="24"/>
          <w:szCs w:val="24"/>
        </w:rPr>
      </w:pPr>
    </w:p>
    <w:sectPr w:rsidR="00EF33F5" w:rsidRPr="00EF33F5" w:rsidSect="007F42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521957"/>
    <w:multiLevelType w:val="hybridMultilevel"/>
    <w:tmpl w:val="E0D86B0A"/>
    <w:lvl w:ilvl="0" w:tplc="C9100A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680800"/>
    <w:multiLevelType w:val="hybridMultilevel"/>
    <w:tmpl w:val="3918D1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786B05"/>
    <w:multiLevelType w:val="hybridMultilevel"/>
    <w:tmpl w:val="A00EDCC6"/>
    <w:lvl w:ilvl="0" w:tplc="56DE0556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2EE"/>
    <w:rsid w:val="002B7A69"/>
    <w:rsid w:val="0039370C"/>
    <w:rsid w:val="004D6856"/>
    <w:rsid w:val="005308B1"/>
    <w:rsid w:val="007F42EE"/>
    <w:rsid w:val="00EF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7F698"/>
  <w15:chartTrackingRefBased/>
  <w15:docId w15:val="{E427C0CB-7A8F-4294-8C0C-49F26BFE2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3BCEDAC7</Template>
  <TotalTime>1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Lipiec</dc:creator>
  <cp:keywords/>
  <dc:description/>
  <cp:lastModifiedBy>LIPIEC Henry [Governor Stirling Snr High Sch]</cp:lastModifiedBy>
  <cp:revision>2</cp:revision>
  <dcterms:created xsi:type="dcterms:W3CDTF">2019-06-25T06:26:00Z</dcterms:created>
  <dcterms:modified xsi:type="dcterms:W3CDTF">2019-06-25T06:26:00Z</dcterms:modified>
</cp:coreProperties>
</file>