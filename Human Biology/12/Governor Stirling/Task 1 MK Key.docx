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2AE9E" w14:textId="77777777" w:rsidR="00D41A4D" w:rsidRDefault="00D41A4D" w:rsidP="00D41A4D">
      <w:pPr>
        <w:rPr>
          <w:rFonts w:ascii="Cambria" w:hAnsi="Cambria"/>
        </w:rPr>
      </w:pPr>
      <w:bookmarkStart w:id="0" w:name="_GoBack"/>
      <w:bookmarkEnd w:id="0"/>
      <w:r w:rsidRPr="00B37E7E">
        <w:rPr>
          <w:rFonts w:ascii="Century Gothic" w:hAnsi="Century Gothic" w:cstheme="minorHAnsi"/>
          <w:b/>
          <w:noProof/>
          <w:sz w:val="24"/>
          <w:lang w:eastAsia="en-AU"/>
        </w:rPr>
        <w:drawing>
          <wp:anchor distT="0" distB="0" distL="114300" distR="114300" simplePos="0" relativeHeight="251659264" behindDoc="1" locked="0" layoutInCell="1" allowOverlap="1" wp14:anchorId="3F0113FA" wp14:editId="276844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8175" cy="793750"/>
            <wp:effectExtent l="0" t="0" r="9525" b="6350"/>
            <wp:wrapTight wrapText="bothSides">
              <wp:wrapPolygon edited="0">
                <wp:start x="0" y="0"/>
                <wp:lineTo x="0" y="21254"/>
                <wp:lineTo x="21278" y="21254"/>
                <wp:lineTo x="212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</w:rPr>
        <w:t>Name: ___________________________________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Teacher: ______________________________</w:t>
      </w:r>
    </w:p>
    <w:p w14:paraId="6B31DF67" w14:textId="77777777" w:rsidR="00D41A4D" w:rsidRDefault="00D41A4D" w:rsidP="00D41A4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Year 12 ATAR Human Biology Assessment Task 1</w:t>
      </w:r>
    </w:p>
    <w:p w14:paraId="735463EE" w14:textId="1E14A2E4" w:rsidR="00D41A4D" w:rsidRDefault="00D41A4D" w:rsidP="00D41A4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Endocrine System Dysfunction Marking Key </w:t>
      </w:r>
    </w:p>
    <w:p w14:paraId="66677F94" w14:textId="3FE3E334" w:rsidR="00D41A4D" w:rsidRPr="00D41A4D" w:rsidRDefault="00D41A4D" w:rsidP="00D41A4D">
      <w:pPr>
        <w:rPr>
          <w:rFonts w:ascii="Cambria" w:hAnsi="Cambria"/>
          <w:b/>
        </w:rPr>
      </w:pPr>
      <w:r w:rsidRPr="00D41A4D">
        <w:rPr>
          <w:rFonts w:ascii="Cambria" w:hAnsi="Cambria"/>
          <w:b/>
        </w:rPr>
        <w:t>Extended Response</w:t>
      </w:r>
      <w:r>
        <w:rPr>
          <w:rFonts w:ascii="Cambria" w:hAnsi="Cambria"/>
          <w:b/>
        </w:rPr>
        <w:t>:</w:t>
      </w:r>
    </w:p>
    <w:p w14:paraId="18B9C798" w14:textId="0037593F" w:rsidR="00D41A4D" w:rsidRDefault="00D41A4D" w:rsidP="00D41A4D">
      <w:pPr>
        <w:rPr>
          <w:rFonts w:ascii="Cambria" w:hAnsi="Cambria"/>
        </w:rPr>
      </w:pPr>
      <w:r>
        <w:rPr>
          <w:rFonts w:ascii="Cambria" w:hAnsi="Cambria"/>
        </w:rPr>
        <w:t xml:space="preserve">Part A – 1 mark per whole question </w:t>
      </w:r>
    </w:p>
    <w:p w14:paraId="681A4F28" w14:textId="24902A6B" w:rsidR="00D41A4D" w:rsidRDefault="00D41A4D" w:rsidP="00D41A4D">
      <w:pPr>
        <w:rPr>
          <w:rFonts w:ascii="Cambria" w:hAnsi="Cambria"/>
        </w:rPr>
      </w:pPr>
      <w:r>
        <w:rPr>
          <w:rFonts w:ascii="Cambria" w:hAnsi="Cambria"/>
        </w:rPr>
        <w:t xml:space="preserve">Part B – 2 marks for whole question </w:t>
      </w:r>
    </w:p>
    <w:p w14:paraId="432F1973" w14:textId="34123044" w:rsidR="00D41A4D" w:rsidRDefault="00D41A4D" w:rsidP="00D41A4D">
      <w:pPr>
        <w:rPr>
          <w:rFonts w:ascii="Cambria" w:hAnsi="Cambria"/>
        </w:rPr>
      </w:pPr>
      <w:r>
        <w:rPr>
          <w:rFonts w:ascii="Cambria" w:hAnsi="Cambria"/>
        </w:rPr>
        <w:t xml:space="preserve">References – 1 mark for Harvard referencing, ½ mark for list </w:t>
      </w:r>
    </w:p>
    <w:p w14:paraId="38D26796" w14:textId="72F69D98" w:rsidR="00D41A4D" w:rsidRPr="00D41A4D" w:rsidRDefault="00D41A4D" w:rsidP="00D41A4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Validation Test: </w:t>
      </w:r>
    </w:p>
    <w:p w14:paraId="7DD7F64E" w14:textId="77777777" w:rsidR="00D41A4D" w:rsidRDefault="00D41A4D" w:rsidP="00D41A4D">
      <w:pPr>
        <w:tabs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1. Describe one condition treated with hormone replacement therapy and name the hormone used in its treatment. </w:t>
      </w:r>
      <w:r>
        <w:rPr>
          <w:rFonts w:ascii="Cambria" w:hAnsi="Cambria"/>
        </w:rPr>
        <w:tab/>
        <w:t xml:space="preserve">[2] </w:t>
      </w:r>
    </w:p>
    <w:p w14:paraId="6832B9C9" w14:textId="61BE4E6C" w:rsidR="00D41A4D" w:rsidRDefault="00D41A4D" w:rsidP="00D41A4D">
      <w:pPr>
        <w:pStyle w:val="ListParagraph"/>
        <w:tabs>
          <w:tab w:val="left" w:pos="2835"/>
          <w:tab w:val="left" w:pos="9923"/>
        </w:tabs>
        <w:ind w:left="0"/>
        <w:rPr>
          <w:rFonts w:ascii="Cambria" w:hAnsi="Cambria"/>
          <w:i/>
        </w:rPr>
      </w:pPr>
      <w:r>
        <w:rPr>
          <w:rFonts w:ascii="Cambria" w:hAnsi="Cambria"/>
          <w:i/>
        </w:rPr>
        <w:t>Any of:</w:t>
      </w:r>
      <w:r>
        <w:rPr>
          <w:rFonts w:ascii="Cambria" w:hAnsi="Cambria"/>
          <w:i/>
        </w:rPr>
        <w:tab/>
      </w:r>
      <w:r w:rsidRPr="00D41A4D">
        <w:rPr>
          <w:rFonts w:ascii="Cambria" w:hAnsi="Cambria"/>
          <w:i/>
        </w:rPr>
        <w:t xml:space="preserve">Must have description for 1 mark </w:t>
      </w:r>
    </w:p>
    <w:p w14:paraId="4229AEFC" w14:textId="77777777" w:rsidR="00D41A4D" w:rsidRDefault="00D41A4D" w:rsidP="00D41A4D">
      <w:pPr>
        <w:pStyle w:val="ListParagraph"/>
        <w:numPr>
          <w:ilvl w:val="0"/>
          <w:numId w:val="1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 xml:space="preserve">Type 1 diabetes – insulin </w:t>
      </w:r>
    </w:p>
    <w:p w14:paraId="77C15710" w14:textId="77777777" w:rsidR="00D41A4D" w:rsidRDefault="00D41A4D" w:rsidP="00D41A4D">
      <w:pPr>
        <w:pStyle w:val="ListParagraph"/>
        <w:numPr>
          <w:ilvl w:val="0"/>
          <w:numId w:val="1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 xml:space="preserve">Hypothyroidism – thyroxine </w:t>
      </w:r>
    </w:p>
    <w:p w14:paraId="0AF217F7" w14:textId="77777777" w:rsidR="00D41A4D" w:rsidRDefault="00D41A4D" w:rsidP="00D41A4D">
      <w:pPr>
        <w:pStyle w:val="ListParagraph"/>
        <w:numPr>
          <w:ilvl w:val="0"/>
          <w:numId w:val="1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 xml:space="preserve">Dwarfism – growth hormone </w:t>
      </w:r>
    </w:p>
    <w:p w14:paraId="085ABFDB" w14:textId="77777777" w:rsidR="00D41A4D" w:rsidRDefault="00D41A4D" w:rsidP="00D41A4D">
      <w:pPr>
        <w:pStyle w:val="ListParagraph"/>
        <w:numPr>
          <w:ilvl w:val="0"/>
          <w:numId w:val="1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 xml:space="preserve">Menopause – oestrogen </w:t>
      </w:r>
    </w:p>
    <w:p w14:paraId="7D04850D" w14:textId="77777777" w:rsidR="00D41A4D" w:rsidRDefault="00D41A4D" w:rsidP="00D41A4D">
      <w:pPr>
        <w:pStyle w:val="ListParagraph"/>
        <w:numPr>
          <w:ilvl w:val="0"/>
          <w:numId w:val="1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 xml:space="preserve">Removal of testes (testicular cancer) – testosterone </w:t>
      </w:r>
    </w:p>
    <w:p w14:paraId="2455BE73" w14:textId="77777777" w:rsidR="00D41A4D" w:rsidRPr="00D41A4D" w:rsidRDefault="00D41A4D" w:rsidP="00D41A4D">
      <w:pPr>
        <w:tabs>
          <w:tab w:val="left" w:pos="9923"/>
        </w:tabs>
        <w:rPr>
          <w:rFonts w:ascii="Cambria" w:hAnsi="Cambria"/>
          <w:i/>
        </w:rPr>
      </w:pPr>
    </w:p>
    <w:p w14:paraId="567AF132" w14:textId="77777777" w:rsidR="00D41A4D" w:rsidRDefault="00D41A4D" w:rsidP="00D41A4D">
      <w:pPr>
        <w:tabs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2. Describe one source of natural hormones and give an example of a hormone produced in this way. </w:t>
      </w:r>
      <w:r>
        <w:rPr>
          <w:rFonts w:ascii="Cambria" w:hAnsi="Cambria"/>
        </w:rPr>
        <w:tab/>
        <w:t>[2]</w:t>
      </w:r>
    </w:p>
    <w:p w14:paraId="059B1417" w14:textId="39819EC7" w:rsidR="00D41A4D" w:rsidRDefault="00D41A4D" w:rsidP="00D41A4D">
      <w:pPr>
        <w:tabs>
          <w:tab w:val="left" w:pos="9923"/>
        </w:tabs>
        <w:rPr>
          <w:rFonts w:ascii="Cambria" w:hAnsi="Cambria"/>
        </w:rPr>
      </w:pPr>
      <w:r>
        <w:rPr>
          <w:rFonts w:ascii="Cambria" w:hAnsi="Cambria"/>
          <w:i/>
        </w:rPr>
        <w:t xml:space="preserve">Any of: </w:t>
      </w:r>
      <w:r>
        <w:rPr>
          <w:rFonts w:ascii="Cambria" w:hAnsi="Cambria"/>
        </w:rPr>
        <w:t xml:space="preserve"> </w:t>
      </w:r>
    </w:p>
    <w:p w14:paraId="41216505" w14:textId="77777777" w:rsidR="00D41A4D" w:rsidRDefault="00D41A4D" w:rsidP="00D41A4D">
      <w:pPr>
        <w:pStyle w:val="ListParagraph"/>
        <w:numPr>
          <w:ilvl w:val="0"/>
          <w:numId w:val="2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 xml:space="preserve">Animal organ (pituitary/pancreas) – growth hormone/insulin </w:t>
      </w:r>
    </w:p>
    <w:p w14:paraId="231F3EA6" w14:textId="392D3C92" w:rsidR="00D41A4D" w:rsidRDefault="00D41A4D" w:rsidP="00D41A4D">
      <w:pPr>
        <w:pStyle w:val="ListParagraph"/>
        <w:numPr>
          <w:ilvl w:val="0"/>
          <w:numId w:val="2"/>
        </w:num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>Human organ (pituitary/pancreas) – growth hormone/insulin</w:t>
      </w:r>
    </w:p>
    <w:p w14:paraId="17797905" w14:textId="338C7893" w:rsidR="00D41A4D" w:rsidRPr="00D41A4D" w:rsidRDefault="00D41A4D" w:rsidP="00D41A4D">
      <w:pPr>
        <w:pStyle w:val="ListParagraph"/>
        <w:numPr>
          <w:ilvl w:val="0"/>
          <w:numId w:val="2"/>
        </w:numPr>
        <w:tabs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Plants – steroid analogues/oestrogen analogues </w:t>
      </w:r>
    </w:p>
    <w:p w14:paraId="7B1BC9CF" w14:textId="77777777" w:rsidR="00D41A4D" w:rsidRDefault="00D41A4D" w:rsidP="00D41A4D">
      <w:pPr>
        <w:tabs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3. Describe one problem associated with the production or use of natural hormones. </w:t>
      </w:r>
      <w:r>
        <w:rPr>
          <w:rFonts w:ascii="Cambria" w:hAnsi="Cambria"/>
        </w:rPr>
        <w:tab/>
        <w:t xml:space="preserve">[1] </w:t>
      </w:r>
    </w:p>
    <w:p w14:paraId="4578E705" w14:textId="159CAAA9" w:rsidR="00D41A4D" w:rsidRDefault="00D41A4D" w:rsidP="00D41A4D">
      <w:pPr>
        <w:tabs>
          <w:tab w:val="left" w:pos="9923"/>
        </w:tabs>
        <w:rPr>
          <w:rFonts w:ascii="Cambria" w:hAnsi="Cambria"/>
          <w:i/>
        </w:rPr>
      </w:pPr>
      <w:r w:rsidRPr="00D41A4D">
        <w:rPr>
          <w:rFonts w:ascii="Cambria" w:hAnsi="Cambria"/>
          <w:i/>
        </w:rPr>
        <w:t>Any of:</w:t>
      </w:r>
    </w:p>
    <w:p w14:paraId="364BCFC4" w14:textId="24CE96BA" w:rsidR="00D41A4D" w:rsidRDefault="00D41A4D" w:rsidP="00D41A4D">
      <w:pPr>
        <w:pStyle w:val="ListParagraph"/>
        <w:numPr>
          <w:ilvl w:val="0"/>
          <w:numId w:val="3"/>
        </w:numPr>
        <w:tabs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Disease is using animal/human organs </w:t>
      </w:r>
    </w:p>
    <w:p w14:paraId="24791C83" w14:textId="32429F85" w:rsidR="00D41A4D" w:rsidRDefault="00D41A4D" w:rsidP="00D41A4D">
      <w:pPr>
        <w:pStyle w:val="ListParagraph"/>
        <w:numPr>
          <w:ilvl w:val="0"/>
          <w:numId w:val="3"/>
        </w:numPr>
        <w:tabs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Difficulty getting enough hormone if using human/animal organs </w:t>
      </w:r>
    </w:p>
    <w:p w14:paraId="40EE9246" w14:textId="74AC0440" w:rsidR="00D41A4D" w:rsidRPr="00D41A4D" w:rsidRDefault="00D41A4D" w:rsidP="00D41A4D">
      <w:pPr>
        <w:pStyle w:val="ListParagraph"/>
        <w:numPr>
          <w:ilvl w:val="0"/>
          <w:numId w:val="3"/>
        </w:numPr>
        <w:tabs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Will plant analogues work correctly in animals? </w:t>
      </w:r>
    </w:p>
    <w:p w14:paraId="4A43967D" w14:textId="77777777" w:rsidR="00D41A4D" w:rsidRDefault="00D41A4D" w:rsidP="00D41A4D">
      <w:pPr>
        <w:tabs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4. Discuss what is the meant by a ‘synthetic hormone’ by: </w:t>
      </w:r>
    </w:p>
    <w:p w14:paraId="1DF113ED" w14:textId="7777777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a. Naming a synthetic hormone and describing the disease/disorder it treats. </w:t>
      </w:r>
      <w:r>
        <w:rPr>
          <w:rFonts w:ascii="Cambria" w:hAnsi="Cambria"/>
        </w:rPr>
        <w:tab/>
        <w:t xml:space="preserve">[2] </w:t>
      </w:r>
    </w:p>
    <w:p w14:paraId="508CA324" w14:textId="47D56CDE" w:rsidR="00D41A4D" w:rsidRDefault="00D41A4D" w:rsidP="00D41A4D">
      <w:pPr>
        <w:tabs>
          <w:tab w:val="left" w:pos="851"/>
          <w:tab w:val="left" w:pos="2835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Any of: 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Must have description of condition for 1 mark </w:t>
      </w:r>
    </w:p>
    <w:p w14:paraId="08D8CAA3" w14:textId="4F449336" w:rsidR="00D41A4D" w:rsidRDefault="00D41A4D" w:rsidP="00D41A4D">
      <w:pPr>
        <w:pStyle w:val="ListParagraph"/>
        <w:numPr>
          <w:ilvl w:val="0"/>
          <w:numId w:val="4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Insulin – Type 1 diabetes </w:t>
      </w:r>
    </w:p>
    <w:p w14:paraId="14D06280" w14:textId="001F2994" w:rsidR="00D41A4D" w:rsidRDefault="00D41A4D" w:rsidP="00D41A4D">
      <w:pPr>
        <w:pStyle w:val="ListParagraph"/>
        <w:numPr>
          <w:ilvl w:val="0"/>
          <w:numId w:val="4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Thyroxine – hypothyroidism </w:t>
      </w:r>
    </w:p>
    <w:p w14:paraId="468ABBFA" w14:textId="06116EE5" w:rsidR="00D41A4D" w:rsidRDefault="00D41A4D" w:rsidP="00D41A4D">
      <w:pPr>
        <w:pStyle w:val="ListParagraph"/>
        <w:numPr>
          <w:ilvl w:val="0"/>
          <w:numId w:val="4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Corticosteroids – inflammation </w:t>
      </w:r>
    </w:p>
    <w:p w14:paraId="65D7ED07" w14:textId="0CD99BB6" w:rsidR="00D41A4D" w:rsidRDefault="00D41A4D" w:rsidP="00D41A4D">
      <w:pPr>
        <w:pStyle w:val="ListParagraph"/>
        <w:numPr>
          <w:ilvl w:val="0"/>
          <w:numId w:val="4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Oestrogen – menopause </w:t>
      </w:r>
    </w:p>
    <w:p w14:paraId="3E5B6DAD" w14:textId="7777777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b. Describing one advantage using a synthetic hormone has over using a natural hormone. </w:t>
      </w:r>
      <w:r>
        <w:rPr>
          <w:rFonts w:ascii="Cambria" w:hAnsi="Cambria"/>
        </w:rPr>
        <w:tab/>
        <w:t xml:space="preserve">[1] </w:t>
      </w:r>
    </w:p>
    <w:p w14:paraId="00C6216B" w14:textId="5CD373E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Any of: </w:t>
      </w:r>
    </w:p>
    <w:p w14:paraId="3712499F" w14:textId="55E18A7C" w:rsidR="00D41A4D" w:rsidRDefault="00D41A4D" w:rsidP="00D41A4D">
      <w:pPr>
        <w:pStyle w:val="ListParagraph"/>
        <w:numPr>
          <w:ilvl w:val="0"/>
          <w:numId w:val="5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Can make large amounts </w:t>
      </w:r>
    </w:p>
    <w:p w14:paraId="488A90F6" w14:textId="2B6027E1" w:rsidR="00D41A4D" w:rsidRDefault="00D41A4D" w:rsidP="00D41A4D">
      <w:pPr>
        <w:pStyle w:val="ListParagraph"/>
        <w:numPr>
          <w:ilvl w:val="0"/>
          <w:numId w:val="5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No risk of disease </w:t>
      </w:r>
    </w:p>
    <w:p w14:paraId="22E6A3A1" w14:textId="293D2B4B" w:rsidR="00D41A4D" w:rsidRPr="00D41A4D" w:rsidRDefault="00D41A4D" w:rsidP="00D41A4D">
      <w:pPr>
        <w:pStyle w:val="ListParagraph"/>
        <w:numPr>
          <w:ilvl w:val="0"/>
          <w:numId w:val="5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Cheaper when producing on industrial scale </w:t>
      </w:r>
    </w:p>
    <w:p w14:paraId="4BFCAAE3" w14:textId="77777777" w:rsidR="00D41A4D" w:rsidRDefault="00D41A4D" w:rsidP="00D41A4D">
      <w:pPr>
        <w:rPr>
          <w:rFonts w:ascii="Cambria" w:hAnsi="Cambria"/>
          <w:u w:val="single"/>
        </w:rPr>
      </w:pPr>
    </w:p>
    <w:p w14:paraId="3874B76B" w14:textId="03DAC4BC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lastRenderedPageBreak/>
        <w:tab/>
        <w:t>c. Describing one problem that might be seen with the production or use of synthetic hormones. [1]</w:t>
      </w:r>
    </w:p>
    <w:p w14:paraId="7ABA13D8" w14:textId="0F005EC4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Any of: </w:t>
      </w:r>
    </w:p>
    <w:p w14:paraId="1C402D24" w14:textId="284E2F5C" w:rsidR="00D41A4D" w:rsidRDefault="00D41A4D" w:rsidP="00D41A4D">
      <w:pPr>
        <w:pStyle w:val="ListParagraph"/>
        <w:numPr>
          <w:ilvl w:val="0"/>
          <w:numId w:val="7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Some are analogues, not identical molecules – so may not work identically to actual hormone or have side-effects </w:t>
      </w:r>
    </w:p>
    <w:p w14:paraId="5A7BAED7" w14:textId="7D9D9BFB" w:rsidR="00D41A4D" w:rsidRDefault="00D41A4D" w:rsidP="00D41A4D">
      <w:pPr>
        <w:pStyle w:val="ListParagraph"/>
        <w:numPr>
          <w:ilvl w:val="0"/>
          <w:numId w:val="7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Quality control of manufacturing </w:t>
      </w:r>
    </w:p>
    <w:p w14:paraId="2275EBF0" w14:textId="3CFDBC38" w:rsidR="00D41A4D" w:rsidRDefault="00D41A4D" w:rsidP="00D41A4D">
      <w:pPr>
        <w:pStyle w:val="ListParagraph"/>
        <w:numPr>
          <w:ilvl w:val="0"/>
          <w:numId w:val="7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Misuse as readily available – performance enhancing substances </w:t>
      </w:r>
    </w:p>
    <w:p w14:paraId="6D2A87EF" w14:textId="07439702" w:rsidR="00D41A4D" w:rsidRPr="00D41A4D" w:rsidRDefault="00D41A4D" w:rsidP="00D41A4D">
      <w:pPr>
        <w:pStyle w:val="ListParagraph"/>
        <w:numPr>
          <w:ilvl w:val="0"/>
          <w:numId w:val="7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Overuse as companies want to maximise profits </w:t>
      </w:r>
    </w:p>
    <w:p w14:paraId="70AD5A69" w14:textId="77777777" w:rsidR="00D41A4D" w:rsidRDefault="00D41A4D" w:rsidP="00D41A4D">
      <w:pPr>
        <w:tabs>
          <w:tab w:val="left" w:pos="851"/>
        </w:tabs>
        <w:rPr>
          <w:rFonts w:ascii="Cambria" w:hAnsi="Cambria"/>
        </w:rPr>
      </w:pPr>
      <w:r>
        <w:rPr>
          <w:rFonts w:ascii="Cambria" w:hAnsi="Cambria"/>
        </w:rPr>
        <w:t xml:space="preserve">5. Discuss what is meant by a ‘genetically engineered hormone’ by: </w:t>
      </w:r>
    </w:p>
    <w:p w14:paraId="4572667B" w14:textId="60B49AFB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a. Naming a genetically engineered hormone and describing the disease/disorder it treats. </w:t>
      </w:r>
      <w:r>
        <w:rPr>
          <w:rFonts w:ascii="Cambria" w:hAnsi="Cambria"/>
        </w:rPr>
        <w:tab/>
        <w:t>[</w:t>
      </w:r>
      <w:r w:rsidR="00717F1D">
        <w:rPr>
          <w:rFonts w:ascii="Cambria" w:hAnsi="Cambria"/>
        </w:rPr>
        <w:t>2</w:t>
      </w:r>
      <w:r>
        <w:rPr>
          <w:rFonts w:ascii="Cambria" w:hAnsi="Cambria"/>
        </w:rPr>
        <w:t>]</w:t>
      </w:r>
    </w:p>
    <w:p w14:paraId="2EB036FA" w14:textId="71FE1ED1" w:rsidR="00D41A4D" w:rsidRDefault="00717F1D" w:rsidP="00717F1D">
      <w:pPr>
        <w:tabs>
          <w:tab w:val="left" w:pos="851"/>
          <w:tab w:val="left" w:pos="2835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Any of: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>Must have description for 1 mark</w:t>
      </w:r>
    </w:p>
    <w:p w14:paraId="2CF180B2" w14:textId="0ADE145D" w:rsidR="00717F1D" w:rsidRDefault="00717F1D" w:rsidP="00717F1D">
      <w:pPr>
        <w:pStyle w:val="ListParagraph"/>
        <w:numPr>
          <w:ilvl w:val="0"/>
          <w:numId w:val="8"/>
        </w:numPr>
        <w:tabs>
          <w:tab w:val="left" w:pos="851"/>
          <w:tab w:val="left" w:pos="2835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Insulin (1) Description (1) </w:t>
      </w:r>
    </w:p>
    <w:p w14:paraId="490F9023" w14:textId="54004584" w:rsidR="00717F1D" w:rsidRPr="00717F1D" w:rsidRDefault="00717F1D" w:rsidP="00717F1D">
      <w:pPr>
        <w:pStyle w:val="ListParagraph"/>
        <w:numPr>
          <w:ilvl w:val="0"/>
          <w:numId w:val="8"/>
        </w:numPr>
        <w:tabs>
          <w:tab w:val="left" w:pos="851"/>
          <w:tab w:val="left" w:pos="2835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Growth hormone (1) Description (1) </w:t>
      </w:r>
    </w:p>
    <w:p w14:paraId="3939D9D4" w14:textId="7777777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b. Describing the process(es) involved in producing this hormone </w:t>
      </w:r>
      <w:r>
        <w:rPr>
          <w:rFonts w:ascii="Cambria" w:hAnsi="Cambria"/>
        </w:rPr>
        <w:tab/>
        <w:t xml:space="preserve">[3] </w:t>
      </w:r>
    </w:p>
    <w:p w14:paraId="769F24F5" w14:textId="55AA0FAB" w:rsidR="00D41A4D" w:rsidRDefault="00717F1D" w:rsidP="00717F1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Gene is identified and restriction enzymes cut out gene (1) </w:t>
      </w:r>
    </w:p>
    <w:p w14:paraId="71073C6C" w14:textId="666550B8" w:rsidR="00717F1D" w:rsidRDefault="00717F1D" w:rsidP="00717F1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>DNA ligases used to insert gene into plasmid (1)</w:t>
      </w:r>
    </w:p>
    <w:p w14:paraId="7827EC48" w14:textId="66152C75" w:rsidR="00717F1D" w:rsidRDefault="00717F1D" w:rsidP="00717F1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Plasmid is inserted into bacteria (1) </w:t>
      </w:r>
    </w:p>
    <w:p w14:paraId="2F821AC0" w14:textId="11CBC018" w:rsidR="00717F1D" w:rsidRPr="00717F1D" w:rsidRDefault="00717F1D" w:rsidP="00717F1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Bacteria are cultured, making the hormone when harvested (1) </w:t>
      </w:r>
    </w:p>
    <w:p w14:paraId="5259C55C" w14:textId="7777777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c. Describing one advantage using a genetically engineered hormone has over using a natural </w:t>
      </w:r>
      <w:r>
        <w:rPr>
          <w:rFonts w:ascii="Cambria" w:hAnsi="Cambria"/>
        </w:rPr>
        <w:tab/>
        <w:t xml:space="preserve">hormone. </w:t>
      </w:r>
      <w:r>
        <w:rPr>
          <w:rFonts w:ascii="Cambria" w:hAnsi="Cambria"/>
        </w:rPr>
        <w:tab/>
        <w:t xml:space="preserve">[1] </w:t>
      </w:r>
    </w:p>
    <w:p w14:paraId="5574D6E3" w14:textId="2142CA51" w:rsidR="00D41A4D" w:rsidRDefault="00717F1D" w:rsidP="00D41A4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Any of: </w:t>
      </w:r>
    </w:p>
    <w:p w14:paraId="1A584B90" w14:textId="421A8091" w:rsidR="00717F1D" w:rsidRDefault="00717F1D" w:rsidP="00717F1D">
      <w:pPr>
        <w:pStyle w:val="ListParagraph"/>
        <w:numPr>
          <w:ilvl w:val="0"/>
          <w:numId w:val="9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Can make large quantities </w:t>
      </w:r>
    </w:p>
    <w:p w14:paraId="0DC3241A" w14:textId="39DCF837" w:rsidR="00717F1D" w:rsidRPr="00717F1D" w:rsidRDefault="00717F1D" w:rsidP="00717F1D">
      <w:pPr>
        <w:pStyle w:val="ListParagraph"/>
        <w:numPr>
          <w:ilvl w:val="0"/>
          <w:numId w:val="9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No risk of disease from animal/human source </w:t>
      </w:r>
    </w:p>
    <w:p w14:paraId="7E6495B5" w14:textId="7777777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d. Describing one problem that might be seen with the production or use of genetically engineered </w:t>
      </w:r>
      <w:r>
        <w:rPr>
          <w:rFonts w:ascii="Cambria" w:hAnsi="Cambria"/>
        </w:rPr>
        <w:tab/>
        <w:t xml:space="preserve">hormones. </w:t>
      </w:r>
      <w:r>
        <w:rPr>
          <w:rFonts w:ascii="Cambria" w:hAnsi="Cambria"/>
        </w:rPr>
        <w:tab/>
        <w:t xml:space="preserve">[1] </w:t>
      </w:r>
    </w:p>
    <w:p w14:paraId="163675E4" w14:textId="37967722" w:rsidR="00D41A4D" w:rsidRDefault="00717F1D" w:rsidP="00717F1D">
      <w:p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>Any of:</w:t>
      </w:r>
    </w:p>
    <w:p w14:paraId="22651A9C" w14:textId="4EE9D5D7" w:rsidR="00717F1D" w:rsidRDefault="00717F1D" w:rsidP="00717F1D">
      <w:pPr>
        <w:pStyle w:val="ListParagraph"/>
        <w:numPr>
          <w:ilvl w:val="0"/>
          <w:numId w:val="10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Quality control issues </w:t>
      </w:r>
    </w:p>
    <w:p w14:paraId="7BBD879F" w14:textId="460242EE" w:rsidR="00717F1D" w:rsidRDefault="00717F1D" w:rsidP="00717F1D">
      <w:pPr>
        <w:pStyle w:val="ListParagraph"/>
        <w:numPr>
          <w:ilvl w:val="0"/>
          <w:numId w:val="10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Misuse as readily available </w:t>
      </w:r>
    </w:p>
    <w:p w14:paraId="5FCE6DAA" w14:textId="49C2147C" w:rsidR="00717F1D" w:rsidRDefault="00717F1D" w:rsidP="00717F1D">
      <w:pPr>
        <w:pStyle w:val="ListParagraph"/>
        <w:numPr>
          <w:ilvl w:val="0"/>
          <w:numId w:val="10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Overuse as companies want to maximise profits </w:t>
      </w:r>
    </w:p>
    <w:p w14:paraId="3598C565" w14:textId="411970DA" w:rsidR="00717F1D" w:rsidRDefault="00717F1D" w:rsidP="00717F1D">
      <w:pPr>
        <w:pStyle w:val="ListParagraph"/>
        <w:numPr>
          <w:ilvl w:val="0"/>
          <w:numId w:val="10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Ethical issues associated with changing DNA </w:t>
      </w:r>
    </w:p>
    <w:p w14:paraId="080B3EC7" w14:textId="037375C9" w:rsidR="00717F1D" w:rsidRDefault="00717F1D" w:rsidP="00717F1D">
      <w:pPr>
        <w:pStyle w:val="ListParagraph"/>
        <w:numPr>
          <w:ilvl w:val="0"/>
          <w:numId w:val="10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Ethical issues associated with patents and ownership of genes </w:t>
      </w:r>
    </w:p>
    <w:p w14:paraId="7F7A493A" w14:textId="0E9E0DB7" w:rsidR="00717F1D" w:rsidRDefault="00717F1D" w:rsidP="00717F1D">
      <w:pPr>
        <w:pStyle w:val="ListParagraph"/>
        <w:numPr>
          <w:ilvl w:val="0"/>
          <w:numId w:val="10"/>
        </w:numPr>
        <w:tabs>
          <w:tab w:val="left" w:pos="851"/>
          <w:tab w:val="left" w:pos="9923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Antibiotic resistances, if the bacteria escape as the bacteria usually have a gene for antibiotic resistance added in order to identify the ones that have received the genetically engineered plasmid. </w:t>
      </w:r>
    </w:p>
    <w:p w14:paraId="6080EC70" w14:textId="4CFB5F0D" w:rsidR="00717F1D" w:rsidRDefault="00717F1D">
      <w:pPr>
        <w:rPr>
          <w:rFonts w:ascii="Cambria" w:hAnsi="Cambria"/>
          <w:i/>
        </w:rPr>
      </w:pPr>
      <w:r>
        <w:rPr>
          <w:rFonts w:ascii="Cambria" w:hAnsi="Cambria"/>
          <w:i/>
        </w:rPr>
        <w:br w:type="page"/>
      </w:r>
    </w:p>
    <w:p w14:paraId="6160F78E" w14:textId="77777777" w:rsidR="00D41A4D" w:rsidRDefault="00D41A4D" w:rsidP="00D41A4D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6. For the treatment (gene therapy or cell replacement therapy) you researched: </w:t>
      </w:r>
    </w:p>
    <w:p w14:paraId="20F8C36E" w14:textId="671F66DD" w:rsidR="008E55F2" w:rsidRDefault="00717F1D">
      <w:pPr>
        <w:rPr>
          <w:rFonts w:ascii="Cambria" w:hAnsi="Cambria"/>
          <w:i/>
        </w:rPr>
      </w:pPr>
      <w:r>
        <w:rPr>
          <w:rFonts w:ascii="Cambria" w:hAnsi="Cambria"/>
          <w:i/>
        </w:rPr>
        <w:t>Gene therapy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8696"/>
      </w:tblGrid>
      <w:tr w:rsidR="00717F1D" w:rsidRPr="00717F1D" w14:paraId="1B747932" w14:textId="77777777" w:rsidTr="00235E30">
        <w:tc>
          <w:tcPr>
            <w:tcW w:w="1024" w:type="dxa"/>
          </w:tcPr>
          <w:p w14:paraId="7249480C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a.  2</w:t>
            </w:r>
          </w:p>
        </w:tc>
        <w:tc>
          <w:tcPr>
            <w:tcW w:w="8696" w:type="dxa"/>
          </w:tcPr>
          <w:p w14:paraId="005DE342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  <w:i/>
              </w:rPr>
            </w:pPr>
            <w:r w:rsidRPr="00717F1D">
              <w:rPr>
                <w:rFonts w:ascii="Cambria" w:hAnsi="Cambria" w:cs="Arial"/>
                <w:i/>
              </w:rPr>
              <w:t xml:space="preserve">Involves insertion of healthy gene to replace damaged gene </w:t>
            </w:r>
          </w:p>
          <w:p w14:paraId="2CE407DC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  <w:i/>
              </w:rPr>
            </w:pPr>
            <w:r w:rsidRPr="00717F1D">
              <w:rPr>
                <w:rFonts w:ascii="Cambria" w:hAnsi="Cambria" w:cs="Arial"/>
                <w:i/>
              </w:rPr>
              <w:t>Gene is identified &amp; restriction enzymes cut out gene</w:t>
            </w:r>
            <w:r w:rsidRPr="00717F1D">
              <w:rPr>
                <w:rFonts w:ascii="Cambria" w:hAnsi="Cambria" w:cs="Arial"/>
                <w:i/>
              </w:rPr>
              <w:tab/>
            </w:r>
            <w:r w:rsidRPr="00717F1D">
              <w:rPr>
                <w:rFonts w:ascii="Cambria" w:hAnsi="Cambria" w:cs="Arial"/>
                <w:i/>
              </w:rPr>
              <w:tab/>
            </w:r>
          </w:p>
          <w:p w14:paraId="430E5532" w14:textId="0F6DE336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 xml:space="preserve">DNA ligases used to insert gene into vector (usually virus) &amp; inserted into </w:t>
            </w:r>
            <w:proofErr w:type="gramStart"/>
            <w:r w:rsidRPr="00717F1D">
              <w:rPr>
                <w:rFonts w:ascii="Cambria" w:hAnsi="Cambria" w:cs="Arial"/>
                <w:i/>
              </w:rPr>
              <w:t>patie</w:t>
            </w:r>
            <w:r>
              <w:rPr>
                <w:rFonts w:ascii="Cambria" w:hAnsi="Cambria" w:cs="Arial"/>
                <w:i/>
              </w:rPr>
              <w:t>nt</w:t>
            </w:r>
            <w:r w:rsidRPr="00717F1D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 xml:space="preserve"> </w:t>
            </w:r>
            <w:r w:rsidRPr="00717F1D">
              <w:rPr>
                <w:rFonts w:ascii="Cambria" w:hAnsi="Cambria" w:cs="Arial"/>
              </w:rPr>
              <w:t>(</w:t>
            </w:r>
            <w:proofErr w:type="gramEnd"/>
            <w:r w:rsidRPr="00717F1D">
              <w:rPr>
                <w:rFonts w:ascii="Cambria" w:hAnsi="Cambria" w:cs="Arial"/>
              </w:rPr>
              <w:t>2)</w:t>
            </w:r>
          </w:p>
          <w:p w14:paraId="17E731F6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</w:p>
        </w:tc>
      </w:tr>
      <w:tr w:rsidR="00717F1D" w:rsidRPr="00717F1D" w14:paraId="3669E5BA" w14:textId="77777777" w:rsidTr="00235E30">
        <w:tc>
          <w:tcPr>
            <w:tcW w:w="1024" w:type="dxa"/>
          </w:tcPr>
          <w:p w14:paraId="5E5A29EF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b. 1</w:t>
            </w:r>
          </w:p>
        </w:tc>
        <w:tc>
          <w:tcPr>
            <w:tcW w:w="8696" w:type="dxa"/>
          </w:tcPr>
          <w:p w14:paraId="4407AD8F" w14:textId="52898DF3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>Diseases – type I diabetes, hypothyroidism, pituitary dwarfism</w:t>
            </w:r>
            <w:r w:rsidRPr="00717F1D">
              <w:rPr>
                <w:rFonts w:ascii="Cambria" w:hAnsi="Cambria" w:cs="Arial"/>
              </w:rPr>
              <w:t xml:space="preserve"> (1)</w:t>
            </w:r>
          </w:p>
          <w:p w14:paraId="759A2AD3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</w:p>
        </w:tc>
      </w:tr>
      <w:tr w:rsidR="00717F1D" w:rsidRPr="00717F1D" w14:paraId="0CCB1510" w14:textId="77777777" w:rsidTr="00235E30">
        <w:tc>
          <w:tcPr>
            <w:tcW w:w="1024" w:type="dxa"/>
          </w:tcPr>
          <w:p w14:paraId="179EDAD4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c. 1</w:t>
            </w:r>
          </w:p>
        </w:tc>
        <w:tc>
          <w:tcPr>
            <w:tcW w:w="8696" w:type="dxa"/>
          </w:tcPr>
          <w:p w14:paraId="443DAAB7" w14:textId="429432EA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 xml:space="preserve">If it works individual would now have capacity to produce normal amounts of </w:t>
            </w:r>
            <w:r>
              <w:rPr>
                <w:rFonts w:ascii="Cambria" w:hAnsi="Cambria" w:cs="Arial"/>
                <w:i/>
              </w:rPr>
              <w:t xml:space="preserve">hormone (1) </w:t>
            </w:r>
          </w:p>
        </w:tc>
      </w:tr>
      <w:tr w:rsidR="00717F1D" w:rsidRPr="00717F1D" w14:paraId="18E7B7AD" w14:textId="77777777" w:rsidTr="00235E30">
        <w:tc>
          <w:tcPr>
            <w:tcW w:w="1024" w:type="dxa"/>
          </w:tcPr>
          <w:p w14:paraId="65F3AD79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d. 1</w:t>
            </w:r>
          </w:p>
        </w:tc>
        <w:tc>
          <w:tcPr>
            <w:tcW w:w="8696" w:type="dxa"/>
          </w:tcPr>
          <w:p w14:paraId="5052F0AB" w14:textId="739D8202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 xml:space="preserve">No longer need hormone therapy as now have working copy of gene / provides permanent cure  </w:t>
            </w:r>
            <w:r w:rsidRPr="00717F1D">
              <w:rPr>
                <w:rFonts w:ascii="Cambria" w:hAnsi="Cambria" w:cs="Arial"/>
              </w:rPr>
              <w:t>(1)</w:t>
            </w:r>
          </w:p>
        </w:tc>
      </w:tr>
      <w:tr w:rsidR="00717F1D" w:rsidRPr="00717F1D" w14:paraId="3191FF10" w14:textId="77777777" w:rsidTr="00235E30">
        <w:tc>
          <w:tcPr>
            <w:tcW w:w="1024" w:type="dxa"/>
          </w:tcPr>
          <w:p w14:paraId="0C7E1C60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e.  1</w:t>
            </w:r>
          </w:p>
        </w:tc>
        <w:tc>
          <w:tcPr>
            <w:tcW w:w="8696" w:type="dxa"/>
          </w:tcPr>
          <w:p w14:paraId="5D134F03" w14:textId="1CB18BD9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 xml:space="preserve">Have to isolate healthy gene / have to have some way of inserting gene into right part of body / issues with insertion (usually viral) causing other problems </w:t>
            </w:r>
            <w:proofErr w:type="spellStart"/>
            <w:r w:rsidRPr="00717F1D">
              <w:rPr>
                <w:rFonts w:ascii="Cambria" w:hAnsi="Cambria" w:cs="Arial"/>
                <w:i/>
              </w:rPr>
              <w:t>eg</w:t>
            </w:r>
            <w:proofErr w:type="spellEnd"/>
            <w:r w:rsidRPr="00717F1D">
              <w:rPr>
                <w:rFonts w:ascii="Cambria" w:hAnsi="Cambria" w:cs="Arial"/>
                <w:i/>
              </w:rPr>
              <w:t xml:space="preserve"> cancer/dis</w:t>
            </w:r>
            <w:r>
              <w:rPr>
                <w:rFonts w:ascii="Cambria" w:hAnsi="Cambria" w:cs="Arial"/>
                <w:i/>
              </w:rPr>
              <w:t xml:space="preserve">ease </w:t>
            </w:r>
            <w:r w:rsidRPr="00717F1D">
              <w:rPr>
                <w:rFonts w:ascii="Cambria" w:hAnsi="Cambria" w:cs="Arial"/>
              </w:rPr>
              <w:t>(any 1 for 1 mark)</w:t>
            </w:r>
          </w:p>
          <w:p w14:paraId="48CB1283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</w:p>
        </w:tc>
      </w:tr>
    </w:tbl>
    <w:p w14:paraId="3ABA1350" w14:textId="656DED6D" w:rsidR="00717F1D" w:rsidRPr="00717F1D" w:rsidRDefault="00717F1D">
      <w:pPr>
        <w:rPr>
          <w:rFonts w:ascii="Cambria" w:hAnsi="Cambria"/>
          <w:i/>
        </w:rPr>
      </w:pPr>
    </w:p>
    <w:p w14:paraId="453A6B81" w14:textId="5FF66E72" w:rsidR="00717F1D" w:rsidRPr="00717F1D" w:rsidRDefault="00717F1D">
      <w:pPr>
        <w:rPr>
          <w:rFonts w:ascii="Cambria" w:hAnsi="Cambria"/>
          <w:i/>
        </w:rPr>
      </w:pPr>
      <w:r w:rsidRPr="00717F1D">
        <w:rPr>
          <w:rFonts w:ascii="Cambria" w:hAnsi="Cambria"/>
          <w:i/>
        </w:rPr>
        <w:t xml:space="preserve">Cell replacement therapy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8696"/>
      </w:tblGrid>
      <w:tr w:rsidR="00717F1D" w:rsidRPr="00717F1D" w14:paraId="10887820" w14:textId="77777777" w:rsidTr="00235E30">
        <w:tc>
          <w:tcPr>
            <w:tcW w:w="1024" w:type="dxa"/>
          </w:tcPr>
          <w:p w14:paraId="42F9FF91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a. 2</w:t>
            </w:r>
          </w:p>
        </w:tc>
        <w:tc>
          <w:tcPr>
            <w:tcW w:w="8696" w:type="dxa"/>
          </w:tcPr>
          <w:p w14:paraId="0BCE3040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  <w:i/>
              </w:rPr>
            </w:pPr>
            <w:r w:rsidRPr="00717F1D">
              <w:rPr>
                <w:rFonts w:ascii="Cambria" w:hAnsi="Cambria" w:cs="Arial"/>
                <w:i/>
              </w:rPr>
              <w:t xml:space="preserve">Involves tissue culture or cloning of human cell lines for replacement cells/organs </w:t>
            </w:r>
            <w:proofErr w:type="spellStart"/>
            <w:r w:rsidRPr="00717F1D">
              <w:rPr>
                <w:rFonts w:ascii="Cambria" w:hAnsi="Cambria" w:cs="Arial"/>
                <w:i/>
              </w:rPr>
              <w:t>eg</w:t>
            </w:r>
            <w:proofErr w:type="spellEnd"/>
            <w:r w:rsidRPr="00717F1D">
              <w:rPr>
                <w:rFonts w:ascii="Cambria" w:hAnsi="Cambria" w:cs="Arial"/>
                <w:i/>
              </w:rPr>
              <w:t xml:space="preserve"> pancreas/thyroid, or repair </w:t>
            </w:r>
            <w:proofErr w:type="spellStart"/>
            <w:r w:rsidRPr="00717F1D">
              <w:rPr>
                <w:rFonts w:ascii="Cambria" w:hAnsi="Cambria" w:cs="Arial"/>
                <w:i/>
              </w:rPr>
              <w:t>eg</w:t>
            </w:r>
            <w:proofErr w:type="spellEnd"/>
            <w:r w:rsidRPr="00717F1D">
              <w:rPr>
                <w:rFonts w:ascii="Cambria" w:hAnsi="Cambria" w:cs="Arial"/>
                <w:i/>
              </w:rPr>
              <w:t xml:space="preserve"> Alzheimer’s, Parkinson’s</w:t>
            </w:r>
          </w:p>
          <w:p w14:paraId="001DC12C" w14:textId="38C783BD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 xml:space="preserve">Stem cells are taken from healthy person &amp; grown into new organ for transplant </w:t>
            </w:r>
            <w:r w:rsidRPr="00717F1D">
              <w:rPr>
                <w:rFonts w:ascii="Cambria" w:hAnsi="Cambria" w:cs="Arial"/>
                <w:b/>
                <w:i/>
              </w:rPr>
              <w:t>or</w:t>
            </w:r>
            <w:r w:rsidRPr="00717F1D">
              <w:rPr>
                <w:rFonts w:ascii="Cambria" w:hAnsi="Cambria" w:cs="Arial"/>
                <w:i/>
              </w:rPr>
              <w:t xml:space="preserve"> stem cells are taken from patient and genetically modified before transplant </w:t>
            </w:r>
            <w:r w:rsidRPr="00717F1D">
              <w:rPr>
                <w:rFonts w:ascii="Cambria" w:hAnsi="Cambria" w:cs="Arial"/>
              </w:rPr>
              <w:t xml:space="preserve"> (2)</w:t>
            </w:r>
          </w:p>
        </w:tc>
      </w:tr>
      <w:tr w:rsidR="00717F1D" w:rsidRPr="00717F1D" w14:paraId="0F2A1F82" w14:textId="77777777" w:rsidTr="00235E30">
        <w:tc>
          <w:tcPr>
            <w:tcW w:w="1024" w:type="dxa"/>
          </w:tcPr>
          <w:p w14:paraId="5E750D83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b. 1</w:t>
            </w:r>
          </w:p>
        </w:tc>
        <w:tc>
          <w:tcPr>
            <w:tcW w:w="8696" w:type="dxa"/>
          </w:tcPr>
          <w:p w14:paraId="4B94310A" w14:textId="19CDDF74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>Diseases – type I diabetes, hypothyroidism</w:t>
            </w:r>
            <w:r w:rsidRPr="00717F1D">
              <w:rPr>
                <w:rFonts w:ascii="Cambria" w:hAnsi="Cambria" w:cs="Arial"/>
              </w:rPr>
              <w:t xml:space="preserve"> (1)</w:t>
            </w:r>
          </w:p>
        </w:tc>
      </w:tr>
      <w:tr w:rsidR="00717F1D" w:rsidRPr="00717F1D" w14:paraId="3F10611B" w14:textId="77777777" w:rsidTr="00235E30">
        <w:tc>
          <w:tcPr>
            <w:tcW w:w="1024" w:type="dxa"/>
          </w:tcPr>
          <w:p w14:paraId="5E076DA8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c. 1</w:t>
            </w:r>
          </w:p>
        </w:tc>
        <w:tc>
          <w:tcPr>
            <w:tcW w:w="8696" w:type="dxa"/>
          </w:tcPr>
          <w:p w14:paraId="5E069F0B" w14:textId="290F11AF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>If it works individual would now have a normal organ with the capacity to produce normal amounts of hormone</w:t>
            </w:r>
            <w:r w:rsidRPr="00717F1D">
              <w:rPr>
                <w:rFonts w:ascii="Cambria" w:hAnsi="Cambria" w:cs="Arial"/>
              </w:rPr>
              <w:t xml:space="preserve"> (1</w:t>
            </w:r>
          </w:p>
        </w:tc>
      </w:tr>
      <w:tr w:rsidR="00717F1D" w:rsidRPr="00717F1D" w14:paraId="18864BC6" w14:textId="77777777" w:rsidTr="00235E30">
        <w:tc>
          <w:tcPr>
            <w:tcW w:w="1024" w:type="dxa"/>
          </w:tcPr>
          <w:p w14:paraId="726A292A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d. 1</w:t>
            </w:r>
          </w:p>
        </w:tc>
        <w:tc>
          <w:tcPr>
            <w:tcW w:w="8696" w:type="dxa"/>
          </w:tcPr>
          <w:p w14:paraId="6DBA20B9" w14:textId="6BB7135C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>No longer need hormone therapy as now have working organ / provides permanent cure</w:t>
            </w:r>
            <w:r>
              <w:rPr>
                <w:rFonts w:ascii="Cambria" w:hAnsi="Cambria" w:cs="Arial"/>
                <w:i/>
              </w:rPr>
              <w:t xml:space="preserve"> </w:t>
            </w:r>
            <w:r w:rsidRPr="00717F1D">
              <w:rPr>
                <w:rFonts w:ascii="Cambria" w:hAnsi="Cambria" w:cs="Arial"/>
              </w:rPr>
              <w:t>(1)</w:t>
            </w:r>
          </w:p>
        </w:tc>
      </w:tr>
      <w:tr w:rsidR="00717F1D" w:rsidRPr="00717F1D" w14:paraId="7A3767A3" w14:textId="77777777" w:rsidTr="00235E30">
        <w:tc>
          <w:tcPr>
            <w:tcW w:w="1024" w:type="dxa"/>
          </w:tcPr>
          <w:p w14:paraId="7315BA6D" w14:textId="77777777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</w:rPr>
              <w:t>e. 1</w:t>
            </w:r>
          </w:p>
        </w:tc>
        <w:tc>
          <w:tcPr>
            <w:tcW w:w="8696" w:type="dxa"/>
          </w:tcPr>
          <w:p w14:paraId="239DDD16" w14:textId="2020EE48" w:rsidR="00717F1D" w:rsidRPr="00717F1D" w:rsidRDefault="00717F1D" w:rsidP="00235E30">
            <w:pPr>
              <w:spacing w:line="276" w:lineRule="auto"/>
              <w:rPr>
                <w:rFonts w:ascii="Cambria" w:hAnsi="Cambria" w:cs="Arial"/>
              </w:rPr>
            </w:pPr>
            <w:r w:rsidRPr="00717F1D">
              <w:rPr>
                <w:rFonts w:ascii="Cambria" w:hAnsi="Cambria" w:cs="Arial"/>
                <w:i/>
              </w:rPr>
              <w:t>Embryonic cells involve destruction of embryos / expense</w:t>
            </w:r>
            <w:r w:rsidRPr="00717F1D">
              <w:rPr>
                <w:rFonts w:ascii="Cambria" w:hAnsi="Cambria" w:cs="Arial"/>
              </w:rPr>
              <w:t xml:space="preserve"> (any 1 for 1 mark)</w:t>
            </w:r>
          </w:p>
        </w:tc>
      </w:tr>
    </w:tbl>
    <w:p w14:paraId="0BF7F837" w14:textId="77777777" w:rsidR="00717F1D" w:rsidRPr="00717F1D" w:rsidRDefault="00717F1D">
      <w:pPr>
        <w:rPr>
          <w:i/>
        </w:rPr>
      </w:pPr>
    </w:p>
    <w:sectPr w:rsidR="00717F1D" w:rsidRPr="00717F1D" w:rsidSect="00B941E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854CB" w14:textId="77777777" w:rsidR="00000000" w:rsidRDefault="00D7055D">
      <w:pPr>
        <w:spacing w:after="0" w:line="240" w:lineRule="auto"/>
      </w:pPr>
      <w:r>
        <w:separator/>
      </w:r>
    </w:p>
  </w:endnote>
  <w:endnote w:type="continuationSeparator" w:id="0">
    <w:p w14:paraId="53C262E0" w14:textId="77777777" w:rsidR="00000000" w:rsidRDefault="00D7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4990" w14:textId="77777777" w:rsidR="00B941EF" w:rsidRPr="00B941EF" w:rsidRDefault="00717F1D">
    <w:pPr>
      <w:pStyle w:val="Footer"/>
      <w:rPr>
        <w:rFonts w:ascii="Cambria" w:hAnsi="Cambria"/>
        <w:sz w:val="20"/>
      </w:rPr>
    </w:pPr>
    <w:r>
      <w:rPr>
        <w:rFonts w:ascii="Cambria" w:hAnsi="Cambria"/>
        <w:sz w:val="20"/>
      </w:rPr>
      <w:t>GSSHS Year 12 ATAR Human Biology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95D8A" w14:textId="77777777" w:rsidR="00000000" w:rsidRDefault="00D7055D">
      <w:pPr>
        <w:spacing w:after="0" w:line="240" w:lineRule="auto"/>
      </w:pPr>
      <w:r>
        <w:separator/>
      </w:r>
    </w:p>
  </w:footnote>
  <w:footnote w:type="continuationSeparator" w:id="0">
    <w:p w14:paraId="75379519" w14:textId="77777777" w:rsidR="00000000" w:rsidRDefault="00D70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550"/>
    <w:multiLevelType w:val="hybridMultilevel"/>
    <w:tmpl w:val="9B9E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062"/>
    <w:multiLevelType w:val="hybridMultilevel"/>
    <w:tmpl w:val="23EC6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61F9"/>
    <w:multiLevelType w:val="hybridMultilevel"/>
    <w:tmpl w:val="CDD2A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68F2"/>
    <w:multiLevelType w:val="hybridMultilevel"/>
    <w:tmpl w:val="CFEC33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660F1"/>
    <w:multiLevelType w:val="hybridMultilevel"/>
    <w:tmpl w:val="6BF29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E1E1C"/>
    <w:multiLevelType w:val="hybridMultilevel"/>
    <w:tmpl w:val="B55C2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C0AB4"/>
    <w:multiLevelType w:val="hybridMultilevel"/>
    <w:tmpl w:val="93D4D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478F"/>
    <w:multiLevelType w:val="hybridMultilevel"/>
    <w:tmpl w:val="E66E8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D25D0"/>
    <w:multiLevelType w:val="hybridMultilevel"/>
    <w:tmpl w:val="B67A1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13103"/>
    <w:multiLevelType w:val="hybridMultilevel"/>
    <w:tmpl w:val="17268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4D"/>
    <w:rsid w:val="00717F1D"/>
    <w:rsid w:val="008E55F2"/>
    <w:rsid w:val="00D41A4D"/>
    <w:rsid w:val="00D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6C39"/>
  <w15:chartTrackingRefBased/>
  <w15:docId w15:val="{0FCBD86D-CF52-492F-B0B9-5E7C4043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1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4D"/>
  </w:style>
  <w:style w:type="table" w:styleId="TableGrid">
    <w:name w:val="Table Grid"/>
    <w:basedOn w:val="TableNormal"/>
    <w:uiPriority w:val="39"/>
    <w:rsid w:val="00D4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65A2D398</Template>
  <TotalTime>5</TotalTime>
  <Pages>3</Pages>
  <Words>717</Words>
  <Characters>4089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Warner</dc:creator>
  <cp:keywords/>
  <dc:description/>
  <cp:lastModifiedBy>LIPIEC Henry [Governor Stirling Snr High Sch]</cp:lastModifiedBy>
  <cp:revision>2</cp:revision>
  <dcterms:created xsi:type="dcterms:W3CDTF">2019-02-15T00:37:00Z</dcterms:created>
  <dcterms:modified xsi:type="dcterms:W3CDTF">2019-02-15T00:37:00Z</dcterms:modified>
</cp:coreProperties>
</file>