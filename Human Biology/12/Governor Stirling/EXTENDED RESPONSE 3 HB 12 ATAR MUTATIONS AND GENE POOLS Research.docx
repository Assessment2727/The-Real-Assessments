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A7" w:rsidRDefault="0057189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EXTENDED RESPONSE 3</w:t>
      </w:r>
      <w:bookmarkStart w:id="0" w:name="_GoBack"/>
      <w:bookmarkEnd w:id="0"/>
      <w:r w:rsidR="00C87C6A">
        <w:rPr>
          <w:b/>
          <w:sz w:val="24"/>
          <w:szCs w:val="24"/>
        </w:rPr>
        <w:t xml:space="preserve"> MUTATIONS AND GENE POOLS (Cystic Fibrosis) RESEARCH</w:t>
      </w:r>
    </w:p>
    <w:p w:rsidR="002B7A69" w:rsidRDefault="005948A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61FA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Notes (1Pg) to be </w:t>
      </w:r>
      <w:proofErr w:type="spellStart"/>
      <w:r w:rsidR="00B61FA8">
        <w:rPr>
          <w:b/>
          <w:sz w:val="24"/>
          <w:szCs w:val="24"/>
        </w:rPr>
        <w:t>surrended</w:t>
      </w:r>
      <w:proofErr w:type="spellEnd"/>
      <w:r>
        <w:rPr>
          <w:b/>
          <w:sz w:val="24"/>
          <w:szCs w:val="24"/>
        </w:rPr>
        <w:t xml:space="preserve"> when Extended Answer is written</w:t>
      </w:r>
      <w:r w:rsidR="00C87C6A">
        <w:rPr>
          <w:b/>
          <w:sz w:val="24"/>
          <w:szCs w:val="24"/>
        </w:rPr>
        <w:t xml:space="preserve"> </w:t>
      </w:r>
    </w:p>
    <w:p w:rsidR="00C87C6A" w:rsidRDefault="00C87C6A" w:rsidP="00C87C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Cystic Fibrosis (CF) and what are the symptoms?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3m</w:t>
      </w:r>
    </w:p>
    <w:p w:rsidR="00883372" w:rsidRDefault="00883372" w:rsidP="00883372">
      <w:pPr>
        <w:pStyle w:val="ListParagraph"/>
        <w:ind w:left="1080"/>
        <w:rPr>
          <w:sz w:val="24"/>
          <w:szCs w:val="24"/>
        </w:rPr>
      </w:pPr>
    </w:p>
    <w:p w:rsidR="00C87C6A" w:rsidRDefault="00C87C6A" w:rsidP="00C87C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Where is the Gene for</w:t>
      </w:r>
      <w:r w:rsidR="00883372">
        <w:rPr>
          <w:sz w:val="24"/>
          <w:szCs w:val="24"/>
        </w:rPr>
        <w:t xml:space="preserve"> Cystic Fibrosis located?</w:t>
      </w:r>
      <w:r w:rsidR="00883372">
        <w:rPr>
          <w:sz w:val="24"/>
          <w:szCs w:val="24"/>
        </w:rPr>
        <w:tab/>
      </w:r>
      <w:r w:rsidR="00883372">
        <w:rPr>
          <w:sz w:val="24"/>
          <w:szCs w:val="24"/>
        </w:rPr>
        <w:tab/>
      </w:r>
      <w:r w:rsidR="00883372">
        <w:rPr>
          <w:sz w:val="24"/>
          <w:szCs w:val="24"/>
        </w:rPr>
        <w:tab/>
      </w:r>
      <w:r w:rsidR="00883372">
        <w:rPr>
          <w:sz w:val="24"/>
          <w:szCs w:val="24"/>
        </w:rPr>
        <w:tab/>
      </w:r>
      <w:r w:rsidR="00883372">
        <w:rPr>
          <w:sz w:val="24"/>
          <w:szCs w:val="24"/>
        </w:rPr>
        <w:tab/>
        <w:t>2m</w:t>
      </w:r>
    </w:p>
    <w:p w:rsidR="00883372" w:rsidRPr="00883372" w:rsidRDefault="00883372" w:rsidP="00883372">
      <w:pPr>
        <w:pStyle w:val="ListParagraph"/>
        <w:rPr>
          <w:sz w:val="24"/>
          <w:szCs w:val="24"/>
        </w:rPr>
      </w:pPr>
    </w:p>
    <w:p w:rsidR="00C87C6A" w:rsidRDefault="00C87C6A" w:rsidP="00C87C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 CF Autosomal dominant/recessive and describe the Phenotype </w:t>
      </w:r>
      <w:r w:rsidR="00950121">
        <w:rPr>
          <w:sz w:val="24"/>
          <w:szCs w:val="24"/>
        </w:rPr>
        <w:t>of: -</w:t>
      </w:r>
    </w:p>
    <w:p w:rsidR="00C87C6A" w:rsidRDefault="00C87C6A" w:rsidP="00C87C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Homozygous dominant</w:t>
      </w:r>
    </w:p>
    <w:p w:rsidR="00C87C6A" w:rsidRDefault="00C87C6A" w:rsidP="00C87C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Heterozygous</w:t>
      </w:r>
    </w:p>
    <w:p w:rsidR="00C87C6A" w:rsidRDefault="00C87C6A" w:rsidP="00C87C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Homozygous recessive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4m</w:t>
      </w:r>
    </w:p>
    <w:p w:rsidR="00883372" w:rsidRDefault="00883372" w:rsidP="00883372">
      <w:pPr>
        <w:pStyle w:val="ListParagraph"/>
        <w:ind w:left="1800"/>
        <w:rPr>
          <w:sz w:val="24"/>
          <w:szCs w:val="24"/>
        </w:rPr>
      </w:pPr>
    </w:p>
    <w:p w:rsidR="00C87C6A" w:rsidRDefault="00C87C6A" w:rsidP="00C87C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incidence of CF in Europe is abnormally high in comparison with other parts of the world.</w:t>
      </w:r>
    </w:p>
    <w:p w:rsidR="00C87C6A" w:rsidRDefault="00C87C6A" w:rsidP="00C87C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terms of mutation describe how this increase in the CF gene may have occurred</w:t>
      </w:r>
    </w:p>
    <w:p w:rsidR="00883372" w:rsidRDefault="00883372" w:rsidP="008833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terms of migration describe how this increase in the CF gene may have occurred</w:t>
      </w:r>
    </w:p>
    <w:p w:rsidR="00883372" w:rsidRDefault="00883372" w:rsidP="008833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terms of natural selection describe how this increase in the CF gene may have occurred</w:t>
      </w:r>
    </w:p>
    <w:p w:rsidR="00883372" w:rsidRDefault="00883372" w:rsidP="008833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terms of genetic drift describe how this increase in the CF gene may have occurred</w:t>
      </w:r>
    </w:p>
    <w:p w:rsidR="00883372" w:rsidRDefault="00883372" w:rsidP="008833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Which of the above is most favoured and why?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10m</w:t>
      </w:r>
    </w:p>
    <w:p w:rsidR="00883372" w:rsidRDefault="00883372" w:rsidP="00883372">
      <w:pPr>
        <w:ind w:left="720"/>
        <w:rPr>
          <w:sz w:val="24"/>
          <w:szCs w:val="24"/>
        </w:rPr>
      </w:pPr>
    </w:p>
    <w:p w:rsidR="00883372" w:rsidRDefault="00883372" w:rsidP="008833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heterozygous genotype contribute to ant survival advantage and if so how?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4m</w:t>
      </w:r>
    </w:p>
    <w:p w:rsidR="00883372" w:rsidRDefault="00883372" w:rsidP="00883372">
      <w:pPr>
        <w:pStyle w:val="ListParagraph"/>
        <w:ind w:left="1080"/>
        <w:rPr>
          <w:sz w:val="24"/>
          <w:szCs w:val="24"/>
        </w:rPr>
      </w:pPr>
    </w:p>
    <w:p w:rsidR="00883372" w:rsidRDefault="00883372" w:rsidP="008833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treatments for CF?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2m</w:t>
      </w:r>
    </w:p>
    <w:p w:rsidR="00883372" w:rsidRPr="00883372" w:rsidRDefault="00883372" w:rsidP="00883372">
      <w:pPr>
        <w:pStyle w:val="ListParagraph"/>
        <w:rPr>
          <w:sz w:val="24"/>
          <w:szCs w:val="24"/>
        </w:rPr>
      </w:pPr>
    </w:p>
    <w:p w:rsidR="00883372" w:rsidRDefault="00883372" w:rsidP="008833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any possible cures for this condition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2m</w:t>
      </w:r>
    </w:p>
    <w:p w:rsidR="00883372" w:rsidRPr="00883372" w:rsidRDefault="00883372" w:rsidP="00883372">
      <w:pPr>
        <w:pStyle w:val="ListParagraph"/>
        <w:rPr>
          <w:sz w:val="24"/>
          <w:szCs w:val="24"/>
        </w:rPr>
      </w:pPr>
    </w:p>
    <w:p w:rsidR="00883372" w:rsidRPr="00883372" w:rsidRDefault="00883372" w:rsidP="00883372">
      <w:pPr>
        <w:pStyle w:val="ListParagraph"/>
        <w:ind w:left="5040"/>
        <w:rPr>
          <w:sz w:val="24"/>
          <w:szCs w:val="24"/>
        </w:rPr>
      </w:pPr>
      <w:r>
        <w:rPr>
          <w:sz w:val="24"/>
          <w:szCs w:val="24"/>
        </w:rPr>
        <w:t>Bibliography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3m</w:t>
      </w:r>
    </w:p>
    <w:p w:rsidR="00883372" w:rsidRDefault="00883372" w:rsidP="00883372">
      <w:pPr>
        <w:pStyle w:val="ListParagraph"/>
        <w:ind w:left="1800"/>
        <w:rPr>
          <w:sz w:val="24"/>
          <w:szCs w:val="24"/>
        </w:rPr>
      </w:pPr>
    </w:p>
    <w:p w:rsidR="00883372" w:rsidRDefault="00883372" w:rsidP="00883372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Total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30m</w:t>
      </w:r>
    </w:p>
    <w:p w:rsidR="00883372" w:rsidRDefault="00883372" w:rsidP="00883372">
      <w:pPr>
        <w:pStyle w:val="ListParagraph"/>
        <w:ind w:left="1800"/>
        <w:rPr>
          <w:sz w:val="24"/>
          <w:szCs w:val="24"/>
        </w:rPr>
      </w:pPr>
    </w:p>
    <w:p w:rsidR="00883372" w:rsidRDefault="00883372" w:rsidP="00883372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Reduced to (A)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950121">
        <w:rPr>
          <w:sz w:val="24"/>
          <w:szCs w:val="24"/>
        </w:rPr>
        <w:t xml:space="preserve"> </w:t>
      </w:r>
      <w:r>
        <w:rPr>
          <w:sz w:val="24"/>
          <w:szCs w:val="24"/>
        </w:rPr>
        <w:t>20m</w:t>
      </w:r>
    </w:p>
    <w:p w:rsidR="00883372" w:rsidRDefault="00883372" w:rsidP="00883372">
      <w:pPr>
        <w:pStyle w:val="ListParagraph"/>
        <w:ind w:left="1800"/>
        <w:rPr>
          <w:sz w:val="24"/>
          <w:szCs w:val="24"/>
        </w:rPr>
      </w:pPr>
    </w:p>
    <w:p w:rsidR="00883372" w:rsidRDefault="00883372" w:rsidP="00883372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Validation Test</w:t>
      </w:r>
      <w:r w:rsidR="00950121">
        <w:rPr>
          <w:sz w:val="24"/>
          <w:szCs w:val="24"/>
        </w:rPr>
        <w:t xml:space="preserve"> (B)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20m</w:t>
      </w:r>
    </w:p>
    <w:p w:rsidR="00950121" w:rsidRDefault="00950121" w:rsidP="00883372">
      <w:pPr>
        <w:pStyle w:val="ListParagraph"/>
        <w:ind w:left="1800"/>
        <w:rPr>
          <w:sz w:val="24"/>
          <w:szCs w:val="24"/>
        </w:rPr>
      </w:pPr>
    </w:p>
    <w:p w:rsidR="00950121" w:rsidRPr="00C87C6A" w:rsidRDefault="00950121" w:rsidP="00883372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Grand Total A +B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40m</w:t>
      </w:r>
    </w:p>
    <w:sectPr w:rsidR="00950121" w:rsidRPr="00C8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21957"/>
    <w:multiLevelType w:val="hybridMultilevel"/>
    <w:tmpl w:val="E0D86B0A"/>
    <w:lvl w:ilvl="0" w:tplc="C9100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987298"/>
    <w:multiLevelType w:val="hybridMultilevel"/>
    <w:tmpl w:val="8B2EC946"/>
    <w:lvl w:ilvl="0" w:tplc="1CAEA1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0815519"/>
    <w:multiLevelType w:val="hybridMultilevel"/>
    <w:tmpl w:val="F93C1C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86B05"/>
    <w:multiLevelType w:val="hybridMultilevel"/>
    <w:tmpl w:val="E97CC85E"/>
    <w:lvl w:ilvl="0" w:tplc="1F2E7C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6A"/>
    <w:rsid w:val="002B7A69"/>
    <w:rsid w:val="00571891"/>
    <w:rsid w:val="005948A7"/>
    <w:rsid w:val="00852B75"/>
    <w:rsid w:val="00883372"/>
    <w:rsid w:val="00950121"/>
    <w:rsid w:val="00B61FA8"/>
    <w:rsid w:val="00C8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FD8F"/>
  <w15:chartTrackingRefBased/>
  <w15:docId w15:val="{74982443-BDAB-4441-AA27-E7D167BC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1E7A574D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Lipiec</dc:creator>
  <cp:keywords/>
  <dc:description/>
  <cp:lastModifiedBy>LIPIEC Henry [Governor Stirling Snr High Sch]</cp:lastModifiedBy>
  <cp:revision>2</cp:revision>
  <dcterms:created xsi:type="dcterms:W3CDTF">2019-06-10T00:53:00Z</dcterms:created>
  <dcterms:modified xsi:type="dcterms:W3CDTF">2019-06-10T00:53:00Z</dcterms:modified>
</cp:coreProperties>
</file>