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rPr>
          <w:rFonts w:ascii="Times New Roman" w:eastAsia="Times New Roman" w:hAnsi="Times New Roman" w:cs="Times New Roman"/>
          <w:color w:val="2C3B33"/>
          <w:sz w:val="20"/>
          <w:szCs w:val="20"/>
          <w:lang w:val="en-GB" w:eastAsia="en-AU"/>
        </w:rPr>
      </w:pPr>
      <w:bookmarkStart w:id="0" w:name="_GoBack"/>
      <w:bookmarkEnd w:id="0"/>
    </w:p>
    <w:p w:rsidR="00856E2A" w:rsidRP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Human Biology</w:t>
      </w:r>
    </w:p>
    <w:p w:rsidR="00856E2A" w:rsidRP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ATAR Unit 3</w:t>
      </w:r>
    </w:p>
    <w:p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32"/>
          <w:szCs w:val="32"/>
          <w:lang w:val="en-GB" w:eastAsia="en-AU"/>
        </w:rPr>
        <w:t>Test 1</w:t>
      </w:r>
    </w:p>
    <w:p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  <w:r w:rsidRPr="00856E2A"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  <w:t>Scientific Method, Endocrine and Nervous Systems</w:t>
      </w:r>
    </w:p>
    <w:p w:rsidR="002A6307" w:rsidRDefault="002A6307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</w:p>
    <w:p w:rsidR="002A6307" w:rsidRDefault="002F1889" w:rsidP="002F1889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  <w:r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  <w:t>Name: _________________</w:t>
      </w:r>
    </w:p>
    <w:p w:rsidR="002A6307" w:rsidRPr="00856E2A" w:rsidRDefault="002A6307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eastAsia="Times New Roman" w:hAnsi="Arial" w:cs="Arial"/>
          <w:b/>
          <w:color w:val="2C3B33"/>
          <w:sz w:val="28"/>
          <w:szCs w:val="28"/>
          <w:lang w:val="en-GB" w:eastAsia="en-AU"/>
        </w:rPr>
      </w:pPr>
    </w:p>
    <w:p w:rsidR="00856E2A" w:rsidRDefault="00856E2A" w:rsidP="00856E2A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rPr>
          <w:rFonts w:ascii="Times New Roman" w:eastAsia="Times New Roman" w:hAnsi="Times New Roman" w:cs="Times New Roman"/>
          <w:color w:val="2C3B33"/>
          <w:sz w:val="20"/>
          <w:szCs w:val="20"/>
          <w:lang w:val="en-GB" w:eastAsia="en-AU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3049"/>
        <w:gridCol w:w="3050"/>
        <w:gridCol w:w="3050"/>
      </w:tblGrid>
      <w:tr w:rsidR="002A6307" w:rsidTr="002F1889">
        <w:tc>
          <w:tcPr>
            <w:tcW w:w="3049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A:</w:t>
            </w:r>
          </w:p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Multiple Choice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30</w:t>
            </w:r>
            <w:r w:rsidR="002F1889"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 marks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:rsidTr="002F1889">
        <w:tc>
          <w:tcPr>
            <w:tcW w:w="3049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B:</w:t>
            </w:r>
          </w:p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Vocabulary 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</w:t>
            </w:r>
            <w:r w:rsidR="002F1889"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 marks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:rsidTr="002F1889">
        <w:tc>
          <w:tcPr>
            <w:tcW w:w="3049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C:</w:t>
            </w:r>
          </w:p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Short Answer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42</w:t>
            </w:r>
            <w:r w:rsidR="002F1889"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 xml:space="preserve"> marks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:rsidTr="002F1889">
        <w:tc>
          <w:tcPr>
            <w:tcW w:w="3049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Part D:</w:t>
            </w:r>
          </w:p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Extended Answer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F1889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10 marks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  <w:tr w:rsidR="002A6307" w:rsidTr="002F1889">
        <w:tc>
          <w:tcPr>
            <w:tcW w:w="3049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Total:</w:t>
            </w: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F1889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  <w:r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  <w:t>92 marks</w:t>
            </w:r>
          </w:p>
          <w:p w:rsidR="002F1889" w:rsidRDefault="002F1889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  <w:tc>
          <w:tcPr>
            <w:tcW w:w="3050" w:type="dxa"/>
            <w:shd w:val="clear" w:color="auto" w:fill="EEECE1" w:themeFill="background2"/>
          </w:tcPr>
          <w:p w:rsidR="002A6307" w:rsidRDefault="002A6307" w:rsidP="002A6307">
            <w:pPr>
              <w:jc w:val="center"/>
              <w:rPr>
                <w:rFonts w:ascii="Arial" w:hAnsi="Arial" w:cs="Arial"/>
                <w:w w:val="90"/>
                <w:sz w:val="24"/>
                <w:szCs w:val="24"/>
                <w:lang w:val="en-GB" w:eastAsia="en-AU"/>
              </w:rPr>
            </w:pPr>
          </w:p>
        </w:tc>
      </w:tr>
    </w:tbl>
    <w:p w:rsidR="00856E2A" w:rsidRPr="002A6307" w:rsidRDefault="00856E2A" w:rsidP="002A6307">
      <w:pPr>
        <w:jc w:val="center"/>
        <w:rPr>
          <w:rFonts w:ascii="Arial" w:hAnsi="Arial" w:cs="Arial"/>
          <w:w w:val="90"/>
          <w:sz w:val="24"/>
          <w:szCs w:val="24"/>
          <w:lang w:val="en-GB" w:eastAsia="en-AU"/>
        </w:rPr>
      </w:pPr>
    </w:p>
    <w:p w:rsidR="00856E2A" w:rsidRPr="00856E2A" w:rsidRDefault="00856E2A" w:rsidP="00856E2A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rPr>
          <w:rFonts w:ascii="Arial" w:eastAsia="Times New Roman" w:hAnsi="Arial" w:cs="Arial"/>
          <w:b/>
          <w:bCs/>
          <w:color w:val="13231A"/>
          <w:w w:val="90"/>
          <w:sz w:val="28"/>
          <w:szCs w:val="28"/>
          <w:lang w:val="en-GB" w:eastAsia="en-AU"/>
        </w:rPr>
      </w:pPr>
    </w:p>
    <w:p w:rsidR="00856E2A" w:rsidRPr="002A6307" w:rsidRDefault="00856E2A" w:rsidP="002A6307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jc w:val="center"/>
        <w:rPr>
          <w:rFonts w:ascii="Times New Roman" w:eastAsia="Times New Roman" w:hAnsi="Times New Roman" w:cs="Times New Roman"/>
          <w:bCs/>
          <w:color w:val="13231A"/>
          <w:w w:val="90"/>
          <w:sz w:val="24"/>
          <w:szCs w:val="24"/>
          <w:lang w:val="en-GB" w:eastAsia="en-AU"/>
        </w:rPr>
      </w:pPr>
    </w:p>
    <w:p w:rsidR="00856E2A" w:rsidRDefault="00856E2A" w:rsidP="00856E2A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rPr>
          <w:rFonts w:ascii="Times New Roman" w:eastAsia="Times New Roman" w:hAnsi="Times New Roman" w:cs="Times New Roman"/>
          <w:b/>
          <w:bCs/>
          <w:color w:val="13231A"/>
          <w:w w:val="90"/>
          <w:sz w:val="24"/>
          <w:szCs w:val="24"/>
          <w:lang w:val="en-GB" w:eastAsia="en-AU"/>
        </w:rPr>
      </w:pPr>
    </w:p>
    <w:p w:rsidR="00856E2A" w:rsidRDefault="00856E2A" w:rsidP="00856E2A">
      <w:pPr>
        <w:widowControl w:val="0"/>
        <w:autoSpaceDE w:val="0"/>
        <w:autoSpaceDN w:val="0"/>
        <w:adjustRightInd w:val="0"/>
        <w:spacing w:before="163" w:after="0" w:line="264" w:lineRule="exact"/>
        <w:ind w:left="14" w:right="6077"/>
        <w:rPr>
          <w:rFonts w:ascii="Times New Roman" w:eastAsia="Times New Roman" w:hAnsi="Times New Roman" w:cs="Times New Roman"/>
          <w:b/>
          <w:bCs/>
          <w:color w:val="13231A"/>
          <w:w w:val="90"/>
          <w:sz w:val="24"/>
          <w:szCs w:val="24"/>
          <w:lang w:val="en-GB" w:eastAsia="en-AU"/>
        </w:rPr>
      </w:pPr>
    </w:p>
    <w:p w:rsidR="00856E2A" w:rsidRPr="00856E2A" w:rsidRDefault="00856E2A" w:rsidP="00856E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 w:eastAsia="en-AU"/>
        </w:rPr>
        <w:sectPr w:rsidR="00856E2A" w:rsidRPr="00856E2A">
          <w:footerReference w:type="default" r:id="rId9"/>
          <w:type w:val="continuous"/>
          <w:pgSz w:w="11907" w:h="16840"/>
          <w:pgMar w:top="1670" w:right="1520" w:bottom="360" w:left="1454" w:header="720" w:footer="720" w:gutter="0"/>
          <w:cols w:space="720"/>
          <w:noEndnote/>
        </w:sectPr>
      </w:pPr>
    </w:p>
    <w:p w:rsidR="00856E2A" w:rsidRPr="00856E2A" w:rsidRDefault="00856E2A" w:rsidP="00856E2A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</w:pPr>
    </w:p>
    <w:p w:rsidR="00856E2A" w:rsidRPr="00856E2A" w:rsidRDefault="00856E2A" w:rsidP="00856E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AU"/>
        </w:rPr>
        <w:sectPr w:rsidR="00856E2A" w:rsidRPr="00856E2A">
          <w:type w:val="continuous"/>
          <w:pgSz w:w="11907" w:h="16840"/>
          <w:pgMar w:top="1670" w:right="1520" w:bottom="360" w:left="1454" w:header="720" w:footer="720" w:gutter="0"/>
          <w:cols w:space="720"/>
          <w:noEndnote/>
        </w:sectPr>
      </w:pPr>
    </w:p>
    <w:p w:rsidR="00B9034C" w:rsidRPr="002A6307" w:rsidRDefault="00B9034C" w:rsidP="00B9034C">
      <w:pPr>
        <w:pStyle w:val="Style"/>
        <w:ind w:right="216"/>
        <w:rPr>
          <w:rFonts w:ascii="Arial" w:hAnsi="Arial" w:cs="Arial"/>
          <w:b/>
          <w:bCs/>
          <w:color w:val="223128"/>
          <w:sz w:val="32"/>
          <w:szCs w:val="32"/>
          <w:lang w:val="en-GB"/>
        </w:rPr>
      </w:pPr>
      <w:r w:rsidRPr="002A6307">
        <w:rPr>
          <w:rFonts w:ascii="Arial" w:hAnsi="Arial" w:cs="Arial"/>
          <w:b/>
          <w:bCs/>
          <w:color w:val="223128"/>
          <w:sz w:val="32"/>
          <w:szCs w:val="32"/>
          <w:lang w:val="en-GB"/>
        </w:rPr>
        <w:lastRenderedPageBreak/>
        <w:t>Part A: Multiple Choice</w:t>
      </w:r>
    </w:p>
    <w:p w:rsidR="00B9034C" w:rsidRDefault="00B9034C" w:rsidP="00B9034C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 w:rsidRPr="0024499B">
        <w:rPr>
          <w:rFonts w:ascii="Arial" w:hAnsi="Arial" w:cs="Arial"/>
          <w:b/>
          <w:bCs/>
          <w:color w:val="223128"/>
          <w:lang w:val="en-GB"/>
        </w:rPr>
        <w:t>Ma</w:t>
      </w:r>
      <w:r w:rsidRPr="0024499B">
        <w:rPr>
          <w:rFonts w:ascii="Arial" w:hAnsi="Arial" w:cs="Arial"/>
          <w:b/>
          <w:bCs/>
          <w:color w:val="07170E"/>
          <w:lang w:val="en-GB"/>
        </w:rPr>
        <w:t>r</w:t>
      </w:r>
      <w:r w:rsidRPr="0024499B">
        <w:rPr>
          <w:rFonts w:ascii="Arial" w:hAnsi="Arial" w:cs="Arial"/>
          <w:b/>
          <w:bCs/>
          <w:color w:val="223128"/>
          <w:lang w:val="en-GB"/>
        </w:rPr>
        <w:t>k y</w:t>
      </w:r>
      <w:r w:rsidRPr="0024499B">
        <w:rPr>
          <w:rFonts w:ascii="Arial" w:hAnsi="Arial" w:cs="Arial"/>
          <w:b/>
          <w:bCs/>
          <w:color w:val="07170E"/>
          <w:lang w:val="en-GB"/>
        </w:rPr>
        <w:t>o</w:t>
      </w:r>
      <w:r w:rsidRPr="0024499B">
        <w:rPr>
          <w:rFonts w:ascii="Arial" w:hAnsi="Arial" w:cs="Arial"/>
          <w:b/>
          <w:bCs/>
          <w:color w:val="223128"/>
          <w:lang w:val="en-GB"/>
        </w:rPr>
        <w:t>ur answers t</w:t>
      </w:r>
      <w:r w:rsidRPr="0024499B">
        <w:rPr>
          <w:rFonts w:ascii="Arial" w:hAnsi="Arial" w:cs="Arial"/>
          <w:b/>
          <w:bCs/>
          <w:color w:val="07170E"/>
          <w:lang w:val="en-GB"/>
        </w:rPr>
        <w:t>o Que</w:t>
      </w:r>
      <w:r w:rsidRPr="0024499B">
        <w:rPr>
          <w:rFonts w:ascii="Arial" w:hAnsi="Arial" w:cs="Arial"/>
          <w:b/>
          <w:bCs/>
          <w:color w:val="223128"/>
          <w:lang w:val="en-GB"/>
        </w:rPr>
        <w:t>st</w:t>
      </w:r>
      <w:r w:rsidRPr="0024499B">
        <w:rPr>
          <w:rFonts w:ascii="Arial" w:hAnsi="Arial" w:cs="Arial"/>
          <w:b/>
          <w:bCs/>
          <w:color w:val="07170E"/>
          <w:lang w:val="en-GB"/>
        </w:rPr>
        <w:t>ion</w:t>
      </w:r>
      <w:r w:rsidRPr="0024499B">
        <w:rPr>
          <w:rFonts w:ascii="Arial" w:hAnsi="Arial" w:cs="Arial"/>
          <w:b/>
          <w:bCs/>
          <w:color w:val="223128"/>
          <w:lang w:val="en-GB"/>
        </w:rPr>
        <w:t>s 1</w:t>
      </w:r>
      <w:r w:rsidRPr="0024499B">
        <w:rPr>
          <w:rFonts w:ascii="Arial" w:hAnsi="Arial" w:cs="Arial"/>
          <w:b/>
          <w:bCs/>
          <w:color w:val="07170E"/>
          <w:lang w:val="en-GB"/>
        </w:rPr>
        <w:t>-</w:t>
      </w:r>
      <w:r w:rsidRPr="0024499B">
        <w:rPr>
          <w:rFonts w:ascii="Arial" w:hAnsi="Arial" w:cs="Arial"/>
          <w:b/>
          <w:bCs/>
          <w:color w:val="223128"/>
          <w:lang w:val="en-GB"/>
        </w:rPr>
        <w:t>3</w:t>
      </w:r>
      <w:r w:rsidRPr="0024499B">
        <w:rPr>
          <w:rFonts w:ascii="Arial" w:hAnsi="Arial" w:cs="Arial"/>
          <w:b/>
          <w:bCs/>
          <w:color w:val="07170E"/>
          <w:lang w:val="en-GB"/>
        </w:rPr>
        <w:t xml:space="preserve">0 on </w:t>
      </w:r>
      <w:r w:rsidRPr="0024499B">
        <w:rPr>
          <w:rFonts w:ascii="Arial" w:hAnsi="Arial" w:cs="Arial"/>
          <w:b/>
          <w:bCs/>
          <w:color w:val="223128"/>
          <w:lang w:val="en-GB"/>
        </w:rPr>
        <w:t>t</w:t>
      </w:r>
      <w:r w:rsidRPr="0024499B">
        <w:rPr>
          <w:rFonts w:ascii="Arial" w:hAnsi="Arial" w:cs="Arial"/>
          <w:b/>
          <w:bCs/>
          <w:color w:val="07170E"/>
          <w:lang w:val="en-GB"/>
        </w:rPr>
        <w:t>h</w:t>
      </w:r>
      <w:r w:rsidRPr="0024499B">
        <w:rPr>
          <w:rFonts w:ascii="Arial" w:hAnsi="Arial" w:cs="Arial"/>
          <w:b/>
          <w:bCs/>
          <w:color w:val="223128"/>
          <w:lang w:val="en-GB"/>
        </w:rPr>
        <w:t>e s</w:t>
      </w:r>
      <w:r w:rsidRPr="0024499B">
        <w:rPr>
          <w:rFonts w:ascii="Arial" w:hAnsi="Arial" w:cs="Arial"/>
          <w:b/>
          <w:bCs/>
          <w:color w:val="07170E"/>
          <w:lang w:val="en-GB"/>
        </w:rPr>
        <w:t>e</w:t>
      </w:r>
      <w:r w:rsidRPr="0024499B">
        <w:rPr>
          <w:rFonts w:ascii="Arial" w:hAnsi="Arial" w:cs="Arial"/>
          <w:b/>
          <w:bCs/>
          <w:color w:val="223128"/>
          <w:lang w:val="en-GB"/>
        </w:rPr>
        <w:t>pa</w:t>
      </w:r>
      <w:r w:rsidRPr="0024499B">
        <w:rPr>
          <w:rFonts w:ascii="Arial" w:hAnsi="Arial" w:cs="Arial"/>
          <w:b/>
          <w:bCs/>
          <w:color w:val="07170E"/>
          <w:lang w:val="en-GB"/>
        </w:rPr>
        <w:t>r</w:t>
      </w:r>
      <w:r w:rsidRPr="0024499B">
        <w:rPr>
          <w:rFonts w:ascii="Arial" w:hAnsi="Arial" w:cs="Arial"/>
          <w:b/>
          <w:bCs/>
          <w:color w:val="223128"/>
          <w:lang w:val="en-GB"/>
        </w:rPr>
        <w:t>ate mu</w:t>
      </w:r>
      <w:r w:rsidRPr="0024499B">
        <w:rPr>
          <w:rFonts w:ascii="Arial" w:hAnsi="Arial" w:cs="Arial"/>
          <w:b/>
          <w:bCs/>
          <w:color w:val="07170E"/>
          <w:lang w:val="en-GB"/>
        </w:rPr>
        <w:t>lt</w:t>
      </w:r>
      <w:r w:rsidRPr="0024499B">
        <w:rPr>
          <w:rFonts w:ascii="Arial" w:hAnsi="Arial" w:cs="Arial"/>
          <w:b/>
          <w:bCs/>
          <w:color w:val="223128"/>
          <w:lang w:val="en-GB"/>
        </w:rPr>
        <w:t>i</w:t>
      </w:r>
      <w:r w:rsidRPr="0024499B">
        <w:rPr>
          <w:rFonts w:ascii="Arial" w:hAnsi="Arial" w:cs="Arial"/>
          <w:b/>
          <w:bCs/>
          <w:color w:val="07170E"/>
          <w:lang w:val="en-GB"/>
        </w:rPr>
        <w:t>pl</w:t>
      </w:r>
      <w:r w:rsidRPr="0024499B">
        <w:rPr>
          <w:rFonts w:ascii="Arial" w:hAnsi="Arial" w:cs="Arial"/>
          <w:b/>
          <w:bCs/>
          <w:color w:val="223128"/>
          <w:lang w:val="en-GB"/>
        </w:rPr>
        <w:t>e ch</w:t>
      </w:r>
      <w:r w:rsidRPr="0024499B">
        <w:rPr>
          <w:rFonts w:ascii="Arial" w:hAnsi="Arial" w:cs="Arial"/>
          <w:b/>
          <w:bCs/>
          <w:color w:val="07170E"/>
          <w:lang w:val="en-GB"/>
        </w:rPr>
        <w:t>o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ice </w:t>
      </w:r>
      <w:r w:rsidRPr="0024499B">
        <w:rPr>
          <w:rFonts w:ascii="Arial" w:hAnsi="Arial" w:cs="Arial"/>
          <w:b/>
          <w:bCs/>
          <w:color w:val="223128"/>
          <w:lang w:val="en-GB"/>
        </w:rPr>
        <w:br/>
        <w:t>answ</w:t>
      </w:r>
      <w:r w:rsidRPr="0024499B">
        <w:rPr>
          <w:rFonts w:ascii="Arial" w:hAnsi="Arial" w:cs="Arial"/>
          <w:b/>
          <w:bCs/>
          <w:color w:val="07170E"/>
          <w:lang w:val="en-GB"/>
        </w:rPr>
        <w:t>e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r sheet </w:t>
      </w:r>
      <w:r w:rsidRPr="0024499B">
        <w:rPr>
          <w:rFonts w:ascii="Arial" w:hAnsi="Arial" w:cs="Arial"/>
          <w:b/>
          <w:bCs/>
          <w:color w:val="07170E"/>
          <w:lang w:val="en-GB"/>
        </w:rPr>
        <w:t>u</w:t>
      </w:r>
      <w:r w:rsidRPr="0024499B">
        <w:rPr>
          <w:rFonts w:ascii="Arial" w:hAnsi="Arial" w:cs="Arial"/>
          <w:b/>
          <w:bCs/>
          <w:color w:val="223128"/>
          <w:lang w:val="en-GB"/>
        </w:rPr>
        <w:t>si</w:t>
      </w:r>
      <w:r w:rsidRPr="0024499B">
        <w:rPr>
          <w:rFonts w:ascii="Arial" w:hAnsi="Arial" w:cs="Arial"/>
          <w:b/>
          <w:bCs/>
          <w:color w:val="07170E"/>
          <w:lang w:val="en-GB"/>
        </w:rPr>
        <w:t>n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g a </w:t>
      </w:r>
      <w:r w:rsidRPr="0024499B">
        <w:rPr>
          <w:rFonts w:ascii="Arial" w:hAnsi="Arial" w:cs="Arial"/>
          <w:b/>
          <w:bCs/>
          <w:color w:val="07170E"/>
          <w:lang w:val="en-GB"/>
        </w:rPr>
        <w:t>2B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, </w:t>
      </w:r>
      <w:r w:rsidRPr="0024499B">
        <w:rPr>
          <w:rFonts w:ascii="Arial" w:hAnsi="Arial" w:cs="Arial"/>
          <w:b/>
          <w:bCs/>
          <w:color w:val="07170E"/>
          <w:lang w:val="en-GB"/>
        </w:rPr>
        <w:t xml:space="preserve">B or </w:t>
      </w:r>
      <w:r w:rsidRPr="0024499B">
        <w:rPr>
          <w:rFonts w:ascii="Arial" w:hAnsi="Arial" w:cs="Arial"/>
          <w:b/>
          <w:bCs/>
          <w:color w:val="223128"/>
          <w:lang w:val="en-GB"/>
        </w:rPr>
        <w:t>H</w:t>
      </w:r>
      <w:r w:rsidRPr="0024499B">
        <w:rPr>
          <w:rFonts w:ascii="Arial" w:hAnsi="Arial" w:cs="Arial"/>
          <w:b/>
          <w:bCs/>
          <w:color w:val="07170E"/>
          <w:lang w:val="en-GB"/>
        </w:rPr>
        <w:t>B pencil</w:t>
      </w:r>
      <w:r w:rsidRPr="0024499B">
        <w:rPr>
          <w:rFonts w:ascii="Arial" w:hAnsi="Arial" w:cs="Arial"/>
          <w:b/>
          <w:bCs/>
          <w:color w:val="000000"/>
          <w:lang w:val="en-GB"/>
        </w:rPr>
        <w:t xml:space="preserve">. </w:t>
      </w:r>
      <w:r w:rsidRPr="0024499B">
        <w:rPr>
          <w:rFonts w:ascii="Arial" w:hAnsi="Arial" w:cs="Arial"/>
          <w:b/>
          <w:bCs/>
          <w:color w:val="07170E"/>
          <w:lang w:val="en-GB"/>
        </w:rPr>
        <w:t>30 ma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rks </w:t>
      </w:r>
    </w:p>
    <w:p w:rsidR="00B9034C" w:rsidRPr="00837EF1" w:rsidRDefault="00B9034C" w:rsidP="00B9034C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 w:rsidRPr="0024499B">
        <w:rPr>
          <w:rFonts w:ascii="Arial" w:hAnsi="Arial" w:cs="Arial"/>
          <w:color w:val="223128"/>
          <w:lang w:val="en-GB"/>
        </w:rPr>
        <w:t>Select the correct alternati</w:t>
      </w:r>
      <w:r w:rsidRPr="0024499B">
        <w:rPr>
          <w:rFonts w:ascii="Arial" w:hAnsi="Arial" w:cs="Arial"/>
          <w:color w:val="435349"/>
          <w:lang w:val="en-GB"/>
        </w:rPr>
        <w:t>v</w:t>
      </w:r>
      <w:r w:rsidRPr="0024499B">
        <w:rPr>
          <w:rFonts w:ascii="Arial" w:hAnsi="Arial" w:cs="Arial"/>
          <w:color w:val="223128"/>
          <w:lang w:val="en-GB"/>
        </w:rPr>
        <w:t>e in each of the following questions</w:t>
      </w:r>
      <w:r w:rsidRPr="0024499B">
        <w:rPr>
          <w:rFonts w:ascii="Arial" w:hAnsi="Arial" w:cs="Arial"/>
          <w:color w:val="607471"/>
          <w:lang w:val="en-GB"/>
        </w:rPr>
        <w:t xml:space="preserve">. </w:t>
      </w:r>
    </w:p>
    <w:p w:rsidR="00B9034C" w:rsidRDefault="00B9034C" w:rsidP="00B9034C">
      <w:pPr>
        <w:pStyle w:val="Style"/>
        <w:numPr>
          <w:ilvl w:val="0"/>
          <w:numId w:val="1"/>
        </w:numPr>
        <w:spacing w:line="508" w:lineRule="exact"/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The correct term for nerve cells is: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Epithelium.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Connective.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Neurons.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Dendrites.</w:t>
      </w:r>
    </w:p>
    <w:p w:rsidR="00B9034C" w:rsidRPr="0072138B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Stimulation of the parasympathetic nervous system would cause: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heart rate to increase.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pupils of the eyes to dilate.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stimulation of the digestive system.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breathing rate to increase.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 hypothesis may be accepted by the scientific community if the: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sample size tested is over 50% of the total population.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data collected indicates a significant difference between the experiment and the control.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data collected in the first trial supports the hypothesis.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experiment is conducted by others and similar results are obtained each time this is done.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Which of the following hormones is NOT secreted by the anterior pituitary lobe?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ACTH.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Prolactin.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TSH.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ADH</w:t>
      </w:r>
      <w:r w:rsidRPr="0072138B">
        <w:rPr>
          <w:rFonts w:ascii="Arial" w:hAnsi="Arial" w:cs="Arial"/>
          <w:bCs/>
          <w:color w:val="07170E"/>
          <w:lang w:val="en-GB"/>
        </w:rPr>
        <w:t>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cerebellum is concerned with: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balance, coordination of motion and muscle tone.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coordination of impulses between the cortex of the brain and the hypothalamus.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sleep and emotion.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voluntary control of respiration.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.</w:t>
      </w: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“Enzyme amplification” refers to: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the effect a hormone has in increasing the total number of molecules of a particular enzyme.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reduction in the activation energy of a specific chemical reaction.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effect an enzyme has in increasing the rate of a reaction.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rapid rate that a product is formed in an enzyme controlled reaction.</w:t>
      </w:r>
    </w:p>
    <w:p w:rsidR="00B9034C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lastRenderedPageBreak/>
        <w:t>Hormones work by: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acting as enzymes within target cells.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changing how the enzymes already present in target cells work.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acting as receptors in the target cells.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allowing enzymes to enter the target cell.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Sensory neurons transmit nerve impulses: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from a receptor to an effector.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from a receptor to the central nervous system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from an effector to a receptor.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from an effector to the central nervous system.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clear liquid which fills the space between the membranes of the brain is: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the cerebrospinal fluid.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plasma.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lymph.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intracellular fluid.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Endocrine glands differ from other glands because: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they secrete chemicals.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they regulate vital body functions.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they lack ducts and secrete their products directly into the bloodstream.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they secrete their products directly into the bloodstream via ducts.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Nerve cells in the brain or spinal cord that carry messages between other nerve cells are called: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sensory neurons.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association neurons.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motor neurons.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effector neurons.</w:t>
      </w:r>
    </w:p>
    <w:p w:rsidR="00B9034C" w:rsidRPr="0072138B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 xml:space="preserve"> Which of the following contains only </w:t>
      </w:r>
      <w:r w:rsidRPr="0072138B">
        <w:rPr>
          <w:rFonts w:ascii="Arial" w:hAnsi="Arial" w:cs="Arial"/>
          <w:b/>
          <w:bCs/>
          <w:color w:val="07170E"/>
          <w:lang w:val="en-GB"/>
        </w:rPr>
        <w:t>anterior</w:t>
      </w:r>
      <w:r w:rsidRPr="0072138B">
        <w:rPr>
          <w:rFonts w:ascii="Arial" w:hAnsi="Arial" w:cs="Arial"/>
          <w:bCs/>
          <w:color w:val="07170E"/>
          <w:lang w:val="en-GB"/>
        </w:rPr>
        <w:t xml:space="preserve"> pituitary gland hormones?</w:t>
      </w:r>
    </w:p>
    <w:p w:rsidR="00B9034C" w:rsidRPr="0072138B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FSH, TSH, OT</w:t>
      </w:r>
      <w:r w:rsidRPr="0072138B">
        <w:rPr>
          <w:rFonts w:ascii="Arial" w:hAnsi="Arial" w:cs="Arial"/>
          <w:bCs/>
          <w:color w:val="07170E"/>
          <w:lang w:val="en-GB"/>
        </w:rPr>
        <w:t xml:space="preserve"> and ADH.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FSH, LH, GH and ACTH.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FSH, TSH, OT</w:t>
      </w:r>
      <w:r w:rsidRPr="0072138B">
        <w:rPr>
          <w:rFonts w:ascii="Arial" w:hAnsi="Arial" w:cs="Arial"/>
          <w:bCs/>
          <w:color w:val="07170E"/>
          <w:lang w:val="en-GB"/>
        </w:rPr>
        <w:t xml:space="preserve"> and PRL.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FSH, TSH, GH and ADH.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lastRenderedPageBreak/>
        <w:t>An endocrine gland means: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a gland that makes a substance that is then release directly into the blood.</w:t>
      </w:r>
    </w:p>
    <w:p w:rsidR="00B9034C" w:rsidRPr="00F94030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a gland that makes a substance that is then release dir</w:t>
      </w:r>
      <w:r w:rsidRPr="00F94030">
        <w:rPr>
          <w:rFonts w:ascii="Arial" w:hAnsi="Arial" w:cs="Arial"/>
          <w:bCs/>
          <w:color w:val="07170E"/>
          <w:lang w:val="en-GB"/>
        </w:rPr>
        <w:t>e</w:t>
      </w:r>
      <w:r>
        <w:rPr>
          <w:rFonts w:ascii="Arial" w:hAnsi="Arial" w:cs="Arial"/>
          <w:bCs/>
          <w:color w:val="07170E"/>
          <w:lang w:val="en-GB"/>
        </w:rPr>
        <w:t>ctly into a duct.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a gland that makes a substance that is then release dir</w:t>
      </w:r>
      <w:r w:rsidRPr="00F94030">
        <w:rPr>
          <w:rFonts w:ascii="Arial" w:hAnsi="Arial" w:cs="Arial"/>
          <w:bCs/>
          <w:color w:val="07170E"/>
          <w:lang w:val="en-GB"/>
        </w:rPr>
        <w:t>e</w:t>
      </w:r>
      <w:r>
        <w:rPr>
          <w:rFonts w:ascii="Arial" w:hAnsi="Arial" w:cs="Arial"/>
          <w:bCs/>
          <w:color w:val="07170E"/>
          <w:lang w:val="en-GB"/>
        </w:rPr>
        <w:t>ctly into the effector.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a gland that makes a substance that is then release dir</w:t>
      </w:r>
      <w:r w:rsidRPr="00F94030">
        <w:rPr>
          <w:rFonts w:ascii="Arial" w:hAnsi="Arial" w:cs="Arial"/>
          <w:bCs/>
          <w:color w:val="07170E"/>
          <w:lang w:val="en-GB"/>
        </w:rPr>
        <w:t>e</w:t>
      </w:r>
      <w:r>
        <w:rPr>
          <w:rFonts w:ascii="Arial" w:hAnsi="Arial" w:cs="Arial"/>
          <w:bCs/>
          <w:color w:val="07170E"/>
          <w:lang w:val="en-GB"/>
        </w:rPr>
        <w:t>ctly into the</w:t>
      </w:r>
      <w:r w:rsidRPr="00F94030">
        <w:rPr>
          <w:rFonts w:ascii="Arial" w:hAnsi="Arial" w:cs="Arial"/>
          <w:bCs/>
          <w:color w:val="07170E"/>
          <w:lang w:val="en-GB"/>
        </w:rPr>
        <w:t xml:space="preserve"> blood only at </w:t>
      </w:r>
      <w:r>
        <w:rPr>
          <w:rFonts w:ascii="Arial" w:hAnsi="Arial" w:cs="Arial"/>
          <w:bCs/>
          <w:color w:val="07170E"/>
          <w:lang w:val="en-GB"/>
        </w:rPr>
        <w:t>or after puberty</w:t>
      </w:r>
      <w:r w:rsidRPr="00F94030">
        <w:rPr>
          <w:rFonts w:ascii="Arial" w:hAnsi="Arial" w:cs="Arial"/>
          <w:bCs/>
          <w:color w:val="07170E"/>
          <w:lang w:val="en-GB"/>
        </w:rPr>
        <w:t>.</w:t>
      </w:r>
    </w:p>
    <w:p w:rsidR="00B9034C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Vitamin C is often promoted as a preventative or treatment for the common cold. Which of the following statements is a hypothesis?</w:t>
      </w:r>
    </w:p>
    <w:p w:rsidR="00B9034C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People who take vitamin C don’t get colds.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Does taking vitamin C stop you getting a cold?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If you take vitamin C as recommended, you will never get a cold.</w:t>
      </w:r>
    </w:p>
    <w:p w:rsidR="00B9034C" w:rsidRPr="00F94030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>
        <w:rPr>
          <w:rFonts w:ascii="Arial" w:hAnsi="Arial" w:cs="Arial"/>
          <w:bCs/>
          <w:color w:val="07170E"/>
          <w:lang w:val="en-GB"/>
        </w:rPr>
        <w:t>It doesn’t matter whether or not you take vitamin C, you can still get a cold.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spacing w:line="276" w:lineRule="auto"/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 researcher was testing the hypothesis:</w:t>
      </w:r>
    </w:p>
    <w:p w:rsidR="00B9034C" w:rsidRPr="0072138B" w:rsidRDefault="00B9034C" w:rsidP="00B9034C">
      <w:pPr>
        <w:pStyle w:val="Style"/>
        <w:spacing w:line="276" w:lineRule="auto"/>
        <w:ind w:left="170" w:right="216"/>
        <w:rPr>
          <w:rFonts w:ascii="Arial" w:hAnsi="Arial" w:cs="Arial"/>
          <w:b/>
          <w:bCs/>
          <w:color w:val="07170E"/>
          <w:sz w:val="22"/>
          <w:szCs w:val="22"/>
          <w:lang w:val="en-GB"/>
        </w:rPr>
      </w:pPr>
      <w:r w:rsidRPr="0072138B">
        <w:rPr>
          <w:rFonts w:ascii="Arial" w:hAnsi="Arial" w:cs="Arial"/>
          <w:b/>
          <w:bCs/>
          <w:color w:val="07170E"/>
          <w:sz w:val="22"/>
          <w:szCs w:val="22"/>
          <w:lang w:val="en-GB"/>
        </w:rPr>
        <w:t>“The range of sound frequencies that a person can hear decreases with increasing age”</w:t>
      </w:r>
    </w:p>
    <w:p w:rsidR="00B9034C" w:rsidRPr="0072138B" w:rsidRDefault="00B9034C" w:rsidP="00B9034C">
      <w:pPr>
        <w:pStyle w:val="Style"/>
        <w:spacing w:line="276" w:lineRule="auto"/>
        <w:ind w:left="360"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She selected a number of subjects, both male and female, of differing ages. A sound generator was used to expose the subjects t</w:t>
      </w:r>
      <w:r>
        <w:rPr>
          <w:rFonts w:ascii="Arial" w:hAnsi="Arial" w:cs="Arial"/>
          <w:bCs/>
          <w:color w:val="07170E"/>
          <w:lang w:val="en-GB"/>
        </w:rPr>
        <w:t>o sounds of varying frequencies</w:t>
      </w:r>
      <w:r w:rsidRPr="0072138B">
        <w:rPr>
          <w:rFonts w:ascii="Arial" w:hAnsi="Arial" w:cs="Arial"/>
          <w:bCs/>
          <w:color w:val="07170E"/>
          <w:lang w:val="en-GB"/>
        </w:rPr>
        <w:t>. The dependent variable in this experiment was the: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age of the subjects.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volume of the sound.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frequency of the sound.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frequency range detected by the subjects.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temperature regulating centre in humans is located at the: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cerebrum.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cerebellum.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hypothalamus.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medulla oblongata.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Which of the two hormones below are produced in the hypothalamus?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Oxytocin and prolactin.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Prolactin and Luteinizing hormone.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Luteinizing hormone and antidiuretic hormone.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Antidiuretic hormone and oxytocin.</w:t>
      </w:r>
    </w:p>
    <w:p w:rsidR="00B9034C" w:rsidRPr="0072138B" w:rsidRDefault="00B9034C" w:rsidP="00B9034C">
      <w:pPr>
        <w:pStyle w:val="Style"/>
        <w:ind w:left="108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The endocrine system:</w:t>
      </w:r>
    </w:p>
    <w:p w:rsidR="00B9034C" w:rsidRPr="0072138B" w:rsidRDefault="00B9034C" w:rsidP="00B9034C">
      <w:pPr>
        <w:pStyle w:val="Style"/>
        <w:ind w:left="360"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responds faster than the nervous system and has a prolonged effect.</w:t>
      </w:r>
    </w:p>
    <w:p w:rsidR="00B9034C" w:rsidRPr="0072138B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responds slower than the nervous system and has an immediate effect.</w:t>
      </w:r>
    </w:p>
    <w:p w:rsidR="00B9034C" w:rsidRPr="007373E5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highlight w:val="yellow"/>
          <w:lang w:val="en-GB"/>
        </w:rPr>
      </w:pPr>
      <w:r w:rsidRPr="007373E5">
        <w:rPr>
          <w:rFonts w:ascii="Arial" w:hAnsi="Arial" w:cs="Arial"/>
          <w:bCs/>
          <w:color w:val="07170E"/>
          <w:highlight w:val="yellow"/>
          <w:lang w:val="en-GB"/>
        </w:rPr>
        <w:t>Responds slower to stimuli than the nervous system and has a prolonged effect.</w:t>
      </w:r>
    </w:p>
    <w:p w:rsidR="00B9034C" w:rsidRDefault="00B9034C" w:rsidP="00B9034C">
      <w:pPr>
        <w:pStyle w:val="Style"/>
        <w:numPr>
          <w:ilvl w:val="1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t>responds faster to stimuli than the nervous system and can stimulate many tissues at the same time.</w:t>
      </w:r>
    </w:p>
    <w:p w:rsidR="00B9034C" w:rsidRPr="0072138B" w:rsidRDefault="00B9034C" w:rsidP="00B9034C">
      <w:pPr>
        <w:pStyle w:val="Style"/>
        <w:numPr>
          <w:ilvl w:val="0"/>
          <w:numId w:val="1"/>
        </w:numPr>
        <w:ind w:right="216"/>
        <w:rPr>
          <w:rFonts w:ascii="Arial" w:hAnsi="Arial" w:cs="Arial"/>
          <w:bCs/>
          <w:color w:val="07170E"/>
          <w:lang w:val="en-GB"/>
        </w:rPr>
      </w:pPr>
      <w:r w:rsidRPr="0072138B">
        <w:rPr>
          <w:rFonts w:ascii="Arial" w:hAnsi="Arial" w:cs="Arial"/>
          <w:bCs/>
          <w:color w:val="07170E"/>
          <w:lang w:val="en-GB"/>
        </w:rPr>
        <w:lastRenderedPageBreak/>
        <w:t>Which of the following shows the possible locations of P and Q?</w:t>
      </w:r>
    </w:p>
    <w:p w:rsidR="00B9034C" w:rsidRPr="0072138B" w:rsidRDefault="00B9034C" w:rsidP="00B9034C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B9034C" w:rsidRPr="0072138B" w:rsidRDefault="00B9034C" w:rsidP="00B9034C">
      <w:r w:rsidRPr="007213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B203B0" wp14:editId="6B4466A7">
                <wp:simplePos x="0" y="0"/>
                <wp:positionH relativeFrom="column">
                  <wp:posOffset>684530</wp:posOffset>
                </wp:positionH>
                <wp:positionV relativeFrom="paragraph">
                  <wp:posOffset>99060</wp:posOffset>
                </wp:positionV>
                <wp:extent cx="295275" cy="285750"/>
                <wp:effectExtent l="0" t="0" r="285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34C" w:rsidRPr="00BE5655" w:rsidRDefault="00B9034C" w:rsidP="00B9034C">
                            <w:pPr>
                              <w:rPr>
                                <w:b/>
                              </w:rPr>
                            </w:pPr>
                            <w:r w:rsidRPr="00BE5655">
                              <w:rPr>
                                <w:b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9pt;margin-top:7.8pt;width:23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">
                <v:textbox>
                  <w:txbxContent>
                    <w:p w:rsidR="00B9034C" w:rsidRPr="00BE5655" w:rsidRDefault="00B9034C" w:rsidP="00B9034C">
                      <w:pPr>
                        <w:rPr>
                          <w:b/>
                        </w:rPr>
                      </w:pPr>
                      <w:r w:rsidRPr="00BE5655">
                        <w:rPr>
                          <w:b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noProof/>
          <w:lang w:eastAsia="en-AU"/>
        </w:rPr>
        <w:drawing>
          <wp:anchor distT="0" distB="0" distL="114300" distR="114300" simplePos="0" relativeHeight="251721728" behindDoc="1" locked="0" layoutInCell="0" allowOverlap="1" wp14:anchorId="3A230E47" wp14:editId="6DE78C23">
            <wp:simplePos x="0" y="0"/>
            <wp:positionH relativeFrom="margin">
              <wp:posOffset>771525</wp:posOffset>
            </wp:positionH>
            <wp:positionV relativeFrom="margin">
              <wp:posOffset>389890</wp:posOffset>
            </wp:positionV>
            <wp:extent cx="4676775" cy="15868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34C" w:rsidRPr="0072138B" w:rsidRDefault="00B9034C" w:rsidP="00B9034C"/>
    <w:p w:rsidR="00B9034C" w:rsidRPr="0072138B" w:rsidRDefault="00B9034C" w:rsidP="00B9034C"/>
    <w:p w:rsidR="00B9034C" w:rsidRPr="0072138B" w:rsidRDefault="00B9034C" w:rsidP="00B9034C">
      <w:r w:rsidRPr="0072138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F80C74" wp14:editId="5502B427">
                <wp:simplePos x="0" y="0"/>
                <wp:positionH relativeFrom="column">
                  <wp:posOffset>951230</wp:posOffset>
                </wp:positionH>
                <wp:positionV relativeFrom="paragraph">
                  <wp:posOffset>41275</wp:posOffset>
                </wp:positionV>
                <wp:extent cx="2952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34C" w:rsidRPr="00BE5655" w:rsidRDefault="00B9034C" w:rsidP="00B9034C">
                            <w:pPr>
                              <w:rPr>
                                <w:b/>
                              </w:rPr>
                            </w:pPr>
                            <w:r w:rsidRPr="00BE5655">
                              <w:rPr>
                                <w:b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4.9pt;margin-top:3.25pt;width:23.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">
                <v:textbox>
                  <w:txbxContent>
                    <w:p w:rsidR="00B9034C" w:rsidRPr="00BE5655" w:rsidRDefault="00B9034C" w:rsidP="00B9034C">
                      <w:pPr>
                        <w:rPr>
                          <w:b/>
                        </w:rPr>
                      </w:pPr>
                      <w:r w:rsidRPr="00BE5655">
                        <w:rPr>
                          <w:b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034C" w:rsidRPr="0072138B" w:rsidRDefault="00B9034C" w:rsidP="00B9034C"/>
    <w:p w:rsidR="00B9034C" w:rsidRPr="0072138B" w:rsidRDefault="00B9034C" w:rsidP="00B9034C"/>
    <w:tbl>
      <w:tblPr>
        <w:tblStyle w:val="TableGrid"/>
        <w:tblW w:w="10036" w:type="dxa"/>
        <w:tblInd w:w="392" w:type="dxa"/>
        <w:tblLook w:val="04A0" w:firstRow="1" w:lastRow="0" w:firstColumn="1" w:lastColumn="0" w:noHBand="0" w:noVBand="1"/>
      </w:tblPr>
      <w:tblGrid>
        <w:gridCol w:w="850"/>
        <w:gridCol w:w="5710"/>
        <w:gridCol w:w="3476"/>
      </w:tblGrid>
      <w:tr w:rsidR="00B9034C" w:rsidRPr="0072138B" w:rsidTr="008A31E0">
        <w:trPr>
          <w:trHeight w:val="416"/>
        </w:trPr>
        <w:tc>
          <w:tcPr>
            <w:tcW w:w="85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1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138B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</w:tc>
        <w:tc>
          <w:tcPr>
            <w:tcW w:w="3476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138B"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</w:tr>
      <w:tr w:rsidR="00B9034C" w:rsidRPr="0072138B" w:rsidTr="008A31E0">
        <w:trPr>
          <w:trHeight w:val="416"/>
        </w:trPr>
        <w:tc>
          <w:tcPr>
            <w:tcW w:w="85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a)</w:t>
            </w:r>
          </w:p>
        </w:tc>
        <w:tc>
          <w:tcPr>
            <w:tcW w:w="571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Skin, glands</w:t>
            </w:r>
          </w:p>
        </w:tc>
        <w:tc>
          <w:tcPr>
            <w:tcW w:w="3476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Muscle, sense organs</w:t>
            </w:r>
          </w:p>
        </w:tc>
      </w:tr>
      <w:tr w:rsidR="00B9034C" w:rsidRPr="0072138B" w:rsidTr="008A31E0">
        <w:trPr>
          <w:trHeight w:val="416"/>
        </w:trPr>
        <w:tc>
          <w:tcPr>
            <w:tcW w:w="850" w:type="dxa"/>
          </w:tcPr>
          <w:p w:rsidR="00B9034C" w:rsidRPr="007373E5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7373E5">
              <w:rPr>
                <w:rFonts w:ascii="Arial" w:hAnsi="Arial" w:cs="Arial"/>
                <w:sz w:val="24"/>
                <w:szCs w:val="24"/>
                <w:highlight w:val="yellow"/>
              </w:rPr>
              <w:t>b)</w:t>
            </w:r>
          </w:p>
        </w:tc>
        <w:tc>
          <w:tcPr>
            <w:tcW w:w="5710" w:type="dxa"/>
          </w:tcPr>
          <w:p w:rsidR="00B9034C" w:rsidRPr="007373E5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7373E5">
              <w:rPr>
                <w:rFonts w:ascii="Arial" w:hAnsi="Arial" w:cs="Arial"/>
                <w:sz w:val="24"/>
                <w:szCs w:val="24"/>
                <w:highlight w:val="yellow"/>
              </w:rPr>
              <w:t>Sense organs, skin</w:t>
            </w:r>
          </w:p>
        </w:tc>
        <w:tc>
          <w:tcPr>
            <w:tcW w:w="3476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3E5">
              <w:rPr>
                <w:rFonts w:ascii="Arial" w:hAnsi="Arial" w:cs="Arial"/>
                <w:sz w:val="24"/>
                <w:szCs w:val="24"/>
                <w:highlight w:val="yellow"/>
              </w:rPr>
              <w:t>Glands, muscles</w:t>
            </w:r>
          </w:p>
        </w:tc>
      </w:tr>
      <w:tr w:rsidR="00B9034C" w:rsidRPr="0072138B" w:rsidTr="008A31E0">
        <w:trPr>
          <w:trHeight w:val="416"/>
        </w:trPr>
        <w:tc>
          <w:tcPr>
            <w:tcW w:w="85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c)</w:t>
            </w:r>
          </w:p>
        </w:tc>
        <w:tc>
          <w:tcPr>
            <w:tcW w:w="571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Muscle, sense organs</w:t>
            </w:r>
          </w:p>
        </w:tc>
        <w:tc>
          <w:tcPr>
            <w:tcW w:w="3476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Skin, glands</w:t>
            </w:r>
          </w:p>
        </w:tc>
      </w:tr>
      <w:tr w:rsidR="00B9034C" w:rsidRPr="0072138B" w:rsidTr="008A31E0">
        <w:trPr>
          <w:trHeight w:val="416"/>
        </w:trPr>
        <w:tc>
          <w:tcPr>
            <w:tcW w:w="85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d)</w:t>
            </w:r>
          </w:p>
        </w:tc>
        <w:tc>
          <w:tcPr>
            <w:tcW w:w="5710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Glands, muscle</w:t>
            </w:r>
          </w:p>
        </w:tc>
        <w:tc>
          <w:tcPr>
            <w:tcW w:w="3476" w:type="dxa"/>
          </w:tcPr>
          <w:p w:rsidR="00B9034C" w:rsidRPr="0072138B" w:rsidRDefault="00B9034C" w:rsidP="008A31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138B">
              <w:rPr>
                <w:rFonts w:ascii="Arial" w:hAnsi="Arial" w:cs="Arial"/>
                <w:sz w:val="24"/>
                <w:szCs w:val="24"/>
              </w:rPr>
              <w:t>Sense organs, skin</w:t>
            </w:r>
          </w:p>
        </w:tc>
      </w:tr>
    </w:tbl>
    <w:p w:rsidR="00B9034C" w:rsidRPr="0072138B" w:rsidRDefault="00B9034C" w:rsidP="00B9034C"/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dendrite: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takes a nerve impulse away from the cell body.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takes an impulse towards the cell body.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modulates the nerve impulse.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insulates the nerve impulse.</w:t>
      </w: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function of the cerebral cortex is: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thinking and association.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coordination of smooth muscle activity.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control of the peripheral nervous system.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control of autonomic nervous functions.</w:t>
      </w: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‘control’ in an experiment can be best described as: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part of the experiment which is altered.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variable which is being measured.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part of the experiment used to compare the experimental results to.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variable which is not altered.</w:t>
      </w: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noProof/>
          <w:sz w:val="24"/>
          <w:szCs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366F3B" wp14:editId="3256004D">
                <wp:simplePos x="0" y="0"/>
                <wp:positionH relativeFrom="column">
                  <wp:posOffset>3570605</wp:posOffset>
                </wp:positionH>
                <wp:positionV relativeFrom="paragraph">
                  <wp:posOffset>4214495</wp:posOffset>
                </wp:positionV>
                <wp:extent cx="266700" cy="2762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1.15pt;margin-top:331.85pt;width:21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" fillcolor="window" strokecolor="windowText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5669F5" wp14:editId="162BA9A2">
                <wp:simplePos x="0" y="0"/>
                <wp:positionH relativeFrom="column">
                  <wp:posOffset>3570605</wp:posOffset>
                </wp:positionH>
                <wp:positionV relativeFrom="paragraph">
                  <wp:posOffset>1595120</wp:posOffset>
                </wp:positionV>
                <wp:extent cx="266700" cy="2762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1.15pt;margin-top:125.6pt;width:21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" fillcolor="window" strokecolor="windowText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176639" wp14:editId="30B95F4A">
                <wp:simplePos x="0" y="0"/>
                <wp:positionH relativeFrom="column">
                  <wp:posOffset>2018030</wp:posOffset>
                </wp:positionH>
                <wp:positionV relativeFrom="paragraph">
                  <wp:posOffset>1490345</wp:posOffset>
                </wp:positionV>
                <wp:extent cx="266700" cy="276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8.9pt;margin-top:117.35pt;width:21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" fillcolor="window" strokecolor="windowText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8977C4" wp14:editId="7EC48AE4">
                <wp:simplePos x="0" y="0"/>
                <wp:positionH relativeFrom="column">
                  <wp:posOffset>2018030</wp:posOffset>
                </wp:positionH>
                <wp:positionV relativeFrom="paragraph">
                  <wp:posOffset>995045</wp:posOffset>
                </wp:positionV>
                <wp:extent cx="266700" cy="2762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8.9pt;margin-top:78.35pt;width:21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" fillcolor="window" strokecolor="windowText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115439" wp14:editId="14D8F13E">
                <wp:simplePos x="0" y="0"/>
                <wp:positionH relativeFrom="column">
                  <wp:posOffset>3503930</wp:posOffset>
                </wp:positionH>
                <wp:positionV relativeFrom="paragraph">
                  <wp:posOffset>3242945</wp:posOffset>
                </wp:positionV>
                <wp:extent cx="266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5.9pt;margin-top:255.35pt;width:21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" fillcolor="window" strokecolor="windowText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AB8587" wp14:editId="0C2E7A1E">
                <wp:simplePos x="0" y="0"/>
                <wp:positionH relativeFrom="column">
                  <wp:posOffset>1589405</wp:posOffset>
                </wp:positionH>
                <wp:positionV relativeFrom="paragraph">
                  <wp:posOffset>3747770</wp:posOffset>
                </wp:positionV>
                <wp:extent cx="266700" cy="2762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5.15pt;margin-top:295.1pt;width:21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" fillcolor="window" strokecolor="windowText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0F7DDA" wp14:editId="635C13CC">
                <wp:simplePos x="0" y="0"/>
                <wp:positionH relativeFrom="column">
                  <wp:posOffset>1589405</wp:posOffset>
                </wp:positionH>
                <wp:positionV relativeFrom="paragraph">
                  <wp:posOffset>3014345</wp:posOffset>
                </wp:positionV>
                <wp:extent cx="266700" cy="276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5.15pt;margin-top:237.35pt;width:21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" fillcolor="white [3201]" strokecolor="black [3200]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noProof/>
          <w:lang w:eastAsia="en-AU"/>
        </w:rPr>
        <w:drawing>
          <wp:anchor distT="0" distB="0" distL="114300" distR="114300" simplePos="0" relativeHeight="251724800" behindDoc="0" locked="0" layoutInCell="1" allowOverlap="1" wp14:anchorId="5E705FD6" wp14:editId="18196FB5">
            <wp:simplePos x="0" y="0"/>
            <wp:positionH relativeFrom="column">
              <wp:posOffset>1438275</wp:posOffset>
            </wp:positionH>
            <wp:positionV relativeFrom="paragraph">
              <wp:posOffset>817880</wp:posOffset>
            </wp:positionV>
            <wp:extent cx="2638425" cy="4105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138B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DF39DD" wp14:editId="68BB9538">
                <wp:simplePos x="0" y="0"/>
                <wp:positionH relativeFrom="column">
                  <wp:posOffset>3503930</wp:posOffset>
                </wp:positionH>
                <wp:positionV relativeFrom="paragraph">
                  <wp:posOffset>1214120</wp:posOffset>
                </wp:positionV>
                <wp:extent cx="266700" cy="2762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9034C" w:rsidRPr="00AE141B" w:rsidRDefault="00B9034C" w:rsidP="00B9034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E14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5.9pt;margin-top:95.6pt;width:21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" fillcolor="window" strokecolor="windowText" strokeweight="2pt">
                <v:textbox>
                  <w:txbxContent>
                    <w:p w:rsidR="00B9034C" w:rsidRPr="00AE141B" w:rsidRDefault="00B9034C" w:rsidP="00B9034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E14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138B">
        <w:rPr>
          <w:rFonts w:ascii="Arial" w:hAnsi="Arial" w:cs="Arial"/>
          <w:sz w:val="24"/>
          <w:szCs w:val="24"/>
        </w:rPr>
        <w:t>Refer to the diagram below to answer questions 23 and 24.</w:t>
      </w: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Which of the following glands controls the other endocrine glands of the body?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B.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C.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D.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E.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Which of the following glands produce sex hormones?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B, C and D.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B, E and G.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E, C and D.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C, D and H.</w:t>
      </w:r>
    </w:p>
    <w:p w:rsidR="00B9034C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Default="00B9034C" w:rsidP="00B9034C">
      <w:pPr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lastRenderedPageBreak/>
        <w:t>The part of the nervous system which includes the brain and spinal cord is: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the central nervous system.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peripheral nervous system.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sympathetic nervous system.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parasympathetic nervous system.</w:t>
      </w: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When a nerve cell is at rest, there is a potential difference between the inside of the cell and the outside of about 70mV. This difference in charge exists because: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membrane continuously pumps positively charged potassium ions from the intracellular fluid to the extracellular fluid.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the intracellular fluid has more negatively charged ions than the extracellular fluid.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The extracellular fluid has more positive sodium ions than the intracellular fluid.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sodium ions which are positively charged are more concentrated in the intracellular fluid.</w:t>
      </w: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Which of the following is the correct pathway of a ‘reflex arc’?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Stimulus, sensory neuron, motor neuron, association neuron, receptor, effector.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Stimulus, receptor, sensory neuron, association neuron, motor neuron, effector.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Receptor, sensory neuron, motor neuron, association neuron, effector, stimulus.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Receptor, sensory neuron, association neuron, motor neuron, effector, stimulus.</w:t>
      </w: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nerve impulse would travel fastest along:</w: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</w:p>
    <w:p w:rsidR="00B9034C" w:rsidRPr="0072138B" w:rsidRDefault="00B9034C" w:rsidP="00B9034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non-myelinated axon 30µm in diameter.</w:t>
      </w:r>
      <w:r w:rsidRPr="0072138B"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myelinated axon 25cm long and 15µm in diameter.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non-myelinated axon 15cm long.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a myelinated axon 25cm long and 20µm in diameter.</w:t>
      </w: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Protein and amine hormones work by:</w:t>
      </w:r>
    </w:p>
    <w:p w:rsidR="00B9034C" w:rsidRPr="0072138B" w:rsidRDefault="00B9034C" w:rsidP="00B9034C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attaching to receptor proteins in the extracellular fluid.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attaching to receptor proteins in the membrane of the target cell.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entering target cells and combining with a receptor protein inside the cell.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entering target cells and combining with a receptor protein on the mitochondria.</w:t>
      </w:r>
    </w:p>
    <w:p w:rsidR="00B9034C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lastRenderedPageBreak/>
        <w:t>The junction between the branches of adjacent neurons is called:</w:t>
      </w:r>
    </w:p>
    <w:p w:rsidR="00B9034C" w:rsidRPr="0072138B" w:rsidRDefault="00B9034C" w:rsidP="00B9034C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B9034C" w:rsidRPr="0072138B" w:rsidRDefault="00B9034C" w:rsidP="00B9034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multipolar neuron.</w:t>
      </w:r>
    </w:p>
    <w:p w:rsidR="00B9034C" w:rsidRPr="007373E5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373E5">
        <w:rPr>
          <w:rFonts w:ascii="Arial" w:hAnsi="Arial" w:cs="Arial"/>
          <w:sz w:val="24"/>
          <w:szCs w:val="24"/>
          <w:highlight w:val="yellow"/>
        </w:rPr>
        <w:t>the synapse.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an action potential.</w:t>
      </w:r>
    </w:p>
    <w:p w:rsidR="00B9034C" w:rsidRPr="0072138B" w:rsidRDefault="00B9034C" w:rsidP="00B903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2138B">
        <w:rPr>
          <w:rFonts w:ascii="Arial" w:hAnsi="Arial" w:cs="Arial"/>
          <w:sz w:val="24"/>
          <w:szCs w:val="24"/>
        </w:rPr>
        <w:t>a refractory period.</w:t>
      </w: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B9034C">
      <w:pPr>
        <w:widowControl w:val="0"/>
        <w:autoSpaceDE w:val="0"/>
        <w:autoSpaceDN w:val="0"/>
        <w:adjustRightInd w:val="0"/>
        <w:spacing w:before="345" w:after="0" w:line="292" w:lineRule="exact"/>
        <w:ind w:left="2774" w:right="2438"/>
        <w:jc w:val="center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B9034C" w:rsidRDefault="00B9034C" w:rsidP="003E6F75">
      <w:pPr>
        <w:pStyle w:val="Style"/>
        <w:spacing w:line="508" w:lineRule="exact"/>
        <w:ind w:right="216"/>
        <w:rPr>
          <w:rFonts w:ascii="Arial" w:eastAsiaTheme="minorHAnsi" w:hAnsi="Arial" w:cs="Arial"/>
          <w:b/>
          <w:bCs/>
          <w:color w:val="07170E"/>
          <w:sz w:val="32"/>
          <w:szCs w:val="32"/>
          <w:lang w:val="en-GB" w:eastAsia="en-US"/>
        </w:rPr>
      </w:pPr>
    </w:p>
    <w:p w:rsidR="003E6F75" w:rsidRDefault="003E6F75" w:rsidP="003E6F75">
      <w:pPr>
        <w:pStyle w:val="Style"/>
        <w:spacing w:line="508" w:lineRule="exact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lastRenderedPageBreak/>
        <w:t>Part B: Vocabulary</w:t>
      </w:r>
    </w:p>
    <w:p w:rsidR="003E6F75" w:rsidRDefault="003E6F75" w:rsidP="003E6F75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223128"/>
          <w:lang w:val="en-GB"/>
        </w:rPr>
        <w:t xml:space="preserve">Write the term to match </w:t>
      </w:r>
      <w:r w:rsidR="003A74E7">
        <w:rPr>
          <w:rFonts w:ascii="Arial" w:hAnsi="Arial" w:cs="Arial"/>
          <w:b/>
          <w:bCs/>
          <w:color w:val="223128"/>
          <w:lang w:val="en-GB"/>
        </w:rPr>
        <w:t>the descriptions provided</w:t>
      </w:r>
      <w:r w:rsidR="003A74E7">
        <w:rPr>
          <w:rFonts w:ascii="Arial" w:hAnsi="Arial" w:cs="Arial"/>
          <w:b/>
          <w:bCs/>
          <w:color w:val="223128"/>
          <w:lang w:val="en-GB"/>
        </w:rPr>
        <w:tab/>
      </w:r>
      <w:r w:rsidR="003A74E7">
        <w:rPr>
          <w:rFonts w:ascii="Arial" w:hAnsi="Arial" w:cs="Arial"/>
          <w:b/>
          <w:bCs/>
          <w:color w:val="223128"/>
          <w:lang w:val="en-GB"/>
        </w:rPr>
        <w:tab/>
      </w:r>
      <w:r w:rsidR="003A74E7">
        <w:rPr>
          <w:rFonts w:ascii="Arial" w:hAnsi="Arial" w:cs="Arial"/>
          <w:b/>
          <w:bCs/>
          <w:color w:val="223128"/>
          <w:lang w:val="en-GB"/>
        </w:rPr>
        <w:tab/>
      </w:r>
      <w:r w:rsidR="003A74E7">
        <w:rPr>
          <w:rFonts w:ascii="Arial" w:hAnsi="Arial" w:cs="Arial"/>
          <w:b/>
          <w:bCs/>
          <w:color w:val="223128"/>
          <w:lang w:val="en-GB"/>
        </w:rPr>
        <w:tab/>
        <w:t>(10</w:t>
      </w:r>
      <w:r>
        <w:rPr>
          <w:rFonts w:ascii="Arial" w:hAnsi="Arial" w:cs="Arial"/>
          <w:b/>
          <w:bCs/>
          <w:color w:val="223128"/>
          <w:lang w:val="en-GB"/>
        </w:rPr>
        <w:t xml:space="preserve"> Marks)</w:t>
      </w:r>
      <w:r w:rsidRPr="0024499B">
        <w:rPr>
          <w:rFonts w:ascii="Arial" w:hAnsi="Arial" w:cs="Arial"/>
          <w:b/>
          <w:bCs/>
          <w:color w:val="223128"/>
          <w:lang w:val="en-GB"/>
        </w:rPr>
        <w:t xml:space="preserve"> </w:t>
      </w:r>
    </w:p>
    <w:p w:rsidR="003E6F75" w:rsidRDefault="003E6F75" w:rsidP="003E6F7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2"/>
        <w:gridCol w:w="3132"/>
      </w:tblGrid>
      <w:tr w:rsidR="00FA1110" w:rsidTr="00FA1110">
        <w:trPr>
          <w:trHeight w:val="582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part of the nervous system which excludes the brain and spinal cord.</w:t>
            </w: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Peripheral</w:t>
            </w:r>
          </w:p>
        </w:tc>
      </w:tr>
      <w:tr w:rsidR="00FA1110" w:rsidTr="00FA1110">
        <w:trPr>
          <w:trHeight w:val="598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involuntary response to a stimulus often made unconsciously.</w:t>
            </w: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Reflex</w:t>
            </w:r>
          </w:p>
        </w:tc>
      </w:tr>
      <w:tr w:rsidR="00FA1110" w:rsidTr="00FA1110">
        <w:trPr>
          <w:trHeight w:val="582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Structure where a nerve fibre meets a muscle fibre.</w:t>
            </w:r>
          </w:p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Neuromuscular Junction</w:t>
            </w:r>
          </w:p>
        </w:tc>
      </w:tr>
      <w:tr w:rsidR="00FA1110" w:rsidTr="00FA1110">
        <w:trPr>
          <w:trHeight w:val="582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portion of a neuron that carries impulses away from the cell body.</w:t>
            </w: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Axon</w:t>
            </w:r>
          </w:p>
        </w:tc>
      </w:tr>
      <w:tr w:rsidR="00FA1110" w:rsidTr="00FA1110">
        <w:trPr>
          <w:trHeight w:val="598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fatty covering of a nerve fibre.</w:t>
            </w:r>
          </w:p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Myelin</w:t>
            </w:r>
            <w:r w:rsidR="00D07289">
              <w:rPr>
                <w:rFonts w:ascii="Arial" w:hAnsi="Arial" w:cs="Arial"/>
                <w:color w:val="FF0000"/>
                <w:sz w:val="24"/>
                <w:szCs w:val="24"/>
              </w:rPr>
              <w:t xml:space="preserve"> Sheath</w:t>
            </w:r>
          </w:p>
        </w:tc>
      </w:tr>
      <w:tr w:rsidR="00FA1110" w:rsidTr="00FA1110">
        <w:trPr>
          <w:trHeight w:val="582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membranes covering the brain and spinal cord.</w:t>
            </w:r>
          </w:p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Meninges</w:t>
            </w:r>
          </w:p>
        </w:tc>
      </w:tr>
      <w:tr w:rsidR="00FA1110" w:rsidTr="00FA1110">
        <w:trPr>
          <w:trHeight w:val="598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Gland that secretes into a duct that carries the secretion to the surface of the body cavities.</w:t>
            </w: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 xml:space="preserve">Exocrine </w:t>
            </w:r>
          </w:p>
        </w:tc>
      </w:tr>
      <w:tr w:rsidR="00FA1110" w:rsidTr="00FA1110">
        <w:trPr>
          <w:trHeight w:val="582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response preparing the body for increased activity.</w:t>
            </w:r>
          </w:p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Sympathetic</w:t>
            </w:r>
          </w:p>
        </w:tc>
      </w:tr>
      <w:tr w:rsidR="00FA1110" w:rsidTr="00FA1110">
        <w:trPr>
          <w:trHeight w:val="598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 that reduces the effect of, or eliminates, the original stimulus.</w:t>
            </w: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Negative</w:t>
            </w:r>
          </w:p>
        </w:tc>
      </w:tr>
      <w:tr w:rsidR="00FA1110" w:rsidTr="00FA1110">
        <w:trPr>
          <w:trHeight w:val="598"/>
        </w:trPr>
        <w:tc>
          <w:tcPr>
            <w:tcW w:w="6552" w:type="dxa"/>
          </w:tcPr>
          <w:p w:rsidR="00FA1110" w:rsidRDefault="00FA1110" w:rsidP="003E6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hormone which enters cell and combines with receptor protein inside cell.</w:t>
            </w:r>
          </w:p>
        </w:tc>
        <w:tc>
          <w:tcPr>
            <w:tcW w:w="3132" w:type="dxa"/>
          </w:tcPr>
          <w:p w:rsidR="00FA1110" w:rsidRPr="002A3112" w:rsidRDefault="002A3112" w:rsidP="003E6F75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 xml:space="preserve">Steroid </w:t>
            </w:r>
          </w:p>
        </w:tc>
      </w:tr>
    </w:tbl>
    <w:p w:rsidR="003E6F75" w:rsidRDefault="003E6F75" w:rsidP="003E6F75">
      <w:pPr>
        <w:rPr>
          <w:rFonts w:ascii="Arial" w:hAnsi="Arial" w:cs="Arial"/>
          <w:sz w:val="24"/>
          <w:szCs w:val="24"/>
        </w:rPr>
      </w:pPr>
    </w:p>
    <w:p w:rsidR="003C6B02" w:rsidRDefault="003C6B02" w:rsidP="003E6F75">
      <w:pPr>
        <w:rPr>
          <w:rFonts w:ascii="Arial" w:hAnsi="Arial" w:cs="Arial"/>
          <w:sz w:val="24"/>
          <w:szCs w:val="24"/>
        </w:rPr>
      </w:pPr>
    </w:p>
    <w:p w:rsidR="002A6D98" w:rsidRDefault="002A6D98" w:rsidP="002A6D98">
      <w:pPr>
        <w:pStyle w:val="Style"/>
        <w:spacing w:line="508" w:lineRule="exact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>Part</w:t>
      </w:r>
      <w:r w:rsidR="007C22E8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 xml:space="preserve"> C: Short Answer</w:t>
      </w:r>
    </w:p>
    <w:p w:rsidR="002A6D98" w:rsidRDefault="007C22E8" w:rsidP="002A6D98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223128"/>
          <w:lang w:val="en-GB"/>
        </w:rPr>
        <w:t>Write your answers in the spaces provided.</w:t>
      </w:r>
      <w:r w:rsidR="002A6D98" w:rsidRPr="0024499B">
        <w:rPr>
          <w:rFonts w:ascii="Arial" w:hAnsi="Arial" w:cs="Arial"/>
          <w:b/>
          <w:bCs/>
          <w:color w:val="223128"/>
          <w:lang w:val="en-GB"/>
        </w:rPr>
        <w:t xml:space="preserve"> </w:t>
      </w:r>
    </w:p>
    <w:p w:rsidR="003E6F75" w:rsidRDefault="003E6F75" w:rsidP="003E6F75">
      <w:pPr>
        <w:rPr>
          <w:rFonts w:ascii="Arial" w:hAnsi="Arial" w:cs="Arial"/>
          <w:sz w:val="24"/>
          <w:szCs w:val="24"/>
        </w:rPr>
      </w:pPr>
    </w:p>
    <w:p w:rsidR="003C6B02" w:rsidRDefault="003C6B02" w:rsidP="003C6B0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table below relating to some of the effects of the Autonomic Nervous System.</w:t>
      </w:r>
    </w:p>
    <w:p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64" w:type="dxa"/>
        <w:tblInd w:w="250" w:type="dxa"/>
        <w:tblLook w:val="04A0" w:firstRow="1" w:lastRow="0" w:firstColumn="1" w:lastColumn="0" w:noHBand="0" w:noVBand="1"/>
      </w:tblPr>
      <w:tblGrid>
        <w:gridCol w:w="1283"/>
        <w:gridCol w:w="4104"/>
        <w:gridCol w:w="4581"/>
        <w:gridCol w:w="96"/>
      </w:tblGrid>
      <w:tr w:rsidR="003C6B02" w:rsidTr="005C5DDF">
        <w:trPr>
          <w:trHeight w:val="376"/>
        </w:trPr>
        <w:tc>
          <w:tcPr>
            <w:tcW w:w="1283" w:type="dxa"/>
          </w:tcPr>
          <w:p w:rsidR="003C6B02" w:rsidRPr="00FD74E7" w:rsidRDefault="003C6B02" w:rsidP="005C5DD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D74E7">
              <w:rPr>
                <w:rFonts w:ascii="Arial" w:hAnsi="Arial" w:cs="Arial"/>
                <w:b/>
                <w:sz w:val="24"/>
                <w:szCs w:val="24"/>
              </w:rPr>
              <w:t>Structure</w:t>
            </w:r>
          </w:p>
        </w:tc>
        <w:tc>
          <w:tcPr>
            <w:tcW w:w="4104" w:type="dxa"/>
          </w:tcPr>
          <w:p w:rsidR="003C6B02" w:rsidRPr="00FD74E7" w:rsidRDefault="003C6B02" w:rsidP="005C5DD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D74E7">
              <w:rPr>
                <w:rFonts w:ascii="Arial" w:hAnsi="Arial" w:cs="Arial"/>
                <w:b/>
                <w:sz w:val="24"/>
                <w:szCs w:val="24"/>
              </w:rPr>
              <w:t>Effect of Sympathetic Stimulation</w:t>
            </w:r>
          </w:p>
        </w:tc>
        <w:tc>
          <w:tcPr>
            <w:tcW w:w="4677" w:type="dxa"/>
            <w:gridSpan w:val="2"/>
          </w:tcPr>
          <w:p w:rsidR="003C6B02" w:rsidRPr="00FD74E7" w:rsidRDefault="003C6B02" w:rsidP="005C5DDF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D74E7">
              <w:rPr>
                <w:rFonts w:ascii="Arial" w:hAnsi="Arial" w:cs="Arial"/>
                <w:b/>
                <w:sz w:val="24"/>
                <w:szCs w:val="24"/>
              </w:rPr>
              <w:t>Effect of Parasympathetic Stimulation</w:t>
            </w:r>
          </w:p>
        </w:tc>
      </w:tr>
      <w:tr w:rsidR="003C6B02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Heart</w:t>
            </w:r>
          </w:p>
        </w:tc>
        <w:tc>
          <w:tcPr>
            <w:tcW w:w="4104" w:type="dxa"/>
          </w:tcPr>
          <w:p w:rsidR="003C6B02" w:rsidRPr="005038D5" w:rsidRDefault="005038D5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38D5">
              <w:rPr>
                <w:rFonts w:ascii="Arial" w:hAnsi="Arial" w:cs="Arial"/>
                <w:color w:val="FF0000"/>
                <w:sz w:val="24"/>
                <w:szCs w:val="24"/>
              </w:rPr>
              <w:t>Increase HR</w:t>
            </w:r>
          </w:p>
        </w:tc>
        <w:tc>
          <w:tcPr>
            <w:tcW w:w="4581" w:type="dxa"/>
          </w:tcPr>
          <w:p w:rsidR="003C6B02" w:rsidRPr="005038D5" w:rsidRDefault="005038D5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38D5">
              <w:rPr>
                <w:rFonts w:ascii="Arial" w:hAnsi="Arial" w:cs="Arial"/>
                <w:color w:val="FF0000"/>
                <w:sz w:val="24"/>
                <w:szCs w:val="24"/>
              </w:rPr>
              <w:t>Decrease HR</w:t>
            </w:r>
          </w:p>
        </w:tc>
      </w:tr>
      <w:tr w:rsidR="003C6B02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Liver</w:t>
            </w:r>
          </w:p>
        </w:tc>
        <w:tc>
          <w:tcPr>
            <w:tcW w:w="4104" w:type="dxa"/>
          </w:tcPr>
          <w:p w:rsidR="003C6B02" w:rsidRDefault="00D07289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Century Schoolbook" w:hAnsi="Century Schoolbook" w:cs="Arial"/>
                <w:color w:val="FF0000"/>
                <w:sz w:val="24"/>
                <w:szCs w:val="24"/>
              </w:rPr>
              <w:t>↑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blood sugar;   Glycogen </w:t>
            </w:r>
            <w:r w:rsidRPr="00D07289">
              <w:rPr>
                <w:rFonts w:ascii="Arial" w:hAnsi="Arial" w:cs="Arial"/>
                <w:color w:val="FF0000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glucose (glycogenolysis)</w:t>
            </w:r>
          </w:p>
          <w:p w:rsidR="00D07289" w:rsidRPr="005038D5" w:rsidRDefault="00D07289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Gluconeogenesis</w:t>
            </w:r>
          </w:p>
        </w:tc>
        <w:tc>
          <w:tcPr>
            <w:tcW w:w="4581" w:type="dxa"/>
          </w:tcPr>
          <w:p w:rsidR="003C6B02" w:rsidRPr="005038D5" w:rsidRDefault="00D07289" w:rsidP="00D07289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↓ Blood sugar; Glucose </w:t>
            </w:r>
            <w:r w:rsidRPr="00D07289">
              <w:rPr>
                <w:rFonts w:ascii="Arial" w:hAnsi="Arial" w:cs="Arial"/>
                <w:color w:val="FF0000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glycogen (glycogenesis)</w:t>
            </w:r>
          </w:p>
        </w:tc>
      </w:tr>
      <w:tr w:rsidR="003C6B02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Sweat Glands</w:t>
            </w:r>
          </w:p>
        </w:tc>
        <w:tc>
          <w:tcPr>
            <w:tcW w:w="4104" w:type="dxa"/>
          </w:tcPr>
          <w:p w:rsidR="003C6B02" w:rsidRPr="005038D5" w:rsidRDefault="005038D5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38D5">
              <w:rPr>
                <w:rFonts w:ascii="Arial" w:hAnsi="Arial" w:cs="Arial"/>
                <w:color w:val="FF0000"/>
                <w:sz w:val="24"/>
                <w:szCs w:val="24"/>
              </w:rPr>
              <w:t>Increase sweating</w:t>
            </w:r>
          </w:p>
        </w:tc>
        <w:tc>
          <w:tcPr>
            <w:tcW w:w="4581" w:type="dxa"/>
          </w:tcPr>
          <w:p w:rsidR="003C6B02" w:rsidRPr="005038D5" w:rsidRDefault="005038D5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38D5">
              <w:rPr>
                <w:rFonts w:ascii="Arial" w:hAnsi="Arial" w:cs="Arial"/>
                <w:color w:val="FF0000"/>
                <w:sz w:val="24"/>
                <w:szCs w:val="24"/>
              </w:rPr>
              <w:t>No effect</w:t>
            </w:r>
          </w:p>
        </w:tc>
      </w:tr>
      <w:tr w:rsidR="003C6B02" w:rsidTr="005C5DDF">
        <w:trPr>
          <w:gridAfter w:val="1"/>
          <w:wAfter w:w="96" w:type="dxa"/>
          <w:trHeight w:val="397"/>
        </w:trPr>
        <w:tc>
          <w:tcPr>
            <w:tcW w:w="1283" w:type="dxa"/>
          </w:tcPr>
          <w:p w:rsidR="003C6B02" w:rsidRDefault="003C6B02" w:rsidP="005C5D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Pupils</w:t>
            </w:r>
          </w:p>
        </w:tc>
        <w:tc>
          <w:tcPr>
            <w:tcW w:w="4104" w:type="dxa"/>
          </w:tcPr>
          <w:p w:rsidR="003C6B02" w:rsidRPr="005038D5" w:rsidRDefault="005038D5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38D5">
              <w:rPr>
                <w:rFonts w:ascii="Arial" w:hAnsi="Arial" w:cs="Arial"/>
                <w:color w:val="FF0000"/>
                <w:sz w:val="24"/>
                <w:szCs w:val="24"/>
              </w:rPr>
              <w:t>Pupils dilate</w:t>
            </w:r>
          </w:p>
        </w:tc>
        <w:tc>
          <w:tcPr>
            <w:tcW w:w="4581" w:type="dxa"/>
          </w:tcPr>
          <w:p w:rsidR="003C6B02" w:rsidRPr="005038D5" w:rsidRDefault="005038D5" w:rsidP="005C5DDF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038D5">
              <w:rPr>
                <w:rFonts w:ascii="Arial" w:hAnsi="Arial" w:cs="Arial"/>
                <w:color w:val="FF0000"/>
                <w:sz w:val="24"/>
                <w:szCs w:val="24"/>
              </w:rPr>
              <w:t>Pupils contract</w:t>
            </w:r>
          </w:p>
        </w:tc>
      </w:tr>
    </w:tbl>
    <w:p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(8 Marks)</w:t>
      </w:r>
    </w:p>
    <w:p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3C6B02" w:rsidRDefault="003C6B02" w:rsidP="003C6B02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7C22E8" w:rsidRPr="007C22E8" w:rsidRDefault="00414E05" w:rsidP="007C22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BA82D" wp14:editId="5E4F891B">
                <wp:simplePos x="0" y="0"/>
                <wp:positionH relativeFrom="column">
                  <wp:posOffset>3314700</wp:posOffset>
                </wp:positionH>
                <wp:positionV relativeFrom="paragraph">
                  <wp:posOffset>2183765</wp:posOffset>
                </wp:positionV>
                <wp:extent cx="152400" cy="3048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71.95pt" to="273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4BCAF1" wp14:editId="72B55C3C">
                <wp:simplePos x="0" y="0"/>
                <wp:positionH relativeFrom="column">
                  <wp:posOffset>3467100</wp:posOffset>
                </wp:positionH>
                <wp:positionV relativeFrom="paragraph">
                  <wp:posOffset>2488565</wp:posOffset>
                </wp:positionV>
                <wp:extent cx="57150" cy="45719"/>
                <wp:effectExtent l="0" t="0" r="1905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73pt;margin-top:195.95pt;width:4.5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" fillcolor="black [3200]" strokecolor="black [1600]" strokeweight="2pt"/>
            </w:pict>
          </mc:Fallback>
        </mc:AlternateContent>
      </w:r>
      <w:r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05E16" wp14:editId="4D46483C">
                <wp:simplePos x="0" y="0"/>
                <wp:positionH relativeFrom="column">
                  <wp:posOffset>3076575</wp:posOffset>
                </wp:positionH>
                <wp:positionV relativeFrom="paragraph">
                  <wp:posOffset>1898015</wp:posOffset>
                </wp:positionV>
                <wp:extent cx="257175" cy="2857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414E0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42.25pt;margin-top:149.45pt;width:20.2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">
                <v:textbox>
                  <w:txbxContent>
                    <w:p w:rsidR="00D07289" w:rsidRDefault="00D07289" w:rsidP="00414E0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C11"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4E0243" wp14:editId="77B97D5B">
                <wp:simplePos x="0" y="0"/>
                <wp:positionH relativeFrom="column">
                  <wp:posOffset>2324100</wp:posOffset>
                </wp:positionH>
                <wp:positionV relativeFrom="paragraph">
                  <wp:posOffset>1726565</wp:posOffset>
                </wp:positionV>
                <wp:extent cx="257175" cy="2857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7C22E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3pt;margin-top:135.95pt;width:20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">
                <v:textbox>
                  <w:txbxContent>
                    <w:p w:rsidR="00D07289" w:rsidRDefault="00D07289" w:rsidP="007C22E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C11"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B1508" wp14:editId="1E3288E2">
                <wp:simplePos x="0" y="0"/>
                <wp:positionH relativeFrom="column">
                  <wp:posOffset>3267075</wp:posOffset>
                </wp:positionH>
                <wp:positionV relativeFrom="paragraph">
                  <wp:posOffset>1374140</wp:posOffset>
                </wp:positionV>
                <wp:extent cx="2571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7C22E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57.25pt;margin-top:108.2pt;width:20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">
                <v:textbox>
                  <w:txbxContent>
                    <w:p w:rsidR="00D07289" w:rsidRDefault="00D07289" w:rsidP="007C22E8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2E8"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BA09B1" wp14:editId="631278A1">
                <wp:simplePos x="0" y="0"/>
                <wp:positionH relativeFrom="column">
                  <wp:posOffset>4924425</wp:posOffset>
                </wp:positionH>
                <wp:positionV relativeFrom="paragraph">
                  <wp:posOffset>755015</wp:posOffset>
                </wp:positionV>
                <wp:extent cx="257175" cy="285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7C22E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87.75pt;margin-top:59.45pt;width:20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o8JQIAAEw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">
                <v:textbox>
                  <w:txbxContent>
                    <w:p w:rsidR="00D07289" w:rsidRDefault="00D07289" w:rsidP="007C22E8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2E8"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AB492" wp14:editId="6DDE1715">
                <wp:simplePos x="0" y="0"/>
                <wp:positionH relativeFrom="column">
                  <wp:posOffset>1238250</wp:posOffset>
                </wp:positionH>
                <wp:positionV relativeFrom="paragraph">
                  <wp:posOffset>1307465</wp:posOffset>
                </wp:positionV>
                <wp:extent cx="257175" cy="285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Pr="00110C11" w:rsidRDefault="00D072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0C11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97.5pt;margin-top:102.95pt;width:20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">
                <v:textbox>
                  <w:txbxContent>
                    <w:p w:rsidR="00D07289" w:rsidRPr="00110C11" w:rsidRDefault="00D07289">
                      <w:pPr>
                        <w:rPr>
                          <w:sz w:val="24"/>
                          <w:szCs w:val="24"/>
                        </w:rPr>
                      </w:pPr>
                      <w:r w:rsidRPr="00110C11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959">
        <w:rPr>
          <w:rFonts w:ascii="Arial" w:hAnsi="Arial" w:cs="Arial"/>
          <w:sz w:val="24"/>
          <w:szCs w:val="24"/>
        </w:rPr>
        <w:t>Comp</w:t>
      </w:r>
      <w:r w:rsidR="003C6B02">
        <w:rPr>
          <w:rFonts w:ascii="Arial" w:hAnsi="Arial" w:cs="Arial"/>
          <w:sz w:val="24"/>
          <w:szCs w:val="24"/>
        </w:rPr>
        <w:t>l</w:t>
      </w:r>
      <w:r w:rsidR="00943959">
        <w:rPr>
          <w:rFonts w:ascii="Arial" w:hAnsi="Arial" w:cs="Arial"/>
          <w:sz w:val="24"/>
          <w:szCs w:val="24"/>
        </w:rPr>
        <w:t>ete the table</w:t>
      </w:r>
      <w:r w:rsidR="00193968">
        <w:rPr>
          <w:rFonts w:ascii="Arial" w:hAnsi="Arial" w:cs="Arial"/>
          <w:sz w:val="24"/>
          <w:szCs w:val="24"/>
        </w:rPr>
        <w:t xml:space="preserve"> below the diagram labelling</w:t>
      </w:r>
      <w:r w:rsidR="007C22E8">
        <w:rPr>
          <w:rFonts w:ascii="Arial" w:hAnsi="Arial" w:cs="Arial"/>
          <w:sz w:val="24"/>
          <w:szCs w:val="24"/>
        </w:rPr>
        <w:t xml:space="preserve"> the parts of a neuron.</w:t>
      </w:r>
    </w:p>
    <w:p w:rsidR="009E0A8F" w:rsidRDefault="00943959" w:rsidP="009E0A8F">
      <w:pPr>
        <w:ind w:left="8640"/>
        <w:rPr>
          <w:rFonts w:ascii="Arial" w:hAnsi="Arial" w:cs="Arial"/>
          <w:b/>
          <w:sz w:val="24"/>
          <w:szCs w:val="24"/>
        </w:rPr>
      </w:pPr>
      <w:r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87CDB" wp14:editId="384AE3E8">
                <wp:simplePos x="0" y="0"/>
                <wp:positionH relativeFrom="column">
                  <wp:posOffset>5419725</wp:posOffset>
                </wp:positionH>
                <wp:positionV relativeFrom="paragraph">
                  <wp:posOffset>2575560</wp:posOffset>
                </wp:positionV>
                <wp:extent cx="257175" cy="2857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110C11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26.75pt;margin-top:202.8pt;width:20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">
                <v:textbox>
                  <w:txbxContent>
                    <w:p w:rsidR="00D07289" w:rsidRDefault="00D07289" w:rsidP="00110C11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608FC" wp14:editId="64636CE2">
                <wp:simplePos x="0" y="0"/>
                <wp:positionH relativeFrom="column">
                  <wp:posOffset>3600450</wp:posOffset>
                </wp:positionH>
                <wp:positionV relativeFrom="paragraph">
                  <wp:posOffset>2575560</wp:posOffset>
                </wp:positionV>
                <wp:extent cx="257175" cy="2857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110C1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83.5pt;margin-top:202.8pt;width:20.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WZeJgIAAEwEAAAOAAAAZHJzL2Uyb0RvYy54bWysVNuO2yAQfa/Uf0C8N06seJ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">
                <v:textbox>
                  <w:txbxContent>
                    <w:p w:rsidR="00D07289" w:rsidRDefault="00D07289" w:rsidP="00110C11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2E8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502ED" wp14:editId="395E1C5C">
                <wp:simplePos x="0" y="0"/>
                <wp:positionH relativeFrom="column">
                  <wp:posOffset>1933575</wp:posOffset>
                </wp:positionH>
                <wp:positionV relativeFrom="paragraph">
                  <wp:posOffset>2661285</wp:posOffset>
                </wp:positionV>
                <wp:extent cx="257175" cy="28575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7C22E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2.25pt;margin-top:209.55pt;width:20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">
                <v:textbox>
                  <w:txbxContent>
                    <w:p w:rsidR="00D07289" w:rsidRDefault="00D07289" w:rsidP="007C22E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80768" behindDoc="0" locked="0" layoutInCell="1" allowOverlap="1" wp14:anchorId="6A72BC3A" wp14:editId="4EABEFDC">
            <wp:simplePos x="0" y="0"/>
            <wp:positionH relativeFrom="column">
              <wp:posOffset>9525</wp:posOffset>
            </wp:positionH>
            <wp:positionV relativeFrom="paragraph">
              <wp:posOffset>211455</wp:posOffset>
            </wp:positionV>
            <wp:extent cx="6096000" cy="28289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Xxd69iB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A8F" w:rsidRPr="009E0A8F" w:rsidRDefault="009E0A8F" w:rsidP="009E0A8F">
      <w:pPr>
        <w:ind w:left="864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28"/>
        <w:tblW w:w="0" w:type="auto"/>
        <w:tblLook w:val="04A0" w:firstRow="1" w:lastRow="0" w:firstColumn="1" w:lastColumn="0" w:noHBand="0" w:noVBand="1"/>
      </w:tblPr>
      <w:tblGrid>
        <w:gridCol w:w="1039"/>
        <w:gridCol w:w="5722"/>
      </w:tblGrid>
      <w:tr w:rsidR="00943959" w:rsidTr="00943959">
        <w:trPr>
          <w:trHeight w:val="416"/>
        </w:trPr>
        <w:tc>
          <w:tcPr>
            <w:tcW w:w="1039" w:type="dxa"/>
          </w:tcPr>
          <w:p w:rsidR="00943959" w:rsidRPr="00943959" w:rsidRDefault="00943959" w:rsidP="009439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3959">
              <w:rPr>
                <w:rFonts w:ascii="Arial" w:hAnsi="Arial" w:cs="Arial"/>
                <w:b/>
                <w:sz w:val="24"/>
                <w:szCs w:val="24"/>
              </w:rPr>
              <w:t>Label</w:t>
            </w:r>
          </w:p>
        </w:tc>
        <w:tc>
          <w:tcPr>
            <w:tcW w:w="5722" w:type="dxa"/>
          </w:tcPr>
          <w:p w:rsidR="00943959" w:rsidRPr="00943959" w:rsidRDefault="00943959" w:rsidP="0094395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3959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</w:tr>
      <w:tr w:rsidR="00110C11" w:rsidTr="00943959">
        <w:trPr>
          <w:trHeight w:val="416"/>
        </w:trPr>
        <w:tc>
          <w:tcPr>
            <w:tcW w:w="1039" w:type="dxa"/>
          </w:tcPr>
          <w:p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722" w:type="dxa"/>
          </w:tcPr>
          <w:p w:rsidR="00110C11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Axon terminals</w:t>
            </w:r>
          </w:p>
        </w:tc>
      </w:tr>
      <w:tr w:rsidR="00110C11" w:rsidTr="00943959">
        <w:trPr>
          <w:trHeight w:val="416"/>
        </w:trPr>
        <w:tc>
          <w:tcPr>
            <w:tcW w:w="1039" w:type="dxa"/>
          </w:tcPr>
          <w:p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722" w:type="dxa"/>
          </w:tcPr>
          <w:p w:rsidR="00110C11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Myelin sheath</w:t>
            </w:r>
          </w:p>
        </w:tc>
      </w:tr>
      <w:tr w:rsidR="00110C11" w:rsidTr="00943959">
        <w:trPr>
          <w:trHeight w:val="416"/>
        </w:trPr>
        <w:tc>
          <w:tcPr>
            <w:tcW w:w="1039" w:type="dxa"/>
          </w:tcPr>
          <w:p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722" w:type="dxa"/>
          </w:tcPr>
          <w:p w:rsidR="00110C11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Schwann cell</w:t>
            </w:r>
            <w:r w:rsidR="002A3112">
              <w:rPr>
                <w:rFonts w:ascii="Arial" w:hAnsi="Arial" w:cs="Arial"/>
                <w:color w:val="FF0000"/>
                <w:sz w:val="24"/>
                <w:szCs w:val="24"/>
              </w:rPr>
              <w:t>, Neurilemma</w:t>
            </w:r>
          </w:p>
        </w:tc>
      </w:tr>
      <w:tr w:rsidR="00110C11" w:rsidTr="00943959">
        <w:trPr>
          <w:trHeight w:val="416"/>
        </w:trPr>
        <w:tc>
          <w:tcPr>
            <w:tcW w:w="1039" w:type="dxa"/>
          </w:tcPr>
          <w:p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722" w:type="dxa"/>
          </w:tcPr>
          <w:p w:rsidR="00110C11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Cytoplasm or cell body</w:t>
            </w:r>
          </w:p>
        </w:tc>
      </w:tr>
      <w:tr w:rsidR="00110C11" w:rsidTr="00943959">
        <w:trPr>
          <w:trHeight w:val="416"/>
        </w:trPr>
        <w:tc>
          <w:tcPr>
            <w:tcW w:w="1039" w:type="dxa"/>
          </w:tcPr>
          <w:p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722" w:type="dxa"/>
          </w:tcPr>
          <w:p w:rsidR="00110C11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Nucleus</w:t>
            </w:r>
          </w:p>
        </w:tc>
      </w:tr>
      <w:tr w:rsidR="00110C11" w:rsidTr="00943959">
        <w:trPr>
          <w:trHeight w:val="416"/>
        </w:trPr>
        <w:tc>
          <w:tcPr>
            <w:tcW w:w="1039" w:type="dxa"/>
          </w:tcPr>
          <w:p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22" w:type="dxa"/>
          </w:tcPr>
          <w:p w:rsidR="00110C11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Nodes of Ranvier</w:t>
            </w:r>
          </w:p>
        </w:tc>
      </w:tr>
      <w:tr w:rsidR="00110C11" w:rsidTr="00943959">
        <w:trPr>
          <w:trHeight w:val="416"/>
        </w:trPr>
        <w:tc>
          <w:tcPr>
            <w:tcW w:w="1039" w:type="dxa"/>
          </w:tcPr>
          <w:p w:rsidR="00110C11" w:rsidRDefault="00110C11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722" w:type="dxa"/>
          </w:tcPr>
          <w:p w:rsidR="00110C11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Axon</w:t>
            </w:r>
          </w:p>
        </w:tc>
      </w:tr>
      <w:tr w:rsidR="009E0A8F" w:rsidTr="00943959">
        <w:trPr>
          <w:trHeight w:val="416"/>
        </w:trPr>
        <w:tc>
          <w:tcPr>
            <w:tcW w:w="1039" w:type="dxa"/>
          </w:tcPr>
          <w:p w:rsidR="009E0A8F" w:rsidRDefault="009E0A8F" w:rsidP="009439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5722" w:type="dxa"/>
          </w:tcPr>
          <w:p w:rsidR="009E0A8F" w:rsidRPr="002A3112" w:rsidRDefault="009E0A8F" w:rsidP="002A31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Dendrites</w:t>
            </w:r>
          </w:p>
        </w:tc>
      </w:tr>
    </w:tbl>
    <w:p w:rsidR="003E6F75" w:rsidRDefault="003E6F75" w:rsidP="003E6F75">
      <w:pPr>
        <w:rPr>
          <w:rFonts w:ascii="Arial" w:hAnsi="Arial" w:cs="Arial"/>
          <w:sz w:val="24"/>
          <w:szCs w:val="24"/>
        </w:rPr>
      </w:pPr>
    </w:p>
    <w:p w:rsidR="003E6F75" w:rsidRDefault="003E6F75" w:rsidP="003E6F75">
      <w:pPr>
        <w:rPr>
          <w:rFonts w:ascii="Arial" w:hAnsi="Arial" w:cs="Arial"/>
          <w:sz w:val="24"/>
          <w:szCs w:val="24"/>
        </w:rPr>
      </w:pPr>
    </w:p>
    <w:p w:rsidR="003E6F75" w:rsidRDefault="003E6F75" w:rsidP="003E6F75">
      <w:pPr>
        <w:rPr>
          <w:rFonts w:ascii="Arial" w:hAnsi="Arial" w:cs="Arial"/>
          <w:sz w:val="24"/>
          <w:szCs w:val="24"/>
        </w:rPr>
      </w:pPr>
    </w:p>
    <w:p w:rsidR="003E6F75" w:rsidRDefault="003E6F75" w:rsidP="003E6F75">
      <w:pPr>
        <w:rPr>
          <w:rFonts w:ascii="Arial" w:hAnsi="Arial" w:cs="Arial"/>
          <w:sz w:val="24"/>
          <w:szCs w:val="24"/>
        </w:rPr>
      </w:pPr>
    </w:p>
    <w:p w:rsidR="007C22E8" w:rsidRDefault="007C22E8" w:rsidP="003E6F75">
      <w:pPr>
        <w:rPr>
          <w:rFonts w:ascii="Arial" w:hAnsi="Arial" w:cs="Arial"/>
          <w:sz w:val="24"/>
          <w:szCs w:val="24"/>
        </w:rPr>
      </w:pPr>
    </w:p>
    <w:p w:rsidR="007C22E8" w:rsidRDefault="007C22E8" w:rsidP="003E6F75">
      <w:pPr>
        <w:rPr>
          <w:rFonts w:ascii="Arial" w:hAnsi="Arial" w:cs="Arial"/>
          <w:sz w:val="24"/>
          <w:szCs w:val="24"/>
        </w:rPr>
      </w:pPr>
    </w:p>
    <w:p w:rsidR="007C22E8" w:rsidRDefault="007C22E8" w:rsidP="003E6F75">
      <w:pPr>
        <w:rPr>
          <w:rFonts w:ascii="Arial" w:hAnsi="Arial" w:cs="Arial"/>
          <w:sz w:val="24"/>
          <w:szCs w:val="24"/>
        </w:rPr>
      </w:pPr>
    </w:p>
    <w:p w:rsidR="009E0A8F" w:rsidRDefault="009E0A8F" w:rsidP="003E6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 w:rsidR="0094395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(4 Marks)</w:t>
      </w:r>
    </w:p>
    <w:p w:rsidR="009E0A8F" w:rsidRDefault="00193968" w:rsidP="0019396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function of the myelin sheath? _____</w:t>
      </w:r>
      <w:r w:rsidR="005038D5">
        <w:rPr>
          <w:rFonts w:ascii="Arial" w:hAnsi="Arial" w:cs="Arial"/>
          <w:color w:val="FF0000"/>
          <w:sz w:val="24"/>
          <w:szCs w:val="24"/>
        </w:rPr>
        <w:t>Protects or insulates</w:t>
      </w:r>
    </w:p>
    <w:p w:rsidR="00A1396C" w:rsidRDefault="00A1396C" w:rsidP="00193968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193968" w:rsidRDefault="00193968" w:rsidP="00193968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(1 Mark)</w:t>
      </w:r>
    </w:p>
    <w:p w:rsidR="003C6B02" w:rsidRDefault="003C6B02" w:rsidP="00193968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3C6B02" w:rsidRDefault="003C6B02" w:rsidP="00193968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FD74E7" w:rsidRDefault="00FD74E7" w:rsidP="00193968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FD74E7" w:rsidRDefault="008E05BE" w:rsidP="00FD74E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brain diagram below give both the name of the part and its </w:t>
      </w:r>
      <w:r w:rsidR="0037797A"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</w:rPr>
        <w:t>function.</w:t>
      </w: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700224" behindDoc="0" locked="0" layoutInCell="1" allowOverlap="1" wp14:anchorId="455FF958" wp14:editId="0DED888D">
            <wp:simplePos x="0" y="0"/>
            <wp:positionH relativeFrom="column">
              <wp:posOffset>977900</wp:posOffset>
            </wp:positionH>
            <wp:positionV relativeFrom="paragraph">
              <wp:posOffset>56515</wp:posOffset>
            </wp:positionV>
            <wp:extent cx="3964940" cy="335724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-of-Human-Brain-image-skpJ.g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:rsidR="008E05BE" w:rsidRDefault="003C6B02" w:rsidP="008E05BE">
      <w:pPr>
        <w:spacing w:line="240" w:lineRule="auto"/>
        <w:rPr>
          <w:rFonts w:ascii="Arial" w:hAnsi="Arial" w:cs="Arial"/>
          <w:sz w:val="24"/>
          <w:szCs w:val="24"/>
        </w:rPr>
      </w:pPr>
      <w:r w:rsidRPr="003C6B02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D53DEE" wp14:editId="03B594CD">
                <wp:simplePos x="0" y="0"/>
                <wp:positionH relativeFrom="column">
                  <wp:posOffset>4787100</wp:posOffset>
                </wp:positionH>
                <wp:positionV relativeFrom="paragraph">
                  <wp:posOffset>176337</wp:posOffset>
                </wp:positionV>
                <wp:extent cx="278130" cy="325755"/>
                <wp:effectExtent l="0" t="0" r="762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 w:rsidP="003C6B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76.95pt;margin-top:13.9pt;width:21.9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" stroked="f">
                <v:textbox>
                  <w:txbxContent>
                    <w:p w:rsidR="00D07289" w:rsidRDefault="00D07289" w:rsidP="003C6B02"/>
                  </w:txbxContent>
                </v:textbox>
              </v:shape>
            </w:pict>
          </mc:Fallback>
        </mc:AlternateContent>
      </w: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:rsidR="008E05BE" w:rsidRDefault="003C6B02" w:rsidP="008E05BE">
      <w:pPr>
        <w:spacing w:line="240" w:lineRule="auto"/>
        <w:rPr>
          <w:rFonts w:ascii="Arial" w:hAnsi="Arial" w:cs="Arial"/>
          <w:sz w:val="24"/>
          <w:szCs w:val="24"/>
        </w:rPr>
      </w:pPr>
      <w:r w:rsidRPr="003C6B02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43D92C" wp14:editId="25EF59B5">
                <wp:simplePos x="0" y="0"/>
                <wp:positionH relativeFrom="column">
                  <wp:posOffset>4712335</wp:posOffset>
                </wp:positionH>
                <wp:positionV relativeFrom="paragraph">
                  <wp:posOffset>156845</wp:posOffset>
                </wp:positionV>
                <wp:extent cx="278130" cy="325755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89" w:rsidRDefault="00D072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71.05pt;margin-top:12.35pt;width:21.9pt;height:2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h66IwIAACIEAAAOAAAAZHJzL2Uyb0RvYy54bWysU9uO2yAQfa/Uf0C8N06cuJt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" stroked="f">
                <v:textbox>
                  <w:txbxContent>
                    <w:p w:rsidR="00D07289" w:rsidRDefault="00D07289"/>
                  </w:txbxContent>
                </v:textbox>
                <w10:wrap type="square"/>
              </v:shape>
            </w:pict>
          </mc:Fallback>
        </mc:AlternateContent>
      </w: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p w:rsidR="008E05BE" w:rsidRDefault="008E05BE" w:rsidP="008E05BE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10022" w:type="dxa"/>
        <w:tblLook w:val="04A0" w:firstRow="1" w:lastRow="0" w:firstColumn="1" w:lastColumn="0" w:noHBand="0" w:noVBand="1"/>
      </w:tblPr>
      <w:tblGrid>
        <w:gridCol w:w="848"/>
        <w:gridCol w:w="3413"/>
        <w:gridCol w:w="5761"/>
      </w:tblGrid>
      <w:tr w:rsidR="008E05BE" w:rsidTr="008E05BE">
        <w:trPr>
          <w:trHeight w:val="410"/>
        </w:trPr>
        <w:tc>
          <w:tcPr>
            <w:tcW w:w="848" w:type="dxa"/>
          </w:tcPr>
          <w:p w:rsidR="008E05BE" w:rsidRPr="008E05BE" w:rsidRDefault="008E05BE" w:rsidP="008E05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05BE">
              <w:rPr>
                <w:rFonts w:ascii="Arial" w:hAnsi="Arial" w:cs="Arial"/>
                <w:b/>
                <w:sz w:val="24"/>
                <w:szCs w:val="24"/>
              </w:rPr>
              <w:t>Label</w:t>
            </w:r>
          </w:p>
        </w:tc>
        <w:tc>
          <w:tcPr>
            <w:tcW w:w="3413" w:type="dxa"/>
          </w:tcPr>
          <w:p w:rsidR="008E05BE" w:rsidRPr="008E05BE" w:rsidRDefault="008E05BE" w:rsidP="008E05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05BE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5761" w:type="dxa"/>
          </w:tcPr>
          <w:p w:rsidR="008E05BE" w:rsidRPr="008E05BE" w:rsidRDefault="008E05BE" w:rsidP="008E05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05BE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</w:tr>
      <w:tr w:rsidR="008E05BE" w:rsidTr="008E05BE">
        <w:trPr>
          <w:trHeight w:val="410"/>
        </w:trPr>
        <w:tc>
          <w:tcPr>
            <w:tcW w:w="848" w:type="dxa"/>
          </w:tcPr>
          <w:p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3" w:type="dxa"/>
          </w:tcPr>
          <w:p w:rsidR="008E05BE" w:rsidRDefault="005038D5" w:rsidP="008E05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Cerebral cortex</w:t>
            </w:r>
          </w:p>
        </w:tc>
        <w:tc>
          <w:tcPr>
            <w:tcW w:w="5761" w:type="dxa"/>
          </w:tcPr>
          <w:p w:rsidR="008E05BE" w:rsidRPr="009C663A" w:rsidRDefault="005038D5" w:rsidP="009C663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C663A">
              <w:rPr>
                <w:rFonts w:ascii="Arial" w:hAnsi="Arial" w:cs="Arial"/>
                <w:color w:val="FF0000"/>
                <w:sz w:val="24"/>
                <w:szCs w:val="24"/>
              </w:rPr>
              <w:t>Higher order function/</w:t>
            </w:r>
            <w:r w:rsidR="009C663A" w:rsidRPr="009C663A">
              <w:rPr>
                <w:rFonts w:ascii="Arial" w:hAnsi="Arial" w:cs="Arial"/>
                <w:color w:val="FF0000"/>
                <w:sz w:val="24"/>
                <w:szCs w:val="24"/>
              </w:rPr>
              <w:t>thinking, reasoning, memory, learning, any reas</w:t>
            </w:r>
          </w:p>
        </w:tc>
      </w:tr>
      <w:tr w:rsidR="008E05BE" w:rsidTr="008E05BE">
        <w:trPr>
          <w:trHeight w:val="410"/>
        </w:trPr>
        <w:tc>
          <w:tcPr>
            <w:tcW w:w="848" w:type="dxa"/>
          </w:tcPr>
          <w:p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3" w:type="dxa"/>
          </w:tcPr>
          <w:p w:rsidR="008E05BE" w:rsidRDefault="005C5DDF" w:rsidP="008E05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Corpus callosum</w:t>
            </w:r>
          </w:p>
        </w:tc>
        <w:tc>
          <w:tcPr>
            <w:tcW w:w="5761" w:type="dxa"/>
          </w:tcPr>
          <w:p w:rsidR="008E05BE" w:rsidRPr="009C663A" w:rsidRDefault="009C663A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C663A">
              <w:rPr>
                <w:rFonts w:ascii="Arial" w:hAnsi="Arial" w:cs="Arial"/>
                <w:color w:val="FF0000"/>
                <w:sz w:val="24"/>
                <w:szCs w:val="24"/>
              </w:rPr>
              <w:t>Communication</w:t>
            </w:r>
            <w:r w:rsidR="005C5DDF" w:rsidRPr="009C663A">
              <w:rPr>
                <w:rFonts w:ascii="Arial" w:hAnsi="Arial" w:cs="Arial"/>
                <w:color w:val="FF0000"/>
                <w:sz w:val="24"/>
                <w:szCs w:val="24"/>
              </w:rPr>
              <w:t xml:space="preserve"> between left and right hemispheres of brain </w:t>
            </w:r>
          </w:p>
        </w:tc>
      </w:tr>
      <w:tr w:rsidR="008E05BE" w:rsidTr="008E05BE">
        <w:trPr>
          <w:trHeight w:val="410"/>
        </w:trPr>
        <w:tc>
          <w:tcPr>
            <w:tcW w:w="848" w:type="dxa"/>
          </w:tcPr>
          <w:p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3" w:type="dxa"/>
          </w:tcPr>
          <w:p w:rsidR="008E05BE" w:rsidRDefault="005C5DDF" w:rsidP="008E05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Spinal cord</w:t>
            </w:r>
          </w:p>
        </w:tc>
        <w:tc>
          <w:tcPr>
            <w:tcW w:w="5761" w:type="dxa"/>
          </w:tcPr>
          <w:p w:rsidR="008E05BE" w:rsidRPr="009C663A" w:rsidRDefault="005C5DDF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C663A">
              <w:rPr>
                <w:rFonts w:ascii="Arial" w:hAnsi="Arial" w:cs="Arial"/>
                <w:color w:val="FF0000"/>
                <w:sz w:val="24"/>
                <w:szCs w:val="24"/>
              </w:rPr>
              <w:t>Sensory impulses up to the brain and motor impulses down from the brain, integrate reflexes</w:t>
            </w:r>
          </w:p>
        </w:tc>
      </w:tr>
      <w:tr w:rsidR="008E05BE" w:rsidTr="008E05BE">
        <w:trPr>
          <w:trHeight w:val="410"/>
        </w:trPr>
        <w:tc>
          <w:tcPr>
            <w:tcW w:w="848" w:type="dxa"/>
          </w:tcPr>
          <w:p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3" w:type="dxa"/>
          </w:tcPr>
          <w:p w:rsidR="008E05BE" w:rsidRDefault="005C5DDF" w:rsidP="008E05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Cerebellum</w:t>
            </w:r>
          </w:p>
        </w:tc>
        <w:tc>
          <w:tcPr>
            <w:tcW w:w="5761" w:type="dxa"/>
          </w:tcPr>
          <w:p w:rsidR="008E05BE" w:rsidRPr="009C663A" w:rsidRDefault="005C5DDF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C663A">
              <w:rPr>
                <w:rFonts w:ascii="Arial" w:hAnsi="Arial" w:cs="Arial"/>
                <w:color w:val="FF0000"/>
                <w:sz w:val="24"/>
                <w:szCs w:val="24"/>
              </w:rPr>
              <w:t>Fine motor control, posture and balance, any reas</w:t>
            </w:r>
          </w:p>
        </w:tc>
      </w:tr>
      <w:tr w:rsidR="008E05BE" w:rsidTr="008E05BE">
        <w:trPr>
          <w:trHeight w:val="410"/>
        </w:trPr>
        <w:tc>
          <w:tcPr>
            <w:tcW w:w="848" w:type="dxa"/>
          </w:tcPr>
          <w:p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13" w:type="dxa"/>
          </w:tcPr>
          <w:p w:rsidR="008E05BE" w:rsidRDefault="005C5DDF" w:rsidP="008E05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Medulla oblongata</w:t>
            </w:r>
          </w:p>
        </w:tc>
        <w:tc>
          <w:tcPr>
            <w:tcW w:w="5761" w:type="dxa"/>
          </w:tcPr>
          <w:p w:rsidR="008E05BE" w:rsidRPr="009C663A" w:rsidRDefault="005C5DDF" w:rsidP="005C5DD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C663A">
              <w:rPr>
                <w:rFonts w:ascii="Arial" w:hAnsi="Arial" w:cs="Arial"/>
                <w:color w:val="FF0000"/>
                <w:sz w:val="24"/>
                <w:szCs w:val="24"/>
              </w:rPr>
              <w:t>Cardiac, respiratory and vasomotor centres</w:t>
            </w:r>
          </w:p>
        </w:tc>
      </w:tr>
      <w:tr w:rsidR="008E05BE" w:rsidTr="008E05BE">
        <w:trPr>
          <w:trHeight w:val="410"/>
        </w:trPr>
        <w:tc>
          <w:tcPr>
            <w:tcW w:w="848" w:type="dxa"/>
          </w:tcPr>
          <w:p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13" w:type="dxa"/>
          </w:tcPr>
          <w:p w:rsidR="008E05BE" w:rsidRDefault="005C5DDF" w:rsidP="008E05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Pituitary gland</w:t>
            </w:r>
          </w:p>
        </w:tc>
        <w:tc>
          <w:tcPr>
            <w:tcW w:w="5761" w:type="dxa"/>
          </w:tcPr>
          <w:p w:rsidR="008E05BE" w:rsidRPr="009C663A" w:rsidRDefault="005C5DDF" w:rsidP="008E05BE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C663A">
              <w:rPr>
                <w:rFonts w:ascii="Arial" w:hAnsi="Arial" w:cs="Arial"/>
                <w:color w:val="FF0000"/>
                <w:sz w:val="24"/>
                <w:szCs w:val="24"/>
              </w:rPr>
              <w:t>Master gland for endocrine system, any reasonable</w:t>
            </w:r>
          </w:p>
        </w:tc>
      </w:tr>
      <w:tr w:rsidR="008E05BE" w:rsidTr="008E05BE">
        <w:trPr>
          <w:trHeight w:val="410"/>
        </w:trPr>
        <w:tc>
          <w:tcPr>
            <w:tcW w:w="848" w:type="dxa"/>
          </w:tcPr>
          <w:p w:rsidR="008E05BE" w:rsidRDefault="008E05BE" w:rsidP="003C6B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413" w:type="dxa"/>
          </w:tcPr>
          <w:p w:rsidR="008E05BE" w:rsidRDefault="005C5DDF" w:rsidP="008E05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Hypothalamus</w:t>
            </w:r>
          </w:p>
        </w:tc>
        <w:tc>
          <w:tcPr>
            <w:tcW w:w="5761" w:type="dxa"/>
          </w:tcPr>
          <w:p w:rsidR="008E05BE" w:rsidRPr="009C663A" w:rsidRDefault="005C5DDF" w:rsidP="005C5DD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9C663A">
              <w:rPr>
                <w:rFonts w:ascii="Arial" w:hAnsi="Arial" w:cs="Arial"/>
                <w:color w:val="FF0000"/>
                <w:sz w:val="24"/>
                <w:szCs w:val="24"/>
              </w:rPr>
              <w:t xml:space="preserve">Controls homeostatic </w:t>
            </w:r>
            <w:r w:rsidR="009C663A">
              <w:rPr>
                <w:rFonts w:ascii="Arial" w:hAnsi="Arial" w:cs="Arial"/>
                <w:color w:val="FF0000"/>
                <w:sz w:val="24"/>
                <w:szCs w:val="24"/>
              </w:rPr>
              <w:t>mechanisms-temp, water balance,appetite, digestive system etc</w:t>
            </w:r>
          </w:p>
        </w:tc>
      </w:tr>
    </w:tbl>
    <w:p w:rsidR="008E05BE" w:rsidRDefault="008E05BE" w:rsidP="008E05B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C6B02">
        <w:rPr>
          <w:rFonts w:ascii="Arial" w:hAnsi="Arial" w:cs="Arial"/>
          <w:b/>
          <w:sz w:val="24"/>
          <w:szCs w:val="24"/>
        </w:rPr>
        <w:t>(14</w:t>
      </w:r>
      <w:r w:rsidR="0037797A" w:rsidRPr="005C29A1">
        <w:rPr>
          <w:rFonts w:ascii="Arial" w:hAnsi="Arial" w:cs="Arial"/>
          <w:b/>
          <w:sz w:val="24"/>
          <w:szCs w:val="24"/>
        </w:rPr>
        <w:t xml:space="preserve"> Marks)</w:t>
      </w:r>
    </w:p>
    <w:p w:rsidR="00AB4618" w:rsidRPr="005C29A1" w:rsidRDefault="00AB4618" w:rsidP="008E05B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B4618" w:rsidRPr="0037797A" w:rsidRDefault="00AB4618" w:rsidP="00AB461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the posterior lobe of the pituitary gland is not considered to be a true endocrine gland. </w:t>
      </w:r>
    </w:p>
    <w:p w:rsidR="00AB4618" w:rsidRPr="008D36AA" w:rsidRDefault="009C663A" w:rsidP="00AB4618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It</w:t>
      </w:r>
      <w:r w:rsidR="00646CAE">
        <w:rPr>
          <w:rFonts w:ascii="Arial" w:hAnsi="Arial" w:cs="Arial"/>
          <w:color w:val="FF0000"/>
          <w:sz w:val="24"/>
          <w:szCs w:val="24"/>
        </w:rPr>
        <w:t xml:space="preserve"> does not produce any hormones (1)</w:t>
      </w:r>
      <w:r>
        <w:rPr>
          <w:rFonts w:ascii="Arial" w:hAnsi="Arial" w:cs="Arial"/>
          <w:color w:val="FF0000"/>
          <w:sz w:val="24"/>
          <w:szCs w:val="24"/>
        </w:rPr>
        <w:t>; hormones are produced</w:t>
      </w:r>
      <w:r w:rsidRPr="009C663A">
        <w:rPr>
          <w:rFonts w:ascii="Arial" w:hAnsi="Arial" w:cs="Arial"/>
          <w:color w:val="FF0000"/>
          <w:sz w:val="24"/>
          <w:szCs w:val="24"/>
        </w:rPr>
        <w:t xml:space="preserve"> by hypothalamus </w:t>
      </w:r>
      <w:r w:rsidR="00A2547F">
        <w:rPr>
          <w:rFonts w:ascii="Arial" w:hAnsi="Arial" w:cs="Arial"/>
          <w:color w:val="FF0000"/>
          <w:sz w:val="24"/>
          <w:szCs w:val="24"/>
        </w:rPr>
        <w:t>(1)</w:t>
      </w:r>
      <w:r w:rsidR="00646CAE">
        <w:rPr>
          <w:rFonts w:ascii="Arial" w:hAnsi="Arial" w:cs="Arial"/>
          <w:color w:val="FF0000"/>
          <w:sz w:val="24"/>
          <w:szCs w:val="24"/>
        </w:rPr>
        <w:t>,</w:t>
      </w:r>
      <w:r w:rsidR="00A2547F">
        <w:rPr>
          <w:rFonts w:ascii="Arial" w:hAnsi="Arial" w:cs="Arial"/>
          <w:color w:val="FF0000"/>
          <w:sz w:val="24"/>
          <w:szCs w:val="24"/>
        </w:rPr>
        <w:t xml:space="preserve"> </w:t>
      </w:r>
      <w:r w:rsidR="00646CAE">
        <w:rPr>
          <w:rFonts w:ascii="Arial" w:hAnsi="Arial" w:cs="Arial"/>
          <w:color w:val="FF0000"/>
          <w:sz w:val="24"/>
          <w:szCs w:val="24"/>
        </w:rPr>
        <w:t xml:space="preserve">stored in the </w:t>
      </w:r>
      <w:r w:rsidRPr="009C663A">
        <w:rPr>
          <w:rFonts w:ascii="Arial" w:hAnsi="Arial" w:cs="Arial"/>
          <w:color w:val="FF0000"/>
          <w:sz w:val="24"/>
          <w:szCs w:val="24"/>
        </w:rPr>
        <w:t>posterior pituitary</w:t>
      </w:r>
      <w:r w:rsidR="00646CAE">
        <w:rPr>
          <w:rFonts w:ascii="Arial" w:hAnsi="Arial" w:cs="Arial"/>
          <w:color w:val="FF0000"/>
          <w:sz w:val="24"/>
          <w:szCs w:val="24"/>
        </w:rPr>
        <w:t xml:space="preserve"> and then release from the P.P</w:t>
      </w:r>
      <w:r w:rsidRPr="009C663A">
        <w:rPr>
          <w:rFonts w:ascii="Arial" w:hAnsi="Arial" w:cs="Arial"/>
          <w:color w:val="FF0000"/>
          <w:sz w:val="24"/>
          <w:szCs w:val="24"/>
        </w:rPr>
        <w:t>.</w:t>
      </w:r>
      <w:r w:rsidR="00A2547F">
        <w:rPr>
          <w:rFonts w:ascii="Arial" w:hAnsi="Arial" w:cs="Arial"/>
          <w:color w:val="FF0000"/>
          <w:sz w:val="24"/>
          <w:szCs w:val="24"/>
        </w:rPr>
        <w:t xml:space="preserve"> (1)</w:t>
      </w:r>
    </w:p>
    <w:p w:rsidR="00AB4618" w:rsidRDefault="00AB4618" w:rsidP="00AB461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(2 Marks)</w:t>
      </w:r>
    </w:p>
    <w:p w:rsidR="00AB4618" w:rsidRDefault="00AB4618" w:rsidP="00AB461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B4618" w:rsidRDefault="00AB4618" w:rsidP="00AB461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7797A" w:rsidRPr="00AB4618" w:rsidRDefault="0037797A" w:rsidP="00AB461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following terms: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7019"/>
      </w:tblGrid>
      <w:tr w:rsidR="00AB4618" w:rsidTr="0037797A">
        <w:tc>
          <w:tcPr>
            <w:tcW w:w="2409" w:type="dxa"/>
          </w:tcPr>
          <w:p w:rsidR="00AB4618" w:rsidRPr="0037797A" w:rsidRDefault="00AB4618" w:rsidP="003779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797A">
              <w:rPr>
                <w:rFonts w:ascii="Arial" w:hAnsi="Arial" w:cs="Arial"/>
                <w:b/>
                <w:sz w:val="24"/>
                <w:szCs w:val="24"/>
              </w:rPr>
              <w:t>Term</w:t>
            </w:r>
          </w:p>
        </w:tc>
        <w:tc>
          <w:tcPr>
            <w:tcW w:w="7019" w:type="dxa"/>
          </w:tcPr>
          <w:p w:rsidR="00AB4618" w:rsidRPr="0037797A" w:rsidRDefault="00AB4618" w:rsidP="003779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797A">
              <w:rPr>
                <w:rFonts w:ascii="Arial" w:hAnsi="Arial" w:cs="Arial"/>
                <w:b/>
                <w:sz w:val="24"/>
                <w:szCs w:val="24"/>
              </w:rPr>
              <w:t>Definition</w:t>
            </w:r>
          </w:p>
        </w:tc>
      </w:tr>
      <w:tr w:rsidR="00AB4618" w:rsidTr="0037797A">
        <w:tc>
          <w:tcPr>
            <w:tcW w:w="2409" w:type="dxa"/>
          </w:tcPr>
          <w:p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Polarised</w:t>
            </w:r>
          </w:p>
          <w:p w:rsidR="00AB4618" w:rsidRPr="0037797A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9" w:type="dxa"/>
          </w:tcPr>
          <w:p w:rsidR="00AB4618" w:rsidRPr="002A3112" w:rsidRDefault="002A3112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3112">
              <w:rPr>
                <w:rFonts w:ascii="Arial" w:hAnsi="Arial" w:cs="Arial"/>
                <w:color w:val="FF0000"/>
                <w:sz w:val="24"/>
                <w:szCs w:val="24"/>
              </w:rPr>
              <w:t>Inside of membrane of nerve cell has a negative electrical charge compared to the outside</w:t>
            </w:r>
          </w:p>
        </w:tc>
      </w:tr>
      <w:tr w:rsidR="00AB4618" w:rsidTr="0037797A">
        <w:tc>
          <w:tcPr>
            <w:tcW w:w="2409" w:type="dxa"/>
          </w:tcPr>
          <w:p w:rsidR="00AB4618" w:rsidRDefault="00FB44DD" w:rsidP="00FB44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or none response</w:t>
            </w:r>
          </w:p>
        </w:tc>
        <w:tc>
          <w:tcPr>
            <w:tcW w:w="7019" w:type="dxa"/>
          </w:tcPr>
          <w:p w:rsidR="00AB4618" w:rsidRPr="002A3112" w:rsidRDefault="00FB44DD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Response of a constant size regardless of strength of stimulus, full strength or not at all</w:t>
            </w:r>
          </w:p>
        </w:tc>
      </w:tr>
      <w:tr w:rsidR="00AB4618" w:rsidTr="0037797A">
        <w:tc>
          <w:tcPr>
            <w:tcW w:w="2409" w:type="dxa"/>
          </w:tcPr>
          <w:p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Saltatory</w:t>
            </w:r>
          </w:p>
          <w:p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Conduction</w:t>
            </w:r>
          </w:p>
          <w:p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9" w:type="dxa"/>
          </w:tcPr>
          <w:p w:rsidR="00AB4618" w:rsidRPr="00332010" w:rsidRDefault="00332010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2010">
              <w:rPr>
                <w:rFonts w:ascii="Arial" w:hAnsi="Arial" w:cs="Arial"/>
                <w:color w:val="FF0000"/>
                <w:sz w:val="24"/>
                <w:szCs w:val="24"/>
              </w:rPr>
              <w:t xml:space="preserve">Conduction of a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nerve impulse along a myelinated nerve fibre from one Node of Ranvier to the next</w:t>
            </w:r>
          </w:p>
        </w:tc>
      </w:tr>
      <w:tr w:rsidR="00AB4618" w:rsidTr="0037797A">
        <w:tc>
          <w:tcPr>
            <w:tcW w:w="2409" w:type="dxa"/>
          </w:tcPr>
          <w:p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Refractory</w:t>
            </w:r>
          </w:p>
          <w:p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</w:t>
            </w:r>
          </w:p>
          <w:p w:rsidR="00AB4618" w:rsidRDefault="00AB4618" w:rsidP="00377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9" w:type="dxa"/>
          </w:tcPr>
          <w:p w:rsidR="00AB4618" w:rsidRPr="00332010" w:rsidRDefault="00332010" w:rsidP="002A31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Short period following a stimulus during which a nerve cell cannot be stimulated again</w:t>
            </w:r>
          </w:p>
        </w:tc>
      </w:tr>
    </w:tbl>
    <w:p w:rsidR="0037797A" w:rsidRDefault="0037797A" w:rsidP="0037797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2547F">
        <w:rPr>
          <w:rFonts w:ascii="Arial" w:hAnsi="Arial" w:cs="Arial"/>
          <w:b/>
          <w:sz w:val="24"/>
          <w:szCs w:val="24"/>
        </w:rPr>
        <w:t>(4 Marks)</w:t>
      </w:r>
    </w:p>
    <w:p w:rsidR="0037797A" w:rsidRDefault="008D36AA" w:rsidP="002455F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2455F1">
        <w:rPr>
          <w:rFonts w:ascii="Arial" w:hAnsi="Arial" w:cs="Arial"/>
          <w:sz w:val="24"/>
          <w:szCs w:val="24"/>
        </w:rPr>
        <w:t xml:space="preserve">Describe how </w:t>
      </w:r>
      <w:r w:rsidR="005038D5">
        <w:rPr>
          <w:rFonts w:ascii="Arial" w:hAnsi="Arial" w:cs="Arial"/>
          <w:sz w:val="24"/>
          <w:szCs w:val="24"/>
        </w:rPr>
        <w:t>transmission occurs across a synapse.</w:t>
      </w:r>
    </w:p>
    <w:p w:rsidR="00A1396C" w:rsidRPr="002455F1" w:rsidRDefault="00A1396C" w:rsidP="00A1396C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A2547F" w:rsidRDefault="00A2547F" w:rsidP="00A2547F">
      <w:pPr>
        <w:pStyle w:val="ListParagraph"/>
        <w:spacing w:line="240" w:lineRule="auto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Impulse reaches end of axon causing</w:t>
      </w:r>
      <w:r w:rsidR="005038D5" w:rsidRPr="00A1396C">
        <w:rPr>
          <w:rFonts w:ascii="Arial" w:hAnsi="Arial" w:cs="Arial"/>
          <w:color w:val="FF0000"/>
          <w:sz w:val="24"/>
          <w:szCs w:val="24"/>
        </w:rPr>
        <w:t xml:space="preserve"> vesicles containing neurotransmitters</w:t>
      </w:r>
      <w:r w:rsidR="00A1396C" w:rsidRPr="00A1396C">
        <w:rPr>
          <w:rFonts w:ascii="Arial" w:hAnsi="Arial" w:cs="Arial"/>
          <w:color w:val="FF0000"/>
          <w:sz w:val="24"/>
          <w:szCs w:val="24"/>
        </w:rPr>
        <w:t xml:space="preserve"> move to membrane</w:t>
      </w:r>
      <w:r>
        <w:rPr>
          <w:rFonts w:ascii="Arial" w:hAnsi="Arial" w:cs="Arial"/>
          <w:color w:val="FF0000"/>
          <w:sz w:val="24"/>
          <w:szCs w:val="24"/>
        </w:rPr>
        <w:t xml:space="preserve"> /</w:t>
      </w:r>
      <w:r w:rsidR="00A1396C">
        <w:rPr>
          <w:rFonts w:ascii="Arial" w:hAnsi="Arial" w:cs="Arial"/>
          <w:color w:val="FF0000"/>
          <w:sz w:val="24"/>
          <w:szCs w:val="24"/>
        </w:rPr>
        <w:t xml:space="preserve"> exocytosis</w:t>
      </w:r>
      <w:r>
        <w:rPr>
          <w:rFonts w:ascii="Arial" w:hAnsi="Arial" w:cs="Arial"/>
          <w:color w:val="FF0000"/>
          <w:sz w:val="24"/>
          <w:szCs w:val="24"/>
        </w:rPr>
        <w:t xml:space="preserve"> of vesicles containing neurotransmitter (1)</w:t>
      </w:r>
    </w:p>
    <w:p w:rsidR="00A2547F" w:rsidRDefault="00A1396C" w:rsidP="00A2547F">
      <w:pPr>
        <w:pStyle w:val="ListParagraph"/>
        <w:spacing w:line="240" w:lineRule="auto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neurotransmitter diffuse</w:t>
      </w:r>
      <w:r w:rsidR="00A2547F">
        <w:rPr>
          <w:rFonts w:ascii="Arial" w:hAnsi="Arial" w:cs="Arial"/>
          <w:color w:val="FF0000"/>
          <w:sz w:val="24"/>
          <w:szCs w:val="24"/>
        </w:rPr>
        <w:t>s</w:t>
      </w:r>
      <w:r>
        <w:rPr>
          <w:rFonts w:ascii="Arial" w:hAnsi="Arial" w:cs="Arial"/>
          <w:color w:val="FF0000"/>
          <w:sz w:val="24"/>
          <w:szCs w:val="24"/>
        </w:rPr>
        <w:t xml:space="preserve"> across synapse</w:t>
      </w:r>
      <w:r w:rsidR="00A2547F">
        <w:rPr>
          <w:rFonts w:ascii="Arial" w:hAnsi="Arial" w:cs="Arial"/>
          <w:color w:val="FF0000"/>
          <w:sz w:val="24"/>
          <w:szCs w:val="24"/>
        </w:rPr>
        <w:t>/gap/synaptic cleft (1)</w:t>
      </w:r>
    </w:p>
    <w:p w:rsidR="00A1396C" w:rsidRDefault="00A2547F" w:rsidP="00A2547F">
      <w:pPr>
        <w:pStyle w:val="ListParagraph"/>
        <w:spacing w:line="240" w:lineRule="auto"/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neurotransmitter </w:t>
      </w:r>
      <w:r w:rsidR="00A1396C">
        <w:rPr>
          <w:rFonts w:ascii="Arial" w:hAnsi="Arial" w:cs="Arial"/>
          <w:color w:val="FF0000"/>
          <w:sz w:val="24"/>
          <w:szCs w:val="24"/>
        </w:rPr>
        <w:t>bind</w:t>
      </w:r>
      <w:r>
        <w:rPr>
          <w:rFonts w:ascii="Arial" w:hAnsi="Arial" w:cs="Arial"/>
          <w:color w:val="FF0000"/>
          <w:sz w:val="24"/>
          <w:szCs w:val="24"/>
        </w:rPr>
        <w:t>s</w:t>
      </w:r>
      <w:r w:rsidR="00A1396C">
        <w:rPr>
          <w:rFonts w:ascii="Arial" w:hAnsi="Arial" w:cs="Arial"/>
          <w:color w:val="FF0000"/>
          <w:sz w:val="24"/>
          <w:szCs w:val="24"/>
        </w:rPr>
        <w:t xml:space="preserve"> to receptor</w:t>
      </w:r>
      <w:r>
        <w:rPr>
          <w:rFonts w:ascii="Arial" w:hAnsi="Arial" w:cs="Arial"/>
          <w:color w:val="FF0000"/>
          <w:sz w:val="24"/>
          <w:szCs w:val="24"/>
        </w:rPr>
        <w:t>s</w:t>
      </w:r>
      <w:r w:rsidR="00A1396C">
        <w:rPr>
          <w:rFonts w:ascii="Arial" w:hAnsi="Arial" w:cs="Arial"/>
          <w:color w:val="FF0000"/>
          <w:sz w:val="24"/>
          <w:szCs w:val="24"/>
        </w:rPr>
        <w:t xml:space="preserve"> on </w:t>
      </w:r>
      <w:r>
        <w:rPr>
          <w:rFonts w:ascii="Arial" w:hAnsi="Arial" w:cs="Arial"/>
          <w:color w:val="FF0000"/>
          <w:sz w:val="24"/>
          <w:szCs w:val="24"/>
        </w:rPr>
        <w:t>post synaptic membrane/dendrite of next neuron (1)</w:t>
      </w:r>
      <w:r w:rsidR="00A1396C">
        <w:rPr>
          <w:rFonts w:ascii="Arial" w:hAnsi="Arial" w:cs="Arial"/>
          <w:color w:val="FF0000"/>
          <w:sz w:val="24"/>
          <w:szCs w:val="24"/>
        </w:rPr>
        <w:tab/>
      </w:r>
      <w:r w:rsidR="00A1396C">
        <w:rPr>
          <w:rFonts w:ascii="Arial" w:hAnsi="Arial" w:cs="Arial"/>
          <w:color w:val="FF0000"/>
          <w:sz w:val="24"/>
          <w:szCs w:val="24"/>
        </w:rPr>
        <w:tab/>
      </w:r>
      <w:r w:rsidR="00A1396C">
        <w:rPr>
          <w:rFonts w:ascii="Arial" w:hAnsi="Arial" w:cs="Arial"/>
          <w:color w:val="FF0000"/>
          <w:sz w:val="24"/>
          <w:szCs w:val="24"/>
        </w:rPr>
        <w:tab/>
      </w:r>
      <w:r w:rsidR="00A1396C">
        <w:rPr>
          <w:rFonts w:ascii="Arial" w:hAnsi="Arial" w:cs="Arial"/>
          <w:color w:val="FF0000"/>
          <w:sz w:val="24"/>
          <w:szCs w:val="24"/>
        </w:rPr>
        <w:tab/>
      </w:r>
      <w:r w:rsidR="00A1396C">
        <w:rPr>
          <w:rFonts w:ascii="Arial" w:hAnsi="Arial" w:cs="Arial"/>
          <w:color w:val="FF0000"/>
          <w:sz w:val="24"/>
          <w:szCs w:val="24"/>
        </w:rPr>
        <w:tab/>
      </w:r>
      <w:r w:rsidR="00A1396C" w:rsidRPr="00A139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1396C">
        <w:rPr>
          <w:rFonts w:ascii="Arial" w:hAnsi="Arial" w:cs="Arial"/>
          <w:b/>
          <w:sz w:val="24"/>
          <w:szCs w:val="24"/>
        </w:rPr>
        <w:t>(3 Marks)</w:t>
      </w:r>
    </w:p>
    <w:p w:rsidR="008D36AA" w:rsidRDefault="005038D5" w:rsidP="00A1396C">
      <w:pPr>
        <w:pStyle w:val="ListParagraph"/>
        <w:spacing w:line="240" w:lineRule="auto"/>
        <w:ind w:left="360" w:firstLine="360"/>
        <w:rPr>
          <w:rFonts w:ascii="Arial" w:hAnsi="Arial" w:cs="Arial"/>
          <w:b/>
          <w:sz w:val="24"/>
          <w:szCs w:val="24"/>
        </w:rPr>
      </w:pPr>
      <w:r w:rsidRPr="00A1396C">
        <w:rPr>
          <w:rFonts w:ascii="Arial" w:hAnsi="Arial" w:cs="Arial"/>
          <w:color w:val="FF0000"/>
          <w:sz w:val="24"/>
          <w:szCs w:val="24"/>
        </w:rPr>
        <w:t xml:space="preserve"> </w:t>
      </w:r>
      <w:r w:rsidR="008D36AA" w:rsidRPr="00A1396C">
        <w:rPr>
          <w:rFonts w:ascii="Arial" w:hAnsi="Arial" w:cs="Arial"/>
          <w:color w:val="FF0000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8D36AA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  <w:r w:rsidR="00332010">
        <w:rPr>
          <w:rFonts w:ascii="Arial" w:hAnsi="Arial" w:cs="Arial"/>
          <w:sz w:val="24"/>
          <w:szCs w:val="24"/>
        </w:rPr>
        <w:tab/>
      </w:r>
    </w:p>
    <w:p w:rsidR="0037797A" w:rsidRDefault="002455F1" w:rsidP="002455F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in the table below</w:t>
      </w:r>
      <w:r w:rsidR="009C38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contrasting the actions and effects of nerves and hormones.</w:t>
      </w:r>
    </w:p>
    <w:p w:rsidR="002455F1" w:rsidRDefault="002455F1" w:rsidP="002455F1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4067"/>
        <w:gridCol w:w="3758"/>
      </w:tblGrid>
      <w:tr w:rsidR="00AB4618" w:rsidTr="000539B1">
        <w:trPr>
          <w:trHeight w:val="421"/>
        </w:trPr>
        <w:tc>
          <w:tcPr>
            <w:tcW w:w="1777" w:type="dxa"/>
            <w:shd w:val="clear" w:color="auto" w:fill="EEECE1" w:themeFill="background2"/>
          </w:tcPr>
          <w:p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67" w:type="dxa"/>
            <w:shd w:val="clear" w:color="auto" w:fill="EEECE1" w:themeFill="background2"/>
          </w:tcPr>
          <w:p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55F1">
              <w:rPr>
                <w:rFonts w:ascii="Arial" w:hAnsi="Arial" w:cs="Arial"/>
                <w:b/>
                <w:sz w:val="24"/>
                <w:szCs w:val="24"/>
              </w:rPr>
              <w:t>Nerve Impulses</w:t>
            </w:r>
          </w:p>
        </w:tc>
        <w:tc>
          <w:tcPr>
            <w:tcW w:w="3758" w:type="dxa"/>
            <w:shd w:val="clear" w:color="auto" w:fill="EEECE1" w:themeFill="background2"/>
          </w:tcPr>
          <w:p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55F1">
              <w:rPr>
                <w:rFonts w:ascii="Arial" w:hAnsi="Arial" w:cs="Arial"/>
                <w:b/>
                <w:sz w:val="24"/>
                <w:szCs w:val="24"/>
              </w:rPr>
              <w:t>Hormones</w:t>
            </w:r>
          </w:p>
        </w:tc>
      </w:tr>
      <w:tr w:rsidR="00AB4618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Speed</w:t>
            </w:r>
          </w:p>
        </w:tc>
        <w:tc>
          <w:tcPr>
            <w:tcW w:w="4067" w:type="dxa"/>
            <w:shd w:val="clear" w:color="auto" w:fill="FFFFFF" w:themeFill="background1"/>
          </w:tcPr>
          <w:p w:rsidR="00AB4618" w:rsidRPr="002A6307" w:rsidRDefault="004E2B22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  <w:r w:rsidR="009C663A" w:rsidRPr="002A6307">
              <w:rPr>
                <w:rFonts w:ascii="Arial" w:hAnsi="Arial" w:cs="Arial"/>
                <w:color w:val="FF0000"/>
                <w:sz w:val="24"/>
                <w:szCs w:val="24"/>
              </w:rPr>
              <w:t>ast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/milliseconds for an impulse</w:t>
            </w:r>
          </w:p>
        </w:tc>
        <w:tc>
          <w:tcPr>
            <w:tcW w:w="3758" w:type="dxa"/>
            <w:shd w:val="clear" w:color="auto" w:fill="FFFFFF" w:themeFill="background1"/>
          </w:tcPr>
          <w:p w:rsidR="00AB4618" w:rsidRPr="002A6307" w:rsidRDefault="004E2B22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Slower/ depends on distance to target organ/ depends on rate of blood circulation/hors or weeks</w:t>
            </w:r>
          </w:p>
        </w:tc>
      </w:tr>
      <w:tr w:rsidR="00AB4618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:rsidR="00AB4618" w:rsidRPr="002455F1" w:rsidRDefault="00AB4618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Transmission</w:t>
            </w:r>
          </w:p>
        </w:tc>
        <w:tc>
          <w:tcPr>
            <w:tcW w:w="4067" w:type="dxa"/>
            <w:shd w:val="clear" w:color="auto" w:fill="FFFFFF" w:themeFill="background1"/>
          </w:tcPr>
          <w:p w:rsidR="00AB4618" w:rsidRPr="002A6307" w:rsidRDefault="004E2B22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Electrochemical/ along nerve fibres/neuron</w:t>
            </w:r>
          </w:p>
        </w:tc>
        <w:tc>
          <w:tcPr>
            <w:tcW w:w="3758" w:type="dxa"/>
            <w:shd w:val="clear" w:color="auto" w:fill="FFFFFF" w:themeFill="background1"/>
          </w:tcPr>
          <w:p w:rsidR="00AB4618" w:rsidRPr="002A6307" w:rsidRDefault="004E2B22" w:rsidP="004E2B22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Chemical transmission / through the </w:t>
            </w:r>
            <w:r w:rsidR="009C663A" w:rsidRPr="002A6307">
              <w:rPr>
                <w:rFonts w:ascii="Arial" w:hAnsi="Arial" w:cs="Arial"/>
                <w:color w:val="FF0000"/>
                <w:sz w:val="24"/>
                <w:szCs w:val="24"/>
              </w:rPr>
              <w:t>blood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stream/ hormone</w:t>
            </w:r>
          </w:p>
        </w:tc>
      </w:tr>
      <w:tr w:rsidR="00AB4618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:rsidR="00AB4618" w:rsidRPr="002455F1" w:rsidRDefault="000539B1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4067" w:type="dxa"/>
            <w:shd w:val="clear" w:color="auto" w:fill="FFFFFF" w:themeFill="background1"/>
          </w:tcPr>
          <w:p w:rsidR="00AB4618" w:rsidRPr="002A6307" w:rsidRDefault="009C663A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6307">
              <w:rPr>
                <w:rFonts w:ascii="Arial" w:hAnsi="Arial" w:cs="Arial"/>
                <w:color w:val="FF0000"/>
                <w:sz w:val="24"/>
                <w:szCs w:val="24"/>
              </w:rPr>
              <w:t>Short-lived</w:t>
            </w:r>
          </w:p>
        </w:tc>
        <w:tc>
          <w:tcPr>
            <w:tcW w:w="3758" w:type="dxa"/>
            <w:shd w:val="clear" w:color="auto" w:fill="FFFFFF" w:themeFill="background1"/>
          </w:tcPr>
          <w:p w:rsidR="00AB4618" w:rsidRPr="002A6307" w:rsidRDefault="009C663A" w:rsidP="002455F1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A6307">
              <w:rPr>
                <w:rFonts w:ascii="Arial" w:hAnsi="Arial" w:cs="Arial"/>
                <w:color w:val="FF0000"/>
                <w:sz w:val="24"/>
                <w:szCs w:val="24"/>
              </w:rPr>
              <w:t>Long-lived</w:t>
            </w:r>
          </w:p>
        </w:tc>
      </w:tr>
      <w:tr w:rsidR="00AB4618" w:rsidTr="000539B1">
        <w:trPr>
          <w:trHeight w:val="524"/>
        </w:trPr>
        <w:tc>
          <w:tcPr>
            <w:tcW w:w="1777" w:type="dxa"/>
            <w:shd w:val="clear" w:color="auto" w:fill="FFFFFF" w:themeFill="background1"/>
          </w:tcPr>
          <w:p w:rsidR="00AB4618" w:rsidRPr="002455F1" w:rsidRDefault="000539B1" w:rsidP="002455F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Specificity</w:t>
            </w:r>
          </w:p>
        </w:tc>
        <w:tc>
          <w:tcPr>
            <w:tcW w:w="4067" w:type="dxa"/>
            <w:shd w:val="clear" w:color="auto" w:fill="FFFFFF" w:themeFill="background1"/>
          </w:tcPr>
          <w:p w:rsidR="00AB4618" w:rsidRPr="002A6307" w:rsidRDefault="002A6307" w:rsidP="004E2B2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07">
              <w:rPr>
                <w:rFonts w:ascii="Arial" w:hAnsi="Arial" w:cs="Arial"/>
                <w:color w:val="FF0000"/>
                <w:sz w:val="24"/>
                <w:szCs w:val="24"/>
              </w:rPr>
              <w:t xml:space="preserve">Specific, </w:t>
            </w:r>
            <w:r w:rsidR="004E2B22">
              <w:rPr>
                <w:rFonts w:ascii="Arial" w:hAnsi="Arial" w:cs="Arial"/>
                <w:color w:val="FF0000"/>
                <w:sz w:val="24"/>
                <w:szCs w:val="24"/>
              </w:rPr>
              <w:t>only</w:t>
            </w:r>
            <w:r w:rsidRPr="002A6307">
              <w:rPr>
                <w:rFonts w:ascii="Arial" w:hAnsi="Arial" w:cs="Arial"/>
                <w:color w:val="FF0000"/>
                <w:sz w:val="24"/>
                <w:szCs w:val="24"/>
              </w:rPr>
              <w:t xml:space="preserve"> affect</w:t>
            </w:r>
            <w:r w:rsidR="004E2B22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  <w:r w:rsidRPr="002A6307">
              <w:rPr>
                <w:rFonts w:ascii="Arial" w:hAnsi="Arial" w:cs="Arial"/>
                <w:color w:val="FF0000"/>
                <w:sz w:val="24"/>
                <w:szCs w:val="24"/>
              </w:rPr>
              <w:t xml:space="preserve"> part</w:t>
            </w:r>
            <w:r w:rsidR="004E2B22">
              <w:rPr>
                <w:rFonts w:ascii="Arial" w:hAnsi="Arial" w:cs="Arial"/>
                <w:color w:val="FF0000"/>
                <w:sz w:val="24"/>
                <w:szCs w:val="24"/>
              </w:rPr>
              <w:t xml:space="preserve"> the nerve innervates</w:t>
            </w:r>
          </w:p>
        </w:tc>
        <w:tc>
          <w:tcPr>
            <w:tcW w:w="3758" w:type="dxa"/>
            <w:shd w:val="clear" w:color="auto" w:fill="FFFFFF" w:themeFill="background1"/>
          </w:tcPr>
          <w:p w:rsidR="00AB4618" w:rsidRPr="002A6307" w:rsidRDefault="002A6307" w:rsidP="002455F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6307">
              <w:rPr>
                <w:rFonts w:ascii="Arial" w:hAnsi="Arial" w:cs="Arial"/>
                <w:color w:val="FF0000"/>
                <w:sz w:val="24"/>
                <w:szCs w:val="24"/>
              </w:rPr>
              <w:t>Specific to target cell, can stimulate many tissues at the same time</w:t>
            </w:r>
          </w:p>
        </w:tc>
      </w:tr>
    </w:tbl>
    <w:p w:rsidR="002455F1" w:rsidRDefault="002455F1" w:rsidP="002455F1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(4 Marks)</w:t>
      </w:r>
    </w:p>
    <w:p w:rsidR="00AB4618" w:rsidRDefault="00AB4618" w:rsidP="002455F1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AB4618" w:rsidRDefault="00AB4618" w:rsidP="002455F1">
      <w:pPr>
        <w:pStyle w:val="ListParagraph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AB4618" w:rsidRDefault="000539B1" w:rsidP="000539B1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two ways that hormones can exert their influence on a cell.</w:t>
      </w:r>
    </w:p>
    <w:p w:rsidR="00A1396C" w:rsidRDefault="00A1396C" w:rsidP="00A1396C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A1396C" w:rsidRPr="00A1396C" w:rsidRDefault="00A1396C" w:rsidP="00A1396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A1396C">
        <w:rPr>
          <w:rFonts w:ascii="Arial" w:hAnsi="Arial" w:cs="Arial"/>
          <w:color w:val="FF0000"/>
          <w:sz w:val="24"/>
          <w:szCs w:val="24"/>
        </w:rPr>
        <w:t>activate gene to produce a particular enzyme or protein</w:t>
      </w:r>
    </w:p>
    <w:p w:rsidR="00A1396C" w:rsidRPr="00A1396C" w:rsidRDefault="00A1396C" w:rsidP="00A1396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A1396C">
        <w:rPr>
          <w:rFonts w:ascii="Arial" w:hAnsi="Arial" w:cs="Arial"/>
          <w:color w:val="FF0000"/>
          <w:sz w:val="24"/>
          <w:szCs w:val="24"/>
        </w:rPr>
        <w:t>change shape or structure of enzyme so it is turned on or off</w:t>
      </w:r>
    </w:p>
    <w:p w:rsidR="00A1396C" w:rsidRDefault="00A1396C" w:rsidP="00A1396C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A1396C">
        <w:rPr>
          <w:rFonts w:ascii="Arial" w:hAnsi="Arial" w:cs="Arial"/>
          <w:color w:val="FF0000"/>
          <w:sz w:val="24"/>
          <w:szCs w:val="24"/>
        </w:rPr>
        <w:t>change the rate of production of an enzyme</w:t>
      </w:r>
    </w:p>
    <w:p w:rsidR="00332010" w:rsidRDefault="0035197F" w:rsidP="0035197F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0539B1" w:rsidRPr="004E2B22">
        <w:rPr>
          <w:rFonts w:ascii="Arial" w:hAnsi="Arial" w:cs="Arial"/>
          <w:sz w:val="24"/>
          <w:szCs w:val="24"/>
        </w:rPr>
        <w:tab/>
      </w:r>
      <w:r w:rsidR="00BF7B72" w:rsidRPr="004E2B22">
        <w:rPr>
          <w:rFonts w:ascii="Arial" w:hAnsi="Arial" w:cs="Arial"/>
          <w:b/>
          <w:sz w:val="24"/>
          <w:szCs w:val="24"/>
        </w:rPr>
        <w:t>(2 Marks)</w:t>
      </w:r>
    </w:p>
    <w:p w:rsidR="007E3A92" w:rsidRDefault="007E3A92" w:rsidP="007E3A92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 the following table for the production, target and effect of the hormones listed. The first one has been done for you.</w:t>
      </w:r>
    </w:p>
    <w:p w:rsidR="007E3A92" w:rsidRPr="005A7B03" w:rsidRDefault="007E3A92" w:rsidP="007E3A92">
      <w:pPr>
        <w:spacing w:line="240" w:lineRule="auto"/>
        <w:rPr>
          <w:rFonts w:ascii="Arial" w:hAnsi="Arial" w:cs="Arial"/>
          <w:sz w:val="24"/>
          <w:szCs w:val="24"/>
        </w:rPr>
      </w:pPr>
    </w:p>
    <w:p w:rsidR="007E3A92" w:rsidRPr="00295D2D" w:rsidRDefault="007E3A92" w:rsidP="007E3A92">
      <w:pPr>
        <w:pStyle w:val="ListParagraph"/>
        <w:spacing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2"/>
        <w:gridCol w:w="2378"/>
        <w:gridCol w:w="2379"/>
        <w:gridCol w:w="2363"/>
      </w:tblGrid>
      <w:tr w:rsidR="007E3A92" w:rsidTr="008A31E0">
        <w:tc>
          <w:tcPr>
            <w:tcW w:w="2482" w:type="dxa"/>
          </w:tcPr>
          <w:p w:rsidR="007E3A92" w:rsidRDefault="007E3A92" w:rsidP="008A31E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Hormone</w:t>
            </w:r>
          </w:p>
        </w:tc>
        <w:tc>
          <w:tcPr>
            <w:tcW w:w="2378" w:type="dxa"/>
          </w:tcPr>
          <w:p w:rsidR="007E3A92" w:rsidRDefault="007E3A92" w:rsidP="008A31E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Production site</w:t>
            </w:r>
          </w:p>
        </w:tc>
        <w:tc>
          <w:tcPr>
            <w:tcW w:w="2379" w:type="dxa"/>
          </w:tcPr>
          <w:p w:rsidR="007E3A92" w:rsidRDefault="007E3A92" w:rsidP="008A31E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Target cells/organ</w:t>
            </w:r>
          </w:p>
        </w:tc>
        <w:tc>
          <w:tcPr>
            <w:tcW w:w="2363" w:type="dxa"/>
          </w:tcPr>
          <w:p w:rsidR="007E3A92" w:rsidRDefault="007E3A92" w:rsidP="008A31E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Effect</w:t>
            </w:r>
          </w:p>
        </w:tc>
      </w:tr>
      <w:tr w:rsidR="007E3A92" w:rsidTr="008A31E0">
        <w:tc>
          <w:tcPr>
            <w:tcW w:w="2482" w:type="dxa"/>
          </w:tcPr>
          <w:p w:rsidR="007E3A92" w:rsidRPr="005B6E7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B6E72">
              <w:rPr>
                <w:rFonts w:ascii="Arial" w:hAnsi="Arial" w:cs="Arial"/>
                <w:sz w:val="24"/>
                <w:szCs w:val="24"/>
              </w:rPr>
              <w:t>Prolactin</w:t>
            </w:r>
          </w:p>
        </w:tc>
        <w:tc>
          <w:tcPr>
            <w:tcW w:w="2378" w:type="dxa"/>
          </w:tcPr>
          <w:p w:rsidR="007E3A92" w:rsidRPr="005B6E7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B6E72">
              <w:rPr>
                <w:rFonts w:ascii="Arial" w:hAnsi="Arial" w:cs="Arial"/>
                <w:sz w:val="24"/>
                <w:szCs w:val="24"/>
              </w:rPr>
              <w:t>Anterior pituitary</w:t>
            </w:r>
          </w:p>
        </w:tc>
        <w:tc>
          <w:tcPr>
            <w:tcW w:w="2379" w:type="dxa"/>
          </w:tcPr>
          <w:p w:rsidR="007E3A92" w:rsidRPr="005B6E7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B6E72">
              <w:rPr>
                <w:rFonts w:ascii="Arial" w:hAnsi="Arial" w:cs="Arial"/>
                <w:sz w:val="24"/>
                <w:szCs w:val="24"/>
              </w:rPr>
              <w:t>Gland cells of the breast</w:t>
            </w:r>
          </w:p>
        </w:tc>
        <w:tc>
          <w:tcPr>
            <w:tcW w:w="2363" w:type="dxa"/>
          </w:tcPr>
          <w:p w:rsidR="007E3A92" w:rsidRPr="005B6E7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Milk production</w:t>
            </w:r>
          </w:p>
        </w:tc>
      </w:tr>
      <w:tr w:rsidR="007E3A92" w:rsidTr="008A31E0">
        <w:tc>
          <w:tcPr>
            <w:tcW w:w="2482" w:type="dxa"/>
          </w:tcPr>
          <w:p w:rsidR="007E3A9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Growth hormone(GH)</w:t>
            </w:r>
          </w:p>
          <w:p w:rsidR="007E3A92" w:rsidRPr="005B6E7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:rsidR="007E3A92" w:rsidRPr="00EE70C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52DA">
              <w:rPr>
                <w:rFonts w:ascii="Arial" w:hAnsi="Arial" w:cs="Arial"/>
                <w:color w:val="FF0000"/>
                <w:sz w:val="24"/>
                <w:szCs w:val="24"/>
              </w:rPr>
              <w:t>Anterior pituitary</w:t>
            </w:r>
          </w:p>
        </w:tc>
        <w:tc>
          <w:tcPr>
            <w:tcW w:w="2379" w:type="dxa"/>
          </w:tcPr>
          <w:p w:rsidR="007E3A92" w:rsidRPr="00EE70C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Muscles and bones</w:t>
            </w:r>
          </w:p>
        </w:tc>
        <w:tc>
          <w:tcPr>
            <w:tcW w:w="2363" w:type="dxa"/>
          </w:tcPr>
          <w:p w:rsidR="007E3A92" w:rsidRPr="00EE70CA" w:rsidRDefault="00EE70C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Growth</w:t>
            </w:r>
          </w:p>
        </w:tc>
      </w:tr>
      <w:tr w:rsidR="007E3A92" w:rsidTr="008A31E0">
        <w:tc>
          <w:tcPr>
            <w:tcW w:w="2482" w:type="dxa"/>
          </w:tcPr>
          <w:p w:rsidR="007E3A9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Thyroid stimulating hormone (TSH)</w:t>
            </w:r>
          </w:p>
          <w:p w:rsidR="007E3A92" w:rsidRDefault="007E3A92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:rsidR="007E3A92" w:rsidRPr="002252D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52DA">
              <w:rPr>
                <w:rFonts w:ascii="Arial" w:hAnsi="Arial" w:cs="Arial"/>
                <w:color w:val="FF0000"/>
                <w:sz w:val="24"/>
                <w:szCs w:val="24"/>
              </w:rPr>
              <w:t>Thyroid</w:t>
            </w:r>
          </w:p>
        </w:tc>
        <w:tc>
          <w:tcPr>
            <w:tcW w:w="2379" w:type="dxa"/>
          </w:tcPr>
          <w:p w:rsidR="007E3A92" w:rsidRPr="00EE70C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All cells</w:t>
            </w:r>
          </w:p>
        </w:tc>
        <w:tc>
          <w:tcPr>
            <w:tcW w:w="2363" w:type="dxa"/>
          </w:tcPr>
          <w:p w:rsidR="007E3A92" w:rsidRPr="00EE70CA" w:rsidRDefault="00EE70C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Century Schoolbook" w:hAnsi="Century Schoolbook" w:cs="Arial"/>
                <w:color w:val="FF0000"/>
                <w:sz w:val="24"/>
                <w:szCs w:val="24"/>
              </w:rPr>
              <w:t>↑</w:t>
            </w: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 xml:space="preserve"> Thyroxine</w:t>
            </w:r>
          </w:p>
        </w:tc>
      </w:tr>
      <w:tr w:rsidR="002252DA" w:rsidTr="008A31E0">
        <w:tc>
          <w:tcPr>
            <w:tcW w:w="2482" w:type="dxa"/>
          </w:tcPr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Adrenocorticotrophic hormone (ACTH) </w:t>
            </w: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:rsidR="002252DA" w:rsidRPr="002252D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52DA">
              <w:rPr>
                <w:rFonts w:ascii="Arial" w:hAnsi="Arial" w:cs="Arial"/>
                <w:color w:val="FF0000"/>
                <w:sz w:val="24"/>
                <w:szCs w:val="24"/>
              </w:rPr>
              <w:t>Anterior pituitary</w:t>
            </w:r>
          </w:p>
        </w:tc>
        <w:tc>
          <w:tcPr>
            <w:tcW w:w="2379" w:type="dxa"/>
          </w:tcPr>
          <w:p w:rsidR="002252DA" w:rsidRPr="00EE70C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Adrenal cortex</w:t>
            </w:r>
          </w:p>
        </w:tc>
        <w:tc>
          <w:tcPr>
            <w:tcW w:w="2363" w:type="dxa"/>
          </w:tcPr>
          <w:p w:rsidR="002252DA" w:rsidRPr="00EE70CA" w:rsidRDefault="00EE70C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Century Schoolbook" w:hAnsi="Century Schoolbook" w:cs="Arial"/>
                <w:color w:val="FF0000"/>
                <w:sz w:val="24"/>
                <w:szCs w:val="24"/>
              </w:rPr>
              <w:t>↑</w:t>
            </w: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 xml:space="preserve"> cortisol</w:t>
            </w:r>
          </w:p>
        </w:tc>
      </w:tr>
      <w:tr w:rsidR="002252DA" w:rsidTr="008A31E0">
        <w:tc>
          <w:tcPr>
            <w:tcW w:w="2482" w:type="dxa"/>
          </w:tcPr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Follicle stimulating hormone (FSH)</w:t>
            </w: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:rsidR="002252DA" w:rsidRPr="002252D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52DA">
              <w:rPr>
                <w:rFonts w:ascii="Arial" w:hAnsi="Arial" w:cs="Arial"/>
                <w:color w:val="FF0000"/>
                <w:sz w:val="24"/>
                <w:szCs w:val="24"/>
              </w:rPr>
              <w:t>Anterior pituitary</w:t>
            </w:r>
          </w:p>
        </w:tc>
        <w:tc>
          <w:tcPr>
            <w:tcW w:w="2379" w:type="dxa"/>
          </w:tcPr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Male:</w:t>
            </w: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 xml:space="preserve"> Testicles</w:t>
            </w: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252DA" w:rsidRPr="005B6E72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Female: </w:t>
            </w: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O</w:t>
            </w:r>
            <w:r w:rsidR="00EE70CA" w:rsidRPr="00EE70CA">
              <w:rPr>
                <w:rFonts w:ascii="Arial" w:hAnsi="Arial" w:cs="Arial"/>
                <w:color w:val="FF0000"/>
                <w:sz w:val="24"/>
                <w:szCs w:val="24"/>
              </w:rPr>
              <w:t>varies / primary follicles</w:t>
            </w:r>
          </w:p>
        </w:tc>
        <w:tc>
          <w:tcPr>
            <w:tcW w:w="2363" w:type="dxa"/>
          </w:tcPr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Male</w:t>
            </w:r>
            <w:r w:rsidRPr="00BB221D">
              <w:rPr>
                <w:rFonts w:ascii="Arial" w:hAnsi="Arial" w:cs="Arial"/>
                <w:sz w:val="24"/>
                <w:szCs w:val="24"/>
              </w:rPr>
              <w:t>:</w:t>
            </w:r>
            <w:r w:rsidR="00BB221D" w:rsidRPr="00BB22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221D" w:rsidRPr="00BB221D">
              <w:rPr>
                <w:rFonts w:ascii="Arial" w:hAnsi="Arial" w:cs="Arial"/>
                <w:color w:val="FF0000"/>
                <w:sz w:val="24"/>
                <w:szCs w:val="24"/>
              </w:rPr>
              <w:t>production of sperm</w:t>
            </w: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Female:</w:t>
            </w:r>
            <w:r w:rsidR="00EE70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70CA" w:rsidRPr="00EE70CA">
              <w:rPr>
                <w:rFonts w:ascii="Arial" w:hAnsi="Arial" w:cs="Arial"/>
                <w:color w:val="FF0000"/>
                <w:sz w:val="24"/>
                <w:szCs w:val="24"/>
              </w:rPr>
              <w:t>follicle development</w:t>
            </w:r>
          </w:p>
        </w:tc>
      </w:tr>
      <w:tr w:rsidR="002252DA" w:rsidTr="008A31E0">
        <w:tc>
          <w:tcPr>
            <w:tcW w:w="2482" w:type="dxa"/>
          </w:tcPr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Antidiuretic hormone (ADH)</w:t>
            </w: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:rsidR="002252DA" w:rsidRPr="002252D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52DA">
              <w:rPr>
                <w:rFonts w:ascii="Arial" w:hAnsi="Arial" w:cs="Arial"/>
                <w:color w:val="FF0000"/>
                <w:sz w:val="24"/>
                <w:szCs w:val="24"/>
              </w:rPr>
              <w:t>Posterior pituitary</w:t>
            </w:r>
          </w:p>
        </w:tc>
        <w:tc>
          <w:tcPr>
            <w:tcW w:w="2379" w:type="dxa"/>
          </w:tcPr>
          <w:p w:rsidR="002252DA" w:rsidRPr="00EE70CA" w:rsidRDefault="00EE70C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Tubule cells of DCT and CT</w:t>
            </w:r>
          </w:p>
        </w:tc>
        <w:tc>
          <w:tcPr>
            <w:tcW w:w="2363" w:type="dxa"/>
          </w:tcPr>
          <w:p w:rsidR="002252DA" w:rsidRPr="00EE70CA" w:rsidRDefault="00EE70C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Century Schoolbook" w:hAnsi="Century Schoolbook" w:cs="Arial"/>
                <w:color w:val="FF0000"/>
                <w:sz w:val="24"/>
                <w:szCs w:val="24"/>
              </w:rPr>
              <w:t>↑</w:t>
            </w: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 xml:space="preserve"> reabsorption of H</w:t>
            </w:r>
            <w:r w:rsidRPr="00EE70CA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O from filtrate</w:t>
            </w:r>
          </w:p>
        </w:tc>
      </w:tr>
      <w:tr w:rsidR="002252DA" w:rsidTr="008A31E0">
        <w:tc>
          <w:tcPr>
            <w:tcW w:w="2482" w:type="dxa"/>
          </w:tcPr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Oxytocin</w:t>
            </w: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(OT)</w:t>
            </w:r>
          </w:p>
          <w:p w:rsidR="002252DA" w:rsidRDefault="002252DA" w:rsidP="008A31E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8" w:type="dxa"/>
          </w:tcPr>
          <w:p w:rsidR="002252DA" w:rsidRPr="002252DA" w:rsidRDefault="002252D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52DA">
              <w:rPr>
                <w:rFonts w:ascii="Arial" w:hAnsi="Arial" w:cs="Arial"/>
                <w:color w:val="FF0000"/>
                <w:sz w:val="24"/>
                <w:szCs w:val="24"/>
              </w:rPr>
              <w:t>Posterior pituitary</w:t>
            </w:r>
          </w:p>
        </w:tc>
        <w:tc>
          <w:tcPr>
            <w:tcW w:w="2379" w:type="dxa"/>
          </w:tcPr>
          <w:p w:rsidR="002252DA" w:rsidRPr="00EE70CA" w:rsidRDefault="00EE70C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Smooth muscles of uterus and mammary glands</w:t>
            </w:r>
          </w:p>
        </w:tc>
        <w:tc>
          <w:tcPr>
            <w:tcW w:w="2363" w:type="dxa"/>
          </w:tcPr>
          <w:p w:rsidR="002252DA" w:rsidRPr="00EE70CA" w:rsidRDefault="00EE70CA" w:rsidP="008A31E0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E70CA">
              <w:rPr>
                <w:rFonts w:ascii="Arial" w:hAnsi="Arial" w:cs="Arial"/>
                <w:color w:val="FF0000"/>
                <w:sz w:val="24"/>
                <w:szCs w:val="24"/>
              </w:rPr>
              <w:t>Contraction of muscles – contractions/birth, milk ejection</w:t>
            </w:r>
          </w:p>
        </w:tc>
      </w:tr>
    </w:tbl>
    <w:p w:rsidR="007E3A92" w:rsidRDefault="007E3A92" w:rsidP="007E3A92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(10 Marks)</w:t>
      </w:r>
    </w:p>
    <w:p w:rsidR="007E3A92" w:rsidRDefault="007E3A92" w:rsidP="007E3A92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7E3A92" w:rsidRDefault="007E3A92" w:rsidP="007E3A92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7E3A92" w:rsidRDefault="007E3A92" w:rsidP="007E3A92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7E3A92" w:rsidRDefault="007E3A92" w:rsidP="007E3A9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positive feedback control systems different to negative feedback?</w:t>
      </w:r>
    </w:p>
    <w:p w:rsidR="007E3A92" w:rsidRPr="00BB221D" w:rsidRDefault="00BB221D" w:rsidP="00BB221D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BB221D">
        <w:rPr>
          <w:rFonts w:ascii="Arial" w:hAnsi="Arial" w:cs="Arial"/>
          <w:color w:val="FF0000"/>
          <w:sz w:val="24"/>
          <w:szCs w:val="24"/>
        </w:rPr>
        <w:t>The effect of +ve is to enhance / promote the original stimulus (</w:t>
      </w:r>
      <w:r w:rsidRPr="00BB221D">
        <w:rPr>
          <w:rFonts w:ascii="Century Schoolbook" w:hAnsi="Century Schoolbook" w:cs="Arial"/>
          <w:color w:val="FF0000"/>
          <w:sz w:val="24"/>
          <w:szCs w:val="24"/>
        </w:rPr>
        <w:t>↑</w:t>
      </w:r>
      <w:r w:rsidRPr="00BB221D">
        <w:rPr>
          <w:rFonts w:ascii="Arial" w:hAnsi="Arial" w:cs="Arial"/>
          <w:color w:val="FF0000"/>
          <w:sz w:val="24"/>
          <w:szCs w:val="24"/>
        </w:rPr>
        <w:t xml:space="preserve"> a </w:t>
      </w:r>
      <w:r w:rsidRPr="00BB221D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BB221D">
        <w:rPr>
          <w:rFonts w:ascii="Arial" w:hAnsi="Arial" w:cs="Arial"/>
          <w:color w:val="FF0000"/>
          <w:sz w:val="24"/>
          <w:szCs w:val="24"/>
        </w:rPr>
        <w:t xml:space="preserve"> </w:t>
      </w:r>
      <w:r w:rsidRPr="00BB221D">
        <w:rPr>
          <w:rFonts w:ascii="Century Schoolbook" w:hAnsi="Century Schoolbook" w:cs="Arial"/>
          <w:color w:val="FF0000"/>
          <w:sz w:val="24"/>
          <w:szCs w:val="24"/>
        </w:rPr>
        <w:t>↑</w:t>
      </w:r>
      <w:r w:rsidRPr="00BB221D">
        <w:rPr>
          <w:rFonts w:ascii="Arial" w:hAnsi="Arial" w:cs="Arial"/>
          <w:color w:val="FF0000"/>
          <w:sz w:val="24"/>
          <w:szCs w:val="24"/>
        </w:rPr>
        <w:t xml:space="preserve"> b / ↓ a </w:t>
      </w:r>
      <w:r w:rsidRPr="00BB221D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BB221D">
        <w:rPr>
          <w:rFonts w:ascii="Arial" w:hAnsi="Arial" w:cs="Arial"/>
          <w:color w:val="FF0000"/>
          <w:sz w:val="24"/>
          <w:szCs w:val="24"/>
        </w:rPr>
        <w:t xml:space="preserve"> ↓ b)</w:t>
      </w:r>
    </w:p>
    <w:p w:rsidR="00BB221D" w:rsidRPr="00BB221D" w:rsidRDefault="00BB221D" w:rsidP="00BB221D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BB221D">
        <w:rPr>
          <w:rFonts w:ascii="Arial" w:hAnsi="Arial" w:cs="Arial"/>
          <w:color w:val="FF0000"/>
          <w:sz w:val="24"/>
          <w:szCs w:val="24"/>
        </w:rPr>
        <w:t>-ve feedback tends to reverse the original stimulus (</w:t>
      </w:r>
      <w:r w:rsidRPr="00BB221D">
        <w:rPr>
          <w:rFonts w:ascii="Century Schoolbook" w:hAnsi="Century Schoolbook" w:cs="Arial"/>
          <w:color w:val="FF0000"/>
          <w:sz w:val="24"/>
          <w:szCs w:val="24"/>
        </w:rPr>
        <w:t>↑</w:t>
      </w:r>
      <w:r w:rsidRPr="00BB221D">
        <w:rPr>
          <w:rFonts w:ascii="Arial" w:hAnsi="Arial" w:cs="Arial"/>
          <w:color w:val="FF0000"/>
          <w:sz w:val="24"/>
          <w:szCs w:val="24"/>
        </w:rPr>
        <w:t xml:space="preserve">a </w:t>
      </w:r>
      <w:r w:rsidRPr="00BB221D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BB221D">
        <w:rPr>
          <w:rFonts w:ascii="Arial" w:hAnsi="Arial" w:cs="Arial"/>
          <w:color w:val="FF0000"/>
          <w:sz w:val="24"/>
          <w:szCs w:val="24"/>
        </w:rPr>
        <w:t xml:space="preserve"> ↓ b / ↓ a </w:t>
      </w:r>
      <w:r w:rsidRPr="00BB221D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Pr="00BB221D">
        <w:rPr>
          <w:rFonts w:ascii="Arial" w:hAnsi="Arial" w:cs="Arial"/>
          <w:color w:val="FF0000"/>
          <w:sz w:val="24"/>
          <w:szCs w:val="24"/>
        </w:rPr>
        <w:t xml:space="preserve"> </w:t>
      </w:r>
      <w:r w:rsidRPr="00BB221D">
        <w:rPr>
          <w:rFonts w:ascii="Century Schoolbook" w:hAnsi="Century Schoolbook" w:cs="Arial"/>
          <w:color w:val="FF0000"/>
          <w:sz w:val="24"/>
          <w:szCs w:val="24"/>
        </w:rPr>
        <w:t>↑</w:t>
      </w:r>
      <w:r w:rsidRPr="00BB221D">
        <w:rPr>
          <w:rFonts w:ascii="Arial" w:hAnsi="Arial" w:cs="Arial"/>
          <w:color w:val="FF0000"/>
          <w:sz w:val="24"/>
          <w:szCs w:val="24"/>
        </w:rPr>
        <w:t xml:space="preserve"> b)</w:t>
      </w:r>
    </w:p>
    <w:p w:rsidR="007E3A92" w:rsidRPr="007C57A6" w:rsidRDefault="007E3A92" w:rsidP="007E3A92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(3 Marks)</w:t>
      </w:r>
    </w:p>
    <w:p w:rsidR="007E3A92" w:rsidRDefault="007E3A92" w:rsidP="0035197F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7E3A92" w:rsidRPr="004E2B22" w:rsidRDefault="007E3A92" w:rsidP="0035197F">
      <w:pPr>
        <w:pStyle w:val="ListParagraph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BF7B72" w:rsidRDefault="00C3663A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lastRenderedPageBreak/>
        <w:t>Part D</w:t>
      </w:r>
      <w:r w:rsidRPr="0024499B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 xml:space="preserve">: </w:t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>Extended Answer</w:t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 w:rsidR="00C2733C" w:rsidRPr="00C2733C">
        <w:rPr>
          <w:rFonts w:ascii="Arial" w:hAnsi="Arial" w:cs="Arial"/>
          <w:b/>
          <w:bCs/>
          <w:color w:val="07170E"/>
          <w:lang w:val="en-GB"/>
        </w:rPr>
        <w:t>(10 Marks)</w:t>
      </w:r>
    </w:p>
    <w:p w:rsidR="00C3663A" w:rsidRDefault="005C29A1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  <w:r>
        <w:rPr>
          <w:rFonts w:ascii="Arial" w:hAnsi="Arial" w:cs="Arial"/>
          <w:b/>
          <w:bCs/>
          <w:color w:val="07170E"/>
          <w:sz w:val="32"/>
          <w:szCs w:val="32"/>
          <w:lang w:val="en-GB"/>
        </w:rPr>
        <w:tab/>
      </w:r>
    </w:p>
    <w:p w:rsidR="00C3663A" w:rsidRDefault="00C3663A" w:rsidP="00C3663A">
      <w:pPr>
        <w:pStyle w:val="Style"/>
        <w:ind w:right="216"/>
        <w:rPr>
          <w:rFonts w:ascii="Arial" w:hAnsi="Arial" w:cs="Arial"/>
          <w:b/>
          <w:bCs/>
          <w:color w:val="07170E"/>
          <w:lang w:val="en-GB"/>
        </w:rPr>
      </w:pPr>
      <w:r>
        <w:rPr>
          <w:rFonts w:ascii="Arial" w:hAnsi="Arial" w:cs="Arial"/>
          <w:b/>
          <w:bCs/>
          <w:color w:val="07170E"/>
          <w:lang w:val="en-GB"/>
        </w:rPr>
        <w:t>This section contains two (2) questions. You must answer one (1) question.</w:t>
      </w:r>
    </w:p>
    <w:p w:rsidR="00C3663A" w:rsidRDefault="00C3663A" w:rsidP="00C3663A">
      <w:pPr>
        <w:pStyle w:val="Style"/>
        <w:ind w:right="216"/>
        <w:rPr>
          <w:rFonts w:ascii="Arial" w:hAnsi="Arial" w:cs="Arial"/>
          <w:b/>
          <w:bCs/>
          <w:color w:val="07170E"/>
          <w:lang w:val="en-GB"/>
        </w:rPr>
      </w:pPr>
      <w:r>
        <w:rPr>
          <w:rFonts w:ascii="Arial" w:hAnsi="Arial" w:cs="Arial"/>
          <w:b/>
          <w:bCs/>
          <w:color w:val="07170E"/>
          <w:lang w:val="en-GB"/>
        </w:rPr>
        <w:t>Write your answers on the paper provided.</w:t>
      </w:r>
    </w:p>
    <w:p w:rsidR="00BF7B72" w:rsidRDefault="00BF7B72" w:rsidP="00C3663A">
      <w:pPr>
        <w:pStyle w:val="Style"/>
        <w:ind w:right="216"/>
        <w:rPr>
          <w:rFonts w:ascii="Arial" w:hAnsi="Arial" w:cs="Arial"/>
          <w:b/>
          <w:bCs/>
          <w:color w:val="07170E"/>
          <w:lang w:val="en-GB"/>
        </w:rPr>
      </w:pPr>
    </w:p>
    <w:p w:rsidR="00C3663A" w:rsidRPr="00C3663A" w:rsidRDefault="00C3663A" w:rsidP="00C3663A">
      <w:pPr>
        <w:pStyle w:val="Style"/>
        <w:ind w:right="216"/>
        <w:rPr>
          <w:rFonts w:ascii="Arial" w:hAnsi="Arial" w:cs="Arial"/>
          <w:b/>
          <w:bCs/>
          <w:color w:val="07170E"/>
          <w:lang w:val="en-GB"/>
        </w:rPr>
      </w:pPr>
      <w:r>
        <w:rPr>
          <w:rFonts w:ascii="Arial" w:hAnsi="Arial" w:cs="Arial"/>
          <w:b/>
          <w:bCs/>
          <w:color w:val="07170E"/>
          <w:lang w:val="en-GB"/>
        </w:rPr>
        <w:t>Responses could include clearly labelled diagrams with explanatory notes; lists of points with linking sentences; clearly labelled tables and graphs and annotated flow diagrams with introductory notes.</w:t>
      </w:r>
    </w:p>
    <w:p w:rsidR="00C3663A" w:rsidRDefault="00C3663A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513663" w:rsidRDefault="00513663" w:rsidP="00C3663A">
      <w:pPr>
        <w:pStyle w:val="Style"/>
        <w:ind w:right="216"/>
        <w:rPr>
          <w:rFonts w:ascii="Arial" w:hAnsi="Arial" w:cs="Arial"/>
          <w:b/>
          <w:bCs/>
          <w:color w:val="07170E"/>
          <w:sz w:val="32"/>
          <w:szCs w:val="32"/>
          <w:lang w:val="en-GB"/>
        </w:rPr>
      </w:pPr>
    </w:p>
    <w:p w:rsidR="002455F1" w:rsidRPr="002428F5" w:rsidRDefault="002428F5" w:rsidP="00C3663A">
      <w:pPr>
        <w:pStyle w:val="Style"/>
        <w:numPr>
          <w:ilvl w:val="0"/>
          <w:numId w:val="9"/>
        </w:numPr>
        <w:ind w:right="216"/>
        <w:rPr>
          <w:rFonts w:ascii="Arial" w:hAnsi="Arial" w:cs="Arial"/>
        </w:rPr>
      </w:pPr>
      <w:r w:rsidRPr="002428F5">
        <w:rPr>
          <w:rFonts w:ascii="Arial" w:hAnsi="Arial" w:cs="Arial"/>
          <w:bCs/>
          <w:color w:val="07170E"/>
          <w:lang w:val="en-GB"/>
        </w:rPr>
        <w:t>Describe how negative feedback is used to control the level of metabolism in the body. Use a flow diagram to illustrate your answer.</w:t>
      </w:r>
    </w:p>
    <w:p w:rsidR="002428F5" w:rsidRDefault="002428F5" w:rsidP="002428F5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5D60F1" w:rsidRDefault="005D60F1" w:rsidP="002428F5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5D60F1" w:rsidRDefault="005D60F1" w:rsidP="002428F5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5D60F1" w:rsidRDefault="005D60F1" w:rsidP="002428F5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p w:rsidR="005D60F1" w:rsidRDefault="005D60F1" w:rsidP="002428F5">
      <w:pPr>
        <w:pStyle w:val="Style"/>
        <w:ind w:right="216"/>
        <w:rPr>
          <w:rFonts w:ascii="Arial" w:hAnsi="Arial" w:cs="Arial"/>
          <w:bCs/>
          <w:color w:val="07170E"/>
          <w:lang w:val="en-GB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3227"/>
        <w:gridCol w:w="6804"/>
      </w:tblGrid>
      <w:tr w:rsidR="00F600F5" w:rsidTr="00F600F5">
        <w:tc>
          <w:tcPr>
            <w:tcW w:w="3227" w:type="dxa"/>
          </w:tcPr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/>
                <w:bCs/>
                <w:color w:val="FF0000"/>
                <w:lang w:val="en-GB"/>
              </w:rPr>
              <w:t>Stimulus</w:t>
            </w:r>
          </w:p>
        </w:tc>
        <w:tc>
          <w:tcPr>
            <w:tcW w:w="6804" w:type="dxa"/>
          </w:tcPr>
          <w:p w:rsidR="00F600F5" w:rsidRPr="00E2764D" w:rsidRDefault="00F600F5" w:rsidP="00E2764D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Century Schoolbook" w:hAnsi="Century Schoolbook" w:cs="Arial"/>
                <w:bCs/>
                <w:color w:val="FF0000"/>
                <w:lang w:val="en-GB"/>
              </w:rPr>
              <w:t>↓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Body Temp (1)</w:t>
            </w:r>
            <w:r w:rsid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 </w:t>
            </w:r>
          </w:p>
        </w:tc>
      </w:tr>
      <w:tr w:rsidR="00F600F5" w:rsidTr="00F600F5">
        <w:tc>
          <w:tcPr>
            <w:tcW w:w="3227" w:type="dxa"/>
          </w:tcPr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/>
                <w:bCs/>
                <w:color w:val="FF0000"/>
                <w:lang w:val="en-GB"/>
              </w:rPr>
              <w:t>Receptor</w:t>
            </w:r>
          </w:p>
        </w:tc>
        <w:tc>
          <w:tcPr>
            <w:tcW w:w="6804" w:type="dxa"/>
          </w:tcPr>
          <w:p w:rsidR="00F600F5" w:rsidRPr="00E2764D" w:rsidRDefault="00F600F5" w:rsidP="005D60F1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>Thermoreceptors in hypothalamus (1)</w:t>
            </w:r>
          </w:p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</w:p>
        </w:tc>
      </w:tr>
      <w:tr w:rsidR="00F600F5" w:rsidTr="00F600F5">
        <w:tc>
          <w:tcPr>
            <w:tcW w:w="3227" w:type="dxa"/>
          </w:tcPr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/>
                <w:bCs/>
                <w:color w:val="FF0000"/>
                <w:lang w:val="en-GB"/>
              </w:rPr>
              <w:t>Modulator</w:t>
            </w:r>
          </w:p>
        </w:tc>
        <w:tc>
          <w:tcPr>
            <w:tcW w:w="6804" w:type="dxa"/>
          </w:tcPr>
          <w:p w:rsidR="00F600F5" w:rsidRPr="00E2764D" w:rsidRDefault="00F600F5" w:rsidP="00E2764D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>Hypothalamus (1)</w:t>
            </w:r>
          </w:p>
        </w:tc>
      </w:tr>
      <w:tr w:rsidR="00F600F5" w:rsidTr="00F600F5">
        <w:tc>
          <w:tcPr>
            <w:tcW w:w="3227" w:type="dxa"/>
          </w:tcPr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/>
                <w:bCs/>
                <w:color w:val="FF0000"/>
                <w:lang w:val="en-GB"/>
              </w:rPr>
              <w:t>Effector</w:t>
            </w:r>
          </w:p>
        </w:tc>
        <w:tc>
          <w:tcPr>
            <w:tcW w:w="6804" w:type="dxa"/>
          </w:tcPr>
          <w:p w:rsidR="00F600F5" w:rsidRPr="00E2764D" w:rsidRDefault="00DC4AC0" w:rsidP="00F600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DC4AC0">
              <w:rPr>
                <w:rFonts w:ascii="Arial" w:hAnsi="Arial" w:cs="Arial"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DEEF8D2" wp14:editId="23CC4E7B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138430</wp:posOffset>
                      </wp:positionV>
                      <wp:extent cx="1056640" cy="39052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664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4AC0" w:rsidRPr="00DC4AC0" w:rsidRDefault="00DC4AC0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DC4AC0">
                                    <w:rPr>
                                      <w:b/>
                                      <w:color w:val="FF0000"/>
                                    </w:rPr>
                                    <w:t>Any 2 of three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83.1pt;margin-top:10.9pt;width:83.2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" filled="f" stroked="f">
                      <v:textbox>
                        <w:txbxContent>
                          <w:p w:rsidR="00DC4AC0" w:rsidRPr="00DC4AC0" w:rsidRDefault="00DC4AC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C4AC0">
                              <w:rPr>
                                <w:b/>
                                <w:color w:val="FF0000"/>
                              </w:rPr>
                              <w:t>Any 2 of three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15BDC8C" wp14:editId="0C28A281">
                      <wp:simplePos x="0" y="0"/>
                      <wp:positionH relativeFrom="column">
                        <wp:posOffset>875085</wp:posOffset>
                      </wp:positionH>
                      <wp:positionV relativeFrom="paragraph">
                        <wp:posOffset>53164</wp:posOffset>
                      </wp:positionV>
                      <wp:extent cx="126853" cy="475699"/>
                      <wp:effectExtent l="0" t="0" r="26035" b="19685"/>
                      <wp:wrapNone/>
                      <wp:docPr id="25" name="Right Br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53" cy="475699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5" o:spid="_x0000_s1026" type="#_x0000_t88" style="position:absolute;margin-left:68.9pt;margin-top:4.2pt;width:10pt;height:37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" adj="480" strokecolor="red" strokeweight="1.5pt"/>
                  </w:pict>
                </mc:Fallback>
              </mc:AlternateContent>
            </w:r>
            <w:r w:rsidR="00F600F5" w:rsidRPr="00E2764D">
              <w:rPr>
                <w:rFonts w:ascii="Arial" w:hAnsi="Arial" w:cs="Arial"/>
                <w:bCs/>
                <w:color w:val="FF0000"/>
                <w:lang w:val="en-GB"/>
              </w:rPr>
              <w:t>Hyp (1)</w:t>
            </w:r>
          </w:p>
          <w:p w:rsidR="00F600F5" w:rsidRPr="00E2764D" w:rsidRDefault="00F600F5" w:rsidP="00F600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>Ant. Pit. (1)</w:t>
            </w:r>
          </w:p>
          <w:p w:rsidR="00F600F5" w:rsidRPr="00E2764D" w:rsidRDefault="00F600F5" w:rsidP="00F600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>Thyroiod (1)</w:t>
            </w:r>
          </w:p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>All body cells (1)</w:t>
            </w:r>
            <w:r w:rsid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    </w:t>
            </w:r>
            <w:r w:rsidR="00E2764D" w:rsidRPr="00E2764D">
              <w:rPr>
                <w:rFonts w:ascii="Arial" w:hAnsi="Arial" w:cs="Arial"/>
                <w:bCs/>
                <w:color w:val="FF0000"/>
                <w:lang w:val="en-GB"/>
              </w:rPr>
              <w:sym w:font="Wingdings" w:char="F0E0"/>
            </w:r>
            <w:r w:rsid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Must have</w:t>
            </w:r>
          </w:p>
        </w:tc>
      </w:tr>
      <w:tr w:rsidR="00F600F5" w:rsidTr="00F600F5">
        <w:tc>
          <w:tcPr>
            <w:tcW w:w="3227" w:type="dxa"/>
          </w:tcPr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/>
                <w:bCs/>
                <w:color w:val="FF0000"/>
                <w:lang w:val="en-GB"/>
              </w:rPr>
              <w:t>Response</w:t>
            </w:r>
          </w:p>
        </w:tc>
        <w:tc>
          <w:tcPr>
            <w:tcW w:w="6804" w:type="dxa"/>
          </w:tcPr>
          <w:p w:rsidR="00F600F5" w:rsidRPr="00E2764D" w:rsidRDefault="00DC4AC0" w:rsidP="00F600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>
              <w:rPr>
                <w:rFonts w:ascii="Arial" w:hAnsi="Arial" w:cs="Arial"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AE5BFC" wp14:editId="440B8DD1">
                      <wp:simplePos x="0" y="0"/>
                      <wp:positionH relativeFrom="column">
                        <wp:posOffset>1907746</wp:posOffset>
                      </wp:positionH>
                      <wp:positionV relativeFrom="paragraph">
                        <wp:posOffset>67310</wp:posOffset>
                      </wp:positionV>
                      <wp:extent cx="126365" cy="475615"/>
                      <wp:effectExtent l="0" t="0" r="26035" b="19685"/>
                      <wp:wrapNone/>
                      <wp:docPr id="27" name="Right Br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365" cy="475615"/>
                              </a:xfrm>
                              <a:prstGeom prst="rightBrac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ight Brace 27" o:spid="_x0000_s1026" type="#_x0000_t88" style="position:absolute;margin-left:150.2pt;margin-top:5.3pt;width:9.95pt;height:37.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" adj="478" strokecolor="red" strokeweight="1.5pt"/>
                  </w:pict>
                </mc:Fallback>
              </mc:AlternateContent>
            </w:r>
            <w:r w:rsidRPr="00DC4AC0">
              <w:rPr>
                <w:rFonts w:ascii="Arial" w:hAnsi="Arial" w:cs="Arial"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655E662" wp14:editId="4874174A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63500</wp:posOffset>
                      </wp:positionV>
                      <wp:extent cx="1056640" cy="390525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664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4AC0" w:rsidRPr="00DC4AC0" w:rsidRDefault="00DC4AC0" w:rsidP="00DC4AC0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DC4AC0">
                                    <w:rPr>
                                      <w:b/>
                                      <w:color w:val="FF0000"/>
                                    </w:rPr>
                                    <w:t>Any 2 of three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172.05pt;margin-top:5pt;width:83.2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" filled="f" stroked="f">
                      <v:textbox>
                        <w:txbxContent>
                          <w:p w:rsidR="00DC4AC0" w:rsidRPr="00DC4AC0" w:rsidRDefault="00DC4AC0" w:rsidP="00DC4AC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DC4AC0">
                              <w:rPr>
                                <w:b/>
                                <w:color w:val="FF0000"/>
                              </w:rPr>
                              <w:t>Any 2 of three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00F5"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Hyp </w:t>
            </w:r>
            <w:r w:rsidR="00F600F5" w:rsidRPr="00E2764D">
              <w:rPr>
                <w:rFonts w:ascii="Arial" w:hAnsi="Arial" w:cs="Arial"/>
                <w:bCs/>
                <w:color w:val="FF0000"/>
                <w:lang w:val="en-GB"/>
              </w:rPr>
              <w:sym w:font="Wingdings" w:char="F0E0"/>
            </w:r>
            <w:r w:rsidR="00F600F5"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</w:t>
            </w:r>
            <w:r w:rsidR="00F600F5" w:rsidRPr="00E2764D">
              <w:rPr>
                <w:rFonts w:ascii="Century Schoolbook" w:hAnsi="Century Schoolbook" w:cs="Arial"/>
                <w:bCs/>
                <w:color w:val="FF0000"/>
                <w:lang w:val="en-GB"/>
              </w:rPr>
              <w:t>↑</w:t>
            </w:r>
            <w:r w:rsidR="00F600F5"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TRH (1)</w:t>
            </w:r>
          </w:p>
          <w:p w:rsidR="00F600F5" w:rsidRPr="00E2764D" w:rsidRDefault="00F600F5" w:rsidP="00F600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Ant. Pit. 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sym w:font="Wingdings" w:char="F0E0"/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</w:t>
            </w:r>
            <w:r w:rsidRPr="00E2764D">
              <w:rPr>
                <w:rFonts w:ascii="Century Schoolbook" w:hAnsi="Century Schoolbook" w:cs="Arial"/>
                <w:bCs/>
                <w:color w:val="FF0000"/>
                <w:lang w:val="en-GB"/>
              </w:rPr>
              <w:t>↑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TSH (1)</w:t>
            </w:r>
            <w:r w:rsidR="00DC4AC0">
              <w:rPr>
                <w:rFonts w:ascii="Arial" w:hAnsi="Arial" w:cs="Arial"/>
                <w:bCs/>
                <w:noProof/>
                <w:color w:val="FF0000"/>
              </w:rPr>
              <w:t xml:space="preserve"> </w:t>
            </w:r>
          </w:p>
          <w:p w:rsidR="00F600F5" w:rsidRPr="00E2764D" w:rsidRDefault="00F600F5" w:rsidP="00F600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Thyroiod 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sym w:font="Wingdings" w:char="F0E0"/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</w:t>
            </w:r>
            <w:r w:rsidRPr="00E2764D">
              <w:rPr>
                <w:rFonts w:ascii="Century Schoolbook" w:hAnsi="Century Schoolbook" w:cs="Arial"/>
                <w:bCs/>
                <w:color w:val="FF0000"/>
                <w:lang w:val="en-GB"/>
              </w:rPr>
              <w:t>↑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Thyroxine (1)</w:t>
            </w:r>
          </w:p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Body cells </w:t>
            </w:r>
            <w:r w:rsidRPr="00E2764D">
              <w:rPr>
                <w:rFonts w:ascii="Century Schoolbook" w:hAnsi="Century Schoolbook" w:cs="Arial"/>
                <w:bCs/>
                <w:color w:val="FF0000"/>
                <w:lang w:val="en-GB"/>
              </w:rPr>
              <w:t>↑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MR (1)</w:t>
            </w:r>
            <w:r w:rsid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 </w:t>
            </w:r>
            <w:r w:rsidR="00E2764D" w:rsidRPr="00E2764D">
              <w:rPr>
                <w:rFonts w:ascii="Arial" w:hAnsi="Arial" w:cs="Arial"/>
                <w:bCs/>
                <w:color w:val="FF0000"/>
                <w:lang w:val="en-GB"/>
              </w:rPr>
              <w:sym w:font="Wingdings" w:char="F0E0"/>
            </w:r>
            <w:r w:rsid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 Must have</w:t>
            </w:r>
          </w:p>
        </w:tc>
      </w:tr>
      <w:tr w:rsidR="00F600F5" w:rsidTr="00F600F5">
        <w:tc>
          <w:tcPr>
            <w:tcW w:w="3227" w:type="dxa"/>
          </w:tcPr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/>
                <w:bCs/>
                <w:color w:val="FF0000"/>
                <w:lang w:val="en-GB"/>
              </w:rPr>
            </w:pPr>
            <w:r w:rsidRPr="00E2764D">
              <w:rPr>
                <w:rFonts w:ascii="Arial" w:hAnsi="Arial" w:cs="Arial"/>
                <w:b/>
                <w:bCs/>
                <w:color w:val="FF0000"/>
                <w:lang w:val="en-GB"/>
              </w:rPr>
              <w:t>Effect/Feedback</w:t>
            </w:r>
          </w:p>
        </w:tc>
        <w:tc>
          <w:tcPr>
            <w:tcW w:w="6804" w:type="dxa"/>
          </w:tcPr>
          <w:p w:rsidR="00F600F5" w:rsidRPr="00E2764D" w:rsidRDefault="00F600F5" w:rsidP="002428F5">
            <w:pPr>
              <w:pStyle w:val="Style"/>
              <w:ind w:right="216"/>
              <w:rPr>
                <w:rFonts w:ascii="Arial" w:hAnsi="Arial" w:cs="Arial"/>
                <w:bCs/>
                <w:color w:val="FF0000"/>
                <w:lang w:val="en-GB"/>
              </w:rPr>
            </w:pPr>
            <w:r w:rsidRPr="00E2764D">
              <w:rPr>
                <w:rFonts w:ascii="Century Schoolbook" w:hAnsi="Century Schoolbook" w:cs="Arial"/>
                <w:bCs/>
                <w:color w:val="FF0000"/>
                <w:lang w:val="en-GB"/>
              </w:rPr>
              <w:t>↑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Body Temp </w:t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sym w:font="Wingdings" w:char="F0E0"/>
            </w:r>
            <w:r w:rsidRPr="00E2764D">
              <w:rPr>
                <w:rFonts w:ascii="Arial" w:hAnsi="Arial" w:cs="Arial"/>
                <w:bCs/>
                <w:color w:val="FF0000"/>
                <w:lang w:val="en-GB"/>
              </w:rPr>
              <w:t xml:space="preserve"> -ve </w:t>
            </w:r>
            <w:r w:rsidR="00E2764D" w:rsidRPr="00E2764D">
              <w:rPr>
                <w:rFonts w:ascii="Arial" w:hAnsi="Arial" w:cs="Arial"/>
                <w:bCs/>
                <w:color w:val="FF0000"/>
                <w:lang w:val="en-GB"/>
              </w:rPr>
              <w:t>(1)</w:t>
            </w:r>
          </w:p>
        </w:tc>
      </w:tr>
    </w:tbl>
    <w:p w:rsidR="008E05BE" w:rsidRDefault="008E05BE" w:rsidP="00B007F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E05BE" w:rsidSect="00F74391"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28F" w:rsidRDefault="002E628F" w:rsidP="000176CA">
      <w:pPr>
        <w:spacing w:after="0" w:line="240" w:lineRule="auto"/>
      </w:pPr>
      <w:r>
        <w:separator/>
      </w:r>
    </w:p>
  </w:endnote>
  <w:endnote w:type="continuationSeparator" w:id="0">
    <w:p w:rsidR="002E628F" w:rsidRDefault="002E628F" w:rsidP="0001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89" w:rsidRDefault="00D0728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Human Biology ATAR 2016 Year 12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F06A2" w:rsidRPr="00DF06A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7289" w:rsidRDefault="00D072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289" w:rsidRDefault="00D0728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Human Biology ATAR 2016 Yr 12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F06A2" w:rsidRPr="00DF06A2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7289" w:rsidRDefault="00D07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28F" w:rsidRDefault="002E628F" w:rsidP="000176CA">
      <w:pPr>
        <w:spacing w:after="0" w:line="240" w:lineRule="auto"/>
      </w:pPr>
      <w:r>
        <w:separator/>
      </w:r>
    </w:p>
  </w:footnote>
  <w:footnote w:type="continuationSeparator" w:id="0">
    <w:p w:rsidR="002E628F" w:rsidRDefault="002E628F" w:rsidP="00017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B84"/>
    <w:multiLevelType w:val="hybridMultilevel"/>
    <w:tmpl w:val="BE4E4B4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803623"/>
    <w:multiLevelType w:val="hybridMultilevel"/>
    <w:tmpl w:val="58647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06EC2"/>
    <w:multiLevelType w:val="hybridMultilevel"/>
    <w:tmpl w:val="A6720B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A3FCC"/>
    <w:multiLevelType w:val="hybridMultilevel"/>
    <w:tmpl w:val="1044426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A56259"/>
    <w:multiLevelType w:val="hybridMultilevel"/>
    <w:tmpl w:val="6C44CCF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BF791B"/>
    <w:multiLevelType w:val="hybridMultilevel"/>
    <w:tmpl w:val="BA3E81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AA10D2"/>
    <w:multiLevelType w:val="hybridMultilevel"/>
    <w:tmpl w:val="91F84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C56C8"/>
    <w:multiLevelType w:val="hybridMultilevel"/>
    <w:tmpl w:val="1BA029D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4E3318"/>
    <w:multiLevelType w:val="hybridMultilevel"/>
    <w:tmpl w:val="5E5AFB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C21D1"/>
    <w:multiLevelType w:val="hybridMultilevel"/>
    <w:tmpl w:val="2A8CB9D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E02868"/>
    <w:multiLevelType w:val="hybridMultilevel"/>
    <w:tmpl w:val="A3E619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0F4E56"/>
    <w:multiLevelType w:val="hybridMultilevel"/>
    <w:tmpl w:val="DA14AD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91"/>
    <w:rsid w:val="000176CA"/>
    <w:rsid w:val="00035B88"/>
    <w:rsid w:val="000539B1"/>
    <w:rsid w:val="000A5097"/>
    <w:rsid w:val="00110C11"/>
    <w:rsid w:val="00160070"/>
    <w:rsid w:val="00193968"/>
    <w:rsid w:val="001E66A4"/>
    <w:rsid w:val="0020456F"/>
    <w:rsid w:val="002252DA"/>
    <w:rsid w:val="002428F5"/>
    <w:rsid w:val="002455F1"/>
    <w:rsid w:val="002871CB"/>
    <w:rsid w:val="002A3112"/>
    <w:rsid w:val="002A6307"/>
    <w:rsid w:val="002A6D98"/>
    <w:rsid w:val="002E628F"/>
    <w:rsid w:val="002E7879"/>
    <w:rsid w:val="002F1889"/>
    <w:rsid w:val="00305105"/>
    <w:rsid w:val="003068F9"/>
    <w:rsid w:val="00312852"/>
    <w:rsid w:val="00332010"/>
    <w:rsid w:val="0035197F"/>
    <w:rsid w:val="003728FE"/>
    <w:rsid w:val="0037699A"/>
    <w:rsid w:val="0037797A"/>
    <w:rsid w:val="003A74E7"/>
    <w:rsid w:val="003C6B02"/>
    <w:rsid w:val="003E6F75"/>
    <w:rsid w:val="00414E05"/>
    <w:rsid w:val="00427F82"/>
    <w:rsid w:val="0049119C"/>
    <w:rsid w:val="004E2B22"/>
    <w:rsid w:val="005038D5"/>
    <w:rsid w:val="00513663"/>
    <w:rsid w:val="005322D2"/>
    <w:rsid w:val="005C29A1"/>
    <w:rsid w:val="005C5DDF"/>
    <w:rsid w:val="005D60F1"/>
    <w:rsid w:val="005F4C15"/>
    <w:rsid w:val="006321A5"/>
    <w:rsid w:val="00646CAE"/>
    <w:rsid w:val="006F5299"/>
    <w:rsid w:val="00732C21"/>
    <w:rsid w:val="007373E5"/>
    <w:rsid w:val="00792BB8"/>
    <w:rsid w:val="007C22E8"/>
    <w:rsid w:val="007E3A92"/>
    <w:rsid w:val="00837EF1"/>
    <w:rsid w:val="0085083F"/>
    <w:rsid w:val="00856E2A"/>
    <w:rsid w:val="008D36AA"/>
    <w:rsid w:val="008E05BE"/>
    <w:rsid w:val="008F7592"/>
    <w:rsid w:val="00943959"/>
    <w:rsid w:val="00950CA8"/>
    <w:rsid w:val="00970A89"/>
    <w:rsid w:val="00991BE2"/>
    <w:rsid w:val="00993548"/>
    <w:rsid w:val="009C38FB"/>
    <w:rsid w:val="009C663A"/>
    <w:rsid w:val="009E0A8F"/>
    <w:rsid w:val="00A1396C"/>
    <w:rsid w:val="00A2547F"/>
    <w:rsid w:val="00AB4618"/>
    <w:rsid w:val="00AE141B"/>
    <w:rsid w:val="00B007F5"/>
    <w:rsid w:val="00B21A10"/>
    <w:rsid w:val="00B51CDD"/>
    <w:rsid w:val="00B80667"/>
    <w:rsid w:val="00B9034C"/>
    <w:rsid w:val="00BB221D"/>
    <w:rsid w:val="00BE5655"/>
    <w:rsid w:val="00BF7B72"/>
    <w:rsid w:val="00C03089"/>
    <w:rsid w:val="00C2733C"/>
    <w:rsid w:val="00C3663A"/>
    <w:rsid w:val="00D07289"/>
    <w:rsid w:val="00D354A5"/>
    <w:rsid w:val="00D919C0"/>
    <w:rsid w:val="00DA24FE"/>
    <w:rsid w:val="00DC4AC0"/>
    <w:rsid w:val="00DF06A2"/>
    <w:rsid w:val="00E1226F"/>
    <w:rsid w:val="00E14C42"/>
    <w:rsid w:val="00E2764D"/>
    <w:rsid w:val="00ED4CB4"/>
    <w:rsid w:val="00EE70CA"/>
    <w:rsid w:val="00F600F5"/>
    <w:rsid w:val="00F74391"/>
    <w:rsid w:val="00FA1110"/>
    <w:rsid w:val="00FB44DD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F743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6CA"/>
  </w:style>
  <w:style w:type="paragraph" w:styleId="Footer">
    <w:name w:val="footer"/>
    <w:basedOn w:val="Normal"/>
    <w:link w:val="FooterChar"/>
    <w:uiPriority w:val="99"/>
    <w:unhideWhenUsed/>
    <w:rsid w:val="0001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F743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6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7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6CA"/>
  </w:style>
  <w:style w:type="paragraph" w:styleId="Footer">
    <w:name w:val="footer"/>
    <w:basedOn w:val="Normal"/>
    <w:link w:val="FooterChar"/>
    <w:uiPriority w:val="99"/>
    <w:unhideWhenUsed/>
    <w:rsid w:val="00017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FB42B-1429-40D2-AAD6-A37BB817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DEDE21D3</Template>
  <TotalTime>1</TotalTime>
  <Pages>14</Pages>
  <Words>2116</Words>
  <Characters>12064</Characters>
  <Application>Microsoft Office Word</Application>
  <DocSecurity>4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LANGFORD-DAVIS Karen</dc:creator>
  <cp:lastModifiedBy>LANGFORD-DAVIS Karen</cp:lastModifiedBy>
  <cp:revision>2</cp:revision>
  <cp:lastPrinted>2016-03-16T06:43:00Z</cp:lastPrinted>
  <dcterms:created xsi:type="dcterms:W3CDTF">2016-06-20T08:02:00Z</dcterms:created>
  <dcterms:modified xsi:type="dcterms:W3CDTF">2016-06-20T08:02:00Z</dcterms:modified>
</cp:coreProperties>
</file>