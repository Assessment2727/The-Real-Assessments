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BF" w:rsidRDefault="00717BBF" w:rsidP="00717BBF">
      <w:r>
        <w:t xml:space="preserve">1. </w:t>
      </w:r>
      <w:r>
        <w:t>Explain how the frequency of alleles in a gene pool is changed by;</w:t>
      </w:r>
    </w:p>
    <w:p w:rsidR="00AB4A12" w:rsidRDefault="00717BBF" w:rsidP="00717BBF">
      <w:r>
        <w:t>-Gene flow</w:t>
      </w:r>
    </w:p>
    <w:p w:rsidR="00717BBF" w:rsidRDefault="00717BBF" w:rsidP="00717BBF">
      <w:r>
        <w:t xml:space="preserve">-Natural selection </w:t>
      </w:r>
    </w:p>
    <w:p w:rsidR="00717BBF" w:rsidRDefault="00717BBF" w:rsidP="00717BBF">
      <w:r>
        <w:t>-Random genetic drift</w:t>
      </w:r>
    </w:p>
    <w:p w:rsidR="00717BBF" w:rsidRDefault="00AB4A12" w:rsidP="00717BBF">
      <w:r>
        <w:t>-Founder effect</w:t>
      </w:r>
      <w:bookmarkStart w:id="0" w:name="_GoBack"/>
      <w:bookmarkEnd w:id="0"/>
    </w:p>
    <w:p w:rsidR="00717BBF" w:rsidRDefault="00717BBF" w:rsidP="00717BBF">
      <w:r>
        <w:t xml:space="preserve">2. </w:t>
      </w:r>
      <w:r>
        <w:t>Discuss the symptoms, populations affected, effects on gene pool of;</w:t>
      </w:r>
    </w:p>
    <w:p w:rsidR="00717BBF" w:rsidRDefault="00717BBF" w:rsidP="00717BBF">
      <w:r>
        <w:t>-</w:t>
      </w:r>
      <w:proofErr w:type="spellStart"/>
      <w:r>
        <w:t>Tay</w:t>
      </w:r>
      <w:proofErr w:type="spellEnd"/>
      <w:r>
        <w:t>-Sachs</w:t>
      </w:r>
    </w:p>
    <w:p w:rsidR="00717BBF" w:rsidRDefault="00717BBF" w:rsidP="00717BBF">
      <w:r>
        <w:t>-Thalassemia</w:t>
      </w:r>
    </w:p>
    <w:p w:rsidR="00717BBF" w:rsidRDefault="00717BBF" w:rsidP="00717BBF">
      <w:r>
        <w:t xml:space="preserve">-Sickle-cell </w:t>
      </w:r>
      <w:r>
        <w:t>anaemia</w:t>
      </w:r>
    </w:p>
    <w:p w:rsidR="00717BBF" w:rsidRDefault="00717BBF" w:rsidP="00717BBF">
      <w:r>
        <w:t xml:space="preserve">3. </w:t>
      </w:r>
      <w:r>
        <w:t>Describe the process of natural selection</w:t>
      </w:r>
    </w:p>
    <w:p w:rsidR="00717BBF" w:rsidRDefault="00717BBF" w:rsidP="00717BBF">
      <w:r>
        <w:t xml:space="preserve">4. </w:t>
      </w:r>
      <w:r>
        <w:t>Give examples of natural selection</w:t>
      </w:r>
    </w:p>
    <w:p w:rsidR="00717BBF" w:rsidRDefault="00717BBF" w:rsidP="00717BBF">
      <w:r>
        <w:t xml:space="preserve">5. </w:t>
      </w:r>
      <w:r>
        <w:t>Recall the main points of the theory of evolution</w:t>
      </w:r>
    </w:p>
    <w:p w:rsidR="00717BBF" w:rsidRDefault="00717BBF" w:rsidP="00717BBF">
      <w:r>
        <w:t xml:space="preserve">6. </w:t>
      </w:r>
      <w:r>
        <w:t>Describe how speciation occurs</w:t>
      </w:r>
    </w:p>
    <w:p w:rsidR="00717BBF" w:rsidRDefault="00717BBF" w:rsidP="00717BBF">
      <w:r>
        <w:t xml:space="preserve">7. </w:t>
      </w:r>
      <w:r>
        <w:t>Describe how the following can be used as evidence for evolution:</w:t>
      </w:r>
    </w:p>
    <w:p w:rsidR="00717BBF" w:rsidRDefault="00717BBF" w:rsidP="00717BBF">
      <w:r>
        <w:t>-DNA (genome and mitochondrial) comparison</w:t>
      </w:r>
    </w:p>
    <w:p w:rsidR="00717BBF" w:rsidRDefault="00717BBF" w:rsidP="00717BBF">
      <w:r>
        <w:t>-Protein sequence comparison</w:t>
      </w:r>
    </w:p>
    <w:p w:rsidR="00717BBF" w:rsidRDefault="00717BBF" w:rsidP="00717BBF">
      <w:r>
        <w:t>-Embryology</w:t>
      </w:r>
    </w:p>
    <w:p w:rsidR="00717BBF" w:rsidRDefault="00717BBF" w:rsidP="00717BBF">
      <w:r>
        <w:t>-Homologous Organs</w:t>
      </w:r>
    </w:p>
    <w:p w:rsidR="00717BBF" w:rsidRDefault="00717BBF" w:rsidP="00717BBF">
      <w:r>
        <w:t>-Vestigial Organs</w:t>
      </w:r>
    </w:p>
    <w:p w:rsidR="00717BBF" w:rsidRDefault="00717BBF" w:rsidP="00717BBF">
      <w:r>
        <w:t xml:space="preserve">8. </w:t>
      </w:r>
      <w:r>
        <w:t>Describe why fossils don’t give us an accurate/complete picture of biodiversity in past times/locations</w:t>
      </w:r>
    </w:p>
    <w:p w:rsidR="00717BBF" w:rsidRDefault="00717BBF" w:rsidP="00717BBF">
      <w:r>
        <w:t xml:space="preserve">9. </w:t>
      </w:r>
      <w:r>
        <w:t>Describe how we can create a timeline using dating techniques</w:t>
      </w:r>
    </w:p>
    <w:p w:rsidR="00717BBF" w:rsidRDefault="00717BBF" w:rsidP="00717BBF">
      <w:r>
        <w:t xml:space="preserve">10. </w:t>
      </w:r>
      <w:r>
        <w:t>Describe how we can date using relative techniques such as stratigraphy and index fossils.</w:t>
      </w:r>
    </w:p>
    <w:p w:rsidR="00717BBF" w:rsidRDefault="00717BBF" w:rsidP="00717BBF">
      <w:r>
        <w:t xml:space="preserve">11. </w:t>
      </w:r>
      <w:r>
        <w:t>Describe how we can date using absolute techniques such as radiocarbon and potassium-argon dating?</w:t>
      </w:r>
    </w:p>
    <w:p w:rsidR="00717BBF" w:rsidRDefault="00717BBF" w:rsidP="00717BBF">
      <w:r>
        <w:t xml:space="preserve">12. </w:t>
      </w:r>
      <w:r>
        <w:t>What are the limitations of each method?</w:t>
      </w:r>
    </w:p>
    <w:sectPr w:rsidR="00717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BF"/>
    <w:rsid w:val="0020414A"/>
    <w:rsid w:val="00717BBF"/>
    <w:rsid w:val="00A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5EFC602C</Template>
  <TotalTime>49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BRUNS Emma</dc:creator>
  <cp:lastModifiedBy>BRUNS Emma</cp:lastModifiedBy>
  <cp:revision>1</cp:revision>
  <cp:lastPrinted>2018-08-24T01:53:00Z</cp:lastPrinted>
  <dcterms:created xsi:type="dcterms:W3CDTF">2018-08-24T01:42:00Z</dcterms:created>
  <dcterms:modified xsi:type="dcterms:W3CDTF">2018-08-24T02:33:00Z</dcterms:modified>
</cp:coreProperties>
</file>