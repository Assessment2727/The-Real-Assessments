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15"/>
        <w:tblW w:w="7459" w:type="dxa"/>
        <w:tblLook w:val="04A0" w:firstRow="1" w:lastRow="0" w:firstColumn="1" w:lastColumn="0" w:noHBand="0" w:noVBand="1"/>
      </w:tblPr>
      <w:tblGrid>
        <w:gridCol w:w="1092"/>
        <w:gridCol w:w="4269"/>
        <w:gridCol w:w="976"/>
        <w:gridCol w:w="1122"/>
      </w:tblGrid>
      <w:tr w:rsidR="00A12A8B" w:rsidRPr="00A12A8B" w:rsidTr="00A12A8B">
        <w:trPr>
          <w:trHeight w:val="593"/>
        </w:trPr>
        <w:tc>
          <w:tcPr>
            <w:tcW w:w="5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2018 Semester 1 WATP Exam Analysis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Total Marks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bookmarkStart w:id="0" w:name="_GoBack"/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Mu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lt</w:t>
            </w: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i Choice Section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1. Endocrine: glands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bookmarkEnd w:id="0"/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2. Homeostasis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3. Homeostasis: feedback loop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54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4. Homeostasis: feedback loop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5. Nervous: brain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6. Nervous: brain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7. Nervous: brain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8. Endocrine: glands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9. Endocrine: hormone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5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10. Immune: disease transmission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58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11. Immune: non-specific defence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12. Immune: immunity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24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13. Immune: antibody response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28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14. Immune: herd immunity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15. Nervous: reflex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2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16. Immune: antibiotics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5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17. Homeostasis: receptors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18. Nervous: neurons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19. Nervous: neurons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185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20. Immune: nonspecific defence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175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21. Homeostasis: gas conc</w:t>
            </w:r>
            <w:r>
              <w:rPr>
                <w:rFonts w:ascii="Calibri" w:eastAsia="Times New Roman" w:hAnsi="Calibri" w:cs="Calibri"/>
                <w:lang w:eastAsia="en-AU"/>
              </w:rPr>
              <w:t>entration</w:t>
            </w:r>
            <w:r w:rsidRPr="00A12A8B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9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22. Endocrine: hormones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23. SIS: mean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30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24. SIS: percentage change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25. Endocrine: glands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183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26. Endocrine: hormones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27. Immune: vaccine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28. Immune: viruses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29. Immune: viruses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30. Nervous: reflex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Short answer 31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a) homeostasis: temp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b) Hormones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c) Feedback loop: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temp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d)Homeostasis: immune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Short Answer 32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a) SIS: variables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b) SIS: control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c) SIS: graph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d) SIS: drawing conclusions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e). Nervous system: action potential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Short Answer 33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a)  Endocrine: pituitary 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b) Endocrine: pituitary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c) Endocrine: hypothalamus/pituitary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d) Homeostasis: Water </w:t>
            </w: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oncentration</w:t>
            </w: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e) Endocrine: hormones and glands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Short Answer 34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a) Immune/ reflex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b) Immune: non-specific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c) Endocrine: hormone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d) Hormones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e) Hormones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Short Answer 35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a) Immune: antibodies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b) Immune: antibodies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c) Immune: vaccines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d) SIS: studies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Short Answer 36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a) SIS: graph reading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b) Homeostasis: gas conc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entration</w:t>
            </w: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c) SIS: graph reading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d) Homeostasis: gas conc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entration</w:t>
            </w: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e) Endocrine: hormone action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Short Answer 37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a) Nervous: reflex arc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b) Nervous: reflex arc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c) Nervous: neurons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d) Nervous: divisions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11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e) Nervous: reflex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551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Extended Response 38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a) Homeostasis: hormones/ blood glucose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532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b) Endocrine: hyper/hypothyroidism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400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Extended Response 39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a) Nervous: nerve transmission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406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b) Nervous: nerves/stimuli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410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c) Nervous/endocrine: comparison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386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Extended Response 40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a) Immune: non-specific defence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593"/>
        </w:trPr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lang w:eastAsia="en-AU"/>
              </w:rPr>
              <w:t>b) Immune: cell mediated response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170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12A8B" w:rsidRPr="00A12A8B" w:rsidTr="00A12A8B">
        <w:trPr>
          <w:trHeight w:val="296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A8B" w:rsidRPr="00A12A8B" w:rsidRDefault="00A12A8B" w:rsidP="00A12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12A8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:rsidR="0020414A" w:rsidRDefault="0020414A"/>
    <w:sectPr w:rsidR="0020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8B"/>
    <w:rsid w:val="0020414A"/>
    <w:rsid w:val="00A1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D6EBDE95</Template>
  <TotalTime>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BRUNS Emma</dc:creator>
  <cp:lastModifiedBy>BRUNS Emma</cp:lastModifiedBy>
  <cp:revision>1</cp:revision>
  <cp:lastPrinted>2018-07-18T02:22:00Z</cp:lastPrinted>
  <dcterms:created xsi:type="dcterms:W3CDTF">2018-07-18T02:18:00Z</dcterms:created>
  <dcterms:modified xsi:type="dcterms:W3CDTF">2018-07-18T02:23:00Z</dcterms:modified>
</cp:coreProperties>
</file>