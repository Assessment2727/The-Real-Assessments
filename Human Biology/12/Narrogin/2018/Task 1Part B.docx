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F8" w:rsidRDefault="00A338F8" w:rsidP="00A338F8">
      <w:pPr>
        <w:rPr>
          <w:rFonts w:ascii="Arial" w:hAnsi="Arial"/>
          <w:b/>
        </w:rPr>
      </w:pPr>
    </w:p>
    <w:p w:rsidR="00A338F8" w:rsidRPr="005B33EE" w:rsidRDefault="00A338F8" w:rsidP="00A338F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Yr. 12 ATAR Human Biology ATHBY</w:t>
      </w:r>
    </w:p>
    <w:p w:rsidR="00A338F8" w:rsidRPr="005B33EE" w:rsidRDefault="00A338F8" w:rsidP="00A338F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1: Extended Response</w:t>
      </w:r>
    </w:p>
    <w:p w:rsidR="00A338F8" w:rsidRDefault="00A338F8" w:rsidP="00A338F8">
      <w:pPr>
        <w:rPr>
          <w:rFonts w:ascii="Arial" w:hAnsi="Arial"/>
          <w:b/>
        </w:rPr>
      </w:pPr>
      <w:bookmarkStart w:id="0" w:name="_GoBack"/>
      <w:bookmarkEnd w:id="0"/>
    </w:p>
    <w:p w:rsidR="00A338F8" w:rsidRPr="00A05014" w:rsidRDefault="00A338F8" w:rsidP="00A338F8">
      <w:pPr>
        <w:rPr>
          <w:rFonts w:ascii="Arial" w:hAnsi="Arial"/>
          <w:b/>
        </w:rPr>
      </w:pPr>
      <w:r>
        <w:rPr>
          <w:rFonts w:ascii="Arial" w:hAnsi="Arial"/>
          <w:b/>
        </w:rPr>
        <w:t>Conditions</w:t>
      </w:r>
    </w:p>
    <w:p w:rsidR="00A338F8" w:rsidRDefault="00A338F8" w:rsidP="00A338F8">
      <w:pPr>
        <w:rPr>
          <w:rFonts w:ascii="Arial" w:hAnsi="Arial"/>
        </w:rPr>
      </w:pPr>
      <w:r>
        <w:rPr>
          <w:rFonts w:ascii="Arial" w:hAnsi="Arial"/>
        </w:rPr>
        <w:t>Time for task:</w:t>
      </w:r>
    </w:p>
    <w:p w:rsidR="00A338F8" w:rsidRDefault="00A338F8" w:rsidP="00A338F8">
      <w:pPr>
        <w:rPr>
          <w:rFonts w:ascii="Arial" w:hAnsi="Arial"/>
        </w:rPr>
      </w:pPr>
      <w:r>
        <w:rPr>
          <w:rFonts w:ascii="Arial" w:hAnsi="Arial"/>
        </w:rPr>
        <w:t xml:space="preserve">Part A: You have one week to research the topic and complete notes.  </w:t>
      </w:r>
      <w:r w:rsidRPr="00A05014">
        <w:rPr>
          <w:rFonts w:ascii="Arial" w:hAnsi="Arial"/>
        </w:rPr>
        <w:t>You</w:t>
      </w:r>
      <w:r w:rsidRPr="00A05014">
        <w:rPr>
          <w:rFonts w:ascii="Arial" w:hAnsi="Arial"/>
          <w:b/>
        </w:rPr>
        <w:t xml:space="preserve"> may not</w:t>
      </w:r>
      <w:r>
        <w:rPr>
          <w:rFonts w:ascii="Arial" w:hAnsi="Arial"/>
        </w:rPr>
        <w:t xml:space="preserve"> use these notes for Part B.</w:t>
      </w:r>
    </w:p>
    <w:p w:rsidR="00A338F8" w:rsidRDefault="00A338F8" w:rsidP="00A338F8">
      <w:pPr>
        <w:rPr>
          <w:rFonts w:ascii="Arial" w:hAnsi="Arial"/>
        </w:rPr>
      </w:pPr>
      <w:r>
        <w:rPr>
          <w:rFonts w:ascii="Arial" w:hAnsi="Arial"/>
        </w:rPr>
        <w:t>Part B: 30 minutes for in class validation – examination-style extended answer question.</w:t>
      </w:r>
    </w:p>
    <w:p w:rsidR="00A338F8" w:rsidRDefault="00A338F8" w:rsidP="00A338F8">
      <w:pPr>
        <w:rPr>
          <w:rFonts w:ascii="Arial" w:hAnsi="Arial"/>
          <w:b/>
        </w:rPr>
      </w:pPr>
      <w:r w:rsidRPr="00A05014">
        <w:rPr>
          <w:rFonts w:ascii="Arial" w:hAnsi="Arial"/>
          <w:b/>
        </w:rPr>
        <w:t>Task weighting</w:t>
      </w:r>
      <w:r>
        <w:rPr>
          <w:rFonts w:ascii="Arial" w:hAnsi="Arial"/>
          <w:b/>
        </w:rPr>
        <w:t>: 3 %</w:t>
      </w:r>
    </w:p>
    <w:p w:rsidR="003A1C10" w:rsidRDefault="003A1C10" w:rsidP="003A1C10">
      <w:pPr>
        <w:rPr>
          <w:rFonts w:ascii="Arial" w:hAnsi="Arial" w:cs="Arial"/>
          <w:b/>
        </w:rPr>
      </w:pPr>
      <w:r w:rsidRPr="00DD6ADA">
        <w:rPr>
          <w:rFonts w:ascii="Arial" w:hAnsi="Arial" w:cs="Arial"/>
          <w:b/>
        </w:rPr>
        <w:t>Part B: In-class assessment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20 marks</w:t>
      </w:r>
    </w:p>
    <w:p w:rsidR="003A1C10" w:rsidRPr="00DD6ADA" w:rsidRDefault="003A1C10" w:rsidP="003A1C10">
      <w:pPr>
        <w:rPr>
          <w:rFonts w:ascii="Arial" w:hAnsi="Arial" w:cs="Arial"/>
          <w:b/>
        </w:rPr>
      </w:pPr>
    </w:p>
    <w:p w:rsidR="003A1C10" w:rsidRDefault="003A1C10" w:rsidP="003A1C10">
      <w:pPr>
        <w:rPr>
          <w:rFonts w:ascii="Arial" w:hAnsi="Arial" w:cs="Arial"/>
        </w:rPr>
      </w:pPr>
      <w:r>
        <w:rPr>
          <w:rFonts w:ascii="Arial" w:hAnsi="Arial" w:cs="Arial"/>
        </w:rPr>
        <w:t>Answer each part of the following question on the line paper provided.</w:t>
      </w:r>
    </w:p>
    <w:p w:rsidR="003A1C10" w:rsidRDefault="003A1C10" w:rsidP="003A1C10">
      <w:pPr>
        <w:rPr>
          <w:rFonts w:ascii="Arial" w:hAnsi="Arial" w:cs="Arial"/>
        </w:rPr>
      </w:pPr>
      <w:r>
        <w:rPr>
          <w:rFonts w:ascii="Arial" w:hAnsi="Arial" w:cs="Arial"/>
        </w:rPr>
        <w:t>Responses could include</w:t>
      </w:r>
      <w:r w:rsidRPr="009009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clearly labelled tables and graphs; clearly labelled diagrams with explanatory notes; lists of points with linking sentences and annotated flow diagrams with introductory notes.</w:t>
      </w:r>
    </w:p>
    <w:p w:rsidR="005C1D37" w:rsidRDefault="005C1D37" w:rsidP="005C1D37">
      <w:pPr>
        <w:pStyle w:val="ListParagraph"/>
        <w:rPr>
          <w:rFonts w:ascii="Arial" w:hAnsi="Arial" w:cs="Arial"/>
        </w:rPr>
      </w:pPr>
    </w:p>
    <w:p w:rsidR="005C1D37" w:rsidRDefault="005C1D37" w:rsidP="002F1AB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F1AB7">
        <w:rPr>
          <w:rFonts w:ascii="Arial" w:hAnsi="Arial" w:cs="Arial"/>
        </w:rPr>
        <w:t xml:space="preserve">my was a </w:t>
      </w:r>
      <w:r>
        <w:rPr>
          <w:rFonts w:ascii="Arial" w:hAnsi="Arial" w:cs="Arial"/>
        </w:rPr>
        <w:t xml:space="preserve">fit active young female </w:t>
      </w:r>
      <w:r w:rsidR="002F1AB7">
        <w:rPr>
          <w:rFonts w:ascii="Arial" w:hAnsi="Arial" w:cs="Arial"/>
        </w:rPr>
        <w:t xml:space="preserve">who </w:t>
      </w:r>
      <w:r>
        <w:rPr>
          <w:rFonts w:ascii="Arial" w:hAnsi="Arial" w:cs="Arial"/>
        </w:rPr>
        <w:t xml:space="preserve">noticed she </w:t>
      </w:r>
      <w:r w:rsidR="002F1AB7">
        <w:rPr>
          <w:rFonts w:ascii="Arial" w:hAnsi="Arial" w:cs="Arial"/>
        </w:rPr>
        <w:t>was feeling tired all the time and was finding it difficult</w:t>
      </w:r>
      <w:r w:rsidR="00543E0A">
        <w:rPr>
          <w:rFonts w:ascii="Arial" w:hAnsi="Arial" w:cs="Arial"/>
        </w:rPr>
        <w:t xml:space="preserve"> to carry out her </w:t>
      </w:r>
      <w:r w:rsidR="002F1AB7">
        <w:rPr>
          <w:rFonts w:ascii="Arial" w:hAnsi="Arial" w:cs="Arial"/>
        </w:rPr>
        <w:t>da</w:t>
      </w:r>
      <w:r w:rsidR="00543E0A">
        <w:rPr>
          <w:rFonts w:ascii="Arial" w:hAnsi="Arial" w:cs="Arial"/>
        </w:rPr>
        <w:t>il</w:t>
      </w:r>
      <w:r w:rsidR="002F1AB7">
        <w:rPr>
          <w:rFonts w:ascii="Arial" w:hAnsi="Arial" w:cs="Arial"/>
        </w:rPr>
        <w:t>y activities</w:t>
      </w:r>
      <w:r w:rsidR="00543E0A">
        <w:rPr>
          <w:rFonts w:ascii="Arial" w:hAnsi="Arial" w:cs="Arial"/>
        </w:rPr>
        <w:t xml:space="preserve">. </w:t>
      </w:r>
      <w:r w:rsidR="002F1AB7">
        <w:rPr>
          <w:rFonts w:ascii="Arial" w:hAnsi="Arial" w:cs="Arial"/>
        </w:rPr>
        <w:t xml:space="preserve">When Amy reflected on how she was feeling she realised that it had been occurring </w:t>
      </w:r>
      <w:r w:rsidR="00543E0A">
        <w:rPr>
          <w:rFonts w:ascii="Arial" w:hAnsi="Arial" w:cs="Arial"/>
        </w:rPr>
        <w:t>for some months. When s</w:t>
      </w:r>
      <w:r w:rsidR="002F1AB7">
        <w:rPr>
          <w:rFonts w:ascii="Arial" w:hAnsi="Arial" w:cs="Arial"/>
        </w:rPr>
        <w:t>he visited her doctor</w:t>
      </w:r>
      <w:r w:rsidR="00543E0A">
        <w:rPr>
          <w:rFonts w:ascii="Arial" w:hAnsi="Arial" w:cs="Arial"/>
        </w:rPr>
        <w:t>, who took</w:t>
      </w:r>
      <w:r w:rsidR="002F1AB7">
        <w:rPr>
          <w:rFonts w:ascii="Arial" w:hAnsi="Arial" w:cs="Arial"/>
        </w:rPr>
        <w:t xml:space="preserve"> some blood tests</w:t>
      </w:r>
      <w:r w:rsidR="00543E0A">
        <w:rPr>
          <w:rFonts w:ascii="Arial" w:hAnsi="Arial" w:cs="Arial"/>
        </w:rPr>
        <w:t>, Amy was</w:t>
      </w:r>
      <w:r w:rsidR="002F1AB7">
        <w:rPr>
          <w:rFonts w:ascii="Arial" w:hAnsi="Arial" w:cs="Arial"/>
        </w:rPr>
        <w:t xml:space="preserve"> </w:t>
      </w:r>
      <w:r w:rsidR="00543E0A">
        <w:rPr>
          <w:rFonts w:ascii="Arial" w:hAnsi="Arial" w:cs="Arial"/>
        </w:rPr>
        <w:t>diagnosed with</w:t>
      </w:r>
      <w:r w:rsidR="002F1AB7">
        <w:rPr>
          <w:rFonts w:ascii="Arial" w:hAnsi="Arial" w:cs="Arial"/>
        </w:rPr>
        <w:t xml:space="preserve"> hypothyroidism.</w:t>
      </w:r>
    </w:p>
    <w:p w:rsidR="002F1AB7" w:rsidRDefault="002F1AB7" w:rsidP="002F1AB7">
      <w:pPr>
        <w:pStyle w:val="ListParagraph"/>
        <w:rPr>
          <w:rFonts w:ascii="Arial" w:hAnsi="Arial" w:cs="Arial"/>
        </w:rPr>
      </w:pPr>
    </w:p>
    <w:p w:rsidR="002F1AB7" w:rsidRDefault="002F1AB7" w:rsidP="00095B91">
      <w:pPr>
        <w:pStyle w:val="ListParagraph"/>
        <w:numPr>
          <w:ilvl w:val="0"/>
          <w:numId w:val="1"/>
        </w:numPr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The pituitary gland is referred to as the ‘master gland</w:t>
      </w:r>
      <w:r w:rsidR="005C13EE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of the endocrine system.  Describe how </w:t>
      </w:r>
      <w:r w:rsidR="00543E0A">
        <w:rPr>
          <w:rFonts w:ascii="Arial" w:hAnsi="Arial" w:cs="Arial"/>
        </w:rPr>
        <w:t xml:space="preserve">Amy’s </w:t>
      </w:r>
      <w:r>
        <w:rPr>
          <w:rFonts w:ascii="Arial" w:hAnsi="Arial" w:cs="Arial"/>
        </w:rPr>
        <w:t xml:space="preserve">pituitary gland </w:t>
      </w:r>
      <w:r w:rsidR="00543E0A">
        <w:rPr>
          <w:rFonts w:ascii="Arial" w:hAnsi="Arial" w:cs="Arial"/>
        </w:rPr>
        <w:t>would have worked with her</w:t>
      </w:r>
      <w:r>
        <w:rPr>
          <w:rFonts w:ascii="Arial" w:hAnsi="Arial" w:cs="Arial"/>
        </w:rPr>
        <w:t xml:space="preserve"> thyroid gland </w:t>
      </w:r>
      <w:r w:rsidR="00543E0A">
        <w:rPr>
          <w:rFonts w:ascii="Arial" w:hAnsi="Arial" w:cs="Arial"/>
        </w:rPr>
        <w:t>when Amy was fit and well.</w:t>
      </w:r>
      <w:r w:rsidR="005C13EE">
        <w:rPr>
          <w:rFonts w:ascii="Arial" w:hAnsi="Arial" w:cs="Arial"/>
        </w:rPr>
        <w:tab/>
      </w:r>
      <w:r w:rsidR="005C13EE">
        <w:rPr>
          <w:rFonts w:ascii="Arial" w:hAnsi="Arial" w:cs="Arial"/>
        </w:rPr>
        <w:tab/>
      </w:r>
      <w:r w:rsidR="005C13EE">
        <w:rPr>
          <w:rFonts w:ascii="Arial" w:hAnsi="Arial" w:cs="Arial"/>
        </w:rPr>
        <w:tab/>
      </w:r>
      <w:r w:rsidR="005C13EE">
        <w:rPr>
          <w:rFonts w:ascii="Arial" w:hAnsi="Arial" w:cs="Arial"/>
        </w:rPr>
        <w:tab/>
      </w:r>
      <w:r w:rsidR="005C13EE">
        <w:rPr>
          <w:rFonts w:ascii="Arial" w:hAnsi="Arial" w:cs="Arial"/>
        </w:rPr>
        <w:tab/>
        <w:t>6 marks</w:t>
      </w:r>
    </w:p>
    <w:p w:rsidR="00543E0A" w:rsidRDefault="00543E0A" w:rsidP="00543E0A">
      <w:pPr>
        <w:pStyle w:val="ListParagraph"/>
        <w:ind w:left="993"/>
        <w:rPr>
          <w:rFonts w:ascii="Arial" w:hAnsi="Arial" w:cs="Arial"/>
        </w:rPr>
      </w:pPr>
    </w:p>
    <w:p w:rsidR="00543E0A" w:rsidRDefault="00F81D07" w:rsidP="00095B91">
      <w:pPr>
        <w:pStyle w:val="ListParagraph"/>
        <w:numPr>
          <w:ilvl w:val="0"/>
          <w:numId w:val="1"/>
        </w:numPr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What are the likely causes of hypothyroidism and what other symptoms might Amy be experiencing.</w:t>
      </w:r>
      <w:r w:rsidR="005C13EE">
        <w:rPr>
          <w:rFonts w:ascii="Arial" w:hAnsi="Arial" w:cs="Arial"/>
        </w:rPr>
        <w:tab/>
      </w:r>
      <w:r w:rsidR="005C13EE">
        <w:rPr>
          <w:rFonts w:ascii="Arial" w:hAnsi="Arial" w:cs="Arial"/>
        </w:rPr>
        <w:tab/>
      </w:r>
      <w:r w:rsidR="005C13EE">
        <w:rPr>
          <w:rFonts w:ascii="Arial" w:hAnsi="Arial" w:cs="Arial"/>
        </w:rPr>
        <w:tab/>
      </w:r>
      <w:r w:rsidR="005C13EE">
        <w:rPr>
          <w:rFonts w:ascii="Arial" w:hAnsi="Arial" w:cs="Arial"/>
        </w:rPr>
        <w:tab/>
      </w:r>
      <w:r w:rsidR="005C13EE">
        <w:rPr>
          <w:rFonts w:ascii="Arial" w:hAnsi="Arial" w:cs="Arial"/>
        </w:rPr>
        <w:tab/>
      </w:r>
      <w:r w:rsidR="005C13EE">
        <w:rPr>
          <w:rFonts w:ascii="Arial" w:hAnsi="Arial" w:cs="Arial"/>
        </w:rPr>
        <w:tab/>
      </w:r>
      <w:r w:rsidR="00112848">
        <w:rPr>
          <w:rFonts w:ascii="Arial" w:hAnsi="Arial" w:cs="Arial"/>
        </w:rPr>
        <w:t>6</w:t>
      </w:r>
      <w:r w:rsidR="005C13EE">
        <w:rPr>
          <w:rFonts w:ascii="Arial" w:hAnsi="Arial" w:cs="Arial"/>
        </w:rPr>
        <w:t xml:space="preserve"> marks</w:t>
      </w:r>
      <w:r w:rsidR="005C13EE">
        <w:rPr>
          <w:rFonts w:ascii="Arial" w:hAnsi="Arial" w:cs="Arial"/>
        </w:rPr>
        <w:tab/>
      </w:r>
      <w:r w:rsidR="005C13EE">
        <w:rPr>
          <w:rFonts w:ascii="Arial" w:hAnsi="Arial" w:cs="Arial"/>
        </w:rPr>
        <w:tab/>
      </w:r>
      <w:r w:rsidR="005C13EE">
        <w:rPr>
          <w:rFonts w:ascii="Arial" w:hAnsi="Arial" w:cs="Arial"/>
        </w:rPr>
        <w:tab/>
      </w:r>
      <w:r w:rsidR="005C13EE">
        <w:rPr>
          <w:rFonts w:ascii="Arial" w:hAnsi="Arial" w:cs="Arial"/>
        </w:rPr>
        <w:tab/>
      </w:r>
      <w:r w:rsidR="005C13EE">
        <w:rPr>
          <w:rFonts w:ascii="Arial" w:hAnsi="Arial" w:cs="Arial"/>
        </w:rPr>
        <w:tab/>
      </w:r>
    </w:p>
    <w:p w:rsidR="00F81D07" w:rsidRPr="00F81D07" w:rsidRDefault="00F81D07" w:rsidP="00F81D07">
      <w:pPr>
        <w:pStyle w:val="ListParagraph"/>
        <w:rPr>
          <w:rFonts w:ascii="Arial" w:hAnsi="Arial" w:cs="Arial"/>
        </w:rPr>
      </w:pPr>
    </w:p>
    <w:p w:rsidR="005C1D37" w:rsidRDefault="00095B91" w:rsidP="00095B91">
      <w:pPr>
        <w:pStyle w:val="ListParagraph"/>
        <w:numPr>
          <w:ilvl w:val="0"/>
          <w:numId w:val="1"/>
        </w:numPr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Draw a diagram to explain </w:t>
      </w:r>
      <w:r w:rsidR="00607D34">
        <w:rPr>
          <w:rFonts w:ascii="Arial" w:hAnsi="Arial" w:cs="Arial"/>
        </w:rPr>
        <w:t>one way</w:t>
      </w:r>
      <w:r>
        <w:rPr>
          <w:rFonts w:ascii="Arial" w:hAnsi="Arial" w:cs="Arial"/>
        </w:rPr>
        <w:t xml:space="preserve"> Amy’s thyroid hormone feed</w:t>
      </w:r>
      <w:r w:rsidR="001207E9">
        <w:rPr>
          <w:rFonts w:ascii="Arial" w:hAnsi="Arial" w:cs="Arial"/>
        </w:rPr>
        <w:t xml:space="preserve">back loop </w:t>
      </w:r>
      <w:r w:rsidR="00607D34">
        <w:rPr>
          <w:rFonts w:ascii="Arial" w:hAnsi="Arial" w:cs="Arial"/>
        </w:rPr>
        <w:t xml:space="preserve">has </w:t>
      </w:r>
      <w:r w:rsidRPr="00095B91">
        <w:rPr>
          <w:rFonts w:ascii="Arial" w:hAnsi="Arial" w:cs="Arial"/>
        </w:rPr>
        <w:t xml:space="preserve">changed </w:t>
      </w:r>
      <w:r w:rsidR="001207E9">
        <w:rPr>
          <w:rFonts w:ascii="Arial" w:hAnsi="Arial" w:cs="Arial"/>
        </w:rPr>
        <w:t>since she has had</w:t>
      </w:r>
      <w:r>
        <w:rPr>
          <w:rFonts w:ascii="Arial" w:hAnsi="Arial" w:cs="Arial"/>
        </w:rPr>
        <w:t xml:space="preserve"> hypothyroidism. </w:t>
      </w:r>
      <w:r w:rsidR="00607D34">
        <w:rPr>
          <w:rFonts w:ascii="Arial" w:hAnsi="Arial" w:cs="Arial"/>
        </w:rPr>
        <w:t xml:space="preserve"> Explain what treatment Amy would require to allow her to become symptom free.</w:t>
      </w:r>
      <w:r w:rsidR="005C13EE">
        <w:rPr>
          <w:rFonts w:ascii="Arial" w:hAnsi="Arial" w:cs="Arial"/>
        </w:rPr>
        <w:tab/>
      </w:r>
      <w:r w:rsidR="005C13EE">
        <w:rPr>
          <w:rFonts w:ascii="Arial" w:hAnsi="Arial" w:cs="Arial"/>
        </w:rPr>
        <w:tab/>
      </w:r>
      <w:r w:rsidR="005C13EE">
        <w:rPr>
          <w:rFonts w:ascii="Arial" w:hAnsi="Arial" w:cs="Arial"/>
        </w:rPr>
        <w:tab/>
      </w:r>
      <w:r w:rsidR="00607D34">
        <w:rPr>
          <w:rFonts w:ascii="Arial" w:hAnsi="Arial" w:cs="Arial"/>
        </w:rPr>
        <w:t xml:space="preserve">        </w:t>
      </w:r>
      <w:r w:rsidR="002764F6">
        <w:rPr>
          <w:rFonts w:ascii="Arial" w:hAnsi="Arial" w:cs="Arial"/>
        </w:rPr>
        <w:t>8 marks</w:t>
      </w:r>
      <w:r w:rsidR="005C13EE">
        <w:rPr>
          <w:rFonts w:ascii="Arial" w:hAnsi="Arial" w:cs="Arial"/>
        </w:rPr>
        <w:tab/>
      </w:r>
      <w:r w:rsidR="005C13EE">
        <w:rPr>
          <w:rFonts w:ascii="Arial" w:hAnsi="Arial" w:cs="Arial"/>
        </w:rPr>
        <w:tab/>
      </w:r>
    </w:p>
    <w:p w:rsidR="005C1D37" w:rsidRPr="005C1D37" w:rsidRDefault="005C1D37" w:rsidP="005C1D37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Pr="00915CEB" w:rsidRDefault="003A1C10" w:rsidP="003A1C10">
      <w:pPr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9936ED" w:rsidRDefault="009936ED"/>
    <w:sectPr w:rsidR="009936ED" w:rsidSect="0090092E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61390"/>
    <w:multiLevelType w:val="hybridMultilevel"/>
    <w:tmpl w:val="4A2A95F8"/>
    <w:lvl w:ilvl="0" w:tplc="228CDE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C10"/>
    <w:rsid w:val="000029A7"/>
    <w:rsid w:val="00013428"/>
    <w:rsid w:val="00014E98"/>
    <w:rsid w:val="000227FC"/>
    <w:rsid w:val="00037E26"/>
    <w:rsid w:val="000554C6"/>
    <w:rsid w:val="000725B5"/>
    <w:rsid w:val="00095B91"/>
    <w:rsid w:val="000B304B"/>
    <w:rsid w:val="000C3A5E"/>
    <w:rsid w:val="000F7F11"/>
    <w:rsid w:val="00105B32"/>
    <w:rsid w:val="00112848"/>
    <w:rsid w:val="001207E9"/>
    <w:rsid w:val="00142943"/>
    <w:rsid w:val="00151B5E"/>
    <w:rsid w:val="00181C9F"/>
    <w:rsid w:val="00184FA6"/>
    <w:rsid w:val="00194D54"/>
    <w:rsid w:val="001A0D17"/>
    <w:rsid w:val="001B35ED"/>
    <w:rsid w:val="001B4CDB"/>
    <w:rsid w:val="001D6284"/>
    <w:rsid w:val="00235140"/>
    <w:rsid w:val="00243AFB"/>
    <w:rsid w:val="0026389D"/>
    <w:rsid w:val="00270826"/>
    <w:rsid w:val="002764F6"/>
    <w:rsid w:val="002869C7"/>
    <w:rsid w:val="002F1AB7"/>
    <w:rsid w:val="00301AD1"/>
    <w:rsid w:val="00303DE5"/>
    <w:rsid w:val="0031494C"/>
    <w:rsid w:val="00332EAC"/>
    <w:rsid w:val="00334381"/>
    <w:rsid w:val="00341838"/>
    <w:rsid w:val="003463B1"/>
    <w:rsid w:val="00391DCC"/>
    <w:rsid w:val="003A1C10"/>
    <w:rsid w:val="003C29DA"/>
    <w:rsid w:val="003D2E12"/>
    <w:rsid w:val="003F0C0A"/>
    <w:rsid w:val="003F4C42"/>
    <w:rsid w:val="00411177"/>
    <w:rsid w:val="00423AC4"/>
    <w:rsid w:val="00425B18"/>
    <w:rsid w:val="0042747E"/>
    <w:rsid w:val="0043272C"/>
    <w:rsid w:val="004461FA"/>
    <w:rsid w:val="00447F31"/>
    <w:rsid w:val="004537D4"/>
    <w:rsid w:val="00453C6F"/>
    <w:rsid w:val="004550AB"/>
    <w:rsid w:val="00455600"/>
    <w:rsid w:val="00455E76"/>
    <w:rsid w:val="00481FAE"/>
    <w:rsid w:val="00485501"/>
    <w:rsid w:val="004E3995"/>
    <w:rsid w:val="004F6B29"/>
    <w:rsid w:val="004F76F0"/>
    <w:rsid w:val="005025B2"/>
    <w:rsid w:val="00521A6F"/>
    <w:rsid w:val="005318D7"/>
    <w:rsid w:val="00543E0A"/>
    <w:rsid w:val="00571D65"/>
    <w:rsid w:val="00576872"/>
    <w:rsid w:val="005843FB"/>
    <w:rsid w:val="005A4791"/>
    <w:rsid w:val="005C13EE"/>
    <w:rsid w:val="005C1D37"/>
    <w:rsid w:val="005D4EE9"/>
    <w:rsid w:val="005E2014"/>
    <w:rsid w:val="005E5B9D"/>
    <w:rsid w:val="005F4F9D"/>
    <w:rsid w:val="006049ED"/>
    <w:rsid w:val="00607D34"/>
    <w:rsid w:val="00615E83"/>
    <w:rsid w:val="006246F4"/>
    <w:rsid w:val="00670055"/>
    <w:rsid w:val="006747C4"/>
    <w:rsid w:val="006A788F"/>
    <w:rsid w:val="006B74A0"/>
    <w:rsid w:val="006D22E0"/>
    <w:rsid w:val="006E1F4D"/>
    <w:rsid w:val="006E3D31"/>
    <w:rsid w:val="007469D9"/>
    <w:rsid w:val="00746B49"/>
    <w:rsid w:val="0075109C"/>
    <w:rsid w:val="00772241"/>
    <w:rsid w:val="00783AC0"/>
    <w:rsid w:val="007E343D"/>
    <w:rsid w:val="00816518"/>
    <w:rsid w:val="00845A71"/>
    <w:rsid w:val="00866823"/>
    <w:rsid w:val="0087186B"/>
    <w:rsid w:val="0087520D"/>
    <w:rsid w:val="008B7035"/>
    <w:rsid w:val="00904877"/>
    <w:rsid w:val="0090759E"/>
    <w:rsid w:val="00927324"/>
    <w:rsid w:val="00933305"/>
    <w:rsid w:val="009936ED"/>
    <w:rsid w:val="009978AB"/>
    <w:rsid w:val="009B7DDE"/>
    <w:rsid w:val="009E00F5"/>
    <w:rsid w:val="00A059B0"/>
    <w:rsid w:val="00A20C98"/>
    <w:rsid w:val="00A338F8"/>
    <w:rsid w:val="00A616B8"/>
    <w:rsid w:val="00A628E3"/>
    <w:rsid w:val="00A63BD2"/>
    <w:rsid w:val="00A66B45"/>
    <w:rsid w:val="00A77FB7"/>
    <w:rsid w:val="00A83609"/>
    <w:rsid w:val="00A9272E"/>
    <w:rsid w:val="00AD40AA"/>
    <w:rsid w:val="00AF2F19"/>
    <w:rsid w:val="00AF61C0"/>
    <w:rsid w:val="00B06B63"/>
    <w:rsid w:val="00B079B2"/>
    <w:rsid w:val="00B10D9E"/>
    <w:rsid w:val="00B41F9D"/>
    <w:rsid w:val="00B442E2"/>
    <w:rsid w:val="00B63C5C"/>
    <w:rsid w:val="00B86A86"/>
    <w:rsid w:val="00B921BE"/>
    <w:rsid w:val="00B92C54"/>
    <w:rsid w:val="00BA4AA1"/>
    <w:rsid w:val="00BB7E77"/>
    <w:rsid w:val="00BC5F0C"/>
    <w:rsid w:val="00BE24CA"/>
    <w:rsid w:val="00BF31CB"/>
    <w:rsid w:val="00C164E9"/>
    <w:rsid w:val="00C206EA"/>
    <w:rsid w:val="00C22416"/>
    <w:rsid w:val="00C25F60"/>
    <w:rsid w:val="00C26833"/>
    <w:rsid w:val="00C44884"/>
    <w:rsid w:val="00C63537"/>
    <w:rsid w:val="00CA68A2"/>
    <w:rsid w:val="00CC25B9"/>
    <w:rsid w:val="00CC3A42"/>
    <w:rsid w:val="00CD2B46"/>
    <w:rsid w:val="00D21D64"/>
    <w:rsid w:val="00D34A56"/>
    <w:rsid w:val="00D420B9"/>
    <w:rsid w:val="00D7450B"/>
    <w:rsid w:val="00D80250"/>
    <w:rsid w:val="00D901A1"/>
    <w:rsid w:val="00D93987"/>
    <w:rsid w:val="00D964C9"/>
    <w:rsid w:val="00DC1FCF"/>
    <w:rsid w:val="00DE580A"/>
    <w:rsid w:val="00E0649F"/>
    <w:rsid w:val="00E10F6E"/>
    <w:rsid w:val="00E272ED"/>
    <w:rsid w:val="00E45ED9"/>
    <w:rsid w:val="00E95E66"/>
    <w:rsid w:val="00EA05D1"/>
    <w:rsid w:val="00F00D7B"/>
    <w:rsid w:val="00F051F6"/>
    <w:rsid w:val="00F20F7A"/>
    <w:rsid w:val="00F26EE2"/>
    <w:rsid w:val="00F656F2"/>
    <w:rsid w:val="00F7757B"/>
    <w:rsid w:val="00F77BA5"/>
    <w:rsid w:val="00F81D07"/>
    <w:rsid w:val="00F8264C"/>
    <w:rsid w:val="00F911B7"/>
    <w:rsid w:val="00FB1124"/>
    <w:rsid w:val="00FB2271"/>
    <w:rsid w:val="00FB292F"/>
    <w:rsid w:val="00FB7EA0"/>
    <w:rsid w:val="00FD54A7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E833E3A2.dotm</Template>
  <TotalTime>0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maine clark</dc:creator>
  <cp:lastModifiedBy>CLARK Maxine</cp:lastModifiedBy>
  <cp:revision>2</cp:revision>
  <dcterms:created xsi:type="dcterms:W3CDTF">2018-02-09T01:44:00Z</dcterms:created>
  <dcterms:modified xsi:type="dcterms:W3CDTF">2018-02-09T01:44:00Z</dcterms:modified>
</cp:coreProperties>
</file>