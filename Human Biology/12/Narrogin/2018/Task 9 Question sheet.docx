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E47" w:rsidRPr="005B33EE" w:rsidRDefault="00242E47" w:rsidP="00242E47">
      <w:pPr>
        <w:spacing w:line="360" w:lineRule="auto"/>
        <w:jc w:val="center"/>
        <w:rPr>
          <w:rFonts w:ascii="Arial" w:hAnsi="Arial" w:cs="Arial"/>
          <w:b/>
          <w:sz w:val="28"/>
          <w:szCs w:val="28"/>
        </w:rPr>
      </w:pPr>
      <w:r>
        <w:rPr>
          <w:rFonts w:ascii="Arial" w:hAnsi="Arial" w:cs="Arial"/>
          <w:b/>
          <w:sz w:val="28"/>
          <w:szCs w:val="28"/>
        </w:rPr>
        <w:t>Yr. 12 ATAR Human Biology ATHBY</w:t>
      </w:r>
    </w:p>
    <w:p w:rsidR="00242E47" w:rsidRPr="005B33EE" w:rsidRDefault="00242E47" w:rsidP="00242E47">
      <w:pPr>
        <w:spacing w:line="360" w:lineRule="auto"/>
        <w:jc w:val="center"/>
        <w:rPr>
          <w:rFonts w:ascii="Arial" w:hAnsi="Arial" w:cs="Arial"/>
          <w:b/>
          <w:sz w:val="28"/>
          <w:szCs w:val="28"/>
        </w:rPr>
      </w:pPr>
      <w:r>
        <w:rPr>
          <w:rFonts w:ascii="Arial" w:hAnsi="Arial" w:cs="Arial"/>
          <w:b/>
          <w:sz w:val="28"/>
          <w:szCs w:val="28"/>
        </w:rPr>
        <w:t>Task 9: Extended Response</w:t>
      </w:r>
    </w:p>
    <w:p w:rsidR="00242E47" w:rsidRPr="00D13D5E" w:rsidRDefault="00242E47" w:rsidP="00242E47">
      <w:pPr>
        <w:rPr>
          <w:rFonts w:ascii="Arial" w:hAnsi="Arial"/>
          <w:b/>
        </w:rPr>
      </w:pPr>
      <w:r w:rsidRPr="00D13D5E">
        <w:rPr>
          <w:rFonts w:ascii="Arial" w:hAnsi="Arial"/>
          <w:b/>
        </w:rPr>
        <w:t>Conditions</w:t>
      </w:r>
    </w:p>
    <w:p w:rsidR="00242E47" w:rsidRPr="00D13D5E" w:rsidRDefault="00242E47" w:rsidP="00242E47">
      <w:pPr>
        <w:rPr>
          <w:rFonts w:ascii="Arial" w:hAnsi="Arial"/>
        </w:rPr>
      </w:pPr>
      <w:r w:rsidRPr="00D13D5E">
        <w:rPr>
          <w:rFonts w:ascii="Arial" w:hAnsi="Arial"/>
        </w:rPr>
        <w:t>Time for task:</w:t>
      </w:r>
      <w:r w:rsidR="00B97BE3">
        <w:rPr>
          <w:rFonts w:ascii="Arial" w:hAnsi="Arial"/>
        </w:rPr>
        <w:t xml:space="preserve"> 30 minutes</w:t>
      </w:r>
    </w:p>
    <w:p w:rsidR="00242E47" w:rsidRPr="00D13D5E" w:rsidRDefault="00242E47" w:rsidP="00242E47">
      <w:pPr>
        <w:rPr>
          <w:rFonts w:ascii="Arial" w:hAnsi="Arial"/>
        </w:rPr>
      </w:pPr>
      <w:r w:rsidRPr="00524B17">
        <w:rPr>
          <w:rFonts w:ascii="Arial" w:hAnsi="Arial"/>
          <w:b/>
        </w:rPr>
        <w:t>Part A:</w:t>
      </w:r>
      <w:r w:rsidRPr="00D13D5E">
        <w:rPr>
          <w:rFonts w:ascii="Arial" w:hAnsi="Arial"/>
        </w:rPr>
        <w:t xml:space="preserve"> You have one week to research the topic and complete notes.  You</w:t>
      </w:r>
      <w:r w:rsidRPr="00D13D5E">
        <w:rPr>
          <w:rFonts w:ascii="Arial" w:hAnsi="Arial"/>
          <w:b/>
        </w:rPr>
        <w:t xml:space="preserve"> may not</w:t>
      </w:r>
      <w:r w:rsidRPr="00D13D5E">
        <w:rPr>
          <w:rFonts w:ascii="Arial" w:hAnsi="Arial"/>
        </w:rPr>
        <w:t xml:space="preserve"> use these notes for Part B.</w:t>
      </w:r>
    </w:p>
    <w:p w:rsidR="00242E47" w:rsidRPr="00D13D5E" w:rsidRDefault="00242E47" w:rsidP="00242E47">
      <w:pPr>
        <w:rPr>
          <w:rFonts w:ascii="Arial" w:hAnsi="Arial"/>
        </w:rPr>
      </w:pPr>
      <w:r w:rsidRPr="00524B17">
        <w:rPr>
          <w:rFonts w:ascii="Arial" w:hAnsi="Arial"/>
          <w:b/>
        </w:rPr>
        <w:t>Part B:</w:t>
      </w:r>
      <w:r w:rsidRPr="00D13D5E">
        <w:rPr>
          <w:rFonts w:ascii="Arial" w:hAnsi="Arial"/>
        </w:rPr>
        <w:t xml:space="preserve"> 30 minutes for in class validation – examination-style extended answer question.</w:t>
      </w:r>
    </w:p>
    <w:p w:rsidR="00242E47" w:rsidRPr="00D13D5E" w:rsidRDefault="00242E47" w:rsidP="00242E47">
      <w:pPr>
        <w:rPr>
          <w:rFonts w:ascii="Arial" w:hAnsi="Arial"/>
          <w:b/>
        </w:rPr>
      </w:pPr>
      <w:r w:rsidRPr="00D13D5E">
        <w:rPr>
          <w:rFonts w:ascii="Arial" w:hAnsi="Arial"/>
          <w:b/>
        </w:rPr>
        <w:t>Task weighting</w:t>
      </w:r>
      <w:r w:rsidR="00DD4813">
        <w:rPr>
          <w:rFonts w:ascii="Arial" w:hAnsi="Arial"/>
          <w:b/>
        </w:rPr>
        <w:t>: 4</w:t>
      </w:r>
      <w:r w:rsidRPr="00D13D5E">
        <w:rPr>
          <w:rFonts w:ascii="Arial" w:hAnsi="Arial"/>
          <w:b/>
        </w:rPr>
        <w:t xml:space="preserve"> %</w:t>
      </w:r>
    </w:p>
    <w:p w:rsidR="00242E47" w:rsidRPr="00D13D5E" w:rsidRDefault="00242E47" w:rsidP="00242E47">
      <w:pPr>
        <w:rPr>
          <w:rFonts w:ascii="Arial" w:hAnsi="Arial" w:cs="Arial"/>
          <w:b/>
        </w:rPr>
      </w:pPr>
      <w:r w:rsidRPr="00D13D5E">
        <w:rPr>
          <w:rFonts w:ascii="Arial" w:hAnsi="Arial" w:cs="Arial"/>
          <w:b/>
        </w:rPr>
        <w:t>Part B: In-class assessment</w:t>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t>20 marks</w:t>
      </w:r>
    </w:p>
    <w:p w:rsidR="00242E47" w:rsidRPr="00D13D5E" w:rsidRDefault="00242E47" w:rsidP="00242E47">
      <w:pPr>
        <w:rPr>
          <w:rFonts w:ascii="Arial" w:hAnsi="Arial" w:cs="Arial"/>
        </w:rPr>
      </w:pPr>
      <w:r w:rsidRPr="00D13D5E">
        <w:rPr>
          <w:rFonts w:ascii="Arial" w:hAnsi="Arial" w:cs="Arial"/>
        </w:rPr>
        <w:t>Answer each part of the following question on the line paper provided.</w:t>
      </w:r>
    </w:p>
    <w:p w:rsidR="00242E47" w:rsidRPr="00D13D5E" w:rsidRDefault="00242E47" w:rsidP="00242E47">
      <w:pPr>
        <w:rPr>
          <w:rFonts w:ascii="Arial" w:hAnsi="Arial" w:cs="Arial"/>
        </w:rPr>
      </w:pPr>
      <w:r w:rsidRPr="00D13D5E">
        <w:rPr>
          <w:rFonts w:ascii="Arial" w:hAnsi="Arial" w:cs="Arial"/>
        </w:rPr>
        <w:t>Responses could include clearly labelled tables and graphs; clearly labelled diagrams with explanatory notes; lists of points with linking sentences and annotated flow diagrams with introductory notes.</w:t>
      </w:r>
    </w:p>
    <w:p w:rsidR="00E60B29" w:rsidRPr="00B97BE3" w:rsidRDefault="00242E47" w:rsidP="00242E47">
      <w:pPr>
        <w:rPr>
          <w:rFonts w:ascii="Arial" w:hAnsi="Arial" w:cs="Arial"/>
          <w:sz w:val="24"/>
          <w:szCs w:val="24"/>
        </w:rPr>
      </w:pPr>
      <w:r w:rsidRPr="00B97BE3">
        <w:rPr>
          <w:rFonts w:ascii="Arial" w:hAnsi="Arial" w:cs="Arial"/>
          <w:sz w:val="24"/>
          <w:szCs w:val="24"/>
        </w:rPr>
        <w:t>There are many diseases that affect the ability to breathe normally. One of these is cystic fibrosis. This is a genetic disease, one symptom of which is excess mucous in the lungs that causes breathing difficulties. Recently there has been much discussion and trialling of treatments involving gene therapy and cell replacement therapy for cystic fibrosis</w:t>
      </w:r>
      <w:proofErr w:type="gramStart"/>
      <w:r w:rsidRPr="00B97BE3">
        <w:rPr>
          <w:rFonts w:ascii="Arial" w:hAnsi="Arial" w:cs="Arial"/>
          <w:sz w:val="24"/>
          <w:szCs w:val="24"/>
        </w:rPr>
        <w:t>..</w:t>
      </w:r>
      <w:proofErr w:type="gramEnd"/>
    </w:p>
    <w:p w:rsidR="00B97BE3" w:rsidRPr="00B97BE3" w:rsidRDefault="00E60B29" w:rsidP="00B97BE3">
      <w:pPr>
        <w:pStyle w:val="ListItem"/>
        <w:ind w:left="1440" w:hanging="720"/>
        <w:rPr>
          <w:color w:val="auto"/>
          <w:sz w:val="24"/>
          <w:szCs w:val="24"/>
        </w:rPr>
      </w:pPr>
      <w:proofErr w:type="gramStart"/>
      <w:r w:rsidRPr="00B97BE3">
        <w:rPr>
          <w:color w:val="auto"/>
          <w:sz w:val="24"/>
          <w:szCs w:val="24"/>
        </w:rPr>
        <w:t>b</w:t>
      </w:r>
      <w:proofErr w:type="gramEnd"/>
      <w:r w:rsidRPr="00B97BE3">
        <w:rPr>
          <w:color w:val="auto"/>
          <w:sz w:val="24"/>
          <w:szCs w:val="24"/>
        </w:rPr>
        <w:t xml:space="preserve"> </w:t>
      </w:r>
      <w:r w:rsidRPr="00B97BE3">
        <w:rPr>
          <w:color w:val="auto"/>
          <w:sz w:val="24"/>
          <w:szCs w:val="24"/>
        </w:rPr>
        <w:tab/>
      </w:r>
      <w:r w:rsidR="00B97BE3">
        <w:rPr>
          <w:color w:val="auto"/>
          <w:sz w:val="24"/>
          <w:szCs w:val="24"/>
        </w:rPr>
        <w:t>Discuss</w:t>
      </w:r>
      <w:r w:rsidR="00B97BE3" w:rsidRPr="00B97BE3">
        <w:rPr>
          <w:color w:val="auto"/>
          <w:sz w:val="24"/>
          <w:szCs w:val="24"/>
        </w:rPr>
        <w:t xml:space="preserve"> two ethical implication that</w:t>
      </w:r>
      <w:r w:rsidR="00B97BE3">
        <w:rPr>
          <w:color w:val="auto"/>
          <w:sz w:val="24"/>
          <w:szCs w:val="24"/>
        </w:rPr>
        <w:t xml:space="preserve"> may</w:t>
      </w:r>
      <w:r w:rsidR="00B97BE3" w:rsidRPr="00B97BE3">
        <w:rPr>
          <w:color w:val="auto"/>
          <w:sz w:val="24"/>
          <w:szCs w:val="24"/>
        </w:rPr>
        <w:t xml:space="preserve"> arise due to genetic screening of all new born babies in Australia.</w:t>
      </w:r>
      <w:r w:rsidR="00974E22">
        <w:rPr>
          <w:color w:val="auto"/>
          <w:sz w:val="24"/>
          <w:szCs w:val="24"/>
        </w:rPr>
        <w:t xml:space="preserve"> </w:t>
      </w:r>
      <w:bookmarkStart w:id="0" w:name="_GoBack"/>
      <w:bookmarkEnd w:id="0"/>
    </w:p>
    <w:p w:rsidR="00242E47" w:rsidRPr="00B97BE3" w:rsidRDefault="00242E47" w:rsidP="00242E47">
      <w:pPr>
        <w:rPr>
          <w:rFonts w:ascii="Arial" w:hAnsi="Arial" w:cs="Arial"/>
          <w:sz w:val="24"/>
          <w:szCs w:val="24"/>
        </w:rPr>
      </w:pPr>
    </w:p>
    <w:p w:rsidR="008570B2" w:rsidRPr="00B97BE3" w:rsidRDefault="0074758C" w:rsidP="008570B2">
      <w:pPr>
        <w:rPr>
          <w:rFonts w:ascii="Arial" w:hAnsi="Arial" w:cs="Arial"/>
          <w:sz w:val="24"/>
          <w:szCs w:val="24"/>
        </w:rPr>
      </w:pP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t>(5 marks)</w:t>
      </w:r>
    </w:p>
    <w:p w:rsidR="00242E47" w:rsidRPr="00B97BE3" w:rsidRDefault="008570B2" w:rsidP="00B97BE3">
      <w:pPr>
        <w:ind w:left="1440" w:hanging="720"/>
        <w:rPr>
          <w:rFonts w:ascii="Arial" w:hAnsi="Arial" w:cs="Arial"/>
          <w:sz w:val="24"/>
          <w:szCs w:val="24"/>
        </w:rPr>
      </w:pPr>
      <w:proofErr w:type="gramStart"/>
      <w:r w:rsidRPr="00B97BE3">
        <w:rPr>
          <w:rFonts w:ascii="Arial" w:hAnsi="Arial" w:cs="Arial"/>
          <w:sz w:val="24"/>
          <w:szCs w:val="24"/>
        </w:rPr>
        <w:t>c</w:t>
      </w:r>
      <w:proofErr w:type="gramEnd"/>
      <w:r w:rsidRPr="00B97BE3">
        <w:rPr>
          <w:rFonts w:ascii="Arial" w:hAnsi="Arial" w:cs="Arial"/>
          <w:sz w:val="24"/>
          <w:szCs w:val="24"/>
        </w:rPr>
        <w:tab/>
        <w:t>Describe the steps involved in recombinant DNA</w:t>
      </w:r>
      <w:r w:rsidR="00E60B29" w:rsidRPr="00B97BE3">
        <w:rPr>
          <w:rFonts w:ascii="Arial" w:hAnsi="Arial" w:cs="Arial"/>
          <w:sz w:val="24"/>
          <w:szCs w:val="24"/>
        </w:rPr>
        <w:t xml:space="preserve"> </w:t>
      </w:r>
      <w:r w:rsidRPr="00B97BE3">
        <w:rPr>
          <w:rFonts w:ascii="Arial" w:hAnsi="Arial" w:cs="Arial"/>
          <w:sz w:val="24"/>
          <w:szCs w:val="24"/>
        </w:rPr>
        <w:t xml:space="preserve">Technology and explain how it is being used </w:t>
      </w:r>
      <w:r w:rsidR="0074758C" w:rsidRPr="00B97BE3">
        <w:rPr>
          <w:rFonts w:ascii="Arial" w:hAnsi="Arial" w:cs="Arial"/>
          <w:sz w:val="24"/>
          <w:szCs w:val="24"/>
        </w:rPr>
        <w:t xml:space="preserve">to </w:t>
      </w:r>
      <w:r w:rsidRPr="00B97BE3">
        <w:rPr>
          <w:rFonts w:ascii="Arial" w:hAnsi="Arial" w:cs="Arial"/>
          <w:sz w:val="24"/>
          <w:szCs w:val="24"/>
        </w:rPr>
        <w:t>develop</w:t>
      </w:r>
      <w:r w:rsidR="00035234" w:rsidRPr="00B97BE3">
        <w:rPr>
          <w:rFonts w:ascii="Arial" w:hAnsi="Arial" w:cs="Arial"/>
          <w:sz w:val="24"/>
          <w:szCs w:val="24"/>
        </w:rPr>
        <w:t xml:space="preserve"> gene therapy </w:t>
      </w:r>
      <w:r w:rsidR="0074758C" w:rsidRPr="00B97BE3">
        <w:rPr>
          <w:rFonts w:ascii="Arial" w:hAnsi="Arial" w:cs="Arial"/>
          <w:sz w:val="24"/>
          <w:szCs w:val="24"/>
        </w:rPr>
        <w:t>treatment</w:t>
      </w:r>
      <w:r w:rsidRPr="00B97BE3">
        <w:rPr>
          <w:rFonts w:ascii="Arial" w:hAnsi="Arial" w:cs="Arial"/>
          <w:sz w:val="24"/>
          <w:szCs w:val="24"/>
        </w:rPr>
        <w:t>s for inherited diseases</w:t>
      </w:r>
      <w:r w:rsidR="0074758C" w:rsidRPr="00B97BE3">
        <w:rPr>
          <w:rFonts w:ascii="Arial" w:hAnsi="Arial" w:cs="Arial"/>
          <w:sz w:val="24"/>
          <w:szCs w:val="24"/>
        </w:rPr>
        <w:t xml:space="preserve">. </w:t>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74758C" w:rsidRPr="00B97BE3">
        <w:rPr>
          <w:rFonts w:ascii="Arial" w:hAnsi="Arial" w:cs="Arial"/>
          <w:sz w:val="24"/>
          <w:szCs w:val="24"/>
        </w:rPr>
        <w:t>(15 marks)</w:t>
      </w:r>
    </w:p>
    <w:sectPr w:rsidR="00242E47" w:rsidRPr="00B9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55A3A"/>
    <w:multiLevelType w:val="hybridMultilevel"/>
    <w:tmpl w:val="5CBC12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47"/>
    <w:rsid w:val="000029A7"/>
    <w:rsid w:val="00013428"/>
    <w:rsid w:val="00014E98"/>
    <w:rsid w:val="000227FC"/>
    <w:rsid w:val="00035234"/>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235140"/>
    <w:rsid w:val="00242E47"/>
    <w:rsid w:val="00243AFB"/>
    <w:rsid w:val="0026389D"/>
    <w:rsid w:val="00270826"/>
    <w:rsid w:val="002869C7"/>
    <w:rsid w:val="00301AD1"/>
    <w:rsid w:val="00303DE5"/>
    <w:rsid w:val="0031494C"/>
    <w:rsid w:val="00332EAC"/>
    <w:rsid w:val="00334381"/>
    <w:rsid w:val="00341838"/>
    <w:rsid w:val="003463B1"/>
    <w:rsid w:val="00391DCC"/>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6B29"/>
    <w:rsid w:val="004F76F0"/>
    <w:rsid w:val="005025B2"/>
    <w:rsid w:val="00521A6F"/>
    <w:rsid w:val="005318D7"/>
    <w:rsid w:val="00571D65"/>
    <w:rsid w:val="00576872"/>
    <w:rsid w:val="005843FB"/>
    <w:rsid w:val="005A4791"/>
    <w:rsid w:val="005D4EE9"/>
    <w:rsid w:val="005E2014"/>
    <w:rsid w:val="005E5B9D"/>
    <w:rsid w:val="006049ED"/>
    <w:rsid w:val="00615E83"/>
    <w:rsid w:val="006246F4"/>
    <w:rsid w:val="00670055"/>
    <w:rsid w:val="006747C4"/>
    <w:rsid w:val="006A788F"/>
    <w:rsid w:val="006B74A0"/>
    <w:rsid w:val="006D22E0"/>
    <w:rsid w:val="006E1F4D"/>
    <w:rsid w:val="006E3D31"/>
    <w:rsid w:val="007469D9"/>
    <w:rsid w:val="00746B49"/>
    <w:rsid w:val="0074758C"/>
    <w:rsid w:val="0075109C"/>
    <w:rsid w:val="00772241"/>
    <w:rsid w:val="00783AC0"/>
    <w:rsid w:val="007E343D"/>
    <w:rsid w:val="00816518"/>
    <w:rsid w:val="00845A71"/>
    <w:rsid w:val="008570B2"/>
    <w:rsid w:val="00866823"/>
    <w:rsid w:val="0087186B"/>
    <w:rsid w:val="0087520D"/>
    <w:rsid w:val="008B7035"/>
    <w:rsid w:val="00904877"/>
    <w:rsid w:val="0090759E"/>
    <w:rsid w:val="00927324"/>
    <w:rsid w:val="00933305"/>
    <w:rsid w:val="00974E22"/>
    <w:rsid w:val="009936ED"/>
    <w:rsid w:val="009978AB"/>
    <w:rsid w:val="009B7DDE"/>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2C54"/>
    <w:rsid w:val="00B97BE3"/>
    <w:rsid w:val="00BA4AA1"/>
    <w:rsid w:val="00BB7E77"/>
    <w:rsid w:val="00BC5F0C"/>
    <w:rsid w:val="00BE24CA"/>
    <w:rsid w:val="00BF31CB"/>
    <w:rsid w:val="00C164E9"/>
    <w:rsid w:val="00C206EA"/>
    <w:rsid w:val="00C22416"/>
    <w:rsid w:val="00C25F60"/>
    <w:rsid w:val="00C26833"/>
    <w:rsid w:val="00C44884"/>
    <w:rsid w:val="00C62612"/>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D4813"/>
    <w:rsid w:val="00DE580A"/>
    <w:rsid w:val="00E0649F"/>
    <w:rsid w:val="00E10F6E"/>
    <w:rsid w:val="00E272ED"/>
    <w:rsid w:val="00E45ED9"/>
    <w:rsid w:val="00E60B2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8570B2"/>
    <w:pPr>
      <w:spacing w:before="120" w:after="120" w:line="276" w:lineRule="auto"/>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8570B2"/>
    <w:rPr>
      <w:rFonts w:ascii="Arial" w:hAnsi="Arial" w:cs="Arial"/>
      <w:iCs/>
      <w:color w:val="595959" w:themeColor="text1" w:themeTint="A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8570B2"/>
    <w:pPr>
      <w:spacing w:before="120" w:after="120" w:line="276" w:lineRule="auto"/>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8570B2"/>
    <w:rPr>
      <w:rFonts w:ascii="Arial" w:hAnsi="Arial" w:cs="Arial"/>
      <w:iCs/>
      <w:color w:val="595959" w:themeColor="text1" w:themeTint="A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D2A5F3B1.dotm</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2</cp:revision>
  <dcterms:created xsi:type="dcterms:W3CDTF">2018-06-21T00:02:00Z</dcterms:created>
  <dcterms:modified xsi:type="dcterms:W3CDTF">2018-06-21T00:02:00Z</dcterms:modified>
</cp:coreProperties>
</file>