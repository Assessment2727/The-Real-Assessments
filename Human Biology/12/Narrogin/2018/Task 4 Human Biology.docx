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46" w:rsidRPr="0026707B" w:rsidRDefault="00F95346" w:rsidP="00F9534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6707B">
        <w:rPr>
          <w:rFonts w:asciiTheme="minorHAnsi" w:hAnsiTheme="minorHAnsi" w:cstheme="minorHAnsi"/>
          <w:b/>
          <w:sz w:val="40"/>
          <w:szCs w:val="40"/>
        </w:rPr>
        <w:t>Human Biology – ATAR Year 12</w:t>
      </w:r>
    </w:p>
    <w:p w:rsidR="008B46D0" w:rsidRPr="0026707B" w:rsidRDefault="008B46D0">
      <w:pPr>
        <w:rPr>
          <w:rFonts w:asciiTheme="minorHAnsi" w:hAnsiTheme="minorHAnsi" w:cstheme="minorHAnsi"/>
          <w:b/>
        </w:rPr>
      </w:pPr>
    </w:p>
    <w:p w:rsidR="00F95346" w:rsidRPr="0026707B" w:rsidRDefault="00F95346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 xml:space="preserve">Task 4 – Unit 3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Assessment type: Science inquiry </w:t>
      </w:r>
    </w:p>
    <w:p w:rsidR="00F95346" w:rsidRPr="0026707B" w:rsidRDefault="00F95346">
      <w:pPr>
        <w:rPr>
          <w:rFonts w:asciiTheme="minorHAnsi" w:hAnsiTheme="minorHAnsi" w:cstheme="minorHAnsi"/>
        </w:rPr>
      </w:pP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Conditions Time allowed for completion of the task: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</w:t>
      </w:r>
      <w:proofErr w:type="gramStart"/>
      <w:r w:rsidRPr="0026707B">
        <w:rPr>
          <w:rFonts w:asciiTheme="minorHAnsi" w:hAnsiTheme="minorHAnsi" w:cstheme="minorHAnsi"/>
        </w:rPr>
        <w:t>investigation</w:t>
      </w:r>
      <w:proofErr w:type="gramEnd"/>
      <w:r w:rsidRPr="0026707B">
        <w:rPr>
          <w:rFonts w:asciiTheme="minorHAnsi" w:hAnsiTheme="minorHAnsi" w:cstheme="minorHAnsi"/>
        </w:rPr>
        <w:t xml:space="preserve"> planning – one class period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</w:t>
      </w:r>
      <w:proofErr w:type="gramStart"/>
      <w:r w:rsidRPr="0026707B">
        <w:rPr>
          <w:rFonts w:asciiTheme="minorHAnsi" w:hAnsiTheme="minorHAnsi" w:cstheme="minorHAnsi"/>
        </w:rPr>
        <w:t>conduction</w:t>
      </w:r>
      <w:proofErr w:type="gramEnd"/>
      <w:r w:rsidRPr="0026707B">
        <w:rPr>
          <w:rFonts w:asciiTheme="minorHAnsi" w:hAnsiTheme="minorHAnsi" w:cstheme="minorHAnsi"/>
        </w:rPr>
        <w:t xml:space="preserve"> of investigation – up to three class periods </w:t>
      </w:r>
    </w:p>
    <w:p w:rsidR="00F95346" w:rsidRPr="0026707B" w:rsidRDefault="00F95346" w:rsidP="00F95346">
      <w:pPr>
        <w:ind w:left="142" w:hanging="142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</w:t>
      </w:r>
      <w:proofErr w:type="gramStart"/>
      <w:r w:rsidRPr="0026707B">
        <w:rPr>
          <w:rFonts w:asciiTheme="minorHAnsi" w:hAnsiTheme="minorHAnsi" w:cstheme="minorHAnsi"/>
        </w:rPr>
        <w:t>completion</w:t>
      </w:r>
      <w:proofErr w:type="gramEnd"/>
      <w:r w:rsidRPr="0026707B">
        <w:rPr>
          <w:rFonts w:asciiTheme="minorHAnsi" w:hAnsiTheme="minorHAnsi" w:cstheme="minorHAnsi"/>
        </w:rPr>
        <w:t xml:space="preserve"> of the introduction, materials and method sections of the scientific report – at home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</w:t>
      </w:r>
      <w:proofErr w:type="gramStart"/>
      <w:r w:rsidRPr="0026707B">
        <w:rPr>
          <w:rFonts w:asciiTheme="minorHAnsi" w:hAnsiTheme="minorHAnsi" w:cstheme="minorHAnsi"/>
        </w:rPr>
        <w:t>completion</w:t>
      </w:r>
      <w:proofErr w:type="gramEnd"/>
      <w:r w:rsidRPr="0026707B">
        <w:rPr>
          <w:rFonts w:asciiTheme="minorHAnsi" w:hAnsiTheme="minorHAnsi" w:cstheme="minorHAnsi"/>
        </w:rPr>
        <w:t xml:space="preserve"> of the results, analysis and evaluation of data sections of the scientific report – one period under test conditions </w:t>
      </w:r>
    </w:p>
    <w:p w:rsidR="00F95346" w:rsidRPr="0026707B" w:rsidRDefault="00F95346">
      <w:pPr>
        <w:rPr>
          <w:rFonts w:asciiTheme="minorHAnsi" w:hAnsiTheme="minorHAnsi" w:cstheme="minorHAnsi"/>
        </w:rPr>
      </w:pP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Task weighting</w:t>
      </w:r>
      <w:r w:rsidR="008B46D0" w:rsidRPr="0026707B">
        <w:rPr>
          <w:rFonts w:asciiTheme="minorHAnsi" w:hAnsiTheme="minorHAnsi" w:cstheme="minorHAnsi"/>
        </w:rPr>
        <w:t>:</w:t>
      </w:r>
      <w:r w:rsidR="00F5309E" w:rsidRPr="0026707B">
        <w:rPr>
          <w:rFonts w:asciiTheme="minorHAnsi" w:hAnsiTheme="minorHAnsi" w:cstheme="minorHAnsi"/>
        </w:rPr>
        <w:t xml:space="preserve"> 1</w:t>
      </w:r>
      <w:r w:rsidRPr="0026707B">
        <w:rPr>
          <w:rFonts w:asciiTheme="minorHAnsi" w:hAnsiTheme="minorHAnsi" w:cstheme="minorHAnsi"/>
        </w:rPr>
        <w:t xml:space="preserve">.5% of the school mark for this pair of </w:t>
      </w:r>
      <w:proofErr w:type="gramStart"/>
      <w:r w:rsidRPr="0026707B">
        <w:rPr>
          <w:rFonts w:asciiTheme="minorHAnsi" w:hAnsiTheme="minorHAnsi" w:cstheme="minorHAnsi"/>
        </w:rPr>
        <w:t>units</w:t>
      </w:r>
      <w:proofErr w:type="gramEnd"/>
      <w:r w:rsidRPr="0026707B">
        <w:rPr>
          <w:rFonts w:asciiTheme="minorHAnsi" w:hAnsiTheme="minorHAnsi" w:cstheme="minorHAnsi"/>
        </w:rPr>
        <w:t xml:space="preserve"> _____________________________________________________________________ </w:t>
      </w:r>
    </w:p>
    <w:p w:rsidR="00F95346" w:rsidRPr="0026707B" w:rsidRDefault="00F95346">
      <w:pPr>
        <w:rPr>
          <w:rFonts w:asciiTheme="minorHAnsi" w:hAnsiTheme="minorHAnsi" w:cstheme="minorHAnsi"/>
        </w:rPr>
      </w:pPr>
    </w:p>
    <w:p w:rsidR="00F95346" w:rsidRPr="0026707B" w:rsidRDefault="00F95346" w:rsidP="008B46D0">
      <w:pPr>
        <w:ind w:left="2127" w:hanging="2127"/>
        <w:rPr>
          <w:rFonts w:asciiTheme="minorHAnsi" w:hAnsiTheme="minorHAnsi" w:cstheme="minorHAnsi"/>
          <w:b/>
          <w:sz w:val="32"/>
          <w:szCs w:val="32"/>
        </w:rPr>
      </w:pPr>
      <w:r w:rsidRPr="0026707B">
        <w:rPr>
          <w:rFonts w:asciiTheme="minorHAnsi" w:hAnsiTheme="minorHAnsi" w:cstheme="minorHAnsi"/>
          <w:b/>
          <w:sz w:val="32"/>
          <w:szCs w:val="32"/>
        </w:rPr>
        <w:t xml:space="preserve">Investigation – Temperature regulation mechanisms of the human body </w:t>
      </w:r>
      <w:r w:rsidR="008B46D0" w:rsidRPr="0026707B">
        <w:rPr>
          <w:rFonts w:asciiTheme="minorHAnsi" w:hAnsiTheme="minorHAnsi" w:cstheme="minorHAnsi"/>
          <w:b/>
          <w:sz w:val="32"/>
          <w:szCs w:val="32"/>
        </w:rPr>
        <w:tab/>
      </w:r>
      <w:r w:rsidR="008017C7" w:rsidRPr="0026707B">
        <w:rPr>
          <w:rFonts w:asciiTheme="minorHAnsi" w:hAnsiTheme="minorHAnsi" w:cstheme="minorHAnsi"/>
          <w:b/>
          <w:sz w:val="32"/>
          <w:szCs w:val="32"/>
        </w:rPr>
        <w:t>(64</w:t>
      </w:r>
      <w:r w:rsidRPr="0026707B">
        <w:rPr>
          <w:rFonts w:asciiTheme="minorHAnsi" w:hAnsiTheme="minorHAnsi" w:cstheme="minorHAnsi"/>
          <w:b/>
          <w:sz w:val="32"/>
          <w:szCs w:val="32"/>
        </w:rPr>
        <w:t xml:space="preserve"> marks)</w:t>
      </w:r>
    </w:p>
    <w:p w:rsidR="00F95346" w:rsidRPr="0026707B" w:rsidRDefault="00F95346">
      <w:pPr>
        <w:rPr>
          <w:rFonts w:asciiTheme="minorHAnsi" w:hAnsiTheme="minorHAnsi" w:cstheme="minorHAnsi"/>
        </w:rPr>
      </w:pP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You will be required to plan, conduct and evaluate an investigation based on the temperature regulation mechanisms of the human body. You will write up your investigation as a scientific report. </w:t>
      </w:r>
    </w:p>
    <w:p w:rsidR="0026707B" w:rsidRPr="0026707B" w:rsidRDefault="0026707B">
      <w:pPr>
        <w:rPr>
          <w:rFonts w:asciiTheme="minorHAnsi" w:hAnsiTheme="minorHAnsi" w:cstheme="minorHAnsi"/>
          <w:b/>
        </w:rPr>
      </w:pPr>
    </w:p>
    <w:p w:rsidR="00F95346" w:rsidRPr="0026707B" w:rsidRDefault="0026707B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>Part A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Planning and Conducting</w:t>
      </w:r>
    </w:p>
    <w:p w:rsidR="00F95346" w:rsidRPr="0026707B" w:rsidRDefault="00F95346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 xml:space="preserve">Plan the investigation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Things to consider when planning your investigation: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research and provide background information on temperature regulation mechanisms </w:t>
      </w:r>
    </w:p>
    <w:p w:rsidR="00F95346" w:rsidRPr="0026707B" w:rsidRDefault="00F95346" w:rsidP="00F95346">
      <w:pPr>
        <w:ind w:left="142" w:hanging="142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devise a hypothesis and choose dependent and independent variables for your investigation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identify variables to control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• decide upon the appropriate sample size, trials and data collection methods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describe, in detail, the methodology you will use during your investigation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decide upon the data recording method. </w:t>
      </w:r>
    </w:p>
    <w:p w:rsidR="00F95346" w:rsidRPr="0026707B" w:rsidRDefault="00F95346">
      <w:pPr>
        <w:rPr>
          <w:rFonts w:asciiTheme="minorHAnsi" w:hAnsiTheme="minorHAnsi" w:cstheme="minorHAnsi"/>
          <w:b/>
        </w:rPr>
      </w:pPr>
    </w:p>
    <w:p w:rsidR="00F95346" w:rsidRPr="0026707B" w:rsidRDefault="00F95346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 xml:space="preserve">Conduct the investigation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</w:t>
      </w:r>
      <w:proofErr w:type="gramStart"/>
      <w:r w:rsidRPr="0026707B">
        <w:rPr>
          <w:rFonts w:asciiTheme="minorHAnsi" w:hAnsiTheme="minorHAnsi" w:cstheme="minorHAnsi"/>
        </w:rPr>
        <w:t>set</w:t>
      </w:r>
      <w:proofErr w:type="gramEnd"/>
      <w:r w:rsidRPr="0026707B">
        <w:rPr>
          <w:rFonts w:asciiTheme="minorHAnsi" w:hAnsiTheme="minorHAnsi" w:cstheme="minorHAnsi"/>
        </w:rPr>
        <w:t xml:space="preserve"> up times and places for the measurements to be taken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carry out data collection from test subjects </w:t>
      </w:r>
    </w:p>
    <w:p w:rsidR="00F95346" w:rsidRPr="0026707B" w:rsidRDefault="00F95346">
      <w:pPr>
        <w:rPr>
          <w:rFonts w:asciiTheme="minorHAnsi" w:hAnsiTheme="minorHAnsi" w:cstheme="minorHAnsi"/>
          <w:b/>
        </w:rPr>
      </w:pPr>
    </w:p>
    <w:p w:rsidR="00F95346" w:rsidRPr="0026707B" w:rsidRDefault="00F95346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 xml:space="preserve">Commence writing the scientific report </w:t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  <w:t xml:space="preserve">(10 marks)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include an introduction to the investigation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include the background research on temperature regulation mechanisms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write the hypothesis for the investigation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identify the dependent and independent variables </w:t>
      </w:r>
    </w:p>
    <w:p w:rsidR="00F95346" w:rsidRPr="0026707B" w:rsidRDefault="00F95346">
      <w:pPr>
        <w:rPr>
          <w:rFonts w:asciiTheme="minorHAnsi" w:hAnsiTheme="minorHAnsi" w:cstheme="minorHAnsi"/>
          <w:b/>
        </w:rPr>
      </w:pPr>
    </w:p>
    <w:p w:rsidR="00F95346" w:rsidRPr="0026707B" w:rsidRDefault="00A71AA8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 xml:space="preserve">Materials and method </w:t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  <w:t>(5</w:t>
      </w:r>
      <w:r w:rsidR="00F95346" w:rsidRPr="0026707B">
        <w:rPr>
          <w:rFonts w:asciiTheme="minorHAnsi" w:hAnsiTheme="minorHAnsi" w:cstheme="minorHAnsi"/>
          <w:b/>
        </w:rPr>
        <w:t xml:space="preserve"> marks)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include a list of materials used in the investigation </w:t>
      </w:r>
    </w:p>
    <w:p w:rsidR="00F95346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include details on the method used to collect the data </w:t>
      </w:r>
    </w:p>
    <w:p w:rsidR="00AF5322" w:rsidRPr="0026707B" w:rsidRDefault="00F95346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lastRenderedPageBreak/>
        <w:t>• include design features of the investigation that ensured reliability and validity</w:t>
      </w:r>
    </w:p>
    <w:p w:rsidR="00F95346" w:rsidRPr="0026707B" w:rsidRDefault="00F95346" w:rsidP="00F95346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theme="minorHAnsi"/>
          <w:b/>
          <w:szCs w:val="22"/>
          <w:lang w:eastAsia="en-AU"/>
        </w:rPr>
      </w:pPr>
    </w:p>
    <w:p w:rsidR="00F95346" w:rsidRPr="0026707B" w:rsidRDefault="00F95346" w:rsidP="00F95346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theme="minorHAnsi"/>
          <w:b/>
          <w:szCs w:val="22"/>
          <w:lang w:eastAsia="en-AU"/>
        </w:rPr>
      </w:pPr>
    </w:p>
    <w:p w:rsidR="00F95346" w:rsidRPr="0026707B" w:rsidRDefault="00F95346" w:rsidP="00F95346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theme="minorHAnsi"/>
          <w:b/>
          <w:szCs w:val="22"/>
          <w:lang w:eastAsia="en-AU"/>
        </w:rPr>
      </w:pPr>
      <w:r w:rsidRPr="0026707B">
        <w:rPr>
          <w:rFonts w:asciiTheme="minorHAnsi" w:hAnsiTheme="minorHAnsi" w:cstheme="minorHAnsi"/>
          <w:b/>
          <w:szCs w:val="22"/>
          <w:lang w:eastAsia="en-AU"/>
        </w:rPr>
        <w:tab/>
      </w:r>
    </w:p>
    <w:p w:rsidR="00F95346" w:rsidRPr="0026707B" w:rsidRDefault="00F95346" w:rsidP="00F95346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Theme="minorHAnsi" w:hAnsiTheme="minorHAnsi" w:cstheme="minorHAnsi"/>
          <w:szCs w:val="22"/>
        </w:rPr>
      </w:pPr>
    </w:p>
    <w:p w:rsidR="00F95346" w:rsidRPr="0026707B" w:rsidRDefault="00F95346" w:rsidP="00F95346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theme="minorHAnsi"/>
          <w:sz w:val="22"/>
          <w:szCs w:val="22"/>
        </w:rPr>
      </w:pPr>
      <w:r w:rsidRPr="0026707B">
        <w:rPr>
          <w:rFonts w:asciiTheme="minorHAnsi" w:hAnsiTheme="minorHAnsi" w:cstheme="minorHAnsi"/>
          <w:b/>
          <w:sz w:val="22"/>
          <w:szCs w:val="22"/>
        </w:rPr>
        <w:t>Results</w:t>
      </w:r>
      <w:r w:rsidR="00DB46CE" w:rsidRPr="0026707B">
        <w:rPr>
          <w:rFonts w:asciiTheme="minorHAnsi" w:hAnsiTheme="minorHAnsi" w:cstheme="minorHAnsi"/>
          <w:sz w:val="22"/>
          <w:szCs w:val="22"/>
        </w:rPr>
        <w:t xml:space="preserve"> </w:t>
      </w:r>
      <w:r w:rsidR="00DB46CE" w:rsidRPr="0026707B">
        <w:rPr>
          <w:rFonts w:asciiTheme="minorHAnsi" w:hAnsiTheme="minorHAnsi" w:cstheme="minorHAnsi"/>
          <w:sz w:val="22"/>
          <w:szCs w:val="22"/>
        </w:rPr>
        <w:tab/>
        <w:t>(10</w:t>
      </w:r>
      <w:r w:rsidRPr="0026707B">
        <w:rPr>
          <w:rFonts w:asciiTheme="minorHAnsi" w:hAnsiTheme="minorHAnsi" w:cstheme="minorHAnsi"/>
          <w:sz w:val="22"/>
          <w:szCs w:val="22"/>
        </w:rPr>
        <w:t xml:space="preserve"> marks)</w:t>
      </w:r>
    </w:p>
    <w:p w:rsidR="00F95346" w:rsidRPr="0026707B" w:rsidRDefault="00F95346" w:rsidP="00F95346">
      <w:pPr>
        <w:pStyle w:val="ListParagraph"/>
        <w:numPr>
          <w:ilvl w:val="0"/>
          <w:numId w:val="5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 xml:space="preserve">show processing of raw data by identifying any outliers and working out averages </w:t>
      </w:r>
    </w:p>
    <w:p w:rsidR="00F95346" w:rsidRPr="0026707B" w:rsidRDefault="00F95346" w:rsidP="00F95346">
      <w:pPr>
        <w:pStyle w:val="ListParagraph"/>
        <w:numPr>
          <w:ilvl w:val="0"/>
          <w:numId w:val="5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plot appropriate graphs by hand to show results</w:t>
      </w:r>
    </w:p>
    <w:p w:rsidR="00F5309E" w:rsidRPr="0026707B" w:rsidRDefault="00F5309E" w:rsidP="00F5309E">
      <w:pPr>
        <w:tabs>
          <w:tab w:val="left" w:pos="-851"/>
          <w:tab w:val="left" w:pos="8505"/>
        </w:tabs>
        <w:ind w:right="-27"/>
        <w:outlineLvl w:val="0"/>
        <w:rPr>
          <w:rFonts w:asciiTheme="minorHAnsi" w:hAnsiTheme="minorHAnsi" w:cstheme="minorHAnsi"/>
          <w:szCs w:val="20"/>
        </w:rPr>
      </w:pPr>
    </w:p>
    <w:p w:rsidR="00F5309E" w:rsidRPr="0026707B" w:rsidRDefault="00F5309E" w:rsidP="00F5309E">
      <w:pPr>
        <w:rPr>
          <w:rFonts w:asciiTheme="minorHAnsi" w:hAnsiTheme="minorHAnsi" w:cstheme="minorHAnsi"/>
          <w:b/>
          <w:sz w:val="28"/>
          <w:szCs w:val="28"/>
        </w:rPr>
      </w:pPr>
    </w:p>
    <w:p w:rsidR="00F5309E" w:rsidRPr="0026707B" w:rsidRDefault="00F5309E" w:rsidP="00F5309E">
      <w:pPr>
        <w:rPr>
          <w:rFonts w:asciiTheme="minorHAnsi" w:hAnsiTheme="minorHAnsi" w:cstheme="minorHAnsi"/>
          <w:b/>
          <w:sz w:val="28"/>
          <w:szCs w:val="28"/>
        </w:rPr>
      </w:pPr>
      <w:r w:rsidRPr="0026707B">
        <w:rPr>
          <w:rFonts w:asciiTheme="minorHAnsi" w:hAnsiTheme="minorHAnsi" w:cstheme="minorHAnsi"/>
          <w:b/>
          <w:sz w:val="28"/>
          <w:szCs w:val="28"/>
        </w:rPr>
        <w:t>Part B:</w:t>
      </w:r>
      <w:r w:rsidRPr="0026707B">
        <w:rPr>
          <w:rFonts w:asciiTheme="minorHAnsi" w:hAnsiTheme="minorHAnsi" w:cstheme="minorHAnsi"/>
          <w:b/>
          <w:sz w:val="28"/>
          <w:szCs w:val="28"/>
        </w:rPr>
        <w:tab/>
        <w:t>In Class Validation</w:t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</w:p>
    <w:p w:rsidR="00F5309E" w:rsidRPr="0026707B" w:rsidRDefault="0026707B" w:rsidP="00F530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complete Part B s</w:t>
      </w:r>
      <w:r w:rsidRPr="0026707B">
        <w:rPr>
          <w:rFonts w:asciiTheme="minorHAnsi" w:hAnsiTheme="minorHAnsi" w:cstheme="minorHAnsi"/>
        </w:rPr>
        <w:t>tudents are allowed the task sheet and the report they have completed for P</w:t>
      </w:r>
      <w:r>
        <w:rPr>
          <w:rFonts w:asciiTheme="minorHAnsi" w:hAnsiTheme="minorHAnsi" w:cstheme="minorHAnsi"/>
        </w:rPr>
        <w:t>art A.</w:t>
      </w:r>
      <w:bookmarkStart w:id="0" w:name="_GoBack"/>
      <w:bookmarkEnd w:id="0"/>
    </w:p>
    <w:p w:rsidR="00F5309E" w:rsidRPr="0026707B" w:rsidRDefault="00F5309E" w:rsidP="00F5309E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theme="minorHAnsi"/>
          <w:b/>
          <w:szCs w:val="22"/>
          <w:lang w:eastAsia="en-AU"/>
        </w:rPr>
      </w:pPr>
    </w:p>
    <w:p w:rsidR="00F5309E" w:rsidRPr="0026707B" w:rsidRDefault="00F5309E" w:rsidP="00F5309E">
      <w:pPr>
        <w:tabs>
          <w:tab w:val="left" w:pos="-851"/>
          <w:tab w:val="left" w:pos="8505"/>
        </w:tabs>
        <w:ind w:right="-27"/>
        <w:outlineLvl w:val="0"/>
        <w:rPr>
          <w:rFonts w:asciiTheme="minorHAnsi" w:hAnsiTheme="minorHAnsi" w:cstheme="minorHAnsi"/>
          <w:szCs w:val="20"/>
        </w:rPr>
      </w:pPr>
      <w:r w:rsidRPr="0026707B">
        <w:rPr>
          <w:rFonts w:asciiTheme="minorHAnsi" w:hAnsiTheme="minorHAnsi" w:cstheme="minorHAnsi"/>
          <w:b/>
          <w:szCs w:val="22"/>
        </w:rPr>
        <w:t>Complete the remainder of the scientific report under test conditions.</w:t>
      </w:r>
    </w:p>
    <w:p w:rsidR="00F95346" w:rsidRPr="0026707B" w:rsidRDefault="00F95346" w:rsidP="00F95346">
      <w:pPr>
        <w:pStyle w:val="ListBullet4"/>
        <w:numPr>
          <w:ilvl w:val="0"/>
          <w:numId w:val="0"/>
        </w:numPr>
        <w:ind w:left="1134" w:hanging="141"/>
        <w:rPr>
          <w:rFonts w:asciiTheme="minorHAnsi" w:hAnsiTheme="minorHAnsi" w:cstheme="minorHAnsi"/>
          <w:sz w:val="22"/>
          <w:szCs w:val="22"/>
        </w:rPr>
      </w:pPr>
    </w:p>
    <w:p w:rsidR="00F95346" w:rsidRPr="0026707B" w:rsidRDefault="00F95346" w:rsidP="00F95346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theme="minorHAnsi"/>
          <w:sz w:val="22"/>
          <w:szCs w:val="22"/>
        </w:rPr>
      </w:pPr>
      <w:r w:rsidRPr="0026707B">
        <w:rPr>
          <w:rFonts w:asciiTheme="minorHAnsi" w:hAnsiTheme="minorHAnsi" w:cstheme="minorHAnsi"/>
          <w:b/>
          <w:sz w:val="22"/>
          <w:szCs w:val="22"/>
        </w:rPr>
        <w:t>Analysis and evaluation</w:t>
      </w:r>
      <w:r w:rsidR="008017C7" w:rsidRPr="0026707B">
        <w:rPr>
          <w:rFonts w:asciiTheme="minorHAnsi" w:hAnsiTheme="minorHAnsi" w:cstheme="minorHAnsi"/>
          <w:sz w:val="22"/>
          <w:szCs w:val="22"/>
        </w:rPr>
        <w:t xml:space="preserve"> </w:t>
      </w:r>
      <w:r w:rsidR="008017C7" w:rsidRPr="0026707B">
        <w:rPr>
          <w:rFonts w:asciiTheme="minorHAnsi" w:hAnsiTheme="minorHAnsi" w:cstheme="minorHAnsi"/>
          <w:sz w:val="22"/>
          <w:szCs w:val="22"/>
        </w:rPr>
        <w:tab/>
        <w:t>(15</w:t>
      </w:r>
      <w:r w:rsidRPr="0026707B">
        <w:rPr>
          <w:rFonts w:asciiTheme="minorHAnsi" w:hAnsiTheme="minorHAnsi" w:cstheme="minorHAnsi"/>
          <w:sz w:val="22"/>
          <w:szCs w:val="22"/>
        </w:rPr>
        <w:t xml:space="preserve"> marks)</w:t>
      </w:r>
    </w:p>
    <w:p w:rsidR="00F95346" w:rsidRPr="0026707B" w:rsidRDefault="00F95346" w:rsidP="00F95346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describe the trend and/or pattern in your data</w:t>
      </w:r>
    </w:p>
    <w:p w:rsidR="00F95346" w:rsidRPr="0026707B" w:rsidRDefault="00F95346" w:rsidP="00F95346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state how your data relates to your hypothesis</w:t>
      </w:r>
    </w:p>
    <w:p w:rsidR="00F95346" w:rsidRPr="0026707B" w:rsidRDefault="00F95346" w:rsidP="00F95346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use your knowledge and understanding to explain the trend and/or pattern of your results</w:t>
      </w:r>
    </w:p>
    <w:p w:rsidR="00F95346" w:rsidRPr="0026707B" w:rsidRDefault="00F95346" w:rsidP="00F95346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comment on the reliability and accuracy of the data collected</w:t>
      </w:r>
    </w:p>
    <w:p w:rsidR="00F95346" w:rsidRPr="0026707B" w:rsidRDefault="00F95346" w:rsidP="00F95346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 xml:space="preserve">list </w:t>
      </w:r>
      <w:r w:rsidRPr="0026707B">
        <w:rPr>
          <w:rFonts w:eastAsia="Times New Roman" w:cstheme="minorHAnsi"/>
          <w:b/>
          <w:szCs w:val="20"/>
        </w:rPr>
        <w:t>two</w:t>
      </w:r>
      <w:r w:rsidRPr="0026707B">
        <w:rPr>
          <w:rFonts w:eastAsia="Times New Roman" w:cstheme="minorHAnsi"/>
          <w:szCs w:val="20"/>
        </w:rPr>
        <w:t xml:space="preserve"> limitations in the data collection strategy that may have affected the reliability of your data and comment on how they would have affected it</w:t>
      </w:r>
    </w:p>
    <w:p w:rsidR="00F95346" w:rsidRPr="0026707B" w:rsidRDefault="00F95346" w:rsidP="00F95346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 xml:space="preserve">list </w:t>
      </w:r>
      <w:r w:rsidRPr="0026707B">
        <w:rPr>
          <w:rFonts w:eastAsia="Times New Roman" w:cstheme="minorHAnsi"/>
          <w:b/>
          <w:szCs w:val="20"/>
        </w:rPr>
        <w:t>two</w:t>
      </w:r>
      <w:r w:rsidRPr="0026707B">
        <w:rPr>
          <w:rFonts w:eastAsia="Times New Roman" w:cstheme="minorHAnsi"/>
          <w:szCs w:val="20"/>
        </w:rPr>
        <w:t xml:space="preserve"> improvements you could make to the data collection strategy to improve your investigation</w:t>
      </w:r>
    </w:p>
    <w:p w:rsidR="00F95346" w:rsidRPr="0026707B" w:rsidRDefault="00F95346" w:rsidP="00F95346">
      <w:pPr>
        <w:pStyle w:val="ListParagraph"/>
        <w:tabs>
          <w:tab w:val="left" w:pos="-851"/>
          <w:tab w:val="left" w:pos="8505"/>
        </w:tabs>
        <w:spacing w:after="0" w:line="240" w:lineRule="auto"/>
        <w:ind w:left="927" w:right="-27"/>
        <w:outlineLvl w:val="0"/>
        <w:rPr>
          <w:rFonts w:eastAsia="Times New Roman" w:cstheme="minorHAnsi"/>
          <w:szCs w:val="20"/>
        </w:rPr>
      </w:pPr>
    </w:p>
    <w:p w:rsidR="00F95346" w:rsidRPr="0026707B" w:rsidRDefault="00F95346" w:rsidP="00F95346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 w:cstheme="minorHAnsi"/>
          <w:sz w:val="22"/>
          <w:szCs w:val="22"/>
        </w:rPr>
      </w:pPr>
      <w:r w:rsidRPr="0026707B">
        <w:rPr>
          <w:rFonts w:asciiTheme="minorHAnsi" w:hAnsiTheme="minorHAnsi" w:cstheme="minorHAnsi"/>
          <w:b/>
          <w:sz w:val="22"/>
          <w:szCs w:val="22"/>
        </w:rPr>
        <w:t xml:space="preserve">Conclusion </w:t>
      </w:r>
      <w:r w:rsidR="008017C7" w:rsidRPr="0026707B">
        <w:rPr>
          <w:rFonts w:asciiTheme="minorHAnsi" w:hAnsiTheme="minorHAnsi" w:cstheme="minorHAnsi"/>
          <w:sz w:val="22"/>
          <w:szCs w:val="22"/>
        </w:rPr>
        <w:tab/>
        <w:t>(2</w:t>
      </w:r>
      <w:r w:rsidRPr="0026707B">
        <w:rPr>
          <w:rFonts w:asciiTheme="minorHAnsi" w:hAnsiTheme="minorHAnsi" w:cstheme="minorHAnsi"/>
          <w:sz w:val="22"/>
          <w:szCs w:val="22"/>
        </w:rPr>
        <w:t xml:space="preserve"> marks)</w:t>
      </w:r>
    </w:p>
    <w:p w:rsidR="00F95346" w:rsidRPr="0026707B" w:rsidRDefault="00F95346" w:rsidP="00F95346">
      <w:pPr>
        <w:pStyle w:val="ListParagraph"/>
        <w:numPr>
          <w:ilvl w:val="0"/>
          <w:numId w:val="3"/>
        </w:numPr>
        <w:tabs>
          <w:tab w:val="left" w:pos="-851"/>
        </w:tabs>
        <w:spacing w:after="0" w:line="240" w:lineRule="auto"/>
        <w:ind w:left="426" w:right="-27" w:hanging="426"/>
        <w:outlineLvl w:val="0"/>
        <w:rPr>
          <w:rFonts w:eastAsia="Times New Roman" w:cstheme="minorHAnsi"/>
        </w:rPr>
      </w:pPr>
      <w:r w:rsidRPr="0026707B">
        <w:rPr>
          <w:rFonts w:eastAsia="Times New Roman" w:cstheme="minorHAnsi"/>
        </w:rPr>
        <w:t>summarise your findings and comment on the reliability and validity of the outcome of the investigation</w:t>
      </w:r>
    </w:p>
    <w:p w:rsidR="00F5309E" w:rsidRPr="0026707B" w:rsidRDefault="00F5309E" w:rsidP="00F5309E">
      <w:pPr>
        <w:rPr>
          <w:rFonts w:asciiTheme="minorHAnsi" w:hAnsiTheme="minorHAnsi" w:cstheme="minorHAnsi"/>
          <w:b/>
          <w:sz w:val="28"/>
          <w:szCs w:val="28"/>
        </w:rPr>
      </w:pPr>
    </w:p>
    <w:p w:rsidR="00F5309E" w:rsidRPr="0026707B" w:rsidRDefault="00F5309E" w:rsidP="00F5309E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The following questions relate to the Investigation you conducted for task 4.</w:t>
      </w:r>
    </w:p>
    <w:p w:rsidR="00F5309E" w:rsidRPr="0026707B" w:rsidRDefault="00F5309E" w:rsidP="00F5309E">
      <w:pPr>
        <w:rPr>
          <w:rFonts w:asciiTheme="minorHAnsi" w:hAnsiTheme="minorHAnsi" w:cstheme="minorHAnsi"/>
        </w:rPr>
      </w:pPr>
    </w:p>
    <w:p w:rsidR="00F5309E" w:rsidRPr="0026707B" w:rsidRDefault="00F5309E" w:rsidP="00F5309E">
      <w:pPr>
        <w:pStyle w:val="ListParagraph"/>
        <w:numPr>
          <w:ilvl w:val="0"/>
          <w:numId w:val="6"/>
        </w:numPr>
        <w:rPr>
          <w:rFonts w:cstheme="minorHAnsi"/>
        </w:rPr>
      </w:pPr>
      <w:r w:rsidRPr="0026707B">
        <w:rPr>
          <w:rFonts w:cstheme="minorHAnsi"/>
        </w:rPr>
        <w:t>State the hypothesis for your experiment.</w:t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  <w:t>(2 marks)</w:t>
      </w:r>
    </w:p>
    <w:p w:rsidR="00F5309E" w:rsidRPr="0026707B" w:rsidRDefault="00F5309E" w:rsidP="00F5309E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309E" w:rsidRPr="0026707B" w:rsidRDefault="00F5309E" w:rsidP="00F5309E">
      <w:pPr>
        <w:pStyle w:val="ListParagraph"/>
        <w:ind w:left="1713"/>
        <w:rPr>
          <w:rFonts w:cstheme="minorHAnsi"/>
        </w:rPr>
      </w:pPr>
    </w:p>
    <w:p w:rsidR="00F5309E" w:rsidRPr="0026707B" w:rsidRDefault="00F5309E" w:rsidP="00F5309E">
      <w:pPr>
        <w:ind w:left="720" w:hanging="294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2</w:t>
      </w:r>
      <w:r w:rsidRPr="0026707B">
        <w:rPr>
          <w:rFonts w:asciiTheme="minorHAnsi" w:hAnsiTheme="minorHAnsi" w:cstheme="minorHAnsi"/>
        </w:rPr>
        <w:tab/>
        <w:t>Did your experiment have a contro</w:t>
      </w:r>
      <w:r w:rsidR="008017C7" w:rsidRPr="0026707B">
        <w:rPr>
          <w:rFonts w:asciiTheme="minorHAnsi" w:hAnsiTheme="minorHAnsi" w:cstheme="minorHAnsi"/>
        </w:rPr>
        <w:t>l group?  Explain</w:t>
      </w:r>
      <w:r w:rsidR="00DB46CE" w:rsidRPr="0026707B">
        <w:rPr>
          <w:rFonts w:asciiTheme="minorHAnsi" w:hAnsiTheme="minorHAnsi" w:cstheme="minorHAnsi"/>
        </w:rPr>
        <w:t xml:space="preserve"> the role of a</w:t>
      </w:r>
      <w:r w:rsidRPr="0026707B">
        <w:rPr>
          <w:rFonts w:asciiTheme="minorHAnsi" w:hAnsiTheme="minorHAnsi" w:cstheme="minorHAnsi"/>
        </w:rPr>
        <w:t xml:space="preserve"> control group? </w:t>
      </w:r>
    </w:p>
    <w:p w:rsidR="00F5309E" w:rsidRPr="0026707B" w:rsidRDefault="00F5309E" w:rsidP="00DB46CE">
      <w:pPr>
        <w:pStyle w:val="ListParagraph"/>
        <w:ind w:left="6753" w:firstLine="447"/>
        <w:rPr>
          <w:rFonts w:cstheme="minorHAnsi"/>
        </w:rPr>
      </w:pPr>
      <w:r w:rsidRPr="0026707B">
        <w:rPr>
          <w:rFonts w:cstheme="minorHAnsi"/>
        </w:rPr>
        <w:t>(2 marks)</w:t>
      </w:r>
    </w:p>
    <w:p w:rsidR="00F5309E" w:rsidRPr="0026707B" w:rsidRDefault="00F5309E" w:rsidP="00F5309E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309E" w:rsidRPr="0026707B" w:rsidRDefault="00F5309E" w:rsidP="00F5309E">
      <w:pPr>
        <w:pStyle w:val="ListParagraph"/>
        <w:ind w:left="1713"/>
        <w:rPr>
          <w:rFonts w:cstheme="minorHAnsi"/>
        </w:rPr>
      </w:pPr>
    </w:p>
    <w:p w:rsidR="00F5309E" w:rsidRPr="0026707B" w:rsidRDefault="00F5309E" w:rsidP="00F5309E">
      <w:pPr>
        <w:pStyle w:val="ListParagraph"/>
        <w:ind w:left="1713"/>
        <w:rPr>
          <w:rFonts w:cstheme="minorHAnsi"/>
        </w:rPr>
      </w:pPr>
    </w:p>
    <w:p w:rsidR="00F5309E" w:rsidRPr="0026707B" w:rsidRDefault="00F5309E" w:rsidP="00F5309E">
      <w:pPr>
        <w:ind w:left="720" w:hanging="72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3</w:t>
      </w:r>
      <w:r w:rsidRPr="0026707B">
        <w:rPr>
          <w:rFonts w:asciiTheme="minorHAnsi" w:hAnsiTheme="minorHAnsi" w:cstheme="minorHAnsi"/>
        </w:rPr>
        <w:tab/>
        <w:t>Do you consider your results to be reliable?  What evidence did you use to make this decision?  Discuss one way you could improve the reliability of your investigation?</w:t>
      </w:r>
    </w:p>
    <w:p w:rsidR="00F5309E" w:rsidRPr="0026707B" w:rsidRDefault="00F5309E" w:rsidP="00F5309E">
      <w:pPr>
        <w:pStyle w:val="ListParagraph"/>
        <w:ind w:left="1713"/>
        <w:rPr>
          <w:rFonts w:cstheme="minorHAnsi"/>
        </w:rPr>
      </w:pP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  <w:t>(3 marks)</w:t>
      </w:r>
    </w:p>
    <w:p w:rsidR="00F5309E" w:rsidRPr="0026707B" w:rsidRDefault="00F5309E" w:rsidP="00F5309E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309E" w:rsidRPr="0026707B" w:rsidRDefault="00F5309E" w:rsidP="00F5309E">
      <w:pPr>
        <w:rPr>
          <w:rFonts w:asciiTheme="minorHAnsi" w:hAnsiTheme="minorHAnsi" w:cstheme="minorHAnsi"/>
        </w:rPr>
      </w:pPr>
    </w:p>
    <w:p w:rsidR="00F5309E" w:rsidRPr="0026707B" w:rsidRDefault="00F5309E" w:rsidP="00F5309E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4</w:t>
      </w:r>
      <w:r w:rsidRPr="0026707B">
        <w:rPr>
          <w:rFonts w:asciiTheme="minorHAnsi" w:hAnsiTheme="minorHAnsi" w:cstheme="minorHAnsi"/>
        </w:rPr>
        <w:tab/>
        <w:t>State 3 variables you controlled during the experiment.</w:t>
      </w:r>
      <w:r w:rsidRPr="0026707B">
        <w:rPr>
          <w:rFonts w:asciiTheme="minorHAnsi" w:hAnsiTheme="minorHAnsi" w:cstheme="minorHAnsi"/>
        </w:rPr>
        <w:tab/>
      </w:r>
      <w:r w:rsidRPr="0026707B">
        <w:rPr>
          <w:rFonts w:asciiTheme="minorHAnsi" w:hAnsiTheme="minorHAnsi" w:cstheme="minorHAnsi"/>
        </w:rPr>
        <w:tab/>
        <w:t>(3 marks)</w:t>
      </w:r>
    </w:p>
    <w:p w:rsidR="00F5309E" w:rsidRPr="0026707B" w:rsidRDefault="00F5309E" w:rsidP="00F5309E">
      <w:pPr>
        <w:rPr>
          <w:rFonts w:asciiTheme="minorHAnsi" w:hAnsiTheme="minorHAnsi" w:cstheme="minorHAnsi"/>
        </w:rPr>
      </w:pPr>
    </w:p>
    <w:p w:rsidR="00F5309E" w:rsidRPr="0026707B" w:rsidRDefault="00F5309E" w:rsidP="00F5309E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309E" w:rsidRPr="0026707B" w:rsidRDefault="00F5309E" w:rsidP="00F5309E">
      <w:pPr>
        <w:rPr>
          <w:rFonts w:asciiTheme="minorHAnsi" w:hAnsiTheme="minorHAnsi" w:cstheme="minorHAnsi"/>
        </w:rPr>
      </w:pP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  <w:noProof/>
        </w:rPr>
        <w:drawing>
          <wp:inline distT="0" distB="0" distL="0" distR="0" wp14:anchorId="05EB6E0A" wp14:editId="33E9321A">
            <wp:extent cx="5264985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Above is a procedure for a temperature investigation.</w:t>
      </w: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 w:rsidP="0011479B">
      <w:pPr>
        <w:tabs>
          <w:tab w:val="left" w:pos="-851"/>
        </w:tabs>
        <w:ind w:left="720" w:right="-27" w:hanging="720"/>
        <w:outlineLvl w:val="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5</w:t>
      </w:r>
      <w:r w:rsidRPr="0026707B">
        <w:rPr>
          <w:rFonts w:asciiTheme="minorHAnsi" w:hAnsiTheme="minorHAnsi" w:cstheme="minorHAnsi"/>
        </w:rPr>
        <w:tab/>
      </w:r>
      <w:r w:rsidR="00DB46CE" w:rsidRPr="0026707B">
        <w:rPr>
          <w:rFonts w:asciiTheme="minorHAnsi" w:hAnsiTheme="minorHAnsi" w:cstheme="minorHAnsi"/>
        </w:rPr>
        <w:t>Why did the Scientists</w:t>
      </w:r>
      <w:r w:rsidRPr="0026707B">
        <w:rPr>
          <w:rFonts w:asciiTheme="minorHAnsi" w:hAnsiTheme="minorHAnsi" w:cstheme="minorHAnsi"/>
        </w:rPr>
        <w:t xml:space="preserve"> make sure all subjects were not suffering from any medical conditions?</w:t>
      </w:r>
      <w:r w:rsidR="00A71AA8" w:rsidRPr="0026707B">
        <w:rPr>
          <w:rFonts w:asciiTheme="minorHAnsi" w:hAnsiTheme="minorHAnsi" w:cstheme="minorHAnsi"/>
        </w:rPr>
        <w:tab/>
      </w:r>
      <w:r w:rsidR="00A71AA8" w:rsidRPr="0026707B">
        <w:rPr>
          <w:rFonts w:asciiTheme="minorHAnsi" w:hAnsiTheme="minorHAnsi" w:cstheme="minorHAnsi"/>
        </w:rPr>
        <w:tab/>
      </w:r>
      <w:r w:rsidR="00A71AA8" w:rsidRPr="0026707B">
        <w:rPr>
          <w:rFonts w:asciiTheme="minorHAnsi" w:hAnsiTheme="minorHAnsi" w:cstheme="minorHAnsi"/>
        </w:rPr>
        <w:tab/>
      </w:r>
      <w:r w:rsidR="00A71AA8" w:rsidRPr="0026707B">
        <w:rPr>
          <w:rFonts w:asciiTheme="minorHAnsi" w:hAnsiTheme="minorHAnsi" w:cstheme="minorHAnsi"/>
        </w:rPr>
        <w:tab/>
      </w:r>
      <w:r w:rsidR="00A71AA8" w:rsidRPr="0026707B">
        <w:rPr>
          <w:rFonts w:asciiTheme="minorHAnsi" w:hAnsiTheme="minorHAnsi" w:cstheme="minorHAnsi"/>
        </w:rPr>
        <w:tab/>
      </w:r>
      <w:r w:rsidR="00A71AA8" w:rsidRPr="0026707B">
        <w:rPr>
          <w:rFonts w:asciiTheme="minorHAnsi" w:hAnsiTheme="minorHAnsi" w:cstheme="minorHAnsi"/>
        </w:rPr>
        <w:tab/>
      </w:r>
      <w:r w:rsidR="00A71AA8" w:rsidRPr="0026707B">
        <w:rPr>
          <w:rFonts w:asciiTheme="minorHAnsi" w:hAnsiTheme="minorHAnsi" w:cstheme="minorHAnsi"/>
        </w:rPr>
        <w:tab/>
        <w:t>(2 marks)</w:t>
      </w:r>
    </w:p>
    <w:p w:rsidR="00A71AA8" w:rsidRPr="0026707B" w:rsidRDefault="00A71AA8" w:rsidP="00A71AA8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 w:rsidP="00A71AA8">
      <w:pPr>
        <w:tabs>
          <w:tab w:val="left" w:pos="-851"/>
        </w:tabs>
        <w:ind w:left="720" w:right="-27" w:hanging="720"/>
        <w:outlineLvl w:val="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6</w:t>
      </w:r>
      <w:r w:rsidRPr="0026707B">
        <w:rPr>
          <w:rFonts w:asciiTheme="minorHAnsi" w:hAnsiTheme="minorHAnsi" w:cstheme="minorHAnsi"/>
        </w:rPr>
        <w:tab/>
        <w:t xml:space="preserve">Use an annotated diagram to explain the physiological responses </w:t>
      </w:r>
      <w:r w:rsidR="00263A84" w:rsidRPr="0026707B">
        <w:rPr>
          <w:rFonts w:asciiTheme="minorHAnsi" w:hAnsiTheme="minorHAnsi" w:cstheme="minorHAnsi"/>
        </w:rPr>
        <w:t>that occ</w:t>
      </w:r>
      <w:r w:rsidR="00A71AA8" w:rsidRPr="0026707B">
        <w:rPr>
          <w:rFonts w:asciiTheme="minorHAnsi" w:hAnsiTheme="minorHAnsi" w:cstheme="minorHAnsi"/>
        </w:rPr>
        <w:t xml:space="preserve">urred </w:t>
      </w:r>
      <w:r w:rsidRPr="0026707B">
        <w:rPr>
          <w:rFonts w:asciiTheme="minorHAnsi" w:hAnsiTheme="minorHAnsi" w:cstheme="minorHAnsi"/>
        </w:rPr>
        <w:t xml:space="preserve">when you exposed your subjects to </w:t>
      </w:r>
      <w:r w:rsidR="00A71AA8" w:rsidRPr="0026707B">
        <w:rPr>
          <w:rFonts w:asciiTheme="minorHAnsi" w:hAnsiTheme="minorHAnsi" w:cstheme="minorHAnsi"/>
        </w:rPr>
        <w:t xml:space="preserve">high temperatures.   </w:t>
      </w:r>
      <w:r w:rsidR="00A71AA8" w:rsidRPr="0026707B">
        <w:rPr>
          <w:rFonts w:asciiTheme="minorHAnsi" w:hAnsiTheme="minorHAnsi" w:cstheme="minorHAnsi"/>
        </w:rPr>
        <w:tab/>
      </w:r>
      <w:r w:rsidR="008017C7" w:rsidRPr="0026707B">
        <w:rPr>
          <w:rFonts w:asciiTheme="minorHAnsi" w:hAnsiTheme="minorHAnsi" w:cstheme="minorHAnsi"/>
        </w:rPr>
        <w:t xml:space="preserve">(10 </w:t>
      </w:r>
      <w:r w:rsidR="00A71AA8" w:rsidRPr="0026707B">
        <w:rPr>
          <w:rFonts w:asciiTheme="minorHAnsi" w:hAnsiTheme="minorHAnsi" w:cstheme="minorHAnsi"/>
        </w:rPr>
        <w:t xml:space="preserve"> marks)</w:t>
      </w: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 w:rsidP="00F5309E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11479B" w:rsidRPr="0026707B" w:rsidRDefault="0011479B">
      <w:pPr>
        <w:rPr>
          <w:rFonts w:asciiTheme="minorHAnsi" w:hAnsiTheme="minorHAnsi" w:cstheme="minorHAnsi"/>
        </w:rPr>
      </w:pPr>
    </w:p>
    <w:p w:rsidR="007C4E3E" w:rsidRPr="0026707B" w:rsidRDefault="007C4E3E">
      <w:pPr>
        <w:rPr>
          <w:rFonts w:asciiTheme="minorHAnsi" w:hAnsiTheme="minorHAnsi" w:cstheme="minorHAnsi"/>
        </w:rPr>
      </w:pPr>
    </w:p>
    <w:p w:rsidR="00DB46CE" w:rsidRPr="0026707B" w:rsidRDefault="00DB46CE">
      <w:pPr>
        <w:rPr>
          <w:rFonts w:asciiTheme="minorHAnsi" w:hAnsiTheme="minorHAnsi" w:cstheme="minorHAnsi"/>
        </w:rPr>
      </w:pPr>
    </w:p>
    <w:p w:rsidR="00DB46CE" w:rsidRPr="0026707B" w:rsidRDefault="00DB46CE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 xml:space="preserve">Task </w:t>
      </w:r>
      <w:proofErr w:type="gramStart"/>
      <w:r w:rsidRPr="0026707B">
        <w:rPr>
          <w:rFonts w:asciiTheme="minorHAnsi" w:hAnsiTheme="minorHAnsi" w:cstheme="minorHAnsi"/>
          <w:b/>
        </w:rPr>
        <w:t>4  Answer</w:t>
      </w:r>
      <w:proofErr w:type="gramEnd"/>
      <w:r w:rsidRPr="0026707B">
        <w:rPr>
          <w:rFonts w:asciiTheme="minorHAnsi" w:hAnsiTheme="minorHAnsi" w:cstheme="minorHAnsi"/>
          <w:b/>
        </w:rPr>
        <w:t xml:space="preserve"> Key</w:t>
      </w:r>
    </w:p>
    <w:p w:rsidR="007C4E3E" w:rsidRPr="0026707B" w:rsidRDefault="00DB46CE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Planning</w:t>
      </w:r>
    </w:p>
    <w:p w:rsidR="00F95346" w:rsidRPr="0026707B" w:rsidRDefault="00F95346">
      <w:pPr>
        <w:rPr>
          <w:rFonts w:asciiTheme="minorHAnsi" w:hAnsiTheme="minorHAnsi" w:cstheme="minorHAnsi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  <w:gridCol w:w="1231"/>
      </w:tblGrid>
      <w:tr w:rsidR="007C4E3E" w:rsidRPr="0026707B" w:rsidTr="002D31E3">
        <w:trPr>
          <w:trHeight w:val="20"/>
        </w:trPr>
        <w:tc>
          <w:tcPr>
            <w:tcW w:w="7938" w:type="dxa"/>
            <w:shd w:val="clear" w:color="auto" w:fill="B2A1C7" w:themeFill="accent4" w:themeFillTint="99"/>
            <w:vAlign w:val="center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383" w:type="dxa"/>
            <w:shd w:val="clear" w:color="auto" w:fill="B2A1C7" w:themeFill="accent4" w:themeFillTint="99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Mark</w:t>
            </w:r>
          </w:p>
        </w:tc>
      </w:tr>
      <w:tr w:rsidR="007C4E3E" w:rsidRPr="0026707B" w:rsidTr="002D31E3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Succinctly writes a general introduction that summarises the aim of the investigation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7C4E3E" w:rsidRPr="0026707B" w:rsidTr="002D31E3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Provides background information on temperature control mechanisms and the function of the following in maintaining constant body temperature:</w:t>
            </w:r>
          </w:p>
          <w:p w:rsidR="007C4E3E" w:rsidRPr="0026707B" w:rsidRDefault="007C4E3E" w:rsidP="007C4E3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vasoconstriction/vasodilation</w:t>
            </w:r>
          </w:p>
          <w:p w:rsidR="007C4E3E" w:rsidRPr="0026707B" w:rsidRDefault="007C4E3E" w:rsidP="007C4E3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shivering</w:t>
            </w:r>
          </w:p>
          <w:p w:rsidR="007C4E3E" w:rsidRPr="0026707B" w:rsidRDefault="007C4E3E" w:rsidP="007C4E3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piloerection</w:t>
            </w:r>
          </w:p>
          <w:p w:rsidR="007C4E3E" w:rsidRPr="0026707B" w:rsidRDefault="007C4E3E" w:rsidP="007C4E3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sweating</w:t>
            </w:r>
          </w:p>
          <w:p w:rsidR="007C4E3E" w:rsidRPr="0026707B" w:rsidRDefault="007C4E3E" w:rsidP="007C4E3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importance of maintaining constant body temperature, optimal for reactions</w:t>
            </w:r>
          </w:p>
        </w:tc>
        <w:tc>
          <w:tcPr>
            <w:tcW w:w="1383" w:type="dxa"/>
            <w:shd w:val="clear" w:color="auto" w:fill="auto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C4E3E" w:rsidRPr="0026707B" w:rsidRDefault="007C4E3E" w:rsidP="002D31E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7C4E3E" w:rsidRPr="0026707B" w:rsidTr="002D31E3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Writes a hypothesis relating dependent and independent variables and stating direction of effect</w:t>
            </w:r>
          </w:p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OR</w:t>
            </w:r>
          </w:p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Writes a simple hypothesis relating dependent and independent variables without stating direction of effect</w:t>
            </w:r>
          </w:p>
        </w:tc>
        <w:tc>
          <w:tcPr>
            <w:tcW w:w="1383" w:type="dxa"/>
            <w:shd w:val="clear" w:color="auto" w:fill="auto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7C4E3E" w:rsidRPr="0026707B" w:rsidTr="002D31E3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Correctly identifies the dependent and independent variables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</w:tr>
      <w:tr w:rsidR="007C4E3E" w:rsidRPr="0026707B" w:rsidTr="002D31E3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1492" w:hanging="360"/>
              <w:contextualSpacing w:val="0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26707B">
              <w:rPr>
                <w:rFonts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</w:p>
        </w:tc>
      </w:tr>
    </w:tbl>
    <w:p w:rsidR="007C4E3E" w:rsidRPr="0026707B" w:rsidRDefault="007C4E3E">
      <w:pPr>
        <w:rPr>
          <w:rFonts w:asciiTheme="minorHAnsi" w:hAnsiTheme="minorHAnsi" w:cstheme="minorHAnsi"/>
        </w:rPr>
      </w:pPr>
    </w:p>
    <w:p w:rsidR="007C4E3E" w:rsidRPr="0026707B" w:rsidRDefault="00DB46CE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Materials and Method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275"/>
      </w:tblGrid>
      <w:tr w:rsidR="007C4E3E" w:rsidRPr="0026707B" w:rsidTr="007C4E3E">
        <w:trPr>
          <w:trHeight w:val="227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Mark</w:t>
            </w:r>
          </w:p>
        </w:tc>
      </w:tr>
      <w:tr w:rsidR="007C4E3E" w:rsidRPr="0026707B" w:rsidTr="007C4E3E">
        <w:trPr>
          <w:trHeight w:val="57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Clearly lists materials with quantities</w:t>
            </w:r>
          </w:p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7C4E3E" w:rsidRPr="0026707B" w:rsidRDefault="008017C7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C4E3E" w:rsidRPr="0026707B" w:rsidTr="007C4E3E">
        <w:trPr>
          <w:trHeight w:val="295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 xml:space="preserve">Explains the method in detail, including how the sampling and data collection will be determined </w:t>
            </w:r>
          </w:p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OR</w:t>
            </w:r>
          </w:p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Briefly describes the method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7C4E3E" w:rsidRPr="0026707B" w:rsidTr="007C4E3E">
        <w:trPr>
          <w:trHeight w:val="236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Uses an appropriate sample size and number of trials to increase reliability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7C4E3E" w:rsidRPr="0026707B" w:rsidTr="007C4E3E">
        <w:trPr>
          <w:trHeight w:val="143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States how the effects of uncontrolled variables and other factors were minimised during data collection in order to increase validity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C4E3E" w:rsidRPr="0026707B" w:rsidRDefault="007C4E3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7C4E3E" w:rsidRPr="0026707B" w:rsidTr="007C4E3E">
        <w:trPr>
          <w:trHeight w:val="201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C4E3E" w:rsidRPr="0026707B" w:rsidRDefault="007C4E3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26707B">
              <w:rPr>
                <w:rFonts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C4E3E" w:rsidRPr="0026707B" w:rsidRDefault="008017C7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</w:tr>
    </w:tbl>
    <w:p w:rsidR="007C4E3E" w:rsidRPr="0026707B" w:rsidRDefault="007C4E3E">
      <w:pPr>
        <w:rPr>
          <w:rFonts w:asciiTheme="minorHAnsi" w:hAnsiTheme="minorHAnsi" w:cstheme="minorHAnsi"/>
        </w:rPr>
      </w:pPr>
    </w:p>
    <w:p w:rsidR="00DB46CE" w:rsidRPr="0026707B" w:rsidRDefault="00DB46CE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Results</w:t>
      </w:r>
    </w:p>
    <w:tbl>
      <w:tblPr>
        <w:tblW w:w="8220" w:type="dxa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5"/>
        <w:gridCol w:w="1275"/>
      </w:tblGrid>
      <w:tr w:rsidR="00DB46CE" w:rsidRPr="0026707B" w:rsidTr="00DB46CE">
        <w:trPr>
          <w:trHeight w:val="20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Mark</w:t>
            </w:r>
          </w:p>
        </w:tc>
      </w:tr>
      <w:tr w:rsidR="00DB46CE" w:rsidRPr="0026707B" w:rsidTr="00DB46CE">
        <w:trPr>
          <w:trHeight w:val="20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Records raw data in an appropriate format</w:t>
            </w:r>
          </w:p>
          <w:p w:rsidR="00DB46CE" w:rsidRPr="0026707B" w:rsidRDefault="00DB46CE" w:rsidP="00DB46C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 xml:space="preserve">uses headings </w:t>
            </w:r>
          </w:p>
          <w:p w:rsidR="00DB46CE" w:rsidRPr="0026707B" w:rsidRDefault="00DB46CE" w:rsidP="00DB46C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groups relevant data</w:t>
            </w:r>
          </w:p>
          <w:p w:rsidR="00DB46CE" w:rsidRPr="0026707B" w:rsidRDefault="00DB46CE" w:rsidP="00DB46C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records repeat trials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DB46CE" w:rsidRPr="0026707B" w:rsidTr="00DB46CE">
        <w:trPr>
          <w:trHeight w:val="20"/>
        </w:trPr>
        <w:tc>
          <w:tcPr>
            <w:tcW w:w="6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 xml:space="preserve">Carries out simple processing of raw data </w:t>
            </w:r>
          </w:p>
          <w:p w:rsidR="00DB46CE" w:rsidRPr="0026707B" w:rsidRDefault="00DB46CE" w:rsidP="00DB46C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 xml:space="preserve">calculates mean values </w:t>
            </w:r>
          </w:p>
          <w:p w:rsidR="00DB46CE" w:rsidRPr="0026707B" w:rsidRDefault="00DB46CE" w:rsidP="00DB46CE">
            <w:pPr>
              <w:pStyle w:val="ListBullet5"/>
              <w:numPr>
                <w:ilvl w:val="0"/>
                <w:numId w:val="0"/>
              </w:numPr>
              <w:tabs>
                <w:tab w:val="left" w:pos="317"/>
              </w:tabs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B46CE" w:rsidRPr="0026707B" w:rsidTr="00DB46CE">
        <w:trPr>
          <w:trHeight w:val="20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Identifies outliers in the raw data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DB46CE" w:rsidRPr="0026707B" w:rsidTr="00DB46CE">
        <w:trPr>
          <w:trHeight w:val="20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b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 xml:space="preserve">Plots a/an appropriate graph/s of the processed data using correct conventions </w:t>
            </w:r>
          </w:p>
          <w:p w:rsidR="00DB46CE" w:rsidRPr="0026707B" w:rsidRDefault="00DB46CE" w:rsidP="00DB46C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uses appropriate title, stating independent and dependent variables</w:t>
            </w:r>
          </w:p>
          <w:p w:rsidR="00DB46CE" w:rsidRPr="0026707B" w:rsidRDefault="00DB46CE" w:rsidP="00DB46C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 xml:space="preserve">correctly labels axes with names </w:t>
            </w:r>
          </w:p>
          <w:p w:rsidR="00DB46CE" w:rsidRPr="0026707B" w:rsidRDefault="00DB46CE" w:rsidP="00DB46C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labels axes with units</w:t>
            </w:r>
          </w:p>
          <w:p w:rsidR="00DB46CE" w:rsidRPr="0026707B" w:rsidRDefault="00DB46CE" w:rsidP="00DB46C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uses correct type of graph</w:t>
            </w:r>
          </w:p>
          <w:p w:rsidR="00DB46CE" w:rsidRPr="0026707B" w:rsidRDefault="00DB46CE" w:rsidP="00DB46CE">
            <w:pPr>
              <w:pStyle w:val="ListBullet5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theme="minorHAnsi"/>
                <w:b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lastRenderedPageBreak/>
              <w:t>plotted graph correctly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</w:p>
        </w:tc>
      </w:tr>
      <w:tr w:rsidR="00DB46CE" w:rsidRPr="0026707B" w:rsidTr="00DB46CE">
        <w:trPr>
          <w:trHeight w:val="20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contextualSpacing w:val="0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26707B">
              <w:rPr>
                <w:rFonts w:cstheme="minorHAnsi"/>
                <w:b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</w:p>
        </w:tc>
      </w:tr>
    </w:tbl>
    <w:p w:rsidR="00DB46CE" w:rsidRPr="0026707B" w:rsidRDefault="00DB46CE">
      <w:pPr>
        <w:rPr>
          <w:rFonts w:asciiTheme="minorHAnsi" w:hAnsiTheme="minorHAnsi" w:cstheme="minorHAnsi"/>
        </w:rPr>
      </w:pPr>
    </w:p>
    <w:p w:rsidR="00DB46CE" w:rsidRPr="0026707B" w:rsidRDefault="00DB46CE">
      <w:pPr>
        <w:rPr>
          <w:rFonts w:asciiTheme="minorHAnsi" w:hAnsiTheme="minorHAnsi" w:cstheme="minorHAnsi"/>
        </w:rPr>
      </w:pPr>
    </w:p>
    <w:p w:rsidR="00DB46CE" w:rsidRPr="0026707B" w:rsidRDefault="00DB46CE">
      <w:pPr>
        <w:rPr>
          <w:rFonts w:asciiTheme="minorHAnsi" w:hAnsiTheme="minorHAnsi" w:cstheme="minorHAnsi"/>
        </w:rPr>
      </w:pPr>
    </w:p>
    <w:p w:rsidR="00DB46CE" w:rsidRPr="0026707B" w:rsidRDefault="00DB46CE">
      <w:pPr>
        <w:rPr>
          <w:rFonts w:asciiTheme="minorHAnsi" w:hAnsiTheme="minorHAnsi" w:cstheme="minorHAnsi"/>
        </w:rPr>
      </w:pPr>
    </w:p>
    <w:p w:rsidR="00DB46CE" w:rsidRPr="0026707B" w:rsidRDefault="00DB46CE">
      <w:pPr>
        <w:rPr>
          <w:rFonts w:asciiTheme="minorHAnsi" w:hAnsiTheme="minorHAnsi" w:cstheme="minorHAnsi"/>
        </w:rPr>
      </w:pPr>
    </w:p>
    <w:p w:rsidR="00DB46CE" w:rsidRPr="0026707B" w:rsidRDefault="00DB46CE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  <w:b/>
          <w:sz w:val="22"/>
          <w:szCs w:val="22"/>
        </w:rPr>
        <w:t>Analysis and evaluation</w:t>
      </w:r>
    </w:p>
    <w:tbl>
      <w:tblPr>
        <w:tblW w:w="9304" w:type="dxa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  <w:gridCol w:w="1366"/>
      </w:tblGrid>
      <w:tr w:rsidR="00DB46CE" w:rsidRPr="0026707B" w:rsidTr="002D31E3">
        <w:trPr>
          <w:cantSplit/>
          <w:trHeight w:val="20"/>
          <w:tblHeader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Mark</w:t>
            </w:r>
          </w:p>
        </w:tc>
      </w:tr>
      <w:tr w:rsidR="00DB46CE" w:rsidRPr="0026707B" w:rsidTr="002D31E3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Makes a valid statement about the trends and patterns using data collected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OR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Describes the trends but no data included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</w:tcPr>
          <w:p w:rsidR="00DB46CE" w:rsidRPr="0026707B" w:rsidRDefault="00DB46CE" w:rsidP="002D31E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2</w:t>
            </w:r>
          </w:p>
          <w:p w:rsidR="00DB46CE" w:rsidRPr="0026707B" w:rsidRDefault="00DB46CE" w:rsidP="002D31E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DB46CE" w:rsidRPr="0026707B" w:rsidTr="002D31E3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Makes a valid statement about the trends and relates it to hypothesis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DB46CE" w:rsidRPr="0026707B" w:rsidTr="002D31E3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Explains data using scientific knowledge and understanding and provides detail on the changes to the body during exercise for temperature control, including breathing rate, circulation and sweating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OR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Explains data using scientific knowledge and understanding and provides generalised changes to body during exercise without using correct or appropriate terminology</w:t>
            </w:r>
          </w:p>
        </w:tc>
        <w:tc>
          <w:tcPr>
            <w:tcW w:w="1366" w:type="dxa"/>
            <w:shd w:val="clear" w:color="auto" w:fill="auto"/>
          </w:tcPr>
          <w:p w:rsidR="00DB46CE" w:rsidRPr="0026707B" w:rsidRDefault="00DB46CE" w:rsidP="002D31E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2</w:t>
            </w:r>
          </w:p>
          <w:p w:rsidR="00DB46CE" w:rsidRPr="0026707B" w:rsidRDefault="00DB46CE" w:rsidP="002D31E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DB46CE" w:rsidRPr="0026707B" w:rsidTr="002D31E3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Comments on the reliability of the raw data collected, using correct terminology, such as repeat trials or greater number of test subjects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OR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Makes comments on the reliability of the raw data collected that are generalised and not related to repeat trials or more test subjects</w:t>
            </w:r>
          </w:p>
        </w:tc>
        <w:tc>
          <w:tcPr>
            <w:tcW w:w="1366" w:type="dxa"/>
            <w:shd w:val="clear" w:color="auto" w:fill="auto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DB46CE" w:rsidRPr="0026707B" w:rsidTr="002D31E3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Comments on the validity of the raw data collected, using correct terminology, such as variables being controlled to eliminate sources of error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OR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 xml:space="preserve">Makes comments on the validity of the raw data collected that are generalised and not related to control of variables </w:t>
            </w:r>
          </w:p>
        </w:tc>
        <w:tc>
          <w:tcPr>
            <w:tcW w:w="1366" w:type="dxa"/>
            <w:shd w:val="clear" w:color="auto" w:fill="auto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DB46CE" w:rsidRPr="0026707B" w:rsidTr="002D31E3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Comments on the validity of the raw data collected, using correct terminology, such as variables being controlled to eliminate sources of error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OR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 xml:space="preserve">Makes comments on the validity of the raw data collected that are generalised and not related to control of variables </w:t>
            </w:r>
          </w:p>
        </w:tc>
        <w:tc>
          <w:tcPr>
            <w:tcW w:w="1366" w:type="dxa"/>
            <w:shd w:val="clear" w:color="auto" w:fill="auto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DB46CE" w:rsidRPr="0026707B" w:rsidTr="002D31E3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 xml:space="preserve">Lists </w:t>
            </w:r>
            <w:r w:rsidRPr="0026707B">
              <w:rPr>
                <w:rFonts w:cstheme="minorHAnsi"/>
                <w:b/>
                <w:sz w:val="20"/>
                <w:szCs w:val="20"/>
              </w:rPr>
              <w:t>two</w:t>
            </w:r>
            <w:r w:rsidRPr="0026707B">
              <w:rPr>
                <w:rFonts w:cstheme="minorHAnsi"/>
                <w:sz w:val="20"/>
                <w:szCs w:val="20"/>
              </w:rPr>
              <w:t xml:space="preserve"> limitations in the data collection strategy that may have affected the accuracy or precision of the raw data collected – one mark for each limitation 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</w:tr>
      <w:tr w:rsidR="00DB46CE" w:rsidRPr="0026707B" w:rsidTr="002D31E3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 xml:space="preserve">Suggests at least </w:t>
            </w:r>
            <w:r w:rsidRPr="0026707B">
              <w:rPr>
                <w:rFonts w:cstheme="minorHAnsi"/>
                <w:b/>
                <w:sz w:val="20"/>
                <w:szCs w:val="20"/>
              </w:rPr>
              <w:t>two</w:t>
            </w:r>
            <w:r w:rsidRPr="0026707B">
              <w:rPr>
                <w:rFonts w:cstheme="minorHAnsi"/>
                <w:sz w:val="20"/>
                <w:szCs w:val="20"/>
              </w:rPr>
              <w:t xml:space="preserve"> improvements to the data collection strategy – one mark for each improvement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</w:tr>
      <w:tr w:rsidR="00DB46CE" w:rsidRPr="0026707B" w:rsidTr="002D31E3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26707B">
              <w:rPr>
                <w:rFonts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8017C7"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</w:tr>
    </w:tbl>
    <w:p w:rsidR="00DB46CE" w:rsidRPr="0026707B" w:rsidRDefault="00DB46CE">
      <w:pPr>
        <w:rPr>
          <w:rFonts w:asciiTheme="minorHAnsi" w:hAnsiTheme="minorHAnsi" w:cstheme="minorHAnsi"/>
        </w:rPr>
      </w:pPr>
    </w:p>
    <w:p w:rsidR="00DB46CE" w:rsidRPr="0026707B" w:rsidRDefault="00DB46CE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>Conclusion</w:t>
      </w:r>
    </w:p>
    <w:tbl>
      <w:tblPr>
        <w:tblW w:w="93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  <w:gridCol w:w="1383"/>
      </w:tblGrid>
      <w:tr w:rsidR="00DB46CE" w:rsidRPr="0026707B" w:rsidTr="002D31E3">
        <w:trPr>
          <w:trHeight w:val="20"/>
        </w:trPr>
        <w:tc>
          <w:tcPr>
            <w:tcW w:w="7938" w:type="dxa"/>
            <w:shd w:val="clear" w:color="auto" w:fill="B2A1C7" w:themeFill="accent4" w:themeFillTint="99"/>
            <w:vAlign w:val="center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383" w:type="dxa"/>
            <w:shd w:val="clear" w:color="auto" w:fill="B2A1C7" w:themeFill="accent4" w:themeFillTint="99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Mark</w:t>
            </w:r>
          </w:p>
        </w:tc>
      </w:tr>
      <w:tr w:rsidR="00DB46CE" w:rsidRPr="0026707B" w:rsidTr="002D31E3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Summarises results of the investigation with the use of data</w:t>
            </w:r>
          </w:p>
          <w:p w:rsidR="00DB46CE" w:rsidRPr="0026707B" w:rsidRDefault="00DB46CE" w:rsidP="008017C7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DB46CE" w:rsidRPr="0026707B" w:rsidRDefault="00DB46CE" w:rsidP="008017C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DB46CE" w:rsidRPr="0026707B" w:rsidTr="002D31E3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rPr>
                <w:rFonts w:cstheme="minorHAnsi"/>
                <w:sz w:val="20"/>
                <w:szCs w:val="20"/>
              </w:rPr>
            </w:pPr>
            <w:r w:rsidRPr="0026707B">
              <w:rPr>
                <w:rFonts w:cstheme="minorHAnsi"/>
                <w:sz w:val="20"/>
                <w:szCs w:val="20"/>
              </w:rPr>
              <w:t>Comments on the validity of the outcome of the investigation by relating it back to the hypothesis</w:t>
            </w:r>
          </w:p>
          <w:p w:rsidR="00DB46CE" w:rsidRPr="0026707B" w:rsidRDefault="00DB46CE" w:rsidP="002D31E3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B46CE" w:rsidRPr="0026707B" w:rsidRDefault="00DB46CE" w:rsidP="002D3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DB46CE" w:rsidRPr="0026707B" w:rsidTr="002D31E3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DB46CE" w:rsidRPr="0026707B" w:rsidRDefault="00DB46CE" w:rsidP="002D31E3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B46CE" w:rsidRPr="0026707B" w:rsidRDefault="008017C7" w:rsidP="002D31E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707B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</w:tr>
    </w:tbl>
    <w:p w:rsidR="00DB46CE" w:rsidRPr="0026707B" w:rsidRDefault="00DB46CE">
      <w:pPr>
        <w:rPr>
          <w:rFonts w:asciiTheme="minorHAnsi" w:hAnsiTheme="minorHAnsi" w:cstheme="minorHAnsi"/>
        </w:rPr>
      </w:pPr>
    </w:p>
    <w:sectPr w:rsidR="00DB46CE" w:rsidRPr="0026707B" w:rsidSect="008B46D0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37E80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FAC50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2DCE62A4"/>
    <w:multiLevelType w:val="hybridMultilevel"/>
    <w:tmpl w:val="F35A4D92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E076F04"/>
    <w:multiLevelType w:val="hybridMultilevel"/>
    <w:tmpl w:val="9D5086C4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F7720C9"/>
    <w:multiLevelType w:val="hybridMultilevel"/>
    <w:tmpl w:val="33DCF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6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7FB33A48"/>
    <w:multiLevelType w:val="hybridMultilevel"/>
    <w:tmpl w:val="474A6AAA"/>
    <w:lvl w:ilvl="0" w:tplc="FB2676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46"/>
    <w:rsid w:val="0011479B"/>
    <w:rsid w:val="00263A84"/>
    <w:rsid w:val="0026707B"/>
    <w:rsid w:val="007C4E3E"/>
    <w:rsid w:val="008017C7"/>
    <w:rsid w:val="008B46D0"/>
    <w:rsid w:val="00A71AA8"/>
    <w:rsid w:val="00AF5322"/>
    <w:rsid w:val="00C36701"/>
    <w:rsid w:val="00DB46CE"/>
    <w:rsid w:val="00F5309E"/>
    <w:rsid w:val="00F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5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Bullet4">
    <w:name w:val="List Bullet 4"/>
    <w:basedOn w:val="Normal"/>
    <w:rsid w:val="00F95346"/>
    <w:pPr>
      <w:numPr>
        <w:numId w:val="1"/>
      </w:numPr>
    </w:pPr>
  </w:style>
  <w:style w:type="paragraph" w:customStyle="1" w:styleId="csbullet">
    <w:name w:val="csbullet"/>
    <w:basedOn w:val="Normal"/>
    <w:rsid w:val="00F95346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rsid w:val="00F53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09E"/>
    <w:rPr>
      <w:rFonts w:ascii="Tahoma" w:hAnsi="Tahoma" w:cs="Tahoma"/>
      <w:sz w:val="16"/>
      <w:szCs w:val="16"/>
    </w:rPr>
  </w:style>
  <w:style w:type="paragraph" w:styleId="ListBullet5">
    <w:name w:val="List Bullet 5"/>
    <w:basedOn w:val="Normal"/>
    <w:uiPriority w:val="99"/>
    <w:unhideWhenUsed/>
    <w:rsid w:val="007C4E3E"/>
    <w:pPr>
      <w:numPr>
        <w:numId w:val="7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Spacing">
    <w:name w:val="No Spacing"/>
    <w:uiPriority w:val="1"/>
    <w:qFormat/>
    <w:rsid w:val="00DB46C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5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Bullet4">
    <w:name w:val="List Bullet 4"/>
    <w:basedOn w:val="Normal"/>
    <w:rsid w:val="00F95346"/>
    <w:pPr>
      <w:numPr>
        <w:numId w:val="1"/>
      </w:numPr>
    </w:pPr>
  </w:style>
  <w:style w:type="paragraph" w:customStyle="1" w:styleId="csbullet">
    <w:name w:val="csbullet"/>
    <w:basedOn w:val="Normal"/>
    <w:rsid w:val="00F95346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rsid w:val="00F53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09E"/>
    <w:rPr>
      <w:rFonts w:ascii="Tahoma" w:hAnsi="Tahoma" w:cs="Tahoma"/>
      <w:sz w:val="16"/>
      <w:szCs w:val="16"/>
    </w:rPr>
  </w:style>
  <w:style w:type="paragraph" w:styleId="ListBullet5">
    <w:name w:val="List Bullet 5"/>
    <w:basedOn w:val="Normal"/>
    <w:uiPriority w:val="99"/>
    <w:unhideWhenUsed/>
    <w:rsid w:val="007C4E3E"/>
    <w:pPr>
      <w:numPr>
        <w:numId w:val="7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Spacing">
    <w:name w:val="No Spacing"/>
    <w:uiPriority w:val="1"/>
    <w:qFormat/>
    <w:rsid w:val="00DB46C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83B85A80.dotm</Template>
  <TotalTime>0</TotalTime>
  <Pages>5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dcterms:created xsi:type="dcterms:W3CDTF">2018-03-16T04:09:00Z</dcterms:created>
  <dcterms:modified xsi:type="dcterms:W3CDTF">2018-03-16T04:09:00Z</dcterms:modified>
</cp:coreProperties>
</file>