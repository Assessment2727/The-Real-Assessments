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3B0" w:rsidRPr="00AA163F" w:rsidRDefault="003973B0" w:rsidP="00C916FB">
      <w:pPr>
        <w:pStyle w:val="NormalWeb"/>
        <w:ind w:right="-755"/>
        <w:rPr>
          <w:b/>
          <w:color w:val="000000"/>
          <w:sz w:val="32"/>
          <w:szCs w:val="32"/>
        </w:rPr>
      </w:pPr>
      <w:r w:rsidRPr="00AA163F">
        <w:rPr>
          <w:b/>
          <w:color w:val="000000"/>
          <w:sz w:val="32"/>
          <w:szCs w:val="32"/>
        </w:rPr>
        <w:t xml:space="preserve">Task 6 </w:t>
      </w:r>
      <w:r w:rsidRPr="00AA163F">
        <w:rPr>
          <w:b/>
          <w:color w:val="000000"/>
          <w:sz w:val="32"/>
          <w:szCs w:val="32"/>
        </w:rPr>
        <w:tab/>
        <w:t>Solutions</w:t>
      </w:r>
      <w:r w:rsidR="00C916FB">
        <w:rPr>
          <w:b/>
          <w:color w:val="000000"/>
          <w:sz w:val="32"/>
          <w:szCs w:val="32"/>
        </w:rPr>
        <w:t xml:space="preserve">      </w:t>
      </w:r>
      <w:r w:rsidR="00C916FB">
        <w:rPr>
          <w:b/>
          <w:color w:val="000000"/>
          <w:sz w:val="32"/>
          <w:szCs w:val="32"/>
        </w:rPr>
        <w:tab/>
      </w:r>
      <w:r w:rsidR="00C916FB">
        <w:rPr>
          <w:b/>
          <w:color w:val="000000"/>
          <w:sz w:val="32"/>
          <w:szCs w:val="32"/>
        </w:rPr>
        <w:tab/>
      </w:r>
      <w:r w:rsidR="00C916FB">
        <w:rPr>
          <w:b/>
          <w:color w:val="000000"/>
          <w:sz w:val="32"/>
          <w:szCs w:val="32"/>
        </w:rPr>
        <w:tab/>
        <w:t>Name: __________________</w:t>
      </w:r>
      <w:bookmarkStart w:id="0" w:name="_GoBack"/>
      <w:bookmarkEnd w:id="0"/>
    </w:p>
    <w:p w:rsidR="003973B0" w:rsidRPr="00AA163F" w:rsidRDefault="003973B0" w:rsidP="003973B0">
      <w:pPr>
        <w:pStyle w:val="NormalWeb"/>
        <w:rPr>
          <w:b/>
          <w:color w:val="000000"/>
          <w:sz w:val="27"/>
          <w:szCs w:val="27"/>
        </w:rPr>
      </w:pPr>
      <w:r w:rsidRPr="00AA163F">
        <w:rPr>
          <w:b/>
          <w:color w:val="000000"/>
          <w:sz w:val="27"/>
          <w:szCs w:val="27"/>
        </w:rPr>
        <w:t>Question 1:</w:t>
      </w:r>
    </w:p>
    <w:p w:rsidR="003973B0" w:rsidRPr="00AA163F" w:rsidRDefault="003973B0" w:rsidP="003973B0">
      <w:pPr>
        <w:pStyle w:val="NormalWeb"/>
        <w:rPr>
          <w:b/>
          <w:color w:val="000000"/>
          <w:sz w:val="27"/>
          <w:szCs w:val="27"/>
        </w:rPr>
      </w:pPr>
      <w:r w:rsidRPr="00AA163F">
        <w:rPr>
          <w:b/>
          <w:color w:val="000000"/>
          <w:sz w:val="27"/>
          <w:szCs w:val="27"/>
        </w:rPr>
        <w:t>Explain how a piece of fatty bacon is digested in the human body. Include in your explanation any structures passed along the journey and any chemical and physical changes which would happen to the piece of meat along the way. (14 marks)</w:t>
      </w:r>
    </w:p>
    <w:p w:rsidR="00737851" w:rsidRDefault="00737851" w:rsidP="003973B0">
      <w:pPr>
        <w:pStyle w:val="NormalWeb"/>
        <w:rPr>
          <w:color w:val="000000"/>
          <w:sz w:val="27"/>
          <w:szCs w:val="27"/>
        </w:rPr>
      </w:pPr>
      <w:r>
        <w:rPr>
          <w:color w:val="000000"/>
          <w:sz w:val="27"/>
          <w:szCs w:val="27"/>
        </w:rPr>
        <w:t>Bacon- Protein, Lipids (1)</w:t>
      </w:r>
    </w:p>
    <w:p w:rsidR="00737851" w:rsidRPr="00D67F52" w:rsidRDefault="00737851" w:rsidP="003973B0">
      <w:pPr>
        <w:pStyle w:val="NormalWeb"/>
        <w:rPr>
          <w:b/>
          <w:color w:val="000000"/>
          <w:sz w:val="27"/>
          <w:szCs w:val="27"/>
        </w:rPr>
      </w:pPr>
      <w:r w:rsidRPr="00D67F52">
        <w:rPr>
          <w:b/>
          <w:color w:val="000000"/>
          <w:sz w:val="27"/>
          <w:szCs w:val="27"/>
        </w:rPr>
        <w:t>Mouth/</w:t>
      </w:r>
      <w:r w:rsidR="003973B0" w:rsidRPr="00D67F52">
        <w:rPr>
          <w:b/>
          <w:color w:val="000000"/>
          <w:sz w:val="27"/>
          <w:szCs w:val="27"/>
        </w:rPr>
        <w:t xml:space="preserve">Teeth </w:t>
      </w:r>
      <w:r w:rsidRPr="00D67F52">
        <w:rPr>
          <w:b/>
          <w:color w:val="000000"/>
          <w:sz w:val="27"/>
          <w:szCs w:val="27"/>
        </w:rPr>
        <w:t xml:space="preserve"> </w:t>
      </w:r>
    </w:p>
    <w:p w:rsidR="00737851" w:rsidRDefault="00737851" w:rsidP="003973B0">
      <w:pPr>
        <w:pStyle w:val="NormalWeb"/>
        <w:rPr>
          <w:color w:val="000000"/>
          <w:sz w:val="27"/>
          <w:szCs w:val="27"/>
        </w:rPr>
      </w:pPr>
      <w:proofErr w:type="gramStart"/>
      <w:r>
        <w:rPr>
          <w:color w:val="000000"/>
          <w:sz w:val="27"/>
          <w:szCs w:val="27"/>
        </w:rPr>
        <w:t>Mechanical digestion-</w:t>
      </w:r>
      <w:r w:rsidR="00D67F52">
        <w:rPr>
          <w:color w:val="000000"/>
          <w:sz w:val="27"/>
          <w:szCs w:val="27"/>
        </w:rPr>
        <w:t>cut bacon into small pieces-</w:t>
      </w:r>
      <w:r>
        <w:rPr>
          <w:color w:val="000000"/>
          <w:sz w:val="27"/>
          <w:szCs w:val="27"/>
        </w:rPr>
        <w:t xml:space="preserve"> </w:t>
      </w:r>
      <w:r>
        <w:rPr>
          <w:color w:val="000000"/>
          <w:sz w:val="27"/>
          <w:szCs w:val="27"/>
        </w:rPr>
        <w:t>Increase SA.</w:t>
      </w:r>
      <w:proofErr w:type="gramEnd"/>
      <w:r>
        <w:rPr>
          <w:color w:val="000000"/>
          <w:sz w:val="27"/>
          <w:szCs w:val="27"/>
        </w:rPr>
        <w:t xml:space="preserve"> (1)</w:t>
      </w:r>
    </w:p>
    <w:p w:rsidR="00737851" w:rsidRDefault="00737851" w:rsidP="00737851">
      <w:pPr>
        <w:pStyle w:val="NormalWeb"/>
        <w:rPr>
          <w:color w:val="000000"/>
          <w:sz w:val="27"/>
          <w:szCs w:val="27"/>
        </w:rPr>
      </w:pPr>
      <w:r>
        <w:rPr>
          <w:color w:val="000000"/>
          <w:sz w:val="27"/>
          <w:szCs w:val="27"/>
        </w:rPr>
        <w:t>Saliva moisten softens</w:t>
      </w:r>
      <w:r w:rsidR="00D67F52">
        <w:rPr>
          <w:color w:val="000000"/>
          <w:sz w:val="27"/>
          <w:szCs w:val="27"/>
        </w:rPr>
        <w:t xml:space="preserve">, forms </w:t>
      </w:r>
      <w:r>
        <w:rPr>
          <w:color w:val="000000"/>
          <w:sz w:val="27"/>
          <w:szCs w:val="27"/>
        </w:rPr>
        <w:t>bolus</w:t>
      </w:r>
      <w:r w:rsidR="00D67F52">
        <w:rPr>
          <w:color w:val="000000"/>
          <w:sz w:val="27"/>
          <w:szCs w:val="27"/>
        </w:rPr>
        <w:t xml:space="preserve"> (1)</w:t>
      </w:r>
    </w:p>
    <w:p w:rsidR="00737851" w:rsidRDefault="00737851" w:rsidP="003973B0">
      <w:pPr>
        <w:pStyle w:val="NormalWeb"/>
        <w:rPr>
          <w:color w:val="000000"/>
          <w:sz w:val="27"/>
          <w:szCs w:val="27"/>
        </w:rPr>
      </w:pPr>
      <w:r w:rsidRPr="00D67F52">
        <w:rPr>
          <w:b/>
          <w:color w:val="000000"/>
          <w:sz w:val="27"/>
          <w:szCs w:val="27"/>
        </w:rPr>
        <w:t>Oesophagus</w:t>
      </w:r>
      <w:r>
        <w:rPr>
          <w:color w:val="000000"/>
          <w:sz w:val="27"/>
          <w:szCs w:val="27"/>
        </w:rPr>
        <w:t xml:space="preserve"> –Peristalsis</w:t>
      </w:r>
      <w:r w:rsidR="00D67F52">
        <w:rPr>
          <w:color w:val="000000"/>
          <w:sz w:val="27"/>
          <w:szCs w:val="27"/>
        </w:rPr>
        <w:t xml:space="preserve"> (1)</w:t>
      </w:r>
    </w:p>
    <w:p w:rsidR="003973B0" w:rsidRDefault="003973B0" w:rsidP="003973B0">
      <w:pPr>
        <w:pStyle w:val="NormalWeb"/>
        <w:rPr>
          <w:color w:val="000000"/>
          <w:sz w:val="27"/>
          <w:szCs w:val="27"/>
        </w:rPr>
      </w:pPr>
      <w:r w:rsidRPr="00D67F52">
        <w:rPr>
          <w:b/>
          <w:color w:val="000000"/>
          <w:sz w:val="27"/>
          <w:szCs w:val="27"/>
        </w:rPr>
        <w:t>Stomach</w:t>
      </w:r>
      <w:r>
        <w:rPr>
          <w:color w:val="000000"/>
          <w:sz w:val="27"/>
          <w:szCs w:val="27"/>
        </w:rPr>
        <w:t xml:space="preserve"> produces hydrochloric acid and pepsinogen (1) converts to pepsin / gastric protease (1) chemical</w:t>
      </w:r>
      <w:r w:rsidR="00D67F52">
        <w:rPr>
          <w:color w:val="000000"/>
          <w:sz w:val="27"/>
          <w:szCs w:val="27"/>
        </w:rPr>
        <w:t>ly digests protein</w:t>
      </w:r>
      <w:r w:rsidR="00737851">
        <w:rPr>
          <w:color w:val="000000"/>
          <w:sz w:val="27"/>
          <w:szCs w:val="27"/>
        </w:rPr>
        <w:t xml:space="preserve"> into </w:t>
      </w:r>
      <w:r>
        <w:rPr>
          <w:color w:val="000000"/>
          <w:sz w:val="27"/>
          <w:szCs w:val="27"/>
        </w:rPr>
        <w:t>peptides (1).</w:t>
      </w:r>
    </w:p>
    <w:p w:rsidR="003973B0" w:rsidRDefault="003973B0" w:rsidP="003973B0">
      <w:pPr>
        <w:pStyle w:val="NormalWeb"/>
        <w:rPr>
          <w:color w:val="000000"/>
          <w:sz w:val="27"/>
          <w:szCs w:val="27"/>
        </w:rPr>
      </w:pPr>
      <w:r>
        <w:rPr>
          <w:color w:val="000000"/>
          <w:sz w:val="27"/>
          <w:szCs w:val="27"/>
        </w:rPr>
        <w:t xml:space="preserve">Stomach churns food into </w:t>
      </w:r>
      <w:proofErr w:type="spellStart"/>
      <w:r>
        <w:rPr>
          <w:color w:val="000000"/>
          <w:sz w:val="27"/>
          <w:szCs w:val="27"/>
        </w:rPr>
        <w:t>chyme</w:t>
      </w:r>
      <w:proofErr w:type="spellEnd"/>
      <w:r>
        <w:rPr>
          <w:color w:val="000000"/>
          <w:sz w:val="27"/>
          <w:szCs w:val="27"/>
        </w:rPr>
        <w:t xml:space="preserve"> (1).</w:t>
      </w:r>
    </w:p>
    <w:p w:rsidR="003973B0" w:rsidRDefault="003973B0" w:rsidP="003973B0">
      <w:pPr>
        <w:pStyle w:val="NormalWeb"/>
        <w:rPr>
          <w:color w:val="000000"/>
          <w:sz w:val="27"/>
          <w:szCs w:val="27"/>
        </w:rPr>
      </w:pPr>
      <w:r w:rsidRPr="00D67F52">
        <w:rPr>
          <w:b/>
          <w:color w:val="000000"/>
          <w:sz w:val="27"/>
          <w:szCs w:val="27"/>
        </w:rPr>
        <w:t>Liver</w:t>
      </w:r>
      <w:r>
        <w:rPr>
          <w:color w:val="000000"/>
          <w:sz w:val="27"/>
          <w:szCs w:val="27"/>
        </w:rPr>
        <w:t xml:space="preserve"> produces </w:t>
      </w:r>
      <w:r w:rsidR="00737851">
        <w:rPr>
          <w:color w:val="000000"/>
          <w:sz w:val="27"/>
          <w:szCs w:val="27"/>
        </w:rPr>
        <w:t>and gall bladder stores</w:t>
      </w:r>
      <w:r>
        <w:rPr>
          <w:color w:val="000000"/>
          <w:sz w:val="27"/>
          <w:szCs w:val="27"/>
        </w:rPr>
        <w:t xml:space="preserve"> bile (1) wh</w:t>
      </w:r>
      <w:r w:rsidR="00D67F52">
        <w:rPr>
          <w:color w:val="000000"/>
          <w:sz w:val="27"/>
          <w:szCs w:val="27"/>
        </w:rPr>
        <w:t>ich emulsifies lipids / fats</w:t>
      </w:r>
      <w:r>
        <w:rPr>
          <w:color w:val="000000"/>
          <w:sz w:val="27"/>
          <w:szCs w:val="27"/>
        </w:rPr>
        <w:t xml:space="preserve"> in duodenum (1).</w:t>
      </w:r>
    </w:p>
    <w:p w:rsidR="003973B0" w:rsidRDefault="00D67F52" w:rsidP="003973B0">
      <w:pPr>
        <w:pStyle w:val="NormalWeb"/>
        <w:rPr>
          <w:color w:val="000000"/>
          <w:sz w:val="27"/>
          <w:szCs w:val="27"/>
        </w:rPr>
      </w:pPr>
      <w:r>
        <w:rPr>
          <w:color w:val="000000"/>
          <w:sz w:val="27"/>
          <w:szCs w:val="27"/>
        </w:rPr>
        <w:t xml:space="preserve">Pancreas </w:t>
      </w:r>
      <w:proofErr w:type="gramStart"/>
      <w:r>
        <w:rPr>
          <w:color w:val="000000"/>
          <w:sz w:val="27"/>
          <w:szCs w:val="27"/>
        </w:rPr>
        <w:t xml:space="preserve">produces </w:t>
      </w:r>
      <w:r w:rsidR="003973B0">
        <w:rPr>
          <w:color w:val="000000"/>
          <w:sz w:val="27"/>
          <w:szCs w:val="27"/>
        </w:rPr>
        <w:t xml:space="preserve"> </w:t>
      </w:r>
      <w:r w:rsidR="00737851">
        <w:rPr>
          <w:color w:val="000000"/>
          <w:sz w:val="27"/>
          <w:szCs w:val="27"/>
        </w:rPr>
        <w:t>Pancreatic</w:t>
      </w:r>
      <w:proofErr w:type="gramEnd"/>
      <w:r w:rsidR="00737851">
        <w:rPr>
          <w:color w:val="000000"/>
          <w:sz w:val="27"/>
          <w:szCs w:val="27"/>
        </w:rPr>
        <w:t xml:space="preserve"> protease (1) which digests </w:t>
      </w:r>
      <w:r>
        <w:rPr>
          <w:color w:val="000000"/>
          <w:sz w:val="27"/>
          <w:szCs w:val="27"/>
        </w:rPr>
        <w:t>peptides to dipeptides</w:t>
      </w:r>
      <w:r w:rsidR="003973B0">
        <w:rPr>
          <w:color w:val="000000"/>
          <w:sz w:val="27"/>
          <w:szCs w:val="27"/>
        </w:rPr>
        <w:t xml:space="preserve"> (1) and lipase (1)</w:t>
      </w:r>
      <w:r>
        <w:rPr>
          <w:color w:val="000000"/>
          <w:sz w:val="27"/>
          <w:szCs w:val="27"/>
        </w:rPr>
        <w:t xml:space="preserve"> which digests lipids / fat </w:t>
      </w:r>
      <w:r w:rsidR="003973B0">
        <w:rPr>
          <w:color w:val="000000"/>
          <w:sz w:val="27"/>
          <w:szCs w:val="27"/>
        </w:rPr>
        <w:t>into fatty acids and glycerol (1).</w:t>
      </w:r>
    </w:p>
    <w:p w:rsidR="00D67F52" w:rsidRDefault="00D67F52" w:rsidP="003973B0">
      <w:pPr>
        <w:pStyle w:val="NormalWeb"/>
        <w:rPr>
          <w:color w:val="000000"/>
          <w:sz w:val="27"/>
          <w:szCs w:val="27"/>
        </w:rPr>
      </w:pPr>
      <w:r>
        <w:rPr>
          <w:color w:val="000000"/>
          <w:sz w:val="27"/>
          <w:szCs w:val="27"/>
        </w:rPr>
        <w:t>Intestinal Protease dipeptides to amino acids</w:t>
      </w:r>
      <w:r w:rsidR="00AA163F">
        <w:rPr>
          <w:color w:val="000000"/>
          <w:sz w:val="27"/>
          <w:szCs w:val="27"/>
        </w:rPr>
        <w:t xml:space="preserve"> </w:t>
      </w:r>
      <w:r>
        <w:rPr>
          <w:color w:val="000000"/>
          <w:sz w:val="27"/>
          <w:szCs w:val="27"/>
        </w:rPr>
        <w:t>(1)</w:t>
      </w:r>
    </w:p>
    <w:p w:rsidR="003973B0" w:rsidRDefault="003973B0" w:rsidP="003973B0">
      <w:pPr>
        <w:pStyle w:val="NormalWeb"/>
        <w:rPr>
          <w:color w:val="000000"/>
          <w:sz w:val="27"/>
          <w:szCs w:val="27"/>
        </w:rPr>
      </w:pPr>
      <w:r>
        <w:rPr>
          <w:color w:val="000000"/>
          <w:sz w:val="27"/>
          <w:szCs w:val="27"/>
        </w:rPr>
        <w:t>[</w:t>
      </w:r>
      <w:proofErr w:type="gramStart"/>
      <w:r>
        <w:rPr>
          <w:color w:val="000000"/>
          <w:sz w:val="27"/>
          <w:szCs w:val="27"/>
        </w:rPr>
        <w:t>any</w:t>
      </w:r>
      <w:proofErr w:type="gramEnd"/>
      <w:r>
        <w:rPr>
          <w:color w:val="000000"/>
          <w:sz w:val="27"/>
          <w:szCs w:val="27"/>
        </w:rPr>
        <w:t xml:space="preserve"> 14]</w:t>
      </w:r>
    </w:p>
    <w:p w:rsidR="003973B0" w:rsidRPr="00AA163F" w:rsidRDefault="003973B0" w:rsidP="003973B0">
      <w:pPr>
        <w:pStyle w:val="NormalWeb"/>
        <w:rPr>
          <w:b/>
          <w:color w:val="000000"/>
          <w:sz w:val="27"/>
          <w:szCs w:val="27"/>
        </w:rPr>
      </w:pPr>
      <w:r w:rsidRPr="00AA163F">
        <w:rPr>
          <w:b/>
          <w:color w:val="000000"/>
          <w:sz w:val="27"/>
          <w:szCs w:val="27"/>
        </w:rPr>
        <w:t>Describe how the nutrients in this fatty bacon are absorbed into the body. (6 marks)</w:t>
      </w:r>
    </w:p>
    <w:p w:rsidR="00D67F52" w:rsidRDefault="003973B0" w:rsidP="003973B0">
      <w:pPr>
        <w:pStyle w:val="NormalWeb"/>
        <w:rPr>
          <w:color w:val="000000"/>
          <w:sz w:val="27"/>
          <w:szCs w:val="27"/>
        </w:rPr>
      </w:pPr>
      <w:proofErr w:type="gramStart"/>
      <w:r>
        <w:rPr>
          <w:color w:val="000000"/>
          <w:sz w:val="27"/>
          <w:szCs w:val="27"/>
        </w:rPr>
        <w:t>In small intestine (1) villi / microvilli increase surface area (1).</w:t>
      </w:r>
      <w:proofErr w:type="gramEnd"/>
      <w:r>
        <w:rPr>
          <w:color w:val="000000"/>
          <w:sz w:val="27"/>
          <w:szCs w:val="27"/>
        </w:rPr>
        <w:t xml:space="preserve"> Amino acids absorbed into </w:t>
      </w:r>
      <w:r w:rsidR="00AA163F">
        <w:rPr>
          <w:color w:val="000000"/>
          <w:sz w:val="27"/>
          <w:szCs w:val="27"/>
        </w:rPr>
        <w:t>capillaries (</w:t>
      </w:r>
      <w:r w:rsidR="00D67F52">
        <w:rPr>
          <w:color w:val="000000"/>
          <w:sz w:val="27"/>
          <w:szCs w:val="27"/>
        </w:rPr>
        <w:t>1) facilitated diffusion</w:t>
      </w:r>
      <w:r>
        <w:rPr>
          <w:color w:val="000000"/>
          <w:sz w:val="27"/>
          <w:szCs w:val="27"/>
        </w:rPr>
        <w:t xml:space="preserve"> (1) </w:t>
      </w:r>
    </w:p>
    <w:p w:rsidR="003973B0" w:rsidRDefault="003973B0" w:rsidP="003973B0">
      <w:pPr>
        <w:pStyle w:val="NormalWeb"/>
        <w:rPr>
          <w:color w:val="000000"/>
          <w:sz w:val="27"/>
          <w:szCs w:val="27"/>
        </w:rPr>
      </w:pPr>
      <w:proofErr w:type="gramStart"/>
      <w:r>
        <w:rPr>
          <w:color w:val="000000"/>
          <w:sz w:val="27"/>
          <w:szCs w:val="27"/>
        </w:rPr>
        <w:t>fatty</w:t>
      </w:r>
      <w:proofErr w:type="gramEnd"/>
      <w:r>
        <w:rPr>
          <w:color w:val="000000"/>
          <w:sz w:val="27"/>
          <w:szCs w:val="27"/>
        </w:rPr>
        <w:t xml:space="preserve"> acids and glycerol absorbed into lacteals</w:t>
      </w:r>
      <w:r w:rsidR="00AA163F">
        <w:rPr>
          <w:color w:val="000000"/>
          <w:sz w:val="27"/>
          <w:szCs w:val="27"/>
        </w:rPr>
        <w:t>(1) by diffusion</w:t>
      </w:r>
      <w:r>
        <w:rPr>
          <w:color w:val="000000"/>
          <w:sz w:val="27"/>
          <w:szCs w:val="27"/>
        </w:rPr>
        <w:t xml:space="preserve"> (1</w:t>
      </w:r>
      <w:r w:rsidR="00D67F52">
        <w:rPr>
          <w:color w:val="000000"/>
          <w:sz w:val="27"/>
          <w:szCs w:val="27"/>
        </w:rPr>
        <w:t xml:space="preserve">) </w:t>
      </w:r>
      <w:r>
        <w:rPr>
          <w:color w:val="000000"/>
          <w:sz w:val="27"/>
          <w:szCs w:val="27"/>
        </w:rPr>
        <w:t xml:space="preserve"> </w:t>
      </w:r>
      <w:r w:rsidR="00AA163F">
        <w:rPr>
          <w:color w:val="000000"/>
          <w:sz w:val="27"/>
          <w:szCs w:val="27"/>
        </w:rPr>
        <w:t>transported in the lymph system to circulatory (1)</w:t>
      </w:r>
      <w:r>
        <w:rPr>
          <w:color w:val="000000"/>
          <w:sz w:val="27"/>
          <w:szCs w:val="27"/>
        </w:rPr>
        <w:t>.</w:t>
      </w:r>
    </w:p>
    <w:p w:rsidR="00AA163F" w:rsidRDefault="00AA163F" w:rsidP="00AA163F">
      <w:pPr>
        <w:pStyle w:val="NormalWeb"/>
        <w:rPr>
          <w:color w:val="000000"/>
          <w:sz w:val="27"/>
          <w:szCs w:val="27"/>
        </w:rPr>
      </w:pPr>
      <w:r>
        <w:rPr>
          <w:color w:val="000000"/>
          <w:sz w:val="27"/>
          <w:szCs w:val="27"/>
        </w:rPr>
        <w:t>[</w:t>
      </w:r>
      <w:proofErr w:type="gramStart"/>
      <w:r>
        <w:rPr>
          <w:color w:val="000000"/>
          <w:sz w:val="27"/>
          <w:szCs w:val="27"/>
        </w:rPr>
        <w:t>any</w:t>
      </w:r>
      <w:proofErr w:type="gramEnd"/>
      <w:r>
        <w:rPr>
          <w:color w:val="000000"/>
          <w:sz w:val="27"/>
          <w:szCs w:val="27"/>
        </w:rPr>
        <w:t xml:space="preserve"> 6</w:t>
      </w:r>
      <w:r>
        <w:rPr>
          <w:color w:val="000000"/>
          <w:sz w:val="27"/>
          <w:szCs w:val="27"/>
        </w:rPr>
        <w:t>]</w:t>
      </w:r>
    </w:p>
    <w:p w:rsidR="00AA163F" w:rsidRDefault="00AA163F" w:rsidP="003973B0">
      <w:pPr>
        <w:pStyle w:val="NormalWeb"/>
        <w:rPr>
          <w:color w:val="000000"/>
          <w:sz w:val="27"/>
          <w:szCs w:val="27"/>
        </w:rPr>
      </w:pPr>
    </w:p>
    <w:p w:rsidR="00AA163F" w:rsidRDefault="00AA163F" w:rsidP="003973B0">
      <w:pPr>
        <w:pStyle w:val="NormalWeb"/>
        <w:rPr>
          <w:color w:val="000000"/>
          <w:sz w:val="27"/>
          <w:szCs w:val="27"/>
        </w:rPr>
      </w:pPr>
    </w:p>
    <w:p w:rsidR="00AA163F" w:rsidRDefault="00AA163F" w:rsidP="003973B0">
      <w:pPr>
        <w:pStyle w:val="NormalWeb"/>
        <w:rPr>
          <w:color w:val="000000"/>
          <w:sz w:val="27"/>
          <w:szCs w:val="27"/>
        </w:rPr>
      </w:pPr>
    </w:p>
    <w:p w:rsidR="00AA163F" w:rsidRDefault="00AA163F" w:rsidP="003973B0">
      <w:pPr>
        <w:pStyle w:val="NormalWeb"/>
        <w:rPr>
          <w:color w:val="000000"/>
          <w:sz w:val="27"/>
          <w:szCs w:val="27"/>
        </w:rPr>
      </w:pPr>
    </w:p>
    <w:p w:rsidR="003973B0" w:rsidRDefault="003973B0" w:rsidP="003973B0">
      <w:pPr>
        <w:pStyle w:val="NormalWeb"/>
        <w:rPr>
          <w:color w:val="000000"/>
          <w:sz w:val="27"/>
          <w:szCs w:val="27"/>
        </w:rPr>
      </w:pPr>
      <w:r>
        <w:rPr>
          <w:color w:val="000000"/>
          <w:sz w:val="27"/>
          <w:szCs w:val="27"/>
        </w:rPr>
        <w:t>Question 2:</w:t>
      </w:r>
    </w:p>
    <w:p w:rsidR="003973B0" w:rsidRDefault="003973B0" w:rsidP="003973B0">
      <w:pPr>
        <w:pStyle w:val="NormalWeb"/>
        <w:rPr>
          <w:color w:val="000000"/>
          <w:sz w:val="27"/>
          <w:szCs w:val="27"/>
        </w:rPr>
      </w:pPr>
      <w:r>
        <w:rPr>
          <w:color w:val="000000"/>
          <w:sz w:val="27"/>
          <w:szCs w:val="27"/>
        </w:rPr>
        <w:t>The kidneys have two main functions – to remove wastes, and to regulate the composition of body fluids. Describe the processes occurring in the nephron that perform these two functions. (10 marks)</w:t>
      </w:r>
    </w:p>
    <w:p w:rsidR="003973B0" w:rsidRDefault="003973B0" w:rsidP="003973B0">
      <w:pPr>
        <w:pStyle w:val="NormalWeb"/>
        <w:rPr>
          <w:color w:val="000000"/>
          <w:sz w:val="27"/>
          <w:szCs w:val="27"/>
        </w:rPr>
      </w:pPr>
      <w:r>
        <w:rPr>
          <w:color w:val="000000"/>
          <w:sz w:val="27"/>
          <w:szCs w:val="27"/>
        </w:rPr>
        <w:t>Filtration (1) of urea, water, sodium, glucose, amino acids (need all for 1) from glomerulus into glomerular capsule (1) due to high blood pressure (1).</w:t>
      </w:r>
    </w:p>
    <w:p w:rsidR="003973B0" w:rsidRDefault="003973B0" w:rsidP="003973B0">
      <w:pPr>
        <w:pStyle w:val="NormalWeb"/>
        <w:rPr>
          <w:color w:val="000000"/>
          <w:sz w:val="27"/>
          <w:szCs w:val="27"/>
        </w:rPr>
      </w:pPr>
      <w:r>
        <w:rPr>
          <w:color w:val="000000"/>
          <w:sz w:val="27"/>
          <w:szCs w:val="27"/>
        </w:rPr>
        <w:t xml:space="preserve">Reabsorption (1) of glucose, amino acids (1) from proximal convoluted tubule and Loop of </w:t>
      </w:r>
      <w:proofErr w:type="spellStart"/>
      <w:r>
        <w:rPr>
          <w:color w:val="000000"/>
          <w:sz w:val="27"/>
          <w:szCs w:val="27"/>
        </w:rPr>
        <w:t>Henle</w:t>
      </w:r>
      <w:proofErr w:type="spellEnd"/>
      <w:r>
        <w:rPr>
          <w:color w:val="000000"/>
          <w:sz w:val="27"/>
          <w:szCs w:val="27"/>
        </w:rPr>
        <w:t xml:space="preserve"> into capillaries (1) by active transport (1). Some water and sodium reabsorbed (1) depending on amount required by body (1).</w:t>
      </w:r>
    </w:p>
    <w:p w:rsidR="003973B0" w:rsidRDefault="003973B0" w:rsidP="003973B0">
      <w:pPr>
        <w:pStyle w:val="NormalWeb"/>
        <w:rPr>
          <w:color w:val="000000"/>
          <w:sz w:val="27"/>
          <w:szCs w:val="27"/>
        </w:rPr>
      </w:pPr>
      <w:r>
        <w:rPr>
          <w:color w:val="000000"/>
          <w:sz w:val="27"/>
          <w:szCs w:val="27"/>
        </w:rPr>
        <w:t>Tubular secretion (1) of potassium and ammonium ions, urea, creatinine, hormones, antibiotics (any two for 1) from capillaries into distal convoluted tubule and collecting ducts (1).</w:t>
      </w:r>
    </w:p>
    <w:p w:rsidR="003973B0" w:rsidRDefault="003973B0" w:rsidP="003973B0">
      <w:pPr>
        <w:pStyle w:val="NormalWeb"/>
        <w:rPr>
          <w:color w:val="000000"/>
          <w:sz w:val="27"/>
          <w:szCs w:val="27"/>
        </w:rPr>
      </w:pPr>
      <w:r>
        <w:rPr>
          <w:color w:val="000000"/>
          <w:sz w:val="27"/>
          <w:szCs w:val="27"/>
        </w:rPr>
        <w:t xml:space="preserve">[Need 2 bold points plus any </w:t>
      </w:r>
      <w:proofErr w:type="gramStart"/>
      <w:r>
        <w:rPr>
          <w:color w:val="000000"/>
          <w:sz w:val="27"/>
          <w:szCs w:val="27"/>
        </w:rPr>
        <w:t>8</w:t>
      </w:r>
      <w:proofErr w:type="gramEnd"/>
      <w:r>
        <w:rPr>
          <w:color w:val="000000"/>
          <w:sz w:val="27"/>
          <w:szCs w:val="27"/>
        </w:rPr>
        <w:t>]</w:t>
      </w:r>
    </w:p>
    <w:p w:rsidR="003973B0" w:rsidRDefault="003973B0" w:rsidP="003973B0">
      <w:pPr>
        <w:pStyle w:val="NormalWeb"/>
        <w:rPr>
          <w:color w:val="000000"/>
          <w:sz w:val="27"/>
          <w:szCs w:val="27"/>
        </w:rPr>
      </w:pPr>
      <w:r>
        <w:rPr>
          <w:color w:val="000000"/>
          <w:sz w:val="27"/>
          <w:szCs w:val="27"/>
        </w:rPr>
        <w:t>When kidneys lose their ability to excrete waste and control body fluids, kidney failure results. Explain why kidney failure can be life threatening and what can be done for a person with kidney failure. (10 marks)</w:t>
      </w:r>
    </w:p>
    <w:p w:rsidR="003973B0" w:rsidRDefault="003973B0" w:rsidP="003973B0">
      <w:pPr>
        <w:pStyle w:val="NormalWeb"/>
        <w:rPr>
          <w:color w:val="000000"/>
          <w:sz w:val="27"/>
          <w:szCs w:val="27"/>
        </w:rPr>
      </w:pPr>
      <w:r>
        <w:rPr>
          <w:color w:val="000000"/>
          <w:sz w:val="27"/>
          <w:szCs w:val="27"/>
        </w:rPr>
        <w:t>Mostly affects glomeruli reducing ability to filter blood (1)</w:t>
      </w:r>
    </w:p>
    <w:p w:rsidR="003973B0" w:rsidRDefault="003973B0" w:rsidP="003973B0">
      <w:pPr>
        <w:pStyle w:val="NormalWeb"/>
        <w:rPr>
          <w:color w:val="000000"/>
          <w:sz w:val="27"/>
          <w:szCs w:val="27"/>
        </w:rPr>
      </w:pPr>
      <w:r>
        <w:rPr>
          <w:color w:val="000000"/>
          <w:sz w:val="27"/>
          <w:szCs w:val="27"/>
        </w:rPr>
        <w:t>Proteins and red blood cells may be present in urine (1)</w:t>
      </w:r>
    </w:p>
    <w:p w:rsidR="003973B0" w:rsidRDefault="003973B0" w:rsidP="003973B0">
      <w:pPr>
        <w:pStyle w:val="NormalWeb"/>
        <w:rPr>
          <w:color w:val="000000"/>
          <w:sz w:val="27"/>
          <w:szCs w:val="27"/>
        </w:rPr>
      </w:pPr>
      <w:r>
        <w:rPr>
          <w:color w:val="000000"/>
          <w:sz w:val="27"/>
          <w:szCs w:val="27"/>
        </w:rPr>
        <w:t>Causing fluid accumulation in tissues / swelling of hands, feet, face (1)</w:t>
      </w:r>
    </w:p>
    <w:p w:rsidR="003973B0" w:rsidRDefault="003973B0" w:rsidP="003973B0">
      <w:pPr>
        <w:pStyle w:val="NormalWeb"/>
        <w:rPr>
          <w:color w:val="000000"/>
          <w:sz w:val="27"/>
          <w:szCs w:val="27"/>
        </w:rPr>
      </w:pPr>
      <w:r>
        <w:rPr>
          <w:color w:val="000000"/>
          <w:sz w:val="27"/>
          <w:szCs w:val="27"/>
        </w:rPr>
        <w:t>Peritoneal dialysis (1) fluid containing glucose (and other substances) at similar concentrations to blood, but no wastes (1) run into peritoneum where wastes diffuse before being drained (1)</w:t>
      </w:r>
    </w:p>
    <w:p w:rsidR="003973B0" w:rsidRDefault="003973B0" w:rsidP="003973B0">
      <w:pPr>
        <w:pStyle w:val="NormalWeb"/>
        <w:rPr>
          <w:color w:val="000000"/>
          <w:sz w:val="27"/>
          <w:szCs w:val="27"/>
        </w:rPr>
      </w:pPr>
      <w:r>
        <w:rPr>
          <w:color w:val="000000"/>
          <w:sz w:val="27"/>
          <w:szCs w:val="27"/>
        </w:rPr>
        <w:t>Haemodialysis (1) blood is passed through an artificial kidney / machine (1) wastes diffuse across membranes into fluid (1)</w:t>
      </w:r>
    </w:p>
    <w:p w:rsidR="003973B0" w:rsidRDefault="003973B0" w:rsidP="003973B0">
      <w:pPr>
        <w:pStyle w:val="NormalWeb"/>
        <w:rPr>
          <w:color w:val="000000"/>
          <w:sz w:val="27"/>
          <w:szCs w:val="27"/>
        </w:rPr>
      </w:pPr>
      <w:r>
        <w:rPr>
          <w:color w:val="000000"/>
          <w:sz w:val="27"/>
          <w:szCs w:val="27"/>
        </w:rPr>
        <w:t>Kidney transplant (1)</w:t>
      </w:r>
    </w:p>
    <w:p w:rsidR="009936ED" w:rsidRDefault="009936ED"/>
    <w:sectPr w:rsidR="00993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3B0"/>
    <w:rsid w:val="000029A7"/>
    <w:rsid w:val="00013428"/>
    <w:rsid w:val="00014E98"/>
    <w:rsid w:val="000227FC"/>
    <w:rsid w:val="00037E26"/>
    <w:rsid w:val="000554C6"/>
    <w:rsid w:val="000725B5"/>
    <w:rsid w:val="000B304B"/>
    <w:rsid w:val="000C3A5E"/>
    <w:rsid w:val="000F7F11"/>
    <w:rsid w:val="00105B32"/>
    <w:rsid w:val="00142943"/>
    <w:rsid w:val="00151B5E"/>
    <w:rsid w:val="00181C9F"/>
    <w:rsid w:val="00184FA6"/>
    <w:rsid w:val="00194D54"/>
    <w:rsid w:val="001A0D17"/>
    <w:rsid w:val="001B35ED"/>
    <w:rsid w:val="001B4CDB"/>
    <w:rsid w:val="001D6284"/>
    <w:rsid w:val="00235140"/>
    <w:rsid w:val="00243AFB"/>
    <w:rsid w:val="0026389D"/>
    <w:rsid w:val="00270826"/>
    <w:rsid w:val="002869C7"/>
    <w:rsid w:val="00301AD1"/>
    <w:rsid w:val="00303DE5"/>
    <w:rsid w:val="0031494C"/>
    <w:rsid w:val="00332EAC"/>
    <w:rsid w:val="00334381"/>
    <w:rsid w:val="00341838"/>
    <w:rsid w:val="003463B1"/>
    <w:rsid w:val="00391DCC"/>
    <w:rsid w:val="003973B0"/>
    <w:rsid w:val="003C29DA"/>
    <w:rsid w:val="003D2E12"/>
    <w:rsid w:val="003F0C0A"/>
    <w:rsid w:val="003F4C42"/>
    <w:rsid w:val="00411177"/>
    <w:rsid w:val="00423AC4"/>
    <w:rsid w:val="00425B18"/>
    <w:rsid w:val="0042747E"/>
    <w:rsid w:val="0043272C"/>
    <w:rsid w:val="004461FA"/>
    <w:rsid w:val="00447F31"/>
    <w:rsid w:val="004537D4"/>
    <w:rsid w:val="00453C6F"/>
    <w:rsid w:val="004550AB"/>
    <w:rsid w:val="00455600"/>
    <w:rsid w:val="00455E76"/>
    <w:rsid w:val="00481FAE"/>
    <w:rsid w:val="004E3995"/>
    <w:rsid w:val="004F6B29"/>
    <w:rsid w:val="004F76F0"/>
    <w:rsid w:val="005025B2"/>
    <w:rsid w:val="00521A6F"/>
    <w:rsid w:val="005318D7"/>
    <w:rsid w:val="00571D65"/>
    <w:rsid w:val="00576872"/>
    <w:rsid w:val="005843FB"/>
    <w:rsid w:val="005A4791"/>
    <w:rsid w:val="005D4EE9"/>
    <w:rsid w:val="005E2014"/>
    <w:rsid w:val="005E5B9D"/>
    <w:rsid w:val="006049ED"/>
    <w:rsid w:val="00615E83"/>
    <w:rsid w:val="006246F4"/>
    <w:rsid w:val="00670055"/>
    <w:rsid w:val="006747C4"/>
    <w:rsid w:val="006A788F"/>
    <w:rsid w:val="006B74A0"/>
    <w:rsid w:val="006D22E0"/>
    <w:rsid w:val="006E1F4D"/>
    <w:rsid w:val="006E3D31"/>
    <w:rsid w:val="00737851"/>
    <w:rsid w:val="007469D9"/>
    <w:rsid w:val="00746B49"/>
    <w:rsid w:val="0075109C"/>
    <w:rsid w:val="00772241"/>
    <w:rsid w:val="00783AC0"/>
    <w:rsid w:val="007E343D"/>
    <w:rsid w:val="00816518"/>
    <w:rsid w:val="00845A71"/>
    <w:rsid w:val="00866823"/>
    <w:rsid w:val="0087186B"/>
    <w:rsid w:val="0087520D"/>
    <w:rsid w:val="008B7035"/>
    <w:rsid w:val="00904877"/>
    <w:rsid w:val="0090759E"/>
    <w:rsid w:val="00927324"/>
    <w:rsid w:val="00933305"/>
    <w:rsid w:val="009936ED"/>
    <w:rsid w:val="009978AB"/>
    <w:rsid w:val="009B7DDE"/>
    <w:rsid w:val="009E00F5"/>
    <w:rsid w:val="00A059B0"/>
    <w:rsid w:val="00A20C98"/>
    <w:rsid w:val="00A616B8"/>
    <w:rsid w:val="00A628E3"/>
    <w:rsid w:val="00A63BD2"/>
    <w:rsid w:val="00A66B45"/>
    <w:rsid w:val="00A77FB7"/>
    <w:rsid w:val="00A83609"/>
    <w:rsid w:val="00A9272E"/>
    <w:rsid w:val="00AA163F"/>
    <w:rsid w:val="00AD40AA"/>
    <w:rsid w:val="00AF2F19"/>
    <w:rsid w:val="00AF61C0"/>
    <w:rsid w:val="00B06B63"/>
    <w:rsid w:val="00B079B2"/>
    <w:rsid w:val="00B10D9E"/>
    <w:rsid w:val="00B41F9D"/>
    <w:rsid w:val="00B442E2"/>
    <w:rsid w:val="00B63C5C"/>
    <w:rsid w:val="00B86A86"/>
    <w:rsid w:val="00B92C54"/>
    <w:rsid w:val="00BA4AA1"/>
    <w:rsid w:val="00BB7E77"/>
    <w:rsid w:val="00BC5F0C"/>
    <w:rsid w:val="00BE24CA"/>
    <w:rsid w:val="00BF31CB"/>
    <w:rsid w:val="00C164E9"/>
    <w:rsid w:val="00C206EA"/>
    <w:rsid w:val="00C22416"/>
    <w:rsid w:val="00C25F60"/>
    <w:rsid w:val="00C26833"/>
    <w:rsid w:val="00C44884"/>
    <w:rsid w:val="00C63537"/>
    <w:rsid w:val="00C916FB"/>
    <w:rsid w:val="00CA68A2"/>
    <w:rsid w:val="00CC25B9"/>
    <w:rsid w:val="00CC3A42"/>
    <w:rsid w:val="00CD2B46"/>
    <w:rsid w:val="00D21D64"/>
    <w:rsid w:val="00D34A56"/>
    <w:rsid w:val="00D420B9"/>
    <w:rsid w:val="00D67F52"/>
    <w:rsid w:val="00D7450B"/>
    <w:rsid w:val="00D80250"/>
    <w:rsid w:val="00D901A1"/>
    <w:rsid w:val="00D93987"/>
    <w:rsid w:val="00D964C9"/>
    <w:rsid w:val="00DC1FCF"/>
    <w:rsid w:val="00DE580A"/>
    <w:rsid w:val="00E0649F"/>
    <w:rsid w:val="00E10F6E"/>
    <w:rsid w:val="00E272ED"/>
    <w:rsid w:val="00E45ED9"/>
    <w:rsid w:val="00E95E66"/>
    <w:rsid w:val="00EA05D1"/>
    <w:rsid w:val="00F00D7B"/>
    <w:rsid w:val="00F051F6"/>
    <w:rsid w:val="00F20F7A"/>
    <w:rsid w:val="00F26EE2"/>
    <w:rsid w:val="00F656F2"/>
    <w:rsid w:val="00F7757B"/>
    <w:rsid w:val="00F77BA5"/>
    <w:rsid w:val="00F8264C"/>
    <w:rsid w:val="00F911B7"/>
    <w:rsid w:val="00FB1124"/>
    <w:rsid w:val="00FB2271"/>
    <w:rsid w:val="00FB292F"/>
    <w:rsid w:val="00FB7EA0"/>
    <w:rsid w:val="00FD54A7"/>
    <w:rsid w:val="00FF0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3B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C91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6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3B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C91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6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51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812FF6BC</Template>
  <TotalTime>1</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maine clark</dc:creator>
  <cp:lastModifiedBy>CLARK Maxine</cp:lastModifiedBy>
  <cp:revision>3</cp:revision>
  <cp:lastPrinted>2016-05-04T08:26:00Z</cp:lastPrinted>
  <dcterms:created xsi:type="dcterms:W3CDTF">2016-05-04T08:25:00Z</dcterms:created>
  <dcterms:modified xsi:type="dcterms:W3CDTF">2016-05-04T08:27:00Z</dcterms:modified>
</cp:coreProperties>
</file>