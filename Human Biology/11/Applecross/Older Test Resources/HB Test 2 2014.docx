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BE" w:rsidRDefault="00D438BE" w:rsidP="00D438BE">
      <w:pPr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8"/>
              <w:szCs w:val="28"/>
            </w:rPr>
            <w:t>Applecross</w:t>
          </w:r>
        </w:smartTag>
        <w:r>
          <w:rPr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b/>
              <w:sz w:val="28"/>
              <w:szCs w:val="28"/>
            </w:rPr>
            <w:t>Senior High School</w:t>
          </w:r>
        </w:smartTag>
      </w:smartTag>
    </w:p>
    <w:p w:rsidR="00D438BE" w:rsidRDefault="00D438BE" w:rsidP="00D43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Year 11 Human Biology 2A</w:t>
      </w:r>
    </w:p>
    <w:p w:rsidR="00D438BE" w:rsidRDefault="00D438BE" w:rsidP="00D43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2</w:t>
      </w:r>
      <w:r w:rsidR="00DF215C">
        <w:rPr>
          <w:b/>
          <w:sz w:val="28"/>
          <w:szCs w:val="28"/>
        </w:rPr>
        <w:t xml:space="preserve"> </w:t>
      </w:r>
      <w:r w:rsidR="00DF215C">
        <w:rPr>
          <w:b/>
          <w:sz w:val="28"/>
          <w:szCs w:val="28"/>
        </w:rPr>
        <w:tab/>
        <w:t>2014</w:t>
      </w:r>
    </w:p>
    <w:p w:rsidR="00D438BE" w:rsidRDefault="00DF215C" w:rsidP="00D438BE">
      <w:pPr>
        <w:rPr>
          <w:b/>
        </w:rPr>
      </w:pPr>
      <w:r>
        <w:rPr>
          <w:b/>
        </w:rPr>
        <w:t>Section A</w:t>
      </w:r>
      <w:r>
        <w:rPr>
          <w:b/>
        </w:rPr>
        <w:tab/>
        <w:t xml:space="preserve"> Multiple Choice (20</w:t>
      </w:r>
      <w:r w:rsidR="00D438BE">
        <w:rPr>
          <w:b/>
        </w:rPr>
        <w:t xml:space="preserve"> marks)</w:t>
      </w:r>
    </w:p>
    <w:p w:rsidR="00C07407" w:rsidRDefault="00C07407" w:rsidP="00C07407">
      <w:pPr>
        <w:widowControl w:val="0"/>
      </w:pPr>
    </w:p>
    <w:p w:rsidR="00DF215C" w:rsidRDefault="00DF215C" w:rsidP="00DF215C">
      <w:r>
        <w:t>1.  During the cardiac cycle the following events take place:</w:t>
      </w:r>
    </w:p>
    <w:p w:rsidR="00DF215C" w:rsidRDefault="00DF215C" w:rsidP="00DF215C">
      <w:pPr>
        <w:rPr>
          <w:sz w:val="20"/>
        </w:rPr>
      </w:pPr>
    </w:p>
    <w:p w:rsidR="00DF215C" w:rsidRDefault="00DF215C" w:rsidP="001F10AF">
      <w:pPr>
        <w:numPr>
          <w:ilvl w:val="0"/>
          <w:numId w:val="1"/>
        </w:numPr>
      </w:pPr>
      <w:r>
        <w:t>atrial systole</w:t>
      </w:r>
    </w:p>
    <w:p w:rsidR="00DF215C" w:rsidRDefault="00DF215C" w:rsidP="001F10AF">
      <w:pPr>
        <w:numPr>
          <w:ilvl w:val="0"/>
          <w:numId w:val="1"/>
        </w:numPr>
      </w:pPr>
      <w:r>
        <w:t>diastole</w:t>
      </w:r>
    </w:p>
    <w:p w:rsidR="00DF215C" w:rsidRDefault="00DF215C" w:rsidP="001F10AF">
      <w:pPr>
        <w:numPr>
          <w:ilvl w:val="0"/>
          <w:numId w:val="1"/>
        </w:numPr>
      </w:pPr>
      <w:r>
        <w:t>ventricular systole</w:t>
      </w:r>
    </w:p>
    <w:p w:rsidR="00DF215C" w:rsidRDefault="00DF215C" w:rsidP="00DF215C">
      <w:pPr>
        <w:ind w:firstLine="360"/>
        <w:rPr>
          <w:sz w:val="20"/>
        </w:rPr>
      </w:pPr>
    </w:p>
    <w:p w:rsidR="00DF215C" w:rsidRDefault="00DF215C" w:rsidP="00DF215C">
      <w:r>
        <w:t xml:space="preserve">   In which order do the events occur?</w:t>
      </w:r>
    </w:p>
    <w:p w:rsidR="00DF215C" w:rsidRDefault="00DF215C" w:rsidP="00DF215C"/>
    <w:p w:rsidR="00DF215C" w:rsidRDefault="00DF215C" w:rsidP="001F10AF">
      <w:pPr>
        <w:pStyle w:val="ListParagraph"/>
        <w:numPr>
          <w:ilvl w:val="0"/>
          <w:numId w:val="25"/>
        </w:numPr>
      </w:pPr>
      <w:r>
        <w:t>atrial systole, diastole, ventricular systole</w:t>
      </w:r>
    </w:p>
    <w:p w:rsidR="00DF215C" w:rsidRDefault="00DF215C" w:rsidP="001F10AF">
      <w:pPr>
        <w:pStyle w:val="ListParagraph"/>
        <w:numPr>
          <w:ilvl w:val="0"/>
          <w:numId w:val="25"/>
        </w:numPr>
      </w:pPr>
      <w:r>
        <w:t>diastole, ventricular systole, diastole</w:t>
      </w:r>
    </w:p>
    <w:p w:rsidR="00DF215C" w:rsidRDefault="00DF215C" w:rsidP="001F10AF">
      <w:pPr>
        <w:pStyle w:val="ListParagraph"/>
        <w:numPr>
          <w:ilvl w:val="0"/>
          <w:numId w:val="25"/>
        </w:numPr>
      </w:pPr>
      <w:r>
        <w:t>ventricular systole, atrial systole, diastole</w:t>
      </w:r>
    </w:p>
    <w:p w:rsidR="00C07407" w:rsidRDefault="00DF215C" w:rsidP="001F10AF">
      <w:pPr>
        <w:pStyle w:val="ListParagraph"/>
        <w:numPr>
          <w:ilvl w:val="0"/>
          <w:numId w:val="25"/>
        </w:numPr>
      </w:pPr>
      <w:r>
        <w:t>atrial systole, ventricular systole, diastole</w:t>
      </w:r>
    </w:p>
    <w:p w:rsidR="00DF215C" w:rsidRDefault="00DF215C" w:rsidP="00C07407"/>
    <w:p w:rsidR="00C07407" w:rsidRDefault="00C07407" w:rsidP="00C07407">
      <w:pPr>
        <w:ind w:left="720" w:hanging="720"/>
        <w:rPr>
          <w:sz w:val="20"/>
        </w:rPr>
      </w:pPr>
      <w:r>
        <w:t>2.  Most oxygen and carbon dioxide in the blood is carried in the form of:</w:t>
      </w:r>
      <w:r>
        <w:br/>
      </w:r>
    </w:p>
    <w:p w:rsidR="00C07407" w:rsidRDefault="00C07407" w:rsidP="001F10AF">
      <w:pPr>
        <w:pStyle w:val="ListParagraph"/>
        <w:numPr>
          <w:ilvl w:val="0"/>
          <w:numId w:val="24"/>
        </w:numPr>
      </w:pPr>
      <w:r>
        <w:t>carbonic acid &amp; haemoglobin ion</w:t>
      </w:r>
    </w:p>
    <w:p w:rsidR="00C07407" w:rsidRDefault="00C07407" w:rsidP="001F10AF">
      <w:pPr>
        <w:pStyle w:val="ListParagraph"/>
        <w:numPr>
          <w:ilvl w:val="0"/>
          <w:numId w:val="24"/>
        </w:numPr>
      </w:pPr>
      <w:r>
        <w:t>bicarbonate ion &amp; hydrogen ion</w:t>
      </w:r>
    </w:p>
    <w:p w:rsidR="00C07407" w:rsidRDefault="00C07407" w:rsidP="001F10AF">
      <w:pPr>
        <w:pStyle w:val="ListParagraph"/>
        <w:numPr>
          <w:ilvl w:val="0"/>
          <w:numId w:val="24"/>
        </w:numPr>
      </w:pPr>
      <w:r>
        <w:t>oxyhaemoglobin &amp; bicarbonate ion</w:t>
      </w:r>
    </w:p>
    <w:p w:rsidR="00C07407" w:rsidRPr="00A1566F" w:rsidRDefault="00C07407" w:rsidP="001F10AF">
      <w:pPr>
        <w:pStyle w:val="ListParagraph"/>
        <w:numPr>
          <w:ilvl w:val="0"/>
          <w:numId w:val="24"/>
        </w:numPr>
      </w:pPr>
      <w:r>
        <w:t>haemoglobin ion &amp; water</w:t>
      </w:r>
    </w:p>
    <w:p w:rsidR="00DF215C" w:rsidRDefault="00DF215C" w:rsidP="00C07407">
      <w:pPr>
        <w:widowControl w:val="0"/>
        <w:rPr>
          <w:sz w:val="20"/>
        </w:rPr>
      </w:pPr>
    </w:p>
    <w:p w:rsidR="00C07407" w:rsidRDefault="00C07407" w:rsidP="00C07407">
      <w:pPr>
        <w:rPr>
          <w:color w:val="000000"/>
        </w:rPr>
      </w:pPr>
      <w:r>
        <w:rPr>
          <w:color w:val="000000"/>
        </w:rPr>
        <w:t>3.  The right ventricle of the heart pumps:</w:t>
      </w:r>
    </w:p>
    <w:p w:rsidR="00C07407" w:rsidRDefault="00C07407" w:rsidP="00C07407">
      <w:pPr>
        <w:widowControl w:val="0"/>
        <w:rPr>
          <w:sz w:val="20"/>
        </w:rPr>
      </w:pPr>
    </w:p>
    <w:p w:rsid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 w:rsidRPr="00C07407">
        <w:rPr>
          <w:iCs/>
        </w:rPr>
        <w:t>oxygenated blood to the rest of the body</w:t>
      </w:r>
    </w:p>
    <w:p w:rsidR="00C07407" w:rsidRP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>
        <w:t>deoxygenated blood to the right atrium</w:t>
      </w:r>
    </w:p>
    <w:p w:rsidR="00C07407" w:rsidRP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>
        <w:t>deoxygenated blood to the lungs</w:t>
      </w:r>
    </w:p>
    <w:p w:rsidR="00C07407" w:rsidRP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>
        <w:t>oxygenated blood to the right atrium</w:t>
      </w:r>
    </w:p>
    <w:p w:rsidR="00C07407" w:rsidRDefault="00C07407" w:rsidP="00C07407">
      <w:pPr>
        <w:widowControl w:val="0"/>
      </w:pPr>
    </w:p>
    <w:p w:rsidR="00A1566F" w:rsidRPr="00A1566F" w:rsidRDefault="00A1566F" w:rsidP="00A1566F">
      <w:pPr>
        <w:tabs>
          <w:tab w:val="left" w:pos="700"/>
          <w:tab w:val="left" w:pos="1460"/>
        </w:tabs>
        <w:spacing w:line="240" w:lineRule="atLeast"/>
        <w:ind w:right="792"/>
      </w:pPr>
      <w:r w:rsidRPr="00A1566F">
        <w:t>4. Refer to the diagram below.</w:t>
      </w:r>
    </w:p>
    <w:p w:rsidR="00A1566F" w:rsidRPr="00A1566F" w:rsidRDefault="00A1566F" w:rsidP="00A1566F">
      <w:pPr>
        <w:tabs>
          <w:tab w:val="left" w:pos="660"/>
        </w:tabs>
        <w:spacing w:line="240" w:lineRule="atLeast"/>
        <w:ind w:left="1380" w:right="532" w:firstLine="60"/>
      </w:pPr>
      <w:r w:rsidRPr="00A1566F">
        <w:rPr>
          <w:noProof/>
          <w:sz w:val="17"/>
          <w:szCs w:val="17"/>
          <w:lang w:eastAsia="en-AU"/>
        </w:rPr>
        <w:drawing>
          <wp:inline distT="0" distB="0" distL="0" distR="0" wp14:anchorId="3F235682" wp14:editId="49BA98FC">
            <wp:extent cx="2377210" cy="1911927"/>
            <wp:effectExtent l="0" t="0" r="4445" b="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10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6F" w:rsidRPr="00A1566F" w:rsidRDefault="00A1566F" w:rsidP="00A1566F">
      <w:pPr>
        <w:tabs>
          <w:tab w:val="left" w:pos="660"/>
        </w:tabs>
        <w:spacing w:line="240" w:lineRule="atLeast"/>
        <w:ind w:left="660" w:right="532" w:hanging="660"/>
      </w:pPr>
    </w:p>
    <w:p w:rsidR="00A1566F" w:rsidRDefault="00A1566F" w:rsidP="00A1566F">
      <w:pPr>
        <w:tabs>
          <w:tab w:val="left" w:pos="660"/>
        </w:tabs>
        <w:spacing w:line="240" w:lineRule="atLeast"/>
        <w:ind w:left="660" w:right="532" w:hanging="660"/>
      </w:pPr>
      <w:r w:rsidRPr="00A1566F">
        <w:t>In which order do the above stages of mitosis occur?</w:t>
      </w:r>
    </w:p>
    <w:p w:rsidR="00A1566F" w:rsidRDefault="00A1566F" w:rsidP="001F10AF">
      <w:pPr>
        <w:pStyle w:val="ListParagraph"/>
        <w:numPr>
          <w:ilvl w:val="0"/>
          <w:numId w:val="26"/>
        </w:numPr>
        <w:tabs>
          <w:tab w:val="left" w:pos="660"/>
        </w:tabs>
        <w:spacing w:line="240" w:lineRule="atLeast"/>
        <w:ind w:right="532"/>
      </w:pPr>
      <w:r w:rsidRPr="00A1566F">
        <w:t>W, Z, X, Y</w:t>
      </w:r>
    </w:p>
    <w:p w:rsidR="00A1566F" w:rsidRDefault="00A1566F" w:rsidP="001F10AF">
      <w:pPr>
        <w:pStyle w:val="ListParagraph"/>
        <w:numPr>
          <w:ilvl w:val="0"/>
          <w:numId w:val="26"/>
        </w:numPr>
        <w:tabs>
          <w:tab w:val="left" w:pos="660"/>
        </w:tabs>
        <w:spacing w:line="240" w:lineRule="atLeast"/>
        <w:ind w:right="532"/>
      </w:pPr>
      <w:r w:rsidRPr="00A1566F">
        <w:t xml:space="preserve"> Z, X, W, Y</w:t>
      </w:r>
    </w:p>
    <w:p w:rsidR="00A1566F" w:rsidRDefault="00A1566F" w:rsidP="001F10AF">
      <w:pPr>
        <w:pStyle w:val="ListParagraph"/>
        <w:numPr>
          <w:ilvl w:val="0"/>
          <w:numId w:val="26"/>
        </w:numPr>
        <w:tabs>
          <w:tab w:val="left" w:pos="660"/>
        </w:tabs>
        <w:spacing w:line="240" w:lineRule="atLeast"/>
        <w:ind w:right="532"/>
      </w:pPr>
      <w:r w:rsidRPr="00A1566F">
        <w:t>W, X, Z, Y</w:t>
      </w:r>
    </w:p>
    <w:p w:rsidR="00DF215C" w:rsidRDefault="00A1566F" w:rsidP="001F10AF">
      <w:pPr>
        <w:pStyle w:val="ListParagraph"/>
        <w:numPr>
          <w:ilvl w:val="0"/>
          <w:numId w:val="26"/>
        </w:numPr>
        <w:tabs>
          <w:tab w:val="left" w:pos="660"/>
        </w:tabs>
        <w:spacing w:line="240" w:lineRule="atLeast"/>
        <w:ind w:right="532"/>
      </w:pPr>
      <w:r w:rsidRPr="00A1566F">
        <w:t>Z, W, X, Y</w:t>
      </w:r>
    </w:p>
    <w:p w:rsidR="008B1B5A" w:rsidRDefault="008B1B5A" w:rsidP="008B1B5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5.  Which of the following play an important role in the clotting of blood?</w:t>
      </w:r>
    </w:p>
    <w:p w:rsidR="008B1B5A" w:rsidRDefault="008B1B5A" w:rsidP="008B1B5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Leucocytes</w:t>
      </w:r>
    </w:p>
    <w:p w:rsid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Thrombocytes</w:t>
      </w:r>
    </w:p>
    <w:p w:rsid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Erythrocytes</w:t>
      </w:r>
    </w:p>
    <w:p w:rsidR="008B1B5A" w:rsidRP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lymphocytes</w:t>
      </w:r>
    </w:p>
    <w:p w:rsidR="00DF215C" w:rsidRDefault="00DF215C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  <w:rPr>
          <w:sz w:val="20"/>
        </w:rPr>
      </w:pPr>
      <w:r>
        <w:t xml:space="preserve">6. Erythrocytes, leucocytes, thrombocytes and plasma are all components of blood. Below is a table illustrating one feature of each – which is </w:t>
      </w:r>
      <w:proofErr w:type="gramStart"/>
      <w:r>
        <w:rPr>
          <w:b/>
          <w:bCs/>
        </w:rPr>
        <w:t>CORRECT</w:t>
      </w:r>
      <w:r>
        <w:t>.</w:t>
      </w:r>
      <w:proofErr w:type="gramEnd"/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71"/>
        <w:gridCol w:w="2041"/>
        <w:gridCol w:w="1971"/>
        <w:gridCol w:w="1971"/>
      </w:tblGrid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erythrocyte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leucocyte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thrombocyte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plasma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(a)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biconcave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granular/</w:t>
            </w:r>
            <w:proofErr w:type="spellStart"/>
            <w:r>
              <w:t>agranular</w:t>
            </w:r>
            <w:proofErr w:type="spellEnd"/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no nuclei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liquid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(b)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biconcave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no nuclei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combats inflammation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contains solutes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(c)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contains haemoglobin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combats inflammation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large comparatively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mostly water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(d)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no nuclei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large comparatively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&gt; numerous than erythrocytes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a formed element</w:t>
            </w:r>
          </w:p>
        </w:tc>
      </w:tr>
    </w:tbl>
    <w:p w:rsidR="008B1B5A" w:rsidRDefault="008B1B5A" w:rsidP="00DF215C">
      <w:r>
        <w:tab/>
      </w:r>
      <w:r>
        <w:tab/>
      </w:r>
      <w:r>
        <w:tab/>
      </w:r>
      <w:r>
        <w:tab/>
      </w:r>
      <w:r>
        <w:tab/>
        <w:t>Table 1:  Features of Blood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8B1B5A" w:rsidP="008B1B5A">
      <w:r>
        <w:t>7. The semilunar valves prevent the backflow of blood</w:t>
      </w:r>
    </w:p>
    <w:p w:rsidR="008B1B5A" w:rsidRDefault="008B1B5A" w:rsidP="008B1B5A"/>
    <w:p w:rsidR="008B1B5A" w:rsidRDefault="008B1B5A" w:rsidP="001F10AF">
      <w:pPr>
        <w:pStyle w:val="ListParagraph"/>
        <w:numPr>
          <w:ilvl w:val="0"/>
          <w:numId w:val="21"/>
        </w:numPr>
      </w:pPr>
      <w:proofErr w:type="gramStart"/>
      <w:r>
        <w:t>from</w:t>
      </w:r>
      <w:proofErr w:type="gramEnd"/>
      <w:r>
        <w:t xml:space="preserve"> the ventricles into the atria.</w:t>
      </w:r>
    </w:p>
    <w:p w:rsidR="008B1B5A" w:rsidRDefault="008B1B5A" w:rsidP="001F10AF">
      <w:pPr>
        <w:pStyle w:val="ListParagraph"/>
        <w:numPr>
          <w:ilvl w:val="0"/>
          <w:numId w:val="21"/>
        </w:numPr>
      </w:pPr>
      <w:proofErr w:type="gramStart"/>
      <w:r>
        <w:t>from</w:t>
      </w:r>
      <w:proofErr w:type="gramEnd"/>
      <w:r>
        <w:t xml:space="preserve"> the arteries into the ventricles.</w:t>
      </w:r>
    </w:p>
    <w:p w:rsidR="008B1B5A" w:rsidRDefault="008B1B5A" w:rsidP="001F10AF">
      <w:pPr>
        <w:pStyle w:val="ListParagraph"/>
        <w:numPr>
          <w:ilvl w:val="0"/>
          <w:numId w:val="21"/>
        </w:numPr>
      </w:pPr>
      <w:proofErr w:type="gramStart"/>
      <w:r>
        <w:t>from</w:t>
      </w:r>
      <w:proofErr w:type="gramEnd"/>
      <w:r>
        <w:t xml:space="preserve"> the atria into the veins.</w:t>
      </w:r>
    </w:p>
    <w:p w:rsidR="008B1B5A" w:rsidRDefault="008B1B5A" w:rsidP="001F10AF">
      <w:pPr>
        <w:pStyle w:val="ListParagraph"/>
        <w:numPr>
          <w:ilvl w:val="0"/>
          <w:numId w:val="21"/>
        </w:numPr>
      </w:pPr>
      <w:proofErr w:type="gramStart"/>
      <w:r>
        <w:t>from</w:t>
      </w:r>
      <w:proofErr w:type="gramEnd"/>
      <w:r>
        <w:t xml:space="preserve"> the atria into the ventricles.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  <w:r>
        <w:t>8.  The rings in the wall of the trachea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  <w:rPr>
          <w:sz w:val="20"/>
        </w:rPr>
      </w:pP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prevent it collapsing under pressure</w:t>
      </w: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make it larger</w:t>
      </w: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prevent it filling with mucus</w:t>
      </w: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enable air to be forced out of the lungs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8B1B5A" w:rsidP="008B1B5A">
      <w:pPr>
        <w:tabs>
          <w:tab w:val="left" w:pos="960"/>
        </w:tabs>
      </w:pPr>
      <w:r>
        <w:t>9.  When air is inhaled it flows through the air tube system to reach the air sacs.</w:t>
      </w:r>
    </w:p>
    <w:p w:rsidR="008B1B5A" w:rsidRDefault="008B1B5A" w:rsidP="008B1B5A">
      <w:pPr>
        <w:tabs>
          <w:tab w:val="left" w:pos="960"/>
        </w:tabs>
      </w:pPr>
      <w:r>
        <w:t xml:space="preserve">         What order does the air follow?</w:t>
      </w:r>
    </w:p>
    <w:p w:rsidR="008B1B5A" w:rsidRDefault="008B1B5A" w:rsidP="008B1B5A">
      <w:pPr>
        <w:tabs>
          <w:tab w:val="left" w:pos="960"/>
        </w:tabs>
      </w:pP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Trachea, Bronchi, Pharynx, Bronchioles, Larynx.</w:t>
      </w:r>
      <w:r>
        <w:tab/>
      </w:r>
      <w:r>
        <w:tab/>
        <w:t xml:space="preserve"> </w:t>
      </w: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Bronchi, Larynx, Trachea, Pharynx, Bronchioles.</w:t>
      </w: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Pharynx, Larynx, Trachea, Bronchi, Bronchioles.</w:t>
      </w: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Bronchi, Bronchioles, Trachea, Pharynx, Larynx.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8B1B5A" w:rsidP="008B1B5A">
      <w:r>
        <w:t>10. The functional units of the respiratory system where gas exchange occurs are the:</w:t>
      </w:r>
    </w:p>
    <w:p w:rsidR="008B1B5A" w:rsidRDefault="008B1B5A" w:rsidP="008B1B5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Alveoli</w:t>
      </w:r>
    </w:p>
    <w:p w:rsid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terminal bronchioles</w:t>
      </w:r>
    </w:p>
    <w:p w:rsid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pulmonary vessels</w:t>
      </w:r>
    </w:p>
    <w:p w:rsidR="008B1B5A" w:rsidRP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lungs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5518E8" w:rsidRDefault="005518E8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8B1B5A" w:rsidP="008B1B5A">
      <w:r>
        <w:lastRenderedPageBreak/>
        <w:t>11.   Mucus secreted by the epithelial cells of the trachea</w:t>
      </w:r>
    </w:p>
    <w:p w:rsidR="008B1B5A" w:rsidRDefault="008B1B5A" w:rsidP="008B1B5A">
      <w:pPr>
        <w:rPr>
          <w:sz w:val="20"/>
        </w:rPr>
      </w:pP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lubricates</w:t>
      </w:r>
      <w:proofErr w:type="gramEnd"/>
      <w:r>
        <w:t xml:space="preserve"> the trachea to facilitate the movement of air into the lungs.</w:t>
      </w: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moistens</w:t>
      </w:r>
      <w:proofErr w:type="gramEnd"/>
      <w:r>
        <w:t xml:space="preserve"> the incoming air so that the alveoli do not dry out.</w:t>
      </w: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traps</w:t>
      </w:r>
      <w:proofErr w:type="gramEnd"/>
      <w:r>
        <w:t xml:space="preserve"> dust particles in inspired air.</w:t>
      </w: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warms</w:t>
      </w:r>
      <w:proofErr w:type="gramEnd"/>
      <w:r>
        <w:t xml:space="preserve"> the incoming air so that core body temperature is not reduced.</w:t>
      </w:r>
    </w:p>
    <w:p w:rsidR="00DF215C" w:rsidRDefault="00DF215C" w:rsidP="00DF215C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AC5D62" w:rsidRDefault="00AC5D62" w:rsidP="00AC5D62">
      <w:pPr>
        <w:tabs>
          <w:tab w:val="left" w:pos="0"/>
        </w:tabs>
      </w:pPr>
      <w:r>
        <w:t>12. Contraction of the diaphragm muscle results in</w:t>
      </w:r>
    </w:p>
    <w:p w:rsidR="008B1B5A" w:rsidRDefault="008B1B5A" w:rsidP="00AC5D62">
      <w:pPr>
        <w:tabs>
          <w:tab w:val="left" w:pos="0"/>
        </w:tabs>
      </w:pP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a decrease in the volume of the thoracic cavity</w:t>
      </w: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an increase in the volume of thoracic cavity</w:t>
      </w: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expiration</w:t>
      </w: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peristalsis</w:t>
      </w:r>
    </w:p>
    <w:p w:rsidR="005518E8" w:rsidRDefault="005518E8" w:rsidP="004B4DDD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  <w:r>
        <w:t>13</w:t>
      </w:r>
      <w:r w:rsidR="00DF215C">
        <w:t xml:space="preserve">. </w:t>
      </w:r>
      <w:r>
        <w:t>The vocal cords are two folds of mucus membrane protruding from the lining of the:</w:t>
      </w: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C5D62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larynx</w:t>
      </w:r>
    </w:p>
    <w:p w:rsidR="00AC5D62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bronchus</w:t>
      </w:r>
    </w:p>
    <w:p w:rsidR="00AC5D62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Pharynx</w:t>
      </w:r>
    </w:p>
    <w:p w:rsidR="004B4DDD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trachea</w:t>
      </w:r>
    </w:p>
    <w:p w:rsidR="005518E8" w:rsidRDefault="005518E8" w:rsidP="004B4DDD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5518E8" w:rsidRDefault="005518E8" w:rsidP="005518E8">
      <w:r>
        <w:t xml:space="preserve">14. </w:t>
      </w:r>
      <w:r w:rsidRPr="00A01A52">
        <w:t>Nucleotides contain which of the following?</w:t>
      </w:r>
    </w:p>
    <w:p w:rsidR="005518E8" w:rsidRPr="00A01A52" w:rsidRDefault="005518E8" w:rsidP="005518E8"/>
    <w:p w:rsidR="005518E8" w:rsidRDefault="005518E8" w:rsidP="001F10AF">
      <w:pPr>
        <w:pStyle w:val="ListParagraph"/>
        <w:numPr>
          <w:ilvl w:val="0"/>
          <w:numId w:val="27"/>
        </w:numPr>
        <w:tabs>
          <w:tab w:val="left" w:pos="710"/>
        </w:tabs>
        <w:rPr>
          <w:color w:val="000000"/>
        </w:rPr>
      </w:pPr>
      <w:proofErr w:type="gramStart"/>
      <w:r w:rsidRPr="005518E8">
        <w:rPr>
          <w:color w:val="000000"/>
        </w:rPr>
        <w:t>protein</w:t>
      </w:r>
      <w:proofErr w:type="gramEnd"/>
      <w:r w:rsidRPr="005518E8">
        <w:rPr>
          <w:color w:val="000000"/>
        </w:rPr>
        <w:t>, chromosomes, genes.</w:t>
      </w:r>
    </w:p>
    <w:p w:rsidR="005518E8" w:rsidRDefault="005518E8" w:rsidP="001F10AF">
      <w:pPr>
        <w:pStyle w:val="ListParagraph"/>
        <w:numPr>
          <w:ilvl w:val="0"/>
          <w:numId w:val="27"/>
        </w:numPr>
        <w:tabs>
          <w:tab w:val="left" w:pos="710"/>
        </w:tabs>
        <w:rPr>
          <w:color w:val="000000"/>
        </w:rPr>
      </w:pPr>
      <w:r w:rsidRPr="005518E8">
        <w:rPr>
          <w:color w:val="000000"/>
        </w:rPr>
        <w:t>Nitrogen base, sugar, phosphate.</w:t>
      </w:r>
      <w:r w:rsidRPr="005518E8">
        <w:rPr>
          <w:color w:val="000000"/>
        </w:rPr>
        <w:tab/>
      </w:r>
    </w:p>
    <w:p w:rsidR="005518E8" w:rsidRDefault="005518E8" w:rsidP="001F10AF">
      <w:pPr>
        <w:pStyle w:val="ListParagraph"/>
        <w:numPr>
          <w:ilvl w:val="0"/>
          <w:numId w:val="27"/>
        </w:numPr>
        <w:tabs>
          <w:tab w:val="left" w:pos="710"/>
        </w:tabs>
        <w:rPr>
          <w:color w:val="000000"/>
        </w:rPr>
      </w:pPr>
      <w:r w:rsidRPr="005518E8">
        <w:rPr>
          <w:color w:val="000000"/>
        </w:rPr>
        <w:t>Protein, carbohydrate, DNA.</w:t>
      </w:r>
    </w:p>
    <w:p w:rsidR="005518E8" w:rsidRPr="005518E8" w:rsidRDefault="005518E8" w:rsidP="001F10AF">
      <w:pPr>
        <w:pStyle w:val="ListParagraph"/>
        <w:numPr>
          <w:ilvl w:val="0"/>
          <w:numId w:val="27"/>
        </w:numPr>
        <w:tabs>
          <w:tab w:val="left" w:pos="710"/>
        </w:tabs>
        <w:rPr>
          <w:color w:val="000000"/>
        </w:rPr>
      </w:pPr>
      <w:r w:rsidRPr="005518E8">
        <w:rPr>
          <w:color w:val="000000"/>
        </w:rPr>
        <w:t>Sugar, fat, coiled proteins.</w:t>
      </w: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5518E8" w:rsidRDefault="005518E8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  <w:r>
        <w:t>15</w:t>
      </w:r>
      <w:r w:rsidR="00DF215C">
        <w:t xml:space="preserve">. </w:t>
      </w:r>
      <w:r>
        <w:t>Hypertension is</w:t>
      </w: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tension in the heart muscle</w:t>
      </w: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high blood pressure</w:t>
      </w: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another name for stress</w:t>
      </w: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the cause of stomach ulcers</w:t>
      </w:r>
    </w:p>
    <w:p w:rsidR="00AC5D62" w:rsidRDefault="00AC5D62" w:rsidP="004B4DDD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8B1B5A" w:rsidRDefault="00944B4D" w:rsidP="001F10AF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Mitosis </w:t>
      </w:r>
    </w:p>
    <w:p w:rsidR="008B1B5A" w:rsidRDefault="00944B4D" w:rsidP="001F10A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714" w:hanging="357"/>
        <w:rPr>
          <w:rFonts w:ascii="Times New Roman" w:hAnsi="Times New Roman"/>
        </w:rPr>
      </w:pPr>
      <w:proofErr w:type="gramStart"/>
      <w:r w:rsidRPr="008B1B5A">
        <w:rPr>
          <w:rFonts w:ascii="Times New Roman" w:hAnsi="Times New Roman"/>
        </w:rPr>
        <w:t>occurs</w:t>
      </w:r>
      <w:proofErr w:type="gramEnd"/>
      <w:r w:rsidRPr="008B1B5A">
        <w:rPr>
          <w:rFonts w:ascii="Times New Roman" w:hAnsi="Times New Roman"/>
        </w:rPr>
        <w:t xml:space="preserve"> only in cells with cell walls.</w:t>
      </w:r>
    </w:p>
    <w:p w:rsidR="008B1B5A" w:rsidRDefault="008B1B5A" w:rsidP="001F10A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714" w:hanging="357"/>
        <w:rPr>
          <w:rFonts w:ascii="Times New Roman" w:hAnsi="Times New Roman"/>
        </w:rPr>
      </w:pPr>
      <w:proofErr w:type="gramStart"/>
      <w:r w:rsidRPr="008B1B5A">
        <w:rPr>
          <w:rFonts w:ascii="Times New Roman" w:hAnsi="Times New Roman"/>
        </w:rPr>
        <w:t>p</w:t>
      </w:r>
      <w:r w:rsidR="00944B4D" w:rsidRPr="008B1B5A">
        <w:rPr>
          <w:rFonts w:ascii="Times New Roman" w:hAnsi="Times New Roman"/>
        </w:rPr>
        <w:t>roduces</w:t>
      </w:r>
      <w:proofErr w:type="gramEnd"/>
      <w:r w:rsidR="00944B4D" w:rsidRPr="008B1B5A">
        <w:rPr>
          <w:rFonts w:ascii="Times New Roman" w:hAnsi="Times New Roman"/>
        </w:rPr>
        <w:t xml:space="preserve"> cells which are identical to the parent cell.</w:t>
      </w:r>
    </w:p>
    <w:p w:rsidR="008B1B5A" w:rsidRDefault="00944B4D" w:rsidP="001F10A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714" w:hanging="357"/>
        <w:rPr>
          <w:rFonts w:ascii="Times New Roman" w:hAnsi="Times New Roman"/>
        </w:rPr>
      </w:pPr>
      <w:proofErr w:type="gramStart"/>
      <w:r w:rsidRPr="008B1B5A">
        <w:rPr>
          <w:rFonts w:ascii="Times New Roman" w:hAnsi="Times New Roman"/>
        </w:rPr>
        <w:t>results</w:t>
      </w:r>
      <w:proofErr w:type="gramEnd"/>
      <w:r w:rsidRPr="008B1B5A">
        <w:rPr>
          <w:rFonts w:ascii="Times New Roman" w:hAnsi="Times New Roman"/>
        </w:rPr>
        <w:t xml:space="preserve"> in daughter cells with half the number of chromosomes of the parent cells. </w:t>
      </w:r>
    </w:p>
    <w:p w:rsidR="00944B4D" w:rsidRPr="005518E8" w:rsidRDefault="00944B4D" w:rsidP="001F10A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714" w:hanging="357"/>
        <w:rPr>
          <w:rFonts w:ascii="Times New Roman" w:hAnsi="Times New Roman"/>
        </w:rPr>
      </w:pPr>
      <w:proofErr w:type="gramStart"/>
      <w:r w:rsidRPr="008B1B5A">
        <w:rPr>
          <w:rFonts w:ascii="Times New Roman" w:hAnsi="Times New Roman"/>
        </w:rPr>
        <w:t>results</w:t>
      </w:r>
      <w:proofErr w:type="gramEnd"/>
      <w:r w:rsidRPr="008B1B5A">
        <w:rPr>
          <w:rFonts w:ascii="Times New Roman" w:hAnsi="Times New Roman"/>
        </w:rPr>
        <w:t xml:space="preserve"> in daughter cells with twice the number of chromosomes of the parent cells.</w:t>
      </w:r>
    </w:p>
    <w:p w:rsidR="005518E8" w:rsidRDefault="005518E8" w:rsidP="005518E8">
      <w:pPr>
        <w:tabs>
          <w:tab w:val="left" w:pos="3065"/>
        </w:tabs>
        <w:ind w:left="567" w:hanging="567"/>
      </w:pPr>
      <w:r>
        <w:tab/>
      </w:r>
      <w:r>
        <w:tab/>
      </w:r>
    </w:p>
    <w:p w:rsidR="005518E8" w:rsidRDefault="005518E8" w:rsidP="005518E8">
      <w:pPr>
        <w:tabs>
          <w:tab w:val="left" w:pos="3065"/>
        </w:tabs>
        <w:ind w:left="567" w:hanging="567"/>
      </w:pPr>
    </w:p>
    <w:p w:rsidR="005518E8" w:rsidRDefault="005518E8" w:rsidP="005518E8">
      <w:pPr>
        <w:tabs>
          <w:tab w:val="left" w:pos="3065"/>
        </w:tabs>
        <w:ind w:left="567" w:hanging="567"/>
      </w:pPr>
    </w:p>
    <w:p w:rsidR="005518E8" w:rsidRDefault="005518E8" w:rsidP="005518E8">
      <w:pPr>
        <w:tabs>
          <w:tab w:val="left" w:pos="3065"/>
        </w:tabs>
        <w:ind w:left="567" w:hanging="567"/>
      </w:pPr>
    </w:p>
    <w:p w:rsidR="005518E8" w:rsidRDefault="005518E8" w:rsidP="005518E8">
      <w:pPr>
        <w:tabs>
          <w:tab w:val="left" w:pos="3065"/>
        </w:tabs>
        <w:ind w:left="567" w:hanging="567"/>
      </w:pPr>
    </w:p>
    <w:p w:rsidR="005518E8" w:rsidRDefault="005518E8" w:rsidP="005518E8">
      <w:pPr>
        <w:tabs>
          <w:tab w:val="left" w:pos="3065"/>
        </w:tabs>
        <w:ind w:left="567" w:hanging="567"/>
      </w:pPr>
    </w:p>
    <w:tbl>
      <w:tblPr>
        <w:tblW w:w="9106" w:type="dxa"/>
        <w:tblLook w:val="0000" w:firstRow="0" w:lastRow="0" w:firstColumn="0" w:lastColumn="0" w:noHBand="0" w:noVBand="0"/>
      </w:tblPr>
      <w:tblGrid>
        <w:gridCol w:w="250"/>
        <w:gridCol w:w="8856"/>
      </w:tblGrid>
      <w:tr w:rsidR="00944B4D" w:rsidTr="00944B4D">
        <w:tc>
          <w:tcPr>
            <w:tcW w:w="250" w:type="dxa"/>
          </w:tcPr>
          <w:p w:rsidR="00944B4D" w:rsidRDefault="00944B4D" w:rsidP="004C0EC2"/>
        </w:tc>
        <w:tc>
          <w:tcPr>
            <w:tcW w:w="8856" w:type="dxa"/>
          </w:tcPr>
          <w:p w:rsidR="00944B4D" w:rsidRDefault="00944B4D" w:rsidP="001F10A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</w:pPr>
            <w:r>
              <w:t>Which of the following is not found in DNA?</w:t>
            </w:r>
          </w:p>
        </w:tc>
      </w:tr>
      <w:tr w:rsidR="00944B4D" w:rsidTr="00944B4D">
        <w:trPr>
          <w:gridBefore w:val="1"/>
          <w:wBefore w:w="250" w:type="dxa"/>
          <w:cantSplit/>
        </w:trPr>
        <w:tc>
          <w:tcPr>
            <w:tcW w:w="8856" w:type="dxa"/>
          </w:tcPr>
          <w:p w:rsidR="00944B4D" w:rsidRDefault="00944B4D" w:rsidP="004C0EC2"/>
        </w:tc>
      </w:tr>
      <w:tr w:rsidR="00944B4D" w:rsidTr="00944B4D">
        <w:trPr>
          <w:gridBefore w:val="1"/>
          <w:wBefore w:w="250" w:type="dxa"/>
          <w:cantSplit/>
        </w:trPr>
        <w:tc>
          <w:tcPr>
            <w:tcW w:w="8856" w:type="dxa"/>
          </w:tcPr>
          <w:p w:rsidR="008B1B5A" w:rsidRDefault="00944B4D" w:rsidP="001F10AF">
            <w:pPr>
              <w:pStyle w:val="ListParagraph"/>
              <w:numPr>
                <w:ilvl w:val="0"/>
                <w:numId w:val="13"/>
              </w:numPr>
            </w:pPr>
            <w:r>
              <w:t>Guanine</w:t>
            </w:r>
          </w:p>
          <w:p w:rsidR="008B1B5A" w:rsidRDefault="00944B4D" w:rsidP="001F10AF">
            <w:pPr>
              <w:pStyle w:val="ListParagraph"/>
              <w:numPr>
                <w:ilvl w:val="0"/>
                <w:numId w:val="13"/>
              </w:numPr>
            </w:pPr>
            <w:r>
              <w:t>Uracil</w:t>
            </w:r>
          </w:p>
          <w:p w:rsidR="008B1B5A" w:rsidRDefault="00944B4D" w:rsidP="001F10AF">
            <w:pPr>
              <w:pStyle w:val="ListParagraph"/>
              <w:numPr>
                <w:ilvl w:val="0"/>
                <w:numId w:val="13"/>
              </w:numPr>
            </w:pPr>
            <w:r>
              <w:t>Thymine</w:t>
            </w:r>
          </w:p>
          <w:p w:rsidR="00944B4D" w:rsidRDefault="00944B4D" w:rsidP="001F10AF">
            <w:pPr>
              <w:pStyle w:val="ListParagraph"/>
              <w:numPr>
                <w:ilvl w:val="0"/>
                <w:numId w:val="13"/>
              </w:numPr>
            </w:pPr>
            <w:r>
              <w:t>Cytosine</w:t>
            </w:r>
          </w:p>
        </w:tc>
      </w:tr>
    </w:tbl>
    <w:p w:rsidR="00DF215C" w:rsidRDefault="00DF215C" w:rsidP="00D438BE">
      <w:pPr>
        <w:rPr>
          <w:b/>
        </w:rPr>
      </w:pPr>
    </w:p>
    <w:tbl>
      <w:tblPr>
        <w:tblW w:w="9372" w:type="dxa"/>
        <w:tblLook w:val="0000" w:firstRow="0" w:lastRow="0" w:firstColumn="0" w:lastColumn="0" w:noHBand="0" w:noVBand="0"/>
      </w:tblPr>
      <w:tblGrid>
        <w:gridCol w:w="516"/>
        <w:gridCol w:w="8856"/>
      </w:tblGrid>
      <w:tr w:rsidR="00944B4D" w:rsidTr="004C0EC2">
        <w:tc>
          <w:tcPr>
            <w:tcW w:w="516" w:type="dxa"/>
          </w:tcPr>
          <w:p w:rsidR="00944B4D" w:rsidRPr="00913910" w:rsidRDefault="00AC5D62" w:rsidP="004C0EC2">
            <w:r>
              <w:t>18</w:t>
            </w:r>
            <w:r w:rsidR="00913910" w:rsidRPr="00913910">
              <w:t>.</w:t>
            </w:r>
          </w:p>
        </w:tc>
        <w:tc>
          <w:tcPr>
            <w:tcW w:w="8856" w:type="dxa"/>
          </w:tcPr>
          <w:p w:rsidR="00944B4D" w:rsidRDefault="00944B4D" w:rsidP="00913910">
            <w:pPr>
              <w:widowControl w:val="0"/>
              <w:autoSpaceDE w:val="0"/>
              <w:autoSpaceDN w:val="0"/>
              <w:adjustRightInd w:val="0"/>
            </w:pPr>
            <w:r>
              <w:t>Lymph most closely resembles which of the following?</w:t>
            </w:r>
          </w:p>
        </w:tc>
      </w:tr>
      <w:tr w:rsidR="00944B4D" w:rsidTr="004C0EC2">
        <w:trPr>
          <w:gridBefore w:val="1"/>
          <w:wBefore w:w="516" w:type="dxa"/>
          <w:cantSplit/>
        </w:trPr>
        <w:tc>
          <w:tcPr>
            <w:tcW w:w="8856" w:type="dxa"/>
          </w:tcPr>
          <w:p w:rsidR="00944B4D" w:rsidRDefault="00944B4D" w:rsidP="004C0EC2"/>
        </w:tc>
      </w:tr>
      <w:tr w:rsidR="00944B4D" w:rsidTr="004C0EC2">
        <w:trPr>
          <w:gridBefore w:val="1"/>
          <w:wBefore w:w="516" w:type="dxa"/>
          <w:cantSplit/>
        </w:trPr>
        <w:tc>
          <w:tcPr>
            <w:tcW w:w="8856" w:type="dxa"/>
          </w:tcPr>
          <w:p w:rsidR="008B1B5A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Plasma</w:t>
            </w:r>
          </w:p>
          <w:p w:rsidR="008B1B5A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Urine</w:t>
            </w:r>
          </w:p>
          <w:p w:rsidR="008B1B5A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Tissue fluid</w:t>
            </w:r>
          </w:p>
          <w:p w:rsidR="00944B4D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Blood</w:t>
            </w:r>
          </w:p>
        </w:tc>
      </w:tr>
    </w:tbl>
    <w:p w:rsidR="00DF215C" w:rsidRDefault="00DF215C" w:rsidP="003018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3018BB" w:rsidRDefault="003018BB" w:rsidP="003018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the diagram below to answer </w:t>
      </w:r>
      <w:r w:rsidR="00AC5D62">
        <w:rPr>
          <w:rFonts w:ascii="Times New Roman" w:hAnsi="Times New Roman"/>
          <w:b/>
        </w:rPr>
        <w:t>Questions 19</w:t>
      </w:r>
      <w:r>
        <w:rPr>
          <w:rFonts w:ascii="Times New Roman" w:hAnsi="Times New Roman"/>
          <w:b/>
        </w:rPr>
        <w:t xml:space="preserve"> and 2</w:t>
      </w:r>
      <w:r w:rsidR="00AC5D62">
        <w:rPr>
          <w:rFonts w:ascii="Times New Roman" w:hAnsi="Times New Roman"/>
          <w:b/>
        </w:rPr>
        <w:t>0</w:t>
      </w:r>
    </w:p>
    <w:p w:rsidR="003018BB" w:rsidRDefault="003018BB" w:rsidP="005518E8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AU" w:eastAsia="en-AU"/>
        </w:rPr>
        <w:drawing>
          <wp:inline distT="0" distB="0" distL="0" distR="0" wp14:anchorId="3A35DF6A" wp14:editId="3FC8BE86">
            <wp:extent cx="3230887" cy="3089564"/>
            <wp:effectExtent l="0" t="0" r="7620" b="0"/>
            <wp:docPr id="23" name="Picture 23" descr="H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B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7"/>
                    <a:stretch/>
                  </pic:blipFill>
                  <pic:spPr bwMode="auto">
                    <a:xfrm>
                      <a:off x="0" y="0"/>
                      <a:ext cx="3231903" cy="30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8E8" w:rsidRDefault="003018BB" w:rsidP="00C80BEA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284" w:hanging="568"/>
        <w:rPr>
          <w:rFonts w:ascii="Times New Roman" w:hAnsi="Times New Roman"/>
        </w:rPr>
      </w:pPr>
      <w:r>
        <w:rPr>
          <w:rFonts w:ascii="Times New Roman" w:hAnsi="Times New Roman"/>
        </w:rPr>
        <w:t>Blood vessel D would be a branch of the</w:t>
      </w:r>
    </w:p>
    <w:p w:rsidR="005518E8" w:rsidRPr="005518E8" w:rsidRDefault="005518E8" w:rsidP="005518E8">
      <w:pPr>
        <w:pStyle w:val="Header"/>
        <w:tabs>
          <w:tab w:val="clear" w:pos="4320"/>
          <w:tab w:val="clear" w:pos="8640"/>
        </w:tabs>
        <w:ind w:left="358"/>
        <w:rPr>
          <w:rFonts w:ascii="Times New Roman" w:hAnsi="Times New Roman"/>
        </w:rPr>
      </w:pPr>
    </w:p>
    <w:p w:rsidR="008B1B5A" w:rsidRDefault="003018BB" w:rsidP="001F10AF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left="358" w:hangingChars="149" w:hanging="35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pulmonary</w:t>
      </w:r>
      <w:proofErr w:type="gramEnd"/>
      <w:r>
        <w:rPr>
          <w:rFonts w:ascii="Times New Roman" w:hAnsi="Times New Roman"/>
        </w:rPr>
        <w:t xml:space="preserve"> artery.</w:t>
      </w:r>
    </w:p>
    <w:p w:rsidR="008B1B5A" w:rsidRDefault="003018BB" w:rsidP="001F10AF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left="358" w:hangingChars="149" w:hanging="358"/>
        <w:rPr>
          <w:rFonts w:ascii="Times New Roman" w:hAnsi="Times New Roman"/>
        </w:rPr>
      </w:pPr>
      <w:proofErr w:type="gramStart"/>
      <w:r w:rsidRPr="008B1B5A">
        <w:rPr>
          <w:rFonts w:ascii="Times New Roman" w:hAnsi="Times New Roman"/>
        </w:rPr>
        <w:t>pulmonary</w:t>
      </w:r>
      <w:proofErr w:type="gramEnd"/>
      <w:r w:rsidRPr="008B1B5A">
        <w:rPr>
          <w:rFonts w:ascii="Times New Roman" w:hAnsi="Times New Roman"/>
        </w:rPr>
        <w:t xml:space="preserve"> vein.</w:t>
      </w:r>
    </w:p>
    <w:p w:rsidR="008B1B5A" w:rsidRDefault="003018BB" w:rsidP="001F10AF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left="358" w:hangingChars="149" w:hanging="358"/>
        <w:rPr>
          <w:rFonts w:ascii="Times New Roman" w:hAnsi="Times New Roman"/>
        </w:rPr>
      </w:pPr>
      <w:proofErr w:type="gramStart"/>
      <w:r w:rsidRPr="008B1B5A">
        <w:rPr>
          <w:rFonts w:ascii="Times New Roman" w:hAnsi="Times New Roman"/>
        </w:rPr>
        <w:t>coronary</w:t>
      </w:r>
      <w:proofErr w:type="gramEnd"/>
      <w:r w:rsidRPr="008B1B5A">
        <w:rPr>
          <w:rFonts w:ascii="Times New Roman" w:hAnsi="Times New Roman"/>
        </w:rPr>
        <w:t xml:space="preserve"> artery.</w:t>
      </w:r>
    </w:p>
    <w:p w:rsidR="003018BB" w:rsidRPr="00DF215C" w:rsidRDefault="003018BB" w:rsidP="001F10AF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left="358" w:hangingChars="149" w:hanging="358"/>
        <w:rPr>
          <w:rFonts w:ascii="Times New Roman" w:hAnsi="Times New Roman"/>
        </w:rPr>
      </w:pPr>
      <w:proofErr w:type="gramStart"/>
      <w:r w:rsidRPr="008B1B5A">
        <w:rPr>
          <w:rFonts w:ascii="Times New Roman" w:hAnsi="Times New Roman"/>
        </w:rPr>
        <w:t>coronary</w:t>
      </w:r>
      <w:proofErr w:type="gramEnd"/>
      <w:r w:rsidRPr="008B1B5A">
        <w:rPr>
          <w:rFonts w:ascii="Times New Roman" w:hAnsi="Times New Roman"/>
        </w:rPr>
        <w:t xml:space="preserve"> vein.</w:t>
      </w:r>
    </w:p>
    <w:p w:rsidR="003018BB" w:rsidRDefault="003018BB" w:rsidP="003018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8B1B5A" w:rsidRDefault="003018BB" w:rsidP="00C80BEA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Within the capillary network gaseous exchange takes place. During expiration, the</w:t>
      </w:r>
      <w:r w:rsidR="005518E8">
        <w:rPr>
          <w:rFonts w:ascii="Times New Roman" w:hAnsi="Times New Roman"/>
        </w:rPr>
        <w:t xml:space="preserve"> blood in vessel C would have a:</w:t>
      </w:r>
    </w:p>
    <w:p w:rsidR="008B1B5A" w:rsidRPr="008B1B5A" w:rsidRDefault="008B1B5A" w:rsidP="008B1B5A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</w:rPr>
      </w:pPr>
    </w:p>
    <w:p w:rsidR="008B1B5A" w:rsidRPr="005518E8" w:rsidRDefault="003018BB" w:rsidP="001F10AF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ind w:left="709"/>
        <w:rPr>
          <w:rFonts w:ascii="Times New Roman" w:hAnsi="Times New Roman"/>
          <w:sz w:val="22"/>
          <w:szCs w:val="22"/>
        </w:rPr>
      </w:pPr>
      <w:proofErr w:type="gramStart"/>
      <w:r w:rsidRPr="005518E8">
        <w:rPr>
          <w:rFonts w:ascii="Times New Roman" w:hAnsi="Times New Roman"/>
          <w:sz w:val="22"/>
          <w:szCs w:val="22"/>
        </w:rPr>
        <w:t>high</w:t>
      </w:r>
      <w:proofErr w:type="gramEnd"/>
      <w:r w:rsidRPr="005518E8">
        <w:rPr>
          <w:rFonts w:ascii="Times New Roman" w:hAnsi="Times New Roman"/>
          <w:sz w:val="22"/>
          <w:szCs w:val="22"/>
        </w:rPr>
        <w:t xml:space="preserve"> concentration of </w:t>
      </w:r>
      <w:proofErr w:type="spellStart"/>
      <w:r w:rsidRPr="005518E8">
        <w:rPr>
          <w:rFonts w:ascii="Times New Roman" w:hAnsi="Times New Roman"/>
          <w:sz w:val="22"/>
          <w:szCs w:val="22"/>
        </w:rPr>
        <w:t>carbaminohaemoglobin</w:t>
      </w:r>
      <w:proofErr w:type="spellEnd"/>
      <w:r w:rsidRPr="005518E8">
        <w:rPr>
          <w:rFonts w:ascii="Times New Roman" w:hAnsi="Times New Roman"/>
          <w:sz w:val="22"/>
          <w:szCs w:val="22"/>
        </w:rPr>
        <w:t xml:space="preserve"> and low </w:t>
      </w:r>
      <w:proofErr w:type="spellStart"/>
      <w:r w:rsidRPr="005518E8">
        <w:rPr>
          <w:rFonts w:ascii="Times New Roman" w:hAnsi="Times New Roman"/>
          <w:sz w:val="22"/>
          <w:szCs w:val="22"/>
        </w:rPr>
        <w:t>oxyhaemoglobin</w:t>
      </w:r>
      <w:proofErr w:type="spellEnd"/>
      <w:r w:rsidRPr="005518E8">
        <w:rPr>
          <w:rFonts w:ascii="Times New Roman" w:hAnsi="Times New Roman"/>
          <w:sz w:val="22"/>
          <w:szCs w:val="22"/>
        </w:rPr>
        <w:t xml:space="preserve"> concentration.</w:t>
      </w:r>
    </w:p>
    <w:p w:rsidR="008B1B5A" w:rsidRPr="005518E8" w:rsidRDefault="003018BB" w:rsidP="001F10AF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ascii="Times New Roman" w:hAnsi="Times New Roman"/>
          <w:sz w:val="22"/>
          <w:szCs w:val="22"/>
        </w:rPr>
      </w:pPr>
      <w:proofErr w:type="gramStart"/>
      <w:r w:rsidRPr="005518E8">
        <w:rPr>
          <w:rFonts w:ascii="Times New Roman" w:hAnsi="Times New Roman"/>
          <w:sz w:val="22"/>
          <w:szCs w:val="22"/>
        </w:rPr>
        <w:t>low</w:t>
      </w:r>
      <w:proofErr w:type="gramEnd"/>
      <w:r w:rsidRPr="005518E8">
        <w:rPr>
          <w:rFonts w:ascii="Times New Roman" w:hAnsi="Times New Roman"/>
          <w:sz w:val="22"/>
          <w:szCs w:val="22"/>
        </w:rPr>
        <w:t xml:space="preserve"> concentration of </w:t>
      </w:r>
      <w:proofErr w:type="spellStart"/>
      <w:r w:rsidRPr="005518E8">
        <w:rPr>
          <w:rFonts w:ascii="Times New Roman" w:hAnsi="Times New Roman"/>
          <w:sz w:val="22"/>
          <w:szCs w:val="22"/>
        </w:rPr>
        <w:t>carbaminohaemoglobin</w:t>
      </w:r>
      <w:proofErr w:type="spellEnd"/>
      <w:r w:rsidRPr="005518E8">
        <w:rPr>
          <w:rFonts w:ascii="Times New Roman" w:hAnsi="Times New Roman"/>
          <w:sz w:val="22"/>
          <w:szCs w:val="22"/>
        </w:rPr>
        <w:t xml:space="preserve"> and a high bicarbonate ion concentration.</w:t>
      </w:r>
    </w:p>
    <w:p w:rsidR="008B1B5A" w:rsidRPr="005518E8" w:rsidRDefault="003018BB" w:rsidP="001F10AF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ascii="Times New Roman" w:hAnsi="Times New Roman"/>
          <w:sz w:val="22"/>
          <w:szCs w:val="22"/>
        </w:rPr>
      </w:pPr>
      <w:proofErr w:type="gramStart"/>
      <w:r w:rsidRPr="005518E8">
        <w:rPr>
          <w:rFonts w:ascii="Times New Roman" w:hAnsi="Times New Roman"/>
          <w:sz w:val="22"/>
          <w:szCs w:val="22"/>
        </w:rPr>
        <w:t>low</w:t>
      </w:r>
      <w:proofErr w:type="gramEnd"/>
      <w:r w:rsidRPr="005518E8">
        <w:rPr>
          <w:rFonts w:ascii="Times New Roman" w:hAnsi="Times New Roman"/>
          <w:sz w:val="22"/>
          <w:szCs w:val="22"/>
        </w:rPr>
        <w:t xml:space="preserve"> concentration of </w:t>
      </w:r>
      <w:proofErr w:type="spellStart"/>
      <w:r w:rsidRPr="005518E8">
        <w:rPr>
          <w:rFonts w:ascii="Times New Roman" w:hAnsi="Times New Roman"/>
          <w:sz w:val="22"/>
          <w:szCs w:val="22"/>
        </w:rPr>
        <w:t>carbaminohaemoglobin</w:t>
      </w:r>
      <w:proofErr w:type="spellEnd"/>
      <w:r w:rsidRPr="005518E8">
        <w:rPr>
          <w:rFonts w:ascii="Times New Roman" w:hAnsi="Times New Roman"/>
          <w:sz w:val="22"/>
          <w:szCs w:val="22"/>
        </w:rPr>
        <w:t xml:space="preserve"> and a high concentration of </w:t>
      </w:r>
      <w:proofErr w:type="spellStart"/>
      <w:r w:rsidRPr="005518E8">
        <w:rPr>
          <w:rFonts w:ascii="Times New Roman" w:hAnsi="Times New Roman"/>
          <w:sz w:val="22"/>
          <w:szCs w:val="22"/>
        </w:rPr>
        <w:t>oxyhaemoglobin</w:t>
      </w:r>
      <w:proofErr w:type="spellEnd"/>
      <w:r w:rsidRPr="005518E8">
        <w:rPr>
          <w:rFonts w:ascii="Times New Roman" w:hAnsi="Times New Roman"/>
          <w:sz w:val="22"/>
          <w:szCs w:val="22"/>
        </w:rPr>
        <w:t>.</w:t>
      </w:r>
    </w:p>
    <w:p w:rsidR="00DF215C" w:rsidRPr="005518E8" w:rsidRDefault="003018BB" w:rsidP="001F10AF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ascii="Times New Roman" w:hAnsi="Times New Roman"/>
          <w:sz w:val="22"/>
          <w:szCs w:val="22"/>
        </w:rPr>
      </w:pPr>
      <w:proofErr w:type="gramStart"/>
      <w:r w:rsidRPr="005518E8">
        <w:rPr>
          <w:rFonts w:ascii="Times New Roman" w:hAnsi="Times New Roman"/>
          <w:sz w:val="22"/>
          <w:szCs w:val="22"/>
        </w:rPr>
        <w:t>low</w:t>
      </w:r>
      <w:proofErr w:type="gramEnd"/>
      <w:r w:rsidRPr="005518E8">
        <w:rPr>
          <w:rFonts w:ascii="Times New Roman" w:hAnsi="Times New Roman"/>
          <w:sz w:val="22"/>
          <w:szCs w:val="22"/>
        </w:rPr>
        <w:t xml:space="preserve"> concentration of </w:t>
      </w:r>
      <w:proofErr w:type="spellStart"/>
      <w:r w:rsidRPr="005518E8">
        <w:rPr>
          <w:rFonts w:ascii="Times New Roman" w:hAnsi="Times New Roman"/>
          <w:sz w:val="22"/>
          <w:szCs w:val="22"/>
        </w:rPr>
        <w:t>oxyhaemoglobin</w:t>
      </w:r>
      <w:proofErr w:type="spellEnd"/>
      <w:r w:rsidRPr="005518E8">
        <w:rPr>
          <w:rFonts w:ascii="Times New Roman" w:hAnsi="Times New Roman"/>
          <w:sz w:val="22"/>
          <w:szCs w:val="22"/>
        </w:rPr>
        <w:t xml:space="preserve"> and a low concentration of </w:t>
      </w:r>
      <w:proofErr w:type="spellStart"/>
      <w:r w:rsidRPr="005518E8">
        <w:rPr>
          <w:rFonts w:ascii="Times New Roman" w:hAnsi="Times New Roman"/>
          <w:sz w:val="22"/>
          <w:szCs w:val="22"/>
        </w:rPr>
        <w:t>carbaminohaemoglobin</w:t>
      </w:r>
      <w:proofErr w:type="spellEnd"/>
      <w:r w:rsidRPr="005518E8">
        <w:rPr>
          <w:rFonts w:ascii="Times New Roman" w:hAnsi="Times New Roman"/>
          <w:sz w:val="22"/>
          <w:szCs w:val="22"/>
        </w:rPr>
        <w:t>.</w:t>
      </w:r>
    </w:p>
    <w:p w:rsidR="00913910" w:rsidRDefault="00913910" w:rsidP="00D438BE">
      <w:pPr>
        <w:rPr>
          <w:b/>
        </w:rPr>
      </w:pPr>
      <w:r>
        <w:rPr>
          <w:b/>
        </w:rPr>
        <w:lastRenderedPageBreak/>
        <w:t>PART B</w:t>
      </w:r>
      <w:r>
        <w:rPr>
          <w:b/>
        </w:rPr>
        <w:tab/>
      </w:r>
      <w:r>
        <w:rPr>
          <w:b/>
        </w:rPr>
        <w:tab/>
        <w:t>SHORT ANSWER SECTION</w:t>
      </w:r>
    </w:p>
    <w:p w:rsidR="00913910" w:rsidRDefault="00913910" w:rsidP="00D438BE">
      <w:pPr>
        <w:rPr>
          <w:b/>
        </w:rPr>
      </w:pPr>
    </w:p>
    <w:p w:rsidR="00D438BE" w:rsidRDefault="00D438BE" w:rsidP="00D438BE">
      <w:pPr>
        <w:rPr>
          <w:b/>
        </w:rPr>
      </w:pPr>
      <w:r>
        <w:rPr>
          <w:b/>
        </w:rPr>
        <w:t>Name 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30B6">
        <w:rPr>
          <w:b/>
        </w:rPr>
        <w:tab/>
      </w:r>
      <w:r w:rsidR="00DF215C">
        <w:rPr>
          <w:b/>
        </w:rPr>
        <w:t>30</w:t>
      </w:r>
      <w:r>
        <w:rPr>
          <w:b/>
        </w:rPr>
        <w:t xml:space="preserve"> MARKS</w:t>
      </w:r>
    </w:p>
    <w:p w:rsidR="00D438BE" w:rsidRDefault="00D438BE" w:rsidP="00D438BE">
      <w:r>
        <w:tab/>
      </w:r>
    </w:p>
    <w:p w:rsidR="00D438BE" w:rsidRDefault="00DF215C" w:rsidP="003730B6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  <w:r>
        <w:t>21</w:t>
      </w:r>
      <w:r w:rsidR="00D438BE">
        <w:t xml:space="preserve">.  </w:t>
      </w:r>
      <w:r w:rsidR="003730B6">
        <w:t>Complete the Table below</w:t>
      </w:r>
      <w:r w:rsidR="00D438BE">
        <w:t xml:space="preserve"> for each type of blood vessel stated, giving (a) </w:t>
      </w:r>
      <w:r w:rsidR="00D438BE" w:rsidRPr="003730B6">
        <w:t>one function</w:t>
      </w:r>
      <w:r w:rsidR="00D438BE">
        <w:t xml:space="preserve"> it </w:t>
      </w:r>
      <w:r w:rsidR="00D438BE">
        <w:tab/>
        <w:t>serves, and (b) one structural feature which helps it carry out the function.</w:t>
      </w:r>
    </w:p>
    <w:p w:rsidR="00D438BE" w:rsidRDefault="00D438BE" w:rsidP="00D438BE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285"/>
        <w:gridCol w:w="3285"/>
      </w:tblGrid>
      <w:tr w:rsidR="00D438BE" w:rsidTr="004C0EC2">
        <w:trPr>
          <w:jc w:val="center"/>
        </w:trPr>
        <w:tc>
          <w:tcPr>
            <w:tcW w:w="283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  <w:jc w:val="center"/>
              <w:rPr>
                <w:b/>
              </w:rPr>
            </w:pPr>
            <w:r>
              <w:rPr>
                <w:b/>
              </w:rPr>
              <w:t>Blood Vessel</w:t>
            </w: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  <w:jc w:val="center"/>
              <w:rPr>
                <w:b/>
              </w:rPr>
            </w:pPr>
            <w:r>
              <w:rPr>
                <w:b/>
              </w:rPr>
              <w:t>Structural Feature</w:t>
            </w:r>
          </w:p>
        </w:tc>
      </w:tr>
      <w:tr w:rsidR="00D438BE" w:rsidTr="004C0EC2">
        <w:trPr>
          <w:jc w:val="center"/>
        </w:trPr>
        <w:tc>
          <w:tcPr>
            <w:tcW w:w="283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1.</w:t>
            </w:r>
            <w:r>
              <w:tab/>
              <w:t>Artery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(a)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(b)</w:t>
            </w:r>
          </w:p>
        </w:tc>
      </w:tr>
      <w:tr w:rsidR="00D438BE" w:rsidTr="004C0EC2">
        <w:trPr>
          <w:jc w:val="center"/>
        </w:trPr>
        <w:tc>
          <w:tcPr>
            <w:tcW w:w="283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2.</w:t>
            </w:r>
            <w:r>
              <w:tab/>
              <w:t>Capillary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(a)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(b)</w:t>
            </w:r>
          </w:p>
        </w:tc>
      </w:tr>
      <w:tr w:rsidR="00D438BE" w:rsidTr="004C0EC2">
        <w:trPr>
          <w:jc w:val="center"/>
        </w:trPr>
        <w:tc>
          <w:tcPr>
            <w:tcW w:w="283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3.</w:t>
            </w:r>
            <w:r>
              <w:tab/>
              <w:t>Vein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(a)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285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(b)</w:t>
            </w:r>
          </w:p>
        </w:tc>
      </w:tr>
    </w:tbl>
    <w:p w:rsidR="00D438BE" w:rsidRDefault="00D438BE" w:rsidP="00D438BE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  <w:r>
        <w:tab/>
      </w:r>
      <w:r>
        <w:tab/>
      </w:r>
      <w:r>
        <w:tab/>
      </w:r>
      <w:r>
        <w:tab/>
      </w:r>
      <w:r>
        <w:tab/>
        <w:t>(6 marks)</w:t>
      </w:r>
    </w:p>
    <w:p w:rsidR="00D438BE" w:rsidRDefault="00D438BE" w:rsidP="00D438BE"/>
    <w:p w:rsidR="003730B6" w:rsidRDefault="00DF215C" w:rsidP="003730B6">
      <w:pPr>
        <w:tabs>
          <w:tab w:val="left" w:pos="567"/>
          <w:tab w:val="left" w:pos="1134"/>
          <w:tab w:val="left" w:pos="1701"/>
          <w:tab w:val="right" w:pos="9498"/>
        </w:tabs>
        <w:ind w:left="567" w:hanging="567"/>
      </w:pPr>
      <w:r>
        <w:t>22</w:t>
      </w:r>
      <w:r w:rsidR="00913910">
        <w:t xml:space="preserve">.    The process of respiration involves several processes and structures.  Give the correct </w:t>
      </w:r>
      <w:r w:rsidR="00913910" w:rsidRPr="009766C7">
        <w:rPr>
          <w:b/>
        </w:rPr>
        <w:t>biological term</w:t>
      </w:r>
      <w:r w:rsidR="00913910">
        <w:t xml:space="preserve"> described by the following. </w:t>
      </w:r>
    </w:p>
    <w:p w:rsidR="00913910" w:rsidRDefault="00913910" w:rsidP="00913910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</w:p>
    <w:p w:rsidR="003730B6" w:rsidRDefault="00913910" w:rsidP="001F10AF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>A flap of tissue which, when swallowing, closes off the trachea</w:t>
      </w:r>
      <w:r w:rsidR="003730B6">
        <w:t xml:space="preserve"> </w:t>
      </w:r>
      <w:r>
        <w:t xml:space="preserve">so that food and liquid cannot enter the lungs.                              </w:t>
      </w:r>
    </w:p>
    <w:p w:rsidR="003730B6" w:rsidRDefault="00913910" w:rsidP="008D0DB9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>_____________________</w:t>
      </w:r>
    </w:p>
    <w:p w:rsidR="003730B6" w:rsidRDefault="003730B6" w:rsidP="003730B6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</w:p>
    <w:p w:rsidR="003730B6" w:rsidRDefault="003730B6" w:rsidP="001F10AF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 xml:space="preserve"> </w:t>
      </w:r>
      <w:r w:rsidR="00913910">
        <w:t>The membrane which covers th</w:t>
      </w:r>
      <w:r>
        <w:t>e lungs and lines the inside of</w:t>
      </w:r>
      <w:r w:rsidR="00913910">
        <w:t xml:space="preserve"> the chest.                                                                                           </w:t>
      </w:r>
    </w:p>
    <w:p w:rsidR="00913910" w:rsidRDefault="008D0DB9" w:rsidP="008D0DB9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 xml:space="preserve">           </w:t>
      </w:r>
      <w:r w:rsidR="00913910">
        <w:t>_____________________</w:t>
      </w:r>
    </w:p>
    <w:p w:rsidR="00913910" w:rsidRDefault="00913910" w:rsidP="00913910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</w:p>
    <w:p w:rsidR="003730B6" w:rsidRDefault="003730B6" w:rsidP="001F10AF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 xml:space="preserve">Breathing in    </w:t>
      </w:r>
      <w:r w:rsidR="00913910">
        <w:t>_____________________</w:t>
      </w:r>
    </w:p>
    <w:p w:rsidR="003730B6" w:rsidRDefault="003730B6" w:rsidP="003730B6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</w:p>
    <w:p w:rsidR="003730B6" w:rsidRDefault="00913910" w:rsidP="001F10AF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 xml:space="preserve">Muscles between the ribs which move the rib cage upwards and outwards to increase the volume of the lungs.    </w:t>
      </w:r>
    </w:p>
    <w:p w:rsidR="00913910" w:rsidRDefault="008D0DB9" w:rsidP="003730B6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 xml:space="preserve">            </w:t>
      </w:r>
      <w:r w:rsidR="00913910">
        <w:t>_____________________</w:t>
      </w:r>
    </w:p>
    <w:p w:rsidR="00913910" w:rsidRDefault="00913910" w:rsidP="00913910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</w:p>
    <w:p w:rsidR="003730B6" w:rsidRDefault="00913910" w:rsidP="00D80EE6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 xml:space="preserve">Gas which diffuses from the blood into the lungs.                          </w:t>
      </w:r>
    </w:p>
    <w:p w:rsidR="00D438BE" w:rsidRDefault="00913910" w:rsidP="008D0DB9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</w:pPr>
      <w:r>
        <w:t>_____________________</w:t>
      </w:r>
    </w:p>
    <w:p w:rsidR="008D0DB9" w:rsidRDefault="008D0DB9" w:rsidP="00D80EE6">
      <w:pPr>
        <w:pStyle w:val="ListParagraph"/>
        <w:numPr>
          <w:ilvl w:val="0"/>
          <w:numId w:val="6"/>
        </w:numPr>
      </w:pPr>
      <w:r>
        <w:lastRenderedPageBreak/>
        <w:t>Sudden paralysis of the body due to interruption of blood supply to brain _______________________</w:t>
      </w:r>
      <w:r>
        <w:br/>
      </w:r>
    </w:p>
    <w:p w:rsidR="008D0DB9" w:rsidRDefault="008D0DB9" w:rsidP="00D80EE6">
      <w:pPr>
        <w:pStyle w:val="ListParagraph"/>
        <w:numPr>
          <w:ilvl w:val="0"/>
          <w:numId w:val="6"/>
        </w:numPr>
      </w:pPr>
      <w:r>
        <w:t>Damage of heart muscle due to coronary artery being completely blocked ________________________</w:t>
      </w:r>
    </w:p>
    <w:p w:rsidR="008D0DB9" w:rsidRDefault="008D0DB9" w:rsidP="008D0DB9"/>
    <w:p w:rsidR="008D0DB9" w:rsidRDefault="008D0DB9" w:rsidP="00D80EE6">
      <w:pPr>
        <w:numPr>
          <w:ilvl w:val="0"/>
          <w:numId w:val="6"/>
        </w:numPr>
      </w:pPr>
      <w:r>
        <w:t>Constriction/inflammation of bronchioles is a symptom of which respiratory disease?</w:t>
      </w:r>
    </w:p>
    <w:p w:rsidR="008D0DB9" w:rsidRDefault="008D0DB9" w:rsidP="008D0DB9">
      <w:pPr>
        <w:ind w:firstLine="720"/>
      </w:pPr>
      <w:r>
        <w:t>_________________________</w:t>
      </w:r>
      <w:r>
        <w:br/>
      </w:r>
    </w:p>
    <w:p w:rsidR="008D0DB9" w:rsidRDefault="00C80BEA" w:rsidP="008D0DB9">
      <w:pPr>
        <w:ind w:left="7200"/>
      </w:pPr>
      <w:r>
        <w:t>(4</w:t>
      </w:r>
      <w:r w:rsidR="008D0DB9">
        <w:t xml:space="preserve"> marks)</w:t>
      </w:r>
    </w:p>
    <w:p w:rsidR="00D438BE" w:rsidRDefault="00D438BE" w:rsidP="00D438BE"/>
    <w:p w:rsidR="00D438BE" w:rsidRDefault="00D438BE" w:rsidP="00D438BE"/>
    <w:p w:rsidR="00DF215C" w:rsidRDefault="00C80BEA" w:rsidP="00D438BE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>23</w:t>
      </w:r>
      <w:r w:rsidR="00DF215C">
        <w:t>. Use the diagram below to answ</w:t>
      </w:r>
      <w:r>
        <w:t>er parts a) to e) of question 23</w:t>
      </w:r>
      <w:r w:rsidR="00DF215C">
        <w:t>.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480"/>
          <w:tab w:val="right" w:pos="9980"/>
        </w:tabs>
        <w:ind w:left="560" w:hanging="5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27BC4" wp14:editId="7DE2EA23">
                <wp:simplePos x="0" y="0"/>
                <wp:positionH relativeFrom="column">
                  <wp:posOffset>4343400</wp:posOffset>
                </wp:positionH>
                <wp:positionV relativeFrom="paragraph">
                  <wp:posOffset>2424546</wp:posOffset>
                </wp:positionV>
                <wp:extent cx="457200" cy="2743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42pt;margin-top:190.9pt;width:3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vBgA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D3C0D" wp14:editId="1935719A">
                <wp:simplePos x="0" y="0"/>
                <wp:positionH relativeFrom="column">
                  <wp:posOffset>4229100</wp:posOffset>
                </wp:positionH>
                <wp:positionV relativeFrom="paragraph">
                  <wp:posOffset>1638300</wp:posOffset>
                </wp:positionV>
                <wp:extent cx="304800" cy="274320"/>
                <wp:effectExtent l="0" t="1270" r="3810" b="6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333pt;margin-top:129pt;width:2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E13C" wp14:editId="56F48ECA">
                <wp:simplePos x="0" y="0"/>
                <wp:positionH relativeFrom="column">
                  <wp:posOffset>1371600</wp:posOffset>
                </wp:positionH>
                <wp:positionV relativeFrom="paragraph">
                  <wp:posOffset>2438400</wp:posOffset>
                </wp:positionV>
                <wp:extent cx="274320" cy="355600"/>
                <wp:effectExtent l="0" t="127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108pt;margin-top:192pt;width:21.6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rBhQIAABc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6CCF8" wp14:editId="28C25462">
                <wp:simplePos x="0" y="0"/>
                <wp:positionH relativeFrom="column">
                  <wp:posOffset>1485900</wp:posOffset>
                </wp:positionH>
                <wp:positionV relativeFrom="paragraph">
                  <wp:posOffset>1638300</wp:posOffset>
                </wp:positionV>
                <wp:extent cx="294640" cy="274320"/>
                <wp:effectExtent l="0" t="1270" r="4445" b="63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117pt;margin-top:129pt;width:23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Jt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</w:t>
      </w:r>
      <w:r>
        <w:rPr>
          <w:noProof/>
          <w:lang w:eastAsia="en-AU"/>
        </w:rPr>
        <w:drawing>
          <wp:inline distT="0" distB="0" distL="0" distR="0" wp14:anchorId="422C0B0B" wp14:editId="2EB07DDD">
            <wp:extent cx="2757054" cy="3296328"/>
            <wp:effectExtent l="0" t="0" r="5715" b="0"/>
            <wp:docPr id="24" name="Picture 24" descr="HEART 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RT TIF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08" cy="33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480"/>
          <w:tab w:val="right" w:pos="9980"/>
        </w:tabs>
        <w:ind w:left="560" w:hanging="560"/>
      </w:pPr>
      <w:r>
        <w:tab/>
      </w:r>
      <w:r>
        <w:tab/>
        <w:t xml:space="preserve">                          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480"/>
          <w:tab w:val="right" w:pos="9980"/>
        </w:tabs>
        <w:ind w:left="560" w:hanging="560"/>
      </w:pP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  <w:r>
        <w:tab/>
        <w:t>(a)</w:t>
      </w:r>
      <w:r>
        <w:tab/>
        <w:t xml:space="preserve">Using the letters indicated on the diagram state which vessels and which chambers contain </w:t>
      </w:r>
      <w:r>
        <w:rPr>
          <w:b/>
        </w:rPr>
        <w:t>oxygenated</w:t>
      </w:r>
      <w:r>
        <w:t xml:space="preserve"> blood.</w:t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  <w:r>
        <w:tab/>
      </w:r>
      <w:r w:rsidR="00090FA8">
        <w:t xml:space="preserve">       </w:t>
      </w:r>
      <w:r>
        <w:t>_____________________________________________________________</w:t>
      </w:r>
      <w:r>
        <w:tab/>
      </w:r>
      <w:r>
        <w:tab/>
      </w:r>
      <w:r>
        <w:tab/>
      </w:r>
      <w:r>
        <w:tab/>
      </w:r>
    </w:p>
    <w:p w:rsidR="00DF215C" w:rsidRDefault="00DF215C" w:rsidP="00090FA8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jc w:val="right"/>
      </w:pPr>
      <w:r>
        <w:tab/>
      </w:r>
      <w:r>
        <w:tab/>
      </w:r>
      <w:r>
        <w:tab/>
      </w:r>
      <w:r>
        <w:tab/>
        <w:t xml:space="preserve">                                                     (2 marks)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  <w:r>
        <w:tab/>
        <w:t>(b)</w:t>
      </w:r>
      <w:r>
        <w:tab/>
        <w:t xml:space="preserve">Name the structures </w:t>
      </w:r>
      <w:proofErr w:type="spellStart"/>
      <w:r>
        <w:t>labeled</w:t>
      </w:r>
      <w:proofErr w:type="spellEnd"/>
      <w:r>
        <w:t xml:space="preserve"> 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20" w:hanging="1120"/>
      </w:pPr>
      <w:r>
        <w:tab/>
      </w:r>
      <w:r>
        <w:tab/>
        <w:t>C ________________________________________________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20" w:hanging="1120"/>
      </w:pPr>
      <w:r>
        <w:tab/>
      </w:r>
      <w:r>
        <w:tab/>
      </w:r>
      <w:r>
        <w:tab/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20" w:hanging="1120"/>
      </w:pPr>
      <w:r>
        <w:tab/>
      </w:r>
      <w:r>
        <w:tab/>
        <w:t>E ________________________________________________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85" w:hanging="1120"/>
      </w:pPr>
      <w:r>
        <w:tab/>
      </w:r>
      <w:r>
        <w:tab/>
      </w:r>
      <w:r>
        <w:tab/>
      </w:r>
      <w:r>
        <w:tab/>
        <w:t xml:space="preserve">                                                           (2 marks)</w:t>
      </w:r>
    </w:p>
    <w:p w:rsidR="00C80BEA" w:rsidRDefault="00C80BEA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85" w:hanging="1120"/>
      </w:pPr>
    </w:p>
    <w:p w:rsidR="00C80BEA" w:rsidRDefault="00C80BEA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85" w:hanging="1120"/>
      </w:pP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20" w:hanging="1120"/>
      </w:pPr>
    </w:p>
    <w:p w:rsidR="00DF215C" w:rsidRDefault="00DF215C" w:rsidP="001F10AF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3828"/>
          <w:tab w:val="left" w:pos="5520"/>
          <w:tab w:val="right" w:pos="9980"/>
        </w:tabs>
      </w:pPr>
      <w:r>
        <w:lastRenderedPageBreak/>
        <w:t>Describe clearly what is meant by the pulmonary circulation.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555"/>
      </w:pPr>
      <w:r>
        <w:tab/>
        <w:t xml:space="preserve"> </w:t>
      </w:r>
      <w:r>
        <w:tab/>
      </w:r>
      <w:r>
        <w:tab/>
      </w:r>
      <w:r>
        <w:tab/>
        <w:t xml:space="preserve">                                                         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 xml:space="preserve">          </w:t>
      </w:r>
      <w:r w:rsidRPr="0062576A">
        <w:t>__________________________________________</w:t>
      </w:r>
      <w:r>
        <w:t>______________________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 xml:space="preserve">         </w:t>
      </w:r>
      <w:r w:rsidRPr="0062576A">
        <w:t>______________________________________</w:t>
      </w:r>
      <w:r>
        <w:t>__________________________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 w:rsidRPr="0062576A">
        <w:t>___________________________________________</w:t>
      </w:r>
      <w:r>
        <w:t>_____________________</w:t>
      </w: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Pr="0062576A">
        <w:t>______________________________________</w:t>
      </w:r>
      <w:r>
        <w:t>__________________________</w:t>
      </w:r>
    </w:p>
    <w:p w:rsidR="00C80BEA" w:rsidRPr="0062576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090FA8" w:rsidRDefault="00DF215C" w:rsidP="00C80BEA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8364"/>
        </w:tabs>
        <w:spacing w:line="480" w:lineRule="auto"/>
        <w:ind w:left="1440" w:hanging="11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(2 marks)</w:t>
      </w:r>
    </w:p>
    <w:p w:rsidR="00DF215C" w:rsidRDefault="00DF215C" w:rsidP="00DF215C">
      <w:pPr>
        <w:pStyle w:val="BodyTextIndent2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0"/>
          <w:tab w:val="left" w:pos="3828"/>
          <w:tab w:val="left" w:pos="5520"/>
          <w:tab w:val="right" w:pos="9980"/>
        </w:tabs>
        <w:spacing w:line="480" w:lineRule="auto"/>
        <w:ind w:left="0"/>
      </w:pPr>
      <w:r>
        <w:tab/>
        <w:t>(d)    Explain why the walls of the chambers of the heart are of different thickness.</w:t>
      </w:r>
      <w:r>
        <w:tab/>
        <w:t xml:space="preserve"> 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 w:rsidRPr="0062576A">
        <w:t>___________________________________________</w:t>
      </w:r>
      <w:r>
        <w:t>_____________________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 xml:space="preserve">         </w:t>
      </w:r>
      <w:r w:rsidRPr="0062576A"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 xml:space="preserve">         </w:t>
      </w:r>
      <w:r w:rsidRPr="0062576A"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8364"/>
        </w:tabs>
        <w:ind w:left="567" w:hanging="567"/>
      </w:pPr>
      <w:r>
        <w:t xml:space="preserve">         </w:t>
      </w:r>
      <w:r w:rsidRPr="0062576A">
        <w:t>___________________________________________</w:t>
      </w:r>
      <w:r>
        <w:t>_____________________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>
        <w:tab/>
      </w:r>
      <w:r>
        <w:tab/>
      </w:r>
      <w:r>
        <w:tab/>
      </w:r>
      <w:r>
        <w:tab/>
        <w:t xml:space="preserve">                            (2 marks)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  <w:t>(e)</w:t>
      </w:r>
      <w:r w:rsidRPr="0062576A">
        <w:tab/>
        <w:t xml:space="preserve">If a person required first aid for a badly cut arm, how would you know whether an </w:t>
      </w:r>
      <w:r w:rsidRPr="0062576A">
        <w:tab/>
        <w:t>artery</w:t>
      </w:r>
      <w:r>
        <w:t xml:space="preserve"> </w:t>
      </w:r>
      <w:r w:rsidRPr="0062576A">
        <w:t>was bleeding or a vein was bleeding?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DF215C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 w:rsidRPr="0062576A">
        <w:tab/>
        <w:t>___________________________________________</w:t>
      </w:r>
      <w:r>
        <w:t>_____________________</w:t>
      </w: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Pr="0062576A">
        <w:t>______________________________________</w:t>
      </w:r>
      <w:r>
        <w:t>__________________________</w:t>
      </w:r>
    </w:p>
    <w:p w:rsidR="00DF215C" w:rsidRPr="0062576A" w:rsidRDefault="00DF215C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C80BE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  <w:t>___________________________________________</w:t>
      </w:r>
      <w:r>
        <w:t>_____________________</w:t>
      </w: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Pr="0062576A">
        <w:t>______________________________________</w:t>
      </w:r>
      <w:r>
        <w:t>__________________________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</w: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="00DF215C">
        <w:t xml:space="preserve"> </w:t>
      </w:r>
      <w:r w:rsidRPr="0062576A">
        <w:t>______________________________________</w:t>
      </w:r>
      <w:r>
        <w:t>__________________________</w:t>
      </w: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DF215C" w:rsidRPr="0062576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 w:rsidR="00DF215C" w:rsidRPr="0062576A">
        <w:t>___________________________________________</w:t>
      </w:r>
      <w:r w:rsidR="00DF215C">
        <w:t>___________________________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 w:rsidRPr="0062576A">
        <w:t>(</w:t>
      </w:r>
      <w:r>
        <w:t>2 marks</w:t>
      </w:r>
      <w:r w:rsidRPr="0062576A">
        <w:t>)</w:t>
      </w: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C80BEA" w:rsidRPr="00DF215C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DF215C" w:rsidRDefault="00C80BE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24</w:t>
      </w:r>
      <w:r w:rsidR="00090FA8">
        <w:rPr>
          <w:rFonts w:ascii="Times New Roman" w:hAnsi="Times New Roman"/>
          <w:bCs/>
        </w:rPr>
        <w:t xml:space="preserve">. </w:t>
      </w:r>
      <w:r w:rsidR="00DF215C">
        <w:rPr>
          <w:rFonts w:ascii="Times New Roman" w:hAnsi="Times New Roman"/>
          <w:bCs/>
        </w:rPr>
        <w:t>The diagram below refers to</w:t>
      </w:r>
      <w:r>
        <w:rPr>
          <w:rFonts w:ascii="Times New Roman" w:hAnsi="Times New Roman"/>
          <w:bCs/>
        </w:rPr>
        <w:t xml:space="preserve"> parts (a) to (d) of Question 24</w:t>
      </w:r>
      <w:r w:rsidR="00DF215C">
        <w:rPr>
          <w:rFonts w:ascii="Times New Roman" w:hAnsi="Times New Roman"/>
          <w:bCs/>
        </w:rPr>
        <w:t>.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AU" w:eastAsia="en-AU"/>
        </w:rPr>
        <w:drawing>
          <wp:inline distT="0" distB="0" distL="0" distR="0" wp14:anchorId="43D94B18" wp14:editId="0222C053">
            <wp:extent cx="4184072" cy="2480067"/>
            <wp:effectExtent l="0" t="0" r="6985" b="0"/>
            <wp:docPr id="29" name="Picture 29" descr="l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ng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8"/>
                    <a:stretch/>
                  </pic:blipFill>
                  <pic:spPr bwMode="auto">
                    <a:xfrm>
                      <a:off x="0" y="0"/>
                      <a:ext cx="4199043" cy="24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5C" w:rsidRDefault="00DF215C" w:rsidP="001F10A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hanging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State </w:t>
      </w:r>
      <w:r>
        <w:rPr>
          <w:rFonts w:ascii="Times New Roman" w:hAnsi="Times New Roman"/>
          <w:b/>
        </w:rPr>
        <w:t>ONE</w:t>
      </w:r>
      <w:r>
        <w:rPr>
          <w:rFonts w:ascii="Times New Roman" w:hAnsi="Times New Roman"/>
          <w:bCs/>
        </w:rPr>
        <w:t xml:space="preserve"> function of the layer of moisture that lines the alveolar wall.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t>____________________________________________________________________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(1 mark)</w:t>
      </w:r>
    </w:p>
    <w:p w:rsidR="00090FA8" w:rsidRDefault="00090FA8" w:rsidP="00DF215C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  <w:bCs/>
        </w:rPr>
      </w:pPr>
    </w:p>
    <w:p w:rsidR="00DF215C" w:rsidRDefault="00DF215C" w:rsidP="001F10A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hanging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Name </w:t>
      </w:r>
      <w:r>
        <w:rPr>
          <w:rFonts w:ascii="Times New Roman" w:hAnsi="Times New Roman"/>
          <w:b/>
        </w:rPr>
        <w:t xml:space="preserve">ONE </w:t>
      </w:r>
      <w:r>
        <w:rPr>
          <w:rFonts w:ascii="Times New Roman" w:hAnsi="Times New Roman"/>
          <w:bCs/>
        </w:rPr>
        <w:t>other structural feature of the alveolar wall tissue and describe the how it facilitates efficient gas exchange.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_____________________________________________________________________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_____________________________________________________________________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Cs/>
        </w:rPr>
      </w:pPr>
    </w:p>
    <w:p w:rsidR="00DF215C" w:rsidRPr="004A18EC" w:rsidRDefault="00DF215C" w:rsidP="00DF215C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</w:t>
      </w:r>
    </w:p>
    <w:p w:rsidR="00DF215C" w:rsidRDefault="00DF215C" w:rsidP="004A311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(2 marks)</w:t>
      </w:r>
      <w:r w:rsidR="004A311C">
        <w:rPr>
          <w:rFonts w:ascii="Times New Roman" w:hAnsi="Times New Roman"/>
          <w:bCs/>
        </w:rPr>
        <w:t xml:space="preserve"> (c) What is structure A, and what role does it </w:t>
      </w:r>
      <w:r>
        <w:rPr>
          <w:rFonts w:ascii="Times New Roman" w:hAnsi="Times New Roman"/>
          <w:bCs/>
        </w:rPr>
        <w:t>perform in the gas exchange in the lungs?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Cs/>
        </w:rPr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DF215C" w:rsidRDefault="00DF215C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>____</w:t>
      </w:r>
      <w:r w:rsidRPr="0062576A">
        <w:t>___________________________________________</w:t>
      </w:r>
      <w:r>
        <w:t>______________________</w:t>
      </w: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Pr="00C80BEA" w:rsidRDefault="00C80BEA" w:rsidP="00C80BEA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</w:t>
      </w:r>
    </w:p>
    <w:p w:rsidR="00090FA8" w:rsidRDefault="00DF215C" w:rsidP="00090FA8">
      <w:pPr>
        <w:pStyle w:val="Header"/>
        <w:tabs>
          <w:tab w:val="clear" w:pos="4320"/>
          <w:tab w:val="clear" w:pos="8640"/>
        </w:tabs>
        <w:spacing w:line="480" w:lineRule="auto"/>
        <w:ind w:left="7200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Cs/>
        </w:rPr>
        <w:t>(3 marks)</w:t>
      </w:r>
    </w:p>
    <w:p w:rsidR="00D80EE6" w:rsidRDefault="00D80EE6" w:rsidP="00090FA8">
      <w:pPr>
        <w:pStyle w:val="Header"/>
        <w:tabs>
          <w:tab w:val="clear" w:pos="4320"/>
          <w:tab w:val="clear" w:pos="8640"/>
        </w:tabs>
        <w:spacing w:line="480" w:lineRule="auto"/>
        <w:ind w:left="7200"/>
        <w:rPr>
          <w:rFonts w:ascii="Times New Roman" w:hAnsi="Times New Roman"/>
          <w:bCs/>
        </w:rPr>
      </w:pPr>
    </w:p>
    <w:p w:rsidR="00090FA8" w:rsidRDefault="00C80BEA" w:rsidP="00090FA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25</w:t>
      </w:r>
      <w:r w:rsidR="00090FA8">
        <w:rPr>
          <w:rFonts w:ascii="Times New Roman" w:hAnsi="Times New Roman"/>
          <w:bCs/>
        </w:rPr>
        <w:t>. Expired air and inspired air differ in composition. The following table gives an approximate comparison.</w:t>
      </w:r>
    </w:p>
    <w:p w:rsidR="00090FA8" w:rsidRDefault="00090FA8" w:rsidP="00090FA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769"/>
        <w:gridCol w:w="2718"/>
      </w:tblGrid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INSPIRED AIR</w:t>
            </w:r>
          </w:p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(Total volume)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EXPIRED AIR</w:t>
            </w:r>
          </w:p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(Total volume)</w:t>
            </w:r>
          </w:p>
        </w:tc>
      </w:tr>
      <w:tr w:rsidR="00090FA8" w:rsidTr="004C0EC2">
        <w:trPr>
          <w:trHeight w:val="307"/>
        </w:trPr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lang w:val="fr-FR"/>
              </w:rPr>
            </w:pPr>
            <w:proofErr w:type="spellStart"/>
            <w:r>
              <w:rPr>
                <w:rFonts w:ascii="Times New Roman" w:hAnsi="Times New Roman"/>
                <w:bCs/>
                <w:lang w:val="fr-FR"/>
              </w:rPr>
              <w:t>Oxygen</w:t>
            </w:r>
            <w:proofErr w:type="spellEnd"/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lang w:val="fr-FR"/>
              </w:rPr>
            </w:pPr>
            <w:r>
              <w:rPr>
                <w:rFonts w:ascii="Times New Roman" w:hAnsi="Times New Roman"/>
                <w:bCs/>
                <w:lang w:val="fr-FR"/>
              </w:rPr>
              <w:t>21%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lang w:val="fr-FR"/>
              </w:rPr>
            </w:pPr>
            <w:r>
              <w:rPr>
                <w:rFonts w:ascii="Times New Roman" w:hAnsi="Times New Roman"/>
                <w:bCs/>
                <w:lang w:val="fr-FR"/>
              </w:rPr>
              <w:t>17%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lang w:val="fr-FR"/>
              </w:rPr>
            </w:pPr>
            <w:proofErr w:type="spellStart"/>
            <w:r>
              <w:rPr>
                <w:rFonts w:ascii="Times New Roman" w:hAnsi="Times New Roman"/>
                <w:bCs/>
                <w:lang w:val="fr-FR"/>
              </w:rPr>
              <w:t>Carbon</w:t>
            </w:r>
            <w:proofErr w:type="spellEnd"/>
            <w:r>
              <w:rPr>
                <w:rFonts w:ascii="Times New Roman" w:hAnsi="Times New Roman"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fr-FR"/>
              </w:rPr>
              <w:t>Dioxide</w:t>
            </w:r>
            <w:proofErr w:type="spellEnd"/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0.04%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4%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Nitrogen and inert gases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78%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78%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Water </w:t>
            </w:r>
            <w:proofErr w:type="spellStart"/>
            <w:r>
              <w:rPr>
                <w:rFonts w:ascii="Times New Roman" w:hAnsi="Times New Roman"/>
                <w:bCs/>
              </w:rPr>
              <w:t>vapour</w:t>
            </w:r>
            <w:proofErr w:type="spellEnd"/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Varies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Saturated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Temperature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Atmospheric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Body (37</w:t>
            </w:r>
            <w:r>
              <w:rPr>
                <w:rFonts w:ascii="Times New Roman" w:hAnsi="Times New Roman"/>
                <w:bCs/>
                <w:vertAlign w:val="superscript"/>
              </w:rPr>
              <w:t xml:space="preserve">o </w:t>
            </w:r>
            <w:r>
              <w:rPr>
                <w:rFonts w:ascii="Times New Roman" w:hAnsi="Times New Roman"/>
                <w:bCs/>
              </w:rPr>
              <w:t>C)</w:t>
            </w:r>
          </w:p>
        </w:tc>
      </w:tr>
    </w:tbl>
    <w:p w:rsidR="00090FA8" w:rsidRDefault="00090FA8" w:rsidP="00090FA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090FA8" w:rsidRDefault="00090FA8" w:rsidP="00991E27">
      <w:pPr>
        <w:pStyle w:val="Header"/>
        <w:tabs>
          <w:tab w:val="clear" w:pos="4320"/>
          <w:tab w:val="clear" w:pos="8640"/>
        </w:tabs>
        <w:ind w:left="714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Explain the differences or the lack of difference between the inspired and expired values shown in the table.</w:t>
      </w:r>
    </w:p>
    <w:p w:rsidR="00090FA8" w:rsidRDefault="00090FA8" w:rsidP="00090FA8">
      <w:pPr>
        <w:pStyle w:val="Header"/>
        <w:tabs>
          <w:tab w:val="clear" w:pos="4320"/>
          <w:tab w:val="clear" w:pos="8640"/>
        </w:tabs>
        <w:ind w:left="357"/>
        <w:rPr>
          <w:rFonts w:ascii="Times New Roman" w:hAnsi="Times New Roman"/>
        </w:rPr>
      </w:pPr>
    </w:p>
    <w:p w:rsidR="00090FA8" w:rsidRDefault="00090FA8" w:rsidP="00090FA8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</w:t>
      </w:r>
    </w:p>
    <w:p w:rsidR="00090FA8" w:rsidRDefault="00090FA8" w:rsidP="00090FA8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C80BEA" w:rsidRDefault="00090FA8" w:rsidP="00C80BEA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  <w:r w:rsidR="00C80BEA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090FA8" w:rsidRDefault="00C80BEA" w:rsidP="00C80BEA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>
        <w:rPr>
          <w:rFonts w:ascii="Times New Roman" w:hAnsi="Times New Roman"/>
        </w:rPr>
        <w:t>(4</w:t>
      </w:r>
      <w:r w:rsidR="00090FA8">
        <w:rPr>
          <w:rFonts w:ascii="Times New Roman" w:hAnsi="Times New Roman"/>
        </w:rPr>
        <w:t xml:space="preserve"> marks)</w:t>
      </w:r>
    </w:p>
    <w:p w:rsidR="00DF215C" w:rsidRDefault="00DF215C" w:rsidP="00D438BE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438BE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sectPr w:rsidR="00DF215C" w:rsidSect="00913910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766" w:rsidRDefault="00A56766" w:rsidP="005518E8">
      <w:r>
        <w:separator/>
      </w:r>
    </w:p>
  </w:endnote>
  <w:endnote w:type="continuationSeparator" w:id="0">
    <w:p w:rsidR="00A56766" w:rsidRDefault="00A56766" w:rsidP="0055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766" w:rsidRDefault="00A56766" w:rsidP="005518E8">
      <w:r>
        <w:separator/>
      </w:r>
    </w:p>
  </w:footnote>
  <w:footnote w:type="continuationSeparator" w:id="0">
    <w:p w:rsidR="00A56766" w:rsidRDefault="00A56766" w:rsidP="0055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EB3"/>
    <w:multiLevelType w:val="hybridMultilevel"/>
    <w:tmpl w:val="30AEE4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0638"/>
    <w:multiLevelType w:val="hybridMultilevel"/>
    <w:tmpl w:val="9A842D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92BAB"/>
    <w:multiLevelType w:val="hybridMultilevel"/>
    <w:tmpl w:val="D3D898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354A7"/>
    <w:multiLevelType w:val="hybridMultilevel"/>
    <w:tmpl w:val="9F40C1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00B2A"/>
    <w:multiLevelType w:val="hybridMultilevel"/>
    <w:tmpl w:val="09B243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F7A64"/>
    <w:multiLevelType w:val="hybridMultilevel"/>
    <w:tmpl w:val="E69CA5E4"/>
    <w:lvl w:ilvl="0" w:tplc="0C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A35C6"/>
    <w:multiLevelType w:val="hybridMultilevel"/>
    <w:tmpl w:val="1BAACC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97A11"/>
    <w:multiLevelType w:val="hybridMultilevel"/>
    <w:tmpl w:val="519C29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B2591"/>
    <w:multiLevelType w:val="hybridMultilevel"/>
    <w:tmpl w:val="B290B5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2C41"/>
    <w:multiLevelType w:val="hybridMultilevel"/>
    <w:tmpl w:val="4F92EFBC"/>
    <w:lvl w:ilvl="0" w:tplc="226AA11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D51020"/>
    <w:multiLevelType w:val="hybridMultilevel"/>
    <w:tmpl w:val="A1CECF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4B0655"/>
    <w:multiLevelType w:val="hybridMultilevel"/>
    <w:tmpl w:val="472E29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43986"/>
    <w:multiLevelType w:val="hybridMultilevel"/>
    <w:tmpl w:val="34680BE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06EEC"/>
    <w:multiLevelType w:val="hybridMultilevel"/>
    <w:tmpl w:val="33AA5A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6B377D"/>
    <w:multiLevelType w:val="hybridMultilevel"/>
    <w:tmpl w:val="CD00FC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C658A9"/>
    <w:multiLevelType w:val="singleLevel"/>
    <w:tmpl w:val="29DC3ABC"/>
    <w:lvl w:ilvl="0">
      <w:start w:val="3"/>
      <w:numFmt w:val="lowerLetter"/>
      <w:lvlText w:val="(%1)"/>
      <w:lvlJc w:val="left"/>
      <w:pPr>
        <w:tabs>
          <w:tab w:val="num" w:pos="1185"/>
        </w:tabs>
        <w:ind w:left="1185" w:hanging="630"/>
      </w:pPr>
      <w:rPr>
        <w:rFonts w:hint="default"/>
      </w:rPr>
    </w:lvl>
  </w:abstractNum>
  <w:abstractNum w:abstractNumId="17">
    <w:nsid w:val="3F223E6E"/>
    <w:multiLevelType w:val="hybridMultilevel"/>
    <w:tmpl w:val="8BEA12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9F6773"/>
    <w:multiLevelType w:val="hybridMultilevel"/>
    <w:tmpl w:val="051C4AF8"/>
    <w:lvl w:ilvl="0" w:tplc="0C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52AC8"/>
    <w:multiLevelType w:val="hybridMultilevel"/>
    <w:tmpl w:val="C660F8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8573B"/>
    <w:multiLevelType w:val="hybridMultilevel"/>
    <w:tmpl w:val="8B6411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E03B0"/>
    <w:multiLevelType w:val="hybridMultilevel"/>
    <w:tmpl w:val="7214EDE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61139"/>
    <w:multiLevelType w:val="hybridMultilevel"/>
    <w:tmpl w:val="13005A88"/>
    <w:lvl w:ilvl="0" w:tplc="0C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5B1B6F"/>
    <w:multiLevelType w:val="hybridMultilevel"/>
    <w:tmpl w:val="3FE8036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E13D4"/>
    <w:multiLevelType w:val="hybridMultilevel"/>
    <w:tmpl w:val="4A982CB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130406"/>
    <w:multiLevelType w:val="hybridMultilevel"/>
    <w:tmpl w:val="1E20FC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D14DC5"/>
    <w:multiLevelType w:val="hybridMultilevel"/>
    <w:tmpl w:val="6700F0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E27DDA"/>
    <w:multiLevelType w:val="hybridMultilevel"/>
    <w:tmpl w:val="C1A0A8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16"/>
  </w:num>
  <w:num w:numId="4">
    <w:abstractNumId w:val="11"/>
  </w:num>
  <w:num w:numId="5">
    <w:abstractNumId w:val="9"/>
  </w:num>
  <w:num w:numId="6">
    <w:abstractNumId w:val="6"/>
  </w:num>
  <w:num w:numId="7">
    <w:abstractNumId w:val="18"/>
  </w:num>
  <w:num w:numId="8">
    <w:abstractNumId w:val="5"/>
  </w:num>
  <w:num w:numId="9">
    <w:abstractNumId w:val="25"/>
  </w:num>
  <w:num w:numId="10">
    <w:abstractNumId w:val="27"/>
  </w:num>
  <w:num w:numId="11">
    <w:abstractNumId w:val="0"/>
  </w:num>
  <w:num w:numId="12">
    <w:abstractNumId w:val="19"/>
  </w:num>
  <w:num w:numId="13">
    <w:abstractNumId w:val="15"/>
  </w:num>
  <w:num w:numId="14">
    <w:abstractNumId w:val="10"/>
  </w:num>
  <w:num w:numId="15">
    <w:abstractNumId w:val="17"/>
  </w:num>
  <w:num w:numId="16">
    <w:abstractNumId w:val="4"/>
  </w:num>
  <w:num w:numId="17">
    <w:abstractNumId w:val="21"/>
  </w:num>
  <w:num w:numId="18">
    <w:abstractNumId w:val="20"/>
  </w:num>
  <w:num w:numId="19">
    <w:abstractNumId w:val="1"/>
  </w:num>
  <w:num w:numId="20">
    <w:abstractNumId w:val="23"/>
  </w:num>
  <w:num w:numId="21">
    <w:abstractNumId w:val="26"/>
  </w:num>
  <w:num w:numId="22">
    <w:abstractNumId w:val="13"/>
  </w:num>
  <w:num w:numId="23">
    <w:abstractNumId w:val="7"/>
  </w:num>
  <w:num w:numId="24">
    <w:abstractNumId w:val="12"/>
  </w:num>
  <w:num w:numId="25">
    <w:abstractNumId w:val="3"/>
  </w:num>
  <w:num w:numId="26">
    <w:abstractNumId w:val="8"/>
  </w:num>
  <w:num w:numId="27">
    <w:abstractNumId w:val="2"/>
  </w:num>
  <w:num w:numId="28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BE"/>
    <w:rsid w:val="00090FA8"/>
    <w:rsid w:val="001C539B"/>
    <w:rsid w:val="001F10AF"/>
    <w:rsid w:val="003018BB"/>
    <w:rsid w:val="003111B4"/>
    <w:rsid w:val="003730B6"/>
    <w:rsid w:val="004259A5"/>
    <w:rsid w:val="004671BC"/>
    <w:rsid w:val="004A18EC"/>
    <w:rsid w:val="004A311C"/>
    <w:rsid w:val="004B4DDD"/>
    <w:rsid w:val="005518E8"/>
    <w:rsid w:val="00730D5B"/>
    <w:rsid w:val="008B1B5A"/>
    <w:rsid w:val="008D0DB9"/>
    <w:rsid w:val="00913910"/>
    <w:rsid w:val="00944B4D"/>
    <w:rsid w:val="00991E27"/>
    <w:rsid w:val="009A6F69"/>
    <w:rsid w:val="00A1566F"/>
    <w:rsid w:val="00A56766"/>
    <w:rsid w:val="00AC5D62"/>
    <w:rsid w:val="00B9246C"/>
    <w:rsid w:val="00C07407"/>
    <w:rsid w:val="00C80BEA"/>
    <w:rsid w:val="00D438BE"/>
    <w:rsid w:val="00D80EE6"/>
    <w:rsid w:val="00D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8BE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38B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38BE"/>
    <w:pPr>
      <w:spacing w:before="100" w:beforeAutospacing="1" w:after="100" w:afterAutospacing="1"/>
    </w:pPr>
    <w:rPr>
      <w:color w:val="080000"/>
      <w:lang w:eastAsia="en-AU"/>
    </w:rPr>
  </w:style>
  <w:style w:type="character" w:customStyle="1" w:styleId="Heading1Char">
    <w:name w:val="Heading 1 Char"/>
    <w:basedOn w:val="DefaultParagraphFont"/>
    <w:link w:val="Heading1"/>
    <w:rsid w:val="00D438B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438BE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2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944B4D"/>
    <w:pPr>
      <w:tabs>
        <w:tab w:val="center" w:pos="4320"/>
        <w:tab w:val="right" w:pos="8640"/>
      </w:tabs>
    </w:pPr>
    <w:rPr>
      <w:rFonts w:ascii="Arial" w:hAnsi="Arial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44B4D"/>
    <w:rPr>
      <w:rFonts w:ascii="Arial" w:eastAsia="Times New Roman" w:hAnsi="Arial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44B4D"/>
    <w:pPr>
      <w:ind w:left="720"/>
      <w:contextualSpacing/>
    </w:pPr>
  </w:style>
  <w:style w:type="paragraph" w:styleId="Title">
    <w:name w:val="Title"/>
    <w:basedOn w:val="Normal"/>
    <w:link w:val="TitleChar"/>
    <w:qFormat/>
    <w:rsid w:val="00944B4D"/>
    <w:pPr>
      <w:jc w:val="center"/>
    </w:pPr>
    <w:rPr>
      <w:rFonts w:ascii="Times" w:eastAsia="Times" w:hAnsi="Times"/>
      <w:b/>
      <w:sz w:val="3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944B4D"/>
    <w:rPr>
      <w:rFonts w:ascii="Times" w:eastAsia="Times" w:hAnsi="Times"/>
      <w:b/>
      <w:sz w:val="32"/>
      <w:lang w:eastAsia="en-AU"/>
    </w:rPr>
  </w:style>
  <w:style w:type="paragraph" w:styleId="BodyTextIndent2">
    <w:name w:val="Body Text Indent 2"/>
    <w:basedOn w:val="Normal"/>
    <w:link w:val="BodyTextIndent2Char"/>
    <w:rsid w:val="003018BB"/>
    <w:pPr>
      <w:widowControl w:val="0"/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120" w:hanging="11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18BB"/>
    <w:rPr>
      <w:rFonts w:eastAsia="Times New Roman"/>
      <w:sz w:val="24"/>
    </w:rPr>
  </w:style>
  <w:style w:type="paragraph" w:styleId="Footer">
    <w:name w:val="footer"/>
    <w:basedOn w:val="Normal"/>
    <w:link w:val="FooterChar"/>
    <w:rsid w:val="00551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18E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8BE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38B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38BE"/>
    <w:pPr>
      <w:spacing w:before="100" w:beforeAutospacing="1" w:after="100" w:afterAutospacing="1"/>
    </w:pPr>
    <w:rPr>
      <w:color w:val="080000"/>
      <w:lang w:eastAsia="en-AU"/>
    </w:rPr>
  </w:style>
  <w:style w:type="character" w:customStyle="1" w:styleId="Heading1Char">
    <w:name w:val="Heading 1 Char"/>
    <w:basedOn w:val="DefaultParagraphFont"/>
    <w:link w:val="Heading1"/>
    <w:rsid w:val="00D438B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438BE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2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944B4D"/>
    <w:pPr>
      <w:tabs>
        <w:tab w:val="center" w:pos="4320"/>
        <w:tab w:val="right" w:pos="8640"/>
      </w:tabs>
    </w:pPr>
    <w:rPr>
      <w:rFonts w:ascii="Arial" w:hAnsi="Arial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44B4D"/>
    <w:rPr>
      <w:rFonts w:ascii="Arial" w:eastAsia="Times New Roman" w:hAnsi="Arial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44B4D"/>
    <w:pPr>
      <w:ind w:left="720"/>
      <w:contextualSpacing/>
    </w:pPr>
  </w:style>
  <w:style w:type="paragraph" w:styleId="Title">
    <w:name w:val="Title"/>
    <w:basedOn w:val="Normal"/>
    <w:link w:val="TitleChar"/>
    <w:qFormat/>
    <w:rsid w:val="00944B4D"/>
    <w:pPr>
      <w:jc w:val="center"/>
    </w:pPr>
    <w:rPr>
      <w:rFonts w:ascii="Times" w:eastAsia="Times" w:hAnsi="Times"/>
      <w:b/>
      <w:sz w:val="3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944B4D"/>
    <w:rPr>
      <w:rFonts w:ascii="Times" w:eastAsia="Times" w:hAnsi="Times"/>
      <w:b/>
      <w:sz w:val="32"/>
      <w:lang w:eastAsia="en-AU"/>
    </w:rPr>
  </w:style>
  <w:style w:type="paragraph" w:styleId="BodyTextIndent2">
    <w:name w:val="Body Text Indent 2"/>
    <w:basedOn w:val="Normal"/>
    <w:link w:val="BodyTextIndent2Char"/>
    <w:rsid w:val="003018BB"/>
    <w:pPr>
      <w:widowControl w:val="0"/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120" w:hanging="11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18BB"/>
    <w:rPr>
      <w:rFonts w:eastAsia="Times New Roman"/>
      <w:sz w:val="24"/>
    </w:rPr>
  </w:style>
  <w:style w:type="paragraph" w:styleId="Footer">
    <w:name w:val="footer"/>
    <w:basedOn w:val="Normal"/>
    <w:link w:val="FooterChar"/>
    <w:rsid w:val="00551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18E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25DD7412</Template>
  <TotalTime>197</TotalTime>
  <Pages>9</Pages>
  <Words>1213</Words>
  <Characters>9405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11</cp:revision>
  <cp:lastPrinted>2014-04-03T03:14:00Z</cp:lastPrinted>
  <dcterms:created xsi:type="dcterms:W3CDTF">2014-04-01T04:40:00Z</dcterms:created>
  <dcterms:modified xsi:type="dcterms:W3CDTF">2014-04-03T03:53:00Z</dcterms:modified>
</cp:coreProperties>
</file>