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283" w:rsidRDefault="00612283" w:rsidP="00612283">
      <w:pPr>
        <w:jc w:val="center"/>
      </w:pPr>
      <w:r>
        <w:t>APPLECROSS SENIOR HIGH SCHOOL</w:t>
      </w:r>
    </w:p>
    <w:p w:rsidR="00612283" w:rsidRDefault="00612283" w:rsidP="00612283">
      <w:pPr>
        <w:jc w:val="center"/>
      </w:pPr>
      <w:r>
        <w:t>YEAR 11 HUMAN BIOLOGY</w:t>
      </w:r>
    </w:p>
    <w:p w:rsidR="00612283" w:rsidRDefault="00612283" w:rsidP="00612283">
      <w:pPr>
        <w:jc w:val="center"/>
      </w:pPr>
      <w:r>
        <w:t>EXTENDED ANSWER: CONTRACEPTION</w:t>
      </w:r>
    </w:p>
    <w:p w:rsidR="00612283" w:rsidRDefault="00612283" w:rsidP="00612283"/>
    <w:p w:rsidR="00612283" w:rsidRDefault="00612283" w:rsidP="00612283">
      <w:r>
        <w:t>To be written on lined paper provided.</w:t>
      </w:r>
    </w:p>
    <w:p w:rsidR="00612283" w:rsidRPr="00612283" w:rsidRDefault="00612283" w:rsidP="00612283"/>
    <w:p w:rsidR="00612283" w:rsidRPr="00612283" w:rsidRDefault="00612283">
      <w:pPr>
        <w:rPr>
          <w:b/>
        </w:rPr>
      </w:pPr>
      <w:proofErr w:type="gramStart"/>
      <w:r w:rsidRPr="00612283">
        <w:rPr>
          <w:b/>
        </w:rPr>
        <w:t>Question 1.</w:t>
      </w:r>
      <w:proofErr w:type="gramEnd"/>
    </w:p>
    <w:p w:rsidR="00612283" w:rsidRDefault="00612283"/>
    <w:p w:rsidR="00EE53C9" w:rsidRDefault="00EE53C9">
      <w:r>
        <w:t xml:space="preserve">The more traditional methods of contraception tend to rely on barriers, chemicals, natural cycles and inserted devices. </w:t>
      </w:r>
    </w:p>
    <w:p w:rsidR="00EE53C9" w:rsidRDefault="00EE53C9"/>
    <w:p w:rsidR="00EE53C9" w:rsidRDefault="00EE53C9">
      <w:r>
        <w:t>Such options include those listed below in LIST A:</w:t>
      </w:r>
    </w:p>
    <w:p w:rsidR="00EE53C9" w:rsidRDefault="00EE53C9"/>
    <w:p w:rsidR="00EE53C9" w:rsidRDefault="00EE53C9" w:rsidP="00612283">
      <w:pPr>
        <w:ind w:firstLine="720"/>
      </w:pPr>
      <w:r>
        <w:t>LIST A</w:t>
      </w:r>
    </w:p>
    <w:p w:rsidR="00EE53C9" w:rsidRDefault="00EE53C9" w:rsidP="00EE53C9">
      <w:pPr>
        <w:pStyle w:val="ListParagraph"/>
        <w:numPr>
          <w:ilvl w:val="0"/>
          <w:numId w:val="2"/>
        </w:numPr>
      </w:pPr>
      <w:r>
        <w:t>The Rhythm Method</w:t>
      </w:r>
    </w:p>
    <w:p w:rsidR="00EE53C9" w:rsidRDefault="00EE53C9" w:rsidP="00EE53C9">
      <w:pPr>
        <w:pStyle w:val="ListParagraph"/>
        <w:numPr>
          <w:ilvl w:val="0"/>
          <w:numId w:val="2"/>
        </w:numPr>
      </w:pPr>
      <w:r>
        <w:t xml:space="preserve">Coitus </w:t>
      </w:r>
      <w:proofErr w:type="spellStart"/>
      <w:r>
        <w:t>Interruptus</w:t>
      </w:r>
      <w:proofErr w:type="spellEnd"/>
    </w:p>
    <w:p w:rsidR="00EE53C9" w:rsidRDefault="00EE53C9" w:rsidP="00EE53C9">
      <w:pPr>
        <w:pStyle w:val="ListParagraph"/>
        <w:numPr>
          <w:ilvl w:val="0"/>
          <w:numId w:val="2"/>
        </w:numPr>
      </w:pPr>
      <w:r>
        <w:t>Diaphragm</w:t>
      </w:r>
    </w:p>
    <w:p w:rsidR="00EE53C9" w:rsidRDefault="00EE53C9" w:rsidP="00EE53C9">
      <w:pPr>
        <w:pStyle w:val="ListParagraph"/>
        <w:numPr>
          <w:ilvl w:val="0"/>
          <w:numId w:val="2"/>
        </w:numPr>
      </w:pPr>
      <w:r>
        <w:t>Intrauterine Devices</w:t>
      </w:r>
    </w:p>
    <w:p w:rsidR="00EE53C9" w:rsidRDefault="00EE53C9"/>
    <w:p w:rsidR="009A6F69" w:rsidRDefault="00EE53C9">
      <w:r>
        <w:t>Contraceptive methods have diversified this century. With improved and new technology there are more options available to couples who are sexually active.</w:t>
      </w:r>
    </w:p>
    <w:p w:rsidR="00EE53C9" w:rsidRDefault="00EE53C9"/>
    <w:p w:rsidR="00EE53C9" w:rsidRDefault="00EE53C9">
      <w:r>
        <w:t>Such options include those listed below in LIST B:</w:t>
      </w:r>
    </w:p>
    <w:p w:rsidR="00EE53C9" w:rsidRDefault="00EE53C9"/>
    <w:p w:rsidR="00EE53C9" w:rsidRDefault="00EE53C9" w:rsidP="00612283">
      <w:pPr>
        <w:ind w:firstLine="710"/>
      </w:pPr>
      <w:r>
        <w:t>LIST B</w:t>
      </w:r>
    </w:p>
    <w:p w:rsidR="00EE53C9" w:rsidRDefault="00EE53C9" w:rsidP="00EE53C9">
      <w:pPr>
        <w:pStyle w:val="ListParagraph"/>
        <w:numPr>
          <w:ilvl w:val="0"/>
          <w:numId w:val="1"/>
        </w:numPr>
      </w:pPr>
      <w:r>
        <w:t>Contraceptive Implants</w:t>
      </w:r>
    </w:p>
    <w:p w:rsidR="00EE53C9" w:rsidRDefault="00EE53C9" w:rsidP="00EE53C9">
      <w:pPr>
        <w:pStyle w:val="ListParagraph"/>
        <w:numPr>
          <w:ilvl w:val="0"/>
          <w:numId w:val="1"/>
        </w:numPr>
      </w:pPr>
      <w:r>
        <w:t>Injectable Contraceptives</w:t>
      </w:r>
    </w:p>
    <w:p w:rsidR="00EE53C9" w:rsidRDefault="00EE53C9" w:rsidP="00EE53C9">
      <w:pPr>
        <w:pStyle w:val="ListParagraph"/>
        <w:numPr>
          <w:ilvl w:val="0"/>
          <w:numId w:val="1"/>
        </w:numPr>
      </w:pPr>
      <w:r>
        <w:t>Contr</w:t>
      </w:r>
      <w:r w:rsidR="005F58AF">
        <w:t>a</w:t>
      </w:r>
      <w:r>
        <w:t>ceptive Skin Patches</w:t>
      </w:r>
    </w:p>
    <w:p w:rsidR="00EE53C9" w:rsidRDefault="00EE53C9" w:rsidP="00EE53C9">
      <w:pPr>
        <w:pStyle w:val="ListParagraph"/>
        <w:numPr>
          <w:ilvl w:val="0"/>
          <w:numId w:val="1"/>
        </w:numPr>
      </w:pPr>
      <w:r>
        <w:t>The ‘mini pill’</w:t>
      </w:r>
    </w:p>
    <w:p w:rsidR="00EE53C9" w:rsidRDefault="00EE53C9" w:rsidP="005F58AF"/>
    <w:p w:rsidR="00612283" w:rsidRDefault="00612283" w:rsidP="005F58AF"/>
    <w:p w:rsidR="00612283" w:rsidRDefault="005F58AF" w:rsidP="005F58AF">
      <w:r>
        <w:t xml:space="preserve">Choose </w:t>
      </w:r>
      <w:r w:rsidRPr="00B211B9">
        <w:rPr>
          <w:b/>
          <w:u w:val="single"/>
        </w:rPr>
        <w:t>ONE</w:t>
      </w:r>
      <w:r>
        <w:t xml:space="preserve"> from </w:t>
      </w:r>
      <w:r w:rsidRPr="00B211B9">
        <w:rPr>
          <w:b/>
          <w:u w:val="single"/>
        </w:rPr>
        <w:t>LIST A</w:t>
      </w:r>
      <w:r>
        <w:t xml:space="preserve"> and </w:t>
      </w:r>
      <w:r w:rsidRPr="00B211B9">
        <w:rPr>
          <w:b/>
          <w:u w:val="single"/>
        </w:rPr>
        <w:t>ONE</w:t>
      </w:r>
      <w:r>
        <w:t xml:space="preserve"> from </w:t>
      </w:r>
      <w:bookmarkStart w:id="0" w:name="_GoBack"/>
      <w:r w:rsidRPr="00930431">
        <w:rPr>
          <w:b/>
          <w:u w:val="single"/>
        </w:rPr>
        <w:t>LIST B</w:t>
      </w:r>
      <w:bookmarkEnd w:id="0"/>
      <w:r>
        <w:t xml:space="preserve"> and discuss them under the following headings; </w:t>
      </w:r>
    </w:p>
    <w:p w:rsidR="00612283" w:rsidRDefault="00612283" w:rsidP="00612283">
      <w:pPr>
        <w:pStyle w:val="ListParagraph"/>
        <w:numPr>
          <w:ilvl w:val="0"/>
          <w:numId w:val="3"/>
        </w:numPr>
      </w:pPr>
      <w:r>
        <w:t>H</w:t>
      </w:r>
      <w:r w:rsidR="005F58AF">
        <w:t>ow</w:t>
      </w:r>
      <w:r>
        <w:t xml:space="preserve"> the method works</w:t>
      </w:r>
      <w:r w:rsidR="005F58AF">
        <w:t xml:space="preserve"> </w:t>
      </w:r>
      <w:r>
        <w:tab/>
      </w:r>
      <w:r>
        <w:tab/>
      </w:r>
      <w:r>
        <w:tab/>
      </w:r>
      <w:r>
        <w:tab/>
        <w:t>(3 marks)</w:t>
      </w:r>
    </w:p>
    <w:p w:rsidR="00612283" w:rsidRDefault="00612283" w:rsidP="00612283">
      <w:pPr>
        <w:pStyle w:val="ListParagraph"/>
        <w:numPr>
          <w:ilvl w:val="0"/>
          <w:numId w:val="3"/>
        </w:numPr>
      </w:pPr>
      <w:r>
        <w:t>Efficiency of method</w:t>
      </w:r>
      <w:r>
        <w:tab/>
      </w:r>
      <w:r>
        <w:tab/>
      </w:r>
      <w:r>
        <w:tab/>
      </w:r>
      <w:r>
        <w:tab/>
      </w:r>
      <w:r>
        <w:tab/>
        <w:t>(1 mark)</w:t>
      </w:r>
    </w:p>
    <w:p w:rsidR="00612283" w:rsidRDefault="00612283" w:rsidP="00612283">
      <w:pPr>
        <w:pStyle w:val="ListParagraph"/>
        <w:numPr>
          <w:ilvl w:val="0"/>
          <w:numId w:val="3"/>
        </w:numPr>
      </w:pPr>
      <w:r>
        <w:t>Availability</w:t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:rsidR="00612283" w:rsidRDefault="00612283" w:rsidP="00612283">
      <w:pPr>
        <w:pStyle w:val="ListParagraph"/>
        <w:numPr>
          <w:ilvl w:val="0"/>
          <w:numId w:val="3"/>
        </w:numPr>
      </w:pPr>
      <w:r>
        <w:t>A</w:t>
      </w:r>
      <w:r w:rsidR="005F58AF">
        <w:t>dvantages</w:t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5F58AF" w:rsidRDefault="00612283" w:rsidP="00612283">
      <w:pPr>
        <w:pStyle w:val="ListParagraph"/>
        <w:numPr>
          <w:ilvl w:val="0"/>
          <w:numId w:val="3"/>
        </w:numPr>
      </w:pPr>
      <w:r>
        <w:t>Disadvantages</w:t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612283" w:rsidRDefault="00612283" w:rsidP="00612283">
      <w:pPr>
        <w:pStyle w:val="ListParagraph"/>
        <w:ind w:left="1440"/>
      </w:pPr>
    </w:p>
    <w:p w:rsidR="00612283" w:rsidRDefault="00612283" w:rsidP="00612283">
      <w:pPr>
        <w:pStyle w:val="ListParagraph"/>
        <w:ind w:left="6480"/>
      </w:pPr>
      <w:r>
        <w:t>Total 18 marks</w:t>
      </w:r>
    </w:p>
    <w:p w:rsidR="00612283" w:rsidRDefault="00612283" w:rsidP="00612283">
      <w:pPr>
        <w:pStyle w:val="ListParagraph"/>
        <w:ind w:left="6480"/>
      </w:pPr>
    </w:p>
    <w:p w:rsidR="005F58AF" w:rsidRDefault="005F58AF" w:rsidP="005F58AF">
      <w:r>
        <w:t xml:space="preserve">Each contraceptive method chosen must be discussed </w:t>
      </w:r>
      <w:r w:rsidRPr="005F58AF">
        <w:rPr>
          <w:b/>
          <w:u w:val="single"/>
        </w:rPr>
        <w:t>separately</w:t>
      </w:r>
      <w:r>
        <w:t xml:space="preserve"> under the above headings</w:t>
      </w:r>
      <w:r w:rsidR="00612283">
        <w:t>.</w:t>
      </w:r>
    </w:p>
    <w:p w:rsidR="00612283" w:rsidRDefault="00612283" w:rsidP="005F58AF"/>
    <w:p w:rsidR="00612283" w:rsidRDefault="00612283" w:rsidP="005F58AF"/>
    <w:p w:rsidR="00612283" w:rsidRDefault="00612283" w:rsidP="005F58AF">
      <w:pPr>
        <w:rPr>
          <w:b/>
        </w:rPr>
      </w:pPr>
      <w:proofErr w:type="gramStart"/>
      <w:r w:rsidRPr="00612283">
        <w:rPr>
          <w:b/>
        </w:rPr>
        <w:t>Question 2.</w:t>
      </w:r>
      <w:proofErr w:type="gramEnd"/>
    </w:p>
    <w:p w:rsidR="00612283" w:rsidRPr="00612283" w:rsidRDefault="00612283" w:rsidP="005F58AF">
      <w:pPr>
        <w:rPr>
          <w:b/>
        </w:rPr>
      </w:pPr>
    </w:p>
    <w:p w:rsidR="00612283" w:rsidRDefault="00612283" w:rsidP="005F58AF">
      <w:r>
        <w:t xml:space="preserve">Name two other contraceptive methods not mentioned above. </w:t>
      </w:r>
      <w:r>
        <w:tab/>
        <w:t>(2 marks)</w:t>
      </w:r>
    </w:p>
    <w:p w:rsidR="00612283" w:rsidRDefault="00612283" w:rsidP="005F58AF"/>
    <w:p w:rsidR="00612283" w:rsidRDefault="00612283" w:rsidP="005F58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 20 marks</w:t>
      </w:r>
    </w:p>
    <w:sectPr w:rsidR="0061228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37451"/>
    <w:multiLevelType w:val="hybridMultilevel"/>
    <w:tmpl w:val="EDC8D324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50" w:hanging="360"/>
      </w:pPr>
    </w:lvl>
    <w:lvl w:ilvl="2" w:tplc="0C09001B" w:tentative="1">
      <w:start w:val="1"/>
      <w:numFmt w:val="lowerRoman"/>
      <w:lvlText w:val="%3."/>
      <w:lvlJc w:val="right"/>
      <w:pPr>
        <w:ind w:left="2170" w:hanging="180"/>
      </w:pPr>
    </w:lvl>
    <w:lvl w:ilvl="3" w:tplc="0C09000F" w:tentative="1">
      <w:start w:val="1"/>
      <w:numFmt w:val="decimal"/>
      <w:lvlText w:val="%4."/>
      <w:lvlJc w:val="left"/>
      <w:pPr>
        <w:ind w:left="2890" w:hanging="360"/>
      </w:pPr>
    </w:lvl>
    <w:lvl w:ilvl="4" w:tplc="0C090019" w:tentative="1">
      <w:start w:val="1"/>
      <w:numFmt w:val="lowerLetter"/>
      <w:lvlText w:val="%5."/>
      <w:lvlJc w:val="left"/>
      <w:pPr>
        <w:ind w:left="3610" w:hanging="360"/>
      </w:pPr>
    </w:lvl>
    <w:lvl w:ilvl="5" w:tplc="0C09001B" w:tentative="1">
      <w:start w:val="1"/>
      <w:numFmt w:val="lowerRoman"/>
      <w:lvlText w:val="%6."/>
      <w:lvlJc w:val="right"/>
      <w:pPr>
        <w:ind w:left="4330" w:hanging="180"/>
      </w:pPr>
    </w:lvl>
    <w:lvl w:ilvl="6" w:tplc="0C09000F" w:tentative="1">
      <w:start w:val="1"/>
      <w:numFmt w:val="decimal"/>
      <w:lvlText w:val="%7."/>
      <w:lvlJc w:val="left"/>
      <w:pPr>
        <w:ind w:left="5050" w:hanging="360"/>
      </w:pPr>
    </w:lvl>
    <w:lvl w:ilvl="7" w:tplc="0C090019" w:tentative="1">
      <w:start w:val="1"/>
      <w:numFmt w:val="lowerLetter"/>
      <w:lvlText w:val="%8."/>
      <w:lvlJc w:val="left"/>
      <w:pPr>
        <w:ind w:left="5770" w:hanging="360"/>
      </w:pPr>
    </w:lvl>
    <w:lvl w:ilvl="8" w:tplc="0C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">
    <w:nsid w:val="503C447F"/>
    <w:multiLevelType w:val="hybridMultilevel"/>
    <w:tmpl w:val="D9AC310C"/>
    <w:lvl w:ilvl="0" w:tplc="0C090017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C52B37"/>
    <w:multiLevelType w:val="hybridMultilevel"/>
    <w:tmpl w:val="52645E64"/>
    <w:lvl w:ilvl="0" w:tplc="B3647F5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3C9"/>
    <w:rsid w:val="005F58AF"/>
    <w:rsid w:val="00612283"/>
    <w:rsid w:val="00730D5B"/>
    <w:rsid w:val="00930431"/>
    <w:rsid w:val="009A6F69"/>
    <w:rsid w:val="00B211B9"/>
    <w:rsid w:val="00B9246C"/>
    <w:rsid w:val="00EE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AU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3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AU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C8CB2B62</Template>
  <TotalTime>33</TotalTime>
  <Pages>1</Pages>
  <Words>179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ROBINSON Stephanie</dc:creator>
  <cp:lastModifiedBy>ROBINSON Stephanie</cp:lastModifiedBy>
  <cp:revision>3</cp:revision>
  <cp:lastPrinted>2014-07-30T02:16:00Z</cp:lastPrinted>
  <dcterms:created xsi:type="dcterms:W3CDTF">2014-07-30T01:46:00Z</dcterms:created>
  <dcterms:modified xsi:type="dcterms:W3CDTF">2014-07-30T02:20:00Z</dcterms:modified>
</cp:coreProperties>
</file>