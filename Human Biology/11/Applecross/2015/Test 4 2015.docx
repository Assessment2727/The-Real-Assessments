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FDC" w:rsidRPr="00872B54" w:rsidRDefault="00112FDC" w:rsidP="00872B54">
      <w:pPr>
        <w:jc w:val="center"/>
        <w:rPr>
          <w:b/>
          <w:sz w:val="28"/>
        </w:rPr>
      </w:pPr>
      <w:r w:rsidRPr="00872B54">
        <w:rPr>
          <w:b/>
          <w:sz w:val="28"/>
        </w:rPr>
        <w:t>APPLECROSS SENIOR HIGH SCHOOL</w:t>
      </w:r>
    </w:p>
    <w:p w:rsidR="00112FDC" w:rsidRPr="00872B54" w:rsidRDefault="00872B54" w:rsidP="00872B54">
      <w:pPr>
        <w:jc w:val="center"/>
        <w:rPr>
          <w:b/>
          <w:sz w:val="28"/>
        </w:rPr>
      </w:pPr>
      <w:r w:rsidRPr="00872B54">
        <w:rPr>
          <w:b/>
          <w:sz w:val="28"/>
        </w:rPr>
        <w:t xml:space="preserve">Unit 1 &amp; 2 </w:t>
      </w:r>
      <w:r w:rsidR="00112FDC" w:rsidRPr="00872B54">
        <w:rPr>
          <w:b/>
          <w:sz w:val="28"/>
        </w:rPr>
        <w:t xml:space="preserve">Human Biology </w:t>
      </w:r>
      <w:r>
        <w:rPr>
          <w:b/>
          <w:sz w:val="28"/>
        </w:rPr>
        <w:t xml:space="preserve">      </w:t>
      </w:r>
      <w:r w:rsidR="00112FDC" w:rsidRPr="00872B54">
        <w:rPr>
          <w:b/>
          <w:sz w:val="28"/>
        </w:rPr>
        <w:t>Test 4 – Reproduction</w:t>
      </w:r>
    </w:p>
    <w:p w:rsidR="00112FDC" w:rsidRDefault="00112FDC" w:rsidP="00112FDC">
      <w:pPr>
        <w:jc w:val="center"/>
      </w:pPr>
    </w:p>
    <w:p w:rsidR="00112FDC" w:rsidRDefault="00112FDC" w:rsidP="00112FDC">
      <w:pPr>
        <w:pStyle w:val="ListParagraph"/>
        <w:numPr>
          <w:ilvl w:val="0"/>
          <w:numId w:val="17"/>
        </w:numPr>
      </w:pPr>
      <w:r>
        <w:t>The most vulnerable time for adverse effects on the development of the foetus is during;</w:t>
      </w:r>
    </w:p>
    <w:p w:rsidR="00112FDC" w:rsidRDefault="00112FDC" w:rsidP="00112FDC"/>
    <w:p w:rsidR="00112FDC" w:rsidRDefault="00112FDC" w:rsidP="00112FDC">
      <w:pPr>
        <w:ind w:firstLine="720"/>
      </w:pPr>
      <w:r>
        <w:t>a)</w:t>
      </w:r>
      <w:r>
        <w:tab/>
      </w:r>
      <w:proofErr w:type="gramStart"/>
      <w:r>
        <w:t>conception</w:t>
      </w:r>
      <w:proofErr w:type="gramEnd"/>
      <w:r>
        <w:tab/>
      </w:r>
      <w:r>
        <w:tab/>
      </w:r>
      <w:r>
        <w:tab/>
        <w:t>b)</w:t>
      </w:r>
      <w:r>
        <w:tab/>
        <w:t>the first three months</w:t>
      </w:r>
    </w:p>
    <w:p w:rsidR="00112FDC" w:rsidRDefault="00112FDC" w:rsidP="00112FDC">
      <w:pPr>
        <w:ind w:firstLine="720"/>
      </w:pPr>
      <w:r>
        <w:t>c)</w:t>
      </w:r>
      <w:r>
        <w:tab/>
      </w:r>
      <w:proofErr w:type="gramStart"/>
      <w:r>
        <w:t>the</w:t>
      </w:r>
      <w:proofErr w:type="gramEnd"/>
      <w:r>
        <w:t xml:space="preserve"> last three months</w:t>
      </w:r>
      <w:r>
        <w:tab/>
      </w:r>
      <w:r>
        <w:tab/>
        <w:t>d)</w:t>
      </w:r>
      <w:r>
        <w:tab/>
        <w:t>birth.</w:t>
      </w:r>
    </w:p>
    <w:p w:rsidR="00112FDC" w:rsidRDefault="00112FDC" w:rsidP="00112FDC"/>
    <w:p w:rsidR="002440B4" w:rsidRDefault="002440B4" w:rsidP="00112FDC"/>
    <w:p w:rsidR="002440B4" w:rsidRDefault="002440B4" w:rsidP="002440B4">
      <w:pPr>
        <w:pStyle w:val="ListParagraph"/>
        <w:numPr>
          <w:ilvl w:val="0"/>
          <w:numId w:val="17"/>
        </w:numPr>
        <w:tabs>
          <w:tab w:val="left" w:pos="497"/>
          <w:tab w:val="left" w:pos="994"/>
        </w:tabs>
      </w:pPr>
      <w:r>
        <w:t>Which of the following methods of “contraception” operates largely by preventing implantation rather than by preventing fertilization?</w:t>
      </w:r>
    </w:p>
    <w:p w:rsidR="002440B4" w:rsidRDefault="002440B4" w:rsidP="002440B4">
      <w:pPr>
        <w:tabs>
          <w:tab w:val="left" w:pos="497"/>
          <w:tab w:val="left" w:pos="994"/>
        </w:tabs>
        <w:ind w:left="495" w:hanging="495"/>
      </w:pPr>
    </w:p>
    <w:p w:rsidR="002440B4" w:rsidRDefault="002440B4" w:rsidP="002440B4">
      <w:pPr>
        <w:tabs>
          <w:tab w:val="left" w:pos="497"/>
          <w:tab w:val="left" w:pos="994"/>
        </w:tabs>
        <w:ind w:left="495" w:hanging="495"/>
      </w:pPr>
      <w:r>
        <w:tab/>
        <w:t xml:space="preserve">a)    </w:t>
      </w:r>
      <w:proofErr w:type="gramStart"/>
      <w:r>
        <w:t>the</w:t>
      </w:r>
      <w:proofErr w:type="gramEnd"/>
      <w:r>
        <w:t xml:space="preserve"> diaphragm</w:t>
      </w:r>
      <w:r>
        <w:tab/>
      </w:r>
      <w:r>
        <w:tab/>
      </w:r>
      <w:r>
        <w:tab/>
        <w:t>b)     Intra-uterine device</w:t>
      </w:r>
    </w:p>
    <w:p w:rsidR="002440B4" w:rsidRDefault="002440B4" w:rsidP="002440B4">
      <w:pPr>
        <w:tabs>
          <w:tab w:val="left" w:pos="497"/>
          <w:tab w:val="left" w:pos="994"/>
        </w:tabs>
        <w:ind w:left="495" w:hanging="495"/>
      </w:pPr>
      <w:r>
        <w:tab/>
        <w:t xml:space="preserve">c)    </w:t>
      </w:r>
      <w:proofErr w:type="gramStart"/>
      <w:r>
        <w:t>the</w:t>
      </w:r>
      <w:proofErr w:type="gramEnd"/>
      <w:r>
        <w:t xml:space="preserve"> “pill”</w:t>
      </w:r>
      <w:r>
        <w:tab/>
      </w:r>
      <w:r>
        <w:tab/>
      </w:r>
      <w:r>
        <w:tab/>
      </w:r>
      <w:r>
        <w:tab/>
        <w:t>d)     condom</w:t>
      </w:r>
    </w:p>
    <w:p w:rsidR="002440B4" w:rsidRDefault="002440B4" w:rsidP="00112FDC"/>
    <w:p w:rsidR="002440B4" w:rsidRDefault="002440B4" w:rsidP="00112FDC"/>
    <w:p w:rsidR="00112FDC" w:rsidRDefault="007E24E9" w:rsidP="007E24E9">
      <w:pPr>
        <w:pStyle w:val="ListParagraph"/>
        <w:numPr>
          <w:ilvl w:val="0"/>
          <w:numId w:val="17"/>
        </w:numPr>
      </w:pPr>
      <w:r>
        <w:t>The effect of suckling on milk  release is to:</w:t>
      </w:r>
    </w:p>
    <w:p w:rsidR="007E24E9" w:rsidRDefault="007E24E9" w:rsidP="007E24E9">
      <w:pPr>
        <w:pStyle w:val="ListParagraph"/>
        <w:ind w:left="360"/>
      </w:pPr>
    </w:p>
    <w:p w:rsidR="007E24E9" w:rsidRDefault="007E24E9" w:rsidP="007E24E9">
      <w:pPr>
        <w:pStyle w:val="ListParagraph"/>
        <w:numPr>
          <w:ilvl w:val="0"/>
          <w:numId w:val="18"/>
        </w:numPr>
      </w:pPr>
      <w:r>
        <w:t>Provide the chemical stimulus for milk release from the breasts</w:t>
      </w:r>
    </w:p>
    <w:p w:rsidR="007E24E9" w:rsidRDefault="007E24E9" w:rsidP="007E24E9">
      <w:pPr>
        <w:pStyle w:val="ListParagraph"/>
        <w:numPr>
          <w:ilvl w:val="0"/>
          <w:numId w:val="18"/>
        </w:numPr>
      </w:pPr>
      <w:r>
        <w:t>Initiate the nervous reflex promoting oxytocin release and the secretion on prolactin</w:t>
      </w:r>
    </w:p>
    <w:p w:rsidR="007E24E9" w:rsidRDefault="007E24E9" w:rsidP="007E24E9">
      <w:pPr>
        <w:pStyle w:val="ListParagraph"/>
        <w:numPr>
          <w:ilvl w:val="0"/>
          <w:numId w:val="18"/>
        </w:numPr>
      </w:pPr>
      <w:r>
        <w:t>Promote oestrogen and progesterone secretion from the ovaries</w:t>
      </w:r>
    </w:p>
    <w:p w:rsidR="007E24E9" w:rsidRDefault="007E24E9" w:rsidP="007E24E9">
      <w:pPr>
        <w:pStyle w:val="ListParagraph"/>
        <w:numPr>
          <w:ilvl w:val="0"/>
          <w:numId w:val="18"/>
        </w:numPr>
      </w:pPr>
      <w:r>
        <w:t>Counteract the milk-producing effects of prolactin</w:t>
      </w:r>
    </w:p>
    <w:p w:rsidR="007E24E9" w:rsidRDefault="007E24E9" w:rsidP="00112FDC"/>
    <w:p w:rsidR="007E24E9" w:rsidRDefault="007E24E9" w:rsidP="00112FDC"/>
    <w:p w:rsidR="00112FDC" w:rsidRDefault="00112FDC" w:rsidP="00112FDC">
      <w:pPr>
        <w:pStyle w:val="ListParagraph"/>
        <w:numPr>
          <w:ilvl w:val="0"/>
          <w:numId w:val="17"/>
        </w:numPr>
        <w:tabs>
          <w:tab w:val="left" w:pos="497"/>
          <w:tab w:val="left" w:pos="994"/>
        </w:tabs>
      </w:pPr>
      <w:r>
        <w:t>Between what days in the normal 28 day menstrual cycle is fertilization considered most likely?</w:t>
      </w:r>
    </w:p>
    <w:p w:rsidR="00112FDC" w:rsidRDefault="00112FDC" w:rsidP="00112FDC">
      <w:pPr>
        <w:tabs>
          <w:tab w:val="left" w:pos="497"/>
          <w:tab w:val="left" w:pos="994"/>
        </w:tabs>
        <w:ind w:left="495" w:hanging="495"/>
      </w:pPr>
      <w:r>
        <w:tab/>
      </w:r>
    </w:p>
    <w:p w:rsidR="00112FDC" w:rsidRDefault="00112FDC" w:rsidP="00112FDC">
      <w:pPr>
        <w:tabs>
          <w:tab w:val="left" w:pos="497"/>
          <w:tab w:val="left" w:pos="994"/>
        </w:tabs>
        <w:ind w:left="495" w:hanging="495"/>
      </w:pPr>
      <w:r>
        <w:tab/>
        <w:t xml:space="preserve">a) </w:t>
      </w:r>
      <w:r>
        <w:tab/>
        <w:t>0 – 5</w:t>
      </w:r>
      <w:r>
        <w:tab/>
      </w:r>
      <w:r>
        <w:tab/>
      </w:r>
      <w:r>
        <w:tab/>
      </w:r>
      <w:r>
        <w:tab/>
        <w:t>b)     6 – 9</w:t>
      </w:r>
    </w:p>
    <w:p w:rsidR="00112FDC" w:rsidRDefault="00112FDC" w:rsidP="00112FDC">
      <w:pPr>
        <w:tabs>
          <w:tab w:val="left" w:pos="497"/>
          <w:tab w:val="left" w:pos="994"/>
        </w:tabs>
        <w:ind w:left="495" w:hanging="495"/>
      </w:pPr>
      <w:r>
        <w:tab/>
        <w:t xml:space="preserve">c) </w:t>
      </w:r>
      <w:r>
        <w:tab/>
        <w:t>12 – 16</w:t>
      </w:r>
      <w:r>
        <w:tab/>
      </w:r>
      <w:r>
        <w:tab/>
      </w:r>
      <w:r>
        <w:tab/>
      </w:r>
      <w:r>
        <w:tab/>
        <w:t>d)     19 – 21</w:t>
      </w:r>
    </w:p>
    <w:p w:rsidR="00112FDC" w:rsidRDefault="00112FDC" w:rsidP="00112FDC">
      <w:pPr>
        <w:ind w:left="720"/>
      </w:pPr>
    </w:p>
    <w:p w:rsidR="00112FDC" w:rsidRDefault="00112FDC" w:rsidP="00112FDC">
      <w:pPr>
        <w:ind w:left="567" w:hanging="567"/>
      </w:pPr>
    </w:p>
    <w:p w:rsidR="00112FDC" w:rsidRDefault="00112FDC" w:rsidP="00112FDC">
      <w:pPr>
        <w:pStyle w:val="ListParagraph"/>
        <w:numPr>
          <w:ilvl w:val="0"/>
          <w:numId w:val="17"/>
        </w:numPr>
      </w:pPr>
      <w:r>
        <w:t>The hollow ball of cells which is in the uterus three or four days after fertilisation is called the:</w:t>
      </w:r>
    </w:p>
    <w:p w:rsidR="00112FDC" w:rsidRDefault="00112FDC" w:rsidP="00112FDC"/>
    <w:p w:rsidR="00112FDC" w:rsidRDefault="00112FDC" w:rsidP="00112FDC">
      <w:pPr>
        <w:ind w:firstLine="720"/>
      </w:pPr>
      <w:proofErr w:type="gramStart"/>
      <w:r>
        <w:t>a</w:t>
      </w:r>
      <w:proofErr w:type="gramEnd"/>
      <w:r>
        <w:t>)</w:t>
      </w:r>
      <w:r>
        <w:tab/>
        <w:t>foetus.</w:t>
      </w:r>
      <w:r>
        <w:tab/>
      </w:r>
      <w:r>
        <w:tab/>
      </w:r>
      <w:r>
        <w:tab/>
      </w:r>
      <w:r>
        <w:tab/>
        <w:t>b)</w:t>
      </w:r>
      <w:r>
        <w:tab/>
      </w:r>
      <w:proofErr w:type="spellStart"/>
      <w:proofErr w:type="gramStart"/>
      <w:r>
        <w:t>trophoblast</w:t>
      </w:r>
      <w:proofErr w:type="spellEnd"/>
      <w:proofErr w:type="gramEnd"/>
      <w:r>
        <w:t>.</w:t>
      </w:r>
    </w:p>
    <w:p w:rsidR="00112FDC" w:rsidRDefault="00112FDC" w:rsidP="00112FDC">
      <w:pPr>
        <w:ind w:firstLine="720"/>
      </w:pPr>
      <w:r>
        <w:t>c)</w:t>
      </w:r>
      <w:r>
        <w:tab/>
      </w:r>
      <w:proofErr w:type="spellStart"/>
      <w:proofErr w:type="gramStart"/>
      <w:r w:rsidR="00442F91">
        <w:t>morula</w:t>
      </w:r>
      <w:proofErr w:type="spellEnd"/>
      <w:proofErr w:type="gramEnd"/>
      <w:r>
        <w:tab/>
      </w:r>
      <w:r>
        <w:tab/>
      </w:r>
      <w:r w:rsidR="007E24E9">
        <w:tab/>
      </w:r>
      <w:r w:rsidR="00442F91">
        <w:tab/>
      </w:r>
      <w:r>
        <w:t>d)</w:t>
      </w:r>
      <w:r>
        <w:tab/>
        <w:t>blastocyst.</w:t>
      </w:r>
    </w:p>
    <w:p w:rsidR="00112FDC" w:rsidRDefault="00112FDC" w:rsidP="00112FDC"/>
    <w:p w:rsidR="00112FDC" w:rsidRDefault="00112FDC" w:rsidP="00112FDC"/>
    <w:p w:rsidR="00112FDC" w:rsidRDefault="00112FDC" w:rsidP="00112FDC">
      <w:pPr>
        <w:pStyle w:val="ListParagraph"/>
        <w:numPr>
          <w:ilvl w:val="0"/>
          <w:numId w:val="17"/>
        </w:numPr>
      </w:pPr>
      <w:r>
        <w:t>The ectoderm is the primary tissue which gives rise to:</w:t>
      </w:r>
    </w:p>
    <w:p w:rsidR="00112FDC" w:rsidRDefault="00112FDC" w:rsidP="00112FDC"/>
    <w:p w:rsidR="00112FDC" w:rsidRDefault="00112FDC" w:rsidP="00112FDC">
      <w:pPr>
        <w:ind w:firstLine="720"/>
      </w:pPr>
      <w:r>
        <w:t>a)</w:t>
      </w:r>
      <w:r>
        <w:tab/>
      </w:r>
      <w:proofErr w:type="gramStart"/>
      <w:r>
        <w:t>the</w:t>
      </w:r>
      <w:proofErr w:type="gramEnd"/>
      <w:r>
        <w:t xml:space="preserve"> digestive system</w:t>
      </w:r>
      <w:r>
        <w:tab/>
      </w:r>
      <w:r>
        <w:tab/>
        <w:t>b)</w:t>
      </w:r>
      <w:r>
        <w:tab/>
        <w:t>muscle, bone and blood vessels.</w:t>
      </w:r>
    </w:p>
    <w:p w:rsidR="00112FDC" w:rsidRDefault="00112FDC" w:rsidP="00112FDC">
      <w:pPr>
        <w:ind w:firstLine="720"/>
      </w:pPr>
      <w:r>
        <w:t>c)</w:t>
      </w:r>
      <w:r>
        <w:tab/>
      </w:r>
      <w:proofErr w:type="gramStart"/>
      <w:r>
        <w:t>extra-embryonic</w:t>
      </w:r>
      <w:proofErr w:type="gramEnd"/>
      <w:r>
        <w:t xml:space="preserve"> tissues</w:t>
      </w:r>
      <w:r>
        <w:tab/>
        <w:t>d)</w:t>
      </w:r>
      <w:r>
        <w:tab/>
        <w:t>skin and the nervous system.</w:t>
      </w:r>
    </w:p>
    <w:p w:rsidR="00112FDC" w:rsidRDefault="00112FDC" w:rsidP="00112FDC">
      <w:pPr>
        <w:ind w:firstLine="720"/>
      </w:pPr>
    </w:p>
    <w:p w:rsidR="002440B4" w:rsidRDefault="002440B4" w:rsidP="00112FDC">
      <w:pPr>
        <w:ind w:firstLine="720"/>
      </w:pPr>
    </w:p>
    <w:p w:rsidR="00112FDC" w:rsidRDefault="00112FDC" w:rsidP="00112FDC">
      <w:pPr>
        <w:pStyle w:val="ListParagraph"/>
        <w:numPr>
          <w:ilvl w:val="0"/>
          <w:numId w:val="17"/>
        </w:numPr>
      </w:pPr>
      <w:r>
        <w:t>The membrane enclosing the foetus in a fluid filled sac is the:</w:t>
      </w:r>
    </w:p>
    <w:p w:rsidR="00112FDC" w:rsidRDefault="00112FDC" w:rsidP="00112FDC">
      <w:pPr>
        <w:ind w:left="720"/>
        <w:rPr>
          <w:lang w:val="fr-FR"/>
        </w:rPr>
      </w:pPr>
      <w:r>
        <w:rPr>
          <w:lang w:val="fr-FR"/>
        </w:rPr>
        <w:t>a)</w:t>
      </w:r>
      <w:r>
        <w:rPr>
          <w:lang w:val="fr-FR"/>
        </w:rPr>
        <w:tab/>
        <w:t xml:space="preserve"> </w:t>
      </w:r>
      <w:proofErr w:type="spellStart"/>
      <w:r>
        <w:rPr>
          <w:lang w:val="fr-FR"/>
        </w:rPr>
        <w:t>amnion</w:t>
      </w:r>
      <w:proofErr w:type="spellEnd"/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b)</w:t>
      </w:r>
      <w:r>
        <w:rPr>
          <w:lang w:val="fr-FR"/>
        </w:rPr>
        <w:tab/>
        <w:t xml:space="preserve"> </w:t>
      </w:r>
      <w:proofErr w:type="spellStart"/>
      <w:r>
        <w:rPr>
          <w:lang w:val="fr-FR"/>
        </w:rPr>
        <w:t>allantois</w:t>
      </w:r>
      <w:proofErr w:type="spellEnd"/>
    </w:p>
    <w:p w:rsidR="002440B4" w:rsidRDefault="00112FDC" w:rsidP="002440B4">
      <w:pPr>
        <w:ind w:left="720"/>
      </w:pPr>
      <w:r>
        <w:t xml:space="preserve">c) </w:t>
      </w:r>
      <w:r>
        <w:tab/>
      </w:r>
      <w:proofErr w:type="spellStart"/>
      <w:proofErr w:type="gramStart"/>
      <w:r>
        <w:t>chorion</w:t>
      </w:r>
      <w:proofErr w:type="spellEnd"/>
      <w:proofErr w:type="gramEnd"/>
      <w:r>
        <w:tab/>
      </w:r>
      <w:r>
        <w:tab/>
      </w:r>
      <w:r>
        <w:tab/>
        <w:t>d)</w:t>
      </w:r>
      <w:r>
        <w:tab/>
        <w:t xml:space="preserve"> yolk sac</w:t>
      </w:r>
      <w:r>
        <w:tab/>
      </w:r>
    </w:p>
    <w:p w:rsidR="002440B4" w:rsidRDefault="002440B4" w:rsidP="002440B4">
      <w:pPr>
        <w:pStyle w:val="Header"/>
        <w:numPr>
          <w:ilvl w:val="0"/>
          <w:numId w:val="17"/>
        </w:numPr>
        <w:tabs>
          <w:tab w:val="clear" w:pos="4153"/>
          <w:tab w:val="clear" w:pos="8306"/>
          <w:tab w:val="left" w:pos="497"/>
          <w:tab w:val="left" w:pos="994"/>
        </w:tabs>
      </w:pPr>
      <w:r>
        <w:lastRenderedPageBreak/>
        <w:t>The risk of a child developing which diseas</w:t>
      </w:r>
      <w:r w:rsidR="00403D56">
        <w:t>e</w:t>
      </w:r>
      <w:r>
        <w:t xml:space="preserve"> below can be minimised by increasing folic acid (or </w:t>
      </w:r>
      <w:proofErr w:type="spellStart"/>
      <w:r>
        <w:t>folate</w:t>
      </w:r>
      <w:proofErr w:type="spellEnd"/>
      <w:r>
        <w:t>) in the expectant mother’s diet (or before the woman becomes pregnant):</w:t>
      </w:r>
    </w:p>
    <w:p w:rsidR="002440B4" w:rsidRDefault="002440B4" w:rsidP="002440B4">
      <w:pPr>
        <w:pStyle w:val="Header"/>
        <w:tabs>
          <w:tab w:val="clear" w:pos="4153"/>
          <w:tab w:val="clear" w:pos="8306"/>
          <w:tab w:val="left" w:pos="497"/>
          <w:tab w:val="left" w:pos="994"/>
        </w:tabs>
      </w:pPr>
    </w:p>
    <w:p w:rsidR="002440B4" w:rsidRDefault="002440B4" w:rsidP="002440B4">
      <w:pPr>
        <w:pStyle w:val="Header"/>
        <w:numPr>
          <w:ilvl w:val="0"/>
          <w:numId w:val="20"/>
        </w:numPr>
        <w:tabs>
          <w:tab w:val="clear" w:pos="4153"/>
          <w:tab w:val="clear" w:pos="8306"/>
          <w:tab w:val="left" w:pos="497"/>
          <w:tab w:val="left" w:pos="994"/>
        </w:tabs>
      </w:pPr>
      <w:proofErr w:type="spellStart"/>
      <w:r>
        <w:t>Spina</w:t>
      </w:r>
      <w:proofErr w:type="spellEnd"/>
      <w:r>
        <w:t xml:space="preserve"> bifida</w:t>
      </w:r>
    </w:p>
    <w:p w:rsidR="002440B4" w:rsidRDefault="002440B4" w:rsidP="002440B4">
      <w:pPr>
        <w:pStyle w:val="Header"/>
        <w:numPr>
          <w:ilvl w:val="0"/>
          <w:numId w:val="20"/>
        </w:numPr>
        <w:tabs>
          <w:tab w:val="clear" w:pos="4153"/>
          <w:tab w:val="clear" w:pos="8306"/>
          <w:tab w:val="left" w:pos="497"/>
          <w:tab w:val="left" w:pos="994"/>
        </w:tabs>
      </w:pPr>
      <w:r>
        <w:t>Cleft palate</w:t>
      </w:r>
    </w:p>
    <w:p w:rsidR="002440B4" w:rsidRDefault="002440B4" w:rsidP="002440B4">
      <w:pPr>
        <w:pStyle w:val="Header"/>
        <w:numPr>
          <w:ilvl w:val="0"/>
          <w:numId w:val="20"/>
        </w:numPr>
        <w:tabs>
          <w:tab w:val="clear" w:pos="4153"/>
          <w:tab w:val="clear" w:pos="8306"/>
          <w:tab w:val="left" w:pos="497"/>
          <w:tab w:val="left" w:pos="994"/>
        </w:tabs>
      </w:pPr>
      <w:r>
        <w:t>Down syndrome</w:t>
      </w:r>
    </w:p>
    <w:p w:rsidR="002440B4" w:rsidRDefault="002440B4" w:rsidP="002440B4">
      <w:pPr>
        <w:pStyle w:val="Header"/>
        <w:numPr>
          <w:ilvl w:val="0"/>
          <w:numId w:val="20"/>
        </w:numPr>
        <w:tabs>
          <w:tab w:val="clear" w:pos="4153"/>
          <w:tab w:val="clear" w:pos="8306"/>
          <w:tab w:val="left" w:pos="497"/>
          <w:tab w:val="left" w:pos="994"/>
        </w:tabs>
      </w:pPr>
      <w:r>
        <w:t>Foetal alcohol syndrome</w:t>
      </w:r>
    </w:p>
    <w:p w:rsidR="00112FDC" w:rsidRDefault="00112FDC" w:rsidP="00112FDC"/>
    <w:p w:rsidR="002440B4" w:rsidRDefault="002440B4" w:rsidP="00112FDC"/>
    <w:p w:rsidR="00112FDC" w:rsidRDefault="00112FDC" w:rsidP="00112FDC">
      <w:pPr>
        <w:pStyle w:val="ListParagraph"/>
        <w:numPr>
          <w:ilvl w:val="0"/>
          <w:numId w:val="17"/>
        </w:numPr>
      </w:pPr>
      <w:r>
        <w:t>Amniotic fluid is important by serving as a medium;</w:t>
      </w:r>
    </w:p>
    <w:p w:rsidR="00112FDC" w:rsidRDefault="00112FDC" w:rsidP="00112FDC"/>
    <w:p w:rsidR="00112FDC" w:rsidRDefault="00112FDC" w:rsidP="00112FDC">
      <w:r>
        <w:tab/>
      </w:r>
      <w:r>
        <w:rPr>
          <w:b/>
        </w:rPr>
        <w:t>I</w:t>
      </w:r>
      <w:r>
        <w:rPr>
          <w:b/>
        </w:rPr>
        <w:tab/>
      </w:r>
      <w:r>
        <w:t>for providing nutrients to the embryo</w:t>
      </w:r>
    </w:p>
    <w:p w:rsidR="00112FDC" w:rsidRDefault="00112FDC" w:rsidP="00112FDC">
      <w:r>
        <w:tab/>
      </w:r>
      <w:r>
        <w:rPr>
          <w:b/>
        </w:rPr>
        <w:t>II</w:t>
      </w:r>
      <w:r>
        <w:rPr>
          <w:b/>
        </w:rPr>
        <w:tab/>
      </w:r>
      <w:r>
        <w:t>to provide constant temperature surrounding the embryo</w:t>
      </w:r>
    </w:p>
    <w:p w:rsidR="00112FDC" w:rsidRDefault="00112FDC" w:rsidP="00112FDC">
      <w:r>
        <w:tab/>
      </w:r>
      <w:r>
        <w:rPr>
          <w:b/>
        </w:rPr>
        <w:t>III</w:t>
      </w:r>
      <w:r>
        <w:tab/>
        <w:t>to act as a shock absorber for the embryo</w:t>
      </w:r>
    </w:p>
    <w:p w:rsidR="00112FDC" w:rsidRDefault="00112FDC" w:rsidP="00112FDC"/>
    <w:p w:rsidR="00112FDC" w:rsidRDefault="00112FDC" w:rsidP="00112FDC">
      <w:pPr>
        <w:ind w:firstLine="720"/>
      </w:pPr>
      <w:r>
        <w:t>a)</w:t>
      </w:r>
      <w:r>
        <w:tab/>
      </w:r>
      <w:r>
        <w:rPr>
          <w:b/>
        </w:rPr>
        <w:t xml:space="preserve">I </w:t>
      </w:r>
      <w:r>
        <w:t>only.</w:t>
      </w:r>
      <w:r>
        <w:tab/>
      </w:r>
      <w:r>
        <w:tab/>
      </w:r>
      <w:r>
        <w:tab/>
      </w:r>
      <w:r>
        <w:tab/>
        <w:t>b)</w:t>
      </w:r>
      <w:r>
        <w:tab/>
      </w:r>
      <w:r>
        <w:rPr>
          <w:b/>
        </w:rPr>
        <w:t xml:space="preserve">I </w:t>
      </w:r>
      <w:r>
        <w:t xml:space="preserve">and </w:t>
      </w:r>
      <w:r>
        <w:rPr>
          <w:b/>
        </w:rPr>
        <w:t>II</w:t>
      </w:r>
      <w:r>
        <w:t xml:space="preserve"> only.</w:t>
      </w:r>
    </w:p>
    <w:p w:rsidR="00112FDC" w:rsidRDefault="00112FDC" w:rsidP="00112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880"/>
        </w:tabs>
        <w:ind w:firstLine="720"/>
      </w:pPr>
      <w:r>
        <w:t>c)</w:t>
      </w:r>
      <w:r>
        <w:tab/>
      </w:r>
      <w:r>
        <w:rPr>
          <w:b/>
        </w:rPr>
        <w:t>II</w:t>
      </w:r>
      <w:r>
        <w:t xml:space="preserve"> and </w:t>
      </w:r>
      <w:r>
        <w:rPr>
          <w:b/>
        </w:rPr>
        <w:t xml:space="preserve">III </w:t>
      </w:r>
      <w:r>
        <w:t>only.</w:t>
      </w:r>
      <w:r>
        <w:tab/>
      </w:r>
      <w:r>
        <w:tab/>
        <w:t>d)</w:t>
      </w:r>
      <w:r>
        <w:tab/>
      </w:r>
      <w:r>
        <w:rPr>
          <w:b/>
        </w:rPr>
        <w:t xml:space="preserve">I, II </w:t>
      </w:r>
      <w:r>
        <w:t xml:space="preserve">and </w:t>
      </w:r>
      <w:r>
        <w:rPr>
          <w:b/>
        </w:rPr>
        <w:t>III.</w:t>
      </w:r>
      <w:r>
        <w:rPr>
          <w:b/>
        </w:rPr>
        <w:tab/>
      </w:r>
    </w:p>
    <w:p w:rsidR="00112FDC" w:rsidRDefault="00112FDC" w:rsidP="00112FDC">
      <w:r>
        <w:t>.</w:t>
      </w:r>
      <w:r>
        <w:tab/>
      </w:r>
    </w:p>
    <w:p w:rsidR="00112FDC" w:rsidRDefault="00112FDC" w:rsidP="00112FDC"/>
    <w:p w:rsidR="00112FDC" w:rsidRDefault="00112FDC" w:rsidP="00112FDC">
      <w:pPr>
        <w:pStyle w:val="ListParagraph"/>
        <w:numPr>
          <w:ilvl w:val="0"/>
          <w:numId w:val="17"/>
        </w:numPr>
      </w:pPr>
      <w:r>
        <w:t>The gestation period for humans is about:</w:t>
      </w:r>
    </w:p>
    <w:p w:rsidR="00112FDC" w:rsidRDefault="00112FDC" w:rsidP="00112FDC"/>
    <w:p w:rsidR="00112FDC" w:rsidRDefault="00112FDC" w:rsidP="00112FDC">
      <w:pPr>
        <w:ind w:firstLine="720"/>
      </w:pPr>
      <w:r>
        <w:t>a)</w:t>
      </w:r>
      <w:r>
        <w:tab/>
        <w:t>365 days</w:t>
      </w:r>
      <w:r>
        <w:tab/>
      </w:r>
      <w:r>
        <w:tab/>
      </w:r>
      <w:r>
        <w:tab/>
        <w:t>b)</w:t>
      </w:r>
      <w:r>
        <w:tab/>
        <w:t>280 days</w:t>
      </w:r>
    </w:p>
    <w:p w:rsidR="00112FDC" w:rsidRDefault="00112FDC" w:rsidP="00112FDC">
      <w:pPr>
        <w:ind w:firstLine="720"/>
      </w:pPr>
      <w:r>
        <w:t>c)</w:t>
      </w:r>
      <w:r>
        <w:tab/>
        <w:t>28 days</w:t>
      </w:r>
      <w:r>
        <w:tab/>
      </w:r>
      <w:r>
        <w:tab/>
      </w:r>
      <w:r>
        <w:tab/>
        <w:t>d)</w:t>
      </w:r>
      <w:r>
        <w:tab/>
        <w:t>4 days</w:t>
      </w:r>
    </w:p>
    <w:p w:rsidR="00112FDC" w:rsidRDefault="00112FDC" w:rsidP="00112FDC"/>
    <w:p w:rsidR="00112FDC" w:rsidRDefault="00112FDC" w:rsidP="00112FDC"/>
    <w:p w:rsidR="00112FDC" w:rsidRDefault="00112FDC" w:rsidP="00112FDC">
      <w:pPr>
        <w:pStyle w:val="ListParagraph"/>
        <w:numPr>
          <w:ilvl w:val="0"/>
          <w:numId w:val="17"/>
        </w:numPr>
        <w:tabs>
          <w:tab w:val="left" w:pos="497"/>
          <w:tab w:val="left" w:pos="994"/>
        </w:tabs>
      </w:pPr>
      <w:r>
        <w:t xml:space="preserve">Which of the following contraceptive methods has shown to be the least successful in achieving unwanted pregnancies?  </w:t>
      </w:r>
    </w:p>
    <w:p w:rsidR="00112FDC" w:rsidRDefault="00112FDC" w:rsidP="00112FDC">
      <w:pPr>
        <w:tabs>
          <w:tab w:val="left" w:pos="497"/>
          <w:tab w:val="left" w:pos="994"/>
        </w:tabs>
        <w:ind w:left="495" w:hanging="495"/>
      </w:pPr>
    </w:p>
    <w:p w:rsidR="00112FDC" w:rsidRDefault="00112FDC" w:rsidP="00112FDC">
      <w:pPr>
        <w:tabs>
          <w:tab w:val="left" w:pos="497"/>
          <w:tab w:val="left" w:pos="994"/>
        </w:tabs>
        <w:ind w:left="495" w:hanging="495"/>
      </w:pPr>
      <w:r>
        <w:tab/>
        <w:t>a)</w:t>
      </w:r>
      <w:r>
        <w:tab/>
        <w:t xml:space="preserve"> </w:t>
      </w:r>
      <w:proofErr w:type="gramStart"/>
      <w:r>
        <w:t>condom</w:t>
      </w:r>
      <w:proofErr w:type="gramEnd"/>
      <w:r>
        <w:tab/>
      </w:r>
      <w:r>
        <w:tab/>
      </w:r>
      <w:r>
        <w:tab/>
      </w:r>
      <w:r>
        <w:tab/>
        <w:t>b)     rhythm method</w:t>
      </w:r>
    </w:p>
    <w:p w:rsidR="00112FDC" w:rsidRDefault="00112FDC" w:rsidP="00112FDC">
      <w:pPr>
        <w:tabs>
          <w:tab w:val="left" w:pos="497"/>
          <w:tab w:val="left" w:pos="994"/>
        </w:tabs>
        <w:ind w:left="495" w:hanging="495"/>
      </w:pPr>
      <w:r>
        <w:tab/>
        <w:t>b)</w:t>
      </w:r>
      <w:r>
        <w:tab/>
        <w:t xml:space="preserve"> </w:t>
      </w:r>
      <w:proofErr w:type="gramStart"/>
      <w:r>
        <w:t>oral</w:t>
      </w:r>
      <w:proofErr w:type="gramEnd"/>
      <w:r>
        <w:t xml:space="preserve"> contraceptives</w:t>
      </w:r>
      <w:r>
        <w:tab/>
      </w:r>
      <w:r>
        <w:tab/>
      </w:r>
      <w:r>
        <w:tab/>
        <w:t>d)     intra – uterine devices</w:t>
      </w:r>
    </w:p>
    <w:p w:rsidR="00112FDC" w:rsidRDefault="00112FDC" w:rsidP="00112FDC"/>
    <w:p w:rsidR="00112FDC" w:rsidRDefault="00112FDC" w:rsidP="00112FDC"/>
    <w:p w:rsidR="00112FDC" w:rsidRDefault="00112FDC" w:rsidP="00112FDC">
      <w:pPr>
        <w:pStyle w:val="ListParagraph"/>
        <w:numPr>
          <w:ilvl w:val="0"/>
          <w:numId w:val="17"/>
        </w:numPr>
      </w:pPr>
      <w:r>
        <w:t xml:space="preserve">After conception, the main organs are established by the end of the </w:t>
      </w:r>
    </w:p>
    <w:p w:rsidR="007E24E9" w:rsidRDefault="007E24E9" w:rsidP="007E24E9">
      <w:pPr>
        <w:pStyle w:val="ListParagraph"/>
        <w:ind w:left="360"/>
      </w:pPr>
    </w:p>
    <w:p w:rsidR="00112FDC" w:rsidRDefault="00112FDC" w:rsidP="00112FDC">
      <w:pPr>
        <w:numPr>
          <w:ilvl w:val="0"/>
          <w:numId w:val="2"/>
        </w:numPr>
      </w:pPr>
      <w:r>
        <w:t xml:space="preserve">      third day</w:t>
      </w:r>
      <w:r>
        <w:tab/>
      </w:r>
      <w:r>
        <w:tab/>
      </w:r>
      <w:r>
        <w:tab/>
        <w:t>b)         second week</w:t>
      </w:r>
    </w:p>
    <w:p w:rsidR="00112FDC" w:rsidRDefault="00112FDC" w:rsidP="00112FDC">
      <w:pPr>
        <w:ind w:left="720"/>
      </w:pPr>
      <w:r>
        <w:t xml:space="preserve">c)         </w:t>
      </w:r>
      <w:proofErr w:type="gramStart"/>
      <w:r>
        <w:t>eighth</w:t>
      </w:r>
      <w:proofErr w:type="gramEnd"/>
      <w:r>
        <w:t xml:space="preserve"> week</w:t>
      </w:r>
      <w:r>
        <w:tab/>
      </w:r>
      <w:r>
        <w:tab/>
      </w:r>
      <w:r>
        <w:tab/>
        <w:t>d)         fourth month</w:t>
      </w:r>
    </w:p>
    <w:p w:rsidR="00112FDC" w:rsidRDefault="00112FDC" w:rsidP="002440B4"/>
    <w:p w:rsidR="00112FDC" w:rsidRDefault="00112FDC" w:rsidP="00112FDC">
      <w:pPr>
        <w:ind w:firstLine="720"/>
      </w:pPr>
    </w:p>
    <w:p w:rsidR="00112FDC" w:rsidRDefault="00112FDC" w:rsidP="00112FDC">
      <w:pPr>
        <w:pStyle w:val="ListParagraph"/>
        <w:numPr>
          <w:ilvl w:val="0"/>
          <w:numId w:val="17"/>
        </w:numPr>
      </w:pPr>
      <w:r>
        <w:t>F.S.H. is a hormone which has the function of;</w:t>
      </w:r>
    </w:p>
    <w:p w:rsidR="00112FDC" w:rsidRDefault="00112FDC" w:rsidP="00112FDC"/>
    <w:p w:rsidR="00112FDC" w:rsidRDefault="00112FDC" w:rsidP="00112FDC">
      <w:pPr>
        <w:ind w:firstLine="720"/>
      </w:pPr>
      <w:r>
        <w:t>a)</w:t>
      </w:r>
      <w:r>
        <w:tab/>
      </w:r>
      <w:proofErr w:type="gramStart"/>
      <w:r>
        <w:t>promoting</w:t>
      </w:r>
      <w:proofErr w:type="gramEnd"/>
      <w:r>
        <w:t xml:space="preserve"> lactation after child-birth.</w:t>
      </w:r>
    </w:p>
    <w:p w:rsidR="00112FDC" w:rsidRDefault="00112FDC" w:rsidP="00112FDC">
      <w:pPr>
        <w:ind w:firstLine="720"/>
      </w:pPr>
      <w:r>
        <w:t>b)</w:t>
      </w:r>
      <w:r>
        <w:tab/>
      </w:r>
      <w:proofErr w:type="gramStart"/>
      <w:r>
        <w:t>controlling</w:t>
      </w:r>
      <w:proofErr w:type="gramEnd"/>
      <w:r>
        <w:t xml:space="preserve"> reabsorption of water from kidney tubules.</w:t>
      </w:r>
    </w:p>
    <w:p w:rsidR="00112FDC" w:rsidRDefault="00112FDC" w:rsidP="00112FDC">
      <w:pPr>
        <w:ind w:left="1440" w:hanging="720"/>
      </w:pPr>
      <w:r>
        <w:t>c)</w:t>
      </w:r>
      <w:r>
        <w:tab/>
      </w:r>
      <w:proofErr w:type="gramStart"/>
      <w:r>
        <w:t>stimulating</w:t>
      </w:r>
      <w:proofErr w:type="gramEnd"/>
      <w:r>
        <w:t xml:space="preserve"> follicle cells and ensuring the development of a maturing ovum.</w:t>
      </w:r>
    </w:p>
    <w:p w:rsidR="00112FDC" w:rsidRDefault="00112FDC" w:rsidP="00112FDC">
      <w:pPr>
        <w:ind w:firstLine="720"/>
      </w:pPr>
      <w:r>
        <w:t>d)</w:t>
      </w:r>
      <w:r>
        <w:tab/>
      </w:r>
      <w:proofErr w:type="gramStart"/>
      <w:r>
        <w:t>regulating</w:t>
      </w:r>
      <w:proofErr w:type="gramEnd"/>
      <w:r>
        <w:t xml:space="preserve"> metabolic rate.</w:t>
      </w:r>
    </w:p>
    <w:p w:rsidR="00112FDC" w:rsidRDefault="00112FDC" w:rsidP="00112FDC"/>
    <w:p w:rsidR="007E24E9" w:rsidRDefault="007E24E9" w:rsidP="00112FDC"/>
    <w:p w:rsidR="002440B4" w:rsidRDefault="002440B4" w:rsidP="00112FDC"/>
    <w:p w:rsidR="002440B4" w:rsidRDefault="002440B4" w:rsidP="00112FDC"/>
    <w:p w:rsidR="00112FDC" w:rsidRDefault="00112FDC" w:rsidP="00112FDC">
      <w:pPr>
        <w:pStyle w:val="ListParagraph"/>
        <w:numPr>
          <w:ilvl w:val="0"/>
          <w:numId w:val="17"/>
        </w:numPr>
      </w:pPr>
      <w:r>
        <w:lastRenderedPageBreak/>
        <w:t>Which of the following statements about pregnancy is INCORRECT?</w:t>
      </w:r>
    </w:p>
    <w:p w:rsidR="007E24E9" w:rsidRDefault="007E24E9" w:rsidP="007E24E9">
      <w:pPr>
        <w:pStyle w:val="ListParagraph"/>
        <w:ind w:left="360"/>
      </w:pPr>
    </w:p>
    <w:p w:rsidR="00112FDC" w:rsidRDefault="00112FDC" w:rsidP="00112FDC">
      <w:pPr>
        <w:numPr>
          <w:ilvl w:val="0"/>
          <w:numId w:val="6"/>
        </w:numPr>
      </w:pPr>
      <w:r>
        <w:t>During late pregnancy women urinate more often because the expanding uterus exerts pressure on the bladder.</w:t>
      </w:r>
    </w:p>
    <w:p w:rsidR="00112FDC" w:rsidRDefault="00112FDC" w:rsidP="00112FDC">
      <w:pPr>
        <w:numPr>
          <w:ilvl w:val="0"/>
          <w:numId w:val="6"/>
        </w:numPr>
      </w:pPr>
      <w:r>
        <w:t>The lungs of the foetus are collapsed until birth</w:t>
      </w:r>
    </w:p>
    <w:p w:rsidR="00112FDC" w:rsidRDefault="00112FDC" w:rsidP="00112FDC">
      <w:pPr>
        <w:numPr>
          <w:ilvl w:val="0"/>
          <w:numId w:val="6"/>
        </w:numPr>
      </w:pPr>
      <w:r>
        <w:t xml:space="preserve">The </w:t>
      </w:r>
      <w:proofErr w:type="spellStart"/>
      <w:r>
        <w:t>chorion</w:t>
      </w:r>
      <w:proofErr w:type="spellEnd"/>
      <w:r>
        <w:t xml:space="preserve"> is made from the mother’s cells</w:t>
      </w:r>
    </w:p>
    <w:p w:rsidR="00112FDC" w:rsidRDefault="00112FDC" w:rsidP="00112FDC">
      <w:pPr>
        <w:numPr>
          <w:ilvl w:val="0"/>
          <w:numId w:val="6"/>
        </w:numPr>
      </w:pPr>
      <w:r>
        <w:t>The umbilical vein carries oxygenated blood from the placenta to the foetus.</w:t>
      </w:r>
    </w:p>
    <w:p w:rsidR="00112FDC" w:rsidRDefault="00112FDC" w:rsidP="00112FDC">
      <w:pPr>
        <w:ind w:left="720"/>
      </w:pPr>
    </w:p>
    <w:p w:rsidR="007E24E9" w:rsidRDefault="007E24E9" w:rsidP="00112FDC">
      <w:pPr>
        <w:ind w:left="720"/>
      </w:pPr>
    </w:p>
    <w:p w:rsidR="00112FDC" w:rsidRDefault="00112FDC" w:rsidP="00112FDC">
      <w:pPr>
        <w:pStyle w:val="ListParagraph"/>
        <w:numPr>
          <w:ilvl w:val="0"/>
          <w:numId w:val="17"/>
        </w:numPr>
      </w:pPr>
      <w:r>
        <w:t>The hormone responsible for milk let down, and uterine contractions during labour is;</w:t>
      </w:r>
    </w:p>
    <w:p w:rsidR="00112FDC" w:rsidRDefault="00112FDC" w:rsidP="00112FDC"/>
    <w:p w:rsidR="00112FDC" w:rsidRDefault="00112FDC" w:rsidP="00112FDC">
      <w:pPr>
        <w:ind w:firstLine="720"/>
      </w:pPr>
      <w:r>
        <w:t>a)</w:t>
      </w:r>
      <w:r>
        <w:tab/>
      </w:r>
      <w:proofErr w:type="gramStart"/>
      <w:r>
        <w:t>progesterone</w:t>
      </w:r>
      <w:proofErr w:type="gramEnd"/>
      <w:r>
        <w:tab/>
      </w:r>
      <w:r>
        <w:tab/>
      </w:r>
      <w:r>
        <w:tab/>
        <w:t>b)</w:t>
      </w:r>
      <w:r>
        <w:tab/>
        <w:t>oestrogen</w:t>
      </w:r>
    </w:p>
    <w:p w:rsidR="00112FDC" w:rsidRDefault="00112FDC" w:rsidP="00112FDC">
      <w:pPr>
        <w:ind w:firstLine="720"/>
      </w:pPr>
      <w:r>
        <w:t>c)</w:t>
      </w:r>
      <w:r>
        <w:tab/>
      </w:r>
      <w:proofErr w:type="gramStart"/>
      <w:r>
        <w:t>oxytocin</w:t>
      </w:r>
      <w:proofErr w:type="gramEnd"/>
      <w:r>
        <w:tab/>
      </w:r>
      <w:r>
        <w:tab/>
      </w:r>
      <w:r>
        <w:tab/>
        <w:t>d)</w:t>
      </w:r>
      <w:r>
        <w:tab/>
        <w:t>luteinising hormone</w:t>
      </w:r>
    </w:p>
    <w:p w:rsidR="00112FDC" w:rsidRDefault="00112FDC" w:rsidP="00112FDC"/>
    <w:p w:rsidR="002440B4" w:rsidRDefault="002440B4" w:rsidP="00112FDC"/>
    <w:p w:rsidR="00112FDC" w:rsidRDefault="00112FDC" w:rsidP="00112FDC">
      <w:pPr>
        <w:pStyle w:val="ListParagraph"/>
        <w:numPr>
          <w:ilvl w:val="0"/>
          <w:numId w:val="17"/>
        </w:numPr>
      </w:pPr>
      <w:r>
        <w:t>A short time after a baby is born; the "after birth" is expelled.  This is the:</w:t>
      </w:r>
    </w:p>
    <w:p w:rsidR="00112FDC" w:rsidRDefault="00112FDC" w:rsidP="00112FDC"/>
    <w:p w:rsidR="00112FDC" w:rsidRDefault="00112FDC" w:rsidP="00112FDC">
      <w:pPr>
        <w:ind w:firstLine="720"/>
      </w:pPr>
      <w:r>
        <w:t>a)</w:t>
      </w:r>
      <w:r>
        <w:tab/>
      </w:r>
      <w:proofErr w:type="gramStart"/>
      <w:r>
        <w:t>the</w:t>
      </w:r>
      <w:proofErr w:type="gramEnd"/>
      <w:r>
        <w:t xml:space="preserve"> membranous bag that contained the baby.</w:t>
      </w:r>
    </w:p>
    <w:p w:rsidR="00112FDC" w:rsidRDefault="00112FDC" w:rsidP="00112FDC">
      <w:pPr>
        <w:ind w:firstLine="720"/>
      </w:pPr>
      <w:r>
        <w:t>b)</w:t>
      </w:r>
      <w:r>
        <w:tab/>
      </w:r>
      <w:proofErr w:type="gramStart"/>
      <w:r>
        <w:t>wastes</w:t>
      </w:r>
      <w:proofErr w:type="gramEnd"/>
      <w:r>
        <w:t xml:space="preserve"> produced by the developing foetus.</w:t>
      </w:r>
    </w:p>
    <w:p w:rsidR="00112FDC" w:rsidRDefault="00112FDC" w:rsidP="00112FDC">
      <w:pPr>
        <w:ind w:firstLine="720"/>
      </w:pPr>
      <w:r>
        <w:t>c)</w:t>
      </w:r>
      <w:r>
        <w:tab/>
      </w:r>
      <w:proofErr w:type="gramStart"/>
      <w:r>
        <w:t>watery</w:t>
      </w:r>
      <w:proofErr w:type="gramEnd"/>
      <w:r>
        <w:t xml:space="preserve"> fluid called colostrum.</w:t>
      </w:r>
    </w:p>
    <w:p w:rsidR="00112FDC" w:rsidRDefault="00112FDC" w:rsidP="00112FDC">
      <w:pPr>
        <w:ind w:firstLine="720"/>
      </w:pPr>
      <w:r>
        <w:t>d)</w:t>
      </w:r>
      <w:r>
        <w:tab/>
      </w:r>
      <w:proofErr w:type="gramStart"/>
      <w:r>
        <w:t>placenta</w:t>
      </w:r>
      <w:proofErr w:type="gramEnd"/>
      <w:r>
        <w:t xml:space="preserve"> and associated foetal membranes.</w:t>
      </w:r>
    </w:p>
    <w:p w:rsidR="00112FDC" w:rsidRDefault="00112FDC" w:rsidP="00112FDC"/>
    <w:p w:rsidR="00112FDC" w:rsidRDefault="00112FDC" w:rsidP="00112FDC"/>
    <w:p w:rsidR="00112FDC" w:rsidRDefault="00112FDC" w:rsidP="00112FDC">
      <w:pPr>
        <w:pStyle w:val="ListParagraph"/>
        <w:numPr>
          <w:ilvl w:val="0"/>
          <w:numId w:val="17"/>
        </w:numPr>
        <w:tabs>
          <w:tab w:val="left" w:pos="497"/>
          <w:tab w:val="left" w:pos="994"/>
        </w:tabs>
      </w:pPr>
      <w:r>
        <w:t>If both sperm ducts (vas deferens) are cut in a process called vasectomy, then:</w:t>
      </w:r>
    </w:p>
    <w:p w:rsidR="00112FDC" w:rsidRDefault="00112FDC" w:rsidP="00112FDC">
      <w:pPr>
        <w:tabs>
          <w:tab w:val="left" w:pos="497"/>
          <w:tab w:val="left" w:pos="994"/>
        </w:tabs>
        <w:ind w:left="495" w:hanging="495"/>
      </w:pPr>
    </w:p>
    <w:p w:rsidR="00112FDC" w:rsidRDefault="00112FDC" w:rsidP="00112FDC">
      <w:pPr>
        <w:numPr>
          <w:ilvl w:val="0"/>
          <w:numId w:val="16"/>
        </w:numPr>
        <w:tabs>
          <w:tab w:val="left" w:pos="497"/>
          <w:tab w:val="left" w:pos="994"/>
        </w:tabs>
      </w:pPr>
      <w:r>
        <w:t xml:space="preserve">  </w:t>
      </w:r>
      <w:proofErr w:type="gramStart"/>
      <w:r>
        <w:t>sperm</w:t>
      </w:r>
      <w:proofErr w:type="gramEnd"/>
      <w:r>
        <w:t xml:space="preserve"> will be produced but not seminal fluid.</w:t>
      </w:r>
    </w:p>
    <w:p w:rsidR="00112FDC" w:rsidRDefault="00112FDC" w:rsidP="00112FDC">
      <w:pPr>
        <w:numPr>
          <w:ilvl w:val="0"/>
          <w:numId w:val="16"/>
        </w:numPr>
        <w:tabs>
          <w:tab w:val="left" w:pos="497"/>
          <w:tab w:val="left" w:pos="994"/>
        </w:tabs>
      </w:pPr>
      <w:r>
        <w:t xml:space="preserve">  </w:t>
      </w:r>
      <w:proofErr w:type="gramStart"/>
      <w:r>
        <w:t>neither</w:t>
      </w:r>
      <w:proofErr w:type="gramEnd"/>
      <w:r>
        <w:t xml:space="preserve"> sperm nor male hormones will be produced.</w:t>
      </w:r>
    </w:p>
    <w:p w:rsidR="00112FDC" w:rsidRDefault="00112FDC" w:rsidP="00112FDC">
      <w:pPr>
        <w:numPr>
          <w:ilvl w:val="0"/>
          <w:numId w:val="16"/>
        </w:numPr>
        <w:tabs>
          <w:tab w:val="left" w:pos="497"/>
          <w:tab w:val="left" w:pos="994"/>
        </w:tabs>
      </w:pPr>
      <w:r>
        <w:t xml:space="preserve">  Sperm will be produced but male hormones will not.</w:t>
      </w:r>
    </w:p>
    <w:p w:rsidR="00112FDC" w:rsidRDefault="00112FDC" w:rsidP="00112FDC">
      <w:pPr>
        <w:numPr>
          <w:ilvl w:val="0"/>
          <w:numId w:val="16"/>
        </w:numPr>
        <w:tabs>
          <w:tab w:val="left" w:pos="497"/>
          <w:tab w:val="left" w:pos="994"/>
        </w:tabs>
      </w:pPr>
      <w:r>
        <w:t xml:space="preserve">  Sperm will not be released but male hormones will be produced.</w:t>
      </w:r>
    </w:p>
    <w:p w:rsidR="00112FDC" w:rsidRDefault="00112FDC" w:rsidP="00112FDC">
      <w:pPr>
        <w:ind w:left="720"/>
      </w:pPr>
    </w:p>
    <w:p w:rsidR="00112FDC" w:rsidRDefault="00112FDC" w:rsidP="00112FDC"/>
    <w:p w:rsidR="00112FDC" w:rsidRDefault="00112FDC" w:rsidP="00112FDC">
      <w:pPr>
        <w:pStyle w:val="Header"/>
        <w:numPr>
          <w:ilvl w:val="0"/>
          <w:numId w:val="17"/>
        </w:numPr>
        <w:tabs>
          <w:tab w:val="clear" w:pos="4153"/>
          <w:tab w:val="clear" w:pos="8306"/>
        </w:tabs>
      </w:pPr>
      <w:r>
        <w:t>Identical twins are the result of</w:t>
      </w:r>
    </w:p>
    <w:p w:rsidR="00112FDC" w:rsidRDefault="00112FDC" w:rsidP="00112FDC"/>
    <w:p w:rsidR="00112FDC" w:rsidRDefault="00112FDC" w:rsidP="00112FDC">
      <w:pPr>
        <w:numPr>
          <w:ilvl w:val="0"/>
          <w:numId w:val="1"/>
        </w:numPr>
      </w:pPr>
      <w:r>
        <w:t>A single ovum fertilised by two sperm.</w:t>
      </w:r>
    </w:p>
    <w:p w:rsidR="00112FDC" w:rsidRDefault="00112FDC" w:rsidP="00112FDC">
      <w:pPr>
        <w:numPr>
          <w:ilvl w:val="0"/>
          <w:numId w:val="1"/>
        </w:numPr>
      </w:pPr>
      <w:r>
        <w:t>One sperm dividing and fertilising two ova.</w:t>
      </w:r>
    </w:p>
    <w:p w:rsidR="00112FDC" w:rsidRDefault="00112FDC" w:rsidP="00112FDC">
      <w:pPr>
        <w:numPr>
          <w:ilvl w:val="0"/>
          <w:numId w:val="1"/>
        </w:numPr>
      </w:pPr>
      <w:r>
        <w:t>One fertilised ovum dividing to form two embryos.</w:t>
      </w:r>
    </w:p>
    <w:p w:rsidR="00112FDC" w:rsidRDefault="00112FDC" w:rsidP="00112FDC">
      <w:pPr>
        <w:numPr>
          <w:ilvl w:val="0"/>
          <w:numId w:val="1"/>
        </w:numPr>
      </w:pPr>
      <w:r>
        <w:t>Two ova fertilised at the same time by two different sperm.</w:t>
      </w:r>
    </w:p>
    <w:p w:rsidR="00112FDC" w:rsidRDefault="00112FDC" w:rsidP="00112FDC"/>
    <w:p w:rsidR="00112FDC" w:rsidRDefault="00112FDC" w:rsidP="00112FDC"/>
    <w:p w:rsidR="00112FDC" w:rsidRDefault="00112FDC" w:rsidP="00112FDC">
      <w:pPr>
        <w:pStyle w:val="ListParagraph"/>
        <w:numPr>
          <w:ilvl w:val="0"/>
          <w:numId w:val="17"/>
        </w:numPr>
      </w:pPr>
      <w:r>
        <w:t xml:space="preserve">Human semen consists of sperm cells and secretions from various glands.  One of </w:t>
      </w:r>
      <w:proofErr w:type="gramStart"/>
      <w:r>
        <w:t>these  secretions</w:t>
      </w:r>
      <w:proofErr w:type="gramEnd"/>
      <w:r>
        <w:t xml:space="preserve"> contains concentrations of the simple sugar, fructose.</w:t>
      </w:r>
    </w:p>
    <w:p w:rsidR="00112FDC" w:rsidRDefault="00112FDC" w:rsidP="00112FDC">
      <w:r>
        <w:tab/>
      </w:r>
    </w:p>
    <w:p w:rsidR="00112FDC" w:rsidRDefault="00112FDC" w:rsidP="00112FDC">
      <w:r>
        <w:tab/>
        <w:t>The function of this sugar in the semen would be to</w:t>
      </w:r>
    </w:p>
    <w:p w:rsidR="00112FDC" w:rsidRDefault="00112FDC" w:rsidP="00112FDC"/>
    <w:p w:rsidR="00112FDC" w:rsidRDefault="00112FDC" w:rsidP="00112FDC">
      <w:pPr>
        <w:numPr>
          <w:ilvl w:val="0"/>
          <w:numId w:val="7"/>
        </w:numPr>
      </w:pPr>
      <w:proofErr w:type="gramStart"/>
      <w:r>
        <w:t>provide</w:t>
      </w:r>
      <w:proofErr w:type="gramEnd"/>
      <w:r>
        <w:t xml:space="preserve"> a source of energy for the sperm.</w:t>
      </w:r>
    </w:p>
    <w:p w:rsidR="00112FDC" w:rsidRDefault="00112FDC" w:rsidP="00112FDC">
      <w:pPr>
        <w:numPr>
          <w:ilvl w:val="0"/>
          <w:numId w:val="7"/>
        </w:numPr>
      </w:pPr>
      <w:proofErr w:type="gramStart"/>
      <w:r>
        <w:t>prevent</w:t>
      </w:r>
      <w:proofErr w:type="gramEnd"/>
      <w:r>
        <w:t xml:space="preserve"> the sperm from drying out and thus dying.</w:t>
      </w:r>
    </w:p>
    <w:p w:rsidR="00112FDC" w:rsidRDefault="00112FDC" w:rsidP="00112FDC">
      <w:pPr>
        <w:numPr>
          <w:ilvl w:val="0"/>
          <w:numId w:val="7"/>
        </w:numPr>
      </w:pPr>
      <w:proofErr w:type="gramStart"/>
      <w:r>
        <w:t>provide</w:t>
      </w:r>
      <w:proofErr w:type="gramEnd"/>
      <w:r>
        <w:t xml:space="preserve"> a medium through which the sperm can swim to the ovum.</w:t>
      </w:r>
    </w:p>
    <w:p w:rsidR="00112FDC" w:rsidRDefault="00112FDC" w:rsidP="00112FDC">
      <w:pPr>
        <w:numPr>
          <w:ilvl w:val="0"/>
          <w:numId w:val="7"/>
        </w:numPr>
      </w:pPr>
      <w:proofErr w:type="gramStart"/>
      <w:r>
        <w:t>maintain</w:t>
      </w:r>
      <w:proofErr w:type="gramEnd"/>
      <w:r>
        <w:t xml:space="preserve"> the ideal level of acidity for sperm survival.</w:t>
      </w:r>
    </w:p>
    <w:p w:rsidR="00112FDC" w:rsidRDefault="00112FDC" w:rsidP="00112FDC">
      <w:pPr>
        <w:pStyle w:val="ListParagraph"/>
        <w:numPr>
          <w:ilvl w:val="0"/>
          <w:numId w:val="17"/>
        </w:numPr>
      </w:pPr>
      <w:r>
        <w:lastRenderedPageBreak/>
        <w:t xml:space="preserve">The uterine tubes (Fallopian tubes) lead from the ovary to the </w:t>
      </w:r>
    </w:p>
    <w:p w:rsidR="00112FDC" w:rsidRDefault="00112FDC" w:rsidP="00112FDC"/>
    <w:p w:rsidR="00112FDC" w:rsidRDefault="00112FDC" w:rsidP="00112FDC">
      <w:pPr>
        <w:numPr>
          <w:ilvl w:val="0"/>
          <w:numId w:val="8"/>
        </w:numPr>
      </w:pPr>
      <w:proofErr w:type="gramStart"/>
      <w:r>
        <w:t>uterus</w:t>
      </w:r>
      <w:proofErr w:type="gramEnd"/>
      <w:r>
        <w:t>.</w:t>
      </w:r>
    </w:p>
    <w:p w:rsidR="00112FDC" w:rsidRDefault="00112FDC" w:rsidP="00112FDC">
      <w:pPr>
        <w:numPr>
          <w:ilvl w:val="0"/>
          <w:numId w:val="8"/>
        </w:numPr>
      </w:pPr>
      <w:proofErr w:type="gramStart"/>
      <w:r>
        <w:t>vagina</w:t>
      </w:r>
      <w:proofErr w:type="gramEnd"/>
      <w:r>
        <w:t>.</w:t>
      </w:r>
    </w:p>
    <w:p w:rsidR="00112FDC" w:rsidRDefault="00112FDC" w:rsidP="00112FDC">
      <w:pPr>
        <w:numPr>
          <w:ilvl w:val="0"/>
          <w:numId w:val="8"/>
        </w:numPr>
      </w:pPr>
      <w:proofErr w:type="gramStart"/>
      <w:r>
        <w:t>corpus</w:t>
      </w:r>
      <w:proofErr w:type="gramEnd"/>
      <w:r>
        <w:t xml:space="preserve"> </w:t>
      </w:r>
      <w:proofErr w:type="spellStart"/>
      <w:r>
        <w:t>luteum</w:t>
      </w:r>
      <w:proofErr w:type="spellEnd"/>
      <w:r>
        <w:t>.</w:t>
      </w:r>
    </w:p>
    <w:p w:rsidR="00112FDC" w:rsidRDefault="00112FDC" w:rsidP="00112FDC">
      <w:pPr>
        <w:numPr>
          <w:ilvl w:val="0"/>
          <w:numId w:val="8"/>
        </w:numPr>
      </w:pPr>
      <w:proofErr w:type="gramStart"/>
      <w:r>
        <w:t>bladder</w:t>
      </w:r>
      <w:proofErr w:type="gramEnd"/>
      <w:r>
        <w:t>.</w:t>
      </w:r>
    </w:p>
    <w:p w:rsidR="00112FDC" w:rsidRDefault="00112FDC" w:rsidP="00112FDC"/>
    <w:p w:rsidR="00112FDC" w:rsidRDefault="00112FDC" w:rsidP="00112FDC">
      <w:pPr>
        <w:pStyle w:val="ListParagraph"/>
        <w:numPr>
          <w:ilvl w:val="0"/>
          <w:numId w:val="17"/>
        </w:numPr>
      </w:pPr>
      <w:r>
        <w:t xml:space="preserve">The function of the structure labelled F on the diagram below is to </w:t>
      </w:r>
    </w:p>
    <w:p w:rsidR="00112FDC" w:rsidRDefault="00112FDC" w:rsidP="00112FDC"/>
    <w:p w:rsidR="00112FDC" w:rsidRDefault="00112FDC" w:rsidP="00112FDC">
      <w:r>
        <w:t xml:space="preserve">                        </w:t>
      </w:r>
      <w:r>
        <w:rPr>
          <w:noProof/>
          <w:lang w:eastAsia="en-AU"/>
        </w:rPr>
        <w:drawing>
          <wp:inline distT="0" distB="0" distL="0" distR="0">
            <wp:extent cx="3454400" cy="1733550"/>
            <wp:effectExtent l="0" t="0" r="0" b="0"/>
            <wp:docPr id="3" name="Picture 3" descr="msotw9_tem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otw9_temp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FDC" w:rsidRDefault="00112FDC" w:rsidP="00112FDC">
      <w:pPr>
        <w:numPr>
          <w:ilvl w:val="0"/>
          <w:numId w:val="9"/>
        </w:numPr>
      </w:pPr>
      <w:proofErr w:type="gramStart"/>
      <w:r>
        <w:t>protect</w:t>
      </w:r>
      <w:proofErr w:type="gramEnd"/>
      <w:r>
        <w:t xml:space="preserve"> G.</w:t>
      </w:r>
    </w:p>
    <w:p w:rsidR="00112FDC" w:rsidRDefault="00112FDC" w:rsidP="00112FDC">
      <w:pPr>
        <w:numPr>
          <w:ilvl w:val="0"/>
          <w:numId w:val="9"/>
        </w:numPr>
      </w:pPr>
      <w:proofErr w:type="gramStart"/>
      <w:r>
        <w:t>prevent</w:t>
      </w:r>
      <w:proofErr w:type="gramEnd"/>
      <w:r>
        <w:t xml:space="preserve"> other sperm from swimming too near.</w:t>
      </w:r>
    </w:p>
    <w:p w:rsidR="00112FDC" w:rsidRDefault="00112FDC" w:rsidP="00112FDC">
      <w:pPr>
        <w:numPr>
          <w:ilvl w:val="0"/>
          <w:numId w:val="9"/>
        </w:numPr>
      </w:pPr>
      <w:proofErr w:type="gramStart"/>
      <w:r>
        <w:t>attract</w:t>
      </w:r>
      <w:proofErr w:type="gramEnd"/>
      <w:r>
        <w:t xml:space="preserve"> the egg to the sperm.</w:t>
      </w:r>
    </w:p>
    <w:p w:rsidR="00112FDC" w:rsidRDefault="00112FDC" w:rsidP="00112FDC">
      <w:pPr>
        <w:numPr>
          <w:ilvl w:val="0"/>
          <w:numId w:val="9"/>
        </w:numPr>
      </w:pPr>
      <w:proofErr w:type="gramStart"/>
      <w:r>
        <w:t>digest</w:t>
      </w:r>
      <w:proofErr w:type="gramEnd"/>
      <w:r>
        <w:t xml:space="preserve"> the egg membrane so that G can penetrate the egg.</w:t>
      </w:r>
    </w:p>
    <w:p w:rsidR="00112FDC" w:rsidRDefault="00112FDC" w:rsidP="00112FDC"/>
    <w:p w:rsidR="00112FDC" w:rsidRDefault="00112FDC" w:rsidP="00112FDC">
      <w:pPr>
        <w:pStyle w:val="ListParagraph"/>
        <w:numPr>
          <w:ilvl w:val="0"/>
          <w:numId w:val="17"/>
        </w:numPr>
      </w:pPr>
      <w:r>
        <w:t>Fertilisation is possible for only a brief part of each female cycle because</w:t>
      </w:r>
    </w:p>
    <w:p w:rsidR="00112FDC" w:rsidRDefault="00112FDC" w:rsidP="00112FDC"/>
    <w:p w:rsidR="00112FDC" w:rsidRDefault="00112FDC" w:rsidP="00112FDC">
      <w:pPr>
        <w:numPr>
          <w:ilvl w:val="0"/>
          <w:numId w:val="10"/>
        </w:numPr>
      </w:pPr>
      <w:proofErr w:type="gramStart"/>
      <w:r>
        <w:t>there</w:t>
      </w:r>
      <w:proofErr w:type="gramEnd"/>
      <w:r>
        <w:t xml:space="preserve"> is only one ovum and many sperm.</w:t>
      </w:r>
    </w:p>
    <w:p w:rsidR="00112FDC" w:rsidRDefault="00112FDC" w:rsidP="00112FDC">
      <w:pPr>
        <w:numPr>
          <w:ilvl w:val="0"/>
          <w:numId w:val="10"/>
        </w:numPr>
      </w:pPr>
      <w:proofErr w:type="gramStart"/>
      <w:r>
        <w:t>the</w:t>
      </w:r>
      <w:proofErr w:type="gramEnd"/>
      <w:r>
        <w:t xml:space="preserve"> corpus </w:t>
      </w:r>
      <w:proofErr w:type="spellStart"/>
      <w:r>
        <w:t>luteum</w:t>
      </w:r>
      <w:proofErr w:type="spellEnd"/>
      <w:r>
        <w:t xml:space="preserve"> degenerates very quickly after ovulation.</w:t>
      </w:r>
    </w:p>
    <w:p w:rsidR="00112FDC" w:rsidRDefault="00112FDC" w:rsidP="00112FDC">
      <w:pPr>
        <w:numPr>
          <w:ilvl w:val="0"/>
          <w:numId w:val="10"/>
        </w:numPr>
      </w:pPr>
      <w:proofErr w:type="gramStart"/>
      <w:r>
        <w:t>both</w:t>
      </w:r>
      <w:proofErr w:type="gramEnd"/>
      <w:r>
        <w:t xml:space="preserve"> live sperm and ovum must be present for fertilisation.</w:t>
      </w:r>
    </w:p>
    <w:p w:rsidR="00112FDC" w:rsidRDefault="00112FDC" w:rsidP="00112FDC">
      <w:pPr>
        <w:numPr>
          <w:ilvl w:val="0"/>
          <w:numId w:val="10"/>
        </w:numPr>
      </w:pPr>
      <w:proofErr w:type="gramStart"/>
      <w:r>
        <w:t>spermatozoa</w:t>
      </w:r>
      <w:proofErr w:type="gramEnd"/>
      <w:r>
        <w:t xml:space="preserve"> are released rhythmically at ovulation.</w:t>
      </w:r>
    </w:p>
    <w:p w:rsidR="00112FDC" w:rsidRDefault="00112FDC" w:rsidP="00112FDC"/>
    <w:p w:rsidR="00112FDC" w:rsidRDefault="00112FDC" w:rsidP="00112FDC">
      <w:pPr>
        <w:pStyle w:val="Header"/>
        <w:tabs>
          <w:tab w:val="clear" w:pos="4153"/>
          <w:tab w:val="clear" w:pos="8306"/>
        </w:tabs>
      </w:pPr>
    </w:p>
    <w:p w:rsidR="00112FDC" w:rsidRDefault="00112FDC" w:rsidP="00112FDC">
      <w:pPr>
        <w:pStyle w:val="ListParagraph"/>
        <w:numPr>
          <w:ilvl w:val="0"/>
          <w:numId w:val="17"/>
        </w:numPr>
      </w:pPr>
      <w:r>
        <w:t>The single cell formed after fertilisation is called</w:t>
      </w:r>
    </w:p>
    <w:p w:rsidR="00112FDC" w:rsidRDefault="00112FDC" w:rsidP="00112FDC"/>
    <w:p w:rsidR="00112FDC" w:rsidRDefault="00112FDC" w:rsidP="00112FDC">
      <w:pPr>
        <w:numPr>
          <w:ilvl w:val="0"/>
          <w:numId w:val="11"/>
        </w:numPr>
      </w:pPr>
      <w:proofErr w:type="gramStart"/>
      <w:r>
        <w:t>an</w:t>
      </w:r>
      <w:proofErr w:type="gramEnd"/>
      <w:r>
        <w:t xml:space="preserve"> embryo.</w:t>
      </w:r>
    </w:p>
    <w:p w:rsidR="00112FDC" w:rsidRDefault="00112FDC" w:rsidP="00112FDC">
      <w:pPr>
        <w:numPr>
          <w:ilvl w:val="0"/>
          <w:numId w:val="11"/>
        </w:numPr>
      </w:pPr>
      <w:proofErr w:type="gramStart"/>
      <w:r>
        <w:t>a</w:t>
      </w:r>
      <w:proofErr w:type="gramEnd"/>
      <w:r>
        <w:t xml:space="preserve"> foetus.</w:t>
      </w:r>
    </w:p>
    <w:p w:rsidR="00112FDC" w:rsidRDefault="00112FDC" w:rsidP="00112FDC">
      <w:pPr>
        <w:numPr>
          <w:ilvl w:val="0"/>
          <w:numId w:val="11"/>
        </w:numPr>
      </w:pPr>
      <w:r>
        <w:t>a gamete</w:t>
      </w:r>
    </w:p>
    <w:p w:rsidR="00112FDC" w:rsidRDefault="00112FDC" w:rsidP="00112FDC">
      <w:pPr>
        <w:numPr>
          <w:ilvl w:val="0"/>
          <w:numId w:val="11"/>
        </w:numPr>
      </w:pPr>
      <w:proofErr w:type="gramStart"/>
      <w:r>
        <w:t>a</w:t>
      </w:r>
      <w:proofErr w:type="gramEnd"/>
      <w:r>
        <w:t xml:space="preserve"> zygote.</w:t>
      </w:r>
    </w:p>
    <w:p w:rsidR="002440B4" w:rsidRDefault="002440B4" w:rsidP="002440B4">
      <w:pPr>
        <w:ind w:left="1344"/>
      </w:pPr>
    </w:p>
    <w:p w:rsidR="002440B4" w:rsidRDefault="002440B4" w:rsidP="002440B4">
      <w:pPr>
        <w:ind w:left="1344"/>
      </w:pPr>
    </w:p>
    <w:p w:rsidR="002440B4" w:rsidRDefault="002440B4" w:rsidP="002440B4">
      <w:pPr>
        <w:pStyle w:val="ListParagraph"/>
        <w:numPr>
          <w:ilvl w:val="0"/>
          <w:numId w:val="17"/>
        </w:numPr>
      </w:pPr>
      <w:r>
        <w:t>The beginning of each menstrual cycle in a mature human female is</w:t>
      </w:r>
    </w:p>
    <w:p w:rsidR="002440B4" w:rsidRDefault="002440B4" w:rsidP="002440B4"/>
    <w:p w:rsidR="002440B4" w:rsidRDefault="002440B4" w:rsidP="002440B4">
      <w:pPr>
        <w:numPr>
          <w:ilvl w:val="0"/>
          <w:numId w:val="13"/>
        </w:numPr>
      </w:pPr>
      <w:proofErr w:type="gramStart"/>
      <w:r>
        <w:t>when</w:t>
      </w:r>
      <w:proofErr w:type="gramEnd"/>
      <w:r>
        <w:t xml:space="preserve"> ovulation occurs.</w:t>
      </w:r>
    </w:p>
    <w:p w:rsidR="002440B4" w:rsidRDefault="002440B4" w:rsidP="002440B4">
      <w:pPr>
        <w:numPr>
          <w:ilvl w:val="0"/>
          <w:numId w:val="13"/>
        </w:numPr>
      </w:pPr>
      <w:proofErr w:type="gramStart"/>
      <w:r>
        <w:t>the</w:t>
      </w:r>
      <w:proofErr w:type="gramEnd"/>
      <w:r>
        <w:t xml:space="preserve"> last day of each month.</w:t>
      </w:r>
    </w:p>
    <w:p w:rsidR="002440B4" w:rsidRDefault="002440B4" w:rsidP="002440B4">
      <w:pPr>
        <w:numPr>
          <w:ilvl w:val="0"/>
          <w:numId w:val="13"/>
        </w:numPr>
      </w:pPr>
      <w:proofErr w:type="gramStart"/>
      <w:r>
        <w:t>when</w:t>
      </w:r>
      <w:proofErr w:type="gramEnd"/>
      <w:r>
        <w:t xml:space="preserve"> the egg reaches the uterus.</w:t>
      </w:r>
    </w:p>
    <w:p w:rsidR="002440B4" w:rsidRDefault="002440B4" w:rsidP="002440B4">
      <w:pPr>
        <w:numPr>
          <w:ilvl w:val="0"/>
          <w:numId w:val="13"/>
        </w:numPr>
      </w:pPr>
      <w:proofErr w:type="gramStart"/>
      <w:r>
        <w:t>when</w:t>
      </w:r>
      <w:proofErr w:type="gramEnd"/>
      <w:r>
        <w:t xml:space="preserve"> the lining of the uterus begins to break down.</w:t>
      </w:r>
    </w:p>
    <w:p w:rsidR="002440B4" w:rsidRDefault="002440B4" w:rsidP="002440B4">
      <w:pPr>
        <w:ind w:left="1004"/>
      </w:pPr>
    </w:p>
    <w:p w:rsidR="00112FDC" w:rsidRDefault="00112FDC" w:rsidP="00112FDC"/>
    <w:p w:rsidR="002440B4" w:rsidRDefault="002440B4" w:rsidP="00112FDC"/>
    <w:p w:rsidR="00112FDC" w:rsidRDefault="00112FDC" w:rsidP="00112FDC">
      <w:pPr>
        <w:pStyle w:val="BodyTextIndent"/>
        <w:numPr>
          <w:ilvl w:val="0"/>
          <w:numId w:val="17"/>
        </w:numPr>
      </w:pPr>
      <w:r>
        <w:lastRenderedPageBreak/>
        <w:t>In the diagram of the female reproductive system shown below</w:t>
      </w:r>
      <w:r w:rsidR="00C15DC3">
        <w:t xml:space="preserve">, fertilisation would occur at </w:t>
      </w:r>
      <w:r>
        <w:t>the point marked</w:t>
      </w:r>
    </w:p>
    <w:p w:rsidR="00112FDC" w:rsidRDefault="00112FDC" w:rsidP="00112FDC"/>
    <w:p w:rsidR="00112FDC" w:rsidRDefault="00112FDC" w:rsidP="00112FDC">
      <w:r>
        <w:tab/>
      </w:r>
      <w:r>
        <w:tab/>
      </w:r>
      <w:r>
        <w:tab/>
      </w:r>
      <w:r w:rsidR="00C15DC3">
        <w:rPr>
          <w:noProof/>
          <w:lang w:eastAsia="en-AU"/>
        </w:rPr>
        <w:drawing>
          <wp:inline distT="0" distB="0" distL="0" distR="0">
            <wp:extent cx="2475781" cy="2199736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035" b="4101"/>
                    <a:stretch/>
                  </pic:blipFill>
                  <pic:spPr bwMode="auto">
                    <a:xfrm>
                      <a:off x="0" y="0"/>
                      <a:ext cx="2478470" cy="22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FDC" w:rsidRDefault="00C15DC3" w:rsidP="00112FDC">
      <w:pPr>
        <w:numPr>
          <w:ilvl w:val="0"/>
          <w:numId w:val="12"/>
        </w:numPr>
      </w:pPr>
      <w:r>
        <w:t xml:space="preserve">  A</w:t>
      </w:r>
      <w:r w:rsidR="00112FDC">
        <w:t>.</w:t>
      </w:r>
    </w:p>
    <w:p w:rsidR="00112FDC" w:rsidRDefault="00112FDC" w:rsidP="00112FDC">
      <w:pPr>
        <w:numPr>
          <w:ilvl w:val="0"/>
          <w:numId w:val="12"/>
        </w:numPr>
      </w:pPr>
      <w:r>
        <w:t xml:space="preserve">  C.</w:t>
      </w:r>
    </w:p>
    <w:p w:rsidR="00112FDC" w:rsidRDefault="00C15DC3" w:rsidP="00112FDC">
      <w:pPr>
        <w:numPr>
          <w:ilvl w:val="0"/>
          <w:numId w:val="12"/>
        </w:numPr>
      </w:pPr>
      <w:r>
        <w:t xml:space="preserve">  F</w:t>
      </w:r>
      <w:r w:rsidR="00112FDC">
        <w:t>.</w:t>
      </w:r>
    </w:p>
    <w:p w:rsidR="00112FDC" w:rsidRDefault="00C15DC3" w:rsidP="00112FDC">
      <w:pPr>
        <w:numPr>
          <w:ilvl w:val="0"/>
          <w:numId w:val="12"/>
        </w:numPr>
      </w:pPr>
      <w:r>
        <w:t xml:space="preserve">  H</w:t>
      </w:r>
      <w:r w:rsidR="00112FDC">
        <w:t>.</w:t>
      </w:r>
    </w:p>
    <w:p w:rsidR="00112FDC" w:rsidRDefault="00112FDC" w:rsidP="00112FDC"/>
    <w:p w:rsidR="002440B4" w:rsidRDefault="002440B4" w:rsidP="00112FDC"/>
    <w:p w:rsidR="002440B4" w:rsidRDefault="002440B4" w:rsidP="002440B4">
      <w:pPr>
        <w:pStyle w:val="ListParagraph"/>
        <w:numPr>
          <w:ilvl w:val="0"/>
          <w:numId w:val="17"/>
        </w:numPr>
        <w:tabs>
          <w:tab w:val="left" w:pos="1562"/>
        </w:tabs>
      </w:pPr>
      <w:r>
        <w:t>After ovulation the empty follicle becomes</w:t>
      </w:r>
    </w:p>
    <w:p w:rsidR="002440B4" w:rsidRDefault="002440B4" w:rsidP="002440B4">
      <w:pPr>
        <w:tabs>
          <w:tab w:val="left" w:pos="497"/>
        </w:tabs>
      </w:pPr>
    </w:p>
    <w:p w:rsidR="002440B4" w:rsidRDefault="002440B4" w:rsidP="002440B4">
      <w:pPr>
        <w:tabs>
          <w:tab w:val="left" w:pos="497"/>
          <w:tab w:val="left" w:pos="994"/>
        </w:tabs>
      </w:pPr>
      <w:r>
        <w:tab/>
        <w:t>a)</w:t>
      </w:r>
      <w:r>
        <w:tab/>
      </w:r>
      <w:proofErr w:type="gramStart"/>
      <w:r>
        <w:t>a</w:t>
      </w:r>
      <w:proofErr w:type="gramEnd"/>
      <w:r>
        <w:t xml:space="preserve"> corpus </w:t>
      </w:r>
      <w:proofErr w:type="spellStart"/>
      <w:r>
        <w:t>luteum</w:t>
      </w:r>
      <w:proofErr w:type="spellEnd"/>
      <w:r>
        <w:t>.</w:t>
      </w:r>
    </w:p>
    <w:p w:rsidR="002440B4" w:rsidRDefault="002440B4" w:rsidP="002440B4">
      <w:pPr>
        <w:tabs>
          <w:tab w:val="left" w:pos="497"/>
          <w:tab w:val="left" w:pos="994"/>
        </w:tabs>
      </w:pPr>
      <w:r>
        <w:tab/>
        <w:t>b)</w:t>
      </w:r>
      <w:r>
        <w:tab/>
      </w:r>
      <w:proofErr w:type="gramStart"/>
      <w:r>
        <w:t>a</w:t>
      </w:r>
      <w:proofErr w:type="gramEnd"/>
      <w:r>
        <w:t xml:space="preserve"> corpus </w:t>
      </w:r>
      <w:proofErr w:type="spellStart"/>
      <w:r>
        <w:t>albicans</w:t>
      </w:r>
      <w:proofErr w:type="spellEnd"/>
      <w:r>
        <w:t>.</w:t>
      </w:r>
    </w:p>
    <w:p w:rsidR="002440B4" w:rsidRDefault="002440B4" w:rsidP="002440B4">
      <w:pPr>
        <w:tabs>
          <w:tab w:val="left" w:pos="497"/>
          <w:tab w:val="left" w:pos="994"/>
        </w:tabs>
      </w:pPr>
      <w:r>
        <w:tab/>
        <w:t>c)</w:t>
      </w:r>
      <w: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Graafian</w:t>
      </w:r>
      <w:proofErr w:type="spellEnd"/>
      <w:r>
        <w:t xml:space="preserve"> follicle.</w:t>
      </w:r>
    </w:p>
    <w:p w:rsidR="002440B4" w:rsidRDefault="002440B4" w:rsidP="002440B4">
      <w:pPr>
        <w:tabs>
          <w:tab w:val="left" w:pos="497"/>
          <w:tab w:val="left" w:pos="994"/>
        </w:tabs>
      </w:pPr>
      <w:r>
        <w:tab/>
        <w:t>d)</w:t>
      </w:r>
      <w:r>
        <w:tab/>
      </w:r>
      <w:proofErr w:type="gramStart"/>
      <w:r>
        <w:t>scar</w:t>
      </w:r>
      <w:proofErr w:type="gramEnd"/>
      <w:r>
        <w:t xml:space="preserve"> tissue.</w:t>
      </w:r>
    </w:p>
    <w:p w:rsidR="00112FDC" w:rsidRDefault="00112FDC" w:rsidP="00112FDC"/>
    <w:p w:rsidR="002440B4" w:rsidRDefault="00354472" w:rsidP="00354472">
      <w:pPr>
        <w:pStyle w:val="ListParagraph"/>
        <w:numPr>
          <w:ilvl w:val="0"/>
          <w:numId w:val="17"/>
        </w:numPr>
        <w:tabs>
          <w:tab w:val="left" w:pos="1562"/>
        </w:tabs>
      </w:pPr>
      <w:r>
        <w:t>The developing child just a few days before birth is properly called:</w:t>
      </w:r>
    </w:p>
    <w:p w:rsidR="00354472" w:rsidRDefault="00354472" w:rsidP="00354472">
      <w:pPr>
        <w:pStyle w:val="ListParagraph"/>
        <w:tabs>
          <w:tab w:val="left" w:pos="1562"/>
        </w:tabs>
        <w:ind w:left="360"/>
      </w:pPr>
    </w:p>
    <w:p w:rsidR="00354472" w:rsidRDefault="00354472" w:rsidP="00354472">
      <w:pPr>
        <w:pStyle w:val="ListParagraph"/>
        <w:numPr>
          <w:ilvl w:val="1"/>
          <w:numId w:val="17"/>
        </w:numPr>
        <w:tabs>
          <w:tab w:val="left" w:pos="1562"/>
        </w:tabs>
      </w:pPr>
      <w:r>
        <w:t>An embryo</w:t>
      </w:r>
    </w:p>
    <w:p w:rsidR="00354472" w:rsidRDefault="00354472" w:rsidP="00354472">
      <w:pPr>
        <w:pStyle w:val="ListParagraph"/>
        <w:numPr>
          <w:ilvl w:val="1"/>
          <w:numId w:val="17"/>
        </w:numPr>
        <w:tabs>
          <w:tab w:val="left" w:pos="1562"/>
        </w:tabs>
      </w:pPr>
      <w:r>
        <w:t>A foetus</w:t>
      </w:r>
    </w:p>
    <w:p w:rsidR="00354472" w:rsidRDefault="00354472" w:rsidP="00354472">
      <w:pPr>
        <w:pStyle w:val="ListParagraph"/>
        <w:numPr>
          <w:ilvl w:val="1"/>
          <w:numId w:val="17"/>
        </w:numPr>
        <w:tabs>
          <w:tab w:val="left" w:pos="1562"/>
        </w:tabs>
      </w:pPr>
      <w:r>
        <w:t>An infant</w:t>
      </w:r>
    </w:p>
    <w:p w:rsidR="00354472" w:rsidRDefault="00354472" w:rsidP="00354472">
      <w:pPr>
        <w:pStyle w:val="ListParagraph"/>
        <w:numPr>
          <w:ilvl w:val="1"/>
          <w:numId w:val="17"/>
        </w:numPr>
        <w:tabs>
          <w:tab w:val="left" w:pos="1562"/>
        </w:tabs>
      </w:pPr>
      <w:r>
        <w:t>A baby</w:t>
      </w:r>
    </w:p>
    <w:p w:rsidR="00354472" w:rsidRDefault="00354472" w:rsidP="00354472">
      <w:pPr>
        <w:pStyle w:val="ListParagraph"/>
        <w:tabs>
          <w:tab w:val="left" w:pos="1562"/>
        </w:tabs>
        <w:ind w:left="1080"/>
      </w:pPr>
    </w:p>
    <w:p w:rsidR="00112FDC" w:rsidRDefault="00112FDC" w:rsidP="00112FDC">
      <w:pPr>
        <w:pStyle w:val="ListParagraph"/>
        <w:numPr>
          <w:ilvl w:val="0"/>
          <w:numId w:val="17"/>
        </w:numPr>
        <w:tabs>
          <w:tab w:val="left" w:pos="1562"/>
        </w:tabs>
      </w:pPr>
      <w:r>
        <w:t>Which of the following correctly shows the life span of an egg after o</w:t>
      </w:r>
      <w:r w:rsidR="007E24E9">
        <w:t xml:space="preserve">vulation, the life span of </w:t>
      </w:r>
      <w:r>
        <w:t>sperm inside the female reproductive tract and the perio</w:t>
      </w:r>
      <w:r w:rsidR="007E24E9">
        <w:t xml:space="preserve">d over which fertilisation could </w:t>
      </w:r>
      <w:r>
        <w:t>theoretically   occur.</w:t>
      </w:r>
    </w:p>
    <w:p w:rsidR="00112FDC" w:rsidRDefault="00112FDC" w:rsidP="00112FDC">
      <w:pPr>
        <w:tabs>
          <w:tab w:val="left" w:pos="1562"/>
        </w:tabs>
      </w:pPr>
    </w:p>
    <w:p w:rsidR="00112FDC" w:rsidRDefault="007E24E9" w:rsidP="007E24E9">
      <w:pPr>
        <w:tabs>
          <w:tab w:val="left" w:pos="1562"/>
        </w:tabs>
        <w:ind w:left="1474" w:hanging="1474"/>
        <w:rPr>
          <w:b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3851455</wp:posOffset>
                </wp:positionH>
                <wp:positionV relativeFrom="paragraph">
                  <wp:posOffset>140706</wp:posOffset>
                </wp:positionV>
                <wp:extent cx="1104181" cy="248980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48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4E9" w:rsidRDefault="007E24E9">
                            <w:proofErr w:type="gramStart"/>
                            <w:r>
                              <w:rPr>
                                <w:b/>
                              </w:rPr>
                              <w:t>fertilization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3.25pt;margin-top:11.1pt;width:86.95pt;height:19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" fillcolor="white [3201]" stroked="f" strokeweight=".5pt">
                <v:textbox>
                  <w:txbxContent>
                    <w:p w:rsidR="007E24E9" w:rsidRDefault="007E24E9">
                      <w:proofErr w:type="gramStart"/>
                      <w:r>
                        <w:rPr>
                          <w:b/>
                        </w:rPr>
                        <w:t>fertilization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  <w:r w:rsidR="00112FDC">
        <w:tab/>
      </w:r>
      <w:r w:rsidR="00112FDC">
        <w:rPr>
          <w:b/>
        </w:rPr>
        <w:t>Life span of egg</w:t>
      </w:r>
      <w:r w:rsidR="00112FDC">
        <w:rPr>
          <w:b/>
        </w:rPr>
        <w:tab/>
        <w:t xml:space="preserve">   life span of sperm</w:t>
      </w:r>
      <w:r w:rsidR="00112FDC">
        <w:rPr>
          <w:b/>
        </w:rPr>
        <w:tab/>
        <w:t xml:space="preserve">    </w:t>
      </w:r>
      <w:r>
        <w:rPr>
          <w:b/>
        </w:rPr>
        <w:t xml:space="preserve">    </w:t>
      </w:r>
      <w:r w:rsidR="00112FDC">
        <w:rPr>
          <w:b/>
        </w:rPr>
        <w:t xml:space="preserve">period available for </w:t>
      </w:r>
      <w:r>
        <w:rPr>
          <w:b/>
        </w:rPr>
        <w:t xml:space="preserve">               </w:t>
      </w:r>
    </w:p>
    <w:p w:rsidR="007E24E9" w:rsidRDefault="007E24E9" w:rsidP="007E24E9">
      <w:pPr>
        <w:tabs>
          <w:tab w:val="left" w:pos="1562"/>
        </w:tabs>
        <w:ind w:left="1474" w:hanging="1474"/>
        <w:rPr>
          <w:b/>
        </w:rPr>
      </w:pPr>
    </w:p>
    <w:p w:rsidR="00112FDC" w:rsidRDefault="00112FDC" w:rsidP="00112FDC">
      <w:pPr>
        <w:pStyle w:val="Header"/>
        <w:numPr>
          <w:ilvl w:val="0"/>
          <w:numId w:val="15"/>
        </w:numPr>
        <w:tabs>
          <w:tab w:val="clear" w:pos="4153"/>
          <w:tab w:val="clear" w:pos="8306"/>
          <w:tab w:val="left" w:pos="1562"/>
        </w:tabs>
      </w:pPr>
      <w:r>
        <w:tab/>
        <w:t xml:space="preserve">    24 hours</w:t>
      </w:r>
      <w:r>
        <w:tab/>
      </w:r>
      <w:r>
        <w:tab/>
      </w:r>
      <w:r>
        <w:tab/>
        <w:t>48 hours</w:t>
      </w:r>
      <w:r>
        <w:tab/>
      </w:r>
      <w:r>
        <w:tab/>
      </w:r>
      <w:r>
        <w:tab/>
        <w:t>72 hours</w:t>
      </w:r>
    </w:p>
    <w:p w:rsidR="00112FDC" w:rsidRDefault="00112FDC" w:rsidP="00112FDC">
      <w:pPr>
        <w:numPr>
          <w:ilvl w:val="0"/>
          <w:numId w:val="15"/>
        </w:numPr>
        <w:tabs>
          <w:tab w:val="left" w:pos="1562"/>
        </w:tabs>
      </w:pPr>
      <w:r>
        <w:tab/>
        <w:t xml:space="preserve">    12 hours</w:t>
      </w:r>
      <w:r>
        <w:tab/>
      </w:r>
      <w:r>
        <w:tab/>
      </w:r>
      <w:r>
        <w:tab/>
        <w:t>72hours</w:t>
      </w:r>
      <w:r>
        <w:tab/>
      </w:r>
      <w:r>
        <w:tab/>
      </w:r>
      <w:r>
        <w:tab/>
        <w:t>72 hours</w:t>
      </w:r>
    </w:p>
    <w:p w:rsidR="00112FDC" w:rsidRDefault="00112FDC" w:rsidP="00112FDC">
      <w:pPr>
        <w:numPr>
          <w:ilvl w:val="0"/>
          <w:numId w:val="15"/>
        </w:numPr>
        <w:tabs>
          <w:tab w:val="left" w:pos="1562"/>
        </w:tabs>
      </w:pPr>
      <w:r>
        <w:tab/>
        <w:t xml:space="preserve">    24 hours</w:t>
      </w:r>
      <w:r>
        <w:tab/>
      </w:r>
      <w:r>
        <w:tab/>
      </w:r>
      <w:r>
        <w:tab/>
        <w:t>72 hours</w:t>
      </w:r>
      <w:r>
        <w:tab/>
      </w:r>
      <w:r>
        <w:tab/>
      </w:r>
      <w:r>
        <w:tab/>
        <w:t>96 hours</w:t>
      </w:r>
    </w:p>
    <w:p w:rsidR="00112FDC" w:rsidRDefault="00112FDC" w:rsidP="00112FDC">
      <w:pPr>
        <w:numPr>
          <w:ilvl w:val="0"/>
          <w:numId w:val="15"/>
        </w:numPr>
        <w:tabs>
          <w:tab w:val="left" w:pos="1562"/>
        </w:tabs>
      </w:pPr>
      <w:r>
        <w:tab/>
        <w:t xml:space="preserve">    24 hours</w:t>
      </w:r>
      <w:r>
        <w:tab/>
      </w:r>
      <w:r>
        <w:tab/>
      </w:r>
      <w:r>
        <w:tab/>
        <w:t>72 hours</w:t>
      </w:r>
      <w:r>
        <w:tab/>
      </w:r>
      <w:r>
        <w:tab/>
      </w:r>
      <w:r>
        <w:tab/>
        <w:t>144 hours</w:t>
      </w:r>
    </w:p>
    <w:p w:rsidR="00112FDC" w:rsidRDefault="00112FDC" w:rsidP="00112FDC">
      <w:pPr>
        <w:tabs>
          <w:tab w:val="left" w:pos="1562"/>
        </w:tabs>
      </w:pPr>
    </w:p>
    <w:p w:rsidR="00112FDC" w:rsidRDefault="00112FDC" w:rsidP="00112FDC">
      <w:pPr>
        <w:pStyle w:val="Header"/>
        <w:tabs>
          <w:tab w:val="clear" w:pos="4153"/>
          <w:tab w:val="clear" w:pos="8306"/>
          <w:tab w:val="left" w:pos="1562"/>
        </w:tabs>
      </w:pPr>
    </w:p>
    <w:p w:rsidR="00112FDC" w:rsidRDefault="00112FDC" w:rsidP="00112FDC">
      <w:pPr>
        <w:tabs>
          <w:tab w:val="left" w:pos="1562"/>
        </w:tabs>
      </w:pPr>
    </w:p>
    <w:p w:rsidR="00354472" w:rsidRDefault="00354472" w:rsidP="00112FDC">
      <w:pPr>
        <w:tabs>
          <w:tab w:val="left" w:pos="1562"/>
        </w:tabs>
      </w:pPr>
    </w:p>
    <w:p w:rsidR="00354472" w:rsidRDefault="00354472" w:rsidP="00112FDC">
      <w:pPr>
        <w:tabs>
          <w:tab w:val="left" w:pos="1562"/>
        </w:tabs>
      </w:pPr>
    </w:p>
    <w:p w:rsidR="00112FDC" w:rsidRDefault="00112FDC" w:rsidP="007E24E9">
      <w:pPr>
        <w:pStyle w:val="ListParagraph"/>
        <w:numPr>
          <w:ilvl w:val="0"/>
          <w:numId w:val="17"/>
        </w:numPr>
        <w:tabs>
          <w:tab w:val="left" w:pos="1562"/>
        </w:tabs>
      </w:pPr>
      <w:r>
        <w:lastRenderedPageBreak/>
        <w:t>The correct labels for the structures marked 1 to 4 on the diagram below are</w:t>
      </w:r>
    </w:p>
    <w:p w:rsidR="002440B4" w:rsidRDefault="002440B4" w:rsidP="002440B4">
      <w:pPr>
        <w:pStyle w:val="ListParagraph"/>
        <w:tabs>
          <w:tab w:val="left" w:pos="1562"/>
        </w:tabs>
        <w:ind w:left="360"/>
      </w:pPr>
    </w:p>
    <w:p w:rsidR="00112FDC" w:rsidRDefault="002440B4" w:rsidP="00112FDC">
      <w:pPr>
        <w:tabs>
          <w:tab w:val="left" w:pos="1562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783CA" wp14:editId="5267BFF6">
                <wp:simplePos x="0" y="0"/>
                <wp:positionH relativeFrom="column">
                  <wp:posOffset>3005455</wp:posOffset>
                </wp:positionH>
                <wp:positionV relativeFrom="paragraph">
                  <wp:posOffset>-1905</wp:posOffset>
                </wp:positionV>
                <wp:extent cx="258445" cy="275590"/>
                <wp:effectExtent l="0" t="0" r="2730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0B4" w:rsidRDefault="002440B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36.65pt;margin-top:-.15pt;width:20.35pt;height: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" fillcolor="white [3201]" strokeweight=".5pt">
                <v:textbox>
                  <w:txbxContent>
                    <w:p w:rsidR="002440B4" w:rsidRDefault="002440B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12FDC" w:rsidRDefault="002440B4" w:rsidP="00112FDC">
      <w:pPr>
        <w:tabs>
          <w:tab w:val="left" w:pos="1562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1833113</wp:posOffset>
                </wp:positionH>
                <wp:positionV relativeFrom="paragraph">
                  <wp:posOffset>1957681</wp:posOffset>
                </wp:positionV>
                <wp:extent cx="241540" cy="284672"/>
                <wp:effectExtent l="0" t="0" r="25400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0B4" w:rsidRDefault="002440B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144.35pt;margin-top:154.15pt;width:19pt;height: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" fillcolor="white [3201]" strokeweight=".5pt">
                <v:textbox>
                  <w:txbxContent>
                    <w:p w:rsidR="002440B4" w:rsidRDefault="002440B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4075981</wp:posOffset>
                </wp:positionH>
                <wp:positionV relativeFrom="paragraph">
                  <wp:posOffset>1767900</wp:posOffset>
                </wp:positionV>
                <wp:extent cx="258793" cy="284672"/>
                <wp:effectExtent l="0" t="0" r="27305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0B4" w:rsidRDefault="002440B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320.95pt;margin-top:139.2pt;width:20.4pt;height:2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" fillcolor="white [3201]" strokeweight=".5pt">
                <v:textbox>
                  <w:txbxContent>
                    <w:p w:rsidR="002440B4" w:rsidRDefault="002440B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4377906</wp:posOffset>
                </wp:positionH>
                <wp:positionV relativeFrom="paragraph">
                  <wp:posOffset>965643</wp:posOffset>
                </wp:positionV>
                <wp:extent cx="232913" cy="232914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232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0B4" w:rsidRDefault="002440B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0" type="#_x0000_t202" style="position:absolute;margin-left:344.7pt;margin-top:76.05pt;width:18.35pt;height:18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" fillcolor="white [3201]" strokeweight=".5pt">
                <v:textbox>
                  <w:txbxContent>
                    <w:p w:rsidR="002440B4" w:rsidRDefault="002440B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12FDC">
        <w:tab/>
      </w:r>
      <w:r w:rsidR="00112FDC">
        <w:rPr>
          <w:noProof/>
          <w:lang w:eastAsia="en-AU"/>
        </w:rPr>
        <w:drawing>
          <wp:inline distT="0" distB="0" distL="0" distR="0">
            <wp:extent cx="3619500" cy="2286000"/>
            <wp:effectExtent l="0" t="0" r="0" b="0"/>
            <wp:docPr id="1" name="Picture 1" descr="msotw9_tem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otw9_temp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FDC" w:rsidRDefault="00112FDC" w:rsidP="00112FDC">
      <w:pPr>
        <w:pStyle w:val="Header"/>
        <w:tabs>
          <w:tab w:val="clear" w:pos="4153"/>
          <w:tab w:val="clear" w:pos="8306"/>
          <w:tab w:val="left" w:pos="1562"/>
        </w:tabs>
        <w:jc w:val="center"/>
      </w:pPr>
    </w:p>
    <w:p w:rsidR="00112FDC" w:rsidRDefault="00112FDC" w:rsidP="00112FDC">
      <w:pPr>
        <w:pStyle w:val="Header"/>
        <w:tabs>
          <w:tab w:val="clear" w:pos="4153"/>
          <w:tab w:val="clear" w:pos="8306"/>
          <w:tab w:val="left" w:pos="1562"/>
        </w:tabs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2272"/>
        <w:gridCol w:w="2485"/>
        <w:gridCol w:w="2485"/>
        <w:gridCol w:w="2343"/>
      </w:tblGrid>
      <w:tr w:rsidR="00112FDC" w:rsidTr="00A322F2">
        <w:tc>
          <w:tcPr>
            <w:tcW w:w="392" w:type="dxa"/>
          </w:tcPr>
          <w:p w:rsidR="00112FDC" w:rsidRDefault="00112FDC" w:rsidP="00A322F2">
            <w:pPr>
              <w:tabs>
                <w:tab w:val="left" w:pos="1562"/>
              </w:tabs>
              <w:jc w:val="center"/>
              <w:rPr>
                <w:b/>
              </w:rPr>
            </w:pPr>
          </w:p>
        </w:tc>
        <w:tc>
          <w:tcPr>
            <w:tcW w:w="2272" w:type="dxa"/>
          </w:tcPr>
          <w:p w:rsidR="00112FDC" w:rsidRDefault="00112FDC" w:rsidP="00A322F2">
            <w:pPr>
              <w:tabs>
                <w:tab w:val="left" w:pos="1562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85" w:type="dxa"/>
          </w:tcPr>
          <w:p w:rsidR="00112FDC" w:rsidRDefault="00112FDC" w:rsidP="00A322F2">
            <w:pPr>
              <w:tabs>
                <w:tab w:val="left" w:pos="1562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85" w:type="dxa"/>
          </w:tcPr>
          <w:p w:rsidR="00112FDC" w:rsidRDefault="00112FDC" w:rsidP="00A322F2">
            <w:pPr>
              <w:tabs>
                <w:tab w:val="left" w:pos="1562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43" w:type="dxa"/>
          </w:tcPr>
          <w:p w:rsidR="00112FDC" w:rsidRDefault="00112FDC" w:rsidP="00A322F2">
            <w:pPr>
              <w:tabs>
                <w:tab w:val="left" w:pos="1562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112FDC" w:rsidTr="00A322F2">
        <w:tc>
          <w:tcPr>
            <w:tcW w:w="392" w:type="dxa"/>
          </w:tcPr>
          <w:p w:rsidR="00112FDC" w:rsidRDefault="00112FDC" w:rsidP="00A322F2">
            <w:pPr>
              <w:tabs>
                <w:tab w:val="left" w:pos="1562"/>
              </w:tabs>
            </w:pPr>
            <w:r>
              <w:t>a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graafian</w:t>
            </w:r>
            <w:proofErr w:type="spellEnd"/>
            <w:r>
              <w:t xml:space="preserve"> follicle</w:t>
            </w:r>
          </w:p>
        </w:tc>
        <w:tc>
          <w:tcPr>
            <w:tcW w:w="2272" w:type="dxa"/>
          </w:tcPr>
          <w:p w:rsidR="00112FDC" w:rsidRDefault="00112FDC" w:rsidP="00A322F2">
            <w:pPr>
              <w:tabs>
                <w:tab w:val="left" w:pos="1562"/>
              </w:tabs>
              <w:jc w:val="center"/>
            </w:pPr>
            <w:r>
              <w:t xml:space="preserve">corpus </w:t>
            </w:r>
            <w:proofErr w:type="spellStart"/>
            <w:r>
              <w:t>luteum</w:t>
            </w:r>
            <w:proofErr w:type="spellEnd"/>
          </w:p>
        </w:tc>
        <w:tc>
          <w:tcPr>
            <w:tcW w:w="2485" w:type="dxa"/>
          </w:tcPr>
          <w:p w:rsidR="00112FDC" w:rsidRDefault="00112FDC" w:rsidP="00A322F2">
            <w:pPr>
              <w:tabs>
                <w:tab w:val="left" w:pos="1562"/>
              </w:tabs>
              <w:jc w:val="center"/>
            </w:pPr>
            <w:r>
              <w:t>ovum</w:t>
            </w:r>
          </w:p>
        </w:tc>
        <w:tc>
          <w:tcPr>
            <w:tcW w:w="2485" w:type="dxa"/>
          </w:tcPr>
          <w:p w:rsidR="00112FDC" w:rsidRDefault="00112FDC" w:rsidP="00A322F2">
            <w:pPr>
              <w:tabs>
                <w:tab w:val="left" w:pos="1562"/>
              </w:tabs>
              <w:jc w:val="center"/>
            </w:pPr>
            <w:r>
              <w:t>secondary follicle</w:t>
            </w:r>
          </w:p>
        </w:tc>
        <w:tc>
          <w:tcPr>
            <w:tcW w:w="2343" w:type="dxa"/>
          </w:tcPr>
          <w:p w:rsidR="00112FDC" w:rsidRDefault="00112FDC" w:rsidP="00A322F2">
            <w:pPr>
              <w:tabs>
                <w:tab w:val="left" w:pos="1562"/>
              </w:tabs>
              <w:jc w:val="center"/>
            </w:pPr>
            <w:proofErr w:type="spellStart"/>
            <w:r>
              <w:t>Graafian</w:t>
            </w:r>
            <w:proofErr w:type="spellEnd"/>
            <w:r>
              <w:t xml:space="preserve"> follicle</w:t>
            </w:r>
          </w:p>
        </w:tc>
      </w:tr>
      <w:tr w:rsidR="00112FDC" w:rsidTr="00A322F2">
        <w:tc>
          <w:tcPr>
            <w:tcW w:w="392" w:type="dxa"/>
          </w:tcPr>
          <w:p w:rsidR="00112FDC" w:rsidRDefault="00112FDC" w:rsidP="00A322F2">
            <w:pPr>
              <w:tabs>
                <w:tab w:val="left" w:pos="1562"/>
              </w:tabs>
            </w:pPr>
            <w:r>
              <w:t>b</w:t>
            </w:r>
          </w:p>
        </w:tc>
        <w:tc>
          <w:tcPr>
            <w:tcW w:w="2272" w:type="dxa"/>
          </w:tcPr>
          <w:p w:rsidR="00112FDC" w:rsidRDefault="00112FDC" w:rsidP="00A322F2">
            <w:pPr>
              <w:tabs>
                <w:tab w:val="left" w:pos="1562"/>
              </w:tabs>
              <w:jc w:val="center"/>
            </w:pPr>
            <w:proofErr w:type="spellStart"/>
            <w:r>
              <w:t>Graafian</w:t>
            </w:r>
            <w:proofErr w:type="spellEnd"/>
            <w:r>
              <w:t xml:space="preserve"> follicle</w:t>
            </w:r>
          </w:p>
        </w:tc>
        <w:tc>
          <w:tcPr>
            <w:tcW w:w="2485" w:type="dxa"/>
          </w:tcPr>
          <w:p w:rsidR="00112FDC" w:rsidRDefault="00112FDC" w:rsidP="00A322F2">
            <w:pPr>
              <w:tabs>
                <w:tab w:val="left" w:pos="1562"/>
              </w:tabs>
              <w:jc w:val="center"/>
            </w:pPr>
            <w:r>
              <w:t>secondary follicle</w:t>
            </w:r>
          </w:p>
        </w:tc>
        <w:tc>
          <w:tcPr>
            <w:tcW w:w="2485" w:type="dxa"/>
          </w:tcPr>
          <w:p w:rsidR="00112FDC" w:rsidRDefault="00112FDC" w:rsidP="00A322F2">
            <w:pPr>
              <w:tabs>
                <w:tab w:val="left" w:pos="1562"/>
              </w:tabs>
              <w:jc w:val="center"/>
            </w:pPr>
            <w:r>
              <w:t>ovum</w:t>
            </w:r>
          </w:p>
        </w:tc>
        <w:tc>
          <w:tcPr>
            <w:tcW w:w="2343" w:type="dxa"/>
          </w:tcPr>
          <w:p w:rsidR="00112FDC" w:rsidRDefault="00112FDC" w:rsidP="00A322F2">
            <w:pPr>
              <w:tabs>
                <w:tab w:val="left" w:pos="1562"/>
              </w:tabs>
              <w:jc w:val="center"/>
            </w:pPr>
            <w:r>
              <w:t xml:space="preserve">corpus </w:t>
            </w:r>
            <w:proofErr w:type="spellStart"/>
            <w:r>
              <w:t>albicans</w:t>
            </w:r>
            <w:proofErr w:type="spellEnd"/>
          </w:p>
        </w:tc>
      </w:tr>
      <w:tr w:rsidR="00112FDC" w:rsidTr="00A322F2">
        <w:tc>
          <w:tcPr>
            <w:tcW w:w="392" w:type="dxa"/>
          </w:tcPr>
          <w:p w:rsidR="00112FDC" w:rsidRDefault="00112FDC" w:rsidP="00A322F2">
            <w:pPr>
              <w:tabs>
                <w:tab w:val="left" w:pos="1562"/>
              </w:tabs>
            </w:pPr>
            <w:r>
              <w:t>c</w:t>
            </w:r>
          </w:p>
        </w:tc>
        <w:tc>
          <w:tcPr>
            <w:tcW w:w="2272" w:type="dxa"/>
          </w:tcPr>
          <w:p w:rsidR="00112FDC" w:rsidRDefault="00112FDC" w:rsidP="00A322F2">
            <w:pPr>
              <w:tabs>
                <w:tab w:val="left" w:pos="1562"/>
              </w:tabs>
              <w:jc w:val="center"/>
            </w:pPr>
            <w:r>
              <w:t>ovum</w:t>
            </w:r>
          </w:p>
        </w:tc>
        <w:tc>
          <w:tcPr>
            <w:tcW w:w="2485" w:type="dxa"/>
          </w:tcPr>
          <w:p w:rsidR="00112FDC" w:rsidRDefault="00112FDC" w:rsidP="00A322F2">
            <w:pPr>
              <w:tabs>
                <w:tab w:val="left" w:pos="1562"/>
              </w:tabs>
              <w:jc w:val="center"/>
            </w:pPr>
            <w:r>
              <w:t>secondary follicle</w:t>
            </w:r>
          </w:p>
        </w:tc>
        <w:tc>
          <w:tcPr>
            <w:tcW w:w="2485" w:type="dxa"/>
          </w:tcPr>
          <w:p w:rsidR="00112FDC" w:rsidRDefault="00112FDC" w:rsidP="00A322F2">
            <w:pPr>
              <w:tabs>
                <w:tab w:val="left" w:pos="1562"/>
              </w:tabs>
              <w:jc w:val="center"/>
            </w:pPr>
            <w:r>
              <w:t xml:space="preserve">corpus </w:t>
            </w:r>
            <w:proofErr w:type="spellStart"/>
            <w:r>
              <w:t>luteum</w:t>
            </w:r>
            <w:proofErr w:type="spellEnd"/>
          </w:p>
        </w:tc>
        <w:tc>
          <w:tcPr>
            <w:tcW w:w="2343" w:type="dxa"/>
          </w:tcPr>
          <w:p w:rsidR="00112FDC" w:rsidRDefault="00112FDC" w:rsidP="00A322F2">
            <w:pPr>
              <w:tabs>
                <w:tab w:val="left" w:pos="1562"/>
              </w:tabs>
              <w:jc w:val="center"/>
            </w:pPr>
            <w:proofErr w:type="spellStart"/>
            <w:r>
              <w:t>Graafian</w:t>
            </w:r>
            <w:proofErr w:type="spellEnd"/>
            <w:r>
              <w:t xml:space="preserve"> follicle</w:t>
            </w:r>
          </w:p>
        </w:tc>
      </w:tr>
      <w:tr w:rsidR="00112FDC" w:rsidTr="00A322F2">
        <w:tc>
          <w:tcPr>
            <w:tcW w:w="392" w:type="dxa"/>
          </w:tcPr>
          <w:p w:rsidR="00112FDC" w:rsidRDefault="00112FDC" w:rsidP="00A322F2">
            <w:pPr>
              <w:tabs>
                <w:tab w:val="left" w:pos="1562"/>
              </w:tabs>
            </w:pPr>
            <w:r>
              <w:t>d</w:t>
            </w:r>
          </w:p>
        </w:tc>
        <w:tc>
          <w:tcPr>
            <w:tcW w:w="2272" w:type="dxa"/>
          </w:tcPr>
          <w:p w:rsidR="00112FDC" w:rsidRDefault="00112FDC" w:rsidP="00A322F2">
            <w:pPr>
              <w:tabs>
                <w:tab w:val="left" w:pos="1562"/>
              </w:tabs>
              <w:jc w:val="center"/>
            </w:pPr>
            <w:r>
              <w:t>secondary follicle</w:t>
            </w:r>
          </w:p>
        </w:tc>
        <w:tc>
          <w:tcPr>
            <w:tcW w:w="2485" w:type="dxa"/>
          </w:tcPr>
          <w:p w:rsidR="00112FDC" w:rsidRDefault="00112FDC" w:rsidP="00A322F2">
            <w:pPr>
              <w:tabs>
                <w:tab w:val="left" w:pos="1562"/>
              </w:tabs>
              <w:jc w:val="center"/>
            </w:pPr>
            <w:proofErr w:type="spellStart"/>
            <w:r>
              <w:t>Graafian</w:t>
            </w:r>
            <w:proofErr w:type="spellEnd"/>
            <w:r>
              <w:t xml:space="preserve"> follicle</w:t>
            </w:r>
          </w:p>
        </w:tc>
        <w:tc>
          <w:tcPr>
            <w:tcW w:w="2485" w:type="dxa"/>
          </w:tcPr>
          <w:p w:rsidR="00112FDC" w:rsidRDefault="00112FDC" w:rsidP="00A322F2">
            <w:pPr>
              <w:tabs>
                <w:tab w:val="left" w:pos="1562"/>
              </w:tabs>
              <w:jc w:val="center"/>
            </w:pPr>
            <w:r>
              <w:t>ovum</w:t>
            </w:r>
          </w:p>
        </w:tc>
        <w:tc>
          <w:tcPr>
            <w:tcW w:w="2343" w:type="dxa"/>
          </w:tcPr>
          <w:p w:rsidR="00112FDC" w:rsidRDefault="00112FDC" w:rsidP="00A322F2">
            <w:pPr>
              <w:pStyle w:val="Header"/>
              <w:tabs>
                <w:tab w:val="clear" w:pos="4153"/>
                <w:tab w:val="clear" w:pos="8306"/>
                <w:tab w:val="left" w:pos="1562"/>
              </w:tabs>
            </w:pPr>
            <w:r>
              <w:t xml:space="preserve">      corpus </w:t>
            </w:r>
            <w:proofErr w:type="spellStart"/>
            <w:r>
              <w:t>luteum</w:t>
            </w:r>
            <w:proofErr w:type="spellEnd"/>
          </w:p>
        </w:tc>
      </w:tr>
    </w:tbl>
    <w:p w:rsidR="00112FDC" w:rsidRDefault="00112FDC" w:rsidP="00112FDC">
      <w:pPr>
        <w:tabs>
          <w:tab w:val="left" w:pos="1562"/>
        </w:tabs>
      </w:pPr>
    </w:p>
    <w:p w:rsidR="00112FDC" w:rsidRDefault="00112FDC" w:rsidP="00112FDC">
      <w:pPr>
        <w:tabs>
          <w:tab w:val="left" w:pos="1562"/>
        </w:tabs>
      </w:pPr>
    </w:p>
    <w:p w:rsidR="00112FDC" w:rsidRDefault="00112FDC" w:rsidP="00112FDC">
      <w:pPr>
        <w:pStyle w:val="Header"/>
        <w:tabs>
          <w:tab w:val="clear" w:pos="4153"/>
          <w:tab w:val="clear" w:pos="8306"/>
          <w:tab w:val="left" w:pos="497"/>
          <w:tab w:val="left" w:pos="994"/>
        </w:tabs>
      </w:pPr>
    </w:p>
    <w:p w:rsidR="002440B4" w:rsidRDefault="002440B4" w:rsidP="00112FDC">
      <w:pPr>
        <w:pStyle w:val="Header"/>
        <w:tabs>
          <w:tab w:val="clear" w:pos="4153"/>
          <w:tab w:val="clear" w:pos="8306"/>
          <w:tab w:val="left" w:pos="497"/>
          <w:tab w:val="left" w:pos="994"/>
        </w:tabs>
      </w:pPr>
    </w:p>
    <w:p w:rsidR="00112FDC" w:rsidRDefault="002440B4" w:rsidP="002440B4">
      <w:pPr>
        <w:pStyle w:val="Header"/>
        <w:numPr>
          <w:ilvl w:val="0"/>
          <w:numId w:val="17"/>
        </w:numPr>
        <w:tabs>
          <w:tab w:val="clear" w:pos="4153"/>
          <w:tab w:val="clear" w:pos="8306"/>
          <w:tab w:val="left" w:pos="497"/>
          <w:tab w:val="left" w:pos="994"/>
        </w:tabs>
      </w:pPr>
      <w:r>
        <w:t>A good example of a genetic disease that can be treated successfully if diagnosed immediately at birth is:</w:t>
      </w:r>
    </w:p>
    <w:p w:rsidR="002440B4" w:rsidRDefault="002440B4" w:rsidP="002440B4">
      <w:pPr>
        <w:pStyle w:val="Header"/>
        <w:tabs>
          <w:tab w:val="clear" w:pos="4153"/>
          <w:tab w:val="clear" w:pos="8306"/>
          <w:tab w:val="left" w:pos="497"/>
          <w:tab w:val="left" w:pos="994"/>
        </w:tabs>
      </w:pPr>
    </w:p>
    <w:p w:rsidR="002440B4" w:rsidRDefault="002440B4" w:rsidP="002440B4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497"/>
          <w:tab w:val="left" w:pos="994"/>
        </w:tabs>
      </w:pPr>
      <w:r>
        <w:t>Huntington’s disease</w:t>
      </w:r>
    </w:p>
    <w:p w:rsidR="002440B4" w:rsidRDefault="002440B4" w:rsidP="002440B4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497"/>
          <w:tab w:val="left" w:pos="994"/>
        </w:tabs>
      </w:pPr>
      <w:r>
        <w:t>PKU</w:t>
      </w:r>
    </w:p>
    <w:p w:rsidR="002440B4" w:rsidRDefault="002440B4" w:rsidP="002440B4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497"/>
          <w:tab w:val="left" w:pos="994"/>
        </w:tabs>
      </w:pPr>
      <w:r>
        <w:t>Sickle-cell anaemia</w:t>
      </w:r>
    </w:p>
    <w:p w:rsidR="002440B4" w:rsidRDefault="002440B4" w:rsidP="002440B4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497"/>
          <w:tab w:val="left" w:pos="994"/>
        </w:tabs>
      </w:pPr>
      <w:proofErr w:type="spellStart"/>
      <w:r>
        <w:t>Diptheria</w:t>
      </w:r>
      <w:proofErr w:type="spellEnd"/>
    </w:p>
    <w:p w:rsidR="002440B4" w:rsidRDefault="002440B4" w:rsidP="002440B4">
      <w:pPr>
        <w:pStyle w:val="Header"/>
        <w:tabs>
          <w:tab w:val="clear" w:pos="4153"/>
          <w:tab w:val="clear" w:pos="8306"/>
          <w:tab w:val="left" w:pos="497"/>
          <w:tab w:val="left" w:pos="994"/>
        </w:tabs>
      </w:pPr>
    </w:p>
    <w:p w:rsidR="002440B4" w:rsidRDefault="002440B4" w:rsidP="002440B4">
      <w:pPr>
        <w:pStyle w:val="Header"/>
        <w:tabs>
          <w:tab w:val="clear" w:pos="4153"/>
          <w:tab w:val="clear" w:pos="8306"/>
          <w:tab w:val="left" w:pos="497"/>
          <w:tab w:val="left" w:pos="994"/>
        </w:tabs>
      </w:pPr>
    </w:p>
    <w:p w:rsidR="00112FDC" w:rsidRDefault="00112FDC" w:rsidP="00112FDC">
      <w:pPr>
        <w:pStyle w:val="Header"/>
        <w:tabs>
          <w:tab w:val="clear" w:pos="4153"/>
          <w:tab w:val="clear" w:pos="8306"/>
          <w:tab w:val="left" w:pos="497"/>
          <w:tab w:val="left" w:pos="994"/>
        </w:tabs>
      </w:pPr>
    </w:p>
    <w:p w:rsidR="00112FDC" w:rsidRDefault="00112FDC" w:rsidP="00112FDC">
      <w:pPr>
        <w:pStyle w:val="Header"/>
        <w:tabs>
          <w:tab w:val="clear" w:pos="4153"/>
          <w:tab w:val="clear" w:pos="8306"/>
          <w:tab w:val="left" w:pos="497"/>
          <w:tab w:val="left" w:pos="994"/>
        </w:tabs>
      </w:pPr>
    </w:p>
    <w:p w:rsidR="00112FDC" w:rsidRDefault="00112FDC" w:rsidP="00112FDC">
      <w:pPr>
        <w:pStyle w:val="Header"/>
        <w:tabs>
          <w:tab w:val="clear" w:pos="4153"/>
          <w:tab w:val="clear" w:pos="8306"/>
          <w:tab w:val="left" w:pos="497"/>
          <w:tab w:val="left" w:pos="994"/>
        </w:tabs>
      </w:pPr>
    </w:p>
    <w:p w:rsidR="00112FDC" w:rsidRDefault="00112FDC" w:rsidP="00112FDC">
      <w:pPr>
        <w:pStyle w:val="Header"/>
        <w:tabs>
          <w:tab w:val="clear" w:pos="4153"/>
          <w:tab w:val="clear" w:pos="8306"/>
          <w:tab w:val="left" w:pos="497"/>
          <w:tab w:val="left" w:pos="994"/>
        </w:tabs>
      </w:pPr>
    </w:p>
    <w:p w:rsidR="00112FDC" w:rsidRDefault="00112FDC" w:rsidP="00112FDC">
      <w:pPr>
        <w:pStyle w:val="Header"/>
        <w:tabs>
          <w:tab w:val="clear" w:pos="4153"/>
          <w:tab w:val="clear" w:pos="8306"/>
          <w:tab w:val="left" w:pos="497"/>
          <w:tab w:val="left" w:pos="994"/>
        </w:tabs>
      </w:pPr>
    </w:p>
    <w:p w:rsidR="00112FDC" w:rsidRDefault="00112FDC" w:rsidP="00112FDC">
      <w:pPr>
        <w:pStyle w:val="Header"/>
        <w:tabs>
          <w:tab w:val="clear" w:pos="4153"/>
          <w:tab w:val="clear" w:pos="8306"/>
          <w:tab w:val="left" w:pos="497"/>
          <w:tab w:val="left" w:pos="994"/>
        </w:tabs>
      </w:pPr>
    </w:p>
    <w:p w:rsidR="00112FDC" w:rsidRDefault="00112FDC" w:rsidP="00112FDC">
      <w:pPr>
        <w:pStyle w:val="Header"/>
        <w:tabs>
          <w:tab w:val="clear" w:pos="4153"/>
          <w:tab w:val="clear" w:pos="8306"/>
          <w:tab w:val="left" w:pos="497"/>
          <w:tab w:val="left" w:pos="994"/>
        </w:tabs>
      </w:pPr>
    </w:p>
    <w:p w:rsidR="00112FDC" w:rsidRDefault="00112FDC" w:rsidP="00112FDC">
      <w:pPr>
        <w:pStyle w:val="Header"/>
        <w:tabs>
          <w:tab w:val="clear" w:pos="4153"/>
          <w:tab w:val="clear" w:pos="8306"/>
          <w:tab w:val="left" w:pos="497"/>
          <w:tab w:val="left" w:pos="994"/>
        </w:tabs>
      </w:pPr>
    </w:p>
    <w:p w:rsidR="00112FDC" w:rsidRDefault="00112FDC" w:rsidP="00112FDC">
      <w:pPr>
        <w:pStyle w:val="Header"/>
        <w:tabs>
          <w:tab w:val="clear" w:pos="4153"/>
          <w:tab w:val="clear" w:pos="8306"/>
          <w:tab w:val="left" w:pos="497"/>
          <w:tab w:val="left" w:pos="994"/>
        </w:tabs>
      </w:pPr>
    </w:p>
    <w:p w:rsidR="00112FDC" w:rsidRDefault="00112FDC" w:rsidP="00112FDC">
      <w:pPr>
        <w:pStyle w:val="Header"/>
        <w:tabs>
          <w:tab w:val="clear" w:pos="4153"/>
          <w:tab w:val="clear" w:pos="8306"/>
          <w:tab w:val="left" w:pos="497"/>
          <w:tab w:val="left" w:pos="994"/>
        </w:tabs>
      </w:pPr>
    </w:p>
    <w:p w:rsidR="00112FDC" w:rsidRDefault="00112FDC" w:rsidP="00112FDC">
      <w:pPr>
        <w:pStyle w:val="Header"/>
        <w:tabs>
          <w:tab w:val="clear" w:pos="4153"/>
          <w:tab w:val="clear" w:pos="8306"/>
          <w:tab w:val="left" w:pos="497"/>
          <w:tab w:val="left" w:pos="994"/>
        </w:tabs>
      </w:pPr>
    </w:p>
    <w:p w:rsidR="00112FDC" w:rsidRDefault="00112FDC" w:rsidP="00112FDC">
      <w:pPr>
        <w:pStyle w:val="Header"/>
        <w:tabs>
          <w:tab w:val="clear" w:pos="4153"/>
          <w:tab w:val="clear" w:pos="8306"/>
          <w:tab w:val="left" w:pos="497"/>
          <w:tab w:val="left" w:pos="994"/>
        </w:tabs>
      </w:pPr>
    </w:p>
    <w:p w:rsidR="00112FDC" w:rsidRDefault="00112FDC" w:rsidP="00112FDC">
      <w:pPr>
        <w:pStyle w:val="Header"/>
        <w:tabs>
          <w:tab w:val="clear" w:pos="4153"/>
          <w:tab w:val="clear" w:pos="8306"/>
          <w:tab w:val="left" w:pos="497"/>
          <w:tab w:val="left" w:pos="994"/>
        </w:tabs>
      </w:pPr>
    </w:p>
    <w:p w:rsidR="00112FDC" w:rsidRDefault="00112FDC" w:rsidP="00112FDC">
      <w:pPr>
        <w:pStyle w:val="Header"/>
        <w:tabs>
          <w:tab w:val="clear" w:pos="4153"/>
          <w:tab w:val="clear" w:pos="8306"/>
          <w:tab w:val="left" w:pos="497"/>
          <w:tab w:val="left" w:pos="994"/>
        </w:tabs>
      </w:pPr>
    </w:p>
    <w:p w:rsidR="00C003E8" w:rsidRDefault="00112FDC" w:rsidP="00112FDC">
      <w:pPr>
        <w:rPr>
          <w:b/>
        </w:rPr>
      </w:pPr>
      <w:bookmarkStart w:id="0" w:name="_GoBack"/>
      <w:bookmarkEnd w:id="0"/>
      <w:r>
        <w:rPr>
          <w:b/>
        </w:rPr>
        <w:br w:type="column"/>
      </w:r>
      <w:r w:rsidR="00C003E8">
        <w:rPr>
          <w:b/>
        </w:rPr>
        <w:lastRenderedPageBreak/>
        <w:t>Short Answer Section:</w:t>
      </w:r>
    </w:p>
    <w:p w:rsidR="00C003E8" w:rsidRDefault="00687CFE" w:rsidP="00C003E8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4274389</wp:posOffset>
                </wp:positionH>
                <wp:positionV relativeFrom="paragraph">
                  <wp:posOffset>-761856</wp:posOffset>
                </wp:positionV>
                <wp:extent cx="1526564" cy="802256"/>
                <wp:effectExtent l="0" t="0" r="1651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64" cy="802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CFE" w:rsidRPr="00687CFE" w:rsidRDefault="00687CFE"/>
                          <w:p w:rsidR="00687CFE" w:rsidRPr="00687CFE" w:rsidRDefault="00687CFE">
                            <w:pPr>
                              <w:rPr>
                                <w:sz w:val="32"/>
                              </w:rPr>
                            </w:pPr>
                            <w:r w:rsidRPr="00687CFE">
                              <w:rPr>
                                <w:sz w:val="32"/>
                              </w:rPr>
                              <w:t>Score</w:t>
                            </w:r>
                            <w:proofErr w:type="gramStart"/>
                            <w:r w:rsidRPr="00687CFE">
                              <w:rPr>
                                <w:sz w:val="32"/>
                              </w:rPr>
                              <w:t>:_</w:t>
                            </w:r>
                            <w:proofErr w:type="gramEnd"/>
                            <w:r w:rsidRPr="00687CFE">
                              <w:rPr>
                                <w:sz w:val="32"/>
                              </w:rPr>
                              <w:t>____/70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1" type="#_x0000_t202" style="position:absolute;left:0;text-align:left;margin-left:336.55pt;margin-top:-60pt;width:120.2pt;height:63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" fillcolor="white [3201]" strokeweight=".5pt">
                <v:textbox>
                  <w:txbxContent>
                    <w:p w:rsidR="00687CFE" w:rsidRPr="00687CFE" w:rsidRDefault="00687CFE"/>
                    <w:p w:rsidR="00687CFE" w:rsidRPr="00687CFE" w:rsidRDefault="00687CFE">
                      <w:pPr>
                        <w:rPr>
                          <w:sz w:val="32"/>
                        </w:rPr>
                      </w:pPr>
                      <w:r w:rsidRPr="00687CFE">
                        <w:rPr>
                          <w:sz w:val="32"/>
                        </w:rPr>
                        <w:t>Score</w:t>
                      </w:r>
                      <w:proofErr w:type="gramStart"/>
                      <w:r w:rsidRPr="00687CFE">
                        <w:rPr>
                          <w:sz w:val="32"/>
                        </w:rPr>
                        <w:t>:_</w:t>
                      </w:r>
                      <w:proofErr w:type="gramEnd"/>
                      <w:r w:rsidRPr="00687CFE">
                        <w:rPr>
                          <w:sz w:val="32"/>
                        </w:rPr>
                        <w:t>____/70</w:t>
                      </w:r>
                    </w:p>
                  </w:txbxContent>
                </v:textbox>
              </v:shape>
            </w:pict>
          </mc:Fallback>
        </mc:AlternateContent>
      </w:r>
    </w:p>
    <w:p w:rsidR="00C003E8" w:rsidRDefault="00120C2A" w:rsidP="00120C2A">
      <w:pPr>
        <w:pStyle w:val="ListParagraph"/>
        <w:numPr>
          <w:ilvl w:val="0"/>
          <w:numId w:val="17"/>
        </w:numPr>
      </w:pPr>
      <w:r>
        <w:t>Use the diagram below to answer the following questions.</w:t>
      </w:r>
    </w:p>
    <w:p w:rsidR="00C003E8" w:rsidRDefault="00C003E8" w:rsidP="00C003E8">
      <w:pPr>
        <w:jc w:val="center"/>
      </w:pPr>
      <w:r>
        <w:rPr>
          <w:noProof/>
          <w:lang w:eastAsia="en-AU"/>
        </w:rPr>
        <w:drawing>
          <wp:inline distT="0" distB="0" distL="0" distR="0" wp14:anchorId="3775DDD4" wp14:editId="3FCBD952">
            <wp:extent cx="3847381" cy="3104911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3"/>
                    <a:stretch/>
                  </pic:blipFill>
                  <pic:spPr bwMode="auto">
                    <a:xfrm>
                      <a:off x="0" y="0"/>
                      <a:ext cx="3846216" cy="310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3E8" w:rsidRDefault="00120C2A" w:rsidP="00120C2A">
      <w:pPr>
        <w:pStyle w:val="ListParagraph"/>
        <w:numPr>
          <w:ilvl w:val="0"/>
          <w:numId w:val="21"/>
        </w:numPr>
      </w:pPr>
      <w:r>
        <w:t>Identify the structure labelled:</w:t>
      </w:r>
      <w:r w:rsidR="00E2691C">
        <w:tab/>
      </w:r>
      <w:r w:rsidR="00E2691C">
        <w:tab/>
      </w:r>
      <w:r w:rsidR="00E2691C">
        <w:tab/>
      </w:r>
      <w:r w:rsidR="00E2691C">
        <w:tab/>
      </w:r>
      <w:r w:rsidR="00E2691C">
        <w:tab/>
        <w:t>(4 marks)</w:t>
      </w:r>
    </w:p>
    <w:p w:rsidR="00120C2A" w:rsidRDefault="00120C2A" w:rsidP="00120C2A">
      <w:pPr>
        <w:pStyle w:val="ListParagraph"/>
      </w:pPr>
    </w:p>
    <w:p w:rsidR="00120C2A" w:rsidRDefault="00120C2A" w:rsidP="00120C2A">
      <w:pPr>
        <w:pStyle w:val="ListParagraph"/>
        <w:numPr>
          <w:ilvl w:val="1"/>
          <w:numId w:val="21"/>
        </w:numPr>
        <w:spacing w:line="360" w:lineRule="auto"/>
        <w:ind w:left="1434" w:hanging="357"/>
      </w:pPr>
      <w:r>
        <w:t>F____________________________________</w:t>
      </w:r>
    </w:p>
    <w:p w:rsidR="00120C2A" w:rsidRDefault="00120C2A" w:rsidP="00120C2A">
      <w:pPr>
        <w:pStyle w:val="ListParagraph"/>
        <w:numPr>
          <w:ilvl w:val="1"/>
          <w:numId w:val="21"/>
        </w:numPr>
        <w:spacing w:line="360" w:lineRule="auto"/>
        <w:ind w:left="1434" w:hanging="357"/>
      </w:pPr>
      <w:r>
        <w:t>B____________________________________</w:t>
      </w:r>
    </w:p>
    <w:p w:rsidR="00120C2A" w:rsidRDefault="00120C2A" w:rsidP="00120C2A">
      <w:pPr>
        <w:pStyle w:val="ListParagraph"/>
        <w:numPr>
          <w:ilvl w:val="1"/>
          <w:numId w:val="21"/>
        </w:numPr>
        <w:spacing w:line="360" w:lineRule="auto"/>
        <w:ind w:left="1434" w:hanging="357"/>
      </w:pPr>
      <w:r>
        <w:t>C____________________________________</w:t>
      </w:r>
    </w:p>
    <w:p w:rsidR="00120C2A" w:rsidRDefault="00120C2A" w:rsidP="00120C2A">
      <w:pPr>
        <w:pStyle w:val="ListParagraph"/>
        <w:numPr>
          <w:ilvl w:val="1"/>
          <w:numId w:val="21"/>
        </w:numPr>
        <w:spacing w:line="360" w:lineRule="auto"/>
        <w:ind w:left="1434" w:hanging="357"/>
      </w:pPr>
      <w:r>
        <w:t>G____________________________________</w:t>
      </w:r>
    </w:p>
    <w:p w:rsidR="004E440A" w:rsidRDefault="004E440A" w:rsidP="004E440A">
      <w:pPr>
        <w:spacing w:line="360" w:lineRule="auto"/>
      </w:pPr>
    </w:p>
    <w:p w:rsidR="00120C2A" w:rsidRDefault="00120C2A" w:rsidP="00120C2A">
      <w:pPr>
        <w:pStyle w:val="ListParagraph"/>
        <w:numPr>
          <w:ilvl w:val="0"/>
          <w:numId w:val="21"/>
        </w:numPr>
      </w:pPr>
      <w:r>
        <w:t>Name and describe the function of each of the male accessory glands.</w:t>
      </w:r>
      <w:r w:rsidR="00E2691C">
        <w:tab/>
      </w:r>
    </w:p>
    <w:p w:rsidR="00120C2A" w:rsidRDefault="00E2691C" w:rsidP="00E2691C">
      <w:pPr>
        <w:pStyle w:val="ListParagraph"/>
        <w:ind w:left="7200"/>
      </w:pPr>
      <w:r>
        <w:t>(6 marks)</w:t>
      </w:r>
    </w:p>
    <w:p w:rsidR="00120C2A" w:rsidRDefault="00120C2A" w:rsidP="00120C2A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E440A">
        <w:t>__________________________________________________________________________________________________________________________________________</w:t>
      </w:r>
    </w:p>
    <w:p w:rsidR="004E440A" w:rsidRDefault="004E440A" w:rsidP="00120C2A">
      <w:pPr>
        <w:spacing w:line="360" w:lineRule="auto"/>
      </w:pPr>
    </w:p>
    <w:p w:rsidR="004E440A" w:rsidRDefault="004E440A" w:rsidP="004E440A">
      <w:pPr>
        <w:pStyle w:val="ListParagraph"/>
        <w:numPr>
          <w:ilvl w:val="0"/>
          <w:numId w:val="17"/>
        </w:numPr>
        <w:ind w:left="357" w:hanging="357"/>
      </w:pPr>
      <w:r>
        <w:t>Name two sexually transmitted infections (STIs) that are caused by bacterial infection</w:t>
      </w:r>
      <w:r w:rsidR="004F587E">
        <w:t>s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4E440A" w:rsidRDefault="004E440A" w:rsidP="004E440A">
      <w:pPr>
        <w:pStyle w:val="ListParagraph"/>
        <w:ind w:left="357"/>
      </w:pPr>
    </w:p>
    <w:p w:rsidR="00C003E8" w:rsidRDefault="004E440A" w:rsidP="004E440A">
      <w:pPr>
        <w:spacing w:line="360" w:lineRule="auto"/>
      </w:pPr>
      <w:r>
        <w:t>__________________________________________________________________________________________________________________________________________</w:t>
      </w:r>
    </w:p>
    <w:p w:rsidR="00C003E8" w:rsidRDefault="00C003E8" w:rsidP="00C003E8">
      <w:pPr>
        <w:pStyle w:val="ListParagraph"/>
        <w:numPr>
          <w:ilvl w:val="0"/>
          <w:numId w:val="17"/>
        </w:numPr>
      </w:pPr>
      <w:r>
        <w:lastRenderedPageBreak/>
        <w:t xml:space="preserve">Define the term </w:t>
      </w:r>
      <w:r w:rsidR="00287915">
        <w:t xml:space="preserve">teratogen </w:t>
      </w:r>
      <w:r>
        <w:t>and list</w:t>
      </w:r>
      <w:r w:rsidRPr="00C003E8">
        <w:rPr>
          <w:b/>
          <w:u w:val="single"/>
        </w:rPr>
        <w:t xml:space="preserve"> four</w:t>
      </w:r>
      <w:r>
        <w:t xml:space="preserve"> possible </w:t>
      </w:r>
      <w:r w:rsidR="007408D7">
        <w:t>tera</w:t>
      </w:r>
      <w:r w:rsidR="00287915">
        <w:t>t</w:t>
      </w:r>
      <w:r w:rsidR="007408D7">
        <w:t>o</w:t>
      </w:r>
      <w:r w:rsidR="00287915">
        <w:t>ge</w:t>
      </w:r>
      <w:r w:rsidR="007408D7">
        <w:t>ns</w:t>
      </w:r>
      <w:r>
        <w:t>.</w:t>
      </w:r>
      <w:r w:rsidR="00287915">
        <w:tab/>
      </w:r>
      <w:r w:rsidR="00287915">
        <w:tab/>
      </w:r>
      <w:r w:rsidR="00E2691C">
        <w:t>(5 marks)</w:t>
      </w:r>
      <w:r w:rsidR="007408D7">
        <w:t xml:space="preserve"> </w:t>
      </w:r>
    </w:p>
    <w:p w:rsidR="00C003E8" w:rsidRDefault="00C003E8" w:rsidP="00C003E8"/>
    <w:p w:rsidR="00C003E8" w:rsidRDefault="00C003E8" w:rsidP="00C003E8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03D56">
        <w:t>_____________________________________________________________________</w:t>
      </w:r>
    </w:p>
    <w:p w:rsidR="00120C2A" w:rsidRDefault="00120C2A" w:rsidP="00C003E8">
      <w:pPr>
        <w:spacing w:line="360" w:lineRule="auto"/>
      </w:pPr>
    </w:p>
    <w:p w:rsidR="00120C2A" w:rsidRDefault="00120C2A" w:rsidP="00120C2A">
      <w:pPr>
        <w:pStyle w:val="ListParagraph"/>
        <w:numPr>
          <w:ilvl w:val="0"/>
          <w:numId w:val="17"/>
        </w:numPr>
        <w:spacing w:line="360" w:lineRule="auto"/>
      </w:pPr>
      <w:r>
        <w:t>Complete the table below for the female reproductive system:</w:t>
      </w:r>
      <w:r w:rsidR="00E2691C">
        <w:tab/>
      </w:r>
      <w:r w:rsidR="00E2691C">
        <w:tab/>
        <w:t>(8 marks)</w:t>
      </w:r>
    </w:p>
    <w:p w:rsidR="00E2691C" w:rsidRDefault="00E2691C" w:rsidP="00E2691C">
      <w:pPr>
        <w:pStyle w:val="ListParagraph"/>
        <w:spacing w:line="360" w:lineRule="auto"/>
        <w:ind w:left="360"/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1809"/>
        <w:gridCol w:w="2451"/>
        <w:gridCol w:w="2131"/>
        <w:gridCol w:w="2648"/>
      </w:tblGrid>
      <w:tr w:rsidR="00120C2A" w:rsidTr="00E2691C">
        <w:tc>
          <w:tcPr>
            <w:tcW w:w="1809" w:type="dxa"/>
          </w:tcPr>
          <w:p w:rsidR="00120C2A" w:rsidRDefault="00120C2A" w:rsidP="00120C2A">
            <w:pPr>
              <w:spacing w:line="360" w:lineRule="auto"/>
            </w:pPr>
            <w:r>
              <w:t>Hormone</w:t>
            </w:r>
          </w:p>
        </w:tc>
        <w:tc>
          <w:tcPr>
            <w:tcW w:w="2451" w:type="dxa"/>
          </w:tcPr>
          <w:p w:rsidR="00120C2A" w:rsidRDefault="00120C2A" w:rsidP="00120C2A">
            <w:pPr>
              <w:spacing w:line="360" w:lineRule="auto"/>
            </w:pPr>
            <w:r>
              <w:t>Where is it produced</w:t>
            </w:r>
          </w:p>
        </w:tc>
        <w:tc>
          <w:tcPr>
            <w:tcW w:w="2131" w:type="dxa"/>
          </w:tcPr>
          <w:p w:rsidR="00120C2A" w:rsidRDefault="00120C2A" w:rsidP="00120C2A">
            <w:pPr>
              <w:spacing w:line="360" w:lineRule="auto"/>
            </w:pPr>
            <w:r>
              <w:t>Organ targeted</w:t>
            </w:r>
          </w:p>
        </w:tc>
        <w:tc>
          <w:tcPr>
            <w:tcW w:w="2648" w:type="dxa"/>
          </w:tcPr>
          <w:p w:rsidR="00120C2A" w:rsidRDefault="00120C2A" w:rsidP="00120C2A">
            <w:pPr>
              <w:spacing w:line="360" w:lineRule="auto"/>
            </w:pPr>
            <w:r>
              <w:t>Effect</w:t>
            </w:r>
          </w:p>
        </w:tc>
      </w:tr>
      <w:tr w:rsidR="00120C2A" w:rsidTr="00E2691C">
        <w:tc>
          <w:tcPr>
            <w:tcW w:w="1809" w:type="dxa"/>
          </w:tcPr>
          <w:p w:rsidR="00120C2A" w:rsidRDefault="00120C2A" w:rsidP="00120C2A">
            <w:pPr>
              <w:spacing w:line="360" w:lineRule="auto"/>
            </w:pPr>
          </w:p>
          <w:p w:rsidR="00120C2A" w:rsidRDefault="00120C2A" w:rsidP="00120C2A">
            <w:pPr>
              <w:spacing w:line="360" w:lineRule="auto"/>
              <w:jc w:val="center"/>
            </w:pPr>
            <w:r>
              <w:t>FSH</w:t>
            </w:r>
          </w:p>
        </w:tc>
        <w:tc>
          <w:tcPr>
            <w:tcW w:w="2451" w:type="dxa"/>
          </w:tcPr>
          <w:p w:rsidR="00120C2A" w:rsidRDefault="00120C2A" w:rsidP="00120C2A">
            <w:pPr>
              <w:spacing w:line="360" w:lineRule="auto"/>
            </w:pPr>
          </w:p>
          <w:p w:rsidR="00120C2A" w:rsidRPr="00120C2A" w:rsidRDefault="00120C2A" w:rsidP="00120C2A">
            <w:pPr>
              <w:spacing w:line="360" w:lineRule="auto"/>
              <w:jc w:val="center"/>
              <w:rPr>
                <w:i/>
              </w:rPr>
            </w:pPr>
            <w:r w:rsidRPr="00120C2A">
              <w:rPr>
                <w:i/>
              </w:rPr>
              <w:t>Pituitary Gland</w:t>
            </w:r>
          </w:p>
          <w:p w:rsidR="00120C2A" w:rsidRDefault="00120C2A" w:rsidP="00120C2A">
            <w:pPr>
              <w:spacing w:line="360" w:lineRule="auto"/>
            </w:pPr>
          </w:p>
          <w:p w:rsidR="00E2691C" w:rsidRDefault="00E2691C" w:rsidP="00120C2A">
            <w:pPr>
              <w:spacing w:line="360" w:lineRule="auto"/>
            </w:pPr>
          </w:p>
          <w:p w:rsidR="00403D56" w:rsidRDefault="00403D56" w:rsidP="00120C2A">
            <w:pPr>
              <w:spacing w:line="360" w:lineRule="auto"/>
            </w:pPr>
          </w:p>
        </w:tc>
        <w:tc>
          <w:tcPr>
            <w:tcW w:w="2131" w:type="dxa"/>
          </w:tcPr>
          <w:p w:rsidR="00120C2A" w:rsidRDefault="00120C2A" w:rsidP="00120C2A">
            <w:pPr>
              <w:spacing w:line="360" w:lineRule="auto"/>
            </w:pPr>
          </w:p>
        </w:tc>
        <w:tc>
          <w:tcPr>
            <w:tcW w:w="2648" w:type="dxa"/>
          </w:tcPr>
          <w:p w:rsidR="00120C2A" w:rsidRDefault="00120C2A" w:rsidP="00120C2A">
            <w:pPr>
              <w:spacing w:line="360" w:lineRule="auto"/>
            </w:pPr>
          </w:p>
        </w:tc>
      </w:tr>
      <w:tr w:rsidR="00120C2A" w:rsidTr="00E2691C">
        <w:tc>
          <w:tcPr>
            <w:tcW w:w="1809" w:type="dxa"/>
          </w:tcPr>
          <w:p w:rsidR="00120C2A" w:rsidRDefault="00120C2A" w:rsidP="00120C2A">
            <w:pPr>
              <w:spacing w:line="360" w:lineRule="auto"/>
            </w:pPr>
          </w:p>
          <w:p w:rsidR="00120C2A" w:rsidRDefault="00120C2A" w:rsidP="00120C2A">
            <w:pPr>
              <w:spacing w:line="360" w:lineRule="auto"/>
              <w:jc w:val="center"/>
            </w:pPr>
            <w:r>
              <w:t>LH</w:t>
            </w:r>
          </w:p>
        </w:tc>
        <w:tc>
          <w:tcPr>
            <w:tcW w:w="2451" w:type="dxa"/>
          </w:tcPr>
          <w:p w:rsidR="00120C2A" w:rsidRDefault="00120C2A" w:rsidP="00120C2A">
            <w:pPr>
              <w:spacing w:line="360" w:lineRule="auto"/>
            </w:pPr>
          </w:p>
          <w:p w:rsidR="00120C2A" w:rsidRDefault="00120C2A" w:rsidP="00120C2A">
            <w:pPr>
              <w:spacing w:line="360" w:lineRule="auto"/>
            </w:pPr>
          </w:p>
          <w:p w:rsidR="00120C2A" w:rsidRDefault="00120C2A" w:rsidP="00120C2A">
            <w:pPr>
              <w:spacing w:line="360" w:lineRule="auto"/>
            </w:pPr>
          </w:p>
          <w:p w:rsidR="00E2691C" w:rsidRDefault="00E2691C" w:rsidP="00120C2A">
            <w:pPr>
              <w:spacing w:line="360" w:lineRule="auto"/>
            </w:pPr>
          </w:p>
          <w:p w:rsidR="00403D56" w:rsidRDefault="00403D56" w:rsidP="00120C2A">
            <w:pPr>
              <w:spacing w:line="360" w:lineRule="auto"/>
            </w:pPr>
          </w:p>
        </w:tc>
        <w:tc>
          <w:tcPr>
            <w:tcW w:w="2131" w:type="dxa"/>
          </w:tcPr>
          <w:p w:rsidR="00120C2A" w:rsidRDefault="00120C2A" w:rsidP="00120C2A">
            <w:pPr>
              <w:spacing w:line="360" w:lineRule="auto"/>
            </w:pPr>
          </w:p>
          <w:p w:rsidR="00120C2A" w:rsidRPr="00120C2A" w:rsidRDefault="00120C2A" w:rsidP="00120C2A">
            <w:pPr>
              <w:spacing w:line="360" w:lineRule="auto"/>
              <w:jc w:val="center"/>
              <w:rPr>
                <w:i/>
              </w:rPr>
            </w:pPr>
            <w:r w:rsidRPr="00120C2A">
              <w:rPr>
                <w:i/>
              </w:rPr>
              <w:t>Ovaries</w:t>
            </w:r>
          </w:p>
        </w:tc>
        <w:tc>
          <w:tcPr>
            <w:tcW w:w="2648" w:type="dxa"/>
          </w:tcPr>
          <w:p w:rsidR="00120C2A" w:rsidRDefault="00120C2A" w:rsidP="00120C2A">
            <w:pPr>
              <w:spacing w:line="360" w:lineRule="auto"/>
            </w:pPr>
          </w:p>
        </w:tc>
      </w:tr>
      <w:tr w:rsidR="00120C2A" w:rsidTr="00E2691C">
        <w:tc>
          <w:tcPr>
            <w:tcW w:w="1809" w:type="dxa"/>
          </w:tcPr>
          <w:p w:rsidR="00120C2A" w:rsidRDefault="00120C2A" w:rsidP="00120C2A">
            <w:pPr>
              <w:spacing w:line="360" w:lineRule="auto"/>
            </w:pPr>
          </w:p>
          <w:p w:rsidR="00120C2A" w:rsidRDefault="00120C2A" w:rsidP="00120C2A">
            <w:pPr>
              <w:spacing w:line="360" w:lineRule="auto"/>
              <w:jc w:val="center"/>
            </w:pPr>
            <w:r>
              <w:t>Oestrogen</w:t>
            </w:r>
          </w:p>
        </w:tc>
        <w:tc>
          <w:tcPr>
            <w:tcW w:w="2451" w:type="dxa"/>
          </w:tcPr>
          <w:p w:rsidR="00120C2A" w:rsidRDefault="00120C2A" w:rsidP="00120C2A">
            <w:pPr>
              <w:spacing w:line="360" w:lineRule="auto"/>
            </w:pPr>
          </w:p>
          <w:p w:rsidR="00120C2A" w:rsidRDefault="00120C2A" w:rsidP="00120C2A">
            <w:pPr>
              <w:spacing w:line="360" w:lineRule="auto"/>
            </w:pPr>
          </w:p>
          <w:p w:rsidR="00120C2A" w:rsidRDefault="00120C2A" w:rsidP="00120C2A">
            <w:pPr>
              <w:spacing w:line="360" w:lineRule="auto"/>
            </w:pPr>
          </w:p>
          <w:p w:rsidR="00E2691C" w:rsidRDefault="00E2691C" w:rsidP="00120C2A">
            <w:pPr>
              <w:spacing w:line="360" w:lineRule="auto"/>
            </w:pPr>
          </w:p>
        </w:tc>
        <w:tc>
          <w:tcPr>
            <w:tcW w:w="2131" w:type="dxa"/>
          </w:tcPr>
          <w:p w:rsidR="00120C2A" w:rsidRDefault="00120C2A" w:rsidP="00120C2A">
            <w:pPr>
              <w:spacing w:line="360" w:lineRule="auto"/>
            </w:pPr>
          </w:p>
        </w:tc>
        <w:tc>
          <w:tcPr>
            <w:tcW w:w="2648" w:type="dxa"/>
          </w:tcPr>
          <w:p w:rsidR="00403D56" w:rsidRDefault="00403D56" w:rsidP="00120C2A">
            <w:pPr>
              <w:rPr>
                <w:i/>
              </w:rPr>
            </w:pPr>
          </w:p>
          <w:p w:rsidR="00120C2A" w:rsidRDefault="00120C2A" w:rsidP="00120C2A">
            <w:pPr>
              <w:rPr>
                <w:i/>
              </w:rPr>
            </w:pPr>
            <w:r w:rsidRPr="00120C2A">
              <w:rPr>
                <w:i/>
              </w:rPr>
              <w:t>Stimulate the growth and repair of the endometrium</w:t>
            </w:r>
            <w:r>
              <w:rPr>
                <w:i/>
              </w:rPr>
              <w:t>.</w:t>
            </w:r>
          </w:p>
          <w:p w:rsidR="00120C2A" w:rsidRDefault="00120C2A" w:rsidP="00120C2A">
            <w:pPr>
              <w:rPr>
                <w:i/>
              </w:rPr>
            </w:pPr>
            <w:r>
              <w:rPr>
                <w:i/>
              </w:rPr>
              <w:t>Produces secondary female characteristics</w:t>
            </w:r>
          </w:p>
          <w:p w:rsidR="00403D56" w:rsidRPr="00120C2A" w:rsidRDefault="00403D56" w:rsidP="00120C2A">
            <w:pPr>
              <w:rPr>
                <w:i/>
              </w:rPr>
            </w:pPr>
          </w:p>
        </w:tc>
      </w:tr>
      <w:tr w:rsidR="00120C2A" w:rsidTr="00E2691C">
        <w:tc>
          <w:tcPr>
            <w:tcW w:w="1809" w:type="dxa"/>
          </w:tcPr>
          <w:p w:rsidR="00120C2A" w:rsidRDefault="00120C2A" w:rsidP="00120C2A">
            <w:pPr>
              <w:spacing w:line="360" w:lineRule="auto"/>
            </w:pPr>
          </w:p>
          <w:p w:rsidR="00120C2A" w:rsidRDefault="00120C2A" w:rsidP="00120C2A">
            <w:pPr>
              <w:spacing w:line="360" w:lineRule="auto"/>
              <w:jc w:val="center"/>
            </w:pPr>
            <w:r>
              <w:t>Progesterone</w:t>
            </w:r>
          </w:p>
        </w:tc>
        <w:tc>
          <w:tcPr>
            <w:tcW w:w="2451" w:type="dxa"/>
          </w:tcPr>
          <w:p w:rsidR="00120C2A" w:rsidRDefault="00120C2A" w:rsidP="00120C2A">
            <w:pPr>
              <w:spacing w:line="360" w:lineRule="auto"/>
            </w:pPr>
          </w:p>
          <w:p w:rsidR="00120C2A" w:rsidRDefault="00120C2A" w:rsidP="00120C2A">
            <w:pPr>
              <w:spacing w:line="360" w:lineRule="auto"/>
            </w:pPr>
          </w:p>
          <w:p w:rsidR="00120C2A" w:rsidRDefault="00120C2A" w:rsidP="00120C2A">
            <w:pPr>
              <w:spacing w:line="360" w:lineRule="auto"/>
            </w:pPr>
          </w:p>
          <w:p w:rsidR="00E2691C" w:rsidRDefault="00E2691C" w:rsidP="00120C2A">
            <w:pPr>
              <w:spacing w:line="360" w:lineRule="auto"/>
            </w:pPr>
          </w:p>
        </w:tc>
        <w:tc>
          <w:tcPr>
            <w:tcW w:w="2131" w:type="dxa"/>
          </w:tcPr>
          <w:p w:rsidR="00120C2A" w:rsidRDefault="00120C2A" w:rsidP="00120C2A"/>
          <w:p w:rsidR="00120C2A" w:rsidRDefault="00120C2A" w:rsidP="00120C2A">
            <w:pPr>
              <w:jc w:val="center"/>
              <w:rPr>
                <w:i/>
              </w:rPr>
            </w:pPr>
            <w:r>
              <w:rPr>
                <w:i/>
              </w:rPr>
              <w:t>Endometrium of the uterus</w:t>
            </w:r>
          </w:p>
          <w:p w:rsidR="00403D56" w:rsidRDefault="00403D56" w:rsidP="00120C2A">
            <w:pPr>
              <w:jc w:val="center"/>
              <w:rPr>
                <w:i/>
              </w:rPr>
            </w:pPr>
          </w:p>
          <w:p w:rsidR="00403D56" w:rsidRDefault="00403D56" w:rsidP="00120C2A">
            <w:pPr>
              <w:jc w:val="center"/>
              <w:rPr>
                <w:i/>
              </w:rPr>
            </w:pPr>
          </w:p>
          <w:p w:rsidR="00403D56" w:rsidRDefault="00403D56" w:rsidP="00120C2A">
            <w:pPr>
              <w:jc w:val="center"/>
              <w:rPr>
                <w:i/>
              </w:rPr>
            </w:pPr>
          </w:p>
          <w:p w:rsidR="00403D56" w:rsidRPr="00120C2A" w:rsidRDefault="00403D56" w:rsidP="00120C2A">
            <w:pPr>
              <w:jc w:val="center"/>
              <w:rPr>
                <w:i/>
              </w:rPr>
            </w:pPr>
          </w:p>
        </w:tc>
        <w:tc>
          <w:tcPr>
            <w:tcW w:w="2648" w:type="dxa"/>
          </w:tcPr>
          <w:p w:rsidR="00120C2A" w:rsidRDefault="00120C2A" w:rsidP="00120C2A">
            <w:pPr>
              <w:spacing w:line="360" w:lineRule="auto"/>
            </w:pPr>
          </w:p>
        </w:tc>
      </w:tr>
    </w:tbl>
    <w:p w:rsidR="00120C2A" w:rsidRDefault="00120C2A" w:rsidP="00120C2A">
      <w:pPr>
        <w:spacing w:line="360" w:lineRule="auto"/>
      </w:pPr>
    </w:p>
    <w:p w:rsidR="00403D56" w:rsidRDefault="00403D56" w:rsidP="00120C2A">
      <w:pPr>
        <w:spacing w:line="360" w:lineRule="auto"/>
      </w:pPr>
    </w:p>
    <w:p w:rsidR="00403D56" w:rsidRDefault="00403D56" w:rsidP="00120C2A">
      <w:pPr>
        <w:spacing w:line="360" w:lineRule="auto"/>
      </w:pPr>
    </w:p>
    <w:p w:rsidR="00155ACA" w:rsidRDefault="00155ACA" w:rsidP="00155ACA">
      <w:pPr>
        <w:pStyle w:val="ListParagraph"/>
        <w:numPr>
          <w:ilvl w:val="0"/>
          <w:numId w:val="17"/>
        </w:numPr>
        <w:ind w:left="357" w:hanging="357"/>
      </w:pPr>
      <w:r>
        <w:lastRenderedPageBreak/>
        <w:t>Is it possible for a</w:t>
      </w:r>
      <w:r w:rsidR="003F32FD">
        <w:t xml:space="preserve"> man with a vasectomy to pass</w:t>
      </w:r>
      <w:r>
        <w:t xml:space="preserve"> HIV to his partner? Explain your answer.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E2691C" w:rsidRDefault="00E2691C" w:rsidP="00E2691C">
      <w:pPr>
        <w:pStyle w:val="ListParagraph"/>
        <w:ind w:left="357"/>
      </w:pPr>
    </w:p>
    <w:p w:rsidR="00E2691C" w:rsidRDefault="00155ACA" w:rsidP="00155ACA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E440A">
        <w:t>_______________________________</w:t>
      </w:r>
      <w:r w:rsidR="00403D56">
        <w:t>_</w:t>
      </w:r>
    </w:p>
    <w:p w:rsidR="00403D56" w:rsidRDefault="00403D56" w:rsidP="00155ACA">
      <w:pPr>
        <w:spacing w:line="360" w:lineRule="auto"/>
      </w:pPr>
    </w:p>
    <w:p w:rsidR="00403D56" w:rsidRDefault="00403D56" w:rsidP="00155ACA">
      <w:pPr>
        <w:spacing w:line="360" w:lineRule="auto"/>
      </w:pPr>
    </w:p>
    <w:p w:rsidR="00E2691C" w:rsidRDefault="00E2691C" w:rsidP="00E2691C">
      <w:pPr>
        <w:pStyle w:val="ListParagraph"/>
        <w:numPr>
          <w:ilvl w:val="0"/>
          <w:numId w:val="17"/>
        </w:numPr>
        <w:ind w:left="357" w:hanging="357"/>
      </w:pPr>
      <w:r>
        <w:t>Infertility refers to the biological inability of a person to contribute to conception. Some types of infertility can be overcome with in-vitro fertilization (IVF). Explain the procedure used in IVF.</w:t>
      </w:r>
    </w:p>
    <w:p w:rsidR="00E2691C" w:rsidRDefault="00E2691C" w:rsidP="00E2691C">
      <w:pPr>
        <w:pStyle w:val="ListParagraph"/>
        <w:ind w:left="7200"/>
      </w:pPr>
      <w:r>
        <w:t>(5 marks)</w:t>
      </w:r>
    </w:p>
    <w:p w:rsidR="00E2691C" w:rsidRDefault="00E2691C" w:rsidP="00E2691C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440A" w:rsidRDefault="004E440A" w:rsidP="00E2691C">
      <w:pPr>
        <w:spacing w:line="360" w:lineRule="auto"/>
      </w:pPr>
    </w:p>
    <w:p w:rsidR="00403D56" w:rsidRDefault="00403D56" w:rsidP="00E2691C">
      <w:pPr>
        <w:spacing w:line="360" w:lineRule="auto"/>
      </w:pPr>
    </w:p>
    <w:p w:rsidR="00403D56" w:rsidRDefault="00403D56" w:rsidP="00E2691C">
      <w:pPr>
        <w:spacing w:line="360" w:lineRule="auto"/>
      </w:pPr>
    </w:p>
    <w:p w:rsidR="00403D56" w:rsidRDefault="00403D56" w:rsidP="00E2691C">
      <w:pPr>
        <w:spacing w:line="360" w:lineRule="auto"/>
      </w:pPr>
    </w:p>
    <w:p w:rsidR="00403D56" w:rsidRDefault="00403D56" w:rsidP="00E2691C">
      <w:pPr>
        <w:spacing w:line="360" w:lineRule="auto"/>
      </w:pPr>
    </w:p>
    <w:p w:rsidR="00403D56" w:rsidRDefault="00403D56" w:rsidP="00E2691C">
      <w:pPr>
        <w:spacing w:line="360" w:lineRule="auto"/>
      </w:pPr>
    </w:p>
    <w:p w:rsidR="00403D56" w:rsidRDefault="00403D56" w:rsidP="00E2691C">
      <w:pPr>
        <w:spacing w:line="360" w:lineRule="auto"/>
      </w:pPr>
    </w:p>
    <w:p w:rsidR="00403D56" w:rsidRDefault="00403D56" w:rsidP="00E2691C">
      <w:pPr>
        <w:spacing w:line="360" w:lineRule="auto"/>
      </w:pPr>
    </w:p>
    <w:p w:rsidR="00403D56" w:rsidRDefault="00403D56" w:rsidP="00E2691C">
      <w:pPr>
        <w:spacing w:line="360" w:lineRule="auto"/>
      </w:pPr>
    </w:p>
    <w:p w:rsidR="00403D56" w:rsidRDefault="00403D56" w:rsidP="00E2691C">
      <w:pPr>
        <w:spacing w:line="360" w:lineRule="auto"/>
      </w:pPr>
    </w:p>
    <w:p w:rsidR="00403D56" w:rsidRDefault="004E440A" w:rsidP="00403D56">
      <w:pPr>
        <w:pStyle w:val="ListParagraph"/>
        <w:numPr>
          <w:ilvl w:val="0"/>
          <w:numId w:val="17"/>
        </w:numPr>
      </w:pPr>
      <w:r w:rsidRPr="004E440A">
        <w:lastRenderedPageBreak/>
        <w:t xml:space="preserve">The diagram below illustrates the circulation of a foetus during pregnancy. </w:t>
      </w:r>
    </w:p>
    <w:p w:rsidR="00403D56" w:rsidRPr="00403D56" w:rsidRDefault="00403D56" w:rsidP="00403D56">
      <w:pPr>
        <w:pStyle w:val="ListParagraph"/>
        <w:ind w:left="360"/>
        <w:rPr>
          <w:sz w:val="8"/>
          <w:u w:val="single"/>
        </w:rPr>
      </w:pPr>
    </w:p>
    <w:p w:rsidR="00687CFE" w:rsidRDefault="004E440A" w:rsidP="00403D56">
      <w:pPr>
        <w:pStyle w:val="ListParagraph"/>
        <w:ind w:left="360"/>
      </w:pPr>
      <w:r w:rsidRPr="00403D56">
        <w:rPr>
          <w:u w:val="single"/>
        </w:rPr>
        <w:t>State</w:t>
      </w:r>
      <w:r w:rsidRPr="004E440A">
        <w:t xml:space="preserve"> </w:t>
      </w:r>
      <w:r w:rsidRPr="004E440A">
        <w:rPr>
          <w:b/>
        </w:rPr>
        <w:t>four</w:t>
      </w:r>
      <w:r w:rsidRPr="004E440A">
        <w:t xml:space="preserve"> ways in which foetal </w:t>
      </w:r>
      <w:proofErr w:type="gramStart"/>
      <w:r w:rsidRPr="004E440A">
        <w:t>circulation differs from normal adult circulation</w:t>
      </w:r>
      <w:r w:rsidR="00403D56">
        <w:t xml:space="preserve"> and </w:t>
      </w:r>
      <w:r w:rsidR="00403D56" w:rsidRPr="00403D56">
        <w:rPr>
          <w:u w:val="single"/>
        </w:rPr>
        <w:t>label</w:t>
      </w:r>
      <w:proofErr w:type="gramEnd"/>
      <w:r w:rsidR="00403D56">
        <w:t xml:space="preserve"> these on the diagram below</w:t>
      </w:r>
      <w:r w:rsidRPr="004E440A">
        <w:t xml:space="preserve">. </w:t>
      </w:r>
    </w:p>
    <w:p w:rsidR="00403D56" w:rsidRPr="004E440A" w:rsidRDefault="004E440A" w:rsidP="00687CFE">
      <w:pPr>
        <w:ind w:firstLine="360"/>
      </w:pPr>
      <w:r w:rsidRPr="004E440A">
        <w:t xml:space="preserve">For each difference, </w:t>
      </w:r>
      <w:r w:rsidRPr="00687CFE">
        <w:rPr>
          <w:u w:val="single"/>
        </w:rPr>
        <w:t>give the reason</w:t>
      </w:r>
      <w:r w:rsidRPr="004E440A">
        <w:t xml:space="preserve"> for the difference.</w:t>
      </w:r>
    </w:p>
    <w:p w:rsidR="004E440A" w:rsidRPr="004E440A" w:rsidRDefault="004E440A" w:rsidP="004E440A">
      <w:pPr>
        <w:spacing w:line="360" w:lineRule="auto"/>
        <w:ind w:left="7200"/>
      </w:pPr>
      <w:r w:rsidRPr="004E440A">
        <w:t>(8</w:t>
      </w:r>
      <w:r>
        <w:t xml:space="preserve"> marks</w:t>
      </w:r>
      <w:r w:rsidRPr="004E440A">
        <w:t>)</w:t>
      </w:r>
    </w:p>
    <w:p w:rsidR="004E440A" w:rsidRDefault="004E440A" w:rsidP="004E440A">
      <w:pPr>
        <w:spacing w:line="360" w:lineRule="auto"/>
        <w:jc w:val="center"/>
      </w:pPr>
      <w:r w:rsidRPr="004E440A">
        <w:rPr>
          <w:noProof/>
          <w:lang w:eastAsia="en-AU"/>
        </w:rPr>
        <w:drawing>
          <wp:inline distT="0" distB="0" distL="0" distR="0" wp14:anchorId="5477D0AF" wp14:editId="138DAAFC">
            <wp:extent cx="4356894" cy="2501661"/>
            <wp:effectExtent l="0" t="0" r="5715" b="0"/>
            <wp:docPr id="15" name="Picture 15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ntitled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48" cy="250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0A" w:rsidRDefault="004E440A" w:rsidP="004E440A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4E44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CFE" w:rsidRDefault="00687CFE" w:rsidP="00687CFE">
      <w:r>
        <w:separator/>
      </w:r>
    </w:p>
  </w:endnote>
  <w:endnote w:type="continuationSeparator" w:id="0">
    <w:p w:rsidR="00687CFE" w:rsidRDefault="00687CFE" w:rsidP="0068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CFE" w:rsidRDefault="00687CFE" w:rsidP="00687CFE">
      <w:r>
        <w:separator/>
      </w:r>
    </w:p>
  </w:footnote>
  <w:footnote w:type="continuationSeparator" w:id="0">
    <w:p w:rsidR="00687CFE" w:rsidRDefault="00687CFE" w:rsidP="00687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3A6D"/>
    <w:multiLevelType w:val="singleLevel"/>
    <w:tmpl w:val="C28C2C4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A202F1C"/>
    <w:multiLevelType w:val="hybridMultilevel"/>
    <w:tmpl w:val="01D0CDF6"/>
    <w:lvl w:ilvl="0" w:tplc="FFFFFFFF">
      <w:start w:val="1"/>
      <w:numFmt w:val="lowerLetter"/>
      <w:lvlText w:val="%1)"/>
      <w:lvlJc w:val="left"/>
      <w:pPr>
        <w:tabs>
          <w:tab w:val="num" w:pos="1364"/>
        </w:tabs>
        <w:ind w:left="1344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A8821A4"/>
    <w:multiLevelType w:val="hybridMultilevel"/>
    <w:tmpl w:val="A8CE802C"/>
    <w:lvl w:ilvl="0" w:tplc="FFFFFFFF">
      <w:start w:val="1"/>
      <w:numFmt w:val="lowerLetter"/>
      <w:lvlText w:val="%1)"/>
      <w:lvlJc w:val="left"/>
      <w:pPr>
        <w:tabs>
          <w:tab w:val="num" w:pos="1364"/>
        </w:tabs>
        <w:ind w:left="1344" w:hanging="340"/>
      </w:pPr>
      <w:rPr>
        <w:rFonts w:hint="default"/>
      </w:rPr>
    </w:lvl>
    <w:lvl w:ilvl="1" w:tplc="74928A20">
      <w:start w:val="17"/>
      <w:numFmt w:val="decimal"/>
      <w:lvlText w:val="%2."/>
      <w:lvlJc w:val="left"/>
      <w:pPr>
        <w:tabs>
          <w:tab w:val="num" w:pos="1445"/>
        </w:tabs>
        <w:ind w:left="1445" w:hanging="495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030"/>
        </w:tabs>
        <w:ind w:left="20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50"/>
        </w:tabs>
        <w:ind w:left="27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70"/>
        </w:tabs>
        <w:ind w:left="34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90"/>
        </w:tabs>
        <w:ind w:left="41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10"/>
        </w:tabs>
        <w:ind w:left="49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30"/>
        </w:tabs>
        <w:ind w:left="56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50"/>
        </w:tabs>
        <w:ind w:left="6350" w:hanging="180"/>
      </w:pPr>
    </w:lvl>
  </w:abstractNum>
  <w:abstractNum w:abstractNumId="3">
    <w:nsid w:val="0C3D241A"/>
    <w:multiLevelType w:val="hybridMultilevel"/>
    <w:tmpl w:val="6E7CEAC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9428BB"/>
    <w:multiLevelType w:val="hybridMultilevel"/>
    <w:tmpl w:val="AB7AEC34"/>
    <w:lvl w:ilvl="0" w:tplc="FFFFFFFF">
      <w:start w:val="1"/>
      <w:numFmt w:val="lowerLetter"/>
      <w:lvlText w:val="%1)"/>
      <w:lvlJc w:val="left"/>
      <w:pPr>
        <w:tabs>
          <w:tab w:val="num" w:pos="1494"/>
        </w:tabs>
        <w:ind w:left="1474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B34E48"/>
    <w:multiLevelType w:val="hybridMultilevel"/>
    <w:tmpl w:val="CD76B94E"/>
    <w:lvl w:ilvl="0" w:tplc="FFFFFFFF">
      <w:start w:val="1"/>
      <w:numFmt w:val="lowerLetter"/>
      <w:lvlText w:val="%1)"/>
      <w:lvlJc w:val="left"/>
      <w:pPr>
        <w:tabs>
          <w:tab w:val="num" w:pos="1364"/>
        </w:tabs>
        <w:ind w:left="1344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10"/>
        </w:tabs>
        <w:ind w:left="13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30"/>
        </w:tabs>
        <w:ind w:left="20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50"/>
        </w:tabs>
        <w:ind w:left="27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70"/>
        </w:tabs>
        <w:ind w:left="34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90"/>
        </w:tabs>
        <w:ind w:left="41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10"/>
        </w:tabs>
        <w:ind w:left="49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30"/>
        </w:tabs>
        <w:ind w:left="56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50"/>
        </w:tabs>
        <w:ind w:left="6350" w:hanging="180"/>
      </w:pPr>
    </w:lvl>
  </w:abstractNum>
  <w:abstractNum w:abstractNumId="6">
    <w:nsid w:val="11563AD5"/>
    <w:multiLevelType w:val="hybridMultilevel"/>
    <w:tmpl w:val="426228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70D13"/>
    <w:multiLevelType w:val="hybridMultilevel"/>
    <w:tmpl w:val="8E2A7B70"/>
    <w:lvl w:ilvl="0" w:tplc="FFFFFFFF">
      <w:start w:val="1"/>
      <w:numFmt w:val="lowerLetter"/>
      <w:lvlText w:val="%1)"/>
      <w:lvlJc w:val="left"/>
      <w:pPr>
        <w:tabs>
          <w:tab w:val="num" w:pos="1364"/>
        </w:tabs>
        <w:ind w:left="1344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10"/>
        </w:tabs>
        <w:ind w:left="13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30"/>
        </w:tabs>
        <w:ind w:left="20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50"/>
        </w:tabs>
        <w:ind w:left="27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70"/>
        </w:tabs>
        <w:ind w:left="34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90"/>
        </w:tabs>
        <w:ind w:left="41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10"/>
        </w:tabs>
        <w:ind w:left="49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30"/>
        </w:tabs>
        <w:ind w:left="56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50"/>
        </w:tabs>
        <w:ind w:left="6350" w:hanging="180"/>
      </w:pPr>
    </w:lvl>
  </w:abstractNum>
  <w:abstractNum w:abstractNumId="8">
    <w:nsid w:val="35703CF0"/>
    <w:multiLevelType w:val="hybridMultilevel"/>
    <w:tmpl w:val="A31CF9BE"/>
    <w:lvl w:ilvl="0" w:tplc="D7321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C1010B"/>
    <w:multiLevelType w:val="singleLevel"/>
    <w:tmpl w:val="420AC67E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0">
    <w:nsid w:val="3AD709AA"/>
    <w:multiLevelType w:val="hybridMultilevel"/>
    <w:tmpl w:val="5076151A"/>
    <w:lvl w:ilvl="0" w:tplc="FFFFFFFF">
      <w:start w:val="1"/>
      <w:numFmt w:val="lowerLetter"/>
      <w:lvlText w:val="%1)"/>
      <w:lvlJc w:val="left"/>
      <w:pPr>
        <w:tabs>
          <w:tab w:val="num" w:pos="1494"/>
        </w:tabs>
        <w:ind w:left="1474" w:hanging="340"/>
      </w:pPr>
      <w:rPr>
        <w:rFonts w:hint="default"/>
      </w:rPr>
    </w:lvl>
    <w:lvl w:ilvl="1" w:tplc="E9DE6898">
      <w:start w:val="1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B4A43F7"/>
    <w:multiLevelType w:val="hybridMultilevel"/>
    <w:tmpl w:val="C076F1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705EFE"/>
    <w:multiLevelType w:val="multilevel"/>
    <w:tmpl w:val="EA7895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A4B50D6"/>
    <w:multiLevelType w:val="multilevel"/>
    <w:tmpl w:val="9608486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u w:val="single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F2A4C73"/>
    <w:multiLevelType w:val="hybridMultilevel"/>
    <w:tmpl w:val="1F06A9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6B17FC"/>
    <w:multiLevelType w:val="hybridMultilevel"/>
    <w:tmpl w:val="27D0BF46"/>
    <w:lvl w:ilvl="0" w:tplc="825801EC">
      <w:start w:val="1"/>
      <w:numFmt w:val="lowerLetter"/>
      <w:lvlText w:val="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16">
    <w:nsid w:val="67F32CF3"/>
    <w:multiLevelType w:val="hybridMultilevel"/>
    <w:tmpl w:val="2A7C5986"/>
    <w:lvl w:ilvl="0" w:tplc="FFFFFFFF">
      <w:start w:val="1"/>
      <w:numFmt w:val="lowerLetter"/>
      <w:lvlText w:val="%1)"/>
      <w:lvlJc w:val="left"/>
      <w:pPr>
        <w:tabs>
          <w:tab w:val="num" w:pos="1364"/>
        </w:tabs>
        <w:ind w:left="1344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10"/>
        </w:tabs>
        <w:ind w:left="13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30"/>
        </w:tabs>
        <w:ind w:left="20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50"/>
        </w:tabs>
        <w:ind w:left="27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70"/>
        </w:tabs>
        <w:ind w:left="34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90"/>
        </w:tabs>
        <w:ind w:left="41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10"/>
        </w:tabs>
        <w:ind w:left="49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30"/>
        </w:tabs>
        <w:ind w:left="56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50"/>
        </w:tabs>
        <w:ind w:left="6350" w:hanging="180"/>
      </w:pPr>
    </w:lvl>
  </w:abstractNum>
  <w:abstractNum w:abstractNumId="17">
    <w:nsid w:val="6AD4204D"/>
    <w:multiLevelType w:val="hybridMultilevel"/>
    <w:tmpl w:val="1024AE4C"/>
    <w:lvl w:ilvl="0" w:tplc="FFFFFFFF">
      <w:start w:val="1"/>
      <w:numFmt w:val="lowerLetter"/>
      <w:lvlText w:val="%1)"/>
      <w:lvlJc w:val="left"/>
      <w:pPr>
        <w:tabs>
          <w:tab w:val="num" w:pos="1364"/>
        </w:tabs>
        <w:ind w:left="1344" w:hanging="340"/>
      </w:pPr>
      <w:rPr>
        <w:rFonts w:hint="default"/>
      </w:rPr>
    </w:lvl>
    <w:lvl w:ilvl="1" w:tplc="5DAE5538">
      <w:start w:val="16"/>
      <w:numFmt w:val="decimal"/>
      <w:lvlText w:val="%2."/>
      <w:lvlJc w:val="left"/>
      <w:pPr>
        <w:tabs>
          <w:tab w:val="num" w:pos="1445"/>
        </w:tabs>
        <w:ind w:left="1445" w:hanging="495"/>
      </w:pPr>
      <w:rPr>
        <w:rFonts w:hint="default"/>
      </w:rPr>
    </w:lvl>
    <w:lvl w:ilvl="2" w:tplc="2F4864BE">
      <w:start w:val="19"/>
      <w:numFmt w:val="decimal"/>
      <w:lvlText w:val="%3"/>
      <w:lvlJc w:val="left"/>
      <w:pPr>
        <w:tabs>
          <w:tab w:val="num" w:pos="2345"/>
        </w:tabs>
        <w:ind w:left="2345" w:hanging="495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750"/>
        </w:tabs>
        <w:ind w:left="27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70"/>
        </w:tabs>
        <w:ind w:left="34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90"/>
        </w:tabs>
        <w:ind w:left="41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10"/>
        </w:tabs>
        <w:ind w:left="49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30"/>
        </w:tabs>
        <w:ind w:left="56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50"/>
        </w:tabs>
        <w:ind w:left="6350" w:hanging="180"/>
      </w:pPr>
    </w:lvl>
  </w:abstractNum>
  <w:abstractNum w:abstractNumId="18">
    <w:nsid w:val="706A6B7D"/>
    <w:multiLevelType w:val="hybridMultilevel"/>
    <w:tmpl w:val="D674B73C"/>
    <w:lvl w:ilvl="0" w:tplc="FFFFFFFF">
      <w:start w:val="1"/>
      <w:numFmt w:val="lowerLetter"/>
      <w:lvlText w:val="%1)"/>
      <w:lvlJc w:val="left"/>
      <w:pPr>
        <w:tabs>
          <w:tab w:val="num" w:pos="1364"/>
        </w:tabs>
        <w:ind w:left="1344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10"/>
        </w:tabs>
        <w:ind w:left="13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30"/>
        </w:tabs>
        <w:ind w:left="20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50"/>
        </w:tabs>
        <w:ind w:left="27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70"/>
        </w:tabs>
        <w:ind w:left="34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90"/>
        </w:tabs>
        <w:ind w:left="41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10"/>
        </w:tabs>
        <w:ind w:left="49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30"/>
        </w:tabs>
        <w:ind w:left="56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50"/>
        </w:tabs>
        <w:ind w:left="6350" w:hanging="180"/>
      </w:pPr>
    </w:lvl>
  </w:abstractNum>
  <w:abstractNum w:abstractNumId="19">
    <w:nsid w:val="764A5134"/>
    <w:multiLevelType w:val="hybridMultilevel"/>
    <w:tmpl w:val="0A62BD22"/>
    <w:lvl w:ilvl="0" w:tplc="FFFFFFFF">
      <w:start w:val="1"/>
      <w:numFmt w:val="lowerLetter"/>
      <w:lvlText w:val="%1)"/>
      <w:lvlJc w:val="left"/>
      <w:pPr>
        <w:tabs>
          <w:tab w:val="num" w:pos="927"/>
        </w:tabs>
        <w:ind w:left="567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A09701E"/>
    <w:multiLevelType w:val="multilevel"/>
    <w:tmpl w:val="C6FEB79C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20"/>
  </w:num>
  <w:num w:numId="5">
    <w:abstractNumId w:val="0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8"/>
  </w:num>
  <w:num w:numId="12">
    <w:abstractNumId w:val="2"/>
  </w:num>
  <w:num w:numId="13">
    <w:abstractNumId w:val="17"/>
  </w:num>
  <w:num w:numId="14">
    <w:abstractNumId w:val="16"/>
  </w:num>
  <w:num w:numId="15">
    <w:abstractNumId w:val="4"/>
  </w:num>
  <w:num w:numId="16">
    <w:abstractNumId w:val="15"/>
  </w:num>
  <w:num w:numId="17">
    <w:abstractNumId w:val="3"/>
  </w:num>
  <w:num w:numId="18">
    <w:abstractNumId w:val="8"/>
  </w:num>
  <w:num w:numId="19">
    <w:abstractNumId w:val="11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DC"/>
    <w:rsid w:val="00112FDC"/>
    <w:rsid w:val="00120C2A"/>
    <w:rsid w:val="00155ACA"/>
    <w:rsid w:val="002440B4"/>
    <w:rsid w:val="00287915"/>
    <w:rsid w:val="002D61D6"/>
    <w:rsid w:val="00354472"/>
    <w:rsid w:val="003F32FD"/>
    <w:rsid w:val="00403D56"/>
    <w:rsid w:val="00442F91"/>
    <w:rsid w:val="004E440A"/>
    <w:rsid w:val="004F587E"/>
    <w:rsid w:val="00687CFE"/>
    <w:rsid w:val="00730D5B"/>
    <w:rsid w:val="007408D7"/>
    <w:rsid w:val="007E24E9"/>
    <w:rsid w:val="00872B54"/>
    <w:rsid w:val="009A6F69"/>
    <w:rsid w:val="00B9246C"/>
    <w:rsid w:val="00C003E8"/>
    <w:rsid w:val="00C15DC3"/>
    <w:rsid w:val="00E11F0B"/>
    <w:rsid w:val="00E2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2FDC"/>
    <w:pPr>
      <w:tabs>
        <w:tab w:val="center" w:pos="4153"/>
        <w:tab w:val="right" w:pos="8306"/>
      </w:tabs>
    </w:pPr>
    <w:rPr>
      <w:rFonts w:eastAsia="Times New Roman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112FDC"/>
    <w:rPr>
      <w:rFonts w:eastAsia="Times New Roman"/>
      <w:sz w:val="24"/>
      <w:lang w:eastAsia="en-AU"/>
    </w:rPr>
  </w:style>
  <w:style w:type="paragraph" w:styleId="BodyTextIndent">
    <w:name w:val="Body Text Indent"/>
    <w:basedOn w:val="Normal"/>
    <w:link w:val="BodyTextIndentChar"/>
    <w:rsid w:val="00112FDC"/>
    <w:pPr>
      <w:ind w:firstLine="567"/>
    </w:pPr>
    <w:rPr>
      <w:rFonts w:eastAsia="Times New Roman"/>
      <w:szCs w:val="20"/>
      <w:lang w:eastAsia="en-AU"/>
    </w:rPr>
  </w:style>
  <w:style w:type="character" w:customStyle="1" w:styleId="BodyTextIndentChar">
    <w:name w:val="Body Text Indent Char"/>
    <w:basedOn w:val="DefaultParagraphFont"/>
    <w:link w:val="BodyTextIndent"/>
    <w:rsid w:val="00112FDC"/>
    <w:rPr>
      <w:rFonts w:eastAsia="Times New Roman"/>
      <w:sz w:val="24"/>
      <w:lang w:eastAsia="en-AU"/>
    </w:rPr>
  </w:style>
  <w:style w:type="paragraph" w:styleId="BalloonText">
    <w:name w:val="Balloon Text"/>
    <w:basedOn w:val="Normal"/>
    <w:link w:val="BalloonTextChar"/>
    <w:rsid w:val="00112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2F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2FDC"/>
    <w:pPr>
      <w:ind w:left="720"/>
      <w:contextualSpacing/>
    </w:pPr>
  </w:style>
  <w:style w:type="table" w:styleId="TableGrid">
    <w:name w:val="Table Grid"/>
    <w:basedOn w:val="TableNormal"/>
    <w:rsid w:val="00120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687C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87CF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2FDC"/>
    <w:pPr>
      <w:tabs>
        <w:tab w:val="center" w:pos="4153"/>
        <w:tab w:val="right" w:pos="8306"/>
      </w:tabs>
    </w:pPr>
    <w:rPr>
      <w:rFonts w:eastAsia="Times New Roman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112FDC"/>
    <w:rPr>
      <w:rFonts w:eastAsia="Times New Roman"/>
      <w:sz w:val="24"/>
      <w:lang w:eastAsia="en-AU"/>
    </w:rPr>
  </w:style>
  <w:style w:type="paragraph" w:styleId="BodyTextIndent">
    <w:name w:val="Body Text Indent"/>
    <w:basedOn w:val="Normal"/>
    <w:link w:val="BodyTextIndentChar"/>
    <w:rsid w:val="00112FDC"/>
    <w:pPr>
      <w:ind w:firstLine="567"/>
    </w:pPr>
    <w:rPr>
      <w:rFonts w:eastAsia="Times New Roman"/>
      <w:szCs w:val="20"/>
      <w:lang w:eastAsia="en-AU"/>
    </w:rPr>
  </w:style>
  <w:style w:type="character" w:customStyle="1" w:styleId="BodyTextIndentChar">
    <w:name w:val="Body Text Indent Char"/>
    <w:basedOn w:val="DefaultParagraphFont"/>
    <w:link w:val="BodyTextIndent"/>
    <w:rsid w:val="00112FDC"/>
    <w:rPr>
      <w:rFonts w:eastAsia="Times New Roman"/>
      <w:sz w:val="24"/>
      <w:lang w:eastAsia="en-AU"/>
    </w:rPr>
  </w:style>
  <w:style w:type="paragraph" w:styleId="BalloonText">
    <w:name w:val="Balloon Text"/>
    <w:basedOn w:val="Normal"/>
    <w:link w:val="BalloonTextChar"/>
    <w:rsid w:val="00112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2F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2FDC"/>
    <w:pPr>
      <w:ind w:left="720"/>
      <w:contextualSpacing/>
    </w:pPr>
  </w:style>
  <w:style w:type="table" w:styleId="TableGrid">
    <w:name w:val="Table Grid"/>
    <w:basedOn w:val="TableNormal"/>
    <w:rsid w:val="00120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687C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87C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9620F820</Template>
  <TotalTime>0</TotalTime>
  <Pages>10</Pages>
  <Words>1362</Words>
  <Characters>10327</Characters>
  <Application>Microsoft Office Word</Application>
  <DocSecurity>0</DocSecurity>
  <Lines>86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2</cp:revision>
  <cp:lastPrinted>2015-09-03T00:44:00Z</cp:lastPrinted>
  <dcterms:created xsi:type="dcterms:W3CDTF">2015-09-03T00:47:00Z</dcterms:created>
  <dcterms:modified xsi:type="dcterms:W3CDTF">2015-09-03T00:47:00Z</dcterms:modified>
</cp:coreProperties>
</file>