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18" w:rsidRPr="00E3792A" w:rsidRDefault="00775518" w:rsidP="00775518">
      <w:pPr>
        <w:jc w:val="center"/>
        <w:rPr>
          <w:b/>
          <w:sz w:val="32"/>
          <w:szCs w:val="32"/>
        </w:rPr>
      </w:pPr>
      <w:r w:rsidRPr="00E3792A">
        <w:rPr>
          <w:b/>
          <w:sz w:val="32"/>
          <w:szCs w:val="32"/>
        </w:rPr>
        <w:t>Applecross Senior High School</w:t>
      </w:r>
    </w:p>
    <w:p w:rsidR="00775518" w:rsidRPr="00E3792A" w:rsidRDefault="00775518" w:rsidP="00775518">
      <w:pPr>
        <w:jc w:val="center"/>
        <w:rPr>
          <w:b/>
          <w:sz w:val="32"/>
          <w:szCs w:val="32"/>
        </w:rPr>
      </w:pPr>
      <w:r w:rsidRPr="00E3792A">
        <w:rPr>
          <w:b/>
          <w:sz w:val="32"/>
          <w:szCs w:val="32"/>
        </w:rPr>
        <w:t>Unit 1 &amp; 2 Human Biology</w:t>
      </w:r>
    </w:p>
    <w:p w:rsidR="00775518" w:rsidRPr="00E3792A" w:rsidRDefault="00775518" w:rsidP="00775518">
      <w:pPr>
        <w:jc w:val="center"/>
        <w:rPr>
          <w:b/>
          <w:sz w:val="32"/>
          <w:szCs w:val="32"/>
          <w:u w:val="single"/>
        </w:rPr>
      </w:pPr>
      <w:bookmarkStart w:id="0" w:name="_GoBack"/>
      <w:r w:rsidRPr="00E3792A">
        <w:rPr>
          <w:b/>
          <w:sz w:val="32"/>
          <w:szCs w:val="32"/>
          <w:u w:val="single"/>
        </w:rPr>
        <w:t>Heart Rate</w:t>
      </w:r>
      <w:r w:rsidRPr="00E3792A">
        <w:rPr>
          <w:b/>
          <w:sz w:val="32"/>
          <w:szCs w:val="32"/>
          <w:u w:val="single"/>
        </w:rPr>
        <w:t xml:space="preserve"> Investigation</w:t>
      </w:r>
    </w:p>
    <w:bookmarkEnd w:id="0"/>
    <w:p w:rsidR="00775518" w:rsidRPr="00651C6F" w:rsidRDefault="00775518" w:rsidP="00775518">
      <w:pPr>
        <w:jc w:val="center"/>
        <w:rPr>
          <w:sz w:val="28"/>
          <w:szCs w:val="28"/>
        </w:rPr>
      </w:pPr>
    </w:p>
    <w:p w:rsidR="00775518" w:rsidRDefault="00775518" w:rsidP="00775518">
      <w:pPr>
        <w:rPr>
          <w:sz w:val="28"/>
          <w:szCs w:val="28"/>
        </w:rPr>
      </w:pPr>
      <w:r w:rsidRPr="001455E2">
        <w:rPr>
          <w:sz w:val="28"/>
          <w:szCs w:val="28"/>
        </w:rPr>
        <w:t xml:space="preserve">You will complete this investigation in </w:t>
      </w:r>
      <w:r>
        <w:rPr>
          <w:sz w:val="28"/>
          <w:szCs w:val="28"/>
        </w:rPr>
        <w:t xml:space="preserve">4 parts: Research, Experiment, </w:t>
      </w:r>
      <w:proofErr w:type="gramStart"/>
      <w:r w:rsidRPr="001455E2">
        <w:rPr>
          <w:sz w:val="28"/>
          <w:szCs w:val="28"/>
        </w:rPr>
        <w:t>Report</w:t>
      </w:r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Test </w:t>
      </w:r>
      <w:r w:rsidRPr="001455E2">
        <w:rPr>
          <w:sz w:val="28"/>
          <w:szCs w:val="28"/>
        </w:rPr>
        <w:t>.</w:t>
      </w:r>
    </w:p>
    <w:p w:rsidR="00775518" w:rsidRPr="001455E2" w:rsidRDefault="00775518" w:rsidP="00775518">
      <w:pPr>
        <w:rPr>
          <w:sz w:val="28"/>
          <w:szCs w:val="28"/>
        </w:rPr>
      </w:pPr>
    </w:p>
    <w:p w:rsidR="00775518" w:rsidRDefault="00775518" w:rsidP="00775518">
      <w:pPr>
        <w:rPr>
          <w:sz w:val="28"/>
          <w:szCs w:val="28"/>
        </w:rPr>
      </w:pPr>
      <w:r w:rsidRPr="001455E2">
        <w:rPr>
          <w:b/>
          <w:sz w:val="28"/>
          <w:szCs w:val="28"/>
        </w:rPr>
        <w:t>Research</w:t>
      </w:r>
      <w:r w:rsidRPr="001455E2">
        <w:rPr>
          <w:sz w:val="28"/>
          <w:szCs w:val="28"/>
        </w:rPr>
        <w:t xml:space="preserve">: </w:t>
      </w:r>
      <w:r>
        <w:rPr>
          <w:sz w:val="28"/>
          <w:szCs w:val="28"/>
        </w:rPr>
        <w:t>Many factors affect heart rate in humans. You (and your group) need to decide on one factor that affects heart rate that you can test in class in a lesso</w:t>
      </w:r>
      <w:r w:rsidR="000505EB">
        <w:rPr>
          <w:sz w:val="28"/>
          <w:szCs w:val="28"/>
        </w:rPr>
        <w:t xml:space="preserve">n. Prior to doing the experiment you need to find out past research on your topic. </w:t>
      </w:r>
    </w:p>
    <w:p w:rsidR="000505EB" w:rsidRDefault="000505EB" w:rsidP="00775518">
      <w:pPr>
        <w:rPr>
          <w:sz w:val="28"/>
          <w:szCs w:val="28"/>
        </w:rPr>
      </w:pPr>
      <w:r>
        <w:rPr>
          <w:sz w:val="28"/>
          <w:szCs w:val="28"/>
        </w:rPr>
        <w:t>This will become your introduction of your report. Keep a formal record of your references (use the library guide to check or learn how to write references).</w:t>
      </w:r>
    </w:p>
    <w:p w:rsidR="00775518" w:rsidRPr="001455E2" w:rsidRDefault="00775518" w:rsidP="00775518">
      <w:pPr>
        <w:rPr>
          <w:sz w:val="28"/>
          <w:szCs w:val="28"/>
        </w:rPr>
      </w:pPr>
    </w:p>
    <w:p w:rsidR="00775518" w:rsidRDefault="00775518" w:rsidP="00775518">
      <w:pPr>
        <w:rPr>
          <w:sz w:val="28"/>
          <w:szCs w:val="28"/>
        </w:rPr>
      </w:pPr>
      <w:r>
        <w:rPr>
          <w:b/>
          <w:sz w:val="28"/>
          <w:szCs w:val="28"/>
        </w:rPr>
        <w:t>Investigation</w:t>
      </w:r>
      <w:r>
        <w:rPr>
          <w:sz w:val="28"/>
          <w:szCs w:val="28"/>
        </w:rPr>
        <w:t xml:space="preserve">: </w:t>
      </w:r>
    </w:p>
    <w:p w:rsidR="00775518" w:rsidRPr="00E56E18" w:rsidRDefault="00775518" w:rsidP="00E56E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6E18">
        <w:rPr>
          <w:sz w:val="28"/>
          <w:szCs w:val="28"/>
        </w:rPr>
        <w:t xml:space="preserve">In your group you will choose one of the factors which affect </w:t>
      </w:r>
      <w:r w:rsidR="000505EB" w:rsidRPr="00E56E18">
        <w:rPr>
          <w:sz w:val="28"/>
          <w:szCs w:val="28"/>
        </w:rPr>
        <w:t>heart rate. You need to pick a factor that you find interesting and that you know you can test in a single lesson.</w:t>
      </w:r>
    </w:p>
    <w:p w:rsidR="00E56E18" w:rsidRDefault="00E56E18" w:rsidP="00E56E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 to the assessment you will need to write an equipment list so that I can order the equipment for the practical lesson.</w:t>
      </w:r>
    </w:p>
    <w:p w:rsidR="00E56E18" w:rsidRPr="00E56E18" w:rsidRDefault="00E56E18" w:rsidP="00E56E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the day of the assessment you will have a full hour to collect data for your investigation. (think about t</w:t>
      </w:r>
      <w:r w:rsidR="00E3792A">
        <w:rPr>
          <w:sz w:val="28"/>
          <w:szCs w:val="28"/>
        </w:rPr>
        <w:t xml:space="preserve">he type of data you can collect and what data will be easy to </w:t>
      </w:r>
      <w:proofErr w:type="spellStart"/>
      <w:r w:rsidR="00E3792A">
        <w:rPr>
          <w:sz w:val="28"/>
          <w:szCs w:val="28"/>
        </w:rPr>
        <w:t>analyse</w:t>
      </w:r>
      <w:proofErr w:type="spellEnd"/>
      <w:r w:rsidR="00E3792A">
        <w:rPr>
          <w:sz w:val="28"/>
          <w:szCs w:val="28"/>
        </w:rPr>
        <w:t>)</w:t>
      </w:r>
    </w:p>
    <w:p w:rsidR="00775518" w:rsidRDefault="00775518" w:rsidP="00775518">
      <w:pPr>
        <w:rPr>
          <w:sz w:val="28"/>
          <w:szCs w:val="28"/>
        </w:rPr>
      </w:pPr>
    </w:p>
    <w:p w:rsidR="00775518" w:rsidRDefault="00775518" w:rsidP="0077551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Report: </w:t>
      </w:r>
      <w:r>
        <w:rPr>
          <w:sz w:val="28"/>
          <w:szCs w:val="28"/>
        </w:rPr>
        <w:t xml:space="preserve"> At home you will write a report on the investigation following the format “Writing your Report”.  This will be submitted on the day of your test.  </w:t>
      </w:r>
      <w:r w:rsidRPr="00C51881">
        <w:rPr>
          <w:b/>
          <w:sz w:val="28"/>
          <w:szCs w:val="28"/>
        </w:rPr>
        <w:t xml:space="preserve">Ten </w:t>
      </w:r>
      <w:r>
        <w:rPr>
          <w:sz w:val="28"/>
          <w:szCs w:val="28"/>
        </w:rPr>
        <w:t>marks will be awarded for this report (including 4 marks for the graph).</w:t>
      </w:r>
    </w:p>
    <w:p w:rsidR="00775518" w:rsidRDefault="00775518" w:rsidP="00775518">
      <w:pPr>
        <w:rPr>
          <w:sz w:val="28"/>
          <w:szCs w:val="28"/>
        </w:rPr>
      </w:pPr>
    </w:p>
    <w:p w:rsidR="00775518" w:rsidRDefault="00775518" w:rsidP="00775518">
      <w:pPr>
        <w:rPr>
          <w:sz w:val="28"/>
          <w:szCs w:val="28"/>
        </w:rPr>
      </w:pPr>
      <w:r>
        <w:rPr>
          <w:sz w:val="28"/>
          <w:szCs w:val="28"/>
        </w:rPr>
        <w:t xml:space="preserve">Note: It is expected that you will have the same hypothesis and results as the rest of your group. All other parts of the report are to be your own work. </w:t>
      </w:r>
    </w:p>
    <w:p w:rsidR="00775518" w:rsidRDefault="00775518" w:rsidP="00775518">
      <w:pPr>
        <w:rPr>
          <w:sz w:val="28"/>
          <w:szCs w:val="28"/>
        </w:rPr>
      </w:pPr>
    </w:p>
    <w:p w:rsidR="00775518" w:rsidRPr="00C51881" w:rsidRDefault="00775518" w:rsidP="0077551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Test: </w:t>
      </w:r>
      <w:r>
        <w:rPr>
          <w:sz w:val="28"/>
          <w:szCs w:val="28"/>
        </w:rPr>
        <w:t xml:space="preserve">You may use the report you have written to complete the test. </w:t>
      </w:r>
      <w:r>
        <w:rPr>
          <w:b/>
          <w:sz w:val="28"/>
          <w:szCs w:val="28"/>
        </w:rPr>
        <w:t xml:space="preserve">Twenty </w:t>
      </w:r>
      <w:r>
        <w:rPr>
          <w:sz w:val="28"/>
          <w:szCs w:val="28"/>
        </w:rPr>
        <w:t>marks will be awarded for this test.</w:t>
      </w:r>
    </w:p>
    <w:p w:rsidR="009A6F69" w:rsidRDefault="009A6F69"/>
    <w:sectPr w:rsidR="009A6F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1324"/>
    <w:multiLevelType w:val="hybridMultilevel"/>
    <w:tmpl w:val="1C926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710D5"/>
    <w:multiLevelType w:val="hybridMultilevel"/>
    <w:tmpl w:val="823488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518"/>
    <w:rsid w:val="000505EB"/>
    <w:rsid w:val="00730D5B"/>
    <w:rsid w:val="00775518"/>
    <w:rsid w:val="009A6F69"/>
    <w:rsid w:val="00B9246C"/>
    <w:rsid w:val="00E3792A"/>
    <w:rsid w:val="00E5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518"/>
    <w:rPr>
      <w:rFonts w:eastAsia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518"/>
    <w:rPr>
      <w:rFonts w:eastAsia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71225139</Template>
  <TotalTime>32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1</cp:revision>
  <dcterms:created xsi:type="dcterms:W3CDTF">2015-03-30T08:23:00Z</dcterms:created>
  <dcterms:modified xsi:type="dcterms:W3CDTF">2015-03-30T09:22:00Z</dcterms:modified>
</cp:coreProperties>
</file>