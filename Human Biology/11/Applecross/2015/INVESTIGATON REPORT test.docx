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FA" w:rsidRDefault="00CF5BA4" w:rsidP="00F00945">
      <w:pPr>
        <w:jc w:val="center"/>
      </w:pPr>
      <w:proofErr w:type="gramStart"/>
      <w:r>
        <w:t>HEART  RATE</w:t>
      </w:r>
      <w:proofErr w:type="gramEnd"/>
      <w:r>
        <w:t xml:space="preserve"> </w:t>
      </w:r>
      <w:r w:rsidR="00F00945">
        <w:t xml:space="preserve"> INVESTIGATION TEST</w:t>
      </w:r>
    </w:p>
    <w:p w:rsidR="005C355F" w:rsidRDefault="005C355F" w:rsidP="00F00945">
      <w:pPr>
        <w:jc w:val="center"/>
      </w:pPr>
    </w:p>
    <w:p w:rsidR="005C355F" w:rsidRDefault="005C355F" w:rsidP="005C355F">
      <w:r>
        <w:t xml:space="preserve">Name: __________________________________       </w:t>
      </w:r>
      <w:r w:rsidR="006A0995">
        <w:t xml:space="preserve">      Mark:       /20       </w:t>
      </w:r>
    </w:p>
    <w:p w:rsidR="00F00945" w:rsidRDefault="00F00945" w:rsidP="00F00945">
      <w:pPr>
        <w:jc w:val="center"/>
      </w:pPr>
    </w:p>
    <w:p w:rsidR="00F00945" w:rsidRDefault="003851F8" w:rsidP="00F00945">
      <w:r>
        <w:t>1. Write a</w:t>
      </w:r>
      <w:r w:rsidR="00F00945">
        <w:t xml:space="preserve"> hypothesis for this investigation. </w:t>
      </w:r>
      <w:r w:rsidR="005C355F">
        <w:tab/>
      </w:r>
      <w:r w:rsidR="005C355F">
        <w:tab/>
      </w:r>
      <w:r w:rsidR="005C355F">
        <w:tab/>
      </w:r>
      <w:r w:rsidR="005C355F">
        <w:tab/>
      </w:r>
      <w:r w:rsidR="00DA7B06">
        <w:tab/>
      </w:r>
      <w:r w:rsidR="005C355F">
        <w:t>(2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2. For this investigation give the</w:t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  <w:t>(3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Independent variable___________________________________________________</w:t>
      </w:r>
    </w:p>
    <w:p w:rsidR="00F00945" w:rsidRDefault="00F00945" w:rsidP="00F00945">
      <w:pPr>
        <w:spacing w:line="360" w:lineRule="auto"/>
      </w:pPr>
      <w:r>
        <w:t>Dependent variable ____________________________________________________</w:t>
      </w:r>
    </w:p>
    <w:p w:rsidR="00F00945" w:rsidRDefault="00F00945" w:rsidP="00F00945">
      <w:pPr>
        <w:spacing w:line="360" w:lineRule="auto"/>
      </w:pPr>
      <w:r>
        <w:t>3 controlled variables 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F00945" w:rsidP="00F00945">
      <w:pPr>
        <w:spacing w:line="360" w:lineRule="auto"/>
      </w:pPr>
      <w:r>
        <w:t xml:space="preserve">3. </w:t>
      </w:r>
      <w:r w:rsidR="006A0995">
        <w:t>What is a control</w:t>
      </w:r>
      <w:r>
        <w:t>?</w:t>
      </w:r>
      <w:r w:rsidR="006A0995">
        <w:t xml:space="preserve"> Why is it necessary?</w:t>
      </w:r>
      <w:r w:rsidR="003851F8">
        <w:t xml:space="preserve"> What is the control in your experiment?</w:t>
      </w:r>
    </w:p>
    <w:p w:rsidR="00F00945" w:rsidRDefault="006A0995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BA4">
        <w:t>(2</w:t>
      </w:r>
      <w:r w:rsidR="005C355F">
        <w:t xml:space="preserve"> marks)</w:t>
      </w:r>
      <w:r w:rsidR="00CF5BA4">
        <w:t xml:space="preserve"> </w:t>
      </w:r>
      <w:r w:rsidR="00F00945"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CF5BA4" w:rsidRDefault="00CF5BA4" w:rsidP="00CF5BA4">
      <w:pPr>
        <w:spacing w:line="360" w:lineRule="auto"/>
      </w:pPr>
      <w:r>
        <w:t xml:space="preserve">4. </w:t>
      </w:r>
      <w:r>
        <w:t>What is the control in your experiment?</w:t>
      </w:r>
    </w:p>
    <w:p w:rsidR="00CF5BA4" w:rsidRDefault="00CF5BA4" w:rsidP="00CF5BA4">
      <w:pPr>
        <w:spacing w:line="360" w:lineRule="auto"/>
        <w:ind w:left="6480" w:firstLine="720"/>
      </w:pPr>
      <w:r>
        <w:t>(1 mark)</w:t>
      </w:r>
    </w:p>
    <w:p w:rsidR="00CF5BA4" w:rsidRDefault="00CF5BA4" w:rsidP="006A0995">
      <w:pPr>
        <w:spacing w:line="360" w:lineRule="auto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3E55" wp14:editId="70FC03B0">
                <wp:simplePos x="0" y="0"/>
                <wp:positionH relativeFrom="column">
                  <wp:posOffset>-12192</wp:posOffset>
                </wp:positionH>
                <wp:positionV relativeFrom="paragraph">
                  <wp:posOffset>142367</wp:posOffset>
                </wp:positionV>
                <wp:extent cx="5279136" cy="6096"/>
                <wp:effectExtent l="0" t="0" r="1714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136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1.2pt" to="41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5BA4" w:rsidRDefault="00CF5BA4" w:rsidP="00F00945">
      <w:pPr>
        <w:spacing w:line="360" w:lineRule="auto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2F240" wp14:editId="65544249">
                <wp:simplePos x="0" y="0"/>
                <wp:positionH relativeFrom="column">
                  <wp:posOffset>-12065</wp:posOffset>
                </wp:positionH>
                <wp:positionV relativeFrom="paragraph">
                  <wp:posOffset>165481</wp:posOffset>
                </wp:positionV>
                <wp:extent cx="5278755" cy="5715"/>
                <wp:effectExtent l="0" t="0" r="171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75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3.05pt" to="414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" strokecolor="#4579b8 [3044]"/>
            </w:pict>
          </mc:Fallback>
        </mc:AlternateContent>
      </w:r>
    </w:p>
    <w:p w:rsidR="00CF5BA4" w:rsidRDefault="00CF5BA4" w:rsidP="00F00945">
      <w:pPr>
        <w:spacing w:line="360" w:lineRule="auto"/>
      </w:pPr>
    </w:p>
    <w:p w:rsidR="00D912ED" w:rsidRDefault="00CF5BA4" w:rsidP="00F00945">
      <w:pPr>
        <w:spacing w:line="360" w:lineRule="auto"/>
      </w:pPr>
      <w:r>
        <w:t>5</w:t>
      </w:r>
      <w:r w:rsidR="00F00945">
        <w:t xml:space="preserve">. </w:t>
      </w:r>
      <w:r w:rsidR="00D912ED">
        <w:t>Describe two things in this investigation that you think might have made it invalid</w:t>
      </w:r>
      <w:r w:rsidR="00F00945">
        <w:t>.</w:t>
      </w:r>
    </w:p>
    <w:p w:rsidR="00F00945" w:rsidRDefault="00D912ED" w:rsidP="00F00945">
      <w:pPr>
        <w:spacing w:line="360" w:lineRule="auto"/>
      </w:pPr>
      <w:r>
        <w:t>Explain how you could improve each of these.</w:t>
      </w:r>
      <w:r w:rsidR="005C355F">
        <w:tab/>
      </w:r>
      <w:r w:rsidR="005C355F">
        <w:tab/>
      </w:r>
      <w:r w:rsidR="005C355F">
        <w:tab/>
      </w:r>
      <w:r w:rsidR="005C355F">
        <w:tab/>
        <w:t>(</w:t>
      </w:r>
      <w:r>
        <w:t>4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B2162F" w:rsidRDefault="00B2162F" w:rsidP="00B2162F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lastRenderedPageBreak/>
        <w:t>6</w:t>
      </w:r>
      <w:r w:rsidR="00F00945">
        <w:t>. Do you think this experiment was reliable? Explain.</w:t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t>7</w:t>
      </w:r>
      <w:r w:rsidR="00F00945">
        <w:t>. How could you make it more reliable?</w:t>
      </w:r>
      <w:r>
        <w:tab/>
      </w:r>
      <w:r>
        <w:tab/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 xml:space="preserve">8. </w:t>
      </w:r>
      <w:r w:rsidR="00260679">
        <w:t>What previous research has been done on your topic of investigation?</w:t>
      </w:r>
      <w:r>
        <w:tab/>
      </w:r>
      <w:r>
        <w:tab/>
      </w:r>
      <w:r>
        <w:tab/>
      </w:r>
      <w:r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260679">
        <w:tab/>
      </w:r>
      <w:r w:rsidR="00260679">
        <w:tab/>
      </w:r>
      <w:bookmarkStart w:id="0" w:name="_GoBack"/>
      <w:bookmarkEnd w:id="0"/>
      <w:r w:rsidR="003851F8">
        <w:t>(1</w:t>
      </w:r>
      <w:r>
        <w:t xml:space="preserve"> marks)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>9</w:t>
      </w:r>
      <w:r w:rsidR="005C355F">
        <w:t xml:space="preserve">. Describe </w:t>
      </w:r>
      <w:r w:rsidR="00CF5BA4">
        <w:t>your results and use correct scientific terminology to explain why you think these results occurred.</w:t>
      </w:r>
    </w:p>
    <w:p w:rsidR="00F00945" w:rsidRDefault="00B2162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355F">
        <w:t xml:space="preserve"> (</w:t>
      </w:r>
      <w:r w:rsidR="006A0995">
        <w:t>5</w:t>
      </w:r>
      <w:r w:rsidR="005C355F">
        <w:t xml:space="preserve"> marks)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5C355F">
      <w:pPr>
        <w:spacing w:line="360" w:lineRule="auto"/>
      </w:pPr>
    </w:p>
    <w:p w:rsidR="005C355F" w:rsidRDefault="005C355F" w:rsidP="00F00945">
      <w:pPr>
        <w:spacing w:line="360" w:lineRule="auto"/>
      </w:pPr>
    </w:p>
    <w:p w:rsidR="005C355F" w:rsidRDefault="005C355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0945" w:rsidRDefault="00F00945" w:rsidP="00F00945">
      <w:pPr>
        <w:spacing w:line="360" w:lineRule="auto"/>
      </w:pPr>
    </w:p>
    <w:sectPr w:rsidR="00F00945" w:rsidSect="005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45"/>
    <w:rsid w:val="00152E8D"/>
    <w:rsid w:val="00260679"/>
    <w:rsid w:val="003851F8"/>
    <w:rsid w:val="003C29B8"/>
    <w:rsid w:val="005C355F"/>
    <w:rsid w:val="006A0995"/>
    <w:rsid w:val="00A24A58"/>
    <w:rsid w:val="00B2162F"/>
    <w:rsid w:val="00CF5BA4"/>
    <w:rsid w:val="00D912ED"/>
    <w:rsid w:val="00DA7B06"/>
    <w:rsid w:val="00F00945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71225139</Template>
  <TotalTime>11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3</cp:revision>
  <cp:lastPrinted>2015-03-31T00:04:00Z</cp:lastPrinted>
  <dcterms:created xsi:type="dcterms:W3CDTF">2015-03-30T23:53:00Z</dcterms:created>
  <dcterms:modified xsi:type="dcterms:W3CDTF">2015-03-31T00:04:00Z</dcterms:modified>
</cp:coreProperties>
</file>