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45A" w:rsidRPr="0066445A" w:rsidRDefault="0066445A" w:rsidP="0066445A">
      <w:pPr>
        <w:jc w:val="center"/>
        <w:rPr>
          <w:rFonts w:ascii="Arial Black" w:hAnsi="Arial Black"/>
          <w:sz w:val="28"/>
          <w:szCs w:val="28"/>
        </w:rPr>
      </w:pPr>
      <w:r w:rsidRPr="0066445A">
        <w:rPr>
          <w:rFonts w:ascii="Arial Black" w:hAnsi="Arial Black"/>
          <w:sz w:val="28"/>
          <w:szCs w:val="28"/>
        </w:rPr>
        <w:t>Year 11 Human Biology</w:t>
      </w:r>
    </w:p>
    <w:p w:rsidR="0066445A" w:rsidRPr="0066445A" w:rsidRDefault="0066445A" w:rsidP="0066445A">
      <w:pPr>
        <w:jc w:val="center"/>
        <w:rPr>
          <w:rFonts w:ascii="Arial Black" w:hAnsi="Arial Black"/>
          <w:sz w:val="36"/>
          <w:szCs w:val="36"/>
        </w:rPr>
      </w:pPr>
      <w:r w:rsidRPr="0066445A">
        <w:rPr>
          <w:rFonts w:ascii="Arial Black" w:hAnsi="Arial Black"/>
          <w:sz w:val="36"/>
          <w:szCs w:val="36"/>
        </w:rPr>
        <w:t xml:space="preserve">Extended </w:t>
      </w:r>
      <w:r w:rsidRPr="000D1C73">
        <w:rPr>
          <w:rFonts w:ascii="Arial Black" w:hAnsi="Arial Black"/>
          <w:b/>
          <w:sz w:val="36"/>
          <w:szCs w:val="36"/>
        </w:rPr>
        <w:t>Response</w:t>
      </w:r>
      <w:r w:rsidRPr="0066445A">
        <w:rPr>
          <w:rFonts w:ascii="Arial Black" w:hAnsi="Arial Black"/>
          <w:sz w:val="36"/>
          <w:szCs w:val="36"/>
        </w:rPr>
        <w:t xml:space="preserve"> – </w:t>
      </w:r>
      <w:r w:rsidR="00975C3B">
        <w:rPr>
          <w:rFonts w:ascii="Arial Black" w:hAnsi="Arial Black"/>
          <w:sz w:val="36"/>
          <w:szCs w:val="36"/>
        </w:rPr>
        <w:t>Body Systems</w:t>
      </w:r>
    </w:p>
    <w:p w:rsidR="0066445A" w:rsidRDefault="0066445A">
      <w:pPr>
        <w:rPr>
          <w:b/>
          <w:u w:val="single"/>
        </w:rPr>
      </w:pPr>
    </w:p>
    <w:p w:rsidR="0066445A" w:rsidRPr="0066445A" w:rsidRDefault="0066445A">
      <w:r>
        <w:t xml:space="preserve">Answer </w:t>
      </w:r>
      <w:r w:rsidR="000D1C73" w:rsidRPr="000D1C73">
        <w:rPr>
          <w:b/>
          <w:u w:val="single"/>
        </w:rPr>
        <w:t>ALL</w:t>
      </w:r>
      <w:r w:rsidR="000D1C73">
        <w:t xml:space="preserve"> of </w:t>
      </w:r>
      <w:r>
        <w:t xml:space="preserve">the following questions on the lined paper provided. </w:t>
      </w:r>
    </w:p>
    <w:p w:rsidR="0066445A" w:rsidRDefault="0066445A">
      <w:pPr>
        <w:rPr>
          <w:b/>
          <w:u w:val="single"/>
        </w:rPr>
      </w:pPr>
    </w:p>
    <w:p w:rsidR="007C2271" w:rsidRPr="007C2271" w:rsidRDefault="007C2271">
      <w:pPr>
        <w:rPr>
          <w:b/>
          <w:u w:val="single"/>
        </w:rPr>
      </w:pPr>
      <w:proofErr w:type="gramStart"/>
      <w:r w:rsidRPr="007C2271">
        <w:rPr>
          <w:b/>
          <w:u w:val="single"/>
        </w:rPr>
        <w:t>Question 1.</w:t>
      </w:r>
      <w:proofErr w:type="gramEnd"/>
    </w:p>
    <w:p w:rsidR="007C2271" w:rsidRDefault="007C2271">
      <w:bookmarkStart w:id="0" w:name="_GoBack"/>
      <w:bookmarkEnd w:id="0"/>
    </w:p>
    <w:p w:rsidR="007C2271" w:rsidRDefault="007C2271">
      <w:r>
        <w:t>Construct an appropriate table to compare osteoporosis and osteoarthritis.  In your table address the following factors for each disease:</w:t>
      </w:r>
    </w:p>
    <w:p w:rsidR="007C2271" w:rsidRDefault="007C2271" w:rsidP="007C2271">
      <w:pPr>
        <w:pStyle w:val="ListParagraph"/>
        <w:numPr>
          <w:ilvl w:val="0"/>
          <w:numId w:val="1"/>
        </w:numPr>
      </w:pPr>
      <w:r>
        <w:t>Possible causes</w:t>
      </w:r>
    </w:p>
    <w:p w:rsidR="007C2271" w:rsidRDefault="007C2271" w:rsidP="007C2271">
      <w:pPr>
        <w:pStyle w:val="ListParagraph"/>
        <w:numPr>
          <w:ilvl w:val="0"/>
          <w:numId w:val="1"/>
        </w:numPr>
      </w:pPr>
      <w:r>
        <w:t>Resulting disabilities</w:t>
      </w:r>
    </w:p>
    <w:p w:rsidR="007C2271" w:rsidRDefault="007C2271" w:rsidP="007C2271">
      <w:pPr>
        <w:pStyle w:val="ListParagraph"/>
        <w:numPr>
          <w:ilvl w:val="0"/>
          <w:numId w:val="1"/>
        </w:numPr>
      </w:pPr>
      <w:r>
        <w:t>Prevention</w:t>
      </w:r>
    </w:p>
    <w:p w:rsidR="009A6F69" w:rsidRDefault="007C2271" w:rsidP="007C2271">
      <w:pPr>
        <w:pStyle w:val="ListParagraph"/>
        <w:numPr>
          <w:ilvl w:val="0"/>
          <w:numId w:val="1"/>
        </w:numPr>
      </w:pPr>
      <w:r>
        <w:t>Management of each disease.</w:t>
      </w:r>
    </w:p>
    <w:p w:rsidR="007C2271" w:rsidRDefault="007C2271" w:rsidP="007C2271">
      <w:pPr>
        <w:pStyle w:val="ListParagraph"/>
        <w:ind w:left="6480" w:firstLine="720"/>
      </w:pPr>
      <w:r>
        <w:t>(9 marks)</w:t>
      </w:r>
    </w:p>
    <w:p w:rsidR="007C2271" w:rsidRDefault="007C2271" w:rsidP="007C2271"/>
    <w:p w:rsidR="007C2271" w:rsidRPr="007C2271" w:rsidRDefault="007C2271" w:rsidP="007C2271">
      <w:pPr>
        <w:rPr>
          <w:b/>
          <w:u w:val="single"/>
        </w:rPr>
      </w:pPr>
      <w:proofErr w:type="gramStart"/>
      <w:r w:rsidRPr="007C2271">
        <w:rPr>
          <w:b/>
          <w:u w:val="single"/>
        </w:rPr>
        <w:t>Question 2.</w:t>
      </w:r>
      <w:proofErr w:type="gramEnd"/>
    </w:p>
    <w:p w:rsidR="007C2271" w:rsidRDefault="007C2271" w:rsidP="007C2271"/>
    <w:p w:rsidR="007C2271" w:rsidRDefault="007C2271" w:rsidP="007C2271">
      <w:r>
        <w:t>Coronary heart disease is a major cause of death in the western world.</w:t>
      </w:r>
    </w:p>
    <w:p w:rsidR="000D1C73" w:rsidRDefault="000D1C73" w:rsidP="007C2271"/>
    <w:p w:rsidR="007C2271" w:rsidRDefault="007C2271" w:rsidP="007C2271">
      <w:r>
        <w:rPr>
          <w:b/>
        </w:rPr>
        <w:t>Figure 1</w:t>
      </w:r>
      <w:r>
        <w:t xml:space="preserve"> shows an external view of a human heart with a blood clot in one of the main coronary arteries.</w:t>
      </w:r>
    </w:p>
    <w:p w:rsidR="007C2271" w:rsidRDefault="007C2271" w:rsidP="007C2271">
      <w:pPr>
        <w:jc w:val="center"/>
      </w:pPr>
      <w:r>
        <w:rPr>
          <w:noProof/>
        </w:rPr>
        <w:drawing>
          <wp:inline distT="0" distB="0" distL="0" distR="0">
            <wp:extent cx="3390900" cy="27626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154" cy="276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271" w:rsidRDefault="007C2271" w:rsidP="007C2271">
      <w:pPr>
        <w:pStyle w:val="ListParagraph"/>
        <w:numPr>
          <w:ilvl w:val="0"/>
          <w:numId w:val="2"/>
        </w:numPr>
      </w:pPr>
      <w:r>
        <w:t>Explain why a blood clot is a coronary artery is likely to result in a heart attack.</w:t>
      </w:r>
    </w:p>
    <w:p w:rsidR="007C2271" w:rsidRDefault="007C2271" w:rsidP="007C2271">
      <w:pPr>
        <w:ind w:left="6480" w:firstLine="720"/>
      </w:pPr>
      <w:r>
        <w:t>(3 marks)</w:t>
      </w:r>
    </w:p>
    <w:p w:rsidR="007C2271" w:rsidRDefault="007C2271" w:rsidP="007C2271">
      <w:pPr>
        <w:pStyle w:val="ListParagraph"/>
      </w:pPr>
    </w:p>
    <w:p w:rsidR="007C2271" w:rsidRDefault="007C2271" w:rsidP="007C2271">
      <w:pPr>
        <w:pStyle w:val="ListParagraph"/>
        <w:numPr>
          <w:ilvl w:val="0"/>
          <w:numId w:val="2"/>
        </w:numPr>
      </w:pPr>
      <w:r>
        <w:t>Three important risk factors associated with coronary heart disease are cigarette smoking, high blood pressure and a high plasma cholesterol level. Explain how each of these factors increases the risk of heart attack.</w:t>
      </w:r>
    </w:p>
    <w:p w:rsidR="007C2271" w:rsidRDefault="007C2271" w:rsidP="00975C3B">
      <w:pPr>
        <w:ind w:left="6480" w:firstLine="720"/>
      </w:pPr>
      <w:r>
        <w:t>(6 marks)</w:t>
      </w:r>
    </w:p>
    <w:p w:rsidR="00975C3B" w:rsidRDefault="00975C3B" w:rsidP="00975C3B">
      <w:pPr>
        <w:ind w:left="6480" w:firstLine="720"/>
      </w:pPr>
    </w:p>
    <w:p w:rsidR="000D1C73" w:rsidRDefault="000D1C73" w:rsidP="000D1C73">
      <w:pPr>
        <w:pStyle w:val="ListParagraph"/>
        <w:numPr>
          <w:ilvl w:val="0"/>
          <w:numId w:val="2"/>
        </w:numPr>
      </w:pPr>
      <w:r>
        <w:t>Over the past 30 years, a decline in deaths from cardiovascular disea</w:t>
      </w:r>
      <w:r>
        <w:t xml:space="preserve">se </w:t>
      </w:r>
      <w:r>
        <w:t>in Australians has occurred. Discuss two reasons that explain why these changes to our lifestyle may have occurred.</w:t>
      </w:r>
    </w:p>
    <w:p w:rsidR="00975C3B" w:rsidRPr="007C2271" w:rsidRDefault="000D1C73" w:rsidP="000D1C73">
      <w:pPr>
        <w:pStyle w:val="ListParagraph"/>
      </w:pPr>
      <w:r>
        <w:tab/>
      </w:r>
      <w:r>
        <w:tab/>
      </w:r>
      <w:r w:rsidR="00975C3B">
        <w:tab/>
      </w:r>
      <w:r w:rsidR="00975C3B">
        <w:tab/>
      </w:r>
      <w:r w:rsidR="00975C3B">
        <w:tab/>
      </w:r>
      <w:r w:rsidR="00975C3B">
        <w:tab/>
      </w:r>
      <w:r w:rsidR="00975C3B">
        <w:tab/>
      </w:r>
      <w:r w:rsidR="00975C3B">
        <w:tab/>
      </w:r>
      <w:r w:rsidR="00975C3B">
        <w:tab/>
        <w:t>(2 marks)</w:t>
      </w:r>
    </w:p>
    <w:sectPr w:rsidR="00975C3B" w:rsidRPr="007C2271">
      <w:head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C3B" w:rsidRDefault="00975C3B" w:rsidP="00975C3B">
      <w:r>
        <w:separator/>
      </w:r>
    </w:p>
  </w:endnote>
  <w:endnote w:type="continuationSeparator" w:id="0">
    <w:p w:rsidR="00975C3B" w:rsidRDefault="00975C3B" w:rsidP="00975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C3B" w:rsidRDefault="00975C3B" w:rsidP="00975C3B">
      <w:r>
        <w:separator/>
      </w:r>
    </w:p>
  </w:footnote>
  <w:footnote w:type="continuationSeparator" w:id="0">
    <w:p w:rsidR="00975C3B" w:rsidRDefault="00975C3B" w:rsidP="00975C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C3B" w:rsidRDefault="00975C3B">
    <w:pPr>
      <w:pStyle w:val="Header"/>
    </w:pPr>
    <w:r>
      <w:t>Name</w:t>
    </w:r>
    <w:proofErr w:type="gramStart"/>
    <w:r>
      <w:t>:</w:t>
    </w:r>
    <w:r>
      <w:softHyphen/>
    </w:r>
    <w:r>
      <w:softHyphen/>
    </w:r>
    <w:r>
      <w:softHyphen/>
    </w:r>
    <w:proofErr w:type="gramEnd"/>
    <w:r>
      <w:t>_____________________________</w:t>
    </w:r>
    <w:r>
      <w:ptab w:relativeTo="margin" w:alignment="center" w:leader="none"/>
    </w:r>
    <w:r>
      <w:ptab w:relativeTo="margin" w:alignment="right" w:leader="none"/>
    </w:r>
    <w:r>
      <w:t>Score:________/20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54A8C"/>
    <w:multiLevelType w:val="hybridMultilevel"/>
    <w:tmpl w:val="46B04DC2"/>
    <w:lvl w:ilvl="0" w:tplc="D8A6F1C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291EA4"/>
    <w:multiLevelType w:val="hybridMultilevel"/>
    <w:tmpl w:val="16AE80C2"/>
    <w:lvl w:ilvl="0" w:tplc="1D942CB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271"/>
    <w:rsid w:val="000D1C73"/>
    <w:rsid w:val="0066445A"/>
    <w:rsid w:val="00730D5B"/>
    <w:rsid w:val="007C2271"/>
    <w:rsid w:val="00975C3B"/>
    <w:rsid w:val="009A6F69"/>
    <w:rsid w:val="00B9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AU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271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C22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22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975C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75C3B"/>
    <w:rPr>
      <w:sz w:val="24"/>
      <w:szCs w:val="24"/>
    </w:rPr>
  </w:style>
  <w:style w:type="paragraph" w:styleId="Footer">
    <w:name w:val="footer"/>
    <w:basedOn w:val="Normal"/>
    <w:link w:val="FooterChar"/>
    <w:rsid w:val="00975C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975C3B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AU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271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C22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22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975C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75C3B"/>
    <w:rPr>
      <w:sz w:val="24"/>
      <w:szCs w:val="24"/>
    </w:rPr>
  </w:style>
  <w:style w:type="paragraph" w:styleId="Footer">
    <w:name w:val="footer"/>
    <w:basedOn w:val="Normal"/>
    <w:link w:val="FooterChar"/>
    <w:rsid w:val="00975C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975C3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92AD48D2</Template>
  <TotalTime>18</TotalTime>
  <Pages>1</Pages>
  <Words>180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ROBINSON Stephanie</dc:creator>
  <cp:lastModifiedBy>ROBINSON Stephanie</cp:lastModifiedBy>
  <cp:revision>3</cp:revision>
  <cp:lastPrinted>2015-06-17T04:17:00Z</cp:lastPrinted>
  <dcterms:created xsi:type="dcterms:W3CDTF">2015-06-17T04:05:00Z</dcterms:created>
  <dcterms:modified xsi:type="dcterms:W3CDTF">2015-06-25T01:45:00Z</dcterms:modified>
</cp:coreProperties>
</file>