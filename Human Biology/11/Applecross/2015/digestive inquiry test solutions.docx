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F69" w:rsidRDefault="009875FA">
      <w:bookmarkStart w:id="0" w:name="_GoBack"/>
      <w:bookmarkEnd w:id="0"/>
      <w:r>
        <w:rPr>
          <w:noProof/>
        </w:rPr>
        <w:drawing>
          <wp:inline distT="0" distB="0" distL="0" distR="0">
            <wp:extent cx="6369070" cy="5628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70" cy="562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6F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FA"/>
    <w:rsid w:val="000B1E90"/>
    <w:rsid w:val="004A0671"/>
    <w:rsid w:val="00730D5B"/>
    <w:rsid w:val="009875FA"/>
    <w:rsid w:val="009A6F69"/>
    <w:rsid w:val="00B9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AU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875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875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AU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875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875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E70332AF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 Stephanie</dc:creator>
  <cp:lastModifiedBy>ROBINSON Stephanie</cp:lastModifiedBy>
  <cp:revision>2</cp:revision>
  <dcterms:created xsi:type="dcterms:W3CDTF">2015-05-21T00:31:00Z</dcterms:created>
  <dcterms:modified xsi:type="dcterms:W3CDTF">2015-05-21T00:31:00Z</dcterms:modified>
</cp:coreProperties>
</file>