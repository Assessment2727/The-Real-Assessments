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D27" w:rsidRDefault="00291D27" w:rsidP="00291D27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A6F69" w:rsidRPr="00291D27" w:rsidRDefault="004405C8" w:rsidP="00291D27">
      <w:pPr>
        <w:jc w:val="center"/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HEart  Rate</w:t>
      </w:r>
      <w:proofErr w:type="gramEnd"/>
      <w:r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91D27" w:rsidRPr="00291D27">
        <w:rPr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investigation</w:t>
      </w:r>
    </w:p>
    <w:p w:rsidR="00291D27" w:rsidRDefault="00291D27"/>
    <w:p w:rsidR="00291D27" w:rsidRDefault="00291D27"/>
    <w:p w:rsidR="00291D27" w:rsidRPr="00291D27" w:rsidRDefault="00291D27">
      <w:pPr>
        <w:rPr>
          <w:sz w:val="28"/>
          <w:szCs w:val="28"/>
        </w:rPr>
      </w:pPr>
      <w:r w:rsidRPr="0029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9546E" wp14:editId="03B8ED6F">
                <wp:simplePos x="0" y="0"/>
                <wp:positionH relativeFrom="column">
                  <wp:posOffset>525780</wp:posOffset>
                </wp:positionH>
                <wp:positionV relativeFrom="paragraph">
                  <wp:posOffset>137160</wp:posOffset>
                </wp:positionV>
                <wp:extent cx="4533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0.8pt" to="398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" strokecolor="#4579b8 [3044]"/>
            </w:pict>
          </mc:Fallback>
        </mc:AlternateContent>
      </w:r>
      <w:r w:rsidRPr="00291D27">
        <w:rPr>
          <w:sz w:val="28"/>
          <w:szCs w:val="28"/>
        </w:rPr>
        <w:t>Name:</w:t>
      </w:r>
    </w:p>
    <w:p w:rsidR="00291D27" w:rsidRDefault="00291D27"/>
    <w:p w:rsidR="00291D27" w:rsidRDefault="00291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Report Inclusion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Marks Available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Marks Achieved</w:t>
            </w: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Introduction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Graph</w:t>
            </w:r>
          </w:p>
        </w:tc>
        <w:tc>
          <w:tcPr>
            <w:tcW w:w="2841" w:type="dxa"/>
          </w:tcPr>
          <w:p w:rsidR="00291D27" w:rsidRPr="00291D27" w:rsidRDefault="00D76CC3" w:rsidP="00291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Discussion</w:t>
            </w:r>
          </w:p>
        </w:tc>
        <w:tc>
          <w:tcPr>
            <w:tcW w:w="2841" w:type="dxa"/>
          </w:tcPr>
          <w:p w:rsidR="00291D27" w:rsidRPr="00291D27" w:rsidRDefault="00291D27" w:rsidP="00291D27">
            <w:pPr>
              <w:jc w:val="center"/>
              <w:rPr>
                <w:sz w:val="28"/>
                <w:szCs w:val="28"/>
              </w:rPr>
            </w:pPr>
            <w:r w:rsidRPr="00291D27"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4405C8" w:rsidRPr="00291D27" w:rsidTr="00291D27">
        <w:tc>
          <w:tcPr>
            <w:tcW w:w="2840" w:type="dxa"/>
          </w:tcPr>
          <w:p w:rsidR="004405C8" w:rsidRPr="00291D27" w:rsidRDefault="00440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2841" w:type="dxa"/>
          </w:tcPr>
          <w:p w:rsidR="004405C8" w:rsidRPr="00291D27" w:rsidRDefault="004405C8" w:rsidP="00291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4405C8" w:rsidRPr="00291D27" w:rsidRDefault="004405C8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Report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1</w:t>
            </w:r>
            <w:r w:rsidR="00D76CC3">
              <w:rPr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Test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  <w:tr w:rsidR="00291D27" w:rsidRPr="00291D27" w:rsidTr="00291D27">
        <w:tc>
          <w:tcPr>
            <w:tcW w:w="2840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Assessment Total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 w:rsidP="00291D27">
            <w:pPr>
              <w:jc w:val="center"/>
              <w:rPr>
                <w:b/>
                <w:sz w:val="28"/>
                <w:szCs w:val="28"/>
              </w:rPr>
            </w:pPr>
            <w:r w:rsidRPr="00291D27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291D27" w:rsidRPr="00291D27" w:rsidRDefault="00291D27">
            <w:pPr>
              <w:rPr>
                <w:sz w:val="28"/>
                <w:szCs w:val="28"/>
              </w:rPr>
            </w:pPr>
          </w:p>
        </w:tc>
      </w:tr>
    </w:tbl>
    <w:p w:rsidR="00291D27" w:rsidRDefault="00291D27"/>
    <w:sectPr w:rsidR="00291D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27"/>
    <w:rsid w:val="00291D27"/>
    <w:rsid w:val="004405C8"/>
    <w:rsid w:val="00730D5B"/>
    <w:rsid w:val="009A6F69"/>
    <w:rsid w:val="00B9246C"/>
    <w:rsid w:val="00D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71225139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3</cp:revision>
  <cp:lastPrinted>2015-03-09T04:18:00Z</cp:lastPrinted>
  <dcterms:created xsi:type="dcterms:W3CDTF">2015-03-30T09:35:00Z</dcterms:created>
  <dcterms:modified xsi:type="dcterms:W3CDTF">2015-03-30T09:36:00Z</dcterms:modified>
</cp:coreProperties>
</file>