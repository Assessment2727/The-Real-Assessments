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0FA" w:rsidRDefault="00AD62DA" w:rsidP="00F00945">
      <w:pPr>
        <w:jc w:val="center"/>
      </w:pPr>
      <w:r>
        <w:t>HEART</w:t>
      </w:r>
      <w:r w:rsidR="00CF5BA4">
        <w:t xml:space="preserve"> </w:t>
      </w:r>
      <w:r w:rsidR="008F725D">
        <w:t>RATE INVESTIGATION</w:t>
      </w:r>
      <w:r w:rsidR="00F00945">
        <w:t xml:space="preserve"> TEST</w:t>
      </w:r>
    </w:p>
    <w:p w:rsidR="005C355F" w:rsidRDefault="005C355F" w:rsidP="00F00945">
      <w:pPr>
        <w:jc w:val="center"/>
      </w:pPr>
    </w:p>
    <w:p w:rsidR="005C355F" w:rsidRDefault="005C355F" w:rsidP="005C355F">
      <w:r>
        <w:t xml:space="preserve">Name: __________________________________       </w:t>
      </w:r>
      <w:r w:rsidR="008F725D">
        <w:tab/>
      </w:r>
      <w:r w:rsidR="008F725D">
        <w:tab/>
      </w:r>
      <w:r w:rsidR="008F725D">
        <w:tab/>
      </w:r>
      <w:r w:rsidR="00B3164B">
        <w:t xml:space="preserve">      Mark:       /25</w:t>
      </w:r>
      <w:r w:rsidR="006A0995">
        <w:t xml:space="preserve">       </w:t>
      </w:r>
    </w:p>
    <w:p w:rsidR="00F00945" w:rsidRDefault="00F00945" w:rsidP="00F00945">
      <w:pPr>
        <w:jc w:val="center"/>
      </w:pPr>
    </w:p>
    <w:p w:rsidR="00F00945" w:rsidRDefault="003851F8" w:rsidP="00F00945">
      <w:r>
        <w:t>1. Write a</w:t>
      </w:r>
      <w:r w:rsidR="00A5398D">
        <w:t xml:space="preserve"> hypothesis for your</w:t>
      </w:r>
      <w:r w:rsidR="00F00945">
        <w:t xml:space="preserve"> investigation. </w:t>
      </w:r>
      <w:r w:rsidR="005C355F">
        <w:tab/>
      </w:r>
      <w:r w:rsidR="005C355F">
        <w:tab/>
      </w:r>
      <w:r w:rsidR="005C355F">
        <w:tab/>
      </w:r>
      <w:r w:rsidR="005C355F">
        <w:tab/>
      </w:r>
      <w:r w:rsidR="00DA7B06">
        <w:tab/>
      </w:r>
      <w:r w:rsidR="005C355F">
        <w:t>(2 marks)</w:t>
      </w:r>
    </w:p>
    <w:p w:rsidR="00F00945" w:rsidRDefault="00F00945" w:rsidP="00F00945">
      <w:pPr>
        <w:spacing w:line="360" w:lineRule="auto"/>
      </w:pPr>
      <w:r>
        <w:t>_____________________________________________________________________</w:t>
      </w:r>
    </w:p>
    <w:p w:rsidR="00F00945" w:rsidRDefault="00F00945" w:rsidP="00F00945">
      <w:pPr>
        <w:spacing w:line="360" w:lineRule="auto"/>
      </w:pPr>
      <w:r>
        <w:t>_____________________________________________________________________</w:t>
      </w:r>
    </w:p>
    <w:p w:rsidR="00F00945" w:rsidRDefault="00F00945" w:rsidP="00F00945">
      <w:pPr>
        <w:spacing w:line="360" w:lineRule="auto"/>
      </w:pPr>
      <w:r>
        <w:t>_____________________________________________________________________</w:t>
      </w:r>
    </w:p>
    <w:p w:rsidR="00F00945" w:rsidRDefault="00F00945" w:rsidP="00F00945">
      <w:pPr>
        <w:spacing w:line="360" w:lineRule="auto"/>
      </w:pPr>
      <w:r>
        <w:t>2.</w:t>
      </w:r>
      <w:r w:rsidR="00A5398D">
        <w:t xml:space="preserve"> For your</w:t>
      </w:r>
      <w:r w:rsidR="00B3164B">
        <w:t xml:space="preserve"> investigation give;</w:t>
      </w:r>
      <w:r w:rsidR="00D912ED">
        <w:tab/>
      </w:r>
      <w:r w:rsidR="00D912ED">
        <w:tab/>
      </w:r>
      <w:r w:rsidR="00D912ED">
        <w:tab/>
      </w:r>
      <w:r w:rsidR="00D912ED">
        <w:tab/>
      </w:r>
      <w:r w:rsidR="00D912ED">
        <w:tab/>
      </w:r>
      <w:r w:rsidR="00D912ED">
        <w:tab/>
        <w:t>(3</w:t>
      </w:r>
      <w:r w:rsidR="005C355F">
        <w:t xml:space="preserve"> marks)</w:t>
      </w:r>
    </w:p>
    <w:p w:rsidR="00F00945" w:rsidRDefault="00B3164B" w:rsidP="00F00945">
      <w:pPr>
        <w:spacing w:line="360" w:lineRule="auto"/>
      </w:pPr>
      <w:r>
        <w:t>The i</w:t>
      </w:r>
      <w:r w:rsidR="00F00945">
        <w:t>ndependent variable___________________________________________________</w:t>
      </w:r>
    </w:p>
    <w:p w:rsidR="00F00945" w:rsidRDefault="00B3164B" w:rsidP="00F00945">
      <w:pPr>
        <w:spacing w:line="360" w:lineRule="auto"/>
      </w:pPr>
      <w:r>
        <w:t>The d</w:t>
      </w:r>
      <w:r w:rsidR="00F00945">
        <w:t>ependent variable ____________________________________________________</w:t>
      </w:r>
    </w:p>
    <w:p w:rsidR="00F00945" w:rsidRDefault="00F00945" w:rsidP="00F00945">
      <w:pPr>
        <w:spacing w:line="360" w:lineRule="auto"/>
      </w:pPr>
      <w:r>
        <w:t>3 controlled variables ___________________________________________________</w:t>
      </w:r>
    </w:p>
    <w:p w:rsidR="00F00945" w:rsidRDefault="00F00945" w:rsidP="00F00945">
      <w:pPr>
        <w:spacing w:line="360" w:lineRule="auto"/>
      </w:pPr>
      <w:r>
        <w:t>_____________________________________________________________________</w:t>
      </w:r>
    </w:p>
    <w:p w:rsidR="00F00945" w:rsidRDefault="00F00945" w:rsidP="00F00945">
      <w:pPr>
        <w:spacing w:line="360" w:lineRule="auto"/>
      </w:pPr>
      <w:r>
        <w:t>_____________________________________________________________________</w:t>
      </w:r>
    </w:p>
    <w:p w:rsidR="006A0995" w:rsidRDefault="00F00945" w:rsidP="00F00945">
      <w:pPr>
        <w:spacing w:line="360" w:lineRule="auto"/>
      </w:pPr>
      <w:r>
        <w:t xml:space="preserve">3. </w:t>
      </w:r>
      <w:r w:rsidR="006A0995">
        <w:t>What is a control</w:t>
      </w:r>
      <w:r>
        <w:t>?</w:t>
      </w:r>
      <w:r w:rsidR="006A0995">
        <w:t xml:space="preserve"> Why is it necessary?</w:t>
      </w:r>
      <w:r w:rsidR="003851F8">
        <w:t xml:space="preserve"> </w:t>
      </w:r>
    </w:p>
    <w:p w:rsidR="00F00945" w:rsidRDefault="006A0995" w:rsidP="00F00945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F5BA4">
        <w:t>(2</w:t>
      </w:r>
      <w:r w:rsidR="005C355F">
        <w:t xml:space="preserve"> marks)</w:t>
      </w:r>
      <w:r w:rsidR="00CF5BA4">
        <w:t xml:space="preserve"> </w:t>
      </w:r>
      <w:r w:rsidR="00F00945">
        <w:t>_____________________________________________________________________</w:t>
      </w:r>
    </w:p>
    <w:p w:rsidR="00F00945" w:rsidRDefault="00F00945" w:rsidP="00F00945">
      <w:pPr>
        <w:spacing w:line="360" w:lineRule="auto"/>
      </w:pPr>
      <w:r>
        <w:t>_____________________________________________________________________</w:t>
      </w:r>
    </w:p>
    <w:p w:rsidR="006A0995" w:rsidRDefault="006A0995" w:rsidP="006A0995">
      <w:pPr>
        <w:spacing w:line="360" w:lineRule="auto"/>
      </w:pPr>
      <w:r>
        <w:t>_____________________________________________________________________</w:t>
      </w:r>
    </w:p>
    <w:p w:rsidR="00CF5BA4" w:rsidRDefault="00CF5BA4" w:rsidP="00CF5BA4">
      <w:pPr>
        <w:spacing w:line="360" w:lineRule="auto"/>
      </w:pPr>
      <w:r>
        <w:t>4. What is the control in your experiment?</w:t>
      </w:r>
    </w:p>
    <w:p w:rsidR="00CF5BA4" w:rsidRDefault="00CF5BA4" w:rsidP="00CF5BA4">
      <w:pPr>
        <w:spacing w:line="360" w:lineRule="auto"/>
        <w:ind w:left="6480" w:firstLine="720"/>
      </w:pPr>
      <w:r>
        <w:t>(1 mark)</w:t>
      </w:r>
    </w:p>
    <w:p w:rsidR="00B3164B" w:rsidRDefault="00B3164B" w:rsidP="00B3164B">
      <w:pPr>
        <w:spacing w:line="360" w:lineRule="auto"/>
      </w:pPr>
      <w:r>
        <w:t>_____________________________________________________________________</w:t>
      </w:r>
    </w:p>
    <w:p w:rsidR="00B3164B" w:rsidRDefault="00B3164B" w:rsidP="00B3164B">
      <w:pPr>
        <w:spacing w:line="360" w:lineRule="auto"/>
      </w:pPr>
      <w:r>
        <w:t>_____________________________________________________________________</w:t>
      </w:r>
    </w:p>
    <w:p w:rsidR="00CF5BA4" w:rsidRDefault="00CF5BA4" w:rsidP="00F00945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912ED" w:rsidRDefault="00CF5BA4" w:rsidP="00F00945">
      <w:pPr>
        <w:spacing w:line="360" w:lineRule="auto"/>
      </w:pPr>
      <w:r>
        <w:t>5</w:t>
      </w:r>
      <w:r w:rsidR="00F00945">
        <w:t xml:space="preserve">. </w:t>
      </w:r>
      <w:r w:rsidR="00A5398D">
        <w:t>Describe two things in your</w:t>
      </w:r>
      <w:r w:rsidR="00D912ED">
        <w:t xml:space="preserve"> investigation that you think might have made it invalid</w:t>
      </w:r>
      <w:r w:rsidR="00F00945">
        <w:t>.</w:t>
      </w:r>
    </w:p>
    <w:p w:rsidR="00F00945" w:rsidRDefault="00D912ED" w:rsidP="00F00945">
      <w:pPr>
        <w:spacing w:line="360" w:lineRule="auto"/>
      </w:pPr>
      <w:r>
        <w:t>Explain how you could improve each of these.</w:t>
      </w:r>
      <w:r w:rsidR="005C355F">
        <w:tab/>
      </w:r>
      <w:r w:rsidR="005C355F">
        <w:tab/>
      </w:r>
      <w:r w:rsidR="005C355F">
        <w:tab/>
      </w:r>
      <w:r w:rsidR="005C355F">
        <w:tab/>
        <w:t>(</w:t>
      </w:r>
      <w:r>
        <w:t>4</w:t>
      </w:r>
      <w:r w:rsidR="005C355F">
        <w:t xml:space="preserve"> marks)</w:t>
      </w:r>
    </w:p>
    <w:p w:rsidR="00F00945" w:rsidRDefault="00F00945" w:rsidP="00F00945">
      <w:pPr>
        <w:spacing w:line="360" w:lineRule="auto"/>
      </w:pPr>
      <w:r>
        <w:t>_____________________________________________________________________</w:t>
      </w:r>
    </w:p>
    <w:p w:rsidR="00F00945" w:rsidRDefault="00F00945" w:rsidP="00F00945">
      <w:pPr>
        <w:spacing w:line="360" w:lineRule="auto"/>
      </w:pPr>
      <w:r>
        <w:t>_____________________________________________________________________</w:t>
      </w:r>
    </w:p>
    <w:p w:rsidR="00F00945" w:rsidRDefault="00F00945" w:rsidP="00F00945">
      <w:pPr>
        <w:spacing w:line="360" w:lineRule="auto"/>
      </w:pPr>
      <w:r>
        <w:t>_____________________________________________________________________</w:t>
      </w:r>
    </w:p>
    <w:p w:rsidR="00D912ED" w:rsidRDefault="00D912ED" w:rsidP="00D912ED">
      <w:pPr>
        <w:spacing w:line="360" w:lineRule="auto"/>
      </w:pPr>
      <w:r>
        <w:t>_____________________________________________________________________</w:t>
      </w:r>
    </w:p>
    <w:p w:rsidR="005C355F" w:rsidRDefault="005C355F" w:rsidP="005C355F">
      <w:pPr>
        <w:spacing w:line="360" w:lineRule="auto"/>
      </w:pPr>
      <w:r>
        <w:t>_____________________________________________________________________</w:t>
      </w:r>
    </w:p>
    <w:p w:rsidR="005C355F" w:rsidRDefault="005C355F" w:rsidP="005C355F">
      <w:pPr>
        <w:spacing w:line="360" w:lineRule="auto"/>
      </w:pPr>
      <w:r>
        <w:t>_____________________________________________________________________</w:t>
      </w:r>
    </w:p>
    <w:p w:rsidR="005C355F" w:rsidRDefault="005C355F" w:rsidP="005C355F">
      <w:pPr>
        <w:spacing w:line="360" w:lineRule="auto"/>
      </w:pPr>
      <w:r>
        <w:t>_____________________________________________________________________</w:t>
      </w:r>
    </w:p>
    <w:p w:rsidR="00D912ED" w:rsidRDefault="00D912ED" w:rsidP="00D912ED">
      <w:pPr>
        <w:spacing w:line="360" w:lineRule="auto"/>
      </w:pPr>
      <w:r>
        <w:t>_____________________________________________________________________</w:t>
      </w:r>
    </w:p>
    <w:p w:rsidR="00B2162F" w:rsidRDefault="00B2162F" w:rsidP="00B2162F">
      <w:pPr>
        <w:spacing w:line="360" w:lineRule="auto"/>
      </w:pPr>
      <w:r>
        <w:t>_____________________________________________________________________</w:t>
      </w:r>
    </w:p>
    <w:p w:rsidR="00F00945" w:rsidRDefault="005C355F" w:rsidP="00F00945">
      <w:pPr>
        <w:spacing w:line="360" w:lineRule="auto"/>
      </w:pPr>
      <w:r>
        <w:lastRenderedPageBreak/>
        <w:t>6</w:t>
      </w:r>
      <w:r w:rsidR="00A5398D">
        <w:t>. Do you think your</w:t>
      </w:r>
      <w:r w:rsidR="00F00945">
        <w:t xml:space="preserve"> experiment was reliable? Explain.</w:t>
      </w:r>
      <w:r>
        <w:tab/>
      </w:r>
      <w:r>
        <w:tab/>
      </w:r>
      <w:r>
        <w:tab/>
        <w:t>(</w:t>
      </w:r>
      <w:r w:rsidR="006A0995">
        <w:t>1</w:t>
      </w:r>
      <w:r>
        <w:t xml:space="preserve"> mark)</w:t>
      </w:r>
    </w:p>
    <w:p w:rsidR="00F00945" w:rsidRDefault="00F00945" w:rsidP="00F00945">
      <w:pPr>
        <w:spacing w:line="360" w:lineRule="auto"/>
      </w:pPr>
      <w:r>
        <w:t>_____________________________________________________________________</w:t>
      </w:r>
    </w:p>
    <w:p w:rsidR="00F00945" w:rsidRDefault="00F00945" w:rsidP="00F00945">
      <w:pPr>
        <w:spacing w:line="360" w:lineRule="auto"/>
      </w:pPr>
      <w:r>
        <w:t>_____________________________________________________________________</w:t>
      </w:r>
    </w:p>
    <w:p w:rsidR="00F00945" w:rsidRDefault="005C355F" w:rsidP="00F00945">
      <w:pPr>
        <w:spacing w:line="360" w:lineRule="auto"/>
      </w:pPr>
      <w:r>
        <w:t>7</w:t>
      </w:r>
      <w:r w:rsidR="00F00945">
        <w:t>. How could you make it more reliable?</w:t>
      </w:r>
      <w:r>
        <w:tab/>
      </w:r>
      <w:r>
        <w:tab/>
      </w:r>
      <w:r>
        <w:tab/>
      </w:r>
      <w:r>
        <w:tab/>
      </w:r>
      <w:r>
        <w:tab/>
        <w:t>(</w:t>
      </w:r>
      <w:r w:rsidR="006A0995">
        <w:t>1</w:t>
      </w:r>
      <w:r>
        <w:t xml:space="preserve"> mark)</w:t>
      </w:r>
    </w:p>
    <w:p w:rsidR="00F00945" w:rsidRDefault="00F00945" w:rsidP="00F00945">
      <w:pPr>
        <w:spacing w:line="360" w:lineRule="auto"/>
      </w:pPr>
      <w:r>
        <w:t>_____________________________________________________________________</w:t>
      </w:r>
    </w:p>
    <w:p w:rsidR="00F00945" w:rsidRDefault="00F00945" w:rsidP="00F00945">
      <w:pPr>
        <w:spacing w:line="360" w:lineRule="auto"/>
      </w:pPr>
      <w:r>
        <w:t>_____________________________________________________________________</w:t>
      </w:r>
    </w:p>
    <w:p w:rsidR="00B2162F" w:rsidRDefault="006A0995" w:rsidP="00F00945">
      <w:pPr>
        <w:spacing w:line="360" w:lineRule="auto"/>
      </w:pPr>
      <w:r>
        <w:t xml:space="preserve">8. </w:t>
      </w:r>
      <w:r w:rsidR="00260679">
        <w:t>What previous research has been done on your topic of investigation?</w:t>
      </w:r>
      <w:r>
        <w:tab/>
      </w:r>
      <w:r>
        <w:tab/>
      </w:r>
      <w:r>
        <w:tab/>
      </w:r>
      <w:r>
        <w:tab/>
      </w:r>
      <w:r w:rsidR="003851F8">
        <w:tab/>
      </w:r>
      <w:r w:rsidR="003851F8">
        <w:tab/>
      </w:r>
      <w:r w:rsidR="003851F8">
        <w:tab/>
      </w:r>
      <w:r w:rsidR="003851F8">
        <w:tab/>
      </w:r>
      <w:r w:rsidR="003851F8">
        <w:tab/>
      </w:r>
      <w:r w:rsidR="003851F8">
        <w:tab/>
      </w:r>
      <w:r w:rsidR="003851F8">
        <w:tab/>
      </w:r>
      <w:r w:rsidR="00260679">
        <w:tab/>
      </w:r>
      <w:r w:rsidR="00260679">
        <w:tab/>
      </w:r>
      <w:r w:rsidR="003851F8">
        <w:t>(1</w:t>
      </w:r>
      <w:r>
        <w:t xml:space="preserve"> mark)</w:t>
      </w:r>
    </w:p>
    <w:p w:rsidR="006A0995" w:rsidRDefault="006A0995" w:rsidP="006A0995">
      <w:pPr>
        <w:spacing w:line="360" w:lineRule="auto"/>
      </w:pPr>
      <w:r>
        <w:t>_____________________________________________________________________</w:t>
      </w:r>
    </w:p>
    <w:p w:rsidR="006A0995" w:rsidRDefault="006A0995" w:rsidP="006A0995">
      <w:pPr>
        <w:spacing w:line="360" w:lineRule="auto"/>
      </w:pPr>
      <w:r>
        <w:t>_____________________________________________________________________</w:t>
      </w:r>
    </w:p>
    <w:p w:rsidR="006A0995" w:rsidRDefault="006A0995" w:rsidP="006A0995">
      <w:pPr>
        <w:spacing w:line="360" w:lineRule="auto"/>
      </w:pPr>
      <w:r>
        <w:t>_____________________________________________________________________</w:t>
      </w:r>
    </w:p>
    <w:p w:rsidR="00B2162F" w:rsidRDefault="006A0995" w:rsidP="00F00945">
      <w:pPr>
        <w:spacing w:line="360" w:lineRule="auto"/>
      </w:pPr>
      <w:r>
        <w:t>9</w:t>
      </w:r>
      <w:r w:rsidR="005C355F">
        <w:t xml:space="preserve">. Describe </w:t>
      </w:r>
      <w:r w:rsidR="00CF5BA4">
        <w:t>your results and use correct scientific terminology to explain why you think these results occurred.</w:t>
      </w:r>
    </w:p>
    <w:p w:rsidR="00F00945" w:rsidRDefault="00B2162F" w:rsidP="00F00945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C355F">
        <w:t xml:space="preserve"> (</w:t>
      </w:r>
      <w:r w:rsidR="006A0995">
        <w:t>5</w:t>
      </w:r>
      <w:r w:rsidR="005C355F">
        <w:t xml:space="preserve"> marks)</w:t>
      </w:r>
    </w:p>
    <w:p w:rsidR="005C355F" w:rsidRDefault="005C355F" w:rsidP="005C355F">
      <w:pPr>
        <w:spacing w:line="360" w:lineRule="auto"/>
      </w:pPr>
      <w:r>
        <w:t>_____________________________________________________________________</w:t>
      </w:r>
    </w:p>
    <w:p w:rsidR="005C355F" w:rsidRDefault="005C355F" w:rsidP="005C355F">
      <w:pPr>
        <w:spacing w:line="360" w:lineRule="auto"/>
      </w:pPr>
      <w:r>
        <w:t>_____________________________________________________________________</w:t>
      </w:r>
    </w:p>
    <w:p w:rsidR="005C355F" w:rsidRDefault="005C355F" w:rsidP="005C355F">
      <w:pPr>
        <w:spacing w:line="360" w:lineRule="auto"/>
      </w:pPr>
      <w:r>
        <w:t>_____________________________________________________________________</w:t>
      </w:r>
    </w:p>
    <w:p w:rsidR="005C355F" w:rsidRDefault="005C355F" w:rsidP="005C355F">
      <w:pPr>
        <w:spacing w:line="360" w:lineRule="auto"/>
      </w:pPr>
      <w:r>
        <w:t>_____________________________________________________________________</w:t>
      </w:r>
    </w:p>
    <w:p w:rsidR="005C355F" w:rsidRDefault="005C355F" w:rsidP="005C355F">
      <w:pPr>
        <w:spacing w:line="360" w:lineRule="auto"/>
      </w:pPr>
      <w:r>
        <w:t>_____________________________________________________________________</w:t>
      </w:r>
    </w:p>
    <w:p w:rsidR="005C355F" w:rsidRDefault="005C355F" w:rsidP="005C355F">
      <w:pPr>
        <w:spacing w:line="360" w:lineRule="auto"/>
      </w:pPr>
      <w:r>
        <w:t>_____________________________________________________________________</w:t>
      </w:r>
    </w:p>
    <w:p w:rsidR="005C355F" w:rsidRDefault="005C355F" w:rsidP="005C355F">
      <w:pPr>
        <w:spacing w:line="360" w:lineRule="auto"/>
      </w:pPr>
      <w:r>
        <w:t>_____________________________________________________________________</w:t>
      </w:r>
    </w:p>
    <w:p w:rsidR="005C355F" w:rsidRDefault="005C355F" w:rsidP="005C355F">
      <w:pPr>
        <w:spacing w:line="360" w:lineRule="auto"/>
      </w:pPr>
      <w:r>
        <w:t>_____________________________________________________________________</w:t>
      </w:r>
    </w:p>
    <w:p w:rsidR="005C355F" w:rsidRDefault="005C355F" w:rsidP="005C355F">
      <w:pPr>
        <w:spacing w:line="360" w:lineRule="auto"/>
      </w:pPr>
      <w:r>
        <w:t>_____________________________________________________________________</w:t>
      </w:r>
    </w:p>
    <w:p w:rsidR="005C355F" w:rsidRDefault="005C355F" w:rsidP="005C355F">
      <w:pPr>
        <w:spacing w:line="360" w:lineRule="auto"/>
      </w:pPr>
      <w:r>
        <w:t>_____________________________________________________________________</w:t>
      </w:r>
    </w:p>
    <w:p w:rsidR="005C355F" w:rsidRDefault="005C355F" w:rsidP="005C355F">
      <w:pPr>
        <w:spacing w:line="360" w:lineRule="auto"/>
      </w:pPr>
      <w:r>
        <w:t>_____________________________________________________________________</w:t>
      </w:r>
    </w:p>
    <w:p w:rsidR="005C355F" w:rsidRDefault="005C355F" w:rsidP="005C355F">
      <w:pPr>
        <w:spacing w:line="360" w:lineRule="auto"/>
      </w:pPr>
      <w:r>
        <w:t>_____________________________________________________________________</w:t>
      </w:r>
    </w:p>
    <w:p w:rsidR="006A0995" w:rsidRDefault="006A0995" w:rsidP="006A0995">
      <w:pPr>
        <w:spacing w:line="360" w:lineRule="auto"/>
      </w:pPr>
      <w:r>
        <w:t>_____________________________________________________________________</w:t>
      </w:r>
    </w:p>
    <w:p w:rsidR="006A0995" w:rsidRDefault="006A0995" w:rsidP="006A0995">
      <w:pPr>
        <w:spacing w:line="360" w:lineRule="auto"/>
      </w:pPr>
      <w:r>
        <w:t>_____________________________________________________________________</w:t>
      </w:r>
    </w:p>
    <w:p w:rsidR="006A0995" w:rsidRDefault="006A0995" w:rsidP="005C355F">
      <w:pPr>
        <w:spacing w:line="360" w:lineRule="auto"/>
      </w:pPr>
    </w:p>
    <w:p w:rsidR="005C355F" w:rsidRDefault="005C355F" w:rsidP="00F00945">
      <w:pPr>
        <w:spacing w:line="360" w:lineRule="auto"/>
      </w:pPr>
    </w:p>
    <w:p w:rsidR="005C355F" w:rsidRDefault="005C355F" w:rsidP="00F00945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00945" w:rsidRDefault="00F00945" w:rsidP="00F00945">
      <w:pPr>
        <w:spacing w:line="360" w:lineRule="auto"/>
      </w:pPr>
    </w:p>
    <w:p w:rsidR="006B26D0" w:rsidRDefault="006B26D0" w:rsidP="00F00945">
      <w:pPr>
        <w:spacing w:line="360" w:lineRule="auto"/>
      </w:pPr>
    </w:p>
    <w:p w:rsidR="00A5398D" w:rsidRDefault="00A5398D" w:rsidP="00F00945">
      <w:pPr>
        <w:spacing w:line="360" w:lineRule="auto"/>
      </w:pPr>
    </w:p>
    <w:p w:rsidR="006B26D0" w:rsidRDefault="00A5398D" w:rsidP="00F00945">
      <w:pPr>
        <w:spacing w:line="360" w:lineRule="auto"/>
      </w:pPr>
      <w:r>
        <w:lastRenderedPageBreak/>
        <w:t>Question 10 and 11 refer to the information in the table below.</w:t>
      </w:r>
    </w:p>
    <w:p w:rsidR="00A5398D" w:rsidRDefault="00A5398D" w:rsidP="00F00945">
      <w:pPr>
        <w:spacing w:line="360" w:lineRule="auto"/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6B26D0" w:rsidTr="006B26D0">
        <w:tc>
          <w:tcPr>
            <w:tcW w:w="1540" w:type="dxa"/>
            <w:vMerge w:val="restart"/>
          </w:tcPr>
          <w:p w:rsidR="006B26D0" w:rsidRDefault="006B26D0" w:rsidP="006B26D0">
            <w:pPr>
              <w:spacing w:line="360" w:lineRule="auto"/>
              <w:jc w:val="center"/>
            </w:pPr>
          </w:p>
          <w:p w:rsidR="006B26D0" w:rsidRDefault="006B26D0" w:rsidP="006B26D0">
            <w:pPr>
              <w:spacing w:line="360" w:lineRule="auto"/>
              <w:jc w:val="center"/>
            </w:pPr>
            <w:r>
              <w:t>Student</w:t>
            </w:r>
          </w:p>
        </w:tc>
        <w:tc>
          <w:tcPr>
            <w:tcW w:w="7702" w:type="dxa"/>
            <w:gridSpan w:val="5"/>
          </w:tcPr>
          <w:p w:rsidR="006B26D0" w:rsidRDefault="006B26D0" w:rsidP="006B26D0">
            <w:pPr>
              <w:spacing w:line="360" w:lineRule="auto"/>
              <w:jc w:val="center"/>
            </w:pPr>
            <w:r>
              <w:t>Heart Rate (BPM)</w:t>
            </w:r>
          </w:p>
        </w:tc>
      </w:tr>
      <w:tr w:rsidR="006B26D0" w:rsidTr="006B26D0">
        <w:tc>
          <w:tcPr>
            <w:tcW w:w="1540" w:type="dxa"/>
            <w:vMerge/>
          </w:tcPr>
          <w:p w:rsidR="006B26D0" w:rsidRDefault="006B26D0" w:rsidP="00F00945">
            <w:pPr>
              <w:spacing w:line="360" w:lineRule="auto"/>
            </w:pPr>
          </w:p>
        </w:tc>
        <w:tc>
          <w:tcPr>
            <w:tcW w:w="1540" w:type="dxa"/>
          </w:tcPr>
          <w:p w:rsidR="006B26D0" w:rsidRDefault="006B26D0" w:rsidP="006B26D0">
            <w:pPr>
              <w:spacing w:line="360" w:lineRule="auto"/>
              <w:jc w:val="center"/>
            </w:pPr>
            <w:r>
              <w:t>1 min of Exercise</w:t>
            </w:r>
          </w:p>
        </w:tc>
        <w:tc>
          <w:tcPr>
            <w:tcW w:w="1540" w:type="dxa"/>
          </w:tcPr>
          <w:p w:rsidR="006B26D0" w:rsidRDefault="006B26D0" w:rsidP="006B26D0">
            <w:pPr>
              <w:spacing w:line="360" w:lineRule="auto"/>
              <w:jc w:val="center"/>
            </w:pPr>
            <w:r>
              <w:t>2 min of Exercise</w:t>
            </w:r>
          </w:p>
        </w:tc>
        <w:tc>
          <w:tcPr>
            <w:tcW w:w="1540" w:type="dxa"/>
          </w:tcPr>
          <w:p w:rsidR="006B26D0" w:rsidRDefault="006B26D0" w:rsidP="006B26D0">
            <w:pPr>
              <w:spacing w:line="360" w:lineRule="auto"/>
              <w:jc w:val="center"/>
            </w:pPr>
            <w:r>
              <w:t>3 min of Exercise</w:t>
            </w:r>
          </w:p>
        </w:tc>
        <w:tc>
          <w:tcPr>
            <w:tcW w:w="1541" w:type="dxa"/>
          </w:tcPr>
          <w:p w:rsidR="006B26D0" w:rsidRDefault="006B26D0" w:rsidP="006B26D0">
            <w:pPr>
              <w:spacing w:line="360" w:lineRule="auto"/>
              <w:jc w:val="center"/>
            </w:pPr>
            <w:r>
              <w:t>4 min of Exercise</w:t>
            </w:r>
          </w:p>
        </w:tc>
        <w:tc>
          <w:tcPr>
            <w:tcW w:w="1541" w:type="dxa"/>
          </w:tcPr>
          <w:p w:rsidR="006B26D0" w:rsidRDefault="006B26D0" w:rsidP="006B26D0">
            <w:pPr>
              <w:spacing w:line="360" w:lineRule="auto"/>
              <w:jc w:val="center"/>
            </w:pPr>
            <w:r>
              <w:t>5 min of Exercise</w:t>
            </w:r>
          </w:p>
        </w:tc>
      </w:tr>
      <w:tr w:rsidR="006B26D0" w:rsidTr="006B26D0">
        <w:tc>
          <w:tcPr>
            <w:tcW w:w="1540" w:type="dxa"/>
          </w:tcPr>
          <w:p w:rsidR="006B26D0" w:rsidRDefault="006B26D0" w:rsidP="006B26D0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540" w:type="dxa"/>
          </w:tcPr>
          <w:p w:rsidR="006B26D0" w:rsidRDefault="006B26D0" w:rsidP="006B26D0">
            <w:pPr>
              <w:spacing w:line="360" w:lineRule="auto"/>
            </w:pPr>
            <w:r>
              <w:t>88</w:t>
            </w:r>
          </w:p>
        </w:tc>
        <w:tc>
          <w:tcPr>
            <w:tcW w:w="1540" w:type="dxa"/>
          </w:tcPr>
          <w:p w:rsidR="006B26D0" w:rsidRDefault="006B26D0" w:rsidP="00F00945">
            <w:pPr>
              <w:spacing w:line="360" w:lineRule="auto"/>
            </w:pPr>
            <w:r>
              <w:t>98</w:t>
            </w:r>
          </w:p>
        </w:tc>
        <w:tc>
          <w:tcPr>
            <w:tcW w:w="1540" w:type="dxa"/>
          </w:tcPr>
          <w:p w:rsidR="006B26D0" w:rsidRDefault="006B26D0" w:rsidP="00F00945">
            <w:pPr>
              <w:spacing w:line="360" w:lineRule="auto"/>
            </w:pPr>
            <w:r>
              <w:t>103</w:t>
            </w:r>
          </w:p>
        </w:tc>
        <w:tc>
          <w:tcPr>
            <w:tcW w:w="1541" w:type="dxa"/>
          </w:tcPr>
          <w:p w:rsidR="006B26D0" w:rsidRDefault="006B26D0" w:rsidP="00F00945">
            <w:pPr>
              <w:spacing w:line="360" w:lineRule="auto"/>
            </w:pPr>
            <w:r>
              <w:t>110</w:t>
            </w:r>
          </w:p>
        </w:tc>
        <w:tc>
          <w:tcPr>
            <w:tcW w:w="1541" w:type="dxa"/>
          </w:tcPr>
          <w:p w:rsidR="006B26D0" w:rsidRDefault="006B26D0" w:rsidP="00F00945">
            <w:pPr>
              <w:spacing w:line="360" w:lineRule="auto"/>
            </w:pPr>
            <w:r>
              <w:t>125</w:t>
            </w:r>
          </w:p>
        </w:tc>
      </w:tr>
      <w:tr w:rsidR="006B26D0" w:rsidTr="006B26D0">
        <w:tc>
          <w:tcPr>
            <w:tcW w:w="1540" w:type="dxa"/>
          </w:tcPr>
          <w:p w:rsidR="006B26D0" w:rsidRDefault="006B26D0" w:rsidP="006B26D0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40" w:type="dxa"/>
          </w:tcPr>
          <w:p w:rsidR="006B26D0" w:rsidRDefault="006B26D0" w:rsidP="006B26D0">
            <w:pPr>
              <w:spacing w:line="360" w:lineRule="auto"/>
            </w:pPr>
            <w:r>
              <w:t>92</w:t>
            </w:r>
          </w:p>
        </w:tc>
        <w:tc>
          <w:tcPr>
            <w:tcW w:w="1540" w:type="dxa"/>
          </w:tcPr>
          <w:p w:rsidR="006B26D0" w:rsidRDefault="006B26D0" w:rsidP="00F00945">
            <w:pPr>
              <w:spacing w:line="360" w:lineRule="auto"/>
            </w:pPr>
            <w:r>
              <w:t>96</w:t>
            </w:r>
          </w:p>
        </w:tc>
        <w:tc>
          <w:tcPr>
            <w:tcW w:w="1540" w:type="dxa"/>
          </w:tcPr>
          <w:p w:rsidR="006B26D0" w:rsidRDefault="006B26D0" w:rsidP="00F00945">
            <w:pPr>
              <w:spacing w:line="360" w:lineRule="auto"/>
            </w:pPr>
            <w:r>
              <w:t>105</w:t>
            </w:r>
          </w:p>
        </w:tc>
        <w:tc>
          <w:tcPr>
            <w:tcW w:w="1541" w:type="dxa"/>
          </w:tcPr>
          <w:p w:rsidR="006B26D0" w:rsidRDefault="006B26D0" w:rsidP="00F00945">
            <w:pPr>
              <w:spacing w:line="360" w:lineRule="auto"/>
            </w:pPr>
            <w:r>
              <w:t>115</w:t>
            </w:r>
          </w:p>
        </w:tc>
        <w:tc>
          <w:tcPr>
            <w:tcW w:w="1541" w:type="dxa"/>
          </w:tcPr>
          <w:p w:rsidR="006B26D0" w:rsidRDefault="006B26D0" w:rsidP="00F00945">
            <w:pPr>
              <w:spacing w:line="360" w:lineRule="auto"/>
            </w:pPr>
            <w:r>
              <w:t>123</w:t>
            </w:r>
          </w:p>
        </w:tc>
      </w:tr>
      <w:tr w:rsidR="006B26D0" w:rsidTr="006B26D0">
        <w:tc>
          <w:tcPr>
            <w:tcW w:w="1540" w:type="dxa"/>
          </w:tcPr>
          <w:p w:rsidR="006B26D0" w:rsidRDefault="006B26D0" w:rsidP="006B26D0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540" w:type="dxa"/>
          </w:tcPr>
          <w:p w:rsidR="006B26D0" w:rsidRDefault="006B26D0" w:rsidP="006B26D0">
            <w:pPr>
              <w:spacing w:line="360" w:lineRule="auto"/>
            </w:pPr>
            <w:r>
              <w:t>87</w:t>
            </w:r>
          </w:p>
        </w:tc>
        <w:tc>
          <w:tcPr>
            <w:tcW w:w="1540" w:type="dxa"/>
          </w:tcPr>
          <w:p w:rsidR="006B26D0" w:rsidRDefault="006B26D0" w:rsidP="00F00945">
            <w:pPr>
              <w:spacing w:line="360" w:lineRule="auto"/>
            </w:pPr>
            <w:r>
              <w:t>100</w:t>
            </w:r>
          </w:p>
        </w:tc>
        <w:tc>
          <w:tcPr>
            <w:tcW w:w="1540" w:type="dxa"/>
          </w:tcPr>
          <w:p w:rsidR="006B26D0" w:rsidRDefault="006B26D0" w:rsidP="00F00945">
            <w:pPr>
              <w:spacing w:line="360" w:lineRule="auto"/>
            </w:pPr>
            <w:r>
              <w:t>109</w:t>
            </w:r>
          </w:p>
        </w:tc>
        <w:tc>
          <w:tcPr>
            <w:tcW w:w="1541" w:type="dxa"/>
          </w:tcPr>
          <w:p w:rsidR="006B26D0" w:rsidRDefault="006B26D0" w:rsidP="00F00945">
            <w:pPr>
              <w:spacing w:line="360" w:lineRule="auto"/>
            </w:pPr>
            <w:r>
              <w:t>112</w:t>
            </w:r>
          </w:p>
        </w:tc>
        <w:tc>
          <w:tcPr>
            <w:tcW w:w="1541" w:type="dxa"/>
          </w:tcPr>
          <w:p w:rsidR="006B26D0" w:rsidRDefault="006B26D0" w:rsidP="00F00945">
            <w:pPr>
              <w:spacing w:line="360" w:lineRule="auto"/>
            </w:pPr>
            <w:r>
              <w:t>123</w:t>
            </w:r>
          </w:p>
        </w:tc>
      </w:tr>
      <w:tr w:rsidR="006B26D0" w:rsidTr="006B26D0">
        <w:tc>
          <w:tcPr>
            <w:tcW w:w="1540" w:type="dxa"/>
          </w:tcPr>
          <w:p w:rsidR="006B26D0" w:rsidRDefault="006B26D0" w:rsidP="006B26D0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540" w:type="dxa"/>
          </w:tcPr>
          <w:p w:rsidR="006B26D0" w:rsidRDefault="006B26D0" w:rsidP="006B26D0">
            <w:pPr>
              <w:spacing w:line="360" w:lineRule="auto"/>
            </w:pPr>
            <w:r>
              <w:t>93</w:t>
            </w:r>
          </w:p>
        </w:tc>
        <w:tc>
          <w:tcPr>
            <w:tcW w:w="1540" w:type="dxa"/>
          </w:tcPr>
          <w:p w:rsidR="006B26D0" w:rsidRDefault="006B26D0" w:rsidP="00F00945">
            <w:pPr>
              <w:spacing w:line="360" w:lineRule="auto"/>
            </w:pPr>
            <w:r>
              <w:t>109</w:t>
            </w:r>
          </w:p>
        </w:tc>
        <w:tc>
          <w:tcPr>
            <w:tcW w:w="1540" w:type="dxa"/>
          </w:tcPr>
          <w:p w:rsidR="006B26D0" w:rsidRDefault="006B26D0" w:rsidP="00F00945">
            <w:pPr>
              <w:spacing w:line="360" w:lineRule="auto"/>
            </w:pPr>
            <w:r>
              <w:t>114</w:t>
            </w:r>
          </w:p>
        </w:tc>
        <w:tc>
          <w:tcPr>
            <w:tcW w:w="1541" w:type="dxa"/>
          </w:tcPr>
          <w:p w:rsidR="006B26D0" w:rsidRDefault="006B26D0" w:rsidP="00F00945">
            <w:pPr>
              <w:spacing w:line="360" w:lineRule="auto"/>
            </w:pPr>
            <w:r>
              <w:t>120</w:t>
            </w:r>
          </w:p>
        </w:tc>
        <w:tc>
          <w:tcPr>
            <w:tcW w:w="1541" w:type="dxa"/>
          </w:tcPr>
          <w:p w:rsidR="006B26D0" w:rsidRDefault="006B26D0" w:rsidP="00F00945">
            <w:pPr>
              <w:spacing w:line="360" w:lineRule="auto"/>
            </w:pPr>
            <w:r>
              <w:t>130</w:t>
            </w:r>
          </w:p>
        </w:tc>
      </w:tr>
      <w:tr w:rsidR="006B26D0" w:rsidTr="006B26D0">
        <w:tc>
          <w:tcPr>
            <w:tcW w:w="1540" w:type="dxa"/>
          </w:tcPr>
          <w:p w:rsidR="006B26D0" w:rsidRDefault="006B26D0" w:rsidP="006B26D0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540" w:type="dxa"/>
          </w:tcPr>
          <w:p w:rsidR="006B26D0" w:rsidRDefault="006B26D0" w:rsidP="006B26D0">
            <w:pPr>
              <w:spacing w:line="360" w:lineRule="auto"/>
            </w:pPr>
            <w:r>
              <w:t>90</w:t>
            </w:r>
          </w:p>
        </w:tc>
        <w:tc>
          <w:tcPr>
            <w:tcW w:w="1540" w:type="dxa"/>
          </w:tcPr>
          <w:p w:rsidR="006B26D0" w:rsidRDefault="006B26D0" w:rsidP="00F00945">
            <w:pPr>
              <w:spacing w:line="360" w:lineRule="auto"/>
            </w:pPr>
            <w:r>
              <w:t>101</w:t>
            </w:r>
          </w:p>
        </w:tc>
        <w:tc>
          <w:tcPr>
            <w:tcW w:w="1540" w:type="dxa"/>
          </w:tcPr>
          <w:p w:rsidR="006B26D0" w:rsidRDefault="006B26D0" w:rsidP="00F00945">
            <w:pPr>
              <w:spacing w:line="360" w:lineRule="auto"/>
            </w:pPr>
            <w:r>
              <w:t>111</w:t>
            </w:r>
          </w:p>
        </w:tc>
        <w:tc>
          <w:tcPr>
            <w:tcW w:w="1541" w:type="dxa"/>
          </w:tcPr>
          <w:p w:rsidR="006B26D0" w:rsidRDefault="006B26D0" w:rsidP="00F00945">
            <w:pPr>
              <w:spacing w:line="360" w:lineRule="auto"/>
            </w:pPr>
            <w:r>
              <w:t>119</w:t>
            </w:r>
          </w:p>
        </w:tc>
        <w:tc>
          <w:tcPr>
            <w:tcW w:w="1541" w:type="dxa"/>
          </w:tcPr>
          <w:p w:rsidR="006B26D0" w:rsidRDefault="006B26D0" w:rsidP="00F00945">
            <w:pPr>
              <w:spacing w:line="360" w:lineRule="auto"/>
            </w:pPr>
            <w:r>
              <w:t>122</w:t>
            </w:r>
          </w:p>
        </w:tc>
      </w:tr>
      <w:tr w:rsidR="006B26D0" w:rsidTr="006B26D0">
        <w:tc>
          <w:tcPr>
            <w:tcW w:w="1540" w:type="dxa"/>
          </w:tcPr>
          <w:p w:rsidR="006B26D0" w:rsidRDefault="006B26D0" w:rsidP="006B26D0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1540" w:type="dxa"/>
          </w:tcPr>
          <w:p w:rsidR="006B26D0" w:rsidRDefault="006B26D0" w:rsidP="006B26D0">
            <w:pPr>
              <w:spacing w:line="360" w:lineRule="auto"/>
            </w:pPr>
            <w:r>
              <w:t>93</w:t>
            </w:r>
          </w:p>
        </w:tc>
        <w:tc>
          <w:tcPr>
            <w:tcW w:w="1540" w:type="dxa"/>
          </w:tcPr>
          <w:p w:rsidR="006B26D0" w:rsidRDefault="006B26D0" w:rsidP="00F00945">
            <w:pPr>
              <w:spacing w:line="360" w:lineRule="auto"/>
            </w:pPr>
            <w:r>
              <w:t>108</w:t>
            </w:r>
          </w:p>
        </w:tc>
        <w:tc>
          <w:tcPr>
            <w:tcW w:w="1540" w:type="dxa"/>
          </w:tcPr>
          <w:p w:rsidR="006B26D0" w:rsidRDefault="006B26D0" w:rsidP="00F00945">
            <w:pPr>
              <w:spacing w:line="360" w:lineRule="auto"/>
            </w:pPr>
            <w:r>
              <w:t>116</w:t>
            </w:r>
          </w:p>
        </w:tc>
        <w:tc>
          <w:tcPr>
            <w:tcW w:w="1541" w:type="dxa"/>
          </w:tcPr>
          <w:p w:rsidR="006B26D0" w:rsidRDefault="006B26D0" w:rsidP="00F00945">
            <w:pPr>
              <w:spacing w:line="360" w:lineRule="auto"/>
            </w:pPr>
            <w:r>
              <w:t>124</w:t>
            </w:r>
          </w:p>
        </w:tc>
        <w:tc>
          <w:tcPr>
            <w:tcW w:w="1541" w:type="dxa"/>
          </w:tcPr>
          <w:p w:rsidR="006B26D0" w:rsidRDefault="006B26D0" w:rsidP="00F00945">
            <w:pPr>
              <w:spacing w:line="360" w:lineRule="auto"/>
            </w:pPr>
            <w:r>
              <w:t>135</w:t>
            </w:r>
          </w:p>
        </w:tc>
      </w:tr>
      <w:tr w:rsidR="006B26D0" w:rsidTr="006B26D0">
        <w:tc>
          <w:tcPr>
            <w:tcW w:w="1540" w:type="dxa"/>
          </w:tcPr>
          <w:p w:rsidR="006B26D0" w:rsidRDefault="006B26D0" w:rsidP="006B26D0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1540" w:type="dxa"/>
          </w:tcPr>
          <w:p w:rsidR="006B26D0" w:rsidRDefault="006B26D0" w:rsidP="006B26D0">
            <w:pPr>
              <w:spacing w:line="360" w:lineRule="auto"/>
            </w:pPr>
            <w:r>
              <w:t>87</w:t>
            </w:r>
          </w:p>
        </w:tc>
        <w:tc>
          <w:tcPr>
            <w:tcW w:w="1540" w:type="dxa"/>
          </w:tcPr>
          <w:p w:rsidR="006B26D0" w:rsidRDefault="006B26D0" w:rsidP="00F00945">
            <w:pPr>
              <w:spacing w:line="360" w:lineRule="auto"/>
            </w:pPr>
            <w:r>
              <w:t>99</w:t>
            </w:r>
          </w:p>
        </w:tc>
        <w:tc>
          <w:tcPr>
            <w:tcW w:w="1540" w:type="dxa"/>
          </w:tcPr>
          <w:p w:rsidR="006B26D0" w:rsidRDefault="006B26D0" w:rsidP="00F00945">
            <w:pPr>
              <w:spacing w:line="360" w:lineRule="auto"/>
            </w:pPr>
            <w:r>
              <w:t>104</w:t>
            </w:r>
          </w:p>
        </w:tc>
        <w:tc>
          <w:tcPr>
            <w:tcW w:w="1541" w:type="dxa"/>
          </w:tcPr>
          <w:p w:rsidR="006B26D0" w:rsidRDefault="006B26D0" w:rsidP="00F00945">
            <w:pPr>
              <w:spacing w:line="360" w:lineRule="auto"/>
            </w:pPr>
            <w:r>
              <w:t>109</w:t>
            </w:r>
          </w:p>
        </w:tc>
        <w:tc>
          <w:tcPr>
            <w:tcW w:w="1541" w:type="dxa"/>
          </w:tcPr>
          <w:p w:rsidR="006B26D0" w:rsidRDefault="006B26D0" w:rsidP="00F00945">
            <w:pPr>
              <w:spacing w:line="360" w:lineRule="auto"/>
            </w:pPr>
            <w:r>
              <w:t>120</w:t>
            </w:r>
          </w:p>
        </w:tc>
      </w:tr>
      <w:tr w:rsidR="006B26D0" w:rsidTr="006B26D0">
        <w:tc>
          <w:tcPr>
            <w:tcW w:w="1540" w:type="dxa"/>
          </w:tcPr>
          <w:p w:rsidR="006B26D0" w:rsidRDefault="006B26D0" w:rsidP="006B26D0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1540" w:type="dxa"/>
          </w:tcPr>
          <w:p w:rsidR="006B26D0" w:rsidRDefault="006B26D0" w:rsidP="006B26D0">
            <w:pPr>
              <w:spacing w:line="360" w:lineRule="auto"/>
            </w:pPr>
            <w:r>
              <w:t>91</w:t>
            </w:r>
          </w:p>
        </w:tc>
        <w:tc>
          <w:tcPr>
            <w:tcW w:w="1540" w:type="dxa"/>
          </w:tcPr>
          <w:p w:rsidR="006B26D0" w:rsidRDefault="006B26D0" w:rsidP="00F00945">
            <w:pPr>
              <w:spacing w:line="360" w:lineRule="auto"/>
            </w:pPr>
            <w:r>
              <w:t>106</w:t>
            </w:r>
          </w:p>
        </w:tc>
        <w:tc>
          <w:tcPr>
            <w:tcW w:w="1540" w:type="dxa"/>
          </w:tcPr>
          <w:p w:rsidR="006B26D0" w:rsidRDefault="006B26D0" w:rsidP="00F00945">
            <w:pPr>
              <w:spacing w:line="360" w:lineRule="auto"/>
            </w:pPr>
            <w:r>
              <w:t>110</w:t>
            </w:r>
          </w:p>
        </w:tc>
        <w:tc>
          <w:tcPr>
            <w:tcW w:w="1541" w:type="dxa"/>
          </w:tcPr>
          <w:p w:rsidR="006B26D0" w:rsidRDefault="006B26D0" w:rsidP="00F00945">
            <w:pPr>
              <w:spacing w:line="360" w:lineRule="auto"/>
            </w:pPr>
            <w:r>
              <w:t>116</w:t>
            </w:r>
          </w:p>
        </w:tc>
        <w:tc>
          <w:tcPr>
            <w:tcW w:w="1541" w:type="dxa"/>
          </w:tcPr>
          <w:p w:rsidR="006B26D0" w:rsidRDefault="006B26D0" w:rsidP="00F00945">
            <w:pPr>
              <w:spacing w:line="360" w:lineRule="auto"/>
            </w:pPr>
            <w:r>
              <w:t>127</w:t>
            </w:r>
          </w:p>
        </w:tc>
      </w:tr>
      <w:tr w:rsidR="006B26D0" w:rsidTr="006B26D0">
        <w:tc>
          <w:tcPr>
            <w:tcW w:w="1540" w:type="dxa"/>
          </w:tcPr>
          <w:p w:rsidR="006B26D0" w:rsidRDefault="006B26D0" w:rsidP="006B26D0"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1540" w:type="dxa"/>
          </w:tcPr>
          <w:p w:rsidR="006B26D0" w:rsidRDefault="006B26D0" w:rsidP="006B26D0">
            <w:pPr>
              <w:spacing w:line="360" w:lineRule="auto"/>
            </w:pPr>
            <w:r>
              <w:t>91</w:t>
            </w:r>
          </w:p>
        </w:tc>
        <w:tc>
          <w:tcPr>
            <w:tcW w:w="1540" w:type="dxa"/>
          </w:tcPr>
          <w:p w:rsidR="006B26D0" w:rsidRDefault="006B26D0" w:rsidP="00F00945">
            <w:pPr>
              <w:spacing w:line="360" w:lineRule="auto"/>
            </w:pPr>
            <w:r>
              <w:t>107</w:t>
            </w:r>
          </w:p>
        </w:tc>
        <w:tc>
          <w:tcPr>
            <w:tcW w:w="1540" w:type="dxa"/>
          </w:tcPr>
          <w:p w:rsidR="006B26D0" w:rsidRDefault="006B26D0" w:rsidP="00F00945">
            <w:pPr>
              <w:spacing w:line="360" w:lineRule="auto"/>
            </w:pPr>
            <w:r>
              <w:t>112</w:t>
            </w:r>
          </w:p>
        </w:tc>
        <w:tc>
          <w:tcPr>
            <w:tcW w:w="1541" w:type="dxa"/>
          </w:tcPr>
          <w:p w:rsidR="006B26D0" w:rsidRDefault="006B26D0" w:rsidP="00F00945">
            <w:pPr>
              <w:spacing w:line="360" w:lineRule="auto"/>
            </w:pPr>
            <w:r>
              <w:t>119</w:t>
            </w:r>
          </w:p>
        </w:tc>
        <w:tc>
          <w:tcPr>
            <w:tcW w:w="1541" w:type="dxa"/>
          </w:tcPr>
          <w:p w:rsidR="006B26D0" w:rsidRDefault="006B26D0" w:rsidP="00F00945">
            <w:pPr>
              <w:spacing w:line="360" w:lineRule="auto"/>
            </w:pPr>
            <w:r>
              <w:t>128</w:t>
            </w:r>
          </w:p>
        </w:tc>
      </w:tr>
      <w:tr w:rsidR="006B26D0" w:rsidTr="006B26D0">
        <w:tc>
          <w:tcPr>
            <w:tcW w:w="1540" w:type="dxa"/>
          </w:tcPr>
          <w:p w:rsidR="006B26D0" w:rsidRDefault="006B26D0" w:rsidP="006B26D0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540" w:type="dxa"/>
          </w:tcPr>
          <w:p w:rsidR="006B26D0" w:rsidRDefault="006B26D0" w:rsidP="006B26D0">
            <w:pPr>
              <w:spacing w:line="360" w:lineRule="auto"/>
            </w:pPr>
            <w:r>
              <w:t>88</w:t>
            </w:r>
          </w:p>
        </w:tc>
        <w:tc>
          <w:tcPr>
            <w:tcW w:w="1540" w:type="dxa"/>
          </w:tcPr>
          <w:p w:rsidR="006B26D0" w:rsidRDefault="006B26D0" w:rsidP="00F00945">
            <w:pPr>
              <w:spacing w:line="360" w:lineRule="auto"/>
            </w:pPr>
            <w:r>
              <w:t>94</w:t>
            </w:r>
          </w:p>
        </w:tc>
        <w:tc>
          <w:tcPr>
            <w:tcW w:w="1540" w:type="dxa"/>
          </w:tcPr>
          <w:p w:rsidR="006B26D0" w:rsidRDefault="006B26D0" w:rsidP="00F00945">
            <w:pPr>
              <w:spacing w:line="360" w:lineRule="auto"/>
            </w:pPr>
            <w:r>
              <w:t>102</w:t>
            </w:r>
          </w:p>
        </w:tc>
        <w:tc>
          <w:tcPr>
            <w:tcW w:w="1541" w:type="dxa"/>
          </w:tcPr>
          <w:p w:rsidR="006B26D0" w:rsidRDefault="006B26D0" w:rsidP="00F00945">
            <w:pPr>
              <w:spacing w:line="360" w:lineRule="auto"/>
            </w:pPr>
            <w:r>
              <w:t>110</w:t>
            </w:r>
          </w:p>
        </w:tc>
        <w:tc>
          <w:tcPr>
            <w:tcW w:w="1541" w:type="dxa"/>
          </w:tcPr>
          <w:p w:rsidR="006B26D0" w:rsidRDefault="006B26D0" w:rsidP="00F00945">
            <w:pPr>
              <w:spacing w:line="360" w:lineRule="auto"/>
            </w:pPr>
            <w:r>
              <w:t>114</w:t>
            </w:r>
          </w:p>
        </w:tc>
      </w:tr>
      <w:tr w:rsidR="006B26D0" w:rsidTr="006B26D0">
        <w:tc>
          <w:tcPr>
            <w:tcW w:w="1540" w:type="dxa"/>
          </w:tcPr>
          <w:p w:rsidR="006B26D0" w:rsidRDefault="006B26D0" w:rsidP="006B26D0">
            <w:pPr>
              <w:spacing w:line="360" w:lineRule="auto"/>
              <w:jc w:val="center"/>
            </w:pPr>
            <w:r>
              <w:t>Average</w:t>
            </w:r>
          </w:p>
        </w:tc>
        <w:tc>
          <w:tcPr>
            <w:tcW w:w="1540" w:type="dxa"/>
          </w:tcPr>
          <w:p w:rsidR="006B26D0" w:rsidRDefault="006B26D0" w:rsidP="006B26D0">
            <w:pPr>
              <w:spacing w:line="360" w:lineRule="auto"/>
            </w:pPr>
            <w:r>
              <w:t>90</w:t>
            </w:r>
          </w:p>
        </w:tc>
        <w:tc>
          <w:tcPr>
            <w:tcW w:w="1540" w:type="dxa"/>
          </w:tcPr>
          <w:p w:rsidR="006B26D0" w:rsidRDefault="00BE532B" w:rsidP="00F00945">
            <w:pPr>
              <w:spacing w:line="360" w:lineRule="auto"/>
            </w:pPr>
            <w:r>
              <w:t>101.8</w:t>
            </w:r>
          </w:p>
        </w:tc>
        <w:tc>
          <w:tcPr>
            <w:tcW w:w="1540" w:type="dxa"/>
          </w:tcPr>
          <w:p w:rsidR="006B26D0" w:rsidRDefault="00BE532B" w:rsidP="00F00945">
            <w:pPr>
              <w:spacing w:line="360" w:lineRule="auto"/>
            </w:pPr>
            <w:r>
              <w:t>108.6</w:t>
            </w:r>
          </w:p>
        </w:tc>
        <w:tc>
          <w:tcPr>
            <w:tcW w:w="1541" w:type="dxa"/>
          </w:tcPr>
          <w:p w:rsidR="006B26D0" w:rsidRDefault="00BE532B" w:rsidP="00F00945">
            <w:pPr>
              <w:spacing w:line="360" w:lineRule="auto"/>
            </w:pPr>
            <w:r>
              <w:t>115.4</w:t>
            </w:r>
          </w:p>
        </w:tc>
        <w:tc>
          <w:tcPr>
            <w:tcW w:w="1541" w:type="dxa"/>
          </w:tcPr>
          <w:p w:rsidR="006B26D0" w:rsidRDefault="00BE532B" w:rsidP="00F00945">
            <w:pPr>
              <w:spacing w:line="360" w:lineRule="auto"/>
            </w:pPr>
            <w:r>
              <w:t>124.7</w:t>
            </w:r>
          </w:p>
        </w:tc>
      </w:tr>
    </w:tbl>
    <w:p w:rsidR="006B26D0" w:rsidRDefault="006B26D0" w:rsidP="00F00945">
      <w:pPr>
        <w:spacing w:line="360" w:lineRule="auto"/>
      </w:pPr>
    </w:p>
    <w:p w:rsidR="00A17108" w:rsidRDefault="00B3164B" w:rsidP="00F00945">
      <w:pPr>
        <w:spacing w:line="360" w:lineRule="auto"/>
      </w:pPr>
      <w:r>
        <w:t xml:space="preserve">10. Draw a graph on the paper provided showing the relationship between </w:t>
      </w:r>
      <w:r w:rsidR="008F725D">
        <w:t xml:space="preserve">the average </w:t>
      </w:r>
      <w:r>
        <w:t>heart rate</w:t>
      </w:r>
      <w:r w:rsidR="008F725D">
        <w:t xml:space="preserve"> and exercise duration.</w:t>
      </w:r>
      <w:r w:rsidR="008F725D">
        <w:tab/>
      </w:r>
      <w:r w:rsidR="008F725D">
        <w:tab/>
      </w:r>
      <w:r w:rsidR="008F725D">
        <w:tab/>
      </w:r>
      <w:r w:rsidR="008F725D">
        <w:tab/>
      </w:r>
      <w:r w:rsidR="008F725D">
        <w:tab/>
      </w:r>
      <w:r w:rsidR="008F725D">
        <w:tab/>
      </w:r>
      <w:r w:rsidR="008F725D">
        <w:tab/>
      </w:r>
      <w:r w:rsidR="008F725D">
        <w:tab/>
      </w:r>
      <w:r>
        <w:t>(4 marks)</w:t>
      </w:r>
    </w:p>
    <w:p w:rsidR="00B3164B" w:rsidRDefault="00B3164B" w:rsidP="00F00945">
      <w:pPr>
        <w:spacing w:line="360" w:lineRule="auto"/>
      </w:pPr>
      <w:r>
        <w:tab/>
      </w:r>
      <w:r>
        <w:tab/>
      </w:r>
    </w:p>
    <w:p w:rsidR="00B3164B" w:rsidRDefault="00B3164B" w:rsidP="00F00945">
      <w:pPr>
        <w:spacing w:line="360" w:lineRule="auto"/>
      </w:pPr>
      <w:r>
        <w:t>11. What conclusion could you draw from the graph?</w:t>
      </w:r>
      <w:r>
        <w:tab/>
      </w:r>
      <w:r>
        <w:tab/>
      </w:r>
      <w:r>
        <w:tab/>
      </w:r>
      <w:r>
        <w:tab/>
      </w:r>
      <w:r>
        <w:tab/>
      </w:r>
    </w:p>
    <w:p w:rsidR="00B3164B" w:rsidRDefault="00B3164B" w:rsidP="00B3164B">
      <w:pPr>
        <w:spacing w:line="360" w:lineRule="auto"/>
        <w:ind w:left="7200" w:firstLine="720"/>
      </w:pPr>
      <w:r>
        <w:t>(1 mark)</w:t>
      </w:r>
    </w:p>
    <w:p w:rsidR="00B3164B" w:rsidRDefault="00B3164B" w:rsidP="00B3164B">
      <w:pPr>
        <w:spacing w:line="360" w:lineRule="auto"/>
      </w:pPr>
      <w:r>
        <w:t>_____________________________________________________________________</w:t>
      </w:r>
    </w:p>
    <w:p w:rsidR="00B3164B" w:rsidRDefault="00B3164B" w:rsidP="00B3164B">
      <w:pPr>
        <w:spacing w:line="360" w:lineRule="auto"/>
      </w:pPr>
      <w:r>
        <w:t>_____________________________________________________________________</w:t>
      </w:r>
    </w:p>
    <w:p w:rsidR="00B3164B" w:rsidRDefault="00B3164B" w:rsidP="00B3164B">
      <w:pPr>
        <w:spacing w:line="360" w:lineRule="auto"/>
      </w:pPr>
      <w:r>
        <w:t>_____________________________________________________________________</w:t>
      </w:r>
    </w:p>
    <w:p w:rsidR="00B3164B" w:rsidRDefault="00B3164B" w:rsidP="00F00945">
      <w:pPr>
        <w:spacing w:line="360" w:lineRule="auto"/>
      </w:pPr>
    </w:p>
    <w:sectPr w:rsidR="00B3164B" w:rsidSect="005C3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945"/>
    <w:rsid w:val="00152E8D"/>
    <w:rsid w:val="00260679"/>
    <w:rsid w:val="003851F8"/>
    <w:rsid w:val="003C29B8"/>
    <w:rsid w:val="005C355F"/>
    <w:rsid w:val="006A0995"/>
    <w:rsid w:val="006B26D0"/>
    <w:rsid w:val="00753355"/>
    <w:rsid w:val="008F725D"/>
    <w:rsid w:val="00A17108"/>
    <w:rsid w:val="00A24A58"/>
    <w:rsid w:val="00A5398D"/>
    <w:rsid w:val="00AD62DA"/>
    <w:rsid w:val="00B2162F"/>
    <w:rsid w:val="00B3164B"/>
    <w:rsid w:val="00BA6714"/>
    <w:rsid w:val="00BE532B"/>
    <w:rsid w:val="00CF5BA4"/>
    <w:rsid w:val="00D912ED"/>
    <w:rsid w:val="00DA7B06"/>
    <w:rsid w:val="00F00945"/>
    <w:rsid w:val="00FF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B216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2162F"/>
    <w:rPr>
      <w:rFonts w:ascii="Tahoma" w:hAnsi="Tahoma" w:cs="Tahoma"/>
      <w:sz w:val="16"/>
      <w:szCs w:val="16"/>
      <w:lang w:val="en-US" w:eastAsia="ja-JP"/>
    </w:rPr>
  </w:style>
  <w:style w:type="table" w:styleId="TableGrid">
    <w:name w:val="Table Grid"/>
    <w:basedOn w:val="TableNormal"/>
    <w:rsid w:val="006B26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B216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2162F"/>
    <w:rPr>
      <w:rFonts w:ascii="Tahoma" w:hAnsi="Tahoma" w:cs="Tahoma"/>
      <w:sz w:val="16"/>
      <w:szCs w:val="16"/>
      <w:lang w:val="en-US" w:eastAsia="ja-JP"/>
    </w:rPr>
  </w:style>
  <w:style w:type="table" w:styleId="TableGrid">
    <w:name w:val="Table Grid"/>
    <w:basedOn w:val="TableNormal"/>
    <w:rsid w:val="006B26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511A379C</Template>
  <TotalTime>2</TotalTime>
  <Pages>3</Pages>
  <Words>312</Words>
  <Characters>4418</Characters>
  <Application>Microsoft Office Word</Application>
  <DocSecurity>0</DocSecurity>
  <Lines>36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4721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LANCASTER Helen</dc:creator>
  <cp:lastModifiedBy>ROBINSON Stephanie</cp:lastModifiedBy>
  <cp:revision>3</cp:revision>
  <cp:lastPrinted>2016-04-27T06:42:00Z</cp:lastPrinted>
  <dcterms:created xsi:type="dcterms:W3CDTF">2016-04-27T06:57:00Z</dcterms:created>
  <dcterms:modified xsi:type="dcterms:W3CDTF">2016-05-17T01:48:00Z</dcterms:modified>
</cp:coreProperties>
</file>