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3371" w14:textId="77777777" w:rsidR="007E5347" w:rsidRDefault="007E5347"/>
    <w:p w14:paraId="5E8129C0" w14:textId="77777777" w:rsidR="001C12DB" w:rsidRDefault="001C12DB">
      <w:bookmarkStart w:id="0" w:name="_GoBack"/>
      <w:bookmarkEnd w:id="0"/>
    </w:p>
    <w:p w14:paraId="1C2B9154" w14:textId="77777777" w:rsidR="001C12DB" w:rsidRP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ucida Handwriting" w:hAnsi="Lucida Handwriting" w:cs="Apple Chancery"/>
          <w:b/>
          <w:sz w:val="72"/>
          <w:szCs w:val="72"/>
        </w:rPr>
      </w:pPr>
      <w:proofErr w:type="gramStart"/>
      <w:r w:rsidRPr="001C12DB">
        <w:rPr>
          <w:rFonts w:ascii="Lucida Handwriting" w:hAnsi="Lucida Handwriting" w:cs="Apple Chancery"/>
          <w:b/>
          <w:sz w:val="72"/>
          <w:szCs w:val="72"/>
        </w:rPr>
        <w:t>fertility</w:t>
      </w:r>
      <w:proofErr w:type="gramEnd"/>
    </w:p>
    <w:p w14:paraId="4E73108B" w14:textId="77777777" w:rsid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proofErr w:type="gramStart"/>
      <w:r w:rsidRPr="001C12DB">
        <w:rPr>
          <w:rFonts w:ascii="Arial" w:hAnsi="Arial" w:cs="Arial"/>
          <w:sz w:val="32"/>
          <w:szCs w:val="32"/>
        </w:rPr>
        <w:t>the</w:t>
      </w:r>
      <w:proofErr w:type="gramEnd"/>
      <w:r w:rsidRPr="001C12DB">
        <w:rPr>
          <w:rFonts w:ascii="Arial" w:hAnsi="Arial" w:cs="Arial"/>
          <w:sz w:val="32"/>
          <w:szCs w:val="32"/>
        </w:rPr>
        <w:t xml:space="preserve"> essential guide</w:t>
      </w:r>
    </w:p>
    <w:p w14:paraId="2F4E73D9" w14:textId="77777777" w:rsidR="001C12DB" w:rsidRDefault="001C12DB" w:rsidP="001C12DB">
      <w:pPr>
        <w:jc w:val="center"/>
        <w:rPr>
          <w:rFonts w:ascii="Arial" w:hAnsi="Arial" w:cs="Arial"/>
          <w:sz w:val="32"/>
          <w:szCs w:val="32"/>
        </w:rPr>
      </w:pPr>
    </w:p>
    <w:p w14:paraId="6FBF0D04" w14:textId="77777777" w:rsidR="001C12DB" w:rsidRPr="001C12DB" w:rsidRDefault="001C12DB" w:rsidP="001C12DB">
      <w:pPr>
        <w:jc w:val="right"/>
        <w:rPr>
          <w:rFonts w:ascii="Blackmoor LET" w:hAnsi="Blackmoor LET" w:cs="Arial"/>
          <w:sz w:val="32"/>
          <w:szCs w:val="32"/>
        </w:rPr>
      </w:pPr>
      <w:r w:rsidRPr="001C12DB">
        <w:rPr>
          <w:rFonts w:ascii="Blackmoor LET" w:hAnsi="Blackmoor LET" w:cs="Arial"/>
          <w:sz w:val="32"/>
          <w:szCs w:val="32"/>
        </w:rPr>
        <w:t>The West Australian</w:t>
      </w:r>
    </w:p>
    <w:p w14:paraId="0F6353B5" w14:textId="77777777" w:rsidR="001C12DB" w:rsidRPr="001C12DB" w:rsidRDefault="001C12DB" w:rsidP="001C12DB">
      <w:pPr>
        <w:jc w:val="right"/>
        <w:rPr>
          <w:rFonts w:ascii="Arial" w:hAnsi="Arial" w:cs="Arial"/>
          <w:sz w:val="20"/>
          <w:szCs w:val="20"/>
        </w:rPr>
      </w:pPr>
      <w:r w:rsidRPr="001C12DB">
        <w:rPr>
          <w:rFonts w:ascii="Arial" w:hAnsi="Arial" w:cs="Arial"/>
          <w:sz w:val="20"/>
          <w:szCs w:val="20"/>
        </w:rPr>
        <w:t xml:space="preserve">ADVERTISING FEATURE </w:t>
      </w:r>
    </w:p>
    <w:p w14:paraId="708F06F7" w14:textId="07C30630" w:rsidR="001C12DB" w:rsidRPr="001C12DB" w:rsidRDefault="00C85435" w:rsidP="001C12D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September 26, 2013</w:t>
      </w:r>
    </w:p>
    <w:p w14:paraId="3A0B251F" w14:textId="77777777" w:rsidR="001C12DB" w:rsidRDefault="001C12DB"/>
    <w:p w14:paraId="589BE59C" w14:textId="77777777" w:rsidR="001617DA" w:rsidRDefault="001617DA"/>
    <w:p w14:paraId="6FC47938" w14:textId="4221E420" w:rsidR="001C12DB" w:rsidRDefault="001C12DB" w:rsidP="00CD3CCA">
      <w:pPr>
        <w:ind w:left="720" w:hanging="720"/>
      </w:pPr>
      <w:r>
        <w:t>1.</w:t>
      </w:r>
      <w:r>
        <w:tab/>
        <w:t>Define what c</w:t>
      </w:r>
      <w:r w:rsidR="00CD3CCA">
        <w:t xml:space="preserve">onstitutes infertility and state what </w:t>
      </w:r>
      <w:r w:rsidR="00283761">
        <w:t>Australia’s infertility</w:t>
      </w:r>
      <w:r w:rsidR="00CD3CCA">
        <w:t xml:space="preserve"> rate is.</w:t>
      </w:r>
      <w:r w:rsidR="00477A4E">
        <w:tab/>
      </w:r>
      <w:r w:rsidR="00477A4E">
        <w:tab/>
      </w:r>
      <w:r w:rsidR="00477A4E">
        <w:tab/>
      </w:r>
      <w:r w:rsidR="00477A4E">
        <w:tab/>
      </w:r>
      <w:r w:rsidR="00CD3CCA">
        <w:tab/>
      </w:r>
      <w:r w:rsidR="00CD3CCA">
        <w:tab/>
      </w:r>
      <w:r w:rsidR="00CD3CCA">
        <w:tab/>
      </w:r>
      <w:r w:rsidR="00CD3CCA">
        <w:tab/>
      </w:r>
      <w:r w:rsidR="00CD3CCA">
        <w:tab/>
      </w:r>
      <w:r w:rsidR="004C03A9">
        <w:tab/>
      </w:r>
      <w:r w:rsidR="004C03A9">
        <w:tab/>
      </w:r>
      <w:r w:rsidR="004C03A9">
        <w:tab/>
      </w:r>
      <w:r w:rsidR="00982FFD">
        <w:tab/>
      </w:r>
      <w:r w:rsidR="00982FFD">
        <w:tab/>
      </w:r>
      <w:r w:rsidR="004C03A9">
        <w:t xml:space="preserve"> </w:t>
      </w:r>
      <w:r w:rsidR="00886C78">
        <w:t>(2</w:t>
      </w:r>
      <w:r w:rsidR="00477A4E">
        <w:t xml:space="preserve"> mark</w:t>
      </w:r>
      <w:r w:rsidR="004C03A9">
        <w:t>s</w:t>
      </w:r>
      <w:r>
        <w:t>)</w:t>
      </w:r>
    </w:p>
    <w:p w14:paraId="2F97D55D" w14:textId="77777777" w:rsidR="001C556A" w:rsidRDefault="001C556A"/>
    <w:p w14:paraId="6EE12BAC" w14:textId="29397592" w:rsidR="00477A4E" w:rsidRDefault="001C12DB" w:rsidP="001914E2">
      <w:pPr>
        <w:ind w:left="720" w:hanging="720"/>
      </w:pPr>
      <w:r>
        <w:t>2.</w:t>
      </w:r>
      <w:r>
        <w:tab/>
      </w:r>
      <w:r w:rsidR="001914E2">
        <w:t xml:space="preserve">What is </w:t>
      </w:r>
      <w:r w:rsidR="00477A4E">
        <w:t xml:space="preserve">considered </w:t>
      </w:r>
      <w:r w:rsidR="001914E2">
        <w:t>the ‘normal’ time to conceive</w:t>
      </w:r>
      <w:r w:rsidR="00477A4E">
        <w:t xml:space="preserve">? </w:t>
      </w:r>
      <w:r w:rsidR="00477A4E">
        <w:tab/>
      </w:r>
      <w:r w:rsidR="00477A4E">
        <w:tab/>
      </w:r>
      <w:r w:rsidR="004C03A9">
        <w:tab/>
      </w:r>
      <w:r w:rsidR="00982FFD">
        <w:tab/>
      </w:r>
      <w:r w:rsidR="00477A4E">
        <w:t xml:space="preserve"> (1 mark)</w:t>
      </w:r>
    </w:p>
    <w:p w14:paraId="3F1A427D" w14:textId="77777777" w:rsidR="001C556A" w:rsidRDefault="001C556A" w:rsidP="000556C2"/>
    <w:p w14:paraId="52B4B408" w14:textId="698B27D2" w:rsidR="001C556A" w:rsidRDefault="001C556A" w:rsidP="004C03A9">
      <w:pPr>
        <w:ind w:left="720" w:hanging="720"/>
      </w:pPr>
      <w:r>
        <w:t>3.</w:t>
      </w:r>
      <w:r>
        <w:tab/>
        <w:t>Assisted conception are a group of medical treatments aimed at increasing the chance of pregnancy each moth through a procedural intervention with sperm, eggs or embryos spending some time outside the body. Briefly explain the follo</w:t>
      </w:r>
      <w:r w:rsidR="00886C78">
        <w:t>wing techniques.</w:t>
      </w:r>
      <w:r w:rsidR="00886C78">
        <w:tab/>
        <w:t xml:space="preserve">               </w:t>
      </w:r>
      <w:r w:rsidR="004C03A9">
        <w:t xml:space="preserve">    </w:t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  <w:t xml:space="preserve">  </w:t>
      </w:r>
      <w:r w:rsidR="00982FFD">
        <w:tab/>
      </w:r>
      <w:r w:rsidR="004C03A9">
        <w:t xml:space="preserve"> </w:t>
      </w:r>
      <w:r w:rsidR="00886C78">
        <w:t>(8</w:t>
      </w:r>
      <w:r>
        <w:t xml:space="preserve"> marks)</w:t>
      </w:r>
    </w:p>
    <w:p w14:paraId="796B8187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 xml:space="preserve">IUI </w:t>
      </w:r>
    </w:p>
    <w:p w14:paraId="2C550417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>IVF</w:t>
      </w:r>
    </w:p>
    <w:p w14:paraId="548ABD7F" w14:textId="77777777" w:rsidR="001C556A" w:rsidRDefault="001C556A" w:rsidP="001C556A">
      <w:pPr>
        <w:pStyle w:val="ListParagraph"/>
        <w:numPr>
          <w:ilvl w:val="0"/>
          <w:numId w:val="1"/>
        </w:numPr>
      </w:pPr>
      <w:r>
        <w:t>ICSI</w:t>
      </w:r>
    </w:p>
    <w:p w14:paraId="3FDDD1C9" w14:textId="1D533679" w:rsidR="001C556A" w:rsidRDefault="001C556A" w:rsidP="000556C2">
      <w:pPr>
        <w:pStyle w:val="ListParagraph"/>
        <w:numPr>
          <w:ilvl w:val="0"/>
          <w:numId w:val="1"/>
        </w:numPr>
      </w:pPr>
      <w:r>
        <w:t>PGD</w:t>
      </w:r>
    </w:p>
    <w:p w14:paraId="3F573EF6" w14:textId="77777777" w:rsidR="001C556A" w:rsidRDefault="001C556A" w:rsidP="000556C2"/>
    <w:p w14:paraId="2E8EC960" w14:textId="1C790395" w:rsidR="008819DC" w:rsidRDefault="001C556A" w:rsidP="00032A05">
      <w:pPr>
        <w:ind w:left="720" w:hanging="720"/>
      </w:pPr>
      <w:r>
        <w:t>4</w:t>
      </w:r>
      <w:r w:rsidR="001914E2">
        <w:t>.</w:t>
      </w:r>
      <w:r w:rsidR="001914E2">
        <w:tab/>
      </w:r>
      <w:r w:rsidR="003F560D">
        <w:t>Construct a table of</w:t>
      </w:r>
      <w:r w:rsidR="001914E2">
        <w:t xml:space="preserve"> the differences between FISH and CGH.</w:t>
      </w:r>
      <w:r w:rsidR="003F560D">
        <w:t xml:space="preserve"> </w:t>
      </w:r>
      <w:r w:rsidR="003F560D">
        <w:tab/>
      </w:r>
      <w:r w:rsidR="004C03A9">
        <w:tab/>
      </w:r>
      <w:r w:rsidR="00982FFD">
        <w:tab/>
      </w:r>
      <w:r w:rsidR="003F560D">
        <w:t>(4 marks)</w:t>
      </w:r>
      <w:r w:rsidR="001914E2">
        <w:tab/>
      </w:r>
      <w:r w:rsidR="001914E2">
        <w:tab/>
      </w:r>
      <w:r w:rsidR="001914E2">
        <w:tab/>
        <w:t xml:space="preserve"> </w:t>
      </w:r>
    </w:p>
    <w:p w14:paraId="0780E6AA" w14:textId="0F73DA0D" w:rsidR="008819DC" w:rsidRDefault="008819DC" w:rsidP="00982FFD">
      <w:pPr>
        <w:ind w:left="720" w:hanging="720"/>
      </w:pPr>
      <w:r>
        <w:t>5.</w:t>
      </w:r>
      <w:r>
        <w:tab/>
        <w:t xml:space="preserve">Vasectomy and tubal ligation are no longer considered permanent </w:t>
      </w:r>
      <w:proofErr w:type="spellStart"/>
      <w:r>
        <w:t>sterilisation</w:t>
      </w:r>
      <w:proofErr w:type="spellEnd"/>
      <w:r>
        <w:t xml:space="preserve"> procedures. Discuss what this statement means </w:t>
      </w:r>
      <w:r w:rsidR="00277EE0">
        <w:t>and give the % success and pregnancy rate for both. Include in your answer why</w:t>
      </w:r>
      <w:r>
        <w:t xml:space="preserve"> it </w:t>
      </w:r>
      <w:r w:rsidR="00277EE0">
        <w:t xml:space="preserve">is </w:t>
      </w:r>
      <w:r>
        <w:t>the age of the woman that is the most important influence on the chance of pregnancy.</w:t>
      </w:r>
      <w:r w:rsidR="00886C78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>(4 marks)</w:t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886C78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</w:p>
    <w:p w14:paraId="1306D624" w14:textId="6B8ECE08" w:rsidR="00A518CE" w:rsidRPr="00982FFD" w:rsidRDefault="008819DC" w:rsidP="00982FFD">
      <w:pPr>
        <w:ind w:left="720" w:hanging="720"/>
      </w:pPr>
      <w:r>
        <w:t>6.</w:t>
      </w:r>
      <w:r>
        <w:tab/>
      </w:r>
      <w:r w:rsidR="00B529F2">
        <w:t>Make a list of all the possible reasons and contributing factor</w:t>
      </w:r>
      <w:r w:rsidR="00A518CE">
        <w:t>s of male infertility.</w:t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A518CE">
        <w:tab/>
      </w:r>
      <w:r w:rsidR="004C03A9">
        <w:tab/>
      </w:r>
      <w:r w:rsidR="004C03A9">
        <w:tab/>
      </w:r>
      <w:r w:rsidR="004C03A9">
        <w:tab/>
      </w:r>
      <w:r w:rsidR="00982FFD">
        <w:tab/>
      </w:r>
      <w:r w:rsidR="00982FFD">
        <w:tab/>
      </w:r>
      <w:r w:rsidR="00A518CE">
        <w:t>(5</w:t>
      </w:r>
      <w:r w:rsidR="00B529F2">
        <w:t xml:space="preserve"> marks)</w:t>
      </w:r>
    </w:p>
    <w:p w14:paraId="2900BB9D" w14:textId="6A80CEE8" w:rsidR="00B529F2" w:rsidRDefault="00B529F2" w:rsidP="001914E2">
      <w:pPr>
        <w:ind w:left="720" w:hanging="720"/>
      </w:pPr>
      <w:r>
        <w:t>7.</w:t>
      </w:r>
      <w:r>
        <w:tab/>
        <w:t>Describe what SCSA testing is an</w:t>
      </w:r>
      <w:r w:rsidR="007F1AB0">
        <w:t>d</w:t>
      </w:r>
      <w:r>
        <w:t xml:space="preserve"> the effect a poor result would have on fertilisation, i</w:t>
      </w:r>
      <w:r w:rsidR="007F1AB0">
        <w:t>mplantation and pregnancy.</w:t>
      </w:r>
      <w:r w:rsidR="007F1AB0">
        <w:tab/>
      </w:r>
      <w:r w:rsidR="007F1AB0">
        <w:tab/>
      </w:r>
      <w:r w:rsidR="007F1AB0">
        <w:tab/>
      </w:r>
      <w:r w:rsidR="007F1AB0">
        <w:tab/>
      </w:r>
      <w:r w:rsidR="004C03A9">
        <w:tab/>
      </w:r>
      <w:r w:rsidR="004C03A9">
        <w:tab/>
      </w:r>
      <w:r w:rsidR="00982FFD">
        <w:tab/>
      </w:r>
      <w:r w:rsidR="007F1AB0">
        <w:t>(5</w:t>
      </w:r>
      <w:r>
        <w:t xml:space="preserve"> marks)</w:t>
      </w:r>
    </w:p>
    <w:p w14:paraId="2C9CA739" w14:textId="77777777" w:rsidR="00BE2DBD" w:rsidRPr="00032A05" w:rsidRDefault="00BE2DBD" w:rsidP="00032A05">
      <w:pPr>
        <w:rPr>
          <w:color w:val="FF0000"/>
        </w:rPr>
      </w:pPr>
    </w:p>
    <w:p w14:paraId="18FD32F6" w14:textId="6A8E7E3C" w:rsidR="00B529F2" w:rsidRDefault="00993EFF" w:rsidP="001914E2">
      <w:pPr>
        <w:ind w:left="720" w:hanging="720"/>
      </w:pPr>
      <w:r>
        <w:t>8.</w:t>
      </w:r>
      <w:r>
        <w:tab/>
        <w:t>List</w:t>
      </w:r>
      <w:r w:rsidR="00B529F2">
        <w:t xml:space="preserve"> some of the issues associated with dealing with infertility? </w:t>
      </w:r>
      <w:r>
        <w:t xml:space="preserve">  </w:t>
      </w:r>
      <w:r w:rsidR="004C03A9">
        <w:tab/>
      </w:r>
      <w:r w:rsidR="00982FFD">
        <w:tab/>
      </w:r>
      <w:r>
        <w:t>(2</w:t>
      </w:r>
      <w:r w:rsidR="00B529F2">
        <w:t xml:space="preserve"> marks)</w:t>
      </w:r>
    </w:p>
    <w:p w14:paraId="7AFC1DA1" w14:textId="77777777" w:rsidR="00993EFF" w:rsidRDefault="00993EFF" w:rsidP="001914E2">
      <w:pPr>
        <w:ind w:left="720" w:hanging="720"/>
      </w:pPr>
    </w:p>
    <w:p w14:paraId="7C02776F" w14:textId="5BE84B7B" w:rsidR="0023106F" w:rsidRDefault="00B529F2" w:rsidP="001914E2">
      <w:pPr>
        <w:ind w:left="720" w:hanging="720"/>
      </w:pPr>
      <w:r>
        <w:t>9.</w:t>
      </w:r>
      <w:r w:rsidR="0023106F">
        <w:tab/>
        <w:t>Aneuploidy is a major factor in the failure to establish or maintain a pregnancy.</w:t>
      </w:r>
      <w:r>
        <w:tab/>
      </w:r>
    </w:p>
    <w:p w14:paraId="553104FA" w14:textId="77777777" w:rsidR="0023106F" w:rsidRDefault="0023106F" w:rsidP="001914E2">
      <w:pPr>
        <w:ind w:left="720" w:hanging="720"/>
      </w:pPr>
    </w:p>
    <w:p w14:paraId="35A03B79" w14:textId="778DA979" w:rsidR="00B529F2" w:rsidRDefault="0023106F" w:rsidP="00032A05">
      <w:pPr>
        <w:ind w:left="1440" w:hanging="720"/>
      </w:pPr>
      <w:proofErr w:type="gramStart"/>
      <w:r>
        <w:t>i</w:t>
      </w:r>
      <w:proofErr w:type="gramEnd"/>
      <w:r>
        <w:tab/>
      </w:r>
      <w:r w:rsidR="00A42399">
        <w:t>What is aneuploidy?</w:t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 w:rsidR="00A42399">
        <w:tab/>
      </w:r>
      <w:r>
        <w:t xml:space="preserve">  </w:t>
      </w:r>
      <w:r w:rsidR="00982FFD">
        <w:tab/>
      </w:r>
      <w:r>
        <w:t xml:space="preserve"> </w:t>
      </w:r>
      <w:r w:rsidR="00A42399">
        <w:t>(1 mark)</w:t>
      </w:r>
    </w:p>
    <w:p w14:paraId="2ED98D20" w14:textId="77777777" w:rsidR="00A42399" w:rsidRDefault="00A42399" w:rsidP="001914E2">
      <w:pPr>
        <w:ind w:left="720" w:hanging="720"/>
      </w:pPr>
    </w:p>
    <w:p w14:paraId="71A0CDD2" w14:textId="10AB7375" w:rsidR="00A42399" w:rsidRDefault="0023106F" w:rsidP="00032A05">
      <w:pPr>
        <w:ind w:left="1440" w:hanging="720"/>
      </w:pPr>
      <w:proofErr w:type="gramStart"/>
      <w:r>
        <w:t>ii</w:t>
      </w:r>
      <w:proofErr w:type="gramEnd"/>
      <w:r w:rsidR="008E4FBB">
        <w:tab/>
      </w:r>
      <w:r>
        <w:t xml:space="preserve">What does the new technology 24sure enable scientists to do?      </w:t>
      </w:r>
      <w:r w:rsidR="00982FFD">
        <w:tab/>
      </w:r>
      <w:r>
        <w:t>(1 mark)</w:t>
      </w:r>
    </w:p>
    <w:p w14:paraId="2ED867FF" w14:textId="77777777" w:rsidR="0023106F" w:rsidRDefault="0023106F" w:rsidP="001914E2">
      <w:pPr>
        <w:ind w:left="720" w:hanging="720"/>
      </w:pPr>
    </w:p>
    <w:p w14:paraId="1533BECF" w14:textId="23473CE4" w:rsidR="0023106F" w:rsidRDefault="00BE2DBD" w:rsidP="00032A05">
      <w:pPr>
        <w:ind w:left="720"/>
      </w:pPr>
      <w:proofErr w:type="gramStart"/>
      <w:r>
        <w:t>i</w:t>
      </w:r>
      <w:r w:rsidR="0023106F">
        <w:t>ii</w:t>
      </w:r>
      <w:proofErr w:type="gramEnd"/>
      <w:r w:rsidR="0023106F">
        <w:tab/>
      </w:r>
      <w:r>
        <w:t xml:space="preserve">List 3 groups of women who would most benefit from this test.  </w:t>
      </w:r>
      <w:r w:rsidR="004C03A9">
        <w:tab/>
      </w:r>
      <w:r>
        <w:t>(3 marks)</w:t>
      </w:r>
    </w:p>
    <w:p w14:paraId="6044FAB8" w14:textId="77777777" w:rsidR="00BE2DBD" w:rsidRDefault="00BE2DBD" w:rsidP="0023106F"/>
    <w:p w14:paraId="5B2DFF36" w14:textId="7EF7BB16" w:rsidR="00BE2DBD" w:rsidRDefault="00BE2DBD" w:rsidP="00032A05">
      <w:pPr>
        <w:ind w:left="1440" w:hanging="720"/>
      </w:pPr>
      <w:proofErr w:type="gramStart"/>
      <w:r>
        <w:t>iv</w:t>
      </w:r>
      <w:proofErr w:type="gramEnd"/>
      <w:r>
        <w:tab/>
        <w:t>How long does 24sure take to do</w:t>
      </w:r>
      <w:r w:rsidR="00032A05">
        <w:t xml:space="preserve"> this</w:t>
      </w:r>
      <w:r>
        <w:t xml:space="preserve"> and why is this an advantage?  </w:t>
      </w:r>
      <w:r w:rsidR="004C03A9">
        <w:tab/>
      </w:r>
      <w:r>
        <w:t>(2 marks)</w:t>
      </w:r>
    </w:p>
    <w:p w14:paraId="30AE3546" w14:textId="77777777" w:rsidR="00BE2DBD" w:rsidRDefault="00BE2DBD" w:rsidP="00BE2DBD"/>
    <w:p w14:paraId="560D8A02" w14:textId="2E711E0F" w:rsidR="00D121BD" w:rsidRDefault="00BE2DBD" w:rsidP="00BE2DBD">
      <w:pPr>
        <w:ind w:left="720" w:hanging="720"/>
      </w:pPr>
      <w:r>
        <w:t>10.</w:t>
      </w:r>
      <w:r>
        <w:tab/>
      </w:r>
      <w:r w:rsidR="00D121BD">
        <w:t>Both anonymous and known donations are permitted for sperm, eggs and embryos as alternative to IVF in the WA.</w:t>
      </w:r>
    </w:p>
    <w:p w14:paraId="66DD222F" w14:textId="77777777" w:rsidR="00D121BD" w:rsidRDefault="00D121BD" w:rsidP="00BE2DBD">
      <w:pPr>
        <w:ind w:left="720" w:hanging="720"/>
      </w:pPr>
    </w:p>
    <w:p w14:paraId="310A8960" w14:textId="00D1270B" w:rsidR="00D121BD" w:rsidRDefault="00D121BD" w:rsidP="00032A05">
      <w:pPr>
        <w:ind w:left="1440" w:hanging="720"/>
      </w:pPr>
      <w:proofErr w:type="gramStart"/>
      <w:r>
        <w:t>i</w:t>
      </w:r>
      <w:proofErr w:type="gramEnd"/>
      <w:r>
        <w:tab/>
        <w:t xml:space="preserve">Who can access donor insemination? </w:t>
      </w:r>
      <w:r>
        <w:tab/>
      </w:r>
      <w:r>
        <w:tab/>
      </w:r>
      <w:r>
        <w:tab/>
      </w:r>
      <w:r>
        <w:tab/>
      </w:r>
      <w:r w:rsidR="004C03A9">
        <w:tab/>
      </w:r>
      <w:r>
        <w:t xml:space="preserve"> (3 marks)</w:t>
      </w:r>
    </w:p>
    <w:p w14:paraId="7AFB8235" w14:textId="77777777" w:rsidR="00D121BD" w:rsidRDefault="00D121BD" w:rsidP="004C03A9"/>
    <w:p w14:paraId="1DBF1594" w14:textId="72D381C6" w:rsidR="00D121BD" w:rsidRDefault="00D121BD" w:rsidP="00032A05">
      <w:pPr>
        <w:ind w:left="1440" w:hanging="720"/>
      </w:pPr>
      <w:proofErr w:type="gramStart"/>
      <w:r>
        <w:t>ii</w:t>
      </w:r>
      <w:proofErr w:type="gramEnd"/>
      <w:r>
        <w:tab/>
        <w:t>What is donor insemination?</w:t>
      </w:r>
      <w:r>
        <w:tab/>
      </w:r>
      <w:r>
        <w:tab/>
      </w:r>
      <w:r>
        <w:tab/>
      </w:r>
      <w:r>
        <w:tab/>
      </w:r>
      <w:r>
        <w:tab/>
      </w:r>
      <w:r w:rsidR="004C03A9">
        <w:tab/>
      </w:r>
      <w:r>
        <w:t>(2 marks)</w:t>
      </w:r>
    </w:p>
    <w:p w14:paraId="7C82267B" w14:textId="77777777" w:rsidR="00D121BD" w:rsidRDefault="00D121BD" w:rsidP="00D121BD"/>
    <w:p w14:paraId="345C8CEA" w14:textId="37266C49" w:rsidR="00D121BD" w:rsidRDefault="00D121BD" w:rsidP="00032A05">
      <w:pPr>
        <w:ind w:left="720"/>
      </w:pPr>
      <w:proofErr w:type="gramStart"/>
      <w:r>
        <w:t>iii</w:t>
      </w:r>
      <w:proofErr w:type="gramEnd"/>
      <w:r>
        <w:tab/>
        <w:t xml:space="preserve">What screens are carried out on donor </w:t>
      </w:r>
      <w:r w:rsidR="00A12610">
        <w:t xml:space="preserve">sperm and </w:t>
      </w:r>
      <w:r>
        <w:t>eggs?</w:t>
      </w:r>
      <w:r w:rsidR="00283761">
        <w:t xml:space="preserve"> </w:t>
      </w:r>
      <w:r w:rsidR="00283761">
        <w:tab/>
      </w:r>
      <w:r w:rsidR="00283761">
        <w:tab/>
        <w:t xml:space="preserve">   </w:t>
      </w:r>
      <w:r w:rsidR="004C03A9">
        <w:tab/>
      </w:r>
      <w:r w:rsidR="00283761">
        <w:t>(1 mark)</w:t>
      </w:r>
    </w:p>
    <w:p w14:paraId="33B765C9" w14:textId="77777777" w:rsidR="00D121BD" w:rsidRPr="00A12610" w:rsidRDefault="00D121BD" w:rsidP="00D121BD">
      <w:pPr>
        <w:rPr>
          <w:color w:val="FF0000"/>
        </w:rPr>
      </w:pPr>
    </w:p>
    <w:p w14:paraId="499E3FA8" w14:textId="58150C5A" w:rsidR="00A12610" w:rsidRDefault="00A12610" w:rsidP="00032A05">
      <w:pPr>
        <w:ind w:left="1440" w:hanging="720"/>
      </w:pPr>
      <w:proofErr w:type="gramStart"/>
      <w:r>
        <w:t>iv</w:t>
      </w:r>
      <w:proofErr w:type="gramEnd"/>
      <w:r>
        <w:tab/>
        <w:t xml:space="preserve">What is one way in which the recipient of donated eggs may differ from the recipient of donor sperm?  </w:t>
      </w:r>
      <w:proofErr w:type="gramStart"/>
      <w:r>
        <w:t>And why?</w:t>
      </w:r>
      <w:proofErr w:type="gramEnd"/>
      <w:r>
        <w:tab/>
      </w:r>
      <w:r>
        <w:tab/>
      </w:r>
      <w:r>
        <w:tab/>
      </w:r>
      <w:r>
        <w:tab/>
        <w:t xml:space="preserve"> </w:t>
      </w:r>
      <w:r w:rsidR="004C03A9">
        <w:tab/>
      </w:r>
      <w:r>
        <w:t>(2 marks)</w:t>
      </w:r>
    </w:p>
    <w:p w14:paraId="05FE3ABD" w14:textId="77777777" w:rsidR="00D121BD" w:rsidRDefault="00D121BD" w:rsidP="004C03A9"/>
    <w:p w14:paraId="6A06F543" w14:textId="6CA5D7C5" w:rsidR="001617DA" w:rsidRDefault="00A12610" w:rsidP="00982FFD">
      <w:pPr>
        <w:ind w:left="1440" w:hanging="720"/>
      </w:pPr>
      <w:r>
        <w:t>v</w:t>
      </w:r>
      <w:r>
        <w:tab/>
        <w:t xml:space="preserve">A person born through donor-assisted conception, who reaches the age of 16 on or after December 1, 2020, has a legal right of access to identifying information about </w:t>
      </w:r>
      <w:r w:rsidR="00D21146">
        <w:t>t</w:t>
      </w:r>
      <w:r>
        <w:t>heir donor (with approve counseling before this information is provi</w:t>
      </w:r>
      <w:r w:rsidR="00D21146">
        <w:t xml:space="preserve">ded). What about the people who were donor conceived before December 1 2004? Also read advertisement “Have you been involved in donor-assisted conception?” p13                           </w:t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4C03A9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D21146">
        <w:t>(2 marks)</w:t>
      </w:r>
    </w:p>
    <w:p w14:paraId="6BC2C81E" w14:textId="67CCF5B4" w:rsidR="00D21146" w:rsidRDefault="001617DA" w:rsidP="001914E2">
      <w:pPr>
        <w:ind w:left="720" w:hanging="720"/>
      </w:pPr>
      <w:r>
        <w:t>11.</w:t>
      </w:r>
      <w:r>
        <w:tab/>
      </w:r>
      <w:r w:rsidR="00D21146">
        <w:t xml:space="preserve">Explain what a surrogacy arrangement is and who is eligible.  </w:t>
      </w:r>
      <w:r w:rsidR="00283761">
        <w:t xml:space="preserve">   </w:t>
      </w:r>
      <w:r w:rsidR="004C03A9">
        <w:tab/>
      </w:r>
      <w:r w:rsidR="004C03A9">
        <w:tab/>
      </w:r>
      <w:r w:rsidR="004C03A9">
        <w:tab/>
      </w:r>
      <w:r w:rsidR="00283761">
        <w:t xml:space="preserve"> </w:t>
      </w:r>
      <w:r w:rsidR="00D21146">
        <w:t>(2 marks)</w:t>
      </w:r>
    </w:p>
    <w:p w14:paraId="53926D81" w14:textId="77777777" w:rsidR="00D21146" w:rsidRDefault="00D21146" w:rsidP="004C03A9"/>
    <w:p w14:paraId="0D8FA657" w14:textId="0113A5ED" w:rsidR="00D21146" w:rsidRDefault="00D21146" w:rsidP="001914E2">
      <w:pPr>
        <w:ind w:left="720" w:hanging="720"/>
      </w:pPr>
      <w:r>
        <w:t>12.</w:t>
      </w:r>
      <w:r>
        <w:tab/>
      </w:r>
      <w:r w:rsidR="00283761">
        <w:t>How does “Home 4 Life” differ from</w:t>
      </w:r>
      <w:r w:rsidR="00A214E3">
        <w:t xml:space="preserve"> foster </w:t>
      </w:r>
      <w:proofErr w:type="spellStart"/>
      <w:r w:rsidR="00A214E3">
        <w:t>carers</w:t>
      </w:r>
      <w:proofErr w:type="spellEnd"/>
      <w:r w:rsidR="00A214E3">
        <w:t xml:space="preserve"> and adoption? </w:t>
      </w:r>
      <w:r w:rsidR="004C03A9">
        <w:tab/>
      </w:r>
      <w:r w:rsidR="004C03A9">
        <w:tab/>
      </w:r>
      <w:r w:rsidR="00A214E3">
        <w:t>(2 marks)</w:t>
      </w:r>
    </w:p>
    <w:p w14:paraId="3BCA2260" w14:textId="77777777" w:rsidR="00032A05" w:rsidRDefault="00032A05" w:rsidP="006F4804"/>
    <w:p w14:paraId="27C47A74" w14:textId="74EF681B" w:rsidR="00A214E3" w:rsidRDefault="00A214E3" w:rsidP="001914E2">
      <w:pPr>
        <w:ind w:left="720" w:hanging="720"/>
      </w:pPr>
      <w:r>
        <w:t>13.</w:t>
      </w:r>
      <w:r>
        <w:tab/>
        <w:t xml:space="preserve">Answer true or false for the following </w:t>
      </w:r>
      <w:r w:rsidR="003B3834">
        <w:t xml:space="preserve">IVF </w:t>
      </w:r>
      <w:r>
        <w:t xml:space="preserve">statements. </w:t>
      </w:r>
      <w:r w:rsidR="00E63BFD">
        <w:t xml:space="preserve">                 </w:t>
      </w:r>
      <w:r w:rsidR="004C03A9">
        <w:tab/>
      </w:r>
      <w:r w:rsidR="004C03A9">
        <w:tab/>
        <w:t xml:space="preserve">           </w:t>
      </w:r>
      <w:r>
        <w:t>(10 marks)</w:t>
      </w:r>
    </w:p>
    <w:p w14:paraId="3C93C6E5" w14:textId="77777777" w:rsidR="00A214E3" w:rsidRDefault="00A214E3" w:rsidP="001914E2">
      <w:pPr>
        <w:ind w:left="720" w:hanging="720"/>
      </w:pPr>
    </w:p>
    <w:p w14:paraId="5D73E8D6" w14:textId="4608878C" w:rsidR="00A214E3" w:rsidRDefault="00A214E3" w:rsidP="00982FFD">
      <w:pPr>
        <w:ind w:left="1230" w:right="510" w:hanging="720"/>
      </w:pPr>
      <w:r>
        <w:tab/>
      </w:r>
      <w:r w:rsidR="00982FFD">
        <w:t>If</w:t>
      </w:r>
      <w:r w:rsidR="003B3834">
        <w:t xml:space="preserve"> a male has problems with sperm count, the sperm can be concentrated and placed into the uterus at the appropriate time</w:t>
      </w:r>
      <w:r w:rsidR="00982FFD">
        <w:t>.</w:t>
      </w:r>
    </w:p>
    <w:p w14:paraId="59B4362E" w14:textId="77777777" w:rsidR="003B3834" w:rsidRDefault="003B3834" w:rsidP="00982FFD">
      <w:pPr>
        <w:ind w:left="1230" w:right="510" w:hanging="720"/>
      </w:pPr>
    </w:p>
    <w:p w14:paraId="27E93057" w14:textId="72E08D1D" w:rsidR="003B3834" w:rsidRDefault="00B56299" w:rsidP="00982FFD">
      <w:pPr>
        <w:ind w:left="1230" w:right="510" w:hanging="720"/>
      </w:pPr>
      <w:r>
        <w:tab/>
      </w:r>
      <w:r w:rsidR="00982FFD">
        <w:t>If</w:t>
      </w:r>
      <w:r>
        <w:t xml:space="preserve"> a woman isn’t ovulating, she can go through a process to produce eggs and have them taken out of her fallopian tube.</w:t>
      </w:r>
    </w:p>
    <w:p w14:paraId="0C182285" w14:textId="77777777" w:rsidR="00B56299" w:rsidRDefault="00B56299" w:rsidP="00982FFD">
      <w:pPr>
        <w:ind w:left="1230" w:right="510" w:hanging="720"/>
      </w:pPr>
    </w:p>
    <w:p w14:paraId="14E43BC0" w14:textId="2EEC9B24" w:rsidR="00B56299" w:rsidRDefault="00B56299" w:rsidP="00982FFD">
      <w:pPr>
        <w:ind w:left="1230" w:right="510" w:hanging="720"/>
      </w:pPr>
      <w:r>
        <w:tab/>
        <w:t>IVF is currently the most commonly practiced treatment for infertile women in Australia</w:t>
      </w:r>
      <w:r w:rsidR="00982FFD">
        <w:t>.</w:t>
      </w:r>
    </w:p>
    <w:p w14:paraId="10FCBB48" w14:textId="77777777" w:rsidR="00B56299" w:rsidRDefault="00B56299" w:rsidP="00982FFD">
      <w:pPr>
        <w:ind w:left="1230" w:right="510" w:hanging="720"/>
      </w:pPr>
    </w:p>
    <w:p w14:paraId="1B8A06F3" w14:textId="569F0E18" w:rsidR="00B56299" w:rsidRDefault="00B56299" w:rsidP="00982FFD">
      <w:pPr>
        <w:ind w:left="1230" w:right="510" w:hanging="720"/>
      </w:pPr>
      <w:r>
        <w:tab/>
        <w:t>IVF involves the removal of one egg from the ovary after stimulation</w:t>
      </w:r>
      <w:r w:rsidR="00982FFD">
        <w:t>.</w:t>
      </w:r>
    </w:p>
    <w:p w14:paraId="4580C3C5" w14:textId="77777777" w:rsidR="00B56299" w:rsidRDefault="00B56299" w:rsidP="00982FFD">
      <w:pPr>
        <w:ind w:left="1230" w:right="510" w:hanging="720"/>
      </w:pPr>
    </w:p>
    <w:p w14:paraId="7E73441B" w14:textId="7D523A9A" w:rsidR="00B56299" w:rsidRDefault="00B56299" w:rsidP="00982FFD">
      <w:pPr>
        <w:ind w:left="1230" w:right="510" w:hanging="720"/>
      </w:pPr>
      <w:r>
        <w:tab/>
      </w:r>
      <w:r w:rsidR="00982FFD">
        <w:t>The</w:t>
      </w:r>
      <w:r>
        <w:t xml:space="preserve"> resulting embryo is transferred to the womb for implantation within 24 hours</w:t>
      </w:r>
      <w:r w:rsidR="00982FFD">
        <w:t>.</w:t>
      </w:r>
    </w:p>
    <w:p w14:paraId="139BBD5B" w14:textId="77777777" w:rsidR="00B56299" w:rsidRDefault="00B56299" w:rsidP="00982FFD">
      <w:pPr>
        <w:ind w:left="1230" w:right="510" w:hanging="720"/>
      </w:pPr>
    </w:p>
    <w:p w14:paraId="4902905D" w14:textId="6A7749AC" w:rsidR="00B56299" w:rsidRDefault="00B56299" w:rsidP="00982FFD">
      <w:pPr>
        <w:ind w:left="1230" w:right="510" w:hanging="720"/>
      </w:pPr>
      <w:r>
        <w:tab/>
        <w:t>The egg collection is generally done mid cycle around day 14</w:t>
      </w:r>
      <w:r w:rsidR="00982FFD">
        <w:t>.</w:t>
      </w:r>
    </w:p>
    <w:p w14:paraId="178CC3D5" w14:textId="77777777" w:rsidR="00B56299" w:rsidRDefault="00B56299" w:rsidP="00982FFD">
      <w:pPr>
        <w:ind w:left="1230" w:right="510" w:hanging="720"/>
      </w:pPr>
    </w:p>
    <w:p w14:paraId="14A8A2CA" w14:textId="71ABE4D9" w:rsidR="00E63BFD" w:rsidRDefault="00B56299" w:rsidP="00982FFD">
      <w:pPr>
        <w:ind w:left="1230" w:right="510" w:hanging="720"/>
      </w:pPr>
      <w:r>
        <w:tab/>
        <w:t xml:space="preserve">A woman’s own hormones are suppressed when </w:t>
      </w:r>
      <w:proofErr w:type="spellStart"/>
      <w:r>
        <w:t>gonadotrophins</w:t>
      </w:r>
      <w:proofErr w:type="spellEnd"/>
      <w:r>
        <w:t xml:space="preserve"> are take</w:t>
      </w:r>
      <w:r w:rsidR="00E63BFD">
        <w:t>n</w:t>
      </w:r>
      <w:r>
        <w:t xml:space="preserve"> to stimulate the growth of follicles</w:t>
      </w:r>
      <w:r w:rsidR="00982FFD">
        <w:t>.</w:t>
      </w:r>
      <w:r>
        <w:tab/>
      </w:r>
    </w:p>
    <w:p w14:paraId="7202636D" w14:textId="77777777" w:rsidR="00E63BFD" w:rsidRDefault="00E63BFD" w:rsidP="00982FFD">
      <w:pPr>
        <w:ind w:left="1230" w:right="510" w:hanging="720"/>
      </w:pPr>
    </w:p>
    <w:p w14:paraId="3317932F" w14:textId="299FC741" w:rsidR="00E63BFD" w:rsidRDefault="00E63BFD" w:rsidP="00982FFD">
      <w:pPr>
        <w:ind w:left="1230" w:right="510" w:hanging="720"/>
      </w:pPr>
      <w:r>
        <w:tab/>
        <w:t>The eggs and sperm are cultured together overnight</w:t>
      </w:r>
      <w:r w:rsidR="00982FFD">
        <w:t>.</w:t>
      </w:r>
    </w:p>
    <w:p w14:paraId="17D51B7A" w14:textId="77777777" w:rsidR="00E63BFD" w:rsidRDefault="00E63BFD" w:rsidP="006F4804">
      <w:pPr>
        <w:ind w:left="-142" w:right="-1198" w:hanging="720"/>
      </w:pPr>
    </w:p>
    <w:p w14:paraId="22D8A026" w14:textId="2FD56C12" w:rsidR="00E63BFD" w:rsidRDefault="00E63BFD" w:rsidP="00982FFD">
      <w:pPr>
        <w:ind w:left="1230" w:right="510" w:hanging="720"/>
      </w:pPr>
      <w:r>
        <w:tab/>
        <w:t xml:space="preserve">A fine catheter is used to </w:t>
      </w:r>
      <w:proofErr w:type="gramStart"/>
      <w:r>
        <w:t>transferred</w:t>
      </w:r>
      <w:proofErr w:type="gramEnd"/>
      <w:r>
        <w:t xml:space="preserve"> to the fallopian tube</w:t>
      </w:r>
      <w:r w:rsidR="00982FFD">
        <w:t>.</w:t>
      </w:r>
    </w:p>
    <w:p w14:paraId="590209E9" w14:textId="77777777" w:rsidR="00E63BFD" w:rsidRDefault="00E63BFD" w:rsidP="00982FFD">
      <w:pPr>
        <w:ind w:left="1230" w:right="510" w:hanging="720"/>
      </w:pPr>
    </w:p>
    <w:p w14:paraId="2EB1421A" w14:textId="5044ED09" w:rsidR="00DC5525" w:rsidRDefault="00E63BFD" w:rsidP="00982FFD">
      <w:pPr>
        <w:ind w:left="1230" w:right="510" w:hanging="720"/>
      </w:pPr>
      <w:r>
        <w:tab/>
        <w:t>A blood test is performed every week and at 6-8 weeks an abdominal ultrasound is performed</w:t>
      </w:r>
      <w:r w:rsidR="00982FFD">
        <w:t>.</w:t>
      </w:r>
    </w:p>
    <w:p w14:paraId="5DFC9967" w14:textId="77777777" w:rsidR="00982FFD" w:rsidRDefault="006F4804" w:rsidP="001914E2">
      <w:pPr>
        <w:ind w:left="720" w:hanging="720"/>
      </w:pPr>
      <w:r>
        <w:t>14</w:t>
      </w:r>
    </w:p>
    <w:p w14:paraId="2F34D0CD" w14:textId="464FF385" w:rsidR="00DC5525" w:rsidRDefault="006F4804" w:rsidP="001914E2">
      <w:pPr>
        <w:ind w:left="720" w:hanging="720"/>
      </w:pPr>
      <w:r>
        <w:tab/>
      </w:r>
      <w:proofErr w:type="gramStart"/>
      <w:r w:rsidR="00DC5525">
        <w:t>i</w:t>
      </w:r>
      <w:proofErr w:type="gramEnd"/>
      <w:r w:rsidR="00DC5525">
        <w:tab/>
        <w:t xml:space="preserve">What is ovulation?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2FFD">
        <w:tab/>
      </w:r>
      <w:r w:rsidR="00982FFD">
        <w:tab/>
      </w:r>
      <w:r w:rsidR="00982FFD">
        <w:tab/>
      </w:r>
      <w:r w:rsidR="00DC5525">
        <w:t>(</w:t>
      </w:r>
      <w:r>
        <w:t>1 mark)</w:t>
      </w:r>
    </w:p>
    <w:p w14:paraId="11BEB45F" w14:textId="77777777" w:rsidR="006F4804" w:rsidRDefault="006F4804" w:rsidP="00982FFD"/>
    <w:p w14:paraId="2841F713" w14:textId="3FA37A98" w:rsidR="006F4804" w:rsidRDefault="006F4804" w:rsidP="006F4804">
      <w:pPr>
        <w:ind w:firstLine="720"/>
      </w:pPr>
      <w:proofErr w:type="gramStart"/>
      <w:r>
        <w:t>ii</w:t>
      </w:r>
      <w:proofErr w:type="gramEnd"/>
      <w:r>
        <w:tab/>
        <w:t>What is the ‘fertile window’?</w:t>
      </w:r>
      <w:r w:rsidR="00445FD4">
        <w:t xml:space="preserve"> </w:t>
      </w:r>
      <w:r w:rsidR="00445FD4">
        <w:tab/>
      </w:r>
      <w:r w:rsidR="00445FD4">
        <w:tab/>
      </w:r>
      <w:r w:rsidR="00445FD4">
        <w:tab/>
      </w:r>
      <w:r w:rsidR="00445FD4">
        <w:tab/>
        <w:t xml:space="preserve"> </w:t>
      </w:r>
      <w:r w:rsidR="00982FFD">
        <w:tab/>
      </w:r>
      <w:r w:rsidR="00982FFD">
        <w:tab/>
      </w:r>
      <w:r w:rsidR="00445FD4">
        <w:t xml:space="preserve">  (1 mark)</w:t>
      </w:r>
    </w:p>
    <w:p w14:paraId="436EDA72" w14:textId="77777777" w:rsidR="006F4804" w:rsidRDefault="006F4804" w:rsidP="00982FFD"/>
    <w:p w14:paraId="5C8E5D8D" w14:textId="1C6022A1" w:rsidR="00DC5525" w:rsidRDefault="006F4804" w:rsidP="002F1846">
      <w:pPr>
        <w:ind w:left="1440" w:hanging="720"/>
      </w:pPr>
      <w:proofErr w:type="gramStart"/>
      <w:r>
        <w:t>iii</w:t>
      </w:r>
      <w:proofErr w:type="gramEnd"/>
      <w:r>
        <w:tab/>
        <w:t>Wo</w:t>
      </w:r>
      <w:r w:rsidR="00D93B5B">
        <w:t>rk out the day a woman with a 33</w:t>
      </w:r>
      <w:r>
        <w:t xml:space="preserve"> day cycle would</w:t>
      </w:r>
      <w:r w:rsidR="002F1846">
        <w:t xml:space="preserve"> most likely </w:t>
      </w:r>
      <w:r w:rsidR="009B0EE1">
        <w:t>ovulate and when her fertile window begins.</w:t>
      </w:r>
      <w:r w:rsidR="002F1846">
        <w:tab/>
      </w:r>
      <w:r w:rsidR="009B0EE1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 w:rsidR="00982FFD">
        <w:tab/>
      </w:r>
      <w:r>
        <w:t xml:space="preserve"> (2 marks)</w:t>
      </w:r>
    </w:p>
    <w:p w14:paraId="687024CF" w14:textId="0A2CE2C8" w:rsidR="001C12DB" w:rsidRPr="00982FFD" w:rsidRDefault="001C12DB" w:rsidP="00982FFD">
      <w:pPr>
        <w:rPr>
          <w:color w:val="FF0000"/>
        </w:rPr>
      </w:pPr>
    </w:p>
    <w:sectPr w:rsidR="001C12DB" w:rsidRPr="00982FFD" w:rsidSect="00982F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moor LET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A26"/>
    <w:multiLevelType w:val="hybridMultilevel"/>
    <w:tmpl w:val="0B9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6AB0"/>
    <w:multiLevelType w:val="hybridMultilevel"/>
    <w:tmpl w:val="5D1A2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1153CB"/>
    <w:multiLevelType w:val="hybridMultilevel"/>
    <w:tmpl w:val="6734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97CA9"/>
    <w:multiLevelType w:val="hybridMultilevel"/>
    <w:tmpl w:val="8A48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5056D"/>
    <w:multiLevelType w:val="hybridMultilevel"/>
    <w:tmpl w:val="B48A9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B12AB"/>
    <w:multiLevelType w:val="hybridMultilevel"/>
    <w:tmpl w:val="ADD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232A1"/>
    <w:multiLevelType w:val="hybridMultilevel"/>
    <w:tmpl w:val="0252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11ADC"/>
    <w:multiLevelType w:val="hybridMultilevel"/>
    <w:tmpl w:val="31304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C900C2"/>
    <w:multiLevelType w:val="hybridMultilevel"/>
    <w:tmpl w:val="860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E2495"/>
    <w:multiLevelType w:val="hybridMultilevel"/>
    <w:tmpl w:val="362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F21BA0"/>
    <w:multiLevelType w:val="hybridMultilevel"/>
    <w:tmpl w:val="A0B6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117C1"/>
    <w:multiLevelType w:val="hybridMultilevel"/>
    <w:tmpl w:val="09C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96A88"/>
    <w:multiLevelType w:val="hybridMultilevel"/>
    <w:tmpl w:val="47A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33013"/>
    <w:multiLevelType w:val="hybridMultilevel"/>
    <w:tmpl w:val="0038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D1429"/>
    <w:multiLevelType w:val="hybridMultilevel"/>
    <w:tmpl w:val="3CD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3E5E"/>
    <w:multiLevelType w:val="hybridMultilevel"/>
    <w:tmpl w:val="AC58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34ADB"/>
    <w:multiLevelType w:val="hybridMultilevel"/>
    <w:tmpl w:val="CD7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561B3"/>
    <w:multiLevelType w:val="hybridMultilevel"/>
    <w:tmpl w:val="78A8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52D58"/>
    <w:multiLevelType w:val="hybridMultilevel"/>
    <w:tmpl w:val="6A9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5344F"/>
    <w:multiLevelType w:val="hybridMultilevel"/>
    <w:tmpl w:val="4D66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25B31"/>
    <w:multiLevelType w:val="hybridMultilevel"/>
    <w:tmpl w:val="595A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02CD5"/>
    <w:multiLevelType w:val="hybridMultilevel"/>
    <w:tmpl w:val="426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C1966"/>
    <w:multiLevelType w:val="hybridMultilevel"/>
    <w:tmpl w:val="F37A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F6E94"/>
    <w:multiLevelType w:val="hybridMultilevel"/>
    <w:tmpl w:val="C780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BE0593"/>
    <w:multiLevelType w:val="hybridMultilevel"/>
    <w:tmpl w:val="1DE89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6"/>
  </w:num>
  <w:num w:numId="5">
    <w:abstractNumId w:val="22"/>
  </w:num>
  <w:num w:numId="6">
    <w:abstractNumId w:val="21"/>
  </w:num>
  <w:num w:numId="7">
    <w:abstractNumId w:val="8"/>
  </w:num>
  <w:num w:numId="8">
    <w:abstractNumId w:val="10"/>
  </w:num>
  <w:num w:numId="9">
    <w:abstractNumId w:val="11"/>
  </w:num>
  <w:num w:numId="10">
    <w:abstractNumId w:val="23"/>
  </w:num>
  <w:num w:numId="11">
    <w:abstractNumId w:val="3"/>
  </w:num>
  <w:num w:numId="12">
    <w:abstractNumId w:val="12"/>
  </w:num>
  <w:num w:numId="13">
    <w:abstractNumId w:val="6"/>
  </w:num>
  <w:num w:numId="14">
    <w:abstractNumId w:val="15"/>
  </w:num>
  <w:num w:numId="15">
    <w:abstractNumId w:val="24"/>
  </w:num>
  <w:num w:numId="16">
    <w:abstractNumId w:val="9"/>
  </w:num>
  <w:num w:numId="17">
    <w:abstractNumId w:val="1"/>
  </w:num>
  <w:num w:numId="18">
    <w:abstractNumId w:val="0"/>
  </w:num>
  <w:num w:numId="19">
    <w:abstractNumId w:val="5"/>
  </w:num>
  <w:num w:numId="20">
    <w:abstractNumId w:val="19"/>
  </w:num>
  <w:num w:numId="21">
    <w:abstractNumId w:val="17"/>
  </w:num>
  <w:num w:numId="22">
    <w:abstractNumId w:val="20"/>
  </w:num>
  <w:num w:numId="23">
    <w:abstractNumId w:val="18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DB"/>
    <w:rsid w:val="00032A05"/>
    <w:rsid w:val="000556C2"/>
    <w:rsid w:val="000853EF"/>
    <w:rsid w:val="001617DA"/>
    <w:rsid w:val="001914E2"/>
    <w:rsid w:val="001C12DB"/>
    <w:rsid w:val="001C556A"/>
    <w:rsid w:val="0023106F"/>
    <w:rsid w:val="00277EE0"/>
    <w:rsid w:val="00283761"/>
    <w:rsid w:val="002F1846"/>
    <w:rsid w:val="003B3834"/>
    <w:rsid w:val="003E39A7"/>
    <w:rsid w:val="003F560D"/>
    <w:rsid w:val="00445FD4"/>
    <w:rsid w:val="00477A4E"/>
    <w:rsid w:val="004C03A9"/>
    <w:rsid w:val="004D08C0"/>
    <w:rsid w:val="006F4804"/>
    <w:rsid w:val="007E2230"/>
    <w:rsid w:val="007E5347"/>
    <w:rsid w:val="007F1AB0"/>
    <w:rsid w:val="008819DC"/>
    <w:rsid w:val="00886C78"/>
    <w:rsid w:val="008E4FBB"/>
    <w:rsid w:val="00947A91"/>
    <w:rsid w:val="00982FFD"/>
    <w:rsid w:val="00993EFF"/>
    <w:rsid w:val="009B0EE1"/>
    <w:rsid w:val="00A12610"/>
    <w:rsid w:val="00A214E3"/>
    <w:rsid w:val="00A42399"/>
    <w:rsid w:val="00A518CE"/>
    <w:rsid w:val="00B22889"/>
    <w:rsid w:val="00B529F2"/>
    <w:rsid w:val="00B56299"/>
    <w:rsid w:val="00BE2DBD"/>
    <w:rsid w:val="00C85435"/>
    <w:rsid w:val="00CD3CCA"/>
    <w:rsid w:val="00D121BD"/>
    <w:rsid w:val="00D21146"/>
    <w:rsid w:val="00D93B5B"/>
    <w:rsid w:val="00DC5525"/>
    <w:rsid w:val="00E63BFD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24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257F24F7</Template>
  <TotalTime>234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EACS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Brown</dc:creator>
  <cp:lastModifiedBy>LANGFORD-DAVIS Karen</cp:lastModifiedBy>
  <cp:revision>4</cp:revision>
  <cp:lastPrinted>2015-01-24T08:36:00Z</cp:lastPrinted>
  <dcterms:created xsi:type="dcterms:W3CDTF">2015-01-24T08:39:00Z</dcterms:created>
  <dcterms:modified xsi:type="dcterms:W3CDTF">2015-10-13T09:05:00Z</dcterms:modified>
</cp:coreProperties>
</file>