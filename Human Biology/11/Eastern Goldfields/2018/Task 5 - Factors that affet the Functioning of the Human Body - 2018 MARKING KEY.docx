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AA0" w:rsidRDefault="00C57AA0" w:rsidP="005A744C">
      <w:pPr>
        <w:spacing w:after="0" w:line="240" w:lineRule="auto"/>
        <w:rPr>
          <w:b/>
          <w:sz w:val="28"/>
          <w:szCs w:val="28"/>
        </w:rPr>
      </w:pPr>
    </w:p>
    <w:p w:rsidR="00C57AA0" w:rsidRDefault="00C57AA0" w:rsidP="005A744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Part 1: Research notes</w:t>
      </w:r>
    </w:p>
    <w:p w:rsidR="00C57AA0" w:rsidRDefault="00C57AA0" w:rsidP="005A744C">
      <w:pPr>
        <w:spacing w:after="0" w:line="240" w:lineRule="auto"/>
        <w:rPr>
          <w:b/>
          <w:sz w:val="28"/>
          <w:szCs w:val="28"/>
        </w:rPr>
      </w:pPr>
    </w:p>
    <w:p w:rsidR="00C57AA0" w:rsidRPr="008745D6" w:rsidRDefault="00C57AA0" w:rsidP="00C57AA0">
      <w:pPr>
        <w:spacing w:after="0" w:line="240" w:lineRule="auto"/>
        <w:ind w:left="719" w:hanging="435"/>
        <w:rPr>
          <w:b/>
        </w:rPr>
      </w:pPr>
      <w:r w:rsidRPr="008745D6">
        <w:rPr>
          <w:b/>
        </w:rPr>
        <w:t>Research Notes</w:t>
      </w:r>
    </w:p>
    <w:tbl>
      <w:tblPr>
        <w:tblStyle w:val="TableGrid"/>
        <w:tblW w:w="4663" w:type="pct"/>
        <w:tblInd w:w="704" w:type="dxa"/>
        <w:tblLook w:val="04A0" w:firstRow="1" w:lastRow="0" w:firstColumn="1" w:lastColumn="0" w:noHBand="0" w:noVBand="1"/>
      </w:tblPr>
      <w:tblGrid>
        <w:gridCol w:w="8408"/>
        <w:gridCol w:w="1554"/>
      </w:tblGrid>
      <w:tr w:rsidR="00C57AA0" w:rsidRPr="0045019E" w:rsidTr="009E586A">
        <w:tc>
          <w:tcPr>
            <w:tcW w:w="4220" w:type="pct"/>
            <w:shd w:val="clear" w:color="auto" w:fill="8064A2" w:themeFill="accent4"/>
          </w:tcPr>
          <w:p w:rsidR="00C57AA0" w:rsidRPr="0045019E" w:rsidRDefault="00C57AA0" w:rsidP="009E586A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45019E">
              <w:rPr>
                <w:rFonts w:eastAsia="Times New Roman" w:cs="Arial"/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780" w:type="pct"/>
            <w:shd w:val="clear" w:color="auto" w:fill="8064A2" w:themeFill="accent4"/>
          </w:tcPr>
          <w:p w:rsidR="00C57AA0" w:rsidRPr="0045019E" w:rsidRDefault="00C57AA0" w:rsidP="009E586A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45019E">
              <w:rPr>
                <w:rFonts w:eastAsia="Times New Roman" w:cs="Arial"/>
                <w:b/>
                <w:sz w:val="20"/>
                <w:szCs w:val="20"/>
                <w:lang w:val="fr-FR"/>
              </w:rPr>
              <w:t>Mark</w:t>
            </w:r>
          </w:p>
        </w:tc>
      </w:tr>
      <w:tr w:rsidR="00C57AA0" w:rsidRPr="0045019E" w:rsidTr="009E586A">
        <w:tc>
          <w:tcPr>
            <w:tcW w:w="4220" w:type="pct"/>
          </w:tcPr>
          <w:p w:rsidR="00C57AA0" w:rsidRPr="00F66612" w:rsidRDefault="00C57AA0" w:rsidP="009E586A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F66612">
              <w:rPr>
                <w:rFonts w:eastAsia="Times New Roman" w:cs="Arial"/>
                <w:color w:val="FF0000"/>
                <w:sz w:val="20"/>
                <w:szCs w:val="20"/>
              </w:rPr>
              <w:t>Causes and symptoms of osteoporosis – at least three of each or zero</w:t>
            </w:r>
          </w:p>
        </w:tc>
        <w:tc>
          <w:tcPr>
            <w:tcW w:w="780" w:type="pct"/>
          </w:tcPr>
          <w:p w:rsidR="00C57AA0" w:rsidRPr="00F66612" w:rsidRDefault="00C57AA0" w:rsidP="009E586A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 w:rsidRPr="00F66612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1</w:t>
            </w:r>
          </w:p>
        </w:tc>
      </w:tr>
      <w:tr w:rsidR="00C57AA0" w:rsidRPr="0045019E" w:rsidTr="009E586A">
        <w:tc>
          <w:tcPr>
            <w:tcW w:w="4220" w:type="pct"/>
          </w:tcPr>
          <w:p w:rsidR="00C57AA0" w:rsidRPr="00F66612" w:rsidRDefault="00C57AA0" w:rsidP="009E586A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F66612">
              <w:rPr>
                <w:rFonts w:eastAsia="Times New Roman" w:cs="Arial"/>
                <w:color w:val="FF0000"/>
                <w:sz w:val="20"/>
                <w:szCs w:val="20"/>
              </w:rPr>
              <w:t>Causes and symptoms of osteoarthritis – at least three of each or zero</w:t>
            </w:r>
          </w:p>
        </w:tc>
        <w:tc>
          <w:tcPr>
            <w:tcW w:w="780" w:type="pct"/>
          </w:tcPr>
          <w:p w:rsidR="00C57AA0" w:rsidRPr="00F66612" w:rsidRDefault="00C57AA0" w:rsidP="009E586A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 w:rsidRPr="00F66612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1</w:t>
            </w:r>
          </w:p>
        </w:tc>
      </w:tr>
      <w:tr w:rsidR="00C57AA0" w:rsidRPr="0045019E" w:rsidTr="009E586A">
        <w:tc>
          <w:tcPr>
            <w:tcW w:w="4220" w:type="pct"/>
          </w:tcPr>
          <w:p w:rsidR="00C57AA0" w:rsidRPr="00F66612" w:rsidRDefault="00C57AA0" w:rsidP="009E586A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F66612">
              <w:rPr>
                <w:rFonts w:eastAsia="Times New Roman" w:cs="Arial"/>
                <w:color w:val="FF0000"/>
                <w:sz w:val="20"/>
                <w:szCs w:val="20"/>
              </w:rPr>
              <w:t>Effect of osteoporosis and osteoarthritis on the bones/joints 1 mark general/2 mark comprehensive detail</w:t>
            </w:r>
          </w:p>
        </w:tc>
        <w:tc>
          <w:tcPr>
            <w:tcW w:w="780" w:type="pct"/>
          </w:tcPr>
          <w:p w:rsidR="00C57AA0" w:rsidRPr="00F66612" w:rsidRDefault="00C57AA0" w:rsidP="009E586A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 w:rsidRPr="00F66612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1–2</w:t>
            </w:r>
          </w:p>
        </w:tc>
      </w:tr>
      <w:tr w:rsidR="00C57AA0" w:rsidRPr="0045019E" w:rsidTr="009E586A">
        <w:tc>
          <w:tcPr>
            <w:tcW w:w="4220" w:type="pct"/>
          </w:tcPr>
          <w:p w:rsidR="00C57AA0" w:rsidRPr="00F66612" w:rsidRDefault="00C57AA0" w:rsidP="009E586A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F66612">
              <w:rPr>
                <w:rFonts w:eastAsia="Times New Roman" w:cs="Arial"/>
                <w:color w:val="FF0000"/>
                <w:sz w:val="20"/>
                <w:szCs w:val="20"/>
              </w:rPr>
              <w:t>Current medical technology used for treatment of osteoporosis and osteoarthritis – four for each minimum (2 non-medical and 2 medical and description is needed not just name.</w:t>
            </w:r>
          </w:p>
        </w:tc>
        <w:tc>
          <w:tcPr>
            <w:tcW w:w="780" w:type="pct"/>
          </w:tcPr>
          <w:p w:rsidR="00C57AA0" w:rsidRPr="00F66612" w:rsidRDefault="00C57AA0" w:rsidP="009E586A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 w:rsidRPr="00F66612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1</w:t>
            </w:r>
          </w:p>
        </w:tc>
      </w:tr>
      <w:tr w:rsidR="00C57AA0" w:rsidRPr="0045019E" w:rsidTr="009E586A">
        <w:tc>
          <w:tcPr>
            <w:tcW w:w="4220" w:type="pct"/>
            <w:vAlign w:val="center"/>
          </w:tcPr>
          <w:p w:rsidR="00C57AA0" w:rsidRPr="00F66612" w:rsidRDefault="00C57AA0" w:rsidP="009E586A">
            <w:pPr>
              <w:tabs>
                <w:tab w:val="left" w:pos="8647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</w:pPr>
            <w:r w:rsidRPr="00F66612"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  <w:t>Total</w:t>
            </w:r>
          </w:p>
        </w:tc>
        <w:tc>
          <w:tcPr>
            <w:tcW w:w="780" w:type="pct"/>
            <w:vAlign w:val="center"/>
          </w:tcPr>
          <w:p w:rsidR="00C57AA0" w:rsidRPr="00F66612" w:rsidRDefault="00C57AA0" w:rsidP="009E586A">
            <w:pPr>
              <w:tabs>
                <w:tab w:val="left" w:pos="8647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</w:pPr>
            <w:r w:rsidRPr="00F66612"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  <w:t>/5</w:t>
            </w:r>
          </w:p>
        </w:tc>
      </w:tr>
    </w:tbl>
    <w:p w:rsidR="00C57AA0" w:rsidRDefault="00C57AA0" w:rsidP="005A744C">
      <w:pPr>
        <w:spacing w:after="0" w:line="240" w:lineRule="auto"/>
        <w:rPr>
          <w:b/>
          <w:sz w:val="28"/>
          <w:szCs w:val="28"/>
        </w:rPr>
      </w:pPr>
    </w:p>
    <w:p w:rsidR="005A744C" w:rsidRPr="005A744C" w:rsidRDefault="005A744C" w:rsidP="005A744C">
      <w:pPr>
        <w:spacing w:after="0" w:line="240" w:lineRule="auto"/>
        <w:rPr>
          <w:b/>
          <w:sz w:val="28"/>
          <w:szCs w:val="28"/>
        </w:rPr>
      </w:pPr>
      <w:r w:rsidRPr="005A744C">
        <w:rPr>
          <w:b/>
          <w:sz w:val="28"/>
          <w:szCs w:val="28"/>
        </w:rPr>
        <w:t>Part 2: In-class assessment</w:t>
      </w:r>
    </w:p>
    <w:p w:rsidR="00351E8F" w:rsidRDefault="00351E8F" w:rsidP="00351E8F">
      <w:pPr>
        <w:pStyle w:val="ListParagraph"/>
        <w:numPr>
          <w:ilvl w:val="0"/>
          <w:numId w:val="4"/>
        </w:numPr>
        <w:spacing w:after="0" w:line="240" w:lineRule="auto"/>
        <w:rPr>
          <w:lang w:val="en-AU"/>
        </w:rPr>
      </w:pPr>
      <w:r>
        <w:rPr>
          <w:lang w:val="en-AU"/>
        </w:rPr>
        <w:t>Explain what osteoporosis is and discuss which symptoms a doctor could look for to help identify which condition an individual had.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="00FF4530">
        <w:rPr>
          <w:lang w:val="en-AU"/>
        </w:rPr>
        <w:tab/>
        <w:t xml:space="preserve">    </w:t>
      </w:r>
      <w:r>
        <w:rPr>
          <w:lang w:val="en-AU"/>
        </w:rPr>
        <w:t>(3 marks)</w:t>
      </w:r>
    </w:p>
    <w:tbl>
      <w:tblPr>
        <w:tblStyle w:val="TableGrid"/>
        <w:tblW w:w="4663" w:type="pct"/>
        <w:tblInd w:w="704" w:type="dxa"/>
        <w:tblLook w:val="04A0" w:firstRow="1" w:lastRow="0" w:firstColumn="1" w:lastColumn="0" w:noHBand="0" w:noVBand="1"/>
      </w:tblPr>
      <w:tblGrid>
        <w:gridCol w:w="8408"/>
        <w:gridCol w:w="1554"/>
      </w:tblGrid>
      <w:tr w:rsidR="00FF4530" w:rsidRPr="0045019E" w:rsidTr="00CB06C6">
        <w:tc>
          <w:tcPr>
            <w:tcW w:w="4220" w:type="pct"/>
            <w:shd w:val="clear" w:color="auto" w:fill="8064A2" w:themeFill="accent4"/>
          </w:tcPr>
          <w:p w:rsidR="00FF4530" w:rsidRPr="0045019E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45019E">
              <w:rPr>
                <w:rFonts w:eastAsia="Times New Roman" w:cs="Arial"/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780" w:type="pct"/>
            <w:shd w:val="clear" w:color="auto" w:fill="8064A2" w:themeFill="accent4"/>
          </w:tcPr>
          <w:p w:rsidR="00FF4530" w:rsidRPr="0045019E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45019E">
              <w:rPr>
                <w:rFonts w:eastAsia="Times New Roman" w:cs="Arial"/>
                <w:b/>
                <w:sz w:val="20"/>
                <w:szCs w:val="20"/>
                <w:lang w:val="fr-FR"/>
              </w:rPr>
              <w:t>Mark</w:t>
            </w:r>
          </w:p>
        </w:tc>
      </w:tr>
      <w:tr w:rsidR="00FF4530" w:rsidRPr="00FF4530" w:rsidTr="00CB06C6">
        <w:tc>
          <w:tcPr>
            <w:tcW w:w="4220" w:type="pct"/>
          </w:tcPr>
          <w:p w:rsidR="00FF4530" w:rsidRPr="00FF4530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color w:val="FF0000"/>
                <w:sz w:val="20"/>
                <w:szCs w:val="20"/>
              </w:rPr>
            </w:pPr>
            <w:r w:rsidRPr="00FF4530">
              <w:rPr>
                <w:rFonts w:eastAsia="Times New Roman" w:cs="Arial"/>
                <w:b/>
                <w:color w:val="FF0000"/>
                <w:sz w:val="20"/>
                <w:szCs w:val="20"/>
              </w:rPr>
              <w:t>Osteoporosis</w:t>
            </w:r>
          </w:p>
          <w:p w:rsidR="00FF4530" w:rsidRPr="00FF4530" w:rsidRDefault="00FF4530" w:rsidP="00FF4530">
            <w:pPr>
              <w:pStyle w:val="ListParagraph"/>
              <w:numPr>
                <w:ilvl w:val="0"/>
                <w:numId w:val="6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FF4530">
              <w:rPr>
                <w:rFonts w:eastAsia="Times New Roman" w:cs="Arial"/>
                <w:color w:val="FF0000"/>
                <w:sz w:val="20"/>
                <w:szCs w:val="20"/>
              </w:rPr>
              <w:t>Loss of calcium / bone density / weakening of bone</w:t>
            </w:r>
          </w:p>
        </w:tc>
        <w:tc>
          <w:tcPr>
            <w:tcW w:w="780" w:type="pct"/>
          </w:tcPr>
          <w:p w:rsidR="00FF4530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FF4530" w:rsidRPr="00FF4530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 w:rsidRPr="00FF4530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1</w:t>
            </w:r>
          </w:p>
        </w:tc>
      </w:tr>
      <w:tr w:rsidR="00FF4530" w:rsidRPr="00FF4530" w:rsidTr="00CB06C6">
        <w:tc>
          <w:tcPr>
            <w:tcW w:w="4220" w:type="pct"/>
          </w:tcPr>
          <w:p w:rsidR="00FF4530" w:rsidRPr="00FF4530" w:rsidRDefault="00FF4530" w:rsidP="00FF4530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color w:val="FF0000"/>
                <w:sz w:val="20"/>
                <w:szCs w:val="20"/>
              </w:rPr>
            </w:pPr>
            <w:r w:rsidRPr="00FF4530">
              <w:rPr>
                <w:rFonts w:eastAsia="Times New Roman" w:cs="Arial"/>
                <w:b/>
                <w:color w:val="FF0000"/>
                <w:sz w:val="20"/>
                <w:szCs w:val="20"/>
              </w:rPr>
              <w:t>Symptoms</w:t>
            </w:r>
          </w:p>
        </w:tc>
        <w:tc>
          <w:tcPr>
            <w:tcW w:w="780" w:type="pct"/>
          </w:tcPr>
          <w:p w:rsidR="00FF4530" w:rsidRPr="00FF4530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</w:tc>
      </w:tr>
      <w:tr w:rsidR="00FF4530" w:rsidRPr="00FF4530" w:rsidTr="00CB06C6">
        <w:tc>
          <w:tcPr>
            <w:tcW w:w="4220" w:type="pct"/>
          </w:tcPr>
          <w:p w:rsidR="00FF4530" w:rsidRPr="00FF4530" w:rsidRDefault="00FF4530" w:rsidP="00FF4530">
            <w:pPr>
              <w:pStyle w:val="ListParagraph"/>
              <w:numPr>
                <w:ilvl w:val="0"/>
                <w:numId w:val="7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FF4530">
              <w:rPr>
                <w:rFonts w:eastAsia="Times New Roman" w:cs="Arial"/>
                <w:color w:val="FF0000"/>
                <w:sz w:val="20"/>
                <w:szCs w:val="20"/>
              </w:rPr>
              <w:t>3 symptoms</w:t>
            </w:r>
          </w:p>
        </w:tc>
        <w:tc>
          <w:tcPr>
            <w:tcW w:w="780" w:type="pct"/>
          </w:tcPr>
          <w:p w:rsidR="00FF4530" w:rsidRPr="00FF4530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 w:rsidRPr="00FF4530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2</w:t>
            </w:r>
          </w:p>
        </w:tc>
      </w:tr>
      <w:tr w:rsidR="00FF4530" w:rsidRPr="00FF4530" w:rsidTr="00CB06C6">
        <w:tc>
          <w:tcPr>
            <w:tcW w:w="4220" w:type="pct"/>
          </w:tcPr>
          <w:p w:rsidR="00FF4530" w:rsidRPr="00FF4530" w:rsidRDefault="00FF4530" w:rsidP="00FF4530">
            <w:pPr>
              <w:pStyle w:val="ListParagraph"/>
              <w:numPr>
                <w:ilvl w:val="0"/>
                <w:numId w:val="7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FF4530">
              <w:rPr>
                <w:rFonts w:eastAsia="Times New Roman" w:cs="Arial"/>
                <w:color w:val="FF0000"/>
                <w:sz w:val="20"/>
                <w:szCs w:val="20"/>
              </w:rPr>
              <w:t>2 symptoms</w:t>
            </w:r>
          </w:p>
        </w:tc>
        <w:tc>
          <w:tcPr>
            <w:tcW w:w="780" w:type="pct"/>
          </w:tcPr>
          <w:p w:rsidR="00FF4530" w:rsidRPr="00FF4530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 w:rsidRPr="00FF4530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1</w:t>
            </w:r>
          </w:p>
        </w:tc>
      </w:tr>
      <w:tr w:rsidR="00FF4530" w:rsidRPr="00FF4530" w:rsidTr="00CB06C6">
        <w:tc>
          <w:tcPr>
            <w:tcW w:w="4220" w:type="pct"/>
          </w:tcPr>
          <w:p w:rsidR="00FF4530" w:rsidRPr="00FF4530" w:rsidRDefault="00FF4530" w:rsidP="00FF4530">
            <w:pPr>
              <w:pStyle w:val="ListParagraph"/>
              <w:numPr>
                <w:ilvl w:val="0"/>
                <w:numId w:val="7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FF4530">
              <w:rPr>
                <w:rFonts w:eastAsia="Times New Roman" w:cs="Arial"/>
                <w:color w:val="FF0000"/>
                <w:sz w:val="20"/>
                <w:szCs w:val="20"/>
              </w:rPr>
              <w:t>1 symptom</w:t>
            </w:r>
          </w:p>
        </w:tc>
        <w:tc>
          <w:tcPr>
            <w:tcW w:w="780" w:type="pct"/>
          </w:tcPr>
          <w:p w:rsidR="00FF4530" w:rsidRPr="00FF4530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 w:rsidRPr="00FF4530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0</w:t>
            </w:r>
          </w:p>
        </w:tc>
      </w:tr>
      <w:tr w:rsidR="00FF4530" w:rsidRPr="00FF4530" w:rsidTr="00FF4530">
        <w:tc>
          <w:tcPr>
            <w:tcW w:w="5000" w:type="pct"/>
            <w:gridSpan w:val="2"/>
          </w:tcPr>
          <w:p w:rsidR="00FF4530" w:rsidRPr="00FF4530" w:rsidRDefault="00FF4530" w:rsidP="00FF4530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 w:rsidRPr="00FF4530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 xml:space="preserve">Can </w:t>
            </w:r>
            <w:proofErr w:type="spellStart"/>
            <w:r w:rsidRPr="00FF4530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include</w:t>
            </w:r>
            <w:proofErr w:type="spellEnd"/>
            <w:r w:rsidRPr="00FF4530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 :</w:t>
            </w:r>
          </w:p>
          <w:p w:rsidR="00FF4530" w:rsidRPr="00FF4530" w:rsidRDefault="00FF4530" w:rsidP="00FF4530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proofErr w:type="spellStart"/>
            <w:r w:rsidRPr="00FF4530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Brittle</w:t>
            </w:r>
            <w:proofErr w:type="spellEnd"/>
            <w:r w:rsidRPr="00FF4530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F4530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bones</w:t>
            </w:r>
            <w:proofErr w:type="spellEnd"/>
            <w:r w:rsidRPr="00FF4530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 xml:space="preserve"> / </w:t>
            </w:r>
            <w:proofErr w:type="spellStart"/>
            <w:r w:rsidRPr="00FF4530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bones</w:t>
            </w:r>
            <w:proofErr w:type="spellEnd"/>
            <w:r w:rsidRPr="00FF4530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 xml:space="preserve"> break </w:t>
            </w:r>
            <w:proofErr w:type="spellStart"/>
            <w:r w:rsidRPr="00FF4530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easily</w:t>
            </w:r>
            <w:proofErr w:type="spellEnd"/>
            <w:r w:rsidRPr="00FF4530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 xml:space="preserve"> / back pain / </w:t>
            </w:r>
            <w:proofErr w:type="spellStart"/>
            <w:r w:rsidRPr="00FF4530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loss</w:t>
            </w:r>
            <w:proofErr w:type="spellEnd"/>
            <w:r w:rsidRPr="00FF4530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 xml:space="preserve"> of </w:t>
            </w:r>
            <w:proofErr w:type="spellStart"/>
            <w:r w:rsidRPr="00FF4530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height</w:t>
            </w:r>
            <w:proofErr w:type="spellEnd"/>
            <w:r w:rsidRPr="00FF4530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 xml:space="preserve"> / </w:t>
            </w:r>
            <w:proofErr w:type="spellStart"/>
            <w:r w:rsidRPr="00FF4530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stooped</w:t>
            </w:r>
            <w:proofErr w:type="spellEnd"/>
            <w:r w:rsidRPr="00FF4530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 xml:space="preserve"> posture</w:t>
            </w:r>
          </w:p>
        </w:tc>
      </w:tr>
      <w:tr w:rsidR="00FF4530" w:rsidRPr="00FF4530" w:rsidTr="00CB06C6">
        <w:tc>
          <w:tcPr>
            <w:tcW w:w="4220" w:type="pct"/>
            <w:vAlign w:val="center"/>
          </w:tcPr>
          <w:p w:rsidR="00FF4530" w:rsidRPr="00FF4530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</w:pPr>
            <w:r w:rsidRPr="00FF4530"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  <w:t>Total</w:t>
            </w:r>
          </w:p>
        </w:tc>
        <w:tc>
          <w:tcPr>
            <w:tcW w:w="780" w:type="pct"/>
            <w:vAlign w:val="center"/>
          </w:tcPr>
          <w:p w:rsidR="00FF4530" w:rsidRPr="00FF4530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</w:pPr>
            <w:r w:rsidRPr="00FF4530"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  <w:t>/3</w:t>
            </w:r>
          </w:p>
        </w:tc>
      </w:tr>
    </w:tbl>
    <w:p w:rsidR="008E52AA" w:rsidRPr="004123B3" w:rsidRDefault="008E52AA" w:rsidP="00351E8F">
      <w:pPr>
        <w:pStyle w:val="ListParagraph"/>
        <w:spacing w:after="0" w:line="240" w:lineRule="auto"/>
        <w:rPr>
          <w:i/>
          <w:lang w:val="en-AU"/>
        </w:rPr>
      </w:pPr>
    </w:p>
    <w:p w:rsidR="008E52AA" w:rsidRDefault="008E52AA" w:rsidP="008E52AA">
      <w:pPr>
        <w:pStyle w:val="ListParagraph"/>
        <w:numPr>
          <w:ilvl w:val="0"/>
          <w:numId w:val="4"/>
        </w:numPr>
        <w:spacing w:after="0" w:line="240" w:lineRule="auto"/>
        <w:rPr>
          <w:lang w:val="en-AU"/>
        </w:rPr>
      </w:pPr>
      <w:r>
        <w:rPr>
          <w:lang w:val="en-AU"/>
        </w:rPr>
        <w:t xml:space="preserve">Although the two diseases are often associated with old age there are specific causes that can lead to the development of the two diseases. </w:t>
      </w:r>
    </w:p>
    <w:p w:rsidR="008E52AA" w:rsidRDefault="008E52AA" w:rsidP="008E52AA">
      <w:pPr>
        <w:pStyle w:val="ListParagraph"/>
        <w:spacing w:after="0" w:line="240" w:lineRule="auto"/>
        <w:rPr>
          <w:lang w:val="en-AU"/>
        </w:rPr>
      </w:pPr>
      <w:r>
        <w:rPr>
          <w:lang w:val="en-AU"/>
        </w:rPr>
        <w:t>Describe two major causes of osteoarthritis / osteoporosis, discussing how they lead to the development of the disease.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(4 marks)</w:t>
      </w:r>
    </w:p>
    <w:tbl>
      <w:tblPr>
        <w:tblStyle w:val="TableGrid"/>
        <w:tblW w:w="4663" w:type="pct"/>
        <w:tblInd w:w="704" w:type="dxa"/>
        <w:tblLook w:val="04A0" w:firstRow="1" w:lastRow="0" w:firstColumn="1" w:lastColumn="0" w:noHBand="0" w:noVBand="1"/>
      </w:tblPr>
      <w:tblGrid>
        <w:gridCol w:w="8408"/>
        <w:gridCol w:w="1554"/>
      </w:tblGrid>
      <w:tr w:rsidR="00FF4530" w:rsidRPr="0045019E" w:rsidTr="00CB06C6">
        <w:tc>
          <w:tcPr>
            <w:tcW w:w="4220" w:type="pct"/>
            <w:shd w:val="clear" w:color="auto" w:fill="8064A2" w:themeFill="accent4"/>
          </w:tcPr>
          <w:p w:rsidR="00FF4530" w:rsidRPr="0045019E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45019E">
              <w:rPr>
                <w:rFonts w:eastAsia="Times New Roman" w:cs="Arial"/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780" w:type="pct"/>
            <w:shd w:val="clear" w:color="auto" w:fill="8064A2" w:themeFill="accent4"/>
          </w:tcPr>
          <w:p w:rsidR="00FF4530" w:rsidRPr="0045019E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45019E">
              <w:rPr>
                <w:rFonts w:eastAsia="Times New Roman" w:cs="Arial"/>
                <w:b/>
                <w:sz w:val="20"/>
                <w:szCs w:val="20"/>
                <w:lang w:val="fr-FR"/>
              </w:rPr>
              <w:t>Mark</w:t>
            </w:r>
          </w:p>
        </w:tc>
      </w:tr>
      <w:tr w:rsidR="00FF4530" w:rsidRPr="00FF4530" w:rsidTr="00CB06C6">
        <w:tc>
          <w:tcPr>
            <w:tcW w:w="4220" w:type="pct"/>
          </w:tcPr>
          <w:p w:rsidR="00FF4530" w:rsidRPr="00FF4530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i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/>
                <w:color w:val="FF0000"/>
                <w:sz w:val="20"/>
                <w:szCs w:val="20"/>
              </w:rPr>
              <w:t xml:space="preserve">Causes </w:t>
            </w:r>
            <w:r>
              <w:rPr>
                <w:rFonts w:eastAsia="Times New Roman" w:cs="Arial"/>
                <w:i/>
                <w:color w:val="FF0000"/>
                <w:sz w:val="20"/>
                <w:szCs w:val="20"/>
              </w:rPr>
              <w:t>– any 2 of the following</w:t>
            </w:r>
          </w:p>
          <w:p w:rsidR="00FF4530" w:rsidRPr="00FF4530" w:rsidRDefault="00FF4530" w:rsidP="00CB06C6">
            <w:pPr>
              <w:pStyle w:val="ListParagraph"/>
              <w:numPr>
                <w:ilvl w:val="0"/>
                <w:numId w:val="6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EA3D54">
              <w:rPr>
                <w:color w:val="FF0000"/>
                <w:lang w:val="en-AU"/>
              </w:rPr>
              <w:t>amount of bone mass gained in youth</w:t>
            </w:r>
          </w:p>
          <w:p w:rsidR="00FF4530" w:rsidRPr="00FF4530" w:rsidRDefault="00FF4530" w:rsidP="00CB06C6">
            <w:pPr>
              <w:pStyle w:val="ListParagraph"/>
              <w:numPr>
                <w:ilvl w:val="0"/>
                <w:numId w:val="6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EA3D54">
              <w:rPr>
                <w:color w:val="FF0000"/>
                <w:lang w:val="en-AU"/>
              </w:rPr>
              <w:t>lack of calcium in diet</w:t>
            </w:r>
          </w:p>
          <w:p w:rsidR="00FF4530" w:rsidRPr="00FF4530" w:rsidRDefault="00FF4530" w:rsidP="00CB06C6">
            <w:pPr>
              <w:pStyle w:val="ListParagraph"/>
              <w:numPr>
                <w:ilvl w:val="0"/>
                <w:numId w:val="6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EA3D54">
              <w:rPr>
                <w:color w:val="FF0000"/>
                <w:lang w:val="en-AU"/>
              </w:rPr>
              <w:t>lack of oestrogen in women(or menopause)</w:t>
            </w:r>
          </w:p>
          <w:p w:rsidR="00FF4530" w:rsidRPr="00FF4530" w:rsidRDefault="00FF4530" w:rsidP="00CB06C6">
            <w:pPr>
              <w:pStyle w:val="ListParagraph"/>
              <w:numPr>
                <w:ilvl w:val="0"/>
                <w:numId w:val="6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 xml:space="preserve">lack of </w:t>
            </w:r>
            <w:r w:rsidRPr="00EA3D54">
              <w:rPr>
                <w:color w:val="FF0000"/>
                <w:lang w:val="en-AU"/>
              </w:rPr>
              <w:t>androgen in males</w:t>
            </w:r>
          </w:p>
          <w:p w:rsidR="00FF4530" w:rsidRPr="00FF4530" w:rsidRDefault="00FF4530" w:rsidP="00CB06C6">
            <w:pPr>
              <w:pStyle w:val="ListParagraph"/>
              <w:numPr>
                <w:ilvl w:val="0"/>
                <w:numId w:val="6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EA3D54">
              <w:rPr>
                <w:color w:val="FF0000"/>
                <w:lang w:val="en-AU"/>
              </w:rPr>
              <w:t>lack of vitamin D</w:t>
            </w:r>
          </w:p>
          <w:p w:rsidR="00FF4530" w:rsidRPr="00FF4530" w:rsidRDefault="00FF4530" w:rsidP="00CB06C6">
            <w:pPr>
              <w:pStyle w:val="ListParagraph"/>
              <w:numPr>
                <w:ilvl w:val="0"/>
                <w:numId w:val="6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EA3D54">
              <w:rPr>
                <w:color w:val="FF0000"/>
                <w:lang w:val="en-AU"/>
              </w:rPr>
              <w:t>lack of weight bearing exercises</w:t>
            </w:r>
          </w:p>
          <w:p w:rsidR="00FF4530" w:rsidRPr="00FF4530" w:rsidRDefault="00FF4530" w:rsidP="00CB06C6">
            <w:pPr>
              <w:pStyle w:val="ListParagraph"/>
              <w:numPr>
                <w:ilvl w:val="0"/>
                <w:numId w:val="6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EA3D54">
              <w:rPr>
                <w:color w:val="FF0000"/>
                <w:lang w:val="en-AU"/>
              </w:rPr>
              <w:t>over use of corticosteroids</w:t>
            </w:r>
          </w:p>
          <w:p w:rsidR="00FF4530" w:rsidRPr="00FF4530" w:rsidRDefault="00FF4530" w:rsidP="00CB06C6">
            <w:pPr>
              <w:pStyle w:val="ListParagraph"/>
              <w:numPr>
                <w:ilvl w:val="0"/>
                <w:numId w:val="6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EA3D54">
              <w:rPr>
                <w:color w:val="FF0000"/>
                <w:lang w:val="en-AU"/>
              </w:rPr>
              <w:t>thyroid problems</w:t>
            </w:r>
          </w:p>
          <w:p w:rsidR="00FF4530" w:rsidRPr="00FF4530" w:rsidRDefault="00FF4530" w:rsidP="00CB06C6">
            <w:pPr>
              <w:pStyle w:val="ListParagraph"/>
              <w:numPr>
                <w:ilvl w:val="0"/>
                <w:numId w:val="6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EA3D54">
              <w:rPr>
                <w:color w:val="FF0000"/>
                <w:lang w:val="en-AU"/>
              </w:rPr>
              <w:t>bone cancer</w:t>
            </w:r>
          </w:p>
        </w:tc>
        <w:tc>
          <w:tcPr>
            <w:tcW w:w="780" w:type="pct"/>
          </w:tcPr>
          <w:p w:rsidR="00FF4530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FF4530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FF4530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FF4530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FF4530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FF4530" w:rsidRPr="00FF4530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1-2</w:t>
            </w:r>
          </w:p>
        </w:tc>
      </w:tr>
      <w:tr w:rsidR="00FF4530" w:rsidRPr="00FF4530" w:rsidTr="00CB06C6">
        <w:tc>
          <w:tcPr>
            <w:tcW w:w="4220" w:type="pct"/>
          </w:tcPr>
          <w:p w:rsidR="00FF4530" w:rsidRDefault="00FF4530" w:rsidP="00FF4530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/>
                <w:color w:val="FF0000"/>
                <w:sz w:val="20"/>
                <w:szCs w:val="20"/>
              </w:rPr>
              <w:t xml:space="preserve">Development </w:t>
            </w:r>
          </w:p>
          <w:p w:rsidR="00FF4530" w:rsidRPr="00FF4530" w:rsidRDefault="00FF4530" w:rsidP="00FF4530">
            <w:pPr>
              <w:pStyle w:val="ListParagraph"/>
              <w:numPr>
                <w:ilvl w:val="0"/>
                <w:numId w:val="6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>describes how cause</w:t>
            </w:r>
            <w:r w:rsidR="00675A63">
              <w:rPr>
                <w:rFonts w:eastAsia="Times New Roman" w:cs="Arial"/>
                <w:color w:val="FF0000"/>
                <w:sz w:val="20"/>
                <w:szCs w:val="20"/>
              </w:rPr>
              <w:t xml:space="preserve"> c</w:t>
            </w:r>
            <w:r>
              <w:rPr>
                <w:rFonts w:eastAsia="Times New Roman" w:cs="Arial"/>
                <w:color w:val="FF0000"/>
                <w:sz w:val="20"/>
                <w:szCs w:val="20"/>
              </w:rPr>
              <w:t>hosen leads to development</w:t>
            </w:r>
          </w:p>
        </w:tc>
        <w:tc>
          <w:tcPr>
            <w:tcW w:w="780" w:type="pct"/>
          </w:tcPr>
          <w:p w:rsidR="00FF4530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FF4530" w:rsidRPr="00FF4530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1-2</w:t>
            </w:r>
          </w:p>
        </w:tc>
      </w:tr>
      <w:tr w:rsidR="00FF4530" w:rsidRPr="00FF4530" w:rsidTr="00CB06C6">
        <w:tc>
          <w:tcPr>
            <w:tcW w:w="4220" w:type="pct"/>
            <w:vAlign w:val="center"/>
          </w:tcPr>
          <w:p w:rsidR="00FF4530" w:rsidRPr="00FF4530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</w:pPr>
            <w:r w:rsidRPr="00FF4530"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  <w:t>Total</w:t>
            </w:r>
          </w:p>
        </w:tc>
        <w:tc>
          <w:tcPr>
            <w:tcW w:w="780" w:type="pct"/>
            <w:vAlign w:val="center"/>
          </w:tcPr>
          <w:p w:rsidR="00FF4530" w:rsidRPr="00FF4530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  <w:t>/4</w:t>
            </w:r>
          </w:p>
        </w:tc>
      </w:tr>
    </w:tbl>
    <w:p w:rsidR="00675A63" w:rsidRDefault="00675A63" w:rsidP="008E52AA">
      <w:pPr>
        <w:spacing w:after="0" w:line="240" w:lineRule="auto"/>
        <w:ind w:left="284"/>
      </w:pPr>
    </w:p>
    <w:p w:rsidR="008E52AA" w:rsidRDefault="00FF4530" w:rsidP="008E52AA">
      <w:pPr>
        <w:spacing w:after="0" w:line="240" w:lineRule="auto"/>
        <w:ind w:left="284"/>
      </w:pPr>
      <w:r>
        <w:t xml:space="preserve"> </w:t>
      </w:r>
      <w:r w:rsidR="008E52AA">
        <w:t>(c)</w:t>
      </w:r>
      <w:r w:rsidR="008E52AA">
        <w:tab/>
        <w:t>Discuss why people would say that osteoporosis is an elderly lady’s disease.</w:t>
      </w:r>
      <w:r w:rsidR="008E52AA">
        <w:tab/>
      </w:r>
      <w:r w:rsidR="008E52AA">
        <w:tab/>
      </w:r>
      <w:r w:rsidR="008E52AA">
        <w:tab/>
        <w:t>(4 marks)</w:t>
      </w:r>
    </w:p>
    <w:tbl>
      <w:tblPr>
        <w:tblStyle w:val="TableGrid"/>
        <w:tblW w:w="4663" w:type="pct"/>
        <w:tblInd w:w="704" w:type="dxa"/>
        <w:tblLook w:val="04A0" w:firstRow="1" w:lastRow="0" w:firstColumn="1" w:lastColumn="0" w:noHBand="0" w:noVBand="1"/>
      </w:tblPr>
      <w:tblGrid>
        <w:gridCol w:w="8408"/>
        <w:gridCol w:w="1554"/>
      </w:tblGrid>
      <w:tr w:rsidR="00FF4530" w:rsidRPr="0045019E" w:rsidTr="00CB06C6">
        <w:tc>
          <w:tcPr>
            <w:tcW w:w="4220" w:type="pct"/>
            <w:shd w:val="clear" w:color="auto" w:fill="8064A2" w:themeFill="accent4"/>
          </w:tcPr>
          <w:p w:rsidR="00FF4530" w:rsidRPr="0045019E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45019E">
              <w:rPr>
                <w:rFonts w:eastAsia="Times New Roman" w:cs="Arial"/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780" w:type="pct"/>
            <w:shd w:val="clear" w:color="auto" w:fill="8064A2" w:themeFill="accent4"/>
          </w:tcPr>
          <w:p w:rsidR="00FF4530" w:rsidRPr="0045019E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45019E">
              <w:rPr>
                <w:rFonts w:eastAsia="Times New Roman" w:cs="Arial"/>
                <w:b/>
                <w:sz w:val="20"/>
                <w:szCs w:val="20"/>
                <w:lang w:val="fr-FR"/>
              </w:rPr>
              <w:t>Mark</w:t>
            </w:r>
          </w:p>
        </w:tc>
      </w:tr>
      <w:tr w:rsidR="00675A63" w:rsidRPr="00FF4530" w:rsidTr="00CB06C6">
        <w:tc>
          <w:tcPr>
            <w:tcW w:w="4220" w:type="pct"/>
          </w:tcPr>
          <w:p w:rsidR="00675A63" w:rsidRPr="00675A63" w:rsidRDefault="00675A63" w:rsidP="00675A63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EA3D54">
              <w:rPr>
                <w:color w:val="FF0000"/>
              </w:rPr>
              <w:t>Old ladies make the highest proportion of people with osteoporosis</w:t>
            </w:r>
          </w:p>
        </w:tc>
        <w:tc>
          <w:tcPr>
            <w:tcW w:w="780" w:type="pct"/>
            <w:vMerge w:val="restart"/>
          </w:tcPr>
          <w:p w:rsidR="00675A63" w:rsidRDefault="00675A63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675A63" w:rsidRDefault="00675A63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675A63" w:rsidRDefault="00675A63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675A63" w:rsidRPr="00FF4530" w:rsidRDefault="00675A63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1-4</w:t>
            </w:r>
          </w:p>
        </w:tc>
      </w:tr>
      <w:tr w:rsidR="00675A63" w:rsidRPr="00FF4530" w:rsidTr="00CB06C6">
        <w:tc>
          <w:tcPr>
            <w:tcW w:w="4220" w:type="pct"/>
          </w:tcPr>
          <w:p w:rsidR="00675A63" w:rsidRPr="00675A63" w:rsidRDefault="00675A63" w:rsidP="00675A63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EA3D54">
              <w:rPr>
                <w:color w:val="FF0000"/>
              </w:rPr>
              <w:t>After menopause oestrogen levels drop, men don’t go through menopause so oestrogen levels constant</w:t>
            </w:r>
          </w:p>
        </w:tc>
        <w:tc>
          <w:tcPr>
            <w:tcW w:w="780" w:type="pct"/>
            <w:vMerge/>
          </w:tcPr>
          <w:p w:rsidR="00675A63" w:rsidRPr="00FF4530" w:rsidRDefault="00675A63" w:rsidP="00675A63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</w:tc>
      </w:tr>
      <w:tr w:rsidR="00675A63" w:rsidRPr="00FF4530" w:rsidTr="00CB06C6">
        <w:tc>
          <w:tcPr>
            <w:tcW w:w="4220" w:type="pct"/>
          </w:tcPr>
          <w:p w:rsidR="00675A63" w:rsidRPr="00EA3D54" w:rsidRDefault="00675A63" w:rsidP="00675A63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color w:val="FF0000"/>
              </w:rPr>
            </w:pPr>
            <w:r w:rsidRPr="00EA3D54">
              <w:rPr>
                <w:color w:val="FF0000"/>
              </w:rPr>
              <w:t>Oestrogen helps with the deposit of calcium in the bones</w:t>
            </w:r>
          </w:p>
        </w:tc>
        <w:tc>
          <w:tcPr>
            <w:tcW w:w="780" w:type="pct"/>
            <w:vMerge/>
          </w:tcPr>
          <w:p w:rsidR="00675A63" w:rsidRPr="00FF4530" w:rsidRDefault="00675A63" w:rsidP="00675A63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</w:tc>
      </w:tr>
      <w:tr w:rsidR="00675A63" w:rsidRPr="00FF4530" w:rsidTr="00CB06C6">
        <w:tc>
          <w:tcPr>
            <w:tcW w:w="4220" w:type="pct"/>
          </w:tcPr>
          <w:p w:rsidR="00675A63" w:rsidRPr="00EA3D54" w:rsidRDefault="00675A63" w:rsidP="00675A63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color w:val="FF0000"/>
              </w:rPr>
            </w:pPr>
            <w:r w:rsidRPr="00EA3D54">
              <w:rPr>
                <w:color w:val="FF0000"/>
              </w:rPr>
              <w:t>Lack of hormones reduces calcium deposited so bones become brittle = osteoporosis, men</w:t>
            </w:r>
            <w:r>
              <w:rPr>
                <w:color w:val="FF0000"/>
              </w:rPr>
              <w:t>’</w:t>
            </w:r>
            <w:r w:rsidRPr="00EA3D54">
              <w:rPr>
                <w:color w:val="FF0000"/>
              </w:rPr>
              <w:t>s calcium levels remain constant</w:t>
            </w:r>
          </w:p>
        </w:tc>
        <w:tc>
          <w:tcPr>
            <w:tcW w:w="780" w:type="pct"/>
            <w:vMerge/>
          </w:tcPr>
          <w:p w:rsidR="00675A63" w:rsidRPr="00FF4530" w:rsidRDefault="00675A63" w:rsidP="00675A63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</w:tc>
      </w:tr>
      <w:tr w:rsidR="00FF4530" w:rsidRPr="00FF4530" w:rsidTr="00CB06C6">
        <w:tc>
          <w:tcPr>
            <w:tcW w:w="4220" w:type="pct"/>
            <w:vAlign w:val="center"/>
          </w:tcPr>
          <w:p w:rsidR="00FF4530" w:rsidRPr="00FF4530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</w:pPr>
            <w:r w:rsidRPr="00FF4530"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  <w:t>Total</w:t>
            </w:r>
          </w:p>
        </w:tc>
        <w:tc>
          <w:tcPr>
            <w:tcW w:w="780" w:type="pct"/>
            <w:vAlign w:val="center"/>
          </w:tcPr>
          <w:p w:rsidR="00FF4530" w:rsidRPr="00FF4530" w:rsidRDefault="00FF4530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  <w:t>/4</w:t>
            </w:r>
          </w:p>
        </w:tc>
      </w:tr>
    </w:tbl>
    <w:p w:rsidR="00EA3D54" w:rsidRDefault="00EA3D54" w:rsidP="008E52AA">
      <w:pPr>
        <w:spacing w:after="0" w:line="240" w:lineRule="auto"/>
        <w:ind w:left="719"/>
        <w:rPr>
          <w:color w:val="FF0000"/>
        </w:rPr>
      </w:pPr>
    </w:p>
    <w:p w:rsidR="00675A63" w:rsidRDefault="00675A63" w:rsidP="008E52AA">
      <w:pPr>
        <w:spacing w:after="0" w:line="240" w:lineRule="auto"/>
        <w:ind w:left="719"/>
        <w:rPr>
          <w:color w:val="FF0000"/>
        </w:rPr>
      </w:pPr>
    </w:p>
    <w:p w:rsidR="00675A63" w:rsidRPr="00EA3D54" w:rsidRDefault="00675A63" w:rsidP="008E52AA">
      <w:pPr>
        <w:spacing w:after="0" w:line="240" w:lineRule="auto"/>
        <w:ind w:left="719"/>
        <w:rPr>
          <w:color w:val="FF0000"/>
        </w:rPr>
      </w:pPr>
    </w:p>
    <w:p w:rsidR="008E52AA" w:rsidRDefault="008E52AA" w:rsidP="008E52AA">
      <w:pPr>
        <w:spacing w:after="0" w:line="240" w:lineRule="auto"/>
        <w:ind w:left="719" w:hanging="435"/>
      </w:pPr>
      <w:r>
        <w:lastRenderedPageBreak/>
        <w:t>(d)</w:t>
      </w:r>
      <w:r>
        <w:tab/>
        <w:t xml:space="preserve">There are many different treatments around for people suffering from osteoarthritis. Some involve medical </w:t>
      </w:r>
      <w:proofErr w:type="gramStart"/>
      <w:r>
        <w:t>technologies ,</w:t>
      </w:r>
      <w:proofErr w:type="gramEnd"/>
      <w:r>
        <w:t xml:space="preserve"> (i.e. treatment that you need to see a medical professional for), and others can be carried out by the individual themselves involving no medication.</w:t>
      </w:r>
    </w:p>
    <w:p w:rsidR="008E52AA" w:rsidRDefault="008E52AA" w:rsidP="008E52AA">
      <w:pPr>
        <w:spacing w:after="0" w:line="240" w:lineRule="auto"/>
        <w:ind w:left="719" w:hanging="435"/>
      </w:pPr>
    </w:p>
    <w:p w:rsidR="008E52AA" w:rsidRDefault="008E52AA" w:rsidP="008E52AA">
      <w:pPr>
        <w:spacing w:after="0" w:line="240" w:lineRule="auto"/>
        <w:ind w:left="719" w:hanging="435"/>
      </w:pPr>
      <w:r>
        <w:tab/>
        <w:t>(i)</w:t>
      </w:r>
      <w:r>
        <w:tab/>
        <w:t xml:space="preserve">Explain two non-medical methods that can be used by a person suffering from osteoarthritis. </w:t>
      </w:r>
      <w:r>
        <w:tab/>
      </w:r>
    </w:p>
    <w:p w:rsidR="00675A63" w:rsidRPr="0069548E" w:rsidRDefault="008E52AA" w:rsidP="0069548E">
      <w:pPr>
        <w:spacing w:after="0" w:line="240" w:lineRule="auto"/>
        <w:ind w:left="9359" w:firstLine="1"/>
      </w:pPr>
      <w:r>
        <w:t>(2 marks)</w:t>
      </w:r>
    </w:p>
    <w:tbl>
      <w:tblPr>
        <w:tblStyle w:val="TableGrid"/>
        <w:tblW w:w="4663" w:type="pct"/>
        <w:tblInd w:w="704" w:type="dxa"/>
        <w:tblLook w:val="04A0" w:firstRow="1" w:lastRow="0" w:firstColumn="1" w:lastColumn="0" w:noHBand="0" w:noVBand="1"/>
      </w:tblPr>
      <w:tblGrid>
        <w:gridCol w:w="8408"/>
        <w:gridCol w:w="1554"/>
      </w:tblGrid>
      <w:tr w:rsidR="00675A63" w:rsidRPr="0045019E" w:rsidTr="00CB06C6">
        <w:tc>
          <w:tcPr>
            <w:tcW w:w="4220" w:type="pct"/>
            <w:shd w:val="clear" w:color="auto" w:fill="8064A2" w:themeFill="accent4"/>
          </w:tcPr>
          <w:p w:rsidR="00675A63" w:rsidRPr="0045019E" w:rsidRDefault="00675A63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45019E">
              <w:rPr>
                <w:rFonts w:eastAsia="Times New Roman" w:cs="Arial"/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780" w:type="pct"/>
            <w:shd w:val="clear" w:color="auto" w:fill="8064A2" w:themeFill="accent4"/>
          </w:tcPr>
          <w:p w:rsidR="00675A63" w:rsidRPr="0045019E" w:rsidRDefault="00675A63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45019E">
              <w:rPr>
                <w:rFonts w:eastAsia="Times New Roman" w:cs="Arial"/>
                <w:b/>
                <w:sz w:val="20"/>
                <w:szCs w:val="20"/>
                <w:lang w:val="fr-FR"/>
              </w:rPr>
              <w:t>Mark</w:t>
            </w:r>
          </w:p>
        </w:tc>
      </w:tr>
      <w:tr w:rsidR="00675A63" w:rsidRPr="00FF4530" w:rsidTr="00CB06C6">
        <w:tc>
          <w:tcPr>
            <w:tcW w:w="4220" w:type="pct"/>
          </w:tcPr>
          <w:p w:rsidR="00675A63" w:rsidRPr="00675A63" w:rsidRDefault="00675A63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In-depth explanation of 2 non-medical methods</w:t>
            </w:r>
          </w:p>
        </w:tc>
        <w:tc>
          <w:tcPr>
            <w:tcW w:w="780" w:type="pct"/>
          </w:tcPr>
          <w:p w:rsidR="00675A63" w:rsidRPr="00FF4530" w:rsidRDefault="00675A63" w:rsidP="00675A63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2</w:t>
            </w:r>
          </w:p>
        </w:tc>
      </w:tr>
      <w:tr w:rsidR="00675A63" w:rsidRPr="00FF4530" w:rsidTr="00CB06C6">
        <w:tc>
          <w:tcPr>
            <w:tcW w:w="4220" w:type="pct"/>
          </w:tcPr>
          <w:p w:rsidR="00675A63" w:rsidRPr="00675A63" w:rsidRDefault="00675A63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States 2 non-medical methods</w:t>
            </w:r>
          </w:p>
        </w:tc>
        <w:tc>
          <w:tcPr>
            <w:tcW w:w="780" w:type="pct"/>
          </w:tcPr>
          <w:p w:rsidR="00675A63" w:rsidRPr="00FF4530" w:rsidRDefault="00675A63" w:rsidP="00675A63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1</w:t>
            </w:r>
          </w:p>
        </w:tc>
      </w:tr>
      <w:tr w:rsidR="00675A63" w:rsidRPr="00FF4530" w:rsidTr="00675A63">
        <w:trPr>
          <w:trHeight w:val="816"/>
        </w:trPr>
        <w:tc>
          <w:tcPr>
            <w:tcW w:w="5000" w:type="pct"/>
            <w:gridSpan w:val="2"/>
          </w:tcPr>
          <w:p w:rsidR="00675A63" w:rsidRDefault="00675A63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color w:val="FF0000"/>
              </w:rPr>
            </w:pPr>
            <w:r w:rsidRPr="00675A63">
              <w:rPr>
                <w:color w:val="FF0000"/>
              </w:rPr>
              <w:t xml:space="preserve">Can </w:t>
            </w:r>
            <w:r>
              <w:rPr>
                <w:color w:val="FF0000"/>
              </w:rPr>
              <w:t>include the following:</w:t>
            </w:r>
          </w:p>
          <w:p w:rsidR="00675A63" w:rsidRPr="00675A63" w:rsidRDefault="00675A63" w:rsidP="00675A63">
            <w:pPr>
              <w:pStyle w:val="ListParagraph"/>
              <w:numPr>
                <w:ilvl w:val="0"/>
                <w:numId w:val="6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 w:rsidRPr="00EA3D54">
              <w:rPr>
                <w:color w:val="FF0000"/>
              </w:rPr>
              <w:t xml:space="preserve">Change in diet to include things such as fish oil </w:t>
            </w:r>
            <w:r w:rsidRPr="00675A63">
              <w:rPr>
                <w:i/>
                <w:color w:val="FF0000"/>
              </w:rPr>
              <w:t>(must have example of something to include in diet)</w:t>
            </w:r>
          </w:p>
          <w:p w:rsidR="00675A63" w:rsidRPr="00675A63" w:rsidRDefault="00675A63" w:rsidP="00675A63">
            <w:pPr>
              <w:pStyle w:val="ListParagraph"/>
              <w:numPr>
                <w:ilvl w:val="0"/>
                <w:numId w:val="6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>
              <w:rPr>
                <w:color w:val="FF0000"/>
              </w:rPr>
              <w:t>Ingestion of Fish oil tablets</w:t>
            </w:r>
          </w:p>
          <w:p w:rsidR="00675A63" w:rsidRPr="00675A63" w:rsidRDefault="00675A63" w:rsidP="00675A63">
            <w:pPr>
              <w:pStyle w:val="ListParagraph"/>
              <w:numPr>
                <w:ilvl w:val="0"/>
                <w:numId w:val="6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 w:rsidRPr="00EA3D54">
              <w:rPr>
                <w:color w:val="FF0000"/>
              </w:rPr>
              <w:t>Gentle exercise to stimulate repair of joint and reduce inflammation</w:t>
            </w:r>
            <w:r w:rsidR="00754989">
              <w:rPr>
                <w:color w:val="FF0000"/>
              </w:rPr>
              <w:t xml:space="preserve"> / stretching</w:t>
            </w:r>
          </w:p>
          <w:p w:rsidR="00675A63" w:rsidRPr="00A80AA0" w:rsidRDefault="00675A63" w:rsidP="00675A63">
            <w:pPr>
              <w:pStyle w:val="ListParagraph"/>
              <w:numPr>
                <w:ilvl w:val="0"/>
                <w:numId w:val="6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 w:rsidRPr="00EA3D54">
              <w:rPr>
                <w:color w:val="FF0000"/>
              </w:rPr>
              <w:t>Physiotherapy</w:t>
            </w:r>
            <w:r w:rsidR="00754989">
              <w:rPr>
                <w:color w:val="FF0000"/>
              </w:rPr>
              <w:t xml:space="preserve"> </w:t>
            </w:r>
            <w:r w:rsidRPr="00EA3D54">
              <w:rPr>
                <w:color w:val="FF0000"/>
              </w:rPr>
              <w:t>/</w:t>
            </w:r>
            <w:r w:rsidR="00754989">
              <w:rPr>
                <w:color w:val="FF0000"/>
              </w:rPr>
              <w:t xml:space="preserve"> </w:t>
            </w:r>
            <w:r w:rsidRPr="00EA3D54">
              <w:rPr>
                <w:color w:val="FF0000"/>
              </w:rPr>
              <w:t>hydrotherapy</w:t>
            </w:r>
            <w:r w:rsidR="00754989">
              <w:rPr>
                <w:color w:val="FF0000"/>
              </w:rPr>
              <w:t xml:space="preserve"> / acupuncture</w:t>
            </w:r>
          </w:p>
          <w:p w:rsidR="00A80AA0" w:rsidRPr="00A80AA0" w:rsidRDefault="00A80AA0" w:rsidP="00675A63">
            <w:pPr>
              <w:pStyle w:val="ListParagraph"/>
              <w:numPr>
                <w:ilvl w:val="0"/>
                <w:numId w:val="6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>
              <w:rPr>
                <w:color w:val="FF0000"/>
              </w:rPr>
              <w:t>Weight loss decreases weight on damaged joint</w:t>
            </w:r>
          </w:p>
          <w:p w:rsidR="00A80AA0" w:rsidRPr="00675A63" w:rsidRDefault="00A80AA0" w:rsidP="00675A63">
            <w:pPr>
              <w:pStyle w:val="ListParagraph"/>
              <w:numPr>
                <w:ilvl w:val="0"/>
                <w:numId w:val="6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>
              <w:rPr>
                <w:color w:val="FF0000"/>
              </w:rPr>
              <w:t>Use of icepacks / menthol / gels to reduce inflammation and pain</w:t>
            </w:r>
          </w:p>
        </w:tc>
      </w:tr>
      <w:tr w:rsidR="00675A63" w:rsidRPr="00FF4530" w:rsidTr="00CB06C6">
        <w:tc>
          <w:tcPr>
            <w:tcW w:w="4220" w:type="pct"/>
            <w:vAlign w:val="center"/>
          </w:tcPr>
          <w:p w:rsidR="00675A63" w:rsidRPr="00FF4530" w:rsidRDefault="00675A63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</w:pPr>
            <w:r w:rsidRPr="00FF4530"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  <w:t>Total</w:t>
            </w:r>
          </w:p>
        </w:tc>
        <w:tc>
          <w:tcPr>
            <w:tcW w:w="780" w:type="pct"/>
            <w:vAlign w:val="center"/>
          </w:tcPr>
          <w:p w:rsidR="00675A63" w:rsidRPr="00FF4530" w:rsidRDefault="00675A63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  <w:t>/2</w:t>
            </w:r>
          </w:p>
        </w:tc>
      </w:tr>
    </w:tbl>
    <w:p w:rsidR="008E52AA" w:rsidRDefault="008E52AA" w:rsidP="008E52AA">
      <w:pPr>
        <w:spacing w:after="0" w:line="240" w:lineRule="auto"/>
        <w:ind w:left="9359" w:firstLine="1"/>
      </w:pPr>
    </w:p>
    <w:p w:rsidR="00EA3D54" w:rsidRDefault="008E52AA" w:rsidP="0069548E">
      <w:pPr>
        <w:tabs>
          <w:tab w:val="left" w:pos="567"/>
        </w:tabs>
        <w:spacing w:after="0" w:line="240" w:lineRule="auto"/>
        <w:ind w:left="851" w:hanging="851"/>
      </w:pPr>
      <w:r>
        <w:t>(ii)</w:t>
      </w:r>
      <w:r>
        <w:tab/>
      </w:r>
      <w:r w:rsidR="00EA3D54">
        <w:t>-</w:t>
      </w:r>
      <w:r w:rsidR="00EA3D54">
        <w:tab/>
        <w:t xml:space="preserve">Name one medical technology, (other than the administration of drugs), that can be used to treat a person suffering from osteoarthritis. </w:t>
      </w:r>
      <w:r w:rsidR="00EA3D54">
        <w:tab/>
      </w:r>
      <w:r w:rsidR="00EA3D54">
        <w:tab/>
      </w:r>
      <w:r w:rsidR="00EA3D54">
        <w:tab/>
      </w:r>
      <w:r w:rsidR="00EA3D54">
        <w:tab/>
      </w:r>
      <w:r w:rsidR="00EA3D54">
        <w:tab/>
      </w:r>
      <w:r w:rsidR="0069548E">
        <w:tab/>
      </w:r>
      <w:r w:rsidR="0069548E">
        <w:tab/>
      </w:r>
      <w:r w:rsidR="0069548E">
        <w:tab/>
      </w:r>
      <w:r w:rsidR="0069548E">
        <w:tab/>
        <w:t xml:space="preserve">       </w:t>
      </w:r>
      <w:r w:rsidR="00EA3D54">
        <w:t>(1 mark)</w:t>
      </w:r>
    </w:p>
    <w:tbl>
      <w:tblPr>
        <w:tblStyle w:val="TableGrid"/>
        <w:tblW w:w="4663" w:type="pct"/>
        <w:tblInd w:w="704" w:type="dxa"/>
        <w:tblLook w:val="04A0" w:firstRow="1" w:lastRow="0" w:firstColumn="1" w:lastColumn="0" w:noHBand="0" w:noVBand="1"/>
      </w:tblPr>
      <w:tblGrid>
        <w:gridCol w:w="8408"/>
        <w:gridCol w:w="1554"/>
      </w:tblGrid>
      <w:tr w:rsidR="00675A63" w:rsidRPr="0045019E" w:rsidTr="00CB06C6">
        <w:tc>
          <w:tcPr>
            <w:tcW w:w="4220" w:type="pct"/>
            <w:shd w:val="clear" w:color="auto" w:fill="8064A2" w:themeFill="accent4"/>
          </w:tcPr>
          <w:p w:rsidR="00675A63" w:rsidRPr="0045019E" w:rsidRDefault="00675A63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45019E">
              <w:rPr>
                <w:rFonts w:eastAsia="Times New Roman" w:cs="Arial"/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780" w:type="pct"/>
            <w:shd w:val="clear" w:color="auto" w:fill="8064A2" w:themeFill="accent4"/>
          </w:tcPr>
          <w:p w:rsidR="00675A63" w:rsidRPr="0045019E" w:rsidRDefault="00675A63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45019E">
              <w:rPr>
                <w:rFonts w:eastAsia="Times New Roman" w:cs="Arial"/>
                <w:b/>
                <w:sz w:val="20"/>
                <w:szCs w:val="20"/>
                <w:lang w:val="fr-FR"/>
              </w:rPr>
              <w:t>Mark</w:t>
            </w:r>
          </w:p>
        </w:tc>
      </w:tr>
      <w:tr w:rsidR="00675A63" w:rsidRPr="00FF4530" w:rsidTr="00CB06C6">
        <w:tc>
          <w:tcPr>
            <w:tcW w:w="4220" w:type="pct"/>
          </w:tcPr>
          <w:p w:rsidR="00675A63" w:rsidRDefault="00675A63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color w:val="FF0000"/>
              </w:rPr>
              <w:t>Any of the following for 1 mark:</w:t>
            </w:r>
          </w:p>
          <w:p w:rsidR="00675A63" w:rsidRPr="00675A63" w:rsidRDefault="00675A63" w:rsidP="00675A63">
            <w:pPr>
              <w:pStyle w:val="ListParagraph"/>
              <w:numPr>
                <w:ilvl w:val="0"/>
                <w:numId w:val="6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EA3D54">
              <w:rPr>
                <w:color w:val="FF0000"/>
              </w:rPr>
              <w:t>Joint replacement</w:t>
            </w:r>
          </w:p>
          <w:p w:rsidR="00675A63" w:rsidRPr="0069548E" w:rsidRDefault="0069548E" w:rsidP="00675A63">
            <w:pPr>
              <w:pStyle w:val="ListParagraph"/>
              <w:numPr>
                <w:ilvl w:val="0"/>
                <w:numId w:val="6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Cartilage replacement/</w:t>
            </w:r>
            <w:r w:rsidR="00675A63" w:rsidRPr="00EA3D54">
              <w:rPr>
                <w:color w:val="FF0000"/>
              </w:rPr>
              <w:t>Autologous chondrocyte – using own cartilage cells to instigate cartilage regrowth to repair damage</w:t>
            </w:r>
          </w:p>
          <w:p w:rsidR="0069548E" w:rsidRPr="00E05B71" w:rsidRDefault="0069548E" w:rsidP="00675A63">
            <w:pPr>
              <w:pStyle w:val="ListParagraph"/>
              <w:numPr>
                <w:ilvl w:val="0"/>
                <w:numId w:val="6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Joint fusion</w:t>
            </w:r>
          </w:p>
          <w:p w:rsidR="00E05B71" w:rsidRPr="0069548E" w:rsidRDefault="00E05B71" w:rsidP="00675A63">
            <w:pPr>
              <w:pStyle w:val="ListParagraph"/>
              <w:numPr>
                <w:ilvl w:val="0"/>
                <w:numId w:val="6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Arthroscopy</w:t>
            </w:r>
          </w:p>
          <w:p w:rsidR="0069548E" w:rsidRPr="00675A63" w:rsidRDefault="0069548E" w:rsidP="00675A63">
            <w:pPr>
              <w:pStyle w:val="ListParagraph"/>
              <w:numPr>
                <w:ilvl w:val="0"/>
                <w:numId w:val="6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Osteotomy </w:t>
            </w:r>
          </w:p>
        </w:tc>
        <w:tc>
          <w:tcPr>
            <w:tcW w:w="780" w:type="pct"/>
          </w:tcPr>
          <w:p w:rsidR="00675A63" w:rsidRDefault="00675A63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675A63" w:rsidRDefault="00675A63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675A63" w:rsidRPr="00FF4530" w:rsidRDefault="00675A63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1</w:t>
            </w:r>
          </w:p>
        </w:tc>
      </w:tr>
      <w:tr w:rsidR="00675A63" w:rsidRPr="00FF4530" w:rsidTr="00CB06C6">
        <w:tc>
          <w:tcPr>
            <w:tcW w:w="4220" w:type="pct"/>
            <w:vAlign w:val="center"/>
          </w:tcPr>
          <w:p w:rsidR="00675A63" w:rsidRPr="00FF4530" w:rsidRDefault="00675A63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</w:pPr>
            <w:r w:rsidRPr="00FF4530"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  <w:t>Total</w:t>
            </w:r>
          </w:p>
        </w:tc>
        <w:tc>
          <w:tcPr>
            <w:tcW w:w="780" w:type="pct"/>
            <w:vAlign w:val="center"/>
          </w:tcPr>
          <w:p w:rsidR="00675A63" w:rsidRPr="00FF4530" w:rsidRDefault="00675A63" w:rsidP="00675A63">
            <w:pPr>
              <w:tabs>
                <w:tab w:val="left" w:pos="8647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  <w:t>/1</w:t>
            </w:r>
          </w:p>
        </w:tc>
      </w:tr>
    </w:tbl>
    <w:p w:rsidR="00EA3D54" w:rsidRDefault="00EA3D54" w:rsidP="008E52AA">
      <w:pPr>
        <w:spacing w:after="0" w:line="240" w:lineRule="auto"/>
        <w:ind w:left="1440" w:hanging="721"/>
      </w:pPr>
    </w:p>
    <w:p w:rsidR="00A824BA" w:rsidRDefault="00EA3D54" w:rsidP="0069548E">
      <w:pPr>
        <w:pStyle w:val="ListParagraph"/>
        <w:numPr>
          <w:ilvl w:val="0"/>
          <w:numId w:val="2"/>
        </w:numPr>
        <w:spacing w:after="0" w:line="240" w:lineRule="auto"/>
        <w:ind w:left="851" w:hanging="284"/>
      </w:pPr>
      <w:r>
        <w:t xml:space="preserve">Discuss how the technology is used and why it is suitable for the treatment of osteoarthritis.  </w:t>
      </w:r>
      <w:r w:rsidR="0069548E">
        <w:tab/>
        <w:t xml:space="preserve">     </w:t>
      </w:r>
      <w:r w:rsidR="00A824BA">
        <w:t>(3 marks)</w:t>
      </w:r>
    </w:p>
    <w:tbl>
      <w:tblPr>
        <w:tblStyle w:val="TableGrid"/>
        <w:tblW w:w="4663" w:type="pct"/>
        <w:tblInd w:w="704" w:type="dxa"/>
        <w:tblLook w:val="04A0" w:firstRow="1" w:lastRow="0" w:firstColumn="1" w:lastColumn="0" w:noHBand="0" w:noVBand="1"/>
      </w:tblPr>
      <w:tblGrid>
        <w:gridCol w:w="8408"/>
        <w:gridCol w:w="1554"/>
      </w:tblGrid>
      <w:tr w:rsidR="00675A63" w:rsidRPr="0045019E" w:rsidTr="00CB06C6">
        <w:tc>
          <w:tcPr>
            <w:tcW w:w="4220" w:type="pct"/>
            <w:shd w:val="clear" w:color="auto" w:fill="8064A2" w:themeFill="accent4"/>
          </w:tcPr>
          <w:p w:rsidR="00675A63" w:rsidRPr="0045019E" w:rsidRDefault="00675A63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45019E">
              <w:rPr>
                <w:rFonts w:eastAsia="Times New Roman" w:cs="Arial"/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780" w:type="pct"/>
            <w:shd w:val="clear" w:color="auto" w:fill="8064A2" w:themeFill="accent4"/>
          </w:tcPr>
          <w:p w:rsidR="00675A63" w:rsidRPr="0045019E" w:rsidRDefault="00675A63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45019E">
              <w:rPr>
                <w:rFonts w:eastAsia="Times New Roman" w:cs="Arial"/>
                <w:b/>
                <w:sz w:val="20"/>
                <w:szCs w:val="20"/>
                <w:lang w:val="fr-FR"/>
              </w:rPr>
              <w:t>Mark</w:t>
            </w:r>
          </w:p>
        </w:tc>
      </w:tr>
      <w:tr w:rsidR="00675A63" w:rsidRPr="00FF4530" w:rsidTr="00CB06C6">
        <w:tc>
          <w:tcPr>
            <w:tcW w:w="4220" w:type="pct"/>
          </w:tcPr>
          <w:p w:rsidR="00675A63" w:rsidRDefault="00675A63" w:rsidP="00675A63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675A63">
              <w:rPr>
                <w:b/>
                <w:color w:val="FF0000"/>
              </w:rPr>
              <w:t>Joint replacement</w:t>
            </w:r>
            <w:r w:rsidRPr="00EA3D54">
              <w:rPr>
                <w:color w:val="FF0000"/>
              </w:rPr>
              <w:t xml:space="preserve"> – </w:t>
            </w:r>
          </w:p>
          <w:p w:rsidR="00E05B71" w:rsidRDefault="00675A63" w:rsidP="00E05B7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14" w:hanging="425"/>
              <w:rPr>
                <w:color w:val="FF0000"/>
              </w:rPr>
            </w:pPr>
            <w:r w:rsidRPr="00EA3D54">
              <w:rPr>
                <w:color w:val="FF0000"/>
              </w:rPr>
              <w:t>if the damaged surface can be removed then there will be no more rubbing of bone against bone</w:t>
            </w:r>
          </w:p>
          <w:p w:rsidR="00E05B71" w:rsidRDefault="00675A63" w:rsidP="00E05B7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14" w:hanging="425"/>
              <w:rPr>
                <w:color w:val="FF0000"/>
              </w:rPr>
            </w:pPr>
            <w:r w:rsidRPr="00E05B71">
              <w:rPr>
                <w:color w:val="FF0000"/>
              </w:rPr>
              <w:t>Less rubbing reduces pain, less pain swelling goes down</w:t>
            </w:r>
          </w:p>
          <w:p w:rsidR="00675A63" w:rsidRPr="00E05B71" w:rsidRDefault="00675A63" w:rsidP="00E05B7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14" w:hanging="425"/>
              <w:rPr>
                <w:color w:val="FF0000"/>
              </w:rPr>
            </w:pPr>
            <w:r w:rsidRPr="00E05B71">
              <w:rPr>
                <w:color w:val="FF0000"/>
              </w:rPr>
              <w:t>No more arthritis</w:t>
            </w:r>
          </w:p>
          <w:p w:rsidR="00A824BA" w:rsidRPr="00A824BA" w:rsidRDefault="00A824BA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i/>
                <w:color w:val="FF0000"/>
                <w:sz w:val="20"/>
                <w:szCs w:val="20"/>
              </w:rPr>
            </w:pPr>
            <w:r w:rsidRPr="00A824BA">
              <w:rPr>
                <w:rFonts w:eastAsia="Times New Roman" w:cs="Arial"/>
                <w:i/>
                <w:color w:val="FF0000"/>
                <w:sz w:val="20"/>
                <w:szCs w:val="20"/>
              </w:rPr>
              <w:t>Can mention the following:</w:t>
            </w:r>
          </w:p>
          <w:p w:rsidR="00675A63" w:rsidRDefault="00A824BA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/>
                <w:color w:val="FF0000"/>
                <w:sz w:val="20"/>
                <w:szCs w:val="20"/>
              </w:rPr>
              <w:t>Partial JR</w:t>
            </w:r>
          </w:p>
          <w:p w:rsidR="00A824BA" w:rsidRDefault="00A824BA" w:rsidP="00A824BA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>Only in one portion of the joint</w:t>
            </w:r>
          </w:p>
          <w:p w:rsidR="00A824BA" w:rsidRPr="00A824BA" w:rsidRDefault="00A824BA" w:rsidP="00A824BA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>Less invasive</w:t>
            </w:r>
          </w:p>
        </w:tc>
        <w:tc>
          <w:tcPr>
            <w:tcW w:w="780" w:type="pct"/>
          </w:tcPr>
          <w:p w:rsidR="00675A63" w:rsidRDefault="00675A63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E05B71" w:rsidRDefault="00E05B71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E05B71" w:rsidRDefault="00E05B71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E05B71" w:rsidRPr="00FF4530" w:rsidRDefault="00E05B71" w:rsidP="00E05B71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1-3</w:t>
            </w:r>
          </w:p>
        </w:tc>
      </w:tr>
      <w:tr w:rsidR="00675A63" w:rsidRPr="00FF4530" w:rsidTr="00CB06C6">
        <w:tc>
          <w:tcPr>
            <w:tcW w:w="4220" w:type="pct"/>
          </w:tcPr>
          <w:p w:rsidR="00A824BA" w:rsidRDefault="0069548E" w:rsidP="00A824BA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>
              <w:rPr>
                <w:b/>
                <w:color w:val="FF0000"/>
              </w:rPr>
              <w:t>Cartilage replacement/</w:t>
            </w:r>
            <w:r w:rsidR="00A824BA" w:rsidRPr="00A824BA">
              <w:rPr>
                <w:b/>
                <w:color w:val="FF0000"/>
              </w:rPr>
              <w:t>Autologous chondrocyte replacement therapy</w:t>
            </w:r>
            <w:r w:rsidR="00A824BA" w:rsidRPr="00EA3D54">
              <w:rPr>
                <w:color w:val="FF0000"/>
              </w:rPr>
              <w:t xml:space="preserve"> – </w:t>
            </w:r>
          </w:p>
          <w:p w:rsidR="00A824BA" w:rsidRDefault="00A824BA" w:rsidP="00A824B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14" w:hanging="425"/>
              <w:rPr>
                <w:color w:val="FF0000"/>
              </w:rPr>
            </w:pPr>
            <w:r w:rsidRPr="00EA3D54">
              <w:rPr>
                <w:color w:val="FF0000"/>
              </w:rPr>
              <w:t xml:space="preserve">chondrocytes from healthy cartilage are taken </w:t>
            </w:r>
          </w:p>
          <w:p w:rsidR="00A824BA" w:rsidRDefault="00A824BA" w:rsidP="00A824B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14" w:hanging="425"/>
              <w:rPr>
                <w:color w:val="FF0000"/>
              </w:rPr>
            </w:pPr>
            <w:r w:rsidRPr="00A824BA">
              <w:rPr>
                <w:color w:val="FF0000"/>
              </w:rPr>
              <w:t>Cells implanted into the damaged cartilage, debris removed</w:t>
            </w:r>
          </w:p>
          <w:p w:rsidR="00675A63" w:rsidRPr="00A824BA" w:rsidRDefault="00A824BA" w:rsidP="00A824B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14" w:hanging="425"/>
              <w:rPr>
                <w:color w:val="FF0000"/>
              </w:rPr>
            </w:pPr>
            <w:r w:rsidRPr="00A824BA">
              <w:rPr>
                <w:color w:val="FF0000"/>
              </w:rPr>
              <w:t>Cells should regrowth and replace the damaged cartilage with healthy tissue</w:t>
            </w:r>
          </w:p>
        </w:tc>
        <w:tc>
          <w:tcPr>
            <w:tcW w:w="780" w:type="pct"/>
          </w:tcPr>
          <w:p w:rsidR="00A824BA" w:rsidRDefault="00A824BA" w:rsidP="00A824BA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A824BA" w:rsidRDefault="00A824BA" w:rsidP="00A824BA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675A63" w:rsidRPr="00FF4530" w:rsidRDefault="00A824BA" w:rsidP="00A824BA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1-3</w:t>
            </w:r>
          </w:p>
        </w:tc>
      </w:tr>
      <w:tr w:rsidR="00A824BA" w:rsidRPr="00FF4530" w:rsidTr="00CB06C6">
        <w:tc>
          <w:tcPr>
            <w:tcW w:w="4220" w:type="pct"/>
          </w:tcPr>
          <w:p w:rsidR="00A824BA" w:rsidRPr="00A824BA" w:rsidRDefault="00A824BA" w:rsidP="00A824BA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color w:val="FF0000"/>
                <w:sz w:val="20"/>
                <w:szCs w:val="20"/>
              </w:rPr>
            </w:pPr>
            <w:r w:rsidRPr="00A824BA">
              <w:rPr>
                <w:rFonts w:eastAsia="Times New Roman" w:cs="Arial"/>
                <w:b/>
                <w:color w:val="FF0000"/>
                <w:sz w:val="20"/>
                <w:szCs w:val="20"/>
              </w:rPr>
              <w:t xml:space="preserve">Joint fusion </w:t>
            </w:r>
          </w:p>
          <w:p w:rsidR="00A824BA" w:rsidRDefault="00A824BA" w:rsidP="00A824BA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A824BA">
              <w:rPr>
                <w:rFonts w:eastAsia="Times New Roman" w:cs="Arial"/>
                <w:color w:val="FF0000"/>
                <w:sz w:val="20"/>
                <w:szCs w:val="20"/>
              </w:rPr>
              <w:t xml:space="preserve">When joint replacement fails, the surgeon can try another technique that removes a joint completely from the ends of the two bones that connect it. </w:t>
            </w:r>
          </w:p>
          <w:p w:rsidR="00A824BA" w:rsidRDefault="00A824BA" w:rsidP="00A824BA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A824BA">
              <w:rPr>
                <w:rFonts w:eastAsia="Times New Roman" w:cs="Arial"/>
                <w:color w:val="FF0000"/>
                <w:sz w:val="20"/>
                <w:szCs w:val="20"/>
              </w:rPr>
              <w:t>The bones are then held together with screws, pins, or plates.</w:t>
            </w:r>
          </w:p>
          <w:p w:rsidR="00A824BA" w:rsidRPr="00A824BA" w:rsidRDefault="00A824BA" w:rsidP="00A824BA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A824BA">
              <w:rPr>
                <w:rFonts w:eastAsia="Times New Roman" w:cs="Arial"/>
                <w:color w:val="FF0000"/>
                <w:sz w:val="20"/>
                <w:szCs w:val="20"/>
              </w:rPr>
              <w:t xml:space="preserve"> Over time, the bones should fuse into one piece.</w:t>
            </w:r>
          </w:p>
        </w:tc>
        <w:tc>
          <w:tcPr>
            <w:tcW w:w="780" w:type="pct"/>
          </w:tcPr>
          <w:p w:rsidR="00A824BA" w:rsidRDefault="00A824BA" w:rsidP="00A824BA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A824BA" w:rsidRDefault="00A824BA" w:rsidP="00A824BA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A824BA" w:rsidRDefault="00A824BA" w:rsidP="00A824BA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1-3</w:t>
            </w:r>
          </w:p>
        </w:tc>
      </w:tr>
      <w:tr w:rsidR="00A824BA" w:rsidRPr="00FF4530" w:rsidTr="00CB06C6">
        <w:tc>
          <w:tcPr>
            <w:tcW w:w="4220" w:type="pct"/>
          </w:tcPr>
          <w:p w:rsidR="00A824BA" w:rsidRPr="00A824BA" w:rsidRDefault="00A824BA" w:rsidP="00A824BA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A824BA">
              <w:rPr>
                <w:rFonts w:eastAsia="Times New Roman" w:cs="Arial"/>
                <w:b/>
                <w:color w:val="FF0000"/>
                <w:sz w:val="20"/>
                <w:szCs w:val="20"/>
              </w:rPr>
              <w:t>Arthroscopy</w:t>
            </w:r>
            <w:r>
              <w:rPr>
                <w:rFonts w:eastAsia="Times New Roman" w:cs="Arial"/>
                <w:color w:val="FF0000"/>
                <w:sz w:val="20"/>
                <w:szCs w:val="20"/>
              </w:rPr>
              <w:t xml:space="preserve"> - </w:t>
            </w:r>
          </w:p>
          <w:p w:rsidR="00A824BA" w:rsidRDefault="00A824BA" w:rsidP="00A824BA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A824BA">
              <w:rPr>
                <w:rFonts w:eastAsia="Times New Roman" w:cs="Arial"/>
                <w:color w:val="FF0000"/>
                <w:sz w:val="20"/>
                <w:szCs w:val="20"/>
              </w:rPr>
              <w:t xml:space="preserve">Look inside joint through small incision, inserts tube and </w:t>
            </w:r>
          </w:p>
          <w:p w:rsidR="00A824BA" w:rsidRPr="00A824BA" w:rsidRDefault="00A824BA" w:rsidP="00A824BA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>r</w:t>
            </w:r>
            <w:r w:rsidRPr="00A824BA">
              <w:rPr>
                <w:rFonts w:eastAsia="Times New Roman" w:cs="Arial"/>
                <w:color w:val="FF0000"/>
                <w:sz w:val="20"/>
                <w:szCs w:val="20"/>
              </w:rPr>
              <w:t>emove floating pieces of bone or cartilage</w:t>
            </w:r>
            <w:r>
              <w:rPr>
                <w:rFonts w:eastAsia="Times New Roman" w:cs="Arial"/>
                <w:color w:val="FF0000"/>
                <w:sz w:val="20"/>
                <w:szCs w:val="20"/>
              </w:rPr>
              <w:t xml:space="preserve"> or other debris from the joint</w:t>
            </w:r>
            <w:r w:rsidRPr="00A824BA">
              <w:rPr>
                <w:rFonts w:eastAsia="Times New Roman" w:cs="Arial"/>
                <w:color w:val="FF0000"/>
                <w:sz w:val="20"/>
                <w:szCs w:val="20"/>
              </w:rPr>
              <w:t xml:space="preserve"> </w:t>
            </w:r>
          </w:p>
          <w:p w:rsidR="00A824BA" w:rsidRPr="00A824BA" w:rsidRDefault="00A824BA" w:rsidP="00A824BA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A824BA">
              <w:rPr>
                <w:rFonts w:eastAsia="Times New Roman" w:cs="Arial"/>
                <w:color w:val="FF0000"/>
                <w:sz w:val="20"/>
                <w:szCs w:val="20"/>
              </w:rPr>
              <w:t>smooth out rough surfaces, or remove swollen tissues</w:t>
            </w:r>
          </w:p>
        </w:tc>
        <w:tc>
          <w:tcPr>
            <w:tcW w:w="780" w:type="pct"/>
          </w:tcPr>
          <w:p w:rsidR="00A824BA" w:rsidRDefault="00A824BA" w:rsidP="00A824BA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A824BA" w:rsidRDefault="00A824BA" w:rsidP="00A824BA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A824BA" w:rsidRPr="00FF4530" w:rsidRDefault="00A824BA" w:rsidP="00A824BA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1-3</w:t>
            </w:r>
          </w:p>
        </w:tc>
      </w:tr>
      <w:tr w:rsidR="00A824BA" w:rsidRPr="00FF4530" w:rsidTr="00CB06C6">
        <w:tc>
          <w:tcPr>
            <w:tcW w:w="4220" w:type="pct"/>
          </w:tcPr>
          <w:p w:rsidR="00A824BA" w:rsidRPr="00A824BA" w:rsidRDefault="00A824BA" w:rsidP="00A824BA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color w:val="FF0000"/>
                <w:sz w:val="20"/>
                <w:szCs w:val="20"/>
              </w:rPr>
            </w:pPr>
            <w:r w:rsidRPr="00A824BA">
              <w:rPr>
                <w:rFonts w:eastAsia="Times New Roman" w:cs="Arial"/>
                <w:b/>
                <w:color w:val="FF0000"/>
                <w:sz w:val="20"/>
                <w:szCs w:val="20"/>
              </w:rPr>
              <w:t xml:space="preserve">Osteotomy </w:t>
            </w:r>
          </w:p>
          <w:p w:rsidR="00A824BA" w:rsidRDefault="00A824BA" w:rsidP="00A824BA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A824BA">
              <w:rPr>
                <w:rFonts w:eastAsia="Times New Roman" w:cs="Arial"/>
                <w:color w:val="FF0000"/>
                <w:sz w:val="20"/>
                <w:szCs w:val="20"/>
              </w:rPr>
              <w:t xml:space="preserve">If you're still young and active and you've got knee or hip osteoarthritis, you may be able to have an osteotomy, or joint-preserving surgery. </w:t>
            </w:r>
          </w:p>
          <w:p w:rsidR="00A824BA" w:rsidRDefault="00A824BA" w:rsidP="00A824BA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A824BA">
              <w:rPr>
                <w:rFonts w:eastAsia="Times New Roman" w:cs="Arial"/>
                <w:color w:val="FF0000"/>
                <w:sz w:val="20"/>
                <w:szCs w:val="20"/>
              </w:rPr>
              <w:t xml:space="preserve">By cutting and removing a section of the bone, this procedure improves joint alignment and stability, and </w:t>
            </w:r>
          </w:p>
          <w:p w:rsidR="00A824BA" w:rsidRPr="00A824BA" w:rsidRDefault="00A824BA" w:rsidP="00A824BA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proofErr w:type="gramStart"/>
            <w:r w:rsidRPr="00A824BA">
              <w:rPr>
                <w:rFonts w:eastAsia="Times New Roman" w:cs="Arial"/>
                <w:color w:val="FF0000"/>
                <w:sz w:val="20"/>
                <w:szCs w:val="20"/>
              </w:rPr>
              <w:t>it</w:t>
            </w:r>
            <w:proofErr w:type="gramEnd"/>
            <w:r w:rsidRPr="00A824BA">
              <w:rPr>
                <w:rFonts w:eastAsia="Times New Roman" w:cs="Arial"/>
                <w:color w:val="FF0000"/>
                <w:sz w:val="20"/>
                <w:szCs w:val="20"/>
              </w:rPr>
              <w:t xml:space="preserve"> could help you delay joint replacement surgery for several years.</w:t>
            </w:r>
          </w:p>
        </w:tc>
        <w:tc>
          <w:tcPr>
            <w:tcW w:w="780" w:type="pct"/>
          </w:tcPr>
          <w:p w:rsidR="00A824BA" w:rsidRDefault="00A824BA" w:rsidP="00A824BA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A824BA" w:rsidRDefault="00A824BA" w:rsidP="00A824BA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A824BA" w:rsidRDefault="00A824BA" w:rsidP="00A824BA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1-3</w:t>
            </w:r>
          </w:p>
        </w:tc>
      </w:tr>
      <w:tr w:rsidR="00675A63" w:rsidRPr="00FF4530" w:rsidTr="00CB06C6">
        <w:tc>
          <w:tcPr>
            <w:tcW w:w="4220" w:type="pct"/>
            <w:vAlign w:val="center"/>
          </w:tcPr>
          <w:p w:rsidR="00675A63" w:rsidRPr="00FF4530" w:rsidRDefault="00675A63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</w:pPr>
            <w:r w:rsidRPr="00FF4530"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  <w:t>Total</w:t>
            </w:r>
          </w:p>
        </w:tc>
        <w:tc>
          <w:tcPr>
            <w:tcW w:w="780" w:type="pct"/>
            <w:vAlign w:val="center"/>
          </w:tcPr>
          <w:p w:rsidR="00675A63" w:rsidRPr="00FF4530" w:rsidRDefault="00E05B71" w:rsidP="00CB06C6">
            <w:pPr>
              <w:tabs>
                <w:tab w:val="left" w:pos="8647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  <w:t>/3</w:t>
            </w:r>
          </w:p>
        </w:tc>
      </w:tr>
    </w:tbl>
    <w:p w:rsidR="00EA3D54" w:rsidRDefault="0069548E" w:rsidP="0069548E">
      <w:pPr>
        <w:pStyle w:val="ListParagraph"/>
        <w:numPr>
          <w:ilvl w:val="0"/>
          <w:numId w:val="2"/>
        </w:numPr>
        <w:spacing w:after="0" w:line="240" w:lineRule="auto"/>
        <w:ind w:left="851" w:hanging="284"/>
      </w:pPr>
      <w:r>
        <w:lastRenderedPageBreak/>
        <w:t>De</w:t>
      </w:r>
      <w:r w:rsidR="00EA3D54">
        <w:t>scribe two risks or side effects that may be associated with the treatment.</w:t>
      </w:r>
      <w:r w:rsidR="00EA3D54">
        <w:tab/>
        <w:t>(2 marks)</w:t>
      </w:r>
    </w:p>
    <w:tbl>
      <w:tblPr>
        <w:tblStyle w:val="TableGrid"/>
        <w:tblW w:w="4663" w:type="pct"/>
        <w:tblInd w:w="704" w:type="dxa"/>
        <w:tblLook w:val="04A0" w:firstRow="1" w:lastRow="0" w:firstColumn="1" w:lastColumn="0" w:noHBand="0" w:noVBand="1"/>
      </w:tblPr>
      <w:tblGrid>
        <w:gridCol w:w="8408"/>
        <w:gridCol w:w="1554"/>
      </w:tblGrid>
      <w:tr w:rsidR="0069548E" w:rsidRPr="0045019E" w:rsidTr="00D8224C">
        <w:tc>
          <w:tcPr>
            <w:tcW w:w="4220" w:type="pct"/>
            <w:shd w:val="clear" w:color="auto" w:fill="8064A2" w:themeFill="accent4"/>
          </w:tcPr>
          <w:p w:rsidR="0069548E" w:rsidRPr="0045019E" w:rsidRDefault="0069548E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45019E">
              <w:rPr>
                <w:rFonts w:eastAsia="Times New Roman" w:cs="Arial"/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780" w:type="pct"/>
            <w:shd w:val="clear" w:color="auto" w:fill="8064A2" w:themeFill="accent4"/>
          </w:tcPr>
          <w:p w:rsidR="0069548E" w:rsidRPr="0045019E" w:rsidRDefault="0069548E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45019E">
              <w:rPr>
                <w:rFonts w:eastAsia="Times New Roman" w:cs="Arial"/>
                <w:b/>
                <w:sz w:val="20"/>
                <w:szCs w:val="20"/>
                <w:lang w:val="fr-FR"/>
              </w:rPr>
              <w:t>Mark</w:t>
            </w:r>
          </w:p>
        </w:tc>
      </w:tr>
      <w:tr w:rsidR="0069548E" w:rsidRPr="00FF4530" w:rsidTr="00D8224C">
        <w:tc>
          <w:tcPr>
            <w:tcW w:w="4220" w:type="pct"/>
          </w:tcPr>
          <w:p w:rsidR="0069548E" w:rsidRDefault="0069548E" w:rsidP="00D8224C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675A63">
              <w:rPr>
                <w:b/>
                <w:color w:val="FF0000"/>
              </w:rPr>
              <w:t>Joint replacement</w:t>
            </w:r>
            <w:r w:rsidRPr="00EA3D54">
              <w:rPr>
                <w:color w:val="FF0000"/>
              </w:rPr>
              <w:t xml:space="preserve"> – </w:t>
            </w:r>
          </w:p>
          <w:p w:rsidR="0069548E" w:rsidRDefault="0069548E" w:rsidP="00D822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14" w:hanging="425"/>
              <w:rPr>
                <w:color w:val="FF0000"/>
              </w:rPr>
            </w:pPr>
            <w:r>
              <w:rPr>
                <w:color w:val="FF0000"/>
              </w:rPr>
              <w:t>Anaesthesia: headache / nausea / drowsiness / sore throat / heart attack / stroke (especially if have heart disease / lung problems) / trouble urinating / allergic reactions / nerve injury from needle</w:t>
            </w:r>
          </w:p>
          <w:p w:rsidR="0069548E" w:rsidRDefault="0069548E" w:rsidP="00D822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14" w:hanging="425"/>
              <w:rPr>
                <w:color w:val="FF0000"/>
              </w:rPr>
            </w:pPr>
            <w:r>
              <w:rPr>
                <w:color w:val="FF0000"/>
              </w:rPr>
              <w:t>Infection</w:t>
            </w:r>
          </w:p>
          <w:p w:rsidR="0069548E" w:rsidRDefault="0069548E" w:rsidP="00D822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14" w:hanging="425"/>
              <w:rPr>
                <w:color w:val="FF0000"/>
              </w:rPr>
            </w:pPr>
            <w:r>
              <w:rPr>
                <w:color w:val="FF0000"/>
              </w:rPr>
              <w:t>Too much blood loss</w:t>
            </w:r>
          </w:p>
          <w:p w:rsidR="0069548E" w:rsidRDefault="0069548E" w:rsidP="00D822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14" w:hanging="425"/>
              <w:rPr>
                <w:color w:val="FF0000"/>
              </w:rPr>
            </w:pPr>
            <w:r>
              <w:rPr>
                <w:color w:val="FF0000"/>
              </w:rPr>
              <w:t>Blood clots</w:t>
            </w:r>
          </w:p>
          <w:p w:rsidR="0069548E" w:rsidRDefault="0069548E" w:rsidP="00D822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14" w:hanging="425"/>
              <w:rPr>
                <w:color w:val="FF0000"/>
              </w:rPr>
            </w:pPr>
            <w:r>
              <w:rPr>
                <w:color w:val="FF0000"/>
              </w:rPr>
              <w:t>Pain and swelling</w:t>
            </w:r>
          </w:p>
          <w:p w:rsidR="0069548E" w:rsidRDefault="0069548E" w:rsidP="006954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14" w:hanging="425"/>
              <w:rPr>
                <w:color w:val="FF0000"/>
              </w:rPr>
            </w:pPr>
            <w:r>
              <w:rPr>
                <w:color w:val="FF0000"/>
              </w:rPr>
              <w:t>Breathing problems – pneumonia</w:t>
            </w:r>
          </w:p>
          <w:p w:rsidR="0069548E" w:rsidRDefault="0069548E" w:rsidP="006954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14" w:hanging="425"/>
              <w:rPr>
                <w:color w:val="FF0000"/>
              </w:rPr>
            </w:pPr>
            <w:r>
              <w:rPr>
                <w:color w:val="FF0000"/>
              </w:rPr>
              <w:t>Nerve or artery damage</w:t>
            </w:r>
          </w:p>
          <w:p w:rsidR="0069548E" w:rsidRPr="0069548E" w:rsidRDefault="0069548E" w:rsidP="006954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14" w:hanging="425"/>
              <w:rPr>
                <w:color w:val="FF0000"/>
              </w:rPr>
            </w:pPr>
            <w:r>
              <w:rPr>
                <w:color w:val="FF0000"/>
              </w:rPr>
              <w:t>Implant failure</w:t>
            </w:r>
          </w:p>
        </w:tc>
        <w:tc>
          <w:tcPr>
            <w:tcW w:w="780" w:type="pct"/>
          </w:tcPr>
          <w:p w:rsidR="0069548E" w:rsidRDefault="0069548E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69548E" w:rsidRDefault="0069548E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69548E" w:rsidRDefault="0069548E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69548E" w:rsidRPr="00FF4530" w:rsidRDefault="0069548E" w:rsidP="0069548E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1-</w:t>
            </w:r>
            <w:r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2</w:t>
            </w:r>
          </w:p>
        </w:tc>
      </w:tr>
      <w:tr w:rsidR="0069548E" w:rsidRPr="00FF4530" w:rsidTr="00D8224C">
        <w:tc>
          <w:tcPr>
            <w:tcW w:w="4220" w:type="pct"/>
          </w:tcPr>
          <w:p w:rsidR="0069548E" w:rsidRDefault="0069548E" w:rsidP="00D8224C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>
              <w:rPr>
                <w:b/>
                <w:color w:val="FF0000"/>
              </w:rPr>
              <w:t>Cartilage replacement/</w:t>
            </w:r>
            <w:r w:rsidRPr="00A824BA">
              <w:rPr>
                <w:b/>
                <w:color w:val="FF0000"/>
              </w:rPr>
              <w:t>Autologous chondrocyte replacement therapy</w:t>
            </w:r>
            <w:r w:rsidRPr="00EA3D54">
              <w:rPr>
                <w:color w:val="FF0000"/>
              </w:rPr>
              <w:t xml:space="preserve"> – </w:t>
            </w:r>
          </w:p>
          <w:p w:rsidR="0069548E" w:rsidRDefault="0069548E" w:rsidP="006954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14" w:hanging="425"/>
              <w:rPr>
                <w:color w:val="FF0000"/>
              </w:rPr>
            </w:pPr>
            <w:r>
              <w:rPr>
                <w:color w:val="FF0000"/>
              </w:rPr>
              <w:t>Anaesthesia: headache / nausea / drowsiness / sore throat / heart attack / stroke (especially if have heart disease / lung problems) / trouble urinating / allergic reactions / nerve injury from needle</w:t>
            </w:r>
          </w:p>
          <w:p w:rsidR="0069548E" w:rsidRDefault="0069548E" w:rsidP="006954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14" w:hanging="425"/>
              <w:rPr>
                <w:color w:val="FF0000"/>
              </w:rPr>
            </w:pPr>
            <w:r>
              <w:rPr>
                <w:color w:val="FF0000"/>
              </w:rPr>
              <w:t>Infection</w:t>
            </w:r>
          </w:p>
          <w:p w:rsidR="0069548E" w:rsidRDefault="009D3DEE" w:rsidP="00D822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14" w:hanging="425"/>
              <w:rPr>
                <w:color w:val="FF0000"/>
              </w:rPr>
            </w:pPr>
            <w:r>
              <w:rPr>
                <w:color w:val="FF0000"/>
              </w:rPr>
              <w:t>Graft failure</w:t>
            </w:r>
          </w:p>
          <w:p w:rsidR="009D3DEE" w:rsidRPr="00A824BA" w:rsidRDefault="009D3DEE" w:rsidP="00D822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14" w:hanging="425"/>
              <w:rPr>
                <w:color w:val="FF0000"/>
              </w:rPr>
            </w:pPr>
            <w:r>
              <w:rPr>
                <w:color w:val="FF0000"/>
              </w:rPr>
              <w:t>Rejection of transplant</w:t>
            </w:r>
          </w:p>
        </w:tc>
        <w:tc>
          <w:tcPr>
            <w:tcW w:w="780" w:type="pct"/>
          </w:tcPr>
          <w:p w:rsidR="0069548E" w:rsidRDefault="0069548E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69548E" w:rsidRDefault="0069548E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69548E" w:rsidRPr="00FF4530" w:rsidRDefault="00B34461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1-2</w:t>
            </w:r>
          </w:p>
        </w:tc>
      </w:tr>
      <w:tr w:rsidR="0069548E" w:rsidRPr="00FF4530" w:rsidTr="00D8224C">
        <w:tc>
          <w:tcPr>
            <w:tcW w:w="4220" w:type="pct"/>
          </w:tcPr>
          <w:p w:rsidR="0069548E" w:rsidRPr="00A824BA" w:rsidRDefault="0069548E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color w:val="FF0000"/>
                <w:sz w:val="20"/>
                <w:szCs w:val="20"/>
              </w:rPr>
            </w:pPr>
            <w:r w:rsidRPr="00A824BA">
              <w:rPr>
                <w:rFonts w:eastAsia="Times New Roman" w:cs="Arial"/>
                <w:b/>
                <w:color w:val="FF0000"/>
                <w:sz w:val="20"/>
                <w:szCs w:val="20"/>
              </w:rPr>
              <w:t xml:space="preserve">Joint fusion </w:t>
            </w:r>
          </w:p>
          <w:p w:rsidR="0069548E" w:rsidRDefault="00B34461" w:rsidP="00D8224C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>Infection</w:t>
            </w:r>
          </w:p>
          <w:p w:rsidR="00B34461" w:rsidRDefault="00B34461" w:rsidP="00D8224C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>Nervous system pain / nerve damage</w:t>
            </w:r>
          </w:p>
          <w:p w:rsidR="00B34461" w:rsidRDefault="00B34461" w:rsidP="00D8224C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>Bleeding /blood clots</w:t>
            </w:r>
          </w:p>
          <w:p w:rsidR="00B34461" w:rsidRDefault="00B34461" w:rsidP="00D8224C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>Urinary tract infection</w:t>
            </w:r>
          </w:p>
          <w:p w:rsidR="00B34461" w:rsidRDefault="00B34461" w:rsidP="00D8224C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>Osteomyelitis</w:t>
            </w:r>
          </w:p>
          <w:p w:rsidR="00B34461" w:rsidRDefault="00B34461" w:rsidP="00D8224C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 xml:space="preserve">Joint derangement </w:t>
            </w:r>
          </w:p>
          <w:p w:rsidR="00B34461" w:rsidRDefault="00B34461" w:rsidP="00D8224C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>Painful scar tissue</w:t>
            </w:r>
          </w:p>
          <w:p w:rsidR="00B34461" w:rsidRDefault="00B34461" w:rsidP="00D8224C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>Arthritis in nearby joints</w:t>
            </w:r>
          </w:p>
          <w:p w:rsidR="00B34461" w:rsidRPr="00A824BA" w:rsidRDefault="00B34461" w:rsidP="00D8224C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 xml:space="preserve">Pseudoarthrosis </w:t>
            </w:r>
          </w:p>
        </w:tc>
        <w:tc>
          <w:tcPr>
            <w:tcW w:w="780" w:type="pct"/>
          </w:tcPr>
          <w:p w:rsidR="0069548E" w:rsidRDefault="0069548E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69548E" w:rsidRDefault="0069548E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69548E" w:rsidRDefault="00B34461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1-2</w:t>
            </w:r>
          </w:p>
        </w:tc>
      </w:tr>
      <w:tr w:rsidR="0069548E" w:rsidRPr="00FF4530" w:rsidTr="00D8224C">
        <w:tc>
          <w:tcPr>
            <w:tcW w:w="4220" w:type="pct"/>
          </w:tcPr>
          <w:p w:rsidR="0069548E" w:rsidRPr="00A824BA" w:rsidRDefault="0069548E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A824BA">
              <w:rPr>
                <w:rFonts w:eastAsia="Times New Roman" w:cs="Arial"/>
                <w:b/>
                <w:color w:val="FF0000"/>
                <w:sz w:val="20"/>
                <w:szCs w:val="20"/>
              </w:rPr>
              <w:t>Arthroscopy</w:t>
            </w:r>
            <w:r>
              <w:rPr>
                <w:rFonts w:eastAsia="Times New Roman" w:cs="Arial"/>
                <w:color w:val="FF0000"/>
                <w:sz w:val="20"/>
                <w:szCs w:val="20"/>
              </w:rPr>
              <w:t xml:space="preserve"> - </w:t>
            </w:r>
          </w:p>
          <w:p w:rsidR="0069548E" w:rsidRDefault="00B34461" w:rsidP="00B34461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>Infection</w:t>
            </w:r>
          </w:p>
          <w:p w:rsidR="00B34461" w:rsidRDefault="00B34461" w:rsidP="00B34461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>Thrombophlebitis – clot in vein</w:t>
            </w:r>
          </w:p>
          <w:p w:rsidR="00B34461" w:rsidRDefault="00B34461" w:rsidP="00B34461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>Artery damage</w:t>
            </w:r>
          </w:p>
          <w:p w:rsidR="00B34461" w:rsidRDefault="00B34461" w:rsidP="00B34461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>Excessive bleeding</w:t>
            </w:r>
          </w:p>
          <w:p w:rsidR="00B34461" w:rsidRDefault="00B34461" w:rsidP="00B34461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>Allergic reaction</w:t>
            </w:r>
          </w:p>
          <w:p w:rsidR="00B34461" w:rsidRDefault="00B34461" w:rsidP="00B34461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>Nerve damage</w:t>
            </w:r>
          </w:p>
          <w:p w:rsidR="00B34461" w:rsidRDefault="00B34461" w:rsidP="00B34461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>Numbness</w:t>
            </w:r>
          </w:p>
          <w:p w:rsidR="00B34461" w:rsidRPr="00A824BA" w:rsidRDefault="00B34461" w:rsidP="00B34461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>Ongoing pain</w:t>
            </w:r>
          </w:p>
        </w:tc>
        <w:tc>
          <w:tcPr>
            <w:tcW w:w="780" w:type="pct"/>
          </w:tcPr>
          <w:p w:rsidR="0069548E" w:rsidRDefault="0069548E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69548E" w:rsidRDefault="0069548E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69548E" w:rsidRPr="00FF4530" w:rsidRDefault="00B34461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1-2</w:t>
            </w:r>
          </w:p>
        </w:tc>
      </w:tr>
      <w:tr w:rsidR="0069548E" w:rsidRPr="00FF4530" w:rsidTr="00D8224C">
        <w:tc>
          <w:tcPr>
            <w:tcW w:w="4220" w:type="pct"/>
          </w:tcPr>
          <w:p w:rsidR="0069548E" w:rsidRPr="00A824BA" w:rsidRDefault="0069548E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color w:val="FF0000"/>
                <w:sz w:val="20"/>
                <w:szCs w:val="20"/>
              </w:rPr>
            </w:pPr>
            <w:r w:rsidRPr="00A824BA">
              <w:rPr>
                <w:rFonts w:eastAsia="Times New Roman" w:cs="Arial"/>
                <w:b/>
                <w:color w:val="FF0000"/>
                <w:sz w:val="20"/>
                <w:szCs w:val="20"/>
              </w:rPr>
              <w:t xml:space="preserve">Osteotomy </w:t>
            </w:r>
          </w:p>
          <w:p w:rsidR="0069548E" w:rsidRDefault="00B34461" w:rsidP="00D8224C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 xml:space="preserve">Anything associated with anaesthesia </w:t>
            </w:r>
          </w:p>
          <w:p w:rsidR="00B34461" w:rsidRDefault="00B34461" w:rsidP="00D8224C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>Infection</w:t>
            </w:r>
          </w:p>
          <w:p w:rsidR="00B34461" w:rsidRDefault="00B34461" w:rsidP="00D8224C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>Nerve damage</w:t>
            </w:r>
          </w:p>
          <w:p w:rsidR="00B34461" w:rsidRDefault="00B34461" w:rsidP="00D8224C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>Artery damage</w:t>
            </w:r>
          </w:p>
          <w:p w:rsidR="00B34461" w:rsidRPr="00A824BA" w:rsidRDefault="00B34461" w:rsidP="00D8224C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</w:rPr>
              <w:t>Failure of surgery / bones don’t grow together and heal</w:t>
            </w:r>
          </w:p>
        </w:tc>
        <w:tc>
          <w:tcPr>
            <w:tcW w:w="780" w:type="pct"/>
          </w:tcPr>
          <w:p w:rsidR="0069548E" w:rsidRDefault="0069548E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69548E" w:rsidRDefault="0069548E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69548E" w:rsidRDefault="00B34461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1-2</w:t>
            </w:r>
          </w:p>
        </w:tc>
      </w:tr>
      <w:tr w:rsidR="0069548E" w:rsidRPr="00FF4530" w:rsidTr="00D8224C">
        <w:tc>
          <w:tcPr>
            <w:tcW w:w="4220" w:type="pct"/>
            <w:vAlign w:val="center"/>
          </w:tcPr>
          <w:p w:rsidR="0069548E" w:rsidRPr="00FF4530" w:rsidRDefault="0069548E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</w:pPr>
            <w:r w:rsidRPr="00FF4530"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  <w:t>Total</w:t>
            </w:r>
          </w:p>
        </w:tc>
        <w:tc>
          <w:tcPr>
            <w:tcW w:w="780" w:type="pct"/>
            <w:vAlign w:val="center"/>
          </w:tcPr>
          <w:p w:rsidR="0069548E" w:rsidRPr="00FF4530" w:rsidRDefault="00B34461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  <w:t>/2</w:t>
            </w:r>
          </w:p>
        </w:tc>
      </w:tr>
    </w:tbl>
    <w:p w:rsidR="00EA3D54" w:rsidRPr="002F5B28" w:rsidRDefault="00EA3D54" w:rsidP="008E52AA">
      <w:pPr>
        <w:spacing w:after="0" w:line="240" w:lineRule="auto"/>
        <w:ind w:left="1439"/>
        <w:rPr>
          <w:b/>
          <w:i/>
        </w:rPr>
      </w:pPr>
    </w:p>
    <w:p w:rsidR="008E52AA" w:rsidRDefault="008E52AA" w:rsidP="008E52AA">
      <w:pPr>
        <w:spacing w:after="0" w:line="240" w:lineRule="auto"/>
        <w:ind w:left="719" w:hanging="435"/>
      </w:pPr>
      <w:r>
        <w:t>(iii)</w:t>
      </w:r>
      <w:r>
        <w:tab/>
      </w:r>
      <w:r w:rsidR="00EA3D54">
        <w:t>State</w:t>
      </w:r>
      <w:r>
        <w:t xml:space="preserve"> why the two medical technologies you choose in (ii) would not be suitable for the treatment of osteoporosis.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tbl>
      <w:tblPr>
        <w:tblStyle w:val="TableGrid"/>
        <w:tblW w:w="4663" w:type="pct"/>
        <w:tblInd w:w="704" w:type="dxa"/>
        <w:tblLook w:val="04A0" w:firstRow="1" w:lastRow="0" w:firstColumn="1" w:lastColumn="0" w:noHBand="0" w:noVBand="1"/>
      </w:tblPr>
      <w:tblGrid>
        <w:gridCol w:w="8408"/>
        <w:gridCol w:w="1554"/>
      </w:tblGrid>
      <w:tr w:rsidR="006000DB" w:rsidRPr="0045019E" w:rsidTr="00D8224C">
        <w:tc>
          <w:tcPr>
            <w:tcW w:w="4220" w:type="pct"/>
            <w:shd w:val="clear" w:color="auto" w:fill="8064A2" w:themeFill="accent4"/>
          </w:tcPr>
          <w:p w:rsidR="006000DB" w:rsidRPr="0045019E" w:rsidRDefault="006000DB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45019E">
              <w:rPr>
                <w:rFonts w:eastAsia="Times New Roman" w:cs="Arial"/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780" w:type="pct"/>
            <w:shd w:val="clear" w:color="auto" w:fill="8064A2" w:themeFill="accent4"/>
          </w:tcPr>
          <w:p w:rsidR="006000DB" w:rsidRPr="0045019E" w:rsidRDefault="006000DB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45019E">
              <w:rPr>
                <w:rFonts w:eastAsia="Times New Roman" w:cs="Arial"/>
                <w:b/>
                <w:sz w:val="20"/>
                <w:szCs w:val="20"/>
                <w:lang w:val="fr-FR"/>
              </w:rPr>
              <w:t>Mark</w:t>
            </w:r>
          </w:p>
        </w:tc>
      </w:tr>
      <w:tr w:rsidR="006000DB" w:rsidRPr="00FF4530" w:rsidTr="00D8224C">
        <w:tc>
          <w:tcPr>
            <w:tcW w:w="4220" w:type="pct"/>
          </w:tcPr>
          <w:p w:rsidR="006000DB" w:rsidRPr="006000DB" w:rsidRDefault="006000DB" w:rsidP="006000DB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b/>
                <w:color w:val="FF0000"/>
              </w:rPr>
            </w:pPr>
            <w:r w:rsidRPr="006000DB">
              <w:rPr>
                <w:b/>
                <w:color w:val="FF0000"/>
              </w:rPr>
              <w:t>Per medical treatment</w:t>
            </w:r>
            <w:r>
              <w:rPr>
                <w:b/>
                <w:color w:val="FF0000"/>
              </w:rPr>
              <w:t>:</w:t>
            </w:r>
          </w:p>
          <w:p w:rsidR="006000DB" w:rsidRPr="00675A63" w:rsidRDefault="006000DB" w:rsidP="006000DB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In-depth explanation of non-medical methods</w:t>
            </w:r>
          </w:p>
        </w:tc>
        <w:tc>
          <w:tcPr>
            <w:tcW w:w="780" w:type="pct"/>
          </w:tcPr>
          <w:p w:rsidR="006000DB" w:rsidRDefault="006000DB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</w:p>
          <w:p w:rsidR="006000DB" w:rsidRPr="00FF4530" w:rsidRDefault="006000DB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2</w:t>
            </w:r>
          </w:p>
        </w:tc>
      </w:tr>
      <w:tr w:rsidR="006000DB" w:rsidRPr="00FF4530" w:rsidTr="00D8224C">
        <w:tc>
          <w:tcPr>
            <w:tcW w:w="4220" w:type="pct"/>
          </w:tcPr>
          <w:p w:rsidR="006000DB" w:rsidRPr="00675A63" w:rsidRDefault="006000DB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States 2 non-medical methods</w:t>
            </w:r>
          </w:p>
        </w:tc>
        <w:tc>
          <w:tcPr>
            <w:tcW w:w="780" w:type="pct"/>
          </w:tcPr>
          <w:p w:rsidR="006000DB" w:rsidRPr="00FF4530" w:rsidRDefault="006000DB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1</w:t>
            </w:r>
          </w:p>
        </w:tc>
      </w:tr>
      <w:tr w:rsidR="006000DB" w:rsidRPr="00FF4530" w:rsidTr="00D8224C">
        <w:trPr>
          <w:trHeight w:val="816"/>
        </w:trPr>
        <w:tc>
          <w:tcPr>
            <w:tcW w:w="5000" w:type="pct"/>
            <w:gridSpan w:val="2"/>
          </w:tcPr>
          <w:p w:rsidR="006000DB" w:rsidRDefault="006000DB" w:rsidP="006000DB">
            <w:pPr>
              <w:tabs>
                <w:tab w:val="left" w:pos="8647"/>
              </w:tabs>
              <w:autoSpaceDE w:val="0"/>
              <w:autoSpaceDN w:val="0"/>
              <w:adjustRightInd w:val="0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proofErr w:type="spellStart"/>
            <w:r w:rsidRPr="006000DB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Examp</w:t>
            </w:r>
            <w:bookmarkStart w:id="0" w:name="_GoBack"/>
            <w:bookmarkEnd w:id="0"/>
            <w:r w:rsidRPr="006000DB"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le</w:t>
            </w:r>
            <w:proofErr w:type="spellEnd"/>
            <w:r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  <w:t> :</w:t>
            </w:r>
          </w:p>
          <w:p w:rsidR="006000DB" w:rsidRPr="006000DB" w:rsidRDefault="006000DB" w:rsidP="006000DB">
            <w:pPr>
              <w:pStyle w:val="ListParagraph"/>
              <w:numPr>
                <w:ilvl w:val="0"/>
                <w:numId w:val="2"/>
              </w:numPr>
              <w:tabs>
                <w:tab w:val="left" w:pos="8647"/>
              </w:tabs>
              <w:autoSpaceDE w:val="0"/>
              <w:autoSpaceDN w:val="0"/>
              <w:adjustRightInd w:val="0"/>
              <w:spacing w:after="0" w:line="240" w:lineRule="auto"/>
              <w:ind w:left="714" w:hanging="425"/>
              <w:rPr>
                <w:rFonts w:eastAsia="Times New Roman" w:cs="Arial"/>
                <w:color w:val="FF0000"/>
                <w:sz w:val="20"/>
                <w:szCs w:val="20"/>
                <w:lang w:val="fr-FR"/>
              </w:rPr>
            </w:pPr>
            <w:r w:rsidRPr="006000DB">
              <w:rPr>
                <w:color w:val="FF0000"/>
              </w:rPr>
              <w:t>chondrocyte implantation- osteoporosis is lack of calcium in bone matrix, cartilage fine does not cause brittle bones</w:t>
            </w:r>
          </w:p>
        </w:tc>
      </w:tr>
      <w:tr w:rsidR="006000DB" w:rsidRPr="00FF4530" w:rsidTr="00D8224C">
        <w:tc>
          <w:tcPr>
            <w:tcW w:w="4220" w:type="pct"/>
            <w:vAlign w:val="center"/>
          </w:tcPr>
          <w:p w:rsidR="006000DB" w:rsidRPr="00FF4530" w:rsidRDefault="006000DB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</w:pPr>
            <w:r w:rsidRPr="00FF4530"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  <w:t>Total</w:t>
            </w:r>
          </w:p>
        </w:tc>
        <w:tc>
          <w:tcPr>
            <w:tcW w:w="780" w:type="pct"/>
            <w:vAlign w:val="center"/>
          </w:tcPr>
          <w:p w:rsidR="006000DB" w:rsidRPr="00FF4530" w:rsidRDefault="006000DB" w:rsidP="00D8224C">
            <w:pPr>
              <w:tabs>
                <w:tab w:val="left" w:pos="8647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</w:pPr>
            <w:r>
              <w:rPr>
                <w:rFonts w:eastAsia="Times New Roman" w:cs="Arial"/>
                <w:b/>
                <w:color w:val="FF0000"/>
                <w:sz w:val="20"/>
                <w:szCs w:val="20"/>
                <w:lang w:val="fr-FR"/>
              </w:rPr>
              <w:t>/4</w:t>
            </w:r>
          </w:p>
        </w:tc>
      </w:tr>
    </w:tbl>
    <w:p w:rsidR="006000DB" w:rsidRDefault="008E52AA" w:rsidP="008E52AA">
      <w:pPr>
        <w:spacing w:after="0" w:line="240" w:lineRule="auto"/>
        <w:ind w:left="719" w:hanging="435"/>
      </w:pPr>
      <w:r>
        <w:tab/>
      </w:r>
    </w:p>
    <w:p w:rsidR="008E52AA" w:rsidRPr="00D355F6" w:rsidRDefault="008E52AA" w:rsidP="00351E8F">
      <w:pPr>
        <w:spacing w:after="0" w:line="240" w:lineRule="auto"/>
      </w:pPr>
    </w:p>
    <w:sectPr w:rsidR="008E52AA" w:rsidRPr="00D355F6" w:rsidSect="005A744C">
      <w:pgSz w:w="11906" w:h="16838"/>
      <w:pgMar w:top="568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4682"/>
    <w:multiLevelType w:val="hybridMultilevel"/>
    <w:tmpl w:val="3208D8BA"/>
    <w:lvl w:ilvl="0" w:tplc="B4222754">
      <w:start w:val="2"/>
      <w:numFmt w:val="bullet"/>
      <w:lvlText w:val="-"/>
      <w:lvlJc w:val="left"/>
      <w:pPr>
        <w:ind w:left="1799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">
    <w:nsid w:val="17A37DA8"/>
    <w:multiLevelType w:val="hybridMultilevel"/>
    <w:tmpl w:val="9A2AE432"/>
    <w:lvl w:ilvl="0" w:tplc="5A6EC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A614E"/>
    <w:multiLevelType w:val="hybridMultilevel"/>
    <w:tmpl w:val="88EC4D3C"/>
    <w:lvl w:ilvl="0" w:tplc="05C848F4">
      <w:start w:val="1"/>
      <w:numFmt w:val="lowerLetter"/>
      <w:lvlText w:val="(%1)"/>
      <w:lvlJc w:val="center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81183"/>
    <w:multiLevelType w:val="hybridMultilevel"/>
    <w:tmpl w:val="E77E9444"/>
    <w:lvl w:ilvl="0" w:tplc="45043370">
      <w:start w:val="1"/>
      <w:numFmt w:val="lowerLetter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B5C12"/>
    <w:multiLevelType w:val="hybridMultilevel"/>
    <w:tmpl w:val="667AF7D4"/>
    <w:lvl w:ilvl="0" w:tplc="9A46EE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FB5432"/>
    <w:multiLevelType w:val="hybridMultilevel"/>
    <w:tmpl w:val="7266281E"/>
    <w:lvl w:ilvl="0" w:tplc="B42227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3946D9"/>
    <w:multiLevelType w:val="hybridMultilevel"/>
    <w:tmpl w:val="74FC4B5C"/>
    <w:lvl w:ilvl="0" w:tplc="A78E9312">
      <w:start w:val="1"/>
      <w:numFmt w:val="lowerLetter"/>
      <w:lvlText w:val="(%1)"/>
      <w:lvlJc w:val="center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5F6"/>
    <w:rsid w:val="00351E8F"/>
    <w:rsid w:val="005A744C"/>
    <w:rsid w:val="005B4063"/>
    <w:rsid w:val="006000DB"/>
    <w:rsid w:val="00675A63"/>
    <w:rsid w:val="0069548E"/>
    <w:rsid w:val="00754989"/>
    <w:rsid w:val="008E52AA"/>
    <w:rsid w:val="009D3DEE"/>
    <w:rsid w:val="00A15D22"/>
    <w:rsid w:val="00A80AA0"/>
    <w:rsid w:val="00A824BA"/>
    <w:rsid w:val="00B34461"/>
    <w:rsid w:val="00C57AA0"/>
    <w:rsid w:val="00D355F6"/>
    <w:rsid w:val="00E05B71"/>
    <w:rsid w:val="00EA3D54"/>
    <w:rsid w:val="00EC7EBE"/>
    <w:rsid w:val="00F66612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5F6"/>
    <w:pPr>
      <w:spacing w:after="160" w:line="259" w:lineRule="auto"/>
      <w:ind w:left="720"/>
      <w:contextualSpacing/>
    </w:pPr>
    <w:rPr>
      <w:lang w:val="en-NZ"/>
    </w:rPr>
  </w:style>
  <w:style w:type="table" w:styleId="TableGrid">
    <w:name w:val="Table Grid"/>
    <w:basedOn w:val="TableNormal"/>
    <w:uiPriority w:val="59"/>
    <w:rsid w:val="008E5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5F6"/>
    <w:pPr>
      <w:spacing w:after="160" w:line="259" w:lineRule="auto"/>
      <w:ind w:left="720"/>
      <w:contextualSpacing/>
    </w:pPr>
    <w:rPr>
      <w:lang w:val="en-NZ"/>
    </w:rPr>
  </w:style>
  <w:style w:type="table" w:styleId="TableGrid">
    <w:name w:val="Table Grid"/>
    <w:basedOn w:val="TableNormal"/>
    <w:uiPriority w:val="59"/>
    <w:rsid w:val="008E5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143FA3B4</Template>
  <TotalTime>0</TotalTime>
  <Pages>3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 Sandra</dc:creator>
  <cp:lastModifiedBy>JONES Christina</cp:lastModifiedBy>
  <cp:revision>2</cp:revision>
  <cp:lastPrinted>2018-05-24T04:05:00Z</cp:lastPrinted>
  <dcterms:created xsi:type="dcterms:W3CDTF">2018-05-24T04:05:00Z</dcterms:created>
  <dcterms:modified xsi:type="dcterms:W3CDTF">2018-05-24T04:05:00Z</dcterms:modified>
</cp:coreProperties>
</file>