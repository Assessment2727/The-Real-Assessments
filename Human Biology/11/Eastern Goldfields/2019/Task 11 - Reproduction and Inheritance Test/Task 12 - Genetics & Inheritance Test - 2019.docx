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tmp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C3A" w:rsidRPr="00E940B4" w:rsidRDefault="00666D55" w:rsidP="00914C3A">
      <w:pPr>
        <w:rPr>
          <w:rFonts w:ascii="Arial" w:hAnsi="Arial" w:cs="Arial"/>
          <w:b/>
          <w:sz w:val="32"/>
          <w:szCs w:val="32"/>
        </w:rPr>
      </w:pPr>
      <w:r>
        <w:rPr>
          <w:rFonts w:cs="Arial"/>
          <w:b/>
          <w:noProof/>
          <w:sz w:val="30"/>
          <w:szCs w:val="30"/>
          <w:lang w:eastAsia="en-AU"/>
        </w:rPr>
        <w:drawing>
          <wp:anchor distT="0" distB="0" distL="114300" distR="114300" simplePos="0" relativeHeight="251686912" behindDoc="0" locked="0" layoutInCell="1" allowOverlap="1" wp14:anchorId="751E4914" wp14:editId="25E66DEB">
            <wp:simplePos x="0" y="0"/>
            <wp:positionH relativeFrom="column">
              <wp:posOffset>5149215</wp:posOffset>
            </wp:positionH>
            <wp:positionV relativeFrom="paragraph">
              <wp:posOffset>-172720</wp:posOffset>
            </wp:positionV>
            <wp:extent cx="1475105" cy="1543685"/>
            <wp:effectExtent l="0" t="0" r="0" b="0"/>
            <wp:wrapSquare wrapText="bothSides"/>
            <wp:docPr id="22" name="Picture 22" descr="C:\Users\e2031043\Pictures\EGC Upward &amp; Onwar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031043\Pictures\EGC Upward &amp; Onward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C3A" w:rsidRPr="00E940B4">
        <w:rPr>
          <w:rFonts w:ascii="Arial" w:hAnsi="Arial" w:cs="Arial"/>
          <w:b/>
          <w:sz w:val="32"/>
          <w:szCs w:val="32"/>
        </w:rPr>
        <w:t>ATAR HUMAN BIOLOGY</w:t>
      </w:r>
    </w:p>
    <w:p w:rsidR="00914C3A" w:rsidRPr="00E940B4" w:rsidRDefault="002B1831" w:rsidP="002B1831">
      <w:pPr>
        <w:rPr>
          <w:rFonts w:ascii="Arial" w:hAnsi="Arial" w:cs="Arial"/>
          <w:b/>
          <w:sz w:val="32"/>
          <w:szCs w:val="32"/>
        </w:rPr>
      </w:pPr>
      <w:r w:rsidRPr="00E940B4">
        <w:rPr>
          <w:rFonts w:ascii="Arial" w:hAnsi="Arial" w:cs="Arial"/>
          <w:b/>
          <w:sz w:val="32"/>
          <w:szCs w:val="32"/>
        </w:rPr>
        <w:t>Unit 2</w:t>
      </w:r>
    </w:p>
    <w:p w:rsidR="00914C3A" w:rsidRPr="00E940B4" w:rsidRDefault="00987199" w:rsidP="00914C3A">
      <w:pPr>
        <w:rPr>
          <w:rFonts w:ascii="Arial" w:hAnsi="Arial" w:cs="Arial"/>
          <w:b/>
          <w:sz w:val="32"/>
          <w:szCs w:val="32"/>
        </w:rPr>
      </w:pPr>
      <w:r w:rsidRPr="00E940B4">
        <w:rPr>
          <w:rFonts w:ascii="Arial" w:hAnsi="Arial" w:cs="Arial"/>
          <w:b/>
          <w:sz w:val="32"/>
          <w:szCs w:val="32"/>
        </w:rPr>
        <w:t xml:space="preserve">Task </w:t>
      </w:r>
      <w:proofErr w:type="gramStart"/>
      <w:r w:rsidRPr="00E940B4">
        <w:rPr>
          <w:rFonts w:ascii="Arial" w:hAnsi="Arial" w:cs="Arial"/>
          <w:b/>
          <w:sz w:val="32"/>
          <w:szCs w:val="32"/>
        </w:rPr>
        <w:t>12 :</w:t>
      </w:r>
      <w:proofErr w:type="gramEnd"/>
      <w:r w:rsidRPr="00E940B4">
        <w:rPr>
          <w:rFonts w:ascii="Arial" w:hAnsi="Arial" w:cs="Arial"/>
          <w:b/>
          <w:sz w:val="32"/>
          <w:szCs w:val="32"/>
        </w:rPr>
        <w:t xml:space="preserve"> </w:t>
      </w:r>
      <w:r w:rsidR="0095330C" w:rsidRPr="00CC1FB3">
        <w:rPr>
          <w:rFonts w:ascii="Arial" w:hAnsi="Arial" w:cs="Arial"/>
          <w:b/>
          <w:sz w:val="32"/>
          <w:szCs w:val="32"/>
        </w:rPr>
        <w:t>Genetics</w:t>
      </w:r>
      <w:r w:rsidRPr="00E940B4">
        <w:rPr>
          <w:rFonts w:ascii="Arial" w:hAnsi="Arial" w:cs="Arial"/>
          <w:b/>
          <w:sz w:val="32"/>
          <w:szCs w:val="32"/>
        </w:rPr>
        <w:t xml:space="preserve"> &amp; Inheritance Test</w:t>
      </w:r>
    </w:p>
    <w:p w:rsidR="00914C3A" w:rsidRPr="00E940B4" w:rsidRDefault="00914C3A" w:rsidP="00914C3A">
      <w:pPr>
        <w:rPr>
          <w:sz w:val="32"/>
          <w:szCs w:val="32"/>
        </w:rPr>
      </w:pPr>
    </w:p>
    <w:p w:rsidR="00914C3A" w:rsidRPr="00E940B4" w:rsidRDefault="00914C3A" w:rsidP="00914C3A">
      <w:pPr>
        <w:rPr>
          <w:sz w:val="32"/>
          <w:szCs w:val="32"/>
        </w:rPr>
      </w:pPr>
    </w:p>
    <w:p w:rsidR="002B1831" w:rsidRPr="00E940B4" w:rsidRDefault="002B1831" w:rsidP="00914C3A">
      <w:pPr>
        <w:rPr>
          <w:sz w:val="32"/>
          <w:szCs w:val="32"/>
        </w:rPr>
      </w:pPr>
    </w:p>
    <w:p w:rsidR="00914C3A" w:rsidRPr="00E940B4" w:rsidRDefault="00914C3A" w:rsidP="00914C3A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E940B4">
        <w:rPr>
          <w:rFonts w:ascii="Arial" w:hAnsi="Arial" w:cs="Arial"/>
          <w:b/>
          <w:sz w:val="32"/>
          <w:szCs w:val="32"/>
        </w:rPr>
        <w:t>Name:</w:t>
      </w:r>
      <w:r w:rsidRPr="00E940B4">
        <w:rPr>
          <w:rFonts w:ascii="Arial" w:hAnsi="Arial" w:cs="Arial"/>
          <w:b/>
          <w:sz w:val="32"/>
          <w:szCs w:val="32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</w:rPr>
        <w:tab/>
      </w:r>
      <w:r w:rsidRPr="00E940B4">
        <w:rPr>
          <w:rFonts w:ascii="Arial" w:hAnsi="Arial" w:cs="Arial"/>
          <w:b/>
          <w:sz w:val="32"/>
          <w:szCs w:val="32"/>
        </w:rPr>
        <w:t>Weighting 5%</w:t>
      </w:r>
    </w:p>
    <w:p w:rsidR="00914C3A" w:rsidRPr="00E940B4" w:rsidRDefault="00914C3A" w:rsidP="00914C3A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E940B4">
        <w:rPr>
          <w:rFonts w:ascii="Arial" w:hAnsi="Arial" w:cs="Arial"/>
          <w:b/>
          <w:sz w:val="32"/>
          <w:szCs w:val="32"/>
        </w:rPr>
        <w:t xml:space="preserve">Date: </w:t>
      </w:r>
      <w:r w:rsidRPr="00E940B4">
        <w:rPr>
          <w:rFonts w:ascii="Arial" w:hAnsi="Arial" w:cs="Arial"/>
          <w:b/>
          <w:sz w:val="32"/>
          <w:szCs w:val="32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</w:rPr>
        <w:tab/>
      </w:r>
      <w:r w:rsidRPr="00E940B4">
        <w:rPr>
          <w:rFonts w:ascii="Arial" w:hAnsi="Arial" w:cs="Arial"/>
          <w:b/>
          <w:sz w:val="32"/>
          <w:szCs w:val="32"/>
        </w:rPr>
        <w:t>Mark       /</w:t>
      </w:r>
    </w:p>
    <w:p w:rsidR="00914C3A" w:rsidRPr="00E940B4" w:rsidRDefault="00914C3A" w:rsidP="00914C3A">
      <w:pPr>
        <w:spacing w:line="360" w:lineRule="auto"/>
        <w:rPr>
          <w:rFonts w:ascii="Arial" w:hAnsi="Arial" w:cs="Arial"/>
        </w:rPr>
      </w:pPr>
    </w:p>
    <w:p w:rsidR="00914C3A" w:rsidRPr="00E940B4" w:rsidRDefault="00914C3A" w:rsidP="00914C3A">
      <w:pPr>
        <w:spacing w:line="360" w:lineRule="auto"/>
        <w:rPr>
          <w:rFonts w:ascii="Arial" w:hAnsi="Arial" w:cs="Arial"/>
        </w:rPr>
      </w:pPr>
    </w:p>
    <w:p w:rsidR="00914C3A" w:rsidRPr="00E940B4" w:rsidRDefault="00914C3A" w:rsidP="00914C3A">
      <w:pPr>
        <w:rPr>
          <w:rFonts w:ascii="Arial" w:hAnsi="Arial" w:cs="Arial"/>
        </w:rPr>
      </w:pPr>
    </w:p>
    <w:p w:rsidR="00803FD8" w:rsidRDefault="00914C3A" w:rsidP="00277E5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03FD8">
        <w:rPr>
          <w:rFonts w:ascii="Arial" w:hAnsi="Arial" w:cs="Arial"/>
          <w:sz w:val="28"/>
          <w:szCs w:val="28"/>
        </w:rPr>
        <w:t xml:space="preserve">There are </w:t>
      </w:r>
      <w:r w:rsidR="00803FD8" w:rsidRPr="00803FD8">
        <w:rPr>
          <w:rFonts w:ascii="Arial" w:hAnsi="Arial" w:cs="Arial"/>
          <w:sz w:val="28"/>
          <w:szCs w:val="28"/>
        </w:rPr>
        <w:t>TWO</w:t>
      </w:r>
      <w:r w:rsidRPr="00803FD8">
        <w:rPr>
          <w:rFonts w:ascii="Arial" w:hAnsi="Arial" w:cs="Arial"/>
          <w:sz w:val="28"/>
          <w:szCs w:val="28"/>
        </w:rPr>
        <w:t xml:space="preserve"> sections in this test, </w:t>
      </w:r>
      <w:r w:rsidRPr="00803FD8">
        <w:rPr>
          <w:rFonts w:ascii="Arial" w:hAnsi="Arial" w:cs="Arial"/>
          <w:sz w:val="28"/>
          <w:szCs w:val="28"/>
          <w:u w:val="single"/>
        </w:rPr>
        <w:t>Multiple Choice</w:t>
      </w:r>
      <w:r w:rsidR="00803FD8" w:rsidRPr="00803FD8">
        <w:rPr>
          <w:rFonts w:ascii="Arial" w:hAnsi="Arial" w:cs="Arial"/>
          <w:sz w:val="28"/>
          <w:szCs w:val="28"/>
        </w:rPr>
        <w:t xml:space="preserve"> and </w:t>
      </w:r>
      <w:r w:rsidRPr="00803FD8">
        <w:rPr>
          <w:rFonts w:ascii="Arial" w:hAnsi="Arial" w:cs="Arial"/>
          <w:sz w:val="28"/>
          <w:szCs w:val="28"/>
        </w:rPr>
        <w:t xml:space="preserve"> </w:t>
      </w:r>
      <w:r w:rsidRPr="00803FD8">
        <w:rPr>
          <w:rFonts w:ascii="Arial" w:hAnsi="Arial" w:cs="Arial"/>
          <w:sz w:val="28"/>
          <w:szCs w:val="28"/>
          <w:u w:val="single"/>
        </w:rPr>
        <w:t>Short Answer</w:t>
      </w:r>
      <w:r w:rsidRPr="00803FD8">
        <w:rPr>
          <w:rFonts w:ascii="Arial" w:hAnsi="Arial" w:cs="Arial"/>
          <w:sz w:val="28"/>
          <w:szCs w:val="28"/>
        </w:rPr>
        <w:t xml:space="preserve"> </w:t>
      </w:r>
    </w:p>
    <w:p w:rsidR="00914C3A" w:rsidRPr="00803FD8" w:rsidRDefault="00FD69C0" w:rsidP="00277E5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is a closed</w:t>
      </w:r>
      <w:r w:rsidR="00914C3A" w:rsidRPr="00803FD8">
        <w:rPr>
          <w:rFonts w:ascii="Arial" w:hAnsi="Arial" w:cs="Arial"/>
          <w:sz w:val="28"/>
          <w:szCs w:val="28"/>
        </w:rPr>
        <w:t xml:space="preserve"> book assessment (no notes are allowed)</w:t>
      </w:r>
      <w:r w:rsidR="00D20277" w:rsidRPr="00803FD8">
        <w:rPr>
          <w:rFonts w:ascii="Arial" w:hAnsi="Arial" w:cs="Arial"/>
          <w:sz w:val="28"/>
          <w:szCs w:val="28"/>
        </w:rPr>
        <w:t>.</w:t>
      </w:r>
    </w:p>
    <w:p w:rsidR="00914C3A" w:rsidRPr="00E940B4" w:rsidRDefault="00914C3A" w:rsidP="00277E5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940B4">
        <w:rPr>
          <w:rFonts w:ascii="Arial" w:hAnsi="Arial" w:cs="Arial"/>
          <w:sz w:val="28"/>
          <w:szCs w:val="28"/>
        </w:rPr>
        <w:t xml:space="preserve">The time allowed to complete the test is </w:t>
      </w:r>
      <w:r w:rsidR="00803FD8">
        <w:rPr>
          <w:rFonts w:ascii="Arial" w:hAnsi="Arial" w:cs="Arial"/>
          <w:sz w:val="28"/>
          <w:szCs w:val="28"/>
        </w:rPr>
        <w:t>60</w:t>
      </w:r>
      <w:r w:rsidRPr="00E940B4">
        <w:rPr>
          <w:rFonts w:ascii="Arial" w:hAnsi="Arial" w:cs="Arial"/>
          <w:sz w:val="28"/>
          <w:szCs w:val="28"/>
        </w:rPr>
        <w:t xml:space="preserve"> minutes</w:t>
      </w:r>
      <w:r w:rsidR="00D20277" w:rsidRPr="00E940B4">
        <w:rPr>
          <w:rFonts w:ascii="Arial" w:hAnsi="Arial" w:cs="Arial"/>
          <w:sz w:val="28"/>
          <w:szCs w:val="28"/>
        </w:rPr>
        <w:t>.</w:t>
      </w:r>
    </w:p>
    <w:p w:rsidR="00914C3A" w:rsidRPr="00E940B4" w:rsidRDefault="00914C3A" w:rsidP="00277E5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940B4">
        <w:rPr>
          <w:rFonts w:ascii="Arial" w:hAnsi="Arial" w:cs="Arial"/>
          <w:sz w:val="28"/>
          <w:szCs w:val="28"/>
        </w:rPr>
        <w:t xml:space="preserve">Write your answers to the </w:t>
      </w:r>
      <w:r w:rsidRPr="00E940B4">
        <w:rPr>
          <w:rFonts w:ascii="Arial" w:hAnsi="Arial" w:cs="Arial"/>
          <w:sz w:val="28"/>
          <w:szCs w:val="28"/>
          <w:u w:val="single"/>
        </w:rPr>
        <w:t>Multiple Choice</w:t>
      </w:r>
      <w:r w:rsidRPr="00E940B4">
        <w:rPr>
          <w:rFonts w:ascii="Arial" w:hAnsi="Arial" w:cs="Arial"/>
          <w:sz w:val="28"/>
          <w:szCs w:val="28"/>
        </w:rPr>
        <w:t xml:space="preserve"> section on the </w:t>
      </w:r>
      <w:r w:rsidRPr="00E940B4">
        <w:rPr>
          <w:rFonts w:ascii="Arial" w:hAnsi="Arial" w:cs="Arial"/>
          <w:b/>
          <w:sz w:val="28"/>
          <w:szCs w:val="28"/>
        </w:rPr>
        <w:t xml:space="preserve">separate </w:t>
      </w:r>
      <w:r w:rsidRPr="00E940B4">
        <w:rPr>
          <w:rFonts w:ascii="Arial" w:hAnsi="Arial" w:cs="Arial"/>
          <w:sz w:val="28"/>
          <w:szCs w:val="28"/>
        </w:rPr>
        <w:t>answer sheet provided.</w:t>
      </w:r>
    </w:p>
    <w:p w:rsidR="00914C3A" w:rsidRPr="00E940B4" w:rsidRDefault="00914C3A" w:rsidP="00277E5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940B4">
        <w:rPr>
          <w:rFonts w:ascii="Arial" w:hAnsi="Arial" w:cs="Arial"/>
          <w:sz w:val="28"/>
          <w:szCs w:val="28"/>
        </w:rPr>
        <w:t xml:space="preserve">Write your answers to the </w:t>
      </w:r>
      <w:r w:rsidRPr="00E940B4">
        <w:rPr>
          <w:rFonts w:ascii="Arial" w:hAnsi="Arial" w:cs="Arial"/>
          <w:sz w:val="28"/>
          <w:szCs w:val="28"/>
          <w:u w:val="single"/>
        </w:rPr>
        <w:t>Short Answer</w:t>
      </w:r>
      <w:r w:rsidRPr="00E940B4">
        <w:rPr>
          <w:rFonts w:ascii="Arial" w:hAnsi="Arial" w:cs="Arial"/>
          <w:sz w:val="28"/>
          <w:szCs w:val="28"/>
        </w:rPr>
        <w:t xml:space="preserve"> section in space provided.</w:t>
      </w:r>
    </w:p>
    <w:p w:rsidR="00914C3A" w:rsidRPr="00E940B4" w:rsidRDefault="00914C3A" w:rsidP="00277E5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940B4">
        <w:rPr>
          <w:rFonts w:ascii="Arial" w:hAnsi="Arial" w:cs="Arial"/>
          <w:sz w:val="28"/>
          <w:szCs w:val="28"/>
        </w:rPr>
        <w:t xml:space="preserve">Write your answers to the </w:t>
      </w:r>
      <w:r w:rsidRPr="00E940B4">
        <w:rPr>
          <w:rFonts w:ascii="Arial" w:hAnsi="Arial" w:cs="Arial"/>
          <w:sz w:val="28"/>
          <w:szCs w:val="28"/>
          <w:u w:val="single"/>
        </w:rPr>
        <w:t>Extended Answer</w:t>
      </w:r>
      <w:r w:rsidRPr="00E940B4">
        <w:rPr>
          <w:rFonts w:ascii="Arial" w:hAnsi="Arial" w:cs="Arial"/>
          <w:sz w:val="28"/>
          <w:szCs w:val="28"/>
        </w:rPr>
        <w:t xml:space="preserve"> section in space provided.</w:t>
      </w:r>
    </w:p>
    <w:p w:rsidR="002B1831" w:rsidRPr="00E940B4" w:rsidRDefault="002B1831" w:rsidP="002B1831">
      <w:pPr>
        <w:ind w:left="720"/>
        <w:rPr>
          <w:rFonts w:ascii="Arial" w:hAnsi="Arial" w:cs="Arial"/>
          <w:sz w:val="28"/>
          <w:szCs w:val="28"/>
        </w:rPr>
      </w:pPr>
    </w:p>
    <w:p w:rsidR="00C73416" w:rsidRPr="00E940B4" w:rsidRDefault="00C73416" w:rsidP="002B1831">
      <w:pPr>
        <w:ind w:left="720"/>
        <w:rPr>
          <w:rFonts w:ascii="Arial" w:hAnsi="Arial" w:cs="Arial"/>
          <w:sz w:val="28"/>
          <w:szCs w:val="28"/>
        </w:rPr>
      </w:pPr>
    </w:p>
    <w:p w:rsidR="00C73416" w:rsidRPr="00E940B4" w:rsidRDefault="00C73416" w:rsidP="002B1831">
      <w:pPr>
        <w:ind w:left="720"/>
        <w:rPr>
          <w:rFonts w:ascii="Arial" w:hAnsi="Arial" w:cs="Arial"/>
          <w:sz w:val="28"/>
          <w:szCs w:val="28"/>
        </w:rPr>
      </w:pPr>
    </w:p>
    <w:p w:rsidR="00914C3A" w:rsidRPr="00E940B4" w:rsidRDefault="00914C3A" w:rsidP="00914C3A">
      <w:pPr>
        <w:rPr>
          <w:rFonts w:ascii="Arial" w:hAnsi="Arial" w:cs="Arial"/>
        </w:rPr>
      </w:pPr>
    </w:p>
    <w:tbl>
      <w:tblPr>
        <w:tblW w:w="0" w:type="auto"/>
        <w:tblInd w:w="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914C3A" w:rsidRPr="00E940B4" w:rsidTr="00914C3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E940B4" w:rsidRDefault="00914C3A" w:rsidP="00987199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3A" w:rsidRPr="00E940B4" w:rsidRDefault="00914C3A" w:rsidP="00987199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940B4">
              <w:rPr>
                <w:rFonts w:ascii="Arial" w:hAnsi="Arial" w:cs="Arial"/>
                <w:b/>
                <w:sz w:val="36"/>
                <w:szCs w:val="36"/>
              </w:rPr>
              <w:t>Marks Allocation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3A" w:rsidRPr="00E940B4" w:rsidRDefault="00914C3A" w:rsidP="00987199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940B4">
              <w:rPr>
                <w:rFonts w:ascii="Arial" w:hAnsi="Arial" w:cs="Arial"/>
                <w:b/>
                <w:sz w:val="36"/>
                <w:szCs w:val="36"/>
              </w:rPr>
              <w:t>Your Total</w:t>
            </w:r>
          </w:p>
        </w:tc>
      </w:tr>
      <w:tr w:rsidR="00914C3A" w:rsidRPr="00E940B4" w:rsidTr="00914C3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E940B4" w:rsidRDefault="00914C3A" w:rsidP="00987199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:rsidR="00914C3A" w:rsidRPr="00E940B4" w:rsidRDefault="00914C3A" w:rsidP="0098719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E940B4">
              <w:rPr>
                <w:rFonts w:ascii="Arial" w:hAnsi="Arial" w:cs="Arial"/>
                <w:b/>
                <w:sz w:val="32"/>
                <w:szCs w:val="32"/>
              </w:rPr>
              <w:t>Multiple Choice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6EC" w:rsidRPr="00E940B4" w:rsidRDefault="005206EC" w:rsidP="0098719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914C3A" w:rsidRPr="00E940B4" w:rsidRDefault="00A413F2" w:rsidP="003672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803FD8">
              <w:rPr>
                <w:rFonts w:ascii="Arial" w:hAnsi="Arial" w:cs="Arial"/>
                <w:sz w:val="32"/>
                <w:szCs w:val="32"/>
              </w:rPr>
              <w:t>1</w:t>
            </w:r>
            <w:r w:rsidR="00803FD8" w:rsidRPr="00803FD8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E940B4" w:rsidRDefault="00914C3A" w:rsidP="00987199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914C3A" w:rsidRPr="00E940B4" w:rsidTr="00914C3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E940B4" w:rsidRDefault="00914C3A" w:rsidP="00987199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:rsidR="00914C3A" w:rsidRPr="00E940B4" w:rsidRDefault="00914C3A" w:rsidP="0098719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E940B4">
              <w:rPr>
                <w:rFonts w:ascii="Arial" w:hAnsi="Arial" w:cs="Arial"/>
                <w:b/>
                <w:sz w:val="32"/>
                <w:szCs w:val="32"/>
              </w:rPr>
              <w:t>Short Answer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6EC" w:rsidRPr="00E940B4" w:rsidRDefault="005206EC" w:rsidP="0098719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914C3A" w:rsidRPr="00E940B4" w:rsidRDefault="006E32E8" w:rsidP="005206E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38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E940B4" w:rsidRDefault="00914C3A" w:rsidP="00987199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</w:p>
        </w:tc>
      </w:tr>
      <w:tr w:rsidR="00914C3A" w:rsidRPr="00E940B4" w:rsidTr="00914C3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E940B4" w:rsidRDefault="00914C3A" w:rsidP="00987199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:rsidR="00914C3A" w:rsidRPr="00E940B4" w:rsidRDefault="00914C3A" w:rsidP="00987199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E940B4">
              <w:rPr>
                <w:rFonts w:ascii="Arial" w:hAnsi="Arial" w:cs="Arial"/>
                <w:b/>
                <w:sz w:val="36"/>
                <w:szCs w:val="36"/>
              </w:rPr>
              <w:t>TOTAL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36E" w:rsidRDefault="00CD236E" w:rsidP="00987199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914C3A" w:rsidRPr="00E940B4" w:rsidRDefault="006E32E8" w:rsidP="00CD236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50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E940B4" w:rsidRDefault="00914C3A" w:rsidP="00987199">
            <w:pPr>
              <w:rPr>
                <w:rFonts w:ascii="Arial" w:hAnsi="Arial" w:cs="Arial"/>
                <w:b/>
                <w:color w:val="FF0000"/>
              </w:rPr>
            </w:pPr>
          </w:p>
        </w:tc>
      </w:tr>
    </w:tbl>
    <w:p w:rsidR="00015006" w:rsidRPr="00E940B4" w:rsidRDefault="00015006" w:rsidP="00914C3A">
      <w:pPr>
        <w:jc w:val="center"/>
        <w:rPr>
          <w:rFonts w:ascii="Arial" w:hAnsi="Arial" w:cs="Arial"/>
          <w:b/>
          <w:sz w:val="48"/>
          <w:szCs w:val="48"/>
        </w:rPr>
      </w:pPr>
    </w:p>
    <w:p w:rsidR="00015006" w:rsidRPr="00E940B4" w:rsidRDefault="00015006" w:rsidP="00015006">
      <w:pPr>
        <w:tabs>
          <w:tab w:val="left" w:pos="1065"/>
        </w:tabs>
        <w:rPr>
          <w:rFonts w:ascii="Arial" w:hAnsi="Arial" w:cs="Arial"/>
          <w:sz w:val="28"/>
          <w:szCs w:val="28"/>
        </w:rPr>
      </w:pPr>
      <w:r w:rsidRPr="00E940B4">
        <w:rPr>
          <w:rFonts w:ascii="Arial" w:hAnsi="Arial" w:cs="Arial"/>
          <w:sz w:val="48"/>
          <w:szCs w:val="48"/>
        </w:rPr>
        <w:tab/>
      </w:r>
    </w:p>
    <w:p w:rsidR="00914C3A" w:rsidRPr="00E940B4" w:rsidRDefault="00914C3A" w:rsidP="00914C3A">
      <w:pPr>
        <w:jc w:val="center"/>
        <w:rPr>
          <w:rFonts w:ascii="Arial" w:hAnsi="Arial" w:cs="Arial"/>
          <w:b/>
          <w:sz w:val="48"/>
          <w:szCs w:val="48"/>
        </w:rPr>
      </w:pPr>
      <w:r w:rsidRPr="00E940B4">
        <w:rPr>
          <w:rFonts w:ascii="Arial" w:hAnsi="Arial" w:cs="Arial"/>
          <w:sz w:val="48"/>
          <w:szCs w:val="48"/>
        </w:rPr>
        <w:br w:type="page"/>
      </w:r>
      <w:r w:rsidRPr="00E940B4">
        <w:rPr>
          <w:rFonts w:ascii="Arial" w:hAnsi="Arial" w:cs="Arial"/>
          <w:b/>
          <w:sz w:val="48"/>
          <w:szCs w:val="48"/>
        </w:rPr>
        <w:lastRenderedPageBreak/>
        <w:t>ATAR HUMAN BIOLOGY</w:t>
      </w:r>
      <w:r w:rsidR="00A413F2" w:rsidRPr="00E940B4">
        <w:rPr>
          <w:rFonts w:ascii="Arial" w:hAnsi="Arial" w:cs="Arial"/>
          <w:b/>
          <w:sz w:val="48"/>
          <w:szCs w:val="48"/>
        </w:rPr>
        <w:t xml:space="preserve"> UNIT 2</w:t>
      </w:r>
    </w:p>
    <w:p w:rsidR="00914C3A" w:rsidRPr="00E940B4" w:rsidRDefault="00914C3A" w:rsidP="00914C3A">
      <w:pPr>
        <w:tabs>
          <w:tab w:val="left" w:pos="6420"/>
        </w:tabs>
        <w:rPr>
          <w:rFonts w:ascii="Arial" w:hAnsi="Arial" w:cs="Arial"/>
          <w:b/>
          <w:sz w:val="32"/>
          <w:szCs w:val="32"/>
        </w:rPr>
      </w:pPr>
      <w:r w:rsidRPr="00E940B4">
        <w:rPr>
          <w:rFonts w:ascii="Arial" w:hAnsi="Arial" w:cs="Arial"/>
          <w:b/>
          <w:sz w:val="32"/>
          <w:szCs w:val="32"/>
        </w:rPr>
        <w:tab/>
      </w:r>
    </w:p>
    <w:p w:rsidR="00914C3A" w:rsidRPr="00E940B4" w:rsidRDefault="00A413F2" w:rsidP="00914C3A">
      <w:pPr>
        <w:jc w:val="center"/>
        <w:rPr>
          <w:rFonts w:ascii="Arial" w:hAnsi="Arial" w:cs="Arial"/>
          <w:b/>
        </w:rPr>
      </w:pPr>
      <w:r w:rsidRPr="00E940B4">
        <w:rPr>
          <w:rFonts w:ascii="Arial" w:hAnsi="Arial" w:cs="Arial"/>
          <w:b/>
        </w:rPr>
        <w:t xml:space="preserve">TASK </w:t>
      </w:r>
      <w:proofErr w:type="gramStart"/>
      <w:r w:rsidRPr="00E940B4">
        <w:rPr>
          <w:rFonts w:ascii="Arial" w:hAnsi="Arial" w:cs="Arial"/>
          <w:b/>
        </w:rPr>
        <w:t xml:space="preserve">12 </w:t>
      </w:r>
      <w:r w:rsidR="00914C3A" w:rsidRPr="00E940B4">
        <w:rPr>
          <w:rFonts w:ascii="Arial" w:hAnsi="Arial" w:cs="Arial"/>
          <w:b/>
        </w:rPr>
        <w:t>:</w:t>
      </w:r>
      <w:proofErr w:type="gramEnd"/>
      <w:r w:rsidR="00914C3A" w:rsidRPr="00E940B4">
        <w:rPr>
          <w:rFonts w:ascii="Arial" w:hAnsi="Arial" w:cs="Arial"/>
          <w:b/>
        </w:rPr>
        <w:t xml:space="preserve"> </w:t>
      </w:r>
      <w:r w:rsidR="002C51D8">
        <w:rPr>
          <w:rFonts w:ascii="Arial" w:hAnsi="Arial" w:cs="Arial"/>
          <w:b/>
          <w:u w:val="single"/>
        </w:rPr>
        <w:t>GENETICS</w:t>
      </w:r>
      <w:r w:rsidRPr="002F7A33">
        <w:rPr>
          <w:rFonts w:ascii="Arial" w:hAnsi="Arial" w:cs="Arial"/>
          <w:b/>
          <w:u w:val="single"/>
        </w:rPr>
        <w:t xml:space="preserve"> </w:t>
      </w:r>
      <w:r w:rsidR="0095330C" w:rsidRPr="002F7A33">
        <w:rPr>
          <w:rFonts w:ascii="Arial" w:hAnsi="Arial" w:cs="Arial"/>
          <w:b/>
          <w:u w:val="single"/>
        </w:rPr>
        <w:t>&amp;</w:t>
      </w:r>
      <w:r w:rsidRPr="002F7A33">
        <w:rPr>
          <w:rFonts w:ascii="Arial" w:hAnsi="Arial" w:cs="Arial"/>
          <w:b/>
          <w:u w:val="single"/>
        </w:rPr>
        <w:t xml:space="preserve"> INHERITANCE</w:t>
      </w:r>
    </w:p>
    <w:p w:rsidR="00914C3A" w:rsidRPr="00E940B4" w:rsidRDefault="00914C3A" w:rsidP="00914C3A">
      <w:pPr>
        <w:rPr>
          <w:rFonts w:ascii="Arial" w:hAnsi="Arial" w:cs="Arial"/>
          <w:sz w:val="32"/>
          <w:szCs w:val="32"/>
        </w:rPr>
      </w:pPr>
    </w:p>
    <w:p w:rsidR="00914C3A" w:rsidRPr="00E940B4" w:rsidRDefault="00914C3A" w:rsidP="00914C3A">
      <w:pPr>
        <w:rPr>
          <w:rFonts w:ascii="Arial" w:hAnsi="Arial" w:cs="Arial"/>
          <w:sz w:val="32"/>
          <w:szCs w:val="32"/>
        </w:rPr>
      </w:pPr>
    </w:p>
    <w:p w:rsidR="00914C3A" w:rsidRPr="00E940B4" w:rsidRDefault="00914C3A" w:rsidP="00914C3A">
      <w:pPr>
        <w:rPr>
          <w:rFonts w:ascii="Arial" w:hAnsi="Arial" w:cs="Arial"/>
          <w:b/>
          <w:sz w:val="32"/>
          <w:szCs w:val="32"/>
        </w:rPr>
      </w:pPr>
      <w:r w:rsidRPr="00E940B4">
        <w:rPr>
          <w:rFonts w:ascii="Arial" w:hAnsi="Arial" w:cs="Arial"/>
          <w:b/>
          <w:sz w:val="32"/>
          <w:szCs w:val="32"/>
        </w:rPr>
        <w:t>Name:</w:t>
      </w:r>
      <w:r w:rsidRPr="00E940B4">
        <w:rPr>
          <w:rFonts w:ascii="Arial" w:hAnsi="Arial" w:cs="Arial"/>
          <w:b/>
          <w:sz w:val="32"/>
          <w:szCs w:val="32"/>
        </w:rPr>
        <w:tab/>
        <w:t>______________</w:t>
      </w:r>
      <w:r w:rsidR="006F3059" w:rsidRPr="00E940B4">
        <w:rPr>
          <w:rFonts w:ascii="Arial" w:hAnsi="Arial" w:cs="Arial"/>
          <w:b/>
          <w:sz w:val="32"/>
          <w:szCs w:val="32"/>
        </w:rPr>
        <w:t>___</w:t>
      </w:r>
    </w:p>
    <w:p w:rsidR="00914C3A" w:rsidRPr="00E940B4" w:rsidRDefault="00914C3A" w:rsidP="00914C3A">
      <w:pPr>
        <w:rPr>
          <w:rFonts w:ascii="Arial" w:hAnsi="Arial" w:cs="Arial"/>
          <w:sz w:val="32"/>
          <w:szCs w:val="32"/>
        </w:rPr>
      </w:pPr>
    </w:p>
    <w:p w:rsidR="00914C3A" w:rsidRPr="00E940B4" w:rsidRDefault="00914C3A" w:rsidP="00914C3A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E940B4">
        <w:rPr>
          <w:rFonts w:ascii="Arial" w:hAnsi="Arial" w:cs="Arial"/>
          <w:b/>
          <w:sz w:val="32"/>
          <w:szCs w:val="32"/>
          <w:u w:val="single"/>
        </w:rPr>
        <w:t>Multiple Choice Answer Sheet</w:t>
      </w:r>
    </w:p>
    <w:p w:rsidR="00914C3A" w:rsidRPr="00E940B4" w:rsidRDefault="00914C3A" w:rsidP="00914C3A">
      <w:pPr>
        <w:jc w:val="center"/>
        <w:rPr>
          <w:rFonts w:ascii="Arial" w:hAnsi="Arial" w:cs="Arial"/>
          <w:sz w:val="32"/>
          <w:szCs w:val="32"/>
        </w:rPr>
      </w:pPr>
    </w:p>
    <w:p w:rsidR="00103140" w:rsidRPr="00E940B4" w:rsidRDefault="00914C3A" w:rsidP="00914C3A">
      <w:pPr>
        <w:jc w:val="center"/>
        <w:rPr>
          <w:rFonts w:ascii="Arial" w:hAnsi="Arial" w:cs="Arial"/>
          <w:sz w:val="32"/>
          <w:szCs w:val="32"/>
        </w:rPr>
      </w:pPr>
      <w:r w:rsidRPr="00E940B4">
        <w:rPr>
          <w:rFonts w:ascii="Arial" w:hAnsi="Arial" w:cs="Arial"/>
          <w:sz w:val="32"/>
          <w:szCs w:val="32"/>
        </w:rPr>
        <w:t xml:space="preserve">Answer all questions by circling the letter corresponding </w:t>
      </w:r>
    </w:p>
    <w:p w:rsidR="00914C3A" w:rsidRPr="00E940B4" w:rsidRDefault="00914C3A" w:rsidP="00914C3A">
      <w:pPr>
        <w:jc w:val="center"/>
        <w:rPr>
          <w:rFonts w:ascii="Arial" w:hAnsi="Arial" w:cs="Arial"/>
          <w:sz w:val="32"/>
          <w:szCs w:val="32"/>
        </w:rPr>
      </w:pPr>
      <w:r w:rsidRPr="00E940B4">
        <w:rPr>
          <w:rFonts w:ascii="Arial" w:hAnsi="Arial" w:cs="Arial"/>
          <w:sz w:val="32"/>
          <w:szCs w:val="32"/>
        </w:rPr>
        <w:t>to the most correct answer.</w:t>
      </w:r>
    </w:p>
    <w:p w:rsidR="00914C3A" w:rsidRPr="00E940B4" w:rsidRDefault="00914C3A" w:rsidP="00914C3A">
      <w:pPr>
        <w:rPr>
          <w:rFonts w:ascii="Arial" w:hAnsi="Arial" w:cs="Arial"/>
          <w:sz w:val="32"/>
          <w:szCs w:val="32"/>
        </w:rPr>
      </w:pPr>
    </w:p>
    <w:p w:rsidR="00914C3A" w:rsidRPr="00E940B4" w:rsidRDefault="00914C3A" w:rsidP="00914C3A">
      <w:pPr>
        <w:rPr>
          <w:rFonts w:ascii="Arial" w:hAnsi="Arial" w:cs="Arial"/>
          <w:sz w:val="32"/>
          <w:szCs w:val="32"/>
        </w:rPr>
      </w:pPr>
    </w:p>
    <w:p w:rsidR="00914C3A" w:rsidRPr="00E940B4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1.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Pr="00E940B4">
        <w:rPr>
          <w:rFonts w:ascii="Arial" w:hAnsi="Arial" w:cs="Arial"/>
          <w:sz w:val="36"/>
          <w:szCs w:val="36"/>
        </w:rPr>
        <w:t>A</w:t>
      </w:r>
      <w:r w:rsidRPr="00E940B4">
        <w:rPr>
          <w:rFonts w:ascii="Arial" w:hAnsi="Arial" w:cs="Arial"/>
          <w:sz w:val="36"/>
          <w:szCs w:val="36"/>
        </w:rPr>
        <w:tab/>
        <w:t>B</w:t>
      </w:r>
      <w:r w:rsidRPr="00E940B4">
        <w:rPr>
          <w:rFonts w:ascii="Arial" w:hAnsi="Arial" w:cs="Arial"/>
          <w:sz w:val="36"/>
          <w:szCs w:val="36"/>
        </w:rPr>
        <w:tab/>
        <w:t>C</w:t>
      </w:r>
      <w:r w:rsidRPr="00E940B4">
        <w:rPr>
          <w:rFonts w:ascii="Arial" w:hAnsi="Arial" w:cs="Arial"/>
          <w:sz w:val="36"/>
          <w:szCs w:val="36"/>
        </w:rPr>
        <w:tab/>
        <w:t>D</w:t>
      </w:r>
    </w:p>
    <w:p w:rsidR="00914C3A" w:rsidRPr="00E940B4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914C3A" w:rsidRPr="00E940B4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2.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Pr="00E940B4">
        <w:rPr>
          <w:rFonts w:ascii="Arial" w:hAnsi="Arial" w:cs="Arial"/>
          <w:sz w:val="36"/>
          <w:szCs w:val="36"/>
        </w:rPr>
        <w:t>A</w:t>
      </w:r>
      <w:r w:rsidRPr="00E940B4">
        <w:rPr>
          <w:rFonts w:ascii="Arial" w:hAnsi="Arial" w:cs="Arial"/>
          <w:sz w:val="36"/>
          <w:szCs w:val="36"/>
        </w:rPr>
        <w:tab/>
        <w:t>B</w:t>
      </w:r>
      <w:r w:rsidRPr="00E940B4">
        <w:rPr>
          <w:rFonts w:ascii="Arial" w:hAnsi="Arial" w:cs="Arial"/>
          <w:sz w:val="36"/>
          <w:szCs w:val="36"/>
        </w:rPr>
        <w:tab/>
        <w:t>C</w:t>
      </w:r>
      <w:r w:rsidRPr="00E940B4">
        <w:rPr>
          <w:rFonts w:ascii="Arial" w:hAnsi="Arial" w:cs="Arial"/>
          <w:sz w:val="36"/>
          <w:szCs w:val="36"/>
        </w:rPr>
        <w:tab/>
        <w:t>D</w:t>
      </w:r>
    </w:p>
    <w:p w:rsidR="00914C3A" w:rsidRPr="00E940B4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914C3A" w:rsidRPr="00E940B4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3.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Pr="00E940B4">
        <w:rPr>
          <w:rFonts w:ascii="Arial" w:hAnsi="Arial" w:cs="Arial"/>
          <w:sz w:val="36"/>
          <w:szCs w:val="36"/>
        </w:rPr>
        <w:t>A</w:t>
      </w:r>
      <w:r w:rsidRPr="00E940B4">
        <w:rPr>
          <w:rFonts w:ascii="Arial" w:hAnsi="Arial" w:cs="Arial"/>
          <w:sz w:val="36"/>
          <w:szCs w:val="36"/>
        </w:rPr>
        <w:tab/>
        <w:t>B</w:t>
      </w:r>
      <w:r w:rsidRPr="00E940B4">
        <w:rPr>
          <w:rFonts w:ascii="Arial" w:hAnsi="Arial" w:cs="Arial"/>
          <w:sz w:val="36"/>
          <w:szCs w:val="36"/>
        </w:rPr>
        <w:tab/>
        <w:t>C</w:t>
      </w:r>
      <w:r w:rsidRPr="00E940B4">
        <w:rPr>
          <w:rFonts w:ascii="Arial" w:hAnsi="Arial" w:cs="Arial"/>
          <w:sz w:val="36"/>
          <w:szCs w:val="36"/>
        </w:rPr>
        <w:tab/>
        <w:t>D</w:t>
      </w:r>
    </w:p>
    <w:p w:rsidR="00914C3A" w:rsidRPr="00E940B4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914C3A" w:rsidRPr="00E940B4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4.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Pr="00E940B4">
        <w:rPr>
          <w:rFonts w:ascii="Arial" w:hAnsi="Arial" w:cs="Arial"/>
          <w:sz w:val="36"/>
          <w:szCs w:val="36"/>
        </w:rPr>
        <w:t>A</w:t>
      </w:r>
      <w:r w:rsidRPr="00E940B4">
        <w:rPr>
          <w:rFonts w:ascii="Arial" w:hAnsi="Arial" w:cs="Arial"/>
          <w:sz w:val="36"/>
          <w:szCs w:val="36"/>
        </w:rPr>
        <w:tab/>
        <w:t>B</w:t>
      </w:r>
      <w:r w:rsidRPr="00E940B4">
        <w:rPr>
          <w:rFonts w:ascii="Arial" w:hAnsi="Arial" w:cs="Arial"/>
          <w:sz w:val="36"/>
          <w:szCs w:val="36"/>
        </w:rPr>
        <w:tab/>
        <w:t>C</w:t>
      </w:r>
      <w:r w:rsidRPr="00E940B4">
        <w:rPr>
          <w:rFonts w:ascii="Arial" w:hAnsi="Arial" w:cs="Arial"/>
          <w:sz w:val="36"/>
          <w:szCs w:val="36"/>
        </w:rPr>
        <w:tab/>
        <w:t>D</w:t>
      </w:r>
    </w:p>
    <w:p w:rsidR="00914C3A" w:rsidRPr="00E940B4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914C3A" w:rsidRPr="00E940B4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5.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Pr="00E940B4">
        <w:rPr>
          <w:rFonts w:ascii="Arial" w:hAnsi="Arial" w:cs="Arial"/>
          <w:sz w:val="36"/>
          <w:szCs w:val="36"/>
        </w:rPr>
        <w:t>A</w:t>
      </w:r>
      <w:r w:rsidRPr="00E940B4">
        <w:rPr>
          <w:rFonts w:ascii="Arial" w:hAnsi="Arial" w:cs="Arial"/>
          <w:sz w:val="36"/>
          <w:szCs w:val="36"/>
        </w:rPr>
        <w:tab/>
        <w:t>B</w:t>
      </w:r>
      <w:r w:rsidRPr="00E940B4">
        <w:rPr>
          <w:rFonts w:ascii="Arial" w:hAnsi="Arial" w:cs="Arial"/>
          <w:sz w:val="36"/>
          <w:szCs w:val="36"/>
        </w:rPr>
        <w:tab/>
        <w:t>C</w:t>
      </w:r>
      <w:r w:rsidRPr="00E940B4">
        <w:rPr>
          <w:rFonts w:ascii="Arial" w:hAnsi="Arial" w:cs="Arial"/>
          <w:sz w:val="36"/>
          <w:szCs w:val="36"/>
        </w:rPr>
        <w:tab/>
        <w:t>D</w:t>
      </w:r>
    </w:p>
    <w:p w:rsidR="00914C3A" w:rsidRPr="00E940B4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914C3A" w:rsidRPr="00E940B4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6.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Pr="00E940B4">
        <w:rPr>
          <w:rFonts w:ascii="Arial" w:hAnsi="Arial" w:cs="Arial"/>
          <w:sz w:val="36"/>
          <w:szCs w:val="36"/>
        </w:rPr>
        <w:t>A</w:t>
      </w:r>
      <w:r w:rsidRPr="00E940B4">
        <w:rPr>
          <w:rFonts w:ascii="Arial" w:hAnsi="Arial" w:cs="Arial"/>
          <w:sz w:val="36"/>
          <w:szCs w:val="36"/>
        </w:rPr>
        <w:tab/>
        <w:t>B</w:t>
      </w:r>
      <w:r w:rsidRPr="00E940B4">
        <w:rPr>
          <w:rFonts w:ascii="Arial" w:hAnsi="Arial" w:cs="Arial"/>
          <w:sz w:val="36"/>
          <w:szCs w:val="36"/>
        </w:rPr>
        <w:tab/>
        <w:t>C</w:t>
      </w:r>
      <w:r w:rsidRPr="00E940B4">
        <w:rPr>
          <w:rFonts w:ascii="Arial" w:hAnsi="Arial" w:cs="Arial"/>
          <w:sz w:val="36"/>
          <w:szCs w:val="36"/>
        </w:rPr>
        <w:tab/>
        <w:t>D</w:t>
      </w:r>
    </w:p>
    <w:p w:rsidR="00914C3A" w:rsidRPr="00E940B4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914C3A" w:rsidRPr="00E940B4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7.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Pr="00E940B4">
        <w:rPr>
          <w:rFonts w:ascii="Arial" w:hAnsi="Arial" w:cs="Arial"/>
          <w:sz w:val="36"/>
          <w:szCs w:val="36"/>
        </w:rPr>
        <w:t>A</w:t>
      </w:r>
      <w:r w:rsidRPr="00E940B4">
        <w:rPr>
          <w:rFonts w:ascii="Arial" w:hAnsi="Arial" w:cs="Arial"/>
          <w:sz w:val="36"/>
          <w:szCs w:val="36"/>
        </w:rPr>
        <w:tab/>
        <w:t>B</w:t>
      </w:r>
      <w:r w:rsidRPr="00E940B4">
        <w:rPr>
          <w:rFonts w:ascii="Arial" w:hAnsi="Arial" w:cs="Arial"/>
          <w:sz w:val="36"/>
          <w:szCs w:val="36"/>
        </w:rPr>
        <w:tab/>
        <w:t>C</w:t>
      </w:r>
      <w:r w:rsidRPr="00E940B4">
        <w:rPr>
          <w:rFonts w:ascii="Arial" w:hAnsi="Arial" w:cs="Arial"/>
          <w:sz w:val="36"/>
          <w:szCs w:val="36"/>
        </w:rPr>
        <w:tab/>
        <w:t>D</w:t>
      </w:r>
    </w:p>
    <w:p w:rsidR="00914C3A" w:rsidRPr="00E940B4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914C3A" w:rsidRPr="00E940B4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8.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Pr="00E940B4">
        <w:rPr>
          <w:rFonts w:ascii="Arial" w:hAnsi="Arial" w:cs="Arial"/>
          <w:sz w:val="36"/>
          <w:szCs w:val="36"/>
        </w:rPr>
        <w:t>A</w:t>
      </w:r>
      <w:r w:rsidRPr="00E940B4">
        <w:rPr>
          <w:rFonts w:ascii="Arial" w:hAnsi="Arial" w:cs="Arial"/>
          <w:sz w:val="36"/>
          <w:szCs w:val="36"/>
        </w:rPr>
        <w:tab/>
        <w:t>B</w:t>
      </w:r>
      <w:r w:rsidRPr="00E940B4">
        <w:rPr>
          <w:rFonts w:ascii="Arial" w:hAnsi="Arial" w:cs="Arial"/>
          <w:sz w:val="36"/>
          <w:szCs w:val="36"/>
        </w:rPr>
        <w:tab/>
        <w:t>C</w:t>
      </w:r>
      <w:r w:rsidRPr="00E940B4">
        <w:rPr>
          <w:rFonts w:ascii="Arial" w:hAnsi="Arial" w:cs="Arial"/>
          <w:sz w:val="36"/>
          <w:szCs w:val="36"/>
        </w:rPr>
        <w:tab/>
        <w:t>D</w:t>
      </w:r>
    </w:p>
    <w:p w:rsidR="00914C3A" w:rsidRPr="00E940B4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914C3A" w:rsidRPr="00E940B4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9.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  <w:t>A</w:t>
      </w:r>
      <w:r w:rsidRPr="00E940B4">
        <w:rPr>
          <w:rFonts w:ascii="Arial" w:hAnsi="Arial" w:cs="Arial"/>
          <w:sz w:val="36"/>
          <w:szCs w:val="36"/>
        </w:rPr>
        <w:tab/>
        <w:t>B</w:t>
      </w:r>
      <w:r w:rsidRPr="00E940B4">
        <w:rPr>
          <w:rFonts w:ascii="Arial" w:hAnsi="Arial" w:cs="Arial"/>
          <w:sz w:val="36"/>
          <w:szCs w:val="36"/>
        </w:rPr>
        <w:tab/>
        <w:t>C</w:t>
      </w:r>
      <w:r w:rsidRPr="00E940B4">
        <w:rPr>
          <w:rFonts w:ascii="Arial" w:hAnsi="Arial" w:cs="Arial"/>
          <w:sz w:val="36"/>
          <w:szCs w:val="36"/>
        </w:rPr>
        <w:tab/>
        <w:t>D</w:t>
      </w:r>
    </w:p>
    <w:p w:rsidR="00914C3A" w:rsidRPr="00E940B4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A413F2" w:rsidRPr="00E940B4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10.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Pr="00E940B4">
        <w:rPr>
          <w:rFonts w:ascii="Arial" w:hAnsi="Arial" w:cs="Arial"/>
          <w:sz w:val="36"/>
          <w:szCs w:val="36"/>
        </w:rPr>
        <w:t>A</w:t>
      </w:r>
      <w:r w:rsidRPr="00E940B4">
        <w:rPr>
          <w:rFonts w:ascii="Arial" w:hAnsi="Arial" w:cs="Arial"/>
          <w:sz w:val="36"/>
          <w:szCs w:val="36"/>
        </w:rPr>
        <w:tab/>
        <w:t>B</w:t>
      </w:r>
      <w:r w:rsidRPr="00E940B4">
        <w:rPr>
          <w:rFonts w:ascii="Arial" w:hAnsi="Arial" w:cs="Arial"/>
          <w:sz w:val="36"/>
          <w:szCs w:val="36"/>
        </w:rPr>
        <w:tab/>
        <w:t>C</w:t>
      </w:r>
      <w:r w:rsidRPr="00E940B4">
        <w:rPr>
          <w:rFonts w:ascii="Arial" w:hAnsi="Arial" w:cs="Arial"/>
          <w:sz w:val="36"/>
          <w:szCs w:val="36"/>
        </w:rPr>
        <w:tab/>
        <w:t>D</w:t>
      </w:r>
    </w:p>
    <w:p w:rsidR="00A413F2" w:rsidRPr="00E940B4" w:rsidRDefault="00A413F2" w:rsidP="00C73416">
      <w:pPr>
        <w:ind w:left="720" w:firstLine="720"/>
        <w:jc w:val="center"/>
        <w:rPr>
          <w:rFonts w:ascii="Arial" w:hAnsi="Arial" w:cs="Arial"/>
          <w:sz w:val="36"/>
          <w:szCs w:val="36"/>
        </w:rPr>
      </w:pPr>
    </w:p>
    <w:p w:rsidR="00A413F2" w:rsidRPr="00E940B4" w:rsidRDefault="00A413F2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11.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Pr="00E940B4">
        <w:rPr>
          <w:rFonts w:ascii="Arial" w:hAnsi="Arial" w:cs="Arial"/>
          <w:sz w:val="36"/>
          <w:szCs w:val="36"/>
        </w:rPr>
        <w:t>A</w:t>
      </w:r>
      <w:r w:rsidRPr="00E940B4">
        <w:rPr>
          <w:rFonts w:ascii="Arial" w:hAnsi="Arial" w:cs="Arial"/>
          <w:sz w:val="36"/>
          <w:szCs w:val="36"/>
        </w:rPr>
        <w:tab/>
        <w:t>B</w:t>
      </w:r>
      <w:r w:rsidRPr="00E940B4">
        <w:rPr>
          <w:rFonts w:ascii="Arial" w:hAnsi="Arial" w:cs="Arial"/>
          <w:sz w:val="36"/>
          <w:szCs w:val="36"/>
        </w:rPr>
        <w:tab/>
        <w:t>C</w:t>
      </w:r>
      <w:r w:rsidRPr="00E940B4">
        <w:rPr>
          <w:rFonts w:ascii="Arial" w:hAnsi="Arial" w:cs="Arial"/>
          <w:sz w:val="36"/>
          <w:szCs w:val="36"/>
        </w:rPr>
        <w:tab/>
        <w:t>D</w:t>
      </w:r>
    </w:p>
    <w:p w:rsidR="00A413F2" w:rsidRPr="00E940B4" w:rsidRDefault="00A413F2" w:rsidP="00C73416">
      <w:pPr>
        <w:ind w:left="720" w:firstLine="720"/>
        <w:jc w:val="center"/>
        <w:rPr>
          <w:rFonts w:ascii="Arial" w:hAnsi="Arial" w:cs="Arial"/>
          <w:sz w:val="36"/>
          <w:szCs w:val="36"/>
        </w:rPr>
      </w:pPr>
    </w:p>
    <w:p w:rsidR="00914C3A" w:rsidRPr="00E940B4" w:rsidRDefault="00A413F2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803FD8">
        <w:rPr>
          <w:rFonts w:ascii="Arial" w:hAnsi="Arial" w:cs="Arial"/>
          <w:sz w:val="36"/>
          <w:szCs w:val="36"/>
        </w:rPr>
        <w:t>12.</w:t>
      </w:r>
      <w:r w:rsidRPr="00803FD8">
        <w:rPr>
          <w:rFonts w:ascii="Arial" w:hAnsi="Arial" w:cs="Arial"/>
          <w:sz w:val="36"/>
          <w:szCs w:val="36"/>
        </w:rPr>
        <w:tab/>
      </w:r>
      <w:r w:rsidR="00103140" w:rsidRPr="00803FD8">
        <w:rPr>
          <w:rFonts w:ascii="Arial" w:hAnsi="Arial" w:cs="Arial"/>
          <w:sz w:val="36"/>
          <w:szCs w:val="36"/>
        </w:rPr>
        <w:tab/>
      </w:r>
      <w:r w:rsidRPr="00803FD8">
        <w:rPr>
          <w:rFonts w:ascii="Arial" w:hAnsi="Arial" w:cs="Arial"/>
          <w:sz w:val="36"/>
          <w:szCs w:val="36"/>
        </w:rPr>
        <w:t>A</w:t>
      </w:r>
      <w:r w:rsidRPr="00803FD8">
        <w:rPr>
          <w:rFonts w:ascii="Arial" w:hAnsi="Arial" w:cs="Arial"/>
          <w:sz w:val="36"/>
          <w:szCs w:val="36"/>
        </w:rPr>
        <w:tab/>
        <w:t>B</w:t>
      </w:r>
      <w:r w:rsidRPr="00803FD8">
        <w:rPr>
          <w:rFonts w:ascii="Arial" w:hAnsi="Arial" w:cs="Arial"/>
          <w:sz w:val="36"/>
          <w:szCs w:val="36"/>
        </w:rPr>
        <w:tab/>
        <w:t>C</w:t>
      </w:r>
      <w:r w:rsidRPr="00803FD8">
        <w:rPr>
          <w:rFonts w:ascii="Arial" w:hAnsi="Arial" w:cs="Arial"/>
          <w:sz w:val="36"/>
          <w:szCs w:val="36"/>
        </w:rPr>
        <w:tab/>
        <w:t>D</w:t>
      </w:r>
    </w:p>
    <w:p w:rsidR="00914C3A" w:rsidRPr="00E940B4" w:rsidRDefault="00914C3A" w:rsidP="00914C3A">
      <w:pPr>
        <w:rPr>
          <w:rFonts w:ascii="Arial" w:hAnsi="Arial" w:cs="Arial"/>
          <w:b/>
          <w:sz w:val="32"/>
          <w:szCs w:val="32"/>
        </w:rPr>
      </w:pPr>
    </w:p>
    <w:p w:rsidR="00A413F2" w:rsidRPr="00E940B4" w:rsidRDefault="00A413F2" w:rsidP="00914C3A">
      <w:pPr>
        <w:rPr>
          <w:rFonts w:ascii="Arial" w:hAnsi="Arial" w:cs="Arial"/>
          <w:b/>
          <w:sz w:val="32"/>
          <w:szCs w:val="32"/>
        </w:rPr>
      </w:pPr>
    </w:p>
    <w:p w:rsidR="00A413F2" w:rsidRPr="00E940B4" w:rsidRDefault="00A413F2" w:rsidP="0077501A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</w:p>
    <w:p w:rsidR="0077501A" w:rsidRPr="00E940B4" w:rsidRDefault="0077501A" w:rsidP="0077501A">
      <w:pPr>
        <w:pStyle w:val="NoSpacing"/>
        <w:rPr>
          <w:rFonts w:ascii="Times New Roman" w:hAnsi="Times New Roman"/>
          <w:b/>
          <w:sz w:val="24"/>
          <w:szCs w:val="24"/>
        </w:rPr>
      </w:pPr>
      <w:r w:rsidRPr="00E940B4">
        <w:rPr>
          <w:rFonts w:ascii="Times New Roman" w:hAnsi="Times New Roman"/>
          <w:b/>
          <w:sz w:val="24"/>
          <w:szCs w:val="24"/>
          <w:u w:val="single"/>
        </w:rPr>
        <w:lastRenderedPageBreak/>
        <w:t>Part A - Multiple Choice Questions</w:t>
      </w:r>
      <w:r w:rsidRPr="00E940B4">
        <w:rPr>
          <w:rFonts w:ascii="Times New Roman" w:hAnsi="Times New Roman"/>
          <w:b/>
          <w:sz w:val="24"/>
          <w:szCs w:val="24"/>
        </w:rPr>
        <w:t xml:space="preserve">                 </w:t>
      </w:r>
      <w:r w:rsidR="00E940B4">
        <w:rPr>
          <w:rFonts w:ascii="Times New Roman" w:hAnsi="Times New Roman"/>
          <w:b/>
          <w:sz w:val="24"/>
          <w:szCs w:val="24"/>
        </w:rPr>
        <w:tab/>
      </w:r>
      <w:r w:rsidRPr="00E940B4">
        <w:rPr>
          <w:rFonts w:ascii="Times New Roman" w:hAnsi="Times New Roman"/>
          <w:b/>
          <w:sz w:val="24"/>
          <w:szCs w:val="24"/>
        </w:rPr>
        <w:t xml:space="preserve">                                       </w:t>
      </w:r>
      <w:r w:rsidR="00A413F2" w:rsidRPr="00E940B4">
        <w:rPr>
          <w:rFonts w:ascii="Times New Roman" w:hAnsi="Times New Roman"/>
          <w:b/>
          <w:sz w:val="24"/>
          <w:szCs w:val="24"/>
        </w:rPr>
        <w:tab/>
      </w:r>
      <w:r w:rsidR="00A413F2" w:rsidRPr="00E940B4">
        <w:rPr>
          <w:rFonts w:ascii="Times New Roman" w:hAnsi="Times New Roman"/>
          <w:b/>
          <w:sz w:val="24"/>
          <w:szCs w:val="24"/>
        </w:rPr>
        <w:tab/>
      </w:r>
      <w:r w:rsidRPr="00E940B4">
        <w:rPr>
          <w:rFonts w:ascii="Times New Roman" w:hAnsi="Times New Roman"/>
          <w:b/>
          <w:sz w:val="24"/>
          <w:szCs w:val="24"/>
        </w:rPr>
        <w:t>(</w:t>
      </w:r>
      <w:r w:rsidR="00A413F2" w:rsidRPr="00803FD8">
        <w:rPr>
          <w:rFonts w:ascii="Times New Roman" w:hAnsi="Times New Roman"/>
          <w:b/>
          <w:sz w:val="24"/>
          <w:szCs w:val="24"/>
        </w:rPr>
        <w:t>1</w:t>
      </w:r>
      <w:r w:rsidR="00803FD8">
        <w:rPr>
          <w:rFonts w:ascii="Times New Roman" w:hAnsi="Times New Roman"/>
          <w:b/>
          <w:sz w:val="24"/>
          <w:szCs w:val="24"/>
        </w:rPr>
        <w:t>2</w:t>
      </w:r>
      <w:r w:rsidRPr="00E940B4">
        <w:rPr>
          <w:rFonts w:ascii="Times New Roman" w:hAnsi="Times New Roman"/>
          <w:b/>
          <w:sz w:val="24"/>
          <w:szCs w:val="24"/>
        </w:rPr>
        <w:t xml:space="preserve"> Marks)</w:t>
      </w:r>
    </w:p>
    <w:p w:rsidR="00E940B4" w:rsidRPr="00E940B4" w:rsidRDefault="00E940B4" w:rsidP="00E940B4">
      <w:pPr>
        <w:tabs>
          <w:tab w:val="num" w:pos="0"/>
        </w:tabs>
      </w:pPr>
    </w:p>
    <w:p w:rsidR="008B1309" w:rsidRPr="00E940B4" w:rsidRDefault="008B1309" w:rsidP="00E940B4">
      <w:pPr>
        <w:pStyle w:val="ListParagraph"/>
        <w:numPr>
          <w:ilvl w:val="0"/>
          <w:numId w:val="2"/>
        </w:numPr>
        <w:spacing w:after="200"/>
        <w:rPr>
          <w:rFonts w:cstheme="minorHAnsi"/>
          <w:bCs/>
        </w:rPr>
      </w:pPr>
      <w:r w:rsidRPr="00E940B4">
        <w:rPr>
          <w:rFonts w:cstheme="minorHAnsi"/>
          <w:bCs/>
        </w:rPr>
        <w:t>The genotype of an individual:</w:t>
      </w:r>
    </w:p>
    <w:p w:rsidR="008B1309" w:rsidRPr="00E940B4" w:rsidRDefault="008B1309" w:rsidP="00E940B4">
      <w:pPr>
        <w:pStyle w:val="ListParagraph"/>
        <w:numPr>
          <w:ilvl w:val="1"/>
          <w:numId w:val="2"/>
        </w:numPr>
        <w:spacing w:after="200"/>
        <w:ind w:left="1134" w:hanging="425"/>
        <w:rPr>
          <w:rFonts w:cstheme="minorHAnsi"/>
          <w:bCs/>
        </w:rPr>
      </w:pPr>
      <w:proofErr w:type="gramStart"/>
      <w:r w:rsidRPr="00E940B4">
        <w:rPr>
          <w:rFonts w:cstheme="minorHAnsi"/>
          <w:bCs/>
        </w:rPr>
        <w:t>is</w:t>
      </w:r>
      <w:proofErr w:type="gramEnd"/>
      <w:r w:rsidRPr="00E940B4">
        <w:rPr>
          <w:rFonts w:cstheme="minorHAnsi"/>
          <w:bCs/>
        </w:rPr>
        <w:t xml:space="preserve"> always the same as the phenotype.</w:t>
      </w:r>
    </w:p>
    <w:p w:rsidR="008B1309" w:rsidRPr="00E940B4" w:rsidRDefault="008B1309" w:rsidP="00E940B4">
      <w:pPr>
        <w:pStyle w:val="ListParagraph"/>
        <w:numPr>
          <w:ilvl w:val="1"/>
          <w:numId w:val="2"/>
        </w:numPr>
        <w:spacing w:after="200"/>
        <w:ind w:left="1134" w:hanging="425"/>
        <w:rPr>
          <w:rFonts w:cstheme="minorHAnsi"/>
          <w:bCs/>
        </w:rPr>
      </w:pPr>
      <w:r w:rsidRPr="00E940B4">
        <w:rPr>
          <w:rFonts w:cstheme="minorHAnsi"/>
          <w:bCs/>
        </w:rPr>
        <w:t>refers to the visible trait of that individual.</w:t>
      </w:r>
    </w:p>
    <w:p w:rsidR="00E940B4" w:rsidRDefault="00E940B4" w:rsidP="00E940B4">
      <w:pPr>
        <w:pStyle w:val="ListParagraph"/>
        <w:numPr>
          <w:ilvl w:val="1"/>
          <w:numId w:val="2"/>
        </w:numPr>
        <w:ind w:left="1134" w:hanging="425"/>
      </w:pPr>
      <w:r w:rsidRPr="00E940B4">
        <w:t>is indicated by the presence of either an X or Y chromosome</w:t>
      </w:r>
      <w:r>
        <w:t>.</w:t>
      </w:r>
    </w:p>
    <w:p w:rsidR="00712270" w:rsidRPr="00E940B4" w:rsidRDefault="00712270" w:rsidP="00712270">
      <w:pPr>
        <w:pStyle w:val="ListParagraph"/>
        <w:numPr>
          <w:ilvl w:val="1"/>
          <w:numId w:val="2"/>
        </w:numPr>
        <w:ind w:left="1134" w:hanging="425"/>
      </w:pPr>
      <w:r w:rsidRPr="00E940B4">
        <w:t>refers to the composition of the genes.</w:t>
      </w:r>
    </w:p>
    <w:p w:rsidR="00E940B4" w:rsidRDefault="00E940B4" w:rsidP="00E940B4">
      <w:pPr>
        <w:rPr>
          <w:rFonts w:eastAsiaTheme="minorHAnsi"/>
        </w:rPr>
      </w:pPr>
    </w:p>
    <w:p w:rsidR="00DA0C21" w:rsidRDefault="00DA0C21" w:rsidP="00E940B4">
      <w:pPr>
        <w:rPr>
          <w:rFonts w:eastAsiaTheme="minorHAnsi"/>
        </w:rPr>
      </w:pPr>
    </w:p>
    <w:p w:rsidR="00D36C35" w:rsidRPr="00E940B4" w:rsidRDefault="00D36C35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A family has five sons. The theoretical probability that the sixth child will be a daughter is:</w:t>
      </w:r>
    </w:p>
    <w:p w:rsidR="00712270" w:rsidRPr="00E940B4" w:rsidRDefault="00712270" w:rsidP="00712270">
      <w:pPr>
        <w:numPr>
          <w:ilvl w:val="0"/>
          <w:numId w:val="5"/>
        </w:numPr>
        <w:ind w:left="1134" w:hanging="425"/>
      </w:pPr>
      <w:r w:rsidRPr="00E940B4">
        <w:t>one chance in two.</w:t>
      </w:r>
    </w:p>
    <w:p w:rsidR="00D36C35" w:rsidRPr="00E940B4" w:rsidRDefault="00D36C35" w:rsidP="00277E5D">
      <w:pPr>
        <w:numPr>
          <w:ilvl w:val="0"/>
          <w:numId w:val="5"/>
        </w:numPr>
        <w:ind w:left="1134" w:hanging="425"/>
      </w:pPr>
      <w:r w:rsidRPr="00E940B4">
        <w:t>one chance in five</w:t>
      </w:r>
      <w:r w:rsidR="00EB06BA" w:rsidRPr="00E940B4">
        <w:t>.</w:t>
      </w:r>
    </w:p>
    <w:p w:rsidR="00D36C35" w:rsidRPr="00E940B4" w:rsidRDefault="00D36C35" w:rsidP="00277E5D">
      <w:pPr>
        <w:numPr>
          <w:ilvl w:val="0"/>
          <w:numId w:val="5"/>
        </w:numPr>
        <w:ind w:left="1134" w:hanging="425"/>
      </w:pPr>
      <w:r w:rsidRPr="00E940B4">
        <w:t>one chance in six</w:t>
      </w:r>
      <w:r w:rsidR="00EB06BA" w:rsidRPr="00E940B4">
        <w:t>.</w:t>
      </w:r>
    </w:p>
    <w:p w:rsidR="00D36C35" w:rsidRPr="00E940B4" w:rsidRDefault="00D36C35" w:rsidP="00277E5D">
      <w:pPr>
        <w:numPr>
          <w:ilvl w:val="0"/>
          <w:numId w:val="5"/>
        </w:numPr>
        <w:ind w:left="1134" w:hanging="425"/>
      </w:pPr>
      <w:r w:rsidRPr="00E940B4">
        <w:t>five chances in six</w:t>
      </w:r>
      <w:r w:rsidR="00EB06BA" w:rsidRPr="00E940B4">
        <w:t>.</w:t>
      </w:r>
    </w:p>
    <w:p w:rsidR="005E0635" w:rsidRDefault="005E0635" w:rsidP="005E0635">
      <w:pPr>
        <w:ind w:left="1134"/>
      </w:pPr>
    </w:p>
    <w:p w:rsidR="00803FD8" w:rsidRPr="00E940B4" w:rsidRDefault="00803FD8" w:rsidP="005E0635">
      <w:pPr>
        <w:ind w:left="1134"/>
      </w:pPr>
    </w:p>
    <w:p w:rsidR="00E940B4" w:rsidRDefault="00A413F2" w:rsidP="00E940B4">
      <w:pPr>
        <w:pStyle w:val="NoSpacing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 xml:space="preserve">Questions </w:t>
      </w:r>
      <w:r w:rsidR="005A6698">
        <w:rPr>
          <w:rFonts w:ascii="Times New Roman" w:hAnsi="Times New Roman"/>
          <w:sz w:val="24"/>
          <w:szCs w:val="24"/>
        </w:rPr>
        <w:t>3</w:t>
      </w:r>
      <w:r w:rsidRPr="00E940B4">
        <w:rPr>
          <w:rFonts w:ascii="Times New Roman" w:hAnsi="Times New Roman"/>
          <w:sz w:val="24"/>
          <w:szCs w:val="24"/>
        </w:rPr>
        <w:t xml:space="preserve"> and </w:t>
      </w:r>
      <w:r w:rsidR="005A6698">
        <w:rPr>
          <w:rFonts w:ascii="Times New Roman" w:hAnsi="Times New Roman"/>
          <w:sz w:val="24"/>
          <w:szCs w:val="24"/>
        </w:rPr>
        <w:t>4</w:t>
      </w:r>
      <w:r w:rsidR="00D36C35" w:rsidRPr="00E940B4">
        <w:rPr>
          <w:rFonts w:ascii="Times New Roman" w:hAnsi="Times New Roman"/>
          <w:sz w:val="24"/>
          <w:szCs w:val="24"/>
        </w:rPr>
        <w:t xml:space="preserve"> refer to the following pedigree showing the inheritance of haemophilia.</w:t>
      </w:r>
    </w:p>
    <w:p w:rsidR="00D36C35" w:rsidRPr="00E940B4" w:rsidRDefault="00D36C35" w:rsidP="00E940B4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cr/>
      </w:r>
      <w:r w:rsidR="00E940B4" w:rsidRPr="00E940B4">
        <w:rPr>
          <w:rFonts w:ascii="Times New Roman" w:hAnsi="Times New Roman"/>
          <w:sz w:val="24"/>
          <w:szCs w:val="24"/>
        </w:rPr>
        <w:object w:dxaOrig="3160" w:dyaOrig="1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82.5pt" o:ole="" o:allowoverlap="f">
            <v:imagedata r:id="rId7" o:title=""/>
          </v:shape>
          <o:OLEObject Type="Embed" ProgID="MSDraw" ShapeID="_x0000_i1025" DrawAspect="Content" ObjectID="_1634449278" r:id="rId8"/>
        </w:object>
      </w:r>
    </w:p>
    <w:p w:rsidR="00D36C35" w:rsidRDefault="00D36C35" w:rsidP="00D36C35">
      <w:pPr>
        <w:pStyle w:val="NoSpacing"/>
        <w:rPr>
          <w:rFonts w:ascii="Times New Roman" w:hAnsi="Times New Roman"/>
          <w:sz w:val="24"/>
          <w:szCs w:val="24"/>
        </w:rPr>
      </w:pPr>
    </w:p>
    <w:p w:rsidR="00E940B4" w:rsidRPr="00E940B4" w:rsidRDefault="00E940B4" w:rsidP="00D36C35">
      <w:pPr>
        <w:pStyle w:val="NoSpacing"/>
        <w:rPr>
          <w:rFonts w:ascii="Times New Roman" w:hAnsi="Times New Roman"/>
          <w:sz w:val="24"/>
          <w:szCs w:val="24"/>
        </w:rPr>
      </w:pPr>
    </w:p>
    <w:p w:rsidR="00D36C35" w:rsidRPr="00E940B4" w:rsidRDefault="00D36C35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What is the chance of female 5 being a carrier?</w:t>
      </w:r>
    </w:p>
    <w:p w:rsidR="00D36C35" w:rsidRPr="00E940B4" w:rsidRDefault="00D36C35" w:rsidP="00E940B4">
      <w:pPr>
        <w:numPr>
          <w:ilvl w:val="0"/>
          <w:numId w:val="6"/>
        </w:numPr>
        <w:ind w:left="1134" w:hanging="424"/>
      </w:pPr>
      <w:r w:rsidRPr="00E940B4">
        <w:t>0</w:t>
      </w:r>
    </w:p>
    <w:p w:rsidR="00D36C35" w:rsidRPr="00E940B4" w:rsidRDefault="00D36C35" w:rsidP="00E940B4">
      <w:pPr>
        <w:numPr>
          <w:ilvl w:val="0"/>
          <w:numId w:val="6"/>
        </w:numPr>
        <w:ind w:left="1134" w:hanging="424"/>
      </w:pPr>
      <w:r w:rsidRPr="00E940B4">
        <w:t>25%</w:t>
      </w:r>
    </w:p>
    <w:p w:rsidR="00D36C35" w:rsidRPr="00E940B4" w:rsidRDefault="00D36C35" w:rsidP="00E940B4">
      <w:pPr>
        <w:numPr>
          <w:ilvl w:val="0"/>
          <w:numId w:val="6"/>
        </w:numPr>
        <w:ind w:left="1134" w:hanging="424"/>
      </w:pPr>
      <w:r w:rsidRPr="00E940B4">
        <w:t>50%</w:t>
      </w:r>
    </w:p>
    <w:p w:rsidR="00D36C35" w:rsidRPr="00E940B4" w:rsidRDefault="000D35A3" w:rsidP="00E940B4">
      <w:pPr>
        <w:numPr>
          <w:ilvl w:val="0"/>
          <w:numId w:val="6"/>
        </w:numPr>
        <w:ind w:left="1134" w:hanging="424"/>
      </w:pPr>
      <w:r w:rsidRPr="00E940B4">
        <w:t>100%</w:t>
      </w:r>
    </w:p>
    <w:p w:rsidR="000D35A3" w:rsidRDefault="000D35A3" w:rsidP="000D35A3"/>
    <w:p w:rsidR="00DA0C21" w:rsidRPr="00E940B4" w:rsidRDefault="00DA0C21" w:rsidP="000D35A3"/>
    <w:p w:rsidR="00D36C35" w:rsidRPr="00E940B4" w:rsidRDefault="00D36C35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If female 5 is a carrier and she marries a normal male, what are her chances of producing a haemophiliac child?</w:t>
      </w:r>
    </w:p>
    <w:p w:rsidR="00523396" w:rsidRPr="00E940B4" w:rsidRDefault="00523396" w:rsidP="00054810">
      <w:pPr>
        <w:pStyle w:val="NoSpacing"/>
        <w:numPr>
          <w:ilvl w:val="0"/>
          <w:numId w:val="20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0%</w:t>
      </w:r>
    </w:p>
    <w:p w:rsidR="00523396" w:rsidRPr="00E940B4" w:rsidRDefault="00523396" w:rsidP="00054810">
      <w:pPr>
        <w:pStyle w:val="NoSpacing"/>
        <w:numPr>
          <w:ilvl w:val="0"/>
          <w:numId w:val="20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25</w:t>
      </w:r>
      <w:r w:rsidR="0051340D" w:rsidRPr="00E940B4">
        <w:rPr>
          <w:rFonts w:ascii="Times New Roman" w:hAnsi="Times New Roman"/>
          <w:sz w:val="24"/>
          <w:szCs w:val="24"/>
        </w:rPr>
        <w:t>%</w:t>
      </w:r>
    </w:p>
    <w:p w:rsidR="00523396" w:rsidRPr="00E940B4" w:rsidRDefault="00523396" w:rsidP="00054810">
      <w:pPr>
        <w:pStyle w:val="NoSpacing"/>
        <w:numPr>
          <w:ilvl w:val="0"/>
          <w:numId w:val="20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50</w:t>
      </w:r>
      <w:r w:rsidR="0051340D" w:rsidRPr="00E940B4">
        <w:rPr>
          <w:rFonts w:ascii="Times New Roman" w:hAnsi="Times New Roman"/>
          <w:sz w:val="24"/>
          <w:szCs w:val="24"/>
        </w:rPr>
        <w:t>%</w:t>
      </w:r>
    </w:p>
    <w:p w:rsidR="00523396" w:rsidRPr="00E940B4" w:rsidRDefault="00523396" w:rsidP="00054810">
      <w:pPr>
        <w:pStyle w:val="NoSpacing"/>
        <w:numPr>
          <w:ilvl w:val="0"/>
          <w:numId w:val="20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100</w:t>
      </w:r>
      <w:r w:rsidR="0051340D" w:rsidRPr="00E940B4">
        <w:rPr>
          <w:rFonts w:ascii="Times New Roman" w:hAnsi="Times New Roman"/>
          <w:sz w:val="24"/>
          <w:szCs w:val="24"/>
        </w:rPr>
        <w:t>%</w:t>
      </w:r>
    </w:p>
    <w:p w:rsidR="00736363" w:rsidRDefault="00736363" w:rsidP="00736363">
      <w:pPr>
        <w:pStyle w:val="NoSpacing"/>
        <w:rPr>
          <w:rFonts w:ascii="Times New Roman" w:hAnsi="Times New Roman"/>
          <w:sz w:val="24"/>
          <w:szCs w:val="24"/>
        </w:rPr>
      </w:pPr>
    </w:p>
    <w:p w:rsidR="00DA0C21" w:rsidRPr="00E940B4" w:rsidRDefault="00DA0C21" w:rsidP="00736363">
      <w:pPr>
        <w:pStyle w:val="NoSpacing"/>
        <w:rPr>
          <w:rFonts w:ascii="Times New Roman" w:hAnsi="Times New Roman"/>
          <w:sz w:val="24"/>
          <w:szCs w:val="24"/>
        </w:rPr>
      </w:pPr>
    </w:p>
    <w:p w:rsidR="005A6698" w:rsidRDefault="005A6698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of the following forms of contraception will prevent the spread of STI’s?</w:t>
      </w:r>
    </w:p>
    <w:p w:rsidR="005A6698" w:rsidRDefault="005A6698" w:rsidP="00B22691">
      <w:pPr>
        <w:pStyle w:val="NoSpacing"/>
        <w:numPr>
          <w:ilvl w:val="0"/>
          <w:numId w:val="38"/>
        </w:numPr>
        <w:ind w:left="1134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Diaphragm</w:t>
      </w:r>
    </w:p>
    <w:p w:rsidR="005A6698" w:rsidRDefault="005A6698" w:rsidP="00B22691">
      <w:pPr>
        <w:pStyle w:val="NoSpacing"/>
        <w:numPr>
          <w:ilvl w:val="0"/>
          <w:numId w:val="38"/>
        </w:numPr>
        <w:ind w:left="1134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IUD</w:t>
      </w:r>
    </w:p>
    <w:p w:rsidR="005A6698" w:rsidRDefault="005A6698" w:rsidP="00B22691">
      <w:pPr>
        <w:pStyle w:val="NoSpacing"/>
        <w:numPr>
          <w:ilvl w:val="0"/>
          <w:numId w:val="38"/>
        </w:numPr>
        <w:ind w:left="1134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Morning after pill</w:t>
      </w:r>
    </w:p>
    <w:p w:rsidR="005A6698" w:rsidRDefault="005A6698" w:rsidP="00B22691">
      <w:pPr>
        <w:pStyle w:val="NoSpacing"/>
        <w:numPr>
          <w:ilvl w:val="0"/>
          <w:numId w:val="38"/>
        </w:numPr>
        <w:ind w:left="1134" w:hanging="425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Femidom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5A6698" w:rsidRDefault="005A6698" w:rsidP="005A6698">
      <w:pPr>
        <w:pStyle w:val="NoSpacing"/>
        <w:ind w:left="1364"/>
        <w:rPr>
          <w:rFonts w:ascii="Times New Roman" w:hAnsi="Times New Roman"/>
          <w:sz w:val="24"/>
          <w:szCs w:val="24"/>
        </w:rPr>
      </w:pPr>
    </w:p>
    <w:p w:rsidR="005A6698" w:rsidRDefault="005A6698" w:rsidP="005A6698">
      <w:pPr>
        <w:pStyle w:val="NoSpacing"/>
        <w:ind w:left="1364"/>
        <w:rPr>
          <w:rFonts w:ascii="Times New Roman" w:hAnsi="Times New Roman"/>
          <w:sz w:val="24"/>
          <w:szCs w:val="24"/>
        </w:rPr>
      </w:pPr>
    </w:p>
    <w:p w:rsidR="00736363" w:rsidRPr="00E940B4" w:rsidRDefault="00736363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In which of the following situations would sex selection not be ethically recommended?</w:t>
      </w:r>
    </w:p>
    <w:p w:rsidR="00736363" w:rsidRPr="00E940B4" w:rsidRDefault="00736363" w:rsidP="00054810">
      <w:pPr>
        <w:pStyle w:val="NoSpacing"/>
        <w:numPr>
          <w:ilvl w:val="0"/>
          <w:numId w:val="21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There is a history of Duchenne muscular dystrophy in a family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736363" w:rsidRPr="00E940B4" w:rsidRDefault="00736363" w:rsidP="00054810">
      <w:pPr>
        <w:pStyle w:val="NoSpacing"/>
        <w:numPr>
          <w:ilvl w:val="0"/>
          <w:numId w:val="21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The mother is a known carrier of haemophilia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736363" w:rsidRPr="00E940B4" w:rsidRDefault="00736363" w:rsidP="00054810">
      <w:pPr>
        <w:pStyle w:val="NoSpacing"/>
        <w:numPr>
          <w:ilvl w:val="0"/>
          <w:numId w:val="21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The family already has five children of the same sex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736363" w:rsidRPr="00E940B4" w:rsidRDefault="00736363" w:rsidP="00054810">
      <w:pPr>
        <w:pStyle w:val="NoSpacing"/>
        <w:numPr>
          <w:ilvl w:val="0"/>
          <w:numId w:val="21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The father is a haemophiliac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393E98" w:rsidRDefault="00393E98" w:rsidP="00393E98">
      <w:pPr>
        <w:pStyle w:val="NoSpacing"/>
        <w:rPr>
          <w:rFonts w:ascii="Times New Roman" w:hAnsi="Times New Roman"/>
          <w:sz w:val="24"/>
          <w:szCs w:val="24"/>
        </w:rPr>
      </w:pPr>
    </w:p>
    <w:p w:rsidR="005A6698" w:rsidRDefault="005A6698" w:rsidP="00393E98">
      <w:pPr>
        <w:pStyle w:val="NoSpacing"/>
        <w:rPr>
          <w:rFonts w:ascii="Times New Roman" w:hAnsi="Times New Roman"/>
          <w:sz w:val="24"/>
          <w:szCs w:val="24"/>
        </w:rPr>
      </w:pPr>
    </w:p>
    <w:p w:rsidR="00B22691" w:rsidRDefault="00B22691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ART procedures can be used when a couple is having difficulty conceiving a baby. All the following procedures involve fertilisation outside of the body except for:</w:t>
      </w:r>
    </w:p>
    <w:p w:rsidR="00B22691" w:rsidRDefault="00B22691" w:rsidP="00396941">
      <w:pPr>
        <w:pStyle w:val="NoSpacing"/>
        <w:numPr>
          <w:ilvl w:val="0"/>
          <w:numId w:val="39"/>
        </w:numPr>
        <w:ind w:left="1134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GIFT</w:t>
      </w:r>
    </w:p>
    <w:p w:rsidR="00B22691" w:rsidRDefault="00B22691" w:rsidP="00396941">
      <w:pPr>
        <w:pStyle w:val="NoSpacing"/>
        <w:numPr>
          <w:ilvl w:val="0"/>
          <w:numId w:val="39"/>
        </w:numPr>
        <w:ind w:left="1134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IVF</w:t>
      </w:r>
    </w:p>
    <w:p w:rsidR="00B22691" w:rsidRDefault="00B22691" w:rsidP="00396941">
      <w:pPr>
        <w:pStyle w:val="NoSpacing"/>
        <w:numPr>
          <w:ilvl w:val="0"/>
          <w:numId w:val="39"/>
        </w:numPr>
        <w:ind w:left="1134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ZIFT</w:t>
      </w:r>
    </w:p>
    <w:p w:rsidR="00B22691" w:rsidRDefault="00B22691" w:rsidP="00396941">
      <w:pPr>
        <w:pStyle w:val="NoSpacing"/>
        <w:numPr>
          <w:ilvl w:val="0"/>
          <w:numId w:val="39"/>
        </w:numPr>
        <w:ind w:left="1134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ICSI</w:t>
      </w:r>
    </w:p>
    <w:p w:rsidR="00B22691" w:rsidRDefault="00B22691" w:rsidP="00B22691">
      <w:pPr>
        <w:pStyle w:val="NoSpacing"/>
        <w:ind w:left="1364"/>
        <w:rPr>
          <w:rFonts w:ascii="Times New Roman" w:hAnsi="Times New Roman"/>
          <w:sz w:val="24"/>
          <w:szCs w:val="24"/>
        </w:rPr>
      </w:pPr>
    </w:p>
    <w:p w:rsidR="00396941" w:rsidRDefault="00396941" w:rsidP="00B22691">
      <w:pPr>
        <w:pStyle w:val="NoSpacing"/>
        <w:ind w:left="1364"/>
        <w:rPr>
          <w:rFonts w:ascii="Times New Roman" w:hAnsi="Times New Roman"/>
          <w:sz w:val="24"/>
          <w:szCs w:val="24"/>
        </w:rPr>
      </w:pPr>
    </w:p>
    <w:p w:rsidR="006D4662" w:rsidRPr="00E940B4" w:rsidRDefault="006D4662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A mutation is best described as:</w:t>
      </w:r>
    </w:p>
    <w:p w:rsidR="006D4662" w:rsidRPr="00E940B4" w:rsidRDefault="006D4662" w:rsidP="004F24A3">
      <w:pPr>
        <w:pStyle w:val="NoSpacing"/>
        <w:numPr>
          <w:ilvl w:val="0"/>
          <w:numId w:val="23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a permanent change in genetic material causing death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396941" w:rsidRPr="00E940B4" w:rsidRDefault="00396941" w:rsidP="00396941">
      <w:pPr>
        <w:pStyle w:val="NoSpacing"/>
        <w:numPr>
          <w:ilvl w:val="0"/>
          <w:numId w:val="23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a new characteristic appearing in an organism</w:t>
      </w:r>
      <w:r>
        <w:rPr>
          <w:rFonts w:ascii="Times New Roman" w:hAnsi="Times New Roman"/>
          <w:sz w:val="24"/>
          <w:szCs w:val="24"/>
        </w:rPr>
        <w:t>.</w:t>
      </w:r>
    </w:p>
    <w:p w:rsidR="006D4662" w:rsidRPr="00E940B4" w:rsidRDefault="006D4662" w:rsidP="004F24A3">
      <w:pPr>
        <w:pStyle w:val="NoSpacing"/>
        <w:numPr>
          <w:ilvl w:val="0"/>
          <w:numId w:val="23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a change in the mitotic process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6D4662" w:rsidRPr="00E940B4" w:rsidRDefault="006D4662" w:rsidP="004F24A3">
      <w:pPr>
        <w:pStyle w:val="NoSpacing"/>
        <w:numPr>
          <w:ilvl w:val="0"/>
          <w:numId w:val="23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treatment by radiation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51340D" w:rsidRDefault="0051340D" w:rsidP="0051340D">
      <w:pPr>
        <w:pStyle w:val="NoSpacing"/>
        <w:ind w:left="76"/>
        <w:rPr>
          <w:rFonts w:ascii="Times New Roman" w:hAnsi="Times New Roman"/>
          <w:sz w:val="24"/>
          <w:szCs w:val="24"/>
        </w:rPr>
      </w:pPr>
    </w:p>
    <w:p w:rsidR="00DA0C21" w:rsidRPr="00E940B4" w:rsidRDefault="00DA0C21" w:rsidP="0051340D">
      <w:pPr>
        <w:pStyle w:val="NoSpacing"/>
        <w:ind w:left="76"/>
        <w:rPr>
          <w:rFonts w:ascii="Times New Roman" w:hAnsi="Times New Roman"/>
          <w:sz w:val="24"/>
          <w:szCs w:val="24"/>
        </w:rPr>
      </w:pPr>
    </w:p>
    <w:p w:rsidR="00523396" w:rsidRPr="00E940B4" w:rsidRDefault="00523396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An individual who is heterozygous for a genetic trait will:</w:t>
      </w:r>
    </w:p>
    <w:p w:rsidR="00393E98" w:rsidRPr="00E940B4" w:rsidRDefault="00393E98" w:rsidP="00054810">
      <w:pPr>
        <w:numPr>
          <w:ilvl w:val="0"/>
          <w:numId w:val="24"/>
        </w:numPr>
        <w:ind w:left="1134" w:hanging="425"/>
      </w:pPr>
      <w:r w:rsidRPr="00E940B4">
        <w:rPr>
          <w:rFonts w:eastAsia="Symbol"/>
        </w:rPr>
        <w:t>be a carrier for the recessive trait.</w:t>
      </w:r>
    </w:p>
    <w:p w:rsidR="00393E98" w:rsidRPr="00E940B4" w:rsidRDefault="00393E98" w:rsidP="00054810">
      <w:pPr>
        <w:numPr>
          <w:ilvl w:val="0"/>
          <w:numId w:val="24"/>
        </w:numPr>
        <w:ind w:left="1134" w:hanging="425"/>
      </w:pPr>
      <w:r w:rsidRPr="00E940B4">
        <w:rPr>
          <w:rFonts w:eastAsia="Symbol"/>
        </w:rPr>
        <w:t>not physically show the dominant trait.</w:t>
      </w:r>
    </w:p>
    <w:p w:rsidR="00393E98" w:rsidRPr="00E940B4" w:rsidRDefault="00393E98" w:rsidP="00054810">
      <w:pPr>
        <w:numPr>
          <w:ilvl w:val="0"/>
          <w:numId w:val="24"/>
        </w:numPr>
        <w:ind w:left="1134" w:hanging="425"/>
      </w:pPr>
      <w:r w:rsidRPr="00E940B4">
        <w:rPr>
          <w:rFonts w:eastAsia="Symbol"/>
        </w:rPr>
        <w:t>not pass the recessive allele to their offspring.</w:t>
      </w:r>
    </w:p>
    <w:p w:rsidR="00393E98" w:rsidRPr="00E940B4" w:rsidRDefault="00393E98" w:rsidP="00054810">
      <w:pPr>
        <w:pStyle w:val="NoSpacing"/>
        <w:numPr>
          <w:ilvl w:val="0"/>
          <w:numId w:val="24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eastAsia="Symbol" w:hAnsi="Times New Roman"/>
          <w:sz w:val="24"/>
          <w:szCs w:val="24"/>
        </w:rPr>
        <w:t>only have offspring who are also heterozygous</w:t>
      </w:r>
      <w:r w:rsidR="004F24A3">
        <w:rPr>
          <w:rFonts w:ascii="Times New Roman" w:eastAsia="Symbol" w:hAnsi="Times New Roman"/>
          <w:sz w:val="24"/>
          <w:szCs w:val="24"/>
        </w:rPr>
        <w:t>.</w:t>
      </w:r>
    </w:p>
    <w:p w:rsidR="00054810" w:rsidRDefault="00054810">
      <w:pPr>
        <w:spacing w:after="160" w:line="259" w:lineRule="auto"/>
        <w:rPr>
          <w:rFonts w:eastAsia="Calibri"/>
        </w:rPr>
      </w:pPr>
    </w:p>
    <w:p w:rsidR="003F5885" w:rsidRPr="00E940B4" w:rsidRDefault="003F5885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Red-green colour blindness is an X-linked recessive disorder. A mother with this condition will pass this allele to:</w:t>
      </w:r>
    </w:p>
    <w:p w:rsidR="003F5885" w:rsidRPr="00E940B4" w:rsidRDefault="003F5885" w:rsidP="00E3755C">
      <w:pPr>
        <w:pStyle w:val="NoSpacing"/>
        <w:numPr>
          <w:ilvl w:val="0"/>
          <w:numId w:val="25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her daughters only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3F5885" w:rsidRPr="00E940B4" w:rsidRDefault="003F5885" w:rsidP="00E3755C">
      <w:pPr>
        <w:pStyle w:val="NoSpacing"/>
        <w:numPr>
          <w:ilvl w:val="0"/>
          <w:numId w:val="25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her sons only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3F5885" w:rsidRDefault="003F5885" w:rsidP="00E3755C">
      <w:pPr>
        <w:pStyle w:val="NoSpacing"/>
        <w:numPr>
          <w:ilvl w:val="0"/>
          <w:numId w:val="25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none of her children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712270" w:rsidRPr="00712270" w:rsidRDefault="00712270" w:rsidP="00712270">
      <w:pPr>
        <w:pStyle w:val="NoSpacing"/>
        <w:numPr>
          <w:ilvl w:val="0"/>
          <w:numId w:val="25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all of her children</w:t>
      </w:r>
      <w:r>
        <w:rPr>
          <w:rFonts w:ascii="Times New Roman" w:hAnsi="Times New Roman"/>
          <w:sz w:val="24"/>
          <w:szCs w:val="24"/>
        </w:rPr>
        <w:t>.</w:t>
      </w:r>
    </w:p>
    <w:p w:rsidR="000B7977" w:rsidRDefault="000B7977" w:rsidP="000B7977">
      <w:pPr>
        <w:pStyle w:val="NoSpacing"/>
        <w:rPr>
          <w:rFonts w:ascii="Times New Roman" w:hAnsi="Times New Roman"/>
          <w:sz w:val="24"/>
          <w:szCs w:val="24"/>
        </w:rPr>
      </w:pPr>
    </w:p>
    <w:p w:rsidR="006A0877" w:rsidRPr="00E940B4" w:rsidRDefault="006A0877" w:rsidP="00D65262">
      <w:pPr>
        <w:pStyle w:val="NoSpacing"/>
        <w:rPr>
          <w:rFonts w:ascii="Times New Roman" w:hAnsi="Times New Roman"/>
          <w:sz w:val="24"/>
          <w:szCs w:val="24"/>
        </w:rPr>
      </w:pPr>
    </w:p>
    <w:p w:rsidR="00C8070A" w:rsidRDefault="00C8070A" w:rsidP="00B22691">
      <w:pPr>
        <w:pStyle w:val="ListParagraph"/>
        <w:numPr>
          <w:ilvl w:val="0"/>
          <w:numId w:val="40"/>
        </w:numPr>
        <w:spacing w:after="160" w:line="259" w:lineRule="auto"/>
      </w:pPr>
      <w:r>
        <w:t>A couple both with the ability to roll their tongues had a son that could not roll his tongue. Being able to roll your tongue is a dominant trait. The couple assumed that:</w:t>
      </w:r>
    </w:p>
    <w:p w:rsidR="00C8070A" w:rsidRDefault="00C8070A" w:rsidP="00C8070A">
      <w:pPr>
        <w:pStyle w:val="ListParagraph"/>
        <w:numPr>
          <w:ilvl w:val="0"/>
          <w:numId w:val="41"/>
        </w:numPr>
        <w:spacing w:after="160" w:line="259" w:lineRule="auto"/>
        <w:ind w:left="1134" w:hanging="425"/>
      </w:pPr>
      <w:proofErr w:type="gramStart"/>
      <w:r>
        <w:t>their</w:t>
      </w:r>
      <w:proofErr w:type="gramEnd"/>
      <w:r>
        <w:t xml:space="preserve"> child inherited a mutation which meant he could not roll his tongue.</w:t>
      </w:r>
    </w:p>
    <w:p w:rsidR="00C8070A" w:rsidRDefault="00C8070A" w:rsidP="00C8070A">
      <w:pPr>
        <w:pStyle w:val="ListParagraph"/>
        <w:numPr>
          <w:ilvl w:val="0"/>
          <w:numId w:val="41"/>
        </w:numPr>
        <w:spacing w:after="160" w:line="259" w:lineRule="auto"/>
        <w:ind w:left="1134" w:hanging="425"/>
      </w:pPr>
      <w:proofErr w:type="gramStart"/>
      <w:r>
        <w:t>they</w:t>
      </w:r>
      <w:proofErr w:type="gramEnd"/>
      <w:r>
        <w:t xml:space="preserve"> were both carriers of the allele for non-tongue rolling.</w:t>
      </w:r>
    </w:p>
    <w:p w:rsidR="00C8070A" w:rsidRDefault="00C8070A" w:rsidP="00C8070A">
      <w:pPr>
        <w:pStyle w:val="ListParagraph"/>
        <w:numPr>
          <w:ilvl w:val="0"/>
          <w:numId w:val="41"/>
        </w:numPr>
        <w:spacing w:after="160" w:line="259" w:lineRule="auto"/>
        <w:ind w:left="1134" w:hanging="425"/>
      </w:pPr>
      <w:proofErr w:type="gramStart"/>
      <w:r>
        <w:t>they</w:t>
      </w:r>
      <w:proofErr w:type="gramEnd"/>
      <w:r>
        <w:t xml:space="preserve"> were both homozygous.</w:t>
      </w:r>
    </w:p>
    <w:p w:rsidR="00C8070A" w:rsidRDefault="00C8070A" w:rsidP="00C8070A">
      <w:pPr>
        <w:pStyle w:val="ListParagraph"/>
        <w:numPr>
          <w:ilvl w:val="0"/>
          <w:numId w:val="41"/>
        </w:numPr>
        <w:spacing w:after="160" w:line="259" w:lineRule="auto"/>
        <w:ind w:left="1134" w:hanging="425"/>
      </w:pPr>
      <w:proofErr w:type="gramStart"/>
      <w:r>
        <w:t>their</w:t>
      </w:r>
      <w:proofErr w:type="gramEnd"/>
      <w:r>
        <w:t xml:space="preserve"> son would eventually be able to roll his tongue.</w:t>
      </w:r>
    </w:p>
    <w:p w:rsidR="00C8070A" w:rsidRDefault="00C8070A" w:rsidP="00C8070A">
      <w:pPr>
        <w:pStyle w:val="ListParagraph"/>
        <w:spacing w:after="160" w:line="259" w:lineRule="auto"/>
        <w:ind w:left="1440"/>
      </w:pPr>
    </w:p>
    <w:p w:rsidR="00C8070A" w:rsidRDefault="00C8070A" w:rsidP="00C8070A">
      <w:pPr>
        <w:pStyle w:val="ListParagraph"/>
        <w:spacing w:after="160" w:line="259" w:lineRule="auto"/>
        <w:ind w:left="1440"/>
      </w:pPr>
    </w:p>
    <w:p w:rsidR="00172E60" w:rsidRDefault="005A6698" w:rsidP="00B22691">
      <w:pPr>
        <w:pStyle w:val="ListParagraph"/>
        <w:numPr>
          <w:ilvl w:val="0"/>
          <w:numId w:val="40"/>
        </w:numPr>
      </w:pPr>
      <w:r w:rsidRPr="005A6698">
        <w:t>Which of the following STI’s</w:t>
      </w:r>
      <w:r w:rsidR="0056754C">
        <w:t xml:space="preserve"> is now routinely vaccinated against in Australia</w:t>
      </w:r>
      <w:r>
        <w:t>?</w:t>
      </w:r>
    </w:p>
    <w:p w:rsidR="005A6698" w:rsidRDefault="005A6698" w:rsidP="005A6698">
      <w:pPr>
        <w:pStyle w:val="ListParagraph"/>
        <w:numPr>
          <w:ilvl w:val="0"/>
          <w:numId w:val="36"/>
        </w:numPr>
        <w:tabs>
          <w:tab w:val="left" w:pos="1134"/>
        </w:tabs>
        <w:ind w:hanging="11"/>
      </w:pPr>
      <w:r>
        <w:t>herpes</w:t>
      </w:r>
    </w:p>
    <w:p w:rsidR="005A6698" w:rsidRDefault="005A6698" w:rsidP="005A6698">
      <w:pPr>
        <w:pStyle w:val="ListParagraph"/>
        <w:numPr>
          <w:ilvl w:val="0"/>
          <w:numId w:val="36"/>
        </w:numPr>
        <w:tabs>
          <w:tab w:val="left" w:pos="1134"/>
        </w:tabs>
        <w:ind w:hanging="11"/>
      </w:pPr>
      <w:r>
        <w:t>Chlamydia</w:t>
      </w:r>
    </w:p>
    <w:p w:rsidR="005A6698" w:rsidRDefault="0056754C" w:rsidP="005A6698">
      <w:pPr>
        <w:pStyle w:val="ListParagraph"/>
        <w:numPr>
          <w:ilvl w:val="0"/>
          <w:numId w:val="36"/>
        </w:numPr>
        <w:tabs>
          <w:tab w:val="left" w:pos="1134"/>
        </w:tabs>
        <w:ind w:hanging="11"/>
      </w:pPr>
      <w:r>
        <w:t>HPV – Human Papilloma virus</w:t>
      </w:r>
    </w:p>
    <w:p w:rsidR="005A6698" w:rsidRDefault="005A6698" w:rsidP="005A6698">
      <w:pPr>
        <w:pStyle w:val="ListParagraph"/>
        <w:numPr>
          <w:ilvl w:val="0"/>
          <w:numId w:val="36"/>
        </w:numPr>
        <w:tabs>
          <w:tab w:val="left" w:pos="1134"/>
        </w:tabs>
        <w:ind w:hanging="11"/>
      </w:pPr>
      <w:r>
        <w:t xml:space="preserve">Gonorrhea </w:t>
      </w:r>
    </w:p>
    <w:p w:rsidR="005A6698" w:rsidRDefault="005A6698" w:rsidP="005A6698"/>
    <w:p w:rsidR="005A6698" w:rsidRDefault="005A6698" w:rsidP="005A6698"/>
    <w:p w:rsidR="005A6698" w:rsidRPr="005A6698" w:rsidRDefault="005A6698" w:rsidP="005A6698"/>
    <w:p w:rsidR="00172E60" w:rsidRDefault="00172E60" w:rsidP="00A66FD1">
      <w:pPr>
        <w:rPr>
          <w:b/>
          <w:sz w:val="28"/>
          <w:szCs w:val="28"/>
        </w:rPr>
      </w:pPr>
    </w:p>
    <w:p w:rsidR="00172E60" w:rsidRDefault="00172E60" w:rsidP="00A66FD1">
      <w:pPr>
        <w:rPr>
          <w:b/>
          <w:sz w:val="28"/>
          <w:szCs w:val="28"/>
        </w:rPr>
      </w:pPr>
    </w:p>
    <w:p w:rsidR="00172E60" w:rsidRDefault="00172E60" w:rsidP="00A66FD1">
      <w:pPr>
        <w:rPr>
          <w:b/>
          <w:sz w:val="28"/>
          <w:szCs w:val="28"/>
        </w:rPr>
      </w:pPr>
    </w:p>
    <w:p w:rsidR="00B22691" w:rsidRDefault="00B22691" w:rsidP="00A66FD1">
      <w:pPr>
        <w:rPr>
          <w:b/>
          <w:sz w:val="28"/>
          <w:szCs w:val="28"/>
        </w:rPr>
      </w:pPr>
    </w:p>
    <w:p w:rsidR="00C8070A" w:rsidRDefault="00C8070A" w:rsidP="00A66FD1">
      <w:pPr>
        <w:rPr>
          <w:b/>
          <w:sz w:val="28"/>
          <w:szCs w:val="28"/>
        </w:rPr>
      </w:pPr>
    </w:p>
    <w:p w:rsidR="00C8070A" w:rsidRDefault="00C8070A" w:rsidP="00A66FD1">
      <w:pPr>
        <w:rPr>
          <w:b/>
          <w:sz w:val="28"/>
          <w:szCs w:val="28"/>
        </w:rPr>
      </w:pPr>
    </w:p>
    <w:p w:rsidR="00C8070A" w:rsidRDefault="00C8070A" w:rsidP="00A66FD1">
      <w:pPr>
        <w:rPr>
          <w:b/>
          <w:sz w:val="28"/>
          <w:szCs w:val="28"/>
        </w:rPr>
      </w:pPr>
    </w:p>
    <w:p w:rsidR="00B22691" w:rsidRDefault="00B22691" w:rsidP="00A66FD1">
      <w:pPr>
        <w:rPr>
          <w:b/>
          <w:sz w:val="28"/>
          <w:szCs w:val="28"/>
        </w:rPr>
      </w:pPr>
    </w:p>
    <w:p w:rsidR="00A66FD1" w:rsidRPr="006A0877" w:rsidRDefault="00A66FD1" w:rsidP="00A66FD1">
      <w:pPr>
        <w:rPr>
          <w:b/>
          <w:sz w:val="28"/>
          <w:szCs w:val="28"/>
        </w:rPr>
      </w:pPr>
      <w:r w:rsidRPr="006A0877">
        <w:rPr>
          <w:b/>
          <w:sz w:val="28"/>
          <w:szCs w:val="28"/>
        </w:rPr>
        <w:lastRenderedPageBreak/>
        <w:t>Short Answer Section</w:t>
      </w:r>
      <w:r w:rsidR="006A0877">
        <w:rPr>
          <w:b/>
          <w:sz w:val="28"/>
          <w:szCs w:val="28"/>
        </w:rPr>
        <w:tab/>
      </w:r>
      <w:r w:rsidRPr="00803FD8">
        <w:rPr>
          <w:b/>
          <w:sz w:val="28"/>
          <w:szCs w:val="28"/>
        </w:rPr>
        <w:t>(</w:t>
      </w:r>
      <w:r w:rsidR="005A31A3">
        <w:rPr>
          <w:b/>
          <w:sz w:val="28"/>
          <w:szCs w:val="28"/>
        </w:rPr>
        <w:t>3</w:t>
      </w:r>
      <w:r w:rsidR="00CD236E">
        <w:rPr>
          <w:b/>
          <w:sz w:val="28"/>
          <w:szCs w:val="28"/>
        </w:rPr>
        <w:t>8</w:t>
      </w:r>
      <w:r w:rsidR="00875BA5" w:rsidRPr="006A0877">
        <w:rPr>
          <w:b/>
          <w:sz w:val="28"/>
          <w:szCs w:val="28"/>
        </w:rPr>
        <w:t xml:space="preserve"> </w:t>
      </w:r>
      <w:r w:rsidRPr="006A0877">
        <w:rPr>
          <w:b/>
          <w:sz w:val="28"/>
          <w:szCs w:val="28"/>
        </w:rPr>
        <w:t>marks)</w:t>
      </w:r>
    </w:p>
    <w:p w:rsidR="00127A83" w:rsidRDefault="00127A83" w:rsidP="00A66FD1">
      <w:pPr>
        <w:rPr>
          <w:b/>
        </w:rPr>
      </w:pPr>
    </w:p>
    <w:p w:rsidR="00CD25BE" w:rsidRDefault="00A5796B" w:rsidP="00CD25BE">
      <w:pPr>
        <w:rPr>
          <w:b/>
        </w:rPr>
      </w:pPr>
      <w:r>
        <w:rPr>
          <w:b/>
        </w:rPr>
        <w:t>Question One</w:t>
      </w:r>
      <w:r w:rsidR="00CD25BE" w:rsidRPr="00E940B4">
        <w:rPr>
          <w:b/>
        </w:rPr>
        <w:tab/>
      </w:r>
      <w:r w:rsidR="00CD25BE" w:rsidRPr="00E940B4">
        <w:rPr>
          <w:b/>
        </w:rPr>
        <w:tab/>
      </w:r>
      <w:r w:rsidR="00CD25BE" w:rsidRPr="00E940B4">
        <w:rPr>
          <w:b/>
        </w:rPr>
        <w:tab/>
      </w:r>
      <w:r w:rsidR="00CD25BE" w:rsidRPr="00E940B4">
        <w:rPr>
          <w:b/>
        </w:rPr>
        <w:tab/>
      </w:r>
      <w:r w:rsidR="00CD25BE" w:rsidRPr="00E940B4">
        <w:rPr>
          <w:b/>
        </w:rPr>
        <w:tab/>
      </w:r>
      <w:r w:rsidR="00CD25BE" w:rsidRPr="00E940B4">
        <w:rPr>
          <w:b/>
        </w:rPr>
        <w:tab/>
      </w:r>
      <w:r w:rsidR="00CD25BE" w:rsidRPr="00E940B4">
        <w:rPr>
          <w:b/>
        </w:rPr>
        <w:tab/>
      </w:r>
      <w:r w:rsidR="00CD25BE" w:rsidRPr="00E940B4">
        <w:rPr>
          <w:b/>
        </w:rPr>
        <w:tab/>
      </w:r>
      <w:r w:rsidR="00CD25BE" w:rsidRPr="00E940B4">
        <w:rPr>
          <w:b/>
        </w:rPr>
        <w:tab/>
      </w:r>
      <w:r w:rsidR="00CD25BE" w:rsidRPr="00E940B4">
        <w:rPr>
          <w:b/>
        </w:rPr>
        <w:tab/>
      </w:r>
      <w:r w:rsidR="00CD25BE" w:rsidRPr="00E940B4">
        <w:rPr>
          <w:b/>
        </w:rPr>
        <w:tab/>
        <w:t>(</w:t>
      </w:r>
      <w:r w:rsidR="00800AD5">
        <w:rPr>
          <w:b/>
        </w:rPr>
        <w:t>5</w:t>
      </w:r>
      <w:r w:rsidR="00CD25BE" w:rsidRPr="00E940B4">
        <w:rPr>
          <w:b/>
        </w:rPr>
        <w:t xml:space="preserve"> marks)</w:t>
      </w:r>
    </w:p>
    <w:p w:rsidR="00CD25BE" w:rsidRPr="00CD25BE" w:rsidRDefault="00CD25BE" w:rsidP="00CD25BE"/>
    <w:p w:rsidR="004A0B75" w:rsidRDefault="004A0B75" w:rsidP="00CD25BE">
      <w:pPr>
        <w:spacing w:after="160"/>
      </w:pPr>
      <w:r>
        <w:t xml:space="preserve">The type of hair a person inherits is controlled by a pair of alleles. When two people with wavy hair are crossed the following phenotypic ratios are present in their offspring: 25% curly hair, 25% straight hair and 50% wavy hair. </w:t>
      </w:r>
    </w:p>
    <w:p w:rsidR="004A0B75" w:rsidRDefault="004A0B75" w:rsidP="004A0B75">
      <w:pPr>
        <w:pStyle w:val="ListParagraph"/>
        <w:numPr>
          <w:ilvl w:val="0"/>
          <w:numId w:val="32"/>
        </w:numPr>
        <w:spacing w:after="160"/>
        <w:ind w:left="709" w:hanging="283"/>
      </w:pPr>
      <w:r>
        <w:t xml:space="preserve">What </w:t>
      </w:r>
      <w:r w:rsidR="002B1C5B">
        <w:t xml:space="preserve">could </w:t>
      </w:r>
      <w:r>
        <w:t>the genotypes of the wavy haired parents</w:t>
      </w:r>
      <w:r w:rsidR="002B1C5B">
        <w:t xml:space="preserve"> be</w:t>
      </w:r>
      <w:r>
        <w:t>?    ________________________</w:t>
      </w:r>
      <w:r>
        <w:tab/>
      </w:r>
      <w:r w:rsidR="002B1C5B">
        <w:t xml:space="preserve">  </w:t>
      </w:r>
      <w:r>
        <w:t>(1 mark)</w:t>
      </w:r>
    </w:p>
    <w:p w:rsidR="007B2900" w:rsidRDefault="007B2900" w:rsidP="007B2900">
      <w:pPr>
        <w:pStyle w:val="ListParagraph"/>
        <w:spacing w:after="160"/>
        <w:ind w:left="709"/>
      </w:pPr>
    </w:p>
    <w:p w:rsidR="007B2900" w:rsidRDefault="00B22691" w:rsidP="007B2900">
      <w:pPr>
        <w:pStyle w:val="ListParagraph"/>
        <w:spacing w:after="160"/>
        <w:ind w:left="709" w:hanging="283"/>
      </w:pPr>
      <w:r>
        <w:t>b)</w:t>
      </w:r>
      <w:r>
        <w:tab/>
        <w:t>Explain</w:t>
      </w:r>
      <w:r w:rsidR="007B2900">
        <w:t xml:space="preserve"> what type of inheritance is exhibited in the appearance of the hair</w:t>
      </w:r>
      <w:r>
        <w:t>.</w:t>
      </w:r>
      <w:r w:rsidR="000B3AE6">
        <w:tab/>
      </w:r>
      <w:r w:rsidR="000B3AE6">
        <w:tab/>
      </w:r>
      <w:r w:rsidR="000B3AE6">
        <w:tab/>
        <w:t xml:space="preserve"> </w:t>
      </w:r>
      <w:r w:rsidR="007B2900">
        <w:t>(2 marks)</w:t>
      </w:r>
    </w:p>
    <w:p w:rsidR="007B2900" w:rsidRDefault="007B2900" w:rsidP="007B2900">
      <w:pPr>
        <w:pStyle w:val="ListParagraph"/>
        <w:spacing w:after="160"/>
        <w:ind w:left="709" w:hanging="283"/>
      </w:pPr>
    </w:p>
    <w:p w:rsidR="007B2900" w:rsidRDefault="007B2900" w:rsidP="007B2900">
      <w:pPr>
        <w:pStyle w:val="ListParagraph"/>
        <w:spacing w:after="160" w:line="360" w:lineRule="auto"/>
        <w:ind w:left="709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5796B">
        <w:t>__________________________________________________________________________________________________________________________________________________________________</w:t>
      </w:r>
    </w:p>
    <w:p w:rsidR="00A5796B" w:rsidRDefault="00A5796B" w:rsidP="007B2900">
      <w:pPr>
        <w:pStyle w:val="ListParagraph"/>
        <w:spacing w:after="160" w:line="360" w:lineRule="auto"/>
        <w:ind w:left="709"/>
      </w:pPr>
    </w:p>
    <w:p w:rsidR="00C2361D" w:rsidRDefault="00800AD5" w:rsidP="00800AD5">
      <w:pPr>
        <w:ind w:left="709" w:hanging="284"/>
      </w:pPr>
      <w:r>
        <w:t>c)</w:t>
      </w:r>
      <w:r>
        <w:tab/>
        <w:t>Draw a punnet square to show the possible offspring of a wavy haired person crossed with a curly haired person.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C2361D" w:rsidRDefault="00C2361D" w:rsidP="00800AD5">
      <w:pPr>
        <w:ind w:left="709" w:hanging="284"/>
      </w:pPr>
    </w:p>
    <w:p w:rsidR="00C2361D" w:rsidRDefault="00C2361D" w:rsidP="00800AD5">
      <w:pPr>
        <w:ind w:left="709" w:hanging="284"/>
      </w:pPr>
    </w:p>
    <w:p w:rsidR="00C2361D" w:rsidRDefault="00C2361D" w:rsidP="00800AD5">
      <w:pPr>
        <w:ind w:left="709" w:hanging="284"/>
      </w:pPr>
    </w:p>
    <w:p w:rsidR="00C2361D" w:rsidRDefault="00C2361D" w:rsidP="00800AD5">
      <w:pPr>
        <w:ind w:left="709" w:hanging="284"/>
      </w:pPr>
    </w:p>
    <w:p w:rsidR="00C2361D" w:rsidRDefault="00C2361D" w:rsidP="00800AD5">
      <w:pPr>
        <w:ind w:left="709" w:hanging="284"/>
      </w:pPr>
    </w:p>
    <w:p w:rsidR="00C2361D" w:rsidRDefault="00C2361D" w:rsidP="00800AD5">
      <w:pPr>
        <w:ind w:left="709" w:hanging="284"/>
      </w:pPr>
    </w:p>
    <w:p w:rsidR="00C2361D" w:rsidRDefault="00C2361D" w:rsidP="00800AD5">
      <w:pPr>
        <w:ind w:left="709" w:hanging="284"/>
      </w:pPr>
    </w:p>
    <w:p w:rsidR="00C2361D" w:rsidRDefault="00C2361D" w:rsidP="00800AD5">
      <w:pPr>
        <w:ind w:left="709" w:hanging="284"/>
      </w:pPr>
    </w:p>
    <w:p w:rsidR="00C2361D" w:rsidRDefault="00C2361D" w:rsidP="00800AD5">
      <w:pPr>
        <w:ind w:left="709" w:hanging="284"/>
      </w:pPr>
    </w:p>
    <w:p w:rsidR="00C2361D" w:rsidRDefault="00C2361D" w:rsidP="00800AD5">
      <w:pPr>
        <w:ind w:left="709" w:hanging="284"/>
      </w:pPr>
    </w:p>
    <w:p w:rsidR="00C2361D" w:rsidRDefault="00C2361D" w:rsidP="00800AD5">
      <w:pPr>
        <w:ind w:left="709" w:hanging="284"/>
      </w:pPr>
    </w:p>
    <w:p w:rsidR="00C2361D" w:rsidRDefault="00C2361D" w:rsidP="00800AD5">
      <w:pPr>
        <w:ind w:left="709" w:hanging="284"/>
      </w:pPr>
    </w:p>
    <w:p w:rsidR="00C2361D" w:rsidRDefault="00C2361D" w:rsidP="00800AD5">
      <w:pPr>
        <w:ind w:left="709" w:hanging="284"/>
      </w:pPr>
    </w:p>
    <w:p w:rsidR="00C2361D" w:rsidRPr="00E940B4" w:rsidRDefault="00C2361D" w:rsidP="00C2361D">
      <w:pPr>
        <w:spacing w:line="360" w:lineRule="auto"/>
        <w:rPr>
          <w:b/>
        </w:rPr>
      </w:pPr>
      <w:r w:rsidRPr="00E940B4">
        <w:rPr>
          <w:b/>
        </w:rPr>
        <w:t xml:space="preserve">Question </w:t>
      </w:r>
      <w:r>
        <w:rPr>
          <w:b/>
        </w:rPr>
        <w:t>Two</w:t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>
        <w:rPr>
          <w:b/>
        </w:rPr>
        <w:tab/>
      </w:r>
      <w:r w:rsidRPr="00E940B4">
        <w:rPr>
          <w:b/>
        </w:rPr>
        <w:t>(</w:t>
      </w:r>
      <w:r>
        <w:rPr>
          <w:b/>
        </w:rPr>
        <w:t xml:space="preserve">3 </w:t>
      </w:r>
      <w:r w:rsidRPr="00E940B4">
        <w:rPr>
          <w:b/>
        </w:rPr>
        <w:t>marks)</w:t>
      </w:r>
    </w:p>
    <w:p w:rsidR="00C2361D" w:rsidRDefault="00C2361D" w:rsidP="00C2361D">
      <w:pPr>
        <w:spacing w:after="160" w:line="259" w:lineRule="auto"/>
      </w:pPr>
      <w:r w:rsidRPr="00CC1FB3">
        <w:t>Pedigre</w:t>
      </w:r>
      <w:r>
        <w:t>e charts are extremely useful for individual family members to identify if they might be a carrier of diseases and conditions that they do not want to pass on to offspring. If individuals are concerned and there is a risk, then they can use DNA profiling to help identify if they are in fact a carrier.</w:t>
      </w:r>
      <w:r w:rsidRPr="00CC1FB3">
        <w:t xml:space="preserve"> </w:t>
      </w:r>
    </w:p>
    <w:p w:rsidR="00C2361D" w:rsidRDefault="00C2361D" w:rsidP="00C2361D">
      <w:pPr>
        <w:spacing w:after="160" w:line="259" w:lineRule="auto"/>
        <w:ind w:firstLine="426"/>
      </w:pPr>
      <w:r>
        <w:t>a)</w:t>
      </w:r>
      <w:r>
        <w:tab/>
        <w:t>Explain what is meant by DNA profiling.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C2361D" w:rsidRDefault="00C2361D" w:rsidP="00C2361D">
      <w:pPr>
        <w:spacing w:after="160" w:line="360" w:lineRule="auto"/>
        <w:ind w:left="720" w:firstLine="6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2361D" w:rsidRDefault="00C2361D" w:rsidP="00C2361D">
      <w:pPr>
        <w:spacing w:after="160" w:line="360" w:lineRule="auto"/>
      </w:pPr>
    </w:p>
    <w:p w:rsidR="00C2361D" w:rsidRDefault="00C2361D" w:rsidP="00C2361D">
      <w:pPr>
        <w:spacing w:after="160" w:line="259" w:lineRule="auto"/>
        <w:ind w:left="720" w:hanging="295"/>
      </w:pPr>
      <w:r>
        <w:t>b)</w:t>
      </w:r>
      <w:r>
        <w:tab/>
        <w:t>Apart from testing for genetic disease where else could DNA profiling be used?</w:t>
      </w:r>
      <w:r>
        <w:tab/>
      </w:r>
      <w:r>
        <w:tab/>
        <w:t>(1 mark)</w:t>
      </w:r>
    </w:p>
    <w:p w:rsidR="00C2361D" w:rsidRDefault="00C2361D" w:rsidP="00C2361D">
      <w:pPr>
        <w:spacing w:after="160" w:line="259" w:lineRule="auto"/>
        <w:ind w:left="720" w:hanging="295"/>
      </w:pPr>
      <w:r>
        <w:tab/>
        <w:t>_________________________________________________________________________________</w:t>
      </w:r>
    </w:p>
    <w:p w:rsidR="00F65B49" w:rsidRPr="00E940B4" w:rsidRDefault="00F65B49" w:rsidP="00F65B49">
      <w:pPr>
        <w:spacing w:line="360" w:lineRule="auto"/>
        <w:rPr>
          <w:b/>
        </w:rPr>
      </w:pPr>
      <w:r w:rsidRPr="00E940B4">
        <w:rPr>
          <w:b/>
        </w:rPr>
        <w:t>Question T</w:t>
      </w:r>
      <w:r w:rsidR="00C2361D">
        <w:rPr>
          <w:b/>
        </w:rPr>
        <w:t>hree</w:t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  <w:t>(</w:t>
      </w:r>
      <w:r w:rsidR="00B22691">
        <w:rPr>
          <w:b/>
        </w:rPr>
        <w:t>7</w:t>
      </w:r>
      <w:r w:rsidR="00666D55">
        <w:rPr>
          <w:b/>
        </w:rPr>
        <w:t xml:space="preserve"> </w:t>
      </w:r>
      <w:r w:rsidRPr="00E940B4">
        <w:rPr>
          <w:b/>
        </w:rPr>
        <w:t>marks)</w:t>
      </w:r>
    </w:p>
    <w:p w:rsidR="00DA2F14" w:rsidRPr="00E940B4" w:rsidRDefault="00DA2F14" w:rsidP="005F756E">
      <w:pPr>
        <w:ind w:firstLine="349"/>
      </w:pPr>
      <w:r w:rsidRPr="00E940B4">
        <w:t>Below is a pedigree chart showing</w:t>
      </w:r>
      <w:r w:rsidR="00A5796B">
        <w:t xml:space="preserve"> a family history of Ocular Albinism</w:t>
      </w:r>
      <w:r w:rsidRPr="00E940B4">
        <w:t>.</w:t>
      </w:r>
    </w:p>
    <w:p w:rsidR="007F26C4" w:rsidRPr="00E940B4" w:rsidRDefault="00DB6D4B" w:rsidP="00DA2F14">
      <w:pPr>
        <w:spacing w:line="360" w:lineRule="auto"/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56E691" wp14:editId="33D823A4">
                <wp:simplePos x="0" y="0"/>
                <wp:positionH relativeFrom="column">
                  <wp:posOffset>3162300</wp:posOffset>
                </wp:positionH>
                <wp:positionV relativeFrom="paragraph">
                  <wp:posOffset>371475</wp:posOffset>
                </wp:positionV>
                <wp:extent cx="285750" cy="257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49pt;margin-top:29.25pt;width:22.5pt;height:20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" fillcolor="black [3200]" strokecolor="black [1600]" strokeweight="1pt"/>
            </w:pict>
          </mc:Fallback>
        </mc:AlternateContent>
      </w:r>
      <w:r w:rsidR="007F26C4" w:rsidRPr="00E940B4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79744" behindDoc="0" locked="0" layoutInCell="1" allowOverlap="1" wp14:anchorId="0EE2E031" wp14:editId="30BF6E93">
            <wp:simplePos x="0" y="0"/>
            <wp:positionH relativeFrom="page">
              <wp:align>center</wp:align>
            </wp:positionH>
            <wp:positionV relativeFrom="paragraph">
              <wp:posOffset>281305</wp:posOffset>
            </wp:positionV>
            <wp:extent cx="6267600" cy="31140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600" cy="31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2F14" w:rsidRPr="00E940B4" w:rsidRDefault="00DB6D4B" w:rsidP="00DA2F14">
      <w:pPr>
        <w:spacing w:line="360" w:lineRule="auto"/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6D5068" wp14:editId="2FB28A43">
                <wp:simplePos x="0" y="0"/>
                <wp:positionH relativeFrom="column">
                  <wp:posOffset>1009650</wp:posOffset>
                </wp:positionH>
                <wp:positionV relativeFrom="paragraph">
                  <wp:posOffset>1651635</wp:posOffset>
                </wp:positionV>
                <wp:extent cx="285750" cy="2571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79.5pt;margin-top:130.05pt;width:22.5pt;height:2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" fillcolor="windowText" strokeweight="1pt"/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CE1752" wp14:editId="5E61812D">
                <wp:simplePos x="0" y="0"/>
                <wp:positionH relativeFrom="column">
                  <wp:posOffset>1971675</wp:posOffset>
                </wp:positionH>
                <wp:positionV relativeFrom="paragraph">
                  <wp:posOffset>1651636</wp:posOffset>
                </wp:positionV>
                <wp:extent cx="285750" cy="266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55.25pt;margin-top:130.05pt;width:22.5pt;height:2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" fillcolor="windowText" strokeweight="1pt"/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29C32F" wp14:editId="4131AA15">
                <wp:simplePos x="0" y="0"/>
                <wp:positionH relativeFrom="column">
                  <wp:posOffset>4610100</wp:posOffset>
                </wp:positionH>
                <wp:positionV relativeFrom="paragraph">
                  <wp:posOffset>1651635</wp:posOffset>
                </wp:positionV>
                <wp:extent cx="285750" cy="257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63pt;margin-top:130.05pt;width:22.5pt;height:20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" fillcolor="windowText" strokeweight="1pt"/>
            </w:pict>
          </mc:Fallback>
        </mc:AlternateContent>
      </w:r>
    </w:p>
    <w:p w:rsidR="007F26C4" w:rsidRPr="00E940B4" w:rsidRDefault="007F26C4" w:rsidP="007F26C4">
      <w:pPr>
        <w:spacing w:line="360" w:lineRule="auto"/>
      </w:pPr>
    </w:p>
    <w:p w:rsidR="00DA2F14" w:rsidRPr="00E940B4" w:rsidRDefault="00DA2F14" w:rsidP="00F65B49">
      <w:pPr>
        <w:pStyle w:val="ListParagraph"/>
        <w:numPr>
          <w:ilvl w:val="0"/>
          <w:numId w:val="28"/>
        </w:numPr>
        <w:ind w:left="709"/>
      </w:pPr>
      <w:r w:rsidRPr="00E940B4">
        <w:t>Using the pedigree chart, determine the mode of inheritance and explain how you were able to determine this.</w:t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  <w:t>(3 marks)</w:t>
      </w:r>
    </w:p>
    <w:p w:rsidR="00F65B49" w:rsidRPr="00E940B4" w:rsidRDefault="00F65B49" w:rsidP="00F65B49">
      <w:pPr>
        <w:pStyle w:val="ListParagraph"/>
        <w:ind w:left="709"/>
      </w:pPr>
    </w:p>
    <w:p w:rsidR="007F26C4" w:rsidRPr="00E940B4" w:rsidRDefault="007F26C4" w:rsidP="00F65B49">
      <w:pPr>
        <w:spacing w:line="360" w:lineRule="auto"/>
        <w:ind w:left="709"/>
      </w:pPr>
      <w:r w:rsidRPr="00E940B4">
        <w:t>___</w:t>
      </w:r>
      <w:r w:rsidR="00C57DC9" w:rsidRPr="00E940B4">
        <w:t>___</w:t>
      </w:r>
      <w:r w:rsidRPr="00E940B4">
        <w:t>_________________________________________________________________________</w:t>
      </w:r>
    </w:p>
    <w:p w:rsidR="00F65B49" w:rsidRPr="00E940B4" w:rsidRDefault="00F65B49" w:rsidP="00F65B49">
      <w:pPr>
        <w:spacing w:line="360" w:lineRule="auto"/>
        <w:ind w:left="709"/>
      </w:pPr>
      <w:r w:rsidRPr="00E940B4">
        <w:t>_______________________________________________________________________________</w:t>
      </w:r>
    </w:p>
    <w:p w:rsidR="00F65B49" w:rsidRPr="00E940B4" w:rsidRDefault="00F65B49" w:rsidP="00F65B49">
      <w:pPr>
        <w:spacing w:line="360" w:lineRule="auto"/>
        <w:ind w:left="709"/>
      </w:pPr>
      <w:r w:rsidRPr="00E940B4">
        <w:t>_______________________________________________________________________________</w:t>
      </w:r>
    </w:p>
    <w:p w:rsidR="00F65B49" w:rsidRPr="00E940B4" w:rsidRDefault="00F65B49" w:rsidP="00F65B49">
      <w:pPr>
        <w:spacing w:line="360" w:lineRule="auto"/>
        <w:ind w:left="709"/>
      </w:pPr>
      <w:r w:rsidRPr="00E940B4">
        <w:t>_______________________________________________________________________________</w:t>
      </w:r>
    </w:p>
    <w:p w:rsidR="006A0877" w:rsidRPr="00E940B4" w:rsidRDefault="006A0877" w:rsidP="006A0877">
      <w:pPr>
        <w:spacing w:line="360" w:lineRule="auto"/>
        <w:ind w:left="709"/>
      </w:pPr>
      <w:r w:rsidRPr="00E940B4">
        <w:t>_______________________________________________________________________________</w:t>
      </w:r>
    </w:p>
    <w:p w:rsidR="006A0877" w:rsidRPr="00E940B4" w:rsidRDefault="006A0877" w:rsidP="006A0877">
      <w:pPr>
        <w:spacing w:line="360" w:lineRule="auto"/>
        <w:ind w:left="709"/>
      </w:pPr>
      <w:r w:rsidRPr="00E940B4">
        <w:t>_______________________________________________________________________________</w:t>
      </w:r>
    </w:p>
    <w:p w:rsidR="007F26C4" w:rsidRPr="00E940B4" w:rsidRDefault="007F26C4" w:rsidP="007F26C4">
      <w:pPr>
        <w:pStyle w:val="ListParagraph"/>
        <w:spacing w:line="360" w:lineRule="auto"/>
        <w:ind w:left="709"/>
      </w:pPr>
    </w:p>
    <w:p w:rsidR="00DA2F14" w:rsidRPr="00E940B4" w:rsidRDefault="00DA2F14" w:rsidP="005F756E">
      <w:pPr>
        <w:pStyle w:val="ListParagraph"/>
        <w:numPr>
          <w:ilvl w:val="0"/>
          <w:numId w:val="28"/>
        </w:numPr>
        <w:ind w:left="709"/>
      </w:pPr>
      <w:r w:rsidRPr="00E940B4">
        <w:t>Determine the probability that person III: 12 will inherit</w:t>
      </w:r>
      <w:r w:rsidR="00A5796B" w:rsidRPr="00A5796B">
        <w:t xml:space="preserve"> </w:t>
      </w:r>
      <w:r w:rsidR="00A5796B">
        <w:t>Ocular Albinism</w:t>
      </w:r>
      <w:r w:rsidRPr="00E940B4">
        <w:t>. Show all work</w:t>
      </w:r>
      <w:r w:rsidR="00B22691">
        <w:t>ing in your answer.</w:t>
      </w:r>
      <w:r w:rsidR="00B22691">
        <w:tab/>
      </w:r>
      <w:r w:rsidR="00B22691">
        <w:tab/>
      </w:r>
      <w:r w:rsidR="00B22691">
        <w:tab/>
      </w:r>
      <w:r w:rsidR="00B22691">
        <w:tab/>
      </w:r>
      <w:r w:rsidR="00B22691">
        <w:tab/>
      </w:r>
      <w:r w:rsidR="00B22691">
        <w:tab/>
      </w:r>
      <w:r w:rsidR="00B22691">
        <w:tab/>
      </w:r>
      <w:r w:rsidR="00B22691">
        <w:tab/>
      </w:r>
      <w:r w:rsidR="00B22691">
        <w:tab/>
      </w:r>
      <w:r w:rsidR="00B22691">
        <w:tab/>
      </w:r>
      <w:r w:rsidR="00B22691">
        <w:tab/>
        <w:t>(4</w:t>
      </w:r>
      <w:r w:rsidRPr="00E940B4">
        <w:t xml:space="preserve"> marks)</w:t>
      </w:r>
    </w:p>
    <w:p w:rsidR="007F26C4" w:rsidRPr="00E940B4" w:rsidRDefault="007F26C4" w:rsidP="005F756E">
      <w:pPr>
        <w:ind w:left="338"/>
      </w:pPr>
    </w:p>
    <w:p w:rsidR="007F26C4" w:rsidRPr="00E940B4" w:rsidRDefault="007F26C4" w:rsidP="005F756E">
      <w:pPr>
        <w:ind w:left="338"/>
      </w:pPr>
    </w:p>
    <w:p w:rsidR="007F26C4" w:rsidRDefault="007F26C4" w:rsidP="005F756E">
      <w:pPr>
        <w:ind w:left="338"/>
      </w:pPr>
    </w:p>
    <w:p w:rsidR="005F756E" w:rsidRDefault="005F756E" w:rsidP="005F756E">
      <w:pPr>
        <w:ind w:left="338"/>
      </w:pPr>
    </w:p>
    <w:p w:rsidR="005F756E" w:rsidRDefault="005F756E" w:rsidP="005F756E">
      <w:pPr>
        <w:ind w:left="338"/>
      </w:pPr>
    </w:p>
    <w:p w:rsidR="005F756E" w:rsidRPr="00E940B4" w:rsidRDefault="005F756E" w:rsidP="005F756E">
      <w:pPr>
        <w:ind w:left="338"/>
      </w:pPr>
    </w:p>
    <w:p w:rsidR="007F26C4" w:rsidRPr="00E940B4" w:rsidRDefault="007F26C4" w:rsidP="005F756E">
      <w:pPr>
        <w:ind w:left="338"/>
      </w:pPr>
    </w:p>
    <w:p w:rsidR="007F26C4" w:rsidRPr="00E940B4" w:rsidRDefault="007F26C4" w:rsidP="005F756E">
      <w:pPr>
        <w:ind w:left="338"/>
      </w:pPr>
    </w:p>
    <w:p w:rsidR="007F26C4" w:rsidRPr="00E940B4" w:rsidRDefault="007F26C4" w:rsidP="005F756E">
      <w:pPr>
        <w:ind w:left="338"/>
      </w:pPr>
    </w:p>
    <w:p w:rsidR="007F26C4" w:rsidRPr="00E940B4" w:rsidRDefault="007F26C4" w:rsidP="005F756E">
      <w:pPr>
        <w:ind w:left="338"/>
      </w:pPr>
    </w:p>
    <w:p w:rsidR="007F26C4" w:rsidRPr="00E940B4" w:rsidRDefault="007F26C4" w:rsidP="005F756E">
      <w:pPr>
        <w:ind w:left="338"/>
      </w:pPr>
    </w:p>
    <w:p w:rsidR="007F26C4" w:rsidRPr="00E940B4" w:rsidRDefault="007F26C4" w:rsidP="005F756E">
      <w:pPr>
        <w:ind w:left="338"/>
      </w:pPr>
    </w:p>
    <w:p w:rsidR="007F26C4" w:rsidRPr="00E940B4" w:rsidRDefault="007F26C4" w:rsidP="005F756E">
      <w:pPr>
        <w:ind w:left="338"/>
      </w:pPr>
    </w:p>
    <w:p w:rsidR="002A0FD9" w:rsidRDefault="002A0FD9" w:rsidP="005F756E"/>
    <w:p w:rsidR="00CC1FB3" w:rsidRDefault="00CC1FB3" w:rsidP="005F756E"/>
    <w:p w:rsidR="002A0FD9" w:rsidRPr="00E940B4" w:rsidRDefault="002A0FD9" w:rsidP="005F756E">
      <w:pPr>
        <w:rPr>
          <w:b/>
        </w:rPr>
      </w:pPr>
      <w:r w:rsidRPr="00E940B4">
        <w:rPr>
          <w:b/>
        </w:rPr>
        <w:lastRenderedPageBreak/>
        <w:t xml:space="preserve">Question </w:t>
      </w:r>
      <w:r w:rsidR="00A5796B">
        <w:rPr>
          <w:b/>
        </w:rPr>
        <w:t>Four</w:t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="003672C9">
        <w:rPr>
          <w:b/>
        </w:rPr>
        <w:tab/>
      </w:r>
      <w:r w:rsidR="00A5796B">
        <w:rPr>
          <w:b/>
        </w:rPr>
        <w:tab/>
      </w:r>
      <w:r w:rsidR="00A5796B">
        <w:rPr>
          <w:b/>
        </w:rPr>
        <w:tab/>
      </w:r>
      <w:r w:rsidR="00A5796B">
        <w:rPr>
          <w:b/>
        </w:rPr>
        <w:tab/>
        <w:t>(</w:t>
      </w:r>
      <w:r w:rsidR="00F10F43">
        <w:rPr>
          <w:b/>
        </w:rPr>
        <w:t>8</w:t>
      </w:r>
      <w:r w:rsidRPr="00E940B4">
        <w:rPr>
          <w:b/>
        </w:rPr>
        <w:t xml:space="preserve"> marks)</w:t>
      </w:r>
    </w:p>
    <w:p w:rsidR="002A0FD9" w:rsidRPr="00E940B4" w:rsidRDefault="002A0FD9" w:rsidP="005F756E"/>
    <w:p w:rsidR="000377DE" w:rsidRPr="00E940B4" w:rsidRDefault="00C8070A" w:rsidP="005F756E">
      <w:pPr>
        <w:ind w:left="349"/>
      </w:pPr>
      <w:r>
        <w:t>The pedigree below shows</w:t>
      </w:r>
      <w:r w:rsidR="00361FBA" w:rsidRPr="00E940B4">
        <w:t xml:space="preserve"> the inheritance of</w:t>
      </w:r>
      <w:r>
        <w:t xml:space="preserve"> the </w:t>
      </w:r>
      <w:r w:rsidR="002C6F55">
        <w:t xml:space="preserve">condition </w:t>
      </w:r>
      <w:bookmarkStart w:id="0" w:name="_GoBack"/>
      <w:bookmarkEnd w:id="0"/>
      <w:r w:rsidR="00361FBA" w:rsidRPr="00E940B4">
        <w:t>neurofibromatosis. Neurofibromatosis refers to a number of inherited conditions that are clinically and genetically distinct and carry a high risk of tumour formation, particularly in the brain. Affected individuals, indicated here by the filled-in circles and squares, show symptoms of this condition.</w:t>
      </w:r>
    </w:p>
    <w:p w:rsidR="00361FBA" w:rsidRPr="00E940B4" w:rsidRDefault="0080131D" w:rsidP="006A0877">
      <w:pPr>
        <w:pStyle w:val="ListParagraph"/>
        <w:ind w:left="360"/>
      </w:pPr>
      <w:r w:rsidRPr="00E940B4">
        <w:rPr>
          <w:rFonts w:ascii="Arial" w:hAnsi="Arial" w:cs="Arial"/>
          <w:noProof/>
          <w:lang w:val="en-AU" w:eastAsia="en-AU"/>
        </w:rPr>
        <w:drawing>
          <wp:anchor distT="0" distB="0" distL="114300" distR="114300" simplePos="0" relativeHeight="251683840" behindDoc="0" locked="0" layoutInCell="1" allowOverlap="1" wp14:anchorId="300834CB" wp14:editId="45DE1F65">
            <wp:simplePos x="0" y="0"/>
            <wp:positionH relativeFrom="page">
              <wp:posOffset>1530350</wp:posOffset>
            </wp:positionH>
            <wp:positionV relativeFrom="paragraph">
              <wp:posOffset>78740</wp:posOffset>
            </wp:positionV>
            <wp:extent cx="4417060" cy="2849880"/>
            <wp:effectExtent l="0" t="0" r="2540" b="7620"/>
            <wp:wrapTopAndBottom/>
            <wp:docPr id="13" name="Picture 13" descr="http://home.earthlink.net/%7Edayvdanls/GenProbs/Pedigre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4" descr="http://home.earthlink.net/%7Edayvdanls/GenProbs/Pedigree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1FBA" w:rsidRDefault="00361FBA" w:rsidP="005F756E">
      <w:pPr>
        <w:pStyle w:val="ListParagraph"/>
        <w:numPr>
          <w:ilvl w:val="0"/>
          <w:numId w:val="31"/>
        </w:numPr>
        <w:ind w:left="709"/>
      </w:pPr>
      <w:r w:rsidRPr="00E940B4">
        <w:t>Given the information in the pedigree, name the type of inheritance neurofibromatosis displays</w:t>
      </w:r>
      <w:r w:rsidR="002A0FD9" w:rsidRPr="00E940B4">
        <w:t xml:space="preserve"> and provide a reason for your answer</w:t>
      </w:r>
      <w:r w:rsidRPr="00E940B4">
        <w:t>.</w:t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  <w:t>(</w:t>
      </w:r>
      <w:r w:rsidR="002A0FD9" w:rsidRPr="00E940B4">
        <w:t>2</w:t>
      </w:r>
      <w:r w:rsidRPr="00E940B4">
        <w:t xml:space="preserve"> mark</w:t>
      </w:r>
      <w:r w:rsidR="002A0FD9" w:rsidRPr="00E940B4">
        <w:t>s</w:t>
      </w:r>
      <w:r w:rsidRPr="00E940B4">
        <w:t>)</w:t>
      </w:r>
    </w:p>
    <w:p w:rsidR="006A0877" w:rsidRPr="00E940B4" w:rsidRDefault="006A0877" w:rsidP="006A0877">
      <w:pPr>
        <w:pStyle w:val="ListParagraph"/>
        <w:ind w:left="709"/>
      </w:pPr>
    </w:p>
    <w:p w:rsidR="00361FBA" w:rsidRPr="00E940B4" w:rsidRDefault="00361FBA" w:rsidP="00B00CC0">
      <w:pPr>
        <w:spacing w:line="360" w:lineRule="auto"/>
        <w:ind w:firstLine="709"/>
      </w:pPr>
      <w:r w:rsidRPr="00E940B4">
        <w:t>_______________________________________________________________________________</w:t>
      </w:r>
    </w:p>
    <w:p w:rsidR="00B00CC0" w:rsidRPr="00E940B4" w:rsidRDefault="00B00CC0" w:rsidP="00B00CC0">
      <w:pPr>
        <w:spacing w:line="360" w:lineRule="auto"/>
        <w:ind w:firstLine="709"/>
      </w:pPr>
      <w:r w:rsidRPr="00E940B4">
        <w:t>_______________________________________________________________________________</w:t>
      </w:r>
    </w:p>
    <w:p w:rsidR="00361FBA" w:rsidRPr="00E940B4" w:rsidRDefault="00361FBA" w:rsidP="00361FBA">
      <w:pPr>
        <w:pStyle w:val="ListParagraph"/>
        <w:spacing w:line="360" w:lineRule="auto"/>
        <w:ind w:left="709"/>
      </w:pPr>
    </w:p>
    <w:p w:rsidR="00361FBA" w:rsidRDefault="00361FBA" w:rsidP="00CD25BE">
      <w:pPr>
        <w:pStyle w:val="ListParagraph"/>
        <w:numPr>
          <w:ilvl w:val="0"/>
          <w:numId w:val="31"/>
        </w:numPr>
        <w:ind w:left="709"/>
      </w:pPr>
      <w:r w:rsidRPr="00E940B4">
        <w:t>Could it have been possible for Sandra and Tom</w:t>
      </w:r>
      <w:r w:rsidR="006812AA" w:rsidRPr="00E940B4">
        <w:t xml:space="preserve"> to have a child that developed </w:t>
      </w:r>
      <w:r w:rsidRPr="00E940B4">
        <w:t xml:space="preserve">neurofibromatosis? Draw a </w:t>
      </w:r>
      <w:proofErr w:type="spellStart"/>
      <w:r w:rsidRPr="00E940B4">
        <w:t>punnet</w:t>
      </w:r>
      <w:proofErr w:type="spellEnd"/>
      <w:r w:rsidRPr="00E940B4">
        <w:t xml:space="preserve"> square and use it to explain your reasoning.</w:t>
      </w:r>
      <w:r w:rsidR="006812AA" w:rsidRPr="00E940B4">
        <w:tab/>
      </w:r>
      <w:r w:rsidR="006812AA" w:rsidRPr="00E940B4">
        <w:tab/>
      </w:r>
      <w:r w:rsidR="006812AA" w:rsidRPr="00E940B4">
        <w:tab/>
      </w:r>
      <w:r w:rsidR="006812AA" w:rsidRPr="00E940B4">
        <w:tab/>
      </w:r>
      <w:r w:rsidR="006812AA" w:rsidRPr="00E940B4">
        <w:tab/>
        <w:t>(3 marks)</w:t>
      </w:r>
    </w:p>
    <w:p w:rsidR="005F756E" w:rsidRDefault="005F756E" w:rsidP="00CD25BE">
      <w:pPr>
        <w:pStyle w:val="ListParagraph"/>
        <w:ind w:left="709"/>
      </w:pPr>
    </w:p>
    <w:p w:rsidR="005F756E" w:rsidRDefault="005F756E" w:rsidP="00CD25BE">
      <w:pPr>
        <w:pStyle w:val="ListParagraph"/>
        <w:ind w:left="709"/>
      </w:pPr>
    </w:p>
    <w:p w:rsidR="005F756E" w:rsidRDefault="005F756E" w:rsidP="00CD25BE">
      <w:pPr>
        <w:pStyle w:val="ListParagraph"/>
        <w:ind w:left="709"/>
      </w:pPr>
    </w:p>
    <w:p w:rsidR="005F756E" w:rsidRDefault="005F756E" w:rsidP="00CD25BE">
      <w:pPr>
        <w:pStyle w:val="ListParagraph"/>
        <w:ind w:left="709"/>
      </w:pPr>
    </w:p>
    <w:p w:rsidR="00CD25BE" w:rsidRDefault="00CD25BE" w:rsidP="00CD25BE">
      <w:pPr>
        <w:pStyle w:val="ListParagraph"/>
        <w:ind w:left="709"/>
      </w:pPr>
    </w:p>
    <w:p w:rsidR="005F756E" w:rsidRDefault="005F756E" w:rsidP="00CD25BE">
      <w:pPr>
        <w:pStyle w:val="ListParagraph"/>
        <w:ind w:left="709"/>
      </w:pPr>
    </w:p>
    <w:p w:rsidR="00B4020D" w:rsidRDefault="00B4020D" w:rsidP="00CD25BE">
      <w:pPr>
        <w:pStyle w:val="ListParagraph"/>
        <w:ind w:left="709"/>
      </w:pPr>
    </w:p>
    <w:p w:rsidR="00B4020D" w:rsidRDefault="00B4020D" w:rsidP="00CD25BE">
      <w:pPr>
        <w:pStyle w:val="ListParagraph"/>
        <w:ind w:left="709"/>
      </w:pPr>
    </w:p>
    <w:p w:rsidR="005F756E" w:rsidRPr="00E940B4" w:rsidRDefault="005F756E" w:rsidP="005F756E">
      <w:pPr>
        <w:spacing w:line="360" w:lineRule="auto"/>
        <w:ind w:firstLine="709"/>
      </w:pPr>
      <w:r w:rsidRPr="00E940B4">
        <w:t>_______________________________________________________________________________</w:t>
      </w:r>
    </w:p>
    <w:p w:rsidR="005F756E" w:rsidRPr="00E940B4" w:rsidRDefault="005F756E" w:rsidP="005F756E">
      <w:pPr>
        <w:spacing w:line="360" w:lineRule="auto"/>
        <w:ind w:firstLine="709"/>
      </w:pPr>
      <w:r w:rsidRPr="00E940B4">
        <w:t>_______________________________________________________________________________</w:t>
      </w:r>
    </w:p>
    <w:p w:rsidR="005F756E" w:rsidRDefault="005F756E" w:rsidP="005F756E">
      <w:pPr>
        <w:pStyle w:val="ListParagraph"/>
        <w:spacing w:line="360" w:lineRule="auto"/>
        <w:ind w:left="360" w:firstLine="349"/>
      </w:pPr>
      <w:r w:rsidRPr="00E940B4">
        <w:t>_______________________________________________________________________________</w:t>
      </w:r>
    </w:p>
    <w:p w:rsidR="00B4020D" w:rsidRPr="00E940B4" w:rsidRDefault="00B4020D" w:rsidP="00B4020D">
      <w:pPr>
        <w:spacing w:line="360" w:lineRule="auto"/>
        <w:ind w:firstLine="709"/>
      </w:pPr>
      <w:r w:rsidRPr="00E940B4">
        <w:t>_______________________________________________________________________________</w:t>
      </w:r>
    </w:p>
    <w:p w:rsidR="00B4020D" w:rsidRPr="00E940B4" w:rsidRDefault="00B4020D" w:rsidP="00B4020D">
      <w:pPr>
        <w:spacing w:line="360" w:lineRule="auto"/>
        <w:ind w:firstLine="709"/>
      </w:pPr>
      <w:r w:rsidRPr="00E940B4">
        <w:t>_______________________________________________________________________________</w:t>
      </w:r>
    </w:p>
    <w:p w:rsidR="00B4020D" w:rsidRDefault="00B4020D" w:rsidP="00B4020D">
      <w:pPr>
        <w:pStyle w:val="ListParagraph"/>
        <w:spacing w:line="360" w:lineRule="auto"/>
        <w:ind w:left="360" w:firstLine="349"/>
      </w:pPr>
      <w:r w:rsidRPr="00E940B4">
        <w:t>_______________________________________________________________________________</w:t>
      </w:r>
    </w:p>
    <w:p w:rsidR="00CD25BE" w:rsidRDefault="00CD25BE" w:rsidP="005F756E">
      <w:pPr>
        <w:pStyle w:val="ListParagraph"/>
        <w:spacing w:line="360" w:lineRule="auto"/>
        <w:ind w:left="360" w:firstLine="349"/>
      </w:pPr>
    </w:p>
    <w:p w:rsidR="0080131D" w:rsidRDefault="0080131D" w:rsidP="005F756E">
      <w:pPr>
        <w:pStyle w:val="ListParagraph"/>
        <w:spacing w:line="360" w:lineRule="auto"/>
        <w:ind w:left="360" w:firstLine="349"/>
      </w:pPr>
    </w:p>
    <w:p w:rsidR="0080131D" w:rsidRDefault="0080131D" w:rsidP="005F756E">
      <w:pPr>
        <w:pStyle w:val="ListParagraph"/>
        <w:spacing w:line="360" w:lineRule="auto"/>
        <w:ind w:left="360" w:firstLine="349"/>
      </w:pPr>
    </w:p>
    <w:p w:rsidR="0080131D" w:rsidRDefault="0080131D" w:rsidP="005F756E">
      <w:pPr>
        <w:pStyle w:val="ListParagraph"/>
        <w:spacing w:line="360" w:lineRule="auto"/>
        <w:ind w:left="360" w:firstLine="349"/>
      </w:pPr>
    </w:p>
    <w:p w:rsidR="0080131D" w:rsidRDefault="00244897" w:rsidP="0080131D">
      <w:pPr>
        <w:ind w:left="720" w:hanging="295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84864" behindDoc="0" locked="0" layoutInCell="1" allowOverlap="1" wp14:anchorId="074F1DCD" wp14:editId="0136F806">
            <wp:simplePos x="0" y="0"/>
            <wp:positionH relativeFrom="column">
              <wp:posOffset>1440180</wp:posOffset>
            </wp:positionH>
            <wp:positionV relativeFrom="paragraph">
              <wp:posOffset>327025</wp:posOffset>
            </wp:positionV>
            <wp:extent cx="3398520" cy="30372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8C9B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31D">
        <w:t>Shown below is a karyotype of a person with Turner Syndrome.</w:t>
      </w:r>
    </w:p>
    <w:p w:rsidR="0080131D" w:rsidRDefault="0080131D" w:rsidP="0080131D">
      <w:pPr>
        <w:ind w:left="720" w:hanging="295"/>
      </w:pPr>
    </w:p>
    <w:p w:rsidR="0080131D" w:rsidRDefault="0080131D" w:rsidP="0080131D">
      <w:pPr>
        <w:ind w:left="720" w:hanging="295"/>
      </w:pPr>
    </w:p>
    <w:p w:rsidR="0080131D" w:rsidRDefault="0080131D" w:rsidP="0080131D">
      <w:pPr>
        <w:ind w:left="720" w:hanging="295"/>
      </w:pPr>
    </w:p>
    <w:p w:rsidR="0080131D" w:rsidRDefault="0080131D" w:rsidP="0080131D">
      <w:pPr>
        <w:ind w:left="720" w:hanging="295"/>
      </w:pPr>
    </w:p>
    <w:p w:rsidR="0080131D" w:rsidRDefault="0080131D" w:rsidP="0080131D">
      <w:pPr>
        <w:ind w:left="720" w:hanging="295"/>
      </w:pPr>
    </w:p>
    <w:p w:rsidR="0080131D" w:rsidRDefault="0080131D" w:rsidP="0080131D">
      <w:pPr>
        <w:ind w:left="720" w:hanging="295"/>
      </w:pPr>
    </w:p>
    <w:p w:rsidR="0080131D" w:rsidRDefault="0080131D" w:rsidP="0080131D">
      <w:pPr>
        <w:ind w:left="720" w:hanging="295"/>
      </w:pPr>
    </w:p>
    <w:p w:rsidR="0080131D" w:rsidRDefault="0080131D" w:rsidP="0080131D">
      <w:pPr>
        <w:ind w:left="720" w:hanging="295"/>
      </w:pPr>
    </w:p>
    <w:p w:rsidR="0080131D" w:rsidRDefault="0080131D" w:rsidP="0080131D">
      <w:pPr>
        <w:ind w:left="720" w:hanging="295"/>
      </w:pPr>
    </w:p>
    <w:p w:rsidR="0080131D" w:rsidRDefault="0080131D" w:rsidP="0080131D">
      <w:pPr>
        <w:ind w:left="720" w:hanging="295"/>
      </w:pPr>
    </w:p>
    <w:p w:rsidR="0080131D" w:rsidRDefault="0080131D" w:rsidP="0080131D">
      <w:pPr>
        <w:ind w:left="720" w:hanging="295"/>
      </w:pPr>
    </w:p>
    <w:p w:rsidR="0080131D" w:rsidRDefault="0080131D" w:rsidP="0080131D">
      <w:pPr>
        <w:ind w:left="720" w:hanging="295"/>
      </w:pPr>
    </w:p>
    <w:p w:rsidR="00244897" w:rsidRDefault="00244897" w:rsidP="0080131D">
      <w:pPr>
        <w:ind w:left="720" w:hanging="295"/>
      </w:pPr>
    </w:p>
    <w:p w:rsidR="00244897" w:rsidRDefault="00244897" w:rsidP="0080131D">
      <w:pPr>
        <w:ind w:left="720" w:hanging="295"/>
      </w:pPr>
    </w:p>
    <w:p w:rsidR="00244897" w:rsidRDefault="00244897" w:rsidP="0080131D">
      <w:pPr>
        <w:ind w:left="720" w:hanging="295"/>
      </w:pPr>
    </w:p>
    <w:p w:rsidR="00244897" w:rsidRDefault="00244897" w:rsidP="0080131D">
      <w:pPr>
        <w:ind w:left="720" w:hanging="295"/>
      </w:pPr>
    </w:p>
    <w:p w:rsidR="0080131D" w:rsidRDefault="0080131D" w:rsidP="0080131D">
      <w:pPr>
        <w:ind w:left="720" w:hanging="295"/>
      </w:pPr>
    </w:p>
    <w:p w:rsidR="0080131D" w:rsidRDefault="0080131D" w:rsidP="0080131D">
      <w:pPr>
        <w:ind w:left="720" w:hanging="295"/>
      </w:pPr>
    </w:p>
    <w:p w:rsidR="0080131D" w:rsidRDefault="0080131D" w:rsidP="0080131D">
      <w:pPr>
        <w:ind w:left="720" w:hanging="295"/>
      </w:pPr>
    </w:p>
    <w:p w:rsidR="0080131D" w:rsidRDefault="00A5796B" w:rsidP="0080131D">
      <w:pPr>
        <w:ind w:left="720" w:hanging="295"/>
      </w:pPr>
      <w:r w:rsidRPr="00A5796B">
        <w:t>c)</w:t>
      </w:r>
      <w:r w:rsidRPr="00A5796B">
        <w:tab/>
      </w:r>
      <w:r w:rsidR="0080131D">
        <w:t>T</w:t>
      </w:r>
      <w:r>
        <w:t>he karyotype</w:t>
      </w:r>
      <w:r w:rsidR="0080131D">
        <w:t xml:space="preserve"> shown above</w:t>
      </w:r>
      <w:r>
        <w:t xml:space="preserve"> was taken from an individual with Turner Syndrome</w:t>
      </w:r>
      <w:r w:rsidR="0080131D">
        <w:t>. Turner’s syndrome is caused by a “monosomy X mutation”, explain what kind of mutation this is. (1 mark)</w:t>
      </w:r>
    </w:p>
    <w:p w:rsidR="0080131D" w:rsidRDefault="0080131D" w:rsidP="0080131D">
      <w:pPr>
        <w:ind w:left="720" w:hanging="295"/>
      </w:pPr>
    </w:p>
    <w:p w:rsidR="0080131D" w:rsidRPr="00E940B4" w:rsidRDefault="0080131D" w:rsidP="0080131D">
      <w:pPr>
        <w:spacing w:line="360" w:lineRule="auto"/>
        <w:ind w:firstLine="709"/>
      </w:pPr>
      <w:r w:rsidRPr="00E940B4">
        <w:t>_______________________________________________________________________________</w:t>
      </w:r>
    </w:p>
    <w:p w:rsidR="0080131D" w:rsidRPr="00E940B4" w:rsidRDefault="0080131D" w:rsidP="0080131D">
      <w:pPr>
        <w:spacing w:line="360" w:lineRule="auto"/>
        <w:ind w:firstLine="709"/>
      </w:pPr>
      <w:r w:rsidRPr="00E940B4">
        <w:t>_______________________________________________________________________________</w:t>
      </w:r>
    </w:p>
    <w:p w:rsidR="0080131D" w:rsidRDefault="0080131D" w:rsidP="0080131D">
      <w:pPr>
        <w:pStyle w:val="ListParagraph"/>
        <w:spacing w:line="360" w:lineRule="auto"/>
        <w:ind w:left="360" w:firstLine="349"/>
      </w:pPr>
      <w:r w:rsidRPr="00E940B4">
        <w:t>_______________________________________________________________________________</w:t>
      </w:r>
    </w:p>
    <w:p w:rsidR="0080131D" w:rsidRDefault="0080131D" w:rsidP="0080131D"/>
    <w:p w:rsidR="0080131D" w:rsidRDefault="0080131D" w:rsidP="0080131D"/>
    <w:p w:rsidR="0080131D" w:rsidRDefault="0080131D" w:rsidP="0080131D">
      <w:pPr>
        <w:ind w:left="709" w:hanging="283"/>
      </w:pPr>
      <w:r>
        <w:t>d)</w:t>
      </w:r>
      <w:r>
        <w:tab/>
        <w:t xml:space="preserve">Explain why women with Turners syndrome </w:t>
      </w:r>
      <w:r w:rsidR="005D76BD">
        <w:t>have</w:t>
      </w:r>
      <w:r>
        <w:t xml:space="preserve"> red-green colour blindness more frequently than w</w:t>
      </w:r>
      <w:r w:rsidR="00801C0A">
        <w:t>omen who do not have the mutation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 w:rsidR="00801C0A">
        <w:tab/>
      </w:r>
      <w:r>
        <w:tab/>
        <w:t>(2 marks)</w:t>
      </w:r>
    </w:p>
    <w:p w:rsidR="0080131D" w:rsidRDefault="00801C0A" w:rsidP="0080131D">
      <w:pPr>
        <w:ind w:left="709" w:hanging="283"/>
      </w:pPr>
      <w:r>
        <w:tab/>
      </w:r>
    </w:p>
    <w:p w:rsidR="0080131D" w:rsidRPr="00E940B4" w:rsidRDefault="0080131D" w:rsidP="0080131D">
      <w:pPr>
        <w:spacing w:line="360" w:lineRule="auto"/>
        <w:ind w:firstLine="709"/>
      </w:pPr>
      <w:r w:rsidRPr="00E940B4">
        <w:t>_______________________________________________________________________________</w:t>
      </w:r>
    </w:p>
    <w:p w:rsidR="0080131D" w:rsidRPr="00E940B4" w:rsidRDefault="0080131D" w:rsidP="0080131D">
      <w:pPr>
        <w:spacing w:line="360" w:lineRule="auto"/>
        <w:ind w:firstLine="709"/>
      </w:pPr>
      <w:r w:rsidRPr="00E940B4">
        <w:t>_______________________________________________________________________________</w:t>
      </w:r>
    </w:p>
    <w:p w:rsidR="0080131D" w:rsidRDefault="0080131D" w:rsidP="0080131D">
      <w:pPr>
        <w:pStyle w:val="ListParagraph"/>
        <w:spacing w:line="360" w:lineRule="auto"/>
        <w:ind w:left="360" w:firstLine="349"/>
      </w:pPr>
      <w:r w:rsidRPr="00E940B4">
        <w:t>_______________________________________________________________________________</w:t>
      </w:r>
    </w:p>
    <w:p w:rsidR="0080131D" w:rsidRPr="00E940B4" w:rsidRDefault="0080131D" w:rsidP="0080131D">
      <w:pPr>
        <w:spacing w:line="360" w:lineRule="auto"/>
        <w:ind w:firstLine="709"/>
      </w:pPr>
      <w:r w:rsidRPr="00E940B4">
        <w:t>_______________________________________________________________________________</w:t>
      </w:r>
    </w:p>
    <w:p w:rsidR="0080131D" w:rsidRPr="00E940B4" w:rsidRDefault="0080131D" w:rsidP="0080131D">
      <w:pPr>
        <w:spacing w:line="360" w:lineRule="auto"/>
        <w:ind w:firstLine="709"/>
      </w:pPr>
      <w:r w:rsidRPr="00E940B4">
        <w:t>_______________________________________________________________________________</w:t>
      </w:r>
    </w:p>
    <w:p w:rsidR="0080131D" w:rsidRDefault="0080131D" w:rsidP="0080131D">
      <w:pPr>
        <w:pStyle w:val="ListParagraph"/>
        <w:spacing w:line="360" w:lineRule="auto"/>
        <w:ind w:left="360" w:firstLine="349"/>
      </w:pPr>
      <w:r w:rsidRPr="00E940B4">
        <w:t>_______________________________________________________________________________</w:t>
      </w:r>
    </w:p>
    <w:p w:rsidR="00CD25BE" w:rsidRPr="00A5796B" w:rsidRDefault="00CD25BE" w:rsidP="0080131D">
      <w:pPr>
        <w:ind w:left="709" w:hanging="283"/>
      </w:pPr>
      <w:r w:rsidRPr="00A5796B">
        <w:br w:type="page"/>
      </w:r>
    </w:p>
    <w:p w:rsidR="002A0FD9" w:rsidRPr="00E940B4" w:rsidRDefault="002A0FD9" w:rsidP="00CD25BE">
      <w:pPr>
        <w:rPr>
          <w:b/>
        </w:rPr>
      </w:pPr>
      <w:r w:rsidRPr="00E940B4">
        <w:rPr>
          <w:b/>
        </w:rPr>
        <w:lastRenderedPageBreak/>
        <w:t xml:space="preserve">Question </w:t>
      </w:r>
      <w:r w:rsidR="00A5796B">
        <w:rPr>
          <w:b/>
        </w:rPr>
        <w:t>Five</w:t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="00CD25BE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CC1FB3">
        <w:rPr>
          <w:b/>
        </w:rPr>
        <w:t>(</w:t>
      </w:r>
      <w:r w:rsidR="003672C9" w:rsidRPr="00CC1FB3">
        <w:rPr>
          <w:b/>
        </w:rPr>
        <w:t>9</w:t>
      </w:r>
      <w:r w:rsidRPr="00E940B4">
        <w:rPr>
          <w:b/>
        </w:rPr>
        <w:t xml:space="preserve"> marks)</w:t>
      </w:r>
    </w:p>
    <w:p w:rsidR="00B00CC0" w:rsidRPr="00E940B4" w:rsidRDefault="00B00CC0" w:rsidP="00CD25BE">
      <w:pPr>
        <w:rPr>
          <w:b/>
        </w:rPr>
      </w:pPr>
    </w:p>
    <w:p w:rsidR="00B00CC0" w:rsidRPr="00E940B4" w:rsidRDefault="00B00CC0" w:rsidP="00CD25BE">
      <w:pPr>
        <w:pStyle w:val="NoSpacing"/>
        <w:ind w:left="349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Tay-Sachs is an autosomal recessive disorder. A couple with a history of Tay-Sachs in their families undergoes genetic screening before trying to conceive a baby.</w:t>
      </w:r>
    </w:p>
    <w:p w:rsidR="00730EA3" w:rsidRPr="00E940B4" w:rsidRDefault="00730EA3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B00CC0" w:rsidRPr="00E940B4" w:rsidRDefault="00B00CC0" w:rsidP="00CD25BE">
      <w:pPr>
        <w:pStyle w:val="NoSpacing"/>
        <w:numPr>
          <w:ilvl w:val="0"/>
          <w:numId w:val="29"/>
        </w:numPr>
        <w:ind w:left="709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It is found that Ellyn is a carrier for Tay-Sachs and her partner Noel is homozygous normal. Using a punnet square, predict the probability of their future children having the disease. Show full working out including genotypes and phenotypes.</w:t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  <w:t>(</w:t>
      </w:r>
      <w:r w:rsidR="00D339AD" w:rsidRPr="00E940B4">
        <w:rPr>
          <w:rFonts w:ascii="Times New Roman" w:hAnsi="Times New Roman"/>
          <w:sz w:val="24"/>
          <w:szCs w:val="24"/>
        </w:rPr>
        <w:t>4</w:t>
      </w:r>
      <w:r w:rsidRPr="00E940B4">
        <w:rPr>
          <w:rFonts w:ascii="Times New Roman" w:hAnsi="Times New Roman"/>
          <w:sz w:val="24"/>
          <w:szCs w:val="24"/>
        </w:rPr>
        <w:t xml:space="preserve"> marks)</w:t>
      </w:r>
    </w:p>
    <w:p w:rsidR="00B00CC0" w:rsidRPr="00E940B4" w:rsidRDefault="00B00CC0" w:rsidP="00CD25BE">
      <w:pPr>
        <w:spacing w:after="160"/>
      </w:pPr>
    </w:p>
    <w:p w:rsidR="00B00CC0" w:rsidRPr="00E940B4" w:rsidRDefault="00B00CC0" w:rsidP="00CD25BE">
      <w:pPr>
        <w:spacing w:after="160"/>
      </w:pPr>
    </w:p>
    <w:p w:rsidR="00B00CC0" w:rsidRDefault="00B00CC0" w:rsidP="00CD25BE">
      <w:pPr>
        <w:spacing w:after="160"/>
      </w:pPr>
    </w:p>
    <w:p w:rsidR="00CD25BE" w:rsidRDefault="00CD25BE" w:rsidP="00CD25BE">
      <w:pPr>
        <w:spacing w:after="160"/>
      </w:pPr>
    </w:p>
    <w:p w:rsidR="00CD25BE" w:rsidRPr="00E940B4" w:rsidRDefault="00CD25BE" w:rsidP="00CD25BE">
      <w:pPr>
        <w:spacing w:after="160"/>
      </w:pPr>
    </w:p>
    <w:p w:rsidR="00B00CC0" w:rsidRDefault="00B00CC0" w:rsidP="00CD25BE">
      <w:pPr>
        <w:spacing w:after="160"/>
      </w:pPr>
    </w:p>
    <w:p w:rsidR="00CD25BE" w:rsidRPr="00E940B4" w:rsidRDefault="00CD25BE" w:rsidP="00CD25BE">
      <w:pPr>
        <w:spacing w:after="160"/>
      </w:pPr>
    </w:p>
    <w:p w:rsidR="00B00CC0" w:rsidRPr="00E940B4" w:rsidRDefault="00B00CC0" w:rsidP="00CD25BE">
      <w:pPr>
        <w:spacing w:after="160"/>
      </w:pPr>
    </w:p>
    <w:p w:rsidR="00B00CC0" w:rsidRPr="00E940B4" w:rsidRDefault="00B00CC0" w:rsidP="00CD25BE">
      <w:pPr>
        <w:spacing w:after="160"/>
      </w:pPr>
    </w:p>
    <w:p w:rsidR="00B00CC0" w:rsidRPr="00E940B4" w:rsidRDefault="00B00CC0" w:rsidP="00CD25BE">
      <w:pPr>
        <w:spacing w:after="160"/>
        <w:rPr>
          <w:rFonts w:eastAsia="Calibri"/>
        </w:rPr>
      </w:pPr>
    </w:p>
    <w:p w:rsidR="00B00CC0" w:rsidRPr="00E940B4" w:rsidRDefault="00B00CC0" w:rsidP="00CD25BE">
      <w:pPr>
        <w:pStyle w:val="NoSpacing"/>
        <w:numPr>
          <w:ilvl w:val="0"/>
          <w:numId w:val="29"/>
        </w:numPr>
        <w:ind w:left="709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The genetic counsellor drew a pedigree to show the couple how Tay-Sachs has been inherited in their families. In the space provided, draw the pedigree diagram the counsellor would have drawn. Include three labelled generations in the pedigree.</w:t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CC1FB3">
        <w:rPr>
          <w:rFonts w:ascii="Times New Roman" w:hAnsi="Times New Roman"/>
          <w:sz w:val="24"/>
          <w:szCs w:val="24"/>
        </w:rPr>
        <w:t>(</w:t>
      </w:r>
      <w:r w:rsidR="003672C9" w:rsidRPr="00CC1FB3">
        <w:rPr>
          <w:rFonts w:ascii="Times New Roman" w:hAnsi="Times New Roman"/>
          <w:sz w:val="24"/>
          <w:szCs w:val="24"/>
        </w:rPr>
        <w:t>4</w:t>
      </w:r>
      <w:r w:rsidRPr="00E940B4">
        <w:rPr>
          <w:rFonts w:ascii="Times New Roman" w:hAnsi="Times New Roman"/>
          <w:sz w:val="24"/>
          <w:szCs w:val="24"/>
        </w:rPr>
        <w:t xml:space="preserve"> marks)</w:t>
      </w:r>
    </w:p>
    <w:p w:rsidR="00B00CC0" w:rsidRPr="00E940B4" w:rsidRDefault="00B00CC0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B00CC0" w:rsidRPr="00E940B4" w:rsidRDefault="00B00CC0" w:rsidP="00CD25BE">
      <w:pPr>
        <w:pStyle w:val="NoSpacing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Ellyn’s parents and Noel’s parents.</w:t>
      </w:r>
    </w:p>
    <w:p w:rsidR="00B00CC0" w:rsidRPr="00E940B4" w:rsidRDefault="00B00CC0" w:rsidP="00CD25BE">
      <w:pPr>
        <w:pStyle w:val="NoSpacing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The couple and their siblings. Ellyn is the younger of two girls; her sister was affected with Tay-Sachs. Noel is the oldest child, with a younger sister and an even younger brother who are all normal.</w:t>
      </w:r>
    </w:p>
    <w:p w:rsidR="00B00CC0" w:rsidRPr="00E940B4" w:rsidRDefault="00B00CC0" w:rsidP="00CD25BE">
      <w:pPr>
        <w:pStyle w:val="NoSpacing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The couple have two sons.</w:t>
      </w:r>
    </w:p>
    <w:p w:rsidR="00B00CC0" w:rsidRPr="00E940B4" w:rsidRDefault="00B00CC0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B00CC0" w:rsidRPr="00E940B4" w:rsidRDefault="00B00CC0" w:rsidP="00CD25BE">
      <w:pPr>
        <w:pStyle w:val="NoSpacing"/>
        <w:ind w:left="1080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Indicate the individuals who have Tay-Sachs by shading the relevant circles or squares.</w:t>
      </w:r>
    </w:p>
    <w:p w:rsidR="00B00CC0" w:rsidRPr="00E940B4" w:rsidRDefault="00B00CC0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10B06" w:rsidRPr="00E940B4" w:rsidRDefault="00310B06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10B06" w:rsidRDefault="00310B06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CD25BE" w:rsidRDefault="00CD25BE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CD25BE" w:rsidRPr="00E940B4" w:rsidRDefault="00CD25BE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10B06" w:rsidRPr="00E940B4" w:rsidRDefault="00310B06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10B06" w:rsidRDefault="00310B06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CD25BE" w:rsidRPr="00E940B4" w:rsidRDefault="00CD25BE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10B06" w:rsidRPr="00E940B4" w:rsidRDefault="00310B06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10B06" w:rsidRPr="00E940B4" w:rsidRDefault="00310B06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10B06" w:rsidRPr="00E940B4" w:rsidRDefault="00310B06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10B06" w:rsidRPr="00E940B4" w:rsidRDefault="00310B06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10B06" w:rsidRPr="00E940B4" w:rsidRDefault="00310B06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10B06" w:rsidRPr="00E940B4" w:rsidRDefault="00310B06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10B06" w:rsidRPr="00E940B4" w:rsidRDefault="00310B06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10B06" w:rsidRPr="00E940B4" w:rsidRDefault="00310B06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10B06" w:rsidRPr="00E940B4" w:rsidRDefault="00310B06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10B06" w:rsidRPr="00E940B4" w:rsidRDefault="00310B06" w:rsidP="00CD25BE">
      <w:pPr>
        <w:pStyle w:val="NoSpacing"/>
        <w:numPr>
          <w:ilvl w:val="0"/>
          <w:numId w:val="29"/>
        </w:numPr>
        <w:ind w:left="709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What would the genotypes be for Ellyn’s parents?</w:t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  <w:t>(1 mark)</w:t>
      </w:r>
    </w:p>
    <w:p w:rsidR="00310B06" w:rsidRPr="00E940B4" w:rsidRDefault="00310B06" w:rsidP="00CD25BE">
      <w:pPr>
        <w:pStyle w:val="NoSpacing"/>
        <w:ind w:left="1080"/>
        <w:rPr>
          <w:rFonts w:ascii="Times New Roman" w:hAnsi="Times New Roman"/>
          <w:sz w:val="24"/>
          <w:szCs w:val="24"/>
        </w:rPr>
      </w:pPr>
    </w:p>
    <w:p w:rsidR="00310B06" w:rsidRPr="00E940B4" w:rsidRDefault="00310B06" w:rsidP="00CD25BE">
      <w:pPr>
        <w:pStyle w:val="NoSpacing"/>
        <w:ind w:firstLine="709"/>
        <w:rPr>
          <w:b/>
        </w:rPr>
      </w:pPr>
      <w:r w:rsidRPr="00E940B4">
        <w:rPr>
          <w:rFonts w:ascii="Times New Roman" w:hAnsi="Times New Roman"/>
          <w:sz w:val="24"/>
          <w:szCs w:val="24"/>
        </w:rPr>
        <w:t>Father:  ___________________________</w:t>
      </w:r>
      <w:r w:rsidR="00FB51EC">
        <w:rPr>
          <w:rFonts w:ascii="Times New Roman" w:hAnsi="Times New Roman"/>
          <w:sz w:val="24"/>
          <w:szCs w:val="24"/>
        </w:rPr>
        <w:t>__</w:t>
      </w:r>
      <w:r w:rsidR="00FB51EC">
        <w:rPr>
          <w:rFonts w:ascii="Times New Roman" w:hAnsi="Times New Roman"/>
          <w:sz w:val="24"/>
          <w:szCs w:val="24"/>
        </w:rPr>
        <w:tab/>
      </w:r>
      <w:r w:rsidR="00FB51EC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>Mother:  _____________________________</w:t>
      </w:r>
      <w:r w:rsidRPr="00E940B4">
        <w:rPr>
          <w:b/>
        </w:rPr>
        <w:br w:type="page"/>
      </w:r>
    </w:p>
    <w:p w:rsidR="00730EA3" w:rsidRDefault="00730EA3" w:rsidP="00CD25BE">
      <w:pPr>
        <w:rPr>
          <w:b/>
        </w:rPr>
      </w:pPr>
      <w:r w:rsidRPr="00E940B4">
        <w:rPr>
          <w:b/>
        </w:rPr>
        <w:lastRenderedPageBreak/>
        <w:t>Question S</w:t>
      </w:r>
      <w:r w:rsidR="00A5796B">
        <w:rPr>
          <w:b/>
        </w:rPr>
        <w:t>ix</w:t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  <w:t>(</w:t>
      </w:r>
      <w:r w:rsidR="00D339AD" w:rsidRPr="00E940B4">
        <w:rPr>
          <w:b/>
        </w:rPr>
        <w:t>6</w:t>
      </w:r>
      <w:r w:rsidRPr="00E940B4">
        <w:rPr>
          <w:b/>
        </w:rPr>
        <w:t xml:space="preserve"> marks)</w:t>
      </w:r>
    </w:p>
    <w:p w:rsidR="00CD25BE" w:rsidRPr="00CD25BE" w:rsidRDefault="00CD25BE" w:rsidP="00CD25BE"/>
    <w:p w:rsidR="00D339AD" w:rsidRPr="00E940B4" w:rsidRDefault="00D339AD" w:rsidP="00CD25BE">
      <w:pPr>
        <w:pStyle w:val="NoSpacing"/>
        <w:tabs>
          <w:tab w:val="left" w:pos="426"/>
          <w:tab w:val="left" w:pos="567"/>
        </w:tabs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The ABO blood group system can be used as an example for two different types of genetic inheritance.</w:t>
      </w:r>
    </w:p>
    <w:p w:rsidR="00730EA3" w:rsidRPr="00E940B4" w:rsidRDefault="00730EA3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D339AD" w:rsidRPr="00E940B4" w:rsidRDefault="00D339AD" w:rsidP="00CD25BE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Describe these two types of inheritance using the ABO blood group system as an example for both</w:t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  <w:t>(4 marks)</w:t>
      </w:r>
    </w:p>
    <w:p w:rsidR="00730EA3" w:rsidRPr="00E940B4" w:rsidRDefault="00730EA3" w:rsidP="00CD25BE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:rsidR="00730EA3" w:rsidRPr="00E940B4" w:rsidRDefault="00730EA3" w:rsidP="00D339AD">
      <w:pPr>
        <w:pStyle w:val="NoSpacing"/>
        <w:spacing w:line="360" w:lineRule="auto"/>
        <w:ind w:left="426" w:firstLine="294"/>
      </w:pPr>
      <w:r w:rsidRPr="00E940B4">
        <w:t>______________________________________________________________________________________</w:t>
      </w:r>
    </w:p>
    <w:p w:rsidR="00D339AD" w:rsidRPr="00E940B4" w:rsidRDefault="00D339AD" w:rsidP="00D339AD">
      <w:pPr>
        <w:pStyle w:val="NoSpacing"/>
        <w:spacing w:line="360" w:lineRule="auto"/>
        <w:ind w:left="426" w:firstLine="294"/>
      </w:pPr>
      <w:r w:rsidRPr="00E940B4">
        <w:t>______________________________________________________________________________________</w:t>
      </w:r>
    </w:p>
    <w:p w:rsidR="00D339AD" w:rsidRPr="00E940B4" w:rsidRDefault="00D339AD" w:rsidP="00D339AD">
      <w:pPr>
        <w:pStyle w:val="NoSpacing"/>
        <w:spacing w:line="360" w:lineRule="auto"/>
        <w:ind w:left="426" w:firstLine="294"/>
      </w:pPr>
      <w:r w:rsidRPr="00E940B4">
        <w:t>______________________________________________________________________________________</w:t>
      </w:r>
    </w:p>
    <w:p w:rsidR="00D339AD" w:rsidRPr="00E940B4" w:rsidRDefault="00D339AD" w:rsidP="00D339AD">
      <w:pPr>
        <w:pStyle w:val="NoSpacing"/>
        <w:spacing w:line="360" w:lineRule="auto"/>
        <w:ind w:left="426" w:firstLine="294"/>
      </w:pPr>
      <w:r w:rsidRPr="00E940B4">
        <w:t>______________________________________________________________________________________</w:t>
      </w:r>
    </w:p>
    <w:p w:rsidR="00D339AD" w:rsidRPr="00E940B4" w:rsidRDefault="00D339AD" w:rsidP="00D339AD">
      <w:pPr>
        <w:pStyle w:val="NoSpacing"/>
        <w:spacing w:line="360" w:lineRule="auto"/>
        <w:ind w:left="426" w:firstLine="294"/>
      </w:pPr>
      <w:r w:rsidRPr="00E940B4">
        <w:t>______________________________________________________________________________________</w:t>
      </w:r>
    </w:p>
    <w:p w:rsidR="00D339AD" w:rsidRPr="00E940B4" w:rsidRDefault="00D339AD" w:rsidP="00D339AD">
      <w:pPr>
        <w:pStyle w:val="NoSpacing"/>
        <w:spacing w:line="360" w:lineRule="auto"/>
        <w:ind w:left="426" w:firstLine="294"/>
      </w:pPr>
      <w:r w:rsidRPr="00E940B4">
        <w:t>______________________________________________________________________________________</w:t>
      </w:r>
    </w:p>
    <w:p w:rsidR="00D339AD" w:rsidRPr="00E940B4" w:rsidRDefault="00D339AD" w:rsidP="00D339AD">
      <w:pPr>
        <w:pStyle w:val="NoSpacing"/>
        <w:spacing w:line="360" w:lineRule="auto"/>
        <w:ind w:left="426" w:firstLine="294"/>
      </w:pPr>
      <w:r w:rsidRPr="00E940B4">
        <w:t>______________________________________________________________________________________</w:t>
      </w:r>
    </w:p>
    <w:p w:rsidR="00D339AD" w:rsidRPr="00E940B4" w:rsidRDefault="00D339AD" w:rsidP="00D339AD">
      <w:pPr>
        <w:pStyle w:val="NoSpacing"/>
        <w:spacing w:line="360" w:lineRule="auto"/>
        <w:ind w:left="426" w:firstLine="294"/>
      </w:pPr>
      <w:r w:rsidRPr="00E940B4">
        <w:t>______________________________________________________________________________________</w:t>
      </w:r>
    </w:p>
    <w:p w:rsidR="00D339AD" w:rsidRPr="00E940B4" w:rsidRDefault="00D339AD" w:rsidP="00D339AD">
      <w:pPr>
        <w:pStyle w:val="NoSpacing"/>
        <w:spacing w:line="360" w:lineRule="auto"/>
        <w:ind w:left="720"/>
      </w:pPr>
      <w:r w:rsidRPr="00E940B4">
        <w:t>______________________________________________________________________________________</w:t>
      </w:r>
    </w:p>
    <w:p w:rsidR="00D339AD" w:rsidRPr="00E940B4" w:rsidRDefault="00D339AD" w:rsidP="00CD25BE">
      <w:pPr>
        <w:pStyle w:val="NoSpacing"/>
        <w:ind w:left="720"/>
      </w:pPr>
    </w:p>
    <w:p w:rsidR="00730EA3" w:rsidRPr="00E940B4" w:rsidRDefault="00600ADC" w:rsidP="00CD25BE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</w:t>
      </w:r>
      <w:r w:rsidR="00730EA3" w:rsidRPr="00E940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730EA3" w:rsidRPr="00E940B4">
        <w:rPr>
          <w:rFonts w:ascii="Times New Roman" w:hAnsi="Times New Roman"/>
          <w:sz w:val="24"/>
          <w:szCs w:val="24"/>
        </w:rPr>
        <w:t xml:space="preserve"> punnet square</w:t>
      </w:r>
      <w:r>
        <w:rPr>
          <w:rFonts w:ascii="Times New Roman" w:hAnsi="Times New Roman"/>
          <w:sz w:val="24"/>
          <w:szCs w:val="24"/>
        </w:rPr>
        <w:t xml:space="preserve"> below</w:t>
      </w:r>
      <w:r w:rsidR="00730EA3" w:rsidRPr="00E940B4">
        <w:rPr>
          <w:rFonts w:ascii="Times New Roman" w:hAnsi="Times New Roman"/>
          <w:sz w:val="24"/>
          <w:szCs w:val="24"/>
        </w:rPr>
        <w:t xml:space="preserve"> </w:t>
      </w:r>
      <w:r w:rsidR="00652D95">
        <w:rPr>
          <w:rFonts w:ascii="Times New Roman" w:hAnsi="Times New Roman"/>
          <w:sz w:val="24"/>
          <w:szCs w:val="24"/>
        </w:rPr>
        <w:t xml:space="preserve">and use it </w:t>
      </w:r>
      <w:r w:rsidR="00730EA3" w:rsidRPr="00E940B4">
        <w:rPr>
          <w:rFonts w:ascii="Times New Roman" w:hAnsi="Times New Roman"/>
          <w:sz w:val="24"/>
          <w:szCs w:val="24"/>
        </w:rPr>
        <w:t>to explain how it is possible for two parents, one with blood type A and one with blood type B, to produce four children with four different blood types.</w:t>
      </w:r>
      <w:r w:rsidR="00730EA3" w:rsidRPr="00E940B4">
        <w:rPr>
          <w:rFonts w:ascii="Times New Roman" w:hAnsi="Times New Roman"/>
          <w:sz w:val="24"/>
          <w:szCs w:val="24"/>
        </w:rPr>
        <w:tab/>
      </w:r>
      <w:r w:rsidR="00652D95">
        <w:rPr>
          <w:rFonts w:ascii="Times New Roman" w:hAnsi="Times New Roman"/>
          <w:sz w:val="24"/>
          <w:szCs w:val="24"/>
        </w:rPr>
        <w:tab/>
      </w:r>
      <w:r w:rsidR="00652D95">
        <w:rPr>
          <w:rFonts w:ascii="Times New Roman" w:hAnsi="Times New Roman"/>
          <w:sz w:val="24"/>
          <w:szCs w:val="24"/>
        </w:rPr>
        <w:tab/>
      </w:r>
      <w:r w:rsidR="00652D95">
        <w:rPr>
          <w:rFonts w:ascii="Times New Roman" w:hAnsi="Times New Roman"/>
          <w:sz w:val="24"/>
          <w:szCs w:val="24"/>
        </w:rPr>
        <w:tab/>
      </w:r>
      <w:r w:rsidR="00652D95">
        <w:rPr>
          <w:rFonts w:ascii="Times New Roman" w:hAnsi="Times New Roman"/>
          <w:sz w:val="24"/>
          <w:szCs w:val="24"/>
        </w:rPr>
        <w:tab/>
      </w:r>
      <w:r w:rsidR="00652D95">
        <w:rPr>
          <w:rFonts w:ascii="Times New Roman" w:hAnsi="Times New Roman"/>
          <w:sz w:val="24"/>
          <w:szCs w:val="24"/>
        </w:rPr>
        <w:tab/>
      </w:r>
      <w:r w:rsidR="00652D95">
        <w:rPr>
          <w:rFonts w:ascii="Times New Roman" w:hAnsi="Times New Roman"/>
          <w:sz w:val="24"/>
          <w:szCs w:val="24"/>
        </w:rPr>
        <w:tab/>
      </w:r>
      <w:r w:rsidR="00652D95">
        <w:rPr>
          <w:rFonts w:ascii="Times New Roman" w:hAnsi="Times New Roman"/>
          <w:sz w:val="24"/>
          <w:szCs w:val="24"/>
        </w:rPr>
        <w:tab/>
      </w:r>
      <w:r w:rsidR="00652D95">
        <w:rPr>
          <w:rFonts w:ascii="Times New Roman" w:hAnsi="Times New Roman"/>
          <w:sz w:val="24"/>
          <w:szCs w:val="24"/>
        </w:rPr>
        <w:tab/>
      </w:r>
      <w:r w:rsidR="00652D95">
        <w:rPr>
          <w:rFonts w:ascii="Times New Roman" w:hAnsi="Times New Roman"/>
          <w:sz w:val="24"/>
          <w:szCs w:val="24"/>
        </w:rPr>
        <w:tab/>
      </w:r>
      <w:r w:rsidR="00652D95">
        <w:rPr>
          <w:rFonts w:ascii="Times New Roman" w:hAnsi="Times New Roman"/>
          <w:sz w:val="24"/>
          <w:szCs w:val="24"/>
        </w:rPr>
        <w:tab/>
      </w:r>
      <w:r w:rsidR="00652D95">
        <w:rPr>
          <w:rFonts w:ascii="Times New Roman" w:hAnsi="Times New Roman"/>
          <w:sz w:val="24"/>
          <w:szCs w:val="24"/>
        </w:rPr>
        <w:tab/>
      </w:r>
      <w:r w:rsidR="00730EA3" w:rsidRPr="00E940B4">
        <w:rPr>
          <w:rFonts w:ascii="Times New Roman" w:hAnsi="Times New Roman"/>
          <w:sz w:val="24"/>
          <w:szCs w:val="24"/>
        </w:rPr>
        <w:t>(2 marks)</w:t>
      </w:r>
    </w:p>
    <w:p w:rsidR="00730EA3" w:rsidRPr="00E940B4" w:rsidRDefault="00730EA3" w:rsidP="00CD25BE">
      <w:pPr>
        <w:pStyle w:val="NoSpacing"/>
        <w:ind w:left="1440"/>
        <w:rPr>
          <w:rFonts w:ascii="Times New Roman" w:hAnsi="Times New Roman"/>
          <w:sz w:val="24"/>
          <w:szCs w:val="24"/>
        </w:rPr>
      </w:pPr>
    </w:p>
    <w:p w:rsidR="00730EA3" w:rsidRPr="00E940B4" w:rsidRDefault="00730EA3" w:rsidP="00CD25BE">
      <w:pPr>
        <w:pStyle w:val="NoSpacing"/>
        <w:ind w:left="1080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519"/>
        <w:gridCol w:w="1579"/>
        <w:gridCol w:w="1580"/>
      </w:tblGrid>
      <w:tr w:rsidR="00730EA3" w:rsidRPr="00E940B4" w:rsidTr="00730EA3">
        <w:trPr>
          <w:trHeight w:val="469"/>
          <w:jc w:val="center"/>
        </w:trPr>
        <w:tc>
          <w:tcPr>
            <w:tcW w:w="2369" w:type="dxa"/>
            <w:gridSpan w:val="2"/>
            <w:vMerge w:val="restart"/>
            <w:vAlign w:val="center"/>
          </w:tcPr>
          <w:p w:rsidR="00730EA3" w:rsidRPr="00E940B4" w:rsidRDefault="00730EA3" w:rsidP="00CD25BE">
            <w:pPr>
              <w:pStyle w:val="NoSpacing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E940B4">
              <w:rPr>
                <w:rFonts w:ascii="Times New Roman" w:hAnsi="Times New Roman"/>
                <w:i/>
                <w:sz w:val="24"/>
                <w:szCs w:val="24"/>
              </w:rPr>
              <w:t>Punnet Square</w:t>
            </w:r>
          </w:p>
          <w:p w:rsidR="00730EA3" w:rsidRPr="00E940B4" w:rsidRDefault="00730EA3" w:rsidP="00CD25BE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0B4">
              <w:rPr>
                <w:rFonts w:ascii="Times New Roman" w:hAnsi="Times New Roman"/>
                <w:i/>
                <w:sz w:val="24"/>
                <w:szCs w:val="24"/>
              </w:rPr>
              <w:t>Blood Types</w:t>
            </w:r>
          </w:p>
        </w:tc>
        <w:tc>
          <w:tcPr>
            <w:tcW w:w="3159" w:type="dxa"/>
            <w:gridSpan w:val="2"/>
            <w:vAlign w:val="center"/>
          </w:tcPr>
          <w:p w:rsidR="00730EA3" w:rsidRPr="00E940B4" w:rsidRDefault="00730EA3" w:rsidP="00CD25BE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0B4">
              <w:rPr>
                <w:rFonts w:ascii="Times New Roman" w:hAnsi="Times New Roman"/>
                <w:sz w:val="24"/>
                <w:szCs w:val="24"/>
              </w:rPr>
              <w:t>Female</w:t>
            </w:r>
          </w:p>
        </w:tc>
      </w:tr>
      <w:tr w:rsidR="00730EA3" w:rsidRPr="00E940B4" w:rsidTr="00730EA3">
        <w:trPr>
          <w:jc w:val="center"/>
        </w:trPr>
        <w:tc>
          <w:tcPr>
            <w:tcW w:w="2369" w:type="dxa"/>
            <w:gridSpan w:val="2"/>
            <w:vMerge/>
          </w:tcPr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0EA3" w:rsidRPr="00E940B4" w:rsidTr="00730EA3">
        <w:trPr>
          <w:jc w:val="center"/>
        </w:trPr>
        <w:tc>
          <w:tcPr>
            <w:tcW w:w="850" w:type="dxa"/>
            <w:vMerge w:val="restart"/>
            <w:vAlign w:val="center"/>
          </w:tcPr>
          <w:p w:rsidR="00730EA3" w:rsidRPr="00E940B4" w:rsidRDefault="00730EA3" w:rsidP="00CD25BE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0B4">
              <w:rPr>
                <w:rFonts w:ascii="Times New Roman" w:hAnsi="Times New Roman"/>
                <w:sz w:val="24"/>
                <w:szCs w:val="24"/>
              </w:rPr>
              <w:t>Male</w:t>
            </w:r>
          </w:p>
        </w:tc>
        <w:tc>
          <w:tcPr>
            <w:tcW w:w="1519" w:type="dxa"/>
          </w:tcPr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0EA3" w:rsidRPr="00E940B4" w:rsidTr="00730EA3">
        <w:trPr>
          <w:jc w:val="center"/>
        </w:trPr>
        <w:tc>
          <w:tcPr>
            <w:tcW w:w="850" w:type="dxa"/>
            <w:vMerge/>
          </w:tcPr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9" w:type="dxa"/>
          </w:tcPr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:rsidR="00730EA3" w:rsidRPr="00E940B4" w:rsidRDefault="00730EA3" w:rsidP="00CD25B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30EA3" w:rsidRPr="00E940B4" w:rsidRDefault="00730EA3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730EA3" w:rsidRPr="00E940B4" w:rsidRDefault="00730EA3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D339AD" w:rsidRPr="00E940B4" w:rsidRDefault="00D339AD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730EA3" w:rsidRPr="00E940B4" w:rsidRDefault="00730EA3" w:rsidP="00D339AD">
      <w:pPr>
        <w:spacing w:line="360" w:lineRule="auto"/>
        <w:ind w:left="426" w:firstLine="294"/>
      </w:pPr>
      <w:r w:rsidRPr="00E940B4">
        <w:t>_______________________________________________________________________________</w:t>
      </w:r>
    </w:p>
    <w:p w:rsidR="00D339AD" w:rsidRPr="00E940B4" w:rsidRDefault="00D339AD" w:rsidP="00D339AD">
      <w:pPr>
        <w:spacing w:line="360" w:lineRule="auto"/>
        <w:ind w:left="426" w:firstLine="294"/>
      </w:pPr>
      <w:r w:rsidRPr="00E940B4">
        <w:t>_______________________________________________________________________________</w:t>
      </w:r>
    </w:p>
    <w:p w:rsidR="00D339AD" w:rsidRPr="00E940B4" w:rsidRDefault="00D339AD" w:rsidP="00D339AD">
      <w:pPr>
        <w:spacing w:line="360" w:lineRule="auto"/>
        <w:ind w:left="426" w:firstLine="294"/>
      </w:pPr>
      <w:r w:rsidRPr="00E940B4">
        <w:t>_______________________________________________________________________________</w:t>
      </w:r>
    </w:p>
    <w:p w:rsidR="00D339AD" w:rsidRPr="00E940B4" w:rsidRDefault="00D339AD" w:rsidP="00D339AD">
      <w:pPr>
        <w:spacing w:line="360" w:lineRule="auto"/>
        <w:ind w:left="426" w:firstLine="294"/>
      </w:pPr>
      <w:r w:rsidRPr="00E940B4">
        <w:t>_______________________________________________________________________________</w:t>
      </w:r>
    </w:p>
    <w:p w:rsidR="00D339AD" w:rsidRPr="00E940B4" w:rsidRDefault="00D339AD" w:rsidP="00D339AD">
      <w:pPr>
        <w:spacing w:line="360" w:lineRule="auto"/>
        <w:ind w:left="426" w:firstLine="294"/>
      </w:pPr>
      <w:r w:rsidRPr="00E940B4">
        <w:t>_______________________________________________________________________________</w:t>
      </w:r>
    </w:p>
    <w:p w:rsidR="00D339AD" w:rsidRPr="00E940B4" w:rsidRDefault="00D339AD" w:rsidP="00D339AD">
      <w:pPr>
        <w:spacing w:line="360" w:lineRule="auto"/>
        <w:ind w:left="426" w:firstLine="294"/>
      </w:pPr>
      <w:r w:rsidRPr="00E940B4">
        <w:t>_______________________________________________________________________________</w:t>
      </w:r>
    </w:p>
    <w:p w:rsidR="00B00CC0" w:rsidRPr="00E940B4" w:rsidRDefault="00B00CC0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F5885" w:rsidRPr="00E940B4" w:rsidRDefault="003F5885" w:rsidP="00CD25BE"/>
    <w:p w:rsidR="00833466" w:rsidRDefault="00843C91" w:rsidP="00CD25BE">
      <w:pPr>
        <w:jc w:val="center"/>
      </w:pPr>
      <w:r w:rsidRPr="00E940B4">
        <w:rPr>
          <w:b/>
        </w:rPr>
        <w:t>END OF TEST</w:t>
      </w:r>
    </w:p>
    <w:p w:rsidR="00225924" w:rsidRDefault="00225924" w:rsidP="00CD25BE">
      <w:pPr>
        <w:pStyle w:val="ListParagraph"/>
        <w:ind w:left="360"/>
      </w:pPr>
    </w:p>
    <w:p w:rsidR="00CC4183" w:rsidRPr="00512361" w:rsidRDefault="00CC4183" w:rsidP="00CD25BE"/>
    <w:sectPr w:rsidR="00CC4183" w:rsidRPr="00512361" w:rsidSect="00795F62">
      <w:pgSz w:w="11906" w:h="16838" w:code="9"/>
      <w:pgMar w:top="720" w:right="720" w:bottom="6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6669"/>
    <w:multiLevelType w:val="hybridMultilevel"/>
    <w:tmpl w:val="2F006C56"/>
    <w:lvl w:ilvl="0" w:tplc="FD02BB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81480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>
    <w:nsid w:val="09BF1B56"/>
    <w:multiLevelType w:val="hybridMultilevel"/>
    <w:tmpl w:val="C6483884"/>
    <w:lvl w:ilvl="0" w:tplc="536EF3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685B66"/>
    <w:multiLevelType w:val="hybridMultilevel"/>
    <w:tmpl w:val="67C6792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177BA4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>
    <w:nsid w:val="1A4168B8"/>
    <w:multiLevelType w:val="hybridMultilevel"/>
    <w:tmpl w:val="D1706BE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FD02BB3E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A296E322">
      <w:start w:val="1"/>
      <w:numFmt w:val="lowerRoman"/>
      <w:lvlText w:val="(%3)"/>
      <w:lvlJc w:val="left"/>
      <w:pPr>
        <w:ind w:left="1800" w:hanging="18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61235C"/>
    <w:multiLevelType w:val="hybridMultilevel"/>
    <w:tmpl w:val="8F7CFCBA"/>
    <w:lvl w:ilvl="0" w:tplc="0C090017">
      <w:start w:val="1"/>
      <w:numFmt w:val="lowerLetter"/>
      <w:lvlText w:val="%1)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F430341"/>
    <w:multiLevelType w:val="hybridMultilevel"/>
    <w:tmpl w:val="0DBEA37E"/>
    <w:lvl w:ilvl="0" w:tplc="0C090017">
      <w:start w:val="1"/>
      <w:numFmt w:val="lowerLetter"/>
      <w:lvlText w:val="%1)"/>
      <w:lvlJc w:val="left"/>
      <w:pPr>
        <w:ind w:left="1364" w:hanging="360"/>
      </w:pPr>
    </w:lvl>
    <w:lvl w:ilvl="1" w:tplc="0C090019" w:tentative="1">
      <w:start w:val="1"/>
      <w:numFmt w:val="lowerLetter"/>
      <w:lvlText w:val="%2."/>
      <w:lvlJc w:val="left"/>
      <w:pPr>
        <w:ind w:left="2084" w:hanging="360"/>
      </w:pPr>
    </w:lvl>
    <w:lvl w:ilvl="2" w:tplc="0C09001B" w:tentative="1">
      <w:start w:val="1"/>
      <w:numFmt w:val="lowerRoman"/>
      <w:lvlText w:val="%3."/>
      <w:lvlJc w:val="right"/>
      <w:pPr>
        <w:ind w:left="2804" w:hanging="180"/>
      </w:pPr>
    </w:lvl>
    <w:lvl w:ilvl="3" w:tplc="0C09000F" w:tentative="1">
      <w:start w:val="1"/>
      <w:numFmt w:val="decimal"/>
      <w:lvlText w:val="%4."/>
      <w:lvlJc w:val="left"/>
      <w:pPr>
        <w:ind w:left="3524" w:hanging="360"/>
      </w:pPr>
    </w:lvl>
    <w:lvl w:ilvl="4" w:tplc="0C090019" w:tentative="1">
      <w:start w:val="1"/>
      <w:numFmt w:val="lowerLetter"/>
      <w:lvlText w:val="%5."/>
      <w:lvlJc w:val="left"/>
      <w:pPr>
        <w:ind w:left="4244" w:hanging="360"/>
      </w:pPr>
    </w:lvl>
    <w:lvl w:ilvl="5" w:tplc="0C09001B" w:tentative="1">
      <w:start w:val="1"/>
      <w:numFmt w:val="lowerRoman"/>
      <w:lvlText w:val="%6."/>
      <w:lvlJc w:val="right"/>
      <w:pPr>
        <w:ind w:left="4964" w:hanging="180"/>
      </w:pPr>
    </w:lvl>
    <w:lvl w:ilvl="6" w:tplc="0C09000F" w:tentative="1">
      <w:start w:val="1"/>
      <w:numFmt w:val="decimal"/>
      <w:lvlText w:val="%7."/>
      <w:lvlJc w:val="left"/>
      <w:pPr>
        <w:ind w:left="5684" w:hanging="360"/>
      </w:pPr>
    </w:lvl>
    <w:lvl w:ilvl="7" w:tplc="0C090019" w:tentative="1">
      <w:start w:val="1"/>
      <w:numFmt w:val="lowerLetter"/>
      <w:lvlText w:val="%8."/>
      <w:lvlJc w:val="left"/>
      <w:pPr>
        <w:ind w:left="6404" w:hanging="360"/>
      </w:pPr>
    </w:lvl>
    <w:lvl w:ilvl="8" w:tplc="0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>
    <w:nsid w:val="22CC1DAD"/>
    <w:multiLevelType w:val="hybridMultilevel"/>
    <w:tmpl w:val="EB98D0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1F6768"/>
    <w:multiLevelType w:val="hybridMultilevel"/>
    <w:tmpl w:val="CE5E92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7C3E58"/>
    <w:multiLevelType w:val="hybridMultilevel"/>
    <w:tmpl w:val="C6483884"/>
    <w:lvl w:ilvl="0" w:tplc="536EF392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8520758"/>
    <w:multiLevelType w:val="hybridMultilevel"/>
    <w:tmpl w:val="EAB6F704"/>
    <w:lvl w:ilvl="0" w:tplc="0C090017">
      <w:start w:val="1"/>
      <w:numFmt w:val="lowerLetter"/>
      <w:lvlText w:val="%1)"/>
      <w:lvlJc w:val="left"/>
      <w:pPr>
        <w:ind w:left="1364" w:hanging="360"/>
      </w:pPr>
    </w:lvl>
    <w:lvl w:ilvl="1" w:tplc="0C090019" w:tentative="1">
      <w:start w:val="1"/>
      <w:numFmt w:val="lowerLetter"/>
      <w:lvlText w:val="%2."/>
      <w:lvlJc w:val="left"/>
      <w:pPr>
        <w:ind w:left="2084" w:hanging="360"/>
      </w:pPr>
    </w:lvl>
    <w:lvl w:ilvl="2" w:tplc="0C09001B" w:tentative="1">
      <w:start w:val="1"/>
      <w:numFmt w:val="lowerRoman"/>
      <w:lvlText w:val="%3."/>
      <w:lvlJc w:val="right"/>
      <w:pPr>
        <w:ind w:left="2804" w:hanging="180"/>
      </w:pPr>
    </w:lvl>
    <w:lvl w:ilvl="3" w:tplc="0C09000F" w:tentative="1">
      <w:start w:val="1"/>
      <w:numFmt w:val="decimal"/>
      <w:lvlText w:val="%4."/>
      <w:lvlJc w:val="left"/>
      <w:pPr>
        <w:ind w:left="3524" w:hanging="360"/>
      </w:pPr>
    </w:lvl>
    <w:lvl w:ilvl="4" w:tplc="0C090019" w:tentative="1">
      <w:start w:val="1"/>
      <w:numFmt w:val="lowerLetter"/>
      <w:lvlText w:val="%5."/>
      <w:lvlJc w:val="left"/>
      <w:pPr>
        <w:ind w:left="4244" w:hanging="360"/>
      </w:pPr>
    </w:lvl>
    <w:lvl w:ilvl="5" w:tplc="0C09001B" w:tentative="1">
      <w:start w:val="1"/>
      <w:numFmt w:val="lowerRoman"/>
      <w:lvlText w:val="%6."/>
      <w:lvlJc w:val="right"/>
      <w:pPr>
        <w:ind w:left="4964" w:hanging="180"/>
      </w:pPr>
    </w:lvl>
    <w:lvl w:ilvl="6" w:tplc="0C09000F" w:tentative="1">
      <w:start w:val="1"/>
      <w:numFmt w:val="decimal"/>
      <w:lvlText w:val="%7."/>
      <w:lvlJc w:val="left"/>
      <w:pPr>
        <w:ind w:left="5684" w:hanging="360"/>
      </w:pPr>
    </w:lvl>
    <w:lvl w:ilvl="7" w:tplc="0C090019" w:tentative="1">
      <w:start w:val="1"/>
      <w:numFmt w:val="lowerLetter"/>
      <w:lvlText w:val="%8."/>
      <w:lvlJc w:val="left"/>
      <w:pPr>
        <w:ind w:left="6404" w:hanging="360"/>
      </w:pPr>
    </w:lvl>
    <w:lvl w:ilvl="8" w:tplc="0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2">
    <w:nsid w:val="2AFB1868"/>
    <w:multiLevelType w:val="hybridMultilevel"/>
    <w:tmpl w:val="FD6EF3D4"/>
    <w:lvl w:ilvl="0" w:tplc="920A0978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C090017">
      <w:start w:val="1"/>
      <w:numFmt w:val="lowerLetter"/>
      <w:lvlText w:val="%2)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3">
    <w:nsid w:val="2DA72C80"/>
    <w:multiLevelType w:val="hybridMultilevel"/>
    <w:tmpl w:val="D25EF068"/>
    <w:lvl w:ilvl="0" w:tplc="0C09000F">
      <w:start w:val="1"/>
      <w:numFmt w:val="decimal"/>
      <w:lvlText w:val="%1."/>
      <w:lvlJc w:val="left"/>
      <w:pPr>
        <w:ind w:left="1004" w:hanging="360"/>
      </w:p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2FDD5E3E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>
    <w:nsid w:val="353F642F"/>
    <w:multiLevelType w:val="hybridMultilevel"/>
    <w:tmpl w:val="1B944B6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A5222E"/>
    <w:multiLevelType w:val="hybridMultilevel"/>
    <w:tmpl w:val="EE723860"/>
    <w:lvl w:ilvl="0" w:tplc="0C090017">
      <w:start w:val="1"/>
      <w:numFmt w:val="lowerLetter"/>
      <w:lvlText w:val="%1)"/>
      <w:lvlJc w:val="left"/>
      <w:pPr>
        <w:ind w:left="1364" w:hanging="360"/>
      </w:pPr>
    </w:lvl>
    <w:lvl w:ilvl="1" w:tplc="0C090019" w:tentative="1">
      <w:start w:val="1"/>
      <w:numFmt w:val="lowerLetter"/>
      <w:lvlText w:val="%2."/>
      <w:lvlJc w:val="left"/>
      <w:pPr>
        <w:ind w:left="2084" w:hanging="360"/>
      </w:pPr>
    </w:lvl>
    <w:lvl w:ilvl="2" w:tplc="0C09001B" w:tentative="1">
      <w:start w:val="1"/>
      <w:numFmt w:val="lowerRoman"/>
      <w:lvlText w:val="%3."/>
      <w:lvlJc w:val="right"/>
      <w:pPr>
        <w:ind w:left="2804" w:hanging="180"/>
      </w:pPr>
    </w:lvl>
    <w:lvl w:ilvl="3" w:tplc="0C09000F" w:tentative="1">
      <w:start w:val="1"/>
      <w:numFmt w:val="decimal"/>
      <w:lvlText w:val="%4."/>
      <w:lvlJc w:val="left"/>
      <w:pPr>
        <w:ind w:left="3524" w:hanging="360"/>
      </w:pPr>
    </w:lvl>
    <w:lvl w:ilvl="4" w:tplc="0C090019" w:tentative="1">
      <w:start w:val="1"/>
      <w:numFmt w:val="lowerLetter"/>
      <w:lvlText w:val="%5."/>
      <w:lvlJc w:val="left"/>
      <w:pPr>
        <w:ind w:left="4244" w:hanging="360"/>
      </w:pPr>
    </w:lvl>
    <w:lvl w:ilvl="5" w:tplc="0C09001B" w:tentative="1">
      <w:start w:val="1"/>
      <w:numFmt w:val="lowerRoman"/>
      <w:lvlText w:val="%6."/>
      <w:lvlJc w:val="right"/>
      <w:pPr>
        <w:ind w:left="4964" w:hanging="180"/>
      </w:pPr>
    </w:lvl>
    <w:lvl w:ilvl="6" w:tplc="0C09000F" w:tentative="1">
      <w:start w:val="1"/>
      <w:numFmt w:val="decimal"/>
      <w:lvlText w:val="%7."/>
      <w:lvlJc w:val="left"/>
      <w:pPr>
        <w:ind w:left="5684" w:hanging="360"/>
      </w:pPr>
    </w:lvl>
    <w:lvl w:ilvl="7" w:tplc="0C090019" w:tentative="1">
      <w:start w:val="1"/>
      <w:numFmt w:val="lowerLetter"/>
      <w:lvlText w:val="%8."/>
      <w:lvlJc w:val="left"/>
      <w:pPr>
        <w:ind w:left="6404" w:hanging="360"/>
      </w:pPr>
    </w:lvl>
    <w:lvl w:ilvl="8" w:tplc="0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7">
    <w:nsid w:val="3CD56FFD"/>
    <w:multiLevelType w:val="hybridMultilevel"/>
    <w:tmpl w:val="12523386"/>
    <w:lvl w:ilvl="0" w:tplc="0C090017">
      <w:start w:val="1"/>
      <w:numFmt w:val="lowerLetter"/>
      <w:lvlText w:val="%1)"/>
      <w:lvlJc w:val="left"/>
      <w:pPr>
        <w:ind w:left="4305" w:hanging="360"/>
      </w:pPr>
    </w:lvl>
    <w:lvl w:ilvl="1" w:tplc="0C090019" w:tentative="1">
      <w:start w:val="1"/>
      <w:numFmt w:val="lowerLetter"/>
      <w:lvlText w:val="%2."/>
      <w:lvlJc w:val="left"/>
      <w:pPr>
        <w:ind w:left="5025" w:hanging="360"/>
      </w:pPr>
    </w:lvl>
    <w:lvl w:ilvl="2" w:tplc="0C09001B" w:tentative="1">
      <w:start w:val="1"/>
      <w:numFmt w:val="lowerRoman"/>
      <w:lvlText w:val="%3."/>
      <w:lvlJc w:val="right"/>
      <w:pPr>
        <w:ind w:left="5745" w:hanging="180"/>
      </w:pPr>
    </w:lvl>
    <w:lvl w:ilvl="3" w:tplc="0C09000F" w:tentative="1">
      <w:start w:val="1"/>
      <w:numFmt w:val="decimal"/>
      <w:lvlText w:val="%4."/>
      <w:lvlJc w:val="left"/>
      <w:pPr>
        <w:ind w:left="6465" w:hanging="360"/>
      </w:pPr>
    </w:lvl>
    <w:lvl w:ilvl="4" w:tplc="0C090019" w:tentative="1">
      <w:start w:val="1"/>
      <w:numFmt w:val="lowerLetter"/>
      <w:lvlText w:val="%5."/>
      <w:lvlJc w:val="left"/>
      <w:pPr>
        <w:ind w:left="7185" w:hanging="360"/>
      </w:pPr>
    </w:lvl>
    <w:lvl w:ilvl="5" w:tplc="0C09001B" w:tentative="1">
      <w:start w:val="1"/>
      <w:numFmt w:val="lowerRoman"/>
      <w:lvlText w:val="%6."/>
      <w:lvlJc w:val="right"/>
      <w:pPr>
        <w:ind w:left="7905" w:hanging="180"/>
      </w:pPr>
    </w:lvl>
    <w:lvl w:ilvl="6" w:tplc="0C09000F" w:tentative="1">
      <w:start w:val="1"/>
      <w:numFmt w:val="decimal"/>
      <w:lvlText w:val="%7."/>
      <w:lvlJc w:val="left"/>
      <w:pPr>
        <w:ind w:left="8625" w:hanging="360"/>
      </w:pPr>
    </w:lvl>
    <w:lvl w:ilvl="7" w:tplc="0C090019" w:tentative="1">
      <w:start w:val="1"/>
      <w:numFmt w:val="lowerLetter"/>
      <w:lvlText w:val="%8."/>
      <w:lvlJc w:val="left"/>
      <w:pPr>
        <w:ind w:left="9345" w:hanging="360"/>
      </w:pPr>
    </w:lvl>
    <w:lvl w:ilvl="8" w:tplc="0C09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18">
    <w:nsid w:val="3CEE3266"/>
    <w:multiLevelType w:val="hybridMultilevel"/>
    <w:tmpl w:val="B7A01C2A"/>
    <w:lvl w:ilvl="0" w:tplc="0C090017">
      <w:start w:val="1"/>
      <w:numFmt w:val="lowerLetter"/>
      <w:lvlText w:val="%1)"/>
      <w:lvlJc w:val="left"/>
      <w:pPr>
        <w:ind w:left="1353" w:hanging="360"/>
      </w:pPr>
    </w:lvl>
    <w:lvl w:ilvl="1" w:tplc="0C090019" w:tentative="1">
      <w:start w:val="1"/>
      <w:numFmt w:val="lowerLetter"/>
      <w:lvlText w:val="%2."/>
      <w:lvlJc w:val="left"/>
      <w:pPr>
        <w:ind w:left="2084" w:hanging="360"/>
      </w:pPr>
    </w:lvl>
    <w:lvl w:ilvl="2" w:tplc="0C09001B" w:tentative="1">
      <w:start w:val="1"/>
      <w:numFmt w:val="lowerRoman"/>
      <w:lvlText w:val="%3."/>
      <w:lvlJc w:val="right"/>
      <w:pPr>
        <w:ind w:left="2804" w:hanging="180"/>
      </w:pPr>
    </w:lvl>
    <w:lvl w:ilvl="3" w:tplc="0C09000F" w:tentative="1">
      <w:start w:val="1"/>
      <w:numFmt w:val="decimal"/>
      <w:lvlText w:val="%4."/>
      <w:lvlJc w:val="left"/>
      <w:pPr>
        <w:ind w:left="3524" w:hanging="360"/>
      </w:pPr>
    </w:lvl>
    <w:lvl w:ilvl="4" w:tplc="0C090019" w:tentative="1">
      <w:start w:val="1"/>
      <w:numFmt w:val="lowerLetter"/>
      <w:lvlText w:val="%5."/>
      <w:lvlJc w:val="left"/>
      <w:pPr>
        <w:ind w:left="4244" w:hanging="360"/>
      </w:pPr>
    </w:lvl>
    <w:lvl w:ilvl="5" w:tplc="0C09001B" w:tentative="1">
      <w:start w:val="1"/>
      <w:numFmt w:val="lowerRoman"/>
      <w:lvlText w:val="%6."/>
      <w:lvlJc w:val="right"/>
      <w:pPr>
        <w:ind w:left="4964" w:hanging="180"/>
      </w:pPr>
    </w:lvl>
    <w:lvl w:ilvl="6" w:tplc="0C09000F" w:tentative="1">
      <w:start w:val="1"/>
      <w:numFmt w:val="decimal"/>
      <w:lvlText w:val="%7."/>
      <w:lvlJc w:val="left"/>
      <w:pPr>
        <w:ind w:left="5684" w:hanging="360"/>
      </w:pPr>
    </w:lvl>
    <w:lvl w:ilvl="7" w:tplc="0C090019" w:tentative="1">
      <w:start w:val="1"/>
      <w:numFmt w:val="lowerLetter"/>
      <w:lvlText w:val="%8."/>
      <w:lvlJc w:val="left"/>
      <w:pPr>
        <w:ind w:left="6404" w:hanging="360"/>
      </w:pPr>
    </w:lvl>
    <w:lvl w:ilvl="8" w:tplc="0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9">
    <w:nsid w:val="42771212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0">
    <w:nsid w:val="43BC34E4"/>
    <w:multiLevelType w:val="hybridMultilevel"/>
    <w:tmpl w:val="E382A820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1">
    <w:nsid w:val="455760E0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2">
    <w:nsid w:val="467B12AD"/>
    <w:multiLevelType w:val="hybridMultilevel"/>
    <w:tmpl w:val="656AEBE6"/>
    <w:lvl w:ilvl="0" w:tplc="0C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9417424"/>
    <w:multiLevelType w:val="hybridMultilevel"/>
    <w:tmpl w:val="9C44707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EC35715"/>
    <w:multiLevelType w:val="hybridMultilevel"/>
    <w:tmpl w:val="2D989C60"/>
    <w:lvl w:ilvl="0" w:tplc="0C090017">
      <w:start w:val="1"/>
      <w:numFmt w:val="lowerLetter"/>
      <w:lvlText w:val="%1)"/>
      <w:lvlJc w:val="left"/>
      <w:pPr>
        <w:ind w:left="1364" w:hanging="360"/>
      </w:pPr>
    </w:lvl>
    <w:lvl w:ilvl="1" w:tplc="0C090019" w:tentative="1">
      <w:start w:val="1"/>
      <w:numFmt w:val="lowerLetter"/>
      <w:lvlText w:val="%2."/>
      <w:lvlJc w:val="left"/>
      <w:pPr>
        <w:ind w:left="2084" w:hanging="360"/>
      </w:pPr>
    </w:lvl>
    <w:lvl w:ilvl="2" w:tplc="0C09001B" w:tentative="1">
      <w:start w:val="1"/>
      <w:numFmt w:val="lowerRoman"/>
      <w:lvlText w:val="%3."/>
      <w:lvlJc w:val="right"/>
      <w:pPr>
        <w:ind w:left="2804" w:hanging="180"/>
      </w:pPr>
    </w:lvl>
    <w:lvl w:ilvl="3" w:tplc="0C09000F" w:tentative="1">
      <w:start w:val="1"/>
      <w:numFmt w:val="decimal"/>
      <w:lvlText w:val="%4."/>
      <w:lvlJc w:val="left"/>
      <w:pPr>
        <w:ind w:left="3524" w:hanging="360"/>
      </w:pPr>
    </w:lvl>
    <w:lvl w:ilvl="4" w:tplc="0C090019" w:tentative="1">
      <w:start w:val="1"/>
      <w:numFmt w:val="lowerLetter"/>
      <w:lvlText w:val="%5."/>
      <w:lvlJc w:val="left"/>
      <w:pPr>
        <w:ind w:left="4244" w:hanging="360"/>
      </w:pPr>
    </w:lvl>
    <w:lvl w:ilvl="5" w:tplc="0C09001B" w:tentative="1">
      <w:start w:val="1"/>
      <w:numFmt w:val="lowerRoman"/>
      <w:lvlText w:val="%6."/>
      <w:lvlJc w:val="right"/>
      <w:pPr>
        <w:ind w:left="4964" w:hanging="180"/>
      </w:pPr>
    </w:lvl>
    <w:lvl w:ilvl="6" w:tplc="0C09000F" w:tentative="1">
      <w:start w:val="1"/>
      <w:numFmt w:val="decimal"/>
      <w:lvlText w:val="%7."/>
      <w:lvlJc w:val="left"/>
      <w:pPr>
        <w:ind w:left="5684" w:hanging="360"/>
      </w:pPr>
    </w:lvl>
    <w:lvl w:ilvl="7" w:tplc="0C090019" w:tentative="1">
      <w:start w:val="1"/>
      <w:numFmt w:val="lowerLetter"/>
      <w:lvlText w:val="%8."/>
      <w:lvlJc w:val="left"/>
      <w:pPr>
        <w:ind w:left="6404" w:hanging="360"/>
      </w:pPr>
    </w:lvl>
    <w:lvl w:ilvl="8" w:tplc="0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5">
    <w:nsid w:val="4F73262C"/>
    <w:multiLevelType w:val="hybridMultilevel"/>
    <w:tmpl w:val="3ED8616E"/>
    <w:lvl w:ilvl="0" w:tplc="0C090017">
      <w:start w:val="1"/>
      <w:numFmt w:val="lowerLetter"/>
      <w:lvlText w:val="%1)"/>
      <w:lvlJc w:val="left"/>
      <w:pPr>
        <w:ind w:left="1069" w:hanging="360"/>
      </w:p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02F6BDA"/>
    <w:multiLevelType w:val="hybridMultilevel"/>
    <w:tmpl w:val="02D860D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0423C8E"/>
    <w:multiLevelType w:val="hybridMultilevel"/>
    <w:tmpl w:val="9424B7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A01BB1"/>
    <w:multiLevelType w:val="hybridMultilevel"/>
    <w:tmpl w:val="AE58D20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5C2D2D"/>
    <w:multiLevelType w:val="hybridMultilevel"/>
    <w:tmpl w:val="C3E82DAE"/>
    <w:lvl w:ilvl="0" w:tplc="CB54CE5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FD5B24"/>
    <w:multiLevelType w:val="hybridMultilevel"/>
    <w:tmpl w:val="C6483884"/>
    <w:lvl w:ilvl="0" w:tplc="536EF3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E343C59"/>
    <w:multiLevelType w:val="hybridMultilevel"/>
    <w:tmpl w:val="D1320B7C"/>
    <w:lvl w:ilvl="0" w:tplc="0C090017">
      <w:start w:val="1"/>
      <w:numFmt w:val="lowerLetter"/>
      <w:lvlText w:val="%1)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2">
    <w:nsid w:val="6B893CD3"/>
    <w:multiLevelType w:val="hybridMultilevel"/>
    <w:tmpl w:val="4D0E632C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F781ADE"/>
    <w:multiLevelType w:val="hybridMultilevel"/>
    <w:tmpl w:val="9A3ECE5E"/>
    <w:lvl w:ilvl="0" w:tplc="536EF392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>
    <w:nsid w:val="72BD15B6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5">
    <w:nsid w:val="74442D6E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6">
    <w:nsid w:val="79F32B9C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7">
    <w:nsid w:val="7AFB46B7"/>
    <w:multiLevelType w:val="hybridMultilevel"/>
    <w:tmpl w:val="4C828D6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C33335"/>
    <w:multiLevelType w:val="hybridMultilevel"/>
    <w:tmpl w:val="5E403866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D4B0A92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0">
    <w:nsid w:val="7D4E7DB9"/>
    <w:multiLevelType w:val="hybridMultilevel"/>
    <w:tmpl w:val="43883C8A"/>
    <w:lvl w:ilvl="0" w:tplc="920A0978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C090017">
      <w:start w:val="1"/>
      <w:numFmt w:val="lowerLetter"/>
      <w:lvlText w:val="%2)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num w:numId="1">
    <w:abstractNumId w:val="26"/>
  </w:num>
  <w:num w:numId="2">
    <w:abstractNumId w:val="12"/>
  </w:num>
  <w:num w:numId="3">
    <w:abstractNumId w:val="22"/>
  </w:num>
  <w:num w:numId="4">
    <w:abstractNumId w:val="30"/>
  </w:num>
  <w:num w:numId="5">
    <w:abstractNumId w:val="2"/>
  </w:num>
  <w:num w:numId="6">
    <w:abstractNumId w:val="10"/>
  </w:num>
  <w:num w:numId="7">
    <w:abstractNumId w:val="33"/>
  </w:num>
  <w:num w:numId="8">
    <w:abstractNumId w:val="9"/>
  </w:num>
  <w:num w:numId="9">
    <w:abstractNumId w:val="8"/>
  </w:num>
  <w:num w:numId="10">
    <w:abstractNumId w:val="28"/>
  </w:num>
  <w:num w:numId="11">
    <w:abstractNumId w:val="3"/>
  </w:num>
  <w:num w:numId="12">
    <w:abstractNumId w:val="18"/>
  </w:num>
  <w:num w:numId="13">
    <w:abstractNumId w:val="7"/>
  </w:num>
  <w:num w:numId="14">
    <w:abstractNumId w:val="11"/>
  </w:num>
  <w:num w:numId="15">
    <w:abstractNumId w:val="5"/>
  </w:num>
  <w:num w:numId="16">
    <w:abstractNumId w:val="23"/>
  </w:num>
  <w:num w:numId="17">
    <w:abstractNumId w:val="27"/>
  </w:num>
  <w:num w:numId="18">
    <w:abstractNumId w:val="40"/>
  </w:num>
  <w:num w:numId="19">
    <w:abstractNumId w:val="20"/>
  </w:num>
  <w:num w:numId="20">
    <w:abstractNumId w:val="1"/>
  </w:num>
  <w:num w:numId="21">
    <w:abstractNumId w:val="35"/>
  </w:num>
  <w:num w:numId="22">
    <w:abstractNumId w:val="4"/>
  </w:num>
  <w:num w:numId="23">
    <w:abstractNumId w:val="19"/>
  </w:num>
  <w:num w:numId="24">
    <w:abstractNumId w:val="39"/>
  </w:num>
  <w:num w:numId="25">
    <w:abstractNumId w:val="14"/>
  </w:num>
  <w:num w:numId="26">
    <w:abstractNumId w:val="21"/>
  </w:num>
  <w:num w:numId="27">
    <w:abstractNumId w:val="36"/>
  </w:num>
  <w:num w:numId="28">
    <w:abstractNumId w:val="38"/>
  </w:num>
  <w:num w:numId="29">
    <w:abstractNumId w:val="15"/>
  </w:num>
  <w:num w:numId="30">
    <w:abstractNumId w:val="25"/>
  </w:num>
  <w:num w:numId="31">
    <w:abstractNumId w:val="6"/>
  </w:num>
  <w:num w:numId="32">
    <w:abstractNumId w:val="0"/>
  </w:num>
  <w:num w:numId="33">
    <w:abstractNumId w:val="31"/>
  </w:num>
  <w:num w:numId="34">
    <w:abstractNumId w:val="17"/>
  </w:num>
  <w:num w:numId="35">
    <w:abstractNumId w:val="34"/>
  </w:num>
  <w:num w:numId="36">
    <w:abstractNumId w:val="37"/>
  </w:num>
  <w:num w:numId="37">
    <w:abstractNumId w:val="13"/>
  </w:num>
  <w:num w:numId="38">
    <w:abstractNumId w:val="16"/>
  </w:num>
  <w:num w:numId="39">
    <w:abstractNumId w:val="24"/>
  </w:num>
  <w:num w:numId="40">
    <w:abstractNumId w:val="29"/>
  </w:num>
  <w:num w:numId="41">
    <w:abstractNumId w:val="3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ED3"/>
    <w:rsid w:val="0000495F"/>
    <w:rsid w:val="00015006"/>
    <w:rsid w:val="000377DE"/>
    <w:rsid w:val="00054810"/>
    <w:rsid w:val="00067582"/>
    <w:rsid w:val="000760D9"/>
    <w:rsid w:val="000947B5"/>
    <w:rsid w:val="000A1AD4"/>
    <w:rsid w:val="000B3AE6"/>
    <w:rsid w:val="000B7977"/>
    <w:rsid w:val="000C5838"/>
    <w:rsid w:val="000D35A3"/>
    <w:rsid w:val="000E0DF4"/>
    <w:rsid w:val="000F5C7D"/>
    <w:rsid w:val="00103140"/>
    <w:rsid w:val="00127A83"/>
    <w:rsid w:val="00132214"/>
    <w:rsid w:val="00140A3C"/>
    <w:rsid w:val="0016631C"/>
    <w:rsid w:val="001664C6"/>
    <w:rsid w:val="00172E60"/>
    <w:rsid w:val="001746F4"/>
    <w:rsid w:val="00184D85"/>
    <w:rsid w:val="001973FA"/>
    <w:rsid w:val="001B6C21"/>
    <w:rsid w:val="001D6D05"/>
    <w:rsid w:val="001E625A"/>
    <w:rsid w:val="00201D86"/>
    <w:rsid w:val="002219B9"/>
    <w:rsid w:val="00225924"/>
    <w:rsid w:val="00233F0F"/>
    <w:rsid w:val="00241ED3"/>
    <w:rsid w:val="00244897"/>
    <w:rsid w:val="002613AB"/>
    <w:rsid w:val="00261890"/>
    <w:rsid w:val="002766F6"/>
    <w:rsid w:val="00277E5D"/>
    <w:rsid w:val="0028313B"/>
    <w:rsid w:val="002A0FD9"/>
    <w:rsid w:val="002A5EBC"/>
    <w:rsid w:val="002B1831"/>
    <w:rsid w:val="002B1C5B"/>
    <w:rsid w:val="002B6B08"/>
    <w:rsid w:val="002C51D8"/>
    <w:rsid w:val="002C6F55"/>
    <w:rsid w:val="002F04B9"/>
    <w:rsid w:val="002F7A33"/>
    <w:rsid w:val="00310B06"/>
    <w:rsid w:val="00321373"/>
    <w:rsid w:val="003230C2"/>
    <w:rsid w:val="00343531"/>
    <w:rsid w:val="00350CA6"/>
    <w:rsid w:val="00361FBA"/>
    <w:rsid w:val="003672C9"/>
    <w:rsid w:val="00392FF8"/>
    <w:rsid w:val="00393E98"/>
    <w:rsid w:val="00396941"/>
    <w:rsid w:val="003D4D96"/>
    <w:rsid w:val="003E0F5D"/>
    <w:rsid w:val="003F5885"/>
    <w:rsid w:val="00422852"/>
    <w:rsid w:val="00423F2C"/>
    <w:rsid w:val="004276C8"/>
    <w:rsid w:val="00437677"/>
    <w:rsid w:val="00462881"/>
    <w:rsid w:val="004A0B75"/>
    <w:rsid w:val="004A306F"/>
    <w:rsid w:val="004E373E"/>
    <w:rsid w:val="004F24A3"/>
    <w:rsid w:val="00512361"/>
    <w:rsid w:val="0051340D"/>
    <w:rsid w:val="005206EC"/>
    <w:rsid w:val="00523396"/>
    <w:rsid w:val="00555D3A"/>
    <w:rsid w:val="0056754C"/>
    <w:rsid w:val="005A1D22"/>
    <w:rsid w:val="005A31A3"/>
    <w:rsid w:val="005A4039"/>
    <w:rsid w:val="005A6698"/>
    <w:rsid w:val="005C45AE"/>
    <w:rsid w:val="005C691B"/>
    <w:rsid w:val="005D76BD"/>
    <w:rsid w:val="005D7FB7"/>
    <w:rsid w:val="005E0635"/>
    <w:rsid w:val="005E2FE8"/>
    <w:rsid w:val="005E7AB8"/>
    <w:rsid w:val="005F0A88"/>
    <w:rsid w:val="005F26CF"/>
    <w:rsid w:val="005F756E"/>
    <w:rsid w:val="00600ADC"/>
    <w:rsid w:val="00606810"/>
    <w:rsid w:val="006313C7"/>
    <w:rsid w:val="00637167"/>
    <w:rsid w:val="00652D95"/>
    <w:rsid w:val="00666D55"/>
    <w:rsid w:val="00672AD0"/>
    <w:rsid w:val="00672FEA"/>
    <w:rsid w:val="0067605E"/>
    <w:rsid w:val="006812AA"/>
    <w:rsid w:val="006A0877"/>
    <w:rsid w:val="006B5545"/>
    <w:rsid w:val="006D1EC9"/>
    <w:rsid w:val="006D4662"/>
    <w:rsid w:val="006E32E8"/>
    <w:rsid w:val="006E61AB"/>
    <w:rsid w:val="006F3059"/>
    <w:rsid w:val="006F470E"/>
    <w:rsid w:val="00710532"/>
    <w:rsid w:val="00712270"/>
    <w:rsid w:val="00730EA3"/>
    <w:rsid w:val="007321F1"/>
    <w:rsid w:val="00736363"/>
    <w:rsid w:val="00762DD8"/>
    <w:rsid w:val="0077501A"/>
    <w:rsid w:val="007953D4"/>
    <w:rsid w:val="00795F62"/>
    <w:rsid w:val="007A5F52"/>
    <w:rsid w:val="007B1093"/>
    <w:rsid w:val="007B2900"/>
    <w:rsid w:val="007D15BE"/>
    <w:rsid w:val="007D556E"/>
    <w:rsid w:val="007D7D6B"/>
    <w:rsid w:val="007F26C4"/>
    <w:rsid w:val="007F298D"/>
    <w:rsid w:val="00800AD5"/>
    <w:rsid w:val="0080131D"/>
    <w:rsid w:val="00801C0A"/>
    <w:rsid w:val="00803FD8"/>
    <w:rsid w:val="00805B9D"/>
    <w:rsid w:val="00820FAC"/>
    <w:rsid w:val="00833466"/>
    <w:rsid w:val="008371CB"/>
    <w:rsid w:val="00837EEB"/>
    <w:rsid w:val="008416FC"/>
    <w:rsid w:val="00843C91"/>
    <w:rsid w:val="00861D0C"/>
    <w:rsid w:val="00875BA5"/>
    <w:rsid w:val="008826A8"/>
    <w:rsid w:val="008A2E26"/>
    <w:rsid w:val="008B1309"/>
    <w:rsid w:val="008B3941"/>
    <w:rsid w:val="008B59C3"/>
    <w:rsid w:val="008C5CE4"/>
    <w:rsid w:val="008C5EC7"/>
    <w:rsid w:val="008D2E8B"/>
    <w:rsid w:val="008D5FF1"/>
    <w:rsid w:val="008E0D81"/>
    <w:rsid w:val="008E0ECA"/>
    <w:rsid w:val="008E292C"/>
    <w:rsid w:val="008E698C"/>
    <w:rsid w:val="008E6EF6"/>
    <w:rsid w:val="008F4ED4"/>
    <w:rsid w:val="008F598A"/>
    <w:rsid w:val="009070C0"/>
    <w:rsid w:val="00914C3A"/>
    <w:rsid w:val="00944037"/>
    <w:rsid w:val="0094472F"/>
    <w:rsid w:val="0094501F"/>
    <w:rsid w:val="009457BE"/>
    <w:rsid w:val="009507FB"/>
    <w:rsid w:val="0095330C"/>
    <w:rsid w:val="00987199"/>
    <w:rsid w:val="009A6027"/>
    <w:rsid w:val="009A60F9"/>
    <w:rsid w:val="009D1E56"/>
    <w:rsid w:val="009F789E"/>
    <w:rsid w:val="00A05EFD"/>
    <w:rsid w:val="00A12000"/>
    <w:rsid w:val="00A2371E"/>
    <w:rsid w:val="00A342CE"/>
    <w:rsid w:val="00A413F2"/>
    <w:rsid w:val="00A5447A"/>
    <w:rsid w:val="00A5796B"/>
    <w:rsid w:val="00A66FD1"/>
    <w:rsid w:val="00A85F6B"/>
    <w:rsid w:val="00AB6F85"/>
    <w:rsid w:val="00B00CC0"/>
    <w:rsid w:val="00B10C2E"/>
    <w:rsid w:val="00B22691"/>
    <w:rsid w:val="00B4020D"/>
    <w:rsid w:val="00B57774"/>
    <w:rsid w:val="00B65697"/>
    <w:rsid w:val="00B91942"/>
    <w:rsid w:val="00B940C3"/>
    <w:rsid w:val="00B957D9"/>
    <w:rsid w:val="00B96E46"/>
    <w:rsid w:val="00BD097D"/>
    <w:rsid w:val="00BD3977"/>
    <w:rsid w:val="00BD6302"/>
    <w:rsid w:val="00C10DA6"/>
    <w:rsid w:val="00C21AC9"/>
    <w:rsid w:val="00C2361D"/>
    <w:rsid w:val="00C27134"/>
    <w:rsid w:val="00C57DC9"/>
    <w:rsid w:val="00C73416"/>
    <w:rsid w:val="00C8070A"/>
    <w:rsid w:val="00C93364"/>
    <w:rsid w:val="00CA04A1"/>
    <w:rsid w:val="00CC1FB3"/>
    <w:rsid w:val="00CC4183"/>
    <w:rsid w:val="00CC481D"/>
    <w:rsid w:val="00CD236E"/>
    <w:rsid w:val="00CD25BE"/>
    <w:rsid w:val="00CF6504"/>
    <w:rsid w:val="00D02610"/>
    <w:rsid w:val="00D20277"/>
    <w:rsid w:val="00D27B58"/>
    <w:rsid w:val="00D339AD"/>
    <w:rsid w:val="00D36C35"/>
    <w:rsid w:val="00D65262"/>
    <w:rsid w:val="00D77D8D"/>
    <w:rsid w:val="00D8366E"/>
    <w:rsid w:val="00D92A36"/>
    <w:rsid w:val="00D94350"/>
    <w:rsid w:val="00DA0C21"/>
    <w:rsid w:val="00DA2F14"/>
    <w:rsid w:val="00DA36D2"/>
    <w:rsid w:val="00DA68A9"/>
    <w:rsid w:val="00DB0F50"/>
    <w:rsid w:val="00DB6D4B"/>
    <w:rsid w:val="00E05C23"/>
    <w:rsid w:val="00E22BA5"/>
    <w:rsid w:val="00E3755C"/>
    <w:rsid w:val="00E52614"/>
    <w:rsid w:val="00E54F3B"/>
    <w:rsid w:val="00E940B4"/>
    <w:rsid w:val="00EB06BA"/>
    <w:rsid w:val="00EF7020"/>
    <w:rsid w:val="00F10F43"/>
    <w:rsid w:val="00F52BE6"/>
    <w:rsid w:val="00F65B49"/>
    <w:rsid w:val="00F721DF"/>
    <w:rsid w:val="00F77BBC"/>
    <w:rsid w:val="00F832C4"/>
    <w:rsid w:val="00F85E1B"/>
    <w:rsid w:val="00FB3178"/>
    <w:rsid w:val="00FB51EC"/>
    <w:rsid w:val="00FC454B"/>
    <w:rsid w:val="00FC569A"/>
    <w:rsid w:val="00FD69C0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1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241ED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241ED3"/>
    <w:pPr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77501A"/>
    <w:pPr>
      <w:spacing w:after="0" w:line="240" w:lineRule="auto"/>
    </w:pPr>
    <w:rPr>
      <w:rFonts w:ascii="Calibri" w:eastAsia="Calibri" w:hAnsi="Calibri" w:cs="Times New Roman"/>
      <w:lang w:val="en-AU"/>
    </w:rPr>
  </w:style>
  <w:style w:type="table" w:styleId="TableGrid">
    <w:name w:val="Table Grid"/>
    <w:basedOn w:val="TableNormal"/>
    <w:uiPriority w:val="59"/>
    <w:rsid w:val="00B957D9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15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5BE"/>
    <w:rPr>
      <w:rFonts w:ascii="Tahoma" w:eastAsia="Times New Roman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8B394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F5C7D"/>
    <w:pPr>
      <w:tabs>
        <w:tab w:val="center" w:pos="4513"/>
        <w:tab w:val="right" w:pos="9026"/>
      </w:tabs>
    </w:pPr>
    <w:rPr>
      <w:rFonts w:ascii="Arial" w:eastAsia="Arial" w:hAnsi="Arial"/>
      <w:szCs w:val="20"/>
      <w:lang w:val="en-US" w:eastAsia="x-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F5C7D"/>
    <w:rPr>
      <w:rFonts w:ascii="Arial" w:eastAsia="Arial" w:hAnsi="Arial" w:cs="Times New Roman"/>
      <w:sz w:val="24"/>
      <w:szCs w:val="20"/>
      <w:lang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1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241ED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241ED3"/>
    <w:pPr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77501A"/>
    <w:pPr>
      <w:spacing w:after="0" w:line="240" w:lineRule="auto"/>
    </w:pPr>
    <w:rPr>
      <w:rFonts w:ascii="Calibri" w:eastAsia="Calibri" w:hAnsi="Calibri" w:cs="Times New Roman"/>
      <w:lang w:val="en-AU"/>
    </w:rPr>
  </w:style>
  <w:style w:type="table" w:styleId="TableGrid">
    <w:name w:val="Table Grid"/>
    <w:basedOn w:val="TableNormal"/>
    <w:uiPriority w:val="59"/>
    <w:rsid w:val="00B957D9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15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5BE"/>
    <w:rPr>
      <w:rFonts w:ascii="Tahoma" w:eastAsia="Times New Roman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8B394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F5C7D"/>
    <w:pPr>
      <w:tabs>
        <w:tab w:val="center" w:pos="4513"/>
        <w:tab w:val="right" w:pos="9026"/>
      </w:tabs>
    </w:pPr>
    <w:rPr>
      <w:rFonts w:ascii="Arial" w:eastAsia="Arial" w:hAnsi="Arial"/>
      <w:szCs w:val="20"/>
      <w:lang w:val="en-US" w:eastAsia="x-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F5C7D"/>
    <w:rPr>
      <w:rFonts w:ascii="Arial" w:eastAsia="Arial" w:hAnsi="Arial" w:cs="Times New Roman"/>
      <w:sz w:val="24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4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DED1C402</Template>
  <TotalTime>34</TotalTime>
  <Pages>10</Pages>
  <Words>1782</Words>
  <Characters>10161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</dc:creator>
  <cp:lastModifiedBy>COOPER Sandra</cp:lastModifiedBy>
  <cp:revision>7</cp:revision>
  <cp:lastPrinted>2019-11-04T23:58:00Z</cp:lastPrinted>
  <dcterms:created xsi:type="dcterms:W3CDTF">2019-10-30T06:34:00Z</dcterms:created>
  <dcterms:modified xsi:type="dcterms:W3CDTF">2019-11-05T00:55:00Z</dcterms:modified>
</cp:coreProperties>
</file>