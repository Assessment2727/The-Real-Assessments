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F25" w:rsidRPr="00ED7F25" w:rsidRDefault="00EC10F3" w:rsidP="0052798B">
      <w:pPr>
        <w:rPr>
          <w:b/>
          <w:sz w:val="40"/>
          <w:szCs w:val="36"/>
          <w:lang w:val="en-AU"/>
        </w:rPr>
      </w:pPr>
      <w:r w:rsidRPr="00ED7F25">
        <w:rPr>
          <w:b/>
          <w:noProof/>
          <w:sz w:val="40"/>
          <w:szCs w:val="36"/>
          <w:lang w:val="en-AU" w:eastAsia="en-AU"/>
        </w:rPr>
        <w:drawing>
          <wp:anchor distT="0" distB="0" distL="114300" distR="114300" simplePos="0" relativeHeight="251704320" behindDoc="0" locked="0" layoutInCell="1" allowOverlap="1" wp14:anchorId="2CDB4D1D" wp14:editId="742A0994">
            <wp:simplePos x="0" y="0"/>
            <wp:positionH relativeFrom="column">
              <wp:posOffset>5923915</wp:posOffset>
            </wp:positionH>
            <wp:positionV relativeFrom="paragraph">
              <wp:posOffset>-351790</wp:posOffset>
            </wp:positionV>
            <wp:extent cx="1065249" cy="1200150"/>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5249" cy="1200150"/>
                    </a:xfrm>
                    <a:prstGeom prst="rect">
                      <a:avLst/>
                    </a:prstGeom>
                    <a:noFill/>
                  </pic:spPr>
                </pic:pic>
              </a:graphicData>
            </a:graphic>
            <wp14:sizeRelH relativeFrom="page">
              <wp14:pctWidth>0</wp14:pctWidth>
            </wp14:sizeRelH>
            <wp14:sizeRelV relativeFrom="page">
              <wp14:pctHeight>0</wp14:pctHeight>
            </wp14:sizeRelV>
          </wp:anchor>
        </w:drawing>
      </w:r>
      <w:r w:rsidR="0052798B" w:rsidRPr="00ED7F25">
        <w:rPr>
          <w:b/>
          <w:sz w:val="40"/>
          <w:szCs w:val="36"/>
          <w:lang w:val="en-AU"/>
        </w:rPr>
        <w:t xml:space="preserve">ATAR HUMAN BIOLOGY </w:t>
      </w:r>
      <w:r w:rsidR="00ED7F25" w:rsidRPr="00ED7F25">
        <w:rPr>
          <w:b/>
          <w:sz w:val="40"/>
          <w:szCs w:val="36"/>
          <w:lang w:val="en-AU"/>
        </w:rPr>
        <w:t>– UNIT 2</w:t>
      </w:r>
    </w:p>
    <w:p w:rsidR="0052798B" w:rsidRPr="00ED7F25" w:rsidRDefault="0052798B" w:rsidP="0052798B">
      <w:pPr>
        <w:rPr>
          <w:b/>
          <w:sz w:val="40"/>
          <w:szCs w:val="36"/>
          <w:lang w:val="en-AU"/>
        </w:rPr>
      </w:pPr>
      <w:r w:rsidRPr="00ED7F25">
        <w:rPr>
          <w:b/>
          <w:sz w:val="28"/>
          <w:szCs w:val="24"/>
          <w:lang w:val="en-AU"/>
        </w:rPr>
        <w:t xml:space="preserve">Task </w:t>
      </w:r>
      <w:r w:rsidR="00ED7F25" w:rsidRPr="00ED7F25">
        <w:rPr>
          <w:b/>
          <w:sz w:val="28"/>
          <w:szCs w:val="24"/>
          <w:lang w:val="en-AU"/>
        </w:rPr>
        <w:t>7</w:t>
      </w:r>
      <w:r w:rsidRPr="00ED7F25">
        <w:rPr>
          <w:b/>
          <w:sz w:val="28"/>
          <w:szCs w:val="24"/>
          <w:lang w:val="en-AU"/>
        </w:rPr>
        <w:t xml:space="preserve">   – </w:t>
      </w:r>
      <w:r w:rsidR="00EC10F3" w:rsidRPr="00ED7F25">
        <w:rPr>
          <w:b/>
          <w:sz w:val="28"/>
          <w:szCs w:val="24"/>
          <w:lang w:val="en-AU"/>
        </w:rPr>
        <w:t>Science Inquiry: DNA</w:t>
      </w:r>
    </w:p>
    <w:p w:rsidR="00FA49C1" w:rsidRPr="00ED7F25" w:rsidRDefault="00FA49C1" w:rsidP="00B362AF">
      <w:pPr>
        <w:spacing w:after="0" w:line="276" w:lineRule="auto"/>
        <w:rPr>
          <w:sz w:val="28"/>
          <w:szCs w:val="24"/>
        </w:rPr>
      </w:pPr>
      <w:r w:rsidRPr="00ED7F25">
        <w:rPr>
          <w:sz w:val="28"/>
          <w:szCs w:val="24"/>
        </w:rPr>
        <w:t xml:space="preserve">NAME: </w:t>
      </w:r>
      <w:r w:rsidRPr="00ED7F25">
        <w:rPr>
          <w:sz w:val="28"/>
          <w:szCs w:val="24"/>
        </w:rPr>
        <w:tab/>
        <w:t>______________________________</w:t>
      </w:r>
      <w:r w:rsidR="00ED7F25" w:rsidRPr="00ED7F25">
        <w:rPr>
          <w:sz w:val="28"/>
          <w:szCs w:val="24"/>
        </w:rPr>
        <w:tab/>
      </w:r>
      <w:r w:rsidR="00ED7F25" w:rsidRPr="00ED7F25">
        <w:rPr>
          <w:sz w:val="28"/>
          <w:szCs w:val="24"/>
        </w:rPr>
        <w:tab/>
      </w:r>
      <w:r w:rsidRPr="00ED7F25">
        <w:rPr>
          <w:sz w:val="28"/>
          <w:szCs w:val="24"/>
        </w:rPr>
        <w:tab/>
      </w:r>
      <w:r w:rsidR="00ED7F25">
        <w:rPr>
          <w:sz w:val="28"/>
          <w:szCs w:val="24"/>
        </w:rPr>
        <w:t xml:space="preserve">WEIGHTING: </w:t>
      </w:r>
      <w:r w:rsidR="00ED7F25" w:rsidRPr="00ED7F25">
        <w:rPr>
          <w:sz w:val="28"/>
          <w:szCs w:val="24"/>
        </w:rPr>
        <w:t>5 %</w:t>
      </w:r>
    </w:p>
    <w:p w:rsidR="00FA49C1" w:rsidRPr="00ED7F25" w:rsidRDefault="00FA49C1" w:rsidP="00B362AF">
      <w:pPr>
        <w:spacing w:after="0" w:line="276" w:lineRule="auto"/>
        <w:rPr>
          <w:sz w:val="28"/>
          <w:szCs w:val="24"/>
        </w:rPr>
      </w:pPr>
      <w:r w:rsidRPr="00ED7F25">
        <w:rPr>
          <w:sz w:val="28"/>
          <w:szCs w:val="24"/>
        </w:rPr>
        <w:t>DUE DATE:</w:t>
      </w:r>
      <w:r w:rsidRPr="00ED7F25">
        <w:rPr>
          <w:sz w:val="28"/>
          <w:szCs w:val="24"/>
        </w:rPr>
        <w:tab/>
        <w:t>______________________________</w:t>
      </w:r>
      <w:r w:rsidRPr="00ED7F25">
        <w:rPr>
          <w:sz w:val="28"/>
          <w:szCs w:val="24"/>
        </w:rPr>
        <w:tab/>
      </w:r>
      <w:r w:rsidR="00ED7F25" w:rsidRPr="00ED7F25">
        <w:rPr>
          <w:sz w:val="28"/>
          <w:szCs w:val="24"/>
        </w:rPr>
        <w:tab/>
      </w:r>
      <w:r w:rsidR="00ED7F25" w:rsidRPr="00ED7F25">
        <w:rPr>
          <w:sz w:val="28"/>
          <w:szCs w:val="24"/>
        </w:rPr>
        <w:tab/>
        <w:t xml:space="preserve">MARK: ___ / 35 </w:t>
      </w:r>
    </w:p>
    <w:p w:rsidR="00FA49C1" w:rsidRPr="00ED7F25" w:rsidRDefault="00FA49C1" w:rsidP="00ED7F25">
      <w:pPr>
        <w:spacing w:after="120" w:line="259" w:lineRule="auto"/>
        <w:rPr>
          <w:sz w:val="24"/>
          <w:szCs w:val="24"/>
        </w:rPr>
      </w:pPr>
      <w:r>
        <w:rPr>
          <w:sz w:val="24"/>
          <w:szCs w:val="24"/>
        </w:rPr>
        <w:tab/>
      </w:r>
    </w:p>
    <w:p w:rsidR="0052798B" w:rsidRPr="00B362AF" w:rsidRDefault="0052798B" w:rsidP="00B362AF">
      <w:pPr>
        <w:spacing w:after="0" w:line="360" w:lineRule="auto"/>
        <w:jc w:val="both"/>
        <w:rPr>
          <w:b/>
          <w:sz w:val="24"/>
          <w:szCs w:val="23"/>
          <w:lang w:val="en-AU"/>
        </w:rPr>
      </w:pPr>
      <w:r w:rsidRPr="00B362AF">
        <w:rPr>
          <w:b/>
          <w:sz w:val="24"/>
          <w:szCs w:val="23"/>
          <w:lang w:val="en-AU"/>
        </w:rPr>
        <w:t>Conditions</w:t>
      </w:r>
    </w:p>
    <w:p w:rsidR="0052798B" w:rsidRDefault="0052798B" w:rsidP="00341F19">
      <w:pPr>
        <w:tabs>
          <w:tab w:val="left" w:pos="-851"/>
          <w:tab w:val="left" w:pos="426"/>
        </w:tabs>
        <w:spacing w:after="0" w:line="360" w:lineRule="auto"/>
        <w:ind w:right="-27"/>
        <w:jc w:val="both"/>
        <w:outlineLvl w:val="0"/>
        <w:rPr>
          <w:rFonts w:eastAsia="Times New Roman" w:cs="Arial"/>
          <w:sz w:val="24"/>
          <w:szCs w:val="23"/>
        </w:rPr>
      </w:pPr>
      <w:r w:rsidRPr="00B362AF">
        <w:rPr>
          <w:rFonts w:eastAsia="Times New Roman" w:cs="Arial"/>
          <w:bCs/>
          <w:sz w:val="24"/>
          <w:szCs w:val="23"/>
        </w:rPr>
        <w:t xml:space="preserve">Time for the task: </w:t>
      </w:r>
      <w:r w:rsidR="00ED7F25" w:rsidRPr="00B362AF">
        <w:rPr>
          <w:rFonts w:eastAsia="Times New Roman" w:cs="Arial"/>
          <w:sz w:val="24"/>
          <w:szCs w:val="23"/>
        </w:rPr>
        <w:t xml:space="preserve"> Two-hours in class time.</w:t>
      </w:r>
    </w:p>
    <w:p w:rsidR="00341F19" w:rsidRPr="00341F19" w:rsidRDefault="00341F19" w:rsidP="00341F19">
      <w:pPr>
        <w:tabs>
          <w:tab w:val="left" w:pos="-851"/>
          <w:tab w:val="left" w:pos="426"/>
        </w:tabs>
        <w:spacing w:after="0" w:line="360" w:lineRule="auto"/>
        <w:ind w:right="-27"/>
        <w:jc w:val="both"/>
        <w:outlineLvl w:val="0"/>
        <w:rPr>
          <w:rFonts w:eastAsia="Times New Roman" w:cs="Arial"/>
          <w:sz w:val="24"/>
          <w:szCs w:val="23"/>
        </w:rPr>
      </w:pPr>
    </w:p>
    <w:p w:rsidR="0052798B" w:rsidRPr="00B362AF" w:rsidRDefault="0052798B" w:rsidP="00B362AF">
      <w:pPr>
        <w:tabs>
          <w:tab w:val="left" w:pos="-851"/>
          <w:tab w:val="left" w:pos="8505"/>
        </w:tabs>
        <w:spacing w:after="0" w:line="360" w:lineRule="auto"/>
        <w:ind w:right="-27"/>
        <w:jc w:val="both"/>
        <w:outlineLvl w:val="0"/>
        <w:rPr>
          <w:b/>
          <w:sz w:val="24"/>
          <w:szCs w:val="23"/>
        </w:rPr>
      </w:pPr>
      <w:r w:rsidRPr="00B362AF">
        <w:rPr>
          <w:b/>
          <w:sz w:val="24"/>
          <w:szCs w:val="23"/>
        </w:rPr>
        <w:t>Introduction</w:t>
      </w:r>
    </w:p>
    <w:p w:rsidR="0052798B" w:rsidRPr="00B362AF" w:rsidRDefault="0052798B" w:rsidP="008D7550">
      <w:pPr>
        <w:tabs>
          <w:tab w:val="left" w:pos="-851"/>
          <w:tab w:val="left" w:pos="8505"/>
        </w:tabs>
        <w:spacing w:after="120" w:line="240" w:lineRule="auto"/>
        <w:ind w:right="-28"/>
        <w:jc w:val="both"/>
        <w:outlineLvl w:val="0"/>
        <w:rPr>
          <w:sz w:val="24"/>
          <w:szCs w:val="23"/>
        </w:rPr>
      </w:pPr>
      <w:r w:rsidRPr="00B362AF">
        <w:rPr>
          <w:sz w:val="24"/>
          <w:szCs w:val="23"/>
        </w:rPr>
        <w:t>In the field of epigen</w:t>
      </w:r>
      <w:r w:rsidR="0039251C" w:rsidRPr="00B362AF">
        <w:rPr>
          <w:sz w:val="24"/>
          <w:szCs w:val="23"/>
        </w:rPr>
        <w:t>et</w:t>
      </w:r>
      <w:r w:rsidRPr="00B362AF">
        <w:rPr>
          <w:sz w:val="24"/>
          <w:szCs w:val="23"/>
        </w:rPr>
        <w:t xml:space="preserve">ics, scientists study how chemical tags attach themselves to DNA or the structures surrounding the DNA. These chemical tags can control whether a certain gene will be transcribed and translated into </w:t>
      </w:r>
      <w:r w:rsidR="00B362AF" w:rsidRPr="00B362AF">
        <w:rPr>
          <w:sz w:val="24"/>
          <w:szCs w:val="23"/>
        </w:rPr>
        <w:t>its</w:t>
      </w:r>
      <w:r w:rsidRPr="00B362AF">
        <w:rPr>
          <w:sz w:val="24"/>
          <w:szCs w:val="23"/>
        </w:rPr>
        <w:t xml:space="preserve"> corresponding protein. Because these chemical tags are independent of the DNA sequence itself, they are considered to be epigenetic factors.</w:t>
      </w:r>
    </w:p>
    <w:p w:rsidR="0052798B" w:rsidRPr="00B362AF" w:rsidRDefault="0052798B" w:rsidP="008D7550">
      <w:pPr>
        <w:tabs>
          <w:tab w:val="left" w:pos="-851"/>
          <w:tab w:val="left" w:pos="8505"/>
        </w:tabs>
        <w:spacing w:after="120" w:line="240" w:lineRule="auto"/>
        <w:ind w:right="-28"/>
        <w:jc w:val="both"/>
        <w:outlineLvl w:val="0"/>
        <w:rPr>
          <w:sz w:val="24"/>
          <w:szCs w:val="23"/>
        </w:rPr>
      </w:pPr>
      <w:r w:rsidRPr="00B362AF">
        <w:rPr>
          <w:sz w:val="24"/>
          <w:szCs w:val="23"/>
        </w:rPr>
        <w:t xml:space="preserve">These chemical tags can modify the chromatin, but their effects can either remain in place or can be altered throughout a person’s life. The addition of an acetyl group (acetylation) to DNA </w:t>
      </w:r>
      <w:r w:rsidR="00C27088" w:rsidRPr="00B362AF">
        <w:rPr>
          <w:sz w:val="24"/>
          <w:szCs w:val="23"/>
        </w:rPr>
        <w:t>a</w:t>
      </w:r>
      <w:r w:rsidR="0039251C" w:rsidRPr="00B362AF">
        <w:rPr>
          <w:sz w:val="24"/>
          <w:szCs w:val="23"/>
        </w:rPr>
        <w:t>ffects</w:t>
      </w:r>
      <w:r w:rsidRPr="00B362AF">
        <w:rPr>
          <w:sz w:val="24"/>
          <w:szCs w:val="23"/>
        </w:rPr>
        <w:t xml:space="preserve"> the histones and </w:t>
      </w:r>
      <w:r w:rsidR="0039251C" w:rsidRPr="00B362AF">
        <w:rPr>
          <w:sz w:val="24"/>
          <w:szCs w:val="23"/>
        </w:rPr>
        <w:t>enhances</w:t>
      </w:r>
      <w:r w:rsidRPr="00B362AF">
        <w:rPr>
          <w:sz w:val="24"/>
          <w:szCs w:val="23"/>
        </w:rPr>
        <w:t xml:space="preserve"> </w:t>
      </w:r>
      <w:r w:rsidR="00273199" w:rsidRPr="00B362AF">
        <w:rPr>
          <w:sz w:val="24"/>
          <w:szCs w:val="23"/>
        </w:rPr>
        <w:t>transcription;</w:t>
      </w:r>
      <w:r w:rsidR="0039251C" w:rsidRPr="00B362AF">
        <w:rPr>
          <w:sz w:val="24"/>
          <w:szCs w:val="23"/>
        </w:rPr>
        <w:t xml:space="preserve"> in contrast the addition of a methyl group (methylation) to some regulatory regions of the DNA can reduce transcription</w:t>
      </w:r>
      <w:r w:rsidR="006D4016" w:rsidRPr="00B362AF">
        <w:rPr>
          <w:sz w:val="24"/>
          <w:szCs w:val="23"/>
        </w:rPr>
        <w:t xml:space="preserve"> as well as modify histones</w:t>
      </w:r>
      <w:r w:rsidR="0039251C" w:rsidRPr="00B362AF">
        <w:rPr>
          <w:sz w:val="24"/>
          <w:szCs w:val="23"/>
        </w:rPr>
        <w:t>. These modifications, together with other regulatory mechanism</w:t>
      </w:r>
      <w:r w:rsidR="00163ADE" w:rsidRPr="00B362AF">
        <w:rPr>
          <w:sz w:val="24"/>
          <w:szCs w:val="23"/>
        </w:rPr>
        <w:t>s</w:t>
      </w:r>
      <w:r w:rsidR="0039251C" w:rsidRPr="00B362AF">
        <w:rPr>
          <w:sz w:val="24"/>
          <w:szCs w:val="23"/>
        </w:rPr>
        <w:t>, are important during development as they are responsible for determining what an embryonic stem cell becomes (differentiation) and also ensuring it continues to be the specific cell it’s differentiated into.</w:t>
      </w:r>
    </w:p>
    <w:p w:rsidR="00B362AF" w:rsidRPr="00B362AF" w:rsidRDefault="00B362AF" w:rsidP="008D7550">
      <w:pPr>
        <w:tabs>
          <w:tab w:val="left" w:pos="-851"/>
          <w:tab w:val="left" w:pos="8505"/>
        </w:tabs>
        <w:spacing w:after="120" w:line="240" w:lineRule="auto"/>
        <w:ind w:right="-28"/>
        <w:jc w:val="both"/>
        <w:outlineLvl w:val="0"/>
        <w:rPr>
          <w:sz w:val="6"/>
          <w:szCs w:val="23"/>
        </w:rPr>
      </w:pPr>
    </w:p>
    <w:p w:rsidR="0039251C" w:rsidRPr="00B362AF" w:rsidRDefault="00B362AF" w:rsidP="008D7550">
      <w:pPr>
        <w:tabs>
          <w:tab w:val="left" w:pos="-851"/>
          <w:tab w:val="left" w:pos="8505"/>
        </w:tabs>
        <w:spacing w:after="120" w:line="240" w:lineRule="auto"/>
        <w:ind w:right="-28"/>
        <w:jc w:val="both"/>
        <w:outlineLvl w:val="0"/>
        <w:rPr>
          <w:sz w:val="24"/>
          <w:szCs w:val="23"/>
        </w:rPr>
      </w:pPr>
      <w:r>
        <w:rPr>
          <w:noProof/>
          <w:lang w:val="en-AU" w:eastAsia="en-AU"/>
        </w:rPr>
        <w:drawing>
          <wp:anchor distT="0" distB="0" distL="114300" distR="114300" simplePos="0" relativeHeight="251705344" behindDoc="0" locked="0" layoutInCell="1" allowOverlap="1" wp14:anchorId="283D0276" wp14:editId="47943405">
            <wp:simplePos x="0" y="0"/>
            <wp:positionH relativeFrom="column">
              <wp:posOffset>4890135</wp:posOffset>
            </wp:positionH>
            <wp:positionV relativeFrom="paragraph">
              <wp:posOffset>12065</wp:posOffset>
            </wp:positionV>
            <wp:extent cx="1776095" cy="2362835"/>
            <wp:effectExtent l="0" t="0" r="0" b="0"/>
            <wp:wrapSquare wrapText="bothSides"/>
            <wp:docPr id="18" name="Picture 1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6095"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51C" w:rsidRPr="00B362AF">
        <w:rPr>
          <w:sz w:val="24"/>
          <w:szCs w:val="23"/>
        </w:rPr>
        <w:t>Epigenetic modifications can also occur in response to the environment one lives in and their diet. How diet affects epigenetics is not fully understood</w:t>
      </w:r>
      <w:r w:rsidR="00163ADE" w:rsidRPr="00B362AF">
        <w:rPr>
          <w:sz w:val="24"/>
          <w:szCs w:val="23"/>
        </w:rPr>
        <w:t>,</w:t>
      </w:r>
      <w:r w:rsidR="0039251C" w:rsidRPr="00B362AF">
        <w:rPr>
          <w:sz w:val="24"/>
          <w:szCs w:val="23"/>
        </w:rPr>
        <w:t xml:space="preserve"> but many connections have been made between diet and human conditions. For example during the winter of 1944-1945, the Netherlands suffered a terrible famine as a </w:t>
      </w:r>
      <w:r w:rsidR="00273199" w:rsidRPr="00B362AF">
        <w:rPr>
          <w:sz w:val="24"/>
          <w:szCs w:val="23"/>
        </w:rPr>
        <w:t>result of the German occupation</w:t>
      </w:r>
      <w:r w:rsidR="0039251C" w:rsidRPr="00B362AF">
        <w:rPr>
          <w:sz w:val="24"/>
          <w:szCs w:val="23"/>
        </w:rPr>
        <w:t xml:space="preserve"> and t</w:t>
      </w:r>
      <w:r w:rsidR="00D345A0" w:rsidRPr="00B362AF">
        <w:rPr>
          <w:sz w:val="24"/>
          <w:szCs w:val="23"/>
        </w:rPr>
        <w:t xml:space="preserve">he </w:t>
      </w:r>
      <w:r w:rsidR="00FA49C1" w:rsidRPr="00B362AF">
        <w:rPr>
          <w:sz w:val="24"/>
          <w:szCs w:val="23"/>
        </w:rPr>
        <w:t>population’s</w:t>
      </w:r>
      <w:r w:rsidR="00D345A0" w:rsidRPr="00B362AF">
        <w:rPr>
          <w:sz w:val="24"/>
          <w:szCs w:val="23"/>
        </w:rPr>
        <w:t xml:space="preserve"> nutritional intake</w:t>
      </w:r>
      <w:r w:rsidR="0039251C" w:rsidRPr="00B362AF">
        <w:rPr>
          <w:sz w:val="24"/>
          <w:szCs w:val="23"/>
        </w:rPr>
        <w:t xml:space="preserve"> dropped to fewer than 1000 c</w:t>
      </w:r>
      <w:r w:rsidR="00163ADE" w:rsidRPr="00B362AF">
        <w:rPr>
          <w:sz w:val="24"/>
          <w:szCs w:val="23"/>
        </w:rPr>
        <w:t>alories per day. Women continued</w:t>
      </w:r>
      <w:r w:rsidR="00D345A0" w:rsidRPr="00B362AF">
        <w:rPr>
          <w:sz w:val="24"/>
          <w:szCs w:val="23"/>
        </w:rPr>
        <w:t xml:space="preserve"> to conceive and give</w:t>
      </w:r>
      <w:r w:rsidR="0039251C" w:rsidRPr="00B362AF">
        <w:rPr>
          <w:sz w:val="24"/>
          <w:szCs w:val="23"/>
        </w:rPr>
        <w:t xml:space="preserve"> birth during these times</w:t>
      </w:r>
      <w:r w:rsidR="00163ADE" w:rsidRPr="00B362AF">
        <w:rPr>
          <w:sz w:val="24"/>
          <w:szCs w:val="23"/>
        </w:rPr>
        <w:t>,</w:t>
      </w:r>
      <w:r w:rsidR="0039251C" w:rsidRPr="00B362AF">
        <w:rPr>
          <w:sz w:val="24"/>
          <w:szCs w:val="23"/>
        </w:rPr>
        <w:t xml:space="preserve"> but the babies were very small</w:t>
      </w:r>
      <w:r w:rsidR="006570C5" w:rsidRPr="00B362AF">
        <w:rPr>
          <w:sz w:val="24"/>
          <w:szCs w:val="23"/>
        </w:rPr>
        <w:t xml:space="preserve">. These babies, now adults have shown they have a higher rate of chronic conditions such as diabetes, cardiovascular disease and obesity than their siblings showing something that occurred before you were born </w:t>
      </w:r>
      <w:r w:rsidR="00273199" w:rsidRPr="00B362AF">
        <w:rPr>
          <w:sz w:val="24"/>
          <w:szCs w:val="23"/>
        </w:rPr>
        <w:t>can</w:t>
      </w:r>
      <w:r w:rsidR="006570C5" w:rsidRPr="00B362AF">
        <w:rPr>
          <w:sz w:val="24"/>
          <w:szCs w:val="23"/>
        </w:rPr>
        <w:t xml:space="preserve"> influence your life up to some 60 years later. These babies went on to have children of their own which were also small by comparison to the rest of the population not affected by the famine. It was discovered that those exposed to famine whilst in the womb have a lower degree of methylation of some genes </w:t>
      </w:r>
      <w:r w:rsidR="00273199" w:rsidRPr="00B362AF">
        <w:rPr>
          <w:sz w:val="24"/>
          <w:szCs w:val="23"/>
        </w:rPr>
        <w:t>(</w:t>
      </w:r>
      <w:proofErr w:type="spellStart"/>
      <w:r w:rsidR="006570C5" w:rsidRPr="00B362AF">
        <w:rPr>
          <w:sz w:val="24"/>
          <w:szCs w:val="23"/>
        </w:rPr>
        <w:t>eg</w:t>
      </w:r>
      <w:proofErr w:type="spellEnd"/>
      <w:r w:rsidR="00273199" w:rsidRPr="00B362AF">
        <w:rPr>
          <w:sz w:val="24"/>
          <w:szCs w:val="23"/>
        </w:rPr>
        <w:t>.</w:t>
      </w:r>
      <w:r w:rsidR="006570C5" w:rsidRPr="00B362AF">
        <w:rPr>
          <w:sz w:val="24"/>
          <w:szCs w:val="23"/>
        </w:rPr>
        <w:t xml:space="preserve"> growth factor II gene</w:t>
      </w:r>
      <w:r w:rsidR="00273199" w:rsidRPr="00B362AF">
        <w:rPr>
          <w:sz w:val="24"/>
          <w:szCs w:val="23"/>
        </w:rPr>
        <w:t>)</w:t>
      </w:r>
      <w:r w:rsidR="006570C5" w:rsidRPr="00B362AF">
        <w:rPr>
          <w:sz w:val="24"/>
          <w:szCs w:val="23"/>
        </w:rPr>
        <w:t>. This study has shown that epigenetic factors can be passed down through generations where once it w</w:t>
      </w:r>
      <w:r w:rsidR="00273199" w:rsidRPr="00B362AF">
        <w:rPr>
          <w:sz w:val="24"/>
          <w:szCs w:val="23"/>
        </w:rPr>
        <w:t xml:space="preserve">as thought they were reversible, confirming </w:t>
      </w:r>
      <w:r w:rsidR="006570C5" w:rsidRPr="00B362AF">
        <w:rPr>
          <w:sz w:val="24"/>
          <w:szCs w:val="23"/>
        </w:rPr>
        <w:t>there is a major connection between epigenetic factors and diet.</w:t>
      </w:r>
    </w:p>
    <w:p w:rsidR="00B362AF" w:rsidRPr="00B362AF" w:rsidRDefault="00B362AF" w:rsidP="008D7550">
      <w:pPr>
        <w:tabs>
          <w:tab w:val="left" w:pos="-851"/>
          <w:tab w:val="left" w:pos="8505"/>
        </w:tabs>
        <w:spacing w:after="120" w:line="240" w:lineRule="auto"/>
        <w:ind w:right="-28"/>
        <w:jc w:val="both"/>
        <w:outlineLvl w:val="0"/>
        <w:rPr>
          <w:sz w:val="6"/>
          <w:szCs w:val="23"/>
        </w:rPr>
      </w:pPr>
    </w:p>
    <w:p w:rsidR="006570C5" w:rsidRDefault="00C30762" w:rsidP="008D7550">
      <w:pPr>
        <w:tabs>
          <w:tab w:val="left" w:pos="-851"/>
          <w:tab w:val="left" w:pos="8505"/>
        </w:tabs>
        <w:spacing w:after="120" w:line="240" w:lineRule="auto"/>
        <w:ind w:right="-28"/>
        <w:jc w:val="both"/>
        <w:outlineLvl w:val="0"/>
        <w:rPr>
          <w:sz w:val="24"/>
          <w:szCs w:val="23"/>
        </w:rPr>
      </w:pPr>
      <w:r w:rsidRPr="00B362AF">
        <w:rPr>
          <w:sz w:val="24"/>
          <w:szCs w:val="23"/>
        </w:rPr>
        <w:t>The links between diet and epigenetic</w:t>
      </w:r>
      <w:r w:rsidR="00163ADE" w:rsidRPr="00B362AF">
        <w:rPr>
          <w:sz w:val="24"/>
          <w:szCs w:val="23"/>
        </w:rPr>
        <w:t>s</w:t>
      </w:r>
      <w:r w:rsidRPr="00B362AF">
        <w:rPr>
          <w:sz w:val="24"/>
          <w:szCs w:val="23"/>
        </w:rPr>
        <w:t xml:space="preserve"> are far from clear but the Dutch mothers showed that when certain nutrients are missing from the diet that changes </w:t>
      </w:r>
      <w:r w:rsidR="00273199" w:rsidRPr="00B362AF">
        <w:rPr>
          <w:sz w:val="24"/>
          <w:szCs w:val="23"/>
        </w:rPr>
        <w:t>occur</w:t>
      </w:r>
      <w:r w:rsidRPr="00B362AF">
        <w:rPr>
          <w:sz w:val="24"/>
          <w:szCs w:val="23"/>
        </w:rPr>
        <w:t xml:space="preserve"> to the epigenetic markers on our DNA. One of the most important epigenetic changes is methylation which usually labels genes that are switched off. In order to maintain the pattern of methylation through cell division, new methyl groups are stuck on to freshly-copied DNA. This requires a constant supply of new methyl groups, which can come directly from our food or can be made from the chemicals we eat like folic acid. In addition acetyl groups are also important in a diet to ensure genes can also be switched on. Recently links have been established between the lack of </w:t>
      </w:r>
      <w:r w:rsidRPr="00B362AF">
        <w:rPr>
          <w:sz w:val="24"/>
          <w:szCs w:val="23"/>
        </w:rPr>
        <w:lastRenderedPageBreak/>
        <w:t xml:space="preserve">methylation of the DNA and the development of cancer. </w:t>
      </w:r>
      <w:r w:rsidR="00273199" w:rsidRPr="00B362AF">
        <w:rPr>
          <w:sz w:val="24"/>
          <w:szCs w:val="23"/>
        </w:rPr>
        <w:t>This i</w:t>
      </w:r>
      <w:r w:rsidRPr="00B362AF">
        <w:rPr>
          <w:sz w:val="24"/>
          <w:szCs w:val="23"/>
        </w:rPr>
        <w:t>ndicat</w:t>
      </w:r>
      <w:r w:rsidR="00273199" w:rsidRPr="00B362AF">
        <w:rPr>
          <w:sz w:val="24"/>
          <w:szCs w:val="23"/>
        </w:rPr>
        <w:t>es</w:t>
      </w:r>
      <w:r w:rsidRPr="00B362AF">
        <w:rPr>
          <w:sz w:val="24"/>
          <w:szCs w:val="23"/>
        </w:rPr>
        <w:t xml:space="preserve"> that diets containing the building blocks for methylation in the body may enhance your chances of not developing cancer. These types of foods include folic acid, </w:t>
      </w:r>
      <w:r w:rsidR="00B57B8A" w:rsidRPr="00B362AF">
        <w:rPr>
          <w:sz w:val="24"/>
          <w:szCs w:val="23"/>
        </w:rPr>
        <w:t>leafy</w:t>
      </w:r>
      <w:r w:rsidRPr="00B362AF">
        <w:rPr>
          <w:sz w:val="24"/>
          <w:szCs w:val="23"/>
        </w:rPr>
        <w:t xml:space="preserve"> vegetables, peas, beans, sunflower seeds, garlic and liver</w:t>
      </w:r>
      <w:r w:rsidR="00B57B8A" w:rsidRPr="00B362AF">
        <w:rPr>
          <w:sz w:val="24"/>
          <w:szCs w:val="23"/>
        </w:rPr>
        <w:t xml:space="preserve">. Other foods such as turmeric, green tea and soya have been shown to decrease DNA methylation. </w:t>
      </w:r>
    </w:p>
    <w:p w:rsidR="00B362AF" w:rsidRPr="00B362AF" w:rsidRDefault="00B362AF" w:rsidP="008D7550">
      <w:pPr>
        <w:tabs>
          <w:tab w:val="left" w:pos="-851"/>
          <w:tab w:val="left" w:pos="8505"/>
        </w:tabs>
        <w:spacing w:after="120" w:line="240" w:lineRule="auto"/>
        <w:ind w:right="-28"/>
        <w:jc w:val="both"/>
        <w:outlineLvl w:val="0"/>
        <w:rPr>
          <w:sz w:val="4"/>
          <w:szCs w:val="23"/>
        </w:rPr>
      </w:pPr>
    </w:p>
    <w:p w:rsidR="00B57B8A" w:rsidRPr="00B362AF" w:rsidRDefault="00B57B8A" w:rsidP="008D7550">
      <w:pPr>
        <w:tabs>
          <w:tab w:val="left" w:pos="-851"/>
          <w:tab w:val="left" w:pos="8505"/>
        </w:tabs>
        <w:spacing w:after="0" w:line="240" w:lineRule="auto"/>
        <w:ind w:right="-27"/>
        <w:jc w:val="both"/>
        <w:outlineLvl w:val="0"/>
        <w:rPr>
          <w:sz w:val="24"/>
          <w:szCs w:val="23"/>
        </w:rPr>
      </w:pPr>
      <w:r w:rsidRPr="00B362AF">
        <w:rPr>
          <w:sz w:val="24"/>
          <w:szCs w:val="23"/>
        </w:rPr>
        <w:t>Epigenetic changes have been linked to many diseases</w:t>
      </w:r>
      <w:r w:rsidR="00273199" w:rsidRPr="00B362AF">
        <w:rPr>
          <w:sz w:val="24"/>
          <w:szCs w:val="23"/>
        </w:rPr>
        <w:t>.</w:t>
      </w:r>
      <w:r w:rsidRPr="00B362AF">
        <w:rPr>
          <w:sz w:val="24"/>
          <w:szCs w:val="23"/>
        </w:rPr>
        <w:t xml:space="preserve"> </w:t>
      </w:r>
      <w:r w:rsidR="00273199" w:rsidRPr="00B362AF">
        <w:rPr>
          <w:sz w:val="24"/>
          <w:szCs w:val="23"/>
        </w:rPr>
        <w:t>As</w:t>
      </w:r>
      <w:r w:rsidRPr="00B362AF">
        <w:rPr>
          <w:sz w:val="24"/>
          <w:szCs w:val="23"/>
        </w:rPr>
        <w:t xml:space="preserve"> these changes can be reversible</w:t>
      </w:r>
      <w:r w:rsidR="00273199" w:rsidRPr="00B362AF">
        <w:rPr>
          <w:sz w:val="24"/>
          <w:szCs w:val="23"/>
        </w:rPr>
        <w:t>,</w:t>
      </w:r>
      <w:r w:rsidRPr="00B362AF">
        <w:rPr>
          <w:sz w:val="24"/>
          <w:szCs w:val="23"/>
        </w:rPr>
        <w:t xml:space="preserve"> there is great interest in finding molecules, especially those in diet, that might undo these damaging changes and prevent the further development of such conditions. A diet rich in foods that maintain these important methylation patterns and low in substances that remove them</w:t>
      </w:r>
      <w:r w:rsidR="00163ADE" w:rsidRPr="00B362AF">
        <w:rPr>
          <w:sz w:val="24"/>
          <w:szCs w:val="23"/>
        </w:rPr>
        <w:t>,</w:t>
      </w:r>
      <w:r w:rsidRPr="00B362AF">
        <w:rPr>
          <w:sz w:val="24"/>
          <w:szCs w:val="23"/>
        </w:rPr>
        <w:t xml:space="preserve"> would seem the best way to maintain one</w:t>
      </w:r>
      <w:r w:rsidR="00273199" w:rsidRPr="00B362AF">
        <w:rPr>
          <w:sz w:val="24"/>
          <w:szCs w:val="23"/>
        </w:rPr>
        <w:t>’</w:t>
      </w:r>
      <w:r w:rsidRPr="00B362AF">
        <w:rPr>
          <w:sz w:val="24"/>
          <w:szCs w:val="23"/>
        </w:rPr>
        <w:t>s health.</w:t>
      </w:r>
    </w:p>
    <w:p w:rsidR="00B362AF" w:rsidRDefault="00B362AF" w:rsidP="00ED7F25">
      <w:pPr>
        <w:tabs>
          <w:tab w:val="left" w:pos="-851"/>
          <w:tab w:val="left" w:pos="8505"/>
        </w:tabs>
        <w:spacing w:after="0" w:line="276" w:lineRule="auto"/>
        <w:ind w:right="-27"/>
        <w:jc w:val="both"/>
        <w:outlineLvl w:val="0"/>
        <w:rPr>
          <w:b/>
          <w:sz w:val="23"/>
          <w:szCs w:val="23"/>
        </w:rPr>
      </w:pPr>
    </w:p>
    <w:p w:rsidR="00B57B8A" w:rsidRPr="00B362AF" w:rsidRDefault="00B57B8A" w:rsidP="00341F19">
      <w:pPr>
        <w:tabs>
          <w:tab w:val="left" w:pos="-851"/>
          <w:tab w:val="left" w:pos="8505"/>
        </w:tabs>
        <w:spacing w:after="0" w:line="360" w:lineRule="auto"/>
        <w:ind w:right="-27"/>
        <w:jc w:val="both"/>
        <w:outlineLvl w:val="0"/>
        <w:rPr>
          <w:b/>
          <w:sz w:val="24"/>
          <w:szCs w:val="23"/>
        </w:rPr>
      </w:pPr>
      <w:r w:rsidRPr="00B362AF">
        <w:rPr>
          <w:b/>
          <w:sz w:val="24"/>
          <w:szCs w:val="23"/>
        </w:rPr>
        <w:t>Purposes of the investigation:</w:t>
      </w:r>
    </w:p>
    <w:p w:rsidR="00B57B8A" w:rsidRPr="00B362AF" w:rsidRDefault="00B57B8A" w:rsidP="00341F19">
      <w:pPr>
        <w:pStyle w:val="ListParagraph"/>
        <w:numPr>
          <w:ilvl w:val="0"/>
          <w:numId w:val="2"/>
        </w:numPr>
        <w:tabs>
          <w:tab w:val="left" w:pos="-851"/>
          <w:tab w:val="left" w:pos="8505"/>
        </w:tabs>
        <w:spacing w:after="0" w:line="360" w:lineRule="auto"/>
        <w:ind w:right="-27"/>
        <w:jc w:val="both"/>
        <w:outlineLvl w:val="0"/>
        <w:rPr>
          <w:sz w:val="24"/>
          <w:szCs w:val="23"/>
        </w:rPr>
      </w:pPr>
      <w:r w:rsidRPr="00B362AF">
        <w:rPr>
          <w:sz w:val="24"/>
          <w:szCs w:val="23"/>
        </w:rPr>
        <w:t>To explore the concept of epigenetics</w:t>
      </w:r>
      <w:r w:rsidR="00163ADE" w:rsidRPr="00B362AF">
        <w:rPr>
          <w:sz w:val="24"/>
          <w:szCs w:val="23"/>
        </w:rPr>
        <w:t xml:space="preserve"> to explain apparently inherited conditions</w:t>
      </w:r>
    </w:p>
    <w:p w:rsidR="00163ADE" w:rsidRPr="00B362AF" w:rsidRDefault="00163ADE" w:rsidP="00341F19">
      <w:pPr>
        <w:pStyle w:val="ListParagraph"/>
        <w:numPr>
          <w:ilvl w:val="0"/>
          <w:numId w:val="2"/>
        </w:numPr>
        <w:tabs>
          <w:tab w:val="left" w:pos="-851"/>
          <w:tab w:val="left" w:pos="8505"/>
        </w:tabs>
        <w:spacing w:after="0" w:line="360" w:lineRule="auto"/>
        <w:ind w:right="-27"/>
        <w:jc w:val="both"/>
        <w:outlineLvl w:val="0"/>
        <w:rPr>
          <w:sz w:val="24"/>
          <w:szCs w:val="23"/>
        </w:rPr>
      </w:pPr>
      <w:r w:rsidRPr="00B362AF">
        <w:rPr>
          <w:sz w:val="24"/>
          <w:szCs w:val="23"/>
        </w:rPr>
        <w:t>To examine factors that affect gene expression</w:t>
      </w:r>
    </w:p>
    <w:p w:rsidR="00163ADE" w:rsidRPr="00B362AF" w:rsidRDefault="00163ADE" w:rsidP="00341F19">
      <w:pPr>
        <w:pStyle w:val="ListParagraph"/>
        <w:numPr>
          <w:ilvl w:val="0"/>
          <w:numId w:val="2"/>
        </w:numPr>
        <w:tabs>
          <w:tab w:val="left" w:pos="-851"/>
          <w:tab w:val="left" w:pos="8505"/>
        </w:tabs>
        <w:spacing w:after="0" w:line="360" w:lineRule="auto"/>
        <w:ind w:right="-27"/>
        <w:jc w:val="both"/>
        <w:outlineLvl w:val="0"/>
        <w:rPr>
          <w:sz w:val="24"/>
          <w:szCs w:val="23"/>
        </w:rPr>
      </w:pPr>
      <w:r w:rsidRPr="00B362AF">
        <w:rPr>
          <w:sz w:val="24"/>
          <w:szCs w:val="23"/>
        </w:rPr>
        <w:t>To understand the influence of the environment on gene expression.</w:t>
      </w:r>
    </w:p>
    <w:p w:rsidR="00163ADE" w:rsidRPr="00B362AF" w:rsidRDefault="00163ADE" w:rsidP="00341F19">
      <w:pPr>
        <w:tabs>
          <w:tab w:val="left" w:pos="-851"/>
          <w:tab w:val="left" w:pos="8505"/>
        </w:tabs>
        <w:spacing w:after="0" w:line="360" w:lineRule="auto"/>
        <w:ind w:right="-27"/>
        <w:jc w:val="both"/>
        <w:outlineLvl w:val="0"/>
        <w:rPr>
          <w:sz w:val="24"/>
          <w:szCs w:val="23"/>
        </w:rPr>
      </w:pPr>
    </w:p>
    <w:p w:rsidR="00163ADE" w:rsidRPr="00B362AF" w:rsidRDefault="00163ADE" w:rsidP="00341F19">
      <w:pPr>
        <w:tabs>
          <w:tab w:val="left" w:pos="-851"/>
          <w:tab w:val="left" w:pos="8505"/>
        </w:tabs>
        <w:spacing w:after="0" w:line="360" w:lineRule="auto"/>
        <w:ind w:right="-27"/>
        <w:jc w:val="both"/>
        <w:outlineLvl w:val="0"/>
        <w:rPr>
          <w:b/>
          <w:sz w:val="24"/>
          <w:szCs w:val="23"/>
        </w:rPr>
      </w:pPr>
      <w:r w:rsidRPr="00B362AF">
        <w:rPr>
          <w:b/>
          <w:sz w:val="24"/>
          <w:szCs w:val="23"/>
        </w:rPr>
        <w:t>Hypothesis:</w:t>
      </w:r>
    </w:p>
    <w:p w:rsidR="00163ADE" w:rsidRPr="00B362AF" w:rsidRDefault="00163ADE" w:rsidP="008D7550">
      <w:pPr>
        <w:tabs>
          <w:tab w:val="left" w:pos="-851"/>
          <w:tab w:val="left" w:pos="8505"/>
        </w:tabs>
        <w:spacing w:after="0" w:line="240" w:lineRule="auto"/>
        <w:ind w:right="-28"/>
        <w:jc w:val="both"/>
        <w:outlineLvl w:val="0"/>
        <w:rPr>
          <w:sz w:val="24"/>
          <w:szCs w:val="23"/>
        </w:rPr>
      </w:pPr>
      <w:r w:rsidRPr="00B362AF">
        <w:rPr>
          <w:sz w:val="24"/>
          <w:szCs w:val="23"/>
        </w:rPr>
        <w:t>If you increase the amount of foods that promote DNA methylation in your diet then more chemical tags will attach to the DNA, causing more gene methylation.</w:t>
      </w:r>
    </w:p>
    <w:p w:rsidR="00163ADE" w:rsidRPr="00B362AF" w:rsidRDefault="00163ADE" w:rsidP="00341F19">
      <w:pPr>
        <w:tabs>
          <w:tab w:val="left" w:pos="-851"/>
          <w:tab w:val="left" w:pos="8505"/>
        </w:tabs>
        <w:spacing w:after="0" w:line="360" w:lineRule="auto"/>
        <w:ind w:right="-27"/>
        <w:jc w:val="both"/>
        <w:outlineLvl w:val="0"/>
        <w:rPr>
          <w:sz w:val="24"/>
          <w:szCs w:val="23"/>
        </w:rPr>
      </w:pPr>
    </w:p>
    <w:p w:rsidR="00326EBD" w:rsidRPr="00B362AF" w:rsidRDefault="00326EBD" w:rsidP="00341F19">
      <w:pPr>
        <w:tabs>
          <w:tab w:val="left" w:pos="-851"/>
          <w:tab w:val="left" w:pos="8505"/>
        </w:tabs>
        <w:spacing w:after="0" w:line="360" w:lineRule="auto"/>
        <w:ind w:right="-27"/>
        <w:jc w:val="both"/>
        <w:outlineLvl w:val="0"/>
        <w:rPr>
          <w:b/>
          <w:sz w:val="24"/>
          <w:szCs w:val="23"/>
        </w:rPr>
      </w:pPr>
      <w:r w:rsidRPr="00B362AF">
        <w:rPr>
          <w:b/>
          <w:sz w:val="24"/>
          <w:szCs w:val="23"/>
        </w:rPr>
        <w:t>Materials</w:t>
      </w:r>
    </w:p>
    <w:p w:rsidR="00326EBD" w:rsidRPr="00B362AF" w:rsidRDefault="00326EBD" w:rsidP="008D7550">
      <w:pPr>
        <w:pStyle w:val="ListParagraph"/>
        <w:numPr>
          <w:ilvl w:val="0"/>
          <w:numId w:val="12"/>
        </w:numPr>
        <w:tabs>
          <w:tab w:val="left" w:pos="-851"/>
          <w:tab w:val="left" w:pos="8505"/>
        </w:tabs>
        <w:spacing w:after="0" w:line="240" w:lineRule="auto"/>
        <w:ind w:left="714" w:right="-28" w:hanging="357"/>
        <w:jc w:val="both"/>
        <w:outlineLvl w:val="0"/>
        <w:rPr>
          <w:sz w:val="24"/>
          <w:szCs w:val="23"/>
        </w:rPr>
      </w:pPr>
      <w:r w:rsidRPr="00B362AF">
        <w:rPr>
          <w:sz w:val="24"/>
          <w:szCs w:val="23"/>
        </w:rPr>
        <w:t>50cm piece of string</w:t>
      </w:r>
    </w:p>
    <w:p w:rsidR="00326EBD" w:rsidRPr="00B362AF" w:rsidRDefault="004D588A" w:rsidP="008D7550">
      <w:pPr>
        <w:pStyle w:val="ListParagraph"/>
        <w:numPr>
          <w:ilvl w:val="0"/>
          <w:numId w:val="12"/>
        </w:numPr>
        <w:tabs>
          <w:tab w:val="left" w:pos="-851"/>
          <w:tab w:val="left" w:pos="8505"/>
        </w:tabs>
        <w:spacing w:after="0" w:line="240" w:lineRule="auto"/>
        <w:ind w:left="714" w:right="-28" w:hanging="357"/>
        <w:jc w:val="both"/>
        <w:outlineLvl w:val="0"/>
        <w:rPr>
          <w:sz w:val="24"/>
          <w:szCs w:val="23"/>
        </w:rPr>
      </w:pPr>
      <w:r w:rsidRPr="00B362AF">
        <w:rPr>
          <w:sz w:val="24"/>
          <w:szCs w:val="23"/>
        </w:rPr>
        <w:t>Small ball</w:t>
      </w:r>
      <w:r w:rsidR="00326EBD" w:rsidRPr="00B362AF">
        <w:rPr>
          <w:sz w:val="24"/>
          <w:szCs w:val="23"/>
        </w:rPr>
        <w:t>s</w:t>
      </w:r>
      <w:r w:rsidRPr="00B362AF">
        <w:rPr>
          <w:sz w:val="24"/>
          <w:szCs w:val="23"/>
        </w:rPr>
        <w:t xml:space="preserve"> of </w:t>
      </w:r>
      <w:proofErr w:type="spellStart"/>
      <w:r w:rsidRPr="00B362AF">
        <w:rPr>
          <w:sz w:val="24"/>
          <w:szCs w:val="23"/>
        </w:rPr>
        <w:t>plastercine</w:t>
      </w:r>
      <w:proofErr w:type="spellEnd"/>
      <w:r w:rsidR="00CE2BF8" w:rsidRPr="00B362AF">
        <w:rPr>
          <w:sz w:val="24"/>
          <w:szCs w:val="23"/>
        </w:rPr>
        <w:t>, flattened,</w:t>
      </w:r>
      <w:r w:rsidRPr="00B362AF">
        <w:rPr>
          <w:sz w:val="24"/>
          <w:szCs w:val="23"/>
        </w:rPr>
        <w:t xml:space="preserve"> fixed round the string</w:t>
      </w:r>
      <w:r w:rsidR="00326EBD" w:rsidRPr="00B362AF">
        <w:rPr>
          <w:sz w:val="24"/>
          <w:szCs w:val="23"/>
        </w:rPr>
        <w:t xml:space="preserve"> to represent the genes on the DNA (string)</w:t>
      </w:r>
    </w:p>
    <w:p w:rsidR="00326EBD" w:rsidRPr="00B362AF" w:rsidRDefault="00D345A0" w:rsidP="008D7550">
      <w:pPr>
        <w:pStyle w:val="ListParagraph"/>
        <w:numPr>
          <w:ilvl w:val="0"/>
          <w:numId w:val="12"/>
        </w:numPr>
        <w:tabs>
          <w:tab w:val="left" w:pos="-851"/>
          <w:tab w:val="left" w:pos="8505"/>
        </w:tabs>
        <w:spacing w:after="0" w:line="240" w:lineRule="auto"/>
        <w:ind w:left="714" w:right="-28" w:hanging="357"/>
        <w:jc w:val="both"/>
        <w:outlineLvl w:val="0"/>
        <w:rPr>
          <w:sz w:val="24"/>
          <w:szCs w:val="23"/>
        </w:rPr>
      </w:pPr>
      <w:r w:rsidRPr="00B362AF">
        <w:rPr>
          <w:sz w:val="24"/>
          <w:szCs w:val="23"/>
        </w:rPr>
        <w:t>About 50</w:t>
      </w:r>
      <w:r w:rsidR="00326EBD" w:rsidRPr="00B362AF">
        <w:rPr>
          <w:sz w:val="24"/>
          <w:szCs w:val="23"/>
        </w:rPr>
        <w:t xml:space="preserve"> chads (circles of paper produced from a hole punch (represent the amount of leafy vegetables in the diet)</w:t>
      </w:r>
    </w:p>
    <w:p w:rsidR="00326EBD" w:rsidRPr="00B362AF" w:rsidRDefault="00326EBD" w:rsidP="00ED7F25">
      <w:pPr>
        <w:tabs>
          <w:tab w:val="left" w:pos="-851"/>
          <w:tab w:val="left" w:pos="8505"/>
        </w:tabs>
        <w:spacing w:after="0" w:line="276" w:lineRule="auto"/>
        <w:ind w:right="-27"/>
        <w:jc w:val="both"/>
        <w:outlineLvl w:val="0"/>
        <w:rPr>
          <w:sz w:val="24"/>
          <w:szCs w:val="23"/>
        </w:rPr>
      </w:pPr>
    </w:p>
    <w:p w:rsidR="00326EBD" w:rsidRPr="00341F19" w:rsidRDefault="00326EBD" w:rsidP="00341F19">
      <w:pPr>
        <w:tabs>
          <w:tab w:val="left" w:pos="-851"/>
          <w:tab w:val="left" w:pos="8505"/>
        </w:tabs>
        <w:spacing w:after="0" w:line="360" w:lineRule="auto"/>
        <w:ind w:right="-27"/>
        <w:outlineLvl w:val="0"/>
        <w:rPr>
          <w:b/>
          <w:sz w:val="24"/>
          <w:szCs w:val="24"/>
        </w:rPr>
      </w:pPr>
      <w:r w:rsidRPr="00341F19">
        <w:rPr>
          <w:b/>
          <w:sz w:val="24"/>
          <w:szCs w:val="24"/>
        </w:rPr>
        <w:t>Procedure:</w:t>
      </w:r>
    </w:p>
    <w:p w:rsidR="00326EBD" w:rsidRPr="00341F19" w:rsidRDefault="00CE2BF8" w:rsidP="008D7550">
      <w:pPr>
        <w:pStyle w:val="ListParagraph"/>
        <w:numPr>
          <w:ilvl w:val="0"/>
          <w:numId w:val="3"/>
        </w:numPr>
        <w:tabs>
          <w:tab w:val="left" w:pos="-851"/>
          <w:tab w:val="left" w:pos="8505"/>
        </w:tabs>
        <w:spacing w:after="0" w:line="240" w:lineRule="auto"/>
        <w:ind w:left="714" w:right="-28" w:hanging="357"/>
        <w:outlineLvl w:val="0"/>
        <w:rPr>
          <w:sz w:val="24"/>
          <w:szCs w:val="24"/>
        </w:rPr>
      </w:pPr>
      <w:r w:rsidRPr="00341F19">
        <w:rPr>
          <w:sz w:val="24"/>
          <w:szCs w:val="24"/>
        </w:rPr>
        <w:t xml:space="preserve">Attach the </w:t>
      </w:r>
      <w:proofErr w:type="spellStart"/>
      <w:r w:rsidRPr="00341F19">
        <w:rPr>
          <w:sz w:val="24"/>
          <w:szCs w:val="24"/>
        </w:rPr>
        <w:t>plastercine</w:t>
      </w:r>
      <w:proofErr w:type="spellEnd"/>
      <w:r w:rsidRPr="00341F19">
        <w:rPr>
          <w:sz w:val="24"/>
          <w:szCs w:val="24"/>
        </w:rPr>
        <w:t xml:space="preserve"> balls</w:t>
      </w:r>
      <w:r w:rsidR="00326EBD" w:rsidRPr="00341F19">
        <w:rPr>
          <w:sz w:val="24"/>
          <w:szCs w:val="24"/>
        </w:rPr>
        <w:t xml:space="preserve"> along the length of the string – choos</w:t>
      </w:r>
      <w:r w:rsidRPr="00341F19">
        <w:rPr>
          <w:sz w:val="24"/>
          <w:szCs w:val="24"/>
        </w:rPr>
        <w:t>e even or random spacing. F</w:t>
      </w:r>
      <w:r w:rsidR="00326EBD" w:rsidRPr="00341F19">
        <w:rPr>
          <w:sz w:val="24"/>
          <w:szCs w:val="24"/>
        </w:rPr>
        <w:t>old</w:t>
      </w:r>
      <w:r w:rsidRPr="00341F19">
        <w:rPr>
          <w:sz w:val="24"/>
          <w:szCs w:val="24"/>
        </w:rPr>
        <w:t xml:space="preserve"> the </w:t>
      </w:r>
      <w:proofErr w:type="spellStart"/>
      <w:r w:rsidRPr="00341F19">
        <w:rPr>
          <w:sz w:val="24"/>
          <w:szCs w:val="24"/>
        </w:rPr>
        <w:t>plaster</w:t>
      </w:r>
      <w:r w:rsidR="004B0BC3" w:rsidRPr="00341F19">
        <w:rPr>
          <w:sz w:val="24"/>
          <w:szCs w:val="24"/>
        </w:rPr>
        <w:t>c</w:t>
      </w:r>
      <w:r w:rsidRPr="00341F19">
        <w:rPr>
          <w:sz w:val="24"/>
          <w:szCs w:val="24"/>
        </w:rPr>
        <w:t>ine</w:t>
      </w:r>
      <w:proofErr w:type="spellEnd"/>
      <w:r w:rsidRPr="00341F19">
        <w:rPr>
          <w:sz w:val="24"/>
          <w:szCs w:val="24"/>
        </w:rPr>
        <w:t xml:space="preserve"> around the string and then flatten to a small disc shape approximately 5mm diameter</w:t>
      </w:r>
      <w:r w:rsidR="00326EBD" w:rsidRPr="00341F19">
        <w:rPr>
          <w:sz w:val="24"/>
          <w:szCs w:val="24"/>
        </w:rPr>
        <w:t>, on the string as shown below.</w:t>
      </w:r>
    </w:p>
    <w:p w:rsidR="00326EBD" w:rsidRPr="00341F19" w:rsidRDefault="00326EBD" w:rsidP="00341F19">
      <w:pPr>
        <w:tabs>
          <w:tab w:val="left" w:pos="-851"/>
          <w:tab w:val="left" w:pos="8505"/>
        </w:tabs>
        <w:spacing w:after="0" w:line="360" w:lineRule="auto"/>
        <w:ind w:right="-27"/>
        <w:outlineLvl w:val="0"/>
        <w:rPr>
          <w:sz w:val="24"/>
          <w:szCs w:val="24"/>
        </w:rPr>
      </w:pPr>
      <w:r w:rsidRPr="00341F19">
        <w:rPr>
          <w:noProof/>
          <w:sz w:val="24"/>
          <w:szCs w:val="24"/>
          <w:lang w:val="en-AU" w:eastAsia="en-AU"/>
        </w:rPr>
        <mc:AlternateContent>
          <mc:Choice Requires="wps">
            <w:drawing>
              <wp:anchor distT="0" distB="0" distL="114300" distR="114300" simplePos="0" relativeHeight="251680768" behindDoc="0" locked="0" layoutInCell="1" allowOverlap="1" wp14:anchorId="3369C478" wp14:editId="7BA307C8">
                <wp:simplePos x="0" y="0"/>
                <wp:positionH relativeFrom="column">
                  <wp:posOffset>4953663</wp:posOffset>
                </wp:positionH>
                <wp:positionV relativeFrom="paragraph">
                  <wp:posOffset>620201</wp:posOffset>
                </wp:positionV>
                <wp:extent cx="95416" cy="95415"/>
                <wp:effectExtent l="0" t="0" r="19050" b="19050"/>
                <wp:wrapNone/>
                <wp:docPr id="12" name="Oval 12"/>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86DAC93" id="Oval 12" o:spid="_x0000_s1026" style="position:absolute;margin-left:390.05pt;margin-top:48.85pt;width:7.5pt;height: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" fillcolor="#5b9bd5" strokecolor="#41719c" strokeweight="1pt">
                <v:stroke joinstyle="miter"/>
              </v:oval>
            </w:pict>
          </mc:Fallback>
        </mc:AlternateContent>
      </w:r>
    </w:p>
    <w:p w:rsidR="00326EBD" w:rsidRPr="00341F19" w:rsidRDefault="00341F19" w:rsidP="00341F19">
      <w:pPr>
        <w:tabs>
          <w:tab w:val="left" w:pos="-851"/>
          <w:tab w:val="left" w:pos="8505"/>
        </w:tabs>
        <w:spacing w:after="0" w:line="360" w:lineRule="auto"/>
        <w:ind w:right="-27"/>
        <w:outlineLvl w:val="0"/>
        <w:rPr>
          <w:sz w:val="24"/>
          <w:szCs w:val="24"/>
        </w:rPr>
      </w:pPr>
      <w:r w:rsidRPr="00341F19">
        <w:rPr>
          <w:noProof/>
          <w:sz w:val="24"/>
          <w:szCs w:val="24"/>
          <w:lang w:val="en-AU" w:eastAsia="en-AU"/>
        </w:rPr>
        <mc:AlternateContent>
          <mc:Choice Requires="wps">
            <w:drawing>
              <wp:anchor distT="0" distB="0" distL="114300" distR="114300" simplePos="0" relativeHeight="251684864" behindDoc="0" locked="0" layoutInCell="1" allowOverlap="1" wp14:anchorId="418E518C" wp14:editId="0BDB3E41">
                <wp:simplePos x="0" y="0"/>
                <wp:positionH relativeFrom="column">
                  <wp:posOffset>5669280</wp:posOffset>
                </wp:positionH>
                <wp:positionV relativeFrom="paragraph">
                  <wp:posOffset>246380</wp:posOffset>
                </wp:positionV>
                <wp:extent cx="95250" cy="95250"/>
                <wp:effectExtent l="0" t="0" r="19050" b="19050"/>
                <wp:wrapNone/>
                <wp:docPr id="14" name="Oval 14"/>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446.4pt;margin-top:19.4pt;width:7.5pt;height: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86912" behindDoc="0" locked="0" layoutInCell="1" allowOverlap="1" wp14:anchorId="38EEC20A" wp14:editId="3A96CF94">
                <wp:simplePos x="0" y="0"/>
                <wp:positionH relativeFrom="column">
                  <wp:posOffset>4714875</wp:posOffset>
                </wp:positionH>
                <wp:positionV relativeFrom="paragraph">
                  <wp:posOffset>32385</wp:posOffset>
                </wp:positionV>
                <wp:extent cx="95250" cy="95250"/>
                <wp:effectExtent l="0" t="0" r="19050" b="19050"/>
                <wp:wrapNone/>
                <wp:docPr id="15" name="Oval 15"/>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371.25pt;margin-top:2.55pt;width:7.5pt;height: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82816" behindDoc="0" locked="0" layoutInCell="1" allowOverlap="1" wp14:anchorId="46A6215B" wp14:editId="6E5A6990">
                <wp:simplePos x="0" y="0"/>
                <wp:positionH relativeFrom="column">
                  <wp:posOffset>4423410</wp:posOffset>
                </wp:positionH>
                <wp:positionV relativeFrom="paragraph">
                  <wp:posOffset>133985</wp:posOffset>
                </wp:positionV>
                <wp:extent cx="95250" cy="95250"/>
                <wp:effectExtent l="0" t="0" r="19050" b="19050"/>
                <wp:wrapNone/>
                <wp:docPr id="13" name="Oval 13"/>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348.3pt;margin-top:10.55pt;width:7.5pt;height: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91008" behindDoc="0" locked="0" layoutInCell="1" allowOverlap="1" wp14:anchorId="1D909A6C" wp14:editId="4F80E44B">
                <wp:simplePos x="0" y="0"/>
                <wp:positionH relativeFrom="column">
                  <wp:posOffset>3513455</wp:posOffset>
                </wp:positionH>
                <wp:positionV relativeFrom="paragraph">
                  <wp:posOffset>57150</wp:posOffset>
                </wp:positionV>
                <wp:extent cx="95250" cy="95250"/>
                <wp:effectExtent l="0" t="0" r="19050" b="19050"/>
                <wp:wrapNone/>
                <wp:docPr id="17" name="Oval 17"/>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76.65pt;margin-top:4.5pt;width:7.5pt;height: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97152" behindDoc="0" locked="0" layoutInCell="1" allowOverlap="1" wp14:anchorId="1EC300E4" wp14:editId="3A05F708">
                <wp:simplePos x="0" y="0"/>
                <wp:positionH relativeFrom="column">
                  <wp:posOffset>3366135</wp:posOffset>
                </wp:positionH>
                <wp:positionV relativeFrom="paragraph">
                  <wp:posOffset>229870</wp:posOffset>
                </wp:positionV>
                <wp:extent cx="95250" cy="95250"/>
                <wp:effectExtent l="0" t="0" r="19050" b="19050"/>
                <wp:wrapNone/>
                <wp:docPr id="20" name="Oval 20"/>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265.05pt;margin-top:18.1pt;width:7.5pt;height: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62336" behindDoc="0" locked="0" layoutInCell="1" allowOverlap="1" wp14:anchorId="11E2BD55" wp14:editId="42862E09">
                <wp:simplePos x="0" y="0"/>
                <wp:positionH relativeFrom="column">
                  <wp:posOffset>2459355</wp:posOffset>
                </wp:positionH>
                <wp:positionV relativeFrom="paragraph">
                  <wp:posOffset>187960</wp:posOffset>
                </wp:positionV>
                <wp:extent cx="95250" cy="95250"/>
                <wp:effectExtent l="0" t="0" r="19050" b="19050"/>
                <wp:wrapNone/>
                <wp:docPr id="3" name="Oval 3"/>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93.65pt;margin-top:14.8pt;width:7.5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60288" behindDoc="0" locked="0" layoutInCell="1" allowOverlap="1" wp14:anchorId="30A0E60A" wp14:editId="27A5CE26">
                <wp:simplePos x="0" y="0"/>
                <wp:positionH relativeFrom="column">
                  <wp:posOffset>746125</wp:posOffset>
                </wp:positionH>
                <wp:positionV relativeFrom="paragraph">
                  <wp:posOffset>155575</wp:posOffset>
                </wp:positionV>
                <wp:extent cx="95250" cy="95250"/>
                <wp:effectExtent l="0" t="0" r="19050" b="19050"/>
                <wp:wrapNone/>
                <wp:docPr id="2" name="Oval 2"/>
                <wp:cNvGraphicFramePr/>
                <a:graphic xmlns:a="http://schemas.openxmlformats.org/drawingml/2006/main">
                  <a:graphicData uri="http://schemas.microsoft.com/office/word/2010/wordprocessingShape">
                    <wps:wsp>
                      <wps:cNvSpPr/>
                      <wps:spPr>
                        <a:xfrm>
                          <a:off x="0" y="0"/>
                          <a:ext cx="95250"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58.75pt;margin-top:12.25pt;width:7.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" fillcolor="#5b9bd5 [3204]" strokecolor="#1f4d78 [1604]" strokeweight="1pt">
                <v:stroke joinstyle="miter"/>
              </v:oval>
            </w:pict>
          </mc:Fallback>
        </mc:AlternateContent>
      </w:r>
      <w:r w:rsidR="00326EBD" w:rsidRPr="00341F19">
        <w:rPr>
          <w:noProof/>
          <w:sz w:val="24"/>
          <w:szCs w:val="24"/>
          <w:lang w:val="en-AU" w:eastAsia="en-AU"/>
        </w:rPr>
        <mc:AlternateContent>
          <mc:Choice Requires="wps">
            <w:drawing>
              <wp:anchor distT="0" distB="0" distL="114300" distR="114300" simplePos="0" relativeHeight="251666432" behindDoc="0" locked="0" layoutInCell="1" allowOverlap="1" wp14:anchorId="1EE24A58" wp14:editId="6A4AD0D5">
                <wp:simplePos x="0" y="0"/>
                <wp:positionH relativeFrom="column">
                  <wp:posOffset>5383945</wp:posOffset>
                </wp:positionH>
                <wp:positionV relativeFrom="paragraph">
                  <wp:posOffset>58089</wp:posOffset>
                </wp:positionV>
                <wp:extent cx="95416" cy="95415"/>
                <wp:effectExtent l="0" t="0" r="19050" b="19050"/>
                <wp:wrapNone/>
                <wp:docPr id="5" name="Oval 5"/>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AACBBC5" id="Oval 5" o:spid="_x0000_s1026" style="position:absolute;margin-left:423.95pt;margin-top:4.55pt;width:7.5pt;height: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" fillcolor="#5b9bd5" strokecolor="#41719c" strokeweight="1pt">
                <v:stroke joinstyle="miter"/>
              </v:oval>
            </w:pict>
          </mc:Fallback>
        </mc:AlternateContent>
      </w:r>
      <w:r w:rsidR="00326EBD" w:rsidRPr="00341F19">
        <w:rPr>
          <w:noProof/>
          <w:sz w:val="24"/>
          <w:szCs w:val="24"/>
          <w:lang w:val="en-AU" w:eastAsia="en-AU"/>
        </w:rPr>
        <mc:AlternateContent>
          <mc:Choice Requires="wps">
            <w:drawing>
              <wp:anchor distT="0" distB="0" distL="114300" distR="114300" simplePos="0" relativeHeight="251674624" behindDoc="0" locked="0" layoutInCell="1" allowOverlap="1" wp14:anchorId="533A646D" wp14:editId="022B9CC4">
                <wp:simplePos x="0" y="0"/>
                <wp:positionH relativeFrom="column">
                  <wp:posOffset>1445398</wp:posOffset>
                </wp:positionH>
                <wp:positionV relativeFrom="paragraph">
                  <wp:posOffset>103035</wp:posOffset>
                </wp:positionV>
                <wp:extent cx="95416" cy="95415"/>
                <wp:effectExtent l="0" t="0" r="19050" b="19050"/>
                <wp:wrapNone/>
                <wp:docPr id="9" name="Oval 9"/>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3AD17F9" id="Oval 9" o:spid="_x0000_s1026" style="position:absolute;margin-left:113.8pt;margin-top:8.1pt;width:7.5pt;height: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" fillcolor="#5b9bd5" strokecolor="#41719c" strokeweight="1pt">
                <v:stroke joinstyle="miter"/>
              </v:oval>
            </w:pict>
          </mc:Fallback>
        </mc:AlternateContent>
      </w:r>
      <w:r w:rsidR="00326EBD" w:rsidRPr="00341F19">
        <w:rPr>
          <w:noProof/>
          <w:sz w:val="24"/>
          <w:szCs w:val="24"/>
          <w:lang w:val="en-AU" w:eastAsia="en-AU"/>
        </w:rPr>
        <mc:AlternateContent>
          <mc:Choice Requires="wps">
            <w:drawing>
              <wp:anchor distT="0" distB="0" distL="114300" distR="114300" simplePos="0" relativeHeight="251678720" behindDoc="0" locked="0" layoutInCell="1" allowOverlap="1" wp14:anchorId="5E29C5A5" wp14:editId="03903EDD">
                <wp:simplePos x="0" y="0"/>
                <wp:positionH relativeFrom="column">
                  <wp:posOffset>986127</wp:posOffset>
                </wp:positionH>
                <wp:positionV relativeFrom="paragraph">
                  <wp:posOffset>65847</wp:posOffset>
                </wp:positionV>
                <wp:extent cx="95416" cy="95415"/>
                <wp:effectExtent l="0" t="0" r="19050" b="19050"/>
                <wp:wrapNone/>
                <wp:docPr id="11" name="Oval 11"/>
                <wp:cNvGraphicFramePr/>
                <a:graphic xmlns:a="http://schemas.openxmlformats.org/drawingml/2006/main">
                  <a:graphicData uri="http://schemas.microsoft.com/office/word/2010/wordprocessingShape">
                    <wps:wsp>
                      <wps:cNvSpPr/>
                      <wps:spPr>
                        <a:xfrm>
                          <a:off x="0" y="0"/>
                          <a:ext cx="95416" cy="95415"/>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A27355F" id="Oval 11" o:spid="_x0000_s1026" style="position:absolute;margin-left:77.65pt;margin-top:5.2pt;width:7.5pt;height: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" fillcolor="#5b9bd5" strokecolor="#41719c" strokeweight="1pt">
                <v:stroke joinstyle="miter"/>
              </v:oval>
            </w:pict>
          </mc:Fallback>
        </mc:AlternateContent>
      </w:r>
      <w:r w:rsidR="00326EBD" w:rsidRPr="00341F19">
        <w:rPr>
          <w:noProof/>
          <w:sz w:val="24"/>
          <w:szCs w:val="24"/>
          <w:lang w:val="en-AU" w:eastAsia="en-AU"/>
        </w:rPr>
        <mc:AlternateContent>
          <mc:Choice Requires="wps">
            <w:drawing>
              <wp:anchor distT="0" distB="0" distL="114300" distR="114300" simplePos="0" relativeHeight="251659264" behindDoc="0" locked="0" layoutInCell="1" allowOverlap="1" wp14:anchorId="4FC84853" wp14:editId="518B8027">
                <wp:simplePos x="0" y="0"/>
                <wp:positionH relativeFrom="column">
                  <wp:posOffset>679450</wp:posOffset>
                </wp:positionH>
                <wp:positionV relativeFrom="paragraph">
                  <wp:posOffset>35616</wp:posOffset>
                </wp:positionV>
                <wp:extent cx="5065230" cy="580445"/>
                <wp:effectExtent l="0" t="19050" r="21590" b="29210"/>
                <wp:wrapNone/>
                <wp:docPr id="1" name="Freeform 1"/>
                <wp:cNvGraphicFramePr/>
                <a:graphic xmlns:a="http://schemas.openxmlformats.org/drawingml/2006/main">
                  <a:graphicData uri="http://schemas.microsoft.com/office/word/2010/wordprocessingShape">
                    <wps:wsp>
                      <wps:cNvSpPr/>
                      <wps:spPr>
                        <a:xfrm>
                          <a:off x="0" y="0"/>
                          <a:ext cx="5065230" cy="580445"/>
                        </a:xfrm>
                        <a:custGeom>
                          <a:avLst/>
                          <a:gdLst>
                            <a:gd name="connsiteX0" fmla="*/ 0 w 5065230"/>
                            <a:gd name="connsiteY0" fmla="*/ 357809 h 580445"/>
                            <a:gd name="connsiteX1" fmla="*/ 15902 w 5065230"/>
                            <a:gd name="connsiteY1" fmla="*/ 318052 h 580445"/>
                            <a:gd name="connsiteX2" fmla="*/ 23853 w 5065230"/>
                            <a:gd name="connsiteY2" fmla="*/ 294198 h 580445"/>
                            <a:gd name="connsiteX3" fmla="*/ 71561 w 5065230"/>
                            <a:gd name="connsiteY3" fmla="*/ 230588 h 580445"/>
                            <a:gd name="connsiteX4" fmla="*/ 87464 w 5065230"/>
                            <a:gd name="connsiteY4" fmla="*/ 206734 h 580445"/>
                            <a:gd name="connsiteX5" fmla="*/ 111318 w 5065230"/>
                            <a:gd name="connsiteY5" fmla="*/ 182880 h 580445"/>
                            <a:gd name="connsiteX6" fmla="*/ 135172 w 5065230"/>
                            <a:gd name="connsiteY6" fmla="*/ 151075 h 580445"/>
                            <a:gd name="connsiteX7" fmla="*/ 159026 w 5065230"/>
                            <a:gd name="connsiteY7" fmla="*/ 143123 h 580445"/>
                            <a:gd name="connsiteX8" fmla="*/ 206733 w 5065230"/>
                            <a:gd name="connsiteY8" fmla="*/ 111318 h 580445"/>
                            <a:gd name="connsiteX9" fmla="*/ 262393 w 5065230"/>
                            <a:gd name="connsiteY9" fmla="*/ 95416 h 580445"/>
                            <a:gd name="connsiteX10" fmla="*/ 349857 w 5065230"/>
                            <a:gd name="connsiteY10" fmla="*/ 87464 h 580445"/>
                            <a:gd name="connsiteX11" fmla="*/ 795130 w 5065230"/>
                            <a:gd name="connsiteY11" fmla="*/ 87464 h 580445"/>
                            <a:gd name="connsiteX12" fmla="*/ 842838 w 5065230"/>
                            <a:gd name="connsiteY12" fmla="*/ 111318 h 580445"/>
                            <a:gd name="connsiteX13" fmla="*/ 890546 w 5065230"/>
                            <a:gd name="connsiteY13" fmla="*/ 127221 h 580445"/>
                            <a:gd name="connsiteX14" fmla="*/ 938253 w 5065230"/>
                            <a:gd name="connsiteY14" fmla="*/ 174929 h 580445"/>
                            <a:gd name="connsiteX15" fmla="*/ 970059 w 5065230"/>
                            <a:gd name="connsiteY15" fmla="*/ 222636 h 580445"/>
                            <a:gd name="connsiteX16" fmla="*/ 1001864 w 5065230"/>
                            <a:gd name="connsiteY16" fmla="*/ 278296 h 580445"/>
                            <a:gd name="connsiteX17" fmla="*/ 1009815 w 5065230"/>
                            <a:gd name="connsiteY17" fmla="*/ 302150 h 580445"/>
                            <a:gd name="connsiteX18" fmla="*/ 1033669 w 5065230"/>
                            <a:gd name="connsiteY18" fmla="*/ 333955 h 580445"/>
                            <a:gd name="connsiteX19" fmla="*/ 1057523 w 5065230"/>
                            <a:gd name="connsiteY19" fmla="*/ 381663 h 580445"/>
                            <a:gd name="connsiteX20" fmla="*/ 1081377 w 5065230"/>
                            <a:gd name="connsiteY20" fmla="*/ 389614 h 580445"/>
                            <a:gd name="connsiteX21" fmla="*/ 1105231 w 5065230"/>
                            <a:gd name="connsiteY21" fmla="*/ 405516 h 580445"/>
                            <a:gd name="connsiteX22" fmla="*/ 1160890 w 5065230"/>
                            <a:gd name="connsiteY22" fmla="*/ 445273 h 580445"/>
                            <a:gd name="connsiteX23" fmla="*/ 1184744 w 5065230"/>
                            <a:gd name="connsiteY23" fmla="*/ 453224 h 580445"/>
                            <a:gd name="connsiteX24" fmla="*/ 1232452 w 5065230"/>
                            <a:gd name="connsiteY24" fmla="*/ 461176 h 580445"/>
                            <a:gd name="connsiteX25" fmla="*/ 1296062 w 5065230"/>
                            <a:gd name="connsiteY25" fmla="*/ 477078 h 580445"/>
                            <a:gd name="connsiteX26" fmla="*/ 1431234 w 5065230"/>
                            <a:gd name="connsiteY26" fmla="*/ 469127 h 580445"/>
                            <a:gd name="connsiteX27" fmla="*/ 1510747 w 5065230"/>
                            <a:gd name="connsiteY27" fmla="*/ 437322 h 580445"/>
                            <a:gd name="connsiteX28" fmla="*/ 1542553 w 5065230"/>
                            <a:gd name="connsiteY28" fmla="*/ 397565 h 580445"/>
                            <a:gd name="connsiteX29" fmla="*/ 1574358 w 5065230"/>
                            <a:gd name="connsiteY29" fmla="*/ 349857 h 580445"/>
                            <a:gd name="connsiteX30" fmla="*/ 1598212 w 5065230"/>
                            <a:gd name="connsiteY30" fmla="*/ 326003 h 580445"/>
                            <a:gd name="connsiteX31" fmla="*/ 1614114 w 5065230"/>
                            <a:gd name="connsiteY31" fmla="*/ 302150 h 580445"/>
                            <a:gd name="connsiteX32" fmla="*/ 1637968 w 5065230"/>
                            <a:gd name="connsiteY32" fmla="*/ 286247 h 580445"/>
                            <a:gd name="connsiteX33" fmla="*/ 1661822 w 5065230"/>
                            <a:gd name="connsiteY33" fmla="*/ 262393 h 580445"/>
                            <a:gd name="connsiteX34" fmla="*/ 1709530 w 5065230"/>
                            <a:gd name="connsiteY34" fmla="*/ 238539 h 580445"/>
                            <a:gd name="connsiteX35" fmla="*/ 1733384 w 5065230"/>
                            <a:gd name="connsiteY35" fmla="*/ 222636 h 580445"/>
                            <a:gd name="connsiteX36" fmla="*/ 1765189 w 5065230"/>
                            <a:gd name="connsiteY36" fmla="*/ 206734 h 580445"/>
                            <a:gd name="connsiteX37" fmla="*/ 1789043 w 5065230"/>
                            <a:gd name="connsiteY37" fmla="*/ 182880 h 580445"/>
                            <a:gd name="connsiteX38" fmla="*/ 1836751 w 5065230"/>
                            <a:gd name="connsiteY38" fmla="*/ 166977 h 580445"/>
                            <a:gd name="connsiteX39" fmla="*/ 1860605 w 5065230"/>
                            <a:gd name="connsiteY39" fmla="*/ 159026 h 580445"/>
                            <a:gd name="connsiteX40" fmla="*/ 2011680 w 5065230"/>
                            <a:gd name="connsiteY40" fmla="*/ 166977 h 580445"/>
                            <a:gd name="connsiteX41" fmla="*/ 2059387 w 5065230"/>
                            <a:gd name="connsiteY41" fmla="*/ 190831 h 580445"/>
                            <a:gd name="connsiteX42" fmla="*/ 2107095 w 5065230"/>
                            <a:gd name="connsiteY42" fmla="*/ 206734 h 580445"/>
                            <a:gd name="connsiteX43" fmla="*/ 2130949 w 5065230"/>
                            <a:gd name="connsiteY43" fmla="*/ 230588 h 580445"/>
                            <a:gd name="connsiteX44" fmla="*/ 2178657 w 5065230"/>
                            <a:gd name="connsiteY44" fmla="*/ 254442 h 580445"/>
                            <a:gd name="connsiteX45" fmla="*/ 2202511 w 5065230"/>
                            <a:gd name="connsiteY45" fmla="*/ 278296 h 580445"/>
                            <a:gd name="connsiteX46" fmla="*/ 2250219 w 5065230"/>
                            <a:gd name="connsiteY46" fmla="*/ 302150 h 580445"/>
                            <a:gd name="connsiteX47" fmla="*/ 2266121 w 5065230"/>
                            <a:gd name="connsiteY47" fmla="*/ 326003 h 580445"/>
                            <a:gd name="connsiteX48" fmla="*/ 2313829 w 5065230"/>
                            <a:gd name="connsiteY48" fmla="*/ 357809 h 580445"/>
                            <a:gd name="connsiteX49" fmla="*/ 2361537 w 5065230"/>
                            <a:gd name="connsiteY49" fmla="*/ 381663 h 580445"/>
                            <a:gd name="connsiteX50" fmla="*/ 2393342 w 5065230"/>
                            <a:gd name="connsiteY50" fmla="*/ 405516 h 580445"/>
                            <a:gd name="connsiteX51" fmla="*/ 2456953 w 5065230"/>
                            <a:gd name="connsiteY51" fmla="*/ 421419 h 580445"/>
                            <a:gd name="connsiteX52" fmla="*/ 2592125 w 5065230"/>
                            <a:gd name="connsiteY52" fmla="*/ 413468 h 580445"/>
                            <a:gd name="connsiteX53" fmla="*/ 2615979 w 5065230"/>
                            <a:gd name="connsiteY53" fmla="*/ 405516 h 580445"/>
                            <a:gd name="connsiteX54" fmla="*/ 2639833 w 5065230"/>
                            <a:gd name="connsiteY54" fmla="*/ 381663 h 580445"/>
                            <a:gd name="connsiteX55" fmla="*/ 2663686 w 5065230"/>
                            <a:gd name="connsiteY55" fmla="*/ 365760 h 580445"/>
                            <a:gd name="connsiteX56" fmla="*/ 2695492 w 5065230"/>
                            <a:gd name="connsiteY56" fmla="*/ 318052 h 580445"/>
                            <a:gd name="connsiteX57" fmla="*/ 2711394 w 5065230"/>
                            <a:gd name="connsiteY57" fmla="*/ 270344 h 580445"/>
                            <a:gd name="connsiteX58" fmla="*/ 2719346 w 5065230"/>
                            <a:gd name="connsiteY58" fmla="*/ 246490 h 580445"/>
                            <a:gd name="connsiteX59" fmla="*/ 2735248 w 5065230"/>
                            <a:gd name="connsiteY59" fmla="*/ 222636 h 580445"/>
                            <a:gd name="connsiteX60" fmla="*/ 2743200 w 5065230"/>
                            <a:gd name="connsiteY60" fmla="*/ 198783 h 580445"/>
                            <a:gd name="connsiteX61" fmla="*/ 2782956 w 5065230"/>
                            <a:gd name="connsiteY61" fmla="*/ 151075 h 580445"/>
                            <a:gd name="connsiteX62" fmla="*/ 2822713 w 5065230"/>
                            <a:gd name="connsiteY62" fmla="*/ 95416 h 580445"/>
                            <a:gd name="connsiteX63" fmla="*/ 2870420 w 5065230"/>
                            <a:gd name="connsiteY63" fmla="*/ 63610 h 580445"/>
                            <a:gd name="connsiteX64" fmla="*/ 2894274 w 5065230"/>
                            <a:gd name="connsiteY64" fmla="*/ 47708 h 580445"/>
                            <a:gd name="connsiteX65" fmla="*/ 2973787 w 5065230"/>
                            <a:gd name="connsiteY65" fmla="*/ 23854 h 580445"/>
                            <a:gd name="connsiteX66" fmla="*/ 3148716 w 5065230"/>
                            <a:gd name="connsiteY66" fmla="*/ 31805 h 580445"/>
                            <a:gd name="connsiteX67" fmla="*/ 3172570 w 5065230"/>
                            <a:gd name="connsiteY67" fmla="*/ 39756 h 580445"/>
                            <a:gd name="connsiteX68" fmla="*/ 3220278 w 5065230"/>
                            <a:gd name="connsiteY68" fmla="*/ 71562 h 580445"/>
                            <a:gd name="connsiteX69" fmla="*/ 3228229 w 5065230"/>
                            <a:gd name="connsiteY69" fmla="*/ 103367 h 580445"/>
                            <a:gd name="connsiteX70" fmla="*/ 3244132 w 5065230"/>
                            <a:gd name="connsiteY70" fmla="*/ 151075 h 580445"/>
                            <a:gd name="connsiteX71" fmla="*/ 3236180 w 5065230"/>
                            <a:gd name="connsiteY71" fmla="*/ 222636 h 580445"/>
                            <a:gd name="connsiteX72" fmla="*/ 3204375 w 5065230"/>
                            <a:gd name="connsiteY72" fmla="*/ 270344 h 580445"/>
                            <a:gd name="connsiteX73" fmla="*/ 3204375 w 5065230"/>
                            <a:gd name="connsiteY73" fmla="*/ 381663 h 580445"/>
                            <a:gd name="connsiteX74" fmla="*/ 3220278 w 5065230"/>
                            <a:gd name="connsiteY74" fmla="*/ 429370 h 580445"/>
                            <a:gd name="connsiteX75" fmla="*/ 3244132 w 5065230"/>
                            <a:gd name="connsiteY75" fmla="*/ 445273 h 580445"/>
                            <a:gd name="connsiteX76" fmla="*/ 3267986 w 5065230"/>
                            <a:gd name="connsiteY76" fmla="*/ 477078 h 580445"/>
                            <a:gd name="connsiteX77" fmla="*/ 3291840 w 5065230"/>
                            <a:gd name="connsiteY77" fmla="*/ 492981 h 580445"/>
                            <a:gd name="connsiteX78" fmla="*/ 3371353 w 5065230"/>
                            <a:gd name="connsiteY78" fmla="*/ 516835 h 580445"/>
                            <a:gd name="connsiteX79" fmla="*/ 3458817 w 5065230"/>
                            <a:gd name="connsiteY79" fmla="*/ 508883 h 580445"/>
                            <a:gd name="connsiteX80" fmla="*/ 3506525 w 5065230"/>
                            <a:gd name="connsiteY80" fmla="*/ 477078 h 580445"/>
                            <a:gd name="connsiteX81" fmla="*/ 3530379 w 5065230"/>
                            <a:gd name="connsiteY81" fmla="*/ 461176 h 580445"/>
                            <a:gd name="connsiteX82" fmla="*/ 3570135 w 5065230"/>
                            <a:gd name="connsiteY82" fmla="*/ 405516 h 580445"/>
                            <a:gd name="connsiteX83" fmla="*/ 3593989 w 5065230"/>
                            <a:gd name="connsiteY83" fmla="*/ 373711 h 580445"/>
                            <a:gd name="connsiteX84" fmla="*/ 3625794 w 5065230"/>
                            <a:gd name="connsiteY84" fmla="*/ 326003 h 580445"/>
                            <a:gd name="connsiteX85" fmla="*/ 3649648 w 5065230"/>
                            <a:gd name="connsiteY85" fmla="*/ 294198 h 580445"/>
                            <a:gd name="connsiteX86" fmla="*/ 3665551 w 5065230"/>
                            <a:gd name="connsiteY86" fmla="*/ 270344 h 580445"/>
                            <a:gd name="connsiteX87" fmla="*/ 3689405 w 5065230"/>
                            <a:gd name="connsiteY87" fmla="*/ 254442 h 580445"/>
                            <a:gd name="connsiteX88" fmla="*/ 3721210 w 5065230"/>
                            <a:gd name="connsiteY88" fmla="*/ 206734 h 580445"/>
                            <a:gd name="connsiteX89" fmla="*/ 3737113 w 5065230"/>
                            <a:gd name="connsiteY89" fmla="*/ 182880 h 580445"/>
                            <a:gd name="connsiteX90" fmla="*/ 3760966 w 5065230"/>
                            <a:gd name="connsiteY90" fmla="*/ 159026 h 580445"/>
                            <a:gd name="connsiteX91" fmla="*/ 3824577 w 5065230"/>
                            <a:gd name="connsiteY91" fmla="*/ 95416 h 580445"/>
                            <a:gd name="connsiteX92" fmla="*/ 3880236 w 5065230"/>
                            <a:gd name="connsiteY92" fmla="*/ 39756 h 580445"/>
                            <a:gd name="connsiteX93" fmla="*/ 3927944 w 5065230"/>
                            <a:gd name="connsiteY93" fmla="*/ 23854 h 580445"/>
                            <a:gd name="connsiteX94" fmla="*/ 4110824 w 5065230"/>
                            <a:gd name="connsiteY94" fmla="*/ 31805 h 580445"/>
                            <a:gd name="connsiteX95" fmla="*/ 4134678 w 5065230"/>
                            <a:gd name="connsiteY95" fmla="*/ 39756 h 580445"/>
                            <a:gd name="connsiteX96" fmla="*/ 4198288 w 5065230"/>
                            <a:gd name="connsiteY96" fmla="*/ 55659 h 580445"/>
                            <a:gd name="connsiteX97" fmla="*/ 4230093 w 5065230"/>
                            <a:gd name="connsiteY97" fmla="*/ 71562 h 580445"/>
                            <a:gd name="connsiteX98" fmla="*/ 4293704 w 5065230"/>
                            <a:gd name="connsiteY98" fmla="*/ 87464 h 580445"/>
                            <a:gd name="connsiteX99" fmla="*/ 4317558 w 5065230"/>
                            <a:gd name="connsiteY99" fmla="*/ 103367 h 580445"/>
                            <a:gd name="connsiteX100" fmla="*/ 4341412 w 5065230"/>
                            <a:gd name="connsiteY100" fmla="*/ 111318 h 580445"/>
                            <a:gd name="connsiteX101" fmla="*/ 4389120 w 5065230"/>
                            <a:gd name="connsiteY101" fmla="*/ 143123 h 580445"/>
                            <a:gd name="connsiteX102" fmla="*/ 4405022 w 5065230"/>
                            <a:gd name="connsiteY102" fmla="*/ 190831 h 580445"/>
                            <a:gd name="connsiteX103" fmla="*/ 4397071 w 5065230"/>
                            <a:gd name="connsiteY103" fmla="*/ 230588 h 580445"/>
                            <a:gd name="connsiteX104" fmla="*/ 4373217 w 5065230"/>
                            <a:gd name="connsiteY104" fmla="*/ 254442 h 580445"/>
                            <a:gd name="connsiteX105" fmla="*/ 4357314 w 5065230"/>
                            <a:gd name="connsiteY105" fmla="*/ 278296 h 580445"/>
                            <a:gd name="connsiteX106" fmla="*/ 4309606 w 5065230"/>
                            <a:gd name="connsiteY106" fmla="*/ 310101 h 580445"/>
                            <a:gd name="connsiteX107" fmla="*/ 4285753 w 5065230"/>
                            <a:gd name="connsiteY107" fmla="*/ 333955 h 580445"/>
                            <a:gd name="connsiteX108" fmla="*/ 4269850 w 5065230"/>
                            <a:gd name="connsiteY108" fmla="*/ 381663 h 580445"/>
                            <a:gd name="connsiteX109" fmla="*/ 4285753 w 5065230"/>
                            <a:gd name="connsiteY109" fmla="*/ 453224 h 580445"/>
                            <a:gd name="connsiteX110" fmla="*/ 4333460 w 5065230"/>
                            <a:gd name="connsiteY110" fmla="*/ 485030 h 580445"/>
                            <a:gd name="connsiteX111" fmla="*/ 4389120 w 5065230"/>
                            <a:gd name="connsiteY111" fmla="*/ 516835 h 580445"/>
                            <a:gd name="connsiteX112" fmla="*/ 4420925 w 5065230"/>
                            <a:gd name="connsiteY112" fmla="*/ 524786 h 580445"/>
                            <a:gd name="connsiteX113" fmla="*/ 4476584 w 5065230"/>
                            <a:gd name="connsiteY113" fmla="*/ 556591 h 580445"/>
                            <a:gd name="connsiteX114" fmla="*/ 4508389 w 5065230"/>
                            <a:gd name="connsiteY114" fmla="*/ 564543 h 580445"/>
                            <a:gd name="connsiteX115" fmla="*/ 4556097 w 5065230"/>
                            <a:gd name="connsiteY115" fmla="*/ 580445 h 580445"/>
                            <a:gd name="connsiteX116" fmla="*/ 4834393 w 5065230"/>
                            <a:gd name="connsiteY116" fmla="*/ 572494 h 580445"/>
                            <a:gd name="connsiteX117" fmla="*/ 4866198 w 5065230"/>
                            <a:gd name="connsiteY117" fmla="*/ 564543 h 580445"/>
                            <a:gd name="connsiteX118" fmla="*/ 4913906 w 5065230"/>
                            <a:gd name="connsiteY118" fmla="*/ 532737 h 580445"/>
                            <a:gd name="connsiteX119" fmla="*/ 4945711 w 5065230"/>
                            <a:gd name="connsiteY119" fmla="*/ 485030 h 580445"/>
                            <a:gd name="connsiteX120" fmla="*/ 5001370 w 5065230"/>
                            <a:gd name="connsiteY120" fmla="*/ 389614 h 580445"/>
                            <a:gd name="connsiteX121" fmla="*/ 5017273 w 5065230"/>
                            <a:gd name="connsiteY121" fmla="*/ 341906 h 580445"/>
                            <a:gd name="connsiteX122" fmla="*/ 5025224 w 5065230"/>
                            <a:gd name="connsiteY122" fmla="*/ 318052 h 580445"/>
                            <a:gd name="connsiteX123" fmla="*/ 5057029 w 5065230"/>
                            <a:gd name="connsiteY123" fmla="*/ 262393 h 580445"/>
                            <a:gd name="connsiteX124" fmla="*/ 5057029 w 5065230"/>
                            <a:gd name="connsiteY124" fmla="*/ 143123 h 580445"/>
                            <a:gd name="connsiteX125" fmla="*/ 5041126 w 5065230"/>
                            <a:gd name="connsiteY125" fmla="*/ 95416 h 580445"/>
                            <a:gd name="connsiteX126" fmla="*/ 5017273 w 5065230"/>
                            <a:gd name="connsiteY126" fmla="*/ 71562 h 580445"/>
                            <a:gd name="connsiteX127" fmla="*/ 5009321 w 5065230"/>
                            <a:gd name="connsiteY127" fmla="*/ 47708 h 580445"/>
                            <a:gd name="connsiteX128" fmla="*/ 4985467 w 5065230"/>
                            <a:gd name="connsiteY128" fmla="*/ 23854 h 580445"/>
                            <a:gd name="connsiteX129" fmla="*/ 4969565 w 5065230"/>
                            <a:gd name="connsiteY129" fmla="*/ 0 h 580445"/>
                            <a:gd name="connsiteX130" fmla="*/ 4866198 w 5065230"/>
                            <a:gd name="connsiteY130" fmla="*/ 7951 h 580445"/>
                            <a:gd name="connsiteX131" fmla="*/ 4818490 w 5065230"/>
                            <a:gd name="connsiteY131" fmla="*/ 23854 h 580445"/>
                            <a:gd name="connsiteX132" fmla="*/ 4794636 w 5065230"/>
                            <a:gd name="connsiteY132" fmla="*/ 31805 h 580445"/>
                            <a:gd name="connsiteX133" fmla="*/ 4770782 w 5065230"/>
                            <a:gd name="connsiteY133" fmla="*/ 55659 h 580445"/>
                            <a:gd name="connsiteX134" fmla="*/ 4746928 w 5065230"/>
                            <a:gd name="connsiteY134" fmla="*/ 63610 h 580445"/>
                            <a:gd name="connsiteX135" fmla="*/ 4738977 w 5065230"/>
                            <a:gd name="connsiteY135" fmla="*/ 87464 h 580445"/>
                            <a:gd name="connsiteX136" fmla="*/ 4715123 w 5065230"/>
                            <a:gd name="connsiteY136" fmla="*/ 103367 h 580445"/>
                            <a:gd name="connsiteX137" fmla="*/ 4675366 w 5065230"/>
                            <a:gd name="connsiteY137" fmla="*/ 174929 h 580445"/>
                            <a:gd name="connsiteX138" fmla="*/ 4683318 w 5065230"/>
                            <a:gd name="connsiteY138" fmla="*/ 246490 h 580445"/>
                            <a:gd name="connsiteX139" fmla="*/ 4731026 w 5065230"/>
                            <a:gd name="connsiteY139" fmla="*/ 238539 h 580445"/>
                            <a:gd name="connsiteX140" fmla="*/ 4754880 w 5065230"/>
                            <a:gd name="connsiteY140" fmla="*/ 222636 h 5804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Lst>
                          <a:rect l="l" t="t" r="r" b="b"/>
                          <a:pathLst>
                            <a:path w="5065230" h="580445">
                              <a:moveTo>
                                <a:pt x="0" y="357809"/>
                              </a:moveTo>
                              <a:cubicBezTo>
                                <a:pt x="5301" y="344557"/>
                                <a:pt x="10891" y="331416"/>
                                <a:pt x="15902" y="318052"/>
                              </a:cubicBezTo>
                              <a:cubicBezTo>
                                <a:pt x="18845" y="310204"/>
                                <a:pt x="19353" y="301269"/>
                                <a:pt x="23853" y="294198"/>
                              </a:cubicBezTo>
                              <a:cubicBezTo>
                                <a:pt x="38083" y="271837"/>
                                <a:pt x="56859" y="252641"/>
                                <a:pt x="71561" y="230588"/>
                              </a:cubicBezTo>
                              <a:cubicBezTo>
                                <a:pt x="76862" y="222637"/>
                                <a:pt x="81346" y="214075"/>
                                <a:pt x="87464" y="206734"/>
                              </a:cubicBezTo>
                              <a:cubicBezTo>
                                <a:pt x="94663" y="198095"/>
                                <a:pt x="104000" y="191418"/>
                                <a:pt x="111318" y="182880"/>
                              </a:cubicBezTo>
                              <a:cubicBezTo>
                                <a:pt x="119942" y="172818"/>
                                <a:pt x="124991" y="159559"/>
                                <a:pt x="135172" y="151075"/>
                              </a:cubicBezTo>
                              <a:cubicBezTo>
                                <a:pt x="141611" y="145709"/>
                                <a:pt x="151699" y="147193"/>
                                <a:pt x="159026" y="143123"/>
                              </a:cubicBezTo>
                              <a:cubicBezTo>
                                <a:pt x="175733" y="133841"/>
                                <a:pt x="188601" y="117362"/>
                                <a:pt x="206733" y="111318"/>
                              </a:cubicBezTo>
                              <a:cubicBezTo>
                                <a:pt x="223088" y="105866"/>
                                <a:pt x="245751" y="97635"/>
                                <a:pt x="262393" y="95416"/>
                              </a:cubicBezTo>
                              <a:cubicBezTo>
                                <a:pt x="291411" y="91547"/>
                                <a:pt x="320702" y="90115"/>
                                <a:pt x="349857" y="87464"/>
                              </a:cubicBezTo>
                              <a:cubicBezTo>
                                <a:pt x="519106" y="53615"/>
                                <a:pt x="406916" y="73085"/>
                                <a:pt x="795130" y="87464"/>
                              </a:cubicBezTo>
                              <a:cubicBezTo>
                                <a:pt x="818852" y="88343"/>
                                <a:pt x="822496" y="102277"/>
                                <a:pt x="842838" y="111318"/>
                              </a:cubicBezTo>
                              <a:cubicBezTo>
                                <a:pt x="858156" y="118126"/>
                                <a:pt x="890546" y="127221"/>
                                <a:pt x="890546" y="127221"/>
                              </a:cubicBezTo>
                              <a:cubicBezTo>
                                <a:pt x="906448" y="143124"/>
                                <a:pt x="925778" y="156217"/>
                                <a:pt x="938253" y="174929"/>
                              </a:cubicBezTo>
                              <a:lnTo>
                                <a:pt x="970059" y="222636"/>
                              </a:lnTo>
                              <a:cubicBezTo>
                                <a:pt x="986875" y="289905"/>
                                <a:pt x="963967" y="221449"/>
                                <a:pt x="1001864" y="278296"/>
                              </a:cubicBezTo>
                              <a:cubicBezTo>
                                <a:pt x="1006513" y="285270"/>
                                <a:pt x="1005657" y="294873"/>
                                <a:pt x="1009815" y="302150"/>
                              </a:cubicBezTo>
                              <a:cubicBezTo>
                                <a:pt x="1016390" y="313656"/>
                                <a:pt x="1025718" y="323353"/>
                                <a:pt x="1033669" y="333955"/>
                              </a:cubicBezTo>
                              <a:cubicBezTo>
                                <a:pt x="1038907" y="349670"/>
                                <a:pt x="1043510" y="370452"/>
                                <a:pt x="1057523" y="381663"/>
                              </a:cubicBezTo>
                              <a:cubicBezTo>
                                <a:pt x="1064068" y="386899"/>
                                <a:pt x="1073880" y="385866"/>
                                <a:pt x="1081377" y="389614"/>
                              </a:cubicBezTo>
                              <a:cubicBezTo>
                                <a:pt x="1089924" y="393888"/>
                                <a:pt x="1097455" y="399962"/>
                                <a:pt x="1105231" y="405516"/>
                              </a:cubicBezTo>
                              <a:cubicBezTo>
                                <a:pt x="1113634" y="411518"/>
                                <a:pt x="1148398" y="439027"/>
                                <a:pt x="1160890" y="445273"/>
                              </a:cubicBezTo>
                              <a:cubicBezTo>
                                <a:pt x="1168387" y="449021"/>
                                <a:pt x="1176562" y="451406"/>
                                <a:pt x="1184744" y="453224"/>
                              </a:cubicBezTo>
                              <a:cubicBezTo>
                                <a:pt x="1200482" y="456721"/>
                                <a:pt x="1216688" y="457798"/>
                                <a:pt x="1232452" y="461176"/>
                              </a:cubicBezTo>
                              <a:cubicBezTo>
                                <a:pt x="1253823" y="465755"/>
                                <a:pt x="1296062" y="477078"/>
                                <a:pt x="1296062" y="477078"/>
                              </a:cubicBezTo>
                              <a:cubicBezTo>
                                <a:pt x="1341119" y="474428"/>
                                <a:pt x="1386478" y="474965"/>
                                <a:pt x="1431234" y="469127"/>
                              </a:cubicBezTo>
                              <a:cubicBezTo>
                                <a:pt x="1457818" y="465660"/>
                                <a:pt x="1486836" y="449277"/>
                                <a:pt x="1510747" y="437322"/>
                              </a:cubicBezTo>
                              <a:cubicBezTo>
                                <a:pt x="1528655" y="383603"/>
                                <a:pt x="1503820" y="441832"/>
                                <a:pt x="1542553" y="397565"/>
                              </a:cubicBezTo>
                              <a:cubicBezTo>
                                <a:pt x="1555139" y="383181"/>
                                <a:pt x="1560843" y="363372"/>
                                <a:pt x="1574358" y="349857"/>
                              </a:cubicBezTo>
                              <a:cubicBezTo>
                                <a:pt x="1582309" y="341906"/>
                                <a:pt x="1591013" y="334642"/>
                                <a:pt x="1598212" y="326003"/>
                              </a:cubicBezTo>
                              <a:cubicBezTo>
                                <a:pt x="1604330" y="318662"/>
                                <a:pt x="1607357" y="308907"/>
                                <a:pt x="1614114" y="302150"/>
                              </a:cubicBezTo>
                              <a:cubicBezTo>
                                <a:pt x="1620871" y="295393"/>
                                <a:pt x="1630627" y="292365"/>
                                <a:pt x="1637968" y="286247"/>
                              </a:cubicBezTo>
                              <a:cubicBezTo>
                                <a:pt x="1646607" y="279048"/>
                                <a:pt x="1653183" y="269592"/>
                                <a:pt x="1661822" y="262393"/>
                              </a:cubicBezTo>
                              <a:cubicBezTo>
                                <a:pt x="1682375" y="245266"/>
                                <a:pt x="1685622" y="246508"/>
                                <a:pt x="1709530" y="238539"/>
                              </a:cubicBezTo>
                              <a:cubicBezTo>
                                <a:pt x="1717481" y="233238"/>
                                <a:pt x="1725087" y="227377"/>
                                <a:pt x="1733384" y="222636"/>
                              </a:cubicBezTo>
                              <a:cubicBezTo>
                                <a:pt x="1743675" y="216755"/>
                                <a:pt x="1755544" y="213623"/>
                                <a:pt x="1765189" y="206734"/>
                              </a:cubicBezTo>
                              <a:cubicBezTo>
                                <a:pt x="1774339" y="200198"/>
                                <a:pt x="1779213" y="188341"/>
                                <a:pt x="1789043" y="182880"/>
                              </a:cubicBezTo>
                              <a:cubicBezTo>
                                <a:pt x="1803696" y="174739"/>
                                <a:pt x="1820848" y="172278"/>
                                <a:pt x="1836751" y="166977"/>
                              </a:cubicBezTo>
                              <a:lnTo>
                                <a:pt x="1860605" y="159026"/>
                              </a:lnTo>
                              <a:cubicBezTo>
                                <a:pt x="1910963" y="161676"/>
                                <a:pt x="1961459" y="162411"/>
                                <a:pt x="2011680" y="166977"/>
                              </a:cubicBezTo>
                              <a:cubicBezTo>
                                <a:pt x="2039015" y="169462"/>
                                <a:pt x="2034926" y="179959"/>
                                <a:pt x="2059387" y="190831"/>
                              </a:cubicBezTo>
                              <a:cubicBezTo>
                                <a:pt x="2074705" y="197639"/>
                                <a:pt x="2107095" y="206734"/>
                                <a:pt x="2107095" y="206734"/>
                              </a:cubicBezTo>
                              <a:cubicBezTo>
                                <a:pt x="2115046" y="214685"/>
                                <a:pt x="2121593" y="224351"/>
                                <a:pt x="2130949" y="230588"/>
                              </a:cubicBezTo>
                              <a:cubicBezTo>
                                <a:pt x="2202671" y="278402"/>
                                <a:pt x="2103588" y="191884"/>
                                <a:pt x="2178657" y="254442"/>
                              </a:cubicBezTo>
                              <a:cubicBezTo>
                                <a:pt x="2187296" y="261641"/>
                                <a:pt x="2193872" y="271097"/>
                                <a:pt x="2202511" y="278296"/>
                              </a:cubicBezTo>
                              <a:cubicBezTo>
                                <a:pt x="2223061" y="295421"/>
                                <a:pt x="2226314" y="294181"/>
                                <a:pt x="2250219" y="302150"/>
                              </a:cubicBezTo>
                              <a:cubicBezTo>
                                <a:pt x="2255520" y="310101"/>
                                <a:pt x="2258929" y="319710"/>
                                <a:pt x="2266121" y="326003"/>
                              </a:cubicBezTo>
                              <a:cubicBezTo>
                                <a:pt x="2280505" y="338589"/>
                                <a:pt x="2297926" y="347207"/>
                                <a:pt x="2313829" y="357809"/>
                              </a:cubicBezTo>
                              <a:cubicBezTo>
                                <a:pt x="2344654" y="378359"/>
                                <a:pt x="2328620" y="370690"/>
                                <a:pt x="2361537" y="381663"/>
                              </a:cubicBezTo>
                              <a:cubicBezTo>
                                <a:pt x="2372139" y="389614"/>
                                <a:pt x="2381836" y="398941"/>
                                <a:pt x="2393342" y="405516"/>
                              </a:cubicBezTo>
                              <a:cubicBezTo>
                                <a:pt x="2406511" y="413041"/>
                                <a:pt x="2446880" y="419404"/>
                                <a:pt x="2456953" y="421419"/>
                              </a:cubicBezTo>
                              <a:cubicBezTo>
                                <a:pt x="2502010" y="418769"/>
                                <a:pt x="2547214" y="417959"/>
                                <a:pt x="2592125" y="413468"/>
                              </a:cubicBezTo>
                              <a:cubicBezTo>
                                <a:pt x="2600465" y="412634"/>
                                <a:pt x="2609005" y="410165"/>
                                <a:pt x="2615979" y="405516"/>
                              </a:cubicBezTo>
                              <a:cubicBezTo>
                                <a:pt x="2625335" y="399279"/>
                                <a:pt x="2631195" y="388862"/>
                                <a:pt x="2639833" y="381663"/>
                              </a:cubicBezTo>
                              <a:cubicBezTo>
                                <a:pt x="2647174" y="375545"/>
                                <a:pt x="2655735" y="371061"/>
                                <a:pt x="2663686" y="365760"/>
                              </a:cubicBezTo>
                              <a:cubicBezTo>
                                <a:pt x="2674288" y="349857"/>
                                <a:pt x="2689448" y="336184"/>
                                <a:pt x="2695492" y="318052"/>
                              </a:cubicBezTo>
                              <a:lnTo>
                                <a:pt x="2711394" y="270344"/>
                              </a:lnTo>
                              <a:cubicBezTo>
                                <a:pt x="2714044" y="262393"/>
                                <a:pt x="2714697" y="253464"/>
                                <a:pt x="2719346" y="246490"/>
                              </a:cubicBezTo>
                              <a:cubicBezTo>
                                <a:pt x="2724647" y="238539"/>
                                <a:pt x="2730974" y="231183"/>
                                <a:pt x="2735248" y="222636"/>
                              </a:cubicBezTo>
                              <a:cubicBezTo>
                                <a:pt x="2738996" y="215140"/>
                                <a:pt x="2739452" y="206279"/>
                                <a:pt x="2743200" y="198783"/>
                              </a:cubicBezTo>
                              <a:cubicBezTo>
                                <a:pt x="2758008" y="169167"/>
                                <a:pt x="2760972" y="177456"/>
                                <a:pt x="2782956" y="151075"/>
                              </a:cubicBezTo>
                              <a:cubicBezTo>
                                <a:pt x="2798153" y="132839"/>
                                <a:pt x="2804298" y="111785"/>
                                <a:pt x="2822713" y="95416"/>
                              </a:cubicBezTo>
                              <a:cubicBezTo>
                                <a:pt x="2836998" y="82718"/>
                                <a:pt x="2854518" y="74212"/>
                                <a:pt x="2870420" y="63610"/>
                              </a:cubicBezTo>
                              <a:cubicBezTo>
                                <a:pt x="2878371" y="58309"/>
                                <a:pt x="2885208" y="50730"/>
                                <a:pt x="2894274" y="47708"/>
                              </a:cubicBezTo>
                              <a:cubicBezTo>
                                <a:pt x="2952349" y="28349"/>
                                <a:pt x="2925720" y="35870"/>
                                <a:pt x="2973787" y="23854"/>
                              </a:cubicBezTo>
                              <a:cubicBezTo>
                                <a:pt x="3032097" y="26504"/>
                                <a:pt x="3090532" y="27150"/>
                                <a:pt x="3148716" y="31805"/>
                              </a:cubicBezTo>
                              <a:cubicBezTo>
                                <a:pt x="3157071" y="32473"/>
                                <a:pt x="3165243" y="35686"/>
                                <a:pt x="3172570" y="39756"/>
                              </a:cubicBezTo>
                              <a:cubicBezTo>
                                <a:pt x="3189278" y="49038"/>
                                <a:pt x="3220278" y="71562"/>
                                <a:pt x="3220278" y="71562"/>
                              </a:cubicBezTo>
                              <a:cubicBezTo>
                                <a:pt x="3222928" y="82164"/>
                                <a:pt x="3225089" y="92900"/>
                                <a:pt x="3228229" y="103367"/>
                              </a:cubicBezTo>
                              <a:cubicBezTo>
                                <a:pt x="3233046" y="119423"/>
                                <a:pt x="3244132" y="151075"/>
                                <a:pt x="3244132" y="151075"/>
                              </a:cubicBezTo>
                              <a:cubicBezTo>
                                <a:pt x="3241481" y="174929"/>
                                <a:pt x="3243770" y="199867"/>
                                <a:pt x="3236180" y="222636"/>
                              </a:cubicBezTo>
                              <a:cubicBezTo>
                                <a:pt x="3230136" y="240768"/>
                                <a:pt x="3204375" y="270344"/>
                                <a:pt x="3204375" y="270344"/>
                              </a:cubicBezTo>
                              <a:cubicBezTo>
                                <a:pt x="3188701" y="317367"/>
                                <a:pt x="3190305" y="301933"/>
                                <a:pt x="3204375" y="381663"/>
                              </a:cubicBezTo>
                              <a:cubicBezTo>
                                <a:pt x="3207288" y="398171"/>
                                <a:pt x="3206331" y="420072"/>
                                <a:pt x="3220278" y="429370"/>
                              </a:cubicBezTo>
                              <a:cubicBezTo>
                                <a:pt x="3228229" y="434671"/>
                                <a:pt x="3237375" y="438516"/>
                                <a:pt x="3244132" y="445273"/>
                              </a:cubicBezTo>
                              <a:cubicBezTo>
                                <a:pt x="3253503" y="454644"/>
                                <a:pt x="3258615" y="467707"/>
                                <a:pt x="3267986" y="477078"/>
                              </a:cubicBezTo>
                              <a:cubicBezTo>
                                <a:pt x="3274743" y="483835"/>
                                <a:pt x="3283543" y="488240"/>
                                <a:pt x="3291840" y="492981"/>
                              </a:cubicBezTo>
                              <a:cubicBezTo>
                                <a:pt x="3329906" y="514733"/>
                                <a:pt x="3323051" y="508784"/>
                                <a:pt x="3371353" y="516835"/>
                              </a:cubicBezTo>
                              <a:cubicBezTo>
                                <a:pt x="3400508" y="514184"/>
                                <a:pt x="3430732" y="517143"/>
                                <a:pt x="3458817" y="508883"/>
                              </a:cubicBezTo>
                              <a:cubicBezTo>
                                <a:pt x="3477153" y="503490"/>
                                <a:pt x="3490622" y="487680"/>
                                <a:pt x="3506525" y="477078"/>
                              </a:cubicBezTo>
                              <a:lnTo>
                                <a:pt x="3530379" y="461176"/>
                              </a:lnTo>
                              <a:cubicBezTo>
                                <a:pt x="3608369" y="357187"/>
                                <a:pt x="3511979" y="486935"/>
                                <a:pt x="3570135" y="405516"/>
                              </a:cubicBezTo>
                              <a:cubicBezTo>
                                <a:pt x="3577838" y="394732"/>
                                <a:pt x="3586389" y="384568"/>
                                <a:pt x="3593989" y="373711"/>
                              </a:cubicBezTo>
                              <a:cubicBezTo>
                                <a:pt x="3604949" y="358053"/>
                                <a:pt x="3614326" y="341293"/>
                                <a:pt x="3625794" y="326003"/>
                              </a:cubicBezTo>
                              <a:cubicBezTo>
                                <a:pt x="3633745" y="315401"/>
                                <a:pt x="3641945" y="304982"/>
                                <a:pt x="3649648" y="294198"/>
                              </a:cubicBezTo>
                              <a:cubicBezTo>
                                <a:pt x="3655203" y="286422"/>
                                <a:pt x="3658794" y="277101"/>
                                <a:pt x="3665551" y="270344"/>
                              </a:cubicBezTo>
                              <a:cubicBezTo>
                                <a:pt x="3672308" y="263587"/>
                                <a:pt x="3681454" y="259743"/>
                                <a:pt x="3689405" y="254442"/>
                              </a:cubicBezTo>
                              <a:lnTo>
                                <a:pt x="3721210" y="206734"/>
                              </a:lnTo>
                              <a:cubicBezTo>
                                <a:pt x="3726511" y="198783"/>
                                <a:pt x="3730356" y="189638"/>
                                <a:pt x="3737113" y="182880"/>
                              </a:cubicBezTo>
                              <a:cubicBezTo>
                                <a:pt x="3745064" y="174929"/>
                                <a:pt x="3754062" y="167902"/>
                                <a:pt x="3760966" y="159026"/>
                              </a:cubicBezTo>
                              <a:cubicBezTo>
                                <a:pt x="3809812" y="96223"/>
                                <a:pt x="3769187" y="123110"/>
                                <a:pt x="3824577" y="95416"/>
                              </a:cubicBezTo>
                              <a:cubicBezTo>
                                <a:pt x="3835574" y="62423"/>
                                <a:pt x="3832390" y="55704"/>
                                <a:pt x="3880236" y="39756"/>
                              </a:cubicBezTo>
                              <a:lnTo>
                                <a:pt x="3927944" y="23854"/>
                              </a:lnTo>
                              <a:cubicBezTo>
                                <a:pt x="3988904" y="26504"/>
                                <a:pt x="4049986" y="27125"/>
                                <a:pt x="4110824" y="31805"/>
                              </a:cubicBezTo>
                              <a:cubicBezTo>
                                <a:pt x="4119181" y="32448"/>
                                <a:pt x="4126592" y="37551"/>
                                <a:pt x="4134678" y="39756"/>
                              </a:cubicBezTo>
                              <a:cubicBezTo>
                                <a:pt x="4155764" y="45507"/>
                                <a:pt x="4198288" y="55659"/>
                                <a:pt x="4198288" y="55659"/>
                              </a:cubicBezTo>
                              <a:cubicBezTo>
                                <a:pt x="4208890" y="60960"/>
                                <a:pt x="4218848" y="67814"/>
                                <a:pt x="4230093" y="71562"/>
                              </a:cubicBezTo>
                              <a:cubicBezTo>
                                <a:pt x="4250828" y="78473"/>
                                <a:pt x="4293704" y="87464"/>
                                <a:pt x="4293704" y="87464"/>
                              </a:cubicBezTo>
                              <a:cubicBezTo>
                                <a:pt x="4301655" y="92765"/>
                                <a:pt x="4309011" y="99093"/>
                                <a:pt x="4317558" y="103367"/>
                              </a:cubicBezTo>
                              <a:cubicBezTo>
                                <a:pt x="4325055" y="107115"/>
                                <a:pt x="4334085" y="107248"/>
                                <a:pt x="4341412" y="111318"/>
                              </a:cubicBezTo>
                              <a:cubicBezTo>
                                <a:pt x="4358119" y="120600"/>
                                <a:pt x="4389120" y="143123"/>
                                <a:pt x="4389120" y="143123"/>
                              </a:cubicBezTo>
                              <a:cubicBezTo>
                                <a:pt x="4394421" y="159026"/>
                                <a:pt x="4408309" y="174394"/>
                                <a:pt x="4405022" y="190831"/>
                              </a:cubicBezTo>
                              <a:cubicBezTo>
                                <a:pt x="4402372" y="204083"/>
                                <a:pt x="4403115" y="218500"/>
                                <a:pt x="4397071" y="230588"/>
                              </a:cubicBezTo>
                              <a:cubicBezTo>
                                <a:pt x="4392042" y="240646"/>
                                <a:pt x="4380416" y="245803"/>
                                <a:pt x="4373217" y="254442"/>
                              </a:cubicBezTo>
                              <a:cubicBezTo>
                                <a:pt x="4367099" y="261783"/>
                                <a:pt x="4364506" y="272003"/>
                                <a:pt x="4357314" y="278296"/>
                              </a:cubicBezTo>
                              <a:cubicBezTo>
                                <a:pt x="4342930" y="290882"/>
                                <a:pt x="4323120" y="296586"/>
                                <a:pt x="4309606" y="310101"/>
                              </a:cubicBezTo>
                              <a:lnTo>
                                <a:pt x="4285753" y="333955"/>
                              </a:lnTo>
                              <a:cubicBezTo>
                                <a:pt x="4280452" y="349858"/>
                                <a:pt x="4267094" y="365128"/>
                                <a:pt x="4269850" y="381663"/>
                              </a:cubicBezTo>
                              <a:cubicBezTo>
                                <a:pt x="4270813" y="387442"/>
                                <a:pt x="4277052" y="440172"/>
                                <a:pt x="4285753" y="453224"/>
                              </a:cubicBezTo>
                              <a:cubicBezTo>
                                <a:pt x="4308361" y="487137"/>
                                <a:pt x="4304284" y="470442"/>
                                <a:pt x="4333460" y="485030"/>
                              </a:cubicBezTo>
                              <a:cubicBezTo>
                                <a:pt x="4379591" y="508096"/>
                                <a:pt x="4333368" y="495928"/>
                                <a:pt x="4389120" y="516835"/>
                              </a:cubicBezTo>
                              <a:cubicBezTo>
                                <a:pt x="4399352" y="520672"/>
                                <a:pt x="4410323" y="522136"/>
                                <a:pt x="4420925" y="524786"/>
                              </a:cubicBezTo>
                              <a:cubicBezTo>
                                <a:pt x="4440701" y="537970"/>
                                <a:pt x="4453522" y="547943"/>
                                <a:pt x="4476584" y="556591"/>
                              </a:cubicBezTo>
                              <a:cubicBezTo>
                                <a:pt x="4486816" y="560428"/>
                                <a:pt x="4497922" y="561403"/>
                                <a:pt x="4508389" y="564543"/>
                              </a:cubicBezTo>
                              <a:cubicBezTo>
                                <a:pt x="4524445" y="569360"/>
                                <a:pt x="4540194" y="575144"/>
                                <a:pt x="4556097" y="580445"/>
                              </a:cubicBezTo>
                              <a:cubicBezTo>
                                <a:pt x="4648862" y="577795"/>
                                <a:pt x="4741712" y="577247"/>
                                <a:pt x="4834393" y="572494"/>
                              </a:cubicBezTo>
                              <a:cubicBezTo>
                                <a:pt x="4845307" y="571934"/>
                                <a:pt x="4856424" y="569430"/>
                                <a:pt x="4866198" y="564543"/>
                              </a:cubicBezTo>
                              <a:cubicBezTo>
                                <a:pt x="4883293" y="555995"/>
                                <a:pt x="4913906" y="532737"/>
                                <a:pt x="4913906" y="532737"/>
                              </a:cubicBezTo>
                              <a:cubicBezTo>
                                <a:pt x="4924508" y="516835"/>
                                <a:pt x="4934244" y="500320"/>
                                <a:pt x="4945711" y="485030"/>
                              </a:cubicBezTo>
                              <a:cubicBezTo>
                                <a:pt x="4971133" y="451134"/>
                                <a:pt x="4986277" y="434892"/>
                                <a:pt x="5001370" y="389614"/>
                              </a:cubicBezTo>
                              <a:lnTo>
                                <a:pt x="5017273" y="341906"/>
                              </a:lnTo>
                              <a:cubicBezTo>
                                <a:pt x="5019923" y="333955"/>
                                <a:pt x="5021476" y="325549"/>
                                <a:pt x="5025224" y="318052"/>
                              </a:cubicBezTo>
                              <a:cubicBezTo>
                                <a:pt x="5045400" y="277699"/>
                                <a:pt x="5034551" y="296109"/>
                                <a:pt x="5057029" y="262393"/>
                              </a:cubicBezTo>
                              <a:cubicBezTo>
                                <a:pt x="5065427" y="203607"/>
                                <a:pt x="5070241" y="204777"/>
                                <a:pt x="5057029" y="143123"/>
                              </a:cubicBezTo>
                              <a:cubicBezTo>
                                <a:pt x="5053517" y="126732"/>
                                <a:pt x="5052979" y="107269"/>
                                <a:pt x="5041126" y="95416"/>
                              </a:cubicBezTo>
                              <a:lnTo>
                                <a:pt x="5017273" y="71562"/>
                              </a:lnTo>
                              <a:cubicBezTo>
                                <a:pt x="5014622" y="63611"/>
                                <a:pt x="5013970" y="54682"/>
                                <a:pt x="5009321" y="47708"/>
                              </a:cubicBezTo>
                              <a:cubicBezTo>
                                <a:pt x="5003083" y="38352"/>
                                <a:pt x="4992666" y="32493"/>
                                <a:pt x="4985467" y="23854"/>
                              </a:cubicBezTo>
                              <a:cubicBezTo>
                                <a:pt x="4979349" y="16513"/>
                                <a:pt x="4974866" y="7951"/>
                                <a:pt x="4969565" y="0"/>
                              </a:cubicBezTo>
                              <a:cubicBezTo>
                                <a:pt x="4935109" y="2650"/>
                                <a:pt x="4900333" y="2561"/>
                                <a:pt x="4866198" y="7951"/>
                              </a:cubicBezTo>
                              <a:cubicBezTo>
                                <a:pt x="4849640" y="10565"/>
                                <a:pt x="4834393" y="18553"/>
                                <a:pt x="4818490" y="23854"/>
                              </a:cubicBezTo>
                              <a:lnTo>
                                <a:pt x="4794636" y="31805"/>
                              </a:lnTo>
                              <a:cubicBezTo>
                                <a:pt x="4786685" y="39756"/>
                                <a:pt x="4780138" y="49422"/>
                                <a:pt x="4770782" y="55659"/>
                              </a:cubicBezTo>
                              <a:cubicBezTo>
                                <a:pt x="4763808" y="60308"/>
                                <a:pt x="4752855" y="57683"/>
                                <a:pt x="4746928" y="63610"/>
                              </a:cubicBezTo>
                              <a:cubicBezTo>
                                <a:pt x="4741001" y="69537"/>
                                <a:pt x="4744213" y="80919"/>
                                <a:pt x="4738977" y="87464"/>
                              </a:cubicBezTo>
                              <a:cubicBezTo>
                                <a:pt x="4733007" y="94926"/>
                                <a:pt x="4723074" y="98066"/>
                                <a:pt x="4715123" y="103367"/>
                              </a:cubicBezTo>
                              <a:cubicBezTo>
                                <a:pt x="4678669" y="158049"/>
                                <a:pt x="4689362" y="132943"/>
                                <a:pt x="4675366" y="174929"/>
                              </a:cubicBezTo>
                              <a:cubicBezTo>
                                <a:pt x="4678017" y="198783"/>
                                <a:pt x="4667513" y="228428"/>
                                <a:pt x="4683318" y="246490"/>
                              </a:cubicBezTo>
                              <a:cubicBezTo>
                                <a:pt x="4693935" y="258623"/>
                                <a:pt x="4715731" y="243637"/>
                                <a:pt x="4731026" y="238539"/>
                              </a:cubicBezTo>
                              <a:cubicBezTo>
                                <a:pt x="4740092" y="235517"/>
                                <a:pt x="4754880" y="222636"/>
                                <a:pt x="4754880" y="222636"/>
                              </a:cubicBezTo>
                            </a:path>
                          </a:pathLst>
                        </a:custGeom>
                        <a:ln w="19050"/>
                      </wps:spPr>
                      <wps:style>
                        <a:lnRef idx="1">
                          <a:schemeClr val="dk1"/>
                        </a:lnRef>
                        <a:fillRef idx="0">
                          <a:schemeClr val="dk1"/>
                        </a:fillRef>
                        <a:effectRef idx="0">
                          <a:schemeClr val="dk1"/>
                        </a:effectRef>
                        <a:fontRef idx="minor">
                          <a:schemeClr val="tx1"/>
                        </a:fontRef>
                      </wps:style>
                      <wps:txbx>
                        <w:txbxContent>
                          <w:p w:rsidR="008D7550" w:rsidRDefault="008D7550" w:rsidP="00326EBD">
                            <w:pPr>
                              <w:jc w:val="center"/>
                            </w:pPr>
                          </w:p>
                          <w:p w:rsidR="008D7550" w:rsidRDefault="008D7550" w:rsidP="00326EBD">
                            <w:pPr>
                              <w:jc w:val="center"/>
                            </w:pPr>
                          </w:p>
                          <w:p w:rsidR="008D7550" w:rsidRDefault="008D7550" w:rsidP="00326EBD">
                            <w:pPr>
                              <w:jc w:val="center"/>
                            </w:pPr>
                          </w:p>
                          <w:p w:rsidR="008D7550" w:rsidRDefault="008D7550" w:rsidP="00326EBD">
                            <w:pPr>
                              <w:jc w:val="center"/>
                            </w:pPr>
                          </w:p>
                          <w:p w:rsidR="008D7550" w:rsidRDefault="008D7550" w:rsidP="00326E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 o:spid="_x0000_s1026" style="position:absolute;margin-left:53.5pt;margin-top:2.8pt;width:398.85pt;height:45.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065230,5804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" adj="-11796480,,5400" path="m,357809c5301,344557,10891,331416,15902,318052v2943,-7848,3451,-16783,7951,-23854c38083,271837,56859,252641,71561,230588v5301,-7951,9785,-16513,15903,-23854c94663,198095,104000,191418,111318,182880v8624,-10062,13673,-23321,23854,-31805c141611,145709,151699,147193,159026,143123v16707,-9282,29575,-25761,47707,-31805c223088,105866,245751,97635,262393,95416v29018,-3869,58309,-5301,87464,-7952c519106,53615,406916,73085,795130,87464v23722,879,27366,14813,47708,23854c858156,118126,890546,127221,890546,127221v15902,15903,35232,28996,47707,47708l970059,222636v16816,67269,-6092,-1187,31805,55660c1006513,285270,1005657,294873,1009815,302150v6575,11506,15903,21203,23854,31805c1038907,349670,1043510,370452,1057523,381663v6545,5236,16357,4203,23854,7951c1089924,393888,1097455,399962,1105231,405516v8403,6002,43167,33511,55659,39757c1168387,449021,1176562,451406,1184744,453224v15738,3497,31944,4574,47708,7952c1253823,465755,1296062,477078,1296062,477078v45057,-2650,90416,-2113,135172,-7951c1457818,465660,1486836,449277,1510747,437322v17908,-53719,-6927,4510,31806,-39757c1555139,383181,1560843,363372,1574358,349857v7951,-7951,16655,-15215,23854,-23854c1604330,318662,1607357,308907,1614114,302150v6757,-6757,16513,-9785,23854,-15903c1646607,279048,1653183,269592,1661822,262393v20553,-17127,23800,-15885,47708,-23854c1717481,233238,1725087,227377,1733384,222636v10291,-5881,22160,-9013,31805,-15902c1774339,200198,1779213,188341,1789043,182880v14653,-8141,31805,-10602,47708,-15903l1860605,159026v50358,2650,100854,3385,151075,7951c2039015,169462,2034926,179959,2059387,190831v15318,6808,47708,15903,47708,15903c2115046,214685,2121593,224351,2130949,230588v71722,47814,-27361,-38704,47708,23854c2187296,261641,2193872,271097,2202511,278296v20550,17125,23803,15885,47708,23854c2255520,310101,2258929,319710,2266121,326003v14384,12586,31805,21204,47708,31806c2344654,378359,2328620,370690,2361537,381663v10602,7951,20299,17278,31805,23853c2406511,413041,2446880,419404,2456953,421419v45057,-2650,90261,-3460,135172,-7951c2600465,412634,2609005,410165,2615979,405516v9356,-6237,15216,-16654,23854,-23853c2647174,375545,2655735,371061,2663686,365760v10602,-15903,25762,-29576,31806,-47708l2711394,270344v2650,-7951,3303,-16880,7952,-23854c2724647,238539,2730974,231183,2735248,222636v3748,-7496,4204,-16357,7952,-23853c2758008,169167,2760972,177456,2782956,151075v15197,-18236,21342,-39290,39757,-55659c2836998,82718,2854518,74212,2870420,63610v7951,-5301,14788,-12880,23854,-15902c2952349,28349,2925720,35870,2973787,23854v58310,2650,116745,3296,174929,7951c3157071,32473,3165243,35686,3172570,39756v16708,9282,47708,31806,47708,31806c3222928,82164,3225089,92900,3228229,103367v4817,16056,15903,47708,15903,47708c3241481,174929,3243770,199867,3236180,222636v-6044,18132,-31805,47708,-31805,47708c3188701,317367,3190305,301933,3204375,381663v2913,16508,1956,38409,15903,47707c3228229,434671,3237375,438516,3244132,445273v9371,9371,14483,22434,23854,31805c3274743,483835,3283543,488240,3291840,492981v38066,21752,31211,15803,79513,23854c3400508,514184,3430732,517143,3458817,508883v18336,-5393,31805,-21203,47708,-31805l3530379,461176v77990,-103989,-18400,25759,39756,-55660c3577838,394732,3586389,384568,3593989,373711v10960,-15658,20337,-32418,31805,-47708c3633745,315401,3641945,304982,3649648,294198v5555,-7776,9146,-17097,15903,-23854c3672308,263587,3681454,259743,3689405,254442r31805,-47708c3726511,198783,3730356,189638,3737113,182880v7951,-7951,16949,-14978,23853,-23854c3809812,96223,3769187,123110,3824577,95416v10997,-32993,7813,-39712,55659,-55660l3927944,23854v60960,2650,122042,3271,182880,7951c4119181,32448,4126592,37551,4134678,39756v21086,5751,63610,15903,63610,15903c4208890,60960,4218848,67814,4230093,71562v20735,6911,63611,15902,63611,15902c4301655,92765,4309011,99093,4317558,103367v7497,3748,16527,3881,23854,7951c4358119,120600,4389120,143123,4389120,143123v5301,15903,19189,31271,15902,47708c4402372,204083,4403115,218500,4397071,230588v-5029,10058,-16655,15215,-23854,23854c4367099,261783,4364506,272003,4357314,278296v-14384,12586,-34194,18290,-47708,31805l4285753,333955v-5301,15903,-18659,31173,-15903,47708c4270813,387442,4277052,440172,4285753,453224v22608,33913,18531,17218,47707,31806c4379591,508096,4333368,495928,4389120,516835v10232,3837,21203,5301,31805,7951c4440701,537970,4453522,547943,4476584,556591v10232,3837,21338,4812,31805,7952c4524445,569360,4540194,575144,4556097,580445v92765,-2650,185615,-3198,278296,-7951c4845307,571934,4856424,569430,4866198,564543v17095,-8548,47708,-31806,47708,-31806c4924508,516835,4934244,500320,4945711,485030v25422,-33896,40566,-50138,55659,-95416l5017273,341906v2650,-7951,4203,-16357,7951,-23854c5045400,277699,5034551,296109,5057029,262393v8398,-58786,13212,-57616,,-119270c5053517,126732,5052979,107269,5041126,95416l5017273,71562v-2651,-7951,-3303,-16880,-7952,-23854c5003083,38352,4992666,32493,4985467,23854,4979349,16513,4974866,7951,4969565,v-34456,2650,-69232,2561,-103367,7951c4849640,10565,4834393,18553,4818490,23854r-23854,7951c4786685,39756,4780138,49422,4770782,55659v-6974,4649,-17927,2024,-23854,7951c4741001,69537,4744213,80919,4738977,87464v-5970,7462,-15903,10602,-23854,15903c4678669,158049,4689362,132943,4675366,174929v2651,23854,-7853,53499,7952,71561c4693935,258623,4715731,243637,4731026,238539v9066,-3022,23854,-15903,23854,-15903e" filled="f" strokecolor="black [3200]" strokeweight="1.5pt">
                <v:stroke joinstyle="miter"/>
                <v:formulas/>
                <v:path arrowok="t" o:connecttype="custom" o:connectlocs="0,357809;15902,318052;23853,294198;71561,230588;87464,206734;111318,182880;135172,151075;159026,143123;206733,111318;262393,95416;349857,87464;795130,87464;842838,111318;890546,127221;938253,174929;970059,222636;1001864,278296;1009815,302150;1033669,333955;1057523,381663;1081377,389614;1105231,405516;1160890,445273;1184744,453224;1232452,461176;1296062,477078;1431234,469127;1510747,437322;1542553,397565;1574358,349857;1598212,326003;1614114,302150;1637968,286247;1661822,262393;1709530,238539;1733384,222636;1765189,206734;1789043,182880;1836751,166977;1860605,159026;2011680,166977;2059387,190831;2107095,206734;2130949,230588;2178657,254442;2202511,278296;2250219,302150;2266121,326003;2313829,357809;2361537,381663;2393342,405516;2456953,421419;2592125,413468;2615979,405516;2639833,381663;2663686,365760;2695492,318052;2711394,270344;2719346,246490;2735248,222636;2743200,198783;2782956,151075;2822713,95416;2870420,63610;2894274,47708;2973787,23854;3148716,31805;3172570,39756;3220278,71562;3228229,103367;3244132,151075;3236180,222636;3204375,270344;3204375,381663;3220278,429370;3244132,445273;3267986,477078;3291840,492981;3371353,516835;3458817,508883;3506525,477078;3530379,461176;3570135,405516;3593989,373711;3625794,326003;3649648,294198;3665551,270344;3689405,254442;3721210,206734;3737113,182880;3760966,159026;3824577,95416;3880236,39756;3927944,23854;4110824,31805;4134678,39756;4198288,55659;4230093,71562;4293704,87464;4317558,103367;4341412,111318;4389120,143123;4405022,190831;4397071,230588;4373217,254442;4357314,278296;4309606,310101;4285753,333955;4269850,381663;4285753,453224;4333460,485030;4389120,516835;4420925,524786;4476584,556591;4508389,564543;4556097,580445;4834393,572494;4866198,564543;4913906,532737;4945711,485030;5001370,389614;5017273,341906;5025224,318052;5057029,262393;5057029,143123;5041126,95416;5017273,71562;5009321,47708;4985467,23854;4969565,0;4866198,7951;4818490,23854;4794636,31805;4770782,55659;4746928,63610;4738977,87464;4715123,103367;4675366,174929;4683318,246490;4731026,238539;4754880,222636" o:connectangles="0,0,0,0,0,0,0,0,0,0,0,0,0,0,0,0,0,0,0,0,0,0,0,0,0,0,0,0,0,0,0,0,0,0,0,0,0,0,0,0,0,0,0,0,0,0,0,0,0,0,0,0,0,0,0,0,0,0,0,0,0,0,0,0,0,0,0,0,0,0,0,0,0,0,0,0,0,0,0,0,0,0,0,0,0,0,0,0,0,0,0,0,0,0,0,0,0,0,0,0,0,0,0,0,0,0,0,0,0,0,0,0,0,0,0,0,0,0,0,0,0,0,0,0,0,0,0,0,0,0,0,0,0,0,0,0,0,0,0,0,0" textboxrect="0,0,5065230,580445"/>
                <v:textbox>
                  <w:txbxContent>
                    <w:p w:rsidR="008D7550" w:rsidRDefault="008D7550" w:rsidP="00326EBD">
                      <w:pPr>
                        <w:jc w:val="center"/>
                      </w:pPr>
                    </w:p>
                    <w:p w:rsidR="008D7550" w:rsidRDefault="008D7550" w:rsidP="00326EBD">
                      <w:pPr>
                        <w:jc w:val="center"/>
                      </w:pPr>
                    </w:p>
                    <w:p w:rsidR="008D7550" w:rsidRDefault="008D7550" w:rsidP="00326EBD">
                      <w:pPr>
                        <w:jc w:val="center"/>
                      </w:pPr>
                    </w:p>
                    <w:p w:rsidR="008D7550" w:rsidRDefault="008D7550" w:rsidP="00326EBD">
                      <w:pPr>
                        <w:jc w:val="center"/>
                      </w:pPr>
                    </w:p>
                    <w:p w:rsidR="008D7550" w:rsidRDefault="008D7550" w:rsidP="00326EBD">
                      <w:pPr>
                        <w:jc w:val="center"/>
                      </w:pPr>
                    </w:p>
                  </w:txbxContent>
                </v:textbox>
              </v:shape>
            </w:pict>
          </mc:Fallback>
        </mc:AlternateContent>
      </w:r>
    </w:p>
    <w:p w:rsidR="00326EBD" w:rsidRPr="00341F19" w:rsidRDefault="00341F19" w:rsidP="00341F19">
      <w:pPr>
        <w:tabs>
          <w:tab w:val="left" w:pos="-851"/>
          <w:tab w:val="left" w:pos="8505"/>
        </w:tabs>
        <w:spacing w:after="0" w:line="360" w:lineRule="auto"/>
        <w:ind w:right="-27"/>
        <w:outlineLvl w:val="0"/>
        <w:rPr>
          <w:sz w:val="24"/>
          <w:szCs w:val="24"/>
        </w:rPr>
      </w:pPr>
      <w:r w:rsidRPr="00341F19">
        <w:rPr>
          <w:noProof/>
          <w:sz w:val="24"/>
          <w:szCs w:val="24"/>
          <w:lang w:val="en-AU" w:eastAsia="en-AU"/>
        </w:rPr>
        <mc:AlternateContent>
          <mc:Choice Requires="wps">
            <w:drawing>
              <wp:anchor distT="0" distB="0" distL="114300" distR="114300" simplePos="0" relativeHeight="251695104" behindDoc="0" locked="0" layoutInCell="1" allowOverlap="1" wp14:anchorId="0A5FE0E8" wp14:editId="1B43CD32">
                <wp:simplePos x="0" y="0"/>
                <wp:positionH relativeFrom="column">
                  <wp:posOffset>5158740</wp:posOffset>
                </wp:positionH>
                <wp:positionV relativeFrom="paragraph">
                  <wp:posOffset>274955</wp:posOffset>
                </wp:positionV>
                <wp:extent cx="95250" cy="95250"/>
                <wp:effectExtent l="0" t="0" r="19050" b="19050"/>
                <wp:wrapNone/>
                <wp:docPr id="19" name="Oval 19"/>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406.2pt;margin-top:21.65pt;width:7.5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88960" behindDoc="0" locked="0" layoutInCell="1" allowOverlap="1" wp14:anchorId="65F23044" wp14:editId="173298D1">
                <wp:simplePos x="0" y="0"/>
                <wp:positionH relativeFrom="column">
                  <wp:posOffset>4297680</wp:posOffset>
                </wp:positionH>
                <wp:positionV relativeFrom="paragraph">
                  <wp:posOffset>635</wp:posOffset>
                </wp:positionV>
                <wp:extent cx="95250" cy="95250"/>
                <wp:effectExtent l="0" t="0" r="19050" b="19050"/>
                <wp:wrapNone/>
                <wp:docPr id="16" name="Oval 16"/>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338.4pt;margin-top:.05pt;width:7.5pt;height: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64384" behindDoc="0" locked="0" layoutInCell="1" allowOverlap="1" wp14:anchorId="0A84FC70" wp14:editId="2AD4FC2D">
                <wp:simplePos x="0" y="0"/>
                <wp:positionH relativeFrom="column">
                  <wp:posOffset>3895725</wp:posOffset>
                </wp:positionH>
                <wp:positionV relativeFrom="paragraph">
                  <wp:posOffset>200660</wp:posOffset>
                </wp:positionV>
                <wp:extent cx="95250" cy="95250"/>
                <wp:effectExtent l="0" t="0" r="19050" b="19050"/>
                <wp:wrapNone/>
                <wp:docPr id="4" name="Oval 4"/>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306.75pt;margin-top:15.8pt;width:7.5pt;height: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99200" behindDoc="0" locked="0" layoutInCell="1" allowOverlap="1" wp14:anchorId="3B76E61A" wp14:editId="5B663827">
                <wp:simplePos x="0" y="0"/>
                <wp:positionH relativeFrom="column">
                  <wp:posOffset>3056255</wp:posOffset>
                </wp:positionH>
                <wp:positionV relativeFrom="paragraph">
                  <wp:posOffset>126365</wp:posOffset>
                </wp:positionV>
                <wp:extent cx="95250" cy="95250"/>
                <wp:effectExtent l="0" t="0" r="19050" b="19050"/>
                <wp:wrapNone/>
                <wp:docPr id="21" name="Oval 21"/>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240.65pt;margin-top:9.95pt;width:7.5pt;height: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701248" behindDoc="0" locked="0" layoutInCell="1" allowOverlap="1" wp14:anchorId="7B851FA8" wp14:editId="3D1C7B06">
                <wp:simplePos x="0" y="0"/>
                <wp:positionH relativeFrom="column">
                  <wp:posOffset>2912110</wp:posOffset>
                </wp:positionH>
                <wp:positionV relativeFrom="paragraph">
                  <wp:posOffset>59055</wp:posOffset>
                </wp:positionV>
                <wp:extent cx="95250" cy="95250"/>
                <wp:effectExtent l="0" t="0" r="19050" b="19050"/>
                <wp:wrapNone/>
                <wp:docPr id="22" name="Oval 22"/>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26" style="position:absolute;margin-left:229.3pt;margin-top:4.65pt;width:7.5pt;height: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68480" behindDoc="0" locked="0" layoutInCell="1" allowOverlap="1" wp14:anchorId="08A86CED" wp14:editId="4067681C">
                <wp:simplePos x="0" y="0"/>
                <wp:positionH relativeFrom="column">
                  <wp:posOffset>2166620</wp:posOffset>
                </wp:positionH>
                <wp:positionV relativeFrom="paragraph">
                  <wp:posOffset>127635</wp:posOffset>
                </wp:positionV>
                <wp:extent cx="95250" cy="95250"/>
                <wp:effectExtent l="0" t="0" r="19050" b="19050"/>
                <wp:wrapNone/>
                <wp:docPr id="6" name="Oval 6"/>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70.6pt;margin-top:10.05pt;width:7.5pt;height: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72576" behindDoc="0" locked="0" layoutInCell="1" allowOverlap="1" wp14:anchorId="5A11D3DC" wp14:editId="78F98904">
                <wp:simplePos x="0" y="0"/>
                <wp:positionH relativeFrom="column">
                  <wp:posOffset>1920875</wp:posOffset>
                </wp:positionH>
                <wp:positionV relativeFrom="paragraph">
                  <wp:posOffset>180975</wp:posOffset>
                </wp:positionV>
                <wp:extent cx="95250" cy="95250"/>
                <wp:effectExtent l="0" t="0" r="19050" b="19050"/>
                <wp:wrapNone/>
                <wp:docPr id="8" name="Oval 8"/>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151.25pt;margin-top:14.25pt;width:7.5pt;height: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76672" behindDoc="0" locked="0" layoutInCell="1" allowOverlap="1" wp14:anchorId="180A6673" wp14:editId="62091754">
                <wp:simplePos x="0" y="0"/>
                <wp:positionH relativeFrom="column">
                  <wp:posOffset>1732915</wp:posOffset>
                </wp:positionH>
                <wp:positionV relativeFrom="paragraph">
                  <wp:posOffset>98425</wp:posOffset>
                </wp:positionV>
                <wp:extent cx="95250" cy="95250"/>
                <wp:effectExtent l="0" t="0" r="19050" b="19050"/>
                <wp:wrapNone/>
                <wp:docPr id="10" name="Oval 10"/>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136.45pt;margin-top:7.75pt;width:7.5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" fillcolor="#5b9bd5" strokecolor="#41719c" strokeweight="1pt">
                <v:stroke joinstyle="miter"/>
              </v:oval>
            </w:pict>
          </mc:Fallback>
        </mc:AlternateContent>
      </w:r>
      <w:r w:rsidRPr="00341F19">
        <w:rPr>
          <w:noProof/>
          <w:sz w:val="24"/>
          <w:szCs w:val="24"/>
          <w:lang w:val="en-AU" w:eastAsia="en-AU"/>
        </w:rPr>
        <mc:AlternateContent>
          <mc:Choice Requires="wps">
            <w:drawing>
              <wp:anchor distT="0" distB="0" distL="114300" distR="114300" simplePos="0" relativeHeight="251670528" behindDoc="0" locked="0" layoutInCell="1" allowOverlap="1" wp14:anchorId="11D0CB48" wp14:editId="121353DD">
                <wp:simplePos x="0" y="0"/>
                <wp:positionH relativeFrom="column">
                  <wp:posOffset>647700</wp:posOffset>
                </wp:positionH>
                <wp:positionV relativeFrom="paragraph">
                  <wp:posOffset>44450</wp:posOffset>
                </wp:positionV>
                <wp:extent cx="95250" cy="95250"/>
                <wp:effectExtent l="0" t="0" r="19050" b="19050"/>
                <wp:wrapNone/>
                <wp:docPr id="7" name="Oval 7"/>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51pt;margin-top:3.5pt;width:7.5pt;height: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" fillcolor="#5b9bd5" strokecolor="#41719c" strokeweight="1pt">
                <v:stroke joinstyle="miter"/>
              </v:oval>
            </w:pict>
          </mc:Fallback>
        </mc:AlternateContent>
      </w:r>
    </w:p>
    <w:p w:rsidR="00326EBD" w:rsidRPr="00341F19" w:rsidRDefault="00326EBD" w:rsidP="00341F19">
      <w:pPr>
        <w:tabs>
          <w:tab w:val="left" w:pos="-851"/>
          <w:tab w:val="left" w:pos="8505"/>
        </w:tabs>
        <w:spacing w:after="0" w:line="360" w:lineRule="auto"/>
        <w:ind w:right="-27"/>
        <w:outlineLvl w:val="0"/>
        <w:rPr>
          <w:sz w:val="24"/>
          <w:szCs w:val="24"/>
        </w:rPr>
      </w:pPr>
    </w:p>
    <w:p w:rsidR="00326EBD" w:rsidRPr="00341F19" w:rsidRDefault="009D7CA8" w:rsidP="008D7550">
      <w:pPr>
        <w:pStyle w:val="ListParagraph"/>
        <w:numPr>
          <w:ilvl w:val="0"/>
          <w:numId w:val="3"/>
        </w:numPr>
        <w:tabs>
          <w:tab w:val="left" w:pos="-851"/>
          <w:tab w:val="left" w:pos="8505"/>
        </w:tabs>
        <w:spacing w:after="0" w:line="240" w:lineRule="auto"/>
        <w:ind w:right="-28" w:hanging="357"/>
        <w:outlineLvl w:val="0"/>
        <w:rPr>
          <w:sz w:val="24"/>
          <w:szCs w:val="24"/>
        </w:rPr>
      </w:pPr>
      <w:r w:rsidRPr="00341F19">
        <w:rPr>
          <w:sz w:val="24"/>
          <w:szCs w:val="24"/>
        </w:rPr>
        <w:t>To sti</w:t>
      </w:r>
      <w:r w:rsidR="00EA33A3" w:rsidRPr="00341F19">
        <w:rPr>
          <w:sz w:val="24"/>
          <w:szCs w:val="24"/>
        </w:rPr>
        <w:t>mulate the effect of increasing leafy vegetables in the diet on methylation:</w:t>
      </w:r>
    </w:p>
    <w:p w:rsidR="00EA33A3" w:rsidRPr="00341F19" w:rsidRDefault="00EA33A3" w:rsidP="008D7550">
      <w:pPr>
        <w:pStyle w:val="ListParagraph"/>
        <w:numPr>
          <w:ilvl w:val="0"/>
          <w:numId w:val="5"/>
        </w:numPr>
        <w:tabs>
          <w:tab w:val="left" w:pos="-851"/>
          <w:tab w:val="left" w:pos="8505"/>
        </w:tabs>
        <w:spacing w:after="0" w:line="240" w:lineRule="auto"/>
        <w:ind w:right="-28" w:hanging="357"/>
        <w:outlineLvl w:val="0"/>
        <w:rPr>
          <w:sz w:val="24"/>
          <w:szCs w:val="24"/>
        </w:rPr>
      </w:pPr>
      <w:r w:rsidRPr="00341F19">
        <w:rPr>
          <w:sz w:val="24"/>
          <w:szCs w:val="24"/>
        </w:rPr>
        <w:t>Arrange the string chromosome into any shape on a flat surface</w:t>
      </w:r>
      <w:r w:rsidR="00424871" w:rsidRPr="00341F19">
        <w:rPr>
          <w:sz w:val="24"/>
          <w:szCs w:val="24"/>
        </w:rPr>
        <w:t>, it must contain no coils</w:t>
      </w:r>
      <w:r w:rsidRPr="00341F19">
        <w:rPr>
          <w:sz w:val="24"/>
          <w:szCs w:val="24"/>
        </w:rPr>
        <w:t>.</w:t>
      </w:r>
    </w:p>
    <w:p w:rsidR="00EA33A3" w:rsidRPr="00341F19" w:rsidRDefault="00EA33A3" w:rsidP="008D7550">
      <w:pPr>
        <w:pStyle w:val="ListParagraph"/>
        <w:numPr>
          <w:ilvl w:val="0"/>
          <w:numId w:val="5"/>
        </w:numPr>
        <w:tabs>
          <w:tab w:val="left" w:pos="-851"/>
          <w:tab w:val="left" w:pos="8505"/>
        </w:tabs>
        <w:spacing w:after="0" w:line="240" w:lineRule="auto"/>
        <w:ind w:right="-28" w:hanging="357"/>
        <w:outlineLvl w:val="0"/>
        <w:rPr>
          <w:sz w:val="24"/>
          <w:szCs w:val="24"/>
        </w:rPr>
      </w:pPr>
      <w:r w:rsidRPr="00341F19">
        <w:rPr>
          <w:sz w:val="24"/>
          <w:szCs w:val="24"/>
        </w:rPr>
        <w:t>Take 10 chads and drop them from 30cm above the string chromosome.</w:t>
      </w:r>
    </w:p>
    <w:p w:rsidR="00EA33A3" w:rsidRPr="00341F19" w:rsidRDefault="00EA33A3" w:rsidP="008D7550">
      <w:pPr>
        <w:pStyle w:val="ListParagraph"/>
        <w:numPr>
          <w:ilvl w:val="0"/>
          <w:numId w:val="5"/>
        </w:numPr>
        <w:tabs>
          <w:tab w:val="left" w:pos="-851"/>
          <w:tab w:val="left" w:pos="8505"/>
        </w:tabs>
        <w:spacing w:after="0" w:line="240" w:lineRule="auto"/>
        <w:ind w:right="-28" w:hanging="357"/>
        <w:outlineLvl w:val="0"/>
        <w:rPr>
          <w:sz w:val="24"/>
          <w:szCs w:val="24"/>
        </w:rPr>
      </w:pPr>
      <w:r w:rsidRPr="00341F19">
        <w:rPr>
          <w:sz w:val="24"/>
          <w:szCs w:val="24"/>
        </w:rPr>
        <w:t>The genes (labels) that</w:t>
      </w:r>
      <w:r w:rsidR="00035664">
        <w:rPr>
          <w:sz w:val="24"/>
          <w:szCs w:val="24"/>
        </w:rPr>
        <w:t xml:space="preserve"> come</w:t>
      </w:r>
      <w:r w:rsidRPr="00341F19">
        <w:rPr>
          <w:sz w:val="24"/>
          <w:szCs w:val="24"/>
        </w:rPr>
        <w:t xml:space="preserve"> in contact with a chad have been methylated. Not</w:t>
      </w:r>
      <w:r w:rsidR="00D345A0" w:rsidRPr="00341F19">
        <w:rPr>
          <w:sz w:val="24"/>
          <w:szCs w:val="24"/>
        </w:rPr>
        <w:t>e</w:t>
      </w:r>
      <w:r w:rsidRPr="00341F19">
        <w:rPr>
          <w:sz w:val="24"/>
          <w:szCs w:val="24"/>
        </w:rPr>
        <w:t xml:space="preserve"> down how many genes were methylated. Remove all the chads</w:t>
      </w:r>
    </w:p>
    <w:p w:rsidR="00EA33A3" w:rsidRPr="00341F19" w:rsidRDefault="00EA33A3" w:rsidP="008D7550">
      <w:pPr>
        <w:pStyle w:val="ListParagraph"/>
        <w:numPr>
          <w:ilvl w:val="0"/>
          <w:numId w:val="5"/>
        </w:numPr>
        <w:tabs>
          <w:tab w:val="left" w:pos="-851"/>
          <w:tab w:val="left" w:pos="8505"/>
        </w:tabs>
        <w:spacing w:after="0" w:line="240" w:lineRule="auto"/>
        <w:ind w:right="-28" w:hanging="357"/>
        <w:outlineLvl w:val="0"/>
        <w:rPr>
          <w:sz w:val="24"/>
          <w:szCs w:val="24"/>
        </w:rPr>
      </w:pPr>
      <w:r w:rsidRPr="00341F19">
        <w:rPr>
          <w:sz w:val="24"/>
          <w:szCs w:val="24"/>
        </w:rPr>
        <w:t>Repeat steps I – iii two more times and record your results in a table in the space below.</w:t>
      </w:r>
    </w:p>
    <w:p w:rsidR="00EA33A3" w:rsidRPr="00341F19" w:rsidRDefault="00EA33A3" w:rsidP="008D7550">
      <w:pPr>
        <w:pStyle w:val="ListParagraph"/>
        <w:numPr>
          <w:ilvl w:val="0"/>
          <w:numId w:val="5"/>
        </w:numPr>
        <w:tabs>
          <w:tab w:val="left" w:pos="-851"/>
          <w:tab w:val="left" w:pos="8505"/>
        </w:tabs>
        <w:spacing w:after="0" w:line="240" w:lineRule="auto"/>
        <w:ind w:right="-28" w:hanging="357"/>
        <w:outlineLvl w:val="0"/>
        <w:rPr>
          <w:sz w:val="24"/>
          <w:szCs w:val="24"/>
        </w:rPr>
      </w:pPr>
      <w:r w:rsidRPr="00341F19">
        <w:rPr>
          <w:sz w:val="24"/>
          <w:szCs w:val="24"/>
        </w:rPr>
        <w:t xml:space="preserve">Repeat steps I – </w:t>
      </w:r>
      <w:proofErr w:type="gramStart"/>
      <w:r w:rsidRPr="00341F19">
        <w:rPr>
          <w:sz w:val="24"/>
          <w:szCs w:val="24"/>
        </w:rPr>
        <w:t>iv</w:t>
      </w:r>
      <w:proofErr w:type="gramEnd"/>
      <w:r w:rsidRPr="00341F19">
        <w:rPr>
          <w:sz w:val="24"/>
          <w:szCs w:val="24"/>
        </w:rPr>
        <w:t xml:space="preserve">, but increase the numbers of chads (leafy vegetables in the diet) by 10 each time </w:t>
      </w:r>
      <w:r w:rsidR="00D345A0" w:rsidRPr="00341F19">
        <w:rPr>
          <w:sz w:val="24"/>
          <w:szCs w:val="24"/>
        </w:rPr>
        <w:t>until 50 chads has been reached</w:t>
      </w:r>
      <w:r w:rsidRPr="00341F19">
        <w:rPr>
          <w:sz w:val="24"/>
          <w:szCs w:val="24"/>
        </w:rPr>
        <w:t>.</w:t>
      </w:r>
    </w:p>
    <w:p w:rsidR="00185971" w:rsidRPr="00341F19" w:rsidRDefault="00EA33A3" w:rsidP="008D7550">
      <w:pPr>
        <w:pStyle w:val="ListParagraph"/>
        <w:numPr>
          <w:ilvl w:val="0"/>
          <w:numId w:val="5"/>
        </w:numPr>
        <w:tabs>
          <w:tab w:val="left" w:pos="-851"/>
          <w:tab w:val="left" w:pos="8505"/>
        </w:tabs>
        <w:spacing w:after="0" w:line="240" w:lineRule="auto"/>
        <w:ind w:right="-28" w:hanging="357"/>
        <w:outlineLvl w:val="0"/>
        <w:rPr>
          <w:sz w:val="24"/>
          <w:szCs w:val="24"/>
        </w:rPr>
      </w:pPr>
      <w:r w:rsidRPr="00341F19">
        <w:rPr>
          <w:sz w:val="24"/>
          <w:szCs w:val="24"/>
        </w:rPr>
        <w:t>Process your results</w:t>
      </w:r>
      <w:r w:rsidR="00185971" w:rsidRPr="00341F19">
        <w:rPr>
          <w:sz w:val="24"/>
          <w:szCs w:val="24"/>
        </w:rPr>
        <w:t xml:space="preserve"> and show them in a table</w:t>
      </w:r>
      <w:r w:rsidRPr="00341F19">
        <w:rPr>
          <w:sz w:val="24"/>
          <w:szCs w:val="24"/>
        </w:rPr>
        <w:t>.</w:t>
      </w:r>
      <w:r w:rsidR="00185971" w:rsidRPr="00341F19">
        <w:rPr>
          <w:sz w:val="24"/>
          <w:szCs w:val="24"/>
        </w:rPr>
        <w:t xml:space="preserve"> </w:t>
      </w:r>
      <w:r w:rsidR="0060468F" w:rsidRPr="00341F19">
        <w:rPr>
          <w:sz w:val="24"/>
          <w:szCs w:val="24"/>
        </w:rPr>
        <w:tab/>
      </w:r>
      <w:r w:rsidR="0060468F" w:rsidRPr="00341F19">
        <w:rPr>
          <w:sz w:val="24"/>
          <w:szCs w:val="24"/>
        </w:rPr>
        <w:tab/>
      </w:r>
    </w:p>
    <w:p w:rsidR="00EA33A3" w:rsidRDefault="00EA33A3" w:rsidP="008D7550">
      <w:pPr>
        <w:pStyle w:val="ListParagraph"/>
        <w:numPr>
          <w:ilvl w:val="0"/>
          <w:numId w:val="5"/>
        </w:numPr>
        <w:tabs>
          <w:tab w:val="left" w:pos="-851"/>
          <w:tab w:val="left" w:pos="8505"/>
        </w:tabs>
        <w:spacing w:after="0" w:line="240" w:lineRule="auto"/>
        <w:ind w:right="-28" w:hanging="357"/>
        <w:outlineLvl w:val="0"/>
        <w:rPr>
          <w:sz w:val="24"/>
          <w:szCs w:val="24"/>
        </w:rPr>
      </w:pPr>
      <w:r w:rsidRPr="00341F19">
        <w:rPr>
          <w:sz w:val="24"/>
          <w:szCs w:val="24"/>
        </w:rPr>
        <w:t>Then present them in a graphical form.</w:t>
      </w:r>
      <w:r w:rsidR="00AA4FA9" w:rsidRPr="00341F19">
        <w:rPr>
          <w:sz w:val="24"/>
          <w:szCs w:val="24"/>
        </w:rPr>
        <w:t xml:space="preserve"> </w:t>
      </w:r>
      <w:r w:rsidR="00AA4FA9" w:rsidRPr="00341F19">
        <w:rPr>
          <w:b/>
          <w:sz w:val="24"/>
          <w:szCs w:val="24"/>
        </w:rPr>
        <w:t>Include</w:t>
      </w:r>
      <w:r w:rsidR="00AA4FA9" w:rsidRPr="00341F19">
        <w:rPr>
          <w:sz w:val="24"/>
          <w:szCs w:val="24"/>
        </w:rPr>
        <w:t xml:space="preserve"> an explanation as to why you choose to display (graph) the data the way you did. </w:t>
      </w:r>
      <w:r w:rsidR="0060468F" w:rsidRPr="00341F19">
        <w:rPr>
          <w:sz w:val="24"/>
          <w:szCs w:val="24"/>
        </w:rPr>
        <w:tab/>
      </w:r>
      <w:r w:rsidR="0060468F" w:rsidRPr="00341F19">
        <w:rPr>
          <w:sz w:val="24"/>
          <w:szCs w:val="24"/>
        </w:rPr>
        <w:tab/>
      </w:r>
      <w:r w:rsidR="0060468F" w:rsidRPr="00341F19">
        <w:rPr>
          <w:sz w:val="24"/>
          <w:szCs w:val="24"/>
        </w:rPr>
        <w:tab/>
      </w:r>
    </w:p>
    <w:p w:rsidR="00CC1C16" w:rsidRPr="00341F19" w:rsidRDefault="00CC1C16" w:rsidP="00CC1C16">
      <w:pPr>
        <w:pStyle w:val="ListParagraph"/>
        <w:tabs>
          <w:tab w:val="left" w:pos="-851"/>
          <w:tab w:val="left" w:pos="8505"/>
        </w:tabs>
        <w:spacing w:after="0" w:line="360" w:lineRule="auto"/>
        <w:ind w:left="1440" w:right="-27"/>
        <w:outlineLvl w:val="0"/>
        <w:rPr>
          <w:sz w:val="24"/>
          <w:szCs w:val="24"/>
        </w:rPr>
      </w:pPr>
    </w:p>
    <w:p w:rsidR="00424871" w:rsidRPr="008D7550" w:rsidRDefault="00CC1C16" w:rsidP="008D7550">
      <w:pPr>
        <w:tabs>
          <w:tab w:val="left" w:pos="-851"/>
          <w:tab w:val="left" w:pos="8505"/>
        </w:tabs>
        <w:spacing w:after="0" w:line="276" w:lineRule="auto"/>
        <w:ind w:right="-27"/>
        <w:jc w:val="both"/>
        <w:outlineLvl w:val="0"/>
        <w:rPr>
          <w:sz w:val="23"/>
          <w:szCs w:val="23"/>
        </w:rPr>
      </w:pPr>
      <w:r w:rsidRPr="008D7550">
        <w:rPr>
          <w:b/>
          <w:sz w:val="23"/>
          <w:szCs w:val="23"/>
        </w:rPr>
        <w:t>Table</w:t>
      </w:r>
      <w:r w:rsidRPr="008D7550">
        <w:rPr>
          <w:sz w:val="23"/>
          <w:szCs w:val="23"/>
        </w:rPr>
        <w:tab/>
      </w:r>
      <w:r w:rsidRPr="008D7550">
        <w:rPr>
          <w:sz w:val="23"/>
          <w:szCs w:val="23"/>
        </w:rPr>
        <w:tab/>
      </w:r>
      <w:r w:rsidRPr="008D7550">
        <w:rPr>
          <w:sz w:val="23"/>
          <w:szCs w:val="23"/>
        </w:rPr>
        <w:tab/>
      </w:r>
      <w:r w:rsidRPr="008D7550">
        <w:rPr>
          <w:i/>
          <w:sz w:val="23"/>
          <w:szCs w:val="23"/>
        </w:rPr>
        <w:t xml:space="preserve"> (2 marks)</w:t>
      </w:r>
    </w:p>
    <w:p w:rsidR="00424871" w:rsidRPr="008D7550" w:rsidRDefault="00424871" w:rsidP="00ED7F25">
      <w:pPr>
        <w:tabs>
          <w:tab w:val="left" w:pos="-851"/>
          <w:tab w:val="left" w:pos="8505"/>
        </w:tabs>
        <w:spacing w:after="0" w:line="276" w:lineRule="auto"/>
        <w:ind w:right="-27"/>
        <w:jc w:val="both"/>
        <w:outlineLvl w:val="0"/>
        <w:rPr>
          <w:sz w:val="23"/>
          <w:szCs w:val="23"/>
        </w:rPr>
      </w:pPr>
    </w:p>
    <w:p w:rsidR="008D7550" w:rsidRDefault="008D7550" w:rsidP="00ED7F25">
      <w:pPr>
        <w:spacing w:line="276" w:lineRule="auto"/>
        <w:jc w:val="both"/>
        <w:rPr>
          <w:sz w:val="23"/>
          <w:szCs w:val="23"/>
        </w:rPr>
      </w:pPr>
    </w:p>
    <w:p w:rsidR="008D7550" w:rsidRDefault="008D7550" w:rsidP="00ED7F25">
      <w:pPr>
        <w:spacing w:line="276" w:lineRule="auto"/>
        <w:jc w:val="both"/>
        <w:rPr>
          <w:sz w:val="23"/>
          <w:szCs w:val="23"/>
        </w:rPr>
      </w:pPr>
      <w:r>
        <w:rPr>
          <w:noProof/>
          <w:lang w:eastAsia="en-AU"/>
        </w:rPr>
        <w:drawing>
          <wp:anchor distT="0" distB="0" distL="114300" distR="114300" simplePos="0" relativeHeight="251707392" behindDoc="0" locked="0" layoutInCell="1" allowOverlap="1" wp14:anchorId="2D61B7BC" wp14:editId="18D27A65">
            <wp:simplePos x="0" y="0"/>
            <wp:positionH relativeFrom="column">
              <wp:posOffset>152400</wp:posOffset>
            </wp:positionH>
            <wp:positionV relativeFrom="paragraph">
              <wp:posOffset>3000375</wp:posOffset>
            </wp:positionV>
            <wp:extent cx="6426200" cy="4981575"/>
            <wp:effectExtent l="0" t="0" r="0" b="9525"/>
            <wp:wrapTopAndBottom/>
            <wp:docPr id="24" name="Picture 24" descr="Untitled 1:Users:owner1:Downloads:Blank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owner1:Downloads:BlankGraph.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620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550" w:rsidRDefault="008D7550" w:rsidP="00ED7F25">
      <w:pPr>
        <w:spacing w:line="276" w:lineRule="auto"/>
        <w:jc w:val="both"/>
        <w:rPr>
          <w:sz w:val="23"/>
          <w:szCs w:val="23"/>
        </w:rPr>
      </w:pPr>
    </w:p>
    <w:p w:rsidR="008D7550" w:rsidRDefault="008D7550" w:rsidP="00ED7F25">
      <w:pPr>
        <w:spacing w:line="276" w:lineRule="auto"/>
        <w:jc w:val="both"/>
        <w:rPr>
          <w:sz w:val="23"/>
          <w:szCs w:val="23"/>
        </w:rPr>
      </w:pPr>
    </w:p>
    <w:p w:rsidR="008D7550" w:rsidRDefault="008D7550" w:rsidP="00ED7F25">
      <w:pPr>
        <w:spacing w:line="276" w:lineRule="auto"/>
        <w:jc w:val="both"/>
        <w:rPr>
          <w:sz w:val="23"/>
          <w:szCs w:val="23"/>
        </w:rPr>
      </w:pPr>
    </w:p>
    <w:p w:rsidR="008D7550" w:rsidRDefault="008D7550" w:rsidP="00ED7F25">
      <w:pPr>
        <w:spacing w:line="276" w:lineRule="auto"/>
        <w:jc w:val="both"/>
        <w:rPr>
          <w:sz w:val="23"/>
          <w:szCs w:val="23"/>
        </w:rPr>
      </w:pPr>
    </w:p>
    <w:p w:rsidR="008D7550" w:rsidRDefault="008D7550" w:rsidP="00ED7F25">
      <w:pPr>
        <w:spacing w:line="276" w:lineRule="auto"/>
        <w:jc w:val="both"/>
        <w:rPr>
          <w:sz w:val="23"/>
          <w:szCs w:val="23"/>
        </w:rPr>
      </w:pPr>
    </w:p>
    <w:p w:rsidR="008D7550" w:rsidRDefault="008D7550" w:rsidP="00ED7F25">
      <w:pPr>
        <w:spacing w:line="276" w:lineRule="auto"/>
        <w:jc w:val="both"/>
        <w:rPr>
          <w:sz w:val="23"/>
          <w:szCs w:val="23"/>
        </w:rPr>
      </w:pPr>
    </w:p>
    <w:p w:rsidR="008D7550" w:rsidRDefault="008D7550" w:rsidP="00ED7F25">
      <w:pPr>
        <w:spacing w:line="276" w:lineRule="auto"/>
        <w:jc w:val="both"/>
        <w:rPr>
          <w:i/>
          <w:sz w:val="23"/>
          <w:szCs w:val="23"/>
        </w:rPr>
      </w:pPr>
      <w:r>
        <w:rPr>
          <w:sz w:val="23"/>
          <w:szCs w:val="23"/>
        </w:rPr>
        <w:t>Graph</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Pr="008D7550">
        <w:rPr>
          <w:i/>
          <w:sz w:val="23"/>
          <w:szCs w:val="23"/>
        </w:rPr>
        <w:t>(3 marks)</w:t>
      </w:r>
    </w:p>
    <w:p w:rsidR="008D7550" w:rsidRDefault="008D7550" w:rsidP="00ED7F25">
      <w:pPr>
        <w:spacing w:line="276" w:lineRule="auto"/>
        <w:jc w:val="both"/>
        <w:rPr>
          <w:i/>
          <w:sz w:val="23"/>
          <w:szCs w:val="23"/>
        </w:rPr>
      </w:pPr>
    </w:p>
    <w:p w:rsidR="000B394D" w:rsidRPr="00B362AF" w:rsidRDefault="000B394D" w:rsidP="00ED7F25">
      <w:pPr>
        <w:spacing w:line="276" w:lineRule="auto"/>
        <w:jc w:val="both"/>
        <w:rPr>
          <w:sz w:val="23"/>
          <w:szCs w:val="23"/>
        </w:rPr>
      </w:pPr>
      <w:r w:rsidRPr="00B362AF">
        <w:rPr>
          <w:sz w:val="23"/>
          <w:szCs w:val="23"/>
        </w:rPr>
        <w:br w:type="page"/>
      </w:r>
    </w:p>
    <w:p w:rsidR="000B394D" w:rsidRDefault="00D66EF9" w:rsidP="000B394D">
      <w:pPr>
        <w:tabs>
          <w:tab w:val="left" w:pos="-851"/>
          <w:tab w:val="left" w:pos="1418"/>
        </w:tabs>
        <w:spacing w:after="0" w:line="240" w:lineRule="auto"/>
        <w:ind w:right="-27"/>
        <w:outlineLvl w:val="0"/>
        <w:rPr>
          <w:b/>
          <w:sz w:val="28"/>
          <w:szCs w:val="28"/>
        </w:rPr>
      </w:pPr>
      <w:r w:rsidRPr="00185971">
        <w:rPr>
          <w:b/>
          <w:sz w:val="28"/>
          <w:szCs w:val="28"/>
        </w:rPr>
        <w:lastRenderedPageBreak/>
        <w:t>Analysis and evaluation:</w:t>
      </w:r>
    </w:p>
    <w:p w:rsidR="00185971" w:rsidRPr="00185971" w:rsidRDefault="00185971" w:rsidP="000B394D">
      <w:pPr>
        <w:tabs>
          <w:tab w:val="left" w:pos="-851"/>
          <w:tab w:val="left" w:pos="1418"/>
        </w:tabs>
        <w:spacing w:after="0" w:line="240" w:lineRule="auto"/>
        <w:ind w:right="-27"/>
        <w:outlineLvl w:val="0"/>
        <w:rPr>
          <w:b/>
          <w:sz w:val="28"/>
          <w:szCs w:val="28"/>
        </w:rPr>
      </w:pPr>
    </w:p>
    <w:p w:rsidR="000B394D" w:rsidRDefault="00185971" w:rsidP="00185971">
      <w:pPr>
        <w:tabs>
          <w:tab w:val="left" w:pos="-851"/>
          <w:tab w:val="left" w:pos="284"/>
          <w:tab w:val="left" w:pos="426"/>
        </w:tabs>
        <w:spacing w:after="120" w:line="240" w:lineRule="auto"/>
        <w:ind w:right="-28"/>
        <w:outlineLvl w:val="0"/>
      </w:pPr>
      <w:r>
        <w:t>a)</w:t>
      </w:r>
      <w:r>
        <w:tab/>
      </w:r>
      <w:r>
        <w:tab/>
      </w:r>
      <w:r w:rsidR="000B394D">
        <w:t>Describe the trend and pattern</w:t>
      </w:r>
      <w:r w:rsidR="00EE5A5E">
        <w:t>(s)</w:t>
      </w:r>
      <w:r w:rsidR="000B394D">
        <w:t xml:space="preserve"> in your data</w:t>
      </w:r>
      <w:r>
        <w:t>.</w:t>
      </w:r>
      <w:r>
        <w:tab/>
      </w:r>
      <w:r>
        <w:tab/>
      </w:r>
      <w:r>
        <w:tab/>
      </w:r>
      <w:r>
        <w:tab/>
      </w:r>
      <w:r>
        <w:tab/>
      </w:r>
      <w:r>
        <w:tab/>
      </w:r>
      <w:r>
        <w:tab/>
      </w:r>
      <w:r w:rsidRPr="00F91011">
        <w:rPr>
          <w:i/>
        </w:rPr>
        <w:t>(2 marks)</w:t>
      </w:r>
    </w:p>
    <w:p w:rsidR="00185971" w:rsidRDefault="00185971" w:rsidP="00185971">
      <w:pPr>
        <w:tabs>
          <w:tab w:val="left" w:pos="-851"/>
          <w:tab w:val="left" w:pos="426"/>
        </w:tabs>
        <w:spacing w:after="0" w:line="360" w:lineRule="auto"/>
        <w:ind w:left="426"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5971" w:rsidRDefault="00185971" w:rsidP="00185971">
      <w:pPr>
        <w:tabs>
          <w:tab w:val="left" w:pos="-851"/>
        </w:tabs>
        <w:spacing w:after="0" w:line="360" w:lineRule="auto"/>
        <w:ind w:right="-28"/>
        <w:outlineLvl w:val="0"/>
      </w:pPr>
    </w:p>
    <w:p w:rsidR="000B394D" w:rsidRDefault="00185971" w:rsidP="00185971">
      <w:pPr>
        <w:tabs>
          <w:tab w:val="left" w:pos="-851"/>
          <w:tab w:val="left" w:pos="426"/>
        </w:tabs>
        <w:spacing w:after="0" w:line="360" w:lineRule="auto"/>
        <w:ind w:right="-28"/>
        <w:outlineLvl w:val="0"/>
      </w:pPr>
      <w:r>
        <w:t>b)</w:t>
      </w:r>
      <w:r>
        <w:tab/>
      </w:r>
      <w:r w:rsidR="000B394D">
        <w:t>State how your data relates to your hypothesis</w:t>
      </w:r>
      <w:r>
        <w:t>.</w:t>
      </w:r>
      <w:r>
        <w:tab/>
      </w:r>
      <w:r>
        <w:tab/>
      </w:r>
      <w:r>
        <w:tab/>
      </w:r>
      <w:r>
        <w:tab/>
      </w:r>
      <w:r>
        <w:tab/>
      </w:r>
      <w:r>
        <w:tab/>
      </w:r>
      <w:r w:rsidRPr="00F91011">
        <w:rPr>
          <w:i/>
        </w:rPr>
        <w:tab/>
        <w:t>(2 marks)</w:t>
      </w:r>
    </w:p>
    <w:p w:rsidR="00185971" w:rsidRDefault="00185971" w:rsidP="00185971">
      <w:pPr>
        <w:tabs>
          <w:tab w:val="left" w:pos="-851"/>
          <w:tab w:val="left" w:pos="426"/>
        </w:tabs>
        <w:spacing w:after="0" w:line="360" w:lineRule="auto"/>
        <w:ind w:left="426"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5971" w:rsidRDefault="00185971" w:rsidP="00185971">
      <w:pPr>
        <w:tabs>
          <w:tab w:val="left" w:pos="-851"/>
          <w:tab w:val="left" w:pos="426"/>
        </w:tabs>
        <w:spacing w:after="0" w:line="360" w:lineRule="auto"/>
        <w:ind w:left="426" w:right="-28"/>
        <w:outlineLvl w:val="0"/>
      </w:pPr>
    </w:p>
    <w:p w:rsidR="000B394D" w:rsidRDefault="00185971" w:rsidP="00185971">
      <w:pPr>
        <w:tabs>
          <w:tab w:val="left" w:pos="-851"/>
          <w:tab w:val="left" w:pos="426"/>
        </w:tabs>
        <w:spacing w:after="0" w:line="360" w:lineRule="auto"/>
        <w:ind w:right="-28"/>
        <w:outlineLvl w:val="0"/>
      </w:pPr>
      <w:r>
        <w:t>c)</w:t>
      </w:r>
      <w:r>
        <w:tab/>
      </w:r>
      <w:r w:rsidR="000B394D">
        <w:t xml:space="preserve">Use your knowledge and understanding of epigenetic factors to </w:t>
      </w:r>
      <w:r w:rsidR="00D66EF9">
        <w:t>explain your results</w:t>
      </w:r>
      <w:r>
        <w:t>.</w:t>
      </w:r>
      <w:r>
        <w:tab/>
      </w:r>
      <w:r>
        <w:tab/>
      </w:r>
      <w:r w:rsidRPr="00F91011">
        <w:rPr>
          <w:i/>
        </w:rPr>
        <w:t>(3 marks)</w:t>
      </w:r>
    </w:p>
    <w:p w:rsidR="00185971" w:rsidRDefault="00185971" w:rsidP="00185971">
      <w:pPr>
        <w:tabs>
          <w:tab w:val="left" w:pos="-851"/>
          <w:tab w:val="left" w:pos="426"/>
        </w:tabs>
        <w:spacing w:after="0" w:line="360" w:lineRule="auto"/>
        <w:ind w:left="426"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5971" w:rsidRDefault="00185971" w:rsidP="00185971">
      <w:pPr>
        <w:tabs>
          <w:tab w:val="left" w:pos="-851"/>
          <w:tab w:val="left" w:pos="426"/>
        </w:tabs>
        <w:spacing w:after="0" w:line="360" w:lineRule="auto"/>
        <w:ind w:left="426" w:right="-28"/>
        <w:outlineLvl w:val="0"/>
      </w:pPr>
    </w:p>
    <w:p w:rsidR="00D66EF9" w:rsidRDefault="00185971" w:rsidP="00C27088">
      <w:pPr>
        <w:tabs>
          <w:tab w:val="left" w:pos="-851"/>
          <w:tab w:val="left" w:pos="426"/>
        </w:tabs>
        <w:spacing w:after="0" w:line="240" w:lineRule="auto"/>
        <w:ind w:left="420" w:right="-28" w:hanging="420"/>
        <w:jc w:val="both"/>
        <w:outlineLvl w:val="0"/>
      </w:pPr>
      <w:r>
        <w:t>d)</w:t>
      </w:r>
      <w:r>
        <w:tab/>
      </w:r>
      <w:r w:rsidR="00EE5A5E">
        <w:t>Discuss the validity of the</w:t>
      </w:r>
      <w:r w:rsidR="00D66EF9">
        <w:t xml:space="preserve"> investigation</w:t>
      </w:r>
      <w:r w:rsidR="00EE5A5E">
        <w:t xml:space="preserve"> and make a relevant suggestion as to how the validity of the experiment could be improved</w:t>
      </w:r>
      <w:r w:rsidR="00D66EF9">
        <w:t>.</w:t>
      </w:r>
      <w:r>
        <w:tab/>
      </w:r>
      <w:r>
        <w:tab/>
      </w:r>
      <w:r w:rsidR="00EE5A5E">
        <w:tab/>
      </w:r>
      <w:r w:rsidR="00EE5A5E">
        <w:tab/>
      </w:r>
      <w:r w:rsidR="00EE5A5E">
        <w:tab/>
      </w:r>
      <w:r w:rsidR="00EE5A5E">
        <w:tab/>
      </w:r>
      <w:r w:rsidR="00EE5A5E">
        <w:tab/>
      </w:r>
      <w:r w:rsidR="00EE5A5E">
        <w:tab/>
      </w:r>
      <w:r w:rsidR="00EE5A5E">
        <w:tab/>
      </w:r>
      <w:r w:rsidR="00EE5A5E">
        <w:tab/>
      </w:r>
      <w:r w:rsidR="00EE5A5E">
        <w:tab/>
      </w:r>
      <w:r w:rsidRPr="00F91011">
        <w:rPr>
          <w:i/>
        </w:rPr>
        <w:t>(4 marks)</w:t>
      </w:r>
    </w:p>
    <w:p w:rsidR="00185971" w:rsidRDefault="00185971" w:rsidP="00185971">
      <w:pPr>
        <w:tabs>
          <w:tab w:val="left" w:pos="-851"/>
          <w:tab w:val="left" w:pos="426"/>
        </w:tabs>
        <w:spacing w:after="0" w:line="360" w:lineRule="auto"/>
        <w:ind w:left="426"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5971" w:rsidRDefault="00185971">
      <w:pPr>
        <w:spacing w:line="259" w:lineRule="auto"/>
        <w:rPr>
          <w:b/>
        </w:rPr>
      </w:pPr>
    </w:p>
    <w:p w:rsidR="00D66EF9" w:rsidRPr="00185971" w:rsidRDefault="00D66EF9" w:rsidP="00D66EF9">
      <w:pPr>
        <w:tabs>
          <w:tab w:val="left" w:pos="-851"/>
          <w:tab w:val="left" w:pos="1418"/>
        </w:tabs>
        <w:spacing w:after="0" w:line="240" w:lineRule="auto"/>
        <w:ind w:right="-27"/>
        <w:outlineLvl w:val="0"/>
        <w:rPr>
          <w:b/>
          <w:sz w:val="28"/>
          <w:szCs w:val="28"/>
        </w:rPr>
      </w:pPr>
      <w:r w:rsidRPr="00185971">
        <w:rPr>
          <w:b/>
          <w:sz w:val="28"/>
          <w:szCs w:val="28"/>
        </w:rPr>
        <w:t>Validation Questions</w:t>
      </w:r>
    </w:p>
    <w:p w:rsidR="00D66EF9" w:rsidRDefault="00D66EF9" w:rsidP="000B394D">
      <w:pPr>
        <w:tabs>
          <w:tab w:val="left" w:pos="-851"/>
          <w:tab w:val="left" w:pos="1418"/>
        </w:tabs>
        <w:spacing w:after="0" w:line="240" w:lineRule="auto"/>
        <w:ind w:right="-27"/>
        <w:outlineLvl w:val="0"/>
      </w:pPr>
    </w:p>
    <w:p w:rsidR="00D66EF9" w:rsidRDefault="00B8008A" w:rsidP="00C27088">
      <w:pPr>
        <w:tabs>
          <w:tab w:val="left" w:pos="-851"/>
          <w:tab w:val="left" w:pos="426"/>
        </w:tabs>
        <w:spacing w:after="120" w:line="240" w:lineRule="auto"/>
        <w:ind w:left="420" w:right="-28" w:hanging="420"/>
        <w:jc w:val="both"/>
        <w:outlineLvl w:val="0"/>
      </w:pPr>
      <w:r>
        <w:t>1.</w:t>
      </w:r>
      <w:r>
        <w:tab/>
      </w:r>
      <w:r w:rsidR="00E4450C">
        <w:t>What problems would you envisage a person could experience if their diet consisted solely of leafy vegetables?</w:t>
      </w:r>
      <w:r w:rsidR="00185971">
        <w:tab/>
      </w:r>
      <w:r w:rsidR="00185971">
        <w:tab/>
      </w:r>
      <w:r w:rsidR="00185971">
        <w:tab/>
      </w:r>
      <w:r w:rsidR="00185971">
        <w:tab/>
      </w:r>
      <w:r w:rsidR="00185971">
        <w:tab/>
      </w:r>
      <w:r w:rsidR="00185971">
        <w:tab/>
      </w:r>
      <w:r w:rsidR="00185971">
        <w:tab/>
      </w:r>
      <w:r w:rsidR="00185971">
        <w:tab/>
      </w:r>
      <w:r w:rsidR="00185971">
        <w:tab/>
      </w:r>
      <w:r w:rsidR="00185971">
        <w:tab/>
      </w:r>
      <w:r w:rsidR="00185971">
        <w:tab/>
      </w:r>
      <w:r w:rsidR="00185971">
        <w:tab/>
      </w:r>
      <w:r w:rsidR="00185971">
        <w:tab/>
      </w:r>
      <w:r w:rsidR="00185971">
        <w:tab/>
      </w:r>
      <w:r w:rsidRPr="00F91011">
        <w:rPr>
          <w:i/>
        </w:rPr>
        <w:t>(2 marks)</w:t>
      </w:r>
    </w:p>
    <w:p w:rsidR="00185971" w:rsidRDefault="00185971" w:rsidP="00185971">
      <w:pPr>
        <w:tabs>
          <w:tab w:val="left" w:pos="-851"/>
          <w:tab w:val="left" w:pos="426"/>
        </w:tabs>
        <w:spacing w:after="0" w:line="360" w:lineRule="auto"/>
        <w:ind w:left="420" w:right="-28" w:hanging="420"/>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25031">
        <w:t>___________________________________________________________________________________________</w:t>
      </w:r>
    </w:p>
    <w:p w:rsidR="00E4450C" w:rsidRDefault="00B8008A" w:rsidP="00C27088">
      <w:pPr>
        <w:tabs>
          <w:tab w:val="left" w:pos="-851"/>
          <w:tab w:val="left" w:pos="426"/>
        </w:tabs>
        <w:spacing w:after="120" w:line="240" w:lineRule="auto"/>
        <w:ind w:left="420" w:right="-28" w:hanging="420"/>
        <w:jc w:val="both"/>
        <w:outlineLvl w:val="0"/>
      </w:pPr>
      <w:r>
        <w:lastRenderedPageBreak/>
        <w:t>2.</w:t>
      </w:r>
      <w:r>
        <w:tab/>
      </w:r>
      <w:r w:rsidR="00E4450C">
        <w:t xml:space="preserve">In terms of a person’s epigenome, why is it important that person maintains a healthy diet of </w:t>
      </w:r>
      <w:r w:rsidR="00DC47FB">
        <w:t xml:space="preserve">food containing </w:t>
      </w:r>
      <w:r w:rsidR="00E4450C">
        <w:t>both methyl and acetyl</w:t>
      </w:r>
      <w:r w:rsidR="00DC47FB">
        <w:t xml:space="preserve"> groups</w:t>
      </w:r>
      <w:r w:rsidR="00E4450C">
        <w:t>.</w:t>
      </w:r>
      <w:r>
        <w:t xml:space="preserve"> </w:t>
      </w:r>
      <w:r w:rsidR="00185971">
        <w:tab/>
      </w:r>
      <w:r w:rsidR="00185971">
        <w:tab/>
      </w:r>
      <w:r w:rsidR="00185971">
        <w:tab/>
      </w:r>
      <w:r w:rsidR="00185971">
        <w:tab/>
      </w:r>
      <w:r w:rsidR="00185971">
        <w:tab/>
      </w:r>
      <w:r w:rsidR="00185971">
        <w:tab/>
      </w:r>
      <w:r w:rsidR="00185971">
        <w:tab/>
      </w:r>
      <w:r w:rsidR="00185971">
        <w:tab/>
      </w:r>
      <w:r w:rsidR="00185971">
        <w:tab/>
      </w:r>
      <w:r w:rsidRPr="00F91011">
        <w:rPr>
          <w:i/>
        </w:rPr>
        <w:t>(2 marks)</w:t>
      </w:r>
    </w:p>
    <w:p w:rsidR="00185971" w:rsidRDefault="00185971" w:rsidP="00185971">
      <w:pPr>
        <w:tabs>
          <w:tab w:val="left" w:pos="-851"/>
          <w:tab w:val="left" w:pos="426"/>
        </w:tabs>
        <w:spacing w:after="0" w:line="360" w:lineRule="auto"/>
        <w:ind w:left="420" w:right="-28" w:hanging="420"/>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25031">
        <w:t>___________________________________________________________________________________________</w:t>
      </w:r>
    </w:p>
    <w:p w:rsidR="00E4450C" w:rsidRDefault="00E4450C" w:rsidP="000B394D">
      <w:pPr>
        <w:tabs>
          <w:tab w:val="left" w:pos="-851"/>
          <w:tab w:val="left" w:pos="1418"/>
        </w:tabs>
        <w:spacing w:after="0" w:line="240" w:lineRule="auto"/>
        <w:ind w:right="-27"/>
        <w:outlineLvl w:val="0"/>
      </w:pPr>
    </w:p>
    <w:p w:rsidR="00185971" w:rsidRDefault="00185971" w:rsidP="000B394D">
      <w:pPr>
        <w:tabs>
          <w:tab w:val="left" w:pos="-851"/>
          <w:tab w:val="left" w:pos="1418"/>
        </w:tabs>
        <w:spacing w:after="0" w:line="240" w:lineRule="auto"/>
        <w:ind w:right="-27"/>
        <w:outlineLvl w:val="0"/>
      </w:pPr>
    </w:p>
    <w:p w:rsidR="00E4450C" w:rsidRDefault="00B8008A" w:rsidP="00C27088">
      <w:pPr>
        <w:tabs>
          <w:tab w:val="left" w:pos="-851"/>
          <w:tab w:val="left" w:pos="426"/>
        </w:tabs>
        <w:spacing w:after="0" w:line="240" w:lineRule="auto"/>
        <w:ind w:left="420" w:right="-27" w:hanging="420"/>
        <w:jc w:val="both"/>
        <w:outlineLvl w:val="0"/>
      </w:pPr>
      <w:r>
        <w:t>3.</w:t>
      </w:r>
      <w:r>
        <w:tab/>
      </w:r>
      <w:r w:rsidR="00DC47FB">
        <w:t>The changes produced by methylation are localised to the particular cells in which it occurs. If</w:t>
      </w:r>
      <w:r w:rsidR="00F91011">
        <w:t>,</w:t>
      </w:r>
      <w:r w:rsidR="00DC47FB">
        <w:t xml:space="preserve"> for example</w:t>
      </w:r>
      <w:r w:rsidR="00F91011">
        <w:t>,</w:t>
      </w:r>
      <w:r w:rsidR="00DC47FB">
        <w:t xml:space="preserve"> the melanin producing gene was silenced in a cell of the dermis of the skin, it would show as a white patch on the skin. If it occurred in the epidermal cell that is about to be removed by natural sloughing of the skin cells, then there would be no observable effect. </w:t>
      </w:r>
    </w:p>
    <w:p w:rsidR="00F91011" w:rsidRDefault="00F91011" w:rsidP="00C27088">
      <w:pPr>
        <w:tabs>
          <w:tab w:val="left" w:pos="-851"/>
          <w:tab w:val="left" w:pos="426"/>
        </w:tabs>
        <w:spacing w:after="0" w:line="240" w:lineRule="auto"/>
        <w:ind w:left="420" w:right="-27" w:hanging="420"/>
        <w:jc w:val="both"/>
        <w:outlineLvl w:val="0"/>
      </w:pPr>
    </w:p>
    <w:p w:rsidR="00DC47FB" w:rsidRDefault="00B8008A" w:rsidP="00B8008A">
      <w:pPr>
        <w:tabs>
          <w:tab w:val="left" w:pos="-851"/>
          <w:tab w:val="left" w:pos="426"/>
        </w:tabs>
        <w:spacing w:after="0" w:line="240" w:lineRule="auto"/>
        <w:ind w:right="-27"/>
        <w:outlineLvl w:val="0"/>
      </w:pPr>
      <w:r>
        <w:tab/>
      </w:r>
      <w:r w:rsidR="00DC47FB">
        <w:t>Methylation is affected by the following:</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Diet</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Stress</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Heavy metals</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Pesticides</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Diesel exhaust</w:t>
      </w:r>
      <w:r w:rsidR="00431CFD">
        <w:t xml:space="preserve"> fumes</w:t>
      </w:r>
    </w:p>
    <w:p w:rsidR="00DC47FB" w:rsidRDefault="00DC47FB" w:rsidP="00B8008A">
      <w:pPr>
        <w:pStyle w:val="ListParagraph"/>
        <w:numPr>
          <w:ilvl w:val="0"/>
          <w:numId w:val="8"/>
        </w:numPr>
        <w:tabs>
          <w:tab w:val="left" w:pos="-851"/>
          <w:tab w:val="left" w:pos="1418"/>
        </w:tabs>
        <w:spacing w:after="0" w:line="240" w:lineRule="auto"/>
        <w:ind w:left="851" w:right="-27" w:hanging="284"/>
        <w:outlineLvl w:val="0"/>
      </w:pPr>
      <w:r>
        <w:t>Tobacco smoke</w:t>
      </w:r>
    </w:p>
    <w:p w:rsidR="00F91011" w:rsidRDefault="00F91011" w:rsidP="00F91011">
      <w:pPr>
        <w:pStyle w:val="ListParagraph"/>
        <w:tabs>
          <w:tab w:val="left" w:pos="-851"/>
          <w:tab w:val="left" w:pos="1418"/>
        </w:tabs>
        <w:spacing w:after="0" w:line="240" w:lineRule="auto"/>
        <w:ind w:left="851" w:right="-27"/>
        <w:outlineLvl w:val="0"/>
      </w:pPr>
    </w:p>
    <w:p w:rsidR="00DC47FB" w:rsidRDefault="0060468F" w:rsidP="0060468F">
      <w:pPr>
        <w:tabs>
          <w:tab w:val="left" w:pos="-851"/>
          <w:tab w:val="left" w:pos="426"/>
        </w:tabs>
        <w:spacing w:after="0" w:line="240" w:lineRule="auto"/>
        <w:ind w:right="-27"/>
        <w:outlineLvl w:val="0"/>
      </w:pPr>
      <w:r>
        <w:tab/>
      </w:r>
      <w:r w:rsidR="00DC47FB">
        <w:t>Use your understanding of epigenetics to explain the following situations:</w:t>
      </w:r>
    </w:p>
    <w:p w:rsidR="00DC47FB" w:rsidRDefault="00DC47FB" w:rsidP="00C27088">
      <w:pPr>
        <w:pStyle w:val="ListParagraph"/>
        <w:numPr>
          <w:ilvl w:val="0"/>
          <w:numId w:val="9"/>
        </w:numPr>
        <w:tabs>
          <w:tab w:val="left" w:pos="-851"/>
          <w:tab w:val="left" w:pos="1418"/>
        </w:tabs>
        <w:spacing w:after="240" w:line="240" w:lineRule="auto"/>
        <w:ind w:left="714" w:right="-28" w:hanging="288"/>
        <w:jc w:val="both"/>
        <w:outlineLvl w:val="0"/>
      </w:pPr>
      <w:r>
        <w:t>Some smokers develop lung cancer after smoking cigarettes for a very short time, while</w:t>
      </w:r>
      <w:r w:rsidR="00431CFD">
        <w:t xml:space="preserve"> some</w:t>
      </w:r>
      <w:r>
        <w:t xml:space="preserve"> long-term smokers never develop lung cancer.</w:t>
      </w:r>
      <w:r w:rsidR="00B8008A">
        <w:t xml:space="preserve"> </w:t>
      </w:r>
      <w:r w:rsidR="00185971">
        <w:tab/>
      </w:r>
      <w:r w:rsidR="00185971">
        <w:tab/>
      </w:r>
      <w:r w:rsidR="00185971">
        <w:tab/>
      </w:r>
      <w:r w:rsidR="00185971">
        <w:tab/>
      </w:r>
      <w:r w:rsidR="00185971">
        <w:tab/>
      </w:r>
      <w:r w:rsidR="00185971">
        <w:tab/>
      </w:r>
      <w:r w:rsidR="00185971">
        <w:tab/>
      </w:r>
      <w:r w:rsidR="00185971">
        <w:tab/>
      </w:r>
      <w:r w:rsidR="00B8008A" w:rsidRPr="00F91011">
        <w:rPr>
          <w:i/>
        </w:rPr>
        <w:t>(2 marks)</w:t>
      </w:r>
    </w:p>
    <w:p w:rsidR="00B25031" w:rsidRDefault="00B25031" w:rsidP="00B25031">
      <w:pPr>
        <w:pStyle w:val="ListParagraph"/>
        <w:tabs>
          <w:tab w:val="left" w:pos="-851"/>
          <w:tab w:val="left" w:pos="1418"/>
        </w:tabs>
        <w:spacing w:after="240" w:line="240" w:lineRule="auto"/>
        <w:ind w:left="714" w:right="-28"/>
        <w:outlineLvl w:val="0"/>
      </w:pPr>
    </w:p>
    <w:p w:rsidR="00185971" w:rsidRDefault="00185971" w:rsidP="00185971">
      <w:pPr>
        <w:pStyle w:val="ListParagraph"/>
        <w:tabs>
          <w:tab w:val="left" w:pos="-851"/>
          <w:tab w:val="left" w:pos="1418"/>
        </w:tabs>
        <w:spacing w:after="0" w:line="360" w:lineRule="auto"/>
        <w:ind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25031">
        <w:t>_________________________________________________________________________________________</w:t>
      </w:r>
    </w:p>
    <w:p w:rsidR="00B25031" w:rsidRDefault="00B25031" w:rsidP="00B25031">
      <w:pPr>
        <w:tabs>
          <w:tab w:val="left" w:pos="-851"/>
          <w:tab w:val="left" w:pos="1418"/>
        </w:tabs>
        <w:spacing w:after="0" w:line="360" w:lineRule="auto"/>
        <w:ind w:right="-28"/>
        <w:outlineLvl w:val="0"/>
      </w:pPr>
    </w:p>
    <w:p w:rsidR="00DC47FB" w:rsidRDefault="00DC47FB" w:rsidP="00B25031">
      <w:pPr>
        <w:pStyle w:val="ListParagraph"/>
        <w:numPr>
          <w:ilvl w:val="0"/>
          <w:numId w:val="9"/>
        </w:numPr>
        <w:tabs>
          <w:tab w:val="left" w:pos="-851"/>
          <w:tab w:val="left" w:pos="1418"/>
        </w:tabs>
        <w:spacing w:after="0" w:line="360" w:lineRule="auto"/>
        <w:ind w:right="-28"/>
        <w:outlineLvl w:val="0"/>
      </w:pPr>
      <w:r>
        <w:t>More cancers occur in older people.</w:t>
      </w:r>
      <w:r w:rsidR="00B8008A">
        <w:t xml:space="preserve"> </w:t>
      </w:r>
      <w:r w:rsidR="00185971">
        <w:tab/>
      </w:r>
      <w:r w:rsidR="00185971">
        <w:tab/>
      </w:r>
      <w:r w:rsidR="00185971">
        <w:tab/>
      </w:r>
      <w:r w:rsidR="00185971">
        <w:tab/>
      </w:r>
      <w:r w:rsidR="00185971">
        <w:tab/>
      </w:r>
      <w:r w:rsidR="00185971">
        <w:tab/>
      </w:r>
      <w:r w:rsidR="00185971">
        <w:tab/>
      </w:r>
      <w:r w:rsidR="00185971">
        <w:tab/>
      </w:r>
      <w:r w:rsidR="00B8008A" w:rsidRPr="00F91011">
        <w:rPr>
          <w:i/>
        </w:rPr>
        <w:t>(2 marks)</w:t>
      </w:r>
    </w:p>
    <w:p w:rsidR="00B25031" w:rsidRDefault="00B25031" w:rsidP="00F43D15">
      <w:pPr>
        <w:pStyle w:val="ListParagraph"/>
        <w:tabs>
          <w:tab w:val="left" w:pos="-851"/>
          <w:tab w:val="left" w:pos="1418"/>
        </w:tabs>
        <w:spacing w:after="0" w:line="360" w:lineRule="auto"/>
        <w:ind w:right="-28"/>
        <w:outlineLvl w:val="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43D15">
        <w:t>_______________________________</w:t>
      </w:r>
    </w:p>
    <w:p w:rsidR="00B8008A" w:rsidRDefault="00B8008A" w:rsidP="00B8008A">
      <w:pPr>
        <w:tabs>
          <w:tab w:val="left" w:pos="-851"/>
          <w:tab w:val="left" w:pos="1418"/>
        </w:tabs>
        <w:spacing w:after="0" w:line="240" w:lineRule="auto"/>
        <w:ind w:right="-27"/>
        <w:outlineLvl w:val="0"/>
      </w:pPr>
    </w:p>
    <w:p w:rsidR="00B8008A" w:rsidRDefault="00B8008A" w:rsidP="00C27088">
      <w:pPr>
        <w:tabs>
          <w:tab w:val="left" w:pos="-851"/>
          <w:tab w:val="left" w:pos="426"/>
        </w:tabs>
        <w:spacing w:after="0" w:line="240" w:lineRule="auto"/>
        <w:ind w:left="360" w:right="-27" w:hanging="360"/>
        <w:jc w:val="both"/>
        <w:outlineLvl w:val="0"/>
      </w:pPr>
      <w:r>
        <w:t>4.</w:t>
      </w:r>
      <w:r>
        <w:tab/>
        <w:t>In humans</w:t>
      </w:r>
      <w:r w:rsidR="00F43D15">
        <w:t>,</w:t>
      </w:r>
      <w:r>
        <w:t xml:space="preserve"> the FOXP3 gene is associated with the functioning of the immune system. When a methyl group is added to the </w:t>
      </w:r>
      <w:r w:rsidR="00F43D15">
        <w:t>regulating region of this gene,</w:t>
      </w:r>
      <w:r>
        <w:t xml:space="preserve"> gene expression is switched </w:t>
      </w:r>
      <w:r w:rsidR="006B1A38">
        <w:t>off</w:t>
      </w:r>
      <w:r w:rsidR="00F43D15">
        <w:t>,</w:t>
      </w:r>
      <w:r w:rsidR="006B1A38">
        <w:t xml:space="preserve"> resulting</w:t>
      </w:r>
      <w:r>
        <w:t xml:space="preserve"> in T-cell function being impaired. In people with methylation of the FOXP3 gene</w:t>
      </w:r>
      <w:r w:rsidR="00F43D15">
        <w:t>,</w:t>
      </w:r>
      <w:r>
        <w:t xml:space="preserve"> their immune </w:t>
      </w:r>
      <w:r w:rsidR="006B1A38">
        <w:t>system does not function as it should</w:t>
      </w:r>
      <w:r>
        <w:t xml:space="preserve"> and asthma can develop</w:t>
      </w:r>
      <w:r w:rsidR="006B1A38">
        <w:t>.</w:t>
      </w:r>
    </w:p>
    <w:p w:rsidR="00F43D15" w:rsidRDefault="00F43D15" w:rsidP="00C27088">
      <w:pPr>
        <w:tabs>
          <w:tab w:val="left" w:pos="-851"/>
          <w:tab w:val="left" w:pos="426"/>
        </w:tabs>
        <w:spacing w:after="0" w:line="240" w:lineRule="auto"/>
        <w:ind w:left="360" w:right="-27" w:hanging="360"/>
        <w:jc w:val="both"/>
        <w:outlineLvl w:val="0"/>
      </w:pPr>
    </w:p>
    <w:p w:rsidR="006B1A38" w:rsidRDefault="006B1A38" w:rsidP="00C27088">
      <w:pPr>
        <w:tabs>
          <w:tab w:val="left" w:pos="-851"/>
          <w:tab w:val="left" w:pos="426"/>
        </w:tabs>
        <w:spacing w:after="0" w:line="240" w:lineRule="auto"/>
        <w:ind w:left="720" w:right="-27" w:hanging="720"/>
        <w:jc w:val="both"/>
        <w:outlineLvl w:val="0"/>
      </w:pPr>
      <w:r>
        <w:tab/>
        <w:t>a)</w:t>
      </w:r>
      <w:r>
        <w:tab/>
      </w:r>
      <w:r w:rsidR="00431CFD">
        <w:t>Using identical twins, explain why</w:t>
      </w:r>
      <w:r>
        <w:t xml:space="preserve"> one twin can develop asthma whilst the other could have normal immune system functioning </w:t>
      </w:r>
      <w:r w:rsidR="00431CFD">
        <w:t>and not</w:t>
      </w:r>
      <w:r>
        <w:t xml:space="preserve"> </w:t>
      </w:r>
      <w:r w:rsidR="00431CFD">
        <w:t xml:space="preserve">develop </w:t>
      </w:r>
      <w:r>
        <w:t>asthma.</w:t>
      </w:r>
      <w:r w:rsidR="00B25031">
        <w:tab/>
      </w:r>
      <w:r w:rsidR="00B25031">
        <w:tab/>
      </w:r>
      <w:r w:rsidR="00B25031">
        <w:tab/>
      </w:r>
      <w:r w:rsidR="00B25031">
        <w:tab/>
      </w:r>
      <w:r w:rsidR="00B25031">
        <w:tab/>
      </w:r>
      <w:r w:rsidR="00B25031">
        <w:tab/>
      </w:r>
      <w:r w:rsidR="00B25031">
        <w:tab/>
      </w:r>
      <w:r w:rsidRPr="00F43D15">
        <w:rPr>
          <w:i/>
        </w:rPr>
        <w:t xml:space="preserve"> (2 marks)</w:t>
      </w:r>
    </w:p>
    <w:p w:rsidR="00B25031" w:rsidRDefault="00B25031" w:rsidP="00B25031">
      <w:pPr>
        <w:tabs>
          <w:tab w:val="left" w:pos="-851"/>
          <w:tab w:val="left" w:pos="709"/>
        </w:tabs>
        <w:spacing w:after="0" w:line="360" w:lineRule="auto"/>
        <w:ind w:left="720" w:right="-28" w:hanging="720"/>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5031" w:rsidRDefault="00B25031" w:rsidP="00B25031">
      <w:pPr>
        <w:tabs>
          <w:tab w:val="left" w:pos="-851"/>
          <w:tab w:val="left" w:pos="709"/>
        </w:tabs>
        <w:spacing w:after="0" w:line="360" w:lineRule="auto"/>
        <w:ind w:left="720" w:right="-28" w:hanging="720"/>
        <w:outlineLvl w:val="0"/>
      </w:pPr>
    </w:p>
    <w:p w:rsidR="006B1A38" w:rsidRDefault="006B1A38" w:rsidP="00B25031">
      <w:pPr>
        <w:tabs>
          <w:tab w:val="left" w:pos="-851"/>
          <w:tab w:val="left" w:pos="426"/>
        </w:tabs>
        <w:spacing w:after="0" w:line="360" w:lineRule="auto"/>
        <w:ind w:left="720" w:right="-28" w:hanging="720"/>
        <w:outlineLvl w:val="0"/>
      </w:pPr>
      <w:r>
        <w:tab/>
        <w:t>b)</w:t>
      </w:r>
      <w:r>
        <w:tab/>
        <w:t xml:space="preserve">How does the data from your experiment support the answer you gave in part a)?  </w:t>
      </w:r>
      <w:r w:rsidR="00B25031">
        <w:tab/>
      </w:r>
      <w:r w:rsidR="00B25031">
        <w:tab/>
      </w:r>
      <w:r w:rsidRPr="00F43D15">
        <w:rPr>
          <w:i/>
        </w:rPr>
        <w:t>(1 mark)</w:t>
      </w:r>
    </w:p>
    <w:p w:rsidR="00B25031" w:rsidRDefault="00B25031" w:rsidP="00B25031">
      <w:pPr>
        <w:tabs>
          <w:tab w:val="left" w:pos="-851"/>
          <w:tab w:val="left" w:pos="709"/>
        </w:tabs>
        <w:spacing w:after="0" w:line="360" w:lineRule="auto"/>
        <w:ind w:left="720" w:right="-28" w:hanging="720"/>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B1A38" w:rsidRDefault="006B1A38" w:rsidP="006B1A38">
      <w:pPr>
        <w:tabs>
          <w:tab w:val="left" w:pos="-851"/>
          <w:tab w:val="left" w:pos="426"/>
        </w:tabs>
        <w:spacing w:after="0" w:line="240" w:lineRule="auto"/>
        <w:ind w:left="720" w:right="-27" w:hanging="720"/>
        <w:outlineLvl w:val="0"/>
      </w:pPr>
    </w:p>
    <w:p w:rsidR="006B1A38" w:rsidRDefault="006B1A38" w:rsidP="00C27088">
      <w:pPr>
        <w:tabs>
          <w:tab w:val="left" w:pos="-851"/>
          <w:tab w:val="left" w:pos="426"/>
        </w:tabs>
        <w:spacing w:after="0" w:line="240" w:lineRule="auto"/>
        <w:ind w:left="426" w:right="-27" w:hanging="426"/>
        <w:jc w:val="both"/>
        <w:outlineLvl w:val="0"/>
      </w:pPr>
      <w:r>
        <w:t>5.</w:t>
      </w:r>
      <w:r>
        <w:tab/>
        <w:t xml:space="preserve">All mammals have the agouti gene. Studies of this gene in mice have shown that when the gene is completely </w:t>
      </w:r>
      <w:proofErr w:type="spellStart"/>
      <w:r>
        <w:t>unmethylated</w:t>
      </w:r>
      <w:proofErr w:type="spellEnd"/>
      <w:r>
        <w:t xml:space="preserve"> </w:t>
      </w:r>
      <w:r w:rsidR="00F40F51">
        <w:t xml:space="preserve">mice coat colour is </w:t>
      </w:r>
      <w:r w:rsidR="00E237E0">
        <w:t>yellow;</w:t>
      </w:r>
      <w:r w:rsidR="00F40F51">
        <w:t xml:space="preserve"> they are obese and prone to diabetes and cancer. When the gene is methylated (normal mice) the mice coat colour is brown and they have a low risk of disease. Both the fat yellow mice and the healthy brown mice are genetically identical.</w:t>
      </w:r>
    </w:p>
    <w:p w:rsidR="00F40F51" w:rsidRDefault="00F40F51" w:rsidP="006B1A38">
      <w:pPr>
        <w:tabs>
          <w:tab w:val="left" w:pos="-851"/>
          <w:tab w:val="left" w:pos="426"/>
        </w:tabs>
        <w:spacing w:after="0" w:line="240" w:lineRule="auto"/>
        <w:ind w:left="426" w:right="-27" w:hanging="426"/>
        <w:outlineLvl w:val="0"/>
      </w:pPr>
      <w:r>
        <w:tab/>
        <w:t>a)</w:t>
      </w:r>
      <w:r>
        <w:tab/>
        <w:t>Explain what would happen if</w:t>
      </w:r>
      <w:r w:rsidR="00431CFD">
        <w:t xml:space="preserve"> a pregnant yellow mouse was fe</w:t>
      </w:r>
      <w:r>
        <w:t xml:space="preserve">d a methyl rich diet?  </w:t>
      </w:r>
      <w:r w:rsidR="00B25031">
        <w:tab/>
      </w:r>
      <w:r w:rsidR="00B25031">
        <w:tab/>
      </w:r>
      <w:r w:rsidRPr="00F43D15">
        <w:rPr>
          <w:i/>
        </w:rPr>
        <w:t>(3 marks)</w:t>
      </w:r>
    </w:p>
    <w:p w:rsidR="00B25031" w:rsidRDefault="00B25031" w:rsidP="006B1A38">
      <w:pPr>
        <w:tabs>
          <w:tab w:val="left" w:pos="-851"/>
          <w:tab w:val="left" w:pos="426"/>
        </w:tabs>
        <w:spacing w:after="0" w:line="240" w:lineRule="auto"/>
        <w:ind w:left="426" w:right="-27" w:hanging="426"/>
        <w:outlineLvl w:val="0"/>
      </w:pPr>
    </w:p>
    <w:p w:rsidR="00B25031" w:rsidRDefault="00B25031" w:rsidP="00B25031">
      <w:pPr>
        <w:tabs>
          <w:tab w:val="left" w:pos="-851"/>
        </w:tabs>
        <w:spacing w:after="0" w:line="360" w:lineRule="auto"/>
        <w:ind w:left="720" w:right="-28" w:hanging="425"/>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5031" w:rsidRDefault="00B25031" w:rsidP="00B25031">
      <w:pPr>
        <w:tabs>
          <w:tab w:val="left" w:pos="-851"/>
        </w:tabs>
        <w:spacing w:after="0" w:line="360" w:lineRule="auto"/>
        <w:ind w:left="720" w:right="-28" w:hanging="425"/>
        <w:outlineLvl w:val="0"/>
      </w:pPr>
    </w:p>
    <w:p w:rsidR="00F40F51" w:rsidRDefault="00F40F51" w:rsidP="00C27088">
      <w:pPr>
        <w:tabs>
          <w:tab w:val="left" w:pos="-851"/>
          <w:tab w:val="left" w:pos="426"/>
        </w:tabs>
        <w:spacing w:after="0" w:line="240" w:lineRule="auto"/>
        <w:ind w:left="720" w:right="-27" w:hanging="720"/>
        <w:jc w:val="both"/>
        <w:outlineLvl w:val="0"/>
      </w:pPr>
      <w:r>
        <w:tab/>
        <w:t>b)</w:t>
      </w:r>
      <w:r>
        <w:tab/>
        <w:t xml:space="preserve">Chemicals can also </w:t>
      </w:r>
      <w:proofErr w:type="gramStart"/>
      <w:r>
        <w:t>effect</w:t>
      </w:r>
      <w:proofErr w:type="gramEnd"/>
      <w:r>
        <w:t xml:space="preserve"> the epigenome. Bisphenol </w:t>
      </w:r>
      <w:proofErr w:type="gramStart"/>
      <w:r>
        <w:t>A</w:t>
      </w:r>
      <w:proofErr w:type="gramEnd"/>
      <w:r>
        <w:t xml:space="preserve"> (BPA) is used to make plastic water bottles and has been shown to reduce methylation of the agouti gene. Scientists have studied the effect of feeding BPA to yellow coated pregnant mice. After giving birth, studie</w:t>
      </w:r>
      <w:r w:rsidR="00431CFD">
        <w:t>s</w:t>
      </w:r>
      <w:r>
        <w:t xml:space="preserve"> have revealed that the pregnant mouse gave birth to brown coated babies. Explain how this could occur.  </w:t>
      </w:r>
      <w:r w:rsidR="00B25031">
        <w:tab/>
      </w:r>
      <w:r w:rsidR="00B25031">
        <w:tab/>
      </w:r>
      <w:r w:rsidR="00B25031">
        <w:tab/>
      </w:r>
      <w:r w:rsidR="00B25031">
        <w:tab/>
      </w:r>
      <w:r w:rsidR="00B25031">
        <w:tab/>
      </w:r>
      <w:r w:rsidR="00B25031" w:rsidRPr="00F43D15">
        <w:rPr>
          <w:i/>
        </w:rPr>
        <w:tab/>
      </w:r>
      <w:r w:rsidRPr="00F43D15">
        <w:rPr>
          <w:i/>
        </w:rPr>
        <w:t>(2 marks)</w:t>
      </w:r>
    </w:p>
    <w:p w:rsidR="00B25031" w:rsidRDefault="00B25031" w:rsidP="00F40F51">
      <w:pPr>
        <w:tabs>
          <w:tab w:val="left" w:pos="-851"/>
          <w:tab w:val="left" w:pos="426"/>
        </w:tabs>
        <w:spacing w:after="0" w:line="240" w:lineRule="auto"/>
        <w:ind w:left="720" w:right="-27" w:hanging="720"/>
        <w:outlineLvl w:val="0"/>
      </w:pPr>
    </w:p>
    <w:p w:rsidR="00B25031" w:rsidRDefault="00B25031" w:rsidP="00B25031">
      <w:pPr>
        <w:tabs>
          <w:tab w:val="left" w:pos="-851"/>
          <w:tab w:val="left" w:pos="709"/>
        </w:tabs>
        <w:spacing w:after="0" w:line="360" w:lineRule="auto"/>
        <w:ind w:left="720" w:right="-28" w:hanging="720"/>
        <w:outlineLvl w:val="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40F51" w:rsidRDefault="00F40F51" w:rsidP="00F40F51">
      <w:pPr>
        <w:tabs>
          <w:tab w:val="left" w:pos="-851"/>
          <w:tab w:val="left" w:pos="426"/>
        </w:tabs>
        <w:spacing w:after="0" w:line="240" w:lineRule="auto"/>
        <w:ind w:left="720" w:right="-27" w:hanging="720"/>
        <w:outlineLvl w:val="0"/>
      </w:pPr>
    </w:p>
    <w:p w:rsidR="0060468F" w:rsidRDefault="00F40F51" w:rsidP="00C27088">
      <w:pPr>
        <w:tabs>
          <w:tab w:val="left" w:pos="-851"/>
          <w:tab w:val="left" w:pos="426"/>
        </w:tabs>
        <w:spacing w:after="0" w:line="240" w:lineRule="auto"/>
        <w:ind w:left="426" w:right="-27" w:hanging="426"/>
        <w:jc w:val="both"/>
        <w:outlineLvl w:val="0"/>
      </w:pPr>
      <w:r>
        <w:t>6.</w:t>
      </w:r>
      <w:r>
        <w:tab/>
        <w:t xml:space="preserve">Studies of identical twins have shown that during their life they can develop genetic conditions such as short sightedness, obesity and cancer. The </w:t>
      </w:r>
      <w:r w:rsidR="00431CFD">
        <w:t>development of these types of conditions has been linked to life</w:t>
      </w:r>
      <w:r>
        <w:t xml:space="preserve">style </w:t>
      </w:r>
      <w:r w:rsidR="00431CFD">
        <w:t>and diet</w:t>
      </w:r>
      <w:r>
        <w:t xml:space="preserve"> and can be reversed over time. In comparison</w:t>
      </w:r>
      <w:r w:rsidR="00F43D15">
        <w:t>,</w:t>
      </w:r>
      <w:r>
        <w:t xml:space="preserve"> the babies born to the Dutch mothers during the famine continue to have small babies and be more susceptible to certain disease regardless of their life style and diet. Using your knowledge of epigenetic factors, discuss the differences between these two groups of people.  </w:t>
      </w:r>
      <w:r w:rsidR="00B25031">
        <w:t xml:space="preserve">       </w:t>
      </w:r>
    </w:p>
    <w:p w:rsidR="00F40F51" w:rsidRPr="00F43D15" w:rsidRDefault="0060468F" w:rsidP="00F40F51">
      <w:pPr>
        <w:tabs>
          <w:tab w:val="left" w:pos="-851"/>
          <w:tab w:val="left" w:pos="426"/>
        </w:tabs>
        <w:spacing w:after="0" w:line="240" w:lineRule="auto"/>
        <w:ind w:left="426" w:right="-27" w:hanging="720"/>
        <w:outlineLvl w:val="0"/>
        <w:rPr>
          <w:i/>
        </w:rPr>
      </w:pPr>
      <w:r>
        <w:tab/>
      </w:r>
      <w:r>
        <w:tab/>
      </w:r>
      <w:r>
        <w:tab/>
      </w:r>
      <w:r>
        <w:tab/>
      </w:r>
      <w:r>
        <w:tab/>
      </w:r>
      <w:r>
        <w:tab/>
      </w:r>
      <w:r>
        <w:tab/>
      </w:r>
      <w:r>
        <w:tab/>
      </w:r>
      <w:r>
        <w:tab/>
      </w:r>
      <w:r>
        <w:tab/>
      </w:r>
      <w:r>
        <w:tab/>
      </w:r>
      <w:r>
        <w:tab/>
      </w:r>
      <w:r>
        <w:tab/>
      </w:r>
      <w:r w:rsidRPr="00F43D15">
        <w:rPr>
          <w:i/>
        </w:rPr>
        <w:tab/>
      </w:r>
      <w:r w:rsidR="00F40F51" w:rsidRPr="00F43D15">
        <w:rPr>
          <w:i/>
        </w:rPr>
        <w:t>(3 marks)</w:t>
      </w:r>
    </w:p>
    <w:p w:rsidR="00AA4FA9" w:rsidRDefault="00F40F51" w:rsidP="00B362AF">
      <w:pPr>
        <w:tabs>
          <w:tab w:val="left" w:pos="-851"/>
          <w:tab w:val="left" w:pos="426"/>
        </w:tabs>
        <w:spacing w:after="0" w:line="360" w:lineRule="auto"/>
        <w:ind w:left="425" w:right="-28" w:hanging="425"/>
        <w:outlineLvl w:val="0"/>
        <w:sectPr w:rsidR="00AA4FA9" w:rsidSect="00795F62">
          <w:pgSz w:w="11906" w:h="16838" w:code="9"/>
          <w:pgMar w:top="720" w:right="720" w:bottom="680" w:left="720" w:header="709" w:footer="709" w:gutter="0"/>
          <w:cols w:space="708"/>
          <w:docGrid w:linePitch="360"/>
        </w:sectPr>
      </w:pPr>
      <w:r>
        <w:tab/>
      </w:r>
      <w:r w:rsidR="0060468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D7550">
        <w:t>________________________________</w:t>
      </w:r>
    </w:p>
    <w:p w:rsidR="00AA4FA9" w:rsidRPr="00FD5AC6" w:rsidRDefault="00AA4FA9" w:rsidP="00FD5AC6">
      <w:pPr>
        <w:tabs>
          <w:tab w:val="left" w:pos="-851"/>
          <w:tab w:val="left" w:pos="1418"/>
        </w:tabs>
        <w:spacing w:after="0" w:line="240" w:lineRule="auto"/>
        <w:ind w:right="-27"/>
        <w:outlineLvl w:val="0"/>
        <w:rPr>
          <w:rFonts w:cstheme="minorHAnsi"/>
          <w:b/>
          <w:i/>
          <w:sz w:val="20"/>
          <w:szCs w:val="20"/>
        </w:rPr>
      </w:pPr>
      <w:bookmarkStart w:id="0" w:name="_GoBack"/>
      <w:bookmarkEnd w:id="0"/>
    </w:p>
    <w:sectPr w:rsidR="00AA4FA9" w:rsidRPr="00FD5AC6" w:rsidSect="004E09E9">
      <w:pgSz w:w="16838" w:h="11906" w:orient="landscape" w:code="9"/>
      <w:pgMar w:top="720" w:right="720" w:bottom="56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22D30"/>
    <w:multiLevelType w:val="hybridMultilevel"/>
    <w:tmpl w:val="9C4EC7EC"/>
    <w:lvl w:ilvl="0" w:tplc="F86CF70C">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8509C"/>
    <w:multiLevelType w:val="hybridMultilevel"/>
    <w:tmpl w:val="60B44482"/>
    <w:lvl w:ilvl="0" w:tplc="D61C9298">
      <w:start w:val="1"/>
      <w:numFmt w:val="lowerLetter"/>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E95550C"/>
    <w:multiLevelType w:val="hybridMultilevel"/>
    <w:tmpl w:val="E0A0DAB6"/>
    <w:lvl w:ilvl="0" w:tplc="04090019">
      <w:start w:val="1"/>
      <w:numFmt w:val="lowerLetter"/>
      <w:lvlText w:val="%1."/>
      <w:lvlJc w:val="left"/>
      <w:pPr>
        <w:ind w:left="2135" w:hanging="360"/>
      </w:p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4">
    <w:nsid w:val="38AD00EF"/>
    <w:multiLevelType w:val="hybridMultilevel"/>
    <w:tmpl w:val="7CBEF42A"/>
    <w:lvl w:ilvl="0" w:tplc="E8605A6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72089C"/>
    <w:multiLevelType w:val="hybridMultilevel"/>
    <w:tmpl w:val="DDF8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C432A"/>
    <w:multiLevelType w:val="hybridMultilevel"/>
    <w:tmpl w:val="B3BCE56E"/>
    <w:lvl w:ilvl="0" w:tplc="04090019">
      <w:start w:val="1"/>
      <w:numFmt w:val="lowerLetter"/>
      <w:lvlText w:val="%1."/>
      <w:lvlJc w:val="left"/>
      <w:pPr>
        <w:ind w:left="9222" w:hanging="360"/>
      </w:pPr>
    </w:lvl>
    <w:lvl w:ilvl="1" w:tplc="04090019" w:tentative="1">
      <w:start w:val="1"/>
      <w:numFmt w:val="lowerLetter"/>
      <w:lvlText w:val="%2."/>
      <w:lvlJc w:val="left"/>
      <w:pPr>
        <w:ind w:left="9942" w:hanging="360"/>
      </w:pPr>
    </w:lvl>
    <w:lvl w:ilvl="2" w:tplc="0409001B" w:tentative="1">
      <w:start w:val="1"/>
      <w:numFmt w:val="lowerRoman"/>
      <w:lvlText w:val="%3."/>
      <w:lvlJc w:val="right"/>
      <w:pPr>
        <w:ind w:left="10662" w:hanging="180"/>
      </w:pPr>
    </w:lvl>
    <w:lvl w:ilvl="3" w:tplc="0409000F" w:tentative="1">
      <w:start w:val="1"/>
      <w:numFmt w:val="decimal"/>
      <w:lvlText w:val="%4."/>
      <w:lvlJc w:val="left"/>
      <w:pPr>
        <w:ind w:left="11382" w:hanging="360"/>
      </w:pPr>
    </w:lvl>
    <w:lvl w:ilvl="4" w:tplc="04090019" w:tentative="1">
      <w:start w:val="1"/>
      <w:numFmt w:val="lowerLetter"/>
      <w:lvlText w:val="%5."/>
      <w:lvlJc w:val="left"/>
      <w:pPr>
        <w:ind w:left="12102" w:hanging="360"/>
      </w:pPr>
    </w:lvl>
    <w:lvl w:ilvl="5" w:tplc="0409001B" w:tentative="1">
      <w:start w:val="1"/>
      <w:numFmt w:val="lowerRoman"/>
      <w:lvlText w:val="%6."/>
      <w:lvlJc w:val="right"/>
      <w:pPr>
        <w:ind w:left="12822" w:hanging="180"/>
      </w:pPr>
    </w:lvl>
    <w:lvl w:ilvl="6" w:tplc="0409000F" w:tentative="1">
      <w:start w:val="1"/>
      <w:numFmt w:val="decimal"/>
      <w:lvlText w:val="%7."/>
      <w:lvlJc w:val="left"/>
      <w:pPr>
        <w:ind w:left="13542" w:hanging="360"/>
      </w:pPr>
    </w:lvl>
    <w:lvl w:ilvl="7" w:tplc="04090019" w:tentative="1">
      <w:start w:val="1"/>
      <w:numFmt w:val="lowerLetter"/>
      <w:lvlText w:val="%8."/>
      <w:lvlJc w:val="left"/>
      <w:pPr>
        <w:ind w:left="14262" w:hanging="360"/>
      </w:pPr>
    </w:lvl>
    <w:lvl w:ilvl="8" w:tplc="0409001B" w:tentative="1">
      <w:start w:val="1"/>
      <w:numFmt w:val="lowerRoman"/>
      <w:lvlText w:val="%9."/>
      <w:lvlJc w:val="right"/>
      <w:pPr>
        <w:ind w:left="14982" w:hanging="180"/>
      </w:pPr>
    </w:lvl>
  </w:abstractNum>
  <w:abstractNum w:abstractNumId="7">
    <w:nsid w:val="45423580"/>
    <w:multiLevelType w:val="hybridMultilevel"/>
    <w:tmpl w:val="7AA80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ED74EB1"/>
    <w:multiLevelType w:val="hybridMultilevel"/>
    <w:tmpl w:val="22C0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2601E"/>
    <w:multiLevelType w:val="hybridMultilevel"/>
    <w:tmpl w:val="4F562E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874107"/>
    <w:multiLevelType w:val="hybridMultilevel"/>
    <w:tmpl w:val="962A42FE"/>
    <w:lvl w:ilvl="0" w:tplc="C6A066DC">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B98529F"/>
    <w:multiLevelType w:val="hybridMultilevel"/>
    <w:tmpl w:val="7BF2690A"/>
    <w:lvl w:ilvl="0" w:tplc="0C090017">
      <w:start w:val="1"/>
      <w:numFmt w:val="lowerLetter"/>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6"/>
  </w:num>
  <w:num w:numId="5">
    <w:abstractNumId w:val="9"/>
  </w:num>
  <w:num w:numId="6">
    <w:abstractNumId w:val="2"/>
  </w:num>
  <w:num w:numId="7">
    <w:abstractNumId w:val="0"/>
  </w:num>
  <w:num w:numId="8">
    <w:abstractNumId w:val="5"/>
  </w:num>
  <w:num w:numId="9">
    <w:abstractNumId w:val="11"/>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98B"/>
    <w:rsid w:val="00035664"/>
    <w:rsid w:val="000B394D"/>
    <w:rsid w:val="00151754"/>
    <w:rsid w:val="00163ADE"/>
    <w:rsid w:val="00185971"/>
    <w:rsid w:val="00273199"/>
    <w:rsid w:val="00326EBD"/>
    <w:rsid w:val="00341F19"/>
    <w:rsid w:val="0039251C"/>
    <w:rsid w:val="004013FB"/>
    <w:rsid w:val="00424871"/>
    <w:rsid w:val="00431CFD"/>
    <w:rsid w:val="004B0BC3"/>
    <w:rsid w:val="004D588A"/>
    <w:rsid w:val="004E09E9"/>
    <w:rsid w:val="0052798B"/>
    <w:rsid w:val="0060468F"/>
    <w:rsid w:val="00637903"/>
    <w:rsid w:val="006570C5"/>
    <w:rsid w:val="006B1A38"/>
    <w:rsid w:val="006D4016"/>
    <w:rsid w:val="006E6593"/>
    <w:rsid w:val="00795F62"/>
    <w:rsid w:val="0085019C"/>
    <w:rsid w:val="008D7550"/>
    <w:rsid w:val="0094472F"/>
    <w:rsid w:val="009477C1"/>
    <w:rsid w:val="009D7CA8"/>
    <w:rsid w:val="00A90EF0"/>
    <w:rsid w:val="00AA4FA9"/>
    <w:rsid w:val="00B25031"/>
    <w:rsid w:val="00B362AF"/>
    <w:rsid w:val="00B57B8A"/>
    <w:rsid w:val="00B703FC"/>
    <w:rsid w:val="00B8008A"/>
    <w:rsid w:val="00BF2FEF"/>
    <w:rsid w:val="00C27088"/>
    <w:rsid w:val="00C30762"/>
    <w:rsid w:val="00CC1C16"/>
    <w:rsid w:val="00CE2BF8"/>
    <w:rsid w:val="00D345A0"/>
    <w:rsid w:val="00D66EF9"/>
    <w:rsid w:val="00DC47FB"/>
    <w:rsid w:val="00E00689"/>
    <w:rsid w:val="00E112AF"/>
    <w:rsid w:val="00E237E0"/>
    <w:rsid w:val="00E41295"/>
    <w:rsid w:val="00E4450C"/>
    <w:rsid w:val="00EA33A3"/>
    <w:rsid w:val="00EC10F3"/>
    <w:rsid w:val="00ED7F25"/>
    <w:rsid w:val="00EE5A5E"/>
    <w:rsid w:val="00F40F51"/>
    <w:rsid w:val="00F43D15"/>
    <w:rsid w:val="00F52BE6"/>
    <w:rsid w:val="00F727FE"/>
    <w:rsid w:val="00F91011"/>
    <w:rsid w:val="00F97CAF"/>
    <w:rsid w:val="00FA49C1"/>
    <w:rsid w:val="00FD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8B"/>
    <w:pPr>
      <w:spacing w:line="256"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8B"/>
    <w:pPr>
      <w:ind w:left="720"/>
      <w:contextualSpacing/>
    </w:pPr>
  </w:style>
  <w:style w:type="paragraph" w:styleId="ListBullet4">
    <w:name w:val="List Bullet 4"/>
    <w:basedOn w:val="Normal"/>
    <w:rsid w:val="00AA4FA9"/>
    <w:pPr>
      <w:spacing w:after="0" w:line="240" w:lineRule="auto"/>
    </w:pPr>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semiHidden/>
    <w:unhideWhenUsed/>
    <w:rsid w:val="00B36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2AF"/>
    <w:rPr>
      <w:rFonts w:ascii="Tahoma" w:hAnsi="Tahoma" w:cs="Tahoma"/>
      <w:sz w:val="16"/>
      <w:szCs w:val="16"/>
      <w:lang w:val="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8B"/>
    <w:pPr>
      <w:spacing w:line="256"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8B"/>
    <w:pPr>
      <w:ind w:left="720"/>
      <w:contextualSpacing/>
    </w:pPr>
  </w:style>
  <w:style w:type="paragraph" w:styleId="ListBullet4">
    <w:name w:val="List Bullet 4"/>
    <w:basedOn w:val="Normal"/>
    <w:rsid w:val="00AA4FA9"/>
    <w:pPr>
      <w:spacing w:after="0" w:line="240" w:lineRule="auto"/>
    </w:pPr>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semiHidden/>
    <w:unhideWhenUsed/>
    <w:rsid w:val="00B36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2AF"/>
    <w:rPr>
      <w:rFonts w:ascii="Tahoma" w:hAnsi="Tahoma" w:cs="Tahoma"/>
      <w:sz w:val="16"/>
      <w:szCs w:val="1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15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FDA1BDC0</Template>
  <TotalTime>29</TotalTime>
  <Pages>7</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COOPER Sandra</cp:lastModifiedBy>
  <cp:revision>13</cp:revision>
  <cp:lastPrinted>2019-07-31T23:21:00Z</cp:lastPrinted>
  <dcterms:created xsi:type="dcterms:W3CDTF">2018-07-16T08:52:00Z</dcterms:created>
  <dcterms:modified xsi:type="dcterms:W3CDTF">2019-07-31T23:50:00Z</dcterms:modified>
</cp:coreProperties>
</file>