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25" w:rsidRDefault="00836E25" w:rsidP="00836E25">
      <w:pPr>
        <w:tabs>
          <w:tab w:val="left" w:pos="2280"/>
        </w:tabs>
        <w:rPr>
          <w:rFonts w:ascii="Arial" w:hAnsi="Arial" w:cs="Arial"/>
          <w:b/>
          <w:sz w:val="40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4313555</wp:posOffset>
            </wp:positionH>
            <wp:positionV relativeFrom="paragraph">
              <wp:posOffset>-229870</wp:posOffset>
            </wp:positionV>
            <wp:extent cx="1066165" cy="1412240"/>
            <wp:effectExtent l="0" t="0" r="635" b="0"/>
            <wp:wrapNone/>
            <wp:docPr id="4" name="Picture 4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40"/>
        </w:rPr>
        <w:t xml:space="preserve">Year 11 </w:t>
      </w:r>
      <w:r>
        <w:rPr>
          <w:rFonts w:ascii="Arial" w:hAnsi="Arial" w:cs="Arial"/>
          <w:b/>
          <w:sz w:val="40"/>
        </w:rPr>
        <w:tab/>
      </w:r>
    </w:p>
    <w:p w:rsidR="00836E25" w:rsidRDefault="00836E25" w:rsidP="00836E2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ATAR</w:t>
      </w:r>
    </w:p>
    <w:p w:rsidR="00836E25" w:rsidRDefault="00836E25" w:rsidP="00836E25">
      <w:pPr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Human Biology</w:t>
      </w: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tbl>
      <w:tblPr>
        <w:tblW w:w="0" w:type="auto"/>
        <w:jc w:val="righ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6"/>
      </w:tblGrid>
      <w:tr w:rsidR="00836E25" w:rsidTr="00836E25">
        <w:trPr>
          <w:trHeight w:val="544"/>
          <w:jc w:val="right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E25" w:rsidRDefault="00836E25" w:rsidP="00D9577C">
            <w:pPr>
              <w:rPr>
                <w:rFonts w:ascii="Arial" w:hAnsi="Arial" w:cs="Arial"/>
                <w:sz w:val="48"/>
              </w:rPr>
            </w:pPr>
            <w:r>
              <w:rPr>
                <w:rFonts w:ascii="Arial" w:hAnsi="Arial" w:cs="Arial"/>
                <w:sz w:val="32"/>
              </w:rPr>
              <w:t>Name:</w:t>
            </w:r>
            <w:r>
              <w:rPr>
                <w:rFonts w:ascii="Arial" w:hAnsi="Arial" w:cs="Arial"/>
                <w:sz w:val="48"/>
              </w:rPr>
              <w:t xml:space="preserve"> </w:t>
            </w:r>
          </w:p>
          <w:p w:rsidR="00836E25" w:rsidRDefault="00836E25" w:rsidP="00D9577C">
            <w:pPr>
              <w:rPr>
                <w:rFonts w:ascii="Arial" w:hAnsi="Arial" w:cs="Arial"/>
                <w:sz w:val="48"/>
              </w:rPr>
            </w:pPr>
          </w:p>
        </w:tc>
      </w:tr>
      <w:tr w:rsidR="00836E25" w:rsidTr="00836E25">
        <w:trPr>
          <w:trHeight w:val="574"/>
          <w:jc w:val="right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36E25" w:rsidRDefault="00836E25" w:rsidP="00D9577C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Teacher:</w:t>
            </w:r>
          </w:p>
          <w:p w:rsidR="00836E25" w:rsidRDefault="00836E25" w:rsidP="00D9577C">
            <w:pPr>
              <w:rPr>
                <w:rFonts w:ascii="Arial" w:hAnsi="Arial" w:cs="Arial"/>
                <w:sz w:val="32"/>
              </w:rPr>
            </w:pPr>
          </w:p>
          <w:p w:rsidR="00836E25" w:rsidRDefault="00836E25" w:rsidP="00D9577C">
            <w:pPr>
              <w:rPr>
                <w:rFonts w:ascii="Arial" w:hAnsi="Arial" w:cs="Arial"/>
                <w:sz w:val="32"/>
              </w:rPr>
            </w:pPr>
          </w:p>
        </w:tc>
      </w:tr>
    </w:tbl>
    <w:p w:rsidR="00836E25" w:rsidRDefault="00836E25" w:rsidP="00836E25">
      <w:pPr>
        <w:jc w:val="center"/>
        <w:rPr>
          <w:rFonts w:ascii="Arial" w:hAnsi="Arial" w:cs="Arial"/>
          <w:b/>
          <w:sz w:val="32"/>
          <w:szCs w:val="20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jc w:val="center"/>
        <w:rPr>
          <w:rFonts w:ascii="Arial" w:hAnsi="Arial" w:cs="Arial"/>
          <w:b/>
          <w:sz w:val="32"/>
        </w:rPr>
      </w:pPr>
    </w:p>
    <w:p w:rsidR="00836E25" w:rsidRDefault="00836E25" w:rsidP="00836E25">
      <w:pPr>
        <w:rPr>
          <w:rFonts w:ascii="Arial" w:hAnsi="Arial" w:cs="Arial"/>
          <w:b/>
          <w:sz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3138"/>
        <w:gridCol w:w="3088"/>
        <w:gridCol w:w="1914"/>
      </w:tblGrid>
      <w:tr w:rsidR="00836E25" w:rsidTr="00D9577C">
        <w:trPr>
          <w:trHeight w:val="767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E25" w:rsidRDefault="00836E25" w:rsidP="00836E25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Task </w:t>
            </w: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  <w:r>
              <w:rPr>
                <w:rFonts w:ascii="Arial" w:hAnsi="Arial" w:cs="Arial"/>
                <w:b/>
                <w:sz w:val="40"/>
                <w:szCs w:val="40"/>
              </w:rPr>
              <w:t xml:space="preserve">: </w:t>
            </w:r>
            <w:r>
              <w:rPr>
                <w:rFonts w:ascii="Arial" w:hAnsi="Arial" w:cs="Arial"/>
                <w:b/>
                <w:sz w:val="40"/>
                <w:szCs w:val="40"/>
              </w:rPr>
              <w:t>Heart Rate Investigation Validation Test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28"/>
              </w:rPr>
              <w:t>Weighting 5%</w:t>
            </w:r>
          </w:p>
        </w:tc>
      </w:tr>
      <w:tr w:rsidR="00836E25" w:rsidTr="00D9577C">
        <w:trPr>
          <w:trHeight w:val="4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Marks Received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Marks Available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Percentage</w:t>
            </w:r>
          </w:p>
        </w:tc>
      </w:tr>
      <w:tr w:rsidR="00836E25" w:rsidTr="00D9577C">
        <w:trPr>
          <w:trHeight w:val="5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E25" w:rsidRPr="00C77039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 w:rsidRPr="00C77039">
              <w:rPr>
                <w:rFonts w:ascii="Arial" w:hAnsi="Arial" w:cs="Arial"/>
                <w:sz w:val="32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6E25" w:rsidRDefault="00836E25" w:rsidP="00D9577C">
            <w:pPr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</w:t>
            </w:r>
            <w:r>
              <w:rPr>
                <w:rFonts w:ascii="Arial" w:hAnsi="Arial" w:cs="Arial"/>
                <w:sz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E25" w:rsidRDefault="00836E25" w:rsidP="00D9577C">
            <w:pPr>
              <w:rPr>
                <w:rFonts w:ascii="Arial" w:hAnsi="Arial" w:cs="Arial"/>
                <w:sz w:val="32"/>
              </w:rPr>
            </w:pPr>
          </w:p>
        </w:tc>
      </w:tr>
    </w:tbl>
    <w:p w:rsidR="00836E25" w:rsidRDefault="00836E25" w:rsidP="00836E25">
      <w:pPr>
        <w:rPr>
          <w:rFonts w:ascii="Arial" w:hAnsi="Arial" w:cs="Arial"/>
          <w:sz w:val="28"/>
          <w:szCs w:val="20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 Allocated:</w:t>
      </w:r>
    </w:p>
    <w:p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Reading time:</w:t>
      </w:r>
      <w:r>
        <w:rPr>
          <w:rFonts w:ascii="Arial" w:hAnsi="Arial" w:cs="Arial"/>
          <w:sz w:val="28"/>
        </w:rPr>
        <w:tab/>
        <w:t>5 minutes</w:t>
      </w:r>
    </w:p>
    <w:p w:rsidR="00836E25" w:rsidRDefault="00836E25" w:rsidP="00836E2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Working time: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>35</w:t>
      </w:r>
      <w:r>
        <w:rPr>
          <w:rFonts w:ascii="Arial" w:hAnsi="Arial" w:cs="Arial"/>
          <w:sz w:val="28"/>
        </w:rPr>
        <w:t xml:space="preserve"> minutes</w:t>
      </w: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Default="00836E25" w:rsidP="00836E25">
      <w:pPr>
        <w:rPr>
          <w:rFonts w:ascii="Arial" w:hAnsi="Arial" w:cs="Arial"/>
          <w:sz w:val="28"/>
        </w:rPr>
      </w:pPr>
    </w:p>
    <w:p w:rsidR="00836E25" w:rsidRPr="00827617" w:rsidRDefault="00836E25" w:rsidP="00836E25">
      <w:pPr>
        <w:rPr>
          <w:rFonts w:ascii="Arial" w:hAnsi="Arial" w:cs="Arial"/>
        </w:rPr>
      </w:pPr>
    </w:p>
    <w:p w:rsidR="00836E25" w:rsidRDefault="00836E25" w:rsidP="00F00945">
      <w:pPr>
        <w:jc w:val="center"/>
        <w:rPr>
          <w:rFonts w:ascii="Arial" w:hAnsi="Arial" w:cs="Arial"/>
        </w:rPr>
      </w:pPr>
    </w:p>
    <w:p w:rsidR="00836E25" w:rsidRDefault="00836E25" w:rsidP="00F00945">
      <w:pPr>
        <w:jc w:val="center"/>
        <w:rPr>
          <w:rFonts w:ascii="Arial" w:hAnsi="Arial" w:cs="Arial"/>
        </w:rPr>
      </w:pPr>
    </w:p>
    <w:p w:rsidR="00FF60FA" w:rsidRPr="00836E25" w:rsidRDefault="00AD62DA" w:rsidP="00F00945">
      <w:pPr>
        <w:jc w:val="center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>HEART</w:t>
      </w:r>
      <w:r w:rsidR="00CF5BA4" w:rsidRPr="00836E25">
        <w:rPr>
          <w:rFonts w:ascii="Arial" w:hAnsi="Arial" w:cs="Arial"/>
        </w:rPr>
        <w:t xml:space="preserve"> </w:t>
      </w:r>
      <w:r w:rsidR="008F725D" w:rsidRPr="00836E25">
        <w:rPr>
          <w:rFonts w:ascii="Arial" w:hAnsi="Arial" w:cs="Arial"/>
        </w:rPr>
        <w:t>RATE INVESTIGATION</w:t>
      </w:r>
      <w:r w:rsidR="00F00945" w:rsidRPr="00836E25">
        <w:rPr>
          <w:rFonts w:ascii="Arial" w:hAnsi="Arial" w:cs="Arial"/>
        </w:rPr>
        <w:t xml:space="preserve"> TEST</w:t>
      </w:r>
    </w:p>
    <w:p w:rsidR="005C355F" w:rsidRPr="00836E25" w:rsidRDefault="005C355F" w:rsidP="00F00945">
      <w:pPr>
        <w:jc w:val="center"/>
        <w:rPr>
          <w:rFonts w:ascii="Arial" w:hAnsi="Arial" w:cs="Arial"/>
        </w:rPr>
      </w:pPr>
    </w:p>
    <w:p w:rsidR="005C355F" w:rsidRPr="00836E25" w:rsidRDefault="006A0995" w:rsidP="005C355F">
      <w:pPr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    </w:t>
      </w:r>
    </w:p>
    <w:p w:rsidR="00F00945" w:rsidRPr="00836E25" w:rsidRDefault="00F00945" w:rsidP="00F00945">
      <w:pPr>
        <w:jc w:val="center"/>
        <w:rPr>
          <w:rFonts w:ascii="Arial" w:hAnsi="Arial" w:cs="Arial"/>
        </w:rPr>
      </w:pPr>
    </w:p>
    <w:p w:rsidR="00F00945" w:rsidRPr="00836E25" w:rsidRDefault="003851F8" w:rsidP="00F00945">
      <w:pPr>
        <w:rPr>
          <w:rFonts w:ascii="Arial" w:hAnsi="Arial" w:cs="Arial"/>
        </w:rPr>
      </w:pPr>
      <w:r w:rsidRPr="00836E25">
        <w:rPr>
          <w:rFonts w:ascii="Arial" w:hAnsi="Arial" w:cs="Arial"/>
        </w:rPr>
        <w:t>1. Write a</w:t>
      </w:r>
      <w:r w:rsidR="00A5398D" w:rsidRPr="00836E25">
        <w:rPr>
          <w:rFonts w:ascii="Arial" w:hAnsi="Arial" w:cs="Arial"/>
        </w:rPr>
        <w:t xml:space="preserve"> hypothesis for your</w:t>
      </w:r>
      <w:r w:rsidR="00F00945" w:rsidRPr="00836E25">
        <w:rPr>
          <w:rFonts w:ascii="Arial" w:hAnsi="Arial" w:cs="Arial"/>
        </w:rPr>
        <w:t xml:space="preserve"> investigation. </w:t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  <w:t>(2 marks)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836E25" w:rsidRPr="00836E25" w:rsidRDefault="00836E25" w:rsidP="00F00945">
      <w:pPr>
        <w:spacing w:line="360" w:lineRule="auto"/>
        <w:rPr>
          <w:rFonts w:ascii="Arial" w:hAnsi="Arial" w:cs="Arial"/>
        </w:rPr>
      </w:pP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2.</w:t>
      </w:r>
      <w:r w:rsidR="00A5398D" w:rsidRPr="00836E25">
        <w:rPr>
          <w:rFonts w:ascii="Arial" w:hAnsi="Arial" w:cs="Arial"/>
        </w:rPr>
        <w:t xml:space="preserve"> For your</w:t>
      </w:r>
      <w:r w:rsidR="00B3164B" w:rsidRPr="00836E25">
        <w:rPr>
          <w:rFonts w:ascii="Arial" w:hAnsi="Arial" w:cs="Arial"/>
        </w:rPr>
        <w:t xml:space="preserve"> investigation give;</w:t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</w:r>
      <w:r w:rsidR="00D912ED" w:rsidRPr="00836E25">
        <w:rPr>
          <w:rFonts w:ascii="Arial" w:hAnsi="Arial" w:cs="Arial"/>
        </w:rPr>
        <w:tab/>
        <w:t>(3</w:t>
      </w:r>
      <w:r w:rsidR="005C355F" w:rsidRPr="00836E25">
        <w:rPr>
          <w:rFonts w:ascii="Arial" w:hAnsi="Arial" w:cs="Arial"/>
        </w:rPr>
        <w:t xml:space="preserve"> marks)</w:t>
      </w:r>
    </w:p>
    <w:p w:rsidR="00F00945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The i</w:t>
      </w:r>
      <w:r w:rsidR="00F00945" w:rsidRPr="00836E25">
        <w:rPr>
          <w:rFonts w:ascii="Arial" w:hAnsi="Arial" w:cs="Arial"/>
        </w:rPr>
        <w:t>ndependent variable___________________</w:t>
      </w:r>
      <w:r w:rsidR="00836E25">
        <w:rPr>
          <w:rFonts w:ascii="Arial" w:hAnsi="Arial" w:cs="Arial"/>
        </w:rPr>
        <w:t>____________________________</w:t>
      </w:r>
    </w:p>
    <w:p w:rsidR="00F00945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The d</w:t>
      </w:r>
      <w:r w:rsidR="00F00945" w:rsidRPr="00836E25">
        <w:rPr>
          <w:rFonts w:ascii="Arial" w:hAnsi="Arial" w:cs="Arial"/>
        </w:rPr>
        <w:t>ependent variable ________________________________________</w:t>
      </w:r>
      <w:r w:rsidR="00836E25">
        <w:rPr>
          <w:rFonts w:ascii="Arial" w:hAnsi="Arial" w:cs="Arial"/>
        </w:rPr>
        <w:t>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3 controlled variables ___________________</w:t>
      </w:r>
      <w:r w:rsidR="00836E25">
        <w:rPr>
          <w:rFonts w:ascii="Arial" w:hAnsi="Arial" w:cs="Arial"/>
        </w:rPr>
        <w:t>_______________________________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</w:t>
      </w:r>
      <w:r w:rsidR="00836E25">
        <w:rPr>
          <w:rFonts w:ascii="Arial" w:hAnsi="Arial" w:cs="Arial"/>
        </w:rPr>
        <w:t>______________________________</w:t>
      </w:r>
      <w:r w:rsidRPr="00836E25">
        <w:rPr>
          <w:rFonts w:ascii="Arial" w:hAnsi="Arial" w:cs="Arial"/>
        </w:rPr>
        <w:t>__</w:t>
      </w:r>
    </w:p>
    <w:p w:rsidR="00F0094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</w:t>
      </w:r>
      <w:r w:rsidR="00836E25">
        <w:rPr>
          <w:rFonts w:ascii="Arial" w:hAnsi="Arial" w:cs="Arial"/>
        </w:rPr>
        <w:t>______________________________</w:t>
      </w:r>
      <w:r w:rsidRPr="00836E25">
        <w:rPr>
          <w:rFonts w:ascii="Arial" w:hAnsi="Arial" w:cs="Arial"/>
        </w:rPr>
        <w:t>__</w:t>
      </w:r>
    </w:p>
    <w:p w:rsidR="00836E25" w:rsidRPr="00836E25" w:rsidRDefault="00836E25" w:rsidP="00F00945">
      <w:pPr>
        <w:spacing w:line="360" w:lineRule="auto"/>
        <w:rPr>
          <w:rFonts w:ascii="Arial" w:hAnsi="Arial" w:cs="Arial"/>
        </w:rPr>
      </w:pP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3. </w:t>
      </w:r>
      <w:r w:rsidR="006A0995" w:rsidRPr="00836E25">
        <w:rPr>
          <w:rFonts w:ascii="Arial" w:hAnsi="Arial" w:cs="Arial"/>
        </w:rPr>
        <w:t>What is a control</w:t>
      </w:r>
      <w:r w:rsidRPr="00836E25">
        <w:rPr>
          <w:rFonts w:ascii="Arial" w:hAnsi="Arial" w:cs="Arial"/>
        </w:rPr>
        <w:t>?</w:t>
      </w:r>
      <w:r w:rsidR="006A0995" w:rsidRPr="00836E25">
        <w:rPr>
          <w:rFonts w:ascii="Arial" w:hAnsi="Arial" w:cs="Arial"/>
        </w:rPr>
        <w:t xml:space="preserve"> Why is it necessary?</w:t>
      </w:r>
      <w:r w:rsidR="003851F8" w:rsidRPr="00836E25">
        <w:rPr>
          <w:rFonts w:ascii="Arial" w:hAnsi="Arial" w:cs="Arial"/>
        </w:rPr>
        <w:t xml:space="preserve"> 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CF5BA4" w:rsidRPr="00836E25">
        <w:rPr>
          <w:rFonts w:ascii="Arial" w:hAnsi="Arial" w:cs="Arial"/>
        </w:rPr>
        <w:t>(2</w:t>
      </w:r>
      <w:r w:rsidR="005C355F" w:rsidRPr="00836E25">
        <w:rPr>
          <w:rFonts w:ascii="Arial" w:hAnsi="Arial" w:cs="Arial"/>
        </w:rPr>
        <w:t xml:space="preserve"> marks)</w:t>
      </w:r>
      <w:r w:rsidR="00CF5BA4" w:rsidRPr="00836E25">
        <w:rPr>
          <w:rFonts w:ascii="Arial" w:hAnsi="Arial" w:cs="Arial"/>
        </w:rPr>
        <w:t xml:space="preserve"> </w:t>
      </w: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  <w:r w:rsidR="00836E25">
        <w:rPr>
          <w:rFonts w:ascii="Arial" w:hAnsi="Arial" w:cs="Arial"/>
        </w:rPr>
        <w:br/>
      </w:r>
    </w:p>
    <w:p w:rsidR="00CF5BA4" w:rsidRPr="00836E25" w:rsidRDefault="00CF5BA4" w:rsidP="00CF5BA4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4. What is the control in your experiment?</w:t>
      </w:r>
      <w:r w:rsidR="00836E25">
        <w:rPr>
          <w:rFonts w:ascii="Arial" w:hAnsi="Arial" w:cs="Arial"/>
        </w:rPr>
        <w:t xml:space="preserve"> 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 w:rsidRPr="00836E25">
        <w:rPr>
          <w:rFonts w:ascii="Arial" w:hAnsi="Arial" w:cs="Arial"/>
        </w:rPr>
        <w:t>(1 mark)</w:t>
      </w:r>
    </w:p>
    <w:p w:rsidR="00B3164B" w:rsidRPr="00836E25" w:rsidRDefault="00B3164B" w:rsidP="00B3164B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B3164B" w:rsidRPr="00836E25" w:rsidRDefault="00B3164B" w:rsidP="00B3164B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CF5BA4" w:rsidRPr="00836E25" w:rsidRDefault="00CF5BA4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:rsidR="00D912ED" w:rsidRPr="00836E25" w:rsidRDefault="00CF5BA4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5</w:t>
      </w:r>
      <w:r w:rsidR="00F00945" w:rsidRPr="00836E25">
        <w:rPr>
          <w:rFonts w:ascii="Arial" w:hAnsi="Arial" w:cs="Arial"/>
        </w:rPr>
        <w:t xml:space="preserve">. </w:t>
      </w:r>
      <w:r w:rsidR="00A5398D" w:rsidRPr="00836E25">
        <w:rPr>
          <w:rFonts w:ascii="Arial" w:hAnsi="Arial" w:cs="Arial"/>
        </w:rPr>
        <w:t>Describe two things in your</w:t>
      </w:r>
      <w:r w:rsidR="00D912ED" w:rsidRPr="00836E25">
        <w:rPr>
          <w:rFonts w:ascii="Arial" w:hAnsi="Arial" w:cs="Arial"/>
        </w:rPr>
        <w:t xml:space="preserve"> investigation that you think might have made it invalid</w:t>
      </w:r>
      <w:r w:rsidR="00F00945" w:rsidRPr="00836E25">
        <w:rPr>
          <w:rFonts w:ascii="Arial" w:hAnsi="Arial" w:cs="Arial"/>
        </w:rPr>
        <w:t>.</w:t>
      </w:r>
    </w:p>
    <w:p w:rsidR="00F00945" w:rsidRPr="00836E25" w:rsidRDefault="00D912ED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Explain how you could improve each of these.</w:t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ab/>
        <w:t>(</w:t>
      </w:r>
      <w:r w:rsidRPr="00836E25">
        <w:rPr>
          <w:rFonts w:ascii="Arial" w:hAnsi="Arial" w:cs="Arial"/>
        </w:rPr>
        <w:t>4</w:t>
      </w:r>
      <w:r w:rsidR="005C355F" w:rsidRPr="00836E25">
        <w:rPr>
          <w:rFonts w:ascii="Arial" w:hAnsi="Arial" w:cs="Arial"/>
        </w:rPr>
        <w:t xml:space="preserve"> marks)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D912ED" w:rsidRPr="00836E25" w:rsidRDefault="00D912ED" w:rsidP="00D912ED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______________________________________________</w:t>
      </w:r>
      <w:r w:rsidR="00836E25">
        <w:rPr>
          <w:rFonts w:ascii="Arial" w:hAnsi="Arial" w:cs="Arial"/>
        </w:rPr>
        <w:t>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D912ED" w:rsidRPr="00836E25" w:rsidRDefault="00D912ED" w:rsidP="00D912ED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>6</w:t>
      </w:r>
      <w:r w:rsidR="00A5398D" w:rsidRPr="00836E25">
        <w:rPr>
          <w:rFonts w:ascii="Arial" w:hAnsi="Arial" w:cs="Arial"/>
        </w:rPr>
        <w:t>. Do you think your</w:t>
      </w:r>
      <w:r w:rsidR="00F00945" w:rsidRPr="00836E25">
        <w:rPr>
          <w:rFonts w:ascii="Arial" w:hAnsi="Arial" w:cs="Arial"/>
        </w:rPr>
        <w:t xml:space="preserve"> experiment was reliable? Explain.</w:t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  <w:t>(</w:t>
      </w:r>
      <w:r w:rsidR="006A0995" w:rsidRPr="00836E25">
        <w:rPr>
          <w:rFonts w:ascii="Arial" w:hAnsi="Arial" w:cs="Arial"/>
        </w:rPr>
        <w:t>1</w:t>
      </w:r>
      <w:r w:rsidRPr="00836E25">
        <w:rPr>
          <w:rFonts w:ascii="Arial" w:hAnsi="Arial" w:cs="Arial"/>
        </w:rPr>
        <w:t xml:space="preserve"> mark)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  <w:r w:rsidR="00836E25">
        <w:rPr>
          <w:rFonts w:ascii="Arial" w:hAnsi="Arial" w:cs="Arial"/>
        </w:rPr>
        <w:br/>
      </w:r>
    </w:p>
    <w:p w:rsidR="00F00945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7</w:t>
      </w:r>
      <w:r w:rsidR="00F00945" w:rsidRPr="00836E25">
        <w:rPr>
          <w:rFonts w:ascii="Arial" w:hAnsi="Arial" w:cs="Arial"/>
        </w:rPr>
        <w:t xml:space="preserve">. </w:t>
      </w:r>
      <w:r w:rsidR="00576962" w:rsidRPr="00836E25">
        <w:rPr>
          <w:rFonts w:ascii="Arial" w:hAnsi="Arial" w:cs="Arial"/>
        </w:rPr>
        <w:t>List two ways you could</w:t>
      </w:r>
      <w:r w:rsidR="00F00945" w:rsidRPr="00836E25">
        <w:rPr>
          <w:rFonts w:ascii="Arial" w:hAnsi="Arial" w:cs="Arial"/>
        </w:rPr>
        <w:t xml:space="preserve"> make it more reliable?</w:t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2</w:t>
      </w:r>
      <w:r w:rsidRPr="00836E25">
        <w:rPr>
          <w:rFonts w:ascii="Arial" w:hAnsi="Arial" w:cs="Arial"/>
        </w:rPr>
        <w:t xml:space="preserve"> mark</w:t>
      </w:r>
      <w:r w:rsidR="00576962" w:rsidRPr="00836E25">
        <w:rPr>
          <w:rFonts w:ascii="Arial" w:hAnsi="Arial" w:cs="Arial"/>
        </w:rPr>
        <w:t>s</w:t>
      </w:r>
      <w:r w:rsidRPr="00836E25">
        <w:rPr>
          <w:rFonts w:ascii="Arial" w:hAnsi="Arial" w:cs="Arial"/>
        </w:rPr>
        <w:t>)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F00945" w:rsidRPr="00836E25" w:rsidRDefault="00F0094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  <w:r w:rsidR="00836E25">
        <w:rPr>
          <w:rFonts w:ascii="Arial" w:hAnsi="Arial" w:cs="Arial"/>
        </w:rPr>
        <w:br/>
      </w:r>
    </w:p>
    <w:p w:rsidR="00B2162F" w:rsidRPr="00836E25" w:rsidRDefault="006A099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 xml:space="preserve">8. </w:t>
      </w:r>
      <w:r w:rsidR="00576962" w:rsidRPr="00836E25">
        <w:rPr>
          <w:rFonts w:ascii="Arial" w:hAnsi="Arial" w:cs="Arial"/>
        </w:rPr>
        <w:t>Name the title and authors of previous research on your topic</w:t>
      </w:r>
      <w:r w:rsidR="00260679" w:rsidRPr="00836E25">
        <w:rPr>
          <w:rFonts w:ascii="Arial" w:hAnsi="Arial" w:cs="Arial"/>
        </w:rPr>
        <w:t>?</w:t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ab/>
      </w:r>
      <w:r w:rsidR="00260679" w:rsidRPr="00836E25">
        <w:rPr>
          <w:rFonts w:ascii="Arial" w:hAnsi="Arial" w:cs="Arial"/>
        </w:rPr>
        <w:tab/>
      </w:r>
      <w:r w:rsidR="00260679" w:rsidRPr="00836E25">
        <w:rPr>
          <w:rFonts w:ascii="Arial" w:hAnsi="Arial" w:cs="Arial"/>
        </w:rPr>
        <w:tab/>
      </w:r>
      <w:r w:rsidR="00576962" w:rsidRPr="00836E25">
        <w:rPr>
          <w:rFonts w:ascii="Arial" w:hAnsi="Arial" w:cs="Arial"/>
        </w:rPr>
        <w:tab/>
      </w:r>
      <w:r w:rsidR="003851F8"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4</w:t>
      </w:r>
      <w:r w:rsidRPr="00836E25">
        <w:rPr>
          <w:rFonts w:ascii="Arial" w:hAnsi="Arial" w:cs="Arial"/>
        </w:rPr>
        <w:t xml:space="preserve"> mark)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76962" w:rsidRPr="00836E25" w:rsidRDefault="006A0995" w:rsidP="00576962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  <w:r w:rsidR="00576962" w:rsidRPr="00836E25">
        <w:rPr>
          <w:rFonts w:ascii="Arial" w:hAnsi="Arial" w:cs="Arial"/>
        </w:rPr>
        <w:t xml:space="preserve"> 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76962" w:rsidRPr="00836E25" w:rsidRDefault="00576962" w:rsidP="00576962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76962" w:rsidRPr="00836E25" w:rsidRDefault="00576962" w:rsidP="00576962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</w:p>
    <w:p w:rsidR="00B2162F" w:rsidRPr="00836E25" w:rsidRDefault="006A0995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9</w:t>
      </w:r>
      <w:r w:rsidR="005C355F" w:rsidRPr="00836E25">
        <w:rPr>
          <w:rFonts w:ascii="Arial" w:hAnsi="Arial" w:cs="Arial"/>
        </w:rPr>
        <w:t xml:space="preserve">. Describe </w:t>
      </w:r>
      <w:r w:rsidR="00CF5BA4" w:rsidRPr="00836E25">
        <w:rPr>
          <w:rFonts w:ascii="Arial" w:hAnsi="Arial" w:cs="Arial"/>
        </w:rPr>
        <w:t>your results and use correct scientific terminology to explain why you think these results occurred.</w:t>
      </w:r>
    </w:p>
    <w:p w:rsidR="00F00945" w:rsidRPr="00836E25" w:rsidRDefault="00B2162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="005C355F" w:rsidRPr="00836E25">
        <w:rPr>
          <w:rFonts w:ascii="Arial" w:hAnsi="Arial" w:cs="Arial"/>
        </w:rPr>
        <w:t xml:space="preserve"> (</w:t>
      </w:r>
      <w:r w:rsidR="006A0995" w:rsidRPr="00836E25">
        <w:rPr>
          <w:rFonts w:ascii="Arial" w:hAnsi="Arial" w:cs="Arial"/>
        </w:rPr>
        <w:t>5</w:t>
      </w:r>
      <w:r w:rsidR="005C355F" w:rsidRPr="00836E25">
        <w:rPr>
          <w:rFonts w:ascii="Arial" w:hAnsi="Arial" w:cs="Arial"/>
        </w:rPr>
        <w:t xml:space="preserve"> marks)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______________________________________</w:t>
      </w:r>
      <w:r w:rsidR="00836E25">
        <w:rPr>
          <w:rFonts w:ascii="Arial" w:hAnsi="Arial" w:cs="Arial"/>
        </w:rPr>
        <w:t>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____________________________________________________________</w:t>
      </w:r>
      <w:r w:rsidR="00836E25">
        <w:rPr>
          <w:rFonts w:ascii="Arial" w:hAnsi="Arial" w:cs="Arial"/>
        </w:rPr>
        <w:t>_______</w:t>
      </w:r>
    </w:p>
    <w:p w:rsidR="005C355F" w:rsidRPr="00836E25" w:rsidRDefault="005C355F" w:rsidP="005C355F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6A0995" w:rsidRPr="00836E25" w:rsidRDefault="006A0995" w:rsidP="006A099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5C355F" w:rsidRPr="00836E25" w:rsidRDefault="005C355F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lastRenderedPageBreak/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:rsidR="006B26D0" w:rsidRPr="00836E25" w:rsidRDefault="00A5398D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Question 10 and 11 refer to the information in the table below.</w:t>
      </w:r>
    </w:p>
    <w:p w:rsidR="00A5398D" w:rsidRPr="00836E25" w:rsidRDefault="00A5398D" w:rsidP="00F0094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B26D0" w:rsidRPr="00836E25" w:rsidTr="006B26D0">
        <w:tc>
          <w:tcPr>
            <w:tcW w:w="1540" w:type="dxa"/>
            <w:vMerge w:val="restart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Student</w:t>
            </w:r>
          </w:p>
        </w:tc>
        <w:tc>
          <w:tcPr>
            <w:tcW w:w="7702" w:type="dxa"/>
            <w:gridSpan w:val="5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Heart Rate (BPM)</w:t>
            </w:r>
          </w:p>
        </w:tc>
      </w:tr>
      <w:tr w:rsidR="006B26D0" w:rsidRPr="00836E25" w:rsidTr="006B26D0">
        <w:tc>
          <w:tcPr>
            <w:tcW w:w="1540" w:type="dxa"/>
            <w:vMerge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 min of Exercise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2 min of Exercise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3 min of Exercise</w:t>
            </w:r>
          </w:p>
        </w:tc>
        <w:tc>
          <w:tcPr>
            <w:tcW w:w="1541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4 min of Exercise</w:t>
            </w:r>
          </w:p>
        </w:tc>
        <w:tc>
          <w:tcPr>
            <w:tcW w:w="1541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5 min of Exercise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88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98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103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125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2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92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96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105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115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123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3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87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100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112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123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4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93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114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120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130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5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90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101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111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119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122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6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93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108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116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124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135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7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87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99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104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109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120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91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106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116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127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91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107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112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119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128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88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94</w:t>
            </w:r>
          </w:p>
        </w:tc>
        <w:tc>
          <w:tcPr>
            <w:tcW w:w="1540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102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110</w:t>
            </w:r>
          </w:p>
        </w:tc>
        <w:tc>
          <w:tcPr>
            <w:tcW w:w="1541" w:type="dxa"/>
          </w:tcPr>
          <w:p w:rsidR="006B26D0" w:rsidRPr="00836E25" w:rsidRDefault="006B26D0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114</w:t>
            </w:r>
          </w:p>
        </w:tc>
      </w:tr>
      <w:tr w:rsidR="006B26D0" w:rsidRPr="00836E25" w:rsidTr="006B26D0"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Average</w:t>
            </w:r>
          </w:p>
        </w:tc>
        <w:tc>
          <w:tcPr>
            <w:tcW w:w="1540" w:type="dxa"/>
          </w:tcPr>
          <w:p w:rsidR="006B26D0" w:rsidRPr="00836E25" w:rsidRDefault="006B26D0" w:rsidP="006B26D0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90</w:t>
            </w:r>
          </w:p>
        </w:tc>
        <w:tc>
          <w:tcPr>
            <w:tcW w:w="1540" w:type="dxa"/>
          </w:tcPr>
          <w:p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101.8</w:t>
            </w:r>
          </w:p>
        </w:tc>
        <w:tc>
          <w:tcPr>
            <w:tcW w:w="1540" w:type="dxa"/>
          </w:tcPr>
          <w:p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108.6</w:t>
            </w:r>
          </w:p>
        </w:tc>
        <w:tc>
          <w:tcPr>
            <w:tcW w:w="1541" w:type="dxa"/>
          </w:tcPr>
          <w:p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115.4</w:t>
            </w:r>
          </w:p>
        </w:tc>
        <w:tc>
          <w:tcPr>
            <w:tcW w:w="1541" w:type="dxa"/>
          </w:tcPr>
          <w:p w:rsidR="006B26D0" w:rsidRPr="00836E25" w:rsidRDefault="00BE532B" w:rsidP="00F00945">
            <w:pPr>
              <w:spacing w:line="360" w:lineRule="auto"/>
              <w:rPr>
                <w:rFonts w:ascii="Arial" w:hAnsi="Arial" w:cs="Arial"/>
              </w:rPr>
            </w:pPr>
            <w:r w:rsidRPr="00836E25">
              <w:rPr>
                <w:rFonts w:ascii="Arial" w:hAnsi="Arial" w:cs="Arial"/>
              </w:rPr>
              <w:t>124.7</w:t>
            </w:r>
          </w:p>
        </w:tc>
      </w:tr>
    </w:tbl>
    <w:p w:rsidR="006B26D0" w:rsidRPr="00836E25" w:rsidRDefault="006B26D0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A17108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10. Draw a graph on the paper provided</w:t>
      </w:r>
      <w:r w:rsidR="00836E25">
        <w:rPr>
          <w:rFonts w:ascii="Arial" w:hAnsi="Arial" w:cs="Arial"/>
        </w:rPr>
        <w:t xml:space="preserve"> (on the next page)</w:t>
      </w:r>
      <w:r w:rsidRPr="00836E25">
        <w:rPr>
          <w:rFonts w:ascii="Arial" w:hAnsi="Arial" w:cs="Arial"/>
        </w:rPr>
        <w:t xml:space="preserve"> showing the relationship between </w:t>
      </w:r>
      <w:r w:rsidR="008F725D" w:rsidRPr="00836E25">
        <w:rPr>
          <w:rFonts w:ascii="Arial" w:hAnsi="Arial" w:cs="Arial"/>
        </w:rPr>
        <w:t xml:space="preserve">the average </w:t>
      </w:r>
      <w:r w:rsidRPr="00836E25">
        <w:rPr>
          <w:rFonts w:ascii="Arial" w:hAnsi="Arial" w:cs="Arial"/>
        </w:rPr>
        <w:t>heart rate</w:t>
      </w:r>
      <w:r w:rsidR="00836E25">
        <w:rPr>
          <w:rFonts w:ascii="Arial" w:hAnsi="Arial" w:cs="Arial"/>
        </w:rPr>
        <w:t xml:space="preserve"> and exercise duration.</w:t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>(</w:t>
      </w:r>
      <w:r w:rsidR="00576962" w:rsidRPr="00836E25">
        <w:rPr>
          <w:rFonts w:ascii="Arial" w:hAnsi="Arial" w:cs="Arial"/>
        </w:rPr>
        <w:t>5</w:t>
      </w:r>
      <w:r w:rsidRPr="00836E25">
        <w:rPr>
          <w:rFonts w:ascii="Arial" w:hAnsi="Arial" w:cs="Arial"/>
        </w:rPr>
        <w:t xml:space="preserve"> marks)</w:t>
      </w:r>
    </w:p>
    <w:p w:rsidR="00B3164B" w:rsidRPr="00836E25" w:rsidRDefault="00B3164B" w:rsidP="00F00945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ab/>
      </w:r>
      <w:r w:rsidRPr="00836E25">
        <w:rPr>
          <w:rFonts w:ascii="Arial" w:hAnsi="Arial" w:cs="Arial"/>
        </w:rPr>
        <w:tab/>
      </w: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836E25" w:rsidRDefault="00836E25" w:rsidP="00F00945">
      <w:pPr>
        <w:spacing w:line="360" w:lineRule="auto"/>
        <w:rPr>
          <w:rFonts w:ascii="Arial" w:hAnsi="Arial" w:cs="Arial"/>
        </w:rPr>
      </w:pPr>
    </w:p>
    <w:p w:rsidR="00B3164B" w:rsidRPr="00836E25" w:rsidRDefault="00836E25" w:rsidP="00F00945">
      <w:pPr>
        <w:spacing w:line="360" w:lineRule="auto"/>
        <w:rPr>
          <w:rFonts w:ascii="Arial" w:hAnsi="Arial" w:cs="Arial"/>
        </w:rPr>
      </w:pPr>
      <w:bookmarkStart w:id="0" w:name="_GoBack"/>
      <w:r>
        <w:rPr>
          <w:noProof/>
          <w:lang w:val="en-AU" w:eastAsia="en-AU"/>
        </w:rPr>
        <w:lastRenderedPageBreak/>
        <w:drawing>
          <wp:inline distT="0" distB="0" distL="0" distR="0">
            <wp:extent cx="5730195" cy="7078980"/>
            <wp:effectExtent l="0" t="0" r="4445" b="7620"/>
            <wp:docPr id="3" name="Picture 3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 pap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2"/>
                    <a:stretch/>
                  </pic:blipFill>
                  <pic:spPr bwMode="auto">
                    <a:xfrm>
                      <a:off x="0" y="0"/>
                      <a:ext cx="5731510" cy="708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3164B" w:rsidRPr="00836E25">
        <w:rPr>
          <w:rFonts w:ascii="Arial" w:hAnsi="Arial" w:cs="Arial"/>
        </w:rPr>
        <w:t>11. What conclusion could you draw from the graph?</w:t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  <w:r w:rsidR="00B3164B" w:rsidRPr="00836E25">
        <w:rPr>
          <w:rFonts w:ascii="Arial" w:hAnsi="Arial" w:cs="Arial"/>
        </w:rPr>
        <w:tab/>
      </w:r>
    </w:p>
    <w:p w:rsidR="00B3164B" w:rsidRPr="00836E25" w:rsidRDefault="00B3164B" w:rsidP="00B3164B">
      <w:pPr>
        <w:spacing w:line="360" w:lineRule="auto"/>
        <w:ind w:left="7200" w:firstLine="720"/>
        <w:rPr>
          <w:rFonts w:ascii="Arial" w:hAnsi="Arial" w:cs="Arial"/>
        </w:rPr>
      </w:pPr>
      <w:r w:rsidRPr="00836E25">
        <w:rPr>
          <w:rFonts w:ascii="Arial" w:hAnsi="Arial" w:cs="Arial"/>
        </w:rPr>
        <w:t>(1 mark)</w:t>
      </w:r>
    </w:p>
    <w:p w:rsidR="00B3164B" w:rsidRPr="00836E25" w:rsidRDefault="00B3164B" w:rsidP="00B3164B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B3164B" w:rsidRPr="00836E25" w:rsidRDefault="00B3164B" w:rsidP="00B3164B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B3164B" w:rsidRPr="00836E25" w:rsidRDefault="00B3164B" w:rsidP="00B3164B">
      <w:pPr>
        <w:spacing w:line="360" w:lineRule="auto"/>
        <w:rPr>
          <w:rFonts w:ascii="Arial" w:hAnsi="Arial" w:cs="Arial"/>
        </w:rPr>
      </w:pPr>
      <w:r w:rsidRPr="00836E25">
        <w:rPr>
          <w:rFonts w:ascii="Arial" w:hAnsi="Arial" w:cs="Arial"/>
        </w:rPr>
        <w:t>_____________________________________</w:t>
      </w:r>
      <w:r w:rsidR="00836E25">
        <w:rPr>
          <w:rFonts w:ascii="Arial" w:hAnsi="Arial" w:cs="Arial"/>
        </w:rPr>
        <w:t>______________________________</w:t>
      </w:r>
    </w:p>
    <w:p w:rsidR="00B3164B" w:rsidRDefault="00B3164B" w:rsidP="00F00945">
      <w:pPr>
        <w:spacing w:line="360" w:lineRule="auto"/>
      </w:pPr>
    </w:p>
    <w:sectPr w:rsidR="00B3164B" w:rsidSect="005C3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96D1C"/>
    <w:multiLevelType w:val="hybridMultilevel"/>
    <w:tmpl w:val="20A0F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945"/>
    <w:rsid w:val="00152E8D"/>
    <w:rsid w:val="00260679"/>
    <w:rsid w:val="003023DF"/>
    <w:rsid w:val="003851F8"/>
    <w:rsid w:val="003C29B8"/>
    <w:rsid w:val="00576962"/>
    <w:rsid w:val="005C355F"/>
    <w:rsid w:val="006A0995"/>
    <w:rsid w:val="006B26D0"/>
    <w:rsid w:val="00753355"/>
    <w:rsid w:val="00836E25"/>
    <w:rsid w:val="008F725D"/>
    <w:rsid w:val="00A17108"/>
    <w:rsid w:val="00A24A58"/>
    <w:rsid w:val="00A5398D"/>
    <w:rsid w:val="00AD62DA"/>
    <w:rsid w:val="00B2162F"/>
    <w:rsid w:val="00B3164B"/>
    <w:rsid w:val="00BA6714"/>
    <w:rsid w:val="00BE532B"/>
    <w:rsid w:val="00CF5BA4"/>
    <w:rsid w:val="00D912ED"/>
    <w:rsid w:val="00DA7B06"/>
    <w:rsid w:val="00F00945"/>
    <w:rsid w:val="00FF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76962"/>
    <w:rPr>
      <w:rFonts w:eastAsia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576962"/>
    <w:rPr>
      <w:rFonts w:eastAsia="Times New Roman"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16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62F"/>
    <w:rPr>
      <w:rFonts w:ascii="Tahoma" w:hAnsi="Tahoma" w:cs="Tahoma"/>
      <w:sz w:val="16"/>
      <w:szCs w:val="16"/>
      <w:lang w:val="en-US" w:eastAsia="ja-JP"/>
    </w:rPr>
  </w:style>
  <w:style w:type="table" w:styleId="TableGrid">
    <w:name w:val="Table Grid"/>
    <w:basedOn w:val="TableNormal"/>
    <w:rsid w:val="006B2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76962"/>
    <w:rPr>
      <w:rFonts w:eastAsia="Times New Roman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576962"/>
    <w:rPr>
      <w:rFonts w:eastAsia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660BD885</Template>
  <TotalTime>17</TotalTime>
  <Pages>5</Pages>
  <Words>349</Words>
  <Characters>4630</Characters>
  <Application>Microsoft Office Word</Application>
  <DocSecurity>0</DocSecurity>
  <Lines>38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LANCASTER Helen</dc:creator>
  <cp:lastModifiedBy>BRUNS Emma</cp:lastModifiedBy>
  <cp:revision>2</cp:revision>
  <cp:lastPrinted>2017-04-04T03:44:00Z</cp:lastPrinted>
  <dcterms:created xsi:type="dcterms:W3CDTF">2016-04-27T06:57:00Z</dcterms:created>
  <dcterms:modified xsi:type="dcterms:W3CDTF">2018-12-04T06:25:00Z</dcterms:modified>
</cp:coreProperties>
</file>