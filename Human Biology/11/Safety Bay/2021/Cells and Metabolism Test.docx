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38" w:rsidRPr="00DD1945" w:rsidRDefault="00EE2E38" w:rsidP="00DD1945">
      <w:pPr>
        <w:rPr>
          <w:sz w:val="52"/>
          <w:szCs w:val="52"/>
        </w:rPr>
      </w:pPr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lwlc%20logo" style="position:absolute;margin-left:382.8pt;margin-top:-49.55pt;width:113.1pt;height:104.8pt;z-index:251652096;visibility:visible">
            <v:imagedata r:id="rId5" o:title=""/>
            <w10:wrap type="square"/>
          </v:shape>
        </w:pict>
      </w:r>
      <w:r w:rsidRPr="00DD1945">
        <w:rPr>
          <w:sz w:val="52"/>
          <w:szCs w:val="52"/>
        </w:rPr>
        <w:t xml:space="preserve">Living Waters Lutheran College </w:t>
      </w:r>
    </w:p>
    <w:p w:rsidR="00EE2E38" w:rsidRPr="00DD1945" w:rsidRDefault="00EE2E38" w:rsidP="00DD1945">
      <w:pPr>
        <w:rPr>
          <w:sz w:val="52"/>
          <w:szCs w:val="52"/>
        </w:rPr>
      </w:pPr>
    </w:p>
    <w:p w:rsidR="00EE2E38" w:rsidRPr="00DD1945" w:rsidRDefault="00EE2E38" w:rsidP="00DD1945">
      <w:pPr>
        <w:rPr>
          <w:sz w:val="52"/>
          <w:szCs w:val="52"/>
        </w:rPr>
      </w:pPr>
    </w:p>
    <w:p w:rsidR="00EE2E38" w:rsidRPr="00DD1945" w:rsidRDefault="00EE2E38" w:rsidP="00DD1945">
      <w:pPr>
        <w:rPr>
          <w:sz w:val="52"/>
          <w:szCs w:val="52"/>
          <w:u w:val="single"/>
        </w:rPr>
      </w:pPr>
      <w:r w:rsidRPr="00DD1945">
        <w:rPr>
          <w:sz w:val="52"/>
          <w:szCs w:val="52"/>
        </w:rPr>
        <w:t>Human Biological Science 2A/2B</w:t>
      </w:r>
    </w:p>
    <w:p w:rsidR="00EE2E38" w:rsidRPr="00DD1945" w:rsidRDefault="00EE2E38" w:rsidP="00DD1945">
      <w:pPr>
        <w:rPr>
          <w:sz w:val="52"/>
          <w:szCs w:val="52"/>
        </w:rPr>
      </w:pPr>
    </w:p>
    <w:p w:rsidR="00EE2E38" w:rsidRPr="00DD1945" w:rsidRDefault="00EE2E38" w:rsidP="00DD1945">
      <w:pPr>
        <w:rPr>
          <w:sz w:val="52"/>
          <w:szCs w:val="52"/>
        </w:rPr>
      </w:pPr>
    </w:p>
    <w:p w:rsidR="00EE2E38" w:rsidRPr="00DD1945" w:rsidRDefault="00EE2E38" w:rsidP="00DD1945"/>
    <w:p w:rsidR="00EE2E38" w:rsidRPr="00DD1945" w:rsidRDefault="00EE2E38" w:rsidP="00DD1945"/>
    <w:p w:rsidR="00EE2E38" w:rsidRPr="00DD1945" w:rsidRDefault="00EE2E38" w:rsidP="00DD1945">
      <w:r w:rsidRPr="00DD1945">
        <w:t>READING TIME</w:t>
      </w:r>
      <w:r w:rsidRPr="00DD1945">
        <w:tab/>
      </w:r>
      <w:r w:rsidRPr="00DD1945">
        <w:tab/>
      </w:r>
      <w:r w:rsidRPr="00DD1945">
        <w:tab/>
        <w:t>:</w:t>
      </w:r>
      <w:r w:rsidRPr="00DD1945">
        <w:tab/>
        <w:t>5 Minutes</w:t>
      </w:r>
    </w:p>
    <w:p w:rsidR="00EE2E38" w:rsidRPr="00DD1945" w:rsidRDefault="00EE2E38" w:rsidP="00DD1945"/>
    <w:p w:rsidR="00EE2E38" w:rsidRPr="00DD1945" w:rsidRDefault="00EE2E38" w:rsidP="00DD1945">
      <w:r w:rsidRPr="00DD1945">
        <w:t>WORKING TIME</w:t>
      </w:r>
      <w:r w:rsidRPr="00DD1945">
        <w:tab/>
      </w:r>
      <w:r w:rsidRPr="00DD1945">
        <w:tab/>
      </w:r>
      <w:r w:rsidRPr="00DD1945">
        <w:tab/>
        <w:t>:</w:t>
      </w:r>
      <w:r w:rsidRPr="00DD1945">
        <w:tab/>
      </w:r>
      <w:r>
        <w:t>95 Minutes</w:t>
      </w:r>
    </w:p>
    <w:p w:rsidR="00EE2E38" w:rsidRPr="00DD1945" w:rsidRDefault="00EE2E38" w:rsidP="00DD1945"/>
    <w:p w:rsidR="00EE2E38" w:rsidRPr="00DD1945" w:rsidRDefault="00EE2E38" w:rsidP="00C63049">
      <w:r>
        <w:t>TOTAL MARKS                                                    103</w:t>
      </w:r>
    </w:p>
    <w:p w:rsidR="00EE2E38" w:rsidRDefault="00EE2E38" w:rsidP="00DD1945"/>
    <w:p w:rsidR="00EE2E38" w:rsidRPr="00DD1945" w:rsidRDefault="00EE2E38" w:rsidP="00DD1945">
      <w:r w:rsidRPr="00DD1945">
        <w:t>ATTEMPT</w:t>
      </w:r>
      <w:r w:rsidRPr="00DD1945">
        <w:tab/>
      </w:r>
      <w:r w:rsidRPr="00DD1945">
        <w:tab/>
      </w:r>
      <w:r w:rsidRPr="00DD1945">
        <w:tab/>
      </w:r>
      <w:r w:rsidRPr="00DD1945">
        <w:tab/>
        <w:t>:</w:t>
      </w:r>
      <w:r w:rsidRPr="00DD1945">
        <w:tab/>
        <w:t>All questions</w:t>
      </w:r>
    </w:p>
    <w:p w:rsidR="00EE2E38" w:rsidRPr="00DD1945" w:rsidRDefault="00EE2E38" w:rsidP="00DD1945"/>
    <w:p w:rsidR="00EE2E38" w:rsidRPr="00DD1945" w:rsidRDefault="00EE2E38" w:rsidP="00DD1945">
      <w:r w:rsidRPr="00DD1945">
        <w:t>GENERAL INSTRUCTIONS</w:t>
      </w:r>
      <w:r w:rsidRPr="00DD1945">
        <w:tab/>
      </w:r>
      <w:r>
        <w:t xml:space="preserve">             :           </w:t>
      </w:r>
      <w:r w:rsidRPr="00DD1945">
        <w:t xml:space="preserve">This is a CLOSED BOOK test.  Text books,    </w:t>
      </w:r>
    </w:p>
    <w:p w:rsidR="00EE2E38" w:rsidRPr="00DD1945" w:rsidRDefault="00EE2E38" w:rsidP="00DD1945">
      <w:r w:rsidRPr="00DD1945">
        <w:t xml:space="preserve">                                                                 </w:t>
      </w:r>
      <w:r>
        <w:t xml:space="preserve">           </w:t>
      </w:r>
      <w:r w:rsidRPr="00DD1945">
        <w:t xml:space="preserve"> reference books and notes are not permitted.</w:t>
      </w:r>
    </w:p>
    <w:p w:rsidR="00EE2E38" w:rsidRDefault="00EE2E38" w:rsidP="00DD1945">
      <w:r w:rsidRPr="00DD1945">
        <w:tab/>
      </w:r>
      <w:r w:rsidRPr="00DD1945">
        <w:tab/>
      </w:r>
      <w:r w:rsidRPr="00DD1945">
        <w:tab/>
      </w:r>
      <w:r w:rsidRPr="00DD1945">
        <w:tab/>
      </w:r>
      <w:r w:rsidRPr="00DD1945">
        <w:tab/>
        <w:t xml:space="preserve"> </w:t>
      </w:r>
      <w:r>
        <w:t xml:space="preserve">           </w:t>
      </w:r>
      <w:r w:rsidRPr="00DD1945">
        <w:t xml:space="preserve">Calculators are allowed. </w:t>
      </w:r>
    </w:p>
    <w:p w:rsidR="00EE2E38" w:rsidRDefault="00EE2E38" w:rsidP="00DD1945"/>
    <w:p w:rsidR="00EE2E38" w:rsidRDefault="00EE2E38" w:rsidP="00DD1945">
      <w:pPr>
        <w:rPr>
          <w:b/>
        </w:rPr>
      </w:pPr>
      <w:r w:rsidRPr="00551D6A">
        <w:rPr>
          <w:b/>
        </w:rPr>
        <w:t xml:space="preserve">                                                                             Multiple choice to be completed on a separate sheet</w:t>
      </w:r>
    </w:p>
    <w:p w:rsidR="00EE2E38" w:rsidRPr="00551D6A" w:rsidRDefault="00EE2E38" w:rsidP="00DD1945">
      <w:pPr>
        <w:rPr>
          <w:b/>
        </w:rPr>
      </w:pPr>
      <w:r>
        <w:rPr>
          <w:b/>
        </w:rPr>
        <w:t xml:space="preserve">                                                                             ( place a cross X over the most correct answer)</w:t>
      </w:r>
    </w:p>
    <w:p w:rsidR="00EE2E38" w:rsidRDefault="00EE2E38" w:rsidP="00DD1945"/>
    <w:p w:rsidR="00EE2E38" w:rsidRPr="00DD1945" w:rsidRDefault="00EE2E38" w:rsidP="00DD1945">
      <w:r>
        <w:t xml:space="preserve">                                                                             </w:t>
      </w:r>
      <w:r w:rsidRPr="00DD1945">
        <w:t xml:space="preserve">Answer all </w:t>
      </w:r>
      <w:r>
        <w:t xml:space="preserve">remaining </w:t>
      </w:r>
      <w:r w:rsidRPr="00DD1945">
        <w:t xml:space="preserve">questions </w:t>
      </w:r>
    </w:p>
    <w:p w:rsidR="00EE2E38" w:rsidRPr="00DD1945" w:rsidRDefault="00EE2E38" w:rsidP="00DD1945">
      <w:r w:rsidRPr="00DD1945">
        <w:t xml:space="preserve">                                                                  </w:t>
      </w:r>
      <w:r>
        <w:t xml:space="preserve">           </w:t>
      </w:r>
      <w:r w:rsidRPr="00DD1945">
        <w:t>In the booklet provided.</w:t>
      </w:r>
    </w:p>
    <w:p w:rsidR="00EE2E38" w:rsidRPr="00DD1945" w:rsidRDefault="00EE2E38" w:rsidP="00DD1945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 w:rsidP="00DD1945">
      <w:pPr>
        <w:widowControl w:val="0"/>
        <w:ind w:left="600" w:hanging="600"/>
        <w:rPr>
          <w:color w:val="000000"/>
          <w:sz w:val="24"/>
        </w:rPr>
      </w:pPr>
    </w:p>
    <w:p w:rsidR="00EE2E38" w:rsidRPr="00DD1945" w:rsidRDefault="00EE2E38" w:rsidP="00DD1945">
      <w:pPr>
        <w:widowControl w:val="0"/>
        <w:ind w:left="600" w:hanging="600"/>
      </w:pPr>
      <w:r w:rsidRPr="00DD1945">
        <w:rPr>
          <w:color w:val="000000"/>
        </w:rPr>
        <w:t xml:space="preserve">1. The most important metabolic fuel molecule in the body is 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sucrose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starch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protein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vitamins</w:t>
      </w:r>
    </w:p>
    <w:p w:rsidR="00EE2E38" w:rsidRPr="00460D9E" w:rsidRDefault="00EE2E38" w:rsidP="00460D9E">
      <w:r w:rsidRPr="00DD1945">
        <w:rPr>
          <w:color w:val="000000"/>
        </w:rPr>
        <w:t xml:space="preserve">        </w:t>
      </w:r>
      <w:r>
        <w:rPr>
          <w:color w:val="000000"/>
        </w:rPr>
        <w:t xml:space="preserve">  </w:t>
      </w:r>
      <w:r w:rsidRPr="00DD1945">
        <w:rPr>
          <w:color w:val="000000"/>
        </w:rPr>
        <w:t xml:space="preserve"> e) glucose</w:t>
      </w:r>
    </w:p>
    <w:p w:rsidR="00EE2E38" w:rsidRDefault="00EE2E38" w:rsidP="00DD1945">
      <w:pPr>
        <w:widowControl w:val="0"/>
        <w:ind w:left="600"/>
      </w:pP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 w:rsidP="00DD1945">
      <w:pPr>
        <w:widowControl w:val="0"/>
        <w:ind w:left="600" w:hanging="600"/>
      </w:pPr>
      <w:r>
        <w:t>2</w:t>
      </w:r>
      <w:r w:rsidRPr="00DD1945">
        <w:t xml:space="preserve">. </w:t>
      </w:r>
      <w:r w:rsidRPr="00DD1945">
        <w:rPr>
          <w:color w:val="000000"/>
        </w:rPr>
        <w:t>The molecules that store and process genetic information are the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proteins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nucleic acids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carbohydrates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lipids</w:t>
      </w:r>
    </w:p>
    <w:p w:rsidR="00EE2E38" w:rsidRDefault="00EE2E38" w:rsidP="00DD1945">
      <w:pPr>
        <w:widowControl w:val="0"/>
        <w:ind w:left="600"/>
        <w:rPr>
          <w:color w:val="000000"/>
        </w:rPr>
      </w:pPr>
      <w:r w:rsidRPr="00DD1945">
        <w:rPr>
          <w:color w:val="000000"/>
        </w:rPr>
        <w:t>e) steroids</w:t>
      </w: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/>
    <w:p w:rsidR="00EE2E38" w:rsidRPr="00DD1945" w:rsidRDefault="00EE2E38" w:rsidP="00DD1945">
      <w:pPr>
        <w:widowControl w:val="0"/>
        <w:ind w:left="600" w:hanging="600"/>
      </w:pPr>
      <w:r>
        <w:t>3</w:t>
      </w:r>
      <w:r w:rsidRPr="00DD1945">
        <w:t xml:space="preserve">. </w:t>
      </w:r>
      <w:r w:rsidRPr="00DD1945">
        <w:rPr>
          <w:color w:val="000000"/>
        </w:rPr>
        <w:t>The most important high energy compound in cells is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ribonucleic acid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adenosine-diphosphate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adenosine-monophosphate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adenosine triphosphate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e) deoxyribonucleic acid</w:t>
      </w:r>
    </w:p>
    <w:p w:rsidR="00EE2E38" w:rsidRDefault="00EE2E38"/>
    <w:p w:rsidR="00EE2E38" w:rsidRPr="00DD1945" w:rsidRDefault="00EE2E38"/>
    <w:p w:rsidR="00EE2E38" w:rsidRPr="00DD1945" w:rsidRDefault="00EE2E38" w:rsidP="00DD1945">
      <w:pPr>
        <w:widowControl w:val="0"/>
        <w:ind w:left="600" w:hanging="600"/>
      </w:pPr>
      <w:r>
        <w:t>4</w:t>
      </w:r>
      <w:r w:rsidRPr="00DD1945">
        <w:t xml:space="preserve">. </w:t>
      </w:r>
      <w:r w:rsidRPr="00DD1945">
        <w:rPr>
          <w:color w:val="000000"/>
        </w:rPr>
        <w:t>The plasma membrane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is composed of a bilayer of proteins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is composed of a bilayer of lipids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is composed of only carbohydrate molecules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is a complex combination of carbohydrates and proteins</w:t>
      </w:r>
    </w:p>
    <w:p w:rsidR="00EE2E38" w:rsidRDefault="00EE2E38" w:rsidP="00DD1945">
      <w:pPr>
        <w:widowControl w:val="0"/>
        <w:ind w:left="600"/>
        <w:rPr>
          <w:color w:val="000000"/>
        </w:rPr>
      </w:pPr>
      <w:r w:rsidRPr="00DD1945">
        <w:rPr>
          <w:color w:val="000000"/>
        </w:rPr>
        <w:t>e) is a complex combination of carbohydrates and lipids</w:t>
      </w: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 w:rsidP="00DD1945">
      <w:pPr>
        <w:widowControl w:val="0"/>
        <w:ind w:left="600"/>
        <w:rPr>
          <w:color w:val="000000"/>
        </w:rPr>
      </w:pPr>
    </w:p>
    <w:p w:rsidR="00EE2E38" w:rsidRPr="00DD1945" w:rsidRDefault="00EE2E38" w:rsidP="00DD1945">
      <w:pPr>
        <w:widowControl w:val="0"/>
        <w:ind w:left="600" w:hanging="600"/>
      </w:pPr>
      <w:r w:rsidRPr="00DD1945">
        <w:rPr>
          <w:color w:val="000000"/>
        </w:rPr>
        <w:t xml:space="preserve"> </w:t>
      </w:r>
      <w:r>
        <w:rPr>
          <w:color w:val="000000"/>
        </w:rPr>
        <w:t>5</w:t>
      </w:r>
      <w:r w:rsidRPr="00DD1945">
        <w:rPr>
          <w:color w:val="000000"/>
        </w:rPr>
        <w:t>. Most of the ATP required to power cellular operations is produced in the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ribosomes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endoplasmic reticulum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nucleus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mitochondria</w:t>
      </w:r>
    </w:p>
    <w:p w:rsidR="00EE2E38" w:rsidRDefault="00EE2E38" w:rsidP="00DD1945">
      <w:pPr>
        <w:widowControl w:val="0"/>
        <w:ind w:left="600"/>
        <w:rPr>
          <w:color w:val="000000"/>
        </w:rPr>
      </w:pPr>
      <w:r w:rsidRPr="00DD1945">
        <w:rPr>
          <w:color w:val="000000"/>
        </w:rPr>
        <w:t>e) Golgi apparatus</w:t>
      </w: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/>
    <w:p w:rsidR="00EE2E38" w:rsidRPr="00DD1945" w:rsidRDefault="00EE2E38" w:rsidP="00DD1945">
      <w:pPr>
        <w:widowControl w:val="0"/>
        <w:ind w:left="600" w:hanging="600"/>
      </w:pPr>
      <w:r>
        <w:rPr>
          <w:color w:val="000000"/>
        </w:rPr>
        <w:t xml:space="preserve"> 6</w:t>
      </w:r>
      <w:r w:rsidRPr="00DD1945">
        <w:rPr>
          <w:color w:val="000000"/>
        </w:rPr>
        <w:t>. The components of ribosomes are formed by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the endoplasmic reticulum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Golgi complexes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lysosomes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mitochondria</w:t>
      </w:r>
    </w:p>
    <w:p w:rsidR="00EE2E38" w:rsidRDefault="00EE2E38" w:rsidP="00DD1945">
      <w:pPr>
        <w:widowControl w:val="0"/>
        <w:ind w:left="600"/>
        <w:rPr>
          <w:color w:val="000000"/>
        </w:rPr>
      </w:pPr>
      <w:r w:rsidRPr="00DD1945">
        <w:rPr>
          <w:color w:val="000000"/>
        </w:rPr>
        <w:t>e) nucleoli</w:t>
      </w: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 w:rsidP="00DD1945">
      <w:pPr>
        <w:widowControl w:val="0"/>
        <w:ind w:left="600"/>
        <w:rPr>
          <w:color w:val="000000"/>
        </w:rPr>
      </w:pPr>
    </w:p>
    <w:p w:rsidR="00EE2E38" w:rsidRPr="00DD1945" w:rsidRDefault="00EE2E38" w:rsidP="00DD1945">
      <w:pPr>
        <w:widowControl w:val="0"/>
        <w:ind w:left="600" w:hanging="600"/>
      </w:pPr>
      <w:r>
        <w:rPr>
          <w:color w:val="000000"/>
        </w:rPr>
        <w:t xml:space="preserve"> </w:t>
      </w:r>
      <w:r w:rsidRPr="00DD1945">
        <w:rPr>
          <w:color w:val="000000"/>
        </w:rPr>
        <w:t xml:space="preserve"> </w:t>
      </w:r>
      <w:r>
        <w:rPr>
          <w:color w:val="000000"/>
        </w:rPr>
        <w:t>7</w:t>
      </w:r>
      <w:r w:rsidRPr="00DD1945">
        <w:rPr>
          <w:color w:val="000000"/>
        </w:rPr>
        <w:t xml:space="preserve">. Which of the following consist of a network of intracellular membranes with attached ribosomes? 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rough endoplasmic reticulum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smooth endoplasmic reticulum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mitochondria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nucleoli</w:t>
      </w:r>
    </w:p>
    <w:p w:rsidR="00EE2E38" w:rsidRDefault="00EE2E38" w:rsidP="00DD1945">
      <w:pPr>
        <w:widowControl w:val="0"/>
        <w:ind w:left="600"/>
        <w:rPr>
          <w:color w:val="000000"/>
        </w:rPr>
      </w:pPr>
      <w:r w:rsidRPr="00DD1945">
        <w:rPr>
          <w:color w:val="000000"/>
        </w:rPr>
        <w:t>e) Golgi apparatus</w:t>
      </w:r>
    </w:p>
    <w:p w:rsidR="00EE2E38" w:rsidRPr="00DD1945" w:rsidRDefault="00EE2E38" w:rsidP="00DD1945">
      <w:pPr>
        <w:widowControl w:val="0"/>
        <w:ind w:left="600"/>
      </w:pPr>
    </w:p>
    <w:p w:rsidR="00EE2E38" w:rsidRPr="00DD1945" w:rsidRDefault="00EE2E38" w:rsidP="00DD1945">
      <w:pPr>
        <w:widowControl w:val="0"/>
        <w:ind w:left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Default="00EE2E38" w:rsidP="00DD1945">
      <w:pPr>
        <w:widowControl w:val="0"/>
        <w:ind w:left="600" w:hanging="600"/>
        <w:rPr>
          <w:color w:val="000000"/>
        </w:rPr>
      </w:pPr>
    </w:p>
    <w:p w:rsidR="00EE2E38" w:rsidRPr="00DD1945" w:rsidRDefault="00EE2E38" w:rsidP="00DD1945">
      <w:pPr>
        <w:widowControl w:val="0"/>
        <w:ind w:left="600" w:hanging="600"/>
      </w:pPr>
      <w:r>
        <w:rPr>
          <w:color w:val="000000"/>
        </w:rPr>
        <w:t xml:space="preserve">  8</w:t>
      </w:r>
      <w:r w:rsidRPr="00DD1945">
        <w:rPr>
          <w:color w:val="000000"/>
        </w:rPr>
        <w:t>. The nucleus stores the DNA needed to synthesise which of the following molecules in the cytoplasm?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carbohydrates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lipids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proteins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phospholipids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e) none of the above</w:t>
      </w:r>
    </w:p>
    <w:p w:rsidR="00EE2E38" w:rsidRPr="00DD1945" w:rsidRDefault="00EE2E38"/>
    <w:p w:rsidR="00EE2E38" w:rsidRDefault="00EE2E38" w:rsidP="00DD1945">
      <w:pPr>
        <w:widowControl w:val="0"/>
        <w:ind w:left="600" w:hanging="600"/>
        <w:rPr>
          <w:color w:val="000000"/>
        </w:rPr>
      </w:pPr>
      <w:r>
        <w:rPr>
          <w:color w:val="000000"/>
        </w:rPr>
        <w:t xml:space="preserve"> </w:t>
      </w:r>
    </w:p>
    <w:p w:rsidR="00EE2E38" w:rsidRPr="00DD1945" w:rsidRDefault="00EE2E38" w:rsidP="00DD1945">
      <w:pPr>
        <w:widowControl w:val="0"/>
        <w:ind w:left="600" w:hanging="600"/>
      </w:pPr>
      <w:r>
        <w:rPr>
          <w:color w:val="000000"/>
        </w:rPr>
        <w:t xml:space="preserve"> 9.</w:t>
      </w:r>
      <w:r w:rsidRPr="00DD1945">
        <w:rPr>
          <w:color w:val="000000"/>
        </w:rPr>
        <w:t xml:space="preserve">  If a cell lacked ribosomes, it would not be able to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a) move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b) synthesise proteins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c) produce DNA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d) metabolise sugars</w:t>
      </w:r>
    </w:p>
    <w:p w:rsidR="00EE2E38" w:rsidRPr="00DD1945" w:rsidRDefault="00EE2E38" w:rsidP="00DD1945">
      <w:pPr>
        <w:widowControl w:val="0"/>
        <w:ind w:left="600"/>
      </w:pPr>
      <w:r w:rsidRPr="00DD1945">
        <w:rPr>
          <w:color w:val="000000"/>
        </w:rPr>
        <w:t>e) divide</w:t>
      </w:r>
    </w:p>
    <w:p w:rsidR="00EE2E38" w:rsidRDefault="00EE2E38">
      <w:r>
        <w:t xml:space="preserve"> </w:t>
      </w:r>
    </w:p>
    <w:p w:rsidR="00EE2E38" w:rsidRDefault="00EE2E38">
      <w:r>
        <w:t xml:space="preserve"> </w:t>
      </w:r>
    </w:p>
    <w:p w:rsidR="00EE2E38" w:rsidRDefault="00EE2E38">
      <w:r>
        <w:t>An artificial cell consisting of an aqueous solution enclosed in a selectively permeable membrane has   just been immersed in a beaker containing a different solution. The membrane is permeable to water and to the simple sugars glucose and fructose but completely impermeable to the disaccharide sucrose.</w:t>
      </w:r>
    </w:p>
    <w:p w:rsidR="00EE2E38" w:rsidRDefault="00EE2E38">
      <w:r>
        <w:rPr>
          <w:noProof/>
          <w:lang w:eastAsia="en-AU"/>
        </w:rPr>
        <w:pict>
          <v:shape id="Picture 1" o:spid="_x0000_s1027" type="#_x0000_t75" style="position:absolute;margin-left:18.3pt;margin-top:1.1pt;width:300.5pt;height:160.65pt;z-index:-251654144;visibility:visible" wrapcoords="-54 0 -54 21499 21600 21499 21600 0 -54 0">
            <v:imagedata r:id="rId6" o:title="" cropbottom="2197f"/>
            <w10:wrap type="tight"/>
          </v:shape>
        </w:pict>
      </w:r>
      <w:r>
        <w:t xml:space="preserve"> </w:t>
      </w:r>
    </w:p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/>
    <w:p w:rsidR="00EE2E38" w:rsidRDefault="00EE2E38">
      <w:r>
        <w:t xml:space="preserve"> </w:t>
      </w:r>
    </w:p>
    <w:p w:rsidR="00EE2E38" w:rsidRDefault="00EE2E38"/>
    <w:p w:rsidR="00EE2E38" w:rsidRDefault="00EE2E38"/>
    <w:p w:rsidR="00EE2E38" w:rsidRDefault="00EE2E38">
      <w:r>
        <w:t xml:space="preserve">10. Which solutes (s) will exhibit a net diffusion into the cell </w:t>
      </w:r>
    </w:p>
    <w:p w:rsidR="00EE2E38" w:rsidRDefault="00EE2E38"/>
    <w:p w:rsidR="00EE2E38" w:rsidRDefault="00EE2E38">
      <w:r>
        <w:t xml:space="preserve">       a) Fructose</w:t>
      </w:r>
    </w:p>
    <w:p w:rsidR="00EE2E38" w:rsidRDefault="00EE2E38">
      <w:r>
        <w:t xml:space="preserve">       b) Glucose and fructose</w:t>
      </w:r>
    </w:p>
    <w:p w:rsidR="00EE2E38" w:rsidRDefault="00EE2E38">
      <w:r>
        <w:t xml:space="preserve">       c) Sucrose</w:t>
      </w:r>
    </w:p>
    <w:p w:rsidR="00EE2E38" w:rsidRDefault="00EE2E38">
      <w:r>
        <w:t xml:space="preserve">       d) Fructose and sucrose </w:t>
      </w:r>
    </w:p>
    <w:p w:rsidR="00EE2E38" w:rsidRDefault="00EE2E38">
      <w:r>
        <w:t xml:space="preserve">       e) Glucose </w:t>
      </w:r>
    </w:p>
    <w:p w:rsidR="00EE2E38" w:rsidRDefault="00EE2E38"/>
    <w:p w:rsidR="00EE2E38" w:rsidRDefault="00EE2E38"/>
    <w:p w:rsidR="00EE2E38" w:rsidRDefault="00EE2E38">
      <w:r>
        <w:t>11. Which solute (s) will exhibit a net diffusion out of the cell</w:t>
      </w:r>
    </w:p>
    <w:p w:rsidR="00EE2E38" w:rsidRDefault="00EE2E38"/>
    <w:p w:rsidR="00EE2E38" w:rsidRDefault="00EE2E38" w:rsidP="002A1D13">
      <w:r>
        <w:t xml:space="preserve">       a) Fructose</w:t>
      </w:r>
    </w:p>
    <w:p w:rsidR="00EE2E38" w:rsidRDefault="00EE2E38" w:rsidP="002A1D13">
      <w:r>
        <w:t xml:space="preserve">       b) Glucose and fructose</w:t>
      </w:r>
    </w:p>
    <w:p w:rsidR="00EE2E38" w:rsidRDefault="00EE2E38" w:rsidP="002A1D13">
      <w:r>
        <w:t xml:space="preserve">       c) Sucrose</w:t>
      </w:r>
    </w:p>
    <w:p w:rsidR="00EE2E38" w:rsidRDefault="00EE2E38" w:rsidP="002A1D13">
      <w:r>
        <w:t xml:space="preserve">       d) Fructose and sucrose </w:t>
      </w:r>
    </w:p>
    <w:p w:rsidR="00EE2E38" w:rsidRDefault="00EE2E38" w:rsidP="002A1D13">
      <w:r>
        <w:t xml:space="preserve">       e) Glucose</w:t>
      </w:r>
    </w:p>
    <w:p w:rsidR="00EE2E38" w:rsidRDefault="00EE2E38"/>
    <w:p w:rsidR="00EE2E38" w:rsidRDefault="00EE2E38"/>
    <w:p w:rsidR="00EE2E38" w:rsidRDefault="00EE2E38">
      <w:r>
        <w:t>12. Is the solution outside the cell  isotonic, hypotonic, or hypertonic?</w:t>
      </w:r>
    </w:p>
    <w:p w:rsidR="00EE2E38" w:rsidRDefault="00EE2E38"/>
    <w:p w:rsidR="00EE2E38" w:rsidRDefault="00EE2E38">
      <w:r>
        <w:t xml:space="preserve">       a) Isotonic</w:t>
      </w:r>
    </w:p>
    <w:p w:rsidR="00EE2E38" w:rsidRDefault="00EE2E38">
      <w:r>
        <w:t xml:space="preserve">       b) Hypertonic</w:t>
      </w:r>
    </w:p>
    <w:p w:rsidR="00EE2E38" w:rsidRDefault="00EE2E38">
      <w:r>
        <w:t xml:space="preserve">       c) Hypotonic</w:t>
      </w:r>
    </w:p>
    <w:p w:rsidR="00EE2E38" w:rsidRDefault="00EE2E38"/>
    <w:p w:rsidR="00EE2E38" w:rsidRDefault="00EE2E38"/>
    <w:p w:rsidR="00EE2E38" w:rsidRDefault="00EE2E38"/>
    <w:p w:rsidR="00EE2E38" w:rsidRDefault="00EE2E38">
      <w:r>
        <w:t>13. In which direction will there be a net osmotic movement of water?</w:t>
      </w:r>
    </w:p>
    <w:p w:rsidR="00EE2E38" w:rsidRDefault="00EE2E38"/>
    <w:p w:rsidR="00EE2E38" w:rsidRDefault="00EE2E38">
      <w:r>
        <w:t xml:space="preserve">       a) Into the cell</w:t>
      </w:r>
    </w:p>
    <w:p w:rsidR="00EE2E38" w:rsidRDefault="00EE2E38">
      <w:r>
        <w:t xml:space="preserve">       b) Out of the cell</w:t>
      </w:r>
    </w:p>
    <w:p w:rsidR="00EE2E38" w:rsidRDefault="00EE2E38">
      <w:r>
        <w:t xml:space="preserve">       c) There will be no movement as the cell is isotonic to the environment</w:t>
      </w:r>
    </w:p>
    <w:p w:rsidR="00EE2E38" w:rsidRDefault="00EE2E38">
      <w:r>
        <w:t xml:space="preserve">       d) There is insufficient information as the type of sugar has not been specified.</w:t>
      </w:r>
    </w:p>
    <w:p w:rsidR="00EE2E38" w:rsidRDefault="00EE2E38"/>
    <w:p w:rsidR="00EE2E38" w:rsidRDefault="00EE2E38"/>
    <w:p w:rsidR="00EE2E38" w:rsidRDefault="00EE2E38">
      <w:r>
        <w:t>14. Which of the following is not considered part of the endo-membrane system?</w:t>
      </w:r>
    </w:p>
    <w:p w:rsidR="00EE2E38" w:rsidRDefault="00EE2E38"/>
    <w:p w:rsidR="00EE2E38" w:rsidRDefault="00EE2E38">
      <w:r>
        <w:t xml:space="preserve">     a) Nuclear envelope</w:t>
      </w:r>
    </w:p>
    <w:p w:rsidR="00EE2E38" w:rsidRDefault="00EE2E38">
      <w:r>
        <w:t xml:space="preserve">     b) Chloroplast</w:t>
      </w:r>
    </w:p>
    <w:p w:rsidR="00EE2E38" w:rsidRDefault="00EE2E38">
      <w:r>
        <w:t xml:space="preserve">     c) Golgi apparatus</w:t>
      </w:r>
    </w:p>
    <w:p w:rsidR="00EE2E38" w:rsidRDefault="00EE2E38">
      <w:r>
        <w:t xml:space="preserve">     d) ER</w:t>
      </w:r>
    </w:p>
    <w:p w:rsidR="00EE2E38" w:rsidRDefault="00EE2E38">
      <w:r>
        <w:t xml:space="preserve">     e) Plasma Membrane</w:t>
      </w:r>
    </w:p>
    <w:p w:rsidR="00EE2E38" w:rsidRDefault="00EE2E38"/>
    <w:p w:rsidR="00EE2E38" w:rsidRDefault="00EE2E38" w:rsidP="00C12279">
      <w:pPr>
        <w:overflowPunct/>
        <w:autoSpaceDE/>
        <w:autoSpaceDN/>
        <w:adjustRightInd/>
        <w:textAlignment w:val="auto"/>
        <w:rPr>
          <w:rFonts w:cs="Arial"/>
        </w:rPr>
      </w:pPr>
    </w:p>
    <w:p w:rsidR="00EE2E38" w:rsidRPr="009B304E" w:rsidRDefault="00EE2E38" w:rsidP="00C12279">
      <w:pPr>
        <w:overflowPunct/>
        <w:autoSpaceDE/>
        <w:autoSpaceDN/>
        <w:adjustRightInd/>
        <w:textAlignment w:val="auto"/>
        <w:rPr>
          <w:rFonts w:cs="Arial"/>
        </w:rPr>
      </w:pPr>
      <w:r w:rsidRPr="009B304E">
        <w:rPr>
          <w:rFonts w:cs="Arial"/>
        </w:rPr>
        <w:t>15. Mammalian sperm cells expend a large amount of energy in moving through the female reproductive tract.</w:t>
      </w:r>
    </w:p>
    <w:p w:rsidR="00EE2E38" w:rsidRPr="009B304E" w:rsidRDefault="00EE2E38" w:rsidP="00C12279">
      <w:pPr>
        <w:rPr>
          <w:rFonts w:cs="Arial"/>
        </w:rPr>
      </w:pPr>
    </w:p>
    <w:p w:rsidR="00EE2E38" w:rsidRPr="009B304E" w:rsidRDefault="00EE2E38" w:rsidP="00C12279">
      <w:pPr>
        <w:rPr>
          <w:rFonts w:cs="Arial"/>
        </w:rPr>
      </w:pPr>
      <w:r w:rsidRPr="009B304E">
        <w:rPr>
          <w:rFonts w:cs="Arial"/>
        </w:rPr>
        <w:t>On the basis of this information you would predict that these cells would contain a                                              large number of:</w:t>
      </w:r>
    </w:p>
    <w:p w:rsidR="00EE2E38" w:rsidRPr="009B304E" w:rsidRDefault="00EE2E38" w:rsidP="00C12279">
      <w:pPr>
        <w:rPr>
          <w:rFonts w:cs="Arial"/>
        </w:rPr>
      </w:pPr>
    </w:p>
    <w:p w:rsidR="00EE2E38" w:rsidRPr="009B304E" w:rsidRDefault="00EE2E38" w:rsidP="00C12279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cs="Arial"/>
        </w:rPr>
      </w:pPr>
      <w:r w:rsidRPr="009B304E">
        <w:rPr>
          <w:rFonts w:cs="Arial"/>
        </w:rPr>
        <w:t>vacuoles</w:t>
      </w:r>
    </w:p>
    <w:p w:rsidR="00EE2E38" w:rsidRPr="009B304E" w:rsidRDefault="00EE2E38" w:rsidP="00C12279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cs="Arial"/>
        </w:rPr>
      </w:pPr>
      <w:r w:rsidRPr="009B304E">
        <w:rPr>
          <w:rFonts w:cs="Arial"/>
        </w:rPr>
        <w:t>mitochondria</w:t>
      </w:r>
    </w:p>
    <w:p w:rsidR="00EE2E38" w:rsidRPr="009B304E" w:rsidRDefault="00EE2E38" w:rsidP="00C12279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cs="Arial"/>
        </w:rPr>
      </w:pPr>
      <w:r w:rsidRPr="009B304E">
        <w:rPr>
          <w:rFonts w:cs="Arial"/>
        </w:rPr>
        <w:t>ribosomes</w:t>
      </w:r>
    </w:p>
    <w:p w:rsidR="00EE2E38" w:rsidRPr="009B304E" w:rsidRDefault="00EE2E38" w:rsidP="00C12279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rFonts w:cs="Arial"/>
        </w:rPr>
      </w:pPr>
      <w:r w:rsidRPr="009B304E">
        <w:rPr>
          <w:rFonts w:cs="Arial"/>
        </w:rPr>
        <w:t>chloroplasts</w:t>
      </w:r>
    </w:p>
    <w:p w:rsidR="00EE2E38" w:rsidRPr="009B304E" w:rsidRDefault="00EE2E38" w:rsidP="00C12279">
      <w:pPr>
        <w:rPr>
          <w:rFonts w:cs="Arial"/>
        </w:rPr>
      </w:pPr>
    </w:p>
    <w:p w:rsidR="00EE2E38" w:rsidRDefault="00EE2E38" w:rsidP="00C12279">
      <w:pPr>
        <w:rPr>
          <w:rFonts w:cs="Arial"/>
        </w:rPr>
      </w:pPr>
    </w:p>
    <w:p w:rsidR="00EE2E38" w:rsidRPr="00037F7D" w:rsidRDefault="00EE2E38" w:rsidP="00037F7D">
      <w:pPr>
        <w:rPr>
          <w:rFonts w:cs="Arial"/>
        </w:rPr>
      </w:pPr>
      <w:r w:rsidRPr="00037F7D">
        <w:rPr>
          <w:rFonts w:cs="Arial"/>
        </w:rPr>
        <w:t>16</w:t>
      </w:r>
      <w:r>
        <w:rPr>
          <w:rFonts w:cs="Arial"/>
        </w:rPr>
        <w:t>.</w:t>
      </w:r>
      <w:r w:rsidRPr="00037F7D">
        <w:rPr>
          <w:rFonts w:cs="Arial"/>
        </w:rPr>
        <w:t xml:space="preserve"> Metabolism can be described as:</w:t>
      </w:r>
    </w:p>
    <w:p w:rsidR="00EE2E38" w:rsidRPr="00037F7D" w:rsidRDefault="00EE2E38" w:rsidP="00037F7D">
      <w:pPr>
        <w:ind w:left="357"/>
        <w:rPr>
          <w:rFonts w:cs="Arial"/>
        </w:rPr>
      </w:pPr>
    </w:p>
    <w:p w:rsidR="00EE2E38" w:rsidRPr="00037F7D" w:rsidRDefault="00EE2E38" w:rsidP="00037F7D">
      <w:pPr>
        <w:ind w:left="357"/>
        <w:rPr>
          <w:rFonts w:cs="Arial"/>
        </w:rPr>
      </w:pPr>
      <w:r w:rsidRPr="00037F7D">
        <w:rPr>
          <w:rFonts w:cs="Arial"/>
        </w:rPr>
        <w:tab/>
        <w:t>(a)</w:t>
      </w:r>
      <w:r w:rsidRPr="00037F7D">
        <w:rPr>
          <w:rFonts w:cs="Arial"/>
        </w:rPr>
        <w:tab/>
        <w:t>the sum of all chemical reactions in the body</w:t>
      </w:r>
    </w:p>
    <w:p w:rsidR="00EE2E38" w:rsidRPr="00037F7D" w:rsidRDefault="00EE2E38" w:rsidP="00037F7D">
      <w:pPr>
        <w:ind w:left="357"/>
        <w:rPr>
          <w:rFonts w:cs="Arial"/>
        </w:rPr>
      </w:pPr>
      <w:r w:rsidRPr="00037F7D">
        <w:rPr>
          <w:rFonts w:cs="Arial"/>
        </w:rPr>
        <w:tab/>
        <w:t>(b)</w:t>
      </w:r>
      <w:r w:rsidRPr="00037F7D">
        <w:rPr>
          <w:rFonts w:cs="Arial"/>
        </w:rPr>
        <w:tab/>
        <w:t>anabolic reactions that produce energy</w:t>
      </w:r>
    </w:p>
    <w:p w:rsidR="00EE2E38" w:rsidRPr="00037F7D" w:rsidRDefault="00EE2E38" w:rsidP="00037F7D">
      <w:pPr>
        <w:ind w:left="357"/>
        <w:rPr>
          <w:rFonts w:cs="Arial"/>
        </w:rPr>
      </w:pPr>
      <w:r w:rsidRPr="00037F7D">
        <w:rPr>
          <w:rFonts w:cs="Arial"/>
        </w:rPr>
        <w:tab/>
        <w:t>(c)</w:t>
      </w:r>
      <w:r w:rsidRPr="00037F7D">
        <w:rPr>
          <w:rFonts w:cs="Arial"/>
        </w:rPr>
        <w:tab/>
        <w:t>anaerobic and aerobic respiration</w:t>
      </w:r>
    </w:p>
    <w:p w:rsidR="00EE2E38" w:rsidRPr="00037F7D" w:rsidRDefault="00EE2E38" w:rsidP="00037F7D">
      <w:pPr>
        <w:ind w:left="357"/>
        <w:rPr>
          <w:rFonts w:cs="Arial"/>
        </w:rPr>
      </w:pPr>
      <w:r w:rsidRPr="00037F7D">
        <w:rPr>
          <w:rFonts w:cs="Arial"/>
        </w:rPr>
        <w:tab/>
        <w:t xml:space="preserve">(d) </w:t>
      </w:r>
      <w:r w:rsidRPr="00037F7D">
        <w:rPr>
          <w:rFonts w:cs="Arial"/>
        </w:rPr>
        <w:tab/>
        <w:t>catabolic reactions that release energy.</w:t>
      </w:r>
    </w:p>
    <w:p w:rsidR="00EE2E38" w:rsidRPr="00037F7D" w:rsidRDefault="00EE2E38" w:rsidP="00037F7D">
      <w:pPr>
        <w:ind w:left="357"/>
        <w:rPr>
          <w:rFonts w:cs="Arial"/>
        </w:rPr>
      </w:pPr>
    </w:p>
    <w:p w:rsidR="00EE2E38" w:rsidRPr="009B304E" w:rsidRDefault="00EE2E38" w:rsidP="00037F7D"/>
    <w:p w:rsidR="00EE2E38" w:rsidRDefault="00EE2E38"/>
    <w:p w:rsidR="00EE2E38" w:rsidRDefault="00EE2E38">
      <w:pPr>
        <w:rPr>
          <w:b/>
        </w:rPr>
      </w:pPr>
    </w:p>
    <w:p w:rsidR="00EE2E38" w:rsidRPr="00037F7D" w:rsidRDefault="00EE2E38" w:rsidP="00037F7D">
      <w:pPr>
        <w:spacing w:line="360" w:lineRule="auto"/>
        <w:rPr>
          <w:rFonts w:cs="Arial"/>
        </w:rPr>
      </w:pPr>
      <w:r>
        <w:rPr>
          <w:rFonts w:cs="Arial"/>
        </w:rPr>
        <w:t xml:space="preserve">17. </w:t>
      </w:r>
      <w:r w:rsidRPr="00037F7D">
        <w:rPr>
          <w:rFonts w:cs="Arial"/>
        </w:rPr>
        <w:t>Which of the following lists has an anabolic process followed by a catabolic process?</w:t>
      </w:r>
    </w:p>
    <w:p w:rsidR="00EE2E38" w:rsidRPr="00037F7D" w:rsidRDefault="00EE2E38" w:rsidP="00037F7D">
      <w:pPr>
        <w:ind w:left="357"/>
        <w:rPr>
          <w:rFonts w:cs="Arial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080"/>
        <w:gridCol w:w="3330"/>
        <w:gridCol w:w="3330"/>
      </w:tblGrid>
      <w:tr w:rsidR="00EE2E38" w:rsidRPr="00037F7D" w:rsidTr="00DD0544">
        <w:tc>
          <w:tcPr>
            <w:tcW w:w="1080" w:type="dxa"/>
            <w:vAlign w:val="center"/>
          </w:tcPr>
          <w:p w:rsidR="00EE2E38" w:rsidRPr="00DD0544" w:rsidRDefault="00EE2E38" w:rsidP="00DD0544">
            <w:pPr>
              <w:spacing w:line="360" w:lineRule="auto"/>
              <w:rPr>
                <w:rFonts w:cs="Arial"/>
              </w:rPr>
            </w:pP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  <w:b/>
              </w:rPr>
            </w:pPr>
            <w:r w:rsidRPr="00DD0544">
              <w:rPr>
                <w:rFonts w:cs="Arial"/>
                <w:b/>
              </w:rPr>
              <w:t>Anabolic process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  <w:b/>
              </w:rPr>
            </w:pPr>
            <w:r w:rsidRPr="00DD0544">
              <w:rPr>
                <w:rFonts w:cs="Arial"/>
                <w:b/>
              </w:rPr>
              <w:t>Catabolic process</w:t>
            </w:r>
          </w:p>
        </w:tc>
      </w:tr>
      <w:tr w:rsidR="00EE2E38" w:rsidRPr="00037F7D" w:rsidTr="00DD0544">
        <w:tc>
          <w:tcPr>
            <w:tcW w:w="1080" w:type="dxa"/>
            <w:vAlign w:val="center"/>
          </w:tcPr>
          <w:p w:rsidR="00EE2E38" w:rsidRPr="00DD0544" w:rsidRDefault="00EE2E38" w:rsidP="00DD0544">
            <w:pPr>
              <w:spacing w:before="60" w:after="60"/>
              <w:rPr>
                <w:rFonts w:cs="Arial"/>
              </w:rPr>
            </w:pPr>
            <w:r w:rsidRPr="00DD0544">
              <w:rPr>
                <w:rFonts w:cs="Arial"/>
              </w:rPr>
              <w:t>(a)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Respiration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Protein synthesis</w:t>
            </w:r>
          </w:p>
        </w:tc>
      </w:tr>
      <w:tr w:rsidR="00EE2E38" w:rsidRPr="00037F7D" w:rsidTr="00DD0544">
        <w:tc>
          <w:tcPr>
            <w:tcW w:w="1080" w:type="dxa"/>
            <w:vAlign w:val="center"/>
          </w:tcPr>
          <w:p w:rsidR="00EE2E38" w:rsidRPr="00DD0544" w:rsidRDefault="00EE2E38" w:rsidP="00DD0544">
            <w:pPr>
              <w:spacing w:before="60" w:after="60"/>
              <w:rPr>
                <w:rFonts w:cs="Arial"/>
              </w:rPr>
            </w:pPr>
            <w:r w:rsidRPr="00DD0544">
              <w:rPr>
                <w:rFonts w:cs="Arial"/>
              </w:rPr>
              <w:t>(b)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Protein synthesis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Fat digestion</w:t>
            </w:r>
          </w:p>
        </w:tc>
      </w:tr>
      <w:tr w:rsidR="00EE2E38" w:rsidRPr="00037F7D" w:rsidTr="00DD0544">
        <w:tc>
          <w:tcPr>
            <w:tcW w:w="1080" w:type="dxa"/>
            <w:vAlign w:val="center"/>
          </w:tcPr>
          <w:p w:rsidR="00EE2E38" w:rsidRPr="00DD0544" w:rsidRDefault="00EE2E38" w:rsidP="00DD0544">
            <w:pPr>
              <w:spacing w:before="60" w:after="60"/>
              <w:rPr>
                <w:rFonts w:cs="Arial"/>
              </w:rPr>
            </w:pPr>
            <w:r w:rsidRPr="00DD0544">
              <w:rPr>
                <w:rFonts w:cs="Arial"/>
              </w:rPr>
              <w:t>(c)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DNA replication</w:t>
            </w:r>
          </w:p>
        </w:tc>
      </w:tr>
      <w:tr w:rsidR="00EE2E38" w:rsidRPr="00037F7D" w:rsidTr="00DD0544">
        <w:tc>
          <w:tcPr>
            <w:tcW w:w="1080" w:type="dxa"/>
            <w:vAlign w:val="center"/>
          </w:tcPr>
          <w:p w:rsidR="00EE2E38" w:rsidRPr="00DD0544" w:rsidRDefault="00EE2E38" w:rsidP="00DD0544">
            <w:pPr>
              <w:spacing w:before="60" w:after="60"/>
              <w:rPr>
                <w:rFonts w:cs="Arial"/>
              </w:rPr>
            </w:pPr>
            <w:r w:rsidRPr="00DD0544">
              <w:rPr>
                <w:rFonts w:cs="Arial"/>
              </w:rPr>
              <w:t>(d)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Anaerobic respiration</w:t>
            </w:r>
          </w:p>
        </w:tc>
        <w:tc>
          <w:tcPr>
            <w:tcW w:w="3330" w:type="dxa"/>
            <w:vAlign w:val="center"/>
          </w:tcPr>
          <w:p w:rsidR="00EE2E38" w:rsidRPr="00DD0544" w:rsidRDefault="00EE2E38" w:rsidP="00DD0544">
            <w:pPr>
              <w:spacing w:before="60" w:after="60"/>
              <w:jc w:val="center"/>
              <w:rPr>
                <w:rFonts w:cs="Arial"/>
              </w:rPr>
            </w:pPr>
            <w:r w:rsidRPr="00DD0544">
              <w:rPr>
                <w:rFonts w:cs="Arial"/>
              </w:rPr>
              <w:t>Aerobic respiration</w:t>
            </w:r>
          </w:p>
        </w:tc>
      </w:tr>
    </w:tbl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Default="00EE2E38">
      <w:pPr>
        <w:rPr>
          <w:b/>
        </w:rPr>
      </w:pPr>
    </w:p>
    <w:p w:rsidR="00EE2E38" w:rsidRPr="009B304E" w:rsidRDefault="00EE2E38">
      <w:pPr>
        <w:rPr>
          <w:b/>
        </w:rPr>
      </w:pPr>
      <w:r w:rsidRPr="009B304E">
        <w:rPr>
          <w:b/>
        </w:rPr>
        <w:t>Part B Definitions</w:t>
      </w:r>
    </w:p>
    <w:p w:rsidR="00EE2E38" w:rsidRDefault="00EE2E38"/>
    <w:p w:rsidR="00EE2E38" w:rsidRDefault="00EE2E38">
      <w:r>
        <w:t>Explain using examples the following terms</w:t>
      </w:r>
    </w:p>
    <w:p w:rsidR="00EE2E38" w:rsidRDefault="00EE2E38"/>
    <w:p w:rsidR="00EE2E38" w:rsidRDefault="00EE2E38" w:rsidP="00DD1945">
      <w:pPr>
        <w:spacing w:line="360" w:lineRule="auto"/>
      </w:pPr>
      <w:r>
        <w:t>1 Catabolism                                                                                                                   (11 marks)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/>
    <w:p w:rsidR="00EE2E38" w:rsidRDefault="00EE2E38" w:rsidP="00DD1945">
      <w:pPr>
        <w:spacing w:line="360" w:lineRule="auto"/>
      </w:pPr>
      <w:r>
        <w:t>2 Metabolism 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3 Enzyme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 xml:space="preserve">4 Activation energy 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5 Synthesis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3E109D">
      <w:pPr>
        <w:spacing w:line="360" w:lineRule="auto"/>
      </w:pPr>
      <w:r>
        <w:rPr>
          <w:rFonts w:cs="Arial"/>
        </w:rPr>
        <w:t xml:space="preserve">6 Co-Factor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3E109D">
      <w:pPr>
        <w:spacing w:line="360" w:lineRule="auto"/>
        <w:rPr>
          <w:rFonts w:cs="Arial"/>
        </w:rPr>
      </w:pPr>
    </w:p>
    <w:p w:rsidR="00EE2E38" w:rsidRDefault="00EE2E38" w:rsidP="003E109D">
      <w:pPr>
        <w:spacing w:line="360" w:lineRule="auto"/>
      </w:pPr>
      <w:r>
        <w:rPr>
          <w:rFonts w:cs="Arial"/>
        </w:rPr>
        <w:t xml:space="preserve">7 Active site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8 Write a word equation for the following</w:t>
      </w:r>
    </w:p>
    <w:p w:rsidR="00EE2E38" w:rsidRDefault="00EE2E38" w:rsidP="00DD1945">
      <w:pPr>
        <w:spacing w:line="360" w:lineRule="auto"/>
      </w:pPr>
      <w:r>
        <w:t xml:space="preserve">Aerobic Respiration </w:t>
      </w:r>
    </w:p>
    <w:p w:rsidR="00EE2E38" w:rsidRDefault="00EE2E38" w:rsidP="00DD1945">
      <w:pPr>
        <w:spacing w:line="360" w:lineRule="auto"/>
      </w:pPr>
      <w:r>
        <w:t xml:space="preserve">                        ________________________________________________________________________</w:t>
      </w:r>
    </w:p>
    <w:p w:rsidR="00EE2E38" w:rsidRDefault="00EE2E38" w:rsidP="00DD1945">
      <w:pPr>
        <w:spacing w:line="360" w:lineRule="auto"/>
      </w:pPr>
      <w:r>
        <w:t>Anaerobic Respiration</w:t>
      </w:r>
    </w:p>
    <w:p w:rsidR="00EE2E38" w:rsidRDefault="00EE2E38" w:rsidP="00DD1945">
      <w:pPr>
        <w:spacing w:line="360" w:lineRule="auto"/>
      </w:pPr>
      <w:r>
        <w:t xml:space="preserve">                       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412519"/>
    <w:p w:rsidR="00EE2E38" w:rsidRPr="00CE2E10" w:rsidRDefault="00EE2E38" w:rsidP="00412519">
      <w:pPr>
        <w:rPr>
          <w:rFonts w:cs="Arial"/>
        </w:rPr>
      </w:pPr>
      <w:r w:rsidRPr="00CE2E10">
        <w:t xml:space="preserve">9  </w:t>
      </w:r>
      <w:r w:rsidRPr="00CE2E10">
        <w:rPr>
          <w:rFonts w:cs="Arial"/>
        </w:rPr>
        <w:t>List three reasons why cells require energy:                                                                (3 marks)</w:t>
      </w:r>
    </w:p>
    <w:p w:rsidR="00EE2E38" w:rsidRDefault="00EE2E38" w:rsidP="00DD1945">
      <w:pPr>
        <w:spacing w:line="360" w:lineRule="auto"/>
      </w:pPr>
      <w:r>
        <w:t xml:space="preserve"> </w:t>
      </w:r>
    </w:p>
    <w:p w:rsidR="00EE2E38" w:rsidRPr="00412519" w:rsidRDefault="00EE2E38" w:rsidP="00412519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  <w:rPr>
          <w:b/>
        </w:rPr>
      </w:pPr>
    </w:p>
    <w:p w:rsidR="00EE2E38" w:rsidRPr="009B304E" w:rsidRDefault="00EE2E38" w:rsidP="00DD1945">
      <w:pPr>
        <w:spacing w:line="360" w:lineRule="auto"/>
        <w:rPr>
          <w:b/>
        </w:rPr>
      </w:pPr>
      <w:r>
        <w:rPr>
          <w:b/>
        </w:rPr>
        <w:t xml:space="preserve">Part C Short Answer Questions </w:t>
      </w:r>
    </w:p>
    <w:p w:rsidR="00EE2E38" w:rsidRDefault="00EE2E38" w:rsidP="00DD1945">
      <w:pPr>
        <w:spacing w:line="360" w:lineRule="auto"/>
      </w:pPr>
      <w:r>
        <w:t>Q1  A biologist was doing some experimental work on cells in different solutions; her results are recorded in the following table</w:t>
      </w:r>
    </w:p>
    <w:p w:rsidR="00EE2E38" w:rsidRDefault="00EE2E38" w:rsidP="00DD1945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94"/>
        <w:gridCol w:w="2394"/>
        <w:gridCol w:w="2394"/>
        <w:gridCol w:w="2394"/>
      </w:tblGrid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SUBSTANCE</w:t>
            </w: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CELL</w:t>
            </w: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SOLUTION 1  (mg/mL)</w:t>
            </w: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SOLUTION 2  (mg/mL)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SODIUM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70.00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30.00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100.00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MAGNESIUM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0.003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0.005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0.001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POTASSIUM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420.0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400.0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500.0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CALCIUM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1.2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0.6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10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CHLORINE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510.0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600.0</w:t>
            </w:r>
          </w:p>
        </w:tc>
        <w:tc>
          <w:tcPr>
            <w:tcW w:w="2394" w:type="dxa"/>
          </w:tcPr>
          <w:p w:rsidR="00EE2E38" w:rsidRPr="00B6117A" w:rsidRDefault="00EE2E38" w:rsidP="00DD0544">
            <w:pPr>
              <w:spacing w:line="360" w:lineRule="auto"/>
            </w:pPr>
            <w:r w:rsidRPr="00B6117A">
              <w:t>100.0</w:t>
            </w:r>
          </w:p>
        </w:tc>
      </w:tr>
      <w:tr w:rsidR="00EE2E38" w:rsidTr="00DD0544"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  <w:r w:rsidRPr="00DD0544">
              <w:rPr>
                <w:b/>
              </w:rPr>
              <w:t>TOTAL</w:t>
            </w: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</w:p>
        </w:tc>
        <w:tc>
          <w:tcPr>
            <w:tcW w:w="2394" w:type="dxa"/>
          </w:tcPr>
          <w:p w:rsidR="00EE2E38" w:rsidRPr="00DD0544" w:rsidRDefault="00EE2E38" w:rsidP="00DD0544">
            <w:pPr>
              <w:spacing w:line="360" w:lineRule="auto"/>
              <w:rPr>
                <w:b/>
              </w:rPr>
            </w:pPr>
          </w:p>
        </w:tc>
      </w:tr>
    </w:tbl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A) Calculate the total quantity of salts for the cell, solution one and two                                        (3 marks)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B) In which direction would the net movement of water occur in the following,                              (2 marks)</w:t>
      </w:r>
    </w:p>
    <w:p w:rsidR="00EE2E38" w:rsidRDefault="00EE2E38" w:rsidP="00DD1945">
      <w:pPr>
        <w:spacing w:line="360" w:lineRule="auto"/>
      </w:pPr>
      <w:r>
        <w:t>If the cell was placed in solution 1 ________________________________________________________</w:t>
      </w:r>
    </w:p>
    <w:p w:rsidR="00EE2E38" w:rsidRDefault="00EE2E38" w:rsidP="00DD1945">
      <w:pPr>
        <w:spacing w:line="360" w:lineRule="auto"/>
      </w:pPr>
      <w:r>
        <w:t>Explanation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  <w:r>
        <w:t xml:space="preserve">                                                                                                                                                         (2 marks)</w:t>
      </w:r>
    </w:p>
    <w:p w:rsidR="00EE2E38" w:rsidRDefault="00EE2E38" w:rsidP="00DD1945">
      <w:pPr>
        <w:spacing w:line="360" w:lineRule="auto"/>
      </w:pPr>
      <w:r>
        <w:t>If the cell was placed in solution 2 ________________________________________________________</w:t>
      </w:r>
    </w:p>
    <w:p w:rsidR="00EE2E38" w:rsidRDefault="00EE2E38" w:rsidP="00DD1945">
      <w:pPr>
        <w:spacing w:line="360" w:lineRule="auto"/>
      </w:pPr>
      <w:r>
        <w:t>Explanation 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C) In which direction would the net movement of sodium occur in the following,                           (2 marks)</w:t>
      </w:r>
    </w:p>
    <w:p w:rsidR="00EE2E38" w:rsidRDefault="00EE2E38" w:rsidP="00DD1945">
      <w:pPr>
        <w:spacing w:line="360" w:lineRule="auto"/>
      </w:pPr>
      <w:r>
        <w:t>If the cell was placed in the solution 1 _____________________________________________________</w:t>
      </w:r>
    </w:p>
    <w:p w:rsidR="00EE2E38" w:rsidRDefault="00EE2E38" w:rsidP="00DD1945">
      <w:pPr>
        <w:spacing w:line="360" w:lineRule="auto"/>
      </w:pPr>
      <w:r>
        <w:t>Explanation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  <w:r>
        <w:t xml:space="preserve">                                                                                                                                                         (2 marks)</w:t>
      </w:r>
    </w:p>
    <w:p w:rsidR="00EE2E38" w:rsidRDefault="00EE2E38" w:rsidP="00DD1945">
      <w:pPr>
        <w:spacing w:line="360" w:lineRule="auto"/>
      </w:pPr>
      <w:r>
        <w:t>If the cell was placed in solution 2 ________________________________________________________</w:t>
      </w:r>
    </w:p>
    <w:p w:rsidR="00EE2E38" w:rsidRDefault="00EE2E38" w:rsidP="00DD1945">
      <w:pPr>
        <w:spacing w:line="360" w:lineRule="auto"/>
      </w:pPr>
      <w:r>
        <w:t>Explanation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</w:t>
      </w:r>
    </w:p>
    <w:p w:rsidR="00EE2E38" w:rsidRDefault="00EE2E38" w:rsidP="00DD1945">
      <w:pPr>
        <w:spacing w:line="360" w:lineRule="auto"/>
      </w:pPr>
      <w:r>
        <w:t xml:space="preserve">D) When the cell was placed in solution 2, its chlorine level remained constant at 510.0 mg/mL. Assuming that the cell membrane was permeable to chlorine, describe how the cell achieved this </w:t>
      </w:r>
    </w:p>
    <w:p w:rsidR="00EE2E38" w:rsidRDefault="00EE2E38" w:rsidP="00DD194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(2 marks)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>Q2 Draw a labelled diagram of the ATP cycle that incorporates the following terms                     (6 Marks)</w:t>
      </w:r>
    </w:p>
    <w:p w:rsidR="00EE2E38" w:rsidRDefault="00EE2E38" w:rsidP="00DD1945">
      <w:pPr>
        <w:spacing w:line="360" w:lineRule="auto"/>
      </w:pPr>
      <w:r>
        <w:t>ATP, Anabolic, ADP, Phosphate, Respiration, Catabolic, Gives out Energy.</w:t>
      </w: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</w:p>
    <w:p w:rsidR="00EE2E38" w:rsidRDefault="00EE2E38" w:rsidP="00DD1945">
      <w:pPr>
        <w:spacing w:line="360" w:lineRule="auto"/>
      </w:pPr>
      <w:r>
        <w:t xml:space="preserve">                                                                                                                                                 </w:t>
      </w:r>
    </w:p>
    <w:p w:rsidR="00EE2E38" w:rsidRDefault="00EE2E38" w:rsidP="00DD1945">
      <w:pPr>
        <w:spacing w:line="360" w:lineRule="auto"/>
      </w:pPr>
      <w:r>
        <w:t xml:space="preserve">                                                                                                                                                     (4 Marks)</w:t>
      </w:r>
    </w:p>
    <w:p w:rsidR="00EE2E38" w:rsidRDefault="00EE2E38" w:rsidP="005873AB">
      <w:pPr>
        <w:spacing w:line="360" w:lineRule="auto"/>
      </w:pPr>
      <w:r>
        <w:t xml:space="preserve">Q3 Draw a labelled diagram of the lock and key model of Enzyme action for an Enzyme catalysing a catabolic reaction. </w:t>
      </w: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  <w:r>
        <w:t xml:space="preserve">                                                                                                                                                 </w:t>
      </w:r>
    </w:p>
    <w:p w:rsidR="00EE2E38" w:rsidRDefault="00EE2E38" w:rsidP="005873AB">
      <w:pPr>
        <w:spacing w:line="360" w:lineRule="auto"/>
      </w:pPr>
      <w:r>
        <w:t xml:space="preserve">                                                                                                                                             </w:t>
      </w:r>
    </w:p>
    <w:p w:rsidR="00EE2E38" w:rsidRDefault="00EE2E38" w:rsidP="005873AB">
      <w:pPr>
        <w:spacing w:line="360" w:lineRule="auto"/>
      </w:pPr>
      <w:r>
        <w:t xml:space="preserve">                                                                                                                                                    ( 2 marks)</w:t>
      </w:r>
    </w:p>
    <w:p w:rsidR="00EE2E38" w:rsidRDefault="00EE2E38" w:rsidP="005873AB">
      <w:pPr>
        <w:spacing w:line="360" w:lineRule="auto"/>
      </w:pPr>
      <w:r>
        <w:t>Q4 A student was viewing a slide under a microscope. The ocular magnification was 16X and the low power objective was 12X. When the student placed a ruler under the microscope it read 3mm. What was the field of view if she changed to a 40X high power objective. (Please show all working)</w:t>
      </w: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  <w:r>
        <w:t>Q5  Complete the following table                                                                                                     (5 marks)</w:t>
      </w:r>
    </w:p>
    <w:tbl>
      <w:tblPr>
        <w:tblW w:w="9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29"/>
        <w:gridCol w:w="3229"/>
        <w:gridCol w:w="3229"/>
      </w:tblGrid>
      <w:tr w:rsidR="00EE2E38" w:rsidTr="00DD0544">
        <w:trPr>
          <w:trHeight w:val="632"/>
        </w:trPr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Respiration</w:t>
            </w: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Aerobic</w:t>
            </w: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Anaerobic</w:t>
            </w:r>
          </w:p>
        </w:tc>
      </w:tr>
      <w:tr w:rsidR="00EE2E38" w:rsidTr="00DD0544">
        <w:trPr>
          <w:trHeight w:val="632"/>
        </w:trPr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Reactants</w:t>
            </w: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</w:tr>
      <w:tr w:rsidR="00EE2E38" w:rsidTr="00DD0544">
        <w:trPr>
          <w:trHeight w:val="632"/>
        </w:trPr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Products</w:t>
            </w: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</w:tr>
      <w:tr w:rsidR="00EE2E38" w:rsidTr="00DD0544">
        <w:trPr>
          <w:trHeight w:val="917"/>
        </w:trPr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  <w:r>
              <w:t>Relative amount of energy produced</w:t>
            </w: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  <w:tc>
          <w:tcPr>
            <w:tcW w:w="3229" w:type="dxa"/>
          </w:tcPr>
          <w:p w:rsidR="00EE2E38" w:rsidRDefault="00EE2E38" w:rsidP="00DD0544">
            <w:pPr>
              <w:spacing w:line="360" w:lineRule="auto"/>
            </w:pPr>
          </w:p>
        </w:tc>
      </w:tr>
    </w:tbl>
    <w:p w:rsidR="00EE2E38" w:rsidRDefault="00EE2E38" w:rsidP="005873AB">
      <w:pPr>
        <w:spacing w:line="360" w:lineRule="auto"/>
      </w:pPr>
    </w:p>
    <w:p w:rsidR="00EE2E38" w:rsidRDefault="00EE2E38" w:rsidP="00C12279">
      <w:pPr>
        <w:rPr>
          <w:rFonts w:cs="Arial"/>
        </w:rPr>
      </w:pPr>
    </w:p>
    <w:p w:rsidR="00EE2E38" w:rsidRDefault="00EE2E38" w:rsidP="00C12279">
      <w:pPr>
        <w:rPr>
          <w:rFonts w:cs="Arial"/>
        </w:rPr>
      </w:pPr>
    </w:p>
    <w:p w:rsidR="00EE2E38" w:rsidRDefault="00EE2E38" w:rsidP="00C12279">
      <w:pPr>
        <w:rPr>
          <w:rFonts w:cs="Arial"/>
        </w:rPr>
      </w:pPr>
      <w:r w:rsidRPr="009B304E">
        <w:rPr>
          <w:rFonts w:cs="Arial"/>
        </w:rPr>
        <w:t xml:space="preserve">Q6 </w:t>
      </w:r>
      <w:r>
        <w:rPr>
          <w:rFonts w:cs="Arial"/>
        </w:rPr>
        <w:t xml:space="preserve">   </w:t>
      </w:r>
      <w:r w:rsidRPr="009B304E">
        <w:rPr>
          <w:rFonts w:cs="Arial"/>
        </w:rPr>
        <w:t xml:space="preserve">The surface area to volume ratio decreases as the organism gets bigger. </w:t>
      </w:r>
    </w:p>
    <w:p w:rsidR="00EE2E38" w:rsidRPr="009B304E" w:rsidRDefault="00EE2E38" w:rsidP="00C12279">
      <w:pPr>
        <w:rPr>
          <w:rFonts w:cs="Arial"/>
        </w:rPr>
      </w:pPr>
      <w:r>
        <w:rPr>
          <w:rFonts w:cs="Arial"/>
        </w:rPr>
        <w:t xml:space="preserve">         </w:t>
      </w:r>
      <w:r w:rsidRPr="009B304E">
        <w:rPr>
          <w:rFonts w:cs="Arial"/>
        </w:rPr>
        <w:t>Explain this statement using diagrams where possible.                                                     ( 3 marks )</w:t>
      </w:r>
    </w:p>
    <w:p w:rsidR="00EE2E38" w:rsidRDefault="00EE2E38" w:rsidP="00C12279">
      <w:pPr>
        <w:spacing w:line="360" w:lineRule="auto"/>
      </w:pPr>
      <w:r>
        <w:rPr>
          <w:rFonts w:cs="Arial"/>
          <w:sz w:val="2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                 </w:t>
      </w:r>
    </w:p>
    <w:p w:rsidR="00EE2E38" w:rsidRDefault="00EE2E38" w:rsidP="005873AB">
      <w:pPr>
        <w:spacing w:line="360" w:lineRule="auto"/>
      </w:pPr>
      <w:r>
        <w:rPr>
          <w:noProof/>
          <w:lang w:eastAsia="en-AU"/>
        </w:rPr>
        <w:pict>
          <v:rect id="_x0000_s1028" style="position:absolute;margin-left:-.95pt;margin-top:6.35pt;width:466.6pt;height:97.25pt;z-index:251663360"/>
        </w:pict>
      </w: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</w:p>
    <w:p w:rsidR="00EE2E38" w:rsidRDefault="00EE2E38" w:rsidP="009B304E">
      <w:r>
        <w:t xml:space="preserve"> Q7      Label the parts numbered 1 to 8.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(4 Marks)</w:t>
      </w:r>
      <w:r>
        <w:tab/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/>
      </w:pPr>
      <w:r>
        <w:t>1.  ____________________________</w:t>
      </w:r>
      <w:r>
        <w:tab/>
      </w:r>
      <w:r>
        <w:tab/>
        <w:t>2.  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/>
      </w:pPr>
      <w:r>
        <w:t>3.  ____________________________</w:t>
      </w:r>
      <w:r>
        <w:tab/>
      </w:r>
      <w:r>
        <w:tab/>
        <w:t>4.  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/>
      </w:pPr>
      <w:r>
        <w:t>5.  ____________________________</w:t>
      </w:r>
      <w:r>
        <w:tab/>
      </w:r>
      <w:r>
        <w:tab/>
        <w:t>6.  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/>
      </w:pPr>
      <w:r>
        <w:t>7.  ____________________________</w:t>
      </w:r>
      <w:r>
        <w:tab/>
      </w:r>
      <w:r>
        <w:tab/>
        <w:t>8.  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 w:hanging="360"/>
      </w:pPr>
      <w:r>
        <w:rPr>
          <w:noProof/>
          <w:lang w:eastAsia="en-AU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9" type="#_x0000_t47" style="position:absolute;left:0;text-align:left;margin-left:-30.5pt;margin-top:109.15pt;width:49.25pt;height:30.8pt;rotation:180;z-index:251658240" adj="-53376,-11186,-2632,15288,-68353,9818,-65458,12903">
            <v:textbox style="mso-next-textbox:#_x0000_s1029">
              <w:txbxContent>
                <w:p w:rsidR="00EE2E38" w:rsidRDefault="00EE2E38" w:rsidP="006C7C86">
                  <w:r>
                    <w:t>7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en-AU"/>
        </w:rPr>
        <w:pict>
          <v:shape id="_x0000_s1030" type="#_x0000_t47" style="position:absolute;left:0;text-align:left;margin-left:436.6pt;margin-top:181.45pt;width:49.25pt;height:30.8pt;z-index:251660288" adj="-65436,3962,-2631,6312,-68352,842,-65436,3962">
            <v:textbox style="mso-next-textbox:#_x0000_s1030">
              <w:txbxContent>
                <w:p w:rsidR="00EE2E38" w:rsidRDefault="00EE2E38" w:rsidP="006C7C86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1" type="#_x0000_t47" style="position:absolute;left:0;text-align:left;margin-left:5.85pt;margin-top:49.6pt;width:49.25pt;height:30.8pt;z-index:251657216" adj="106180,60768,24231,6312,107298,56490,110215,59610">
            <v:textbox style="mso-next-textbox:#_x0000_s1031">
              <w:txbxContent>
                <w:p w:rsidR="00EE2E38" w:rsidRDefault="00EE2E38" w:rsidP="006C7C86">
                  <w:r>
                    <w:t>8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en-AU"/>
        </w:rPr>
        <w:pict>
          <v:shape id="_x0000_s1032" type="#_x0000_t47" style="position:absolute;left:0;text-align:left;margin-left:-53.15pt;margin-top:175.95pt;width:49.25pt;height:30.8pt;rotation:180;z-index:251659264" adj="-65436,3962,-2631,6312,-68352,842,-65436,3962">
            <v:textbox style="mso-next-textbox:#_x0000_s1032">
              <w:txbxContent>
                <w:p w:rsidR="00EE2E38" w:rsidRDefault="00EE2E38" w:rsidP="006C7C86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3" type="#_x0000_t47" style="position:absolute;left:0;text-align:left;margin-left:431.6pt;margin-top:80.4pt;width:49.25pt;height:30.8pt;z-index:251656192" adj="-74361,-20478,-2631,6312,-68352,842,-65436,3962">
            <v:textbox style="mso-next-textbox:#_x0000_s1033">
              <w:txbxContent>
                <w:p w:rsidR="00EE2E38" w:rsidRDefault="00EE2E38" w:rsidP="006C7C86">
                  <w:r>
                    <w:t>1</w:t>
                  </w:r>
                </w:p>
              </w:txbxContent>
            </v:textbox>
          </v:shape>
        </w:pict>
      </w:r>
    </w:p>
    <w:p w:rsidR="00EE2E38" w:rsidRDefault="00EE2E38" w:rsidP="005873AB">
      <w:pPr>
        <w:spacing w:line="360" w:lineRule="auto"/>
      </w:pPr>
      <w:r>
        <w:rPr>
          <w:noProof/>
          <w:lang w:eastAsia="en-AU"/>
        </w:rPr>
        <w:pict>
          <v:shape id="_x0000_s1034" type="#_x0000_t47" style="position:absolute;margin-left:-38.9pt;margin-top:-92.2pt;width:49.25pt;height:30.8pt;rotation:180;z-index:251661312" adj="-64011,53403,-2632,15288,-68353,9818,-65458,12903">
            <v:textbox style="mso-next-textbox:#_x0000_s1034">
              <w:txbxContent>
                <w:p w:rsidR="00EE2E38" w:rsidRDefault="00EE2E38" w:rsidP="006C7C86">
                  <w:r>
                    <w:t>5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en-AU"/>
        </w:rPr>
        <w:pict>
          <v:shape id="_x0000_s1035" type="#_x0000_t47" style="position:absolute;margin-left:406.35pt;margin-top:-61.75pt;width:49.25pt;height:30.8pt;z-index:251655168" adj="-65436,3962,-2631,6312,-68352,842,-65436,3962">
            <v:textbox style="mso-next-textbox:#_x0000_s1035">
              <w:txbxContent>
                <w:p w:rsidR="00EE2E38" w:rsidRDefault="00EE2E38" w:rsidP="006C7C86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6" type="#_x0000_t47" style="position:absolute;margin-left:419.6pt;margin-top:-116.45pt;width:49.25pt;height:30.8pt;z-index:251654144" adj="-65436,3962,-2631,6312,-68352,842,-65436,3962">
            <v:textbox style="mso-next-textbox:#_x0000_s1036">
              <w:txbxContent>
                <w:p w:rsidR="00EE2E38" w:rsidRDefault="00EE2E38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Picture 8" o:spid="_x0000_s1037" type="#_x0000_t75" style="position:absolute;margin-left:-.2pt;margin-top:10.4pt;width:549.35pt;height:338.2pt;z-index:-251663360;visibility:visible" wrapcoords="-30 0 -30 21552 21600 21552 21600 0 -30 0">
            <v:imagedata r:id="rId7" o:title="" cropbottom="9355f"/>
            <w10:wrap type="tight"/>
          </v:shape>
        </w:pict>
      </w:r>
    </w:p>
    <w:p w:rsidR="00EE2E38" w:rsidRDefault="00EE2E38" w:rsidP="005873AB">
      <w:pPr>
        <w:spacing w:line="360" w:lineRule="auto"/>
      </w:pPr>
    </w:p>
    <w:p w:rsidR="00EE2E38" w:rsidRDefault="00EE2E38" w:rsidP="00FB43B2">
      <w:pPr>
        <w:ind w:left="360" w:hanging="360"/>
      </w:pPr>
      <w:r>
        <w:t xml:space="preserve">Q8 State the functions of the following cellular components.                                             (5 Marks)                               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 w:hanging="360"/>
      </w:pPr>
      <w:r>
        <w:tab/>
      </w:r>
    </w:p>
    <w:p w:rsidR="00EE2E38" w:rsidRDefault="00EE2E38" w:rsidP="00FB43B2">
      <w:pPr>
        <w:ind w:left="360" w:hanging="360"/>
      </w:pPr>
      <w:r>
        <w:tab/>
        <w:t>1</w:t>
      </w:r>
      <w:r>
        <w:tab/>
        <w:t>-</w:t>
      </w:r>
      <w:r>
        <w:tab/>
        <w:t>____________________________________________________________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 w:hanging="360"/>
      </w:pPr>
      <w:r>
        <w:tab/>
        <w:t>3</w:t>
      </w:r>
      <w:r>
        <w:tab/>
        <w:t>-</w:t>
      </w:r>
      <w:r>
        <w:tab/>
        <w:t>____________________________________________________________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 w:hanging="360"/>
      </w:pPr>
      <w:r>
        <w:tab/>
        <w:t>6</w:t>
      </w:r>
      <w:r>
        <w:tab/>
        <w:t>-</w:t>
      </w:r>
      <w:r>
        <w:tab/>
        <w:t>____________________________________________________________</w:t>
      </w:r>
    </w:p>
    <w:p w:rsidR="00EE2E38" w:rsidRDefault="00EE2E38" w:rsidP="00FB43B2">
      <w:pPr>
        <w:ind w:left="360" w:hanging="360"/>
      </w:pPr>
    </w:p>
    <w:p w:rsidR="00EE2E38" w:rsidRDefault="00EE2E38" w:rsidP="00FB43B2">
      <w:pPr>
        <w:ind w:left="360"/>
      </w:pPr>
      <w:r>
        <w:t xml:space="preserve">4 </w:t>
      </w:r>
      <w:r>
        <w:tab/>
        <w:t>-</w:t>
      </w:r>
      <w:r>
        <w:tab/>
        <w:t>____________________________________________________________</w:t>
      </w:r>
    </w:p>
    <w:p w:rsidR="00EE2E38" w:rsidRDefault="00EE2E38" w:rsidP="00FB43B2">
      <w:pPr>
        <w:ind w:left="360"/>
      </w:pPr>
    </w:p>
    <w:p w:rsidR="00EE2E38" w:rsidRDefault="00EE2E38" w:rsidP="00FB43B2">
      <w:pPr>
        <w:ind w:left="360"/>
      </w:pPr>
      <w:r>
        <w:t>8    -            ____________________________________________________________</w:t>
      </w: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  <w:r>
        <w:t>Essay Section                                                                                                             (30 Marks)</w:t>
      </w: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  <w:r>
        <w:t xml:space="preserve">You must answer </w:t>
      </w:r>
      <w:r w:rsidRPr="00D6614C">
        <w:rPr>
          <w:b/>
        </w:rPr>
        <w:t>two</w:t>
      </w:r>
      <w:r>
        <w:t xml:space="preserve"> questions from the list below, however question </w:t>
      </w:r>
      <w:r w:rsidRPr="00D6614C">
        <w:rPr>
          <w:b/>
        </w:rPr>
        <w:t>(a) is compulsory</w:t>
      </w:r>
      <w:r>
        <w:t xml:space="preserve">. So for your second question you must choose </w:t>
      </w:r>
      <w:r w:rsidRPr="00D6614C">
        <w:rPr>
          <w:b/>
        </w:rPr>
        <w:t>either question b) or question c)</w:t>
      </w:r>
      <w:r>
        <w:rPr>
          <w:b/>
        </w:rPr>
        <w:t xml:space="preserve">. </w:t>
      </w:r>
      <w:r>
        <w:t xml:space="preserve"> Write your answer in the space provided using examples and illustrations where possible.</w:t>
      </w:r>
    </w:p>
    <w:p w:rsidR="00EE2E38" w:rsidRDefault="00EE2E38" w:rsidP="005873AB">
      <w:pPr>
        <w:spacing w:line="360" w:lineRule="auto"/>
      </w:pPr>
    </w:p>
    <w:p w:rsidR="00EE2E38" w:rsidRDefault="00EE2E38" w:rsidP="005873AB">
      <w:pPr>
        <w:spacing w:line="360" w:lineRule="auto"/>
      </w:pPr>
      <w:r>
        <w:t xml:space="preserve">a) </w:t>
      </w:r>
      <w:r w:rsidRPr="009F2A71">
        <w:rPr>
          <w:b/>
        </w:rPr>
        <w:t>Describe the process of cellular respiration</w:t>
      </w:r>
      <w:r>
        <w:rPr>
          <w:b/>
        </w:rPr>
        <w:t xml:space="preserve"> (aerobic and anaerobic)</w:t>
      </w:r>
    </w:p>
    <w:p w:rsidR="00EE2E38" w:rsidRDefault="00EE2E38" w:rsidP="005873AB">
      <w:pPr>
        <w:spacing w:line="360" w:lineRule="auto"/>
      </w:pPr>
      <w:r>
        <w:t>b) Define and describe three passive means of cellular transport and describe the factors that can affect the rate at which passive transport occurs.</w:t>
      </w:r>
    </w:p>
    <w:p w:rsidR="00EE2E38" w:rsidRDefault="00EE2E38" w:rsidP="005873AB">
      <w:pPr>
        <w:spacing w:line="360" w:lineRule="auto"/>
      </w:pPr>
      <w:r>
        <w:t>c) Describe the structure and function of enzymes, outlining their role in chemical reactions and describe the factors that affect reaction rates.</w:t>
      </w:r>
    </w:p>
    <w:p w:rsidR="00EE2E38" w:rsidRDefault="00EE2E38" w:rsidP="005873AB">
      <w:pPr>
        <w:spacing w:line="360" w:lineRule="auto"/>
      </w:pPr>
    </w:p>
    <w:p w:rsidR="00EE2E38" w:rsidRPr="00DD1945" w:rsidRDefault="00EE2E38" w:rsidP="00011C7F">
      <w:pPr>
        <w:spacing w:line="480" w:lineRule="auto"/>
      </w:pPr>
      <w:r>
        <w:t>a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E2E38" w:rsidRPr="00DD1945" w:rsidSect="00530E20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55E"/>
    <w:multiLevelType w:val="hybridMultilevel"/>
    <w:tmpl w:val="C05627A6"/>
    <w:lvl w:ilvl="0" w:tplc="390018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>
    <w:nsid w:val="17F95A8D"/>
    <w:multiLevelType w:val="hybridMultilevel"/>
    <w:tmpl w:val="4E28A844"/>
    <w:lvl w:ilvl="0" w:tplc="62BAD762">
      <w:start w:val="1"/>
      <w:numFmt w:val="decimal"/>
      <w:lvlText w:val="%1)"/>
      <w:lvlJc w:val="left"/>
      <w:pPr>
        <w:ind w:left="5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2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1945"/>
    <w:rsid w:val="00005C1D"/>
    <w:rsid w:val="00011C7F"/>
    <w:rsid w:val="00037F7D"/>
    <w:rsid w:val="000749B1"/>
    <w:rsid w:val="00081F57"/>
    <w:rsid w:val="00094415"/>
    <w:rsid w:val="000E59E1"/>
    <w:rsid w:val="00103B8B"/>
    <w:rsid w:val="0011122E"/>
    <w:rsid w:val="00176B14"/>
    <w:rsid w:val="001A763C"/>
    <w:rsid w:val="001C692D"/>
    <w:rsid w:val="00217A2C"/>
    <w:rsid w:val="002A1D13"/>
    <w:rsid w:val="002F01D7"/>
    <w:rsid w:val="00342AE6"/>
    <w:rsid w:val="003432B0"/>
    <w:rsid w:val="00390BCC"/>
    <w:rsid w:val="003C757A"/>
    <w:rsid w:val="003E109D"/>
    <w:rsid w:val="00412519"/>
    <w:rsid w:val="00434660"/>
    <w:rsid w:val="004444EA"/>
    <w:rsid w:val="00460D9E"/>
    <w:rsid w:val="00530E20"/>
    <w:rsid w:val="00551D6A"/>
    <w:rsid w:val="00566013"/>
    <w:rsid w:val="00566717"/>
    <w:rsid w:val="00586606"/>
    <w:rsid w:val="005873AB"/>
    <w:rsid w:val="00596222"/>
    <w:rsid w:val="0060645B"/>
    <w:rsid w:val="00680677"/>
    <w:rsid w:val="00686904"/>
    <w:rsid w:val="006C7C86"/>
    <w:rsid w:val="007F5AFC"/>
    <w:rsid w:val="008928DD"/>
    <w:rsid w:val="008C043B"/>
    <w:rsid w:val="008D0BA0"/>
    <w:rsid w:val="00912082"/>
    <w:rsid w:val="009B304E"/>
    <w:rsid w:val="009F2A71"/>
    <w:rsid w:val="00A010B2"/>
    <w:rsid w:val="00A21674"/>
    <w:rsid w:val="00A61750"/>
    <w:rsid w:val="00B6117A"/>
    <w:rsid w:val="00BB7E7C"/>
    <w:rsid w:val="00C12279"/>
    <w:rsid w:val="00C151A9"/>
    <w:rsid w:val="00C16D55"/>
    <w:rsid w:val="00C63049"/>
    <w:rsid w:val="00C645A5"/>
    <w:rsid w:val="00C76FD0"/>
    <w:rsid w:val="00CE2E10"/>
    <w:rsid w:val="00D0795F"/>
    <w:rsid w:val="00D6614C"/>
    <w:rsid w:val="00DA1770"/>
    <w:rsid w:val="00DB1826"/>
    <w:rsid w:val="00DD0544"/>
    <w:rsid w:val="00DD1945"/>
    <w:rsid w:val="00DE655F"/>
    <w:rsid w:val="00E034A0"/>
    <w:rsid w:val="00E2453B"/>
    <w:rsid w:val="00E54423"/>
    <w:rsid w:val="00EC6ABA"/>
    <w:rsid w:val="00ED5622"/>
    <w:rsid w:val="00EE2E38"/>
    <w:rsid w:val="00F42345"/>
    <w:rsid w:val="00F54869"/>
    <w:rsid w:val="00F66881"/>
    <w:rsid w:val="00F76CEA"/>
    <w:rsid w:val="00F771FB"/>
    <w:rsid w:val="00F954AC"/>
    <w:rsid w:val="00FB43B2"/>
    <w:rsid w:val="00FB48D8"/>
    <w:rsid w:val="00FE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45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8690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E109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5667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6717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14</Pages>
  <Words>4022</Words>
  <Characters>22929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Living Waters Lutheran College </dc:title>
  <dc:subject/>
  <dc:creator>ben</dc:creator>
  <cp:keywords/>
  <dc:description/>
  <cp:lastModifiedBy>e380686</cp:lastModifiedBy>
  <cp:revision>2</cp:revision>
  <cp:lastPrinted>2009-02-19T00:55:00Z</cp:lastPrinted>
  <dcterms:created xsi:type="dcterms:W3CDTF">2009-03-05T03:34:00Z</dcterms:created>
  <dcterms:modified xsi:type="dcterms:W3CDTF">2009-03-05T03:34:00Z</dcterms:modified>
</cp:coreProperties>
</file>