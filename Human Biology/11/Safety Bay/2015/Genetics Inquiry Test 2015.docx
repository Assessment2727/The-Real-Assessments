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F69" w:rsidRPr="00736DA0" w:rsidRDefault="004719AA" w:rsidP="00736DA0">
      <w:pPr>
        <w:jc w:val="center"/>
        <w:rPr>
          <w:rFonts w:ascii="Arial Black" w:hAnsi="Arial Black"/>
          <w:sz w:val="32"/>
        </w:rPr>
      </w:pPr>
      <w:r>
        <w:rPr>
          <w:rFonts w:ascii="Arial Black" w:hAnsi="Arial Black"/>
          <w:noProof/>
          <w:sz w:val="32"/>
          <w:lang w:eastAsia="en-AU"/>
        </w:rPr>
        <mc:AlternateContent>
          <mc:Choice Requires="wps">
            <w:drawing>
              <wp:anchor distT="0" distB="0" distL="114300" distR="114300" simplePos="0" relativeHeight="251659264" behindDoc="0" locked="0" layoutInCell="1" allowOverlap="1">
                <wp:simplePos x="0" y="0"/>
                <wp:positionH relativeFrom="column">
                  <wp:posOffset>4254335</wp:posOffset>
                </wp:positionH>
                <wp:positionV relativeFrom="paragraph">
                  <wp:posOffset>-581890</wp:posOffset>
                </wp:positionV>
                <wp:extent cx="1448790" cy="635330"/>
                <wp:effectExtent l="0" t="0" r="18415" b="12700"/>
                <wp:wrapNone/>
                <wp:docPr id="5" name="Text Box 5"/>
                <wp:cNvGraphicFramePr/>
                <a:graphic xmlns:a="http://schemas.openxmlformats.org/drawingml/2006/main">
                  <a:graphicData uri="http://schemas.microsoft.com/office/word/2010/wordprocessingShape">
                    <wps:wsp>
                      <wps:cNvSpPr txBox="1"/>
                      <wps:spPr>
                        <a:xfrm>
                          <a:off x="0" y="0"/>
                          <a:ext cx="1448790" cy="6353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19AA" w:rsidRPr="004719AA" w:rsidRDefault="004719AA">
                            <w:pPr>
                              <w:rPr>
                                <w:sz w:val="20"/>
                              </w:rPr>
                            </w:pPr>
                          </w:p>
                          <w:p w:rsidR="004719AA" w:rsidRPr="004719AA" w:rsidRDefault="00B951F8">
                            <w:pPr>
                              <w:rPr>
                                <w:sz w:val="28"/>
                              </w:rPr>
                            </w:pPr>
                            <w:r>
                              <w:rPr>
                                <w:sz w:val="28"/>
                              </w:rPr>
                              <w:t>Score</w:t>
                            </w:r>
                            <w:proofErr w:type="gramStart"/>
                            <w:r>
                              <w:rPr>
                                <w:sz w:val="28"/>
                              </w:rPr>
                              <w:t>:_</w:t>
                            </w:r>
                            <w:proofErr w:type="gramEnd"/>
                            <w:r>
                              <w:rPr>
                                <w:sz w:val="28"/>
                              </w:rPr>
                              <w:t>_____/30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35pt;margin-top:-45.8pt;width:114.1pt;height:5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" fillcolor="white [3201]" strokeweight=".5pt">
                <v:textbox>
                  <w:txbxContent>
                    <w:p w:rsidR="004719AA" w:rsidRPr="004719AA" w:rsidRDefault="004719AA">
                      <w:pPr>
                        <w:rPr>
                          <w:sz w:val="20"/>
                        </w:rPr>
                      </w:pPr>
                    </w:p>
                    <w:p w:rsidR="004719AA" w:rsidRPr="004719AA" w:rsidRDefault="00B951F8">
                      <w:pPr>
                        <w:rPr>
                          <w:sz w:val="28"/>
                        </w:rPr>
                      </w:pPr>
                      <w:r>
                        <w:rPr>
                          <w:sz w:val="28"/>
                        </w:rPr>
                        <w:t>Score</w:t>
                      </w:r>
                      <w:proofErr w:type="gramStart"/>
                      <w:r>
                        <w:rPr>
                          <w:sz w:val="28"/>
                        </w:rPr>
                        <w:t>:_</w:t>
                      </w:r>
                      <w:proofErr w:type="gramEnd"/>
                      <w:r>
                        <w:rPr>
                          <w:sz w:val="28"/>
                        </w:rPr>
                        <w:t>_____/30</w:t>
                      </w:r>
                    </w:p>
                  </w:txbxContent>
                </v:textbox>
              </v:shape>
            </w:pict>
          </mc:Fallback>
        </mc:AlternateContent>
      </w:r>
      <w:r w:rsidR="00317473" w:rsidRPr="00736DA0">
        <w:rPr>
          <w:rFonts w:ascii="Arial Black" w:hAnsi="Arial Black"/>
          <w:sz w:val="32"/>
        </w:rPr>
        <w:t>Genetics Inquiry Test</w:t>
      </w:r>
    </w:p>
    <w:p w:rsidR="00317473" w:rsidRDefault="00317473"/>
    <w:p w:rsidR="00C22581" w:rsidRDefault="00736DA0">
      <w:pPr>
        <w:rPr>
          <w:b/>
          <w:i/>
        </w:rPr>
      </w:pPr>
      <w:r w:rsidRPr="00C22581">
        <w:rPr>
          <w:b/>
          <w:i/>
        </w:rPr>
        <w:t>Study the pedigree below</w:t>
      </w:r>
      <w:r w:rsidR="00E44EB7">
        <w:rPr>
          <w:b/>
          <w:i/>
        </w:rPr>
        <w:t xml:space="preserve"> and answer questions 1</w:t>
      </w:r>
      <w:r w:rsidRPr="00C22581">
        <w:rPr>
          <w:b/>
          <w:i/>
        </w:rPr>
        <w:t>.</w:t>
      </w:r>
    </w:p>
    <w:p w:rsidR="00B97939" w:rsidRDefault="00B97939">
      <w:pPr>
        <w:rPr>
          <w:b/>
          <w:i/>
        </w:rPr>
      </w:pPr>
    </w:p>
    <w:p w:rsidR="00B97939" w:rsidRDefault="00B97939">
      <w:r>
        <w:t>Duchene muscular dystrophy is a sex-linked inherited condition which causes degeneration of muscle tissue. It is caused by a recessive allele. The diagram below shows the inheritance of muscular dystrophy in one family.</w:t>
      </w:r>
    </w:p>
    <w:p w:rsidR="00B97939" w:rsidRPr="00B97939" w:rsidRDefault="00B97939"/>
    <w:p w:rsidR="006009E2" w:rsidRDefault="00B97939" w:rsidP="00E44EB7">
      <w:pPr>
        <w:rPr>
          <w:noProof/>
          <w:lang w:eastAsia="en-AU"/>
        </w:rPr>
      </w:pPr>
      <w:r>
        <w:rPr>
          <w:noProof/>
          <w:lang w:eastAsia="en-AU"/>
        </w:rPr>
        <w:drawing>
          <wp:inline distT="0" distB="0" distL="0" distR="0" wp14:anchorId="4D33E6DF" wp14:editId="5B2CD65F">
            <wp:extent cx="5270874" cy="37426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lum contrast="20000"/>
                      <a:extLst>
                        <a:ext uri="{28A0092B-C50C-407E-A947-70E740481C1C}">
                          <a14:useLocalDpi xmlns:a14="http://schemas.microsoft.com/office/drawing/2010/main" val="0"/>
                        </a:ext>
                      </a:extLst>
                    </a:blip>
                    <a:srcRect t="13086"/>
                    <a:stretch/>
                  </pic:blipFill>
                  <pic:spPr bwMode="auto">
                    <a:xfrm>
                      <a:off x="0" y="0"/>
                      <a:ext cx="5274310" cy="3745100"/>
                    </a:xfrm>
                    <a:prstGeom prst="rect">
                      <a:avLst/>
                    </a:prstGeom>
                    <a:noFill/>
                    <a:ln>
                      <a:noFill/>
                    </a:ln>
                    <a:extLst>
                      <a:ext uri="{53640926-AAD7-44D8-BBD7-CCE9431645EC}">
                        <a14:shadowObscured xmlns:a14="http://schemas.microsoft.com/office/drawing/2010/main"/>
                      </a:ext>
                    </a:extLst>
                  </pic:spPr>
                </pic:pic>
              </a:graphicData>
            </a:graphic>
          </wp:inline>
        </w:drawing>
      </w:r>
    </w:p>
    <w:p w:rsidR="00B97939" w:rsidRDefault="00B97939" w:rsidP="00B97939">
      <w:pPr>
        <w:spacing w:line="360" w:lineRule="auto"/>
      </w:pPr>
      <w:r>
        <w:t xml:space="preserve">Use the letter D and d when writing genotypes for this question. </w:t>
      </w:r>
    </w:p>
    <w:p w:rsidR="00736DA0" w:rsidRDefault="00736DA0" w:rsidP="00736DA0"/>
    <w:p w:rsidR="00736DA0" w:rsidRDefault="00E44EB7" w:rsidP="00736DA0">
      <w:pPr>
        <w:ind w:left="360"/>
      </w:pPr>
      <w:r>
        <w:t>1</w:t>
      </w:r>
      <w:r w:rsidR="00736DA0">
        <w:t xml:space="preserve">a) </w:t>
      </w:r>
      <w:proofErr w:type="gramStart"/>
      <w:r w:rsidR="00736DA0">
        <w:t>What</w:t>
      </w:r>
      <w:proofErr w:type="gramEnd"/>
      <w:r w:rsidR="00736DA0">
        <w:t xml:space="preserve"> are the genotypes </w:t>
      </w:r>
      <w:r>
        <w:t xml:space="preserve">and phenotypes </w:t>
      </w:r>
      <w:r w:rsidR="00736DA0">
        <w:t>of male (</w:t>
      </w:r>
      <w:r w:rsidR="00B97939">
        <w:t>9</w:t>
      </w:r>
      <w:r w:rsidR="00736DA0">
        <w:t>) and female (</w:t>
      </w:r>
      <w:r w:rsidR="00B97939">
        <w:t>8</w:t>
      </w:r>
      <w:r>
        <w:t>) in the second</w:t>
      </w:r>
      <w:r w:rsidR="00736DA0">
        <w:t xml:space="preserve"> generation who married and produced two daughters</w:t>
      </w:r>
      <w:r w:rsidR="00B97939">
        <w:t xml:space="preserve"> and one son</w:t>
      </w:r>
      <w:r w:rsidR="00736DA0">
        <w:t>?</w:t>
      </w:r>
      <w:r w:rsidR="00ED7661">
        <w:tab/>
      </w:r>
      <w:r w:rsidR="00ED7661">
        <w:tab/>
      </w:r>
      <w:r w:rsidR="00ED7661">
        <w:tab/>
      </w:r>
      <w:r w:rsidR="00ED7661">
        <w:tab/>
      </w:r>
      <w:r w:rsidR="00ED7661">
        <w:tab/>
      </w:r>
      <w:r w:rsidR="00B97939">
        <w:tab/>
      </w:r>
      <w:r>
        <w:tab/>
      </w:r>
      <w:r>
        <w:tab/>
      </w:r>
      <w:r>
        <w:tab/>
      </w:r>
      <w:r>
        <w:tab/>
      </w:r>
      <w:r>
        <w:tab/>
      </w:r>
      <w:r w:rsidR="004D44F9">
        <w:t xml:space="preserve"> (4</w:t>
      </w:r>
      <w:r w:rsidR="000563A2">
        <w:t xml:space="preserve"> marks)</w:t>
      </w:r>
    </w:p>
    <w:p w:rsidR="00736DA0" w:rsidRDefault="00736DA0" w:rsidP="00C22581">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w:t>
      </w:r>
      <w:r w:rsidR="00C22581">
        <w:t>_______________________________</w:t>
      </w:r>
      <w:r w:rsidR="006009E2">
        <w:t>_</w:t>
      </w:r>
    </w:p>
    <w:p w:rsidR="006009E2" w:rsidRDefault="006009E2" w:rsidP="00736DA0"/>
    <w:p w:rsidR="00736DA0" w:rsidRDefault="00E44EB7" w:rsidP="00736DA0">
      <w:r>
        <w:t xml:space="preserve">     1</w:t>
      </w:r>
      <w:r w:rsidR="00736DA0">
        <w:t xml:space="preserve">b) Explain how you can be certain of the genotypes in </w:t>
      </w:r>
      <w:r>
        <w:t>1</w:t>
      </w:r>
      <w:r w:rsidR="00736DA0">
        <w:t>a).</w:t>
      </w:r>
      <w:r w:rsidR="000563A2">
        <w:tab/>
      </w:r>
      <w:r w:rsidR="000563A2">
        <w:tab/>
        <w:t>(2 marks)</w:t>
      </w:r>
    </w:p>
    <w:p w:rsidR="00ED7661" w:rsidRDefault="00ED7661" w:rsidP="00736DA0"/>
    <w:p w:rsidR="00736DA0" w:rsidRDefault="00736DA0" w:rsidP="00E44EB7">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97939" w:rsidRPr="00B97939" w:rsidRDefault="00B97939" w:rsidP="00736DA0">
      <w:pPr>
        <w:rPr>
          <w:b/>
          <w:i/>
        </w:rPr>
      </w:pPr>
      <w:r w:rsidRPr="00B97939">
        <w:rPr>
          <w:b/>
          <w:i/>
        </w:rPr>
        <w:lastRenderedPageBreak/>
        <w:t xml:space="preserve">Questions </w:t>
      </w:r>
      <w:r w:rsidR="00E44EB7">
        <w:rPr>
          <w:b/>
          <w:i/>
        </w:rPr>
        <w:t>2</w:t>
      </w:r>
      <w:r w:rsidRPr="00B97939">
        <w:rPr>
          <w:b/>
          <w:i/>
        </w:rPr>
        <w:t xml:space="preserve"> -5 below refer to this pedigree for attached earlobes.</w:t>
      </w:r>
    </w:p>
    <w:p w:rsidR="00B97939" w:rsidRDefault="00B97939" w:rsidP="00736DA0"/>
    <w:p w:rsidR="00B97939" w:rsidRDefault="00B97939" w:rsidP="006009E2">
      <w:pPr>
        <w:jc w:val="center"/>
      </w:pPr>
      <w:r>
        <w:rPr>
          <w:noProof/>
          <w:lang w:eastAsia="en-AU"/>
        </w:rPr>
        <w:drawing>
          <wp:inline distT="0" distB="0" distL="0" distR="0">
            <wp:extent cx="4518837" cy="2825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0689" cy="2826288"/>
                    </a:xfrm>
                    <a:prstGeom prst="rect">
                      <a:avLst/>
                    </a:prstGeom>
                    <a:noFill/>
                    <a:ln>
                      <a:noFill/>
                    </a:ln>
                  </pic:spPr>
                </pic:pic>
              </a:graphicData>
            </a:graphic>
          </wp:inline>
        </w:drawing>
      </w:r>
    </w:p>
    <w:p w:rsidR="00B97939" w:rsidRDefault="00B97939" w:rsidP="00736DA0"/>
    <w:p w:rsidR="00B97939" w:rsidRDefault="00B97939" w:rsidP="00E44EB7">
      <w:pPr>
        <w:pStyle w:val="ListParagraph"/>
        <w:numPr>
          <w:ilvl w:val="0"/>
          <w:numId w:val="5"/>
        </w:numPr>
      </w:pPr>
      <w:r>
        <w:t>Given the information in the pedigree, name the type of inheritance attached earlobes displays. Give a reason for your answer.</w:t>
      </w:r>
      <w:r>
        <w:tab/>
      </w:r>
      <w:r>
        <w:tab/>
      </w:r>
      <w:r>
        <w:tab/>
        <w:t>(</w:t>
      </w:r>
      <w:r w:rsidR="00B951F8">
        <w:t>3</w:t>
      </w:r>
      <w:r>
        <w:t xml:space="preserve"> marks)</w:t>
      </w:r>
    </w:p>
    <w:p w:rsidR="00B97939" w:rsidRDefault="00B97939" w:rsidP="00B97939">
      <w:pPr>
        <w:spacing w:line="360" w:lineRule="auto"/>
      </w:pPr>
      <w:r>
        <w:t>_______________________________________________________________________________________________________________________________________________________________________________________________________________</w:t>
      </w:r>
      <w:r w:rsidR="00B951F8">
        <w:t>__________________________________________________________________________________________________________________________________________</w:t>
      </w:r>
    </w:p>
    <w:p w:rsidR="00B951F8" w:rsidRDefault="00B951F8" w:rsidP="00B97939">
      <w:pPr>
        <w:spacing w:line="360" w:lineRule="auto"/>
      </w:pPr>
    </w:p>
    <w:p w:rsidR="006009E2" w:rsidRDefault="00B97939" w:rsidP="006009E2">
      <w:pPr>
        <w:pStyle w:val="ListParagraph"/>
        <w:numPr>
          <w:ilvl w:val="0"/>
          <w:numId w:val="4"/>
        </w:numPr>
        <w:spacing w:line="360" w:lineRule="auto"/>
      </w:pPr>
      <w:r>
        <w:t xml:space="preserve">Using a punnet square, predict the genotype and phenotype of individual </w:t>
      </w:r>
      <w:r w:rsidR="004D44F9">
        <w:t>III 2</w:t>
      </w:r>
      <w:r>
        <w:t>.</w:t>
      </w:r>
    </w:p>
    <w:p w:rsidR="006009E2" w:rsidRDefault="006009E2" w:rsidP="006009E2">
      <w:pPr>
        <w:pStyle w:val="ListParagraph"/>
        <w:spacing w:line="360" w:lineRule="auto"/>
        <w:ind w:left="7200"/>
      </w:pPr>
      <w:r>
        <w:t xml:space="preserve">  (4 marks)</w:t>
      </w:r>
    </w:p>
    <w:p w:rsidR="004077CB" w:rsidRDefault="004077CB" w:rsidP="00736DA0"/>
    <w:p w:rsidR="006009E2" w:rsidRDefault="006009E2" w:rsidP="00736DA0"/>
    <w:p w:rsidR="006009E2" w:rsidRDefault="006009E2" w:rsidP="00736DA0"/>
    <w:p w:rsidR="006009E2" w:rsidRDefault="006009E2" w:rsidP="00736DA0"/>
    <w:p w:rsidR="006009E2" w:rsidRDefault="006009E2" w:rsidP="00736DA0"/>
    <w:p w:rsidR="006009E2" w:rsidRDefault="006009E2" w:rsidP="00736DA0"/>
    <w:p w:rsidR="006009E2" w:rsidRDefault="006009E2" w:rsidP="00736DA0"/>
    <w:p w:rsidR="006009E2" w:rsidRDefault="006009E2" w:rsidP="00736DA0"/>
    <w:p w:rsidR="006009E2" w:rsidRDefault="006009E2" w:rsidP="00736DA0"/>
    <w:p w:rsidR="006009E2" w:rsidRDefault="006009E2" w:rsidP="00736DA0"/>
    <w:p w:rsidR="006009E2" w:rsidRDefault="006009E2" w:rsidP="00736DA0"/>
    <w:p w:rsidR="004D44F9" w:rsidRDefault="004D44F9" w:rsidP="00736DA0"/>
    <w:p w:rsidR="004D44F9" w:rsidRDefault="004D44F9" w:rsidP="00736DA0"/>
    <w:p w:rsidR="004D44F9" w:rsidRDefault="004D44F9" w:rsidP="00736DA0"/>
    <w:p w:rsidR="004D44F9" w:rsidRDefault="004D44F9" w:rsidP="00736DA0"/>
    <w:p w:rsidR="004D44F9" w:rsidRDefault="004D44F9" w:rsidP="00736DA0"/>
    <w:p w:rsidR="004D44F9" w:rsidRDefault="004D44F9" w:rsidP="00736DA0"/>
    <w:p w:rsidR="006009E2" w:rsidRDefault="006009E2" w:rsidP="00736DA0"/>
    <w:p w:rsidR="00736DA0" w:rsidRPr="00C22581" w:rsidRDefault="00C22581" w:rsidP="00736DA0">
      <w:pPr>
        <w:rPr>
          <w:b/>
          <w:i/>
        </w:rPr>
      </w:pPr>
      <w:r w:rsidRPr="00C22581">
        <w:rPr>
          <w:b/>
          <w:i/>
        </w:rPr>
        <w:t>Read the following inform</w:t>
      </w:r>
      <w:r w:rsidR="004D44F9">
        <w:rPr>
          <w:b/>
          <w:i/>
        </w:rPr>
        <w:t>ation and answer questions 4 -</w:t>
      </w:r>
      <w:r w:rsidR="00B951F8">
        <w:rPr>
          <w:b/>
          <w:i/>
        </w:rPr>
        <w:t>7</w:t>
      </w:r>
      <w:bookmarkStart w:id="0" w:name="_GoBack"/>
      <w:bookmarkEnd w:id="0"/>
      <w:r w:rsidRPr="00C22581">
        <w:rPr>
          <w:b/>
          <w:i/>
        </w:rPr>
        <w:t xml:space="preserve">. </w:t>
      </w:r>
    </w:p>
    <w:p w:rsidR="00C22581" w:rsidRDefault="00C22581" w:rsidP="00736DA0"/>
    <w:p w:rsidR="00736DA0" w:rsidRDefault="00736DA0" w:rsidP="00736DA0">
      <w:r>
        <w:t>Huntington’s disease is described as an inherited disorder that results in lack of control over muscles and progressive mental deterioration to the point where sufferers are unable to look after themselves. The symptoms rarely appear before 40 years of age and by that time individuals with the disorder may have passed the allele for the condition on to their children. Huntington’s disease is transmitted by a dominant allele.</w:t>
      </w:r>
    </w:p>
    <w:p w:rsidR="00736DA0" w:rsidRDefault="00736DA0" w:rsidP="00736DA0"/>
    <w:p w:rsidR="00736DA0" w:rsidRDefault="00736DA0" w:rsidP="00736DA0">
      <w:r>
        <w:t>The following paragraphs describe a family in which Huntington’s disease has occurred.</w:t>
      </w:r>
    </w:p>
    <w:p w:rsidR="00736DA0" w:rsidRDefault="00736DA0" w:rsidP="00736DA0"/>
    <w:p w:rsidR="00736DA0" w:rsidRDefault="00736DA0" w:rsidP="00736DA0">
      <w:r>
        <w:t>Jennifer is 45 years old and has just developed the symptoms of Huntington’s disease. Her father, James, is 70 Years old and is hospitalised with the disorder, but her mother, Anne, two years younger than her father, does not have the condition. Jennifer’s husband, John, also 45 years old, does not have Huntington’s disease, and there is no history of the condition in his family. Jennifer’s older brother, Malcolm, does not have the disease.</w:t>
      </w:r>
    </w:p>
    <w:p w:rsidR="00736DA0" w:rsidRDefault="00736DA0" w:rsidP="00736DA0"/>
    <w:p w:rsidR="00736DA0" w:rsidRDefault="00736DA0" w:rsidP="00736DA0">
      <w:r>
        <w:t>Jennifer and John have two children, Andrew (25 years old) and Michele (21 years old). Michele is married to Tony, who is the same age as her brother, and she has just given birth to a child called Darren. There is no history of Huntington’s disease in Tony’s family.</w:t>
      </w:r>
    </w:p>
    <w:p w:rsidR="004077CB" w:rsidRDefault="004077CB" w:rsidP="00736DA0"/>
    <w:p w:rsidR="004077CB" w:rsidRDefault="004077CB" w:rsidP="00736DA0"/>
    <w:p w:rsidR="00C22581" w:rsidRDefault="00C22581" w:rsidP="004D44F9">
      <w:pPr>
        <w:pStyle w:val="ListParagraph"/>
        <w:numPr>
          <w:ilvl w:val="0"/>
          <w:numId w:val="4"/>
        </w:numPr>
      </w:pPr>
      <w:r>
        <w:t xml:space="preserve">Construct a pedigree to show all the individuals in the family. Indicate the individuals who have Huntington’s disease by shading the relevant circles or squares. </w:t>
      </w:r>
      <w:r w:rsidR="004077CB">
        <w:tab/>
      </w:r>
      <w:r w:rsidR="004077CB">
        <w:tab/>
      </w:r>
      <w:r w:rsidR="004077CB">
        <w:tab/>
      </w:r>
      <w:r w:rsidR="004077CB">
        <w:tab/>
      </w:r>
      <w:r w:rsidR="004077CB">
        <w:tab/>
      </w:r>
      <w:r w:rsidR="004077CB">
        <w:tab/>
      </w:r>
      <w:r w:rsidR="004077CB">
        <w:tab/>
      </w:r>
      <w:r w:rsidR="004077CB">
        <w:tab/>
        <w:t>(5 marks)</w:t>
      </w:r>
    </w:p>
    <w:p w:rsidR="00C22581" w:rsidRDefault="00C22581" w:rsidP="00C22581"/>
    <w:p w:rsidR="00C22581" w:rsidRDefault="00C22581" w:rsidP="00C22581"/>
    <w:p w:rsidR="00C22581" w:rsidRDefault="00C22581" w:rsidP="00C22581"/>
    <w:p w:rsidR="00C22581" w:rsidRDefault="00C22581" w:rsidP="00C22581"/>
    <w:p w:rsidR="00C22581" w:rsidRDefault="00C22581" w:rsidP="00C22581"/>
    <w:p w:rsidR="00C22581" w:rsidRDefault="00C22581" w:rsidP="00C22581"/>
    <w:p w:rsidR="00C22581" w:rsidRDefault="00C22581" w:rsidP="00C22581"/>
    <w:p w:rsidR="00C22581" w:rsidRDefault="00C22581" w:rsidP="00C22581"/>
    <w:p w:rsidR="00C22581" w:rsidRDefault="00C22581" w:rsidP="00C22581"/>
    <w:p w:rsidR="00C22581" w:rsidRDefault="00C22581" w:rsidP="00C22581"/>
    <w:p w:rsidR="00C22581" w:rsidRDefault="00C22581" w:rsidP="00C22581"/>
    <w:p w:rsidR="00C22581" w:rsidRDefault="00C22581" w:rsidP="00C22581"/>
    <w:p w:rsidR="00C22581" w:rsidRDefault="00C22581" w:rsidP="00C22581"/>
    <w:p w:rsidR="00C22581" w:rsidRDefault="00C22581" w:rsidP="00C22581"/>
    <w:p w:rsidR="006C1B76" w:rsidRDefault="006C1B76" w:rsidP="00C22581"/>
    <w:p w:rsidR="006C1B76" w:rsidRDefault="006C1B76" w:rsidP="00C22581"/>
    <w:p w:rsidR="00C22581" w:rsidRDefault="00C22581" w:rsidP="00C22581"/>
    <w:p w:rsidR="006009E2" w:rsidRDefault="006009E2" w:rsidP="00C22581"/>
    <w:p w:rsidR="006009E2" w:rsidRDefault="006009E2" w:rsidP="00C22581"/>
    <w:p w:rsidR="006009E2" w:rsidRDefault="006009E2" w:rsidP="00C22581"/>
    <w:p w:rsidR="00C22581" w:rsidRDefault="00C22581" w:rsidP="00C22581"/>
    <w:p w:rsidR="00C22581" w:rsidRDefault="006C1B76" w:rsidP="004D44F9">
      <w:pPr>
        <w:pStyle w:val="ListParagraph"/>
        <w:numPr>
          <w:ilvl w:val="0"/>
          <w:numId w:val="4"/>
        </w:numPr>
      </w:pPr>
      <w:r>
        <w:lastRenderedPageBreak/>
        <w:t>Write down the possible genotypes of James, Anne, Jennifer and John. Explain the symbols you are using.</w:t>
      </w:r>
      <w:r w:rsidR="004077CB">
        <w:tab/>
      </w:r>
      <w:r w:rsidR="004077CB">
        <w:tab/>
      </w:r>
      <w:r w:rsidR="004077CB">
        <w:tab/>
      </w:r>
      <w:r w:rsidR="004077CB">
        <w:tab/>
      </w:r>
      <w:r w:rsidR="004077CB">
        <w:tab/>
        <w:t>(5 marks)</w:t>
      </w:r>
    </w:p>
    <w:p w:rsidR="006C1B76" w:rsidRDefault="006C1B76" w:rsidP="006C1B76">
      <w:pPr>
        <w:pStyle w:val="ListParagraph"/>
      </w:pPr>
    </w:p>
    <w:p w:rsidR="006C1B76" w:rsidRDefault="006C1B76" w:rsidP="006C1B76">
      <w:pPr>
        <w:pStyle w:val="ListParagraph"/>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C1B76" w:rsidRDefault="006C1B76" w:rsidP="006C1B76"/>
    <w:p w:rsidR="006C1B76" w:rsidRDefault="006C1B76" w:rsidP="004D44F9">
      <w:pPr>
        <w:pStyle w:val="ListParagraph"/>
        <w:numPr>
          <w:ilvl w:val="0"/>
          <w:numId w:val="4"/>
        </w:numPr>
      </w:pPr>
      <w:r>
        <w:t xml:space="preserve">What is the probability that Michele has inherited Huntington’s disease? Using a punnet </w:t>
      </w:r>
      <w:proofErr w:type="gramStart"/>
      <w:r>
        <w:t>square,</w:t>
      </w:r>
      <w:proofErr w:type="gramEnd"/>
      <w:r>
        <w:t xml:space="preserve"> set out the cross between Michele’s parents in full.</w:t>
      </w:r>
    </w:p>
    <w:p w:rsidR="006C1B76" w:rsidRDefault="004077CB" w:rsidP="004077CB">
      <w:pPr>
        <w:ind w:left="7200"/>
      </w:pPr>
      <w:r>
        <w:t>(4 marks)</w:t>
      </w:r>
    </w:p>
    <w:p w:rsidR="006C1B76" w:rsidRDefault="006C1B76" w:rsidP="006C1B76"/>
    <w:p w:rsidR="006C1B76" w:rsidRDefault="006C1B76" w:rsidP="006C1B76"/>
    <w:p w:rsidR="006C1B76" w:rsidRDefault="006C1B76" w:rsidP="006C1B76"/>
    <w:p w:rsidR="006C1B76" w:rsidRDefault="006C1B76" w:rsidP="006C1B76"/>
    <w:p w:rsidR="006C1B76" w:rsidRDefault="006C1B76" w:rsidP="006C1B76"/>
    <w:p w:rsidR="006C1B76" w:rsidRDefault="006C1B76" w:rsidP="006C1B76"/>
    <w:p w:rsidR="006C1B76" w:rsidRDefault="006C1B76" w:rsidP="006C1B76"/>
    <w:p w:rsidR="006C1B76" w:rsidRDefault="006C1B76" w:rsidP="006C1B76"/>
    <w:p w:rsidR="006C1B76" w:rsidRDefault="006C1B76" w:rsidP="006C1B76"/>
    <w:p w:rsidR="006C1B76" w:rsidRDefault="006C1B76" w:rsidP="006C1B76"/>
    <w:p w:rsidR="006009E2" w:rsidRDefault="006009E2" w:rsidP="006C1B76"/>
    <w:p w:rsidR="006009E2" w:rsidRDefault="006009E2" w:rsidP="006C1B76"/>
    <w:p w:rsidR="006009E2" w:rsidRDefault="006009E2" w:rsidP="006C1B76"/>
    <w:p w:rsidR="006009E2" w:rsidRDefault="006009E2" w:rsidP="006C1B76"/>
    <w:p w:rsidR="006009E2" w:rsidRDefault="006009E2" w:rsidP="006C1B76"/>
    <w:p w:rsidR="004D44F9" w:rsidRDefault="004D44F9" w:rsidP="006C1B76"/>
    <w:p w:rsidR="004D44F9" w:rsidRDefault="004D44F9" w:rsidP="006C1B76"/>
    <w:p w:rsidR="004D44F9" w:rsidRDefault="004D44F9" w:rsidP="006C1B76"/>
    <w:p w:rsidR="004D44F9" w:rsidRDefault="004D44F9" w:rsidP="006C1B76"/>
    <w:p w:rsidR="004D44F9" w:rsidRDefault="004D44F9" w:rsidP="006C1B76"/>
    <w:p w:rsidR="006009E2" w:rsidRDefault="006009E2" w:rsidP="006C1B76"/>
    <w:p w:rsidR="006009E2" w:rsidRDefault="006009E2" w:rsidP="006C1B76"/>
    <w:p w:rsidR="006C1B76" w:rsidRDefault="006C1B76" w:rsidP="006C1B76"/>
    <w:p w:rsidR="006C1B76" w:rsidRDefault="004077CB" w:rsidP="004D44F9">
      <w:pPr>
        <w:pStyle w:val="ListParagraph"/>
        <w:numPr>
          <w:ilvl w:val="0"/>
          <w:numId w:val="4"/>
        </w:numPr>
      </w:pPr>
      <w:r>
        <w:t>I</w:t>
      </w:r>
      <w:r w:rsidR="006C1B76">
        <w:t>s the gene that determines Huntington’s disease on an autosomal chromosome or an X chromosome?</w:t>
      </w:r>
      <w:r>
        <w:tab/>
      </w:r>
      <w:r w:rsidR="004D44F9">
        <w:t>Explain your answer.</w:t>
      </w:r>
      <w:r>
        <w:tab/>
      </w:r>
      <w:r>
        <w:tab/>
      </w:r>
      <w:r>
        <w:tab/>
      </w:r>
      <w:r>
        <w:tab/>
        <w:t>(</w:t>
      </w:r>
      <w:r w:rsidR="00B951F8">
        <w:t>3</w:t>
      </w:r>
      <w:r>
        <w:t xml:space="preserve"> mark)</w:t>
      </w:r>
    </w:p>
    <w:p w:rsidR="006C1B76" w:rsidRDefault="006C1B76" w:rsidP="006C1B76"/>
    <w:p w:rsidR="00317473" w:rsidRDefault="006C1B76" w:rsidP="004D44F9">
      <w:pPr>
        <w:spacing w:line="360" w:lineRule="auto"/>
      </w:pPr>
      <w:r>
        <w:t>______________________________________</w:t>
      </w:r>
      <w:r w:rsidR="004077CB">
        <w:t>_______________________________</w:t>
      </w:r>
      <w:r w:rsidR="004D44F9">
        <w:t>_______________________________________________________________________________________________________________________________________________________________________________________________________________</w:t>
      </w:r>
    </w:p>
    <w:sectPr w:rsidR="00317473" w:rsidSect="004719AA">
      <w:headerReference w:type="default" r:id="rId11"/>
      <w:headerReference w:type="first" r:id="rId12"/>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14E" w:rsidRDefault="0026514E" w:rsidP="00C22581">
      <w:r>
        <w:separator/>
      </w:r>
    </w:p>
  </w:endnote>
  <w:endnote w:type="continuationSeparator" w:id="0">
    <w:p w:rsidR="0026514E" w:rsidRDefault="0026514E" w:rsidP="00C22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14E" w:rsidRDefault="0026514E" w:rsidP="00C22581">
      <w:r>
        <w:separator/>
      </w:r>
    </w:p>
  </w:footnote>
  <w:footnote w:type="continuationSeparator" w:id="0">
    <w:p w:rsidR="0026514E" w:rsidRDefault="0026514E" w:rsidP="00C225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9AA" w:rsidRDefault="004719AA">
    <w:pPr>
      <w:pStyle w:val="Header"/>
    </w:pPr>
  </w:p>
  <w:p w:rsidR="004719AA" w:rsidRDefault="004719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9AA" w:rsidRDefault="004719AA">
    <w:pPr>
      <w:pStyle w:val="Header"/>
    </w:pPr>
    <w:r>
      <w:t>Name</w:t>
    </w:r>
    <w:proofErr w:type="gramStart"/>
    <w:r>
      <w:t>:_</w:t>
    </w:r>
    <w:proofErr w:type="gramEnd"/>
    <w:r>
      <w:t>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E16A9"/>
    <w:multiLevelType w:val="hybridMultilevel"/>
    <w:tmpl w:val="AD80ADB2"/>
    <w:lvl w:ilvl="0" w:tplc="20E8BE90">
      <w:start w:val="1"/>
      <w:numFmt w:val="decimal"/>
      <w:lvlText w:val="%1)"/>
      <w:lvlJc w:val="left"/>
      <w:pPr>
        <w:ind w:left="720" w:hanging="360"/>
      </w:pPr>
      <w:rPr>
        <w:rFonts w:ascii="Times New Roman" w:eastAsiaTheme="minorHAnsi" w:hAnsi="Times New Roman" w:cs="Times New Roman"/>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CE4EEF"/>
    <w:multiLevelType w:val="hybridMultilevel"/>
    <w:tmpl w:val="D80840D4"/>
    <w:lvl w:ilvl="0" w:tplc="0C090011">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5BA1CB3"/>
    <w:multiLevelType w:val="hybridMultilevel"/>
    <w:tmpl w:val="EB025702"/>
    <w:lvl w:ilvl="0" w:tplc="0C090011">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0345EC5"/>
    <w:multiLevelType w:val="hybridMultilevel"/>
    <w:tmpl w:val="10E46C78"/>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7E781DBF"/>
    <w:multiLevelType w:val="hybridMultilevel"/>
    <w:tmpl w:val="36801AC6"/>
    <w:lvl w:ilvl="0" w:tplc="0C090011">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473"/>
    <w:rsid w:val="000563A2"/>
    <w:rsid w:val="0026514E"/>
    <w:rsid w:val="00272E10"/>
    <w:rsid w:val="002D6821"/>
    <w:rsid w:val="00317473"/>
    <w:rsid w:val="004077CB"/>
    <w:rsid w:val="004719AA"/>
    <w:rsid w:val="004D44F9"/>
    <w:rsid w:val="006009E2"/>
    <w:rsid w:val="006B73F8"/>
    <w:rsid w:val="006C1B76"/>
    <w:rsid w:val="00730D5B"/>
    <w:rsid w:val="00736DA0"/>
    <w:rsid w:val="009A6F69"/>
    <w:rsid w:val="00B9246C"/>
    <w:rsid w:val="00B951F8"/>
    <w:rsid w:val="00B97939"/>
    <w:rsid w:val="00C22581"/>
    <w:rsid w:val="00CA1FAD"/>
    <w:rsid w:val="00E44EB7"/>
    <w:rsid w:val="00ED7661"/>
    <w:rsid w:val="00F14FF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17473"/>
    <w:rPr>
      <w:rFonts w:ascii="Tahoma" w:hAnsi="Tahoma" w:cs="Tahoma"/>
      <w:sz w:val="16"/>
      <w:szCs w:val="16"/>
    </w:rPr>
  </w:style>
  <w:style w:type="character" w:customStyle="1" w:styleId="BalloonTextChar">
    <w:name w:val="Balloon Text Char"/>
    <w:basedOn w:val="DefaultParagraphFont"/>
    <w:link w:val="BalloonText"/>
    <w:rsid w:val="00317473"/>
    <w:rPr>
      <w:rFonts w:ascii="Tahoma" w:hAnsi="Tahoma" w:cs="Tahoma"/>
      <w:sz w:val="16"/>
      <w:szCs w:val="16"/>
    </w:rPr>
  </w:style>
  <w:style w:type="paragraph" w:styleId="ListParagraph">
    <w:name w:val="List Paragraph"/>
    <w:basedOn w:val="Normal"/>
    <w:uiPriority w:val="34"/>
    <w:qFormat/>
    <w:rsid w:val="00317473"/>
    <w:pPr>
      <w:ind w:left="720"/>
      <w:contextualSpacing/>
    </w:pPr>
  </w:style>
  <w:style w:type="paragraph" w:styleId="Header">
    <w:name w:val="header"/>
    <w:basedOn w:val="Normal"/>
    <w:link w:val="HeaderChar"/>
    <w:uiPriority w:val="99"/>
    <w:rsid w:val="00C22581"/>
    <w:pPr>
      <w:tabs>
        <w:tab w:val="center" w:pos="4513"/>
        <w:tab w:val="right" w:pos="9026"/>
      </w:tabs>
    </w:pPr>
  </w:style>
  <w:style w:type="character" w:customStyle="1" w:styleId="HeaderChar">
    <w:name w:val="Header Char"/>
    <w:basedOn w:val="DefaultParagraphFont"/>
    <w:link w:val="Header"/>
    <w:uiPriority w:val="99"/>
    <w:rsid w:val="00C22581"/>
    <w:rPr>
      <w:sz w:val="24"/>
      <w:szCs w:val="24"/>
    </w:rPr>
  </w:style>
  <w:style w:type="paragraph" w:styleId="Footer">
    <w:name w:val="footer"/>
    <w:basedOn w:val="Normal"/>
    <w:link w:val="FooterChar"/>
    <w:rsid w:val="00C22581"/>
    <w:pPr>
      <w:tabs>
        <w:tab w:val="center" w:pos="4513"/>
        <w:tab w:val="right" w:pos="9026"/>
      </w:tabs>
    </w:pPr>
  </w:style>
  <w:style w:type="character" w:customStyle="1" w:styleId="FooterChar">
    <w:name w:val="Footer Char"/>
    <w:basedOn w:val="DefaultParagraphFont"/>
    <w:link w:val="Footer"/>
    <w:rsid w:val="00C22581"/>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17473"/>
    <w:rPr>
      <w:rFonts w:ascii="Tahoma" w:hAnsi="Tahoma" w:cs="Tahoma"/>
      <w:sz w:val="16"/>
      <w:szCs w:val="16"/>
    </w:rPr>
  </w:style>
  <w:style w:type="character" w:customStyle="1" w:styleId="BalloonTextChar">
    <w:name w:val="Balloon Text Char"/>
    <w:basedOn w:val="DefaultParagraphFont"/>
    <w:link w:val="BalloonText"/>
    <w:rsid w:val="00317473"/>
    <w:rPr>
      <w:rFonts w:ascii="Tahoma" w:hAnsi="Tahoma" w:cs="Tahoma"/>
      <w:sz w:val="16"/>
      <w:szCs w:val="16"/>
    </w:rPr>
  </w:style>
  <w:style w:type="paragraph" w:styleId="ListParagraph">
    <w:name w:val="List Paragraph"/>
    <w:basedOn w:val="Normal"/>
    <w:uiPriority w:val="34"/>
    <w:qFormat/>
    <w:rsid w:val="00317473"/>
    <w:pPr>
      <w:ind w:left="720"/>
      <w:contextualSpacing/>
    </w:pPr>
  </w:style>
  <w:style w:type="paragraph" w:styleId="Header">
    <w:name w:val="header"/>
    <w:basedOn w:val="Normal"/>
    <w:link w:val="HeaderChar"/>
    <w:uiPriority w:val="99"/>
    <w:rsid w:val="00C22581"/>
    <w:pPr>
      <w:tabs>
        <w:tab w:val="center" w:pos="4513"/>
        <w:tab w:val="right" w:pos="9026"/>
      </w:tabs>
    </w:pPr>
  </w:style>
  <w:style w:type="character" w:customStyle="1" w:styleId="HeaderChar">
    <w:name w:val="Header Char"/>
    <w:basedOn w:val="DefaultParagraphFont"/>
    <w:link w:val="Header"/>
    <w:uiPriority w:val="99"/>
    <w:rsid w:val="00C22581"/>
    <w:rPr>
      <w:sz w:val="24"/>
      <w:szCs w:val="24"/>
    </w:rPr>
  </w:style>
  <w:style w:type="paragraph" w:styleId="Footer">
    <w:name w:val="footer"/>
    <w:basedOn w:val="Normal"/>
    <w:link w:val="FooterChar"/>
    <w:rsid w:val="00C22581"/>
    <w:pPr>
      <w:tabs>
        <w:tab w:val="center" w:pos="4513"/>
        <w:tab w:val="right" w:pos="9026"/>
      </w:tabs>
    </w:pPr>
  </w:style>
  <w:style w:type="character" w:customStyle="1" w:styleId="FooterChar">
    <w:name w:val="Footer Char"/>
    <w:basedOn w:val="DefaultParagraphFont"/>
    <w:link w:val="Footer"/>
    <w:rsid w:val="00C2258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D4F8A-0330-401C-AE9F-95E80CAE7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58E049B9</Template>
  <TotalTime>128</TotalTime>
  <Pages>4</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Stephanie</dc:creator>
  <cp:lastModifiedBy>ROBINSON Stephanie</cp:lastModifiedBy>
  <cp:revision>5</cp:revision>
  <cp:lastPrinted>2015-09-17T00:57:00Z</cp:lastPrinted>
  <dcterms:created xsi:type="dcterms:W3CDTF">2015-09-09T10:47:00Z</dcterms:created>
  <dcterms:modified xsi:type="dcterms:W3CDTF">2015-09-17T01:04:00Z</dcterms:modified>
</cp:coreProperties>
</file>