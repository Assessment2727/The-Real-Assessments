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C19" w:rsidRPr="00346C19" w:rsidRDefault="00346C19" w:rsidP="00346C19">
      <w:pPr>
        <w:autoSpaceDE w:val="0"/>
        <w:autoSpaceDN w:val="0"/>
        <w:adjustRightInd w:val="0"/>
        <w:jc w:val="center"/>
        <w:rPr>
          <w:rFonts w:ascii="Arial" w:hAnsi="Arial" w:cs="Arial"/>
          <w:b/>
          <w:i/>
        </w:rPr>
      </w:pPr>
      <w:r w:rsidRPr="00346C19">
        <w:rPr>
          <w:rFonts w:ascii="Arial" w:hAnsi="Arial" w:cs="Arial"/>
          <w:b/>
          <w:i/>
        </w:rPr>
        <w:t>CELL DIVISION ANSWER KEY</w:t>
      </w:r>
    </w:p>
    <w:p w:rsidR="00346C19" w:rsidRDefault="00346C19" w:rsidP="00007AAB">
      <w:pPr>
        <w:autoSpaceDE w:val="0"/>
        <w:autoSpaceDN w:val="0"/>
        <w:adjustRightInd w:val="0"/>
        <w:rPr>
          <w:rFonts w:ascii="Arial" w:hAnsi="Arial" w:cs="Arial"/>
          <w:b/>
          <w:u w:val="single"/>
        </w:rPr>
      </w:pPr>
    </w:p>
    <w:p w:rsidR="00346C19" w:rsidRPr="00346C19" w:rsidRDefault="00346C19" w:rsidP="00007AAB">
      <w:pPr>
        <w:autoSpaceDE w:val="0"/>
        <w:autoSpaceDN w:val="0"/>
        <w:adjustRightInd w:val="0"/>
        <w:rPr>
          <w:rFonts w:ascii="Arial" w:hAnsi="Arial" w:cs="Arial"/>
        </w:rPr>
      </w:pPr>
      <w:r w:rsidRPr="00346C19">
        <w:rPr>
          <w:rFonts w:ascii="Arial" w:hAnsi="Arial" w:cs="Arial"/>
          <w:b/>
          <w:u w:val="single"/>
        </w:rPr>
        <w:t>Question 1.</w:t>
      </w:r>
      <w:r w:rsidR="00007AAB" w:rsidRPr="00346C19">
        <w:rPr>
          <w:rFonts w:ascii="Arial" w:hAnsi="Arial" w:cs="Arial"/>
        </w:rPr>
        <w:t xml:space="preserve"> </w:t>
      </w:r>
    </w:p>
    <w:p w:rsidR="00346C19" w:rsidRPr="00346C19" w:rsidRDefault="00A652D8" w:rsidP="00007AA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0" w:name="_GoBack"/>
      <w:bookmarkEnd w:id="0"/>
    </w:p>
    <w:p w:rsidR="00007AAB" w:rsidRPr="00346C19" w:rsidRDefault="00007AAB" w:rsidP="00007AAB">
      <w:pPr>
        <w:autoSpaceDE w:val="0"/>
        <w:autoSpaceDN w:val="0"/>
        <w:adjustRightInd w:val="0"/>
        <w:rPr>
          <w:rFonts w:ascii="Arial" w:hAnsi="Arial" w:cs="Arial"/>
        </w:rPr>
      </w:pPr>
      <w:r w:rsidRPr="00346C19">
        <w:rPr>
          <w:rFonts w:ascii="Arial" w:hAnsi="Arial" w:cs="Arial"/>
        </w:rPr>
        <w:t>Describe the function of mitosis. List and describe the stages of mitosis.</w:t>
      </w:r>
      <w:r w:rsidR="00346C19" w:rsidRPr="00346C19">
        <w:rPr>
          <w:rFonts w:ascii="Arial" w:hAnsi="Arial" w:cs="Arial"/>
        </w:rPr>
        <w:t xml:space="preserve">      </w:t>
      </w:r>
      <w:r w:rsidRPr="00346C19">
        <w:rPr>
          <w:rFonts w:ascii="Arial" w:hAnsi="Arial" w:cs="Arial"/>
        </w:rPr>
        <w:t xml:space="preserve"> (13 marks)</w:t>
      </w:r>
    </w:p>
    <w:p w:rsidR="00007AAB" w:rsidRPr="00346C19" w:rsidRDefault="00007AAB" w:rsidP="00007AAB">
      <w:pPr>
        <w:autoSpaceDE w:val="0"/>
        <w:autoSpaceDN w:val="0"/>
        <w:adjustRightInd w:val="0"/>
        <w:rPr>
          <w:rFonts w:ascii="Arial" w:hAnsi="Arial" w:cs="Arial"/>
        </w:rPr>
      </w:pPr>
    </w:p>
    <w:p w:rsidR="00007AAB" w:rsidRDefault="00346C19" w:rsidP="00007AAB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</w:rPr>
      </w:pPr>
      <w:r w:rsidRPr="00346C19">
        <w:rPr>
          <w:rFonts w:ascii="Arial" w:hAnsi="Arial" w:cs="Arial"/>
          <w:b/>
          <w:bCs/>
          <w:color w:val="FF0000"/>
        </w:rPr>
        <w:t>Function of Mitosis (3 marks – must have all points)</w:t>
      </w:r>
    </w:p>
    <w:p w:rsidR="00346C19" w:rsidRPr="00346C19" w:rsidRDefault="00346C19" w:rsidP="00007AAB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</w:rPr>
      </w:pPr>
    </w:p>
    <w:p w:rsidR="00007AAB" w:rsidRPr="00346C19" w:rsidRDefault="00346C19" w:rsidP="00346C1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346C19">
        <w:rPr>
          <w:rFonts w:ascii="Arial" w:hAnsi="Arial" w:cs="Arial"/>
          <w:color w:val="FF0000"/>
        </w:rPr>
        <w:t>Produce 2 new cells</w:t>
      </w:r>
    </w:p>
    <w:p w:rsidR="00007AAB" w:rsidRPr="00346C19" w:rsidRDefault="00007AAB" w:rsidP="00346C1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346C19">
        <w:rPr>
          <w:rFonts w:ascii="Arial" w:hAnsi="Arial" w:cs="Arial"/>
          <w:color w:val="FF0000"/>
        </w:rPr>
        <w:t>Identica</w:t>
      </w:r>
      <w:r w:rsidR="00346C19" w:rsidRPr="00346C19">
        <w:rPr>
          <w:rFonts w:ascii="Arial" w:hAnsi="Arial" w:cs="Arial"/>
          <w:color w:val="FF0000"/>
        </w:rPr>
        <w:t>l to the original/ parent cell</w:t>
      </w:r>
    </w:p>
    <w:p w:rsidR="00007AAB" w:rsidRPr="00346C19" w:rsidRDefault="00007AAB" w:rsidP="00346C1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346C19">
        <w:rPr>
          <w:rFonts w:ascii="Arial" w:hAnsi="Arial" w:cs="Arial"/>
          <w:color w:val="FF0000"/>
        </w:rPr>
        <w:t>Necessary for gro</w:t>
      </w:r>
      <w:r w:rsidR="00346C19" w:rsidRPr="00346C19">
        <w:rPr>
          <w:rFonts w:ascii="Arial" w:hAnsi="Arial" w:cs="Arial"/>
          <w:color w:val="FF0000"/>
        </w:rPr>
        <w:t>wth/ repair of damaged tissues</w:t>
      </w:r>
    </w:p>
    <w:p w:rsidR="00346C19" w:rsidRPr="00346C19" w:rsidRDefault="00346C19" w:rsidP="00007AAB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</w:p>
    <w:p w:rsidR="00346C19" w:rsidRDefault="00346C19" w:rsidP="00007AAB">
      <w:pPr>
        <w:autoSpaceDE w:val="0"/>
        <w:autoSpaceDN w:val="0"/>
        <w:adjustRightInd w:val="0"/>
        <w:rPr>
          <w:rFonts w:ascii="Arial" w:hAnsi="Arial" w:cs="Arial"/>
          <w:b/>
          <w:color w:val="FF0000"/>
        </w:rPr>
      </w:pPr>
      <w:r w:rsidRPr="00346C19">
        <w:rPr>
          <w:rFonts w:ascii="Arial" w:hAnsi="Arial" w:cs="Arial"/>
          <w:b/>
          <w:color w:val="FF0000"/>
        </w:rPr>
        <w:t>Stages of Mitosis (10 marks – one for stage name, one for stage description)</w:t>
      </w:r>
    </w:p>
    <w:p w:rsidR="00346C19" w:rsidRPr="00346C19" w:rsidRDefault="00346C19" w:rsidP="00007AAB">
      <w:pPr>
        <w:autoSpaceDE w:val="0"/>
        <w:autoSpaceDN w:val="0"/>
        <w:adjustRightInd w:val="0"/>
        <w:rPr>
          <w:rFonts w:ascii="Arial" w:hAnsi="Arial" w:cs="Arial"/>
          <w:b/>
          <w:color w:val="FF0000"/>
        </w:rPr>
      </w:pPr>
    </w:p>
    <w:p w:rsidR="00007AAB" w:rsidRPr="00346C19" w:rsidRDefault="00007AAB" w:rsidP="00346C1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346C19">
        <w:rPr>
          <w:rFonts w:ascii="Arial" w:hAnsi="Arial" w:cs="Arial"/>
          <w:color w:val="FF0000"/>
        </w:rPr>
        <w:t>Interphase Replication of chromosomes</w:t>
      </w:r>
    </w:p>
    <w:p w:rsidR="00007AAB" w:rsidRPr="00346C19" w:rsidRDefault="00007AAB" w:rsidP="00346C1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346C19">
        <w:rPr>
          <w:rFonts w:ascii="Arial" w:hAnsi="Arial" w:cs="Arial"/>
          <w:color w:val="FF0000"/>
        </w:rPr>
        <w:t>Prophase Chromosomes condense/nuclear membrane</w:t>
      </w:r>
      <w:r w:rsidR="00346C19" w:rsidRPr="00346C19">
        <w:rPr>
          <w:rFonts w:ascii="Arial" w:hAnsi="Arial" w:cs="Arial"/>
          <w:color w:val="FF0000"/>
        </w:rPr>
        <w:t xml:space="preserve"> </w:t>
      </w:r>
      <w:r w:rsidRPr="00346C19">
        <w:rPr>
          <w:rFonts w:ascii="Arial" w:hAnsi="Arial" w:cs="Arial"/>
          <w:color w:val="FF0000"/>
        </w:rPr>
        <w:t>disappears</w:t>
      </w:r>
    </w:p>
    <w:p w:rsidR="00007AAB" w:rsidRPr="00346C19" w:rsidRDefault="00007AAB" w:rsidP="00346C1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346C19">
        <w:rPr>
          <w:rFonts w:ascii="Arial" w:hAnsi="Arial" w:cs="Arial"/>
          <w:color w:val="FF0000"/>
        </w:rPr>
        <w:t>Metaphase Chromosomes line up across centre of cell</w:t>
      </w:r>
    </w:p>
    <w:p w:rsidR="00007AAB" w:rsidRPr="00346C19" w:rsidRDefault="00007AAB" w:rsidP="00346C1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346C19">
        <w:rPr>
          <w:rFonts w:ascii="Arial" w:hAnsi="Arial" w:cs="Arial"/>
          <w:color w:val="FF0000"/>
        </w:rPr>
        <w:t>Anaphase Spindle contracts/chromosomes separate</w:t>
      </w:r>
    </w:p>
    <w:p w:rsidR="00007AAB" w:rsidRPr="00346C19" w:rsidRDefault="00007AAB" w:rsidP="00346C1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346C19">
        <w:rPr>
          <w:rFonts w:ascii="Arial" w:hAnsi="Arial" w:cs="Arial"/>
          <w:color w:val="FF0000"/>
        </w:rPr>
        <w:t>Telophase Nuclear membrane reappears/cell divides</w:t>
      </w:r>
    </w:p>
    <w:p w:rsidR="00346C19" w:rsidRPr="00346C19" w:rsidRDefault="00346C19" w:rsidP="00007AAB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</w:rPr>
      </w:pPr>
    </w:p>
    <w:p w:rsidR="00007AAB" w:rsidRPr="00346C19" w:rsidRDefault="00007AAB" w:rsidP="00007AAB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</w:rPr>
      </w:pPr>
      <w:r w:rsidRPr="00346C19">
        <w:rPr>
          <w:rFonts w:ascii="Arial" w:hAnsi="Arial" w:cs="Arial"/>
          <w:b/>
          <w:bCs/>
          <w:color w:val="FF0000"/>
        </w:rPr>
        <w:t>Total 13</w:t>
      </w:r>
    </w:p>
    <w:p w:rsidR="00346C19" w:rsidRPr="00346C19" w:rsidRDefault="00007AAB" w:rsidP="00007AAB">
      <w:pPr>
        <w:autoSpaceDE w:val="0"/>
        <w:autoSpaceDN w:val="0"/>
        <w:adjustRightInd w:val="0"/>
        <w:rPr>
          <w:rFonts w:ascii="Arial" w:hAnsi="Arial" w:cs="Arial"/>
        </w:rPr>
      </w:pPr>
      <w:r w:rsidRPr="00346C19">
        <w:rPr>
          <w:rFonts w:ascii="Arial" w:hAnsi="Arial" w:cs="Arial"/>
        </w:rPr>
        <w:t xml:space="preserve"> </w:t>
      </w:r>
    </w:p>
    <w:p w:rsidR="00346C19" w:rsidRPr="00346C19" w:rsidRDefault="00346C19" w:rsidP="00007AAB">
      <w:pPr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 w:rsidRPr="00346C19">
        <w:rPr>
          <w:rFonts w:ascii="Arial" w:hAnsi="Arial" w:cs="Arial"/>
          <w:b/>
          <w:u w:val="single"/>
        </w:rPr>
        <w:t>Question 2)</w:t>
      </w:r>
    </w:p>
    <w:p w:rsidR="00346C19" w:rsidRDefault="00346C19" w:rsidP="00346C19">
      <w:pPr>
        <w:autoSpaceDE w:val="0"/>
        <w:autoSpaceDN w:val="0"/>
        <w:adjustRightInd w:val="0"/>
        <w:rPr>
          <w:rFonts w:ascii="Arial" w:hAnsi="Arial" w:cs="Arial"/>
        </w:rPr>
      </w:pPr>
    </w:p>
    <w:p w:rsidR="00007AAB" w:rsidRPr="00346C19" w:rsidRDefault="00007AAB" w:rsidP="00346C19">
      <w:pPr>
        <w:autoSpaceDE w:val="0"/>
        <w:autoSpaceDN w:val="0"/>
        <w:adjustRightInd w:val="0"/>
        <w:rPr>
          <w:rFonts w:ascii="Arial" w:hAnsi="Arial" w:cs="Arial"/>
        </w:rPr>
      </w:pPr>
      <w:r w:rsidRPr="00346C19">
        <w:rPr>
          <w:rFonts w:ascii="Arial" w:hAnsi="Arial" w:cs="Arial"/>
        </w:rPr>
        <w:t>Describe the function of meiosis. List and describe the events in meiosis that make it</w:t>
      </w:r>
      <w:r w:rsidR="00346C19">
        <w:rPr>
          <w:rFonts w:ascii="Arial" w:hAnsi="Arial" w:cs="Arial"/>
        </w:rPr>
        <w:t xml:space="preserve"> </w:t>
      </w:r>
      <w:r w:rsidRPr="00346C19">
        <w:rPr>
          <w:rFonts w:ascii="Arial" w:hAnsi="Arial" w:cs="Arial"/>
        </w:rPr>
        <w:t>different from mitosis. (7 marks)</w:t>
      </w:r>
      <w:r w:rsidR="00346C19" w:rsidRPr="00346C19">
        <w:rPr>
          <w:rFonts w:ascii="Arial" w:hAnsi="Arial" w:cs="Arial"/>
        </w:rPr>
        <w:t xml:space="preserve">                       </w:t>
      </w:r>
    </w:p>
    <w:p w:rsidR="00007AAB" w:rsidRPr="00346C19" w:rsidRDefault="00007AAB" w:rsidP="00007AAB">
      <w:pPr>
        <w:rPr>
          <w:rFonts w:ascii="Arial" w:hAnsi="Arial" w:cs="Arial"/>
        </w:rPr>
      </w:pPr>
    </w:p>
    <w:p w:rsidR="00346C19" w:rsidRDefault="00346C19" w:rsidP="00007AAB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</w:rPr>
      </w:pPr>
      <w:r w:rsidRPr="00346C19">
        <w:rPr>
          <w:rFonts w:ascii="Arial" w:hAnsi="Arial" w:cs="Arial"/>
          <w:b/>
          <w:bCs/>
          <w:color w:val="FF0000"/>
        </w:rPr>
        <w:t>Function of M</w:t>
      </w:r>
      <w:r w:rsidRPr="00346C19">
        <w:rPr>
          <w:rFonts w:ascii="Arial" w:hAnsi="Arial" w:cs="Arial"/>
          <w:b/>
          <w:bCs/>
          <w:color w:val="FF0000"/>
        </w:rPr>
        <w:t>eio</w:t>
      </w:r>
      <w:r w:rsidRPr="00346C19">
        <w:rPr>
          <w:rFonts w:ascii="Arial" w:hAnsi="Arial" w:cs="Arial"/>
          <w:b/>
          <w:bCs/>
          <w:color w:val="FF0000"/>
        </w:rPr>
        <w:t>sis (3 marks – must have all points)</w:t>
      </w:r>
    </w:p>
    <w:p w:rsidR="00346C19" w:rsidRPr="00346C19" w:rsidRDefault="00346C19" w:rsidP="00007AAB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</w:rPr>
      </w:pPr>
    </w:p>
    <w:p w:rsidR="00007AAB" w:rsidRPr="00346C19" w:rsidRDefault="00346C19" w:rsidP="00346C1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346C19">
        <w:rPr>
          <w:rFonts w:ascii="Arial" w:hAnsi="Arial" w:cs="Arial"/>
          <w:color w:val="FF0000"/>
        </w:rPr>
        <w:t>Produce four</w:t>
      </w:r>
      <w:r w:rsidR="00007AAB" w:rsidRPr="00346C19">
        <w:rPr>
          <w:rFonts w:ascii="Arial" w:hAnsi="Arial" w:cs="Arial"/>
          <w:color w:val="FF0000"/>
        </w:rPr>
        <w:t xml:space="preserve"> new </w:t>
      </w:r>
      <w:r w:rsidRPr="00346C19">
        <w:rPr>
          <w:rFonts w:ascii="Arial" w:hAnsi="Arial" w:cs="Arial"/>
          <w:color w:val="FF0000"/>
        </w:rPr>
        <w:t xml:space="preserve">daughter cells </w:t>
      </w:r>
    </w:p>
    <w:p w:rsidR="00007AAB" w:rsidRPr="00346C19" w:rsidRDefault="00007AAB" w:rsidP="00346C1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346C19">
        <w:rPr>
          <w:rFonts w:ascii="Arial" w:hAnsi="Arial" w:cs="Arial"/>
          <w:color w:val="FF0000"/>
        </w:rPr>
        <w:t>Contain half the normal number</w:t>
      </w:r>
      <w:r w:rsidR="00346C19" w:rsidRPr="00346C19">
        <w:rPr>
          <w:rFonts w:ascii="Arial" w:hAnsi="Arial" w:cs="Arial"/>
          <w:color w:val="FF0000"/>
        </w:rPr>
        <w:t xml:space="preserve"> of chromosomes/ haploid cells </w:t>
      </w:r>
    </w:p>
    <w:p w:rsidR="00007AAB" w:rsidRPr="00346C19" w:rsidRDefault="00007AAB" w:rsidP="00346C1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346C19">
        <w:rPr>
          <w:rFonts w:ascii="Arial" w:hAnsi="Arial" w:cs="Arial"/>
          <w:color w:val="FF0000"/>
        </w:rPr>
        <w:t>Necessary to produce gamete</w:t>
      </w:r>
      <w:r w:rsidR="00346C19" w:rsidRPr="00346C19">
        <w:rPr>
          <w:rFonts w:ascii="Arial" w:hAnsi="Arial" w:cs="Arial"/>
          <w:color w:val="FF0000"/>
        </w:rPr>
        <w:t xml:space="preserve">s/ sex cells/ for reproduction </w:t>
      </w:r>
    </w:p>
    <w:p w:rsidR="00346C19" w:rsidRPr="00346C19" w:rsidRDefault="00346C19" w:rsidP="00007AAB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</w:p>
    <w:p w:rsidR="00346C19" w:rsidRDefault="00346C19" w:rsidP="00007AAB">
      <w:pPr>
        <w:autoSpaceDE w:val="0"/>
        <w:autoSpaceDN w:val="0"/>
        <w:adjustRightInd w:val="0"/>
        <w:rPr>
          <w:rFonts w:ascii="Arial" w:hAnsi="Arial" w:cs="Arial"/>
          <w:b/>
          <w:color w:val="FF0000"/>
        </w:rPr>
      </w:pPr>
      <w:r w:rsidRPr="00346C19">
        <w:rPr>
          <w:rFonts w:ascii="Arial" w:hAnsi="Arial" w:cs="Arial"/>
          <w:b/>
          <w:color w:val="FF0000"/>
        </w:rPr>
        <w:t>Events in meiosis that make it different from mitosis</w:t>
      </w:r>
      <w:r>
        <w:rPr>
          <w:rFonts w:ascii="Arial" w:hAnsi="Arial" w:cs="Arial"/>
          <w:b/>
          <w:color w:val="FF0000"/>
        </w:rPr>
        <w:t xml:space="preserve"> (4 marks)</w:t>
      </w:r>
    </w:p>
    <w:p w:rsidR="00346C19" w:rsidRPr="00346C19" w:rsidRDefault="00346C19" w:rsidP="00007AAB">
      <w:pPr>
        <w:autoSpaceDE w:val="0"/>
        <w:autoSpaceDN w:val="0"/>
        <w:adjustRightInd w:val="0"/>
        <w:rPr>
          <w:rFonts w:ascii="Arial" w:hAnsi="Arial" w:cs="Arial"/>
          <w:b/>
          <w:color w:val="FF0000"/>
        </w:rPr>
      </w:pPr>
    </w:p>
    <w:p w:rsidR="00007AAB" w:rsidRPr="00346C19" w:rsidRDefault="00007AAB" w:rsidP="00346C1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346C19">
        <w:rPr>
          <w:rFonts w:ascii="Arial" w:hAnsi="Arial" w:cs="Arial"/>
          <w:color w:val="FF0000"/>
        </w:rPr>
        <w:t>Gene material between homologous chromosomes is exchanged</w:t>
      </w:r>
      <w:r w:rsidR="00346C19" w:rsidRPr="00346C19">
        <w:rPr>
          <w:rFonts w:ascii="Arial" w:hAnsi="Arial" w:cs="Arial"/>
          <w:color w:val="FF0000"/>
        </w:rPr>
        <w:t>/ crossing over occurs during Prophase I</w:t>
      </w:r>
    </w:p>
    <w:p w:rsidR="00007AAB" w:rsidRPr="00346C19" w:rsidRDefault="00007AAB" w:rsidP="00346C1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346C19">
        <w:rPr>
          <w:rFonts w:ascii="Arial" w:hAnsi="Arial" w:cs="Arial"/>
          <w:color w:val="FF0000"/>
        </w:rPr>
        <w:t>Pairing of homologous chromosomes</w:t>
      </w:r>
      <w:r w:rsidR="00346C19" w:rsidRPr="00346C19">
        <w:rPr>
          <w:rFonts w:ascii="Arial" w:hAnsi="Arial" w:cs="Arial"/>
          <w:color w:val="FF0000"/>
        </w:rPr>
        <w:t>/ formation of tetrads in Prophase I</w:t>
      </w:r>
    </w:p>
    <w:p w:rsidR="00007AAB" w:rsidRPr="00346C19" w:rsidRDefault="00007AAB" w:rsidP="00346C1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346C19">
        <w:rPr>
          <w:rFonts w:ascii="Arial" w:hAnsi="Arial" w:cs="Arial"/>
          <w:color w:val="FF0000"/>
        </w:rPr>
        <w:t>Independent assortment of homologous chromosomes</w:t>
      </w:r>
      <w:r w:rsidR="00346C19" w:rsidRPr="00346C19">
        <w:rPr>
          <w:rFonts w:ascii="Arial" w:hAnsi="Arial" w:cs="Arial"/>
          <w:color w:val="FF0000"/>
        </w:rPr>
        <w:t xml:space="preserve"> in Metaphase I</w:t>
      </w:r>
    </w:p>
    <w:p w:rsidR="00007AAB" w:rsidRPr="00346C19" w:rsidRDefault="00007AAB" w:rsidP="00346C1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346C19">
        <w:rPr>
          <w:rFonts w:ascii="Arial" w:hAnsi="Arial" w:cs="Arial"/>
          <w:color w:val="FF0000"/>
        </w:rPr>
        <w:t>Two divisions occur</w:t>
      </w:r>
      <w:r w:rsidR="00346C19" w:rsidRPr="00346C19">
        <w:rPr>
          <w:rFonts w:ascii="Arial" w:hAnsi="Arial" w:cs="Arial"/>
          <w:color w:val="FF0000"/>
        </w:rPr>
        <w:t xml:space="preserve"> </w:t>
      </w:r>
    </w:p>
    <w:p w:rsidR="00346C19" w:rsidRDefault="00346C19" w:rsidP="00007AAB">
      <w:pPr>
        <w:rPr>
          <w:rFonts w:ascii="Arial" w:hAnsi="Arial" w:cs="Arial"/>
          <w:b/>
          <w:bCs/>
          <w:color w:val="FF0000"/>
        </w:rPr>
      </w:pPr>
    </w:p>
    <w:p w:rsidR="00346C19" w:rsidRDefault="00346C19" w:rsidP="00007AAB">
      <w:pPr>
        <w:rPr>
          <w:rFonts w:ascii="Arial" w:hAnsi="Arial" w:cs="Arial"/>
          <w:b/>
          <w:bCs/>
          <w:color w:val="FF0000"/>
        </w:rPr>
      </w:pPr>
    </w:p>
    <w:p w:rsidR="00007AAB" w:rsidRPr="00346C19" w:rsidRDefault="00007AAB" w:rsidP="00007AAB">
      <w:pPr>
        <w:rPr>
          <w:rFonts w:ascii="Arial" w:hAnsi="Arial" w:cs="Arial"/>
          <w:color w:val="FF0000"/>
        </w:rPr>
      </w:pPr>
      <w:r w:rsidRPr="00346C19">
        <w:rPr>
          <w:rFonts w:ascii="Arial" w:hAnsi="Arial" w:cs="Arial"/>
          <w:b/>
          <w:bCs/>
          <w:color w:val="FF0000"/>
        </w:rPr>
        <w:t>Total 7</w:t>
      </w:r>
    </w:p>
    <w:p w:rsidR="00007AAB" w:rsidRPr="00007AAB" w:rsidRDefault="00007AAB" w:rsidP="00007AAB">
      <w:pPr>
        <w:rPr>
          <w:rFonts w:ascii="Arial" w:hAnsi="Arial" w:cs="Arial"/>
          <w:sz w:val="22"/>
          <w:szCs w:val="22"/>
        </w:rPr>
      </w:pPr>
    </w:p>
    <w:sectPr w:rsidR="00007AAB" w:rsidRPr="00007A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E16F5"/>
    <w:multiLevelType w:val="hybridMultilevel"/>
    <w:tmpl w:val="D682E5BC"/>
    <w:lvl w:ilvl="0" w:tplc="C556F5B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F32D1"/>
    <w:multiLevelType w:val="hybridMultilevel"/>
    <w:tmpl w:val="E99827F8"/>
    <w:lvl w:ilvl="0" w:tplc="0B96C2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E02DA"/>
    <w:multiLevelType w:val="hybridMultilevel"/>
    <w:tmpl w:val="F8FA288A"/>
    <w:lvl w:ilvl="0" w:tplc="FEF24FD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B5999"/>
    <w:multiLevelType w:val="hybridMultilevel"/>
    <w:tmpl w:val="6C5EC39C"/>
    <w:lvl w:ilvl="0" w:tplc="5454972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C7B4F"/>
    <w:multiLevelType w:val="hybridMultilevel"/>
    <w:tmpl w:val="A094F7C8"/>
    <w:lvl w:ilvl="0" w:tplc="C1E630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C4104"/>
    <w:multiLevelType w:val="hybridMultilevel"/>
    <w:tmpl w:val="DD4E80FE"/>
    <w:lvl w:ilvl="0" w:tplc="035AE48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AAB"/>
    <w:rsid w:val="00007AAB"/>
    <w:rsid w:val="002D5201"/>
    <w:rsid w:val="00346C19"/>
    <w:rsid w:val="00730D5B"/>
    <w:rsid w:val="009A6F69"/>
    <w:rsid w:val="00A652D8"/>
    <w:rsid w:val="00B9246C"/>
    <w:rsid w:val="00EF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07AA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0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02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07AA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0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02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841F93AA</Template>
  <TotalTime>18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ROBINSON Stephanie</cp:lastModifiedBy>
  <cp:revision>3</cp:revision>
  <cp:lastPrinted>2015-07-31T06:28:00Z</cp:lastPrinted>
  <dcterms:created xsi:type="dcterms:W3CDTF">2015-07-31T06:29:00Z</dcterms:created>
  <dcterms:modified xsi:type="dcterms:W3CDTF">2015-07-31T06:46:00Z</dcterms:modified>
</cp:coreProperties>
</file>