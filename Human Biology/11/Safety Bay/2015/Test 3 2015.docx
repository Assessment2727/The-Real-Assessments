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549" w:rsidRPr="00827617" w:rsidRDefault="00170549" w:rsidP="00170549">
      <w:pPr>
        <w:jc w:val="center"/>
        <w:rPr>
          <w:rFonts w:ascii="Arial" w:hAnsi="Arial" w:cs="Arial"/>
          <w:b/>
        </w:rPr>
      </w:pPr>
      <w:r w:rsidRPr="00827617">
        <w:rPr>
          <w:rFonts w:ascii="Arial" w:hAnsi="Arial" w:cs="Arial"/>
          <w:b/>
        </w:rPr>
        <w:t>APPLECROSS SENIOR HIGH SCHOOL</w:t>
      </w:r>
    </w:p>
    <w:p w:rsidR="00170549" w:rsidRPr="00827617" w:rsidRDefault="00170549" w:rsidP="00170549">
      <w:pPr>
        <w:jc w:val="center"/>
        <w:rPr>
          <w:rFonts w:ascii="Arial" w:hAnsi="Arial" w:cs="Arial"/>
          <w:b/>
        </w:rPr>
      </w:pPr>
    </w:p>
    <w:p w:rsidR="00170549" w:rsidRPr="00332C10" w:rsidRDefault="00170549" w:rsidP="00170549">
      <w:pPr>
        <w:jc w:val="center"/>
        <w:rPr>
          <w:rFonts w:ascii="Arial" w:hAnsi="Arial" w:cs="Arial"/>
          <w:b/>
          <w:sz w:val="28"/>
          <w:szCs w:val="28"/>
        </w:rPr>
      </w:pPr>
      <w:r w:rsidRPr="00332C10">
        <w:rPr>
          <w:rFonts w:ascii="Arial" w:hAnsi="Arial" w:cs="Arial"/>
          <w:b/>
          <w:sz w:val="28"/>
          <w:szCs w:val="28"/>
        </w:rPr>
        <w:t>YEAR 11 HUMAN BIOLOGY</w:t>
      </w:r>
    </w:p>
    <w:p w:rsidR="00170549" w:rsidRPr="00332C10" w:rsidRDefault="00170549" w:rsidP="00170549">
      <w:pPr>
        <w:jc w:val="center"/>
        <w:rPr>
          <w:rFonts w:ascii="Arial" w:hAnsi="Arial" w:cs="Arial"/>
          <w:b/>
          <w:sz w:val="28"/>
          <w:szCs w:val="28"/>
        </w:rPr>
      </w:pPr>
      <w:r w:rsidRPr="00332C10">
        <w:rPr>
          <w:rFonts w:ascii="Arial" w:hAnsi="Arial" w:cs="Arial"/>
          <w:b/>
          <w:sz w:val="28"/>
          <w:szCs w:val="28"/>
        </w:rPr>
        <w:t xml:space="preserve">TEST 3 </w:t>
      </w:r>
    </w:p>
    <w:p w:rsidR="00170549" w:rsidRPr="00332C10" w:rsidRDefault="00170549" w:rsidP="00170549">
      <w:pPr>
        <w:rPr>
          <w:rFonts w:ascii="Arial" w:hAnsi="Arial" w:cs="Arial"/>
          <w:sz w:val="28"/>
          <w:szCs w:val="28"/>
        </w:rPr>
      </w:pPr>
    </w:p>
    <w:p w:rsidR="00170549" w:rsidRPr="00827617" w:rsidRDefault="00170549" w:rsidP="00170549">
      <w:pPr>
        <w:rPr>
          <w:rFonts w:ascii="Arial" w:hAnsi="Arial" w:cs="Arial"/>
        </w:rPr>
      </w:pPr>
    </w:p>
    <w:p w:rsidR="00170549" w:rsidRPr="00827617" w:rsidRDefault="00170549" w:rsidP="00170549">
      <w:pPr>
        <w:rPr>
          <w:rFonts w:ascii="Arial" w:hAnsi="Arial" w:cs="Arial"/>
          <w:b/>
        </w:rPr>
      </w:pPr>
      <w:r w:rsidRPr="00827617">
        <w:rPr>
          <w:rFonts w:ascii="Arial" w:hAnsi="Arial" w:cs="Arial"/>
          <w:b/>
        </w:rPr>
        <w:t>DO NOT MARK THIS PAPER IS ANY WAY</w:t>
      </w:r>
      <w:r w:rsidR="00332C10">
        <w:rPr>
          <w:rFonts w:ascii="Arial" w:hAnsi="Arial" w:cs="Arial"/>
          <w:b/>
        </w:rPr>
        <w:t xml:space="preserve"> </w:t>
      </w:r>
      <w:proofErr w:type="gramStart"/>
      <w:r w:rsidR="00332C10">
        <w:rPr>
          <w:rFonts w:ascii="Arial" w:hAnsi="Arial" w:cs="Arial"/>
          <w:b/>
        </w:rPr>
        <w:t>-  USE</w:t>
      </w:r>
      <w:proofErr w:type="gramEnd"/>
      <w:r w:rsidR="00332C10">
        <w:rPr>
          <w:rFonts w:ascii="Arial" w:hAnsi="Arial" w:cs="Arial"/>
          <w:b/>
        </w:rPr>
        <w:t xml:space="preserve"> THE ANSWER SHEET</w:t>
      </w:r>
    </w:p>
    <w:p w:rsidR="00170549" w:rsidRDefault="00170549" w:rsidP="00170549">
      <w:pPr>
        <w:rPr>
          <w:rFonts w:ascii="Arial" w:hAnsi="Arial" w:cs="Arial"/>
        </w:rPr>
      </w:pPr>
    </w:p>
    <w:p w:rsidR="00170549" w:rsidRPr="00827617" w:rsidRDefault="00170549" w:rsidP="00170549">
      <w:pPr>
        <w:rPr>
          <w:rFonts w:ascii="Arial" w:hAnsi="Arial" w:cs="Arial"/>
        </w:rPr>
      </w:pPr>
    </w:p>
    <w:p w:rsidR="00170549" w:rsidRPr="00827617" w:rsidRDefault="00170549" w:rsidP="00170549">
      <w:pPr>
        <w:tabs>
          <w:tab w:val="left" w:pos="3369"/>
        </w:tabs>
        <w:rPr>
          <w:rFonts w:ascii="Arial" w:hAnsi="Arial" w:cs="Arial"/>
        </w:rPr>
      </w:pPr>
      <w:r w:rsidRPr="00827617">
        <w:rPr>
          <w:rFonts w:ascii="Arial" w:hAnsi="Arial" w:cs="Arial"/>
        </w:rPr>
        <w:t>Time</w:t>
      </w:r>
      <w:r>
        <w:rPr>
          <w:rFonts w:ascii="Arial" w:hAnsi="Arial" w:cs="Arial"/>
        </w:rPr>
        <w:t xml:space="preserve"> allowed: 50 minutes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</w:t>
      </w:r>
      <w:r w:rsidRPr="00827617">
        <w:rPr>
          <w:rFonts w:ascii="Arial" w:hAnsi="Arial" w:cs="Arial"/>
        </w:rPr>
        <w:t xml:space="preserve">   Total marks: </w:t>
      </w:r>
      <w:r>
        <w:rPr>
          <w:rFonts w:ascii="Arial" w:hAnsi="Arial" w:cs="Arial"/>
        </w:rPr>
        <w:t>5</w:t>
      </w:r>
      <w:r w:rsidRPr="00827617">
        <w:rPr>
          <w:rFonts w:ascii="Arial" w:hAnsi="Arial" w:cs="Arial"/>
        </w:rPr>
        <w:t>0</w:t>
      </w:r>
    </w:p>
    <w:p w:rsidR="00170549" w:rsidRDefault="00170549" w:rsidP="00170549">
      <w:pPr>
        <w:rPr>
          <w:rFonts w:ascii="Arial" w:hAnsi="Arial" w:cs="Arial"/>
        </w:rPr>
      </w:pPr>
    </w:p>
    <w:p w:rsidR="00170549" w:rsidRPr="00827617" w:rsidRDefault="00170549" w:rsidP="00170549">
      <w:pPr>
        <w:rPr>
          <w:rFonts w:ascii="Arial" w:hAnsi="Arial" w:cs="Arial"/>
        </w:rPr>
      </w:pPr>
    </w:p>
    <w:p w:rsidR="00170549" w:rsidRPr="00827617" w:rsidRDefault="00170549" w:rsidP="00170549">
      <w:pPr>
        <w:rPr>
          <w:rFonts w:ascii="Arial" w:hAnsi="Arial" w:cs="Arial"/>
          <w:b/>
        </w:rPr>
      </w:pPr>
      <w:r w:rsidRPr="00827617">
        <w:rPr>
          <w:rFonts w:ascii="Arial" w:hAnsi="Arial" w:cs="Arial"/>
          <w:b/>
        </w:rPr>
        <w:t>PART A:</w:t>
      </w:r>
      <w:r w:rsidRPr="00827617">
        <w:rPr>
          <w:rFonts w:ascii="Arial" w:hAnsi="Arial" w:cs="Arial"/>
          <w:b/>
        </w:rPr>
        <w:tab/>
        <w:t>Multiple Choice</w:t>
      </w:r>
      <w:r w:rsidRPr="00827617">
        <w:rPr>
          <w:rFonts w:ascii="Arial" w:hAnsi="Arial" w:cs="Arial"/>
          <w:b/>
        </w:rPr>
        <w:tab/>
        <w:t>(20 marks)</w:t>
      </w:r>
    </w:p>
    <w:p w:rsidR="00170549" w:rsidRDefault="00170549" w:rsidP="00170549">
      <w:pPr>
        <w:rPr>
          <w:rFonts w:ascii="Arial" w:hAnsi="Arial" w:cs="Arial"/>
        </w:rPr>
      </w:pPr>
    </w:p>
    <w:p w:rsidR="00170549" w:rsidRPr="00170549" w:rsidRDefault="00170549" w:rsidP="00170549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1</w:t>
      </w:r>
      <w:r w:rsidRPr="00170549">
        <w:rPr>
          <w:rFonts w:eastAsia="Times New Roman"/>
          <w:lang w:eastAsia="en-US"/>
        </w:rPr>
        <w:t>.   Besides excreting harmful and unwanted substances the kidneys also:</w:t>
      </w:r>
    </w:p>
    <w:p w:rsidR="00170549" w:rsidRPr="00170549" w:rsidRDefault="00170549" w:rsidP="00170549">
      <w:pPr>
        <w:rPr>
          <w:rFonts w:eastAsia="Times New Roman"/>
          <w:lang w:eastAsia="en-US"/>
        </w:rPr>
      </w:pPr>
    </w:p>
    <w:p w:rsidR="00170549" w:rsidRPr="00170549" w:rsidRDefault="00170549" w:rsidP="00170549">
      <w:pPr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a) </w:t>
      </w:r>
      <w:r w:rsidRPr="00170549">
        <w:rPr>
          <w:rFonts w:eastAsia="Times New Roman"/>
          <w:lang w:eastAsia="en-US"/>
        </w:rPr>
        <w:tab/>
      </w:r>
      <w:proofErr w:type="spellStart"/>
      <w:proofErr w:type="gramStart"/>
      <w:r w:rsidRPr="00170549">
        <w:rPr>
          <w:rFonts w:eastAsia="Times New Roman"/>
          <w:lang w:eastAsia="en-US"/>
        </w:rPr>
        <w:t>deaminate</w:t>
      </w:r>
      <w:proofErr w:type="spellEnd"/>
      <w:proofErr w:type="gramEnd"/>
      <w:r w:rsidRPr="00170549">
        <w:rPr>
          <w:rFonts w:eastAsia="Times New Roman"/>
          <w:lang w:eastAsia="en-US"/>
        </w:rPr>
        <w:t xml:space="preserve"> proteins.</w:t>
      </w:r>
    </w:p>
    <w:p w:rsidR="00170549" w:rsidRPr="00170549" w:rsidRDefault="00170549" w:rsidP="00170549">
      <w:pPr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b) </w:t>
      </w:r>
      <w:r w:rsidRPr="00170549">
        <w:rPr>
          <w:rFonts w:eastAsia="Times New Roman"/>
          <w:lang w:eastAsia="en-US"/>
        </w:rPr>
        <w:tab/>
      </w:r>
      <w:proofErr w:type="gramStart"/>
      <w:r w:rsidRPr="00170549">
        <w:rPr>
          <w:rFonts w:eastAsia="Times New Roman"/>
          <w:lang w:eastAsia="en-US"/>
        </w:rPr>
        <w:t>transform</w:t>
      </w:r>
      <w:proofErr w:type="gramEnd"/>
      <w:r w:rsidRPr="00170549">
        <w:rPr>
          <w:rFonts w:eastAsia="Times New Roman"/>
          <w:lang w:eastAsia="en-US"/>
        </w:rPr>
        <w:t xml:space="preserve"> glucose </w:t>
      </w:r>
      <w:r w:rsidR="004C2235">
        <w:rPr>
          <w:rFonts w:eastAsia="Times New Roman"/>
          <w:lang w:eastAsia="en-US"/>
        </w:rPr>
        <w:t>i</w:t>
      </w:r>
      <w:r w:rsidRPr="00170549">
        <w:rPr>
          <w:rFonts w:eastAsia="Times New Roman"/>
          <w:lang w:eastAsia="en-US"/>
        </w:rPr>
        <w:t>nto the polymer glycogen.</w:t>
      </w:r>
    </w:p>
    <w:p w:rsidR="00170549" w:rsidRPr="00170549" w:rsidRDefault="00170549" w:rsidP="00170549">
      <w:pPr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>c)</w:t>
      </w:r>
      <w:r w:rsidRPr="00170549">
        <w:rPr>
          <w:rFonts w:eastAsia="Times New Roman"/>
          <w:lang w:eastAsia="en-US"/>
        </w:rPr>
        <w:tab/>
      </w:r>
      <w:proofErr w:type="gramStart"/>
      <w:r w:rsidRPr="00170549">
        <w:rPr>
          <w:rFonts w:eastAsia="Times New Roman"/>
          <w:lang w:eastAsia="en-US"/>
        </w:rPr>
        <w:t>regulate</w:t>
      </w:r>
      <w:proofErr w:type="gramEnd"/>
      <w:r w:rsidRPr="00170549">
        <w:rPr>
          <w:rFonts w:eastAsia="Times New Roman"/>
          <w:lang w:eastAsia="en-US"/>
        </w:rPr>
        <w:t xml:space="preserve"> the fluid content of the blood.</w:t>
      </w:r>
    </w:p>
    <w:p w:rsidR="00170549" w:rsidRPr="00170549" w:rsidRDefault="00170549" w:rsidP="00170549">
      <w:pPr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d) </w:t>
      </w:r>
      <w:r w:rsidRPr="00170549">
        <w:rPr>
          <w:rFonts w:eastAsia="Times New Roman"/>
          <w:lang w:eastAsia="en-US"/>
        </w:rPr>
        <w:tab/>
      </w:r>
      <w:proofErr w:type="gramStart"/>
      <w:r w:rsidRPr="00170549">
        <w:rPr>
          <w:rFonts w:eastAsia="Times New Roman"/>
          <w:lang w:eastAsia="en-US"/>
        </w:rPr>
        <w:t>manufacture</w:t>
      </w:r>
      <w:proofErr w:type="gramEnd"/>
      <w:r w:rsidRPr="00170549">
        <w:rPr>
          <w:rFonts w:eastAsia="Times New Roman"/>
          <w:lang w:eastAsia="en-US"/>
        </w:rPr>
        <w:t xml:space="preserve"> urea.</w:t>
      </w:r>
    </w:p>
    <w:p w:rsidR="00170549" w:rsidRPr="00170549" w:rsidRDefault="00170549" w:rsidP="00170549">
      <w:pPr>
        <w:rPr>
          <w:rFonts w:eastAsia="Times New Roman"/>
          <w:lang w:eastAsia="en-US"/>
        </w:rPr>
      </w:pP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2</w:t>
      </w:r>
      <w:r w:rsidRPr="00170549">
        <w:rPr>
          <w:rFonts w:eastAsia="Times New Roman"/>
          <w:lang w:eastAsia="en-US"/>
        </w:rPr>
        <w:t>.  Which of the following describes the pathway of a waste molecule which is excreted by the kidney?</w:t>
      </w: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a) </w:t>
      </w:r>
      <w:r w:rsidRPr="00170549"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ab/>
        <w:t xml:space="preserve">Bowman’s capsule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glomerulus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tubule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ureter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bladder</w:t>
      </w: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>b)</w:t>
      </w:r>
      <w:r w:rsidRPr="00170549">
        <w:rPr>
          <w:rFonts w:eastAsia="Times New Roman"/>
          <w:lang w:eastAsia="en-US"/>
        </w:rPr>
        <w:tab/>
        <w:t xml:space="preserve"> </w:t>
      </w:r>
      <w:r w:rsidRPr="00170549">
        <w:rPr>
          <w:rFonts w:eastAsia="Times New Roman"/>
          <w:lang w:eastAsia="en-US"/>
        </w:rPr>
        <w:tab/>
      </w:r>
      <w:proofErr w:type="gramStart"/>
      <w:r w:rsidRPr="00170549">
        <w:rPr>
          <w:rFonts w:eastAsia="Times New Roman"/>
          <w:lang w:eastAsia="en-US"/>
        </w:rPr>
        <w:t>glomerulus</w:t>
      </w:r>
      <w:proofErr w:type="gramEnd"/>
      <w:r w:rsidRPr="00170549">
        <w:rPr>
          <w:rFonts w:eastAsia="Times New Roman"/>
          <w:lang w:eastAsia="en-US"/>
        </w:rPr>
        <w:t xml:space="preserve">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Bowman’s capsule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tubule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urethra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bladder</w:t>
      </w: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c) </w:t>
      </w:r>
      <w:r w:rsidRPr="00170549"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ab/>
        <w:t xml:space="preserve">Bowman’s capsule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glomerulus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tubule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urethra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bladder</w:t>
      </w:r>
    </w:p>
    <w:p w:rsidR="00170549" w:rsidRPr="00170549" w:rsidRDefault="00170549" w:rsidP="00170549">
      <w:pPr>
        <w:tabs>
          <w:tab w:val="left" w:pos="360"/>
        </w:tabs>
        <w:ind w:left="360" w:hanging="36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>d)</w:t>
      </w:r>
      <w:r w:rsidRPr="00170549"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ab/>
      </w:r>
      <w:proofErr w:type="gramStart"/>
      <w:r w:rsidRPr="00170549">
        <w:rPr>
          <w:rFonts w:eastAsia="Times New Roman"/>
          <w:lang w:eastAsia="en-US"/>
        </w:rPr>
        <w:t>glomerulus</w:t>
      </w:r>
      <w:proofErr w:type="gramEnd"/>
      <w:r w:rsidRPr="00170549">
        <w:rPr>
          <w:rFonts w:eastAsia="Times New Roman"/>
          <w:lang w:eastAsia="en-US"/>
        </w:rPr>
        <w:t xml:space="preserve">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Bowman’s capsule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tubule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ureter  </w:t>
      </w:r>
      <w:r w:rsidRPr="00170549">
        <w:rPr>
          <w:rFonts w:eastAsia="Times New Roman"/>
          <w:lang w:eastAsia="en-US"/>
        </w:rPr>
        <w:sym w:font="Wingdings" w:char="F0E0"/>
      </w:r>
      <w:r w:rsidRPr="00170549">
        <w:rPr>
          <w:rFonts w:eastAsia="Times New Roman"/>
          <w:lang w:eastAsia="en-US"/>
        </w:rPr>
        <w:t xml:space="preserve">  bladder</w:t>
      </w:r>
    </w:p>
    <w:p w:rsidR="00170549" w:rsidRPr="00170549" w:rsidRDefault="00170549" w:rsidP="00170549">
      <w:pPr>
        <w:rPr>
          <w:rFonts w:eastAsia="Times New Roman"/>
          <w:color w:val="000000"/>
          <w:lang w:eastAsia="en-AU"/>
        </w:rPr>
      </w:pPr>
    </w:p>
    <w:p w:rsidR="00170549" w:rsidRPr="00170549" w:rsidRDefault="00170549" w:rsidP="00170549">
      <w:pPr>
        <w:rPr>
          <w:rFonts w:eastAsia="Times New Roman"/>
          <w:sz w:val="20"/>
          <w:lang w:eastAsia="en-US"/>
        </w:rPr>
      </w:pPr>
    </w:p>
    <w:p w:rsidR="00170549" w:rsidRPr="00170549" w:rsidRDefault="00170549" w:rsidP="00170549">
      <w:pPr>
        <w:tabs>
          <w:tab w:val="left" w:pos="960"/>
        </w:tabs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3</w:t>
      </w:r>
      <w:r w:rsidRPr="00170549">
        <w:rPr>
          <w:rFonts w:eastAsia="Times New Roman"/>
          <w:lang w:eastAsia="en-US"/>
        </w:rPr>
        <w:t xml:space="preserve">.  Consider the concentration of water in blood of the artery supplying the kidney and in the </w:t>
      </w:r>
      <w:r>
        <w:rPr>
          <w:rFonts w:eastAsia="Times New Roman"/>
          <w:lang w:eastAsia="en-US"/>
        </w:rPr>
        <w:t xml:space="preserve">      </w:t>
      </w:r>
      <w:r w:rsidRPr="00170549">
        <w:rPr>
          <w:rFonts w:eastAsia="Times New Roman"/>
          <w:lang w:eastAsia="en-US"/>
        </w:rPr>
        <w:t>blood of the vein leading from the kidney.</w:t>
      </w:r>
      <w:r>
        <w:rPr>
          <w:rFonts w:eastAsia="Times New Roman"/>
          <w:lang w:eastAsia="en-US"/>
        </w:rPr>
        <w:t xml:space="preserve"> </w:t>
      </w:r>
      <w:r w:rsidRPr="00170549">
        <w:rPr>
          <w:rFonts w:eastAsia="Times New Roman"/>
          <w:lang w:eastAsia="en-US"/>
        </w:rPr>
        <w:t>Which of the following statements is correct?</w:t>
      </w:r>
    </w:p>
    <w:p w:rsidR="00170549" w:rsidRPr="00170549" w:rsidRDefault="00170549" w:rsidP="00170549">
      <w:pPr>
        <w:tabs>
          <w:tab w:val="left" w:pos="960"/>
        </w:tabs>
        <w:rPr>
          <w:rFonts w:eastAsia="Times New Roman"/>
          <w:lang w:eastAsia="en-US"/>
        </w:rPr>
      </w:pPr>
    </w:p>
    <w:p w:rsidR="00170549" w:rsidRPr="00170549" w:rsidRDefault="00170549" w:rsidP="00170549">
      <w:pPr>
        <w:tabs>
          <w:tab w:val="left" w:pos="960"/>
        </w:tabs>
        <w:ind w:left="720" w:hanging="72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a) </w:t>
      </w:r>
      <w:r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>The concentration of water in the blood of the artery supplying the kidney is greater than the concentration of water in the blood of the vein leading from the kidney.</w:t>
      </w:r>
    </w:p>
    <w:p w:rsidR="00170549" w:rsidRPr="00170549" w:rsidRDefault="00170549" w:rsidP="00170549">
      <w:pPr>
        <w:tabs>
          <w:tab w:val="left" w:pos="960"/>
        </w:tabs>
        <w:ind w:left="720" w:hanging="72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b) </w:t>
      </w:r>
      <w:r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>The concentration of water in the blood of the artery supplying the kidney is less than the concentration of water in the blood of the vein leading from the kidney.</w:t>
      </w:r>
    </w:p>
    <w:p w:rsidR="00170549" w:rsidRDefault="00170549" w:rsidP="00170549">
      <w:pPr>
        <w:tabs>
          <w:tab w:val="left" w:pos="960"/>
        </w:tabs>
        <w:ind w:left="720" w:hanging="72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 xml:space="preserve">c) </w:t>
      </w:r>
      <w:r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>There is no significant difference between the concentration of water in blood of the artery supplying the kidney and in the blood of the vein leading from the kidney</w:t>
      </w:r>
    </w:p>
    <w:p w:rsidR="00170549" w:rsidRPr="00170549" w:rsidRDefault="00170549" w:rsidP="00170549">
      <w:pPr>
        <w:tabs>
          <w:tab w:val="left" w:pos="960"/>
        </w:tabs>
        <w:ind w:left="720" w:hanging="720"/>
        <w:rPr>
          <w:rFonts w:eastAsia="Times New Roman"/>
          <w:lang w:eastAsia="en-US"/>
        </w:rPr>
      </w:pPr>
      <w:r w:rsidRPr="00170549">
        <w:rPr>
          <w:rFonts w:eastAsia="Times New Roman"/>
          <w:lang w:eastAsia="en-US"/>
        </w:rPr>
        <w:t>d)</w:t>
      </w:r>
      <w:r>
        <w:rPr>
          <w:rFonts w:eastAsia="Times New Roman"/>
          <w:lang w:eastAsia="en-US"/>
        </w:rPr>
        <w:tab/>
      </w:r>
      <w:r w:rsidRPr="00170549">
        <w:rPr>
          <w:rFonts w:eastAsia="Times New Roman"/>
          <w:lang w:eastAsia="en-US"/>
        </w:rPr>
        <w:t xml:space="preserve"> It is difficult to measure the concentration of water in blood of the artery supplying the kidney and in the blood of the vein leading from the kidney.</w:t>
      </w:r>
    </w:p>
    <w:p w:rsidR="00170549" w:rsidRPr="00170549" w:rsidRDefault="00170549" w:rsidP="00170549">
      <w:pPr>
        <w:tabs>
          <w:tab w:val="left" w:pos="960"/>
        </w:tabs>
        <w:rPr>
          <w:rFonts w:eastAsia="Times New Roman"/>
          <w:lang w:eastAsia="en-US"/>
        </w:rPr>
      </w:pPr>
    </w:p>
    <w:p w:rsidR="008A6F6A" w:rsidRDefault="008A6F6A" w:rsidP="008A6F6A">
      <w:pPr>
        <w:pStyle w:val="ListParagraph"/>
        <w:numPr>
          <w:ilvl w:val="0"/>
          <w:numId w:val="3"/>
        </w:numPr>
        <w:ind w:left="0" w:firstLine="0"/>
      </w:pPr>
      <w:r>
        <w:t>The nitrogen bases adenine, guanine, thymine and cytosine spell out a chemical code. This code is important because:</w:t>
      </w:r>
    </w:p>
    <w:p w:rsidR="008A6F6A" w:rsidRDefault="008A6F6A" w:rsidP="008A6F6A"/>
    <w:p w:rsidR="008A6F6A" w:rsidRDefault="008A6F6A" w:rsidP="008A6F6A">
      <w:r>
        <w:t>(a)</w:t>
      </w:r>
      <w:r>
        <w:tab/>
      </w:r>
      <w:proofErr w:type="gramStart"/>
      <w:r>
        <w:t>it</w:t>
      </w:r>
      <w:proofErr w:type="gramEnd"/>
      <w:r>
        <w:t xml:space="preserve"> produces nucleotides.</w:t>
      </w:r>
    </w:p>
    <w:p w:rsidR="008A6F6A" w:rsidRDefault="008A6F6A" w:rsidP="008A6F6A">
      <w:pPr>
        <w:ind w:left="360" w:hanging="360"/>
      </w:pPr>
      <w:r>
        <w:t>(b)</w:t>
      </w:r>
      <w:r>
        <w:tab/>
      </w:r>
      <w:r>
        <w:tab/>
      </w:r>
      <w:proofErr w:type="gramStart"/>
      <w:r>
        <w:t>it</w:t>
      </w:r>
      <w:proofErr w:type="gramEnd"/>
      <w:r>
        <w:t xml:space="preserve"> codes for amino acids.</w:t>
      </w:r>
    </w:p>
    <w:p w:rsidR="008A6F6A" w:rsidRDefault="008A6F6A" w:rsidP="008A6F6A">
      <w:pPr>
        <w:ind w:hanging="360"/>
      </w:pPr>
      <w:r>
        <w:tab/>
        <w:t>(c)</w:t>
      </w:r>
      <w:r>
        <w:tab/>
      </w:r>
      <w:proofErr w:type="gramStart"/>
      <w:r>
        <w:t>it</w:t>
      </w:r>
      <w:proofErr w:type="gramEnd"/>
      <w:r>
        <w:t xml:space="preserve"> codes for ATP.</w:t>
      </w:r>
    </w:p>
    <w:p w:rsidR="008A6F6A" w:rsidRDefault="008A6F6A" w:rsidP="008A6F6A">
      <w:r>
        <w:t>(d)</w:t>
      </w:r>
      <w:r>
        <w:tab/>
      </w:r>
      <w:proofErr w:type="gramStart"/>
      <w:r>
        <w:t>it</w:t>
      </w:r>
      <w:proofErr w:type="gramEnd"/>
      <w:r>
        <w:t xml:space="preserve"> is a gene, which gets mutated to produce more advanced forms of life</w:t>
      </w:r>
      <w:r>
        <w:tab/>
      </w:r>
    </w:p>
    <w:p w:rsidR="008A6F6A" w:rsidRDefault="008A6F6A" w:rsidP="008A6F6A"/>
    <w:p w:rsidR="008A6F6A" w:rsidRDefault="008A6F6A" w:rsidP="008A6F6A">
      <w:pPr>
        <w:pStyle w:val="ListParagraph"/>
        <w:numPr>
          <w:ilvl w:val="0"/>
          <w:numId w:val="3"/>
        </w:numPr>
      </w:pPr>
      <w:r>
        <w:lastRenderedPageBreak/>
        <w:t>The diagram represents a model of DNA replication. The steps are numbered.</w:t>
      </w:r>
    </w:p>
    <w:p w:rsidR="008A6F6A" w:rsidRDefault="008A6F6A" w:rsidP="008A6F6A">
      <w:pPr>
        <w:ind w:left="720"/>
      </w:pPr>
    </w:p>
    <w:p w:rsidR="008A6F6A" w:rsidRDefault="008A6F6A" w:rsidP="008A6F6A">
      <w:pPr>
        <w:ind w:left="720"/>
      </w:pPr>
      <w:r>
        <w:rPr>
          <w:noProof/>
          <w:lang w:eastAsia="en-AU"/>
        </w:rPr>
        <w:drawing>
          <wp:inline distT="0" distB="0" distL="0" distR="0" wp14:anchorId="6FB2D69D" wp14:editId="3AE025D8">
            <wp:extent cx="4396740" cy="2179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F6A" w:rsidRDefault="008A6F6A" w:rsidP="008A6F6A">
      <w:pPr>
        <w:ind w:left="720"/>
      </w:pPr>
      <w:r>
        <w:t>Which of the following is the correct order?</w:t>
      </w:r>
    </w:p>
    <w:p w:rsidR="008A6F6A" w:rsidRDefault="008A6F6A" w:rsidP="008A6F6A">
      <w:pPr>
        <w:ind w:left="720"/>
      </w:pPr>
    </w:p>
    <w:p w:rsidR="008A6F6A" w:rsidRDefault="008A6F6A" w:rsidP="008A6F6A">
      <w:pPr>
        <w:numPr>
          <w:ilvl w:val="0"/>
          <w:numId w:val="1"/>
        </w:numPr>
      </w:pPr>
      <w:r>
        <w:t>1,2,3,4</w:t>
      </w:r>
    </w:p>
    <w:p w:rsidR="008A6F6A" w:rsidRDefault="008A6F6A" w:rsidP="008A6F6A">
      <w:pPr>
        <w:numPr>
          <w:ilvl w:val="0"/>
          <w:numId w:val="1"/>
        </w:numPr>
      </w:pPr>
      <w:r>
        <w:t>2,3,4,1</w:t>
      </w:r>
    </w:p>
    <w:p w:rsidR="008A6F6A" w:rsidRDefault="008A6F6A" w:rsidP="008A6F6A">
      <w:pPr>
        <w:numPr>
          <w:ilvl w:val="0"/>
          <w:numId w:val="1"/>
        </w:numPr>
      </w:pPr>
      <w:r>
        <w:t>2,4,3,1</w:t>
      </w:r>
    </w:p>
    <w:p w:rsidR="008A6F6A" w:rsidRDefault="008A6F6A" w:rsidP="008A6F6A">
      <w:pPr>
        <w:numPr>
          <w:ilvl w:val="0"/>
          <w:numId w:val="1"/>
        </w:numPr>
      </w:pPr>
      <w:r>
        <w:t>4,1,4,3</w:t>
      </w:r>
    </w:p>
    <w:p w:rsidR="008A6F6A" w:rsidRPr="00590E1C" w:rsidRDefault="008A6F6A" w:rsidP="008A6F6A">
      <w:pPr>
        <w:rPr>
          <w:rFonts w:ascii="Arial" w:hAnsi="Arial" w:cs="Arial"/>
          <w:sz w:val="20"/>
        </w:rPr>
      </w:pPr>
    </w:p>
    <w:p w:rsidR="008A6F6A" w:rsidRDefault="008A6F6A" w:rsidP="008A6F6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 w:hanging="560"/>
      </w:pPr>
    </w:p>
    <w:p w:rsidR="008A6F6A" w:rsidRPr="002C474E" w:rsidRDefault="009D20D0" w:rsidP="008A6F6A">
      <w:pPr>
        <w:tabs>
          <w:tab w:val="left" w:pos="426"/>
        </w:tabs>
        <w:rPr>
          <w:color w:val="000000"/>
        </w:rPr>
      </w:pPr>
      <w:r>
        <w:t xml:space="preserve">   </w:t>
      </w:r>
      <w:r>
        <w:tab/>
        <w:t>6</w:t>
      </w:r>
      <w:r w:rsidR="008A6F6A">
        <w:t>.</w:t>
      </w:r>
      <w:r w:rsidR="008A6F6A">
        <w:tab/>
      </w:r>
      <w:r w:rsidR="008A6F6A" w:rsidRPr="002C474E">
        <w:rPr>
          <w:color w:val="000000"/>
        </w:rPr>
        <w:t>Which is true of a codon?</w:t>
      </w:r>
    </w:p>
    <w:p w:rsidR="008A6F6A" w:rsidRPr="002C474E" w:rsidRDefault="008A6F6A" w:rsidP="008A6F6A">
      <w:pPr>
        <w:ind w:left="720"/>
        <w:rPr>
          <w:color w:val="000000"/>
        </w:rPr>
      </w:pPr>
      <w:r w:rsidRPr="002C474E">
        <w:rPr>
          <w:color w:val="000000"/>
        </w:rPr>
        <w:t>a) It consists of three nucleotides.</w:t>
      </w:r>
    </w:p>
    <w:p w:rsidR="008A6F6A" w:rsidRPr="002C474E" w:rsidRDefault="008A6F6A" w:rsidP="008A6F6A">
      <w:pPr>
        <w:ind w:left="720"/>
        <w:rPr>
          <w:color w:val="000000"/>
        </w:rPr>
      </w:pPr>
      <w:r w:rsidRPr="002C474E">
        <w:rPr>
          <w:color w:val="000000"/>
        </w:rPr>
        <w:t>b) It may code for the same amino acid as another codon does.</w:t>
      </w:r>
    </w:p>
    <w:p w:rsidR="008A6F6A" w:rsidRPr="002C474E" w:rsidRDefault="008A6F6A" w:rsidP="008A6F6A">
      <w:pPr>
        <w:ind w:left="720"/>
        <w:rPr>
          <w:color w:val="000000"/>
        </w:rPr>
      </w:pPr>
      <w:r w:rsidRPr="002C474E">
        <w:rPr>
          <w:color w:val="000000"/>
        </w:rPr>
        <w:t>c) It never codes for more than one amino acid.</w:t>
      </w:r>
    </w:p>
    <w:p w:rsidR="008A6F6A" w:rsidRPr="002C474E" w:rsidRDefault="008A6F6A" w:rsidP="008A6F6A">
      <w:pPr>
        <w:ind w:left="720"/>
        <w:rPr>
          <w:color w:val="000000"/>
        </w:rPr>
      </w:pPr>
      <w:r w:rsidRPr="002C474E">
        <w:rPr>
          <w:color w:val="000000"/>
        </w:rPr>
        <w:t xml:space="preserve">d) It extends from one end of a </w:t>
      </w:r>
      <w:proofErr w:type="spellStart"/>
      <w:r w:rsidRPr="002C474E">
        <w:rPr>
          <w:color w:val="000000"/>
        </w:rPr>
        <w:t>tRNA</w:t>
      </w:r>
      <w:proofErr w:type="spellEnd"/>
      <w:r w:rsidRPr="002C474E">
        <w:rPr>
          <w:color w:val="000000"/>
        </w:rPr>
        <w:t xml:space="preserve"> molecule</w:t>
      </w:r>
    </w:p>
    <w:p w:rsidR="008A6F6A" w:rsidRDefault="008A6F6A" w:rsidP="008A6F6A"/>
    <w:p w:rsidR="008A6F6A" w:rsidRPr="00380636" w:rsidRDefault="009D20D0" w:rsidP="008A6F6A">
      <w:r>
        <w:t xml:space="preserve">       7</w:t>
      </w:r>
      <w:r w:rsidR="008A6F6A">
        <w:t xml:space="preserve">.  </w:t>
      </w:r>
      <w:r w:rsidR="008A6F6A" w:rsidRPr="00380636">
        <w:t>Which does NOT represent a difference between RNA and DNA?</w:t>
      </w:r>
    </w:p>
    <w:p w:rsidR="008A6F6A" w:rsidRPr="00380636" w:rsidRDefault="008A6F6A" w:rsidP="008A6F6A">
      <w:pPr>
        <w:ind w:left="720"/>
      </w:pPr>
      <w:r w:rsidRPr="00380636">
        <w:t>a) RNA is single stranded.</w:t>
      </w:r>
    </w:p>
    <w:p w:rsidR="008A6F6A" w:rsidRPr="00380636" w:rsidRDefault="008A6F6A" w:rsidP="008A6F6A">
      <w:pPr>
        <w:ind w:left="720"/>
      </w:pPr>
      <w:r w:rsidRPr="00380636">
        <w:t>b) RNA contains the sugar ribose.</w:t>
      </w:r>
    </w:p>
    <w:p w:rsidR="008A6F6A" w:rsidRPr="00380636" w:rsidRDefault="008A6F6A" w:rsidP="008A6F6A">
      <w:pPr>
        <w:ind w:left="720"/>
      </w:pPr>
      <w:r w:rsidRPr="00380636">
        <w:t>c) RNA substitutes thymine for uracil.</w:t>
      </w:r>
    </w:p>
    <w:p w:rsidR="008A6F6A" w:rsidRDefault="008A6F6A" w:rsidP="008A6F6A">
      <w:pPr>
        <w:ind w:left="720"/>
      </w:pPr>
      <w:r w:rsidRPr="00380636">
        <w:t>d) RNA utilizes nucleotides in its structure.</w:t>
      </w:r>
    </w:p>
    <w:p w:rsidR="00170549" w:rsidRPr="00170549" w:rsidRDefault="00170549" w:rsidP="00170549">
      <w:pPr>
        <w:tabs>
          <w:tab w:val="left" w:pos="960"/>
        </w:tabs>
        <w:rPr>
          <w:rFonts w:eastAsia="Times New Roman"/>
          <w:lang w:eastAsia="en-US"/>
        </w:rPr>
      </w:pPr>
    </w:p>
    <w:p w:rsidR="00170549" w:rsidRDefault="00170549" w:rsidP="00170549">
      <w:pPr>
        <w:rPr>
          <w:rFonts w:eastAsia="Times New Roman"/>
          <w:b/>
          <w:lang w:eastAsia="en-US"/>
        </w:rPr>
      </w:pPr>
    </w:p>
    <w:p w:rsidR="009D20D0" w:rsidRPr="00380636" w:rsidRDefault="009D20D0" w:rsidP="009D20D0">
      <w:r>
        <w:t xml:space="preserve">In question </w:t>
      </w:r>
      <w:r>
        <w:rPr>
          <w:b/>
        </w:rPr>
        <w:t>8</w:t>
      </w:r>
      <w:r>
        <w:t xml:space="preserve"> </w:t>
      </w:r>
      <w:r w:rsidRPr="00380636">
        <w:t>below, a segment of DNA has one strand with the following sequence of bases.</w:t>
      </w:r>
    </w:p>
    <w:p w:rsidR="009D20D0" w:rsidRPr="005F06A0" w:rsidRDefault="009D20D0" w:rsidP="009D20D0">
      <w:pPr>
        <w:jc w:val="center"/>
        <w:rPr>
          <w:b/>
        </w:rPr>
      </w:pPr>
      <w:r w:rsidRPr="005F06A0">
        <w:rPr>
          <w:b/>
        </w:rPr>
        <w:t xml:space="preserve">A G C G C A T A G C A </w:t>
      </w:r>
      <w:proofErr w:type="spellStart"/>
      <w:r w:rsidRPr="005F06A0">
        <w:rPr>
          <w:b/>
        </w:rPr>
        <w:t>A</w:t>
      </w:r>
      <w:proofErr w:type="spellEnd"/>
    </w:p>
    <w:p w:rsidR="009D20D0" w:rsidRPr="00380636" w:rsidRDefault="009D20D0" w:rsidP="009D20D0"/>
    <w:p w:rsidR="009D20D0" w:rsidRPr="00380636" w:rsidRDefault="009D20D0" w:rsidP="00002E11">
      <w:r>
        <w:t>8</w:t>
      </w:r>
      <w:r w:rsidRPr="00380636">
        <w:t xml:space="preserve"> </w:t>
      </w:r>
      <w:r>
        <w:tab/>
      </w:r>
      <w:r w:rsidRPr="00380636">
        <w:t>The complementary strand of DNA is</w:t>
      </w:r>
    </w:p>
    <w:p w:rsidR="009D20D0" w:rsidRPr="0053040B" w:rsidRDefault="009D20D0" w:rsidP="009D20D0">
      <w:pPr>
        <w:ind w:left="720"/>
        <w:rPr>
          <w:lang w:val="pl-PL"/>
        </w:rPr>
      </w:pPr>
      <w:r w:rsidRPr="0053040B">
        <w:rPr>
          <w:lang w:val="pl-PL"/>
        </w:rPr>
        <w:t>a) U C G C G U A U C G U U</w:t>
      </w:r>
    </w:p>
    <w:p w:rsidR="009D20D0" w:rsidRPr="00380636" w:rsidRDefault="009D20D0" w:rsidP="009D20D0">
      <w:pPr>
        <w:ind w:left="720"/>
      </w:pPr>
      <w:r w:rsidRPr="00380636">
        <w:t xml:space="preserve">b) T C G C </w:t>
      </w:r>
      <w:proofErr w:type="spellStart"/>
      <w:r w:rsidRPr="00380636">
        <w:t>C</w:t>
      </w:r>
      <w:proofErr w:type="spellEnd"/>
      <w:r w:rsidRPr="00380636">
        <w:t xml:space="preserve"> G A T C G T </w:t>
      </w:r>
      <w:proofErr w:type="spellStart"/>
      <w:r w:rsidRPr="00380636">
        <w:t>T</w:t>
      </w:r>
      <w:proofErr w:type="spellEnd"/>
    </w:p>
    <w:p w:rsidR="009D20D0" w:rsidRPr="00380636" w:rsidRDefault="009D20D0" w:rsidP="009D20D0">
      <w:pPr>
        <w:ind w:left="720"/>
      </w:pPr>
      <w:r w:rsidRPr="00380636">
        <w:t xml:space="preserve">c) T C G C G T A T C G T </w:t>
      </w:r>
      <w:proofErr w:type="spellStart"/>
      <w:r w:rsidRPr="00380636">
        <w:t>T</w:t>
      </w:r>
      <w:proofErr w:type="spellEnd"/>
    </w:p>
    <w:p w:rsidR="009D20D0" w:rsidRPr="0053040B" w:rsidRDefault="009D20D0" w:rsidP="009D20D0">
      <w:pPr>
        <w:ind w:left="720"/>
        <w:rPr>
          <w:lang w:val="pl-PL"/>
        </w:rPr>
      </w:pPr>
      <w:r w:rsidRPr="0053040B">
        <w:rPr>
          <w:lang w:val="pl-PL"/>
        </w:rPr>
        <w:t>d) T C G C A T T A C A U U</w:t>
      </w:r>
    </w:p>
    <w:p w:rsidR="00E10EAB" w:rsidRDefault="00E10EAB" w:rsidP="009D20D0"/>
    <w:p w:rsidR="009D20D0" w:rsidRPr="006A6EFC" w:rsidRDefault="009D20D0" w:rsidP="009D20D0">
      <w:r>
        <w:t>9</w:t>
      </w:r>
      <w:r>
        <w:tab/>
      </w:r>
      <w:r w:rsidRPr="006A6EFC">
        <w:t>In a eukaryotic cell, transcription takes place _____.</w:t>
      </w:r>
    </w:p>
    <w:p w:rsidR="009D20D0" w:rsidRPr="006A6EFC" w:rsidRDefault="009D20D0" w:rsidP="009D20D0">
      <w:pPr>
        <w:ind w:firstLine="720"/>
      </w:pPr>
      <w:r>
        <w:t xml:space="preserve">a)  </w:t>
      </w:r>
      <w:proofErr w:type="gramStart"/>
      <w:r w:rsidRPr="006A6EFC">
        <w:t>on</w:t>
      </w:r>
      <w:proofErr w:type="gramEnd"/>
      <w:r w:rsidRPr="006A6EFC">
        <w:t xml:space="preserve"> free ribosomes</w:t>
      </w:r>
    </w:p>
    <w:p w:rsidR="009D20D0" w:rsidRPr="006A6EFC" w:rsidRDefault="009D20D0" w:rsidP="009D20D0">
      <w:pPr>
        <w:ind w:firstLine="720"/>
      </w:pPr>
      <w:r>
        <w:t xml:space="preserve">b)  </w:t>
      </w:r>
      <w:proofErr w:type="gramStart"/>
      <w:r w:rsidRPr="006A6EFC">
        <w:t>in</w:t>
      </w:r>
      <w:proofErr w:type="gramEnd"/>
      <w:r w:rsidRPr="006A6EFC">
        <w:t xml:space="preserve"> the rough endoplasmic reticulum</w:t>
      </w:r>
    </w:p>
    <w:p w:rsidR="009D20D0" w:rsidRPr="006A6EFC" w:rsidRDefault="009D20D0" w:rsidP="009D20D0">
      <w:pPr>
        <w:ind w:firstLine="720"/>
      </w:pPr>
      <w:r>
        <w:t xml:space="preserve">c)  </w:t>
      </w:r>
      <w:proofErr w:type="gramStart"/>
      <w:r w:rsidRPr="006A6EFC">
        <w:t>in</w:t>
      </w:r>
      <w:proofErr w:type="gramEnd"/>
      <w:r w:rsidRPr="006A6EFC">
        <w:t xml:space="preserve"> the cytoplasm</w:t>
      </w:r>
    </w:p>
    <w:p w:rsidR="009D20D0" w:rsidRPr="006A6EFC" w:rsidRDefault="009D20D0" w:rsidP="009D20D0">
      <w:pPr>
        <w:ind w:firstLine="720"/>
      </w:pPr>
      <w:r>
        <w:t xml:space="preserve">d)  </w:t>
      </w:r>
      <w:proofErr w:type="gramStart"/>
      <w:r w:rsidRPr="006A6EFC">
        <w:t>in</w:t>
      </w:r>
      <w:proofErr w:type="gramEnd"/>
      <w:r w:rsidRPr="006A6EFC">
        <w:t xml:space="preserve"> the nucleus</w:t>
      </w:r>
    </w:p>
    <w:p w:rsidR="00002E11" w:rsidRDefault="00002E11" w:rsidP="00002E11"/>
    <w:p w:rsidR="009D20D0" w:rsidRPr="00622533" w:rsidRDefault="009D20D0" w:rsidP="00002E11">
      <w:r>
        <w:lastRenderedPageBreak/>
        <w:t>10</w:t>
      </w:r>
      <w:r>
        <w:tab/>
      </w:r>
      <w:r w:rsidRPr="00622533">
        <w:t>Which are arranged in the correct order by size, from largest to smallest?</w:t>
      </w:r>
    </w:p>
    <w:p w:rsidR="009D20D0" w:rsidRPr="00622533" w:rsidRDefault="009D20D0" w:rsidP="009D20D0">
      <w:pPr>
        <w:ind w:left="1440" w:hanging="720"/>
      </w:pPr>
      <w:proofErr w:type="gramStart"/>
      <w:r w:rsidRPr="00622533">
        <w:t>a</w:t>
      </w:r>
      <w:proofErr w:type="gramEnd"/>
      <w:r w:rsidRPr="00622533">
        <w:t>) chromosome - gene - nucleotide - codon</w:t>
      </w:r>
    </w:p>
    <w:p w:rsidR="009D20D0" w:rsidRPr="00622533" w:rsidRDefault="009D20D0" w:rsidP="009D20D0">
      <w:pPr>
        <w:ind w:left="1440" w:hanging="720"/>
      </w:pPr>
      <w:r w:rsidRPr="00622533">
        <w:t xml:space="preserve">b) </w:t>
      </w:r>
      <w:proofErr w:type="gramStart"/>
      <w:r w:rsidRPr="00622533">
        <w:t>chromosome</w:t>
      </w:r>
      <w:proofErr w:type="gramEnd"/>
      <w:r w:rsidRPr="00622533">
        <w:t xml:space="preserve"> - gene - codon - nucleotide</w:t>
      </w:r>
    </w:p>
    <w:p w:rsidR="009D20D0" w:rsidRPr="00622533" w:rsidRDefault="009D20D0" w:rsidP="009D20D0">
      <w:pPr>
        <w:ind w:left="1440" w:hanging="720"/>
      </w:pPr>
      <w:r w:rsidRPr="00622533">
        <w:t xml:space="preserve">c) </w:t>
      </w:r>
      <w:proofErr w:type="gramStart"/>
      <w:r w:rsidRPr="00622533">
        <w:t>codon</w:t>
      </w:r>
      <w:proofErr w:type="gramEnd"/>
      <w:r w:rsidRPr="00622533">
        <w:t xml:space="preserve"> - chromosome - gene - nucleotide</w:t>
      </w:r>
    </w:p>
    <w:p w:rsidR="009D20D0" w:rsidRPr="00622533" w:rsidRDefault="009D20D0" w:rsidP="009D20D0">
      <w:pPr>
        <w:ind w:left="1440" w:hanging="720"/>
      </w:pPr>
      <w:r w:rsidRPr="00622533">
        <w:t xml:space="preserve">d) </w:t>
      </w:r>
      <w:proofErr w:type="gramStart"/>
      <w:r w:rsidRPr="00622533">
        <w:t>nucleotide</w:t>
      </w:r>
      <w:proofErr w:type="gramEnd"/>
      <w:r w:rsidRPr="00622533">
        <w:t xml:space="preserve"> - chromosome - gene - codon</w:t>
      </w:r>
    </w:p>
    <w:p w:rsidR="009D20D0" w:rsidRPr="007A0104" w:rsidRDefault="009D20D0" w:rsidP="009D20D0"/>
    <w:p w:rsidR="009D20D0" w:rsidRDefault="009D20D0" w:rsidP="00002E11">
      <w:pPr>
        <w:ind w:left="720" w:hanging="720"/>
      </w:pPr>
      <w:r>
        <w:t>11</w:t>
      </w:r>
      <w:r w:rsidRPr="007A0104">
        <w:t xml:space="preserve">. </w:t>
      </w:r>
      <w:r>
        <w:tab/>
      </w:r>
      <w:r w:rsidRPr="00472B39">
        <w:t>Imagine an error occurring during DNA replication in a cell, so that where there is supposed to be a T in one of the genes there is instead a G. What effect will this probably have on the cell?</w:t>
      </w:r>
    </w:p>
    <w:p w:rsidR="009D20D0" w:rsidRPr="00472B39" w:rsidRDefault="009D20D0" w:rsidP="00002E11">
      <w:pPr>
        <w:ind w:firstLine="720"/>
      </w:pPr>
      <w:r w:rsidRPr="00472B39">
        <w:t>a) The amino acid sequence of one of its kinds of protein will be completely changed</w:t>
      </w:r>
    </w:p>
    <w:p w:rsidR="009D20D0" w:rsidRPr="00472B39" w:rsidRDefault="009D20D0" w:rsidP="009D20D0">
      <w:pPr>
        <w:ind w:left="1440" w:hanging="720"/>
      </w:pPr>
      <w:r w:rsidRPr="00472B39">
        <w:t>b) Each of its kinds of protein will contain an incorrect amino acid</w:t>
      </w:r>
    </w:p>
    <w:p w:rsidR="009D20D0" w:rsidRPr="00472B39" w:rsidRDefault="009D20D0" w:rsidP="009D20D0">
      <w:pPr>
        <w:ind w:left="1440" w:hanging="720"/>
      </w:pPr>
      <w:r w:rsidRPr="00472B39">
        <w:t>c) One of its kinds of protein might contain an incorrect amino acid</w:t>
      </w:r>
    </w:p>
    <w:p w:rsidR="009D20D0" w:rsidRPr="00472B39" w:rsidRDefault="009D20D0" w:rsidP="009D20D0">
      <w:pPr>
        <w:ind w:left="993" w:hanging="720"/>
      </w:pPr>
      <w:r>
        <w:t xml:space="preserve">       </w:t>
      </w:r>
      <w:r w:rsidRPr="00472B39">
        <w:t>d) An amino acid will be missing from one of its kinds of protein</w:t>
      </w:r>
    </w:p>
    <w:p w:rsidR="009D20D0" w:rsidRDefault="009D20D0" w:rsidP="009D20D0"/>
    <w:p w:rsidR="009D20D0" w:rsidRPr="00F57E1B" w:rsidRDefault="009D20D0" w:rsidP="009D20D0">
      <w:pPr>
        <w:ind w:left="720" w:hanging="720"/>
      </w:pPr>
      <w:r>
        <w:t>12.</w:t>
      </w:r>
      <w:r>
        <w:tab/>
      </w:r>
      <w:r w:rsidRPr="00F57E1B">
        <w:t>During the process of translation, ________ matches an mRNA codon with the proper amino acid.</w:t>
      </w:r>
    </w:p>
    <w:p w:rsidR="009D20D0" w:rsidRPr="00F57E1B" w:rsidRDefault="009D20D0" w:rsidP="009D20D0">
      <w:pPr>
        <w:ind w:left="1440" w:hanging="720"/>
      </w:pPr>
      <w:r w:rsidRPr="00F57E1B">
        <w:t>a) DNA polymerase</w:t>
      </w:r>
    </w:p>
    <w:p w:rsidR="009D20D0" w:rsidRPr="00F57E1B" w:rsidRDefault="009D20D0" w:rsidP="009D20D0">
      <w:pPr>
        <w:ind w:left="1440" w:hanging="720"/>
      </w:pPr>
      <w:r w:rsidRPr="00F57E1B">
        <w:t xml:space="preserve">b) </w:t>
      </w:r>
      <w:proofErr w:type="gramStart"/>
      <w:r w:rsidRPr="00F57E1B">
        <w:t>transfer</w:t>
      </w:r>
      <w:proofErr w:type="gramEnd"/>
      <w:r w:rsidRPr="00F57E1B">
        <w:t xml:space="preserve"> RNA</w:t>
      </w:r>
    </w:p>
    <w:p w:rsidR="009D20D0" w:rsidRPr="00F57E1B" w:rsidRDefault="009D20D0" w:rsidP="009D20D0">
      <w:pPr>
        <w:ind w:left="1440" w:hanging="720"/>
      </w:pPr>
      <w:r w:rsidRPr="00F57E1B">
        <w:t xml:space="preserve">c) </w:t>
      </w:r>
      <w:proofErr w:type="gramStart"/>
      <w:r w:rsidRPr="00F57E1B">
        <w:t>a</w:t>
      </w:r>
      <w:proofErr w:type="gramEnd"/>
      <w:r w:rsidRPr="00F57E1B">
        <w:t xml:space="preserve"> ribosome</w:t>
      </w:r>
    </w:p>
    <w:p w:rsidR="009D20D0" w:rsidRPr="00F57E1B" w:rsidRDefault="009D20D0" w:rsidP="009D20D0">
      <w:pPr>
        <w:ind w:left="1440" w:hanging="720"/>
      </w:pPr>
      <w:r w:rsidRPr="00F57E1B">
        <w:t xml:space="preserve">d) </w:t>
      </w:r>
      <w:proofErr w:type="gramStart"/>
      <w:r w:rsidRPr="00F57E1B">
        <w:t>messenger</w:t>
      </w:r>
      <w:proofErr w:type="gramEnd"/>
      <w:r w:rsidRPr="00F57E1B">
        <w:t xml:space="preserve"> RNA</w:t>
      </w:r>
    </w:p>
    <w:p w:rsidR="009D20D0" w:rsidRDefault="009D20D0" w:rsidP="009D20D0"/>
    <w:p w:rsidR="009D20D0" w:rsidRPr="005F06A0" w:rsidRDefault="009D20D0" w:rsidP="009D20D0">
      <w:pPr>
        <w:ind w:left="720" w:hanging="720"/>
      </w:pPr>
      <w:r>
        <w:t>13.</w:t>
      </w:r>
      <w:r w:rsidRPr="00622533">
        <w:t xml:space="preserve"> </w:t>
      </w:r>
      <w:r w:rsidRPr="00622533">
        <w:tab/>
      </w:r>
      <w:r w:rsidRPr="005F06A0">
        <w:t>What is transcription?</w:t>
      </w:r>
    </w:p>
    <w:p w:rsidR="009D20D0" w:rsidRPr="005F06A0" w:rsidRDefault="009D20D0" w:rsidP="009D20D0">
      <w:r w:rsidRPr="005F06A0">
        <w:tab/>
        <w:t>a)</w:t>
      </w:r>
      <w:r>
        <w:t xml:space="preserve">  </w:t>
      </w:r>
      <w:r w:rsidRPr="005F06A0">
        <w:t>The modification of a strand of RNA prior to the manufacture of a protein.</w:t>
      </w:r>
    </w:p>
    <w:p w:rsidR="009D20D0" w:rsidRPr="005F06A0" w:rsidRDefault="009D20D0" w:rsidP="009D20D0">
      <w:r>
        <w:tab/>
        <w:t xml:space="preserve">b)  </w:t>
      </w:r>
      <w:r w:rsidRPr="005F06A0">
        <w:t>The manufacture of a strand of RNA complementary to a strand of DNA.</w:t>
      </w:r>
    </w:p>
    <w:p w:rsidR="009D20D0" w:rsidRPr="005F06A0" w:rsidRDefault="009D20D0" w:rsidP="009D20D0">
      <w:r>
        <w:tab/>
        <w:t xml:space="preserve">c)  </w:t>
      </w:r>
      <w:r w:rsidRPr="005F06A0">
        <w:t>The manufacture of a protein based on information carried by RNA.</w:t>
      </w:r>
    </w:p>
    <w:p w:rsidR="009D20D0" w:rsidRPr="005F06A0" w:rsidRDefault="009D20D0" w:rsidP="009D20D0">
      <w:pPr>
        <w:ind w:left="993" w:hanging="720"/>
      </w:pPr>
      <w:r>
        <w:t xml:space="preserve">       d)  </w:t>
      </w:r>
      <w:r w:rsidRPr="005F06A0">
        <w:t xml:space="preserve">The manufacture of two new DNA double helices </w:t>
      </w:r>
      <w:proofErr w:type="gramStart"/>
      <w:r w:rsidRPr="005F06A0">
        <w:t>that are</w:t>
      </w:r>
      <w:proofErr w:type="gramEnd"/>
      <w:r w:rsidRPr="005F06A0">
        <w:t xml:space="preserve"> identical to an old</w:t>
      </w:r>
      <w:r w:rsidR="00E247D2">
        <w:t xml:space="preserve"> DNA double </w:t>
      </w:r>
      <w:r w:rsidRPr="005F06A0">
        <w:t>helix.</w:t>
      </w:r>
    </w:p>
    <w:p w:rsidR="009D20D0" w:rsidRDefault="009D20D0" w:rsidP="009D20D0">
      <w:r w:rsidRPr="005F06A0">
        <w:tab/>
      </w:r>
    </w:p>
    <w:p w:rsidR="002145B9" w:rsidRPr="00A01A52" w:rsidRDefault="002145B9" w:rsidP="002145B9">
      <w:r>
        <w:t xml:space="preserve">14.      </w:t>
      </w:r>
      <w:r w:rsidRPr="00A01A52">
        <w:t>Nucleotides contain which of the following?</w:t>
      </w:r>
    </w:p>
    <w:p w:rsidR="002145B9" w:rsidRPr="00A01A52" w:rsidRDefault="002145B9" w:rsidP="002145B9">
      <w:pPr>
        <w:tabs>
          <w:tab w:val="left" w:pos="710"/>
        </w:tabs>
        <w:rPr>
          <w:color w:val="000000"/>
        </w:rPr>
      </w:pPr>
      <w:r w:rsidRPr="00A01A52">
        <w:rPr>
          <w:color w:val="000000"/>
        </w:rPr>
        <w:tab/>
      </w:r>
      <w:r w:rsidR="00002E11">
        <w:rPr>
          <w:color w:val="000000"/>
        </w:rPr>
        <w:tab/>
      </w:r>
      <w:proofErr w:type="gramStart"/>
      <w:r w:rsidRPr="00A01A52">
        <w:rPr>
          <w:color w:val="000000"/>
        </w:rPr>
        <w:t>a</w:t>
      </w:r>
      <w:proofErr w:type="gramEnd"/>
      <w:r w:rsidRPr="00A01A52">
        <w:rPr>
          <w:color w:val="000000"/>
        </w:rPr>
        <w:t>)</w:t>
      </w:r>
      <w:r w:rsidRPr="00A01A52">
        <w:rPr>
          <w:color w:val="000000"/>
        </w:rPr>
        <w:tab/>
        <w:t>protein, chromosomes, genes.</w:t>
      </w:r>
    </w:p>
    <w:p w:rsidR="002145B9" w:rsidRPr="00A01A52" w:rsidRDefault="002145B9" w:rsidP="002145B9">
      <w:pPr>
        <w:tabs>
          <w:tab w:val="left" w:pos="639"/>
        </w:tabs>
        <w:rPr>
          <w:color w:val="000000"/>
        </w:rPr>
      </w:pPr>
      <w:r w:rsidRPr="00A01A52">
        <w:rPr>
          <w:color w:val="000000"/>
        </w:rPr>
        <w:tab/>
      </w:r>
      <w:r w:rsidR="00002E11">
        <w:rPr>
          <w:color w:val="000000"/>
        </w:rPr>
        <w:tab/>
      </w:r>
      <w:r w:rsidRPr="00A01A52">
        <w:rPr>
          <w:color w:val="000000"/>
        </w:rPr>
        <w:t>b)</w:t>
      </w:r>
      <w:r w:rsidRPr="00A01A52">
        <w:rPr>
          <w:color w:val="000000"/>
        </w:rPr>
        <w:tab/>
        <w:t>Nitrogen base, sugar, phosphate.</w:t>
      </w:r>
      <w:r w:rsidRPr="00A01A52">
        <w:rPr>
          <w:color w:val="000000"/>
        </w:rPr>
        <w:tab/>
      </w:r>
    </w:p>
    <w:p w:rsidR="002145B9" w:rsidRPr="00A01A52" w:rsidRDefault="002145B9" w:rsidP="002145B9">
      <w:pPr>
        <w:tabs>
          <w:tab w:val="left" w:pos="710"/>
        </w:tabs>
        <w:rPr>
          <w:color w:val="000000"/>
        </w:rPr>
      </w:pPr>
      <w:r w:rsidRPr="00A01A52">
        <w:rPr>
          <w:color w:val="000000"/>
        </w:rPr>
        <w:tab/>
      </w:r>
      <w:r w:rsidR="00002E11">
        <w:rPr>
          <w:color w:val="000000"/>
        </w:rPr>
        <w:tab/>
      </w:r>
      <w:r w:rsidRPr="00A01A52">
        <w:rPr>
          <w:color w:val="000000"/>
        </w:rPr>
        <w:t>c)</w:t>
      </w:r>
      <w:r w:rsidRPr="00A01A52">
        <w:rPr>
          <w:color w:val="000000"/>
        </w:rPr>
        <w:tab/>
        <w:t>Protein, carbohydrate, DNA.</w:t>
      </w:r>
    </w:p>
    <w:p w:rsidR="002145B9" w:rsidRPr="00A01A52" w:rsidRDefault="002145B9" w:rsidP="002145B9">
      <w:pPr>
        <w:tabs>
          <w:tab w:val="left" w:pos="781"/>
        </w:tabs>
        <w:ind w:left="710"/>
      </w:pPr>
      <w:r w:rsidRPr="00A01A52">
        <w:rPr>
          <w:color w:val="000000"/>
        </w:rPr>
        <w:t>d)</w:t>
      </w:r>
      <w:r w:rsidRPr="00A01A52">
        <w:rPr>
          <w:color w:val="000000"/>
        </w:rPr>
        <w:tab/>
        <w:t>Sugar, fat, coiled proteins.</w:t>
      </w:r>
    </w:p>
    <w:p w:rsidR="002145B9" w:rsidRDefault="002145B9" w:rsidP="002145B9"/>
    <w:p w:rsidR="00002E11" w:rsidRPr="00F754AC" w:rsidRDefault="00002E11" w:rsidP="00002E11">
      <w:pPr>
        <w:ind w:left="710" w:hanging="710"/>
        <w:rPr>
          <w:lang w:eastAsia="en-US"/>
        </w:rPr>
      </w:pPr>
      <w:r>
        <w:rPr>
          <w:lang w:eastAsia="en-US"/>
        </w:rPr>
        <w:t>15</w:t>
      </w:r>
      <w:r w:rsidRPr="00F754AC">
        <w:rPr>
          <w:lang w:eastAsia="en-US"/>
        </w:rPr>
        <w:t xml:space="preserve">. </w:t>
      </w:r>
      <w:r>
        <w:rPr>
          <w:lang w:eastAsia="en-US"/>
        </w:rPr>
        <w:tab/>
      </w:r>
      <w:r w:rsidRPr="00F754AC">
        <w:rPr>
          <w:lang w:eastAsia="en-US"/>
        </w:rPr>
        <w:t>Scientists need to ensure they have as large a sample size as possible in investigations as this</w:t>
      </w:r>
    </w:p>
    <w:p w:rsidR="00002E11" w:rsidRPr="00F754AC" w:rsidRDefault="00002E11" w:rsidP="00002E11">
      <w:pPr>
        <w:ind w:firstLine="710"/>
        <w:rPr>
          <w:lang w:eastAsia="en-US"/>
        </w:rPr>
      </w:pPr>
      <w:r w:rsidRPr="00F754AC">
        <w:rPr>
          <w:lang w:eastAsia="en-US"/>
        </w:rPr>
        <w:t xml:space="preserve">a)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improves</w:t>
      </w:r>
      <w:proofErr w:type="gramEnd"/>
      <w:r w:rsidRPr="00F754AC">
        <w:rPr>
          <w:lang w:eastAsia="en-US"/>
        </w:rPr>
        <w:t xml:space="preserve"> the validity of the experiment.</w:t>
      </w:r>
    </w:p>
    <w:p w:rsidR="00002E11" w:rsidRPr="00F754AC" w:rsidRDefault="00002E11" w:rsidP="00002E11">
      <w:pPr>
        <w:ind w:firstLine="720"/>
        <w:rPr>
          <w:lang w:eastAsia="en-US"/>
        </w:rPr>
      </w:pPr>
      <w:r w:rsidRPr="00F754AC">
        <w:rPr>
          <w:lang w:eastAsia="en-US"/>
        </w:rPr>
        <w:t xml:space="preserve">b)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ensures</w:t>
      </w:r>
      <w:proofErr w:type="gramEnd"/>
      <w:r w:rsidRPr="00F754AC">
        <w:rPr>
          <w:lang w:eastAsia="en-US"/>
        </w:rPr>
        <w:t xml:space="preserve"> it is a fair test.</w:t>
      </w:r>
    </w:p>
    <w:p w:rsidR="00002E11" w:rsidRPr="00F754AC" w:rsidRDefault="00002E11" w:rsidP="00002E11">
      <w:pPr>
        <w:ind w:firstLine="720"/>
        <w:rPr>
          <w:lang w:eastAsia="en-US"/>
        </w:rPr>
      </w:pPr>
      <w:r w:rsidRPr="00F754AC">
        <w:rPr>
          <w:lang w:eastAsia="en-US"/>
        </w:rPr>
        <w:t xml:space="preserve">c)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makes</w:t>
      </w:r>
      <w:proofErr w:type="gramEnd"/>
      <w:r w:rsidRPr="00F754AC">
        <w:rPr>
          <w:lang w:eastAsia="en-US"/>
        </w:rPr>
        <w:t xml:space="preserve"> their results reliable.</w:t>
      </w:r>
    </w:p>
    <w:p w:rsidR="00002E11" w:rsidRPr="00F754AC" w:rsidRDefault="00002E11" w:rsidP="00002E11">
      <w:pPr>
        <w:ind w:firstLine="720"/>
        <w:rPr>
          <w:lang w:eastAsia="en-US"/>
        </w:rPr>
      </w:pPr>
      <w:proofErr w:type="gramStart"/>
      <w:r w:rsidRPr="00F754AC">
        <w:rPr>
          <w:lang w:eastAsia="en-US"/>
        </w:rPr>
        <w:t>d</w:t>
      </w:r>
      <w:proofErr w:type="gramEnd"/>
      <w:r w:rsidRPr="00F754AC">
        <w:rPr>
          <w:lang w:eastAsia="en-US"/>
        </w:rPr>
        <w:t xml:space="preserve">) </w:t>
      </w:r>
      <w:r>
        <w:rPr>
          <w:lang w:eastAsia="en-US"/>
        </w:rPr>
        <w:tab/>
      </w:r>
      <w:r w:rsidRPr="00F754AC">
        <w:rPr>
          <w:lang w:eastAsia="en-US"/>
        </w:rPr>
        <w:t>determines how accurate their data is.</w:t>
      </w:r>
    </w:p>
    <w:p w:rsidR="00002E11" w:rsidRPr="00F754AC" w:rsidRDefault="00002E11" w:rsidP="00002E11">
      <w:pPr>
        <w:rPr>
          <w:lang w:eastAsia="en-US"/>
        </w:rPr>
      </w:pPr>
    </w:p>
    <w:p w:rsidR="00002E11" w:rsidRPr="00F754AC" w:rsidRDefault="00002E11" w:rsidP="00002E11">
      <w:pPr>
        <w:ind w:left="720" w:hanging="720"/>
        <w:rPr>
          <w:lang w:eastAsia="en-US"/>
        </w:rPr>
      </w:pPr>
      <w:r>
        <w:rPr>
          <w:lang w:eastAsia="en-US"/>
        </w:rPr>
        <w:t>16</w:t>
      </w:r>
      <w:r w:rsidRPr="00F754AC">
        <w:rPr>
          <w:lang w:eastAsia="en-US"/>
        </w:rPr>
        <w:t xml:space="preserve">. </w:t>
      </w:r>
      <w:r>
        <w:rPr>
          <w:lang w:eastAsia="en-US"/>
        </w:rPr>
        <w:tab/>
      </w:r>
      <w:r w:rsidRPr="00F754AC">
        <w:rPr>
          <w:lang w:eastAsia="en-US"/>
        </w:rPr>
        <w:t xml:space="preserve">A subject was required to exercise for a total of 15 minutes, 5 minutes each time at a different level of intensity. Their carbon dioxide output </w:t>
      </w:r>
      <w:proofErr w:type="gramStart"/>
      <w:r w:rsidRPr="00F754AC">
        <w:rPr>
          <w:lang w:eastAsia="en-US"/>
        </w:rPr>
        <w:t>at each intensity</w:t>
      </w:r>
      <w:proofErr w:type="gramEnd"/>
      <w:r w:rsidRPr="00F754AC">
        <w:rPr>
          <w:lang w:eastAsia="en-US"/>
        </w:rPr>
        <w:t xml:space="preserve"> was measured every minute. Neither temperature nor humidity </w:t>
      </w:r>
      <w:proofErr w:type="gramStart"/>
      <w:r w:rsidRPr="00F754AC">
        <w:rPr>
          <w:lang w:eastAsia="en-US"/>
        </w:rPr>
        <w:t>were</w:t>
      </w:r>
      <w:proofErr w:type="gramEnd"/>
      <w:r w:rsidRPr="00F754AC">
        <w:rPr>
          <w:lang w:eastAsia="en-US"/>
        </w:rPr>
        <w:t xml:space="preserve"> measured at the time. In this investigation, </w:t>
      </w:r>
    </w:p>
    <w:p w:rsidR="00002E11" w:rsidRPr="00F754AC" w:rsidRDefault="00002E11" w:rsidP="00002E11">
      <w:pPr>
        <w:rPr>
          <w:lang w:eastAsia="en-US"/>
        </w:rPr>
      </w:pPr>
    </w:p>
    <w:p w:rsidR="00002E11" w:rsidRPr="00F754AC" w:rsidRDefault="00002E11" w:rsidP="00002E11">
      <w:pPr>
        <w:ind w:left="720"/>
        <w:rPr>
          <w:lang w:eastAsia="en-US"/>
        </w:rPr>
      </w:pPr>
      <w:r w:rsidRPr="00F754AC">
        <w:rPr>
          <w:lang w:eastAsia="en-US"/>
        </w:rPr>
        <w:t xml:space="preserve">a)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exercise</w:t>
      </w:r>
      <w:proofErr w:type="gramEnd"/>
      <w:r w:rsidRPr="00F754AC">
        <w:rPr>
          <w:lang w:eastAsia="en-US"/>
        </w:rPr>
        <w:t xml:space="preserve"> is the independent variable.</w:t>
      </w:r>
    </w:p>
    <w:p w:rsidR="00002E11" w:rsidRPr="00F754AC" w:rsidRDefault="00002E11" w:rsidP="00002E11">
      <w:pPr>
        <w:ind w:firstLine="720"/>
        <w:rPr>
          <w:lang w:eastAsia="en-US"/>
        </w:rPr>
      </w:pPr>
      <w:r w:rsidRPr="00F754AC">
        <w:rPr>
          <w:lang w:eastAsia="en-US"/>
        </w:rPr>
        <w:t xml:space="preserve">b)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carbon</w:t>
      </w:r>
      <w:proofErr w:type="gramEnd"/>
      <w:r w:rsidRPr="00F754AC">
        <w:rPr>
          <w:lang w:eastAsia="en-US"/>
        </w:rPr>
        <w:t xml:space="preserve"> dioxide output is the dependent variable.</w:t>
      </w:r>
    </w:p>
    <w:p w:rsidR="00002E11" w:rsidRPr="00F754AC" w:rsidRDefault="00002E11" w:rsidP="00002E11">
      <w:pPr>
        <w:ind w:firstLine="720"/>
        <w:rPr>
          <w:lang w:eastAsia="en-US"/>
        </w:rPr>
      </w:pPr>
      <w:r w:rsidRPr="00F754AC">
        <w:rPr>
          <w:lang w:eastAsia="en-US"/>
        </w:rPr>
        <w:t xml:space="preserve">c) 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temperature</w:t>
      </w:r>
      <w:proofErr w:type="gramEnd"/>
      <w:r w:rsidRPr="00F754AC">
        <w:rPr>
          <w:lang w:eastAsia="en-US"/>
        </w:rPr>
        <w:t xml:space="preserve"> would have had a large effect on the results.</w:t>
      </w:r>
    </w:p>
    <w:p w:rsidR="00002E11" w:rsidRDefault="00002E11" w:rsidP="00002E11">
      <w:pPr>
        <w:ind w:left="720"/>
        <w:rPr>
          <w:rFonts w:eastAsia="Times New Roman"/>
          <w:b/>
          <w:lang w:eastAsia="en-US"/>
        </w:rPr>
      </w:pPr>
      <w:r w:rsidRPr="00F754AC">
        <w:rPr>
          <w:lang w:eastAsia="en-US"/>
        </w:rPr>
        <w:t>d)</w:t>
      </w:r>
      <w:r>
        <w:rPr>
          <w:lang w:eastAsia="en-US"/>
        </w:rPr>
        <w:tab/>
      </w:r>
      <w:proofErr w:type="gramStart"/>
      <w:r w:rsidRPr="00F754AC">
        <w:rPr>
          <w:lang w:eastAsia="en-US"/>
        </w:rPr>
        <w:t>humidity</w:t>
      </w:r>
      <w:proofErr w:type="gramEnd"/>
      <w:r w:rsidRPr="00F754AC">
        <w:rPr>
          <w:lang w:eastAsia="en-US"/>
        </w:rPr>
        <w:t xml:space="preserve"> was a controlled variable.</w:t>
      </w:r>
    </w:p>
    <w:p w:rsidR="002145B9" w:rsidRPr="00002E11" w:rsidRDefault="002145B9" w:rsidP="00002E11">
      <w:pPr>
        <w:ind w:left="720"/>
        <w:rPr>
          <w:rFonts w:eastAsia="Times New Roman"/>
          <w:b/>
          <w:lang w:eastAsia="en-US"/>
        </w:rPr>
      </w:pPr>
      <w:r>
        <w:lastRenderedPageBreak/>
        <w:t>Use the mo</w:t>
      </w:r>
      <w:r w:rsidR="00002E11">
        <w:t>del below to answer questions 17</w:t>
      </w:r>
      <w:r>
        <w:t xml:space="preserve"> an</w:t>
      </w:r>
      <w:r w:rsidR="00002E11">
        <w:t>d 18</w:t>
      </w:r>
      <w:r>
        <w:t>.</w:t>
      </w:r>
    </w:p>
    <w:p w:rsidR="002145B9" w:rsidRDefault="002145B9" w:rsidP="002145B9">
      <w:pPr>
        <w:ind w:firstLine="720"/>
      </w:pPr>
      <w:r w:rsidRPr="00CB1F51">
        <w:t>Translation of the ge</w:t>
      </w:r>
      <w:r>
        <w:t>netic code occurs in the cytoplasm</w:t>
      </w:r>
      <w:r w:rsidRPr="00CB1F51">
        <w:t xml:space="preserve"> of a cell. The following diagram is one representation</w:t>
      </w:r>
      <w:r>
        <w:rPr>
          <w:sz w:val="22"/>
          <w:szCs w:val="22"/>
          <w:lang w:val="en-US"/>
        </w:rPr>
        <w:t xml:space="preserve"> </w:t>
      </w:r>
      <w:r w:rsidRPr="00CB1F51">
        <w:t>of translation.</w:t>
      </w:r>
    </w:p>
    <w:p w:rsidR="002145B9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</w:r>
    </w:p>
    <w:p w:rsidR="002145B9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noProof/>
          <w:lang w:eastAsia="en-AU"/>
        </w:rPr>
        <w:drawing>
          <wp:inline distT="0" distB="0" distL="0" distR="0" wp14:anchorId="56F83870" wp14:editId="0B9A1042">
            <wp:extent cx="414528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5B9" w:rsidRDefault="00002E11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1120"/>
      </w:pPr>
      <w:r>
        <w:t>17</w:t>
      </w:r>
      <w:r w:rsidR="002145B9">
        <w:t>.</w:t>
      </w:r>
      <w:r w:rsidR="002145B9">
        <w:tab/>
      </w:r>
      <w:r w:rsidR="002145B9" w:rsidRPr="00CB1F51">
        <w:t xml:space="preserve">In the model presented </w:t>
      </w: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1120"/>
      </w:pP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a)</w:t>
      </w:r>
      <w:r w:rsidRPr="00CB1F51">
        <w:tab/>
        <w:t xml:space="preserve">M represents a ribosome. </w:t>
      </w: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b)</w:t>
      </w:r>
      <w:r w:rsidRPr="00CB1F51">
        <w:tab/>
        <w:t xml:space="preserve">N represents messenger RNA. </w:t>
      </w: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c)</w:t>
      </w:r>
      <w:r w:rsidRPr="00CB1F51">
        <w:tab/>
        <w:t xml:space="preserve">O represents transfer RNA. </w:t>
      </w:r>
    </w:p>
    <w:p w:rsidR="002145B9" w:rsidRPr="00472B39" w:rsidRDefault="002145B9" w:rsidP="002145B9">
      <w:pPr>
        <w:ind w:left="1134" w:hanging="567"/>
      </w:pPr>
      <w:r w:rsidRPr="00CB1F51">
        <w:t>d)</w:t>
      </w:r>
      <w:r w:rsidRPr="00CB1F51">
        <w:tab/>
        <w:t>P represents an amino acid.</w:t>
      </w:r>
    </w:p>
    <w:p w:rsidR="002145B9" w:rsidRPr="00472B39" w:rsidRDefault="002145B9" w:rsidP="002145B9">
      <w:pPr>
        <w:ind w:left="720" w:hanging="720"/>
      </w:pPr>
    </w:p>
    <w:p w:rsidR="002145B9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F57E1B">
        <w:t>1</w:t>
      </w:r>
      <w:r w:rsidR="00002E11">
        <w:t>8</w:t>
      </w:r>
      <w:r w:rsidRPr="00F57E1B">
        <w:t xml:space="preserve">. </w:t>
      </w:r>
      <w:r>
        <w:tab/>
        <w:t>In the model presented</w:t>
      </w:r>
    </w:p>
    <w:p w:rsidR="002145B9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a)</w:t>
      </w:r>
      <w:r w:rsidRPr="00CB1F51">
        <w:tab/>
      </w:r>
      <w:r>
        <w:t>N</w:t>
      </w:r>
      <w:r w:rsidRPr="00CB1F51">
        <w:t xml:space="preserve"> represents a ribosome. </w:t>
      </w: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b)</w:t>
      </w:r>
      <w:r w:rsidRPr="00CB1F51">
        <w:tab/>
      </w:r>
      <w:r>
        <w:t>P</w:t>
      </w:r>
      <w:r w:rsidRPr="00CB1F51">
        <w:t xml:space="preserve"> represents messenger RNA. </w:t>
      </w:r>
    </w:p>
    <w:p w:rsidR="002145B9" w:rsidRPr="00CB1F51" w:rsidRDefault="002145B9" w:rsidP="002145B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 w:hanging="560"/>
      </w:pPr>
      <w:r w:rsidRPr="00CB1F51">
        <w:t>c)</w:t>
      </w:r>
      <w:r w:rsidRPr="00CB1F51">
        <w:tab/>
        <w:t xml:space="preserve">O represents transfer RNA. </w:t>
      </w:r>
    </w:p>
    <w:p w:rsidR="002145B9" w:rsidRPr="00472B39" w:rsidRDefault="002145B9" w:rsidP="002145B9">
      <w:pPr>
        <w:ind w:left="1134" w:hanging="567"/>
      </w:pPr>
      <w:r w:rsidRPr="00CB1F51">
        <w:t>d)</w:t>
      </w:r>
      <w:r w:rsidRPr="00CB1F51">
        <w:tab/>
      </w:r>
      <w:r>
        <w:t>M</w:t>
      </w:r>
      <w:r w:rsidRPr="00CB1F51">
        <w:t xml:space="preserve"> represents an amino acid.</w:t>
      </w:r>
    </w:p>
    <w:p w:rsidR="002145B9" w:rsidRDefault="002145B9" w:rsidP="002145B9">
      <w:pPr>
        <w:ind w:left="71" w:hanging="649"/>
      </w:pPr>
      <w:r>
        <w:t xml:space="preserve">        </w:t>
      </w:r>
    </w:p>
    <w:p w:rsidR="00170549" w:rsidRDefault="00170549" w:rsidP="00170549">
      <w:pPr>
        <w:rPr>
          <w:rFonts w:eastAsia="Times New Roman"/>
          <w:b/>
          <w:lang w:eastAsia="en-US"/>
        </w:rPr>
      </w:pPr>
    </w:p>
    <w:p w:rsidR="00170549" w:rsidRDefault="00170549" w:rsidP="00170549">
      <w:pPr>
        <w:rPr>
          <w:rFonts w:eastAsia="Times New Roman"/>
          <w:b/>
          <w:lang w:eastAsia="en-US"/>
        </w:rPr>
      </w:pP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 xml:space="preserve">19 </w:t>
      </w:r>
      <w:r w:rsidR="00002E11">
        <w:rPr>
          <w:rFonts w:eastAsia="Times New Roman"/>
          <w:szCs w:val="20"/>
          <w:lang w:eastAsia="en-AU"/>
        </w:rPr>
        <w:tab/>
      </w:r>
      <w:r w:rsidRPr="00E10EAB">
        <w:rPr>
          <w:rFonts w:eastAsia="Times New Roman"/>
          <w:szCs w:val="20"/>
          <w:lang w:eastAsia="en-AU"/>
        </w:rPr>
        <w:t>Oogenesis occurs in</w:t>
      </w: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 w:rsidRPr="00E10EAB">
        <w:rPr>
          <w:rFonts w:eastAsia="Times New Roman"/>
          <w:szCs w:val="20"/>
          <w:lang w:eastAsia="en-AU"/>
        </w:rPr>
        <w:tab/>
        <w:t>a)</w:t>
      </w:r>
      <w:r w:rsidRPr="00E10EAB">
        <w:rPr>
          <w:rFonts w:eastAsia="Times New Roman"/>
          <w:szCs w:val="20"/>
          <w:lang w:eastAsia="en-AU"/>
        </w:rPr>
        <w:tab/>
      </w:r>
      <w:proofErr w:type="gramStart"/>
      <w:r w:rsidRPr="00E10EAB">
        <w:rPr>
          <w:rFonts w:eastAsia="Times New Roman"/>
          <w:szCs w:val="20"/>
          <w:lang w:eastAsia="en-AU"/>
        </w:rPr>
        <w:t>an</w:t>
      </w:r>
      <w:proofErr w:type="gramEnd"/>
      <w:r w:rsidRPr="00E10EAB">
        <w:rPr>
          <w:rFonts w:eastAsia="Times New Roman"/>
          <w:szCs w:val="20"/>
          <w:lang w:eastAsia="en-AU"/>
        </w:rPr>
        <w:t xml:space="preserve"> ovum.</w:t>
      </w: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 w:rsidRPr="00E10EAB">
        <w:rPr>
          <w:rFonts w:eastAsia="Times New Roman"/>
          <w:szCs w:val="20"/>
          <w:lang w:eastAsia="en-AU"/>
        </w:rPr>
        <w:tab/>
        <w:t>b)</w:t>
      </w:r>
      <w:r w:rsidRPr="00E10EAB">
        <w:rPr>
          <w:rFonts w:eastAsia="Times New Roman"/>
          <w:szCs w:val="20"/>
          <w:lang w:eastAsia="en-AU"/>
        </w:rPr>
        <w:tab/>
      </w:r>
      <w:proofErr w:type="gramStart"/>
      <w:r w:rsidRPr="00E10EAB">
        <w:rPr>
          <w:rFonts w:eastAsia="Times New Roman"/>
          <w:szCs w:val="20"/>
          <w:lang w:eastAsia="en-AU"/>
        </w:rPr>
        <w:t>the</w:t>
      </w:r>
      <w:proofErr w:type="gramEnd"/>
      <w:r w:rsidRPr="00E10EAB">
        <w:rPr>
          <w:rFonts w:eastAsia="Times New Roman"/>
          <w:szCs w:val="20"/>
          <w:lang w:eastAsia="en-AU"/>
        </w:rPr>
        <w:t xml:space="preserve"> ovary.</w:t>
      </w: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 w:rsidRPr="00E10EAB">
        <w:rPr>
          <w:rFonts w:eastAsia="Times New Roman"/>
          <w:szCs w:val="20"/>
          <w:lang w:eastAsia="en-AU"/>
        </w:rPr>
        <w:tab/>
        <w:t>c)</w:t>
      </w:r>
      <w:r w:rsidRPr="00E10EAB">
        <w:rPr>
          <w:rFonts w:eastAsia="Times New Roman"/>
          <w:szCs w:val="20"/>
          <w:lang w:eastAsia="en-AU"/>
        </w:rPr>
        <w:tab/>
      </w:r>
      <w:proofErr w:type="gramStart"/>
      <w:r w:rsidRPr="00E10EAB">
        <w:rPr>
          <w:rFonts w:eastAsia="Times New Roman"/>
          <w:szCs w:val="20"/>
          <w:lang w:eastAsia="en-AU"/>
        </w:rPr>
        <w:t>the</w:t>
      </w:r>
      <w:proofErr w:type="gramEnd"/>
      <w:r w:rsidRPr="00E10EAB">
        <w:rPr>
          <w:rFonts w:eastAsia="Times New Roman"/>
          <w:szCs w:val="20"/>
          <w:lang w:eastAsia="en-AU"/>
        </w:rPr>
        <w:t xml:space="preserve"> uterus.</w:t>
      </w:r>
    </w:p>
    <w:p w:rsid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 w:rsidRPr="00E10EAB">
        <w:rPr>
          <w:rFonts w:eastAsia="Times New Roman"/>
          <w:szCs w:val="20"/>
          <w:lang w:eastAsia="en-AU"/>
        </w:rPr>
        <w:tab/>
        <w:t>d)</w:t>
      </w:r>
      <w:r w:rsidRPr="00E10EAB">
        <w:rPr>
          <w:rFonts w:eastAsia="Times New Roman"/>
          <w:szCs w:val="20"/>
          <w:lang w:eastAsia="en-AU"/>
        </w:rPr>
        <w:tab/>
      </w:r>
      <w:proofErr w:type="gramStart"/>
      <w:r w:rsidRPr="00E10EAB">
        <w:rPr>
          <w:rFonts w:eastAsia="Times New Roman"/>
          <w:szCs w:val="20"/>
          <w:lang w:eastAsia="en-AU"/>
        </w:rPr>
        <w:t>a</w:t>
      </w:r>
      <w:proofErr w:type="gramEnd"/>
      <w:r w:rsidRPr="00E10EAB">
        <w:rPr>
          <w:rFonts w:eastAsia="Times New Roman"/>
          <w:szCs w:val="20"/>
          <w:lang w:eastAsia="en-AU"/>
        </w:rPr>
        <w:t xml:space="preserve"> uterine tube.</w:t>
      </w:r>
    </w:p>
    <w:p w:rsid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</w:p>
    <w:p w:rsidR="00170549" w:rsidRDefault="00170549" w:rsidP="00170549">
      <w:pPr>
        <w:rPr>
          <w:rFonts w:eastAsia="Times New Roman"/>
          <w:b/>
          <w:lang w:eastAsia="en-US"/>
        </w:rPr>
      </w:pP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 xml:space="preserve">20 </w:t>
      </w:r>
      <w:r w:rsidR="00002E11">
        <w:rPr>
          <w:rFonts w:eastAsia="Times New Roman"/>
          <w:szCs w:val="20"/>
          <w:lang w:eastAsia="en-AU"/>
        </w:rPr>
        <w:tab/>
      </w:r>
      <w:r w:rsidR="006A0BC1">
        <w:rPr>
          <w:rFonts w:eastAsia="Times New Roman"/>
          <w:szCs w:val="20"/>
          <w:lang w:eastAsia="en-AU"/>
        </w:rPr>
        <w:t>A major difference between the production of gametes in males and females</w:t>
      </w:r>
      <w:r w:rsidR="006A165C">
        <w:rPr>
          <w:rFonts w:eastAsia="Times New Roman"/>
          <w:szCs w:val="20"/>
          <w:lang w:eastAsia="en-AU"/>
        </w:rPr>
        <w:t xml:space="preserve"> from the </w:t>
      </w:r>
      <w:r w:rsidR="006A165C">
        <w:rPr>
          <w:rFonts w:eastAsia="Times New Roman"/>
          <w:szCs w:val="20"/>
          <w:lang w:eastAsia="en-AU"/>
        </w:rPr>
        <w:tab/>
        <w:t>primary cell</w:t>
      </w:r>
      <w:r w:rsidR="006A0BC1">
        <w:rPr>
          <w:rFonts w:eastAsia="Times New Roman"/>
          <w:szCs w:val="20"/>
          <w:lang w:eastAsia="en-AU"/>
        </w:rPr>
        <w:t xml:space="preserve"> is that </w:t>
      </w:r>
    </w:p>
    <w:p w:rsidR="00E10EAB" w:rsidRPr="00E10EAB" w:rsidRDefault="00E10EAB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</w:p>
    <w:p w:rsidR="00E10EAB" w:rsidRPr="00E10EAB" w:rsidRDefault="006A0BC1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ab/>
        <w:t xml:space="preserve">a) </w:t>
      </w:r>
      <w:r>
        <w:rPr>
          <w:rFonts w:eastAsia="Times New Roman"/>
          <w:szCs w:val="20"/>
          <w:lang w:eastAsia="en-AU"/>
        </w:rPr>
        <w:tab/>
      </w:r>
      <w:proofErr w:type="gramStart"/>
      <w:r>
        <w:rPr>
          <w:rFonts w:eastAsia="Times New Roman"/>
          <w:szCs w:val="20"/>
          <w:lang w:eastAsia="en-AU"/>
        </w:rPr>
        <w:t>in</w:t>
      </w:r>
      <w:proofErr w:type="gramEnd"/>
      <w:r>
        <w:rPr>
          <w:rFonts w:eastAsia="Times New Roman"/>
          <w:szCs w:val="20"/>
          <w:lang w:eastAsia="en-AU"/>
        </w:rPr>
        <w:t xml:space="preserve"> males its by mitosis and in females its by </w:t>
      </w:r>
      <w:proofErr w:type="spellStart"/>
      <w:r>
        <w:rPr>
          <w:rFonts w:eastAsia="Times New Roman"/>
          <w:szCs w:val="20"/>
          <w:lang w:eastAsia="en-AU"/>
        </w:rPr>
        <w:t>meosis</w:t>
      </w:r>
      <w:proofErr w:type="spellEnd"/>
    </w:p>
    <w:p w:rsidR="00E10EAB" w:rsidRPr="00E10EAB" w:rsidRDefault="006A0BC1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ab/>
        <w:t xml:space="preserve">b) </w:t>
      </w:r>
      <w:r>
        <w:rPr>
          <w:rFonts w:eastAsia="Times New Roman"/>
          <w:szCs w:val="20"/>
          <w:lang w:eastAsia="en-AU"/>
        </w:rPr>
        <w:tab/>
      </w:r>
      <w:proofErr w:type="gramStart"/>
      <w:r>
        <w:rPr>
          <w:rFonts w:eastAsia="Times New Roman"/>
          <w:szCs w:val="20"/>
          <w:lang w:eastAsia="en-AU"/>
        </w:rPr>
        <w:t>there</w:t>
      </w:r>
      <w:proofErr w:type="gramEnd"/>
      <w:r>
        <w:rPr>
          <w:rFonts w:eastAsia="Times New Roman"/>
          <w:szCs w:val="20"/>
          <w:lang w:eastAsia="en-AU"/>
        </w:rPr>
        <w:t xml:space="preserve"> are two nuclear divisions in males, only one in females</w:t>
      </w:r>
    </w:p>
    <w:p w:rsidR="00E10EAB" w:rsidRPr="00E10EAB" w:rsidRDefault="006A0BC1" w:rsidP="00E10EAB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ab/>
        <w:t>c)</w:t>
      </w:r>
      <w:r>
        <w:rPr>
          <w:rFonts w:eastAsia="Times New Roman"/>
          <w:szCs w:val="20"/>
          <w:lang w:eastAsia="en-AU"/>
        </w:rPr>
        <w:tab/>
      </w:r>
      <w:proofErr w:type="gramStart"/>
      <w:r>
        <w:rPr>
          <w:rFonts w:eastAsia="Times New Roman"/>
          <w:szCs w:val="20"/>
          <w:lang w:eastAsia="en-AU"/>
        </w:rPr>
        <w:t>in</w:t>
      </w:r>
      <w:proofErr w:type="gramEnd"/>
      <w:r>
        <w:rPr>
          <w:rFonts w:eastAsia="Times New Roman"/>
          <w:szCs w:val="20"/>
          <w:lang w:eastAsia="en-AU"/>
        </w:rPr>
        <w:t xml:space="preserve"> females only one gamete is </w:t>
      </w:r>
      <w:r w:rsidR="006A165C">
        <w:rPr>
          <w:rFonts w:eastAsia="Times New Roman"/>
          <w:szCs w:val="20"/>
          <w:lang w:eastAsia="en-AU"/>
        </w:rPr>
        <w:t xml:space="preserve">finally </w:t>
      </w:r>
      <w:r>
        <w:rPr>
          <w:rFonts w:eastAsia="Times New Roman"/>
          <w:szCs w:val="20"/>
          <w:lang w:eastAsia="en-AU"/>
        </w:rPr>
        <w:t>produced, in males there are four</w:t>
      </w:r>
    </w:p>
    <w:p w:rsidR="00002E11" w:rsidRDefault="006A0BC1" w:rsidP="00002E11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szCs w:val="20"/>
          <w:lang w:eastAsia="en-AU"/>
        </w:rPr>
        <w:tab/>
        <w:t>d)</w:t>
      </w:r>
      <w:r>
        <w:rPr>
          <w:rFonts w:eastAsia="Times New Roman"/>
          <w:szCs w:val="20"/>
          <w:lang w:eastAsia="en-AU"/>
        </w:rPr>
        <w:tab/>
      </w:r>
      <w:proofErr w:type="gramStart"/>
      <w:r>
        <w:rPr>
          <w:rFonts w:eastAsia="Times New Roman"/>
          <w:szCs w:val="20"/>
          <w:lang w:eastAsia="en-AU"/>
        </w:rPr>
        <w:t>males</w:t>
      </w:r>
      <w:proofErr w:type="gramEnd"/>
      <w:r>
        <w:rPr>
          <w:rFonts w:eastAsia="Times New Roman"/>
          <w:szCs w:val="20"/>
          <w:lang w:eastAsia="en-AU"/>
        </w:rPr>
        <w:t xml:space="preserve"> have motile gametes, while female gametes are non-motile.</w:t>
      </w:r>
    </w:p>
    <w:p w:rsidR="00002E11" w:rsidRDefault="00002E11" w:rsidP="00002E11">
      <w:pPr>
        <w:tabs>
          <w:tab w:val="left" w:pos="497"/>
          <w:tab w:val="left" w:pos="994"/>
        </w:tabs>
        <w:rPr>
          <w:rFonts w:eastAsia="Times New Roman"/>
          <w:b/>
          <w:lang w:eastAsia="en-US"/>
        </w:rPr>
      </w:pPr>
    </w:p>
    <w:p w:rsidR="00002E11" w:rsidRDefault="00002E11" w:rsidP="00002E11">
      <w:pPr>
        <w:rPr>
          <w:rFonts w:ascii="Arial" w:hAnsi="Arial" w:cs="Arial"/>
          <w:b/>
        </w:rPr>
      </w:pPr>
    </w:p>
    <w:p w:rsidR="00002E11" w:rsidRDefault="00002E11" w:rsidP="00002E11">
      <w:pPr>
        <w:rPr>
          <w:rFonts w:ascii="Arial" w:hAnsi="Arial" w:cs="Arial"/>
          <w:b/>
        </w:rPr>
      </w:pPr>
    </w:p>
    <w:p w:rsidR="00002E11" w:rsidRPr="00827617" w:rsidRDefault="00002E11" w:rsidP="00002E11">
      <w:pPr>
        <w:rPr>
          <w:rFonts w:ascii="Arial" w:hAnsi="Arial" w:cs="Arial"/>
          <w:b/>
        </w:rPr>
      </w:pPr>
      <w:r w:rsidRPr="00827617">
        <w:rPr>
          <w:rFonts w:ascii="Arial" w:hAnsi="Arial" w:cs="Arial"/>
          <w:b/>
        </w:rPr>
        <w:t>YEAR 11 HUMAN BIOLOGY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TEST 3</w:t>
      </w:r>
      <w:r w:rsidRPr="00827617">
        <w:rPr>
          <w:rFonts w:ascii="Arial" w:hAnsi="Arial" w:cs="Arial"/>
          <w:b/>
        </w:rPr>
        <w:t xml:space="preserve"> </w:t>
      </w:r>
    </w:p>
    <w:p w:rsidR="00002E11" w:rsidRDefault="00002E11" w:rsidP="00002E11">
      <w:pPr>
        <w:tabs>
          <w:tab w:val="left" w:pos="497"/>
          <w:tab w:val="left" w:pos="994"/>
        </w:tabs>
        <w:rPr>
          <w:rFonts w:eastAsia="Times New Roman"/>
          <w:b/>
          <w:lang w:eastAsia="en-US"/>
        </w:rPr>
      </w:pPr>
    </w:p>
    <w:p w:rsidR="00002E11" w:rsidRDefault="00002E11" w:rsidP="00002E11">
      <w:pPr>
        <w:tabs>
          <w:tab w:val="left" w:pos="497"/>
          <w:tab w:val="left" w:pos="994"/>
        </w:tabs>
        <w:rPr>
          <w:rFonts w:eastAsia="Times New Roman"/>
          <w:b/>
          <w:lang w:eastAsia="en-US"/>
        </w:rPr>
      </w:pPr>
    </w:p>
    <w:p w:rsidR="00002E11" w:rsidRPr="00092EA6" w:rsidRDefault="00170549" w:rsidP="00002E11">
      <w:pPr>
        <w:tabs>
          <w:tab w:val="left" w:pos="497"/>
          <w:tab w:val="left" w:pos="994"/>
        </w:tabs>
        <w:rPr>
          <w:rFonts w:ascii="Arial" w:eastAsia="Times New Roman" w:hAnsi="Arial" w:cs="Arial"/>
          <w:b/>
          <w:lang w:eastAsia="en-US"/>
        </w:rPr>
      </w:pPr>
      <w:r w:rsidRPr="00092EA6">
        <w:rPr>
          <w:rFonts w:ascii="Arial" w:eastAsia="Times New Roman" w:hAnsi="Arial" w:cs="Arial"/>
          <w:b/>
          <w:lang w:eastAsia="en-US"/>
        </w:rPr>
        <w:t>PART B</w:t>
      </w:r>
      <w:r w:rsidR="009D20D0" w:rsidRPr="00092EA6">
        <w:rPr>
          <w:rFonts w:ascii="Arial" w:eastAsia="Times New Roman" w:hAnsi="Arial" w:cs="Arial"/>
          <w:b/>
          <w:lang w:eastAsia="en-US"/>
        </w:rPr>
        <w:tab/>
        <w:t>SHORT ANSWER SECTION</w:t>
      </w:r>
    </w:p>
    <w:p w:rsidR="00002E11" w:rsidRDefault="00002E11" w:rsidP="00002E11">
      <w:pPr>
        <w:tabs>
          <w:tab w:val="left" w:pos="497"/>
          <w:tab w:val="left" w:pos="994"/>
        </w:tabs>
        <w:rPr>
          <w:rFonts w:eastAsia="Times New Roman"/>
          <w:b/>
          <w:lang w:eastAsia="en-US"/>
        </w:rPr>
      </w:pPr>
    </w:p>
    <w:p w:rsidR="00170549" w:rsidRPr="00002E11" w:rsidRDefault="009D20D0" w:rsidP="00002E11">
      <w:pPr>
        <w:tabs>
          <w:tab w:val="left" w:pos="497"/>
          <w:tab w:val="left" w:pos="994"/>
        </w:tabs>
        <w:rPr>
          <w:rFonts w:eastAsia="Times New Roman"/>
          <w:szCs w:val="20"/>
          <w:lang w:eastAsia="en-AU"/>
        </w:rPr>
      </w:pPr>
      <w:r>
        <w:rPr>
          <w:rFonts w:eastAsia="Times New Roman"/>
          <w:b/>
          <w:lang w:eastAsia="en-US"/>
        </w:rPr>
        <w:t xml:space="preserve"> </w:t>
      </w:r>
      <w:r w:rsidR="00170549" w:rsidRPr="00170549">
        <w:rPr>
          <w:rFonts w:eastAsia="Times New Roman"/>
          <w:b/>
          <w:lang w:eastAsia="en-US"/>
        </w:rPr>
        <w:t>Name ______</w:t>
      </w:r>
      <w:r w:rsidR="006A0BC1">
        <w:rPr>
          <w:rFonts w:eastAsia="Times New Roman"/>
          <w:b/>
          <w:lang w:eastAsia="en-US"/>
        </w:rPr>
        <w:t>___________________</w:t>
      </w:r>
      <w:r w:rsidR="001D5B3C">
        <w:rPr>
          <w:rFonts w:eastAsia="Times New Roman"/>
          <w:b/>
          <w:lang w:eastAsia="en-US"/>
        </w:rPr>
        <w:t>________________________</w:t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ab/>
      </w:r>
      <w:r w:rsidR="001D5B3C">
        <w:rPr>
          <w:rFonts w:eastAsia="Times New Roman"/>
          <w:b/>
          <w:lang w:eastAsia="en-US"/>
        </w:rPr>
        <w:tab/>
      </w:r>
      <w:r w:rsidR="001D5B3C">
        <w:rPr>
          <w:rFonts w:eastAsia="Times New Roman"/>
          <w:b/>
          <w:lang w:eastAsia="en-US"/>
        </w:rPr>
        <w:tab/>
      </w:r>
      <w:r w:rsidR="001D5B3C">
        <w:rPr>
          <w:rFonts w:eastAsia="Times New Roman"/>
          <w:b/>
          <w:lang w:eastAsia="en-US"/>
        </w:rPr>
        <w:tab/>
      </w:r>
      <w:r w:rsidR="006A0BC1">
        <w:rPr>
          <w:rFonts w:eastAsia="Times New Roman"/>
          <w:b/>
          <w:lang w:eastAsia="en-US"/>
        </w:rPr>
        <w:t>30</w:t>
      </w:r>
      <w:r w:rsidR="00170549" w:rsidRPr="00170549">
        <w:rPr>
          <w:rFonts w:eastAsia="Times New Roman"/>
          <w:b/>
          <w:lang w:eastAsia="en-US"/>
        </w:rPr>
        <w:t xml:space="preserve"> MARKS</w:t>
      </w:r>
    </w:p>
    <w:p w:rsidR="00170549" w:rsidRPr="00332C10" w:rsidRDefault="00B7155E" w:rsidP="00170549">
      <w:pPr>
        <w:rPr>
          <w:rFonts w:eastAsia="Times New Roman"/>
          <w:b/>
          <w:lang w:eastAsia="en-US"/>
        </w:rPr>
      </w:pPr>
      <w:r>
        <w:rPr>
          <w:rFonts w:eastAsia="Times New Roman"/>
          <w:lang w:eastAsia="en-US"/>
        </w:rPr>
        <w:tab/>
      </w:r>
      <w:r w:rsidR="00170549" w:rsidRPr="00332C10">
        <w:rPr>
          <w:rFonts w:eastAsia="Times New Roman"/>
          <w:b/>
          <w:lang w:eastAsia="en-US"/>
        </w:rPr>
        <w:t xml:space="preserve">Complete each of the following questions in the spaces provided. </w:t>
      </w:r>
    </w:p>
    <w:p w:rsidR="00170549" w:rsidRPr="00332C10" w:rsidRDefault="00170549" w:rsidP="00170549">
      <w:pPr>
        <w:rPr>
          <w:rFonts w:eastAsia="Times New Roman"/>
          <w:b/>
          <w:lang w:eastAsia="en-US"/>
        </w:rPr>
      </w:pPr>
    </w:p>
    <w:p w:rsidR="00170549" w:rsidRPr="00170549" w:rsidRDefault="00332C10" w:rsidP="00170549">
      <w:pPr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21</w:t>
      </w:r>
      <w:r w:rsidR="006A0BC1">
        <w:rPr>
          <w:rFonts w:eastAsia="Times New Roman"/>
          <w:lang w:eastAsia="en-US"/>
        </w:rPr>
        <w:t xml:space="preserve">. </w:t>
      </w:r>
      <w:r w:rsidR="00170549" w:rsidRPr="00170549">
        <w:rPr>
          <w:rFonts w:eastAsia="Times New Roman"/>
          <w:lang w:eastAsia="en-US"/>
        </w:rPr>
        <w:t xml:space="preserve"> There are four organs of the body which are involved in excretion of unwanted substances. Describe each of these by compl</w:t>
      </w:r>
      <w:r w:rsidR="00002E11">
        <w:rPr>
          <w:rFonts w:eastAsia="Times New Roman"/>
          <w:lang w:eastAsia="en-US"/>
        </w:rPr>
        <w:t>eting the following table.</w:t>
      </w:r>
      <w:r w:rsidR="00002E11">
        <w:rPr>
          <w:rFonts w:eastAsia="Times New Roman"/>
          <w:lang w:eastAsia="en-US"/>
        </w:rPr>
        <w:tab/>
      </w:r>
      <w:r w:rsidR="000A5282">
        <w:rPr>
          <w:rFonts w:eastAsia="Times New Roman"/>
          <w:lang w:eastAsia="en-US"/>
        </w:rPr>
        <w:t>(8</w:t>
      </w:r>
      <w:r w:rsidR="00170549" w:rsidRPr="00170549">
        <w:rPr>
          <w:rFonts w:eastAsia="Times New Roman"/>
          <w:lang w:eastAsia="en-US"/>
        </w:rPr>
        <w:t xml:space="preserve"> marks)</w:t>
      </w:r>
    </w:p>
    <w:p w:rsidR="00170549" w:rsidRDefault="00170549" w:rsidP="00170549">
      <w:pPr>
        <w:rPr>
          <w:rFonts w:eastAsia="Times New Roman"/>
          <w:lang w:eastAsia="en-US"/>
        </w:rPr>
      </w:pPr>
    </w:p>
    <w:p w:rsidR="001D5B3C" w:rsidRPr="00170549" w:rsidRDefault="001D5B3C" w:rsidP="00170549">
      <w:pPr>
        <w:rPr>
          <w:rFonts w:eastAsia="Times New Roman"/>
          <w:lang w:eastAsia="en-US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17"/>
        <w:gridCol w:w="4625"/>
      </w:tblGrid>
      <w:tr w:rsidR="00170549" w:rsidRPr="00170549" w:rsidTr="00170549">
        <w:tc>
          <w:tcPr>
            <w:tcW w:w="4848" w:type="dxa"/>
          </w:tcPr>
          <w:p w:rsidR="00170549" w:rsidRPr="00170549" w:rsidRDefault="00170549" w:rsidP="00170549">
            <w:pPr>
              <w:jc w:val="center"/>
              <w:rPr>
                <w:rFonts w:eastAsia="Times New Roman"/>
                <w:lang w:eastAsia="en-US"/>
              </w:rPr>
            </w:pPr>
            <w:r w:rsidRPr="00170549">
              <w:rPr>
                <w:rFonts w:eastAsia="Times New Roman"/>
                <w:lang w:eastAsia="en-US"/>
              </w:rPr>
              <w:t>Excretory organ</w:t>
            </w:r>
          </w:p>
        </w:tc>
        <w:tc>
          <w:tcPr>
            <w:tcW w:w="4848" w:type="dxa"/>
          </w:tcPr>
          <w:p w:rsidR="00170549" w:rsidRPr="00170549" w:rsidRDefault="00170549" w:rsidP="00170549">
            <w:pPr>
              <w:jc w:val="center"/>
              <w:rPr>
                <w:rFonts w:eastAsia="Times New Roman"/>
                <w:lang w:eastAsia="en-US"/>
              </w:rPr>
            </w:pPr>
            <w:r w:rsidRPr="00170549">
              <w:rPr>
                <w:rFonts w:eastAsia="Times New Roman"/>
                <w:lang w:eastAsia="en-US"/>
              </w:rPr>
              <w:t>Substances excreted</w:t>
            </w:r>
          </w:p>
        </w:tc>
      </w:tr>
      <w:tr w:rsidR="00170549" w:rsidRPr="00170549" w:rsidTr="00170549"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</w:tr>
      <w:tr w:rsidR="00170549" w:rsidRPr="00170549" w:rsidTr="00170549"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</w:tr>
      <w:tr w:rsidR="00170549" w:rsidRPr="00170549" w:rsidTr="00170549"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</w:tr>
      <w:tr w:rsidR="00170549" w:rsidRPr="00170549" w:rsidTr="00170549"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  <w:tc>
          <w:tcPr>
            <w:tcW w:w="4848" w:type="dxa"/>
          </w:tcPr>
          <w:p w:rsidR="00170549" w:rsidRPr="00170549" w:rsidRDefault="00170549" w:rsidP="00170549">
            <w:pPr>
              <w:rPr>
                <w:rFonts w:eastAsia="Times New Roman"/>
                <w:lang w:eastAsia="en-US"/>
              </w:rPr>
            </w:pPr>
          </w:p>
        </w:tc>
      </w:tr>
    </w:tbl>
    <w:p w:rsidR="00170549" w:rsidRDefault="00170549"/>
    <w:p w:rsidR="00E247D2" w:rsidRDefault="00E247D2"/>
    <w:p w:rsidR="00E247D2" w:rsidRDefault="00E247D2"/>
    <w:p w:rsidR="00E247D2" w:rsidRDefault="00E247D2"/>
    <w:p w:rsidR="00E247D2" w:rsidRDefault="00E247D2"/>
    <w:p w:rsidR="00B57277" w:rsidRDefault="00B57277">
      <w:r>
        <w:t>2</w:t>
      </w:r>
      <w:r w:rsidR="00332C10">
        <w:t>2</w:t>
      </w:r>
      <w:r w:rsidR="00911960">
        <w:t xml:space="preserve">. </w:t>
      </w:r>
      <w:r w:rsidR="004C2235">
        <w:t xml:space="preserve"> The table below shows the relative concentrations of five substances in the primary filtrate and the urine of a person as a percentage of their concentration in the plasma.</w:t>
      </w:r>
    </w:p>
    <w:p w:rsidR="004C2235" w:rsidRDefault="004C22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4C2235" w:rsidTr="004C2235">
        <w:tc>
          <w:tcPr>
            <w:tcW w:w="3080" w:type="dxa"/>
          </w:tcPr>
          <w:p w:rsidR="004C2235" w:rsidRDefault="004C2235">
            <w:r>
              <w:t>Substance</w:t>
            </w:r>
          </w:p>
        </w:tc>
        <w:tc>
          <w:tcPr>
            <w:tcW w:w="3081" w:type="dxa"/>
          </w:tcPr>
          <w:p w:rsidR="004C2235" w:rsidRDefault="004C2235">
            <w:r>
              <w:t xml:space="preserve">Primary filtrate (%) </w:t>
            </w:r>
          </w:p>
        </w:tc>
        <w:tc>
          <w:tcPr>
            <w:tcW w:w="3081" w:type="dxa"/>
          </w:tcPr>
          <w:p w:rsidR="004C2235" w:rsidRDefault="004C2235">
            <w:r>
              <w:t>Urine (%)</w:t>
            </w:r>
          </w:p>
        </w:tc>
      </w:tr>
      <w:tr w:rsidR="004C2235" w:rsidTr="004C2235">
        <w:tc>
          <w:tcPr>
            <w:tcW w:w="3080" w:type="dxa"/>
          </w:tcPr>
          <w:p w:rsidR="004C2235" w:rsidRDefault="004C2235">
            <w:r>
              <w:t>Urea</w:t>
            </w:r>
          </w:p>
        </w:tc>
        <w:tc>
          <w:tcPr>
            <w:tcW w:w="3081" w:type="dxa"/>
          </w:tcPr>
          <w:p w:rsidR="004C2235" w:rsidRDefault="004C2235">
            <w:r>
              <w:t>100</w:t>
            </w:r>
          </w:p>
        </w:tc>
        <w:tc>
          <w:tcPr>
            <w:tcW w:w="3081" w:type="dxa"/>
          </w:tcPr>
          <w:p w:rsidR="004C2235" w:rsidRDefault="004C2235">
            <w:r>
              <w:t>700</w:t>
            </w:r>
          </w:p>
        </w:tc>
      </w:tr>
      <w:tr w:rsidR="004C2235" w:rsidTr="004C2235">
        <w:tc>
          <w:tcPr>
            <w:tcW w:w="3080" w:type="dxa"/>
          </w:tcPr>
          <w:p w:rsidR="004C2235" w:rsidRDefault="004C2235">
            <w:r>
              <w:t>Glucose</w:t>
            </w:r>
          </w:p>
        </w:tc>
        <w:tc>
          <w:tcPr>
            <w:tcW w:w="3081" w:type="dxa"/>
          </w:tcPr>
          <w:p w:rsidR="004C2235" w:rsidRDefault="004C2235">
            <w:r>
              <w:t>100</w:t>
            </w:r>
          </w:p>
        </w:tc>
        <w:tc>
          <w:tcPr>
            <w:tcW w:w="3081" w:type="dxa"/>
          </w:tcPr>
          <w:p w:rsidR="004C2235" w:rsidRDefault="004C2235">
            <w:r>
              <w:t>0</w:t>
            </w:r>
          </w:p>
        </w:tc>
      </w:tr>
      <w:tr w:rsidR="004C2235" w:rsidTr="004C2235">
        <w:tc>
          <w:tcPr>
            <w:tcW w:w="3080" w:type="dxa"/>
          </w:tcPr>
          <w:p w:rsidR="004C2235" w:rsidRDefault="004C2235">
            <w:r>
              <w:t>Amino Acid</w:t>
            </w:r>
          </w:p>
        </w:tc>
        <w:tc>
          <w:tcPr>
            <w:tcW w:w="3081" w:type="dxa"/>
          </w:tcPr>
          <w:p w:rsidR="004C2235" w:rsidRDefault="004C2235">
            <w:r>
              <w:t>100</w:t>
            </w:r>
          </w:p>
        </w:tc>
        <w:tc>
          <w:tcPr>
            <w:tcW w:w="3081" w:type="dxa"/>
          </w:tcPr>
          <w:p w:rsidR="004C2235" w:rsidRDefault="004C2235">
            <w:r>
              <w:t>0</w:t>
            </w:r>
          </w:p>
        </w:tc>
      </w:tr>
      <w:tr w:rsidR="004C2235" w:rsidTr="004C2235">
        <w:tc>
          <w:tcPr>
            <w:tcW w:w="3080" w:type="dxa"/>
          </w:tcPr>
          <w:p w:rsidR="004C2235" w:rsidRDefault="004C2235">
            <w:r>
              <w:t>Salt</w:t>
            </w:r>
          </w:p>
        </w:tc>
        <w:tc>
          <w:tcPr>
            <w:tcW w:w="3081" w:type="dxa"/>
          </w:tcPr>
          <w:p w:rsidR="004C2235" w:rsidRDefault="004C2235">
            <w:r>
              <w:t>100</w:t>
            </w:r>
          </w:p>
        </w:tc>
        <w:tc>
          <w:tcPr>
            <w:tcW w:w="3081" w:type="dxa"/>
          </w:tcPr>
          <w:p w:rsidR="004C2235" w:rsidRDefault="004C2235">
            <w:r>
              <w:t>200</w:t>
            </w:r>
          </w:p>
        </w:tc>
      </w:tr>
      <w:tr w:rsidR="004C2235" w:rsidTr="004C2235">
        <w:tc>
          <w:tcPr>
            <w:tcW w:w="3080" w:type="dxa"/>
          </w:tcPr>
          <w:p w:rsidR="004C2235" w:rsidRDefault="004C2235">
            <w:r>
              <w:t>Protein</w:t>
            </w:r>
          </w:p>
        </w:tc>
        <w:tc>
          <w:tcPr>
            <w:tcW w:w="3081" w:type="dxa"/>
          </w:tcPr>
          <w:p w:rsidR="004C2235" w:rsidRDefault="004C2235">
            <w:r>
              <w:t>0</w:t>
            </w:r>
          </w:p>
        </w:tc>
        <w:tc>
          <w:tcPr>
            <w:tcW w:w="3081" w:type="dxa"/>
          </w:tcPr>
          <w:p w:rsidR="004C2235" w:rsidRDefault="004C2235">
            <w:r>
              <w:t>0</w:t>
            </w:r>
          </w:p>
        </w:tc>
      </w:tr>
    </w:tbl>
    <w:p w:rsidR="004C2235" w:rsidRDefault="004C2235"/>
    <w:p w:rsidR="004C2235" w:rsidRDefault="004C2235" w:rsidP="00E41EE5">
      <w:pPr>
        <w:pStyle w:val="ListParagraph"/>
        <w:numPr>
          <w:ilvl w:val="0"/>
          <w:numId w:val="4"/>
        </w:numPr>
        <w:ind w:left="426" w:hanging="426"/>
      </w:pPr>
      <w:r>
        <w:t>Use your understanding of kidney function to explain how each value is reached</w:t>
      </w:r>
    </w:p>
    <w:p w:rsidR="004C2235" w:rsidRDefault="004C2235" w:rsidP="004C2235">
      <w:pPr>
        <w:pStyle w:val="ListParagraph"/>
      </w:pPr>
    </w:p>
    <w:p w:rsidR="004C2235" w:rsidRDefault="004C2235" w:rsidP="00E41EE5">
      <w:pPr>
        <w:pStyle w:val="ListParagraph"/>
        <w:ind w:hanging="294"/>
      </w:pPr>
      <w:r>
        <w:t>Urea_________________________________________________________________</w:t>
      </w:r>
      <w:r w:rsidR="00E41EE5">
        <w:t>__</w:t>
      </w:r>
    </w:p>
    <w:p w:rsidR="004C2235" w:rsidRDefault="004C2235" w:rsidP="004C2235">
      <w:pPr>
        <w:pStyle w:val="ListParagraph"/>
      </w:pPr>
    </w:p>
    <w:p w:rsidR="004C2235" w:rsidRDefault="004C2235" w:rsidP="004C2235">
      <w:pPr>
        <w:pStyle w:val="ListParagraph"/>
      </w:pPr>
      <w:r>
        <w:t>_____________________________________________________________________</w:t>
      </w:r>
    </w:p>
    <w:p w:rsidR="004C2235" w:rsidRDefault="004C2235" w:rsidP="004C2235">
      <w:pPr>
        <w:pStyle w:val="ListParagraph"/>
      </w:pPr>
    </w:p>
    <w:p w:rsidR="004C2235" w:rsidRDefault="004C2235" w:rsidP="00E41EE5">
      <w:pPr>
        <w:pStyle w:val="ListParagraph"/>
        <w:ind w:hanging="294"/>
      </w:pPr>
      <w:r>
        <w:t>Glucose______________________________________________________________</w:t>
      </w:r>
      <w:r w:rsidR="00E41EE5">
        <w:t>___</w:t>
      </w:r>
    </w:p>
    <w:p w:rsidR="00E41EE5" w:rsidRDefault="00E41EE5" w:rsidP="004C2235">
      <w:pPr>
        <w:pStyle w:val="ListParagraph"/>
      </w:pPr>
    </w:p>
    <w:p w:rsidR="00E41EE5" w:rsidRDefault="00E41EE5" w:rsidP="004C2235">
      <w:pPr>
        <w:pStyle w:val="ListParagraph"/>
      </w:pPr>
      <w:r>
        <w:lastRenderedPageBreak/>
        <w:t>_____________________________________________________________________</w:t>
      </w:r>
    </w:p>
    <w:p w:rsidR="00E41EE5" w:rsidRDefault="00E41EE5" w:rsidP="00E41EE5">
      <w:pPr>
        <w:ind w:left="426" w:hanging="426"/>
      </w:pPr>
      <w:r>
        <w:t xml:space="preserve">       </w:t>
      </w:r>
    </w:p>
    <w:p w:rsidR="00E41EE5" w:rsidRDefault="00E41EE5" w:rsidP="00E41EE5">
      <w:pPr>
        <w:ind w:left="426" w:hanging="426"/>
      </w:pPr>
      <w:r>
        <w:tab/>
        <w:t>Amino Acid_____________________________________________________________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ab/>
      </w:r>
      <w:r>
        <w:tab/>
        <w:t>_____________________________________________________________________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ab/>
        <w:t>Salt ____________________________________________________________________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ab/>
        <w:t>_______________________________________________________________________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ab/>
        <w:t>Protein _________________________________________________________________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ab/>
        <w:t>_______________________________________________________________________</w:t>
      </w:r>
    </w:p>
    <w:p w:rsidR="00E41EE5" w:rsidRDefault="00B43E11" w:rsidP="00E41EE5">
      <w:pPr>
        <w:ind w:left="426" w:hanging="426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(5</w:t>
      </w:r>
      <w:r w:rsidR="00E41EE5">
        <w:t xml:space="preserve"> marks)</w:t>
      </w:r>
    </w:p>
    <w:p w:rsidR="00E41EE5" w:rsidRDefault="00B7155E" w:rsidP="00B7155E">
      <w:pPr>
        <w:ind w:left="426" w:hanging="426"/>
      </w:pPr>
      <w:r>
        <w:t xml:space="preserve">b)  </w:t>
      </w:r>
      <w:r w:rsidR="00E41EE5">
        <w:t>A person was admitted to hospital with blood and other proteins in the urine. Suggest what structures in the nephron may have been damaged. Give a reason why.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>___________________________________________________________________________</w:t>
      </w:r>
    </w:p>
    <w:p w:rsidR="00E41EE5" w:rsidRDefault="00E41EE5" w:rsidP="00E41EE5">
      <w:pPr>
        <w:ind w:left="426" w:hanging="426"/>
      </w:pPr>
    </w:p>
    <w:p w:rsidR="00E41EE5" w:rsidRDefault="00E41EE5" w:rsidP="00E41EE5">
      <w:pPr>
        <w:ind w:left="426" w:hanging="426"/>
      </w:pPr>
      <w:r>
        <w:t>__________________________________________________________________________</w:t>
      </w:r>
    </w:p>
    <w:p w:rsidR="00E41EE5" w:rsidRDefault="00E41EE5" w:rsidP="00E41EE5">
      <w:pPr>
        <w:ind w:left="426" w:hanging="426"/>
      </w:pPr>
    </w:p>
    <w:p w:rsidR="00B7155E" w:rsidRDefault="00E41EE5" w:rsidP="00E41EE5">
      <w:pPr>
        <w:ind w:left="426" w:hanging="426"/>
      </w:pPr>
      <w:r>
        <w:t>__________________________________________________________________</w:t>
      </w:r>
      <w:proofErr w:type="gramStart"/>
      <w:r>
        <w:t>_</w:t>
      </w:r>
      <w:r w:rsidR="006A0BC1">
        <w:t>(</w:t>
      </w:r>
      <w:proofErr w:type="gramEnd"/>
      <w:r w:rsidR="006A0BC1">
        <w:t>2</w:t>
      </w:r>
      <w:r w:rsidR="00B7155E">
        <w:t xml:space="preserve"> marks)</w:t>
      </w:r>
    </w:p>
    <w:p w:rsidR="00B7155E" w:rsidRDefault="00B7155E" w:rsidP="00E41EE5">
      <w:pPr>
        <w:ind w:left="426" w:hanging="426"/>
      </w:pPr>
    </w:p>
    <w:p w:rsidR="00E41EE5" w:rsidRDefault="00E41EE5" w:rsidP="00E41EE5">
      <w:pPr>
        <w:ind w:left="426" w:hanging="426"/>
      </w:pPr>
      <w:bookmarkStart w:id="0" w:name="_GoBack"/>
      <w:bookmarkEnd w:id="0"/>
      <w:r>
        <w:t xml:space="preserve">  </w:t>
      </w:r>
      <w:r w:rsidR="00332C10">
        <w:t>23</w:t>
      </w:r>
      <w:r w:rsidR="00911960">
        <w:t xml:space="preserve">. </w:t>
      </w:r>
      <w:r w:rsidR="006A165C">
        <w:t xml:space="preserve"> </w:t>
      </w:r>
      <w:r w:rsidR="00332C10">
        <w:tab/>
      </w:r>
      <w:r w:rsidR="006A165C">
        <w:t>Match the term on the left with its definition on the right. Use the letter of the correct definition</w:t>
      </w:r>
      <w:r w:rsidR="00134780">
        <w:tab/>
      </w:r>
      <w:r w:rsidR="00134780">
        <w:tab/>
      </w:r>
      <w:r w:rsidR="00134780">
        <w:tab/>
      </w:r>
      <w:r w:rsidR="00134780">
        <w:tab/>
      </w:r>
      <w:r w:rsidR="00134780">
        <w:tab/>
      </w:r>
      <w:r w:rsidR="00134780">
        <w:tab/>
      </w:r>
      <w:r w:rsidR="00134780">
        <w:tab/>
      </w:r>
      <w:r w:rsidR="00134780">
        <w:tab/>
      </w:r>
      <w:r w:rsidR="00134780">
        <w:tab/>
        <w:t xml:space="preserve">         </w:t>
      </w:r>
      <w:r w:rsidR="000A5282">
        <w:t>(5</w:t>
      </w:r>
      <w:r w:rsidR="00134780">
        <w:t xml:space="preserve"> marks)</w:t>
      </w:r>
    </w:p>
    <w:p w:rsidR="00AB6CB7" w:rsidRDefault="00134780" w:rsidP="00413ADF">
      <w:pPr>
        <w:ind w:left="426" w:hanging="426"/>
      </w:pPr>
      <w:r>
        <w:t>TERM                                 DEFINITION</w:t>
      </w:r>
    </w:p>
    <w:p w:rsidR="00134780" w:rsidRDefault="00134780" w:rsidP="00413ADF">
      <w:pPr>
        <w:ind w:left="426" w:hanging="426"/>
      </w:pPr>
    </w:p>
    <w:p w:rsidR="006A165C" w:rsidRDefault="006A165C" w:rsidP="00413ADF">
      <w:pPr>
        <w:ind w:left="426" w:hanging="426"/>
      </w:pPr>
      <w:r>
        <w:t xml:space="preserve">Replication  </w:t>
      </w:r>
      <w:r w:rsidR="00413ADF">
        <w:tab/>
      </w:r>
      <w:r>
        <w:t xml:space="preserve">(   </w:t>
      </w:r>
      <w:r w:rsidR="00413ADF">
        <w:t xml:space="preserve">) </w:t>
      </w:r>
      <w:r w:rsidR="00413ADF">
        <w:tab/>
        <w:t xml:space="preserve">A </w:t>
      </w:r>
      <w:r w:rsidR="000A002F">
        <w:t xml:space="preserve">  </w:t>
      </w:r>
      <w:r w:rsidR="00134780">
        <w:t>the changes in genes not caused by DNA</w:t>
      </w:r>
    </w:p>
    <w:p w:rsidR="00413ADF" w:rsidRDefault="00413ADF" w:rsidP="00413ADF">
      <w:pPr>
        <w:ind w:left="426" w:hanging="426"/>
      </w:pPr>
    </w:p>
    <w:p w:rsidR="00413ADF" w:rsidRDefault="00413ADF" w:rsidP="00413ADF">
      <w:pPr>
        <w:ind w:left="426" w:hanging="426"/>
      </w:pPr>
      <w:r>
        <w:t>DNA</w:t>
      </w:r>
      <w:r>
        <w:tab/>
      </w:r>
      <w:r>
        <w:tab/>
        <w:t xml:space="preserve">(  </w:t>
      </w:r>
      <w:r w:rsidR="00AB6CB7">
        <w:t xml:space="preserve"> </w:t>
      </w:r>
      <w:r>
        <w:t xml:space="preserve">)  </w:t>
      </w:r>
      <w:r>
        <w:tab/>
        <w:t>B</w:t>
      </w:r>
      <w:r w:rsidR="000A002F">
        <w:t xml:space="preserve"> </w:t>
      </w:r>
      <w:r>
        <w:t xml:space="preserve"> </w:t>
      </w:r>
      <w:r w:rsidR="000A002F">
        <w:t xml:space="preserve"> </w:t>
      </w:r>
      <w:r>
        <w:t xml:space="preserve">a sequence of three bases on a </w:t>
      </w:r>
      <w:proofErr w:type="spellStart"/>
      <w:r>
        <w:t>a</w:t>
      </w:r>
      <w:proofErr w:type="spellEnd"/>
      <w:r>
        <w:t xml:space="preserve"> mRNA molecule</w:t>
      </w:r>
    </w:p>
    <w:p w:rsidR="00413ADF" w:rsidRDefault="00413ADF" w:rsidP="00413ADF">
      <w:pPr>
        <w:ind w:left="426" w:hanging="426"/>
      </w:pPr>
    </w:p>
    <w:p w:rsidR="00413ADF" w:rsidRDefault="00413ADF" w:rsidP="00413ADF">
      <w:pPr>
        <w:ind w:left="426" w:hanging="426"/>
      </w:pPr>
      <w:r>
        <w:t xml:space="preserve">RNA </w:t>
      </w:r>
      <w:r>
        <w:tab/>
      </w:r>
      <w:r>
        <w:tab/>
        <w:t xml:space="preserve">(  </w:t>
      </w:r>
      <w:r w:rsidR="00AB6CB7">
        <w:t xml:space="preserve"> </w:t>
      </w:r>
      <w:r>
        <w:t>)</w:t>
      </w:r>
      <w:r>
        <w:tab/>
        <w:t xml:space="preserve">C </w:t>
      </w:r>
      <w:r w:rsidR="000A002F">
        <w:t xml:space="preserve">  </w:t>
      </w:r>
      <w:r>
        <w:t>a single stranded molecule found outside the nucleus</w:t>
      </w:r>
    </w:p>
    <w:p w:rsidR="00413ADF" w:rsidRDefault="00413ADF" w:rsidP="00413ADF">
      <w:pPr>
        <w:ind w:left="426" w:hanging="426"/>
      </w:pPr>
      <w:proofErr w:type="gramStart"/>
      <w:r>
        <w:t>polymerase</w:t>
      </w:r>
      <w:proofErr w:type="gramEnd"/>
      <w:r>
        <w:t xml:space="preserve"> </w:t>
      </w:r>
      <w:r>
        <w:tab/>
        <w:t xml:space="preserve">     </w:t>
      </w:r>
    </w:p>
    <w:p w:rsidR="00413ADF" w:rsidRDefault="00413ADF" w:rsidP="00E41EE5">
      <w:pPr>
        <w:ind w:left="426" w:hanging="426"/>
      </w:pPr>
    </w:p>
    <w:p w:rsidR="006A165C" w:rsidRDefault="00413ADF" w:rsidP="00E41EE5">
      <w:pPr>
        <w:ind w:left="426" w:hanging="426"/>
      </w:pPr>
      <w:r>
        <w:t>Synthesis</w:t>
      </w:r>
      <w:r>
        <w:tab/>
        <w:t xml:space="preserve">(  </w:t>
      </w:r>
      <w:r w:rsidR="00AB6CB7">
        <w:t xml:space="preserve"> </w:t>
      </w:r>
      <w:r>
        <w:t>)</w:t>
      </w:r>
      <w:r>
        <w:tab/>
        <w:t>D</w:t>
      </w:r>
      <w:r w:rsidR="000A002F">
        <w:t xml:space="preserve"> </w:t>
      </w:r>
      <w:r>
        <w:t xml:space="preserve"> </w:t>
      </w:r>
      <w:r w:rsidR="000A002F">
        <w:t xml:space="preserve"> the process by which small molecules join to make larger ones</w:t>
      </w:r>
    </w:p>
    <w:p w:rsidR="000A002F" w:rsidRDefault="000A002F" w:rsidP="00E41EE5">
      <w:pPr>
        <w:ind w:left="426" w:hanging="426"/>
      </w:pPr>
    </w:p>
    <w:p w:rsidR="000A002F" w:rsidRDefault="000A002F" w:rsidP="00E41EE5">
      <w:pPr>
        <w:ind w:left="426" w:hanging="426"/>
      </w:pPr>
      <w:r>
        <w:t>Anticodon</w:t>
      </w:r>
      <w:r>
        <w:tab/>
        <w:t xml:space="preserve">( </w:t>
      </w:r>
      <w:r w:rsidR="00AB6CB7">
        <w:t xml:space="preserve"> </w:t>
      </w:r>
      <w:r>
        <w:t xml:space="preserve"> )</w:t>
      </w:r>
      <w:r>
        <w:tab/>
        <w:t>E   coiled DNA and its proteins</w:t>
      </w:r>
    </w:p>
    <w:p w:rsidR="000A002F" w:rsidRDefault="000A002F" w:rsidP="00E41EE5">
      <w:pPr>
        <w:ind w:left="426" w:hanging="426"/>
      </w:pPr>
    </w:p>
    <w:p w:rsidR="000A002F" w:rsidRDefault="000A002F" w:rsidP="00E41EE5">
      <w:pPr>
        <w:ind w:left="426" w:hanging="426"/>
      </w:pPr>
      <w:r>
        <w:t>RNA</w:t>
      </w:r>
      <w:r>
        <w:tab/>
      </w:r>
      <w:r>
        <w:tab/>
        <w:t xml:space="preserve">( </w:t>
      </w:r>
      <w:r w:rsidR="00AB6CB7">
        <w:t xml:space="preserve"> </w:t>
      </w:r>
      <w:r>
        <w:t xml:space="preserve"> )</w:t>
      </w:r>
      <w:r>
        <w:tab/>
        <w:t xml:space="preserve">F   a sequence of three bases found on a </w:t>
      </w:r>
      <w:proofErr w:type="spellStart"/>
      <w:r>
        <w:t>tRNA</w:t>
      </w:r>
      <w:proofErr w:type="spellEnd"/>
      <w:r>
        <w:t xml:space="preserve"> molecule</w:t>
      </w:r>
    </w:p>
    <w:p w:rsidR="000A002F" w:rsidRDefault="000A002F" w:rsidP="00E41EE5">
      <w:pPr>
        <w:ind w:left="426" w:hanging="426"/>
      </w:pPr>
    </w:p>
    <w:p w:rsidR="000A002F" w:rsidRDefault="000A002F" w:rsidP="00E41EE5">
      <w:pPr>
        <w:ind w:left="426" w:hanging="426"/>
      </w:pPr>
      <w:r>
        <w:t>Codon</w:t>
      </w:r>
      <w:r>
        <w:tab/>
      </w:r>
      <w:r>
        <w:tab/>
        <w:t xml:space="preserve">( </w:t>
      </w:r>
      <w:r w:rsidR="00AB6CB7">
        <w:t xml:space="preserve"> </w:t>
      </w:r>
      <w:r>
        <w:t xml:space="preserve"> )</w:t>
      </w:r>
      <w:r>
        <w:tab/>
        <w:t xml:space="preserve">G  </w:t>
      </w:r>
      <w:r w:rsidR="00AB6CB7">
        <w:t xml:space="preserve"> </w:t>
      </w:r>
      <w:r>
        <w:t>a double stranded molecule found in the nucleus</w:t>
      </w:r>
    </w:p>
    <w:p w:rsidR="000A002F" w:rsidRDefault="000A002F" w:rsidP="00E41EE5">
      <w:pPr>
        <w:ind w:left="426" w:hanging="426"/>
      </w:pPr>
    </w:p>
    <w:p w:rsidR="00AB6CB7" w:rsidRDefault="000A002F" w:rsidP="00E41EE5">
      <w:pPr>
        <w:ind w:left="426" w:hanging="426"/>
      </w:pPr>
      <w:r>
        <w:t>Epigenetics</w:t>
      </w:r>
      <w:r>
        <w:tab/>
        <w:t xml:space="preserve">( </w:t>
      </w:r>
      <w:r w:rsidR="00AB6CB7">
        <w:t xml:space="preserve"> </w:t>
      </w:r>
      <w:r>
        <w:t xml:space="preserve"> )</w:t>
      </w:r>
      <w:r>
        <w:tab/>
        <w:t xml:space="preserve">H  </w:t>
      </w:r>
      <w:r w:rsidR="00AB6CB7">
        <w:t xml:space="preserve"> the process by which DNA forms a replica of itself</w:t>
      </w:r>
    </w:p>
    <w:p w:rsidR="00AB6CB7" w:rsidRDefault="00AB6CB7" w:rsidP="00E41EE5">
      <w:pPr>
        <w:ind w:left="426" w:hanging="426"/>
      </w:pPr>
    </w:p>
    <w:p w:rsidR="000A002F" w:rsidRDefault="00AB6CB7" w:rsidP="00E41EE5">
      <w:pPr>
        <w:ind w:left="426" w:hanging="426"/>
      </w:pPr>
      <w:r>
        <w:t>Chromatin</w:t>
      </w:r>
      <w:r>
        <w:tab/>
        <w:t>(   )</w:t>
      </w:r>
      <w:r w:rsidR="000A002F">
        <w:t xml:space="preserve">  </w:t>
      </w:r>
      <w:r>
        <w:tab/>
        <w:t>I   the enzyme responsible for transcribing DNA to RNA</w:t>
      </w:r>
    </w:p>
    <w:p w:rsidR="000A002F" w:rsidRDefault="000A002F" w:rsidP="00E41EE5">
      <w:pPr>
        <w:ind w:left="426" w:hanging="426"/>
      </w:pPr>
    </w:p>
    <w:p w:rsidR="000A002F" w:rsidRDefault="00134780" w:rsidP="00E41EE5">
      <w:pPr>
        <w:ind w:left="426" w:hanging="426"/>
      </w:pPr>
      <w:r>
        <w:tab/>
      </w:r>
      <w:r>
        <w:tab/>
      </w:r>
      <w:r>
        <w:tab/>
      </w:r>
      <w:r>
        <w:tab/>
        <w:t>J   the process of copying information to form proteins</w:t>
      </w:r>
    </w:p>
    <w:p w:rsidR="000A002F" w:rsidRDefault="000A002F" w:rsidP="00E41EE5">
      <w:pPr>
        <w:ind w:left="426" w:hanging="426"/>
      </w:pPr>
    </w:p>
    <w:p w:rsidR="00B43E11" w:rsidRDefault="00B43E11" w:rsidP="00E41EE5">
      <w:pPr>
        <w:ind w:left="426" w:hanging="426"/>
      </w:pPr>
    </w:p>
    <w:p w:rsidR="00B43E11" w:rsidRDefault="00B43E11" w:rsidP="00B43E11"/>
    <w:p w:rsidR="00B43E11" w:rsidRPr="00B43E11" w:rsidRDefault="00BB1CA6" w:rsidP="00B43E11">
      <w:pPr>
        <w:rPr>
          <w:rFonts w:eastAsia="Times New Roman"/>
          <w:szCs w:val="20"/>
          <w:lang w:val="en-US" w:eastAsia="en-US"/>
        </w:rPr>
      </w:pPr>
      <w:r>
        <w:rPr>
          <w:rFonts w:ascii="Arial" w:eastAsia="Times New Roman" w:hAnsi="Arial" w:cs="Arial"/>
          <w:noProof/>
          <w:sz w:val="20"/>
          <w:szCs w:val="20"/>
          <w:lang w:eastAsia="en-AU"/>
        </w:rPr>
        <w:lastRenderedPageBreak/>
        <w:drawing>
          <wp:anchor distT="0" distB="0" distL="114300" distR="114300" simplePos="0" relativeHeight="251663360" behindDoc="1" locked="0" layoutInCell="1" allowOverlap="1" wp14:anchorId="620BE4FC" wp14:editId="7D5C9127">
            <wp:simplePos x="0" y="0"/>
            <wp:positionH relativeFrom="column">
              <wp:posOffset>2638425</wp:posOffset>
            </wp:positionH>
            <wp:positionV relativeFrom="paragraph">
              <wp:posOffset>-247650</wp:posOffset>
            </wp:positionV>
            <wp:extent cx="2619375" cy="3019425"/>
            <wp:effectExtent l="0" t="0" r="9525" b="9525"/>
            <wp:wrapTight wrapText="bothSides">
              <wp:wrapPolygon edited="0">
                <wp:start x="0" y="0"/>
                <wp:lineTo x="0" y="21532"/>
                <wp:lineTo x="21521" y="21532"/>
                <wp:lineTo x="21521" y="0"/>
                <wp:lineTo x="0" y="0"/>
              </wp:wrapPolygon>
            </wp:wrapTight>
            <wp:docPr id="2" name="Picture 2" descr="anatomy_and_physiology_of_animals_diagram_of_urinary_system_un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anatomy_and_physiology_of_animals_diagram_of_urinary_system_unlabel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E11" w:rsidRPr="00B43E11">
        <w:rPr>
          <w:rFonts w:eastAsia="Times New Roman"/>
          <w:bCs/>
          <w:szCs w:val="20"/>
          <w:lang w:val="en-US" w:eastAsia="en-US"/>
        </w:rPr>
        <w:t>24.</w:t>
      </w:r>
      <w:r w:rsidR="00B43E11" w:rsidRPr="00B43E11">
        <w:rPr>
          <w:rFonts w:eastAsia="Times New Roman"/>
          <w:b/>
          <w:szCs w:val="20"/>
          <w:lang w:val="en-US" w:eastAsia="en-US"/>
        </w:rPr>
        <w:t xml:space="preserve"> </w:t>
      </w:r>
      <w:r w:rsidR="007201F3">
        <w:rPr>
          <w:rFonts w:eastAsia="Times New Roman"/>
          <w:bCs/>
          <w:szCs w:val="20"/>
          <w:lang w:val="en-US" w:eastAsia="en-US"/>
        </w:rPr>
        <w:t xml:space="preserve">  Refer to this diagram </w:t>
      </w:r>
    </w:p>
    <w:p w:rsidR="00B43E11" w:rsidRPr="00B43E11" w:rsidRDefault="00BB1CA6" w:rsidP="00B43E11">
      <w:pPr>
        <w:rPr>
          <w:rFonts w:eastAsia="Times New Roman"/>
          <w:bCs/>
          <w:szCs w:val="20"/>
          <w:lang w:val="en-US" w:eastAsia="en-US"/>
        </w:rPr>
      </w:pPr>
      <w:r>
        <w:rPr>
          <w:rFonts w:eastAsia="Times New Roman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A9A558" wp14:editId="5738D9FD">
                <wp:simplePos x="0" y="0"/>
                <wp:positionH relativeFrom="column">
                  <wp:posOffset>4600575</wp:posOffset>
                </wp:positionH>
                <wp:positionV relativeFrom="paragraph">
                  <wp:posOffset>148590</wp:posOffset>
                </wp:positionV>
                <wp:extent cx="509905" cy="339725"/>
                <wp:effectExtent l="19050" t="0" r="23495" b="22225"/>
                <wp:wrapNone/>
                <wp:docPr id="3" name="Right Arrow Callou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09905" cy="339725"/>
                        </a:xfrm>
                        <a:prstGeom prst="rightArrowCallout">
                          <a:avLst>
                            <a:gd name="adj1" fmla="val 50000"/>
                            <a:gd name="adj2" fmla="val 25000"/>
                            <a:gd name="adj3" fmla="val 25016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25F" w:rsidRPr="00FD3C11" w:rsidRDefault="004C725F" w:rsidP="00B43E1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Right Arrow Callout 3" o:spid="_x0000_s1026" type="#_x0000_t78" style="position:absolute;margin-left:362.25pt;margin-top:11.7pt;width:40.15pt;height:26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" adj=",,,5400">
                <v:textbox>
                  <w:txbxContent>
                    <w:p w:rsidR="007201F3" w:rsidRPr="00FD3C11" w:rsidRDefault="007201F3" w:rsidP="00B43E11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B1CA6" w:rsidRDefault="00B43E11" w:rsidP="00B43E11">
      <w:pPr>
        <w:rPr>
          <w:rFonts w:eastAsia="Times New Roman"/>
          <w:bCs/>
          <w:szCs w:val="20"/>
          <w:lang w:val="en-US" w:eastAsia="en-US"/>
        </w:rPr>
      </w:pPr>
      <w:r w:rsidRPr="00B43E11">
        <w:rPr>
          <w:rFonts w:eastAsia="Times New Roman"/>
          <w:bCs/>
          <w:szCs w:val="20"/>
          <w:lang w:val="en-US" w:eastAsia="en-US"/>
        </w:rPr>
        <w:t xml:space="preserve">                        </w:t>
      </w: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  <w:r>
        <w:rPr>
          <w:rFonts w:eastAsia="Times New Roman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69CF04" wp14:editId="69377C55">
                <wp:simplePos x="0" y="0"/>
                <wp:positionH relativeFrom="column">
                  <wp:posOffset>2595245</wp:posOffset>
                </wp:positionH>
                <wp:positionV relativeFrom="paragraph">
                  <wp:posOffset>121920</wp:posOffset>
                </wp:positionV>
                <wp:extent cx="481330" cy="273050"/>
                <wp:effectExtent l="0" t="0" r="33020" b="12700"/>
                <wp:wrapNone/>
                <wp:docPr id="7" name="Right Arrow Callou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1330" cy="273050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9380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25F" w:rsidRPr="00FD3C11" w:rsidRDefault="004C725F" w:rsidP="00B43E11">
                            <w:pPr>
                              <w:rPr>
                                <w:b/>
                              </w:rPr>
                            </w:pPr>
                            <w:r w:rsidRPr="00FD3C11">
                              <w:rPr>
                                <w:b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Callout 7" o:spid="_x0000_s1027" type="#_x0000_t78" style="position:absolute;margin-left:204.35pt;margin-top:9.6pt;width:37.9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">
                <v:textbox>
                  <w:txbxContent>
                    <w:p w:rsidR="007201F3" w:rsidRPr="00FD3C11" w:rsidRDefault="007201F3" w:rsidP="00B43E11">
                      <w:pPr>
                        <w:rPr>
                          <w:b/>
                        </w:rPr>
                      </w:pPr>
                      <w:r w:rsidRPr="00FD3C11">
                        <w:rPr>
                          <w:b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  <w:r>
        <w:rPr>
          <w:rFonts w:eastAsia="Times New Roman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B647C2" wp14:editId="05EBB9CB">
                <wp:simplePos x="0" y="0"/>
                <wp:positionH relativeFrom="column">
                  <wp:posOffset>4023995</wp:posOffset>
                </wp:positionH>
                <wp:positionV relativeFrom="paragraph">
                  <wp:posOffset>70485</wp:posOffset>
                </wp:positionV>
                <wp:extent cx="509905" cy="339725"/>
                <wp:effectExtent l="19050" t="0" r="23495" b="22225"/>
                <wp:wrapNone/>
                <wp:docPr id="5" name="Right Arrow Callout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09905" cy="33972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016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25F" w:rsidRPr="00FD3C11" w:rsidRDefault="004C725F" w:rsidP="00B43E1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Callout 5" o:spid="_x0000_s1028" type="#_x0000_t78" style="position:absolute;margin-left:316.85pt;margin-top:5.55pt;width:40.15pt;height:26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">
                <v:textbox>
                  <w:txbxContent>
                    <w:p w:rsidR="007201F3" w:rsidRPr="00FD3C11" w:rsidRDefault="007201F3" w:rsidP="00B43E11">
                      <w:pPr>
                        <w:rPr>
                          <w:b/>
                        </w:rPr>
                      </w:pPr>
                      <w:r>
                        <w:t xml:space="preserve">  </w:t>
                      </w:r>
                      <w:r>
                        <w:rPr>
                          <w:b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BB1CA6" w:rsidRDefault="00BB1CA6" w:rsidP="00B43E11">
      <w:pPr>
        <w:rPr>
          <w:rFonts w:eastAsia="Times New Roman"/>
          <w:bCs/>
          <w:szCs w:val="20"/>
          <w:lang w:val="en-US" w:eastAsia="en-US"/>
        </w:rPr>
      </w:pPr>
      <w:r>
        <w:rPr>
          <w:rFonts w:eastAsia="Times New Roman"/>
          <w:noProof/>
          <w:szCs w:val="20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203E6C" wp14:editId="0E0797EB">
                <wp:simplePos x="0" y="0"/>
                <wp:positionH relativeFrom="column">
                  <wp:posOffset>2985770</wp:posOffset>
                </wp:positionH>
                <wp:positionV relativeFrom="paragraph">
                  <wp:posOffset>107950</wp:posOffset>
                </wp:positionV>
                <wp:extent cx="490855" cy="320675"/>
                <wp:effectExtent l="0" t="0" r="42545" b="22225"/>
                <wp:wrapNone/>
                <wp:docPr id="6" name="Right Arrow Callout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855" cy="320675"/>
                        </a:xfrm>
                        <a:prstGeom prst="rightArrowCallout">
                          <a:avLst>
                            <a:gd name="adj1" fmla="val 25000"/>
                            <a:gd name="adj2" fmla="val 25000"/>
                            <a:gd name="adj3" fmla="val 25512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725F" w:rsidRPr="00FD3C11" w:rsidRDefault="004C725F" w:rsidP="00B43E11">
                            <w:pPr>
                              <w:rPr>
                                <w:b/>
                              </w:rPr>
                            </w:pPr>
                            <w:r w:rsidRPr="00FD3C11">
                              <w:rPr>
                                <w:b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ight Arrow Callout 6" o:spid="_x0000_s1029" type="#_x0000_t78" style="position:absolute;margin-left:235.1pt;margin-top:8.5pt;width:38.65pt;height: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">
                <v:textbox>
                  <w:txbxContent>
                    <w:p w:rsidR="007201F3" w:rsidRPr="00FD3C11" w:rsidRDefault="007201F3" w:rsidP="00B43E11">
                      <w:pPr>
                        <w:rPr>
                          <w:b/>
                        </w:rPr>
                      </w:pPr>
                      <w:r w:rsidRPr="00FD3C11">
                        <w:rPr>
                          <w:b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 w:rsidR="00B43E11" w:rsidRPr="00B43E11" w:rsidRDefault="00B43E11" w:rsidP="00B43E11">
      <w:pPr>
        <w:rPr>
          <w:rFonts w:eastAsia="Times New Roman"/>
          <w:bCs/>
          <w:szCs w:val="20"/>
          <w:lang w:val="en-US" w:eastAsia="en-US"/>
        </w:rPr>
      </w:pPr>
      <w:r w:rsidRPr="00B43E11">
        <w:rPr>
          <w:rFonts w:eastAsia="Times New Roman"/>
          <w:bCs/>
          <w:szCs w:val="20"/>
          <w:lang w:val="en-US" w:eastAsia="en-US"/>
        </w:rPr>
        <w:t xml:space="preserve">             </w:t>
      </w:r>
    </w:p>
    <w:p w:rsidR="00B43E11" w:rsidRPr="00B43E11" w:rsidRDefault="00B43E11" w:rsidP="00B43E11">
      <w:pPr>
        <w:rPr>
          <w:rFonts w:eastAsia="Times New Roman"/>
          <w:bCs/>
          <w:szCs w:val="20"/>
          <w:lang w:val="en-US" w:eastAsia="en-US"/>
        </w:rPr>
      </w:pPr>
    </w:p>
    <w:p w:rsidR="00B43E11" w:rsidRPr="00B43E11" w:rsidRDefault="00B43E11" w:rsidP="00B43E11">
      <w:pPr>
        <w:rPr>
          <w:rFonts w:eastAsia="Times New Roman"/>
          <w:bCs/>
          <w:szCs w:val="20"/>
          <w:lang w:val="en-US" w:eastAsia="en-US"/>
        </w:rPr>
      </w:pPr>
      <w:r w:rsidRPr="00B43E11">
        <w:rPr>
          <w:rFonts w:eastAsia="Times New Roman"/>
          <w:szCs w:val="20"/>
          <w:lang w:val="en-US" w:eastAsia="en-US"/>
        </w:rPr>
        <w:t xml:space="preserve">(i) </w:t>
      </w:r>
      <w:r w:rsidRPr="00B43E11">
        <w:rPr>
          <w:rFonts w:eastAsia="Times New Roman"/>
          <w:bCs/>
          <w:szCs w:val="20"/>
          <w:lang w:val="en-US" w:eastAsia="en-US"/>
        </w:rPr>
        <w:t xml:space="preserve"> What body system does the diagram represent?</w:t>
      </w:r>
    </w:p>
    <w:p w:rsidR="00B43E11" w:rsidRPr="00B43E11" w:rsidRDefault="00B43E11" w:rsidP="00B43E11">
      <w:pPr>
        <w:rPr>
          <w:rFonts w:eastAsia="Times New Roman"/>
          <w:bCs/>
          <w:szCs w:val="20"/>
          <w:lang w:val="en-US" w:eastAsia="en-US"/>
        </w:rPr>
      </w:pPr>
    </w:p>
    <w:p w:rsidR="00B43E11" w:rsidRPr="00B43E11" w:rsidRDefault="00B43E11" w:rsidP="00B43E11">
      <w:pPr>
        <w:rPr>
          <w:rFonts w:eastAsia="Times New Roman"/>
          <w:szCs w:val="20"/>
          <w:lang w:val="en-US" w:eastAsia="en-US"/>
        </w:rPr>
      </w:pPr>
      <w:r w:rsidRPr="00B43E11">
        <w:rPr>
          <w:rFonts w:eastAsia="Times New Roman"/>
          <w:szCs w:val="20"/>
          <w:lang w:val="en-US" w:eastAsia="en-US"/>
        </w:rPr>
        <w:t>_____________________________________________</w:t>
      </w:r>
      <w:r w:rsidR="00BB1CA6">
        <w:rPr>
          <w:rFonts w:eastAsia="Times New Roman"/>
          <w:szCs w:val="20"/>
          <w:lang w:val="en-US" w:eastAsia="en-US"/>
        </w:rPr>
        <w:t>_____</w:t>
      </w:r>
      <w:r w:rsidRPr="00B43E11">
        <w:rPr>
          <w:rFonts w:eastAsia="Times New Roman"/>
          <w:szCs w:val="20"/>
          <w:lang w:val="en-US" w:eastAsia="en-US"/>
        </w:rPr>
        <w:t xml:space="preserve">   </w:t>
      </w:r>
    </w:p>
    <w:p w:rsidR="00B43E11" w:rsidRPr="00B43E11" w:rsidRDefault="00B43E11" w:rsidP="00B43E11">
      <w:pPr>
        <w:rPr>
          <w:rFonts w:eastAsia="Times New Roman"/>
          <w:szCs w:val="20"/>
          <w:lang w:val="en-US" w:eastAsia="en-US"/>
        </w:rPr>
      </w:pPr>
      <w:r w:rsidRPr="00B43E11">
        <w:rPr>
          <w:rFonts w:eastAsia="Times New Roman"/>
          <w:szCs w:val="20"/>
          <w:lang w:val="en-US" w:eastAsia="en-US"/>
        </w:rPr>
        <w:t xml:space="preserve"> (ii)  Provide the names of the parts </w:t>
      </w:r>
      <w:proofErr w:type="spellStart"/>
      <w:r w:rsidRPr="00B43E11">
        <w:rPr>
          <w:rFonts w:eastAsia="Times New Roman"/>
          <w:szCs w:val="20"/>
          <w:lang w:val="en-US" w:eastAsia="en-US"/>
        </w:rPr>
        <w:t>labelled</w:t>
      </w:r>
      <w:proofErr w:type="spellEnd"/>
      <w:r w:rsidRPr="00B43E11">
        <w:rPr>
          <w:rFonts w:eastAsia="Times New Roman"/>
          <w:szCs w:val="20"/>
          <w:lang w:val="en-US" w:eastAsia="en-US"/>
        </w:rPr>
        <w:t>:</w:t>
      </w:r>
    </w:p>
    <w:p w:rsidR="00B43E11" w:rsidRPr="00B43E11" w:rsidRDefault="00B43E11" w:rsidP="00B43E11">
      <w:pPr>
        <w:rPr>
          <w:rFonts w:eastAsia="Times New Roman"/>
          <w:szCs w:val="20"/>
          <w:lang w:val="en-US" w:eastAsia="en-US"/>
        </w:rPr>
      </w:pPr>
    </w:p>
    <w:p w:rsidR="00B43E11" w:rsidRPr="00B43E11" w:rsidRDefault="00B43E11" w:rsidP="00B43E11">
      <w:pPr>
        <w:rPr>
          <w:rFonts w:eastAsia="Times New Roman"/>
          <w:szCs w:val="20"/>
          <w:lang w:val="en-US" w:eastAsia="en-US"/>
        </w:rPr>
      </w:pPr>
      <w:r w:rsidRPr="00B43E11">
        <w:rPr>
          <w:rFonts w:eastAsia="Times New Roman"/>
          <w:szCs w:val="20"/>
          <w:lang w:val="en-US" w:eastAsia="en-US"/>
        </w:rPr>
        <w:t>W ________</w:t>
      </w:r>
      <w:r w:rsidR="00445F5B">
        <w:rPr>
          <w:rFonts w:eastAsia="Times New Roman"/>
          <w:szCs w:val="20"/>
          <w:lang w:val="en-US" w:eastAsia="en-US"/>
        </w:rPr>
        <w:t>__________________</w:t>
      </w:r>
      <w:r w:rsidR="00445F5B">
        <w:rPr>
          <w:rFonts w:eastAsia="Times New Roman"/>
          <w:szCs w:val="20"/>
          <w:lang w:val="en-US" w:eastAsia="en-US"/>
        </w:rPr>
        <w:tab/>
        <w:t>Y____________________________________</w:t>
      </w:r>
    </w:p>
    <w:p w:rsidR="00B43E11" w:rsidRPr="00B43E11" w:rsidRDefault="00B43E11" w:rsidP="00B43E11">
      <w:pPr>
        <w:rPr>
          <w:rFonts w:eastAsia="Times New Roman"/>
          <w:szCs w:val="20"/>
          <w:lang w:val="en-US" w:eastAsia="en-US"/>
        </w:rPr>
      </w:pPr>
    </w:p>
    <w:p w:rsidR="00B43E11" w:rsidRDefault="00B43E11" w:rsidP="00445F5B">
      <w:pPr>
        <w:rPr>
          <w:rFonts w:eastAsia="Times New Roman"/>
          <w:szCs w:val="20"/>
          <w:lang w:val="en-US" w:eastAsia="en-US"/>
        </w:rPr>
      </w:pPr>
      <w:proofErr w:type="gramStart"/>
      <w:r w:rsidRPr="00B43E11">
        <w:rPr>
          <w:rFonts w:eastAsia="Times New Roman"/>
          <w:szCs w:val="20"/>
          <w:lang w:val="en-US" w:eastAsia="en-US"/>
        </w:rPr>
        <w:t>X  _</w:t>
      </w:r>
      <w:proofErr w:type="gramEnd"/>
      <w:r w:rsidRPr="00B43E11">
        <w:rPr>
          <w:rFonts w:eastAsia="Times New Roman"/>
          <w:szCs w:val="20"/>
          <w:lang w:val="en-US" w:eastAsia="en-US"/>
        </w:rPr>
        <w:t>_______</w:t>
      </w:r>
      <w:r w:rsidR="00445F5B">
        <w:rPr>
          <w:rFonts w:eastAsia="Times New Roman"/>
          <w:szCs w:val="20"/>
          <w:lang w:val="en-US" w:eastAsia="en-US"/>
        </w:rPr>
        <w:t>__________________</w:t>
      </w:r>
      <w:r w:rsidR="00445F5B">
        <w:rPr>
          <w:rFonts w:eastAsia="Times New Roman"/>
          <w:szCs w:val="20"/>
          <w:lang w:val="en-US" w:eastAsia="en-US"/>
        </w:rPr>
        <w:tab/>
        <w:t>Z____________________________________</w:t>
      </w:r>
      <w:r>
        <w:rPr>
          <w:rFonts w:eastAsia="Times New Roman"/>
          <w:szCs w:val="20"/>
          <w:lang w:val="en-US" w:eastAsia="en-US"/>
        </w:rPr>
        <w:tab/>
      </w:r>
      <w:r>
        <w:rPr>
          <w:rFonts w:eastAsia="Times New Roman"/>
          <w:szCs w:val="20"/>
          <w:lang w:val="en-US" w:eastAsia="en-US"/>
        </w:rPr>
        <w:tab/>
      </w:r>
      <w:r>
        <w:rPr>
          <w:rFonts w:eastAsia="Times New Roman"/>
          <w:szCs w:val="20"/>
          <w:lang w:val="en-US" w:eastAsia="en-US"/>
        </w:rPr>
        <w:tab/>
      </w:r>
      <w:r>
        <w:rPr>
          <w:rFonts w:eastAsia="Times New Roman"/>
          <w:szCs w:val="20"/>
          <w:lang w:val="en-US" w:eastAsia="en-US"/>
        </w:rPr>
        <w:tab/>
      </w:r>
      <w:r w:rsidR="00445F5B">
        <w:rPr>
          <w:rFonts w:eastAsia="Times New Roman"/>
          <w:szCs w:val="20"/>
          <w:lang w:val="en-US" w:eastAsia="en-US"/>
        </w:rPr>
        <w:tab/>
      </w:r>
      <w:r w:rsidR="00445F5B">
        <w:rPr>
          <w:rFonts w:eastAsia="Times New Roman"/>
          <w:szCs w:val="20"/>
          <w:lang w:val="en-US" w:eastAsia="en-US"/>
        </w:rPr>
        <w:tab/>
      </w:r>
      <w:r w:rsidR="00445F5B">
        <w:rPr>
          <w:rFonts w:eastAsia="Times New Roman"/>
          <w:szCs w:val="20"/>
          <w:lang w:val="en-US" w:eastAsia="en-US"/>
        </w:rPr>
        <w:tab/>
      </w:r>
      <w:r w:rsidR="00BB1CA6">
        <w:rPr>
          <w:rFonts w:eastAsia="Times New Roman"/>
          <w:szCs w:val="20"/>
          <w:lang w:val="en-US" w:eastAsia="en-US"/>
        </w:rPr>
        <w:tab/>
      </w:r>
      <w:r w:rsidR="00BB1CA6">
        <w:rPr>
          <w:rFonts w:eastAsia="Times New Roman"/>
          <w:szCs w:val="20"/>
          <w:lang w:val="en-US" w:eastAsia="en-US"/>
        </w:rPr>
        <w:tab/>
      </w:r>
      <w:r w:rsidR="00BB1CA6">
        <w:rPr>
          <w:rFonts w:eastAsia="Times New Roman"/>
          <w:szCs w:val="20"/>
          <w:lang w:val="en-US" w:eastAsia="en-US"/>
        </w:rPr>
        <w:tab/>
      </w:r>
      <w:r w:rsidR="00BB1CA6">
        <w:rPr>
          <w:rFonts w:eastAsia="Times New Roman"/>
          <w:szCs w:val="20"/>
          <w:lang w:val="en-US" w:eastAsia="en-US"/>
        </w:rPr>
        <w:tab/>
      </w:r>
      <w:r w:rsidR="00BB1CA6">
        <w:rPr>
          <w:rFonts w:eastAsia="Times New Roman"/>
          <w:szCs w:val="20"/>
          <w:lang w:val="en-US" w:eastAsia="en-US"/>
        </w:rPr>
        <w:tab/>
      </w:r>
      <w:r>
        <w:rPr>
          <w:rFonts w:eastAsia="Times New Roman"/>
          <w:szCs w:val="20"/>
          <w:lang w:val="en-US" w:eastAsia="en-US"/>
        </w:rPr>
        <w:t>(5 marks)</w:t>
      </w:r>
    </w:p>
    <w:p w:rsidR="00BB1CA6" w:rsidRDefault="00BB1CA6" w:rsidP="00445F5B">
      <w:pPr>
        <w:rPr>
          <w:rFonts w:eastAsia="Times New Roman"/>
          <w:szCs w:val="20"/>
          <w:lang w:val="en-US" w:eastAsia="en-US"/>
        </w:rPr>
      </w:pPr>
    </w:p>
    <w:p w:rsidR="00D37B67" w:rsidRDefault="00BB1CA6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25</w:t>
      </w:r>
      <w:r w:rsidR="004C725F">
        <w:rPr>
          <w:rFonts w:eastAsia="Times New Roman"/>
          <w:szCs w:val="20"/>
          <w:lang w:val="en-US" w:eastAsia="en-US"/>
        </w:rPr>
        <w:t>.</w:t>
      </w:r>
      <w:r>
        <w:rPr>
          <w:rFonts w:eastAsia="Times New Roman"/>
          <w:szCs w:val="20"/>
          <w:lang w:val="en-US" w:eastAsia="en-US"/>
        </w:rPr>
        <w:t xml:space="preserve">  </w:t>
      </w:r>
      <w:r w:rsidR="008438F0">
        <w:rPr>
          <w:rFonts w:eastAsia="Times New Roman"/>
          <w:szCs w:val="20"/>
          <w:lang w:val="en-US" w:eastAsia="en-US"/>
        </w:rPr>
        <w:t>Sperm and eggs (ova) are very different in appearance and f</w:t>
      </w:r>
      <w:r w:rsidR="004C725F">
        <w:rPr>
          <w:rFonts w:eastAsia="Times New Roman"/>
          <w:szCs w:val="20"/>
          <w:lang w:val="en-US" w:eastAsia="en-US"/>
        </w:rPr>
        <w:t>unction. Compare their structures and functions.</w:t>
      </w:r>
      <w:r w:rsidR="00D37B67">
        <w:rPr>
          <w:rFonts w:eastAsia="Times New Roman"/>
          <w:szCs w:val="20"/>
          <w:lang w:val="en-US" w:eastAsia="en-US"/>
        </w:rPr>
        <w:tab/>
      </w:r>
      <w:r w:rsidR="00D37B67">
        <w:rPr>
          <w:rFonts w:eastAsia="Times New Roman"/>
          <w:szCs w:val="20"/>
          <w:lang w:val="en-US" w:eastAsia="en-US"/>
        </w:rPr>
        <w:tab/>
      </w:r>
      <w:r w:rsidR="00D37B67">
        <w:rPr>
          <w:rFonts w:eastAsia="Times New Roman"/>
          <w:szCs w:val="20"/>
          <w:lang w:val="en-US" w:eastAsia="en-US"/>
        </w:rPr>
        <w:tab/>
      </w:r>
      <w:r w:rsidR="00D37B67">
        <w:rPr>
          <w:rFonts w:eastAsia="Times New Roman"/>
          <w:szCs w:val="20"/>
          <w:lang w:val="en-US" w:eastAsia="en-US"/>
        </w:rPr>
        <w:tab/>
      </w:r>
      <w:r w:rsidR="00D37B67">
        <w:rPr>
          <w:rFonts w:eastAsia="Times New Roman"/>
          <w:szCs w:val="20"/>
          <w:lang w:val="en-US" w:eastAsia="en-US"/>
        </w:rPr>
        <w:tab/>
      </w:r>
      <w:r w:rsidR="00D37B67">
        <w:rPr>
          <w:rFonts w:eastAsia="Times New Roman"/>
          <w:szCs w:val="20"/>
          <w:lang w:val="en-US" w:eastAsia="en-US"/>
        </w:rPr>
        <w:tab/>
      </w:r>
      <w:r w:rsidR="007201F3">
        <w:rPr>
          <w:rFonts w:eastAsia="Times New Roman"/>
          <w:szCs w:val="20"/>
          <w:lang w:val="en-US" w:eastAsia="en-US"/>
        </w:rPr>
        <w:tab/>
      </w:r>
      <w:r w:rsidR="004C725F">
        <w:rPr>
          <w:rFonts w:eastAsia="Times New Roman"/>
          <w:szCs w:val="20"/>
          <w:lang w:val="en-US" w:eastAsia="en-US"/>
        </w:rPr>
        <w:tab/>
      </w:r>
      <w:proofErr w:type="gramStart"/>
      <w:r w:rsidR="000A5282">
        <w:rPr>
          <w:rFonts w:eastAsia="Times New Roman"/>
          <w:szCs w:val="20"/>
          <w:lang w:val="en-US" w:eastAsia="en-US"/>
        </w:rPr>
        <w:t>( 5</w:t>
      </w:r>
      <w:proofErr w:type="gramEnd"/>
      <w:r w:rsidR="00D37B67">
        <w:rPr>
          <w:rFonts w:eastAsia="Times New Roman"/>
          <w:szCs w:val="20"/>
          <w:lang w:val="en-US" w:eastAsia="en-US"/>
        </w:rPr>
        <w:t xml:space="preserve"> marks)</w:t>
      </w:r>
    </w:p>
    <w:p w:rsidR="00D37B67" w:rsidRDefault="00D37B67" w:rsidP="00445F5B">
      <w:pPr>
        <w:rPr>
          <w:rFonts w:eastAsia="Times New Roman"/>
          <w:szCs w:val="20"/>
          <w:lang w:val="en-US" w:eastAsia="en-US"/>
        </w:rPr>
      </w:pPr>
    </w:p>
    <w:p w:rsidR="00D37B67" w:rsidRDefault="00D37B67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D37B67" w:rsidRDefault="00D37B67" w:rsidP="00445F5B">
      <w:pPr>
        <w:rPr>
          <w:rFonts w:eastAsia="Times New Roman"/>
          <w:szCs w:val="20"/>
          <w:lang w:val="en-US" w:eastAsia="en-US"/>
        </w:rPr>
      </w:pPr>
    </w:p>
    <w:p w:rsidR="00D37B67" w:rsidRDefault="00D37B67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D37B67" w:rsidRDefault="00D37B67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  <w:r>
        <w:rPr>
          <w:rFonts w:eastAsia="Times New Roman"/>
          <w:szCs w:val="20"/>
          <w:lang w:val="en-US" w:eastAsia="en-US"/>
        </w:rPr>
        <w:t>___________________________________________________________________________</w:t>
      </w:r>
    </w:p>
    <w:p w:rsidR="007201F3" w:rsidRDefault="007201F3" w:rsidP="00445F5B">
      <w:pPr>
        <w:rPr>
          <w:rFonts w:eastAsia="Times New Roman"/>
          <w:szCs w:val="20"/>
          <w:lang w:val="en-US" w:eastAsia="en-US"/>
        </w:rPr>
      </w:pPr>
    </w:p>
    <w:p w:rsidR="007201F3" w:rsidRPr="00445F5B" w:rsidRDefault="007201F3" w:rsidP="00445F5B">
      <w:pPr>
        <w:rPr>
          <w:rFonts w:eastAsia="Times New Roman"/>
          <w:szCs w:val="20"/>
          <w:lang w:val="en-US" w:eastAsia="en-US"/>
        </w:rPr>
      </w:pPr>
    </w:p>
    <w:sectPr w:rsidR="007201F3" w:rsidRPr="00445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F2485"/>
    <w:multiLevelType w:val="hybridMultilevel"/>
    <w:tmpl w:val="7458C938"/>
    <w:lvl w:ilvl="0" w:tplc="5AD2922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F12AFD"/>
    <w:multiLevelType w:val="hybridMultilevel"/>
    <w:tmpl w:val="D114A2D6"/>
    <w:lvl w:ilvl="0" w:tplc="F1F83C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507C6E"/>
    <w:multiLevelType w:val="hybridMultilevel"/>
    <w:tmpl w:val="65FA7F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C0E2A"/>
    <w:multiLevelType w:val="hybridMultilevel"/>
    <w:tmpl w:val="4542851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44C"/>
    <w:rsid w:val="00002E11"/>
    <w:rsid w:val="0007040E"/>
    <w:rsid w:val="000850CD"/>
    <w:rsid w:val="00092EA6"/>
    <w:rsid w:val="000A002F"/>
    <w:rsid w:val="000A5282"/>
    <w:rsid w:val="00134780"/>
    <w:rsid w:val="00170549"/>
    <w:rsid w:val="0018044C"/>
    <w:rsid w:val="00191387"/>
    <w:rsid w:val="001D5B3C"/>
    <w:rsid w:val="002145B9"/>
    <w:rsid w:val="00332C10"/>
    <w:rsid w:val="00413ADF"/>
    <w:rsid w:val="004304E9"/>
    <w:rsid w:val="00445F5B"/>
    <w:rsid w:val="004C2235"/>
    <w:rsid w:val="004C725F"/>
    <w:rsid w:val="005E063E"/>
    <w:rsid w:val="006A0BC1"/>
    <w:rsid w:val="006A165C"/>
    <w:rsid w:val="007201F3"/>
    <w:rsid w:val="008438F0"/>
    <w:rsid w:val="008A6F6A"/>
    <w:rsid w:val="00911960"/>
    <w:rsid w:val="009D20D0"/>
    <w:rsid w:val="00AB6CB7"/>
    <w:rsid w:val="00B43E11"/>
    <w:rsid w:val="00B57277"/>
    <w:rsid w:val="00B7155E"/>
    <w:rsid w:val="00BB1CA6"/>
    <w:rsid w:val="00CB5F4E"/>
    <w:rsid w:val="00D37B67"/>
    <w:rsid w:val="00E10EAB"/>
    <w:rsid w:val="00E247D2"/>
    <w:rsid w:val="00E41EE5"/>
    <w:rsid w:val="00F7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0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F6A"/>
    <w:pPr>
      <w:ind w:left="720"/>
      <w:contextualSpacing/>
    </w:pPr>
    <w:rPr>
      <w:rFonts w:eastAsia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6A"/>
    <w:rPr>
      <w:rFonts w:ascii="Tahoma" w:eastAsia="Calibri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549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705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A6F6A"/>
    <w:pPr>
      <w:ind w:left="720"/>
      <w:contextualSpacing/>
    </w:pPr>
    <w:rPr>
      <w:rFonts w:eastAsia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F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F6A"/>
    <w:rPr>
      <w:rFonts w:ascii="Tahoma" w:eastAsia="Calibri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A151E-3CC2-4A46-BF77-01FA2DE19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CE02161C</Template>
  <TotalTime>80</TotalTime>
  <Pages>7</Pages>
  <Words>1535</Words>
  <Characters>8753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MENGLER Jeff</dc:creator>
  <cp:lastModifiedBy>MENGLER Jeff</cp:lastModifiedBy>
  <cp:revision>6</cp:revision>
  <cp:lastPrinted>2015-08-13T00:44:00Z</cp:lastPrinted>
  <dcterms:created xsi:type="dcterms:W3CDTF">2015-08-11T07:25:00Z</dcterms:created>
  <dcterms:modified xsi:type="dcterms:W3CDTF">2015-08-13T00:51:00Z</dcterms:modified>
</cp:coreProperties>
</file>