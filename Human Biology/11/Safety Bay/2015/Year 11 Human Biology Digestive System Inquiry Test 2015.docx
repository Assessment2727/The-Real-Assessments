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C7" w:rsidRPr="00C77FC7" w:rsidRDefault="00B550CD" w:rsidP="00C77FC7">
      <w:pPr>
        <w:rPr>
          <w:sz w:val="40"/>
          <w:szCs w:val="40"/>
        </w:rPr>
      </w:pPr>
      <w:r w:rsidRPr="00C77FC7">
        <w:rPr>
          <w:sz w:val="40"/>
          <w:szCs w:val="40"/>
        </w:rPr>
        <w:t>Year 11 Human Biology</w:t>
      </w:r>
    </w:p>
    <w:p w:rsidR="009A6F69" w:rsidRPr="00C77FC7" w:rsidRDefault="00B550CD" w:rsidP="00C77FC7">
      <w:pPr>
        <w:rPr>
          <w:sz w:val="36"/>
          <w:szCs w:val="36"/>
        </w:rPr>
      </w:pPr>
      <w:r w:rsidRPr="00C77FC7">
        <w:rPr>
          <w:sz w:val="36"/>
          <w:szCs w:val="36"/>
        </w:rPr>
        <w:t>Science Inquiry Test</w:t>
      </w:r>
      <w:r w:rsidR="00C77FC7" w:rsidRPr="00C77FC7">
        <w:rPr>
          <w:sz w:val="36"/>
          <w:szCs w:val="36"/>
        </w:rPr>
        <w:t xml:space="preserve"> 2015</w:t>
      </w:r>
      <w:r w:rsidR="00C77FC7">
        <w:rPr>
          <w:sz w:val="36"/>
          <w:szCs w:val="36"/>
        </w:rPr>
        <w:tab/>
      </w:r>
      <w:r w:rsidR="00C77FC7">
        <w:rPr>
          <w:sz w:val="36"/>
          <w:szCs w:val="36"/>
        </w:rPr>
        <w:tab/>
      </w:r>
      <w:r w:rsidR="00C77FC7">
        <w:rPr>
          <w:sz w:val="36"/>
          <w:szCs w:val="36"/>
        </w:rPr>
        <w:tab/>
        <w:t xml:space="preserve">  </w:t>
      </w:r>
      <w:bookmarkStart w:id="0" w:name="_GoBack"/>
      <w:bookmarkEnd w:id="0"/>
      <w:r w:rsidR="00C77FC7">
        <w:rPr>
          <w:sz w:val="36"/>
          <w:szCs w:val="36"/>
        </w:rPr>
        <w:t xml:space="preserve">     </w:t>
      </w:r>
      <w:r w:rsidR="00C77FC7" w:rsidRPr="00C77FC7">
        <w:rPr>
          <w:sz w:val="28"/>
          <w:szCs w:val="28"/>
        </w:rPr>
        <w:t>Score: _____/10</w:t>
      </w:r>
    </w:p>
    <w:p w:rsidR="00B550CD" w:rsidRDefault="00B550CD"/>
    <w:p w:rsidR="00C77FC7" w:rsidRDefault="00C77FC7"/>
    <w:p w:rsidR="00B550CD" w:rsidRDefault="00B550CD">
      <w:r>
        <w:t xml:space="preserve">Please read the </w:t>
      </w:r>
      <w:r w:rsidR="00C77FC7">
        <w:t>attached article and answer the questions below.</w:t>
      </w:r>
    </w:p>
    <w:p w:rsidR="00B550CD" w:rsidRDefault="00B550CD"/>
    <w:p w:rsidR="00B550CD" w:rsidRDefault="00B550CD" w:rsidP="00B550CD">
      <w:pPr>
        <w:pStyle w:val="ListParagraph"/>
        <w:numPr>
          <w:ilvl w:val="0"/>
          <w:numId w:val="1"/>
        </w:numPr>
        <w:ind w:left="0"/>
      </w:pPr>
      <w:r>
        <w:t>What variables should Beaumont have controlled in order to draw valid conclusions from his experiment?</w:t>
      </w:r>
    </w:p>
    <w:p w:rsidR="00B550CD" w:rsidRDefault="00B550CD" w:rsidP="00B550CD">
      <w:pPr>
        <w:pStyle w:val="ListParagraph"/>
        <w:ind w:left="0"/>
      </w:pPr>
    </w:p>
    <w:p w:rsidR="00B550CD" w:rsidRDefault="00B550CD" w:rsidP="00B550CD">
      <w:r>
        <w:t>_____________________________________________________________________</w:t>
      </w:r>
    </w:p>
    <w:p w:rsidR="00B550CD" w:rsidRDefault="00B550CD" w:rsidP="00B550CD"/>
    <w:p w:rsidR="00B550CD" w:rsidRDefault="00B550CD" w:rsidP="00B550CD">
      <w:r>
        <w:t>_____________________________________________________________________</w:t>
      </w:r>
    </w:p>
    <w:p w:rsidR="00B550CD" w:rsidRDefault="00B550CD" w:rsidP="00B550CD"/>
    <w:p w:rsidR="00B550CD" w:rsidRDefault="00B550CD" w:rsidP="00B550CD">
      <w:r>
        <w:t>____________________________________________________________</w:t>
      </w:r>
      <w:proofErr w:type="gramStart"/>
      <w:r>
        <w:t>_(</w:t>
      </w:r>
      <w:proofErr w:type="gramEnd"/>
      <w:r>
        <w:t>3 marks)</w:t>
      </w:r>
    </w:p>
    <w:p w:rsidR="00B550CD" w:rsidRDefault="00B550CD" w:rsidP="00B550CD"/>
    <w:p w:rsidR="00B550CD" w:rsidRDefault="00B550CD" w:rsidP="00B550CD">
      <w:pPr>
        <w:pStyle w:val="ListParagraph"/>
        <w:numPr>
          <w:ilvl w:val="0"/>
          <w:numId w:val="1"/>
        </w:numPr>
        <w:ind w:left="0"/>
      </w:pPr>
      <w:r>
        <w:t>Suggest why the meat in the stomach was digested more quickly than the meat in the test tube (assuming that Beaumont controlled all</w:t>
      </w:r>
      <w:r w:rsidR="00C77FC7">
        <w:t xml:space="preserve"> </w:t>
      </w:r>
      <w:r>
        <w:t>the relevant variable</w:t>
      </w:r>
      <w:r w:rsidR="00C77FC7">
        <w:t>s</w:t>
      </w:r>
      <w:r>
        <w:t>).</w:t>
      </w:r>
    </w:p>
    <w:p w:rsidR="00B550CD" w:rsidRDefault="00B550CD" w:rsidP="00B550CD">
      <w:pPr>
        <w:pStyle w:val="ListParagraph"/>
        <w:ind w:left="0"/>
      </w:pPr>
    </w:p>
    <w:p w:rsidR="00B550CD" w:rsidRDefault="00B550CD" w:rsidP="00B550CD">
      <w:r>
        <w:t>_____________________________________________________________________</w:t>
      </w:r>
    </w:p>
    <w:p w:rsidR="00B550CD" w:rsidRDefault="00B550CD" w:rsidP="00B550CD"/>
    <w:p w:rsidR="00B550CD" w:rsidRDefault="00B550CD" w:rsidP="00B550CD">
      <w:r>
        <w:t>_____________________________________________________________________</w:t>
      </w:r>
    </w:p>
    <w:p w:rsidR="00B550CD" w:rsidRDefault="00B550CD" w:rsidP="00B550CD"/>
    <w:p w:rsidR="00B550CD" w:rsidRDefault="00B550CD" w:rsidP="00B550CD">
      <w:r>
        <w:t>_____________________________________</w:t>
      </w:r>
      <w:r w:rsidR="00C77FC7">
        <w:t>_______________________</w:t>
      </w:r>
      <w:proofErr w:type="gramStart"/>
      <w:r w:rsidR="00C77FC7">
        <w:t>_(</w:t>
      </w:r>
      <w:proofErr w:type="gramEnd"/>
      <w:r w:rsidR="00C77FC7">
        <w:t>2 marks)</w:t>
      </w:r>
    </w:p>
    <w:p w:rsidR="00B550CD" w:rsidRDefault="00B550CD" w:rsidP="00B550CD"/>
    <w:p w:rsidR="00B550CD" w:rsidRDefault="00B550CD" w:rsidP="00B550CD">
      <w:pPr>
        <w:pStyle w:val="ListParagraph"/>
        <w:numPr>
          <w:ilvl w:val="0"/>
          <w:numId w:val="1"/>
        </w:numPr>
        <w:ind w:left="0"/>
      </w:pPr>
      <w:r>
        <w:t>Would Beaumont have obtained the same results if he had used a vegetable such as cabbage instead of meat? Explain.</w:t>
      </w:r>
    </w:p>
    <w:p w:rsidR="00B550CD" w:rsidRDefault="00B550CD" w:rsidP="00B550CD"/>
    <w:p w:rsidR="00B550CD" w:rsidRDefault="00B550CD" w:rsidP="00B550CD">
      <w:r>
        <w:t>____________________________________________________________________</w:t>
      </w:r>
    </w:p>
    <w:p w:rsidR="00B550CD" w:rsidRDefault="00B550CD" w:rsidP="00B550CD"/>
    <w:p w:rsidR="00B550CD" w:rsidRDefault="00B550CD" w:rsidP="00B550CD">
      <w:r>
        <w:t>_____________________________________________________________________</w:t>
      </w:r>
    </w:p>
    <w:p w:rsidR="00B550CD" w:rsidRDefault="00B550CD" w:rsidP="00B550CD"/>
    <w:p w:rsidR="00B550CD" w:rsidRDefault="00B550CD" w:rsidP="00B550CD">
      <w:r>
        <w:t>_____________________________________________________________________</w:t>
      </w:r>
    </w:p>
    <w:p w:rsidR="00B550CD" w:rsidRDefault="00B550CD" w:rsidP="00B550CD"/>
    <w:p w:rsidR="00B550CD" w:rsidRDefault="00B550CD" w:rsidP="00B550CD">
      <w:r>
        <w:t>_____________________________________________</w:t>
      </w:r>
      <w:r w:rsidR="00C77FC7">
        <w:t>_______________</w:t>
      </w:r>
      <w:proofErr w:type="gramStart"/>
      <w:r w:rsidR="00C77FC7">
        <w:t>_(</w:t>
      </w:r>
      <w:proofErr w:type="gramEnd"/>
      <w:r w:rsidR="00C77FC7">
        <w:t>3 marks)</w:t>
      </w:r>
    </w:p>
    <w:p w:rsidR="00B550CD" w:rsidRDefault="00B550CD" w:rsidP="00B550CD"/>
    <w:p w:rsidR="00B550CD" w:rsidRDefault="00B550CD" w:rsidP="00B550CD"/>
    <w:p w:rsidR="00B550CD" w:rsidRDefault="00B550CD" w:rsidP="00B550CD">
      <w:pPr>
        <w:pStyle w:val="ListParagraph"/>
        <w:numPr>
          <w:ilvl w:val="0"/>
          <w:numId w:val="1"/>
        </w:numPr>
        <w:ind w:left="0" w:hanging="284"/>
      </w:pPr>
      <w:r>
        <w:t>Suggest some other investigations that Beaumont could have performed using St Martin as his subject (remember that St Martin’s injury occurred over 190 years ago).</w:t>
      </w:r>
    </w:p>
    <w:p w:rsidR="00B550CD" w:rsidRDefault="00B550CD" w:rsidP="00B550CD">
      <w:pPr>
        <w:pStyle w:val="ListParagraph"/>
        <w:ind w:left="0"/>
      </w:pPr>
    </w:p>
    <w:p w:rsidR="00C77FC7" w:rsidRDefault="00B550CD" w:rsidP="00B550CD">
      <w:pPr>
        <w:pStyle w:val="ListParagraph"/>
        <w:ind w:left="0"/>
      </w:pPr>
      <w:r>
        <w:t>_____________________________________________________________________</w:t>
      </w:r>
    </w:p>
    <w:p w:rsidR="00C77FC7" w:rsidRDefault="00C77FC7" w:rsidP="00B550CD">
      <w:pPr>
        <w:pStyle w:val="ListParagraph"/>
        <w:ind w:left="0"/>
      </w:pPr>
    </w:p>
    <w:p w:rsidR="00C77FC7" w:rsidRDefault="00B550CD" w:rsidP="00B550CD">
      <w:pPr>
        <w:pStyle w:val="ListParagraph"/>
        <w:ind w:left="0"/>
      </w:pPr>
      <w:r>
        <w:t>_____________________________________________________________________</w:t>
      </w:r>
    </w:p>
    <w:p w:rsidR="00C77FC7" w:rsidRDefault="00C77FC7" w:rsidP="00B550CD">
      <w:pPr>
        <w:pStyle w:val="ListParagraph"/>
        <w:ind w:left="0"/>
      </w:pPr>
    </w:p>
    <w:p w:rsidR="00C77FC7" w:rsidRDefault="00B550CD" w:rsidP="00B550CD">
      <w:pPr>
        <w:pStyle w:val="ListParagraph"/>
        <w:ind w:left="0"/>
      </w:pPr>
      <w:r>
        <w:t>_____________________________________________________________________</w:t>
      </w:r>
    </w:p>
    <w:p w:rsidR="00C77FC7" w:rsidRDefault="00C77FC7" w:rsidP="00B550CD">
      <w:pPr>
        <w:pStyle w:val="ListParagraph"/>
        <w:ind w:left="0"/>
      </w:pPr>
    </w:p>
    <w:p w:rsidR="00C77FC7" w:rsidRDefault="00B550CD" w:rsidP="00B550CD">
      <w:pPr>
        <w:pStyle w:val="ListParagraph"/>
        <w:ind w:left="0"/>
      </w:pPr>
      <w:r>
        <w:t>_____________________________________________________________________</w:t>
      </w:r>
    </w:p>
    <w:p w:rsidR="00C77FC7" w:rsidRDefault="00C77FC7" w:rsidP="00B550CD">
      <w:pPr>
        <w:pStyle w:val="ListParagraph"/>
        <w:ind w:left="0"/>
      </w:pPr>
    </w:p>
    <w:p w:rsidR="00B550CD" w:rsidRDefault="00B550CD" w:rsidP="00B550CD">
      <w:pPr>
        <w:pStyle w:val="ListParagraph"/>
        <w:ind w:left="0"/>
      </w:pPr>
      <w:r>
        <w:t>_____________________________________</w:t>
      </w:r>
      <w:r w:rsidR="00C77FC7">
        <w:t>_______________________</w:t>
      </w:r>
      <w:proofErr w:type="gramStart"/>
      <w:r w:rsidR="00C77FC7">
        <w:t>_(</w:t>
      </w:r>
      <w:proofErr w:type="gramEnd"/>
      <w:r w:rsidR="00C77FC7">
        <w:t>2 marks)</w:t>
      </w:r>
    </w:p>
    <w:sectPr w:rsidR="00B550CD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FC7" w:rsidRDefault="00C77FC7" w:rsidP="00C77FC7">
      <w:r>
        <w:separator/>
      </w:r>
    </w:p>
  </w:endnote>
  <w:endnote w:type="continuationSeparator" w:id="0">
    <w:p w:rsidR="00C77FC7" w:rsidRDefault="00C77FC7" w:rsidP="00C7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FC7" w:rsidRDefault="00C77FC7" w:rsidP="00C77FC7">
      <w:r>
        <w:separator/>
      </w:r>
    </w:p>
  </w:footnote>
  <w:footnote w:type="continuationSeparator" w:id="0">
    <w:p w:rsidR="00C77FC7" w:rsidRDefault="00C77FC7" w:rsidP="00C77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C7" w:rsidRDefault="00C77FC7">
    <w:pPr>
      <w:pStyle w:val="Header"/>
    </w:pPr>
    <w:r>
      <w:ptab w:relativeTo="margin" w:alignment="right" w:leader="none"/>
    </w:r>
    <w:r>
      <w:t>Name</w:t>
    </w:r>
    <w:proofErr w:type="gramStart"/>
    <w:r>
      <w:t>:_</w:t>
    </w:r>
    <w:proofErr w:type="gramEnd"/>
    <w:r>
      <w:t>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129C8"/>
    <w:multiLevelType w:val="hybridMultilevel"/>
    <w:tmpl w:val="756C19F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CD"/>
    <w:rsid w:val="00730D5B"/>
    <w:rsid w:val="009A6F69"/>
    <w:rsid w:val="00B550CD"/>
    <w:rsid w:val="00B9246C"/>
    <w:rsid w:val="00C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0CD"/>
    <w:pPr>
      <w:ind w:left="720"/>
      <w:contextualSpacing/>
    </w:pPr>
  </w:style>
  <w:style w:type="paragraph" w:styleId="Header">
    <w:name w:val="header"/>
    <w:basedOn w:val="Normal"/>
    <w:link w:val="HeaderChar"/>
    <w:rsid w:val="00C77F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7FC7"/>
    <w:rPr>
      <w:sz w:val="24"/>
      <w:szCs w:val="24"/>
    </w:rPr>
  </w:style>
  <w:style w:type="paragraph" w:styleId="Footer">
    <w:name w:val="footer"/>
    <w:basedOn w:val="Normal"/>
    <w:link w:val="FooterChar"/>
    <w:rsid w:val="00C77F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77FC7"/>
    <w:rPr>
      <w:sz w:val="24"/>
      <w:szCs w:val="24"/>
    </w:rPr>
  </w:style>
  <w:style w:type="paragraph" w:styleId="BalloonText">
    <w:name w:val="Balloon Text"/>
    <w:basedOn w:val="Normal"/>
    <w:link w:val="BalloonTextChar"/>
    <w:rsid w:val="00C77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7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0CD"/>
    <w:pPr>
      <w:ind w:left="720"/>
      <w:contextualSpacing/>
    </w:pPr>
  </w:style>
  <w:style w:type="paragraph" w:styleId="Header">
    <w:name w:val="header"/>
    <w:basedOn w:val="Normal"/>
    <w:link w:val="HeaderChar"/>
    <w:rsid w:val="00C77F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7FC7"/>
    <w:rPr>
      <w:sz w:val="24"/>
      <w:szCs w:val="24"/>
    </w:rPr>
  </w:style>
  <w:style w:type="paragraph" w:styleId="Footer">
    <w:name w:val="footer"/>
    <w:basedOn w:val="Normal"/>
    <w:link w:val="FooterChar"/>
    <w:rsid w:val="00C77F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77FC7"/>
    <w:rPr>
      <w:sz w:val="24"/>
      <w:szCs w:val="24"/>
    </w:rPr>
  </w:style>
  <w:style w:type="paragraph" w:styleId="BalloonText">
    <w:name w:val="Balloon Text"/>
    <w:basedOn w:val="Normal"/>
    <w:link w:val="BalloonTextChar"/>
    <w:rsid w:val="00C77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7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D79D8D3</Template>
  <TotalTime>102</TotalTime>
  <Pages>1</Pages>
  <Words>129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1</cp:revision>
  <cp:lastPrinted>2015-05-11T05:11:00Z</cp:lastPrinted>
  <dcterms:created xsi:type="dcterms:W3CDTF">2015-05-11T04:53:00Z</dcterms:created>
  <dcterms:modified xsi:type="dcterms:W3CDTF">2015-05-11T06:39:00Z</dcterms:modified>
</cp:coreProperties>
</file>