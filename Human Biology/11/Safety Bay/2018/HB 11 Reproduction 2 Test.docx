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3E450C" w14:textId="74D794DA" w:rsidR="00807092" w:rsidRDefault="00807092" w:rsidP="00807092">
      <w:pPr>
        <w:jc w:val="center"/>
      </w:pPr>
      <w:r>
        <w:rPr>
          <w:noProof/>
          <w:lang w:eastAsia="en-AU"/>
        </w:rPr>
        <w:drawing>
          <wp:inline distT="0" distB="0" distL="0" distR="0" wp14:anchorId="352A6DCB" wp14:editId="59A39D54">
            <wp:extent cx="2447925" cy="3238500"/>
            <wp:effectExtent l="0" t="0" r="9525" b="0"/>
            <wp:docPr id="1" name="Picture 1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BAA9D" w14:textId="77777777" w:rsidR="00807092" w:rsidRDefault="00807092" w:rsidP="00807092"/>
    <w:p w14:paraId="46FD06ED" w14:textId="77777777" w:rsidR="00807092" w:rsidRDefault="00807092" w:rsidP="00807092"/>
    <w:p w14:paraId="73FF8D48" w14:textId="799C8CA9" w:rsidR="00807092" w:rsidRPr="0082521C" w:rsidRDefault="00807092" w:rsidP="00807092">
      <w:pPr>
        <w:jc w:val="center"/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YEAR: 11</w:t>
      </w:r>
    </w:p>
    <w:p w14:paraId="2DDC0588" w14:textId="77777777" w:rsidR="00807092" w:rsidRPr="0082521C" w:rsidRDefault="00807092" w:rsidP="00807092">
      <w:pPr>
        <w:jc w:val="center"/>
        <w:rPr>
          <w:rFonts w:ascii="Calibri" w:hAnsi="Calibri"/>
          <w:b/>
          <w:sz w:val="40"/>
          <w:szCs w:val="40"/>
        </w:rPr>
      </w:pPr>
    </w:p>
    <w:p w14:paraId="6CCD0E57" w14:textId="3122020F" w:rsidR="00807092" w:rsidRPr="0082521C" w:rsidRDefault="00807092" w:rsidP="00807092">
      <w:pPr>
        <w:jc w:val="center"/>
        <w:rPr>
          <w:rFonts w:ascii="Calibri" w:hAnsi="Calibri"/>
          <w:b/>
          <w:sz w:val="40"/>
          <w:szCs w:val="40"/>
        </w:rPr>
      </w:pPr>
      <w:r w:rsidRPr="0082521C">
        <w:rPr>
          <w:rFonts w:ascii="Calibri" w:hAnsi="Calibri"/>
          <w:b/>
          <w:sz w:val="40"/>
          <w:szCs w:val="40"/>
        </w:rPr>
        <w:t xml:space="preserve">SUBJECT: </w:t>
      </w:r>
      <w:r>
        <w:rPr>
          <w:rFonts w:ascii="Calibri" w:hAnsi="Calibri"/>
          <w:b/>
          <w:sz w:val="40"/>
          <w:szCs w:val="40"/>
        </w:rPr>
        <w:t>ATAR HUMAN BIOLOGY UNITS 1 AND 2</w:t>
      </w:r>
    </w:p>
    <w:p w14:paraId="11AC1AF1" w14:textId="77777777" w:rsidR="00807092" w:rsidRPr="0082521C" w:rsidRDefault="00807092" w:rsidP="00807092">
      <w:pPr>
        <w:rPr>
          <w:rFonts w:ascii="Calibri" w:hAnsi="Calibri"/>
          <w:b/>
          <w:sz w:val="32"/>
          <w:szCs w:val="32"/>
        </w:rPr>
      </w:pPr>
    </w:p>
    <w:p w14:paraId="12924248" w14:textId="77777777" w:rsidR="00807092" w:rsidRDefault="00807092" w:rsidP="00807092">
      <w:pPr>
        <w:rPr>
          <w:rFonts w:ascii="Calibri" w:hAnsi="Calibri"/>
          <w:b/>
          <w:sz w:val="32"/>
          <w:szCs w:val="32"/>
        </w:rPr>
      </w:pPr>
    </w:p>
    <w:p w14:paraId="10057683" w14:textId="3783E4E8" w:rsidR="00807092" w:rsidRDefault="00807092" w:rsidP="00807092">
      <w:pPr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TEST: Birth, Contraception, STIs and Genetics</w:t>
      </w:r>
    </w:p>
    <w:p w14:paraId="74C736FE" w14:textId="77777777" w:rsidR="003B72AF" w:rsidRPr="0082521C" w:rsidRDefault="003B72AF" w:rsidP="00807092">
      <w:pPr>
        <w:rPr>
          <w:rFonts w:ascii="Calibri" w:hAnsi="Calibri"/>
          <w:b/>
          <w:sz w:val="32"/>
          <w:szCs w:val="32"/>
        </w:rPr>
      </w:pPr>
    </w:p>
    <w:p w14:paraId="3CA03577" w14:textId="77777777" w:rsidR="00807092" w:rsidRDefault="00807092" w:rsidP="00807092">
      <w:pPr>
        <w:rPr>
          <w:rFonts w:ascii="Calibri" w:hAnsi="Calibri"/>
          <w:b/>
          <w:sz w:val="32"/>
          <w:szCs w:val="32"/>
        </w:rPr>
      </w:pPr>
      <w:r w:rsidRPr="0082521C">
        <w:rPr>
          <w:rFonts w:ascii="Calibri" w:hAnsi="Calibri"/>
          <w:b/>
          <w:sz w:val="32"/>
          <w:szCs w:val="32"/>
        </w:rPr>
        <w:t>TIME: 60 minutes</w:t>
      </w:r>
    </w:p>
    <w:p w14:paraId="1995953A" w14:textId="77777777" w:rsidR="003B72AF" w:rsidRPr="0082521C" w:rsidRDefault="003B72AF" w:rsidP="00807092">
      <w:pPr>
        <w:rPr>
          <w:rFonts w:ascii="Calibri" w:hAnsi="Calibri"/>
          <w:b/>
          <w:sz w:val="32"/>
          <w:szCs w:val="32"/>
        </w:rPr>
      </w:pPr>
    </w:p>
    <w:p w14:paraId="692FE0B5" w14:textId="60FA9533" w:rsidR="00807092" w:rsidRDefault="00807092" w:rsidP="00807092">
      <w:pPr>
        <w:rPr>
          <w:rFonts w:ascii="Calibri" w:hAnsi="Calibri"/>
          <w:b/>
          <w:sz w:val="32"/>
          <w:szCs w:val="32"/>
        </w:rPr>
      </w:pPr>
      <w:r w:rsidRPr="0082521C">
        <w:rPr>
          <w:rFonts w:ascii="Calibri" w:hAnsi="Calibri"/>
          <w:b/>
          <w:sz w:val="32"/>
          <w:szCs w:val="32"/>
        </w:rPr>
        <w:t>QUESTIONS:</w:t>
      </w:r>
      <w:r>
        <w:rPr>
          <w:rFonts w:ascii="Calibri" w:hAnsi="Calibri"/>
          <w:b/>
          <w:sz w:val="32"/>
          <w:szCs w:val="32"/>
        </w:rPr>
        <w:t xml:space="preserve"> 20 Multiple Choice</w:t>
      </w:r>
      <w:r>
        <w:rPr>
          <w:rFonts w:ascii="Calibri" w:hAnsi="Calibri"/>
          <w:b/>
          <w:sz w:val="32"/>
          <w:szCs w:val="32"/>
        </w:rPr>
        <w:tab/>
        <w:t>(20 marks)</w:t>
      </w:r>
    </w:p>
    <w:p w14:paraId="6CCC6EB8" w14:textId="29EEF358" w:rsidR="00807092" w:rsidRDefault="00807092" w:rsidP="00807092">
      <w:pPr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ab/>
      </w:r>
      <w:r>
        <w:rPr>
          <w:rFonts w:ascii="Calibri" w:hAnsi="Calibri"/>
          <w:b/>
          <w:sz w:val="32"/>
          <w:szCs w:val="32"/>
        </w:rPr>
        <w:tab/>
        <w:t xml:space="preserve">    8 Short Answers</w:t>
      </w:r>
      <w:r>
        <w:rPr>
          <w:rFonts w:ascii="Calibri" w:hAnsi="Calibri"/>
          <w:b/>
          <w:sz w:val="32"/>
          <w:szCs w:val="32"/>
        </w:rPr>
        <w:tab/>
        <w:t>(30 marks)</w:t>
      </w:r>
    </w:p>
    <w:p w14:paraId="5CF49853" w14:textId="255A5974" w:rsidR="00807092" w:rsidRDefault="00807092" w:rsidP="00807092">
      <w:pPr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ab/>
      </w:r>
      <w:r>
        <w:rPr>
          <w:rFonts w:ascii="Calibri" w:hAnsi="Calibri"/>
          <w:b/>
          <w:sz w:val="32"/>
          <w:szCs w:val="32"/>
        </w:rPr>
        <w:tab/>
        <w:t xml:space="preserve">    1 Extended Answer</w:t>
      </w:r>
      <w:r>
        <w:rPr>
          <w:rFonts w:ascii="Calibri" w:hAnsi="Calibri"/>
          <w:b/>
          <w:sz w:val="32"/>
          <w:szCs w:val="32"/>
        </w:rPr>
        <w:tab/>
        <w:t>(10 marks)</w:t>
      </w:r>
    </w:p>
    <w:p w14:paraId="79C0896B" w14:textId="77777777" w:rsidR="00807092" w:rsidRDefault="00807092" w:rsidP="00807092">
      <w:pPr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ab/>
      </w:r>
      <w:r>
        <w:rPr>
          <w:rFonts w:ascii="Calibri" w:hAnsi="Calibri"/>
          <w:b/>
          <w:sz w:val="32"/>
          <w:szCs w:val="32"/>
        </w:rPr>
        <w:tab/>
      </w:r>
    </w:p>
    <w:p w14:paraId="6A64C262" w14:textId="77777777" w:rsidR="00807092" w:rsidRDefault="00807092" w:rsidP="00807092">
      <w:pPr>
        <w:rPr>
          <w:rFonts w:ascii="Calibri" w:hAnsi="Calibri"/>
          <w:b/>
          <w:sz w:val="32"/>
          <w:szCs w:val="32"/>
        </w:rPr>
      </w:pPr>
    </w:p>
    <w:p w14:paraId="368214D3" w14:textId="27DF22AE" w:rsidR="00807092" w:rsidRPr="0082521C" w:rsidRDefault="00807092" w:rsidP="00807092">
      <w:pPr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TOTAL MARKS: 60 marks</w:t>
      </w:r>
    </w:p>
    <w:p w14:paraId="3765B9B8" w14:textId="77777777" w:rsidR="00807092" w:rsidRDefault="00807092" w:rsidP="00807092">
      <w:pPr>
        <w:tabs>
          <w:tab w:val="left" w:pos="4100"/>
        </w:tabs>
        <w:rPr>
          <w:b/>
        </w:rPr>
      </w:pPr>
      <w:r>
        <w:rPr>
          <w:b/>
        </w:rPr>
        <w:tab/>
      </w:r>
    </w:p>
    <w:p w14:paraId="72BAC2E9" w14:textId="77777777" w:rsidR="00807092" w:rsidRDefault="00807092" w:rsidP="00807092">
      <w:pPr>
        <w:tabs>
          <w:tab w:val="left" w:pos="4100"/>
        </w:tabs>
        <w:rPr>
          <w:b/>
        </w:rPr>
      </w:pPr>
    </w:p>
    <w:p w14:paraId="01D4521E" w14:textId="77777777" w:rsidR="00807092" w:rsidRPr="00764F74" w:rsidRDefault="00807092" w:rsidP="00807092">
      <w:pPr>
        <w:tabs>
          <w:tab w:val="left" w:pos="4100"/>
        </w:tabs>
        <w:rPr>
          <w:b/>
        </w:rPr>
      </w:pPr>
    </w:p>
    <w:p w14:paraId="495F0AE9" w14:textId="77777777" w:rsidR="00807092" w:rsidRDefault="00807092" w:rsidP="00807092">
      <w:pPr>
        <w:jc w:val="center"/>
        <w:rPr>
          <w:rFonts w:ascii="Calibri" w:hAnsi="Calibri"/>
          <w:b/>
          <w:sz w:val="32"/>
          <w:szCs w:val="32"/>
        </w:rPr>
      </w:pPr>
    </w:p>
    <w:p w14:paraId="5E326775" w14:textId="77777777" w:rsidR="00807092" w:rsidRDefault="00807092" w:rsidP="00807092">
      <w:pPr>
        <w:jc w:val="center"/>
        <w:rPr>
          <w:rFonts w:ascii="Calibri" w:hAnsi="Calibri"/>
          <w:b/>
          <w:sz w:val="32"/>
          <w:szCs w:val="32"/>
        </w:rPr>
      </w:pPr>
    </w:p>
    <w:p w14:paraId="1269D544" w14:textId="16268E23" w:rsidR="00807092" w:rsidRPr="00807092" w:rsidRDefault="00807092" w:rsidP="00807092">
      <w:pPr>
        <w:jc w:val="center"/>
        <w:rPr>
          <w:rFonts w:ascii="Calibri" w:hAnsi="Calibri"/>
          <w:b/>
        </w:rPr>
      </w:pPr>
      <w:r w:rsidRPr="0082521C">
        <w:rPr>
          <w:rFonts w:ascii="Calibri" w:hAnsi="Calibri"/>
          <w:b/>
          <w:sz w:val="32"/>
          <w:szCs w:val="32"/>
        </w:rPr>
        <w:t>DO NOT WRITE ON OR MARK THIS PAPER</w:t>
      </w:r>
    </w:p>
    <w:p w14:paraId="634A78B2" w14:textId="47FEBB72" w:rsidR="002829D3" w:rsidRPr="005B0067" w:rsidRDefault="002829D3" w:rsidP="000D002F">
      <w:pPr>
        <w:pBdr>
          <w:bottom w:val="single" w:sz="12" w:space="1" w:color="auto"/>
        </w:pBdr>
        <w:rPr>
          <w:rFonts w:ascii="Arial" w:hAnsi="Arial" w:cs="Arial"/>
          <w:b/>
        </w:rPr>
      </w:pPr>
      <w:r w:rsidRPr="005B0067">
        <w:rPr>
          <w:rFonts w:ascii="Arial" w:hAnsi="Arial" w:cs="Arial"/>
          <w:b/>
        </w:rPr>
        <w:lastRenderedPageBreak/>
        <w:t>MULTIPLE CHOICE SECTION</w:t>
      </w:r>
      <w:r w:rsidRPr="005B0067">
        <w:rPr>
          <w:rFonts w:ascii="Arial" w:hAnsi="Arial" w:cs="Arial"/>
          <w:b/>
        </w:rPr>
        <w:tab/>
      </w:r>
      <w:r w:rsidRPr="005B0067">
        <w:rPr>
          <w:rFonts w:ascii="Arial" w:hAnsi="Arial" w:cs="Arial"/>
          <w:b/>
        </w:rPr>
        <w:tab/>
      </w:r>
      <w:r w:rsidRPr="005B0067">
        <w:rPr>
          <w:rFonts w:ascii="Arial" w:hAnsi="Arial" w:cs="Arial"/>
          <w:b/>
        </w:rPr>
        <w:tab/>
      </w:r>
      <w:r w:rsidRPr="005B0067">
        <w:rPr>
          <w:rFonts w:ascii="Arial" w:hAnsi="Arial" w:cs="Arial"/>
          <w:b/>
        </w:rPr>
        <w:tab/>
      </w:r>
      <w:r w:rsidRPr="005B0067">
        <w:rPr>
          <w:rFonts w:ascii="Arial" w:hAnsi="Arial" w:cs="Arial"/>
          <w:b/>
        </w:rPr>
        <w:tab/>
      </w:r>
      <w:r w:rsidRPr="005B0067">
        <w:rPr>
          <w:rFonts w:ascii="Arial" w:hAnsi="Arial" w:cs="Arial"/>
          <w:b/>
        </w:rPr>
        <w:tab/>
      </w:r>
      <w:r w:rsidR="00281E91">
        <w:rPr>
          <w:rFonts w:ascii="Arial" w:hAnsi="Arial" w:cs="Arial"/>
          <w:b/>
        </w:rPr>
        <w:t xml:space="preserve">      </w:t>
      </w:r>
      <w:r w:rsidRPr="005B0067">
        <w:rPr>
          <w:rFonts w:ascii="Arial" w:hAnsi="Arial" w:cs="Arial"/>
          <w:b/>
        </w:rPr>
        <w:t>[20 MARKS]</w:t>
      </w:r>
    </w:p>
    <w:p w14:paraId="66F6F91A" w14:textId="77777777" w:rsidR="00807092" w:rsidRDefault="00807092" w:rsidP="000D002F">
      <w:pPr>
        <w:rPr>
          <w:rFonts w:ascii="Arial" w:hAnsi="Arial" w:cs="Arial"/>
          <w:b/>
        </w:rPr>
      </w:pPr>
    </w:p>
    <w:p w14:paraId="2BBF40CD" w14:textId="6325B098" w:rsidR="00807092" w:rsidRPr="00807092" w:rsidRDefault="00807092" w:rsidP="000D002F">
      <w:pPr>
        <w:rPr>
          <w:rFonts w:ascii="Arial" w:hAnsi="Arial" w:cs="Arial"/>
          <w:b/>
        </w:rPr>
      </w:pPr>
      <w:r w:rsidRPr="00807092">
        <w:rPr>
          <w:rFonts w:ascii="Arial" w:hAnsi="Arial" w:cs="Arial"/>
          <w:b/>
        </w:rPr>
        <w:t>Questions 1-20</w:t>
      </w:r>
    </w:p>
    <w:p w14:paraId="602783C5" w14:textId="77777777" w:rsidR="00807092" w:rsidRPr="00807092" w:rsidRDefault="00807092" w:rsidP="00807092">
      <w:pPr>
        <w:rPr>
          <w:rFonts w:ascii="Arial" w:hAnsi="Arial" w:cs="Arial"/>
        </w:rPr>
      </w:pPr>
    </w:p>
    <w:p w14:paraId="29F4B553" w14:textId="77777777" w:rsidR="002143F8" w:rsidRDefault="002143F8" w:rsidP="002143F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ductus </w:t>
      </w:r>
      <w:proofErr w:type="spellStart"/>
      <w:r>
        <w:rPr>
          <w:rFonts w:ascii="Arial" w:hAnsi="Arial" w:cs="Arial"/>
        </w:rPr>
        <w:t>venosus</w:t>
      </w:r>
      <w:proofErr w:type="spellEnd"/>
      <w:r>
        <w:rPr>
          <w:rFonts w:ascii="Arial" w:hAnsi="Arial" w:cs="Arial"/>
        </w:rPr>
        <w:t xml:space="preserve"> diverts foetal blood away from the</w:t>
      </w:r>
    </w:p>
    <w:p w14:paraId="3E5A360C" w14:textId="77777777" w:rsidR="002143F8" w:rsidRDefault="002143F8" w:rsidP="002143F8">
      <w:pPr>
        <w:pStyle w:val="ListParagraph"/>
        <w:rPr>
          <w:rFonts w:ascii="Arial" w:hAnsi="Arial" w:cs="Arial"/>
        </w:rPr>
      </w:pPr>
    </w:p>
    <w:p w14:paraId="2BDCE873" w14:textId="73D7348B" w:rsidR="002143F8" w:rsidRDefault="002143F8" w:rsidP="002143F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lungs</w:t>
      </w:r>
    </w:p>
    <w:p w14:paraId="54CE5F90" w14:textId="1ADE5874" w:rsidR="002143F8" w:rsidRDefault="002143F8" w:rsidP="002143F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liver</w:t>
      </w:r>
    </w:p>
    <w:p w14:paraId="0C3504B6" w14:textId="54A40D98" w:rsidR="002143F8" w:rsidRDefault="002143F8" w:rsidP="002143F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placenta</w:t>
      </w:r>
    </w:p>
    <w:p w14:paraId="69027515" w14:textId="05F22122" w:rsidR="002143F8" w:rsidRDefault="00414FEA" w:rsidP="002143F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2143F8">
        <w:rPr>
          <w:rFonts w:ascii="Arial" w:hAnsi="Arial" w:cs="Arial"/>
        </w:rPr>
        <w:t>eft ventricle</w:t>
      </w:r>
    </w:p>
    <w:p w14:paraId="1456219B" w14:textId="77777777" w:rsidR="002143F8" w:rsidRPr="002143F8" w:rsidRDefault="002143F8" w:rsidP="002143F8">
      <w:pPr>
        <w:rPr>
          <w:rFonts w:ascii="Arial" w:hAnsi="Arial" w:cs="Arial"/>
        </w:rPr>
      </w:pPr>
    </w:p>
    <w:p w14:paraId="2761B174" w14:textId="7F5B187B" w:rsidR="00B70E55" w:rsidRPr="005B0067" w:rsidRDefault="002143F8" w:rsidP="000D002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0D002F" w:rsidRPr="005B0067">
        <w:rPr>
          <w:rFonts w:ascii="Arial" w:hAnsi="Arial" w:cs="Arial"/>
        </w:rPr>
        <w:t xml:space="preserve">foramen </w:t>
      </w:r>
      <w:proofErr w:type="spellStart"/>
      <w:r w:rsidR="000D002F" w:rsidRPr="005B0067">
        <w:rPr>
          <w:rFonts w:ascii="Arial" w:hAnsi="Arial" w:cs="Arial"/>
        </w:rPr>
        <w:t>ovale</w:t>
      </w:r>
      <w:proofErr w:type="spellEnd"/>
      <w:r w:rsidR="000D002F" w:rsidRPr="005B0067">
        <w:rPr>
          <w:rFonts w:ascii="Arial" w:hAnsi="Arial" w:cs="Arial"/>
        </w:rPr>
        <w:t>:</w:t>
      </w:r>
    </w:p>
    <w:p w14:paraId="69E176EB" w14:textId="77777777" w:rsidR="005B0067" w:rsidRPr="005B0067" w:rsidRDefault="005B0067" w:rsidP="005B0067">
      <w:pPr>
        <w:pStyle w:val="ListParagraph"/>
        <w:rPr>
          <w:rFonts w:ascii="Arial" w:hAnsi="Arial" w:cs="Arial"/>
        </w:rPr>
      </w:pPr>
    </w:p>
    <w:p w14:paraId="099C1607" w14:textId="3DD9D826" w:rsidR="000D002F" w:rsidRPr="005B0067" w:rsidRDefault="000D2967" w:rsidP="000D002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0D002F" w:rsidRPr="005B0067">
        <w:rPr>
          <w:rFonts w:ascii="Arial" w:hAnsi="Arial" w:cs="Arial"/>
        </w:rPr>
        <w:t>iverts blood from the right atrium to the left atrium</w:t>
      </w:r>
    </w:p>
    <w:p w14:paraId="4405B94C" w14:textId="3E1DA194" w:rsidR="000D002F" w:rsidRPr="005B0067" w:rsidRDefault="000D2967" w:rsidP="000D002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0D002F" w:rsidRPr="005B0067">
        <w:rPr>
          <w:rFonts w:ascii="Arial" w:hAnsi="Arial" w:cs="Arial"/>
        </w:rPr>
        <w:t>llows blood to flow more freely to the foetal lungs</w:t>
      </w:r>
    </w:p>
    <w:p w14:paraId="2AA27FA3" w14:textId="1FC710EB" w:rsidR="000D002F" w:rsidRPr="005B0067" w:rsidRDefault="00652E38" w:rsidP="000D002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diverts blood from the left atrium to the right atrium</w:t>
      </w:r>
    </w:p>
    <w:p w14:paraId="370760B0" w14:textId="72C8E0AC" w:rsidR="000D002F" w:rsidRDefault="000D2967" w:rsidP="000D002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0D002F" w:rsidRPr="005B0067">
        <w:rPr>
          <w:rFonts w:ascii="Arial" w:hAnsi="Arial" w:cs="Arial"/>
        </w:rPr>
        <w:t xml:space="preserve">llows </w:t>
      </w:r>
      <w:r w:rsidR="00750DDA" w:rsidRPr="005B0067">
        <w:rPr>
          <w:rFonts w:ascii="Arial" w:hAnsi="Arial" w:cs="Arial"/>
        </w:rPr>
        <w:t>deoxygenated</w:t>
      </w:r>
      <w:r w:rsidR="000D002F" w:rsidRPr="005B0067">
        <w:rPr>
          <w:rFonts w:ascii="Arial" w:hAnsi="Arial" w:cs="Arial"/>
        </w:rPr>
        <w:t xml:space="preserve"> blood in the right atrium to mix with </w:t>
      </w:r>
      <w:r w:rsidR="00750DDA" w:rsidRPr="005B0067">
        <w:rPr>
          <w:rFonts w:ascii="Arial" w:hAnsi="Arial" w:cs="Arial"/>
        </w:rPr>
        <w:t>oxygenated</w:t>
      </w:r>
      <w:r w:rsidR="000D002F" w:rsidRPr="005B0067">
        <w:rPr>
          <w:rFonts w:ascii="Arial" w:hAnsi="Arial" w:cs="Arial"/>
        </w:rPr>
        <w:t xml:space="preserve"> blood in the left atrium</w:t>
      </w:r>
    </w:p>
    <w:p w14:paraId="31151CED" w14:textId="77777777" w:rsidR="000D002F" w:rsidRDefault="000D002F" w:rsidP="002143F8">
      <w:pPr>
        <w:rPr>
          <w:rFonts w:ascii="Arial" w:hAnsi="Arial" w:cs="Arial"/>
        </w:rPr>
      </w:pPr>
    </w:p>
    <w:p w14:paraId="79DFA8A8" w14:textId="77777777" w:rsidR="002143F8" w:rsidRPr="002143F8" w:rsidRDefault="002143F8" w:rsidP="002143F8">
      <w:pPr>
        <w:rPr>
          <w:rFonts w:ascii="Arial" w:hAnsi="Arial" w:cs="Arial"/>
        </w:rPr>
      </w:pPr>
    </w:p>
    <w:p w14:paraId="12037389" w14:textId="77777777" w:rsidR="000D002F" w:rsidRPr="005B0067" w:rsidRDefault="000D002F" w:rsidP="000D002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B0067">
        <w:rPr>
          <w:rFonts w:ascii="Arial" w:hAnsi="Arial" w:cs="Arial"/>
        </w:rPr>
        <w:t>During parturition, the cervix will be fully dilated by the:</w:t>
      </w:r>
    </w:p>
    <w:p w14:paraId="29741488" w14:textId="77777777" w:rsidR="005B0067" w:rsidRPr="005B0067" w:rsidRDefault="005B0067" w:rsidP="005B0067">
      <w:pPr>
        <w:pStyle w:val="ListParagraph"/>
        <w:rPr>
          <w:rFonts w:ascii="Arial" w:hAnsi="Arial" w:cs="Arial"/>
        </w:rPr>
      </w:pPr>
    </w:p>
    <w:p w14:paraId="65445D00" w14:textId="1E123638" w:rsidR="000D002F" w:rsidRPr="005B0067" w:rsidRDefault="000D2967" w:rsidP="000D002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0D002F" w:rsidRPr="005B0067">
        <w:rPr>
          <w:rFonts w:ascii="Arial" w:hAnsi="Arial" w:cs="Arial"/>
        </w:rPr>
        <w:t>nd of the first stage of labour</w:t>
      </w:r>
    </w:p>
    <w:p w14:paraId="0AB0C0AA" w14:textId="6DCE4F69" w:rsidR="000D002F" w:rsidRPr="005B0067" w:rsidRDefault="000D2967" w:rsidP="000D002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0D002F" w:rsidRPr="005B0067">
        <w:rPr>
          <w:rFonts w:ascii="Arial" w:hAnsi="Arial" w:cs="Arial"/>
        </w:rPr>
        <w:t>iddle of the second stage of labour</w:t>
      </w:r>
    </w:p>
    <w:p w14:paraId="39DBF04E" w14:textId="315F940B" w:rsidR="000D002F" w:rsidRPr="005B0067" w:rsidRDefault="000D2967" w:rsidP="000D002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0D002F" w:rsidRPr="005B0067">
        <w:rPr>
          <w:rFonts w:ascii="Arial" w:hAnsi="Arial" w:cs="Arial"/>
        </w:rPr>
        <w:t>nd of the third stage of labour</w:t>
      </w:r>
    </w:p>
    <w:p w14:paraId="459EC32B" w14:textId="5366FF45" w:rsidR="000D002F" w:rsidRDefault="000D2967" w:rsidP="000D002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0D002F" w:rsidRPr="005B0067">
        <w:rPr>
          <w:rFonts w:ascii="Arial" w:hAnsi="Arial" w:cs="Arial"/>
        </w:rPr>
        <w:t>iddle of the first stage of labour</w:t>
      </w:r>
    </w:p>
    <w:p w14:paraId="4893A626" w14:textId="77777777" w:rsidR="00742D3E" w:rsidRDefault="00742D3E" w:rsidP="00742D3E">
      <w:pPr>
        <w:pStyle w:val="ListParagraph"/>
        <w:ind w:left="1440"/>
        <w:rPr>
          <w:rFonts w:ascii="Arial" w:hAnsi="Arial" w:cs="Arial"/>
        </w:rPr>
      </w:pPr>
    </w:p>
    <w:p w14:paraId="14CC3A27" w14:textId="77777777" w:rsidR="002143F8" w:rsidRDefault="002143F8" w:rsidP="00742D3E">
      <w:pPr>
        <w:pStyle w:val="ListParagraph"/>
        <w:ind w:left="1440"/>
        <w:rPr>
          <w:rFonts w:ascii="Arial" w:hAnsi="Arial" w:cs="Arial"/>
        </w:rPr>
      </w:pPr>
    </w:p>
    <w:p w14:paraId="5782C051" w14:textId="120B876A" w:rsidR="00742D3E" w:rsidRDefault="00742D3E" w:rsidP="00742D3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third stage of labour involves</w:t>
      </w:r>
      <w:r w:rsidR="00F05310">
        <w:rPr>
          <w:rFonts w:ascii="Arial" w:hAnsi="Arial" w:cs="Arial"/>
        </w:rPr>
        <w:t xml:space="preserve"> the birth of the</w:t>
      </w:r>
      <w:r>
        <w:rPr>
          <w:rFonts w:ascii="Arial" w:hAnsi="Arial" w:cs="Arial"/>
        </w:rPr>
        <w:t>:</w:t>
      </w:r>
    </w:p>
    <w:p w14:paraId="3C952902" w14:textId="77777777" w:rsidR="00742D3E" w:rsidRDefault="00742D3E" w:rsidP="00742D3E">
      <w:pPr>
        <w:pStyle w:val="ListParagraph"/>
        <w:rPr>
          <w:rFonts w:ascii="Arial" w:hAnsi="Arial" w:cs="Arial"/>
        </w:rPr>
      </w:pPr>
    </w:p>
    <w:p w14:paraId="4E18C9C7" w14:textId="5F56B8BC" w:rsidR="00742D3E" w:rsidRDefault="00742D3E" w:rsidP="00742D3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foetus</w:t>
      </w:r>
    </w:p>
    <w:p w14:paraId="782EC255" w14:textId="1CF9EC3A" w:rsidR="00742D3E" w:rsidRDefault="00742D3E" w:rsidP="00742D3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placenta</w:t>
      </w:r>
    </w:p>
    <w:p w14:paraId="6F4F87C0" w14:textId="3AE81E13" w:rsidR="00742D3E" w:rsidRDefault="00742D3E" w:rsidP="00742D3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placenta and membranes</w:t>
      </w:r>
    </w:p>
    <w:p w14:paraId="332B4B58" w14:textId="75D690CC" w:rsidR="00742D3E" w:rsidRPr="005B0067" w:rsidRDefault="00742D3E" w:rsidP="00742D3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placenta</w:t>
      </w:r>
      <w:proofErr w:type="gramEnd"/>
      <w:r>
        <w:rPr>
          <w:rFonts w:ascii="Arial" w:hAnsi="Arial" w:cs="Arial"/>
        </w:rPr>
        <w:t>, membranes and remains of the umbilical cord.</w:t>
      </w:r>
    </w:p>
    <w:p w14:paraId="048ACD60" w14:textId="77777777" w:rsidR="005B0067" w:rsidRDefault="005B0067" w:rsidP="00742D3E">
      <w:pPr>
        <w:rPr>
          <w:rFonts w:ascii="Arial" w:hAnsi="Arial" w:cs="Arial"/>
        </w:rPr>
      </w:pPr>
    </w:p>
    <w:p w14:paraId="26AB4D96" w14:textId="77777777" w:rsidR="002143F8" w:rsidRPr="00742D3E" w:rsidRDefault="002143F8" w:rsidP="00742D3E">
      <w:pPr>
        <w:rPr>
          <w:rFonts w:ascii="Arial" w:hAnsi="Arial" w:cs="Arial"/>
        </w:rPr>
      </w:pPr>
    </w:p>
    <w:p w14:paraId="5BF58DDA" w14:textId="77777777" w:rsidR="005B0067" w:rsidRPr="005B0067" w:rsidRDefault="005B0067" w:rsidP="005B006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B0067">
        <w:rPr>
          <w:rFonts w:ascii="Arial" w:hAnsi="Arial" w:cs="Arial"/>
        </w:rPr>
        <w:t>It is possible to transmit HIV</w:t>
      </w:r>
    </w:p>
    <w:p w14:paraId="764FC3F3" w14:textId="77777777" w:rsidR="005B0067" w:rsidRPr="005B0067" w:rsidRDefault="005B0067" w:rsidP="005B0067">
      <w:pPr>
        <w:pStyle w:val="ListParagraph"/>
        <w:rPr>
          <w:rFonts w:ascii="Arial" w:hAnsi="Arial" w:cs="Arial"/>
        </w:rPr>
      </w:pPr>
    </w:p>
    <w:p w14:paraId="6D1D46B9" w14:textId="7D437579" w:rsidR="005B0067" w:rsidRPr="005B0067" w:rsidRDefault="00742D3E" w:rsidP="005B006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700DA7">
        <w:rPr>
          <w:rFonts w:ascii="Arial" w:hAnsi="Arial" w:cs="Arial"/>
        </w:rPr>
        <w:t>hrough saliva</w:t>
      </w:r>
    </w:p>
    <w:p w14:paraId="172F1461" w14:textId="77777777" w:rsidR="005B0067" w:rsidRPr="005B0067" w:rsidRDefault="005B0067" w:rsidP="005B006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B0067">
        <w:rPr>
          <w:rFonts w:ascii="Arial" w:hAnsi="Arial" w:cs="Arial"/>
        </w:rPr>
        <w:t>during childbirth</w:t>
      </w:r>
    </w:p>
    <w:p w14:paraId="042D99BE" w14:textId="1E19C293" w:rsidR="005B0067" w:rsidRPr="005B0067" w:rsidRDefault="005B0067" w:rsidP="005B006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B0067">
        <w:rPr>
          <w:rFonts w:ascii="Arial" w:hAnsi="Arial" w:cs="Arial"/>
        </w:rPr>
        <w:t>by discussi</w:t>
      </w:r>
      <w:r w:rsidR="00B539F7">
        <w:rPr>
          <w:rFonts w:ascii="Arial" w:hAnsi="Arial" w:cs="Arial"/>
        </w:rPr>
        <w:t>ng the latest Keeping Up With The Kardashian</w:t>
      </w:r>
      <w:r w:rsidR="002C1B72">
        <w:rPr>
          <w:rFonts w:ascii="Arial" w:hAnsi="Arial" w:cs="Arial"/>
        </w:rPr>
        <w:t>s</w:t>
      </w:r>
      <w:r w:rsidR="00B539F7">
        <w:rPr>
          <w:rFonts w:ascii="Arial" w:hAnsi="Arial" w:cs="Arial"/>
        </w:rPr>
        <w:t xml:space="preserve"> episode</w:t>
      </w:r>
    </w:p>
    <w:p w14:paraId="646FD2F5" w14:textId="77777777" w:rsidR="005B0067" w:rsidRPr="005B0067" w:rsidRDefault="005B0067" w:rsidP="005B006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B0067">
        <w:rPr>
          <w:rFonts w:ascii="Arial" w:hAnsi="Arial" w:cs="Arial"/>
        </w:rPr>
        <w:t>through shaking hands</w:t>
      </w:r>
    </w:p>
    <w:p w14:paraId="30FCDF0A" w14:textId="77777777" w:rsidR="005B0067" w:rsidRDefault="005B0067" w:rsidP="005B0067">
      <w:pPr>
        <w:pStyle w:val="ListParagraph"/>
        <w:ind w:left="1440"/>
        <w:rPr>
          <w:rFonts w:ascii="Arial" w:hAnsi="Arial" w:cs="Arial"/>
        </w:rPr>
      </w:pPr>
    </w:p>
    <w:p w14:paraId="5F5A4F91" w14:textId="77777777" w:rsidR="002143F8" w:rsidRPr="005B0067" w:rsidRDefault="002143F8" w:rsidP="005B0067">
      <w:pPr>
        <w:pStyle w:val="ListParagraph"/>
        <w:ind w:left="1440"/>
        <w:rPr>
          <w:rFonts w:ascii="Arial" w:hAnsi="Arial" w:cs="Arial"/>
        </w:rPr>
      </w:pPr>
    </w:p>
    <w:p w14:paraId="70055AE5" w14:textId="77777777" w:rsidR="005B0067" w:rsidRPr="005B0067" w:rsidRDefault="005B0067" w:rsidP="005B006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B0067">
        <w:rPr>
          <w:rFonts w:ascii="Arial" w:hAnsi="Arial" w:cs="Arial"/>
        </w:rPr>
        <w:t>The term ‘’chancre’’ is given to:</w:t>
      </w:r>
    </w:p>
    <w:p w14:paraId="187D0259" w14:textId="77777777" w:rsidR="005B0067" w:rsidRPr="005B0067" w:rsidRDefault="005B0067" w:rsidP="005B0067">
      <w:pPr>
        <w:pStyle w:val="ListParagraph"/>
        <w:rPr>
          <w:rFonts w:ascii="Arial" w:hAnsi="Arial" w:cs="Arial"/>
        </w:rPr>
      </w:pPr>
    </w:p>
    <w:p w14:paraId="0ECFCD41" w14:textId="77777777" w:rsidR="005B0067" w:rsidRPr="005B0067" w:rsidRDefault="005B0067" w:rsidP="005B006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B0067">
        <w:rPr>
          <w:rFonts w:ascii="Arial" w:hAnsi="Arial" w:cs="Arial"/>
        </w:rPr>
        <w:t>the sores symptomatic of herpes</w:t>
      </w:r>
    </w:p>
    <w:p w14:paraId="5501DD93" w14:textId="77777777" w:rsidR="005B0067" w:rsidRPr="005B0067" w:rsidRDefault="005B0067" w:rsidP="005B006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B0067">
        <w:rPr>
          <w:rFonts w:ascii="Arial" w:hAnsi="Arial" w:cs="Arial"/>
        </w:rPr>
        <w:t>the sores symptomatic of syphilis</w:t>
      </w:r>
    </w:p>
    <w:p w14:paraId="439E3BA0" w14:textId="77777777" w:rsidR="005B0067" w:rsidRPr="005B0067" w:rsidRDefault="005B0067" w:rsidP="005B006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B0067">
        <w:rPr>
          <w:rFonts w:ascii="Arial" w:hAnsi="Arial" w:cs="Arial"/>
        </w:rPr>
        <w:t>the sores symptomatic of genital warts</w:t>
      </w:r>
    </w:p>
    <w:p w14:paraId="28E90D73" w14:textId="26783A60" w:rsidR="002143F8" w:rsidRPr="00807092" w:rsidRDefault="005B0067" w:rsidP="00807092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B0067">
        <w:rPr>
          <w:rFonts w:ascii="Arial" w:hAnsi="Arial" w:cs="Arial"/>
        </w:rPr>
        <w:t>the sores symptomatic of genital herpes</w:t>
      </w:r>
    </w:p>
    <w:p w14:paraId="6F872DDA" w14:textId="77777777" w:rsidR="005B0067" w:rsidRPr="005B0067" w:rsidRDefault="005B0067" w:rsidP="005B006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B0067">
        <w:rPr>
          <w:rFonts w:ascii="Arial" w:hAnsi="Arial" w:cs="Arial"/>
        </w:rPr>
        <w:lastRenderedPageBreak/>
        <w:t>This STI may lead to heart disease and insanity.</w:t>
      </w:r>
    </w:p>
    <w:p w14:paraId="2FF6EAEC" w14:textId="77777777" w:rsidR="005B0067" w:rsidRPr="005B0067" w:rsidRDefault="005B0067" w:rsidP="005B0067">
      <w:pPr>
        <w:pStyle w:val="ListParagraph"/>
        <w:rPr>
          <w:rFonts w:ascii="Arial" w:hAnsi="Arial" w:cs="Arial"/>
        </w:rPr>
      </w:pPr>
    </w:p>
    <w:p w14:paraId="2E9F3AC6" w14:textId="77777777" w:rsidR="005B0067" w:rsidRPr="005B0067" w:rsidRDefault="005B0067" w:rsidP="005B006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B0067">
        <w:rPr>
          <w:rFonts w:ascii="Arial" w:hAnsi="Arial" w:cs="Arial"/>
        </w:rPr>
        <w:t>Gonorrhoea</w:t>
      </w:r>
    </w:p>
    <w:p w14:paraId="2D9E8C02" w14:textId="77777777" w:rsidR="005B0067" w:rsidRPr="005B0067" w:rsidRDefault="005B0067" w:rsidP="005B006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B0067">
        <w:rPr>
          <w:rFonts w:ascii="Arial" w:hAnsi="Arial" w:cs="Arial"/>
        </w:rPr>
        <w:t>Chlamydia</w:t>
      </w:r>
    </w:p>
    <w:p w14:paraId="366DE68B" w14:textId="77777777" w:rsidR="005B0067" w:rsidRPr="005B0067" w:rsidRDefault="005B0067" w:rsidP="005B006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B0067">
        <w:rPr>
          <w:rFonts w:ascii="Arial" w:hAnsi="Arial" w:cs="Arial"/>
        </w:rPr>
        <w:t>Syphilis</w:t>
      </w:r>
    </w:p>
    <w:p w14:paraId="313236B7" w14:textId="77777777" w:rsidR="005B0067" w:rsidRDefault="005B0067" w:rsidP="005B006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B0067">
        <w:rPr>
          <w:rFonts w:ascii="Arial" w:hAnsi="Arial" w:cs="Arial"/>
        </w:rPr>
        <w:t>Genital herpes</w:t>
      </w:r>
    </w:p>
    <w:p w14:paraId="54F130A1" w14:textId="77777777" w:rsidR="00E10F88" w:rsidRDefault="00E10F88" w:rsidP="00E10F88">
      <w:pPr>
        <w:pStyle w:val="ListParagraph"/>
        <w:ind w:left="1440"/>
        <w:rPr>
          <w:rFonts w:ascii="Arial" w:hAnsi="Arial" w:cs="Arial"/>
        </w:rPr>
      </w:pPr>
    </w:p>
    <w:p w14:paraId="43E36BC0" w14:textId="77777777" w:rsidR="00E10F88" w:rsidRDefault="00E10F88" w:rsidP="00E10F88">
      <w:pPr>
        <w:pStyle w:val="ListParagraph"/>
        <w:ind w:left="1440"/>
        <w:rPr>
          <w:rFonts w:ascii="Arial" w:hAnsi="Arial" w:cs="Arial"/>
        </w:rPr>
      </w:pPr>
    </w:p>
    <w:p w14:paraId="57633D7A" w14:textId="7B84317B" w:rsidR="00E10F88" w:rsidRDefault="00E10F88" w:rsidP="00E10F8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possible symptoms of a syphilis infection during the secondary stage include:</w:t>
      </w:r>
    </w:p>
    <w:p w14:paraId="06A987BC" w14:textId="77777777" w:rsidR="00E10F88" w:rsidRDefault="00E10F88" w:rsidP="00E10F88">
      <w:pPr>
        <w:pStyle w:val="ListParagraph"/>
        <w:rPr>
          <w:rFonts w:ascii="Arial" w:hAnsi="Arial" w:cs="Arial"/>
        </w:rPr>
      </w:pPr>
    </w:p>
    <w:p w14:paraId="153A6011" w14:textId="77801A6A" w:rsidR="00E10F88" w:rsidRDefault="00E10F88" w:rsidP="00E10F8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Small sores appearing on the sex organs</w:t>
      </w:r>
    </w:p>
    <w:p w14:paraId="39D690DC" w14:textId="562ACDC6" w:rsidR="00E10F88" w:rsidRDefault="00E10F88" w:rsidP="00E10F8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Weakening of the blood vessels</w:t>
      </w:r>
    </w:p>
    <w:p w14:paraId="15D2E1BD" w14:textId="37C37896" w:rsidR="00E10F88" w:rsidRDefault="00E10F88" w:rsidP="00E10F8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Mild fevers and skin rashes</w:t>
      </w:r>
    </w:p>
    <w:p w14:paraId="18D829AC" w14:textId="60F5E8CF" w:rsidR="00E10F88" w:rsidRPr="005B0067" w:rsidRDefault="00E10F88" w:rsidP="00E10F8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blindness</w:t>
      </w:r>
    </w:p>
    <w:p w14:paraId="56D21A39" w14:textId="77777777" w:rsidR="00281E91" w:rsidRDefault="00281E91" w:rsidP="002143F8">
      <w:pPr>
        <w:rPr>
          <w:rFonts w:ascii="Arial" w:hAnsi="Arial" w:cs="Arial"/>
        </w:rPr>
      </w:pPr>
    </w:p>
    <w:p w14:paraId="148D21AD" w14:textId="77777777" w:rsidR="002143F8" w:rsidRPr="002143F8" w:rsidRDefault="002143F8" w:rsidP="002143F8">
      <w:pPr>
        <w:rPr>
          <w:rFonts w:ascii="Arial" w:hAnsi="Arial" w:cs="Arial"/>
        </w:rPr>
      </w:pPr>
    </w:p>
    <w:p w14:paraId="5544D20D" w14:textId="77777777" w:rsidR="005B0067" w:rsidRPr="005B0067" w:rsidRDefault="005B0067" w:rsidP="005B006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B0067">
        <w:rPr>
          <w:rFonts w:ascii="Arial" w:hAnsi="Arial" w:cs="Arial"/>
        </w:rPr>
        <w:t>The treatment for gonorrhoea is usually:</w:t>
      </w:r>
    </w:p>
    <w:p w14:paraId="4C3B124A" w14:textId="77777777" w:rsidR="005B0067" w:rsidRPr="005B0067" w:rsidRDefault="005B0067" w:rsidP="005B0067">
      <w:pPr>
        <w:pStyle w:val="ListParagraph"/>
        <w:rPr>
          <w:rFonts w:ascii="Arial" w:hAnsi="Arial" w:cs="Arial"/>
        </w:rPr>
      </w:pPr>
    </w:p>
    <w:p w14:paraId="11398B5C" w14:textId="77777777" w:rsidR="005B0067" w:rsidRPr="005B0067" w:rsidRDefault="005B0067" w:rsidP="005B006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B0067">
        <w:rPr>
          <w:rFonts w:ascii="Arial" w:hAnsi="Arial" w:cs="Arial"/>
        </w:rPr>
        <w:t>antibiotics</w:t>
      </w:r>
    </w:p>
    <w:p w14:paraId="67A4002B" w14:textId="77777777" w:rsidR="005B0067" w:rsidRPr="005B0067" w:rsidRDefault="005B0067" w:rsidP="005B006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B0067">
        <w:rPr>
          <w:rFonts w:ascii="Arial" w:hAnsi="Arial" w:cs="Arial"/>
        </w:rPr>
        <w:t>laser therapy</w:t>
      </w:r>
    </w:p>
    <w:p w14:paraId="19A750DC" w14:textId="77777777" w:rsidR="005B0067" w:rsidRPr="005B0067" w:rsidRDefault="005B0067" w:rsidP="005B006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B0067">
        <w:rPr>
          <w:rFonts w:ascii="Arial" w:hAnsi="Arial" w:cs="Arial"/>
        </w:rPr>
        <w:t>antivirals</w:t>
      </w:r>
    </w:p>
    <w:p w14:paraId="42D5B63A" w14:textId="77777777" w:rsidR="005B0067" w:rsidRDefault="005B0067" w:rsidP="005B006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B0067">
        <w:rPr>
          <w:rFonts w:ascii="Arial" w:hAnsi="Arial" w:cs="Arial"/>
        </w:rPr>
        <w:t>circumcision</w:t>
      </w:r>
    </w:p>
    <w:p w14:paraId="77ED69D7" w14:textId="77777777" w:rsidR="00F369CA" w:rsidRDefault="00F369CA" w:rsidP="002143F8">
      <w:pPr>
        <w:rPr>
          <w:rFonts w:ascii="Arial" w:hAnsi="Arial" w:cs="Arial"/>
        </w:rPr>
      </w:pPr>
    </w:p>
    <w:p w14:paraId="5B52DA4A" w14:textId="77777777" w:rsidR="002143F8" w:rsidRPr="002143F8" w:rsidRDefault="002143F8" w:rsidP="002143F8">
      <w:pPr>
        <w:rPr>
          <w:rFonts w:ascii="Arial" w:hAnsi="Arial" w:cs="Arial"/>
        </w:rPr>
      </w:pPr>
    </w:p>
    <w:p w14:paraId="756A815D" w14:textId="47D1BB6F" w:rsidR="00F369CA" w:rsidRDefault="00F369CA" w:rsidP="00F369C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Which of the following is the most effective at pre</w:t>
      </w:r>
      <w:r w:rsidR="00250B78">
        <w:rPr>
          <w:rFonts w:ascii="Arial" w:hAnsi="Arial" w:cs="Arial"/>
        </w:rPr>
        <w:t>venting sexually transmitted inf</w:t>
      </w:r>
      <w:r>
        <w:rPr>
          <w:rFonts w:ascii="Arial" w:hAnsi="Arial" w:cs="Arial"/>
        </w:rPr>
        <w:t>ections?</w:t>
      </w:r>
    </w:p>
    <w:p w14:paraId="5DAC585F" w14:textId="77777777" w:rsidR="00F369CA" w:rsidRDefault="00F369CA" w:rsidP="00F369CA">
      <w:pPr>
        <w:pStyle w:val="ListParagraph"/>
        <w:rPr>
          <w:rFonts w:ascii="Arial" w:hAnsi="Arial" w:cs="Arial"/>
        </w:rPr>
      </w:pPr>
    </w:p>
    <w:p w14:paraId="11F1B982" w14:textId="7D57D9B6" w:rsidR="00F369CA" w:rsidRDefault="00F369CA" w:rsidP="00F369C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Diaphragm</w:t>
      </w:r>
    </w:p>
    <w:p w14:paraId="2E4813FA" w14:textId="0D4A316D" w:rsidR="00F369CA" w:rsidRDefault="00F369CA" w:rsidP="00F369C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NuvaRing</w:t>
      </w:r>
      <w:proofErr w:type="spellEnd"/>
    </w:p>
    <w:p w14:paraId="72E66F56" w14:textId="0BEBBFB6" w:rsidR="00F369CA" w:rsidRDefault="00F369CA" w:rsidP="00F369C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Condom</w:t>
      </w:r>
    </w:p>
    <w:p w14:paraId="7256EDBF" w14:textId="510001C9" w:rsidR="00F369CA" w:rsidRDefault="00F369CA" w:rsidP="00F369C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Depo-Provera injections</w:t>
      </w:r>
    </w:p>
    <w:p w14:paraId="6A024B9F" w14:textId="77777777" w:rsidR="00F369CA" w:rsidRDefault="00F369CA" w:rsidP="00F369CA">
      <w:pPr>
        <w:pStyle w:val="ListParagraph"/>
        <w:ind w:left="1440"/>
        <w:rPr>
          <w:rFonts w:ascii="Arial" w:hAnsi="Arial" w:cs="Arial"/>
        </w:rPr>
      </w:pPr>
    </w:p>
    <w:p w14:paraId="0551A6B1" w14:textId="77777777" w:rsidR="002143F8" w:rsidRDefault="002143F8" w:rsidP="00F369CA">
      <w:pPr>
        <w:pStyle w:val="ListParagraph"/>
        <w:ind w:left="1440"/>
        <w:rPr>
          <w:rFonts w:ascii="Arial" w:hAnsi="Arial" w:cs="Arial"/>
        </w:rPr>
      </w:pPr>
    </w:p>
    <w:p w14:paraId="748948A4" w14:textId="1C7DF95E" w:rsidR="00F369CA" w:rsidRDefault="00F369CA" w:rsidP="00F369C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Which of the fertility awareness methods only determines ‘safe’ days</w:t>
      </w:r>
      <w:r w:rsidR="00B539F7">
        <w:rPr>
          <w:rFonts w:ascii="Arial" w:hAnsi="Arial" w:cs="Arial"/>
        </w:rPr>
        <w:t xml:space="preserve"> by recording the days around ovulation?</w:t>
      </w:r>
    </w:p>
    <w:p w14:paraId="44D4D9D6" w14:textId="77777777" w:rsidR="00F369CA" w:rsidRDefault="00F369CA" w:rsidP="00F369CA">
      <w:pPr>
        <w:pStyle w:val="ListParagraph"/>
        <w:rPr>
          <w:rFonts w:ascii="Arial" w:hAnsi="Arial" w:cs="Arial"/>
        </w:rPr>
      </w:pPr>
    </w:p>
    <w:p w14:paraId="7203E6D7" w14:textId="3960ADEF" w:rsidR="00F369CA" w:rsidRDefault="00F369CA" w:rsidP="00F369C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rhythm method</w:t>
      </w:r>
    </w:p>
    <w:p w14:paraId="31B64ACF" w14:textId="31A3059C" w:rsidR="00F369CA" w:rsidRDefault="00F369CA" w:rsidP="00F369C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temperature method</w:t>
      </w:r>
    </w:p>
    <w:p w14:paraId="4CFD6F48" w14:textId="620666C4" w:rsidR="00F369CA" w:rsidRDefault="00F369CA" w:rsidP="00F369C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mucus method</w:t>
      </w:r>
    </w:p>
    <w:p w14:paraId="561AED17" w14:textId="0BA49AD7" w:rsidR="00F369CA" w:rsidRDefault="00F369CA" w:rsidP="00F369C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proofErr w:type="spellStart"/>
      <w:r>
        <w:rPr>
          <w:rFonts w:ascii="Arial" w:hAnsi="Arial" w:cs="Arial"/>
        </w:rPr>
        <w:t>symptothermal</w:t>
      </w:r>
      <w:proofErr w:type="spellEnd"/>
      <w:r>
        <w:rPr>
          <w:rFonts w:ascii="Arial" w:hAnsi="Arial" w:cs="Arial"/>
        </w:rPr>
        <w:t xml:space="preserve"> method</w:t>
      </w:r>
    </w:p>
    <w:p w14:paraId="7FCF702C" w14:textId="77777777" w:rsidR="00B539F7" w:rsidRDefault="00B539F7" w:rsidP="00B539F7">
      <w:pPr>
        <w:pStyle w:val="ListParagraph"/>
        <w:ind w:left="1440"/>
        <w:rPr>
          <w:rFonts w:ascii="Arial" w:hAnsi="Arial" w:cs="Arial"/>
        </w:rPr>
      </w:pPr>
    </w:p>
    <w:p w14:paraId="28749AA9" w14:textId="77777777" w:rsidR="002143F8" w:rsidRDefault="002143F8" w:rsidP="00B539F7">
      <w:pPr>
        <w:pStyle w:val="ListParagraph"/>
        <w:ind w:left="1440"/>
        <w:rPr>
          <w:rFonts w:ascii="Arial" w:hAnsi="Arial" w:cs="Arial"/>
        </w:rPr>
      </w:pPr>
    </w:p>
    <w:p w14:paraId="7662B08D" w14:textId="6EAA2FF8" w:rsidR="00B539F7" w:rsidRDefault="00B539F7" w:rsidP="00B539F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With the exception of sterilisation, the most effective method of contraception now available is</w:t>
      </w:r>
    </w:p>
    <w:p w14:paraId="7C69FB34" w14:textId="77777777" w:rsidR="0022672A" w:rsidRDefault="0022672A" w:rsidP="0022672A">
      <w:pPr>
        <w:pStyle w:val="ListParagraph"/>
        <w:rPr>
          <w:rFonts w:ascii="Arial" w:hAnsi="Arial" w:cs="Arial"/>
        </w:rPr>
      </w:pPr>
    </w:p>
    <w:p w14:paraId="376D1422" w14:textId="0635F180" w:rsidR="00B539F7" w:rsidRDefault="00B539F7" w:rsidP="00B539F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combination pill</w:t>
      </w:r>
    </w:p>
    <w:p w14:paraId="11FF3236" w14:textId="33D8D9F8" w:rsidR="00B539F7" w:rsidRDefault="00B539F7" w:rsidP="00B539F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mini-pill</w:t>
      </w:r>
    </w:p>
    <w:p w14:paraId="5E7E7199" w14:textId="2DCBAC79" w:rsidR="00B539F7" w:rsidRDefault="005304D6" w:rsidP="00B539F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NuvaRing</w:t>
      </w:r>
      <w:proofErr w:type="spellEnd"/>
    </w:p>
    <w:p w14:paraId="1C5E0E61" w14:textId="5228E38C" w:rsidR="002143F8" w:rsidRDefault="00B539F7" w:rsidP="00E10F8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Femidom</w:t>
      </w:r>
      <w:proofErr w:type="spellEnd"/>
    </w:p>
    <w:p w14:paraId="0E71F779" w14:textId="77777777" w:rsidR="00E10F88" w:rsidRPr="00E10F88" w:rsidRDefault="00E10F88" w:rsidP="00E10F88">
      <w:pPr>
        <w:pStyle w:val="ListParagraph"/>
        <w:ind w:left="1440"/>
        <w:rPr>
          <w:rFonts w:ascii="Arial" w:hAnsi="Arial" w:cs="Arial"/>
        </w:rPr>
      </w:pPr>
    </w:p>
    <w:p w14:paraId="38837947" w14:textId="2577FBE4" w:rsidR="0022672A" w:rsidRDefault="0022672A" w:rsidP="002267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Which of the following is typically </w:t>
      </w:r>
      <w:r w:rsidR="00652E38">
        <w:rPr>
          <w:rFonts w:ascii="Arial" w:hAnsi="Arial" w:cs="Arial"/>
        </w:rPr>
        <w:t>a</w:t>
      </w:r>
      <w:r>
        <w:rPr>
          <w:rFonts w:ascii="Arial" w:hAnsi="Arial" w:cs="Arial"/>
        </w:rPr>
        <w:t>ssociated with having a vasectomy?</w:t>
      </w:r>
    </w:p>
    <w:p w14:paraId="29E41EED" w14:textId="77777777" w:rsidR="00FB2445" w:rsidRDefault="00FB2445" w:rsidP="00FB2445">
      <w:pPr>
        <w:pStyle w:val="ListParagraph"/>
        <w:rPr>
          <w:rFonts w:ascii="Arial" w:hAnsi="Arial" w:cs="Arial"/>
        </w:rPr>
      </w:pPr>
    </w:p>
    <w:p w14:paraId="26D05AA8" w14:textId="1F8BA8A4" w:rsidR="0022672A" w:rsidRDefault="0022672A" w:rsidP="0022672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Decreased testosterone production</w:t>
      </w:r>
    </w:p>
    <w:p w14:paraId="6CCD6AEB" w14:textId="3F427CC2" w:rsidR="0022672A" w:rsidRDefault="0022672A" w:rsidP="0022672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Reduced rigidity of erections</w:t>
      </w:r>
    </w:p>
    <w:p w14:paraId="063F2386" w14:textId="39FDF9CB" w:rsidR="0022672A" w:rsidRDefault="0022672A" w:rsidP="0022672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Decreased sperm production</w:t>
      </w:r>
    </w:p>
    <w:p w14:paraId="6BAF2A7D" w14:textId="11CF9F0F" w:rsidR="0022672A" w:rsidRDefault="0022672A" w:rsidP="0022672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Normal orgasm</w:t>
      </w:r>
    </w:p>
    <w:p w14:paraId="39A93939" w14:textId="77777777" w:rsidR="002143F8" w:rsidRPr="002143F8" w:rsidRDefault="002143F8" w:rsidP="002143F8">
      <w:pPr>
        <w:rPr>
          <w:rFonts w:ascii="Arial" w:hAnsi="Arial" w:cs="Arial"/>
        </w:rPr>
      </w:pPr>
    </w:p>
    <w:p w14:paraId="3FB7FB6D" w14:textId="4570C97B" w:rsidR="00F369CA" w:rsidRDefault="0022672A" w:rsidP="00F369C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D6396D">
        <w:rPr>
          <w:rFonts w:ascii="Arial" w:hAnsi="Arial" w:cs="Arial"/>
        </w:rPr>
        <w:t>Which among the following involve the use of copper as a method of contraception?</w:t>
      </w:r>
    </w:p>
    <w:p w14:paraId="11C1252A" w14:textId="77777777" w:rsidR="00D6396D" w:rsidRDefault="00D6396D" w:rsidP="00D6396D">
      <w:pPr>
        <w:pStyle w:val="ListParagraph"/>
        <w:rPr>
          <w:rFonts w:ascii="Arial" w:hAnsi="Arial" w:cs="Arial"/>
        </w:rPr>
      </w:pPr>
    </w:p>
    <w:p w14:paraId="3E899BEB" w14:textId="4A65833D" w:rsidR="00D6396D" w:rsidRDefault="00D6396D" w:rsidP="00D6396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Implanon</w:t>
      </w:r>
      <w:proofErr w:type="spellEnd"/>
    </w:p>
    <w:p w14:paraId="74570B9D" w14:textId="512B5003" w:rsidR="00D6396D" w:rsidRDefault="00D6396D" w:rsidP="00D6396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Depo-Provera injections</w:t>
      </w:r>
    </w:p>
    <w:p w14:paraId="3368A915" w14:textId="4E841AF1" w:rsidR="00D6396D" w:rsidRDefault="00D6396D" w:rsidP="00D6396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Diaphragm</w:t>
      </w:r>
    </w:p>
    <w:p w14:paraId="05A96493" w14:textId="535659E2" w:rsidR="00D6396D" w:rsidRDefault="00D6396D" w:rsidP="00D6396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Intrauterine device</w:t>
      </w:r>
      <w:r w:rsidR="00652E38">
        <w:rPr>
          <w:rFonts w:ascii="Arial" w:hAnsi="Arial" w:cs="Arial"/>
        </w:rPr>
        <w:t xml:space="preserve"> (IUD)</w:t>
      </w:r>
    </w:p>
    <w:p w14:paraId="2CA3D376" w14:textId="77777777" w:rsidR="008F7F38" w:rsidRDefault="008F7F38" w:rsidP="00D6396D">
      <w:pPr>
        <w:rPr>
          <w:rFonts w:ascii="Arial" w:hAnsi="Arial" w:cs="Arial"/>
        </w:rPr>
      </w:pPr>
    </w:p>
    <w:p w14:paraId="6B1AFF6F" w14:textId="77777777" w:rsidR="002143F8" w:rsidRPr="00D6396D" w:rsidRDefault="002143F8" w:rsidP="00D6396D">
      <w:pPr>
        <w:rPr>
          <w:rFonts w:ascii="Arial" w:hAnsi="Arial" w:cs="Arial"/>
        </w:rPr>
      </w:pPr>
    </w:p>
    <w:p w14:paraId="72BCF307" w14:textId="77777777" w:rsidR="000D002F" w:rsidRDefault="000D002F" w:rsidP="000D002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B0067">
        <w:rPr>
          <w:rFonts w:ascii="Arial" w:hAnsi="Arial" w:cs="Arial"/>
        </w:rPr>
        <w:t>The best description of a person in terms of his/her observable features is called his/her:</w:t>
      </w:r>
    </w:p>
    <w:p w14:paraId="55C44356" w14:textId="77777777" w:rsidR="00281E91" w:rsidRPr="005B0067" w:rsidRDefault="00281E91" w:rsidP="00281E91">
      <w:pPr>
        <w:pStyle w:val="ListParagraph"/>
        <w:rPr>
          <w:rFonts w:ascii="Arial" w:hAnsi="Arial" w:cs="Arial"/>
        </w:rPr>
      </w:pPr>
    </w:p>
    <w:p w14:paraId="65581461" w14:textId="77777777" w:rsidR="000D002F" w:rsidRPr="005B0067" w:rsidRDefault="000D002F" w:rsidP="000D002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B0067">
        <w:rPr>
          <w:rFonts w:ascii="Arial" w:hAnsi="Arial" w:cs="Arial"/>
        </w:rPr>
        <w:t>profile</w:t>
      </w:r>
    </w:p>
    <w:p w14:paraId="7F12BAC8" w14:textId="77777777" w:rsidR="000D002F" w:rsidRPr="005B0067" w:rsidRDefault="000D002F" w:rsidP="000D002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B0067">
        <w:rPr>
          <w:rFonts w:ascii="Arial" w:hAnsi="Arial" w:cs="Arial"/>
        </w:rPr>
        <w:t>genotype</w:t>
      </w:r>
    </w:p>
    <w:p w14:paraId="0C9479EE" w14:textId="77777777" w:rsidR="000D002F" w:rsidRPr="005B0067" w:rsidRDefault="000D002F" w:rsidP="000D002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B0067">
        <w:rPr>
          <w:rFonts w:ascii="Arial" w:hAnsi="Arial" w:cs="Arial"/>
        </w:rPr>
        <w:t>phenotype</w:t>
      </w:r>
    </w:p>
    <w:p w14:paraId="371648E6" w14:textId="77777777" w:rsidR="000D002F" w:rsidRPr="005B0067" w:rsidRDefault="000D002F" w:rsidP="000D002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B0067">
        <w:rPr>
          <w:rFonts w:ascii="Arial" w:hAnsi="Arial" w:cs="Arial"/>
        </w:rPr>
        <w:t>genome</w:t>
      </w:r>
    </w:p>
    <w:p w14:paraId="6CF76430" w14:textId="77777777" w:rsidR="000D002F" w:rsidRDefault="000D002F" w:rsidP="000D002F">
      <w:pPr>
        <w:pStyle w:val="ListParagraph"/>
        <w:ind w:left="1440"/>
        <w:rPr>
          <w:rFonts w:ascii="Arial" w:hAnsi="Arial" w:cs="Arial"/>
        </w:rPr>
      </w:pPr>
    </w:p>
    <w:p w14:paraId="05C625D6" w14:textId="77777777" w:rsidR="002143F8" w:rsidRPr="005B0067" w:rsidRDefault="002143F8" w:rsidP="000D002F">
      <w:pPr>
        <w:pStyle w:val="ListParagraph"/>
        <w:ind w:left="1440"/>
        <w:rPr>
          <w:rFonts w:ascii="Arial" w:hAnsi="Arial" w:cs="Arial"/>
        </w:rPr>
      </w:pPr>
    </w:p>
    <w:p w14:paraId="69CB6DF6" w14:textId="62EA8F4D" w:rsidR="000D002F" w:rsidRDefault="000D002F" w:rsidP="000D002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B0067">
        <w:rPr>
          <w:rFonts w:ascii="Arial" w:hAnsi="Arial" w:cs="Arial"/>
        </w:rPr>
        <w:t>A person who has two identica</w:t>
      </w:r>
      <w:r w:rsidR="00652E38">
        <w:rPr>
          <w:rFonts w:ascii="Arial" w:hAnsi="Arial" w:cs="Arial"/>
        </w:rPr>
        <w:t xml:space="preserve">l genes for a particular trait </w:t>
      </w:r>
      <w:r w:rsidRPr="005B0067">
        <w:rPr>
          <w:rFonts w:ascii="Arial" w:hAnsi="Arial" w:cs="Arial"/>
        </w:rPr>
        <w:t>is called a:</w:t>
      </w:r>
    </w:p>
    <w:p w14:paraId="20B4D1BB" w14:textId="77777777" w:rsidR="00742D3E" w:rsidRPr="005B0067" w:rsidRDefault="00742D3E" w:rsidP="00742D3E">
      <w:pPr>
        <w:pStyle w:val="ListParagraph"/>
        <w:rPr>
          <w:rFonts w:ascii="Arial" w:hAnsi="Arial" w:cs="Arial"/>
        </w:rPr>
      </w:pPr>
    </w:p>
    <w:p w14:paraId="3C465F31" w14:textId="77777777" w:rsidR="000D002F" w:rsidRPr="005B0067" w:rsidRDefault="000D002F" w:rsidP="000D002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B0067">
        <w:rPr>
          <w:rFonts w:ascii="Arial" w:hAnsi="Arial" w:cs="Arial"/>
        </w:rPr>
        <w:t>hybrid</w:t>
      </w:r>
    </w:p>
    <w:p w14:paraId="72BEB90F" w14:textId="77777777" w:rsidR="000D002F" w:rsidRPr="005B0067" w:rsidRDefault="000D002F" w:rsidP="000D002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B0067">
        <w:rPr>
          <w:rFonts w:ascii="Arial" w:hAnsi="Arial" w:cs="Arial"/>
        </w:rPr>
        <w:t>homozygote</w:t>
      </w:r>
    </w:p>
    <w:p w14:paraId="19CE619F" w14:textId="77777777" w:rsidR="000D002F" w:rsidRPr="005B0067" w:rsidRDefault="000D002F" w:rsidP="000D002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B0067">
        <w:rPr>
          <w:rFonts w:ascii="Arial" w:hAnsi="Arial" w:cs="Arial"/>
        </w:rPr>
        <w:t>heterozygote</w:t>
      </w:r>
    </w:p>
    <w:p w14:paraId="1D83DD44" w14:textId="77777777" w:rsidR="000D002F" w:rsidRPr="005B0067" w:rsidRDefault="000D002F" w:rsidP="000D002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5B0067">
        <w:rPr>
          <w:rFonts w:ascii="Arial" w:hAnsi="Arial" w:cs="Arial"/>
        </w:rPr>
        <w:t>hemizygote</w:t>
      </w:r>
      <w:proofErr w:type="spellEnd"/>
    </w:p>
    <w:p w14:paraId="66CC3EA3" w14:textId="77777777" w:rsidR="000D002F" w:rsidRDefault="000D002F" w:rsidP="000D002F">
      <w:pPr>
        <w:pStyle w:val="ListParagraph"/>
        <w:ind w:left="1440"/>
        <w:rPr>
          <w:rFonts w:ascii="Arial" w:hAnsi="Arial" w:cs="Arial"/>
        </w:rPr>
      </w:pPr>
    </w:p>
    <w:p w14:paraId="1DA6346C" w14:textId="77777777" w:rsidR="002143F8" w:rsidRPr="005B0067" w:rsidRDefault="002143F8" w:rsidP="000D002F">
      <w:pPr>
        <w:pStyle w:val="ListParagraph"/>
        <w:ind w:left="1440"/>
        <w:rPr>
          <w:rFonts w:ascii="Arial" w:hAnsi="Arial" w:cs="Arial"/>
        </w:rPr>
      </w:pPr>
    </w:p>
    <w:p w14:paraId="448BD140" w14:textId="77777777" w:rsidR="000D002F" w:rsidRPr="005B0067" w:rsidRDefault="000D002F" w:rsidP="000D002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B0067">
        <w:rPr>
          <w:rFonts w:ascii="Arial" w:hAnsi="Arial" w:cs="Arial"/>
        </w:rPr>
        <w:t>A couple have a family of four daughters. Which of the following statements about the sex chromosomes of the family are true?</w:t>
      </w:r>
    </w:p>
    <w:p w14:paraId="42E75C84" w14:textId="77777777" w:rsidR="000D002F" w:rsidRPr="005B0067" w:rsidRDefault="000D002F" w:rsidP="000D002F">
      <w:pPr>
        <w:pStyle w:val="ListParagraph"/>
        <w:rPr>
          <w:rFonts w:ascii="Arial" w:hAnsi="Arial" w:cs="Arial"/>
        </w:rPr>
      </w:pPr>
    </w:p>
    <w:p w14:paraId="40D50CBE" w14:textId="77777777" w:rsidR="000D002F" w:rsidRPr="005B0067" w:rsidRDefault="000D002F" w:rsidP="000D002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5B0067">
        <w:rPr>
          <w:rFonts w:ascii="Arial" w:hAnsi="Arial" w:cs="Arial"/>
        </w:rPr>
        <w:t>All the sex chromosomes of the parents are X</w:t>
      </w:r>
    </w:p>
    <w:p w14:paraId="4856B83A" w14:textId="77777777" w:rsidR="000D002F" w:rsidRPr="005B0067" w:rsidRDefault="000D002F" w:rsidP="000D002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5B0067">
        <w:rPr>
          <w:rFonts w:ascii="Arial" w:hAnsi="Arial" w:cs="Arial"/>
        </w:rPr>
        <w:t>All the sex chromosomes of the husband are X</w:t>
      </w:r>
    </w:p>
    <w:p w14:paraId="41E675CB" w14:textId="77777777" w:rsidR="000D002F" w:rsidRPr="005B0067" w:rsidRDefault="000D002F" w:rsidP="000D002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5B0067">
        <w:rPr>
          <w:rFonts w:ascii="Arial" w:hAnsi="Arial" w:cs="Arial"/>
        </w:rPr>
        <w:t>All the sex chromosomes of the daughters are X</w:t>
      </w:r>
    </w:p>
    <w:p w14:paraId="10E57744" w14:textId="77777777" w:rsidR="000D002F" w:rsidRPr="005B0067" w:rsidRDefault="000D002F" w:rsidP="000D002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5B0067">
        <w:rPr>
          <w:rFonts w:ascii="Arial" w:hAnsi="Arial" w:cs="Arial"/>
        </w:rPr>
        <w:t>Half the sex chromosomes of the husband are Y and half are X</w:t>
      </w:r>
    </w:p>
    <w:p w14:paraId="4E1D253F" w14:textId="77777777" w:rsidR="000D002F" w:rsidRPr="005B0067" w:rsidRDefault="000D002F" w:rsidP="000D002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5B0067">
        <w:rPr>
          <w:rFonts w:ascii="Arial" w:hAnsi="Arial" w:cs="Arial"/>
        </w:rPr>
        <w:t>Half the sex chromosomes of the wife are X and half are Y.</w:t>
      </w:r>
    </w:p>
    <w:p w14:paraId="38507F23" w14:textId="77777777" w:rsidR="002829D3" w:rsidRPr="00742D3E" w:rsidRDefault="002829D3" w:rsidP="00742D3E">
      <w:pPr>
        <w:rPr>
          <w:rFonts w:ascii="Arial" w:hAnsi="Arial" w:cs="Arial"/>
        </w:rPr>
      </w:pPr>
    </w:p>
    <w:p w14:paraId="032A27ED" w14:textId="6586E80F" w:rsidR="000D002F" w:rsidRPr="005B0067" w:rsidRDefault="005304D6" w:rsidP="000D002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1 </w:t>
      </w:r>
      <w:r w:rsidR="000D002F" w:rsidRPr="005B0067">
        <w:rPr>
          <w:rFonts w:ascii="Arial" w:hAnsi="Arial" w:cs="Arial"/>
        </w:rPr>
        <w:t>and 3</w:t>
      </w:r>
    </w:p>
    <w:p w14:paraId="034A6A25" w14:textId="21BD1C19" w:rsidR="000D002F" w:rsidRPr="005B0067" w:rsidRDefault="005304D6" w:rsidP="000D002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2 and 3</w:t>
      </w:r>
    </w:p>
    <w:p w14:paraId="58D6C603" w14:textId="4C160CB4" w:rsidR="000D002F" w:rsidRPr="005B0067" w:rsidRDefault="005304D6" w:rsidP="000D002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3 and 4 </w:t>
      </w:r>
    </w:p>
    <w:p w14:paraId="4277573F" w14:textId="0A090A56" w:rsidR="000D002F" w:rsidRPr="005B0067" w:rsidRDefault="005304D6" w:rsidP="000D002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4 and 5 </w:t>
      </w:r>
    </w:p>
    <w:p w14:paraId="64174F2C" w14:textId="77777777" w:rsidR="000D002F" w:rsidRDefault="000D002F" w:rsidP="00742D3E">
      <w:pPr>
        <w:rPr>
          <w:rFonts w:ascii="Arial" w:hAnsi="Arial" w:cs="Arial"/>
        </w:rPr>
      </w:pPr>
    </w:p>
    <w:p w14:paraId="05AE6554" w14:textId="77777777" w:rsidR="00E10F88" w:rsidRPr="00742D3E" w:rsidRDefault="00E10F88" w:rsidP="00742D3E">
      <w:pPr>
        <w:rPr>
          <w:rFonts w:ascii="Arial" w:hAnsi="Arial" w:cs="Arial"/>
        </w:rPr>
      </w:pPr>
    </w:p>
    <w:p w14:paraId="00FDB928" w14:textId="77777777" w:rsidR="00742D3E" w:rsidRPr="005B0067" w:rsidRDefault="00742D3E" w:rsidP="000D002F">
      <w:pPr>
        <w:pStyle w:val="ListParagraph"/>
        <w:ind w:left="1440"/>
        <w:rPr>
          <w:rFonts w:ascii="Arial" w:hAnsi="Arial" w:cs="Arial"/>
        </w:rPr>
      </w:pPr>
    </w:p>
    <w:p w14:paraId="6D4531C9" w14:textId="77777777" w:rsidR="000D002F" w:rsidRDefault="000D002F" w:rsidP="000D002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B0067">
        <w:rPr>
          <w:rFonts w:ascii="Arial" w:hAnsi="Arial" w:cs="Arial"/>
        </w:rPr>
        <w:lastRenderedPageBreak/>
        <w:t xml:space="preserve">Colour blindness is an X-linked recessive condition. What is the probability that a man who is colour blind who is married to a </w:t>
      </w:r>
      <w:proofErr w:type="gramStart"/>
      <w:r w:rsidRPr="005B0067">
        <w:rPr>
          <w:rFonts w:ascii="Arial" w:hAnsi="Arial" w:cs="Arial"/>
        </w:rPr>
        <w:t>woman</w:t>
      </w:r>
      <w:proofErr w:type="gramEnd"/>
      <w:r w:rsidRPr="005B0067">
        <w:rPr>
          <w:rFonts w:ascii="Arial" w:hAnsi="Arial" w:cs="Arial"/>
        </w:rPr>
        <w:t xml:space="preserve"> who is a carrier, have a child who is colour blind?</w:t>
      </w:r>
    </w:p>
    <w:p w14:paraId="2F0F3947" w14:textId="77777777" w:rsidR="008474E6" w:rsidRPr="005B0067" w:rsidRDefault="008474E6" w:rsidP="00B23421">
      <w:pPr>
        <w:pStyle w:val="ListParagraph"/>
        <w:rPr>
          <w:rFonts w:ascii="Arial" w:hAnsi="Arial" w:cs="Arial"/>
        </w:rPr>
      </w:pPr>
    </w:p>
    <w:p w14:paraId="1293CDF4" w14:textId="77777777" w:rsidR="000D002F" w:rsidRPr="005B0067" w:rsidRDefault="000D002F" w:rsidP="000D002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B0067">
        <w:rPr>
          <w:rFonts w:ascii="Arial" w:hAnsi="Arial" w:cs="Arial"/>
        </w:rPr>
        <w:t>0.25</w:t>
      </w:r>
    </w:p>
    <w:p w14:paraId="4B50CCB3" w14:textId="77777777" w:rsidR="000D002F" w:rsidRPr="005B0067" w:rsidRDefault="000D002F" w:rsidP="000D002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B0067">
        <w:rPr>
          <w:rFonts w:ascii="Arial" w:hAnsi="Arial" w:cs="Arial"/>
        </w:rPr>
        <w:t>0.50</w:t>
      </w:r>
    </w:p>
    <w:p w14:paraId="75C9DEAB" w14:textId="77777777" w:rsidR="000D002F" w:rsidRPr="005B0067" w:rsidRDefault="000D002F" w:rsidP="000D002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B0067">
        <w:rPr>
          <w:rFonts w:ascii="Arial" w:hAnsi="Arial" w:cs="Arial"/>
        </w:rPr>
        <w:t>0.75</w:t>
      </w:r>
    </w:p>
    <w:p w14:paraId="5C7038AF" w14:textId="77777777" w:rsidR="000D002F" w:rsidRPr="005B0067" w:rsidRDefault="000D002F" w:rsidP="000D002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B0067">
        <w:rPr>
          <w:rFonts w:ascii="Arial" w:hAnsi="Arial" w:cs="Arial"/>
        </w:rPr>
        <w:t>1.00</w:t>
      </w:r>
    </w:p>
    <w:p w14:paraId="30283165" w14:textId="77777777" w:rsidR="000D002F" w:rsidRPr="005304D6" w:rsidRDefault="000D002F" w:rsidP="005304D6">
      <w:pPr>
        <w:rPr>
          <w:rFonts w:ascii="Arial" w:hAnsi="Arial" w:cs="Arial"/>
        </w:rPr>
      </w:pPr>
    </w:p>
    <w:p w14:paraId="10FBAC89" w14:textId="77777777" w:rsidR="000D002F" w:rsidRPr="005304D6" w:rsidRDefault="000D002F" w:rsidP="000D002F">
      <w:pPr>
        <w:rPr>
          <w:rFonts w:ascii="Arial" w:hAnsi="Arial" w:cs="Arial"/>
        </w:rPr>
      </w:pPr>
      <w:r w:rsidRPr="005304D6">
        <w:rPr>
          <w:rFonts w:ascii="Arial" w:hAnsi="Arial" w:cs="Arial"/>
        </w:rPr>
        <w:t>19. If two people, one of whom is a heterozygote for tongue rolling and the other who is a non-tongue roller have children, what is the probability that their first child will be a non-tongue roller?</w:t>
      </w:r>
    </w:p>
    <w:p w14:paraId="2216CA21" w14:textId="77777777" w:rsidR="000D002F" w:rsidRPr="005304D6" w:rsidRDefault="000D002F" w:rsidP="000D002F">
      <w:pPr>
        <w:rPr>
          <w:rFonts w:ascii="Arial" w:hAnsi="Arial" w:cs="Arial"/>
        </w:rPr>
      </w:pPr>
    </w:p>
    <w:p w14:paraId="5F551CF8" w14:textId="4A6AABD0" w:rsidR="000D002F" w:rsidRPr="008474E6" w:rsidRDefault="000D002F" w:rsidP="008474E6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8474E6">
        <w:rPr>
          <w:rFonts w:ascii="Arial" w:hAnsi="Arial" w:cs="Arial"/>
        </w:rPr>
        <w:t>0.25</w:t>
      </w:r>
    </w:p>
    <w:p w14:paraId="5F452CC9" w14:textId="0B93458E" w:rsidR="000D002F" w:rsidRPr="008474E6" w:rsidRDefault="000D002F" w:rsidP="008474E6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8474E6">
        <w:rPr>
          <w:rFonts w:ascii="Arial" w:hAnsi="Arial" w:cs="Arial"/>
        </w:rPr>
        <w:t>0.50</w:t>
      </w:r>
    </w:p>
    <w:p w14:paraId="7BD3FAED" w14:textId="7EFF3625" w:rsidR="000D002F" w:rsidRPr="008474E6" w:rsidRDefault="000D002F" w:rsidP="008474E6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8474E6">
        <w:rPr>
          <w:rFonts w:ascii="Arial" w:hAnsi="Arial" w:cs="Arial"/>
        </w:rPr>
        <w:t>0.75</w:t>
      </w:r>
    </w:p>
    <w:p w14:paraId="0E4E431F" w14:textId="164C562A" w:rsidR="000D002F" w:rsidRPr="008474E6" w:rsidRDefault="000D002F" w:rsidP="008474E6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8474E6">
        <w:rPr>
          <w:rFonts w:ascii="Arial" w:hAnsi="Arial" w:cs="Arial"/>
        </w:rPr>
        <w:t>0</w:t>
      </w:r>
    </w:p>
    <w:p w14:paraId="19B3787A" w14:textId="77777777" w:rsidR="00652E38" w:rsidRPr="005304D6" w:rsidRDefault="00652E38" w:rsidP="00652E38">
      <w:pPr>
        <w:pStyle w:val="ListParagraph"/>
        <w:ind w:left="786"/>
        <w:rPr>
          <w:rFonts w:ascii="Arial" w:hAnsi="Arial" w:cs="Arial"/>
        </w:rPr>
      </w:pPr>
    </w:p>
    <w:p w14:paraId="6B71BAD3" w14:textId="77777777" w:rsidR="000D002F" w:rsidRPr="005304D6" w:rsidRDefault="000D002F" w:rsidP="000D002F">
      <w:pPr>
        <w:rPr>
          <w:rFonts w:ascii="Arial" w:hAnsi="Arial" w:cs="Arial"/>
        </w:rPr>
      </w:pPr>
    </w:p>
    <w:p w14:paraId="05192432" w14:textId="20EB866E" w:rsidR="000D002F" w:rsidRPr="005304D6" w:rsidRDefault="000D002F" w:rsidP="000D002F">
      <w:pPr>
        <w:rPr>
          <w:rFonts w:ascii="Arial" w:hAnsi="Arial" w:cs="Arial"/>
        </w:rPr>
      </w:pPr>
      <w:r w:rsidRPr="005304D6">
        <w:rPr>
          <w:rFonts w:ascii="Arial" w:hAnsi="Arial" w:cs="Arial"/>
        </w:rPr>
        <w:t xml:space="preserve">20. What is the </w:t>
      </w:r>
      <w:r w:rsidR="002969B1" w:rsidRPr="005304D6">
        <w:rPr>
          <w:rFonts w:ascii="Arial" w:hAnsi="Arial" w:cs="Arial"/>
        </w:rPr>
        <w:t>probability</w:t>
      </w:r>
      <w:r w:rsidRPr="005304D6">
        <w:rPr>
          <w:rFonts w:ascii="Arial" w:hAnsi="Arial" w:cs="Arial"/>
        </w:rPr>
        <w:t xml:space="preserve"> of a couple, one of whom is a homozygote for tongue rolling, the other who is a non-tongue roller, having a child who is a non-tongue roller?</w:t>
      </w:r>
    </w:p>
    <w:p w14:paraId="308E493D" w14:textId="77777777" w:rsidR="000D002F" w:rsidRPr="005304D6" w:rsidRDefault="000D002F" w:rsidP="000D002F">
      <w:pPr>
        <w:rPr>
          <w:rFonts w:ascii="Arial" w:hAnsi="Arial" w:cs="Arial"/>
        </w:rPr>
      </w:pPr>
    </w:p>
    <w:p w14:paraId="5D9C700A" w14:textId="77777777" w:rsidR="000D002F" w:rsidRPr="005304D6" w:rsidRDefault="000D002F" w:rsidP="000D002F">
      <w:pPr>
        <w:ind w:left="426"/>
        <w:rPr>
          <w:rFonts w:ascii="Arial" w:hAnsi="Arial" w:cs="Arial"/>
        </w:rPr>
      </w:pPr>
      <w:r w:rsidRPr="005304D6">
        <w:rPr>
          <w:rFonts w:ascii="Arial" w:hAnsi="Arial" w:cs="Arial"/>
        </w:rPr>
        <w:t>a. 0.25</w:t>
      </w:r>
    </w:p>
    <w:p w14:paraId="55832964" w14:textId="77777777" w:rsidR="000D002F" w:rsidRPr="005304D6" w:rsidRDefault="000D002F" w:rsidP="000D002F">
      <w:pPr>
        <w:ind w:left="426"/>
        <w:rPr>
          <w:rFonts w:ascii="Arial" w:hAnsi="Arial" w:cs="Arial"/>
        </w:rPr>
      </w:pPr>
      <w:r w:rsidRPr="005304D6">
        <w:rPr>
          <w:rFonts w:ascii="Arial" w:hAnsi="Arial" w:cs="Arial"/>
        </w:rPr>
        <w:t>b. 0.50</w:t>
      </w:r>
    </w:p>
    <w:p w14:paraId="23D7C18A" w14:textId="77777777" w:rsidR="000D002F" w:rsidRPr="005304D6" w:rsidRDefault="000D002F" w:rsidP="000D002F">
      <w:pPr>
        <w:ind w:left="426"/>
        <w:rPr>
          <w:rFonts w:ascii="Arial" w:hAnsi="Arial" w:cs="Arial"/>
        </w:rPr>
      </w:pPr>
      <w:r w:rsidRPr="005304D6">
        <w:rPr>
          <w:rFonts w:ascii="Arial" w:hAnsi="Arial" w:cs="Arial"/>
        </w:rPr>
        <w:t>c. 0.75</w:t>
      </w:r>
    </w:p>
    <w:p w14:paraId="2728874D" w14:textId="77777777" w:rsidR="000D002F" w:rsidRPr="005304D6" w:rsidRDefault="000D002F" w:rsidP="000D002F">
      <w:pPr>
        <w:ind w:left="426"/>
        <w:rPr>
          <w:rFonts w:ascii="Arial" w:hAnsi="Arial" w:cs="Arial"/>
        </w:rPr>
      </w:pPr>
      <w:r w:rsidRPr="005304D6">
        <w:rPr>
          <w:rFonts w:ascii="Arial" w:hAnsi="Arial" w:cs="Arial"/>
        </w:rPr>
        <w:t>d. 0</w:t>
      </w:r>
    </w:p>
    <w:p w14:paraId="58DB6957" w14:textId="77777777" w:rsidR="000D002F" w:rsidRPr="005304D6" w:rsidRDefault="000D002F" w:rsidP="000D002F">
      <w:pPr>
        <w:rPr>
          <w:rFonts w:ascii="Arial" w:hAnsi="Arial" w:cs="Arial"/>
        </w:rPr>
      </w:pPr>
    </w:p>
    <w:p w14:paraId="74651CAC" w14:textId="77777777" w:rsidR="000D002F" w:rsidRPr="005304D6" w:rsidRDefault="000D002F" w:rsidP="000D002F">
      <w:pPr>
        <w:pStyle w:val="ListParagraph"/>
        <w:ind w:left="1440"/>
        <w:rPr>
          <w:rFonts w:ascii="Arial" w:hAnsi="Arial" w:cs="Arial"/>
        </w:rPr>
      </w:pPr>
    </w:p>
    <w:p w14:paraId="3CF3C6AB" w14:textId="77777777" w:rsidR="00742D3E" w:rsidRPr="005304D6" w:rsidRDefault="00742D3E" w:rsidP="000D002F">
      <w:pPr>
        <w:pStyle w:val="ListParagraph"/>
        <w:ind w:left="1440"/>
        <w:rPr>
          <w:rFonts w:ascii="Arial" w:hAnsi="Arial" w:cs="Arial"/>
        </w:rPr>
      </w:pPr>
    </w:p>
    <w:p w14:paraId="6F196808" w14:textId="77777777" w:rsidR="00742D3E" w:rsidRPr="005304D6" w:rsidRDefault="00742D3E" w:rsidP="000D002F">
      <w:pPr>
        <w:pStyle w:val="ListParagraph"/>
        <w:ind w:left="1440"/>
        <w:rPr>
          <w:rFonts w:ascii="Arial" w:hAnsi="Arial" w:cs="Arial"/>
        </w:rPr>
      </w:pPr>
    </w:p>
    <w:p w14:paraId="3CB8F9E9" w14:textId="77777777" w:rsidR="00742D3E" w:rsidRPr="005304D6" w:rsidRDefault="00742D3E" w:rsidP="000D002F">
      <w:pPr>
        <w:pStyle w:val="ListParagraph"/>
        <w:ind w:left="1440"/>
        <w:rPr>
          <w:rFonts w:ascii="Arial" w:hAnsi="Arial" w:cs="Arial"/>
        </w:rPr>
      </w:pPr>
    </w:p>
    <w:p w14:paraId="1F5834FD" w14:textId="77777777" w:rsidR="00742D3E" w:rsidRPr="005304D6" w:rsidRDefault="00742D3E" w:rsidP="000D002F">
      <w:pPr>
        <w:pStyle w:val="ListParagraph"/>
        <w:ind w:left="1440"/>
        <w:rPr>
          <w:rFonts w:ascii="Arial" w:hAnsi="Arial" w:cs="Arial"/>
        </w:rPr>
      </w:pPr>
    </w:p>
    <w:p w14:paraId="15F5A37B" w14:textId="77777777" w:rsidR="00742D3E" w:rsidRPr="005304D6" w:rsidRDefault="00742D3E" w:rsidP="000D002F">
      <w:pPr>
        <w:pStyle w:val="ListParagraph"/>
        <w:ind w:left="1440"/>
        <w:rPr>
          <w:rFonts w:ascii="Arial" w:hAnsi="Arial" w:cs="Arial"/>
        </w:rPr>
      </w:pPr>
    </w:p>
    <w:p w14:paraId="0B8D69CC" w14:textId="77777777" w:rsidR="00742D3E" w:rsidRDefault="00742D3E" w:rsidP="000D002F">
      <w:pPr>
        <w:pStyle w:val="ListParagraph"/>
        <w:ind w:left="1440"/>
        <w:rPr>
          <w:rFonts w:ascii="Arial" w:hAnsi="Arial" w:cs="Arial"/>
        </w:rPr>
      </w:pPr>
    </w:p>
    <w:p w14:paraId="4B206EDB" w14:textId="77777777" w:rsidR="00742D3E" w:rsidRDefault="00742D3E" w:rsidP="000D002F">
      <w:pPr>
        <w:pStyle w:val="ListParagraph"/>
        <w:ind w:left="1440"/>
        <w:rPr>
          <w:rFonts w:ascii="Arial" w:hAnsi="Arial" w:cs="Arial"/>
        </w:rPr>
      </w:pPr>
    </w:p>
    <w:p w14:paraId="3649A6CB" w14:textId="77777777" w:rsidR="00742D3E" w:rsidRDefault="00742D3E" w:rsidP="000D002F">
      <w:pPr>
        <w:pStyle w:val="ListParagraph"/>
        <w:ind w:left="1440"/>
        <w:rPr>
          <w:rFonts w:ascii="Arial" w:hAnsi="Arial" w:cs="Arial"/>
        </w:rPr>
      </w:pPr>
    </w:p>
    <w:p w14:paraId="42908E6A" w14:textId="77777777" w:rsidR="00742D3E" w:rsidRDefault="00742D3E" w:rsidP="000D002F">
      <w:pPr>
        <w:pStyle w:val="ListParagraph"/>
        <w:ind w:left="1440"/>
        <w:rPr>
          <w:rFonts w:ascii="Arial" w:hAnsi="Arial" w:cs="Arial"/>
        </w:rPr>
      </w:pPr>
    </w:p>
    <w:p w14:paraId="3EB45C17" w14:textId="77777777" w:rsidR="00742D3E" w:rsidRDefault="00742D3E" w:rsidP="000D002F">
      <w:pPr>
        <w:pStyle w:val="ListParagraph"/>
        <w:ind w:left="1440"/>
        <w:rPr>
          <w:rFonts w:ascii="Arial" w:hAnsi="Arial" w:cs="Arial"/>
        </w:rPr>
      </w:pPr>
    </w:p>
    <w:p w14:paraId="283DA131" w14:textId="77777777" w:rsidR="00742D3E" w:rsidRDefault="00742D3E" w:rsidP="000D002F">
      <w:pPr>
        <w:pStyle w:val="ListParagraph"/>
        <w:ind w:left="1440"/>
        <w:rPr>
          <w:rFonts w:ascii="Arial" w:hAnsi="Arial" w:cs="Arial"/>
        </w:rPr>
      </w:pPr>
    </w:p>
    <w:p w14:paraId="5F5DAF8A" w14:textId="77777777" w:rsidR="00742D3E" w:rsidRDefault="00742D3E" w:rsidP="000D002F">
      <w:pPr>
        <w:pStyle w:val="ListParagraph"/>
        <w:ind w:left="1440"/>
        <w:rPr>
          <w:rFonts w:ascii="Arial" w:hAnsi="Arial" w:cs="Arial"/>
        </w:rPr>
      </w:pPr>
    </w:p>
    <w:p w14:paraId="282419B3" w14:textId="77777777" w:rsidR="00742D3E" w:rsidRDefault="00742D3E" w:rsidP="000D002F">
      <w:pPr>
        <w:pStyle w:val="ListParagraph"/>
        <w:ind w:left="1440"/>
        <w:rPr>
          <w:rFonts w:ascii="Arial" w:hAnsi="Arial" w:cs="Arial"/>
        </w:rPr>
      </w:pPr>
    </w:p>
    <w:p w14:paraId="0BFAB655" w14:textId="77777777" w:rsidR="00742D3E" w:rsidRDefault="00742D3E" w:rsidP="000D002F">
      <w:pPr>
        <w:pStyle w:val="ListParagraph"/>
        <w:ind w:left="1440"/>
        <w:rPr>
          <w:rFonts w:ascii="Arial" w:hAnsi="Arial" w:cs="Arial"/>
        </w:rPr>
      </w:pPr>
    </w:p>
    <w:p w14:paraId="2C31873D" w14:textId="77777777" w:rsidR="00742D3E" w:rsidRDefault="00742D3E" w:rsidP="000D002F">
      <w:pPr>
        <w:pStyle w:val="ListParagraph"/>
        <w:ind w:left="1440"/>
        <w:rPr>
          <w:rFonts w:ascii="Arial" w:hAnsi="Arial" w:cs="Arial"/>
        </w:rPr>
      </w:pPr>
    </w:p>
    <w:p w14:paraId="031DF705" w14:textId="77777777" w:rsidR="00742D3E" w:rsidRDefault="00742D3E" w:rsidP="000D002F">
      <w:pPr>
        <w:pStyle w:val="ListParagraph"/>
        <w:ind w:left="1440"/>
        <w:rPr>
          <w:rFonts w:ascii="Arial" w:hAnsi="Arial" w:cs="Arial"/>
        </w:rPr>
      </w:pPr>
    </w:p>
    <w:p w14:paraId="2F9A35B6" w14:textId="77777777" w:rsidR="00742D3E" w:rsidRDefault="00742D3E" w:rsidP="000D002F">
      <w:pPr>
        <w:pStyle w:val="ListParagraph"/>
        <w:ind w:left="1440"/>
        <w:rPr>
          <w:rFonts w:ascii="Arial" w:hAnsi="Arial" w:cs="Arial"/>
        </w:rPr>
      </w:pPr>
    </w:p>
    <w:p w14:paraId="4A0B581E" w14:textId="77777777" w:rsidR="00742D3E" w:rsidRDefault="00742D3E" w:rsidP="000D002F">
      <w:pPr>
        <w:pStyle w:val="ListParagraph"/>
        <w:ind w:left="1440"/>
        <w:rPr>
          <w:rFonts w:ascii="Arial" w:hAnsi="Arial" w:cs="Arial"/>
        </w:rPr>
      </w:pPr>
    </w:p>
    <w:p w14:paraId="1F5125F3" w14:textId="77777777" w:rsidR="00742D3E" w:rsidRDefault="00742D3E" w:rsidP="00414FEA">
      <w:pPr>
        <w:rPr>
          <w:rFonts w:ascii="Arial" w:hAnsi="Arial" w:cs="Arial"/>
        </w:rPr>
      </w:pPr>
    </w:p>
    <w:p w14:paraId="6D6441AD" w14:textId="77777777" w:rsidR="00807092" w:rsidRDefault="00807092" w:rsidP="00414FEA">
      <w:pPr>
        <w:rPr>
          <w:rFonts w:ascii="Arial" w:hAnsi="Arial" w:cs="Arial"/>
        </w:rPr>
      </w:pPr>
    </w:p>
    <w:p w14:paraId="2C7991DE" w14:textId="77777777" w:rsidR="005304D6" w:rsidRPr="00414FEA" w:rsidRDefault="005304D6" w:rsidP="00414FEA">
      <w:pPr>
        <w:rPr>
          <w:rFonts w:ascii="Arial" w:hAnsi="Arial" w:cs="Arial"/>
        </w:rPr>
      </w:pPr>
    </w:p>
    <w:p w14:paraId="20A0DDEE" w14:textId="45B6459C" w:rsidR="003B72AF" w:rsidRPr="005F4FD6" w:rsidRDefault="003B72AF" w:rsidP="003B72AF">
      <w:pPr>
        <w:jc w:val="center"/>
      </w:pPr>
      <w:r>
        <w:rPr>
          <w:noProof/>
          <w:lang w:eastAsia="en-AU"/>
        </w:rPr>
        <w:lastRenderedPageBreak/>
        <w:drawing>
          <wp:inline distT="0" distB="0" distL="0" distR="0" wp14:anchorId="1E00CCFD" wp14:editId="32D58E06">
            <wp:extent cx="1200150" cy="1600200"/>
            <wp:effectExtent l="0" t="0" r="0" b="0"/>
            <wp:docPr id="2" name="Picture 2" descr="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EC3C8" w14:textId="77777777" w:rsidR="003B72AF" w:rsidRPr="003B72AF" w:rsidRDefault="003B72AF" w:rsidP="003B72AF">
      <w:pPr>
        <w:jc w:val="center"/>
        <w:rPr>
          <w:rFonts w:ascii="Arial" w:hAnsi="Arial" w:cs="Arial"/>
          <w:b/>
          <w:sz w:val="32"/>
          <w:szCs w:val="32"/>
        </w:rPr>
      </w:pPr>
    </w:p>
    <w:p w14:paraId="1B6F6033" w14:textId="77777777" w:rsidR="003B72AF" w:rsidRPr="003B72AF" w:rsidRDefault="003B72AF" w:rsidP="003B72AF">
      <w:pPr>
        <w:jc w:val="center"/>
        <w:rPr>
          <w:rFonts w:ascii="Arial" w:hAnsi="Arial" w:cs="Arial"/>
          <w:b/>
          <w:sz w:val="32"/>
          <w:szCs w:val="32"/>
        </w:rPr>
      </w:pPr>
      <w:r w:rsidRPr="003B72AF">
        <w:rPr>
          <w:rFonts w:ascii="Arial" w:hAnsi="Arial" w:cs="Arial"/>
          <w:b/>
          <w:sz w:val="32"/>
          <w:szCs w:val="32"/>
        </w:rPr>
        <w:t>TEST: Birth, Contraception, STIs and Genetics</w:t>
      </w:r>
    </w:p>
    <w:p w14:paraId="7259C511" w14:textId="20453E2F" w:rsidR="003B72AF" w:rsidRPr="003B72AF" w:rsidRDefault="003B72AF" w:rsidP="003B72AF">
      <w:pPr>
        <w:jc w:val="center"/>
        <w:rPr>
          <w:rFonts w:ascii="Arial" w:hAnsi="Arial" w:cs="Arial"/>
          <w:b/>
          <w:sz w:val="32"/>
          <w:szCs w:val="32"/>
        </w:rPr>
      </w:pPr>
    </w:p>
    <w:p w14:paraId="78EA0F37" w14:textId="77777777" w:rsidR="003B72AF" w:rsidRPr="003B72AF" w:rsidRDefault="003B72AF" w:rsidP="003B72AF">
      <w:pPr>
        <w:jc w:val="center"/>
        <w:rPr>
          <w:rFonts w:ascii="Arial" w:hAnsi="Arial" w:cs="Arial"/>
          <w:b/>
          <w:sz w:val="32"/>
          <w:szCs w:val="32"/>
        </w:rPr>
      </w:pPr>
      <w:r w:rsidRPr="003B72AF">
        <w:rPr>
          <w:rFonts w:ascii="Arial" w:hAnsi="Arial" w:cs="Arial"/>
          <w:b/>
          <w:sz w:val="32"/>
          <w:szCs w:val="32"/>
        </w:rPr>
        <w:t>ANSWER BOOKLET</w:t>
      </w:r>
    </w:p>
    <w:p w14:paraId="46569C5A" w14:textId="77777777" w:rsidR="003B72AF" w:rsidRPr="003B72AF" w:rsidRDefault="003B72AF" w:rsidP="003B72AF">
      <w:pPr>
        <w:rPr>
          <w:rFonts w:ascii="Arial" w:hAnsi="Arial" w:cs="Arial"/>
        </w:rPr>
      </w:pPr>
      <w:r w:rsidRPr="003B72AF">
        <w:rPr>
          <w:rFonts w:ascii="Arial" w:hAnsi="Arial" w:cs="Arial"/>
        </w:rPr>
        <w:t xml:space="preserve">      </w:t>
      </w:r>
    </w:p>
    <w:p w14:paraId="03B90DC7" w14:textId="77777777" w:rsidR="003B72AF" w:rsidRPr="003B72AF" w:rsidRDefault="003B72AF" w:rsidP="003B72AF">
      <w:pPr>
        <w:rPr>
          <w:rFonts w:ascii="Arial" w:hAnsi="Arial" w:cs="Arial"/>
        </w:rPr>
      </w:pPr>
      <w:r w:rsidRPr="003B72AF">
        <w:rPr>
          <w:rFonts w:ascii="Arial" w:hAnsi="Arial" w:cs="Arial"/>
        </w:rPr>
        <w:t xml:space="preserve">  </w:t>
      </w:r>
    </w:p>
    <w:p w14:paraId="6D52400A" w14:textId="77777777" w:rsidR="003B72AF" w:rsidRPr="003B72AF" w:rsidRDefault="003B72AF" w:rsidP="003B72AF">
      <w:pPr>
        <w:rPr>
          <w:rFonts w:ascii="Arial" w:hAnsi="Arial" w:cs="Arial"/>
          <w:b/>
        </w:rPr>
      </w:pPr>
    </w:p>
    <w:p w14:paraId="076FBB0B" w14:textId="77777777" w:rsidR="003B72AF" w:rsidRDefault="003B72AF" w:rsidP="003B72AF">
      <w:pPr>
        <w:rPr>
          <w:rFonts w:ascii="Arial" w:hAnsi="Arial" w:cs="Arial"/>
          <w:b/>
        </w:rPr>
      </w:pPr>
      <w:r w:rsidRPr="003B72AF">
        <w:rPr>
          <w:rFonts w:ascii="Arial" w:hAnsi="Arial" w:cs="Arial"/>
        </w:rPr>
        <w:t xml:space="preserve"> </w:t>
      </w:r>
      <w:r w:rsidRPr="003B72AF">
        <w:rPr>
          <w:rFonts w:ascii="Arial" w:hAnsi="Arial" w:cs="Arial"/>
          <w:b/>
        </w:rPr>
        <w:t xml:space="preserve">NAME: ______________________________ </w:t>
      </w:r>
    </w:p>
    <w:p w14:paraId="58159F60" w14:textId="77777777" w:rsidR="003B72AF" w:rsidRPr="003B72AF" w:rsidRDefault="003B72AF" w:rsidP="003B72AF">
      <w:pPr>
        <w:rPr>
          <w:rFonts w:ascii="Arial" w:hAnsi="Arial" w:cs="Arial"/>
          <w:b/>
          <w:u w:val="single"/>
        </w:rPr>
      </w:pPr>
    </w:p>
    <w:p w14:paraId="64674EC4" w14:textId="77777777" w:rsidR="003B72AF" w:rsidRPr="003B72AF" w:rsidRDefault="003B72AF" w:rsidP="003B72AF">
      <w:pPr>
        <w:rPr>
          <w:rFonts w:ascii="Arial" w:hAnsi="Arial" w:cs="Arial"/>
          <w:u w:val="single"/>
        </w:rPr>
      </w:pPr>
      <w:r w:rsidRPr="003B72AF">
        <w:rPr>
          <w:rFonts w:ascii="Arial" w:hAnsi="Arial" w:cs="Arial"/>
        </w:rPr>
        <w:t xml:space="preserve">             </w:t>
      </w:r>
      <w:r w:rsidRPr="003B72AF">
        <w:rPr>
          <w:rFonts w:ascii="Arial" w:hAnsi="Arial" w:cs="Arial"/>
        </w:rPr>
        <w:tab/>
      </w:r>
    </w:p>
    <w:p w14:paraId="09CF87B2" w14:textId="76656E20" w:rsidR="003B72AF" w:rsidRPr="003B72AF" w:rsidRDefault="003B72AF" w:rsidP="003B72A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Multiple Choice      </w:t>
      </w:r>
      <w:r w:rsidRPr="003B72AF">
        <w:rPr>
          <w:rFonts w:ascii="Arial" w:hAnsi="Arial" w:cs="Arial"/>
          <w:sz w:val="28"/>
          <w:szCs w:val="28"/>
        </w:rPr>
        <w:t>Short Answer</w:t>
      </w:r>
      <w:r w:rsidRPr="003B72AF">
        <w:rPr>
          <w:rFonts w:ascii="Arial" w:hAnsi="Arial" w:cs="Arial"/>
          <w:sz w:val="28"/>
          <w:szCs w:val="28"/>
        </w:rPr>
        <w:tab/>
        <w:t xml:space="preserve">   </w:t>
      </w:r>
      <w:r>
        <w:rPr>
          <w:rFonts w:ascii="Arial" w:hAnsi="Arial" w:cs="Arial"/>
          <w:sz w:val="28"/>
          <w:szCs w:val="28"/>
        </w:rPr>
        <w:t xml:space="preserve">  </w:t>
      </w:r>
      <w:r w:rsidRPr="003B72A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Extended Answer</w:t>
      </w:r>
      <w:r w:rsidRPr="003B72AF">
        <w:rPr>
          <w:rFonts w:ascii="Arial" w:hAnsi="Arial" w:cs="Arial"/>
          <w:sz w:val="28"/>
          <w:szCs w:val="28"/>
        </w:rPr>
        <w:t xml:space="preserve">         Total</w:t>
      </w:r>
    </w:p>
    <w:p w14:paraId="79957EFE" w14:textId="12C0089B" w:rsidR="003B72AF" w:rsidRPr="00590CB4" w:rsidRDefault="003B72AF" w:rsidP="003B72AF">
      <w:pPr>
        <w:jc w:val="center"/>
        <w:rPr>
          <w:rFonts w:ascii="Calibri" w:hAnsi="Calibri" w:cs="Calibri"/>
          <w:sz w:val="28"/>
          <w:szCs w:val="28"/>
        </w:rPr>
      </w:pPr>
      <w:r w:rsidRPr="003B72AF">
        <w:rPr>
          <w:rFonts w:ascii="Arial" w:hAnsi="Arial" w:cs="Arial"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7DB05A" wp14:editId="436D6DAF">
                <wp:simplePos x="0" y="0"/>
                <wp:positionH relativeFrom="column">
                  <wp:posOffset>3238500</wp:posOffset>
                </wp:positionH>
                <wp:positionV relativeFrom="paragraph">
                  <wp:posOffset>153035</wp:posOffset>
                </wp:positionV>
                <wp:extent cx="914400" cy="914400"/>
                <wp:effectExtent l="0" t="0" r="19050" b="1905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B628B" w14:textId="77777777" w:rsidR="00E10F88" w:rsidRPr="00026DDD" w:rsidRDefault="00E10F88" w:rsidP="003B72AF">
                            <w:pPr>
                              <w:rPr>
                                <w:b/>
                              </w:rPr>
                            </w:pPr>
                          </w:p>
                          <w:p w14:paraId="1E4034DB" w14:textId="77777777" w:rsidR="00E10F88" w:rsidRPr="00026DDD" w:rsidRDefault="00E10F88" w:rsidP="003B72AF">
                            <w:pPr>
                              <w:rPr>
                                <w:b/>
                              </w:rPr>
                            </w:pPr>
                          </w:p>
                          <w:p w14:paraId="20387E8B" w14:textId="77777777" w:rsidR="00E10F88" w:rsidRDefault="00E10F88" w:rsidP="003B72AF">
                            <w:pPr>
                              <w:rPr>
                                <w:b/>
                              </w:rPr>
                            </w:pPr>
                          </w:p>
                          <w:p w14:paraId="325B4AD3" w14:textId="02EA4F62" w:rsidR="00E10F88" w:rsidRPr="00026DDD" w:rsidRDefault="00E10F88" w:rsidP="003B72A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/ 10</w:t>
                            </w:r>
                            <w:r w:rsidRPr="00026DDD">
                              <w:rPr>
                                <w:b/>
                              </w:rPr>
                              <w:tab/>
                            </w:r>
                          </w:p>
                          <w:p w14:paraId="7352608F" w14:textId="77777777" w:rsidR="00E10F88" w:rsidRPr="00026DDD" w:rsidRDefault="00E10F88" w:rsidP="003B72AF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55pt;margin-top:12.05pt;width:1in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">
                <v:textbox>
                  <w:txbxContent>
                    <w:p w14:paraId="413B628B" w14:textId="77777777" w:rsidR="00E10F88" w:rsidRPr="00026DDD" w:rsidRDefault="00E10F88" w:rsidP="003B72AF">
                      <w:pPr>
                        <w:rPr>
                          <w:b/>
                        </w:rPr>
                      </w:pPr>
                    </w:p>
                    <w:p w14:paraId="1E4034DB" w14:textId="77777777" w:rsidR="00E10F88" w:rsidRPr="00026DDD" w:rsidRDefault="00E10F88" w:rsidP="003B72AF">
                      <w:pPr>
                        <w:rPr>
                          <w:b/>
                        </w:rPr>
                      </w:pPr>
                    </w:p>
                    <w:p w14:paraId="20387E8B" w14:textId="77777777" w:rsidR="00E10F88" w:rsidRDefault="00E10F88" w:rsidP="003B72AF">
                      <w:pPr>
                        <w:rPr>
                          <w:b/>
                        </w:rPr>
                      </w:pPr>
                    </w:p>
                    <w:p w14:paraId="325B4AD3" w14:textId="02EA4F62" w:rsidR="00E10F88" w:rsidRPr="00026DDD" w:rsidRDefault="00E10F88" w:rsidP="003B72A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/ 10</w:t>
                      </w:r>
                      <w:r w:rsidRPr="00026DDD">
                        <w:rPr>
                          <w:b/>
                        </w:rPr>
                        <w:tab/>
                      </w:r>
                    </w:p>
                    <w:p w14:paraId="7352608F" w14:textId="77777777" w:rsidR="00E10F88" w:rsidRPr="00026DDD" w:rsidRDefault="00E10F88" w:rsidP="003B72AF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AF66A0" wp14:editId="63A51106">
                <wp:simplePos x="0" y="0"/>
                <wp:positionH relativeFrom="column">
                  <wp:posOffset>4724400</wp:posOffset>
                </wp:positionH>
                <wp:positionV relativeFrom="paragraph">
                  <wp:posOffset>153035</wp:posOffset>
                </wp:positionV>
                <wp:extent cx="914400" cy="9144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BFEDB2" w14:textId="77777777" w:rsidR="00E10F88" w:rsidRPr="00026DDD" w:rsidRDefault="00E10F88" w:rsidP="003B72AF">
                            <w:pPr>
                              <w:rPr>
                                <w:b/>
                              </w:rPr>
                            </w:pPr>
                          </w:p>
                          <w:p w14:paraId="580EAB1E" w14:textId="77777777" w:rsidR="00E10F88" w:rsidRPr="00026DDD" w:rsidRDefault="00E10F88" w:rsidP="003B72AF">
                            <w:pPr>
                              <w:rPr>
                                <w:b/>
                              </w:rPr>
                            </w:pPr>
                          </w:p>
                          <w:p w14:paraId="45C7757D" w14:textId="77777777" w:rsidR="00E10F88" w:rsidRDefault="00E10F88" w:rsidP="003B72A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14:paraId="0FF32337" w14:textId="1B52A1F5" w:rsidR="00E10F88" w:rsidRPr="00026DDD" w:rsidRDefault="00E10F88" w:rsidP="003B72A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/ 60</w:t>
                            </w:r>
                          </w:p>
                          <w:p w14:paraId="7D9AB08C" w14:textId="77777777" w:rsidR="00E10F88" w:rsidRPr="00026DDD" w:rsidRDefault="00E10F88" w:rsidP="003B72AF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372pt;margin-top:12.05pt;width:1in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">
                <v:textbox>
                  <w:txbxContent>
                    <w:p w14:paraId="42BFEDB2" w14:textId="77777777" w:rsidR="00E10F88" w:rsidRPr="00026DDD" w:rsidRDefault="00E10F88" w:rsidP="003B72AF">
                      <w:pPr>
                        <w:rPr>
                          <w:b/>
                        </w:rPr>
                      </w:pPr>
                    </w:p>
                    <w:p w14:paraId="580EAB1E" w14:textId="77777777" w:rsidR="00E10F88" w:rsidRPr="00026DDD" w:rsidRDefault="00E10F88" w:rsidP="003B72AF">
                      <w:pPr>
                        <w:rPr>
                          <w:b/>
                        </w:rPr>
                      </w:pPr>
                    </w:p>
                    <w:p w14:paraId="45C7757D" w14:textId="77777777" w:rsidR="00E10F88" w:rsidRDefault="00E10F88" w:rsidP="003B72A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14:paraId="0FF32337" w14:textId="1B52A1F5" w:rsidR="00E10F88" w:rsidRPr="00026DDD" w:rsidRDefault="00E10F88" w:rsidP="003B72A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/ 60</w:t>
                      </w:r>
                    </w:p>
                    <w:p w14:paraId="7D9AB08C" w14:textId="77777777" w:rsidR="00E10F88" w:rsidRPr="00026DDD" w:rsidRDefault="00E10F88" w:rsidP="003B72AF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3B72AF">
        <w:rPr>
          <w:rFonts w:ascii="Arial" w:hAnsi="Arial" w:cs="Arial"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11D904" wp14:editId="6C16D81B">
                <wp:simplePos x="0" y="0"/>
                <wp:positionH relativeFrom="column">
                  <wp:posOffset>1704975</wp:posOffset>
                </wp:positionH>
                <wp:positionV relativeFrom="paragraph">
                  <wp:posOffset>153035</wp:posOffset>
                </wp:positionV>
                <wp:extent cx="914400" cy="914400"/>
                <wp:effectExtent l="0" t="0" r="19050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4B69E" w14:textId="77777777" w:rsidR="00E10F88" w:rsidRPr="00026DDD" w:rsidRDefault="00E10F88" w:rsidP="003B72AF">
                            <w:pPr>
                              <w:rPr>
                                <w:b/>
                              </w:rPr>
                            </w:pPr>
                          </w:p>
                          <w:p w14:paraId="589E986C" w14:textId="77777777" w:rsidR="00E10F88" w:rsidRPr="00026DDD" w:rsidRDefault="00E10F88" w:rsidP="003B72AF">
                            <w:pPr>
                              <w:rPr>
                                <w:b/>
                              </w:rPr>
                            </w:pPr>
                          </w:p>
                          <w:p w14:paraId="574A5CF2" w14:textId="77777777" w:rsidR="00E10F88" w:rsidRDefault="00E10F88" w:rsidP="003B72AF">
                            <w:pPr>
                              <w:rPr>
                                <w:b/>
                              </w:rPr>
                            </w:pPr>
                          </w:p>
                          <w:p w14:paraId="5ADC9777" w14:textId="37013946" w:rsidR="00E10F88" w:rsidRPr="00026DDD" w:rsidRDefault="00E10F88" w:rsidP="003B72A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/ 30</w:t>
                            </w:r>
                            <w:r w:rsidRPr="00026DDD">
                              <w:rPr>
                                <w:b/>
                              </w:rPr>
                              <w:tab/>
                            </w:r>
                          </w:p>
                          <w:p w14:paraId="5BAB8B1E" w14:textId="77777777" w:rsidR="00E10F88" w:rsidRPr="00026DDD" w:rsidRDefault="00E10F88" w:rsidP="003B72AF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134.25pt;margin-top:12.05pt;width:1in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">
                <v:textbox>
                  <w:txbxContent>
                    <w:p w14:paraId="1FC4B69E" w14:textId="77777777" w:rsidR="00E10F88" w:rsidRPr="00026DDD" w:rsidRDefault="00E10F88" w:rsidP="003B72AF">
                      <w:pPr>
                        <w:rPr>
                          <w:b/>
                        </w:rPr>
                      </w:pPr>
                    </w:p>
                    <w:p w14:paraId="589E986C" w14:textId="77777777" w:rsidR="00E10F88" w:rsidRPr="00026DDD" w:rsidRDefault="00E10F88" w:rsidP="003B72AF">
                      <w:pPr>
                        <w:rPr>
                          <w:b/>
                        </w:rPr>
                      </w:pPr>
                    </w:p>
                    <w:p w14:paraId="574A5CF2" w14:textId="77777777" w:rsidR="00E10F88" w:rsidRDefault="00E10F88" w:rsidP="003B72AF">
                      <w:pPr>
                        <w:rPr>
                          <w:b/>
                        </w:rPr>
                      </w:pPr>
                    </w:p>
                    <w:p w14:paraId="5ADC9777" w14:textId="37013946" w:rsidR="00E10F88" w:rsidRPr="00026DDD" w:rsidRDefault="00E10F88" w:rsidP="003B72A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/ 30</w:t>
                      </w:r>
                      <w:r w:rsidRPr="00026DDD">
                        <w:rPr>
                          <w:b/>
                        </w:rPr>
                        <w:tab/>
                      </w:r>
                    </w:p>
                    <w:p w14:paraId="5BAB8B1E" w14:textId="77777777" w:rsidR="00E10F88" w:rsidRPr="00026DDD" w:rsidRDefault="00E10F88" w:rsidP="003B72AF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3B72AF">
        <w:rPr>
          <w:rFonts w:ascii="Arial" w:hAnsi="Arial" w:cs="Arial"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BF51BB" wp14:editId="5931B978">
                <wp:simplePos x="0" y="0"/>
                <wp:positionH relativeFrom="column">
                  <wp:posOffset>177800</wp:posOffset>
                </wp:positionH>
                <wp:positionV relativeFrom="paragraph">
                  <wp:posOffset>160020</wp:posOffset>
                </wp:positionV>
                <wp:extent cx="914400" cy="914400"/>
                <wp:effectExtent l="0" t="0" r="19050" b="1905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B097A" w14:textId="77777777" w:rsidR="00E10F88" w:rsidRPr="00026DDD" w:rsidRDefault="00E10F88" w:rsidP="003B72AF">
                            <w:pPr>
                              <w:rPr>
                                <w:b/>
                              </w:rPr>
                            </w:pPr>
                          </w:p>
                          <w:p w14:paraId="776760CA" w14:textId="77777777" w:rsidR="00E10F88" w:rsidRPr="00026DDD" w:rsidRDefault="00E10F88" w:rsidP="003B72AF">
                            <w:pPr>
                              <w:rPr>
                                <w:b/>
                              </w:rPr>
                            </w:pPr>
                          </w:p>
                          <w:p w14:paraId="53F90C8F" w14:textId="77777777" w:rsidR="00E10F88" w:rsidRPr="00026DDD" w:rsidRDefault="00E10F88" w:rsidP="003B72A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14:paraId="1463A870" w14:textId="77777777" w:rsidR="00E10F88" w:rsidRPr="00026DDD" w:rsidRDefault="00E10F88" w:rsidP="003B72AF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>/20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left:0;text-align:left;margin-left:14pt;margin-top:12.6pt;width:1in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">
                <v:textbox>
                  <w:txbxContent>
                    <w:p w14:paraId="59BB097A" w14:textId="77777777" w:rsidR="00E10F88" w:rsidRPr="00026DDD" w:rsidRDefault="00E10F88" w:rsidP="003B72AF">
                      <w:pPr>
                        <w:rPr>
                          <w:b/>
                        </w:rPr>
                      </w:pPr>
                    </w:p>
                    <w:p w14:paraId="776760CA" w14:textId="77777777" w:rsidR="00E10F88" w:rsidRPr="00026DDD" w:rsidRDefault="00E10F88" w:rsidP="003B72AF">
                      <w:pPr>
                        <w:rPr>
                          <w:b/>
                        </w:rPr>
                      </w:pPr>
                    </w:p>
                    <w:p w14:paraId="53F90C8F" w14:textId="77777777" w:rsidR="00E10F88" w:rsidRPr="00026DDD" w:rsidRDefault="00E10F88" w:rsidP="003B72A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14:paraId="1463A870" w14:textId="77777777" w:rsidR="00E10F88" w:rsidRPr="00026DDD" w:rsidRDefault="00E10F88" w:rsidP="003B72AF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>/20</w:t>
                      </w:r>
                    </w:p>
                  </w:txbxContent>
                </v:textbox>
              </v:shape>
            </w:pict>
          </mc:Fallback>
        </mc:AlternateContent>
      </w:r>
    </w:p>
    <w:p w14:paraId="7735D37A" w14:textId="77777777" w:rsidR="003B72AF" w:rsidRPr="00590CB4" w:rsidRDefault="003B72AF" w:rsidP="003B72AF">
      <w:pPr>
        <w:jc w:val="center"/>
        <w:rPr>
          <w:rFonts w:ascii="Calibri" w:hAnsi="Calibri" w:cs="Calibri"/>
        </w:rPr>
      </w:pPr>
    </w:p>
    <w:p w14:paraId="66FEDD3D" w14:textId="4218E8E4" w:rsidR="003B72AF" w:rsidRPr="00590CB4" w:rsidRDefault="003B72AF" w:rsidP="003B72AF">
      <w:pPr>
        <w:rPr>
          <w:rFonts w:ascii="Calibri" w:hAnsi="Calibri" w:cs="Calibri"/>
        </w:rPr>
      </w:pPr>
    </w:p>
    <w:p w14:paraId="5A7A58FB" w14:textId="77777777" w:rsidR="003B72AF" w:rsidRPr="00590CB4" w:rsidRDefault="003B72AF" w:rsidP="003B72AF">
      <w:pPr>
        <w:rPr>
          <w:rFonts w:ascii="Calibri" w:hAnsi="Calibri" w:cs="Calibri"/>
        </w:rPr>
      </w:pPr>
    </w:p>
    <w:p w14:paraId="22B47DA3" w14:textId="77777777" w:rsidR="003B72AF" w:rsidRPr="00590CB4" w:rsidRDefault="003B72AF" w:rsidP="003B72AF">
      <w:pPr>
        <w:tabs>
          <w:tab w:val="left" w:pos="7305"/>
        </w:tabs>
        <w:rPr>
          <w:rFonts w:ascii="Calibri" w:hAnsi="Calibri" w:cs="Calibri"/>
        </w:rPr>
      </w:pPr>
    </w:p>
    <w:p w14:paraId="014491A3" w14:textId="77777777" w:rsidR="003B72AF" w:rsidRPr="00590CB4" w:rsidRDefault="003B72AF" w:rsidP="003B72AF">
      <w:pPr>
        <w:tabs>
          <w:tab w:val="left" w:pos="7305"/>
        </w:tabs>
        <w:rPr>
          <w:rFonts w:ascii="Calibri" w:hAnsi="Calibri" w:cs="Calibri"/>
        </w:rPr>
      </w:pPr>
    </w:p>
    <w:p w14:paraId="3E93CF44" w14:textId="77777777" w:rsidR="003B72AF" w:rsidRPr="00590CB4" w:rsidRDefault="003B72AF" w:rsidP="003B72AF">
      <w:pPr>
        <w:tabs>
          <w:tab w:val="left" w:pos="7305"/>
        </w:tabs>
        <w:rPr>
          <w:rFonts w:ascii="Calibri" w:hAnsi="Calibri" w:cs="Calibri"/>
          <w:b/>
        </w:rPr>
      </w:pPr>
    </w:p>
    <w:p w14:paraId="47832E42" w14:textId="77777777" w:rsidR="003B72AF" w:rsidRPr="00590CB4" w:rsidRDefault="003B72AF" w:rsidP="003B72AF">
      <w:pPr>
        <w:tabs>
          <w:tab w:val="left" w:pos="7305"/>
        </w:tabs>
        <w:rPr>
          <w:rFonts w:ascii="Calibri" w:hAnsi="Calibri" w:cs="Calibri"/>
          <w:b/>
        </w:rPr>
      </w:pPr>
    </w:p>
    <w:p w14:paraId="0E927505" w14:textId="77777777" w:rsidR="003B72AF" w:rsidRPr="003B72AF" w:rsidRDefault="003B72AF" w:rsidP="003B72AF">
      <w:pPr>
        <w:tabs>
          <w:tab w:val="left" w:pos="7305"/>
        </w:tabs>
        <w:rPr>
          <w:rFonts w:ascii="Arial" w:hAnsi="Arial" w:cs="Arial"/>
          <w:b/>
        </w:rPr>
      </w:pPr>
    </w:p>
    <w:p w14:paraId="239FE888" w14:textId="77777777" w:rsidR="003B72AF" w:rsidRPr="003B72AF" w:rsidRDefault="003B72AF" w:rsidP="003B72AF">
      <w:pPr>
        <w:tabs>
          <w:tab w:val="left" w:pos="7305"/>
        </w:tabs>
        <w:rPr>
          <w:rFonts w:ascii="Arial" w:hAnsi="Arial" w:cs="Arial"/>
          <w:b/>
        </w:rPr>
      </w:pPr>
    </w:p>
    <w:p w14:paraId="48A86739" w14:textId="77777777" w:rsidR="003B72AF" w:rsidRPr="003B72AF" w:rsidRDefault="003B72AF" w:rsidP="003B72AF">
      <w:pPr>
        <w:tabs>
          <w:tab w:val="left" w:pos="7305"/>
        </w:tabs>
        <w:rPr>
          <w:rFonts w:ascii="Arial" w:hAnsi="Arial" w:cs="Arial"/>
        </w:rPr>
      </w:pPr>
      <w:r w:rsidRPr="003B72AF">
        <w:rPr>
          <w:rFonts w:ascii="Arial" w:hAnsi="Arial" w:cs="Arial"/>
          <w:b/>
        </w:rPr>
        <w:t xml:space="preserve">SECTION ONE: </w:t>
      </w:r>
      <w:r w:rsidRPr="003B72AF">
        <w:rPr>
          <w:rFonts w:ascii="Arial" w:hAnsi="Arial" w:cs="Arial"/>
        </w:rPr>
        <w:t>Multiple choice answers</w:t>
      </w:r>
    </w:p>
    <w:p w14:paraId="7F8CC9EC" w14:textId="77777777" w:rsidR="003B72AF" w:rsidRPr="003B72AF" w:rsidRDefault="003B72AF" w:rsidP="003B72AF">
      <w:pPr>
        <w:tabs>
          <w:tab w:val="left" w:pos="7305"/>
        </w:tabs>
        <w:rPr>
          <w:rFonts w:ascii="Arial" w:hAnsi="Arial" w:cs="Arial"/>
        </w:rPr>
      </w:pPr>
      <w:r w:rsidRPr="003B72AF">
        <w:rPr>
          <w:rFonts w:ascii="Arial" w:hAnsi="Arial" w:cs="Arial"/>
        </w:rPr>
        <w:t>Cross (X) through the correct answer.</w:t>
      </w:r>
    </w:p>
    <w:p w14:paraId="572B693B" w14:textId="77777777" w:rsidR="003B72AF" w:rsidRPr="00590CB4" w:rsidRDefault="003B72AF" w:rsidP="003B72AF">
      <w:pPr>
        <w:tabs>
          <w:tab w:val="left" w:pos="7305"/>
        </w:tabs>
        <w:rPr>
          <w:rFonts w:ascii="Calibri" w:hAnsi="Calibri" w:cs="Calibr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1"/>
        <w:gridCol w:w="899"/>
        <w:gridCol w:w="840"/>
        <w:gridCol w:w="836"/>
        <w:gridCol w:w="839"/>
        <w:gridCol w:w="829"/>
        <w:gridCol w:w="851"/>
        <w:gridCol w:w="837"/>
        <w:gridCol w:w="839"/>
        <w:gridCol w:w="836"/>
        <w:gridCol w:w="839"/>
      </w:tblGrid>
      <w:tr w:rsidR="003B72AF" w:rsidRPr="00590CB4" w14:paraId="06677316" w14:textId="77777777" w:rsidTr="00E10F88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14:paraId="3770D812" w14:textId="77777777" w:rsidR="003B72AF" w:rsidRPr="00590CB4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90CB4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7F1E09FF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3E726536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45A19FE9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4807892" w14:textId="5F7F1A3C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F9E6B75" w14:textId="77777777" w:rsidR="003B72AF" w:rsidRPr="00590CB4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B8D28FD" w14:textId="77777777" w:rsidR="003B72AF" w:rsidRPr="00590CB4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90CB4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11</w:t>
            </w:r>
          </w:p>
        </w:tc>
        <w:tc>
          <w:tcPr>
            <w:tcW w:w="838" w:type="dxa"/>
            <w:shd w:val="clear" w:color="auto" w:fill="auto"/>
            <w:vAlign w:val="center"/>
          </w:tcPr>
          <w:p w14:paraId="216A68AC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0A3E6495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16A5504B" w14:textId="4CDEB243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5F060E82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3B72AF" w:rsidRPr="00590CB4" w14:paraId="7F40C86E" w14:textId="77777777" w:rsidTr="00E10F88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14:paraId="49B6CF02" w14:textId="77777777" w:rsidR="003B72AF" w:rsidRPr="00590CB4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90CB4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2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05306C87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2DC020A1" w14:textId="68B66FF8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3EB0930F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70686BC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06B9D6E" w14:textId="77777777" w:rsidR="003B72AF" w:rsidRPr="00590CB4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B837B92" w14:textId="77777777" w:rsidR="003B72AF" w:rsidRPr="00590CB4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90CB4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12</w:t>
            </w:r>
          </w:p>
        </w:tc>
        <w:tc>
          <w:tcPr>
            <w:tcW w:w="838" w:type="dxa"/>
            <w:shd w:val="clear" w:color="auto" w:fill="auto"/>
            <w:vAlign w:val="center"/>
          </w:tcPr>
          <w:p w14:paraId="2E287E8F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628C0ACA" w14:textId="3B138AEF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3186D53B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1CAEF6DA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3B72AF" w:rsidRPr="00590CB4" w14:paraId="70A23E65" w14:textId="77777777" w:rsidTr="00E10F88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14:paraId="73562FD9" w14:textId="77777777" w:rsidR="003B72AF" w:rsidRPr="00590CB4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90CB4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3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4C769CD4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7D6B5ABC" w14:textId="238D4303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1A84E9D1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80AB2A4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D7434DD" w14:textId="77777777" w:rsidR="003B72AF" w:rsidRPr="00590CB4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E1CE2B7" w14:textId="77777777" w:rsidR="003B72AF" w:rsidRPr="00590CB4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90CB4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13</w:t>
            </w:r>
          </w:p>
        </w:tc>
        <w:tc>
          <w:tcPr>
            <w:tcW w:w="838" w:type="dxa"/>
            <w:shd w:val="clear" w:color="auto" w:fill="auto"/>
            <w:vAlign w:val="center"/>
          </w:tcPr>
          <w:p w14:paraId="35327DEB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6D156860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69521A11" w14:textId="6C3258DA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0DBEED4C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3B72AF" w:rsidRPr="00590CB4" w14:paraId="0B4E9644" w14:textId="77777777" w:rsidTr="00E10F88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14:paraId="1B4094F7" w14:textId="77777777" w:rsidR="003B72AF" w:rsidRPr="00590CB4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90CB4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4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179F8D57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5EFE12A1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541D8407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B5EDCB5" w14:textId="13C1DA05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145CF43" w14:textId="77777777" w:rsidR="003B72AF" w:rsidRPr="00590CB4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E2D306D" w14:textId="77777777" w:rsidR="003B72AF" w:rsidRPr="00590CB4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90CB4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14</w:t>
            </w:r>
          </w:p>
        </w:tc>
        <w:tc>
          <w:tcPr>
            <w:tcW w:w="838" w:type="dxa"/>
            <w:shd w:val="clear" w:color="auto" w:fill="auto"/>
            <w:vAlign w:val="center"/>
          </w:tcPr>
          <w:p w14:paraId="26A7C5CD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0D5C1B39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218D13B4" w14:textId="073E411F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3C39AA7F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3B72AF" w:rsidRPr="00590CB4" w14:paraId="004C0AAC" w14:textId="77777777" w:rsidTr="00E10F88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14:paraId="60E77728" w14:textId="77777777" w:rsidR="003B72AF" w:rsidRPr="00590CB4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90CB4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5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2AD32C2C" w14:textId="26C04DB5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02526A61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2EC7CF46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2678793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8C8E666" w14:textId="77777777" w:rsidR="003B72AF" w:rsidRPr="00590CB4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E3BA248" w14:textId="77777777" w:rsidR="003B72AF" w:rsidRPr="00590CB4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90CB4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15</w:t>
            </w:r>
          </w:p>
        </w:tc>
        <w:tc>
          <w:tcPr>
            <w:tcW w:w="838" w:type="dxa"/>
            <w:shd w:val="clear" w:color="auto" w:fill="auto"/>
            <w:vAlign w:val="center"/>
          </w:tcPr>
          <w:p w14:paraId="00CD8C16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6883D911" w14:textId="7C1B127A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252B6068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0C1E450F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3B72AF" w:rsidRPr="00590CB4" w14:paraId="0D0CDB8F" w14:textId="77777777" w:rsidTr="00E10F88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14:paraId="00422122" w14:textId="77777777" w:rsidR="003B72AF" w:rsidRPr="00590CB4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90CB4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6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03FDD51F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3BE5B7DA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76CB03D5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55F0C65" w14:textId="3746C7FE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A6B6EDD" w14:textId="77777777" w:rsidR="003B72AF" w:rsidRPr="00590CB4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688C48A" w14:textId="77777777" w:rsidR="003B72AF" w:rsidRPr="00590CB4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90CB4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16</w:t>
            </w:r>
          </w:p>
        </w:tc>
        <w:tc>
          <w:tcPr>
            <w:tcW w:w="838" w:type="dxa"/>
            <w:shd w:val="clear" w:color="auto" w:fill="auto"/>
            <w:vAlign w:val="center"/>
          </w:tcPr>
          <w:p w14:paraId="57E8BB12" w14:textId="7EBAE86F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165D92AF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1ED101B1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533AAD08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3B72AF" w:rsidRPr="00590CB4" w14:paraId="155E52F4" w14:textId="77777777" w:rsidTr="00E10F88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14:paraId="414FB3A6" w14:textId="77777777" w:rsidR="003B72AF" w:rsidRPr="00590CB4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90CB4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7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29ABB1B6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3ACD54C1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72394E72" w14:textId="3E26870C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B835F8E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9F592E5" w14:textId="77777777" w:rsidR="003B72AF" w:rsidRPr="00590CB4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D111987" w14:textId="77777777" w:rsidR="003B72AF" w:rsidRPr="00590CB4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90CB4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17</w:t>
            </w:r>
          </w:p>
        </w:tc>
        <w:tc>
          <w:tcPr>
            <w:tcW w:w="838" w:type="dxa"/>
            <w:shd w:val="clear" w:color="auto" w:fill="auto"/>
            <w:vAlign w:val="center"/>
          </w:tcPr>
          <w:p w14:paraId="140D550B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5E844A5B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14256A37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7A687BB2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3B72AF" w:rsidRPr="00590CB4" w14:paraId="2F389580" w14:textId="77777777" w:rsidTr="00E10F88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14:paraId="5EA114B5" w14:textId="77777777" w:rsidR="003B72AF" w:rsidRPr="00590CB4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90CB4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8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64A45B30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104B2ECF" w14:textId="16C81480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2F4F8408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888EFAA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85F0E8B" w14:textId="77777777" w:rsidR="003B72AF" w:rsidRPr="00590CB4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1BDD6C4" w14:textId="77777777" w:rsidR="003B72AF" w:rsidRPr="00590CB4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90CB4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18</w:t>
            </w:r>
          </w:p>
        </w:tc>
        <w:tc>
          <w:tcPr>
            <w:tcW w:w="838" w:type="dxa"/>
            <w:shd w:val="clear" w:color="auto" w:fill="auto"/>
            <w:vAlign w:val="center"/>
          </w:tcPr>
          <w:p w14:paraId="7AE50919" w14:textId="727FFD33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3F9AF380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367C533C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5A92078D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3B72AF" w:rsidRPr="00590CB4" w14:paraId="0DB4C9CD" w14:textId="77777777" w:rsidTr="00E10F88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14:paraId="28CC0AD8" w14:textId="77777777" w:rsidR="003B72AF" w:rsidRPr="00590CB4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90CB4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9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36C8D4EA" w14:textId="3B9D9AA1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519CE3AF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0AD77FC7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84DA88C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647BFA1" w14:textId="77777777" w:rsidR="003B72AF" w:rsidRPr="00590CB4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98F42E1" w14:textId="77777777" w:rsidR="003B72AF" w:rsidRPr="00590CB4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90CB4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19</w:t>
            </w:r>
          </w:p>
        </w:tc>
        <w:tc>
          <w:tcPr>
            <w:tcW w:w="838" w:type="dxa"/>
            <w:shd w:val="clear" w:color="auto" w:fill="auto"/>
            <w:vAlign w:val="center"/>
          </w:tcPr>
          <w:p w14:paraId="78057ED6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05DFD46D" w14:textId="7357CBD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76E516A9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4DA35305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3B72AF" w:rsidRPr="00590CB4" w14:paraId="47164746" w14:textId="77777777" w:rsidTr="00E10F88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14:paraId="6BAE6EEC" w14:textId="77777777" w:rsidR="003B72AF" w:rsidRPr="00590CB4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90CB4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10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1DE24F72" w14:textId="05BAB12E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0E0E77B2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5C12B2BE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45FFD03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17A3BB4" w14:textId="77777777" w:rsidR="003B72AF" w:rsidRPr="00590CB4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951132D" w14:textId="77777777" w:rsidR="003B72AF" w:rsidRPr="00590CB4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90CB4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20</w:t>
            </w:r>
          </w:p>
        </w:tc>
        <w:tc>
          <w:tcPr>
            <w:tcW w:w="838" w:type="dxa"/>
            <w:shd w:val="clear" w:color="auto" w:fill="auto"/>
            <w:vAlign w:val="center"/>
          </w:tcPr>
          <w:p w14:paraId="46597453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70D06453" w14:textId="06500720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05A5ABA2" w14:textId="2713D4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3FB6137C" w14:textId="77777777"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</w:tbl>
    <w:p w14:paraId="3CB9305B" w14:textId="77777777" w:rsidR="003B72AF" w:rsidRPr="00590CB4" w:rsidRDefault="003B72AF" w:rsidP="003B72AF">
      <w:pPr>
        <w:jc w:val="center"/>
        <w:rPr>
          <w:rFonts w:ascii="Calibri" w:hAnsi="Calibri" w:cs="Calibri"/>
          <w:b/>
        </w:rPr>
      </w:pPr>
    </w:p>
    <w:p w14:paraId="2780EA6D" w14:textId="77777777" w:rsidR="003B72AF" w:rsidRPr="00590CB4" w:rsidRDefault="003B72AF" w:rsidP="003B72AF">
      <w:pPr>
        <w:pStyle w:val="Ptablebodyfullout"/>
        <w:rPr>
          <w:rFonts w:ascii="Calibri" w:hAnsi="Calibri" w:cs="Calibri"/>
        </w:rPr>
      </w:pPr>
    </w:p>
    <w:p w14:paraId="389B1CAA" w14:textId="77777777" w:rsidR="003B72AF" w:rsidRDefault="003B72A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67C1A0DA" w14:textId="636F1C3C" w:rsidR="00742D3E" w:rsidRPr="005B0067" w:rsidRDefault="00742D3E" w:rsidP="00742D3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SHORT ANSWER</w:t>
      </w:r>
      <w:r w:rsidRPr="005B0067">
        <w:rPr>
          <w:rFonts w:ascii="Arial" w:hAnsi="Arial" w:cs="Arial"/>
          <w:b/>
        </w:rPr>
        <w:t xml:space="preserve"> SECTION</w:t>
      </w:r>
      <w:r w:rsidRPr="005B0067">
        <w:rPr>
          <w:rFonts w:ascii="Arial" w:hAnsi="Arial" w:cs="Arial"/>
          <w:b/>
        </w:rPr>
        <w:tab/>
      </w:r>
      <w:r w:rsidRPr="005B0067">
        <w:rPr>
          <w:rFonts w:ascii="Arial" w:hAnsi="Arial" w:cs="Arial"/>
          <w:b/>
        </w:rPr>
        <w:tab/>
      </w:r>
      <w:r w:rsidRPr="005B0067">
        <w:rPr>
          <w:rFonts w:ascii="Arial" w:hAnsi="Arial" w:cs="Arial"/>
          <w:b/>
        </w:rPr>
        <w:tab/>
      </w:r>
      <w:r w:rsidRPr="005B0067">
        <w:rPr>
          <w:rFonts w:ascii="Arial" w:hAnsi="Arial" w:cs="Arial"/>
          <w:b/>
        </w:rPr>
        <w:tab/>
      </w:r>
      <w:r w:rsidRPr="005B0067">
        <w:rPr>
          <w:rFonts w:ascii="Arial" w:hAnsi="Arial" w:cs="Arial"/>
          <w:b/>
        </w:rPr>
        <w:tab/>
      </w:r>
      <w:r w:rsidRPr="005B0067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  [3</w:t>
      </w:r>
      <w:r w:rsidRPr="005B0067">
        <w:rPr>
          <w:rFonts w:ascii="Arial" w:hAnsi="Arial" w:cs="Arial"/>
          <w:b/>
        </w:rPr>
        <w:t>0 MARKS]</w:t>
      </w:r>
    </w:p>
    <w:p w14:paraId="0A44BAD8" w14:textId="77777777" w:rsidR="00742D3E" w:rsidRPr="005B0067" w:rsidRDefault="00742D3E" w:rsidP="00742D3E">
      <w:pPr>
        <w:rPr>
          <w:rFonts w:ascii="Arial" w:hAnsi="Arial" w:cs="Arial"/>
          <w:b/>
        </w:rPr>
      </w:pPr>
      <w:r w:rsidRPr="005B0067">
        <w:rPr>
          <w:rFonts w:ascii="Arial" w:hAnsi="Arial" w:cs="Arial"/>
          <w:b/>
        </w:rPr>
        <w:t>___________________________________________________________________</w:t>
      </w:r>
    </w:p>
    <w:p w14:paraId="624D5D27" w14:textId="77777777" w:rsidR="00742D3E" w:rsidRDefault="00742D3E" w:rsidP="00742D3E">
      <w:pPr>
        <w:rPr>
          <w:rFonts w:ascii="Arial" w:hAnsi="Arial" w:cs="Arial"/>
        </w:rPr>
      </w:pPr>
    </w:p>
    <w:p w14:paraId="735EB9FE" w14:textId="0073C8B6" w:rsidR="002969B1" w:rsidRDefault="002969B1" w:rsidP="00742D3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</w:t>
      </w:r>
      <w:r w:rsidR="00F42632">
        <w:rPr>
          <w:rFonts w:ascii="Arial" w:hAnsi="Arial" w:cs="Arial"/>
          <w:b/>
        </w:rPr>
        <w:t xml:space="preserve"> 21</w:t>
      </w:r>
    </w:p>
    <w:p w14:paraId="7CF641CC" w14:textId="7E0FE216" w:rsidR="002969B1" w:rsidRDefault="002969B1" w:rsidP="00742D3E">
      <w:pPr>
        <w:rPr>
          <w:rFonts w:ascii="Arial" w:hAnsi="Arial" w:cs="Arial"/>
        </w:rPr>
      </w:pPr>
      <w:r>
        <w:rPr>
          <w:rFonts w:ascii="Arial" w:hAnsi="Arial" w:cs="Arial"/>
        </w:rPr>
        <w:t>Explain how the cervix becomes dilated for preparat</w:t>
      </w:r>
      <w:r w:rsidR="004344D5">
        <w:rPr>
          <w:rFonts w:ascii="Arial" w:hAnsi="Arial" w:cs="Arial"/>
        </w:rPr>
        <w:t>ion of childbirth</w:t>
      </w:r>
      <w:r w:rsidR="004344D5">
        <w:rPr>
          <w:rFonts w:ascii="Arial" w:hAnsi="Arial" w:cs="Arial"/>
        </w:rPr>
        <w:tab/>
        <w:t xml:space="preserve">            (3</w:t>
      </w:r>
      <w:r>
        <w:rPr>
          <w:rFonts w:ascii="Arial" w:hAnsi="Arial" w:cs="Arial"/>
        </w:rPr>
        <w:t xml:space="preserve"> marks)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BC4AE68" w14:textId="77777777" w:rsidR="002969B1" w:rsidRPr="002B2897" w:rsidRDefault="002969B1" w:rsidP="002969B1">
      <w:pPr>
        <w:spacing w:line="360" w:lineRule="auto"/>
        <w:rPr>
          <w:rFonts w:ascii="Arial" w:hAnsi="Arial" w:cs="Arial"/>
        </w:rPr>
      </w:pPr>
      <w:r w:rsidRPr="002B2897">
        <w:rPr>
          <w:rFonts w:ascii="Arial" w:hAnsi="Arial" w:cs="Arial"/>
        </w:rPr>
        <w:t>___________________________________________________________________</w:t>
      </w:r>
    </w:p>
    <w:p w14:paraId="636397E8" w14:textId="77777777" w:rsidR="002969B1" w:rsidRPr="002B2897" w:rsidRDefault="002969B1" w:rsidP="002969B1">
      <w:pPr>
        <w:spacing w:line="360" w:lineRule="auto"/>
        <w:rPr>
          <w:rFonts w:ascii="Arial" w:hAnsi="Arial" w:cs="Arial"/>
        </w:rPr>
      </w:pPr>
      <w:r w:rsidRPr="002B2897">
        <w:rPr>
          <w:rFonts w:ascii="Arial" w:hAnsi="Arial" w:cs="Arial"/>
        </w:rPr>
        <w:t>___________________________________________________________________</w:t>
      </w:r>
    </w:p>
    <w:p w14:paraId="6B2ACC6D" w14:textId="77777777" w:rsidR="00F067A9" w:rsidRPr="002B2897" w:rsidRDefault="00F067A9" w:rsidP="00F067A9">
      <w:pPr>
        <w:spacing w:line="360" w:lineRule="auto"/>
        <w:rPr>
          <w:rFonts w:ascii="Arial" w:hAnsi="Arial" w:cs="Arial"/>
        </w:rPr>
      </w:pPr>
      <w:r w:rsidRPr="002B2897">
        <w:rPr>
          <w:rFonts w:ascii="Arial" w:hAnsi="Arial" w:cs="Arial"/>
        </w:rPr>
        <w:t>___________________________________________________________________</w:t>
      </w:r>
    </w:p>
    <w:p w14:paraId="63F15566" w14:textId="77777777" w:rsidR="00F067A9" w:rsidRPr="002B2897" w:rsidRDefault="00F067A9" w:rsidP="00F067A9">
      <w:pPr>
        <w:spacing w:line="360" w:lineRule="auto"/>
        <w:rPr>
          <w:rFonts w:ascii="Arial" w:hAnsi="Arial" w:cs="Arial"/>
        </w:rPr>
      </w:pPr>
      <w:r w:rsidRPr="002B2897">
        <w:rPr>
          <w:rFonts w:ascii="Arial" w:hAnsi="Arial" w:cs="Arial"/>
        </w:rPr>
        <w:t>___________________________________________________________________</w:t>
      </w:r>
    </w:p>
    <w:p w14:paraId="3C662829" w14:textId="77777777" w:rsidR="00F067A9" w:rsidRPr="002B2897" w:rsidRDefault="00F067A9" w:rsidP="00F067A9">
      <w:pPr>
        <w:spacing w:line="360" w:lineRule="auto"/>
        <w:rPr>
          <w:rFonts w:ascii="Arial" w:hAnsi="Arial" w:cs="Arial"/>
        </w:rPr>
      </w:pPr>
      <w:r w:rsidRPr="002B2897">
        <w:rPr>
          <w:rFonts w:ascii="Arial" w:hAnsi="Arial" w:cs="Arial"/>
        </w:rPr>
        <w:t>___________________________________________________________________</w:t>
      </w:r>
    </w:p>
    <w:p w14:paraId="5AB809E7" w14:textId="77777777" w:rsidR="002969B1" w:rsidRPr="002969B1" w:rsidRDefault="002969B1" w:rsidP="00742D3E">
      <w:pPr>
        <w:rPr>
          <w:rFonts w:ascii="Arial" w:hAnsi="Arial" w:cs="Arial"/>
        </w:rPr>
      </w:pPr>
    </w:p>
    <w:p w14:paraId="7B16231A" w14:textId="74E78DCF" w:rsidR="00F067A9" w:rsidRDefault="00F067A9" w:rsidP="00F067A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</w:t>
      </w:r>
      <w:r w:rsidR="00F42632">
        <w:rPr>
          <w:rFonts w:ascii="Arial" w:hAnsi="Arial" w:cs="Arial"/>
          <w:b/>
        </w:rPr>
        <w:t xml:space="preserve"> 22</w:t>
      </w:r>
    </w:p>
    <w:p w14:paraId="07F02720" w14:textId="0B78C79D" w:rsidR="00F067A9" w:rsidRPr="004E2BB9" w:rsidRDefault="00F067A9" w:rsidP="00F067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Briefly explain </w:t>
      </w:r>
      <w:r w:rsidR="00914FDE">
        <w:rPr>
          <w:rFonts w:ascii="Arial" w:hAnsi="Arial" w:cs="Arial"/>
        </w:rPr>
        <w:t>two physical changes to a mother after childbirth</w:t>
      </w:r>
      <w:r w:rsidR="00914FDE">
        <w:rPr>
          <w:rFonts w:ascii="Arial" w:hAnsi="Arial" w:cs="Arial"/>
        </w:rPr>
        <w:tab/>
        <w:t xml:space="preserve"> </w:t>
      </w:r>
      <w:r w:rsidR="00914FDE">
        <w:rPr>
          <w:rFonts w:ascii="Arial" w:hAnsi="Arial" w:cs="Arial"/>
        </w:rPr>
        <w:tab/>
      </w:r>
      <w:r>
        <w:rPr>
          <w:rFonts w:ascii="Arial" w:hAnsi="Arial" w:cs="Arial"/>
        </w:rPr>
        <w:t>(2 marks)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319B99D" w14:textId="77777777" w:rsidR="00F067A9" w:rsidRPr="002B2897" w:rsidRDefault="00F067A9" w:rsidP="00F067A9">
      <w:pPr>
        <w:spacing w:line="360" w:lineRule="auto"/>
        <w:rPr>
          <w:rFonts w:ascii="Arial" w:hAnsi="Arial" w:cs="Arial"/>
        </w:rPr>
      </w:pPr>
      <w:r w:rsidRPr="002B2897">
        <w:rPr>
          <w:rFonts w:ascii="Arial" w:hAnsi="Arial" w:cs="Arial"/>
        </w:rPr>
        <w:t>___________________________________________________________________</w:t>
      </w:r>
    </w:p>
    <w:p w14:paraId="2CF27E59" w14:textId="77777777" w:rsidR="00F067A9" w:rsidRPr="002B2897" w:rsidRDefault="00F067A9" w:rsidP="00F067A9">
      <w:pPr>
        <w:spacing w:line="360" w:lineRule="auto"/>
        <w:rPr>
          <w:rFonts w:ascii="Arial" w:hAnsi="Arial" w:cs="Arial"/>
        </w:rPr>
      </w:pPr>
      <w:r w:rsidRPr="002B2897">
        <w:rPr>
          <w:rFonts w:ascii="Arial" w:hAnsi="Arial" w:cs="Arial"/>
        </w:rPr>
        <w:t>___________________________________________________________________</w:t>
      </w:r>
    </w:p>
    <w:p w14:paraId="6DE5ECA7" w14:textId="77777777" w:rsidR="00F067A9" w:rsidRPr="002B2897" w:rsidRDefault="00F067A9" w:rsidP="00F067A9">
      <w:pPr>
        <w:spacing w:line="360" w:lineRule="auto"/>
        <w:rPr>
          <w:rFonts w:ascii="Arial" w:hAnsi="Arial" w:cs="Arial"/>
        </w:rPr>
      </w:pPr>
      <w:r w:rsidRPr="002B2897">
        <w:rPr>
          <w:rFonts w:ascii="Arial" w:hAnsi="Arial" w:cs="Arial"/>
        </w:rPr>
        <w:t>___________________________________________________________________</w:t>
      </w:r>
    </w:p>
    <w:p w14:paraId="7C28FF32" w14:textId="3806C962" w:rsidR="00F067A9" w:rsidRPr="00F067A9" w:rsidRDefault="00F067A9" w:rsidP="00F067A9">
      <w:pPr>
        <w:spacing w:line="360" w:lineRule="auto"/>
        <w:rPr>
          <w:rFonts w:ascii="Arial" w:hAnsi="Arial" w:cs="Arial"/>
        </w:rPr>
      </w:pPr>
      <w:r w:rsidRPr="002B2897">
        <w:rPr>
          <w:rFonts w:ascii="Arial" w:hAnsi="Arial" w:cs="Arial"/>
        </w:rPr>
        <w:t>___________________________________________________________________</w:t>
      </w:r>
    </w:p>
    <w:p w14:paraId="4BD30FE8" w14:textId="77777777" w:rsidR="00F067A9" w:rsidRDefault="00F067A9" w:rsidP="00742D3E">
      <w:pPr>
        <w:rPr>
          <w:rFonts w:ascii="Arial" w:hAnsi="Arial" w:cs="Arial"/>
          <w:b/>
        </w:rPr>
      </w:pPr>
    </w:p>
    <w:p w14:paraId="1AC1195A" w14:textId="72383808" w:rsidR="002969B1" w:rsidRPr="002969B1" w:rsidRDefault="002969B1" w:rsidP="00742D3E">
      <w:pPr>
        <w:rPr>
          <w:rFonts w:ascii="Arial" w:hAnsi="Arial" w:cs="Arial"/>
          <w:b/>
        </w:rPr>
      </w:pPr>
      <w:r w:rsidRPr="002969B1">
        <w:rPr>
          <w:rFonts w:ascii="Arial" w:hAnsi="Arial" w:cs="Arial"/>
          <w:b/>
        </w:rPr>
        <w:t>Question</w:t>
      </w:r>
      <w:r w:rsidR="00F42632">
        <w:rPr>
          <w:rFonts w:ascii="Arial" w:hAnsi="Arial" w:cs="Arial"/>
          <w:b/>
        </w:rPr>
        <w:t xml:space="preserve"> 23</w:t>
      </w:r>
    </w:p>
    <w:p w14:paraId="3AFCBA4C" w14:textId="5765EE13" w:rsidR="002969B1" w:rsidRDefault="00382F25" w:rsidP="00742D3E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What is an IUD (intrauterine device) and how </w:t>
      </w:r>
      <w:r w:rsidR="00DB32CA">
        <w:rPr>
          <w:rFonts w:ascii="Arial" w:hAnsi="Arial" w:cs="Arial"/>
        </w:rPr>
        <w:t>are current market IUDs</w:t>
      </w:r>
      <w:r>
        <w:rPr>
          <w:rFonts w:ascii="Arial" w:hAnsi="Arial" w:cs="Arial"/>
        </w:rPr>
        <w:t xml:space="preserve"> used to prevent pregnancy? (You only need to discuss one </w:t>
      </w:r>
      <w:r w:rsidR="00386425">
        <w:rPr>
          <w:rFonts w:ascii="Arial" w:hAnsi="Arial" w:cs="Arial"/>
        </w:rPr>
        <w:t>IUD currently on the market)</w:t>
      </w:r>
      <w:r w:rsidR="00DB32CA">
        <w:rPr>
          <w:rFonts w:ascii="Arial" w:hAnsi="Arial" w:cs="Arial"/>
        </w:rPr>
        <w:tab/>
      </w:r>
      <w:r w:rsidR="00DB32CA">
        <w:rPr>
          <w:rFonts w:ascii="Arial" w:hAnsi="Arial" w:cs="Arial"/>
        </w:rPr>
        <w:tab/>
      </w:r>
      <w:r w:rsidR="00DB32CA">
        <w:rPr>
          <w:rFonts w:ascii="Arial" w:hAnsi="Arial" w:cs="Arial"/>
        </w:rPr>
        <w:tab/>
      </w:r>
      <w:r w:rsidR="00386425">
        <w:rPr>
          <w:rFonts w:ascii="Arial" w:hAnsi="Arial" w:cs="Arial"/>
        </w:rPr>
        <w:tab/>
      </w:r>
      <w:r w:rsidR="00386425">
        <w:rPr>
          <w:rFonts w:ascii="Arial" w:hAnsi="Arial" w:cs="Arial"/>
        </w:rPr>
        <w:tab/>
      </w:r>
      <w:r w:rsidR="00386425">
        <w:rPr>
          <w:rFonts w:ascii="Arial" w:hAnsi="Arial" w:cs="Arial"/>
        </w:rPr>
        <w:tab/>
      </w:r>
      <w:r w:rsidR="00386425">
        <w:rPr>
          <w:rFonts w:ascii="Arial" w:hAnsi="Arial" w:cs="Arial"/>
        </w:rPr>
        <w:tab/>
      </w:r>
      <w:r w:rsidR="00386425">
        <w:rPr>
          <w:rFonts w:ascii="Arial" w:hAnsi="Arial" w:cs="Arial"/>
        </w:rPr>
        <w:tab/>
      </w:r>
      <w:r w:rsidR="00386425">
        <w:rPr>
          <w:rFonts w:ascii="Arial" w:hAnsi="Arial" w:cs="Arial"/>
        </w:rPr>
        <w:tab/>
      </w:r>
      <w:r w:rsidR="00386425">
        <w:rPr>
          <w:rFonts w:ascii="Arial" w:hAnsi="Arial" w:cs="Arial"/>
        </w:rPr>
        <w:tab/>
      </w:r>
      <w:r w:rsidR="00386425">
        <w:rPr>
          <w:rFonts w:ascii="Arial" w:hAnsi="Arial" w:cs="Arial"/>
        </w:rPr>
        <w:tab/>
      </w:r>
      <w:r w:rsidR="00386425">
        <w:rPr>
          <w:rFonts w:ascii="Arial" w:hAnsi="Arial" w:cs="Arial"/>
        </w:rPr>
        <w:tab/>
      </w:r>
      <w:r w:rsidR="00DB32CA">
        <w:rPr>
          <w:rFonts w:ascii="Arial" w:hAnsi="Arial" w:cs="Arial"/>
        </w:rPr>
        <w:t>(3</w:t>
      </w:r>
      <w:r>
        <w:rPr>
          <w:rFonts w:ascii="Arial" w:hAnsi="Arial" w:cs="Arial"/>
        </w:rPr>
        <w:t xml:space="preserve"> marks)</w:t>
      </w:r>
    </w:p>
    <w:p w14:paraId="7C7803C1" w14:textId="77777777" w:rsidR="00382F25" w:rsidRPr="002B2897" w:rsidRDefault="00382F25" w:rsidP="00382F25">
      <w:pPr>
        <w:spacing w:line="360" w:lineRule="auto"/>
        <w:rPr>
          <w:rFonts w:ascii="Arial" w:hAnsi="Arial" w:cs="Arial"/>
        </w:rPr>
      </w:pPr>
      <w:r w:rsidRPr="002B2897">
        <w:rPr>
          <w:rFonts w:ascii="Arial" w:hAnsi="Arial" w:cs="Arial"/>
        </w:rPr>
        <w:t>___________________________________________________________________</w:t>
      </w:r>
    </w:p>
    <w:p w14:paraId="2334F8E7" w14:textId="77777777" w:rsidR="00382F25" w:rsidRPr="002B2897" w:rsidRDefault="00382F25" w:rsidP="00382F25">
      <w:pPr>
        <w:spacing w:line="360" w:lineRule="auto"/>
        <w:rPr>
          <w:rFonts w:ascii="Arial" w:hAnsi="Arial" w:cs="Arial"/>
        </w:rPr>
      </w:pPr>
      <w:r w:rsidRPr="002B2897">
        <w:rPr>
          <w:rFonts w:ascii="Arial" w:hAnsi="Arial" w:cs="Arial"/>
        </w:rPr>
        <w:t>___________________________________________________________________</w:t>
      </w:r>
    </w:p>
    <w:p w14:paraId="39CC6197" w14:textId="77777777" w:rsidR="00F067A9" w:rsidRPr="002B2897" w:rsidRDefault="00F067A9" w:rsidP="00F067A9">
      <w:pPr>
        <w:spacing w:line="360" w:lineRule="auto"/>
        <w:rPr>
          <w:rFonts w:ascii="Arial" w:hAnsi="Arial" w:cs="Arial"/>
        </w:rPr>
      </w:pPr>
      <w:r w:rsidRPr="002B2897">
        <w:rPr>
          <w:rFonts w:ascii="Arial" w:hAnsi="Arial" w:cs="Arial"/>
        </w:rPr>
        <w:t>___________________________________________________________________</w:t>
      </w:r>
    </w:p>
    <w:p w14:paraId="70C8B585" w14:textId="77777777" w:rsidR="00F067A9" w:rsidRPr="002B2897" w:rsidRDefault="00F067A9" w:rsidP="00F067A9">
      <w:pPr>
        <w:spacing w:line="360" w:lineRule="auto"/>
        <w:rPr>
          <w:rFonts w:ascii="Arial" w:hAnsi="Arial" w:cs="Arial"/>
        </w:rPr>
      </w:pPr>
      <w:r w:rsidRPr="002B2897">
        <w:rPr>
          <w:rFonts w:ascii="Arial" w:hAnsi="Arial" w:cs="Arial"/>
        </w:rPr>
        <w:t>___________________________________________________________________</w:t>
      </w:r>
    </w:p>
    <w:p w14:paraId="5EE89D16" w14:textId="77777777" w:rsidR="00F067A9" w:rsidRPr="002B2897" w:rsidRDefault="00F067A9" w:rsidP="00F067A9">
      <w:pPr>
        <w:spacing w:line="360" w:lineRule="auto"/>
        <w:rPr>
          <w:rFonts w:ascii="Arial" w:hAnsi="Arial" w:cs="Arial"/>
        </w:rPr>
      </w:pPr>
      <w:r w:rsidRPr="002B2897">
        <w:rPr>
          <w:rFonts w:ascii="Arial" w:hAnsi="Arial" w:cs="Arial"/>
        </w:rPr>
        <w:t>___________________________________________________________________</w:t>
      </w:r>
    </w:p>
    <w:p w14:paraId="1CDF32E1" w14:textId="77777777" w:rsidR="00F067A9" w:rsidRPr="002B2897" w:rsidRDefault="00F067A9" w:rsidP="00F067A9">
      <w:pPr>
        <w:spacing w:line="360" w:lineRule="auto"/>
        <w:rPr>
          <w:rFonts w:ascii="Arial" w:hAnsi="Arial" w:cs="Arial"/>
        </w:rPr>
      </w:pPr>
      <w:r w:rsidRPr="002B2897">
        <w:rPr>
          <w:rFonts w:ascii="Arial" w:hAnsi="Arial" w:cs="Arial"/>
        </w:rPr>
        <w:t>___________________________________________________________________</w:t>
      </w:r>
    </w:p>
    <w:p w14:paraId="285FC0E6" w14:textId="77777777" w:rsidR="00382F25" w:rsidRDefault="00382F25" w:rsidP="00742D3E">
      <w:pPr>
        <w:rPr>
          <w:rFonts w:ascii="Arial" w:hAnsi="Arial" w:cs="Arial"/>
        </w:rPr>
      </w:pPr>
    </w:p>
    <w:p w14:paraId="5D3259F5" w14:textId="71CA7D9E" w:rsidR="00382F25" w:rsidRDefault="00382F25" w:rsidP="00742D3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</w:t>
      </w:r>
      <w:r w:rsidR="00F42632">
        <w:rPr>
          <w:rFonts w:ascii="Arial" w:hAnsi="Arial" w:cs="Arial"/>
          <w:b/>
        </w:rPr>
        <w:t xml:space="preserve"> 24</w:t>
      </w:r>
    </w:p>
    <w:p w14:paraId="6FB1E983" w14:textId="784D8379" w:rsidR="00382F25" w:rsidRPr="00382F25" w:rsidRDefault="004344D5" w:rsidP="00742D3E">
      <w:pPr>
        <w:rPr>
          <w:rFonts w:ascii="Arial" w:hAnsi="Arial" w:cs="Arial"/>
        </w:rPr>
      </w:pPr>
      <w:r>
        <w:rPr>
          <w:rFonts w:ascii="Arial" w:hAnsi="Arial" w:cs="Arial"/>
        </w:rPr>
        <w:t>Using a contraceptive method as an example, e</w:t>
      </w:r>
      <w:r w:rsidR="00382F25">
        <w:rPr>
          <w:rFonts w:ascii="Arial" w:hAnsi="Arial" w:cs="Arial"/>
        </w:rPr>
        <w:t>x</w:t>
      </w:r>
      <w:r>
        <w:rPr>
          <w:rFonts w:ascii="Arial" w:hAnsi="Arial" w:cs="Arial"/>
        </w:rPr>
        <w:t>plain how hormonal contraceptives</w:t>
      </w:r>
      <w:r w:rsidR="00382F25">
        <w:rPr>
          <w:rFonts w:ascii="Arial" w:hAnsi="Arial" w:cs="Arial"/>
        </w:rPr>
        <w:t xml:space="preserve"> can prevent pregnancy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(3 marks)</w:t>
      </w:r>
    </w:p>
    <w:p w14:paraId="5B5C2BDC" w14:textId="77777777" w:rsidR="004344D5" w:rsidRPr="002B2897" w:rsidRDefault="004344D5" w:rsidP="004344D5">
      <w:pPr>
        <w:spacing w:line="360" w:lineRule="auto"/>
        <w:rPr>
          <w:rFonts w:ascii="Arial" w:hAnsi="Arial" w:cs="Arial"/>
        </w:rPr>
      </w:pPr>
      <w:r w:rsidRPr="002B2897">
        <w:rPr>
          <w:rFonts w:ascii="Arial" w:hAnsi="Arial" w:cs="Arial"/>
        </w:rPr>
        <w:t>___________________________________________________________________</w:t>
      </w:r>
    </w:p>
    <w:p w14:paraId="7A0B84FD" w14:textId="77777777" w:rsidR="004344D5" w:rsidRPr="002B2897" w:rsidRDefault="004344D5" w:rsidP="004344D5">
      <w:pPr>
        <w:spacing w:line="360" w:lineRule="auto"/>
        <w:rPr>
          <w:rFonts w:ascii="Arial" w:hAnsi="Arial" w:cs="Arial"/>
        </w:rPr>
      </w:pPr>
      <w:r w:rsidRPr="002B2897">
        <w:rPr>
          <w:rFonts w:ascii="Arial" w:hAnsi="Arial" w:cs="Arial"/>
        </w:rPr>
        <w:t>___________________________________________________________________</w:t>
      </w:r>
    </w:p>
    <w:p w14:paraId="0AC778B7" w14:textId="77777777" w:rsidR="00F067A9" w:rsidRPr="002B2897" w:rsidRDefault="00F067A9" w:rsidP="00F067A9">
      <w:pPr>
        <w:spacing w:line="360" w:lineRule="auto"/>
        <w:rPr>
          <w:rFonts w:ascii="Arial" w:hAnsi="Arial" w:cs="Arial"/>
        </w:rPr>
      </w:pPr>
      <w:r w:rsidRPr="002B2897">
        <w:rPr>
          <w:rFonts w:ascii="Arial" w:hAnsi="Arial" w:cs="Arial"/>
        </w:rPr>
        <w:t>___________________________________________________________________</w:t>
      </w:r>
    </w:p>
    <w:p w14:paraId="216EAB85" w14:textId="77777777" w:rsidR="00F067A9" w:rsidRPr="002B2897" w:rsidRDefault="00F067A9" w:rsidP="00F067A9">
      <w:pPr>
        <w:spacing w:line="360" w:lineRule="auto"/>
        <w:rPr>
          <w:rFonts w:ascii="Arial" w:hAnsi="Arial" w:cs="Arial"/>
        </w:rPr>
      </w:pPr>
      <w:r w:rsidRPr="002B2897">
        <w:rPr>
          <w:rFonts w:ascii="Arial" w:hAnsi="Arial" w:cs="Arial"/>
        </w:rPr>
        <w:t>___________________________________________________________________</w:t>
      </w:r>
    </w:p>
    <w:p w14:paraId="2DB6D925" w14:textId="77777777" w:rsidR="00F067A9" w:rsidRPr="002B2897" w:rsidRDefault="00F067A9" w:rsidP="00F067A9">
      <w:pPr>
        <w:spacing w:line="360" w:lineRule="auto"/>
        <w:rPr>
          <w:rFonts w:ascii="Arial" w:hAnsi="Arial" w:cs="Arial"/>
        </w:rPr>
      </w:pPr>
      <w:r w:rsidRPr="002B2897">
        <w:rPr>
          <w:rFonts w:ascii="Arial" w:hAnsi="Arial" w:cs="Arial"/>
        </w:rPr>
        <w:t>___________________________________________________________________</w:t>
      </w:r>
    </w:p>
    <w:p w14:paraId="71CD5BAE" w14:textId="3D54DFAF" w:rsidR="000D2967" w:rsidRPr="00F42632" w:rsidRDefault="00F067A9" w:rsidP="00F42632">
      <w:pPr>
        <w:spacing w:line="360" w:lineRule="auto"/>
        <w:rPr>
          <w:rFonts w:ascii="Arial" w:hAnsi="Arial" w:cs="Arial"/>
        </w:rPr>
      </w:pPr>
      <w:r w:rsidRPr="002B2897">
        <w:rPr>
          <w:rFonts w:ascii="Arial" w:hAnsi="Arial" w:cs="Arial"/>
        </w:rPr>
        <w:t>___________________________________________________________________</w:t>
      </w:r>
    </w:p>
    <w:p w14:paraId="187475A4" w14:textId="00421A34" w:rsidR="00D90D62" w:rsidRPr="000D2967" w:rsidRDefault="00D90D62" w:rsidP="00742D3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Question</w:t>
      </w:r>
      <w:r w:rsidR="00F42632">
        <w:rPr>
          <w:rFonts w:ascii="Arial" w:hAnsi="Arial" w:cs="Arial"/>
          <w:b/>
        </w:rPr>
        <w:t xml:space="preserve"> 25</w:t>
      </w:r>
    </w:p>
    <w:p w14:paraId="7A396424" w14:textId="04BF6037" w:rsidR="00D90D62" w:rsidRPr="000D2967" w:rsidRDefault="00D90D62" w:rsidP="000D2967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lang w:val="en-US"/>
        </w:rPr>
      </w:pPr>
      <w:r w:rsidRPr="000D2967">
        <w:rPr>
          <w:rFonts w:ascii="Arial" w:hAnsi="Arial" w:cs="Arial"/>
        </w:rPr>
        <w:t xml:space="preserve">a) </w:t>
      </w:r>
      <w:r w:rsidR="000D2967" w:rsidRPr="000D2967">
        <w:rPr>
          <w:rFonts w:ascii="Arial" w:hAnsi="Arial" w:cs="Arial"/>
          <w:lang w:val="en-US"/>
        </w:rPr>
        <w:t xml:space="preserve">Explain why it is possible to treat syphilis and gonorrhea with antibiotics, but HIV infection does not respond to antibiotic treatment. </w:t>
      </w:r>
      <w:r w:rsidR="000D2967">
        <w:rPr>
          <w:rFonts w:ascii="Arial" w:hAnsi="Arial" w:cs="Arial"/>
          <w:lang w:val="en-US"/>
        </w:rPr>
        <w:tab/>
      </w:r>
      <w:r w:rsidR="000D2967">
        <w:rPr>
          <w:rFonts w:ascii="Arial" w:hAnsi="Arial" w:cs="Arial"/>
          <w:lang w:val="en-US"/>
        </w:rPr>
        <w:tab/>
      </w:r>
      <w:r w:rsidR="000D2967">
        <w:rPr>
          <w:rFonts w:ascii="Arial" w:hAnsi="Arial" w:cs="Arial"/>
          <w:lang w:val="en-US"/>
        </w:rPr>
        <w:tab/>
      </w:r>
      <w:r w:rsidR="000D2967">
        <w:rPr>
          <w:rFonts w:ascii="Arial" w:hAnsi="Arial" w:cs="Arial"/>
          <w:lang w:val="en-US"/>
        </w:rPr>
        <w:tab/>
      </w:r>
      <w:r w:rsidR="000D2967">
        <w:rPr>
          <w:rFonts w:ascii="Arial" w:hAnsi="Arial" w:cs="Arial"/>
        </w:rPr>
        <w:t xml:space="preserve">(2 </w:t>
      </w:r>
      <w:r w:rsidRPr="000D2967">
        <w:rPr>
          <w:rFonts w:ascii="Arial" w:hAnsi="Arial" w:cs="Arial"/>
        </w:rPr>
        <w:t>mark</w:t>
      </w:r>
      <w:r w:rsidR="000D2967">
        <w:rPr>
          <w:rFonts w:ascii="Arial" w:hAnsi="Arial" w:cs="Arial"/>
        </w:rPr>
        <w:t>s</w:t>
      </w:r>
      <w:r w:rsidRPr="000D2967">
        <w:rPr>
          <w:rFonts w:ascii="Arial" w:hAnsi="Arial" w:cs="Arial"/>
        </w:rPr>
        <w:t>)</w:t>
      </w:r>
    </w:p>
    <w:p w14:paraId="6743ED42" w14:textId="77777777" w:rsidR="000D2967" w:rsidRDefault="000D2967" w:rsidP="000D296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33F1FDC8" w14:textId="77777777" w:rsidR="000D2967" w:rsidRPr="00D90D62" w:rsidRDefault="000D2967" w:rsidP="000D296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6A65CE3F" w14:textId="77777777" w:rsidR="00F067A9" w:rsidRPr="00D90D62" w:rsidRDefault="00F067A9" w:rsidP="00F067A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5EA63AB9" w14:textId="77777777" w:rsidR="00F067A9" w:rsidRPr="00D90D62" w:rsidRDefault="00F067A9" w:rsidP="00F067A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2A27C45E" w14:textId="77777777" w:rsidR="00F067A9" w:rsidRPr="00D90D62" w:rsidRDefault="00F067A9" w:rsidP="00F067A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52A518F9" w14:textId="77777777" w:rsidR="00F067A9" w:rsidRPr="00D90D62" w:rsidRDefault="00F067A9" w:rsidP="00F067A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48346E04" w14:textId="77777777" w:rsidR="000D2967" w:rsidRDefault="000D2967" w:rsidP="00742D3E">
      <w:pPr>
        <w:rPr>
          <w:rFonts w:ascii="Arial" w:hAnsi="Arial" w:cs="Arial"/>
        </w:rPr>
      </w:pPr>
    </w:p>
    <w:p w14:paraId="14F78752" w14:textId="7E336FC9" w:rsidR="004E2BB9" w:rsidRPr="000D2967" w:rsidRDefault="00D90D62" w:rsidP="000D296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Arial" w:hAnsi="Arial" w:cs="Arial"/>
          <w:lang w:val="en-US"/>
        </w:rPr>
      </w:pPr>
      <w:r w:rsidRPr="000D2967">
        <w:rPr>
          <w:rFonts w:ascii="Arial" w:hAnsi="Arial" w:cs="Arial"/>
        </w:rPr>
        <w:t>b)</w:t>
      </w:r>
      <w:r w:rsidR="000D2967" w:rsidRPr="000D2967">
        <w:rPr>
          <w:rFonts w:ascii="Arial" w:hAnsi="Arial" w:cs="Arial"/>
        </w:rPr>
        <w:t xml:space="preserve">. </w:t>
      </w:r>
      <w:r w:rsidR="000D2967" w:rsidRPr="000D2967">
        <w:rPr>
          <w:rFonts w:ascii="Arial" w:hAnsi="Arial" w:cs="Arial"/>
          <w:lang w:val="en-US"/>
        </w:rPr>
        <w:t>Explain how chlamydial infection can</w:t>
      </w:r>
      <w:r w:rsidR="00807092">
        <w:rPr>
          <w:rFonts w:ascii="Arial" w:hAnsi="Arial" w:cs="Arial"/>
          <w:lang w:val="en-US"/>
        </w:rPr>
        <w:t xml:space="preserve"> lead to infertility in women. </w:t>
      </w:r>
      <w:r w:rsidR="000D2967">
        <w:rPr>
          <w:rFonts w:ascii="Arial" w:hAnsi="Arial" w:cs="Arial"/>
          <w:lang w:val="en-US"/>
        </w:rPr>
        <w:tab/>
      </w:r>
      <w:r w:rsidR="000D2967">
        <w:rPr>
          <w:rFonts w:ascii="Arial" w:hAnsi="Arial" w:cs="Arial"/>
        </w:rPr>
        <w:t>(2</w:t>
      </w:r>
      <w:r>
        <w:rPr>
          <w:rFonts w:ascii="Arial" w:hAnsi="Arial" w:cs="Arial"/>
        </w:rPr>
        <w:t xml:space="preserve"> marks)</w:t>
      </w:r>
    </w:p>
    <w:p w14:paraId="7069C518" w14:textId="77777777" w:rsidR="000D2967" w:rsidRDefault="000D2967" w:rsidP="000D296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24BB1864" w14:textId="77777777" w:rsidR="000D2967" w:rsidRPr="00D90D62" w:rsidRDefault="000D2967" w:rsidP="000D296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183989BD" w14:textId="77777777" w:rsidR="00F067A9" w:rsidRDefault="00F067A9" w:rsidP="00F067A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7265D001" w14:textId="77777777" w:rsidR="00F067A9" w:rsidRPr="00D90D62" w:rsidRDefault="00F067A9" w:rsidP="00F067A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46E9A6FB" w14:textId="77777777" w:rsidR="00F067A9" w:rsidRDefault="00F067A9" w:rsidP="00F067A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0CB7C553" w14:textId="77777777" w:rsidR="00F067A9" w:rsidRPr="00D90D62" w:rsidRDefault="00F067A9" w:rsidP="00F067A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61B263C3" w14:textId="77777777" w:rsidR="002B2897" w:rsidRDefault="002B2897" w:rsidP="00D90D62">
      <w:pPr>
        <w:spacing w:line="360" w:lineRule="auto"/>
        <w:rPr>
          <w:rFonts w:ascii="Arial" w:hAnsi="Arial" w:cs="Arial"/>
        </w:rPr>
      </w:pPr>
    </w:p>
    <w:p w14:paraId="3BAEC34F" w14:textId="194D09E8" w:rsidR="00807092" w:rsidRDefault="00807092" w:rsidP="00D90D6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c.) Explain why chlamydia was once mistaken to be a virus and not a bacterium. </w:t>
      </w:r>
    </w:p>
    <w:p w14:paraId="16546929" w14:textId="3A87915B" w:rsidR="00807092" w:rsidRDefault="00807092" w:rsidP="00807092">
      <w:pPr>
        <w:spacing w:line="360" w:lineRule="auto"/>
        <w:ind w:left="7200" w:firstLine="720"/>
        <w:rPr>
          <w:rFonts w:ascii="Arial" w:hAnsi="Arial" w:cs="Arial"/>
        </w:rPr>
      </w:pPr>
      <w:r>
        <w:rPr>
          <w:rFonts w:ascii="Arial" w:hAnsi="Arial" w:cs="Arial"/>
        </w:rPr>
        <w:t>(2 marks)</w:t>
      </w:r>
    </w:p>
    <w:p w14:paraId="0A8D85DA" w14:textId="77777777" w:rsidR="00807092" w:rsidRDefault="00807092" w:rsidP="0080709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7254B7FC" w14:textId="77777777" w:rsidR="00807092" w:rsidRPr="00D90D62" w:rsidRDefault="00807092" w:rsidP="0080709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37233CCD" w14:textId="77777777" w:rsidR="00807092" w:rsidRDefault="00807092" w:rsidP="0080709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5DE060DC" w14:textId="77777777" w:rsidR="00807092" w:rsidRPr="00D90D62" w:rsidRDefault="00807092" w:rsidP="0080709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03F0B057" w14:textId="77777777" w:rsidR="00807092" w:rsidRDefault="00807092" w:rsidP="0080709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43A9B9F8" w14:textId="77777777" w:rsidR="00807092" w:rsidRPr="00D90D62" w:rsidRDefault="00807092" w:rsidP="0080709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566F6549" w14:textId="77777777" w:rsidR="00807092" w:rsidRDefault="00807092" w:rsidP="00D90D62">
      <w:pPr>
        <w:spacing w:line="360" w:lineRule="auto"/>
        <w:rPr>
          <w:rFonts w:ascii="Arial" w:hAnsi="Arial" w:cs="Arial"/>
        </w:rPr>
      </w:pPr>
    </w:p>
    <w:p w14:paraId="094EB86E" w14:textId="02F3DD7D" w:rsidR="002B2897" w:rsidRDefault="002B2897" w:rsidP="00D90D62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</w:t>
      </w:r>
      <w:r w:rsidR="00F42632">
        <w:rPr>
          <w:rFonts w:ascii="Arial" w:hAnsi="Arial" w:cs="Arial"/>
          <w:b/>
        </w:rPr>
        <w:t xml:space="preserve"> 26</w:t>
      </w:r>
    </w:p>
    <w:p w14:paraId="1CEE518A" w14:textId="3B81BBDC" w:rsidR="002B2897" w:rsidRDefault="002B2897" w:rsidP="00D90D6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Sickle-cell anaemia is a genetic disease in which the homozygote </w:t>
      </w:r>
      <w:proofErr w:type="spellStart"/>
      <w:r>
        <w:rPr>
          <w:rFonts w:ascii="Arial" w:hAnsi="Arial" w:cs="Arial"/>
        </w:rPr>
        <w:t>ss</w:t>
      </w:r>
      <w:proofErr w:type="spellEnd"/>
      <w:r>
        <w:rPr>
          <w:rFonts w:ascii="Arial" w:hAnsi="Arial" w:cs="Arial"/>
        </w:rPr>
        <w:t xml:space="preserve"> causes the red blood cells to become sickle shaped and lose their oxygen carrying capacity. In the heterozygote </w:t>
      </w:r>
      <w:proofErr w:type="spellStart"/>
      <w:r>
        <w:rPr>
          <w:rFonts w:ascii="Arial" w:hAnsi="Arial" w:cs="Arial"/>
        </w:rPr>
        <w:t>Ss</w:t>
      </w:r>
      <w:proofErr w:type="spellEnd"/>
      <w:r>
        <w:rPr>
          <w:rFonts w:ascii="Arial" w:hAnsi="Arial" w:cs="Arial"/>
        </w:rPr>
        <w:t xml:space="preserve">, both types of red blood cells are formed, i.e. both normal and sickling. The person is said to have sickle-cell trait (not anaemia). People who have </w:t>
      </w:r>
      <w:proofErr w:type="spellStart"/>
      <w:r>
        <w:rPr>
          <w:rFonts w:ascii="Arial" w:hAnsi="Arial" w:cs="Arial"/>
        </w:rPr>
        <w:t>Ss</w:t>
      </w:r>
      <w:proofErr w:type="spellEnd"/>
      <w:r>
        <w:rPr>
          <w:rFonts w:ascii="Arial" w:hAnsi="Arial" w:cs="Arial"/>
        </w:rPr>
        <w:t xml:space="preserve"> are quite healthy but they can suffer a shortage of oxygen at high altitudes or under extreme physical exertion. A person who is homozygote SS is normal.</w:t>
      </w:r>
    </w:p>
    <w:p w14:paraId="05E7E211" w14:textId="2F96DEC5" w:rsidR="002B2897" w:rsidRDefault="002B2897" w:rsidP="002B2897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2B2897">
        <w:rPr>
          <w:rFonts w:ascii="Arial" w:hAnsi="Arial" w:cs="Arial"/>
        </w:rPr>
        <w:lastRenderedPageBreak/>
        <w:t>What is this disease’s mode of inheritance?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(1 mark)</w:t>
      </w:r>
    </w:p>
    <w:p w14:paraId="5250372F" w14:textId="7591FBBF" w:rsidR="002B2897" w:rsidRPr="002B2897" w:rsidRDefault="002B2897" w:rsidP="002B2897">
      <w:pPr>
        <w:spacing w:line="360" w:lineRule="auto"/>
        <w:rPr>
          <w:rFonts w:ascii="Arial" w:hAnsi="Arial" w:cs="Arial"/>
        </w:rPr>
      </w:pPr>
      <w:r w:rsidRPr="002B2897">
        <w:rPr>
          <w:rFonts w:ascii="Arial" w:hAnsi="Arial" w:cs="Arial"/>
        </w:rPr>
        <w:t>___________________________________________________________________</w:t>
      </w:r>
    </w:p>
    <w:p w14:paraId="03B0E769" w14:textId="77777777" w:rsidR="00F42632" w:rsidRDefault="00F42632" w:rsidP="002B2897">
      <w:pPr>
        <w:spacing w:line="360" w:lineRule="auto"/>
        <w:rPr>
          <w:rFonts w:ascii="Arial" w:hAnsi="Arial" w:cs="Arial"/>
        </w:rPr>
      </w:pPr>
    </w:p>
    <w:p w14:paraId="751BB22D" w14:textId="08715FC5" w:rsidR="002B2897" w:rsidRPr="002B2897" w:rsidRDefault="00F42632" w:rsidP="002B2897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2B2897">
        <w:rPr>
          <w:rFonts w:ascii="Arial" w:hAnsi="Arial" w:cs="Arial"/>
        </w:rPr>
        <w:t>If</w:t>
      </w:r>
      <w:r w:rsidR="002B2897" w:rsidRPr="002B2897">
        <w:rPr>
          <w:rFonts w:ascii="Arial" w:hAnsi="Arial" w:cs="Arial"/>
        </w:rPr>
        <w:t xml:space="preserve"> a couple who both have the sickle-cell trait have children, what is the probability that their first child will have sickle cell trait?</w:t>
      </w:r>
      <w:r w:rsidR="002B2897">
        <w:rPr>
          <w:rFonts w:ascii="Arial" w:hAnsi="Arial" w:cs="Arial"/>
        </w:rPr>
        <w:tab/>
      </w:r>
      <w:r w:rsidR="002B2897">
        <w:rPr>
          <w:rFonts w:ascii="Arial" w:hAnsi="Arial" w:cs="Arial"/>
        </w:rPr>
        <w:tab/>
        <w:t>(3 marks)</w:t>
      </w:r>
    </w:p>
    <w:p w14:paraId="2002776F" w14:textId="77777777" w:rsidR="002B2897" w:rsidRPr="002B2897" w:rsidRDefault="002B2897" w:rsidP="002B2897">
      <w:pPr>
        <w:spacing w:line="360" w:lineRule="auto"/>
        <w:rPr>
          <w:rFonts w:ascii="Arial" w:hAnsi="Arial" w:cs="Arial"/>
        </w:rPr>
      </w:pPr>
      <w:r w:rsidRPr="002B2897">
        <w:rPr>
          <w:rFonts w:ascii="Arial" w:hAnsi="Arial" w:cs="Arial"/>
        </w:rPr>
        <w:t>___________________________________________________________________</w:t>
      </w:r>
    </w:p>
    <w:p w14:paraId="19AC9B38" w14:textId="77777777" w:rsidR="002B2897" w:rsidRPr="002B2897" w:rsidRDefault="002B2897" w:rsidP="002B2897">
      <w:pPr>
        <w:spacing w:line="360" w:lineRule="auto"/>
        <w:rPr>
          <w:rFonts w:ascii="Arial" w:hAnsi="Arial" w:cs="Arial"/>
        </w:rPr>
      </w:pPr>
      <w:r w:rsidRPr="002B2897">
        <w:rPr>
          <w:rFonts w:ascii="Arial" w:hAnsi="Arial" w:cs="Arial"/>
        </w:rPr>
        <w:t>___________________________________________________________________</w:t>
      </w:r>
    </w:p>
    <w:p w14:paraId="722C8C90" w14:textId="7C73CC30" w:rsidR="002B2897" w:rsidRDefault="002B2897" w:rsidP="002B2897">
      <w:pPr>
        <w:spacing w:line="360" w:lineRule="auto"/>
        <w:rPr>
          <w:rFonts w:ascii="Arial" w:hAnsi="Arial" w:cs="Arial"/>
        </w:rPr>
      </w:pPr>
      <w:r w:rsidRPr="002B2897">
        <w:rPr>
          <w:rFonts w:ascii="Arial" w:hAnsi="Arial" w:cs="Arial"/>
        </w:rPr>
        <w:t>___________________________________________________________________</w:t>
      </w:r>
    </w:p>
    <w:p w14:paraId="2FC98D17" w14:textId="299E52F7" w:rsidR="002B2897" w:rsidRDefault="002B2897" w:rsidP="002B2897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2B2897">
        <w:rPr>
          <w:rFonts w:ascii="Arial" w:hAnsi="Arial" w:cs="Arial"/>
        </w:rPr>
        <w:t>If a person who has sickle-cell trait marries a normal homozygote, what is the probability that any of their children will have sickle-cell anaemia?</w:t>
      </w:r>
      <w:r w:rsidR="004E2BB9">
        <w:rPr>
          <w:rFonts w:ascii="Arial" w:hAnsi="Arial" w:cs="Arial"/>
        </w:rPr>
        <w:t xml:space="preserve">     (3 marks)</w:t>
      </w:r>
    </w:p>
    <w:p w14:paraId="6F9469DE" w14:textId="77777777" w:rsidR="002B2897" w:rsidRPr="002B2897" w:rsidRDefault="002B2897" w:rsidP="002B2897">
      <w:pPr>
        <w:spacing w:line="360" w:lineRule="auto"/>
        <w:rPr>
          <w:rFonts w:ascii="Arial" w:hAnsi="Arial" w:cs="Arial"/>
        </w:rPr>
      </w:pPr>
      <w:r w:rsidRPr="002B2897">
        <w:rPr>
          <w:rFonts w:ascii="Arial" w:hAnsi="Arial" w:cs="Arial"/>
        </w:rPr>
        <w:t>___________________________________________________________________</w:t>
      </w:r>
    </w:p>
    <w:p w14:paraId="2BAE5300" w14:textId="77777777" w:rsidR="002B2897" w:rsidRPr="002B2897" w:rsidRDefault="002B2897" w:rsidP="002B2897">
      <w:pPr>
        <w:spacing w:line="360" w:lineRule="auto"/>
        <w:rPr>
          <w:rFonts w:ascii="Arial" w:hAnsi="Arial" w:cs="Arial"/>
        </w:rPr>
      </w:pPr>
      <w:r w:rsidRPr="002B2897">
        <w:rPr>
          <w:rFonts w:ascii="Arial" w:hAnsi="Arial" w:cs="Arial"/>
        </w:rPr>
        <w:t>___________________________________________________________________</w:t>
      </w:r>
    </w:p>
    <w:p w14:paraId="67621D18" w14:textId="3E327BEA" w:rsidR="002B2897" w:rsidRPr="004E2BB9" w:rsidRDefault="002B2897" w:rsidP="004E2BB9">
      <w:pPr>
        <w:spacing w:line="360" w:lineRule="auto"/>
        <w:rPr>
          <w:rFonts w:ascii="Arial" w:hAnsi="Arial" w:cs="Arial"/>
        </w:rPr>
      </w:pPr>
      <w:r w:rsidRPr="002B2897">
        <w:rPr>
          <w:rFonts w:ascii="Arial" w:hAnsi="Arial" w:cs="Arial"/>
        </w:rPr>
        <w:t>___________________________________________________________________</w:t>
      </w:r>
    </w:p>
    <w:p w14:paraId="47E5D658" w14:textId="77777777" w:rsidR="000D2967" w:rsidRDefault="000D2967" w:rsidP="00742D3E">
      <w:pPr>
        <w:rPr>
          <w:rFonts w:ascii="Arial" w:hAnsi="Arial" w:cs="Arial"/>
          <w:b/>
        </w:rPr>
      </w:pPr>
    </w:p>
    <w:p w14:paraId="66ED4949" w14:textId="5F7FB908" w:rsidR="002969B1" w:rsidRDefault="00807092" w:rsidP="00742D3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27</w:t>
      </w:r>
    </w:p>
    <w:p w14:paraId="09CADDC1" w14:textId="5FC815A1" w:rsidR="002969B1" w:rsidRDefault="002969B1" w:rsidP="00742D3E">
      <w:pPr>
        <w:rPr>
          <w:rFonts w:ascii="Arial" w:hAnsi="Arial" w:cs="Arial"/>
        </w:rPr>
      </w:pPr>
      <w:r>
        <w:rPr>
          <w:rFonts w:ascii="Arial" w:hAnsi="Arial" w:cs="Arial"/>
        </w:rPr>
        <w:t>Red-green colour blindness is an X-linked recessive condition. Victoria has norma</w:t>
      </w:r>
      <w:r w:rsidR="00F067A9">
        <w:rPr>
          <w:rFonts w:ascii="Arial" w:hAnsi="Arial" w:cs="Arial"/>
        </w:rPr>
        <w:t>l vision as do her parents, Joshua and Jayde</w:t>
      </w:r>
      <w:r>
        <w:rPr>
          <w:rFonts w:ascii="Arial" w:hAnsi="Arial" w:cs="Arial"/>
        </w:rPr>
        <w:t>, but Victoria’s brother Craig has colour blindness.</w:t>
      </w:r>
    </w:p>
    <w:p w14:paraId="4BF03684" w14:textId="77777777" w:rsidR="002969B1" w:rsidRDefault="002969B1" w:rsidP="00742D3E">
      <w:pPr>
        <w:rPr>
          <w:rFonts w:ascii="Arial" w:hAnsi="Arial" w:cs="Arial"/>
        </w:rPr>
      </w:pPr>
    </w:p>
    <w:p w14:paraId="0ECBC747" w14:textId="4FFEF95B" w:rsidR="002969B1" w:rsidRDefault="002969B1" w:rsidP="00742D3E">
      <w:pPr>
        <w:rPr>
          <w:rFonts w:ascii="Arial" w:hAnsi="Arial" w:cs="Arial"/>
        </w:rPr>
      </w:pPr>
      <w:r>
        <w:rPr>
          <w:rFonts w:ascii="Arial" w:hAnsi="Arial" w:cs="Arial"/>
        </w:rPr>
        <w:t>What are the genotyp</w:t>
      </w:r>
      <w:r w:rsidR="00F067A9">
        <w:rPr>
          <w:rFonts w:ascii="Arial" w:hAnsi="Arial" w:cs="Arial"/>
        </w:rPr>
        <w:t>es of Victoria, her parents Joshua and Jayde</w:t>
      </w:r>
      <w:r w:rsidR="00F42632">
        <w:rPr>
          <w:rFonts w:ascii="Arial" w:hAnsi="Arial" w:cs="Arial"/>
        </w:rPr>
        <w:t>, and her brother Craig? (Use the</w:t>
      </w:r>
      <w:r>
        <w:rPr>
          <w:rFonts w:ascii="Arial" w:hAnsi="Arial" w:cs="Arial"/>
        </w:rPr>
        <w:t xml:space="preserve"> </w:t>
      </w:r>
      <w:r w:rsidR="00F42632">
        <w:rPr>
          <w:rFonts w:ascii="Arial" w:hAnsi="Arial" w:cs="Arial"/>
        </w:rPr>
        <w:t>appropriate</w:t>
      </w:r>
      <w:r>
        <w:rPr>
          <w:rFonts w:ascii="Arial" w:hAnsi="Arial" w:cs="Arial"/>
        </w:rPr>
        <w:t xml:space="preserve"> symbol</w:t>
      </w:r>
      <w:r w:rsidR="00F42632">
        <w:rPr>
          <w:rFonts w:ascii="Arial" w:hAnsi="Arial" w:cs="Arial"/>
        </w:rPr>
        <w:t>s to represent the alleles).</w:t>
      </w:r>
      <w:r w:rsidR="00F42632">
        <w:rPr>
          <w:rFonts w:ascii="Arial" w:hAnsi="Arial" w:cs="Arial"/>
        </w:rPr>
        <w:tab/>
      </w:r>
      <w:r w:rsidR="00F42632">
        <w:rPr>
          <w:rFonts w:ascii="Arial" w:hAnsi="Arial" w:cs="Arial"/>
        </w:rPr>
        <w:tab/>
        <w:t>(2</w:t>
      </w:r>
      <w:r>
        <w:rPr>
          <w:rFonts w:ascii="Arial" w:hAnsi="Arial" w:cs="Arial"/>
        </w:rPr>
        <w:t xml:space="preserve"> marks)</w:t>
      </w:r>
    </w:p>
    <w:p w14:paraId="06BB5CD2" w14:textId="77777777" w:rsidR="002969B1" w:rsidRDefault="002969B1" w:rsidP="00742D3E">
      <w:pPr>
        <w:rPr>
          <w:rFonts w:ascii="Arial" w:hAnsi="Arial" w:cs="Arial"/>
        </w:rPr>
      </w:pPr>
    </w:p>
    <w:p w14:paraId="5CE49F55" w14:textId="65CF9BC3" w:rsidR="002969B1" w:rsidRDefault="002969B1" w:rsidP="002969B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a)</w:t>
      </w:r>
      <w:r>
        <w:rPr>
          <w:rFonts w:ascii="Arial" w:hAnsi="Arial" w:cs="Arial"/>
        </w:rPr>
        <w:tab/>
        <w:t>Victoria</w:t>
      </w:r>
      <w:r>
        <w:rPr>
          <w:rFonts w:ascii="Arial" w:hAnsi="Arial" w:cs="Arial"/>
        </w:rPr>
        <w:tab/>
        <w:t>________________________________________________</w:t>
      </w:r>
    </w:p>
    <w:p w14:paraId="49C15ED0" w14:textId="16EB601E" w:rsidR="002969B1" w:rsidRDefault="00F067A9" w:rsidP="002969B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b)</w:t>
      </w:r>
      <w:r>
        <w:rPr>
          <w:rFonts w:ascii="Arial" w:hAnsi="Arial" w:cs="Arial"/>
        </w:rPr>
        <w:tab/>
        <w:t>Joshua</w:t>
      </w:r>
      <w:r>
        <w:rPr>
          <w:rFonts w:ascii="Arial" w:hAnsi="Arial" w:cs="Arial"/>
        </w:rPr>
        <w:tab/>
        <w:t>__</w:t>
      </w:r>
      <w:r w:rsidR="002969B1">
        <w:rPr>
          <w:rFonts w:ascii="Arial" w:hAnsi="Arial" w:cs="Arial"/>
        </w:rPr>
        <w:t>______________________________________________</w:t>
      </w:r>
    </w:p>
    <w:p w14:paraId="50DCF6E8" w14:textId="0B8B53B3" w:rsidR="002969B1" w:rsidRDefault="00F067A9" w:rsidP="002969B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c)</w:t>
      </w:r>
      <w:r>
        <w:rPr>
          <w:rFonts w:ascii="Arial" w:hAnsi="Arial" w:cs="Arial"/>
        </w:rPr>
        <w:tab/>
        <w:t>Jayde</w:t>
      </w:r>
      <w:r w:rsidR="002969B1">
        <w:rPr>
          <w:rFonts w:ascii="Arial" w:hAnsi="Arial" w:cs="Arial"/>
        </w:rPr>
        <w:tab/>
      </w:r>
      <w:r w:rsidR="002969B1">
        <w:rPr>
          <w:rFonts w:ascii="Arial" w:hAnsi="Arial" w:cs="Arial"/>
        </w:rPr>
        <w:tab/>
        <w:t>________________________________________________</w:t>
      </w:r>
    </w:p>
    <w:p w14:paraId="3800CB02" w14:textId="644FC12C" w:rsidR="002969B1" w:rsidRPr="002969B1" w:rsidRDefault="00F067A9" w:rsidP="002969B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d)</w:t>
      </w:r>
      <w:r>
        <w:rPr>
          <w:rFonts w:ascii="Arial" w:hAnsi="Arial" w:cs="Arial"/>
        </w:rPr>
        <w:tab/>
        <w:t>Craig</w:t>
      </w:r>
      <w:r w:rsidR="002969B1">
        <w:rPr>
          <w:rFonts w:ascii="Arial" w:hAnsi="Arial" w:cs="Arial"/>
        </w:rPr>
        <w:tab/>
      </w:r>
      <w:r w:rsidR="002969B1">
        <w:rPr>
          <w:rFonts w:ascii="Arial" w:hAnsi="Arial" w:cs="Arial"/>
        </w:rPr>
        <w:tab/>
        <w:t>________________________________________________</w:t>
      </w:r>
    </w:p>
    <w:p w14:paraId="0855E3F1" w14:textId="77777777" w:rsidR="002969B1" w:rsidRDefault="002969B1" w:rsidP="00742D3E">
      <w:pPr>
        <w:rPr>
          <w:rFonts w:ascii="Arial" w:hAnsi="Arial" w:cs="Arial"/>
          <w:b/>
        </w:rPr>
      </w:pPr>
    </w:p>
    <w:p w14:paraId="3728B364" w14:textId="5EA37E9B" w:rsidR="00742D3E" w:rsidRPr="00D90D62" w:rsidRDefault="00D90D62" w:rsidP="00742D3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Question </w:t>
      </w:r>
      <w:r w:rsidR="00F42632">
        <w:rPr>
          <w:rFonts w:ascii="Arial" w:hAnsi="Arial" w:cs="Arial"/>
          <w:b/>
        </w:rPr>
        <w:t>28</w:t>
      </w:r>
    </w:p>
    <w:p w14:paraId="4CFB8246" w14:textId="7C0FBC5D" w:rsidR="00742D3E" w:rsidRDefault="00A41F3C" w:rsidP="00A41F3C">
      <w:pPr>
        <w:rPr>
          <w:rFonts w:ascii="Arial" w:hAnsi="Arial" w:cs="Arial"/>
        </w:rPr>
      </w:pPr>
      <w:r>
        <w:rPr>
          <w:rFonts w:ascii="Arial" w:hAnsi="Arial" w:cs="Arial"/>
        </w:rPr>
        <w:t>The ABO blood grouping system displays two phenomena in genetics. It is inherited by multi-allelic and co-dominant inheritance. Explain the following terms and give an example using the ABO system.</w:t>
      </w:r>
    </w:p>
    <w:p w14:paraId="0737A05D" w14:textId="77777777" w:rsidR="00A41F3C" w:rsidRDefault="00A41F3C" w:rsidP="00A41F3C">
      <w:pPr>
        <w:rPr>
          <w:rFonts w:ascii="Arial" w:hAnsi="Arial" w:cs="Arial"/>
        </w:rPr>
      </w:pPr>
    </w:p>
    <w:p w14:paraId="29A9983C" w14:textId="53E808FD" w:rsidR="00D90D62" w:rsidRPr="00D90D62" w:rsidRDefault="00A41F3C" w:rsidP="00D90D62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D90D62">
        <w:rPr>
          <w:rFonts w:ascii="Arial" w:hAnsi="Arial" w:cs="Arial"/>
        </w:rPr>
        <w:t>Multiple Alleles</w:t>
      </w:r>
      <w:r w:rsidR="00D90D62">
        <w:rPr>
          <w:rFonts w:ascii="Arial" w:hAnsi="Arial" w:cs="Arial"/>
        </w:rPr>
        <w:tab/>
      </w:r>
      <w:r w:rsidR="00D90D62">
        <w:rPr>
          <w:rFonts w:ascii="Arial" w:hAnsi="Arial" w:cs="Arial"/>
        </w:rPr>
        <w:tab/>
      </w:r>
      <w:r w:rsidR="00D90D62">
        <w:rPr>
          <w:rFonts w:ascii="Arial" w:hAnsi="Arial" w:cs="Arial"/>
        </w:rPr>
        <w:tab/>
      </w:r>
      <w:r w:rsidR="00D90D62">
        <w:rPr>
          <w:rFonts w:ascii="Arial" w:hAnsi="Arial" w:cs="Arial"/>
        </w:rPr>
        <w:tab/>
      </w:r>
      <w:r w:rsidR="00D90D62">
        <w:rPr>
          <w:rFonts w:ascii="Arial" w:hAnsi="Arial" w:cs="Arial"/>
        </w:rPr>
        <w:tab/>
      </w:r>
      <w:r w:rsidR="00D90D62">
        <w:rPr>
          <w:rFonts w:ascii="Arial" w:hAnsi="Arial" w:cs="Arial"/>
        </w:rPr>
        <w:tab/>
      </w:r>
      <w:r w:rsidR="00D90D62">
        <w:rPr>
          <w:rFonts w:ascii="Arial" w:hAnsi="Arial" w:cs="Arial"/>
        </w:rPr>
        <w:tab/>
      </w:r>
      <w:r w:rsidR="00D90D62">
        <w:rPr>
          <w:rFonts w:ascii="Arial" w:hAnsi="Arial" w:cs="Arial"/>
        </w:rPr>
        <w:tab/>
        <w:t>(2 marks)</w:t>
      </w:r>
    </w:p>
    <w:p w14:paraId="08959FF7" w14:textId="11D6FAB2" w:rsidR="00D90D62" w:rsidRDefault="00D90D62" w:rsidP="00D90D6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6D446CF7" w14:textId="77777777" w:rsidR="00D90D62" w:rsidRPr="00D90D62" w:rsidRDefault="00D90D62" w:rsidP="00D90D6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75153DFB" w14:textId="77777777" w:rsidR="00D90D62" w:rsidRPr="00D90D62" w:rsidRDefault="00D90D62" w:rsidP="00D90D6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4AF7C8EF" w14:textId="77777777" w:rsidR="00D90D62" w:rsidRPr="00D90D62" w:rsidRDefault="00D90D62" w:rsidP="00D90D6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1EE45151" w14:textId="77777777" w:rsidR="00D90D62" w:rsidRPr="00D90D62" w:rsidRDefault="00D90D62" w:rsidP="00D90D6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4AA8A643" w14:textId="41EA3E86" w:rsidR="00D90D62" w:rsidRDefault="00D90D62" w:rsidP="00D90D6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65CCA012" w14:textId="41AD0BCE" w:rsidR="00D90D62" w:rsidRPr="00D90D62" w:rsidRDefault="00D90D62" w:rsidP="00D90D62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D90D62">
        <w:rPr>
          <w:rFonts w:ascii="Arial" w:hAnsi="Arial" w:cs="Arial"/>
        </w:rPr>
        <w:lastRenderedPageBreak/>
        <w:t>Co-dominance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 marks)</w:t>
      </w:r>
    </w:p>
    <w:p w14:paraId="79B27A79" w14:textId="77777777" w:rsidR="00D90D62" w:rsidRPr="00D90D62" w:rsidRDefault="00D90D62" w:rsidP="00D90D6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4F116326" w14:textId="77777777" w:rsidR="00D90D62" w:rsidRPr="00D90D62" w:rsidRDefault="00D90D62" w:rsidP="00D90D6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691597EC" w14:textId="77777777" w:rsidR="00D90D62" w:rsidRPr="00D90D62" w:rsidRDefault="00D90D62" w:rsidP="00D90D6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7C7220E2" w14:textId="77777777" w:rsidR="00D90D62" w:rsidRPr="00D90D62" w:rsidRDefault="00D90D62" w:rsidP="00D90D6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54057CB1" w14:textId="77777777" w:rsidR="00807092" w:rsidRPr="00807092" w:rsidRDefault="00807092" w:rsidP="0080709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6B8BCD3D" w14:textId="5A43A9B2" w:rsidR="00807092" w:rsidRPr="00807092" w:rsidRDefault="00807092" w:rsidP="0080709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4BF9658A" w14:textId="77777777" w:rsidR="00807092" w:rsidRDefault="00807092" w:rsidP="002C13F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/>
      </w:r>
    </w:p>
    <w:p w14:paraId="69C5E06D" w14:textId="39B9439D" w:rsidR="002C13FC" w:rsidRPr="005B0067" w:rsidRDefault="002C13FC" w:rsidP="002C13F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EXTENDED ANSWER</w:t>
      </w:r>
      <w:r w:rsidRPr="005B0067">
        <w:rPr>
          <w:rFonts w:ascii="Arial" w:hAnsi="Arial" w:cs="Arial"/>
          <w:b/>
        </w:rPr>
        <w:t xml:space="preserve"> SECTION</w:t>
      </w:r>
      <w:r w:rsidRPr="005B0067">
        <w:rPr>
          <w:rFonts w:ascii="Arial" w:hAnsi="Arial" w:cs="Arial"/>
          <w:b/>
        </w:rPr>
        <w:tab/>
      </w:r>
      <w:r w:rsidRPr="005B0067">
        <w:rPr>
          <w:rFonts w:ascii="Arial" w:hAnsi="Arial" w:cs="Arial"/>
          <w:b/>
        </w:rPr>
        <w:tab/>
      </w:r>
      <w:r w:rsidRPr="005B0067">
        <w:rPr>
          <w:rFonts w:ascii="Arial" w:hAnsi="Arial" w:cs="Arial"/>
          <w:b/>
        </w:rPr>
        <w:tab/>
      </w:r>
      <w:r w:rsidRPr="005B0067">
        <w:rPr>
          <w:rFonts w:ascii="Arial" w:hAnsi="Arial" w:cs="Arial"/>
          <w:b/>
        </w:rPr>
        <w:tab/>
      </w:r>
      <w:r w:rsidRPr="005B0067">
        <w:rPr>
          <w:rFonts w:ascii="Arial" w:hAnsi="Arial" w:cs="Arial"/>
          <w:b/>
        </w:rPr>
        <w:tab/>
      </w:r>
      <w:r w:rsidRPr="005B0067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  [10</w:t>
      </w:r>
      <w:r w:rsidRPr="005B0067">
        <w:rPr>
          <w:rFonts w:ascii="Arial" w:hAnsi="Arial" w:cs="Arial"/>
          <w:b/>
        </w:rPr>
        <w:t xml:space="preserve"> MARKS]</w:t>
      </w:r>
    </w:p>
    <w:p w14:paraId="673FA3BD" w14:textId="77777777" w:rsidR="002C13FC" w:rsidRPr="005B0067" w:rsidRDefault="002C13FC" w:rsidP="002C13FC">
      <w:pPr>
        <w:rPr>
          <w:rFonts w:ascii="Arial" w:hAnsi="Arial" w:cs="Arial"/>
          <w:b/>
        </w:rPr>
      </w:pPr>
      <w:r w:rsidRPr="005B0067">
        <w:rPr>
          <w:rFonts w:ascii="Arial" w:hAnsi="Arial" w:cs="Arial"/>
          <w:b/>
        </w:rPr>
        <w:t>___________________________________________________________________</w:t>
      </w:r>
    </w:p>
    <w:p w14:paraId="5B9D1A16" w14:textId="77777777" w:rsidR="002C13FC" w:rsidRDefault="002C13FC" w:rsidP="00D90D62">
      <w:pPr>
        <w:rPr>
          <w:rFonts w:ascii="Arial" w:hAnsi="Arial" w:cs="Arial"/>
        </w:rPr>
      </w:pPr>
    </w:p>
    <w:p w14:paraId="6D5DD38C" w14:textId="795946F1" w:rsidR="00F42632" w:rsidRDefault="00F42632" w:rsidP="002C13FC">
      <w:pPr>
        <w:rPr>
          <w:rFonts w:ascii="Arial" w:hAnsi="Arial" w:cs="Arial"/>
        </w:rPr>
      </w:pPr>
      <w:r>
        <w:rPr>
          <w:rFonts w:ascii="Arial" w:hAnsi="Arial" w:cs="Arial"/>
        </w:rPr>
        <w:t>You</w:t>
      </w:r>
      <w:r w:rsidR="007E6E86" w:rsidRPr="007E6E86">
        <w:rPr>
          <w:rFonts w:ascii="Arial" w:hAnsi="Arial" w:cs="Arial"/>
        </w:rPr>
        <w:t xml:space="preserve"> must answer </w:t>
      </w:r>
      <w:r w:rsidR="007E6E86" w:rsidRPr="007E6E86">
        <w:rPr>
          <w:rFonts w:ascii="Arial" w:hAnsi="Arial" w:cs="Arial"/>
          <w:b/>
          <w:u w:val="single"/>
        </w:rPr>
        <w:t xml:space="preserve">either </w:t>
      </w:r>
      <w:r w:rsidR="007E6E86" w:rsidRPr="007E6E86">
        <w:rPr>
          <w:rFonts w:ascii="Arial" w:hAnsi="Arial" w:cs="Arial"/>
        </w:rPr>
        <w:t>question</w:t>
      </w:r>
      <w:r>
        <w:rPr>
          <w:rFonts w:ascii="Arial" w:hAnsi="Arial" w:cs="Arial"/>
        </w:rPr>
        <w:t xml:space="preserve"> 29</w:t>
      </w:r>
      <w:r w:rsidR="007E6E86" w:rsidRPr="007E6E86">
        <w:rPr>
          <w:rFonts w:ascii="Arial" w:hAnsi="Arial" w:cs="Arial"/>
        </w:rPr>
        <w:t xml:space="preserve"> or question</w:t>
      </w:r>
      <w:r>
        <w:rPr>
          <w:rFonts w:ascii="Arial" w:hAnsi="Arial" w:cs="Arial"/>
        </w:rPr>
        <w:t xml:space="preserve"> 30</w:t>
      </w:r>
    </w:p>
    <w:p w14:paraId="10690504" w14:textId="77777777" w:rsidR="00F42632" w:rsidRDefault="00F42632" w:rsidP="002C13FC">
      <w:pPr>
        <w:rPr>
          <w:rFonts w:ascii="Arial" w:hAnsi="Arial" w:cs="Arial"/>
        </w:rPr>
      </w:pPr>
    </w:p>
    <w:p w14:paraId="544A6983" w14:textId="02211576" w:rsidR="007E6E86" w:rsidRPr="007E6E86" w:rsidRDefault="00F42632" w:rsidP="002C13FC">
      <w:pPr>
        <w:rPr>
          <w:rFonts w:ascii="Arial" w:hAnsi="Arial" w:cs="Arial"/>
        </w:rPr>
      </w:pPr>
      <w:r>
        <w:rPr>
          <w:rFonts w:ascii="Arial" w:hAnsi="Arial" w:cs="Arial"/>
        </w:rPr>
        <w:t>(Do not answer both questions, as only your first answer will be marked. Do not answer parts of questions from both questions, as only your first answer will be marked)</w:t>
      </w:r>
    </w:p>
    <w:p w14:paraId="45BEA36D" w14:textId="77777777" w:rsidR="007E6E86" w:rsidRDefault="007E6E86" w:rsidP="002C13FC">
      <w:pPr>
        <w:rPr>
          <w:rFonts w:ascii="Arial" w:hAnsi="Arial" w:cs="Arial"/>
          <w:b/>
        </w:rPr>
      </w:pPr>
    </w:p>
    <w:p w14:paraId="3D906876" w14:textId="77777777" w:rsidR="007E6E86" w:rsidRDefault="007E6E86" w:rsidP="002C13FC">
      <w:pPr>
        <w:rPr>
          <w:rFonts w:ascii="Arial" w:hAnsi="Arial" w:cs="Arial"/>
          <w:b/>
        </w:rPr>
      </w:pPr>
    </w:p>
    <w:p w14:paraId="738C10AB" w14:textId="413CDE7E" w:rsidR="002C13FC" w:rsidRDefault="002C13FC" w:rsidP="002C13F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Question </w:t>
      </w:r>
      <w:r w:rsidR="00F42632">
        <w:rPr>
          <w:rFonts w:ascii="Arial" w:hAnsi="Arial" w:cs="Arial"/>
          <w:b/>
        </w:rPr>
        <w:t>29</w:t>
      </w:r>
    </w:p>
    <w:p w14:paraId="34FE9A3B" w14:textId="77777777" w:rsidR="002C13FC" w:rsidRPr="002C13FC" w:rsidRDefault="002C13FC" w:rsidP="00D90D62">
      <w:pPr>
        <w:rPr>
          <w:rFonts w:ascii="Arial" w:hAnsi="Arial" w:cs="Arial"/>
        </w:rPr>
      </w:pPr>
    </w:p>
    <w:p w14:paraId="047FE267" w14:textId="2BFCB677" w:rsidR="002C13FC" w:rsidRPr="00995E55" w:rsidRDefault="002C13FC" w:rsidP="00995E55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a) </w:t>
      </w:r>
      <w:r w:rsidR="00995E55">
        <w:rPr>
          <w:rFonts w:ascii="Arial" w:hAnsi="Arial" w:cs="Arial"/>
          <w:lang w:val="en-US"/>
        </w:rPr>
        <w:t>Using</w:t>
      </w:r>
      <w:r w:rsidRPr="002C13FC">
        <w:rPr>
          <w:rFonts w:ascii="Arial" w:hAnsi="Arial" w:cs="Arial"/>
          <w:lang w:val="en-US"/>
        </w:rPr>
        <w:t xml:space="preserve"> five </w:t>
      </w:r>
      <w:r w:rsidR="00995E55" w:rsidRPr="002C13FC">
        <w:rPr>
          <w:rFonts w:ascii="Arial" w:hAnsi="Arial" w:cs="Arial"/>
          <w:lang w:val="en-US"/>
        </w:rPr>
        <w:t>examples</w:t>
      </w:r>
      <w:r w:rsidR="00995E55">
        <w:rPr>
          <w:rFonts w:ascii="Arial" w:hAnsi="Arial" w:cs="Arial"/>
          <w:lang w:val="en-US"/>
        </w:rPr>
        <w:t xml:space="preserve"> outline</w:t>
      </w:r>
      <w:r w:rsidRPr="002C13FC">
        <w:rPr>
          <w:rFonts w:ascii="Arial" w:hAnsi="Arial" w:cs="Arial"/>
          <w:lang w:val="en-US"/>
        </w:rPr>
        <w:t xml:space="preserve"> the way HIV may be spread from person to person. </w:t>
      </w:r>
      <w:r w:rsidRPr="002C13FC">
        <w:rPr>
          <w:rFonts w:ascii="Arial" w:hAnsi="Arial" w:cs="Arial"/>
          <w:lang w:val="en-US"/>
        </w:rPr>
        <w:tab/>
      </w:r>
      <w:r w:rsidRPr="002C13FC">
        <w:rPr>
          <w:rFonts w:ascii="Arial" w:hAnsi="Arial" w:cs="Arial"/>
          <w:lang w:val="en-US"/>
        </w:rPr>
        <w:tab/>
      </w:r>
      <w:r w:rsidRPr="002C13FC">
        <w:rPr>
          <w:rFonts w:ascii="Arial" w:hAnsi="Arial" w:cs="Arial"/>
          <w:lang w:val="en-US"/>
        </w:rPr>
        <w:tab/>
      </w:r>
      <w:r w:rsidRPr="002C13FC">
        <w:rPr>
          <w:rFonts w:ascii="Arial" w:hAnsi="Arial" w:cs="Arial"/>
          <w:lang w:val="en-US"/>
        </w:rPr>
        <w:tab/>
      </w:r>
      <w:r w:rsidRPr="002C13FC">
        <w:rPr>
          <w:rFonts w:ascii="Arial" w:hAnsi="Arial" w:cs="Arial"/>
          <w:lang w:val="en-US"/>
        </w:rPr>
        <w:tab/>
      </w:r>
      <w:r w:rsidRPr="002C13FC">
        <w:rPr>
          <w:rFonts w:ascii="Arial" w:hAnsi="Arial" w:cs="Arial"/>
          <w:lang w:val="en-US"/>
        </w:rPr>
        <w:tab/>
      </w:r>
      <w:r w:rsidRPr="002C13FC">
        <w:rPr>
          <w:rFonts w:ascii="Arial" w:hAnsi="Arial" w:cs="Arial"/>
          <w:lang w:val="en-US"/>
        </w:rPr>
        <w:tab/>
        <w:t xml:space="preserve">      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Pr="002C13FC">
        <w:rPr>
          <w:rFonts w:ascii="Arial" w:hAnsi="Arial" w:cs="Arial"/>
          <w:lang w:val="en-US"/>
        </w:rPr>
        <w:t>(5 Marks)</w:t>
      </w:r>
    </w:p>
    <w:p w14:paraId="2D22FA6B" w14:textId="60805431" w:rsidR="002C13FC" w:rsidRPr="002C13FC" w:rsidRDefault="002C13FC" w:rsidP="002C13FC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b) </w:t>
      </w:r>
      <w:r w:rsidRPr="002C13FC">
        <w:rPr>
          <w:rFonts w:ascii="Arial" w:hAnsi="Arial" w:cs="Arial"/>
          <w:lang w:val="en-US"/>
        </w:rPr>
        <w:t xml:space="preserve">Outline the stages of an infection with human immunodeficiency virus (HIV) that eventually develops into AIDS. </w:t>
      </w:r>
      <w:r w:rsidRPr="002C13FC">
        <w:rPr>
          <w:rFonts w:ascii="Arial" w:hAnsi="Arial" w:cs="Arial"/>
          <w:lang w:val="en-US"/>
        </w:rPr>
        <w:tab/>
      </w:r>
      <w:r w:rsidRPr="002C13FC">
        <w:rPr>
          <w:rFonts w:ascii="Arial" w:hAnsi="Arial" w:cs="Arial"/>
          <w:lang w:val="en-US"/>
        </w:rPr>
        <w:tab/>
        <w:t xml:space="preserve">      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Pr="002C13FC">
        <w:rPr>
          <w:rFonts w:ascii="Arial" w:hAnsi="Arial" w:cs="Arial"/>
          <w:lang w:val="en-US"/>
        </w:rPr>
        <w:t>(5 Marks)</w:t>
      </w:r>
    </w:p>
    <w:p w14:paraId="5515DC81" w14:textId="77777777" w:rsidR="00414FEA" w:rsidRDefault="00414FEA" w:rsidP="00D90D62">
      <w:pPr>
        <w:rPr>
          <w:rFonts w:ascii="Arial" w:hAnsi="Arial" w:cs="Arial"/>
        </w:rPr>
      </w:pPr>
    </w:p>
    <w:p w14:paraId="362ACFB7" w14:textId="068B3098" w:rsidR="002C13FC" w:rsidRDefault="002C13FC" w:rsidP="00D90D62">
      <w:pPr>
        <w:rPr>
          <w:rFonts w:ascii="Arial" w:hAnsi="Arial" w:cs="Arial"/>
        </w:rPr>
      </w:pPr>
      <w:r>
        <w:rPr>
          <w:rFonts w:ascii="Arial" w:hAnsi="Arial" w:cs="Arial"/>
        </w:rPr>
        <w:t>OR</w:t>
      </w:r>
    </w:p>
    <w:p w14:paraId="236F793F" w14:textId="77777777" w:rsidR="002C13FC" w:rsidRDefault="002C13FC" w:rsidP="00D90D62">
      <w:pPr>
        <w:rPr>
          <w:rFonts w:ascii="Arial" w:hAnsi="Arial" w:cs="Arial"/>
        </w:rPr>
      </w:pPr>
    </w:p>
    <w:p w14:paraId="53E6B761" w14:textId="77777777" w:rsidR="00414FEA" w:rsidRDefault="00414FEA" w:rsidP="00D90D62">
      <w:pPr>
        <w:rPr>
          <w:rFonts w:ascii="Arial" w:hAnsi="Arial" w:cs="Arial"/>
        </w:rPr>
      </w:pPr>
    </w:p>
    <w:p w14:paraId="24D3EE5E" w14:textId="57306DF9" w:rsidR="002C13FC" w:rsidRDefault="002C13FC" w:rsidP="00D90D62">
      <w:pPr>
        <w:rPr>
          <w:rFonts w:ascii="Arial" w:hAnsi="Arial" w:cs="Arial"/>
          <w:b/>
        </w:rPr>
      </w:pPr>
      <w:r w:rsidRPr="002C13FC">
        <w:rPr>
          <w:rFonts w:ascii="Arial" w:hAnsi="Arial" w:cs="Arial"/>
          <w:b/>
        </w:rPr>
        <w:t>Question</w:t>
      </w:r>
      <w:r w:rsidR="00F42632">
        <w:rPr>
          <w:rFonts w:ascii="Arial" w:hAnsi="Arial" w:cs="Arial"/>
          <w:b/>
        </w:rPr>
        <w:t xml:space="preserve"> 30</w:t>
      </w:r>
    </w:p>
    <w:p w14:paraId="07FD3B2A" w14:textId="0D534133" w:rsidR="002C13FC" w:rsidRDefault="002C13FC" w:rsidP="00D90D62">
      <w:pPr>
        <w:rPr>
          <w:rFonts w:ascii="Arial" w:hAnsi="Arial" w:cs="Arial"/>
          <w:b/>
        </w:rPr>
      </w:pPr>
    </w:p>
    <w:p w14:paraId="4DF8E6FE" w14:textId="68185133" w:rsidR="002C13FC" w:rsidRDefault="004A3F17" w:rsidP="00F067A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bookmarkStart w:id="0" w:name="_GoBack"/>
      <w:r w:rsidRPr="00F067A9">
        <w:rPr>
          <w:rFonts w:ascii="Arial" w:hAnsi="Arial" w:cs="Arial"/>
        </w:rPr>
        <w:t xml:space="preserve">Using a diagram, </w:t>
      </w:r>
      <w:r w:rsidR="00F067A9" w:rsidRPr="00F067A9">
        <w:rPr>
          <w:rFonts w:ascii="Arial" w:hAnsi="Arial" w:cs="Arial"/>
        </w:rPr>
        <w:t>describe the events that occur to enable milk to be released from the nipples.</w:t>
      </w:r>
      <w:r w:rsidR="00914FDE">
        <w:rPr>
          <w:rFonts w:ascii="Arial" w:hAnsi="Arial" w:cs="Arial"/>
        </w:rPr>
        <w:tab/>
      </w:r>
      <w:r w:rsidR="00914FDE">
        <w:rPr>
          <w:rFonts w:ascii="Arial" w:hAnsi="Arial" w:cs="Arial"/>
        </w:rPr>
        <w:tab/>
      </w:r>
      <w:r w:rsidR="00914FDE">
        <w:rPr>
          <w:rFonts w:ascii="Arial" w:hAnsi="Arial" w:cs="Arial"/>
        </w:rPr>
        <w:tab/>
      </w:r>
      <w:r w:rsidR="00914FDE">
        <w:rPr>
          <w:rFonts w:ascii="Arial" w:hAnsi="Arial" w:cs="Arial"/>
        </w:rPr>
        <w:tab/>
      </w:r>
      <w:r w:rsidR="00914FDE">
        <w:rPr>
          <w:rFonts w:ascii="Arial" w:hAnsi="Arial" w:cs="Arial"/>
        </w:rPr>
        <w:tab/>
      </w:r>
      <w:r w:rsidR="00914FDE">
        <w:rPr>
          <w:rFonts w:ascii="Arial" w:hAnsi="Arial" w:cs="Arial"/>
        </w:rPr>
        <w:tab/>
      </w:r>
      <w:r w:rsidR="00914FDE">
        <w:rPr>
          <w:rFonts w:ascii="Arial" w:hAnsi="Arial" w:cs="Arial"/>
        </w:rPr>
        <w:tab/>
      </w:r>
      <w:r w:rsidR="00914FDE">
        <w:rPr>
          <w:rFonts w:ascii="Arial" w:hAnsi="Arial" w:cs="Arial"/>
        </w:rPr>
        <w:tab/>
        <w:t>(7</w:t>
      </w:r>
      <w:r w:rsidR="00F067A9">
        <w:rPr>
          <w:rFonts w:ascii="Arial" w:hAnsi="Arial" w:cs="Arial"/>
        </w:rPr>
        <w:t xml:space="preserve"> marks)</w:t>
      </w:r>
    </w:p>
    <w:p w14:paraId="3CE12DFB" w14:textId="77777777" w:rsidR="00F067A9" w:rsidRPr="00F067A9" w:rsidRDefault="00F067A9" w:rsidP="00F067A9">
      <w:pPr>
        <w:pStyle w:val="ListParagraph"/>
        <w:rPr>
          <w:rFonts w:ascii="Arial" w:hAnsi="Arial" w:cs="Arial"/>
        </w:rPr>
      </w:pPr>
    </w:p>
    <w:p w14:paraId="03BE15D7" w14:textId="6B0E306E" w:rsidR="00F067A9" w:rsidRDefault="00F067A9" w:rsidP="00F067A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Explain</w:t>
      </w:r>
      <w:r w:rsidR="00B23421">
        <w:rPr>
          <w:rFonts w:ascii="Arial" w:hAnsi="Arial" w:cs="Arial"/>
        </w:rPr>
        <w:t>, using scientific terminology,</w:t>
      </w:r>
      <w:r>
        <w:rPr>
          <w:rFonts w:ascii="Arial" w:hAnsi="Arial" w:cs="Arial"/>
        </w:rPr>
        <w:t xml:space="preserve"> why </w:t>
      </w:r>
      <w:r w:rsidR="00F42632">
        <w:rPr>
          <w:rFonts w:ascii="Arial" w:hAnsi="Arial" w:cs="Arial"/>
        </w:rPr>
        <w:t>the first milk secreti</w:t>
      </w:r>
      <w:r w:rsidR="003B72AF">
        <w:rPr>
          <w:rFonts w:ascii="Arial" w:hAnsi="Arial" w:cs="Arial"/>
        </w:rPr>
        <w:t xml:space="preserve">ons are very important for a </w:t>
      </w:r>
      <w:r>
        <w:rPr>
          <w:rFonts w:ascii="Arial" w:hAnsi="Arial" w:cs="Arial"/>
        </w:rPr>
        <w:t xml:space="preserve">newborn child </w:t>
      </w:r>
      <w:r w:rsidR="00B23421">
        <w:rPr>
          <w:rFonts w:ascii="Arial" w:hAnsi="Arial" w:cs="Arial"/>
        </w:rPr>
        <w:tab/>
      </w:r>
      <w:r w:rsidR="00B23421">
        <w:rPr>
          <w:rFonts w:ascii="Arial" w:hAnsi="Arial" w:cs="Arial"/>
        </w:rPr>
        <w:tab/>
      </w:r>
      <w:r w:rsidR="00B23421">
        <w:rPr>
          <w:rFonts w:ascii="Arial" w:hAnsi="Arial" w:cs="Arial"/>
        </w:rPr>
        <w:tab/>
      </w:r>
      <w:r w:rsidR="00B23421">
        <w:rPr>
          <w:rFonts w:ascii="Arial" w:hAnsi="Arial" w:cs="Arial"/>
        </w:rPr>
        <w:tab/>
      </w:r>
      <w:r w:rsidR="00B23421">
        <w:rPr>
          <w:rFonts w:ascii="Arial" w:hAnsi="Arial" w:cs="Arial"/>
        </w:rPr>
        <w:tab/>
      </w:r>
      <w:r w:rsidR="003B72AF">
        <w:rPr>
          <w:rFonts w:ascii="Arial" w:hAnsi="Arial" w:cs="Arial"/>
        </w:rPr>
        <w:tab/>
      </w:r>
      <w:r w:rsidR="00914FDE">
        <w:rPr>
          <w:rFonts w:ascii="Arial" w:hAnsi="Arial" w:cs="Arial"/>
        </w:rPr>
        <w:t>(3</w:t>
      </w:r>
      <w:r w:rsidR="00F42632">
        <w:rPr>
          <w:rFonts w:ascii="Arial" w:hAnsi="Arial" w:cs="Arial"/>
        </w:rPr>
        <w:t xml:space="preserve"> marks)</w:t>
      </w:r>
    </w:p>
    <w:bookmarkEnd w:id="0"/>
    <w:p w14:paraId="2C8DD852" w14:textId="77777777" w:rsidR="00F42632" w:rsidRPr="00F42632" w:rsidRDefault="00F42632" w:rsidP="00F42632">
      <w:pPr>
        <w:rPr>
          <w:rFonts w:ascii="Arial" w:hAnsi="Arial" w:cs="Arial"/>
        </w:rPr>
      </w:pPr>
    </w:p>
    <w:p w14:paraId="325CC8BD" w14:textId="77777777" w:rsidR="00F42632" w:rsidRDefault="00F42632" w:rsidP="00F42632">
      <w:pPr>
        <w:rPr>
          <w:rFonts w:ascii="Arial" w:hAnsi="Arial" w:cs="Arial"/>
        </w:rPr>
      </w:pPr>
    </w:p>
    <w:p w14:paraId="3728D0D0" w14:textId="77777777" w:rsidR="00F42632" w:rsidRDefault="00F42632" w:rsidP="00F42632">
      <w:pPr>
        <w:rPr>
          <w:rFonts w:ascii="Arial" w:hAnsi="Arial" w:cs="Arial"/>
        </w:rPr>
      </w:pPr>
    </w:p>
    <w:p w14:paraId="33DF9747" w14:textId="77777777" w:rsidR="00F42632" w:rsidRDefault="00F42632" w:rsidP="00F42632">
      <w:pPr>
        <w:rPr>
          <w:rFonts w:ascii="Arial" w:hAnsi="Arial" w:cs="Arial"/>
        </w:rPr>
      </w:pPr>
    </w:p>
    <w:p w14:paraId="23BB3EDC" w14:textId="77777777" w:rsidR="00F42632" w:rsidRDefault="00F42632" w:rsidP="00F42632">
      <w:pPr>
        <w:rPr>
          <w:rFonts w:ascii="Arial" w:hAnsi="Arial" w:cs="Arial"/>
        </w:rPr>
      </w:pPr>
    </w:p>
    <w:p w14:paraId="61673D03" w14:textId="77777777" w:rsidR="00F42632" w:rsidRDefault="00F42632" w:rsidP="00F42632">
      <w:pPr>
        <w:rPr>
          <w:rFonts w:ascii="Arial" w:hAnsi="Arial" w:cs="Arial"/>
        </w:rPr>
      </w:pPr>
    </w:p>
    <w:p w14:paraId="509C73AE" w14:textId="77777777" w:rsidR="00F42632" w:rsidRDefault="00F42632" w:rsidP="00F42632">
      <w:pPr>
        <w:rPr>
          <w:rFonts w:ascii="Arial" w:hAnsi="Arial" w:cs="Arial"/>
        </w:rPr>
      </w:pPr>
    </w:p>
    <w:p w14:paraId="03A60381" w14:textId="77777777" w:rsidR="00807092" w:rsidRDefault="00807092" w:rsidP="00F42632">
      <w:pPr>
        <w:rPr>
          <w:rFonts w:ascii="Arial" w:hAnsi="Arial" w:cs="Arial"/>
        </w:rPr>
      </w:pPr>
    </w:p>
    <w:p w14:paraId="216A1AEF" w14:textId="77777777" w:rsidR="00F42632" w:rsidRDefault="00F42632" w:rsidP="00F42632">
      <w:pPr>
        <w:rPr>
          <w:rFonts w:ascii="Arial" w:hAnsi="Arial" w:cs="Arial"/>
        </w:rPr>
      </w:pPr>
    </w:p>
    <w:p w14:paraId="08540851" w14:textId="77777777" w:rsidR="00F4263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1ACFB10B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2CC7AD84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0358757A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739F7899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47E27706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55FCFB51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65423FF8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399CFC5D" w14:textId="77777777" w:rsidR="00F4263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568A4B82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127F9E42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44E71042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6F679C59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74E60381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372171C3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19161019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7E7442C7" w14:textId="77777777" w:rsidR="00F4263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4D32D93C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32C49FE6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3C3710DF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278F1E72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388FB050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7B6BD00A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72190DCF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4633B9E8" w14:textId="77777777" w:rsidR="00F4263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496FCEED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6162252D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0D390957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602807D9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7AC20757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00A089F3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29D8CDC6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7D5AFBFE" w14:textId="77777777" w:rsidR="00F4263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26824D87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6FE4F4DA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3D9253F8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31AC25D7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34346D4B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5A5194F6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06CC7C7C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6DD04FBA" w14:textId="77777777" w:rsidR="00F4263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6B8F72A0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792D5F3B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5CAB450E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31851635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59B1CD36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151A8848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35EAE8B4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0FEE2439" w14:textId="77777777" w:rsidR="00F4263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3DF06896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4AE92014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6C807415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16F23B26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65D3DB79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0B97936B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50FF16E8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651EB478" w14:textId="77777777" w:rsidR="00F4263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65FE58E7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69A572AD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0B2D521C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64B3A7EE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5B3E324C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7C1C6978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690714F5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4FBBD84A" w14:textId="77777777" w:rsidR="00F4263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74656E30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7241296F" w14:textId="77777777"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14:paraId="2B2367DB" w14:textId="5A8BCDE2" w:rsidR="00F42632" w:rsidRPr="00F42632" w:rsidRDefault="00F42632" w:rsidP="00F42632">
      <w:pPr>
        <w:spacing w:line="360" w:lineRule="auto"/>
        <w:jc w:val="center"/>
        <w:rPr>
          <w:rFonts w:ascii="Arial" w:hAnsi="Arial" w:cs="Arial"/>
          <w:b/>
        </w:rPr>
      </w:pPr>
      <w:r w:rsidRPr="00F42632">
        <w:rPr>
          <w:rFonts w:ascii="Arial" w:hAnsi="Arial" w:cs="Arial"/>
          <w:b/>
        </w:rPr>
        <w:t>END OF TEST</w:t>
      </w:r>
    </w:p>
    <w:sectPr w:rsidR="00F42632" w:rsidRPr="00F42632" w:rsidSect="000D00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7BB3795"/>
    <w:multiLevelType w:val="hybridMultilevel"/>
    <w:tmpl w:val="59A0E8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6423AB"/>
    <w:multiLevelType w:val="hybridMultilevel"/>
    <w:tmpl w:val="B2A4ED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B04D20"/>
    <w:multiLevelType w:val="multilevel"/>
    <w:tmpl w:val="73AADE8E"/>
    <w:lvl w:ilvl="0">
      <w:start w:val="1"/>
      <w:numFmt w:val="none"/>
      <w:pStyle w:val="Ptablebodyfullout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4">
    <w:nsid w:val="4CAA67A8"/>
    <w:multiLevelType w:val="hybridMultilevel"/>
    <w:tmpl w:val="05A29266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4883285"/>
    <w:multiLevelType w:val="hybridMultilevel"/>
    <w:tmpl w:val="979E1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72612B2">
      <w:start w:val="1"/>
      <w:numFmt w:val="lowerLetter"/>
      <w:lvlText w:val="%4."/>
      <w:lvlJc w:val="left"/>
      <w:pPr>
        <w:ind w:left="786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9A6258"/>
    <w:multiLevelType w:val="hybridMultilevel"/>
    <w:tmpl w:val="FAB0EEE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4BA7DCD"/>
    <w:multiLevelType w:val="hybridMultilevel"/>
    <w:tmpl w:val="A80411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4D4491"/>
    <w:multiLevelType w:val="hybridMultilevel"/>
    <w:tmpl w:val="6404871E"/>
    <w:lvl w:ilvl="0" w:tplc="06D8013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7"/>
  </w:num>
  <w:num w:numId="6">
    <w:abstractNumId w:val="2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02F"/>
    <w:rsid w:val="000D002F"/>
    <w:rsid w:val="000D2967"/>
    <w:rsid w:val="002143F8"/>
    <w:rsid w:val="0022672A"/>
    <w:rsid w:val="00250B78"/>
    <w:rsid w:val="00281E91"/>
    <w:rsid w:val="002829D3"/>
    <w:rsid w:val="002969B1"/>
    <w:rsid w:val="002B2897"/>
    <w:rsid w:val="002C13FC"/>
    <w:rsid w:val="002C1B72"/>
    <w:rsid w:val="00382F25"/>
    <w:rsid w:val="00386425"/>
    <w:rsid w:val="003B72AF"/>
    <w:rsid w:val="00414FEA"/>
    <w:rsid w:val="004344D5"/>
    <w:rsid w:val="004A3F17"/>
    <w:rsid w:val="004E2BB9"/>
    <w:rsid w:val="005304D6"/>
    <w:rsid w:val="005B0067"/>
    <w:rsid w:val="00652E38"/>
    <w:rsid w:val="006E2BA9"/>
    <w:rsid w:val="00700DA7"/>
    <w:rsid w:val="00742D3E"/>
    <w:rsid w:val="00750DDA"/>
    <w:rsid w:val="007E6E86"/>
    <w:rsid w:val="00807092"/>
    <w:rsid w:val="008474E6"/>
    <w:rsid w:val="008F7F38"/>
    <w:rsid w:val="00914FDE"/>
    <w:rsid w:val="00995E55"/>
    <w:rsid w:val="00A41F3C"/>
    <w:rsid w:val="00AC379D"/>
    <w:rsid w:val="00B23421"/>
    <w:rsid w:val="00B51425"/>
    <w:rsid w:val="00B539F7"/>
    <w:rsid w:val="00B70E55"/>
    <w:rsid w:val="00D6396D"/>
    <w:rsid w:val="00D90D62"/>
    <w:rsid w:val="00DB32CA"/>
    <w:rsid w:val="00E10F88"/>
    <w:rsid w:val="00F05310"/>
    <w:rsid w:val="00F067A9"/>
    <w:rsid w:val="00F369CA"/>
    <w:rsid w:val="00F42632"/>
    <w:rsid w:val="00FB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B606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0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00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067"/>
    <w:rPr>
      <w:rFonts w:ascii="Lucida Grande" w:hAnsi="Lucida Grande" w:cs="Lucida Grande"/>
      <w:sz w:val="18"/>
      <w:szCs w:val="18"/>
    </w:rPr>
  </w:style>
  <w:style w:type="paragraph" w:customStyle="1" w:styleId="Ptablebodyfullout">
    <w:name w:val="P: table body fullout"/>
    <w:basedOn w:val="Normal"/>
    <w:rsid w:val="003B72AF"/>
    <w:pPr>
      <w:numPr>
        <w:numId w:val="9"/>
      </w:numPr>
      <w:spacing w:before="40" w:after="80"/>
    </w:pPr>
    <w:rPr>
      <w:rFonts w:ascii="Times New Roman" w:eastAsia="Times New Roman" w:hAnsi="Times New Roman" w:cs="Times New Roman"/>
      <w:szCs w:val="20"/>
    </w:rPr>
  </w:style>
  <w:style w:type="paragraph" w:customStyle="1" w:styleId="Style31">
    <w:name w:val="Style 31"/>
    <w:basedOn w:val="Normal"/>
    <w:rsid w:val="003B72AF"/>
    <w:pPr>
      <w:widowControl w:val="0"/>
      <w:autoSpaceDE w:val="0"/>
      <w:autoSpaceDN w:val="0"/>
      <w:spacing w:before="36" w:line="192" w:lineRule="auto"/>
    </w:pPr>
    <w:rPr>
      <w:rFonts w:ascii="Times New Roman" w:eastAsia="Times New Roman" w:hAnsi="Times New Roman" w:cs="Times New Roman"/>
      <w:sz w:val="22"/>
      <w:szCs w:val="22"/>
      <w:lang w:val="en-US" w:eastAsia="en-AU"/>
    </w:rPr>
  </w:style>
  <w:style w:type="character" w:customStyle="1" w:styleId="CharacterStyle3">
    <w:name w:val="Character Style 3"/>
    <w:rsid w:val="003B72AF"/>
    <w:rPr>
      <w:rFonts w:ascii="Bookman Old Style" w:hAnsi="Bookman Old Style" w:cs="Bookman Old Style"/>
      <w:sz w:val="23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0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00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067"/>
    <w:rPr>
      <w:rFonts w:ascii="Lucida Grande" w:hAnsi="Lucida Grande" w:cs="Lucida Grande"/>
      <w:sz w:val="18"/>
      <w:szCs w:val="18"/>
    </w:rPr>
  </w:style>
  <w:style w:type="paragraph" w:customStyle="1" w:styleId="Ptablebodyfullout">
    <w:name w:val="P: table body fullout"/>
    <w:basedOn w:val="Normal"/>
    <w:rsid w:val="003B72AF"/>
    <w:pPr>
      <w:numPr>
        <w:numId w:val="9"/>
      </w:numPr>
      <w:spacing w:before="40" w:after="80"/>
    </w:pPr>
    <w:rPr>
      <w:rFonts w:ascii="Times New Roman" w:eastAsia="Times New Roman" w:hAnsi="Times New Roman" w:cs="Times New Roman"/>
      <w:szCs w:val="20"/>
    </w:rPr>
  </w:style>
  <w:style w:type="paragraph" w:customStyle="1" w:styleId="Style31">
    <w:name w:val="Style 31"/>
    <w:basedOn w:val="Normal"/>
    <w:rsid w:val="003B72AF"/>
    <w:pPr>
      <w:widowControl w:val="0"/>
      <w:autoSpaceDE w:val="0"/>
      <w:autoSpaceDN w:val="0"/>
      <w:spacing w:before="36" w:line="192" w:lineRule="auto"/>
    </w:pPr>
    <w:rPr>
      <w:rFonts w:ascii="Times New Roman" w:eastAsia="Times New Roman" w:hAnsi="Times New Roman" w:cs="Times New Roman"/>
      <w:sz w:val="22"/>
      <w:szCs w:val="22"/>
      <w:lang w:val="en-US" w:eastAsia="en-AU"/>
    </w:rPr>
  </w:style>
  <w:style w:type="character" w:customStyle="1" w:styleId="CharacterStyle3">
    <w:name w:val="Character Style 3"/>
    <w:rsid w:val="003B72AF"/>
    <w:rPr>
      <w:rFonts w:ascii="Bookman Old Style" w:hAnsi="Bookman Old Style" w:cs="Bookman Old Style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33A81FDE</Template>
  <TotalTime>17</TotalTime>
  <Pages>12</Pages>
  <Words>2473</Words>
  <Characters>14101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Scurria</dc:creator>
  <cp:lastModifiedBy>WILLIAMS Daphne</cp:lastModifiedBy>
  <cp:revision>4</cp:revision>
  <cp:lastPrinted>2015-10-29T08:32:00Z</cp:lastPrinted>
  <dcterms:created xsi:type="dcterms:W3CDTF">2015-10-29T08:33:00Z</dcterms:created>
  <dcterms:modified xsi:type="dcterms:W3CDTF">2018-08-28T04:35:00Z</dcterms:modified>
</cp:coreProperties>
</file>