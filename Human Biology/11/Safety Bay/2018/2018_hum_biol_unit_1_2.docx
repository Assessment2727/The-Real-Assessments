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A2840F" w14:textId="651421C5" w:rsidR="00222728" w:rsidRPr="000B4698" w:rsidRDefault="00DA1F6E" w:rsidP="00222728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f</w:t>
      </w:r>
      <w:r w:rsidR="00222728" w:rsidRPr="000B4698">
        <w:rPr>
          <w:rFonts w:ascii="Arial" w:hAnsi="Arial" w:cs="Arial"/>
          <w:sz w:val="18"/>
          <w:szCs w:val="18"/>
        </w:rPr>
        <w:t>Copyright</w:t>
      </w:r>
      <w:proofErr w:type="spellEnd"/>
      <w:proofErr w:type="gramEnd"/>
      <w:r w:rsidR="00222728" w:rsidRPr="000B4698">
        <w:rPr>
          <w:rFonts w:ascii="Arial" w:hAnsi="Arial" w:cs="Arial"/>
          <w:sz w:val="18"/>
          <w:szCs w:val="18"/>
        </w:rPr>
        <w:t xml:space="preserve"> for test papers and marking guides remains with </w:t>
      </w:r>
      <w:r w:rsidR="00222728" w:rsidRPr="000B4698">
        <w:rPr>
          <w:rFonts w:ascii="Arial" w:hAnsi="Arial" w:cs="Arial"/>
          <w:i/>
          <w:sz w:val="18"/>
          <w:szCs w:val="18"/>
        </w:rPr>
        <w:t>West Australian Test Papers</w:t>
      </w:r>
      <w:r w:rsidR="00222728" w:rsidRPr="000B4698">
        <w:rPr>
          <w:rFonts w:ascii="Arial" w:hAnsi="Arial" w:cs="Arial"/>
          <w:sz w:val="18"/>
          <w:szCs w:val="18"/>
        </w:rPr>
        <w:t>.</w:t>
      </w:r>
    </w:p>
    <w:p w14:paraId="46B0E248" w14:textId="77777777" w:rsidR="00222728" w:rsidRPr="000B4698" w:rsidRDefault="00222728" w:rsidP="00222728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0B4698">
        <w:rPr>
          <w:rFonts w:ascii="Arial" w:hAnsi="Arial" w:cs="Arial"/>
          <w:sz w:val="18"/>
          <w:szCs w:val="18"/>
        </w:rPr>
        <w:t>The papers may only be reproduced within the purchasing school according to the advertised conditions of sale.</w:t>
      </w:r>
    </w:p>
    <w:p w14:paraId="0AE5ABCB" w14:textId="78C6D45D" w:rsidR="00222728" w:rsidRPr="000B4698" w:rsidRDefault="00222728" w:rsidP="00222728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0B4698">
        <w:rPr>
          <w:rFonts w:ascii="Arial" w:hAnsi="Arial" w:cs="Arial"/>
          <w:sz w:val="18"/>
          <w:szCs w:val="18"/>
        </w:rPr>
        <w:t xml:space="preserve">Test papers must be withdrawn after use and stored securely in the school until </w:t>
      </w:r>
      <w:r w:rsidR="00905091" w:rsidRPr="00905091">
        <w:rPr>
          <w:rFonts w:ascii="Arial" w:hAnsi="Arial" w:cs="Arial"/>
          <w:sz w:val="18"/>
          <w:szCs w:val="18"/>
        </w:rPr>
        <w:t>Friday November 30, 2018</w:t>
      </w:r>
    </w:p>
    <w:p w14:paraId="27FC30BD" w14:textId="0483DE30" w:rsidR="00222728" w:rsidRPr="000B4698" w:rsidRDefault="00222728" w:rsidP="00222728">
      <w:pPr>
        <w:rPr>
          <w:rFonts w:ascii="Arial" w:hAnsi="Arial" w:cs="Arial"/>
          <w:sz w:val="16"/>
        </w:rPr>
      </w:pPr>
    </w:p>
    <w:p w14:paraId="10E679A9" w14:textId="6BC84BA9" w:rsidR="00222728" w:rsidRPr="000B4698" w:rsidRDefault="0086642F" w:rsidP="00222728">
      <w:pPr>
        <w:rPr>
          <w:rFonts w:ascii="Arial" w:hAnsi="Arial" w:cs="Arial"/>
          <w:sz w:val="16"/>
        </w:rPr>
      </w:pPr>
      <w:r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F8040AC" wp14:editId="1E7CCB2F">
                <wp:simplePos x="0" y="0"/>
                <wp:positionH relativeFrom="margin">
                  <wp:posOffset>99060</wp:posOffset>
                </wp:positionH>
                <wp:positionV relativeFrom="paragraph">
                  <wp:posOffset>395605</wp:posOffset>
                </wp:positionV>
                <wp:extent cx="1819275" cy="1790700"/>
                <wp:effectExtent l="0" t="0" r="28575" b="1905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15B32" w14:textId="23FB203F" w:rsidR="009C4265" w:rsidRDefault="0086642F" w:rsidP="0086642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7DA96B1C" wp14:editId="3C3BDF51">
                                  <wp:extent cx="1231200" cy="1623600"/>
                                  <wp:effectExtent l="0" t="0" r="7620" b="0"/>
                                  <wp:docPr id="5" name="Picture 5" descr="S:\AdminShared\All Staff\100 Administration\Logos\New logos\Vertical mono positive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S:\AdminShared\All Staff\100 Administration\Logos\New logos\Vertical mono positive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1200" cy="1623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7.8pt;margin-top:31.15pt;width:143.25pt;height:14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">
                <v:textbox>
                  <w:txbxContent>
                    <w:p w14:paraId="1CB15B32" w14:textId="23FB203F" w:rsidR="009C4265" w:rsidRDefault="0086642F" w:rsidP="0086642F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7DA96B1C" wp14:editId="3C3BDF51">
                            <wp:extent cx="1231200" cy="1623600"/>
                            <wp:effectExtent l="0" t="0" r="7620" b="0"/>
                            <wp:docPr id="5" name="Picture 5" descr="S:\AdminShared\All Staff\100 Administration\Logos\New logos\Vertical mono positive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S:\AdminShared\All Staff\100 Administration\Logos\New logos\Vertical mono positive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31200" cy="1623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272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AB2B89" wp14:editId="5C69B8AF">
                <wp:simplePos x="0" y="0"/>
                <wp:positionH relativeFrom="column">
                  <wp:posOffset>2359660</wp:posOffset>
                </wp:positionH>
                <wp:positionV relativeFrom="paragraph">
                  <wp:posOffset>5080</wp:posOffset>
                </wp:positionV>
                <wp:extent cx="3714750" cy="1574800"/>
                <wp:effectExtent l="0" t="0" r="0" b="635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15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87630" w14:textId="77777777" w:rsidR="006D2EBD" w:rsidRPr="00222728" w:rsidRDefault="006D2EBD" w:rsidP="0022272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</w:pPr>
                            <w:r w:rsidRPr="00222728"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  <w:t>HUMAN BIOLOGY</w:t>
                            </w:r>
                          </w:p>
                          <w:p w14:paraId="1F5B03E1" w14:textId="77777777" w:rsidR="006D2EBD" w:rsidRPr="00222728" w:rsidRDefault="006D2EBD" w:rsidP="0022272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</w:pPr>
                            <w:r w:rsidRPr="00222728"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  <w:t>Unit 1 and 2</w:t>
                            </w:r>
                          </w:p>
                          <w:p w14:paraId="01B08C8F" w14:textId="77777777" w:rsidR="006D2EBD" w:rsidRPr="00222728" w:rsidRDefault="006D2EBD" w:rsidP="00222728">
                            <w:pPr>
                              <w:jc w:val="center"/>
                              <w:rPr>
                                <w:rFonts w:ascii="Times New Roman" w:hAnsi="Times New Roman"/>
                                <w:sz w:val="50"/>
                                <w:szCs w:val="50"/>
                              </w:rPr>
                            </w:pPr>
                            <w:r w:rsidRPr="00222728"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185.8pt;margin-top:.4pt;width:292.5pt;height:1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" stroked="f">
                <v:textbox>
                  <w:txbxContent>
                    <w:p w14:paraId="63787630" w14:textId="77777777" w:rsidR="006D2EBD" w:rsidRPr="00222728" w:rsidRDefault="006D2EBD" w:rsidP="00222728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</w:pPr>
                      <w:r w:rsidRPr="00222728"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  <w:t>HUMAN BIOLOGY</w:t>
                      </w:r>
                    </w:p>
                    <w:p w14:paraId="1F5B03E1" w14:textId="77777777" w:rsidR="006D2EBD" w:rsidRPr="00222728" w:rsidRDefault="006D2EBD" w:rsidP="00222728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</w:pPr>
                      <w:r w:rsidRPr="00222728"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  <w:t>Unit 1 and 2</w:t>
                      </w:r>
                    </w:p>
                    <w:p w14:paraId="01B08C8F" w14:textId="77777777" w:rsidR="006D2EBD" w:rsidRPr="00222728" w:rsidRDefault="006D2EBD" w:rsidP="00222728">
                      <w:pPr>
                        <w:jc w:val="center"/>
                        <w:rPr>
                          <w:rFonts w:ascii="Times New Roman" w:hAnsi="Times New Roman"/>
                          <w:sz w:val="50"/>
                          <w:szCs w:val="50"/>
                        </w:rPr>
                      </w:pPr>
                      <w:r w:rsidRPr="00222728"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  <w:t>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D6084E" w14:textId="2A2F1869" w:rsidR="00222728" w:rsidRPr="000B4698" w:rsidRDefault="00222728" w:rsidP="00222728">
      <w:pPr>
        <w:rPr>
          <w:rFonts w:ascii="Arial" w:hAnsi="Arial" w:cs="Arial"/>
          <w:sz w:val="16"/>
        </w:rPr>
      </w:pPr>
    </w:p>
    <w:p w14:paraId="52099637" w14:textId="77777777" w:rsidR="00222728" w:rsidRPr="000B4698" w:rsidRDefault="00222728" w:rsidP="00222728">
      <w:pPr>
        <w:rPr>
          <w:rFonts w:ascii="Arial" w:hAnsi="Arial" w:cs="Arial"/>
          <w:sz w:val="16"/>
        </w:rPr>
      </w:pPr>
    </w:p>
    <w:p w14:paraId="54D49BD0" w14:textId="77777777" w:rsidR="00222728" w:rsidRPr="000B4698" w:rsidRDefault="00222728" w:rsidP="00222728">
      <w:pPr>
        <w:rPr>
          <w:rFonts w:ascii="Arial" w:hAnsi="Arial" w:cs="Arial"/>
          <w:sz w:val="48"/>
        </w:rPr>
      </w:pPr>
    </w:p>
    <w:p w14:paraId="7B6A609D" w14:textId="77777777" w:rsidR="00222728" w:rsidRPr="000B4698" w:rsidRDefault="00222728" w:rsidP="00222728">
      <w:pPr>
        <w:rPr>
          <w:rFonts w:ascii="Arial" w:hAnsi="Arial" w:cs="Arial"/>
          <w:b/>
          <w:sz w:val="44"/>
        </w:rPr>
      </w:pPr>
    </w:p>
    <w:p w14:paraId="7730D4CE" w14:textId="77777777" w:rsidR="0086642F" w:rsidRDefault="0086642F" w:rsidP="00222728">
      <w:pPr>
        <w:tabs>
          <w:tab w:val="left" w:pos="540"/>
          <w:tab w:val="left" w:pos="900"/>
          <w:tab w:val="left" w:pos="1620"/>
          <w:tab w:val="left" w:pos="2160"/>
          <w:tab w:val="left" w:pos="2880"/>
          <w:tab w:val="left" w:pos="3420"/>
          <w:tab w:val="left" w:pos="3960"/>
          <w:tab w:val="left" w:pos="4500"/>
          <w:tab w:val="left" w:pos="5040"/>
          <w:tab w:val="left" w:pos="5760"/>
          <w:tab w:val="left" w:pos="6300"/>
          <w:tab w:val="left" w:pos="6840"/>
          <w:tab w:val="left" w:pos="7380"/>
          <w:tab w:val="left" w:pos="7920"/>
          <w:tab w:val="left" w:pos="8460"/>
          <w:tab w:val="left" w:pos="9180"/>
        </w:tabs>
        <w:jc w:val="both"/>
        <w:rPr>
          <w:rFonts w:ascii="Arial" w:hAnsi="Arial" w:cs="Arial"/>
          <w:color w:val="000000"/>
          <w:sz w:val="36"/>
        </w:rPr>
      </w:pPr>
      <w:bookmarkStart w:id="0" w:name="_GoBack"/>
      <w:bookmarkEnd w:id="0"/>
    </w:p>
    <w:p w14:paraId="6F4F48FF" w14:textId="77777777" w:rsidR="00222728" w:rsidRPr="000B4698" w:rsidRDefault="00222728" w:rsidP="00222728">
      <w:pPr>
        <w:tabs>
          <w:tab w:val="left" w:pos="540"/>
          <w:tab w:val="left" w:pos="900"/>
          <w:tab w:val="left" w:pos="1620"/>
          <w:tab w:val="left" w:pos="2160"/>
          <w:tab w:val="left" w:pos="2880"/>
          <w:tab w:val="left" w:pos="3420"/>
          <w:tab w:val="left" w:pos="3960"/>
          <w:tab w:val="left" w:pos="4500"/>
          <w:tab w:val="left" w:pos="5040"/>
          <w:tab w:val="left" w:pos="5760"/>
          <w:tab w:val="left" w:pos="6300"/>
          <w:tab w:val="left" w:pos="6840"/>
          <w:tab w:val="left" w:pos="7380"/>
          <w:tab w:val="left" w:pos="7920"/>
          <w:tab w:val="left" w:pos="8460"/>
          <w:tab w:val="left" w:pos="9180"/>
        </w:tabs>
        <w:jc w:val="both"/>
        <w:rPr>
          <w:rFonts w:ascii="Arial" w:hAnsi="Arial" w:cs="Arial"/>
          <w:color w:val="000000"/>
          <w:sz w:val="16"/>
        </w:rPr>
      </w:pPr>
      <w:r w:rsidRPr="000B4698">
        <w:rPr>
          <w:rFonts w:ascii="Arial" w:hAnsi="Arial" w:cs="Arial"/>
          <w:color w:val="000000"/>
          <w:sz w:val="36"/>
        </w:rPr>
        <w:t xml:space="preserve">Name: </w:t>
      </w:r>
      <w:r w:rsidRPr="000B4698">
        <w:rPr>
          <w:rFonts w:ascii="Arial" w:hAnsi="Arial" w:cs="Arial"/>
          <w:color w:val="000000"/>
          <w:sz w:val="16"/>
        </w:rPr>
        <w:t>_______________________________________________________</w:t>
      </w:r>
    </w:p>
    <w:p w14:paraId="4FB04A88" w14:textId="77777777" w:rsidR="00222728" w:rsidRPr="000B4698" w:rsidRDefault="00222728" w:rsidP="00222728">
      <w:pPr>
        <w:tabs>
          <w:tab w:val="left" w:pos="7371"/>
        </w:tabs>
        <w:jc w:val="both"/>
        <w:rPr>
          <w:rFonts w:ascii="Arial" w:hAnsi="Arial" w:cs="Arial"/>
          <w:color w:val="000000"/>
          <w:sz w:val="16"/>
        </w:rPr>
      </w:pPr>
    </w:p>
    <w:p w14:paraId="392832D3" w14:textId="77777777" w:rsidR="00222728" w:rsidRPr="000B4698" w:rsidRDefault="00222728" w:rsidP="00222728">
      <w:pPr>
        <w:tabs>
          <w:tab w:val="left" w:pos="1701"/>
          <w:tab w:val="left" w:pos="7371"/>
        </w:tabs>
        <w:jc w:val="both"/>
        <w:rPr>
          <w:rFonts w:ascii="Arial" w:hAnsi="Arial" w:cs="Arial"/>
          <w:color w:val="000000"/>
        </w:rPr>
      </w:pPr>
      <w:r w:rsidRPr="000B4698">
        <w:rPr>
          <w:rFonts w:ascii="Arial" w:hAnsi="Arial" w:cs="Arial"/>
          <w:color w:val="000000"/>
          <w:sz w:val="36"/>
        </w:rPr>
        <w:t>Teacher:</w:t>
      </w:r>
      <w:r w:rsidRPr="000B4698">
        <w:rPr>
          <w:rFonts w:ascii="Arial" w:hAnsi="Arial" w:cs="Arial"/>
          <w:color w:val="000000"/>
        </w:rPr>
        <w:t xml:space="preserve"> </w:t>
      </w:r>
      <w:r w:rsidRPr="000B4698">
        <w:rPr>
          <w:rFonts w:ascii="Arial" w:hAnsi="Arial" w:cs="Arial"/>
          <w:color w:val="000000"/>
          <w:sz w:val="16"/>
        </w:rPr>
        <w:t>___________________________________________________</w:t>
      </w:r>
    </w:p>
    <w:p w14:paraId="5632A650" w14:textId="77777777" w:rsidR="00222728" w:rsidRPr="000B4698" w:rsidRDefault="00222728" w:rsidP="00222728">
      <w:pPr>
        <w:keepNext/>
        <w:tabs>
          <w:tab w:val="right" w:pos="9360"/>
        </w:tabs>
        <w:outlineLvl w:val="0"/>
        <w:rPr>
          <w:rFonts w:ascii="Arial" w:hAnsi="Arial" w:cs="Arial"/>
          <w:b/>
          <w:bCs/>
          <w:i/>
          <w:iCs/>
          <w:spacing w:val="-3"/>
        </w:rPr>
      </w:pPr>
    </w:p>
    <w:p w14:paraId="702326D9" w14:textId="77777777" w:rsidR="00222728" w:rsidRPr="00EA5D03" w:rsidRDefault="00222728" w:rsidP="00222728">
      <w:pPr>
        <w:keepNext/>
        <w:tabs>
          <w:tab w:val="right" w:pos="9360"/>
        </w:tabs>
        <w:spacing w:after="0"/>
        <w:outlineLvl w:val="0"/>
        <w:rPr>
          <w:rFonts w:ascii="Arial" w:hAnsi="Arial" w:cs="Arial"/>
          <w:b/>
          <w:bCs/>
          <w:iCs/>
          <w:spacing w:val="-3"/>
          <w:sz w:val="28"/>
          <w:szCs w:val="28"/>
        </w:rPr>
      </w:pPr>
      <w:r w:rsidRPr="00EA5D03">
        <w:rPr>
          <w:rFonts w:ascii="Arial" w:hAnsi="Arial" w:cs="Arial"/>
          <w:b/>
          <w:bCs/>
          <w:iCs/>
          <w:spacing w:val="-3"/>
          <w:sz w:val="28"/>
          <w:szCs w:val="28"/>
        </w:rPr>
        <w:t>Time allowed for this paper</w:t>
      </w:r>
    </w:p>
    <w:p w14:paraId="0F96403B" w14:textId="77777777" w:rsidR="00222728" w:rsidRPr="000B4698" w:rsidRDefault="00222728" w:rsidP="00222728">
      <w:pPr>
        <w:keepNext/>
        <w:keepLines/>
        <w:tabs>
          <w:tab w:val="left" w:pos="4320"/>
        </w:tabs>
        <w:spacing w:after="0"/>
        <w:outlineLvl w:val="1"/>
        <w:rPr>
          <w:rFonts w:ascii="Arial" w:hAnsi="Arial" w:cs="Arial"/>
          <w:bCs/>
        </w:rPr>
      </w:pPr>
      <w:r w:rsidRPr="000B4698">
        <w:rPr>
          <w:rFonts w:ascii="Arial" w:hAnsi="Arial" w:cs="Arial"/>
          <w:bCs/>
        </w:rPr>
        <w:t>Reading time before commencing work:</w:t>
      </w:r>
      <w:r w:rsidRPr="000B4698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>t</w:t>
      </w:r>
      <w:r w:rsidRPr="000B4698">
        <w:rPr>
          <w:rFonts w:ascii="Arial" w:hAnsi="Arial" w:cs="Arial"/>
          <w:bCs/>
        </w:rPr>
        <w:t>en minutes</w:t>
      </w:r>
    </w:p>
    <w:p w14:paraId="122AD268" w14:textId="77777777" w:rsidR="00222728" w:rsidRPr="000B4698" w:rsidRDefault="00222728" w:rsidP="00222728">
      <w:pPr>
        <w:tabs>
          <w:tab w:val="left" w:pos="4320"/>
        </w:tabs>
        <w:spacing w:after="0"/>
        <w:rPr>
          <w:rFonts w:ascii="Arial" w:hAnsi="Arial" w:cs="Arial"/>
        </w:rPr>
      </w:pPr>
      <w:r w:rsidRPr="000B4698">
        <w:rPr>
          <w:rFonts w:ascii="Arial" w:hAnsi="Arial" w:cs="Arial"/>
        </w:rPr>
        <w:t>W</w:t>
      </w:r>
      <w:r>
        <w:rPr>
          <w:rFonts w:ascii="Arial" w:hAnsi="Arial" w:cs="Arial"/>
        </w:rPr>
        <w:t>orking time for the paper:</w:t>
      </w:r>
      <w:r>
        <w:rPr>
          <w:rFonts w:ascii="Arial" w:hAnsi="Arial" w:cs="Arial"/>
        </w:rPr>
        <w:tab/>
        <w:t>three</w:t>
      </w:r>
      <w:r w:rsidRPr="000B4698">
        <w:rPr>
          <w:rFonts w:ascii="Arial" w:hAnsi="Arial" w:cs="Arial"/>
        </w:rPr>
        <w:t xml:space="preserve"> hours</w:t>
      </w:r>
    </w:p>
    <w:p w14:paraId="0FD69163" w14:textId="77777777" w:rsidR="00222728" w:rsidRDefault="00222728" w:rsidP="00222728">
      <w:pPr>
        <w:spacing w:after="0"/>
        <w:rPr>
          <w:rFonts w:ascii="Arial" w:hAnsi="Arial" w:cs="Arial"/>
        </w:rPr>
      </w:pPr>
    </w:p>
    <w:p w14:paraId="35943FE2" w14:textId="77777777" w:rsidR="00222728" w:rsidRPr="000B4698" w:rsidRDefault="00222728" w:rsidP="00222728">
      <w:pPr>
        <w:spacing w:after="0"/>
        <w:rPr>
          <w:rFonts w:ascii="Arial" w:hAnsi="Arial" w:cs="Arial"/>
        </w:rPr>
      </w:pPr>
    </w:p>
    <w:p w14:paraId="13638E6E" w14:textId="77777777" w:rsidR="00222728" w:rsidRPr="00EA5D03" w:rsidRDefault="00222728" w:rsidP="00222728">
      <w:pPr>
        <w:keepNext/>
        <w:tabs>
          <w:tab w:val="right" w:pos="9360"/>
        </w:tabs>
        <w:spacing w:after="0"/>
        <w:outlineLvl w:val="0"/>
        <w:rPr>
          <w:rFonts w:ascii="Arial" w:hAnsi="Arial" w:cs="Arial"/>
          <w:b/>
          <w:bCs/>
          <w:iCs/>
          <w:spacing w:val="-3"/>
          <w:sz w:val="28"/>
          <w:szCs w:val="28"/>
        </w:rPr>
      </w:pPr>
      <w:r w:rsidRPr="00EA5D03">
        <w:rPr>
          <w:rFonts w:ascii="Arial" w:hAnsi="Arial" w:cs="Arial"/>
          <w:b/>
          <w:bCs/>
          <w:iCs/>
          <w:spacing w:val="-3"/>
          <w:sz w:val="28"/>
          <w:szCs w:val="28"/>
        </w:rPr>
        <w:t>M</w:t>
      </w:r>
      <w:r>
        <w:rPr>
          <w:rFonts w:ascii="Arial" w:hAnsi="Arial" w:cs="Arial"/>
          <w:b/>
          <w:bCs/>
          <w:iCs/>
          <w:spacing w:val="-3"/>
          <w:sz w:val="28"/>
          <w:szCs w:val="28"/>
        </w:rPr>
        <w:t>aterials required/recommended for this paper</w:t>
      </w:r>
    </w:p>
    <w:p w14:paraId="6D5BD6D1" w14:textId="77777777" w:rsidR="00222728" w:rsidRPr="00EA5D03" w:rsidRDefault="00222728" w:rsidP="00222728">
      <w:pPr>
        <w:spacing w:after="0"/>
        <w:rPr>
          <w:rFonts w:ascii="Arial" w:hAnsi="Arial" w:cs="Arial"/>
          <w:b/>
          <w:i/>
        </w:rPr>
      </w:pPr>
      <w:r w:rsidRPr="00EA5D03">
        <w:rPr>
          <w:rFonts w:ascii="Arial" w:hAnsi="Arial" w:cs="Arial"/>
          <w:b/>
          <w:i/>
        </w:rPr>
        <w:t>T</w:t>
      </w:r>
      <w:r>
        <w:rPr>
          <w:rFonts w:ascii="Arial" w:hAnsi="Arial" w:cs="Arial"/>
          <w:b/>
          <w:i/>
        </w:rPr>
        <w:t>o be provided by the supervisor:</w:t>
      </w:r>
    </w:p>
    <w:p w14:paraId="774D0D5A" w14:textId="77777777" w:rsidR="00222728" w:rsidRPr="000B4698" w:rsidRDefault="00222728" w:rsidP="00222728">
      <w:pPr>
        <w:spacing w:after="0" w:line="240" w:lineRule="auto"/>
        <w:rPr>
          <w:rFonts w:ascii="Arial" w:hAnsi="Arial" w:cs="Arial"/>
        </w:rPr>
      </w:pPr>
      <w:r w:rsidRPr="000B4698">
        <w:rPr>
          <w:rFonts w:ascii="Arial" w:hAnsi="Arial" w:cs="Arial"/>
        </w:rPr>
        <w:t>This Question/Answer Booklet</w:t>
      </w:r>
    </w:p>
    <w:p w14:paraId="62063898" w14:textId="77777777" w:rsidR="00222728" w:rsidRPr="000B4698" w:rsidRDefault="00222728" w:rsidP="0022272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Multiple-c</w:t>
      </w:r>
      <w:r w:rsidRPr="000B4698">
        <w:rPr>
          <w:rFonts w:ascii="Arial" w:hAnsi="Arial" w:cs="Arial"/>
        </w:rPr>
        <w:t>hoice Answer Sheet</w:t>
      </w:r>
    </w:p>
    <w:p w14:paraId="23B605A6" w14:textId="77777777" w:rsidR="00222728" w:rsidRPr="000B4698" w:rsidRDefault="00222728" w:rsidP="00222728">
      <w:pPr>
        <w:spacing w:after="0"/>
        <w:rPr>
          <w:rFonts w:ascii="Arial" w:hAnsi="Arial" w:cs="Arial"/>
        </w:rPr>
      </w:pPr>
    </w:p>
    <w:p w14:paraId="19037066" w14:textId="77777777" w:rsidR="00222728" w:rsidRPr="00EA5D03" w:rsidRDefault="00222728" w:rsidP="00222728">
      <w:pPr>
        <w:spacing w:after="0"/>
        <w:rPr>
          <w:rFonts w:ascii="Arial" w:hAnsi="Arial" w:cs="Arial"/>
          <w:i/>
        </w:rPr>
      </w:pPr>
      <w:r w:rsidRPr="00EA5D03">
        <w:rPr>
          <w:rFonts w:ascii="Arial" w:hAnsi="Arial" w:cs="Arial"/>
          <w:b/>
          <w:i/>
        </w:rPr>
        <w:t>To be provided by the candidate:</w:t>
      </w:r>
    </w:p>
    <w:p w14:paraId="33FBAA49" w14:textId="77777777" w:rsidR="00222728" w:rsidRPr="000B4698" w:rsidRDefault="00222728" w:rsidP="00222728">
      <w:pPr>
        <w:tabs>
          <w:tab w:val="left" w:pos="360"/>
        </w:tabs>
        <w:spacing w:after="0" w:line="240" w:lineRule="auto"/>
        <w:ind w:left="2160" w:hanging="2160"/>
        <w:rPr>
          <w:rFonts w:ascii="Arial" w:hAnsi="Arial" w:cs="Arial"/>
        </w:rPr>
      </w:pPr>
      <w:r w:rsidRPr="000B4698">
        <w:rPr>
          <w:rFonts w:ascii="Arial" w:hAnsi="Arial" w:cs="Arial"/>
        </w:rPr>
        <w:t>Standard items:</w:t>
      </w:r>
      <w:r w:rsidRPr="000B4698">
        <w:rPr>
          <w:rFonts w:ascii="Arial" w:hAnsi="Arial" w:cs="Arial"/>
        </w:rPr>
        <w:tab/>
      </w:r>
      <w:r w:rsidRPr="00EA5D03">
        <w:rPr>
          <w:rFonts w:ascii="Arial" w:hAnsi="Arial" w:cs="Arial"/>
        </w:rPr>
        <w:t>pens (blue/black preferred), pencils (including coloured), sharpener, correction fluid/tape, eraser, ruler, highlighters</w:t>
      </w:r>
    </w:p>
    <w:p w14:paraId="58C072F5" w14:textId="77777777" w:rsidR="00222728" w:rsidRPr="000B4698" w:rsidRDefault="00222728" w:rsidP="00222728">
      <w:pPr>
        <w:tabs>
          <w:tab w:val="left" w:pos="360"/>
        </w:tabs>
        <w:spacing w:after="0"/>
        <w:rPr>
          <w:rFonts w:ascii="Arial" w:hAnsi="Arial" w:cs="Arial"/>
        </w:rPr>
      </w:pPr>
    </w:p>
    <w:p w14:paraId="6A0702EF" w14:textId="77777777" w:rsidR="00222728" w:rsidRPr="00EA5D03" w:rsidRDefault="00222728" w:rsidP="0022272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Special items: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A5D03">
        <w:rPr>
          <w:rFonts w:ascii="Arial" w:hAnsi="Arial" w:cs="Arial"/>
        </w:rPr>
        <w:t>non-programmable calculators approved for use in this examination.</w:t>
      </w:r>
    </w:p>
    <w:p w14:paraId="2A08742D" w14:textId="77777777" w:rsidR="00222728" w:rsidRDefault="00222728" w:rsidP="00222728">
      <w:pPr>
        <w:keepNext/>
        <w:tabs>
          <w:tab w:val="right" w:pos="9360"/>
        </w:tabs>
        <w:spacing w:after="0"/>
        <w:outlineLvl w:val="0"/>
        <w:rPr>
          <w:rFonts w:ascii="Arial" w:hAnsi="Arial" w:cs="Arial"/>
          <w:b/>
          <w:bCs/>
          <w:i/>
          <w:iCs/>
          <w:spacing w:val="-3"/>
        </w:rPr>
      </w:pPr>
    </w:p>
    <w:p w14:paraId="215DA4A9" w14:textId="77777777" w:rsidR="00222728" w:rsidRDefault="00222728" w:rsidP="00222728">
      <w:pPr>
        <w:keepNext/>
        <w:tabs>
          <w:tab w:val="right" w:pos="9360"/>
        </w:tabs>
        <w:spacing w:after="0"/>
        <w:outlineLvl w:val="0"/>
        <w:rPr>
          <w:rFonts w:ascii="Arial" w:hAnsi="Arial" w:cs="Arial"/>
          <w:b/>
          <w:bCs/>
          <w:iCs/>
          <w:spacing w:val="-3"/>
          <w:sz w:val="28"/>
          <w:szCs w:val="28"/>
        </w:rPr>
      </w:pPr>
    </w:p>
    <w:p w14:paraId="2082B7B8" w14:textId="77777777" w:rsidR="00222728" w:rsidRPr="00EA5D03" w:rsidRDefault="00222728" w:rsidP="00222728">
      <w:pPr>
        <w:keepNext/>
        <w:tabs>
          <w:tab w:val="right" w:pos="9360"/>
        </w:tabs>
        <w:spacing w:after="0"/>
        <w:outlineLvl w:val="0"/>
        <w:rPr>
          <w:rFonts w:ascii="Arial" w:hAnsi="Arial" w:cs="Arial"/>
          <w:b/>
          <w:bCs/>
          <w:iCs/>
          <w:spacing w:val="-3"/>
          <w:sz w:val="28"/>
          <w:szCs w:val="28"/>
        </w:rPr>
      </w:pPr>
      <w:r>
        <w:rPr>
          <w:rFonts w:ascii="Arial" w:hAnsi="Arial" w:cs="Arial"/>
          <w:b/>
          <w:bCs/>
          <w:iCs/>
          <w:spacing w:val="-3"/>
          <w:sz w:val="28"/>
          <w:szCs w:val="28"/>
        </w:rPr>
        <w:t>Important note to candidates</w:t>
      </w:r>
    </w:p>
    <w:p w14:paraId="51CEDCE4" w14:textId="77777777" w:rsidR="00222728" w:rsidRPr="000B4698" w:rsidRDefault="00222728" w:rsidP="00222728">
      <w:pPr>
        <w:spacing w:after="0" w:line="240" w:lineRule="auto"/>
        <w:ind w:right="-518"/>
        <w:rPr>
          <w:rFonts w:ascii="Arial" w:hAnsi="Arial" w:cs="Arial"/>
          <w:b/>
        </w:rPr>
      </w:pPr>
      <w:r w:rsidRPr="000B4698">
        <w:rPr>
          <w:rFonts w:ascii="Arial" w:hAnsi="Arial" w:cs="Arial"/>
        </w:rPr>
        <w:t xml:space="preserve">No other items may be taken into the examination room.  It is </w:t>
      </w:r>
      <w:r w:rsidRPr="000B4698">
        <w:rPr>
          <w:rFonts w:ascii="Arial" w:hAnsi="Arial" w:cs="Arial"/>
          <w:b/>
        </w:rPr>
        <w:t>your</w:t>
      </w:r>
      <w:r w:rsidRPr="000B4698">
        <w:rPr>
          <w:rFonts w:ascii="Arial" w:hAnsi="Arial" w:cs="Arial"/>
        </w:rPr>
        <w:t xml:space="preserve"> responsibility to ensure that you do not have any unauthorised </w:t>
      </w:r>
      <w:r>
        <w:rPr>
          <w:rFonts w:ascii="Arial" w:hAnsi="Arial" w:cs="Arial"/>
        </w:rPr>
        <w:t>material.</w:t>
      </w:r>
      <w:r w:rsidRPr="000B4698">
        <w:rPr>
          <w:rFonts w:ascii="Arial" w:hAnsi="Arial" w:cs="Arial"/>
        </w:rPr>
        <w:t xml:space="preserve"> If you have any unauthorised material with you, hand it to the supervisor </w:t>
      </w:r>
      <w:r w:rsidRPr="000B4698">
        <w:rPr>
          <w:rFonts w:ascii="Arial" w:hAnsi="Arial" w:cs="Arial"/>
          <w:b/>
        </w:rPr>
        <w:t>before</w:t>
      </w:r>
      <w:r w:rsidRPr="000B4698">
        <w:rPr>
          <w:rFonts w:ascii="Arial" w:hAnsi="Arial" w:cs="Arial"/>
        </w:rPr>
        <w:t xml:space="preserve"> reading any further.</w:t>
      </w:r>
    </w:p>
    <w:p w14:paraId="07FD08DF" w14:textId="77777777" w:rsidR="00222728" w:rsidRPr="000B4698" w:rsidRDefault="00222728" w:rsidP="00222728">
      <w:pPr>
        <w:ind w:right="-518"/>
        <w:rPr>
          <w:rFonts w:ascii="Arial" w:hAnsi="Arial" w:cs="Arial"/>
          <w:b/>
        </w:rPr>
        <w:sectPr w:rsidR="00222728" w:rsidRPr="000B4698" w:rsidSect="00A210A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pgSz w:w="11907" w:h="16840" w:code="9"/>
          <w:pgMar w:top="1134" w:right="1134" w:bottom="1134" w:left="1134" w:header="720" w:footer="720" w:gutter="0"/>
          <w:cols w:space="720"/>
          <w:titlePg/>
          <w:docGrid w:linePitch="326"/>
        </w:sectPr>
      </w:pPr>
    </w:p>
    <w:p w14:paraId="114A1806" w14:textId="77777777" w:rsidR="00222728" w:rsidRPr="00EA5D03" w:rsidRDefault="00222728" w:rsidP="00222728">
      <w:pPr>
        <w:suppressAutoHyphens/>
        <w:spacing w:after="0"/>
        <w:rPr>
          <w:rFonts w:ascii="Arial" w:hAnsi="Arial" w:cs="Goudy Old Style"/>
          <w:b/>
          <w:noProof/>
          <w:color w:val="000000"/>
          <w:sz w:val="28"/>
          <w:szCs w:val="28"/>
        </w:rPr>
      </w:pPr>
      <w:r w:rsidRPr="00EA5D03">
        <w:rPr>
          <w:rFonts w:ascii="Arial" w:hAnsi="Arial" w:cs="Goudy Old Style"/>
          <w:b/>
          <w:noProof/>
          <w:color w:val="000000"/>
          <w:sz w:val="28"/>
          <w:szCs w:val="28"/>
        </w:rPr>
        <w:lastRenderedPageBreak/>
        <w:t>Structure of this paper</w:t>
      </w:r>
    </w:p>
    <w:p w14:paraId="62885CD1" w14:textId="77777777" w:rsidR="00222728" w:rsidRPr="000B4698" w:rsidRDefault="00222728" w:rsidP="00222728">
      <w:pPr>
        <w:tabs>
          <w:tab w:val="center" w:pos="4513"/>
        </w:tabs>
        <w:suppressAutoHyphens/>
        <w:spacing w:after="0"/>
        <w:rPr>
          <w:rFonts w:ascii="Arial" w:hAnsi="Arial" w:cs="Goudy Old Style"/>
          <w:color w:val="000000"/>
          <w:spacing w:val="-2"/>
        </w:rPr>
      </w:pPr>
    </w:p>
    <w:tbl>
      <w:tblPr>
        <w:tblW w:w="9498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389"/>
        <w:gridCol w:w="1587"/>
        <w:gridCol w:w="1560"/>
        <w:gridCol w:w="1134"/>
        <w:gridCol w:w="1701"/>
      </w:tblGrid>
      <w:tr w:rsidR="00222728" w:rsidRPr="003E2B14" w14:paraId="1EDFAA46" w14:textId="77777777" w:rsidTr="00A210A8">
        <w:tc>
          <w:tcPr>
            <w:tcW w:w="212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45DB870" w14:textId="77777777" w:rsidR="00222728" w:rsidRPr="000B469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 w:rsidRPr="000B4698">
              <w:rPr>
                <w:rFonts w:ascii="Arial" w:hAnsi="Arial" w:cs="Goudy Old Style"/>
                <w:color w:val="000000"/>
                <w:spacing w:val="-2"/>
              </w:rPr>
              <w:t>Section</w:t>
            </w:r>
          </w:p>
        </w:tc>
        <w:tc>
          <w:tcPr>
            <w:tcW w:w="13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79537D" w14:textId="77777777" w:rsidR="00222728" w:rsidRPr="000B469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 w:rsidRPr="000B4698">
              <w:rPr>
                <w:rFonts w:ascii="Arial" w:hAnsi="Arial" w:cs="Goudy Old Style"/>
                <w:color w:val="000000"/>
                <w:spacing w:val="-2"/>
              </w:rPr>
              <w:t>Number of questions available</w:t>
            </w:r>
          </w:p>
        </w:tc>
        <w:tc>
          <w:tcPr>
            <w:tcW w:w="15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B84C218" w14:textId="77777777" w:rsidR="00222728" w:rsidRPr="000B469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 w:rsidRPr="000B4698">
              <w:rPr>
                <w:rFonts w:ascii="Arial" w:hAnsi="Arial" w:cs="Goudy Old Style"/>
                <w:color w:val="000000"/>
                <w:spacing w:val="-2"/>
              </w:rPr>
              <w:t>Number of questions to be attempted</w:t>
            </w: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F16EAD6" w14:textId="77777777" w:rsidR="00222728" w:rsidRPr="000B469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Suggested working time (minutes)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7D3BDE98" w14:textId="77777777" w:rsidR="0022272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</w:p>
          <w:p w14:paraId="7CD758AA" w14:textId="77777777" w:rsidR="00222728" w:rsidRPr="000B469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Marks available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6C715DE1" w14:textId="77777777" w:rsidR="0022272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</w:p>
          <w:p w14:paraId="542B5EC6" w14:textId="77777777" w:rsidR="00222728" w:rsidRPr="000B469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Percentage of examination</w:t>
            </w:r>
          </w:p>
        </w:tc>
      </w:tr>
      <w:tr w:rsidR="00222728" w:rsidRPr="003E2B14" w14:paraId="3CDF0F5D" w14:textId="77777777" w:rsidTr="00A210A8">
        <w:trPr>
          <w:trHeight w:val="720"/>
        </w:trPr>
        <w:tc>
          <w:tcPr>
            <w:tcW w:w="2127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3F8D4" w14:textId="77777777" w:rsidR="00222728" w:rsidRPr="000B4698" w:rsidRDefault="00222728" w:rsidP="00A210A8">
            <w:pPr>
              <w:tabs>
                <w:tab w:val="left" w:pos="540"/>
                <w:tab w:val="center" w:pos="4513"/>
              </w:tabs>
              <w:suppressAutoHyphens/>
              <w:spacing w:after="0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Section One</w:t>
            </w:r>
          </w:p>
          <w:p w14:paraId="18BD95BD" w14:textId="77777777" w:rsidR="00222728" w:rsidRPr="000B4698" w:rsidRDefault="00222728" w:rsidP="00A210A8">
            <w:pPr>
              <w:tabs>
                <w:tab w:val="left" w:pos="540"/>
                <w:tab w:val="center" w:pos="4513"/>
              </w:tabs>
              <w:suppressAutoHyphens/>
              <w:spacing w:after="0"/>
              <w:rPr>
                <w:rFonts w:ascii="Arial" w:hAnsi="Arial" w:cs="Goudy Old Style"/>
                <w:color w:val="000000"/>
                <w:spacing w:val="-2"/>
              </w:rPr>
            </w:pPr>
            <w:r w:rsidRPr="000B4698">
              <w:rPr>
                <w:rFonts w:ascii="Arial" w:hAnsi="Arial" w:cs="Goudy Old Style"/>
                <w:color w:val="000000"/>
                <w:spacing w:val="-2"/>
              </w:rPr>
              <w:t>Multiple-choice</w:t>
            </w:r>
          </w:p>
        </w:tc>
        <w:tc>
          <w:tcPr>
            <w:tcW w:w="138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63A65" w14:textId="77777777" w:rsidR="00222728" w:rsidRPr="000B4698" w:rsidRDefault="00222728" w:rsidP="00A210A8">
            <w:pPr>
              <w:tabs>
                <w:tab w:val="left" w:pos="-720"/>
              </w:tabs>
              <w:suppressAutoHyphens/>
              <w:spacing w:before="80"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 w:rsidRPr="000B4698">
              <w:rPr>
                <w:rFonts w:ascii="Arial" w:hAnsi="Arial" w:cs="Goudy Old Style"/>
                <w:color w:val="000000"/>
                <w:spacing w:val="-2"/>
              </w:rPr>
              <w:t>30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AFA27" w14:textId="77777777" w:rsidR="00222728" w:rsidRPr="000B469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30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B6C41" w14:textId="77777777" w:rsidR="00222728" w:rsidRPr="000B469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40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4DB66" w14:textId="77777777" w:rsidR="00222728" w:rsidRDefault="00222728" w:rsidP="00A210A8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30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A918D1A" w14:textId="77777777" w:rsidR="00222728" w:rsidRPr="000B4698" w:rsidRDefault="00222728" w:rsidP="00A210A8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30</w:t>
            </w:r>
          </w:p>
        </w:tc>
      </w:tr>
      <w:tr w:rsidR="00222728" w:rsidRPr="003E2B14" w14:paraId="1AF7A8FE" w14:textId="77777777" w:rsidTr="00A210A8">
        <w:trPr>
          <w:trHeight w:val="720"/>
        </w:trPr>
        <w:tc>
          <w:tcPr>
            <w:tcW w:w="2127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D326F" w14:textId="77777777" w:rsidR="00222728" w:rsidRPr="000B4698" w:rsidRDefault="00222728" w:rsidP="00A210A8">
            <w:pPr>
              <w:tabs>
                <w:tab w:val="left" w:pos="900"/>
                <w:tab w:val="center" w:pos="4513"/>
              </w:tabs>
              <w:suppressAutoHyphens/>
              <w:spacing w:after="0"/>
              <w:rPr>
                <w:rFonts w:ascii="Arial" w:eastAsia="Times New Roman" w:hAnsi="Arial"/>
                <w:color w:val="000000"/>
                <w:spacing w:val="-2"/>
                <w:lang w:eastAsia="en-AU"/>
              </w:rPr>
            </w:pPr>
            <w:r>
              <w:rPr>
                <w:rFonts w:ascii="Arial" w:eastAsia="Times New Roman" w:hAnsi="Arial"/>
                <w:color w:val="000000"/>
                <w:spacing w:val="-2"/>
                <w:lang w:eastAsia="en-AU"/>
              </w:rPr>
              <w:t>Section Two</w:t>
            </w:r>
          </w:p>
          <w:p w14:paraId="1664A963" w14:textId="77777777" w:rsidR="00222728" w:rsidRPr="000B4698" w:rsidRDefault="00222728" w:rsidP="00A210A8">
            <w:pPr>
              <w:tabs>
                <w:tab w:val="left" w:pos="900"/>
                <w:tab w:val="center" w:pos="4513"/>
              </w:tabs>
              <w:suppressAutoHyphens/>
              <w:spacing w:after="0"/>
              <w:rPr>
                <w:rFonts w:ascii="Arial" w:eastAsia="Times New Roman" w:hAnsi="Arial"/>
                <w:color w:val="000000"/>
                <w:spacing w:val="-2"/>
                <w:lang w:eastAsia="en-AU"/>
              </w:rPr>
            </w:pPr>
            <w:r w:rsidRPr="000B4698">
              <w:rPr>
                <w:rFonts w:ascii="Arial" w:eastAsia="Times New Roman" w:hAnsi="Arial"/>
                <w:color w:val="000000"/>
                <w:spacing w:val="-2"/>
                <w:lang w:eastAsia="en-AU"/>
              </w:rPr>
              <w:t>Short answers</w:t>
            </w:r>
          </w:p>
        </w:tc>
        <w:tc>
          <w:tcPr>
            <w:tcW w:w="138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3055F" w14:textId="15D1ED09" w:rsidR="00222728" w:rsidRPr="00245C78" w:rsidRDefault="002F081F" w:rsidP="00A210A8">
            <w:pPr>
              <w:tabs>
                <w:tab w:val="left" w:pos="-720"/>
              </w:tabs>
              <w:suppressAutoHyphens/>
              <w:spacing w:before="80"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9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1CF27" w14:textId="71F72914" w:rsidR="00222728" w:rsidRPr="00245C78" w:rsidRDefault="002F081F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9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4C323" w14:textId="77777777" w:rsidR="00222728" w:rsidRPr="000B469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90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F09DA" w14:textId="27685D83" w:rsidR="00222728" w:rsidRDefault="00094644" w:rsidP="00A210A8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105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649DEDD" w14:textId="77777777" w:rsidR="00222728" w:rsidRPr="000B4698" w:rsidRDefault="00222728" w:rsidP="00A210A8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50</w:t>
            </w:r>
          </w:p>
        </w:tc>
      </w:tr>
      <w:tr w:rsidR="00222728" w:rsidRPr="003E2B14" w14:paraId="355F5BAB" w14:textId="77777777" w:rsidTr="00A210A8">
        <w:trPr>
          <w:trHeight w:val="720"/>
        </w:trPr>
        <w:tc>
          <w:tcPr>
            <w:tcW w:w="2127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AD08C" w14:textId="77777777" w:rsidR="00222728" w:rsidRPr="000B4698" w:rsidRDefault="00222728" w:rsidP="00A210A8">
            <w:pPr>
              <w:tabs>
                <w:tab w:val="left" w:pos="900"/>
                <w:tab w:val="center" w:pos="4513"/>
              </w:tabs>
              <w:suppressAutoHyphens/>
              <w:spacing w:after="0"/>
              <w:rPr>
                <w:rFonts w:ascii="Arial" w:eastAsia="Times New Roman" w:hAnsi="Arial"/>
                <w:color w:val="000000"/>
                <w:spacing w:val="-2"/>
                <w:lang w:eastAsia="en-AU"/>
              </w:rPr>
            </w:pPr>
            <w:r>
              <w:rPr>
                <w:rFonts w:ascii="Arial" w:eastAsia="Times New Roman" w:hAnsi="Arial"/>
                <w:color w:val="000000"/>
                <w:spacing w:val="-2"/>
                <w:lang w:eastAsia="en-AU"/>
              </w:rPr>
              <w:t>Section Three</w:t>
            </w:r>
          </w:p>
          <w:p w14:paraId="61BF4E25" w14:textId="77777777" w:rsidR="00222728" w:rsidRPr="000B4698" w:rsidRDefault="00222728" w:rsidP="00A210A8">
            <w:pPr>
              <w:tabs>
                <w:tab w:val="left" w:pos="900"/>
                <w:tab w:val="center" w:pos="4513"/>
              </w:tabs>
              <w:suppressAutoHyphens/>
              <w:spacing w:after="0"/>
              <w:rPr>
                <w:rFonts w:ascii="Arial" w:eastAsia="Times New Roman" w:hAnsi="Arial"/>
                <w:color w:val="000000"/>
                <w:spacing w:val="-2"/>
                <w:lang w:eastAsia="en-AU"/>
              </w:rPr>
            </w:pPr>
            <w:r w:rsidRPr="000B4698">
              <w:rPr>
                <w:rFonts w:ascii="Arial" w:eastAsia="Times New Roman" w:hAnsi="Arial"/>
                <w:color w:val="000000"/>
                <w:spacing w:val="-2"/>
                <w:lang w:eastAsia="en-AU"/>
              </w:rPr>
              <w:t>Extended answers</w:t>
            </w:r>
          </w:p>
        </w:tc>
        <w:tc>
          <w:tcPr>
            <w:tcW w:w="138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5BFA1" w14:textId="77777777" w:rsidR="00222728" w:rsidRPr="000B4698" w:rsidRDefault="00222728" w:rsidP="00A210A8">
            <w:pPr>
              <w:tabs>
                <w:tab w:val="left" w:pos="-720"/>
              </w:tabs>
              <w:suppressAutoHyphens/>
              <w:spacing w:before="80"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3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54353" w14:textId="77777777" w:rsidR="00222728" w:rsidRPr="000B469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4BE11" w14:textId="77777777" w:rsidR="00222728" w:rsidRPr="000B469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50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C66C5" w14:textId="77777777" w:rsidR="00222728" w:rsidRPr="000B4698" w:rsidRDefault="00222728" w:rsidP="00A210A8">
            <w:pPr>
              <w:tabs>
                <w:tab w:val="left" w:pos="-720"/>
                <w:tab w:val="left" w:pos="612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 w:rsidRPr="000B4698">
              <w:rPr>
                <w:rFonts w:ascii="Arial" w:hAnsi="Arial" w:cs="Goudy Old Style"/>
                <w:color w:val="000000"/>
                <w:spacing w:val="-2"/>
              </w:rPr>
              <w:t>40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15F702E" w14:textId="77777777" w:rsidR="00222728" w:rsidRPr="000B4698" w:rsidRDefault="00222728" w:rsidP="00A210A8">
            <w:pPr>
              <w:tabs>
                <w:tab w:val="left" w:pos="-720"/>
                <w:tab w:val="left" w:pos="612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20</w:t>
            </w:r>
          </w:p>
        </w:tc>
      </w:tr>
      <w:tr w:rsidR="00222728" w:rsidRPr="003E2B14" w14:paraId="25F3895A" w14:textId="77777777" w:rsidTr="00A210A8">
        <w:trPr>
          <w:trHeight w:val="720"/>
        </w:trPr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4C897D" w14:textId="77777777" w:rsidR="00222728" w:rsidRPr="000B4698" w:rsidRDefault="00222728" w:rsidP="00A210A8">
            <w:pPr>
              <w:tabs>
                <w:tab w:val="left" w:pos="900"/>
              </w:tabs>
              <w:suppressAutoHyphens/>
              <w:spacing w:before="80" w:after="0"/>
              <w:rPr>
                <w:rFonts w:ascii="Arial" w:hAnsi="Arial" w:cs="Goudy Old Style"/>
                <w:color w:val="000000"/>
                <w:spacing w:val="-2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1433622" w14:textId="77777777" w:rsidR="00222728" w:rsidRPr="000B4698" w:rsidRDefault="00222728" w:rsidP="00A210A8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A809941" w14:textId="77777777" w:rsidR="00222728" w:rsidRPr="000B4698" w:rsidRDefault="00222728" w:rsidP="00A210A8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8449D3" w14:textId="77777777" w:rsidR="00222728" w:rsidRPr="000B4698" w:rsidRDefault="00222728" w:rsidP="00A210A8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810FD1F" w14:textId="77777777" w:rsidR="00222728" w:rsidRPr="00EA5D03" w:rsidRDefault="00222728" w:rsidP="00A210A8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hAnsi="Arial" w:cs="Goudy Old Style"/>
                <w:b/>
                <w:color w:val="000000"/>
                <w:spacing w:val="-2"/>
              </w:rPr>
            </w:pPr>
            <w:r w:rsidRPr="00EA5D03">
              <w:rPr>
                <w:rFonts w:ascii="Arial" w:hAnsi="Arial" w:cs="Goudy Old Style"/>
                <w:b/>
                <w:color w:val="000000"/>
                <w:spacing w:val="-2"/>
              </w:rPr>
              <w:t>Total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ECB3D18" w14:textId="77777777" w:rsidR="00222728" w:rsidRPr="000B4698" w:rsidRDefault="00222728" w:rsidP="00A210A8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100</w:t>
            </w:r>
          </w:p>
        </w:tc>
      </w:tr>
    </w:tbl>
    <w:p w14:paraId="0AE90E0D" w14:textId="77777777" w:rsidR="00222728" w:rsidRPr="000B4698" w:rsidRDefault="00222728" w:rsidP="00222728">
      <w:pPr>
        <w:tabs>
          <w:tab w:val="left" w:pos="-720"/>
        </w:tabs>
        <w:suppressAutoHyphens/>
        <w:spacing w:after="0"/>
        <w:rPr>
          <w:rFonts w:ascii="Arial" w:hAnsi="Arial" w:cs="Goudy Old Style"/>
          <w:color w:val="000000"/>
          <w:spacing w:val="-2"/>
        </w:rPr>
      </w:pPr>
    </w:p>
    <w:p w14:paraId="29CCBFB9" w14:textId="77777777" w:rsidR="00222728" w:rsidRPr="00EA5D03" w:rsidRDefault="00222728" w:rsidP="00222728">
      <w:pPr>
        <w:spacing w:after="0"/>
        <w:rPr>
          <w:rFonts w:ascii="Arial" w:hAnsi="Arial" w:cs="Goudy Old Style"/>
          <w:b/>
          <w:color w:val="000000"/>
          <w:sz w:val="28"/>
          <w:szCs w:val="28"/>
        </w:rPr>
      </w:pPr>
      <w:r w:rsidRPr="00EA5D03">
        <w:rPr>
          <w:rFonts w:ascii="Arial" w:hAnsi="Arial" w:cs="Goudy Old Style"/>
          <w:b/>
          <w:color w:val="000000"/>
          <w:sz w:val="28"/>
          <w:szCs w:val="28"/>
        </w:rPr>
        <w:t>Instructions to candidates</w:t>
      </w:r>
    </w:p>
    <w:p w14:paraId="2EE3DC1F" w14:textId="77777777" w:rsidR="00222728" w:rsidRPr="000B4698" w:rsidRDefault="00222728" w:rsidP="00222728">
      <w:pPr>
        <w:suppressAutoHyphens/>
        <w:spacing w:after="0"/>
        <w:rPr>
          <w:rFonts w:ascii="Arial" w:hAnsi="Arial" w:cs="Goudy Old Style"/>
          <w:color w:val="000000"/>
          <w:spacing w:val="-2"/>
        </w:rPr>
      </w:pPr>
    </w:p>
    <w:p w14:paraId="768068C6" w14:textId="77777777" w:rsidR="00222728" w:rsidRDefault="00222728" w:rsidP="00222728">
      <w:pPr>
        <w:suppressAutoHyphens/>
        <w:spacing w:after="0"/>
        <w:ind w:left="720" w:hanging="720"/>
        <w:rPr>
          <w:rFonts w:ascii="Arial" w:hAnsi="Arial" w:cs="Arial"/>
        </w:rPr>
      </w:pPr>
      <w:r w:rsidRPr="00EA5D03">
        <w:rPr>
          <w:rFonts w:ascii="Arial" w:hAnsi="Arial" w:cs="Arial"/>
          <w:color w:val="000000"/>
          <w:spacing w:val="-2"/>
        </w:rPr>
        <w:t>1.</w:t>
      </w:r>
      <w:r w:rsidRPr="00EA5D03">
        <w:rPr>
          <w:rFonts w:ascii="Arial" w:hAnsi="Arial" w:cs="Arial"/>
          <w:color w:val="000000"/>
          <w:spacing w:val="-2"/>
        </w:rPr>
        <w:tab/>
      </w:r>
      <w:r w:rsidRPr="00EA5D03">
        <w:rPr>
          <w:rFonts w:ascii="Arial" w:hAnsi="Arial" w:cs="Arial"/>
        </w:rPr>
        <w:t>The rules for the conduct of the Western Aus</w:t>
      </w:r>
      <w:r w:rsidR="001859DC">
        <w:rPr>
          <w:rFonts w:ascii="Arial" w:hAnsi="Arial" w:cs="Arial"/>
        </w:rPr>
        <w:t xml:space="preserve">tralian </w:t>
      </w:r>
      <w:r w:rsidRPr="00EA5D03">
        <w:rPr>
          <w:rFonts w:ascii="Arial" w:hAnsi="Arial" w:cs="Arial"/>
        </w:rPr>
        <w:t xml:space="preserve">examinations are detailed in the </w:t>
      </w:r>
      <w:r w:rsidRPr="0055284E">
        <w:rPr>
          <w:rFonts w:ascii="Arial" w:hAnsi="Arial" w:cs="Arial"/>
          <w:i/>
        </w:rPr>
        <w:t>Year 12 Information Handbook 201</w:t>
      </w:r>
      <w:r w:rsidR="001859DC">
        <w:rPr>
          <w:rFonts w:ascii="Arial" w:hAnsi="Arial" w:cs="Arial"/>
          <w:i/>
        </w:rPr>
        <w:t>8</w:t>
      </w:r>
      <w:r w:rsidRPr="00EA5D03">
        <w:rPr>
          <w:rFonts w:ascii="Arial" w:hAnsi="Arial" w:cs="Arial"/>
        </w:rPr>
        <w:t xml:space="preserve">. Sitting this examination implies that you agree to abide by these rules. </w:t>
      </w:r>
    </w:p>
    <w:p w14:paraId="37407A21" w14:textId="77777777" w:rsidR="00222728" w:rsidRDefault="00222728" w:rsidP="00222728">
      <w:pPr>
        <w:suppressAutoHyphens/>
        <w:spacing w:after="0"/>
        <w:rPr>
          <w:rFonts w:ascii="Arial" w:hAnsi="Arial" w:cs="Arial"/>
        </w:rPr>
      </w:pPr>
    </w:p>
    <w:p w14:paraId="3F9A03C1" w14:textId="77777777" w:rsidR="00222728" w:rsidRDefault="00222728" w:rsidP="00222728">
      <w:pPr>
        <w:suppressAutoHyphens/>
        <w:spacing w:after="0"/>
        <w:rPr>
          <w:rFonts w:ascii="Arial" w:hAnsi="Arial" w:cs="Arial"/>
        </w:rPr>
      </w:pPr>
      <w:r w:rsidRPr="00EA5D03">
        <w:rPr>
          <w:rFonts w:ascii="Arial" w:hAnsi="Arial" w:cs="Arial"/>
        </w:rPr>
        <w:t xml:space="preserve">2. </w:t>
      </w:r>
      <w:r>
        <w:rPr>
          <w:rFonts w:ascii="Arial" w:hAnsi="Arial" w:cs="Arial"/>
        </w:rPr>
        <w:tab/>
      </w:r>
      <w:r w:rsidRPr="00EA5D03">
        <w:rPr>
          <w:rFonts w:ascii="Arial" w:hAnsi="Arial" w:cs="Arial"/>
        </w:rPr>
        <w:t xml:space="preserve">Answer the questions according to the following instructions. </w:t>
      </w:r>
    </w:p>
    <w:p w14:paraId="128ECCB2" w14:textId="77777777" w:rsidR="00222728" w:rsidRDefault="00222728" w:rsidP="00222728">
      <w:pPr>
        <w:suppressAutoHyphens/>
        <w:spacing w:after="0"/>
        <w:rPr>
          <w:rFonts w:ascii="Arial" w:hAnsi="Arial" w:cs="Arial"/>
        </w:rPr>
      </w:pPr>
    </w:p>
    <w:p w14:paraId="0B4F8A61" w14:textId="77777777" w:rsidR="00222728" w:rsidRDefault="00222728" w:rsidP="00222728">
      <w:pPr>
        <w:suppressAutoHyphens/>
        <w:spacing w:after="0"/>
        <w:ind w:left="720"/>
        <w:rPr>
          <w:rFonts w:ascii="Arial" w:hAnsi="Arial" w:cs="Arial"/>
        </w:rPr>
      </w:pPr>
      <w:r w:rsidRPr="00EA5D03">
        <w:rPr>
          <w:rFonts w:ascii="Arial" w:hAnsi="Arial" w:cs="Arial"/>
        </w:rPr>
        <w:t xml:space="preserve">Section One: Answer all questions on the separate Multiple-choice answer sheet provided. For each question, shade the box to indicate your answer. Use only a blue or black pen to shade the boxes. If you make a mistake, place a cross through that square, </w:t>
      </w:r>
      <w:proofErr w:type="gramStart"/>
      <w:r w:rsidRPr="00EA5D03">
        <w:rPr>
          <w:rFonts w:ascii="Arial" w:hAnsi="Arial" w:cs="Arial"/>
        </w:rPr>
        <w:t>then</w:t>
      </w:r>
      <w:proofErr w:type="gramEnd"/>
      <w:r w:rsidRPr="00EA5D03">
        <w:rPr>
          <w:rFonts w:ascii="Arial" w:hAnsi="Arial" w:cs="Arial"/>
        </w:rPr>
        <w:t xml:space="preserve"> shade your new answer. Do not erase or use correction fluid/tape. Marks will not be deducted for incorrect answers. No marks will be given if more than one answer is completed for any question. </w:t>
      </w:r>
    </w:p>
    <w:p w14:paraId="057C6A2F" w14:textId="77777777" w:rsidR="00222728" w:rsidRDefault="00222728" w:rsidP="00222728">
      <w:pPr>
        <w:suppressAutoHyphens/>
        <w:spacing w:after="0"/>
        <w:ind w:left="720"/>
        <w:rPr>
          <w:rFonts w:ascii="Arial" w:hAnsi="Arial" w:cs="Arial"/>
        </w:rPr>
      </w:pPr>
    </w:p>
    <w:p w14:paraId="1102305E" w14:textId="77777777" w:rsidR="00222728" w:rsidRDefault="00222728" w:rsidP="00222728">
      <w:pPr>
        <w:suppressAutoHyphens/>
        <w:spacing w:after="0"/>
        <w:ind w:left="720"/>
        <w:rPr>
          <w:rFonts w:ascii="Arial" w:hAnsi="Arial" w:cs="Arial"/>
        </w:rPr>
      </w:pPr>
      <w:r w:rsidRPr="00EA5D03">
        <w:rPr>
          <w:rFonts w:ascii="Arial" w:hAnsi="Arial" w:cs="Arial"/>
        </w:rPr>
        <w:t xml:space="preserve">Section Two: Write your answers in this Question/Answer booklet. Wherever possible, confine your answers to the line spaces provided. </w:t>
      </w:r>
    </w:p>
    <w:p w14:paraId="1C064ED5" w14:textId="77777777" w:rsidR="00222728" w:rsidRDefault="00222728" w:rsidP="00222728">
      <w:pPr>
        <w:suppressAutoHyphens/>
        <w:spacing w:after="0"/>
        <w:ind w:left="720"/>
        <w:rPr>
          <w:rFonts w:ascii="Arial" w:hAnsi="Arial" w:cs="Arial"/>
        </w:rPr>
      </w:pPr>
    </w:p>
    <w:p w14:paraId="390AFC33" w14:textId="77777777" w:rsidR="00222728" w:rsidRDefault="00222728" w:rsidP="00222728">
      <w:pPr>
        <w:suppressAutoHyphens/>
        <w:spacing w:after="0"/>
        <w:ind w:left="720"/>
        <w:rPr>
          <w:rFonts w:ascii="Arial" w:hAnsi="Arial" w:cs="Arial"/>
        </w:rPr>
      </w:pPr>
      <w:r w:rsidRPr="00EA5D03">
        <w:rPr>
          <w:rFonts w:ascii="Arial" w:hAnsi="Arial" w:cs="Arial"/>
        </w:rPr>
        <w:t xml:space="preserve">Section Three: Consists of three questions. You must answer two questions. </w:t>
      </w:r>
      <w:r w:rsidR="001859DC">
        <w:rPr>
          <w:rFonts w:ascii="Arial" w:hAnsi="Arial" w:cs="Arial"/>
        </w:rPr>
        <w:t>Tick the box next to the question you are answering. Write your answers in this Question/Answer booklet.</w:t>
      </w:r>
    </w:p>
    <w:p w14:paraId="7579FA8E" w14:textId="77777777" w:rsidR="00222728" w:rsidRDefault="00222728" w:rsidP="00222728">
      <w:pPr>
        <w:suppressAutoHyphens/>
        <w:spacing w:after="0"/>
        <w:rPr>
          <w:rFonts w:ascii="Arial" w:hAnsi="Arial" w:cs="Arial"/>
        </w:rPr>
      </w:pPr>
    </w:p>
    <w:p w14:paraId="638E051B" w14:textId="77777777" w:rsidR="00222728" w:rsidRDefault="00222728" w:rsidP="00222728">
      <w:pPr>
        <w:suppressAutoHyphens/>
        <w:spacing w:after="0"/>
        <w:ind w:left="720" w:hanging="720"/>
        <w:rPr>
          <w:rFonts w:ascii="Arial" w:hAnsi="Arial" w:cs="Arial"/>
        </w:rPr>
      </w:pPr>
      <w:r w:rsidRPr="00EA5D03">
        <w:rPr>
          <w:rFonts w:ascii="Arial" w:hAnsi="Arial" w:cs="Arial"/>
        </w:rPr>
        <w:t xml:space="preserve">3. </w:t>
      </w:r>
      <w:r>
        <w:rPr>
          <w:rFonts w:ascii="Arial" w:hAnsi="Arial" w:cs="Arial"/>
        </w:rPr>
        <w:tab/>
      </w:r>
      <w:r w:rsidRPr="00EA5D03">
        <w:rPr>
          <w:rFonts w:ascii="Arial" w:hAnsi="Arial" w:cs="Arial"/>
        </w:rPr>
        <w:t xml:space="preserve">You must be careful to confine your answers to the specific questions asked and to follow any instructions that are specific to a particular question. </w:t>
      </w:r>
    </w:p>
    <w:p w14:paraId="5A66CFD2" w14:textId="77777777" w:rsidR="00222728" w:rsidRDefault="00222728" w:rsidP="00222728">
      <w:pPr>
        <w:suppressAutoHyphens/>
        <w:spacing w:after="0"/>
        <w:ind w:left="720" w:hanging="720"/>
        <w:rPr>
          <w:rFonts w:ascii="Arial" w:hAnsi="Arial" w:cs="Arial"/>
        </w:rPr>
      </w:pPr>
    </w:p>
    <w:p w14:paraId="353FA486" w14:textId="77777777" w:rsidR="00222728" w:rsidRPr="00EA5D03" w:rsidRDefault="00222728" w:rsidP="00222728">
      <w:pPr>
        <w:suppressAutoHyphens/>
        <w:spacing w:after="0"/>
        <w:ind w:left="720" w:hanging="720"/>
        <w:rPr>
          <w:rFonts w:ascii="Arial" w:hAnsi="Arial" w:cs="Arial"/>
          <w:spacing w:val="-2"/>
        </w:rPr>
      </w:pPr>
      <w:r w:rsidRPr="00EA5D03">
        <w:rPr>
          <w:rFonts w:ascii="Arial" w:hAnsi="Arial" w:cs="Arial"/>
        </w:rPr>
        <w:t xml:space="preserve">4. </w:t>
      </w:r>
      <w:r>
        <w:rPr>
          <w:rFonts w:ascii="Arial" w:hAnsi="Arial" w:cs="Arial"/>
        </w:rPr>
        <w:tab/>
        <w:t>Supplementary p</w:t>
      </w:r>
      <w:r w:rsidRPr="00EA5D03">
        <w:rPr>
          <w:rFonts w:ascii="Arial" w:hAnsi="Arial" w:cs="Arial"/>
        </w:rPr>
        <w:t xml:space="preserve">ages </w:t>
      </w:r>
      <w:r w:rsidR="001859DC">
        <w:rPr>
          <w:rFonts w:ascii="Arial" w:hAnsi="Arial" w:cs="Arial"/>
        </w:rPr>
        <w:t xml:space="preserve">for the use of planning/continuing your answer to a question have been provided at the end </w:t>
      </w:r>
      <w:r w:rsidRPr="00EA5D03">
        <w:rPr>
          <w:rFonts w:ascii="Arial" w:hAnsi="Arial" w:cs="Arial"/>
        </w:rPr>
        <w:t>of this Question/Answer booklet. If you use these pages</w:t>
      </w:r>
      <w:r w:rsidR="001859DC">
        <w:rPr>
          <w:rFonts w:ascii="Arial" w:hAnsi="Arial" w:cs="Arial"/>
        </w:rPr>
        <w:t xml:space="preserve"> to continue an answer</w:t>
      </w:r>
      <w:r w:rsidRPr="00EA5D03">
        <w:rPr>
          <w:rFonts w:ascii="Arial" w:hAnsi="Arial" w:cs="Arial"/>
        </w:rPr>
        <w:t>, i</w:t>
      </w:r>
      <w:r w:rsidR="001859DC">
        <w:rPr>
          <w:rFonts w:ascii="Arial" w:hAnsi="Arial" w:cs="Arial"/>
        </w:rPr>
        <w:t>ndicate at the original answer where the answer is continued, i.e. give the page number.</w:t>
      </w:r>
    </w:p>
    <w:p w14:paraId="65977E78" w14:textId="77777777" w:rsidR="001F4FCB" w:rsidRDefault="001F4FCB"/>
    <w:p w14:paraId="7FDBC0F8" w14:textId="77777777" w:rsidR="001859DC" w:rsidRDefault="001859DC"/>
    <w:p w14:paraId="2C86E235" w14:textId="77777777" w:rsidR="001859DC" w:rsidRDefault="001859DC"/>
    <w:p w14:paraId="4DA0C553" w14:textId="77777777" w:rsidR="001859DC" w:rsidRPr="00E97478" w:rsidRDefault="001859DC" w:rsidP="001859DC">
      <w:pPr>
        <w:tabs>
          <w:tab w:val="right" w:pos="9360"/>
          <w:tab w:val="right" w:pos="9450"/>
        </w:tabs>
        <w:spacing w:after="0" w:line="276" w:lineRule="auto"/>
        <w:rPr>
          <w:rFonts w:ascii="Arial" w:hAnsi="Arial" w:cs="Arial"/>
          <w:b/>
          <w:color w:val="000000"/>
        </w:rPr>
      </w:pPr>
      <w:r w:rsidRPr="00E97478">
        <w:rPr>
          <w:rFonts w:ascii="Arial" w:hAnsi="Arial" w:cs="Arial"/>
          <w:b/>
          <w:color w:val="000000"/>
        </w:rPr>
        <w:lastRenderedPageBreak/>
        <w:t>Section One:  Multiple-choice</w:t>
      </w:r>
      <w:r w:rsidRPr="00E97478">
        <w:rPr>
          <w:rFonts w:ascii="Arial" w:hAnsi="Arial" w:cs="Arial"/>
          <w:b/>
          <w:color w:val="000000"/>
        </w:rPr>
        <w:tab/>
        <w:t>30% (30 Marks)</w:t>
      </w:r>
    </w:p>
    <w:p w14:paraId="2BBED23A" w14:textId="77777777" w:rsidR="001859DC" w:rsidRPr="00E97478" w:rsidRDefault="001859DC" w:rsidP="001859DC">
      <w:pPr>
        <w:tabs>
          <w:tab w:val="right" w:pos="9450"/>
        </w:tabs>
        <w:spacing w:after="0" w:line="276" w:lineRule="auto"/>
        <w:rPr>
          <w:rFonts w:ascii="Arial" w:hAnsi="Arial" w:cs="Arial"/>
          <w:color w:val="000000"/>
        </w:rPr>
      </w:pPr>
    </w:p>
    <w:p w14:paraId="06BB8D4D" w14:textId="77777777" w:rsidR="00F13EC5" w:rsidRDefault="00F13EC5" w:rsidP="00F13EC5">
      <w:pPr>
        <w:pBdr>
          <w:bottom w:val="single" w:sz="6" w:space="1" w:color="auto"/>
        </w:pBdr>
        <w:suppressAutoHyphens/>
        <w:spacing w:after="0" w:line="276" w:lineRule="auto"/>
        <w:jc w:val="both"/>
        <w:rPr>
          <w:rFonts w:ascii="Arial" w:hAnsi="Arial" w:cs="Arial"/>
          <w:color w:val="000000"/>
          <w:spacing w:val="-2"/>
        </w:rPr>
      </w:pPr>
      <w:r w:rsidRPr="00E97478">
        <w:rPr>
          <w:rFonts w:ascii="Arial" w:hAnsi="Arial" w:cs="Arial"/>
          <w:color w:val="000000"/>
        </w:rPr>
        <w:t xml:space="preserve">This section has </w:t>
      </w:r>
      <w:r w:rsidRPr="00E97478">
        <w:rPr>
          <w:rFonts w:ascii="Arial" w:hAnsi="Arial" w:cs="Arial"/>
          <w:b/>
          <w:color w:val="000000"/>
        </w:rPr>
        <w:t>30</w:t>
      </w:r>
      <w:r>
        <w:rPr>
          <w:rFonts w:ascii="Arial" w:hAnsi="Arial" w:cs="Arial"/>
          <w:color w:val="000000"/>
        </w:rPr>
        <w:t xml:space="preserve"> questions. </w:t>
      </w:r>
      <w:r w:rsidRPr="00E97478">
        <w:rPr>
          <w:rFonts w:ascii="Arial" w:hAnsi="Arial" w:cs="Arial"/>
          <w:color w:val="000000"/>
          <w:spacing w:val="-2"/>
        </w:rPr>
        <w:t xml:space="preserve">Answer </w:t>
      </w:r>
      <w:r w:rsidRPr="00E97478">
        <w:rPr>
          <w:rFonts w:ascii="Arial" w:hAnsi="Arial" w:cs="Arial"/>
          <w:b/>
          <w:color w:val="000000"/>
          <w:spacing w:val="-2"/>
        </w:rPr>
        <w:t xml:space="preserve">all </w:t>
      </w:r>
      <w:r w:rsidRPr="00E97478">
        <w:rPr>
          <w:rFonts w:ascii="Arial" w:hAnsi="Arial" w:cs="Arial"/>
          <w:color w:val="000000"/>
          <w:spacing w:val="-2"/>
        </w:rPr>
        <w:t>questions on the separate Multiple-choice Answer Sheet provided. For each question</w:t>
      </w:r>
      <w:r>
        <w:rPr>
          <w:rFonts w:ascii="Arial" w:hAnsi="Arial" w:cs="Arial"/>
          <w:color w:val="000000"/>
          <w:spacing w:val="-2"/>
        </w:rPr>
        <w:t>,</w:t>
      </w:r>
      <w:r w:rsidRPr="00E97478">
        <w:rPr>
          <w:rFonts w:ascii="Arial" w:hAnsi="Arial" w:cs="Arial"/>
          <w:color w:val="000000"/>
          <w:spacing w:val="-2"/>
        </w:rPr>
        <w:t xml:space="preserve"> shade th</w:t>
      </w:r>
      <w:r>
        <w:rPr>
          <w:rFonts w:ascii="Arial" w:hAnsi="Arial" w:cs="Arial"/>
          <w:color w:val="000000"/>
          <w:spacing w:val="-2"/>
        </w:rPr>
        <w:t xml:space="preserve">e box to indicate your answer. </w:t>
      </w:r>
      <w:r w:rsidRPr="00E97478">
        <w:rPr>
          <w:rFonts w:ascii="Arial" w:hAnsi="Arial" w:cs="Arial"/>
          <w:color w:val="000000"/>
          <w:spacing w:val="-2"/>
        </w:rPr>
        <w:t xml:space="preserve">Use only a </w:t>
      </w:r>
      <w:r w:rsidRPr="0032305F">
        <w:rPr>
          <w:rFonts w:ascii="Arial" w:hAnsi="Arial" w:cs="Arial"/>
          <w:color w:val="000000"/>
          <w:spacing w:val="-2"/>
        </w:rPr>
        <w:t>blue or black pen</w:t>
      </w:r>
      <w:r>
        <w:rPr>
          <w:rFonts w:ascii="Arial" w:hAnsi="Arial" w:cs="Arial"/>
          <w:color w:val="000000"/>
          <w:spacing w:val="-2"/>
        </w:rPr>
        <w:t xml:space="preserve"> to shade the boxes. </w:t>
      </w:r>
      <w:r w:rsidRPr="00E97478">
        <w:rPr>
          <w:rFonts w:ascii="Arial" w:hAnsi="Arial" w:cs="Arial"/>
          <w:color w:val="000000"/>
          <w:spacing w:val="-2"/>
        </w:rPr>
        <w:t>If you make a mistake, place</w:t>
      </w:r>
      <w:r>
        <w:rPr>
          <w:rFonts w:ascii="Arial" w:hAnsi="Arial" w:cs="Arial"/>
          <w:color w:val="000000"/>
          <w:spacing w:val="-2"/>
        </w:rPr>
        <w:t xml:space="preserve"> a cross through that square then shade your new answer. D</w:t>
      </w:r>
      <w:r w:rsidRPr="00E97478">
        <w:rPr>
          <w:rFonts w:ascii="Arial" w:hAnsi="Arial" w:cs="Arial"/>
          <w:color w:val="000000"/>
          <w:spacing w:val="-2"/>
        </w:rPr>
        <w:t>o not erase or use correction fluid</w:t>
      </w:r>
      <w:r>
        <w:rPr>
          <w:rFonts w:ascii="Arial" w:hAnsi="Arial" w:cs="Arial"/>
          <w:color w:val="000000"/>
          <w:spacing w:val="-2"/>
        </w:rPr>
        <w:t xml:space="preserve">/tape. </w:t>
      </w:r>
      <w:r w:rsidRPr="00E97478">
        <w:rPr>
          <w:rFonts w:ascii="Arial" w:hAnsi="Arial" w:cs="Arial"/>
          <w:color w:val="000000"/>
          <w:spacing w:val="-2"/>
        </w:rPr>
        <w:t xml:space="preserve">No marks will be given if more than one answer is completed for any question.  </w:t>
      </w:r>
    </w:p>
    <w:p w14:paraId="09AF9F19" w14:textId="77777777" w:rsidR="001859DC" w:rsidRDefault="001859DC" w:rsidP="001859DC">
      <w:pPr>
        <w:pBdr>
          <w:bottom w:val="single" w:sz="6" w:space="1" w:color="auto"/>
        </w:pBdr>
        <w:suppressAutoHyphens/>
        <w:spacing w:after="0" w:line="276" w:lineRule="auto"/>
        <w:jc w:val="both"/>
        <w:rPr>
          <w:rFonts w:ascii="Arial" w:hAnsi="Arial" w:cs="Arial"/>
          <w:color w:val="000000"/>
          <w:spacing w:val="-2"/>
        </w:rPr>
      </w:pPr>
    </w:p>
    <w:p w14:paraId="31774AD7" w14:textId="77777777" w:rsidR="001859DC" w:rsidRPr="00E97478" w:rsidRDefault="001859DC" w:rsidP="001859DC">
      <w:pPr>
        <w:pBdr>
          <w:bottom w:val="single" w:sz="6" w:space="1" w:color="auto"/>
        </w:pBdr>
        <w:suppressAutoHyphens/>
        <w:spacing w:after="0" w:line="276" w:lineRule="auto"/>
        <w:jc w:val="both"/>
        <w:rPr>
          <w:rFonts w:ascii="Arial" w:hAnsi="Arial" w:cs="Arial"/>
          <w:color w:val="000000"/>
          <w:spacing w:val="-2"/>
        </w:rPr>
      </w:pPr>
      <w:proofErr w:type="gramStart"/>
      <w:r>
        <w:rPr>
          <w:rFonts w:ascii="Arial" w:hAnsi="Arial" w:cs="Arial"/>
          <w:color w:val="000000"/>
          <w:spacing w:val="-2"/>
        </w:rPr>
        <w:t>Suggested working time: 40 minutes.</w:t>
      </w:r>
      <w:proofErr w:type="gramEnd"/>
    </w:p>
    <w:p w14:paraId="487EDBE4" w14:textId="77777777" w:rsidR="001859DC" w:rsidRPr="00E97478" w:rsidRDefault="001859DC" w:rsidP="001859DC">
      <w:pPr>
        <w:spacing w:after="0" w:line="276" w:lineRule="auto"/>
        <w:rPr>
          <w:rFonts w:ascii="Arial" w:hAnsi="Arial" w:cs="Arial"/>
        </w:rPr>
      </w:pPr>
    </w:p>
    <w:p w14:paraId="480407DC" w14:textId="10939A30" w:rsidR="006F7B70" w:rsidRPr="00403107" w:rsidRDefault="00403107" w:rsidP="005E4385">
      <w:pPr>
        <w:pStyle w:val="ListParagraph"/>
        <w:numPr>
          <w:ilvl w:val="0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Which of the following statements best describes the difference between random and systematic errors</w:t>
      </w:r>
      <w:r w:rsidR="00044C86" w:rsidRPr="00403107">
        <w:rPr>
          <w:rFonts w:ascii="Arial" w:hAnsi="Arial" w:cs="Arial"/>
        </w:rPr>
        <w:t>?</w:t>
      </w:r>
    </w:p>
    <w:p w14:paraId="4A259091" w14:textId="77777777" w:rsidR="006F7B70" w:rsidRPr="00403107" w:rsidRDefault="006F7B70" w:rsidP="00D87A13">
      <w:pPr>
        <w:pStyle w:val="ListParagraph"/>
        <w:spacing w:after="0" w:line="276" w:lineRule="auto"/>
        <w:rPr>
          <w:rFonts w:ascii="Arial" w:hAnsi="Arial" w:cs="Arial"/>
        </w:rPr>
      </w:pPr>
    </w:p>
    <w:p w14:paraId="4D3E40A5" w14:textId="41CF3CA2" w:rsidR="006F7B70" w:rsidRPr="00403107" w:rsidRDefault="00044C86" w:rsidP="005E4385">
      <w:pPr>
        <w:pStyle w:val="ListParagraph"/>
        <w:numPr>
          <w:ilvl w:val="1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 xml:space="preserve">Random errors </w:t>
      </w:r>
      <w:r w:rsidR="008701E8">
        <w:rPr>
          <w:rFonts w:ascii="Arial" w:hAnsi="Arial" w:cs="Arial"/>
        </w:rPr>
        <w:t>are</w:t>
      </w:r>
      <w:r w:rsidRPr="00403107">
        <w:rPr>
          <w:rFonts w:ascii="Arial" w:hAnsi="Arial" w:cs="Arial"/>
        </w:rPr>
        <w:t xml:space="preserve"> also known as human errors, whilst systematic errors are associated with the materials used.</w:t>
      </w:r>
    </w:p>
    <w:p w14:paraId="5B613DDD" w14:textId="55FEA665" w:rsidR="00044C86" w:rsidRPr="00403107" w:rsidRDefault="00044C86" w:rsidP="005E4385">
      <w:pPr>
        <w:pStyle w:val="ListParagraph"/>
        <w:numPr>
          <w:ilvl w:val="1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Random errors are predictable and can be avoided, whilst systematic errors are not predictable and therefore cannot be avoided.</w:t>
      </w:r>
    </w:p>
    <w:p w14:paraId="254259BE" w14:textId="1A7EB7DC" w:rsidR="00044C86" w:rsidRPr="00403107" w:rsidRDefault="00044C86" w:rsidP="005E4385">
      <w:pPr>
        <w:pStyle w:val="ListParagraph"/>
        <w:numPr>
          <w:ilvl w:val="1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Random errors are based on the limitations of certain measurements, whilst systematic errors occur due to experimental design.</w:t>
      </w:r>
    </w:p>
    <w:p w14:paraId="0A602401" w14:textId="27D0DA7D" w:rsidR="00044C86" w:rsidRPr="00403107" w:rsidRDefault="00044C86" w:rsidP="005E4385">
      <w:pPr>
        <w:pStyle w:val="ListParagraph"/>
        <w:numPr>
          <w:ilvl w:val="1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Random errors require a change to the experiment</w:t>
      </w:r>
      <w:r w:rsidR="008701E8">
        <w:rPr>
          <w:rFonts w:ascii="Arial" w:hAnsi="Arial" w:cs="Arial"/>
        </w:rPr>
        <w:t>al</w:t>
      </w:r>
      <w:r w:rsidRPr="00403107">
        <w:rPr>
          <w:rFonts w:ascii="Arial" w:hAnsi="Arial" w:cs="Arial"/>
        </w:rPr>
        <w:t xml:space="preserve"> method, whilst systematic errors can be reduced by taking averages.</w:t>
      </w:r>
    </w:p>
    <w:p w14:paraId="7A7C155F" w14:textId="40CAF319" w:rsidR="00044C86" w:rsidRPr="00403107" w:rsidRDefault="00044C86" w:rsidP="00D87A13">
      <w:pPr>
        <w:pStyle w:val="ListParagraph"/>
        <w:spacing w:after="0" w:line="276" w:lineRule="auto"/>
        <w:ind w:left="1440"/>
        <w:rPr>
          <w:rFonts w:ascii="Arial" w:hAnsi="Arial" w:cs="Arial"/>
        </w:rPr>
      </w:pPr>
    </w:p>
    <w:p w14:paraId="44DCD6A1" w14:textId="77777777" w:rsidR="00502394" w:rsidRPr="00403107" w:rsidRDefault="00502394" w:rsidP="00D87A13">
      <w:pPr>
        <w:pStyle w:val="ListParagraph"/>
        <w:spacing w:after="0" w:line="276" w:lineRule="auto"/>
        <w:ind w:left="1440"/>
        <w:rPr>
          <w:rFonts w:ascii="Arial" w:hAnsi="Arial" w:cs="Arial"/>
        </w:rPr>
      </w:pPr>
    </w:p>
    <w:p w14:paraId="66569440" w14:textId="675A7725" w:rsidR="00044C86" w:rsidRPr="00403107" w:rsidRDefault="00044C86" w:rsidP="005E4385">
      <w:pPr>
        <w:pStyle w:val="ListParagraph"/>
        <w:numPr>
          <w:ilvl w:val="0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 xml:space="preserve">Which of the following </w:t>
      </w:r>
      <w:proofErr w:type="gramStart"/>
      <w:r w:rsidRPr="00403107">
        <w:rPr>
          <w:rFonts w:ascii="Arial" w:hAnsi="Arial" w:cs="Arial"/>
        </w:rPr>
        <w:t>pairs</w:t>
      </w:r>
      <w:proofErr w:type="gramEnd"/>
      <w:r w:rsidRPr="00403107">
        <w:rPr>
          <w:rFonts w:ascii="Arial" w:hAnsi="Arial" w:cs="Arial"/>
        </w:rPr>
        <w:t xml:space="preserve"> best describes the definition of the associated nutrient?</w:t>
      </w:r>
    </w:p>
    <w:p w14:paraId="1499C333" w14:textId="18D95632" w:rsidR="00044C86" w:rsidRPr="00403107" w:rsidRDefault="00044C86" w:rsidP="00D87A13">
      <w:pPr>
        <w:pStyle w:val="ListParagraph"/>
        <w:spacing w:after="0" w:line="276" w:lineRule="auto"/>
        <w:rPr>
          <w:rFonts w:ascii="Arial" w:hAnsi="Arial" w:cs="Arial"/>
        </w:rPr>
      </w:pPr>
    </w:p>
    <w:p w14:paraId="64CC7302" w14:textId="19E0354C" w:rsidR="00044C86" w:rsidRPr="00403107" w:rsidRDefault="00044C86" w:rsidP="005E4385">
      <w:pPr>
        <w:pStyle w:val="ListParagraph"/>
        <w:numPr>
          <w:ilvl w:val="1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Lipids; main source of energy for cells</w:t>
      </w:r>
    </w:p>
    <w:p w14:paraId="49695443" w14:textId="5AB0D989" w:rsidR="00044C86" w:rsidRPr="00403107" w:rsidRDefault="00044C86" w:rsidP="005E4385">
      <w:pPr>
        <w:pStyle w:val="ListParagraph"/>
        <w:numPr>
          <w:ilvl w:val="1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Vitamins; can be broken down into fatty acids and glycerol</w:t>
      </w:r>
    </w:p>
    <w:p w14:paraId="1DD459B1" w14:textId="1BAC09A7" w:rsidR="00044C86" w:rsidRPr="00403107" w:rsidRDefault="00044C86" w:rsidP="005E4385">
      <w:pPr>
        <w:pStyle w:val="ListParagraph"/>
        <w:numPr>
          <w:ilvl w:val="1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Carbohydrates; broken down to amino acids and use</w:t>
      </w:r>
      <w:r w:rsidR="00E96C27" w:rsidRPr="00403107">
        <w:rPr>
          <w:rFonts w:ascii="Arial" w:hAnsi="Arial" w:cs="Arial"/>
        </w:rPr>
        <w:t>d</w:t>
      </w:r>
      <w:r w:rsidRPr="00403107">
        <w:rPr>
          <w:rFonts w:ascii="Arial" w:hAnsi="Arial" w:cs="Arial"/>
        </w:rPr>
        <w:t xml:space="preserve"> as energy</w:t>
      </w:r>
    </w:p>
    <w:p w14:paraId="3B21F86A" w14:textId="0AB796D8" w:rsidR="00044C86" w:rsidRPr="00403107" w:rsidRDefault="00044C86" w:rsidP="005E4385">
      <w:pPr>
        <w:pStyle w:val="ListParagraph"/>
        <w:numPr>
          <w:ilvl w:val="1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Minerals; can act as co-factors for enzymes in metabolism</w:t>
      </w:r>
    </w:p>
    <w:p w14:paraId="40229065" w14:textId="2D5149C4" w:rsidR="00044C86" w:rsidRPr="00403107" w:rsidRDefault="00044C86" w:rsidP="00D87A13">
      <w:pPr>
        <w:pStyle w:val="ListParagraph"/>
        <w:spacing w:after="0" w:line="276" w:lineRule="auto"/>
        <w:ind w:left="1440"/>
        <w:rPr>
          <w:rFonts w:ascii="Arial" w:hAnsi="Arial" w:cs="Arial"/>
        </w:rPr>
      </w:pPr>
    </w:p>
    <w:p w14:paraId="2287AFE2" w14:textId="77777777" w:rsidR="00502394" w:rsidRPr="00403107" w:rsidRDefault="00502394" w:rsidP="00D87A13">
      <w:pPr>
        <w:pStyle w:val="ListParagraph"/>
        <w:spacing w:after="0" w:line="276" w:lineRule="auto"/>
        <w:ind w:left="1440"/>
        <w:rPr>
          <w:rFonts w:ascii="Arial" w:hAnsi="Arial" w:cs="Arial"/>
        </w:rPr>
      </w:pPr>
    </w:p>
    <w:p w14:paraId="36867A35" w14:textId="39A00906" w:rsidR="00044C86" w:rsidRPr="00403107" w:rsidRDefault="00044C86" w:rsidP="005E4385">
      <w:pPr>
        <w:pStyle w:val="ListParagraph"/>
        <w:numPr>
          <w:ilvl w:val="0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 xml:space="preserve">Osteoporosis is a </w:t>
      </w:r>
      <w:r w:rsidR="00502394" w:rsidRPr="00403107">
        <w:rPr>
          <w:rFonts w:ascii="Arial" w:hAnsi="Arial" w:cs="Arial"/>
        </w:rPr>
        <w:t>disease associated with the loss of bone mass. Doctors often prescribe</w:t>
      </w:r>
    </w:p>
    <w:p w14:paraId="4B870086" w14:textId="77777777" w:rsidR="00502394" w:rsidRPr="00403107" w:rsidRDefault="00502394" w:rsidP="00D87A13">
      <w:pPr>
        <w:pStyle w:val="ListParagraph"/>
        <w:spacing w:after="0" w:line="276" w:lineRule="auto"/>
        <w:rPr>
          <w:rFonts w:ascii="Arial" w:hAnsi="Arial" w:cs="Arial"/>
        </w:rPr>
      </w:pPr>
    </w:p>
    <w:p w14:paraId="57758197" w14:textId="7C43FCE1" w:rsidR="00502394" w:rsidRPr="00403107" w:rsidRDefault="00502394" w:rsidP="005E4385">
      <w:pPr>
        <w:pStyle w:val="ListParagraph"/>
        <w:numPr>
          <w:ilvl w:val="1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Vitamin D, to assist in the absorption of calcium into bones.</w:t>
      </w:r>
    </w:p>
    <w:p w14:paraId="57492F09" w14:textId="43BF8195" w:rsidR="00502394" w:rsidRPr="00403107" w:rsidRDefault="00502394" w:rsidP="005E4385">
      <w:pPr>
        <w:pStyle w:val="ListParagraph"/>
        <w:numPr>
          <w:ilvl w:val="1"/>
          <w:numId w:val="18"/>
        </w:numPr>
        <w:spacing w:after="0" w:line="276" w:lineRule="auto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minimal</w:t>
      </w:r>
      <w:proofErr w:type="gramEnd"/>
      <w:r w:rsidRPr="00403107">
        <w:rPr>
          <w:rFonts w:ascii="Arial" w:hAnsi="Arial" w:cs="Arial"/>
        </w:rPr>
        <w:t xml:space="preserve"> exercise, to ensure patients do not break their bones.</w:t>
      </w:r>
    </w:p>
    <w:p w14:paraId="24DAFAB6" w14:textId="0C2A6991" w:rsidR="00502394" w:rsidRPr="00403107" w:rsidRDefault="00502394" w:rsidP="005E4385">
      <w:pPr>
        <w:pStyle w:val="ListParagraph"/>
        <w:numPr>
          <w:ilvl w:val="1"/>
          <w:numId w:val="18"/>
        </w:numPr>
        <w:spacing w:after="0" w:line="276" w:lineRule="auto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quitting</w:t>
      </w:r>
      <w:proofErr w:type="gramEnd"/>
      <w:r w:rsidRPr="00403107">
        <w:rPr>
          <w:rFonts w:ascii="Arial" w:hAnsi="Arial" w:cs="Arial"/>
        </w:rPr>
        <w:t xml:space="preserve"> smoking, to lower the amount of oestrogen in the body.</w:t>
      </w:r>
    </w:p>
    <w:p w14:paraId="5220A535" w14:textId="0E035D38" w:rsidR="00502394" w:rsidRPr="00403107" w:rsidRDefault="00502394" w:rsidP="005E4385">
      <w:pPr>
        <w:pStyle w:val="ListParagraph"/>
        <w:numPr>
          <w:ilvl w:val="1"/>
          <w:numId w:val="18"/>
        </w:numPr>
        <w:spacing w:after="0" w:line="276" w:lineRule="auto"/>
        <w:rPr>
          <w:rFonts w:ascii="Arial" w:hAnsi="Arial" w:cs="Arial"/>
        </w:rPr>
      </w:pPr>
      <w:proofErr w:type="spellStart"/>
      <w:proofErr w:type="gramStart"/>
      <w:r w:rsidRPr="00403107">
        <w:rPr>
          <w:rFonts w:ascii="Arial" w:hAnsi="Arial" w:cs="Arial"/>
        </w:rPr>
        <w:t>biphosphanates</w:t>
      </w:r>
      <w:proofErr w:type="spellEnd"/>
      <w:proofErr w:type="gramEnd"/>
      <w:r w:rsidRPr="00403107">
        <w:rPr>
          <w:rFonts w:ascii="Arial" w:hAnsi="Arial" w:cs="Arial"/>
        </w:rPr>
        <w:t>, to increase the concentration of calcium in the blood.</w:t>
      </w:r>
    </w:p>
    <w:p w14:paraId="5979B1E1" w14:textId="749749A1" w:rsidR="00044C86" w:rsidRPr="00403107" w:rsidRDefault="00044C86" w:rsidP="00D87A13">
      <w:pPr>
        <w:pStyle w:val="ListParagraph"/>
        <w:spacing w:after="0" w:line="276" w:lineRule="auto"/>
        <w:rPr>
          <w:rFonts w:ascii="Arial" w:hAnsi="Arial" w:cs="Arial"/>
        </w:rPr>
      </w:pPr>
    </w:p>
    <w:p w14:paraId="6AF097C0" w14:textId="77777777" w:rsidR="00502394" w:rsidRPr="00403107" w:rsidRDefault="00502394" w:rsidP="00D87A13">
      <w:pPr>
        <w:pStyle w:val="ListParagraph"/>
        <w:spacing w:after="0" w:line="276" w:lineRule="auto"/>
        <w:rPr>
          <w:rFonts w:ascii="Arial" w:hAnsi="Arial" w:cs="Arial"/>
        </w:rPr>
      </w:pPr>
    </w:p>
    <w:p w14:paraId="45C6A619" w14:textId="1C3DD710" w:rsidR="001859DC" w:rsidRPr="00403107" w:rsidRDefault="00E96C27" w:rsidP="005E4385">
      <w:pPr>
        <w:pStyle w:val="ListParagraph"/>
        <w:numPr>
          <w:ilvl w:val="0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When the cell is not dividing, t</w:t>
      </w:r>
      <w:r w:rsidR="00245C78" w:rsidRPr="00403107">
        <w:rPr>
          <w:rFonts w:ascii="Arial" w:hAnsi="Arial" w:cs="Arial"/>
        </w:rPr>
        <w:t>he tangled network of DNA and proteins is known as</w:t>
      </w:r>
    </w:p>
    <w:p w14:paraId="1B6C738F" w14:textId="77777777" w:rsidR="00245C78" w:rsidRPr="00403107" w:rsidRDefault="00245C78" w:rsidP="00D87A13">
      <w:pPr>
        <w:pStyle w:val="ListParagraph"/>
        <w:spacing w:after="0" w:line="276" w:lineRule="auto"/>
        <w:rPr>
          <w:rFonts w:ascii="Arial" w:hAnsi="Arial" w:cs="Arial"/>
        </w:rPr>
      </w:pPr>
    </w:p>
    <w:p w14:paraId="344BB620" w14:textId="205F79EB" w:rsidR="00245C78" w:rsidRPr="00403107" w:rsidRDefault="00245C78" w:rsidP="005E4385">
      <w:pPr>
        <w:pStyle w:val="ListParagraph"/>
        <w:numPr>
          <w:ilvl w:val="1"/>
          <w:numId w:val="18"/>
        </w:numPr>
        <w:spacing w:after="0" w:line="276" w:lineRule="auto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chromatin</w:t>
      </w:r>
      <w:proofErr w:type="gramEnd"/>
      <w:r w:rsidRPr="00403107">
        <w:rPr>
          <w:rFonts w:ascii="Arial" w:hAnsi="Arial" w:cs="Arial"/>
        </w:rPr>
        <w:t>.</w:t>
      </w:r>
    </w:p>
    <w:p w14:paraId="37A68B86" w14:textId="730FB14F" w:rsidR="00245C78" w:rsidRPr="00403107" w:rsidRDefault="00245C78" w:rsidP="005E4385">
      <w:pPr>
        <w:pStyle w:val="ListParagraph"/>
        <w:numPr>
          <w:ilvl w:val="1"/>
          <w:numId w:val="18"/>
        </w:numPr>
        <w:spacing w:after="0" w:line="276" w:lineRule="auto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a</w:t>
      </w:r>
      <w:proofErr w:type="gramEnd"/>
      <w:r w:rsidRPr="00403107">
        <w:rPr>
          <w:rFonts w:ascii="Arial" w:hAnsi="Arial" w:cs="Arial"/>
        </w:rPr>
        <w:t xml:space="preserve"> chromosome.</w:t>
      </w:r>
    </w:p>
    <w:p w14:paraId="3C122314" w14:textId="3C963F64" w:rsidR="00245C78" w:rsidRPr="00403107" w:rsidRDefault="00245C78" w:rsidP="005E4385">
      <w:pPr>
        <w:pStyle w:val="ListParagraph"/>
        <w:numPr>
          <w:ilvl w:val="1"/>
          <w:numId w:val="18"/>
        </w:numPr>
        <w:spacing w:after="0" w:line="276" w:lineRule="auto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an</w:t>
      </w:r>
      <w:proofErr w:type="gramEnd"/>
      <w:r w:rsidRPr="00403107">
        <w:rPr>
          <w:rFonts w:ascii="Arial" w:hAnsi="Arial" w:cs="Arial"/>
        </w:rPr>
        <w:t xml:space="preserve"> epigenome.</w:t>
      </w:r>
    </w:p>
    <w:p w14:paraId="6B0AC3F4" w14:textId="498DF482" w:rsidR="00245C78" w:rsidRPr="00403107" w:rsidRDefault="00245C78" w:rsidP="005E4385">
      <w:pPr>
        <w:pStyle w:val="ListParagraph"/>
        <w:numPr>
          <w:ilvl w:val="1"/>
          <w:numId w:val="18"/>
        </w:numPr>
        <w:spacing w:after="0" w:line="276" w:lineRule="auto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a</w:t>
      </w:r>
      <w:proofErr w:type="gramEnd"/>
      <w:r w:rsidRPr="00403107">
        <w:rPr>
          <w:rFonts w:ascii="Arial" w:hAnsi="Arial" w:cs="Arial"/>
        </w:rPr>
        <w:t xml:space="preserve"> nucleotide.</w:t>
      </w:r>
    </w:p>
    <w:p w14:paraId="6382A426" w14:textId="527A5206" w:rsidR="00EA7FD9" w:rsidRPr="00403107" w:rsidRDefault="00EA7FD9" w:rsidP="005E4385">
      <w:pPr>
        <w:pStyle w:val="ListParagraph"/>
        <w:numPr>
          <w:ilvl w:val="0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lastRenderedPageBreak/>
        <w:t xml:space="preserve">Upon falling pregnant, a couple choose to test the foetus for the </w:t>
      </w:r>
      <w:r w:rsidR="008D011B">
        <w:rPr>
          <w:rFonts w:ascii="Arial" w:hAnsi="Arial" w:cs="Arial"/>
        </w:rPr>
        <w:t>Phenylketonuria (</w:t>
      </w:r>
      <w:r w:rsidRPr="00403107">
        <w:rPr>
          <w:rFonts w:ascii="Arial" w:hAnsi="Arial" w:cs="Arial"/>
        </w:rPr>
        <w:t>PKU</w:t>
      </w:r>
      <w:r w:rsidR="008D011B">
        <w:rPr>
          <w:rFonts w:ascii="Arial" w:hAnsi="Arial" w:cs="Arial"/>
        </w:rPr>
        <w:t>)</w:t>
      </w:r>
      <w:r w:rsidRPr="00403107">
        <w:rPr>
          <w:rFonts w:ascii="Arial" w:hAnsi="Arial" w:cs="Arial"/>
        </w:rPr>
        <w:t xml:space="preserve"> disorder. Which of the following would </w:t>
      </w:r>
      <w:r w:rsidRPr="008701E8">
        <w:rPr>
          <w:rFonts w:ascii="Arial" w:hAnsi="Arial" w:cs="Arial"/>
          <w:b/>
        </w:rPr>
        <w:t>not</w:t>
      </w:r>
      <w:r w:rsidRPr="00403107">
        <w:rPr>
          <w:rFonts w:ascii="Arial" w:hAnsi="Arial" w:cs="Arial"/>
        </w:rPr>
        <w:t xml:space="preserve"> be used to detect this genetic disease?</w:t>
      </w:r>
    </w:p>
    <w:p w14:paraId="245A54C4" w14:textId="77777777" w:rsidR="00EA7FD9" w:rsidRPr="00403107" w:rsidRDefault="00EA7FD9" w:rsidP="00D87A13">
      <w:pPr>
        <w:pStyle w:val="ListParagraph"/>
        <w:spacing w:after="0" w:line="276" w:lineRule="auto"/>
        <w:rPr>
          <w:rFonts w:ascii="Arial" w:hAnsi="Arial" w:cs="Arial"/>
        </w:rPr>
      </w:pPr>
    </w:p>
    <w:p w14:paraId="54013054" w14:textId="173F2DAD" w:rsidR="00EA7FD9" w:rsidRPr="00403107" w:rsidRDefault="00EA7FD9" w:rsidP="005E4385">
      <w:pPr>
        <w:pStyle w:val="ListParagraph"/>
        <w:numPr>
          <w:ilvl w:val="1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Amniocentesis</w:t>
      </w:r>
    </w:p>
    <w:p w14:paraId="6DC7F4C0" w14:textId="108013AF" w:rsidR="00EA7FD9" w:rsidRPr="00403107" w:rsidRDefault="00EA7FD9" w:rsidP="005E4385">
      <w:pPr>
        <w:pStyle w:val="ListParagraph"/>
        <w:numPr>
          <w:ilvl w:val="1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Chorionic Villus Sampling</w:t>
      </w:r>
    </w:p>
    <w:p w14:paraId="0454C286" w14:textId="3D71DB91" w:rsidR="00EA7FD9" w:rsidRPr="00403107" w:rsidRDefault="00EA7FD9" w:rsidP="005E4385">
      <w:pPr>
        <w:pStyle w:val="ListParagraph"/>
        <w:numPr>
          <w:ilvl w:val="1"/>
          <w:numId w:val="18"/>
        </w:numPr>
        <w:spacing w:after="0" w:line="276" w:lineRule="auto"/>
        <w:rPr>
          <w:rFonts w:ascii="Arial" w:hAnsi="Arial" w:cs="Arial"/>
        </w:rPr>
      </w:pPr>
      <w:proofErr w:type="spellStart"/>
      <w:r w:rsidRPr="00403107">
        <w:rPr>
          <w:rFonts w:ascii="Arial" w:hAnsi="Arial" w:cs="Arial"/>
        </w:rPr>
        <w:t>Fetoscopy</w:t>
      </w:r>
      <w:proofErr w:type="spellEnd"/>
    </w:p>
    <w:p w14:paraId="7AED67EC" w14:textId="4F40AFB7" w:rsidR="00EA7FD9" w:rsidRPr="00403107" w:rsidRDefault="00EA7FD9" w:rsidP="005E4385">
      <w:pPr>
        <w:pStyle w:val="ListParagraph"/>
        <w:numPr>
          <w:ilvl w:val="1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Biochemical Analysis</w:t>
      </w:r>
    </w:p>
    <w:p w14:paraId="7FA1EB99" w14:textId="18EF882B" w:rsidR="00EA7FD9" w:rsidRPr="00403107" w:rsidRDefault="00EA7FD9" w:rsidP="00D87A13">
      <w:pPr>
        <w:pStyle w:val="ListParagraph"/>
        <w:spacing w:after="0" w:line="276" w:lineRule="auto"/>
        <w:ind w:left="1440"/>
        <w:rPr>
          <w:rFonts w:ascii="Arial" w:hAnsi="Arial" w:cs="Arial"/>
        </w:rPr>
      </w:pPr>
    </w:p>
    <w:p w14:paraId="384794D1" w14:textId="77777777" w:rsidR="00502394" w:rsidRPr="00403107" w:rsidRDefault="00502394" w:rsidP="00D87A13">
      <w:pPr>
        <w:pStyle w:val="ListParagraph"/>
        <w:spacing w:after="0" w:line="276" w:lineRule="auto"/>
        <w:ind w:left="1440"/>
        <w:rPr>
          <w:rFonts w:ascii="Arial" w:hAnsi="Arial" w:cs="Arial"/>
        </w:rPr>
      </w:pPr>
    </w:p>
    <w:p w14:paraId="59D608D8" w14:textId="6781BF70" w:rsidR="00406C67" w:rsidRPr="00403107" w:rsidRDefault="00406C67" w:rsidP="005E4385">
      <w:pPr>
        <w:pStyle w:val="ListParagraph"/>
        <w:numPr>
          <w:ilvl w:val="0"/>
          <w:numId w:val="18"/>
        </w:numPr>
        <w:spacing w:after="0" w:line="276" w:lineRule="auto"/>
        <w:rPr>
          <w:rFonts w:ascii="Arial" w:hAnsi="Arial" w:cs="Arial"/>
          <w:shd w:val="clear" w:color="auto" w:fill="FFFFFF"/>
        </w:rPr>
      </w:pPr>
      <w:r w:rsidRPr="00403107">
        <w:rPr>
          <w:rFonts w:ascii="Arial" w:hAnsi="Arial" w:cs="Arial"/>
          <w:shd w:val="clear" w:color="auto" w:fill="FFFFFF"/>
        </w:rPr>
        <w:t xml:space="preserve">Ventricular Septal Defect (VSD) is a common congenital disease of the heart associated with a hole in the septum between the two ventricle chambers. </w:t>
      </w:r>
    </w:p>
    <w:p w14:paraId="031E1B4B" w14:textId="77777777" w:rsidR="00406C67" w:rsidRPr="00403107" w:rsidRDefault="00406C67" w:rsidP="00D87A13">
      <w:pPr>
        <w:spacing w:after="0" w:line="276" w:lineRule="auto"/>
        <w:rPr>
          <w:rFonts w:ascii="Arial" w:hAnsi="Arial" w:cs="Arial"/>
          <w:shd w:val="clear" w:color="auto" w:fill="FFFFFF"/>
        </w:rPr>
      </w:pPr>
    </w:p>
    <w:p w14:paraId="3509B109" w14:textId="0FFEED17" w:rsidR="00406C67" w:rsidRPr="00403107" w:rsidRDefault="00406C67" w:rsidP="00D87A13">
      <w:pPr>
        <w:pStyle w:val="ListParagraph"/>
        <w:spacing w:after="0" w:line="276" w:lineRule="auto"/>
        <w:rPr>
          <w:rFonts w:ascii="Arial" w:hAnsi="Arial" w:cs="Arial"/>
          <w:shd w:val="clear" w:color="auto" w:fill="FFFFFF"/>
        </w:rPr>
      </w:pPr>
      <w:r w:rsidRPr="00403107">
        <w:rPr>
          <w:rFonts w:ascii="Arial" w:hAnsi="Arial" w:cs="Arial"/>
          <w:shd w:val="clear" w:color="auto" w:fill="FFFFFF"/>
        </w:rPr>
        <w:t xml:space="preserve">Which of the following gives the best explanation </w:t>
      </w:r>
      <w:r w:rsidR="00501BDE" w:rsidRPr="00403107">
        <w:rPr>
          <w:rFonts w:ascii="Arial" w:hAnsi="Arial" w:cs="Arial"/>
          <w:shd w:val="clear" w:color="auto" w:fill="FFFFFF"/>
        </w:rPr>
        <w:t>as to why the concentration of oxygen leaving through the aorta would be low</w:t>
      </w:r>
      <w:r w:rsidR="00BF0A0F">
        <w:rPr>
          <w:rFonts w:ascii="Arial" w:hAnsi="Arial" w:cs="Arial"/>
          <w:shd w:val="clear" w:color="auto" w:fill="FFFFFF"/>
        </w:rPr>
        <w:t xml:space="preserve"> in someone with VSD</w:t>
      </w:r>
      <w:r w:rsidR="00501BDE" w:rsidRPr="00403107">
        <w:rPr>
          <w:rFonts w:ascii="Arial" w:hAnsi="Arial" w:cs="Arial"/>
          <w:shd w:val="clear" w:color="auto" w:fill="FFFFFF"/>
        </w:rPr>
        <w:t>?</w:t>
      </w:r>
    </w:p>
    <w:p w14:paraId="2B7AA0ED" w14:textId="52621ABA" w:rsidR="00501BDE" w:rsidRPr="00403107" w:rsidRDefault="00501BDE" w:rsidP="00D87A13">
      <w:pPr>
        <w:pStyle w:val="ListParagraph"/>
        <w:spacing w:after="0" w:line="276" w:lineRule="auto"/>
        <w:rPr>
          <w:rFonts w:ascii="Arial" w:hAnsi="Arial" w:cs="Arial"/>
          <w:shd w:val="clear" w:color="auto" w:fill="FFFFFF"/>
        </w:rPr>
      </w:pPr>
    </w:p>
    <w:p w14:paraId="18A832D4" w14:textId="6C3D00EC" w:rsidR="00501BDE" w:rsidRPr="00403107" w:rsidRDefault="00501BDE" w:rsidP="005E4385">
      <w:pPr>
        <w:pStyle w:val="ListParagraph"/>
        <w:numPr>
          <w:ilvl w:val="1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  <w:shd w:val="clear" w:color="auto" w:fill="FFFFFF"/>
        </w:rPr>
        <w:t>Deoxygenated blood enters the right ventricle</w:t>
      </w:r>
      <w:r w:rsidR="00E96C27" w:rsidRPr="00403107">
        <w:rPr>
          <w:rFonts w:ascii="Arial" w:hAnsi="Arial" w:cs="Arial"/>
          <w:shd w:val="clear" w:color="auto" w:fill="FFFFFF"/>
        </w:rPr>
        <w:t xml:space="preserve"> from the left ventricle</w:t>
      </w:r>
    </w:p>
    <w:p w14:paraId="69EB5818" w14:textId="69502CFB" w:rsidR="00501BDE" w:rsidRPr="00403107" w:rsidRDefault="00501BDE" w:rsidP="005E4385">
      <w:pPr>
        <w:pStyle w:val="ListParagraph"/>
        <w:numPr>
          <w:ilvl w:val="1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  <w:shd w:val="clear" w:color="auto" w:fill="FFFFFF"/>
        </w:rPr>
        <w:t>Deoxygenated blood enters the left ventricle</w:t>
      </w:r>
      <w:r w:rsidR="00E96C27" w:rsidRPr="00403107">
        <w:rPr>
          <w:rFonts w:ascii="Arial" w:hAnsi="Arial" w:cs="Arial"/>
          <w:shd w:val="clear" w:color="auto" w:fill="FFFFFF"/>
        </w:rPr>
        <w:t xml:space="preserve"> from the right ventricle</w:t>
      </w:r>
    </w:p>
    <w:p w14:paraId="5FC2EFAD" w14:textId="066A2EF5" w:rsidR="00501BDE" w:rsidRPr="00403107" w:rsidRDefault="00501BDE" w:rsidP="005E4385">
      <w:pPr>
        <w:pStyle w:val="ListParagraph"/>
        <w:numPr>
          <w:ilvl w:val="1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  <w:shd w:val="clear" w:color="auto" w:fill="FFFFFF"/>
        </w:rPr>
        <w:t>Oxygenated blood enters the right ventricle</w:t>
      </w:r>
      <w:r w:rsidR="00E96C27" w:rsidRPr="00403107">
        <w:rPr>
          <w:rFonts w:ascii="Arial" w:hAnsi="Arial" w:cs="Arial"/>
          <w:shd w:val="clear" w:color="auto" w:fill="FFFFFF"/>
        </w:rPr>
        <w:t xml:space="preserve"> from the left ventricle</w:t>
      </w:r>
    </w:p>
    <w:p w14:paraId="3BA0BA7E" w14:textId="30225588" w:rsidR="00502394" w:rsidRPr="00403107" w:rsidRDefault="00E96C27" w:rsidP="005E4385">
      <w:pPr>
        <w:pStyle w:val="ListParagraph"/>
        <w:numPr>
          <w:ilvl w:val="1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  <w:shd w:val="clear" w:color="auto" w:fill="FFFFFF"/>
        </w:rPr>
        <w:t>O</w:t>
      </w:r>
      <w:r w:rsidR="00501BDE" w:rsidRPr="00403107">
        <w:rPr>
          <w:rFonts w:ascii="Arial" w:hAnsi="Arial" w:cs="Arial"/>
          <w:shd w:val="clear" w:color="auto" w:fill="FFFFFF"/>
        </w:rPr>
        <w:t>xygenated blood enters the left ventricle</w:t>
      </w:r>
      <w:r w:rsidRPr="00403107">
        <w:rPr>
          <w:rFonts w:ascii="Arial" w:hAnsi="Arial" w:cs="Arial"/>
          <w:shd w:val="clear" w:color="auto" w:fill="FFFFFF"/>
        </w:rPr>
        <w:t xml:space="preserve"> from the right ventricle</w:t>
      </w:r>
    </w:p>
    <w:p w14:paraId="024B22C8" w14:textId="3D5316AA" w:rsidR="00BF0A0F" w:rsidRDefault="00BF0A0F" w:rsidP="00BF0A0F">
      <w:pPr>
        <w:spacing w:after="0" w:line="276" w:lineRule="auto"/>
      </w:pPr>
    </w:p>
    <w:p w14:paraId="37993B92" w14:textId="77777777" w:rsidR="00BF0A0F" w:rsidRDefault="00BF0A0F" w:rsidP="00BF0A0F">
      <w:pPr>
        <w:spacing w:after="0" w:line="276" w:lineRule="auto"/>
      </w:pPr>
    </w:p>
    <w:p w14:paraId="2A002B98" w14:textId="4EDC955F" w:rsidR="00BF0A0F" w:rsidRDefault="00BF0A0F" w:rsidP="00BF0A0F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Questions 7 and 8 refer to the diagram below.</w:t>
      </w:r>
    </w:p>
    <w:p w14:paraId="639526BB" w14:textId="77777777" w:rsidR="00BF0A0F" w:rsidRDefault="00BF0A0F" w:rsidP="00BF0A0F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6BFBBCD5" w14:textId="77777777" w:rsidR="00BF0A0F" w:rsidRDefault="00BF0A0F" w:rsidP="00BF0A0F">
      <w:pPr>
        <w:tabs>
          <w:tab w:val="left" w:pos="709"/>
          <w:tab w:val="right" w:pos="1134"/>
        </w:tabs>
        <w:spacing w:after="0" w:line="276" w:lineRule="auto"/>
        <w:jc w:val="center"/>
        <w:rPr>
          <w:rFonts w:ascii="Arial" w:hAnsi="Arial" w:cs="Arial"/>
        </w:rPr>
      </w:pPr>
      <w:r>
        <w:rPr>
          <w:noProof/>
          <w:lang w:eastAsia="en-AU"/>
        </w:rPr>
        <w:drawing>
          <wp:inline distT="0" distB="0" distL="0" distR="0" wp14:anchorId="0A5F0582" wp14:editId="7A63047F">
            <wp:extent cx="2036673" cy="1340063"/>
            <wp:effectExtent l="0" t="0" r="1905" b="0"/>
            <wp:docPr id="2" name="Picture 2" descr="File:201601 golgi bo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201601 golgi body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119" cy="134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81C9C" w14:textId="77777777" w:rsidR="00BF0A0F" w:rsidRDefault="00BF0A0F" w:rsidP="00BF0A0F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07BE4F70" w14:textId="77777777" w:rsidR="00BF0A0F" w:rsidRPr="00403107" w:rsidRDefault="00BF0A0F" w:rsidP="005E4385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Where, in the cell, would you expect to find the cell organelle depicted above?</w:t>
      </w:r>
    </w:p>
    <w:p w14:paraId="2AFA2918" w14:textId="77777777" w:rsidR="00BF0A0F" w:rsidRPr="00403107" w:rsidRDefault="00BF0A0F" w:rsidP="00BF0A0F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5A075A67" w14:textId="77777777" w:rsidR="00BF0A0F" w:rsidRPr="00403107" w:rsidRDefault="00BF0A0F" w:rsidP="005E4385">
      <w:pPr>
        <w:pStyle w:val="ListParagraph"/>
        <w:numPr>
          <w:ilvl w:val="1"/>
          <w:numId w:val="24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Free in the cytoplasm</w:t>
      </w:r>
    </w:p>
    <w:p w14:paraId="3C0B595C" w14:textId="77777777" w:rsidR="008D011B" w:rsidRPr="00403107" w:rsidRDefault="008D011B" w:rsidP="005E4385">
      <w:pPr>
        <w:pStyle w:val="ListParagraph"/>
        <w:numPr>
          <w:ilvl w:val="1"/>
          <w:numId w:val="24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Positioned near the nucleus</w:t>
      </w:r>
    </w:p>
    <w:p w14:paraId="672415B4" w14:textId="5CE842DB" w:rsidR="00BF0A0F" w:rsidRPr="00403107" w:rsidRDefault="00BF0A0F" w:rsidP="005E4385">
      <w:pPr>
        <w:pStyle w:val="ListParagraph"/>
        <w:numPr>
          <w:ilvl w:val="1"/>
          <w:numId w:val="24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As an e</w:t>
      </w:r>
      <w:r w:rsidRPr="00403107">
        <w:rPr>
          <w:rFonts w:ascii="Arial" w:hAnsi="Arial" w:cs="Arial"/>
        </w:rPr>
        <w:t>xtension of the nuclear membrane</w:t>
      </w:r>
    </w:p>
    <w:p w14:paraId="30EA9119" w14:textId="77777777" w:rsidR="00BF0A0F" w:rsidRPr="00403107" w:rsidRDefault="00BF0A0F" w:rsidP="005E4385">
      <w:pPr>
        <w:pStyle w:val="ListParagraph"/>
        <w:numPr>
          <w:ilvl w:val="1"/>
          <w:numId w:val="24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Attached to the cell membrane</w:t>
      </w:r>
    </w:p>
    <w:p w14:paraId="31CD4B9E" w14:textId="77777777" w:rsidR="00BF0A0F" w:rsidRPr="00403107" w:rsidRDefault="00BF0A0F" w:rsidP="00BF0A0F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</w:rPr>
      </w:pPr>
    </w:p>
    <w:p w14:paraId="2BDAB694" w14:textId="77777777" w:rsidR="00BF0A0F" w:rsidRPr="00403107" w:rsidRDefault="00BF0A0F" w:rsidP="00BF0A0F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</w:rPr>
      </w:pPr>
    </w:p>
    <w:p w14:paraId="009B1EDE" w14:textId="77777777" w:rsidR="00BF0A0F" w:rsidRPr="00403107" w:rsidRDefault="00BF0A0F" w:rsidP="005E4385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The organelle above is associated with</w:t>
      </w:r>
    </w:p>
    <w:p w14:paraId="59FBC89E" w14:textId="77777777" w:rsidR="00BF0A0F" w:rsidRPr="00403107" w:rsidRDefault="00BF0A0F" w:rsidP="00BF0A0F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2B4C486B" w14:textId="5F5AEAC8" w:rsidR="00BF0A0F" w:rsidRPr="00403107" w:rsidRDefault="00BF0A0F" w:rsidP="005E4385">
      <w:pPr>
        <w:pStyle w:val="ListParagraph"/>
        <w:numPr>
          <w:ilvl w:val="0"/>
          <w:numId w:val="25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modify</w:t>
      </w:r>
      <w:r>
        <w:rPr>
          <w:rFonts w:ascii="Arial" w:hAnsi="Arial" w:cs="Arial"/>
        </w:rPr>
        <w:t>ing</w:t>
      </w:r>
      <w:proofErr w:type="gramEnd"/>
      <w:r w:rsidRPr="00403107">
        <w:rPr>
          <w:rFonts w:ascii="Arial" w:hAnsi="Arial" w:cs="Arial"/>
        </w:rPr>
        <w:t xml:space="preserve"> and packag</w:t>
      </w:r>
      <w:r>
        <w:rPr>
          <w:rFonts w:ascii="Arial" w:hAnsi="Arial" w:cs="Arial"/>
        </w:rPr>
        <w:t>ing</w:t>
      </w:r>
      <w:r w:rsidRPr="00403107">
        <w:rPr>
          <w:rFonts w:ascii="Arial" w:hAnsi="Arial" w:cs="Arial"/>
        </w:rPr>
        <w:t xml:space="preserve"> proteins.</w:t>
      </w:r>
    </w:p>
    <w:p w14:paraId="2882E8D8" w14:textId="77777777" w:rsidR="00BF0A0F" w:rsidRPr="00403107" w:rsidRDefault="00BF0A0F" w:rsidP="005E4385">
      <w:pPr>
        <w:pStyle w:val="ListParagraph"/>
        <w:numPr>
          <w:ilvl w:val="0"/>
          <w:numId w:val="25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cellular</w:t>
      </w:r>
      <w:proofErr w:type="gramEnd"/>
      <w:r w:rsidRPr="00403107">
        <w:rPr>
          <w:rFonts w:ascii="Arial" w:hAnsi="Arial" w:cs="Arial"/>
        </w:rPr>
        <w:t xml:space="preserve"> respiration.</w:t>
      </w:r>
    </w:p>
    <w:p w14:paraId="412B743F" w14:textId="77777777" w:rsidR="00BF0A0F" w:rsidRPr="00403107" w:rsidRDefault="00BF0A0F" w:rsidP="005E4385">
      <w:pPr>
        <w:pStyle w:val="ListParagraph"/>
        <w:numPr>
          <w:ilvl w:val="0"/>
          <w:numId w:val="25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digestion</w:t>
      </w:r>
      <w:proofErr w:type="gramEnd"/>
      <w:r w:rsidRPr="00403107">
        <w:rPr>
          <w:rFonts w:ascii="Arial" w:hAnsi="Arial" w:cs="Arial"/>
        </w:rPr>
        <w:t xml:space="preserve"> of large molecules.</w:t>
      </w:r>
    </w:p>
    <w:p w14:paraId="3B175D31" w14:textId="77777777" w:rsidR="00BF0A0F" w:rsidRPr="00403107" w:rsidRDefault="00BF0A0F" w:rsidP="005E4385">
      <w:pPr>
        <w:pStyle w:val="ListParagraph"/>
        <w:numPr>
          <w:ilvl w:val="0"/>
          <w:numId w:val="25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storing</w:t>
      </w:r>
      <w:proofErr w:type="gramEnd"/>
      <w:r w:rsidRPr="00403107">
        <w:rPr>
          <w:rFonts w:ascii="Arial" w:hAnsi="Arial" w:cs="Arial"/>
        </w:rPr>
        <w:t xml:space="preserve"> and transferring molecules.</w:t>
      </w:r>
    </w:p>
    <w:p w14:paraId="277C543C" w14:textId="77777777" w:rsidR="00BF0A0F" w:rsidRPr="00BF0A0F" w:rsidRDefault="00BF0A0F" w:rsidP="00BF0A0F">
      <w:pPr>
        <w:spacing w:after="0" w:line="276" w:lineRule="auto"/>
        <w:rPr>
          <w:rFonts w:ascii="Arial" w:hAnsi="Arial" w:cs="Arial"/>
        </w:rPr>
      </w:pPr>
    </w:p>
    <w:p w14:paraId="74451B7F" w14:textId="7D46D6AF" w:rsidR="000C75D5" w:rsidRDefault="00502394" w:rsidP="00D87A13">
      <w:pPr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</w:t>
      </w:r>
      <w:r w:rsidR="000C75D5">
        <w:rPr>
          <w:rFonts w:ascii="Arial" w:hAnsi="Arial" w:cs="Arial"/>
          <w:b/>
        </w:rPr>
        <w:t>s</w:t>
      </w:r>
      <w:r w:rsidR="00A83322">
        <w:rPr>
          <w:rFonts w:ascii="Arial" w:hAnsi="Arial" w:cs="Arial"/>
          <w:b/>
        </w:rPr>
        <w:t xml:space="preserve"> </w:t>
      </w:r>
      <w:r w:rsidR="00BF0A0F">
        <w:rPr>
          <w:rFonts w:ascii="Arial" w:hAnsi="Arial" w:cs="Arial"/>
          <w:b/>
        </w:rPr>
        <w:t>9</w:t>
      </w:r>
      <w:r w:rsidR="00A83322">
        <w:rPr>
          <w:rFonts w:ascii="Arial" w:hAnsi="Arial" w:cs="Arial"/>
          <w:b/>
        </w:rPr>
        <w:t xml:space="preserve"> and </w:t>
      </w:r>
      <w:r w:rsidR="00BF0A0F">
        <w:rPr>
          <w:rFonts w:ascii="Arial" w:hAnsi="Arial" w:cs="Arial"/>
          <w:b/>
        </w:rPr>
        <w:t>10</w:t>
      </w:r>
      <w:r w:rsidR="00093A44">
        <w:rPr>
          <w:rFonts w:ascii="Arial" w:hAnsi="Arial" w:cs="Arial"/>
          <w:b/>
        </w:rPr>
        <w:t xml:space="preserve"> refer to the table below that shows the percentage of </w:t>
      </w:r>
      <w:r>
        <w:rPr>
          <w:rFonts w:ascii="Arial" w:hAnsi="Arial" w:cs="Arial"/>
          <w:b/>
        </w:rPr>
        <w:t xml:space="preserve">25 year olds with a </w:t>
      </w:r>
      <w:r w:rsidR="00E96C27">
        <w:rPr>
          <w:rFonts w:ascii="Arial" w:hAnsi="Arial" w:cs="Arial"/>
          <w:b/>
        </w:rPr>
        <w:t>sexually transmitted infection</w:t>
      </w:r>
      <w:r>
        <w:rPr>
          <w:rFonts w:ascii="Arial" w:hAnsi="Arial" w:cs="Arial"/>
          <w:b/>
        </w:rPr>
        <w:t xml:space="preserve"> </w:t>
      </w:r>
      <w:r w:rsidR="00E96C27">
        <w:rPr>
          <w:rFonts w:ascii="Arial" w:hAnsi="Arial" w:cs="Arial"/>
          <w:b/>
        </w:rPr>
        <w:t xml:space="preserve">(STI) </w:t>
      </w:r>
      <w:r w:rsidR="000C75D5">
        <w:rPr>
          <w:rFonts w:ascii="Arial" w:hAnsi="Arial" w:cs="Arial"/>
          <w:b/>
        </w:rPr>
        <w:t>as compared to their alcohol consumption.</w:t>
      </w:r>
    </w:p>
    <w:p w14:paraId="147804C2" w14:textId="6B67F0B3" w:rsidR="00502394" w:rsidRPr="00502394" w:rsidRDefault="00502394" w:rsidP="00D87A13">
      <w:pPr>
        <w:spacing w:after="0" w:line="276" w:lineRule="auto"/>
        <w:rPr>
          <w:rFonts w:ascii="Arial" w:hAnsi="Arial" w:cs="Arial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</w:tblGrid>
      <w:tr w:rsidR="00502394" w14:paraId="4FFE2A7C" w14:textId="77777777" w:rsidTr="000C75D5">
        <w:trPr>
          <w:trHeight w:val="352"/>
          <w:jc w:val="center"/>
        </w:trPr>
        <w:tc>
          <w:tcPr>
            <w:tcW w:w="3005" w:type="dxa"/>
          </w:tcPr>
          <w:p w14:paraId="2F994387" w14:textId="3FC924E5" w:rsidR="00502394" w:rsidRPr="000C75D5" w:rsidRDefault="000C75D5" w:rsidP="00D87A13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0C75D5">
              <w:rPr>
                <w:rFonts w:ascii="Arial" w:hAnsi="Arial" w:cs="Arial"/>
                <w:b/>
              </w:rPr>
              <w:t>Alcohol Consumption</w:t>
            </w:r>
          </w:p>
        </w:tc>
        <w:tc>
          <w:tcPr>
            <w:tcW w:w="3005" w:type="dxa"/>
          </w:tcPr>
          <w:p w14:paraId="25C0601F" w14:textId="3ADC0387" w:rsidR="00502394" w:rsidRPr="000C75D5" w:rsidRDefault="000C75D5" w:rsidP="00D87A13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0C75D5">
              <w:rPr>
                <w:rFonts w:ascii="Arial" w:hAnsi="Arial" w:cs="Arial"/>
                <w:b/>
              </w:rPr>
              <w:t>Percentage (%)</w:t>
            </w:r>
          </w:p>
        </w:tc>
      </w:tr>
      <w:tr w:rsidR="00502394" w14:paraId="5BF55911" w14:textId="77777777" w:rsidTr="000C75D5">
        <w:trPr>
          <w:trHeight w:val="352"/>
          <w:jc w:val="center"/>
        </w:trPr>
        <w:tc>
          <w:tcPr>
            <w:tcW w:w="3005" w:type="dxa"/>
          </w:tcPr>
          <w:p w14:paraId="64B0B72E" w14:textId="5527C690" w:rsidR="00502394" w:rsidRPr="000C75D5" w:rsidRDefault="000C75D5" w:rsidP="00D87A13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Alcohol Consumption</w:t>
            </w:r>
          </w:p>
        </w:tc>
        <w:tc>
          <w:tcPr>
            <w:tcW w:w="3005" w:type="dxa"/>
          </w:tcPr>
          <w:p w14:paraId="6A703B45" w14:textId="2841CC51" w:rsidR="00502394" w:rsidRPr="000C75D5" w:rsidRDefault="000C75D5" w:rsidP="00BF0A0F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BF0A0F">
              <w:rPr>
                <w:rFonts w:ascii="Arial" w:hAnsi="Arial" w:cs="Arial"/>
              </w:rPr>
              <w:t>2</w:t>
            </w:r>
          </w:p>
        </w:tc>
      </w:tr>
      <w:tr w:rsidR="000C75D5" w14:paraId="11854E54" w14:textId="77777777" w:rsidTr="000C75D5">
        <w:trPr>
          <w:trHeight w:val="352"/>
          <w:jc w:val="center"/>
        </w:trPr>
        <w:tc>
          <w:tcPr>
            <w:tcW w:w="3005" w:type="dxa"/>
          </w:tcPr>
          <w:p w14:paraId="6A64CAF8" w14:textId="4D54E88B" w:rsidR="000C75D5" w:rsidRDefault="000C75D5" w:rsidP="00D87A13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Some Alcohol Use</w:t>
            </w:r>
          </w:p>
        </w:tc>
        <w:tc>
          <w:tcPr>
            <w:tcW w:w="3005" w:type="dxa"/>
          </w:tcPr>
          <w:p w14:paraId="37CB68EE" w14:textId="121183D8" w:rsidR="000C75D5" w:rsidRPr="000C75D5" w:rsidRDefault="002034A0" w:rsidP="00D87A13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2.8</w:t>
            </w:r>
          </w:p>
        </w:tc>
      </w:tr>
      <w:tr w:rsidR="000C75D5" w14:paraId="7EC7FBDD" w14:textId="77777777" w:rsidTr="000C75D5">
        <w:trPr>
          <w:trHeight w:val="352"/>
          <w:jc w:val="center"/>
        </w:trPr>
        <w:tc>
          <w:tcPr>
            <w:tcW w:w="3005" w:type="dxa"/>
          </w:tcPr>
          <w:p w14:paraId="6DADD37B" w14:textId="2AE6AFD6" w:rsidR="000C75D5" w:rsidRDefault="000C75D5" w:rsidP="00D87A13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Binge Drinking</w:t>
            </w:r>
          </w:p>
        </w:tc>
        <w:tc>
          <w:tcPr>
            <w:tcW w:w="3005" w:type="dxa"/>
          </w:tcPr>
          <w:p w14:paraId="40971330" w14:textId="1127779B" w:rsidR="000C75D5" w:rsidRPr="000C75D5" w:rsidRDefault="000C75D5" w:rsidP="00D87A13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2.4</w:t>
            </w:r>
          </w:p>
        </w:tc>
      </w:tr>
      <w:tr w:rsidR="000C75D5" w14:paraId="5D5A94AB" w14:textId="77777777" w:rsidTr="000C75D5">
        <w:trPr>
          <w:trHeight w:val="352"/>
          <w:jc w:val="center"/>
        </w:trPr>
        <w:tc>
          <w:tcPr>
            <w:tcW w:w="3005" w:type="dxa"/>
          </w:tcPr>
          <w:p w14:paraId="3C5F4A88" w14:textId="1DE099D6" w:rsidR="000C75D5" w:rsidRDefault="000C75D5" w:rsidP="00D87A13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Heavy Drinking</w:t>
            </w:r>
          </w:p>
        </w:tc>
        <w:tc>
          <w:tcPr>
            <w:tcW w:w="3005" w:type="dxa"/>
          </w:tcPr>
          <w:p w14:paraId="2EBB2A82" w14:textId="222552C5" w:rsidR="000C75D5" w:rsidRPr="000C75D5" w:rsidRDefault="000C75D5" w:rsidP="00D87A1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C75D5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.1</w:t>
            </w:r>
          </w:p>
        </w:tc>
      </w:tr>
    </w:tbl>
    <w:p w14:paraId="018B5AC6" w14:textId="77777777" w:rsidR="00502394" w:rsidRPr="00502394" w:rsidRDefault="00502394" w:rsidP="00D87A13">
      <w:pPr>
        <w:spacing w:after="0" w:line="276" w:lineRule="auto"/>
        <w:rPr>
          <w:rFonts w:ascii="Arial" w:hAnsi="Arial" w:cs="Arial"/>
          <w:b/>
        </w:rPr>
      </w:pPr>
    </w:p>
    <w:p w14:paraId="2C9A2083" w14:textId="4A114538" w:rsidR="00EA7FD9" w:rsidRPr="00403107" w:rsidRDefault="000C75D5" w:rsidP="005E4385">
      <w:pPr>
        <w:pStyle w:val="ListParagraph"/>
        <w:numPr>
          <w:ilvl w:val="0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What is the independent variable in this study?</w:t>
      </w:r>
    </w:p>
    <w:p w14:paraId="13994392" w14:textId="77777777" w:rsidR="000C75D5" w:rsidRPr="00403107" w:rsidRDefault="000C75D5" w:rsidP="00D87A13">
      <w:pPr>
        <w:pStyle w:val="ListParagraph"/>
        <w:spacing w:after="0" w:line="276" w:lineRule="auto"/>
        <w:rPr>
          <w:rFonts w:ascii="Arial" w:hAnsi="Arial" w:cs="Arial"/>
        </w:rPr>
      </w:pPr>
    </w:p>
    <w:p w14:paraId="35150B2C" w14:textId="0A5C5AA6" w:rsidR="000C75D5" w:rsidRPr="00403107" w:rsidRDefault="000C75D5" w:rsidP="005E4385">
      <w:pPr>
        <w:pStyle w:val="ListParagraph"/>
        <w:numPr>
          <w:ilvl w:val="0"/>
          <w:numId w:val="26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Percen</w:t>
      </w:r>
      <w:r w:rsidR="00093A44" w:rsidRPr="00403107">
        <w:rPr>
          <w:rFonts w:ascii="Arial" w:hAnsi="Arial" w:cs="Arial"/>
        </w:rPr>
        <w:t xml:space="preserve">tage of </w:t>
      </w:r>
      <w:r w:rsidRPr="00403107">
        <w:rPr>
          <w:rFonts w:ascii="Arial" w:hAnsi="Arial" w:cs="Arial"/>
        </w:rPr>
        <w:t>25 year olds</w:t>
      </w:r>
    </w:p>
    <w:p w14:paraId="5338E0F4" w14:textId="2F9CA1EA" w:rsidR="000C75D5" w:rsidRPr="00403107" w:rsidRDefault="00093A44" w:rsidP="005E4385">
      <w:pPr>
        <w:pStyle w:val="ListParagraph"/>
        <w:numPr>
          <w:ilvl w:val="0"/>
          <w:numId w:val="26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 xml:space="preserve">Total number of </w:t>
      </w:r>
      <w:r w:rsidR="000C75D5" w:rsidRPr="00403107">
        <w:rPr>
          <w:rFonts w:ascii="Arial" w:hAnsi="Arial" w:cs="Arial"/>
        </w:rPr>
        <w:t>25 year olds with STI’s</w:t>
      </w:r>
    </w:p>
    <w:p w14:paraId="5E6F5CF4" w14:textId="77777777" w:rsidR="000C75D5" w:rsidRPr="00403107" w:rsidRDefault="000C75D5" w:rsidP="005E4385">
      <w:pPr>
        <w:pStyle w:val="ListParagraph"/>
        <w:numPr>
          <w:ilvl w:val="0"/>
          <w:numId w:val="26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 xml:space="preserve">Blood alcohol levels </w:t>
      </w:r>
    </w:p>
    <w:p w14:paraId="536A1019" w14:textId="4C39BF5E" w:rsidR="000C75D5" w:rsidRPr="00403107" w:rsidRDefault="000C75D5" w:rsidP="005E4385">
      <w:pPr>
        <w:pStyle w:val="ListParagraph"/>
        <w:numPr>
          <w:ilvl w:val="0"/>
          <w:numId w:val="26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Alcohol consumption</w:t>
      </w:r>
    </w:p>
    <w:p w14:paraId="72B3F42F" w14:textId="6B6FE9AA" w:rsidR="000C75D5" w:rsidRPr="00403107" w:rsidRDefault="000C75D5" w:rsidP="00D87A13">
      <w:pPr>
        <w:pStyle w:val="ListParagraph"/>
        <w:spacing w:after="0" w:line="276" w:lineRule="auto"/>
        <w:ind w:left="1440"/>
        <w:rPr>
          <w:rFonts w:ascii="Arial" w:hAnsi="Arial" w:cs="Arial"/>
        </w:rPr>
      </w:pPr>
    </w:p>
    <w:p w14:paraId="3F6407E2" w14:textId="2E02F586" w:rsidR="000C75D5" w:rsidRDefault="000C75D5" w:rsidP="00D87A13">
      <w:pPr>
        <w:pStyle w:val="ListParagraph"/>
        <w:spacing w:after="0" w:line="276" w:lineRule="auto"/>
        <w:ind w:left="1440"/>
        <w:rPr>
          <w:rFonts w:ascii="Arial" w:hAnsi="Arial" w:cs="Arial"/>
        </w:rPr>
      </w:pPr>
    </w:p>
    <w:p w14:paraId="5D5FCFE0" w14:textId="2DB3ED61" w:rsidR="000C75D5" w:rsidRPr="00403107" w:rsidRDefault="000C75D5" w:rsidP="005E4385">
      <w:pPr>
        <w:pStyle w:val="ListParagraph"/>
        <w:numPr>
          <w:ilvl w:val="0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Which of the following is a conclusion that could be drawn from the data table above?</w:t>
      </w:r>
    </w:p>
    <w:p w14:paraId="6AA67C73" w14:textId="77777777" w:rsidR="000C75D5" w:rsidRPr="00403107" w:rsidRDefault="000C75D5" w:rsidP="00D87A13">
      <w:pPr>
        <w:pStyle w:val="ListParagraph"/>
        <w:spacing w:after="0" w:line="276" w:lineRule="auto"/>
        <w:rPr>
          <w:rFonts w:ascii="Arial" w:hAnsi="Arial" w:cs="Arial"/>
        </w:rPr>
      </w:pPr>
    </w:p>
    <w:p w14:paraId="3AD1C132" w14:textId="08726CC8" w:rsidR="000C75D5" w:rsidRPr="00403107" w:rsidRDefault="000C75D5" w:rsidP="005E4385">
      <w:pPr>
        <w:pStyle w:val="ListParagraph"/>
        <w:numPr>
          <w:ilvl w:val="0"/>
          <w:numId w:val="27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 xml:space="preserve">Young adult drinkers </w:t>
      </w:r>
      <w:r w:rsidR="00D91C2E" w:rsidRPr="00403107">
        <w:rPr>
          <w:rFonts w:ascii="Arial" w:hAnsi="Arial" w:cs="Arial"/>
        </w:rPr>
        <w:t xml:space="preserve">are </w:t>
      </w:r>
      <w:r w:rsidR="00BF0A0F">
        <w:rPr>
          <w:rFonts w:ascii="Arial" w:hAnsi="Arial" w:cs="Arial"/>
        </w:rPr>
        <w:t xml:space="preserve">at least </w:t>
      </w:r>
      <w:r w:rsidR="00D91C2E" w:rsidRPr="00403107">
        <w:rPr>
          <w:rFonts w:ascii="Arial" w:hAnsi="Arial" w:cs="Arial"/>
        </w:rPr>
        <w:t>twice as likely as non-drinkers to have an STI</w:t>
      </w:r>
    </w:p>
    <w:p w14:paraId="2593DDAE" w14:textId="426FA785" w:rsidR="00D91C2E" w:rsidRPr="00403107" w:rsidRDefault="00EF1944" w:rsidP="005E4385">
      <w:pPr>
        <w:pStyle w:val="ListParagraph"/>
        <w:numPr>
          <w:ilvl w:val="0"/>
          <w:numId w:val="27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18-25 year olds that are h</w:t>
      </w:r>
      <w:r w:rsidR="00D91C2E" w:rsidRPr="00403107">
        <w:rPr>
          <w:rFonts w:ascii="Arial" w:hAnsi="Arial" w:cs="Arial"/>
        </w:rPr>
        <w:t>eavy drink</w:t>
      </w:r>
      <w:r w:rsidRPr="00403107">
        <w:rPr>
          <w:rFonts w:ascii="Arial" w:hAnsi="Arial" w:cs="Arial"/>
        </w:rPr>
        <w:t>ers</w:t>
      </w:r>
      <w:r w:rsidR="002034A0" w:rsidRPr="00403107">
        <w:rPr>
          <w:rFonts w:ascii="Arial" w:hAnsi="Arial" w:cs="Arial"/>
        </w:rPr>
        <w:t xml:space="preserve"> have</w:t>
      </w:r>
      <w:r w:rsidR="00D91C2E" w:rsidRPr="00403107">
        <w:rPr>
          <w:rFonts w:ascii="Arial" w:hAnsi="Arial" w:cs="Arial"/>
        </w:rPr>
        <w:t xml:space="preserve"> </w:t>
      </w:r>
      <w:r w:rsidR="002034A0" w:rsidRPr="00403107">
        <w:rPr>
          <w:rFonts w:ascii="Arial" w:hAnsi="Arial" w:cs="Arial"/>
        </w:rPr>
        <w:t xml:space="preserve">less chance than </w:t>
      </w:r>
      <w:r w:rsidR="00D91C2E" w:rsidRPr="00403107">
        <w:rPr>
          <w:rFonts w:ascii="Arial" w:hAnsi="Arial" w:cs="Arial"/>
        </w:rPr>
        <w:t>non-drinkers to have an STI</w:t>
      </w:r>
    </w:p>
    <w:p w14:paraId="56719123" w14:textId="10E10320" w:rsidR="00D91C2E" w:rsidRPr="00403107" w:rsidRDefault="00EF1944" w:rsidP="005E4385">
      <w:pPr>
        <w:pStyle w:val="ListParagraph"/>
        <w:numPr>
          <w:ilvl w:val="0"/>
          <w:numId w:val="27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Having an ST</w:t>
      </w:r>
      <w:r w:rsidR="00E96C27" w:rsidRPr="00403107">
        <w:rPr>
          <w:rFonts w:ascii="Arial" w:hAnsi="Arial" w:cs="Arial"/>
        </w:rPr>
        <w:t>I</w:t>
      </w:r>
      <w:r w:rsidRPr="00403107">
        <w:rPr>
          <w:rFonts w:ascii="Arial" w:hAnsi="Arial" w:cs="Arial"/>
        </w:rPr>
        <w:t xml:space="preserve"> is more common in people using both alcohol and illicit drugs</w:t>
      </w:r>
    </w:p>
    <w:p w14:paraId="296C2D99" w14:textId="26732116" w:rsidR="00D91C2E" w:rsidRPr="00BF0A0F" w:rsidRDefault="00D91C2E" w:rsidP="005E4385">
      <w:pPr>
        <w:pStyle w:val="ListParagraph"/>
        <w:numPr>
          <w:ilvl w:val="0"/>
          <w:numId w:val="27"/>
        </w:numPr>
        <w:spacing w:after="0" w:line="276" w:lineRule="auto"/>
        <w:rPr>
          <w:rFonts w:ascii="Arial" w:hAnsi="Arial" w:cs="Arial"/>
          <w:color w:val="000000"/>
        </w:rPr>
      </w:pPr>
      <w:r w:rsidRPr="00403107">
        <w:rPr>
          <w:rFonts w:ascii="Arial" w:hAnsi="Arial" w:cs="Arial"/>
        </w:rPr>
        <w:t>Drinkers are 23% less likely to use a condom during sexual intercourse when they were drunk</w:t>
      </w:r>
    </w:p>
    <w:p w14:paraId="29C91EF0" w14:textId="048FACF8" w:rsidR="00BF0A0F" w:rsidRDefault="00BF0A0F" w:rsidP="00BF0A0F">
      <w:pPr>
        <w:spacing w:after="0" w:line="276" w:lineRule="auto"/>
      </w:pPr>
    </w:p>
    <w:p w14:paraId="16EB4BDC" w14:textId="38C94785" w:rsidR="00BF0A0F" w:rsidRDefault="00BF0A0F" w:rsidP="00BF0A0F">
      <w:pPr>
        <w:spacing w:after="0" w:line="276" w:lineRule="auto"/>
      </w:pPr>
    </w:p>
    <w:p w14:paraId="5285B430" w14:textId="77777777" w:rsidR="00BF0A0F" w:rsidRPr="00403107" w:rsidRDefault="00BF0A0F" w:rsidP="005E4385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Muscle tissue that is multinucleated and contains striations is best described as</w:t>
      </w:r>
    </w:p>
    <w:p w14:paraId="6E5E6409" w14:textId="77777777" w:rsidR="00BF0A0F" w:rsidRPr="00403107" w:rsidRDefault="00BF0A0F" w:rsidP="00BF0A0F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36309BDD" w14:textId="77777777" w:rsidR="00BF0A0F" w:rsidRPr="00403107" w:rsidRDefault="00BF0A0F" w:rsidP="005E4385">
      <w:pPr>
        <w:pStyle w:val="ListParagraph"/>
        <w:numPr>
          <w:ilvl w:val="0"/>
          <w:numId w:val="2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involuntary</w:t>
      </w:r>
      <w:proofErr w:type="gramEnd"/>
      <w:r w:rsidRPr="00403107">
        <w:rPr>
          <w:rFonts w:ascii="Arial" w:hAnsi="Arial" w:cs="Arial"/>
        </w:rPr>
        <w:t xml:space="preserve"> muscle.</w:t>
      </w:r>
    </w:p>
    <w:p w14:paraId="01D84B06" w14:textId="77777777" w:rsidR="00BF0A0F" w:rsidRPr="00403107" w:rsidRDefault="00BF0A0F" w:rsidP="005E4385">
      <w:pPr>
        <w:pStyle w:val="ListParagraph"/>
        <w:numPr>
          <w:ilvl w:val="0"/>
          <w:numId w:val="2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smooth</w:t>
      </w:r>
      <w:proofErr w:type="gramEnd"/>
      <w:r w:rsidRPr="00403107">
        <w:rPr>
          <w:rFonts w:ascii="Arial" w:hAnsi="Arial" w:cs="Arial"/>
        </w:rPr>
        <w:t xml:space="preserve"> muscle.</w:t>
      </w:r>
    </w:p>
    <w:p w14:paraId="61C2E192" w14:textId="77777777" w:rsidR="00BF0A0F" w:rsidRPr="00403107" w:rsidRDefault="00BF0A0F" w:rsidP="005E4385">
      <w:pPr>
        <w:pStyle w:val="ListParagraph"/>
        <w:numPr>
          <w:ilvl w:val="0"/>
          <w:numId w:val="2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cardiac</w:t>
      </w:r>
      <w:proofErr w:type="gramEnd"/>
      <w:r w:rsidRPr="00403107">
        <w:rPr>
          <w:rFonts w:ascii="Arial" w:hAnsi="Arial" w:cs="Arial"/>
        </w:rPr>
        <w:t xml:space="preserve"> muscle. </w:t>
      </w:r>
    </w:p>
    <w:p w14:paraId="0C548752" w14:textId="77777777" w:rsidR="00BF0A0F" w:rsidRPr="00403107" w:rsidRDefault="00BF0A0F" w:rsidP="005E4385">
      <w:pPr>
        <w:pStyle w:val="ListParagraph"/>
        <w:numPr>
          <w:ilvl w:val="0"/>
          <w:numId w:val="2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skeletal</w:t>
      </w:r>
      <w:proofErr w:type="gramEnd"/>
      <w:r w:rsidRPr="00403107">
        <w:rPr>
          <w:rFonts w:ascii="Arial" w:hAnsi="Arial" w:cs="Arial"/>
        </w:rPr>
        <w:t xml:space="preserve"> muscle.</w:t>
      </w:r>
    </w:p>
    <w:p w14:paraId="1CC97EB4" w14:textId="77777777" w:rsidR="00BF0A0F" w:rsidRPr="00BF0A0F" w:rsidRDefault="00BF0A0F" w:rsidP="00BF0A0F">
      <w:pPr>
        <w:spacing w:after="0" w:line="276" w:lineRule="auto"/>
        <w:rPr>
          <w:rFonts w:ascii="Arial" w:hAnsi="Arial" w:cs="Arial"/>
          <w:color w:val="000000"/>
        </w:rPr>
      </w:pPr>
    </w:p>
    <w:p w14:paraId="77863AC5" w14:textId="11CF2370" w:rsidR="00BF0A0F" w:rsidRDefault="00BF0A0F" w:rsidP="00BF0A0F">
      <w:pPr>
        <w:spacing w:after="0" w:line="276" w:lineRule="auto"/>
      </w:pPr>
    </w:p>
    <w:p w14:paraId="36719377" w14:textId="77777777" w:rsidR="00BF0A0F" w:rsidRPr="00403107" w:rsidRDefault="00BF0A0F" w:rsidP="005E4385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Methylation of DNA in humans would usually result in</w:t>
      </w:r>
    </w:p>
    <w:p w14:paraId="3E32FE51" w14:textId="77777777" w:rsidR="00BF0A0F" w:rsidRPr="00403107" w:rsidRDefault="00BF0A0F" w:rsidP="00BF0A0F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45534B35" w14:textId="77777777" w:rsidR="00BF0A0F" w:rsidRPr="00403107" w:rsidRDefault="00BF0A0F" w:rsidP="005E4385">
      <w:pPr>
        <w:pStyle w:val="ListParagraph"/>
        <w:numPr>
          <w:ilvl w:val="0"/>
          <w:numId w:val="29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mutations</w:t>
      </w:r>
      <w:proofErr w:type="gramEnd"/>
      <w:r w:rsidRPr="00403107">
        <w:rPr>
          <w:rFonts w:ascii="Arial" w:hAnsi="Arial" w:cs="Arial"/>
        </w:rPr>
        <w:t>.</w:t>
      </w:r>
    </w:p>
    <w:p w14:paraId="27790BAB" w14:textId="77777777" w:rsidR="00BF0A0F" w:rsidRPr="00403107" w:rsidRDefault="00BF0A0F" w:rsidP="005E4385">
      <w:pPr>
        <w:pStyle w:val="ListParagraph"/>
        <w:numPr>
          <w:ilvl w:val="0"/>
          <w:numId w:val="29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cell</w:t>
      </w:r>
      <w:proofErr w:type="gramEnd"/>
      <w:r w:rsidRPr="00403107">
        <w:rPr>
          <w:rFonts w:ascii="Arial" w:hAnsi="Arial" w:cs="Arial"/>
        </w:rPr>
        <w:t xml:space="preserve"> growth.</w:t>
      </w:r>
    </w:p>
    <w:p w14:paraId="69C169AC" w14:textId="77777777" w:rsidR="00BF0A0F" w:rsidRPr="00403107" w:rsidRDefault="00BF0A0F" w:rsidP="005E4385">
      <w:pPr>
        <w:pStyle w:val="ListParagraph"/>
        <w:numPr>
          <w:ilvl w:val="0"/>
          <w:numId w:val="29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reduced</w:t>
      </w:r>
      <w:proofErr w:type="gramEnd"/>
      <w:r w:rsidRPr="00403107">
        <w:rPr>
          <w:rFonts w:ascii="Arial" w:hAnsi="Arial" w:cs="Arial"/>
        </w:rPr>
        <w:t xml:space="preserve"> levels of gene expression.</w:t>
      </w:r>
    </w:p>
    <w:p w14:paraId="3BFFE16C" w14:textId="77777777" w:rsidR="00BF0A0F" w:rsidRPr="00403107" w:rsidRDefault="00BF0A0F" w:rsidP="005E4385">
      <w:pPr>
        <w:pStyle w:val="ListParagraph"/>
        <w:numPr>
          <w:ilvl w:val="0"/>
          <w:numId w:val="29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activation</w:t>
      </w:r>
      <w:proofErr w:type="gramEnd"/>
      <w:r w:rsidRPr="00403107">
        <w:rPr>
          <w:rFonts w:ascii="Arial" w:hAnsi="Arial" w:cs="Arial"/>
        </w:rPr>
        <w:t xml:space="preserve"> of gene expression.</w:t>
      </w:r>
    </w:p>
    <w:p w14:paraId="528F32EE" w14:textId="77777777" w:rsidR="00BF0A0F" w:rsidRPr="00BF0A0F" w:rsidRDefault="00BF0A0F" w:rsidP="00BF0A0F">
      <w:pPr>
        <w:spacing w:after="0" w:line="276" w:lineRule="auto"/>
        <w:rPr>
          <w:rFonts w:ascii="Arial" w:hAnsi="Arial" w:cs="Arial"/>
          <w:color w:val="000000"/>
        </w:rPr>
      </w:pPr>
    </w:p>
    <w:p w14:paraId="0A4D853A" w14:textId="10DE6CCF" w:rsidR="00D87A13" w:rsidRPr="00403107" w:rsidRDefault="00D87A13" w:rsidP="00D87A13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4000ED7B" w14:textId="0E81299A" w:rsidR="00093A44" w:rsidRDefault="00093A44" w:rsidP="00D87A13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0C25A083" w14:textId="33E1076E" w:rsidR="00BF0A0F" w:rsidRDefault="00BF0A0F" w:rsidP="00D87A13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6424D56D" w14:textId="64B23CBC" w:rsidR="00BF0A0F" w:rsidRPr="00BF0A0F" w:rsidRDefault="00D87A13" w:rsidP="005E4385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Which of the following graphs best depicts </w:t>
      </w:r>
      <w:r w:rsidR="00B94263">
        <w:rPr>
          <w:rFonts w:ascii="Arial" w:hAnsi="Arial" w:cs="Arial"/>
        </w:rPr>
        <w:t xml:space="preserve">the effect of substrate </w:t>
      </w:r>
      <w:r w:rsidR="00BF0A0F">
        <w:rPr>
          <w:rFonts w:ascii="Arial" w:hAnsi="Arial" w:cs="Arial"/>
        </w:rPr>
        <w:t>concentration on enzyme activity?</w:t>
      </w:r>
    </w:p>
    <w:p w14:paraId="50BD2187" w14:textId="4CE3BF8E" w:rsidR="00B94263" w:rsidRDefault="00B94263" w:rsidP="00B94263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3DE5318E" w14:textId="7BD8FBCF" w:rsidR="00B94263" w:rsidRPr="00EF1944" w:rsidRDefault="00B94263" w:rsidP="005E4385">
      <w:pPr>
        <w:pStyle w:val="ListParagraph"/>
        <w:numPr>
          <w:ilvl w:val="0"/>
          <w:numId w:val="30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66432" behindDoc="1" locked="0" layoutInCell="1" allowOverlap="1" wp14:anchorId="12E02576" wp14:editId="368704F6">
            <wp:simplePos x="0" y="0"/>
            <wp:positionH relativeFrom="column">
              <wp:posOffset>898902</wp:posOffset>
            </wp:positionH>
            <wp:positionV relativeFrom="paragraph">
              <wp:posOffset>5047</wp:posOffset>
            </wp:positionV>
            <wp:extent cx="1993900" cy="1495425"/>
            <wp:effectExtent l="0" t="0" r="635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(b) </w:t>
      </w:r>
      <w:r>
        <w:rPr>
          <w:rFonts w:ascii="Arial" w:hAnsi="Arial" w:cs="Arial"/>
          <w:noProof/>
          <w:lang w:eastAsia="en-AU"/>
        </w:rPr>
        <w:drawing>
          <wp:inline distT="0" distB="0" distL="0" distR="0" wp14:anchorId="190779FA" wp14:editId="1F7BD9A2">
            <wp:extent cx="1788077" cy="1503293"/>
            <wp:effectExtent l="0" t="0" r="3175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616" cy="152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1CAED" w14:textId="24D0E631" w:rsidR="00EF1944" w:rsidRDefault="00EF1944" w:rsidP="00EF1944">
      <w:pPr>
        <w:tabs>
          <w:tab w:val="left" w:pos="709"/>
          <w:tab w:val="right" w:pos="1134"/>
        </w:tabs>
        <w:spacing w:after="0" w:line="276" w:lineRule="auto"/>
      </w:pPr>
    </w:p>
    <w:p w14:paraId="1CACFB22" w14:textId="5932DAF2" w:rsidR="0091655A" w:rsidRDefault="009F76B1" w:rsidP="0091655A">
      <w:pPr>
        <w:tabs>
          <w:tab w:val="left" w:pos="709"/>
          <w:tab w:val="right" w:pos="1134"/>
        </w:tabs>
        <w:spacing w:after="0" w:line="276" w:lineRule="auto"/>
      </w:pPr>
      <w:r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67456" behindDoc="1" locked="0" layoutInCell="1" allowOverlap="1" wp14:anchorId="5187D7C9" wp14:editId="32D2C5D5">
            <wp:simplePos x="0" y="0"/>
            <wp:positionH relativeFrom="column">
              <wp:posOffset>922149</wp:posOffset>
            </wp:positionH>
            <wp:positionV relativeFrom="paragraph">
              <wp:posOffset>10127</wp:posOffset>
            </wp:positionV>
            <wp:extent cx="1815311" cy="1518285"/>
            <wp:effectExtent l="0" t="0" r="0" b="571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824" cy="152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68480" behindDoc="0" locked="0" layoutInCell="1" allowOverlap="1" wp14:anchorId="7511B252" wp14:editId="62E2F407">
            <wp:simplePos x="0" y="0"/>
            <wp:positionH relativeFrom="column">
              <wp:posOffset>3419475</wp:posOffset>
            </wp:positionH>
            <wp:positionV relativeFrom="paragraph">
              <wp:posOffset>9525</wp:posOffset>
            </wp:positionV>
            <wp:extent cx="1777365" cy="1518285"/>
            <wp:effectExtent l="0" t="0" r="0" b="571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365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67DC6" w14:textId="6CE52D93" w:rsidR="0091655A" w:rsidRPr="00B94263" w:rsidRDefault="00B94263" w:rsidP="00B94263">
      <w:pPr>
        <w:tabs>
          <w:tab w:val="left" w:pos="709"/>
          <w:tab w:val="right" w:pos="1134"/>
        </w:tabs>
        <w:spacing w:after="0" w:line="276" w:lineRule="auto"/>
        <w:ind w:left="1080"/>
        <w:rPr>
          <w:rFonts w:ascii="Arial" w:hAnsi="Arial" w:cs="Arial"/>
        </w:rPr>
      </w:pPr>
      <w:r w:rsidRPr="00B94263">
        <w:rPr>
          <w:rFonts w:ascii="Arial" w:hAnsi="Arial" w:cs="Arial"/>
        </w:rPr>
        <w:t>(c)</w:t>
      </w:r>
      <w:r>
        <w:rPr>
          <w:rFonts w:ascii="Arial" w:hAnsi="Arial" w:cs="Arial"/>
        </w:rPr>
        <w:tab/>
      </w:r>
      <w:r w:rsidR="009F76B1">
        <w:rPr>
          <w:rFonts w:ascii="Arial" w:hAnsi="Arial" w:cs="Arial"/>
        </w:rPr>
        <w:tab/>
      </w:r>
      <w:r w:rsidR="009F76B1">
        <w:rPr>
          <w:rFonts w:ascii="Arial" w:hAnsi="Arial" w:cs="Arial"/>
        </w:rPr>
        <w:tab/>
        <w:t xml:space="preserve"> </w:t>
      </w:r>
      <w:r w:rsidR="009F76B1">
        <w:rPr>
          <w:rFonts w:ascii="Arial" w:hAnsi="Arial" w:cs="Arial"/>
        </w:rPr>
        <w:tab/>
      </w:r>
      <w:r w:rsidR="009F76B1">
        <w:rPr>
          <w:rFonts w:ascii="Arial" w:hAnsi="Arial" w:cs="Arial"/>
        </w:rPr>
        <w:tab/>
      </w:r>
      <w:r w:rsidR="009F76B1">
        <w:rPr>
          <w:rFonts w:ascii="Arial" w:hAnsi="Arial" w:cs="Arial"/>
        </w:rPr>
        <w:tab/>
      </w:r>
      <w:r w:rsidR="009F76B1" w:rsidRPr="00403107">
        <w:rPr>
          <w:rFonts w:ascii="Arial" w:hAnsi="Arial" w:cs="Arial"/>
        </w:rPr>
        <w:t>(</w:t>
      </w:r>
      <w:proofErr w:type="gramStart"/>
      <w:r w:rsidR="009F76B1" w:rsidRPr="00403107">
        <w:rPr>
          <w:rFonts w:ascii="Arial" w:hAnsi="Arial" w:cs="Arial"/>
        </w:rPr>
        <w:t>d</w:t>
      </w:r>
      <w:proofErr w:type="gramEnd"/>
      <w:r w:rsidR="009F76B1" w:rsidRPr="00403107">
        <w:rPr>
          <w:rFonts w:ascii="Arial" w:hAnsi="Arial" w:cs="Arial"/>
        </w:rPr>
        <w:t>)</w:t>
      </w:r>
      <w:r w:rsidR="009F76B1">
        <w:rPr>
          <w:rFonts w:ascii="Arial" w:hAnsi="Arial" w:cs="Arial"/>
        </w:rPr>
        <w:tab/>
      </w:r>
    </w:p>
    <w:p w14:paraId="35645FC7" w14:textId="77777777" w:rsidR="0091655A" w:rsidRDefault="0091655A" w:rsidP="0091655A">
      <w:pPr>
        <w:tabs>
          <w:tab w:val="left" w:pos="709"/>
          <w:tab w:val="right" w:pos="1134"/>
        </w:tabs>
        <w:spacing w:after="0" w:line="276" w:lineRule="auto"/>
      </w:pPr>
    </w:p>
    <w:p w14:paraId="34956AE9" w14:textId="77777777" w:rsidR="0091655A" w:rsidRDefault="0091655A" w:rsidP="0091655A">
      <w:pPr>
        <w:tabs>
          <w:tab w:val="left" w:pos="709"/>
          <w:tab w:val="right" w:pos="1134"/>
        </w:tabs>
        <w:spacing w:after="0" w:line="276" w:lineRule="auto"/>
      </w:pPr>
    </w:p>
    <w:p w14:paraId="4769E079" w14:textId="32197677" w:rsidR="0091655A" w:rsidRDefault="0091655A" w:rsidP="0091655A">
      <w:pPr>
        <w:tabs>
          <w:tab w:val="left" w:pos="709"/>
          <w:tab w:val="right" w:pos="1134"/>
        </w:tabs>
        <w:spacing w:after="0" w:line="276" w:lineRule="auto"/>
      </w:pPr>
    </w:p>
    <w:p w14:paraId="15E27266" w14:textId="77777777" w:rsidR="009F76B1" w:rsidRDefault="009F76B1" w:rsidP="0091655A">
      <w:pPr>
        <w:tabs>
          <w:tab w:val="left" w:pos="709"/>
          <w:tab w:val="right" w:pos="1134"/>
        </w:tabs>
        <w:spacing w:after="0" w:line="276" w:lineRule="auto"/>
      </w:pPr>
    </w:p>
    <w:p w14:paraId="22E37BBF" w14:textId="77777777" w:rsidR="00093A44" w:rsidRDefault="00093A44" w:rsidP="0091655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64A71B57" w14:textId="77777777" w:rsidR="00BF0A0F" w:rsidRDefault="00BF0A0F" w:rsidP="0091655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1D05F193" w14:textId="77777777" w:rsidR="00BF0A0F" w:rsidRDefault="00BF0A0F" w:rsidP="0091655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4604C16B" w14:textId="77777777" w:rsidR="00BF0A0F" w:rsidRDefault="00BF0A0F" w:rsidP="0091655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15A7421A" w14:textId="1382E93B" w:rsidR="00BF0A0F" w:rsidRPr="00403107" w:rsidRDefault="00BF0A0F" w:rsidP="005E4385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 xml:space="preserve">The role of the bulbourethral </w:t>
      </w:r>
      <w:r w:rsidR="008D011B">
        <w:rPr>
          <w:rFonts w:ascii="Arial" w:hAnsi="Arial" w:cs="Arial"/>
        </w:rPr>
        <w:t xml:space="preserve">(Cowper’s) </w:t>
      </w:r>
      <w:r w:rsidRPr="00403107">
        <w:rPr>
          <w:rFonts w:ascii="Arial" w:hAnsi="Arial" w:cs="Arial"/>
        </w:rPr>
        <w:t>gland in males is to</w:t>
      </w:r>
      <w:r w:rsidR="006D2EBD">
        <w:rPr>
          <w:rFonts w:ascii="Arial" w:hAnsi="Arial" w:cs="Arial"/>
        </w:rPr>
        <w:t xml:space="preserve"> secrete</w:t>
      </w:r>
    </w:p>
    <w:p w14:paraId="4C9F8DC0" w14:textId="77777777" w:rsidR="00BF0A0F" w:rsidRPr="00403107" w:rsidRDefault="00BF0A0F" w:rsidP="00BF0A0F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200DE255" w14:textId="26A321CB" w:rsidR="00BF0A0F" w:rsidRPr="00403107" w:rsidRDefault="006D2EBD" w:rsidP="005E4385">
      <w:pPr>
        <w:pStyle w:val="ListParagraph"/>
        <w:numPr>
          <w:ilvl w:val="0"/>
          <w:numId w:val="3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</w:t>
      </w:r>
      <w:r w:rsidR="00BF0A0F" w:rsidRPr="00403107">
        <w:rPr>
          <w:rFonts w:ascii="Arial" w:hAnsi="Arial" w:cs="Arial"/>
        </w:rPr>
        <w:t>ucus</w:t>
      </w:r>
      <w:proofErr w:type="gramEnd"/>
      <w:r w:rsidR="00BF0A0F" w:rsidRPr="00403107">
        <w:rPr>
          <w:rFonts w:ascii="Arial" w:hAnsi="Arial" w:cs="Arial"/>
        </w:rPr>
        <w:t xml:space="preserve"> that acts as a lubricant.</w:t>
      </w:r>
    </w:p>
    <w:p w14:paraId="4FB099B7" w14:textId="7660BCDA" w:rsidR="00BF0A0F" w:rsidRPr="00403107" w:rsidRDefault="00BF0A0F" w:rsidP="005E4385">
      <w:pPr>
        <w:pStyle w:val="ListParagraph"/>
        <w:numPr>
          <w:ilvl w:val="0"/>
          <w:numId w:val="3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thick</w:t>
      </w:r>
      <w:proofErr w:type="gramEnd"/>
      <w:r w:rsidRPr="00403107">
        <w:rPr>
          <w:rFonts w:ascii="Arial" w:hAnsi="Arial" w:cs="Arial"/>
        </w:rPr>
        <w:t xml:space="preserve"> mucus containing high levels of sugar.</w:t>
      </w:r>
    </w:p>
    <w:p w14:paraId="4505DC38" w14:textId="4A4EBBB4" w:rsidR="00BF0A0F" w:rsidRPr="00403107" w:rsidRDefault="00BF0A0F" w:rsidP="005E4385">
      <w:pPr>
        <w:pStyle w:val="ListParagraph"/>
        <w:numPr>
          <w:ilvl w:val="0"/>
          <w:numId w:val="3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milky</w:t>
      </w:r>
      <w:proofErr w:type="gramEnd"/>
      <w:r w:rsidRPr="00403107">
        <w:rPr>
          <w:rFonts w:ascii="Arial" w:hAnsi="Arial" w:cs="Arial"/>
        </w:rPr>
        <w:t xml:space="preserve"> mucus with a high pH level.</w:t>
      </w:r>
    </w:p>
    <w:p w14:paraId="0CDE28EA" w14:textId="023E61CA" w:rsidR="00BF0A0F" w:rsidRPr="00403107" w:rsidRDefault="00BF0A0F" w:rsidP="005E4385">
      <w:pPr>
        <w:pStyle w:val="ListParagraph"/>
        <w:numPr>
          <w:ilvl w:val="0"/>
          <w:numId w:val="3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clear</w:t>
      </w:r>
      <w:proofErr w:type="gramEnd"/>
      <w:r w:rsidRPr="00403107">
        <w:rPr>
          <w:rFonts w:ascii="Arial" w:hAnsi="Arial" w:cs="Arial"/>
        </w:rPr>
        <w:t xml:space="preserve"> mucus that has a high acidity.</w:t>
      </w:r>
    </w:p>
    <w:p w14:paraId="41D440F2" w14:textId="77777777" w:rsidR="00BF0A0F" w:rsidRPr="00403107" w:rsidRDefault="00BF0A0F" w:rsidP="00BF0A0F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</w:rPr>
      </w:pPr>
    </w:p>
    <w:p w14:paraId="06CC56A4" w14:textId="77777777" w:rsidR="00BF0A0F" w:rsidRPr="00403107" w:rsidRDefault="00BF0A0F" w:rsidP="00BF0A0F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</w:rPr>
      </w:pPr>
    </w:p>
    <w:p w14:paraId="68247312" w14:textId="77777777" w:rsidR="00BF0A0F" w:rsidRPr="00403107" w:rsidRDefault="00BF0A0F" w:rsidP="005E4385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The name given to the cells of the testes which produce sperm is</w:t>
      </w:r>
    </w:p>
    <w:p w14:paraId="595F5ACB" w14:textId="77777777" w:rsidR="00BF0A0F" w:rsidRPr="00403107" w:rsidRDefault="00BF0A0F" w:rsidP="00BF0A0F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3A2B151C" w14:textId="77777777" w:rsidR="00BF0A0F" w:rsidRPr="00403107" w:rsidRDefault="00BF0A0F" w:rsidP="005E4385">
      <w:pPr>
        <w:pStyle w:val="ListParagraph"/>
        <w:numPr>
          <w:ilvl w:val="0"/>
          <w:numId w:val="32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seminiferous</w:t>
      </w:r>
      <w:proofErr w:type="gramEnd"/>
      <w:r w:rsidRPr="00403107">
        <w:rPr>
          <w:rFonts w:ascii="Arial" w:hAnsi="Arial" w:cs="Arial"/>
        </w:rPr>
        <w:t xml:space="preserve"> cells.</w:t>
      </w:r>
    </w:p>
    <w:p w14:paraId="21D59436" w14:textId="77777777" w:rsidR="00BF0A0F" w:rsidRPr="00403107" w:rsidRDefault="00BF0A0F" w:rsidP="005E4385">
      <w:pPr>
        <w:pStyle w:val="ListParagraph"/>
        <w:numPr>
          <w:ilvl w:val="0"/>
          <w:numId w:val="32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proofErr w:type="spellStart"/>
      <w:r w:rsidRPr="00403107">
        <w:rPr>
          <w:rFonts w:ascii="Arial" w:hAnsi="Arial" w:cs="Arial"/>
        </w:rPr>
        <w:t>Sertoli</w:t>
      </w:r>
      <w:proofErr w:type="spellEnd"/>
      <w:r w:rsidRPr="00403107">
        <w:rPr>
          <w:rFonts w:ascii="Arial" w:hAnsi="Arial" w:cs="Arial"/>
        </w:rPr>
        <w:t xml:space="preserve"> cells.</w:t>
      </w:r>
    </w:p>
    <w:p w14:paraId="34933BAE" w14:textId="77777777" w:rsidR="00BF0A0F" w:rsidRPr="00BF0A0F" w:rsidRDefault="00BF0A0F" w:rsidP="005E4385">
      <w:pPr>
        <w:pStyle w:val="ListParagraph"/>
        <w:numPr>
          <w:ilvl w:val="0"/>
          <w:numId w:val="32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  <w:proofErr w:type="spellStart"/>
      <w:r w:rsidRPr="00BF0A0F">
        <w:rPr>
          <w:rFonts w:ascii="Arial" w:hAnsi="Arial" w:cs="Arial"/>
        </w:rPr>
        <w:t>Leydig</w:t>
      </w:r>
      <w:proofErr w:type="spellEnd"/>
      <w:r w:rsidRPr="00BF0A0F">
        <w:rPr>
          <w:rFonts w:ascii="Arial" w:hAnsi="Arial" w:cs="Arial"/>
        </w:rPr>
        <w:t xml:space="preserve"> cells.</w:t>
      </w:r>
    </w:p>
    <w:p w14:paraId="205DFB17" w14:textId="10980F64" w:rsidR="00BF0A0F" w:rsidRPr="00BF0A0F" w:rsidRDefault="00BF0A0F" w:rsidP="005E4385">
      <w:pPr>
        <w:pStyle w:val="ListParagraph"/>
        <w:numPr>
          <w:ilvl w:val="0"/>
          <w:numId w:val="32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  <w:proofErr w:type="gramStart"/>
      <w:r w:rsidRPr="00BF0A0F">
        <w:rPr>
          <w:rFonts w:ascii="Arial" w:hAnsi="Arial" w:cs="Arial"/>
        </w:rPr>
        <w:t>sperm</w:t>
      </w:r>
      <w:proofErr w:type="gramEnd"/>
      <w:r w:rsidRPr="00BF0A0F">
        <w:rPr>
          <w:rFonts w:ascii="Arial" w:hAnsi="Arial" w:cs="Arial"/>
        </w:rPr>
        <w:t xml:space="preserve"> cells.</w:t>
      </w:r>
    </w:p>
    <w:p w14:paraId="2A3048ED" w14:textId="77777777" w:rsidR="00BF0A0F" w:rsidRDefault="00BF0A0F" w:rsidP="0091655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109AB49D" w14:textId="0E4DB128" w:rsidR="00BF0A0F" w:rsidRDefault="00BF0A0F" w:rsidP="0091655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6DF9CC3C" w14:textId="77777777" w:rsidR="00BF0A0F" w:rsidRPr="00403107" w:rsidRDefault="00BF0A0F" w:rsidP="005E4385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A pap smear is a recent technology that tests for</w:t>
      </w:r>
    </w:p>
    <w:p w14:paraId="231D0F49" w14:textId="77777777" w:rsidR="00BF0A0F" w:rsidRPr="00403107" w:rsidRDefault="00BF0A0F" w:rsidP="00BF0A0F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2CE0362B" w14:textId="77777777" w:rsidR="00BF0A0F" w:rsidRPr="00403107" w:rsidRDefault="00BF0A0F" w:rsidP="005E4385">
      <w:pPr>
        <w:pStyle w:val="ListParagraph"/>
        <w:numPr>
          <w:ilvl w:val="0"/>
          <w:numId w:val="34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syphilis</w:t>
      </w:r>
      <w:proofErr w:type="gramEnd"/>
      <w:r w:rsidRPr="00403107">
        <w:rPr>
          <w:rFonts w:ascii="Arial" w:hAnsi="Arial" w:cs="Arial"/>
        </w:rPr>
        <w:t>.</w:t>
      </w:r>
    </w:p>
    <w:p w14:paraId="308AD083" w14:textId="77777777" w:rsidR="00BF0A0F" w:rsidRPr="00403107" w:rsidRDefault="00BF0A0F" w:rsidP="005E4385">
      <w:pPr>
        <w:pStyle w:val="ListParagraph"/>
        <w:numPr>
          <w:ilvl w:val="0"/>
          <w:numId w:val="34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chlamydia</w:t>
      </w:r>
      <w:proofErr w:type="gramEnd"/>
      <w:r w:rsidRPr="00403107">
        <w:rPr>
          <w:rFonts w:ascii="Arial" w:hAnsi="Arial" w:cs="Arial"/>
        </w:rPr>
        <w:t>.</w:t>
      </w:r>
    </w:p>
    <w:p w14:paraId="586DF09A" w14:textId="77777777" w:rsidR="00BF0A0F" w:rsidRPr="00403107" w:rsidRDefault="00BF0A0F" w:rsidP="005E4385">
      <w:pPr>
        <w:pStyle w:val="ListParagraph"/>
        <w:numPr>
          <w:ilvl w:val="0"/>
          <w:numId w:val="34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genital</w:t>
      </w:r>
      <w:proofErr w:type="gramEnd"/>
      <w:r w:rsidRPr="00403107">
        <w:rPr>
          <w:rFonts w:ascii="Arial" w:hAnsi="Arial" w:cs="Arial"/>
        </w:rPr>
        <w:t xml:space="preserve"> warts.</w:t>
      </w:r>
    </w:p>
    <w:p w14:paraId="0CB43AEF" w14:textId="77777777" w:rsidR="00BF0A0F" w:rsidRPr="00403107" w:rsidRDefault="00BF0A0F" w:rsidP="005E4385">
      <w:pPr>
        <w:pStyle w:val="ListParagraph"/>
        <w:numPr>
          <w:ilvl w:val="0"/>
          <w:numId w:val="34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cervical</w:t>
      </w:r>
      <w:proofErr w:type="gramEnd"/>
      <w:r w:rsidRPr="00403107">
        <w:rPr>
          <w:rFonts w:ascii="Arial" w:hAnsi="Arial" w:cs="Arial"/>
        </w:rPr>
        <w:t xml:space="preserve"> cancer.</w:t>
      </w:r>
    </w:p>
    <w:p w14:paraId="7945A761" w14:textId="77777777" w:rsidR="00BF0A0F" w:rsidRDefault="00BF0A0F" w:rsidP="00BF0A0F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</w:p>
    <w:p w14:paraId="55920D3E" w14:textId="77777777" w:rsidR="00BF0A0F" w:rsidRDefault="00BF0A0F" w:rsidP="0091655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47B58B71" w14:textId="77777777" w:rsidR="00BF0A0F" w:rsidRDefault="00BF0A0F" w:rsidP="0091655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5FA1E38B" w14:textId="14A86A9A" w:rsidR="00A83322" w:rsidRDefault="00A83322" w:rsidP="0091655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Questions 1</w:t>
      </w:r>
      <w:r w:rsidR="00BF0A0F">
        <w:rPr>
          <w:rFonts w:ascii="Arial" w:hAnsi="Arial" w:cs="Arial"/>
          <w:b/>
          <w:color w:val="000000"/>
        </w:rPr>
        <w:t>7</w:t>
      </w:r>
      <w:r>
        <w:rPr>
          <w:rFonts w:ascii="Arial" w:hAnsi="Arial" w:cs="Arial"/>
          <w:b/>
          <w:color w:val="000000"/>
        </w:rPr>
        <w:t xml:space="preserve"> and 1</w:t>
      </w:r>
      <w:r w:rsidR="00BF0A0F">
        <w:rPr>
          <w:rFonts w:ascii="Arial" w:hAnsi="Arial" w:cs="Arial"/>
          <w:b/>
          <w:color w:val="000000"/>
        </w:rPr>
        <w:t>8</w:t>
      </w:r>
      <w:r>
        <w:rPr>
          <w:rFonts w:ascii="Arial" w:hAnsi="Arial" w:cs="Arial"/>
          <w:b/>
          <w:color w:val="000000"/>
        </w:rPr>
        <w:t xml:space="preserve"> refer to the X-linked recessive pedigree below.</w:t>
      </w:r>
    </w:p>
    <w:p w14:paraId="2C249D5F" w14:textId="07ACCEDF" w:rsidR="00A83322" w:rsidRDefault="00E96C27" w:rsidP="00A83322">
      <w:pPr>
        <w:tabs>
          <w:tab w:val="left" w:pos="709"/>
          <w:tab w:val="right" w:pos="1134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noProof/>
          <w:color w:val="000000"/>
          <w:lang w:eastAsia="en-AU"/>
        </w:rPr>
        <w:drawing>
          <wp:inline distT="0" distB="0" distL="0" distR="0" wp14:anchorId="2B8539B9" wp14:editId="372871F0">
            <wp:extent cx="3205521" cy="2349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221" cy="23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8631E" w14:textId="77777777" w:rsidR="00ED64C2" w:rsidRPr="00A83322" w:rsidRDefault="00ED64C2" w:rsidP="00ED64C2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2C2AEEB7" w14:textId="5FF93511" w:rsidR="009F76B1" w:rsidRPr="00403107" w:rsidRDefault="008D011B" w:rsidP="005E4385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Individual III-3 bred with a female carrier</w:t>
      </w:r>
      <w:r>
        <w:rPr>
          <w:rFonts w:ascii="Arial" w:hAnsi="Arial" w:cs="Arial"/>
        </w:rPr>
        <w:t xml:space="preserve"> and gave birth to a daughter. </w:t>
      </w:r>
      <w:r w:rsidR="00A83322" w:rsidRPr="00403107">
        <w:rPr>
          <w:rFonts w:ascii="Arial" w:hAnsi="Arial" w:cs="Arial"/>
        </w:rPr>
        <w:t xml:space="preserve">What is the probability of </w:t>
      </w:r>
      <w:r>
        <w:rPr>
          <w:rFonts w:ascii="Arial" w:hAnsi="Arial" w:cs="Arial"/>
        </w:rPr>
        <w:t>the</w:t>
      </w:r>
      <w:r w:rsidR="00A83322" w:rsidRPr="00403107">
        <w:rPr>
          <w:rFonts w:ascii="Arial" w:hAnsi="Arial" w:cs="Arial"/>
        </w:rPr>
        <w:t xml:space="preserve"> daughter inheriting this trait?</w:t>
      </w:r>
    </w:p>
    <w:p w14:paraId="4492A0E2" w14:textId="77777777" w:rsidR="00A83322" w:rsidRPr="00403107" w:rsidRDefault="00A83322" w:rsidP="00A83322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1074CBEF" w14:textId="116CF4D7" w:rsidR="007A192C" w:rsidRPr="00403107" w:rsidRDefault="007A192C" w:rsidP="005E4385">
      <w:pPr>
        <w:pStyle w:val="ListParagraph"/>
        <w:numPr>
          <w:ilvl w:val="0"/>
          <w:numId w:val="33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0%</w:t>
      </w:r>
    </w:p>
    <w:p w14:paraId="1BF988FD" w14:textId="0B1C8957" w:rsidR="007A192C" w:rsidRPr="00403107" w:rsidRDefault="007A192C" w:rsidP="005E4385">
      <w:pPr>
        <w:pStyle w:val="ListParagraph"/>
        <w:numPr>
          <w:ilvl w:val="0"/>
          <w:numId w:val="33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25%</w:t>
      </w:r>
    </w:p>
    <w:p w14:paraId="60CD7724" w14:textId="31671A01" w:rsidR="007A192C" w:rsidRPr="00403107" w:rsidRDefault="007A192C" w:rsidP="005E4385">
      <w:pPr>
        <w:pStyle w:val="ListParagraph"/>
        <w:numPr>
          <w:ilvl w:val="0"/>
          <w:numId w:val="33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50%</w:t>
      </w:r>
    </w:p>
    <w:p w14:paraId="5B5D57E7" w14:textId="43EF3692" w:rsidR="007A192C" w:rsidRPr="00403107" w:rsidRDefault="007A192C" w:rsidP="005E4385">
      <w:pPr>
        <w:pStyle w:val="ListParagraph"/>
        <w:numPr>
          <w:ilvl w:val="0"/>
          <w:numId w:val="33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75%</w:t>
      </w:r>
    </w:p>
    <w:p w14:paraId="4B0D5116" w14:textId="69D170E4" w:rsidR="007A192C" w:rsidRPr="00403107" w:rsidRDefault="007A192C" w:rsidP="007A192C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</w:rPr>
      </w:pPr>
    </w:p>
    <w:p w14:paraId="22E4D0B1" w14:textId="77777777" w:rsidR="00093A44" w:rsidRPr="00403107" w:rsidRDefault="00093A44" w:rsidP="007A192C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</w:rPr>
      </w:pPr>
    </w:p>
    <w:p w14:paraId="7B193A69" w14:textId="545A52D4" w:rsidR="007A192C" w:rsidRPr="00403107" w:rsidRDefault="007A192C" w:rsidP="005E4385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An example of a</w:t>
      </w:r>
      <w:r w:rsidR="00E96C27" w:rsidRPr="00403107">
        <w:rPr>
          <w:rFonts w:ascii="Arial" w:hAnsi="Arial" w:cs="Arial"/>
        </w:rPr>
        <w:t>n</w:t>
      </w:r>
      <w:r w:rsidRPr="00403107">
        <w:rPr>
          <w:rFonts w:ascii="Arial" w:hAnsi="Arial" w:cs="Arial"/>
        </w:rPr>
        <w:t xml:space="preserve"> X-linked recessive disease would be</w:t>
      </w:r>
    </w:p>
    <w:p w14:paraId="434A4DCD" w14:textId="77777777" w:rsidR="007A192C" w:rsidRPr="00403107" w:rsidRDefault="007A192C" w:rsidP="007A192C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413BBD4D" w14:textId="63361292" w:rsidR="007A192C" w:rsidRPr="00403107" w:rsidRDefault="007A192C" w:rsidP="005E4385">
      <w:pPr>
        <w:pStyle w:val="ListParagraph"/>
        <w:numPr>
          <w:ilvl w:val="0"/>
          <w:numId w:val="35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Haemophilia.</w:t>
      </w:r>
    </w:p>
    <w:p w14:paraId="2C3A5CBE" w14:textId="2DE18F1B" w:rsidR="007A192C" w:rsidRPr="00403107" w:rsidRDefault="007A192C" w:rsidP="005E4385">
      <w:pPr>
        <w:pStyle w:val="ListParagraph"/>
        <w:numPr>
          <w:ilvl w:val="0"/>
          <w:numId w:val="35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Huntington’s disease.</w:t>
      </w:r>
    </w:p>
    <w:p w14:paraId="3C29D5C7" w14:textId="7EACE509" w:rsidR="007A192C" w:rsidRPr="00403107" w:rsidRDefault="003D25CA" w:rsidP="005E4385">
      <w:pPr>
        <w:pStyle w:val="ListParagraph"/>
        <w:numPr>
          <w:ilvl w:val="0"/>
          <w:numId w:val="35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Phenylketonuria</w:t>
      </w:r>
      <w:r w:rsidR="007A192C" w:rsidRPr="00403107">
        <w:rPr>
          <w:rFonts w:ascii="Arial" w:hAnsi="Arial" w:cs="Arial"/>
        </w:rPr>
        <w:t xml:space="preserve"> (PKU).</w:t>
      </w:r>
    </w:p>
    <w:p w14:paraId="0828AF71" w14:textId="53FCD9B7" w:rsidR="009F76B1" w:rsidRPr="00403107" w:rsidRDefault="007A192C" w:rsidP="005E4385">
      <w:pPr>
        <w:pStyle w:val="ListParagraph"/>
        <w:numPr>
          <w:ilvl w:val="0"/>
          <w:numId w:val="35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 xml:space="preserve">Fragile X </w:t>
      </w:r>
      <w:r w:rsidR="00ED64C2" w:rsidRPr="00403107">
        <w:rPr>
          <w:rFonts w:ascii="Arial" w:hAnsi="Arial" w:cs="Arial"/>
        </w:rPr>
        <w:t>Syndrome</w:t>
      </w:r>
      <w:r w:rsidRPr="00403107">
        <w:rPr>
          <w:rFonts w:ascii="Arial" w:hAnsi="Arial" w:cs="Arial"/>
        </w:rPr>
        <w:t>.</w:t>
      </w:r>
    </w:p>
    <w:p w14:paraId="6CF93D56" w14:textId="0DFC62B1" w:rsidR="00093A44" w:rsidRDefault="00093A44" w:rsidP="00634BE1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</w:p>
    <w:p w14:paraId="2662E5E9" w14:textId="7CC704D3" w:rsidR="00BF0A0F" w:rsidRDefault="00BF0A0F" w:rsidP="00634BE1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</w:p>
    <w:p w14:paraId="58CA9879" w14:textId="77777777" w:rsidR="00BF0A0F" w:rsidRPr="00403107" w:rsidRDefault="00BF0A0F" w:rsidP="005E4385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The cells of a human have a diploid number of 46.</w:t>
      </w:r>
    </w:p>
    <w:p w14:paraId="6F484F71" w14:textId="77777777" w:rsidR="00BF0A0F" w:rsidRPr="00403107" w:rsidRDefault="00BF0A0F" w:rsidP="00BF0A0F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441C9B0F" w14:textId="77777777" w:rsidR="00BF0A0F" w:rsidRPr="00403107" w:rsidRDefault="00BF0A0F" w:rsidP="00BF0A0F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Which one of the following combinations best identifies the number of chromosomes in a heart cell, spermatozoa and a fertilised egg?</w:t>
      </w:r>
    </w:p>
    <w:p w14:paraId="187575C7" w14:textId="77777777" w:rsidR="00BF0A0F" w:rsidRPr="00403107" w:rsidRDefault="00BF0A0F" w:rsidP="00BF0A0F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tbl>
      <w:tblPr>
        <w:tblStyle w:val="TableGrid"/>
        <w:tblW w:w="6741" w:type="dxa"/>
        <w:tblInd w:w="720" w:type="dxa"/>
        <w:tblLook w:val="04A0" w:firstRow="1" w:lastRow="0" w:firstColumn="1" w:lastColumn="0" w:noHBand="0" w:noVBand="1"/>
      </w:tblPr>
      <w:tblGrid>
        <w:gridCol w:w="693"/>
        <w:gridCol w:w="1984"/>
        <w:gridCol w:w="2032"/>
        <w:gridCol w:w="2032"/>
      </w:tblGrid>
      <w:tr w:rsidR="00BF0A0F" w:rsidRPr="00403107" w14:paraId="3D1D6591" w14:textId="77777777" w:rsidTr="008D011B">
        <w:tc>
          <w:tcPr>
            <w:tcW w:w="693" w:type="dxa"/>
          </w:tcPr>
          <w:p w14:paraId="6D341946" w14:textId="77777777" w:rsidR="00BF0A0F" w:rsidRPr="00403107" w:rsidRDefault="00BF0A0F" w:rsidP="008D011B">
            <w:pPr>
              <w:pStyle w:val="ListParagraph"/>
              <w:spacing w:line="276" w:lineRule="auto"/>
              <w:ind w:left="304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02BA854D" w14:textId="77777777" w:rsidR="00BF0A0F" w:rsidRPr="00403107" w:rsidRDefault="00BF0A0F" w:rsidP="006D2EBD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403107">
              <w:rPr>
                <w:rFonts w:ascii="Arial" w:hAnsi="Arial" w:cs="Arial"/>
              </w:rPr>
              <w:t>Heart Cell</w:t>
            </w:r>
          </w:p>
        </w:tc>
        <w:tc>
          <w:tcPr>
            <w:tcW w:w="2032" w:type="dxa"/>
          </w:tcPr>
          <w:p w14:paraId="4898799E" w14:textId="77777777" w:rsidR="00BF0A0F" w:rsidRPr="00403107" w:rsidRDefault="00BF0A0F" w:rsidP="006D2EBD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403107">
              <w:rPr>
                <w:rFonts w:ascii="Arial" w:hAnsi="Arial" w:cs="Arial"/>
              </w:rPr>
              <w:t>Spermatozoa</w:t>
            </w:r>
          </w:p>
        </w:tc>
        <w:tc>
          <w:tcPr>
            <w:tcW w:w="2032" w:type="dxa"/>
          </w:tcPr>
          <w:p w14:paraId="1C7E8768" w14:textId="77777777" w:rsidR="00BF0A0F" w:rsidRPr="00403107" w:rsidRDefault="00BF0A0F" w:rsidP="006D2EBD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403107">
              <w:rPr>
                <w:rFonts w:ascii="Arial" w:hAnsi="Arial" w:cs="Arial"/>
              </w:rPr>
              <w:t>Fertilised Egg</w:t>
            </w:r>
          </w:p>
        </w:tc>
      </w:tr>
      <w:tr w:rsidR="00BF0A0F" w:rsidRPr="00403107" w14:paraId="5685CDA5" w14:textId="77777777" w:rsidTr="008D011B">
        <w:tc>
          <w:tcPr>
            <w:tcW w:w="693" w:type="dxa"/>
          </w:tcPr>
          <w:p w14:paraId="2BCE3BC7" w14:textId="22B95B95" w:rsidR="00BF0A0F" w:rsidRPr="00403107" w:rsidRDefault="00BF0A0F" w:rsidP="005E4385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163" w:firstLine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21D7FB71" w14:textId="77777777" w:rsidR="00BF0A0F" w:rsidRPr="00403107" w:rsidRDefault="00BF0A0F" w:rsidP="006D2EBD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403107">
              <w:rPr>
                <w:rFonts w:ascii="Arial" w:hAnsi="Arial" w:cs="Arial"/>
              </w:rPr>
              <w:t>46</w:t>
            </w:r>
          </w:p>
        </w:tc>
        <w:tc>
          <w:tcPr>
            <w:tcW w:w="2032" w:type="dxa"/>
          </w:tcPr>
          <w:p w14:paraId="75D5CFBA" w14:textId="77777777" w:rsidR="00BF0A0F" w:rsidRPr="00403107" w:rsidRDefault="00BF0A0F" w:rsidP="006D2EBD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403107">
              <w:rPr>
                <w:rFonts w:ascii="Arial" w:hAnsi="Arial" w:cs="Arial"/>
              </w:rPr>
              <w:t>23</w:t>
            </w:r>
          </w:p>
        </w:tc>
        <w:tc>
          <w:tcPr>
            <w:tcW w:w="2032" w:type="dxa"/>
          </w:tcPr>
          <w:p w14:paraId="268EFCD2" w14:textId="77777777" w:rsidR="00BF0A0F" w:rsidRPr="00403107" w:rsidRDefault="00BF0A0F" w:rsidP="006D2EBD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403107">
              <w:rPr>
                <w:rFonts w:ascii="Arial" w:hAnsi="Arial" w:cs="Arial"/>
              </w:rPr>
              <w:t>92</w:t>
            </w:r>
          </w:p>
        </w:tc>
      </w:tr>
      <w:tr w:rsidR="00BF0A0F" w:rsidRPr="00403107" w14:paraId="69F75623" w14:textId="77777777" w:rsidTr="008D011B">
        <w:tc>
          <w:tcPr>
            <w:tcW w:w="693" w:type="dxa"/>
          </w:tcPr>
          <w:p w14:paraId="662F061C" w14:textId="77777777" w:rsidR="00BF0A0F" w:rsidRPr="00403107" w:rsidRDefault="00BF0A0F" w:rsidP="005E4385">
            <w:pPr>
              <w:pStyle w:val="ListParagraph"/>
              <w:numPr>
                <w:ilvl w:val="0"/>
                <w:numId w:val="36"/>
              </w:numPr>
              <w:tabs>
                <w:tab w:val="left" w:pos="622"/>
              </w:tabs>
              <w:spacing w:line="276" w:lineRule="auto"/>
              <w:ind w:left="163" w:firstLine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350A51D7" w14:textId="77777777" w:rsidR="00BF0A0F" w:rsidRPr="00403107" w:rsidRDefault="00BF0A0F" w:rsidP="006D2EBD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403107">
              <w:rPr>
                <w:rFonts w:ascii="Arial" w:hAnsi="Arial" w:cs="Arial"/>
              </w:rPr>
              <w:t>23</w:t>
            </w:r>
          </w:p>
        </w:tc>
        <w:tc>
          <w:tcPr>
            <w:tcW w:w="2032" w:type="dxa"/>
          </w:tcPr>
          <w:p w14:paraId="67F26DA2" w14:textId="77777777" w:rsidR="00BF0A0F" w:rsidRPr="00403107" w:rsidRDefault="00BF0A0F" w:rsidP="006D2EBD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403107">
              <w:rPr>
                <w:rFonts w:ascii="Arial" w:hAnsi="Arial" w:cs="Arial"/>
              </w:rPr>
              <w:t>46</w:t>
            </w:r>
          </w:p>
        </w:tc>
        <w:tc>
          <w:tcPr>
            <w:tcW w:w="2032" w:type="dxa"/>
          </w:tcPr>
          <w:p w14:paraId="5A64D975" w14:textId="77777777" w:rsidR="00BF0A0F" w:rsidRPr="00403107" w:rsidRDefault="00BF0A0F" w:rsidP="006D2EBD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403107">
              <w:rPr>
                <w:rFonts w:ascii="Arial" w:hAnsi="Arial" w:cs="Arial"/>
              </w:rPr>
              <w:t>23</w:t>
            </w:r>
          </w:p>
        </w:tc>
      </w:tr>
      <w:tr w:rsidR="00BF0A0F" w:rsidRPr="00403107" w14:paraId="35DC3C05" w14:textId="77777777" w:rsidTr="008D011B">
        <w:tc>
          <w:tcPr>
            <w:tcW w:w="693" w:type="dxa"/>
          </w:tcPr>
          <w:p w14:paraId="50B0677D" w14:textId="77777777" w:rsidR="00BF0A0F" w:rsidRPr="00403107" w:rsidRDefault="00BF0A0F" w:rsidP="005E4385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163" w:firstLine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1A7EFA08" w14:textId="77777777" w:rsidR="00BF0A0F" w:rsidRPr="00403107" w:rsidRDefault="00BF0A0F" w:rsidP="006D2EBD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403107">
              <w:rPr>
                <w:rFonts w:ascii="Arial" w:hAnsi="Arial" w:cs="Arial"/>
              </w:rPr>
              <w:t>46</w:t>
            </w:r>
          </w:p>
        </w:tc>
        <w:tc>
          <w:tcPr>
            <w:tcW w:w="2032" w:type="dxa"/>
          </w:tcPr>
          <w:p w14:paraId="144AD3A9" w14:textId="77777777" w:rsidR="00BF0A0F" w:rsidRPr="00403107" w:rsidRDefault="00BF0A0F" w:rsidP="006D2EBD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403107">
              <w:rPr>
                <w:rFonts w:ascii="Arial" w:hAnsi="Arial" w:cs="Arial"/>
              </w:rPr>
              <w:t>23</w:t>
            </w:r>
          </w:p>
        </w:tc>
        <w:tc>
          <w:tcPr>
            <w:tcW w:w="2032" w:type="dxa"/>
          </w:tcPr>
          <w:p w14:paraId="15A6AA34" w14:textId="77777777" w:rsidR="00BF0A0F" w:rsidRPr="00403107" w:rsidRDefault="00BF0A0F" w:rsidP="006D2EBD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403107">
              <w:rPr>
                <w:rFonts w:ascii="Arial" w:hAnsi="Arial" w:cs="Arial"/>
              </w:rPr>
              <w:t>46</w:t>
            </w:r>
          </w:p>
        </w:tc>
      </w:tr>
      <w:tr w:rsidR="00BF0A0F" w:rsidRPr="00403107" w14:paraId="30416B75" w14:textId="77777777" w:rsidTr="008D011B">
        <w:tc>
          <w:tcPr>
            <w:tcW w:w="693" w:type="dxa"/>
          </w:tcPr>
          <w:p w14:paraId="5CF76F52" w14:textId="77777777" w:rsidR="00BF0A0F" w:rsidRPr="00403107" w:rsidRDefault="00BF0A0F" w:rsidP="005E4385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163" w:firstLine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1B767F06" w14:textId="77777777" w:rsidR="00BF0A0F" w:rsidRPr="00403107" w:rsidRDefault="00BF0A0F" w:rsidP="006D2EBD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403107">
              <w:rPr>
                <w:rFonts w:ascii="Arial" w:hAnsi="Arial" w:cs="Arial"/>
              </w:rPr>
              <w:t>23</w:t>
            </w:r>
          </w:p>
        </w:tc>
        <w:tc>
          <w:tcPr>
            <w:tcW w:w="2032" w:type="dxa"/>
          </w:tcPr>
          <w:p w14:paraId="2BF3C1AD" w14:textId="77777777" w:rsidR="00BF0A0F" w:rsidRPr="00403107" w:rsidRDefault="00BF0A0F" w:rsidP="006D2EBD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403107">
              <w:rPr>
                <w:rFonts w:ascii="Arial" w:hAnsi="Arial" w:cs="Arial"/>
              </w:rPr>
              <w:t>92</w:t>
            </w:r>
          </w:p>
        </w:tc>
        <w:tc>
          <w:tcPr>
            <w:tcW w:w="2032" w:type="dxa"/>
          </w:tcPr>
          <w:p w14:paraId="4159E20A" w14:textId="77777777" w:rsidR="00BF0A0F" w:rsidRPr="00403107" w:rsidRDefault="00BF0A0F" w:rsidP="006D2EBD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403107">
              <w:rPr>
                <w:rFonts w:ascii="Arial" w:hAnsi="Arial" w:cs="Arial"/>
              </w:rPr>
              <w:t>92</w:t>
            </w:r>
          </w:p>
        </w:tc>
      </w:tr>
    </w:tbl>
    <w:p w14:paraId="7079DCA5" w14:textId="667262DD" w:rsidR="00BF0A0F" w:rsidRDefault="00BF0A0F" w:rsidP="00BF0A0F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4D47B3FE" w14:textId="6131972B" w:rsidR="00BF0A0F" w:rsidRDefault="00BF0A0F" w:rsidP="00BF0A0F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46812A35" w14:textId="469B6B78" w:rsidR="00BF0A0F" w:rsidRDefault="00BF0A0F" w:rsidP="00BF0A0F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5376C421" w14:textId="39AE28F0" w:rsidR="00BF0A0F" w:rsidRDefault="00BF0A0F" w:rsidP="00BF0A0F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69654D1C" w14:textId="0D9914E4" w:rsidR="00BF0A0F" w:rsidRDefault="00BF0A0F" w:rsidP="00BF0A0F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44C332B7" w14:textId="77777777" w:rsidR="00BF0A0F" w:rsidRDefault="00BF0A0F" w:rsidP="00BF0A0F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021A4EF6" w14:textId="55B31279" w:rsidR="00634BE1" w:rsidRDefault="00634BE1" w:rsidP="00634BE1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 xml:space="preserve">Question </w:t>
      </w:r>
      <w:r w:rsidR="008D011B">
        <w:rPr>
          <w:rFonts w:ascii="Arial" w:hAnsi="Arial" w:cs="Arial"/>
          <w:b/>
          <w:color w:val="000000"/>
        </w:rPr>
        <w:t>20</w:t>
      </w:r>
      <w:r>
        <w:rPr>
          <w:rFonts w:ascii="Arial" w:hAnsi="Arial" w:cs="Arial"/>
          <w:b/>
          <w:color w:val="000000"/>
        </w:rPr>
        <w:t xml:space="preserve"> refers to the diagram below.</w:t>
      </w:r>
    </w:p>
    <w:p w14:paraId="3DB213A0" w14:textId="5FA12A42" w:rsidR="00634BE1" w:rsidRDefault="00634BE1" w:rsidP="00634BE1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44DF0609" w14:textId="2454A7A8" w:rsidR="00634BE1" w:rsidRDefault="00634BE1" w:rsidP="00634BE1">
      <w:pPr>
        <w:tabs>
          <w:tab w:val="left" w:pos="709"/>
          <w:tab w:val="right" w:pos="1134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015776" wp14:editId="20FFEFBF">
                <wp:simplePos x="0" y="0"/>
                <wp:positionH relativeFrom="column">
                  <wp:posOffset>2502976</wp:posOffset>
                </wp:positionH>
                <wp:positionV relativeFrom="paragraph">
                  <wp:posOffset>814996</wp:posOffset>
                </wp:positionV>
                <wp:extent cx="867905" cy="0"/>
                <wp:effectExtent l="0" t="152400" r="0" b="1524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7905" cy="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EE9F8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97.1pt;margin-top:64.15pt;width:68.3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" strokecolor="black [3200]" strokeweight="6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w:drawing>
          <wp:inline distT="0" distB="0" distL="0" distR="0" wp14:anchorId="1578D62D" wp14:editId="30AE37A5">
            <wp:extent cx="1186858" cy="1914040"/>
            <wp:effectExtent l="0" t="0" r="0" b="0"/>
            <wp:docPr id="24" name="Picture 24" descr="File:Hip adduction 2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le:Hip adduction 2.sv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819" cy="192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noProof/>
          <w:lang w:eastAsia="en-AU"/>
        </w:rPr>
        <w:drawing>
          <wp:inline distT="0" distB="0" distL="0" distR="0" wp14:anchorId="78DF61F0" wp14:editId="41AC8085">
            <wp:extent cx="1200064" cy="1936628"/>
            <wp:effectExtent l="0" t="0" r="0" b="0"/>
            <wp:docPr id="25" name="Picture 25" descr="https://upload.wikimedia.org/wikipedia/commons/thumb/4/44/Hip_adduction_1.svg/744px-Hip_adduction_1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.wikimedia.org/wikipedia/commons/thumb/4/44/Hip_adduction_1.svg/744px-Hip_adduction_1.svg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91" cy="19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D7D18" w14:textId="77777777" w:rsidR="00154D7E" w:rsidRDefault="00154D7E" w:rsidP="00154D7E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</w:p>
    <w:p w14:paraId="7B9058F7" w14:textId="6AF937C5" w:rsidR="00634BE1" w:rsidRPr="00403107" w:rsidRDefault="00634BE1" w:rsidP="005E4385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The movement depicted in the diagram above is best described as</w:t>
      </w:r>
    </w:p>
    <w:p w14:paraId="0433E2A8" w14:textId="77777777" w:rsidR="00634BE1" w:rsidRPr="00403107" w:rsidRDefault="00634BE1" w:rsidP="00634BE1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512E981B" w14:textId="35A5F5F6" w:rsidR="00634BE1" w:rsidRPr="00403107" w:rsidRDefault="00403107" w:rsidP="005E4385">
      <w:pPr>
        <w:pStyle w:val="ListParagraph"/>
        <w:numPr>
          <w:ilvl w:val="0"/>
          <w:numId w:val="37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f</w:t>
      </w:r>
      <w:r w:rsidR="00634BE1" w:rsidRPr="00403107">
        <w:rPr>
          <w:rFonts w:ascii="Arial" w:hAnsi="Arial" w:cs="Arial"/>
        </w:rPr>
        <w:t>lexion</w:t>
      </w:r>
      <w:proofErr w:type="gramEnd"/>
      <w:r w:rsidRPr="00403107">
        <w:rPr>
          <w:rFonts w:ascii="Arial" w:hAnsi="Arial" w:cs="Arial"/>
        </w:rPr>
        <w:t>.</w:t>
      </w:r>
    </w:p>
    <w:p w14:paraId="2B2DD371" w14:textId="789C2045" w:rsidR="00634BE1" w:rsidRPr="00403107" w:rsidRDefault="00403107" w:rsidP="005E4385">
      <w:pPr>
        <w:pStyle w:val="ListParagraph"/>
        <w:numPr>
          <w:ilvl w:val="0"/>
          <w:numId w:val="37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e</w:t>
      </w:r>
      <w:r w:rsidR="00634BE1" w:rsidRPr="00403107">
        <w:rPr>
          <w:rFonts w:ascii="Arial" w:hAnsi="Arial" w:cs="Arial"/>
        </w:rPr>
        <w:t>xtension</w:t>
      </w:r>
      <w:proofErr w:type="gramEnd"/>
      <w:r w:rsidRPr="00403107">
        <w:rPr>
          <w:rFonts w:ascii="Arial" w:hAnsi="Arial" w:cs="Arial"/>
        </w:rPr>
        <w:t>.</w:t>
      </w:r>
    </w:p>
    <w:p w14:paraId="51890682" w14:textId="2C9AAB78" w:rsidR="00634BE1" w:rsidRPr="00403107" w:rsidRDefault="00403107" w:rsidP="005E4385">
      <w:pPr>
        <w:pStyle w:val="ListParagraph"/>
        <w:numPr>
          <w:ilvl w:val="0"/>
          <w:numId w:val="37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a</w:t>
      </w:r>
      <w:r w:rsidR="00634BE1" w:rsidRPr="00403107">
        <w:rPr>
          <w:rFonts w:ascii="Arial" w:hAnsi="Arial" w:cs="Arial"/>
        </w:rPr>
        <w:t>bduction</w:t>
      </w:r>
      <w:proofErr w:type="gramEnd"/>
      <w:r w:rsidRPr="00403107">
        <w:rPr>
          <w:rFonts w:ascii="Arial" w:hAnsi="Arial" w:cs="Arial"/>
        </w:rPr>
        <w:t>.</w:t>
      </w:r>
    </w:p>
    <w:p w14:paraId="31C7A968" w14:textId="72EBD42F" w:rsidR="00634BE1" w:rsidRPr="00403107" w:rsidRDefault="00403107" w:rsidP="005E4385">
      <w:pPr>
        <w:pStyle w:val="ListParagraph"/>
        <w:numPr>
          <w:ilvl w:val="0"/>
          <w:numId w:val="37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a</w:t>
      </w:r>
      <w:r w:rsidR="00634BE1" w:rsidRPr="00403107">
        <w:rPr>
          <w:rFonts w:ascii="Arial" w:hAnsi="Arial" w:cs="Arial"/>
        </w:rPr>
        <w:t>dduction</w:t>
      </w:r>
      <w:proofErr w:type="gramEnd"/>
      <w:r w:rsidRPr="00403107">
        <w:rPr>
          <w:rFonts w:ascii="Arial" w:hAnsi="Arial" w:cs="Arial"/>
        </w:rPr>
        <w:t>.</w:t>
      </w:r>
    </w:p>
    <w:p w14:paraId="2691D5B9" w14:textId="77777777" w:rsidR="00634BE1" w:rsidRPr="00403107" w:rsidRDefault="00634BE1" w:rsidP="00634BE1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</w:rPr>
      </w:pPr>
    </w:p>
    <w:p w14:paraId="7ABC955F" w14:textId="77777777" w:rsidR="00C25421" w:rsidRPr="00403107" w:rsidRDefault="00C25421" w:rsidP="00C25421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</w:rPr>
      </w:pPr>
    </w:p>
    <w:p w14:paraId="216A1E07" w14:textId="0C4D3554" w:rsidR="00C25421" w:rsidRPr="00403107" w:rsidRDefault="00C25421" w:rsidP="005E4385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 xml:space="preserve">Which of the following </w:t>
      </w:r>
      <w:r w:rsidR="00E96C27" w:rsidRPr="00403107">
        <w:rPr>
          <w:rFonts w:ascii="Arial" w:hAnsi="Arial" w:cs="Arial"/>
        </w:rPr>
        <w:t>s</w:t>
      </w:r>
      <w:r w:rsidRPr="00403107">
        <w:rPr>
          <w:rFonts w:ascii="Arial" w:hAnsi="Arial" w:cs="Arial"/>
        </w:rPr>
        <w:t xml:space="preserve">exually </w:t>
      </w:r>
      <w:r w:rsidR="00E96C27" w:rsidRPr="00403107">
        <w:rPr>
          <w:rFonts w:ascii="Arial" w:hAnsi="Arial" w:cs="Arial"/>
        </w:rPr>
        <w:t>t</w:t>
      </w:r>
      <w:r w:rsidRPr="00403107">
        <w:rPr>
          <w:rFonts w:ascii="Arial" w:hAnsi="Arial" w:cs="Arial"/>
        </w:rPr>
        <w:t xml:space="preserve">ransmitted </w:t>
      </w:r>
      <w:r w:rsidR="00E96C27" w:rsidRPr="00403107">
        <w:rPr>
          <w:rFonts w:ascii="Arial" w:hAnsi="Arial" w:cs="Arial"/>
        </w:rPr>
        <w:t>i</w:t>
      </w:r>
      <w:r w:rsidRPr="00403107">
        <w:rPr>
          <w:rFonts w:ascii="Arial" w:hAnsi="Arial" w:cs="Arial"/>
        </w:rPr>
        <w:t>nfections cannot be cured?</w:t>
      </w:r>
    </w:p>
    <w:p w14:paraId="616963A3" w14:textId="77777777" w:rsidR="00C25421" w:rsidRPr="00403107" w:rsidRDefault="00C25421" w:rsidP="00C25421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2AF7A01C" w14:textId="36387B1B" w:rsidR="00C25421" w:rsidRPr="00403107" w:rsidRDefault="00C25421" w:rsidP="005E4385">
      <w:pPr>
        <w:pStyle w:val="ListParagraph"/>
        <w:numPr>
          <w:ilvl w:val="0"/>
          <w:numId w:val="3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Herpes</w:t>
      </w:r>
    </w:p>
    <w:p w14:paraId="3E35B556" w14:textId="2977C699" w:rsidR="00C25421" w:rsidRPr="00403107" w:rsidRDefault="00C25421" w:rsidP="005E4385">
      <w:pPr>
        <w:pStyle w:val="ListParagraph"/>
        <w:numPr>
          <w:ilvl w:val="0"/>
          <w:numId w:val="3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Gonorrhoea</w:t>
      </w:r>
    </w:p>
    <w:p w14:paraId="730AA2C3" w14:textId="513C99EF" w:rsidR="00C25421" w:rsidRPr="00403107" w:rsidRDefault="00DC77BA" w:rsidP="005E4385">
      <w:pPr>
        <w:pStyle w:val="ListParagraph"/>
        <w:numPr>
          <w:ilvl w:val="0"/>
          <w:numId w:val="3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Syphilis</w:t>
      </w:r>
    </w:p>
    <w:p w14:paraId="63304153" w14:textId="6D083539" w:rsidR="00DC77BA" w:rsidRPr="00403107" w:rsidRDefault="00DC77BA" w:rsidP="005E4385">
      <w:pPr>
        <w:pStyle w:val="ListParagraph"/>
        <w:numPr>
          <w:ilvl w:val="0"/>
          <w:numId w:val="3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Trichomonas vaginalis</w:t>
      </w:r>
    </w:p>
    <w:p w14:paraId="66A737E3" w14:textId="77777777" w:rsidR="00093A44" w:rsidRDefault="00093A44" w:rsidP="00DC77B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</w:rPr>
      </w:pPr>
    </w:p>
    <w:p w14:paraId="7290C3B2" w14:textId="2439AF2B" w:rsidR="00093A44" w:rsidRDefault="00093A44" w:rsidP="00DC77B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</w:rPr>
      </w:pPr>
    </w:p>
    <w:p w14:paraId="2A95AC25" w14:textId="77777777" w:rsidR="00641522" w:rsidRPr="00403107" w:rsidRDefault="00641522" w:rsidP="005E4385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Ongoing exposure to asbestos fibres can increase the chances of a person developing</w:t>
      </w:r>
    </w:p>
    <w:p w14:paraId="4AF9CF4C" w14:textId="77777777" w:rsidR="00641522" w:rsidRPr="00403107" w:rsidRDefault="00641522" w:rsidP="00641522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6C9277DD" w14:textId="77777777" w:rsidR="00641522" w:rsidRPr="00403107" w:rsidRDefault="00641522" w:rsidP="005E4385">
      <w:pPr>
        <w:pStyle w:val="ListParagraph"/>
        <w:numPr>
          <w:ilvl w:val="0"/>
          <w:numId w:val="40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pneumonia</w:t>
      </w:r>
      <w:proofErr w:type="gramEnd"/>
      <w:r w:rsidRPr="00403107">
        <w:rPr>
          <w:rFonts w:ascii="Arial" w:hAnsi="Arial" w:cs="Arial"/>
        </w:rPr>
        <w:t>.</w:t>
      </w:r>
    </w:p>
    <w:p w14:paraId="4A0D50A5" w14:textId="77777777" w:rsidR="00641522" w:rsidRPr="00403107" w:rsidRDefault="00641522" w:rsidP="005E4385">
      <w:pPr>
        <w:pStyle w:val="ListParagraph"/>
        <w:numPr>
          <w:ilvl w:val="0"/>
          <w:numId w:val="40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asthma</w:t>
      </w:r>
      <w:proofErr w:type="gramEnd"/>
      <w:r w:rsidRPr="00403107">
        <w:rPr>
          <w:rFonts w:ascii="Arial" w:hAnsi="Arial" w:cs="Arial"/>
        </w:rPr>
        <w:t>.</w:t>
      </w:r>
    </w:p>
    <w:p w14:paraId="7BDBB16A" w14:textId="77777777" w:rsidR="00641522" w:rsidRPr="00403107" w:rsidRDefault="00641522" w:rsidP="005E4385">
      <w:pPr>
        <w:pStyle w:val="ListParagraph"/>
        <w:numPr>
          <w:ilvl w:val="0"/>
          <w:numId w:val="40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tuberculosis</w:t>
      </w:r>
      <w:proofErr w:type="gramEnd"/>
      <w:r w:rsidRPr="00403107">
        <w:rPr>
          <w:rFonts w:ascii="Arial" w:hAnsi="Arial" w:cs="Arial"/>
        </w:rPr>
        <w:t>.</w:t>
      </w:r>
    </w:p>
    <w:p w14:paraId="363229CB" w14:textId="77777777" w:rsidR="00641522" w:rsidRPr="00403107" w:rsidRDefault="00641522" w:rsidP="005E4385">
      <w:pPr>
        <w:pStyle w:val="ListParagraph"/>
        <w:numPr>
          <w:ilvl w:val="0"/>
          <w:numId w:val="40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lung</w:t>
      </w:r>
      <w:proofErr w:type="gramEnd"/>
      <w:r w:rsidRPr="00403107">
        <w:rPr>
          <w:rFonts w:ascii="Arial" w:hAnsi="Arial" w:cs="Arial"/>
        </w:rPr>
        <w:t xml:space="preserve"> cancer.</w:t>
      </w:r>
    </w:p>
    <w:p w14:paraId="3D7A1502" w14:textId="77777777" w:rsidR="00641522" w:rsidRPr="00403107" w:rsidRDefault="00641522" w:rsidP="00641522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</w:rPr>
      </w:pPr>
    </w:p>
    <w:p w14:paraId="0F84B36A" w14:textId="77777777" w:rsidR="00641522" w:rsidRPr="00403107" w:rsidRDefault="00641522" w:rsidP="00641522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</w:rPr>
      </w:pPr>
    </w:p>
    <w:p w14:paraId="70E39A22" w14:textId="77777777" w:rsidR="00641522" w:rsidRPr="00403107" w:rsidRDefault="00641522" w:rsidP="005E4385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ATP releases energy from its molecule when the bond between the</w:t>
      </w:r>
    </w:p>
    <w:p w14:paraId="669D0622" w14:textId="77777777" w:rsidR="00641522" w:rsidRPr="00403107" w:rsidRDefault="00641522" w:rsidP="00641522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310122E4" w14:textId="77777777" w:rsidR="00641522" w:rsidRPr="00403107" w:rsidRDefault="00641522" w:rsidP="005E4385">
      <w:pPr>
        <w:pStyle w:val="ListParagraph"/>
        <w:numPr>
          <w:ilvl w:val="0"/>
          <w:numId w:val="4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adenine</w:t>
      </w:r>
      <w:proofErr w:type="gramEnd"/>
      <w:r w:rsidRPr="00403107">
        <w:rPr>
          <w:rFonts w:ascii="Arial" w:hAnsi="Arial" w:cs="Arial"/>
        </w:rPr>
        <w:t xml:space="preserve"> and glucose is formed.</w:t>
      </w:r>
    </w:p>
    <w:p w14:paraId="13A444D2" w14:textId="77777777" w:rsidR="00641522" w:rsidRPr="00403107" w:rsidRDefault="00641522" w:rsidP="005E4385">
      <w:pPr>
        <w:pStyle w:val="ListParagraph"/>
        <w:numPr>
          <w:ilvl w:val="0"/>
          <w:numId w:val="4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second</w:t>
      </w:r>
      <w:proofErr w:type="gramEnd"/>
      <w:r w:rsidRPr="00403107">
        <w:rPr>
          <w:rFonts w:ascii="Arial" w:hAnsi="Arial" w:cs="Arial"/>
        </w:rPr>
        <w:t xml:space="preserve"> and third phosphate is broken.</w:t>
      </w:r>
    </w:p>
    <w:p w14:paraId="1FF0E46A" w14:textId="77777777" w:rsidR="00641522" w:rsidRPr="00403107" w:rsidRDefault="00641522" w:rsidP="005E4385">
      <w:pPr>
        <w:pStyle w:val="ListParagraph"/>
        <w:numPr>
          <w:ilvl w:val="0"/>
          <w:numId w:val="4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first</w:t>
      </w:r>
      <w:proofErr w:type="gramEnd"/>
      <w:r w:rsidRPr="00403107">
        <w:rPr>
          <w:rFonts w:ascii="Arial" w:hAnsi="Arial" w:cs="Arial"/>
        </w:rPr>
        <w:t xml:space="preserve"> and second phosphate is formed.</w:t>
      </w:r>
    </w:p>
    <w:p w14:paraId="77776BDB" w14:textId="77777777" w:rsidR="00641522" w:rsidRPr="00403107" w:rsidRDefault="00641522" w:rsidP="005E4385">
      <w:pPr>
        <w:pStyle w:val="ListParagraph"/>
        <w:numPr>
          <w:ilvl w:val="0"/>
          <w:numId w:val="4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the</w:t>
      </w:r>
      <w:proofErr w:type="gramEnd"/>
      <w:r w:rsidRPr="00403107">
        <w:rPr>
          <w:rFonts w:ascii="Arial" w:hAnsi="Arial" w:cs="Arial"/>
        </w:rPr>
        <w:t xml:space="preserve"> adenine and ribose is broken.</w:t>
      </w:r>
    </w:p>
    <w:p w14:paraId="5401CCED" w14:textId="77777777" w:rsidR="00641522" w:rsidRDefault="00641522" w:rsidP="00DC77B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</w:rPr>
      </w:pPr>
    </w:p>
    <w:p w14:paraId="1C456795" w14:textId="0EF39060" w:rsidR="008D011B" w:rsidRDefault="008D011B" w:rsidP="00DC77B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</w:rPr>
      </w:pPr>
    </w:p>
    <w:p w14:paraId="30F672CA" w14:textId="5BC1AB64" w:rsidR="008D011B" w:rsidRDefault="008D011B" w:rsidP="00DC77B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</w:rPr>
      </w:pPr>
    </w:p>
    <w:p w14:paraId="24D8336A" w14:textId="3ACC2574" w:rsidR="00DC77BA" w:rsidRPr="002B4FD5" w:rsidRDefault="00DC77BA" w:rsidP="00DC77B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</w:rPr>
      </w:pPr>
      <w:r w:rsidRPr="002B4FD5">
        <w:rPr>
          <w:rFonts w:ascii="Arial" w:hAnsi="Arial" w:cs="Arial"/>
          <w:b/>
        </w:rPr>
        <w:lastRenderedPageBreak/>
        <w:t>Question 2</w:t>
      </w:r>
      <w:r w:rsidR="00641522">
        <w:rPr>
          <w:rFonts w:ascii="Arial" w:hAnsi="Arial" w:cs="Arial"/>
          <w:b/>
        </w:rPr>
        <w:t>4</w:t>
      </w:r>
      <w:r w:rsidRPr="002B4FD5">
        <w:rPr>
          <w:rFonts w:ascii="Arial" w:hAnsi="Arial" w:cs="Arial"/>
          <w:b/>
        </w:rPr>
        <w:t xml:space="preserve"> refers to the diagram below.</w:t>
      </w:r>
    </w:p>
    <w:p w14:paraId="341E67B3" w14:textId="188A9704" w:rsidR="00DC77BA" w:rsidRDefault="00DC77BA" w:rsidP="00DC77B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17D02682" w14:textId="2601F6B1" w:rsidR="00DC77BA" w:rsidRPr="00DC77BA" w:rsidRDefault="00DC77BA" w:rsidP="00DC77BA">
      <w:pPr>
        <w:tabs>
          <w:tab w:val="left" w:pos="709"/>
          <w:tab w:val="right" w:pos="1134"/>
        </w:tabs>
        <w:spacing w:after="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0630862B" wp14:editId="4ABA54C8">
            <wp:extent cx="2856799" cy="1790054"/>
            <wp:effectExtent l="0" t="0" r="127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256" cy="1808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AD974" w14:textId="0F45D272" w:rsidR="00DC77BA" w:rsidRPr="00403107" w:rsidRDefault="00DC77BA" w:rsidP="005E4385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Once implanted, small finger-like projections</w:t>
      </w:r>
      <w:r w:rsidR="00AD074A" w:rsidRPr="00403107">
        <w:rPr>
          <w:rFonts w:ascii="Arial" w:hAnsi="Arial" w:cs="Arial"/>
        </w:rPr>
        <w:t>, identified by the letter A,</w:t>
      </w:r>
      <w:r w:rsidRPr="00403107">
        <w:rPr>
          <w:rFonts w:ascii="Arial" w:hAnsi="Arial" w:cs="Arial"/>
        </w:rPr>
        <w:t xml:space="preserve"> develop from the outer layer of cells of the blastocyst. These projections are known as</w:t>
      </w:r>
    </w:p>
    <w:p w14:paraId="0036806E" w14:textId="77777777" w:rsidR="00DC77BA" w:rsidRPr="00403107" w:rsidRDefault="00DC77BA" w:rsidP="00DC77BA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4077C2D7" w14:textId="6DE38C6B" w:rsidR="00DC77BA" w:rsidRPr="00403107" w:rsidRDefault="00AD074A" w:rsidP="005E4385">
      <w:pPr>
        <w:pStyle w:val="ListParagraph"/>
        <w:numPr>
          <w:ilvl w:val="0"/>
          <w:numId w:val="39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umbilical</w:t>
      </w:r>
      <w:proofErr w:type="gramEnd"/>
      <w:r w:rsidRPr="00403107">
        <w:rPr>
          <w:rFonts w:ascii="Arial" w:hAnsi="Arial" w:cs="Arial"/>
        </w:rPr>
        <w:t xml:space="preserve"> veins.</w:t>
      </w:r>
    </w:p>
    <w:p w14:paraId="4D8EDFFA" w14:textId="2173A08D" w:rsidR="00AD074A" w:rsidRPr="00403107" w:rsidRDefault="00AD074A" w:rsidP="005E4385">
      <w:pPr>
        <w:pStyle w:val="ListParagraph"/>
        <w:numPr>
          <w:ilvl w:val="0"/>
          <w:numId w:val="39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umbilical</w:t>
      </w:r>
      <w:proofErr w:type="gramEnd"/>
      <w:r w:rsidRPr="00403107">
        <w:rPr>
          <w:rFonts w:ascii="Arial" w:hAnsi="Arial" w:cs="Arial"/>
        </w:rPr>
        <w:t xml:space="preserve"> arteries.</w:t>
      </w:r>
    </w:p>
    <w:p w14:paraId="1538F18A" w14:textId="04750165" w:rsidR="00DC77BA" w:rsidRPr="00403107" w:rsidRDefault="00DC77BA" w:rsidP="005E4385">
      <w:pPr>
        <w:pStyle w:val="ListParagraph"/>
        <w:numPr>
          <w:ilvl w:val="0"/>
          <w:numId w:val="39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chorionic</w:t>
      </w:r>
      <w:proofErr w:type="gramEnd"/>
      <w:r w:rsidRPr="00403107">
        <w:rPr>
          <w:rFonts w:ascii="Arial" w:hAnsi="Arial" w:cs="Arial"/>
        </w:rPr>
        <w:t xml:space="preserve"> villi.</w:t>
      </w:r>
    </w:p>
    <w:p w14:paraId="17C337E4" w14:textId="763DD09C" w:rsidR="00AD074A" w:rsidRPr="00403107" w:rsidRDefault="00AD074A" w:rsidP="005E4385">
      <w:pPr>
        <w:pStyle w:val="ListParagraph"/>
        <w:numPr>
          <w:ilvl w:val="0"/>
          <w:numId w:val="39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amniotic</w:t>
      </w:r>
      <w:proofErr w:type="gramEnd"/>
      <w:r w:rsidRPr="00403107">
        <w:rPr>
          <w:rFonts w:ascii="Arial" w:hAnsi="Arial" w:cs="Arial"/>
        </w:rPr>
        <w:t xml:space="preserve"> sac.</w:t>
      </w:r>
    </w:p>
    <w:p w14:paraId="3C78F140" w14:textId="70F94C9D" w:rsidR="00AD074A" w:rsidRPr="00403107" w:rsidRDefault="00AD074A" w:rsidP="00AD074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26FD1441" w14:textId="77777777" w:rsidR="00154D7E" w:rsidRPr="00403107" w:rsidRDefault="00154D7E" w:rsidP="00AD074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42293429" w14:textId="0BD8E5C5" w:rsidR="00AD074A" w:rsidRPr="00403107" w:rsidRDefault="00AD074A" w:rsidP="005E4385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The primary germ layer associated with the formation of the nervous system is</w:t>
      </w:r>
    </w:p>
    <w:p w14:paraId="1AF367B9" w14:textId="77777777" w:rsidR="00AD074A" w:rsidRPr="00403107" w:rsidRDefault="00AD074A" w:rsidP="00AD074A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4168548F" w14:textId="0E7E1AB8" w:rsidR="00AD074A" w:rsidRPr="00403107" w:rsidRDefault="00AD074A" w:rsidP="005E4385">
      <w:pPr>
        <w:pStyle w:val="ListParagraph"/>
        <w:numPr>
          <w:ilvl w:val="0"/>
          <w:numId w:val="42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ectoderm</w:t>
      </w:r>
      <w:proofErr w:type="gramEnd"/>
      <w:r w:rsidRPr="00403107">
        <w:rPr>
          <w:rFonts w:ascii="Arial" w:hAnsi="Arial" w:cs="Arial"/>
        </w:rPr>
        <w:t>.</w:t>
      </w:r>
    </w:p>
    <w:p w14:paraId="16D3C1B0" w14:textId="0F8F7AD1" w:rsidR="00AD074A" w:rsidRPr="00403107" w:rsidRDefault="00AD074A" w:rsidP="005E4385">
      <w:pPr>
        <w:pStyle w:val="ListParagraph"/>
        <w:numPr>
          <w:ilvl w:val="0"/>
          <w:numId w:val="42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endoderm</w:t>
      </w:r>
      <w:proofErr w:type="gramEnd"/>
      <w:r w:rsidRPr="00403107">
        <w:rPr>
          <w:rFonts w:ascii="Arial" w:hAnsi="Arial" w:cs="Arial"/>
        </w:rPr>
        <w:t>.</w:t>
      </w:r>
    </w:p>
    <w:p w14:paraId="0E675F7F" w14:textId="5207B716" w:rsidR="00AD074A" w:rsidRPr="00403107" w:rsidRDefault="00AD074A" w:rsidP="005E4385">
      <w:pPr>
        <w:pStyle w:val="ListParagraph"/>
        <w:numPr>
          <w:ilvl w:val="0"/>
          <w:numId w:val="42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mesoderm</w:t>
      </w:r>
      <w:proofErr w:type="gramEnd"/>
      <w:r w:rsidRPr="00403107">
        <w:rPr>
          <w:rFonts w:ascii="Arial" w:hAnsi="Arial" w:cs="Arial"/>
        </w:rPr>
        <w:t>.</w:t>
      </w:r>
    </w:p>
    <w:p w14:paraId="0D07B0CB" w14:textId="6441C316" w:rsidR="00AD074A" w:rsidRPr="00403107" w:rsidRDefault="00AD074A" w:rsidP="005E4385">
      <w:pPr>
        <w:pStyle w:val="ListParagraph"/>
        <w:numPr>
          <w:ilvl w:val="0"/>
          <w:numId w:val="42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chorion</w:t>
      </w:r>
      <w:proofErr w:type="gramEnd"/>
      <w:r w:rsidRPr="00403107">
        <w:rPr>
          <w:rFonts w:ascii="Arial" w:hAnsi="Arial" w:cs="Arial"/>
        </w:rPr>
        <w:t>.</w:t>
      </w:r>
    </w:p>
    <w:p w14:paraId="07BE8F0A" w14:textId="18AA7337" w:rsidR="00AD074A" w:rsidRDefault="00AD074A" w:rsidP="00AD074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5E12CEEF" w14:textId="77777777" w:rsidR="00641522" w:rsidRDefault="00641522" w:rsidP="00AD074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468F6C03" w14:textId="77777777" w:rsidR="00641522" w:rsidRPr="00403107" w:rsidRDefault="00641522" w:rsidP="005E4385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The role of the gall bladder in the digestive system is to</w:t>
      </w:r>
    </w:p>
    <w:p w14:paraId="072F9958" w14:textId="77777777" w:rsidR="00641522" w:rsidRPr="00403107" w:rsidRDefault="00641522" w:rsidP="00641522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481A67CF" w14:textId="77777777" w:rsidR="00641522" w:rsidRPr="00403107" w:rsidRDefault="00641522" w:rsidP="005E4385">
      <w:pPr>
        <w:pStyle w:val="ListParagraph"/>
        <w:numPr>
          <w:ilvl w:val="0"/>
          <w:numId w:val="43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produce</w:t>
      </w:r>
      <w:proofErr w:type="gramEnd"/>
      <w:r w:rsidRPr="00403107">
        <w:rPr>
          <w:rFonts w:ascii="Arial" w:hAnsi="Arial" w:cs="Arial"/>
        </w:rPr>
        <w:t xml:space="preserve"> bile that is deposited into the liver.</w:t>
      </w:r>
    </w:p>
    <w:p w14:paraId="380D5BCC" w14:textId="77777777" w:rsidR="00641522" w:rsidRPr="00403107" w:rsidRDefault="00641522" w:rsidP="005E4385">
      <w:pPr>
        <w:pStyle w:val="ListParagraph"/>
        <w:numPr>
          <w:ilvl w:val="0"/>
          <w:numId w:val="43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produce</w:t>
      </w:r>
      <w:proofErr w:type="gramEnd"/>
      <w:r w:rsidRPr="00403107">
        <w:rPr>
          <w:rFonts w:ascii="Arial" w:hAnsi="Arial" w:cs="Arial"/>
        </w:rPr>
        <w:t xml:space="preserve"> pancreatic juices that are deposited into the small intestine.</w:t>
      </w:r>
    </w:p>
    <w:p w14:paraId="738774A7" w14:textId="77777777" w:rsidR="00641522" w:rsidRPr="00403107" w:rsidRDefault="00641522" w:rsidP="005E4385">
      <w:pPr>
        <w:pStyle w:val="ListParagraph"/>
        <w:numPr>
          <w:ilvl w:val="0"/>
          <w:numId w:val="43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store</w:t>
      </w:r>
      <w:proofErr w:type="gramEnd"/>
      <w:r w:rsidRPr="00403107">
        <w:rPr>
          <w:rFonts w:ascii="Arial" w:hAnsi="Arial" w:cs="Arial"/>
        </w:rPr>
        <w:t xml:space="preserve"> and release bile into the small intestine.</w:t>
      </w:r>
    </w:p>
    <w:p w14:paraId="2E9318D0" w14:textId="77777777" w:rsidR="00641522" w:rsidRPr="00403107" w:rsidRDefault="00641522" w:rsidP="005E4385">
      <w:pPr>
        <w:pStyle w:val="ListParagraph"/>
        <w:numPr>
          <w:ilvl w:val="0"/>
          <w:numId w:val="43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</w:t>
      </w:r>
      <w:r w:rsidRPr="00403107">
        <w:rPr>
          <w:rFonts w:ascii="Arial" w:hAnsi="Arial" w:cs="Arial"/>
        </w:rPr>
        <w:t>tore</w:t>
      </w:r>
      <w:proofErr w:type="gramEnd"/>
      <w:r w:rsidRPr="00403107">
        <w:rPr>
          <w:rFonts w:ascii="Arial" w:hAnsi="Arial" w:cs="Arial"/>
        </w:rPr>
        <w:t xml:space="preserve"> and release pancreatic juice into the pancreas.</w:t>
      </w:r>
    </w:p>
    <w:p w14:paraId="7A0C87A2" w14:textId="7BCDEB6B" w:rsidR="00154D7E" w:rsidRDefault="00154D7E" w:rsidP="00AD074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10E4A355" w14:textId="77777777" w:rsidR="00641522" w:rsidRPr="00403107" w:rsidRDefault="00641522" w:rsidP="00641522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</w:rPr>
      </w:pPr>
    </w:p>
    <w:p w14:paraId="2E5AA4E2" w14:textId="77777777" w:rsidR="00641522" w:rsidRPr="00403107" w:rsidRDefault="00641522" w:rsidP="005E4385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Which of the following best identifies the process of deamination?</w:t>
      </w:r>
    </w:p>
    <w:p w14:paraId="667443FF" w14:textId="77777777" w:rsidR="00641522" w:rsidRPr="00403107" w:rsidRDefault="00641522" w:rsidP="00641522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15617BEF" w14:textId="77777777" w:rsidR="00641522" w:rsidRPr="00403107" w:rsidRDefault="00641522" w:rsidP="005E4385">
      <w:pPr>
        <w:pStyle w:val="ListParagraph"/>
        <w:numPr>
          <w:ilvl w:val="0"/>
          <w:numId w:val="44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 xml:space="preserve">Amino Acid + Oxygen </w:t>
      </w:r>
      <w:r w:rsidRPr="00403107">
        <w:rPr>
          <w:rFonts w:ascii="Arial" w:hAnsi="Arial" w:cs="Arial"/>
        </w:rPr>
        <w:sym w:font="Wingdings" w:char="F0E0"/>
      </w:r>
      <w:r w:rsidRPr="00403107">
        <w:rPr>
          <w:rFonts w:ascii="Arial" w:hAnsi="Arial" w:cs="Arial"/>
        </w:rPr>
        <w:t xml:space="preserve"> Urea + Water</w:t>
      </w:r>
    </w:p>
    <w:p w14:paraId="57DC41AF" w14:textId="77777777" w:rsidR="00641522" w:rsidRPr="00403107" w:rsidRDefault="00641522" w:rsidP="005E4385">
      <w:pPr>
        <w:pStyle w:val="ListParagraph"/>
        <w:numPr>
          <w:ilvl w:val="0"/>
          <w:numId w:val="44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 xml:space="preserve">Carbon Dioxide + Amino Acid </w:t>
      </w:r>
      <w:r w:rsidRPr="00403107">
        <w:rPr>
          <w:rFonts w:ascii="Arial" w:hAnsi="Arial" w:cs="Arial"/>
        </w:rPr>
        <w:sym w:font="Wingdings" w:char="F0E0"/>
      </w:r>
      <w:r w:rsidRPr="00403107">
        <w:rPr>
          <w:rFonts w:ascii="Arial" w:hAnsi="Arial" w:cs="Arial"/>
        </w:rPr>
        <w:t xml:space="preserve"> Ammonia + Carbohydrate</w:t>
      </w:r>
    </w:p>
    <w:p w14:paraId="37D0C9D1" w14:textId="77777777" w:rsidR="00641522" w:rsidRPr="00403107" w:rsidRDefault="00641522" w:rsidP="005E4385">
      <w:pPr>
        <w:pStyle w:val="ListParagraph"/>
        <w:numPr>
          <w:ilvl w:val="0"/>
          <w:numId w:val="44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 xml:space="preserve">Carbon Dioxide + Ammonia </w:t>
      </w:r>
      <w:r w:rsidRPr="00403107">
        <w:rPr>
          <w:rFonts w:ascii="Arial" w:hAnsi="Arial" w:cs="Arial"/>
        </w:rPr>
        <w:sym w:font="Wingdings" w:char="F0E0"/>
      </w:r>
      <w:r w:rsidRPr="00403107">
        <w:rPr>
          <w:rFonts w:ascii="Arial" w:hAnsi="Arial" w:cs="Arial"/>
        </w:rPr>
        <w:t xml:space="preserve"> Urea + Water</w:t>
      </w:r>
    </w:p>
    <w:p w14:paraId="5FDB1856" w14:textId="77777777" w:rsidR="00641522" w:rsidRPr="00403107" w:rsidRDefault="00641522" w:rsidP="005E4385">
      <w:pPr>
        <w:pStyle w:val="ListParagraph"/>
        <w:numPr>
          <w:ilvl w:val="0"/>
          <w:numId w:val="44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 xml:space="preserve">Amino Acid + Oxygen </w:t>
      </w:r>
      <w:r w:rsidRPr="00403107">
        <w:rPr>
          <w:rFonts w:ascii="Arial" w:hAnsi="Arial" w:cs="Arial"/>
        </w:rPr>
        <w:sym w:font="Wingdings" w:char="F0E0"/>
      </w:r>
      <w:r w:rsidRPr="00403107">
        <w:rPr>
          <w:rFonts w:ascii="Arial" w:hAnsi="Arial" w:cs="Arial"/>
        </w:rPr>
        <w:t xml:space="preserve"> Ammonia + Carbohydrate</w:t>
      </w:r>
    </w:p>
    <w:p w14:paraId="73418B08" w14:textId="77777777" w:rsidR="00641522" w:rsidRDefault="00641522" w:rsidP="00641522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</w:p>
    <w:p w14:paraId="25CD5F62" w14:textId="32BA01C7" w:rsidR="00641522" w:rsidRDefault="00641522" w:rsidP="00AD074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24E30F6E" w14:textId="77285683" w:rsidR="00641522" w:rsidRDefault="00641522" w:rsidP="00AD074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618BCBA2" w14:textId="77777777" w:rsidR="00641522" w:rsidRDefault="00641522" w:rsidP="00AD074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7423F3A6" w14:textId="09469161" w:rsidR="00842818" w:rsidRPr="00842818" w:rsidRDefault="00842818" w:rsidP="00A068A8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  <w:r w:rsidRPr="00842818">
        <w:rPr>
          <w:rFonts w:ascii="Arial" w:hAnsi="Arial" w:cs="Arial"/>
          <w:b/>
          <w:color w:val="000000"/>
        </w:rPr>
        <w:lastRenderedPageBreak/>
        <w:t>Question 2</w:t>
      </w:r>
      <w:r w:rsidR="00641522">
        <w:rPr>
          <w:rFonts w:ascii="Arial" w:hAnsi="Arial" w:cs="Arial"/>
          <w:b/>
          <w:color w:val="000000"/>
        </w:rPr>
        <w:t>8</w:t>
      </w:r>
      <w:r w:rsidRPr="00842818">
        <w:rPr>
          <w:rFonts w:ascii="Arial" w:hAnsi="Arial" w:cs="Arial"/>
          <w:b/>
          <w:color w:val="000000"/>
        </w:rPr>
        <w:t xml:space="preserve"> refers to the diagram </w:t>
      </w:r>
      <w:r>
        <w:rPr>
          <w:rFonts w:ascii="Arial" w:hAnsi="Arial" w:cs="Arial"/>
          <w:b/>
          <w:color w:val="000000"/>
        </w:rPr>
        <w:t>below, which shows a structure found within the human small intestine.</w:t>
      </w:r>
    </w:p>
    <w:p w14:paraId="6A21EDCD" w14:textId="1CF54368" w:rsidR="00842818" w:rsidRDefault="00842818" w:rsidP="00A068A8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</w:p>
    <w:p w14:paraId="1481B64E" w14:textId="076E655D" w:rsidR="00842818" w:rsidRDefault="00842818" w:rsidP="00842818">
      <w:pPr>
        <w:tabs>
          <w:tab w:val="left" w:pos="709"/>
          <w:tab w:val="right" w:pos="1134"/>
        </w:tabs>
        <w:spacing w:after="0" w:line="276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en-AU"/>
        </w:rPr>
        <w:drawing>
          <wp:inline distT="0" distB="0" distL="0" distR="0" wp14:anchorId="70FA75C0" wp14:editId="507DDC04">
            <wp:extent cx="1604010" cy="2417445"/>
            <wp:effectExtent l="0" t="0" r="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01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B8716" w14:textId="77777777" w:rsidR="00842818" w:rsidRPr="00842818" w:rsidRDefault="00842818" w:rsidP="00842818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</w:p>
    <w:p w14:paraId="156F91B1" w14:textId="41633099" w:rsidR="00A068A8" w:rsidRDefault="00842818" w:rsidP="005E4385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Which of the following statements is </w:t>
      </w:r>
      <w:r w:rsidRPr="00842818">
        <w:rPr>
          <w:rFonts w:ascii="Arial" w:hAnsi="Arial" w:cs="Arial"/>
          <w:b/>
          <w:color w:val="000000"/>
        </w:rPr>
        <w:t>incorrect</w:t>
      </w:r>
      <w:r>
        <w:rPr>
          <w:rFonts w:ascii="Arial" w:hAnsi="Arial" w:cs="Arial"/>
          <w:color w:val="000000"/>
        </w:rPr>
        <w:t>?</w:t>
      </w:r>
    </w:p>
    <w:p w14:paraId="154C4775" w14:textId="77777777" w:rsidR="00842818" w:rsidRDefault="00842818" w:rsidP="00842818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</w:p>
    <w:p w14:paraId="20D1B5F3" w14:textId="19A7DA7F" w:rsidR="00DC3547" w:rsidRPr="00403107" w:rsidRDefault="006C4855" w:rsidP="005E4385">
      <w:pPr>
        <w:pStyle w:val="ListParagraph"/>
        <w:numPr>
          <w:ilvl w:val="0"/>
          <w:numId w:val="45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Short</w:t>
      </w:r>
      <w:r w:rsidR="00DC3547" w:rsidRPr="00403107">
        <w:rPr>
          <w:rFonts w:ascii="Arial" w:hAnsi="Arial" w:cs="Arial"/>
        </w:rPr>
        <w:t xml:space="preserve"> distance between structures</w:t>
      </w:r>
      <w:r w:rsidR="00E96C27" w:rsidRPr="00403107">
        <w:rPr>
          <w:rFonts w:ascii="Arial" w:hAnsi="Arial" w:cs="Arial"/>
        </w:rPr>
        <w:t xml:space="preserve"> A and C increases</w:t>
      </w:r>
      <w:r w:rsidR="00DC3547" w:rsidRPr="00403107">
        <w:rPr>
          <w:rFonts w:ascii="Arial" w:hAnsi="Arial" w:cs="Arial"/>
        </w:rPr>
        <w:t xml:space="preserve"> </w:t>
      </w:r>
      <w:r w:rsidRPr="00403107">
        <w:rPr>
          <w:rFonts w:ascii="Arial" w:hAnsi="Arial" w:cs="Arial"/>
        </w:rPr>
        <w:t>diffusion rate</w:t>
      </w:r>
    </w:p>
    <w:p w14:paraId="4040D377" w14:textId="3CF4BBA5" w:rsidR="00842818" w:rsidRPr="00403107" w:rsidRDefault="00842818" w:rsidP="005E4385">
      <w:pPr>
        <w:pStyle w:val="ListParagraph"/>
        <w:numPr>
          <w:ilvl w:val="0"/>
          <w:numId w:val="45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 xml:space="preserve">Microvilli on structure </w:t>
      </w:r>
      <w:r w:rsidR="006C4855" w:rsidRPr="00403107">
        <w:rPr>
          <w:rFonts w:ascii="Arial" w:hAnsi="Arial" w:cs="Arial"/>
        </w:rPr>
        <w:t>C</w:t>
      </w:r>
      <w:r w:rsidRPr="00403107">
        <w:rPr>
          <w:rFonts w:ascii="Arial" w:hAnsi="Arial" w:cs="Arial"/>
        </w:rPr>
        <w:t xml:space="preserve"> increases </w:t>
      </w:r>
      <w:r w:rsidR="00556C46" w:rsidRPr="00403107">
        <w:rPr>
          <w:rFonts w:ascii="Arial" w:hAnsi="Arial" w:cs="Arial"/>
        </w:rPr>
        <w:t>surface area</w:t>
      </w:r>
    </w:p>
    <w:p w14:paraId="59AE37CA" w14:textId="03E5AED1" w:rsidR="00842818" w:rsidRPr="00403107" w:rsidRDefault="00842818" w:rsidP="005E4385">
      <w:pPr>
        <w:pStyle w:val="ListParagraph"/>
        <w:numPr>
          <w:ilvl w:val="0"/>
          <w:numId w:val="45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 xml:space="preserve">Glucose molecules move into </w:t>
      </w:r>
      <w:r w:rsidR="00556C46" w:rsidRPr="00403107">
        <w:rPr>
          <w:rFonts w:ascii="Arial" w:hAnsi="Arial" w:cs="Arial"/>
        </w:rPr>
        <w:t>C through diffusion and active transport</w:t>
      </w:r>
    </w:p>
    <w:p w14:paraId="346A3B08" w14:textId="309AA22C" w:rsidR="00556C46" w:rsidRPr="00403107" w:rsidRDefault="00556C46" w:rsidP="005E4385">
      <w:pPr>
        <w:pStyle w:val="ListParagraph"/>
        <w:numPr>
          <w:ilvl w:val="0"/>
          <w:numId w:val="45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Structure B is part of the lymphatic system and is used to transport lipids</w:t>
      </w:r>
    </w:p>
    <w:p w14:paraId="55C6977B" w14:textId="41A5E3DA" w:rsidR="00132B33" w:rsidRPr="00403107" w:rsidRDefault="00132B33" w:rsidP="00132B33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14230A62" w14:textId="77777777" w:rsidR="00132B33" w:rsidRPr="00403107" w:rsidRDefault="00132B33" w:rsidP="00132B33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0E2D3F6C" w14:textId="3E120370" w:rsidR="00634BE1" w:rsidRPr="00403107" w:rsidRDefault="00AD074A" w:rsidP="005E4385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Which of the following terms best describe</w:t>
      </w:r>
      <w:r w:rsidR="006C4855" w:rsidRPr="00403107">
        <w:rPr>
          <w:rFonts w:ascii="Arial" w:hAnsi="Arial" w:cs="Arial"/>
        </w:rPr>
        <w:t>s a</w:t>
      </w:r>
      <w:r w:rsidRPr="00403107">
        <w:rPr>
          <w:rFonts w:ascii="Arial" w:hAnsi="Arial" w:cs="Arial"/>
        </w:rPr>
        <w:t xml:space="preserve"> teratogen?</w:t>
      </w:r>
    </w:p>
    <w:p w14:paraId="6E78B338" w14:textId="77777777" w:rsidR="00AD074A" w:rsidRPr="00403107" w:rsidRDefault="00AD074A" w:rsidP="00AD074A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06BB55ED" w14:textId="3438239A" w:rsidR="00AD074A" w:rsidRPr="00403107" w:rsidRDefault="00AD074A" w:rsidP="005E4385">
      <w:pPr>
        <w:pStyle w:val="ListParagraph"/>
        <w:numPr>
          <w:ilvl w:val="0"/>
          <w:numId w:val="46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A life-support system that aids in protecting the foetus</w:t>
      </w:r>
    </w:p>
    <w:p w14:paraId="68BA96EC" w14:textId="6136D4E1" w:rsidR="00AD074A" w:rsidRPr="00403107" w:rsidRDefault="00AD074A" w:rsidP="005E4385">
      <w:pPr>
        <w:pStyle w:val="ListParagraph"/>
        <w:numPr>
          <w:ilvl w:val="0"/>
          <w:numId w:val="46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A chemical that stimulates the formation of organs</w:t>
      </w:r>
    </w:p>
    <w:p w14:paraId="0F91A7DD" w14:textId="1123A280" w:rsidR="00AD074A" w:rsidRPr="00403107" w:rsidRDefault="00AD074A" w:rsidP="005E4385">
      <w:pPr>
        <w:pStyle w:val="ListParagraph"/>
        <w:numPr>
          <w:ilvl w:val="0"/>
          <w:numId w:val="46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An e</w:t>
      </w:r>
      <w:r w:rsidR="006C4855" w:rsidRPr="00403107">
        <w:rPr>
          <w:rFonts w:ascii="Arial" w:hAnsi="Arial" w:cs="Arial"/>
        </w:rPr>
        <w:t>nvironmental factor that causes</w:t>
      </w:r>
      <w:r w:rsidRPr="00403107">
        <w:rPr>
          <w:rFonts w:ascii="Arial" w:hAnsi="Arial" w:cs="Arial"/>
        </w:rPr>
        <w:t xml:space="preserve"> birth defects</w:t>
      </w:r>
    </w:p>
    <w:p w14:paraId="484E8554" w14:textId="6934B2D0" w:rsidR="00AD074A" w:rsidRPr="00403107" w:rsidRDefault="006C4855" w:rsidP="005E4385">
      <w:pPr>
        <w:pStyle w:val="ListParagraph"/>
        <w:numPr>
          <w:ilvl w:val="0"/>
          <w:numId w:val="46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A substance that causes mutations</w:t>
      </w:r>
    </w:p>
    <w:p w14:paraId="58E4D74A" w14:textId="62F2B11B" w:rsidR="00AD074A" w:rsidRPr="00403107" w:rsidRDefault="00AD074A" w:rsidP="00AD074A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</w:rPr>
      </w:pPr>
    </w:p>
    <w:p w14:paraId="1A8FF550" w14:textId="77777777" w:rsidR="00AD074A" w:rsidRPr="00403107" w:rsidRDefault="00AD074A" w:rsidP="00AD074A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</w:rPr>
      </w:pPr>
    </w:p>
    <w:p w14:paraId="0E2E5C1D" w14:textId="558EDB2B" w:rsidR="00F766F1" w:rsidRPr="00403107" w:rsidRDefault="00BD4955" w:rsidP="005E4385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Although cell shape varies, all cells in the human body are small. The best explanation for this is that as the size of the cell increases</w:t>
      </w:r>
    </w:p>
    <w:p w14:paraId="3CF2073E" w14:textId="77777777" w:rsidR="006C4855" w:rsidRPr="00403107" w:rsidRDefault="006C4855" w:rsidP="006C4855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6896F577" w14:textId="4E88D9EF" w:rsidR="006C4855" w:rsidRPr="00403107" w:rsidRDefault="00BD4955" w:rsidP="005E4385">
      <w:pPr>
        <w:pStyle w:val="ListParagraph"/>
        <w:numPr>
          <w:ilvl w:val="0"/>
          <w:numId w:val="47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volume</w:t>
      </w:r>
      <w:proofErr w:type="gramEnd"/>
      <w:r w:rsidRPr="00403107">
        <w:rPr>
          <w:rFonts w:ascii="Arial" w:hAnsi="Arial" w:cs="Arial"/>
        </w:rPr>
        <w:t xml:space="preserve"> and surface area increases.</w:t>
      </w:r>
    </w:p>
    <w:p w14:paraId="731D8595" w14:textId="33E624D8" w:rsidR="00BD4955" w:rsidRPr="00403107" w:rsidRDefault="00BD4955" w:rsidP="005E4385">
      <w:pPr>
        <w:pStyle w:val="ListParagraph"/>
        <w:numPr>
          <w:ilvl w:val="0"/>
          <w:numId w:val="47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volume</w:t>
      </w:r>
      <w:proofErr w:type="gramEnd"/>
      <w:r w:rsidRPr="00403107">
        <w:rPr>
          <w:rFonts w:ascii="Arial" w:hAnsi="Arial" w:cs="Arial"/>
        </w:rPr>
        <w:t xml:space="preserve"> increases at a greater rate than the surface area.</w:t>
      </w:r>
    </w:p>
    <w:p w14:paraId="1F204C03" w14:textId="06C16502" w:rsidR="00BD4955" w:rsidRPr="00403107" w:rsidRDefault="00BD4955" w:rsidP="005E4385">
      <w:pPr>
        <w:pStyle w:val="ListParagraph"/>
        <w:numPr>
          <w:ilvl w:val="0"/>
          <w:numId w:val="47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surface</w:t>
      </w:r>
      <w:proofErr w:type="gramEnd"/>
      <w:r w:rsidRPr="00403107">
        <w:rPr>
          <w:rFonts w:ascii="Arial" w:hAnsi="Arial" w:cs="Arial"/>
        </w:rPr>
        <w:t xml:space="preserve"> area and volume increase.</w:t>
      </w:r>
    </w:p>
    <w:p w14:paraId="444CA13E" w14:textId="12090A3A" w:rsidR="00BD4955" w:rsidRPr="00403107" w:rsidRDefault="00BD4955" w:rsidP="005E4385">
      <w:pPr>
        <w:pStyle w:val="ListParagraph"/>
        <w:numPr>
          <w:ilvl w:val="0"/>
          <w:numId w:val="47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proofErr w:type="gramStart"/>
      <w:r w:rsidRPr="00403107">
        <w:rPr>
          <w:rFonts w:ascii="Arial" w:hAnsi="Arial" w:cs="Arial"/>
        </w:rPr>
        <w:t>surface</w:t>
      </w:r>
      <w:proofErr w:type="gramEnd"/>
      <w:r w:rsidRPr="00403107">
        <w:rPr>
          <w:rFonts w:ascii="Arial" w:hAnsi="Arial" w:cs="Arial"/>
        </w:rPr>
        <w:t xml:space="preserve"> area increases at a faster rate than the volume.</w:t>
      </w:r>
    </w:p>
    <w:p w14:paraId="052879E7" w14:textId="77777777" w:rsidR="006C4855" w:rsidRPr="00403107" w:rsidRDefault="006C4855" w:rsidP="006C4855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</w:rPr>
      </w:pPr>
    </w:p>
    <w:p w14:paraId="6DDF3765" w14:textId="37C751EA" w:rsidR="002F081F" w:rsidRPr="00403107" w:rsidRDefault="002F081F" w:rsidP="00F766F1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</w:rPr>
      </w:pPr>
    </w:p>
    <w:p w14:paraId="749E4261" w14:textId="31C06643" w:rsidR="006C4855" w:rsidRPr="00403107" w:rsidRDefault="006C4855" w:rsidP="00F766F1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</w:rPr>
      </w:pPr>
    </w:p>
    <w:p w14:paraId="3D1FF5C7" w14:textId="39F59FA8" w:rsidR="006C4855" w:rsidRDefault="006C4855" w:rsidP="00F766F1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</w:rPr>
      </w:pPr>
    </w:p>
    <w:p w14:paraId="1EFABB69" w14:textId="77777777" w:rsidR="00F13EC5" w:rsidRPr="00403107" w:rsidRDefault="00F13EC5" w:rsidP="00F766F1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</w:rPr>
      </w:pPr>
    </w:p>
    <w:p w14:paraId="61AE4F30" w14:textId="730C53D0" w:rsidR="006C4855" w:rsidRPr="00403107" w:rsidRDefault="006C4855" w:rsidP="00F766F1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</w:rPr>
      </w:pPr>
    </w:p>
    <w:p w14:paraId="3AF85803" w14:textId="20631E59" w:rsidR="006C4855" w:rsidRPr="00403107" w:rsidRDefault="006C4855" w:rsidP="00F766F1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</w:rPr>
      </w:pPr>
    </w:p>
    <w:p w14:paraId="5806D2CA" w14:textId="0E6EE6A0" w:rsidR="0091655A" w:rsidRPr="00894D7F" w:rsidRDefault="0091655A" w:rsidP="0091655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  <w:r w:rsidRPr="00894D7F">
        <w:rPr>
          <w:rFonts w:ascii="Arial" w:hAnsi="Arial" w:cs="Arial"/>
          <w:b/>
          <w:color w:val="000000"/>
        </w:rPr>
        <w:lastRenderedPageBreak/>
        <w:t xml:space="preserve">Section </w:t>
      </w:r>
      <w:r>
        <w:rPr>
          <w:rFonts w:ascii="Arial" w:hAnsi="Arial" w:cs="Arial"/>
          <w:b/>
          <w:color w:val="000000"/>
        </w:rPr>
        <w:t>T</w:t>
      </w:r>
      <w:r w:rsidR="00C83D4C">
        <w:rPr>
          <w:rFonts w:ascii="Arial" w:hAnsi="Arial" w:cs="Arial"/>
          <w:b/>
          <w:color w:val="000000"/>
        </w:rPr>
        <w:t>wo:  Short answer</w:t>
      </w:r>
      <w:r w:rsidR="00C83D4C">
        <w:rPr>
          <w:rFonts w:ascii="Arial" w:hAnsi="Arial" w:cs="Arial"/>
          <w:b/>
          <w:color w:val="000000"/>
        </w:rPr>
        <w:tab/>
      </w:r>
      <w:r w:rsidR="00C83D4C">
        <w:rPr>
          <w:rFonts w:ascii="Arial" w:hAnsi="Arial" w:cs="Arial"/>
          <w:b/>
          <w:color w:val="000000"/>
        </w:rPr>
        <w:tab/>
      </w:r>
      <w:r w:rsidR="00C83D4C">
        <w:rPr>
          <w:rFonts w:ascii="Arial" w:hAnsi="Arial" w:cs="Arial"/>
          <w:b/>
          <w:color w:val="000000"/>
        </w:rPr>
        <w:tab/>
      </w:r>
      <w:r w:rsidR="00C83D4C">
        <w:rPr>
          <w:rFonts w:ascii="Arial" w:hAnsi="Arial" w:cs="Arial"/>
          <w:b/>
          <w:color w:val="000000"/>
        </w:rPr>
        <w:tab/>
      </w:r>
      <w:r w:rsidR="00C83D4C">
        <w:rPr>
          <w:rFonts w:ascii="Arial" w:hAnsi="Arial" w:cs="Arial"/>
          <w:b/>
          <w:color w:val="000000"/>
        </w:rPr>
        <w:tab/>
      </w:r>
      <w:r w:rsidR="00C83D4C">
        <w:rPr>
          <w:rFonts w:ascii="Arial" w:hAnsi="Arial" w:cs="Arial"/>
          <w:b/>
          <w:color w:val="000000"/>
        </w:rPr>
        <w:tab/>
        <w:t xml:space="preserve"> 50% (10</w:t>
      </w:r>
      <w:r w:rsidR="00094644">
        <w:rPr>
          <w:rFonts w:ascii="Arial" w:hAnsi="Arial" w:cs="Arial"/>
          <w:b/>
          <w:color w:val="000000"/>
        </w:rPr>
        <w:t>5</w:t>
      </w:r>
      <w:r w:rsidRPr="00894D7F">
        <w:rPr>
          <w:rFonts w:ascii="Arial" w:hAnsi="Arial" w:cs="Arial"/>
          <w:b/>
          <w:color w:val="000000"/>
        </w:rPr>
        <w:t xml:space="preserve"> Marks)</w:t>
      </w:r>
    </w:p>
    <w:p w14:paraId="18D16494" w14:textId="77777777" w:rsidR="0091655A" w:rsidRPr="00894D7F" w:rsidRDefault="0091655A" w:rsidP="0091655A">
      <w:pPr>
        <w:tabs>
          <w:tab w:val="right" w:pos="9450"/>
        </w:tabs>
        <w:spacing w:after="0" w:line="276" w:lineRule="auto"/>
        <w:rPr>
          <w:rFonts w:ascii="Arial" w:hAnsi="Arial" w:cs="Arial"/>
          <w:color w:val="000000"/>
        </w:rPr>
      </w:pPr>
    </w:p>
    <w:p w14:paraId="405A8D6D" w14:textId="77777777" w:rsidR="00D340D2" w:rsidRPr="00894D7F" w:rsidRDefault="00D340D2" w:rsidP="00D340D2">
      <w:pPr>
        <w:spacing w:after="0" w:line="276" w:lineRule="auto"/>
        <w:rPr>
          <w:rFonts w:ascii="Arial" w:hAnsi="Arial" w:cs="Arial"/>
          <w:color w:val="000000"/>
        </w:rPr>
      </w:pPr>
      <w:r w:rsidRPr="00894D7F">
        <w:rPr>
          <w:rFonts w:ascii="Arial" w:hAnsi="Arial" w:cs="Arial"/>
          <w:color w:val="000000"/>
        </w:rPr>
        <w:t xml:space="preserve">This </w:t>
      </w:r>
      <w:r w:rsidRPr="00245C78">
        <w:rPr>
          <w:rFonts w:ascii="Arial" w:hAnsi="Arial" w:cs="Arial"/>
          <w:color w:val="000000"/>
        </w:rPr>
        <w:t xml:space="preserve">section has </w:t>
      </w:r>
      <w:r>
        <w:rPr>
          <w:rFonts w:ascii="Arial" w:hAnsi="Arial" w:cs="Arial"/>
          <w:b/>
          <w:color w:val="000000"/>
        </w:rPr>
        <w:t>nine</w:t>
      </w:r>
      <w:r w:rsidRPr="00245C78">
        <w:rPr>
          <w:rFonts w:ascii="Arial" w:hAnsi="Arial" w:cs="Arial"/>
          <w:b/>
          <w:color w:val="000000"/>
        </w:rPr>
        <w:t xml:space="preserve"> (</w:t>
      </w:r>
      <w:r>
        <w:rPr>
          <w:rFonts w:ascii="Arial" w:hAnsi="Arial" w:cs="Arial"/>
          <w:b/>
          <w:color w:val="000000"/>
        </w:rPr>
        <w:t>9</w:t>
      </w:r>
      <w:r w:rsidRPr="00245C78">
        <w:rPr>
          <w:rFonts w:ascii="Arial" w:hAnsi="Arial" w:cs="Arial"/>
          <w:b/>
          <w:color w:val="000000"/>
        </w:rPr>
        <w:t>)</w:t>
      </w:r>
      <w:r w:rsidRPr="00894D7F">
        <w:rPr>
          <w:rFonts w:ascii="Arial" w:hAnsi="Arial" w:cs="Arial"/>
          <w:color w:val="000000"/>
        </w:rPr>
        <w:t xml:space="preserve"> questions.  Answer </w:t>
      </w:r>
      <w:r w:rsidRPr="00894D7F">
        <w:rPr>
          <w:rFonts w:ascii="Arial" w:hAnsi="Arial" w:cs="Arial"/>
          <w:b/>
          <w:color w:val="000000"/>
        </w:rPr>
        <w:t>all</w:t>
      </w:r>
      <w:r w:rsidRPr="00894D7F">
        <w:rPr>
          <w:rFonts w:ascii="Arial" w:hAnsi="Arial" w:cs="Arial"/>
          <w:color w:val="000000"/>
        </w:rPr>
        <w:t xml:space="preserve"> questions.  Write your answers in the spaces provided.</w:t>
      </w:r>
    </w:p>
    <w:p w14:paraId="6CF0619E" w14:textId="77777777" w:rsidR="00D340D2" w:rsidRPr="00894D7F" w:rsidRDefault="00D340D2" w:rsidP="00D340D2">
      <w:pPr>
        <w:suppressAutoHyphens/>
        <w:spacing w:after="0" w:line="276" w:lineRule="auto"/>
        <w:rPr>
          <w:rFonts w:ascii="Arial" w:hAnsi="Arial" w:cs="Arial"/>
          <w:color w:val="000000"/>
          <w:spacing w:val="-2"/>
        </w:rPr>
      </w:pPr>
    </w:p>
    <w:p w14:paraId="5CDDCE20" w14:textId="77777777" w:rsidR="00D340D2" w:rsidRPr="00894D7F" w:rsidRDefault="00D340D2" w:rsidP="00D340D2">
      <w:pPr>
        <w:suppressAutoHyphens/>
        <w:spacing w:after="0" w:line="276" w:lineRule="auto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Supplementary pages for the use of planning/continuing your answer to a question have been provided at the end of this Question/Answer booklet. If you use these pages to continue an answer, indicate at the original answer where the answer is continued, i.e. give the page number.</w:t>
      </w:r>
    </w:p>
    <w:p w14:paraId="055B153D" w14:textId="77777777" w:rsidR="0091655A" w:rsidRPr="00894D7F" w:rsidRDefault="0091655A" w:rsidP="0091655A">
      <w:pPr>
        <w:spacing w:after="0" w:line="276" w:lineRule="auto"/>
        <w:rPr>
          <w:rFonts w:ascii="Arial" w:eastAsia="Times New Roman" w:hAnsi="Arial" w:cs="Arial"/>
          <w:color w:val="000000"/>
        </w:rPr>
      </w:pPr>
    </w:p>
    <w:p w14:paraId="124A84DA" w14:textId="77777777" w:rsidR="0091655A" w:rsidRPr="00894D7F" w:rsidRDefault="0091655A" w:rsidP="0091655A">
      <w:pPr>
        <w:pBdr>
          <w:bottom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color w:val="000000"/>
        </w:rPr>
      </w:pPr>
      <w:proofErr w:type="gramStart"/>
      <w:r w:rsidRPr="00894D7F">
        <w:rPr>
          <w:rFonts w:ascii="Arial" w:eastAsia="Times New Roman" w:hAnsi="Arial" w:cs="Arial"/>
          <w:color w:val="000000"/>
        </w:rPr>
        <w:t xml:space="preserve">Suggested working time: </w:t>
      </w:r>
      <w:r>
        <w:rPr>
          <w:rFonts w:ascii="Arial" w:eastAsia="Times New Roman" w:hAnsi="Arial" w:cs="Arial"/>
          <w:color w:val="000000"/>
        </w:rPr>
        <w:t>9</w:t>
      </w:r>
      <w:r w:rsidRPr="00894D7F">
        <w:rPr>
          <w:rFonts w:ascii="Arial" w:eastAsia="Times New Roman" w:hAnsi="Arial" w:cs="Arial"/>
          <w:color w:val="000000"/>
        </w:rPr>
        <w:t>0 minutes.</w:t>
      </w:r>
      <w:proofErr w:type="gramEnd"/>
    </w:p>
    <w:p w14:paraId="4FD761CE" w14:textId="77777777" w:rsidR="0091655A" w:rsidRPr="00894D7F" w:rsidRDefault="0091655A" w:rsidP="0091655A">
      <w:pPr>
        <w:spacing w:after="0" w:line="276" w:lineRule="auto"/>
        <w:rPr>
          <w:rFonts w:ascii="Arial" w:hAnsi="Arial" w:cs="Arial"/>
        </w:rPr>
      </w:pPr>
    </w:p>
    <w:p w14:paraId="14D00809" w14:textId="143DFA11" w:rsidR="0091655A" w:rsidRDefault="0091655A" w:rsidP="00546E55">
      <w:pPr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</w:t>
      </w:r>
      <w:r w:rsidR="003256D2">
        <w:rPr>
          <w:rFonts w:ascii="Arial" w:hAnsi="Arial" w:cs="Arial"/>
          <w:b/>
        </w:rPr>
        <w:t>tion 31</w:t>
      </w:r>
      <w:r w:rsidR="003256D2">
        <w:rPr>
          <w:rFonts w:ascii="Arial" w:hAnsi="Arial" w:cs="Arial"/>
          <w:b/>
        </w:rPr>
        <w:tab/>
      </w:r>
      <w:r w:rsidR="003256D2">
        <w:rPr>
          <w:rFonts w:ascii="Arial" w:hAnsi="Arial" w:cs="Arial"/>
          <w:b/>
        </w:rPr>
        <w:tab/>
      </w:r>
      <w:r w:rsidR="003256D2">
        <w:rPr>
          <w:rFonts w:ascii="Arial" w:hAnsi="Arial" w:cs="Arial"/>
          <w:b/>
        </w:rPr>
        <w:tab/>
      </w:r>
      <w:r w:rsidR="003256D2">
        <w:rPr>
          <w:rFonts w:ascii="Arial" w:hAnsi="Arial" w:cs="Arial"/>
          <w:b/>
        </w:rPr>
        <w:tab/>
      </w:r>
      <w:r w:rsidR="003256D2">
        <w:rPr>
          <w:rFonts w:ascii="Arial" w:hAnsi="Arial" w:cs="Arial"/>
          <w:b/>
        </w:rPr>
        <w:tab/>
      </w:r>
      <w:r w:rsidR="003256D2">
        <w:rPr>
          <w:rFonts w:ascii="Arial" w:hAnsi="Arial" w:cs="Arial"/>
          <w:b/>
        </w:rPr>
        <w:tab/>
      </w:r>
      <w:r w:rsidR="003256D2">
        <w:rPr>
          <w:rFonts w:ascii="Arial" w:hAnsi="Arial" w:cs="Arial"/>
          <w:b/>
        </w:rPr>
        <w:tab/>
      </w:r>
      <w:r w:rsidR="003256D2">
        <w:rPr>
          <w:rFonts w:ascii="Arial" w:hAnsi="Arial" w:cs="Arial"/>
          <w:b/>
        </w:rPr>
        <w:tab/>
      </w:r>
      <w:r w:rsidR="003256D2">
        <w:rPr>
          <w:rFonts w:ascii="Arial" w:hAnsi="Arial" w:cs="Arial"/>
          <w:b/>
        </w:rPr>
        <w:tab/>
      </w:r>
      <w:r w:rsidR="003256D2">
        <w:rPr>
          <w:rFonts w:ascii="Arial" w:hAnsi="Arial" w:cs="Arial"/>
          <w:b/>
        </w:rPr>
        <w:tab/>
      </w:r>
      <w:r w:rsidR="00094644">
        <w:rPr>
          <w:rFonts w:ascii="Arial" w:hAnsi="Arial" w:cs="Arial"/>
          <w:b/>
        </w:rPr>
        <w:t>(15</w:t>
      </w:r>
      <w:r>
        <w:rPr>
          <w:rFonts w:ascii="Arial" w:hAnsi="Arial" w:cs="Arial"/>
          <w:b/>
        </w:rPr>
        <w:t xml:space="preserve"> marks)</w:t>
      </w:r>
    </w:p>
    <w:p w14:paraId="315823F1" w14:textId="160611DB" w:rsidR="008D70A9" w:rsidRDefault="008D70A9" w:rsidP="00546E55">
      <w:pPr>
        <w:spacing w:after="0" w:line="276" w:lineRule="auto"/>
        <w:rPr>
          <w:rFonts w:ascii="Arial" w:hAnsi="Arial" w:cs="Arial"/>
          <w:b/>
        </w:rPr>
      </w:pPr>
    </w:p>
    <w:p w14:paraId="0EFECA15" w14:textId="1E6027A9" w:rsidR="005512DB" w:rsidRDefault="00B32B41" w:rsidP="00C246DF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8D70A9">
        <w:rPr>
          <w:rFonts w:ascii="Arial" w:hAnsi="Arial" w:cs="Arial"/>
        </w:rPr>
        <w:t xml:space="preserve">n investigation was undertaken to </w:t>
      </w:r>
      <w:r w:rsidR="00641522">
        <w:rPr>
          <w:rFonts w:ascii="Arial" w:hAnsi="Arial" w:cs="Arial"/>
        </w:rPr>
        <w:t>determine</w:t>
      </w:r>
      <w:r w:rsidR="008D70A9">
        <w:rPr>
          <w:rFonts w:ascii="Arial" w:hAnsi="Arial" w:cs="Arial"/>
        </w:rPr>
        <w:t xml:space="preserve"> the effect of temper</w:t>
      </w:r>
      <w:r w:rsidR="005512DB">
        <w:rPr>
          <w:rFonts w:ascii="Arial" w:hAnsi="Arial" w:cs="Arial"/>
        </w:rPr>
        <w:t xml:space="preserve">ature on the ability of </w:t>
      </w:r>
      <w:r w:rsidR="007121EF">
        <w:rPr>
          <w:rFonts w:ascii="Arial" w:hAnsi="Arial" w:cs="Arial"/>
        </w:rPr>
        <w:t xml:space="preserve">freshly activated </w:t>
      </w:r>
      <w:r w:rsidR="005512DB">
        <w:rPr>
          <w:rFonts w:ascii="Arial" w:hAnsi="Arial" w:cs="Arial"/>
        </w:rPr>
        <w:t>sperm to fertilise freshly extracted eggs</w:t>
      </w:r>
      <w:r w:rsidR="005512DB" w:rsidRPr="005512DB">
        <w:rPr>
          <w:rFonts w:ascii="Arial" w:hAnsi="Arial" w:cs="Arial"/>
        </w:rPr>
        <w:t>.</w:t>
      </w:r>
      <w:r w:rsidR="003076B7">
        <w:rPr>
          <w:rFonts w:ascii="Arial" w:hAnsi="Arial" w:cs="Arial"/>
        </w:rPr>
        <w:t xml:space="preserve"> </w:t>
      </w:r>
      <w:r w:rsidR="007121EF">
        <w:rPr>
          <w:rFonts w:ascii="Arial" w:hAnsi="Arial" w:cs="Arial"/>
        </w:rPr>
        <w:t>5</w:t>
      </w:r>
      <w:r w:rsidR="00641522">
        <w:rPr>
          <w:rFonts w:ascii="Arial" w:hAnsi="Arial" w:cs="Arial"/>
        </w:rPr>
        <w:t xml:space="preserve"> </w:t>
      </w:r>
      <w:r w:rsidR="007121EF">
        <w:rPr>
          <w:rFonts w:ascii="Arial" w:hAnsi="Arial" w:cs="Arial"/>
        </w:rPr>
        <w:t>mL s</w:t>
      </w:r>
      <w:r w:rsidR="005512DB">
        <w:rPr>
          <w:rFonts w:ascii="Arial" w:hAnsi="Arial" w:cs="Arial"/>
        </w:rPr>
        <w:t>a</w:t>
      </w:r>
      <w:r w:rsidR="003076B7">
        <w:rPr>
          <w:rFonts w:ascii="Arial" w:hAnsi="Arial" w:cs="Arial"/>
        </w:rPr>
        <w:t xml:space="preserve">mples of </w:t>
      </w:r>
      <w:r w:rsidR="007121EF">
        <w:rPr>
          <w:rFonts w:ascii="Arial" w:hAnsi="Arial" w:cs="Arial"/>
        </w:rPr>
        <w:t>eggs were added to a sperm suspension</w:t>
      </w:r>
      <w:r w:rsidR="00043371">
        <w:rPr>
          <w:rFonts w:ascii="Arial" w:hAnsi="Arial" w:cs="Arial"/>
        </w:rPr>
        <w:t xml:space="preserve"> and</w:t>
      </w:r>
      <w:r w:rsidR="00641522">
        <w:rPr>
          <w:rFonts w:ascii="Arial" w:hAnsi="Arial" w:cs="Arial"/>
        </w:rPr>
        <w:t>,</w:t>
      </w:r>
      <w:r w:rsidR="00043371">
        <w:rPr>
          <w:rFonts w:ascii="Arial" w:hAnsi="Arial" w:cs="Arial"/>
        </w:rPr>
        <w:t xml:space="preserve"> after 5 </w:t>
      </w:r>
      <w:r w:rsidR="005512DB">
        <w:rPr>
          <w:rFonts w:ascii="Arial" w:hAnsi="Arial" w:cs="Arial"/>
        </w:rPr>
        <w:t>minutes</w:t>
      </w:r>
      <w:r w:rsidR="00641522">
        <w:rPr>
          <w:rFonts w:ascii="Arial" w:hAnsi="Arial" w:cs="Arial"/>
        </w:rPr>
        <w:t>,</w:t>
      </w:r>
      <w:r w:rsidR="005512DB">
        <w:rPr>
          <w:rFonts w:ascii="Arial" w:hAnsi="Arial" w:cs="Arial"/>
        </w:rPr>
        <w:t xml:space="preserve"> the eggs were removed and incubated. Samples were </w:t>
      </w:r>
      <w:r w:rsidR="00641522">
        <w:rPr>
          <w:rFonts w:ascii="Arial" w:hAnsi="Arial" w:cs="Arial"/>
        </w:rPr>
        <w:t xml:space="preserve">then viewed </w:t>
      </w:r>
      <w:proofErr w:type="gramStart"/>
      <w:r w:rsidR="00641522">
        <w:rPr>
          <w:rFonts w:ascii="Arial" w:hAnsi="Arial" w:cs="Arial"/>
        </w:rPr>
        <w:t>under</w:t>
      </w:r>
      <w:proofErr w:type="gramEnd"/>
      <w:r w:rsidR="003076B7">
        <w:rPr>
          <w:rFonts w:ascii="Arial" w:hAnsi="Arial" w:cs="Arial"/>
        </w:rPr>
        <w:t xml:space="preserve"> </w:t>
      </w:r>
      <w:r w:rsidR="00315180">
        <w:rPr>
          <w:rFonts w:ascii="Arial" w:hAnsi="Arial" w:cs="Arial"/>
        </w:rPr>
        <w:t xml:space="preserve">200X magnification, with </w:t>
      </w:r>
      <w:r w:rsidR="005512DB">
        <w:rPr>
          <w:rFonts w:ascii="Arial" w:hAnsi="Arial" w:cs="Arial"/>
        </w:rPr>
        <w:t xml:space="preserve">300 eggs counted and the proportion of 4+ cell embryos recorded. </w:t>
      </w:r>
    </w:p>
    <w:p w14:paraId="1E10FEB2" w14:textId="0C6246A3" w:rsidR="005512DB" w:rsidRDefault="005512DB" w:rsidP="005512DB">
      <w:pPr>
        <w:spacing w:after="0" w:line="276" w:lineRule="auto"/>
        <w:jc w:val="both"/>
        <w:rPr>
          <w:rFonts w:ascii="Arial" w:hAnsi="Arial" w:cs="Arial"/>
        </w:rPr>
      </w:pPr>
    </w:p>
    <w:p w14:paraId="313C9B94" w14:textId="0987C69D" w:rsidR="005512DB" w:rsidRDefault="005512DB" w:rsidP="00C246DF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Concurrently, </w:t>
      </w:r>
      <w:r w:rsidR="00AA5808">
        <w:rPr>
          <w:rFonts w:ascii="Arial" w:hAnsi="Arial" w:cs="Arial"/>
        </w:rPr>
        <w:t xml:space="preserve">three replicates of </w:t>
      </w:r>
      <w:r w:rsidR="00BF7C1C">
        <w:rPr>
          <w:rFonts w:ascii="Arial" w:hAnsi="Arial" w:cs="Arial"/>
        </w:rPr>
        <w:t>1</w:t>
      </w:r>
      <w:r w:rsidR="00043371">
        <w:rPr>
          <w:rFonts w:ascii="Arial" w:hAnsi="Arial" w:cs="Arial"/>
        </w:rPr>
        <w:t xml:space="preserve">mL </w:t>
      </w:r>
      <w:r>
        <w:rPr>
          <w:rFonts w:ascii="Arial" w:hAnsi="Arial" w:cs="Arial"/>
        </w:rPr>
        <w:t xml:space="preserve">samples of sperm </w:t>
      </w:r>
      <w:r w:rsidR="00BF7C1C">
        <w:rPr>
          <w:rFonts w:ascii="Arial" w:hAnsi="Arial" w:cs="Arial"/>
        </w:rPr>
        <w:t xml:space="preserve">were incubated for 2 hours </w:t>
      </w:r>
      <w:r>
        <w:rPr>
          <w:rFonts w:ascii="Arial" w:hAnsi="Arial" w:cs="Arial"/>
        </w:rPr>
        <w:t xml:space="preserve">at </w:t>
      </w:r>
      <w:r w:rsidR="00FB541B">
        <w:rPr>
          <w:rFonts w:ascii="Arial" w:hAnsi="Arial" w:cs="Arial"/>
        </w:rPr>
        <w:t>the same temperatures</w:t>
      </w:r>
      <w:r>
        <w:rPr>
          <w:rFonts w:ascii="Arial" w:hAnsi="Arial" w:cs="Arial"/>
        </w:rPr>
        <w:t xml:space="preserve"> </w:t>
      </w:r>
      <w:r w:rsidR="00BF7C1C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standardised to a concentration </w:t>
      </w:r>
      <w:proofErr w:type="gramStart"/>
      <w:r>
        <w:rPr>
          <w:rFonts w:ascii="Arial" w:hAnsi="Arial" w:cs="Arial"/>
        </w:rPr>
        <w:t>of 10</w:t>
      </w:r>
      <w:r w:rsidRPr="005512DB">
        <w:rPr>
          <w:rFonts w:ascii="Arial" w:hAnsi="Arial" w:cs="Arial"/>
          <w:vertAlign w:val="superscript"/>
        </w:rPr>
        <w:t>7</w:t>
      </w:r>
      <w:r>
        <w:rPr>
          <w:rFonts w:ascii="Arial" w:hAnsi="Arial" w:cs="Arial"/>
          <w:vertAlign w:val="superscript"/>
        </w:rPr>
        <w:t xml:space="preserve"> </w:t>
      </w:r>
      <w:r w:rsidR="00641522">
        <w:rPr>
          <w:rFonts w:ascii="Arial" w:hAnsi="Arial" w:cs="Arial"/>
        </w:rPr>
        <w:t>sperm/</w:t>
      </w:r>
      <w:r>
        <w:rPr>
          <w:rFonts w:ascii="Arial" w:hAnsi="Arial" w:cs="Arial"/>
        </w:rPr>
        <w:t>mL</w:t>
      </w:r>
      <w:r w:rsidRPr="005512DB">
        <w:rPr>
          <w:rFonts w:ascii="Arial" w:hAnsi="Arial" w:cs="Arial"/>
          <w:vertAlign w:val="superscript"/>
        </w:rPr>
        <w:t>-1</w:t>
      </w:r>
      <w:proofErr w:type="gramEnd"/>
      <w:r w:rsidR="00BF7C1C">
        <w:rPr>
          <w:rFonts w:ascii="Arial" w:hAnsi="Arial" w:cs="Arial"/>
        </w:rPr>
        <w:t>.</w:t>
      </w:r>
      <w:r w:rsidR="0004337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Sperm </w:t>
      </w:r>
      <w:r w:rsidR="00043371">
        <w:rPr>
          <w:rFonts w:ascii="Arial" w:hAnsi="Arial" w:cs="Arial"/>
        </w:rPr>
        <w:t>samples</w:t>
      </w:r>
      <w:r>
        <w:rPr>
          <w:rFonts w:ascii="Arial" w:hAnsi="Arial" w:cs="Arial"/>
        </w:rPr>
        <w:t xml:space="preserve"> w</w:t>
      </w:r>
      <w:r w:rsidR="00043371">
        <w:rPr>
          <w:rFonts w:ascii="Arial" w:hAnsi="Arial" w:cs="Arial"/>
        </w:rPr>
        <w:t>ere</w:t>
      </w:r>
      <w:r>
        <w:rPr>
          <w:rFonts w:ascii="Arial" w:hAnsi="Arial" w:cs="Arial"/>
        </w:rPr>
        <w:t xml:space="preserve"> </w:t>
      </w:r>
      <w:r w:rsidR="00043371">
        <w:rPr>
          <w:rFonts w:ascii="Arial" w:hAnsi="Arial" w:cs="Arial"/>
        </w:rPr>
        <w:t xml:space="preserve">transferred to a microscope </w:t>
      </w:r>
      <w:r w:rsidR="002B1510">
        <w:rPr>
          <w:rFonts w:ascii="Arial" w:hAnsi="Arial" w:cs="Arial"/>
        </w:rPr>
        <w:t xml:space="preserve">slide </w:t>
      </w:r>
      <w:r w:rsidR="00043371">
        <w:rPr>
          <w:rFonts w:ascii="Arial" w:hAnsi="Arial" w:cs="Arial"/>
        </w:rPr>
        <w:t xml:space="preserve">and </w:t>
      </w:r>
      <w:r w:rsidR="00FB541B">
        <w:rPr>
          <w:rFonts w:ascii="Arial" w:hAnsi="Arial" w:cs="Arial"/>
        </w:rPr>
        <w:t xml:space="preserve">videotaped </w:t>
      </w:r>
      <w:r w:rsidR="00043371">
        <w:rPr>
          <w:rFonts w:ascii="Arial" w:hAnsi="Arial" w:cs="Arial"/>
        </w:rPr>
        <w:t>under</w:t>
      </w:r>
      <w:r w:rsidR="00B32B41">
        <w:rPr>
          <w:rFonts w:ascii="Arial" w:hAnsi="Arial" w:cs="Arial"/>
        </w:rPr>
        <w:t xml:space="preserve"> </w:t>
      </w:r>
      <w:r w:rsidR="00315180">
        <w:rPr>
          <w:rFonts w:ascii="Arial" w:hAnsi="Arial" w:cs="Arial"/>
        </w:rPr>
        <w:t xml:space="preserve">200X </w:t>
      </w:r>
      <w:r w:rsidR="002B1510">
        <w:rPr>
          <w:rFonts w:ascii="Arial" w:hAnsi="Arial" w:cs="Arial"/>
        </w:rPr>
        <w:t>magnification. T</w:t>
      </w:r>
      <w:r w:rsidR="00043371">
        <w:rPr>
          <w:rFonts w:ascii="Arial" w:hAnsi="Arial" w:cs="Arial"/>
        </w:rPr>
        <w:t xml:space="preserve">he velocity </w:t>
      </w:r>
      <w:r w:rsidR="002B1510">
        <w:rPr>
          <w:rFonts w:ascii="Arial" w:hAnsi="Arial" w:cs="Arial"/>
        </w:rPr>
        <w:t xml:space="preserve">of the </w:t>
      </w:r>
      <w:r w:rsidR="00BF7C1C">
        <w:rPr>
          <w:rFonts w:ascii="Arial" w:hAnsi="Arial" w:cs="Arial"/>
        </w:rPr>
        <w:t>sperm</w:t>
      </w:r>
      <w:r w:rsidR="002B1510">
        <w:rPr>
          <w:rFonts w:ascii="Arial" w:hAnsi="Arial" w:cs="Arial"/>
        </w:rPr>
        <w:t xml:space="preserve"> </w:t>
      </w:r>
      <w:r w:rsidR="00BF7C1C">
        <w:rPr>
          <w:rFonts w:ascii="Arial" w:hAnsi="Arial" w:cs="Arial"/>
        </w:rPr>
        <w:t>was</w:t>
      </w:r>
      <w:r w:rsidR="002B1510">
        <w:rPr>
          <w:rFonts w:ascii="Arial" w:hAnsi="Arial" w:cs="Arial"/>
        </w:rPr>
        <w:t xml:space="preserve"> </w:t>
      </w:r>
      <w:r w:rsidR="00B32B41">
        <w:rPr>
          <w:rFonts w:ascii="Arial" w:hAnsi="Arial" w:cs="Arial"/>
        </w:rPr>
        <w:t xml:space="preserve">calculated using </w:t>
      </w:r>
      <w:r w:rsidR="00641522">
        <w:rPr>
          <w:rFonts w:ascii="Arial" w:hAnsi="Arial" w:cs="Arial"/>
        </w:rPr>
        <w:t>the</w:t>
      </w:r>
      <w:r w:rsidR="00315180">
        <w:rPr>
          <w:rFonts w:ascii="Arial" w:hAnsi="Arial" w:cs="Arial"/>
        </w:rPr>
        <w:t xml:space="preserve"> same</w:t>
      </w:r>
      <w:r w:rsidR="00B32B41">
        <w:rPr>
          <w:rFonts w:ascii="Arial" w:hAnsi="Arial" w:cs="Arial"/>
        </w:rPr>
        <w:t xml:space="preserve"> motion analysis system.</w:t>
      </w:r>
    </w:p>
    <w:p w14:paraId="7B8F5BA5" w14:textId="703B9512" w:rsidR="00B32B41" w:rsidRDefault="00B32B41" w:rsidP="005512DB">
      <w:pPr>
        <w:spacing w:after="0" w:line="276" w:lineRule="auto"/>
        <w:jc w:val="both"/>
        <w:rPr>
          <w:rFonts w:ascii="Arial" w:hAnsi="Arial" w:cs="Arial"/>
        </w:rPr>
      </w:pPr>
    </w:p>
    <w:p w14:paraId="38D2C86E" w14:textId="5B885B3E" w:rsidR="00B32B41" w:rsidRDefault="00B32B41" w:rsidP="005512DB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results from the investigation </w:t>
      </w:r>
      <w:r w:rsidR="00641522">
        <w:rPr>
          <w:rFonts w:ascii="Arial" w:hAnsi="Arial" w:cs="Arial"/>
        </w:rPr>
        <w:t>are</w:t>
      </w:r>
      <w:r>
        <w:rPr>
          <w:rFonts w:ascii="Arial" w:hAnsi="Arial" w:cs="Arial"/>
        </w:rPr>
        <w:t xml:space="preserve"> shown below.</w:t>
      </w:r>
    </w:p>
    <w:p w14:paraId="66BDB5B0" w14:textId="0328AEFC" w:rsidR="00B32B41" w:rsidRDefault="00B32B41" w:rsidP="005512DB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025"/>
        <w:gridCol w:w="1026"/>
        <w:gridCol w:w="1025"/>
        <w:gridCol w:w="1026"/>
        <w:gridCol w:w="1025"/>
        <w:gridCol w:w="1026"/>
      </w:tblGrid>
      <w:tr w:rsidR="00641522" w14:paraId="7A79C1DF" w14:textId="77777777" w:rsidTr="003E2D6B">
        <w:trPr>
          <w:jc w:val="center"/>
        </w:trPr>
        <w:tc>
          <w:tcPr>
            <w:tcW w:w="1838" w:type="dxa"/>
          </w:tcPr>
          <w:p w14:paraId="31B03D30" w14:textId="4174FE82" w:rsidR="00641522" w:rsidRDefault="00641522" w:rsidP="005512DB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Temperature (</w:t>
            </w:r>
            <w:r>
              <w:rPr>
                <w:rFonts w:ascii="Times New Roman" w:hAnsi="Times New Roman" w:cs="Times New Roman"/>
                <w:b/>
              </w:rPr>
              <w:t>℃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025" w:type="dxa"/>
            <w:vAlign w:val="center"/>
          </w:tcPr>
          <w:p w14:paraId="11917043" w14:textId="69B3A54B" w:rsidR="00641522" w:rsidRDefault="00641522" w:rsidP="00B32B41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</w:p>
        </w:tc>
        <w:tc>
          <w:tcPr>
            <w:tcW w:w="1026" w:type="dxa"/>
            <w:vAlign w:val="center"/>
          </w:tcPr>
          <w:p w14:paraId="51282DC2" w14:textId="194209A6" w:rsidR="00641522" w:rsidRDefault="00641522" w:rsidP="00107D3B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</w:t>
            </w:r>
          </w:p>
        </w:tc>
        <w:tc>
          <w:tcPr>
            <w:tcW w:w="1025" w:type="dxa"/>
            <w:vAlign w:val="center"/>
          </w:tcPr>
          <w:p w14:paraId="0D7044B8" w14:textId="3F3AFADF" w:rsidR="00641522" w:rsidRDefault="00641522" w:rsidP="00107D3B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</w:t>
            </w:r>
          </w:p>
        </w:tc>
        <w:tc>
          <w:tcPr>
            <w:tcW w:w="1026" w:type="dxa"/>
            <w:vAlign w:val="center"/>
          </w:tcPr>
          <w:p w14:paraId="27090722" w14:textId="65C11160" w:rsidR="00641522" w:rsidRDefault="00641522" w:rsidP="00107D3B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30</w:t>
            </w:r>
          </w:p>
        </w:tc>
        <w:tc>
          <w:tcPr>
            <w:tcW w:w="1025" w:type="dxa"/>
            <w:vAlign w:val="center"/>
          </w:tcPr>
          <w:p w14:paraId="20637759" w14:textId="3963FCD6" w:rsidR="00641522" w:rsidRDefault="00641522" w:rsidP="00107D3B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35</w:t>
            </w:r>
          </w:p>
        </w:tc>
        <w:tc>
          <w:tcPr>
            <w:tcW w:w="1026" w:type="dxa"/>
            <w:vAlign w:val="center"/>
          </w:tcPr>
          <w:p w14:paraId="22E65C90" w14:textId="6245667F" w:rsidR="00641522" w:rsidRDefault="00641522" w:rsidP="00107D3B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40</w:t>
            </w:r>
          </w:p>
        </w:tc>
      </w:tr>
      <w:tr w:rsidR="00641522" w14:paraId="63B6C655" w14:textId="77777777" w:rsidTr="003E2D6B">
        <w:trPr>
          <w:jc w:val="center"/>
        </w:trPr>
        <w:tc>
          <w:tcPr>
            <w:tcW w:w="1838" w:type="dxa"/>
          </w:tcPr>
          <w:p w14:paraId="2C0F85BE" w14:textId="3965D211" w:rsidR="00641522" w:rsidRDefault="00641522" w:rsidP="005512DB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Fertilisation Success (%)</w:t>
            </w:r>
          </w:p>
        </w:tc>
        <w:tc>
          <w:tcPr>
            <w:tcW w:w="1025" w:type="dxa"/>
            <w:vAlign w:val="center"/>
          </w:tcPr>
          <w:p w14:paraId="6DF3DEAA" w14:textId="1366C645" w:rsidR="00641522" w:rsidRPr="00B32B41" w:rsidRDefault="00641522" w:rsidP="00B32B41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19.4</w:t>
            </w:r>
          </w:p>
        </w:tc>
        <w:tc>
          <w:tcPr>
            <w:tcW w:w="1026" w:type="dxa"/>
            <w:vAlign w:val="center"/>
          </w:tcPr>
          <w:p w14:paraId="6A8A9C11" w14:textId="711A01ED" w:rsidR="00641522" w:rsidRPr="00B32B41" w:rsidRDefault="00641522" w:rsidP="00B32B4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B32B41">
              <w:rPr>
                <w:rFonts w:ascii="Arial" w:hAnsi="Arial" w:cs="Arial"/>
              </w:rPr>
              <w:t>21.6</w:t>
            </w:r>
          </w:p>
        </w:tc>
        <w:tc>
          <w:tcPr>
            <w:tcW w:w="1025" w:type="dxa"/>
            <w:vAlign w:val="center"/>
          </w:tcPr>
          <w:p w14:paraId="62923468" w14:textId="1D01FEBB" w:rsidR="00641522" w:rsidRPr="00B32B41" w:rsidRDefault="00641522" w:rsidP="00B32B41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58.5</w:t>
            </w:r>
          </w:p>
        </w:tc>
        <w:tc>
          <w:tcPr>
            <w:tcW w:w="1026" w:type="dxa"/>
            <w:vAlign w:val="center"/>
          </w:tcPr>
          <w:p w14:paraId="1DF159C4" w14:textId="3FEA0583" w:rsidR="00641522" w:rsidRPr="00B32B41" w:rsidRDefault="00641522" w:rsidP="00B32B41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87.2</w:t>
            </w:r>
          </w:p>
        </w:tc>
        <w:tc>
          <w:tcPr>
            <w:tcW w:w="1025" w:type="dxa"/>
            <w:vAlign w:val="center"/>
          </w:tcPr>
          <w:p w14:paraId="4F0D81D4" w14:textId="15EFEDDB" w:rsidR="00641522" w:rsidRPr="00B32B41" w:rsidRDefault="00641522" w:rsidP="00B32B41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39.4</w:t>
            </w:r>
          </w:p>
        </w:tc>
        <w:tc>
          <w:tcPr>
            <w:tcW w:w="1026" w:type="dxa"/>
            <w:vAlign w:val="center"/>
          </w:tcPr>
          <w:p w14:paraId="543A82BF" w14:textId="05241317" w:rsidR="00641522" w:rsidRPr="00B32B41" w:rsidRDefault="00641522" w:rsidP="00B32B41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23.6</w:t>
            </w:r>
          </w:p>
        </w:tc>
      </w:tr>
      <w:tr w:rsidR="00641522" w14:paraId="14D9068F" w14:textId="77777777" w:rsidTr="003E2D6B">
        <w:trPr>
          <w:jc w:val="center"/>
        </w:trPr>
        <w:tc>
          <w:tcPr>
            <w:tcW w:w="1838" w:type="dxa"/>
          </w:tcPr>
          <w:p w14:paraId="75E388C3" w14:textId="62AFEE65" w:rsidR="00641522" w:rsidRPr="00B32B41" w:rsidRDefault="00641522" w:rsidP="005512DB">
            <w:pPr>
              <w:spacing w:line="276" w:lineRule="auto"/>
              <w:jc w:val="both"/>
              <w:rPr>
                <w:rFonts w:ascii="Arial" w:hAnsi="Arial" w:cs="Arial"/>
                <w:b/>
                <w:vertAlign w:val="subscript"/>
              </w:rPr>
            </w:pPr>
            <w:r>
              <w:rPr>
                <w:rFonts w:ascii="Arial" w:hAnsi="Arial" w:cs="Arial"/>
                <w:b/>
              </w:rPr>
              <w:t>Sperm Velocity (µm/sec</w:t>
            </w:r>
            <w:r w:rsidRPr="00B32B41">
              <w:rPr>
                <w:rFonts w:ascii="Arial" w:hAnsi="Arial" w:cs="Arial"/>
                <w:b/>
                <w:vertAlign w:val="superscript"/>
              </w:rPr>
              <w:t>-1</w:t>
            </w:r>
            <w:r w:rsidRPr="00B32B41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025" w:type="dxa"/>
            <w:vAlign w:val="center"/>
          </w:tcPr>
          <w:p w14:paraId="4F2C5491" w14:textId="57E7B34F" w:rsidR="00641522" w:rsidRDefault="00641522" w:rsidP="00B32B41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1026" w:type="dxa"/>
            <w:vAlign w:val="center"/>
          </w:tcPr>
          <w:p w14:paraId="35029188" w14:textId="0E7FD6CB" w:rsidR="00641522" w:rsidRPr="00B32B41" w:rsidRDefault="00641522" w:rsidP="00B32B41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025" w:type="dxa"/>
            <w:vAlign w:val="center"/>
          </w:tcPr>
          <w:p w14:paraId="3E95EF70" w14:textId="5ABEDC2E" w:rsidR="00641522" w:rsidRPr="00B32B41" w:rsidRDefault="00641522" w:rsidP="00B32B41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1026" w:type="dxa"/>
            <w:vAlign w:val="center"/>
          </w:tcPr>
          <w:p w14:paraId="190F7E25" w14:textId="451C3EB3" w:rsidR="00641522" w:rsidRPr="00B32B41" w:rsidRDefault="00641522" w:rsidP="00B32B41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</w:t>
            </w:r>
          </w:p>
        </w:tc>
        <w:tc>
          <w:tcPr>
            <w:tcW w:w="1025" w:type="dxa"/>
            <w:vAlign w:val="center"/>
          </w:tcPr>
          <w:p w14:paraId="02671ED9" w14:textId="293202A4" w:rsidR="00641522" w:rsidRPr="00B32B41" w:rsidRDefault="00641522" w:rsidP="00B32B41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1026" w:type="dxa"/>
            <w:vAlign w:val="center"/>
          </w:tcPr>
          <w:p w14:paraId="4917104C" w14:textId="277C88D1" w:rsidR="00641522" w:rsidRPr="00B32B41" w:rsidRDefault="00641522" w:rsidP="00B32B41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</w:t>
            </w:r>
          </w:p>
        </w:tc>
      </w:tr>
    </w:tbl>
    <w:p w14:paraId="4ACDB736" w14:textId="3354CE66" w:rsidR="00B32B41" w:rsidRDefault="00B32B41" w:rsidP="005512DB">
      <w:pPr>
        <w:spacing w:after="0" w:line="276" w:lineRule="auto"/>
        <w:jc w:val="both"/>
        <w:rPr>
          <w:rFonts w:ascii="Arial" w:hAnsi="Arial" w:cs="Arial"/>
          <w:b/>
        </w:rPr>
      </w:pPr>
    </w:p>
    <w:p w14:paraId="4E5E1B6E" w14:textId="2394BE5F" w:rsidR="0004223B" w:rsidRDefault="0004223B" w:rsidP="0004223B">
      <w:pPr>
        <w:pStyle w:val="ListParagraph"/>
        <w:spacing w:after="0" w:line="276" w:lineRule="auto"/>
        <w:rPr>
          <w:rFonts w:ascii="Arial" w:hAnsi="Arial" w:cs="Arial"/>
          <w:b/>
          <w:color w:val="FF0000"/>
        </w:rPr>
      </w:pPr>
    </w:p>
    <w:p w14:paraId="1C581815" w14:textId="52F5327C" w:rsidR="00043371" w:rsidRDefault="00043371" w:rsidP="0004223B">
      <w:pPr>
        <w:pStyle w:val="ListParagraph"/>
        <w:spacing w:after="0" w:line="276" w:lineRule="auto"/>
        <w:rPr>
          <w:rFonts w:ascii="Arial" w:hAnsi="Arial" w:cs="Arial"/>
          <w:b/>
          <w:color w:val="FF0000"/>
        </w:rPr>
      </w:pPr>
    </w:p>
    <w:p w14:paraId="239E949E" w14:textId="77777777" w:rsidR="00043371" w:rsidRDefault="00043371" w:rsidP="0004223B">
      <w:pPr>
        <w:pStyle w:val="ListParagraph"/>
        <w:spacing w:after="0" w:line="276" w:lineRule="auto"/>
        <w:rPr>
          <w:rFonts w:ascii="Arial" w:hAnsi="Arial" w:cs="Arial"/>
          <w:b/>
          <w:color w:val="FF0000"/>
        </w:rPr>
      </w:pPr>
    </w:p>
    <w:p w14:paraId="0575DFAD" w14:textId="29ED2704" w:rsidR="0004223B" w:rsidRDefault="0004223B" w:rsidP="0004223B">
      <w:pPr>
        <w:pStyle w:val="ListParagraph"/>
        <w:spacing w:after="0" w:line="276" w:lineRule="auto"/>
        <w:rPr>
          <w:rFonts w:ascii="Arial" w:hAnsi="Arial" w:cs="Arial"/>
          <w:b/>
          <w:color w:val="FF0000"/>
        </w:rPr>
      </w:pPr>
    </w:p>
    <w:p w14:paraId="09FE9621" w14:textId="5A286F99" w:rsidR="0004223B" w:rsidRDefault="0004223B" w:rsidP="0004223B">
      <w:pPr>
        <w:pStyle w:val="ListParagraph"/>
        <w:spacing w:after="0" w:line="276" w:lineRule="auto"/>
        <w:rPr>
          <w:rFonts w:ascii="Arial" w:hAnsi="Arial" w:cs="Arial"/>
          <w:b/>
          <w:color w:val="FF0000"/>
        </w:rPr>
      </w:pPr>
    </w:p>
    <w:p w14:paraId="5C4E2CC7" w14:textId="576DA846" w:rsidR="0030720A" w:rsidRDefault="0030720A" w:rsidP="0004223B">
      <w:pPr>
        <w:pStyle w:val="ListParagraph"/>
        <w:spacing w:after="0" w:line="276" w:lineRule="auto"/>
        <w:rPr>
          <w:rFonts w:ascii="Arial" w:hAnsi="Arial" w:cs="Arial"/>
          <w:b/>
          <w:color w:val="FF0000"/>
        </w:rPr>
      </w:pPr>
    </w:p>
    <w:p w14:paraId="24DD6D6F" w14:textId="1DB21B12" w:rsidR="0030720A" w:rsidRDefault="0030720A" w:rsidP="0004223B">
      <w:pPr>
        <w:pStyle w:val="ListParagraph"/>
        <w:spacing w:after="0" w:line="276" w:lineRule="auto"/>
        <w:rPr>
          <w:rFonts w:ascii="Arial" w:hAnsi="Arial" w:cs="Arial"/>
          <w:b/>
          <w:color w:val="FF0000"/>
        </w:rPr>
      </w:pPr>
    </w:p>
    <w:p w14:paraId="54C544D3" w14:textId="77777777" w:rsidR="0030720A" w:rsidRDefault="0030720A" w:rsidP="0004223B">
      <w:pPr>
        <w:pStyle w:val="ListParagraph"/>
        <w:spacing w:after="0" w:line="276" w:lineRule="auto"/>
        <w:rPr>
          <w:rFonts w:ascii="Arial" w:hAnsi="Arial" w:cs="Arial"/>
          <w:b/>
          <w:color w:val="FF0000"/>
        </w:rPr>
      </w:pPr>
    </w:p>
    <w:p w14:paraId="1AD762F9" w14:textId="2BE2FDCF" w:rsidR="00043371" w:rsidRDefault="00043371" w:rsidP="00043371">
      <w:pPr>
        <w:pStyle w:val="ListParagraph"/>
        <w:spacing w:after="0" w:line="276" w:lineRule="auto"/>
      </w:pPr>
    </w:p>
    <w:p w14:paraId="3E2FAABE" w14:textId="5567C5A8" w:rsidR="00043371" w:rsidRDefault="00043371" w:rsidP="00043371">
      <w:pPr>
        <w:pStyle w:val="ListParagraph"/>
        <w:spacing w:after="0" w:line="276" w:lineRule="auto"/>
      </w:pPr>
    </w:p>
    <w:p w14:paraId="09169B05" w14:textId="77777777" w:rsidR="00641522" w:rsidRDefault="00641522" w:rsidP="00043371">
      <w:pPr>
        <w:pStyle w:val="ListParagraph"/>
        <w:spacing w:after="0" w:line="276" w:lineRule="auto"/>
      </w:pPr>
    </w:p>
    <w:p w14:paraId="0892702C" w14:textId="77777777" w:rsidR="00043371" w:rsidRDefault="00043371" w:rsidP="00043371">
      <w:pPr>
        <w:pStyle w:val="ListParagraph"/>
        <w:spacing w:after="0" w:line="276" w:lineRule="auto"/>
      </w:pPr>
    </w:p>
    <w:p w14:paraId="47E38F20" w14:textId="77777777" w:rsidR="00043371" w:rsidRPr="00043371" w:rsidRDefault="00043371" w:rsidP="00043371">
      <w:pPr>
        <w:pStyle w:val="ListParagraph"/>
        <w:spacing w:after="0" w:line="276" w:lineRule="auto"/>
        <w:rPr>
          <w:rFonts w:ascii="Arial" w:hAnsi="Arial" w:cs="Arial"/>
          <w:b/>
          <w:color w:val="FF0000"/>
        </w:rPr>
      </w:pPr>
    </w:p>
    <w:p w14:paraId="5E10A395" w14:textId="3DAC6CD1" w:rsidR="00C246DF" w:rsidRPr="00043371" w:rsidRDefault="0004223B" w:rsidP="005E4385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/>
          <w:color w:val="FF0000"/>
        </w:rPr>
      </w:pPr>
      <w:r w:rsidRPr="00043371">
        <w:rPr>
          <w:rFonts w:ascii="Arial" w:hAnsi="Arial" w:cs="Arial"/>
        </w:rPr>
        <w:lastRenderedPageBreak/>
        <w:t>Graph these results on the grid provided below.</w:t>
      </w:r>
    </w:p>
    <w:p w14:paraId="78C6E496" w14:textId="36F15E5A" w:rsidR="0004223B" w:rsidRDefault="000B1C3F" w:rsidP="000B1C3F">
      <w:pPr>
        <w:pStyle w:val="ListParagraph"/>
        <w:tabs>
          <w:tab w:val="left" w:pos="4400"/>
          <w:tab w:val="right" w:pos="9026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94644">
        <w:rPr>
          <w:rFonts w:ascii="Arial" w:hAnsi="Arial" w:cs="Arial"/>
        </w:rPr>
        <w:t>(6</w:t>
      </w:r>
      <w:r w:rsidR="0004223B">
        <w:rPr>
          <w:rFonts w:ascii="Arial" w:hAnsi="Arial" w:cs="Arial"/>
        </w:rPr>
        <w:t xml:space="preserve"> marks)</w:t>
      </w:r>
    </w:p>
    <w:p w14:paraId="07FE64D8" w14:textId="508E6BCF" w:rsidR="00107D3B" w:rsidRDefault="00403107" w:rsidP="00403107">
      <w:pPr>
        <w:pStyle w:val="ListParagraph"/>
        <w:spacing w:after="0" w:line="276" w:lineRule="auto"/>
        <w:rPr>
          <w:rFonts w:ascii="Arial" w:hAnsi="Arial" w:cs="Arial"/>
        </w:rPr>
      </w:pPr>
      <w:r w:rsidRPr="000B1C3F">
        <w:rPr>
          <w:rFonts w:ascii="Arial" w:hAnsi="Arial" w:cs="Arial"/>
        </w:rPr>
        <w:t>A sp</w:t>
      </w:r>
      <w:r w:rsidR="000B1C3F" w:rsidRPr="000B1C3F">
        <w:rPr>
          <w:rFonts w:ascii="Arial" w:hAnsi="Arial" w:cs="Arial"/>
        </w:rPr>
        <w:t>are grid can be found on page 42</w:t>
      </w:r>
      <w:r w:rsidRPr="000B1C3F">
        <w:rPr>
          <w:rFonts w:ascii="Arial" w:hAnsi="Arial" w:cs="Arial"/>
        </w:rPr>
        <w:t>.</w:t>
      </w:r>
    </w:p>
    <w:p w14:paraId="007420B4" w14:textId="23F00A96" w:rsidR="00403107" w:rsidRDefault="00403107" w:rsidP="00403107">
      <w:pPr>
        <w:pStyle w:val="ListParagraph"/>
        <w:spacing w:after="0" w:line="276" w:lineRule="auto"/>
        <w:rPr>
          <w:rFonts w:ascii="Arial" w:hAnsi="Arial" w:cs="Arial"/>
        </w:rPr>
      </w:pPr>
    </w:p>
    <w:p w14:paraId="3AB07112" w14:textId="716D8E01" w:rsidR="00403107" w:rsidRDefault="00403107" w:rsidP="00107D3B">
      <w:pPr>
        <w:pStyle w:val="ListParagraph"/>
        <w:spacing w:after="0" w:line="276" w:lineRule="auto"/>
        <w:jc w:val="center"/>
        <w:rPr>
          <w:rFonts w:ascii="Arial" w:hAnsi="Arial" w:cs="Arial"/>
        </w:rPr>
      </w:pPr>
    </w:p>
    <w:p w14:paraId="12EDACAF" w14:textId="77777777" w:rsidR="00403107" w:rsidRDefault="00403107" w:rsidP="00107D3B">
      <w:pPr>
        <w:pStyle w:val="ListParagraph"/>
        <w:spacing w:after="0" w:line="276" w:lineRule="auto"/>
        <w:jc w:val="center"/>
        <w:rPr>
          <w:rFonts w:ascii="Arial" w:hAnsi="Arial" w:cs="Arial"/>
        </w:rPr>
      </w:pPr>
    </w:p>
    <w:tbl>
      <w:tblPr>
        <w:tblW w:w="0" w:type="auto"/>
        <w:tblInd w:w="69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</w:tblGrid>
      <w:tr w:rsidR="00403107" w:rsidRPr="00FE13C9" w14:paraId="02EBF3E4" w14:textId="77777777" w:rsidTr="00403107">
        <w:trPr>
          <w:trHeight w:val="526"/>
        </w:trPr>
        <w:tc>
          <w:tcPr>
            <w:tcW w:w="611" w:type="dxa"/>
          </w:tcPr>
          <w:p w14:paraId="450783FE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C5F83BC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74DA2AF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866CFD1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B3F6044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95CD44A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948EE94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DF5797C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D425C19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5D3DA96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B758C79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79AF1F3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E40B1A6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</w:tr>
      <w:tr w:rsidR="00403107" w:rsidRPr="00FE13C9" w14:paraId="53DCA5B7" w14:textId="77777777" w:rsidTr="00403107">
        <w:trPr>
          <w:trHeight w:val="554"/>
        </w:trPr>
        <w:tc>
          <w:tcPr>
            <w:tcW w:w="611" w:type="dxa"/>
          </w:tcPr>
          <w:p w14:paraId="30F8295A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B572C07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A40DA38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500495F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70B8FBD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1961169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526DB7D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EBF04EE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12CF2FB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4725CD3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25FFC18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756FEDC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F7C051A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</w:tr>
      <w:tr w:rsidR="00403107" w:rsidRPr="00FE13C9" w14:paraId="22E33DE9" w14:textId="77777777" w:rsidTr="00403107">
        <w:trPr>
          <w:trHeight w:val="554"/>
        </w:trPr>
        <w:tc>
          <w:tcPr>
            <w:tcW w:w="611" w:type="dxa"/>
          </w:tcPr>
          <w:p w14:paraId="52CE2D47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AABE7CA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FE818E8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6106508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E00BB32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D1A5E74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7A67A8E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8B88183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94D5607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6EA49C5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51CF4BD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2E5DF42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7B2D6B1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</w:tr>
      <w:tr w:rsidR="00403107" w:rsidRPr="00FE13C9" w14:paraId="51850DDA" w14:textId="77777777" w:rsidTr="00403107">
        <w:trPr>
          <w:trHeight w:val="554"/>
        </w:trPr>
        <w:tc>
          <w:tcPr>
            <w:tcW w:w="611" w:type="dxa"/>
          </w:tcPr>
          <w:p w14:paraId="02CAE5FF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CE60CA7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080322B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11181C0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7AB6C55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667BA97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46E1828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EA1A68C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A7F37E7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D907A41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AAEC136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D373E43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B5C5DBD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</w:tr>
      <w:tr w:rsidR="00403107" w:rsidRPr="00FE13C9" w14:paraId="4948292D" w14:textId="77777777" w:rsidTr="00403107">
        <w:trPr>
          <w:trHeight w:val="526"/>
        </w:trPr>
        <w:tc>
          <w:tcPr>
            <w:tcW w:w="611" w:type="dxa"/>
          </w:tcPr>
          <w:p w14:paraId="78713723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A5D3CD7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5F3D926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6DE66DE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D1D00E2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CB79459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9C307A7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A096C1B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6852ADE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DCA3F13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2E266C3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28D1CC8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A960B9B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</w:tr>
      <w:tr w:rsidR="00403107" w:rsidRPr="00FE13C9" w14:paraId="7DC31CBB" w14:textId="77777777" w:rsidTr="00403107">
        <w:trPr>
          <w:trHeight w:val="554"/>
        </w:trPr>
        <w:tc>
          <w:tcPr>
            <w:tcW w:w="611" w:type="dxa"/>
          </w:tcPr>
          <w:p w14:paraId="70608474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1C63F91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D816707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85A7114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0B0D7B7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B50844F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AF0BC10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06BAB45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D9660C4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D0B0BDB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BD2A36F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AD488C0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68F2D21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</w:tr>
      <w:tr w:rsidR="00403107" w:rsidRPr="00FE13C9" w14:paraId="347F6699" w14:textId="77777777" w:rsidTr="00403107">
        <w:trPr>
          <w:trHeight w:val="554"/>
        </w:trPr>
        <w:tc>
          <w:tcPr>
            <w:tcW w:w="611" w:type="dxa"/>
          </w:tcPr>
          <w:p w14:paraId="413238A8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EB44F49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6527D96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5A8A3B5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19D23C7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4727F02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77F30FE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5873BC4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00CB096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1DF30ED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A64C40C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6C1D2ED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4C5D4BF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</w:tr>
      <w:tr w:rsidR="00403107" w:rsidRPr="00FE13C9" w14:paraId="2D194847" w14:textId="77777777" w:rsidTr="00403107">
        <w:trPr>
          <w:trHeight w:val="526"/>
        </w:trPr>
        <w:tc>
          <w:tcPr>
            <w:tcW w:w="611" w:type="dxa"/>
          </w:tcPr>
          <w:p w14:paraId="168FD2CD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696C66F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1476080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A4DCF9D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6228DF6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6ACBFC3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C459689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4ACDD35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6AF397C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B3D0E02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04F32E6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9608908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775CBD3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</w:tr>
      <w:tr w:rsidR="00403107" w:rsidRPr="00FE13C9" w14:paraId="29CDB2A6" w14:textId="77777777" w:rsidTr="00403107">
        <w:trPr>
          <w:trHeight w:val="554"/>
        </w:trPr>
        <w:tc>
          <w:tcPr>
            <w:tcW w:w="611" w:type="dxa"/>
          </w:tcPr>
          <w:p w14:paraId="3DF6917A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737CC50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2A5EE7A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2BAC138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19367C6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F00D604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E1F5568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31C5DA8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241DEEF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41235B0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9A289FC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B947BB6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A5AD5ED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</w:tr>
      <w:tr w:rsidR="00403107" w:rsidRPr="00FE13C9" w14:paraId="7D85EA42" w14:textId="77777777" w:rsidTr="00403107">
        <w:trPr>
          <w:trHeight w:val="554"/>
        </w:trPr>
        <w:tc>
          <w:tcPr>
            <w:tcW w:w="611" w:type="dxa"/>
          </w:tcPr>
          <w:p w14:paraId="534B6411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E4AD13F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74A1508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015C81F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EAB1C88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572945B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7B21FC8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77A0264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EBA7BCA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32BB679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F03FB60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6CF6D4A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EA07A70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</w:tr>
      <w:tr w:rsidR="00403107" w:rsidRPr="00FE13C9" w14:paraId="33E7FE76" w14:textId="77777777" w:rsidTr="00403107">
        <w:trPr>
          <w:trHeight w:val="554"/>
        </w:trPr>
        <w:tc>
          <w:tcPr>
            <w:tcW w:w="611" w:type="dxa"/>
          </w:tcPr>
          <w:p w14:paraId="1578E26F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9938AEC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C456E55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EA66A40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146FC02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B3E9BA4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BE59DEB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2E83B2E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2332277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EBDDF09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52231C3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BDBE958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E93B732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</w:tr>
      <w:tr w:rsidR="00403107" w:rsidRPr="00FE13C9" w14:paraId="52ABE478" w14:textId="77777777" w:rsidTr="00403107">
        <w:trPr>
          <w:trHeight w:val="526"/>
        </w:trPr>
        <w:tc>
          <w:tcPr>
            <w:tcW w:w="611" w:type="dxa"/>
          </w:tcPr>
          <w:p w14:paraId="6619D419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7EABE1E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38C421D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6D13BBC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3ED7608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7D60FD6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A2A530A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4C09FB8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CBC1DB4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7CC3D49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157EA84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4CCB15C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BBCBD03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</w:tr>
      <w:tr w:rsidR="00403107" w:rsidRPr="00FE13C9" w14:paraId="23EE96E8" w14:textId="77777777" w:rsidTr="00403107">
        <w:trPr>
          <w:trHeight w:val="554"/>
        </w:trPr>
        <w:tc>
          <w:tcPr>
            <w:tcW w:w="611" w:type="dxa"/>
          </w:tcPr>
          <w:p w14:paraId="2768BB44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7E4FA37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65FFA02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B06D31A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FDD6502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B78F264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9F7B90C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F82EF95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D2DE219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447B10C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D5FFCA3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66BECFA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56F2516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</w:tr>
      <w:tr w:rsidR="00403107" w:rsidRPr="00FE13C9" w14:paraId="6F492646" w14:textId="77777777" w:rsidTr="00403107">
        <w:trPr>
          <w:trHeight w:val="582"/>
        </w:trPr>
        <w:tc>
          <w:tcPr>
            <w:tcW w:w="611" w:type="dxa"/>
          </w:tcPr>
          <w:p w14:paraId="13201AED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1B5A501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087E5F7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88DFCF6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A2E471A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C6A9334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F9DF4CD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9C53E2E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EEF3F29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B56B036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7B2B075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D282BC1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9236E3E" w14:textId="31DF7A62" w:rsidR="00403107" w:rsidRPr="00FE13C9" w:rsidRDefault="00403107" w:rsidP="00403107">
            <w:pPr>
              <w:rPr>
                <w:rFonts w:cs="Arial"/>
                <w:b/>
              </w:rPr>
            </w:pPr>
          </w:p>
        </w:tc>
      </w:tr>
    </w:tbl>
    <w:p w14:paraId="1A01F959" w14:textId="5C8BE38D" w:rsidR="00CD2989" w:rsidRDefault="00CD2989" w:rsidP="00A210A8">
      <w:pPr>
        <w:spacing w:after="0" w:line="276" w:lineRule="auto"/>
      </w:pPr>
    </w:p>
    <w:p w14:paraId="7DA57A27" w14:textId="54334747" w:rsidR="00CD2989" w:rsidRDefault="00CD2989" w:rsidP="00A210A8">
      <w:pPr>
        <w:spacing w:after="0" w:line="276" w:lineRule="auto"/>
      </w:pPr>
    </w:p>
    <w:p w14:paraId="4E425F09" w14:textId="77777777" w:rsidR="00403107" w:rsidRDefault="00403107" w:rsidP="00A210A8">
      <w:pPr>
        <w:spacing w:after="0" w:line="276" w:lineRule="auto"/>
      </w:pPr>
    </w:p>
    <w:p w14:paraId="54A79BA8" w14:textId="3B0316AB" w:rsidR="00CD2989" w:rsidRDefault="00CD2989" w:rsidP="00A210A8">
      <w:pPr>
        <w:spacing w:after="0" w:line="276" w:lineRule="auto"/>
      </w:pPr>
    </w:p>
    <w:p w14:paraId="5E86716F" w14:textId="2ABEC8F6" w:rsidR="00043371" w:rsidRPr="007121EF" w:rsidRDefault="00043371" w:rsidP="005E4385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/>
          <w:color w:val="FF0000"/>
        </w:rPr>
      </w:pPr>
      <w:r w:rsidRPr="007121EF">
        <w:rPr>
          <w:rFonts w:ascii="Arial" w:hAnsi="Arial" w:cs="Arial"/>
        </w:rPr>
        <w:t xml:space="preserve">Identify </w:t>
      </w:r>
      <w:r w:rsidR="00DD06E2">
        <w:rPr>
          <w:rFonts w:ascii="Arial" w:hAnsi="Arial" w:cs="Arial"/>
          <w:b/>
        </w:rPr>
        <w:t xml:space="preserve">two </w:t>
      </w:r>
      <w:r w:rsidRPr="007121EF">
        <w:rPr>
          <w:rFonts w:ascii="Arial" w:hAnsi="Arial" w:cs="Arial"/>
        </w:rPr>
        <w:t xml:space="preserve">variables </w:t>
      </w:r>
      <w:r w:rsidRPr="007121EF">
        <w:rPr>
          <w:rFonts w:ascii="Arial" w:hAnsi="Arial" w:cs="Arial"/>
          <w:b/>
        </w:rPr>
        <w:t>not</w:t>
      </w:r>
      <w:r>
        <w:rPr>
          <w:rFonts w:ascii="Arial" w:hAnsi="Arial" w:cs="Arial"/>
        </w:rPr>
        <w:t xml:space="preserve"> indicated in the information for </w:t>
      </w:r>
      <w:r w:rsidR="00BF7C1C">
        <w:rPr>
          <w:rFonts w:ascii="Arial" w:hAnsi="Arial" w:cs="Arial"/>
        </w:rPr>
        <w:t xml:space="preserve">the fertilisation </w:t>
      </w:r>
      <w:r w:rsidR="00AA5808">
        <w:rPr>
          <w:rFonts w:ascii="Arial" w:hAnsi="Arial" w:cs="Arial"/>
        </w:rPr>
        <w:t>success</w:t>
      </w:r>
      <w:r>
        <w:rPr>
          <w:rFonts w:ascii="Arial" w:hAnsi="Arial" w:cs="Arial"/>
        </w:rPr>
        <w:t xml:space="preserve"> </w:t>
      </w:r>
      <w:r w:rsidR="00BF7C1C">
        <w:rPr>
          <w:rFonts w:ascii="Arial" w:hAnsi="Arial" w:cs="Arial"/>
        </w:rPr>
        <w:t>investigation</w:t>
      </w:r>
      <w:r>
        <w:rPr>
          <w:rFonts w:ascii="Arial" w:hAnsi="Arial" w:cs="Arial"/>
        </w:rPr>
        <w:t xml:space="preserve"> that needed to be maintained across all temperatures to ensure a fair test was conducted.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14:paraId="66BA8CC2" w14:textId="77777777" w:rsidR="00043371" w:rsidRDefault="00043371" w:rsidP="00043371">
      <w:pPr>
        <w:spacing w:after="0" w:line="276" w:lineRule="auto"/>
        <w:rPr>
          <w:rFonts w:ascii="Arial" w:hAnsi="Arial" w:cs="Arial"/>
          <w:b/>
          <w:color w:val="FF0000"/>
        </w:rPr>
      </w:pPr>
    </w:p>
    <w:p w14:paraId="3D02C766" w14:textId="77777777" w:rsidR="00403107" w:rsidRPr="00D96710" w:rsidRDefault="00403107" w:rsidP="00403107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2EA87144" w14:textId="77777777" w:rsidR="00403107" w:rsidRDefault="00403107" w:rsidP="0040310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0F0E160C" w14:textId="77777777" w:rsidR="00403107" w:rsidRPr="00D96710" w:rsidRDefault="00403107" w:rsidP="0040310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6F6D56C6" w14:textId="7299BBE5" w:rsidR="00315180" w:rsidRDefault="00315180" w:rsidP="00315180">
      <w:pPr>
        <w:pStyle w:val="ListParagraph"/>
        <w:spacing w:after="0" w:line="276" w:lineRule="auto"/>
        <w:rPr>
          <w:rFonts w:ascii="Arial" w:hAnsi="Arial" w:cs="Arial"/>
        </w:rPr>
      </w:pPr>
    </w:p>
    <w:p w14:paraId="063CD568" w14:textId="07DEE1E1" w:rsidR="002B1510" w:rsidRDefault="00315180" w:rsidP="005E4385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For </w:t>
      </w:r>
      <w:r>
        <w:rPr>
          <w:rFonts w:ascii="Arial" w:hAnsi="Arial" w:cs="Arial"/>
          <w:b/>
        </w:rPr>
        <w:t>one</w:t>
      </w:r>
      <w:r>
        <w:rPr>
          <w:rFonts w:ascii="Arial" w:hAnsi="Arial" w:cs="Arial"/>
        </w:rPr>
        <w:t xml:space="preserve"> of the variables identified in part (b), </w:t>
      </w:r>
      <w:r w:rsidR="00093A44">
        <w:rPr>
          <w:rFonts w:ascii="Arial" w:hAnsi="Arial" w:cs="Arial"/>
        </w:rPr>
        <w:t>state</w:t>
      </w:r>
      <w:r>
        <w:rPr>
          <w:rFonts w:ascii="Arial" w:hAnsi="Arial" w:cs="Arial"/>
        </w:rPr>
        <w:t xml:space="preserve"> why it needed to be controlled.</w:t>
      </w:r>
    </w:p>
    <w:p w14:paraId="735CE796" w14:textId="25C7AF89" w:rsidR="00315180" w:rsidRDefault="00315180" w:rsidP="00315180">
      <w:pPr>
        <w:pStyle w:val="ListParagraph"/>
        <w:spacing w:after="0" w:line="276" w:lineRule="auto"/>
        <w:ind w:left="7920"/>
        <w:rPr>
          <w:rFonts w:ascii="Arial" w:hAnsi="Arial" w:cs="Arial"/>
        </w:rPr>
      </w:pPr>
      <w:r>
        <w:rPr>
          <w:rFonts w:ascii="Arial" w:hAnsi="Arial" w:cs="Arial"/>
        </w:rPr>
        <w:t>(1 mark)</w:t>
      </w:r>
    </w:p>
    <w:p w14:paraId="78A5DF07" w14:textId="0FE78194" w:rsidR="00315180" w:rsidRDefault="00315180" w:rsidP="00315180">
      <w:pPr>
        <w:spacing w:after="0" w:line="276" w:lineRule="auto"/>
        <w:rPr>
          <w:rFonts w:ascii="Arial" w:hAnsi="Arial" w:cs="Arial"/>
        </w:rPr>
      </w:pPr>
    </w:p>
    <w:p w14:paraId="4D0A5044" w14:textId="77777777" w:rsidR="00403107" w:rsidRPr="00D96710" w:rsidRDefault="00403107" w:rsidP="00403107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1FB61C31" w14:textId="77777777" w:rsidR="00403107" w:rsidRDefault="00403107" w:rsidP="0040310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28645553" w14:textId="77777777" w:rsidR="00403107" w:rsidRPr="00D96710" w:rsidRDefault="00403107" w:rsidP="0040310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74FE2393" w14:textId="2A34CEB9" w:rsidR="00BF7C1C" w:rsidRPr="00AA5808" w:rsidRDefault="00403107" w:rsidP="0040310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 w:rsidR="00AA5808">
        <w:rPr>
          <w:rFonts w:ascii="Arial" w:hAnsi="Arial" w:cs="Arial"/>
        </w:rPr>
        <w:tab/>
      </w:r>
    </w:p>
    <w:p w14:paraId="4A3A1A30" w14:textId="47249D24" w:rsidR="00BF7C1C" w:rsidRDefault="00A87039" w:rsidP="005E4385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BF7C1C">
        <w:rPr>
          <w:rFonts w:ascii="Arial" w:hAnsi="Arial" w:cs="Arial"/>
        </w:rPr>
        <w:t xml:space="preserve">uggest what may have caused the observed effect of increased fertilisation success. </w:t>
      </w:r>
      <w:r w:rsidR="00BF7C1C">
        <w:rPr>
          <w:rFonts w:ascii="Arial" w:hAnsi="Arial" w:cs="Arial"/>
        </w:rPr>
        <w:tab/>
      </w:r>
      <w:r w:rsidR="00BF7C1C">
        <w:rPr>
          <w:rFonts w:ascii="Arial" w:hAnsi="Arial" w:cs="Arial"/>
        </w:rPr>
        <w:tab/>
      </w:r>
      <w:r w:rsidR="00BF7C1C">
        <w:rPr>
          <w:rFonts w:ascii="Arial" w:hAnsi="Arial" w:cs="Arial"/>
        </w:rPr>
        <w:tab/>
      </w:r>
      <w:r w:rsidR="00BF7C1C">
        <w:rPr>
          <w:rFonts w:ascii="Arial" w:hAnsi="Arial" w:cs="Arial"/>
        </w:rPr>
        <w:tab/>
      </w:r>
      <w:r w:rsidR="00BF7C1C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F7C1C">
        <w:rPr>
          <w:rFonts w:ascii="Arial" w:hAnsi="Arial" w:cs="Arial"/>
        </w:rPr>
        <w:t>(3 marks)</w:t>
      </w:r>
    </w:p>
    <w:p w14:paraId="1143E3D0" w14:textId="435346D6" w:rsidR="00BF7C1C" w:rsidRDefault="00BF7C1C" w:rsidP="00BF7C1C">
      <w:pPr>
        <w:pStyle w:val="ListParagraph"/>
        <w:spacing w:after="0" w:line="276" w:lineRule="auto"/>
        <w:rPr>
          <w:rFonts w:ascii="Arial" w:hAnsi="Arial" w:cs="Arial"/>
        </w:rPr>
      </w:pPr>
    </w:p>
    <w:p w14:paraId="61F825B2" w14:textId="77777777" w:rsidR="00403107" w:rsidRPr="00D96710" w:rsidRDefault="00403107" w:rsidP="00403107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348A29E0" w14:textId="77777777" w:rsidR="00403107" w:rsidRPr="00D96710" w:rsidRDefault="00403107" w:rsidP="0040310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33755516" w14:textId="77777777" w:rsidR="00403107" w:rsidRDefault="00403107" w:rsidP="0040310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374DF73F" w14:textId="77777777" w:rsidR="00403107" w:rsidRPr="00D96710" w:rsidRDefault="00403107" w:rsidP="0040310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451305F3" w14:textId="77777777" w:rsidR="00403107" w:rsidRDefault="00403107" w:rsidP="0040310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3795196C" w14:textId="77777777" w:rsidR="00403107" w:rsidRDefault="00403107" w:rsidP="0040310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6CD14785" w14:textId="0CB886CF" w:rsidR="00BF7C1C" w:rsidRDefault="00BF7C1C" w:rsidP="00BF7C1C">
      <w:pPr>
        <w:pStyle w:val="ListParagraph"/>
        <w:spacing w:after="0" w:line="276" w:lineRule="auto"/>
        <w:rPr>
          <w:rFonts w:ascii="Arial" w:hAnsi="Arial" w:cs="Arial"/>
        </w:rPr>
      </w:pPr>
    </w:p>
    <w:p w14:paraId="1E1866AD" w14:textId="77777777" w:rsidR="00403107" w:rsidRDefault="00403107" w:rsidP="00BF7C1C">
      <w:pPr>
        <w:pStyle w:val="ListParagraph"/>
        <w:spacing w:after="0" w:line="276" w:lineRule="auto"/>
        <w:rPr>
          <w:rFonts w:ascii="Arial" w:hAnsi="Arial" w:cs="Arial"/>
        </w:rPr>
      </w:pPr>
    </w:p>
    <w:p w14:paraId="6A222952" w14:textId="72F7EFD7" w:rsidR="00BF7C1C" w:rsidRDefault="00CD2989" w:rsidP="005E4385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Explain what </w:t>
      </w:r>
      <w:r w:rsidR="00AA5808">
        <w:rPr>
          <w:rFonts w:ascii="Arial" w:hAnsi="Arial" w:cs="Arial"/>
        </w:rPr>
        <w:t xml:space="preserve">may have caused the drastic drop in sperm velocity after </w:t>
      </w:r>
      <w:r w:rsidR="00246764">
        <w:rPr>
          <w:rFonts w:ascii="Arial" w:hAnsi="Arial" w:cs="Arial"/>
        </w:rPr>
        <w:t>30</w:t>
      </w:r>
      <w:r w:rsidR="00AA5808">
        <w:rPr>
          <w:rFonts w:ascii="Times New Roman" w:hAnsi="Times New Roman" w:cs="Times New Roman"/>
        </w:rPr>
        <w:t>℃</w:t>
      </w:r>
      <w:r w:rsidR="00AA5808">
        <w:rPr>
          <w:rFonts w:ascii="Arial" w:hAnsi="Arial" w:cs="Arial"/>
        </w:rPr>
        <w:t>.</w:t>
      </w:r>
      <w:r w:rsidR="00AA5808">
        <w:rPr>
          <w:rFonts w:ascii="Arial" w:hAnsi="Arial" w:cs="Arial"/>
        </w:rPr>
        <w:tab/>
      </w:r>
      <w:r w:rsidR="00AA5808">
        <w:rPr>
          <w:rFonts w:ascii="Arial" w:hAnsi="Arial" w:cs="Arial"/>
        </w:rPr>
        <w:tab/>
      </w:r>
      <w:r w:rsidR="00AA5808">
        <w:rPr>
          <w:rFonts w:ascii="Arial" w:hAnsi="Arial" w:cs="Arial"/>
        </w:rPr>
        <w:tab/>
      </w:r>
      <w:r w:rsidR="00AA5808">
        <w:rPr>
          <w:rFonts w:ascii="Arial" w:hAnsi="Arial" w:cs="Arial"/>
        </w:rPr>
        <w:tab/>
      </w:r>
      <w:r w:rsidR="00AA5808">
        <w:rPr>
          <w:rFonts w:ascii="Arial" w:hAnsi="Arial" w:cs="Arial"/>
        </w:rPr>
        <w:tab/>
      </w:r>
      <w:r w:rsidR="00AA5808">
        <w:rPr>
          <w:rFonts w:ascii="Arial" w:hAnsi="Arial" w:cs="Arial"/>
        </w:rPr>
        <w:tab/>
      </w:r>
      <w:r w:rsidR="00AA5808">
        <w:rPr>
          <w:rFonts w:ascii="Arial" w:hAnsi="Arial" w:cs="Arial"/>
        </w:rPr>
        <w:tab/>
      </w:r>
      <w:r w:rsidR="00AA5808">
        <w:rPr>
          <w:rFonts w:ascii="Arial" w:hAnsi="Arial" w:cs="Arial"/>
        </w:rPr>
        <w:tab/>
      </w:r>
      <w:r w:rsidR="00AA5808">
        <w:rPr>
          <w:rFonts w:ascii="Arial" w:hAnsi="Arial" w:cs="Arial"/>
        </w:rPr>
        <w:tab/>
      </w:r>
      <w:r w:rsidR="00AA5808">
        <w:rPr>
          <w:rFonts w:ascii="Arial" w:hAnsi="Arial" w:cs="Arial"/>
        </w:rPr>
        <w:tab/>
      </w:r>
      <w:r w:rsidR="00AA5808">
        <w:rPr>
          <w:rFonts w:ascii="Arial" w:hAnsi="Arial" w:cs="Arial"/>
        </w:rPr>
        <w:tab/>
        <w:t>(3 marks)</w:t>
      </w:r>
    </w:p>
    <w:p w14:paraId="6298846C" w14:textId="5DF7A668" w:rsidR="00AA5808" w:rsidRDefault="00AA5808" w:rsidP="00AA5808">
      <w:pPr>
        <w:spacing w:after="0" w:line="276" w:lineRule="auto"/>
        <w:rPr>
          <w:rFonts w:ascii="Arial" w:hAnsi="Arial" w:cs="Arial"/>
        </w:rPr>
      </w:pPr>
    </w:p>
    <w:p w14:paraId="7037B835" w14:textId="77777777" w:rsidR="00403107" w:rsidRPr="00D96710" w:rsidRDefault="00403107" w:rsidP="00403107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24A2B8E6" w14:textId="77777777" w:rsidR="00403107" w:rsidRDefault="00403107" w:rsidP="0040310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119C1BE9" w14:textId="77777777" w:rsidR="00403107" w:rsidRPr="00D96710" w:rsidRDefault="00403107" w:rsidP="0040310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353086AE" w14:textId="77777777" w:rsidR="00403107" w:rsidRPr="00D96710" w:rsidRDefault="00403107" w:rsidP="0040310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21AB97E8" w14:textId="77777777" w:rsidR="00403107" w:rsidRDefault="00403107" w:rsidP="0040310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2CE770A5" w14:textId="77777777" w:rsidR="00403107" w:rsidRDefault="00403107" w:rsidP="00403107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00B7C8B7" w14:textId="1D8AEC17" w:rsidR="00AA5808" w:rsidRDefault="00AA5808" w:rsidP="00AA5808">
      <w:pPr>
        <w:spacing w:after="0" w:line="276" w:lineRule="auto"/>
        <w:rPr>
          <w:rFonts w:ascii="Arial" w:hAnsi="Arial" w:cs="Arial"/>
        </w:rPr>
      </w:pPr>
    </w:p>
    <w:p w14:paraId="758FE7E6" w14:textId="4CDEE022" w:rsidR="00BB7A34" w:rsidRDefault="00BB7A34" w:rsidP="00AA5808">
      <w:pPr>
        <w:spacing w:after="0" w:line="276" w:lineRule="auto"/>
        <w:rPr>
          <w:rFonts w:ascii="Arial" w:hAnsi="Arial" w:cs="Arial"/>
        </w:rPr>
      </w:pPr>
    </w:p>
    <w:p w14:paraId="1D49557D" w14:textId="553A336C" w:rsidR="00BB7A34" w:rsidRDefault="00BB7A34" w:rsidP="00AA5808">
      <w:pPr>
        <w:spacing w:after="0" w:line="276" w:lineRule="auto"/>
        <w:rPr>
          <w:rFonts w:ascii="Arial" w:hAnsi="Arial" w:cs="Arial"/>
        </w:rPr>
      </w:pPr>
    </w:p>
    <w:p w14:paraId="34D39FBC" w14:textId="1AE1C446" w:rsidR="00AB5B26" w:rsidRDefault="00AB5B26" w:rsidP="00AA5808">
      <w:pPr>
        <w:spacing w:after="0" w:line="276" w:lineRule="auto"/>
        <w:rPr>
          <w:rFonts w:ascii="Arial" w:hAnsi="Arial" w:cs="Arial"/>
        </w:rPr>
      </w:pPr>
    </w:p>
    <w:p w14:paraId="62336966" w14:textId="2696E05E" w:rsidR="00AB5B26" w:rsidRDefault="00AB5B26" w:rsidP="00AA5808">
      <w:pPr>
        <w:spacing w:after="0" w:line="276" w:lineRule="auto"/>
        <w:rPr>
          <w:rFonts w:ascii="Arial" w:hAnsi="Arial" w:cs="Arial"/>
        </w:rPr>
      </w:pPr>
    </w:p>
    <w:p w14:paraId="052A402E" w14:textId="2F59B5AE" w:rsidR="00AB5B26" w:rsidRDefault="00AB5B26" w:rsidP="00AA5808">
      <w:pPr>
        <w:spacing w:after="0" w:line="276" w:lineRule="auto"/>
        <w:rPr>
          <w:rFonts w:ascii="Arial" w:hAnsi="Arial" w:cs="Arial"/>
        </w:rPr>
      </w:pPr>
    </w:p>
    <w:p w14:paraId="1F9B9447" w14:textId="5CC01649" w:rsidR="00AB5B26" w:rsidRDefault="00AB5B26" w:rsidP="00AA5808">
      <w:pPr>
        <w:spacing w:after="0" w:line="276" w:lineRule="auto"/>
        <w:rPr>
          <w:rFonts w:ascii="Arial" w:hAnsi="Arial" w:cs="Arial"/>
        </w:rPr>
      </w:pPr>
    </w:p>
    <w:p w14:paraId="5023C62F" w14:textId="0F9515A4" w:rsidR="00AB5B26" w:rsidRDefault="00AB5B26" w:rsidP="00AA5808">
      <w:pPr>
        <w:spacing w:after="0" w:line="276" w:lineRule="auto"/>
        <w:rPr>
          <w:rFonts w:ascii="Arial" w:hAnsi="Arial" w:cs="Arial"/>
        </w:rPr>
      </w:pPr>
    </w:p>
    <w:p w14:paraId="656BE475" w14:textId="18DD56CD" w:rsidR="00AB5B26" w:rsidRDefault="00AB5B26" w:rsidP="00AA5808">
      <w:pPr>
        <w:spacing w:after="0" w:line="276" w:lineRule="auto"/>
        <w:rPr>
          <w:rFonts w:ascii="Arial" w:hAnsi="Arial" w:cs="Arial"/>
        </w:rPr>
      </w:pPr>
    </w:p>
    <w:p w14:paraId="0ABF51D6" w14:textId="1C3F5B5B" w:rsidR="00406C67" w:rsidRDefault="00406C67" w:rsidP="00406C67">
      <w:pPr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Question 32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>(</w:t>
      </w:r>
      <w:r w:rsidR="00095239">
        <w:rPr>
          <w:rFonts w:ascii="Arial" w:hAnsi="Arial" w:cs="Arial"/>
          <w:b/>
          <w:color w:val="000000"/>
        </w:rPr>
        <w:t>10</w:t>
      </w:r>
      <w:r>
        <w:rPr>
          <w:rFonts w:ascii="Arial" w:hAnsi="Arial" w:cs="Arial"/>
          <w:b/>
          <w:color w:val="000000"/>
        </w:rPr>
        <w:t xml:space="preserve"> marks)</w:t>
      </w:r>
    </w:p>
    <w:p w14:paraId="68B33FED" w14:textId="77777777" w:rsidR="00406C67" w:rsidRDefault="00406C67" w:rsidP="00406C67">
      <w:pPr>
        <w:spacing w:after="0" w:line="276" w:lineRule="auto"/>
        <w:rPr>
          <w:rFonts w:ascii="Arial" w:hAnsi="Arial" w:cs="Arial"/>
          <w:color w:val="000000"/>
        </w:rPr>
      </w:pPr>
      <w:r w:rsidRPr="009C00FF"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 xml:space="preserve"> married couple, intending on starting their own family, were advised to attend a local genetic counselling clinic to discuss the risks of producing offspring with phenylketonuria (PKU), which is present in the mother’s family.</w:t>
      </w:r>
    </w:p>
    <w:p w14:paraId="3FA86859" w14:textId="77777777" w:rsidR="00406C67" w:rsidRDefault="00406C67" w:rsidP="00406C67">
      <w:pPr>
        <w:spacing w:after="0" w:line="276" w:lineRule="auto"/>
        <w:rPr>
          <w:rFonts w:ascii="Arial" w:hAnsi="Arial" w:cs="Arial"/>
          <w:color w:val="000000"/>
        </w:rPr>
      </w:pPr>
    </w:p>
    <w:p w14:paraId="3AB804D6" w14:textId="77777777" w:rsidR="00406C67" w:rsidRPr="009C00FF" w:rsidRDefault="00406C67" w:rsidP="005E4385">
      <w:pPr>
        <w:pStyle w:val="ListParagraph"/>
        <w:numPr>
          <w:ilvl w:val="0"/>
          <w:numId w:val="17"/>
        </w:numPr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Suggest an explanation the genetic counsellor may have given to explain the relationship between genes and chromosomes.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(2 marks) </w:t>
      </w:r>
    </w:p>
    <w:p w14:paraId="409E4BCD" w14:textId="77777777" w:rsidR="00406C67" w:rsidRDefault="00406C67" w:rsidP="00406C67">
      <w:pPr>
        <w:spacing w:after="0" w:line="276" w:lineRule="auto"/>
        <w:rPr>
          <w:rFonts w:ascii="Arial" w:hAnsi="Arial" w:cs="Arial"/>
          <w:color w:val="000000"/>
        </w:rPr>
      </w:pPr>
    </w:p>
    <w:p w14:paraId="7864A6E2" w14:textId="77777777" w:rsidR="00403107" w:rsidRPr="00D96710" w:rsidRDefault="00403107" w:rsidP="00403107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48632E40" w14:textId="77777777" w:rsidR="00403107" w:rsidRDefault="00403107" w:rsidP="0040310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1FF23AB9" w14:textId="77777777" w:rsidR="00403107" w:rsidRPr="00D96710" w:rsidRDefault="00403107" w:rsidP="0040310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2AC38D25" w14:textId="77777777" w:rsidR="00403107" w:rsidRDefault="00403107" w:rsidP="0040310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72464F1F" w14:textId="77777777" w:rsidR="00406C67" w:rsidRDefault="00406C67" w:rsidP="00406C67">
      <w:pPr>
        <w:spacing w:after="0" w:line="276" w:lineRule="auto"/>
        <w:ind w:left="720"/>
        <w:rPr>
          <w:rFonts w:ascii="Arial" w:hAnsi="Arial" w:cs="Arial"/>
          <w:color w:val="000000"/>
        </w:rPr>
      </w:pPr>
    </w:p>
    <w:p w14:paraId="0E564C7B" w14:textId="76C81A53" w:rsidR="00406C67" w:rsidRPr="007D5706" w:rsidRDefault="00406C67" w:rsidP="005E4385">
      <w:pPr>
        <w:pStyle w:val="ListParagraph"/>
        <w:numPr>
          <w:ilvl w:val="0"/>
          <w:numId w:val="17"/>
        </w:numPr>
        <w:spacing w:before="240" w:line="276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</w:rPr>
        <w:t>Suggest a reason as to why the genetic counsellor would create a pedigree chart fo</w:t>
      </w:r>
      <w:r w:rsidR="00A87039">
        <w:rPr>
          <w:rFonts w:ascii="Arial" w:hAnsi="Arial" w:cs="Arial"/>
        </w:rPr>
        <w:t>r this disease.</w:t>
      </w:r>
      <w:r w:rsidR="00A87039">
        <w:rPr>
          <w:rFonts w:ascii="Arial" w:hAnsi="Arial" w:cs="Arial"/>
        </w:rPr>
        <w:tab/>
      </w:r>
      <w:r w:rsidR="00A87039">
        <w:rPr>
          <w:rFonts w:ascii="Arial" w:hAnsi="Arial" w:cs="Arial"/>
        </w:rPr>
        <w:tab/>
      </w:r>
      <w:r w:rsidR="00A87039">
        <w:rPr>
          <w:rFonts w:ascii="Arial" w:hAnsi="Arial" w:cs="Arial"/>
        </w:rPr>
        <w:tab/>
      </w:r>
      <w:r w:rsidR="00A87039">
        <w:rPr>
          <w:rFonts w:ascii="Arial" w:hAnsi="Arial" w:cs="Arial"/>
        </w:rPr>
        <w:tab/>
      </w:r>
      <w:r w:rsidR="00A87039">
        <w:rPr>
          <w:rFonts w:ascii="Arial" w:hAnsi="Arial" w:cs="Arial"/>
        </w:rPr>
        <w:tab/>
      </w:r>
      <w:r w:rsidR="00A87039">
        <w:rPr>
          <w:rFonts w:ascii="Arial" w:hAnsi="Arial" w:cs="Arial"/>
        </w:rPr>
        <w:tab/>
      </w:r>
      <w:r w:rsidR="00A87039">
        <w:rPr>
          <w:rFonts w:ascii="Arial" w:hAnsi="Arial" w:cs="Arial"/>
        </w:rPr>
        <w:tab/>
      </w:r>
      <w:r w:rsidR="00A87039">
        <w:rPr>
          <w:rFonts w:ascii="Arial" w:hAnsi="Arial" w:cs="Arial"/>
        </w:rPr>
        <w:tab/>
      </w:r>
      <w:r w:rsidR="00A87039">
        <w:rPr>
          <w:rFonts w:ascii="Arial" w:hAnsi="Arial" w:cs="Arial"/>
        </w:rPr>
        <w:tab/>
        <w:t>(1 mark</w:t>
      </w:r>
      <w:r>
        <w:rPr>
          <w:rFonts w:ascii="Arial" w:hAnsi="Arial" w:cs="Arial"/>
        </w:rPr>
        <w:t>)</w:t>
      </w:r>
    </w:p>
    <w:p w14:paraId="1FC0B3AC" w14:textId="77777777" w:rsidR="00406C67" w:rsidRDefault="00406C67" w:rsidP="00406C67">
      <w:pPr>
        <w:pStyle w:val="ListParagraph"/>
        <w:spacing w:before="240" w:line="276" w:lineRule="auto"/>
        <w:rPr>
          <w:rFonts w:ascii="Arial" w:hAnsi="Arial" w:cs="Arial"/>
        </w:rPr>
      </w:pPr>
    </w:p>
    <w:p w14:paraId="3AE05828" w14:textId="56431ECA" w:rsidR="00403107" w:rsidRDefault="00403107" w:rsidP="0040310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4BA2CE7F" w14:textId="77777777" w:rsidR="00403107" w:rsidRPr="00D96710" w:rsidRDefault="00403107" w:rsidP="0040310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51A6A22E" w14:textId="77777777" w:rsidR="00406C67" w:rsidRDefault="00406C67" w:rsidP="00406C67">
      <w:pPr>
        <w:spacing w:after="0" w:line="276" w:lineRule="auto"/>
        <w:rPr>
          <w:rFonts w:ascii="Arial" w:hAnsi="Arial" w:cs="Arial"/>
          <w:color w:val="000000"/>
        </w:rPr>
      </w:pPr>
    </w:p>
    <w:p w14:paraId="00A897CE" w14:textId="283BAFD9" w:rsidR="00406C67" w:rsidRDefault="00406C67" w:rsidP="00406C67">
      <w:pPr>
        <w:spacing w:after="0" w:line="276" w:lineRule="auto"/>
        <w:rPr>
          <w:rFonts w:ascii="Arial" w:hAnsi="Arial" w:cs="Arial"/>
          <w:color w:val="000000"/>
        </w:rPr>
      </w:pPr>
      <w:r w:rsidRPr="007D5706">
        <w:rPr>
          <w:rFonts w:ascii="Arial" w:hAnsi="Arial" w:cs="Arial"/>
          <w:color w:val="000000"/>
        </w:rPr>
        <w:t>Upo</w:t>
      </w:r>
      <w:r>
        <w:rPr>
          <w:rFonts w:ascii="Arial" w:hAnsi="Arial" w:cs="Arial"/>
          <w:color w:val="000000"/>
        </w:rPr>
        <w:t xml:space="preserve">n receiving this advice, the couple then attended a fertility clinic to get information on how to increase their chances of pregnancy. The </w:t>
      </w:r>
      <w:proofErr w:type="gramStart"/>
      <w:r>
        <w:rPr>
          <w:rFonts w:ascii="Arial" w:hAnsi="Arial" w:cs="Arial"/>
          <w:color w:val="000000"/>
        </w:rPr>
        <w:t>clinician described the structure and function</w:t>
      </w:r>
      <w:proofErr w:type="gramEnd"/>
      <w:r>
        <w:rPr>
          <w:rFonts w:ascii="Arial" w:hAnsi="Arial" w:cs="Arial"/>
          <w:color w:val="000000"/>
        </w:rPr>
        <w:t xml:space="preserve"> of the human reproductive system, and </w:t>
      </w:r>
      <w:r w:rsidR="007561F6">
        <w:rPr>
          <w:rFonts w:ascii="Arial" w:hAnsi="Arial" w:cs="Arial"/>
          <w:color w:val="000000"/>
        </w:rPr>
        <w:t>explained</w:t>
      </w:r>
      <w:r>
        <w:rPr>
          <w:rFonts w:ascii="Arial" w:hAnsi="Arial" w:cs="Arial"/>
          <w:color w:val="000000"/>
        </w:rPr>
        <w:t xml:space="preserve"> the reproductive cycles.</w:t>
      </w:r>
    </w:p>
    <w:p w14:paraId="5ED46C30" w14:textId="77777777" w:rsidR="00406C67" w:rsidRDefault="00406C67" w:rsidP="00406C67">
      <w:pPr>
        <w:spacing w:after="0" w:line="276" w:lineRule="auto"/>
        <w:rPr>
          <w:rFonts w:ascii="Arial" w:hAnsi="Arial" w:cs="Arial"/>
          <w:color w:val="000000"/>
        </w:rPr>
      </w:pPr>
    </w:p>
    <w:p w14:paraId="164749AE" w14:textId="77777777" w:rsidR="00406C67" w:rsidRDefault="00406C67" w:rsidP="005E4385">
      <w:pPr>
        <w:pStyle w:val="ListParagraph"/>
        <w:numPr>
          <w:ilvl w:val="0"/>
          <w:numId w:val="17"/>
        </w:numPr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State the differences between the female and male gametes concerning their size, structure and relative number.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(3 marks)</w:t>
      </w:r>
    </w:p>
    <w:p w14:paraId="47E247CA" w14:textId="77777777" w:rsidR="00406C67" w:rsidRPr="00EA7FD9" w:rsidRDefault="00406C67" w:rsidP="00406C67">
      <w:pPr>
        <w:pStyle w:val="ListParagraph"/>
        <w:spacing w:after="0" w:line="276" w:lineRule="auto"/>
        <w:rPr>
          <w:rFonts w:ascii="Arial" w:hAnsi="Arial" w:cs="Arial"/>
          <w:color w:val="000000"/>
        </w:rPr>
      </w:pPr>
    </w:p>
    <w:p w14:paraId="45DAD5AE" w14:textId="115F5C09" w:rsidR="00403107" w:rsidRDefault="00403107" w:rsidP="0040310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77445371" w14:textId="77777777" w:rsidR="00403107" w:rsidRPr="00D96710" w:rsidRDefault="00403107" w:rsidP="0040310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13421116" w14:textId="77777777" w:rsidR="00403107" w:rsidRDefault="00403107" w:rsidP="0040310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48A82C22" w14:textId="279439F3" w:rsidR="00403107" w:rsidRDefault="00403107" w:rsidP="0040310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76B20005" w14:textId="77777777" w:rsidR="00403107" w:rsidRPr="00D96710" w:rsidRDefault="00403107" w:rsidP="0040310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25B7C0B2" w14:textId="77777777" w:rsidR="00403107" w:rsidRDefault="00403107" w:rsidP="0040310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09604627" w14:textId="77777777" w:rsidR="00406C67" w:rsidRDefault="00406C67" w:rsidP="00406C67">
      <w:pPr>
        <w:spacing w:after="0" w:line="276" w:lineRule="auto"/>
        <w:ind w:left="720"/>
        <w:rPr>
          <w:rFonts w:ascii="Arial" w:hAnsi="Arial" w:cs="Arial"/>
          <w:color w:val="000000"/>
        </w:rPr>
      </w:pPr>
    </w:p>
    <w:p w14:paraId="4D6FFB24" w14:textId="77777777" w:rsidR="00406C67" w:rsidRDefault="00406C67" w:rsidP="00406C67">
      <w:pPr>
        <w:spacing w:after="0" w:line="276" w:lineRule="auto"/>
        <w:ind w:left="720"/>
        <w:rPr>
          <w:rFonts w:ascii="Arial" w:hAnsi="Arial" w:cs="Arial"/>
          <w:color w:val="000000"/>
        </w:rPr>
      </w:pPr>
    </w:p>
    <w:p w14:paraId="5C027E06" w14:textId="77777777" w:rsidR="00406C67" w:rsidRDefault="00406C67" w:rsidP="00406C67">
      <w:pPr>
        <w:spacing w:after="0" w:line="276" w:lineRule="auto"/>
        <w:ind w:left="720"/>
        <w:rPr>
          <w:rFonts w:ascii="Arial" w:hAnsi="Arial" w:cs="Arial"/>
          <w:color w:val="000000"/>
        </w:rPr>
      </w:pPr>
    </w:p>
    <w:p w14:paraId="66A9A63C" w14:textId="77777777" w:rsidR="00406C67" w:rsidRDefault="00406C67" w:rsidP="00406C67">
      <w:pPr>
        <w:spacing w:after="0" w:line="276" w:lineRule="auto"/>
        <w:ind w:left="720"/>
        <w:rPr>
          <w:rFonts w:ascii="Arial" w:hAnsi="Arial" w:cs="Arial"/>
          <w:color w:val="000000"/>
        </w:rPr>
      </w:pPr>
    </w:p>
    <w:p w14:paraId="155B47E2" w14:textId="77777777" w:rsidR="00406C67" w:rsidRDefault="00406C67" w:rsidP="00406C67">
      <w:pPr>
        <w:spacing w:after="0" w:line="276" w:lineRule="auto"/>
        <w:ind w:left="720"/>
        <w:rPr>
          <w:rFonts w:ascii="Arial" w:hAnsi="Arial" w:cs="Arial"/>
          <w:color w:val="000000"/>
        </w:rPr>
      </w:pPr>
    </w:p>
    <w:p w14:paraId="48B8F127" w14:textId="03F36979" w:rsidR="00406C67" w:rsidRDefault="00406C67" w:rsidP="005E4385">
      <w:pPr>
        <w:pStyle w:val="ListParagraph"/>
        <w:numPr>
          <w:ilvl w:val="0"/>
          <w:numId w:val="17"/>
        </w:numPr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Describe </w:t>
      </w:r>
      <w:r w:rsidR="00501BDE">
        <w:rPr>
          <w:rFonts w:ascii="Arial" w:hAnsi="Arial" w:cs="Arial"/>
          <w:color w:val="000000"/>
        </w:rPr>
        <w:t xml:space="preserve">one factor that the couple could monitor that </w:t>
      </w:r>
      <w:r>
        <w:rPr>
          <w:rFonts w:ascii="Arial" w:hAnsi="Arial" w:cs="Arial"/>
          <w:color w:val="000000"/>
        </w:rPr>
        <w:t>could be used to increase the couple’s chances of falling pregnant.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(2 marks)</w:t>
      </w:r>
    </w:p>
    <w:p w14:paraId="7A0842C0" w14:textId="77777777" w:rsidR="00406C67" w:rsidRDefault="00406C67" w:rsidP="00406C67">
      <w:pPr>
        <w:pStyle w:val="ListParagraph"/>
        <w:spacing w:after="0" w:line="276" w:lineRule="auto"/>
        <w:rPr>
          <w:rFonts w:ascii="Arial" w:hAnsi="Arial" w:cs="Arial"/>
          <w:color w:val="000000"/>
        </w:rPr>
      </w:pPr>
    </w:p>
    <w:p w14:paraId="4F486FFA" w14:textId="77777777" w:rsidR="00403107" w:rsidRPr="00D96710" w:rsidRDefault="00403107" w:rsidP="00403107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28FCA143" w14:textId="77777777" w:rsidR="00403107" w:rsidRDefault="00403107" w:rsidP="0040310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7EC36034" w14:textId="77777777" w:rsidR="00403107" w:rsidRPr="00D96710" w:rsidRDefault="00403107" w:rsidP="0040310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284E9511" w14:textId="77777777" w:rsidR="00403107" w:rsidRDefault="00403107" w:rsidP="0040310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6BCE11BB" w14:textId="48E675DD" w:rsidR="00406C67" w:rsidRDefault="00406C67" w:rsidP="00406C67">
      <w:pPr>
        <w:pStyle w:val="ListParagraph"/>
        <w:spacing w:after="0" w:line="276" w:lineRule="auto"/>
        <w:rPr>
          <w:rFonts w:ascii="Arial" w:hAnsi="Arial" w:cs="Arial"/>
          <w:color w:val="000000"/>
        </w:rPr>
      </w:pPr>
    </w:p>
    <w:p w14:paraId="4C447620" w14:textId="77777777" w:rsidR="00403107" w:rsidRPr="007D5706" w:rsidRDefault="00403107" w:rsidP="00406C67">
      <w:pPr>
        <w:pStyle w:val="ListParagraph"/>
        <w:spacing w:after="0" w:line="276" w:lineRule="auto"/>
        <w:rPr>
          <w:rFonts w:ascii="Arial" w:hAnsi="Arial" w:cs="Arial"/>
          <w:color w:val="000000"/>
        </w:rPr>
      </w:pPr>
    </w:p>
    <w:p w14:paraId="58C23C7F" w14:textId="77777777" w:rsidR="00094644" w:rsidRPr="00094644" w:rsidRDefault="00095239" w:rsidP="005E4385">
      <w:pPr>
        <w:pStyle w:val="ListParagraph"/>
        <w:numPr>
          <w:ilvl w:val="0"/>
          <w:numId w:val="17"/>
        </w:numPr>
        <w:tabs>
          <w:tab w:val="left" w:pos="1134"/>
        </w:tabs>
        <w:spacing w:before="240" w:line="276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) </w:t>
      </w:r>
      <w:r>
        <w:rPr>
          <w:rFonts w:ascii="Arial" w:hAnsi="Arial" w:cs="Arial"/>
          <w:color w:val="000000"/>
        </w:rPr>
        <w:tab/>
      </w:r>
      <w:r w:rsidR="007561F6">
        <w:rPr>
          <w:rFonts w:ascii="Arial" w:hAnsi="Arial" w:cs="Arial"/>
          <w:color w:val="000000"/>
        </w:rPr>
        <w:t>Unfortunately t</w:t>
      </w:r>
      <w:r w:rsidR="00406C67">
        <w:rPr>
          <w:rFonts w:ascii="Arial" w:hAnsi="Arial" w:cs="Arial"/>
          <w:color w:val="000000"/>
        </w:rPr>
        <w:t xml:space="preserve">he couple struggled to fall pregnant. Identify </w:t>
      </w:r>
      <w:r w:rsidR="00406C67" w:rsidRPr="00095239">
        <w:rPr>
          <w:rFonts w:ascii="Arial" w:hAnsi="Arial" w:cs="Arial"/>
          <w:b/>
          <w:color w:val="000000"/>
        </w:rPr>
        <w:t>one</w:t>
      </w:r>
      <w:r w:rsidRPr="00095239">
        <w:rPr>
          <w:rFonts w:ascii="Arial" w:hAnsi="Arial" w:cs="Arial"/>
          <w:b/>
          <w:color w:val="000000"/>
        </w:rPr>
        <w:t xml:space="preserve"> </w:t>
      </w:r>
      <w:r w:rsidRPr="00094644">
        <w:rPr>
          <w:rFonts w:ascii="Arial" w:hAnsi="Arial" w:cs="Arial"/>
          <w:color w:val="000000"/>
        </w:rPr>
        <w:t xml:space="preserve">Assisted </w:t>
      </w:r>
    </w:p>
    <w:p w14:paraId="66E0025F" w14:textId="44C01B25" w:rsidR="007561F6" w:rsidRPr="00094644" w:rsidRDefault="00094644" w:rsidP="00094644">
      <w:pPr>
        <w:pStyle w:val="ListParagraph"/>
        <w:tabs>
          <w:tab w:val="left" w:pos="1134"/>
        </w:tabs>
        <w:spacing w:before="240" w:line="276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ab/>
      </w:r>
      <w:r w:rsidR="00095239" w:rsidRPr="00094644">
        <w:rPr>
          <w:rFonts w:ascii="Arial" w:hAnsi="Arial" w:cs="Arial"/>
          <w:color w:val="000000"/>
        </w:rPr>
        <w:t xml:space="preserve">Reproductive Technology (ART) </w:t>
      </w:r>
      <w:r w:rsidR="007561F6" w:rsidRPr="00094644">
        <w:rPr>
          <w:rFonts w:ascii="Arial" w:hAnsi="Arial" w:cs="Arial"/>
          <w:color w:val="000000"/>
        </w:rPr>
        <w:t>that the couple could use.</w:t>
      </w:r>
      <w:r w:rsidR="00406C67" w:rsidRPr="00094644">
        <w:rPr>
          <w:rFonts w:ascii="Arial" w:hAnsi="Arial" w:cs="Arial"/>
          <w:color w:val="000000"/>
        </w:rPr>
        <w:tab/>
      </w:r>
    </w:p>
    <w:p w14:paraId="5B8B2041" w14:textId="7468C802" w:rsidR="00406C67" w:rsidRPr="007561F6" w:rsidRDefault="007561F6" w:rsidP="007561F6">
      <w:pPr>
        <w:pStyle w:val="ListParagraph"/>
        <w:tabs>
          <w:tab w:val="left" w:pos="1134"/>
        </w:tabs>
        <w:spacing w:before="24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="00406C67" w:rsidRPr="007561F6">
        <w:rPr>
          <w:rFonts w:ascii="Arial" w:hAnsi="Arial" w:cs="Arial"/>
          <w:color w:val="000000"/>
        </w:rPr>
        <w:t>(1 mark)</w:t>
      </w:r>
    </w:p>
    <w:p w14:paraId="65768379" w14:textId="2DB2C1D0" w:rsidR="00406C67" w:rsidRDefault="00403107" w:rsidP="00A87039">
      <w:pPr>
        <w:spacing w:after="0" w:line="480" w:lineRule="auto"/>
        <w:ind w:left="1134"/>
        <w:rPr>
          <w:rFonts w:ascii="Arial" w:hAnsi="Arial" w:cs="Arial"/>
          <w:b/>
        </w:rPr>
      </w:pPr>
      <w:r>
        <w:rPr>
          <w:rFonts w:ascii="Arial" w:hAnsi="Arial" w:cs="Arial"/>
        </w:rPr>
        <w:t>________________________________________________________________</w:t>
      </w:r>
    </w:p>
    <w:p w14:paraId="04BE4925" w14:textId="77777777" w:rsidR="00403107" w:rsidRDefault="00403107" w:rsidP="00AA5808">
      <w:pPr>
        <w:spacing w:after="0" w:line="276" w:lineRule="auto"/>
        <w:rPr>
          <w:rFonts w:ascii="Arial" w:hAnsi="Arial" w:cs="Arial"/>
          <w:b/>
        </w:rPr>
      </w:pPr>
    </w:p>
    <w:p w14:paraId="55A16A4B" w14:textId="1C2D1E53" w:rsidR="00095239" w:rsidRDefault="00095239" w:rsidP="002F5DE4">
      <w:pPr>
        <w:tabs>
          <w:tab w:val="left" w:pos="709"/>
          <w:tab w:val="left" w:pos="1134"/>
        </w:tabs>
        <w:spacing w:after="0" w:line="276" w:lineRule="auto"/>
        <w:ind w:left="1130" w:hanging="1130"/>
        <w:rPr>
          <w:rFonts w:ascii="Arial" w:hAnsi="Arial" w:cs="Arial"/>
        </w:rPr>
      </w:pPr>
      <w:r>
        <w:rPr>
          <w:rFonts w:ascii="Arial" w:hAnsi="Arial" w:cs="Arial"/>
        </w:rPr>
        <w:tab/>
        <w:t>(ii)</w:t>
      </w:r>
      <w:r>
        <w:rPr>
          <w:rFonts w:ascii="Arial" w:hAnsi="Arial" w:cs="Arial"/>
        </w:rPr>
        <w:tab/>
        <w:t xml:space="preserve">State </w:t>
      </w:r>
      <w:r w:rsidRPr="00095239">
        <w:rPr>
          <w:rFonts w:ascii="Arial" w:hAnsi="Arial" w:cs="Arial"/>
          <w:b/>
        </w:rPr>
        <w:t>one</w:t>
      </w:r>
      <w:r>
        <w:rPr>
          <w:rFonts w:ascii="Arial" w:hAnsi="Arial" w:cs="Arial"/>
        </w:rPr>
        <w:t xml:space="preserve"> </w:t>
      </w:r>
      <w:r w:rsidR="007561F6">
        <w:rPr>
          <w:rFonts w:ascii="Arial" w:hAnsi="Arial" w:cs="Arial"/>
        </w:rPr>
        <w:t xml:space="preserve">common </w:t>
      </w:r>
      <w:r w:rsidR="002F5DE4">
        <w:rPr>
          <w:rFonts w:ascii="Arial" w:hAnsi="Arial" w:cs="Arial"/>
        </w:rPr>
        <w:t>complication</w:t>
      </w:r>
      <w:r>
        <w:rPr>
          <w:rFonts w:ascii="Arial" w:hAnsi="Arial" w:cs="Arial"/>
        </w:rPr>
        <w:t xml:space="preserve"> associated with the ART identified in part (e</w:t>
      </w:r>
      <w:proofErr w:type="gramStart"/>
      <w:r>
        <w:rPr>
          <w:rFonts w:ascii="Arial" w:hAnsi="Arial" w:cs="Arial"/>
        </w:rPr>
        <w:t>)(</w:t>
      </w:r>
      <w:proofErr w:type="spellStart"/>
      <w:proofErr w:type="gramEnd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 above.</w:t>
      </w:r>
    </w:p>
    <w:p w14:paraId="623C0FEC" w14:textId="12F8A74E" w:rsidR="00095239" w:rsidRDefault="00095239" w:rsidP="00095239">
      <w:pPr>
        <w:tabs>
          <w:tab w:val="left" w:pos="709"/>
          <w:tab w:val="lef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14:paraId="683726C9" w14:textId="657F4BDB" w:rsidR="00095239" w:rsidRDefault="00095239" w:rsidP="00095239">
      <w:pPr>
        <w:tabs>
          <w:tab w:val="left" w:pos="709"/>
          <w:tab w:val="lef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F8E0EF6" w14:textId="72308DEB" w:rsidR="00095239" w:rsidRPr="00095239" w:rsidRDefault="00403107" w:rsidP="00403107">
      <w:pPr>
        <w:spacing w:after="0" w:line="480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</w:t>
      </w:r>
    </w:p>
    <w:p w14:paraId="1989A80B" w14:textId="77777777" w:rsidR="00406C67" w:rsidRDefault="00406C67" w:rsidP="00AA5808">
      <w:pPr>
        <w:spacing w:after="0" w:line="276" w:lineRule="auto"/>
        <w:rPr>
          <w:rFonts w:ascii="Arial" w:hAnsi="Arial" w:cs="Arial"/>
          <w:b/>
        </w:rPr>
      </w:pPr>
    </w:p>
    <w:p w14:paraId="600B69F7" w14:textId="77777777" w:rsidR="00406C67" w:rsidRDefault="00406C67" w:rsidP="00AA5808">
      <w:pPr>
        <w:spacing w:after="0" w:line="276" w:lineRule="auto"/>
        <w:rPr>
          <w:rFonts w:ascii="Arial" w:hAnsi="Arial" w:cs="Arial"/>
          <w:b/>
        </w:rPr>
      </w:pPr>
    </w:p>
    <w:p w14:paraId="0DF545FA" w14:textId="77777777" w:rsidR="00406C67" w:rsidRDefault="00406C67" w:rsidP="00AA5808">
      <w:pPr>
        <w:spacing w:after="0" w:line="276" w:lineRule="auto"/>
        <w:rPr>
          <w:rFonts w:ascii="Arial" w:hAnsi="Arial" w:cs="Arial"/>
          <w:b/>
        </w:rPr>
      </w:pPr>
    </w:p>
    <w:p w14:paraId="53875C4F" w14:textId="77777777" w:rsidR="00406C67" w:rsidRDefault="00406C67" w:rsidP="00AA5808">
      <w:pPr>
        <w:spacing w:after="0" w:line="276" w:lineRule="auto"/>
        <w:rPr>
          <w:rFonts w:ascii="Arial" w:hAnsi="Arial" w:cs="Arial"/>
          <w:b/>
        </w:rPr>
      </w:pPr>
    </w:p>
    <w:p w14:paraId="61A051ED" w14:textId="77777777" w:rsidR="00406C67" w:rsidRDefault="00406C67" w:rsidP="00AA5808">
      <w:pPr>
        <w:spacing w:after="0" w:line="276" w:lineRule="auto"/>
        <w:rPr>
          <w:rFonts w:ascii="Arial" w:hAnsi="Arial" w:cs="Arial"/>
          <w:b/>
        </w:rPr>
      </w:pPr>
    </w:p>
    <w:p w14:paraId="21C38B1F" w14:textId="77777777" w:rsidR="00406C67" w:rsidRDefault="00406C67" w:rsidP="00AA5808">
      <w:pPr>
        <w:spacing w:after="0" w:line="276" w:lineRule="auto"/>
        <w:rPr>
          <w:rFonts w:ascii="Arial" w:hAnsi="Arial" w:cs="Arial"/>
          <w:b/>
        </w:rPr>
      </w:pPr>
    </w:p>
    <w:p w14:paraId="13A22222" w14:textId="77777777" w:rsidR="00406C67" w:rsidRDefault="00406C67" w:rsidP="00AA5808">
      <w:pPr>
        <w:spacing w:after="0" w:line="276" w:lineRule="auto"/>
        <w:rPr>
          <w:rFonts w:ascii="Arial" w:hAnsi="Arial" w:cs="Arial"/>
          <w:b/>
        </w:rPr>
      </w:pPr>
    </w:p>
    <w:p w14:paraId="490B5559" w14:textId="77777777" w:rsidR="00406C67" w:rsidRDefault="00406C67" w:rsidP="00AA5808">
      <w:pPr>
        <w:spacing w:after="0" w:line="276" w:lineRule="auto"/>
        <w:rPr>
          <w:rFonts w:ascii="Arial" w:hAnsi="Arial" w:cs="Arial"/>
          <w:b/>
        </w:rPr>
      </w:pPr>
    </w:p>
    <w:p w14:paraId="79CEE130" w14:textId="77777777" w:rsidR="00406C67" w:rsidRDefault="00406C67" w:rsidP="00AA5808">
      <w:pPr>
        <w:spacing w:after="0" w:line="276" w:lineRule="auto"/>
        <w:rPr>
          <w:rFonts w:ascii="Arial" w:hAnsi="Arial" w:cs="Arial"/>
          <w:b/>
        </w:rPr>
      </w:pPr>
    </w:p>
    <w:p w14:paraId="798E035B" w14:textId="77777777" w:rsidR="00406C67" w:rsidRDefault="00406C67" w:rsidP="00AA5808">
      <w:pPr>
        <w:spacing w:after="0" w:line="276" w:lineRule="auto"/>
        <w:rPr>
          <w:rFonts w:ascii="Arial" w:hAnsi="Arial" w:cs="Arial"/>
          <w:b/>
        </w:rPr>
      </w:pPr>
    </w:p>
    <w:p w14:paraId="31D46A2A" w14:textId="77777777" w:rsidR="00406C67" w:rsidRDefault="00406C67" w:rsidP="00AA5808">
      <w:pPr>
        <w:spacing w:after="0" w:line="276" w:lineRule="auto"/>
        <w:rPr>
          <w:rFonts w:ascii="Arial" w:hAnsi="Arial" w:cs="Arial"/>
          <w:b/>
        </w:rPr>
      </w:pPr>
    </w:p>
    <w:p w14:paraId="57061C25" w14:textId="77777777" w:rsidR="00406C67" w:rsidRDefault="00406C67" w:rsidP="00AA5808">
      <w:pPr>
        <w:spacing w:after="0" w:line="276" w:lineRule="auto"/>
        <w:rPr>
          <w:rFonts w:ascii="Arial" w:hAnsi="Arial" w:cs="Arial"/>
          <w:b/>
        </w:rPr>
      </w:pPr>
    </w:p>
    <w:p w14:paraId="3B4107E7" w14:textId="77777777" w:rsidR="00406C67" w:rsidRDefault="00406C67" w:rsidP="00AA5808">
      <w:pPr>
        <w:spacing w:after="0" w:line="276" w:lineRule="auto"/>
        <w:rPr>
          <w:rFonts w:ascii="Arial" w:hAnsi="Arial" w:cs="Arial"/>
          <w:b/>
        </w:rPr>
      </w:pPr>
    </w:p>
    <w:p w14:paraId="15CC8E85" w14:textId="23CD82E5" w:rsidR="00406C67" w:rsidRDefault="00406C67" w:rsidP="00AA5808">
      <w:pPr>
        <w:spacing w:after="0" w:line="276" w:lineRule="auto"/>
        <w:rPr>
          <w:rFonts w:ascii="Arial" w:hAnsi="Arial" w:cs="Arial"/>
          <w:b/>
        </w:rPr>
      </w:pPr>
    </w:p>
    <w:p w14:paraId="1E2359CB" w14:textId="393A0346" w:rsidR="00403107" w:rsidRDefault="00403107" w:rsidP="00AA5808">
      <w:pPr>
        <w:spacing w:after="0" w:line="276" w:lineRule="auto"/>
        <w:rPr>
          <w:rFonts w:ascii="Arial" w:hAnsi="Arial" w:cs="Arial"/>
          <w:b/>
        </w:rPr>
      </w:pPr>
    </w:p>
    <w:p w14:paraId="019C77DD" w14:textId="0CFA7676" w:rsidR="00403107" w:rsidRDefault="00403107" w:rsidP="00AA5808">
      <w:pPr>
        <w:spacing w:after="0" w:line="276" w:lineRule="auto"/>
        <w:rPr>
          <w:rFonts w:ascii="Arial" w:hAnsi="Arial" w:cs="Arial"/>
          <w:b/>
        </w:rPr>
      </w:pPr>
    </w:p>
    <w:p w14:paraId="7F9F43F0" w14:textId="77777777" w:rsidR="00403107" w:rsidRDefault="00403107" w:rsidP="00AA5808">
      <w:pPr>
        <w:spacing w:after="0" w:line="276" w:lineRule="auto"/>
        <w:rPr>
          <w:rFonts w:ascii="Arial" w:hAnsi="Arial" w:cs="Arial"/>
          <w:b/>
        </w:rPr>
      </w:pPr>
    </w:p>
    <w:p w14:paraId="4DC3714F" w14:textId="230B0BFE" w:rsidR="00406C67" w:rsidRDefault="00406C67" w:rsidP="00AA5808">
      <w:pPr>
        <w:spacing w:after="0" w:line="276" w:lineRule="auto"/>
        <w:rPr>
          <w:rFonts w:ascii="Arial" w:hAnsi="Arial" w:cs="Arial"/>
          <w:b/>
        </w:rPr>
      </w:pPr>
    </w:p>
    <w:p w14:paraId="79D7C91D" w14:textId="1BFE9F65" w:rsidR="00A87039" w:rsidRDefault="00A87039" w:rsidP="00AA5808">
      <w:pPr>
        <w:spacing w:after="0" w:line="276" w:lineRule="auto"/>
        <w:rPr>
          <w:rFonts w:ascii="Arial" w:hAnsi="Arial" w:cs="Arial"/>
          <w:b/>
        </w:rPr>
      </w:pPr>
    </w:p>
    <w:p w14:paraId="12359413" w14:textId="2DB43A78" w:rsidR="00A87039" w:rsidRDefault="00A87039" w:rsidP="00AA5808">
      <w:pPr>
        <w:spacing w:after="0" w:line="276" w:lineRule="auto"/>
        <w:rPr>
          <w:rFonts w:ascii="Arial" w:hAnsi="Arial" w:cs="Arial"/>
          <w:b/>
        </w:rPr>
      </w:pPr>
    </w:p>
    <w:p w14:paraId="7633D1C7" w14:textId="77777777" w:rsidR="00A87039" w:rsidRDefault="00A87039" w:rsidP="00AA5808">
      <w:pPr>
        <w:spacing w:after="0" w:line="276" w:lineRule="auto"/>
        <w:rPr>
          <w:rFonts w:ascii="Arial" w:hAnsi="Arial" w:cs="Arial"/>
          <w:b/>
        </w:rPr>
      </w:pPr>
    </w:p>
    <w:p w14:paraId="232AB2C8" w14:textId="77777777" w:rsidR="00406C67" w:rsidRDefault="00406C67" w:rsidP="00AA5808">
      <w:pPr>
        <w:spacing w:after="0" w:line="276" w:lineRule="auto"/>
        <w:rPr>
          <w:rFonts w:ascii="Arial" w:hAnsi="Arial" w:cs="Arial"/>
          <w:b/>
        </w:rPr>
      </w:pPr>
    </w:p>
    <w:p w14:paraId="600C3753" w14:textId="533E2B10" w:rsidR="00BB7A34" w:rsidRDefault="00BB7A34" w:rsidP="00AA5808">
      <w:pPr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 3</w:t>
      </w:r>
      <w:r w:rsidR="00406C67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532A3F">
        <w:rPr>
          <w:rFonts w:ascii="Arial" w:hAnsi="Arial" w:cs="Arial"/>
          <w:b/>
        </w:rPr>
        <w:tab/>
      </w:r>
      <w:r w:rsidR="00532A3F">
        <w:rPr>
          <w:rFonts w:ascii="Arial" w:hAnsi="Arial" w:cs="Arial"/>
          <w:b/>
        </w:rPr>
        <w:tab/>
      </w:r>
      <w:r w:rsidR="00532A3F">
        <w:rPr>
          <w:rFonts w:ascii="Arial" w:hAnsi="Arial" w:cs="Arial"/>
          <w:b/>
        </w:rPr>
        <w:tab/>
      </w:r>
      <w:r w:rsidR="00532A3F">
        <w:rPr>
          <w:rFonts w:ascii="Arial" w:hAnsi="Arial" w:cs="Arial"/>
          <w:b/>
        </w:rPr>
        <w:tab/>
      </w:r>
      <w:r w:rsidR="00532A3F">
        <w:rPr>
          <w:rFonts w:ascii="Arial" w:hAnsi="Arial" w:cs="Arial"/>
          <w:b/>
        </w:rPr>
        <w:tab/>
        <w:t>(12 marks)</w:t>
      </w:r>
    </w:p>
    <w:p w14:paraId="26B5A6FE" w14:textId="702AA641" w:rsidR="00BB7A34" w:rsidRDefault="00BB7A34" w:rsidP="00AA5808">
      <w:pPr>
        <w:spacing w:after="0" w:line="276" w:lineRule="auto"/>
        <w:rPr>
          <w:rFonts w:ascii="Arial" w:hAnsi="Arial" w:cs="Arial"/>
          <w:b/>
        </w:rPr>
      </w:pPr>
    </w:p>
    <w:p w14:paraId="2F38F50A" w14:textId="3365774B" w:rsidR="00BB7A34" w:rsidRDefault="00BB7A34" w:rsidP="00AA5808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For many hundreds of years, experiments with blood transfusions have been undertaken. However, it was in 1901, when Karl Landsteiner discovered human blood groups</w:t>
      </w:r>
      <w:r w:rsidR="0042529C">
        <w:rPr>
          <w:rFonts w:ascii="Arial" w:hAnsi="Arial" w:cs="Arial"/>
        </w:rPr>
        <w:t>, that they became safer.</w:t>
      </w:r>
    </w:p>
    <w:p w14:paraId="569E3576" w14:textId="5DB94F9C" w:rsidR="0042529C" w:rsidRDefault="0042529C" w:rsidP="00AA5808">
      <w:pPr>
        <w:spacing w:after="0" w:line="276" w:lineRule="auto"/>
        <w:rPr>
          <w:rFonts w:ascii="Arial" w:hAnsi="Arial" w:cs="Arial"/>
        </w:rPr>
      </w:pPr>
    </w:p>
    <w:p w14:paraId="625323E8" w14:textId="50480AE9" w:rsidR="00D124AE" w:rsidRDefault="00D124AE" w:rsidP="005E4385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State </w:t>
      </w:r>
      <w:r>
        <w:rPr>
          <w:rFonts w:ascii="Arial" w:hAnsi="Arial" w:cs="Arial"/>
          <w:b/>
        </w:rPr>
        <w:t>one</w:t>
      </w:r>
      <w:r>
        <w:rPr>
          <w:rFonts w:ascii="Arial" w:hAnsi="Arial" w:cs="Arial"/>
        </w:rPr>
        <w:t xml:space="preserve"> disease that would require a blood transfusion.</w:t>
      </w:r>
    </w:p>
    <w:p w14:paraId="2843F194" w14:textId="124FA753" w:rsidR="00D124AE" w:rsidRDefault="00D124AE" w:rsidP="00D124AE">
      <w:pPr>
        <w:pStyle w:val="ListParagraph"/>
        <w:spacing w:after="0" w:line="276" w:lineRule="auto"/>
        <w:ind w:left="7920"/>
        <w:rPr>
          <w:rFonts w:ascii="Arial" w:hAnsi="Arial" w:cs="Arial"/>
        </w:rPr>
      </w:pPr>
      <w:r>
        <w:rPr>
          <w:rFonts w:ascii="Arial" w:hAnsi="Arial" w:cs="Arial"/>
        </w:rPr>
        <w:t>(1 mark)</w:t>
      </w:r>
    </w:p>
    <w:p w14:paraId="7C79D959" w14:textId="53A7E5E8" w:rsidR="0086394F" w:rsidRPr="00D96710" w:rsidRDefault="0086394F" w:rsidP="0086394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14D2DA2C" w14:textId="5AD6E13C" w:rsidR="00D124AE" w:rsidRDefault="00D124AE" w:rsidP="00D124AE">
      <w:pPr>
        <w:spacing w:after="0" w:line="276" w:lineRule="auto"/>
        <w:rPr>
          <w:rFonts w:ascii="Arial" w:hAnsi="Arial" w:cs="Arial"/>
        </w:rPr>
      </w:pPr>
    </w:p>
    <w:p w14:paraId="3662D4E5" w14:textId="77777777" w:rsidR="00DF5222" w:rsidRDefault="00DF5222" w:rsidP="00DF5222">
      <w:pPr>
        <w:pStyle w:val="ListParagraph"/>
        <w:spacing w:after="0" w:line="276" w:lineRule="auto"/>
        <w:rPr>
          <w:rFonts w:ascii="Arial" w:hAnsi="Arial" w:cs="Arial"/>
        </w:rPr>
      </w:pPr>
    </w:p>
    <w:p w14:paraId="292FF228" w14:textId="6FFC1FF4" w:rsidR="0042529C" w:rsidRDefault="0042529C" w:rsidP="005E4385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Explain why it is important to determine the blood groups of both the recipient and donor </w:t>
      </w:r>
      <w:r w:rsidR="0091648E">
        <w:rPr>
          <w:rFonts w:ascii="Arial" w:hAnsi="Arial" w:cs="Arial"/>
        </w:rPr>
        <w:t>in blood transfusions.</w:t>
      </w:r>
      <w:r w:rsidR="0091648E">
        <w:rPr>
          <w:rFonts w:ascii="Arial" w:hAnsi="Arial" w:cs="Arial"/>
        </w:rPr>
        <w:tab/>
      </w:r>
      <w:r w:rsidR="0091648E">
        <w:rPr>
          <w:rFonts w:ascii="Arial" w:hAnsi="Arial" w:cs="Arial"/>
        </w:rPr>
        <w:tab/>
      </w:r>
      <w:r w:rsidR="0091648E">
        <w:rPr>
          <w:rFonts w:ascii="Arial" w:hAnsi="Arial" w:cs="Arial"/>
        </w:rPr>
        <w:tab/>
      </w:r>
      <w:r w:rsidR="0091648E">
        <w:rPr>
          <w:rFonts w:ascii="Arial" w:hAnsi="Arial" w:cs="Arial"/>
        </w:rPr>
        <w:tab/>
      </w:r>
      <w:r w:rsidR="0091648E">
        <w:rPr>
          <w:rFonts w:ascii="Arial" w:hAnsi="Arial" w:cs="Arial"/>
        </w:rPr>
        <w:tab/>
      </w:r>
      <w:r w:rsidR="0091648E">
        <w:rPr>
          <w:rFonts w:ascii="Arial" w:hAnsi="Arial" w:cs="Arial"/>
        </w:rPr>
        <w:tab/>
      </w:r>
      <w:r w:rsidR="0091648E">
        <w:rPr>
          <w:rFonts w:ascii="Arial" w:hAnsi="Arial" w:cs="Arial"/>
        </w:rPr>
        <w:tab/>
        <w:t>(</w:t>
      </w:r>
      <w:r w:rsidR="00C7295F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marks)</w:t>
      </w:r>
    </w:p>
    <w:p w14:paraId="59F20C27" w14:textId="00A3995A" w:rsidR="0042529C" w:rsidRDefault="0042529C" w:rsidP="0042529C">
      <w:pPr>
        <w:pStyle w:val="ListParagraph"/>
        <w:spacing w:after="0" w:line="276" w:lineRule="auto"/>
        <w:rPr>
          <w:rFonts w:ascii="Arial" w:hAnsi="Arial" w:cs="Arial"/>
        </w:rPr>
      </w:pPr>
    </w:p>
    <w:p w14:paraId="3C61F238" w14:textId="77777777" w:rsidR="0086394F" w:rsidRPr="00D96710" w:rsidRDefault="0086394F" w:rsidP="0086394F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149633A6" w14:textId="77777777" w:rsidR="0086394F" w:rsidRDefault="0086394F" w:rsidP="0086394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614830F5" w14:textId="77777777" w:rsidR="0086394F" w:rsidRPr="00D96710" w:rsidRDefault="0086394F" w:rsidP="0086394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298B160D" w14:textId="77777777" w:rsidR="0086394F" w:rsidRDefault="0086394F" w:rsidP="0086394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40BA03BB" w14:textId="77777777" w:rsidR="0086394F" w:rsidRPr="00D96710" w:rsidRDefault="0086394F" w:rsidP="0086394F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3B2DF9FF" w14:textId="77777777" w:rsidR="0086394F" w:rsidRDefault="0086394F" w:rsidP="0086394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6DDC760A" w14:textId="77777777" w:rsidR="0086394F" w:rsidRPr="00D96710" w:rsidRDefault="0086394F" w:rsidP="0086394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3DA945A2" w14:textId="77777777" w:rsidR="0086394F" w:rsidRDefault="0086394F" w:rsidP="0086394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1F3EB956" w14:textId="3E312357" w:rsidR="0042529C" w:rsidRDefault="0042529C" w:rsidP="0042529C">
      <w:pPr>
        <w:pStyle w:val="ListParagraph"/>
        <w:spacing w:after="0" w:line="276" w:lineRule="auto"/>
        <w:rPr>
          <w:rFonts w:ascii="Arial" w:hAnsi="Arial" w:cs="Arial"/>
        </w:rPr>
      </w:pPr>
    </w:p>
    <w:p w14:paraId="6FAB5D6F" w14:textId="77777777" w:rsidR="00DF5222" w:rsidRDefault="00DF5222" w:rsidP="00DF5222">
      <w:pPr>
        <w:pStyle w:val="ListParagraph"/>
        <w:spacing w:after="0" w:line="276" w:lineRule="auto"/>
        <w:rPr>
          <w:rFonts w:ascii="Arial" w:hAnsi="Arial" w:cs="Arial"/>
        </w:rPr>
      </w:pPr>
    </w:p>
    <w:p w14:paraId="74259FE5" w14:textId="4E366137" w:rsidR="0042529C" w:rsidRDefault="0042529C" w:rsidP="005E4385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Describe how </w:t>
      </w:r>
      <w:r w:rsidR="00786A54">
        <w:rPr>
          <w:rFonts w:ascii="Arial" w:hAnsi="Arial" w:cs="Arial"/>
        </w:rPr>
        <w:t xml:space="preserve">ABO </w:t>
      </w:r>
      <w:r>
        <w:rPr>
          <w:rFonts w:ascii="Arial" w:hAnsi="Arial" w:cs="Arial"/>
        </w:rPr>
        <w:t>blood groups are inherited.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F0616">
        <w:rPr>
          <w:rFonts w:ascii="Arial" w:hAnsi="Arial" w:cs="Arial"/>
        </w:rPr>
        <w:t>(3</w:t>
      </w:r>
      <w:r>
        <w:rPr>
          <w:rFonts w:ascii="Arial" w:hAnsi="Arial" w:cs="Arial"/>
        </w:rPr>
        <w:t xml:space="preserve"> marks)</w:t>
      </w:r>
    </w:p>
    <w:p w14:paraId="31FFCF6B" w14:textId="65AC9035" w:rsidR="00D124AE" w:rsidRDefault="00D124AE" w:rsidP="00D124AE">
      <w:pPr>
        <w:pStyle w:val="ListParagraph"/>
        <w:spacing w:after="0" w:line="276" w:lineRule="auto"/>
        <w:rPr>
          <w:rFonts w:ascii="Arial" w:hAnsi="Arial" w:cs="Arial"/>
        </w:rPr>
      </w:pPr>
    </w:p>
    <w:p w14:paraId="6DFFA418" w14:textId="77777777" w:rsidR="0086394F" w:rsidRPr="00D96710" w:rsidRDefault="0086394F" w:rsidP="0086394F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520565F1" w14:textId="77777777" w:rsidR="0086394F" w:rsidRPr="00D96710" w:rsidRDefault="0086394F" w:rsidP="0086394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3424AD09" w14:textId="77777777" w:rsidR="0086394F" w:rsidRDefault="0086394F" w:rsidP="0086394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7E0F0DFA" w14:textId="77777777" w:rsidR="0086394F" w:rsidRPr="00D96710" w:rsidRDefault="0086394F" w:rsidP="0086394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22983C9D" w14:textId="77777777" w:rsidR="0086394F" w:rsidRDefault="0086394F" w:rsidP="0086394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0347255B" w14:textId="77777777" w:rsidR="0086394F" w:rsidRDefault="0086394F" w:rsidP="0086394F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133306F6" w14:textId="061DD91B" w:rsidR="0086394F" w:rsidRDefault="0086394F" w:rsidP="0086394F">
      <w:pPr>
        <w:spacing w:after="0" w:line="48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ab/>
      </w:r>
    </w:p>
    <w:p w14:paraId="421E8885" w14:textId="77777777" w:rsidR="00A87039" w:rsidRDefault="00A87039" w:rsidP="0086394F">
      <w:pPr>
        <w:spacing w:after="0" w:line="480" w:lineRule="auto"/>
        <w:rPr>
          <w:rFonts w:ascii="Arial" w:hAnsi="Arial" w:cs="Arial"/>
        </w:rPr>
      </w:pPr>
    </w:p>
    <w:p w14:paraId="3A51916B" w14:textId="32311BF8" w:rsidR="00174C39" w:rsidRPr="00DF5222" w:rsidRDefault="00174C39" w:rsidP="00DF5222">
      <w:pPr>
        <w:spacing w:after="0" w:line="276" w:lineRule="auto"/>
        <w:rPr>
          <w:rFonts w:ascii="Arial" w:hAnsi="Arial" w:cs="Arial"/>
        </w:rPr>
      </w:pPr>
    </w:p>
    <w:p w14:paraId="598201F6" w14:textId="55BC3451" w:rsidR="00174C39" w:rsidRDefault="00532A3F" w:rsidP="005E4385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Using a Punnett square, explain </w:t>
      </w:r>
      <w:r w:rsidR="00174C39">
        <w:rPr>
          <w:rFonts w:ascii="Arial" w:hAnsi="Arial" w:cs="Arial"/>
        </w:rPr>
        <w:t xml:space="preserve">if it is possible for an O-type </w:t>
      </w:r>
      <w:r>
        <w:rPr>
          <w:rFonts w:ascii="Arial" w:hAnsi="Arial" w:cs="Arial"/>
        </w:rPr>
        <w:t>child</w:t>
      </w:r>
      <w:r w:rsidR="00174C39">
        <w:rPr>
          <w:rFonts w:ascii="Arial" w:hAnsi="Arial" w:cs="Arial"/>
        </w:rPr>
        <w:t xml:space="preserve"> to be born to a B-type father and AB-type mother.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F0616">
        <w:rPr>
          <w:rFonts w:ascii="Arial" w:hAnsi="Arial" w:cs="Arial"/>
        </w:rPr>
        <w:t>(4</w:t>
      </w:r>
      <w:r>
        <w:rPr>
          <w:rFonts w:ascii="Arial" w:hAnsi="Arial" w:cs="Arial"/>
        </w:rPr>
        <w:t xml:space="preserve"> marks)</w:t>
      </w:r>
    </w:p>
    <w:p w14:paraId="27467659" w14:textId="1CC9303A" w:rsidR="00532A3F" w:rsidRDefault="00532A3F" w:rsidP="00532A3F">
      <w:pPr>
        <w:pStyle w:val="ListParagraph"/>
        <w:spacing w:after="0" w:line="276" w:lineRule="auto"/>
        <w:rPr>
          <w:rFonts w:ascii="Arial" w:hAnsi="Arial" w:cs="Arial"/>
        </w:rPr>
      </w:pPr>
    </w:p>
    <w:p w14:paraId="4113A6B6" w14:textId="77777777" w:rsidR="0086394F" w:rsidRPr="00D96710" w:rsidRDefault="0086394F" w:rsidP="0086394F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29EF7A3F" w14:textId="77777777" w:rsidR="0086394F" w:rsidRDefault="0086394F" w:rsidP="0086394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63318C77" w14:textId="77777777" w:rsidR="0086394F" w:rsidRPr="00D96710" w:rsidRDefault="0086394F" w:rsidP="0086394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7EE6994D" w14:textId="77777777" w:rsidR="0086394F" w:rsidRDefault="0086394F" w:rsidP="0086394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137BDCA4" w14:textId="77777777" w:rsidR="0086394F" w:rsidRPr="00D96710" w:rsidRDefault="0086394F" w:rsidP="0086394F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11CC32FB" w14:textId="77777777" w:rsidR="0086394F" w:rsidRDefault="0086394F" w:rsidP="0086394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61CC91E3" w14:textId="77777777" w:rsidR="0086394F" w:rsidRPr="00D96710" w:rsidRDefault="0086394F" w:rsidP="0086394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00058EFB" w14:textId="77777777" w:rsidR="0086394F" w:rsidRDefault="0086394F" w:rsidP="0086394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6D4BE015" w14:textId="77777777" w:rsidR="00532A3F" w:rsidRDefault="00532A3F" w:rsidP="00532A3F">
      <w:pPr>
        <w:pStyle w:val="ListParagraph"/>
        <w:spacing w:after="0" w:line="276" w:lineRule="auto"/>
        <w:rPr>
          <w:rFonts w:ascii="Arial" w:hAnsi="Arial" w:cs="Arial"/>
        </w:rPr>
      </w:pPr>
    </w:p>
    <w:p w14:paraId="2497A5DE" w14:textId="77777777" w:rsidR="00532A3F" w:rsidRDefault="00532A3F" w:rsidP="00532A3F">
      <w:pPr>
        <w:pStyle w:val="ListParagraph"/>
        <w:spacing w:after="0" w:line="276" w:lineRule="auto"/>
        <w:jc w:val="right"/>
        <w:rPr>
          <w:rFonts w:ascii="Arial" w:hAnsi="Arial" w:cs="Arial"/>
        </w:rPr>
      </w:pPr>
    </w:p>
    <w:p w14:paraId="580546FC" w14:textId="77777777" w:rsidR="00532A3F" w:rsidRDefault="00532A3F" w:rsidP="00532A3F">
      <w:pPr>
        <w:pStyle w:val="ListParagraph"/>
        <w:spacing w:after="0" w:line="276" w:lineRule="auto"/>
        <w:rPr>
          <w:rFonts w:ascii="Arial" w:hAnsi="Arial" w:cs="Arial"/>
        </w:rPr>
      </w:pPr>
    </w:p>
    <w:p w14:paraId="0B1EC58A" w14:textId="58C1C31C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1C6700D6" w14:textId="51040396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220A602B" w14:textId="61D8CC0C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5518C1BF" w14:textId="70CDA4CC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1C3824AA" w14:textId="0131DD3B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7100D7BA" w14:textId="62036C24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3858815D" w14:textId="181E69AE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61C8EFA8" w14:textId="33B10F66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2AA88470" w14:textId="51F962B9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674D2254" w14:textId="4E493B8D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6A7E70E1" w14:textId="6F0990A8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5CFF5F1C" w14:textId="056A2C91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553C649B" w14:textId="3AD5BC5A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34A79FB0" w14:textId="58743F0F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7EA3F517" w14:textId="0CBE3160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7778F27C" w14:textId="6404DFCE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2A0AE0EB" w14:textId="3C2DFC85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4B3D41B9" w14:textId="0389AF43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54153FBB" w14:textId="137BC656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0E748E2A" w14:textId="6D83DC7A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76AE1C3E" w14:textId="0DDD52CC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7EBE1414" w14:textId="30632D0C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67C3E366" w14:textId="0A574501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50FEECF0" w14:textId="77777777" w:rsidR="002F5DE4" w:rsidRDefault="002F5DE4" w:rsidP="00624FAF">
      <w:pPr>
        <w:spacing w:after="0" w:line="276" w:lineRule="auto"/>
        <w:rPr>
          <w:rFonts w:ascii="Arial" w:hAnsi="Arial" w:cs="Arial"/>
        </w:rPr>
      </w:pPr>
    </w:p>
    <w:p w14:paraId="2322627A" w14:textId="5906E0E8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77EF17A1" w14:textId="73F2D6CA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4626EEE8" w14:textId="7D4F444C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64FC0C92" w14:textId="79B3CB10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40F69708" w14:textId="393A8F2A" w:rsidR="00624FAF" w:rsidRDefault="00624FAF" w:rsidP="00624FAF">
      <w:pPr>
        <w:spacing w:after="0" w:line="276" w:lineRule="auto"/>
        <w:rPr>
          <w:rFonts w:ascii="Arial" w:hAnsi="Arial" w:cs="Arial"/>
        </w:rPr>
      </w:pPr>
      <w:r w:rsidRPr="00624FAF">
        <w:rPr>
          <w:rFonts w:ascii="Arial" w:hAnsi="Arial" w:cs="Arial"/>
          <w:b/>
        </w:rPr>
        <w:lastRenderedPageBreak/>
        <w:t>Question 3</w:t>
      </w:r>
      <w:r w:rsidR="00406C67">
        <w:rPr>
          <w:rFonts w:ascii="Arial" w:hAnsi="Arial" w:cs="Arial"/>
          <w:b/>
        </w:rPr>
        <w:t>4</w:t>
      </w:r>
      <w:r>
        <w:rPr>
          <w:rFonts w:ascii="Arial" w:hAnsi="Arial" w:cs="Arial"/>
          <w:b/>
        </w:rPr>
        <w:tab/>
      </w:r>
      <w:r w:rsidR="00877F37">
        <w:rPr>
          <w:rFonts w:ascii="Arial" w:hAnsi="Arial" w:cs="Arial"/>
          <w:b/>
        </w:rPr>
        <w:tab/>
      </w:r>
      <w:r w:rsidR="00877F37">
        <w:rPr>
          <w:rFonts w:ascii="Arial" w:hAnsi="Arial" w:cs="Arial"/>
          <w:b/>
        </w:rPr>
        <w:tab/>
      </w:r>
      <w:r w:rsidR="00877F37">
        <w:rPr>
          <w:rFonts w:ascii="Arial" w:hAnsi="Arial" w:cs="Arial"/>
          <w:b/>
        </w:rPr>
        <w:tab/>
      </w:r>
      <w:r w:rsidR="00877F37">
        <w:rPr>
          <w:rFonts w:ascii="Arial" w:hAnsi="Arial" w:cs="Arial"/>
          <w:b/>
        </w:rPr>
        <w:tab/>
      </w:r>
      <w:r w:rsidR="00877F37">
        <w:rPr>
          <w:rFonts w:ascii="Arial" w:hAnsi="Arial" w:cs="Arial"/>
          <w:b/>
        </w:rPr>
        <w:tab/>
      </w:r>
      <w:r w:rsidR="00877F37">
        <w:rPr>
          <w:rFonts w:ascii="Arial" w:hAnsi="Arial" w:cs="Arial"/>
          <w:b/>
        </w:rPr>
        <w:tab/>
      </w:r>
      <w:r w:rsidR="00877F37">
        <w:rPr>
          <w:rFonts w:ascii="Arial" w:hAnsi="Arial" w:cs="Arial"/>
          <w:b/>
        </w:rPr>
        <w:tab/>
      </w:r>
      <w:r w:rsidR="00877F37">
        <w:rPr>
          <w:rFonts w:ascii="Arial" w:hAnsi="Arial" w:cs="Arial"/>
          <w:b/>
        </w:rPr>
        <w:tab/>
      </w:r>
      <w:r w:rsidR="00877F37">
        <w:rPr>
          <w:rFonts w:ascii="Arial" w:hAnsi="Arial" w:cs="Arial"/>
          <w:b/>
        </w:rPr>
        <w:tab/>
        <w:t>(12 marks)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877F37">
        <w:rPr>
          <w:rFonts w:ascii="Arial" w:hAnsi="Arial" w:cs="Arial"/>
          <w:b/>
        </w:rPr>
        <w:tab/>
      </w:r>
      <w:r w:rsidR="00877F37">
        <w:rPr>
          <w:rFonts w:ascii="Arial" w:hAnsi="Arial" w:cs="Arial"/>
          <w:b/>
        </w:rPr>
        <w:tab/>
      </w:r>
      <w:r w:rsidR="00877F37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58A81E84" w14:textId="114EB3CF" w:rsidR="00786A54" w:rsidRDefault="00786A54" w:rsidP="005E4385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</w:rPr>
      </w:pPr>
      <w:r w:rsidRPr="00786A54">
        <w:rPr>
          <w:rFonts w:ascii="Arial" w:hAnsi="Arial" w:cs="Arial"/>
        </w:rPr>
        <w:t xml:space="preserve">Muscles work in pairs to provide the skeletal system with motion. </w:t>
      </w:r>
      <w:r>
        <w:rPr>
          <w:rFonts w:ascii="Arial" w:hAnsi="Arial" w:cs="Arial"/>
        </w:rPr>
        <w:t>Explain why synergists are important in producing movement.</w:t>
      </w:r>
      <w:r w:rsidR="004F5378">
        <w:rPr>
          <w:rFonts w:ascii="Arial" w:hAnsi="Arial" w:cs="Arial"/>
        </w:rPr>
        <w:tab/>
      </w:r>
      <w:r w:rsidR="004F5378">
        <w:rPr>
          <w:rFonts w:ascii="Arial" w:hAnsi="Arial" w:cs="Arial"/>
        </w:rPr>
        <w:tab/>
      </w:r>
      <w:r w:rsidR="004F5378">
        <w:rPr>
          <w:rFonts w:ascii="Arial" w:hAnsi="Arial" w:cs="Arial"/>
        </w:rPr>
        <w:tab/>
      </w:r>
      <w:r w:rsidR="004F5378">
        <w:rPr>
          <w:rFonts w:ascii="Arial" w:hAnsi="Arial" w:cs="Arial"/>
        </w:rPr>
        <w:tab/>
        <w:t>(3 marks)</w:t>
      </w:r>
    </w:p>
    <w:p w14:paraId="685F0EB5" w14:textId="7A98F071" w:rsidR="00786A54" w:rsidRDefault="00786A54" w:rsidP="00786A54">
      <w:pPr>
        <w:pStyle w:val="ListParagraph"/>
        <w:spacing w:after="0" w:line="276" w:lineRule="auto"/>
        <w:rPr>
          <w:rFonts w:ascii="Arial" w:hAnsi="Arial" w:cs="Arial"/>
        </w:rPr>
      </w:pPr>
    </w:p>
    <w:p w14:paraId="310228F5" w14:textId="77777777" w:rsidR="0086394F" w:rsidRPr="00D96710" w:rsidRDefault="0086394F" w:rsidP="0086394F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59F60458" w14:textId="77777777" w:rsidR="0086394F" w:rsidRDefault="0086394F" w:rsidP="0086394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4E118227" w14:textId="77777777" w:rsidR="0086394F" w:rsidRPr="00D96710" w:rsidRDefault="0086394F" w:rsidP="0086394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3AEA08CF" w14:textId="77777777" w:rsidR="0086394F" w:rsidRDefault="0086394F" w:rsidP="0086394F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3F60C3D1" w14:textId="77777777" w:rsidR="0086394F" w:rsidRPr="00D96710" w:rsidRDefault="0086394F" w:rsidP="0086394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7E4501DD" w14:textId="77777777" w:rsidR="0086394F" w:rsidRDefault="0086394F" w:rsidP="0086394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584D1417" w14:textId="0E26D057" w:rsidR="00786A54" w:rsidRDefault="00786A54" w:rsidP="004F5378">
      <w:pPr>
        <w:spacing w:after="0" w:line="276" w:lineRule="auto"/>
        <w:rPr>
          <w:rFonts w:ascii="Arial" w:hAnsi="Arial" w:cs="Arial"/>
        </w:rPr>
      </w:pPr>
    </w:p>
    <w:p w14:paraId="67292B97" w14:textId="1AD8583F" w:rsidR="004F5378" w:rsidRPr="004F5378" w:rsidRDefault="004F5378" w:rsidP="004F5378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diagrams below show one sarcomere in its fully relaxed </w:t>
      </w:r>
      <w:r w:rsidR="00A87039">
        <w:rPr>
          <w:rFonts w:ascii="Arial" w:hAnsi="Arial" w:cs="Arial"/>
        </w:rPr>
        <w:t xml:space="preserve">state </w:t>
      </w:r>
      <w:r>
        <w:rPr>
          <w:rFonts w:ascii="Arial" w:hAnsi="Arial" w:cs="Arial"/>
        </w:rPr>
        <w:t>and when it is contracted fully.</w:t>
      </w:r>
    </w:p>
    <w:p w14:paraId="0E11ACA0" w14:textId="77777777" w:rsidR="004F5378" w:rsidRDefault="004F5378" w:rsidP="004F5378">
      <w:pPr>
        <w:spacing w:after="0" w:line="276" w:lineRule="auto"/>
        <w:rPr>
          <w:rFonts w:ascii="Arial" w:hAnsi="Arial" w:cs="Arial"/>
        </w:rPr>
      </w:pPr>
    </w:p>
    <w:p w14:paraId="61B9066D" w14:textId="569751AD" w:rsidR="004F5378" w:rsidRDefault="004F5378" w:rsidP="004F5378">
      <w:pPr>
        <w:spacing w:after="0" w:line="276" w:lineRule="auto"/>
        <w:jc w:val="center"/>
        <w:rPr>
          <w:rFonts w:ascii="Arial" w:hAnsi="Arial" w:cs="Arial"/>
        </w:rPr>
      </w:pPr>
      <w:r>
        <w:rPr>
          <w:noProof/>
          <w:lang w:eastAsia="en-AU"/>
        </w:rPr>
        <w:drawing>
          <wp:inline distT="0" distB="0" distL="0" distR="0" wp14:anchorId="66AB6D0B" wp14:editId="2A07A550">
            <wp:extent cx="3446913" cy="2711450"/>
            <wp:effectExtent l="0" t="0" r="1270" b="0"/>
            <wp:docPr id="11" name="Picture 11" descr="File:1006 Sliding Filament Model of Muscle Contra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1006 Sliding Filament Model of Muscle Contraction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387" cy="271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248AA" w14:textId="77777777" w:rsidR="004F5378" w:rsidRDefault="004F5378" w:rsidP="004F5378">
      <w:pPr>
        <w:spacing w:after="0" w:line="276" w:lineRule="auto"/>
        <w:rPr>
          <w:rFonts w:ascii="Arial" w:hAnsi="Arial" w:cs="Arial"/>
        </w:rPr>
      </w:pPr>
    </w:p>
    <w:p w14:paraId="063F91A9" w14:textId="755CA3A3" w:rsidR="004F5378" w:rsidRDefault="004F5378" w:rsidP="005E4385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When a sarcomere contracts, the myosin filaments pull the actin filaments towards the M-line. Explain how this movement occurs.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(4 marks)</w:t>
      </w:r>
    </w:p>
    <w:p w14:paraId="5DE3C212" w14:textId="66A7D51D" w:rsidR="004F5378" w:rsidRDefault="004F5378" w:rsidP="004F5378">
      <w:pPr>
        <w:pStyle w:val="ListParagraph"/>
        <w:spacing w:after="0" w:line="276" w:lineRule="auto"/>
        <w:rPr>
          <w:rFonts w:ascii="Arial" w:hAnsi="Arial" w:cs="Arial"/>
        </w:rPr>
      </w:pPr>
    </w:p>
    <w:p w14:paraId="7B0BDC6F" w14:textId="77777777" w:rsidR="0086394F" w:rsidRDefault="0086394F" w:rsidP="0086394F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0EB4AEF2" w14:textId="117DBB9A" w:rsidR="0086394F" w:rsidRDefault="0086394F" w:rsidP="0086394F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44A843B8" w14:textId="77777777" w:rsidR="0086394F" w:rsidRPr="00D96710" w:rsidRDefault="0086394F" w:rsidP="0086394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6F2805AA" w14:textId="77777777" w:rsidR="0086394F" w:rsidRDefault="0086394F" w:rsidP="0086394F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6D6E4317" w14:textId="77777777" w:rsidR="0086394F" w:rsidRPr="00D96710" w:rsidRDefault="0086394F" w:rsidP="0086394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11148B9C" w14:textId="033802D6" w:rsidR="0086394F" w:rsidRPr="00D96710" w:rsidRDefault="0086394F" w:rsidP="0086394F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3BA7C55F" w14:textId="4F5CCAE4" w:rsidR="005D0ECE" w:rsidRDefault="00A87039" w:rsidP="005E4385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There are two types of bone</w:t>
      </w:r>
      <w:r w:rsidR="009E562A">
        <w:rPr>
          <w:rFonts w:ascii="Arial" w:hAnsi="Arial" w:cs="Arial"/>
        </w:rPr>
        <w:t xml:space="preserve"> found in the human body. </w:t>
      </w:r>
      <w:r>
        <w:rPr>
          <w:rFonts w:ascii="Arial" w:hAnsi="Arial" w:cs="Arial"/>
        </w:rPr>
        <w:t>N</w:t>
      </w:r>
      <w:r w:rsidR="009E562A">
        <w:rPr>
          <w:rFonts w:ascii="Arial" w:hAnsi="Arial" w:cs="Arial"/>
        </w:rPr>
        <w:t xml:space="preserve">ame these </w:t>
      </w:r>
      <w:r>
        <w:rPr>
          <w:rFonts w:ascii="Arial" w:hAnsi="Arial" w:cs="Arial"/>
        </w:rPr>
        <w:t xml:space="preserve">types of bone </w:t>
      </w:r>
      <w:r w:rsidR="009E562A">
        <w:rPr>
          <w:rFonts w:ascii="Arial" w:hAnsi="Arial" w:cs="Arial"/>
        </w:rPr>
        <w:t xml:space="preserve">and describe </w:t>
      </w:r>
      <w:r w:rsidR="002F5DE4">
        <w:rPr>
          <w:rFonts w:ascii="Arial" w:hAnsi="Arial" w:cs="Arial"/>
          <w:b/>
        </w:rPr>
        <w:t>two</w:t>
      </w:r>
      <w:r w:rsidR="009E562A">
        <w:rPr>
          <w:rFonts w:ascii="Arial" w:hAnsi="Arial" w:cs="Arial"/>
        </w:rPr>
        <w:t xml:space="preserve"> structural differences between the two.</w:t>
      </w:r>
    </w:p>
    <w:p w14:paraId="488CCD02" w14:textId="3D5F399E" w:rsidR="009E562A" w:rsidRDefault="009E562A" w:rsidP="009E562A">
      <w:pPr>
        <w:pStyle w:val="ListParagraph"/>
        <w:spacing w:after="0" w:line="276" w:lineRule="auto"/>
        <w:ind w:left="7920"/>
        <w:rPr>
          <w:rFonts w:ascii="Arial" w:hAnsi="Arial" w:cs="Arial"/>
        </w:rPr>
      </w:pPr>
      <w:r>
        <w:rPr>
          <w:rFonts w:ascii="Arial" w:hAnsi="Arial" w:cs="Arial"/>
        </w:rPr>
        <w:t>(4 marks)</w:t>
      </w:r>
    </w:p>
    <w:p w14:paraId="09324A41" w14:textId="77777777" w:rsidR="009E562A" w:rsidRDefault="009E562A" w:rsidP="009E562A">
      <w:pPr>
        <w:pStyle w:val="ListParagraph"/>
        <w:spacing w:after="0" w:line="276" w:lineRule="auto"/>
        <w:ind w:left="7920"/>
        <w:rPr>
          <w:rFonts w:ascii="Arial" w:hAnsi="Arial" w:cs="Arial"/>
        </w:rPr>
      </w:pPr>
    </w:p>
    <w:p w14:paraId="4B3356AF" w14:textId="77777777" w:rsidR="0086394F" w:rsidRDefault="0086394F" w:rsidP="0086394F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0B91516B" w14:textId="77777777" w:rsidR="0086394F" w:rsidRPr="00D96710" w:rsidRDefault="0086394F" w:rsidP="0086394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1F7ED332" w14:textId="77777777" w:rsidR="0086394F" w:rsidRDefault="0086394F" w:rsidP="0086394F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5F78F077" w14:textId="77777777" w:rsidR="0086394F" w:rsidRPr="00D96710" w:rsidRDefault="0086394F" w:rsidP="0086394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7D4DAFFF" w14:textId="77777777" w:rsidR="0086394F" w:rsidRDefault="0086394F" w:rsidP="0086394F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2865BD54" w14:textId="77777777" w:rsidR="0086394F" w:rsidRPr="00D96710" w:rsidRDefault="0086394F" w:rsidP="0086394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7290EFFA" w14:textId="77777777" w:rsidR="0086394F" w:rsidRDefault="0086394F" w:rsidP="0086394F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3D5340E2" w14:textId="77777777" w:rsidR="0086394F" w:rsidRPr="00D96710" w:rsidRDefault="0086394F" w:rsidP="0086394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3E5B1847" w14:textId="1E6795C6" w:rsidR="009E562A" w:rsidRDefault="009E562A" w:rsidP="009E562A">
      <w:pPr>
        <w:pStyle w:val="ListParagraph"/>
        <w:spacing w:after="0" w:line="276" w:lineRule="auto"/>
        <w:rPr>
          <w:rFonts w:ascii="Arial" w:hAnsi="Arial" w:cs="Arial"/>
        </w:rPr>
      </w:pPr>
    </w:p>
    <w:p w14:paraId="06E9814F" w14:textId="77777777" w:rsidR="0086394F" w:rsidRPr="00E54D99" w:rsidRDefault="0086394F" w:rsidP="009E562A">
      <w:pPr>
        <w:pStyle w:val="ListParagraph"/>
        <w:spacing w:after="0" w:line="276" w:lineRule="auto"/>
        <w:rPr>
          <w:rFonts w:ascii="Arial" w:hAnsi="Arial" w:cs="Arial"/>
        </w:rPr>
      </w:pPr>
    </w:p>
    <w:p w14:paraId="6702F970" w14:textId="07D522C9" w:rsidR="00624FAF" w:rsidRPr="004F5378" w:rsidRDefault="00D6461E" w:rsidP="005E4385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</w:rPr>
      </w:pPr>
      <w:r w:rsidRPr="004F5378">
        <w:rPr>
          <w:rFonts w:ascii="Arial" w:hAnsi="Arial" w:cs="Arial"/>
        </w:rPr>
        <w:t>Suggest</w:t>
      </w:r>
      <w:r w:rsidR="00B3455A" w:rsidRPr="004F5378">
        <w:rPr>
          <w:rFonts w:ascii="Arial" w:hAnsi="Arial" w:cs="Arial"/>
        </w:rPr>
        <w:t xml:space="preserve"> why a ball-and-socket</w:t>
      </w:r>
      <w:r w:rsidR="00A87039">
        <w:rPr>
          <w:rFonts w:ascii="Arial" w:hAnsi="Arial" w:cs="Arial"/>
        </w:rPr>
        <w:t xml:space="preserve"> joint</w:t>
      </w:r>
      <w:r w:rsidR="00B3455A" w:rsidRPr="004F5378">
        <w:rPr>
          <w:rFonts w:ascii="Arial" w:hAnsi="Arial" w:cs="Arial"/>
        </w:rPr>
        <w:t xml:space="preserve"> at the knee would create problems for upright walking.</w:t>
      </w:r>
      <w:r w:rsidR="00B3455A" w:rsidRPr="004F5378">
        <w:rPr>
          <w:rFonts w:ascii="Arial" w:hAnsi="Arial" w:cs="Arial"/>
        </w:rPr>
        <w:tab/>
      </w:r>
      <w:r w:rsidR="00B3455A" w:rsidRPr="004F5378">
        <w:rPr>
          <w:rFonts w:ascii="Arial" w:hAnsi="Arial" w:cs="Arial"/>
        </w:rPr>
        <w:tab/>
      </w:r>
      <w:r w:rsidR="00B3455A" w:rsidRPr="004F5378">
        <w:rPr>
          <w:rFonts w:ascii="Arial" w:hAnsi="Arial" w:cs="Arial"/>
        </w:rPr>
        <w:tab/>
      </w:r>
      <w:r w:rsidR="00B3455A" w:rsidRPr="004F5378">
        <w:rPr>
          <w:rFonts w:ascii="Arial" w:hAnsi="Arial" w:cs="Arial"/>
        </w:rPr>
        <w:tab/>
      </w:r>
      <w:r w:rsidR="00B3455A" w:rsidRPr="004F5378">
        <w:rPr>
          <w:rFonts w:ascii="Arial" w:hAnsi="Arial" w:cs="Arial"/>
        </w:rPr>
        <w:tab/>
      </w:r>
      <w:r w:rsidR="00B3455A" w:rsidRPr="004F5378">
        <w:rPr>
          <w:rFonts w:ascii="Arial" w:hAnsi="Arial" w:cs="Arial"/>
        </w:rPr>
        <w:tab/>
      </w:r>
      <w:r w:rsidR="00B3455A" w:rsidRPr="004F5378">
        <w:rPr>
          <w:rFonts w:ascii="Arial" w:hAnsi="Arial" w:cs="Arial"/>
        </w:rPr>
        <w:tab/>
      </w:r>
      <w:r w:rsidR="00B3455A" w:rsidRPr="004F5378">
        <w:rPr>
          <w:rFonts w:ascii="Arial" w:hAnsi="Arial" w:cs="Arial"/>
        </w:rPr>
        <w:tab/>
      </w:r>
      <w:r w:rsidR="00B3455A" w:rsidRPr="004F5378">
        <w:rPr>
          <w:rFonts w:ascii="Arial" w:hAnsi="Arial" w:cs="Arial"/>
        </w:rPr>
        <w:tab/>
      </w:r>
      <w:r w:rsidRPr="004F5378">
        <w:rPr>
          <w:rFonts w:ascii="Arial" w:hAnsi="Arial" w:cs="Arial"/>
        </w:rPr>
        <w:t>(1</w:t>
      </w:r>
      <w:r w:rsidR="0086394F">
        <w:rPr>
          <w:rFonts w:ascii="Arial" w:hAnsi="Arial" w:cs="Arial"/>
        </w:rPr>
        <w:t xml:space="preserve"> mark</w:t>
      </w:r>
      <w:r w:rsidR="00B3455A" w:rsidRPr="004F5378">
        <w:rPr>
          <w:rFonts w:ascii="Arial" w:hAnsi="Arial" w:cs="Arial"/>
        </w:rPr>
        <w:t>)</w:t>
      </w:r>
    </w:p>
    <w:p w14:paraId="17FD436B" w14:textId="320E32DA" w:rsidR="00B3455A" w:rsidRDefault="00B3455A" w:rsidP="00B3455A">
      <w:pPr>
        <w:pStyle w:val="ListParagraph"/>
        <w:spacing w:after="0" w:line="276" w:lineRule="auto"/>
        <w:rPr>
          <w:rFonts w:ascii="Arial" w:hAnsi="Arial" w:cs="Arial"/>
        </w:rPr>
      </w:pPr>
    </w:p>
    <w:p w14:paraId="79CF97BA" w14:textId="77777777" w:rsidR="0086394F" w:rsidRDefault="0086394F" w:rsidP="0086394F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2BFCBB99" w14:textId="77777777" w:rsidR="0086394F" w:rsidRPr="00D96710" w:rsidRDefault="0086394F" w:rsidP="0086394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3C93CB0D" w14:textId="4F30D0C9" w:rsidR="00821643" w:rsidRDefault="00821643" w:rsidP="00D6461E">
      <w:pPr>
        <w:pStyle w:val="ListParagraph"/>
        <w:spacing w:after="0" w:line="276" w:lineRule="auto"/>
        <w:rPr>
          <w:rFonts w:ascii="Arial" w:hAnsi="Arial" w:cs="Arial"/>
          <w:b/>
        </w:rPr>
      </w:pPr>
    </w:p>
    <w:p w14:paraId="1EC67CF3" w14:textId="339B3AB4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6527D69E" w14:textId="6CF30E32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43748B86" w14:textId="7DBA7B51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7619C776" w14:textId="6E11B010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379C5797" w14:textId="640831EF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29708F31" w14:textId="55D98FD2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166F431C" w14:textId="0FD87D2F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7F471CC2" w14:textId="05B471B9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767B8285" w14:textId="7DC36D84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4D4D6A12" w14:textId="6094A299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412EA83D" w14:textId="2B4B55C6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04265CE2" w14:textId="607D56C1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43760DFE" w14:textId="501CC026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7A045A8D" w14:textId="7C71477D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20D0717C" w14:textId="4A9AA5E1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29DA85E1" w14:textId="6B09CC1B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71E80EAF" w14:textId="0878E463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20DE6037" w14:textId="3FCE11AA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5F888EAF" w14:textId="38AD1A50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63D74F32" w14:textId="39B4BB19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52CB6F12" w14:textId="0F926510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  <w:r w:rsidRPr="00D6461E">
        <w:rPr>
          <w:rFonts w:ascii="Arial" w:hAnsi="Arial" w:cs="Arial"/>
          <w:b/>
        </w:rPr>
        <w:lastRenderedPageBreak/>
        <w:t>Quest</w:t>
      </w:r>
      <w:r w:rsidR="00406C67">
        <w:rPr>
          <w:rFonts w:ascii="Arial" w:hAnsi="Arial" w:cs="Arial"/>
          <w:b/>
        </w:rPr>
        <w:t>ion 35</w:t>
      </w:r>
      <w:r w:rsidR="009A3C34">
        <w:rPr>
          <w:rFonts w:ascii="Arial" w:hAnsi="Arial" w:cs="Arial"/>
          <w:b/>
        </w:rPr>
        <w:tab/>
      </w:r>
      <w:r w:rsidR="009A3C34">
        <w:rPr>
          <w:rFonts w:ascii="Arial" w:hAnsi="Arial" w:cs="Arial"/>
          <w:b/>
        </w:rPr>
        <w:tab/>
      </w:r>
      <w:r w:rsidR="009A3C34">
        <w:rPr>
          <w:rFonts w:ascii="Arial" w:hAnsi="Arial" w:cs="Arial"/>
          <w:b/>
        </w:rPr>
        <w:tab/>
      </w:r>
      <w:r w:rsidR="009A3C34">
        <w:rPr>
          <w:rFonts w:ascii="Arial" w:hAnsi="Arial" w:cs="Arial"/>
          <w:b/>
        </w:rPr>
        <w:tab/>
      </w:r>
      <w:r w:rsidR="009A3C34">
        <w:rPr>
          <w:rFonts w:ascii="Arial" w:hAnsi="Arial" w:cs="Arial"/>
          <w:b/>
        </w:rPr>
        <w:tab/>
      </w:r>
      <w:r w:rsidR="009A3C34">
        <w:rPr>
          <w:rFonts w:ascii="Arial" w:hAnsi="Arial" w:cs="Arial"/>
          <w:b/>
        </w:rPr>
        <w:tab/>
      </w:r>
      <w:r w:rsidR="009A3C34">
        <w:rPr>
          <w:rFonts w:ascii="Arial" w:hAnsi="Arial" w:cs="Arial"/>
          <w:b/>
        </w:rPr>
        <w:tab/>
      </w:r>
      <w:r w:rsidR="009A3C34">
        <w:rPr>
          <w:rFonts w:ascii="Arial" w:hAnsi="Arial" w:cs="Arial"/>
          <w:b/>
        </w:rPr>
        <w:tab/>
      </w:r>
      <w:r w:rsidR="009A3C34">
        <w:rPr>
          <w:rFonts w:ascii="Arial" w:hAnsi="Arial" w:cs="Arial"/>
          <w:b/>
        </w:rPr>
        <w:tab/>
      </w:r>
      <w:r w:rsidR="009A3C34">
        <w:rPr>
          <w:rFonts w:ascii="Arial" w:hAnsi="Arial" w:cs="Arial"/>
          <w:b/>
        </w:rPr>
        <w:tab/>
        <w:t>(12 marks)</w:t>
      </w:r>
    </w:p>
    <w:p w14:paraId="3DCB6388" w14:textId="59A0BCA0" w:rsidR="00D6461E" w:rsidRDefault="00D6461E" w:rsidP="00D6461E">
      <w:pPr>
        <w:spacing w:after="0" w:line="276" w:lineRule="auto"/>
        <w:rPr>
          <w:rFonts w:ascii="Arial" w:hAnsi="Arial" w:cs="Arial"/>
        </w:rPr>
      </w:pPr>
    </w:p>
    <w:p w14:paraId="0527F40B" w14:textId="77777777" w:rsidR="00DF511E" w:rsidRDefault="0041235C" w:rsidP="005E4385">
      <w:pPr>
        <w:pStyle w:val="ListParagraph"/>
        <w:numPr>
          <w:ilvl w:val="0"/>
          <w:numId w:val="9"/>
        </w:numPr>
        <w:spacing w:after="0" w:line="276" w:lineRule="auto"/>
        <w:rPr>
          <w:rFonts w:ascii="Arial" w:hAnsi="Arial" w:cs="Arial"/>
        </w:rPr>
      </w:pPr>
      <w:r w:rsidRPr="0041235C">
        <w:rPr>
          <w:rFonts w:ascii="Arial" w:hAnsi="Arial" w:cs="Arial"/>
        </w:rPr>
        <w:t xml:space="preserve">The Atkins Diet is </w:t>
      </w:r>
      <w:r>
        <w:rPr>
          <w:rFonts w:ascii="Arial" w:hAnsi="Arial" w:cs="Arial"/>
        </w:rPr>
        <w:t xml:space="preserve">based on </w:t>
      </w:r>
      <w:r w:rsidRPr="0041235C">
        <w:rPr>
          <w:rFonts w:ascii="Arial" w:hAnsi="Arial" w:cs="Arial"/>
        </w:rPr>
        <w:t>high protein</w:t>
      </w:r>
      <w:r>
        <w:rPr>
          <w:rFonts w:ascii="Arial" w:hAnsi="Arial" w:cs="Arial"/>
        </w:rPr>
        <w:t xml:space="preserve"> foods</w:t>
      </w:r>
      <w:r w:rsidRPr="0041235C">
        <w:rPr>
          <w:rFonts w:ascii="Arial" w:hAnsi="Arial" w:cs="Arial"/>
        </w:rPr>
        <w:t xml:space="preserve">. </w:t>
      </w:r>
    </w:p>
    <w:p w14:paraId="4A6CE0A6" w14:textId="77777777" w:rsidR="00DF511E" w:rsidRDefault="00DF511E" w:rsidP="00DF511E">
      <w:pPr>
        <w:pStyle w:val="ListParagraph"/>
        <w:spacing w:after="0" w:line="276" w:lineRule="auto"/>
        <w:rPr>
          <w:rFonts w:ascii="Arial" w:hAnsi="Arial" w:cs="Arial"/>
        </w:rPr>
      </w:pPr>
    </w:p>
    <w:p w14:paraId="32996963" w14:textId="6A47A638" w:rsidR="0041235C" w:rsidRPr="00DF511E" w:rsidRDefault="009632DE" w:rsidP="005E4385">
      <w:pPr>
        <w:pStyle w:val="ListParagraph"/>
        <w:numPr>
          <w:ilvl w:val="0"/>
          <w:numId w:val="13"/>
        </w:numPr>
        <w:spacing w:after="0" w:line="276" w:lineRule="auto"/>
        <w:ind w:left="1134"/>
        <w:rPr>
          <w:rFonts w:ascii="Arial" w:hAnsi="Arial" w:cs="Arial"/>
        </w:rPr>
      </w:pPr>
      <w:r w:rsidRPr="00DF511E">
        <w:rPr>
          <w:rFonts w:ascii="Arial" w:hAnsi="Arial" w:cs="Arial"/>
        </w:rPr>
        <w:t>Briefly d</w:t>
      </w:r>
      <w:r w:rsidR="0041235C" w:rsidRPr="00DF511E">
        <w:rPr>
          <w:rFonts w:ascii="Arial" w:hAnsi="Arial" w:cs="Arial"/>
        </w:rPr>
        <w:t>escribe what happens to these proteins after the food reaches the stomach</w:t>
      </w:r>
      <w:r w:rsidR="002F5DE4">
        <w:rPr>
          <w:rFonts w:ascii="Arial" w:hAnsi="Arial" w:cs="Arial"/>
        </w:rPr>
        <w:t xml:space="preserve"> and then enters the small intestine</w:t>
      </w:r>
      <w:r w:rsidR="00A87039">
        <w:rPr>
          <w:rFonts w:ascii="Arial" w:hAnsi="Arial" w:cs="Arial"/>
        </w:rPr>
        <w:t>.</w:t>
      </w:r>
      <w:r w:rsidR="009A3C34">
        <w:rPr>
          <w:rFonts w:ascii="Arial" w:hAnsi="Arial" w:cs="Arial"/>
        </w:rPr>
        <w:tab/>
      </w:r>
      <w:r w:rsidR="009A3C34">
        <w:rPr>
          <w:rFonts w:ascii="Arial" w:hAnsi="Arial" w:cs="Arial"/>
        </w:rPr>
        <w:tab/>
      </w:r>
      <w:r w:rsidR="009A3C34">
        <w:rPr>
          <w:rFonts w:ascii="Arial" w:hAnsi="Arial" w:cs="Arial"/>
        </w:rPr>
        <w:tab/>
      </w:r>
      <w:r w:rsidR="009A3C34">
        <w:rPr>
          <w:rFonts w:ascii="Arial" w:hAnsi="Arial" w:cs="Arial"/>
        </w:rPr>
        <w:tab/>
      </w:r>
      <w:r w:rsidRPr="00DF511E">
        <w:rPr>
          <w:rFonts w:ascii="Arial" w:hAnsi="Arial" w:cs="Arial"/>
        </w:rPr>
        <w:t>(</w:t>
      </w:r>
      <w:r w:rsidR="003F6A9E" w:rsidRPr="00DF511E">
        <w:rPr>
          <w:rFonts w:ascii="Arial" w:hAnsi="Arial" w:cs="Arial"/>
        </w:rPr>
        <w:t>4</w:t>
      </w:r>
      <w:r w:rsidR="0041235C" w:rsidRPr="00DF511E">
        <w:rPr>
          <w:rFonts w:ascii="Arial" w:hAnsi="Arial" w:cs="Arial"/>
        </w:rPr>
        <w:t xml:space="preserve"> marks)</w:t>
      </w:r>
    </w:p>
    <w:p w14:paraId="0209E408" w14:textId="5468F9BB" w:rsidR="0041235C" w:rsidRDefault="0041235C" w:rsidP="0041235C">
      <w:pPr>
        <w:pStyle w:val="ListParagraph"/>
        <w:spacing w:after="0" w:line="276" w:lineRule="auto"/>
        <w:rPr>
          <w:rFonts w:ascii="Arial" w:hAnsi="Arial" w:cs="Arial"/>
        </w:rPr>
      </w:pPr>
    </w:p>
    <w:p w14:paraId="7ED084F7" w14:textId="2AD9962B" w:rsidR="0086394F" w:rsidRPr="00D96710" w:rsidRDefault="0086394F" w:rsidP="0086394F">
      <w:pPr>
        <w:spacing w:after="0" w:line="480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A416D6C" w14:textId="2DDDCDFA" w:rsidR="0041235C" w:rsidRDefault="0041235C" w:rsidP="0041235C">
      <w:pPr>
        <w:pStyle w:val="ListParagraph"/>
        <w:spacing w:after="0" w:line="276" w:lineRule="auto"/>
        <w:rPr>
          <w:rFonts w:ascii="Arial" w:hAnsi="Arial" w:cs="Arial"/>
        </w:rPr>
      </w:pPr>
    </w:p>
    <w:p w14:paraId="3133BDE6" w14:textId="77777777" w:rsidR="0086394F" w:rsidRPr="0041235C" w:rsidRDefault="0086394F" w:rsidP="0041235C">
      <w:pPr>
        <w:pStyle w:val="ListParagraph"/>
        <w:spacing w:after="0" w:line="276" w:lineRule="auto"/>
        <w:rPr>
          <w:rFonts w:ascii="Arial" w:hAnsi="Arial" w:cs="Arial"/>
        </w:rPr>
      </w:pPr>
    </w:p>
    <w:p w14:paraId="6C99348D" w14:textId="233D5133" w:rsidR="003F6A9E" w:rsidRPr="00DF511E" w:rsidRDefault="003F6A9E" w:rsidP="005E4385">
      <w:pPr>
        <w:pStyle w:val="ListParagraph"/>
        <w:numPr>
          <w:ilvl w:val="0"/>
          <w:numId w:val="12"/>
        </w:numPr>
        <w:spacing w:after="0" w:line="276" w:lineRule="auto"/>
        <w:ind w:left="1134" w:hanging="425"/>
        <w:rPr>
          <w:rFonts w:ascii="Arial" w:hAnsi="Arial" w:cs="Arial"/>
        </w:rPr>
      </w:pPr>
      <w:r w:rsidRPr="00DF511E">
        <w:rPr>
          <w:rFonts w:ascii="Arial" w:hAnsi="Arial" w:cs="Arial"/>
        </w:rPr>
        <w:t xml:space="preserve">State the name given to the type of digestion that would have occurred in the mouth prior to swallowing. </w:t>
      </w:r>
      <w:r w:rsidRPr="00DF511E">
        <w:rPr>
          <w:rFonts w:ascii="Arial" w:hAnsi="Arial" w:cs="Arial"/>
        </w:rPr>
        <w:tab/>
      </w:r>
      <w:r w:rsidRPr="00DF511E">
        <w:rPr>
          <w:rFonts w:ascii="Arial" w:hAnsi="Arial" w:cs="Arial"/>
        </w:rPr>
        <w:tab/>
      </w:r>
      <w:r w:rsidRPr="00DF511E">
        <w:rPr>
          <w:rFonts w:ascii="Arial" w:hAnsi="Arial" w:cs="Arial"/>
        </w:rPr>
        <w:tab/>
      </w:r>
      <w:r w:rsidRPr="00DF511E">
        <w:rPr>
          <w:rFonts w:ascii="Arial" w:hAnsi="Arial" w:cs="Arial"/>
        </w:rPr>
        <w:tab/>
      </w:r>
      <w:r w:rsidRPr="00DF511E">
        <w:rPr>
          <w:rFonts w:ascii="Arial" w:hAnsi="Arial" w:cs="Arial"/>
        </w:rPr>
        <w:tab/>
      </w:r>
      <w:r w:rsidRPr="00DF511E">
        <w:rPr>
          <w:rFonts w:ascii="Arial" w:hAnsi="Arial" w:cs="Arial"/>
        </w:rPr>
        <w:tab/>
        <w:t>(1 mark)</w:t>
      </w:r>
    </w:p>
    <w:p w14:paraId="5757CFE7" w14:textId="6953455A" w:rsidR="003F6A9E" w:rsidRDefault="003F6A9E" w:rsidP="003F6A9E">
      <w:pPr>
        <w:pStyle w:val="ListParagraph"/>
        <w:spacing w:after="0" w:line="276" w:lineRule="auto"/>
        <w:rPr>
          <w:rFonts w:ascii="Arial" w:hAnsi="Arial" w:cs="Arial"/>
        </w:rPr>
      </w:pPr>
    </w:p>
    <w:p w14:paraId="3A9874DF" w14:textId="458FDF76" w:rsidR="003F6A9E" w:rsidRDefault="0086394F" w:rsidP="00A87039">
      <w:pPr>
        <w:spacing w:after="0" w:line="480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14:paraId="39C079E1" w14:textId="77777777" w:rsidR="0086394F" w:rsidRPr="003F6A9E" w:rsidRDefault="0086394F" w:rsidP="003F6A9E">
      <w:pPr>
        <w:pStyle w:val="ListParagraph"/>
        <w:spacing w:after="0" w:line="276" w:lineRule="auto"/>
        <w:rPr>
          <w:rFonts w:ascii="Arial" w:hAnsi="Arial" w:cs="Arial"/>
        </w:rPr>
      </w:pPr>
    </w:p>
    <w:p w14:paraId="296C72AE" w14:textId="038C7608" w:rsidR="0041235C" w:rsidRDefault="002F5DE4" w:rsidP="005E4385">
      <w:pPr>
        <w:pStyle w:val="ListParagraph"/>
        <w:numPr>
          <w:ilvl w:val="0"/>
          <w:numId w:val="12"/>
        </w:numPr>
        <w:spacing w:after="0" w:line="276" w:lineRule="auto"/>
        <w:ind w:left="1134" w:hanging="425"/>
        <w:rPr>
          <w:rFonts w:ascii="Arial" w:hAnsi="Arial" w:cs="Arial"/>
        </w:rPr>
      </w:pPr>
      <w:r>
        <w:rPr>
          <w:rFonts w:ascii="Arial" w:hAnsi="Arial" w:cs="Arial"/>
        </w:rPr>
        <w:t xml:space="preserve">Suggest a reason </w:t>
      </w:r>
      <w:r w:rsidR="00DF511E">
        <w:rPr>
          <w:rFonts w:ascii="Arial" w:hAnsi="Arial" w:cs="Arial"/>
        </w:rPr>
        <w:t>why high protein diets are recommended for weight loss.</w:t>
      </w:r>
    </w:p>
    <w:p w14:paraId="7E937502" w14:textId="4ECCCE12" w:rsidR="00DF511E" w:rsidRDefault="00DF511E" w:rsidP="00DF511E">
      <w:pPr>
        <w:pStyle w:val="ListParagraph"/>
        <w:spacing w:after="0" w:line="276" w:lineRule="auto"/>
        <w:ind w:left="7920"/>
        <w:rPr>
          <w:rFonts w:ascii="Arial" w:hAnsi="Arial" w:cs="Arial"/>
        </w:rPr>
      </w:pPr>
      <w:r>
        <w:rPr>
          <w:rFonts w:ascii="Arial" w:hAnsi="Arial" w:cs="Arial"/>
        </w:rPr>
        <w:t>(1 mark)</w:t>
      </w:r>
    </w:p>
    <w:p w14:paraId="13A3F70C" w14:textId="66BD3EBD" w:rsidR="0086394F" w:rsidRDefault="0086394F" w:rsidP="0086394F">
      <w:pPr>
        <w:spacing w:after="0" w:line="480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</w:t>
      </w:r>
    </w:p>
    <w:p w14:paraId="051CCED3" w14:textId="2BA83A24" w:rsidR="0086394F" w:rsidRDefault="0086394F" w:rsidP="0086394F">
      <w:pPr>
        <w:spacing w:after="0" w:line="480" w:lineRule="auto"/>
        <w:ind w:left="1134"/>
        <w:rPr>
          <w:rFonts w:ascii="Arial" w:hAnsi="Arial" w:cs="Arial"/>
        </w:rPr>
      </w:pPr>
    </w:p>
    <w:p w14:paraId="6FCB3BEF" w14:textId="38C21671" w:rsidR="0086394F" w:rsidRDefault="0086394F" w:rsidP="0086394F">
      <w:pPr>
        <w:spacing w:after="0" w:line="480" w:lineRule="auto"/>
        <w:ind w:left="1134"/>
        <w:rPr>
          <w:rFonts w:ascii="Arial" w:hAnsi="Arial" w:cs="Arial"/>
        </w:rPr>
      </w:pPr>
    </w:p>
    <w:p w14:paraId="08E3CB17" w14:textId="77777777" w:rsidR="00A87039" w:rsidRDefault="00A87039" w:rsidP="0086394F">
      <w:pPr>
        <w:spacing w:after="0" w:line="480" w:lineRule="auto"/>
        <w:ind w:left="1134"/>
        <w:rPr>
          <w:rFonts w:ascii="Arial" w:hAnsi="Arial" w:cs="Arial"/>
        </w:rPr>
      </w:pPr>
    </w:p>
    <w:p w14:paraId="60B35070" w14:textId="13A87BF3" w:rsidR="0086394F" w:rsidRDefault="0086394F" w:rsidP="0086394F">
      <w:pPr>
        <w:spacing w:after="0" w:line="480" w:lineRule="auto"/>
        <w:ind w:left="1134"/>
        <w:rPr>
          <w:rFonts w:ascii="Arial" w:hAnsi="Arial" w:cs="Arial"/>
        </w:rPr>
      </w:pPr>
    </w:p>
    <w:p w14:paraId="41A7DDB0" w14:textId="77777777" w:rsidR="0086394F" w:rsidRPr="00D96710" w:rsidRDefault="0086394F" w:rsidP="0086394F">
      <w:pPr>
        <w:spacing w:after="0" w:line="480" w:lineRule="auto"/>
        <w:ind w:left="1134"/>
        <w:rPr>
          <w:rFonts w:ascii="Arial" w:hAnsi="Arial" w:cs="Arial"/>
        </w:rPr>
      </w:pPr>
    </w:p>
    <w:p w14:paraId="220A6FA4" w14:textId="3EED5D94" w:rsidR="00DF511E" w:rsidRPr="0086394F" w:rsidRDefault="00DF511E" w:rsidP="0086394F">
      <w:pPr>
        <w:spacing w:after="0" w:line="276" w:lineRule="auto"/>
        <w:rPr>
          <w:rFonts w:ascii="Arial" w:hAnsi="Arial" w:cs="Arial"/>
        </w:rPr>
      </w:pPr>
    </w:p>
    <w:p w14:paraId="73B682C1" w14:textId="77777777" w:rsidR="00DF511E" w:rsidRPr="00DF511E" w:rsidRDefault="00DF511E" w:rsidP="00DF511E">
      <w:pPr>
        <w:spacing w:after="0" w:line="276" w:lineRule="auto"/>
        <w:rPr>
          <w:rFonts w:ascii="Arial" w:hAnsi="Arial" w:cs="Arial"/>
        </w:rPr>
      </w:pPr>
    </w:p>
    <w:p w14:paraId="3B854B68" w14:textId="77777777" w:rsidR="00DF511E" w:rsidRDefault="00DF511E" w:rsidP="0041235C">
      <w:pPr>
        <w:spacing w:after="0" w:line="276" w:lineRule="auto"/>
        <w:rPr>
          <w:rFonts w:ascii="Arial" w:hAnsi="Arial" w:cs="Arial"/>
        </w:rPr>
      </w:pPr>
    </w:p>
    <w:p w14:paraId="2D7112A1" w14:textId="1C49EF6F" w:rsidR="003F6A9E" w:rsidRPr="00DF511E" w:rsidRDefault="003F6A9E" w:rsidP="005E4385">
      <w:pPr>
        <w:pStyle w:val="ListParagraph"/>
        <w:numPr>
          <w:ilvl w:val="0"/>
          <w:numId w:val="9"/>
        </w:numPr>
        <w:spacing w:after="0" w:line="276" w:lineRule="auto"/>
        <w:rPr>
          <w:rFonts w:ascii="Arial" w:hAnsi="Arial" w:cs="Arial"/>
        </w:rPr>
      </w:pPr>
      <w:r w:rsidRPr="00DF511E">
        <w:rPr>
          <w:rFonts w:ascii="Arial" w:hAnsi="Arial" w:cs="Arial"/>
        </w:rPr>
        <w:lastRenderedPageBreak/>
        <w:t xml:space="preserve">Type 1 Diabetes is a genetic disorder that inhibits an individual from taking up glucose into their cells. Blood glucose monitoring is therefore very important for individuals with Type 1 Diabetes. </w:t>
      </w:r>
    </w:p>
    <w:p w14:paraId="2A1B524B" w14:textId="77777777" w:rsidR="003F6A9E" w:rsidRDefault="003F6A9E" w:rsidP="003F6A9E">
      <w:pPr>
        <w:pStyle w:val="ListParagraph"/>
        <w:spacing w:after="0" w:line="276" w:lineRule="auto"/>
        <w:rPr>
          <w:rFonts w:ascii="Arial" w:hAnsi="Arial" w:cs="Arial"/>
        </w:rPr>
      </w:pPr>
    </w:p>
    <w:p w14:paraId="2228B155" w14:textId="1DCEEED3" w:rsidR="007F6517" w:rsidRPr="00302E5A" w:rsidRDefault="00374EA1" w:rsidP="005E4385">
      <w:pPr>
        <w:pStyle w:val="ListParagraph"/>
        <w:numPr>
          <w:ilvl w:val="0"/>
          <w:numId w:val="10"/>
        </w:numPr>
        <w:spacing w:after="0" w:line="276" w:lineRule="auto"/>
        <w:rPr>
          <w:rFonts w:ascii="Arial" w:hAnsi="Arial" w:cs="Arial"/>
        </w:rPr>
      </w:pPr>
      <w:r w:rsidRPr="003F6A9E">
        <w:rPr>
          <w:rFonts w:ascii="Arial" w:hAnsi="Arial" w:cs="Arial"/>
        </w:rPr>
        <w:t>A glucose biosensor uses the enzyme glucos</w:t>
      </w:r>
      <w:r w:rsidR="00302E5A">
        <w:rPr>
          <w:rFonts w:ascii="Arial" w:hAnsi="Arial" w:cs="Arial"/>
        </w:rPr>
        <w:t>e oxidase</w:t>
      </w:r>
      <w:r w:rsidR="009D6657" w:rsidRPr="003F6A9E">
        <w:rPr>
          <w:rFonts w:ascii="Arial" w:hAnsi="Arial" w:cs="Arial"/>
        </w:rPr>
        <w:t xml:space="preserve">. Using your understanding of enzymes, </w:t>
      </w:r>
      <w:r w:rsidR="00920666">
        <w:rPr>
          <w:rFonts w:ascii="Arial" w:hAnsi="Arial" w:cs="Arial"/>
        </w:rPr>
        <w:t xml:space="preserve">briefly </w:t>
      </w:r>
      <w:r w:rsidR="009D6657" w:rsidRPr="003F6A9E">
        <w:rPr>
          <w:rFonts w:ascii="Arial" w:hAnsi="Arial" w:cs="Arial"/>
        </w:rPr>
        <w:t>explain why</w:t>
      </w:r>
      <w:r w:rsidR="00302E5A">
        <w:rPr>
          <w:rFonts w:ascii="Arial" w:hAnsi="Arial" w:cs="Arial"/>
        </w:rPr>
        <w:t xml:space="preserve"> the biosensor is specific for glucose</w:t>
      </w:r>
      <w:r w:rsidR="009D6657" w:rsidRPr="003F6A9E">
        <w:rPr>
          <w:rFonts w:ascii="Arial" w:hAnsi="Arial" w:cs="Arial"/>
        </w:rPr>
        <w:t>.</w:t>
      </w:r>
      <w:r w:rsidR="00302E5A">
        <w:rPr>
          <w:rFonts w:ascii="Arial" w:hAnsi="Arial" w:cs="Arial"/>
        </w:rPr>
        <w:tab/>
      </w:r>
      <w:r w:rsidR="00302E5A">
        <w:rPr>
          <w:rFonts w:ascii="Arial" w:hAnsi="Arial" w:cs="Arial"/>
        </w:rPr>
        <w:tab/>
      </w:r>
      <w:r w:rsidR="00302E5A">
        <w:rPr>
          <w:rFonts w:ascii="Arial" w:hAnsi="Arial" w:cs="Arial"/>
        </w:rPr>
        <w:tab/>
      </w:r>
      <w:r w:rsidR="00302E5A">
        <w:rPr>
          <w:rFonts w:ascii="Arial" w:hAnsi="Arial" w:cs="Arial"/>
        </w:rPr>
        <w:tab/>
      </w:r>
      <w:r w:rsidR="00302E5A">
        <w:rPr>
          <w:rFonts w:ascii="Arial" w:hAnsi="Arial" w:cs="Arial"/>
        </w:rPr>
        <w:tab/>
      </w:r>
      <w:r w:rsidR="00302E5A">
        <w:rPr>
          <w:rFonts w:ascii="Arial" w:hAnsi="Arial" w:cs="Arial"/>
        </w:rPr>
        <w:tab/>
      </w:r>
      <w:r w:rsidR="00302E5A">
        <w:rPr>
          <w:rFonts w:ascii="Arial" w:hAnsi="Arial" w:cs="Arial"/>
        </w:rPr>
        <w:tab/>
      </w:r>
      <w:r w:rsidR="00302E5A">
        <w:rPr>
          <w:rFonts w:ascii="Arial" w:hAnsi="Arial" w:cs="Arial"/>
        </w:rPr>
        <w:tab/>
      </w:r>
      <w:r w:rsidR="00302E5A">
        <w:rPr>
          <w:rFonts w:ascii="Arial" w:hAnsi="Arial" w:cs="Arial"/>
        </w:rPr>
        <w:tab/>
        <w:t>(2 marks)</w:t>
      </w:r>
    </w:p>
    <w:p w14:paraId="25813783" w14:textId="27D0E517" w:rsidR="009D6657" w:rsidRDefault="009D6657" w:rsidP="009D6657">
      <w:pPr>
        <w:spacing w:after="0" w:line="276" w:lineRule="auto"/>
        <w:rPr>
          <w:rFonts w:ascii="Arial" w:hAnsi="Arial" w:cs="Arial"/>
        </w:rPr>
      </w:pPr>
    </w:p>
    <w:p w14:paraId="1EBDB050" w14:textId="5DAC261D" w:rsidR="0086394F" w:rsidRPr="00D96710" w:rsidRDefault="0086394F" w:rsidP="0086394F">
      <w:pPr>
        <w:spacing w:after="0" w:line="480" w:lineRule="auto"/>
        <w:ind w:left="1080" w:firstLine="54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E81E9FB" w14:textId="4D77D5EB" w:rsidR="009D6657" w:rsidRDefault="009D6657" w:rsidP="003F6A9E">
      <w:pPr>
        <w:spacing w:after="0" w:line="276" w:lineRule="auto"/>
        <w:rPr>
          <w:rFonts w:ascii="Arial" w:hAnsi="Arial" w:cs="Arial"/>
        </w:rPr>
      </w:pPr>
    </w:p>
    <w:p w14:paraId="09567D9A" w14:textId="77777777" w:rsidR="0086394F" w:rsidRDefault="0086394F" w:rsidP="003F6A9E">
      <w:pPr>
        <w:spacing w:after="0" w:line="276" w:lineRule="auto"/>
        <w:rPr>
          <w:rFonts w:ascii="Arial" w:hAnsi="Arial" w:cs="Arial"/>
        </w:rPr>
      </w:pPr>
    </w:p>
    <w:p w14:paraId="0611477B" w14:textId="760C4AB0" w:rsidR="00920666" w:rsidRPr="00920666" w:rsidRDefault="001B487C" w:rsidP="005E4385">
      <w:pPr>
        <w:pStyle w:val="ListParagraph"/>
        <w:numPr>
          <w:ilvl w:val="0"/>
          <w:numId w:val="11"/>
        </w:numPr>
        <w:spacing w:after="0" w:line="276" w:lineRule="auto"/>
        <w:ind w:left="1134" w:hanging="425"/>
        <w:rPr>
          <w:rFonts w:ascii="Arial" w:hAnsi="Arial" w:cs="Arial"/>
        </w:rPr>
      </w:pPr>
      <w:r>
        <w:rPr>
          <w:rFonts w:ascii="Arial" w:hAnsi="Arial" w:cs="Arial"/>
        </w:rPr>
        <w:t>State the name</w:t>
      </w:r>
      <w:r w:rsidR="00302E5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and location</w:t>
      </w:r>
      <w:r w:rsidR="00302E5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of the steps involved in the complete breakdown of </w:t>
      </w:r>
      <w:r w:rsidR="00920666">
        <w:rPr>
          <w:rFonts w:ascii="Arial" w:hAnsi="Arial" w:cs="Arial"/>
        </w:rPr>
        <w:t xml:space="preserve">glucose </w:t>
      </w:r>
      <w:r>
        <w:rPr>
          <w:rFonts w:ascii="Arial" w:hAnsi="Arial" w:cs="Arial"/>
        </w:rPr>
        <w:t xml:space="preserve">within the </w:t>
      </w:r>
      <w:r w:rsidR="00920666">
        <w:rPr>
          <w:rFonts w:ascii="Arial" w:hAnsi="Arial" w:cs="Arial"/>
        </w:rPr>
        <w:t>cell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20666">
        <w:rPr>
          <w:rFonts w:ascii="Arial" w:hAnsi="Arial" w:cs="Arial"/>
        </w:rPr>
        <w:tab/>
      </w:r>
      <w:r w:rsidR="0092066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20666">
        <w:rPr>
          <w:rFonts w:ascii="Arial" w:hAnsi="Arial" w:cs="Arial"/>
        </w:rPr>
        <w:tab/>
      </w:r>
      <w:r w:rsidR="00920666" w:rsidRPr="00920666">
        <w:rPr>
          <w:rFonts w:ascii="Arial" w:hAnsi="Arial" w:cs="Arial"/>
        </w:rPr>
        <w:t>(</w:t>
      </w:r>
      <w:r>
        <w:rPr>
          <w:rFonts w:ascii="Arial" w:hAnsi="Arial" w:cs="Arial"/>
        </w:rPr>
        <w:t>3</w:t>
      </w:r>
      <w:r w:rsidR="00920666" w:rsidRPr="00920666">
        <w:rPr>
          <w:rFonts w:ascii="Arial" w:hAnsi="Arial" w:cs="Arial"/>
        </w:rPr>
        <w:t xml:space="preserve"> marks)</w:t>
      </w:r>
    </w:p>
    <w:p w14:paraId="126391EE" w14:textId="77777777" w:rsidR="003F6A9E" w:rsidRDefault="003F6A9E" w:rsidP="003F6A9E">
      <w:pPr>
        <w:spacing w:after="0" w:line="276" w:lineRule="auto"/>
        <w:rPr>
          <w:rFonts w:ascii="Arial" w:hAnsi="Arial" w:cs="Arial"/>
        </w:rPr>
      </w:pPr>
    </w:p>
    <w:p w14:paraId="3B6CBE9A" w14:textId="1D130699" w:rsidR="0086394F" w:rsidRPr="00D96710" w:rsidRDefault="0086394F" w:rsidP="0086394F">
      <w:pPr>
        <w:spacing w:after="0" w:line="480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216F124" w14:textId="7E334F75" w:rsidR="003F6A9E" w:rsidRDefault="003F6A9E" w:rsidP="003F6A9E">
      <w:pPr>
        <w:spacing w:after="0" w:line="276" w:lineRule="auto"/>
        <w:rPr>
          <w:rFonts w:ascii="Arial" w:hAnsi="Arial" w:cs="Arial"/>
        </w:rPr>
      </w:pPr>
    </w:p>
    <w:p w14:paraId="117C31AB" w14:textId="77777777" w:rsidR="0086394F" w:rsidRPr="003F6A9E" w:rsidRDefault="0086394F" w:rsidP="003F6A9E">
      <w:pPr>
        <w:spacing w:after="0" w:line="276" w:lineRule="auto"/>
        <w:rPr>
          <w:rFonts w:ascii="Arial" w:hAnsi="Arial" w:cs="Arial"/>
        </w:rPr>
      </w:pPr>
    </w:p>
    <w:p w14:paraId="5831305C" w14:textId="6F63BCD6" w:rsidR="00B179D9" w:rsidRDefault="001B487C" w:rsidP="005E4385">
      <w:pPr>
        <w:pStyle w:val="ListParagraph"/>
        <w:numPr>
          <w:ilvl w:val="0"/>
          <w:numId w:val="11"/>
        </w:numPr>
        <w:spacing w:after="0" w:line="276" w:lineRule="auto"/>
        <w:ind w:left="1134" w:hanging="425"/>
        <w:rPr>
          <w:rFonts w:ascii="Arial" w:hAnsi="Arial" w:cs="Arial"/>
        </w:rPr>
      </w:pPr>
      <w:r>
        <w:rPr>
          <w:rFonts w:ascii="Arial" w:hAnsi="Arial" w:cs="Arial"/>
        </w:rPr>
        <w:t xml:space="preserve">Identify </w:t>
      </w:r>
      <w:r w:rsidR="005966E5">
        <w:rPr>
          <w:rFonts w:ascii="Arial" w:hAnsi="Arial" w:cs="Arial"/>
          <w:b/>
        </w:rPr>
        <w:t>one</w:t>
      </w:r>
      <w:r w:rsidR="005966E5">
        <w:rPr>
          <w:rFonts w:ascii="Arial" w:hAnsi="Arial" w:cs="Arial"/>
        </w:rPr>
        <w:t xml:space="preserve"> product that differs between aerobic and anaerobic respiration in human cells.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14:paraId="2312E930" w14:textId="06828604" w:rsidR="001B487C" w:rsidRDefault="001B487C" w:rsidP="001B487C">
      <w:pPr>
        <w:pStyle w:val="ListParagraph"/>
        <w:spacing w:after="0" w:line="276" w:lineRule="auto"/>
        <w:ind w:left="1134"/>
        <w:rPr>
          <w:rFonts w:ascii="Arial" w:hAnsi="Arial" w:cs="Arial"/>
        </w:rPr>
      </w:pPr>
    </w:p>
    <w:p w14:paraId="585BFE13" w14:textId="4AD6A8E5" w:rsidR="001B487C" w:rsidRPr="001B487C" w:rsidRDefault="0086394F" w:rsidP="0086394F">
      <w:pPr>
        <w:pStyle w:val="ListParagraph"/>
        <w:spacing w:after="0" w:line="480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14:paraId="28453680" w14:textId="4ED2B655" w:rsidR="00821643" w:rsidRDefault="00821643" w:rsidP="0086394F">
      <w:pPr>
        <w:spacing w:after="0" w:line="480" w:lineRule="auto"/>
        <w:rPr>
          <w:rFonts w:ascii="Arial" w:hAnsi="Arial" w:cs="Arial"/>
          <w:b/>
        </w:rPr>
      </w:pPr>
    </w:p>
    <w:p w14:paraId="04A9B625" w14:textId="77777777" w:rsidR="00FE35D6" w:rsidRDefault="00FE35D6" w:rsidP="00624FAF">
      <w:pPr>
        <w:spacing w:after="0" w:line="276" w:lineRule="auto"/>
        <w:rPr>
          <w:rFonts w:ascii="Arial" w:hAnsi="Arial" w:cs="Arial"/>
          <w:b/>
        </w:rPr>
      </w:pPr>
    </w:p>
    <w:p w14:paraId="0D95435E" w14:textId="382E91FA" w:rsidR="00821643" w:rsidRDefault="00821643" w:rsidP="00624FAF">
      <w:pPr>
        <w:spacing w:after="0" w:line="276" w:lineRule="auto"/>
        <w:rPr>
          <w:rFonts w:ascii="Arial" w:hAnsi="Arial" w:cs="Arial"/>
          <w:b/>
        </w:rPr>
      </w:pPr>
    </w:p>
    <w:p w14:paraId="6DA2E934" w14:textId="2D084EA4" w:rsidR="00821643" w:rsidRDefault="00821643" w:rsidP="00624FAF">
      <w:pPr>
        <w:spacing w:after="0" w:line="276" w:lineRule="auto"/>
        <w:rPr>
          <w:rFonts w:ascii="Arial" w:hAnsi="Arial" w:cs="Arial"/>
          <w:b/>
        </w:rPr>
      </w:pPr>
    </w:p>
    <w:p w14:paraId="32BDA885" w14:textId="3B864E76" w:rsidR="00821643" w:rsidRDefault="00821643" w:rsidP="00624FAF">
      <w:pPr>
        <w:spacing w:after="0" w:line="276" w:lineRule="auto"/>
        <w:rPr>
          <w:rFonts w:ascii="Arial" w:hAnsi="Arial" w:cs="Arial"/>
          <w:b/>
        </w:rPr>
      </w:pPr>
    </w:p>
    <w:p w14:paraId="2A7CC83B" w14:textId="63066CFD" w:rsidR="00821643" w:rsidRDefault="00821643" w:rsidP="00624FAF">
      <w:pPr>
        <w:spacing w:after="0" w:line="276" w:lineRule="auto"/>
        <w:rPr>
          <w:rFonts w:ascii="Arial" w:hAnsi="Arial" w:cs="Arial"/>
          <w:b/>
        </w:rPr>
      </w:pPr>
    </w:p>
    <w:p w14:paraId="08901B1A" w14:textId="0AC26FD8" w:rsidR="00821643" w:rsidRDefault="00821643" w:rsidP="00624FAF">
      <w:pPr>
        <w:spacing w:after="0" w:line="276" w:lineRule="auto"/>
        <w:rPr>
          <w:rFonts w:ascii="Arial" w:hAnsi="Arial" w:cs="Arial"/>
          <w:b/>
        </w:rPr>
      </w:pPr>
    </w:p>
    <w:p w14:paraId="604978A6" w14:textId="418C86B4" w:rsidR="00A87039" w:rsidRDefault="00A87039" w:rsidP="00624FAF">
      <w:pPr>
        <w:spacing w:after="0" w:line="276" w:lineRule="auto"/>
        <w:rPr>
          <w:rFonts w:ascii="Arial" w:hAnsi="Arial" w:cs="Arial"/>
          <w:b/>
        </w:rPr>
      </w:pPr>
    </w:p>
    <w:p w14:paraId="47187CF5" w14:textId="77777777" w:rsidR="00A87039" w:rsidRDefault="00A87039" w:rsidP="00624FAF">
      <w:pPr>
        <w:spacing w:after="0" w:line="276" w:lineRule="auto"/>
        <w:rPr>
          <w:rFonts w:ascii="Arial" w:hAnsi="Arial" w:cs="Arial"/>
          <w:b/>
        </w:rPr>
      </w:pPr>
    </w:p>
    <w:p w14:paraId="19F2A172" w14:textId="48DF203D" w:rsidR="00821643" w:rsidRDefault="00821643" w:rsidP="00624FAF">
      <w:pPr>
        <w:spacing w:after="0" w:line="276" w:lineRule="auto"/>
        <w:rPr>
          <w:rFonts w:ascii="Arial" w:hAnsi="Arial" w:cs="Arial"/>
          <w:b/>
        </w:rPr>
      </w:pPr>
    </w:p>
    <w:p w14:paraId="3E697E68" w14:textId="5F8A2329" w:rsidR="000D14C9" w:rsidRDefault="00406C67" w:rsidP="00624FAF">
      <w:pPr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 36</w:t>
      </w:r>
      <w:r w:rsidR="00501BDE">
        <w:rPr>
          <w:rFonts w:ascii="Arial" w:hAnsi="Arial" w:cs="Arial"/>
          <w:b/>
        </w:rPr>
        <w:tab/>
      </w:r>
      <w:r w:rsidR="00501BDE">
        <w:rPr>
          <w:rFonts w:ascii="Arial" w:hAnsi="Arial" w:cs="Arial"/>
          <w:b/>
        </w:rPr>
        <w:tab/>
      </w:r>
      <w:r w:rsidR="00501BDE">
        <w:rPr>
          <w:rFonts w:ascii="Arial" w:hAnsi="Arial" w:cs="Arial"/>
          <w:b/>
        </w:rPr>
        <w:tab/>
      </w:r>
      <w:r w:rsidR="00501BDE">
        <w:rPr>
          <w:rFonts w:ascii="Arial" w:hAnsi="Arial" w:cs="Arial"/>
          <w:b/>
        </w:rPr>
        <w:tab/>
      </w:r>
      <w:r w:rsidR="00501BDE">
        <w:rPr>
          <w:rFonts w:ascii="Arial" w:hAnsi="Arial" w:cs="Arial"/>
          <w:b/>
        </w:rPr>
        <w:tab/>
      </w:r>
      <w:r w:rsidR="00501BDE">
        <w:rPr>
          <w:rFonts w:ascii="Arial" w:hAnsi="Arial" w:cs="Arial"/>
          <w:b/>
        </w:rPr>
        <w:tab/>
      </w:r>
      <w:r w:rsidR="00501BDE">
        <w:rPr>
          <w:rFonts w:ascii="Arial" w:hAnsi="Arial" w:cs="Arial"/>
          <w:b/>
        </w:rPr>
        <w:tab/>
      </w:r>
      <w:r w:rsidR="00501BDE">
        <w:rPr>
          <w:rFonts w:ascii="Arial" w:hAnsi="Arial" w:cs="Arial"/>
          <w:b/>
        </w:rPr>
        <w:tab/>
      </w:r>
      <w:r w:rsidR="00501BDE">
        <w:rPr>
          <w:rFonts w:ascii="Arial" w:hAnsi="Arial" w:cs="Arial"/>
          <w:b/>
        </w:rPr>
        <w:tab/>
      </w:r>
      <w:r w:rsidR="00501BDE">
        <w:rPr>
          <w:rFonts w:ascii="Arial" w:hAnsi="Arial" w:cs="Arial"/>
          <w:b/>
        </w:rPr>
        <w:tab/>
      </w:r>
      <w:r w:rsidR="00C05FC9">
        <w:rPr>
          <w:rFonts w:ascii="Arial" w:hAnsi="Arial" w:cs="Arial"/>
          <w:b/>
        </w:rPr>
        <w:t>(8</w:t>
      </w:r>
      <w:r w:rsidR="004A0A18">
        <w:rPr>
          <w:rFonts w:ascii="Arial" w:hAnsi="Arial" w:cs="Arial"/>
          <w:b/>
        </w:rPr>
        <w:t xml:space="preserve"> marks)</w:t>
      </w:r>
    </w:p>
    <w:p w14:paraId="55CF4C25" w14:textId="609BC0AD" w:rsidR="000D14C9" w:rsidRDefault="000D14C9" w:rsidP="00624FAF">
      <w:pPr>
        <w:spacing w:after="0" w:line="276" w:lineRule="auto"/>
        <w:rPr>
          <w:rFonts w:ascii="Arial" w:hAnsi="Arial" w:cs="Arial"/>
          <w:b/>
        </w:rPr>
      </w:pPr>
    </w:p>
    <w:p w14:paraId="33D07328" w14:textId="257458AF" w:rsidR="00406C67" w:rsidRPr="00406C67" w:rsidRDefault="00406C67" w:rsidP="00406C67">
      <w:pPr>
        <w:spacing w:after="0" w:line="276" w:lineRule="auto"/>
        <w:rPr>
          <w:rFonts w:ascii="Arial" w:hAnsi="Arial" w:cs="Arial"/>
        </w:rPr>
      </w:pPr>
      <w:r w:rsidRPr="00406C67">
        <w:rPr>
          <w:rFonts w:ascii="Arial" w:hAnsi="Arial" w:cs="Arial"/>
        </w:rPr>
        <w:t xml:space="preserve">An investigation on the effect of physical activity on respiration rate was undertaken. Immediately after completing an activity, each individual breathed into a container </w:t>
      </w:r>
      <w:r w:rsidR="005966E5">
        <w:rPr>
          <w:rFonts w:ascii="Arial" w:hAnsi="Arial" w:cs="Arial"/>
        </w:rPr>
        <w:t xml:space="preserve">of </w:t>
      </w:r>
      <w:r w:rsidRPr="00406C67">
        <w:rPr>
          <w:rFonts w:ascii="Arial" w:hAnsi="Arial" w:cs="Arial"/>
        </w:rPr>
        <w:t xml:space="preserve">pH indicator solution. The time it took for the pH indicator to change from blue to red was recorded. </w:t>
      </w:r>
    </w:p>
    <w:p w14:paraId="370DE231" w14:textId="37394C1C" w:rsidR="00A76FD9" w:rsidRDefault="00A76FD9" w:rsidP="00B501C1">
      <w:pPr>
        <w:spacing w:after="0" w:line="276" w:lineRule="auto"/>
        <w:rPr>
          <w:rFonts w:ascii="Arial" w:hAnsi="Arial" w:cs="Arial"/>
        </w:rPr>
      </w:pPr>
    </w:p>
    <w:p w14:paraId="00E12680" w14:textId="5CE73920" w:rsidR="00A76FD9" w:rsidRDefault="00A76FD9" w:rsidP="00A76FD9">
      <w:pPr>
        <w:spacing w:after="0" w:line="276" w:lineRule="auto"/>
        <w:jc w:val="center"/>
        <w:rPr>
          <w:rFonts w:ascii="Arial" w:hAnsi="Arial" w:cs="Arial"/>
        </w:rPr>
      </w:pPr>
      <w:r>
        <w:rPr>
          <w:noProof/>
          <w:lang w:eastAsia="en-AU"/>
        </w:rPr>
        <w:drawing>
          <wp:inline distT="0" distB="0" distL="0" distR="0" wp14:anchorId="09F27BCD" wp14:editId="7159CA78">
            <wp:extent cx="937757" cy="4618437"/>
            <wp:effectExtent l="0" t="0" r="0" b="3492"/>
            <wp:docPr id="10" name="Picture 10" descr="File:Power of Hydrogen (pH) chart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Power of Hydrogen (pH) chart.sv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01" r="64627"/>
                    <a:stretch/>
                  </pic:blipFill>
                  <pic:spPr bwMode="auto">
                    <a:xfrm rot="5400000">
                      <a:off x="0" y="0"/>
                      <a:ext cx="937998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1A552" w14:textId="56ECAEF2" w:rsidR="00B501C1" w:rsidRPr="00A87039" w:rsidRDefault="00A87039" w:rsidP="00B501C1">
      <w:pPr>
        <w:spacing w:after="0"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ab/>
        <w:t xml:space="preserve">         </w:t>
      </w:r>
      <w:r w:rsidRPr="00A87039">
        <w:rPr>
          <w:rFonts w:ascii="Arial" w:hAnsi="Arial" w:cs="Arial"/>
          <w:sz w:val="18"/>
          <w:szCs w:val="18"/>
        </w:rPr>
        <w:t>Purple</w:t>
      </w:r>
      <w:r>
        <w:rPr>
          <w:rFonts w:ascii="Arial" w:hAnsi="Arial" w:cs="Arial"/>
          <w:sz w:val="18"/>
          <w:szCs w:val="18"/>
        </w:rPr>
        <w:tab/>
        <w:t xml:space="preserve">  Dark Blue     </w:t>
      </w:r>
      <w:proofErr w:type="spellStart"/>
      <w:r>
        <w:rPr>
          <w:rFonts w:ascii="Arial" w:hAnsi="Arial" w:cs="Arial"/>
          <w:sz w:val="18"/>
          <w:szCs w:val="18"/>
        </w:rPr>
        <w:t>Blue</w:t>
      </w:r>
      <w:proofErr w:type="spellEnd"/>
      <w:r>
        <w:rPr>
          <w:rFonts w:ascii="Arial" w:hAnsi="Arial" w:cs="Arial"/>
          <w:sz w:val="18"/>
          <w:szCs w:val="18"/>
        </w:rPr>
        <w:t xml:space="preserve">             Green</w:t>
      </w:r>
      <w:r>
        <w:rPr>
          <w:rFonts w:ascii="Arial" w:hAnsi="Arial" w:cs="Arial"/>
          <w:sz w:val="18"/>
          <w:szCs w:val="18"/>
        </w:rPr>
        <w:tab/>
        <w:t xml:space="preserve">       Yellow        Orange        Red</w:t>
      </w:r>
      <w:r>
        <w:rPr>
          <w:rFonts w:ascii="Arial" w:hAnsi="Arial" w:cs="Arial"/>
          <w:sz w:val="18"/>
          <w:szCs w:val="18"/>
        </w:rPr>
        <w:tab/>
      </w:r>
    </w:p>
    <w:p w14:paraId="58D5FC62" w14:textId="77777777" w:rsidR="007839C7" w:rsidRDefault="007839C7" w:rsidP="00B501C1">
      <w:pPr>
        <w:spacing w:after="0" w:line="276" w:lineRule="auto"/>
        <w:rPr>
          <w:rFonts w:ascii="Arial" w:hAnsi="Arial" w:cs="Arial"/>
        </w:rPr>
      </w:pPr>
    </w:p>
    <w:p w14:paraId="46BA3E44" w14:textId="505A045A" w:rsidR="00B501C1" w:rsidRPr="00A87039" w:rsidRDefault="00B501C1" w:rsidP="005E4385">
      <w:pPr>
        <w:pStyle w:val="ListParagraph"/>
        <w:numPr>
          <w:ilvl w:val="0"/>
          <w:numId w:val="6"/>
        </w:numPr>
        <w:tabs>
          <w:tab w:val="left" w:pos="1134"/>
        </w:tabs>
        <w:spacing w:after="0" w:line="276" w:lineRule="auto"/>
        <w:rPr>
          <w:rFonts w:ascii="Arial" w:hAnsi="Arial" w:cs="Arial"/>
        </w:rPr>
      </w:pPr>
      <w:r w:rsidRPr="00A87039">
        <w:rPr>
          <w:rFonts w:ascii="Arial" w:hAnsi="Arial" w:cs="Arial"/>
        </w:rPr>
        <w:t xml:space="preserve">Identify the </w:t>
      </w:r>
      <w:r w:rsidR="00A76FD9" w:rsidRPr="00A87039">
        <w:rPr>
          <w:rFonts w:ascii="Arial" w:hAnsi="Arial" w:cs="Arial"/>
        </w:rPr>
        <w:t xml:space="preserve">gas that would have been present </w:t>
      </w:r>
      <w:r w:rsidR="00A87039" w:rsidRPr="00A87039">
        <w:rPr>
          <w:rFonts w:ascii="Arial" w:hAnsi="Arial" w:cs="Arial"/>
        </w:rPr>
        <w:t xml:space="preserve">in larger amounts after the activity, </w:t>
      </w:r>
      <w:r w:rsidR="00A76FD9" w:rsidRPr="00A87039">
        <w:rPr>
          <w:rFonts w:ascii="Arial" w:hAnsi="Arial" w:cs="Arial"/>
        </w:rPr>
        <w:t>and explain why its presence would have caused the change in colour.</w:t>
      </w:r>
      <w:r w:rsidR="00A76FD9" w:rsidRPr="00A87039">
        <w:rPr>
          <w:rFonts w:ascii="Arial" w:hAnsi="Arial" w:cs="Arial"/>
        </w:rPr>
        <w:tab/>
      </w:r>
      <w:r w:rsidR="00A87039">
        <w:rPr>
          <w:rFonts w:ascii="Arial" w:hAnsi="Arial" w:cs="Arial"/>
        </w:rPr>
        <w:tab/>
      </w:r>
      <w:r w:rsidR="00A87039">
        <w:rPr>
          <w:rFonts w:ascii="Arial" w:hAnsi="Arial" w:cs="Arial"/>
        </w:rPr>
        <w:tab/>
      </w:r>
      <w:r w:rsidR="00A87039">
        <w:rPr>
          <w:rFonts w:ascii="Arial" w:hAnsi="Arial" w:cs="Arial"/>
        </w:rPr>
        <w:tab/>
      </w:r>
      <w:r w:rsidR="00A87039">
        <w:rPr>
          <w:rFonts w:ascii="Arial" w:hAnsi="Arial" w:cs="Arial"/>
        </w:rPr>
        <w:tab/>
      </w:r>
      <w:r w:rsidR="00A87039">
        <w:rPr>
          <w:rFonts w:ascii="Arial" w:hAnsi="Arial" w:cs="Arial"/>
        </w:rPr>
        <w:tab/>
      </w:r>
      <w:r w:rsidR="00A87039">
        <w:rPr>
          <w:rFonts w:ascii="Arial" w:hAnsi="Arial" w:cs="Arial"/>
        </w:rPr>
        <w:tab/>
      </w:r>
      <w:r w:rsidR="00A87039">
        <w:rPr>
          <w:rFonts w:ascii="Arial" w:hAnsi="Arial" w:cs="Arial"/>
        </w:rPr>
        <w:tab/>
      </w:r>
      <w:r w:rsidR="00A87039">
        <w:rPr>
          <w:rFonts w:ascii="Arial" w:hAnsi="Arial" w:cs="Arial"/>
        </w:rPr>
        <w:tab/>
      </w:r>
      <w:r w:rsidR="00A76FD9" w:rsidRPr="00A87039">
        <w:rPr>
          <w:rFonts w:ascii="Arial" w:hAnsi="Arial" w:cs="Arial"/>
        </w:rPr>
        <w:tab/>
      </w:r>
      <w:r w:rsidR="00406C67" w:rsidRPr="00A87039">
        <w:rPr>
          <w:rFonts w:ascii="Arial" w:hAnsi="Arial" w:cs="Arial"/>
        </w:rPr>
        <w:tab/>
      </w:r>
      <w:r w:rsidR="00406C67" w:rsidRPr="00A87039">
        <w:rPr>
          <w:rFonts w:ascii="Arial" w:hAnsi="Arial" w:cs="Arial"/>
        </w:rPr>
        <w:tab/>
      </w:r>
      <w:r w:rsidR="00B179D9" w:rsidRPr="00A87039">
        <w:rPr>
          <w:rFonts w:ascii="Arial" w:hAnsi="Arial" w:cs="Arial"/>
        </w:rPr>
        <w:t>(2</w:t>
      </w:r>
      <w:r w:rsidR="00A76FD9" w:rsidRPr="00A87039">
        <w:rPr>
          <w:rFonts w:ascii="Arial" w:hAnsi="Arial" w:cs="Arial"/>
        </w:rPr>
        <w:t xml:space="preserve"> marks)</w:t>
      </w:r>
    </w:p>
    <w:p w14:paraId="44A7A906" w14:textId="0658E2B0" w:rsidR="00A76FD9" w:rsidRDefault="00A76FD9" w:rsidP="00A76FD9">
      <w:pPr>
        <w:pStyle w:val="ListParagraph"/>
        <w:spacing w:after="0" w:line="276" w:lineRule="auto"/>
        <w:rPr>
          <w:rFonts w:ascii="Arial" w:hAnsi="Arial" w:cs="Arial"/>
        </w:rPr>
      </w:pPr>
    </w:p>
    <w:p w14:paraId="1AFD3E20" w14:textId="34CA6BE3" w:rsidR="00A76FD9" w:rsidRDefault="0086394F" w:rsidP="0086394F">
      <w:pPr>
        <w:pStyle w:val="ListParagraph"/>
        <w:spacing w:after="0" w:line="480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499BFA0" w14:textId="6AAFF7EF" w:rsidR="0086394F" w:rsidRDefault="0086394F" w:rsidP="00A76FD9">
      <w:pPr>
        <w:pStyle w:val="ListParagraph"/>
        <w:spacing w:after="0" w:line="276" w:lineRule="auto"/>
        <w:rPr>
          <w:rFonts w:ascii="Arial" w:hAnsi="Arial" w:cs="Arial"/>
        </w:rPr>
      </w:pPr>
    </w:p>
    <w:p w14:paraId="7BC7710D" w14:textId="77777777" w:rsidR="0086394F" w:rsidRPr="00B501C1" w:rsidRDefault="0086394F" w:rsidP="00A76FD9">
      <w:pPr>
        <w:pStyle w:val="ListParagraph"/>
        <w:spacing w:after="0" w:line="276" w:lineRule="auto"/>
        <w:rPr>
          <w:rFonts w:ascii="Arial" w:hAnsi="Arial" w:cs="Arial"/>
        </w:rPr>
      </w:pPr>
    </w:p>
    <w:p w14:paraId="1B70489B" w14:textId="77777777" w:rsidR="008031B8" w:rsidRDefault="00EC1F77" w:rsidP="008031B8">
      <w:pPr>
        <w:spacing w:after="0" w:line="276" w:lineRule="auto"/>
        <w:rPr>
          <w:rFonts w:ascii="Arial" w:hAnsi="Arial" w:cs="Arial"/>
        </w:rPr>
      </w:pPr>
      <w:r w:rsidRPr="008031B8">
        <w:rPr>
          <w:rFonts w:ascii="Arial" w:hAnsi="Arial" w:cs="Arial"/>
        </w:rPr>
        <w:t>Whilst performing one of the activities, one of the individuals fell over and cut their knee</w:t>
      </w:r>
      <w:r w:rsidR="007F6517" w:rsidRPr="008031B8">
        <w:rPr>
          <w:rFonts w:ascii="Arial" w:hAnsi="Arial" w:cs="Arial"/>
        </w:rPr>
        <w:t xml:space="preserve">. </w:t>
      </w:r>
    </w:p>
    <w:p w14:paraId="6A350839" w14:textId="77777777" w:rsidR="008031B8" w:rsidRDefault="008031B8" w:rsidP="008031B8">
      <w:pPr>
        <w:spacing w:after="0" w:line="276" w:lineRule="auto"/>
        <w:rPr>
          <w:rFonts w:ascii="Arial" w:hAnsi="Arial" w:cs="Arial"/>
        </w:rPr>
      </w:pPr>
    </w:p>
    <w:p w14:paraId="40A64BF5" w14:textId="7FBB66FB" w:rsidR="008031B8" w:rsidRPr="008031B8" w:rsidRDefault="008031B8" w:rsidP="005E4385">
      <w:pPr>
        <w:pStyle w:val="ListParagraph"/>
        <w:numPr>
          <w:ilvl w:val="0"/>
          <w:numId w:val="6"/>
        </w:numPr>
        <w:tabs>
          <w:tab w:val="left" w:pos="1134"/>
        </w:tabs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ab/>
      </w:r>
      <w:r w:rsidR="003A7D76">
        <w:rPr>
          <w:rFonts w:ascii="Arial" w:hAnsi="Arial" w:cs="Arial"/>
        </w:rPr>
        <w:t xml:space="preserve">State </w:t>
      </w:r>
      <w:r w:rsidR="007F6517" w:rsidRPr="008031B8">
        <w:rPr>
          <w:rFonts w:ascii="Arial" w:hAnsi="Arial" w:cs="Arial"/>
        </w:rPr>
        <w:t xml:space="preserve">which two formed elements </w:t>
      </w:r>
      <w:r w:rsidR="00EC1F77" w:rsidRPr="008031B8">
        <w:rPr>
          <w:rFonts w:ascii="Arial" w:hAnsi="Arial" w:cs="Arial"/>
        </w:rPr>
        <w:t xml:space="preserve">of </w:t>
      </w:r>
      <w:r w:rsidR="007F6517" w:rsidRPr="008031B8">
        <w:rPr>
          <w:rFonts w:ascii="Arial" w:hAnsi="Arial" w:cs="Arial"/>
        </w:rPr>
        <w:t xml:space="preserve">the </w:t>
      </w:r>
      <w:r w:rsidR="00EC1F77" w:rsidRPr="008031B8">
        <w:rPr>
          <w:rFonts w:ascii="Arial" w:hAnsi="Arial" w:cs="Arial"/>
        </w:rPr>
        <w:t xml:space="preserve">blood would expect to </w:t>
      </w:r>
    </w:p>
    <w:p w14:paraId="79810221" w14:textId="304BDDEC" w:rsidR="004A0A18" w:rsidRPr="008031B8" w:rsidRDefault="00EC1F77" w:rsidP="003A7D76">
      <w:pPr>
        <w:pStyle w:val="ListParagraph"/>
        <w:tabs>
          <w:tab w:val="left" w:pos="1134"/>
        </w:tabs>
        <w:spacing w:after="0" w:line="276" w:lineRule="auto"/>
        <w:ind w:left="1440"/>
        <w:rPr>
          <w:rFonts w:ascii="Arial" w:hAnsi="Arial" w:cs="Arial"/>
          <w:b/>
        </w:rPr>
      </w:pPr>
      <w:proofErr w:type="gramStart"/>
      <w:r w:rsidRPr="008031B8">
        <w:rPr>
          <w:rFonts w:ascii="Arial" w:hAnsi="Arial" w:cs="Arial"/>
        </w:rPr>
        <w:t>increase</w:t>
      </w:r>
      <w:proofErr w:type="gramEnd"/>
      <w:r w:rsidRPr="008031B8">
        <w:rPr>
          <w:rFonts w:ascii="Arial" w:hAnsi="Arial" w:cs="Arial"/>
        </w:rPr>
        <w:t xml:space="preserve"> in conce</w:t>
      </w:r>
      <w:r w:rsidR="003A7D76">
        <w:rPr>
          <w:rFonts w:ascii="Arial" w:hAnsi="Arial" w:cs="Arial"/>
        </w:rPr>
        <w:t>ntration following this injury, and explain why this would have occurred.</w:t>
      </w:r>
      <w:r w:rsidRPr="008031B8">
        <w:rPr>
          <w:rFonts w:ascii="Arial" w:hAnsi="Arial" w:cs="Arial"/>
        </w:rPr>
        <w:tab/>
      </w:r>
      <w:r w:rsidR="008031B8">
        <w:rPr>
          <w:rFonts w:ascii="Arial" w:hAnsi="Arial" w:cs="Arial"/>
        </w:rPr>
        <w:tab/>
      </w:r>
      <w:r w:rsidR="008031B8">
        <w:rPr>
          <w:rFonts w:ascii="Arial" w:hAnsi="Arial" w:cs="Arial"/>
        </w:rPr>
        <w:tab/>
      </w:r>
      <w:r w:rsidR="003A7D76">
        <w:rPr>
          <w:rFonts w:ascii="Arial" w:hAnsi="Arial" w:cs="Arial"/>
        </w:rPr>
        <w:tab/>
      </w:r>
      <w:r w:rsidR="003A7D76">
        <w:rPr>
          <w:rFonts w:ascii="Arial" w:hAnsi="Arial" w:cs="Arial"/>
        </w:rPr>
        <w:tab/>
      </w:r>
      <w:r w:rsidR="003A7D76">
        <w:rPr>
          <w:rFonts w:ascii="Arial" w:hAnsi="Arial" w:cs="Arial"/>
        </w:rPr>
        <w:tab/>
      </w:r>
      <w:r w:rsidR="003A7D76">
        <w:rPr>
          <w:rFonts w:ascii="Arial" w:hAnsi="Arial" w:cs="Arial"/>
        </w:rPr>
        <w:tab/>
      </w:r>
      <w:r w:rsidRPr="008031B8">
        <w:rPr>
          <w:rFonts w:ascii="Arial" w:hAnsi="Arial" w:cs="Arial"/>
        </w:rPr>
        <w:t>(4 marks)</w:t>
      </w:r>
    </w:p>
    <w:p w14:paraId="187721C1" w14:textId="792677B3" w:rsidR="00EC1F77" w:rsidRDefault="00EC1F77" w:rsidP="00EC1F77">
      <w:pPr>
        <w:pStyle w:val="ListParagraph"/>
        <w:spacing w:after="0" w:line="276" w:lineRule="auto"/>
        <w:ind w:left="1134"/>
        <w:rPr>
          <w:rFonts w:ascii="Arial" w:hAnsi="Arial" w:cs="Arial"/>
        </w:rPr>
      </w:pPr>
    </w:p>
    <w:p w14:paraId="25613608" w14:textId="7C73EDE3" w:rsidR="008031B8" w:rsidRDefault="0086394F" w:rsidP="0086394F">
      <w:pPr>
        <w:spacing w:line="480" w:lineRule="auto"/>
        <w:ind w:left="1134"/>
        <w:rPr>
          <w:rFonts w:ascii="Arial" w:hAnsi="Arial" w:cs="Arial"/>
          <w:b/>
          <w:color w:val="000000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2901182" w14:textId="442A6068" w:rsidR="008031B8" w:rsidRDefault="008031B8" w:rsidP="008031B8">
      <w:pPr>
        <w:pStyle w:val="ListParagraph"/>
        <w:tabs>
          <w:tab w:val="left" w:pos="1134"/>
        </w:tabs>
        <w:spacing w:line="276" w:lineRule="auto"/>
        <w:rPr>
          <w:rFonts w:ascii="Arial" w:hAnsi="Arial" w:cs="Arial"/>
          <w:color w:val="000000"/>
        </w:rPr>
      </w:pPr>
      <w:r w:rsidRPr="008031B8">
        <w:rPr>
          <w:rFonts w:ascii="Arial" w:hAnsi="Arial" w:cs="Arial"/>
          <w:color w:val="000000"/>
        </w:rPr>
        <w:lastRenderedPageBreak/>
        <w:t>(ii)</w:t>
      </w:r>
      <w:r>
        <w:rPr>
          <w:rFonts w:ascii="Arial" w:hAnsi="Arial" w:cs="Arial"/>
          <w:color w:val="000000"/>
        </w:rPr>
        <w:tab/>
        <w:t xml:space="preserve">Name and describe the type of tissue that blood </w:t>
      </w:r>
      <w:r w:rsidR="003A7D76">
        <w:rPr>
          <w:rFonts w:ascii="Arial" w:hAnsi="Arial" w:cs="Arial"/>
          <w:color w:val="000000"/>
        </w:rPr>
        <w:t>is categorised as</w:t>
      </w:r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ab/>
        <w:t>(2 marks)</w:t>
      </w:r>
    </w:p>
    <w:p w14:paraId="6B260666" w14:textId="77777777" w:rsidR="008031B8" w:rsidRDefault="008031B8" w:rsidP="008031B8">
      <w:pPr>
        <w:pStyle w:val="ListParagraph"/>
        <w:tabs>
          <w:tab w:val="left" w:pos="1134"/>
        </w:tabs>
        <w:spacing w:line="276" w:lineRule="auto"/>
        <w:rPr>
          <w:rFonts w:ascii="Arial" w:hAnsi="Arial" w:cs="Arial"/>
          <w:color w:val="000000"/>
        </w:rPr>
      </w:pPr>
    </w:p>
    <w:p w14:paraId="4F4A5421" w14:textId="41D7EC11" w:rsidR="008031B8" w:rsidRPr="008031B8" w:rsidRDefault="0086394F" w:rsidP="0086394F">
      <w:pPr>
        <w:pStyle w:val="ListParagraph"/>
        <w:spacing w:line="480" w:lineRule="auto"/>
        <w:ind w:left="1134"/>
        <w:rPr>
          <w:rFonts w:ascii="Arial" w:hAnsi="Arial" w:cs="Arial"/>
          <w:color w:val="000000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0924A2A" w14:textId="6FA85DFF" w:rsidR="008031B8" w:rsidRDefault="008031B8" w:rsidP="008031B8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292AE371" w14:textId="579BFBA2" w:rsidR="0086394F" w:rsidRDefault="0086394F" w:rsidP="008031B8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1611546A" w14:textId="36F1BB3C" w:rsidR="0086394F" w:rsidRDefault="0086394F" w:rsidP="008031B8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72A8C177" w14:textId="4AB24060" w:rsidR="0086394F" w:rsidRDefault="0086394F" w:rsidP="008031B8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335C8D59" w14:textId="13414D4E" w:rsidR="0086394F" w:rsidRDefault="0086394F" w:rsidP="008031B8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4B3F6C79" w14:textId="0062E701" w:rsidR="0086394F" w:rsidRDefault="0086394F" w:rsidP="008031B8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6D44C30A" w14:textId="2D071D6A" w:rsidR="0086394F" w:rsidRDefault="0086394F" w:rsidP="008031B8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0500395D" w14:textId="154B93A5" w:rsidR="0086394F" w:rsidRDefault="0086394F" w:rsidP="008031B8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0F6BE13C" w14:textId="20A32A6B" w:rsidR="0086394F" w:rsidRDefault="0086394F" w:rsidP="008031B8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2E9F16ED" w14:textId="3EFD3B72" w:rsidR="0086394F" w:rsidRDefault="0086394F" w:rsidP="008031B8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13DE6899" w14:textId="36040B2D" w:rsidR="0086394F" w:rsidRDefault="0086394F" w:rsidP="008031B8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542DA0ED" w14:textId="785907E1" w:rsidR="0086394F" w:rsidRDefault="0086394F" w:rsidP="008031B8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0A902A11" w14:textId="48F1D506" w:rsidR="0086394F" w:rsidRDefault="0086394F" w:rsidP="008031B8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00862239" w14:textId="22C75153" w:rsidR="0086394F" w:rsidRDefault="0086394F" w:rsidP="008031B8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53879905" w14:textId="2E04009D" w:rsidR="0086394F" w:rsidRDefault="0086394F" w:rsidP="008031B8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6A98406E" w14:textId="5678D38F" w:rsidR="0086394F" w:rsidRDefault="0086394F" w:rsidP="008031B8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7458EDF6" w14:textId="77777777" w:rsidR="00143491" w:rsidRDefault="00143491" w:rsidP="008031B8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1043DACC" w14:textId="1BC06547" w:rsidR="0086394F" w:rsidRDefault="0086394F" w:rsidP="008031B8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3EFA215F" w14:textId="3EC139D5" w:rsidR="0086394F" w:rsidRDefault="0086394F" w:rsidP="008031B8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15D47E91" w14:textId="45F839CC" w:rsidR="0086394F" w:rsidRDefault="0086394F" w:rsidP="008031B8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5ECE11BD" w14:textId="36C31ACA" w:rsidR="0086394F" w:rsidRDefault="0086394F" w:rsidP="008031B8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75E7792B" w14:textId="64C97753" w:rsidR="0086394F" w:rsidRDefault="0086394F" w:rsidP="008031B8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1FF38CC9" w14:textId="77777777" w:rsidR="0086394F" w:rsidRDefault="0086394F" w:rsidP="008031B8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7F6B9A37" w14:textId="3C0F3473" w:rsidR="0086394F" w:rsidRDefault="0086394F" w:rsidP="008031B8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2E5BFF9D" w14:textId="1C024676" w:rsidR="0086394F" w:rsidRDefault="0086394F" w:rsidP="008031B8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4B1D6DA9" w14:textId="4CD203EC" w:rsidR="007F6517" w:rsidRDefault="002B4FD5" w:rsidP="007F6517">
      <w:pPr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Question 37</w:t>
      </w:r>
      <w:r w:rsidR="007F6517">
        <w:rPr>
          <w:rFonts w:ascii="Arial" w:hAnsi="Arial" w:cs="Arial"/>
          <w:b/>
          <w:color w:val="000000"/>
        </w:rPr>
        <w:tab/>
      </w:r>
      <w:r w:rsidR="007F6517">
        <w:rPr>
          <w:rFonts w:ascii="Arial" w:hAnsi="Arial" w:cs="Arial"/>
          <w:b/>
          <w:color w:val="000000"/>
        </w:rPr>
        <w:tab/>
      </w:r>
      <w:r w:rsidR="007F6517">
        <w:rPr>
          <w:rFonts w:ascii="Arial" w:hAnsi="Arial" w:cs="Arial"/>
          <w:b/>
          <w:color w:val="000000"/>
        </w:rPr>
        <w:tab/>
      </w:r>
      <w:r w:rsidR="007F6517">
        <w:rPr>
          <w:rFonts w:ascii="Arial" w:hAnsi="Arial" w:cs="Arial"/>
          <w:b/>
          <w:color w:val="000000"/>
        </w:rPr>
        <w:tab/>
      </w:r>
      <w:r w:rsidR="007F6517">
        <w:rPr>
          <w:rFonts w:ascii="Arial" w:hAnsi="Arial" w:cs="Arial"/>
          <w:b/>
          <w:color w:val="000000"/>
        </w:rPr>
        <w:tab/>
      </w:r>
      <w:r w:rsidR="007F6517">
        <w:rPr>
          <w:rFonts w:ascii="Arial" w:hAnsi="Arial" w:cs="Arial"/>
          <w:b/>
          <w:color w:val="000000"/>
        </w:rPr>
        <w:tab/>
      </w:r>
      <w:r w:rsidR="007F6517">
        <w:rPr>
          <w:rFonts w:ascii="Arial" w:hAnsi="Arial" w:cs="Arial"/>
          <w:b/>
          <w:color w:val="000000"/>
        </w:rPr>
        <w:tab/>
      </w:r>
      <w:r w:rsidR="007F6517">
        <w:rPr>
          <w:rFonts w:ascii="Arial" w:hAnsi="Arial" w:cs="Arial"/>
          <w:b/>
          <w:color w:val="000000"/>
        </w:rPr>
        <w:tab/>
      </w:r>
      <w:r w:rsidR="007F6517">
        <w:rPr>
          <w:rFonts w:ascii="Arial" w:hAnsi="Arial" w:cs="Arial"/>
          <w:b/>
          <w:color w:val="000000"/>
        </w:rPr>
        <w:tab/>
      </w:r>
      <w:r w:rsidR="007056DB">
        <w:rPr>
          <w:rFonts w:ascii="Arial" w:hAnsi="Arial" w:cs="Arial"/>
          <w:b/>
          <w:color w:val="000000"/>
        </w:rPr>
        <w:tab/>
        <w:t>(1</w:t>
      </w:r>
      <w:r w:rsidR="00770CD4">
        <w:rPr>
          <w:rFonts w:ascii="Arial" w:hAnsi="Arial" w:cs="Arial"/>
          <w:b/>
          <w:color w:val="000000"/>
        </w:rPr>
        <w:t>1</w:t>
      </w:r>
      <w:r w:rsidR="007056DB">
        <w:rPr>
          <w:rFonts w:ascii="Arial" w:hAnsi="Arial" w:cs="Arial"/>
          <w:b/>
          <w:color w:val="000000"/>
        </w:rPr>
        <w:t xml:space="preserve"> marks)</w:t>
      </w:r>
    </w:p>
    <w:p w14:paraId="755F4CFC" w14:textId="29C3B69B" w:rsidR="0096663D" w:rsidRPr="000E0610" w:rsidRDefault="0096663D" w:rsidP="005E4385">
      <w:pPr>
        <w:pStyle w:val="ListParagraph"/>
        <w:numPr>
          <w:ilvl w:val="0"/>
          <w:numId w:val="14"/>
        </w:numPr>
        <w:spacing w:after="0" w:line="276" w:lineRule="auto"/>
        <w:rPr>
          <w:rFonts w:ascii="Arial" w:hAnsi="Arial" w:cs="Arial"/>
        </w:rPr>
      </w:pPr>
      <w:r w:rsidRPr="000E0610">
        <w:rPr>
          <w:rFonts w:ascii="Arial" w:hAnsi="Arial" w:cs="Arial"/>
        </w:rPr>
        <w:t xml:space="preserve">The following diagrams represent </w:t>
      </w:r>
      <w:r w:rsidR="000E0610" w:rsidRPr="000E0610">
        <w:rPr>
          <w:rFonts w:ascii="Arial" w:hAnsi="Arial" w:cs="Arial"/>
        </w:rPr>
        <w:t>a selection of the</w:t>
      </w:r>
      <w:r w:rsidR="002C6220">
        <w:rPr>
          <w:rFonts w:ascii="Arial" w:hAnsi="Arial" w:cs="Arial"/>
        </w:rPr>
        <w:t xml:space="preserve"> five (5)</w:t>
      </w:r>
      <w:r w:rsidRPr="000E0610">
        <w:rPr>
          <w:rFonts w:ascii="Arial" w:hAnsi="Arial" w:cs="Arial"/>
        </w:rPr>
        <w:t xml:space="preserve"> different </w:t>
      </w:r>
      <w:r w:rsidR="002C6220">
        <w:rPr>
          <w:rFonts w:ascii="Arial" w:hAnsi="Arial" w:cs="Arial"/>
        </w:rPr>
        <w:t>stages</w:t>
      </w:r>
      <w:r w:rsidRPr="000E0610">
        <w:rPr>
          <w:rFonts w:ascii="Arial" w:hAnsi="Arial" w:cs="Arial"/>
        </w:rPr>
        <w:t xml:space="preserve"> of mitosis.</w:t>
      </w:r>
    </w:p>
    <w:p w14:paraId="0C04DD3E" w14:textId="3D303D74" w:rsidR="0096663D" w:rsidRDefault="0096663D" w:rsidP="007F6517">
      <w:pPr>
        <w:spacing w:after="0" w:line="276" w:lineRule="auto"/>
        <w:rPr>
          <w:rFonts w:ascii="Arial" w:hAnsi="Arial" w:cs="Arial"/>
        </w:rPr>
      </w:pPr>
    </w:p>
    <w:p w14:paraId="127BD420" w14:textId="5D324233" w:rsidR="0096663D" w:rsidRDefault="000E0610" w:rsidP="000E0610">
      <w:pPr>
        <w:spacing w:after="0" w:line="276" w:lineRule="auto"/>
        <w:jc w:val="center"/>
      </w:pPr>
      <w:r>
        <w:rPr>
          <w:noProof/>
          <w:lang w:eastAsia="en-AU"/>
        </w:rPr>
        <w:drawing>
          <wp:inline distT="0" distB="0" distL="0" distR="0" wp14:anchorId="67042CE7" wp14:editId="7549E1E4">
            <wp:extent cx="1621790" cy="1526540"/>
            <wp:effectExtent l="0" t="0" r="0" b="0"/>
            <wp:docPr id="14" name="Picture 14" descr="Anaph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naphase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AU"/>
        </w:rPr>
        <w:drawing>
          <wp:inline distT="0" distB="0" distL="0" distR="0" wp14:anchorId="51A94D50" wp14:editId="71995486">
            <wp:extent cx="1526540" cy="1526540"/>
            <wp:effectExtent l="0" t="0" r="0" b="0"/>
            <wp:docPr id="12" name="Picture 12" descr="File:Proph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:Prophase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AU"/>
        </w:rPr>
        <w:drawing>
          <wp:inline distT="0" distB="0" distL="0" distR="0" wp14:anchorId="33ACFB2E" wp14:editId="2D292468">
            <wp:extent cx="1510665" cy="1447165"/>
            <wp:effectExtent l="0" t="0" r="0" b="635"/>
            <wp:docPr id="13" name="Picture 13" descr="Interph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terphase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6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94B30" w14:textId="5F80E3C6" w:rsidR="000E0610" w:rsidRDefault="000E0610" w:rsidP="000E0610">
      <w:pPr>
        <w:tabs>
          <w:tab w:val="left" w:pos="1560"/>
          <w:tab w:val="left" w:pos="4536"/>
          <w:tab w:val="left" w:pos="7371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  <w:t>A</w:t>
      </w:r>
      <w:r>
        <w:rPr>
          <w:rFonts w:ascii="Arial" w:hAnsi="Arial" w:cs="Arial"/>
        </w:rPr>
        <w:tab/>
        <w:t>B</w:t>
      </w:r>
      <w:r>
        <w:rPr>
          <w:rFonts w:ascii="Arial" w:hAnsi="Arial" w:cs="Arial"/>
        </w:rPr>
        <w:tab/>
        <w:t>C</w:t>
      </w:r>
    </w:p>
    <w:p w14:paraId="342EFFF1" w14:textId="1A15C9E9" w:rsidR="000E0610" w:rsidRDefault="000E0610" w:rsidP="000E0610">
      <w:pPr>
        <w:tabs>
          <w:tab w:val="left" w:pos="1560"/>
          <w:tab w:val="left" w:pos="4536"/>
          <w:tab w:val="left" w:pos="7371"/>
        </w:tabs>
        <w:spacing w:after="0" w:line="276" w:lineRule="auto"/>
        <w:rPr>
          <w:rFonts w:ascii="Arial" w:hAnsi="Arial" w:cs="Arial"/>
        </w:rPr>
      </w:pPr>
    </w:p>
    <w:p w14:paraId="0AC14646" w14:textId="178A46B0" w:rsidR="000E0610" w:rsidRDefault="000E0610" w:rsidP="0086394F">
      <w:pPr>
        <w:spacing w:after="0" w:line="276" w:lineRule="auto"/>
        <w:rPr>
          <w:rFonts w:ascii="Arial" w:hAnsi="Arial" w:cs="Arial"/>
        </w:rPr>
      </w:pPr>
    </w:p>
    <w:p w14:paraId="17EF87DE" w14:textId="2F78A749" w:rsidR="000E0610" w:rsidRPr="000E0610" w:rsidRDefault="000E0610" w:rsidP="005E4385">
      <w:pPr>
        <w:pStyle w:val="ListParagraph"/>
        <w:numPr>
          <w:ilvl w:val="0"/>
          <w:numId w:val="15"/>
        </w:numPr>
        <w:spacing w:after="0" w:line="276" w:lineRule="auto"/>
        <w:ind w:left="1134" w:hanging="425"/>
        <w:rPr>
          <w:rFonts w:ascii="Arial" w:hAnsi="Arial" w:cs="Arial"/>
        </w:rPr>
      </w:pPr>
      <w:r w:rsidRPr="000E0610">
        <w:rPr>
          <w:rFonts w:ascii="Arial" w:hAnsi="Arial" w:cs="Arial"/>
        </w:rPr>
        <w:t>List the diagrams (A, B, C) in the correct order for the process of mitosis.</w:t>
      </w:r>
      <w:r w:rsidRPr="000E0610">
        <w:rPr>
          <w:rFonts w:ascii="Arial" w:hAnsi="Arial" w:cs="Arial"/>
        </w:rPr>
        <w:tab/>
      </w:r>
      <w:r w:rsidRPr="000E061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E0610">
        <w:rPr>
          <w:rFonts w:ascii="Arial" w:hAnsi="Arial" w:cs="Arial"/>
        </w:rPr>
        <w:t>(1 mark)</w:t>
      </w:r>
    </w:p>
    <w:p w14:paraId="05920ADE" w14:textId="704087B7" w:rsidR="000E0610" w:rsidRDefault="0086394F" w:rsidP="0086394F">
      <w:pPr>
        <w:pStyle w:val="ListParagraph"/>
        <w:spacing w:after="0" w:line="480" w:lineRule="auto"/>
        <w:ind w:firstLine="414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14:paraId="76A37C8D" w14:textId="61D14E49" w:rsidR="0086394F" w:rsidRDefault="0086394F" w:rsidP="0086394F">
      <w:pPr>
        <w:pStyle w:val="ListParagraph"/>
        <w:spacing w:after="0" w:line="276" w:lineRule="auto"/>
        <w:ind w:firstLine="414"/>
        <w:rPr>
          <w:rFonts w:ascii="Arial" w:hAnsi="Arial" w:cs="Arial"/>
        </w:rPr>
      </w:pPr>
    </w:p>
    <w:p w14:paraId="35B54380" w14:textId="77777777" w:rsidR="0086394F" w:rsidRDefault="0086394F" w:rsidP="0086394F">
      <w:pPr>
        <w:pStyle w:val="ListParagraph"/>
        <w:spacing w:after="0" w:line="276" w:lineRule="auto"/>
        <w:ind w:firstLine="414"/>
        <w:rPr>
          <w:rFonts w:ascii="Arial" w:hAnsi="Arial" w:cs="Arial"/>
        </w:rPr>
      </w:pPr>
    </w:p>
    <w:p w14:paraId="5C2A94E1" w14:textId="21FF577A" w:rsidR="000E0610" w:rsidRDefault="000E0610" w:rsidP="005E4385">
      <w:pPr>
        <w:pStyle w:val="ListParagraph"/>
        <w:numPr>
          <w:ilvl w:val="0"/>
          <w:numId w:val="16"/>
        </w:numPr>
        <w:spacing w:after="0" w:line="276" w:lineRule="auto"/>
        <w:ind w:left="1134" w:hanging="425"/>
        <w:rPr>
          <w:rFonts w:ascii="Arial" w:hAnsi="Arial" w:cs="Arial"/>
        </w:rPr>
      </w:pPr>
      <w:r>
        <w:rPr>
          <w:rFonts w:ascii="Arial" w:hAnsi="Arial" w:cs="Arial"/>
        </w:rPr>
        <w:t>Identi</w:t>
      </w:r>
      <w:r w:rsidR="002A55D2">
        <w:rPr>
          <w:rFonts w:ascii="Arial" w:hAnsi="Arial" w:cs="Arial"/>
        </w:rPr>
        <w:t>fy the missing stages and draw</w:t>
      </w:r>
      <w:r>
        <w:rPr>
          <w:rFonts w:ascii="Arial" w:hAnsi="Arial" w:cs="Arial"/>
        </w:rPr>
        <w:t xml:space="preserve"> diagram</w:t>
      </w:r>
      <w:r w:rsidR="002A55D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to show what would be occurring</w:t>
      </w:r>
      <w:r w:rsidR="003A7D76">
        <w:rPr>
          <w:rFonts w:ascii="Arial" w:hAnsi="Arial" w:cs="Arial"/>
        </w:rPr>
        <w:t xml:space="preserve"> in each of the missing stages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(4 marks)</w:t>
      </w:r>
    </w:p>
    <w:p w14:paraId="31736231" w14:textId="40A6023A" w:rsidR="000E0610" w:rsidRDefault="000E0610" w:rsidP="000E0610">
      <w:pPr>
        <w:pStyle w:val="ListParagraph"/>
        <w:spacing w:after="0" w:line="276" w:lineRule="auto"/>
        <w:ind w:left="1134"/>
        <w:rPr>
          <w:rFonts w:ascii="Arial" w:hAnsi="Arial" w:cs="Arial"/>
        </w:rPr>
      </w:pPr>
    </w:p>
    <w:p w14:paraId="535A108C" w14:textId="226DBFCF" w:rsidR="00432A3D" w:rsidRDefault="00432A3D" w:rsidP="00432A3D">
      <w:pPr>
        <w:pStyle w:val="ListParagraph"/>
        <w:spacing w:after="0" w:line="276" w:lineRule="auto"/>
        <w:rPr>
          <w:rFonts w:ascii="Arial" w:hAnsi="Arial" w:cs="Arial"/>
        </w:rPr>
      </w:pPr>
    </w:p>
    <w:p w14:paraId="6764214B" w14:textId="2441DD4E" w:rsidR="00DE5A95" w:rsidRDefault="00DE5A95" w:rsidP="00432A3D">
      <w:pPr>
        <w:pStyle w:val="ListParagraph"/>
        <w:spacing w:after="0" w:line="276" w:lineRule="auto"/>
        <w:rPr>
          <w:rFonts w:ascii="Arial" w:hAnsi="Arial" w:cs="Arial"/>
        </w:rPr>
      </w:pPr>
    </w:p>
    <w:p w14:paraId="0DD3ADDD" w14:textId="76D6AFD5" w:rsidR="00DE5A95" w:rsidRDefault="00DE5A95" w:rsidP="00432A3D">
      <w:pPr>
        <w:pStyle w:val="ListParagraph"/>
        <w:spacing w:after="0" w:line="276" w:lineRule="auto"/>
        <w:rPr>
          <w:rFonts w:ascii="Arial" w:hAnsi="Arial" w:cs="Arial"/>
        </w:rPr>
      </w:pPr>
    </w:p>
    <w:p w14:paraId="25248494" w14:textId="43DB439C" w:rsidR="00DE5A95" w:rsidRDefault="00DE5A95" w:rsidP="00432A3D">
      <w:pPr>
        <w:pStyle w:val="ListParagraph"/>
        <w:spacing w:after="0" w:line="276" w:lineRule="auto"/>
        <w:rPr>
          <w:rFonts w:ascii="Arial" w:hAnsi="Arial" w:cs="Arial"/>
        </w:rPr>
      </w:pPr>
    </w:p>
    <w:p w14:paraId="4DBD8CF1" w14:textId="75E2F1B5" w:rsidR="00DE5A95" w:rsidRDefault="00DE5A95" w:rsidP="00432A3D">
      <w:pPr>
        <w:pStyle w:val="ListParagraph"/>
        <w:spacing w:after="0" w:line="276" w:lineRule="auto"/>
        <w:rPr>
          <w:rFonts w:ascii="Arial" w:hAnsi="Arial" w:cs="Arial"/>
        </w:rPr>
      </w:pPr>
    </w:p>
    <w:p w14:paraId="1E5F93A2" w14:textId="324CA6B6" w:rsidR="00DE5A95" w:rsidRDefault="00DE5A95" w:rsidP="00432A3D">
      <w:pPr>
        <w:pStyle w:val="ListParagraph"/>
        <w:spacing w:after="0" w:line="276" w:lineRule="auto"/>
        <w:rPr>
          <w:rFonts w:ascii="Arial" w:hAnsi="Arial" w:cs="Arial"/>
        </w:rPr>
      </w:pPr>
    </w:p>
    <w:p w14:paraId="41A45647" w14:textId="5859A84E" w:rsidR="00DE5A95" w:rsidRDefault="00DE5A95" w:rsidP="00432A3D">
      <w:pPr>
        <w:pStyle w:val="ListParagraph"/>
        <w:spacing w:after="0" w:line="276" w:lineRule="auto"/>
        <w:rPr>
          <w:rFonts w:ascii="Arial" w:hAnsi="Arial" w:cs="Arial"/>
        </w:rPr>
      </w:pPr>
    </w:p>
    <w:p w14:paraId="029AAD87" w14:textId="6853CD68" w:rsidR="00DE5A95" w:rsidRDefault="00DE5A95" w:rsidP="00432A3D">
      <w:pPr>
        <w:pStyle w:val="ListParagraph"/>
        <w:spacing w:after="0" w:line="276" w:lineRule="auto"/>
        <w:rPr>
          <w:rFonts w:ascii="Arial" w:hAnsi="Arial" w:cs="Arial"/>
        </w:rPr>
      </w:pPr>
    </w:p>
    <w:p w14:paraId="71FBFE59" w14:textId="77777777" w:rsidR="00DE5A95" w:rsidRDefault="00DE5A95" w:rsidP="00432A3D">
      <w:pPr>
        <w:pStyle w:val="ListParagraph"/>
        <w:spacing w:after="0" w:line="276" w:lineRule="auto"/>
        <w:rPr>
          <w:rFonts w:ascii="Arial" w:hAnsi="Arial" w:cs="Arial"/>
        </w:rPr>
      </w:pPr>
    </w:p>
    <w:p w14:paraId="1DE48A55" w14:textId="56F403FC" w:rsidR="00432A3D" w:rsidRDefault="00432A3D" w:rsidP="00432A3D">
      <w:pPr>
        <w:pStyle w:val="ListParagraph"/>
        <w:spacing w:after="0" w:line="276" w:lineRule="auto"/>
        <w:rPr>
          <w:rFonts w:ascii="Arial" w:hAnsi="Arial" w:cs="Arial"/>
        </w:rPr>
      </w:pPr>
    </w:p>
    <w:p w14:paraId="6A49B31C" w14:textId="5582B0ED" w:rsidR="00432A3D" w:rsidRDefault="00432A3D" w:rsidP="00432A3D">
      <w:pPr>
        <w:pStyle w:val="ListParagraph"/>
        <w:spacing w:after="0" w:line="276" w:lineRule="auto"/>
        <w:rPr>
          <w:rFonts w:ascii="Arial" w:hAnsi="Arial" w:cs="Arial"/>
        </w:rPr>
      </w:pPr>
    </w:p>
    <w:p w14:paraId="11CA695D" w14:textId="0AB60592" w:rsidR="00DE5A95" w:rsidRDefault="00DE5A95" w:rsidP="00432A3D">
      <w:pPr>
        <w:pStyle w:val="ListParagraph"/>
        <w:spacing w:after="0" w:line="276" w:lineRule="auto"/>
        <w:rPr>
          <w:rFonts w:ascii="Arial" w:hAnsi="Arial" w:cs="Arial"/>
        </w:rPr>
      </w:pPr>
    </w:p>
    <w:p w14:paraId="0400576F" w14:textId="78E3494B" w:rsidR="00DE5A95" w:rsidRDefault="00DE5A95" w:rsidP="00432A3D">
      <w:pPr>
        <w:pStyle w:val="ListParagraph"/>
        <w:spacing w:after="0" w:line="276" w:lineRule="auto"/>
        <w:rPr>
          <w:rFonts w:ascii="Arial" w:hAnsi="Arial" w:cs="Arial"/>
        </w:rPr>
      </w:pPr>
    </w:p>
    <w:p w14:paraId="427FC61F" w14:textId="021D6337" w:rsidR="00DE5A95" w:rsidRDefault="00DE5A95" w:rsidP="00432A3D">
      <w:pPr>
        <w:pStyle w:val="ListParagraph"/>
        <w:spacing w:after="0" w:line="276" w:lineRule="auto"/>
        <w:rPr>
          <w:rFonts w:ascii="Arial" w:hAnsi="Arial" w:cs="Arial"/>
        </w:rPr>
      </w:pPr>
    </w:p>
    <w:p w14:paraId="3C73D86C" w14:textId="5E388456" w:rsidR="00DE5A95" w:rsidRDefault="00DE5A95" w:rsidP="00432A3D">
      <w:pPr>
        <w:pStyle w:val="ListParagraph"/>
        <w:spacing w:after="0" w:line="276" w:lineRule="auto"/>
        <w:rPr>
          <w:rFonts w:ascii="Arial" w:hAnsi="Arial" w:cs="Arial"/>
        </w:rPr>
      </w:pPr>
    </w:p>
    <w:p w14:paraId="3939CFBA" w14:textId="511DF683" w:rsidR="00DE5A95" w:rsidRDefault="00DE5A95" w:rsidP="00432A3D">
      <w:pPr>
        <w:pStyle w:val="ListParagraph"/>
        <w:spacing w:after="0" w:line="276" w:lineRule="auto"/>
        <w:rPr>
          <w:rFonts w:ascii="Arial" w:hAnsi="Arial" w:cs="Arial"/>
        </w:rPr>
      </w:pPr>
    </w:p>
    <w:p w14:paraId="0586D529" w14:textId="65405CB4" w:rsidR="00DE5A95" w:rsidRDefault="00DE5A95" w:rsidP="00432A3D">
      <w:pPr>
        <w:pStyle w:val="ListParagraph"/>
        <w:spacing w:after="0" w:line="276" w:lineRule="auto"/>
        <w:rPr>
          <w:rFonts w:ascii="Arial" w:hAnsi="Arial" w:cs="Arial"/>
        </w:rPr>
      </w:pPr>
    </w:p>
    <w:p w14:paraId="71316032" w14:textId="7E446BD2" w:rsidR="00DE5A95" w:rsidRDefault="00DE5A95" w:rsidP="00432A3D">
      <w:pPr>
        <w:pStyle w:val="ListParagraph"/>
        <w:spacing w:after="0" w:line="276" w:lineRule="auto"/>
        <w:rPr>
          <w:rFonts w:ascii="Arial" w:hAnsi="Arial" w:cs="Arial"/>
        </w:rPr>
      </w:pPr>
    </w:p>
    <w:p w14:paraId="21E94117" w14:textId="4AA71EF5" w:rsidR="00DE5A95" w:rsidRDefault="00DE5A95" w:rsidP="00432A3D">
      <w:pPr>
        <w:pStyle w:val="ListParagraph"/>
        <w:spacing w:after="0" w:line="276" w:lineRule="auto"/>
        <w:rPr>
          <w:rFonts w:ascii="Arial" w:hAnsi="Arial" w:cs="Arial"/>
        </w:rPr>
      </w:pPr>
    </w:p>
    <w:p w14:paraId="085B83E2" w14:textId="47CC8B61" w:rsidR="00DE5A95" w:rsidRDefault="00DE5A95" w:rsidP="00432A3D">
      <w:pPr>
        <w:pStyle w:val="ListParagraph"/>
        <w:spacing w:after="0" w:line="276" w:lineRule="auto"/>
        <w:rPr>
          <w:rFonts w:ascii="Arial" w:hAnsi="Arial" w:cs="Arial"/>
        </w:rPr>
      </w:pPr>
    </w:p>
    <w:p w14:paraId="0D0BD425" w14:textId="456C2D18" w:rsidR="00DE5A95" w:rsidRDefault="00DE5A95" w:rsidP="00432A3D">
      <w:pPr>
        <w:pStyle w:val="ListParagraph"/>
        <w:spacing w:after="0" w:line="276" w:lineRule="auto"/>
        <w:rPr>
          <w:rFonts w:ascii="Arial" w:hAnsi="Arial" w:cs="Arial"/>
        </w:rPr>
      </w:pPr>
    </w:p>
    <w:p w14:paraId="620AD526" w14:textId="77777777" w:rsidR="00DE5A95" w:rsidRDefault="00DE5A95" w:rsidP="00432A3D">
      <w:pPr>
        <w:pStyle w:val="ListParagraph"/>
        <w:spacing w:after="0" w:line="276" w:lineRule="auto"/>
        <w:rPr>
          <w:rFonts w:ascii="Arial" w:hAnsi="Arial" w:cs="Arial"/>
        </w:rPr>
      </w:pPr>
    </w:p>
    <w:p w14:paraId="2FBD8430" w14:textId="7D9189A2" w:rsidR="007056DB" w:rsidRPr="007056DB" w:rsidRDefault="007056DB" w:rsidP="005E4385">
      <w:pPr>
        <w:pStyle w:val="ListParagraph"/>
        <w:numPr>
          <w:ilvl w:val="0"/>
          <w:numId w:val="14"/>
        </w:numPr>
        <w:spacing w:after="0" w:line="276" w:lineRule="auto"/>
        <w:rPr>
          <w:rFonts w:ascii="Arial" w:hAnsi="Arial" w:cs="Arial"/>
        </w:rPr>
      </w:pPr>
      <w:r w:rsidRPr="007056DB">
        <w:rPr>
          <w:rFonts w:ascii="Arial" w:hAnsi="Arial" w:cs="Arial"/>
        </w:rPr>
        <w:lastRenderedPageBreak/>
        <w:t>During the synthesis stage of mitosis, the DNA within a cell is replicated to allow for the production of identical daughter cells.</w:t>
      </w:r>
    </w:p>
    <w:p w14:paraId="0E655525" w14:textId="77777777" w:rsidR="007056DB" w:rsidRDefault="007056DB" w:rsidP="007056DB">
      <w:pPr>
        <w:pStyle w:val="ListParagraph"/>
        <w:spacing w:after="0" w:line="276" w:lineRule="auto"/>
        <w:rPr>
          <w:rFonts w:ascii="Arial" w:hAnsi="Arial" w:cs="Arial"/>
        </w:rPr>
      </w:pPr>
    </w:p>
    <w:p w14:paraId="0D9B6975" w14:textId="57F0F04C" w:rsidR="00AB5B26" w:rsidRPr="00093A44" w:rsidRDefault="00AB5B26" w:rsidP="00093A44">
      <w:pPr>
        <w:spacing w:after="0" w:line="276" w:lineRule="auto"/>
        <w:ind w:firstLine="720"/>
        <w:rPr>
          <w:rFonts w:ascii="Arial" w:hAnsi="Arial" w:cs="Arial"/>
        </w:rPr>
      </w:pPr>
      <w:r w:rsidRPr="00093A44">
        <w:rPr>
          <w:rFonts w:ascii="Arial" w:hAnsi="Arial" w:cs="Arial"/>
        </w:rPr>
        <w:t xml:space="preserve">State the role of the following enzymes in the process of DNA </w:t>
      </w:r>
      <w:r w:rsidR="003A7D76">
        <w:rPr>
          <w:rFonts w:ascii="Arial" w:hAnsi="Arial" w:cs="Arial"/>
        </w:rPr>
        <w:t>r</w:t>
      </w:r>
      <w:r w:rsidRPr="00093A44">
        <w:rPr>
          <w:rFonts w:ascii="Arial" w:hAnsi="Arial" w:cs="Arial"/>
        </w:rPr>
        <w:t>eplication.</w:t>
      </w:r>
    </w:p>
    <w:p w14:paraId="51833FC5" w14:textId="78293D28" w:rsidR="00AB5B26" w:rsidRDefault="00684183" w:rsidP="00AB5B26">
      <w:pPr>
        <w:pStyle w:val="ListParagraph"/>
        <w:spacing w:after="0" w:line="276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(3</w:t>
      </w:r>
      <w:r w:rsidR="00AB5B26">
        <w:rPr>
          <w:rFonts w:ascii="Arial" w:hAnsi="Arial" w:cs="Arial"/>
        </w:rPr>
        <w:t xml:space="preserve"> marks)</w:t>
      </w:r>
    </w:p>
    <w:p w14:paraId="4B514007" w14:textId="6425E45A" w:rsidR="003A7D76" w:rsidRDefault="003A7D76" w:rsidP="005E4385">
      <w:pPr>
        <w:pStyle w:val="ListParagraph"/>
        <w:numPr>
          <w:ilvl w:val="0"/>
          <w:numId w:val="48"/>
        </w:numPr>
        <w:spacing w:after="0" w:line="480" w:lineRule="auto"/>
        <w:rPr>
          <w:rFonts w:ascii="Arial" w:hAnsi="Arial" w:cs="Arial"/>
        </w:rPr>
      </w:pPr>
      <w:r w:rsidRPr="003A7D76">
        <w:rPr>
          <w:rFonts w:ascii="Arial" w:hAnsi="Arial" w:cs="Arial"/>
        </w:rPr>
        <w:t>Helicase</w:t>
      </w:r>
    </w:p>
    <w:p w14:paraId="1CB6400B" w14:textId="7F4140A3" w:rsidR="003A7D76" w:rsidRPr="003A7D76" w:rsidRDefault="003A7D76" w:rsidP="003A7D76">
      <w:pPr>
        <w:pStyle w:val="ListParagraph"/>
        <w:spacing w:after="0" w:line="480" w:lineRule="auto"/>
        <w:ind w:left="1440"/>
        <w:rPr>
          <w:rFonts w:ascii="Arial" w:hAnsi="Arial" w:cs="Arial"/>
        </w:rPr>
      </w:pPr>
      <w:r w:rsidRPr="003A7D76">
        <w:rPr>
          <w:rFonts w:ascii="Arial" w:hAnsi="Arial" w:cs="Arial"/>
        </w:rPr>
        <w:t>____________________________________________________________________________________________________________________________</w:t>
      </w:r>
    </w:p>
    <w:p w14:paraId="1E1860BD" w14:textId="77777777" w:rsidR="003A7D76" w:rsidRPr="003A7D76" w:rsidRDefault="003A7D76" w:rsidP="005E4385">
      <w:pPr>
        <w:pStyle w:val="ListParagraph"/>
        <w:numPr>
          <w:ilvl w:val="0"/>
          <w:numId w:val="48"/>
        </w:numPr>
        <w:spacing w:after="0" w:line="480" w:lineRule="auto"/>
        <w:rPr>
          <w:rFonts w:ascii="Arial" w:hAnsi="Arial" w:cs="Arial"/>
        </w:rPr>
      </w:pPr>
      <w:r w:rsidRPr="003A7D76">
        <w:rPr>
          <w:rFonts w:ascii="Arial" w:hAnsi="Arial" w:cs="Arial"/>
        </w:rPr>
        <w:t>DNA Polymerase</w:t>
      </w:r>
    </w:p>
    <w:p w14:paraId="6314CBCC" w14:textId="40546168" w:rsidR="003A7D76" w:rsidRDefault="003A7D76" w:rsidP="003A7D76">
      <w:pPr>
        <w:pStyle w:val="ListParagraph"/>
        <w:spacing w:after="0" w:line="480" w:lineRule="auto"/>
        <w:ind w:left="1440"/>
        <w:rPr>
          <w:rFonts w:ascii="Arial" w:hAnsi="Arial" w:cs="Arial"/>
        </w:rPr>
      </w:pPr>
      <w:r w:rsidRPr="003A7D76">
        <w:rPr>
          <w:rFonts w:ascii="Arial" w:hAnsi="Arial" w:cs="Arial"/>
        </w:rPr>
        <w:t>____________________________________________________________________________________________________________________________</w:t>
      </w:r>
    </w:p>
    <w:p w14:paraId="3F9BB6B5" w14:textId="3BEFA80A" w:rsidR="007056DB" w:rsidRPr="003A7D76" w:rsidRDefault="003A7D76" w:rsidP="005E4385">
      <w:pPr>
        <w:pStyle w:val="ListParagraph"/>
        <w:numPr>
          <w:ilvl w:val="0"/>
          <w:numId w:val="48"/>
        </w:numPr>
        <w:spacing w:after="0" w:line="480" w:lineRule="auto"/>
        <w:rPr>
          <w:rFonts w:ascii="Arial" w:hAnsi="Arial" w:cs="Arial"/>
        </w:rPr>
      </w:pPr>
      <w:r w:rsidRPr="003A7D76">
        <w:rPr>
          <w:rFonts w:ascii="Arial" w:hAnsi="Arial" w:cs="Arial"/>
        </w:rPr>
        <w:t xml:space="preserve">DNA Ligase </w:t>
      </w:r>
      <w:r w:rsidR="00DE5A95" w:rsidRPr="003A7D76">
        <w:rPr>
          <w:rFonts w:ascii="Arial" w:hAnsi="Arial" w:cs="Arial"/>
        </w:rPr>
        <w:t>____________________________________________________________________________________________________________________________</w:t>
      </w:r>
    </w:p>
    <w:p w14:paraId="4F5619F7" w14:textId="77777777" w:rsidR="00DE5A95" w:rsidRDefault="00DE5A95" w:rsidP="007056DB">
      <w:pPr>
        <w:spacing w:after="0" w:line="276" w:lineRule="auto"/>
        <w:rPr>
          <w:rFonts w:ascii="Arial" w:hAnsi="Arial" w:cs="Arial"/>
        </w:rPr>
      </w:pPr>
    </w:p>
    <w:p w14:paraId="75BE791B" w14:textId="77777777" w:rsidR="00DE5A95" w:rsidRDefault="00DE5A95" w:rsidP="007056DB">
      <w:pPr>
        <w:spacing w:after="0" w:line="276" w:lineRule="auto"/>
        <w:rPr>
          <w:rFonts w:ascii="Arial" w:hAnsi="Arial" w:cs="Arial"/>
        </w:rPr>
      </w:pPr>
    </w:p>
    <w:p w14:paraId="658C3B3F" w14:textId="36CD1C2B" w:rsidR="007F6517" w:rsidRDefault="007056DB" w:rsidP="007056DB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Occasionally cells can </w:t>
      </w:r>
      <w:r w:rsidR="007F6517">
        <w:rPr>
          <w:rFonts w:ascii="Arial" w:hAnsi="Arial" w:cs="Arial"/>
        </w:rPr>
        <w:t>become abnormal, invad</w:t>
      </w:r>
      <w:r>
        <w:rPr>
          <w:rFonts w:ascii="Arial" w:hAnsi="Arial" w:cs="Arial"/>
        </w:rPr>
        <w:t>ing</w:t>
      </w:r>
      <w:r w:rsidR="007F6517">
        <w:rPr>
          <w:rFonts w:ascii="Arial" w:hAnsi="Arial" w:cs="Arial"/>
        </w:rPr>
        <w:t xml:space="preserve"> and</w:t>
      </w:r>
      <w:r>
        <w:rPr>
          <w:rFonts w:ascii="Arial" w:hAnsi="Arial" w:cs="Arial"/>
        </w:rPr>
        <w:t xml:space="preserve"> damaging the tissues of the body. These diseases can be diagnosed as cancer. </w:t>
      </w:r>
    </w:p>
    <w:p w14:paraId="4FC9DD9E" w14:textId="77777777" w:rsidR="007F6517" w:rsidRDefault="007F6517" w:rsidP="00093A44">
      <w:pPr>
        <w:spacing w:after="0" w:line="276" w:lineRule="auto"/>
        <w:jc w:val="center"/>
        <w:rPr>
          <w:rFonts w:ascii="Arial" w:hAnsi="Arial" w:cs="Arial"/>
        </w:rPr>
      </w:pPr>
    </w:p>
    <w:p w14:paraId="0E47C84C" w14:textId="339E2269" w:rsidR="007F6517" w:rsidRPr="007056DB" w:rsidRDefault="007F6517" w:rsidP="005E4385">
      <w:pPr>
        <w:pStyle w:val="ListParagraph"/>
        <w:numPr>
          <w:ilvl w:val="0"/>
          <w:numId w:val="14"/>
        </w:numPr>
        <w:spacing w:after="0" w:line="276" w:lineRule="auto"/>
        <w:rPr>
          <w:rFonts w:ascii="Arial" w:hAnsi="Arial" w:cs="Arial"/>
        </w:rPr>
      </w:pPr>
      <w:r w:rsidRPr="007056DB">
        <w:rPr>
          <w:rFonts w:ascii="Arial" w:hAnsi="Arial" w:cs="Arial"/>
        </w:rPr>
        <w:t>Describe how cancer develops and suggest one way it can spread throughout the body (metastasise).</w:t>
      </w:r>
      <w:r w:rsidRPr="007056DB">
        <w:rPr>
          <w:rFonts w:ascii="Arial" w:hAnsi="Arial" w:cs="Arial"/>
        </w:rPr>
        <w:tab/>
      </w:r>
      <w:r w:rsidRPr="007056DB">
        <w:rPr>
          <w:rFonts w:ascii="Arial" w:hAnsi="Arial" w:cs="Arial"/>
        </w:rPr>
        <w:tab/>
      </w:r>
      <w:r w:rsidRPr="007056DB">
        <w:rPr>
          <w:rFonts w:ascii="Arial" w:hAnsi="Arial" w:cs="Arial"/>
        </w:rPr>
        <w:tab/>
      </w:r>
      <w:r w:rsidRPr="007056DB">
        <w:rPr>
          <w:rFonts w:ascii="Arial" w:hAnsi="Arial" w:cs="Arial"/>
        </w:rPr>
        <w:tab/>
      </w:r>
      <w:r w:rsidRPr="007056DB">
        <w:rPr>
          <w:rFonts w:ascii="Arial" w:hAnsi="Arial" w:cs="Arial"/>
        </w:rPr>
        <w:tab/>
      </w:r>
      <w:r w:rsidRPr="007056DB">
        <w:rPr>
          <w:rFonts w:ascii="Arial" w:hAnsi="Arial" w:cs="Arial"/>
        </w:rPr>
        <w:tab/>
      </w:r>
      <w:r w:rsidRPr="007056DB">
        <w:rPr>
          <w:rFonts w:ascii="Arial" w:hAnsi="Arial" w:cs="Arial"/>
        </w:rPr>
        <w:tab/>
      </w:r>
      <w:r w:rsidRPr="007056DB">
        <w:rPr>
          <w:rFonts w:ascii="Arial" w:hAnsi="Arial" w:cs="Arial"/>
        </w:rPr>
        <w:tab/>
        <w:t>(3 marks)</w:t>
      </w:r>
    </w:p>
    <w:p w14:paraId="72DBD38A" w14:textId="77777777" w:rsidR="007F6517" w:rsidRPr="00FE35D6" w:rsidRDefault="007F6517" w:rsidP="007F6517">
      <w:pPr>
        <w:spacing w:after="0" w:line="276" w:lineRule="auto"/>
        <w:ind w:left="7920"/>
        <w:rPr>
          <w:rFonts w:ascii="Arial" w:hAnsi="Arial" w:cs="Arial"/>
        </w:rPr>
      </w:pPr>
    </w:p>
    <w:p w14:paraId="790900FB" w14:textId="7C7FA478" w:rsidR="00C05FC9" w:rsidRDefault="00DE5A95" w:rsidP="00DE5A95">
      <w:pPr>
        <w:spacing w:line="480" w:lineRule="auto"/>
        <w:ind w:left="709"/>
        <w:rPr>
          <w:rFonts w:ascii="Arial" w:hAnsi="Arial" w:cs="Arial"/>
          <w:color w:val="000000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9198BB0" w14:textId="061DB5BA" w:rsidR="00C05FC9" w:rsidRDefault="00C05FC9" w:rsidP="00C05FC9">
      <w:pPr>
        <w:spacing w:line="276" w:lineRule="auto"/>
        <w:rPr>
          <w:rFonts w:ascii="Arial" w:hAnsi="Arial" w:cs="Arial"/>
          <w:b/>
          <w:noProof/>
          <w:color w:val="000000"/>
          <w:lang w:eastAsia="en-AU"/>
        </w:rPr>
      </w:pPr>
    </w:p>
    <w:p w14:paraId="3CD15C70" w14:textId="77777777" w:rsidR="00494EAD" w:rsidRDefault="00494EAD" w:rsidP="00C05FC9">
      <w:pPr>
        <w:spacing w:line="276" w:lineRule="auto"/>
        <w:rPr>
          <w:rFonts w:ascii="Arial" w:hAnsi="Arial" w:cs="Arial"/>
          <w:b/>
          <w:color w:val="000000"/>
        </w:rPr>
      </w:pPr>
    </w:p>
    <w:p w14:paraId="7765D7CD" w14:textId="6691DA78" w:rsidR="007F6517" w:rsidRDefault="007F6517" w:rsidP="00821643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04771706" w14:textId="1092C277" w:rsidR="005C129E" w:rsidRDefault="005C129E" w:rsidP="00821643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693AF810" w14:textId="18006072" w:rsidR="005C129E" w:rsidRDefault="005C129E" w:rsidP="00821643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44265918" w14:textId="1B2ACBEB" w:rsidR="0096663D" w:rsidRDefault="00501BDE" w:rsidP="00501BDE">
      <w:pPr>
        <w:spacing w:before="240" w:line="276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Q</w:t>
      </w:r>
      <w:r w:rsidR="0096663D">
        <w:rPr>
          <w:rFonts w:ascii="Arial" w:hAnsi="Arial" w:cs="Arial"/>
          <w:b/>
          <w:color w:val="000000"/>
        </w:rPr>
        <w:t>uestion 38</w:t>
      </w:r>
      <w:r w:rsidR="0096663D">
        <w:rPr>
          <w:rFonts w:ascii="Arial" w:hAnsi="Arial" w:cs="Arial"/>
          <w:b/>
          <w:color w:val="000000"/>
        </w:rPr>
        <w:tab/>
      </w:r>
      <w:r w:rsidR="0096663D">
        <w:rPr>
          <w:rFonts w:ascii="Arial" w:hAnsi="Arial" w:cs="Arial"/>
          <w:b/>
          <w:color w:val="000000"/>
        </w:rPr>
        <w:tab/>
      </w:r>
      <w:r w:rsidR="0096663D">
        <w:rPr>
          <w:rFonts w:ascii="Arial" w:hAnsi="Arial" w:cs="Arial"/>
          <w:b/>
          <w:color w:val="000000"/>
        </w:rPr>
        <w:tab/>
      </w:r>
      <w:r w:rsidR="0096663D">
        <w:rPr>
          <w:rFonts w:ascii="Arial" w:hAnsi="Arial" w:cs="Arial"/>
          <w:b/>
          <w:color w:val="000000"/>
        </w:rPr>
        <w:tab/>
      </w:r>
      <w:r w:rsidR="00EE5F9F">
        <w:rPr>
          <w:rFonts w:ascii="Arial" w:hAnsi="Arial" w:cs="Arial"/>
          <w:b/>
          <w:color w:val="000000"/>
        </w:rPr>
        <w:tab/>
      </w:r>
      <w:r w:rsidR="00EE5F9F">
        <w:rPr>
          <w:rFonts w:ascii="Arial" w:hAnsi="Arial" w:cs="Arial"/>
          <w:b/>
          <w:color w:val="000000"/>
        </w:rPr>
        <w:tab/>
      </w:r>
      <w:r w:rsidR="00EE5F9F">
        <w:rPr>
          <w:rFonts w:ascii="Arial" w:hAnsi="Arial" w:cs="Arial"/>
          <w:b/>
          <w:color w:val="000000"/>
        </w:rPr>
        <w:tab/>
      </w:r>
      <w:r w:rsidR="00EE5F9F">
        <w:rPr>
          <w:rFonts w:ascii="Arial" w:hAnsi="Arial" w:cs="Arial"/>
          <w:b/>
          <w:color w:val="000000"/>
        </w:rPr>
        <w:tab/>
      </w:r>
      <w:r w:rsidR="00EE5F9F">
        <w:rPr>
          <w:rFonts w:ascii="Arial" w:hAnsi="Arial" w:cs="Arial"/>
          <w:b/>
          <w:color w:val="000000"/>
        </w:rPr>
        <w:tab/>
        <w:t xml:space="preserve">       (</w:t>
      </w:r>
      <w:r w:rsidR="00EE4559">
        <w:rPr>
          <w:rFonts w:ascii="Arial" w:hAnsi="Arial" w:cs="Arial"/>
          <w:b/>
          <w:color w:val="000000"/>
        </w:rPr>
        <w:t>13</w:t>
      </w:r>
      <w:r w:rsidR="00EE5F9F">
        <w:rPr>
          <w:rFonts w:ascii="Arial" w:hAnsi="Arial" w:cs="Arial"/>
          <w:b/>
          <w:color w:val="000000"/>
        </w:rPr>
        <w:t xml:space="preserve"> marks)</w:t>
      </w:r>
      <w:r w:rsidR="0096663D">
        <w:rPr>
          <w:rFonts w:ascii="Arial" w:hAnsi="Arial" w:cs="Arial"/>
          <w:b/>
          <w:color w:val="000000"/>
        </w:rPr>
        <w:tab/>
      </w:r>
    </w:p>
    <w:p w14:paraId="74ED077B" w14:textId="2C02D8C5" w:rsidR="00E753A4" w:rsidRPr="006B6D8E" w:rsidRDefault="003A7D76" w:rsidP="005E4385">
      <w:pPr>
        <w:pStyle w:val="ListParagraph"/>
        <w:numPr>
          <w:ilvl w:val="0"/>
          <w:numId w:val="20"/>
        </w:numPr>
        <w:tabs>
          <w:tab w:val="right" w:pos="9639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A sample of tissue</w:t>
      </w:r>
      <w:r w:rsidR="00E753A4" w:rsidRPr="006B6D8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was</w:t>
      </w:r>
      <w:r w:rsidR="00E753A4" w:rsidRPr="006B6D8E">
        <w:rPr>
          <w:rFonts w:ascii="Arial" w:hAnsi="Arial" w:cs="Arial"/>
        </w:rPr>
        <w:t xml:space="preserve"> extracted from a crime scene. DNA profiling was undertaken and the respective banding patterns produced. These are shown in the diagram below.</w:t>
      </w:r>
    </w:p>
    <w:p w14:paraId="0B6A270C" w14:textId="63E7E73B" w:rsidR="00E753A4" w:rsidRDefault="00E753A4" w:rsidP="00406C67">
      <w:pPr>
        <w:tabs>
          <w:tab w:val="right" w:pos="9639"/>
        </w:tabs>
        <w:spacing w:after="0" w:line="276" w:lineRule="auto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7"/>
        <w:gridCol w:w="607"/>
        <w:gridCol w:w="1094"/>
        <w:gridCol w:w="425"/>
        <w:gridCol w:w="1134"/>
        <w:gridCol w:w="567"/>
        <w:gridCol w:w="1134"/>
      </w:tblGrid>
      <w:tr w:rsidR="00B860B5" w14:paraId="66948587" w14:textId="77777777" w:rsidTr="00B860B5">
        <w:trPr>
          <w:jc w:val="center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5807F0A" w14:textId="77777777" w:rsidR="00B860B5" w:rsidRDefault="00B860B5" w:rsidP="006B6D8E">
            <w:pPr>
              <w:tabs>
                <w:tab w:val="right" w:pos="9639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0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BF3B2A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9659A2" w14:textId="05846FBC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1A9E40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BF95BC3" w14:textId="394BDAEE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A2AE2B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7983AE" w14:textId="79002D18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</w:tr>
      <w:tr w:rsidR="00B860B5" w14:paraId="299A4150" w14:textId="77777777" w:rsidTr="00B860B5">
        <w:trPr>
          <w:jc w:val="center"/>
        </w:trPr>
        <w:tc>
          <w:tcPr>
            <w:tcW w:w="1087" w:type="dxa"/>
            <w:tcBorders>
              <w:left w:val="single" w:sz="4" w:space="0" w:color="auto"/>
              <w:right w:val="single" w:sz="4" w:space="0" w:color="auto"/>
            </w:tcBorders>
          </w:tcPr>
          <w:p w14:paraId="6AD37850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60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F7EC16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094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DBB80F5" w14:textId="774D991D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8CC16D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D4F266C" w14:textId="4E35C328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075306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20B75EFB" w14:textId="1B6BC4C3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</w:tr>
      <w:tr w:rsidR="00B860B5" w14:paraId="26D4AFD6" w14:textId="77777777" w:rsidTr="00B860B5">
        <w:trPr>
          <w:jc w:val="center"/>
        </w:trPr>
        <w:tc>
          <w:tcPr>
            <w:tcW w:w="1087" w:type="dxa"/>
            <w:tcBorders>
              <w:left w:val="single" w:sz="4" w:space="0" w:color="auto"/>
              <w:right w:val="single" w:sz="4" w:space="0" w:color="auto"/>
            </w:tcBorders>
          </w:tcPr>
          <w:p w14:paraId="1DC87208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60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FB859E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094" w:type="dxa"/>
            <w:tcBorders>
              <w:left w:val="single" w:sz="4" w:space="0" w:color="auto"/>
              <w:right w:val="single" w:sz="4" w:space="0" w:color="auto"/>
            </w:tcBorders>
          </w:tcPr>
          <w:p w14:paraId="2DCB59D3" w14:textId="20290041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EE1130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6D41C0FA" w14:textId="55E56204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8ADCE1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A47D724" w14:textId="05EEB221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</w:tr>
      <w:tr w:rsidR="00B860B5" w14:paraId="20F58AF4" w14:textId="77777777" w:rsidTr="00B860B5">
        <w:trPr>
          <w:jc w:val="center"/>
        </w:trPr>
        <w:tc>
          <w:tcPr>
            <w:tcW w:w="1087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86A657B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60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44A8FA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094" w:type="dxa"/>
            <w:tcBorders>
              <w:left w:val="single" w:sz="4" w:space="0" w:color="auto"/>
              <w:right w:val="single" w:sz="4" w:space="0" w:color="auto"/>
            </w:tcBorders>
          </w:tcPr>
          <w:p w14:paraId="34C402A1" w14:textId="4F41ED9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CFDE14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EA59BAD" w14:textId="57164131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0FB617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3F10CC" w14:textId="3C1359D9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</w:tr>
      <w:tr w:rsidR="00B860B5" w14:paraId="69A3DB63" w14:textId="77777777" w:rsidTr="00B860B5">
        <w:trPr>
          <w:jc w:val="center"/>
        </w:trPr>
        <w:tc>
          <w:tcPr>
            <w:tcW w:w="1087" w:type="dxa"/>
            <w:tcBorders>
              <w:left w:val="single" w:sz="4" w:space="0" w:color="auto"/>
              <w:right w:val="single" w:sz="4" w:space="0" w:color="auto"/>
            </w:tcBorders>
          </w:tcPr>
          <w:p w14:paraId="06E07A80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60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A26695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094" w:type="dxa"/>
            <w:tcBorders>
              <w:left w:val="single" w:sz="4" w:space="0" w:color="auto"/>
              <w:right w:val="single" w:sz="4" w:space="0" w:color="auto"/>
            </w:tcBorders>
          </w:tcPr>
          <w:p w14:paraId="6CC83B64" w14:textId="7813409B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92151E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589B62B0" w14:textId="4087609C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74B7EA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3445736E" w14:textId="0EBB5ED8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</w:tr>
      <w:tr w:rsidR="00B860B5" w14:paraId="7148CBDF" w14:textId="77777777" w:rsidTr="00B860B5">
        <w:trPr>
          <w:trHeight w:val="70"/>
          <w:jc w:val="center"/>
        </w:trPr>
        <w:tc>
          <w:tcPr>
            <w:tcW w:w="1087" w:type="dxa"/>
            <w:tcBorders>
              <w:left w:val="single" w:sz="4" w:space="0" w:color="auto"/>
              <w:right w:val="single" w:sz="4" w:space="0" w:color="auto"/>
            </w:tcBorders>
          </w:tcPr>
          <w:p w14:paraId="4E246252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60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6F4DAF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094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4DCB935" w14:textId="124627BE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0D4C9A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2BA02CB" w14:textId="1340EE94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46A50C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57BF3BC8" w14:textId="345C5C48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</w:tr>
      <w:tr w:rsidR="00B860B5" w14:paraId="42036515" w14:textId="77777777" w:rsidTr="00B860B5">
        <w:trPr>
          <w:jc w:val="center"/>
        </w:trPr>
        <w:tc>
          <w:tcPr>
            <w:tcW w:w="10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2104B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60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5190B3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0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7BE78" w14:textId="51040C1D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EA1614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30EC2" w14:textId="4240898F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05B4B1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61E2122" w14:textId="66209329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</w:tr>
      <w:tr w:rsidR="00B860B5" w14:paraId="55A567D1" w14:textId="77777777" w:rsidTr="00B860B5">
        <w:trPr>
          <w:jc w:val="center"/>
        </w:trPr>
        <w:tc>
          <w:tcPr>
            <w:tcW w:w="1087" w:type="dxa"/>
            <w:tcBorders>
              <w:top w:val="single" w:sz="4" w:space="0" w:color="auto"/>
            </w:tcBorders>
          </w:tcPr>
          <w:p w14:paraId="1749A5AE" w14:textId="2A0C294D" w:rsidR="00B860B5" w:rsidRDefault="00B860B5" w:rsidP="006B6D8E">
            <w:pPr>
              <w:tabs>
                <w:tab w:val="right" w:pos="9639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Victim</w:t>
            </w:r>
          </w:p>
        </w:tc>
        <w:tc>
          <w:tcPr>
            <w:tcW w:w="607" w:type="dxa"/>
          </w:tcPr>
          <w:p w14:paraId="3B2108DC" w14:textId="77777777" w:rsidR="00B860B5" w:rsidRDefault="00B860B5" w:rsidP="006B6D8E">
            <w:pPr>
              <w:tabs>
                <w:tab w:val="right" w:pos="9639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94" w:type="dxa"/>
            <w:tcBorders>
              <w:top w:val="single" w:sz="4" w:space="0" w:color="auto"/>
            </w:tcBorders>
          </w:tcPr>
          <w:p w14:paraId="7F65CFE3" w14:textId="7F081DDB" w:rsidR="00B860B5" w:rsidRDefault="00B860B5" w:rsidP="006B6D8E">
            <w:pPr>
              <w:tabs>
                <w:tab w:val="right" w:pos="9639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 1</w:t>
            </w:r>
          </w:p>
        </w:tc>
        <w:tc>
          <w:tcPr>
            <w:tcW w:w="425" w:type="dxa"/>
            <w:shd w:val="clear" w:color="auto" w:fill="FFFFFF" w:themeFill="background1"/>
          </w:tcPr>
          <w:p w14:paraId="7FDB03EA" w14:textId="77777777" w:rsidR="00B860B5" w:rsidRDefault="00B860B5" w:rsidP="006B6D8E">
            <w:pPr>
              <w:tabs>
                <w:tab w:val="right" w:pos="9639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FE522D5" w14:textId="3595A56E" w:rsidR="00B860B5" w:rsidRDefault="00B860B5" w:rsidP="006B6D8E">
            <w:pPr>
              <w:tabs>
                <w:tab w:val="right" w:pos="9639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Sample </w:t>
            </w:r>
          </w:p>
        </w:tc>
        <w:tc>
          <w:tcPr>
            <w:tcW w:w="567" w:type="dxa"/>
          </w:tcPr>
          <w:p w14:paraId="2D5A921F" w14:textId="77777777" w:rsidR="00B860B5" w:rsidRDefault="00B860B5" w:rsidP="006B6D8E">
            <w:pPr>
              <w:tabs>
                <w:tab w:val="right" w:pos="9639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A07637B" w14:textId="2D22805B" w:rsidR="00B860B5" w:rsidRDefault="00B860B5" w:rsidP="006B6D8E">
            <w:pPr>
              <w:tabs>
                <w:tab w:val="right" w:pos="9639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 2</w:t>
            </w:r>
          </w:p>
        </w:tc>
      </w:tr>
    </w:tbl>
    <w:p w14:paraId="22CDFAB2" w14:textId="77777777" w:rsidR="006B6D8E" w:rsidRDefault="006B6D8E" w:rsidP="006B6D8E">
      <w:pPr>
        <w:pStyle w:val="ListParagraph"/>
        <w:tabs>
          <w:tab w:val="right" w:pos="9639"/>
        </w:tabs>
        <w:spacing w:after="0" w:line="276" w:lineRule="auto"/>
        <w:rPr>
          <w:rFonts w:ascii="Arial" w:hAnsi="Arial" w:cs="Arial"/>
        </w:rPr>
      </w:pPr>
    </w:p>
    <w:p w14:paraId="529EB12D" w14:textId="5AAC78BB" w:rsidR="00E753A4" w:rsidRDefault="006B6D8E" w:rsidP="005E4385">
      <w:pPr>
        <w:pStyle w:val="ListParagraph"/>
        <w:numPr>
          <w:ilvl w:val="0"/>
          <w:numId w:val="19"/>
        </w:numPr>
        <w:spacing w:after="0" w:line="276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>Identify which suspect was most likely the perpetrator of this crime.</w:t>
      </w:r>
    </w:p>
    <w:p w14:paraId="26ED1ABC" w14:textId="36238AEC" w:rsidR="006B6D8E" w:rsidRDefault="00B860B5" w:rsidP="00B860B5">
      <w:pPr>
        <w:spacing w:after="0" w:line="276" w:lineRule="auto"/>
        <w:ind w:left="7920"/>
        <w:rPr>
          <w:rFonts w:ascii="Arial" w:hAnsi="Arial" w:cs="Arial"/>
        </w:rPr>
      </w:pPr>
      <w:r w:rsidRPr="00B860B5">
        <w:rPr>
          <w:rFonts w:ascii="Arial" w:hAnsi="Arial" w:cs="Arial"/>
        </w:rPr>
        <w:t xml:space="preserve">(1 </w:t>
      </w:r>
      <w:r w:rsidR="006B6D8E" w:rsidRPr="00B860B5">
        <w:rPr>
          <w:rFonts w:ascii="Arial" w:hAnsi="Arial" w:cs="Arial"/>
        </w:rPr>
        <w:t>mark)</w:t>
      </w:r>
    </w:p>
    <w:p w14:paraId="0C956378" w14:textId="6819D4E1" w:rsidR="00B860B5" w:rsidRDefault="00B860B5" w:rsidP="00B860B5">
      <w:pPr>
        <w:tabs>
          <w:tab w:val="lef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E5A95">
        <w:rPr>
          <w:rFonts w:ascii="Arial" w:hAnsi="Arial" w:cs="Arial"/>
        </w:rPr>
        <w:t>________________________________________________________________</w:t>
      </w:r>
    </w:p>
    <w:p w14:paraId="1A1C31DD" w14:textId="213E2C17" w:rsidR="00DE5A95" w:rsidRDefault="00DE5A95" w:rsidP="00B860B5">
      <w:pPr>
        <w:tabs>
          <w:tab w:val="left" w:pos="1134"/>
        </w:tabs>
        <w:spacing w:after="0" w:line="276" w:lineRule="auto"/>
        <w:rPr>
          <w:rFonts w:ascii="Arial" w:hAnsi="Arial" w:cs="Arial"/>
        </w:rPr>
      </w:pPr>
    </w:p>
    <w:p w14:paraId="692E354F" w14:textId="77777777" w:rsidR="00DE5A95" w:rsidRPr="00B860B5" w:rsidRDefault="00DE5A95" w:rsidP="00B860B5">
      <w:pPr>
        <w:tabs>
          <w:tab w:val="left" w:pos="1134"/>
        </w:tabs>
        <w:spacing w:after="0" w:line="276" w:lineRule="auto"/>
        <w:rPr>
          <w:rFonts w:ascii="Arial" w:hAnsi="Arial" w:cs="Arial"/>
        </w:rPr>
      </w:pPr>
    </w:p>
    <w:p w14:paraId="4A3B2BCB" w14:textId="2578E775" w:rsidR="006B6D8E" w:rsidRDefault="00B860B5" w:rsidP="005E4385">
      <w:pPr>
        <w:pStyle w:val="ListParagraph"/>
        <w:numPr>
          <w:ilvl w:val="0"/>
          <w:numId w:val="21"/>
        </w:numPr>
        <w:spacing w:after="0" w:line="276" w:lineRule="auto"/>
        <w:ind w:left="1134" w:hanging="360"/>
        <w:rPr>
          <w:rFonts w:ascii="Arial" w:hAnsi="Arial" w:cs="Arial"/>
        </w:rPr>
      </w:pPr>
      <w:r>
        <w:rPr>
          <w:rFonts w:ascii="Arial" w:hAnsi="Arial" w:cs="Arial"/>
        </w:rPr>
        <w:t>Explain how you arrived at your answer in part (a</w:t>
      </w:r>
      <w:proofErr w:type="gramStart"/>
      <w:r>
        <w:rPr>
          <w:rFonts w:ascii="Arial" w:hAnsi="Arial" w:cs="Arial"/>
        </w:rPr>
        <w:t>)(</w:t>
      </w:r>
      <w:proofErr w:type="spellStart"/>
      <w:proofErr w:type="gramEnd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14:paraId="2A543C90" w14:textId="3E1149D6" w:rsidR="00B860B5" w:rsidRDefault="00B860B5" w:rsidP="00B860B5">
      <w:pPr>
        <w:pStyle w:val="ListParagraph"/>
        <w:spacing w:after="0" w:line="276" w:lineRule="auto"/>
        <w:ind w:left="1134"/>
        <w:rPr>
          <w:rFonts w:ascii="Arial" w:hAnsi="Arial" w:cs="Arial"/>
        </w:rPr>
      </w:pPr>
    </w:p>
    <w:p w14:paraId="384A6D83" w14:textId="70BBAA4F" w:rsidR="00B860B5" w:rsidRPr="00B860B5" w:rsidRDefault="00DE5A95" w:rsidP="00DE5A95">
      <w:pPr>
        <w:pStyle w:val="ListParagraph"/>
        <w:spacing w:after="0" w:line="480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</w:t>
      </w:r>
    </w:p>
    <w:p w14:paraId="3C4B02A2" w14:textId="00D73458" w:rsidR="00B860B5" w:rsidRDefault="00B860B5" w:rsidP="00406C67">
      <w:pPr>
        <w:tabs>
          <w:tab w:val="right" w:pos="9639"/>
        </w:tabs>
        <w:spacing w:after="0" w:line="276" w:lineRule="auto"/>
        <w:rPr>
          <w:rFonts w:ascii="Arial" w:hAnsi="Arial" w:cs="Arial"/>
        </w:rPr>
      </w:pPr>
    </w:p>
    <w:p w14:paraId="5AFFC14D" w14:textId="77777777" w:rsidR="00DE5A95" w:rsidRDefault="00DE5A95" w:rsidP="00406C67">
      <w:pPr>
        <w:tabs>
          <w:tab w:val="right" w:pos="9639"/>
        </w:tabs>
        <w:spacing w:after="0" w:line="276" w:lineRule="auto"/>
        <w:rPr>
          <w:rFonts w:ascii="Arial" w:hAnsi="Arial" w:cs="Arial"/>
        </w:rPr>
      </w:pPr>
    </w:p>
    <w:p w14:paraId="061391C1" w14:textId="2B20D39C" w:rsidR="000855C5" w:rsidRDefault="000855C5" w:rsidP="00406C67">
      <w:pPr>
        <w:tabs>
          <w:tab w:val="right" w:pos="9639"/>
        </w:tabs>
        <w:spacing w:after="0" w:line="276" w:lineRule="auto"/>
        <w:rPr>
          <w:rFonts w:ascii="Arial" w:hAnsi="Arial" w:cs="Arial"/>
        </w:rPr>
      </w:pPr>
      <w:r w:rsidRPr="00245C78">
        <w:rPr>
          <w:rFonts w:ascii="Arial" w:hAnsi="Arial" w:cs="Arial"/>
        </w:rPr>
        <w:t>DNA profiling utilises the biotechnology of Polymerase Chain Reaction (PCR)</w:t>
      </w:r>
      <w:r>
        <w:rPr>
          <w:rFonts w:ascii="Arial" w:hAnsi="Arial" w:cs="Arial"/>
        </w:rPr>
        <w:t>. PCR mimic</w:t>
      </w:r>
      <w:r w:rsidR="002F7F63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steps of DNA replication. </w:t>
      </w:r>
    </w:p>
    <w:p w14:paraId="37CB3A62" w14:textId="1A55874A" w:rsidR="000855C5" w:rsidRPr="00B860B5" w:rsidRDefault="000855C5" w:rsidP="005E4385">
      <w:pPr>
        <w:pStyle w:val="ListParagraph"/>
        <w:numPr>
          <w:ilvl w:val="0"/>
          <w:numId w:val="20"/>
        </w:numPr>
        <w:tabs>
          <w:tab w:val="right" w:pos="9639"/>
        </w:tabs>
        <w:spacing w:before="240" w:line="276" w:lineRule="auto"/>
        <w:rPr>
          <w:rFonts w:ascii="Arial" w:hAnsi="Arial" w:cs="Arial"/>
          <w:color w:val="000000"/>
        </w:rPr>
      </w:pPr>
      <w:r w:rsidRPr="00B860B5">
        <w:rPr>
          <w:rFonts w:ascii="Arial" w:hAnsi="Arial" w:cs="Arial"/>
          <w:color w:val="000000"/>
        </w:rPr>
        <w:t xml:space="preserve">Identify </w:t>
      </w:r>
      <w:r w:rsidRPr="003A7D76">
        <w:rPr>
          <w:rFonts w:ascii="Arial" w:hAnsi="Arial" w:cs="Arial"/>
          <w:b/>
          <w:color w:val="000000"/>
        </w:rPr>
        <w:t>three</w:t>
      </w:r>
      <w:r w:rsidRPr="00B860B5">
        <w:rPr>
          <w:rFonts w:ascii="Arial" w:hAnsi="Arial" w:cs="Arial"/>
          <w:color w:val="000000"/>
        </w:rPr>
        <w:t xml:space="preserve"> structural properties of DNA that allow it to be</w:t>
      </w:r>
      <w:r w:rsidR="002F7F63">
        <w:rPr>
          <w:rFonts w:ascii="Arial" w:hAnsi="Arial" w:cs="Arial"/>
          <w:color w:val="000000"/>
        </w:rPr>
        <w:t xml:space="preserve"> replicated</w:t>
      </w:r>
      <w:r w:rsidRPr="00B860B5">
        <w:rPr>
          <w:rFonts w:ascii="Arial" w:hAnsi="Arial" w:cs="Arial"/>
          <w:color w:val="000000"/>
        </w:rPr>
        <w:t>.</w:t>
      </w:r>
    </w:p>
    <w:p w14:paraId="0A8B9974" w14:textId="6BF95B2D" w:rsidR="000855C5" w:rsidRDefault="00770CD4" w:rsidP="00770CD4">
      <w:pPr>
        <w:pStyle w:val="ListParagraph"/>
        <w:tabs>
          <w:tab w:val="right" w:pos="9639"/>
        </w:tabs>
        <w:spacing w:before="240" w:line="276" w:lineRule="auto"/>
        <w:ind w:firstLine="72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(3 marks)</w:t>
      </w:r>
    </w:p>
    <w:p w14:paraId="77273355" w14:textId="70702BFA" w:rsidR="00406C67" w:rsidRDefault="00DE5A95" w:rsidP="00DE5A95">
      <w:pPr>
        <w:tabs>
          <w:tab w:val="right" w:pos="9639"/>
        </w:tabs>
        <w:spacing w:after="0" w:line="480" w:lineRule="auto"/>
        <w:ind w:left="709"/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529181F" w14:textId="272CD6D6" w:rsidR="00B860B5" w:rsidRDefault="00B860B5" w:rsidP="00406C67">
      <w:pPr>
        <w:tabs>
          <w:tab w:val="right" w:pos="9639"/>
        </w:tabs>
        <w:spacing w:after="0" w:line="276" w:lineRule="auto"/>
      </w:pPr>
    </w:p>
    <w:p w14:paraId="7E3A9CFD" w14:textId="02DC5531" w:rsidR="00B860B5" w:rsidRDefault="00B860B5" w:rsidP="00406C67">
      <w:pPr>
        <w:tabs>
          <w:tab w:val="right" w:pos="9639"/>
        </w:tabs>
        <w:spacing w:after="0" w:line="276" w:lineRule="auto"/>
      </w:pPr>
    </w:p>
    <w:p w14:paraId="59BCE947" w14:textId="2AE69C07" w:rsidR="00B860B5" w:rsidRDefault="00B860B5" w:rsidP="00406C67">
      <w:pPr>
        <w:tabs>
          <w:tab w:val="right" w:pos="9639"/>
        </w:tabs>
        <w:spacing w:after="0" w:line="276" w:lineRule="auto"/>
      </w:pPr>
    </w:p>
    <w:p w14:paraId="0ECEE908" w14:textId="403C2049" w:rsidR="00B860B5" w:rsidRDefault="00B860B5" w:rsidP="005E4385">
      <w:pPr>
        <w:pStyle w:val="ListParagraph"/>
        <w:numPr>
          <w:ilvl w:val="0"/>
          <w:numId w:val="20"/>
        </w:numPr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DNA profiling can also be used for the screening of</w:t>
      </w:r>
      <w:r w:rsidR="008F5040">
        <w:rPr>
          <w:rFonts w:ascii="Arial" w:hAnsi="Arial" w:cs="Arial"/>
          <w:color w:val="000000"/>
        </w:rPr>
        <w:t xml:space="preserve"> embryonic</w:t>
      </w:r>
      <w:r>
        <w:rPr>
          <w:rFonts w:ascii="Arial" w:hAnsi="Arial" w:cs="Arial"/>
          <w:color w:val="000000"/>
        </w:rPr>
        <w:t xml:space="preserve"> stem cells. Discuss an ethical issue that may arise in stem cell research for </w:t>
      </w:r>
      <w:r w:rsidR="008F5040">
        <w:rPr>
          <w:rFonts w:ascii="Arial" w:hAnsi="Arial" w:cs="Arial"/>
          <w:color w:val="000000"/>
        </w:rPr>
        <w:t>people with r</w:t>
      </w:r>
      <w:r>
        <w:rPr>
          <w:rFonts w:ascii="Arial" w:hAnsi="Arial" w:cs="Arial"/>
          <w:color w:val="000000"/>
        </w:rPr>
        <w:t>eligious beliefs.</w:t>
      </w:r>
    </w:p>
    <w:p w14:paraId="11F144F8" w14:textId="51DA5166" w:rsidR="00B860B5" w:rsidRDefault="00EE5F9F" w:rsidP="00B860B5">
      <w:pPr>
        <w:pStyle w:val="ListParagraph"/>
        <w:spacing w:after="0" w:line="276" w:lineRule="auto"/>
        <w:ind w:left="79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(2 </w:t>
      </w:r>
      <w:r w:rsidR="00B860B5">
        <w:rPr>
          <w:rFonts w:ascii="Arial" w:hAnsi="Arial" w:cs="Arial"/>
          <w:color w:val="000000"/>
        </w:rPr>
        <w:t>marks)</w:t>
      </w:r>
    </w:p>
    <w:p w14:paraId="52DB43C7" w14:textId="77777777" w:rsidR="00B860B5" w:rsidRPr="00B860B5" w:rsidRDefault="00B860B5" w:rsidP="00B860B5">
      <w:pPr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</w:p>
    <w:p w14:paraId="58C33071" w14:textId="47A59740" w:rsidR="00B860B5" w:rsidRPr="00B860B5" w:rsidRDefault="00DE5A95" w:rsidP="00DE5A95">
      <w:pPr>
        <w:spacing w:after="0" w:line="480" w:lineRule="auto"/>
        <w:ind w:left="709"/>
        <w:rPr>
          <w:rFonts w:ascii="Arial" w:hAnsi="Arial" w:cs="Arial"/>
          <w:color w:val="000000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ED5EF38" w14:textId="11BD69D3" w:rsidR="00B860B5" w:rsidRDefault="00B860B5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2A918C8F" w14:textId="77777777" w:rsidR="00DE5A95" w:rsidRDefault="00DE5A95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5F4D72A7" w14:textId="36262C7F" w:rsidR="008F5040" w:rsidRPr="008F5040" w:rsidRDefault="003A7D76" w:rsidP="005E4385">
      <w:pPr>
        <w:pStyle w:val="ListParagraph"/>
        <w:numPr>
          <w:ilvl w:val="0"/>
          <w:numId w:val="20"/>
        </w:numPr>
        <w:spacing w:after="0" w:line="276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</w:rPr>
        <w:t xml:space="preserve">Where are </w:t>
      </w:r>
      <w:r w:rsidR="008F5040" w:rsidRPr="008F5040">
        <w:rPr>
          <w:rFonts w:ascii="Arial" w:hAnsi="Arial" w:cs="Arial"/>
        </w:rPr>
        <w:t xml:space="preserve">embryonic stem cells </w:t>
      </w:r>
      <w:r>
        <w:rPr>
          <w:rFonts w:ascii="Arial" w:hAnsi="Arial" w:cs="Arial"/>
        </w:rPr>
        <w:t>harvested from?</w:t>
      </w:r>
      <w:r w:rsidR="00EE5F9F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E5F9F">
        <w:rPr>
          <w:rFonts w:ascii="Arial" w:hAnsi="Arial" w:cs="Arial"/>
        </w:rPr>
        <w:t>(2</w:t>
      </w:r>
      <w:r w:rsidR="008F5040">
        <w:rPr>
          <w:rFonts w:ascii="Arial" w:hAnsi="Arial" w:cs="Arial"/>
        </w:rPr>
        <w:t xml:space="preserve"> mark</w:t>
      </w:r>
      <w:r w:rsidR="00EE5F9F">
        <w:rPr>
          <w:rFonts w:ascii="Arial" w:hAnsi="Arial" w:cs="Arial"/>
        </w:rPr>
        <w:t>s</w:t>
      </w:r>
      <w:r w:rsidR="008F5040">
        <w:rPr>
          <w:rFonts w:ascii="Arial" w:hAnsi="Arial" w:cs="Arial"/>
        </w:rPr>
        <w:t>)</w:t>
      </w:r>
    </w:p>
    <w:p w14:paraId="17E16528" w14:textId="77777777" w:rsidR="008F5040" w:rsidRPr="008F5040" w:rsidRDefault="008F5040" w:rsidP="008F5040">
      <w:pPr>
        <w:pStyle w:val="ListParagraph"/>
        <w:spacing w:after="0" w:line="276" w:lineRule="auto"/>
        <w:rPr>
          <w:rFonts w:ascii="Arial" w:hAnsi="Arial" w:cs="Arial"/>
          <w:b/>
          <w:color w:val="000000"/>
        </w:rPr>
      </w:pPr>
    </w:p>
    <w:p w14:paraId="58502248" w14:textId="77DA5E06" w:rsidR="00EE4559" w:rsidRDefault="00DE5A95" w:rsidP="003A7D76">
      <w:pPr>
        <w:tabs>
          <w:tab w:val="right" w:pos="9639"/>
        </w:tabs>
        <w:spacing w:after="0" w:line="480" w:lineRule="auto"/>
        <w:ind w:left="709"/>
        <w:rPr>
          <w:rFonts w:ascii="Arial" w:hAnsi="Arial" w:cs="Arial"/>
          <w:color w:val="000000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</w:t>
      </w:r>
    </w:p>
    <w:p w14:paraId="53881F58" w14:textId="77777777" w:rsidR="00DE5A95" w:rsidRDefault="00DE5A95" w:rsidP="00406C67">
      <w:pPr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73E0BCF7" w14:textId="6E601926" w:rsidR="00494EAD" w:rsidRDefault="00494EAD" w:rsidP="00406C67">
      <w:pPr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Below is a pedigree of a human s</w:t>
      </w:r>
      <w:r w:rsidR="006B6B58">
        <w:rPr>
          <w:rFonts w:ascii="Arial" w:hAnsi="Arial" w:cs="Arial"/>
          <w:color w:val="000000"/>
        </w:rPr>
        <w:t>kin disease that was created by using the information attained from DNA profiling of a family.</w:t>
      </w:r>
    </w:p>
    <w:p w14:paraId="77B1BC70" w14:textId="77777777" w:rsidR="003A7D76" w:rsidRDefault="003A7D76" w:rsidP="00406C67">
      <w:pPr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279243FD" w14:textId="72BA83DF" w:rsidR="00494EAD" w:rsidRDefault="006B6B58" w:rsidP="006B6B58">
      <w:pPr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noProof/>
          <w:color w:val="000000"/>
          <w:lang w:eastAsia="en-AU"/>
        </w:rPr>
        <w:drawing>
          <wp:inline distT="0" distB="0" distL="0" distR="0" wp14:anchorId="721F61A3" wp14:editId="45D017A7">
            <wp:extent cx="4478730" cy="29146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042" cy="292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E5855" w14:textId="24AC8BA4" w:rsidR="006B6B58" w:rsidRDefault="006B6B58" w:rsidP="006B6B58">
      <w:pPr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0A75CBAD" w14:textId="77777777" w:rsidR="003A7D76" w:rsidRDefault="003A7D76" w:rsidP="006B6B58">
      <w:pPr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2F118D21" w14:textId="77777777" w:rsidR="00EE4559" w:rsidRPr="00EE4559" w:rsidRDefault="00EE4559" w:rsidP="005E4385">
      <w:pPr>
        <w:pStyle w:val="ListParagraph"/>
        <w:numPr>
          <w:ilvl w:val="0"/>
          <w:numId w:val="20"/>
        </w:numPr>
        <w:tabs>
          <w:tab w:val="left" w:pos="1134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  <w:r>
        <w:t>(</w:t>
      </w:r>
      <w:proofErr w:type="spellStart"/>
      <w:r>
        <w:t>i</w:t>
      </w:r>
      <w:proofErr w:type="spellEnd"/>
      <w:r>
        <w:t>)</w:t>
      </w:r>
      <w:r>
        <w:tab/>
      </w:r>
      <w:r w:rsidR="00494EAD">
        <w:rPr>
          <w:rFonts w:ascii="Arial" w:hAnsi="Arial" w:cs="Arial"/>
        </w:rPr>
        <w:t>Identify</w:t>
      </w:r>
      <w:r w:rsidR="006B6B58">
        <w:rPr>
          <w:rFonts w:ascii="Arial" w:hAnsi="Arial" w:cs="Arial"/>
        </w:rPr>
        <w:t xml:space="preserve"> the </w:t>
      </w:r>
      <w:r>
        <w:rPr>
          <w:rFonts w:ascii="Arial" w:hAnsi="Arial" w:cs="Arial"/>
        </w:rPr>
        <w:t xml:space="preserve">relationship identified by the double horizontal lines connecting </w:t>
      </w:r>
    </w:p>
    <w:p w14:paraId="0F82956A" w14:textId="7FA33066" w:rsidR="00B860B5" w:rsidRDefault="00EE4559" w:rsidP="00EE4559">
      <w:pPr>
        <w:tabs>
          <w:tab w:val="left" w:pos="1134"/>
        </w:tabs>
        <w:spacing w:after="0"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 w:rsidRPr="00EE4559">
        <w:rPr>
          <w:rFonts w:ascii="Arial" w:hAnsi="Arial" w:cs="Arial"/>
        </w:rPr>
        <w:t>individuals</w:t>
      </w:r>
      <w:proofErr w:type="gramEnd"/>
      <w:r w:rsidRPr="00EE4559">
        <w:rPr>
          <w:rFonts w:ascii="Arial" w:hAnsi="Arial" w:cs="Arial"/>
        </w:rPr>
        <w:t xml:space="preserve"> </w:t>
      </w:r>
      <w:r w:rsidR="004D1405">
        <w:rPr>
          <w:rFonts w:ascii="Arial" w:hAnsi="Arial" w:cs="Arial"/>
        </w:rPr>
        <w:t>III-4 and III-5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14:paraId="17CD2A5D" w14:textId="5B18726A" w:rsidR="00EE4559" w:rsidRDefault="00EE4559" w:rsidP="00EE4559">
      <w:pPr>
        <w:tabs>
          <w:tab w:val="left" w:pos="1134"/>
        </w:tabs>
        <w:spacing w:after="0" w:line="276" w:lineRule="auto"/>
        <w:ind w:left="720"/>
        <w:rPr>
          <w:rFonts w:ascii="Arial" w:hAnsi="Arial" w:cs="Arial"/>
        </w:rPr>
      </w:pPr>
    </w:p>
    <w:p w14:paraId="53EA4212" w14:textId="124C2FDE" w:rsidR="00EE4559" w:rsidRDefault="00DD045A" w:rsidP="00DD045A">
      <w:pPr>
        <w:tabs>
          <w:tab w:val="left" w:pos="1134"/>
        </w:tabs>
        <w:spacing w:after="0" w:line="480" w:lineRule="auto"/>
        <w:ind w:left="113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14:paraId="75CFE73C" w14:textId="77777777" w:rsidR="003A7D76" w:rsidRDefault="003A7D76" w:rsidP="00EE4559">
      <w:pPr>
        <w:tabs>
          <w:tab w:val="left" w:pos="1134"/>
        </w:tabs>
        <w:spacing w:after="0" w:line="276" w:lineRule="auto"/>
        <w:ind w:left="1130" w:hanging="410"/>
        <w:rPr>
          <w:rFonts w:ascii="Arial" w:hAnsi="Arial" w:cs="Arial"/>
        </w:rPr>
      </w:pPr>
    </w:p>
    <w:p w14:paraId="645C5D0C" w14:textId="5E5F5487" w:rsidR="00EE4559" w:rsidRPr="00EE4559" w:rsidRDefault="00DD045A" w:rsidP="00EE4559">
      <w:pPr>
        <w:tabs>
          <w:tab w:val="left" w:pos="1134"/>
        </w:tabs>
        <w:spacing w:after="0" w:line="276" w:lineRule="auto"/>
        <w:ind w:left="1130" w:hanging="410"/>
        <w:rPr>
          <w:rFonts w:ascii="Arial" w:hAnsi="Arial" w:cs="Arial"/>
          <w:b/>
          <w:color w:val="000000"/>
        </w:rPr>
      </w:pPr>
      <w:r>
        <w:rPr>
          <w:rFonts w:ascii="Arial" w:hAnsi="Arial" w:cs="Arial"/>
        </w:rPr>
        <w:lastRenderedPageBreak/>
        <w:t xml:space="preserve"> </w:t>
      </w:r>
      <w:r w:rsidR="00EE4559">
        <w:rPr>
          <w:rFonts w:ascii="Arial" w:hAnsi="Arial" w:cs="Arial"/>
        </w:rPr>
        <w:t>(</w:t>
      </w:r>
      <w:proofErr w:type="gramStart"/>
      <w:r w:rsidR="00EE4559">
        <w:rPr>
          <w:rFonts w:ascii="Arial" w:hAnsi="Arial" w:cs="Arial"/>
        </w:rPr>
        <w:t>ii</w:t>
      </w:r>
      <w:proofErr w:type="gramEnd"/>
      <w:r w:rsidR="00EE4559">
        <w:rPr>
          <w:rFonts w:ascii="Arial" w:hAnsi="Arial" w:cs="Arial"/>
        </w:rPr>
        <w:t>)</w:t>
      </w:r>
      <w:r w:rsidR="00EE4559">
        <w:rPr>
          <w:rFonts w:ascii="Arial" w:hAnsi="Arial" w:cs="Arial"/>
        </w:rPr>
        <w:tab/>
      </w:r>
      <w:r w:rsidR="003A7D76">
        <w:rPr>
          <w:rFonts w:ascii="Arial" w:hAnsi="Arial" w:cs="Arial"/>
        </w:rPr>
        <w:t xml:space="preserve">Is this disease X-linked or Autosomal? Use </w:t>
      </w:r>
      <w:r w:rsidR="00EE4559">
        <w:rPr>
          <w:rFonts w:ascii="Arial" w:hAnsi="Arial" w:cs="Arial"/>
        </w:rPr>
        <w:t xml:space="preserve">individual III-2 </w:t>
      </w:r>
      <w:r w:rsidR="003A7D76">
        <w:rPr>
          <w:rFonts w:ascii="Arial" w:hAnsi="Arial" w:cs="Arial"/>
        </w:rPr>
        <w:t>to justify your answer.</w:t>
      </w:r>
      <w:r w:rsidR="00EE4559">
        <w:rPr>
          <w:rFonts w:ascii="Arial" w:hAnsi="Arial" w:cs="Arial"/>
        </w:rPr>
        <w:tab/>
      </w:r>
      <w:r w:rsidR="003A7D76">
        <w:rPr>
          <w:rFonts w:ascii="Arial" w:hAnsi="Arial" w:cs="Arial"/>
        </w:rPr>
        <w:tab/>
      </w:r>
      <w:r w:rsidR="003A7D76">
        <w:rPr>
          <w:rFonts w:ascii="Arial" w:hAnsi="Arial" w:cs="Arial"/>
        </w:rPr>
        <w:tab/>
      </w:r>
      <w:r w:rsidR="003A7D76">
        <w:rPr>
          <w:rFonts w:ascii="Arial" w:hAnsi="Arial" w:cs="Arial"/>
        </w:rPr>
        <w:tab/>
      </w:r>
      <w:r w:rsidR="00EE4559">
        <w:rPr>
          <w:rFonts w:ascii="Arial" w:hAnsi="Arial" w:cs="Arial"/>
        </w:rPr>
        <w:tab/>
      </w:r>
      <w:r w:rsidR="00EE4559">
        <w:rPr>
          <w:rFonts w:ascii="Arial" w:hAnsi="Arial" w:cs="Arial"/>
        </w:rPr>
        <w:tab/>
      </w:r>
      <w:r w:rsidR="00EE4559">
        <w:rPr>
          <w:rFonts w:ascii="Arial" w:hAnsi="Arial" w:cs="Arial"/>
        </w:rPr>
        <w:tab/>
      </w:r>
      <w:r w:rsidR="00EE4559">
        <w:rPr>
          <w:rFonts w:ascii="Arial" w:hAnsi="Arial" w:cs="Arial"/>
        </w:rPr>
        <w:tab/>
      </w:r>
      <w:r w:rsidR="00EE4559">
        <w:rPr>
          <w:rFonts w:ascii="Arial" w:hAnsi="Arial" w:cs="Arial"/>
        </w:rPr>
        <w:tab/>
      </w:r>
      <w:r w:rsidR="00EE4559">
        <w:rPr>
          <w:rFonts w:ascii="Arial" w:hAnsi="Arial" w:cs="Arial"/>
        </w:rPr>
        <w:tab/>
      </w:r>
      <w:r w:rsidR="00EE4559">
        <w:rPr>
          <w:rFonts w:ascii="Arial" w:hAnsi="Arial" w:cs="Arial"/>
        </w:rPr>
        <w:tab/>
        <w:t>(3 marks)</w:t>
      </w:r>
    </w:p>
    <w:p w14:paraId="5263B5DB" w14:textId="3A80EF73" w:rsidR="00B860B5" w:rsidRDefault="00B860B5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7F6EE3E4" w14:textId="702303A2" w:rsidR="00EE4559" w:rsidRDefault="00DD045A" w:rsidP="00DD045A">
      <w:pPr>
        <w:tabs>
          <w:tab w:val="left" w:pos="1134"/>
          <w:tab w:val="right" w:pos="9639"/>
        </w:tabs>
        <w:spacing w:after="0" w:line="480" w:lineRule="auto"/>
        <w:ind w:left="1130"/>
        <w:rPr>
          <w:rFonts w:ascii="Arial" w:hAnsi="Arial" w:cs="Arial"/>
          <w:b/>
          <w:color w:val="000000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7DF67AE" w14:textId="77777777" w:rsidR="00B860B5" w:rsidRDefault="00B860B5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239657C6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27E7EF77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4D1F37A7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40A583BE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74410A2E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672EDA80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0DF207F1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099BF92E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09566F7F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1E677A1D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13A9D1D0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2C6030EB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79DA5A36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6B37A27F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4147D4F9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36DFFC0B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7A1F3719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3940676D" w14:textId="0299AFC0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5CF812E5" w14:textId="77777777" w:rsidR="002F7F63" w:rsidRDefault="002F7F63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52D25637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14CFCBE5" w14:textId="309A8295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329060C7" w14:textId="46EB43BD" w:rsidR="00EE4559" w:rsidRDefault="00EE4559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4A92739D" w14:textId="55AA2FA5" w:rsidR="00EE4559" w:rsidRDefault="00EE4559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7CF2AF3E" w14:textId="4A5EA817" w:rsidR="00EE4559" w:rsidRDefault="00EE4559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2C635432" w14:textId="317CC97F" w:rsidR="00EE4559" w:rsidRDefault="00EE4559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1B4ACB8E" w14:textId="77777777" w:rsidR="003A7D76" w:rsidRDefault="003A7D76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6E1E6EA5" w14:textId="0AA788D9" w:rsidR="00EE4559" w:rsidRDefault="00EE4559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5839ABD8" w14:textId="25C72053" w:rsidR="00EE4559" w:rsidRDefault="00EE4559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632FD875" w14:textId="63BFA4CB" w:rsidR="00EE4559" w:rsidRDefault="00EE4559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4A21DAEF" w14:textId="06828671" w:rsidR="00EE4559" w:rsidRDefault="00EE4559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586C4450" w14:textId="5A57D96C" w:rsidR="00EE4559" w:rsidRDefault="00EE4559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773CECAE" w14:textId="4B5FD8A2" w:rsidR="00EE4559" w:rsidRDefault="00EE4559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370694CC" w14:textId="6A345229" w:rsidR="00EE4559" w:rsidRDefault="00EE4559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32507BF6" w14:textId="14BB07B9" w:rsidR="00EE5F9F" w:rsidRDefault="00406C67" w:rsidP="00EE5F9F">
      <w:pPr>
        <w:spacing w:after="0" w:line="276" w:lineRule="auto"/>
        <w:rPr>
          <w:rFonts w:ascii="Arial" w:hAnsi="Arial" w:cs="Arial"/>
          <w:b/>
          <w:color w:val="000000"/>
        </w:rPr>
      </w:pPr>
      <w:r w:rsidRPr="00406C67">
        <w:rPr>
          <w:rFonts w:ascii="Arial" w:hAnsi="Arial" w:cs="Arial"/>
          <w:b/>
          <w:color w:val="000000"/>
        </w:rPr>
        <w:lastRenderedPageBreak/>
        <w:t>Question 3</w:t>
      </w:r>
      <w:r w:rsidR="00EE5F9F">
        <w:rPr>
          <w:rFonts w:ascii="Arial" w:hAnsi="Arial" w:cs="Arial"/>
          <w:b/>
          <w:color w:val="000000"/>
        </w:rPr>
        <w:t>9</w:t>
      </w:r>
      <w:r w:rsidR="00EE5F9F">
        <w:rPr>
          <w:rFonts w:ascii="Arial" w:hAnsi="Arial" w:cs="Arial"/>
          <w:b/>
          <w:color w:val="000000"/>
        </w:rPr>
        <w:tab/>
      </w:r>
      <w:r w:rsidR="00EE5F9F">
        <w:rPr>
          <w:rFonts w:ascii="Arial" w:hAnsi="Arial" w:cs="Arial"/>
          <w:b/>
          <w:color w:val="000000"/>
        </w:rPr>
        <w:tab/>
      </w:r>
      <w:r w:rsidR="00EE5F9F">
        <w:rPr>
          <w:rFonts w:ascii="Arial" w:hAnsi="Arial" w:cs="Arial"/>
          <w:b/>
          <w:color w:val="000000"/>
        </w:rPr>
        <w:tab/>
      </w:r>
      <w:r w:rsidR="00EE5F9F">
        <w:rPr>
          <w:rFonts w:ascii="Arial" w:hAnsi="Arial" w:cs="Arial"/>
          <w:b/>
          <w:color w:val="000000"/>
        </w:rPr>
        <w:tab/>
      </w:r>
      <w:r w:rsidR="00EE5F9F">
        <w:rPr>
          <w:rFonts w:ascii="Arial" w:hAnsi="Arial" w:cs="Arial"/>
          <w:b/>
          <w:color w:val="000000"/>
        </w:rPr>
        <w:tab/>
      </w:r>
      <w:r w:rsidR="00EE5F9F">
        <w:rPr>
          <w:rFonts w:ascii="Arial" w:hAnsi="Arial" w:cs="Arial"/>
          <w:b/>
          <w:color w:val="000000"/>
        </w:rPr>
        <w:tab/>
      </w:r>
      <w:r w:rsidR="00EE5F9F">
        <w:rPr>
          <w:rFonts w:ascii="Arial" w:hAnsi="Arial" w:cs="Arial"/>
          <w:b/>
          <w:color w:val="000000"/>
        </w:rPr>
        <w:tab/>
      </w:r>
      <w:r w:rsidR="00EE5F9F">
        <w:rPr>
          <w:rFonts w:ascii="Arial" w:hAnsi="Arial" w:cs="Arial"/>
          <w:b/>
          <w:color w:val="000000"/>
        </w:rPr>
        <w:tab/>
      </w:r>
      <w:r w:rsidR="00EE5F9F">
        <w:rPr>
          <w:rFonts w:ascii="Arial" w:hAnsi="Arial" w:cs="Arial"/>
          <w:b/>
          <w:color w:val="000000"/>
        </w:rPr>
        <w:tab/>
      </w:r>
      <w:r w:rsidR="00EE5F9F">
        <w:rPr>
          <w:rFonts w:ascii="Arial" w:hAnsi="Arial" w:cs="Arial"/>
          <w:b/>
          <w:color w:val="000000"/>
        </w:rPr>
        <w:tab/>
      </w:r>
      <w:r w:rsidR="008031B8">
        <w:rPr>
          <w:rFonts w:ascii="Arial" w:hAnsi="Arial" w:cs="Arial"/>
          <w:b/>
          <w:color w:val="000000"/>
        </w:rPr>
        <w:t>(1</w:t>
      </w:r>
      <w:r w:rsidR="00770CD4">
        <w:rPr>
          <w:rFonts w:ascii="Arial" w:hAnsi="Arial" w:cs="Arial"/>
          <w:b/>
          <w:color w:val="000000"/>
        </w:rPr>
        <w:t>2</w:t>
      </w:r>
      <w:r w:rsidR="008031B8">
        <w:rPr>
          <w:rFonts w:ascii="Arial" w:hAnsi="Arial" w:cs="Arial"/>
          <w:b/>
          <w:color w:val="000000"/>
        </w:rPr>
        <w:t xml:space="preserve"> marks)</w:t>
      </w:r>
    </w:p>
    <w:p w14:paraId="3F948AAB" w14:textId="18CD278E" w:rsidR="00EE5F9F" w:rsidRDefault="00EE5F9F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11733F77" w14:textId="44453F56" w:rsidR="00C5347B" w:rsidRPr="00C5347B" w:rsidRDefault="00C5347B" w:rsidP="00EE5F9F">
      <w:pPr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female reproductive system is designed to both produce gametes and provide for the development of an embryo and foetus. The diagram below shows the external female genitalia.</w:t>
      </w:r>
    </w:p>
    <w:p w14:paraId="4DAFD77C" w14:textId="38C77C6A" w:rsidR="00EE5F9F" w:rsidRDefault="00EE5F9F" w:rsidP="00EE5F9F">
      <w:pPr>
        <w:spacing w:after="0" w:line="276" w:lineRule="auto"/>
        <w:jc w:val="center"/>
        <w:rPr>
          <w:rFonts w:ascii="Arial" w:hAnsi="Arial" w:cs="Arial"/>
          <w:b/>
          <w:color w:val="000000"/>
        </w:rPr>
      </w:pPr>
      <w:r>
        <w:rPr>
          <w:noProof/>
          <w:lang w:eastAsia="en-AU"/>
        </w:rPr>
        <w:drawing>
          <wp:inline distT="0" distB="0" distL="0" distR="0" wp14:anchorId="70F1F308" wp14:editId="4642D338">
            <wp:extent cx="3196424" cy="2858588"/>
            <wp:effectExtent l="0" t="0" r="4445" b="0"/>
            <wp:docPr id="3" name="Picture 3" descr="File:Vagina vulva drawing with pointers and numb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Vagina vulva drawing with pointers and numbers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669" cy="286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E416F" w14:textId="77777777" w:rsidR="00EE5F9F" w:rsidRDefault="00EE5F9F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60780396" w14:textId="30C57CE4" w:rsidR="00C5347B" w:rsidRDefault="00C5347B" w:rsidP="005E4385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  <w:color w:val="000000"/>
        </w:rPr>
      </w:pPr>
      <w:r w:rsidRPr="00C5347B">
        <w:rPr>
          <w:rFonts w:ascii="Arial" w:hAnsi="Arial" w:cs="Arial"/>
          <w:color w:val="000000"/>
        </w:rPr>
        <w:t>Identify</w:t>
      </w:r>
      <w:r>
        <w:rPr>
          <w:rFonts w:ascii="Arial" w:hAnsi="Arial" w:cs="Arial"/>
          <w:color w:val="000000"/>
        </w:rPr>
        <w:t xml:space="preserve"> the organs identified at position:</w:t>
      </w:r>
      <w:r w:rsidR="001C000A">
        <w:rPr>
          <w:rFonts w:ascii="Arial" w:hAnsi="Arial" w:cs="Arial"/>
          <w:color w:val="000000"/>
        </w:rPr>
        <w:tab/>
      </w:r>
      <w:r w:rsidR="001C000A">
        <w:rPr>
          <w:rFonts w:ascii="Arial" w:hAnsi="Arial" w:cs="Arial"/>
          <w:color w:val="000000"/>
        </w:rPr>
        <w:tab/>
      </w:r>
      <w:r w:rsidR="001C000A">
        <w:rPr>
          <w:rFonts w:ascii="Arial" w:hAnsi="Arial" w:cs="Arial"/>
          <w:color w:val="000000"/>
        </w:rPr>
        <w:tab/>
      </w:r>
      <w:r w:rsidR="001C000A">
        <w:rPr>
          <w:rFonts w:ascii="Arial" w:hAnsi="Arial" w:cs="Arial"/>
          <w:color w:val="000000"/>
        </w:rPr>
        <w:tab/>
      </w:r>
      <w:r w:rsidR="001C000A">
        <w:rPr>
          <w:rFonts w:ascii="Arial" w:hAnsi="Arial" w:cs="Arial"/>
          <w:color w:val="000000"/>
        </w:rPr>
        <w:tab/>
        <w:t>(2 marks)</w:t>
      </w:r>
    </w:p>
    <w:p w14:paraId="78910CED" w14:textId="6B1D9094" w:rsidR="00C5347B" w:rsidRDefault="00C5347B" w:rsidP="00C5347B">
      <w:pPr>
        <w:pStyle w:val="ListParagraph"/>
        <w:spacing w:after="0" w:line="276" w:lineRule="auto"/>
        <w:rPr>
          <w:rFonts w:ascii="Arial" w:hAnsi="Arial" w:cs="Arial"/>
          <w:color w:val="000000"/>
        </w:rPr>
      </w:pPr>
    </w:p>
    <w:p w14:paraId="25560E48" w14:textId="58D026A4" w:rsidR="00C5347B" w:rsidRDefault="00DD045A" w:rsidP="00DD045A">
      <w:pPr>
        <w:spacing w:after="0" w:line="276" w:lineRule="auto"/>
        <w:ind w:left="720"/>
        <w:rPr>
          <w:rFonts w:ascii="Arial" w:hAnsi="Arial" w:cs="Arial"/>
        </w:rPr>
      </w:pPr>
      <w:r w:rsidRPr="00DD045A">
        <w:rPr>
          <w:rFonts w:ascii="Arial" w:hAnsi="Arial" w:cs="Arial"/>
        </w:rPr>
        <w:t>2</w:t>
      </w:r>
      <w:r>
        <w:rPr>
          <w:rFonts w:ascii="Arial" w:hAnsi="Arial" w:cs="Arial"/>
        </w:rPr>
        <w:t>: ___________________________________________</w:t>
      </w:r>
    </w:p>
    <w:p w14:paraId="01BA6F63" w14:textId="6C0642CF" w:rsidR="00DD045A" w:rsidRDefault="00DD045A" w:rsidP="00DD045A">
      <w:pPr>
        <w:spacing w:after="0" w:line="276" w:lineRule="auto"/>
        <w:ind w:left="720"/>
        <w:rPr>
          <w:rFonts w:ascii="Arial" w:hAnsi="Arial" w:cs="Arial"/>
        </w:rPr>
      </w:pPr>
    </w:p>
    <w:p w14:paraId="473DF1B1" w14:textId="59FBE953" w:rsidR="00DD045A" w:rsidRDefault="00DD045A" w:rsidP="00DD045A">
      <w:pPr>
        <w:spacing w:after="0" w:line="276" w:lineRule="auto"/>
        <w:ind w:left="720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5: ___________________________________________</w:t>
      </w:r>
    </w:p>
    <w:p w14:paraId="38275E8C" w14:textId="77777777" w:rsidR="001C000A" w:rsidRDefault="001C000A" w:rsidP="00C5347B">
      <w:pPr>
        <w:spacing w:after="0" w:line="276" w:lineRule="auto"/>
        <w:rPr>
          <w:rFonts w:ascii="Arial" w:hAnsi="Arial" w:cs="Arial"/>
          <w:color w:val="FF0000"/>
        </w:rPr>
      </w:pPr>
    </w:p>
    <w:p w14:paraId="42CE2BC8" w14:textId="77777777" w:rsidR="00DD045A" w:rsidRDefault="00DD045A" w:rsidP="00DD045A">
      <w:pPr>
        <w:pStyle w:val="ListParagraph"/>
        <w:spacing w:after="0" w:line="276" w:lineRule="auto"/>
        <w:rPr>
          <w:rFonts w:ascii="Arial" w:hAnsi="Arial" w:cs="Arial"/>
        </w:rPr>
      </w:pPr>
    </w:p>
    <w:p w14:paraId="65B6D56C" w14:textId="488F76D2" w:rsidR="00C5347B" w:rsidRPr="00C5347B" w:rsidRDefault="00C5347B" w:rsidP="005E4385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State </w:t>
      </w:r>
      <w:r w:rsidR="00C9548F">
        <w:rPr>
          <w:rFonts w:ascii="Arial" w:hAnsi="Arial" w:cs="Arial"/>
          <w:b/>
        </w:rPr>
        <w:t>one</w:t>
      </w:r>
      <w:r>
        <w:rPr>
          <w:rFonts w:ascii="Arial" w:hAnsi="Arial" w:cs="Arial"/>
        </w:rPr>
        <w:t xml:space="preserve"> function of the organ labelled </w:t>
      </w:r>
      <w:r w:rsidR="00C9548F">
        <w:rPr>
          <w:rFonts w:ascii="Arial" w:hAnsi="Arial" w:cs="Arial"/>
        </w:rPr>
        <w:t>by the number 7</w:t>
      </w:r>
      <w:r w:rsidR="001C000A">
        <w:rPr>
          <w:rFonts w:ascii="Arial" w:hAnsi="Arial" w:cs="Arial"/>
        </w:rPr>
        <w:t xml:space="preserve">. </w:t>
      </w:r>
      <w:r w:rsidR="001C000A">
        <w:rPr>
          <w:rFonts w:ascii="Arial" w:hAnsi="Arial" w:cs="Arial"/>
        </w:rPr>
        <w:tab/>
      </w:r>
      <w:r w:rsidR="001C000A">
        <w:rPr>
          <w:rFonts w:ascii="Arial" w:hAnsi="Arial" w:cs="Arial"/>
        </w:rPr>
        <w:tab/>
      </w:r>
      <w:r w:rsidR="001C000A">
        <w:rPr>
          <w:rFonts w:ascii="Arial" w:hAnsi="Arial" w:cs="Arial"/>
        </w:rPr>
        <w:tab/>
        <w:t>(1 mark)</w:t>
      </w:r>
    </w:p>
    <w:p w14:paraId="4C52EDEB" w14:textId="77777777" w:rsidR="00EE5F9F" w:rsidRDefault="00EE5F9F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10132E29" w14:textId="7BC48BC7" w:rsidR="00267308" w:rsidRDefault="00DD045A" w:rsidP="00DD045A">
      <w:pPr>
        <w:spacing w:after="0" w:line="480" w:lineRule="auto"/>
        <w:ind w:left="720"/>
        <w:rPr>
          <w:rFonts w:ascii="Arial" w:hAnsi="Arial" w:cs="Arial"/>
          <w:b/>
          <w:color w:val="000000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</w:t>
      </w:r>
    </w:p>
    <w:p w14:paraId="5113F3F1" w14:textId="17C462BE" w:rsidR="000A442D" w:rsidRDefault="000A442D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640CC659" w14:textId="77777777" w:rsidR="00DD045A" w:rsidRDefault="00DD045A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2D553370" w14:textId="3737FDB6" w:rsidR="00770CD4" w:rsidRDefault="00770CD4" w:rsidP="005E4385">
      <w:pPr>
        <w:pStyle w:val="ListParagraph"/>
        <w:numPr>
          <w:ilvl w:val="0"/>
          <w:numId w:val="23"/>
        </w:numPr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90% of births, the foetus</w:t>
      </w:r>
      <w:r w:rsidR="003A7D76">
        <w:rPr>
          <w:rFonts w:ascii="Arial" w:hAnsi="Arial" w:cs="Arial"/>
          <w:color w:val="000000"/>
        </w:rPr>
        <w:t>’</w:t>
      </w:r>
      <w:r>
        <w:rPr>
          <w:rFonts w:ascii="Arial" w:hAnsi="Arial" w:cs="Arial"/>
          <w:color w:val="000000"/>
        </w:rPr>
        <w:t xml:space="preserve">s head is facing downward. Describe </w:t>
      </w:r>
      <w:r>
        <w:rPr>
          <w:rFonts w:ascii="Arial" w:hAnsi="Arial" w:cs="Arial"/>
          <w:b/>
          <w:color w:val="000000"/>
        </w:rPr>
        <w:t xml:space="preserve">one </w:t>
      </w:r>
      <w:r>
        <w:rPr>
          <w:rFonts w:ascii="Arial" w:hAnsi="Arial" w:cs="Arial"/>
          <w:color w:val="000000"/>
        </w:rPr>
        <w:t xml:space="preserve">reason why </w:t>
      </w:r>
      <w:r w:rsidR="00094644">
        <w:rPr>
          <w:rFonts w:ascii="Arial" w:hAnsi="Arial" w:cs="Arial"/>
          <w:color w:val="000000"/>
        </w:rPr>
        <w:t>it is better for the foetus to be in this p</w:t>
      </w:r>
      <w:r>
        <w:rPr>
          <w:rFonts w:ascii="Arial" w:hAnsi="Arial" w:cs="Arial"/>
          <w:color w:val="000000"/>
        </w:rPr>
        <w:t>osition.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(2 marks)</w:t>
      </w:r>
    </w:p>
    <w:p w14:paraId="460CC968" w14:textId="7423BBE2" w:rsidR="00770CD4" w:rsidRDefault="00770CD4" w:rsidP="00770CD4">
      <w:pPr>
        <w:pStyle w:val="ListParagraph"/>
        <w:spacing w:after="0" w:line="276" w:lineRule="auto"/>
        <w:rPr>
          <w:rFonts w:ascii="Arial" w:hAnsi="Arial" w:cs="Arial"/>
          <w:color w:val="000000"/>
        </w:rPr>
      </w:pPr>
    </w:p>
    <w:p w14:paraId="19EBB0FC" w14:textId="48797073" w:rsidR="00770CD4" w:rsidRDefault="00DD045A" w:rsidP="00DD045A">
      <w:pPr>
        <w:pStyle w:val="ListParagraph"/>
        <w:spacing w:after="0"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2ACC0DB" w14:textId="6FF1B75E" w:rsidR="00770CD4" w:rsidRDefault="00770CD4" w:rsidP="00770CD4">
      <w:pPr>
        <w:pStyle w:val="ListParagraph"/>
        <w:spacing w:after="0" w:line="276" w:lineRule="auto"/>
        <w:rPr>
          <w:rFonts w:ascii="Arial" w:hAnsi="Arial" w:cs="Arial"/>
          <w:color w:val="000000"/>
        </w:rPr>
      </w:pPr>
    </w:p>
    <w:p w14:paraId="271476FA" w14:textId="77777777" w:rsidR="00DD045A" w:rsidRDefault="00DD045A" w:rsidP="00770CD4">
      <w:pPr>
        <w:pStyle w:val="ListParagraph"/>
        <w:spacing w:after="0" w:line="276" w:lineRule="auto"/>
        <w:rPr>
          <w:rFonts w:ascii="Arial" w:hAnsi="Arial" w:cs="Arial"/>
          <w:color w:val="000000"/>
        </w:rPr>
      </w:pPr>
    </w:p>
    <w:p w14:paraId="3D92A366" w14:textId="687B9FC2" w:rsidR="00267308" w:rsidRDefault="000A442D" w:rsidP="005E4385">
      <w:pPr>
        <w:pStyle w:val="ListParagraph"/>
        <w:numPr>
          <w:ilvl w:val="0"/>
          <w:numId w:val="23"/>
        </w:numPr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Explain why a large number of sperm </w:t>
      </w:r>
      <w:r w:rsidR="003A7D76">
        <w:rPr>
          <w:rFonts w:ascii="Arial" w:hAnsi="Arial" w:cs="Arial"/>
          <w:color w:val="000000"/>
        </w:rPr>
        <w:t xml:space="preserve">are </w:t>
      </w:r>
      <w:r>
        <w:rPr>
          <w:rFonts w:ascii="Arial" w:hAnsi="Arial" w:cs="Arial"/>
          <w:color w:val="000000"/>
        </w:rPr>
        <w:t>required for fertilisation.</w:t>
      </w:r>
    </w:p>
    <w:p w14:paraId="0B45FB66" w14:textId="7B2AB978" w:rsidR="000A442D" w:rsidRDefault="000A442D" w:rsidP="000A442D">
      <w:pPr>
        <w:pStyle w:val="ListParagraph"/>
        <w:spacing w:after="0" w:line="276" w:lineRule="auto"/>
        <w:ind w:left="79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(3 marks)</w:t>
      </w:r>
    </w:p>
    <w:p w14:paraId="311A32AC" w14:textId="77777777" w:rsidR="000A442D" w:rsidRPr="00267308" w:rsidRDefault="000A442D" w:rsidP="000A442D">
      <w:pPr>
        <w:pStyle w:val="ListParagraph"/>
        <w:spacing w:after="0" w:line="276" w:lineRule="auto"/>
        <w:ind w:left="7920"/>
        <w:rPr>
          <w:rFonts w:ascii="Arial" w:hAnsi="Arial" w:cs="Arial"/>
          <w:color w:val="000000"/>
        </w:rPr>
      </w:pPr>
    </w:p>
    <w:p w14:paraId="114ADDBB" w14:textId="1FD77751" w:rsidR="00EE5F9F" w:rsidRDefault="00DD045A" w:rsidP="00DD045A">
      <w:pPr>
        <w:spacing w:after="0" w:line="480" w:lineRule="auto"/>
        <w:ind w:left="709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C77E824" w14:textId="761E3E91" w:rsidR="00770CD4" w:rsidRDefault="00770CD4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61C6AF61" w14:textId="77777777" w:rsidR="00770CD4" w:rsidRDefault="00770CD4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561F2172" w14:textId="1E065D47" w:rsidR="002E7EC0" w:rsidRPr="00770CD4" w:rsidRDefault="002E7EC0" w:rsidP="005E4385">
      <w:pPr>
        <w:pStyle w:val="ListParagraph"/>
        <w:numPr>
          <w:ilvl w:val="0"/>
          <w:numId w:val="23"/>
        </w:numPr>
        <w:spacing w:after="0" w:line="276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</w:rPr>
        <w:t>Describe</w:t>
      </w:r>
      <w:r w:rsidR="000A442D">
        <w:rPr>
          <w:rFonts w:ascii="Arial" w:hAnsi="Arial" w:cs="Arial"/>
        </w:rPr>
        <w:t xml:space="preserve"> </w:t>
      </w:r>
      <w:r w:rsidR="000A442D" w:rsidRPr="0070082A">
        <w:rPr>
          <w:rFonts w:ascii="Arial" w:hAnsi="Arial" w:cs="Arial"/>
          <w:b/>
        </w:rPr>
        <w:t>one</w:t>
      </w:r>
      <w:r w:rsidR="000A442D">
        <w:rPr>
          <w:rFonts w:ascii="Arial" w:hAnsi="Arial" w:cs="Arial"/>
        </w:rPr>
        <w:t xml:space="preserve"> </w:t>
      </w:r>
      <w:r w:rsidR="003A7D76">
        <w:rPr>
          <w:rFonts w:ascii="Arial" w:hAnsi="Arial" w:cs="Arial"/>
        </w:rPr>
        <w:t>hormonal</w:t>
      </w:r>
      <w:r>
        <w:rPr>
          <w:rFonts w:ascii="Arial" w:hAnsi="Arial" w:cs="Arial"/>
        </w:rPr>
        <w:t xml:space="preserve"> </w:t>
      </w:r>
      <w:r w:rsidR="000A442D">
        <w:rPr>
          <w:rFonts w:ascii="Arial" w:hAnsi="Arial" w:cs="Arial"/>
        </w:rPr>
        <w:t xml:space="preserve">contraception </w:t>
      </w:r>
      <w:r>
        <w:rPr>
          <w:rFonts w:ascii="Arial" w:hAnsi="Arial" w:cs="Arial"/>
        </w:rPr>
        <w:t xml:space="preserve">method for women that could be used to prevent fertilisation. Identify </w:t>
      </w:r>
      <w:r w:rsidRPr="0070082A">
        <w:rPr>
          <w:rFonts w:ascii="Arial" w:hAnsi="Arial" w:cs="Arial"/>
          <w:b/>
        </w:rPr>
        <w:t>one</w:t>
      </w:r>
      <w:r>
        <w:rPr>
          <w:rFonts w:ascii="Arial" w:hAnsi="Arial" w:cs="Arial"/>
        </w:rPr>
        <w:t xml:space="preserve"> risk and </w:t>
      </w:r>
      <w:r w:rsidRPr="0070082A">
        <w:rPr>
          <w:rFonts w:ascii="Arial" w:hAnsi="Arial" w:cs="Arial"/>
          <w:b/>
        </w:rPr>
        <w:t>one</w:t>
      </w:r>
      <w:r>
        <w:rPr>
          <w:rFonts w:ascii="Arial" w:hAnsi="Arial" w:cs="Arial"/>
        </w:rPr>
        <w:t xml:space="preserve"> benefit of this method as a contracepti</w:t>
      </w:r>
      <w:r w:rsidR="0070082A">
        <w:rPr>
          <w:rFonts w:ascii="Arial" w:hAnsi="Arial" w:cs="Arial"/>
        </w:rPr>
        <w:t>ve</w:t>
      </w:r>
      <w:r w:rsidR="00770CD4">
        <w:rPr>
          <w:rFonts w:ascii="Arial" w:hAnsi="Arial" w:cs="Arial"/>
        </w:rPr>
        <w:t>.</w:t>
      </w:r>
      <w:r w:rsidR="00770CD4">
        <w:rPr>
          <w:rFonts w:ascii="Arial" w:hAnsi="Arial" w:cs="Arial"/>
        </w:rPr>
        <w:tab/>
      </w:r>
      <w:r w:rsidR="00770CD4">
        <w:rPr>
          <w:rFonts w:ascii="Arial" w:hAnsi="Arial" w:cs="Arial"/>
        </w:rPr>
        <w:tab/>
      </w:r>
      <w:r w:rsidR="00770CD4">
        <w:rPr>
          <w:rFonts w:ascii="Arial" w:hAnsi="Arial" w:cs="Arial"/>
        </w:rPr>
        <w:tab/>
      </w:r>
      <w:r w:rsidR="00770CD4">
        <w:rPr>
          <w:rFonts w:ascii="Arial" w:hAnsi="Arial" w:cs="Arial"/>
        </w:rPr>
        <w:tab/>
      </w:r>
      <w:r w:rsidR="00770CD4">
        <w:rPr>
          <w:rFonts w:ascii="Arial" w:hAnsi="Arial" w:cs="Arial"/>
        </w:rPr>
        <w:tab/>
      </w:r>
      <w:r w:rsidR="00770CD4">
        <w:rPr>
          <w:rFonts w:ascii="Arial" w:hAnsi="Arial" w:cs="Arial"/>
        </w:rPr>
        <w:tab/>
      </w:r>
      <w:r w:rsidR="00770CD4">
        <w:rPr>
          <w:rFonts w:ascii="Arial" w:hAnsi="Arial" w:cs="Arial"/>
        </w:rPr>
        <w:tab/>
      </w:r>
      <w:r w:rsidR="00770CD4">
        <w:rPr>
          <w:rFonts w:ascii="Arial" w:hAnsi="Arial" w:cs="Arial"/>
        </w:rPr>
        <w:tab/>
      </w:r>
      <w:r w:rsidR="00770CD4">
        <w:rPr>
          <w:rFonts w:ascii="Arial" w:hAnsi="Arial" w:cs="Arial"/>
        </w:rPr>
        <w:tab/>
      </w:r>
      <w:r w:rsidRPr="00770CD4">
        <w:rPr>
          <w:rFonts w:ascii="Arial" w:hAnsi="Arial" w:cs="Arial"/>
        </w:rPr>
        <w:t>(4 marks)</w:t>
      </w:r>
    </w:p>
    <w:p w14:paraId="7CC6F8D4" w14:textId="77777777" w:rsidR="002E7EC0" w:rsidRPr="002E7EC0" w:rsidRDefault="002E7EC0" w:rsidP="002E7EC0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42DCE6E6" w14:textId="225876FC" w:rsidR="00093A44" w:rsidRPr="00770CD4" w:rsidRDefault="00DD045A" w:rsidP="00DD045A">
      <w:pPr>
        <w:spacing w:after="0" w:line="480" w:lineRule="auto"/>
        <w:ind w:left="720"/>
        <w:rPr>
          <w:rFonts w:ascii="Arial" w:hAnsi="Arial" w:cs="Arial"/>
          <w:b/>
          <w:color w:val="000000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B6AAF51" w14:textId="77777777" w:rsidR="00770CD4" w:rsidRDefault="00770CD4" w:rsidP="00821643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62EC13A8" w14:textId="77777777" w:rsidR="00770CD4" w:rsidRDefault="00770CD4" w:rsidP="00821643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7410ECE8" w14:textId="77777777" w:rsidR="00770CD4" w:rsidRDefault="00770CD4" w:rsidP="00821643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7FB8E3E4" w14:textId="77777777" w:rsidR="00770CD4" w:rsidRDefault="00770CD4" w:rsidP="00821643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1F6390D2" w14:textId="77777777" w:rsidR="00770CD4" w:rsidRDefault="00770CD4" w:rsidP="00821643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47A10761" w14:textId="77777777" w:rsidR="00770CD4" w:rsidRDefault="00770CD4" w:rsidP="00821643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181CFFB3" w14:textId="77777777" w:rsidR="00770CD4" w:rsidRDefault="00770CD4" w:rsidP="00821643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5BECC544" w14:textId="77777777" w:rsidR="00770CD4" w:rsidRDefault="00770CD4" w:rsidP="00821643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33566261" w14:textId="0CC72888" w:rsidR="00821643" w:rsidRPr="00F60E51" w:rsidRDefault="00FA60A3" w:rsidP="00821643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S</w:t>
      </w:r>
      <w:r w:rsidR="00821643" w:rsidRPr="00F60E51">
        <w:rPr>
          <w:rFonts w:ascii="Arial" w:hAnsi="Arial" w:cs="Arial"/>
          <w:b/>
          <w:color w:val="000000"/>
        </w:rPr>
        <w:t>ection Three:  Extended answer</w:t>
      </w:r>
      <w:r w:rsidR="00821643" w:rsidRPr="00F60E51">
        <w:rPr>
          <w:rFonts w:ascii="Arial" w:hAnsi="Arial" w:cs="Arial"/>
          <w:b/>
          <w:color w:val="000000"/>
        </w:rPr>
        <w:tab/>
        <w:t>20% (40 Marks)</w:t>
      </w:r>
    </w:p>
    <w:p w14:paraId="362B007E" w14:textId="77777777" w:rsidR="00D340D2" w:rsidRPr="00F60E51" w:rsidRDefault="00D340D2" w:rsidP="00D340D2">
      <w:pPr>
        <w:tabs>
          <w:tab w:val="right" w:pos="9639"/>
        </w:tabs>
        <w:spacing w:before="240" w:line="276" w:lineRule="auto"/>
        <w:rPr>
          <w:rFonts w:ascii="Arial" w:hAnsi="Arial" w:cs="Arial"/>
          <w:color w:val="000000"/>
        </w:rPr>
      </w:pPr>
      <w:r w:rsidRPr="00F60E51">
        <w:rPr>
          <w:rFonts w:ascii="Arial" w:hAnsi="Arial" w:cs="Arial"/>
          <w:color w:val="000000"/>
        </w:rPr>
        <w:t xml:space="preserve">This section </w:t>
      </w:r>
      <w:r>
        <w:rPr>
          <w:rFonts w:ascii="Arial" w:hAnsi="Arial" w:cs="Arial"/>
          <w:color w:val="000000"/>
        </w:rPr>
        <w:t>has</w:t>
      </w:r>
      <w:r w:rsidRPr="00F60E51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b/>
          <w:color w:val="000000"/>
        </w:rPr>
        <w:t xml:space="preserve">three (3) </w:t>
      </w:r>
      <w:r w:rsidRPr="00F60E51">
        <w:rPr>
          <w:rFonts w:ascii="Arial" w:hAnsi="Arial" w:cs="Arial"/>
          <w:color w:val="000000"/>
        </w:rPr>
        <w:t xml:space="preserve">questions.  You must answer </w:t>
      </w:r>
      <w:r>
        <w:rPr>
          <w:rFonts w:ascii="Arial" w:hAnsi="Arial" w:cs="Arial"/>
          <w:b/>
          <w:color w:val="000000"/>
        </w:rPr>
        <w:t xml:space="preserve">two (2) </w:t>
      </w:r>
      <w:r w:rsidRPr="00F60E51">
        <w:rPr>
          <w:rFonts w:ascii="Arial" w:hAnsi="Arial" w:cs="Arial"/>
          <w:color w:val="000000"/>
        </w:rPr>
        <w:t xml:space="preserve">questions. </w:t>
      </w:r>
      <w:r>
        <w:rPr>
          <w:rFonts w:ascii="Arial" w:hAnsi="Arial" w:cs="Arial"/>
          <w:color w:val="000000"/>
        </w:rPr>
        <w:t>W</w:t>
      </w:r>
      <w:r w:rsidRPr="00F60E51">
        <w:rPr>
          <w:rFonts w:ascii="Arial" w:hAnsi="Arial" w:cs="Arial"/>
          <w:color w:val="000000"/>
        </w:rPr>
        <w:t xml:space="preserve">rite your answers </w:t>
      </w:r>
      <w:r>
        <w:rPr>
          <w:rFonts w:ascii="Arial" w:hAnsi="Arial" w:cs="Arial"/>
          <w:color w:val="000000"/>
        </w:rPr>
        <w:t xml:space="preserve">on the lined pages </w:t>
      </w:r>
      <w:r w:rsidRPr="00F60E51">
        <w:rPr>
          <w:rFonts w:ascii="Arial" w:hAnsi="Arial" w:cs="Arial"/>
          <w:color w:val="000000"/>
        </w:rPr>
        <w:t>provided.</w:t>
      </w:r>
    </w:p>
    <w:p w14:paraId="2ABE9F5E" w14:textId="77777777" w:rsidR="00D340D2" w:rsidRPr="00F60E51" w:rsidRDefault="00D340D2" w:rsidP="00D340D2">
      <w:pPr>
        <w:tabs>
          <w:tab w:val="right" w:pos="9639"/>
        </w:tabs>
        <w:suppressAutoHyphens/>
        <w:spacing w:before="240" w:line="276" w:lineRule="auto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Supplementary pages for the use of planning/continuing your answer to a question have been provided at the end of this Question/Answer booklet. If you use these pages to continue an answer, indicate at the original answer where the answer is continued, i.e. give the page number.</w:t>
      </w:r>
    </w:p>
    <w:p w14:paraId="6DF49876" w14:textId="77777777" w:rsidR="00D340D2" w:rsidRPr="00F60E51" w:rsidRDefault="00D340D2" w:rsidP="00D340D2">
      <w:pPr>
        <w:tabs>
          <w:tab w:val="right" w:pos="9639"/>
        </w:tabs>
        <w:spacing w:before="240" w:line="276" w:lineRule="auto"/>
        <w:rPr>
          <w:rFonts w:ascii="Arial" w:eastAsia="Times New Roman" w:hAnsi="Arial" w:cs="Arial"/>
          <w:color w:val="000000"/>
        </w:rPr>
      </w:pPr>
      <w:r w:rsidRPr="00F60E51">
        <w:rPr>
          <w:rFonts w:ascii="Arial" w:eastAsia="Times New Roman" w:hAnsi="Arial" w:cs="Arial"/>
          <w:color w:val="000000"/>
        </w:rPr>
        <w:t>Responses could include clearly labelled diagrams with explanatory notes; lists of points with linking sentences; clearly labelled tables and graphs; and annotated flow diagrams with introductory notes.</w:t>
      </w:r>
    </w:p>
    <w:p w14:paraId="1F18D713" w14:textId="170677B2" w:rsidR="00821643" w:rsidRPr="00F60E51" w:rsidRDefault="00821643" w:rsidP="00821643">
      <w:pPr>
        <w:pBdr>
          <w:bottom w:val="single" w:sz="6" w:space="1" w:color="auto"/>
        </w:pBd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Suggested working time: 5</w:t>
      </w:r>
      <w:r w:rsidRPr="00F60E51">
        <w:rPr>
          <w:rFonts w:ascii="Arial" w:hAnsi="Arial" w:cs="Arial"/>
          <w:color w:val="000000"/>
        </w:rPr>
        <w:t>0 minutes.</w:t>
      </w:r>
      <w:proofErr w:type="gramEnd"/>
    </w:p>
    <w:p w14:paraId="197A9DD8" w14:textId="6F32439A" w:rsidR="00821643" w:rsidRDefault="00821643" w:rsidP="00624FAF">
      <w:pPr>
        <w:spacing w:after="0" w:line="276" w:lineRule="auto"/>
        <w:rPr>
          <w:rFonts w:ascii="Arial" w:hAnsi="Arial" w:cs="Arial"/>
          <w:b/>
        </w:rPr>
      </w:pPr>
    </w:p>
    <w:p w14:paraId="3DCB5533" w14:textId="74BAFE34" w:rsidR="00821643" w:rsidRDefault="00821643" w:rsidP="00624FAF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Answer any </w:t>
      </w:r>
      <w:r w:rsidR="0070082A">
        <w:rPr>
          <w:rFonts w:ascii="Arial" w:hAnsi="Arial" w:cs="Arial"/>
          <w:b/>
        </w:rPr>
        <w:t>two</w:t>
      </w:r>
      <w:r w:rsidR="00D340D2">
        <w:rPr>
          <w:rFonts w:ascii="Arial" w:hAnsi="Arial" w:cs="Arial"/>
          <w:b/>
        </w:rPr>
        <w:t xml:space="preserve"> (2)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questions from Questions </w:t>
      </w:r>
      <w:r w:rsidR="0070082A">
        <w:rPr>
          <w:rFonts w:ascii="Arial" w:hAnsi="Arial" w:cs="Arial"/>
        </w:rPr>
        <w:t>40</w:t>
      </w:r>
      <w:r>
        <w:rPr>
          <w:rFonts w:ascii="Arial" w:hAnsi="Arial" w:cs="Arial"/>
        </w:rPr>
        <w:t xml:space="preserve"> to</w:t>
      </w:r>
      <w:r w:rsidR="0070082A">
        <w:rPr>
          <w:rFonts w:ascii="Arial" w:hAnsi="Arial" w:cs="Arial"/>
        </w:rPr>
        <w:t xml:space="preserve"> 42</w:t>
      </w:r>
      <w:r>
        <w:rPr>
          <w:rFonts w:ascii="Arial" w:hAnsi="Arial" w:cs="Arial"/>
        </w:rPr>
        <w:t>.</w:t>
      </w:r>
    </w:p>
    <w:p w14:paraId="540060C0" w14:textId="707C40DE" w:rsidR="00821643" w:rsidRDefault="00821643" w:rsidP="00624FAF">
      <w:pPr>
        <w:spacing w:after="0" w:line="276" w:lineRule="auto"/>
        <w:rPr>
          <w:rFonts w:ascii="Arial" w:hAnsi="Arial" w:cs="Arial"/>
        </w:rPr>
      </w:pPr>
    </w:p>
    <w:p w14:paraId="69D16D8C" w14:textId="0746D241" w:rsidR="00821643" w:rsidRDefault="00821643" w:rsidP="00624FAF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Indicate the questions you will answer by ticking the box next to the question. Write your answers on </w:t>
      </w:r>
      <w:r w:rsidR="003A7D76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pages that follow.</w:t>
      </w:r>
    </w:p>
    <w:p w14:paraId="266EF7A3" w14:textId="2A65580D" w:rsidR="00821643" w:rsidRPr="00821643" w:rsidRDefault="00821643" w:rsidP="00624FAF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F1F448" wp14:editId="4494BD60">
                <wp:simplePos x="0" y="0"/>
                <wp:positionH relativeFrom="column">
                  <wp:posOffset>107950</wp:posOffset>
                </wp:positionH>
                <wp:positionV relativeFrom="paragraph">
                  <wp:posOffset>114300</wp:posOffset>
                </wp:positionV>
                <wp:extent cx="304800" cy="336550"/>
                <wp:effectExtent l="0" t="0" r="19050" b="25400"/>
                <wp:wrapThrough wrapText="bothSides">
                  <wp:wrapPolygon edited="0">
                    <wp:start x="0" y="0"/>
                    <wp:lineTo x="0" y="22008"/>
                    <wp:lineTo x="21600" y="22008"/>
                    <wp:lineTo x="21600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36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908DD7C" id="Rectangle 7" o:spid="_x0000_s1026" style="position:absolute;margin-left:8.5pt;margin-top:9pt;width:24pt;height:2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" fillcolor="white [3212]" strokecolor="black [3213]" strokeweight="1pt">
                <w10:wrap type="through"/>
              </v:rect>
            </w:pict>
          </mc:Fallback>
        </mc:AlternateContent>
      </w:r>
    </w:p>
    <w:p w14:paraId="7658574A" w14:textId="673E249F" w:rsidR="00821643" w:rsidRDefault="002F081F" w:rsidP="00821643">
      <w:pPr>
        <w:tabs>
          <w:tab w:val="left" w:pos="1134"/>
        </w:tabs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40</w:t>
      </w:r>
      <w:r>
        <w:rPr>
          <w:rFonts w:ascii="Arial" w:hAnsi="Arial" w:cs="Arial"/>
          <w:b/>
        </w:rPr>
        <w:tab/>
      </w:r>
      <w:r w:rsidR="00821643">
        <w:rPr>
          <w:rFonts w:ascii="Arial" w:hAnsi="Arial" w:cs="Arial"/>
          <w:b/>
        </w:rPr>
        <w:tab/>
      </w:r>
      <w:r w:rsidR="00821643">
        <w:rPr>
          <w:rFonts w:ascii="Arial" w:hAnsi="Arial" w:cs="Arial"/>
          <w:b/>
        </w:rPr>
        <w:tab/>
      </w:r>
      <w:r w:rsidR="00821643">
        <w:rPr>
          <w:rFonts w:ascii="Arial" w:hAnsi="Arial" w:cs="Arial"/>
          <w:b/>
        </w:rPr>
        <w:tab/>
      </w:r>
      <w:r w:rsidR="00821643">
        <w:rPr>
          <w:rFonts w:ascii="Arial" w:hAnsi="Arial" w:cs="Arial"/>
          <w:b/>
        </w:rPr>
        <w:tab/>
      </w:r>
      <w:r w:rsidR="00821643">
        <w:rPr>
          <w:rFonts w:ascii="Arial" w:hAnsi="Arial" w:cs="Arial"/>
          <w:b/>
        </w:rPr>
        <w:tab/>
      </w:r>
      <w:r w:rsidR="00821643">
        <w:rPr>
          <w:rFonts w:ascii="Arial" w:hAnsi="Arial" w:cs="Arial"/>
          <w:b/>
        </w:rPr>
        <w:tab/>
      </w:r>
      <w:r w:rsidR="00821643">
        <w:rPr>
          <w:rFonts w:ascii="Arial" w:hAnsi="Arial" w:cs="Arial"/>
          <w:b/>
        </w:rPr>
        <w:tab/>
      </w:r>
      <w:r w:rsidR="00FD17CF">
        <w:rPr>
          <w:rFonts w:ascii="Arial" w:hAnsi="Arial" w:cs="Arial"/>
          <w:b/>
        </w:rPr>
        <w:tab/>
      </w:r>
      <w:r w:rsidR="00821643">
        <w:rPr>
          <w:rFonts w:ascii="Arial" w:hAnsi="Arial" w:cs="Arial"/>
          <w:b/>
        </w:rPr>
        <w:t>(20 marks)</w:t>
      </w:r>
    </w:p>
    <w:p w14:paraId="779B05F7" w14:textId="24B2A80A" w:rsidR="00821643" w:rsidRDefault="00821643" w:rsidP="00821643">
      <w:pPr>
        <w:tabs>
          <w:tab w:val="left" w:pos="1134"/>
        </w:tabs>
        <w:spacing w:after="0" w:line="276" w:lineRule="auto"/>
        <w:rPr>
          <w:rFonts w:ascii="Arial" w:hAnsi="Arial" w:cs="Arial"/>
          <w:b/>
        </w:rPr>
      </w:pPr>
    </w:p>
    <w:p w14:paraId="74E54E83" w14:textId="12C3038C" w:rsidR="003256D2" w:rsidRPr="009A2AB2" w:rsidRDefault="006756A4" w:rsidP="005E4385">
      <w:pPr>
        <w:pStyle w:val="ListParagraph"/>
        <w:numPr>
          <w:ilvl w:val="0"/>
          <w:numId w:val="4"/>
        </w:numPr>
        <w:spacing w:after="0" w:line="276" w:lineRule="auto"/>
        <w:ind w:left="851" w:hanging="567"/>
        <w:rPr>
          <w:rFonts w:ascii="Arial" w:hAnsi="Arial" w:cs="Arial"/>
          <w:b/>
        </w:rPr>
      </w:pPr>
      <w:r>
        <w:rPr>
          <w:rFonts w:ascii="Arial" w:hAnsi="Arial" w:cs="Arial"/>
        </w:rPr>
        <w:t>Hormones released from the pituitary gland and ovaries regulate the menstrual and ovarian cycles</w:t>
      </w:r>
      <w:r w:rsidR="00CD56D9">
        <w:rPr>
          <w:rFonts w:ascii="Arial" w:hAnsi="Arial" w:cs="Arial"/>
        </w:rPr>
        <w:t>. S</w:t>
      </w:r>
      <w:r>
        <w:rPr>
          <w:rFonts w:ascii="Arial" w:hAnsi="Arial" w:cs="Arial"/>
        </w:rPr>
        <w:t xml:space="preserve">tate the name of </w:t>
      </w:r>
      <w:r w:rsidR="0070082A">
        <w:rPr>
          <w:rFonts w:ascii="Arial" w:hAnsi="Arial" w:cs="Arial"/>
          <w:b/>
        </w:rPr>
        <w:t>two</w:t>
      </w:r>
      <w:r w:rsidR="000431D9">
        <w:rPr>
          <w:rFonts w:ascii="Arial" w:hAnsi="Arial" w:cs="Arial"/>
        </w:rPr>
        <w:t xml:space="preserve"> </w:t>
      </w:r>
      <w:r w:rsidR="0070082A">
        <w:rPr>
          <w:rFonts w:ascii="Arial" w:hAnsi="Arial" w:cs="Arial"/>
        </w:rPr>
        <w:t xml:space="preserve">of </w:t>
      </w:r>
      <w:r>
        <w:rPr>
          <w:rFonts w:ascii="Arial" w:hAnsi="Arial" w:cs="Arial"/>
        </w:rPr>
        <w:t>these hormones</w:t>
      </w:r>
      <w:r w:rsidR="00CD56D9">
        <w:rPr>
          <w:rFonts w:ascii="Arial" w:hAnsi="Arial" w:cs="Arial"/>
        </w:rPr>
        <w:t xml:space="preserve"> and describe the effect they have on the reproductive cycles.</w:t>
      </w:r>
    </w:p>
    <w:p w14:paraId="348F750E" w14:textId="43313F94" w:rsidR="009A2AB2" w:rsidRDefault="00FD17CF" w:rsidP="00FD17CF">
      <w:pPr>
        <w:pStyle w:val="ListParagraph"/>
        <w:spacing w:after="0" w:line="276" w:lineRule="auto"/>
        <w:ind w:left="7200" w:firstLine="720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0431D9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marks)</w:t>
      </w:r>
    </w:p>
    <w:p w14:paraId="32F9C916" w14:textId="77777777" w:rsidR="00FD17CF" w:rsidRDefault="00FD17CF" w:rsidP="00FD17CF">
      <w:pPr>
        <w:pStyle w:val="ListParagraph"/>
        <w:spacing w:after="0" w:line="276" w:lineRule="auto"/>
        <w:ind w:left="7200"/>
        <w:rPr>
          <w:rFonts w:ascii="Arial" w:hAnsi="Arial" w:cs="Arial"/>
        </w:rPr>
      </w:pPr>
    </w:p>
    <w:p w14:paraId="1182876F" w14:textId="7128D042" w:rsidR="00CD56D9" w:rsidRPr="000431D9" w:rsidRDefault="006756A4" w:rsidP="005E4385">
      <w:pPr>
        <w:pStyle w:val="ListParagraph"/>
        <w:numPr>
          <w:ilvl w:val="0"/>
          <w:numId w:val="4"/>
        </w:numPr>
        <w:spacing w:after="0" w:line="276" w:lineRule="auto"/>
        <w:ind w:left="851" w:hanging="567"/>
        <w:rPr>
          <w:rFonts w:ascii="Arial" w:hAnsi="Arial" w:cs="Arial"/>
          <w:b/>
        </w:rPr>
      </w:pPr>
      <w:r>
        <w:rPr>
          <w:rFonts w:ascii="Arial" w:hAnsi="Arial" w:cs="Arial"/>
        </w:rPr>
        <w:t>Prolactin</w:t>
      </w:r>
      <w:r w:rsidR="00276187">
        <w:rPr>
          <w:rFonts w:ascii="Arial" w:hAnsi="Arial" w:cs="Arial"/>
        </w:rPr>
        <w:t xml:space="preserve">, a lactogenic hormone, is a protein that has a direct effect on the breasts of pregnant women to produce and maintain milk. </w:t>
      </w:r>
    </w:p>
    <w:p w14:paraId="45CA730E" w14:textId="1552636D" w:rsidR="000431D9" w:rsidRDefault="000431D9" w:rsidP="000431D9">
      <w:pPr>
        <w:pStyle w:val="ListParagraph"/>
        <w:spacing w:after="0" w:line="276" w:lineRule="auto"/>
        <w:ind w:left="851"/>
        <w:rPr>
          <w:rFonts w:ascii="Arial" w:hAnsi="Arial" w:cs="Arial"/>
          <w:b/>
        </w:rPr>
      </w:pPr>
    </w:p>
    <w:p w14:paraId="14BD0014" w14:textId="526AF356" w:rsidR="000431D9" w:rsidRDefault="003A7D76" w:rsidP="000431D9">
      <w:pPr>
        <w:pStyle w:val="ListParagraph"/>
        <w:spacing w:after="0" w:line="276" w:lineRule="auto"/>
        <w:ind w:left="851"/>
        <w:rPr>
          <w:rFonts w:ascii="Arial" w:hAnsi="Arial" w:cs="Arial"/>
        </w:rPr>
      </w:pPr>
      <w:r>
        <w:rPr>
          <w:rFonts w:ascii="Arial" w:hAnsi="Arial" w:cs="Arial"/>
        </w:rPr>
        <w:t>Describe the process</w:t>
      </w:r>
      <w:r w:rsidR="000431D9">
        <w:rPr>
          <w:rFonts w:ascii="Arial" w:hAnsi="Arial" w:cs="Arial"/>
        </w:rPr>
        <w:t xml:space="preserve"> </w:t>
      </w:r>
      <w:r w:rsidR="0070082A">
        <w:rPr>
          <w:rFonts w:ascii="Arial" w:hAnsi="Arial" w:cs="Arial"/>
        </w:rPr>
        <w:t>of</w:t>
      </w:r>
      <w:r w:rsidR="000431D9">
        <w:rPr>
          <w:rFonts w:ascii="Arial" w:hAnsi="Arial" w:cs="Arial"/>
        </w:rPr>
        <w:t xml:space="preserve"> protein synthesis that would result in the production of the hormone prolactin.</w:t>
      </w:r>
      <w:r w:rsidR="000431D9">
        <w:rPr>
          <w:rFonts w:ascii="Arial" w:hAnsi="Arial" w:cs="Arial"/>
        </w:rPr>
        <w:tab/>
      </w:r>
      <w:r w:rsidR="000431D9">
        <w:rPr>
          <w:rFonts w:ascii="Arial" w:hAnsi="Arial" w:cs="Arial"/>
        </w:rPr>
        <w:tab/>
      </w:r>
      <w:r w:rsidR="000431D9">
        <w:rPr>
          <w:rFonts w:ascii="Arial" w:hAnsi="Arial" w:cs="Arial"/>
        </w:rPr>
        <w:tab/>
      </w:r>
      <w:r w:rsidR="000431D9">
        <w:rPr>
          <w:rFonts w:ascii="Arial" w:hAnsi="Arial" w:cs="Arial"/>
        </w:rPr>
        <w:tab/>
      </w:r>
      <w:r w:rsidR="000431D9">
        <w:rPr>
          <w:rFonts w:ascii="Arial" w:hAnsi="Arial" w:cs="Arial"/>
        </w:rPr>
        <w:tab/>
      </w:r>
      <w:r w:rsidR="000431D9">
        <w:rPr>
          <w:rFonts w:ascii="Arial" w:hAnsi="Arial" w:cs="Arial"/>
        </w:rPr>
        <w:tab/>
      </w:r>
      <w:r w:rsidR="000431D9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431D9">
        <w:rPr>
          <w:rFonts w:ascii="Arial" w:hAnsi="Arial" w:cs="Arial"/>
        </w:rPr>
        <w:t>(14 marks)</w:t>
      </w:r>
    </w:p>
    <w:p w14:paraId="351EB067" w14:textId="118F5460" w:rsidR="000431D9" w:rsidRDefault="000431D9" w:rsidP="000431D9">
      <w:pPr>
        <w:pStyle w:val="ListParagraph"/>
        <w:spacing w:after="0" w:line="276" w:lineRule="auto"/>
        <w:ind w:left="851"/>
        <w:rPr>
          <w:rFonts w:ascii="Arial" w:hAnsi="Arial" w:cs="Arial"/>
        </w:rPr>
      </w:pPr>
    </w:p>
    <w:p w14:paraId="715F7691" w14:textId="0739AC90" w:rsidR="007D7845" w:rsidRDefault="007D7845" w:rsidP="000431D9">
      <w:pPr>
        <w:pStyle w:val="ListParagraph"/>
        <w:spacing w:after="0" w:line="276" w:lineRule="auto"/>
        <w:ind w:left="851"/>
        <w:rPr>
          <w:rFonts w:ascii="Arial" w:hAnsi="Arial" w:cs="Arial"/>
          <w:b/>
        </w:rPr>
      </w:pPr>
    </w:p>
    <w:p w14:paraId="0C706CC4" w14:textId="77777777" w:rsidR="00E66ECA" w:rsidRPr="00821643" w:rsidRDefault="00E66ECA" w:rsidP="00E66ECA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11126C" wp14:editId="3FFC8164">
                <wp:simplePos x="0" y="0"/>
                <wp:positionH relativeFrom="column">
                  <wp:posOffset>107950</wp:posOffset>
                </wp:positionH>
                <wp:positionV relativeFrom="paragraph">
                  <wp:posOffset>114300</wp:posOffset>
                </wp:positionV>
                <wp:extent cx="304800" cy="336550"/>
                <wp:effectExtent l="0" t="0" r="19050" b="25400"/>
                <wp:wrapThrough wrapText="bothSides">
                  <wp:wrapPolygon edited="0">
                    <wp:start x="0" y="0"/>
                    <wp:lineTo x="0" y="22008"/>
                    <wp:lineTo x="21600" y="22008"/>
                    <wp:lineTo x="21600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36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496AD21" id="Rectangle 8" o:spid="_x0000_s1026" style="position:absolute;margin-left:8.5pt;margin-top:9pt;width:24pt;height:2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" fillcolor="white [3212]" strokecolor="black [3213]" strokeweight="1pt">
                <w10:wrap type="through"/>
              </v:rect>
            </w:pict>
          </mc:Fallback>
        </mc:AlternateContent>
      </w:r>
    </w:p>
    <w:p w14:paraId="5009410B" w14:textId="6BDB28E8" w:rsidR="00E66ECA" w:rsidRDefault="00E66ECA" w:rsidP="00E66ECA">
      <w:pPr>
        <w:tabs>
          <w:tab w:val="left" w:pos="1134"/>
        </w:tabs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Question </w:t>
      </w:r>
      <w:r w:rsidR="002F081F">
        <w:rPr>
          <w:rFonts w:ascii="Arial" w:hAnsi="Arial" w:cs="Arial"/>
          <w:b/>
        </w:rPr>
        <w:t>41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(20 marks)</w:t>
      </w:r>
    </w:p>
    <w:p w14:paraId="7FC86340" w14:textId="0BE4FAF2" w:rsidR="00E66ECA" w:rsidRDefault="00E66ECA" w:rsidP="00E66ECA">
      <w:pPr>
        <w:spacing w:after="0" w:line="276" w:lineRule="auto"/>
        <w:rPr>
          <w:rFonts w:ascii="Arial" w:hAnsi="Arial" w:cs="Arial"/>
          <w:b/>
        </w:rPr>
      </w:pPr>
    </w:p>
    <w:p w14:paraId="6A7BD48D" w14:textId="7BA9F687" w:rsidR="00D73B83" w:rsidRDefault="00D76004" w:rsidP="005E4385">
      <w:pPr>
        <w:pStyle w:val="ListParagraph"/>
        <w:numPr>
          <w:ilvl w:val="0"/>
          <w:numId w:val="5"/>
        </w:numPr>
        <w:tabs>
          <w:tab w:val="left" w:pos="284"/>
        </w:tabs>
        <w:spacing w:after="0" w:line="276" w:lineRule="auto"/>
        <w:ind w:left="851" w:hanging="567"/>
        <w:rPr>
          <w:rFonts w:ascii="Arial" w:hAnsi="Arial" w:cs="Arial"/>
        </w:rPr>
      </w:pPr>
      <w:r w:rsidRPr="00D76004">
        <w:rPr>
          <w:rFonts w:ascii="Arial" w:hAnsi="Arial" w:cs="Arial"/>
        </w:rPr>
        <w:t xml:space="preserve">The probability of any one person being born has been calculated to be approximately 1 in 400,000,000,000. </w:t>
      </w:r>
      <w:r w:rsidR="00D73B83" w:rsidRPr="00D76004">
        <w:rPr>
          <w:rFonts w:ascii="Arial" w:hAnsi="Arial" w:cs="Arial"/>
        </w:rPr>
        <w:t>Explain how</w:t>
      </w:r>
      <w:r w:rsidR="00A97A07" w:rsidRPr="00D76004">
        <w:rPr>
          <w:rFonts w:ascii="Arial" w:hAnsi="Arial" w:cs="Arial"/>
        </w:rPr>
        <w:t xml:space="preserve"> the</w:t>
      </w:r>
      <w:r w:rsidR="00D73B83" w:rsidRPr="00D760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genetic (DNA) </w:t>
      </w:r>
      <w:r w:rsidR="00D059EC">
        <w:rPr>
          <w:rFonts w:ascii="Arial" w:hAnsi="Arial" w:cs="Arial"/>
        </w:rPr>
        <w:t>variation</w:t>
      </w:r>
      <w:r>
        <w:rPr>
          <w:rFonts w:ascii="Arial" w:hAnsi="Arial" w:cs="Arial"/>
        </w:rPr>
        <w:t xml:space="preserve"> </w:t>
      </w:r>
      <w:r w:rsidR="00A97A07" w:rsidRPr="00D76004">
        <w:rPr>
          <w:rFonts w:ascii="Arial" w:hAnsi="Arial" w:cs="Arial"/>
        </w:rPr>
        <w:t xml:space="preserve">seen </w:t>
      </w:r>
      <w:r>
        <w:rPr>
          <w:rFonts w:ascii="Arial" w:hAnsi="Arial" w:cs="Arial"/>
        </w:rPr>
        <w:t xml:space="preserve">in humans can </w:t>
      </w:r>
      <w:r w:rsidR="003A7D76">
        <w:rPr>
          <w:rFonts w:ascii="Arial" w:hAnsi="Arial" w:cs="Arial"/>
        </w:rPr>
        <w:t>arise due</w:t>
      </w:r>
      <w:r w:rsidR="00D059EC">
        <w:rPr>
          <w:rFonts w:ascii="Arial" w:hAnsi="Arial" w:cs="Arial"/>
        </w:rPr>
        <w:t xml:space="preserve"> to meiosis and reproduction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A7D76">
        <w:rPr>
          <w:rFonts w:ascii="Arial" w:hAnsi="Arial" w:cs="Arial"/>
        </w:rPr>
        <w:tab/>
      </w:r>
      <w:r>
        <w:rPr>
          <w:rFonts w:ascii="Arial" w:hAnsi="Arial" w:cs="Arial"/>
        </w:rPr>
        <w:t>(8 marks)</w:t>
      </w:r>
    </w:p>
    <w:p w14:paraId="403B8162" w14:textId="267E00C5" w:rsidR="00D76004" w:rsidRDefault="00D76004" w:rsidP="00D76004">
      <w:pPr>
        <w:pStyle w:val="ListParagraph"/>
        <w:tabs>
          <w:tab w:val="left" w:pos="284"/>
        </w:tabs>
        <w:spacing w:after="0" w:line="276" w:lineRule="auto"/>
        <w:ind w:left="851"/>
        <w:rPr>
          <w:rFonts w:ascii="Arial" w:hAnsi="Arial" w:cs="Arial"/>
        </w:rPr>
      </w:pPr>
    </w:p>
    <w:p w14:paraId="6272ACA2" w14:textId="21C47DCA" w:rsidR="00ED0643" w:rsidRDefault="00ED0643" w:rsidP="00FA60A3">
      <w:pPr>
        <w:spacing w:after="0" w:line="276" w:lineRule="auto"/>
        <w:rPr>
          <w:rFonts w:ascii="Arial" w:hAnsi="Arial" w:cs="Arial"/>
        </w:rPr>
      </w:pPr>
    </w:p>
    <w:p w14:paraId="29F13BD0" w14:textId="076598D0" w:rsidR="00ED0643" w:rsidRDefault="00C96E84" w:rsidP="005E4385">
      <w:pPr>
        <w:pStyle w:val="ListParagraph"/>
        <w:numPr>
          <w:ilvl w:val="0"/>
          <w:numId w:val="5"/>
        </w:numPr>
        <w:spacing w:after="0" w:line="276" w:lineRule="auto"/>
        <w:ind w:left="851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Explain how the lungs </w:t>
      </w:r>
      <w:r w:rsidR="0070082A">
        <w:rPr>
          <w:rFonts w:ascii="Arial" w:hAnsi="Arial" w:cs="Arial"/>
        </w:rPr>
        <w:t xml:space="preserve">are specifically structured and function to </w:t>
      </w:r>
      <w:r>
        <w:rPr>
          <w:rFonts w:ascii="Arial" w:hAnsi="Arial" w:cs="Arial"/>
        </w:rPr>
        <w:t xml:space="preserve">ensure that cells </w:t>
      </w:r>
      <w:r w:rsidR="00ED0643">
        <w:rPr>
          <w:rFonts w:ascii="Arial" w:hAnsi="Arial" w:cs="Arial"/>
        </w:rPr>
        <w:t>are</w:t>
      </w:r>
      <w:r w:rsidR="004A0A18">
        <w:rPr>
          <w:rFonts w:ascii="Arial" w:hAnsi="Arial" w:cs="Arial"/>
        </w:rPr>
        <w:t xml:space="preserve"> constantly</w:t>
      </w:r>
      <w:r w:rsidR="00ED0643">
        <w:rPr>
          <w:rFonts w:ascii="Arial" w:hAnsi="Arial" w:cs="Arial"/>
        </w:rPr>
        <w:t xml:space="preserve"> supplied with oxygen and have </w:t>
      </w:r>
      <w:r w:rsidR="004A0A18">
        <w:rPr>
          <w:rFonts w:ascii="Arial" w:hAnsi="Arial" w:cs="Arial"/>
        </w:rPr>
        <w:t xml:space="preserve">their waste product, </w:t>
      </w:r>
      <w:r w:rsidR="00ED0643">
        <w:rPr>
          <w:rFonts w:ascii="Arial" w:hAnsi="Arial" w:cs="Arial"/>
        </w:rPr>
        <w:t>carbon dioxide</w:t>
      </w:r>
      <w:r w:rsidR="004A0A18">
        <w:rPr>
          <w:rFonts w:ascii="Arial" w:hAnsi="Arial" w:cs="Arial"/>
        </w:rPr>
        <w:t>,</w:t>
      </w:r>
      <w:r w:rsidR="00ED0643">
        <w:rPr>
          <w:rFonts w:ascii="Arial" w:hAnsi="Arial" w:cs="Arial"/>
        </w:rPr>
        <w:t xml:space="preserve"> removed.</w:t>
      </w:r>
      <w:r w:rsidR="00ED0643">
        <w:rPr>
          <w:rFonts w:ascii="Arial" w:hAnsi="Arial" w:cs="Arial"/>
        </w:rPr>
        <w:tab/>
      </w:r>
      <w:r w:rsidR="004A0A18">
        <w:rPr>
          <w:rFonts w:ascii="Arial" w:hAnsi="Arial" w:cs="Arial"/>
        </w:rPr>
        <w:tab/>
      </w:r>
      <w:r w:rsidR="004A0A18">
        <w:rPr>
          <w:rFonts w:ascii="Arial" w:hAnsi="Arial" w:cs="Arial"/>
        </w:rPr>
        <w:tab/>
      </w:r>
      <w:r w:rsidR="004A0A18">
        <w:rPr>
          <w:rFonts w:ascii="Arial" w:hAnsi="Arial" w:cs="Arial"/>
        </w:rPr>
        <w:tab/>
      </w:r>
      <w:r w:rsidR="004A0A18">
        <w:rPr>
          <w:rFonts w:ascii="Arial" w:hAnsi="Arial" w:cs="Arial"/>
        </w:rPr>
        <w:tab/>
      </w:r>
      <w:r w:rsidR="004A0A18">
        <w:rPr>
          <w:rFonts w:ascii="Arial" w:hAnsi="Arial" w:cs="Arial"/>
        </w:rPr>
        <w:tab/>
      </w:r>
      <w:r w:rsidR="004A0A18">
        <w:rPr>
          <w:rFonts w:ascii="Arial" w:hAnsi="Arial" w:cs="Arial"/>
        </w:rPr>
        <w:tab/>
      </w:r>
      <w:r w:rsidR="004A0A18">
        <w:rPr>
          <w:rFonts w:ascii="Arial" w:hAnsi="Arial" w:cs="Arial"/>
        </w:rPr>
        <w:tab/>
      </w:r>
      <w:r w:rsidR="00ED0643">
        <w:rPr>
          <w:rFonts w:ascii="Arial" w:hAnsi="Arial" w:cs="Arial"/>
        </w:rPr>
        <w:tab/>
        <w:t>(12 marks)</w:t>
      </w:r>
    </w:p>
    <w:p w14:paraId="57BB9D9B" w14:textId="5347220C" w:rsidR="00ED0643" w:rsidRDefault="00ED0643" w:rsidP="00ED0643">
      <w:pPr>
        <w:pStyle w:val="ListParagraph"/>
        <w:spacing w:after="0" w:line="276" w:lineRule="auto"/>
        <w:ind w:left="851"/>
        <w:rPr>
          <w:rFonts w:ascii="Arial" w:hAnsi="Arial" w:cs="Arial"/>
        </w:rPr>
      </w:pPr>
    </w:p>
    <w:p w14:paraId="6AF1F987" w14:textId="77777777" w:rsidR="00ED0643" w:rsidRDefault="00ED0643" w:rsidP="00ED0643">
      <w:pPr>
        <w:pStyle w:val="ListParagraph"/>
        <w:spacing w:after="0" w:line="276" w:lineRule="auto"/>
        <w:ind w:left="851"/>
        <w:rPr>
          <w:rFonts w:ascii="Arial" w:hAnsi="Arial" w:cs="Arial"/>
        </w:rPr>
      </w:pPr>
    </w:p>
    <w:p w14:paraId="1BC4BEBE" w14:textId="18995793" w:rsidR="00FA60A3" w:rsidRPr="00821643" w:rsidRDefault="00FA60A3" w:rsidP="00ED0643">
      <w:pPr>
        <w:pStyle w:val="ListParagraph"/>
        <w:spacing w:after="0" w:line="276" w:lineRule="auto"/>
        <w:ind w:left="851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051480" wp14:editId="5FF05BFF">
                <wp:simplePos x="0" y="0"/>
                <wp:positionH relativeFrom="column">
                  <wp:posOffset>107950</wp:posOffset>
                </wp:positionH>
                <wp:positionV relativeFrom="paragraph">
                  <wp:posOffset>114300</wp:posOffset>
                </wp:positionV>
                <wp:extent cx="304800" cy="336550"/>
                <wp:effectExtent l="0" t="0" r="19050" b="25400"/>
                <wp:wrapThrough wrapText="bothSides">
                  <wp:wrapPolygon edited="0">
                    <wp:start x="0" y="0"/>
                    <wp:lineTo x="0" y="22008"/>
                    <wp:lineTo x="21600" y="22008"/>
                    <wp:lineTo x="21600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36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F26FB8C" id="Rectangle 9" o:spid="_x0000_s1026" style="position:absolute;margin-left:8.5pt;margin-top:9pt;width:24pt;height:2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" fillcolor="white [3212]" strokecolor="black [3213]" strokeweight="1pt">
                <w10:wrap type="through"/>
              </v:rect>
            </w:pict>
          </mc:Fallback>
        </mc:AlternateContent>
      </w:r>
    </w:p>
    <w:p w14:paraId="0CE6731B" w14:textId="2DE2B473" w:rsidR="004A0A18" w:rsidRDefault="00FA60A3" w:rsidP="00FA60A3">
      <w:pPr>
        <w:tabs>
          <w:tab w:val="left" w:pos="1134"/>
        </w:tabs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Question </w:t>
      </w:r>
      <w:r w:rsidR="002F081F">
        <w:rPr>
          <w:rFonts w:ascii="Arial" w:hAnsi="Arial" w:cs="Arial"/>
          <w:b/>
        </w:rPr>
        <w:t>42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(20 marks)</w:t>
      </w:r>
    </w:p>
    <w:p w14:paraId="61A238C6" w14:textId="6F48616B" w:rsidR="004A0A18" w:rsidRDefault="004A0A18" w:rsidP="00FA60A3">
      <w:pPr>
        <w:tabs>
          <w:tab w:val="left" w:pos="1134"/>
        </w:tabs>
        <w:spacing w:after="0" w:line="276" w:lineRule="auto"/>
        <w:rPr>
          <w:rFonts w:ascii="Arial" w:hAnsi="Arial" w:cs="Arial"/>
          <w:b/>
        </w:rPr>
      </w:pPr>
    </w:p>
    <w:p w14:paraId="46CE3990" w14:textId="5B52FDC7" w:rsidR="004A0A18" w:rsidRDefault="00E83D7F" w:rsidP="005E4385">
      <w:pPr>
        <w:pStyle w:val="ListParagraph"/>
        <w:numPr>
          <w:ilvl w:val="0"/>
          <w:numId w:val="7"/>
        </w:numPr>
        <w:spacing w:after="0" w:line="276" w:lineRule="auto"/>
        <w:ind w:left="851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For the cells of a body to function normally, they must remain in a stable environment. Describe the structure of the cell membrane and </w:t>
      </w:r>
      <w:r w:rsidR="00433D97">
        <w:rPr>
          <w:rFonts w:ascii="Arial" w:hAnsi="Arial" w:cs="Arial"/>
        </w:rPr>
        <w:t xml:space="preserve">explain </w:t>
      </w:r>
      <w:r>
        <w:rPr>
          <w:rFonts w:ascii="Arial" w:hAnsi="Arial" w:cs="Arial"/>
        </w:rPr>
        <w:t xml:space="preserve">how it allows the exchange of </w:t>
      </w:r>
      <w:r w:rsidR="0070082A">
        <w:rPr>
          <w:rFonts w:ascii="Arial" w:hAnsi="Arial" w:cs="Arial"/>
        </w:rPr>
        <w:t>ions</w:t>
      </w:r>
      <w:r>
        <w:rPr>
          <w:rFonts w:ascii="Arial" w:hAnsi="Arial" w:cs="Arial"/>
        </w:rPr>
        <w:t xml:space="preserve"> to occur.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33D97">
        <w:rPr>
          <w:rFonts w:ascii="Arial" w:hAnsi="Arial" w:cs="Arial"/>
        </w:rPr>
        <w:tab/>
      </w:r>
      <w:r w:rsidR="00433D97">
        <w:rPr>
          <w:rFonts w:ascii="Arial" w:hAnsi="Arial" w:cs="Arial"/>
        </w:rPr>
        <w:tab/>
      </w:r>
      <w:r w:rsidR="00433D97">
        <w:rPr>
          <w:rFonts w:ascii="Arial" w:hAnsi="Arial" w:cs="Arial"/>
        </w:rPr>
        <w:tab/>
      </w:r>
      <w:r w:rsidR="00433D97">
        <w:rPr>
          <w:rFonts w:ascii="Arial" w:hAnsi="Arial" w:cs="Arial"/>
        </w:rPr>
        <w:tab/>
      </w:r>
      <w:r>
        <w:rPr>
          <w:rFonts w:ascii="Arial" w:hAnsi="Arial" w:cs="Arial"/>
        </w:rPr>
        <w:t>(14 marks)</w:t>
      </w:r>
    </w:p>
    <w:p w14:paraId="411DDEBC" w14:textId="53E3FF90" w:rsidR="00E83D7F" w:rsidRDefault="00E83D7F" w:rsidP="00E83D7F">
      <w:pPr>
        <w:pStyle w:val="ListParagraph"/>
        <w:spacing w:after="0" w:line="276" w:lineRule="auto"/>
        <w:ind w:left="851"/>
        <w:rPr>
          <w:rFonts w:ascii="Arial" w:hAnsi="Arial" w:cs="Arial"/>
        </w:rPr>
      </w:pPr>
    </w:p>
    <w:p w14:paraId="237C1BE2" w14:textId="77777777" w:rsidR="00C81BF0" w:rsidRDefault="00C81BF0" w:rsidP="00E83D7F">
      <w:pPr>
        <w:pStyle w:val="ListParagraph"/>
        <w:spacing w:after="0" w:line="276" w:lineRule="auto"/>
        <w:ind w:left="851"/>
        <w:rPr>
          <w:rFonts w:ascii="Arial" w:hAnsi="Arial" w:cs="Arial"/>
        </w:rPr>
      </w:pPr>
    </w:p>
    <w:p w14:paraId="29C05114" w14:textId="5B32D7C6" w:rsidR="00E83D7F" w:rsidRDefault="00D60996" w:rsidP="005E4385">
      <w:pPr>
        <w:pStyle w:val="ListParagraph"/>
        <w:numPr>
          <w:ilvl w:val="0"/>
          <w:numId w:val="7"/>
        </w:numPr>
        <w:spacing w:after="0" w:line="276" w:lineRule="auto"/>
        <w:ind w:left="851" w:hanging="567"/>
        <w:rPr>
          <w:rFonts w:ascii="Arial" w:hAnsi="Arial" w:cs="Arial"/>
        </w:rPr>
      </w:pPr>
      <w:r w:rsidRPr="00C81BF0">
        <w:rPr>
          <w:rFonts w:ascii="Arial" w:hAnsi="Arial" w:cs="Arial"/>
        </w:rPr>
        <w:t xml:space="preserve">Some chemical processes occurring in the body produce toxic waste products, such as urea. The excretory system is involved in removing </w:t>
      </w:r>
      <w:r w:rsidR="00C81BF0" w:rsidRPr="00C81BF0">
        <w:rPr>
          <w:rFonts w:ascii="Arial" w:hAnsi="Arial" w:cs="Arial"/>
        </w:rPr>
        <w:t>metabolic wastes</w:t>
      </w:r>
      <w:r w:rsidR="00C81BF0">
        <w:rPr>
          <w:rFonts w:ascii="Arial" w:hAnsi="Arial" w:cs="Arial"/>
        </w:rPr>
        <w:t xml:space="preserve">. Briefly describe </w:t>
      </w:r>
      <w:r w:rsidR="0070082A">
        <w:rPr>
          <w:rFonts w:ascii="Arial" w:hAnsi="Arial" w:cs="Arial"/>
        </w:rPr>
        <w:t xml:space="preserve">the main processes involved for </w:t>
      </w:r>
      <w:r w:rsidR="00C81BF0">
        <w:rPr>
          <w:rFonts w:ascii="Arial" w:hAnsi="Arial" w:cs="Arial"/>
        </w:rPr>
        <w:t>the</w:t>
      </w:r>
      <w:r w:rsidRPr="00C81BF0">
        <w:rPr>
          <w:rFonts w:ascii="Arial" w:hAnsi="Arial" w:cs="Arial"/>
        </w:rPr>
        <w:t xml:space="preserve"> kidneys </w:t>
      </w:r>
      <w:r w:rsidR="00094644">
        <w:rPr>
          <w:rFonts w:ascii="Arial" w:hAnsi="Arial" w:cs="Arial"/>
        </w:rPr>
        <w:t xml:space="preserve">to </w:t>
      </w:r>
      <w:r w:rsidR="00C81BF0">
        <w:rPr>
          <w:rFonts w:ascii="Arial" w:hAnsi="Arial" w:cs="Arial"/>
        </w:rPr>
        <w:t>produce urine.</w:t>
      </w:r>
      <w:r w:rsidR="0070082A">
        <w:rPr>
          <w:rFonts w:ascii="Arial" w:hAnsi="Arial" w:cs="Arial"/>
        </w:rPr>
        <w:t xml:space="preserve"> </w:t>
      </w:r>
      <w:r w:rsidR="0070082A">
        <w:rPr>
          <w:rFonts w:ascii="Arial" w:hAnsi="Arial" w:cs="Arial"/>
        </w:rPr>
        <w:tab/>
      </w:r>
      <w:r w:rsidR="00C81BF0">
        <w:rPr>
          <w:rFonts w:ascii="Arial" w:hAnsi="Arial" w:cs="Arial"/>
        </w:rPr>
        <w:tab/>
      </w:r>
      <w:r w:rsidR="0070082A">
        <w:rPr>
          <w:rFonts w:ascii="Arial" w:hAnsi="Arial" w:cs="Arial"/>
        </w:rPr>
        <w:tab/>
      </w:r>
      <w:r w:rsidR="0070082A">
        <w:rPr>
          <w:rFonts w:ascii="Arial" w:hAnsi="Arial" w:cs="Arial"/>
        </w:rPr>
        <w:tab/>
      </w:r>
      <w:r w:rsidR="0070082A">
        <w:rPr>
          <w:rFonts w:ascii="Arial" w:hAnsi="Arial" w:cs="Arial"/>
        </w:rPr>
        <w:tab/>
      </w:r>
      <w:r w:rsidR="0070082A">
        <w:rPr>
          <w:rFonts w:ascii="Arial" w:hAnsi="Arial" w:cs="Arial"/>
        </w:rPr>
        <w:tab/>
      </w:r>
      <w:r w:rsidR="0070082A">
        <w:rPr>
          <w:rFonts w:ascii="Arial" w:hAnsi="Arial" w:cs="Arial"/>
        </w:rPr>
        <w:tab/>
      </w:r>
      <w:r w:rsidR="0070082A">
        <w:rPr>
          <w:rFonts w:ascii="Arial" w:hAnsi="Arial" w:cs="Arial"/>
        </w:rPr>
        <w:tab/>
      </w:r>
      <w:r w:rsidR="0070082A">
        <w:rPr>
          <w:rFonts w:ascii="Arial" w:hAnsi="Arial" w:cs="Arial"/>
        </w:rPr>
        <w:tab/>
      </w:r>
      <w:r w:rsidR="0070082A">
        <w:rPr>
          <w:rFonts w:ascii="Arial" w:hAnsi="Arial" w:cs="Arial"/>
        </w:rPr>
        <w:tab/>
      </w:r>
      <w:r w:rsidR="0070082A">
        <w:rPr>
          <w:rFonts w:ascii="Arial" w:hAnsi="Arial" w:cs="Arial"/>
        </w:rPr>
        <w:tab/>
      </w:r>
      <w:r w:rsidR="00C81BF0">
        <w:rPr>
          <w:rFonts w:ascii="Arial" w:hAnsi="Arial" w:cs="Arial"/>
        </w:rPr>
        <w:tab/>
        <w:t>(6 marks)</w:t>
      </w:r>
    </w:p>
    <w:p w14:paraId="44819EA7" w14:textId="5AE1B2D3" w:rsidR="00C81BF0" w:rsidRDefault="00C81BF0" w:rsidP="00C81BF0">
      <w:pPr>
        <w:pStyle w:val="ListParagraph"/>
        <w:spacing w:after="0" w:line="276" w:lineRule="auto"/>
        <w:ind w:left="851"/>
        <w:rPr>
          <w:rFonts w:ascii="Arial" w:hAnsi="Arial" w:cs="Arial"/>
        </w:rPr>
      </w:pPr>
    </w:p>
    <w:p w14:paraId="0F562808" w14:textId="0ADD0DD4" w:rsidR="000B1C3F" w:rsidRDefault="000B1C3F" w:rsidP="002C72F3">
      <w:pPr>
        <w:spacing w:after="0" w:line="276" w:lineRule="auto"/>
      </w:pPr>
    </w:p>
    <w:p w14:paraId="5D683B75" w14:textId="33785604" w:rsidR="000B1C3F" w:rsidRDefault="000B1C3F" w:rsidP="002C72F3">
      <w:pPr>
        <w:spacing w:after="0" w:line="276" w:lineRule="auto"/>
      </w:pPr>
    </w:p>
    <w:p w14:paraId="2A88980B" w14:textId="1F80B72C" w:rsidR="000B1C3F" w:rsidRDefault="000B1C3F" w:rsidP="002C72F3">
      <w:pPr>
        <w:spacing w:after="0" w:line="276" w:lineRule="auto"/>
      </w:pPr>
    </w:p>
    <w:p w14:paraId="32B95171" w14:textId="22DF60A0" w:rsidR="000B1C3F" w:rsidRDefault="000B1C3F" w:rsidP="002C72F3">
      <w:pPr>
        <w:spacing w:after="0" w:line="276" w:lineRule="auto"/>
      </w:pPr>
    </w:p>
    <w:p w14:paraId="7CD6AFA7" w14:textId="66E892A3" w:rsidR="000B1C3F" w:rsidRDefault="000B1C3F" w:rsidP="002C72F3">
      <w:pPr>
        <w:spacing w:after="0" w:line="276" w:lineRule="auto"/>
      </w:pPr>
    </w:p>
    <w:p w14:paraId="486EABCE" w14:textId="34B7389D" w:rsidR="000B1C3F" w:rsidRDefault="000B1C3F" w:rsidP="002C72F3">
      <w:pPr>
        <w:spacing w:after="0" w:line="276" w:lineRule="auto"/>
      </w:pPr>
    </w:p>
    <w:p w14:paraId="74039DF9" w14:textId="4F7C90C0" w:rsidR="000B1C3F" w:rsidRDefault="000B1C3F" w:rsidP="002C72F3">
      <w:pPr>
        <w:spacing w:after="0" w:line="276" w:lineRule="auto"/>
      </w:pPr>
    </w:p>
    <w:p w14:paraId="78CA04B7" w14:textId="2F4E5F16" w:rsidR="000B1C3F" w:rsidRDefault="000B1C3F" w:rsidP="002C72F3">
      <w:pPr>
        <w:spacing w:after="0" w:line="276" w:lineRule="auto"/>
      </w:pPr>
    </w:p>
    <w:p w14:paraId="6CA2AE13" w14:textId="0118B870" w:rsidR="000B1C3F" w:rsidRDefault="000B1C3F" w:rsidP="002C72F3">
      <w:pPr>
        <w:spacing w:after="0" w:line="276" w:lineRule="auto"/>
      </w:pPr>
    </w:p>
    <w:p w14:paraId="2C68525E" w14:textId="7A00EA87" w:rsidR="000B1C3F" w:rsidRDefault="000B1C3F" w:rsidP="002C72F3">
      <w:pPr>
        <w:spacing w:after="0" w:line="276" w:lineRule="auto"/>
      </w:pPr>
    </w:p>
    <w:p w14:paraId="10323681" w14:textId="12A809CC" w:rsidR="000B1C3F" w:rsidRDefault="000B1C3F" w:rsidP="002C72F3">
      <w:pPr>
        <w:spacing w:after="0" w:line="276" w:lineRule="auto"/>
      </w:pPr>
    </w:p>
    <w:p w14:paraId="5C285578" w14:textId="77777777" w:rsidR="000B1C3F" w:rsidRDefault="000B1C3F" w:rsidP="000B1C3F">
      <w:pPr>
        <w:spacing w:line="360" w:lineRule="auto"/>
        <w:rPr>
          <w:rFonts w:ascii="Arial" w:hAnsi="Arial" w:cs="Arial"/>
        </w:rPr>
        <w:sectPr w:rsidR="000B1C3F" w:rsidSect="001A6130">
          <w:footerReference w:type="default" r:id="rId3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53A0738" w14:textId="3726877B" w:rsidR="000B1C3F" w:rsidRDefault="000B1C3F" w:rsidP="000B1C3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Question number: ________________</w:t>
      </w:r>
    </w:p>
    <w:p w14:paraId="7E33D46B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25690E59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A584160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6D0DFEF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62BA86C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3E8ED7B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29EB7501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8F481BA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72198A8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EEA47F1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CD69309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5ED399BB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6BD967D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2432767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54B8D22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E722EB5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7D76E264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4D81448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08EF509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75B1CCF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D6CF011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70C29C59" w14:textId="77777777" w:rsidR="000B1C3F" w:rsidRDefault="000B1C3F" w:rsidP="000B1C3F">
      <w:pPr>
        <w:spacing w:line="360" w:lineRule="auto"/>
        <w:rPr>
          <w:rFonts w:ascii="Arial" w:hAnsi="Arial" w:cs="Arial"/>
        </w:rPr>
      </w:pPr>
    </w:p>
    <w:p w14:paraId="67428A5D" w14:textId="586689D5" w:rsidR="000B1C3F" w:rsidRDefault="000B1C3F" w:rsidP="000B1C3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Question number: ________________</w:t>
      </w:r>
    </w:p>
    <w:p w14:paraId="7EC2ED32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17128815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CFB5D47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23649DB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7BC20F6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749655F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75C2A57B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75353D3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2C38E1B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32F9474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35ED62B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784B1A05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4321FF5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200FACE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AA293F7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A13507D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22037226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93EF21E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EDB72B0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3CBCBA3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C50163C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__________________________________________________________________________________________________________________________________________________</w:t>
      </w:r>
    </w:p>
    <w:p w14:paraId="2771FCD3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AFCFC66" w14:textId="77777777" w:rsidR="000B1C3F" w:rsidRDefault="000B1C3F" w:rsidP="000B1C3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Question number: ________________</w:t>
      </w:r>
    </w:p>
    <w:p w14:paraId="366BB56A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5D1B6D9C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048EC2B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898CFB8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9656BC2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2E3D63E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299F0535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4977F52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2FC480D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364FDB4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465BA35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0DA5589A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B44BB27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6CC8B47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00800E7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E177D27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562915D6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1379653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C8EB0FD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928B4A7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_________________________________________________________________________</w:t>
      </w:r>
    </w:p>
    <w:p w14:paraId="49A72855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2CC33187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74FCA0E" w14:textId="77777777" w:rsidR="000B1C3F" w:rsidRDefault="000B1C3F" w:rsidP="000B1C3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Question number: ________________</w:t>
      </w:r>
    </w:p>
    <w:p w14:paraId="2B0755E7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53773816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FAF9489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DE21EDE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6C6EEFB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8CB0633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0FB9A567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00B0FD9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36BD0D9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A37E693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D959C1F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7F9341E0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F532ECD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5375533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6CC607D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99E88E2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71F6081C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6A21B5A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40004DE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FC782D3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_________________________________________________________________________</w:t>
      </w:r>
    </w:p>
    <w:p w14:paraId="03F2D21D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157366DF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73E45AB" w14:textId="77777777" w:rsidR="000B1C3F" w:rsidRDefault="000B1C3F" w:rsidP="000B1C3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Question number: ________________</w:t>
      </w:r>
    </w:p>
    <w:p w14:paraId="7B035DA0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4B2BBF48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856063E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73A779A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90B2B2F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C84748E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70783430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E771604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994659A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D0AB017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E1258D0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20E62A70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8F6BC5E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CA52608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6B0F07A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D063DA2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13772401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CACFE06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39A06D7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_________________________________________________________________________</w:t>
      </w:r>
    </w:p>
    <w:p w14:paraId="77055E10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3F684AD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434C93E0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BD1C699" w14:textId="77777777" w:rsidR="000B1C3F" w:rsidRDefault="000B1C3F" w:rsidP="000B1C3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Question number: ________________</w:t>
      </w:r>
    </w:p>
    <w:p w14:paraId="69BCCDB2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0B2C1815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5A49F1E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779124D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ABFC3A0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9C0BF0C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326DF4BE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F52FE81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DFA80C3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E2ABA3E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837AAAD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5A9B73A1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8AFDDF4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DE293C9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84C5E0F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4C14FB2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171B4F3C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DBB7609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BABE473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_________________________________________________________________________</w:t>
      </w:r>
    </w:p>
    <w:p w14:paraId="3C67FDEC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C85212B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1A56780B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247F692" w14:textId="77777777" w:rsidR="000B1C3F" w:rsidRDefault="000B1C3F" w:rsidP="000B1C3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Question number: ________________</w:t>
      </w:r>
    </w:p>
    <w:p w14:paraId="1DCAF7D6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0E929A73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93BDFC2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903CEDE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2242019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EF025E3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3DEA6841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4AE69F1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22324B6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9440BA5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27F9540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238DB010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DA81A60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5089013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48BC90C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1ACA846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07C07A3F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E1E7D41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_________________________________________________________________________</w:t>
      </w:r>
    </w:p>
    <w:p w14:paraId="72B8138E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AD332FD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357C5E3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494F7539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850EACB" w14:textId="77777777" w:rsidR="000B1C3F" w:rsidRDefault="000B1C3F" w:rsidP="000B1C3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Additional Working</w:t>
      </w:r>
    </w:p>
    <w:p w14:paraId="234C347B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3D861825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C590587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E35EDD3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5F19310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FA3BDBB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37B27E82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5AC1751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6077350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6DFABB1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DCA60CB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07F02E21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4266E7F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169D50D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41F488A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F2E9081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786A6B71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5A8D24D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_________________________________________________________________________</w:t>
      </w:r>
    </w:p>
    <w:p w14:paraId="58989E60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200B0DF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F8E5FB6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33FA96F8" w14:textId="3457DFF9" w:rsidR="000B1C3F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0445EC2" w14:textId="77777777" w:rsidR="000B1C3F" w:rsidRDefault="000B1C3F" w:rsidP="000B1C3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Additional Working</w:t>
      </w:r>
    </w:p>
    <w:p w14:paraId="39F40FFE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6316631B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CE4E8DC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4C628E6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11BC576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1732BC5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3A62C742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A830CA3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088B078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6E6AAC2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A31B309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1FAE42F4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B4B4694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1DFA7F6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C3B3626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69928F9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0CC591C8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_________________________________________________________________________</w:t>
      </w:r>
    </w:p>
    <w:p w14:paraId="12765769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10421FF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6991F15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B4A5499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1D9C680C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F7E775F" w14:textId="77777777" w:rsidR="000B1C3F" w:rsidRDefault="000B1C3F" w:rsidP="000B1C3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Spare Grid</w:t>
      </w:r>
    </w:p>
    <w:p w14:paraId="21B631BC" w14:textId="77777777" w:rsidR="000B1C3F" w:rsidRDefault="000B1C3F" w:rsidP="000B1C3F">
      <w:pPr>
        <w:spacing w:line="360" w:lineRule="auto"/>
        <w:rPr>
          <w:rFonts w:ascii="Arial" w:hAnsi="Arial" w:cs="Arial"/>
        </w:rPr>
      </w:pPr>
    </w:p>
    <w:p w14:paraId="659EB1F1" w14:textId="77777777" w:rsidR="000B1C3F" w:rsidRDefault="000B1C3F" w:rsidP="000B1C3F">
      <w:pPr>
        <w:spacing w:line="360" w:lineRule="auto"/>
        <w:rPr>
          <w:rFonts w:ascii="Arial" w:hAnsi="Arial" w:cs="Arial"/>
        </w:rPr>
      </w:pPr>
    </w:p>
    <w:tbl>
      <w:tblPr>
        <w:tblW w:w="0" w:type="auto"/>
        <w:tblInd w:w="69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</w:tblGrid>
      <w:tr w:rsidR="000B1C3F" w:rsidRPr="00FE13C9" w14:paraId="6AD407DE" w14:textId="77777777" w:rsidTr="000B1C3F">
        <w:trPr>
          <w:trHeight w:val="526"/>
        </w:trPr>
        <w:tc>
          <w:tcPr>
            <w:tcW w:w="611" w:type="dxa"/>
          </w:tcPr>
          <w:p w14:paraId="141D50AE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3ACECCA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C04E975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37D12CF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04758DB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C28923D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B7F0F57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47C6CFF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46E5E29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91F1778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8D448DD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2FBF9D7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7AC5F62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</w:tr>
      <w:tr w:rsidR="000B1C3F" w:rsidRPr="00FE13C9" w14:paraId="2BBF2AD5" w14:textId="77777777" w:rsidTr="000B1C3F">
        <w:trPr>
          <w:trHeight w:val="554"/>
        </w:trPr>
        <w:tc>
          <w:tcPr>
            <w:tcW w:w="611" w:type="dxa"/>
          </w:tcPr>
          <w:p w14:paraId="633EC49C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A098356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A00854F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1070655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58AD487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A081D3B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4562046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720EDFA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55673C7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0A4589B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BE81ECF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2F29F47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0D5237D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</w:tr>
      <w:tr w:rsidR="000B1C3F" w:rsidRPr="00FE13C9" w14:paraId="16468C08" w14:textId="77777777" w:rsidTr="000B1C3F">
        <w:trPr>
          <w:trHeight w:val="554"/>
        </w:trPr>
        <w:tc>
          <w:tcPr>
            <w:tcW w:w="611" w:type="dxa"/>
          </w:tcPr>
          <w:p w14:paraId="5FDAFE99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F662FE3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E47FE6B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AF81886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AD1BBB9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B1B8989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A784B1A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3E5E184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50939D9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DFD432C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806ED3C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CC8198C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388E859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</w:tr>
      <w:tr w:rsidR="000B1C3F" w:rsidRPr="00FE13C9" w14:paraId="195652CF" w14:textId="77777777" w:rsidTr="000B1C3F">
        <w:trPr>
          <w:trHeight w:val="554"/>
        </w:trPr>
        <w:tc>
          <w:tcPr>
            <w:tcW w:w="611" w:type="dxa"/>
          </w:tcPr>
          <w:p w14:paraId="2B76BF63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5990073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9B2FA31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2350F67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89CC7F3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1AF6D7A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2079DA3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9375886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B4BE326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955F3CF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1771F39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1F58B13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3E528AD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</w:tr>
      <w:tr w:rsidR="000B1C3F" w:rsidRPr="00FE13C9" w14:paraId="54A08489" w14:textId="77777777" w:rsidTr="000B1C3F">
        <w:trPr>
          <w:trHeight w:val="526"/>
        </w:trPr>
        <w:tc>
          <w:tcPr>
            <w:tcW w:w="611" w:type="dxa"/>
          </w:tcPr>
          <w:p w14:paraId="1FB3A080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921050C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2CB8031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401A1AF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DA46DCB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814FFED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8AB189D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6DC1FFF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5C42EC4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242C05D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5DA7B3C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9B6A9A0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F9650A4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</w:tr>
      <w:tr w:rsidR="000B1C3F" w:rsidRPr="00FE13C9" w14:paraId="04F70952" w14:textId="77777777" w:rsidTr="000B1C3F">
        <w:trPr>
          <w:trHeight w:val="554"/>
        </w:trPr>
        <w:tc>
          <w:tcPr>
            <w:tcW w:w="611" w:type="dxa"/>
          </w:tcPr>
          <w:p w14:paraId="2D095742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A65507F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BCE09F3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A60AC1C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9B77953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EB6461B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1AC7BA8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110D3FE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DA189B1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92C4402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239F28A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41A94F6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AD192BB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</w:tr>
      <w:tr w:rsidR="000B1C3F" w:rsidRPr="00FE13C9" w14:paraId="6A4F681E" w14:textId="77777777" w:rsidTr="000B1C3F">
        <w:trPr>
          <w:trHeight w:val="554"/>
        </w:trPr>
        <w:tc>
          <w:tcPr>
            <w:tcW w:w="611" w:type="dxa"/>
          </w:tcPr>
          <w:p w14:paraId="142D4C29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8CF6B4E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85461D5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83A01B2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45FD0ED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ADEBD9B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E1CD545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32EC2E9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3F82E73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31AC866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586A3A2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94048A3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22F43F9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</w:tr>
      <w:tr w:rsidR="000B1C3F" w:rsidRPr="00FE13C9" w14:paraId="62C398D6" w14:textId="77777777" w:rsidTr="000B1C3F">
        <w:trPr>
          <w:trHeight w:val="526"/>
        </w:trPr>
        <w:tc>
          <w:tcPr>
            <w:tcW w:w="611" w:type="dxa"/>
          </w:tcPr>
          <w:p w14:paraId="035A3DBE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7FF4949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7AB5640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318C232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7DED60D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AC67B0D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B6B82C1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6840892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2499671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C1D38E1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81BE2B0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0D43057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74F2822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</w:tr>
      <w:tr w:rsidR="000B1C3F" w:rsidRPr="00FE13C9" w14:paraId="49784944" w14:textId="77777777" w:rsidTr="000B1C3F">
        <w:trPr>
          <w:trHeight w:val="554"/>
        </w:trPr>
        <w:tc>
          <w:tcPr>
            <w:tcW w:w="611" w:type="dxa"/>
          </w:tcPr>
          <w:p w14:paraId="04CB320C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24BA3D8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AD952C3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E48CCA5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9DFC38F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85E3B44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2144BFC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FB3E9CD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41D1CA4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BE077C6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D5FC99D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EC6480D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7C70785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</w:tr>
      <w:tr w:rsidR="000B1C3F" w:rsidRPr="00FE13C9" w14:paraId="07CCB58D" w14:textId="77777777" w:rsidTr="000B1C3F">
        <w:trPr>
          <w:trHeight w:val="554"/>
        </w:trPr>
        <w:tc>
          <w:tcPr>
            <w:tcW w:w="611" w:type="dxa"/>
          </w:tcPr>
          <w:p w14:paraId="269F8847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13BC5B6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D1CC09D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3163DA5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747D177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93B72A3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8A997BB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D2EA378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14217D2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F98BC57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17E2268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EFAD097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720FE68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</w:tr>
      <w:tr w:rsidR="000B1C3F" w:rsidRPr="00FE13C9" w14:paraId="7B1E93CC" w14:textId="77777777" w:rsidTr="000B1C3F">
        <w:trPr>
          <w:trHeight w:val="554"/>
        </w:trPr>
        <w:tc>
          <w:tcPr>
            <w:tcW w:w="611" w:type="dxa"/>
          </w:tcPr>
          <w:p w14:paraId="535D8690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6001FD3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DD1AF82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046B723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3EC9A4B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6E8349E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5377787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BF13F9F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1229ED6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8345D0C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BE25F03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663E522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15A2A8A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</w:tr>
      <w:tr w:rsidR="000B1C3F" w:rsidRPr="00FE13C9" w14:paraId="273C9632" w14:textId="77777777" w:rsidTr="000B1C3F">
        <w:trPr>
          <w:trHeight w:val="526"/>
        </w:trPr>
        <w:tc>
          <w:tcPr>
            <w:tcW w:w="611" w:type="dxa"/>
          </w:tcPr>
          <w:p w14:paraId="5F18E4A2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907F30A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103BED2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7BC3F41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BD36698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813C815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9EFB901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C991A13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88A4C61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CA0FA47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6AE7C37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EE01EBA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70789C1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</w:tr>
      <w:tr w:rsidR="000B1C3F" w:rsidRPr="00FE13C9" w14:paraId="699A1492" w14:textId="77777777" w:rsidTr="000B1C3F">
        <w:trPr>
          <w:trHeight w:val="554"/>
        </w:trPr>
        <w:tc>
          <w:tcPr>
            <w:tcW w:w="611" w:type="dxa"/>
          </w:tcPr>
          <w:p w14:paraId="5A5AB0EA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441D60D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CBD90C8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F681D41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836FCDC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08F713D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9F831F6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1A18D7F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DBE26E4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2E6C5EE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A4411C8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06AE2BA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F88AE78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</w:tr>
      <w:tr w:rsidR="000B1C3F" w:rsidRPr="00FE13C9" w14:paraId="08D58E2C" w14:textId="77777777" w:rsidTr="000B1C3F">
        <w:trPr>
          <w:trHeight w:val="582"/>
        </w:trPr>
        <w:tc>
          <w:tcPr>
            <w:tcW w:w="611" w:type="dxa"/>
          </w:tcPr>
          <w:p w14:paraId="5714234B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A9AD08F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03FCF65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B04408B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D2CC8B9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A1D2BD5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C278749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37DCD91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C44098C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92EF97B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A25B150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3100470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886DCE9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</w:tr>
    </w:tbl>
    <w:p w14:paraId="4EF65C3F" w14:textId="5B4E17D5" w:rsidR="000B1C3F" w:rsidRDefault="000B1C3F" w:rsidP="002C72F3">
      <w:pPr>
        <w:spacing w:after="0" w:line="276" w:lineRule="auto"/>
      </w:pPr>
    </w:p>
    <w:p w14:paraId="5DF5253D" w14:textId="726B8C78" w:rsidR="000B1C3F" w:rsidRDefault="000B1C3F" w:rsidP="002C72F3">
      <w:pPr>
        <w:spacing w:after="0" w:line="276" w:lineRule="auto"/>
      </w:pPr>
    </w:p>
    <w:p w14:paraId="22F8CC2F" w14:textId="1D343D1D" w:rsidR="000B1C3F" w:rsidRDefault="000B1C3F" w:rsidP="002C72F3">
      <w:pPr>
        <w:spacing w:after="0" w:line="276" w:lineRule="auto"/>
      </w:pPr>
    </w:p>
    <w:p w14:paraId="6570BA6C" w14:textId="77777777" w:rsidR="00F05B9F" w:rsidRPr="00F90AFE" w:rsidRDefault="00F05B9F" w:rsidP="00F05B9F">
      <w:pPr>
        <w:jc w:val="center"/>
        <w:rPr>
          <w:rFonts w:ascii="Arial" w:hAnsi="Arial" w:cs="Arial"/>
          <w:b/>
        </w:rPr>
      </w:pPr>
      <w:r w:rsidRPr="00F90AFE">
        <w:rPr>
          <w:rFonts w:ascii="Arial" w:hAnsi="Arial" w:cs="Arial"/>
          <w:b/>
        </w:rPr>
        <w:lastRenderedPageBreak/>
        <w:t>ACKNOWLEDGMENTS</w:t>
      </w:r>
    </w:p>
    <w:p w14:paraId="6DFBBD91" w14:textId="46B85C4B" w:rsidR="00F05B9F" w:rsidRDefault="003A7D76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</w:rPr>
      </w:pPr>
      <w:r>
        <w:rPr>
          <w:rFonts w:ascii="Arial" w:hAnsi="Arial" w:cs="Arial"/>
          <w:b/>
        </w:rPr>
        <w:t>Question 7-8</w:t>
      </w:r>
      <w:r w:rsidR="00F05B9F" w:rsidRPr="00F90AFE">
        <w:rPr>
          <w:rFonts w:ascii="Arial" w:hAnsi="Arial" w:cs="Arial"/>
          <w:b/>
        </w:rPr>
        <w:tab/>
      </w:r>
      <w:proofErr w:type="spellStart"/>
      <w:r w:rsidR="00F05B9F" w:rsidRPr="00F90AFE">
        <w:rPr>
          <w:rFonts w:ascii="Arial" w:hAnsi="Arial" w:cs="Arial"/>
          <w:shd w:val="clear" w:color="auto" w:fill="F8F9FA"/>
        </w:rPr>
        <w:t>DataBase</w:t>
      </w:r>
      <w:proofErr w:type="spellEnd"/>
      <w:r w:rsidR="00F05B9F" w:rsidRPr="00F90AFE">
        <w:rPr>
          <w:rFonts w:ascii="Arial" w:hAnsi="Arial" w:cs="Arial"/>
          <w:shd w:val="clear" w:color="auto" w:fill="F8F9FA"/>
        </w:rPr>
        <w:t xml:space="preserve"> </w:t>
      </w:r>
      <w:proofErr w:type="spellStart"/>
      <w:r w:rsidR="00F05B9F" w:rsidRPr="00F90AFE">
        <w:rPr>
          <w:rFonts w:ascii="Arial" w:hAnsi="Arial" w:cs="Arial"/>
          <w:shd w:val="clear" w:color="auto" w:fill="F8F9FA"/>
        </w:rPr>
        <w:t>Center</w:t>
      </w:r>
      <w:proofErr w:type="spellEnd"/>
      <w:r w:rsidR="00F05B9F" w:rsidRPr="00F90AFE">
        <w:rPr>
          <w:rFonts w:ascii="Arial" w:hAnsi="Arial" w:cs="Arial"/>
          <w:shd w:val="clear" w:color="auto" w:fill="F8F9FA"/>
        </w:rPr>
        <w:t xml:space="preserve"> for Life Science (DBCLS) </w:t>
      </w:r>
      <w:r w:rsidR="00F05B9F" w:rsidRPr="00F90AFE">
        <w:rPr>
          <w:rFonts w:ascii="Arial" w:hAnsi="Arial" w:cs="Arial"/>
        </w:rPr>
        <w:t xml:space="preserve">[Generalised Cell Organelle Image]. </w:t>
      </w:r>
      <w:proofErr w:type="gramStart"/>
      <w:r w:rsidR="00F05B9F" w:rsidRPr="00F90AFE">
        <w:rPr>
          <w:rFonts w:ascii="Arial" w:hAnsi="Arial" w:cs="Arial"/>
        </w:rPr>
        <w:t>(</w:t>
      </w:r>
      <w:proofErr w:type="spellStart"/>
      <w:r w:rsidR="00F05B9F" w:rsidRPr="00F90AFE">
        <w:rPr>
          <w:rFonts w:ascii="Arial" w:hAnsi="Arial" w:cs="Arial"/>
        </w:rPr>
        <w:t>n.d.</w:t>
      </w:r>
      <w:proofErr w:type="spellEnd"/>
      <w:r w:rsidR="00F05B9F" w:rsidRPr="00F90AFE">
        <w:rPr>
          <w:rFonts w:ascii="Arial" w:hAnsi="Arial" w:cs="Arial"/>
        </w:rPr>
        <w:t>)</w:t>
      </w:r>
      <w:proofErr w:type="gramEnd"/>
      <w:r w:rsidR="00F05B9F" w:rsidRPr="00F90AFE">
        <w:rPr>
          <w:rFonts w:ascii="Arial" w:hAnsi="Arial" w:cs="Arial"/>
        </w:rPr>
        <w:t xml:space="preserve"> Retrieved November, 2017, from: https://commons.wikimedia.org/wiki/File%</w:t>
      </w:r>
      <w:proofErr w:type="gramStart"/>
      <w:r w:rsidR="00F05B9F" w:rsidRPr="00F90AFE">
        <w:rPr>
          <w:rFonts w:ascii="Arial" w:hAnsi="Arial" w:cs="Arial"/>
        </w:rPr>
        <w:t>3A201601</w:t>
      </w:r>
      <w:r>
        <w:rPr>
          <w:rFonts w:ascii="Arial" w:hAnsi="Arial" w:cs="Arial"/>
        </w:rPr>
        <w:t>[</w:t>
      </w:r>
      <w:proofErr w:type="gramEnd"/>
      <w:r>
        <w:rPr>
          <w:rFonts w:ascii="Arial" w:hAnsi="Arial" w:cs="Arial"/>
        </w:rPr>
        <w:t>...]</w:t>
      </w:r>
    </w:p>
    <w:p w14:paraId="434BA753" w14:textId="77777777" w:rsidR="003A7D76" w:rsidRPr="00F90AFE" w:rsidRDefault="003A7D76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</w:rPr>
      </w:pPr>
    </w:p>
    <w:p w14:paraId="6DA4430F" w14:textId="615B96FA" w:rsidR="00F05B9F" w:rsidRPr="00F90AFE" w:rsidRDefault="005E4385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</w:rPr>
      </w:pPr>
      <w:r>
        <w:rPr>
          <w:rFonts w:ascii="Arial" w:hAnsi="Arial" w:cs="Arial"/>
          <w:b/>
        </w:rPr>
        <w:t>Question 13</w:t>
      </w:r>
      <w:r w:rsidR="00F05B9F" w:rsidRPr="00F90AFE">
        <w:rPr>
          <w:rFonts w:ascii="Arial" w:hAnsi="Arial" w:cs="Arial"/>
          <w:b/>
        </w:rPr>
        <w:tab/>
      </w:r>
      <w:r w:rsidR="00F05B9F" w:rsidRPr="00F90AFE">
        <w:rPr>
          <w:rFonts w:ascii="Arial" w:hAnsi="Arial" w:cs="Arial"/>
        </w:rPr>
        <w:t xml:space="preserve">Adapted from: Gal m (Own work). </w:t>
      </w:r>
      <w:proofErr w:type="gramStart"/>
      <w:r w:rsidR="00F05B9F" w:rsidRPr="00F90AFE">
        <w:rPr>
          <w:rFonts w:ascii="Arial" w:hAnsi="Arial" w:cs="Arial"/>
        </w:rPr>
        <w:t>(2007) Graph of Enzyme Activity [Image].</w:t>
      </w:r>
      <w:proofErr w:type="gramEnd"/>
      <w:r w:rsidR="00F05B9F" w:rsidRPr="00F90AFE">
        <w:rPr>
          <w:rFonts w:ascii="Arial" w:hAnsi="Arial" w:cs="Arial"/>
        </w:rPr>
        <w:t xml:space="preserve"> Retrieved November, 2017, from: https://commons.wikimedia.org/wiki/File%3AEnzyme-ph.png</w:t>
      </w:r>
    </w:p>
    <w:p w14:paraId="51AD7921" w14:textId="77777777" w:rsidR="00F05B9F" w:rsidRPr="00F90AFE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</w:rPr>
      </w:pPr>
    </w:p>
    <w:p w14:paraId="070CC95F" w14:textId="2DFA55F3" w:rsidR="00F05B9F" w:rsidRPr="00F90AFE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</w:rPr>
      </w:pPr>
      <w:r w:rsidRPr="00F90AFE">
        <w:rPr>
          <w:rFonts w:ascii="Arial" w:hAnsi="Arial" w:cs="Arial"/>
          <w:b/>
        </w:rPr>
        <w:t>Question 1</w:t>
      </w:r>
      <w:r w:rsidR="005E4385">
        <w:rPr>
          <w:rFonts w:ascii="Arial" w:hAnsi="Arial" w:cs="Arial"/>
          <w:b/>
        </w:rPr>
        <w:t>7-18</w:t>
      </w:r>
      <w:r w:rsidRPr="00F90AFE">
        <w:rPr>
          <w:rFonts w:ascii="Arial" w:hAnsi="Arial" w:cs="Arial"/>
          <w:b/>
        </w:rPr>
        <w:tab/>
      </w:r>
      <w:r w:rsidRPr="00F90AFE">
        <w:rPr>
          <w:rFonts w:ascii="Arial" w:hAnsi="Arial" w:cs="Arial"/>
        </w:rPr>
        <w:t>Adapted from</w:t>
      </w:r>
      <w:proofErr w:type="gramStart"/>
      <w:r w:rsidRPr="00F90AFE">
        <w:rPr>
          <w:rFonts w:ascii="Arial" w:hAnsi="Arial" w:cs="Arial"/>
        </w:rPr>
        <w:t>:</w:t>
      </w:r>
      <w:proofErr w:type="spellStart"/>
      <w:r w:rsidRPr="00F90AFE">
        <w:rPr>
          <w:rFonts w:ascii="Arial" w:eastAsia="MS Gothic" w:hAnsi="Arial" w:cs="Arial"/>
        </w:rPr>
        <w:t>山口大輔</w:t>
      </w:r>
      <w:proofErr w:type="spellEnd"/>
      <w:proofErr w:type="gramEnd"/>
      <w:r w:rsidRPr="00F90AFE">
        <w:rPr>
          <w:rFonts w:ascii="Arial" w:eastAsia="MS Gothic" w:hAnsi="Arial" w:cs="Arial" w:hint="eastAsia"/>
        </w:rPr>
        <w:t>.</w:t>
      </w:r>
      <w:r w:rsidRPr="00F90AFE">
        <w:rPr>
          <w:rFonts w:ascii="Arial" w:hAnsi="Arial" w:cs="Arial"/>
        </w:rPr>
        <w:t xml:space="preserve"> (2009). Pedigree Chart [Image]. Retrieved </w:t>
      </w:r>
      <w:proofErr w:type="spellStart"/>
      <w:r w:rsidRPr="00F90AFE">
        <w:rPr>
          <w:rFonts w:ascii="Arial" w:hAnsi="Arial" w:cs="Arial"/>
        </w:rPr>
        <w:t>Novmeber</w:t>
      </w:r>
      <w:proofErr w:type="spellEnd"/>
      <w:r w:rsidRPr="00F90AFE">
        <w:rPr>
          <w:rFonts w:ascii="Arial" w:hAnsi="Arial" w:cs="Arial"/>
        </w:rPr>
        <w:t>, 2017, from: https://commons.wikimedia.org/wiki/File%3APedigree.png</w:t>
      </w:r>
    </w:p>
    <w:p w14:paraId="109607F3" w14:textId="77777777" w:rsidR="00F05B9F" w:rsidRPr="00F90AFE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</w:rPr>
      </w:pPr>
    </w:p>
    <w:p w14:paraId="66BB9EDC" w14:textId="2CD67255" w:rsidR="00F05B9F" w:rsidRPr="00F90AFE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</w:rPr>
      </w:pPr>
      <w:r w:rsidRPr="00F90AFE">
        <w:rPr>
          <w:rFonts w:ascii="Arial" w:hAnsi="Arial" w:cs="Arial"/>
          <w:b/>
        </w:rPr>
        <w:t xml:space="preserve">Question </w:t>
      </w:r>
      <w:r w:rsidR="005E4385">
        <w:rPr>
          <w:rFonts w:ascii="Arial" w:hAnsi="Arial" w:cs="Arial"/>
          <w:b/>
        </w:rPr>
        <w:t>20</w:t>
      </w:r>
      <w:r w:rsidRPr="00F90AFE">
        <w:rPr>
          <w:rFonts w:ascii="Arial" w:hAnsi="Arial" w:cs="Arial"/>
        </w:rPr>
        <w:tab/>
      </w:r>
      <w:proofErr w:type="spellStart"/>
      <w:r w:rsidRPr="00F90AFE">
        <w:rPr>
          <w:rFonts w:ascii="Arial" w:hAnsi="Arial" w:cs="Arial"/>
        </w:rPr>
        <w:t>Everkinetic</w:t>
      </w:r>
      <w:proofErr w:type="spellEnd"/>
      <w:r w:rsidRPr="00F90AFE">
        <w:rPr>
          <w:rFonts w:ascii="Arial" w:hAnsi="Arial" w:cs="Arial"/>
        </w:rPr>
        <w:t xml:space="preserve">. </w:t>
      </w:r>
      <w:proofErr w:type="gramStart"/>
      <w:r w:rsidRPr="00F90AFE">
        <w:rPr>
          <w:rFonts w:ascii="Arial" w:hAnsi="Arial" w:cs="Arial"/>
        </w:rPr>
        <w:t>(2010) Hip Movement [Images].</w:t>
      </w:r>
      <w:proofErr w:type="gramEnd"/>
      <w:r w:rsidRPr="00F90AFE">
        <w:rPr>
          <w:rFonts w:ascii="Arial" w:hAnsi="Arial" w:cs="Arial"/>
        </w:rPr>
        <w:t xml:space="preserve"> Retrieved November, 2017, from: https://commons.wikimedia.org/w/index.php?curid=47435431 and </w:t>
      </w:r>
    </w:p>
    <w:p w14:paraId="46CA56DB" w14:textId="77777777" w:rsidR="00F05B9F" w:rsidRPr="00F90AFE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</w:rPr>
      </w:pPr>
      <w:r w:rsidRPr="00F90AFE">
        <w:rPr>
          <w:rFonts w:ascii="Arial" w:hAnsi="Arial" w:cs="Arial"/>
        </w:rPr>
        <w:tab/>
      </w:r>
      <w:r w:rsidRPr="00F90AFE">
        <w:rPr>
          <w:rFonts w:ascii="Arial" w:hAnsi="Arial" w:cs="Arial"/>
        </w:rPr>
        <w:tab/>
      </w:r>
      <w:r w:rsidRPr="00F90AFE">
        <w:rPr>
          <w:rFonts w:ascii="Arial" w:hAnsi="Arial" w:cs="Arial"/>
        </w:rPr>
        <w:tab/>
      </w:r>
      <w:hyperlink r:id="rId33" w:history="1">
        <w:r w:rsidRPr="00F90AFE">
          <w:rPr>
            <w:rStyle w:val="Hyperlink"/>
            <w:rFonts w:ascii="Arial" w:hAnsi="Arial" w:cs="Arial"/>
            <w:color w:val="auto"/>
            <w:u w:val="none"/>
          </w:rPr>
          <w:t>https://upload.wikimedia.org/wikipedia/commons/8/89/[...].png</w:t>
        </w:r>
      </w:hyperlink>
    </w:p>
    <w:p w14:paraId="5B72EFD7" w14:textId="77777777" w:rsidR="00F05B9F" w:rsidRPr="00F90AFE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</w:rPr>
      </w:pPr>
    </w:p>
    <w:p w14:paraId="43258FA5" w14:textId="77777777" w:rsidR="005E4385" w:rsidRPr="00F90AFE" w:rsidRDefault="005E4385" w:rsidP="005E4385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</w:rPr>
      </w:pPr>
      <w:r w:rsidRPr="00F90AFE">
        <w:rPr>
          <w:rFonts w:ascii="Arial" w:hAnsi="Arial" w:cs="Arial"/>
          <w:b/>
        </w:rPr>
        <w:t>Question 2</w:t>
      </w:r>
      <w:r>
        <w:rPr>
          <w:rFonts w:ascii="Arial" w:hAnsi="Arial" w:cs="Arial"/>
          <w:b/>
        </w:rPr>
        <w:t>4</w:t>
      </w:r>
      <w:r w:rsidRPr="00F90AFE">
        <w:rPr>
          <w:rFonts w:ascii="Arial" w:hAnsi="Arial" w:cs="Arial"/>
          <w:b/>
        </w:rPr>
        <w:tab/>
      </w:r>
      <w:proofErr w:type="spellStart"/>
      <w:r w:rsidRPr="00F90AFE">
        <w:rPr>
          <w:rFonts w:ascii="Arial" w:hAnsi="Arial" w:cs="Arial"/>
        </w:rPr>
        <w:t>Sheldahl</w:t>
      </w:r>
      <w:proofErr w:type="spellEnd"/>
      <w:r w:rsidRPr="00F90AFE">
        <w:rPr>
          <w:rFonts w:ascii="Arial" w:hAnsi="Arial" w:cs="Arial"/>
        </w:rPr>
        <w:t xml:space="preserve">. </w:t>
      </w:r>
      <w:proofErr w:type="gramStart"/>
      <w:r w:rsidRPr="00F90AFE">
        <w:rPr>
          <w:rFonts w:ascii="Arial" w:hAnsi="Arial" w:cs="Arial"/>
        </w:rPr>
        <w:t xml:space="preserve">(2016) </w:t>
      </w:r>
      <w:proofErr w:type="spellStart"/>
      <w:r w:rsidRPr="00F90AFE">
        <w:rPr>
          <w:rFonts w:ascii="Arial" w:hAnsi="Arial" w:cs="Arial"/>
        </w:rPr>
        <w:t>Unlabeled</w:t>
      </w:r>
      <w:proofErr w:type="spellEnd"/>
      <w:r w:rsidRPr="00F90AFE">
        <w:rPr>
          <w:rFonts w:ascii="Arial" w:hAnsi="Arial" w:cs="Arial"/>
        </w:rPr>
        <w:t xml:space="preserve"> cartoon of human </w:t>
      </w:r>
      <w:proofErr w:type="spellStart"/>
      <w:r w:rsidRPr="00F90AFE">
        <w:rPr>
          <w:rFonts w:ascii="Arial" w:hAnsi="Arial" w:cs="Arial"/>
        </w:rPr>
        <w:t>neurula</w:t>
      </w:r>
      <w:proofErr w:type="spellEnd"/>
      <w:r w:rsidRPr="00F90AFE">
        <w:rPr>
          <w:rFonts w:ascii="Arial" w:hAnsi="Arial" w:cs="Arial"/>
        </w:rPr>
        <w:t xml:space="preserve"> stage embryo [Image].</w:t>
      </w:r>
      <w:proofErr w:type="gramEnd"/>
      <w:r w:rsidRPr="00F90AFE">
        <w:rPr>
          <w:rFonts w:ascii="Arial" w:hAnsi="Arial" w:cs="Arial"/>
        </w:rPr>
        <w:t xml:space="preserve"> Retrieved November, 2017, from: </w:t>
      </w:r>
      <w:hyperlink r:id="rId34" w:history="1">
        <w:r w:rsidRPr="00F90AFE">
          <w:rPr>
            <w:rStyle w:val="Hyperlink"/>
            <w:rFonts w:ascii="Arial" w:hAnsi="Arial" w:cs="Arial"/>
            <w:color w:val="auto"/>
            <w:u w:val="none"/>
          </w:rPr>
          <w:t>https://commons.wikimedia.org/wiki/File%3ANeurula_human.png</w:t>
        </w:r>
      </w:hyperlink>
    </w:p>
    <w:p w14:paraId="45569A7C" w14:textId="77777777" w:rsidR="005E4385" w:rsidRDefault="005E4385" w:rsidP="005E4385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14:paraId="6367F49A" w14:textId="236258C0" w:rsidR="00F05B9F" w:rsidRPr="00F90AFE" w:rsidRDefault="005E4385" w:rsidP="005E4385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</w:rPr>
      </w:pPr>
      <w:r>
        <w:rPr>
          <w:rFonts w:ascii="Arial" w:hAnsi="Arial" w:cs="Arial"/>
          <w:b/>
        </w:rPr>
        <w:t>Question 28</w:t>
      </w:r>
      <w:r w:rsidR="00F05B9F" w:rsidRPr="00F90AFE">
        <w:rPr>
          <w:rFonts w:ascii="Arial" w:hAnsi="Arial" w:cs="Arial"/>
          <w:b/>
        </w:rPr>
        <w:tab/>
      </w:r>
      <w:proofErr w:type="spellStart"/>
      <w:r w:rsidR="00F05B9F" w:rsidRPr="00F90AFE">
        <w:rPr>
          <w:rFonts w:ascii="Arial" w:hAnsi="Arial" w:cs="Arial"/>
        </w:rPr>
        <w:t>Sunshineconnelly</w:t>
      </w:r>
      <w:proofErr w:type="spellEnd"/>
      <w:r w:rsidR="00F05B9F" w:rsidRPr="00F90AFE">
        <w:rPr>
          <w:rFonts w:ascii="Arial" w:hAnsi="Arial" w:cs="Arial"/>
        </w:rPr>
        <w:t xml:space="preserve"> at English </w:t>
      </w:r>
      <w:proofErr w:type="spellStart"/>
      <w:r w:rsidR="00F05B9F" w:rsidRPr="00F90AFE">
        <w:rPr>
          <w:rFonts w:ascii="Arial" w:hAnsi="Arial" w:cs="Arial"/>
        </w:rPr>
        <w:t>Wikibooks</w:t>
      </w:r>
      <w:proofErr w:type="spellEnd"/>
      <w:r w:rsidR="00F05B9F" w:rsidRPr="00F90AFE">
        <w:rPr>
          <w:rFonts w:ascii="Arial" w:hAnsi="Arial" w:cs="Arial"/>
        </w:rPr>
        <w:t xml:space="preserve">. </w:t>
      </w:r>
      <w:proofErr w:type="gramStart"/>
      <w:r w:rsidR="00F05B9F" w:rsidRPr="00F90AFE">
        <w:rPr>
          <w:rFonts w:ascii="Arial" w:hAnsi="Arial" w:cs="Arial"/>
        </w:rPr>
        <w:t>(2007). Wall of Small Intestine.</w:t>
      </w:r>
      <w:proofErr w:type="gramEnd"/>
      <w:r w:rsidR="00F05B9F" w:rsidRPr="00F90AFE">
        <w:rPr>
          <w:rFonts w:ascii="Arial" w:hAnsi="Arial" w:cs="Arial"/>
        </w:rPr>
        <w:t xml:space="preserve"> Retrieved November, 2017, from: https://commons.wikimedia.org/wiki/File%3AAnatomy_and_physiology_of_animals_Wall_of_small_intestine_showing_</w:t>
      </w:r>
      <w:r>
        <w:rPr>
          <w:rFonts w:ascii="Arial" w:hAnsi="Arial" w:cs="Arial"/>
        </w:rPr>
        <w:t>[...]</w:t>
      </w:r>
      <w:r w:rsidR="00F05B9F" w:rsidRPr="00F90AFE">
        <w:rPr>
          <w:rFonts w:ascii="Arial" w:hAnsi="Arial" w:cs="Arial"/>
        </w:rPr>
        <w:t>.jpg</w:t>
      </w:r>
    </w:p>
    <w:p w14:paraId="2ED53EB5" w14:textId="77777777" w:rsidR="00F05B9F" w:rsidRPr="00F90AFE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</w:rPr>
      </w:pPr>
    </w:p>
    <w:p w14:paraId="45D36A63" w14:textId="77777777" w:rsidR="00F05B9F" w:rsidRPr="00F90AFE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</w:rPr>
      </w:pPr>
      <w:proofErr w:type="gramStart"/>
      <w:r w:rsidRPr="00F90AFE">
        <w:rPr>
          <w:rFonts w:ascii="Arial" w:hAnsi="Arial" w:cs="Arial"/>
          <w:b/>
        </w:rPr>
        <w:t>Question 34(b)</w:t>
      </w:r>
      <w:r w:rsidRPr="00F90AFE">
        <w:rPr>
          <w:rFonts w:ascii="Arial" w:hAnsi="Arial" w:cs="Arial"/>
          <w:b/>
        </w:rPr>
        <w:tab/>
      </w:r>
      <w:proofErr w:type="spellStart"/>
      <w:r w:rsidRPr="00F90AFE">
        <w:rPr>
          <w:rFonts w:ascii="Arial" w:hAnsi="Arial" w:cs="Arial"/>
        </w:rPr>
        <w:t>OpenStax</w:t>
      </w:r>
      <w:proofErr w:type="spellEnd"/>
      <w:r w:rsidRPr="00F90AFE">
        <w:rPr>
          <w:rFonts w:ascii="Arial" w:hAnsi="Arial" w:cs="Arial"/>
        </w:rPr>
        <w:t>.</w:t>
      </w:r>
      <w:proofErr w:type="gramEnd"/>
      <w:r w:rsidRPr="00F90AFE">
        <w:rPr>
          <w:rFonts w:ascii="Arial" w:hAnsi="Arial" w:cs="Arial"/>
        </w:rPr>
        <w:t xml:space="preserve"> (2016). Sliding Filament Model [Image]. Retrieved November, 2017, from: </w:t>
      </w:r>
      <w:hyperlink r:id="rId35" w:history="1">
        <w:r w:rsidRPr="00F90AFE">
          <w:rPr>
            <w:rStyle w:val="Hyperlink"/>
            <w:rFonts w:ascii="Arial" w:hAnsi="Arial" w:cs="Arial"/>
            <w:color w:val="auto"/>
            <w:u w:val="none"/>
          </w:rPr>
          <w:t>https://commons.wikimedia.org/wiki/File%3A1006_Sliding_Filament_Model_of_Muscle_Contraction.jpg</w:t>
        </w:r>
      </w:hyperlink>
    </w:p>
    <w:p w14:paraId="5AA5407D" w14:textId="77777777" w:rsidR="00F05B9F" w:rsidRPr="00F90AFE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</w:rPr>
      </w:pPr>
    </w:p>
    <w:p w14:paraId="10A7E42A" w14:textId="31EFC6A8" w:rsidR="00F05B9F" w:rsidRPr="00F90AFE" w:rsidRDefault="005E4385" w:rsidP="00F05B9F">
      <w:pPr>
        <w:spacing w:after="0" w:line="276" w:lineRule="auto"/>
        <w:ind w:left="2160" w:hanging="2160"/>
        <w:rPr>
          <w:rFonts w:ascii="Arial" w:hAnsi="Arial" w:cs="Arial"/>
        </w:rPr>
      </w:pPr>
      <w:proofErr w:type="gramStart"/>
      <w:r>
        <w:rPr>
          <w:rFonts w:ascii="Arial" w:hAnsi="Arial" w:cs="Arial"/>
          <w:b/>
        </w:rPr>
        <w:t>Question 36(a)</w:t>
      </w:r>
      <w:r w:rsidR="00F05B9F" w:rsidRPr="00F90AFE">
        <w:rPr>
          <w:rFonts w:ascii="Arial" w:hAnsi="Arial" w:cs="Arial"/>
          <w:b/>
        </w:rPr>
        <w:tab/>
      </w:r>
      <w:r w:rsidR="00F05B9F" w:rsidRPr="00F90AFE">
        <w:rPr>
          <w:rFonts w:ascii="Arial" w:hAnsi="Arial" w:cs="Arial"/>
        </w:rPr>
        <w:t xml:space="preserve">Hans </w:t>
      </w:r>
      <w:proofErr w:type="spellStart"/>
      <w:r w:rsidR="00F05B9F" w:rsidRPr="00F90AFE">
        <w:rPr>
          <w:rFonts w:ascii="Arial" w:hAnsi="Arial" w:cs="Arial"/>
        </w:rPr>
        <w:t>Kirkendoll</w:t>
      </w:r>
      <w:proofErr w:type="spellEnd"/>
      <w:r w:rsidR="00F05B9F" w:rsidRPr="00F90AFE">
        <w:rPr>
          <w:rFonts w:ascii="Arial" w:hAnsi="Arial" w:cs="Arial"/>
        </w:rPr>
        <w:t>.</w:t>
      </w:r>
      <w:proofErr w:type="gramEnd"/>
      <w:r w:rsidR="00F05B9F" w:rsidRPr="00F90AFE">
        <w:rPr>
          <w:rFonts w:ascii="Arial" w:hAnsi="Arial" w:cs="Arial"/>
        </w:rPr>
        <w:t xml:space="preserve"> (2009). Power of Hydrogen (pH) chart [Image]. Retrieved November, 2017 from:</w:t>
      </w:r>
    </w:p>
    <w:p w14:paraId="13E8D030" w14:textId="77777777" w:rsidR="00F05B9F" w:rsidRPr="00F90AFE" w:rsidRDefault="00A71E94" w:rsidP="00F05B9F">
      <w:pPr>
        <w:spacing w:after="0" w:line="276" w:lineRule="auto"/>
        <w:ind w:left="2160"/>
        <w:rPr>
          <w:rFonts w:ascii="Arial" w:hAnsi="Arial" w:cs="Arial"/>
        </w:rPr>
      </w:pPr>
      <w:hyperlink r:id="rId36" w:history="1">
        <w:r w:rsidR="00F05B9F" w:rsidRPr="00F90AFE">
          <w:rPr>
            <w:rStyle w:val="Hyperlink"/>
            <w:rFonts w:ascii="Arial" w:hAnsi="Arial" w:cs="Arial"/>
            <w:color w:val="auto"/>
            <w:u w:val="none"/>
          </w:rPr>
          <w:t>https://commons.wikimedia.org/wiki/File%3APower_of_Hydrogen_(pH)_chart.svg</w:t>
        </w:r>
      </w:hyperlink>
    </w:p>
    <w:p w14:paraId="65878C5D" w14:textId="77777777" w:rsidR="00F05B9F" w:rsidRPr="00F90AFE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  <w:b/>
        </w:rPr>
      </w:pPr>
    </w:p>
    <w:p w14:paraId="7E9D48B5" w14:textId="77777777" w:rsidR="00EE4559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</w:rPr>
      </w:pPr>
      <w:proofErr w:type="gramStart"/>
      <w:r w:rsidRPr="00F90AFE">
        <w:rPr>
          <w:rFonts w:ascii="Arial" w:hAnsi="Arial" w:cs="Arial"/>
          <w:b/>
        </w:rPr>
        <w:t>Question 37(a)</w:t>
      </w:r>
      <w:r w:rsidRPr="00F90AFE">
        <w:rPr>
          <w:rFonts w:ascii="Arial" w:hAnsi="Arial" w:cs="Arial"/>
          <w:b/>
        </w:rPr>
        <w:tab/>
      </w:r>
      <w:r w:rsidRPr="00F90AFE">
        <w:rPr>
          <w:rFonts w:ascii="Arial" w:hAnsi="Arial" w:cs="Arial"/>
        </w:rPr>
        <w:t xml:space="preserve">Henry </w:t>
      </w:r>
      <w:proofErr w:type="spellStart"/>
      <w:r w:rsidRPr="00F90AFE">
        <w:rPr>
          <w:rFonts w:ascii="Arial" w:hAnsi="Arial" w:cs="Arial"/>
        </w:rPr>
        <w:t>Gray’s</w:t>
      </w:r>
      <w:proofErr w:type="spellEnd"/>
      <w:r w:rsidRPr="00F90AFE">
        <w:rPr>
          <w:rFonts w:ascii="Arial" w:hAnsi="Arial" w:cs="Arial"/>
        </w:rPr>
        <w:t xml:space="preserve"> Anatomy of the Human Body.</w:t>
      </w:r>
      <w:proofErr w:type="gramEnd"/>
      <w:r w:rsidRPr="00F90AFE">
        <w:rPr>
          <w:rFonts w:ascii="Arial" w:hAnsi="Arial" w:cs="Arial"/>
        </w:rPr>
        <w:t xml:space="preserve"> </w:t>
      </w:r>
      <w:proofErr w:type="gramStart"/>
      <w:r w:rsidRPr="00F90AFE">
        <w:rPr>
          <w:rFonts w:ascii="Arial" w:hAnsi="Arial" w:cs="Arial"/>
        </w:rPr>
        <w:t>(</w:t>
      </w:r>
      <w:proofErr w:type="spellStart"/>
      <w:r w:rsidRPr="00F90AFE">
        <w:rPr>
          <w:rFonts w:ascii="Arial" w:hAnsi="Arial" w:cs="Arial"/>
        </w:rPr>
        <w:t>n.d.</w:t>
      </w:r>
      <w:proofErr w:type="spellEnd"/>
      <w:r w:rsidRPr="00F90AFE">
        <w:rPr>
          <w:rFonts w:ascii="Arial" w:hAnsi="Arial" w:cs="Arial"/>
        </w:rPr>
        <w:t>)</w:t>
      </w:r>
      <w:proofErr w:type="gramEnd"/>
      <w:r w:rsidRPr="00F90AFE">
        <w:rPr>
          <w:rFonts w:ascii="Arial" w:hAnsi="Arial" w:cs="Arial"/>
        </w:rPr>
        <w:t xml:space="preserve"> </w:t>
      </w:r>
      <w:proofErr w:type="gramStart"/>
      <w:r w:rsidRPr="00F90AFE">
        <w:rPr>
          <w:rFonts w:ascii="Arial" w:hAnsi="Arial" w:cs="Arial"/>
        </w:rPr>
        <w:t>[Generalised Mitosis Stages].</w:t>
      </w:r>
      <w:proofErr w:type="gramEnd"/>
      <w:r w:rsidRPr="00F90AFE">
        <w:rPr>
          <w:rFonts w:ascii="Arial" w:hAnsi="Arial" w:cs="Arial"/>
        </w:rPr>
        <w:t xml:space="preserve"> </w:t>
      </w:r>
      <w:proofErr w:type="gramStart"/>
      <w:r w:rsidRPr="00F90AFE">
        <w:rPr>
          <w:rFonts w:ascii="Arial" w:hAnsi="Arial" w:cs="Arial"/>
        </w:rPr>
        <w:t xml:space="preserve">Retrieved November, 2017, from: The original uploader was D. Wu at English Wikipedia (Transferred from </w:t>
      </w:r>
      <w:proofErr w:type="spellStart"/>
      <w:r w:rsidRPr="00F90AFE">
        <w:rPr>
          <w:rFonts w:ascii="Arial" w:hAnsi="Arial" w:cs="Arial"/>
        </w:rPr>
        <w:t>en.wikipedia</w:t>
      </w:r>
      <w:proofErr w:type="spellEnd"/>
      <w:r w:rsidRPr="00F90AFE">
        <w:rPr>
          <w:rFonts w:ascii="Arial" w:hAnsi="Arial" w:cs="Arial"/>
        </w:rPr>
        <w:t xml:space="preserve"> to Commons.)</w:t>
      </w:r>
      <w:proofErr w:type="gramEnd"/>
      <w:r w:rsidRPr="00F90AFE">
        <w:rPr>
          <w:rFonts w:ascii="Arial" w:hAnsi="Arial" w:cs="Arial"/>
        </w:rPr>
        <w:t xml:space="preserve"> [Public domain or Public domain], via Wikimedia Commons</w:t>
      </w:r>
      <w:r w:rsidRPr="00F90AFE">
        <w:rPr>
          <w:rFonts w:ascii="Arial" w:hAnsi="Arial" w:cs="Arial"/>
        </w:rPr>
        <w:tab/>
      </w:r>
    </w:p>
    <w:p w14:paraId="38E2CF18" w14:textId="77777777" w:rsidR="00EE4559" w:rsidRDefault="00EE4559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</w:rPr>
      </w:pPr>
    </w:p>
    <w:p w14:paraId="5AD02EF1" w14:textId="7E6985ED" w:rsidR="00EE4559" w:rsidRPr="00824E59" w:rsidRDefault="00EE4559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  <w:shd w:val="clear" w:color="auto" w:fill="F8F9FA"/>
        </w:rPr>
      </w:pPr>
      <w:proofErr w:type="gramStart"/>
      <w:r w:rsidRPr="00EE4559">
        <w:rPr>
          <w:rFonts w:ascii="Arial" w:hAnsi="Arial" w:cs="Arial"/>
          <w:b/>
        </w:rPr>
        <w:t>Question 38(e)</w:t>
      </w:r>
      <w:r>
        <w:rPr>
          <w:rFonts w:ascii="Arial" w:hAnsi="Arial" w:cs="Arial"/>
          <w:b/>
        </w:rPr>
        <w:tab/>
      </w:r>
      <w:proofErr w:type="spellStart"/>
      <w:r w:rsidRPr="00824E59">
        <w:rPr>
          <w:rFonts w:ascii="Arial" w:hAnsi="Arial" w:cs="Arial"/>
        </w:rPr>
        <w:t>Caulton</w:t>
      </w:r>
      <w:proofErr w:type="spellEnd"/>
      <w:r w:rsidRPr="00824E59">
        <w:rPr>
          <w:rFonts w:ascii="Arial" w:hAnsi="Arial" w:cs="Arial"/>
        </w:rPr>
        <w:t>, S. (2013).</w:t>
      </w:r>
      <w:proofErr w:type="gramEnd"/>
      <w:r w:rsidRPr="00824E59">
        <w:rPr>
          <w:rFonts w:ascii="Arial" w:hAnsi="Arial" w:cs="Arial"/>
        </w:rPr>
        <w:t xml:space="preserve"> </w:t>
      </w:r>
      <w:proofErr w:type="gramStart"/>
      <w:r w:rsidRPr="00824E59">
        <w:rPr>
          <w:rFonts w:ascii="Arial" w:hAnsi="Arial" w:cs="Arial"/>
          <w:shd w:val="clear" w:color="auto" w:fill="F8F9FA"/>
        </w:rPr>
        <w:t xml:space="preserve">Pedigree chart of the inheritance of an </w:t>
      </w:r>
      <w:r w:rsidR="00824E59" w:rsidRPr="00824E59">
        <w:rPr>
          <w:rFonts w:ascii="Arial" w:hAnsi="Arial" w:cs="Arial"/>
          <w:shd w:val="clear" w:color="auto" w:fill="F8F9FA"/>
        </w:rPr>
        <w:t>[…]</w:t>
      </w:r>
      <w:r w:rsidRPr="00824E59">
        <w:rPr>
          <w:rFonts w:ascii="Arial" w:hAnsi="Arial" w:cs="Arial"/>
          <w:shd w:val="clear" w:color="auto" w:fill="F8F9FA"/>
        </w:rPr>
        <w:t xml:space="preserve"> [Image].</w:t>
      </w:r>
      <w:proofErr w:type="gramEnd"/>
      <w:r w:rsidRPr="00824E59">
        <w:rPr>
          <w:rFonts w:ascii="Arial" w:hAnsi="Arial" w:cs="Arial"/>
          <w:shd w:val="clear" w:color="auto" w:fill="F8F9FA"/>
        </w:rPr>
        <w:t xml:space="preserve"> Retrieved December, 2017, from: https://commons.wikimedia.org/wiki/File:</w:t>
      </w:r>
      <w:r w:rsidR="00824E59" w:rsidRPr="00824E59">
        <w:rPr>
          <w:rFonts w:ascii="Arial" w:hAnsi="Arial" w:cs="Arial"/>
          <w:shd w:val="clear" w:color="auto" w:fill="F8F9FA"/>
        </w:rPr>
        <w:t>[...]</w:t>
      </w:r>
      <w:r w:rsidRPr="00824E59">
        <w:rPr>
          <w:rFonts w:ascii="Arial" w:hAnsi="Arial" w:cs="Arial"/>
          <w:shd w:val="clear" w:color="auto" w:fill="F8F9FA"/>
        </w:rPr>
        <w:t>.png</w:t>
      </w:r>
    </w:p>
    <w:p w14:paraId="1C20BE34" w14:textId="2AA6C494" w:rsidR="00F05B9F" w:rsidRPr="00EE4559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  <w:b/>
        </w:rPr>
      </w:pPr>
      <w:r w:rsidRPr="00EE4559">
        <w:rPr>
          <w:rFonts w:ascii="Arial" w:hAnsi="Arial" w:cs="Arial"/>
          <w:b/>
        </w:rPr>
        <w:tab/>
      </w:r>
      <w:r w:rsidRPr="00EE4559">
        <w:rPr>
          <w:rFonts w:ascii="Arial" w:hAnsi="Arial" w:cs="Arial"/>
          <w:b/>
        </w:rPr>
        <w:tab/>
      </w:r>
    </w:p>
    <w:p w14:paraId="64B11724" w14:textId="77777777" w:rsidR="00972E2F" w:rsidRDefault="00972E2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  <w:b/>
        </w:rPr>
        <w:sectPr w:rsidR="00972E2F">
          <w:footerReference w:type="default" r:id="rId3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25563A4" w14:textId="3EEEA808" w:rsidR="00F05B9F" w:rsidRPr="00765861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</w:rPr>
      </w:pPr>
      <w:r w:rsidRPr="00F90AFE">
        <w:rPr>
          <w:rFonts w:ascii="Arial" w:hAnsi="Arial" w:cs="Arial"/>
          <w:b/>
        </w:rPr>
        <w:lastRenderedPageBreak/>
        <w:t>Question 39(a</w:t>
      </w:r>
      <w:proofErr w:type="gramStart"/>
      <w:r w:rsidRPr="00F90AFE">
        <w:rPr>
          <w:rFonts w:ascii="Arial" w:hAnsi="Arial" w:cs="Arial"/>
          <w:b/>
        </w:rPr>
        <w:t>)(</w:t>
      </w:r>
      <w:proofErr w:type="gramEnd"/>
      <w:r w:rsidRPr="00F90AFE">
        <w:rPr>
          <w:rFonts w:ascii="Arial" w:hAnsi="Arial" w:cs="Arial"/>
          <w:b/>
        </w:rPr>
        <w:t>b)</w:t>
      </w:r>
      <w:r w:rsidRPr="00F90AFE">
        <w:rPr>
          <w:rFonts w:ascii="Arial" w:hAnsi="Arial" w:cs="Arial"/>
          <w:b/>
        </w:rPr>
        <w:tab/>
      </w:r>
      <w:proofErr w:type="spellStart"/>
      <w:r w:rsidRPr="00F90AFE">
        <w:rPr>
          <w:rFonts w:ascii="Arial" w:hAnsi="Arial" w:cs="Arial"/>
        </w:rPr>
        <w:t>Fyrstinnen</w:t>
      </w:r>
      <w:proofErr w:type="spellEnd"/>
      <w:r w:rsidRPr="00F90AFE">
        <w:rPr>
          <w:rFonts w:ascii="Arial" w:hAnsi="Arial" w:cs="Arial"/>
        </w:rPr>
        <w:t xml:space="preserve">. </w:t>
      </w:r>
      <w:proofErr w:type="gramStart"/>
      <w:r w:rsidRPr="00F90AFE">
        <w:rPr>
          <w:rFonts w:ascii="Arial" w:hAnsi="Arial" w:cs="Arial"/>
        </w:rPr>
        <w:t>(2017). Female Genitalia [Image].</w:t>
      </w:r>
      <w:proofErr w:type="gramEnd"/>
      <w:r w:rsidRPr="00F90AFE">
        <w:rPr>
          <w:rFonts w:ascii="Arial" w:hAnsi="Arial" w:cs="Arial"/>
        </w:rPr>
        <w:t xml:space="preserve"> Retrieved November, 2017, from: </w:t>
      </w:r>
      <w:hyperlink r:id="rId38" w:history="1">
        <w:r w:rsidRPr="00F90AFE">
          <w:rPr>
            <w:rStyle w:val="Hyperlink"/>
            <w:rFonts w:ascii="Arial" w:hAnsi="Arial" w:cs="Arial"/>
            <w:color w:val="auto"/>
            <w:u w:val="none"/>
          </w:rPr>
          <w:t>https://commons.wikimedia.org/wiki/File%3A[...].jpg</w:t>
        </w:r>
      </w:hyperlink>
    </w:p>
    <w:p w14:paraId="4A17BE92" w14:textId="59E5DB87" w:rsidR="002C72F3" w:rsidRPr="002C72F3" w:rsidRDefault="002C72F3" w:rsidP="002B4FD5">
      <w:pPr>
        <w:spacing w:after="0" w:line="276" w:lineRule="auto"/>
        <w:rPr>
          <w:rFonts w:ascii="Arial" w:hAnsi="Arial" w:cs="Arial"/>
        </w:rPr>
      </w:pPr>
    </w:p>
    <w:sectPr w:rsidR="002C72F3" w:rsidRPr="002C72F3" w:rsidSect="00972E2F">
      <w:footerReference w:type="even" r:id="rId39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820567" w14:textId="77777777" w:rsidR="00A71E94" w:rsidRDefault="00A71E94">
      <w:pPr>
        <w:spacing w:after="0" w:line="240" w:lineRule="auto"/>
      </w:pPr>
      <w:r>
        <w:separator/>
      </w:r>
    </w:p>
  </w:endnote>
  <w:endnote w:type="continuationSeparator" w:id="0">
    <w:p w14:paraId="3A4F5EC9" w14:textId="77777777" w:rsidR="00A71E94" w:rsidRDefault="00A71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 Old Style">
    <w:panose1 w:val="02020502050305020303"/>
    <w:charset w:val="4D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F3D348" w14:textId="77777777" w:rsidR="00EF7796" w:rsidRDefault="00EF7796" w:rsidP="00EF7796">
    <w:pPr>
      <w:pStyle w:val="Footer"/>
      <w:pBdr>
        <w:bottom w:val="single" w:sz="4" w:space="1" w:color="auto"/>
      </w:pBdr>
      <w:jc w:val="center"/>
      <w:rPr>
        <w:rFonts w:ascii="Arial" w:hAnsi="Arial" w:cs="Arial"/>
        <w:b/>
        <w:sz w:val="20"/>
      </w:rPr>
    </w:pPr>
    <w:bookmarkStart w:id="1" w:name="_Hlk521071687"/>
    <w:bookmarkStart w:id="2" w:name="_Hlk521071688"/>
    <w:r>
      <w:rPr>
        <w:rFonts w:ascii="Arial" w:hAnsi="Arial" w:cs="Arial"/>
        <w:b/>
        <w:sz w:val="20"/>
      </w:rPr>
      <w:t>SEE NEXT PAGE</w:t>
    </w:r>
  </w:p>
  <w:bookmarkEnd w:id="1"/>
  <w:bookmarkEnd w:id="2"/>
  <w:p w14:paraId="37BCDB54" w14:textId="77777777" w:rsidR="00EF7796" w:rsidRDefault="00EF779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179F44" w14:textId="77777777" w:rsidR="006D2EBD" w:rsidRDefault="006D2EBD" w:rsidP="00A210A8">
    <w:pPr>
      <w:pStyle w:val="Footer"/>
      <w:pBdr>
        <w:bottom w:val="single" w:sz="4" w:space="1" w:color="auto"/>
      </w:pBdr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SEE NEXT PAGE</w:t>
    </w:r>
  </w:p>
  <w:p w14:paraId="4A45F28E" w14:textId="77777777" w:rsidR="006D2EBD" w:rsidRPr="00FF71B4" w:rsidRDefault="006D2EBD" w:rsidP="00A210A8">
    <w:pPr>
      <w:pStyle w:val="Footer"/>
      <w:jc w:val="center"/>
      <w:rPr>
        <w:rFonts w:ascii="Arial" w:hAnsi="Arial" w:cs="Arial"/>
        <w:sz w:val="16"/>
        <w:szCs w:val="16"/>
      </w:rPr>
    </w:pPr>
    <w:r w:rsidRPr="00B862B9">
      <w:rPr>
        <w:rFonts w:ascii="Arial" w:hAnsi="Arial" w:cs="Arial"/>
        <w:sz w:val="16"/>
        <w:szCs w:val="16"/>
      </w:rPr>
      <w:t>©</w:t>
    </w:r>
    <w:r>
      <w:rPr>
        <w:rFonts w:ascii="Arial" w:hAnsi="Arial" w:cs="Arial"/>
        <w:sz w:val="16"/>
        <w:szCs w:val="16"/>
      </w:rPr>
      <w:t xml:space="preserve"> WATP</w:t>
    </w:r>
  </w:p>
  <w:p w14:paraId="78771F47" w14:textId="77777777" w:rsidR="006D2EBD" w:rsidRPr="00CE1BB8" w:rsidRDefault="006D2EBD" w:rsidP="00A210A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E01D84" w14:textId="77777777" w:rsidR="006D2EBD" w:rsidRDefault="006D2EBD" w:rsidP="00A210A8">
    <w:pPr>
      <w:pStyle w:val="Footer"/>
      <w:pBdr>
        <w:bottom w:val="single" w:sz="4" w:space="1" w:color="auto"/>
      </w:pBdr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SEE NEXT PAGE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4B8999" w14:textId="77777777" w:rsidR="00EF7796" w:rsidRDefault="00EF7796" w:rsidP="00EF7796">
    <w:pPr>
      <w:pStyle w:val="Footer"/>
      <w:pBdr>
        <w:bottom w:val="single" w:sz="4" w:space="1" w:color="auto"/>
      </w:pBdr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SEE NEXT PAGE</w:t>
    </w:r>
  </w:p>
  <w:p w14:paraId="5DEA8B4C" w14:textId="77777777" w:rsidR="00EF7796" w:rsidRDefault="00EF7796" w:rsidP="00EF7796">
    <w:pPr>
      <w:pStyle w:val="Footer"/>
    </w:pPr>
  </w:p>
  <w:p w14:paraId="102C07B5" w14:textId="77777777" w:rsidR="006D2EBD" w:rsidRPr="00CE1BB8" w:rsidRDefault="006D2EBD" w:rsidP="00A210A8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EA2D4D" w14:textId="77777777" w:rsidR="00972E2F" w:rsidRPr="00972E2F" w:rsidRDefault="00972E2F" w:rsidP="00972E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A646BA" w14:textId="77777777" w:rsidR="00A71E94" w:rsidRDefault="00A71E94">
      <w:pPr>
        <w:spacing w:after="0" w:line="240" w:lineRule="auto"/>
      </w:pPr>
      <w:r>
        <w:separator/>
      </w:r>
    </w:p>
  </w:footnote>
  <w:footnote w:type="continuationSeparator" w:id="0">
    <w:p w14:paraId="536ABAE2" w14:textId="77777777" w:rsidR="00A71E94" w:rsidRDefault="00A71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BA0A45" w14:textId="2FB21541" w:rsidR="006D2EBD" w:rsidRPr="00BF50FF" w:rsidRDefault="00A71E94" w:rsidP="00A210A8">
    <w:pPr>
      <w:pStyle w:val="Header"/>
      <w:ind w:left="527" w:firstLine="3986"/>
      <w:rPr>
        <w:rFonts w:ascii="Arial" w:hAnsi="Arial" w:cs="Arial"/>
        <w:b/>
      </w:rPr>
    </w:pPr>
    <w:sdt>
      <w:sdtPr>
        <w:rPr>
          <w:b/>
        </w:rPr>
        <w:id w:val="-1610351498"/>
        <w:docPartObj>
          <w:docPartGallery w:val="Page Numbers (Top of Page)"/>
          <w:docPartUnique/>
        </w:docPartObj>
      </w:sdtPr>
      <w:sdtEndPr>
        <w:rPr>
          <w:rFonts w:ascii="Arial" w:hAnsi="Arial" w:cs="Arial"/>
          <w:noProof/>
        </w:rPr>
      </w:sdtEndPr>
      <w:sdtContent>
        <w:r w:rsidR="006D2EBD" w:rsidRPr="00BF50FF">
          <w:rPr>
            <w:rFonts w:ascii="Arial" w:hAnsi="Arial" w:cs="Arial"/>
            <w:b/>
          </w:rPr>
          <w:fldChar w:fldCharType="begin"/>
        </w:r>
        <w:r w:rsidR="006D2EBD" w:rsidRPr="00BF50FF">
          <w:rPr>
            <w:rFonts w:ascii="Arial" w:hAnsi="Arial" w:cs="Arial"/>
            <w:b/>
          </w:rPr>
          <w:instrText xml:space="preserve"> PAGE   \* MERGEFORMAT </w:instrText>
        </w:r>
        <w:r w:rsidR="006D2EBD" w:rsidRPr="00BF50FF">
          <w:rPr>
            <w:rFonts w:ascii="Arial" w:hAnsi="Arial" w:cs="Arial"/>
            <w:b/>
          </w:rPr>
          <w:fldChar w:fldCharType="separate"/>
        </w:r>
        <w:r w:rsidR="0086642F">
          <w:rPr>
            <w:rFonts w:ascii="Arial" w:hAnsi="Arial" w:cs="Arial"/>
            <w:b/>
            <w:noProof/>
          </w:rPr>
          <w:t>10</w:t>
        </w:r>
        <w:r w:rsidR="006D2EBD" w:rsidRPr="00BF50FF">
          <w:rPr>
            <w:rFonts w:ascii="Arial" w:hAnsi="Arial" w:cs="Arial"/>
            <w:b/>
            <w:noProof/>
          </w:rPr>
          <w:fldChar w:fldCharType="end"/>
        </w:r>
        <w:r w:rsidR="006D2EBD" w:rsidRPr="00BF50FF">
          <w:rPr>
            <w:rFonts w:ascii="Arial" w:hAnsi="Arial" w:cs="Arial"/>
            <w:b/>
            <w:noProof/>
          </w:rPr>
          <w:tab/>
        </w:r>
      </w:sdtContent>
    </w:sdt>
    <w:r w:rsidR="006D2EBD" w:rsidRPr="00BF50FF">
      <w:rPr>
        <w:rFonts w:ascii="Arial" w:hAnsi="Arial" w:cs="Arial"/>
        <w:b/>
        <w:noProof/>
      </w:rPr>
      <w:t>HUMAN BIOLOGY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B4C80B" w14:textId="23FBF3FD" w:rsidR="006D2EBD" w:rsidRPr="00870459" w:rsidRDefault="001A6130">
    <w:pPr>
      <w:pStyle w:val="Head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HUMAN BIOLOGY</w:t>
    </w:r>
    <w:r w:rsidR="006D2EBD" w:rsidRPr="00870459">
      <w:rPr>
        <w:rFonts w:ascii="Arial" w:hAnsi="Arial" w:cs="Arial"/>
        <w:b/>
        <w:sz w:val="24"/>
        <w:szCs w:val="24"/>
      </w:rPr>
      <w:tab/>
    </w:r>
    <w:r w:rsidR="006D2EBD" w:rsidRPr="00870459">
      <w:rPr>
        <w:rFonts w:ascii="Arial" w:hAnsi="Arial" w:cs="Arial"/>
        <w:b/>
        <w:sz w:val="24"/>
        <w:szCs w:val="24"/>
      </w:rPr>
      <w:fldChar w:fldCharType="begin"/>
    </w:r>
    <w:r w:rsidR="006D2EBD" w:rsidRPr="00870459">
      <w:rPr>
        <w:rFonts w:ascii="Arial" w:hAnsi="Arial" w:cs="Arial"/>
        <w:b/>
        <w:sz w:val="24"/>
        <w:szCs w:val="24"/>
      </w:rPr>
      <w:instrText xml:space="preserve"> PAGE   \* MERGEFORMAT </w:instrText>
    </w:r>
    <w:r w:rsidR="006D2EBD" w:rsidRPr="00870459">
      <w:rPr>
        <w:rFonts w:ascii="Arial" w:hAnsi="Arial" w:cs="Arial"/>
        <w:b/>
        <w:sz w:val="24"/>
        <w:szCs w:val="24"/>
      </w:rPr>
      <w:fldChar w:fldCharType="separate"/>
    </w:r>
    <w:r w:rsidR="0086642F">
      <w:rPr>
        <w:rFonts w:ascii="Arial" w:hAnsi="Arial" w:cs="Arial"/>
        <w:b/>
        <w:noProof/>
        <w:sz w:val="24"/>
        <w:szCs w:val="24"/>
      </w:rPr>
      <w:t>9</w:t>
    </w:r>
    <w:r w:rsidR="006D2EBD" w:rsidRPr="00870459">
      <w:rPr>
        <w:rFonts w:ascii="Arial" w:hAnsi="Arial" w:cs="Arial"/>
        <w:b/>
        <w:noProof/>
        <w:sz w:val="24"/>
        <w:szCs w:val="24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F29B8F" w14:textId="77777777" w:rsidR="006D2EBD" w:rsidRPr="00E97478" w:rsidRDefault="006D2EBD" w:rsidP="00A210A8">
    <w:pPr>
      <w:pStyle w:val="Header"/>
      <w:rPr>
        <w:rFonts w:ascii="Arial" w:hAnsi="Arial" w:cs="Arial"/>
      </w:rPr>
    </w:pPr>
    <w:r>
      <w:rPr>
        <w:rFonts w:ascii="Arial" w:hAnsi="Arial" w:cs="Arial"/>
        <w:b/>
      </w:rPr>
      <w:tab/>
    </w:r>
  </w:p>
  <w:p w14:paraId="22468256" w14:textId="77777777" w:rsidR="006D2EBD" w:rsidRPr="00E97478" w:rsidRDefault="006D2EBD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A46A9"/>
    <w:multiLevelType w:val="hybridMultilevel"/>
    <w:tmpl w:val="2C4A9BA6"/>
    <w:lvl w:ilvl="0" w:tplc="BF64F208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B3D4E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D5710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F7940"/>
    <w:multiLevelType w:val="hybridMultilevel"/>
    <w:tmpl w:val="C1627562"/>
    <w:lvl w:ilvl="0" w:tplc="91DC3B6E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  <w:color w:val="auto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8A95DFE"/>
    <w:multiLevelType w:val="hybridMultilevel"/>
    <w:tmpl w:val="C27C9CEA"/>
    <w:lvl w:ilvl="0" w:tplc="D1EA73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FC4643"/>
    <w:multiLevelType w:val="hybridMultilevel"/>
    <w:tmpl w:val="D3168DCC"/>
    <w:lvl w:ilvl="0" w:tplc="1756A64A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DB03F6B"/>
    <w:multiLevelType w:val="hybridMultilevel"/>
    <w:tmpl w:val="5B54F74C"/>
    <w:lvl w:ilvl="0" w:tplc="00F614F4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007028E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101119"/>
    <w:multiLevelType w:val="hybridMultilevel"/>
    <w:tmpl w:val="E8128344"/>
    <w:lvl w:ilvl="0" w:tplc="0EBEE6B2">
      <w:start w:val="9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A30AE2"/>
    <w:multiLevelType w:val="hybridMultilevel"/>
    <w:tmpl w:val="03448EAC"/>
    <w:lvl w:ilvl="0" w:tplc="E1180C28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D84667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56154A"/>
    <w:multiLevelType w:val="hybridMultilevel"/>
    <w:tmpl w:val="C938DC5A"/>
    <w:lvl w:ilvl="0" w:tplc="1EACFF7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auto"/>
      </w:rPr>
    </w:lvl>
    <w:lvl w:ilvl="1" w:tplc="C96A999E">
      <w:start w:val="1"/>
      <w:numFmt w:val="lowerLetter"/>
      <w:lvlText w:val="(%2)"/>
      <w:lvlJc w:val="left"/>
      <w:pPr>
        <w:ind w:left="1440" w:hanging="360"/>
      </w:pPr>
      <w:rPr>
        <w:rFonts w:hint="default"/>
        <w:b w:val="0"/>
        <w:color w:val="auto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B8520D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6B113B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E150CA"/>
    <w:multiLevelType w:val="hybridMultilevel"/>
    <w:tmpl w:val="AFE0B764"/>
    <w:lvl w:ilvl="0" w:tplc="1F984C6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823B6A"/>
    <w:multiLevelType w:val="hybridMultilevel"/>
    <w:tmpl w:val="C3B8F76C"/>
    <w:lvl w:ilvl="0" w:tplc="C08411F4">
      <w:start w:val="2"/>
      <w:numFmt w:val="lowerRoman"/>
      <w:lvlText w:val="(%1)"/>
      <w:lvlJc w:val="left"/>
      <w:pPr>
        <w:ind w:left="1080" w:hanging="720"/>
      </w:pPr>
      <w:rPr>
        <w:rFonts w:ascii="Arial" w:hAnsi="Arial" w:cs="Arial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3041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24283F92"/>
    <w:multiLevelType w:val="hybridMultilevel"/>
    <w:tmpl w:val="4EEC3166"/>
    <w:lvl w:ilvl="0" w:tplc="C96A999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color w:val="auto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5A01C13"/>
    <w:multiLevelType w:val="hybridMultilevel"/>
    <w:tmpl w:val="F06E63CC"/>
    <w:lvl w:ilvl="0" w:tplc="E2DC8C1E">
      <w:start w:val="9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AC459EE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CD4C4B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633EEF"/>
    <w:multiLevelType w:val="hybridMultilevel"/>
    <w:tmpl w:val="6E9026E2"/>
    <w:lvl w:ilvl="0" w:tplc="FB88576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E956B4"/>
    <w:multiLevelType w:val="hybridMultilevel"/>
    <w:tmpl w:val="3A3A2D2E"/>
    <w:lvl w:ilvl="0" w:tplc="B79A390A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15A7F08"/>
    <w:multiLevelType w:val="hybridMultilevel"/>
    <w:tmpl w:val="5F383FB4"/>
    <w:lvl w:ilvl="0" w:tplc="594AC336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393298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736C17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E269F"/>
    <w:multiLevelType w:val="hybridMultilevel"/>
    <w:tmpl w:val="5062204E"/>
    <w:lvl w:ilvl="0" w:tplc="87FAF5D4">
      <w:start w:val="9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68F4EE4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B39336B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0C6282E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864700C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5B64BE"/>
    <w:multiLevelType w:val="hybridMultilevel"/>
    <w:tmpl w:val="5A68C7A4"/>
    <w:lvl w:ilvl="0" w:tplc="5FC44C3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503AD1"/>
    <w:multiLevelType w:val="hybridMultilevel"/>
    <w:tmpl w:val="76B8EE80"/>
    <w:lvl w:ilvl="0" w:tplc="49C44DF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1DB73AC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6C16D43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8A91486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CB021D1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E104823"/>
    <w:multiLevelType w:val="hybridMultilevel"/>
    <w:tmpl w:val="5E0E9D30"/>
    <w:lvl w:ilvl="0" w:tplc="50F400EE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E8B3F5E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2CE34E5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37E320C"/>
    <w:multiLevelType w:val="hybridMultilevel"/>
    <w:tmpl w:val="8CEA80D6"/>
    <w:lvl w:ilvl="0" w:tplc="A66645A8">
      <w:start w:val="3"/>
      <w:numFmt w:val="lowerLetter"/>
      <w:lvlText w:val="(%1)"/>
      <w:lvlJc w:val="left"/>
      <w:pPr>
        <w:ind w:left="72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D87EED"/>
    <w:multiLevelType w:val="hybridMultilevel"/>
    <w:tmpl w:val="90744570"/>
    <w:lvl w:ilvl="0" w:tplc="D27C9E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F933247"/>
    <w:multiLevelType w:val="hybridMultilevel"/>
    <w:tmpl w:val="584AA91A"/>
    <w:lvl w:ilvl="0" w:tplc="1EACFF7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auto"/>
      </w:rPr>
    </w:lvl>
    <w:lvl w:ilvl="1" w:tplc="C96A999E">
      <w:start w:val="1"/>
      <w:numFmt w:val="lowerLetter"/>
      <w:lvlText w:val="(%2)"/>
      <w:lvlJc w:val="left"/>
      <w:pPr>
        <w:ind w:left="1440" w:hanging="360"/>
      </w:pPr>
      <w:rPr>
        <w:rFonts w:hint="default"/>
        <w:b w:val="0"/>
        <w:color w:val="auto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03A2873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0AD73B0"/>
    <w:multiLevelType w:val="hybridMultilevel"/>
    <w:tmpl w:val="FF1C7CFA"/>
    <w:lvl w:ilvl="0" w:tplc="11900950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  <w:b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1F2268D"/>
    <w:multiLevelType w:val="hybridMultilevel"/>
    <w:tmpl w:val="864A4EC2"/>
    <w:lvl w:ilvl="0" w:tplc="8714A65C">
      <w:start w:val="9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33F195C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7F20E9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4"/>
  </w:num>
  <w:num w:numId="4">
    <w:abstractNumId w:val="31"/>
  </w:num>
  <w:num w:numId="5">
    <w:abstractNumId w:val="44"/>
  </w:num>
  <w:num w:numId="6">
    <w:abstractNumId w:val="3"/>
  </w:num>
  <w:num w:numId="7">
    <w:abstractNumId w:val="9"/>
  </w:num>
  <w:num w:numId="8">
    <w:abstractNumId w:val="21"/>
  </w:num>
  <w:num w:numId="9">
    <w:abstractNumId w:val="22"/>
  </w:num>
  <w:num w:numId="10">
    <w:abstractNumId w:val="45"/>
  </w:num>
  <w:num w:numId="11">
    <w:abstractNumId w:val="5"/>
  </w:num>
  <w:num w:numId="12">
    <w:abstractNumId w:val="6"/>
  </w:num>
  <w:num w:numId="13">
    <w:abstractNumId w:val="8"/>
  </w:num>
  <w:num w:numId="14">
    <w:abstractNumId w:val="41"/>
  </w:num>
  <w:num w:numId="15">
    <w:abstractNumId w:val="26"/>
  </w:num>
  <w:num w:numId="16">
    <w:abstractNumId w:val="15"/>
  </w:num>
  <w:num w:numId="17">
    <w:abstractNumId w:val="37"/>
  </w:num>
  <w:num w:numId="18">
    <w:abstractNumId w:val="42"/>
  </w:num>
  <w:num w:numId="19">
    <w:abstractNumId w:val="18"/>
  </w:num>
  <w:num w:numId="20">
    <w:abstractNumId w:val="0"/>
  </w:num>
  <w:num w:numId="21">
    <w:abstractNumId w:val="23"/>
  </w:num>
  <w:num w:numId="22">
    <w:abstractNumId w:val="14"/>
  </w:num>
  <w:num w:numId="23">
    <w:abstractNumId w:val="40"/>
  </w:num>
  <w:num w:numId="24">
    <w:abstractNumId w:val="11"/>
  </w:num>
  <w:num w:numId="25">
    <w:abstractNumId w:val="39"/>
  </w:num>
  <w:num w:numId="26">
    <w:abstractNumId w:val="29"/>
  </w:num>
  <w:num w:numId="27">
    <w:abstractNumId w:val="47"/>
  </w:num>
  <w:num w:numId="28">
    <w:abstractNumId w:val="7"/>
  </w:num>
  <w:num w:numId="29">
    <w:abstractNumId w:val="13"/>
  </w:num>
  <w:num w:numId="30">
    <w:abstractNumId w:val="43"/>
  </w:num>
  <w:num w:numId="31">
    <w:abstractNumId w:val="20"/>
  </w:num>
  <w:num w:numId="32">
    <w:abstractNumId w:val="10"/>
  </w:num>
  <w:num w:numId="33">
    <w:abstractNumId w:val="1"/>
  </w:num>
  <w:num w:numId="34">
    <w:abstractNumId w:val="27"/>
  </w:num>
  <w:num w:numId="35">
    <w:abstractNumId w:val="34"/>
  </w:num>
  <w:num w:numId="36">
    <w:abstractNumId w:val="25"/>
  </w:num>
  <w:num w:numId="37">
    <w:abstractNumId w:val="2"/>
  </w:num>
  <w:num w:numId="38">
    <w:abstractNumId w:val="28"/>
  </w:num>
  <w:num w:numId="39">
    <w:abstractNumId w:val="35"/>
  </w:num>
  <w:num w:numId="40">
    <w:abstractNumId w:val="38"/>
  </w:num>
  <w:num w:numId="41">
    <w:abstractNumId w:val="24"/>
  </w:num>
  <w:num w:numId="42">
    <w:abstractNumId w:val="19"/>
  </w:num>
  <w:num w:numId="43">
    <w:abstractNumId w:val="36"/>
  </w:num>
  <w:num w:numId="44">
    <w:abstractNumId w:val="33"/>
  </w:num>
  <w:num w:numId="45">
    <w:abstractNumId w:val="30"/>
  </w:num>
  <w:num w:numId="46">
    <w:abstractNumId w:val="46"/>
  </w:num>
  <w:num w:numId="47">
    <w:abstractNumId w:val="12"/>
  </w:num>
  <w:num w:numId="48">
    <w:abstractNumId w:val="32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728"/>
    <w:rsid w:val="000004D1"/>
    <w:rsid w:val="0004223B"/>
    <w:rsid w:val="000431D9"/>
    <w:rsid w:val="00043371"/>
    <w:rsid w:val="00044C86"/>
    <w:rsid w:val="00080411"/>
    <w:rsid w:val="0008394B"/>
    <w:rsid w:val="000855C5"/>
    <w:rsid w:val="00093A44"/>
    <w:rsid w:val="00094644"/>
    <w:rsid w:val="00095239"/>
    <w:rsid w:val="000A442D"/>
    <w:rsid w:val="000B1C3F"/>
    <w:rsid w:val="000C75D5"/>
    <w:rsid w:val="000D14C9"/>
    <w:rsid w:val="000D5D45"/>
    <w:rsid w:val="000E0610"/>
    <w:rsid w:val="000F6BDB"/>
    <w:rsid w:val="00107D3B"/>
    <w:rsid w:val="00126FAB"/>
    <w:rsid w:val="00132B33"/>
    <w:rsid w:val="00143491"/>
    <w:rsid w:val="00154D7E"/>
    <w:rsid w:val="0015597C"/>
    <w:rsid w:val="001602AD"/>
    <w:rsid w:val="001719C7"/>
    <w:rsid w:val="00174C39"/>
    <w:rsid w:val="00175251"/>
    <w:rsid w:val="001859DC"/>
    <w:rsid w:val="001A6130"/>
    <w:rsid w:val="001B487C"/>
    <w:rsid w:val="001C000A"/>
    <w:rsid w:val="001F38C0"/>
    <w:rsid w:val="001F4FCB"/>
    <w:rsid w:val="002034A0"/>
    <w:rsid w:val="00211B55"/>
    <w:rsid w:val="00222728"/>
    <w:rsid w:val="00245C78"/>
    <w:rsid w:val="00246764"/>
    <w:rsid w:val="00254189"/>
    <w:rsid w:val="00261D65"/>
    <w:rsid w:val="00267308"/>
    <w:rsid w:val="00276187"/>
    <w:rsid w:val="002816C8"/>
    <w:rsid w:val="002838E6"/>
    <w:rsid w:val="00294DFB"/>
    <w:rsid w:val="002A10B6"/>
    <w:rsid w:val="002A55D2"/>
    <w:rsid w:val="002B1510"/>
    <w:rsid w:val="002B4FD5"/>
    <w:rsid w:val="002C1AE4"/>
    <w:rsid w:val="002C6220"/>
    <w:rsid w:val="002C72F3"/>
    <w:rsid w:val="002E7EC0"/>
    <w:rsid w:val="002F081F"/>
    <w:rsid w:val="002F5DE4"/>
    <w:rsid w:val="002F7F63"/>
    <w:rsid w:val="00302E5A"/>
    <w:rsid w:val="0030720A"/>
    <w:rsid w:val="003076B7"/>
    <w:rsid w:val="00315180"/>
    <w:rsid w:val="003256D2"/>
    <w:rsid w:val="003674BB"/>
    <w:rsid w:val="00370A9B"/>
    <w:rsid w:val="00374EA1"/>
    <w:rsid w:val="003A7D76"/>
    <w:rsid w:val="003B46DB"/>
    <w:rsid w:val="003D25CA"/>
    <w:rsid w:val="003E2D6B"/>
    <w:rsid w:val="003F26B3"/>
    <w:rsid w:val="003F6A9E"/>
    <w:rsid w:val="003F6F35"/>
    <w:rsid w:val="00403107"/>
    <w:rsid w:val="00406C67"/>
    <w:rsid w:val="0041235C"/>
    <w:rsid w:val="0042529C"/>
    <w:rsid w:val="00432A3D"/>
    <w:rsid w:val="00433D97"/>
    <w:rsid w:val="00473B27"/>
    <w:rsid w:val="00494EAD"/>
    <w:rsid w:val="004A0A18"/>
    <w:rsid w:val="004A7132"/>
    <w:rsid w:val="004B36D8"/>
    <w:rsid w:val="004D1405"/>
    <w:rsid w:val="004D1DB2"/>
    <w:rsid w:val="004E5EB7"/>
    <w:rsid w:val="004F5378"/>
    <w:rsid w:val="004F738E"/>
    <w:rsid w:val="005010E8"/>
    <w:rsid w:val="00501BDE"/>
    <w:rsid w:val="00502394"/>
    <w:rsid w:val="00506C71"/>
    <w:rsid w:val="00532A3F"/>
    <w:rsid w:val="00546E55"/>
    <w:rsid w:val="005512DB"/>
    <w:rsid w:val="00556C46"/>
    <w:rsid w:val="005966E5"/>
    <w:rsid w:val="005C129E"/>
    <w:rsid w:val="005D0ECE"/>
    <w:rsid w:val="005D1D09"/>
    <w:rsid w:val="005E4385"/>
    <w:rsid w:val="005E68AD"/>
    <w:rsid w:val="006070F6"/>
    <w:rsid w:val="00624FAF"/>
    <w:rsid w:val="00626932"/>
    <w:rsid w:val="00634BE1"/>
    <w:rsid w:val="00641522"/>
    <w:rsid w:val="006756A4"/>
    <w:rsid w:val="00684183"/>
    <w:rsid w:val="0069273E"/>
    <w:rsid w:val="006B046D"/>
    <w:rsid w:val="006B6B58"/>
    <w:rsid w:val="006B6D8E"/>
    <w:rsid w:val="006C4855"/>
    <w:rsid w:val="006D2EBD"/>
    <w:rsid w:val="006D5A40"/>
    <w:rsid w:val="006F7B70"/>
    <w:rsid w:val="0070082A"/>
    <w:rsid w:val="007056DB"/>
    <w:rsid w:val="007121EF"/>
    <w:rsid w:val="00742ACD"/>
    <w:rsid w:val="00750477"/>
    <w:rsid w:val="007561F6"/>
    <w:rsid w:val="00760BA8"/>
    <w:rsid w:val="00770CD4"/>
    <w:rsid w:val="007839C7"/>
    <w:rsid w:val="0078481E"/>
    <w:rsid w:val="00786A54"/>
    <w:rsid w:val="007A12B5"/>
    <w:rsid w:val="007A192C"/>
    <w:rsid w:val="007B150D"/>
    <w:rsid w:val="007D5706"/>
    <w:rsid w:val="007D7845"/>
    <w:rsid w:val="007F6517"/>
    <w:rsid w:val="008031B8"/>
    <w:rsid w:val="00821643"/>
    <w:rsid w:val="00824E59"/>
    <w:rsid w:val="00842818"/>
    <w:rsid w:val="0086394F"/>
    <w:rsid w:val="0086642F"/>
    <w:rsid w:val="008701E8"/>
    <w:rsid w:val="008717F3"/>
    <w:rsid w:val="00877F37"/>
    <w:rsid w:val="0089120A"/>
    <w:rsid w:val="008D011B"/>
    <w:rsid w:val="008D70A9"/>
    <w:rsid w:val="008F5040"/>
    <w:rsid w:val="00905091"/>
    <w:rsid w:val="0091648E"/>
    <w:rsid w:val="0091655A"/>
    <w:rsid w:val="00920666"/>
    <w:rsid w:val="0092738B"/>
    <w:rsid w:val="009632DE"/>
    <w:rsid w:val="0096663D"/>
    <w:rsid w:val="00972E2F"/>
    <w:rsid w:val="009844B1"/>
    <w:rsid w:val="009925F3"/>
    <w:rsid w:val="00995831"/>
    <w:rsid w:val="009A219A"/>
    <w:rsid w:val="009A2AB2"/>
    <w:rsid w:val="009A3C34"/>
    <w:rsid w:val="009C00FF"/>
    <w:rsid w:val="009C4265"/>
    <w:rsid w:val="009D6657"/>
    <w:rsid w:val="009E1F30"/>
    <w:rsid w:val="009E562A"/>
    <w:rsid w:val="009F76B1"/>
    <w:rsid w:val="00A068A8"/>
    <w:rsid w:val="00A210A8"/>
    <w:rsid w:val="00A47F0B"/>
    <w:rsid w:val="00A71E94"/>
    <w:rsid w:val="00A75C68"/>
    <w:rsid w:val="00A76FD9"/>
    <w:rsid w:val="00A83322"/>
    <w:rsid w:val="00A857C6"/>
    <w:rsid w:val="00A87039"/>
    <w:rsid w:val="00A97A07"/>
    <w:rsid w:val="00AA5808"/>
    <w:rsid w:val="00AB5B26"/>
    <w:rsid w:val="00AD074A"/>
    <w:rsid w:val="00AF73CC"/>
    <w:rsid w:val="00B00703"/>
    <w:rsid w:val="00B179D9"/>
    <w:rsid w:val="00B32B41"/>
    <w:rsid w:val="00B3455A"/>
    <w:rsid w:val="00B501C1"/>
    <w:rsid w:val="00B654BA"/>
    <w:rsid w:val="00B860B5"/>
    <w:rsid w:val="00B94263"/>
    <w:rsid w:val="00BB7A34"/>
    <w:rsid w:val="00BD4955"/>
    <w:rsid w:val="00BD770D"/>
    <w:rsid w:val="00BE3976"/>
    <w:rsid w:val="00BF0A0F"/>
    <w:rsid w:val="00BF1AA9"/>
    <w:rsid w:val="00BF7C1C"/>
    <w:rsid w:val="00C05FC9"/>
    <w:rsid w:val="00C246DF"/>
    <w:rsid w:val="00C25421"/>
    <w:rsid w:val="00C25493"/>
    <w:rsid w:val="00C5347B"/>
    <w:rsid w:val="00C7295F"/>
    <w:rsid w:val="00C81BF0"/>
    <w:rsid w:val="00C83D4C"/>
    <w:rsid w:val="00C9548F"/>
    <w:rsid w:val="00C96E84"/>
    <w:rsid w:val="00CD2989"/>
    <w:rsid w:val="00CD56D9"/>
    <w:rsid w:val="00D059EC"/>
    <w:rsid w:val="00D124AE"/>
    <w:rsid w:val="00D25528"/>
    <w:rsid w:val="00D340D2"/>
    <w:rsid w:val="00D34104"/>
    <w:rsid w:val="00D60996"/>
    <w:rsid w:val="00D6461E"/>
    <w:rsid w:val="00D73B83"/>
    <w:rsid w:val="00D76004"/>
    <w:rsid w:val="00D87A13"/>
    <w:rsid w:val="00D91C2E"/>
    <w:rsid w:val="00DA1F6E"/>
    <w:rsid w:val="00DA258D"/>
    <w:rsid w:val="00DC012A"/>
    <w:rsid w:val="00DC3547"/>
    <w:rsid w:val="00DC7143"/>
    <w:rsid w:val="00DC77BA"/>
    <w:rsid w:val="00DC7E23"/>
    <w:rsid w:val="00DD045A"/>
    <w:rsid w:val="00DD06E2"/>
    <w:rsid w:val="00DE5A95"/>
    <w:rsid w:val="00DF0616"/>
    <w:rsid w:val="00DF511E"/>
    <w:rsid w:val="00DF5222"/>
    <w:rsid w:val="00E40010"/>
    <w:rsid w:val="00E43E6A"/>
    <w:rsid w:val="00E54D99"/>
    <w:rsid w:val="00E66ECA"/>
    <w:rsid w:val="00E753A4"/>
    <w:rsid w:val="00E83D7F"/>
    <w:rsid w:val="00E90877"/>
    <w:rsid w:val="00E94450"/>
    <w:rsid w:val="00E96C27"/>
    <w:rsid w:val="00EA7FD9"/>
    <w:rsid w:val="00EC1F77"/>
    <w:rsid w:val="00ED0643"/>
    <w:rsid w:val="00ED64C2"/>
    <w:rsid w:val="00ED73CD"/>
    <w:rsid w:val="00EE4559"/>
    <w:rsid w:val="00EE5F9F"/>
    <w:rsid w:val="00EF1944"/>
    <w:rsid w:val="00EF7796"/>
    <w:rsid w:val="00F05B9F"/>
    <w:rsid w:val="00F13EC5"/>
    <w:rsid w:val="00F5243B"/>
    <w:rsid w:val="00F766F1"/>
    <w:rsid w:val="00FA60A3"/>
    <w:rsid w:val="00FA6943"/>
    <w:rsid w:val="00FB541B"/>
    <w:rsid w:val="00FD17CF"/>
    <w:rsid w:val="00FE35D6"/>
    <w:rsid w:val="00FE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259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7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7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728"/>
  </w:style>
  <w:style w:type="paragraph" w:styleId="Footer">
    <w:name w:val="footer"/>
    <w:basedOn w:val="Normal"/>
    <w:link w:val="FooterChar"/>
    <w:uiPriority w:val="99"/>
    <w:unhideWhenUsed/>
    <w:rsid w:val="002227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728"/>
  </w:style>
  <w:style w:type="character" w:styleId="Hyperlink">
    <w:name w:val="Hyperlink"/>
    <w:basedOn w:val="DefaultParagraphFont"/>
    <w:uiPriority w:val="99"/>
    <w:unhideWhenUsed/>
    <w:rsid w:val="0091655A"/>
    <w:rPr>
      <w:color w:val="0000FF"/>
      <w:u w:val="single"/>
    </w:rPr>
  </w:style>
  <w:style w:type="table" w:styleId="TableGrid">
    <w:name w:val="Table Grid"/>
    <w:basedOn w:val="TableNormal"/>
    <w:uiPriority w:val="39"/>
    <w:rsid w:val="00995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583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39C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4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7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7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728"/>
  </w:style>
  <w:style w:type="paragraph" w:styleId="Footer">
    <w:name w:val="footer"/>
    <w:basedOn w:val="Normal"/>
    <w:link w:val="FooterChar"/>
    <w:uiPriority w:val="99"/>
    <w:unhideWhenUsed/>
    <w:rsid w:val="002227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728"/>
  </w:style>
  <w:style w:type="character" w:styleId="Hyperlink">
    <w:name w:val="Hyperlink"/>
    <w:basedOn w:val="DefaultParagraphFont"/>
    <w:uiPriority w:val="99"/>
    <w:unhideWhenUsed/>
    <w:rsid w:val="0091655A"/>
    <w:rPr>
      <w:color w:val="0000FF"/>
      <w:u w:val="single"/>
    </w:rPr>
  </w:style>
  <w:style w:type="table" w:styleId="TableGrid">
    <w:name w:val="Table Grid"/>
    <w:basedOn w:val="TableNormal"/>
    <w:uiPriority w:val="39"/>
    <w:rsid w:val="00995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583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39C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4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hyperlink" Target="https://commons.wikimedia.org/wiki/File%3ANeurula_human.png" TargetMode="Externa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image" Target="media/image12.jpeg"/><Relationship Id="rId33" Type="http://schemas.openxmlformats.org/officeDocument/2006/relationships/hyperlink" Target="https://upload.wikimedia.org/wikipedia/commons/8/89/%5b...%5d.png" TargetMode="External"/><Relationship Id="rId38" Type="http://schemas.openxmlformats.org/officeDocument/2006/relationships/hyperlink" Target="https://commons.wikimedia.org/wiki/File%3A%5b...%5d.jp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1.png"/><Relationship Id="rId32" Type="http://schemas.openxmlformats.org/officeDocument/2006/relationships/footer" Target="footer3.xml"/><Relationship Id="rId37" Type="http://schemas.openxmlformats.org/officeDocument/2006/relationships/footer" Target="footer4.xm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jpeg"/><Relationship Id="rId36" Type="http://schemas.openxmlformats.org/officeDocument/2006/relationships/hyperlink" Target="https://commons.wikimedia.org/wiki/File%3APower_of_Hydrogen_(pH)_chart.svg" TargetMode="Externa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31" Type="http://schemas.openxmlformats.org/officeDocument/2006/relationships/image" Target="media/image18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Relationship Id="rId22" Type="http://schemas.openxmlformats.org/officeDocument/2006/relationships/image" Target="media/image9.png"/><Relationship Id="rId27" Type="http://schemas.openxmlformats.org/officeDocument/2006/relationships/image" Target="media/image14.jpeg"/><Relationship Id="rId30" Type="http://schemas.openxmlformats.org/officeDocument/2006/relationships/image" Target="media/image17.png"/><Relationship Id="rId35" Type="http://schemas.openxmlformats.org/officeDocument/2006/relationships/hyperlink" Target="https://commons.wikimedia.org/wiki/File%3A1006_Sliding_Filament_Model_of_Muscle_Contraction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B97DEF7-84C9-4E22-9D71-787A7CD80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5F96DA2</Template>
  <TotalTime>2</TotalTime>
  <Pages>1</Pages>
  <Words>8384</Words>
  <Characters>47795</Characters>
  <Application>Microsoft Office Word</Application>
  <DocSecurity>0</DocSecurity>
  <Lines>398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CBC Fremantle</Company>
  <LinksUpToDate>false</LinksUpToDate>
  <CharactersWithSpaces>56067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Kubicek</dc:creator>
  <cp:keywords/>
  <dc:description/>
  <cp:lastModifiedBy>BRUNS Emma</cp:lastModifiedBy>
  <cp:revision>4</cp:revision>
  <dcterms:created xsi:type="dcterms:W3CDTF">2018-10-26T00:53:00Z</dcterms:created>
  <dcterms:modified xsi:type="dcterms:W3CDTF">2018-10-26T02:17:00Z</dcterms:modified>
</cp:coreProperties>
</file>