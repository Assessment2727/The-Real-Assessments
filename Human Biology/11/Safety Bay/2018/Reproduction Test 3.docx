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E450C" w14:textId="74D794DA" w:rsidR="00807092" w:rsidRDefault="00807092" w:rsidP="00807092">
      <w:pPr>
        <w:jc w:val="center"/>
      </w:pPr>
      <w:r>
        <w:rPr>
          <w:noProof/>
          <w:lang w:eastAsia="en-AU"/>
        </w:rPr>
        <w:drawing>
          <wp:inline distT="0" distB="0" distL="0" distR="0" wp14:anchorId="352A6DCB" wp14:editId="59A39D54">
            <wp:extent cx="2447925" cy="3238500"/>
            <wp:effectExtent l="0" t="0" r="9525" b="0"/>
            <wp:docPr id="1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AA9D" w14:textId="77777777" w:rsidR="00807092" w:rsidRDefault="00807092" w:rsidP="00807092"/>
    <w:p w14:paraId="46FD06ED" w14:textId="77777777" w:rsidR="00807092" w:rsidRDefault="00807092" w:rsidP="00807092"/>
    <w:p w14:paraId="73FF8D48" w14:textId="799C8CA9" w:rsidR="00807092" w:rsidRPr="0082521C" w:rsidRDefault="00807092" w:rsidP="00807092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11</w:t>
      </w:r>
    </w:p>
    <w:p w14:paraId="2DDC0588" w14:textId="77777777" w:rsidR="00807092" w:rsidRPr="0082521C" w:rsidRDefault="00807092" w:rsidP="00807092">
      <w:pPr>
        <w:jc w:val="center"/>
        <w:rPr>
          <w:rFonts w:ascii="Calibri" w:hAnsi="Calibri"/>
          <w:b/>
          <w:sz w:val="40"/>
          <w:szCs w:val="40"/>
        </w:rPr>
      </w:pPr>
    </w:p>
    <w:p w14:paraId="6CCD0E57" w14:textId="3122020F" w:rsidR="00807092" w:rsidRPr="0082521C" w:rsidRDefault="00807092" w:rsidP="00807092">
      <w:pPr>
        <w:jc w:val="center"/>
        <w:rPr>
          <w:rFonts w:ascii="Calibri" w:hAnsi="Calibri"/>
          <w:b/>
          <w:sz w:val="40"/>
          <w:szCs w:val="40"/>
        </w:rPr>
      </w:pPr>
      <w:r w:rsidRPr="0082521C">
        <w:rPr>
          <w:rFonts w:ascii="Calibri" w:hAnsi="Calibri"/>
          <w:b/>
          <w:sz w:val="40"/>
          <w:szCs w:val="40"/>
        </w:rPr>
        <w:t xml:space="preserve">SUBJECT: </w:t>
      </w:r>
      <w:r>
        <w:rPr>
          <w:rFonts w:ascii="Calibri" w:hAnsi="Calibri"/>
          <w:b/>
          <w:sz w:val="40"/>
          <w:szCs w:val="40"/>
        </w:rPr>
        <w:t>ATAR HUMAN BIOLOGY UNITS 1 AND 2</w:t>
      </w:r>
    </w:p>
    <w:p w14:paraId="11AC1AF1" w14:textId="77777777" w:rsidR="00807092" w:rsidRPr="0082521C" w:rsidRDefault="00807092" w:rsidP="00807092">
      <w:pPr>
        <w:rPr>
          <w:rFonts w:ascii="Calibri" w:hAnsi="Calibri"/>
          <w:b/>
          <w:sz w:val="32"/>
          <w:szCs w:val="32"/>
        </w:rPr>
      </w:pPr>
    </w:p>
    <w:p w14:paraId="12924248" w14:textId="77777777" w:rsidR="00807092" w:rsidRDefault="00807092" w:rsidP="00807092">
      <w:pPr>
        <w:rPr>
          <w:rFonts w:ascii="Calibri" w:hAnsi="Calibri"/>
          <w:b/>
          <w:sz w:val="32"/>
          <w:szCs w:val="32"/>
        </w:rPr>
      </w:pPr>
    </w:p>
    <w:p w14:paraId="10057683" w14:textId="6D1BD6C8" w:rsidR="00807092" w:rsidRDefault="00834853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TEST</w:t>
      </w:r>
      <w:r w:rsidR="00807092">
        <w:rPr>
          <w:rFonts w:ascii="Calibri" w:hAnsi="Calibri"/>
          <w:b/>
          <w:sz w:val="32"/>
          <w:szCs w:val="32"/>
        </w:rPr>
        <w:t>, Contraception, STIs and Genetics</w:t>
      </w:r>
    </w:p>
    <w:p w14:paraId="74C736FE" w14:textId="77777777" w:rsidR="003B72AF" w:rsidRPr="0082521C" w:rsidRDefault="003B72AF" w:rsidP="00807092">
      <w:pPr>
        <w:rPr>
          <w:rFonts w:ascii="Calibri" w:hAnsi="Calibri"/>
          <w:b/>
          <w:sz w:val="32"/>
          <w:szCs w:val="32"/>
        </w:rPr>
      </w:pPr>
    </w:p>
    <w:p w14:paraId="3CA03577" w14:textId="77777777" w:rsidR="00807092" w:rsidRDefault="00807092" w:rsidP="00807092">
      <w:pPr>
        <w:rPr>
          <w:rFonts w:ascii="Calibri" w:hAnsi="Calibri"/>
          <w:b/>
          <w:sz w:val="32"/>
          <w:szCs w:val="32"/>
        </w:rPr>
      </w:pPr>
      <w:r w:rsidRPr="0082521C">
        <w:rPr>
          <w:rFonts w:ascii="Calibri" w:hAnsi="Calibri"/>
          <w:b/>
          <w:sz w:val="32"/>
          <w:szCs w:val="32"/>
        </w:rPr>
        <w:t>TIME: 60 minutes</w:t>
      </w:r>
    </w:p>
    <w:p w14:paraId="1995953A" w14:textId="77777777" w:rsidR="003B72AF" w:rsidRPr="0082521C" w:rsidRDefault="003B72AF" w:rsidP="00807092">
      <w:pPr>
        <w:rPr>
          <w:rFonts w:ascii="Calibri" w:hAnsi="Calibri"/>
          <w:b/>
          <w:sz w:val="32"/>
          <w:szCs w:val="32"/>
        </w:rPr>
      </w:pPr>
    </w:p>
    <w:p w14:paraId="692FE0B5" w14:textId="26ADAF2E" w:rsidR="00807092" w:rsidRDefault="00807092" w:rsidP="00807092">
      <w:pPr>
        <w:rPr>
          <w:rFonts w:ascii="Calibri" w:hAnsi="Calibri"/>
          <w:b/>
          <w:sz w:val="32"/>
          <w:szCs w:val="32"/>
        </w:rPr>
      </w:pPr>
      <w:r w:rsidRPr="0082521C">
        <w:rPr>
          <w:rFonts w:ascii="Calibri" w:hAnsi="Calibri"/>
          <w:b/>
          <w:sz w:val="32"/>
          <w:szCs w:val="32"/>
        </w:rPr>
        <w:t>QUESTIONS:</w:t>
      </w:r>
      <w:r w:rsidR="000A197C">
        <w:rPr>
          <w:rFonts w:ascii="Calibri" w:hAnsi="Calibri"/>
          <w:b/>
          <w:sz w:val="32"/>
          <w:szCs w:val="32"/>
        </w:rPr>
        <w:t xml:space="preserve"> </w:t>
      </w:r>
      <w:r w:rsidR="00F603BC">
        <w:rPr>
          <w:rFonts w:ascii="Calibri" w:hAnsi="Calibri"/>
          <w:b/>
          <w:sz w:val="32"/>
          <w:szCs w:val="32"/>
        </w:rPr>
        <w:t>1</w:t>
      </w:r>
      <w:bookmarkStart w:id="0" w:name="_GoBack"/>
      <w:bookmarkEnd w:id="0"/>
      <w:r w:rsidR="000A197C">
        <w:rPr>
          <w:rFonts w:ascii="Calibri" w:hAnsi="Calibri"/>
          <w:b/>
          <w:sz w:val="32"/>
          <w:szCs w:val="32"/>
        </w:rPr>
        <w:t>0 Multiple Choice</w:t>
      </w:r>
      <w:r w:rsidR="000A197C">
        <w:rPr>
          <w:rFonts w:ascii="Calibri" w:hAnsi="Calibri"/>
          <w:b/>
          <w:sz w:val="32"/>
          <w:szCs w:val="32"/>
        </w:rPr>
        <w:tab/>
        <w:t>(1</w:t>
      </w:r>
      <w:r>
        <w:rPr>
          <w:rFonts w:ascii="Calibri" w:hAnsi="Calibri"/>
          <w:b/>
          <w:sz w:val="32"/>
          <w:szCs w:val="32"/>
        </w:rPr>
        <w:t>0 marks)</w:t>
      </w:r>
    </w:p>
    <w:p w14:paraId="6CCC6EB8" w14:textId="5DC05C7D" w:rsidR="00807092" w:rsidRDefault="00807092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b/>
          <w:sz w:val="32"/>
          <w:szCs w:val="32"/>
        </w:rPr>
        <w:tab/>
        <w:t xml:space="preserve">    </w:t>
      </w:r>
      <w:r w:rsidR="00EE27D8">
        <w:rPr>
          <w:rFonts w:ascii="Calibri" w:hAnsi="Calibri"/>
          <w:b/>
          <w:sz w:val="32"/>
          <w:szCs w:val="32"/>
        </w:rPr>
        <w:t>5</w:t>
      </w:r>
      <w:r w:rsidR="000A197C">
        <w:rPr>
          <w:rFonts w:ascii="Calibri" w:hAnsi="Calibri"/>
          <w:b/>
          <w:sz w:val="32"/>
          <w:szCs w:val="32"/>
        </w:rPr>
        <w:t xml:space="preserve"> Short Answers</w:t>
      </w:r>
      <w:r w:rsidR="000A197C">
        <w:rPr>
          <w:rFonts w:ascii="Calibri" w:hAnsi="Calibri"/>
          <w:b/>
          <w:sz w:val="32"/>
          <w:szCs w:val="32"/>
        </w:rPr>
        <w:tab/>
        <w:t>(2</w:t>
      </w:r>
      <w:r>
        <w:rPr>
          <w:rFonts w:ascii="Calibri" w:hAnsi="Calibri"/>
          <w:b/>
          <w:sz w:val="32"/>
          <w:szCs w:val="32"/>
        </w:rPr>
        <w:t>0 marks)</w:t>
      </w:r>
    </w:p>
    <w:p w14:paraId="5CF49853" w14:textId="255A5974" w:rsidR="00807092" w:rsidRDefault="00807092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b/>
          <w:sz w:val="32"/>
          <w:szCs w:val="32"/>
        </w:rPr>
        <w:tab/>
        <w:t xml:space="preserve">    1 Extended Answer</w:t>
      </w:r>
      <w:r>
        <w:rPr>
          <w:rFonts w:ascii="Calibri" w:hAnsi="Calibri"/>
          <w:b/>
          <w:sz w:val="32"/>
          <w:szCs w:val="32"/>
        </w:rPr>
        <w:tab/>
        <w:t>(10 marks)</w:t>
      </w:r>
    </w:p>
    <w:p w14:paraId="79C0896B" w14:textId="77777777" w:rsidR="00807092" w:rsidRDefault="00807092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b/>
          <w:sz w:val="32"/>
          <w:szCs w:val="32"/>
        </w:rPr>
        <w:tab/>
      </w:r>
    </w:p>
    <w:p w14:paraId="6A64C262" w14:textId="77777777" w:rsidR="00807092" w:rsidRDefault="00807092" w:rsidP="00807092">
      <w:pPr>
        <w:rPr>
          <w:rFonts w:ascii="Calibri" w:hAnsi="Calibri"/>
          <w:b/>
          <w:sz w:val="32"/>
          <w:szCs w:val="32"/>
        </w:rPr>
      </w:pPr>
    </w:p>
    <w:p w14:paraId="368214D3" w14:textId="27DF22AE" w:rsidR="00807092" w:rsidRPr="0082521C" w:rsidRDefault="00807092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TOTAL MARKS: 60 marks</w:t>
      </w:r>
    </w:p>
    <w:p w14:paraId="3765B9B8" w14:textId="77777777" w:rsidR="00807092" w:rsidRDefault="00807092" w:rsidP="00807092">
      <w:pPr>
        <w:tabs>
          <w:tab w:val="left" w:pos="4100"/>
        </w:tabs>
        <w:rPr>
          <w:b/>
        </w:rPr>
      </w:pPr>
      <w:r>
        <w:rPr>
          <w:b/>
        </w:rPr>
        <w:tab/>
      </w:r>
    </w:p>
    <w:p w14:paraId="72BAC2E9" w14:textId="77777777" w:rsidR="00807092" w:rsidRDefault="00807092" w:rsidP="00807092">
      <w:pPr>
        <w:tabs>
          <w:tab w:val="left" w:pos="4100"/>
        </w:tabs>
        <w:rPr>
          <w:b/>
        </w:rPr>
      </w:pPr>
    </w:p>
    <w:p w14:paraId="01D4521E" w14:textId="77777777" w:rsidR="00807092" w:rsidRPr="00764F74" w:rsidRDefault="00807092" w:rsidP="00807092">
      <w:pPr>
        <w:tabs>
          <w:tab w:val="left" w:pos="4100"/>
        </w:tabs>
        <w:rPr>
          <w:b/>
        </w:rPr>
      </w:pPr>
    </w:p>
    <w:p w14:paraId="495F0AE9" w14:textId="77777777" w:rsidR="00807092" w:rsidRDefault="00807092" w:rsidP="00807092">
      <w:pPr>
        <w:jc w:val="center"/>
        <w:rPr>
          <w:rFonts w:ascii="Calibri" w:hAnsi="Calibri"/>
          <w:b/>
          <w:sz w:val="32"/>
          <w:szCs w:val="32"/>
        </w:rPr>
      </w:pPr>
    </w:p>
    <w:p w14:paraId="5E326775" w14:textId="77777777" w:rsidR="00807092" w:rsidRDefault="00807092" w:rsidP="00807092">
      <w:pPr>
        <w:jc w:val="center"/>
        <w:rPr>
          <w:rFonts w:ascii="Calibri" w:hAnsi="Calibri"/>
          <w:b/>
          <w:sz w:val="32"/>
          <w:szCs w:val="32"/>
        </w:rPr>
      </w:pPr>
    </w:p>
    <w:p w14:paraId="1269D544" w14:textId="16268E23" w:rsidR="00807092" w:rsidRPr="00807092" w:rsidRDefault="00807092" w:rsidP="00807092">
      <w:pPr>
        <w:jc w:val="center"/>
        <w:rPr>
          <w:rFonts w:ascii="Calibri" w:hAnsi="Calibri"/>
          <w:b/>
        </w:rPr>
      </w:pPr>
      <w:r w:rsidRPr="0082521C">
        <w:rPr>
          <w:rFonts w:ascii="Calibri" w:hAnsi="Calibri"/>
          <w:b/>
          <w:sz w:val="32"/>
          <w:szCs w:val="32"/>
        </w:rPr>
        <w:t>DO NOT WRITE ON OR MARK THIS PAPER</w:t>
      </w:r>
    </w:p>
    <w:p w14:paraId="634A78B2" w14:textId="47FEBB72" w:rsidR="002829D3" w:rsidRPr="005B0067" w:rsidRDefault="002829D3" w:rsidP="000D002F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5B0067">
        <w:rPr>
          <w:rFonts w:ascii="Arial" w:hAnsi="Arial" w:cs="Arial"/>
          <w:b/>
        </w:rPr>
        <w:lastRenderedPageBreak/>
        <w:t>MULTIPLE CHOICE SECTION</w:t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="00281E91">
        <w:rPr>
          <w:rFonts w:ascii="Arial" w:hAnsi="Arial" w:cs="Arial"/>
          <w:b/>
        </w:rPr>
        <w:t xml:space="preserve">      </w:t>
      </w:r>
      <w:r w:rsidRPr="005B0067">
        <w:rPr>
          <w:rFonts w:ascii="Arial" w:hAnsi="Arial" w:cs="Arial"/>
          <w:b/>
        </w:rPr>
        <w:t>[20 MARKS]</w:t>
      </w:r>
    </w:p>
    <w:p w14:paraId="66F6F91A" w14:textId="77777777" w:rsidR="00807092" w:rsidRDefault="00807092" w:rsidP="000D002F">
      <w:pPr>
        <w:rPr>
          <w:rFonts w:ascii="Arial" w:hAnsi="Arial" w:cs="Arial"/>
          <w:b/>
        </w:rPr>
      </w:pPr>
    </w:p>
    <w:p w14:paraId="2BBF40CD" w14:textId="4ADA2F32" w:rsidR="00807092" w:rsidRPr="00807092" w:rsidRDefault="00054E9A" w:rsidP="000D002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Questions 1-1</w:t>
      </w:r>
      <w:r w:rsidR="00807092" w:rsidRPr="00807092">
        <w:rPr>
          <w:rFonts w:ascii="Arial" w:hAnsi="Arial" w:cs="Arial"/>
          <w:b/>
        </w:rPr>
        <w:t>0</w:t>
      </w:r>
    </w:p>
    <w:p w14:paraId="602783C5" w14:textId="77777777" w:rsidR="00807092" w:rsidRPr="00807092" w:rsidRDefault="00807092" w:rsidP="00807092">
      <w:pPr>
        <w:rPr>
          <w:rFonts w:ascii="Arial" w:hAnsi="Arial" w:cs="Arial"/>
        </w:rPr>
      </w:pPr>
    </w:p>
    <w:p w14:paraId="26AB4D96" w14:textId="77777777" w:rsidR="002143F8" w:rsidRPr="00742D3E" w:rsidRDefault="002143F8" w:rsidP="00742D3E">
      <w:pPr>
        <w:rPr>
          <w:rFonts w:ascii="Arial" w:hAnsi="Arial" w:cs="Arial"/>
        </w:rPr>
      </w:pPr>
    </w:p>
    <w:p w14:paraId="5BF58DDA" w14:textId="77777777" w:rsidR="005B0067" w:rsidRPr="005B0067" w:rsidRDefault="005B0067" w:rsidP="005B00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It is possible to transmit HIV</w:t>
      </w:r>
    </w:p>
    <w:p w14:paraId="764FC3F3" w14:textId="77777777" w:rsidR="005B0067" w:rsidRPr="005B0067" w:rsidRDefault="005B0067" w:rsidP="005B0067">
      <w:pPr>
        <w:pStyle w:val="ListParagraph"/>
        <w:rPr>
          <w:rFonts w:ascii="Arial" w:hAnsi="Arial" w:cs="Arial"/>
        </w:rPr>
      </w:pPr>
    </w:p>
    <w:p w14:paraId="6D1D46B9" w14:textId="7D437579" w:rsidR="005B0067" w:rsidRPr="005B0067" w:rsidRDefault="00742D3E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00DA7">
        <w:rPr>
          <w:rFonts w:ascii="Arial" w:hAnsi="Arial" w:cs="Arial"/>
        </w:rPr>
        <w:t>hrough saliva</w:t>
      </w:r>
    </w:p>
    <w:p w14:paraId="172F1461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during childbirth</w:t>
      </w:r>
    </w:p>
    <w:p w14:paraId="042D99BE" w14:textId="1E19C293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by discussi</w:t>
      </w:r>
      <w:r w:rsidR="00B539F7">
        <w:rPr>
          <w:rFonts w:ascii="Arial" w:hAnsi="Arial" w:cs="Arial"/>
        </w:rPr>
        <w:t>ng the latest Keeping Up With The Kardashian</w:t>
      </w:r>
      <w:r w:rsidR="002C1B72">
        <w:rPr>
          <w:rFonts w:ascii="Arial" w:hAnsi="Arial" w:cs="Arial"/>
        </w:rPr>
        <w:t>s</w:t>
      </w:r>
      <w:r w:rsidR="00B539F7">
        <w:rPr>
          <w:rFonts w:ascii="Arial" w:hAnsi="Arial" w:cs="Arial"/>
        </w:rPr>
        <w:t xml:space="preserve"> episode</w:t>
      </w:r>
    </w:p>
    <w:p w14:paraId="646FD2F5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through shaking hands</w:t>
      </w:r>
    </w:p>
    <w:p w14:paraId="30FCDF0A" w14:textId="77777777" w:rsidR="005B0067" w:rsidRDefault="005B0067" w:rsidP="005B0067">
      <w:pPr>
        <w:pStyle w:val="ListParagraph"/>
        <w:ind w:left="1440"/>
        <w:rPr>
          <w:rFonts w:ascii="Arial" w:hAnsi="Arial" w:cs="Arial"/>
        </w:rPr>
      </w:pPr>
    </w:p>
    <w:p w14:paraId="5F5A4F91" w14:textId="77777777" w:rsidR="002143F8" w:rsidRPr="005B0067" w:rsidRDefault="002143F8" w:rsidP="005B0067">
      <w:pPr>
        <w:pStyle w:val="ListParagraph"/>
        <w:ind w:left="1440"/>
        <w:rPr>
          <w:rFonts w:ascii="Arial" w:hAnsi="Arial" w:cs="Arial"/>
        </w:rPr>
      </w:pPr>
    </w:p>
    <w:p w14:paraId="70055AE5" w14:textId="109FA329" w:rsidR="005B0067" w:rsidRPr="005B0067" w:rsidRDefault="005B0067" w:rsidP="005B00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T</w:t>
      </w:r>
      <w:r w:rsidR="00101A46">
        <w:rPr>
          <w:rFonts w:ascii="Arial" w:hAnsi="Arial" w:cs="Arial"/>
        </w:rPr>
        <w:t xml:space="preserve">he term ‘’chancre’’ is given to </w:t>
      </w:r>
      <w:r w:rsidR="00101A46" w:rsidRPr="005B0067">
        <w:rPr>
          <w:rFonts w:ascii="Arial" w:hAnsi="Arial" w:cs="Arial"/>
        </w:rPr>
        <w:t>the sores symptomatic</w:t>
      </w:r>
      <w:r w:rsidR="00101A46">
        <w:rPr>
          <w:rFonts w:ascii="Arial" w:hAnsi="Arial" w:cs="Arial"/>
        </w:rPr>
        <w:t xml:space="preserve"> of</w:t>
      </w:r>
    </w:p>
    <w:p w14:paraId="187D0259" w14:textId="77777777" w:rsidR="005B0067" w:rsidRPr="005B0067" w:rsidRDefault="005B0067" w:rsidP="005B0067">
      <w:pPr>
        <w:pStyle w:val="ListParagraph"/>
        <w:rPr>
          <w:rFonts w:ascii="Arial" w:hAnsi="Arial" w:cs="Arial"/>
        </w:rPr>
      </w:pPr>
    </w:p>
    <w:p w14:paraId="0ECFCD41" w14:textId="2EF3FBAE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 xml:space="preserve"> herpes</w:t>
      </w:r>
    </w:p>
    <w:p w14:paraId="5501DD93" w14:textId="113E326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 xml:space="preserve"> syphilis</w:t>
      </w:r>
    </w:p>
    <w:p w14:paraId="439E3BA0" w14:textId="042A6526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 xml:space="preserve"> genital warts</w:t>
      </w:r>
    </w:p>
    <w:p w14:paraId="28E90D73" w14:textId="4FEE91C6" w:rsidR="002143F8" w:rsidRDefault="005B0067" w:rsidP="0080709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 xml:space="preserve"> genital herpes</w:t>
      </w:r>
    </w:p>
    <w:p w14:paraId="5180A268" w14:textId="77777777" w:rsidR="000B1BA9" w:rsidRPr="00807092" w:rsidRDefault="000B1BA9" w:rsidP="000B1BA9">
      <w:pPr>
        <w:pStyle w:val="ListParagraph"/>
        <w:ind w:left="1440"/>
        <w:rPr>
          <w:rFonts w:ascii="Arial" w:hAnsi="Arial" w:cs="Arial"/>
        </w:rPr>
      </w:pPr>
    </w:p>
    <w:p w14:paraId="6F872DDA" w14:textId="77777777" w:rsidR="005B0067" w:rsidRPr="005B0067" w:rsidRDefault="005B0067" w:rsidP="005B00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This STI may lead to heart disease and insanity.</w:t>
      </w:r>
    </w:p>
    <w:p w14:paraId="2FF6EAEC" w14:textId="77777777" w:rsidR="005B0067" w:rsidRPr="005B0067" w:rsidRDefault="005B0067" w:rsidP="005B0067">
      <w:pPr>
        <w:pStyle w:val="ListParagraph"/>
        <w:rPr>
          <w:rFonts w:ascii="Arial" w:hAnsi="Arial" w:cs="Arial"/>
        </w:rPr>
      </w:pPr>
    </w:p>
    <w:p w14:paraId="2E9F3AC6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Gonorrhoea</w:t>
      </w:r>
    </w:p>
    <w:p w14:paraId="2D9E8C02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Chlamydia</w:t>
      </w:r>
    </w:p>
    <w:p w14:paraId="366DE68B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Syphilis</w:t>
      </w:r>
    </w:p>
    <w:p w14:paraId="313236B7" w14:textId="77777777" w:rsid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Genital herpes</w:t>
      </w:r>
    </w:p>
    <w:p w14:paraId="54F130A1" w14:textId="77777777" w:rsidR="00E10F88" w:rsidRDefault="00E10F88" w:rsidP="00E10F88">
      <w:pPr>
        <w:pStyle w:val="ListParagraph"/>
        <w:ind w:left="1440"/>
        <w:rPr>
          <w:rFonts w:ascii="Arial" w:hAnsi="Arial" w:cs="Arial"/>
        </w:rPr>
      </w:pPr>
    </w:p>
    <w:p w14:paraId="43E36BC0" w14:textId="77777777" w:rsidR="00E10F88" w:rsidRDefault="00E10F88" w:rsidP="00E10F88">
      <w:pPr>
        <w:pStyle w:val="ListParagraph"/>
        <w:ind w:left="1440"/>
        <w:rPr>
          <w:rFonts w:ascii="Arial" w:hAnsi="Arial" w:cs="Arial"/>
        </w:rPr>
      </w:pPr>
    </w:p>
    <w:p w14:paraId="57633D7A" w14:textId="7B84317B" w:rsidR="00E10F88" w:rsidRDefault="00E10F88" w:rsidP="00E10F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possible symptoms of a syphilis infection during the secondary stage include:</w:t>
      </w:r>
    </w:p>
    <w:p w14:paraId="06A987BC" w14:textId="77777777" w:rsidR="00E10F88" w:rsidRDefault="00E10F88" w:rsidP="00E10F88">
      <w:pPr>
        <w:pStyle w:val="ListParagraph"/>
        <w:rPr>
          <w:rFonts w:ascii="Arial" w:hAnsi="Arial" w:cs="Arial"/>
        </w:rPr>
      </w:pPr>
    </w:p>
    <w:p w14:paraId="153A6011" w14:textId="77801A6A" w:rsidR="00E10F88" w:rsidRDefault="00E10F88" w:rsidP="00E10F8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Small sores appearing on the sex organs</w:t>
      </w:r>
    </w:p>
    <w:p w14:paraId="39D690DC" w14:textId="562ACDC6" w:rsidR="00E10F88" w:rsidRDefault="00E10F88" w:rsidP="00E10F8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Weakening of the blood vessels</w:t>
      </w:r>
    </w:p>
    <w:p w14:paraId="15D2E1BD" w14:textId="37C37896" w:rsidR="00E10F88" w:rsidRDefault="00E10F88" w:rsidP="00E10F8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Mild fevers and skin rashes</w:t>
      </w:r>
    </w:p>
    <w:p w14:paraId="18D829AC" w14:textId="60F5E8CF" w:rsidR="00E10F88" w:rsidRPr="005B0067" w:rsidRDefault="00E10F88" w:rsidP="00E10F8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blindness</w:t>
      </w:r>
    </w:p>
    <w:p w14:paraId="56D21A39" w14:textId="77777777" w:rsidR="00281E91" w:rsidRDefault="00281E91" w:rsidP="002143F8">
      <w:pPr>
        <w:rPr>
          <w:rFonts w:ascii="Arial" w:hAnsi="Arial" w:cs="Arial"/>
        </w:rPr>
      </w:pPr>
    </w:p>
    <w:p w14:paraId="148D21AD" w14:textId="77777777" w:rsidR="002143F8" w:rsidRPr="002143F8" w:rsidRDefault="002143F8" w:rsidP="002143F8">
      <w:pPr>
        <w:rPr>
          <w:rFonts w:ascii="Arial" w:hAnsi="Arial" w:cs="Arial"/>
        </w:rPr>
      </w:pPr>
    </w:p>
    <w:p w14:paraId="5544D20D" w14:textId="77777777" w:rsidR="005B0067" w:rsidRPr="005B0067" w:rsidRDefault="005B0067" w:rsidP="005B00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The treatment for gonorrhoea is usually:</w:t>
      </w:r>
    </w:p>
    <w:p w14:paraId="4C3B124A" w14:textId="77777777" w:rsidR="005B0067" w:rsidRPr="005B0067" w:rsidRDefault="005B0067" w:rsidP="005B0067">
      <w:pPr>
        <w:pStyle w:val="ListParagraph"/>
        <w:rPr>
          <w:rFonts w:ascii="Arial" w:hAnsi="Arial" w:cs="Arial"/>
        </w:rPr>
      </w:pPr>
    </w:p>
    <w:p w14:paraId="11398B5C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antibiotics</w:t>
      </w:r>
    </w:p>
    <w:p w14:paraId="67A4002B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laser therapy</w:t>
      </w:r>
    </w:p>
    <w:p w14:paraId="19A750DC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antivirals</w:t>
      </w:r>
    </w:p>
    <w:p w14:paraId="42D5B63A" w14:textId="77777777" w:rsid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circumcision</w:t>
      </w:r>
    </w:p>
    <w:p w14:paraId="77ED69D7" w14:textId="77777777" w:rsidR="00F369CA" w:rsidRDefault="00F369CA" w:rsidP="002143F8">
      <w:pPr>
        <w:rPr>
          <w:rFonts w:ascii="Arial" w:hAnsi="Arial" w:cs="Arial"/>
        </w:rPr>
      </w:pPr>
    </w:p>
    <w:p w14:paraId="4EE3620C" w14:textId="77777777" w:rsidR="000B1BA9" w:rsidRDefault="000B1BA9" w:rsidP="002143F8">
      <w:pPr>
        <w:rPr>
          <w:rFonts w:ascii="Arial" w:hAnsi="Arial" w:cs="Arial"/>
        </w:rPr>
      </w:pPr>
    </w:p>
    <w:p w14:paraId="04354047" w14:textId="77777777" w:rsidR="000B1BA9" w:rsidRDefault="000B1BA9" w:rsidP="002143F8">
      <w:pPr>
        <w:rPr>
          <w:rFonts w:ascii="Arial" w:hAnsi="Arial" w:cs="Arial"/>
        </w:rPr>
      </w:pPr>
    </w:p>
    <w:p w14:paraId="09EF9613" w14:textId="77777777" w:rsidR="000B1BA9" w:rsidRDefault="000B1BA9" w:rsidP="002143F8">
      <w:pPr>
        <w:rPr>
          <w:rFonts w:ascii="Arial" w:hAnsi="Arial" w:cs="Arial"/>
        </w:rPr>
      </w:pPr>
    </w:p>
    <w:p w14:paraId="475D05CF" w14:textId="77777777" w:rsidR="000B1BA9" w:rsidRDefault="000B1BA9" w:rsidP="002143F8">
      <w:pPr>
        <w:rPr>
          <w:rFonts w:ascii="Arial" w:hAnsi="Arial" w:cs="Arial"/>
        </w:rPr>
      </w:pPr>
    </w:p>
    <w:p w14:paraId="56B4A4CC" w14:textId="77777777" w:rsidR="000B1BA9" w:rsidRDefault="000B1BA9" w:rsidP="002143F8">
      <w:pPr>
        <w:rPr>
          <w:rFonts w:ascii="Arial" w:hAnsi="Arial" w:cs="Arial"/>
        </w:rPr>
      </w:pPr>
    </w:p>
    <w:p w14:paraId="5B52DA4A" w14:textId="77777777" w:rsidR="002143F8" w:rsidRPr="002143F8" w:rsidRDefault="002143F8" w:rsidP="002143F8">
      <w:pPr>
        <w:rPr>
          <w:rFonts w:ascii="Arial" w:hAnsi="Arial" w:cs="Arial"/>
        </w:rPr>
      </w:pPr>
    </w:p>
    <w:p w14:paraId="6A024B9F" w14:textId="77777777" w:rsidR="00F369CA" w:rsidRDefault="00F369CA" w:rsidP="00F369CA">
      <w:pPr>
        <w:pStyle w:val="ListParagraph"/>
        <w:ind w:left="1440"/>
        <w:rPr>
          <w:rFonts w:ascii="Arial" w:hAnsi="Arial" w:cs="Arial"/>
        </w:rPr>
      </w:pPr>
    </w:p>
    <w:p w14:paraId="0551A6B1" w14:textId="77777777" w:rsidR="002143F8" w:rsidRDefault="002143F8" w:rsidP="00F369CA">
      <w:pPr>
        <w:pStyle w:val="ListParagraph"/>
        <w:ind w:left="1440"/>
        <w:rPr>
          <w:rFonts w:ascii="Arial" w:hAnsi="Arial" w:cs="Arial"/>
        </w:rPr>
      </w:pPr>
    </w:p>
    <w:p w14:paraId="638B2776" w14:textId="636E94B9" w:rsidR="000B5F93" w:rsidRPr="003B6C15" w:rsidRDefault="003B6C15" w:rsidP="003B6C15">
      <w:pPr>
        <w:spacing w:after="120" w:line="276" w:lineRule="auto"/>
        <w:rPr>
          <w:rFonts w:ascii="Arial" w:eastAsia="Times New Roman" w:hAnsi="Arial" w:cs="Arial"/>
          <w:bCs/>
        </w:rPr>
      </w:pPr>
      <w:r w:rsidRPr="003B6C15">
        <w:rPr>
          <w:rFonts w:ascii="Arial" w:eastAsia="Times New Roman" w:hAnsi="Arial" w:cs="Arial"/>
          <w:bCs/>
        </w:rPr>
        <w:t xml:space="preserve">6.  </w:t>
      </w:r>
      <w:r w:rsidR="000B5F93" w:rsidRPr="003B6C15">
        <w:rPr>
          <w:rFonts w:ascii="Arial" w:eastAsia="Times New Roman" w:hAnsi="Arial" w:cs="Arial"/>
          <w:bCs/>
        </w:rPr>
        <w:t xml:space="preserve">The transmission of sexually transmitted infections such as AIDS, syphilis and </w:t>
      </w:r>
      <w:r w:rsidRPr="003B6C15">
        <w:rPr>
          <w:rFonts w:ascii="Arial" w:eastAsia="Times New Roman" w:hAnsi="Arial" w:cs="Arial"/>
          <w:bCs/>
        </w:rPr>
        <w:t xml:space="preserve">         </w:t>
      </w:r>
      <w:r w:rsidRPr="003B6C15">
        <w:rPr>
          <w:rFonts w:ascii="Arial" w:eastAsia="Times New Roman" w:hAnsi="Arial" w:cs="Arial"/>
          <w:bCs/>
        </w:rPr>
        <w:br/>
        <w:t xml:space="preserve">      </w:t>
      </w:r>
      <w:r w:rsidR="000B5F93" w:rsidRPr="003B6C15">
        <w:rPr>
          <w:rFonts w:ascii="Arial" w:eastAsia="Times New Roman" w:hAnsi="Arial" w:cs="Arial"/>
          <w:bCs/>
        </w:rPr>
        <w:t>gonorrhoea can be limited by</w:t>
      </w:r>
    </w:p>
    <w:p w14:paraId="6C75B367" w14:textId="77777777" w:rsidR="000B5F93" w:rsidRPr="003B6C15" w:rsidRDefault="000B5F93" w:rsidP="000B5F93">
      <w:pPr>
        <w:pStyle w:val="ListParagraph"/>
        <w:ind w:left="709"/>
        <w:rPr>
          <w:rFonts w:ascii="Arial" w:eastAsia="Times New Roman" w:hAnsi="Arial" w:cs="Arial"/>
          <w:bCs/>
        </w:rPr>
      </w:pPr>
    </w:p>
    <w:p w14:paraId="7A7078F1" w14:textId="21338B23" w:rsidR="000B5F93" w:rsidRPr="003B6C15" w:rsidRDefault="00D209BF" w:rsidP="000B5F93">
      <w:pPr>
        <w:pStyle w:val="ListParagraph"/>
        <w:numPr>
          <w:ilvl w:val="0"/>
          <w:numId w:val="13"/>
        </w:numPr>
        <w:spacing w:after="200" w:line="276" w:lineRule="auto"/>
        <w:ind w:left="851" w:hanging="425"/>
        <w:rPr>
          <w:rFonts w:ascii="Arial" w:eastAsia="Times New Roman" w:hAnsi="Arial" w:cs="Arial"/>
          <w:bCs/>
        </w:rPr>
      </w:pPr>
      <w:proofErr w:type="gramStart"/>
      <w:r>
        <w:rPr>
          <w:rFonts w:ascii="Arial" w:eastAsia="Times New Roman" w:hAnsi="Arial" w:cs="Arial"/>
          <w:bCs/>
        </w:rPr>
        <w:t>the</w:t>
      </w:r>
      <w:proofErr w:type="gramEnd"/>
      <w:r>
        <w:rPr>
          <w:rFonts w:ascii="Arial" w:eastAsia="Times New Roman" w:hAnsi="Arial" w:cs="Arial"/>
          <w:bCs/>
        </w:rPr>
        <w:t xml:space="preserve"> </w:t>
      </w:r>
      <w:r w:rsidR="000B5F93" w:rsidRPr="003B6C15">
        <w:rPr>
          <w:rFonts w:ascii="Arial" w:eastAsia="Times New Roman" w:hAnsi="Arial" w:cs="Arial"/>
          <w:bCs/>
        </w:rPr>
        <w:t>oral contraceptive pill.</w:t>
      </w:r>
    </w:p>
    <w:p w14:paraId="47DC9F93" w14:textId="516D85B8" w:rsidR="000B5F93" w:rsidRPr="003B6C15" w:rsidRDefault="00D209BF" w:rsidP="000B5F93">
      <w:pPr>
        <w:pStyle w:val="ListParagraph"/>
        <w:numPr>
          <w:ilvl w:val="0"/>
          <w:numId w:val="13"/>
        </w:numPr>
        <w:spacing w:after="200" w:line="276" w:lineRule="auto"/>
        <w:ind w:left="851" w:hanging="425"/>
        <w:rPr>
          <w:rFonts w:ascii="Arial" w:eastAsia="Times New Roman" w:hAnsi="Arial" w:cs="Arial"/>
          <w:bCs/>
        </w:rPr>
      </w:pPr>
      <w:proofErr w:type="gramStart"/>
      <w:r>
        <w:rPr>
          <w:rFonts w:ascii="Arial" w:eastAsia="Times New Roman" w:hAnsi="Arial" w:cs="Arial"/>
          <w:bCs/>
        </w:rPr>
        <w:t>a</w:t>
      </w:r>
      <w:proofErr w:type="gramEnd"/>
      <w:r>
        <w:rPr>
          <w:rFonts w:ascii="Arial" w:eastAsia="Times New Roman" w:hAnsi="Arial" w:cs="Arial"/>
          <w:bCs/>
        </w:rPr>
        <w:t xml:space="preserve"> </w:t>
      </w:r>
      <w:r w:rsidR="000B5F93" w:rsidRPr="003B6C15">
        <w:rPr>
          <w:rFonts w:ascii="Arial" w:eastAsia="Times New Roman" w:hAnsi="Arial" w:cs="Arial"/>
          <w:bCs/>
        </w:rPr>
        <w:t>spermicide.</w:t>
      </w:r>
    </w:p>
    <w:p w14:paraId="33604FC4" w14:textId="77777777" w:rsidR="000B5F93" w:rsidRPr="003B6C15" w:rsidRDefault="000B5F93" w:rsidP="000B5F93">
      <w:pPr>
        <w:pStyle w:val="ListParagraph"/>
        <w:numPr>
          <w:ilvl w:val="0"/>
          <w:numId w:val="13"/>
        </w:numPr>
        <w:spacing w:after="200" w:line="276" w:lineRule="auto"/>
        <w:ind w:left="851" w:hanging="425"/>
        <w:rPr>
          <w:rFonts w:ascii="Arial" w:eastAsia="Times New Roman" w:hAnsi="Arial" w:cs="Arial"/>
          <w:bCs/>
        </w:rPr>
      </w:pPr>
      <w:proofErr w:type="gramStart"/>
      <w:r w:rsidRPr="003B6C15">
        <w:rPr>
          <w:rFonts w:ascii="Arial" w:eastAsia="Times New Roman" w:hAnsi="Arial" w:cs="Arial"/>
          <w:bCs/>
        </w:rPr>
        <w:t>condoms</w:t>
      </w:r>
      <w:proofErr w:type="gramEnd"/>
      <w:r w:rsidRPr="003B6C15">
        <w:rPr>
          <w:rFonts w:ascii="Arial" w:eastAsia="Times New Roman" w:hAnsi="Arial" w:cs="Arial"/>
          <w:bCs/>
        </w:rPr>
        <w:t>.</w:t>
      </w:r>
    </w:p>
    <w:p w14:paraId="62D822E4" w14:textId="10E0EF0B" w:rsidR="000B5F93" w:rsidRPr="003B6C15" w:rsidRDefault="000B5F93" w:rsidP="000B5F93">
      <w:pPr>
        <w:pStyle w:val="ListParagraph"/>
        <w:numPr>
          <w:ilvl w:val="0"/>
          <w:numId w:val="13"/>
        </w:numPr>
        <w:spacing w:after="200" w:line="276" w:lineRule="auto"/>
        <w:ind w:left="851" w:hanging="425"/>
        <w:rPr>
          <w:rFonts w:ascii="Arial" w:eastAsia="Times New Roman" w:hAnsi="Arial" w:cs="Arial"/>
          <w:bCs/>
        </w:rPr>
      </w:pPr>
      <w:r w:rsidRPr="003B6C15">
        <w:rPr>
          <w:rFonts w:ascii="Arial" w:eastAsia="Times New Roman" w:hAnsi="Arial" w:cs="Arial"/>
          <w:bCs/>
        </w:rPr>
        <w:t>intra-uterine devices</w:t>
      </w:r>
    </w:p>
    <w:p w14:paraId="023AA54E" w14:textId="77777777" w:rsidR="000B5F93" w:rsidRPr="000B5F93" w:rsidRDefault="000B5F93" w:rsidP="003B6C15">
      <w:pPr>
        <w:pStyle w:val="ListParagraph"/>
        <w:ind w:left="360"/>
        <w:rPr>
          <w:rFonts w:ascii="Arial" w:hAnsi="Arial" w:cs="Arial"/>
        </w:rPr>
      </w:pPr>
    </w:p>
    <w:p w14:paraId="748948A4" w14:textId="607785E7" w:rsidR="00F369CA" w:rsidRPr="003B6C15" w:rsidRDefault="003B6C15" w:rsidP="003B6C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F369CA" w:rsidRPr="003B6C15">
        <w:rPr>
          <w:rFonts w:ascii="Arial" w:hAnsi="Arial" w:cs="Arial"/>
        </w:rPr>
        <w:t xml:space="preserve"> Which of the fertility awareness methods only determines ‘safe’ days</w:t>
      </w:r>
      <w:r w:rsidR="00B539F7" w:rsidRPr="003B6C15">
        <w:rPr>
          <w:rFonts w:ascii="Arial" w:hAnsi="Arial" w:cs="Arial"/>
        </w:rPr>
        <w:t xml:space="preserve"> by recording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br/>
        <w:t xml:space="preserve">     </w:t>
      </w:r>
      <w:r w:rsidR="00B539F7" w:rsidRPr="003B6C15">
        <w:rPr>
          <w:rFonts w:ascii="Arial" w:hAnsi="Arial" w:cs="Arial"/>
        </w:rPr>
        <w:t>the days around ovulation?</w:t>
      </w:r>
      <w:r w:rsidR="000B1BA9" w:rsidRPr="003B6C15">
        <w:rPr>
          <w:rFonts w:ascii="Arial" w:hAnsi="Arial" w:cs="Arial"/>
        </w:rPr>
        <w:t xml:space="preserve"> The</w:t>
      </w:r>
    </w:p>
    <w:p w14:paraId="44D4D9D6" w14:textId="77777777" w:rsidR="00F369CA" w:rsidRDefault="00F369CA" w:rsidP="00F369CA">
      <w:pPr>
        <w:pStyle w:val="ListParagraph"/>
        <w:rPr>
          <w:rFonts w:ascii="Arial" w:hAnsi="Arial" w:cs="Arial"/>
        </w:rPr>
      </w:pPr>
    </w:p>
    <w:p w14:paraId="7203E6D7" w14:textId="0807B2E5" w:rsidR="00F369CA" w:rsidRPr="003B6C15" w:rsidRDefault="003B6C15" w:rsidP="003B6C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a)</w:t>
      </w:r>
      <w:r w:rsidR="003C2ECF">
        <w:rPr>
          <w:rFonts w:ascii="Arial" w:hAnsi="Arial" w:cs="Arial"/>
        </w:rPr>
        <w:t xml:space="preserve"> </w:t>
      </w:r>
      <w:r w:rsidR="00F369CA" w:rsidRPr="003B6C15">
        <w:rPr>
          <w:rFonts w:ascii="Arial" w:hAnsi="Arial" w:cs="Arial"/>
        </w:rPr>
        <w:t xml:space="preserve"> </w:t>
      </w:r>
      <w:proofErr w:type="gramStart"/>
      <w:r w:rsidR="00F369CA" w:rsidRPr="003B6C15">
        <w:rPr>
          <w:rFonts w:ascii="Arial" w:hAnsi="Arial" w:cs="Arial"/>
        </w:rPr>
        <w:t>rhythm</w:t>
      </w:r>
      <w:proofErr w:type="gramEnd"/>
      <w:r w:rsidR="00F369CA" w:rsidRPr="003B6C15">
        <w:rPr>
          <w:rFonts w:ascii="Arial" w:hAnsi="Arial" w:cs="Arial"/>
        </w:rPr>
        <w:t xml:space="preserve"> method</w:t>
      </w:r>
    </w:p>
    <w:p w14:paraId="31B64ACF" w14:textId="7A5B2BB1" w:rsidR="00F369CA" w:rsidRPr="003B6C15" w:rsidRDefault="003B6C15" w:rsidP="003B6C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b) </w:t>
      </w:r>
      <w:r w:rsidR="00F369CA" w:rsidRPr="003B6C15">
        <w:rPr>
          <w:rFonts w:ascii="Arial" w:hAnsi="Arial" w:cs="Arial"/>
        </w:rPr>
        <w:t xml:space="preserve"> </w:t>
      </w:r>
      <w:proofErr w:type="gramStart"/>
      <w:r w:rsidR="00F369CA" w:rsidRPr="003B6C15">
        <w:rPr>
          <w:rFonts w:ascii="Arial" w:hAnsi="Arial" w:cs="Arial"/>
        </w:rPr>
        <w:t>temperature</w:t>
      </w:r>
      <w:proofErr w:type="gramEnd"/>
      <w:r w:rsidR="00F369CA" w:rsidRPr="003B6C15">
        <w:rPr>
          <w:rFonts w:ascii="Arial" w:hAnsi="Arial" w:cs="Arial"/>
        </w:rPr>
        <w:t xml:space="preserve"> method</w:t>
      </w:r>
    </w:p>
    <w:p w14:paraId="4CFD6F48" w14:textId="63D96C32" w:rsidR="00F369CA" w:rsidRPr="003B6C15" w:rsidRDefault="003B6C15" w:rsidP="003B6C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c) </w:t>
      </w:r>
      <w:r w:rsidR="00F369CA" w:rsidRPr="003B6C15">
        <w:rPr>
          <w:rFonts w:ascii="Arial" w:hAnsi="Arial" w:cs="Arial"/>
        </w:rPr>
        <w:t xml:space="preserve"> </w:t>
      </w:r>
      <w:proofErr w:type="gramStart"/>
      <w:r w:rsidR="00F369CA" w:rsidRPr="003B6C15">
        <w:rPr>
          <w:rFonts w:ascii="Arial" w:hAnsi="Arial" w:cs="Arial"/>
        </w:rPr>
        <w:t>mucus</w:t>
      </w:r>
      <w:proofErr w:type="gramEnd"/>
      <w:r w:rsidR="00F369CA" w:rsidRPr="003B6C15">
        <w:rPr>
          <w:rFonts w:ascii="Arial" w:hAnsi="Arial" w:cs="Arial"/>
        </w:rPr>
        <w:t xml:space="preserve"> method</w:t>
      </w:r>
    </w:p>
    <w:p w14:paraId="561AED17" w14:textId="2A66AC6C" w:rsidR="00F369CA" w:rsidRPr="003B6C15" w:rsidRDefault="003B6C15" w:rsidP="003B6C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d) </w:t>
      </w:r>
      <w:r w:rsidR="003C2ECF">
        <w:rPr>
          <w:rFonts w:ascii="Arial" w:hAnsi="Arial" w:cs="Arial"/>
        </w:rPr>
        <w:t xml:space="preserve"> </w:t>
      </w:r>
      <w:proofErr w:type="spellStart"/>
      <w:proofErr w:type="gramStart"/>
      <w:r w:rsidR="00F369CA" w:rsidRPr="003B6C15">
        <w:rPr>
          <w:rFonts w:ascii="Arial" w:hAnsi="Arial" w:cs="Arial"/>
        </w:rPr>
        <w:t>symptothermal</w:t>
      </w:r>
      <w:proofErr w:type="spellEnd"/>
      <w:proofErr w:type="gramEnd"/>
      <w:r w:rsidR="00F369CA" w:rsidRPr="003B6C15">
        <w:rPr>
          <w:rFonts w:ascii="Arial" w:hAnsi="Arial" w:cs="Arial"/>
        </w:rPr>
        <w:t xml:space="preserve"> method</w:t>
      </w:r>
    </w:p>
    <w:p w14:paraId="7FCF702C" w14:textId="77777777" w:rsidR="00B539F7" w:rsidRDefault="00B539F7" w:rsidP="00B539F7">
      <w:pPr>
        <w:pStyle w:val="ListParagraph"/>
        <w:ind w:left="1440"/>
        <w:rPr>
          <w:rFonts w:ascii="Arial" w:hAnsi="Arial" w:cs="Arial"/>
        </w:rPr>
      </w:pPr>
    </w:p>
    <w:p w14:paraId="28749AA9" w14:textId="77777777" w:rsidR="002143F8" w:rsidRDefault="002143F8" w:rsidP="00B539F7">
      <w:pPr>
        <w:pStyle w:val="ListParagraph"/>
        <w:ind w:left="1440"/>
        <w:rPr>
          <w:rFonts w:ascii="Arial" w:hAnsi="Arial" w:cs="Arial"/>
        </w:rPr>
      </w:pPr>
    </w:p>
    <w:p w14:paraId="64BFE6EB" w14:textId="2FE77B91" w:rsidR="003B6C15" w:rsidRDefault="003B6C15" w:rsidP="003B6C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="00B539F7" w:rsidRPr="003B6C15">
        <w:rPr>
          <w:rFonts w:ascii="Arial" w:hAnsi="Arial" w:cs="Arial"/>
        </w:rPr>
        <w:t xml:space="preserve"> With the exception of sterilisation, the most effective method of contraception now </w:t>
      </w:r>
    </w:p>
    <w:p w14:paraId="7662B08D" w14:textId="7FE98805" w:rsidR="00B539F7" w:rsidRPr="003B6C15" w:rsidRDefault="003B6C15" w:rsidP="003B6C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B539F7" w:rsidRPr="003B6C15">
        <w:rPr>
          <w:rFonts w:ascii="Arial" w:hAnsi="Arial" w:cs="Arial"/>
        </w:rPr>
        <w:t>available</w:t>
      </w:r>
      <w:proofErr w:type="gramEnd"/>
      <w:r w:rsidR="00B539F7" w:rsidRPr="003B6C15">
        <w:rPr>
          <w:rFonts w:ascii="Arial" w:hAnsi="Arial" w:cs="Arial"/>
        </w:rPr>
        <w:t xml:space="preserve"> is</w:t>
      </w:r>
    </w:p>
    <w:p w14:paraId="7C69FB34" w14:textId="77777777" w:rsidR="0022672A" w:rsidRDefault="0022672A" w:rsidP="0022672A">
      <w:pPr>
        <w:pStyle w:val="ListParagraph"/>
        <w:rPr>
          <w:rFonts w:ascii="Arial" w:hAnsi="Arial" w:cs="Arial"/>
        </w:rPr>
      </w:pPr>
    </w:p>
    <w:p w14:paraId="376D1422" w14:textId="54ECAD08" w:rsidR="00B539F7" w:rsidRPr="003B6C15" w:rsidRDefault="003B6C15" w:rsidP="003B6C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a) </w:t>
      </w:r>
      <w:proofErr w:type="gramStart"/>
      <w:r w:rsidR="00B539F7" w:rsidRPr="003B6C15">
        <w:rPr>
          <w:rFonts w:ascii="Arial" w:hAnsi="Arial" w:cs="Arial"/>
        </w:rPr>
        <w:t>the</w:t>
      </w:r>
      <w:proofErr w:type="gramEnd"/>
      <w:r w:rsidR="00B539F7" w:rsidRPr="003B6C15">
        <w:rPr>
          <w:rFonts w:ascii="Arial" w:hAnsi="Arial" w:cs="Arial"/>
        </w:rPr>
        <w:t xml:space="preserve"> combination pill</w:t>
      </w:r>
    </w:p>
    <w:p w14:paraId="11FF3236" w14:textId="0409C706" w:rsidR="00B539F7" w:rsidRPr="003B6C15" w:rsidRDefault="003B6C15" w:rsidP="003B6C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b) </w:t>
      </w:r>
      <w:proofErr w:type="gramStart"/>
      <w:r w:rsidR="00B539F7" w:rsidRPr="003B6C15">
        <w:rPr>
          <w:rFonts w:ascii="Arial" w:hAnsi="Arial" w:cs="Arial"/>
        </w:rPr>
        <w:t>the</w:t>
      </w:r>
      <w:proofErr w:type="gramEnd"/>
      <w:r w:rsidR="00B539F7" w:rsidRPr="003B6C15">
        <w:rPr>
          <w:rFonts w:ascii="Arial" w:hAnsi="Arial" w:cs="Arial"/>
        </w:rPr>
        <w:t xml:space="preserve"> mini-pill</w:t>
      </w:r>
    </w:p>
    <w:p w14:paraId="5E7E7199" w14:textId="1BAE44D4" w:rsidR="00B539F7" w:rsidRPr="003B6C15" w:rsidRDefault="003B6C15" w:rsidP="003B6C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c) </w:t>
      </w:r>
      <w:proofErr w:type="spellStart"/>
      <w:r w:rsidR="005304D6" w:rsidRPr="003B6C15">
        <w:rPr>
          <w:rFonts w:ascii="Arial" w:hAnsi="Arial" w:cs="Arial"/>
        </w:rPr>
        <w:t>NuvaRing</w:t>
      </w:r>
      <w:proofErr w:type="spellEnd"/>
    </w:p>
    <w:p w14:paraId="1C5E0E61" w14:textId="048700CF" w:rsidR="002143F8" w:rsidRPr="003B6C15" w:rsidRDefault="003B6C15" w:rsidP="003B6C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d) </w:t>
      </w:r>
      <w:proofErr w:type="spellStart"/>
      <w:r w:rsidR="00B539F7" w:rsidRPr="003B6C15">
        <w:rPr>
          <w:rFonts w:ascii="Arial" w:hAnsi="Arial" w:cs="Arial"/>
        </w:rPr>
        <w:t>Femidom</w:t>
      </w:r>
      <w:proofErr w:type="spellEnd"/>
    </w:p>
    <w:p w14:paraId="0E71F779" w14:textId="77777777" w:rsidR="00E10F88" w:rsidRPr="00E10F88" w:rsidRDefault="00E10F88" w:rsidP="00E10F88">
      <w:pPr>
        <w:pStyle w:val="ListParagraph"/>
        <w:ind w:left="1440"/>
        <w:rPr>
          <w:rFonts w:ascii="Arial" w:hAnsi="Arial" w:cs="Arial"/>
        </w:rPr>
      </w:pPr>
    </w:p>
    <w:p w14:paraId="38837947" w14:textId="6C6A5544" w:rsidR="0022672A" w:rsidRPr="00964BDA" w:rsidRDefault="00964BDA" w:rsidP="00964B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="0022672A" w:rsidRPr="00964BDA">
        <w:rPr>
          <w:rFonts w:ascii="Arial" w:hAnsi="Arial" w:cs="Arial"/>
        </w:rPr>
        <w:t xml:space="preserve"> Which of the following is typically </w:t>
      </w:r>
      <w:r w:rsidR="00652E38" w:rsidRPr="00964BDA">
        <w:rPr>
          <w:rFonts w:ascii="Arial" w:hAnsi="Arial" w:cs="Arial"/>
        </w:rPr>
        <w:t>a</w:t>
      </w:r>
      <w:r w:rsidR="0022672A" w:rsidRPr="00964BDA">
        <w:rPr>
          <w:rFonts w:ascii="Arial" w:hAnsi="Arial" w:cs="Arial"/>
        </w:rPr>
        <w:t>ssociated with having a vasectomy?</w:t>
      </w:r>
    </w:p>
    <w:p w14:paraId="29E41EED" w14:textId="77777777" w:rsidR="00FB2445" w:rsidRDefault="00FB2445" w:rsidP="00FB2445">
      <w:pPr>
        <w:pStyle w:val="ListParagraph"/>
        <w:rPr>
          <w:rFonts w:ascii="Arial" w:hAnsi="Arial" w:cs="Arial"/>
        </w:rPr>
      </w:pPr>
    </w:p>
    <w:p w14:paraId="26D05AA8" w14:textId="05ACFFDC" w:rsidR="0022672A" w:rsidRPr="00964BDA" w:rsidRDefault="00964BDA" w:rsidP="00964B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a) </w:t>
      </w:r>
      <w:r w:rsidR="0022672A" w:rsidRPr="00964BDA">
        <w:rPr>
          <w:rFonts w:ascii="Arial" w:hAnsi="Arial" w:cs="Arial"/>
        </w:rPr>
        <w:t>Decreased testosterone production</w:t>
      </w:r>
    </w:p>
    <w:p w14:paraId="6CCD6AEB" w14:textId="27080B30" w:rsidR="0022672A" w:rsidRPr="00964BDA" w:rsidRDefault="00964BDA" w:rsidP="00964B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b) </w:t>
      </w:r>
      <w:r w:rsidR="0022672A" w:rsidRPr="00964BDA">
        <w:rPr>
          <w:rFonts w:ascii="Arial" w:hAnsi="Arial" w:cs="Arial"/>
        </w:rPr>
        <w:t>Reduced rigidity of erections</w:t>
      </w:r>
    </w:p>
    <w:p w14:paraId="063F2386" w14:textId="441D3116" w:rsidR="0022672A" w:rsidRPr="00964BDA" w:rsidRDefault="00964BDA" w:rsidP="00964B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c) </w:t>
      </w:r>
      <w:r w:rsidR="0022672A" w:rsidRPr="00964BDA">
        <w:rPr>
          <w:rFonts w:ascii="Arial" w:hAnsi="Arial" w:cs="Arial"/>
        </w:rPr>
        <w:t>Decreased sperm production</w:t>
      </w:r>
    </w:p>
    <w:p w14:paraId="6BAF2A7D" w14:textId="49EC52BE" w:rsidR="0022672A" w:rsidRPr="00964BDA" w:rsidRDefault="00964BDA" w:rsidP="00964B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d) </w:t>
      </w:r>
      <w:r w:rsidR="0022672A" w:rsidRPr="00964BDA">
        <w:rPr>
          <w:rFonts w:ascii="Arial" w:hAnsi="Arial" w:cs="Arial"/>
        </w:rPr>
        <w:t>Normal orgasm</w:t>
      </w:r>
    </w:p>
    <w:p w14:paraId="39A93939" w14:textId="77777777" w:rsidR="002143F8" w:rsidRPr="002143F8" w:rsidRDefault="002143F8" w:rsidP="002143F8">
      <w:pPr>
        <w:rPr>
          <w:rFonts w:ascii="Arial" w:hAnsi="Arial" w:cs="Arial"/>
        </w:rPr>
      </w:pPr>
    </w:p>
    <w:p w14:paraId="2767F62D" w14:textId="77777777" w:rsidR="00964BDA" w:rsidRPr="00964BDA" w:rsidRDefault="00964BDA" w:rsidP="00964BDA">
      <w:pPr>
        <w:rPr>
          <w:rFonts w:ascii="Arial" w:eastAsia="Times New Roman" w:hAnsi="Arial" w:cs="Arial"/>
          <w:bCs/>
        </w:rPr>
      </w:pPr>
      <w:r>
        <w:rPr>
          <w:rFonts w:ascii="Arial" w:hAnsi="Arial" w:cs="Arial"/>
        </w:rPr>
        <w:t>10.</w:t>
      </w:r>
      <w:r w:rsidR="0022672A" w:rsidRPr="00964BDA">
        <w:rPr>
          <w:rFonts w:ascii="Arial" w:hAnsi="Arial" w:cs="Arial"/>
        </w:rPr>
        <w:t xml:space="preserve"> </w:t>
      </w:r>
      <w:r w:rsidR="000B5F93" w:rsidRPr="00964BDA">
        <w:rPr>
          <w:rFonts w:ascii="Arial" w:eastAsia="Times New Roman" w:hAnsi="Arial" w:cs="Arial"/>
          <w:bCs/>
        </w:rPr>
        <w:t xml:space="preserve">Which of the following methods of contraception operates largely by </w:t>
      </w:r>
      <w:proofErr w:type="gramStart"/>
      <w:r w:rsidR="000B5F93" w:rsidRPr="00964BDA">
        <w:rPr>
          <w:rFonts w:ascii="Arial" w:eastAsia="Times New Roman" w:hAnsi="Arial" w:cs="Arial"/>
          <w:bCs/>
        </w:rPr>
        <w:t>preventing</w:t>
      </w:r>
      <w:proofErr w:type="gramEnd"/>
      <w:r w:rsidR="000B5F93" w:rsidRPr="00964BDA">
        <w:rPr>
          <w:rFonts w:ascii="Arial" w:eastAsia="Times New Roman" w:hAnsi="Arial" w:cs="Arial"/>
          <w:bCs/>
        </w:rPr>
        <w:t xml:space="preserve"> </w:t>
      </w:r>
      <w:r w:rsidRPr="00964BDA">
        <w:rPr>
          <w:rFonts w:ascii="Arial" w:eastAsia="Times New Roman" w:hAnsi="Arial" w:cs="Arial"/>
          <w:bCs/>
        </w:rPr>
        <w:t xml:space="preserve">  </w:t>
      </w:r>
    </w:p>
    <w:p w14:paraId="47B15B3B" w14:textId="148A866A" w:rsidR="000B5F93" w:rsidRPr="00964BDA" w:rsidRDefault="00964BDA" w:rsidP="00964BDA">
      <w:pPr>
        <w:rPr>
          <w:rFonts w:ascii="Arial" w:hAnsi="Arial" w:cs="Arial"/>
        </w:rPr>
      </w:pPr>
      <w:r w:rsidRPr="00964BDA">
        <w:rPr>
          <w:rFonts w:ascii="Arial" w:eastAsia="Times New Roman" w:hAnsi="Arial" w:cs="Arial"/>
          <w:bCs/>
        </w:rPr>
        <w:t xml:space="preserve">       </w:t>
      </w:r>
      <w:proofErr w:type="gramStart"/>
      <w:r w:rsidR="000B5F93" w:rsidRPr="00964BDA">
        <w:rPr>
          <w:rFonts w:ascii="Arial" w:eastAsia="Times New Roman" w:hAnsi="Arial" w:cs="Arial"/>
          <w:bCs/>
        </w:rPr>
        <w:t>implantation</w:t>
      </w:r>
      <w:proofErr w:type="gramEnd"/>
      <w:r w:rsidR="000B5F93" w:rsidRPr="00964BDA">
        <w:rPr>
          <w:rFonts w:ascii="Arial" w:eastAsia="Times New Roman" w:hAnsi="Arial" w:cs="Arial"/>
          <w:bCs/>
        </w:rPr>
        <w:t xml:space="preserve"> rather than preventing fertilisation?</w:t>
      </w:r>
    </w:p>
    <w:p w14:paraId="7A05BDF2" w14:textId="77777777" w:rsidR="000B5F93" w:rsidRPr="00964BDA" w:rsidRDefault="000B5F93" w:rsidP="000B5F93">
      <w:pPr>
        <w:pStyle w:val="ListParagraph"/>
        <w:ind w:left="709"/>
        <w:rPr>
          <w:rFonts w:ascii="Arial" w:eastAsia="Times New Roman" w:hAnsi="Arial" w:cs="Arial"/>
          <w:bCs/>
        </w:rPr>
      </w:pPr>
    </w:p>
    <w:p w14:paraId="4954F31C" w14:textId="77777777" w:rsidR="000B5F93" w:rsidRPr="00964BDA" w:rsidRDefault="000B5F93" w:rsidP="000B5F93">
      <w:pPr>
        <w:pStyle w:val="ListParagraph"/>
        <w:numPr>
          <w:ilvl w:val="0"/>
          <w:numId w:val="10"/>
        </w:numPr>
        <w:spacing w:after="200" w:line="276" w:lineRule="auto"/>
        <w:ind w:left="851" w:hanging="425"/>
        <w:rPr>
          <w:rFonts w:ascii="Arial" w:eastAsia="Times New Roman" w:hAnsi="Arial" w:cs="Arial"/>
          <w:bCs/>
        </w:rPr>
      </w:pPr>
      <w:r w:rsidRPr="00964BDA">
        <w:rPr>
          <w:rFonts w:ascii="Arial" w:eastAsia="Times New Roman" w:hAnsi="Arial" w:cs="Arial"/>
          <w:bCs/>
        </w:rPr>
        <w:t>diaphragm</w:t>
      </w:r>
    </w:p>
    <w:p w14:paraId="5AFF5F4C" w14:textId="77777777" w:rsidR="000B5F93" w:rsidRPr="00964BDA" w:rsidRDefault="000B5F93" w:rsidP="000B5F93">
      <w:pPr>
        <w:pStyle w:val="ListParagraph"/>
        <w:numPr>
          <w:ilvl w:val="0"/>
          <w:numId w:val="10"/>
        </w:numPr>
        <w:spacing w:after="200" w:line="276" w:lineRule="auto"/>
        <w:ind w:left="851" w:hanging="425"/>
        <w:rPr>
          <w:rFonts w:ascii="Arial" w:eastAsia="Times New Roman" w:hAnsi="Arial" w:cs="Arial"/>
          <w:bCs/>
        </w:rPr>
      </w:pPr>
      <w:r w:rsidRPr="00964BDA">
        <w:rPr>
          <w:rFonts w:ascii="Arial" w:eastAsia="Times New Roman" w:hAnsi="Arial" w:cs="Arial"/>
          <w:bCs/>
        </w:rPr>
        <w:t>intra-uterine device</w:t>
      </w:r>
    </w:p>
    <w:p w14:paraId="11F7D68E" w14:textId="77777777" w:rsidR="000B5F93" w:rsidRPr="00964BDA" w:rsidRDefault="000B5F93" w:rsidP="000B5F93">
      <w:pPr>
        <w:pStyle w:val="ListParagraph"/>
        <w:numPr>
          <w:ilvl w:val="0"/>
          <w:numId w:val="10"/>
        </w:numPr>
        <w:spacing w:after="200" w:line="276" w:lineRule="auto"/>
        <w:ind w:left="851" w:hanging="425"/>
        <w:rPr>
          <w:rFonts w:ascii="Arial" w:eastAsia="Times New Roman" w:hAnsi="Arial" w:cs="Arial"/>
          <w:bCs/>
        </w:rPr>
      </w:pPr>
      <w:r w:rsidRPr="00964BDA">
        <w:rPr>
          <w:rFonts w:ascii="Arial" w:eastAsia="Times New Roman" w:hAnsi="Arial" w:cs="Arial"/>
          <w:bCs/>
        </w:rPr>
        <w:t>the oral contraceptive pill</w:t>
      </w:r>
    </w:p>
    <w:p w14:paraId="6BEEC74C" w14:textId="77777777" w:rsidR="000B5F93" w:rsidRPr="00C51CFF" w:rsidRDefault="000B5F93" w:rsidP="000B5F93">
      <w:pPr>
        <w:pStyle w:val="ListParagraph"/>
        <w:numPr>
          <w:ilvl w:val="0"/>
          <w:numId w:val="10"/>
        </w:numPr>
        <w:spacing w:after="200" w:line="276" w:lineRule="auto"/>
        <w:ind w:left="851" w:hanging="425"/>
        <w:rPr>
          <w:rFonts w:eastAsia="Times New Roman" w:cstheme="minorHAnsi"/>
          <w:bCs/>
        </w:rPr>
      </w:pPr>
      <w:r w:rsidRPr="00964BDA">
        <w:rPr>
          <w:rFonts w:ascii="Arial" w:eastAsia="Times New Roman" w:hAnsi="Arial" w:cs="Arial"/>
          <w:bCs/>
        </w:rPr>
        <w:t>condom</w:t>
      </w:r>
    </w:p>
    <w:p w14:paraId="64174F2C" w14:textId="77777777" w:rsidR="000D002F" w:rsidRDefault="000D002F" w:rsidP="00742D3E">
      <w:pPr>
        <w:rPr>
          <w:rFonts w:ascii="Arial" w:hAnsi="Arial" w:cs="Arial"/>
        </w:rPr>
      </w:pPr>
    </w:p>
    <w:p w14:paraId="05AE6554" w14:textId="77777777" w:rsidR="00E10F88" w:rsidRPr="00742D3E" w:rsidRDefault="00E10F88" w:rsidP="00742D3E">
      <w:pPr>
        <w:rPr>
          <w:rFonts w:ascii="Arial" w:hAnsi="Arial" w:cs="Arial"/>
        </w:rPr>
      </w:pPr>
    </w:p>
    <w:p w14:paraId="00FDB928" w14:textId="77777777" w:rsidR="00742D3E" w:rsidRPr="005B0067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2F0F3947" w14:textId="77777777" w:rsidR="008474E6" w:rsidRPr="005B0067" w:rsidRDefault="008474E6" w:rsidP="00B23421">
      <w:pPr>
        <w:pStyle w:val="ListParagraph"/>
        <w:rPr>
          <w:rFonts w:ascii="Arial" w:hAnsi="Arial" w:cs="Arial"/>
        </w:rPr>
      </w:pPr>
    </w:p>
    <w:p w14:paraId="58DB6957" w14:textId="77777777" w:rsidR="000D002F" w:rsidRPr="005304D6" w:rsidRDefault="000D002F" w:rsidP="000D002F">
      <w:pPr>
        <w:rPr>
          <w:rFonts w:ascii="Arial" w:hAnsi="Arial" w:cs="Arial"/>
        </w:rPr>
      </w:pPr>
    </w:p>
    <w:p w14:paraId="4A0B581E" w14:textId="77777777" w:rsidR="00742D3E" w:rsidRPr="00185B4B" w:rsidRDefault="00742D3E" w:rsidP="00185B4B">
      <w:pPr>
        <w:rPr>
          <w:rFonts w:ascii="Arial" w:hAnsi="Arial" w:cs="Arial"/>
        </w:rPr>
      </w:pPr>
    </w:p>
    <w:p w14:paraId="1F5125F3" w14:textId="77777777" w:rsidR="00742D3E" w:rsidRDefault="00742D3E" w:rsidP="00414FEA">
      <w:pPr>
        <w:rPr>
          <w:rFonts w:ascii="Arial" w:hAnsi="Arial" w:cs="Arial"/>
        </w:rPr>
      </w:pPr>
    </w:p>
    <w:p w14:paraId="6D6441AD" w14:textId="77777777" w:rsidR="00807092" w:rsidRDefault="00807092" w:rsidP="00414FEA">
      <w:pPr>
        <w:rPr>
          <w:rFonts w:ascii="Arial" w:hAnsi="Arial" w:cs="Arial"/>
        </w:rPr>
      </w:pPr>
    </w:p>
    <w:p w14:paraId="2C7991DE" w14:textId="77777777" w:rsidR="005304D6" w:rsidRPr="00414FEA" w:rsidRDefault="005304D6" w:rsidP="00414FEA">
      <w:pPr>
        <w:rPr>
          <w:rFonts w:ascii="Arial" w:hAnsi="Arial" w:cs="Arial"/>
        </w:rPr>
      </w:pPr>
    </w:p>
    <w:p w14:paraId="20A0DDEE" w14:textId="45B6459C" w:rsidR="003B72AF" w:rsidRPr="005F4FD6" w:rsidRDefault="003B72AF" w:rsidP="003B72AF">
      <w:pPr>
        <w:jc w:val="center"/>
      </w:pPr>
      <w:r>
        <w:rPr>
          <w:noProof/>
          <w:lang w:eastAsia="en-AU"/>
        </w:rPr>
        <w:drawing>
          <wp:inline distT="0" distB="0" distL="0" distR="0" wp14:anchorId="1E00CCFD" wp14:editId="32D58E06">
            <wp:extent cx="1200150" cy="1600200"/>
            <wp:effectExtent l="0" t="0" r="0" b="0"/>
            <wp:docPr id="2" name="Picture 2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C3C8" w14:textId="77777777" w:rsidR="003B72AF" w:rsidRPr="003B72AF" w:rsidRDefault="003B72AF" w:rsidP="003B72AF">
      <w:pPr>
        <w:jc w:val="center"/>
        <w:rPr>
          <w:rFonts w:ascii="Arial" w:hAnsi="Arial" w:cs="Arial"/>
          <w:b/>
          <w:sz w:val="32"/>
          <w:szCs w:val="32"/>
        </w:rPr>
      </w:pPr>
    </w:p>
    <w:p w14:paraId="1B6F6033" w14:textId="01E5CD05" w:rsidR="003B72AF" w:rsidRPr="003B72AF" w:rsidRDefault="003B72AF" w:rsidP="003B72AF">
      <w:pPr>
        <w:jc w:val="center"/>
        <w:rPr>
          <w:rFonts w:ascii="Arial" w:hAnsi="Arial" w:cs="Arial"/>
          <w:b/>
          <w:sz w:val="32"/>
          <w:szCs w:val="32"/>
        </w:rPr>
      </w:pPr>
      <w:r w:rsidRPr="003B72AF">
        <w:rPr>
          <w:rFonts w:ascii="Arial" w:hAnsi="Arial" w:cs="Arial"/>
          <w:b/>
          <w:sz w:val="32"/>
          <w:szCs w:val="32"/>
        </w:rPr>
        <w:t xml:space="preserve">TEST: </w:t>
      </w:r>
      <w:r w:rsidR="00014684">
        <w:rPr>
          <w:rFonts w:ascii="Arial" w:hAnsi="Arial" w:cs="Arial"/>
          <w:b/>
          <w:sz w:val="32"/>
          <w:szCs w:val="32"/>
        </w:rPr>
        <w:t xml:space="preserve">Contraception, STIs </w:t>
      </w:r>
      <w:r w:rsidR="00185B4B">
        <w:rPr>
          <w:rFonts w:ascii="Arial" w:hAnsi="Arial" w:cs="Arial"/>
          <w:b/>
          <w:sz w:val="32"/>
          <w:szCs w:val="32"/>
        </w:rPr>
        <w:t>&amp; Teratogens</w:t>
      </w:r>
    </w:p>
    <w:p w14:paraId="7259C511" w14:textId="20453E2F" w:rsidR="003B72AF" w:rsidRPr="003B72AF" w:rsidRDefault="003B72AF" w:rsidP="003B72AF">
      <w:pPr>
        <w:jc w:val="center"/>
        <w:rPr>
          <w:rFonts w:ascii="Arial" w:hAnsi="Arial" w:cs="Arial"/>
          <w:b/>
          <w:sz w:val="32"/>
          <w:szCs w:val="32"/>
        </w:rPr>
      </w:pPr>
    </w:p>
    <w:p w14:paraId="78EA0F37" w14:textId="77777777" w:rsidR="003B72AF" w:rsidRPr="003B72AF" w:rsidRDefault="003B72AF" w:rsidP="003B72AF">
      <w:pPr>
        <w:jc w:val="center"/>
        <w:rPr>
          <w:rFonts w:ascii="Arial" w:hAnsi="Arial" w:cs="Arial"/>
          <w:b/>
          <w:sz w:val="32"/>
          <w:szCs w:val="32"/>
        </w:rPr>
      </w:pPr>
      <w:r w:rsidRPr="003B72AF">
        <w:rPr>
          <w:rFonts w:ascii="Arial" w:hAnsi="Arial" w:cs="Arial"/>
          <w:b/>
          <w:sz w:val="32"/>
          <w:szCs w:val="32"/>
        </w:rPr>
        <w:t>ANSWER BOOKLET</w:t>
      </w:r>
    </w:p>
    <w:p w14:paraId="46569C5A" w14:textId="77777777" w:rsidR="003B72AF" w:rsidRPr="003B72AF" w:rsidRDefault="003B72AF" w:rsidP="003B72AF">
      <w:pPr>
        <w:rPr>
          <w:rFonts w:ascii="Arial" w:hAnsi="Arial" w:cs="Arial"/>
        </w:rPr>
      </w:pPr>
      <w:r w:rsidRPr="003B72AF">
        <w:rPr>
          <w:rFonts w:ascii="Arial" w:hAnsi="Arial" w:cs="Arial"/>
        </w:rPr>
        <w:t xml:space="preserve">      </w:t>
      </w:r>
    </w:p>
    <w:p w14:paraId="03B90DC7" w14:textId="77777777" w:rsidR="003B72AF" w:rsidRPr="003B72AF" w:rsidRDefault="003B72AF" w:rsidP="003B72AF">
      <w:pPr>
        <w:rPr>
          <w:rFonts w:ascii="Arial" w:hAnsi="Arial" w:cs="Arial"/>
        </w:rPr>
      </w:pPr>
      <w:r w:rsidRPr="003B72AF">
        <w:rPr>
          <w:rFonts w:ascii="Arial" w:hAnsi="Arial" w:cs="Arial"/>
        </w:rPr>
        <w:t xml:space="preserve">  </w:t>
      </w:r>
    </w:p>
    <w:p w14:paraId="6D52400A" w14:textId="77777777" w:rsidR="003B72AF" w:rsidRPr="003B72AF" w:rsidRDefault="003B72AF" w:rsidP="003B72AF">
      <w:pPr>
        <w:rPr>
          <w:rFonts w:ascii="Arial" w:hAnsi="Arial" w:cs="Arial"/>
          <w:b/>
        </w:rPr>
      </w:pPr>
    </w:p>
    <w:p w14:paraId="076FBB0B" w14:textId="77777777" w:rsidR="003B72AF" w:rsidRDefault="003B72AF" w:rsidP="003B72AF">
      <w:pPr>
        <w:rPr>
          <w:rFonts w:ascii="Arial" w:hAnsi="Arial" w:cs="Arial"/>
          <w:b/>
        </w:rPr>
      </w:pPr>
      <w:r w:rsidRPr="003B72AF">
        <w:rPr>
          <w:rFonts w:ascii="Arial" w:hAnsi="Arial" w:cs="Arial"/>
        </w:rPr>
        <w:t xml:space="preserve"> </w:t>
      </w:r>
      <w:r w:rsidRPr="003B72AF">
        <w:rPr>
          <w:rFonts w:ascii="Arial" w:hAnsi="Arial" w:cs="Arial"/>
          <w:b/>
        </w:rPr>
        <w:t xml:space="preserve">NAME: ______________________________ </w:t>
      </w:r>
    </w:p>
    <w:p w14:paraId="58159F60" w14:textId="77777777" w:rsidR="003B72AF" w:rsidRPr="003B72AF" w:rsidRDefault="003B72AF" w:rsidP="003B72AF">
      <w:pPr>
        <w:rPr>
          <w:rFonts w:ascii="Arial" w:hAnsi="Arial" w:cs="Arial"/>
          <w:b/>
          <w:u w:val="single"/>
        </w:rPr>
      </w:pPr>
    </w:p>
    <w:p w14:paraId="64674EC4" w14:textId="77777777" w:rsidR="003B72AF" w:rsidRPr="003B72AF" w:rsidRDefault="003B72AF" w:rsidP="003B72AF">
      <w:pPr>
        <w:rPr>
          <w:rFonts w:ascii="Arial" w:hAnsi="Arial" w:cs="Arial"/>
          <w:u w:val="single"/>
        </w:rPr>
      </w:pPr>
      <w:r w:rsidRPr="003B72AF">
        <w:rPr>
          <w:rFonts w:ascii="Arial" w:hAnsi="Arial" w:cs="Arial"/>
        </w:rPr>
        <w:t xml:space="preserve">             </w:t>
      </w:r>
      <w:r w:rsidRPr="003B72AF">
        <w:rPr>
          <w:rFonts w:ascii="Arial" w:hAnsi="Arial" w:cs="Arial"/>
        </w:rPr>
        <w:tab/>
      </w:r>
    </w:p>
    <w:p w14:paraId="09CF87B2" w14:textId="76656E20" w:rsidR="003B72AF" w:rsidRPr="003B72AF" w:rsidRDefault="003B72AF" w:rsidP="003B72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Multiple Choice      </w:t>
      </w:r>
      <w:r w:rsidRPr="003B72AF">
        <w:rPr>
          <w:rFonts w:ascii="Arial" w:hAnsi="Arial" w:cs="Arial"/>
          <w:sz w:val="28"/>
          <w:szCs w:val="28"/>
        </w:rPr>
        <w:t>Short Answer</w:t>
      </w:r>
      <w:r w:rsidRPr="003B72AF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 xml:space="preserve">  </w:t>
      </w:r>
      <w:r w:rsidRPr="003B72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Extended Answer</w:t>
      </w:r>
      <w:r w:rsidRPr="003B72AF">
        <w:rPr>
          <w:rFonts w:ascii="Arial" w:hAnsi="Arial" w:cs="Arial"/>
          <w:sz w:val="28"/>
          <w:szCs w:val="28"/>
        </w:rPr>
        <w:t xml:space="preserve">         Total</w:t>
      </w:r>
    </w:p>
    <w:p w14:paraId="79957EFE" w14:textId="12C0089B" w:rsidR="003B72AF" w:rsidRPr="00590CB4" w:rsidRDefault="003B72AF" w:rsidP="003B72AF">
      <w:pPr>
        <w:jc w:val="center"/>
        <w:rPr>
          <w:rFonts w:ascii="Calibri" w:hAnsi="Calibri" w:cs="Calibri"/>
          <w:sz w:val="28"/>
          <w:szCs w:val="28"/>
        </w:rPr>
      </w:pPr>
      <w:r w:rsidRPr="003B72AF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DB05A" wp14:editId="436D6DAF">
                <wp:simplePos x="0" y="0"/>
                <wp:positionH relativeFrom="column">
                  <wp:posOffset>3238500</wp:posOffset>
                </wp:positionH>
                <wp:positionV relativeFrom="paragraph">
                  <wp:posOffset>153035</wp:posOffset>
                </wp:positionV>
                <wp:extent cx="914400" cy="91440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B628B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1E4034DB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20387E8B" w14:textId="77777777" w:rsidR="00E10F88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325B4AD3" w14:textId="02EA4F62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/ 10</w:t>
                            </w: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7352608F" w14:textId="77777777" w:rsidR="00E10F88" w:rsidRPr="00026DDD" w:rsidRDefault="00E10F88" w:rsidP="003B72A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5pt;margin-top:12.05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">
                <v:textbox>
                  <w:txbxContent>
                    <w:p w14:paraId="413B628B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1E4034DB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20387E8B" w14:textId="77777777" w:rsidR="00E10F88" w:rsidRDefault="00E10F88" w:rsidP="003B72AF">
                      <w:pPr>
                        <w:rPr>
                          <w:b/>
                        </w:rPr>
                      </w:pPr>
                    </w:p>
                    <w:p w14:paraId="325B4AD3" w14:textId="02EA4F62" w:rsidR="00E10F88" w:rsidRPr="00026DDD" w:rsidRDefault="00E10F88" w:rsidP="003B72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/ 10</w:t>
                      </w:r>
                      <w:r w:rsidRPr="00026DDD">
                        <w:rPr>
                          <w:b/>
                        </w:rPr>
                        <w:tab/>
                      </w:r>
                    </w:p>
                    <w:p w14:paraId="7352608F" w14:textId="77777777" w:rsidR="00E10F88" w:rsidRPr="00026DDD" w:rsidRDefault="00E10F88" w:rsidP="003B72A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F66A0" wp14:editId="63A51106">
                <wp:simplePos x="0" y="0"/>
                <wp:positionH relativeFrom="column">
                  <wp:posOffset>4724400</wp:posOffset>
                </wp:positionH>
                <wp:positionV relativeFrom="paragraph">
                  <wp:posOffset>153035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FEDB2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580EAB1E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45C7757D" w14:textId="77777777" w:rsidR="00E10F88" w:rsidRDefault="00E10F88" w:rsidP="003B72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0FF32337" w14:textId="7700C25E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r w:rsidR="001C44B9">
                              <w:rPr>
                                <w:b/>
                              </w:rPr>
                              <w:t>/ 4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  <w:p w14:paraId="7D9AB08C" w14:textId="77777777" w:rsidR="00E10F88" w:rsidRPr="00026DDD" w:rsidRDefault="00E10F88" w:rsidP="003B72A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72pt;margin-top:12.0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">
                <v:textbox>
                  <w:txbxContent>
                    <w:p w14:paraId="42BFEDB2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580EAB1E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45C7757D" w14:textId="77777777" w:rsidR="00E10F88" w:rsidRDefault="00E10F88" w:rsidP="003B72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0FF32337" w14:textId="7700C25E" w:rsidR="00E10F88" w:rsidRPr="00026DDD" w:rsidRDefault="00E10F88" w:rsidP="003B72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r w:rsidR="001C44B9">
                        <w:rPr>
                          <w:b/>
                        </w:rPr>
                        <w:t>/ 4</w:t>
                      </w:r>
                      <w:r>
                        <w:rPr>
                          <w:b/>
                        </w:rPr>
                        <w:t>0</w:t>
                      </w:r>
                    </w:p>
                    <w:p w14:paraId="7D9AB08C" w14:textId="77777777" w:rsidR="00E10F88" w:rsidRPr="00026DDD" w:rsidRDefault="00E10F88" w:rsidP="003B72A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3B72AF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1D904" wp14:editId="6C16D81B">
                <wp:simplePos x="0" y="0"/>
                <wp:positionH relativeFrom="column">
                  <wp:posOffset>1704975</wp:posOffset>
                </wp:positionH>
                <wp:positionV relativeFrom="paragraph">
                  <wp:posOffset>153035</wp:posOffset>
                </wp:positionV>
                <wp:extent cx="914400" cy="9144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4B69E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589E986C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574A5CF2" w14:textId="77777777" w:rsidR="00E10F88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5ADC9777" w14:textId="07676AD6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r w:rsidR="00915401">
                              <w:rPr>
                                <w:b/>
                              </w:rPr>
                              <w:t>/ 2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5BAB8B1E" w14:textId="77777777" w:rsidR="00E10F88" w:rsidRPr="00026DDD" w:rsidRDefault="00E10F88" w:rsidP="003B72A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34.25pt;margin-top:12.05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AE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K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">
                <v:textbox>
                  <w:txbxContent>
                    <w:p w14:paraId="1FC4B69E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589E986C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574A5CF2" w14:textId="77777777" w:rsidR="00E10F88" w:rsidRDefault="00E10F88" w:rsidP="003B72AF">
                      <w:pPr>
                        <w:rPr>
                          <w:b/>
                        </w:rPr>
                      </w:pPr>
                    </w:p>
                    <w:p w14:paraId="5ADC9777" w14:textId="07676AD6" w:rsidR="00E10F88" w:rsidRPr="00026DDD" w:rsidRDefault="00E10F88" w:rsidP="003B72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r w:rsidR="00915401">
                        <w:rPr>
                          <w:b/>
                        </w:rPr>
                        <w:t>/ 2</w:t>
                      </w:r>
                      <w:r>
                        <w:rPr>
                          <w:b/>
                        </w:rPr>
                        <w:t>0</w:t>
                      </w:r>
                      <w:r w:rsidRPr="00026DDD">
                        <w:rPr>
                          <w:b/>
                        </w:rPr>
                        <w:tab/>
                      </w:r>
                    </w:p>
                    <w:p w14:paraId="5BAB8B1E" w14:textId="77777777" w:rsidR="00E10F88" w:rsidRPr="00026DDD" w:rsidRDefault="00E10F88" w:rsidP="003B72A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3B72AF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F51BB" wp14:editId="5931B978">
                <wp:simplePos x="0" y="0"/>
                <wp:positionH relativeFrom="column">
                  <wp:posOffset>177800</wp:posOffset>
                </wp:positionH>
                <wp:positionV relativeFrom="paragraph">
                  <wp:posOffset>160020</wp:posOffset>
                </wp:positionV>
                <wp:extent cx="914400" cy="91440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B097A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776760CA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53F90C8F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1463A870" w14:textId="72D8E2C7" w:rsidR="00E10F88" w:rsidRPr="00026DDD" w:rsidRDefault="00E10F88" w:rsidP="003B72A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A06A1A">
                              <w:rPr>
                                <w:b/>
                              </w:rPr>
                              <w:t>/1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0;text-align:left;margin-left:14pt;margin-top:12.6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">
                <v:textbox>
                  <w:txbxContent>
                    <w:p w14:paraId="59BB097A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776760CA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53F90C8F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1463A870" w14:textId="72D8E2C7" w:rsidR="00E10F88" w:rsidRPr="00026DDD" w:rsidRDefault="00E10F88" w:rsidP="003B72A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A06A1A">
                        <w:rPr>
                          <w:b/>
                        </w:rPr>
                        <w:t>/1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735D37A" w14:textId="77777777" w:rsidR="003B72AF" w:rsidRPr="00590CB4" w:rsidRDefault="003B72AF" w:rsidP="003B72AF">
      <w:pPr>
        <w:jc w:val="center"/>
        <w:rPr>
          <w:rFonts w:ascii="Calibri" w:hAnsi="Calibri" w:cs="Calibri"/>
        </w:rPr>
      </w:pPr>
    </w:p>
    <w:p w14:paraId="66FEDD3D" w14:textId="4218E8E4" w:rsidR="003B72AF" w:rsidRPr="00590CB4" w:rsidRDefault="003B72AF" w:rsidP="003B72AF">
      <w:pPr>
        <w:rPr>
          <w:rFonts w:ascii="Calibri" w:hAnsi="Calibri" w:cs="Calibri"/>
        </w:rPr>
      </w:pPr>
    </w:p>
    <w:p w14:paraId="5A7A58FB" w14:textId="77777777" w:rsidR="003B72AF" w:rsidRPr="00590CB4" w:rsidRDefault="003B72AF" w:rsidP="003B72AF">
      <w:pPr>
        <w:rPr>
          <w:rFonts w:ascii="Calibri" w:hAnsi="Calibri" w:cs="Calibri"/>
        </w:rPr>
      </w:pPr>
    </w:p>
    <w:p w14:paraId="22B47DA3" w14:textId="77777777" w:rsidR="003B72AF" w:rsidRPr="00590CB4" w:rsidRDefault="003B72AF" w:rsidP="003B72AF">
      <w:pPr>
        <w:tabs>
          <w:tab w:val="left" w:pos="7305"/>
        </w:tabs>
        <w:rPr>
          <w:rFonts w:ascii="Calibri" w:hAnsi="Calibri" w:cs="Calibri"/>
        </w:rPr>
      </w:pPr>
    </w:p>
    <w:p w14:paraId="014491A3" w14:textId="77777777" w:rsidR="003B72AF" w:rsidRPr="00590CB4" w:rsidRDefault="003B72AF" w:rsidP="003B72AF">
      <w:pPr>
        <w:tabs>
          <w:tab w:val="left" w:pos="7305"/>
        </w:tabs>
        <w:rPr>
          <w:rFonts w:ascii="Calibri" w:hAnsi="Calibri" w:cs="Calibri"/>
        </w:rPr>
      </w:pPr>
    </w:p>
    <w:p w14:paraId="3E93CF44" w14:textId="77777777" w:rsidR="003B72AF" w:rsidRPr="00590CB4" w:rsidRDefault="003B72AF" w:rsidP="003B72AF">
      <w:pPr>
        <w:tabs>
          <w:tab w:val="left" w:pos="7305"/>
        </w:tabs>
        <w:rPr>
          <w:rFonts w:ascii="Calibri" w:hAnsi="Calibri" w:cs="Calibri"/>
          <w:b/>
        </w:rPr>
      </w:pPr>
    </w:p>
    <w:p w14:paraId="47832E42" w14:textId="77777777" w:rsidR="003B72AF" w:rsidRPr="00590CB4" w:rsidRDefault="003B72AF" w:rsidP="003B72AF">
      <w:pPr>
        <w:tabs>
          <w:tab w:val="left" w:pos="7305"/>
        </w:tabs>
        <w:rPr>
          <w:rFonts w:ascii="Calibri" w:hAnsi="Calibri" w:cs="Calibri"/>
          <w:b/>
        </w:rPr>
      </w:pPr>
    </w:p>
    <w:p w14:paraId="0E927505" w14:textId="77777777" w:rsidR="003B72AF" w:rsidRPr="003B72AF" w:rsidRDefault="003B72AF" w:rsidP="003B72AF">
      <w:pPr>
        <w:tabs>
          <w:tab w:val="left" w:pos="7305"/>
        </w:tabs>
        <w:rPr>
          <w:rFonts w:ascii="Arial" w:hAnsi="Arial" w:cs="Arial"/>
          <w:b/>
        </w:rPr>
      </w:pPr>
    </w:p>
    <w:p w14:paraId="239FE888" w14:textId="77777777" w:rsidR="003B72AF" w:rsidRPr="003B72AF" w:rsidRDefault="003B72AF" w:rsidP="003B72AF">
      <w:pPr>
        <w:tabs>
          <w:tab w:val="left" w:pos="7305"/>
        </w:tabs>
        <w:rPr>
          <w:rFonts w:ascii="Arial" w:hAnsi="Arial" w:cs="Arial"/>
          <w:b/>
        </w:rPr>
      </w:pPr>
    </w:p>
    <w:p w14:paraId="48A86739" w14:textId="77777777" w:rsidR="003B72AF" w:rsidRPr="003B72AF" w:rsidRDefault="003B72AF" w:rsidP="003B72AF">
      <w:pPr>
        <w:tabs>
          <w:tab w:val="left" w:pos="7305"/>
        </w:tabs>
        <w:rPr>
          <w:rFonts w:ascii="Arial" w:hAnsi="Arial" w:cs="Arial"/>
        </w:rPr>
      </w:pPr>
      <w:r w:rsidRPr="003B72AF">
        <w:rPr>
          <w:rFonts w:ascii="Arial" w:hAnsi="Arial" w:cs="Arial"/>
          <w:b/>
        </w:rPr>
        <w:t xml:space="preserve">SECTION ONE: </w:t>
      </w:r>
      <w:r w:rsidRPr="003B72AF">
        <w:rPr>
          <w:rFonts w:ascii="Arial" w:hAnsi="Arial" w:cs="Arial"/>
        </w:rPr>
        <w:t>Multiple choice answers</w:t>
      </w:r>
    </w:p>
    <w:p w14:paraId="7F8CC9EC" w14:textId="77777777" w:rsidR="003B72AF" w:rsidRPr="003B72AF" w:rsidRDefault="003B72AF" w:rsidP="003B72AF">
      <w:pPr>
        <w:tabs>
          <w:tab w:val="left" w:pos="7305"/>
        </w:tabs>
        <w:rPr>
          <w:rFonts w:ascii="Arial" w:hAnsi="Arial" w:cs="Arial"/>
        </w:rPr>
      </w:pPr>
      <w:r w:rsidRPr="003B72AF">
        <w:rPr>
          <w:rFonts w:ascii="Arial" w:hAnsi="Arial" w:cs="Arial"/>
        </w:rPr>
        <w:t>Cross (X) through the correct answer.</w:t>
      </w:r>
    </w:p>
    <w:p w14:paraId="572B693B" w14:textId="77777777" w:rsidR="003B72AF" w:rsidRPr="00590CB4" w:rsidRDefault="003B72AF" w:rsidP="003B72AF">
      <w:pPr>
        <w:tabs>
          <w:tab w:val="left" w:pos="7305"/>
        </w:tabs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1"/>
        <w:gridCol w:w="899"/>
        <w:gridCol w:w="840"/>
        <w:gridCol w:w="836"/>
        <w:gridCol w:w="839"/>
        <w:gridCol w:w="236"/>
      </w:tblGrid>
      <w:tr w:rsidR="00F91B3C" w:rsidRPr="00590CB4" w14:paraId="06677316" w14:textId="77777777" w:rsidTr="00F91B3C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14:paraId="3770D812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7F1E09FF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E726536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45A19FE9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807892" w14:textId="5F7F1A3C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9E6B75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</w:tr>
      <w:tr w:rsidR="00F91B3C" w:rsidRPr="00590CB4" w14:paraId="7F40C86E" w14:textId="77777777" w:rsidTr="00F91B3C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14:paraId="49B6CF02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5306C87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2DC020A1" w14:textId="68B66FF8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3EB0930F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0686BC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6B9D6E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</w:tr>
      <w:tr w:rsidR="00F91B3C" w:rsidRPr="00590CB4" w14:paraId="70A23E65" w14:textId="77777777" w:rsidTr="00F91B3C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14:paraId="73562FD9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C769CD4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D6B5ABC" w14:textId="238D4303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1A84E9D1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0AB2A4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7434DD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</w:tr>
      <w:tr w:rsidR="00F91B3C" w:rsidRPr="00590CB4" w14:paraId="0B4E9644" w14:textId="77777777" w:rsidTr="00F91B3C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14:paraId="1B4094F7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79F8D57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EFE12A1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541D8407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5EDCB5" w14:textId="13C1DA05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45CF43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</w:tr>
      <w:tr w:rsidR="00F91B3C" w:rsidRPr="00590CB4" w14:paraId="004C0AAC" w14:textId="77777777" w:rsidTr="00F91B3C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14:paraId="60E77728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AD32C2C" w14:textId="26C04DB5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2526A61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2EC7CF46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678793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C8E666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</w:tr>
      <w:tr w:rsidR="00F91B3C" w:rsidRPr="00590CB4" w14:paraId="0D0CDB8F" w14:textId="77777777" w:rsidTr="00F91B3C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14:paraId="00422122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3FDD51F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BE5B7DA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76CB03D5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5F0C65" w14:textId="3746C7FE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6B6EDD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</w:tr>
      <w:tr w:rsidR="00F91B3C" w:rsidRPr="00590CB4" w14:paraId="155E52F4" w14:textId="77777777" w:rsidTr="00F91B3C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14:paraId="414FB3A6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9ABB1B6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ACD54C1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72394E72" w14:textId="3E26870C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835F8E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F592E5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</w:tr>
      <w:tr w:rsidR="00F91B3C" w:rsidRPr="00590CB4" w14:paraId="2F389580" w14:textId="77777777" w:rsidTr="00F91B3C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14:paraId="5EA114B5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4A45B30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104B2ECF" w14:textId="16C81480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2F4F8408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88EFAA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5F0E8B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</w:tr>
      <w:tr w:rsidR="00F91B3C" w:rsidRPr="00590CB4" w14:paraId="0DB4C9CD" w14:textId="77777777" w:rsidTr="00F91B3C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14:paraId="28CC0AD8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36C8D4EA" w14:textId="3B9D9AA1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19CE3AF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0AD77FC7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4DA88C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647BFA1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</w:tr>
      <w:tr w:rsidR="00F91B3C" w:rsidRPr="00590CB4" w14:paraId="47164746" w14:textId="77777777" w:rsidTr="00F91B3C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14:paraId="6BAE6EEC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DE24F72" w14:textId="05BAB12E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E0E77B2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5C12B2BE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5FFD03" w14:textId="77777777" w:rsidR="00F91B3C" w:rsidRPr="003B72AF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17A3BB4" w14:textId="77777777" w:rsidR="00F91B3C" w:rsidRPr="00590CB4" w:rsidRDefault="00F91B3C" w:rsidP="00E10F88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</w:tr>
    </w:tbl>
    <w:p w14:paraId="3CB9305B" w14:textId="77777777" w:rsidR="003B72AF" w:rsidRPr="00590CB4" w:rsidRDefault="003B72AF" w:rsidP="003B72AF">
      <w:pPr>
        <w:jc w:val="center"/>
        <w:rPr>
          <w:rFonts w:ascii="Calibri" w:hAnsi="Calibri" w:cs="Calibri"/>
          <w:b/>
        </w:rPr>
      </w:pPr>
    </w:p>
    <w:p w14:paraId="2780EA6D" w14:textId="77777777" w:rsidR="003B72AF" w:rsidRPr="00590CB4" w:rsidRDefault="003B72AF" w:rsidP="003B72AF">
      <w:pPr>
        <w:pStyle w:val="Ptablebodyfullout"/>
        <w:rPr>
          <w:rFonts w:ascii="Calibri" w:hAnsi="Calibri" w:cs="Calibri"/>
        </w:rPr>
      </w:pPr>
    </w:p>
    <w:p w14:paraId="67C1A0DA" w14:textId="3FEBCAF7" w:rsidR="00742D3E" w:rsidRPr="005B0067" w:rsidRDefault="00742D3E" w:rsidP="00742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SHORT ANSWER</w:t>
      </w:r>
      <w:r w:rsidRPr="005B0067">
        <w:rPr>
          <w:rFonts w:ascii="Arial" w:hAnsi="Arial" w:cs="Arial"/>
          <w:b/>
        </w:rPr>
        <w:t xml:space="preserve"> SECTION</w:t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</w:t>
      </w:r>
      <w:r w:rsidR="000A197C">
        <w:rPr>
          <w:rFonts w:ascii="Arial" w:hAnsi="Arial" w:cs="Arial"/>
          <w:b/>
        </w:rPr>
        <w:t>[2</w:t>
      </w:r>
      <w:r w:rsidRPr="005B0067">
        <w:rPr>
          <w:rFonts w:ascii="Arial" w:hAnsi="Arial" w:cs="Arial"/>
          <w:b/>
        </w:rPr>
        <w:t>0 MARKS]</w:t>
      </w:r>
    </w:p>
    <w:p w14:paraId="0A44BAD8" w14:textId="77777777" w:rsidR="00742D3E" w:rsidRPr="005B0067" w:rsidRDefault="00742D3E" w:rsidP="00742D3E">
      <w:pPr>
        <w:rPr>
          <w:rFonts w:ascii="Arial" w:hAnsi="Arial" w:cs="Arial"/>
          <w:b/>
        </w:rPr>
      </w:pPr>
      <w:r w:rsidRPr="005B0067">
        <w:rPr>
          <w:rFonts w:ascii="Arial" w:hAnsi="Arial" w:cs="Arial"/>
          <w:b/>
        </w:rPr>
        <w:t>___________________________________________________________________</w:t>
      </w:r>
    </w:p>
    <w:p w14:paraId="624D5D27" w14:textId="77777777" w:rsidR="00742D3E" w:rsidRDefault="00742D3E" w:rsidP="00742D3E">
      <w:pPr>
        <w:rPr>
          <w:rFonts w:ascii="Arial" w:hAnsi="Arial" w:cs="Arial"/>
        </w:rPr>
      </w:pPr>
    </w:p>
    <w:p w14:paraId="735EB9FE" w14:textId="534AB7A3" w:rsidR="002969B1" w:rsidRDefault="002969B1" w:rsidP="00742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C724C1">
        <w:rPr>
          <w:rFonts w:ascii="Arial" w:hAnsi="Arial" w:cs="Arial"/>
          <w:b/>
        </w:rPr>
        <w:t xml:space="preserve"> 11</w:t>
      </w:r>
    </w:p>
    <w:p w14:paraId="3AFCBA4C" w14:textId="5765EE13" w:rsidR="002969B1" w:rsidRDefault="00382F25" w:rsidP="00742D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an IUD (intrauterine device) and how </w:t>
      </w:r>
      <w:proofErr w:type="gramStart"/>
      <w:r w:rsidR="00DB32CA">
        <w:rPr>
          <w:rFonts w:ascii="Arial" w:hAnsi="Arial" w:cs="Arial"/>
        </w:rPr>
        <w:t>are</w:t>
      </w:r>
      <w:proofErr w:type="gramEnd"/>
      <w:r w:rsidR="00DB32CA">
        <w:rPr>
          <w:rFonts w:ascii="Arial" w:hAnsi="Arial" w:cs="Arial"/>
        </w:rPr>
        <w:t xml:space="preserve"> current market IUDs</w:t>
      </w:r>
      <w:r>
        <w:rPr>
          <w:rFonts w:ascii="Arial" w:hAnsi="Arial" w:cs="Arial"/>
        </w:rPr>
        <w:t xml:space="preserve"> used to prevent pregnancy? (You only need to discuss one </w:t>
      </w:r>
      <w:r w:rsidR="00386425">
        <w:rPr>
          <w:rFonts w:ascii="Arial" w:hAnsi="Arial" w:cs="Arial"/>
        </w:rPr>
        <w:t>IUD currently on the market)</w:t>
      </w:r>
      <w:r w:rsidR="00DB32CA">
        <w:rPr>
          <w:rFonts w:ascii="Arial" w:hAnsi="Arial" w:cs="Arial"/>
        </w:rPr>
        <w:tab/>
      </w:r>
      <w:r w:rsidR="00DB32CA">
        <w:rPr>
          <w:rFonts w:ascii="Arial" w:hAnsi="Arial" w:cs="Arial"/>
        </w:rPr>
        <w:tab/>
      </w:r>
      <w:r w:rsidR="00DB32CA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DB32CA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14:paraId="7C7803C1" w14:textId="77777777" w:rsidR="00382F25" w:rsidRPr="002B2897" w:rsidRDefault="00382F25" w:rsidP="00382F25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2334F8E7" w14:textId="77777777" w:rsidR="00382F25" w:rsidRPr="002B2897" w:rsidRDefault="00382F25" w:rsidP="00382F25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39CC6197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70C8B585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5EE89D16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1CDF32E1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285FC0E6" w14:textId="77777777" w:rsidR="00382F25" w:rsidRDefault="00382F25" w:rsidP="00742D3E">
      <w:pPr>
        <w:rPr>
          <w:rFonts w:ascii="Arial" w:hAnsi="Arial" w:cs="Arial"/>
        </w:rPr>
      </w:pPr>
    </w:p>
    <w:p w14:paraId="5D3259F5" w14:textId="2E705796" w:rsidR="00382F25" w:rsidRDefault="00382F25" w:rsidP="00742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C724C1">
        <w:rPr>
          <w:rFonts w:ascii="Arial" w:hAnsi="Arial" w:cs="Arial"/>
          <w:b/>
        </w:rPr>
        <w:t xml:space="preserve"> 12</w:t>
      </w:r>
    </w:p>
    <w:p w14:paraId="6FB1E983" w14:textId="784D8379" w:rsidR="00382F25" w:rsidRPr="00382F25" w:rsidRDefault="004344D5" w:rsidP="00742D3E">
      <w:pPr>
        <w:rPr>
          <w:rFonts w:ascii="Arial" w:hAnsi="Arial" w:cs="Arial"/>
        </w:rPr>
      </w:pPr>
      <w:r>
        <w:rPr>
          <w:rFonts w:ascii="Arial" w:hAnsi="Arial" w:cs="Arial"/>
        </w:rPr>
        <w:t>Using a contraceptive method as an example, e</w:t>
      </w:r>
      <w:r w:rsidR="00382F25">
        <w:rPr>
          <w:rFonts w:ascii="Arial" w:hAnsi="Arial" w:cs="Arial"/>
        </w:rPr>
        <w:t>x</w:t>
      </w:r>
      <w:r>
        <w:rPr>
          <w:rFonts w:ascii="Arial" w:hAnsi="Arial" w:cs="Arial"/>
        </w:rPr>
        <w:t>plain how hormonal contraceptives</w:t>
      </w:r>
      <w:r w:rsidR="00382F25">
        <w:rPr>
          <w:rFonts w:ascii="Arial" w:hAnsi="Arial" w:cs="Arial"/>
        </w:rPr>
        <w:t xml:space="preserve"> can prevent pregnancy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5B5C2BDC" w14:textId="77777777" w:rsidR="004344D5" w:rsidRPr="002B2897" w:rsidRDefault="004344D5" w:rsidP="004344D5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7A0B84FD" w14:textId="77777777" w:rsidR="004344D5" w:rsidRPr="002B2897" w:rsidRDefault="004344D5" w:rsidP="004344D5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0AC778B7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216EAB85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2DB6D925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71CD5BAE" w14:textId="3D54DFAF" w:rsidR="000D2967" w:rsidRPr="00F42632" w:rsidRDefault="00F067A9" w:rsidP="00F42632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187475A4" w14:textId="1B8514F8" w:rsidR="00D90D62" w:rsidRPr="000D2967" w:rsidRDefault="00D90D62" w:rsidP="00742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C724C1">
        <w:rPr>
          <w:rFonts w:ascii="Arial" w:hAnsi="Arial" w:cs="Arial"/>
          <w:b/>
        </w:rPr>
        <w:t xml:space="preserve"> 13</w:t>
      </w:r>
    </w:p>
    <w:p w14:paraId="7A396424" w14:textId="04BF6037" w:rsidR="00D90D62" w:rsidRPr="000D2967" w:rsidRDefault="00D90D62" w:rsidP="000D296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0D2967">
        <w:rPr>
          <w:rFonts w:ascii="Arial" w:hAnsi="Arial" w:cs="Arial"/>
        </w:rPr>
        <w:t xml:space="preserve">a) </w:t>
      </w:r>
      <w:r w:rsidR="000D2967" w:rsidRPr="000D2967">
        <w:rPr>
          <w:rFonts w:ascii="Arial" w:hAnsi="Arial" w:cs="Arial"/>
          <w:lang w:val="en-US"/>
        </w:rPr>
        <w:t xml:space="preserve">Explain why it is possible to treat syphilis and gonorrhea with antibiotics, but HIV infection does not respond to antibiotic treatment. </w:t>
      </w:r>
      <w:r w:rsidR="000D2967">
        <w:rPr>
          <w:rFonts w:ascii="Arial" w:hAnsi="Arial" w:cs="Arial"/>
          <w:lang w:val="en-US"/>
        </w:rPr>
        <w:tab/>
      </w:r>
      <w:r w:rsidR="000D2967">
        <w:rPr>
          <w:rFonts w:ascii="Arial" w:hAnsi="Arial" w:cs="Arial"/>
          <w:lang w:val="en-US"/>
        </w:rPr>
        <w:tab/>
      </w:r>
      <w:r w:rsidR="000D2967">
        <w:rPr>
          <w:rFonts w:ascii="Arial" w:hAnsi="Arial" w:cs="Arial"/>
          <w:lang w:val="en-US"/>
        </w:rPr>
        <w:tab/>
      </w:r>
      <w:r w:rsidR="000D2967">
        <w:rPr>
          <w:rFonts w:ascii="Arial" w:hAnsi="Arial" w:cs="Arial"/>
          <w:lang w:val="en-US"/>
        </w:rPr>
        <w:tab/>
      </w:r>
      <w:r w:rsidR="000D2967">
        <w:rPr>
          <w:rFonts w:ascii="Arial" w:hAnsi="Arial" w:cs="Arial"/>
        </w:rPr>
        <w:t xml:space="preserve">(2 </w:t>
      </w:r>
      <w:r w:rsidRPr="000D2967">
        <w:rPr>
          <w:rFonts w:ascii="Arial" w:hAnsi="Arial" w:cs="Arial"/>
        </w:rPr>
        <w:t>mark</w:t>
      </w:r>
      <w:r w:rsidR="000D2967">
        <w:rPr>
          <w:rFonts w:ascii="Arial" w:hAnsi="Arial" w:cs="Arial"/>
        </w:rPr>
        <w:t>s</w:t>
      </w:r>
      <w:r w:rsidRPr="000D2967">
        <w:rPr>
          <w:rFonts w:ascii="Arial" w:hAnsi="Arial" w:cs="Arial"/>
        </w:rPr>
        <w:t>)</w:t>
      </w:r>
    </w:p>
    <w:p w14:paraId="6743ED42" w14:textId="77777777" w:rsidR="000D2967" w:rsidRDefault="000D2967" w:rsidP="000D296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3F1FDC8" w14:textId="77777777" w:rsidR="000D2967" w:rsidRPr="00D90D62" w:rsidRDefault="000D2967" w:rsidP="000D296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A65CE3F" w14:textId="77777777" w:rsidR="00F067A9" w:rsidRPr="00D90D62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EA63AB9" w14:textId="77777777" w:rsidR="00F067A9" w:rsidRPr="00D90D62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A27C45E" w14:textId="77777777" w:rsidR="00F067A9" w:rsidRPr="00D90D62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69E6CAB" w14:textId="77777777" w:rsidR="00C724C1" w:rsidRDefault="00C724C1" w:rsidP="00C724C1">
      <w:pPr>
        <w:spacing w:line="360" w:lineRule="auto"/>
        <w:rPr>
          <w:rFonts w:ascii="Arial" w:hAnsi="Arial" w:cs="Arial"/>
          <w:b/>
        </w:rPr>
      </w:pPr>
    </w:p>
    <w:p w14:paraId="7254B7FC" w14:textId="2A06D2F2" w:rsidR="00807092" w:rsidRPr="00C724C1" w:rsidRDefault="00C724C1" w:rsidP="00C724C1">
      <w:pPr>
        <w:spacing w:line="360" w:lineRule="auto"/>
        <w:rPr>
          <w:rFonts w:ascii="Arial" w:hAnsi="Arial" w:cs="Arial"/>
          <w:b/>
        </w:rPr>
      </w:pPr>
      <w:r w:rsidRPr="00C724C1">
        <w:rPr>
          <w:rFonts w:ascii="Arial" w:hAnsi="Arial" w:cs="Arial"/>
          <w:b/>
        </w:rPr>
        <w:t>Question 14</w:t>
      </w:r>
    </w:p>
    <w:p w14:paraId="37233CCD" w14:textId="27E6ABA0" w:rsidR="00807092" w:rsidRDefault="00C724C1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meant by a ‘teratogen?                                                                    </w:t>
      </w:r>
      <w:r w:rsidR="00CC4664">
        <w:rPr>
          <w:rFonts w:ascii="Arial" w:hAnsi="Arial" w:cs="Arial"/>
        </w:rPr>
        <w:t>(2</w:t>
      </w:r>
      <w:r>
        <w:rPr>
          <w:rFonts w:ascii="Arial" w:hAnsi="Arial" w:cs="Arial"/>
        </w:rPr>
        <w:t xml:space="preserve"> mark</w:t>
      </w:r>
      <w:r w:rsidR="00CC4664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</w:p>
    <w:p w14:paraId="5DE060DC" w14:textId="77777777" w:rsidR="00807092" w:rsidRPr="00D90D6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3F0B057" w14:textId="77777777" w:rsidR="0080709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D2E8E79" w14:textId="77777777" w:rsidR="005D4678" w:rsidRDefault="005D4678" w:rsidP="00807092">
      <w:pPr>
        <w:spacing w:line="360" w:lineRule="auto"/>
        <w:rPr>
          <w:rFonts w:ascii="Arial" w:hAnsi="Arial" w:cs="Arial"/>
          <w:b/>
        </w:rPr>
      </w:pPr>
    </w:p>
    <w:p w14:paraId="5E1C96AA" w14:textId="77777777" w:rsidR="005D4678" w:rsidRDefault="005D4678" w:rsidP="00807092">
      <w:pPr>
        <w:spacing w:line="360" w:lineRule="auto"/>
        <w:rPr>
          <w:rFonts w:ascii="Arial" w:hAnsi="Arial" w:cs="Arial"/>
          <w:b/>
        </w:rPr>
      </w:pPr>
    </w:p>
    <w:p w14:paraId="2B2F6B5E" w14:textId="5536B5F6" w:rsidR="003F0D80" w:rsidRDefault="003F0D80" w:rsidP="00807092">
      <w:pPr>
        <w:spacing w:line="360" w:lineRule="auto"/>
        <w:rPr>
          <w:rFonts w:ascii="Arial" w:hAnsi="Arial" w:cs="Arial"/>
          <w:b/>
        </w:rPr>
      </w:pPr>
      <w:r w:rsidRPr="003F0D80">
        <w:rPr>
          <w:rFonts w:ascii="Arial" w:hAnsi="Arial" w:cs="Arial"/>
          <w:b/>
        </w:rPr>
        <w:lastRenderedPageBreak/>
        <w:t>Question15</w:t>
      </w:r>
    </w:p>
    <w:p w14:paraId="3492B30A" w14:textId="5F98EEF2" w:rsidR="003F0D80" w:rsidRDefault="003F0D80" w:rsidP="00807092">
      <w:pPr>
        <w:spacing w:line="360" w:lineRule="auto"/>
        <w:rPr>
          <w:rFonts w:ascii="Arial" w:hAnsi="Arial" w:cs="Arial"/>
        </w:rPr>
      </w:pPr>
      <w:r w:rsidRPr="003F0D80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the table below give an example of a teratogen and the effect it has.</w:t>
      </w:r>
      <w:r w:rsidR="00B738B9">
        <w:rPr>
          <w:rFonts w:ascii="Arial" w:hAnsi="Arial" w:cs="Arial"/>
        </w:rPr>
        <w:t xml:space="preserve">      (10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565424" w14:paraId="1C770906" w14:textId="51484FF7" w:rsidTr="00565424">
        <w:tc>
          <w:tcPr>
            <w:tcW w:w="3078" w:type="dxa"/>
          </w:tcPr>
          <w:p w14:paraId="7FD514E5" w14:textId="7E48D424" w:rsidR="00565424" w:rsidRDefault="00565424" w:rsidP="0080709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teratogen</w:t>
            </w:r>
          </w:p>
        </w:tc>
        <w:tc>
          <w:tcPr>
            <w:tcW w:w="3079" w:type="dxa"/>
          </w:tcPr>
          <w:p w14:paraId="2C8F9C97" w14:textId="258E726D" w:rsidR="00565424" w:rsidRDefault="00565424" w:rsidP="0080709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</w:t>
            </w:r>
          </w:p>
        </w:tc>
        <w:tc>
          <w:tcPr>
            <w:tcW w:w="3079" w:type="dxa"/>
          </w:tcPr>
          <w:p w14:paraId="5E3084F4" w14:textId="64C896AA" w:rsidR="00565424" w:rsidRDefault="00565424" w:rsidP="0080709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Effect</w:t>
            </w:r>
          </w:p>
        </w:tc>
      </w:tr>
      <w:tr w:rsidR="00565424" w14:paraId="1D65FCC9" w14:textId="066976C3" w:rsidTr="00565424">
        <w:tc>
          <w:tcPr>
            <w:tcW w:w="3078" w:type="dxa"/>
          </w:tcPr>
          <w:p w14:paraId="2E060B81" w14:textId="77777777" w:rsidR="00565424" w:rsidRDefault="00B738B9" w:rsidP="0080709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Infection</w:t>
            </w:r>
          </w:p>
          <w:p w14:paraId="38F430A0" w14:textId="77777777" w:rsidR="00B738B9" w:rsidRDefault="00B738B9" w:rsidP="00807092">
            <w:pPr>
              <w:spacing w:line="360" w:lineRule="auto"/>
              <w:rPr>
                <w:rFonts w:ascii="Arial" w:hAnsi="Arial" w:cs="Arial"/>
              </w:rPr>
            </w:pPr>
          </w:p>
          <w:p w14:paraId="0AFA3F06" w14:textId="77777777" w:rsidR="00B738B9" w:rsidRDefault="00B738B9" w:rsidP="00807092">
            <w:pPr>
              <w:spacing w:line="360" w:lineRule="auto"/>
              <w:rPr>
                <w:rFonts w:ascii="Arial" w:hAnsi="Arial" w:cs="Arial"/>
              </w:rPr>
            </w:pPr>
          </w:p>
          <w:p w14:paraId="1DA1FF8D" w14:textId="5AF6FEE7" w:rsidR="00B738B9" w:rsidRDefault="00B738B9" w:rsidP="0080709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9" w:type="dxa"/>
          </w:tcPr>
          <w:p w14:paraId="6AD58BED" w14:textId="77777777" w:rsidR="00565424" w:rsidRDefault="00565424" w:rsidP="0080709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9" w:type="dxa"/>
          </w:tcPr>
          <w:p w14:paraId="16FDBC75" w14:textId="77777777" w:rsidR="00565424" w:rsidRDefault="00565424" w:rsidP="0080709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65424" w14:paraId="5147329D" w14:textId="1F338F06" w:rsidTr="00565424">
        <w:tc>
          <w:tcPr>
            <w:tcW w:w="3078" w:type="dxa"/>
          </w:tcPr>
          <w:p w14:paraId="3D5074F0" w14:textId="77777777" w:rsidR="00565424" w:rsidRDefault="00B738B9" w:rsidP="0080709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Diet</w:t>
            </w:r>
          </w:p>
          <w:p w14:paraId="52A2F806" w14:textId="77777777" w:rsidR="00B738B9" w:rsidRDefault="00B738B9" w:rsidP="00807092">
            <w:pPr>
              <w:spacing w:line="360" w:lineRule="auto"/>
              <w:rPr>
                <w:rFonts w:ascii="Arial" w:hAnsi="Arial" w:cs="Arial"/>
              </w:rPr>
            </w:pPr>
          </w:p>
          <w:p w14:paraId="5111DA0B" w14:textId="77777777" w:rsidR="00B738B9" w:rsidRDefault="00B738B9" w:rsidP="00807092">
            <w:pPr>
              <w:spacing w:line="360" w:lineRule="auto"/>
              <w:rPr>
                <w:rFonts w:ascii="Arial" w:hAnsi="Arial" w:cs="Arial"/>
              </w:rPr>
            </w:pPr>
          </w:p>
          <w:p w14:paraId="6C9F5DE5" w14:textId="509DC4F3" w:rsidR="00B738B9" w:rsidRDefault="00B738B9" w:rsidP="0080709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9" w:type="dxa"/>
          </w:tcPr>
          <w:p w14:paraId="38E200D8" w14:textId="77777777" w:rsidR="00565424" w:rsidRDefault="00565424" w:rsidP="0080709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9" w:type="dxa"/>
          </w:tcPr>
          <w:p w14:paraId="1802ADB4" w14:textId="77777777" w:rsidR="00565424" w:rsidRDefault="00565424" w:rsidP="0080709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65424" w14:paraId="33043DBC" w14:textId="39CE81AC" w:rsidTr="00565424">
        <w:tc>
          <w:tcPr>
            <w:tcW w:w="3078" w:type="dxa"/>
          </w:tcPr>
          <w:p w14:paraId="34E6A5FF" w14:textId="77777777" w:rsidR="00565424" w:rsidRDefault="00B738B9" w:rsidP="0080709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Alcohol</w:t>
            </w:r>
          </w:p>
          <w:p w14:paraId="0F7B04DA" w14:textId="77777777" w:rsidR="00B738B9" w:rsidRDefault="00B738B9" w:rsidP="00807092">
            <w:pPr>
              <w:spacing w:line="360" w:lineRule="auto"/>
              <w:rPr>
                <w:rFonts w:ascii="Arial" w:hAnsi="Arial" w:cs="Arial"/>
              </w:rPr>
            </w:pPr>
          </w:p>
          <w:p w14:paraId="7D75D12B" w14:textId="77777777" w:rsidR="00B738B9" w:rsidRDefault="00B738B9" w:rsidP="00807092">
            <w:pPr>
              <w:spacing w:line="360" w:lineRule="auto"/>
              <w:rPr>
                <w:rFonts w:ascii="Arial" w:hAnsi="Arial" w:cs="Arial"/>
              </w:rPr>
            </w:pPr>
          </w:p>
          <w:p w14:paraId="336D8A33" w14:textId="4F9980BC" w:rsidR="00B738B9" w:rsidRDefault="00B738B9" w:rsidP="0080709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9" w:type="dxa"/>
          </w:tcPr>
          <w:p w14:paraId="0C5BA637" w14:textId="77777777" w:rsidR="00565424" w:rsidRDefault="00565424" w:rsidP="0080709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9" w:type="dxa"/>
          </w:tcPr>
          <w:p w14:paraId="42516E90" w14:textId="77777777" w:rsidR="00565424" w:rsidRDefault="00565424" w:rsidP="0080709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65424" w14:paraId="2469AC39" w14:textId="490B644D" w:rsidTr="00565424">
        <w:tc>
          <w:tcPr>
            <w:tcW w:w="3078" w:type="dxa"/>
          </w:tcPr>
          <w:p w14:paraId="2BE664BF" w14:textId="77777777" w:rsidR="00565424" w:rsidRDefault="00B738B9" w:rsidP="0080709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Smoking</w:t>
            </w:r>
          </w:p>
          <w:p w14:paraId="40B3AC42" w14:textId="77777777" w:rsidR="00B738B9" w:rsidRDefault="00B738B9" w:rsidP="00807092">
            <w:pPr>
              <w:spacing w:line="360" w:lineRule="auto"/>
              <w:rPr>
                <w:rFonts w:ascii="Arial" w:hAnsi="Arial" w:cs="Arial"/>
              </w:rPr>
            </w:pPr>
          </w:p>
          <w:p w14:paraId="47E434A5" w14:textId="77777777" w:rsidR="00B738B9" w:rsidRDefault="00B738B9" w:rsidP="00807092">
            <w:pPr>
              <w:spacing w:line="360" w:lineRule="auto"/>
              <w:rPr>
                <w:rFonts w:ascii="Arial" w:hAnsi="Arial" w:cs="Arial"/>
              </w:rPr>
            </w:pPr>
          </w:p>
          <w:p w14:paraId="44C12026" w14:textId="4EEC79B2" w:rsidR="00B738B9" w:rsidRDefault="00B738B9" w:rsidP="0080709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9" w:type="dxa"/>
          </w:tcPr>
          <w:p w14:paraId="3FFB3D41" w14:textId="77777777" w:rsidR="00565424" w:rsidRDefault="00565424" w:rsidP="0080709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9" w:type="dxa"/>
          </w:tcPr>
          <w:p w14:paraId="5513BD95" w14:textId="77777777" w:rsidR="00565424" w:rsidRDefault="00565424" w:rsidP="0080709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65424" w14:paraId="3FB8071F" w14:textId="715CCE46" w:rsidTr="00565424">
        <w:tc>
          <w:tcPr>
            <w:tcW w:w="3078" w:type="dxa"/>
          </w:tcPr>
          <w:p w14:paraId="18C48186" w14:textId="77777777" w:rsidR="00565424" w:rsidRDefault="00B738B9" w:rsidP="0080709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Chemicals</w:t>
            </w:r>
          </w:p>
          <w:p w14:paraId="45A9B484" w14:textId="77777777" w:rsidR="00B738B9" w:rsidRDefault="00B738B9" w:rsidP="00807092">
            <w:pPr>
              <w:spacing w:line="360" w:lineRule="auto"/>
              <w:rPr>
                <w:rFonts w:ascii="Arial" w:hAnsi="Arial" w:cs="Arial"/>
              </w:rPr>
            </w:pPr>
          </w:p>
          <w:p w14:paraId="1A7F06B2" w14:textId="77777777" w:rsidR="00B738B9" w:rsidRDefault="00B738B9" w:rsidP="00807092">
            <w:pPr>
              <w:spacing w:line="360" w:lineRule="auto"/>
              <w:rPr>
                <w:rFonts w:ascii="Arial" w:hAnsi="Arial" w:cs="Arial"/>
              </w:rPr>
            </w:pPr>
          </w:p>
          <w:p w14:paraId="0500D6BC" w14:textId="610593DA" w:rsidR="00B738B9" w:rsidRDefault="00B738B9" w:rsidP="0080709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9" w:type="dxa"/>
          </w:tcPr>
          <w:p w14:paraId="0C3A9D7A" w14:textId="77777777" w:rsidR="00565424" w:rsidRDefault="00565424" w:rsidP="0080709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9" w:type="dxa"/>
          </w:tcPr>
          <w:p w14:paraId="106248C5" w14:textId="77777777" w:rsidR="00565424" w:rsidRDefault="00565424" w:rsidP="0080709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BE93C86" w14:textId="77777777" w:rsidR="00565424" w:rsidRPr="003F0D80" w:rsidRDefault="00565424" w:rsidP="00807092">
      <w:pPr>
        <w:spacing w:line="360" w:lineRule="auto"/>
        <w:rPr>
          <w:rFonts w:ascii="Arial" w:hAnsi="Arial" w:cs="Arial"/>
        </w:rPr>
      </w:pPr>
    </w:p>
    <w:p w14:paraId="566F6549" w14:textId="77777777" w:rsidR="00807092" w:rsidRDefault="00807092" w:rsidP="00D90D62">
      <w:pPr>
        <w:spacing w:line="360" w:lineRule="auto"/>
        <w:rPr>
          <w:rFonts w:ascii="Arial" w:hAnsi="Arial" w:cs="Arial"/>
        </w:rPr>
      </w:pPr>
    </w:p>
    <w:p w14:paraId="4BF9658A" w14:textId="2D536D72" w:rsidR="00807092" w:rsidRDefault="00807092" w:rsidP="002C13FC">
      <w:pPr>
        <w:rPr>
          <w:rFonts w:ascii="Arial" w:hAnsi="Arial" w:cs="Arial"/>
          <w:b/>
        </w:rPr>
      </w:pPr>
    </w:p>
    <w:p w14:paraId="69C5E06D" w14:textId="39B9439D" w:rsidR="002C13FC" w:rsidRPr="005B0067" w:rsidRDefault="002C13FC" w:rsidP="002C13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EXTENDED ANSWER</w:t>
      </w:r>
      <w:r w:rsidRPr="005B0067">
        <w:rPr>
          <w:rFonts w:ascii="Arial" w:hAnsi="Arial" w:cs="Arial"/>
          <w:b/>
        </w:rPr>
        <w:t xml:space="preserve"> SECTION</w:t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[10</w:t>
      </w:r>
      <w:r w:rsidRPr="005B0067">
        <w:rPr>
          <w:rFonts w:ascii="Arial" w:hAnsi="Arial" w:cs="Arial"/>
          <w:b/>
        </w:rPr>
        <w:t xml:space="preserve"> MARKS]</w:t>
      </w:r>
    </w:p>
    <w:p w14:paraId="673FA3BD" w14:textId="77777777" w:rsidR="002C13FC" w:rsidRPr="005B0067" w:rsidRDefault="002C13FC" w:rsidP="002C13FC">
      <w:pPr>
        <w:rPr>
          <w:rFonts w:ascii="Arial" w:hAnsi="Arial" w:cs="Arial"/>
          <w:b/>
        </w:rPr>
      </w:pPr>
      <w:r w:rsidRPr="005B0067">
        <w:rPr>
          <w:rFonts w:ascii="Arial" w:hAnsi="Arial" w:cs="Arial"/>
          <w:b/>
        </w:rPr>
        <w:t>___________________________________________________________________</w:t>
      </w:r>
    </w:p>
    <w:p w14:paraId="5B9D1A16" w14:textId="77777777" w:rsidR="002C13FC" w:rsidRDefault="002C13FC" w:rsidP="00D90D62">
      <w:pPr>
        <w:rPr>
          <w:rFonts w:ascii="Arial" w:hAnsi="Arial" w:cs="Arial"/>
        </w:rPr>
      </w:pPr>
    </w:p>
    <w:p w14:paraId="6D5DD38C" w14:textId="50FA2189" w:rsidR="00F42632" w:rsidRDefault="00F42632" w:rsidP="002C13FC">
      <w:pPr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7E6E86" w:rsidRPr="007E6E86">
        <w:rPr>
          <w:rFonts w:ascii="Arial" w:hAnsi="Arial" w:cs="Arial"/>
        </w:rPr>
        <w:t xml:space="preserve"> must answer </w:t>
      </w:r>
      <w:r w:rsidR="007E6E86" w:rsidRPr="007E6E86">
        <w:rPr>
          <w:rFonts w:ascii="Arial" w:hAnsi="Arial" w:cs="Arial"/>
          <w:b/>
          <w:u w:val="single"/>
        </w:rPr>
        <w:t xml:space="preserve">either </w:t>
      </w:r>
      <w:r w:rsidR="007E6E86" w:rsidRPr="007E6E86">
        <w:rPr>
          <w:rFonts w:ascii="Arial" w:hAnsi="Arial" w:cs="Arial"/>
        </w:rPr>
        <w:t xml:space="preserve">question </w:t>
      </w:r>
      <w:r w:rsidR="00FC58B1">
        <w:rPr>
          <w:rFonts w:ascii="Arial" w:hAnsi="Arial" w:cs="Arial"/>
        </w:rPr>
        <w:t xml:space="preserve">16 </w:t>
      </w:r>
      <w:r w:rsidR="007E6E86" w:rsidRPr="007E6E86">
        <w:rPr>
          <w:rFonts w:ascii="Arial" w:hAnsi="Arial" w:cs="Arial"/>
        </w:rPr>
        <w:t>or question</w:t>
      </w:r>
      <w:r w:rsidR="00D70E39">
        <w:rPr>
          <w:rFonts w:ascii="Arial" w:hAnsi="Arial" w:cs="Arial"/>
        </w:rPr>
        <w:t xml:space="preserve"> </w:t>
      </w:r>
      <w:r w:rsidR="00FC58B1">
        <w:rPr>
          <w:rFonts w:ascii="Arial" w:hAnsi="Arial" w:cs="Arial"/>
        </w:rPr>
        <w:t>17</w:t>
      </w:r>
    </w:p>
    <w:p w14:paraId="10690504" w14:textId="77777777" w:rsidR="00F42632" w:rsidRDefault="00F42632" w:rsidP="002C13FC">
      <w:pPr>
        <w:rPr>
          <w:rFonts w:ascii="Arial" w:hAnsi="Arial" w:cs="Arial"/>
        </w:rPr>
      </w:pPr>
    </w:p>
    <w:p w14:paraId="544A6983" w14:textId="02211576" w:rsidR="007E6E86" w:rsidRPr="007E6E86" w:rsidRDefault="00F42632" w:rsidP="002C13FC">
      <w:pPr>
        <w:rPr>
          <w:rFonts w:ascii="Arial" w:hAnsi="Arial" w:cs="Arial"/>
        </w:rPr>
      </w:pPr>
      <w:r>
        <w:rPr>
          <w:rFonts w:ascii="Arial" w:hAnsi="Arial" w:cs="Arial"/>
        </w:rPr>
        <w:t>(Do not answer both questions, as only your first answer will be marked. Do not answer parts of questions from both questions, as only your first answer will be marked)</w:t>
      </w:r>
    </w:p>
    <w:p w14:paraId="45BEA36D" w14:textId="77777777" w:rsidR="007E6E86" w:rsidRDefault="007E6E86" w:rsidP="002C13FC">
      <w:pPr>
        <w:rPr>
          <w:rFonts w:ascii="Arial" w:hAnsi="Arial" w:cs="Arial"/>
          <w:b/>
        </w:rPr>
      </w:pPr>
    </w:p>
    <w:p w14:paraId="3D906876" w14:textId="77777777" w:rsidR="007E6E86" w:rsidRDefault="007E6E86" w:rsidP="002C13FC">
      <w:pPr>
        <w:rPr>
          <w:rFonts w:ascii="Arial" w:hAnsi="Arial" w:cs="Arial"/>
          <w:b/>
        </w:rPr>
      </w:pPr>
    </w:p>
    <w:p w14:paraId="738C10AB" w14:textId="26E558EA" w:rsidR="002C13FC" w:rsidRDefault="002C13FC" w:rsidP="002C13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FC58B1">
        <w:rPr>
          <w:rFonts w:ascii="Arial" w:hAnsi="Arial" w:cs="Arial"/>
          <w:b/>
        </w:rPr>
        <w:t>16</w:t>
      </w:r>
    </w:p>
    <w:p w14:paraId="34FE9A3B" w14:textId="77777777" w:rsidR="002C13FC" w:rsidRPr="002C13FC" w:rsidRDefault="002C13FC" w:rsidP="00D90D62">
      <w:pPr>
        <w:rPr>
          <w:rFonts w:ascii="Arial" w:hAnsi="Arial" w:cs="Arial"/>
        </w:rPr>
      </w:pPr>
    </w:p>
    <w:p w14:paraId="047FE267" w14:textId="2BFCB677" w:rsidR="002C13FC" w:rsidRPr="00995E55" w:rsidRDefault="002C13FC" w:rsidP="00995E5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a) </w:t>
      </w:r>
      <w:r w:rsidR="00995E55">
        <w:rPr>
          <w:rFonts w:ascii="Arial" w:hAnsi="Arial" w:cs="Arial"/>
          <w:lang w:val="en-US"/>
        </w:rPr>
        <w:t>Using</w:t>
      </w:r>
      <w:r w:rsidRPr="002C13FC">
        <w:rPr>
          <w:rFonts w:ascii="Arial" w:hAnsi="Arial" w:cs="Arial"/>
          <w:lang w:val="en-US"/>
        </w:rPr>
        <w:t xml:space="preserve"> five </w:t>
      </w:r>
      <w:r w:rsidR="00995E55" w:rsidRPr="002C13FC">
        <w:rPr>
          <w:rFonts w:ascii="Arial" w:hAnsi="Arial" w:cs="Arial"/>
          <w:lang w:val="en-US"/>
        </w:rPr>
        <w:t>examples</w:t>
      </w:r>
      <w:r w:rsidR="00995E55">
        <w:rPr>
          <w:rFonts w:ascii="Arial" w:hAnsi="Arial" w:cs="Arial"/>
          <w:lang w:val="en-US"/>
        </w:rPr>
        <w:t xml:space="preserve"> outline</w:t>
      </w:r>
      <w:r w:rsidRPr="002C13FC">
        <w:rPr>
          <w:rFonts w:ascii="Arial" w:hAnsi="Arial" w:cs="Arial"/>
          <w:lang w:val="en-US"/>
        </w:rPr>
        <w:t xml:space="preserve"> the way HIV may be spread from person to person. </w:t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  <w:t xml:space="preserve">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>(5 Marks)</w:t>
      </w:r>
    </w:p>
    <w:p w14:paraId="2D22FA6B" w14:textId="60805431" w:rsidR="002C13FC" w:rsidRPr="002C13FC" w:rsidRDefault="002C13FC" w:rsidP="002C13F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b) </w:t>
      </w:r>
      <w:r w:rsidRPr="002C13FC">
        <w:rPr>
          <w:rFonts w:ascii="Arial" w:hAnsi="Arial" w:cs="Arial"/>
          <w:lang w:val="en-US"/>
        </w:rPr>
        <w:t xml:space="preserve">Outline the stages of an infection with human immunodeficiency virus (HIV) that eventually develops into AIDS. </w:t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  <w:t xml:space="preserve">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>(5 Marks)</w:t>
      </w:r>
    </w:p>
    <w:p w14:paraId="325CC8BD" w14:textId="77777777" w:rsidR="00F42632" w:rsidRDefault="00F42632" w:rsidP="00F42632">
      <w:pPr>
        <w:rPr>
          <w:rFonts w:ascii="Arial" w:hAnsi="Arial" w:cs="Arial"/>
        </w:rPr>
      </w:pPr>
    </w:p>
    <w:p w14:paraId="3728D0D0" w14:textId="02117A7F" w:rsidR="00F42632" w:rsidRPr="00D70E39" w:rsidRDefault="00D70E39" w:rsidP="00D70E39">
      <w:pPr>
        <w:jc w:val="center"/>
        <w:rPr>
          <w:rFonts w:ascii="Arial" w:hAnsi="Arial" w:cs="Arial"/>
          <w:b/>
        </w:rPr>
      </w:pPr>
      <w:r w:rsidRPr="00D70E39">
        <w:rPr>
          <w:rFonts w:ascii="Arial" w:hAnsi="Arial" w:cs="Arial"/>
          <w:b/>
        </w:rPr>
        <w:t>OR</w:t>
      </w:r>
    </w:p>
    <w:p w14:paraId="33DF9747" w14:textId="77777777" w:rsidR="00F42632" w:rsidRDefault="00F42632" w:rsidP="00D70E39">
      <w:pPr>
        <w:jc w:val="center"/>
        <w:rPr>
          <w:rFonts w:ascii="Arial" w:hAnsi="Arial" w:cs="Arial"/>
        </w:rPr>
      </w:pPr>
    </w:p>
    <w:p w14:paraId="23BB3EDC" w14:textId="77777777" w:rsidR="00F42632" w:rsidRDefault="00F42632" w:rsidP="00F42632">
      <w:pPr>
        <w:rPr>
          <w:rFonts w:ascii="Arial" w:hAnsi="Arial" w:cs="Arial"/>
        </w:rPr>
      </w:pPr>
    </w:p>
    <w:p w14:paraId="216A1AEF" w14:textId="1C4191AC" w:rsidR="00F42632" w:rsidRDefault="00F61AB5" w:rsidP="00F42632">
      <w:pPr>
        <w:rPr>
          <w:rFonts w:ascii="Arial" w:hAnsi="Arial" w:cs="Arial"/>
          <w:b/>
        </w:rPr>
      </w:pPr>
      <w:r w:rsidRPr="00F61AB5">
        <w:rPr>
          <w:rFonts w:ascii="Arial" w:hAnsi="Arial" w:cs="Arial"/>
          <w:b/>
        </w:rPr>
        <w:t>Question</w:t>
      </w:r>
      <w:r w:rsidR="00FC58B1">
        <w:rPr>
          <w:rFonts w:ascii="Arial" w:hAnsi="Arial" w:cs="Arial"/>
          <w:b/>
        </w:rPr>
        <w:t xml:space="preserve"> 17</w:t>
      </w:r>
    </w:p>
    <w:p w14:paraId="424144E4" w14:textId="77777777" w:rsidR="00F61AB5" w:rsidRDefault="00F61AB5" w:rsidP="00F42632">
      <w:pPr>
        <w:rPr>
          <w:rFonts w:ascii="Arial" w:hAnsi="Arial" w:cs="Arial"/>
        </w:rPr>
      </w:pPr>
    </w:p>
    <w:p w14:paraId="0358757A" w14:textId="54927AE4" w:rsidR="00F42632" w:rsidRDefault="00F61AB5" w:rsidP="00F61AB5">
      <w:pPr>
        <w:rPr>
          <w:rFonts w:ascii="Arial" w:hAnsi="Arial" w:cs="Arial"/>
        </w:rPr>
      </w:pPr>
      <w:r>
        <w:rPr>
          <w:rFonts w:ascii="Arial" w:hAnsi="Arial" w:cs="Arial"/>
        </w:rPr>
        <w:t>a) Syphilis, also known as ‘the pox’ undergoes 3 main stages if not treated. Name and describe what happens in each stage.                                                 (6 marks)</w:t>
      </w:r>
    </w:p>
    <w:p w14:paraId="63425073" w14:textId="77777777" w:rsidR="00B62919" w:rsidRDefault="00B62919" w:rsidP="00F61AB5">
      <w:pPr>
        <w:rPr>
          <w:rFonts w:ascii="Arial" w:hAnsi="Arial" w:cs="Arial"/>
        </w:rPr>
      </w:pPr>
    </w:p>
    <w:p w14:paraId="021530DC" w14:textId="02001CAD" w:rsidR="00B62919" w:rsidRPr="00D90D62" w:rsidRDefault="00B62919" w:rsidP="00F61AB5">
      <w:pPr>
        <w:rPr>
          <w:rFonts w:ascii="Arial" w:hAnsi="Arial" w:cs="Arial"/>
        </w:rPr>
      </w:pPr>
      <w:r>
        <w:rPr>
          <w:rFonts w:ascii="Arial" w:hAnsi="Arial" w:cs="Arial"/>
        </w:rPr>
        <w:t>b) Describe the symptoms of gonorrhoea and why it is considered more serious in women.                                                                                                        (4 marks)</w:t>
      </w:r>
    </w:p>
    <w:p w14:paraId="739F7899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7E2770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5FCFB51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5423FF8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99CFC5D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68A4B82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127F9E42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4E71042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F679C59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4E60381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72171C3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19161019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E7442C7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D32D93C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2C49FE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C3710DF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78F1E72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88FB050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B6BD00A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2190DCF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633B9E8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96FCEED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02807D9" w14:textId="5A402369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</w:t>
      </w:r>
      <w:r w:rsidRPr="00D90D62">
        <w:rPr>
          <w:rFonts w:ascii="Arial" w:hAnsi="Arial" w:cs="Arial"/>
        </w:rPr>
        <w:t>______________________________</w:t>
      </w:r>
      <w:r w:rsidR="00FB32A5">
        <w:rPr>
          <w:rFonts w:ascii="Arial" w:hAnsi="Arial" w:cs="Arial"/>
        </w:rPr>
        <w:t>________________________</w:t>
      </w: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  <w:r w:rsidR="00FB32A5">
        <w:rPr>
          <w:rFonts w:ascii="Arial" w:hAnsi="Arial" w:cs="Arial"/>
        </w:rPr>
        <w:t>________</w:t>
      </w:r>
    </w:p>
    <w:p w14:paraId="7AC20757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0A089F3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9D8CDC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D5AFBFE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6824D87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FE4F4DA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D9253F8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1AC25D7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4346D4B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A5194F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6CC7C7C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DD04FBA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B8F72A0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92D5F3B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CAB450E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1851635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9B1CD3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151A8848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5EAE8B4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FEE2439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DF0689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AE92014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C807415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16F23B2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5D3DB79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B97936B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0FF16E8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51EB478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5FE58E7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9A572AD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B2367DB" w14:textId="5A8BCDE2" w:rsidR="00F42632" w:rsidRPr="00F42632" w:rsidRDefault="00F42632" w:rsidP="00F42632">
      <w:pPr>
        <w:spacing w:line="360" w:lineRule="auto"/>
        <w:jc w:val="center"/>
        <w:rPr>
          <w:rFonts w:ascii="Arial" w:hAnsi="Arial" w:cs="Arial"/>
          <w:b/>
        </w:rPr>
      </w:pPr>
      <w:r w:rsidRPr="00F42632">
        <w:rPr>
          <w:rFonts w:ascii="Arial" w:hAnsi="Arial" w:cs="Arial"/>
          <w:b/>
        </w:rPr>
        <w:t>END OF TEST</w:t>
      </w:r>
    </w:p>
    <w:sectPr w:rsidR="00F42632" w:rsidRPr="00F42632" w:rsidSect="000D00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FAC509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BB3795"/>
    <w:multiLevelType w:val="hybridMultilevel"/>
    <w:tmpl w:val="59A0E8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423AB"/>
    <w:multiLevelType w:val="hybridMultilevel"/>
    <w:tmpl w:val="B2A4ED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F1844"/>
    <w:multiLevelType w:val="hybridMultilevel"/>
    <w:tmpl w:val="2660BADC"/>
    <w:lvl w:ilvl="0" w:tplc="01A8D7A2">
      <w:start w:val="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A09C9"/>
    <w:multiLevelType w:val="hybridMultilevel"/>
    <w:tmpl w:val="82405E7C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6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7">
    <w:nsid w:val="4CAA67A8"/>
    <w:multiLevelType w:val="hybridMultilevel"/>
    <w:tmpl w:val="05A2926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883285"/>
    <w:multiLevelType w:val="hybridMultilevel"/>
    <w:tmpl w:val="979E1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2612B2">
      <w:start w:val="1"/>
      <w:numFmt w:val="lowerLetter"/>
      <w:lvlText w:val="%4."/>
      <w:lvlJc w:val="left"/>
      <w:pPr>
        <w:ind w:left="786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9A6258"/>
    <w:multiLevelType w:val="hybridMultilevel"/>
    <w:tmpl w:val="FAB0EEE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BA7DCD"/>
    <w:multiLevelType w:val="hybridMultilevel"/>
    <w:tmpl w:val="A8041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111A8"/>
    <w:multiLevelType w:val="hybridMultilevel"/>
    <w:tmpl w:val="82405E7C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2">
    <w:nsid w:val="794D4491"/>
    <w:multiLevelType w:val="hybridMultilevel"/>
    <w:tmpl w:val="6404871E"/>
    <w:lvl w:ilvl="0" w:tplc="06D8013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10"/>
  </w:num>
  <w:num w:numId="6">
    <w:abstractNumId w:val="3"/>
  </w:num>
  <w:num w:numId="7">
    <w:abstractNumId w:val="9"/>
  </w:num>
  <w:num w:numId="8">
    <w:abstractNumId w:val="12"/>
  </w:num>
  <w:num w:numId="9">
    <w:abstractNumId w:val="6"/>
  </w:num>
  <w:num w:numId="10">
    <w:abstractNumId w:val="11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2F"/>
    <w:rsid w:val="00014684"/>
    <w:rsid w:val="00054E9A"/>
    <w:rsid w:val="000A197C"/>
    <w:rsid w:val="000B1BA9"/>
    <w:rsid w:val="000B5F93"/>
    <w:rsid w:val="000D002F"/>
    <w:rsid w:val="000D2967"/>
    <w:rsid w:val="00101A46"/>
    <w:rsid w:val="00185B4B"/>
    <w:rsid w:val="001C44B9"/>
    <w:rsid w:val="002143F8"/>
    <w:rsid w:val="0022672A"/>
    <w:rsid w:val="00250B78"/>
    <w:rsid w:val="00281E91"/>
    <w:rsid w:val="002829D3"/>
    <w:rsid w:val="002969B1"/>
    <w:rsid w:val="002B2897"/>
    <w:rsid w:val="002C13FC"/>
    <w:rsid w:val="002C1B72"/>
    <w:rsid w:val="00321DEE"/>
    <w:rsid w:val="00382F25"/>
    <w:rsid w:val="00386425"/>
    <w:rsid w:val="003B6C15"/>
    <w:rsid w:val="003B72AF"/>
    <w:rsid w:val="003C2ECF"/>
    <w:rsid w:val="003F0D80"/>
    <w:rsid w:val="00414FEA"/>
    <w:rsid w:val="004344D5"/>
    <w:rsid w:val="004A3F17"/>
    <w:rsid w:val="004E2BB9"/>
    <w:rsid w:val="005304D6"/>
    <w:rsid w:val="00565424"/>
    <w:rsid w:val="005B0067"/>
    <w:rsid w:val="005D4678"/>
    <w:rsid w:val="00652E38"/>
    <w:rsid w:val="00686508"/>
    <w:rsid w:val="006E2BA9"/>
    <w:rsid w:val="00700DA7"/>
    <w:rsid w:val="00742D3E"/>
    <w:rsid w:val="00750DDA"/>
    <w:rsid w:val="007E6E86"/>
    <w:rsid w:val="00807092"/>
    <w:rsid w:val="00834853"/>
    <w:rsid w:val="008474E6"/>
    <w:rsid w:val="008F7F38"/>
    <w:rsid w:val="00914FDE"/>
    <w:rsid w:val="00915401"/>
    <w:rsid w:val="00964BDA"/>
    <w:rsid w:val="00995E55"/>
    <w:rsid w:val="00A06A1A"/>
    <w:rsid w:val="00A41F3C"/>
    <w:rsid w:val="00AC379D"/>
    <w:rsid w:val="00B23421"/>
    <w:rsid w:val="00B51425"/>
    <w:rsid w:val="00B539F7"/>
    <w:rsid w:val="00B62919"/>
    <w:rsid w:val="00B70E55"/>
    <w:rsid w:val="00B738B9"/>
    <w:rsid w:val="00C724C1"/>
    <w:rsid w:val="00CC4664"/>
    <w:rsid w:val="00D209BF"/>
    <w:rsid w:val="00D6396D"/>
    <w:rsid w:val="00D70E39"/>
    <w:rsid w:val="00D861B7"/>
    <w:rsid w:val="00D90D62"/>
    <w:rsid w:val="00DB32CA"/>
    <w:rsid w:val="00E10F88"/>
    <w:rsid w:val="00EE27D8"/>
    <w:rsid w:val="00F05310"/>
    <w:rsid w:val="00F067A9"/>
    <w:rsid w:val="00F369CA"/>
    <w:rsid w:val="00F42632"/>
    <w:rsid w:val="00F603BC"/>
    <w:rsid w:val="00F61AB5"/>
    <w:rsid w:val="00F91B3C"/>
    <w:rsid w:val="00FB2445"/>
    <w:rsid w:val="00FB32A5"/>
    <w:rsid w:val="00FC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606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0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67"/>
    <w:rPr>
      <w:rFonts w:ascii="Lucida Grande" w:hAnsi="Lucida Grande" w:cs="Lucida Grande"/>
      <w:sz w:val="18"/>
      <w:szCs w:val="18"/>
    </w:rPr>
  </w:style>
  <w:style w:type="paragraph" w:customStyle="1" w:styleId="Ptablebodyfullout">
    <w:name w:val="P: table body fullout"/>
    <w:basedOn w:val="Normal"/>
    <w:rsid w:val="003B72AF"/>
    <w:pPr>
      <w:numPr>
        <w:numId w:val="9"/>
      </w:numPr>
      <w:spacing w:before="40" w:after="80"/>
    </w:pPr>
    <w:rPr>
      <w:rFonts w:ascii="Times New Roman" w:eastAsia="Times New Roman" w:hAnsi="Times New Roman" w:cs="Times New Roman"/>
      <w:szCs w:val="20"/>
    </w:rPr>
  </w:style>
  <w:style w:type="paragraph" w:customStyle="1" w:styleId="Style31">
    <w:name w:val="Style 31"/>
    <w:basedOn w:val="Normal"/>
    <w:rsid w:val="003B72AF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3B72AF"/>
    <w:rPr>
      <w:rFonts w:ascii="Bookman Old Style" w:hAnsi="Bookman Old Style" w:cs="Bookman Old Style"/>
      <w:sz w:val="23"/>
      <w:szCs w:val="23"/>
    </w:rPr>
  </w:style>
  <w:style w:type="table" w:styleId="TableGrid">
    <w:name w:val="Table Grid"/>
    <w:basedOn w:val="TableNormal"/>
    <w:uiPriority w:val="59"/>
    <w:rsid w:val="000B5F93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4">
    <w:name w:val="List Bullet 4"/>
    <w:basedOn w:val="Normal"/>
    <w:rsid w:val="000B5F93"/>
    <w:pPr>
      <w:numPr>
        <w:numId w:val="12"/>
      </w:numPr>
    </w:pPr>
    <w:rPr>
      <w:rFonts w:ascii="Times New Roman" w:eastAsia="Times New Roman" w:hAnsi="Times New Roman" w:cs="Times New Roman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0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67"/>
    <w:rPr>
      <w:rFonts w:ascii="Lucida Grande" w:hAnsi="Lucida Grande" w:cs="Lucida Grande"/>
      <w:sz w:val="18"/>
      <w:szCs w:val="18"/>
    </w:rPr>
  </w:style>
  <w:style w:type="paragraph" w:customStyle="1" w:styleId="Ptablebodyfullout">
    <w:name w:val="P: table body fullout"/>
    <w:basedOn w:val="Normal"/>
    <w:rsid w:val="003B72AF"/>
    <w:pPr>
      <w:numPr>
        <w:numId w:val="9"/>
      </w:numPr>
      <w:spacing w:before="40" w:after="80"/>
    </w:pPr>
    <w:rPr>
      <w:rFonts w:ascii="Times New Roman" w:eastAsia="Times New Roman" w:hAnsi="Times New Roman" w:cs="Times New Roman"/>
      <w:szCs w:val="20"/>
    </w:rPr>
  </w:style>
  <w:style w:type="paragraph" w:customStyle="1" w:styleId="Style31">
    <w:name w:val="Style 31"/>
    <w:basedOn w:val="Normal"/>
    <w:rsid w:val="003B72AF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3B72AF"/>
    <w:rPr>
      <w:rFonts w:ascii="Bookman Old Style" w:hAnsi="Bookman Old Style" w:cs="Bookman Old Style"/>
      <w:sz w:val="23"/>
      <w:szCs w:val="23"/>
    </w:rPr>
  </w:style>
  <w:style w:type="table" w:styleId="TableGrid">
    <w:name w:val="Table Grid"/>
    <w:basedOn w:val="TableNormal"/>
    <w:uiPriority w:val="59"/>
    <w:rsid w:val="000B5F93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4">
    <w:name w:val="List Bullet 4"/>
    <w:basedOn w:val="Normal"/>
    <w:rsid w:val="000B5F93"/>
    <w:pPr>
      <w:numPr>
        <w:numId w:val="12"/>
      </w:numPr>
    </w:pPr>
    <w:rPr>
      <w:rFonts w:ascii="Times New Roman" w:eastAsia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D91B26D0</Template>
  <TotalTime>96</TotalTime>
  <Pages>8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Scurria</dc:creator>
  <cp:lastModifiedBy>WILLIAMS Daphne</cp:lastModifiedBy>
  <cp:revision>38</cp:revision>
  <cp:lastPrinted>2015-10-29T08:32:00Z</cp:lastPrinted>
  <dcterms:created xsi:type="dcterms:W3CDTF">2018-09-18T04:42:00Z</dcterms:created>
  <dcterms:modified xsi:type="dcterms:W3CDTF">2018-09-19T01:38:00Z</dcterms:modified>
</cp:coreProperties>
</file>