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3A8BA" w14:textId="77777777" w:rsidR="000D2D29" w:rsidRDefault="000D2D29">
      <w:pPr>
        <w:rPr>
          <w:rFonts w:ascii="Arial" w:hAnsi="Arial" w:cs="Arial"/>
          <w:b/>
          <w:sz w:val="28"/>
          <w:szCs w:val="28"/>
        </w:rPr>
      </w:pPr>
    </w:p>
    <w:p w14:paraId="204C9CC6" w14:textId="77777777" w:rsidR="000D2D29" w:rsidRDefault="000D2D29">
      <w:pPr>
        <w:rPr>
          <w:rFonts w:ascii="Arial" w:hAnsi="Arial" w:cs="Arial"/>
          <w:b/>
          <w:sz w:val="28"/>
          <w:szCs w:val="28"/>
        </w:rPr>
      </w:pPr>
    </w:p>
    <w:p w14:paraId="36270A0F" w14:textId="77777777" w:rsidR="000D2D29" w:rsidRDefault="000D2D29">
      <w:pPr>
        <w:rPr>
          <w:rFonts w:ascii="Arial" w:hAnsi="Arial" w:cs="Arial"/>
          <w:b/>
          <w:sz w:val="28"/>
          <w:szCs w:val="28"/>
        </w:rPr>
      </w:pPr>
    </w:p>
    <w:p w14:paraId="12B9A8C9" w14:textId="77777777" w:rsidR="000D2D29" w:rsidRDefault="000D2D29">
      <w:pPr>
        <w:rPr>
          <w:rFonts w:ascii="Arial" w:hAnsi="Arial" w:cs="Arial"/>
          <w:b/>
          <w:sz w:val="28"/>
          <w:szCs w:val="28"/>
        </w:rPr>
      </w:pPr>
    </w:p>
    <w:p w14:paraId="778CD77F" w14:textId="77777777" w:rsidR="000D2D29" w:rsidRDefault="000D2D29">
      <w:pPr>
        <w:rPr>
          <w:rFonts w:ascii="Arial" w:hAnsi="Arial" w:cs="Arial"/>
          <w:b/>
          <w:sz w:val="28"/>
          <w:szCs w:val="28"/>
        </w:rPr>
      </w:pPr>
    </w:p>
    <w:p w14:paraId="713410FB" w14:textId="77777777" w:rsidR="000D2D29" w:rsidRDefault="000D2D29">
      <w:pPr>
        <w:rPr>
          <w:rFonts w:ascii="Arial" w:hAnsi="Arial" w:cs="Arial"/>
          <w:b/>
          <w:sz w:val="28"/>
          <w:szCs w:val="28"/>
        </w:rPr>
      </w:pPr>
    </w:p>
    <w:p w14:paraId="757C521C" w14:textId="77777777" w:rsidR="000D2D29" w:rsidRDefault="000D2D29">
      <w:pPr>
        <w:rPr>
          <w:rFonts w:ascii="Arial" w:hAnsi="Arial" w:cs="Arial"/>
          <w:b/>
          <w:sz w:val="28"/>
          <w:szCs w:val="28"/>
        </w:rPr>
      </w:pPr>
    </w:p>
    <w:p w14:paraId="5F82256C" w14:textId="77777777" w:rsidR="000D2D29" w:rsidRDefault="000D2D2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AU"/>
        </w:rPr>
        <w:drawing>
          <wp:inline distT="0" distB="0" distL="0" distR="0" wp14:anchorId="6170F67D" wp14:editId="43CF08F7">
            <wp:extent cx="5427980" cy="1249045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izontal mono positiv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2305" w14:textId="77777777" w:rsidR="000D2D29" w:rsidRDefault="000D2D29">
      <w:pPr>
        <w:rPr>
          <w:rFonts w:ascii="Arial" w:hAnsi="Arial" w:cs="Arial"/>
          <w:b/>
          <w:sz w:val="28"/>
          <w:szCs w:val="28"/>
        </w:rPr>
      </w:pPr>
    </w:p>
    <w:p w14:paraId="6D597E22" w14:textId="77777777" w:rsidR="000D2D29" w:rsidRDefault="000D2D29">
      <w:pPr>
        <w:rPr>
          <w:rFonts w:ascii="Arial" w:hAnsi="Arial" w:cs="Arial"/>
          <w:b/>
          <w:sz w:val="28"/>
          <w:szCs w:val="28"/>
        </w:rPr>
      </w:pPr>
    </w:p>
    <w:p w14:paraId="1D48E05B" w14:textId="77777777" w:rsidR="000D2D29" w:rsidRDefault="000D2D29">
      <w:pPr>
        <w:rPr>
          <w:rFonts w:ascii="Arial" w:hAnsi="Arial" w:cs="Arial"/>
          <w:b/>
          <w:sz w:val="28"/>
          <w:szCs w:val="28"/>
        </w:rPr>
      </w:pPr>
    </w:p>
    <w:p w14:paraId="0FD3BC3B" w14:textId="77777777" w:rsidR="000D2D29" w:rsidRDefault="000D2D29">
      <w:pPr>
        <w:rPr>
          <w:rFonts w:ascii="Arial" w:hAnsi="Arial" w:cs="Arial"/>
          <w:b/>
          <w:sz w:val="28"/>
          <w:szCs w:val="28"/>
        </w:rPr>
      </w:pPr>
    </w:p>
    <w:p w14:paraId="48E8ED9D" w14:textId="77777777" w:rsidR="000D2D29" w:rsidRDefault="000D2D29">
      <w:pPr>
        <w:rPr>
          <w:rFonts w:ascii="Arial" w:hAnsi="Arial" w:cs="Arial"/>
          <w:b/>
          <w:sz w:val="28"/>
          <w:szCs w:val="28"/>
        </w:rPr>
      </w:pPr>
    </w:p>
    <w:p w14:paraId="0EEF5384" w14:textId="79C9C3CC" w:rsidR="000D2D29" w:rsidRDefault="000D2D29" w:rsidP="00A67425">
      <w:pPr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A67425">
        <w:rPr>
          <w:rFonts w:ascii="Arial" w:hAnsi="Arial" w:cs="Arial"/>
          <w:b/>
          <w:sz w:val="32"/>
          <w:szCs w:val="32"/>
        </w:rPr>
        <w:t>Cellular Functions and Metabolism test.</w:t>
      </w:r>
      <w:proofErr w:type="gramEnd"/>
    </w:p>
    <w:p w14:paraId="39F2C6BC" w14:textId="77777777" w:rsidR="00A67425" w:rsidRPr="00A67425" w:rsidRDefault="00A67425" w:rsidP="00A67425">
      <w:pPr>
        <w:jc w:val="center"/>
        <w:rPr>
          <w:rFonts w:ascii="Arial" w:hAnsi="Arial" w:cs="Arial"/>
          <w:b/>
          <w:sz w:val="32"/>
          <w:szCs w:val="32"/>
        </w:rPr>
      </w:pPr>
    </w:p>
    <w:p w14:paraId="4725375D" w14:textId="77777777" w:rsidR="000D2D29" w:rsidRDefault="000D2D29">
      <w:pPr>
        <w:rPr>
          <w:rFonts w:ascii="Arial" w:hAnsi="Arial" w:cs="Arial"/>
          <w:b/>
          <w:sz w:val="28"/>
          <w:szCs w:val="28"/>
        </w:rPr>
      </w:pPr>
    </w:p>
    <w:p w14:paraId="4C696138" w14:textId="7F43204D" w:rsidR="000D2D29" w:rsidRDefault="000D2D2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This paper consists of: 20 Multiple choice questions (20 marks)</w:t>
      </w:r>
    </w:p>
    <w:p w14:paraId="45875E28" w14:textId="7C0D7B9D" w:rsidR="000D2D29" w:rsidRDefault="000D2D2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7 Short Answer questions    (40 marks)</w:t>
      </w:r>
    </w:p>
    <w:p w14:paraId="206710F8" w14:textId="03818BA2" w:rsidR="000D2D29" w:rsidRDefault="000D2D2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</w:t>
      </w:r>
      <w:proofErr w:type="gramStart"/>
      <w:r>
        <w:rPr>
          <w:rFonts w:ascii="Arial" w:hAnsi="Arial" w:cs="Arial"/>
          <w:b/>
          <w:sz w:val="28"/>
          <w:szCs w:val="28"/>
        </w:rPr>
        <w:t>and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1 Extended Answer                (10 marks)</w:t>
      </w:r>
    </w:p>
    <w:p w14:paraId="2C4C3B09" w14:textId="77777777" w:rsidR="000D2D29" w:rsidRDefault="000D2D29">
      <w:pPr>
        <w:rPr>
          <w:rFonts w:ascii="Arial" w:hAnsi="Arial" w:cs="Arial"/>
          <w:b/>
          <w:sz w:val="28"/>
          <w:szCs w:val="28"/>
        </w:rPr>
      </w:pPr>
    </w:p>
    <w:p w14:paraId="1BD684A5" w14:textId="77777777" w:rsidR="000D2D29" w:rsidRDefault="000D2D29">
      <w:pPr>
        <w:rPr>
          <w:rFonts w:ascii="Arial" w:hAnsi="Arial" w:cs="Arial"/>
          <w:b/>
          <w:sz w:val="28"/>
          <w:szCs w:val="28"/>
        </w:rPr>
      </w:pPr>
    </w:p>
    <w:p w14:paraId="0FAB69AA" w14:textId="0973FEA9" w:rsidR="000D2D29" w:rsidRDefault="000D2D2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Please answer the questions </w:t>
      </w:r>
      <w:r w:rsidR="00A67425">
        <w:rPr>
          <w:rFonts w:ascii="Arial" w:hAnsi="Arial" w:cs="Arial"/>
          <w:b/>
          <w:sz w:val="28"/>
          <w:szCs w:val="28"/>
        </w:rPr>
        <w:t>in the answer booklet provided using blue or black pen.</w:t>
      </w:r>
    </w:p>
    <w:p w14:paraId="73B88930" w14:textId="77777777" w:rsidR="00A67425" w:rsidRDefault="00A67425" w:rsidP="00A67425">
      <w:pPr>
        <w:jc w:val="center"/>
        <w:rPr>
          <w:rFonts w:ascii="Arial" w:hAnsi="Arial" w:cs="Arial"/>
          <w:b/>
          <w:sz w:val="28"/>
          <w:szCs w:val="28"/>
        </w:rPr>
      </w:pPr>
    </w:p>
    <w:p w14:paraId="31BEF93B" w14:textId="77777777" w:rsidR="00A67425" w:rsidRDefault="00A67425" w:rsidP="00A67425">
      <w:pPr>
        <w:jc w:val="center"/>
        <w:rPr>
          <w:rFonts w:ascii="Arial" w:hAnsi="Arial" w:cs="Arial"/>
          <w:b/>
          <w:sz w:val="28"/>
          <w:szCs w:val="28"/>
        </w:rPr>
      </w:pPr>
    </w:p>
    <w:p w14:paraId="066C2B99" w14:textId="77777777" w:rsidR="00A67425" w:rsidRDefault="00A67425" w:rsidP="00A67425">
      <w:pPr>
        <w:jc w:val="center"/>
        <w:rPr>
          <w:rFonts w:ascii="Arial" w:hAnsi="Arial" w:cs="Arial"/>
          <w:b/>
          <w:sz w:val="28"/>
          <w:szCs w:val="28"/>
        </w:rPr>
      </w:pPr>
    </w:p>
    <w:p w14:paraId="429D30FF" w14:textId="0AFE99B8" w:rsidR="000D2D29" w:rsidRPr="00A67425" w:rsidRDefault="000D2D29" w:rsidP="00A67425">
      <w:pPr>
        <w:jc w:val="center"/>
        <w:rPr>
          <w:rFonts w:ascii="Arial" w:hAnsi="Arial" w:cs="Arial"/>
          <w:b/>
          <w:sz w:val="32"/>
          <w:szCs w:val="32"/>
        </w:rPr>
      </w:pPr>
      <w:r w:rsidRPr="00A67425">
        <w:rPr>
          <w:rFonts w:ascii="Arial" w:hAnsi="Arial" w:cs="Arial"/>
          <w:b/>
          <w:sz w:val="32"/>
          <w:szCs w:val="32"/>
        </w:rPr>
        <w:t>Do not write on this booklet.</w:t>
      </w:r>
    </w:p>
    <w:p w14:paraId="0596364F" w14:textId="2B9B48C3" w:rsidR="000D2D29" w:rsidRDefault="000D2D2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</w:t>
      </w:r>
    </w:p>
    <w:p w14:paraId="7897D693" w14:textId="0D4F5490" w:rsidR="000D2D29" w:rsidRDefault="000D2D2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</w:t>
      </w:r>
    </w:p>
    <w:p w14:paraId="320CE95D" w14:textId="77777777" w:rsidR="00A67425" w:rsidRDefault="00A67425" w:rsidP="00B27EA2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3461730C" w14:textId="77777777" w:rsidR="00A67425" w:rsidRDefault="00A67425" w:rsidP="00B27EA2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19875A2B" w14:textId="77777777" w:rsidR="00A67425" w:rsidRDefault="00A67425" w:rsidP="00B27EA2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789AF00B" w14:textId="77777777" w:rsidR="00A67425" w:rsidRDefault="00A67425" w:rsidP="00B27EA2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6AF7E0B0" w14:textId="77777777" w:rsidR="00A67425" w:rsidRDefault="00A67425" w:rsidP="00B27EA2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4273A22B" w14:textId="77777777" w:rsidR="00A67425" w:rsidRDefault="00A67425" w:rsidP="00B27EA2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69212A8E" w14:textId="77777777" w:rsidR="00A67425" w:rsidRDefault="00A67425" w:rsidP="00B27EA2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386A68BF" w14:textId="77777777" w:rsidR="00A67425" w:rsidRDefault="00A67425" w:rsidP="00B27EA2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65413516" w14:textId="77777777" w:rsidR="00A67425" w:rsidRDefault="00A67425" w:rsidP="00B27EA2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119E74B2" w14:textId="77777777" w:rsidR="00A67425" w:rsidRDefault="00A67425" w:rsidP="00B27EA2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06EF9321" w14:textId="77777777" w:rsidR="00A67425" w:rsidRDefault="00A67425" w:rsidP="00B27EA2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2FEC10E3" w14:textId="77777777" w:rsidR="00A67425" w:rsidRDefault="00A67425" w:rsidP="00B27EA2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4D97F560" w14:textId="7E68A0D7" w:rsidR="00B70E55" w:rsidRPr="00664D0C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lastRenderedPageBreak/>
        <w:t>SECTION ONE – MULTIPLE CHOICE</w:t>
      </w:r>
      <w:r w:rsidR="00EA7DA7">
        <w:rPr>
          <w:rFonts w:ascii="Arial" w:hAnsi="Arial" w:cs="Arial"/>
          <w:sz w:val="28"/>
          <w:szCs w:val="28"/>
        </w:rPr>
        <w:tab/>
      </w:r>
      <w:r w:rsidR="00EA7DA7">
        <w:rPr>
          <w:rFonts w:ascii="Arial" w:hAnsi="Arial" w:cs="Arial"/>
          <w:sz w:val="28"/>
          <w:szCs w:val="28"/>
        </w:rPr>
        <w:tab/>
      </w:r>
      <w:r w:rsidR="00EA7DA7">
        <w:rPr>
          <w:rFonts w:ascii="Arial" w:hAnsi="Arial" w:cs="Arial"/>
          <w:sz w:val="28"/>
          <w:szCs w:val="28"/>
        </w:rPr>
        <w:tab/>
      </w:r>
      <w:r w:rsidR="00EA7DA7">
        <w:rPr>
          <w:rFonts w:ascii="Arial" w:hAnsi="Arial" w:cs="Arial"/>
          <w:sz w:val="28"/>
          <w:szCs w:val="28"/>
        </w:rPr>
        <w:tab/>
      </w:r>
      <w:r w:rsidR="00EA7DA7">
        <w:rPr>
          <w:rFonts w:ascii="Arial" w:hAnsi="Arial" w:cs="Arial"/>
          <w:sz w:val="28"/>
          <w:szCs w:val="28"/>
        </w:rPr>
        <w:tab/>
      </w:r>
      <w:r w:rsidRPr="00664D0C">
        <w:rPr>
          <w:rFonts w:ascii="Arial" w:hAnsi="Arial" w:cs="Arial"/>
          <w:sz w:val="28"/>
          <w:szCs w:val="28"/>
        </w:rPr>
        <w:t>(20 marks)</w:t>
      </w:r>
    </w:p>
    <w:p w14:paraId="59AD4C79" w14:textId="77777777" w:rsidR="00B27EA2" w:rsidRPr="00664D0C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685BADAC" w14:textId="77777777" w:rsidR="00B27EA2" w:rsidRPr="00664D0C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 xml:space="preserve">This section has 20 questions. Answer </w:t>
      </w:r>
      <w:r w:rsidRPr="00664D0C">
        <w:rPr>
          <w:rFonts w:ascii="Arial" w:hAnsi="Arial" w:cs="Arial"/>
          <w:b/>
          <w:sz w:val="28"/>
          <w:szCs w:val="28"/>
        </w:rPr>
        <w:t>all</w:t>
      </w:r>
      <w:r w:rsidRPr="00664D0C">
        <w:rPr>
          <w:rFonts w:ascii="Arial" w:hAnsi="Arial" w:cs="Arial"/>
          <w:sz w:val="28"/>
          <w:szCs w:val="28"/>
        </w:rPr>
        <w:t xml:space="preserve"> questions on the separate Multiple-choice Answer Sheet provided.</w:t>
      </w:r>
    </w:p>
    <w:p w14:paraId="20229905" w14:textId="77777777" w:rsidR="00B27EA2" w:rsidRPr="00664D0C" w:rsidRDefault="00B27EA2" w:rsidP="00B27EA2">
      <w:pPr>
        <w:pBdr>
          <w:bottom w:val="single" w:sz="12" w:space="1" w:color="auto"/>
        </w:pBdr>
        <w:ind w:left="-567" w:right="-347"/>
        <w:rPr>
          <w:rFonts w:ascii="Arial" w:hAnsi="Arial" w:cs="Arial"/>
          <w:sz w:val="28"/>
          <w:szCs w:val="28"/>
        </w:rPr>
      </w:pPr>
    </w:p>
    <w:p w14:paraId="25E24C11" w14:textId="77777777" w:rsidR="009A1062" w:rsidRDefault="009A1062" w:rsidP="00AB24ED">
      <w:pPr>
        <w:ind w:right="-347"/>
        <w:rPr>
          <w:rFonts w:ascii="Arial" w:hAnsi="Arial" w:cs="Arial"/>
          <w:sz w:val="28"/>
          <w:szCs w:val="28"/>
        </w:rPr>
      </w:pPr>
    </w:p>
    <w:p w14:paraId="6D111AEB" w14:textId="77777777" w:rsidR="00CF5266" w:rsidRPr="00664D0C" w:rsidRDefault="00CF5266" w:rsidP="00AB24ED">
      <w:pPr>
        <w:ind w:right="-347"/>
        <w:rPr>
          <w:rFonts w:ascii="Arial" w:hAnsi="Arial" w:cs="Arial"/>
          <w:sz w:val="28"/>
          <w:szCs w:val="28"/>
        </w:rPr>
      </w:pPr>
    </w:p>
    <w:p w14:paraId="5EBE0DCA" w14:textId="77777777" w:rsidR="00B27EA2" w:rsidRPr="00664D0C" w:rsidRDefault="00B27EA2" w:rsidP="00B27EA2">
      <w:pPr>
        <w:ind w:left="-567" w:right="-347"/>
        <w:rPr>
          <w:rFonts w:ascii="Arial" w:hAnsi="Arial" w:cs="Arial"/>
          <w:b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1</w:t>
      </w:r>
    </w:p>
    <w:p w14:paraId="3C23F7FE" w14:textId="77777777" w:rsidR="00B27EA2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The basic structural units of life are:</w:t>
      </w:r>
    </w:p>
    <w:p w14:paraId="1150F8A6" w14:textId="77777777" w:rsidR="00416786" w:rsidRPr="00664D0C" w:rsidRDefault="0041678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4AED9D8B" w14:textId="77777777" w:rsidR="00B27EA2" w:rsidRPr="00664D0C" w:rsidRDefault="00B27EA2" w:rsidP="00B27EA2">
      <w:pPr>
        <w:pStyle w:val="ListParagraph"/>
        <w:numPr>
          <w:ilvl w:val="0"/>
          <w:numId w:val="1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tissues</w:t>
      </w:r>
    </w:p>
    <w:p w14:paraId="18C1C846" w14:textId="77777777" w:rsidR="00B27EA2" w:rsidRPr="00664D0C" w:rsidRDefault="00B27EA2" w:rsidP="00B27EA2">
      <w:pPr>
        <w:pStyle w:val="ListParagraph"/>
        <w:numPr>
          <w:ilvl w:val="0"/>
          <w:numId w:val="1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organs</w:t>
      </w:r>
    </w:p>
    <w:p w14:paraId="5D2CD2AF" w14:textId="77777777" w:rsidR="00B27EA2" w:rsidRPr="00664D0C" w:rsidRDefault="00B27EA2" w:rsidP="00B27EA2">
      <w:pPr>
        <w:pStyle w:val="ListParagraph"/>
        <w:numPr>
          <w:ilvl w:val="0"/>
          <w:numId w:val="1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systems</w:t>
      </w:r>
    </w:p>
    <w:p w14:paraId="1B9B78B1" w14:textId="77777777" w:rsidR="00B27EA2" w:rsidRPr="00664D0C" w:rsidRDefault="00B27EA2" w:rsidP="00B27EA2">
      <w:pPr>
        <w:pStyle w:val="ListParagraph"/>
        <w:numPr>
          <w:ilvl w:val="0"/>
          <w:numId w:val="1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cells</w:t>
      </w:r>
    </w:p>
    <w:p w14:paraId="3671CE1B" w14:textId="77777777" w:rsidR="00B27EA2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4D2A5BD0" w14:textId="77777777" w:rsidR="00CF5266" w:rsidRPr="00664D0C" w:rsidRDefault="00CF526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46FCB74D" w14:textId="77777777" w:rsidR="00B27EA2" w:rsidRPr="00664D0C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2</w:t>
      </w:r>
    </w:p>
    <w:p w14:paraId="6810E87A" w14:textId="77777777" w:rsidR="00B27EA2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DNA can be found in which of the following organelles:</w:t>
      </w:r>
    </w:p>
    <w:p w14:paraId="6A5FA2A3" w14:textId="77777777" w:rsidR="00416786" w:rsidRPr="00664D0C" w:rsidRDefault="0041678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6BB3728D" w14:textId="77777777" w:rsidR="00B27EA2" w:rsidRPr="00664D0C" w:rsidRDefault="00B27EA2" w:rsidP="00B27EA2">
      <w:pPr>
        <w:pStyle w:val="ListParagraph"/>
        <w:numPr>
          <w:ilvl w:val="0"/>
          <w:numId w:val="2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Nucleus and ribosomes</w:t>
      </w:r>
    </w:p>
    <w:p w14:paraId="5E3E6A15" w14:textId="77777777" w:rsidR="00B27EA2" w:rsidRPr="00664D0C" w:rsidRDefault="00B27EA2" w:rsidP="00B27EA2">
      <w:pPr>
        <w:pStyle w:val="ListParagraph"/>
        <w:numPr>
          <w:ilvl w:val="0"/>
          <w:numId w:val="2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Nucleus and mitochondria</w:t>
      </w:r>
    </w:p>
    <w:p w14:paraId="1B787FF9" w14:textId="77777777" w:rsidR="00B27EA2" w:rsidRPr="00664D0C" w:rsidRDefault="00B27EA2" w:rsidP="00B27EA2">
      <w:pPr>
        <w:pStyle w:val="ListParagraph"/>
        <w:numPr>
          <w:ilvl w:val="0"/>
          <w:numId w:val="2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 xml:space="preserve">Nucleus and </w:t>
      </w:r>
      <w:proofErr w:type="spellStart"/>
      <w:r w:rsidRPr="00664D0C">
        <w:rPr>
          <w:rFonts w:ascii="Arial" w:hAnsi="Arial" w:cs="Arial"/>
          <w:sz w:val="28"/>
          <w:szCs w:val="28"/>
        </w:rPr>
        <w:t>golgi</w:t>
      </w:r>
      <w:proofErr w:type="spellEnd"/>
      <w:r w:rsidRPr="00664D0C">
        <w:rPr>
          <w:rFonts w:ascii="Arial" w:hAnsi="Arial" w:cs="Arial"/>
          <w:sz w:val="28"/>
          <w:szCs w:val="28"/>
        </w:rPr>
        <w:t xml:space="preserve"> body</w:t>
      </w:r>
    </w:p>
    <w:p w14:paraId="78D22CD9" w14:textId="77777777" w:rsidR="00B27EA2" w:rsidRPr="00664D0C" w:rsidRDefault="00B27EA2" w:rsidP="00B27EA2">
      <w:pPr>
        <w:pStyle w:val="ListParagraph"/>
        <w:numPr>
          <w:ilvl w:val="0"/>
          <w:numId w:val="2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Mitochondria and ribosomes</w:t>
      </w:r>
    </w:p>
    <w:p w14:paraId="320F8648" w14:textId="77777777" w:rsidR="00B27EA2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444299D7" w14:textId="77777777" w:rsidR="00CF5266" w:rsidRPr="00664D0C" w:rsidRDefault="00CF526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189F3EF7" w14:textId="77777777" w:rsidR="00B27EA2" w:rsidRPr="00664D0C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3</w:t>
      </w:r>
    </w:p>
    <w:p w14:paraId="303F5629" w14:textId="194423A8" w:rsidR="00B27EA2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 xml:space="preserve">Mammalian sperm cells expand a large amount of energy in moving through the female </w:t>
      </w:r>
      <w:r w:rsidR="006B3830">
        <w:rPr>
          <w:rFonts w:ascii="Arial" w:hAnsi="Arial" w:cs="Arial"/>
          <w:sz w:val="28"/>
          <w:szCs w:val="28"/>
        </w:rPr>
        <w:t>reproductive tract. On the basis</w:t>
      </w:r>
      <w:r w:rsidRPr="00664D0C">
        <w:rPr>
          <w:rFonts w:ascii="Arial" w:hAnsi="Arial" w:cs="Arial"/>
          <w:sz w:val="28"/>
          <w:szCs w:val="28"/>
        </w:rPr>
        <w:t xml:space="preserve"> of this information you would predict that these cells would contain a large number of:</w:t>
      </w:r>
    </w:p>
    <w:p w14:paraId="71EF391A" w14:textId="77777777" w:rsidR="00416786" w:rsidRPr="00664D0C" w:rsidRDefault="0041678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08D920DD" w14:textId="77777777" w:rsidR="00B27EA2" w:rsidRPr="00664D0C" w:rsidRDefault="00B27EA2" w:rsidP="00B27EA2">
      <w:pPr>
        <w:pStyle w:val="ListParagraph"/>
        <w:numPr>
          <w:ilvl w:val="0"/>
          <w:numId w:val="3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vacuoles</w:t>
      </w:r>
    </w:p>
    <w:p w14:paraId="0CCE7A15" w14:textId="77777777" w:rsidR="00B27EA2" w:rsidRPr="00664D0C" w:rsidRDefault="00B27EA2" w:rsidP="00B27EA2">
      <w:pPr>
        <w:pStyle w:val="ListParagraph"/>
        <w:numPr>
          <w:ilvl w:val="0"/>
          <w:numId w:val="3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mitochondria</w:t>
      </w:r>
    </w:p>
    <w:p w14:paraId="682E2928" w14:textId="77777777" w:rsidR="00B27EA2" w:rsidRPr="00664D0C" w:rsidRDefault="00B27EA2" w:rsidP="00B27EA2">
      <w:pPr>
        <w:pStyle w:val="ListParagraph"/>
        <w:numPr>
          <w:ilvl w:val="0"/>
          <w:numId w:val="3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ribosomes</w:t>
      </w:r>
    </w:p>
    <w:p w14:paraId="4DEDBFD8" w14:textId="77777777" w:rsidR="00B27EA2" w:rsidRPr="00664D0C" w:rsidRDefault="00B27EA2" w:rsidP="00B27EA2">
      <w:pPr>
        <w:pStyle w:val="ListParagraph"/>
        <w:numPr>
          <w:ilvl w:val="0"/>
          <w:numId w:val="3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chloroplasts</w:t>
      </w:r>
    </w:p>
    <w:p w14:paraId="34E592EB" w14:textId="77777777" w:rsidR="00B27EA2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4A14994F" w14:textId="77777777" w:rsidR="00CF5266" w:rsidRPr="00664D0C" w:rsidRDefault="00CF526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664205DB" w14:textId="77777777" w:rsidR="00B27EA2" w:rsidRPr="00664D0C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4</w:t>
      </w:r>
    </w:p>
    <w:p w14:paraId="0DE77D26" w14:textId="77777777" w:rsidR="00B27EA2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The organelles of the cell are concerned in essential processes, one of which is the synthesis of protein. This particular organelle is the:</w:t>
      </w:r>
    </w:p>
    <w:p w14:paraId="016E9E40" w14:textId="77777777" w:rsidR="00416786" w:rsidRPr="00664D0C" w:rsidRDefault="0041678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04B8E570" w14:textId="77777777" w:rsidR="00B27EA2" w:rsidRPr="00664D0C" w:rsidRDefault="00B27EA2" w:rsidP="00B27EA2">
      <w:pPr>
        <w:pStyle w:val="ListParagraph"/>
        <w:numPr>
          <w:ilvl w:val="0"/>
          <w:numId w:val="4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ribosome</w:t>
      </w:r>
    </w:p>
    <w:p w14:paraId="4446A9DE" w14:textId="77777777" w:rsidR="00B27EA2" w:rsidRPr="00664D0C" w:rsidRDefault="00B27EA2" w:rsidP="00B27EA2">
      <w:pPr>
        <w:pStyle w:val="ListParagraph"/>
        <w:numPr>
          <w:ilvl w:val="0"/>
          <w:numId w:val="4"/>
        </w:numPr>
        <w:ind w:right="-347"/>
        <w:rPr>
          <w:rFonts w:ascii="Arial" w:hAnsi="Arial" w:cs="Arial"/>
          <w:sz w:val="28"/>
          <w:szCs w:val="28"/>
        </w:rPr>
      </w:pPr>
      <w:proofErr w:type="spellStart"/>
      <w:r w:rsidRPr="00664D0C">
        <w:rPr>
          <w:rFonts w:ascii="Arial" w:hAnsi="Arial" w:cs="Arial"/>
          <w:sz w:val="28"/>
          <w:szCs w:val="28"/>
        </w:rPr>
        <w:t>golgi</w:t>
      </w:r>
      <w:proofErr w:type="spellEnd"/>
      <w:r w:rsidRPr="00664D0C">
        <w:rPr>
          <w:rFonts w:ascii="Arial" w:hAnsi="Arial" w:cs="Arial"/>
          <w:sz w:val="28"/>
          <w:szCs w:val="28"/>
        </w:rPr>
        <w:t xml:space="preserve"> body</w:t>
      </w:r>
    </w:p>
    <w:p w14:paraId="65EF7B9E" w14:textId="77777777" w:rsidR="00B27EA2" w:rsidRPr="00664D0C" w:rsidRDefault="00B27EA2" w:rsidP="00B27EA2">
      <w:pPr>
        <w:pStyle w:val="ListParagraph"/>
        <w:numPr>
          <w:ilvl w:val="0"/>
          <w:numId w:val="4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nucleolus</w:t>
      </w:r>
    </w:p>
    <w:p w14:paraId="2F6651AA" w14:textId="77777777" w:rsidR="00B27EA2" w:rsidRDefault="00B27EA2" w:rsidP="00B27EA2">
      <w:pPr>
        <w:pStyle w:val="ListParagraph"/>
        <w:numPr>
          <w:ilvl w:val="0"/>
          <w:numId w:val="4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endoplasmic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reticulum.</w:t>
      </w:r>
    </w:p>
    <w:p w14:paraId="118F6FF8" w14:textId="77777777" w:rsidR="00416786" w:rsidRDefault="00416786" w:rsidP="00416786">
      <w:pPr>
        <w:ind w:right="-347"/>
        <w:rPr>
          <w:rFonts w:ascii="Arial" w:hAnsi="Arial" w:cs="Arial"/>
          <w:sz w:val="28"/>
          <w:szCs w:val="28"/>
        </w:rPr>
      </w:pPr>
    </w:p>
    <w:p w14:paraId="2FB2406B" w14:textId="77777777" w:rsidR="00416786" w:rsidRDefault="00416786" w:rsidP="00416786">
      <w:pPr>
        <w:ind w:right="-347"/>
        <w:rPr>
          <w:rFonts w:ascii="Arial" w:hAnsi="Arial" w:cs="Arial"/>
          <w:sz w:val="28"/>
          <w:szCs w:val="28"/>
        </w:rPr>
      </w:pPr>
    </w:p>
    <w:p w14:paraId="1305BB26" w14:textId="77777777" w:rsidR="00416786" w:rsidRPr="00416786" w:rsidRDefault="00416786" w:rsidP="00416786">
      <w:pPr>
        <w:ind w:right="-347"/>
        <w:rPr>
          <w:rFonts w:ascii="Arial" w:hAnsi="Arial" w:cs="Arial"/>
          <w:sz w:val="28"/>
          <w:szCs w:val="28"/>
        </w:rPr>
      </w:pPr>
    </w:p>
    <w:p w14:paraId="544E8FC0" w14:textId="77777777" w:rsidR="00B27EA2" w:rsidRPr="00664D0C" w:rsidRDefault="00B27EA2" w:rsidP="00B27EA2">
      <w:pPr>
        <w:ind w:left="-567" w:right="-347"/>
        <w:rPr>
          <w:rFonts w:ascii="Arial" w:hAnsi="Arial" w:cs="Arial"/>
          <w:b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lastRenderedPageBreak/>
        <w:t>Question 5</w:t>
      </w:r>
    </w:p>
    <w:p w14:paraId="0BB99DD9" w14:textId="77777777" w:rsidR="00416786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All the cells obtain energy for their general metabolic activity by the breakdown of glucose. This basi</w:t>
      </w:r>
      <w:r w:rsidR="005471D6">
        <w:rPr>
          <w:rFonts w:ascii="Arial" w:hAnsi="Arial" w:cs="Arial"/>
          <w:sz w:val="28"/>
          <w:szCs w:val="28"/>
        </w:rPr>
        <w:t>c process is known as cellular</w:t>
      </w:r>
      <w:r w:rsidR="00416786">
        <w:rPr>
          <w:rFonts w:ascii="Arial" w:hAnsi="Arial" w:cs="Arial"/>
          <w:sz w:val="28"/>
          <w:szCs w:val="28"/>
        </w:rPr>
        <w:t>:</w:t>
      </w:r>
    </w:p>
    <w:p w14:paraId="64ED9D01" w14:textId="6AE941D5" w:rsidR="00B27EA2" w:rsidRPr="00664D0C" w:rsidRDefault="005471D6" w:rsidP="00B27EA2">
      <w:pPr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0AAD0A8E" w14:textId="77777777" w:rsidR="00B27EA2" w:rsidRPr="00664D0C" w:rsidRDefault="00B27EA2" w:rsidP="00B27EA2">
      <w:pPr>
        <w:pStyle w:val="ListParagraph"/>
        <w:numPr>
          <w:ilvl w:val="0"/>
          <w:numId w:val="5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metabolism</w:t>
      </w:r>
    </w:p>
    <w:p w14:paraId="2B7A9F3C" w14:textId="77777777" w:rsidR="00B27EA2" w:rsidRPr="00664D0C" w:rsidRDefault="00B27EA2" w:rsidP="00B27EA2">
      <w:pPr>
        <w:pStyle w:val="ListParagraph"/>
        <w:numPr>
          <w:ilvl w:val="0"/>
          <w:numId w:val="5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reproduction</w:t>
      </w:r>
    </w:p>
    <w:p w14:paraId="1A3B9CBD" w14:textId="77777777" w:rsidR="00B27EA2" w:rsidRPr="00664D0C" w:rsidRDefault="00B27EA2" w:rsidP="00B27EA2">
      <w:pPr>
        <w:pStyle w:val="ListParagraph"/>
        <w:numPr>
          <w:ilvl w:val="0"/>
          <w:numId w:val="5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respiration</w:t>
      </w:r>
    </w:p>
    <w:p w14:paraId="7BF8AD43" w14:textId="77777777" w:rsidR="00B27EA2" w:rsidRPr="00664D0C" w:rsidRDefault="00B27EA2" w:rsidP="00B27EA2">
      <w:pPr>
        <w:pStyle w:val="ListParagraph"/>
        <w:numPr>
          <w:ilvl w:val="0"/>
          <w:numId w:val="5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transport</w:t>
      </w:r>
    </w:p>
    <w:p w14:paraId="41ACFC0C" w14:textId="77777777" w:rsidR="005471D6" w:rsidRDefault="005471D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3B42DB1D" w14:textId="77777777" w:rsidR="00CF5266" w:rsidRPr="00664D0C" w:rsidRDefault="00CF526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5ED85E89" w14:textId="77777777" w:rsidR="00B27EA2" w:rsidRPr="00664D0C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6</w:t>
      </w:r>
    </w:p>
    <w:p w14:paraId="2DAF90FA" w14:textId="77777777" w:rsidR="00B27EA2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Active transport occurs when the substances move across membranes:</w:t>
      </w:r>
    </w:p>
    <w:p w14:paraId="5DE95CAC" w14:textId="77777777" w:rsidR="00416786" w:rsidRPr="00664D0C" w:rsidRDefault="0041678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43598D2E" w14:textId="77777777" w:rsidR="00B27EA2" w:rsidRPr="00664D0C" w:rsidRDefault="00B27EA2" w:rsidP="00B27EA2">
      <w:pPr>
        <w:pStyle w:val="ListParagraph"/>
        <w:numPr>
          <w:ilvl w:val="0"/>
          <w:numId w:val="6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from lower to higher concentration</w:t>
      </w:r>
    </w:p>
    <w:p w14:paraId="5D89E6B1" w14:textId="77777777" w:rsidR="00B27EA2" w:rsidRPr="00664D0C" w:rsidRDefault="00B27EA2" w:rsidP="00B27EA2">
      <w:pPr>
        <w:pStyle w:val="ListParagraph"/>
        <w:numPr>
          <w:ilvl w:val="0"/>
          <w:numId w:val="6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from higher to lower concentrations</w:t>
      </w:r>
    </w:p>
    <w:p w14:paraId="0E63EAFF" w14:textId="77777777" w:rsidR="00B27EA2" w:rsidRPr="00664D0C" w:rsidRDefault="00B27EA2" w:rsidP="00B27EA2">
      <w:pPr>
        <w:pStyle w:val="ListParagraph"/>
        <w:numPr>
          <w:ilvl w:val="0"/>
          <w:numId w:val="6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by osmosis</w:t>
      </w:r>
    </w:p>
    <w:p w14:paraId="2A3AF22F" w14:textId="77777777" w:rsidR="00B27EA2" w:rsidRPr="00664D0C" w:rsidRDefault="00B27EA2" w:rsidP="00B27EA2">
      <w:pPr>
        <w:pStyle w:val="ListParagraph"/>
        <w:numPr>
          <w:ilvl w:val="0"/>
          <w:numId w:val="6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by simple diffusion</w:t>
      </w:r>
    </w:p>
    <w:p w14:paraId="3269BBBC" w14:textId="77777777" w:rsidR="00872E3B" w:rsidRDefault="00872E3B" w:rsidP="00B27EA2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0EDCAA13" w14:textId="77777777" w:rsidR="00CF5266" w:rsidRPr="00664D0C" w:rsidRDefault="00CF5266" w:rsidP="00B27EA2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1D53D9CA" w14:textId="77777777" w:rsidR="00B27EA2" w:rsidRPr="00664D0C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7</w:t>
      </w:r>
    </w:p>
    <w:p w14:paraId="34D6E097" w14:textId="00194ED0" w:rsidR="00B27EA2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The nuclear membrane</w:t>
      </w:r>
      <w:r w:rsidR="00416786">
        <w:rPr>
          <w:rFonts w:ascii="Arial" w:hAnsi="Arial" w:cs="Arial"/>
          <w:sz w:val="28"/>
          <w:szCs w:val="28"/>
        </w:rPr>
        <w:t xml:space="preserve"> is</w:t>
      </w:r>
    </w:p>
    <w:p w14:paraId="5C951158" w14:textId="77777777" w:rsidR="00416786" w:rsidRPr="00664D0C" w:rsidRDefault="0041678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3272E243" w14:textId="65F1212E" w:rsidR="00B27EA2" w:rsidRPr="00664D0C" w:rsidRDefault="00B27EA2" w:rsidP="00B27EA2">
      <w:pPr>
        <w:pStyle w:val="ListParagraph"/>
        <w:numPr>
          <w:ilvl w:val="0"/>
          <w:numId w:val="7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composed of a bilayer of proteins</w:t>
      </w:r>
    </w:p>
    <w:p w14:paraId="7C5F0345" w14:textId="6E92D493" w:rsidR="00B27EA2" w:rsidRPr="00664D0C" w:rsidRDefault="00B27EA2" w:rsidP="00B27EA2">
      <w:pPr>
        <w:pStyle w:val="ListParagraph"/>
        <w:numPr>
          <w:ilvl w:val="0"/>
          <w:numId w:val="7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composed of a bilayer of phospholipids</w:t>
      </w:r>
    </w:p>
    <w:p w14:paraId="640D7396" w14:textId="11F20457" w:rsidR="00B27EA2" w:rsidRPr="00664D0C" w:rsidRDefault="00B27EA2" w:rsidP="00B27EA2">
      <w:pPr>
        <w:pStyle w:val="ListParagraph"/>
        <w:numPr>
          <w:ilvl w:val="0"/>
          <w:numId w:val="7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a complex combination of carbohydrates and proteins</w:t>
      </w:r>
    </w:p>
    <w:p w14:paraId="731835B4" w14:textId="0C9D37AE" w:rsidR="00B27EA2" w:rsidRPr="00664D0C" w:rsidRDefault="00B27EA2" w:rsidP="00B27EA2">
      <w:pPr>
        <w:pStyle w:val="ListParagraph"/>
        <w:numPr>
          <w:ilvl w:val="0"/>
          <w:numId w:val="7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a complex combination of carbohydrates and lipids</w:t>
      </w:r>
    </w:p>
    <w:p w14:paraId="02D13008" w14:textId="77777777" w:rsidR="00B27EA2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427559C4" w14:textId="77777777" w:rsidR="00CF5266" w:rsidRPr="00664D0C" w:rsidRDefault="00CF526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2E2C5D47" w14:textId="77777777" w:rsidR="00B27EA2" w:rsidRPr="00664D0C" w:rsidRDefault="00B27EA2" w:rsidP="00B27EA2">
      <w:pPr>
        <w:ind w:left="-567" w:right="-347"/>
        <w:rPr>
          <w:rFonts w:ascii="Arial" w:hAnsi="Arial" w:cs="Arial"/>
          <w:b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8</w:t>
      </w:r>
    </w:p>
    <w:p w14:paraId="77033360" w14:textId="2F2DCCDA" w:rsidR="00B27EA2" w:rsidRDefault="00B27EA2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If a mix</w:t>
      </w:r>
      <w:r w:rsidR="006D4CAC">
        <w:rPr>
          <w:rFonts w:ascii="Arial" w:hAnsi="Arial" w:cs="Arial"/>
          <w:sz w:val="28"/>
          <w:szCs w:val="28"/>
        </w:rPr>
        <w:t xml:space="preserve">ture of proteins and glucose were </w:t>
      </w:r>
      <w:r w:rsidRPr="00664D0C">
        <w:rPr>
          <w:rFonts w:ascii="Arial" w:hAnsi="Arial" w:cs="Arial"/>
          <w:sz w:val="28"/>
          <w:szCs w:val="28"/>
        </w:rPr>
        <w:t>placed in a cellulose bag and immersed in water, the glucose will diffuse but the protein will not. This is because the bag is:</w:t>
      </w:r>
    </w:p>
    <w:p w14:paraId="066DB8ED" w14:textId="77777777" w:rsidR="00416786" w:rsidRPr="00664D0C" w:rsidRDefault="0041678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50D6DEC3" w14:textId="77777777" w:rsidR="00B27EA2" w:rsidRPr="00664D0C" w:rsidRDefault="00B27EA2" w:rsidP="00B27EA2">
      <w:pPr>
        <w:pStyle w:val="ListParagraph"/>
        <w:numPr>
          <w:ilvl w:val="0"/>
          <w:numId w:val="8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a living membrane</w:t>
      </w:r>
    </w:p>
    <w:p w14:paraId="5E2CC677" w14:textId="77777777" w:rsidR="00B27EA2" w:rsidRPr="00664D0C" w:rsidRDefault="00B27EA2" w:rsidP="00B27EA2">
      <w:pPr>
        <w:pStyle w:val="ListParagraph"/>
        <w:numPr>
          <w:ilvl w:val="0"/>
          <w:numId w:val="8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selectively or differentially permeable</w:t>
      </w:r>
    </w:p>
    <w:p w14:paraId="76C6A515" w14:textId="77777777" w:rsidR="00B27EA2" w:rsidRPr="00664D0C" w:rsidRDefault="00B27EA2" w:rsidP="00B27EA2">
      <w:pPr>
        <w:pStyle w:val="ListParagraph"/>
        <w:numPr>
          <w:ilvl w:val="0"/>
          <w:numId w:val="8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not carrying out osmosis</w:t>
      </w:r>
    </w:p>
    <w:p w14:paraId="3DB81F60" w14:textId="77777777" w:rsidR="003703A6" w:rsidRPr="00664D0C" w:rsidRDefault="003703A6" w:rsidP="00B27EA2">
      <w:pPr>
        <w:pStyle w:val="ListParagraph"/>
        <w:numPr>
          <w:ilvl w:val="0"/>
          <w:numId w:val="8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impermeable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to all except large molecules.</w:t>
      </w:r>
    </w:p>
    <w:p w14:paraId="5B986C62" w14:textId="77777777" w:rsidR="003703A6" w:rsidRDefault="003703A6" w:rsidP="003703A6">
      <w:pPr>
        <w:ind w:left="-567" w:right="-347"/>
        <w:rPr>
          <w:rFonts w:ascii="Arial" w:hAnsi="Arial" w:cs="Arial"/>
          <w:sz w:val="28"/>
          <w:szCs w:val="28"/>
        </w:rPr>
      </w:pPr>
    </w:p>
    <w:p w14:paraId="2B019D41" w14:textId="77777777" w:rsidR="00CF5266" w:rsidRPr="00664D0C" w:rsidRDefault="00CF5266" w:rsidP="003703A6">
      <w:pPr>
        <w:ind w:left="-567" w:right="-347"/>
        <w:rPr>
          <w:rFonts w:ascii="Arial" w:hAnsi="Arial" w:cs="Arial"/>
          <w:sz w:val="28"/>
          <w:szCs w:val="28"/>
        </w:rPr>
      </w:pPr>
    </w:p>
    <w:p w14:paraId="0182C286" w14:textId="77777777" w:rsidR="003703A6" w:rsidRPr="00664D0C" w:rsidRDefault="003703A6" w:rsidP="003703A6">
      <w:pPr>
        <w:ind w:left="-567" w:right="-347"/>
        <w:rPr>
          <w:rFonts w:ascii="Arial" w:hAnsi="Arial" w:cs="Arial"/>
          <w:b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9</w:t>
      </w:r>
    </w:p>
    <w:p w14:paraId="106D36C5" w14:textId="77777777" w:rsidR="00B27EA2" w:rsidRDefault="003703A6" w:rsidP="00B27EA2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Metabolism can be described as:</w:t>
      </w:r>
    </w:p>
    <w:p w14:paraId="0AFFC85C" w14:textId="77777777" w:rsidR="00416786" w:rsidRPr="00664D0C" w:rsidRDefault="00416786" w:rsidP="00B27EA2">
      <w:pPr>
        <w:ind w:left="-567" w:right="-347"/>
        <w:rPr>
          <w:rFonts w:ascii="Arial" w:hAnsi="Arial" w:cs="Arial"/>
          <w:sz w:val="28"/>
          <w:szCs w:val="28"/>
        </w:rPr>
      </w:pPr>
    </w:p>
    <w:p w14:paraId="48DADDDD" w14:textId="77777777" w:rsidR="003703A6" w:rsidRPr="00664D0C" w:rsidRDefault="003703A6" w:rsidP="003703A6">
      <w:pPr>
        <w:pStyle w:val="ListParagraph"/>
        <w:numPr>
          <w:ilvl w:val="0"/>
          <w:numId w:val="9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the sum of all chemical reactions in the body</w:t>
      </w:r>
    </w:p>
    <w:p w14:paraId="0F7E3267" w14:textId="77777777" w:rsidR="003703A6" w:rsidRPr="00664D0C" w:rsidRDefault="003703A6" w:rsidP="003703A6">
      <w:pPr>
        <w:pStyle w:val="ListParagraph"/>
        <w:numPr>
          <w:ilvl w:val="0"/>
          <w:numId w:val="9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anabolic reactions that produce energy</w:t>
      </w:r>
    </w:p>
    <w:p w14:paraId="776063BE" w14:textId="77777777" w:rsidR="003703A6" w:rsidRPr="00664D0C" w:rsidRDefault="003703A6" w:rsidP="003703A6">
      <w:pPr>
        <w:pStyle w:val="ListParagraph"/>
        <w:numPr>
          <w:ilvl w:val="0"/>
          <w:numId w:val="9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anaerobic and aerobic respiration</w:t>
      </w:r>
    </w:p>
    <w:p w14:paraId="47DF776B" w14:textId="77777777" w:rsidR="003703A6" w:rsidRPr="00664D0C" w:rsidRDefault="003703A6" w:rsidP="003703A6">
      <w:pPr>
        <w:pStyle w:val="ListParagraph"/>
        <w:numPr>
          <w:ilvl w:val="0"/>
          <w:numId w:val="9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catabolic reactions that release energy</w:t>
      </w:r>
    </w:p>
    <w:p w14:paraId="0F5AD14B" w14:textId="77777777" w:rsidR="00416786" w:rsidRPr="00664D0C" w:rsidRDefault="00416786" w:rsidP="00CF5266">
      <w:pPr>
        <w:ind w:right="-347"/>
        <w:rPr>
          <w:rFonts w:ascii="Arial" w:hAnsi="Arial" w:cs="Arial"/>
          <w:sz w:val="28"/>
          <w:szCs w:val="28"/>
        </w:rPr>
      </w:pPr>
    </w:p>
    <w:p w14:paraId="71CF11C9" w14:textId="77777777" w:rsidR="003703A6" w:rsidRPr="00664D0C" w:rsidRDefault="003703A6" w:rsidP="003703A6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lastRenderedPageBreak/>
        <w:t>Question 10</w:t>
      </w:r>
    </w:p>
    <w:p w14:paraId="2FEA3A17" w14:textId="3647CC20" w:rsidR="003703A6" w:rsidRDefault="003703A6" w:rsidP="003703A6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There are more mitochondria in muscle cells than in any other type of cell. Thi</w:t>
      </w:r>
      <w:r w:rsidR="004D64FF">
        <w:rPr>
          <w:rFonts w:ascii="Arial" w:hAnsi="Arial" w:cs="Arial"/>
          <w:sz w:val="28"/>
          <w:szCs w:val="28"/>
        </w:rPr>
        <w:t>s suggests that muscle cells</w:t>
      </w:r>
      <w:r w:rsidRPr="00664D0C">
        <w:rPr>
          <w:rFonts w:ascii="Arial" w:hAnsi="Arial" w:cs="Arial"/>
          <w:sz w:val="28"/>
          <w:szCs w:val="28"/>
        </w:rPr>
        <w:t>:</w:t>
      </w:r>
    </w:p>
    <w:p w14:paraId="11B61504" w14:textId="77777777" w:rsidR="00416786" w:rsidRPr="00664D0C" w:rsidRDefault="00416786" w:rsidP="003703A6">
      <w:pPr>
        <w:ind w:left="-567" w:right="-347"/>
        <w:rPr>
          <w:rFonts w:ascii="Arial" w:hAnsi="Arial" w:cs="Arial"/>
          <w:sz w:val="28"/>
          <w:szCs w:val="28"/>
        </w:rPr>
      </w:pPr>
    </w:p>
    <w:p w14:paraId="47C357C0" w14:textId="77777777" w:rsidR="003703A6" w:rsidRPr="00664D0C" w:rsidRDefault="003703A6" w:rsidP="003703A6">
      <w:pPr>
        <w:pStyle w:val="ListParagraph"/>
        <w:numPr>
          <w:ilvl w:val="0"/>
          <w:numId w:val="10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are larger than other cells</w:t>
      </w:r>
    </w:p>
    <w:p w14:paraId="2C0A40F6" w14:textId="77777777" w:rsidR="003703A6" w:rsidRPr="00664D0C" w:rsidRDefault="003703A6" w:rsidP="003703A6">
      <w:pPr>
        <w:pStyle w:val="ListParagraph"/>
        <w:numPr>
          <w:ilvl w:val="0"/>
          <w:numId w:val="10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lack enzymes</w:t>
      </w:r>
    </w:p>
    <w:p w14:paraId="206AD989" w14:textId="77777777" w:rsidR="003703A6" w:rsidRPr="00664D0C" w:rsidRDefault="003703A6" w:rsidP="003703A6">
      <w:pPr>
        <w:pStyle w:val="ListParagraph"/>
        <w:numPr>
          <w:ilvl w:val="0"/>
          <w:numId w:val="10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use more A.T.P</w:t>
      </w:r>
    </w:p>
    <w:p w14:paraId="3E283124" w14:textId="77777777" w:rsidR="003703A6" w:rsidRPr="00664D0C" w:rsidRDefault="003703A6" w:rsidP="003703A6">
      <w:pPr>
        <w:pStyle w:val="ListParagraph"/>
        <w:numPr>
          <w:ilvl w:val="0"/>
          <w:numId w:val="10"/>
        </w:numPr>
        <w:ind w:right="-347"/>
        <w:rPr>
          <w:rFonts w:ascii="Arial" w:hAnsi="Arial" w:cs="Arial"/>
          <w:sz w:val="28"/>
          <w:szCs w:val="28"/>
        </w:rPr>
      </w:pPr>
      <w:proofErr w:type="gramStart"/>
      <w:r w:rsidRPr="00664D0C">
        <w:rPr>
          <w:rFonts w:ascii="Arial" w:hAnsi="Arial" w:cs="Arial"/>
          <w:sz w:val="28"/>
          <w:szCs w:val="28"/>
        </w:rPr>
        <w:t>have</w:t>
      </w:r>
      <w:proofErr w:type="gramEnd"/>
      <w:r w:rsidRPr="00664D0C">
        <w:rPr>
          <w:rFonts w:ascii="Arial" w:hAnsi="Arial" w:cs="Arial"/>
          <w:sz w:val="28"/>
          <w:szCs w:val="28"/>
        </w:rPr>
        <w:t xml:space="preserve"> long fibres.</w:t>
      </w:r>
    </w:p>
    <w:p w14:paraId="596B987E" w14:textId="77777777" w:rsidR="00664D0C" w:rsidRDefault="00664D0C" w:rsidP="009A1062">
      <w:pPr>
        <w:ind w:right="-347"/>
        <w:rPr>
          <w:rFonts w:ascii="Arial" w:hAnsi="Arial" w:cs="Arial"/>
          <w:b/>
          <w:sz w:val="28"/>
          <w:szCs w:val="28"/>
        </w:rPr>
      </w:pPr>
    </w:p>
    <w:p w14:paraId="77FA9369" w14:textId="77777777" w:rsidR="00CF5266" w:rsidRDefault="00CF5266" w:rsidP="009A1062">
      <w:pPr>
        <w:ind w:right="-347"/>
        <w:rPr>
          <w:rFonts w:ascii="Arial" w:hAnsi="Arial" w:cs="Arial"/>
          <w:b/>
          <w:sz w:val="28"/>
          <w:szCs w:val="28"/>
        </w:rPr>
      </w:pPr>
    </w:p>
    <w:p w14:paraId="2C086757" w14:textId="77777777" w:rsidR="003703A6" w:rsidRPr="00664D0C" w:rsidRDefault="00D44659" w:rsidP="003703A6">
      <w:pPr>
        <w:ind w:left="-567" w:right="-347"/>
        <w:rPr>
          <w:rFonts w:ascii="Arial" w:hAnsi="Arial" w:cs="Arial"/>
          <w:b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11</w:t>
      </w:r>
    </w:p>
    <w:p w14:paraId="59714DD8" w14:textId="77777777" w:rsidR="00D44659" w:rsidRDefault="00D44659" w:rsidP="003703A6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The energy needed to get a chemical reaction started is called:</w:t>
      </w:r>
    </w:p>
    <w:p w14:paraId="2A1BD0C3" w14:textId="77777777" w:rsidR="00416786" w:rsidRPr="00664D0C" w:rsidRDefault="00416786" w:rsidP="003703A6">
      <w:pPr>
        <w:ind w:left="-567" w:right="-347"/>
        <w:rPr>
          <w:rFonts w:ascii="Arial" w:hAnsi="Arial" w:cs="Arial"/>
          <w:sz w:val="28"/>
          <w:szCs w:val="28"/>
        </w:rPr>
      </w:pPr>
    </w:p>
    <w:p w14:paraId="6AC43E1E" w14:textId="373515AA" w:rsidR="00D44659" w:rsidRPr="00664D0C" w:rsidRDefault="00EA4AC2" w:rsidP="00D44659">
      <w:pPr>
        <w:pStyle w:val="ListParagraph"/>
        <w:numPr>
          <w:ilvl w:val="0"/>
          <w:numId w:val="11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="00D44659" w:rsidRPr="00664D0C">
        <w:rPr>
          <w:rFonts w:ascii="Arial" w:hAnsi="Arial" w:cs="Arial"/>
          <w:sz w:val="28"/>
          <w:szCs w:val="28"/>
        </w:rPr>
        <w:t>nzyme Inhibition</w:t>
      </w:r>
    </w:p>
    <w:p w14:paraId="058FFF43" w14:textId="5CB2E1B3" w:rsidR="00D44659" w:rsidRPr="00664D0C" w:rsidRDefault="00EA4AC2" w:rsidP="00D44659">
      <w:pPr>
        <w:pStyle w:val="ListParagraph"/>
        <w:numPr>
          <w:ilvl w:val="0"/>
          <w:numId w:val="11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="00D44659" w:rsidRPr="00664D0C">
        <w:rPr>
          <w:rFonts w:ascii="Arial" w:hAnsi="Arial" w:cs="Arial"/>
          <w:sz w:val="28"/>
          <w:szCs w:val="28"/>
        </w:rPr>
        <w:t>tart Codon</w:t>
      </w:r>
    </w:p>
    <w:p w14:paraId="00405249" w14:textId="17B44D06" w:rsidR="00D44659" w:rsidRPr="00664D0C" w:rsidRDefault="00EA4AC2" w:rsidP="00D44659">
      <w:pPr>
        <w:pStyle w:val="ListParagraph"/>
        <w:numPr>
          <w:ilvl w:val="0"/>
          <w:numId w:val="11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D44659" w:rsidRPr="00664D0C">
        <w:rPr>
          <w:rFonts w:ascii="Arial" w:hAnsi="Arial" w:cs="Arial"/>
          <w:sz w:val="28"/>
          <w:szCs w:val="28"/>
        </w:rPr>
        <w:t>ctivation Energy</w:t>
      </w:r>
    </w:p>
    <w:p w14:paraId="3EA15CB0" w14:textId="2343E587" w:rsidR="00D44659" w:rsidRPr="00664D0C" w:rsidRDefault="00EA4AC2" w:rsidP="00D44659">
      <w:pPr>
        <w:pStyle w:val="ListParagraph"/>
        <w:numPr>
          <w:ilvl w:val="0"/>
          <w:numId w:val="11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D44659" w:rsidRPr="00664D0C">
        <w:rPr>
          <w:rFonts w:ascii="Arial" w:hAnsi="Arial" w:cs="Arial"/>
          <w:sz w:val="28"/>
          <w:szCs w:val="28"/>
        </w:rPr>
        <w:t>erobic Respiration</w:t>
      </w:r>
    </w:p>
    <w:p w14:paraId="4F6D9F2F" w14:textId="77777777" w:rsidR="00D44659" w:rsidRDefault="00D44659" w:rsidP="00D44659">
      <w:pPr>
        <w:ind w:left="-567" w:right="-347"/>
        <w:rPr>
          <w:rFonts w:ascii="Arial" w:hAnsi="Arial" w:cs="Arial"/>
          <w:sz w:val="28"/>
          <w:szCs w:val="28"/>
        </w:rPr>
      </w:pPr>
    </w:p>
    <w:p w14:paraId="0BAEAEC5" w14:textId="77777777" w:rsidR="00C847E2" w:rsidRPr="00664D0C" w:rsidRDefault="00C847E2" w:rsidP="00D44659">
      <w:pPr>
        <w:ind w:left="-567" w:right="-347"/>
        <w:rPr>
          <w:rFonts w:ascii="Arial" w:hAnsi="Arial" w:cs="Arial"/>
          <w:sz w:val="28"/>
          <w:szCs w:val="28"/>
        </w:rPr>
      </w:pPr>
    </w:p>
    <w:p w14:paraId="3B80AEBB" w14:textId="77777777" w:rsidR="00D44659" w:rsidRPr="00664D0C" w:rsidRDefault="00D44659" w:rsidP="00D44659">
      <w:pPr>
        <w:ind w:left="-567" w:right="-347"/>
        <w:rPr>
          <w:rFonts w:ascii="Arial" w:hAnsi="Arial" w:cs="Arial"/>
          <w:b/>
          <w:sz w:val="28"/>
          <w:szCs w:val="28"/>
        </w:rPr>
      </w:pPr>
      <w:r w:rsidRPr="00664D0C">
        <w:rPr>
          <w:rFonts w:ascii="Arial" w:hAnsi="Arial" w:cs="Arial"/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72738D" wp14:editId="1FC7EC8C">
                <wp:simplePos x="0" y="0"/>
                <wp:positionH relativeFrom="column">
                  <wp:posOffset>5143500</wp:posOffset>
                </wp:positionH>
                <wp:positionV relativeFrom="paragraph">
                  <wp:posOffset>132715</wp:posOffset>
                </wp:positionV>
                <wp:extent cx="1143000" cy="12573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BEA30" w14:textId="77777777" w:rsidR="00FF142B" w:rsidRPr="00D44659" w:rsidRDefault="00FF142B">
                            <w:pPr>
                              <w:rPr>
                                <w:b/>
                              </w:rPr>
                            </w:pPr>
                          </w:p>
                          <w:p w14:paraId="3903F47A" w14:textId="77777777" w:rsidR="00FF142B" w:rsidRPr="00D44659" w:rsidRDefault="00FF142B">
                            <w:pPr>
                              <w:rPr>
                                <w:b/>
                              </w:rPr>
                            </w:pPr>
                            <w:r w:rsidRPr="00D44659">
                              <w:rPr>
                                <w:b/>
                              </w:rPr>
                              <w:t>Water</w:t>
                            </w:r>
                          </w:p>
                          <w:p w14:paraId="67C6B945" w14:textId="77777777" w:rsidR="00FF142B" w:rsidRPr="00D44659" w:rsidRDefault="00FF142B">
                            <w:pPr>
                              <w:rPr>
                                <w:b/>
                              </w:rPr>
                            </w:pPr>
                          </w:p>
                          <w:p w14:paraId="4DBE7ACF" w14:textId="77777777" w:rsidR="00FF142B" w:rsidRPr="00D44659" w:rsidRDefault="00FF142B">
                            <w:pPr>
                              <w:rPr>
                                <w:b/>
                              </w:rPr>
                            </w:pPr>
                            <w:r w:rsidRPr="00D44659">
                              <w:rPr>
                                <w:b/>
                              </w:rPr>
                              <w:t>Glucose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405pt;margin-top:10.45pt;width:90pt;height:9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lOE80CAAAR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" filled="f" stroked="f">
                <v:textbox>
                  <w:txbxContent>
                    <w:p w14:paraId="1A6BEA30" w14:textId="77777777" w:rsidR="00FF142B" w:rsidRPr="00D44659" w:rsidRDefault="00FF142B">
                      <w:pPr>
                        <w:rPr>
                          <w:b/>
                        </w:rPr>
                      </w:pPr>
                    </w:p>
                    <w:p w14:paraId="3903F47A" w14:textId="77777777" w:rsidR="00FF142B" w:rsidRPr="00D44659" w:rsidRDefault="00FF142B">
                      <w:pPr>
                        <w:rPr>
                          <w:b/>
                        </w:rPr>
                      </w:pPr>
                      <w:r w:rsidRPr="00D44659">
                        <w:rPr>
                          <w:b/>
                        </w:rPr>
                        <w:t>Water</w:t>
                      </w:r>
                    </w:p>
                    <w:p w14:paraId="67C6B945" w14:textId="77777777" w:rsidR="00FF142B" w:rsidRPr="00D44659" w:rsidRDefault="00FF142B">
                      <w:pPr>
                        <w:rPr>
                          <w:b/>
                        </w:rPr>
                      </w:pPr>
                    </w:p>
                    <w:p w14:paraId="4DBE7ACF" w14:textId="77777777" w:rsidR="00FF142B" w:rsidRPr="00D44659" w:rsidRDefault="00FF142B">
                      <w:pPr>
                        <w:rPr>
                          <w:b/>
                        </w:rPr>
                      </w:pPr>
                      <w:r w:rsidRPr="00D44659">
                        <w:rPr>
                          <w:b/>
                        </w:rPr>
                        <w:t>Glucose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4D0C">
        <w:rPr>
          <w:rFonts w:ascii="Arial" w:hAnsi="Arial" w:cs="Arial"/>
          <w:b/>
          <w:sz w:val="28"/>
          <w:szCs w:val="28"/>
        </w:rPr>
        <w:t>Question 12</w:t>
      </w:r>
    </w:p>
    <w:p w14:paraId="52BC21E9" w14:textId="03DC8DE7" w:rsidR="00D44659" w:rsidRPr="00664D0C" w:rsidRDefault="009A1062" w:rsidP="00D44659">
      <w:pPr>
        <w:ind w:left="-567" w:right="-347"/>
        <w:rPr>
          <w:rFonts w:ascii="Arial" w:hAnsi="Arial" w:cs="Arial"/>
          <w:b/>
          <w:sz w:val="28"/>
          <w:szCs w:val="28"/>
        </w:rPr>
      </w:pPr>
      <w:r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19F310" wp14:editId="11D807E2">
                <wp:simplePos x="0" y="0"/>
                <wp:positionH relativeFrom="column">
                  <wp:posOffset>1828800</wp:posOffset>
                </wp:positionH>
                <wp:positionV relativeFrom="paragraph">
                  <wp:posOffset>193040</wp:posOffset>
                </wp:positionV>
                <wp:extent cx="0" cy="685800"/>
                <wp:effectExtent l="50800" t="25400" r="76200" b="762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1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15.2pt" to="2in,6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166DC9A7" w14:textId="737252BA" w:rsidR="00D44659" w:rsidRPr="00664D0C" w:rsidRDefault="00872E3B" w:rsidP="00D44659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A884E" wp14:editId="1BDC0330">
                <wp:simplePos x="0" y="0"/>
                <wp:positionH relativeFrom="column">
                  <wp:posOffset>685800</wp:posOffset>
                </wp:positionH>
                <wp:positionV relativeFrom="paragraph">
                  <wp:posOffset>347345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12" name="Min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Minus 12" o:spid="_x0000_s1026" style="position:absolute;margin-left:54pt;margin-top:27.35pt;width:18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72FCA9" wp14:editId="7053D062">
                <wp:simplePos x="0" y="0"/>
                <wp:positionH relativeFrom="column">
                  <wp:posOffset>-114300</wp:posOffset>
                </wp:positionH>
                <wp:positionV relativeFrom="paragraph">
                  <wp:posOffset>461645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16" name="Min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Minus 16" o:spid="_x0000_s1026" style="position:absolute;margin-left:-8.95pt;margin-top:36.35pt;width:18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E3C81" wp14:editId="52141946">
                <wp:simplePos x="0" y="0"/>
                <wp:positionH relativeFrom="column">
                  <wp:posOffset>914400</wp:posOffset>
                </wp:positionH>
                <wp:positionV relativeFrom="paragraph">
                  <wp:posOffset>575945</wp:posOffset>
                </wp:positionV>
                <wp:extent cx="342900" cy="114300"/>
                <wp:effectExtent l="50800" t="25400" r="63500" b="114300"/>
                <wp:wrapThrough wrapText="bothSides">
                  <wp:wrapPolygon edited="0">
                    <wp:start x="-1600" y="-4800"/>
                    <wp:lineTo x="-3200" y="0"/>
                    <wp:lineTo x="-3200" y="28800"/>
                    <wp:lineTo x="0" y="38400"/>
                    <wp:lineTo x="22400" y="38400"/>
                    <wp:lineTo x="24000" y="4800"/>
                    <wp:lineTo x="24000" y="-4800"/>
                    <wp:lineTo x="-1600" y="-480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2" o:spid="_x0000_s1026" style="position:absolute;margin-left:1in;margin-top:45.35pt;width:27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1A684C" wp14:editId="58200B97">
                <wp:simplePos x="0" y="0"/>
                <wp:positionH relativeFrom="column">
                  <wp:posOffset>3429000</wp:posOffset>
                </wp:positionH>
                <wp:positionV relativeFrom="paragraph">
                  <wp:posOffset>461645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24" name="Min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Minus 24" o:spid="_x0000_s1026" style="position:absolute;margin-left:270pt;margin-top:36.35pt;width:18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6993D8" wp14:editId="4D59A633">
                <wp:simplePos x="0" y="0"/>
                <wp:positionH relativeFrom="column">
                  <wp:posOffset>4800600</wp:posOffset>
                </wp:positionH>
                <wp:positionV relativeFrom="paragraph">
                  <wp:posOffset>347345</wp:posOffset>
                </wp:positionV>
                <wp:extent cx="342900" cy="114300"/>
                <wp:effectExtent l="50800" t="25400" r="63500" b="114300"/>
                <wp:wrapThrough wrapText="bothSides">
                  <wp:wrapPolygon edited="0">
                    <wp:start x="-1600" y="-4800"/>
                    <wp:lineTo x="-3200" y="0"/>
                    <wp:lineTo x="-3200" y="28800"/>
                    <wp:lineTo x="0" y="38400"/>
                    <wp:lineTo x="22400" y="38400"/>
                    <wp:lineTo x="24000" y="4800"/>
                    <wp:lineTo x="24000" y="-4800"/>
                    <wp:lineTo x="-1600" y="-48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31" o:spid="_x0000_s1026" style="position:absolute;margin-left:378pt;margin-top:27.35pt;width:27pt;height: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49DF7A" wp14:editId="440F02D8">
                <wp:simplePos x="0" y="0"/>
                <wp:positionH relativeFrom="column">
                  <wp:posOffset>342900</wp:posOffset>
                </wp:positionH>
                <wp:positionV relativeFrom="paragraph">
                  <wp:posOffset>575945</wp:posOffset>
                </wp:positionV>
                <wp:extent cx="342900" cy="114300"/>
                <wp:effectExtent l="50800" t="25400" r="63500" b="114300"/>
                <wp:wrapThrough wrapText="bothSides">
                  <wp:wrapPolygon edited="0">
                    <wp:start x="-1600" y="-4800"/>
                    <wp:lineTo x="-3200" y="0"/>
                    <wp:lineTo x="-3200" y="28800"/>
                    <wp:lineTo x="0" y="38400"/>
                    <wp:lineTo x="22400" y="38400"/>
                    <wp:lineTo x="24000" y="4800"/>
                    <wp:lineTo x="24000" y="-4800"/>
                    <wp:lineTo x="-1600" y="-48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5" o:spid="_x0000_s1026" style="position:absolute;margin-left:27pt;margin-top:45.35pt;width:27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ECE2CE" wp14:editId="30C5A425">
                <wp:simplePos x="0" y="0"/>
                <wp:positionH relativeFrom="column">
                  <wp:posOffset>3429000</wp:posOffset>
                </wp:positionH>
                <wp:positionV relativeFrom="paragraph">
                  <wp:posOffset>4445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23" name="Minu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Minus 23" o:spid="_x0000_s1026" style="position:absolute;margin-left:270pt;margin-top:.35pt;width:18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36F8D5" wp14:editId="3F3C92C9">
                <wp:simplePos x="0" y="0"/>
                <wp:positionH relativeFrom="column">
                  <wp:posOffset>3657600</wp:posOffset>
                </wp:positionH>
                <wp:positionV relativeFrom="paragraph">
                  <wp:posOffset>233045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22" name="Min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Minus 22" o:spid="_x0000_s1026" style="position:absolute;margin-left:4in;margin-top:18.35pt;width:18pt;height: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BCBE44" wp14:editId="68DC0B38">
                <wp:simplePos x="0" y="0"/>
                <wp:positionH relativeFrom="column">
                  <wp:posOffset>4800600</wp:posOffset>
                </wp:positionH>
                <wp:positionV relativeFrom="paragraph">
                  <wp:posOffset>4445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30" name="Minu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Minus 30" o:spid="_x0000_s1026" style="position:absolute;margin-left:378pt;margin-top:.35pt;width:18pt;height: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A75F59" wp14:editId="1C01CAC7">
                <wp:simplePos x="0" y="0"/>
                <wp:positionH relativeFrom="column">
                  <wp:posOffset>2286000</wp:posOffset>
                </wp:positionH>
                <wp:positionV relativeFrom="paragraph">
                  <wp:posOffset>4445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28" name="Minu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Minus 28" o:spid="_x0000_s1026" style="position:absolute;margin-left:180pt;margin-top:.35pt;width:18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CCE7EC" wp14:editId="4EEA01FB">
                <wp:simplePos x="0" y="0"/>
                <wp:positionH relativeFrom="column">
                  <wp:posOffset>2324100</wp:posOffset>
                </wp:positionH>
                <wp:positionV relativeFrom="paragraph">
                  <wp:posOffset>499745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27" name="Min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Minus 27" o:spid="_x0000_s1026" style="position:absolute;margin-left:183pt;margin-top:39.35pt;width:18pt;height: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5ACB56" wp14:editId="70374ADA">
                <wp:simplePos x="0" y="0"/>
                <wp:positionH relativeFrom="column">
                  <wp:posOffset>2171700</wp:posOffset>
                </wp:positionH>
                <wp:positionV relativeFrom="paragraph">
                  <wp:posOffset>347345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26" name="Min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Minus 26" o:spid="_x0000_s1026" style="position:absolute;margin-left:171pt;margin-top:27.35pt;width:18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3F7846" wp14:editId="61F5CF33">
                <wp:simplePos x="0" y="0"/>
                <wp:positionH relativeFrom="column">
                  <wp:posOffset>2286000</wp:posOffset>
                </wp:positionH>
                <wp:positionV relativeFrom="paragraph">
                  <wp:posOffset>118745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25" name="Minu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Minus 25" o:spid="_x0000_s1026" style="position:absolute;margin-left:180pt;margin-top:9.35pt;width:18pt;height: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1AB317" wp14:editId="515551D8">
                <wp:simplePos x="0" y="0"/>
                <wp:positionH relativeFrom="column">
                  <wp:posOffset>3771900</wp:posOffset>
                </wp:positionH>
                <wp:positionV relativeFrom="paragraph">
                  <wp:posOffset>118745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21" name="Minu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Minus 21" o:spid="_x0000_s1026" style="position:absolute;margin-left:297pt;margin-top:9.35pt;width:18pt;height: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31B92A" wp14:editId="7B995719">
                <wp:simplePos x="0" y="0"/>
                <wp:positionH relativeFrom="column">
                  <wp:posOffset>3238500</wp:posOffset>
                </wp:positionH>
                <wp:positionV relativeFrom="paragraph">
                  <wp:posOffset>156845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20" name="Min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Minus 20" o:spid="_x0000_s1026" style="position:absolute;margin-left:255pt;margin-top:12.35pt;width:18pt;height: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AF47ED" wp14:editId="13673407">
                <wp:simplePos x="0" y="0"/>
                <wp:positionH relativeFrom="column">
                  <wp:posOffset>3086100</wp:posOffset>
                </wp:positionH>
                <wp:positionV relativeFrom="paragraph">
                  <wp:posOffset>4445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19" name="Min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Minus 19" o:spid="_x0000_s1026" style="position:absolute;margin-left:243pt;margin-top:.35pt;width:18pt;height: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43BDB7" wp14:editId="36D21921">
                <wp:simplePos x="0" y="0"/>
                <wp:positionH relativeFrom="column">
                  <wp:posOffset>2971800</wp:posOffset>
                </wp:positionH>
                <wp:positionV relativeFrom="paragraph">
                  <wp:posOffset>461645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18" name="Min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Minus 18" o:spid="_x0000_s1026" style="position:absolute;margin-left:234pt;margin-top:36.35pt;width:18pt;height: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1AE65F" wp14:editId="6404AD1E">
                <wp:simplePos x="0" y="0"/>
                <wp:positionH relativeFrom="column">
                  <wp:posOffset>342900</wp:posOffset>
                </wp:positionH>
                <wp:positionV relativeFrom="paragraph">
                  <wp:posOffset>4445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17" name="Min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Minus 17" o:spid="_x0000_s1026" style="position:absolute;margin-left:27pt;margin-top:.35pt;width:18pt;height: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72333D" wp14:editId="12246EC0">
                <wp:simplePos x="0" y="0"/>
                <wp:positionH relativeFrom="column">
                  <wp:posOffset>-457200</wp:posOffset>
                </wp:positionH>
                <wp:positionV relativeFrom="paragraph">
                  <wp:posOffset>347345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15" name="Minu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Minus 15" o:spid="_x0000_s1026" style="position:absolute;margin-left:-35.95pt;margin-top:27.35pt;width:18pt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B96916" wp14:editId="56012059">
                <wp:simplePos x="0" y="0"/>
                <wp:positionH relativeFrom="column">
                  <wp:posOffset>1295400</wp:posOffset>
                </wp:positionH>
                <wp:positionV relativeFrom="paragraph">
                  <wp:posOffset>385445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14" name="Min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Minus 14" o:spid="_x0000_s1026" style="position:absolute;margin-left:102pt;margin-top:30.35pt;width:18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42C862" wp14:editId="110E071C">
                <wp:simplePos x="0" y="0"/>
                <wp:positionH relativeFrom="column">
                  <wp:posOffset>1143000</wp:posOffset>
                </wp:positionH>
                <wp:positionV relativeFrom="paragraph">
                  <wp:posOffset>233045</wp:posOffset>
                </wp:positionV>
                <wp:extent cx="228600" cy="114300"/>
                <wp:effectExtent l="25400" t="0" r="50800" b="63500"/>
                <wp:wrapThrough wrapText="bothSides">
                  <wp:wrapPolygon edited="0">
                    <wp:start x="-2400" y="4800"/>
                    <wp:lineTo x="-2400" y="28800"/>
                    <wp:lineTo x="24000" y="28800"/>
                    <wp:lineTo x="24000" y="4800"/>
                    <wp:lineTo x="-2400" y="4800"/>
                  </wp:wrapPolygon>
                </wp:wrapThrough>
                <wp:docPr id="13" name="Min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Minus 13" o:spid="_x0000_s1026" style="position:absolute;margin-left:90pt;margin-top:18.35pt;width:18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" path="m30301,43708l198299,43708,198299,70592,30301,70592,30301,437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30301,43708;198299,43708;198299,70592;30301,70592;30301,43708" o:connectangles="0,0,0,0,0"/>
                <w10:wrap type="through"/>
              </v:shape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3376CA" wp14:editId="6B61175F">
                <wp:simplePos x="0" y="0"/>
                <wp:positionH relativeFrom="column">
                  <wp:posOffset>2514600</wp:posOffset>
                </wp:positionH>
                <wp:positionV relativeFrom="paragraph">
                  <wp:posOffset>347345</wp:posOffset>
                </wp:positionV>
                <wp:extent cx="342900" cy="114300"/>
                <wp:effectExtent l="50800" t="25400" r="63500" b="114300"/>
                <wp:wrapThrough wrapText="bothSides">
                  <wp:wrapPolygon edited="0">
                    <wp:start x="-1600" y="-4800"/>
                    <wp:lineTo x="-3200" y="0"/>
                    <wp:lineTo x="-3200" y="28800"/>
                    <wp:lineTo x="0" y="38400"/>
                    <wp:lineTo x="22400" y="38400"/>
                    <wp:lineTo x="24000" y="4800"/>
                    <wp:lineTo x="24000" y="-4800"/>
                    <wp:lineTo x="-1600" y="-48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10" o:spid="_x0000_s1026" style="position:absolute;margin-left:198pt;margin-top:27.35pt;width:27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CA783F" wp14:editId="2073CF8C">
                <wp:simplePos x="0" y="0"/>
                <wp:positionH relativeFrom="column">
                  <wp:posOffset>2628900</wp:posOffset>
                </wp:positionH>
                <wp:positionV relativeFrom="paragraph">
                  <wp:posOffset>4445</wp:posOffset>
                </wp:positionV>
                <wp:extent cx="342900" cy="114300"/>
                <wp:effectExtent l="50800" t="25400" r="63500" b="114300"/>
                <wp:wrapThrough wrapText="bothSides">
                  <wp:wrapPolygon edited="0">
                    <wp:start x="-1600" y="-4800"/>
                    <wp:lineTo x="-3200" y="0"/>
                    <wp:lineTo x="-3200" y="28800"/>
                    <wp:lineTo x="0" y="38400"/>
                    <wp:lineTo x="22400" y="38400"/>
                    <wp:lineTo x="24000" y="4800"/>
                    <wp:lineTo x="24000" y="-4800"/>
                    <wp:lineTo x="-1600" y="-48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6" o:spid="_x0000_s1026" style="position:absolute;margin-left:207pt;margin-top:.35pt;width:27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EDEC5A" wp14:editId="6390FEE7">
                <wp:simplePos x="0" y="0"/>
                <wp:positionH relativeFrom="column">
                  <wp:posOffset>3200400</wp:posOffset>
                </wp:positionH>
                <wp:positionV relativeFrom="paragraph">
                  <wp:posOffset>297180</wp:posOffset>
                </wp:positionV>
                <wp:extent cx="342900" cy="114300"/>
                <wp:effectExtent l="50800" t="25400" r="63500" b="114300"/>
                <wp:wrapThrough wrapText="bothSides">
                  <wp:wrapPolygon edited="0">
                    <wp:start x="-1600" y="-4800"/>
                    <wp:lineTo x="-3200" y="0"/>
                    <wp:lineTo x="-3200" y="28800"/>
                    <wp:lineTo x="0" y="38400"/>
                    <wp:lineTo x="22400" y="38400"/>
                    <wp:lineTo x="24000" y="4800"/>
                    <wp:lineTo x="24000" y="-4800"/>
                    <wp:lineTo x="-1600" y="-480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9" o:spid="_x0000_s1026" style="position:absolute;margin-left:252pt;margin-top:23.4pt;width:27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FC553" wp14:editId="4291E016">
                <wp:simplePos x="0" y="0"/>
                <wp:positionH relativeFrom="column">
                  <wp:posOffset>800100</wp:posOffset>
                </wp:positionH>
                <wp:positionV relativeFrom="paragraph">
                  <wp:posOffset>68580</wp:posOffset>
                </wp:positionV>
                <wp:extent cx="342900" cy="114300"/>
                <wp:effectExtent l="50800" t="25400" r="63500" b="114300"/>
                <wp:wrapThrough wrapText="bothSides">
                  <wp:wrapPolygon edited="0">
                    <wp:start x="-1600" y="-4800"/>
                    <wp:lineTo x="-3200" y="0"/>
                    <wp:lineTo x="-3200" y="28800"/>
                    <wp:lineTo x="0" y="38400"/>
                    <wp:lineTo x="22400" y="38400"/>
                    <wp:lineTo x="24000" y="4800"/>
                    <wp:lineTo x="24000" y="-4800"/>
                    <wp:lineTo x="-1600" y="-480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7" o:spid="_x0000_s1026" style="position:absolute;margin-left:63pt;margin-top:5.4pt;width:27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E8B26" wp14:editId="6D3D24DE">
                <wp:simplePos x="0" y="0"/>
                <wp:positionH relativeFrom="column">
                  <wp:posOffset>381000</wp:posOffset>
                </wp:positionH>
                <wp:positionV relativeFrom="paragraph">
                  <wp:posOffset>220980</wp:posOffset>
                </wp:positionV>
                <wp:extent cx="342900" cy="114300"/>
                <wp:effectExtent l="50800" t="25400" r="63500" b="114300"/>
                <wp:wrapThrough wrapText="bothSides">
                  <wp:wrapPolygon edited="0">
                    <wp:start x="-1600" y="-4800"/>
                    <wp:lineTo x="-3200" y="0"/>
                    <wp:lineTo x="-3200" y="28800"/>
                    <wp:lineTo x="0" y="38400"/>
                    <wp:lineTo x="22400" y="38400"/>
                    <wp:lineTo x="24000" y="4800"/>
                    <wp:lineTo x="24000" y="-4800"/>
                    <wp:lineTo x="-1600" y="-48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4" o:spid="_x0000_s1026" style="position:absolute;margin-left:30pt;margin-top:17.4pt;width:27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BC406C" wp14:editId="1A005F1B">
                <wp:simplePos x="0" y="0"/>
                <wp:positionH relativeFrom="column">
                  <wp:posOffset>-190500</wp:posOffset>
                </wp:positionH>
                <wp:positionV relativeFrom="paragraph">
                  <wp:posOffset>220980</wp:posOffset>
                </wp:positionV>
                <wp:extent cx="342900" cy="114300"/>
                <wp:effectExtent l="50800" t="25400" r="63500" b="114300"/>
                <wp:wrapThrough wrapText="bothSides">
                  <wp:wrapPolygon edited="0">
                    <wp:start x="-1600" y="-4800"/>
                    <wp:lineTo x="-3200" y="0"/>
                    <wp:lineTo x="-3200" y="28800"/>
                    <wp:lineTo x="0" y="38400"/>
                    <wp:lineTo x="22400" y="38400"/>
                    <wp:lineTo x="24000" y="4800"/>
                    <wp:lineTo x="24000" y="-4800"/>
                    <wp:lineTo x="-1600" y="-48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8" o:spid="_x0000_s1026" style="position:absolute;margin-left:-14.95pt;margin-top:17.4pt;width:27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44659"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D498E" wp14:editId="7F0B8FA5">
                <wp:simplePos x="0" y="0"/>
                <wp:positionH relativeFrom="column">
                  <wp:posOffset>-342900</wp:posOffset>
                </wp:positionH>
                <wp:positionV relativeFrom="paragraph">
                  <wp:posOffset>68580</wp:posOffset>
                </wp:positionV>
                <wp:extent cx="342900" cy="114300"/>
                <wp:effectExtent l="50800" t="25400" r="63500" b="114300"/>
                <wp:wrapThrough wrapText="bothSides">
                  <wp:wrapPolygon edited="0">
                    <wp:start x="-1600" y="-4800"/>
                    <wp:lineTo x="-3200" y="0"/>
                    <wp:lineTo x="-3200" y="28800"/>
                    <wp:lineTo x="0" y="38400"/>
                    <wp:lineTo x="22400" y="38400"/>
                    <wp:lineTo x="24000" y="4800"/>
                    <wp:lineTo x="24000" y="-4800"/>
                    <wp:lineTo x="-1600" y="-48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1" o:spid="_x0000_s1026" style="position:absolute;margin-left:-26.95pt;margin-top:5.4pt;width:27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44659" w:rsidRPr="00664D0C">
        <w:rPr>
          <w:rFonts w:ascii="Arial" w:hAnsi="Arial" w:cs="Arial"/>
          <w:sz w:val="28"/>
          <w:szCs w:val="28"/>
        </w:rPr>
        <w:t xml:space="preserve">   </w:t>
      </w:r>
    </w:p>
    <w:p w14:paraId="35591951" w14:textId="77777777" w:rsidR="00872E3B" w:rsidRPr="00664D0C" w:rsidRDefault="00872E3B" w:rsidP="00D44659">
      <w:pPr>
        <w:ind w:left="-567" w:right="-347"/>
        <w:rPr>
          <w:rFonts w:ascii="Arial" w:hAnsi="Arial" w:cs="Arial"/>
          <w:sz w:val="28"/>
          <w:szCs w:val="28"/>
        </w:rPr>
      </w:pPr>
    </w:p>
    <w:p w14:paraId="362D0920" w14:textId="77777777" w:rsidR="00D44659" w:rsidRDefault="00872E3B" w:rsidP="00D44659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Water particles will pass through the membrane:</w:t>
      </w:r>
    </w:p>
    <w:p w14:paraId="08248A42" w14:textId="77777777" w:rsidR="00416786" w:rsidRPr="00664D0C" w:rsidRDefault="00416786" w:rsidP="00D44659">
      <w:pPr>
        <w:ind w:left="-567" w:right="-347"/>
        <w:rPr>
          <w:rFonts w:ascii="Arial" w:hAnsi="Arial" w:cs="Arial"/>
          <w:sz w:val="28"/>
          <w:szCs w:val="28"/>
        </w:rPr>
      </w:pPr>
    </w:p>
    <w:p w14:paraId="78C3DC26" w14:textId="77777777" w:rsidR="00872E3B" w:rsidRPr="00664D0C" w:rsidRDefault="00872E3B" w:rsidP="00872E3B">
      <w:pPr>
        <w:pStyle w:val="ListParagraph"/>
        <w:numPr>
          <w:ilvl w:val="0"/>
          <w:numId w:val="12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from left to right</w:t>
      </w:r>
    </w:p>
    <w:p w14:paraId="0CE1A19B" w14:textId="77777777" w:rsidR="00872E3B" w:rsidRPr="00664D0C" w:rsidRDefault="00872E3B" w:rsidP="00872E3B">
      <w:pPr>
        <w:pStyle w:val="ListParagraph"/>
        <w:numPr>
          <w:ilvl w:val="0"/>
          <w:numId w:val="12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in neither direction</w:t>
      </w:r>
    </w:p>
    <w:p w14:paraId="47017E44" w14:textId="77777777" w:rsidR="00872E3B" w:rsidRPr="00664D0C" w:rsidRDefault="00872E3B" w:rsidP="00872E3B">
      <w:pPr>
        <w:pStyle w:val="ListParagraph"/>
        <w:numPr>
          <w:ilvl w:val="0"/>
          <w:numId w:val="12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in both directions</w:t>
      </w:r>
    </w:p>
    <w:p w14:paraId="1F55D112" w14:textId="77777777" w:rsidR="00872E3B" w:rsidRPr="00664D0C" w:rsidRDefault="00872E3B" w:rsidP="00872E3B">
      <w:pPr>
        <w:pStyle w:val="ListParagraph"/>
        <w:numPr>
          <w:ilvl w:val="0"/>
          <w:numId w:val="12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from right to left</w:t>
      </w:r>
    </w:p>
    <w:p w14:paraId="1DCDCE3F" w14:textId="77777777" w:rsidR="00872E3B" w:rsidRDefault="00872E3B" w:rsidP="00872E3B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62F62A50" w14:textId="77777777" w:rsidR="00CF5266" w:rsidRPr="00664D0C" w:rsidRDefault="00CF5266" w:rsidP="00872E3B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7B6E17BB" w14:textId="77777777" w:rsidR="00872E3B" w:rsidRPr="00664D0C" w:rsidRDefault="00872E3B" w:rsidP="00872E3B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13</w:t>
      </w:r>
    </w:p>
    <w:p w14:paraId="499160C3" w14:textId="77777777" w:rsidR="00872E3B" w:rsidRDefault="00872E3B" w:rsidP="00872E3B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Enzymes are:</w:t>
      </w:r>
    </w:p>
    <w:p w14:paraId="7CD8A90A" w14:textId="77777777" w:rsidR="00416786" w:rsidRPr="00664D0C" w:rsidRDefault="00416786" w:rsidP="00872E3B">
      <w:pPr>
        <w:ind w:left="-567" w:right="-347"/>
        <w:rPr>
          <w:rFonts w:ascii="Arial" w:hAnsi="Arial" w:cs="Arial"/>
          <w:sz w:val="28"/>
          <w:szCs w:val="28"/>
        </w:rPr>
      </w:pPr>
    </w:p>
    <w:p w14:paraId="6939EE2E" w14:textId="77777777" w:rsidR="00872E3B" w:rsidRPr="00664D0C" w:rsidRDefault="00872E3B" w:rsidP="00872E3B">
      <w:pPr>
        <w:pStyle w:val="ListParagraph"/>
        <w:numPr>
          <w:ilvl w:val="0"/>
          <w:numId w:val="13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Organic catalysts</w:t>
      </w:r>
    </w:p>
    <w:p w14:paraId="6E7356A4" w14:textId="77777777" w:rsidR="00872E3B" w:rsidRPr="00664D0C" w:rsidRDefault="00872E3B" w:rsidP="00872E3B">
      <w:pPr>
        <w:pStyle w:val="ListParagraph"/>
        <w:numPr>
          <w:ilvl w:val="0"/>
          <w:numId w:val="13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Consumed in chemical reactions</w:t>
      </w:r>
    </w:p>
    <w:p w14:paraId="59CFBC0D" w14:textId="77777777" w:rsidR="00872E3B" w:rsidRPr="00664D0C" w:rsidRDefault="00872E3B" w:rsidP="00872E3B">
      <w:pPr>
        <w:pStyle w:val="ListParagraph"/>
        <w:numPr>
          <w:ilvl w:val="0"/>
          <w:numId w:val="13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Needed for all chemical reactions</w:t>
      </w:r>
    </w:p>
    <w:p w14:paraId="116E1CE9" w14:textId="77777777" w:rsidR="00872E3B" w:rsidRDefault="00872E3B" w:rsidP="00872E3B">
      <w:pPr>
        <w:pStyle w:val="ListParagraph"/>
        <w:numPr>
          <w:ilvl w:val="0"/>
          <w:numId w:val="13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Organic reactants</w:t>
      </w:r>
    </w:p>
    <w:p w14:paraId="1ED9E523" w14:textId="77777777" w:rsidR="00416786" w:rsidRDefault="00416786" w:rsidP="00416786">
      <w:pPr>
        <w:ind w:right="-347"/>
        <w:rPr>
          <w:rFonts w:ascii="Arial" w:hAnsi="Arial" w:cs="Arial"/>
          <w:sz w:val="28"/>
          <w:szCs w:val="28"/>
        </w:rPr>
      </w:pPr>
    </w:p>
    <w:p w14:paraId="58EF84AB" w14:textId="77777777" w:rsidR="00416786" w:rsidRDefault="00416786" w:rsidP="00416786">
      <w:pPr>
        <w:ind w:right="-347"/>
        <w:rPr>
          <w:rFonts w:ascii="Arial" w:hAnsi="Arial" w:cs="Arial"/>
          <w:sz w:val="28"/>
          <w:szCs w:val="28"/>
        </w:rPr>
      </w:pPr>
    </w:p>
    <w:p w14:paraId="77C170F4" w14:textId="77777777" w:rsidR="00416786" w:rsidRDefault="00416786" w:rsidP="00416786">
      <w:pPr>
        <w:ind w:right="-347"/>
        <w:rPr>
          <w:rFonts w:ascii="Arial" w:hAnsi="Arial" w:cs="Arial"/>
          <w:sz w:val="28"/>
          <w:szCs w:val="28"/>
        </w:rPr>
      </w:pPr>
    </w:p>
    <w:p w14:paraId="531742DD" w14:textId="77777777" w:rsidR="00416786" w:rsidRDefault="00416786" w:rsidP="00416786">
      <w:pPr>
        <w:ind w:right="-347"/>
        <w:rPr>
          <w:rFonts w:ascii="Arial" w:hAnsi="Arial" w:cs="Arial"/>
          <w:sz w:val="28"/>
          <w:szCs w:val="28"/>
        </w:rPr>
      </w:pPr>
    </w:p>
    <w:p w14:paraId="3E6D0CCD" w14:textId="77777777" w:rsidR="00416786" w:rsidRDefault="00416786" w:rsidP="00416786">
      <w:pPr>
        <w:ind w:right="-347"/>
        <w:rPr>
          <w:rFonts w:ascii="Arial" w:hAnsi="Arial" w:cs="Arial"/>
          <w:sz w:val="28"/>
          <w:szCs w:val="28"/>
        </w:rPr>
      </w:pPr>
    </w:p>
    <w:p w14:paraId="4857D67C" w14:textId="77777777" w:rsidR="00872E3B" w:rsidRPr="00664D0C" w:rsidRDefault="00872E3B" w:rsidP="00CF5266">
      <w:pPr>
        <w:ind w:right="-347"/>
        <w:rPr>
          <w:rFonts w:ascii="Arial" w:hAnsi="Arial" w:cs="Arial"/>
          <w:sz w:val="28"/>
          <w:szCs w:val="28"/>
        </w:rPr>
      </w:pPr>
    </w:p>
    <w:p w14:paraId="6E7E622C" w14:textId="477373EA" w:rsidR="00915D9C" w:rsidRPr="00C847E2" w:rsidRDefault="00872E3B" w:rsidP="00C847E2">
      <w:pPr>
        <w:ind w:left="-567" w:right="-347"/>
        <w:rPr>
          <w:rFonts w:ascii="Arial" w:hAnsi="Arial" w:cs="Arial"/>
          <w:b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lastRenderedPageBreak/>
        <w:t>Question 14</w:t>
      </w:r>
    </w:p>
    <w:p w14:paraId="018917D1" w14:textId="77777777" w:rsidR="00915D9C" w:rsidRPr="00664D0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929C95" wp14:editId="088DF2D9">
                <wp:simplePos x="0" y="0"/>
                <wp:positionH relativeFrom="column">
                  <wp:posOffset>457200</wp:posOffset>
                </wp:positionH>
                <wp:positionV relativeFrom="paragraph">
                  <wp:posOffset>22860</wp:posOffset>
                </wp:positionV>
                <wp:extent cx="0" cy="1371600"/>
                <wp:effectExtent l="127000" t="50800" r="10160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6pt;margin-top:1.8pt;width:0;height:108pt;flip: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3635AB6" w14:textId="4E99DBFC" w:rsidR="00915D9C" w:rsidRPr="00664D0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AA25E7" wp14:editId="31C46996">
                <wp:simplePos x="0" y="0"/>
                <wp:positionH relativeFrom="column">
                  <wp:posOffset>-457200</wp:posOffset>
                </wp:positionH>
                <wp:positionV relativeFrom="paragraph">
                  <wp:posOffset>190500</wp:posOffset>
                </wp:positionV>
                <wp:extent cx="914400" cy="10287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997AF" w14:textId="77777777" w:rsidR="00FF142B" w:rsidRPr="00872E3B" w:rsidRDefault="00FF142B" w:rsidP="00915D9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72E3B">
                              <w:rPr>
                                <w:rFonts w:ascii="Arial" w:hAnsi="Arial" w:cs="Arial"/>
                              </w:rPr>
                              <w:t>Enzyme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37" o:spid="_x0000_s1027" type="#_x0000_t202" style="position:absolute;left:0;text-align:left;margin-left:-35.95pt;margin-top:15pt;width:1in;height:8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" filled="f" stroked="f">
                <v:textbox>
                  <w:txbxContent>
                    <w:p w14:paraId="3C9997AF" w14:textId="77777777" w:rsidR="00FF142B" w:rsidRPr="00872E3B" w:rsidRDefault="00FF142B" w:rsidP="00915D9C">
                      <w:pPr>
                        <w:rPr>
                          <w:rFonts w:ascii="Arial" w:hAnsi="Arial" w:cs="Arial"/>
                        </w:rPr>
                      </w:pPr>
                      <w:r w:rsidRPr="00872E3B">
                        <w:rPr>
                          <w:rFonts w:ascii="Arial" w:hAnsi="Arial" w:cs="Arial"/>
                        </w:rPr>
                        <w:t>Enzyme 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E2AAA7" wp14:editId="5E2BE4A8">
                <wp:simplePos x="0" y="0"/>
                <wp:positionH relativeFrom="column">
                  <wp:posOffset>457200</wp:posOffset>
                </wp:positionH>
                <wp:positionV relativeFrom="paragraph">
                  <wp:posOffset>1333500</wp:posOffset>
                </wp:positionV>
                <wp:extent cx="1943100" cy="571500"/>
                <wp:effectExtent l="0" t="0" r="0" b="12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43F87" w14:textId="77777777" w:rsidR="00FF142B" w:rsidRDefault="00FF142B" w:rsidP="00915D9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1     2     3    4    5    6    7 </w:t>
                            </w:r>
                          </w:p>
                          <w:p w14:paraId="10E5E1B5" w14:textId="77777777" w:rsidR="00FF142B" w:rsidRPr="00872E3B" w:rsidRDefault="00FF142B" w:rsidP="00915D9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2" o:spid="_x0000_s1028" type="#_x0000_t202" style="position:absolute;left:0;text-align:left;margin-left:36pt;margin-top:105pt;width:153pt;height: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7qbdACAAAX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" filled="f" stroked="f">
                <v:textbox>
                  <w:txbxContent>
                    <w:p w14:paraId="30643F87" w14:textId="77777777" w:rsidR="00FF142B" w:rsidRDefault="00FF142B" w:rsidP="00915D9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1     2     3    4    5    6    7 </w:t>
                      </w:r>
                    </w:p>
                    <w:p w14:paraId="10E5E1B5" w14:textId="77777777" w:rsidR="00FF142B" w:rsidRPr="00872E3B" w:rsidRDefault="00FF142B" w:rsidP="00915D9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pH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9BAAEC" w14:textId="323EEBF5" w:rsidR="00872E3B" w:rsidRPr="00664D0C" w:rsidRDefault="009A1062" w:rsidP="00915D9C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907BE7" wp14:editId="11773A09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1714500" cy="2031365"/>
                <wp:effectExtent l="50800" t="25400" r="88900" b="0"/>
                <wp:wrapThrough wrapText="bothSides">
                  <wp:wrapPolygon edited="0">
                    <wp:start x="8000" y="-270"/>
                    <wp:lineTo x="1280" y="0"/>
                    <wp:lineTo x="1280" y="4321"/>
                    <wp:lineTo x="-640" y="4321"/>
                    <wp:lineTo x="-640" y="11614"/>
                    <wp:lineTo x="22400" y="11614"/>
                    <wp:lineTo x="22400" y="8643"/>
                    <wp:lineTo x="20480" y="3781"/>
                    <wp:lineTo x="15040" y="270"/>
                    <wp:lineTo x="13760" y="-270"/>
                    <wp:lineTo x="8000" y="-270"/>
                  </wp:wrapPolygon>
                </wp:wrapThrough>
                <wp:docPr id="36" name="Block 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031365"/>
                        </a:xfrm>
                        <a:prstGeom prst="blockArc">
                          <a:avLst>
                            <a:gd name="adj1" fmla="val 10800000"/>
                            <a:gd name="adj2" fmla="val 0"/>
                            <a:gd name="adj3" fmla="val 23359"/>
                          </a:avLst>
                        </a:prstGeom>
                        <a:ln w="3175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Block Arc 36" o:spid="_x0000_s1026" style="position:absolute;margin-left:0;margin-top:3.7pt;width:135pt;height:159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0,20313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" path="m0,1015683c0,454737,383804,,857250,,1330696,,1714500,454737,1714500,1015683l1314010,1015683c1314010,675922,1109512,400491,857250,400491,604988,400491,400490,675922,400490,1015683l0,1015683xe" fillcolor="#4f81bd [3204]" strokecolor="#4579b8 [3044]" strokeweight=".25pt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015683;857250,0;1714500,1015683;1314010,1015683;857250,400491;400490,1015683;0,1015683" o:connectangles="0,0,0,0,0,0,0"/>
                <w10:wrap type="through"/>
              </v:shape>
            </w:pict>
          </mc:Fallback>
        </mc:AlternateContent>
      </w:r>
    </w:p>
    <w:p w14:paraId="0FF8E48E" w14:textId="5A464F2E" w:rsidR="00915D9C" w:rsidRPr="00664D0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</w:p>
    <w:p w14:paraId="5A64D45D" w14:textId="73D555B7" w:rsidR="00915D9C" w:rsidRPr="00664D0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</w:p>
    <w:p w14:paraId="6933C955" w14:textId="52DC1011" w:rsidR="00915D9C" w:rsidRPr="00664D0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</w:p>
    <w:p w14:paraId="02BFB439" w14:textId="4C91A55F" w:rsidR="00915D9C" w:rsidRPr="00664D0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</w:p>
    <w:p w14:paraId="0F71A93B" w14:textId="56896C8F" w:rsidR="00915D9C" w:rsidRPr="00664D0C" w:rsidRDefault="009A1062" w:rsidP="00915D9C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3F9986" wp14:editId="7116862F">
                <wp:simplePos x="0" y="0"/>
                <wp:positionH relativeFrom="column">
                  <wp:posOffset>457200</wp:posOffset>
                </wp:positionH>
                <wp:positionV relativeFrom="paragraph">
                  <wp:posOffset>53340</wp:posOffset>
                </wp:positionV>
                <wp:extent cx="1943100" cy="0"/>
                <wp:effectExtent l="0" t="101600" r="38100" b="177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35" o:spid="_x0000_s1026" type="#_x0000_t32" style="position:absolute;margin-left:36pt;margin-top:4.2pt;width:153pt;height: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675EA98" w14:textId="77777777" w:rsidR="00915D9C" w:rsidRPr="00664D0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</w:p>
    <w:p w14:paraId="20BB0835" w14:textId="77777777" w:rsidR="009A1062" w:rsidRDefault="009A1062" w:rsidP="00EA7DA7">
      <w:pPr>
        <w:ind w:right="-347"/>
        <w:rPr>
          <w:rFonts w:ascii="Arial" w:hAnsi="Arial" w:cs="Arial"/>
          <w:sz w:val="28"/>
          <w:szCs w:val="28"/>
        </w:rPr>
      </w:pPr>
    </w:p>
    <w:p w14:paraId="3332A243" w14:textId="77777777" w:rsidR="00C847E2" w:rsidRDefault="00C847E2" w:rsidP="00915D9C">
      <w:pPr>
        <w:ind w:left="-567" w:right="-347"/>
        <w:rPr>
          <w:rFonts w:ascii="Arial" w:hAnsi="Arial" w:cs="Arial"/>
          <w:sz w:val="28"/>
          <w:szCs w:val="28"/>
        </w:rPr>
      </w:pPr>
    </w:p>
    <w:p w14:paraId="51AC5DF8" w14:textId="77777777" w:rsidR="00915D9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The above enzyme is active in the stomach. What is the optimum pH (acidity) for this enzyme?</w:t>
      </w:r>
    </w:p>
    <w:p w14:paraId="51F67E7C" w14:textId="77777777" w:rsidR="00416786" w:rsidRPr="00664D0C" w:rsidRDefault="00416786" w:rsidP="00915D9C">
      <w:pPr>
        <w:ind w:left="-567" w:right="-347"/>
        <w:rPr>
          <w:rFonts w:ascii="Arial" w:hAnsi="Arial" w:cs="Arial"/>
          <w:sz w:val="28"/>
          <w:szCs w:val="28"/>
        </w:rPr>
      </w:pPr>
    </w:p>
    <w:p w14:paraId="5C9DE3A2" w14:textId="77777777" w:rsidR="00915D9C" w:rsidRPr="00664D0C" w:rsidRDefault="00915D9C" w:rsidP="00915D9C">
      <w:pPr>
        <w:pStyle w:val="ListParagraph"/>
        <w:numPr>
          <w:ilvl w:val="0"/>
          <w:numId w:val="14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pH7</w:t>
      </w:r>
    </w:p>
    <w:p w14:paraId="3032B750" w14:textId="77777777" w:rsidR="00915D9C" w:rsidRPr="00664D0C" w:rsidRDefault="00915D9C" w:rsidP="00915D9C">
      <w:pPr>
        <w:pStyle w:val="ListParagraph"/>
        <w:numPr>
          <w:ilvl w:val="0"/>
          <w:numId w:val="14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pH4</w:t>
      </w:r>
    </w:p>
    <w:p w14:paraId="24AF3C66" w14:textId="77777777" w:rsidR="00915D9C" w:rsidRPr="00664D0C" w:rsidRDefault="00915D9C" w:rsidP="00915D9C">
      <w:pPr>
        <w:pStyle w:val="ListParagraph"/>
        <w:numPr>
          <w:ilvl w:val="0"/>
          <w:numId w:val="14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pH1</w:t>
      </w:r>
    </w:p>
    <w:p w14:paraId="71ACE1B4" w14:textId="77777777" w:rsidR="00915D9C" w:rsidRPr="00664D0C" w:rsidRDefault="00915D9C" w:rsidP="00915D9C">
      <w:pPr>
        <w:pStyle w:val="ListParagraph"/>
        <w:numPr>
          <w:ilvl w:val="0"/>
          <w:numId w:val="14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pH5</w:t>
      </w:r>
    </w:p>
    <w:p w14:paraId="105BAFA1" w14:textId="77777777" w:rsidR="00915D9C" w:rsidRDefault="00915D9C" w:rsidP="00915D9C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7F5660AF" w14:textId="77777777" w:rsidR="00416786" w:rsidRPr="00664D0C" w:rsidRDefault="00416786" w:rsidP="00915D9C">
      <w:pPr>
        <w:ind w:left="-567" w:right="-347"/>
        <w:rPr>
          <w:rFonts w:ascii="Arial" w:hAnsi="Arial" w:cs="Arial"/>
          <w:b/>
          <w:sz w:val="28"/>
          <w:szCs w:val="28"/>
        </w:rPr>
      </w:pPr>
    </w:p>
    <w:p w14:paraId="286D6312" w14:textId="77777777" w:rsidR="00915D9C" w:rsidRPr="00664D0C" w:rsidRDefault="00915D9C" w:rsidP="00915D9C">
      <w:pPr>
        <w:ind w:left="-567" w:right="-347"/>
        <w:rPr>
          <w:rFonts w:ascii="Arial" w:hAnsi="Arial" w:cs="Arial"/>
          <w:b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15</w:t>
      </w:r>
    </w:p>
    <w:p w14:paraId="077E6A22" w14:textId="77777777" w:rsidR="00915D9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A protein is made up of:</w:t>
      </w:r>
    </w:p>
    <w:p w14:paraId="785F3A0E" w14:textId="77777777" w:rsidR="00416786" w:rsidRPr="00664D0C" w:rsidRDefault="00416786" w:rsidP="00915D9C">
      <w:pPr>
        <w:ind w:left="-567" w:right="-347"/>
        <w:rPr>
          <w:rFonts w:ascii="Arial" w:hAnsi="Arial" w:cs="Arial"/>
          <w:sz w:val="28"/>
          <w:szCs w:val="28"/>
        </w:rPr>
      </w:pPr>
    </w:p>
    <w:p w14:paraId="17BA3D7F" w14:textId="77777777" w:rsidR="00915D9C" w:rsidRPr="00664D0C" w:rsidRDefault="00915D9C" w:rsidP="00915D9C">
      <w:pPr>
        <w:pStyle w:val="ListParagraph"/>
        <w:numPr>
          <w:ilvl w:val="0"/>
          <w:numId w:val="15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carbohydrates</w:t>
      </w:r>
    </w:p>
    <w:p w14:paraId="5ED5EBE1" w14:textId="77777777" w:rsidR="00915D9C" w:rsidRPr="00664D0C" w:rsidRDefault="00915D9C" w:rsidP="00915D9C">
      <w:pPr>
        <w:pStyle w:val="ListParagraph"/>
        <w:numPr>
          <w:ilvl w:val="0"/>
          <w:numId w:val="15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lipids</w:t>
      </w:r>
    </w:p>
    <w:p w14:paraId="4FC70029" w14:textId="77777777" w:rsidR="00915D9C" w:rsidRPr="00664D0C" w:rsidRDefault="00915D9C" w:rsidP="00915D9C">
      <w:pPr>
        <w:pStyle w:val="ListParagraph"/>
        <w:numPr>
          <w:ilvl w:val="0"/>
          <w:numId w:val="15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vitamins</w:t>
      </w:r>
    </w:p>
    <w:p w14:paraId="205E148A" w14:textId="77777777" w:rsidR="00915D9C" w:rsidRDefault="00915D9C" w:rsidP="00915D9C">
      <w:pPr>
        <w:pStyle w:val="ListParagraph"/>
        <w:numPr>
          <w:ilvl w:val="0"/>
          <w:numId w:val="15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amino acids</w:t>
      </w:r>
    </w:p>
    <w:p w14:paraId="5446BE55" w14:textId="77777777" w:rsidR="00915D9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</w:p>
    <w:p w14:paraId="2FC80E17" w14:textId="77777777" w:rsidR="00416786" w:rsidRPr="00664D0C" w:rsidRDefault="00416786" w:rsidP="00915D9C">
      <w:pPr>
        <w:ind w:left="-567" w:right="-347"/>
        <w:rPr>
          <w:rFonts w:ascii="Arial" w:hAnsi="Arial" w:cs="Arial"/>
          <w:sz w:val="28"/>
          <w:szCs w:val="28"/>
        </w:rPr>
      </w:pPr>
    </w:p>
    <w:p w14:paraId="3900B8AB" w14:textId="77777777" w:rsidR="00915D9C" w:rsidRPr="00664D0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t>Question 16</w:t>
      </w:r>
    </w:p>
    <w:p w14:paraId="6BB94046" w14:textId="6CA63F98" w:rsidR="00915D9C" w:rsidRDefault="00915D9C" w:rsidP="00915D9C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The maximum</w:t>
      </w:r>
      <w:r w:rsidR="00664D0C" w:rsidRPr="00664D0C">
        <w:rPr>
          <w:rFonts w:ascii="Arial" w:hAnsi="Arial" w:cs="Arial"/>
          <w:sz w:val="28"/>
          <w:szCs w:val="28"/>
        </w:rPr>
        <w:t xml:space="preserve"> size of animal cells is:</w:t>
      </w:r>
    </w:p>
    <w:p w14:paraId="78431136" w14:textId="77777777" w:rsidR="00416786" w:rsidRPr="00664D0C" w:rsidRDefault="00416786" w:rsidP="00915D9C">
      <w:pPr>
        <w:ind w:left="-567" w:right="-347"/>
        <w:rPr>
          <w:rFonts w:ascii="Arial" w:hAnsi="Arial" w:cs="Arial"/>
          <w:sz w:val="28"/>
          <w:szCs w:val="28"/>
        </w:rPr>
      </w:pPr>
    </w:p>
    <w:p w14:paraId="3CE3BA8F" w14:textId="77777777" w:rsidR="00915D9C" w:rsidRPr="00664D0C" w:rsidRDefault="00915D9C" w:rsidP="00915D9C">
      <w:pPr>
        <w:pStyle w:val="ListParagraph"/>
        <w:numPr>
          <w:ilvl w:val="0"/>
          <w:numId w:val="16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Unlimited – cells can be any size</w:t>
      </w:r>
    </w:p>
    <w:p w14:paraId="0778E6FB" w14:textId="77777777" w:rsidR="00915D9C" w:rsidRPr="00664D0C" w:rsidRDefault="00915D9C" w:rsidP="00915D9C">
      <w:pPr>
        <w:pStyle w:val="ListParagraph"/>
        <w:numPr>
          <w:ilvl w:val="0"/>
          <w:numId w:val="16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Limited by the surface area-to-volume ratio</w:t>
      </w:r>
    </w:p>
    <w:p w14:paraId="4441D54B" w14:textId="77777777" w:rsidR="00915D9C" w:rsidRPr="00664D0C" w:rsidRDefault="00915D9C" w:rsidP="00915D9C">
      <w:pPr>
        <w:pStyle w:val="ListParagraph"/>
        <w:numPr>
          <w:ilvl w:val="0"/>
          <w:numId w:val="16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 xml:space="preserve">Limited only by the number </w:t>
      </w:r>
      <w:r w:rsidR="00176594" w:rsidRPr="00664D0C">
        <w:rPr>
          <w:rFonts w:ascii="Arial" w:hAnsi="Arial" w:cs="Arial"/>
          <w:sz w:val="28"/>
          <w:szCs w:val="28"/>
        </w:rPr>
        <w:t>of organelles it contains</w:t>
      </w:r>
    </w:p>
    <w:p w14:paraId="40E2A2EE" w14:textId="73479E70" w:rsidR="00664D0C" w:rsidRPr="00664D0C" w:rsidRDefault="00176594" w:rsidP="00664D0C">
      <w:pPr>
        <w:pStyle w:val="ListParagraph"/>
        <w:numPr>
          <w:ilvl w:val="0"/>
          <w:numId w:val="16"/>
        </w:numPr>
        <w:ind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sz w:val="28"/>
          <w:szCs w:val="28"/>
        </w:rPr>
        <w:t>Limited by the presence of a cell wall.</w:t>
      </w:r>
    </w:p>
    <w:p w14:paraId="1D9635EF" w14:textId="77777777" w:rsidR="00664D0C" w:rsidRDefault="00664D0C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3FF834A3" w14:textId="77777777" w:rsidR="00416786" w:rsidRDefault="00416786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300819F9" w14:textId="77777777" w:rsidR="00416786" w:rsidRDefault="00416786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41D9273F" w14:textId="77777777" w:rsidR="00416786" w:rsidRDefault="00416786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42C361CC" w14:textId="77777777" w:rsidR="00416786" w:rsidRDefault="00416786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5C8B94A4" w14:textId="77777777" w:rsidR="00416786" w:rsidRDefault="00416786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71D246FE" w14:textId="77777777" w:rsidR="00416786" w:rsidRDefault="00416786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2AFA824C" w14:textId="77777777" w:rsidR="00416786" w:rsidRDefault="00416786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5ECD26CD" w14:textId="77777777" w:rsidR="00416786" w:rsidRDefault="00416786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5B2FD21B" w14:textId="77777777" w:rsidR="00416786" w:rsidRPr="00664D0C" w:rsidRDefault="00416786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1C0FADF0" w14:textId="677EAFBB" w:rsidR="00664D0C" w:rsidRPr="00664D0C" w:rsidRDefault="00664D0C" w:rsidP="00664D0C">
      <w:pPr>
        <w:ind w:left="-567" w:right="-347"/>
        <w:rPr>
          <w:rFonts w:ascii="Arial" w:hAnsi="Arial" w:cs="Arial"/>
          <w:b/>
          <w:sz w:val="28"/>
          <w:szCs w:val="28"/>
        </w:rPr>
      </w:pPr>
      <w:r w:rsidRPr="00664D0C">
        <w:rPr>
          <w:rFonts w:ascii="Arial" w:hAnsi="Arial" w:cs="Arial"/>
          <w:b/>
          <w:sz w:val="28"/>
          <w:szCs w:val="28"/>
        </w:rPr>
        <w:lastRenderedPageBreak/>
        <w:t>Question 17</w:t>
      </w:r>
    </w:p>
    <w:p w14:paraId="2090A10A" w14:textId="05319B6F" w:rsidR="00664D0C" w:rsidRPr="00664D0C" w:rsidRDefault="00664D0C" w:rsidP="00664D0C">
      <w:pPr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55EE10" wp14:editId="34EB65CB">
                <wp:simplePos x="0" y="0"/>
                <wp:positionH relativeFrom="column">
                  <wp:posOffset>2628900</wp:posOffset>
                </wp:positionH>
                <wp:positionV relativeFrom="paragraph">
                  <wp:posOffset>507365</wp:posOffset>
                </wp:positionV>
                <wp:extent cx="2057400" cy="457200"/>
                <wp:effectExtent l="50800" t="25400" r="50800" b="101600"/>
                <wp:wrapThrough wrapText="bothSides">
                  <wp:wrapPolygon edited="0">
                    <wp:start x="5333" y="-1200"/>
                    <wp:lineTo x="-533" y="0"/>
                    <wp:lineTo x="-533" y="15600"/>
                    <wp:lineTo x="800" y="19200"/>
                    <wp:lineTo x="5600" y="24000"/>
                    <wp:lineTo x="6133" y="25200"/>
                    <wp:lineTo x="15467" y="25200"/>
                    <wp:lineTo x="15733" y="24000"/>
                    <wp:lineTo x="20800" y="19200"/>
                    <wp:lineTo x="21867" y="10800"/>
                    <wp:lineTo x="20533" y="0"/>
                    <wp:lineTo x="16267" y="-1200"/>
                    <wp:lineTo x="5333" y="-120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47" o:spid="_x0000_s1026" style="position:absolute;margin-left:207pt;margin-top:39.95pt;width:162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" fillcolor="white [3212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Pr="00664D0C">
        <w:rPr>
          <w:rFonts w:ascii="Arial" w:hAnsi="Arial" w:cs="Arial"/>
          <w:sz w:val="28"/>
          <w:szCs w:val="28"/>
        </w:rPr>
        <w:t>In the system illustrated here a bag</w:t>
      </w:r>
      <w:r w:rsidR="00E23FB2">
        <w:rPr>
          <w:rFonts w:ascii="Arial" w:hAnsi="Arial" w:cs="Arial"/>
          <w:sz w:val="28"/>
          <w:szCs w:val="28"/>
        </w:rPr>
        <w:t xml:space="preserve"> that is differentially</w:t>
      </w:r>
      <w:r w:rsidR="00EA7DA7">
        <w:rPr>
          <w:rFonts w:ascii="Arial" w:hAnsi="Arial" w:cs="Arial"/>
          <w:sz w:val="28"/>
          <w:szCs w:val="28"/>
        </w:rPr>
        <w:t xml:space="preserve"> permeable to iodine is filled with corn starch and</w:t>
      </w:r>
      <w:r w:rsidRPr="00664D0C">
        <w:rPr>
          <w:rFonts w:ascii="Arial" w:hAnsi="Arial" w:cs="Arial"/>
          <w:sz w:val="28"/>
          <w:szCs w:val="28"/>
        </w:rPr>
        <w:t xml:space="preserve"> immersed into a beaker of water.</w:t>
      </w:r>
    </w:p>
    <w:p w14:paraId="3BD2FB23" w14:textId="482B2FF9" w:rsidR="00664D0C" w:rsidRPr="00664D0C" w:rsidRDefault="00664D0C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27F93BB8" w14:textId="3BDC3EF2" w:rsidR="00664D0C" w:rsidRPr="00664D0C" w:rsidRDefault="00EA7DA7" w:rsidP="00664D0C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FBC00E" wp14:editId="0B679B71">
                <wp:simplePos x="0" y="0"/>
                <wp:positionH relativeFrom="column">
                  <wp:posOffset>2628900</wp:posOffset>
                </wp:positionH>
                <wp:positionV relativeFrom="paragraph">
                  <wp:posOffset>122555</wp:posOffset>
                </wp:positionV>
                <wp:extent cx="2057400" cy="2413000"/>
                <wp:effectExtent l="50800" t="25400" r="76200" b="101600"/>
                <wp:wrapThrough wrapText="bothSides">
                  <wp:wrapPolygon edited="0">
                    <wp:start x="-533" y="-227"/>
                    <wp:lineTo x="-533" y="22282"/>
                    <wp:lineTo x="22133" y="22282"/>
                    <wp:lineTo x="22133" y="-227"/>
                    <wp:lineTo x="-533" y="-227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41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45" o:spid="_x0000_s1026" style="position:absolute;margin-left:207pt;margin-top:9.65pt;width:162pt;height:19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9A1062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8EB051" wp14:editId="174734DD">
                <wp:simplePos x="0" y="0"/>
                <wp:positionH relativeFrom="column">
                  <wp:posOffset>3543300</wp:posOffset>
                </wp:positionH>
                <wp:positionV relativeFrom="paragraph">
                  <wp:posOffset>146685</wp:posOffset>
                </wp:positionV>
                <wp:extent cx="228600" cy="342900"/>
                <wp:effectExtent l="50800" t="25400" r="25400" b="114300"/>
                <wp:wrapThrough wrapText="bothSides">
                  <wp:wrapPolygon edited="0">
                    <wp:start x="0" y="-1600"/>
                    <wp:lineTo x="-4800" y="0"/>
                    <wp:lineTo x="-4800" y="22400"/>
                    <wp:lineTo x="2400" y="27200"/>
                    <wp:lineTo x="19200" y="27200"/>
                    <wp:lineTo x="21600" y="25600"/>
                    <wp:lineTo x="21600" y="-1600"/>
                    <wp:lineTo x="0" y="-1600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51" o:spid="_x0000_s1026" style="position:absolute;margin-left:279pt;margin-top:11.55pt;width:18pt;height:27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" fillcolor="white [3212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1F74B8B2" w14:textId="6444A18F" w:rsidR="00664D0C" w:rsidRPr="00664D0C" w:rsidRDefault="00EA7DA7" w:rsidP="00664D0C">
      <w:pPr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D2B218" wp14:editId="456CC438">
                <wp:simplePos x="0" y="0"/>
                <wp:positionH relativeFrom="column">
                  <wp:posOffset>-457200</wp:posOffset>
                </wp:positionH>
                <wp:positionV relativeFrom="paragraph">
                  <wp:posOffset>146685</wp:posOffset>
                </wp:positionV>
                <wp:extent cx="2286000" cy="571500"/>
                <wp:effectExtent l="0" t="0" r="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019A8" w14:textId="36E9FA6B" w:rsidR="00FF142B" w:rsidRPr="00EA7DA7" w:rsidRDefault="00FF142B" w:rsidP="00EA7D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7DA7">
                              <w:rPr>
                                <w:b/>
                              </w:rPr>
                              <w:t>Corn starch in differentially permeable 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54" o:spid="_x0000_s1029" type="#_x0000_t202" style="position:absolute;left:0;text-align:left;margin-left:-35.95pt;margin-top:11.55pt;width:180pt;height:4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" filled="f" stroked="f">
                <v:textbox>
                  <w:txbxContent>
                    <w:p w14:paraId="7EE019A8" w14:textId="36E9FA6B" w:rsidR="00FF142B" w:rsidRPr="00EA7DA7" w:rsidRDefault="00FF142B" w:rsidP="00EA7DA7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EA7DA7">
                        <w:rPr>
                          <w:b/>
                        </w:rPr>
                        <w:t>Corn starch</w:t>
                      </w:r>
                      <w:proofErr w:type="gramEnd"/>
                      <w:r w:rsidRPr="00EA7DA7">
                        <w:rPr>
                          <w:b/>
                        </w:rPr>
                        <w:t xml:space="preserve"> in differentially permeable bag</w:t>
                      </w:r>
                    </w:p>
                  </w:txbxContent>
                </v:textbox>
              </v:shape>
            </w:pict>
          </mc:Fallback>
        </mc:AlternateContent>
      </w:r>
      <w:r w:rsidR="009A1062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4780BC" wp14:editId="73FE0683">
                <wp:simplePos x="0" y="0"/>
                <wp:positionH relativeFrom="column">
                  <wp:posOffset>3429000</wp:posOffset>
                </wp:positionH>
                <wp:positionV relativeFrom="paragraph">
                  <wp:posOffset>170815</wp:posOffset>
                </wp:positionV>
                <wp:extent cx="457200" cy="1828800"/>
                <wp:effectExtent l="50800" t="25400" r="76200" b="101600"/>
                <wp:wrapThrough wrapText="bothSides">
                  <wp:wrapPolygon edited="0">
                    <wp:start x="6000" y="-300"/>
                    <wp:lineTo x="-2400" y="0"/>
                    <wp:lineTo x="-2400" y="18600"/>
                    <wp:lineTo x="0" y="20700"/>
                    <wp:lineTo x="6000" y="22500"/>
                    <wp:lineTo x="15600" y="22500"/>
                    <wp:lineTo x="16800" y="22200"/>
                    <wp:lineTo x="21600" y="19200"/>
                    <wp:lineTo x="24000" y="14400"/>
                    <wp:lineTo x="24000" y="4800"/>
                    <wp:lineTo x="15600" y="300"/>
                    <wp:lineTo x="15600" y="-300"/>
                    <wp:lineTo x="6000" y="-300"/>
                  </wp:wrapPolygon>
                </wp:wrapThrough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28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50" o:spid="_x0000_s1026" style="position:absolute;margin-left:270pt;margin-top:13.45pt;width:36pt;height:2in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" fillcolor="black [3213]" strokecolor="black [3040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5BDE36A4" w14:textId="0DFA1DBE" w:rsidR="00664D0C" w:rsidRPr="00664D0C" w:rsidRDefault="00664D0C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76E31155" w14:textId="19B988C2" w:rsidR="00664D0C" w:rsidRPr="00664D0C" w:rsidRDefault="00EA7DA7" w:rsidP="00664D0C">
      <w:pPr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10C3E1" wp14:editId="31690696">
                <wp:simplePos x="0" y="0"/>
                <wp:positionH relativeFrom="column">
                  <wp:posOffset>1371600</wp:posOffset>
                </wp:positionH>
                <wp:positionV relativeFrom="paragraph">
                  <wp:posOffset>80645</wp:posOffset>
                </wp:positionV>
                <wp:extent cx="2286000" cy="0"/>
                <wp:effectExtent l="0" t="101600" r="25400" b="177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56" o:spid="_x0000_s1026" type="#_x0000_t32" style="position:absolute;margin-left:108pt;margin-top:6.35pt;width:180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01CEF55" w14:textId="14CE9DA4" w:rsidR="00664D0C" w:rsidRPr="00664D0C" w:rsidRDefault="00EA7DA7" w:rsidP="00664D0C">
      <w:pPr>
        <w:ind w:left="-56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386236" wp14:editId="55824AE2">
                <wp:simplePos x="0" y="0"/>
                <wp:positionH relativeFrom="column">
                  <wp:posOffset>2628900</wp:posOffset>
                </wp:positionH>
                <wp:positionV relativeFrom="paragraph">
                  <wp:posOffset>104775</wp:posOffset>
                </wp:positionV>
                <wp:extent cx="2057400" cy="1638300"/>
                <wp:effectExtent l="0" t="0" r="0" b="12700"/>
                <wp:wrapThrough wrapText="bothSides">
                  <wp:wrapPolygon edited="0">
                    <wp:start x="0" y="0"/>
                    <wp:lineTo x="0" y="21433"/>
                    <wp:lineTo x="21333" y="21433"/>
                    <wp:lineTo x="21333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38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49" o:spid="_x0000_s1026" style="position:absolute;margin-left:207pt;margin-top:8.25pt;width:162pt;height:12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" fillcolor="#548dd4 [1951]" stroked="f">
                <w10:wrap type="through"/>
              </v:rect>
            </w:pict>
          </mc:Fallback>
        </mc:AlternateContent>
      </w:r>
    </w:p>
    <w:p w14:paraId="71163052" w14:textId="69189D58" w:rsidR="00664D0C" w:rsidRPr="00664D0C" w:rsidRDefault="00664D0C" w:rsidP="00664D0C">
      <w:pPr>
        <w:ind w:left="-567" w:right="-347"/>
        <w:rPr>
          <w:rFonts w:ascii="Arial" w:hAnsi="Arial" w:cs="Arial"/>
          <w:sz w:val="28"/>
          <w:szCs w:val="28"/>
        </w:rPr>
      </w:pPr>
    </w:p>
    <w:p w14:paraId="7B48AC94" w14:textId="37F6D0A1" w:rsidR="00664D0C" w:rsidRPr="00664D0C" w:rsidRDefault="00EA7DA7" w:rsidP="00664D0C">
      <w:pPr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F93100" wp14:editId="4A098C33">
                <wp:simplePos x="0" y="0"/>
                <wp:positionH relativeFrom="column">
                  <wp:posOffset>-342900</wp:posOffset>
                </wp:positionH>
                <wp:positionV relativeFrom="paragraph">
                  <wp:posOffset>153035</wp:posOffset>
                </wp:positionV>
                <wp:extent cx="2286000" cy="571500"/>
                <wp:effectExtent l="0" t="0" r="0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D6D82" w14:textId="11414377" w:rsidR="00FF142B" w:rsidRPr="00EA7DA7" w:rsidRDefault="00FF142B" w:rsidP="00EA7D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Water and iodine mixture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55" o:spid="_x0000_s1030" type="#_x0000_t202" style="position:absolute;left:0;text-align:left;margin-left:-26.95pt;margin-top:12.05pt;width:180pt;height:4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" filled="f" stroked="f">
                <v:textbox>
                  <w:txbxContent>
                    <w:p w14:paraId="0DBD6D82" w14:textId="11414377" w:rsidR="00FF142B" w:rsidRPr="00EA7DA7" w:rsidRDefault="00FF142B" w:rsidP="00EA7D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Water and iodine mixture</w:t>
                      </w:r>
                    </w:p>
                  </w:txbxContent>
                </v:textbox>
              </v:shape>
            </w:pict>
          </mc:Fallback>
        </mc:AlternateContent>
      </w:r>
    </w:p>
    <w:p w14:paraId="47E4944A" w14:textId="1710D76A" w:rsidR="009A1062" w:rsidRDefault="00EA7DA7" w:rsidP="00915D9C">
      <w:pPr>
        <w:pStyle w:val="ListParagraph"/>
        <w:ind w:left="-20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0A9287" wp14:editId="2A2A3CBE">
                <wp:simplePos x="0" y="0"/>
                <wp:positionH relativeFrom="column">
                  <wp:posOffset>1600200</wp:posOffset>
                </wp:positionH>
                <wp:positionV relativeFrom="paragraph">
                  <wp:posOffset>62865</wp:posOffset>
                </wp:positionV>
                <wp:extent cx="1371600" cy="0"/>
                <wp:effectExtent l="0" t="101600" r="25400" b="177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57" o:spid="_x0000_s1026" type="#_x0000_t32" style="position:absolute;margin-left:126pt;margin-top:4.95pt;width:108pt;height:0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719AE0E" w14:textId="4C2DE0AB" w:rsidR="009A1062" w:rsidRDefault="009A1062" w:rsidP="00915D9C">
      <w:pPr>
        <w:pStyle w:val="ListParagraph"/>
        <w:ind w:left="-207" w:right="-347"/>
        <w:rPr>
          <w:rFonts w:ascii="Arial" w:hAnsi="Arial" w:cs="Arial"/>
          <w:sz w:val="28"/>
          <w:szCs w:val="28"/>
        </w:rPr>
      </w:pPr>
    </w:p>
    <w:p w14:paraId="1F371A64" w14:textId="77777777" w:rsidR="009A1062" w:rsidRDefault="009A1062" w:rsidP="00915D9C">
      <w:pPr>
        <w:pStyle w:val="ListParagraph"/>
        <w:ind w:left="-207" w:right="-347"/>
        <w:rPr>
          <w:rFonts w:ascii="Arial" w:hAnsi="Arial" w:cs="Arial"/>
          <w:sz w:val="28"/>
          <w:szCs w:val="28"/>
        </w:rPr>
      </w:pPr>
    </w:p>
    <w:p w14:paraId="1FFC36DC" w14:textId="103C1DE3" w:rsidR="009A1062" w:rsidRDefault="009A1062" w:rsidP="00915D9C">
      <w:pPr>
        <w:pStyle w:val="ListParagraph"/>
        <w:ind w:left="-20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BF6986" wp14:editId="3130C9B8">
                <wp:simplePos x="0" y="0"/>
                <wp:positionH relativeFrom="column">
                  <wp:posOffset>3543300</wp:posOffset>
                </wp:positionH>
                <wp:positionV relativeFrom="paragraph">
                  <wp:posOffset>45085</wp:posOffset>
                </wp:positionV>
                <wp:extent cx="228600" cy="342900"/>
                <wp:effectExtent l="50800" t="25400" r="25400" b="114300"/>
                <wp:wrapThrough wrapText="bothSides">
                  <wp:wrapPolygon edited="0">
                    <wp:start x="0" y="-1600"/>
                    <wp:lineTo x="-4800" y="0"/>
                    <wp:lineTo x="-4800" y="22400"/>
                    <wp:lineTo x="2400" y="27200"/>
                    <wp:lineTo x="19200" y="27200"/>
                    <wp:lineTo x="21600" y="25600"/>
                    <wp:lineTo x="21600" y="-1600"/>
                    <wp:lineTo x="0" y="-1600"/>
                  </wp:wrapPolygon>
                </wp:wrapThrough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52" o:spid="_x0000_s1026" style="position:absolute;margin-left:279pt;margin-top:3.55pt;width:18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" fillcolor="white [3212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29D1692B" w14:textId="6D5356AB" w:rsidR="009A1062" w:rsidRDefault="00EA7DA7" w:rsidP="00915D9C">
      <w:pPr>
        <w:pStyle w:val="ListParagraph"/>
        <w:ind w:left="-207" w:right="-347"/>
        <w:rPr>
          <w:rFonts w:ascii="Arial" w:hAnsi="Arial" w:cs="Arial"/>
          <w:sz w:val="28"/>
          <w:szCs w:val="28"/>
        </w:rPr>
      </w:pPr>
      <w:r w:rsidRPr="00664D0C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27E299" wp14:editId="37B76B64">
                <wp:simplePos x="0" y="0"/>
                <wp:positionH relativeFrom="column">
                  <wp:posOffset>2628900</wp:posOffset>
                </wp:positionH>
                <wp:positionV relativeFrom="paragraph">
                  <wp:posOffset>45085</wp:posOffset>
                </wp:positionV>
                <wp:extent cx="2057400" cy="457200"/>
                <wp:effectExtent l="50800" t="25400" r="50800" b="101600"/>
                <wp:wrapThrough wrapText="bothSides">
                  <wp:wrapPolygon edited="0">
                    <wp:start x="5333" y="-1200"/>
                    <wp:lineTo x="-533" y="0"/>
                    <wp:lineTo x="-533" y="15600"/>
                    <wp:lineTo x="800" y="19200"/>
                    <wp:lineTo x="5600" y="24000"/>
                    <wp:lineTo x="6133" y="25200"/>
                    <wp:lineTo x="15467" y="25200"/>
                    <wp:lineTo x="15733" y="24000"/>
                    <wp:lineTo x="20800" y="19200"/>
                    <wp:lineTo x="21867" y="10800"/>
                    <wp:lineTo x="20533" y="0"/>
                    <wp:lineTo x="16267" y="-1200"/>
                    <wp:lineTo x="5333" y="-1200"/>
                  </wp:wrapPolygon>
                </wp:wrapThrough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48" o:spid="_x0000_s1026" style="position:absolute;margin-left:207pt;margin-top:3.55pt;width:162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" fillcolor="#548dd4 [1951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61BC68E4" w14:textId="77777777" w:rsidR="009A1062" w:rsidRDefault="009A1062" w:rsidP="00915D9C">
      <w:pPr>
        <w:pStyle w:val="ListParagraph"/>
        <w:ind w:left="-207" w:right="-347"/>
        <w:rPr>
          <w:rFonts w:ascii="Arial" w:hAnsi="Arial" w:cs="Arial"/>
          <w:sz w:val="28"/>
          <w:szCs w:val="28"/>
        </w:rPr>
      </w:pPr>
    </w:p>
    <w:p w14:paraId="129FA31D" w14:textId="77777777" w:rsidR="00EA7DA7" w:rsidRDefault="00EA7DA7" w:rsidP="009A1062">
      <w:pPr>
        <w:pStyle w:val="ListParagraph"/>
        <w:ind w:left="-207" w:right="-347"/>
        <w:rPr>
          <w:rFonts w:ascii="Arial" w:hAnsi="Arial" w:cs="Arial"/>
          <w:sz w:val="28"/>
          <w:szCs w:val="28"/>
        </w:rPr>
      </w:pPr>
    </w:p>
    <w:p w14:paraId="23A4703C" w14:textId="0063138C" w:rsidR="00915D9C" w:rsidRDefault="009A1062" w:rsidP="009A1062">
      <w:pPr>
        <w:pStyle w:val="ListParagraph"/>
        <w:ind w:left="-20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Shortly after the bag is immersed in water</w:t>
      </w:r>
    </w:p>
    <w:p w14:paraId="549C2E86" w14:textId="77777777" w:rsidR="00416786" w:rsidRDefault="00416786" w:rsidP="009A1062">
      <w:pPr>
        <w:pStyle w:val="ListParagraph"/>
        <w:ind w:left="-207" w:right="-347"/>
        <w:rPr>
          <w:rFonts w:ascii="Arial" w:hAnsi="Arial" w:cs="Arial"/>
          <w:sz w:val="28"/>
          <w:szCs w:val="28"/>
        </w:rPr>
      </w:pPr>
    </w:p>
    <w:p w14:paraId="52C8E76D" w14:textId="773D553A" w:rsidR="009A1062" w:rsidRDefault="009A1062" w:rsidP="009A1062">
      <w:pPr>
        <w:pStyle w:val="ListParagraph"/>
        <w:numPr>
          <w:ilvl w:val="0"/>
          <w:numId w:val="17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iodine will move into the bag</w:t>
      </w:r>
    </w:p>
    <w:p w14:paraId="166AF0E0" w14:textId="590CC185" w:rsidR="009A1062" w:rsidRDefault="009A1062" w:rsidP="009A1062">
      <w:pPr>
        <w:pStyle w:val="ListParagraph"/>
        <w:numPr>
          <w:ilvl w:val="0"/>
          <w:numId w:val="17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corn starch will move into the water</w:t>
      </w:r>
    </w:p>
    <w:p w14:paraId="2796A38B" w14:textId="27F563A9" w:rsidR="009A1062" w:rsidRDefault="009A1062" w:rsidP="009A1062">
      <w:pPr>
        <w:pStyle w:val="ListParagraph"/>
        <w:numPr>
          <w:ilvl w:val="0"/>
          <w:numId w:val="17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water will move into the bag</w:t>
      </w:r>
    </w:p>
    <w:p w14:paraId="561C9DA1" w14:textId="77777777" w:rsidR="00416786" w:rsidRDefault="009A1062" w:rsidP="00416786">
      <w:pPr>
        <w:pStyle w:val="ListParagraph"/>
        <w:numPr>
          <w:ilvl w:val="0"/>
          <w:numId w:val="17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both water and iodine will move into the bag</w:t>
      </w:r>
    </w:p>
    <w:p w14:paraId="33E123C7" w14:textId="77777777" w:rsidR="00416786" w:rsidRDefault="00416786" w:rsidP="00416786">
      <w:pPr>
        <w:ind w:left="-207" w:right="-347"/>
        <w:rPr>
          <w:rFonts w:ascii="Arial" w:hAnsi="Arial" w:cs="Arial"/>
          <w:b/>
          <w:sz w:val="28"/>
          <w:szCs w:val="28"/>
        </w:rPr>
      </w:pPr>
    </w:p>
    <w:p w14:paraId="18C232FB" w14:textId="77777777" w:rsidR="00CF5266" w:rsidRDefault="00CF5266" w:rsidP="00416786">
      <w:pPr>
        <w:ind w:left="-207" w:right="-347"/>
        <w:rPr>
          <w:rFonts w:ascii="Arial" w:hAnsi="Arial" w:cs="Arial"/>
          <w:b/>
          <w:sz w:val="28"/>
          <w:szCs w:val="28"/>
        </w:rPr>
      </w:pPr>
    </w:p>
    <w:p w14:paraId="52B9E7AC" w14:textId="22D81DC7" w:rsidR="00C847E2" w:rsidRPr="00416786" w:rsidRDefault="00C847E2" w:rsidP="00416786">
      <w:pPr>
        <w:ind w:left="-567" w:right="-347"/>
        <w:rPr>
          <w:rFonts w:ascii="Arial" w:hAnsi="Arial" w:cs="Arial"/>
          <w:sz w:val="28"/>
          <w:szCs w:val="28"/>
        </w:rPr>
      </w:pPr>
      <w:r w:rsidRPr="00416786">
        <w:rPr>
          <w:rFonts w:ascii="Arial" w:hAnsi="Arial" w:cs="Arial"/>
          <w:b/>
          <w:sz w:val="28"/>
          <w:szCs w:val="28"/>
        </w:rPr>
        <w:t>Question 18</w:t>
      </w:r>
    </w:p>
    <w:p w14:paraId="40F98854" w14:textId="685D4FD9" w:rsidR="00C847E2" w:rsidRDefault="00C847E2" w:rsidP="00C847E2">
      <w:pPr>
        <w:ind w:left="-20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Phagocytosis is a </w:t>
      </w:r>
      <w:r w:rsidR="005A695E">
        <w:rPr>
          <w:rFonts w:ascii="Arial" w:hAnsi="Arial" w:cs="Arial"/>
          <w:sz w:val="28"/>
          <w:szCs w:val="28"/>
        </w:rPr>
        <w:t xml:space="preserve">cellular </w:t>
      </w:r>
      <w:r>
        <w:rPr>
          <w:rFonts w:ascii="Arial" w:hAnsi="Arial" w:cs="Arial"/>
          <w:sz w:val="28"/>
          <w:szCs w:val="28"/>
        </w:rPr>
        <w:t>process that involves</w:t>
      </w:r>
      <w:r w:rsidR="00416786">
        <w:rPr>
          <w:rFonts w:ascii="Arial" w:hAnsi="Arial" w:cs="Arial"/>
          <w:sz w:val="28"/>
          <w:szCs w:val="28"/>
        </w:rPr>
        <w:t>:</w:t>
      </w:r>
    </w:p>
    <w:p w14:paraId="06B1A6EC" w14:textId="77777777" w:rsidR="00416786" w:rsidRDefault="00416786" w:rsidP="00C847E2">
      <w:pPr>
        <w:ind w:left="-207" w:right="-347"/>
        <w:rPr>
          <w:rFonts w:ascii="Arial" w:hAnsi="Arial" w:cs="Arial"/>
          <w:sz w:val="28"/>
          <w:szCs w:val="28"/>
        </w:rPr>
      </w:pPr>
    </w:p>
    <w:p w14:paraId="6C8BAC6A" w14:textId="7F7B90C1" w:rsidR="00C847E2" w:rsidRPr="00C847E2" w:rsidRDefault="00C847E2" w:rsidP="00C847E2">
      <w:pPr>
        <w:pStyle w:val="ListParagraph"/>
        <w:numPr>
          <w:ilvl w:val="0"/>
          <w:numId w:val="18"/>
        </w:numPr>
        <w:ind w:right="-347"/>
        <w:rPr>
          <w:rFonts w:ascii="Arial" w:hAnsi="Arial" w:cs="Arial"/>
          <w:sz w:val="28"/>
          <w:szCs w:val="28"/>
        </w:rPr>
      </w:pPr>
      <w:r w:rsidRPr="00C847E2">
        <w:rPr>
          <w:rFonts w:ascii="Arial" w:hAnsi="Arial" w:cs="Arial"/>
          <w:sz w:val="28"/>
          <w:szCs w:val="28"/>
        </w:rPr>
        <w:t>Lipids being transported</w:t>
      </w:r>
      <w:r>
        <w:rPr>
          <w:rFonts w:ascii="Arial" w:hAnsi="Arial" w:cs="Arial"/>
          <w:sz w:val="28"/>
          <w:szCs w:val="28"/>
        </w:rPr>
        <w:t xml:space="preserve"> in vesicles t</w:t>
      </w:r>
      <w:r w:rsidRPr="00C847E2">
        <w:rPr>
          <w:rFonts w:ascii="Arial" w:hAnsi="Arial" w:cs="Arial"/>
          <w:sz w:val="28"/>
          <w:szCs w:val="28"/>
        </w:rPr>
        <w:t>hrough a cell membrane</w:t>
      </w:r>
    </w:p>
    <w:p w14:paraId="6A74334A" w14:textId="21DD4BCC" w:rsidR="00C847E2" w:rsidRDefault="00C847E2" w:rsidP="00C847E2">
      <w:pPr>
        <w:pStyle w:val="ListParagraph"/>
        <w:numPr>
          <w:ilvl w:val="0"/>
          <w:numId w:val="18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Solids being transported in vesicles through a cell membrane</w:t>
      </w:r>
    </w:p>
    <w:p w14:paraId="426D3B57" w14:textId="617364BA" w:rsidR="00C847E2" w:rsidRDefault="00C847E2" w:rsidP="00C847E2">
      <w:pPr>
        <w:pStyle w:val="ListParagraph"/>
        <w:numPr>
          <w:ilvl w:val="0"/>
          <w:numId w:val="18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Molecules being transported through a cell membrane with no energy requirements</w:t>
      </w:r>
    </w:p>
    <w:p w14:paraId="49DA942D" w14:textId="2B39C9F4" w:rsidR="00C847E2" w:rsidRDefault="00C847E2" w:rsidP="00C847E2">
      <w:pPr>
        <w:pStyle w:val="ListParagraph"/>
        <w:numPr>
          <w:ilvl w:val="0"/>
          <w:numId w:val="18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movement of molecules from an area of high concentration to an area of low concentration. </w:t>
      </w:r>
    </w:p>
    <w:p w14:paraId="3AE5F890" w14:textId="77777777" w:rsidR="00115395" w:rsidRDefault="00115395" w:rsidP="007754DD">
      <w:pPr>
        <w:ind w:left="-207" w:right="-347"/>
        <w:rPr>
          <w:rFonts w:ascii="Arial" w:hAnsi="Arial" w:cs="Arial"/>
          <w:sz w:val="28"/>
          <w:szCs w:val="28"/>
        </w:rPr>
      </w:pPr>
    </w:p>
    <w:p w14:paraId="6D2A7A95" w14:textId="77777777" w:rsidR="00CF5266" w:rsidRDefault="00CF5266" w:rsidP="007754DD">
      <w:pPr>
        <w:ind w:left="-207" w:right="-347"/>
        <w:rPr>
          <w:rFonts w:ascii="Arial" w:hAnsi="Arial" w:cs="Arial"/>
          <w:sz w:val="28"/>
          <w:szCs w:val="28"/>
        </w:rPr>
      </w:pPr>
    </w:p>
    <w:p w14:paraId="4C77A852" w14:textId="69481C14" w:rsidR="007754DD" w:rsidRDefault="007754DD" w:rsidP="00CC0878">
      <w:pPr>
        <w:ind w:left="-567" w:right="-34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 19</w:t>
      </w:r>
    </w:p>
    <w:p w14:paraId="258137D8" w14:textId="093D4FC7" w:rsidR="007754DD" w:rsidRDefault="00EA4AC2" w:rsidP="00CC0878">
      <w:pPr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specificity of an enzyme refers to its</w:t>
      </w:r>
      <w:r w:rsidR="00A06331">
        <w:rPr>
          <w:rFonts w:ascii="Arial" w:hAnsi="Arial" w:cs="Arial"/>
          <w:sz w:val="28"/>
          <w:szCs w:val="28"/>
        </w:rPr>
        <w:t>:</w:t>
      </w:r>
    </w:p>
    <w:p w14:paraId="28D14D37" w14:textId="77777777" w:rsidR="00416786" w:rsidRDefault="00416786" w:rsidP="00CC0878">
      <w:pPr>
        <w:ind w:left="-567" w:right="-347"/>
        <w:rPr>
          <w:rFonts w:ascii="Arial" w:hAnsi="Arial" w:cs="Arial"/>
          <w:sz w:val="28"/>
          <w:szCs w:val="28"/>
        </w:rPr>
      </w:pPr>
    </w:p>
    <w:p w14:paraId="7F8318CB" w14:textId="2AA056BA" w:rsidR="00CC0878" w:rsidRPr="00CC0878" w:rsidRDefault="00EA4AC2" w:rsidP="00CC0878">
      <w:pPr>
        <w:pStyle w:val="ListParagraph"/>
        <w:numPr>
          <w:ilvl w:val="0"/>
          <w:numId w:val="23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capacity to speed up a chemical reaction</w:t>
      </w:r>
    </w:p>
    <w:p w14:paraId="7B90625B" w14:textId="20318FAC" w:rsidR="00CC0878" w:rsidRDefault="00EA4AC2" w:rsidP="00CC0878">
      <w:pPr>
        <w:pStyle w:val="ListParagraph"/>
        <w:numPr>
          <w:ilvl w:val="0"/>
          <w:numId w:val="23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potential to be recycled</w:t>
      </w:r>
    </w:p>
    <w:p w14:paraId="0D17C92D" w14:textId="5ABB114E" w:rsidR="00CC0878" w:rsidRDefault="00EA4AC2" w:rsidP="00CC0878">
      <w:pPr>
        <w:pStyle w:val="ListParagraph"/>
        <w:numPr>
          <w:ilvl w:val="0"/>
          <w:numId w:val="23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sensitivity to temperature and pH</w:t>
      </w:r>
    </w:p>
    <w:p w14:paraId="743564D1" w14:textId="478E0E7B" w:rsidR="002A0E2D" w:rsidRPr="00CC0878" w:rsidRDefault="00EA4AC2" w:rsidP="00CC0878">
      <w:pPr>
        <w:pStyle w:val="ListParagraph"/>
        <w:numPr>
          <w:ilvl w:val="0"/>
          <w:numId w:val="23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restriction in </w:t>
      </w:r>
      <w:r w:rsidR="006D4CAC">
        <w:rPr>
          <w:rFonts w:ascii="Arial" w:hAnsi="Arial" w:cs="Arial"/>
          <w:sz w:val="28"/>
          <w:szCs w:val="28"/>
        </w:rPr>
        <w:t xml:space="preserve">binding with only one </w:t>
      </w:r>
      <w:r>
        <w:rPr>
          <w:rFonts w:ascii="Arial" w:hAnsi="Arial" w:cs="Arial"/>
          <w:sz w:val="28"/>
          <w:szCs w:val="28"/>
        </w:rPr>
        <w:t>substrate</w:t>
      </w:r>
    </w:p>
    <w:p w14:paraId="407422FA" w14:textId="77777777" w:rsidR="00D50C4E" w:rsidRDefault="00D50C4E" w:rsidP="00CC0878">
      <w:pPr>
        <w:ind w:left="-567" w:right="-347"/>
        <w:rPr>
          <w:rFonts w:ascii="Arial" w:hAnsi="Arial" w:cs="Arial"/>
          <w:sz w:val="28"/>
          <w:szCs w:val="28"/>
        </w:rPr>
      </w:pPr>
    </w:p>
    <w:p w14:paraId="008C0E0D" w14:textId="77777777" w:rsidR="00416786" w:rsidRDefault="00416786" w:rsidP="00CC0878">
      <w:pPr>
        <w:ind w:left="-567" w:right="-347"/>
        <w:rPr>
          <w:rFonts w:ascii="Arial" w:hAnsi="Arial" w:cs="Arial"/>
          <w:sz w:val="28"/>
          <w:szCs w:val="28"/>
        </w:rPr>
      </w:pPr>
    </w:p>
    <w:p w14:paraId="011C13B4" w14:textId="77777777" w:rsidR="00416786" w:rsidRDefault="00416786" w:rsidP="00FF142B">
      <w:pPr>
        <w:ind w:right="-347"/>
        <w:rPr>
          <w:rFonts w:ascii="Arial" w:hAnsi="Arial" w:cs="Arial"/>
          <w:sz w:val="28"/>
          <w:szCs w:val="28"/>
        </w:rPr>
      </w:pPr>
    </w:p>
    <w:p w14:paraId="3CABBE51" w14:textId="5613F930" w:rsidR="00D50C4E" w:rsidRDefault="00D50C4E" w:rsidP="00CC0878">
      <w:pPr>
        <w:ind w:left="-567" w:right="-34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Question 20</w:t>
      </w:r>
    </w:p>
    <w:p w14:paraId="66C5D82B" w14:textId="74898F16" w:rsidR="00CC0878" w:rsidRDefault="00EA4AC2" w:rsidP="00CC0878">
      <w:pPr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Thousands of proteins are found in living cells. Their main role in cells is to:</w:t>
      </w:r>
    </w:p>
    <w:p w14:paraId="2D2CA3AD" w14:textId="77777777" w:rsidR="00416786" w:rsidRDefault="00416786" w:rsidP="00CC0878">
      <w:pPr>
        <w:ind w:left="-567" w:right="-347"/>
        <w:rPr>
          <w:rFonts w:ascii="Arial" w:hAnsi="Arial" w:cs="Arial"/>
          <w:sz w:val="28"/>
          <w:szCs w:val="28"/>
        </w:rPr>
      </w:pPr>
    </w:p>
    <w:p w14:paraId="5C432CD6" w14:textId="77777777" w:rsidR="00EA4AC2" w:rsidRDefault="00EA4AC2" w:rsidP="00CC0878">
      <w:pPr>
        <w:pStyle w:val="ListParagraph"/>
        <w:numPr>
          <w:ilvl w:val="0"/>
          <w:numId w:val="24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provide energy</w:t>
      </w:r>
    </w:p>
    <w:p w14:paraId="03397DAA" w14:textId="5F928785" w:rsidR="00EA4AC2" w:rsidRDefault="00EA4AC2" w:rsidP="00CC0878">
      <w:pPr>
        <w:pStyle w:val="ListParagraph"/>
        <w:numPr>
          <w:ilvl w:val="0"/>
          <w:numId w:val="24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provide structure and catalyse chemical reactions</w:t>
      </w:r>
    </w:p>
    <w:p w14:paraId="4F9699AE" w14:textId="4819EC65" w:rsidR="00EA4AC2" w:rsidRDefault="00EA4AC2" w:rsidP="00CC0878">
      <w:pPr>
        <w:pStyle w:val="ListParagraph"/>
        <w:numPr>
          <w:ilvl w:val="0"/>
          <w:numId w:val="24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assist other chemicals to break down</w:t>
      </w:r>
    </w:p>
    <w:p w14:paraId="1365EBF6" w14:textId="258EC917" w:rsidR="00EA4AC2" w:rsidRDefault="00EA4AC2" w:rsidP="00CC0878">
      <w:pPr>
        <w:pStyle w:val="ListParagraph"/>
        <w:numPr>
          <w:ilvl w:val="0"/>
          <w:numId w:val="24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provide the physical structural components of membranes</w:t>
      </w:r>
    </w:p>
    <w:p w14:paraId="52BA3E63" w14:textId="77777777" w:rsidR="00CC0878" w:rsidRDefault="00CC0878" w:rsidP="00CC0878">
      <w:pPr>
        <w:ind w:left="-567" w:right="-347"/>
        <w:rPr>
          <w:rFonts w:ascii="Arial" w:hAnsi="Arial" w:cs="Arial"/>
          <w:sz w:val="28"/>
          <w:szCs w:val="28"/>
        </w:rPr>
      </w:pPr>
    </w:p>
    <w:p w14:paraId="09806C42" w14:textId="77777777" w:rsidR="00D5267A" w:rsidRDefault="00D5267A" w:rsidP="00CC0878">
      <w:pPr>
        <w:ind w:left="-567" w:right="-347"/>
        <w:rPr>
          <w:rFonts w:ascii="Arial" w:hAnsi="Arial" w:cs="Arial"/>
          <w:sz w:val="28"/>
          <w:szCs w:val="28"/>
        </w:rPr>
      </w:pPr>
    </w:p>
    <w:p w14:paraId="1EC5CEF5" w14:textId="25A16293" w:rsidR="00D5267A" w:rsidRPr="00416786" w:rsidRDefault="00D5267A" w:rsidP="00A67425">
      <w:pPr>
        <w:ind w:left="-567" w:right="-914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r w:rsidRPr="00416786">
        <w:rPr>
          <w:rFonts w:ascii="Arial" w:hAnsi="Arial" w:cs="Arial"/>
          <w:b/>
          <w:sz w:val="28"/>
          <w:szCs w:val="28"/>
        </w:rPr>
        <w:t>END OF SECTION ONE</w:t>
      </w:r>
    </w:p>
    <w:bookmarkEnd w:id="0"/>
    <w:p w14:paraId="08196072" w14:textId="77777777" w:rsidR="00D50C4E" w:rsidRPr="00D50C4E" w:rsidRDefault="00D50C4E" w:rsidP="00CC0878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205CC5AE" w14:textId="579C6F4B" w:rsidR="008350D6" w:rsidRDefault="008350D6" w:rsidP="00CC0878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766679D" w14:textId="16EDC9F9" w:rsidR="00115395" w:rsidRDefault="008350D6" w:rsidP="00F4643D">
      <w:pPr>
        <w:ind w:left="-426" w:right="-34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SECTION TWO – SHORT ANSWER</w:t>
      </w:r>
      <w:r w:rsidR="00501081">
        <w:rPr>
          <w:rFonts w:ascii="Arial" w:hAnsi="Arial" w:cs="Arial"/>
          <w:b/>
          <w:sz w:val="28"/>
          <w:szCs w:val="28"/>
        </w:rPr>
        <w:tab/>
      </w:r>
      <w:r w:rsidR="00501081">
        <w:rPr>
          <w:rFonts w:ascii="Arial" w:hAnsi="Arial" w:cs="Arial"/>
          <w:b/>
          <w:sz w:val="28"/>
          <w:szCs w:val="28"/>
        </w:rPr>
        <w:tab/>
      </w:r>
      <w:r w:rsidR="00501081">
        <w:rPr>
          <w:rFonts w:ascii="Arial" w:hAnsi="Arial" w:cs="Arial"/>
          <w:b/>
          <w:sz w:val="28"/>
          <w:szCs w:val="28"/>
        </w:rPr>
        <w:tab/>
      </w:r>
      <w:r w:rsidR="00501081">
        <w:rPr>
          <w:rFonts w:ascii="Arial" w:hAnsi="Arial" w:cs="Arial"/>
          <w:b/>
          <w:sz w:val="28"/>
          <w:szCs w:val="28"/>
        </w:rPr>
        <w:tab/>
      </w:r>
      <w:r w:rsidR="00501081">
        <w:rPr>
          <w:rFonts w:ascii="Arial" w:hAnsi="Arial" w:cs="Arial"/>
          <w:b/>
          <w:sz w:val="28"/>
          <w:szCs w:val="28"/>
        </w:rPr>
        <w:tab/>
        <w:t xml:space="preserve">   (40 Marks)</w:t>
      </w:r>
    </w:p>
    <w:p w14:paraId="02A4017C" w14:textId="6FF95291" w:rsidR="008350D6" w:rsidRDefault="00501081" w:rsidP="00F4643D">
      <w:pPr>
        <w:ind w:left="-426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Seven</w:t>
      </w:r>
      <w:r w:rsidR="008350D6">
        <w:rPr>
          <w:rFonts w:ascii="Arial" w:hAnsi="Arial" w:cs="Arial"/>
          <w:sz w:val="28"/>
          <w:szCs w:val="28"/>
        </w:rPr>
        <w:t xml:space="preserve"> questions worth 40 marks</w:t>
      </w:r>
    </w:p>
    <w:p w14:paraId="02C67F4E" w14:textId="5EAAE92A" w:rsidR="008350D6" w:rsidRDefault="008350D6" w:rsidP="00F4643D">
      <w:pPr>
        <w:pBdr>
          <w:bottom w:val="single" w:sz="12" w:space="1" w:color="auto"/>
        </w:pBdr>
        <w:ind w:left="-426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Complete all answers in either blue or black pen.</w:t>
      </w:r>
    </w:p>
    <w:p w14:paraId="160EE334" w14:textId="77777777" w:rsidR="008350D6" w:rsidRDefault="008350D6" w:rsidP="00F4643D">
      <w:pPr>
        <w:pBdr>
          <w:bottom w:val="single" w:sz="12" w:space="1" w:color="auto"/>
        </w:pBdr>
        <w:ind w:left="-426" w:right="-347"/>
        <w:rPr>
          <w:rFonts w:ascii="Arial" w:hAnsi="Arial" w:cs="Arial"/>
          <w:sz w:val="28"/>
          <w:szCs w:val="28"/>
        </w:rPr>
      </w:pPr>
    </w:p>
    <w:p w14:paraId="2495F1C7" w14:textId="77777777" w:rsidR="008350D6" w:rsidRDefault="008350D6" w:rsidP="00F4643D">
      <w:pPr>
        <w:ind w:left="-426" w:right="-347"/>
        <w:rPr>
          <w:rFonts w:ascii="Arial" w:hAnsi="Arial" w:cs="Arial"/>
          <w:sz w:val="28"/>
          <w:szCs w:val="28"/>
        </w:rPr>
      </w:pPr>
    </w:p>
    <w:p w14:paraId="276929A0" w14:textId="14908530" w:rsidR="008350D6" w:rsidRDefault="008350D6" w:rsidP="00F4643D">
      <w:pPr>
        <w:ind w:left="-426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Question </w:t>
      </w:r>
      <w:r w:rsidR="00EC21E1"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b/>
          <w:sz w:val="28"/>
          <w:szCs w:val="28"/>
        </w:rPr>
        <w:t>1</w:t>
      </w:r>
    </w:p>
    <w:p w14:paraId="2C6A7C13" w14:textId="7BDC1648" w:rsidR="008350D6" w:rsidRDefault="00EA4AC2" w:rsidP="00F4643D">
      <w:pPr>
        <w:ind w:left="-426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Explain why a cell requires each of the following</w:t>
      </w:r>
      <w:r w:rsidR="008350D6">
        <w:rPr>
          <w:rFonts w:ascii="Arial" w:hAnsi="Arial" w:cs="Arial"/>
          <w:sz w:val="28"/>
          <w:szCs w:val="28"/>
        </w:rPr>
        <w:t>:</w:t>
      </w:r>
      <w:r w:rsidR="00EC21E1">
        <w:rPr>
          <w:rFonts w:ascii="Arial" w:hAnsi="Arial" w:cs="Arial"/>
          <w:sz w:val="28"/>
          <w:szCs w:val="28"/>
        </w:rPr>
        <w:tab/>
      </w:r>
      <w:r w:rsidR="00EC21E1">
        <w:rPr>
          <w:rFonts w:ascii="Arial" w:hAnsi="Arial" w:cs="Arial"/>
          <w:sz w:val="28"/>
          <w:szCs w:val="28"/>
        </w:rPr>
        <w:tab/>
      </w:r>
      <w:r w:rsidR="00EC21E1">
        <w:rPr>
          <w:rFonts w:ascii="Arial" w:hAnsi="Arial" w:cs="Arial"/>
          <w:sz w:val="28"/>
          <w:szCs w:val="28"/>
        </w:rPr>
        <w:tab/>
        <w:t xml:space="preserve">      (4 marks)</w:t>
      </w:r>
    </w:p>
    <w:p w14:paraId="0C26B7DA" w14:textId="77777777" w:rsidR="008350D6" w:rsidRDefault="008350D6" w:rsidP="00F4643D">
      <w:pPr>
        <w:ind w:left="-426" w:right="-347"/>
        <w:rPr>
          <w:rFonts w:ascii="Arial" w:hAnsi="Arial" w:cs="Arial"/>
          <w:sz w:val="28"/>
          <w:szCs w:val="28"/>
        </w:rPr>
      </w:pPr>
    </w:p>
    <w:p w14:paraId="5F86881C" w14:textId="22671058" w:rsidR="008350D6" w:rsidRDefault="00EA4AC2" w:rsidP="00416786">
      <w:pPr>
        <w:pStyle w:val="ListParagraph"/>
        <w:numPr>
          <w:ilvl w:val="0"/>
          <w:numId w:val="28"/>
        </w:numPr>
        <w:ind w:right="-91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proteins</w:t>
      </w:r>
      <w:r w:rsidR="00C22F0E">
        <w:rPr>
          <w:rFonts w:ascii="Arial" w:hAnsi="Arial" w:cs="Arial"/>
          <w:sz w:val="28"/>
          <w:szCs w:val="28"/>
        </w:rPr>
        <w:t xml:space="preserve">                    </w:t>
      </w:r>
      <w:r w:rsidR="00416786">
        <w:rPr>
          <w:rFonts w:ascii="Arial" w:hAnsi="Arial" w:cs="Arial"/>
          <w:sz w:val="28"/>
          <w:szCs w:val="28"/>
        </w:rPr>
        <w:t xml:space="preserve">       </w:t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  <w:t xml:space="preserve"> </w:t>
      </w:r>
    </w:p>
    <w:p w14:paraId="318CAA7D" w14:textId="454FD339" w:rsidR="008350D6" w:rsidRPr="00FB14E8" w:rsidRDefault="008350D6" w:rsidP="00AD4B8D">
      <w:pPr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</w:t>
      </w:r>
      <w:r w:rsidR="00F4643D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</w:t>
      </w:r>
      <w:r w:rsidR="00EC21E1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</w:t>
      </w:r>
    </w:p>
    <w:p w14:paraId="6AD22218" w14:textId="77777777" w:rsidR="00573B91" w:rsidRPr="008350D6" w:rsidRDefault="00573B91" w:rsidP="00EC21E1">
      <w:pPr>
        <w:ind w:right="-347"/>
        <w:rPr>
          <w:rFonts w:ascii="Arial" w:hAnsi="Arial" w:cs="Arial"/>
          <w:sz w:val="28"/>
          <w:szCs w:val="28"/>
        </w:rPr>
      </w:pPr>
    </w:p>
    <w:p w14:paraId="472092A8" w14:textId="66EAC341" w:rsidR="008350D6" w:rsidRDefault="00EA4AC2" w:rsidP="00416786">
      <w:pPr>
        <w:pStyle w:val="ListParagraph"/>
        <w:numPr>
          <w:ilvl w:val="0"/>
          <w:numId w:val="28"/>
        </w:numPr>
        <w:ind w:right="-91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lipids</w:t>
      </w:r>
      <w:r w:rsidR="00C22F0E">
        <w:rPr>
          <w:rFonts w:ascii="Arial" w:hAnsi="Arial" w:cs="Arial"/>
          <w:sz w:val="28"/>
          <w:szCs w:val="28"/>
        </w:rPr>
        <w:t xml:space="preserve">                   </w:t>
      </w:r>
      <w:r w:rsidR="00C22F0E">
        <w:rPr>
          <w:rFonts w:ascii="Arial" w:hAnsi="Arial" w:cs="Arial"/>
          <w:sz w:val="28"/>
          <w:szCs w:val="28"/>
        </w:rPr>
        <w:tab/>
      </w:r>
      <w:r w:rsidR="00C22F0E">
        <w:rPr>
          <w:rFonts w:ascii="Arial" w:hAnsi="Arial" w:cs="Arial"/>
          <w:sz w:val="28"/>
          <w:szCs w:val="28"/>
        </w:rPr>
        <w:tab/>
      </w:r>
      <w:r w:rsidR="00C22F0E">
        <w:rPr>
          <w:rFonts w:ascii="Arial" w:hAnsi="Arial" w:cs="Arial"/>
          <w:sz w:val="28"/>
          <w:szCs w:val="28"/>
        </w:rPr>
        <w:tab/>
      </w:r>
      <w:r w:rsidR="00C22F0E">
        <w:rPr>
          <w:rFonts w:ascii="Arial" w:hAnsi="Arial" w:cs="Arial"/>
          <w:sz w:val="28"/>
          <w:szCs w:val="28"/>
        </w:rPr>
        <w:tab/>
      </w:r>
      <w:r w:rsidR="00C22F0E">
        <w:rPr>
          <w:rFonts w:ascii="Arial" w:hAnsi="Arial" w:cs="Arial"/>
          <w:sz w:val="28"/>
          <w:szCs w:val="28"/>
        </w:rPr>
        <w:tab/>
      </w:r>
      <w:r w:rsidR="00C22F0E">
        <w:rPr>
          <w:rFonts w:ascii="Arial" w:hAnsi="Arial" w:cs="Arial"/>
          <w:sz w:val="28"/>
          <w:szCs w:val="28"/>
        </w:rPr>
        <w:tab/>
        <w:t xml:space="preserve">          </w:t>
      </w:r>
      <w:r w:rsidR="00416786">
        <w:rPr>
          <w:rFonts w:ascii="Arial" w:hAnsi="Arial" w:cs="Arial"/>
          <w:sz w:val="28"/>
          <w:szCs w:val="28"/>
        </w:rPr>
        <w:tab/>
        <w:t xml:space="preserve">     </w:t>
      </w:r>
    </w:p>
    <w:p w14:paraId="303222E3" w14:textId="40E771A5" w:rsidR="008350D6" w:rsidRPr="00FB14E8" w:rsidRDefault="008350D6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</w:t>
      </w:r>
      <w:r w:rsidR="00F4643D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</w:t>
      </w:r>
      <w:r w:rsidR="005A695E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="00F4643D" w:rsidRPr="00FB14E8">
        <w:rPr>
          <w:rFonts w:ascii="Arial" w:hAnsi="Arial" w:cs="Arial"/>
          <w:color w:val="7F7F7F" w:themeColor="text1" w:themeTint="80"/>
          <w:sz w:val="28"/>
          <w:szCs w:val="28"/>
        </w:rPr>
        <w:t>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</w:t>
      </w:r>
    </w:p>
    <w:p w14:paraId="482CF1D3" w14:textId="5EEFB20D" w:rsidR="008350D6" w:rsidRPr="00FB14E8" w:rsidRDefault="00F4643D" w:rsidP="00AD4B8D">
      <w:pPr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</w:t>
      </w:r>
      <w:r w:rsidR="008350D6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</w:t>
      </w:r>
      <w:r w:rsidR="005A695E"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="008350D6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</w:t>
      </w:r>
    </w:p>
    <w:p w14:paraId="1A72D10E" w14:textId="77777777" w:rsidR="00573B91" w:rsidRPr="008350D6" w:rsidRDefault="00573B91" w:rsidP="00EC21E1">
      <w:pPr>
        <w:ind w:right="-347"/>
        <w:rPr>
          <w:rFonts w:ascii="Arial" w:hAnsi="Arial" w:cs="Arial"/>
          <w:sz w:val="28"/>
          <w:szCs w:val="28"/>
        </w:rPr>
      </w:pPr>
    </w:p>
    <w:p w14:paraId="57D8FD32" w14:textId="575172CC" w:rsidR="008350D6" w:rsidRPr="00FB14E8" w:rsidRDefault="00EA4AC2" w:rsidP="00416786">
      <w:pPr>
        <w:pStyle w:val="ListParagraph"/>
        <w:numPr>
          <w:ilvl w:val="0"/>
          <w:numId w:val="28"/>
        </w:numPr>
        <w:ind w:right="-914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carbohydrates</w:t>
      </w:r>
      <w:r w:rsidR="00C22F0E" w:rsidRPr="00FB14E8">
        <w:rPr>
          <w:rFonts w:ascii="Arial" w:hAnsi="Arial" w:cs="Arial"/>
          <w:sz w:val="28"/>
          <w:szCs w:val="28"/>
        </w:rPr>
        <w:t xml:space="preserve"> </w:t>
      </w:r>
      <w:r w:rsidR="00416786">
        <w:rPr>
          <w:rFonts w:ascii="Arial" w:hAnsi="Arial" w:cs="Arial"/>
          <w:color w:val="7F7F7F" w:themeColor="text1" w:themeTint="80"/>
          <w:sz w:val="28"/>
          <w:szCs w:val="28"/>
        </w:rPr>
        <w:tab/>
      </w:r>
      <w:r w:rsidR="00416786">
        <w:rPr>
          <w:rFonts w:ascii="Arial" w:hAnsi="Arial" w:cs="Arial"/>
          <w:color w:val="7F7F7F" w:themeColor="text1" w:themeTint="80"/>
          <w:sz w:val="28"/>
          <w:szCs w:val="28"/>
        </w:rPr>
        <w:tab/>
      </w:r>
      <w:r w:rsidR="00416786">
        <w:rPr>
          <w:rFonts w:ascii="Arial" w:hAnsi="Arial" w:cs="Arial"/>
          <w:color w:val="7F7F7F" w:themeColor="text1" w:themeTint="80"/>
          <w:sz w:val="28"/>
          <w:szCs w:val="28"/>
        </w:rPr>
        <w:tab/>
      </w:r>
      <w:r w:rsidR="00416786">
        <w:rPr>
          <w:rFonts w:ascii="Arial" w:hAnsi="Arial" w:cs="Arial"/>
          <w:color w:val="7F7F7F" w:themeColor="text1" w:themeTint="80"/>
          <w:sz w:val="28"/>
          <w:szCs w:val="28"/>
        </w:rPr>
        <w:tab/>
      </w:r>
      <w:r w:rsidR="00416786">
        <w:rPr>
          <w:rFonts w:ascii="Arial" w:hAnsi="Arial" w:cs="Arial"/>
          <w:color w:val="7F7F7F" w:themeColor="text1" w:themeTint="80"/>
          <w:sz w:val="28"/>
          <w:szCs w:val="28"/>
        </w:rPr>
        <w:tab/>
      </w:r>
      <w:r w:rsidR="00416786">
        <w:rPr>
          <w:rFonts w:ascii="Arial" w:hAnsi="Arial" w:cs="Arial"/>
          <w:color w:val="7F7F7F" w:themeColor="text1" w:themeTint="80"/>
          <w:sz w:val="28"/>
          <w:szCs w:val="28"/>
        </w:rPr>
        <w:tab/>
      </w:r>
      <w:r w:rsidR="00416786">
        <w:rPr>
          <w:rFonts w:ascii="Arial" w:hAnsi="Arial" w:cs="Arial"/>
          <w:color w:val="7F7F7F" w:themeColor="text1" w:themeTint="80"/>
          <w:sz w:val="28"/>
          <w:szCs w:val="28"/>
        </w:rPr>
        <w:tab/>
      </w:r>
      <w:r w:rsidR="00416786">
        <w:rPr>
          <w:rFonts w:ascii="Arial" w:hAnsi="Arial" w:cs="Arial"/>
          <w:color w:val="7F7F7F" w:themeColor="text1" w:themeTint="80"/>
          <w:sz w:val="28"/>
          <w:szCs w:val="28"/>
        </w:rPr>
        <w:tab/>
        <w:t xml:space="preserve">   </w:t>
      </w:r>
    </w:p>
    <w:p w14:paraId="27C1B208" w14:textId="542A395B" w:rsidR="008350D6" w:rsidRPr="00FB14E8" w:rsidRDefault="008350D6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</w:t>
      </w:r>
      <w:r w:rsidR="00F4643D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</w:t>
      </w:r>
      <w:r w:rsidR="002854EE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</w:t>
      </w:r>
    </w:p>
    <w:p w14:paraId="41CAD3F0" w14:textId="77777777" w:rsidR="00573B91" w:rsidRPr="008350D6" w:rsidRDefault="00573B91" w:rsidP="00EC21E1">
      <w:pPr>
        <w:ind w:right="-347"/>
        <w:rPr>
          <w:rFonts w:ascii="Arial" w:hAnsi="Arial" w:cs="Arial"/>
          <w:sz w:val="28"/>
          <w:szCs w:val="28"/>
        </w:rPr>
      </w:pPr>
    </w:p>
    <w:p w14:paraId="67C4FCB8" w14:textId="6AADE24F" w:rsidR="008350D6" w:rsidRDefault="00EA4AC2" w:rsidP="00416786">
      <w:pPr>
        <w:pStyle w:val="ListParagraph"/>
        <w:numPr>
          <w:ilvl w:val="0"/>
          <w:numId w:val="28"/>
        </w:numPr>
        <w:ind w:right="-91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oxygen</w:t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</w:r>
      <w:r w:rsidR="00416786">
        <w:rPr>
          <w:rFonts w:ascii="Arial" w:hAnsi="Arial" w:cs="Arial"/>
          <w:sz w:val="28"/>
          <w:szCs w:val="28"/>
        </w:rPr>
        <w:tab/>
        <w:t xml:space="preserve">    </w:t>
      </w:r>
    </w:p>
    <w:p w14:paraId="187FE151" w14:textId="295A13E9" w:rsidR="008350D6" w:rsidRPr="00FB14E8" w:rsidRDefault="008350D6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</w:t>
      </w:r>
      <w:r w:rsidR="00F4643D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</w:t>
      </w:r>
      <w:r w:rsidR="002854EE">
        <w:rPr>
          <w:rFonts w:ascii="Arial" w:hAnsi="Arial" w:cs="Arial"/>
          <w:color w:val="7F7F7F" w:themeColor="text1" w:themeTint="80"/>
          <w:sz w:val="28"/>
          <w:szCs w:val="28"/>
        </w:rPr>
        <w:t>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="00EA4AC2"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</w:t>
      </w:r>
    </w:p>
    <w:p w14:paraId="3F735032" w14:textId="5DE291B3" w:rsidR="008350D6" w:rsidRDefault="008350D6" w:rsidP="00AD4B8D">
      <w:pPr>
        <w:spacing w:line="360" w:lineRule="auto"/>
        <w:ind w:left="-425" w:right="-346"/>
        <w:contextualSpacing/>
        <w:rPr>
          <w:rFonts w:ascii="Arial" w:hAnsi="Arial" w:cs="Arial"/>
          <w:sz w:val="28"/>
          <w:szCs w:val="28"/>
        </w:rPr>
      </w:pPr>
    </w:p>
    <w:p w14:paraId="5C685AE4" w14:textId="3A55A3B3" w:rsidR="00573B91" w:rsidRDefault="00573B91" w:rsidP="00EA4AC2">
      <w:pPr>
        <w:ind w:left="-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C22F0E" w:rsidRPr="00EA4AC2">
        <w:rPr>
          <w:rFonts w:ascii="Arial" w:hAnsi="Arial" w:cs="Arial"/>
          <w:b/>
          <w:sz w:val="28"/>
          <w:szCs w:val="28"/>
        </w:rPr>
        <w:lastRenderedPageBreak/>
        <w:t>Question 22</w:t>
      </w:r>
    </w:p>
    <w:p w14:paraId="24F9DA72" w14:textId="41E9EB7C" w:rsidR="00EA4AC2" w:rsidRDefault="00416786" w:rsidP="00416786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relation to human biology, w</w:t>
      </w:r>
      <w:r w:rsidR="00EA4AC2">
        <w:rPr>
          <w:rFonts w:ascii="Arial" w:hAnsi="Arial" w:cs="Arial"/>
          <w:sz w:val="28"/>
          <w:szCs w:val="28"/>
        </w:rPr>
        <w:t xml:space="preserve">hat is the meaning of each term </w:t>
      </w:r>
      <w:r w:rsidR="00F05B9B">
        <w:rPr>
          <w:rFonts w:ascii="Arial" w:hAnsi="Arial" w:cs="Arial"/>
          <w:sz w:val="28"/>
          <w:szCs w:val="28"/>
        </w:rPr>
        <w:t>below?</w:t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  <w:t xml:space="preserve">  </w:t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</w:p>
    <w:p w14:paraId="4B2E5DBD" w14:textId="051CD309" w:rsidR="00EA4AC2" w:rsidRDefault="00416786" w:rsidP="00EA4AC2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="00501081">
        <w:rPr>
          <w:rFonts w:ascii="Arial" w:hAnsi="Arial" w:cs="Arial"/>
          <w:sz w:val="28"/>
          <w:szCs w:val="28"/>
        </w:rPr>
        <w:t>Surface</w:t>
      </w:r>
      <w:r w:rsidR="00EA4AC2">
        <w:rPr>
          <w:rFonts w:ascii="Arial" w:hAnsi="Arial" w:cs="Arial"/>
          <w:sz w:val="28"/>
          <w:szCs w:val="28"/>
        </w:rPr>
        <w:t xml:space="preserve"> area</w:t>
      </w:r>
      <w:r w:rsidR="00F05B9B">
        <w:rPr>
          <w:rFonts w:ascii="Arial" w:hAnsi="Arial" w:cs="Arial"/>
          <w:sz w:val="28"/>
          <w:szCs w:val="28"/>
        </w:rPr>
        <w:t xml:space="preserve">  </w:t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  <w:t xml:space="preserve">  (2 marks)</w:t>
      </w:r>
    </w:p>
    <w:p w14:paraId="1F4A72E0" w14:textId="77777777" w:rsidR="00416786" w:rsidRPr="00FB14E8" w:rsidRDefault="00416786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</w:t>
      </w:r>
    </w:p>
    <w:p w14:paraId="0625CEB3" w14:textId="77777777" w:rsidR="00416786" w:rsidRPr="00FB14E8" w:rsidRDefault="00416786" w:rsidP="00AD4B8D">
      <w:pPr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</w:t>
      </w:r>
    </w:p>
    <w:p w14:paraId="39CFAB21" w14:textId="77777777" w:rsidR="00EA4AC2" w:rsidRDefault="00EA4AC2" w:rsidP="00F05B9B">
      <w:pPr>
        <w:rPr>
          <w:rFonts w:ascii="Arial" w:hAnsi="Arial" w:cs="Arial"/>
          <w:sz w:val="28"/>
          <w:szCs w:val="28"/>
        </w:rPr>
      </w:pPr>
    </w:p>
    <w:p w14:paraId="6EE4F4CA" w14:textId="4C4B9F70" w:rsidR="00EA4AC2" w:rsidRPr="00EA4AC2" w:rsidRDefault="00F05B9B" w:rsidP="00EA4AC2">
      <w:pPr>
        <w:ind w:left="-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="00416786">
        <w:rPr>
          <w:rFonts w:ascii="Arial" w:hAnsi="Arial" w:cs="Arial"/>
          <w:sz w:val="28"/>
          <w:szCs w:val="28"/>
        </w:rPr>
        <w:t xml:space="preserve">) </w:t>
      </w:r>
      <w:r w:rsidR="00501081">
        <w:rPr>
          <w:rFonts w:ascii="Arial" w:hAnsi="Arial" w:cs="Arial"/>
          <w:sz w:val="28"/>
          <w:szCs w:val="28"/>
        </w:rPr>
        <w:t>Concentration</w:t>
      </w:r>
      <w:r w:rsidR="00EA4AC2">
        <w:rPr>
          <w:rFonts w:ascii="Arial" w:hAnsi="Arial" w:cs="Arial"/>
          <w:sz w:val="28"/>
          <w:szCs w:val="28"/>
        </w:rPr>
        <w:t xml:space="preserve"> gradient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  (2 marks)</w:t>
      </w:r>
    </w:p>
    <w:p w14:paraId="34E31C2F" w14:textId="77777777" w:rsidR="00416786" w:rsidRPr="00FB14E8" w:rsidRDefault="00416786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</w:t>
      </w:r>
    </w:p>
    <w:p w14:paraId="07BD103E" w14:textId="77777777" w:rsidR="00416786" w:rsidRDefault="00416786" w:rsidP="00AD4B8D">
      <w:pPr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</w:t>
      </w:r>
    </w:p>
    <w:p w14:paraId="3AD7B5F3" w14:textId="77777777" w:rsidR="00EC21E1" w:rsidRPr="00EC21E1" w:rsidRDefault="00EC21E1" w:rsidP="00EC21E1">
      <w:pPr>
        <w:ind w:right="-347"/>
        <w:rPr>
          <w:rFonts w:ascii="Arial" w:hAnsi="Arial" w:cs="Arial"/>
          <w:b/>
          <w:color w:val="7F7F7F" w:themeColor="text1" w:themeTint="80"/>
          <w:sz w:val="28"/>
          <w:szCs w:val="28"/>
        </w:rPr>
      </w:pPr>
    </w:p>
    <w:p w14:paraId="22BF5A06" w14:textId="77777777" w:rsidR="00C22F0E" w:rsidRDefault="00C22F0E" w:rsidP="00C22F0E">
      <w:pPr>
        <w:pStyle w:val="ListParagraph"/>
        <w:ind w:left="-426" w:right="-347"/>
        <w:rPr>
          <w:rFonts w:ascii="Arial" w:hAnsi="Arial" w:cs="Arial"/>
          <w:sz w:val="28"/>
          <w:szCs w:val="28"/>
        </w:rPr>
      </w:pPr>
    </w:p>
    <w:p w14:paraId="4F7DB64B" w14:textId="24C749B1" w:rsidR="00383B30" w:rsidRDefault="00383B30" w:rsidP="007E1271">
      <w:pPr>
        <w:pStyle w:val="ListParagraph"/>
        <w:ind w:left="-567" w:right="-347"/>
        <w:rPr>
          <w:rFonts w:ascii="Arial" w:hAnsi="Arial" w:cs="Arial"/>
          <w:b/>
          <w:sz w:val="28"/>
          <w:szCs w:val="28"/>
        </w:rPr>
      </w:pPr>
      <w:r w:rsidRPr="00383B30">
        <w:rPr>
          <w:rFonts w:ascii="Arial" w:hAnsi="Arial" w:cs="Arial"/>
          <w:b/>
          <w:sz w:val="28"/>
          <w:szCs w:val="28"/>
        </w:rPr>
        <w:t>Question 23</w:t>
      </w:r>
    </w:p>
    <w:p w14:paraId="64D37124" w14:textId="40282564" w:rsidR="00EC21E1" w:rsidRDefault="00EC21E1" w:rsidP="00EC21E1">
      <w:pPr>
        <w:pStyle w:val="ListParagraph"/>
        <w:numPr>
          <w:ilvl w:val="0"/>
          <w:numId w:val="31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Explain how substances move across a cell membrane through the following processes:</w:t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</w:p>
    <w:p w14:paraId="3586992B" w14:textId="77777777" w:rsidR="00EC21E1" w:rsidRDefault="00EC21E1" w:rsidP="00EC21E1">
      <w:pPr>
        <w:pStyle w:val="ListParagraph"/>
        <w:ind w:left="-207" w:right="-347"/>
        <w:rPr>
          <w:rFonts w:ascii="Arial" w:hAnsi="Arial" w:cs="Arial"/>
          <w:sz w:val="28"/>
          <w:szCs w:val="28"/>
        </w:rPr>
      </w:pPr>
    </w:p>
    <w:p w14:paraId="38767C4B" w14:textId="0634C22C" w:rsidR="00EC21E1" w:rsidRDefault="00EC21E1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proofErr w:type="gramStart"/>
      <w:r w:rsidRPr="00EC21E1">
        <w:rPr>
          <w:rFonts w:ascii="Arial" w:hAnsi="Arial" w:cs="Arial"/>
          <w:sz w:val="28"/>
          <w:szCs w:val="28"/>
        </w:rPr>
        <w:t>osmosis</w:t>
      </w:r>
      <w:proofErr w:type="gramEnd"/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  <w:t xml:space="preserve">      (2 marks)</w:t>
      </w:r>
    </w:p>
    <w:p w14:paraId="70CFB726" w14:textId="77777777" w:rsidR="00EC21E1" w:rsidRPr="00FB14E8" w:rsidRDefault="00EC21E1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</w:t>
      </w:r>
    </w:p>
    <w:p w14:paraId="6BB22CEE" w14:textId="77777777" w:rsidR="00EC21E1" w:rsidRDefault="00EC21E1" w:rsidP="00AD4B8D">
      <w:pPr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</w:t>
      </w:r>
    </w:p>
    <w:p w14:paraId="00CFE191" w14:textId="77777777" w:rsidR="00EC21E1" w:rsidRDefault="00EC21E1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3924598B" w14:textId="4134DFFE" w:rsidR="00EC21E1" w:rsidRDefault="00EC21E1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ii) </w:t>
      </w:r>
      <w:proofErr w:type="gramStart"/>
      <w:r w:rsidRPr="00EC21E1">
        <w:rPr>
          <w:rFonts w:ascii="Arial" w:hAnsi="Arial" w:cs="Arial"/>
          <w:sz w:val="28"/>
          <w:szCs w:val="28"/>
        </w:rPr>
        <w:t>facilitated</w:t>
      </w:r>
      <w:proofErr w:type="gramEnd"/>
      <w:r w:rsidRPr="00EC21E1">
        <w:rPr>
          <w:rFonts w:ascii="Arial" w:hAnsi="Arial" w:cs="Arial"/>
          <w:sz w:val="28"/>
          <w:szCs w:val="28"/>
        </w:rPr>
        <w:t xml:space="preserve"> diffusion</w:t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  <w:t xml:space="preserve">      (2 marks)</w:t>
      </w:r>
    </w:p>
    <w:p w14:paraId="2031B35F" w14:textId="77777777" w:rsidR="00EC21E1" w:rsidRPr="00FB14E8" w:rsidRDefault="00EC21E1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</w:t>
      </w:r>
    </w:p>
    <w:p w14:paraId="2DBB1017" w14:textId="77777777" w:rsidR="00EC21E1" w:rsidRDefault="00EC21E1" w:rsidP="00AD4B8D">
      <w:pPr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</w:t>
      </w:r>
    </w:p>
    <w:p w14:paraId="2D7297AE" w14:textId="77777777" w:rsidR="00EC21E1" w:rsidRDefault="00EC21E1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0F21D436" w14:textId="77777777" w:rsidR="00AD4B8D" w:rsidRDefault="00AD4B8D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1FD6E7BF" w14:textId="77777777" w:rsidR="00AD4B8D" w:rsidRDefault="00AD4B8D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128552D8" w14:textId="77777777" w:rsidR="00AD4B8D" w:rsidRDefault="00AD4B8D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1FC7F4BF" w14:textId="77777777" w:rsidR="00AD4B8D" w:rsidRDefault="00AD4B8D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550519C7" w14:textId="77777777" w:rsidR="00AD4B8D" w:rsidRDefault="00AD4B8D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3FBAD1B1" w14:textId="77777777" w:rsidR="00AD4B8D" w:rsidRDefault="00AD4B8D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7D0B4A70" w14:textId="77777777" w:rsidR="00AD4B8D" w:rsidRDefault="00AD4B8D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0502B14E" w14:textId="4AD6BF0C" w:rsidR="00EC21E1" w:rsidRDefault="00EC21E1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lastRenderedPageBreak/>
        <w:t>iii</w:t>
      </w:r>
      <w:proofErr w:type="gramEnd"/>
      <w:r>
        <w:rPr>
          <w:rFonts w:ascii="Arial" w:hAnsi="Arial" w:cs="Arial"/>
          <w:sz w:val="28"/>
          <w:szCs w:val="28"/>
        </w:rPr>
        <w:t xml:space="preserve">) </w:t>
      </w:r>
      <w:r w:rsidRPr="00EC21E1">
        <w:rPr>
          <w:rFonts w:ascii="Arial" w:hAnsi="Arial" w:cs="Arial"/>
          <w:sz w:val="28"/>
          <w:szCs w:val="28"/>
        </w:rPr>
        <w:t>active transport</w:t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</w:r>
      <w:r w:rsidR="00F05B9B">
        <w:rPr>
          <w:rFonts w:ascii="Arial" w:hAnsi="Arial" w:cs="Arial"/>
          <w:sz w:val="28"/>
          <w:szCs w:val="28"/>
        </w:rPr>
        <w:tab/>
        <w:t xml:space="preserve">      (2 marks)</w:t>
      </w:r>
    </w:p>
    <w:p w14:paraId="4BE0D3E4" w14:textId="77777777" w:rsidR="00EC21E1" w:rsidRPr="00FB14E8" w:rsidRDefault="00EC21E1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</w:t>
      </w:r>
    </w:p>
    <w:p w14:paraId="0B2DAA79" w14:textId="77777777" w:rsidR="00EC21E1" w:rsidRDefault="00EC21E1" w:rsidP="00AD4B8D">
      <w:pPr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</w:t>
      </w:r>
    </w:p>
    <w:p w14:paraId="7C650E41" w14:textId="77777777" w:rsidR="00EC21E1" w:rsidRPr="00EC21E1" w:rsidRDefault="00EC21E1" w:rsidP="00EC21E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0984AC46" w14:textId="77777777" w:rsidR="00F05B9B" w:rsidRPr="00F05B9B" w:rsidRDefault="00F05B9B" w:rsidP="00F05B9B">
      <w:pPr>
        <w:ind w:right="-347"/>
        <w:rPr>
          <w:rFonts w:ascii="Arial" w:hAnsi="Arial" w:cs="Arial"/>
          <w:b/>
          <w:sz w:val="28"/>
          <w:szCs w:val="28"/>
        </w:rPr>
      </w:pPr>
    </w:p>
    <w:p w14:paraId="16F3F745" w14:textId="14DA7230" w:rsidR="00EC21E1" w:rsidRPr="00EC21E1" w:rsidRDefault="00EC21E1" w:rsidP="007E127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Explain the difference between pinocytosis and phagocytosis</w:t>
      </w:r>
      <w:r w:rsidR="00F05B9B">
        <w:rPr>
          <w:rFonts w:ascii="Arial" w:hAnsi="Arial" w:cs="Arial"/>
          <w:sz w:val="28"/>
          <w:szCs w:val="28"/>
        </w:rPr>
        <w:t xml:space="preserve">     (2 marks)</w:t>
      </w:r>
    </w:p>
    <w:p w14:paraId="6ACF1008" w14:textId="77777777" w:rsidR="00F05B9B" w:rsidRPr="00FB14E8" w:rsidRDefault="00F05B9B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</w:t>
      </w:r>
    </w:p>
    <w:p w14:paraId="24A6E91C" w14:textId="77777777" w:rsidR="00F05B9B" w:rsidRDefault="00F05B9B" w:rsidP="00AD4B8D">
      <w:pPr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</w:t>
      </w:r>
    </w:p>
    <w:p w14:paraId="5BFD654A" w14:textId="77777777" w:rsidR="00EC21E1" w:rsidRDefault="00EC21E1" w:rsidP="007E1271">
      <w:pPr>
        <w:pStyle w:val="ListParagraph"/>
        <w:ind w:left="-567" w:right="-347"/>
        <w:rPr>
          <w:rFonts w:ascii="Arial" w:hAnsi="Arial" w:cs="Arial"/>
          <w:b/>
          <w:sz w:val="28"/>
          <w:szCs w:val="28"/>
        </w:rPr>
      </w:pPr>
    </w:p>
    <w:p w14:paraId="015A393D" w14:textId="77777777" w:rsidR="00EC21E1" w:rsidRPr="00F05B9B" w:rsidRDefault="00EC21E1" w:rsidP="00F05B9B">
      <w:pPr>
        <w:ind w:right="-347"/>
        <w:rPr>
          <w:rFonts w:ascii="Arial" w:hAnsi="Arial" w:cs="Arial"/>
          <w:b/>
          <w:sz w:val="28"/>
          <w:szCs w:val="28"/>
        </w:rPr>
      </w:pPr>
    </w:p>
    <w:p w14:paraId="2284E0EF" w14:textId="5EB5EEB7" w:rsidR="00EC21E1" w:rsidRDefault="00EC21E1" w:rsidP="007E127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 24</w:t>
      </w:r>
    </w:p>
    <w:p w14:paraId="0C62DB1A" w14:textId="43E9877B" w:rsidR="00383B30" w:rsidRDefault="00383B30" w:rsidP="00987176">
      <w:pPr>
        <w:pStyle w:val="ListParagraph"/>
        <w:numPr>
          <w:ilvl w:val="0"/>
          <w:numId w:val="27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the equation that summarises cellular respiration</w:t>
      </w:r>
    </w:p>
    <w:p w14:paraId="2FB1DDD5" w14:textId="77777777" w:rsidR="00383B30" w:rsidRDefault="00383B30" w:rsidP="007E1271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p w14:paraId="03A69CCB" w14:textId="084F90FC" w:rsidR="00383B30" w:rsidRPr="00FB14E8" w:rsidRDefault="007E1271" w:rsidP="007E1271">
      <w:pPr>
        <w:pStyle w:val="ListParagraph"/>
        <w:ind w:left="-567" w:right="-347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 xml:space="preserve"> </w:t>
      </w:r>
      <w:r w:rsidR="00383B30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</w:t>
      </w:r>
      <w:r w:rsidR="00A8695F" w:rsidRPr="00FB14E8">
        <w:rPr>
          <w:rFonts w:ascii="Arial" w:hAnsi="Arial" w:cs="Arial"/>
          <w:color w:val="7F7F7F" w:themeColor="text1" w:themeTint="80"/>
          <w:sz w:val="28"/>
          <w:szCs w:val="28"/>
        </w:rPr>
        <w:t>___</w:t>
      </w:r>
      <w:r w:rsidR="00383B30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</w:t>
      </w:r>
    </w:p>
    <w:p w14:paraId="781EE68A" w14:textId="77777777" w:rsidR="00EC21E1" w:rsidRDefault="00383B30" w:rsidP="00EC21E1">
      <w:pPr>
        <w:ind w:left="-567" w:right="-91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          (</w:t>
      </w:r>
      <w:r>
        <w:rPr>
          <w:rFonts w:ascii="Arial" w:hAnsi="Arial" w:cs="Arial"/>
          <w:sz w:val="28"/>
          <w:szCs w:val="28"/>
        </w:rPr>
        <w:t>2 marks)</w:t>
      </w:r>
    </w:p>
    <w:p w14:paraId="2D941F83" w14:textId="77777777" w:rsidR="00EC21E1" w:rsidRDefault="00EC21E1" w:rsidP="00EC21E1">
      <w:pPr>
        <w:ind w:left="-567" w:right="-914"/>
        <w:rPr>
          <w:rFonts w:ascii="Arial" w:hAnsi="Arial" w:cs="Arial"/>
          <w:sz w:val="28"/>
          <w:szCs w:val="28"/>
        </w:rPr>
      </w:pPr>
    </w:p>
    <w:p w14:paraId="2689AC13" w14:textId="77777777" w:rsidR="00EC21E1" w:rsidRDefault="00EC21E1" w:rsidP="00EC21E1">
      <w:pPr>
        <w:ind w:left="-567" w:right="-914"/>
        <w:rPr>
          <w:rFonts w:ascii="Arial" w:hAnsi="Arial" w:cs="Arial"/>
          <w:sz w:val="28"/>
          <w:szCs w:val="28"/>
        </w:rPr>
      </w:pPr>
    </w:p>
    <w:p w14:paraId="5364489F" w14:textId="38685788" w:rsidR="00C22F0E" w:rsidRPr="00EC21E1" w:rsidRDefault="007C77EA" w:rsidP="00EC21E1">
      <w:pPr>
        <w:ind w:left="-567" w:right="-914"/>
        <w:rPr>
          <w:rFonts w:ascii="Arial" w:hAnsi="Arial" w:cs="Arial"/>
          <w:b/>
          <w:sz w:val="28"/>
          <w:szCs w:val="28"/>
        </w:rPr>
      </w:pPr>
      <w:r w:rsidRPr="00EC21E1">
        <w:rPr>
          <w:rFonts w:ascii="Arial" w:hAnsi="Arial" w:cs="Arial"/>
          <w:sz w:val="28"/>
          <w:szCs w:val="28"/>
        </w:rPr>
        <w:t>b) Explain the role of ATP and ADP in cellular respiration</w:t>
      </w:r>
      <w:r w:rsidR="00C112C3">
        <w:rPr>
          <w:rFonts w:ascii="Arial" w:hAnsi="Arial" w:cs="Arial"/>
          <w:sz w:val="28"/>
          <w:szCs w:val="28"/>
        </w:rPr>
        <w:t>.</w:t>
      </w:r>
      <w:r w:rsidR="0059112A">
        <w:rPr>
          <w:rFonts w:ascii="Arial" w:hAnsi="Arial" w:cs="Arial"/>
          <w:sz w:val="28"/>
          <w:szCs w:val="28"/>
        </w:rPr>
        <w:t xml:space="preserve"> </w:t>
      </w:r>
      <w:r w:rsidR="00C112C3">
        <w:rPr>
          <w:rFonts w:ascii="Arial" w:hAnsi="Arial" w:cs="Arial"/>
          <w:sz w:val="28"/>
          <w:szCs w:val="28"/>
        </w:rPr>
        <w:t>You may use a diagram to help.</w:t>
      </w:r>
    </w:p>
    <w:p w14:paraId="6BE3D773" w14:textId="77777777" w:rsidR="005B6E2D" w:rsidRPr="00FB14E8" w:rsidRDefault="005B6E2D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</w:t>
      </w:r>
    </w:p>
    <w:p w14:paraId="1ECD3E55" w14:textId="77777777" w:rsidR="005B6E2D" w:rsidRPr="00FB14E8" w:rsidRDefault="005B6E2D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</w:t>
      </w:r>
    </w:p>
    <w:p w14:paraId="057A5C4C" w14:textId="76074902" w:rsidR="007C77EA" w:rsidRPr="00FB14E8" w:rsidRDefault="007C77EA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</w:t>
      </w:r>
      <w:r w:rsidR="006A1FFE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</w:t>
      </w:r>
    </w:p>
    <w:p w14:paraId="42339525" w14:textId="1198F911" w:rsidR="007C77EA" w:rsidRDefault="006A1FFE" w:rsidP="007C77EA">
      <w:pPr>
        <w:ind w:left="-426" w:right="-105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    </w:t>
      </w:r>
      <w:r w:rsidR="00EA4AC2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>(4</w:t>
      </w:r>
      <w:r w:rsidR="007C77EA">
        <w:rPr>
          <w:rFonts w:ascii="Arial" w:hAnsi="Arial" w:cs="Arial"/>
          <w:sz w:val="28"/>
          <w:szCs w:val="28"/>
        </w:rPr>
        <w:t xml:space="preserve"> Marks)</w:t>
      </w:r>
    </w:p>
    <w:p w14:paraId="28452213" w14:textId="77777777" w:rsidR="00EC21E1" w:rsidRDefault="00EC21E1" w:rsidP="00F05B9B">
      <w:pPr>
        <w:ind w:right="-347"/>
        <w:rPr>
          <w:rFonts w:ascii="Arial" w:hAnsi="Arial" w:cs="Arial"/>
          <w:b/>
          <w:sz w:val="28"/>
          <w:szCs w:val="28"/>
        </w:rPr>
      </w:pPr>
    </w:p>
    <w:p w14:paraId="5828071B" w14:textId="77777777" w:rsidR="00AD4B8D" w:rsidRPr="00F05B9B" w:rsidRDefault="00AD4B8D" w:rsidP="00F05B9B">
      <w:pPr>
        <w:ind w:right="-347"/>
        <w:rPr>
          <w:rFonts w:ascii="Arial" w:hAnsi="Arial" w:cs="Arial"/>
          <w:b/>
          <w:sz w:val="28"/>
          <w:szCs w:val="28"/>
        </w:rPr>
      </w:pPr>
    </w:p>
    <w:p w14:paraId="236FD1F5" w14:textId="1C701055" w:rsidR="00EA4AC2" w:rsidRPr="00EA4AC2" w:rsidRDefault="00F05B9B" w:rsidP="00F4643D">
      <w:pPr>
        <w:pStyle w:val="ListParagraph"/>
        <w:ind w:left="-426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EA4AC2">
        <w:rPr>
          <w:rFonts w:ascii="Arial" w:hAnsi="Arial" w:cs="Arial"/>
          <w:sz w:val="28"/>
          <w:szCs w:val="28"/>
        </w:rPr>
        <w:t>) Write the word equation for aerobic respiration</w:t>
      </w:r>
    </w:p>
    <w:p w14:paraId="13D6675E" w14:textId="41969158" w:rsidR="00EA4AC2" w:rsidRDefault="00EA4AC2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</w:t>
      </w:r>
    </w:p>
    <w:p w14:paraId="4852AE0A" w14:textId="477EF528" w:rsidR="00EA4AC2" w:rsidRDefault="00EA4AC2" w:rsidP="00F4643D">
      <w:pPr>
        <w:pStyle w:val="ListParagraph"/>
        <w:ind w:left="-426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    </w:t>
      </w:r>
      <w:r w:rsidRPr="00EA4AC2">
        <w:rPr>
          <w:rFonts w:ascii="Arial" w:hAnsi="Arial" w:cs="Arial"/>
          <w:sz w:val="28"/>
          <w:szCs w:val="28"/>
        </w:rPr>
        <w:t>(2 Marks)</w:t>
      </w:r>
    </w:p>
    <w:p w14:paraId="7F38EB2C" w14:textId="77777777" w:rsidR="00EC21E1" w:rsidRPr="00F05B9B" w:rsidRDefault="00EC21E1" w:rsidP="00F05B9B">
      <w:pPr>
        <w:ind w:right="-347"/>
        <w:rPr>
          <w:rFonts w:ascii="Arial" w:hAnsi="Arial" w:cs="Arial"/>
          <w:sz w:val="28"/>
          <w:szCs w:val="28"/>
        </w:rPr>
      </w:pPr>
    </w:p>
    <w:p w14:paraId="6C82FAD7" w14:textId="3C7C556F" w:rsidR="004129F3" w:rsidRPr="004129F3" w:rsidRDefault="00F05B9B" w:rsidP="00F4643D">
      <w:pPr>
        <w:pStyle w:val="ListParagraph"/>
        <w:ind w:left="-426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4129F3">
        <w:rPr>
          <w:rFonts w:ascii="Arial" w:hAnsi="Arial" w:cs="Arial"/>
          <w:sz w:val="28"/>
          <w:szCs w:val="28"/>
        </w:rPr>
        <w:t xml:space="preserve">) List three differences between aerobic respiration and </w:t>
      </w:r>
      <w:r w:rsidR="00EA4AC2">
        <w:rPr>
          <w:rFonts w:ascii="Arial" w:hAnsi="Arial" w:cs="Arial"/>
          <w:sz w:val="28"/>
          <w:szCs w:val="28"/>
        </w:rPr>
        <w:t>anaerobic</w:t>
      </w:r>
      <w:r w:rsidR="004129F3">
        <w:rPr>
          <w:rFonts w:ascii="Arial" w:hAnsi="Arial" w:cs="Arial"/>
          <w:sz w:val="28"/>
          <w:szCs w:val="28"/>
        </w:rPr>
        <w:t xml:space="preserve"> respiration:</w:t>
      </w:r>
    </w:p>
    <w:p w14:paraId="61EFE2A9" w14:textId="77777777" w:rsidR="005B6E2D" w:rsidRPr="00FB14E8" w:rsidRDefault="005B6E2D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</w:t>
      </w:r>
    </w:p>
    <w:p w14:paraId="4AD747FC" w14:textId="77777777" w:rsidR="005B6E2D" w:rsidRPr="00FB14E8" w:rsidRDefault="005B6E2D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</w:t>
      </w:r>
    </w:p>
    <w:p w14:paraId="5CA78051" w14:textId="68869917" w:rsidR="004129F3" w:rsidRPr="00FB14E8" w:rsidRDefault="004129F3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</w:t>
      </w:r>
      <w:r w:rsidR="006A1FFE">
        <w:rPr>
          <w:rFonts w:ascii="Arial" w:hAnsi="Arial" w:cs="Arial"/>
          <w:color w:val="7F7F7F" w:themeColor="text1" w:themeTint="80"/>
          <w:sz w:val="28"/>
          <w:szCs w:val="28"/>
        </w:rPr>
        <w:t>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</w:t>
      </w:r>
    </w:p>
    <w:p w14:paraId="77DE0B5B" w14:textId="682DC52E" w:rsidR="004129F3" w:rsidRPr="004129F3" w:rsidRDefault="004129F3" w:rsidP="004129F3">
      <w:pPr>
        <w:pStyle w:val="ListParagraph"/>
        <w:ind w:left="-426" w:right="-91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</w:t>
      </w:r>
      <w:r w:rsidR="00EA4AC2">
        <w:rPr>
          <w:rFonts w:ascii="Arial" w:hAnsi="Arial" w:cs="Arial"/>
          <w:b/>
          <w:sz w:val="28"/>
          <w:szCs w:val="28"/>
        </w:rPr>
        <w:t xml:space="preserve">   </w:t>
      </w:r>
      <w:r w:rsidRPr="004129F3">
        <w:rPr>
          <w:rFonts w:ascii="Arial" w:hAnsi="Arial" w:cs="Arial"/>
          <w:sz w:val="28"/>
          <w:szCs w:val="28"/>
        </w:rPr>
        <w:t>(3 marks)</w:t>
      </w:r>
    </w:p>
    <w:p w14:paraId="6D8F9260" w14:textId="77777777" w:rsidR="00F05B9B" w:rsidRPr="004129F3" w:rsidRDefault="00F05B9B" w:rsidP="004129F3">
      <w:pPr>
        <w:ind w:right="-347"/>
        <w:rPr>
          <w:rFonts w:ascii="Arial" w:hAnsi="Arial" w:cs="Arial"/>
          <w:b/>
          <w:sz w:val="28"/>
          <w:szCs w:val="28"/>
        </w:rPr>
      </w:pPr>
    </w:p>
    <w:p w14:paraId="12BAFD47" w14:textId="7654A0CA" w:rsidR="004129F3" w:rsidRDefault="004129F3" w:rsidP="004129F3">
      <w:pPr>
        <w:pStyle w:val="ListParagraph"/>
        <w:numPr>
          <w:ilvl w:val="0"/>
          <w:numId w:val="26"/>
        </w:numPr>
        <w:ind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does your body remove lactic acid produced from anaerobic respiration?</w:t>
      </w:r>
    </w:p>
    <w:p w14:paraId="25598B61" w14:textId="3400B967" w:rsidR="00792488" w:rsidRPr="005B6E2D" w:rsidRDefault="004129F3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</w:t>
      </w:r>
      <w:r w:rsidR="005B6E2D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B6E2D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</w:t>
      </w:r>
      <w:r w:rsidR="005B6E2D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</w:t>
      </w:r>
      <w:r w:rsidR="00AD4B8D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B6E2D">
        <w:rPr>
          <w:rFonts w:ascii="Arial" w:hAnsi="Arial" w:cs="Arial"/>
          <w:sz w:val="28"/>
          <w:szCs w:val="28"/>
        </w:rPr>
        <w:tab/>
      </w:r>
      <w:r w:rsidRPr="005B6E2D">
        <w:rPr>
          <w:rFonts w:ascii="Arial" w:hAnsi="Arial" w:cs="Arial"/>
          <w:sz w:val="28"/>
          <w:szCs w:val="28"/>
        </w:rPr>
        <w:tab/>
      </w:r>
      <w:r w:rsidRPr="005B6E2D">
        <w:rPr>
          <w:rFonts w:ascii="Arial" w:hAnsi="Arial" w:cs="Arial"/>
          <w:sz w:val="28"/>
          <w:szCs w:val="28"/>
        </w:rPr>
        <w:tab/>
      </w:r>
      <w:r w:rsidRPr="005B6E2D">
        <w:rPr>
          <w:rFonts w:ascii="Arial" w:hAnsi="Arial" w:cs="Arial"/>
          <w:sz w:val="28"/>
          <w:szCs w:val="28"/>
        </w:rPr>
        <w:tab/>
        <w:t xml:space="preserve"> </w:t>
      </w:r>
      <w:r w:rsidR="005B6E2D">
        <w:rPr>
          <w:rFonts w:ascii="Arial" w:hAnsi="Arial" w:cs="Arial"/>
          <w:sz w:val="28"/>
          <w:szCs w:val="28"/>
        </w:rPr>
        <w:tab/>
      </w:r>
      <w:r w:rsidR="005B6E2D">
        <w:rPr>
          <w:rFonts w:ascii="Arial" w:hAnsi="Arial" w:cs="Arial"/>
          <w:sz w:val="28"/>
          <w:szCs w:val="28"/>
        </w:rPr>
        <w:tab/>
      </w:r>
      <w:r w:rsidR="005B6E2D">
        <w:rPr>
          <w:rFonts w:ascii="Arial" w:hAnsi="Arial" w:cs="Arial"/>
          <w:sz w:val="28"/>
          <w:szCs w:val="28"/>
        </w:rPr>
        <w:tab/>
      </w:r>
      <w:r w:rsidR="005B6E2D">
        <w:rPr>
          <w:rFonts w:ascii="Arial" w:hAnsi="Arial" w:cs="Arial"/>
          <w:sz w:val="28"/>
          <w:szCs w:val="28"/>
        </w:rPr>
        <w:tab/>
      </w:r>
      <w:r w:rsidR="005B6E2D">
        <w:rPr>
          <w:rFonts w:ascii="Arial" w:hAnsi="Arial" w:cs="Arial"/>
          <w:sz w:val="28"/>
          <w:szCs w:val="28"/>
        </w:rPr>
        <w:tab/>
      </w:r>
      <w:r w:rsidR="005B6E2D">
        <w:rPr>
          <w:rFonts w:ascii="Arial" w:hAnsi="Arial" w:cs="Arial"/>
          <w:sz w:val="28"/>
          <w:szCs w:val="28"/>
        </w:rPr>
        <w:tab/>
      </w:r>
      <w:r w:rsidR="005B6E2D">
        <w:rPr>
          <w:rFonts w:ascii="Arial" w:hAnsi="Arial" w:cs="Arial"/>
          <w:sz w:val="28"/>
          <w:szCs w:val="28"/>
        </w:rPr>
        <w:tab/>
        <w:t xml:space="preserve">    </w:t>
      </w:r>
      <w:r w:rsidRPr="005B6E2D">
        <w:rPr>
          <w:rFonts w:ascii="Arial" w:hAnsi="Arial" w:cs="Arial"/>
          <w:sz w:val="28"/>
          <w:szCs w:val="28"/>
        </w:rPr>
        <w:t>(2 marks)</w:t>
      </w:r>
    </w:p>
    <w:p w14:paraId="04D60B87" w14:textId="77777777" w:rsidR="00EC21E1" w:rsidRDefault="00EC21E1" w:rsidP="00F028F6">
      <w:pPr>
        <w:ind w:right="-347"/>
        <w:rPr>
          <w:rFonts w:ascii="Arial" w:hAnsi="Arial" w:cs="Arial"/>
          <w:b/>
          <w:sz w:val="28"/>
          <w:szCs w:val="28"/>
        </w:rPr>
      </w:pPr>
    </w:p>
    <w:p w14:paraId="1AD565AF" w14:textId="77777777" w:rsidR="00AD4B8D" w:rsidRPr="00F028F6" w:rsidRDefault="00AD4B8D" w:rsidP="00F028F6">
      <w:pPr>
        <w:ind w:right="-347"/>
        <w:rPr>
          <w:rFonts w:ascii="Arial" w:hAnsi="Arial" w:cs="Arial"/>
          <w:b/>
          <w:sz w:val="28"/>
          <w:szCs w:val="28"/>
        </w:rPr>
      </w:pPr>
    </w:p>
    <w:p w14:paraId="09C14D5E" w14:textId="57C1C7A5" w:rsidR="00792488" w:rsidRDefault="00792488" w:rsidP="00792488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  <w:r w:rsidRPr="00792488">
        <w:rPr>
          <w:rFonts w:ascii="Arial" w:hAnsi="Arial" w:cs="Arial"/>
          <w:b/>
          <w:sz w:val="28"/>
          <w:szCs w:val="28"/>
        </w:rPr>
        <w:t>Question 25</w:t>
      </w:r>
    </w:p>
    <w:p w14:paraId="4014DD22" w14:textId="1AEAF11F" w:rsidR="00792488" w:rsidRDefault="00792488" w:rsidP="00792488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surface area to volume ration decreases, as a cell gets larger. Explain using diagrams this statement.</w:t>
      </w:r>
    </w:p>
    <w:p w14:paraId="2377A1CD" w14:textId="77777777" w:rsidR="00F028F6" w:rsidRPr="00FB14E8" w:rsidRDefault="00F028F6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</w:t>
      </w:r>
    </w:p>
    <w:p w14:paraId="3F87045F" w14:textId="77777777" w:rsidR="00F028F6" w:rsidRPr="00FB14E8" w:rsidRDefault="00F028F6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</w:t>
      </w:r>
    </w:p>
    <w:p w14:paraId="7361E9E5" w14:textId="4FC4CAB3" w:rsidR="00792488" w:rsidRPr="00FB14E8" w:rsidRDefault="00792488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</w:t>
      </w:r>
      <w:r w:rsidR="00822CF1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</w:t>
      </w:r>
    </w:p>
    <w:p w14:paraId="29D73892" w14:textId="77777777" w:rsidR="00AD4B8D" w:rsidRDefault="00792488" w:rsidP="00792488">
      <w:pPr>
        <w:ind w:left="-426" w:right="-105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0E56F38D" w14:textId="69DD45E9" w:rsidR="00792488" w:rsidRDefault="00792488" w:rsidP="00792488">
      <w:pPr>
        <w:ind w:left="-426" w:right="-105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   </w:t>
      </w:r>
      <w:r w:rsidR="00F05B9B">
        <w:rPr>
          <w:rFonts w:ascii="Arial" w:hAnsi="Arial" w:cs="Arial"/>
          <w:sz w:val="28"/>
          <w:szCs w:val="28"/>
        </w:rPr>
        <w:t xml:space="preserve">   </w:t>
      </w:r>
      <w:r w:rsidR="00FF142B">
        <w:rPr>
          <w:rFonts w:ascii="Arial" w:hAnsi="Arial" w:cs="Arial"/>
          <w:sz w:val="28"/>
          <w:szCs w:val="28"/>
        </w:rPr>
        <w:tab/>
      </w:r>
      <w:r w:rsidR="00FF142B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(4 Marks)</w:t>
      </w:r>
    </w:p>
    <w:p w14:paraId="797C7973" w14:textId="77777777" w:rsidR="00FC14F4" w:rsidRDefault="00FC14F4" w:rsidP="00FC14F4">
      <w:pPr>
        <w:ind w:left="-426"/>
        <w:rPr>
          <w:rFonts w:ascii="Arial" w:hAnsi="Arial" w:cs="Arial"/>
          <w:b/>
          <w:sz w:val="28"/>
          <w:szCs w:val="28"/>
        </w:rPr>
      </w:pPr>
      <w:r w:rsidRPr="00FC14F4">
        <w:rPr>
          <w:rFonts w:ascii="Arial" w:hAnsi="Arial" w:cs="Arial"/>
          <w:b/>
          <w:sz w:val="28"/>
          <w:szCs w:val="28"/>
        </w:rPr>
        <w:t>Question 26</w:t>
      </w:r>
    </w:p>
    <w:p w14:paraId="20AC0A60" w14:textId="4BCD0DCB" w:rsidR="00FC14F4" w:rsidRDefault="00FC14F4" w:rsidP="00FC14F4">
      <w:pPr>
        <w:ind w:left="-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With the aid of a diagram, explain why an enzyme and a substrate are represented</w:t>
      </w:r>
      <w:r w:rsidR="00A24684">
        <w:rPr>
          <w:rFonts w:ascii="Arial" w:hAnsi="Arial" w:cs="Arial"/>
          <w:sz w:val="28"/>
          <w:szCs w:val="28"/>
        </w:rPr>
        <w:t xml:space="preserve"> as a</w:t>
      </w:r>
      <w:r>
        <w:rPr>
          <w:rFonts w:ascii="Arial" w:hAnsi="Arial" w:cs="Arial"/>
          <w:sz w:val="28"/>
          <w:szCs w:val="28"/>
        </w:rPr>
        <w:t xml:space="preserve"> ‘lock and key’ model.</w:t>
      </w:r>
    </w:p>
    <w:p w14:paraId="39BF949E" w14:textId="11B45F9D" w:rsidR="00F028F6" w:rsidRPr="00FB14E8" w:rsidRDefault="00F028F6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</w:t>
      </w:r>
    </w:p>
    <w:p w14:paraId="05B53EA7" w14:textId="77777777" w:rsidR="00F028F6" w:rsidRPr="00FB14E8" w:rsidRDefault="00F028F6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</w:t>
      </w:r>
    </w:p>
    <w:p w14:paraId="7758E896" w14:textId="7D506EB7" w:rsidR="00FC14F4" w:rsidRPr="00FB14E8" w:rsidRDefault="00FC14F4" w:rsidP="00AD4B8D">
      <w:pPr>
        <w:pStyle w:val="ListParagraph"/>
        <w:spacing w:line="360" w:lineRule="auto"/>
        <w:ind w:left="-425" w:right="-346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</w:t>
      </w:r>
      <w:r w:rsidR="00A31FA4">
        <w:rPr>
          <w:rFonts w:ascii="Arial" w:hAnsi="Arial" w:cs="Arial"/>
          <w:color w:val="7F7F7F" w:themeColor="text1" w:themeTint="80"/>
          <w:sz w:val="28"/>
          <w:szCs w:val="28"/>
        </w:rPr>
        <w:t>______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</w:t>
      </w:r>
    </w:p>
    <w:p w14:paraId="28DFB1D6" w14:textId="7D609271" w:rsidR="00FC14F4" w:rsidRDefault="00B64BCC" w:rsidP="00FC14F4">
      <w:pPr>
        <w:ind w:left="-426" w:right="-105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  </w:t>
      </w:r>
      <w:r w:rsidR="00A31FA4">
        <w:rPr>
          <w:rFonts w:ascii="Arial" w:hAnsi="Arial" w:cs="Arial"/>
          <w:sz w:val="28"/>
          <w:szCs w:val="28"/>
        </w:rPr>
        <w:t xml:space="preserve">   </w:t>
      </w:r>
      <w:r w:rsidR="00F028F6">
        <w:rPr>
          <w:rFonts w:ascii="Arial" w:hAnsi="Arial" w:cs="Arial"/>
          <w:sz w:val="28"/>
          <w:szCs w:val="28"/>
        </w:rPr>
        <w:t xml:space="preserve"> (3</w:t>
      </w:r>
      <w:r w:rsidR="00FC14F4">
        <w:rPr>
          <w:rFonts w:ascii="Arial" w:hAnsi="Arial" w:cs="Arial"/>
          <w:sz w:val="28"/>
          <w:szCs w:val="28"/>
        </w:rPr>
        <w:t xml:space="preserve"> Marks)</w:t>
      </w:r>
    </w:p>
    <w:p w14:paraId="15314A90" w14:textId="77777777" w:rsidR="00F028F6" w:rsidRDefault="00F028F6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4072DD13" w14:textId="77777777" w:rsidR="00AD4B8D" w:rsidRDefault="00AD4B8D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17A75F3E" w14:textId="77777777" w:rsidR="00CA5668" w:rsidRDefault="00CA5668" w:rsidP="00F05B9B">
      <w:pPr>
        <w:rPr>
          <w:rFonts w:ascii="Arial" w:hAnsi="Arial" w:cs="Arial"/>
          <w:b/>
          <w:sz w:val="28"/>
          <w:szCs w:val="28"/>
        </w:rPr>
      </w:pPr>
    </w:p>
    <w:p w14:paraId="482DB894" w14:textId="6757D703" w:rsidR="00FC14F4" w:rsidRDefault="00FC14F4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 27</w:t>
      </w:r>
    </w:p>
    <w:p w14:paraId="4BDB2849" w14:textId="21A21458" w:rsidR="00B7114C" w:rsidRDefault="00F028F6" w:rsidP="00B64BCC">
      <w:pPr>
        <w:ind w:left="-426"/>
        <w:rPr>
          <w:rFonts w:ascii="Arial" w:hAnsi="Arial" w:cs="Arial"/>
          <w:sz w:val="28"/>
          <w:szCs w:val="28"/>
        </w:rPr>
      </w:pPr>
      <w:r>
        <w:rPr>
          <w:rFonts w:ascii="Helvetica" w:hAnsi="Helvetica" w:cs="Helvetica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0EE72E" wp14:editId="4A005DC8">
                <wp:simplePos x="0" y="0"/>
                <wp:positionH relativeFrom="column">
                  <wp:posOffset>4229100</wp:posOffset>
                </wp:positionH>
                <wp:positionV relativeFrom="paragraph">
                  <wp:posOffset>24130</wp:posOffset>
                </wp:positionV>
                <wp:extent cx="457200" cy="45720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8B2BA" w14:textId="77777777" w:rsidR="00FF142B" w:rsidRPr="00BE0470" w:rsidRDefault="00FF142B" w:rsidP="00BE047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E0470"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  <w:p w14:paraId="1D656501" w14:textId="1257D0FA" w:rsidR="00FF142B" w:rsidRPr="00BE0470" w:rsidRDefault="00FF142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65" o:spid="_x0000_s1031" type="#_x0000_t202" style="position:absolute;left:0;text-align:left;margin-left:333pt;margin-top:1.9pt;width:36pt;height:3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" filled="f" stroked="f">
                <v:textbox>
                  <w:txbxContent>
                    <w:p w14:paraId="4DF8B2BA" w14:textId="77777777" w:rsidR="00FF142B" w:rsidRPr="00BE0470" w:rsidRDefault="00FF142B" w:rsidP="00BE0470">
                      <w:pPr>
                        <w:rPr>
                          <w:sz w:val="48"/>
                          <w:szCs w:val="48"/>
                        </w:rPr>
                      </w:pPr>
                      <w:r w:rsidRPr="00BE0470">
                        <w:rPr>
                          <w:sz w:val="48"/>
                          <w:szCs w:val="48"/>
                        </w:rPr>
                        <w:t>A</w:t>
                      </w:r>
                    </w:p>
                    <w:p w14:paraId="1D656501" w14:textId="1257D0FA" w:rsidR="00FF142B" w:rsidRPr="00BE0470" w:rsidRDefault="00FF142B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114C">
        <w:rPr>
          <w:rFonts w:ascii="Arial" w:hAnsi="Arial" w:cs="Arial"/>
          <w:sz w:val="28"/>
          <w:szCs w:val="28"/>
        </w:rPr>
        <w:t>Label the diagram of an animal cell below</w:t>
      </w:r>
    </w:p>
    <w:p w14:paraId="30D38862" w14:textId="1465D4D1" w:rsidR="00B7114C" w:rsidRDefault="00F028F6" w:rsidP="00B7114C">
      <w:pPr>
        <w:ind w:left="294" w:firstLine="426"/>
        <w:rPr>
          <w:rFonts w:ascii="Arial" w:hAnsi="Arial" w:cs="Arial"/>
          <w:sz w:val="28"/>
          <w:szCs w:val="28"/>
        </w:rPr>
      </w:pPr>
      <w:r>
        <w:rPr>
          <w:rFonts w:ascii="Helvetica" w:hAnsi="Helvetica" w:cs="Helvetica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29F67B" wp14:editId="61F33335">
                <wp:simplePos x="0" y="0"/>
                <wp:positionH relativeFrom="column">
                  <wp:posOffset>2286000</wp:posOffset>
                </wp:positionH>
                <wp:positionV relativeFrom="paragraph">
                  <wp:posOffset>162560</wp:posOffset>
                </wp:positionV>
                <wp:extent cx="2057400" cy="1028700"/>
                <wp:effectExtent l="76200" t="25400" r="7620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180pt;margin-top:12.8pt;width:162pt;height:81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7114C">
        <w:rPr>
          <w:rFonts w:ascii="Helvetica" w:hAnsi="Helvetica" w:cs="Helvetica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72FDDD" wp14:editId="529078B0">
                <wp:simplePos x="0" y="0"/>
                <wp:positionH relativeFrom="column">
                  <wp:posOffset>2514600</wp:posOffset>
                </wp:positionH>
                <wp:positionV relativeFrom="paragraph">
                  <wp:posOffset>548640</wp:posOffset>
                </wp:positionV>
                <wp:extent cx="1600200" cy="800100"/>
                <wp:effectExtent l="76200" t="25400" r="76200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63" o:spid="_x0000_s1026" type="#_x0000_t32" style="position:absolute;margin-left:198pt;margin-top:43.2pt;width:126pt;height:63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7114C">
        <w:rPr>
          <w:rFonts w:ascii="Helvetica" w:hAnsi="Helvetica" w:cs="Helvetica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B63942" wp14:editId="65C2C20E">
                <wp:simplePos x="0" y="0"/>
                <wp:positionH relativeFrom="column">
                  <wp:posOffset>1028700</wp:posOffset>
                </wp:positionH>
                <wp:positionV relativeFrom="paragraph">
                  <wp:posOffset>3177540</wp:posOffset>
                </wp:positionV>
                <wp:extent cx="1600200" cy="914400"/>
                <wp:effectExtent l="50800" t="50800" r="76200" b="1016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61" o:spid="_x0000_s1026" type="#_x0000_t32" style="position:absolute;margin-left:81pt;margin-top:250.2pt;width:126pt;height:1in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7114C">
        <w:rPr>
          <w:rFonts w:ascii="Helvetica" w:hAnsi="Helvetica" w:cs="Helvetica"/>
          <w:noProof/>
          <w:lang w:eastAsia="en-AU"/>
        </w:rPr>
        <w:drawing>
          <wp:anchor distT="0" distB="0" distL="114300" distR="114300" simplePos="0" relativeHeight="251658239" behindDoc="0" locked="0" layoutInCell="1" allowOverlap="1" wp14:anchorId="071F5FF0" wp14:editId="5702D551">
            <wp:simplePos x="0" y="0"/>
            <wp:positionH relativeFrom="column">
              <wp:posOffset>460375</wp:posOffset>
            </wp:positionH>
            <wp:positionV relativeFrom="paragraph">
              <wp:posOffset>5715</wp:posOffset>
            </wp:positionV>
            <wp:extent cx="4111625" cy="4086225"/>
            <wp:effectExtent l="0" t="0" r="0" b="0"/>
            <wp:wrapNone/>
            <wp:docPr id="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4C">
        <w:rPr>
          <w:rFonts w:ascii="Helvetica" w:hAnsi="Helvetica" w:cs="Helvetica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0D4AB9" wp14:editId="1E06BBB1">
                <wp:simplePos x="0" y="0"/>
                <wp:positionH relativeFrom="column">
                  <wp:posOffset>342900</wp:posOffset>
                </wp:positionH>
                <wp:positionV relativeFrom="paragraph">
                  <wp:posOffset>2948940</wp:posOffset>
                </wp:positionV>
                <wp:extent cx="1600200" cy="914400"/>
                <wp:effectExtent l="50800" t="50800" r="76200" b="1016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60" o:spid="_x0000_s1026" type="#_x0000_t32" style="position:absolute;margin-left:27pt;margin-top:232.2pt;width:126pt;height:1in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AE3A221" w14:textId="4BFD448F" w:rsidR="00B64BCC" w:rsidRDefault="00F028F6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Helvetica" w:hAnsi="Helvetica" w:cs="Helvetica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D27C5F" wp14:editId="32F45637">
                <wp:simplePos x="0" y="0"/>
                <wp:positionH relativeFrom="column">
                  <wp:posOffset>4114800</wp:posOffset>
                </wp:positionH>
                <wp:positionV relativeFrom="paragraph">
                  <wp:posOffset>72390</wp:posOffset>
                </wp:positionV>
                <wp:extent cx="457200" cy="4572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84033" w14:textId="4465196E" w:rsidR="00FF142B" w:rsidRPr="00BE0470" w:rsidRDefault="00FF142B" w:rsidP="00BE047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  <w:p w14:paraId="5233CFC0" w14:textId="77777777" w:rsidR="00FF142B" w:rsidRPr="00BE0470" w:rsidRDefault="00FF142B" w:rsidP="00BE047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66" o:spid="_x0000_s1032" type="#_x0000_t202" style="position:absolute;left:0;text-align:left;margin-left:324pt;margin-top:5.7pt;width:36pt;height:3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" filled="f" stroked="f">
                <v:textbox>
                  <w:txbxContent>
                    <w:p w14:paraId="7B284033" w14:textId="4465196E" w:rsidR="00FF142B" w:rsidRPr="00BE0470" w:rsidRDefault="00FF142B" w:rsidP="00BE0470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B</w:t>
                      </w:r>
                    </w:p>
                    <w:p w14:paraId="5233CFC0" w14:textId="77777777" w:rsidR="00FF142B" w:rsidRPr="00BE0470" w:rsidRDefault="00FF142B" w:rsidP="00BE0470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CFCEE4" w14:textId="77777777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0440C0E5" w14:textId="0E73D3FB" w:rsidR="00B64BCC" w:rsidRDefault="00F028F6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Helvetica" w:hAnsi="Helvetica" w:cs="Helvetica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CFA893" wp14:editId="3BC2EE8D">
                <wp:simplePos x="0" y="0"/>
                <wp:positionH relativeFrom="column">
                  <wp:posOffset>4457700</wp:posOffset>
                </wp:positionH>
                <wp:positionV relativeFrom="paragraph">
                  <wp:posOffset>6350</wp:posOffset>
                </wp:positionV>
                <wp:extent cx="457200" cy="4572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A720C" w14:textId="17BF9CD2" w:rsidR="00FF142B" w:rsidRPr="00BE0470" w:rsidRDefault="00FF142B" w:rsidP="00BE047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  <w:p w14:paraId="5ED5FA05" w14:textId="77777777" w:rsidR="00FF142B" w:rsidRPr="00BE0470" w:rsidRDefault="00FF142B" w:rsidP="00BE047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69" o:spid="_x0000_s1033" type="#_x0000_t202" style="position:absolute;left:0;text-align:left;margin-left:351pt;margin-top:.5pt;width:36pt;height:3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" filled="f" stroked="f">
                <v:textbox>
                  <w:txbxContent>
                    <w:p w14:paraId="2E5A720C" w14:textId="17BF9CD2" w:rsidR="00FF142B" w:rsidRPr="00BE0470" w:rsidRDefault="00FF142B" w:rsidP="00BE0470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E</w:t>
                      </w:r>
                    </w:p>
                    <w:p w14:paraId="5ED5FA05" w14:textId="77777777" w:rsidR="00FF142B" w:rsidRPr="00BE0470" w:rsidRDefault="00FF142B" w:rsidP="00BE0470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34D048" w14:textId="10438E20" w:rsidR="00B64BCC" w:rsidRDefault="00F028F6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Helvetica" w:hAnsi="Helvetica" w:cs="Helvetica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900213" wp14:editId="21C7255E">
                <wp:simplePos x="0" y="0"/>
                <wp:positionH relativeFrom="column">
                  <wp:posOffset>2971800</wp:posOffset>
                </wp:positionH>
                <wp:positionV relativeFrom="paragraph">
                  <wp:posOffset>144780</wp:posOffset>
                </wp:positionV>
                <wp:extent cx="1600200" cy="800100"/>
                <wp:effectExtent l="76200" t="25400" r="76200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64" o:spid="_x0000_s1026" type="#_x0000_t32" style="position:absolute;margin-left:234pt;margin-top:11.4pt;width:126pt;height:63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C2731BF" w14:textId="46FCF34F" w:rsidR="00B64BCC" w:rsidRDefault="00F028F6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Helvetica" w:hAnsi="Helvetica" w:cs="Helvetica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41B0E2" wp14:editId="25DCCC41">
                <wp:simplePos x="0" y="0"/>
                <wp:positionH relativeFrom="column">
                  <wp:posOffset>4457700</wp:posOffset>
                </wp:positionH>
                <wp:positionV relativeFrom="paragraph">
                  <wp:posOffset>54610</wp:posOffset>
                </wp:positionV>
                <wp:extent cx="457200" cy="4572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702FA" w14:textId="33CF6367" w:rsidR="00FF142B" w:rsidRPr="00BE0470" w:rsidRDefault="00FF142B" w:rsidP="00313CE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</w:t>
                            </w:r>
                          </w:p>
                          <w:p w14:paraId="0ABA2543" w14:textId="77777777" w:rsidR="00FF142B" w:rsidRPr="00BE0470" w:rsidRDefault="00FF142B" w:rsidP="00313CE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34" o:spid="_x0000_s1034" type="#_x0000_t202" style="position:absolute;left:0;text-align:left;margin-left:351pt;margin-top:4.3pt;width:36pt;height:3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" filled="f" stroked="f">
                <v:textbox>
                  <w:txbxContent>
                    <w:p w14:paraId="627702FA" w14:textId="33CF6367" w:rsidR="00FF142B" w:rsidRPr="00BE0470" w:rsidRDefault="00FF142B" w:rsidP="00313CE9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</w:t>
                      </w:r>
                    </w:p>
                    <w:p w14:paraId="0ABA2543" w14:textId="77777777" w:rsidR="00FF142B" w:rsidRPr="00BE0470" w:rsidRDefault="00FF142B" w:rsidP="00313CE9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AC5330" w14:textId="6F7DA7EF" w:rsidR="00B64BCC" w:rsidRDefault="00F028F6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Helvetica" w:hAnsi="Helvetica" w:cs="Helvetica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50D859" wp14:editId="1FA0C2DD">
                <wp:simplePos x="0" y="0"/>
                <wp:positionH relativeFrom="column">
                  <wp:posOffset>2857500</wp:posOffset>
                </wp:positionH>
                <wp:positionV relativeFrom="paragraph">
                  <wp:posOffset>78740</wp:posOffset>
                </wp:positionV>
                <wp:extent cx="1600200" cy="800100"/>
                <wp:effectExtent l="76200" t="25400" r="7620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38" o:spid="_x0000_s1026" type="#_x0000_t32" style="position:absolute;margin-left:225pt;margin-top:6.2pt;width:126pt;height:63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C003A5E" w14:textId="77777777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2FCC1180" w14:textId="77777777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42C81DF6" w14:textId="77777777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123244A1" w14:textId="539CD3F0" w:rsidR="00B64BCC" w:rsidRDefault="00313CE9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Helvetica" w:hAnsi="Helvetica" w:cs="Helvetica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7E29EE" wp14:editId="1695CC42">
                <wp:simplePos x="0" y="0"/>
                <wp:positionH relativeFrom="column">
                  <wp:posOffset>228600</wp:posOffset>
                </wp:positionH>
                <wp:positionV relativeFrom="paragraph">
                  <wp:posOffset>80645</wp:posOffset>
                </wp:positionV>
                <wp:extent cx="1143000" cy="571500"/>
                <wp:effectExtent l="50800" t="50800" r="7620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29" o:spid="_x0000_s1026" type="#_x0000_t32" style="position:absolute;margin-left:18pt;margin-top:6.35pt;width:90pt;height:4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D7F9B4C" w14:textId="77777777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13757F0A" w14:textId="7A5CF8B3" w:rsidR="00B64BCC" w:rsidRDefault="00F028F6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Helvetica" w:hAnsi="Helvetica" w:cs="Helvetica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BA01EE" wp14:editId="40EEE9A0">
                <wp:simplePos x="0" y="0"/>
                <wp:positionH relativeFrom="column">
                  <wp:posOffset>-228600</wp:posOffset>
                </wp:positionH>
                <wp:positionV relativeFrom="paragraph">
                  <wp:posOffset>-5080</wp:posOffset>
                </wp:positionV>
                <wp:extent cx="457200" cy="4572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C7451" w14:textId="1F309321" w:rsidR="00FF142B" w:rsidRPr="00BE0470" w:rsidRDefault="00FF142B" w:rsidP="00BE047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</w:t>
                            </w:r>
                          </w:p>
                          <w:p w14:paraId="14E72145" w14:textId="77777777" w:rsidR="00FF142B" w:rsidRPr="00BE0470" w:rsidRDefault="00FF142B" w:rsidP="00BE047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67" o:spid="_x0000_s1035" type="#_x0000_t202" style="position:absolute;left:0;text-align:left;margin-left:-17.95pt;margin-top:-.35pt;width:36pt;height:3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" filled="f" stroked="f">
                <v:textbox>
                  <w:txbxContent>
                    <w:p w14:paraId="2B5C7451" w14:textId="1F309321" w:rsidR="00FF142B" w:rsidRPr="00BE0470" w:rsidRDefault="00FF142B" w:rsidP="00BE0470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</w:t>
                      </w:r>
                    </w:p>
                    <w:p w14:paraId="14E72145" w14:textId="77777777" w:rsidR="00FF142B" w:rsidRPr="00BE0470" w:rsidRDefault="00FF142B" w:rsidP="00BE0470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7B9F">
        <w:rPr>
          <w:rFonts w:ascii="Helvetica" w:hAnsi="Helvetica" w:cs="Helvetica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F94632" wp14:editId="4E3BFBA3">
                <wp:simplePos x="0" y="0"/>
                <wp:positionH relativeFrom="column">
                  <wp:posOffset>-114300</wp:posOffset>
                </wp:positionH>
                <wp:positionV relativeFrom="paragraph">
                  <wp:posOffset>128905</wp:posOffset>
                </wp:positionV>
                <wp:extent cx="1371600" cy="685800"/>
                <wp:effectExtent l="50800" t="50800" r="76200" b="1016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59" o:spid="_x0000_s1026" type="#_x0000_t32" style="position:absolute;margin-left:-8.95pt;margin-top:10.15pt;width:108pt;height:54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D97609A" w14:textId="5D9C7673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5361AFBD" w14:textId="4208D32C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659FBD8D" w14:textId="6784C4B1" w:rsidR="00B64BCC" w:rsidRDefault="00313CE9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Helvetica" w:hAnsi="Helvetica" w:cs="Helvetica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07604A" wp14:editId="4324DEB7">
                <wp:simplePos x="0" y="0"/>
                <wp:positionH relativeFrom="column">
                  <wp:posOffset>-571500</wp:posOffset>
                </wp:positionH>
                <wp:positionV relativeFrom="paragraph">
                  <wp:posOffset>86995</wp:posOffset>
                </wp:positionV>
                <wp:extent cx="457200" cy="4572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8EB60" w14:textId="3E9BCEEF" w:rsidR="00FF142B" w:rsidRPr="00BE0470" w:rsidRDefault="00FF142B" w:rsidP="00BE047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68" o:spid="_x0000_s1036" type="#_x0000_t202" style="position:absolute;left:0;text-align:left;margin-left:-44.95pt;margin-top:6.85pt;width:36pt;height:3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" filled="f" stroked="f">
                <v:textbox>
                  <w:txbxContent>
                    <w:p w14:paraId="19F8EB60" w14:textId="3E9BCEEF" w:rsidR="00FF142B" w:rsidRPr="00BE0470" w:rsidRDefault="00FF142B" w:rsidP="00BE0470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3C37A689" w14:textId="77777777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3DFCA738" w14:textId="7C98D6C2" w:rsidR="00B64BCC" w:rsidRDefault="00F028F6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Helvetica" w:hAnsi="Helvetica" w:cs="Helvetica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04CE79" wp14:editId="69890330">
                <wp:simplePos x="0" y="0"/>
                <wp:positionH relativeFrom="column">
                  <wp:posOffset>-114300</wp:posOffset>
                </wp:positionH>
                <wp:positionV relativeFrom="paragraph">
                  <wp:posOffset>116205</wp:posOffset>
                </wp:positionV>
                <wp:extent cx="457200" cy="4572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02A0A" w14:textId="499306A8" w:rsidR="00FF142B" w:rsidRPr="00BE0470" w:rsidRDefault="00FF142B" w:rsidP="00F028F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G</w:t>
                            </w:r>
                            <w:r>
                              <w:rPr>
                                <w:noProof/>
                                <w:sz w:val="48"/>
                                <w:szCs w:val="48"/>
                                <w:lang w:eastAsia="en-AU"/>
                              </w:rPr>
                              <w:drawing>
                                <wp:inline distT="0" distB="0" distL="0" distR="0" wp14:anchorId="706484A6" wp14:editId="7ED3A1FB">
                                  <wp:extent cx="274320" cy="460843"/>
                                  <wp:effectExtent l="0" t="0" r="5080" b="0"/>
                                  <wp:docPr id="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4608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E9788E" w14:textId="77777777" w:rsidR="00FF142B" w:rsidRPr="00BE0470" w:rsidRDefault="00FF142B" w:rsidP="00F028F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39" o:spid="_x0000_s1037" type="#_x0000_t202" style="position:absolute;left:0;text-align:left;margin-left:-8.95pt;margin-top:9.15pt;width:36pt;height:3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" filled="f" stroked="f">
                <v:textbox>
                  <w:txbxContent>
                    <w:p w14:paraId="07D02A0A" w14:textId="499306A8" w:rsidR="00FF142B" w:rsidRPr="00BE0470" w:rsidRDefault="00FF142B" w:rsidP="00F028F6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G</w:t>
                      </w:r>
                      <w:r>
                        <w:rPr>
                          <w:noProof/>
                          <w:sz w:val="48"/>
                          <w:szCs w:val="48"/>
                          <w:lang w:val="en-US"/>
                        </w:rPr>
                        <w:drawing>
                          <wp:inline distT="0" distB="0" distL="0" distR="0" wp14:anchorId="706484A6" wp14:editId="7ED3A1FB">
                            <wp:extent cx="274320" cy="460843"/>
                            <wp:effectExtent l="0" t="0" r="5080" b="0"/>
                            <wp:docPr id="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" cy="460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E9788E" w14:textId="77777777" w:rsidR="00FF142B" w:rsidRPr="00BE0470" w:rsidRDefault="00FF142B" w:rsidP="00F028F6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A7D3D5" w14:textId="5678FDE1" w:rsidR="00B64BCC" w:rsidRDefault="00F028F6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Helvetica" w:hAnsi="Helvetica" w:cs="Helvetica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C73DB1" wp14:editId="7AB09459">
                <wp:simplePos x="0" y="0"/>
                <wp:positionH relativeFrom="column">
                  <wp:posOffset>571500</wp:posOffset>
                </wp:positionH>
                <wp:positionV relativeFrom="paragraph">
                  <wp:posOffset>140335</wp:posOffset>
                </wp:positionV>
                <wp:extent cx="457200" cy="4572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B15DE" w14:textId="1A1F4D38" w:rsidR="00FF142B" w:rsidRPr="00BE0470" w:rsidRDefault="00FF142B" w:rsidP="00F028F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H</w:t>
                            </w:r>
                            <w:r>
                              <w:rPr>
                                <w:noProof/>
                                <w:sz w:val="48"/>
                                <w:szCs w:val="48"/>
                                <w:lang w:eastAsia="en-AU"/>
                              </w:rPr>
                              <w:drawing>
                                <wp:inline distT="0" distB="0" distL="0" distR="0" wp14:anchorId="6FA3146A" wp14:editId="5E530CA2">
                                  <wp:extent cx="274320" cy="460843"/>
                                  <wp:effectExtent l="0" t="0" r="5080" b="0"/>
                                  <wp:docPr id="4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4608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A28E90" w14:textId="77777777" w:rsidR="00FF142B" w:rsidRPr="00BE0470" w:rsidRDefault="00FF142B" w:rsidP="00F028F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41" o:spid="_x0000_s1038" type="#_x0000_t202" style="position:absolute;left:0;text-align:left;margin-left:45pt;margin-top:11.05pt;width:36pt;height:3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" filled="f" stroked="f">
                <v:textbox>
                  <w:txbxContent>
                    <w:p w14:paraId="119B15DE" w14:textId="1A1F4D38" w:rsidR="00FF142B" w:rsidRPr="00BE0470" w:rsidRDefault="00FF142B" w:rsidP="00F028F6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H</w:t>
                      </w:r>
                      <w:r>
                        <w:rPr>
                          <w:noProof/>
                          <w:sz w:val="48"/>
                          <w:szCs w:val="48"/>
                          <w:lang w:val="en-US"/>
                        </w:rPr>
                        <w:drawing>
                          <wp:inline distT="0" distB="0" distL="0" distR="0" wp14:anchorId="6FA3146A" wp14:editId="5E530CA2">
                            <wp:extent cx="274320" cy="460843"/>
                            <wp:effectExtent l="0" t="0" r="5080" b="0"/>
                            <wp:docPr id="4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" cy="460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A28E90" w14:textId="77777777" w:rsidR="00FF142B" w:rsidRPr="00BE0470" w:rsidRDefault="00FF142B" w:rsidP="00F028F6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76469A" w14:textId="18E5E7DE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117F72F1" w14:textId="77777777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46217522" w14:textId="77777777" w:rsidR="00B64BCC" w:rsidRDefault="00B64BCC" w:rsidP="00B64BCC">
      <w:pPr>
        <w:rPr>
          <w:rFonts w:ascii="Arial" w:hAnsi="Arial" w:cs="Arial"/>
          <w:b/>
          <w:sz w:val="28"/>
          <w:szCs w:val="28"/>
        </w:rPr>
      </w:pPr>
    </w:p>
    <w:p w14:paraId="2F103BD2" w14:textId="77777777" w:rsidR="00501081" w:rsidRDefault="00501081" w:rsidP="00B64BCC">
      <w:pPr>
        <w:rPr>
          <w:rFonts w:ascii="Arial" w:hAnsi="Arial" w:cs="Arial"/>
          <w:b/>
          <w:sz w:val="28"/>
          <w:szCs w:val="28"/>
        </w:rPr>
      </w:pPr>
    </w:p>
    <w:p w14:paraId="384A4667" w14:textId="261DD252" w:rsidR="00B64BCC" w:rsidRDefault="00F028F6" w:rsidP="00B64BCC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 _______________________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E</w:t>
      </w:r>
      <w:r w:rsidR="00B64BCC">
        <w:rPr>
          <w:rFonts w:ascii="Arial" w:hAnsi="Arial" w:cs="Arial"/>
          <w:b/>
          <w:sz w:val="28"/>
          <w:szCs w:val="28"/>
        </w:rPr>
        <w:t xml:space="preserve"> _______________________</w:t>
      </w:r>
    </w:p>
    <w:p w14:paraId="0C97755E" w14:textId="77777777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297E4CB9" w14:textId="4C2EFF35" w:rsidR="00B64BCC" w:rsidRDefault="00F028F6" w:rsidP="00FC14F4">
      <w:pPr>
        <w:ind w:left="-42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 _______________________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F</w:t>
      </w:r>
      <w:r w:rsidR="00B64BCC">
        <w:rPr>
          <w:rFonts w:ascii="Arial" w:hAnsi="Arial" w:cs="Arial"/>
          <w:b/>
          <w:sz w:val="28"/>
          <w:szCs w:val="28"/>
        </w:rPr>
        <w:t xml:space="preserve"> _______________________</w:t>
      </w:r>
    </w:p>
    <w:p w14:paraId="6D522A2C" w14:textId="77777777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773C0F58" w14:textId="49D59851" w:rsidR="00F028F6" w:rsidRDefault="00F028F6" w:rsidP="00313CE9">
      <w:pPr>
        <w:ind w:left="-426" w:right="-66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 _______________________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G _______________________</w:t>
      </w:r>
      <w:r>
        <w:rPr>
          <w:rFonts w:ascii="Arial" w:hAnsi="Arial" w:cs="Arial"/>
          <w:b/>
          <w:sz w:val="28"/>
          <w:szCs w:val="28"/>
        </w:rPr>
        <w:tab/>
      </w:r>
    </w:p>
    <w:p w14:paraId="78CFD052" w14:textId="77777777" w:rsidR="00F028F6" w:rsidRDefault="00F028F6" w:rsidP="00313CE9">
      <w:pPr>
        <w:ind w:left="-426" w:right="-666"/>
        <w:rPr>
          <w:rFonts w:ascii="Arial" w:hAnsi="Arial" w:cs="Arial"/>
          <w:b/>
          <w:sz w:val="28"/>
          <w:szCs w:val="28"/>
        </w:rPr>
      </w:pPr>
    </w:p>
    <w:p w14:paraId="2E2A767B" w14:textId="5AB3A699" w:rsidR="00B64BCC" w:rsidRDefault="00F028F6" w:rsidP="00313CE9">
      <w:pPr>
        <w:ind w:left="-426" w:right="-666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 _______________________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H _______________________</w:t>
      </w:r>
      <w:r>
        <w:rPr>
          <w:rFonts w:ascii="Arial" w:hAnsi="Arial" w:cs="Arial"/>
          <w:b/>
          <w:sz w:val="28"/>
          <w:szCs w:val="28"/>
        </w:rPr>
        <w:tab/>
      </w:r>
      <w:r w:rsidR="00B64BCC">
        <w:rPr>
          <w:rFonts w:ascii="Arial" w:hAnsi="Arial" w:cs="Arial"/>
          <w:b/>
          <w:sz w:val="28"/>
          <w:szCs w:val="28"/>
        </w:rPr>
        <w:tab/>
      </w:r>
      <w:r w:rsidR="00B64BCC">
        <w:rPr>
          <w:rFonts w:ascii="Arial" w:hAnsi="Arial" w:cs="Arial"/>
          <w:b/>
          <w:sz w:val="28"/>
          <w:szCs w:val="28"/>
        </w:rPr>
        <w:tab/>
        <w:t xml:space="preserve">           </w:t>
      </w:r>
      <w:r w:rsidR="00A31FA4">
        <w:rPr>
          <w:rFonts w:ascii="Arial" w:hAnsi="Arial" w:cs="Arial"/>
          <w:b/>
          <w:sz w:val="28"/>
          <w:szCs w:val="28"/>
        </w:rPr>
        <w:t xml:space="preserve">  </w:t>
      </w:r>
      <w:r w:rsidR="00313CE9">
        <w:rPr>
          <w:rFonts w:ascii="Arial" w:hAnsi="Arial" w:cs="Arial"/>
          <w:b/>
          <w:sz w:val="28"/>
          <w:szCs w:val="28"/>
        </w:rPr>
        <w:tab/>
      </w:r>
      <w:r w:rsidR="00313CE9">
        <w:rPr>
          <w:rFonts w:ascii="Arial" w:hAnsi="Arial" w:cs="Arial"/>
          <w:b/>
          <w:sz w:val="28"/>
          <w:szCs w:val="28"/>
        </w:rPr>
        <w:tab/>
      </w:r>
      <w:r w:rsidR="00313CE9">
        <w:rPr>
          <w:rFonts w:ascii="Arial" w:hAnsi="Arial" w:cs="Arial"/>
          <w:b/>
          <w:sz w:val="28"/>
          <w:szCs w:val="28"/>
        </w:rPr>
        <w:tab/>
      </w:r>
      <w:r w:rsidR="00313CE9">
        <w:rPr>
          <w:rFonts w:ascii="Arial" w:hAnsi="Arial" w:cs="Arial"/>
          <w:b/>
          <w:sz w:val="28"/>
          <w:szCs w:val="28"/>
        </w:rPr>
        <w:tab/>
      </w:r>
      <w:r w:rsidR="00313CE9">
        <w:rPr>
          <w:rFonts w:ascii="Arial" w:hAnsi="Arial" w:cs="Arial"/>
          <w:b/>
          <w:sz w:val="28"/>
          <w:szCs w:val="28"/>
        </w:rPr>
        <w:tab/>
      </w:r>
      <w:r w:rsidR="00313CE9">
        <w:rPr>
          <w:rFonts w:ascii="Arial" w:hAnsi="Arial" w:cs="Arial"/>
          <w:b/>
          <w:sz w:val="28"/>
          <w:szCs w:val="28"/>
        </w:rPr>
        <w:tab/>
      </w:r>
      <w:r w:rsidR="00313CE9">
        <w:rPr>
          <w:rFonts w:ascii="Arial" w:hAnsi="Arial" w:cs="Arial"/>
          <w:b/>
          <w:sz w:val="28"/>
          <w:szCs w:val="28"/>
        </w:rPr>
        <w:tab/>
      </w:r>
      <w:r w:rsidR="00313CE9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(4</w:t>
      </w:r>
      <w:r w:rsidR="00B64BCC">
        <w:rPr>
          <w:rFonts w:ascii="Arial" w:hAnsi="Arial" w:cs="Arial"/>
          <w:sz w:val="28"/>
          <w:szCs w:val="28"/>
        </w:rPr>
        <w:t xml:space="preserve"> Marks)</w:t>
      </w:r>
    </w:p>
    <w:p w14:paraId="66B84C2D" w14:textId="77777777" w:rsidR="00B64BCC" w:rsidRDefault="00B64BCC" w:rsidP="00FC14F4">
      <w:pPr>
        <w:ind w:left="-426"/>
        <w:rPr>
          <w:rFonts w:ascii="Arial" w:hAnsi="Arial" w:cs="Arial"/>
          <w:b/>
          <w:sz w:val="28"/>
          <w:szCs w:val="28"/>
        </w:rPr>
      </w:pPr>
    </w:p>
    <w:p w14:paraId="2AB50EB2" w14:textId="0A8B0655" w:rsidR="00FC14F4" w:rsidRPr="00FC14F4" w:rsidRDefault="00FC14F4" w:rsidP="00FC14F4">
      <w:pPr>
        <w:ind w:left="-426"/>
        <w:rPr>
          <w:rFonts w:ascii="Arial" w:hAnsi="Arial" w:cs="Arial"/>
          <w:b/>
          <w:sz w:val="28"/>
          <w:szCs w:val="28"/>
        </w:rPr>
      </w:pPr>
      <w:r w:rsidRPr="00FC14F4">
        <w:rPr>
          <w:rFonts w:ascii="Arial" w:hAnsi="Arial" w:cs="Arial"/>
          <w:b/>
          <w:sz w:val="28"/>
          <w:szCs w:val="28"/>
        </w:rPr>
        <w:br w:type="page"/>
      </w:r>
    </w:p>
    <w:p w14:paraId="419BD14F" w14:textId="0136B471" w:rsidR="00822CF1" w:rsidRPr="00905EF4" w:rsidRDefault="00905EF4" w:rsidP="00792488">
      <w:pPr>
        <w:ind w:left="-426" w:right="-1056"/>
        <w:rPr>
          <w:rFonts w:ascii="Arial" w:hAnsi="Arial" w:cs="Arial"/>
          <w:b/>
          <w:sz w:val="28"/>
          <w:szCs w:val="28"/>
        </w:rPr>
      </w:pPr>
      <w:r w:rsidRPr="00905EF4">
        <w:rPr>
          <w:rFonts w:ascii="Arial" w:hAnsi="Arial" w:cs="Arial"/>
          <w:b/>
          <w:sz w:val="28"/>
          <w:szCs w:val="28"/>
        </w:rPr>
        <w:lastRenderedPageBreak/>
        <w:t>SECTION THREE – EXTENDED ANSWER</w:t>
      </w:r>
    </w:p>
    <w:p w14:paraId="20D2FCED" w14:textId="77777777" w:rsidR="00905EF4" w:rsidRDefault="00905EF4" w:rsidP="00792488">
      <w:pPr>
        <w:ind w:left="-426" w:right="-1056"/>
        <w:rPr>
          <w:rFonts w:ascii="Arial" w:hAnsi="Arial" w:cs="Arial"/>
          <w:sz w:val="28"/>
          <w:szCs w:val="28"/>
        </w:rPr>
      </w:pPr>
    </w:p>
    <w:p w14:paraId="3462C24E" w14:textId="5FDC486A" w:rsidR="00905EF4" w:rsidRDefault="00905EF4" w:rsidP="00792488">
      <w:pPr>
        <w:ind w:left="-426" w:right="-105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One question worth 10 marks</w:t>
      </w:r>
    </w:p>
    <w:p w14:paraId="593DD195" w14:textId="54147B63" w:rsidR="00905EF4" w:rsidRDefault="00905EF4" w:rsidP="00792488">
      <w:pPr>
        <w:ind w:left="-426" w:right="-105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 the question in either black or blue pen and pencil for the diagrams.</w:t>
      </w:r>
    </w:p>
    <w:p w14:paraId="30CE70B7" w14:textId="77777777" w:rsidR="00905EF4" w:rsidRDefault="00905EF4" w:rsidP="00792488">
      <w:pPr>
        <w:ind w:left="-426" w:right="-1056"/>
        <w:rPr>
          <w:rFonts w:ascii="Arial" w:hAnsi="Arial" w:cs="Arial"/>
          <w:sz w:val="28"/>
          <w:szCs w:val="28"/>
        </w:rPr>
      </w:pPr>
    </w:p>
    <w:p w14:paraId="7AC6D798" w14:textId="713282F9" w:rsidR="00905EF4" w:rsidRDefault="00905EF4" w:rsidP="00792488">
      <w:pPr>
        <w:ind w:left="-426" w:right="-105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 2</w:t>
      </w:r>
      <w:r w:rsidR="00FC14F4">
        <w:rPr>
          <w:rFonts w:ascii="Arial" w:hAnsi="Arial" w:cs="Arial"/>
          <w:b/>
          <w:sz w:val="28"/>
          <w:szCs w:val="28"/>
        </w:rPr>
        <w:t>8</w:t>
      </w:r>
    </w:p>
    <w:p w14:paraId="545B9B1F" w14:textId="4D4FBA5D" w:rsidR="00F82F0A" w:rsidRDefault="00EA4AC2" w:rsidP="00501081">
      <w:pPr>
        <w:ind w:left="-426" w:right="-105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List </w:t>
      </w:r>
      <w:r w:rsidR="00501081">
        <w:rPr>
          <w:rFonts w:ascii="Arial" w:hAnsi="Arial" w:cs="Arial"/>
          <w:sz w:val="28"/>
          <w:szCs w:val="28"/>
        </w:rPr>
        <w:t xml:space="preserve">and explain </w:t>
      </w:r>
      <w:r>
        <w:rPr>
          <w:rFonts w:ascii="Arial" w:hAnsi="Arial" w:cs="Arial"/>
          <w:sz w:val="28"/>
          <w:szCs w:val="28"/>
        </w:rPr>
        <w:t>five factors that affect enzyme function</w:t>
      </w:r>
      <w:r w:rsidR="00501081">
        <w:rPr>
          <w:rFonts w:ascii="Arial" w:hAnsi="Arial" w:cs="Arial"/>
          <w:sz w:val="28"/>
          <w:szCs w:val="28"/>
        </w:rPr>
        <w:tab/>
      </w:r>
      <w:r w:rsidR="00501081">
        <w:rPr>
          <w:rFonts w:ascii="Arial" w:hAnsi="Arial" w:cs="Arial"/>
          <w:sz w:val="28"/>
          <w:szCs w:val="28"/>
        </w:rPr>
        <w:tab/>
        <w:t xml:space="preserve">     </w:t>
      </w:r>
      <w:r w:rsidR="00FB14E8">
        <w:rPr>
          <w:rFonts w:ascii="Arial" w:hAnsi="Arial" w:cs="Arial"/>
          <w:sz w:val="28"/>
          <w:szCs w:val="28"/>
        </w:rPr>
        <w:t>(10 marks)</w:t>
      </w:r>
    </w:p>
    <w:p w14:paraId="0E5A7AEE" w14:textId="39D54BFF" w:rsidR="00905EF4" w:rsidRPr="00FB14E8" w:rsidRDefault="00905EF4" w:rsidP="00FF142B">
      <w:pPr>
        <w:pStyle w:val="ListParagraph"/>
        <w:spacing w:line="360" w:lineRule="auto"/>
        <w:ind w:left="-426" w:right="-347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 w:rsidR="00DB16D9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</w:t>
      </w:r>
    </w:p>
    <w:p w14:paraId="402AA632" w14:textId="63C3B0F1" w:rsidR="00905EF4" w:rsidRPr="00FB14E8" w:rsidRDefault="00905EF4" w:rsidP="00FF142B">
      <w:pPr>
        <w:pStyle w:val="ListParagraph"/>
        <w:spacing w:line="360" w:lineRule="auto"/>
        <w:ind w:left="-426" w:right="-347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16D9">
        <w:rPr>
          <w:rFonts w:ascii="Arial" w:hAnsi="Arial" w:cs="Arial"/>
          <w:color w:val="7F7F7F" w:themeColor="text1" w:themeTint="80"/>
          <w:sz w:val="28"/>
          <w:szCs w:val="28"/>
        </w:rPr>
        <w:t>______</w:t>
      </w:r>
    </w:p>
    <w:p w14:paraId="3F36ACAC" w14:textId="46D13AA5" w:rsidR="00905EF4" w:rsidRPr="00FB14E8" w:rsidRDefault="00905EF4" w:rsidP="00FF142B">
      <w:pPr>
        <w:pStyle w:val="ListParagraph"/>
        <w:spacing w:line="360" w:lineRule="auto"/>
        <w:ind w:left="-426" w:right="-347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</w:t>
      </w:r>
      <w:r w:rsidR="00DB16D9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</w:t>
      </w:r>
    </w:p>
    <w:p w14:paraId="2F8B1A87" w14:textId="6568080E" w:rsidR="00905EF4" w:rsidRPr="00FB14E8" w:rsidRDefault="00905EF4" w:rsidP="00FF142B">
      <w:pPr>
        <w:pStyle w:val="ListParagraph"/>
        <w:spacing w:line="360" w:lineRule="auto"/>
        <w:ind w:left="-426" w:right="-347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16D9">
        <w:rPr>
          <w:rFonts w:ascii="Arial" w:hAnsi="Arial" w:cs="Arial"/>
          <w:color w:val="7F7F7F" w:themeColor="text1" w:themeTint="80"/>
          <w:sz w:val="28"/>
          <w:szCs w:val="28"/>
        </w:rPr>
        <w:t>______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</w:t>
      </w:r>
    </w:p>
    <w:p w14:paraId="068570EF" w14:textId="630A009D" w:rsidR="00905EF4" w:rsidRPr="00FB14E8" w:rsidRDefault="00905EF4" w:rsidP="00FF142B">
      <w:pPr>
        <w:pStyle w:val="ListParagraph"/>
        <w:spacing w:line="360" w:lineRule="auto"/>
        <w:ind w:left="-426" w:right="-347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</w:t>
      </w:r>
      <w:r w:rsidR="00DB16D9">
        <w:rPr>
          <w:rFonts w:ascii="Arial" w:hAnsi="Arial" w:cs="Arial"/>
          <w:color w:val="7F7F7F" w:themeColor="text1" w:themeTint="80"/>
          <w:sz w:val="28"/>
          <w:szCs w:val="28"/>
        </w:rPr>
        <w:t>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</w:t>
      </w:r>
    </w:p>
    <w:p w14:paraId="484A23AA" w14:textId="11C666B9" w:rsidR="00905EF4" w:rsidRPr="00FB14E8" w:rsidRDefault="00905EF4" w:rsidP="00FF142B">
      <w:pPr>
        <w:pStyle w:val="ListParagraph"/>
        <w:spacing w:line="360" w:lineRule="auto"/>
        <w:ind w:left="-426" w:right="-347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lastRenderedPageBreak/>
        <w:t>_________________________________________________________________________________________________</w:t>
      </w:r>
      <w:r w:rsidR="00DB16D9">
        <w:rPr>
          <w:rFonts w:ascii="Arial" w:hAnsi="Arial" w:cs="Arial"/>
          <w:color w:val="7F7F7F" w:themeColor="text1" w:themeTint="80"/>
          <w:sz w:val="28"/>
          <w:szCs w:val="28"/>
        </w:rPr>
        <w:t>______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</w:t>
      </w:r>
    </w:p>
    <w:p w14:paraId="662ABDBC" w14:textId="05879D84" w:rsidR="00905EF4" w:rsidRPr="00FB14E8" w:rsidRDefault="00905EF4" w:rsidP="00FF142B">
      <w:pPr>
        <w:pStyle w:val="ListParagraph"/>
        <w:spacing w:line="360" w:lineRule="auto"/>
        <w:ind w:left="-426" w:right="-347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16D9">
        <w:rPr>
          <w:rFonts w:ascii="Arial" w:hAnsi="Arial" w:cs="Arial"/>
          <w:color w:val="7F7F7F" w:themeColor="text1" w:themeTint="80"/>
          <w:sz w:val="28"/>
          <w:szCs w:val="28"/>
        </w:rPr>
        <w:t>______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</w:t>
      </w:r>
    </w:p>
    <w:p w14:paraId="5548A7C8" w14:textId="0C9BF56A" w:rsidR="00905EF4" w:rsidRPr="00FB14E8" w:rsidRDefault="00FF142B" w:rsidP="00FF142B">
      <w:pPr>
        <w:pStyle w:val="ListParagraph"/>
        <w:spacing w:line="360" w:lineRule="auto"/>
        <w:ind w:left="-426" w:right="-347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>___</w:t>
      </w:r>
      <w:r w:rsidR="00905EF4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 w:rsidR="00DB16D9">
        <w:rPr>
          <w:rFonts w:ascii="Arial" w:hAnsi="Arial" w:cs="Arial"/>
          <w:color w:val="7F7F7F" w:themeColor="text1" w:themeTint="80"/>
          <w:sz w:val="28"/>
          <w:szCs w:val="28"/>
        </w:rPr>
        <w:t>______</w:t>
      </w:r>
      <w:r w:rsidR="00905EF4"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</w:t>
      </w:r>
    </w:p>
    <w:p w14:paraId="5F598835" w14:textId="049C8FCB" w:rsidR="00905EF4" w:rsidRPr="00FB14E8" w:rsidRDefault="00905EF4" w:rsidP="00FF142B">
      <w:pPr>
        <w:pStyle w:val="ListParagraph"/>
        <w:spacing w:line="360" w:lineRule="auto"/>
        <w:ind w:left="-426" w:right="-347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16D9">
        <w:rPr>
          <w:rFonts w:ascii="Arial" w:hAnsi="Arial" w:cs="Arial"/>
          <w:color w:val="7F7F7F" w:themeColor="text1" w:themeTint="80"/>
          <w:sz w:val="28"/>
          <w:szCs w:val="28"/>
        </w:rPr>
        <w:t>______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</w:t>
      </w:r>
    </w:p>
    <w:p w14:paraId="08CB5052" w14:textId="0545245C" w:rsidR="00905EF4" w:rsidRPr="00FB14E8" w:rsidRDefault="00905EF4" w:rsidP="00FF142B">
      <w:pPr>
        <w:pStyle w:val="ListParagraph"/>
        <w:spacing w:line="360" w:lineRule="auto"/>
        <w:ind w:left="-426" w:right="-347"/>
        <w:rPr>
          <w:rFonts w:ascii="Arial" w:hAnsi="Arial" w:cs="Arial"/>
          <w:color w:val="7F7F7F" w:themeColor="text1" w:themeTint="80"/>
          <w:sz w:val="28"/>
          <w:szCs w:val="28"/>
        </w:rPr>
      </w:pP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16D9">
        <w:rPr>
          <w:rFonts w:ascii="Arial" w:hAnsi="Arial" w:cs="Arial"/>
          <w:color w:val="7F7F7F" w:themeColor="text1" w:themeTint="80"/>
          <w:sz w:val="28"/>
          <w:szCs w:val="28"/>
        </w:rPr>
        <w:t>______</w:t>
      </w:r>
      <w:r w:rsidRPr="00FB14E8">
        <w:rPr>
          <w:rFonts w:ascii="Arial" w:hAnsi="Arial" w:cs="Arial"/>
          <w:color w:val="7F7F7F" w:themeColor="text1" w:themeTint="80"/>
          <w:sz w:val="28"/>
          <w:szCs w:val="28"/>
        </w:rPr>
        <w:t>________________________________________________________________________</w:t>
      </w:r>
    </w:p>
    <w:p w14:paraId="0BAE26E0" w14:textId="77777777" w:rsidR="00792488" w:rsidRPr="00792488" w:rsidRDefault="00792488" w:rsidP="00792488">
      <w:pPr>
        <w:pStyle w:val="ListParagraph"/>
        <w:ind w:left="-567" w:right="-347"/>
        <w:rPr>
          <w:rFonts w:ascii="Arial" w:hAnsi="Arial" w:cs="Arial"/>
          <w:sz w:val="28"/>
          <w:szCs w:val="28"/>
        </w:rPr>
      </w:pPr>
    </w:p>
    <w:sectPr w:rsidR="00792488" w:rsidRPr="00792488" w:rsidSect="00B64BCC">
      <w:pgSz w:w="11900" w:h="16840"/>
      <w:pgMar w:top="1440" w:right="1552" w:bottom="142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B783E"/>
    <w:multiLevelType w:val="hybridMultilevel"/>
    <w:tmpl w:val="0CC8CD7A"/>
    <w:lvl w:ilvl="0" w:tplc="0FFC7AD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87F2315"/>
    <w:multiLevelType w:val="hybridMultilevel"/>
    <w:tmpl w:val="FEBAAEF8"/>
    <w:lvl w:ilvl="0" w:tplc="AC8892D2">
      <w:start w:val="1"/>
      <w:numFmt w:val="lowerRoman"/>
      <w:lvlText w:val="%1)"/>
      <w:lvlJc w:val="left"/>
      <w:pPr>
        <w:ind w:left="29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09357A27"/>
    <w:multiLevelType w:val="hybridMultilevel"/>
    <w:tmpl w:val="6F0A38A6"/>
    <w:lvl w:ilvl="0" w:tplc="580C5F3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0B421980"/>
    <w:multiLevelType w:val="hybridMultilevel"/>
    <w:tmpl w:val="DD9C693E"/>
    <w:lvl w:ilvl="0" w:tplc="C120769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176F2A26"/>
    <w:multiLevelType w:val="hybridMultilevel"/>
    <w:tmpl w:val="DF2C3666"/>
    <w:lvl w:ilvl="0" w:tplc="D3E493B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1BD62158"/>
    <w:multiLevelType w:val="hybridMultilevel"/>
    <w:tmpl w:val="D390F3EC"/>
    <w:lvl w:ilvl="0" w:tplc="3E7A60D8">
      <w:start w:val="1"/>
      <w:numFmt w:val="lowerLetter"/>
      <w:lvlText w:val="%1)"/>
      <w:lvlJc w:val="left"/>
      <w:pPr>
        <w:ind w:left="87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6">
    <w:nsid w:val="1C454A3E"/>
    <w:multiLevelType w:val="hybridMultilevel"/>
    <w:tmpl w:val="B716550A"/>
    <w:lvl w:ilvl="0" w:tplc="04429F3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21E16EC4"/>
    <w:multiLevelType w:val="hybridMultilevel"/>
    <w:tmpl w:val="30DCC96A"/>
    <w:lvl w:ilvl="0" w:tplc="81BEF58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25917220"/>
    <w:multiLevelType w:val="hybridMultilevel"/>
    <w:tmpl w:val="310AC966"/>
    <w:lvl w:ilvl="0" w:tplc="DCF0A67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268D37D3"/>
    <w:multiLevelType w:val="hybridMultilevel"/>
    <w:tmpl w:val="47282DF2"/>
    <w:lvl w:ilvl="0" w:tplc="3B5A348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2BA04AA6"/>
    <w:multiLevelType w:val="hybridMultilevel"/>
    <w:tmpl w:val="F45AC0C6"/>
    <w:lvl w:ilvl="0" w:tplc="BE266F4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DC514B5"/>
    <w:multiLevelType w:val="hybridMultilevel"/>
    <w:tmpl w:val="5D74ACE0"/>
    <w:lvl w:ilvl="0" w:tplc="C32C0A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32B57E57"/>
    <w:multiLevelType w:val="hybridMultilevel"/>
    <w:tmpl w:val="A2263192"/>
    <w:lvl w:ilvl="0" w:tplc="739C818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335B6AD9"/>
    <w:multiLevelType w:val="hybridMultilevel"/>
    <w:tmpl w:val="4DC633A8"/>
    <w:lvl w:ilvl="0" w:tplc="E89EA10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399C4BE9"/>
    <w:multiLevelType w:val="hybridMultilevel"/>
    <w:tmpl w:val="B82611C0"/>
    <w:lvl w:ilvl="0" w:tplc="8F60BFB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3D482EAF"/>
    <w:multiLevelType w:val="hybridMultilevel"/>
    <w:tmpl w:val="6972A328"/>
    <w:lvl w:ilvl="0" w:tplc="D5E6630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3E6B57E4"/>
    <w:multiLevelType w:val="hybridMultilevel"/>
    <w:tmpl w:val="35DED944"/>
    <w:lvl w:ilvl="0" w:tplc="C206FF7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>
    <w:nsid w:val="41994AD6"/>
    <w:multiLevelType w:val="hybridMultilevel"/>
    <w:tmpl w:val="44B67168"/>
    <w:lvl w:ilvl="0" w:tplc="55CCC4D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4C66307D"/>
    <w:multiLevelType w:val="hybridMultilevel"/>
    <w:tmpl w:val="A20AD8C8"/>
    <w:lvl w:ilvl="0" w:tplc="B6EE6E1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>
    <w:nsid w:val="4CDD7F33"/>
    <w:multiLevelType w:val="hybridMultilevel"/>
    <w:tmpl w:val="07F2121C"/>
    <w:lvl w:ilvl="0" w:tplc="986C0AB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>
    <w:nsid w:val="4F2F7714"/>
    <w:multiLevelType w:val="hybridMultilevel"/>
    <w:tmpl w:val="1A962E20"/>
    <w:lvl w:ilvl="0" w:tplc="662AD72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51BA14C9"/>
    <w:multiLevelType w:val="hybridMultilevel"/>
    <w:tmpl w:val="D8501A6C"/>
    <w:lvl w:ilvl="0" w:tplc="A85C82C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>
    <w:nsid w:val="590C6E63"/>
    <w:multiLevelType w:val="hybridMultilevel"/>
    <w:tmpl w:val="5F0A6C4A"/>
    <w:lvl w:ilvl="0" w:tplc="DF568C1A">
      <w:start w:val="2"/>
      <w:numFmt w:val="lowerRoman"/>
      <w:lvlText w:val="%1)"/>
      <w:lvlJc w:val="left"/>
      <w:pPr>
        <w:ind w:left="15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>
    <w:nsid w:val="5C24106B"/>
    <w:multiLevelType w:val="hybridMultilevel"/>
    <w:tmpl w:val="3EB643FA"/>
    <w:lvl w:ilvl="0" w:tplc="A3440B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61C46C3C"/>
    <w:multiLevelType w:val="hybridMultilevel"/>
    <w:tmpl w:val="B8400DF0"/>
    <w:lvl w:ilvl="0" w:tplc="19B8ED6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">
    <w:nsid w:val="6C5E2D08"/>
    <w:multiLevelType w:val="hybridMultilevel"/>
    <w:tmpl w:val="4716A9EC"/>
    <w:lvl w:ilvl="0" w:tplc="A28C714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6E28507E"/>
    <w:multiLevelType w:val="hybridMultilevel"/>
    <w:tmpl w:val="3A705E00"/>
    <w:lvl w:ilvl="0" w:tplc="340890C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70FE0D28"/>
    <w:multiLevelType w:val="hybridMultilevel"/>
    <w:tmpl w:val="4AAC2946"/>
    <w:lvl w:ilvl="0" w:tplc="C9F2F89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">
    <w:nsid w:val="71EE08D7"/>
    <w:multiLevelType w:val="hybridMultilevel"/>
    <w:tmpl w:val="F7CE3F54"/>
    <w:lvl w:ilvl="0" w:tplc="D89A048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74867EA7"/>
    <w:multiLevelType w:val="hybridMultilevel"/>
    <w:tmpl w:val="17A212DC"/>
    <w:lvl w:ilvl="0" w:tplc="6CFC908E">
      <w:start w:val="2"/>
      <w:numFmt w:val="lowerLetter"/>
      <w:lvlText w:val="%1)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0">
    <w:nsid w:val="78076E93"/>
    <w:multiLevelType w:val="hybridMultilevel"/>
    <w:tmpl w:val="049EA4E2"/>
    <w:lvl w:ilvl="0" w:tplc="AB70938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8"/>
  </w:num>
  <w:num w:numId="2">
    <w:abstractNumId w:val="3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19"/>
  </w:num>
  <w:num w:numId="8">
    <w:abstractNumId w:val="6"/>
  </w:num>
  <w:num w:numId="9">
    <w:abstractNumId w:val="14"/>
  </w:num>
  <w:num w:numId="10">
    <w:abstractNumId w:val="17"/>
  </w:num>
  <w:num w:numId="11">
    <w:abstractNumId w:val="30"/>
  </w:num>
  <w:num w:numId="12">
    <w:abstractNumId w:val="13"/>
  </w:num>
  <w:num w:numId="13">
    <w:abstractNumId w:val="15"/>
  </w:num>
  <w:num w:numId="14">
    <w:abstractNumId w:val="4"/>
  </w:num>
  <w:num w:numId="15">
    <w:abstractNumId w:val="2"/>
  </w:num>
  <w:num w:numId="16">
    <w:abstractNumId w:val="25"/>
  </w:num>
  <w:num w:numId="17">
    <w:abstractNumId w:val="0"/>
  </w:num>
  <w:num w:numId="18">
    <w:abstractNumId w:val="26"/>
  </w:num>
  <w:num w:numId="19">
    <w:abstractNumId w:val="21"/>
  </w:num>
  <w:num w:numId="20">
    <w:abstractNumId w:val="29"/>
  </w:num>
  <w:num w:numId="21">
    <w:abstractNumId w:val="18"/>
  </w:num>
  <w:num w:numId="22">
    <w:abstractNumId w:val="5"/>
  </w:num>
  <w:num w:numId="23">
    <w:abstractNumId w:val="7"/>
  </w:num>
  <w:num w:numId="24">
    <w:abstractNumId w:val="16"/>
  </w:num>
  <w:num w:numId="25">
    <w:abstractNumId w:val="1"/>
  </w:num>
  <w:num w:numId="26">
    <w:abstractNumId w:val="8"/>
  </w:num>
  <w:num w:numId="27">
    <w:abstractNumId w:val="27"/>
  </w:num>
  <w:num w:numId="28">
    <w:abstractNumId w:val="24"/>
  </w:num>
  <w:num w:numId="29">
    <w:abstractNumId w:val="20"/>
  </w:num>
  <w:num w:numId="30">
    <w:abstractNumId w:val="22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EA2"/>
    <w:rsid w:val="000D2D29"/>
    <w:rsid w:val="00115395"/>
    <w:rsid w:val="0012345F"/>
    <w:rsid w:val="00176594"/>
    <w:rsid w:val="001F3963"/>
    <w:rsid w:val="00201DA3"/>
    <w:rsid w:val="002854EE"/>
    <w:rsid w:val="0029103D"/>
    <w:rsid w:val="002A0E2D"/>
    <w:rsid w:val="00313CE9"/>
    <w:rsid w:val="003703A6"/>
    <w:rsid w:val="00383B30"/>
    <w:rsid w:val="003C57B0"/>
    <w:rsid w:val="004129F3"/>
    <w:rsid w:val="00416786"/>
    <w:rsid w:val="004D64FF"/>
    <w:rsid w:val="004F6B6A"/>
    <w:rsid w:val="00501081"/>
    <w:rsid w:val="005471D6"/>
    <w:rsid w:val="00573B91"/>
    <w:rsid w:val="0059112A"/>
    <w:rsid w:val="005A695E"/>
    <w:rsid w:val="005B6E2D"/>
    <w:rsid w:val="00664D0C"/>
    <w:rsid w:val="006A1FFE"/>
    <w:rsid w:val="006B3830"/>
    <w:rsid w:val="006D4CAC"/>
    <w:rsid w:val="006F75D3"/>
    <w:rsid w:val="00707B9F"/>
    <w:rsid w:val="00720F08"/>
    <w:rsid w:val="007754DD"/>
    <w:rsid w:val="00792488"/>
    <w:rsid w:val="007C77EA"/>
    <w:rsid w:val="007E1271"/>
    <w:rsid w:val="00822CF1"/>
    <w:rsid w:val="008350D6"/>
    <w:rsid w:val="008505A1"/>
    <w:rsid w:val="00872E3B"/>
    <w:rsid w:val="00905EF4"/>
    <w:rsid w:val="00915D9C"/>
    <w:rsid w:val="00987176"/>
    <w:rsid w:val="009A1062"/>
    <w:rsid w:val="00A06331"/>
    <w:rsid w:val="00A24684"/>
    <w:rsid w:val="00A31FA4"/>
    <w:rsid w:val="00A67425"/>
    <w:rsid w:val="00A8695F"/>
    <w:rsid w:val="00AA1F9B"/>
    <w:rsid w:val="00AB24ED"/>
    <w:rsid w:val="00AD4B8D"/>
    <w:rsid w:val="00B27EA2"/>
    <w:rsid w:val="00B64BCC"/>
    <w:rsid w:val="00B70E55"/>
    <w:rsid w:val="00B7114C"/>
    <w:rsid w:val="00BD5CA5"/>
    <w:rsid w:val="00BE0470"/>
    <w:rsid w:val="00C112C3"/>
    <w:rsid w:val="00C22F0E"/>
    <w:rsid w:val="00C45543"/>
    <w:rsid w:val="00C847E2"/>
    <w:rsid w:val="00CA5668"/>
    <w:rsid w:val="00CC0878"/>
    <w:rsid w:val="00CF5266"/>
    <w:rsid w:val="00D06F86"/>
    <w:rsid w:val="00D44659"/>
    <w:rsid w:val="00D50C4E"/>
    <w:rsid w:val="00D5267A"/>
    <w:rsid w:val="00DB16D9"/>
    <w:rsid w:val="00E23FB2"/>
    <w:rsid w:val="00EA4AC2"/>
    <w:rsid w:val="00EA7DA7"/>
    <w:rsid w:val="00EC21E1"/>
    <w:rsid w:val="00F028F6"/>
    <w:rsid w:val="00F05B9B"/>
    <w:rsid w:val="00F4643D"/>
    <w:rsid w:val="00F82F0A"/>
    <w:rsid w:val="00FB14E8"/>
    <w:rsid w:val="00FC114C"/>
    <w:rsid w:val="00FC14F4"/>
    <w:rsid w:val="00FF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1E8F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E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1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1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E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1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1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BCFBCD-10ED-4A69-B88B-9076C5091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86D3ADEE</Template>
  <TotalTime>18</TotalTime>
  <Pages>15</Pages>
  <Words>2408</Words>
  <Characters>13730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Scurria</dc:creator>
  <cp:keywords/>
  <dc:description/>
  <cp:lastModifiedBy>WILLIAMS Daphne</cp:lastModifiedBy>
  <cp:revision>7</cp:revision>
  <cp:lastPrinted>2018-02-28T00:59:00Z</cp:lastPrinted>
  <dcterms:created xsi:type="dcterms:W3CDTF">2015-12-10T07:24:00Z</dcterms:created>
  <dcterms:modified xsi:type="dcterms:W3CDTF">2018-02-28T01:11:00Z</dcterms:modified>
</cp:coreProperties>
</file>