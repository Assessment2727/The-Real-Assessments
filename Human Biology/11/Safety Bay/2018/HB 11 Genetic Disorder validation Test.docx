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3D032" w14:textId="4EF65C5E" w:rsidR="007947C9" w:rsidRDefault="00EE448D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Calibri" w:hAnsi="Calibri" w:cs="Arial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5EB9F65" wp14:editId="664B508F">
            <wp:simplePos x="0" y="0"/>
            <wp:positionH relativeFrom="column">
              <wp:posOffset>5122545</wp:posOffset>
            </wp:positionH>
            <wp:positionV relativeFrom="paragraph">
              <wp:posOffset>-314960</wp:posOffset>
            </wp:positionV>
            <wp:extent cx="896620" cy="1182370"/>
            <wp:effectExtent l="0" t="0" r="0" b="0"/>
            <wp:wrapTight wrapText="bothSides">
              <wp:wrapPolygon edited="0">
                <wp:start x="0" y="0"/>
                <wp:lineTo x="0" y="21229"/>
                <wp:lineTo x="21110" y="21229"/>
                <wp:lineTo x="21110" y="0"/>
                <wp:lineTo x="0" y="0"/>
              </wp:wrapPolygon>
            </wp:wrapTight>
            <wp:docPr id="1" name="Picture 1" descr="Vertical mono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mono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7C9">
        <w:rPr>
          <w:rFonts w:ascii="Arial" w:hAnsi="Arial" w:cs="Arial"/>
          <w:b/>
          <w:sz w:val="22"/>
          <w:szCs w:val="22"/>
        </w:rPr>
        <w:t>HUMAN BIOLOGY UNIT 2</w:t>
      </w:r>
    </w:p>
    <w:p w14:paraId="6BA6E634" w14:textId="589D3DCC" w:rsidR="007947C9" w:rsidRDefault="004053AB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GENETICS</w:t>
      </w:r>
      <w:r w:rsidR="007947C9">
        <w:rPr>
          <w:rFonts w:ascii="Arial" w:hAnsi="Arial" w:cs="Arial"/>
          <w:b/>
          <w:sz w:val="22"/>
          <w:szCs w:val="22"/>
        </w:rPr>
        <w:t xml:space="preserve"> EXTENDED RESPONSE VALIDATION</w:t>
      </w:r>
    </w:p>
    <w:p w14:paraId="7D088916" w14:textId="4B80056E" w:rsidR="00A63673" w:rsidRDefault="00A63673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WEIGHTING 4%</w:t>
      </w:r>
    </w:p>
    <w:p w14:paraId="7CDA4323" w14:textId="6D64B2A5" w:rsidR="007947C9" w:rsidRDefault="007947C9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</w:p>
    <w:p w14:paraId="5945A972" w14:textId="3BADF0E2" w:rsidR="004C4A96" w:rsidRDefault="007947C9" w:rsidP="004C4A96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NAME: ____</w:t>
      </w:r>
      <w:r w:rsidR="00EE448D">
        <w:rPr>
          <w:rFonts w:ascii="Arial" w:hAnsi="Arial" w:cs="Arial"/>
          <w:b/>
          <w:sz w:val="22"/>
          <w:szCs w:val="22"/>
        </w:rPr>
        <w:t xml:space="preserve">_____________________ </w:t>
      </w:r>
      <w:r w:rsidR="00BC0E9C">
        <w:rPr>
          <w:rFonts w:ascii="Arial" w:hAnsi="Arial" w:cs="Arial"/>
          <w:b/>
          <w:sz w:val="22"/>
          <w:szCs w:val="22"/>
        </w:rPr>
        <w:t>DATE: __________</w:t>
      </w:r>
      <w:r w:rsidR="00141490">
        <w:rPr>
          <w:rFonts w:ascii="Arial" w:hAnsi="Arial" w:cs="Arial"/>
          <w:b/>
          <w:sz w:val="22"/>
          <w:szCs w:val="22"/>
        </w:rPr>
        <w:t>_ Total</w:t>
      </w:r>
      <w:r w:rsidR="00BC0E9C">
        <w:rPr>
          <w:rFonts w:ascii="Arial" w:hAnsi="Arial" w:cs="Arial"/>
          <w:b/>
          <w:sz w:val="22"/>
          <w:szCs w:val="22"/>
        </w:rPr>
        <w:t xml:space="preserve"> </w:t>
      </w:r>
      <w:r w:rsidR="000E4D71">
        <w:rPr>
          <w:rFonts w:ascii="Arial" w:hAnsi="Arial" w:cs="Arial"/>
          <w:b/>
          <w:sz w:val="22"/>
          <w:szCs w:val="22"/>
        </w:rPr>
        <w:t>Marks _</w:t>
      </w:r>
      <w:r w:rsidR="004C4A96">
        <w:rPr>
          <w:rFonts w:ascii="Arial" w:hAnsi="Arial" w:cs="Arial"/>
          <w:b/>
          <w:sz w:val="22"/>
          <w:szCs w:val="22"/>
        </w:rPr>
        <w:t>___/ 29</w:t>
      </w:r>
    </w:p>
    <w:p w14:paraId="321DDD1D" w14:textId="60825C7E" w:rsidR="004053AB" w:rsidRPr="004C4A96" w:rsidRDefault="004053AB" w:rsidP="004C4A96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 w:rsidRPr="0004097C">
        <w:rPr>
          <w:rFonts w:ascii="Calibri" w:hAnsi="Calibri" w:cs="Arial"/>
        </w:rPr>
        <w:t xml:space="preserve">   </w:t>
      </w:r>
    </w:p>
    <w:p w14:paraId="2ABE5F32" w14:textId="77777777" w:rsidR="004053AB" w:rsidRDefault="004053AB" w:rsidP="004053AB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3A461345" w14:textId="77777777" w:rsidR="004053AB" w:rsidRPr="004C4A96" w:rsidRDefault="004053AB" w:rsidP="004C4A96">
      <w:pPr>
        <w:pStyle w:val="ListParagraph"/>
        <w:numPr>
          <w:ilvl w:val="0"/>
          <w:numId w:val="5"/>
        </w:numPr>
        <w:ind w:left="0"/>
        <w:rPr>
          <w:rFonts w:ascii="Calibri" w:hAnsi="Calibri"/>
        </w:rPr>
      </w:pPr>
      <w:r w:rsidRPr="004C4A96">
        <w:rPr>
          <w:rFonts w:ascii="Calibri" w:hAnsi="Calibri"/>
        </w:rPr>
        <w:t xml:space="preserve">The pedigree below shows the inheritance, within a family, of a very rare disorder called </w:t>
      </w:r>
      <w:proofErr w:type="spellStart"/>
      <w:r w:rsidRPr="004C4A96">
        <w:rPr>
          <w:rFonts w:ascii="Calibri" w:hAnsi="Calibri"/>
        </w:rPr>
        <w:t>Gingus</w:t>
      </w:r>
      <w:proofErr w:type="spellEnd"/>
      <w:r w:rsidRPr="004C4A96">
        <w:rPr>
          <w:rFonts w:ascii="Calibri" w:hAnsi="Calibri"/>
        </w:rPr>
        <w:t xml:space="preserve"> </w:t>
      </w:r>
      <w:proofErr w:type="spellStart"/>
      <w:r w:rsidRPr="004C4A96">
        <w:rPr>
          <w:rFonts w:ascii="Calibri" w:hAnsi="Calibri"/>
        </w:rPr>
        <w:t>Rangus</w:t>
      </w:r>
      <w:proofErr w:type="spellEnd"/>
      <w:r w:rsidRPr="004C4A96">
        <w:rPr>
          <w:rFonts w:ascii="Calibri" w:hAnsi="Calibri"/>
        </w:rPr>
        <w:t xml:space="preserve"> </w:t>
      </w:r>
      <w:proofErr w:type="spellStart"/>
      <w:r w:rsidRPr="004C4A96">
        <w:rPr>
          <w:rFonts w:ascii="Calibri" w:hAnsi="Calibri"/>
        </w:rPr>
        <w:t>Monobrowii</w:t>
      </w:r>
      <w:proofErr w:type="spellEnd"/>
      <w:r w:rsidRPr="004C4A96">
        <w:rPr>
          <w:rFonts w:ascii="Calibri" w:hAnsi="Calibri"/>
        </w:rPr>
        <w:t xml:space="preserve"> where the affected individual has red hair and only one eyebrow.</w:t>
      </w:r>
    </w:p>
    <w:p w14:paraId="2D5E1F1A" w14:textId="641D4E2D" w:rsidR="004053AB" w:rsidRPr="0004097C" w:rsidRDefault="004053AB" w:rsidP="004053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4D188A3" wp14:editId="57A4B0BE">
            <wp:simplePos x="0" y="0"/>
            <wp:positionH relativeFrom="column">
              <wp:posOffset>320040</wp:posOffset>
            </wp:positionH>
            <wp:positionV relativeFrom="paragraph">
              <wp:posOffset>64135</wp:posOffset>
            </wp:positionV>
            <wp:extent cx="5231130" cy="227203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27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BE48B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24DB4F89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0C87069A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3314EE87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450F8DCE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00BFECBC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5DE9940E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64E1B9EC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42A67A10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07A57DCD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72D7C79C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5B1196F8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4CD98621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7D412E66" w14:textId="32245654" w:rsidR="004053AB" w:rsidRPr="00347B87" w:rsidRDefault="004053AB" w:rsidP="004053AB">
      <w:pPr>
        <w:numPr>
          <w:ilvl w:val="0"/>
          <w:numId w:val="2"/>
        </w:numPr>
        <w:tabs>
          <w:tab w:val="left" w:pos="709"/>
        </w:tabs>
        <w:spacing w:line="360" w:lineRule="auto"/>
        <w:ind w:left="709"/>
        <w:rPr>
          <w:rFonts w:ascii="Calibri" w:hAnsi="Calibri"/>
        </w:rPr>
      </w:pPr>
      <w:r w:rsidRPr="00347B87">
        <w:rPr>
          <w:rFonts w:ascii="Calibri" w:hAnsi="Calibri"/>
        </w:rPr>
        <w:t>Is the disorder inherited as a dominant</w:t>
      </w:r>
      <w:r w:rsidR="004C4A96">
        <w:rPr>
          <w:rFonts w:ascii="Calibri" w:hAnsi="Calibri"/>
        </w:rPr>
        <w:t xml:space="preserve"> or recessive trait?</w:t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  <w:t xml:space="preserve">   </w:t>
      </w:r>
      <w:r w:rsidRPr="00347B87">
        <w:rPr>
          <w:rFonts w:ascii="Calibri" w:hAnsi="Calibri"/>
        </w:rPr>
        <w:t>(1 mark)</w:t>
      </w:r>
    </w:p>
    <w:p w14:paraId="489E089F" w14:textId="16B5A275" w:rsidR="004053AB" w:rsidRPr="00347B87" w:rsidRDefault="004C4A96" w:rsidP="004053AB">
      <w:pPr>
        <w:tabs>
          <w:tab w:val="left" w:pos="709"/>
        </w:tabs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14:paraId="71BDA87B" w14:textId="77777777" w:rsidR="004053AB" w:rsidRPr="00347B87" w:rsidRDefault="004053AB" w:rsidP="004053AB">
      <w:pPr>
        <w:tabs>
          <w:tab w:val="left" w:pos="709"/>
        </w:tabs>
        <w:spacing w:line="360" w:lineRule="auto"/>
        <w:rPr>
          <w:rFonts w:ascii="Calibri" w:hAnsi="Calibri"/>
          <w:u w:val="single"/>
        </w:rPr>
      </w:pPr>
    </w:p>
    <w:p w14:paraId="13F56608" w14:textId="51261A53" w:rsidR="004053AB" w:rsidRPr="00347B87" w:rsidRDefault="004053AB" w:rsidP="004053AB">
      <w:pPr>
        <w:numPr>
          <w:ilvl w:val="0"/>
          <w:numId w:val="2"/>
        </w:numPr>
        <w:spacing w:line="360" w:lineRule="auto"/>
        <w:ind w:left="709"/>
        <w:rPr>
          <w:rFonts w:ascii="Calibri" w:hAnsi="Calibri"/>
        </w:rPr>
      </w:pPr>
      <w:r w:rsidRPr="00347B87">
        <w:rPr>
          <w:rFonts w:ascii="Calibri" w:hAnsi="Calibri"/>
        </w:rPr>
        <w:t>Explain how you arrived at your answer in (a)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 w:rsidRPr="00347B87">
        <w:rPr>
          <w:rFonts w:ascii="Calibri" w:hAnsi="Calibri"/>
        </w:rPr>
        <w:t>(1 mark)</w:t>
      </w:r>
    </w:p>
    <w:p w14:paraId="4857F162" w14:textId="7B83FDAE" w:rsidR="004053AB" w:rsidRPr="00347B87" w:rsidRDefault="004C4A96" w:rsidP="004053AB">
      <w:pPr>
        <w:spacing w:line="360" w:lineRule="auto"/>
        <w:rPr>
          <w:rFonts w:ascii="Calibri" w:hAnsi="Calibri"/>
        </w:rPr>
      </w:pP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  <w:t>____________</w:t>
      </w:r>
      <w:r w:rsidR="004053AB" w:rsidRPr="00347B87">
        <w:rPr>
          <w:rFonts w:ascii="Calibri" w:hAnsi="Calibri"/>
        </w:rPr>
        <w:tab/>
      </w:r>
      <w:r w:rsidR="004053AB" w:rsidRPr="00347B87">
        <w:rPr>
          <w:rFonts w:ascii="Calibri" w:hAnsi="Calibri"/>
        </w:rPr>
        <w:tab/>
      </w:r>
    </w:p>
    <w:p w14:paraId="70D42A72" w14:textId="4DF3F121" w:rsidR="004053AB" w:rsidRPr="00347B87" w:rsidRDefault="004053AB" w:rsidP="004053AB">
      <w:pPr>
        <w:numPr>
          <w:ilvl w:val="0"/>
          <w:numId w:val="2"/>
        </w:numPr>
        <w:spacing w:line="360" w:lineRule="auto"/>
        <w:ind w:left="709"/>
        <w:rPr>
          <w:rFonts w:ascii="Calibri" w:hAnsi="Calibri"/>
        </w:rPr>
      </w:pPr>
      <w:r w:rsidRPr="00347B87">
        <w:rPr>
          <w:rFonts w:ascii="Calibri" w:hAnsi="Calibri"/>
        </w:rPr>
        <w:t>Is the trait auto</w:t>
      </w:r>
      <w:r w:rsidR="004C4A96">
        <w:rPr>
          <w:rFonts w:ascii="Calibri" w:hAnsi="Calibri"/>
        </w:rPr>
        <w:t>somal or X-linked?</w:t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</w:rPr>
        <w:tab/>
        <w:t xml:space="preserve">   (1 mark)</w:t>
      </w:r>
    </w:p>
    <w:p w14:paraId="166D3C32" w14:textId="16292795" w:rsidR="004053AB" w:rsidRPr="00347B87" w:rsidRDefault="004C4A96" w:rsidP="004053AB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14:paraId="77AB097A" w14:textId="77777777" w:rsidR="004053AB" w:rsidRPr="00347B87" w:rsidRDefault="004053AB" w:rsidP="004053AB">
      <w:pPr>
        <w:spacing w:line="360" w:lineRule="auto"/>
        <w:rPr>
          <w:rFonts w:ascii="Calibri" w:hAnsi="Calibri"/>
          <w:u w:val="single"/>
        </w:rPr>
      </w:pPr>
    </w:p>
    <w:p w14:paraId="779779D0" w14:textId="0CCB416C" w:rsidR="004053AB" w:rsidRPr="00347B87" w:rsidRDefault="004053AB" w:rsidP="004053AB">
      <w:pPr>
        <w:numPr>
          <w:ilvl w:val="0"/>
          <w:numId w:val="2"/>
        </w:numPr>
        <w:spacing w:line="360" w:lineRule="auto"/>
        <w:ind w:left="709"/>
        <w:rPr>
          <w:rFonts w:ascii="Calibri" w:hAnsi="Calibri"/>
        </w:rPr>
      </w:pPr>
      <w:r w:rsidRPr="00347B87">
        <w:rPr>
          <w:rFonts w:ascii="Calibri" w:hAnsi="Calibri"/>
        </w:rPr>
        <w:t>Explain how you arrived at your answer in (c).</w:t>
      </w:r>
      <w:r w:rsidR="004C4A96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 w:rsidRPr="00347B87">
        <w:rPr>
          <w:rFonts w:ascii="Calibri" w:hAnsi="Calibri"/>
        </w:rPr>
        <w:t>(1 mark)</w:t>
      </w:r>
    </w:p>
    <w:p w14:paraId="0929215E" w14:textId="5D7AE018" w:rsidR="004053AB" w:rsidRPr="00347B87" w:rsidRDefault="004053AB" w:rsidP="004053AB">
      <w:pPr>
        <w:spacing w:line="360" w:lineRule="auto"/>
        <w:rPr>
          <w:rFonts w:ascii="Calibri" w:hAnsi="Calibri"/>
          <w:u w:val="single"/>
        </w:rPr>
      </w:pP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</w:p>
    <w:p w14:paraId="09F1CFEB" w14:textId="77777777" w:rsidR="004053AB" w:rsidRPr="00347B87" w:rsidRDefault="004053AB" w:rsidP="004053AB">
      <w:pPr>
        <w:spacing w:line="360" w:lineRule="auto"/>
        <w:rPr>
          <w:rFonts w:ascii="Calibri" w:hAnsi="Calibri"/>
          <w:u w:val="single"/>
        </w:rPr>
      </w:pPr>
    </w:p>
    <w:p w14:paraId="1CC229C3" w14:textId="65140760" w:rsidR="004053AB" w:rsidRPr="00347B87" w:rsidRDefault="004053AB" w:rsidP="004053AB">
      <w:pPr>
        <w:numPr>
          <w:ilvl w:val="0"/>
          <w:numId w:val="2"/>
        </w:numPr>
        <w:spacing w:line="360" w:lineRule="auto"/>
        <w:ind w:left="709"/>
        <w:rPr>
          <w:rFonts w:ascii="Calibri" w:hAnsi="Calibri"/>
        </w:rPr>
      </w:pPr>
      <w:r w:rsidRPr="00347B87">
        <w:rPr>
          <w:rFonts w:ascii="Calibri" w:hAnsi="Calibri"/>
        </w:rPr>
        <w:t xml:space="preserve">Using R and r what are the genotypes of the following individuals </w:t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  <w:t xml:space="preserve"> </w:t>
      </w:r>
      <w:r w:rsidRPr="00347B87">
        <w:rPr>
          <w:rFonts w:ascii="Calibri" w:hAnsi="Calibri"/>
        </w:rPr>
        <w:t xml:space="preserve"> (3 marks)</w:t>
      </w:r>
    </w:p>
    <w:p w14:paraId="5FC8EAF0" w14:textId="77777777" w:rsidR="004053AB" w:rsidRPr="00347B87" w:rsidRDefault="004053AB" w:rsidP="004053AB">
      <w:pPr>
        <w:numPr>
          <w:ilvl w:val="2"/>
          <w:numId w:val="1"/>
        </w:numPr>
        <w:tabs>
          <w:tab w:val="clear" w:pos="2162"/>
          <w:tab w:val="num" w:pos="-3402"/>
        </w:tabs>
        <w:spacing w:line="360" w:lineRule="auto"/>
        <w:ind w:left="1560" w:hanging="181"/>
        <w:rPr>
          <w:rFonts w:ascii="Calibri" w:hAnsi="Calibri"/>
        </w:rPr>
      </w:pPr>
      <w:r w:rsidRPr="00347B87">
        <w:rPr>
          <w:rFonts w:ascii="Calibri" w:hAnsi="Calibri"/>
        </w:rPr>
        <w:t>I.2</w:t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</w:p>
    <w:p w14:paraId="39E9F5DE" w14:textId="77777777" w:rsidR="004053AB" w:rsidRPr="00347B87" w:rsidRDefault="004053AB" w:rsidP="004053AB">
      <w:pPr>
        <w:numPr>
          <w:ilvl w:val="2"/>
          <w:numId w:val="1"/>
        </w:numPr>
        <w:tabs>
          <w:tab w:val="clear" w:pos="2162"/>
          <w:tab w:val="num" w:pos="-3402"/>
        </w:tabs>
        <w:spacing w:line="360" w:lineRule="auto"/>
        <w:ind w:left="1560" w:hanging="181"/>
        <w:rPr>
          <w:rFonts w:ascii="Calibri" w:hAnsi="Calibri"/>
        </w:rPr>
      </w:pPr>
      <w:r w:rsidRPr="00347B87">
        <w:rPr>
          <w:rFonts w:ascii="Calibri" w:hAnsi="Calibri"/>
        </w:rPr>
        <w:t xml:space="preserve">I.3 </w:t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</w:p>
    <w:p w14:paraId="5F8A2914" w14:textId="77777777" w:rsidR="004053AB" w:rsidRPr="00347B87" w:rsidRDefault="004053AB" w:rsidP="004053AB">
      <w:pPr>
        <w:numPr>
          <w:ilvl w:val="2"/>
          <w:numId w:val="1"/>
        </w:numPr>
        <w:tabs>
          <w:tab w:val="clear" w:pos="2162"/>
          <w:tab w:val="num" w:pos="-3402"/>
        </w:tabs>
        <w:spacing w:line="360" w:lineRule="auto"/>
        <w:ind w:left="1560" w:hanging="181"/>
        <w:rPr>
          <w:rFonts w:ascii="Calibri" w:hAnsi="Calibri"/>
        </w:rPr>
      </w:pPr>
      <w:r w:rsidRPr="00347B87">
        <w:rPr>
          <w:rFonts w:ascii="Calibri" w:hAnsi="Calibri"/>
        </w:rPr>
        <w:t xml:space="preserve">1.4 </w:t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</w:p>
    <w:p w14:paraId="5256BF87" w14:textId="77777777" w:rsidR="004053AB" w:rsidRPr="00347B87" w:rsidRDefault="004053AB" w:rsidP="004053AB">
      <w:pPr>
        <w:numPr>
          <w:ilvl w:val="2"/>
          <w:numId w:val="1"/>
        </w:numPr>
        <w:tabs>
          <w:tab w:val="clear" w:pos="2162"/>
          <w:tab w:val="num" w:pos="-3402"/>
        </w:tabs>
        <w:spacing w:line="360" w:lineRule="auto"/>
        <w:ind w:left="1560" w:hanging="181"/>
        <w:rPr>
          <w:rFonts w:ascii="Calibri" w:hAnsi="Calibri"/>
        </w:rPr>
      </w:pPr>
      <w:r w:rsidRPr="00347B87">
        <w:rPr>
          <w:rFonts w:ascii="Calibri" w:hAnsi="Calibri"/>
        </w:rPr>
        <w:t>II.3</w:t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</w:p>
    <w:p w14:paraId="64FE8105" w14:textId="77777777" w:rsidR="004053AB" w:rsidRPr="00347B87" w:rsidRDefault="004053AB" w:rsidP="004053AB">
      <w:pPr>
        <w:numPr>
          <w:ilvl w:val="2"/>
          <w:numId w:val="1"/>
        </w:numPr>
        <w:tabs>
          <w:tab w:val="clear" w:pos="2162"/>
          <w:tab w:val="num" w:pos="-3402"/>
        </w:tabs>
        <w:spacing w:line="360" w:lineRule="auto"/>
        <w:ind w:left="1560" w:hanging="181"/>
        <w:rPr>
          <w:rFonts w:ascii="Calibri" w:hAnsi="Calibri"/>
        </w:rPr>
      </w:pPr>
      <w:r w:rsidRPr="00347B87">
        <w:rPr>
          <w:rFonts w:ascii="Calibri" w:hAnsi="Calibri"/>
        </w:rPr>
        <w:t>II.5</w:t>
      </w:r>
      <w:r w:rsidRPr="00347B87">
        <w:rPr>
          <w:rFonts w:ascii="Calibri" w:hAnsi="Calibri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</w:p>
    <w:p w14:paraId="12A89B00" w14:textId="77777777" w:rsidR="004053AB" w:rsidRPr="00347B87" w:rsidRDefault="004053AB" w:rsidP="004053AB">
      <w:pPr>
        <w:numPr>
          <w:ilvl w:val="2"/>
          <w:numId w:val="1"/>
        </w:numPr>
        <w:tabs>
          <w:tab w:val="clear" w:pos="2162"/>
          <w:tab w:val="num" w:pos="-3402"/>
        </w:tabs>
        <w:spacing w:line="360" w:lineRule="auto"/>
        <w:ind w:left="1560" w:hanging="181"/>
        <w:rPr>
          <w:rFonts w:ascii="Calibri" w:hAnsi="Calibri"/>
        </w:rPr>
      </w:pPr>
      <w:r w:rsidRPr="00347B87">
        <w:rPr>
          <w:rFonts w:ascii="Calibri" w:hAnsi="Calibri"/>
        </w:rPr>
        <w:t xml:space="preserve">III.3 </w:t>
      </w:r>
      <w:r>
        <w:rPr>
          <w:rFonts w:ascii="Calibri" w:hAnsi="Calibri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  <w:r w:rsidRPr="00347B87">
        <w:rPr>
          <w:rFonts w:ascii="Calibri" w:hAnsi="Calibri"/>
          <w:u w:val="single"/>
        </w:rPr>
        <w:tab/>
      </w:r>
    </w:p>
    <w:p w14:paraId="6414D024" w14:textId="77777777" w:rsidR="00AB1FDC" w:rsidRPr="004C4A96" w:rsidRDefault="00AB1FDC" w:rsidP="00AB1FDC">
      <w:pPr>
        <w:pStyle w:val="ListParagraph"/>
        <w:numPr>
          <w:ilvl w:val="0"/>
          <w:numId w:val="5"/>
        </w:numPr>
        <w:ind w:left="0"/>
        <w:rPr>
          <w:rFonts w:ascii="Calibri" w:hAnsi="Calibri"/>
        </w:rPr>
      </w:pPr>
      <w:r w:rsidRPr="004C4A96">
        <w:rPr>
          <w:rFonts w:ascii="Calibri" w:hAnsi="Calibri"/>
        </w:rPr>
        <w:lastRenderedPageBreak/>
        <w:t>Draw a correct pedigree from the following information, using the initial letters of the names of the people involved (</w:t>
      </w:r>
      <w:proofErr w:type="spellStart"/>
      <w:r w:rsidRPr="004C4A96">
        <w:rPr>
          <w:rFonts w:ascii="Calibri" w:hAnsi="Calibri"/>
        </w:rPr>
        <w:t>eg</w:t>
      </w:r>
      <w:proofErr w:type="spellEnd"/>
      <w:r w:rsidRPr="004C4A96">
        <w:rPr>
          <w:rFonts w:ascii="Calibri" w:hAnsi="Calibri"/>
        </w:rPr>
        <w:t xml:space="preserve"> 'N' for Norman). A freehand drawing is acceptable.</w:t>
      </w:r>
      <w:r w:rsidRPr="004C4A96">
        <w:rPr>
          <w:rFonts w:ascii="Calibri" w:hAnsi="Calibri"/>
        </w:rPr>
        <w:tab/>
        <w:t xml:space="preserve">              </w:t>
      </w:r>
      <w:r w:rsidRPr="004C4A96">
        <w:rPr>
          <w:rFonts w:ascii="Calibri" w:hAnsi="Calibri"/>
          <w:b/>
        </w:rPr>
        <w:t>(5 marks)</w:t>
      </w:r>
    </w:p>
    <w:p w14:paraId="0D81E95F" w14:textId="77777777" w:rsidR="00AB1FDC" w:rsidRPr="00347B87" w:rsidRDefault="00AB1FDC" w:rsidP="00AB1FDC">
      <w:pPr>
        <w:rPr>
          <w:rFonts w:ascii="Calibri" w:hAnsi="Calibri"/>
        </w:rPr>
      </w:pPr>
    </w:p>
    <w:p w14:paraId="4BE29164" w14:textId="77777777" w:rsidR="00AB1FDC" w:rsidRPr="00347B87" w:rsidRDefault="00AB1FDC" w:rsidP="00AB1FDC">
      <w:pPr>
        <w:rPr>
          <w:rFonts w:ascii="Calibri" w:hAnsi="Calibri"/>
        </w:rPr>
      </w:pPr>
      <w:r w:rsidRPr="00347B87">
        <w:rPr>
          <w:rFonts w:ascii="Calibri" w:hAnsi="Calibri"/>
        </w:rPr>
        <w:t>Alan is married to Beatrice. They have five children born in the following order, Cheryl, Douglas, Edward, Frederick and George. Sadly, Frederick died as a baby. Cheryl is married to Henry and George is married to Isabelle. Cheryl and Henry have two daughters, Julie (eldest) and Kate. Leonard and Martin are brot</w:t>
      </w:r>
      <w:r>
        <w:rPr>
          <w:rFonts w:ascii="Calibri" w:hAnsi="Calibri"/>
        </w:rPr>
        <w:t>hers. Their mother is Isabelle. The second sons and first daughters all have a recessive genetic condition.</w:t>
      </w:r>
    </w:p>
    <w:p w14:paraId="4DF085CA" w14:textId="77777777" w:rsidR="00AB1FDC" w:rsidRPr="0004097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1F4975C5" w14:textId="77777777" w:rsidR="00AB1FDC" w:rsidRPr="0004097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6037C2CF" w14:textId="77777777" w:rsidR="00AB1FDC" w:rsidRPr="0004097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56395A89" w14:textId="77777777" w:rsidR="00AB1FDC" w:rsidRPr="0004097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715323B7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1D8E1D8B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70100CEC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32CCB91D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72E65F47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0AE22D85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21F8EB36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65642A51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0F94CF52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5AE2368F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4EB84C01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0F488F65" w14:textId="77777777" w:rsidR="00AB1FDC" w:rsidRPr="004C4A96" w:rsidRDefault="00AB1FDC" w:rsidP="00AB1FDC">
      <w:pPr>
        <w:pStyle w:val="ListParagraph"/>
        <w:numPr>
          <w:ilvl w:val="0"/>
          <w:numId w:val="5"/>
        </w:numPr>
        <w:ind w:left="0"/>
        <w:rPr>
          <w:rFonts w:ascii="Calibri" w:hAnsi="Calibri"/>
        </w:rPr>
      </w:pPr>
      <w:r w:rsidRPr="004C4A96">
        <w:rPr>
          <w:rFonts w:ascii="Calibri" w:hAnsi="Calibri"/>
        </w:rPr>
        <w:t>Explain the difference between a single gene disorder and a chromosomal disorder. Give an exampl</w:t>
      </w:r>
      <w:r>
        <w:rPr>
          <w:rFonts w:ascii="Calibri" w:hAnsi="Calibri"/>
        </w:rPr>
        <w:t>e of each.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4C4A96">
        <w:rPr>
          <w:rFonts w:ascii="Calibri" w:hAnsi="Calibri"/>
        </w:rPr>
        <w:t xml:space="preserve"> (6 marks)</w:t>
      </w:r>
    </w:p>
    <w:p w14:paraId="6DB1BEAD" w14:textId="77777777" w:rsidR="00AB1FDC" w:rsidRPr="0079772A" w:rsidRDefault="00AB1FDC" w:rsidP="00AB1FDC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  <w:t>______</w:t>
      </w:r>
    </w:p>
    <w:p w14:paraId="56ECDA66" w14:textId="77777777" w:rsidR="00AB1FDC" w:rsidRDefault="00AB1FDC" w:rsidP="00AB1FDC">
      <w:pPr>
        <w:pStyle w:val="question"/>
        <w:rPr>
          <w:rFonts w:ascii="Calibri" w:hAnsi="Calibri" w:cs="Arial"/>
          <w:sz w:val="24"/>
          <w:szCs w:val="24"/>
          <w:lang w:val="en-AU"/>
        </w:rPr>
      </w:pPr>
    </w:p>
    <w:p w14:paraId="635CE9A7" w14:textId="77777777" w:rsidR="004C4A96" w:rsidRDefault="004C4A96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7E7C8EDF" w14:textId="77777777" w:rsidR="004C4A96" w:rsidRDefault="004C4A96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57835617" w14:textId="77777777" w:rsidR="00AB1FDC" w:rsidRDefault="00AB1FDC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648AA4CB" w14:textId="77777777" w:rsidR="00AB1FDC" w:rsidRDefault="00AB1FDC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35E0E3ED" w14:textId="77777777" w:rsidR="00AB1FDC" w:rsidRDefault="00AB1FDC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0B81EDBC" w14:textId="77777777" w:rsidR="004C4A96" w:rsidRDefault="004C4A96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16725BC1" w14:textId="77777777" w:rsidR="004053AB" w:rsidRPr="004C4A96" w:rsidRDefault="004053AB" w:rsidP="004C4A96">
      <w:pPr>
        <w:pStyle w:val="ListParagraph"/>
        <w:numPr>
          <w:ilvl w:val="0"/>
          <w:numId w:val="5"/>
        </w:numPr>
        <w:ind w:left="0"/>
        <w:rPr>
          <w:rFonts w:ascii="Calibri" w:hAnsi="Calibri"/>
        </w:rPr>
      </w:pPr>
      <w:r w:rsidRPr="004C4A96">
        <w:rPr>
          <w:rFonts w:ascii="Calibri" w:hAnsi="Calibri"/>
        </w:rPr>
        <w:lastRenderedPageBreak/>
        <w:t xml:space="preserve">The pedigree shown below represents the inheritance of a genetic condition that affects normal vision. A student examined this pedigree and concluded that the </w:t>
      </w:r>
      <w:proofErr w:type="gramStart"/>
      <w:r w:rsidRPr="004C4A96">
        <w:rPr>
          <w:rFonts w:ascii="Calibri" w:hAnsi="Calibri"/>
        </w:rPr>
        <w:t>condition</w:t>
      </w:r>
      <w:proofErr w:type="gramEnd"/>
      <w:r w:rsidRPr="004C4A96">
        <w:rPr>
          <w:rFonts w:ascii="Calibri" w:hAnsi="Calibri"/>
        </w:rPr>
        <w:t xml:space="preserve"> is a sex-linked recessive disorder. On the basis of this information, answer the questions below. In your analysis, use the letters N or n</w:t>
      </w:r>
    </w:p>
    <w:p w14:paraId="3C36BF39" w14:textId="7C097B73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573AF6E" wp14:editId="5B30D934">
            <wp:simplePos x="0" y="0"/>
            <wp:positionH relativeFrom="column">
              <wp:posOffset>585470</wp:posOffset>
            </wp:positionH>
            <wp:positionV relativeFrom="paragraph">
              <wp:posOffset>108585</wp:posOffset>
            </wp:positionV>
            <wp:extent cx="4712335" cy="2251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25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2CBD2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5261F029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12472991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4F125CE4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0E828008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3F766748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3C650DB9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0BCC4083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35D38DF3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0FF96B23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6E8FD89B" w14:textId="77777777" w:rsidR="004053AB" w:rsidRPr="0004097C" w:rsidRDefault="004053AB" w:rsidP="004053AB">
      <w:pPr>
        <w:rPr>
          <w:rFonts w:ascii="Calibri" w:hAnsi="Calibri"/>
          <w:sz w:val="22"/>
          <w:szCs w:val="22"/>
        </w:rPr>
      </w:pPr>
    </w:p>
    <w:p w14:paraId="1F75A9AC" w14:textId="77777777" w:rsidR="004053AB" w:rsidRPr="0004097C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7FFAEC98" w14:textId="77777777" w:rsidR="004053AB" w:rsidRDefault="004053AB" w:rsidP="004053AB">
      <w:pPr>
        <w:ind w:left="362"/>
        <w:rPr>
          <w:rFonts w:ascii="Calibri" w:hAnsi="Calibri"/>
          <w:sz w:val="22"/>
          <w:szCs w:val="22"/>
        </w:rPr>
      </w:pPr>
      <w:r w:rsidRPr="0004097C">
        <w:rPr>
          <w:rFonts w:ascii="Calibri" w:hAnsi="Calibri"/>
          <w:sz w:val="22"/>
          <w:szCs w:val="22"/>
        </w:rPr>
        <w:t xml:space="preserve">    </w:t>
      </w:r>
    </w:p>
    <w:p w14:paraId="58537D80" w14:textId="77777777" w:rsidR="004053AB" w:rsidRDefault="004053AB" w:rsidP="004053AB">
      <w:pPr>
        <w:ind w:left="362"/>
        <w:rPr>
          <w:rFonts w:ascii="Calibri" w:hAnsi="Calibri"/>
          <w:sz w:val="22"/>
          <w:szCs w:val="22"/>
        </w:rPr>
      </w:pPr>
    </w:p>
    <w:p w14:paraId="16028220" w14:textId="3176408A" w:rsidR="004053AB" w:rsidRPr="00347B87" w:rsidRDefault="004053AB" w:rsidP="004053AB">
      <w:pPr>
        <w:numPr>
          <w:ilvl w:val="0"/>
          <w:numId w:val="3"/>
        </w:numPr>
        <w:rPr>
          <w:rFonts w:ascii="Calibri" w:hAnsi="Calibri"/>
        </w:rPr>
      </w:pPr>
      <w:r w:rsidRPr="00347B87">
        <w:rPr>
          <w:rFonts w:ascii="Calibri" w:hAnsi="Calibri"/>
        </w:rPr>
        <w:t>What is the probability that individual II-4 is a carrier? Show your working.</w:t>
      </w:r>
      <w:r>
        <w:rPr>
          <w:rFonts w:ascii="Calibri" w:hAnsi="Calibri"/>
        </w:rPr>
        <w:t xml:space="preserve"> (3</w:t>
      </w:r>
      <w:r w:rsidRPr="00347B87">
        <w:rPr>
          <w:rFonts w:ascii="Calibri" w:hAnsi="Calibri"/>
        </w:rPr>
        <w:t xml:space="preserve"> marks)</w:t>
      </w:r>
    </w:p>
    <w:p w14:paraId="7946CB4E" w14:textId="77777777" w:rsidR="004053AB" w:rsidRDefault="004053AB" w:rsidP="004053AB">
      <w:pPr>
        <w:rPr>
          <w:rFonts w:ascii="Calibri" w:hAnsi="Calibri"/>
          <w:u w:val="single"/>
        </w:rPr>
      </w:pPr>
    </w:p>
    <w:p w14:paraId="2BF26CB1" w14:textId="77777777" w:rsidR="004053AB" w:rsidRDefault="004053AB" w:rsidP="004053AB">
      <w:pPr>
        <w:rPr>
          <w:rFonts w:ascii="Calibri" w:hAnsi="Calibri"/>
          <w:u w:val="single"/>
        </w:rPr>
      </w:pPr>
    </w:p>
    <w:p w14:paraId="0E4097CC" w14:textId="77777777" w:rsidR="004053AB" w:rsidRDefault="004053AB" w:rsidP="004053AB">
      <w:pPr>
        <w:rPr>
          <w:rFonts w:ascii="Calibri" w:hAnsi="Calibri"/>
          <w:u w:val="single"/>
        </w:rPr>
      </w:pPr>
    </w:p>
    <w:p w14:paraId="5F0C2A40" w14:textId="77777777" w:rsidR="004053AB" w:rsidRDefault="004053AB" w:rsidP="004053AB">
      <w:pPr>
        <w:rPr>
          <w:rFonts w:ascii="Calibri" w:hAnsi="Calibri"/>
          <w:u w:val="single"/>
        </w:rPr>
      </w:pPr>
    </w:p>
    <w:p w14:paraId="70BDBB7A" w14:textId="77777777" w:rsidR="004053AB" w:rsidRDefault="004053AB" w:rsidP="004053AB">
      <w:pPr>
        <w:rPr>
          <w:rFonts w:ascii="Calibri" w:hAnsi="Calibri"/>
          <w:u w:val="single"/>
        </w:rPr>
      </w:pPr>
    </w:p>
    <w:p w14:paraId="39CE3C8B" w14:textId="77777777" w:rsidR="004053AB" w:rsidRDefault="004053AB" w:rsidP="004053AB">
      <w:pPr>
        <w:rPr>
          <w:rFonts w:ascii="Calibri" w:hAnsi="Calibri"/>
          <w:u w:val="single"/>
        </w:rPr>
      </w:pPr>
    </w:p>
    <w:p w14:paraId="37F578D6" w14:textId="77777777" w:rsidR="004053AB" w:rsidRDefault="004053AB" w:rsidP="004053AB">
      <w:pPr>
        <w:rPr>
          <w:rFonts w:ascii="Calibri" w:hAnsi="Calibri"/>
          <w:u w:val="single"/>
        </w:rPr>
      </w:pPr>
    </w:p>
    <w:p w14:paraId="5F298980" w14:textId="77777777" w:rsidR="004053AB" w:rsidRDefault="004053AB" w:rsidP="004053AB">
      <w:pPr>
        <w:rPr>
          <w:rFonts w:ascii="Calibri" w:hAnsi="Calibri"/>
          <w:u w:val="single"/>
        </w:rPr>
      </w:pPr>
    </w:p>
    <w:p w14:paraId="578CD295" w14:textId="77777777" w:rsidR="004053AB" w:rsidRDefault="004053AB" w:rsidP="004053AB">
      <w:pPr>
        <w:rPr>
          <w:rFonts w:ascii="Calibri" w:hAnsi="Calibri"/>
          <w:u w:val="single"/>
        </w:rPr>
      </w:pPr>
    </w:p>
    <w:p w14:paraId="50778B39" w14:textId="77777777" w:rsidR="004053AB" w:rsidRDefault="004053AB" w:rsidP="004053AB">
      <w:pPr>
        <w:rPr>
          <w:rFonts w:ascii="Calibri" w:hAnsi="Calibri"/>
          <w:u w:val="single"/>
        </w:rPr>
      </w:pPr>
    </w:p>
    <w:p w14:paraId="1524F588" w14:textId="77777777" w:rsidR="004053AB" w:rsidRDefault="004053AB" w:rsidP="004053AB">
      <w:pPr>
        <w:rPr>
          <w:rFonts w:ascii="Calibri" w:hAnsi="Calibri"/>
          <w:u w:val="single"/>
        </w:rPr>
      </w:pPr>
    </w:p>
    <w:p w14:paraId="45EC247E" w14:textId="77777777" w:rsidR="004053AB" w:rsidRPr="00347B87" w:rsidRDefault="004053AB" w:rsidP="004053AB">
      <w:pPr>
        <w:rPr>
          <w:rFonts w:ascii="Calibri" w:hAnsi="Calibri"/>
          <w:u w:val="single"/>
        </w:rPr>
      </w:pPr>
    </w:p>
    <w:p w14:paraId="0F40D78F" w14:textId="50ED4AE0" w:rsidR="004053AB" w:rsidRPr="00347B87" w:rsidRDefault="004053AB" w:rsidP="004053AB">
      <w:pPr>
        <w:numPr>
          <w:ilvl w:val="0"/>
          <w:numId w:val="3"/>
        </w:numPr>
        <w:spacing w:line="360" w:lineRule="auto"/>
        <w:rPr>
          <w:rFonts w:ascii="Calibri" w:hAnsi="Calibri"/>
        </w:rPr>
      </w:pPr>
      <w:r w:rsidRPr="00347B87">
        <w:rPr>
          <w:rFonts w:ascii="Calibri" w:hAnsi="Calibri"/>
        </w:rPr>
        <w:t>What is the genotype of all the affected males?</w:t>
      </w:r>
      <w:r w:rsidR="004C4A96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(1 mark</w:t>
      </w:r>
      <w:r w:rsidRPr="00347B87">
        <w:rPr>
          <w:rFonts w:ascii="Calibri" w:hAnsi="Calibri"/>
        </w:rPr>
        <w:t>)</w:t>
      </w:r>
    </w:p>
    <w:p w14:paraId="1CA4272A" w14:textId="77777777" w:rsidR="004053AB" w:rsidRDefault="004053AB" w:rsidP="004053AB">
      <w:pPr>
        <w:rPr>
          <w:rFonts w:ascii="Calibri" w:hAnsi="Calibri"/>
        </w:rPr>
      </w:pPr>
    </w:p>
    <w:p w14:paraId="3353E783" w14:textId="77777777" w:rsidR="00AB1FDC" w:rsidRDefault="00AB1FDC" w:rsidP="004053AB">
      <w:pPr>
        <w:rPr>
          <w:rFonts w:ascii="Calibri" w:hAnsi="Calibri"/>
        </w:rPr>
      </w:pPr>
    </w:p>
    <w:p w14:paraId="34E56515" w14:textId="77777777" w:rsidR="00AB1FDC" w:rsidRPr="00347B87" w:rsidRDefault="00AB1FDC" w:rsidP="004053AB">
      <w:pPr>
        <w:rPr>
          <w:rFonts w:ascii="Calibri" w:hAnsi="Calibri"/>
        </w:rPr>
      </w:pPr>
      <w:bookmarkStart w:id="0" w:name="_GoBack"/>
      <w:bookmarkEnd w:id="0"/>
    </w:p>
    <w:p w14:paraId="607F25FC" w14:textId="18BF3C0A" w:rsidR="004053AB" w:rsidRPr="00347B87" w:rsidRDefault="004053AB" w:rsidP="004053AB">
      <w:pPr>
        <w:numPr>
          <w:ilvl w:val="0"/>
          <w:numId w:val="3"/>
        </w:numPr>
        <w:rPr>
          <w:rFonts w:ascii="Calibri" w:hAnsi="Calibri"/>
        </w:rPr>
      </w:pPr>
      <w:r w:rsidRPr="00347B87">
        <w:rPr>
          <w:rFonts w:ascii="Calibri" w:hAnsi="Calibri"/>
        </w:rPr>
        <w:t>If individual III-2 married and had children with an infected person, what is the chance that their child will have the condition?  Show your working</w:t>
      </w:r>
      <w:r>
        <w:rPr>
          <w:rFonts w:ascii="Calibri" w:hAnsi="Calibri"/>
        </w:rPr>
        <w:tab/>
        <w:t>(3</w:t>
      </w:r>
      <w:r w:rsidRPr="00347B87">
        <w:rPr>
          <w:rFonts w:ascii="Calibri" w:hAnsi="Calibri"/>
        </w:rPr>
        <w:t xml:space="preserve"> marks)</w:t>
      </w:r>
    </w:p>
    <w:p w14:paraId="08E12970" w14:textId="77777777" w:rsidR="004053AB" w:rsidRPr="00347B87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40FF6EF3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22504223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7C05F4BB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0B8A96BC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5EC553E1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532FD7AC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6D71C1C4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402365B4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29017AA4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38CAADA9" w14:textId="77777777" w:rsidR="004053AB" w:rsidRDefault="004053AB" w:rsidP="004053AB">
      <w:pPr>
        <w:pStyle w:val="question"/>
        <w:tabs>
          <w:tab w:val="clear" w:pos="284"/>
          <w:tab w:val="clear" w:pos="567"/>
          <w:tab w:val="clear" w:pos="737"/>
          <w:tab w:val="clear" w:pos="851"/>
          <w:tab w:val="clear" w:pos="1134"/>
          <w:tab w:val="clear" w:pos="1418"/>
          <w:tab w:val="clear" w:pos="9923"/>
        </w:tabs>
        <w:rPr>
          <w:rFonts w:ascii="Calibri" w:hAnsi="Calibri" w:cs="Arial"/>
          <w:b/>
          <w:sz w:val="24"/>
          <w:szCs w:val="24"/>
        </w:rPr>
      </w:pPr>
    </w:p>
    <w:p w14:paraId="39F86021" w14:textId="77777777" w:rsidR="004C4A96" w:rsidRDefault="004C4A96" w:rsidP="004053AB">
      <w:pPr>
        <w:rPr>
          <w:rFonts w:ascii="Calibri" w:hAnsi="Calibri"/>
        </w:rPr>
      </w:pPr>
    </w:p>
    <w:p w14:paraId="088CA889" w14:textId="77777777" w:rsidR="004C4A96" w:rsidRDefault="004C4A96" w:rsidP="004053AB">
      <w:pPr>
        <w:rPr>
          <w:rFonts w:ascii="Calibri" w:hAnsi="Calibri"/>
        </w:rPr>
      </w:pPr>
    </w:p>
    <w:p w14:paraId="424B3863" w14:textId="77777777" w:rsidR="004C4A96" w:rsidRDefault="004C4A96" w:rsidP="004053AB">
      <w:pPr>
        <w:rPr>
          <w:rFonts w:ascii="Calibri" w:hAnsi="Calibri"/>
        </w:rPr>
      </w:pPr>
    </w:p>
    <w:p w14:paraId="5ABF0927" w14:textId="77777777" w:rsidR="004C4A96" w:rsidRDefault="004C4A96" w:rsidP="004053AB">
      <w:pPr>
        <w:rPr>
          <w:rFonts w:ascii="Calibri" w:hAnsi="Calibri"/>
        </w:rPr>
      </w:pPr>
    </w:p>
    <w:p w14:paraId="6CFBCECC" w14:textId="5529DE8A" w:rsidR="004053AB" w:rsidRPr="004C4A96" w:rsidRDefault="004053AB" w:rsidP="004C4A96">
      <w:pPr>
        <w:pStyle w:val="ListParagraph"/>
        <w:numPr>
          <w:ilvl w:val="0"/>
          <w:numId w:val="5"/>
        </w:numPr>
        <w:ind w:left="0"/>
        <w:rPr>
          <w:rFonts w:ascii="Calibri" w:hAnsi="Calibri"/>
        </w:rPr>
      </w:pPr>
      <w:r w:rsidRPr="004C4A96">
        <w:rPr>
          <w:rFonts w:ascii="Calibri" w:hAnsi="Calibri"/>
        </w:rPr>
        <w:lastRenderedPageBreak/>
        <w:t>The ABO blood grouping system displays two phenomena in genetics.  Explain the following terms and give an example using the ABO system.</w:t>
      </w:r>
    </w:p>
    <w:p w14:paraId="133950A3" w14:textId="77777777" w:rsidR="004053AB" w:rsidRPr="00347B87" w:rsidRDefault="004053AB" w:rsidP="004053AB">
      <w:pPr>
        <w:ind w:left="362" w:hanging="362"/>
        <w:rPr>
          <w:rFonts w:ascii="Calibri" w:hAnsi="Calibri"/>
        </w:rPr>
      </w:pPr>
    </w:p>
    <w:p w14:paraId="18D73FAE" w14:textId="57E84F90" w:rsidR="004053AB" w:rsidRDefault="004053AB" w:rsidP="004053AB">
      <w:pPr>
        <w:numPr>
          <w:ilvl w:val="0"/>
          <w:numId w:val="4"/>
        </w:numPr>
        <w:rPr>
          <w:rFonts w:ascii="Calibri" w:hAnsi="Calibri"/>
        </w:rPr>
      </w:pPr>
      <w:r w:rsidRPr="00347B87">
        <w:rPr>
          <w:rFonts w:ascii="Calibri" w:hAnsi="Calibri"/>
        </w:rPr>
        <w:t>Multiple Alleles</w:t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>
        <w:rPr>
          <w:rFonts w:ascii="Calibri" w:hAnsi="Calibri"/>
        </w:rPr>
        <w:tab/>
        <w:t xml:space="preserve"> (2 marks)</w:t>
      </w:r>
    </w:p>
    <w:p w14:paraId="14B2AE1C" w14:textId="659D7A1A" w:rsidR="004053AB" w:rsidRPr="00456BF9" w:rsidRDefault="004053AB" w:rsidP="004053AB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</w:p>
    <w:p w14:paraId="25CE2EFB" w14:textId="77777777" w:rsidR="004053AB" w:rsidRDefault="004053AB" w:rsidP="004053AB">
      <w:pPr>
        <w:rPr>
          <w:rFonts w:ascii="Calibri" w:hAnsi="Calibri"/>
        </w:rPr>
      </w:pPr>
    </w:p>
    <w:p w14:paraId="71ED1F9C" w14:textId="77777777" w:rsidR="004053AB" w:rsidRPr="00347B87" w:rsidRDefault="004053AB" w:rsidP="004053AB">
      <w:pPr>
        <w:rPr>
          <w:rFonts w:ascii="Calibri" w:hAnsi="Calibri"/>
        </w:rPr>
      </w:pPr>
    </w:p>
    <w:p w14:paraId="30E28801" w14:textId="0DC6AE24" w:rsidR="004053AB" w:rsidRDefault="004053AB" w:rsidP="004053AB">
      <w:pPr>
        <w:numPr>
          <w:ilvl w:val="0"/>
          <w:numId w:val="4"/>
        </w:numPr>
        <w:rPr>
          <w:rFonts w:ascii="Calibri" w:hAnsi="Calibri"/>
        </w:rPr>
      </w:pPr>
      <w:r w:rsidRPr="00347B87">
        <w:rPr>
          <w:rFonts w:ascii="Calibri" w:hAnsi="Calibri"/>
        </w:rPr>
        <w:t>Co-dominance</w:t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 w:rsidR="004C4A96">
        <w:rPr>
          <w:rFonts w:ascii="Calibri" w:hAnsi="Calibri"/>
        </w:rPr>
        <w:tab/>
      </w:r>
      <w:r>
        <w:rPr>
          <w:rFonts w:ascii="Calibri" w:hAnsi="Calibri"/>
        </w:rPr>
        <w:t xml:space="preserve"> (2 marks)</w:t>
      </w:r>
    </w:p>
    <w:p w14:paraId="7D884A3A" w14:textId="75E931BC" w:rsidR="004053AB" w:rsidRPr="00456BF9" w:rsidRDefault="004053AB" w:rsidP="004053AB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  <w:r w:rsidR="004C4A96">
        <w:rPr>
          <w:rFonts w:ascii="Calibri" w:hAnsi="Calibri"/>
          <w:u w:val="single"/>
        </w:rPr>
        <w:tab/>
      </w:r>
    </w:p>
    <w:p w14:paraId="7094984A" w14:textId="77777777" w:rsidR="004053AB" w:rsidRPr="00347B87" w:rsidRDefault="004053AB" w:rsidP="004053AB">
      <w:pPr>
        <w:rPr>
          <w:rFonts w:ascii="Calibri" w:hAnsi="Calibri"/>
        </w:rPr>
      </w:pPr>
    </w:p>
    <w:p w14:paraId="0FA34D97" w14:textId="77777777" w:rsidR="004053AB" w:rsidRDefault="004053AB" w:rsidP="004053AB">
      <w:pPr>
        <w:rPr>
          <w:rFonts w:ascii="Calibri" w:hAnsi="Calibri" w:cs="Arial"/>
        </w:rPr>
      </w:pPr>
    </w:p>
    <w:p w14:paraId="06E45354" w14:textId="77777777" w:rsidR="004053AB" w:rsidRDefault="004053AB" w:rsidP="004053AB">
      <w:pPr>
        <w:rPr>
          <w:rFonts w:ascii="Calibri" w:hAnsi="Calibri" w:cs="Arial"/>
        </w:rPr>
      </w:pPr>
    </w:p>
    <w:p w14:paraId="005D7D35" w14:textId="77777777" w:rsidR="004053AB" w:rsidRDefault="004053AB" w:rsidP="004053AB">
      <w:pPr>
        <w:rPr>
          <w:rFonts w:ascii="Calibri" w:hAnsi="Calibri" w:cs="Arial"/>
        </w:rPr>
      </w:pPr>
    </w:p>
    <w:p w14:paraId="1D991CDE" w14:textId="77777777" w:rsidR="004053AB" w:rsidRDefault="004053AB" w:rsidP="004053AB">
      <w:pPr>
        <w:rPr>
          <w:rFonts w:ascii="Calibri" w:hAnsi="Calibri" w:cs="Arial"/>
        </w:rPr>
      </w:pPr>
    </w:p>
    <w:p w14:paraId="15F5367C" w14:textId="77777777" w:rsidR="004053AB" w:rsidRDefault="004053AB" w:rsidP="004053AB">
      <w:pPr>
        <w:rPr>
          <w:rFonts w:ascii="Calibri" w:hAnsi="Calibri" w:cs="Arial"/>
        </w:rPr>
      </w:pPr>
    </w:p>
    <w:p w14:paraId="7B37FFFF" w14:textId="77777777" w:rsidR="004053AB" w:rsidRDefault="004053AB" w:rsidP="004053AB">
      <w:pPr>
        <w:rPr>
          <w:rFonts w:ascii="Calibri" w:hAnsi="Calibri" w:cs="Arial"/>
        </w:rPr>
      </w:pPr>
    </w:p>
    <w:p w14:paraId="2E64C862" w14:textId="77777777" w:rsidR="004053AB" w:rsidRDefault="004053AB" w:rsidP="004053AB">
      <w:pPr>
        <w:rPr>
          <w:rFonts w:ascii="Calibri" w:hAnsi="Calibri" w:cs="Arial"/>
        </w:rPr>
      </w:pPr>
    </w:p>
    <w:p w14:paraId="6B681D0F" w14:textId="77777777" w:rsidR="004053AB" w:rsidRDefault="004053AB" w:rsidP="004053AB">
      <w:pPr>
        <w:rPr>
          <w:rFonts w:ascii="Calibri" w:hAnsi="Calibri" w:cs="Arial"/>
        </w:rPr>
      </w:pPr>
    </w:p>
    <w:p w14:paraId="142FB0E7" w14:textId="77777777" w:rsidR="004053AB" w:rsidRDefault="004053AB" w:rsidP="004053AB">
      <w:pPr>
        <w:rPr>
          <w:rFonts w:ascii="Calibri" w:hAnsi="Calibri" w:cs="Arial"/>
        </w:rPr>
      </w:pPr>
    </w:p>
    <w:p w14:paraId="04A2497D" w14:textId="77777777" w:rsidR="004053AB" w:rsidRDefault="004053AB" w:rsidP="004053AB">
      <w:pPr>
        <w:rPr>
          <w:rFonts w:ascii="Calibri" w:hAnsi="Calibri" w:cs="Arial"/>
        </w:rPr>
      </w:pPr>
    </w:p>
    <w:p w14:paraId="60EA0365" w14:textId="77777777" w:rsidR="004053AB" w:rsidRDefault="004053AB" w:rsidP="004053AB">
      <w:pPr>
        <w:rPr>
          <w:rFonts w:ascii="Calibri" w:hAnsi="Calibri" w:cs="Arial"/>
        </w:rPr>
      </w:pPr>
    </w:p>
    <w:p w14:paraId="0C91225F" w14:textId="77777777" w:rsidR="004053AB" w:rsidRDefault="004053AB" w:rsidP="004053AB">
      <w:pPr>
        <w:rPr>
          <w:rFonts w:ascii="Calibri" w:hAnsi="Calibri" w:cs="Arial"/>
        </w:rPr>
      </w:pPr>
    </w:p>
    <w:p w14:paraId="36E04079" w14:textId="77777777" w:rsidR="004053AB" w:rsidRDefault="004053AB" w:rsidP="004053AB">
      <w:pPr>
        <w:rPr>
          <w:rFonts w:ascii="Calibri" w:hAnsi="Calibri" w:cs="Arial"/>
        </w:rPr>
      </w:pPr>
    </w:p>
    <w:p w14:paraId="54163101" w14:textId="77777777" w:rsidR="004053AB" w:rsidRDefault="004053AB" w:rsidP="004053AB">
      <w:pPr>
        <w:rPr>
          <w:rFonts w:ascii="Calibri" w:hAnsi="Calibri" w:cs="Arial"/>
        </w:rPr>
      </w:pPr>
    </w:p>
    <w:p w14:paraId="7262E567" w14:textId="77777777" w:rsidR="004053AB" w:rsidRDefault="004053AB" w:rsidP="004053AB">
      <w:pPr>
        <w:rPr>
          <w:rFonts w:ascii="Calibri" w:hAnsi="Calibri" w:cs="Arial"/>
        </w:rPr>
      </w:pPr>
    </w:p>
    <w:p w14:paraId="57078BCA" w14:textId="77777777" w:rsidR="004053AB" w:rsidRPr="00347B87" w:rsidRDefault="004053AB" w:rsidP="004053AB">
      <w:pPr>
        <w:rPr>
          <w:rFonts w:ascii="Calibri" w:hAnsi="Calibri" w:cs="Arial"/>
        </w:rPr>
      </w:pPr>
    </w:p>
    <w:p w14:paraId="6F873C21" w14:textId="77777777" w:rsidR="004053AB" w:rsidRDefault="004053AB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</w:p>
    <w:p w14:paraId="321AAFA8" w14:textId="77777777" w:rsidR="004053AB" w:rsidRDefault="004053AB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</w:p>
    <w:p w14:paraId="799DF3DC" w14:textId="0DBB74B9" w:rsidR="009A775A" w:rsidRPr="009A775A" w:rsidRDefault="00141490" w:rsidP="00141490">
      <w:pPr>
        <w:ind w:left="-567"/>
        <w:jc w:val="center"/>
        <w:rPr>
          <w:b/>
        </w:rPr>
      </w:pPr>
      <w:r>
        <w:rPr>
          <w:b/>
        </w:rPr>
        <w:t>END OF VALIDATION TEST</w:t>
      </w:r>
    </w:p>
    <w:sectPr w:rsidR="009A775A" w:rsidRPr="009A775A" w:rsidSect="00C40B88">
      <w:pgSz w:w="11900" w:h="16840"/>
      <w:pgMar w:top="851" w:right="1127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981"/>
    <w:multiLevelType w:val="hybridMultilevel"/>
    <w:tmpl w:val="9F421E1A"/>
    <w:lvl w:ilvl="0" w:tplc="04090017">
      <w:start w:val="1"/>
      <w:numFmt w:val="lowerLetter"/>
      <w:lvlText w:val="%1)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>
    <w:nsid w:val="67A020C8"/>
    <w:multiLevelType w:val="hybridMultilevel"/>
    <w:tmpl w:val="B5F85AF6"/>
    <w:lvl w:ilvl="0" w:tplc="12385900">
      <w:start w:val="1"/>
      <w:numFmt w:val="lowerLetter"/>
      <w:lvlText w:val="%1)"/>
      <w:lvlJc w:val="left"/>
      <w:pPr>
        <w:tabs>
          <w:tab w:val="num" w:pos="722"/>
        </w:tabs>
        <w:ind w:left="72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  <w:rPr>
        <w:rFonts w:cs="Times New Roman"/>
      </w:rPr>
    </w:lvl>
  </w:abstractNum>
  <w:abstractNum w:abstractNumId="2">
    <w:nsid w:val="67FE4886"/>
    <w:multiLevelType w:val="hybridMultilevel"/>
    <w:tmpl w:val="99942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8745C"/>
    <w:multiLevelType w:val="hybridMultilevel"/>
    <w:tmpl w:val="DB9C70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0013E"/>
    <w:multiLevelType w:val="hybridMultilevel"/>
    <w:tmpl w:val="30860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5A"/>
    <w:rsid w:val="000E4D71"/>
    <w:rsid w:val="00141490"/>
    <w:rsid w:val="00301908"/>
    <w:rsid w:val="0037339B"/>
    <w:rsid w:val="004039EB"/>
    <w:rsid w:val="004053AB"/>
    <w:rsid w:val="004C4A96"/>
    <w:rsid w:val="00523083"/>
    <w:rsid w:val="00552A61"/>
    <w:rsid w:val="006B6250"/>
    <w:rsid w:val="007947C9"/>
    <w:rsid w:val="00835D16"/>
    <w:rsid w:val="008E2D34"/>
    <w:rsid w:val="009A775A"/>
    <w:rsid w:val="00A63673"/>
    <w:rsid w:val="00AA1363"/>
    <w:rsid w:val="00AB1FDC"/>
    <w:rsid w:val="00AC367A"/>
    <w:rsid w:val="00B522E6"/>
    <w:rsid w:val="00B70DA1"/>
    <w:rsid w:val="00B70E55"/>
    <w:rsid w:val="00BC0E9C"/>
    <w:rsid w:val="00C40B88"/>
    <w:rsid w:val="00CC1420"/>
    <w:rsid w:val="00CD1B8F"/>
    <w:rsid w:val="00D4067D"/>
    <w:rsid w:val="00D47430"/>
    <w:rsid w:val="00E33F5C"/>
    <w:rsid w:val="00E63011"/>
    <w:rsid w:val="00E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3A66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7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8D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uiPriority w:val="99"/>
    <w:rsid w:val="004053AB"/>
    <w:pPr>
      <w:tabs>
        <w:tab w:val="left" w:pos="284"/>
        <w:tab w:val="left" w:pos="567"/>
        <w:tab w:val="left" w:pos="737"/>
        <w:tab w:val="left" w:pos="851"/>
        <w:tab w:val="left" w:pos="1134"/>
        <w:tab w:val="left" w:pos="1418"/>
        <w:tab w:val="right" w:pos="9923"/>
      </w:tabs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C4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7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8D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uiPriority w:val="99"/>
    <w:rsid w:val="004053AB"/>
    <w:pPr>
      <w:tabs>
        <w:tab w:val="left" w:pos="284"/>
        <w:tab w:val="left" w:pos="567"/>
        <w:tab w:val="left" w:pos="737"/>
        <w:tab w:val="left" w:pos="851"/>
        <w:tab w:val="left" w:pos="1134"/>
        <w:tab w:val="left" w:pos="1418"/>
        <w:tab w:val="right" w:pos="9923"/>
      </w:tabs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C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583B8C25</Template>
  <TotalTime>3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Scurria</dc:creator>
  <cp:lastModifiedBy>DAVIES Kasey</cp:lastModifiedBy>
  <cp:revision>3</cp:revision>
  <cp:lastPrinted>2016-10-11T06:10:00Z</cp:lastPrinted>
  <dcterms:created xsi:type="dcterms:W3CDTF">2016-10-11T06:07:00Z</dcterms:created>
  <dcterms:modified xsi:type="dcterms:W3CDTF">2016-10-11T06:10:00Z</dcterms:modified>
</cp:coreProperties>
</file>