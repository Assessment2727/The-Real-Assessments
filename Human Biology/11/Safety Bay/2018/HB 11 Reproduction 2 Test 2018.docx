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E450C" w14:textId="74D794DA" w:rsidR="00807092" w:rsidRDefault="00807092" w:rsidP="00807092">
      <w:pPr>
        <w:jc w:val="center"/>
      </w:pPr>
      <w:r>
        <w:rPr>
          <w:noProof/>
          <w:lang w:eastAsia="en-AU"/>
        </w:rPr>
        <w:drawing>
          <wp:inline distT="0" distB="0" distL="0" distR="0" wp14:anchorId="352A6DCB" wp14:editId="59A39D54">
            <wp:extent cx="2447925" cy="3238500"/>
            <wp:effectExtent l="0" t="0" r="9525" b="0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AA9D" w14:textId="77777777" w:rsidR="00807092" w:rsidRDefault="00807092" w:rsidP="00807092"/>
    <w:p w14:paraId="46FD06ED" w14:textId="77777777" w:rsidR="00807092" w:rsidRDefault="00807092" w:rsidP="00807092"/>
    <w:p w14:paraId="73FF8D48" w14:textId="799C8CA9"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11</w:t>
      </w:r>
    </w:p>
    <w:p w14:paraId="2DDC0588" w14:textId="77777777"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</w:p>
    <w:p w14:paraId="6CCD0E57" w14:textId="3122020F"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  <w:r w:rsidRPr="0082521C">
        <w:rPr>
          <w:rFonts w:ascii="Calibri" w:hAnsi="Calibri"/>
          <w:b/>
          <w:sz w:val="40"/>
          <w:szCs w:val="40"/>
        </w:rPr>
        <w:t xml:space="preserve">SUBJECT: </w:t>
      </w:r>
      <w:r>
        <w:rPr>
          <w:rFonts w:ascii="Calibri" w:hAnsi="Calibri"/>
          <w:b/>
          <w:sz w:val="40"/>
          <w:szCs w:val="40"/>
        </w:rPr>
        <w:t>ATAR HUMAN BIOLOGY UNITS 1 AND 2</w:t>
      </w:r>
    </w:p>
    <w:p w14:paraId="11AC1AF1" w14:textId="77777777" w:rsidR="00807092" w:rsidRPr="0082521C" w:rsidRDefault="00807092" w:rsidP="00807092">
      <w:pPr>
        <w:rPr>
          <w:rFonts w:ascii="Calibri" w:hAnsi="Calibri"/>
          <w:b/>
          <w:sz w:val="32"/>
          <w:szCs w:val="32"/>
        </w:rPr>
      </w:pPr>
    </w:p>
    <w:p w14:paraId="12924248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</w:p>
    <w:p w14:paraId="10057683" w14:textId="22F45BDD"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952B18">
        <w:rPr>
          <w:rFonts w:ascii="Calibri" w:hAnsi="Calibri"/>
          <w:b/>
          <w:sz w:val="32"/>
          <w:szCs w:val="32"/>
        </w:rPr>
        <w:t xml:space="preserve">Foetal Development, Diagnosis of Foetal Health, </w:t>
      </w:r>
      <w:r>
        <w:rPr>
          <w:rFonts w:ascii="Calibri" w:hAnsi="Calibri"/>
          <w:b/>
          <w:sz w:val="32"/>
          <w:szCs w:val="32"/>
        </w:rPr>
        <w:t xml:space="preserve">Birth, </w:t>
      </w:r>
      <w:r w:rsidR="00952B18">
        <w:rPr>
          <w:rFonts w:ascii="Calibri" w:hAnsi="Calibri"/>
          <w:b/>
          <w:sz w:val="32"/>
          <w:szCs w:val="32"/>
        </w:rPr>
        <w:t>Post Pregnancy Changes and Lactation.</w:t>
      </w:r>
    </w:p>
    <w:p w14:paraId="74C736FE" w14:textId="77777777" w:rsidR="003B72AF" w:rsidRPr="0082521C" w:rsidRDefault="003B72AF" w:rsidP="00807092">
      <w:pPr>
        <w:rPr>
          <w:rFonts w:ascii="Calibri" w:hAnsi="Calibri"/>
          <w:b/>
          <w:sz w:val="32"/>
          <w:szCs w:val="32"/>
        </w:rPr>
      </w:pPr>
    </w:p>
    <w:p w14:paraId="3CA03577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  <w:r w:rsidRPr="0082521C">
        <w:rPr>
          <w:rFonts w:ascii="Calibri" w:hAnsi="Calibri"/>
          <w:b/>
          <w:sz w:val="32"/>
          <w:szCs w:val="32"/>
        </w:rPr>
        <w:t>TIME: 60 minutes</w:t>
      </w:r>
    </w:p>
    <w:p w14:paraId="1995953A" w14:textId="77777777" w:rsidR="003B72AF" w:rsidRPr="0082521C" w:rsidRDefault="003B72AF" w:rsidP="00807092">
      <w:pPr>
        <w:rPr>
          <w:rFonts w:ascii="Calibri" w:hAnsi="Calibri"/>
          <w:b/>
          <w:sz w:val="32"/>
          <w:szCs w:val="32"/>
        </w:rPr>
      </w:pPr>
    </w:p>
    <w:p w14:paraId="692FE0B5" w14:textId="60FA9533" w:rsidR="00807092" w:rsidRDefault="00807092" w:rsidP="00807092">
      <w:pPr>
        <w:rPr>
          <w:rFonts w:ascii="Calibri" w:hAnsi="Calibri"/>
          <w:b/>
          <w:sz w:val="32"/>
          <w:szCs w:val="32"/>
        </w:rPr>
      </w:pPr>
      <w:r w:rsidRPr="0082521C">
        <w:rPr>
          <w:rFonts w:ascii="Calibri" w:hAnsi="Calibri"/>
          <w:b/>
          <w:sz w:val="32"/>
          <w:szCs w:val="32"/>
        </w:rPr>
        <w:t>QUESTIONS:</w:t>
      </w:r>
      <w:r>
        <w:rPr>
          <w:rFonts w:ascii="Calibri" w:hAnsi="Calibri"/>
          <w:b/>
          <w:sz w:val="32"/>
          <w:szCs w:val="32"/>
        </w:rPr>
        <w:t xml:space="preserve"> 20 Multiple Choice</w:t>
      </w:r>
      <w:r>
        <w:rPr>
          <w:rFonts w:ascii="Calibri" w:hAnsi="Calibri"/>
          <w:b/>
          <w:sz w:val="32"/>
          <w:szCs w:val="32"/>
        </w:rPr>
        <w:tab/>
        <w:t>(20 marks)</w:t>
      </w:r>
    </w:p>
    <w:p w14:paraId="6CCC6EB8" w14:textId="29EEF358"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8 Short Answers</w:t>
      </w:r>
      <w:r>
        <w:rPr>
          <w:rFonts w:ascii="Calibri" w:hAnsi="Calibri"/>
          <w:b/>
          <w:sz w:val="32"/>
          <w:szCs w:val="32"/>
        </w:rPr>
        <w:tab/>
        <w:t>(30 marks)</w:t>
      </w:r>
    </w:p>
    <w:p w14:paraId="5CF49853" w14:textId="255A5974"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1 Extended Answer</w:t>
      </w:r>
      <w:r>
        <w:rPr>
          <w:rFonts w:ascii="Calibri" w:hAnsi="Calibri"/>
          <w:b/>
          <w:sz w:val="32"/>
          <w:szCs w:val="32"/>
        </w:rPr>
        <w:tab/>
        <w:t>(10 marks)</w:t>
      </w:r>
    </w:p>
    <w:p w14:paraId="79C0896B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</w:r>
    </w:p>
    <w:p w14:paraId="6A64C262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</w:p>
    <w:p w14:paraId="368214D3" w14:textId="27DF22AE" w:rsidR="00807092" w:rsidRPr="0082521C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TOTAL MARKS: 60 marks</w:t>
      </w:r>
    </w:p>
    <w:p w14:paraId="3765B9B8" w14:textId="77777777" w:rsidR="00807092" w:rsidRDefault="00807092" w:rsidP="00807092">
      <w:pPr>
        <w:tabs>
          <w:tab w:val="left" w:pos="4100"/>
        </w:tabs>
        <w:rPr>
          <w:b/>
        </w:rPr>
      </w:pPr>
      <w:r>
        <w:rPr>
          <w:b/>
        </w:rPr>
        <w:tab/>
      </w:r>
    </w:p>
    <w:p w14:paraId="72BAC2E9" w14:textId="77777777" w:rsidR="00807092" w:rsidRDefault="00807092" w:rsidP="00807092">
      <w:pPr>
        <w:tabs>
          <w:tab w:val="left" w:pos="4100"/>
        </w:tabs>
        <w:rPr>
          <w:b/>
        </w:rPr>
      </w:pPr>
    </w:p>
    <w:p w14:paraId="01D4521E" w14:textId="77777777" w:rsidR="00807092" w:rsidRPr="00764F74" w:rsidRDefault="00807092" w:rsidP="00807092">
      <w:pPr>
        <w:tabs>
          <w:tab w:val="left" w:pos="4100"/>
        </w:tabs>
        <w:rPr>
          <w:b/>
        </w:rPr>
      </w:pPr>
    </w:p>
    <w:p w14:paraId="495F0AE9" w14:textId="77777777" w:rsidR="00807092" w:rsidRDefault="00807092" w:rsidP="00807092">
      <w:pPr>
        <w:jc w:val="center"/>
        <w:rPr>
          <w:rFonts w:ascii="Calibri" w:hAnsi="Calibri"/>
          <w:b/>
          <w:sz w:val="32"/>
          <w:szCs w:val="32"/>
        </w:rPr>
      </w:pPr>
    </w:p>
    <w:p w14:paraId="5E326775" w14:textId="77777777" w:rsidR="00807092" w:rsidRDefault="00807092" w:rsidP="00807092">
      <w:pPr>
        <w:jc w:val="center"/>
        <w:rPr>
          <w:rFonts w:ascii="Calibri" w:hAnsi="Calibri"/>
          <w:b/>
          <w:sz w:val="32"/>
          <w:szCs w:val="32"/>
        </w:rPr>
      </w:pPr>
    </w:p>
    <w:p w14:paraId="1269D544" w14:textId="16268E23" w:rsidR="00807092" w:rsidRPr="00807092" w:rsidRDefault="00807092" w:rsidP="00807092">
      <w:pPr>
        <w:jc w:val="center"/>
        <w:rPr>
          <w:rFonts w:ascii="Calibri" w:hAnsi="Calibri"/>
          <w:b/>
        </w:rPr>
      </w:pPr>
      <w:r w:rsidRPr="0082521C">
        <w:rPr>
          <w:rFonts w:ascii="Calibri" w:hAnsi="Calibri"/>
          <w:b/>
          <w:sz w:val="32"/>
          <w:szCs w:val="32"/>
        </w:rPr>
        <w:lastRenderedPageBreak/>
        <w:t>DO NOT WRITE ON OR MARK THIS PAPER</w:t>
      </w:r>
    </w:p>
    <w:p w14:paraId="634A78B2" w14:textId="47FEBB72" w:rsidR="002829D3" w:rsidRPr="005B0067" w:rsidRDefault="002829D3" w:rsidP="000D002F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5B0067">
        <w:rPr>
          <w:rFonts w:ascii="Arial" w:hAnsi="Arial" w:cs="Arial"/>
          <w:b/>
        </w:rPr>
        <w:t>MULTIPLE CHOICE SECTION</w:t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="00281E91">
        <w:rPr>
          <w:rFonts w:ascii="Arial" w:hAnsi="Arial" w:cs="Arial"/>
          <w:b/>
        </w:rPr>
        <w:t xml:space="preserve">      </w:t>
      </w:r>
      <w:r w:rsidRPr="005B0067">
        <w:rPr>
          <w:rFonts w:ascii="Arial" w:hAnsi="Arial" w:cs="Arial"/>
          <w:b/>
        </w:rPr>
        <w:t>[20 MARKS]</w:t>
      </w:r>
    </w:p>
    <w:p w14:paraId="66F6F91A" w14:textId="77777777" w:rsidR="00807092" w:rsidRDefault="00807092" w:rsidP="000D002F">
      <w:pPr>
        <w:rPr>
          <w:rFonts w:ascii="Arial" w:hAnsi="Arial" w:cs="Arial"/>
          <w:b/>
        </w:rPr>
      </w:pPr>
    </w:p>
    <w:p w14:paraId="2BBF40CD" w14:textId="6325B098" w:rsidR="00807092" w:rsidRPr="00807092" w:rsidRDefault="00807092" w:rsidP="000D002F">
      <w:pPr>
        <w:rPr>
          <w:rFonts w:ascii="Arial" w:hAnsi="Arial" w:cs="Arial"/>
          <w:b/>
        </w:rPr>
      </w:pPr>
      <w:r w:rsidRPr="00807092">
        <w:rPr>
          <w:rFonts w:ascii="Arial" w:hAnsi="Arial" w:cs="Arial"/>
          <w:b/>
        </w:rPr>
        <w:t>Questions 1-20</w:t>
      </w:r>
    </w:p>
    <w:p w14:paraId="602783C5" w14:textId="77777777" w:rsidR="00807092" w:rsidRPr="00807092" w:rsidRDefault="00807092" w:rsidP="00807092">
      <w:pPr>
        <w:rPr>
          <w:rFonts w:ascii="Arial" w:hAnsi="Arial" w:cs="Arial"/>
        </w:rPr>
      </w:pPr>
    </w:p>
    <w:p w14:paraId="29F4B553" w14:textId="77777777" w:rsidR="002143F8" w:rsidRDefault="002143F8" w:rsidP="002143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ductus </w:t>
      </w:r>
      <w:proofErr w:type="spellStart"/>
      <w:r>
        <w:rPr>
          <w:rFonts w:ascii="Arial" w:hAnsi="Arial" w:cs="Arial"/>
        </w:rPr>
        <w:t>venosus</w:t>
      </w:r>
      <w:proofErr w:type="spellEnd"/>
      <w:r>
        <w:rPr>
          <w:rFonts w:ascii="Arial" w:hAnsi="Arial" w:cs="Arial"/>
        </w:rPr>
        <w:t xml:space="preserve"> diverts foetal blood away from the</w:t>
      </w:r>
    </w:p>
    <w:p w14:paraId="3E5A360C" w14:textId="77777777" w:rsidR="002143F8" w:rsidRDefault="002143F8" w:rsidP="002143F8">
      <w:pPr>
        <w:pStyle w:val="ListParagraph"/>
        <w:rPr>
          <w:rFonts w:ascii="Arial" w:hAnsi="Arial" w:cs="Arial"/>
        </w:rPr>
      </w:pPr>
    </w:p>
    <w:p w14:paraId="2BDCE873" w14:textId="73D7348B" w:rsidR="002143F8" w:rsidRDefault="002143F8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lungs</w:t>
      </w:r>
    </w:p>
    <w:p w14:paraId="54CE5F90" w14:textId="1ADE5874" w:rsidR="002143F8" w:rsidRDefault="002143F8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liver</w:t>
      </w:r>
    </w:p>
    <w:p w14:paraId="0C3504B6" w14:textId="54A40D98" w:rsidR="002143F8" w:rsidRDefault="002143F8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placenta</w:t>
      </w:r>
    </w:p>
    <w:p w14:paraId="69027515" w14:textId="05F22122" w:rsidR="002143F8" w:rsidRDefault="00414FEA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143F8">
        <w:rPr>
          <w:rFonts w:ascii="Arial" w:hAnsi="Arial" w:cs="Arial"/>
        </w:rPr>
        <w:t>eft ventricle</w:t>
      </w:r>
    </w:p>
    <w:p w14:paraId="1456219B" w14:textId="77777777" w:rsidR="002143F8" w:rsidRPr="002143F8" w:rsidRDefault="002143F8" w:rsidP="002143F8">
      <w:pPr>
        <w:rPr>
          <w:rFonts w:ascii="Arial" w:hAnsi="Arial" w:cs="Arial"/>
        </w:rPr>
      </w:pPr>
    </w:p>
    <w:p w14:paraId="2761B174" w14:textId="7F5B187B" w:rsidR="00B70E55" w:rsidRPr="005B0067" w:rsidRDefault="002143F8" w:rsidP="000D00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D002F" w:rsidRPr="005B0067">
        <w:rPr>
          <w:rFonts w:ascii="Arial" w:hAnsi="Arial" w:cs="Arial"/>
        </w:rPr>
        <w:t xml:space="preserve">foramen </w:t>
      </w:r>
      <w:proofErr w:type="spellStart"/>
      <w:r w:rsidR="000D002F" w:rsidRPr="005B0067">
        <w:rPr>
          <w:rFonts w:ascii="Arial" w:hAnsi="Arial" w:cs="Arial"/>
        </w:rPr>
        <w:t>ovale</w:t>
      </w:r>
      <w:proofErr w:type="spellEnd"/>
      <w:r w:rsidR="000D002F" w:rsidRPr="005B0067">
        <w:rPr>
          <w:rFonts w:ascii="Arial" w:hAnsi="Arial" w:cs="Arial"/>
        </w:rPr>
        <w:t>:</w:t>
      </w:r>
    </w:p>
    <w:p w14:paraId="69E176EB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099C1607" w14:textId="3DD9D826"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D002F" w:rsidRPr="005B0067">
        <w:rPr>
          <w:rFonts w:ascii="Arial" w:hAnsi="Arial" w:cs="Arial"/>
        </w:rPr>
        <w:t>iverts blood from the right atrium to the left atrium</w:t>
      </w:r>
    </w:p>
    <w:p w14:paraId="4405B94C" w14:textId="3E1DA194"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D002F" w:rsidRPr="005B0067">
        <w:rPr>
          <w:rFonts w:ascii="Arial" w:hAnsi="Arial" w:cs="Arial"/>
        </w:rPr>
        <w:t>llows blood to flow more freely to the foetal lungs</w:t>
      </w:r>
    </w:p>
    <w:p w14:paraId="2AA27FA3" w14:textId="1FC710EB" w:rsidR="000D002F" w:rsidRPr="005B0067" w:rsidRDefault="00652E38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diverts blood from the left atrium to the right atrium</w:t>
      </w:r>
    </w:p>
    <w:p w14:paraId="370760B0" w14:textId="72C8E0AC" w:rsidR="000D002F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D002F" w:rsidRPr="005B0067">
        <w:rPr>
          <w:rFonts w:ascii="Arial" w:hAnsi="Arial" w:cs="Arial"/>
        </w:rPr>
        <w:t xml:space="preserve">llows </w:t>
      </w:r>
      <w:r w:rsidR="00750DDA" w:rsidRPr="005B0067">
        <w:rPr>
          <w:rFonts w:ascii="Arial" w:hAnsi="Arial" w:cs="Arial"/>
        </w:rPr>
        <w:t>deoxygenated</w:t>
      </w:r>
      <w:r w:rsidR="000D002F" w:rsidRPr="005B0067">
        <w:rPr>
          <w:rFonts w:ascii="Arial" w:hAnsi="Arial" w:cs="Arial"/>
        </w:rPr>
        <w:t xml:space="preserve"> blood in the right atrium to mix with </w:t>
      </w:r>
      <w:r w:rsidR="00750DDA" w:rsidRPr="005B0067">
        <w:rPr>
          <w:rFonts w:ascii="Arial" w:hAnsi="Arial" w:cs="Arial"/>
        </w:rPr>
        <w:t>oxygenated</w:t>
      </w:r>
      <w:r w:rsidR="000D002F" w:rsidRPr="005B0067">
        <w:rPr>
          <w:rFonts w:ascii="Arial" w:hAnsi="Arial" w:cs="Arial"/>
        </w:rPr>
        <w:t xml:space="preserve"> blood in the left atrium</w:t>
      </w:r>
    </w:p>
    <w:p w14:paraId="31151CED" w14:textId="77777777" w:rsidR="000D002F" w:rsidRDefault="000D002F" w:rsidP="002143F8">
      <w:pPr>
        <w:rPr>
          <w:rFonts w:ascii="Arial" w:hAnsi="Arial" w:cs="Arial"/>
        </w:rPr>
      </w:pPr>
    </w:p>
    <w:p w14:paraId="79DFA8A8" w14:textId="77777777" w:rsidR="002143F8" w:rsidRPr="002143F8" w:rsidRDefault="002143F8" w:rsidP="002143F8">
      <w:pPr>
        <w:rPr>
          <w:rFonts w:ascii="Arial" w:hAnsi="Arial" w:cs="Arial"/>
        </w:rPr>
      </w:pPr>
    </w:p>
    <w:p w14:paraId="12037389" w14:textId="77777777" w:rsidR="000D002F" w:rsidRPr="005B0067" w:rsidRDefault="000D002F" w:rsidP="000D00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During parturition, the cervix will be fully dilated by the:</w:t>
      </w:r>
    </w:p>
    <w:p w14:paraId="29741488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65445D00" w14:textId="1E123638"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D002F" w:rsidRPr="005B0067">
        <w:rPr>
          <w:rFonts w:ascii="Arial" w:hAnsi="Arial" w:cs="Arial"/>
        </w:rPr>
        <w:t>nd of the first stage of labour</w:t>
      </w:r>
    </w:p>
    <w:p w14:paraId="0AB0C0AA" w14:textId="6DCE4F69"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D002F" w:rsidRPr="005B0067">
        <w:rPr>
          <w:rFonts w:ascii="Arial" w:hAnsi="Arial" w:cs="Arial"/>
        </w:rPr>
        <w:t>iddle of the second stage of labour</w:t>
      </w:r>
    </w:p>
    <w:p w14:paraId="39DBF04E" w14:textId="315F940B"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D002F" w:rsidRPr="005B0067">
        <w:rPr>
          <w:rFonts w:ascii="Arial" w:hAnsi="Arial" w:cs="Arial"/>
        </w:rPr>
        <w:t>nd of the third stage of labour</w:t>
      </w:r>
    </w:p>
    <w:p w14:paraId="459EC32B" w14:textId="5366FF45" w:rsidR="000D002F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D002F" w:rsidRPr="005B0067">
        <w:rPr>
          <w:rFonts w:ascii="Arial" w:hAnsi="Arial" w:cs="Arial"/>
        </w:rPr>
        <w:t>iddle of the first stage of labour</w:t>
      </w:r>
    </w:p>
    <w:p w14:paraId="4893A626" w14:textId="77777777" w:rsidR="00742D3E" w:rsidRDefault="00742D3E" w:rsidP="00742D3E">
      <w:pPr>
        <w:pStyle w:val="ListParagraph"/>
        <w:ind w:left="1440"/>
        <w:rPr>
          <w:rFonts w:ascii="Arial" w:hAnsi="Arial" w:cs="Arial"/>
        </w:rPr>
      </w:pPr>
    </w:p>
    <w:p w14:paraId="14CC3A27" w14:textId="77777777" w:rsidR="002143F8" w:rsidRDefault="002143F8" w:rsidP="00742D3E">
      <w:pPr>
        <w:pStyle w:val="ListParagraph"/>
        <w:ind w:left="1440"/>
        <w:rPr>
          <w:rFonts w:ascii="Arial" w:hAnsi="Arial" w:cs="Arial"/>
        </w:rPr>
      </w:pPr>
    </w:p>
    <w:p w14:paraId="5782C051" w14:textId="120B876A" w:rsidR="00742D3E" w:rsidRDefault="00742D3E" w:rsidP="00742D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third stage of labour involves</w:t>
      </w:r>
      <w:r w:rsidR="00F05310">
        <w:rPr>
          <w:rFonts w:ascii="Arial" w:hAnsi="Arial" w:cs="Arial"/>
        </w:rPr>
        <w:t xml:space="preserve"> the birth of the</w:t>
      </w:r>
      <w:r>
        <w:rPr>
          <w:rFonts w:ascii="Arial" w:hAnsi="Arial" w:cs="Arial"/>
        </w:rPr>
        <w:t>:</w:t>
      </w:r>
    </w:p>
    <w:p w14:paraId="3C952902" w14:textId="77777777" w:rsidR="00742D3E" w:rsidRDefault="00742D3E" w:rsidP="00742D3E">
      <w:pPr>
        <w:pStyle w:val="ListParagraph"/>
        <w:rPr>
          <w:rFonts w:ascii="Arial" w:hAnsi="Arial" w:cs="Arial"/>
        </w:rPr>
      </w:pPr>
    </w:p>
    <w:p w14:paraId="4E18C9C7" w14:textId="5F56B8BC" w:rsidR="00742D3E" w:rsidRDefault="00742D3E" w:rsidP="00742D3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foetus</w:t>
      </w:r>
    </w:p>
    <w:p w14:paraId="782EC255" w14:textId="1CF9EC3A" w:rsidR="00742D3E" w:rsidRDefault="00742D3E" w:rsidP="00742D3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placenta</w:t>
      </w:r>
    </w:p>
    <w:p w14:paraId="6F4F87C0" w14:textId="3AE81E13" w:rsidR="00742D3E" w:rsidRDefault="00742D3E" w:rsidP="00742D3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placenta and membranes</w:t>
      </w:r>
    </w:p>
    <w:p w14:paraId="332B4B58" w14:textId="75D690CC" w:rsidR="00742D3E" w:rsidRPr="005B0067" w:rsidRDefault="00742D3E" w:rsidP="00742D3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placenta</w:t>
      </w:r>
      <w:proofErr w:type="gramEnd"/>
      <w:r>
        <w:rPr>
          <w:rFonts w:ascii="Arial" w:hAnsi="Arial" w:cs="Arial"/>
        </w:rPr>
        <w:t>, membranes and remains of the umbilical cord.</w:t>
      </w:r>
    </w:p>
    <w:p w14:paraId="6A024B9F" w14:textId="77777777" w:rsidR="00F369CA" w:rsidRPr="00E43F1F" w:rsidRDefault="00F369CA" w:rsidP="00E43F1F">
      <w:pPr>
        <w:rPr>
          <w:rFonts w:ascii="Arial" w:hAnsi="Arial" w:cs="Arial"/>
        </w:rPr>
      </w:pPr>
    </w:p>
    <w:p w14:paraId="0551A6B1" w14:textId="77777777" w:rsidR="002143F8" w:rsidRDefault="002143F8" w:rsidP="00F369CA">
      <w:pPr>
        <w:pStyle w:val="ListParagraph"/>
        <w:ind w:left="1440"/>
        <w:rPr>
          <w:rFonts w:ascii="Arial" w:hAnsi="Arial" w:cs="Arial"/>
        </w:rPr>
      </w:pPr>
    </w:p>
    <w:p w14:paraId="3314EA6F" w14:textId="77777777" w:rsidR="00AE3EC4" w:rsidRDefault="00F369CA" w:rsidP="00AE3EC4">
      <w:pPr>
        <w:pStyle w:val="Default"/>
      </w:pPr>
      <w:r>
        <w:rPr>
          <w:rFonts w:ascii="Arial" w:hAnsi="Arial" w:cs="Arial"/>
        </w:rPr>
        <w:t xml:space="preserve"> </w:t>
      </w:r>
    </w:p>
    <w:p w14:paraId="7E2A17A6" w14:textId="77777777" w:rsidR="00CB31D3" w:rsidRDefault="00CB31D3" w:rsidP="00AE3EC4">
      <w:pPr>
        <w:pStyle w:val="Default"/>
        <w:rPr>
          <w:rFonts w:ascii="Arial" w:hAnsi="Arial" w:cs="Arial"/>
        </w:rPr>
      </w:pPr>
    </w:p>
    <w:p w14:paraId="2FDA2D46" w14:textId="77777777" w:rsidR="00CB31D3" w:rsidRDefault="00CB31D3" w:rsidP="00AE3EC4">
      <w:pPr>
        <w:pStyle w:val="Default"/>
        <w:rPr>
          <w:rFonts w:ascii="Arial" w:hAnsi="Arial" w:cs="Arial"/>
        </w:rPr>
      </w:pPr>
    </w:p>
    <w:p w14:paraId="6007948B" w14:textId="77777777" w:rsidR="00CB31D3" w:rsidRDefault="00CB31D3" w:rsidP="00AE3EC4">
      <w:pPr>
        <w:pStyle w:val="Default"/>
        <w:rPr>
          <w:rFonts w:ascii="Arial" w:hAnsi="Arial" w:cs="Arial"/>
        </w:rPr>
      </w:pPr>
    </w:p>
    <w:p w14:paraId="1DDA8897" w14:textId="77777777" w:rsidR="00CB31D3" w:rsidRDefault="00CB31D3" w:rsidP="00AE3EC4">
      <w:pPr>
        <w:pStyle w:val="Default"/>
        <w:rPr>
          <w:rFonts w:ascii="Arial" w:hAnsi="Arial" w:cs="Arial"/>
        </w:rPr>
      </w:pPr>
    </w:p>
    <w:p w14:paraId="63B6D881" w14:textId="77777777" w:rsidR="00CB31D3" w:rsidRDefault="00CB31D3" w:rsidP="00AE3EC4">
      <w:pPr>
        <w:pStyle w:val="Default"/>
        <w:rPr>
          <w:rFonts w:ascii="Arial" w:hAnsi="Arial" w:cs="Arial"/>
        </w:rPr>
      </w:pPr>
    </w:p>
    <w:p w14:paraId="789CA9EC" w14:textId="77777777" w:rsidR="00CB31D3" w:rsidRDefault="00CB31D3" w:rsidP="00AE3EC4">
      <w:pPr>
        <w:pStyle w:val="Default"/>
        <w:rPr>
          <w:rFonts w:ascii="Arial" w:hAnsi="Arial" w:cs="Arial"/>
        </w:rPr>
      </w:pPr>
    </w:p>
    <w:p w14:paraId="2D2FB381" w14:textId="77777777" w:rsidR="00CB31D3" w:rsidRDefault="00CB31D3" w:rsidP="00AE3EC4">
      <w:pPr>
        <w:pStyle w:val="Default"/>
        <w:rPr>
          <w:rFonts w:ascii="Arial" w:hAnsi="Arial" w:cs="Arial"/>
        </w:rPr>
      </w:pPr>
    </w:p>
    <w:p w14:paraId="1A061D94" w14:textId="77777777" w:rsidR="00CB31D3" w:rsidRDefault="00CB31D3" w:rsidP="00AE3EC4">
      <w:pPr>
        <w:pStyle w:val="Default"/>
        <w:rPr>
          <w:rFonts w:ascii="Arial" w:hAnsi="Arial" w:cs="Arial"/>
        </w:rPr>
      </w:pPr>
    </w:p>
    <w:p w14:paraId="77A975B4" w14:textId="77777777" w:rsidR="00CB31D3" w:rsidRDefault="00CB31D3" w:rsidP="00AE3EC4">
      <w:pPr>
        <w:pStyle w:val="Default"/>
        <w:rPr>
          <w:rFonts w:ascii="Arial" w:hAnsi="Arial" w:cs="Arial"/>
        </w:rPr>
      </w:pPr>
    </w:p>
    <w:p w14:paraId="3B156A69" w14:textId="77777777" w:rsidR="00CB31D3" w:rsidRDefault="00CB31D3" w:rsidP="00AE3EC4">
      <w:pPr>
        <w:pStyle w:val="Default"/>
        <w:rPr>
          <w:rFonts w:ascii="Arial" w:hAnsi="Arial" w:cs="Arial"/>
        </w:rPr>
      </w:pPr>
    </w:p>
    <w:p w14:paraId="44726BBB" w14:textId="3FD29282" w:rsidR="00AE3EC4" w:rsidRPr="00CB31D3" w:rsidRDefault="00CB31D3" w:rsidP="00AE3EC4">
      <w:pPr>
        <w:pStyle w:val="Default"/>
        <w:rPr>
          <w:rFonts w:ascii="Arial" w:hAnsi="Arial" w:cs="Arial"/>
        </w:rPr>
      </w:pPr>
      <w:bookmarkStart w:id="0" w:name="_GoBack"/>
      <w:bookmarkEnd w:id="0"/>
      <w:r w:rsidRPr="00CB31D3">
        <w:rPr>
          <w:rFonts w:ascii="Arial" w:hAnsi="Arial" w:cs="Arial"/>
        </w:rPr>
        <w:lastRenderedPageBreak/>
        <w:t>5</w:t>
      </w:r>
      <w:r>
        <w:rPr>
          <w:sz w:val="22"/>
          <w:szCs w:val="22"/>
        </w:rPr>
        <w:t xml:space="preserve">.     </w:t>
      </w:r>
      <w:r w:rsidR="00AE3EC4" w:rsidRPr="00CB31D3">
        <w:rPr>
          <w:rFonts w:ascii="Arial" w:hAnsi="Arial" w:cs="Arial"/>
        </w:rPr>
        <w:t xml:space="preserve">A developing foetus has a hole in the heart to allow deoxygenated and oxygenated blood to mix. It is known as the foramen </w:t>
      </w:r>
      <w:proofErr w:type="spellStart"/>
      <w:r w:rsidR="00AE3EC4" w:rsidRPr="00CB31D3">
        <w:rPr>
          <w:rFonts w:ascii="Arial" w:hAnsi="Arial" w:cs="Arial"/>
        </w:rPr>
        <w:t>ovale</w:t>
      </w:r>
      <w:proofErr w:type="spellEnd"/>
      <w:r w:rsidR="00AE3EC4" w:rsidRPr="00CB31D3">
        <w:rPr>
          <w:rFonts w:ascii="Arial" w:hAnsi="Arial" w:cs="Arial"/>
        </w:rPr>
        <w:t xml:space="preserve"> and should close over after birth. With reference to the diagram below, when present, the foramen </w:t>
      </w:r>
      <w:proofErr w:type="spellStart"/>
      <w:r w:rsidR="00AE3EC4" w:rsidRPr="00CB31D3">
        <w:rPr>
          <w:rFonts w:ascii="Arial" w:hAnsi="Arial" w:cs="Arial"/>
        </w:rPr>
        <w:t>ovale</w:t>
      </w:r>
      <w:proofErr w:type="spellEnd"/>
      <w:r w:rsidR="00AE3EC4" w:rsidRPr="00CB31D3">
        <w:rPr>
          <w:rFonts w:ascii="Arial" w:hAnsi="Arial" w:cs="Arial"/>
        </w:rPr>
        <w:t xml:space="preserve"> connects: </w:t>
      </w:r>
    </w:p>
    <w:p w14:paraId="749BC2BE" w14:textId="4ADA2269" w:rsidR="00AE3EC4" w:rsidRDefault="00CB31D3" w:rsidP="00AE3EC4">
      <w:pPr>
        <w:pStyle w:val="Default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0815C82" wp14:editId="3CE37C73">
            <wp:extent cx="3014224" cy="2943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224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9911" w14:textId="77777777" w:rsidR="00CB31D3" w:rsidRPr="00CB31D3" w:rsidRDefault="00CB31D3" w:rsidP="00AE3EC4">
      <w:pPr>
        <w:pStyle w:val="Default"/>
        <w:rPr>
          <w:rFonts w:ascii="Arial" w:hAnsi="Arial" w:cs="Arial"/>
        </w:rPr>
      </w:pPr>
    </w:p>
    <w:p w14:paraId="168ADCC0" w14:textId="003504CB" w:rsidR="00AE3EC4" w:rsidRPr="00CB31D3" w:rsidRDefault="00CB31D3" w:rsidP="00AE3EC4">
      <w:pPr>
        <w:pStyle w:val="Default"/>
        <w:spacing w:after="1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AE3EC4" w:rsidRPr="00CB31D3">
        <w:rPr>
          <w:rFonts w:ascii="Arial" w:hAnsi="Arial" w:cs="Arial"/>
        </w:rPr>
        <w:t xml:space="preserve">a. 9 and 10 </w:t>
      </w:r>
    </w:p>
    <w:p w14:paraId="6843709D" w14:textId="0D059CE4" w:rsidR="00AE3EC4" w:rsidRPr="00CB31D3" w:rsidRDefault="00CB31D3" w:rsidP="00AE3EC4">
      <w:pPr>
        <w:pStyle w:val="Default"/>
        <w:spacing w:after="1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AE3EC4" w:rsidRPr="00CB31D3">
        <w:rPr>
          <w:rFonts w:ascii="Arial" w:hAnsi="Arial" w:cs="Arial"/>
        </w:rPr>
        <w:t xml:space="preserve">b. 4 and 5 </w:t>
      </w:r>
    </w:p>
    <w:p w14:paraId="7E442015" w14:textId="2B6092B3" w:rsidR="00AE3EC4" w:rsidRPr="00CB31D3" w:rsidRDefault="00CB31D3" w:rsidP="00AE3EC4">
      <w:pPr>
        <w:pStyle w:val="Default"/>
        <w:spacing w:after="1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AE3EC4" w:rsidRPr="00CB31D3">
        <w:rPr>
          <w:rFonts w:ascii="Arial" w:hAnsi="Arial" w:cs="Arial"/>
        </w:rPr>
        <w:t xml:space="preserve">c. 1 and 2 </w:t>
      </w:r>
    </w:p>
    <w:p w14:paraId="168FB8CC" w14:textId="32E8A3E7" w:rsidR="00AE3EC4" w:rsidRPr="00CB31D3" w:rsidRDefault="00CB31D3" w:rsidP="00AE3EC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AE3EC4" w:rsidRPr="00CB31D3">
        <w:rPr>
          <w:rFonts w:ascii="Arial" w:hAnsi="Arial" w:cs="Arial"/>
        </w:rPr>
        <w:t xml:space="preserve">d. 2 and 9 </w:t>
      </w:r>
    </w:p>
    <w:p w14:paraId="7FCF702C" w14:textId="37BD16A0" w:rsidR="00B539F7" w:rsidRPr="00CB31D3" w:rsidRDefault="00B539F7" w:rsidP="00CB31D3">
      <w:pPr>
        <w:rPr>
          <w:rFonts w:ascii="Arial" w:hAnsi="Arial" w:cs="Arial"/>
        </w:rPr>
      </w:pPr>
    </w:p>
    <w:p w14:paraId="28749AA9" w14:textId="77777777" w:rsidR="002143F8" w:rsidRDefault="002143F8" w:rsidP="00B539F7">
      <w:pPr>
        <w:pStyle w:val="ListParagraph"/>
        <w:ind w:left="1440"/>
        <w:rPr>
          <w:rFonts w:ascii="Arial" w:hAnsi="Arial" w:cs="Arial"/>
        </w:rPr>
      </w:pPr>
    </w:p>
    <w:p w14:paraId="0E71F779" w14:textId="6C19BC62" w:rsidR="00E10F88" w:rsidRPr="00E10F88" w:rsidRDefault="00B539F7" w:rsidP="00E43F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9A93939" w14:textId="325CE7A6" w:rsidR="002143F8" w:rsidRPr="002143F8" w:rsidRDefault="0022672A" w:rsidP="00E43F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5C625D6" w14:textId="77777777" w:rsidR="002143F8" w:rsidRPr="005B0067" w:rsidRDefault="002143F8" w:rsidP="000D002F">
      <w:pPr>
        <w:pStyle w:val="ListParagraph"/>
        <w:ind w:left="1440"/>
        <w:rPr>
          <w:rFonts w:ascii="Arial" w:hAnsi="Arial" w:cs="Arial"/>
        </w:rPr>
      </w:pPr>
    </w:p>
    <w:p w14:paraId="64174F2C" w14:textId="77777777" w:rsidR="000D002F" w:rsidRDefault="000D002F" w:rsidP="00742D3E">
      <w:pPr>
        <w:rPr>
          <w:rFonts w:ascii="Arial" w:hAnsi="Arial" w:cs="Arial"/>
        </w:rPr>
      </w:pPr>
    </w:p>
    <w:p w14:paraId="05AE6554" w14:textId="77777777" w:rsidR="00E10F88" w:rsidRPr="00742D3E" w:rsidRDefault="00E10F88" w:rsidP="00742D3E">
      <w:pPr>
        <w:rPr>
          <w:rFonts w:ascii="Arial" w:hAnsi="Arial" w:cs="Arial"/>
        </w:rPr>
      </w:pPr>
    </w:p>
    <w:p w14:paraId="00FDB928" w14:textId="77777777" w:rsidR="00742D3E" w:rsidRPr="005B0067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58DB6957" w14:textId="77777777" w:rsidR="000D002F" w:rsidRPr="005304D6" w:rsidRDefault="000D002F" w:rsidP="000D002F">
      <w:pPr>
        <w:rPr>
          <w:rFonts w:ascii="Arial" w:hAnsi="Arial" w:cs="Arial"/>
        </w:rPr>
      </w:pPr>
    </w:p>
    <w:p w14:paraId="74651CAC" w14:textId="77777777" w:rsidR="000D002F" w:rsidRPr="005304D6" w:rsidRDefault="000D002F" w:rsidP="000D002F">
      <w:pPr>
        <w:pStyle w:val="ListParagraph"/>
        <w:ind w:left="1440"/>
        <w:rPr>
          <w:rFonts w:ascii="Arial" w:hAnsi="Arial" w:cs="Arial"/>
        </w:rPr>
      </w:pPr>
    </w:p>
    <w:p w14:paraId="3CF3C6AB" w14:textId="77777777"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6F196808" w14:textId="77777777"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3CB8F9E9" w14:textId="77777777"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1F5834FD" w14:textId="77777777"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15F5A37B" w14:textId="77777777"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0B8D69CC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4B206EDB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3649A6CB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42908E6A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3EB45C17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283DA131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5F5DAF8A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282419B3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0BFAB655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2C31873D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031DF705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2F9A35B6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4A0B581E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1F5125F3" w14:textId="77777777" w:rsidR="00742D3E" w:rsidRDefault="00742D3E" w:rsidP="00414FEA">
      <w:pPr>
        <w:rPr>
          <w:rFonts w:ascii="Arial" w:hAnsi="Arial" w:cs="Arial"/>
        </w:rPr>
      </w:pPr>
    </w:p>
    <w:p w14:paraId="6D6441AD" w14:textId="77777777" w:rsidR="00807092" w:rsidRDefault="00807092" w:rsidP="00414FEA">
      <w:pPr>
        <w:rPr>
          <w:rFonts w:ascii="Arial" w:hAnsi="Arial" w:cs="Arial"/>
        </w:rPr>
      </w:pPr>
    </w:p>
    <w:p w14:paraId="2C7991DE" w14:textId="77777777" w:rsidR="005304D6" w:rsidRPr="00414FEA" w:rsidRDefault="005304D6" w:rsidP="00414FEA">
      <w:pPr>
        <w:rPr>
          <w:rFonts w:ascii="Arial" w:hAnsi="Arial" w:cs="Arial"/>
        </w:rPr>
      </w:pPr>
    </w:p>
    <w:p w14:paraId="20A0DDEE" w14:textId="45B6459C" w:rsidR="003B72AF" w:rsidRPr="005F4FD6" w:rsidRDefault="003B72AF" w:rsidP="003B72AF">
      <w:pPr>
        <w:jc w:val="center"/>
      </w:pPr>
      <w:r>
        <w:rPr>
          <w:noProof/>
          <w:lang w:eastAsia="en-AU"/>
        </w:rPr>
        <w:drawing>
          <wp:inline distT="0" distB="0" distL="0" distR="0" wp14:anchorId="1E00CCFD" wp14:editId="32D58E06">
            <wp:extent cx="1200150" cy="1600200"/>
            <wp:effectExtent l="0" t="0" r="0" b="0"/>
            <wp:docPr id="2" name="Picture 2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C3C8" w14:textId="77777777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</w:p>
    <w:p w14:paraId="1B6F6033" w14:textId="77777777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  <w:r w:rsidRPr="003B72AF">
        <w:rPr>
          <w:rFonts w:ascii="Arial" w:hAnsi="Arial" w:cs="Arial"/>
          <w:b/>
          <w:sz w:val="32"/>
          <w:szCs w:val="32"/>
        </w:rPr>
        <w:t>TEST: Birth, Contraception, STIs and Genetics</w:t>
      </w:r>
    </w:p>
    <w:p w14:paraId="7259C511" w14:textId="20453E2F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</w:p>
    <w:p w14:paraId="78EA0F37" w14:textId="77777777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  <w:r w:rsidRPr="003B72AF">
        <w:rPr>
          <w:rFonts w:ascii="Arial" w:hAnsi="Arial" w:cs="Arial"/>
          <w:b/>
          <w:sz w:val="32"/>
          <w:szCs w:val="32"/>
        </w:rPr>
        <w:t>ANSWER BOOKLET</w:t>
      </w:r>
    </w:p>
    <w:p w14:paraId="46569C5A" w14:textId="77777777" w:rsidR="003B72AF" w:rsidRPr="003B72AF" w:rsidRDefault="003B72AF" w:rsidP="003B72AF">
      <w:pPr>
        <w:rPr>
          <w:rFonts w:ascii="Arial" w:hAnsi="Arial" w:cs="Arial"/>
        </w:rPr>
      </w:pPr>
      <w:r w:rsidRPr="003B72AF">
        <w:rPr>
          <w:rFonts w:ascii="Arial" w:hAnsi="Arial" w:cs="Arial"/>
        </w:rPr>
        <w:t xml:space="preserve">      </w:t>
      </w:r>
    </w:p>
    <w:p w14:paraId="03B90DC7" w14:textId="77777777" w:rsidR="003B72AF" w:rsidRPr="003B72AF" w:rsidRDefault="003B72AF" w:rsidP="003B72AF">
      <w:pPr>
        <w:rPr>
          <w:rFonts w:ascii="Arial" w:hAnsi="Arial" w:cs="Arial"/>
        </w:rPr>
      </w:pPr>
      <w:r w:rsidRPr="003B72AF">
        <w:rPr>
          <w:rFonts w:ascii="Arial" w:hAnsi="Arial" w:cs="Arial"/>
        </w:rPr>
        <w:t xml:space="preserve">  </w:t>
      </w:r>
    </w:p>
    <w:p w14:paraId="6D52400A" w14:textId="77777777" w:rsidR="003B72AF" w:rsidRPr="003B72AF" w:rsidRDefault="003B72AF" w:rsidP="003B72AF">
      <w:pPr>
        <w:rPr>
          <w:rFonts w:ascii="Arial" w:hAnsi="Arial" w:cs="Arial"/>
          <w:b/>
        </w:rPr>
      </w:pPr>
    </w:p>
    <w:p w14:paraId="076FBB0B" w14:textId="77777777" w:rsidR="003B72AF" w:rsidRDefault="003B72AF" w:rsidP="003B72AF">
      <w:pPr>
        <w:rPr>
          <w:rFonts w:ascii="Arial" w:hAnsi="Arial" w:cs="Arial"/>
          <w:b/>
        </w:rPr>
      </w:pPr>
      <w:r w:rsidRPr="003B72AF">
        <w:rPr>
          <w:rFonts w:ascii="Arial" w:hAnsi="Arial" w:cs="Arial"/>
        </w:rPr>
        <w:t xml:space="preserve"> </w:t>
      </w:r>
      <w:r w:rsidRPr="003B72AF">
        <w:rPr>
          <w:rFonts w:ascii="Arial" w:hAnsi="Arial" w:cs="Arial"/>
          <w:b/>
        </w:rPr>
        <w:t xml:space="preserve">NAME: ______________________________ </w:t>
      </w:r>
    </w:p>
    <w:p w14:paraId="58159F60" w14:textId="77777777" w:rsidR="003B72AF" w:rsidRPr="003B72AF" w:rsidRDefault="003B72AF" w:rsidP="003B72AF">
      <w:pPr>
        <w:rPr>
          <w:rFonts w:ascii="Arial" w:hAnsi="Arial" w:cs="Arial"/>
          <w:b/>
          <w:u w:val="single"/>
        </w:rPr>
      </w:pPr>
    </w:p>
    <w:p w14:paraId="64674EC4" w14:textId="77777777" w:rsidR="003B72AF" w:rsidRPr="003B72AF" w:rsidRDefault="003B72AF" w:rsidP="003B72AF">
      <w:pPr>
        <w:rPr>
          <w:rFonts w:ascii="Arial" w:hAnsi="Arial" w:cs="Arial"/>
          <w:u w:val="single"/>
        </w:rPr>
      </w:pPr>
      <w:r w:rsidRPr="003B72AF">
        <w:rPr>
          <w:rFonts w:ascii="Arial" w:hAnsi="Arial" w:cs="Arial"/>
        </w:rPr>
        <w:t xml:space="preserve">             </w:t>
      </w:r>
      <w:r w:rsidRPr="003B72AF">
        <w:rPr>
          <w:rFonts w:ascii="Arial" w:hAnsi="Arial" w:cs="Arial"/>
        </w:rPr>
        <w:tab/>
      </w:r>
    </w:p>
    <w:p w14:paraId="09CF87B2" w14:textId="76656E20" w:rsidR="003B72AF" w:rsidRPr="003B72AF" w:rsidRDefault="003B72AF" w:rsidP="003B72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Multiple Choice      </w:t>
      </w:r>
      <w:r w:rsidRPr="003B72AF">
        <w:rPr>
          <w:rFonts w:ascii="Arial" w:hAnsi="Arial" w:cs="Arial"/>
          <w:sz w:val="28"/>
          <w:szCs w:val="28"/>
        </w:rPr>
        <w:t>Short Answer</w:t>
      </w:r>
      <w:r w:rsidRPr="003B72AF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 xml:space="preserve">  </w:t>
      </w:r>
      <w:r w:rsidRPr="003B72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Extended Answer</w:t>
      </w:r>
      <w:r w:rsidRPr="003B72AF">
        <w:rPr>
          <w:rFonts w:ascii="Arial" w:hAnsi="Arial" w:cs="Arial"/>
          <w:sz w:val="28"/>
          <w:szCs w:val="28"/>
        </w:rPr>
        <w:t xml:space="preserve">         Total</w:t>
      </w:r>
    </w:p>
    <w:p w14:paraId="79957EFE" w14:textId="12C0089B" w:rsidR="003B72AF" w:rsidRPr="00590CB4" w:rsidRDefault="003B72AF" w:rsidP="003B72AF">
      <w:pPr>
        <w:jc w:val="center"/>
        <w:rPr>
          <w:rFonts w:ascii="Calibri" w:hAnsi="Calibri" w:cs="Calibri"/>
          <w:sz w:val="28"/>
          <w:szCs w:val="28"/>
        </w:rPr>
      </w:pP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DB05A" wp14:editId="436D6DAF">
                <wp:simplePos x="0" y="0"/>
                <wp:positionH relativeFrom="column">
                  <wp:posOffset>3238500</wp:posOffset>
                </wp:positionH>
                <wp:positionV relativeFrom="paragraph">
                  <wp:posOffset>153035</wp:posOffset>
                </wp:positionV>
                <wp:extent cx="914400" cy="9144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628B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1E4034DB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20387E8B" w14:textId="77777777" w:rsidR="00E10F88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325B4AD3" w14:textId="02EA4F62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/ 10</w:t>
                            </w: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7352608F" w14:textId="7777777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5pt;margin-top:12.0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">
                <v:textbox>
                  <w:txbxContent>
                    <w:p w14:paraId="413B628B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1E4034DB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20387E8B" w14:textId="77777777" w:rsidR="00E10F88" w:rsidRDefault="00E10F88" w:rsidP="003B72AF">
                      <w:pPr>
                        <w:rPr>
                          <w:b/>
                        </w:rPr>
                      </w:pPr>
                    </w:p>
                    <w:p w14:paraId="325B4AD3" w14:textId="02EA4F62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/ 10</w:t>
                      </w:r>
                      <w:r w:rsidRPr="00026DDD">
                        <w:rPr>
                          <w:b/>
                        </w:rPr>
                        <w:tab/>
                      </w:r>
                    </w:p>
                    <w:p w14:paraId="7352608F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F66A0" wp14:editId="63A51106">
                <wp:simplePos x="0" y="0"/>
                <wp:positionH relativeFrom="column">
                  <wp:posOffset>4724400</wp:posOffset>
                </wp:positionH>
                <wp:positionV relativeFrom="paragraph">
                  <wp:posOffset>153035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FEDB2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80EAB1E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45C7757D" w14:textId="77777777" w:rsidR="00E10F88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0FF32337" w14:textId="1B52A1F5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/ 60</w:t>
                            </w:r>
                          </w:p>
                          <w:p w14:paraId="7D9AB08C" w14:textId="7777777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72pt;margin-top:12.0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">
                <v:textbox>
                  <w:txbxContent>
                    <w:p w14:paraId="42BFEDB2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80EAB1E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45C7757D" w14:textId="77777777" w:rsidR="00E10F88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0FF32337" w14:textId="1B52A1F5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/ 60</w:t>
                      </w:r>
                    </w:p>
                    <w:p w14:paraId="7D9AB08C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1D904" wp14:editId="6C16D81B">
                <wp:simplePos x="0" y="0"/>
                <wp:positionH relativeFrom="column">
                  <wp:posOffset>1704975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4B69E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89E986C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74A5CF2" w14:textId="77777777" w:rsidR="00E10F88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ADC9777" w14:textId="37013946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/ 30</w:t>
                            </w: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5BAB8B1E" w14:textId="7777777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34.25pt;margin-top:12.0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AE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K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">
                <v:textbox>
                  <w:txbxContent>
                    <w:p w14:paraId="1FC4B69E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89E986C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74A5CF2" w14:textId="77777777" w:rsidR="00E10F88" w:rsidRDefault="00E10F88" w:rsidP="003B72AF">
                      <w:pPr>
                        <w:rPr>
                          <w:b/>
                        </w:rPr>
                      </w:pPr>
                    </w:p>
                    <w:p w14:paraId="5ADC9777" w14:textId="37013946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/ 30</w:t>
                      </w:r>
                      <w:r w:rsidRPr="00026DDD">
                        <w:rPr>
                          <w:b/>
                        </w:rPr>
                        <w:tab/>
                      </w:r>
                    </w:p>
                    <w:p w14:paraId="5BAB8B1E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F51BB" wp14:editId="5931B978">
                <wp:simplePos x="0" y="0"/>
                <wp:positionH relativeFrom="column">
                  <wp:posOffset>177800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B097A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776760CA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3F90C8F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1463A870" w14:textId="7777777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4pt;margin-top:12.6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">
                <v:textbox>
                  <w:txbxContent>
                    <w:p w14:paraId="59BB097A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776760CA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3F90C8F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1463A870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14:paraId="7735D37A" w14:textId="77777777" w:rsidR="003B72AF" w:rsidRPr="00590CB4" w:rsidRDefault="003B72AF" w:rsidP="003B72AF">
      <w:pPr>
        <w:jc w:val="center"/>
        <w:rPr>
          <w:rFonts w:ascii="Calibri" w:hAnsi="Calibri" w:cs="Calibri"/>
        </w:rPr>
      </w:pPr>
    </w:p>
    <w:p w14:paraId="66FEDD3D" w14:textId="4218E8E4" w:rsidR="003B72AF" w:rsidRPr="00590CB4" w:rsidRDefault="003B72AF" w:rsidP="003B72AF">
      <w:pPr>
        <w:rPr>
          <w:rFonts w:ascii="Calibri" w:hAnsi="Calibri" w:cs="Calibri"/>
        </w:rPr>
      </w:pPr>
    </w:p>
    <w:p w14:paraId="5A7A58FB" w14:textId="77777777" w:rsidR="003B72AF" w:rsidRPr="00590CB4" w:rsidRDefault="003B72AF" w:rsidP="003B72AF">
      <w:pPr>
        <w:rPr>
          <w:rFonts w:ascii="Calibri" w:hAnsi="Calibri" w:cs="Calibri"/>
        </w:rPr>
      </w:pPr>
    </w:p>
    <w:p w14:paraId="22B47DA3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p w14:paraId="014491A3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p w14:paraId="3E93CF44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  <w:b/>
        </w:rPr>
      </w:pPr>
    </w:p>
    <w:p w14:paraId="47832E42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  <w:b/>
        </w:rPr>
      </w:pPr>
    </w:p>
    <w:p w14:paraId="0E927505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  <w:b/>
        </w:rPr>
      </w:pPr>
    </w:p>
    <w:p w14:paraId="239FE888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  <w:b/>
        </w:rPr>
      </w:pPr>
    </w:p>
    <w:p w14:paraId="48A86739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</w:rPr>
      </w:pPr>
      <w:r w:rsidRPr="003B72AF">
        <w:rPr>
          <w:rFonts w:ascii="Arial" w:hAnsi="Arial" w:cs="Arial"/>
          <w:b/>
        </w:rPr>
        <w:t xml:space="preserve">SECTION ONE: </w:t>
      </w:r>
      <w:r w:rsidRPr="003B72AF">
        <w:rPr>
          <w:rFonts w:ascii="Arial" w:hAnsi="Arial" w:cs="Arial"/>
        </w:rPr>
        <w:t>Multiple choice answers</w:t>
      </w:r>
    </w:p>
    <w:p w14:paraId="7F8CC9EC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</w:rPr>
      </w:pPr>
      <w:r w:rsidRPr="003B72AF">
        <w:rPr>
          <w:rFonts w:ascii="Arial" w:hAnsi="Arial" w:cs="Arial"/>
        </w:rPr>
        <w:t>Cross (X) through the correct answer.</w:t>
      </w:r>
    </w:p>
    <w:p w14:paraId="572B693B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899"/>
        <w:gridCol w:w="840"/>
        <w:gridCol w:w="836"/>
        <w:gridCol w:w="839"/>
        <w:gridCol w:w="829"/>
        <w:gridCol w:w="851"/>
        <w:gridCol w:w="837"/>
        <w:gridCol w:w="839"/>
        <w:gridCol w:w="836"/>
        <w:gridCol w:w="839"/>
      </w:tblGrid>
      <w:tr w:rsidR="003B72AF" w:rsidRPr="00590CB4" w14:paraId="06677316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3770D812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F1E09F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E726536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45A19FE9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807892" w14:textId="5F7F1A3C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9E6B75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8D28FD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216A68A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A3E6495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16A5504B" w14:textId="4CDEB243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F060E82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7F40C86E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49B6CF02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5306C87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DC020A1" w14:textId="68B66FF8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3EB0930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0686B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6B9D6E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837B92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2E287E8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28C0ACA" w14:textId="3B138AEF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3186D53B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CAEF6DA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70A23E65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73562FD9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C769CD4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D6B5ABC" w14:textId="238D4303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1A84E9D1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0AB2A4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7434DD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1CE2B7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35327DEB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D156860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9521A11" w14:textId="6C3258DA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DBEED4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0B4E9644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1B4094F7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79F8D57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EFE12A1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41D8407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5EDCB5" w14:textId="13C1DA05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45CF43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2D306D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26A7C5CD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D5C1B39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18D13B4" w14:textId="073E411F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C39AA7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004C0AAC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60E77728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AD32C2C" w14:textId="26C04DB5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2526A61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EC7CF46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678793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C8E666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3BA248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00CD8C16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883D911" w14:textId="7C1B127A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52B6068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C1E450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0D0CDB8F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00422122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3FDD51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BE5B7DA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76CB03D5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F0C65" w14:textId="3746C7FE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6B6EDD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88C48A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16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57E8BB12" w14:textId="7EBAE86F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65D92A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1ED101B1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33AAD08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155E52F4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414FB3A6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9ABB1B6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ACD54C1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72394E72" w14:textId="3E26870C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835F8E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F592E5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111987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17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140D550B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E844A5B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14256A37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A687BB2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2F389580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5EA114B5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lastRenderedPageBreak/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4A45B30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04B2ECF" w14:textId="16C81480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F4F8408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88EFAA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5F0E8B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BDD6C4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18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7AE50919" w14:textId="727FFD33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F9AF380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367C533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A92078D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0DB4C9CD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28CC0AD8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6C8D4EA" w14:textId="3B9D9AA1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19CE3A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AD77FC7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4DA88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47BFA1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8F42E1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19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78057ED6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5DFD46D" w14:textId="7357CBD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76E516A9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4DA35305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47164746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6BAE6EEC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DE24F72" w14:textId="05BAB12E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E0E77B2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C12B2BE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5FFD03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7A3BB4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51132D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20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46597453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0D06453" w14:textId="06500720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5A5ABA2" w14:textId="2713D4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FB6137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14:paraId="3CB9305B" w14:textId="77777777" w:rsidR="003B72AF" w:rsidRPr="00590CB4" w:rsidRDefault="003B72AF" w:rsidP="003B72AF">
      <w:pPr>
        <w:jc w:val="center"/>
        <w:rPr>
          <w:rFonts w:ascii="Calibri" w:hAnsi="Calibri" w:cs="Calibri"/>
          <w:b/>
        </w:rPr>
      </w:pPr>
    </w:p>
    <w:p w14:paraId="2780EA6D" w14:textId="77777777" w:rsidR="003B72AF" w:rsidRPr="00590CB4" w:rsidRDefault="003B72AF" w:rsidP="003B72AF">
      <w:pPr>
        <w:pStyle w:val="Ptablebodyfullout"/>
        <w:rPr>
          <w:rFonts w:ascii="Calibri" w:hAnsi="Calibri" w:cs="Calibri"/>
        </w:rPr>
      </w:pPr>
    </w:p>
    <w:p w14:paraId="389B1CAA" w14:textId="77777777" w:rsidR="003B72AF" w:rsidRDefault="003B72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7C1A0DA" w14:textId="636F1C3C" w:rsidR="00742D3E" w:rsidRPr="005B0067" w:rsidRDefault="00742D3E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SHORT ANSWER</w:t>
      </w:r>
      <w:r w:rsidRPr="005B0067">
        <w:rPr>
          <w:rFonts w:ascii="Arial" w:hAnsi="Arial" w:cs="Arial"/>
          <w:b/>
        </w:rPr>
        <w:t xml:space="preserve"> SECTION</w:t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[3</w:t>
      </w:r>
      <w:r w:rsidRPr="005B0067">
        <w:rPr>
          <w:rFonts w:ascii="Arial" w:hAnsi="Arial" w:cs="Arial"/>
          <w:b/>
        </w:rPr>
        <w:t>0 MARKS]</w:t>
      </w:r>
    </w:p>
    <w:p w14:paraId="0A44BAD8" w14:textId="77777777" w:rsidR="00742D3E" w:rsidRPr="005B0067" w:rsidRDefault="00742D3E" w:rsidP="00742D3E">
      <w:pPr>
        <w:rPr>
          <w:rFonts w:ascii="Arial" w:hAnsi="Arial" w:cs="Arial"/>
          <w:b/>
        </w:rPr>
      </w:pPr>
      <w:r w:rsidRPr="005B0067">
        <w:rPr>
          <w:rFonts w:ascii="Arial" w:hAnsi="Arial" w:cs="Arial"/>
          <w:b/>
        </w:rPr>
        <w:t>___________________________________________________________________</w:t>
      </w:r>
    </w:p>
    <w:p w14:paraId="624D5D27" w14:textId="77777777" w:rsidR="00742D3E" w:rsidRDefault="00742D3E" w:rsidP="00742D3E">
      <w:pPr>
        <w:rPr>
          <w:rFonts w:ascii="Arial" w:hAnsi="Arial" w:cs="Arial"/>
        </w:rPr>
      </w:pPr>
    </w:p>
    <w:p w14:paraId="735EB9FE" w14:textId="0073C8B6" w:rsidR="002969B1" w:rsidRDefault="002969B1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21</w:t>
      </w:r>
    </w:p>
    <w:p w14:paraId="7CF641CC" w14:textId="7E0FE216" w:rsidR="002969B1" w:rsidRDefault="002969B1" w:rsidP="00742D3E">
      <w:pPr>
        <w:rPr>
          <w:rFonts w:ascii="Arial" w:hAnsi="Arial" w:cs="Arial"/>
        </w:rPr>
      </w:pPr>
      <w:r>
        <w:rPr>
          <w:rFonts w:ascii="Arial" w:hAnsi="Arial" w:cs="Arial"/>
        </w:rPr>
        <w:t>Explain how the cervix becomes dilated for preparat</w:t>
      </w:r>
      <w:r w:rsidR="004344D5">
        <w:rPr>
          <w:rFonts w:ascii="Arial" w:hAnsi="Arial" w:cs="Arial"/>
        </w:rPr>
        <w:t>ion of childbirth</w:t>
      </w:r>
      <w:r w:rsidR="004344D5">
        <w:rPr>
          <w:rFonts w:ascii="Arial" w:hAnsi="Arial" w:cs="Arial"/>
        </w:rPr>
        <w:tab/>
        <w:t xml:space="preserve">            (3</w:t>
      </w:r>
      <w:r>
        <w:rPr>
          <w:rFonts w:ascii="Arial" w:hAnsi="Arial" w:cs="Arial"/>
        </w:rPr>
        <w:t xml:space="preserve"> marks)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C4AE68" w14:textId="77777777" w:rsidR="002969B1" w:rsidRPr="002B2897" w:rsidRDefault="002969B1" w:rsidP="002969B1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636397E8" w14:textId="77777777" w:rsidR="002969B1" w:rsidRPr="002B2897" w:rsidRDefault="002969B1" w:rsidP="002969B1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6B2ACC6D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63F15566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3C662829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5AB809E7" w14:textId="77777777" w:rsidR="002969B1" w:rsidRPr="002969B1" w:rsidRDefault="002969B1" w:rsidP="00742D3E">
      <w:pPr>
        <w:rPr>
          <w:rFonts w:ascii="Arial" w:hAnsi="Arial" w:cs="Arial"/>
        </w:rPr>
      </w:pPr>
    </w:p>
    <w:p w14:paraId="7B16231A" w14:textId="74E78DCF" w:rsidR="00F067A9" w:rsidRDefault="00F067A9" w:rsidP="00F067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22</w:t>
      </w:r>
    </w:p>
    <w:p w14:paraId="07F02720" w14:textId="0B78C79D" w:rsidR="00F067A9" w:rsidRPr="004E2BB9" w:rsidRDefault="00F067A9" w:rsidP="00F067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Briefly explain </w:t>
      </w:r>
      <w:r w:rsidR="00914FDE">
        <w:rPr>
          <w:rFonts w:ascii="Arial" w:hAnsi="Arial" w:cs="Arial"/>
        </w:rPr>
        <w:t>two physical changes to a mother after childbirth</w:t>
      </w:r>
      <w:r w:rsidR="00914FDE">
        <w:rPr>
          <w:rFonts w:ascii="Arial" w:hAnsi="Arial" w:cs="Arial"/>
        </w:rPr>
        <w:tab/>
        <w:t xml:space="preserve"> </w:t>
      </w:r>
      <w:r w:rsidR="00914FDE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319B99D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CF27E59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6DE5ECA7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C28FF32" w14:textId="3806C962" w:rsidR="00F067A9" w:rsidRPr="00F067A9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4BD30FE8" w14:textId="77777777" w:rsidR="00F067A9" w:rsidRDefault="00F067A9" w:rsidP="00742D3E">
      <w:pPr>
        <w:rPr>
          <w:rFonts w:ascii="Arial" w:hAnsi="Arial" w:cs="Arial"/>
          <w:b/>
        </w:rPr>
      </w:pPr>
    </w:p>
    <w:p w14:paraId="1AC1195A" w14:textId="72383808" w:rsidR="002969B1" w:rsidRPr="002969B1" w:rsidRDefault="002969B1" w:rsidP="00742D3E">
      <w:pPr>
        <w:rPr>
          <w:rFonts w:ascii="Arial" w:hAnsi="Arial" w:cs="Arial"/>
          <w:b/>
        </w:rPr>
      </w:pPr>
      <w:r w:rsidRPr="002969B1"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23</w:t>
      </w:r>
    </w:p>
    <w:p w14:paraId="3AFCBA4C" w14:textId="5765EE13" w:rsidR="002969B1" w:rsidRDefault="00382F25" w:rsidP="00742D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an IUD (intrauterine device) and how </w:t>
      </w:r>
      <w:r w:rsidR="00DB32CA">
        <w:rPr>
          <w:rFonts w:ascii="Arial" w:hAnsi="Arial" w:cs="Arial"/>
        </w:rPr>
        <w:t>are current market IUDs</w:t>
      </w:r>
      <w:r>
        <w:rPr>
          <w:rFonts w:ascii="Arial" w:hAnsi="Arial" w:cs="Arial"/>
        </w:rPr>
        <w:t xml:space="preserve"> used to prevent pregnancy? (You only need to discuss one </w:t>
      </w:r>
      <w:r w:rsidR="00386425">
        <w:rPr>
          <w:rFonts w:ascii="Arial" w:hAnsi="Arial" w:cs="Arial"/>
        </w:rPr>
        <w:t>IUD currently on the market)</w:t>
      </w:r>
      <w:r w:rsidR="00DB32CA">
        <w:rPr>
          <w:rFonts w:ascii="Arial" w:hAnsi="Arial" w:cs="Arial"/>
        </w:rPr>
        <w:tab/>
      </w:r>
      <w:r w:rsidR="00DB32CA">
        <w:rPr>
          <w:rFonts w:ascii="Arial" w:hAnsi="Arial" w:cs="Arial"/>
        </w:rPr>
        <w:tab/>
      </w:r>
      <w:r w:rsidR="00DB32CA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DB32CA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7C7803C1" w14:textId="77777777" w:rsidR="00382F25" w:rsidRPr="002B2897" w:rsidRDefault="00382F25" w:rsidP="00382F2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334F8E7" w14:textId="77777777" w:rsidR="00382F25" w:rsidRPr="002B2897" w:rsidRDefault="00382F25" w:rsidP="00382F2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39CC6197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0C8B585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5EE89D16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1CDF32E1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85FC0E6" w14:textId="77777777" w:rsidR="00382F25" w:rsidRDefault="00382F25" w:rsidP="00742D3E">
      <w:pPr>
        <w:rPr>
          <w:rFonts w:ascii="Arial" w:hAnsi="Arial" w:cs="Arial"/>
        </w:rPr>
      </w:pPr>
    </w:p>
    <w:p w14:paraId="5D3259F5" w14:textId="71CA7D9E" w:rsidR="00382F25" w:rsidRDefault="00382F25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24</w:t>
      </w:r>
    </w:p>
    <w:p w14:paraId="6FB1E983" w14:textId="784D8379" w:rsidR="00382F25" w:rsidRPr="00382F25" w:rsidRDefault="004344D5" w:rsidP="00742D3E">
      <w:pPr>
        <w:rPr>
          <w:rFonts w:ascii="Arial" w:hAnsi="Arial" w:cs="Arial"/>
        </w:rPr>
      </w:pPr>
      <w:r>
        <w:rPr>
          <w:rFonts w:ascii="Arial" w:hAnsi="Arial" w:cs="Arial"/>
        </w:rPr>
        <w:t>Using a contraceptive method as an example, e</w:t>
      </w:r>
      <w:r w:rsidR="00382F25">
        <w:rPr>
          <w:rFonts w:ascii="Arial" w:hAnsi="Arial" w:cs="Arial"/>
        </w:rPr>
        <w:t>x</w:t>
      </w:r>
      <w:r>
        <w:rPr>
          <w:rFonts w:ascii="Arial" w:hAnsi="Arial" w:cs="Arial"/>
        </w:rPr>
        <w:t>plain how hormonal contraceptives</w:t>
      </w:r>
      <w:r w:rsidR="00382F25">
        <w:rPr>
          <w:rFonts w:ascii="Arial" w:hAnsi="Arial" w:cs="Arial"/>
        </w:rPr>
        <w:t xml:space="preserve"> can prevent pregnancy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5B5C2BDC" w14:textId="77777777" w:rsidR="004344D5" w:rsidRPr="002B2897" w:rsidRDefault="004344D5" w:rsidP="004344D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A0B84FD" w14:textId="77777777" w:rsidR="004344D5" w:rsidRPr="002B2897" w:rsidRDefault="004344D5" w:rsidP="004344D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0AC778B7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16EAB85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DB6D925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1CD5BAE" w14:textId="3D54DFAF" w:rsidR="000D2967" w:rsidRPr="00F42632" w:rsidRDefault="00F067A9" w:rsidP="00F42632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187475A4" w14:textId="00421A34" w:rsidR="00D90D62" w:rsidRPr="000D2967" w:rsidRDefault="00D90D62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</w:t>
      </w:r>
      <w:r w:rsidR="00F42632">
        <w:rPr>
          <w:rFonts w:ascii="Arial" w:hAnsi="Arial" w:cs="Arial"/>
          <w:b/>
        </w:rPr>
        <w:t xml:space="preserve"> 25</w:t>
      </w:r>
    </w:p>
    <w:p w14:paraId="7A396424" w14:textId="04BF6037" w:rsidR="00D90D62" w:rsidRPr="000D2967" w:rsidRDefault="00D90D62" w:rsidP="000D296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0D2967">
        <w:rPr>
          <w:rFonts w:ascii="Arial" w:hAnsi="Arial" w:cs="Arial"/>
        </w:rPr>
        <w:t xml:space="preserve">a) </w:t>
      </w:r>
      <w:r w:rsidR="000D2967" w:rsidRPr="000D2967">
        <w:rPr>
          <w:rFonts w:ascii="Arial" w:hAnsi="Arial" w:cs="Arial"/>
          <w:lang w:val="en-US"/>
        </w:rPr>
        <w:t xml:space="preserve">Explain why it is possible to treat syphilis and gonorrhea with antibiotics, but HIV infection does not respond to antibiotic treatment. </w:t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</w:rPr>
        <w:t xml:space="preserve">(2 </w:t>
      </w:r>
      <w:r w:rsidRPr="000D2967">
        <w:rPr>
          <w:rFonts w:ascii="Arial" w:hAnsi="Arial" w:cs="Arial"/>
        </w:rPr>
        <w:t>mark</w:t>
      </w:r>
      <w:r w:rsidR="000D2967">
        <w:rPr>
          <w:rFonts w:ascii="Arial" w:hAnsi="Arial" w:cs="Arial"/>
        </w:rPr>
        <w:t>s</w:t>
      </w:r>
      <w:r w:rsidRPr="000D2967">
        <w:rPr>
          <w:rFonts w:ascii="Arial" w:hAnsi="Arial" w:cs="Arial"/>
        </w:rPr>
        <w:t>)</w:t>
      </w:r>
    </w:p>
    <w:p w14:paraId="6743ED42" w14:textId="77777777" w:rsidR="000D2967" w:rsidRDefault="000D2967" w:rsidP="000D29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3F1FDC8" w14:textId="77777777" w:rsidR="000D2967" w:rsidRPr="00D90D62" w:rsidRDefault="000D2967" w:rsidP="000D29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A65CE3F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EA63AB9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A27C45E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2A518F9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8346E04" w14:textId="77777777" w:rsidR="000D2967" w:rsidRDefault="000D2967" w:rsidP="00742D3E">
      <w:pPr>
        <w:rPr>
          <w:rFonts w:ascii="Arial" w:hAnsi="Arial" w:cs="Arial"/>
        </w:rPr>
      </w:pPr>
    </w:p>
    <w:p w14:paraId="14F78752" w14:textId="7E336FC9" w:rsidR="004E2BB9" w:rsidRPr="000D2967" w:rsidRDefault="00D90D62" w:rsidP="000D29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0D2967">
        <w:rPr>
          <w:rFonts w:ascii="Arial" w:hAnsi="Arial" w:cs="Arial"/>
        </w:rPr>
        <w:t>b)</w:t>
      </w:r>
      <w:r w:rsidR="000D2967" w:rsidRPr="000D2967">
        <w:rPr>
          <w:rFonts w:ascii="Arial" w:hAnsi="Arial" w:cs="Arial"/>
        </w:rPr>
        <w:t xml:space="preserve">. </w:t>
      </w:r>
      <w:r w:rsidR="000D2967" w:rsidRPr="000D2967">
        <w:rPr>
          <w:rFonts w:ascii="Arial" w:hAnsi="Arial" w:cs="Arial"/>
          <w:lang w:val="en-US"/>
        </w:rPr>
        <w:t>Explain how chlamydial infection can</w:t>
      </w:r>
      <w:r w:rsidR="00807092">
        <w:rPr>
          <w:rFonts w:ascii="Arial" w:hAnsi="Arial" w:cs="Arial"/>
          <w:lang w:val="en-US"/>
        </w:rPr>
        <w:t xml:space="preserve"> lead to infertility in women. </w:t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</w:rPr>
        <w:t>(2</w:t>
      </w:r>
      <w:r>
        <w:rPr>
          <w:rFonts w:ascii="Arial" w:hAnsi="Arial" w:cs="Arial"/>
        </w:rPr>
        <w:t xml:space="preserve"> marks)</w:t>
      </w:r>
    </w:p>
    <w:p w14:paraId="7069C518" w14:textId="77777777" w:rsidR="000D2967" w:rsidRDefault="000D2967" w:rsidP="000D29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4BB1864" w14:textId="77777777" w:rsidR="000D2967" w:rsidRPr="00D90D62" w:rsidRDefault="000D2967" w:rsidP="000D29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83989BD" w14:textId="77777777" w:rsidR="00F067A9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265D001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6E9A6FB" w14:textId="77777777" w:rsidR="00F067A9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CB7C553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1B263C3" w14:textId="77777777" w:rsidR="002B2897" w:rsidRDefault="002B2897" w:rsidP="00D90D62">
      <w:pPr>
        <w:spacing w:line="360" w:lineRule="auto"/>
        <w:rPr>
          <w:rFonts w:ascii="Arial" w:hAnsi="Arial" w:cs="Arial"/>
        </w:rPr>
      </w:pPr>
    </w:p>
    <w:p w14:paraId="3BAEC34F" w14:textId="194D09E8" w:rsidR="00807092" w:rsidRDefault="0080709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c.) Explain why chlamydia was once mistaken to be a virus and not a bacterium. </w:t>
      </w:r>
    </w:p>
    <w:p w14:paraId="16546929" w14:textId="3A87915B" w:rsidR="00807092" w:rsidRDefault="00807092" w:rsidP="00807092">
      <w:pPr>
        <w:spacing w:line="360" w:lineRule="auto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0A8D85DA" w14:textId="77777777" w:rsid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254B7FC" w14:textId="77777777" w:rsidR="00807092" w:rsidRPr="00D90D6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7233CCD" w14:textId="77777777" w:rsid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DE060DC" w14:textId="77777777" w:rsidR="00807092" w:rsidRPr="00D90D6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3F0B057" w14:textId="77777777" w:rsid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3A9B9F8" w14:textId="77777777" w:rsidR="00807092" w:rsidRPr="00D90D6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66F6549" w14:textId="77777777" w:rsidR="00807092" w:rsidRDefault="00807092" w:rsidP="00D90D62">
      <w:pPr>
        <w:spacing w:line="360" w:lineRule="auto"/>
        <w:rPr>
          <w:rFonts w:ascii="Arial" w:hAnsi="Arial" w:cs="Arial"/>
        </w:rPr>
      </w:pPr>
    </w:p>
    <w:p w14:paraId="094EB86E" w14:textId="02F3DD7D" w:rsidR="002B2897" w:rsidRDefault="002B2897" w:rsidP="00D90D6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26</w:t>
      </w:r>
    </w:p>
    <w:p w14:paraId="1CEE518A" w14:textId="3B81BBDC" w:rsidR="002B2897" w:rsidRDefault="002B2897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Sickle-cell anaemia is a genetic disease in which the homozygote </w:t>
      </w:r>
      <w:proofErr w:type="spellStart"/>
      <w:r>
        <w:rPr>
          <w:rFonts w:ascii="Arial" w:hAnsi="Arial" w:cs="Arial"/>
        </w:rPr>
        <w:t>ss</w:t>
      </w:r>
      <w:proofErr w:type="spellEnd"/>
      <w:r>
        <w:rPr>
          <w:rFonts w:ascii="Arial" w:hAnsi="Arial" w:cs="Arial"/>
        </w:rPr>
        <w:t xml:space="preserve"> causes the red blood cells to become sickle shaped and lose their oxygen carrying capacity. In the heterozygote </w:t>
      </w:r>
      <w:proofErr w:type="spellStart"/>
      <w:r>
        <w:rPr>
          <w:rFonts w:ascii="Arial" w:hAnsi="Arial" w:cs="Arial"/>
        </w:rPr>
        <w:t>Ss</w:t>
      </w:r>
      <w:proofErr w:type="spellEnd"/>
      <w:r>
        <w:rPr>
          <w:rFonts w:ascii="Arial" w:hAnsi="Arial" w:cs="Arial"/>
        </w:rPr>
        <w:t xml:space="preserve">, both types of red blood cells are formed, i.e. both normal and sickling. The person is said to have sickle-cell trait (not anaemia). People who have </w:t>
      </w:r>
      <w:proofErr w:type="spellStart"/>
      <w:r>
        <w:rPr>
          <w:rFonts w:ascii="Arial" w:hAnsi="Arial" w:cs="Arial"/>
        </w:rPr>
        <w:t>Ss</w:t>
      </w:r>
      <w:proofErr w:type="spellEnd"/>
      <w:r>
        <w:rPr>
          <w:rFonts w:ascii="Arial" w:hAnsi="Arial" w:cs="Arial"/>
        </w:rPr>
        <w:t xml:space="preserve"> are quite healthy but they can suffer a shortage of oxygen at high altitudes or under extreme physical exertion. A person who is homozygote SS is normal.</w:t>
      </w:r>
    </w:p>
    <w:p w14:paraId="05E7E211" w14:textId="2F96DEC5" w:rsidR="002B2897" w:rsidRDefault="002B2897" w:rsidP="002B289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lastRenderedPageBreak/>
        <w:t>What is this disease’s mode of inheritance?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(1 mark)</w:t>
      </w:r>
    </w:p>
    <w:p w14:paraId="5250372F" w14:textId="7591FBBF" w:rsidR="002B2897" w:rsidRP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03B0E769" w14:textId="77777777" w:rsidR="00F42632" w:rsidRDefault="00F42632" w:rsidP="002B2897">
      <w:pPr>
        <w:spacing w:line="360" w:lineRule="auto"/>
        <w:rPr>
          <w:rFonts w:ascii="Arial" w:hAnsi="Arial" w:cs="Arial"/>
        </w:rPr>
      </w:pPr>
    </w:p>
    <w:p w14:paraId="751BB22D" w14:textId="08715FC5" w:rsidR="002B2897" w:rsidRPr="002B2897" w:rsidRDefault="00F42632" w:rsidP="002B289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If</w:t>
      </w:r>
      <w:r w:rsidR="002B2897" w:rsidRPr="002B2897">
        <w:rPr>
          <w:rFonts w:ascii="Arial" w:hAnsi="Arial" w:cs="Arial"/>
        </w:rPr>
        <w:t xml:space="preserve"> a couple who both have the sickle-cell trait have children, what is the probability that their first child will have sickle cell trait?</w:t>
      </w:r>
      <w:r w:rsidR="002B2897">
        <w:rPr>
          <w:rFonts w:ascii="Arial" w:hAnsi="Arial" w:cs="Arial"/>
        </w:rPr>
        <w:tab/>
      </w:r>
      <w:r w:rsidR="002B2897">
        <w:rPr>
          <w:rFonts w:ascii="Arial" w:hAnsi="Arial" w:cs="Arial"/>
        </w:rPr>
        <w:tab/>
        <w:t>(3 marks)</w:t>
      </w:r>
    </w:p>
    <w:p w14:paraId="2002776F" w14:textId="77777777" w:rsidR="002B2897" w:rsidRP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19AC9B38" w14:textId="77777777" w:rsidR="002B2897" w:rsidRP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22C8C90" w14:textId="7C73CC30" w:rsid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FC98D17" w14:textId="299E52F7" w:rsidR="002B2897" w:rsidRDefault="002B2897" w:rsidP="002B289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If a person who has sickle-cell trait marries a normal homozygote, what is the probability that any of their children will have sickle-cell anaemia?</w:t>
      </w:r>
      <w:r w:rsidR="004E2BB9">
        <w:rPr>
          <w:rFonts w:ascii="Arial" w:hAnsi="Arial" w:cs="Arial"/>
        </w:rPr>
        <w:t xml:space="preserve">     (3 marks)</w:t>
      </w:r>
    </w:p>
    <w:p w14:paraId="6F9469DE" w14:textId="77777777" w:rsidR="002B2897" w:rsidRP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BAE5300" w14:textId="77777777" w:rsidR="002B2897" w:rsidRP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67621D18" w14:textId="3E327BEA" w:rsidR="002B2897" w:rsidRPr="004E2BB9" w:rsidRDefault="002B2897" w:rsidP="004E2BB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47E5D658" w14:textId="77777777" w:rsidR="000D2967" w:rsidRDefault="000D2967" w:rsidP="00742D3E">
      <w:pPr>
        <w:rPr>
          <w:rFonts w:ascii="Arial" w:hAnsi="Arial" w:cs="Arial"/>
          <w:b/>
        </w:rPr>
      </w:pPr>
    </w:p>
    <w:p w14:paraId="66ED4949" w14:textId="5F7FB908" w:rsidR="002969B1" w:rsidRDefault="00807092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27</w:t>
      </w:r>
    </w:p>
    <w:p w14:paraId="09CADDC1" w14:textId="5FC815A1" w:rsidR="002969B1" w:rsidRDefault="002969B1" w:rsidP="00742D3E">
      <w:pPr>
        <w:rPr>
          <w:rFonts w:ascii="Arial" w:hAnsi="Arial" w:cs="Arial"/>
        </w:rPr>
      </w:pPr>
      <w:r>
        <w:rPr>
          <w:rFonts w:ascii="Arial" w:hAnsi="Arial" w:cs="Arial"/>
        </w:rPr>
        <w:t>Red-green colour blindness is an X-linked recessive condition. Victoria has norma</w:t>
      </w:r>
      <w:r w:rsidR="00F067A9">
        <w:rPr>
          <w:rFonts w:ascii="Arial" w:hAnsi="Arial" w:cs="Arial"/>
        </w:rPr>
        <w:t>l vision as do her parents, Joshua and Jayde</w:t>
      </w:r>
      <w:r>
        <w:rPr>
          <w:rFonts w:ascii="Arial" w:hAnsi="Arial" w:cs="Arial"/>
        </w:rPr>
        <w:t>, but Victoria’s brother Craig has colour blindness.</w:t>
      </w:r>
    </w:p>
    <w:p w14:paraId="4BF03684" w14:textId="77777777" w:rsidR="002969B1" w:rsidRDefault="002969B1" w:rsidP="00742D3E">
      <w:pPr>
        <w:rPr>
          <w:rFonts w:ascii="Arial" w:hAnsi="Arial" w:cs="Arial"/>
        </w:rPr>
      </w:pPr>
    </w:p>
    <w:p w14:paraId="0ECBC747" w14:textId="4FFEF95B" w:rsidR="002969B1" w:rsidRDefault="002969B1" w:rsidP="00742D3E">
      <w:pPr>
        <w:rPr>
          <w:rFonts w:ascii="Arial" w:hAnsi="Arial" w:cs="Arial"/>
        </w:rPr>
      </w:pPr>
      <w:r>
        <w:rPr>
          <w:rFonts w:ascii="Arial" w:hAnsi="Arial" w:cs="Arial"/>
        </w:rPr>
        <w:t>What are the genotyp</w:t>
      </w:r>
      <w:r w:rsidR="00F067A9">
        <w:rPr>
          <w:rFonts w:ascii="Arial" w:hAnsi="Arial" w:cs="Arial"/>
        </w:rPr>
        <w:t>es of Victoria, her parents Joshua and Jayde</w:t>
      </w:r>
      <w:r w:rsidR="00F42632">
        <w:rPr>
          <w:rFonts w:ascii="Arial" w:hAnsi="Arial" w:cs="Arial"/>
        </w:rPr>
        <w:t>, and her brother Craig? (Use the</w:t>
      </w:r>
      <w:r>
        <w:rPr>
          <w:rFonts w:ascii="Arial" w:hAnsi="Arial" w:cs="Arial"/>
        </w:rPr>
        <w:t xml:space="preserve"> </w:t>
      </w:r>
      <w:r w:rsidR="00F42632">
        <w:rPr>
          <w:rFonts w:ascii="Arial" w:hAnsi="Arial" w:cs="Arial"/>
        </w:rPr>
        <w:t>appropriate</w:t>
      </w:r>
      <w:r>
        <w:rPr>
          <w:rFonts w:ascii="Arial" w:hAnsi="Arial" w:cs="Arial"/>
        </w:rPr>
        <w:t xml:space="preserve"> symbol</w:t>
      </w:r>
      <w:r w:rsidR="00F42632">
        <w:rPr>
          <w:rFonts w:ascii="Arial" w:hAnsi="Arial" w:cs="Arial"/>
        </w:rPr>
        <w:t>s to represent the alleles).</w:t>
      </w:r>
      <w:r w:rsidR="00F42632">
        <w:rPr>
          <w:rFonts w:ascii="Arial" w:hAnsi="Arial" w:cs="Arial"/>
        </w:rPr>
        <w:tab/>
      </w:r>
      <w:r w:rsidR="00F42632">
        <w:rPr>
          <w:rFonts w:ascii="Arial" w:hAnsi="Arial" w:cs="Arial"/>
        </w:rPr>
        <w:tab/>
        <w:t>(2</w:t>
      </w:r>
      <w:r>
        <w:rPr>
          <w:rFonts w:ascii="Arial" w:hAnsi="Arial" w:cs="Arial"/>
        </w:rPr>
        <w:t xml:space="preserve"> marks)</w:t>
      </w:r>
    </w:p>
    <w:p w14:paraId="06BB5CD2" w14:textId="77777777" w:rsidR="002969B1" w:rsidRDefault="002969B1" w:rsidP="00742D3E">
      <w:pPr>
        <w:rPr>
          <w:rFonts w:ascii="Arial" w:hAnsi="Arial" w:cs="Arial"/>
        </w:rPr>
      </w:pPr>
    </w:p>
    <w:p w14:paraId="5CE49F55" w14:textId="65CF9BC3" w:rsidR="002969B1" w:rsidRDefault="002969B1" w:rsidP="002969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Victoria</w:t>
      </w:r>
      <w:r>
        <w:rPr>
          <w:rFonts w:ascii="Arial" w:hAnsi="Arial" w:cs="Arial"/>
        </w:rPr>
        <w:tab/>
        <w:t>________________________________________________</w:t>
      </w:r>
    </w:p>
    <w:p w14:paraId="49C15ED0" w14:textId="16EB601E" w:rsidR="002969B1" w:rsidRDefault="00F067A9" w:rsidP="002969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Joshua</w:t>
      </w:r>
      <w:r>
        <w:rPr>
          <w:rFonts w:ascii="Arial" w:hAnsi="Arial" w:cs="Arial"/>
        </w:rPr>
        <w:tab/>
        <w:t>__</w:t>
      </w:r>
      <w:r w:rsidR="002969B1">
        <w:rPr>
          <w:rFonts w:ascii="Arial" w:hAnsi="Arial" w:cs="Arial"/>
        </w:rPr>
        <w:t>______________________________________________</w:t>
      </w:r>
    </w:p>
    <w:p w14:paraId="50DCF6E8" w14:textId="0B8B53B3" w:rsidR="002969B1" w:rsidRDefault="00F067A9" w:rsidP="002969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>Jayde</w:t>
      </w:r>
      <w:r w:rsidR="002969B1">
        <w:rPr>
          <w:rFonts w:ascii="Arial" w:hAnsi="Arial" w:cs="Arial"/>
        </w:rPr>
        <w:tab/>
      </w:r>
      <w:r w:rsidR="002969B1">
        <w:rPr>
          <w:rFonts w:ascii="Arial" w:hAnsi="Arial" w:cs="Arial"/>
        </w:rPr>
        <w:tab/>
        <w:t>________________________________________________</w:t>
      </w:r>
    </w:p>
    <w:p w14:paraId="3800CB02" w14:textId="644FC12C" w:rsidR="002969B1" w:rsidRPr="002969B1" w:rsidRDefault="00F067A9" w:rsidP="002969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  <w:t>Craig</w:t>
      </w:r>
      <w:r w:rsidR="002969B1">
        <w:rPr>
          <w:rFonts w:ascii="Arial" w:hAnsi="Arial" w:cs="Arial"/>
        </w:rPr>
        <w:tab/>
      </w:r>
      <w:r w:rsidR="002969B1">
        <w:rPr>
          <w:rFonts w:ascii="Arial" w:hAnsi="Arial" w:cs="Arial"/>
        </w:rPr>
        <w:tab/>
        <w:t>________________________________________________</w:t>
      </w:r>
    </w:p>
    <w:p w14:paraId="0855E3F1" w14:textId="77777777" w:rsidR="002969B1" w:rsidRDefault="002969B1" w:rsidP="00742D3E">
      <w:pPr>
        <w:rPr>
          <w:rFonts w:ascii="Arial" w:hAnsi="Arial" w:cs="Arial"/>
          <w:b/>
        </w:rPr>
      </w:pPr>
    </w:p>
    <w:p w14:paraId="3728B364" w14:textId="5EA37E9B" w:rsidR="00742D3E" w:rsidRPr="00D90D62" w:rsidRDefault="00D90D62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F42632">
        <w:rPr>
          <w:rFonts w:ascii="Arial" w:hAnsi="Arial" w:cs="Arial"/>
          <w:b/>
        </w:rPr>
        <w:t>28</w:t>
      </w:r>
    </w:p>
    <w:p w14:paraId="4CFB8246" w14:textId="7C0FBC5D" w:rsidR="00742D3E" w:rsidRDefault="00A41F3C" w:rsidP="00A41F3C">
      <w:pPr>
        <w:rPr>
          <w:rFonts w:ascii="Arial" w:hAnsi="Arial" w:cs="Arial"/>
        </w:rPr>
      </w:pPr>
      <w:r>
        <w:rPr>
          <w:rFonts w:ascii="Arial" w:hAnsi="Arial" w:cs="Arial"/>
        </w:rPr>
        <w:t>The ABO blood grouping system displays two phenomena in genetics. It is inherited by multi-allelic and co-dominant inheritance. Explain the following terms and give an example using the ABO system.</w:t>
      </w:r>
    </w:p>
    <w:p w14:paraId="0737A05D" w14:textId="77777777" w:rsidR="00A41F3C" w:rsidRDefault="00A41F3C" w:rsidP="00A41F3C">
      <w:pPr>
        <w:rPr>
          <w:rFonts w:ascii="Arial" w:hAnsi="Arial" w:cs="Arial"/>
        </w:rPr>
      </w:pPr>
    </w:p>
    <w:p w14:paraId="29A9983C" w14:textId="53E808FD" w:rsidR="00D90D62" w:rsidRPr="00D90D62" w:rsidRDefault="00A41F3C" w:rsidP="00D90D6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90D62">
        <w:rPr>
          <w:rFonts w:ascii="Arial" w:hAnsi="Arial" w:cs="Arial"/>
        </w:rPr>
        <w:t>Multiple Alleles</w:t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  <w:t>(2 marks)</w:t>
      </w:r>
    </w:p>
    <w:p w14:paraId="08959FF7" w14:textId="11D6FAB2" w:rsid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D446CF7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5153DFB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AF7C8EF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EE45151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AA8A643" w14:textId="41EA3E86" w:rsid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CCA012" w14:textId="41AD0BCE" w:rsidR="00D90D62" w:rsidRPr="00D90D62" w:rsidRDefault="00D90D62" w:rsidP="00D90D6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90D62">
        <w:rPr>
          <w:rFonts w:ascii="Arial" w:hAnsi="Arial" w:cs="Arial"/>
        </w:rPr>
        <w:lastRenderedPageBreak/>
        <w:t>Co-dominance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79B27A79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F116326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91597EC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C7220E2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4057CB1" w14:textId="77777777" w:rsidR="00807092" w:rsidRP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B8BCD3D" w14:textId="5A43A9B2" w:rsidR="00807092" w:rsidRP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BF9658A" w14:textId="77777777" w:rsidR="00807092" w:rsidRDefault="00807092" w:rsidP="002C13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69C5E06D" w14:textId="39B9439D" w:rsidR="002C13FC" w:rsidRPr="005B0067" w:rsidRDefault="002C13FC" w:rsidP="002C13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ANSWER</w:t>
      </w:r>
      <w:r w:rsidRPr="005B0067">
        <w:rPr>
          <w:rFonts w:ascii="Arial" w:hAnsi="Arial" w:cs="Arial"/>
          <w:b/>
        </w:rPr>
        <w:t xml:space="preserve"> SECTION</w:t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[10</w:t>
      </w:r>
      <w:r w:rsidRPr="005B0067">
        <w:rPr>
          <w:rFonts w:ascii="Arial" w:hAnsi="Arial" w:cs="Arial"/>
          <w:b/>
        </w:rPr>
        <w:t xml:space="preserve"> MARKS]</w:t>
      </w:r>
    </w:p>
    <w:p w14:paraId="673FA3BD" w14:textId="77777777" w:rsidR="002C13FC" w:rsidRPr="005B0067" w:rsidRDefault="002C13FC" w:rsidP="002C13FC">
      <w:pPr>
        <w:rPr>
          <w:rFonts w:ascii="Arial" w:hAnsi="Arial" w:cs="Arial"/>
          <w:b/>
        </w:rPr>
      </w:pPr>
      <w:r w:rsidRPr="005B0067">
        <w:rPr>
          <w:rFonts w:ascii="Arial" w:hAnsi="Arial" w:cs="Arial"/>
          <w:b/>
        </w:rPr>
        <w:t>___________________________________________________________________</w:t>
      </w:r>
    </w:p>
    <w:p w14:paraId="5B9D1A16" w14:textId="77777777" w:rsidR="002C13FC" w:rsidRDefault="002C13FC" w:rsidP="00D90D62">
      <w:pPr>
        <w:rPr>
          <w:rFonts w:ascii="Arial" w:hAnsi="Arial" w:cs="Arial"/>
        </w:rPr>
      </w:pPr>
    </w:p>
    <w:p w14:paraId="6D5DD38C" w14:textId="795946F1" w:rsidR="00F42632" w:rsidRDefault="00F42632" w:rsidP="002C13FC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7E6E86" w:rsidRPr="007E6E86">
        <w:rPr>
          <w:rFonts w:ascii="Arial" w:hAnsi="Arial" w:cs="Arial"/>
        </w:rPr>
        <w:t xml:space="preserve"> must answer </w:t>
      </w:r>
      <w:r w:rsidR="007E6E86" w:rsidRPr="007E6E86">
        <w:rPr>
          <w:rFonts w:ascii="Arial" w:hAnsi="Arial" w:cs="Arial"/>
          <w:b/>
          <w:u w:val="single"/>
        </w:rPr>
        <w:t xml:space="preserve">either </w:t>
      </w:r>
      <w:r w:rsidR="007E6E86" w:rsidRPr="007E6E86">
        <w:rPr>
          <w:rFonts w:ascii="Arial" w:hAnsi="Arial" w:cs="Arial"/>
        </w:rPr>
        <w:t>question</w:t>
      </w:r>
      <w:r>
        <w:rPr>
          <w:rFonts w:ascii="Arial" w:hAnsi="Arial" w:cs="Arial"/>
        </w:rPr>
        <w:t xml:space="preserve"> 29</w:t>
      </w:r>
      <w:r w:rsidR="007E6E86" w:rsidRPr="007E6E86">
        <w:rPr>
          <w:rFonts w:ascii="Arial" w:hAnsi="Arial" w:cs="Arial"/>
        </w:rPr>
        <w:t xml:space="preserve"> or question</w:t>
      </w:r>
      <w:r>
        <w:rPr>
          <w:rFonts w:ascii="Arial" w:hAnsi="Arial" w:cs="Arial"/>
        </w:rPr>
        <w:t xml:space="preserve"> 30</w:t>
      </w:r>
    </w:p>
    <w:p w14:paraId="10690504" w14:textId="77777777" w:rsidR="00F42632" w:rsidRDefault="00F42632" w:rsidP="002C13FC">
      <w:pPr>
        <w:rPr>
          <w:rFonts w:ascii="Arial" w:hAnsi="Arial" w:cs="Arial"/>
        </w:rPr>
      </w:pPr>
    </w:p>
    <w:p w14:paraId="544A6983" w14:textId="02211576" w:rsidR="007E6E86" w:rsidRPr="007E6E86" w:rsidRDefault="00F42632" w:rsidP="002C13FC">
      <w:pPr>
        <w:rPr>
          <w:rFonts w:ascii="Arial" w:hAnsi="Arial" w:cs="Arial"/>
        </w:rPr>
      </w:pPr>
      <w:r>
        <w:rPr>
          <w:rFonts w:ascii="Arial" w:hAnsi="Arial" w:cs="Arial"/>
        </w:rPr>
        <w:t>(Do not answer both questions, as only your first answer will be marked. Do not answer parts of questions from both questions, as only your first answer will be marked)</w:t>
      </w:r>
    </w:p>
    <w:p w14:paraId="45BEA36D" w14:textId="77777777" w:rsidR="007E6E86" w:rsidRDefault="007E6E86" w:rsidP="002C13FC">
      <w:pPr>
        <w:rPr>
          <w:rFonts w:ascii="Arial" w:hAnsi="Arial" w:cs="Arial"/>
          <w:b/>
        </w:rPr>
      </w:pPr>
    </w:p>
    <w:p w14:paraId="3D906876" w14:textId="77777777" w:rsidR="007E6E86" w:rsidRDefault="007E6E86" w:rsidP="002C13FC">
      <w:pPr>
        <w:rPr>
          <w:rFonts w:ascii="Arial" w:hAnsi="Arial" w:cs="Arial"/>
          <w:b/>
        </w:rPr>
      </w:pPr>
    </w:p>
    <w:p w14:paraId="738C10AB" w14:textId="413CDE7E" w:rsidR="002C13FC" w:rsidRDefault="002C13FC" w:rsidP="002C13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F42632">
        <w:rPr>
          <w:rFonts w:ascii="Arial" w:hAnsi="Arial" w:cs="Arial"/>
          <w:b/>
        </w:rPr>
        <w:t>29</w:t>
      </w:r>
    </w:p>
    <w:p w14:paraId="34FE9A3B" w14:textId="77777777" w:rsidR="002C13FC" w:rsidRPr="002C13FC" w:rsidRDefault="002C13FC" w:rsidP="00D90D62">
      <w:pPr>
        <w:rPr>
          <w:rFonts w:ascii="Arial" w:hAnsi="Arial" w:cs="Arial"/>
        </w:rPr>
      </w:pPr>
    </w:p>
    <w:p w14:paraId="047FE267" w14:textId="2BFCB677" w:rsidR="002C13FC" w:rsidRPr="00995E55" w:rsidRDefault="002C13FC" w:rsidP="00995E5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a) </w:t>
      </w:r>
      <w:r w:rsidR="00995E55">
        <w:rPr>
          <w:rFonts w:ascii="Arial" w:hAnsi="Arial" w:cs="Arial"/>
          <w:lang w:val="en-US"/>
        </w:rPr>
        <w:t>Using</w:t>
      </w:r>
      <w:r w:rsidRPr="002C13FC">
        <w:rPr>
          <w:rFonts w:ascii="Arial" w:hAnsi="Arial" w:cs="Arial"/>
          <w:lang w:val="en-US"/>
        </w:rPr>
        <w:t xml:space="preserve"> five </w:t>
      </w:r>
      <w:r w:rsidR="00995E55" w:rsidRPr="002C13FC">
        <w:rPr>
          <w:rFonts w:ascii="Arial" w:hAnsi="Arial" w:cs="Arial"/>
          <w:lang w:val="en-US"/>
        </w:rPr>
        <w:t>examples</w:t>
      </w:r>
      <w:r w:rsidR="00995E55">
        <w:rPr>
          <w:rFonts w:ascii="Arial" w:hAnsi="Arial" w:cs="Arial"/>
          <w:lang w:val="en-US"/>
        </w:rPr>
        <w:t xml:space="preserve"> outline</w:t>
      </w:r>
      <w:r w:rsidRPr="002C13FC">
        <w:rPr>
          <w:rFonts w:ascii="Arial" w:hAnsi="Arial" w:cs="Arial"/>
          <w:lang w:val="en-US"/>
        </w:rPr>
        <w:t xml:space="preserve"> the way HIV may be spread from person to person. </w:t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  <w:t xml:space="preserve">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>(5 Marks)</w:t>
      </w:r>
    </w:p>
    <w:p w14:paraId="2D22FA6B" w14:textId="60805431" w:rsidR="002C13FC" w:rsidRPr="002C13FC" w:rsidRDefault="002C13FC" w:rsidP="002C13F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b) </w:t>
      </w:r>
      <w:r w:rsidRPr="002C13FC">
        <w:rPr>
          <w:rFonts w:ascii="Arial" w:hAnsi="Arial" w:cs="Arial"/>
          <w:lang w:val="en-US"/>
        </w:rPr>
        <w:t xml:space="preserve">Outline the stages of an infection with human immunodeficiency virus (HIV) that eventually develops into AIDS. </w:t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  <w:t xml:space="preserve">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>(5 Marks)</w:t>
      </w:r>
    </w:p>
    <w:p w14:paraId="5515DC81" w14:textId="77777777" w:rsidR="00414FEA" w:rsidRDefault="00414FEA" w:rsidP="00D90D62">
      <w:pPr>
        <w:rPr>
          <w:rFonts w:ascii="Arial" w:hAnsi="Arial" w:cs="Arial"/>
        </w:rPr>
      </w:pPr>
    </w:p>
    <w:p w14:paraId="362ACFB7" w14:textId="068B3098" w:rsidR="002C13FC" w:rsidRDefault="002C13FC" w:rsidP="00D90D62">
      <w:pPr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236F793F" w14:textId="77777777" w:rsidR="002C13FC" w:rsidRDefault="002C13FC" w:rsidP="00D90D62">
      <w:pPr>
        <w:rPr>
          <w:rFonts w:ascii="Arial" w:hAnsi="Arial" w:cs="Arial"/>
        </w:rPr>
      </w:pPr>
    </w:p>
    <w:p w14:paraId="53E6B761" w14:textId="77777777" w:rsidR="00414FEA" w:rsidRDefault="00414FEA" w:rsidP="00D90D62">
      <w:pPr>
        <w:rPr>
          <w:rFonts w:ascii="Arial" w:hAnsi="Arial" w:cs="Arial"/>
        </w:rPr>
      </w:pPr>
    </w:p>
    <w:p w14:paraId="24D3EE5E" w14:textId="57306DF9" w:rsidR="002C13FC" w:rsidRDefault="002C13FC" w:rsidP="00D90D62">
      <w:pPr>
        <w:rPr>
          <w:rFonts w:ascii="Arial" w:hAnsi="Arial" w:cs="Arial"/>
          <w:b/>
        </w:rPr>
      </w:pPr>
      <w:r w:rsidRPr="002C13FC"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30</w:t>
      </w:r>
    </w:p>
    <w:p w14:paraId="07FD3B2A" w14:textId="0D534133" w:rsidR="002C13FC" w:rsidRDefault="002C13FC" w:rsidP="00D90D62">
      <w:pPr>
        <w:rPr>
          <w:rFonts w:ascii="Arial" w:hAnsi="Arial" w:cs="Arial"/>
          <w:b/>
        </w:rPr>
      </w:pPr>
    </w:p>
    <w:p w14:paraId="4DF8E6FE" w14:textId="68185133" w:rsidR="002C13FC" w:rsidRDefault="004A3F17" w:rsidP="00F067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067A9">
        <w:rPr>
          <w:rFonts w:ascii="Arial" w:hAnsi="Arial" w:cs="Arial"/>
        </w:rPr>
        <w:t xml:space="preserve">Using a diagram, </w:t>
      </w:r>
      <w:r w:rsidR="00F067A9" w:rsidRPr="00F067A9">
        <w:rPr>
          <w:rFonts w:ascii="Arial" w:hAnsi="Arial" w:cs="Arial"/>
        </w:rPr>
        <w:t>describe the events that occur to enable milk to be released from the nipples.</w:t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  <w:t>(7</w:t>
      </w:r>
      <w:r w:rsidR="00F067A9">
        <w:rPr>
          <w:rFonts w:ascii="Arial" w:hAnsi="Arial" w:cs="Arial"/>
        </w:rPr>
        <w:t xml:space="preserve"> marks)</w:t>
      </w:r>
    </w:p>
    <w:p w14:paraId="3CE12DFB" w14:textId="77777777" w:rsidR="00F067A9" w:rsidRPr="00F067A9" w:rsidRDefault="00F067A9" w:rsidP="00F067A9">
      <w:pPr>
        <w:pStyle w:val="ListParagraph"/>
        <w:rPr>
          <w:rFonts w:ascii="Arial" w:hAnsi="Arial" w:cs="Arial"/>
        </w:rPr>
      </w:pPr>
    </w:p>
    <w:p w14:paraId="03BE15D7" w14:textId="6B0E306E" w:rsidR="00F067A9" w:rsidRDefault="00F067A9" w:rsidP="00F067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Explain</w:t>
      </w:r>
      <w:r w:rsidR="00B23421">
        <w:rPr>
          <w:rFonts w:ascii="Arial" w:hAnsi="Arial" w:cs="Arial"/>
        </w:rPr>
        <w:t>, using scientific terminology,</w:t>
      </w:r>
      <w:r>
        <w:rPr>
          <w:rFonts w:ascii="Arial" w:hAnsi="Arial" w:cs="Arial"/>
        </w:rPr>
        <w:t xml:space="preserve"> why </w:t>
      </w:r>
      <w:r w:rsidR="00F42632">
        <w:rPr>
          <w:rFonts w:ascii="Arial" w:hAnsi="Arial" w:cs="Arial"/>
        </w:rPr>
        <w:t>the first milk secreti</w:t>
      </w:r>
      <w:r w:rsidR="003B72AF">
        <w:rPr>
          <w:rFonts w:ascii="Arial" w:hAnsi="Arial" w:cs="Arial"/>
        </w:rPr>
        <w:t xml:space="preserve">ons are very important for a </w:t>
      </w:r>
      <w:r>
        <w:rPr>
          <w:rFonts w:ascii="Arial" w:hAnsi="Arial" w:cs="Arial"/>
        </w:rPr>
        <w:t xml:space="preserve">newborn child </w:t>
      </w:r>
      <w:r w:rsidR="00B23421">
        <w:rPr>
          <w:rFonts w:ascii="Arial" w:hAnsi="Arial" w:cs="Arial"/>
        </w:rPr>
        <w:tab/>
      </w:r>
      <w:r w:rsidR="00B23421">
        <w:rPr>
          <w:rFonts w:ascii="Arial" w:hAnsi="Arial" w:cs="Arial"/>
        </w:rPr>
        <w:tab/>
      </w:r>
      <w:r w:rsidR="00B23421">
        <w:rPr>
          <w:rFonts w:ascii="Arial" w:hAnsi="Arial" w:cs="Arial"/>
        </w:rPr>
        <w:tab/>
      </w:r>
      <w:r w:rsidR="00B23421">
        <w:rPr>
          <w:rFonts w:ascii="Arial" w:hAnsi="Arial" w:cs="Arial"/>
        </w:rPr>
        <w:tab/>
      </w:r>
      <w:r w:rsidR="00B23421">
        <w:rPr>
          <w:rFonts w:ascii="Arial" w:hAnsi="Arial" w:cs="Arial"/>
        </w:rPr>
        <w:tab/>
      </w:r>
      <w:r w:rsidR="003B72AF">
        <w:rPr>
          <w:rFonts w:ascii="Arial" w:hAnsi="Arial" w:cs="Arial"/>
        </w:rPr>
        <w:tab/>
      </w:r>
      <w:r w:rsidR="00914FDE">
        <w:rPr>
          <w:rFonts w:ascii="Arial" w:hAnsi="Arial" w:cs="Arial"/>
        </w:rPr>
        <w:t>(3</w:t>
      </w:r>
      <w:r w:rsidR="00F42632">
        <w:rPr>
          <w:rFonts w:ascii="Arial" w:hAnsi="Arial" w:cs="Arial"/>
        </w:rPr>
        <w:t xml:space="preserve"> marks)</w:t>
      </w:r>
    </w:p>
    <w:p w14:paraId="2C8DD852" w14:textId="77777777" w:rsidR="00F42632" w:rsidRPr="00F42632" w:rsidRDefault="00F42632" w:rsidP="00F42632">
      <w:pPr>
        <w:rPr>
          <w:rFonts w:ascii="Arial" w:hAnsi="Arial" w:cs="Arial"/>
        </w:rPr>
      </w:pPr>
    </w:p>
    <w:p w14:paraId="325CC8BD" w14:textId="77777777" w:rsidR="00F42632" w:rsidRDefault="00F42632" w:rsidP="00F42632">
      <w:pPr>
        <w:rPr>
          <w:rFonts w:ascii="Arial" w:hAnsi="Arial" w:cs="Arial"/>
        </w:rPr>
      </w:pPr>
    </w:p>
    <w:p w14:paraId="3728D0D0" w14:textId="77777777" w:rsidR="00F42632" w:rsidRDefault="00F42632" w:rsidP="00F42632">
      <w:pPr>
        <w:rPr>
          <w:rFonts w:ascii="Arial" w:hAnsi="Arial" w:cs="Arial"/>
        </w:rPr>
      </w:pPr>
    </w:p>
    <w:p w14:paraId="33DF9747" w14:textId="77777777" w:rsidR="00F42632" w:rsidRDefault="00F42632" w:rsidP="00F42632">
      <w:pPr>
        <w:rPr>
          <w:rFonts w:ascii="Arial" w:hAnsi="Arial" w:cs="Arial"/>
        </w:rPr>
      </w:pPr>
    </w:p>
    <w:p w14:paraId="23BB3EDC" w14:textId="77777777" w:rsidR="00F42632" w:rsidRDefault="00F42632" w:rsidP="00F42632">
      <w:pPr>
        <w:rPr>
          <w:rFonts w:ascii="Arial" w:hAnsi="Arial" w:cs="Arial"/>
        </w:rPr>
      </w:pPr>
    </w:p>
    <w:p w14:paraId="61673D03" w14:textId="77777777" w:rsidR="00F42632" w:rsidRDefault="00F42632" w:rsidP="00F42632">
      <w:pPr>
        <w:rPr>
          <w:rFonts w:ascii="Arial" w:hAnsi="Arial" w:cs="Arial"/>
        </w:rPr>
      </w:pPr>
    </w:p>
    <w:p w14:paraId="509C73AE" w14:textId="77777777" w:rsidR="00F42632" w:rsidRDefault="00F42632" w:rsidP="00F42632">
      <w:pPr>
        <w:rPr>
          <w:rFonts w:ascii="Arial" w:hAnsi="Arial" w:cs="Arial"/>
        </w:rPr>
      </w:pPr>
    </w:p>
    <w:p w14:paraId="03A60381" w14:textId="77777777" w:rsidR="00807092" w:rsidRDefault="00807092" w:rsidP="00F42632">
      <w:pPr>
        <w:rPr>
          <w:rFonts w:ascii="Arial" w:hAnsi="Arial" w:cs="Arial"/>
        </w:rPr>
      </w:pPr>
    </w:p>
    <w:p w14:paraId="216A1AEF" w14:textId="77777777" w:rsidR="00F42632" w:rsidRDefault="00F42632" w:rsidP="00F42632">
      <w:pPr>
        <w:rPr>
          <w:rFonts w:ascii="Arial" w:hAnsi="Arial" w:cs="Arial"/>
        </w:rPr>
      </w:pPr>
    </w:p>
    <w:p w14:paraId="08540851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ACFB10B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CC7AD84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358757A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39F789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7E2770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5FCFB51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423FF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99CFC5D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68A4B8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27F9E4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4E7104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F679C5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4E60381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72171C3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916101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E7442C7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D32D93C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2C49FE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C3710DF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78F1E7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88FB050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B6BD00A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2190DCF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633B9E8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96FCEED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162252D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D39095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02807D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AC2075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0A089F3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9D8CDC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D5AFBFE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6824D8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FE4F4DA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D9253F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1AC25D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4346D4B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A5194F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6CC7C7C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DD04FBA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B8F72A0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92D5F3B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CAB450E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1851635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9B1CD3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51A884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5EAE8B4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FEE2439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DF0689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AE92014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C807415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6F23B2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D3DB7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B97936B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0FF16E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1EB478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FE58E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9A572AD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B2D521C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4B3A7EE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B3E324C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C1C697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90714F5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FBBD84A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4656E30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241296F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B2367DB" w14:textId="5A8BCDE2" w:rsidR="00F42632" w:rsidRPr="00F42632" w:rsidRDefault="00F42632" w:rsidP="00F42632">
      <w:pPr>
        <w:spacing w:line="360" w:lineRule="auto"/>
        <w:jc w:val="center"/>
        <w:rPr>
          <w:rFonts w:ascii="Arial" w:hAnsi="Arial" w:cs="Arial"/>
          <w:b/>
        </w:rPr>
      </w:pPr>
      <w:r w:rsidRPr="00F42632">
        <w:rPr>
          <w:rFonts w:ascii="Arial" w:hAnsi="Arial" w:cs="Arial"/>
          <w:b/>
        </w:rPr>
        <w:t>END OF TEST</w:t>
      </w:r>
    </w:p>
    <w:sectPr w:rsidR="00F42632" w:rsidRPr="00F42632" w:rsidSect="000D00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3C409" w14:textId="77777777" w:rsidR="00E43F1F" w:rsidRDefault="00E43F1F" w:rsidP="00E43F1F">
      <w:r>
        <w:separator/>
      </w:r>
    </w:p>
  </w:endnote>
  <w:endnote w:type="continuationSeparator" w:id="0">
    <w:p w14:paraId="5EB6B644" w14:textId="77777777" w:rsidR="00E43F1F" w:rsidRDefault="00E43F1F" w:rsidP="00E4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BB9F" w14:textId="77777777" w:rsidR="00E43F1F" w:rsidRDefault="00E43F1F" w:rsidP="00E43F1F">
      <w:r>
        <w:separator/>
      </w:r>
    </w:p>
  </w:footnote>
  <w:footnote w:type="continuationSeparator" w:id="0">
    <w:p w14:paraId="082587FA" w14:textId="77777777" w:rsidR="00E43F1F" w:rsidRDefault="00E43F1F" w:rsidP="00E43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BB3795"/>
    <w:multiLevelType w:val="hybridMultilevel"/>
    <w:tmpl w:val="59A0E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423AB"/>
    <w:multiLevelType w:val="hybridMultilevel"/>
    <w:tmpl w:val="B2A4E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>
    <w:nsid w:val="4CAA67A8"/>
    <w:multiLevelType w:val="hybridMultilevel"/>
    <w:tmpl w:val="05A292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4883285"/>
    <w:multiLevelType w:val="hybridMultilevel"/>
    <w:tmpl w:val="979E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2612B2">
      <w:start w:val="1"/>
      <w:numFmt w:val="lowerLetter"/>
      <w:lvlText w:val="%4."/>
      <w:lvlJc w:val="left"/>
      <w:pPr>
        <w:ind w:left="78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A6258"/>
    <w:multiLevelType w:val="hybridMultilevel"/>
    <w:tmpl w:val="FAB0E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A7DCD"/>
    <w:multiLevelType w:val="hybridMultilevel"/>
    <w:tmpl w:val="A8041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D4491"/>
    <w:multiLevelType w:val="hybridMultilevel"/>
    <w:tmpl w:val="6404871E"/>
    <w:lvl w:ilvl="0" w:tplc="06D8013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2F"/>
    <w:rsid w:val="000D002F"/>
    <w:rsid w:val="000D2967"/>
    <w:rsid w:val="002143F8"/>
    <w:rsid w:val="0022672A"/>
    <w:rsid w:val="00250B78"/>
    <w:rsid w:val="00281E91"/>
    <w:rsid w:val="002829D3"/>
    <w:rsid w:val="002969B1"/>
    <w:rsid w:val="002B2897"/>
    <w:rsid w:val="002C13FC"/>
    <w:rsid w:val="002C1B72"/>
    <w:rsid w:val="00382F25"/>
    <w:rsid w:val="00386425"/>
    <w:rsid w:val="003A001E"/>
    <w:rsid w:val="003B72AF"/>
    <w:rsid w:val="00414FEA"/>
    <w:rsid w:val="004344D5"/>
    <w:rsid w:val="004A3F17"/>
    <w:rsid w:val="004E2BB9"/>
    <w:rsid w:val="005304D6"/>
    <w:rsid w:val="005B0067"/>
    <w:rsid w:val="00652E38"/>
    <w:rsid w:val="006E2BA9"/>
    <w:rsid w:val="00700DA7"/>
    <w:rsid w:val="00742D3E"/>
    <w:rsid w:val="00750DDA"/>
    <w:rsid w:val="00761412"/>
    <w:rsid w:val="007E6E86"/>
    <w:rsid w:val="00807092"/>
    <w:rsid w:val="008474E6"/>
    <w:rsid w:val="008F7F38"/>
    <w:rsid w:val="00914FDE"/>
    <w:rsid w:val="00952B18"/>
    <w:rsid w:val="00995E55"/>
    <w:rsid w:val="00A41F3C"/>
    <w:rsid w:val="00AC379D"/>
    <w:rsid w:val="00AE3EC4"/>
    <w:rsid w:val="00B23421"/>
    <w:rsid w:val="00B539F7"/>
    <w:rsid w:val="00B70E55"/>
    <w:rsid w:val="00CB31D3"/>
    <w:rsid w:val="00D6396D"/>
    <w:rsid w:val="00D90D62"/>
    <w:rsid w:val="00DB32CA"/>
    <w:rsid w:val="00E10F88"/>
    <w:rsid w:val="00E43F1F"/>
    <w:rsid w:val="00F05310"/>
    <w:rsid w:val="00F067A9"/>
    <w:rsid w:val="00F369CA"/>
    <w:rsid w:val="00F42632"/>
    <w:rsid w:val="00FA1DBF"/>
    <w:rsid w:val="00F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606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0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67"/>
    <w:rPr>
      <w:rFonts w:ascii="Lucida Grande" w:hAnsi="Lucida Grande" w:cs="Lucida Grande"/>
      <w:sz w:val="18"/>
      <w:szCs w:val="18"/>
    </w:rPr>
  </w:style>
  <w:style w:type="paragraph" w:customStyle="1" w:styleId="Ptablebodyfullout">
    <w:name w:val="P: table body fullout"/>
    <w:basedOn w:val="Normal"/>
    <w:rsid w:val="003B72AF"/>
    <w:pPr>
      <w:numPr>
        <w:numId w:val="9"/>
      </w:numPr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customStyle="1" w:styleId="Style31">
    <w:name w:val="Style 31"/>
    <w:basedOn w:val="Normal"/>
    <w:rsid w:val="003B72AF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3B72AF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E43F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F1F"/>
  </w:style>
  <w:style w:type="paragraph" w:styleId="Footer">
    <w:name w:val="footer"/>
    <w:basedOn w:val="Normal"/>
    <w:link w:val="FooterChar"/>
    <w:uiPriority w:val="99"/>
    <w:unhideWhenUsed/>
    <w:rsid w:val="00E43F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F1F"/>
  </w:style>
  <w:style w:type="paragraph" w:customStyle="1" w:styleId="Default">
    <w:name w:val="Default"/>
    <w:rsid w:val="00AE3EC4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0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67"/>
    <w:rPr>
      <w:rFonts w:ascii="Lucida Grande" w:hAnsi="Lucida Grande" w:cs="Lucida Grande"/>
      <w:sz w:val="18"/>
      <w:szCs w:val="18"/>
    </w:rPr>
  </w:style>
  <w:style w:type="paragraph" w:customStyle="1" w:styleId="Ptablebodyfullout">
    <w:name w:val="P: table body fullout"/>
    <w:basedOn w:val="Normal"/>
    <w:rsid w:val="003B72AF"/>
    <w:pPr>
      <w:numPr>
        <w:numId w:val="9"/>
      </w:numPr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customStyle="1" w:styleId="Style31">
    <w:name w:val="Style 31"/>
    <w:basedOn w:val="Normal"/>
    <w:rsid w:val="003B72AF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3B72AF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E43F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F1F"/>
  </w:style>
  <w:style w:type="paragraph" w:styleId="Footer">
    <w:name w:val="footer"/>
    <w:basedOn w:val="Normal"/>
    <w:link w:val="FooterChar"/>
    <w:uiPriority w:val="99"/>
    <w:unhideWhenUsed/>
    <w:rsid w:val="00E43F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F1F"/>
  </w:style>
  <w:style w:type="paragraph" w:customStyle="1" w:styleId="Default">
    <w:name w:val="Default"/>
    <w:rsid w:val="00AE3EC4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3355525D</Template>
  <TotalTime>12</TotalTime>
  <Pages>11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Scurria</dc:creator>
  <cp:lastModifiedBy>WILLIAMS Daphne</cp:lastModifiedBy>
  <cp:revision>7</cp:revision>
  <cp:lastPrinted>2015-10-29T08:32:00Z</cp:lastPrinted>
  <dcterms:created xsi:type="dcterms:W3CDTF">2018-08-28T02:25:00Z</dcterms:created>
  <dcterms:modified xsi:type="dcterms:W3CDTF">2018-08-28T02:36:00Z</dcterms:modified>
</cp:coreProperties>
</file>