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3D032" w14:textId="4EF65C5E" w:rsidR="007947C9" w:rsidRDefault="00EE448D" w:rsidP="007947C9">
      <w:pPr>
        <w:pStyle w:val="NormalWeb"/>
        <w:spacing w:before="0" w:beforeAutospacing="0" w:after="0" w:afterAutospacing="0"/>
        <w:ind w:left="-567"/>
        <w:rPr>
          <w:rFonts w:ascii="Arial" w:hAnsi="Arial" w:cs="Arial"/>
          <w:b/>
          <w:sz w:val="22"/>
          <w:szCs w:val="22"/>
        </w:rPr>
      </w:pPr>
      <w:r>
        <w:rPr>
          <w:rFonts w:ascii="Calibri" w:hAnsi="Calibri" w:cs="Arial"/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45EB9F65" wp14:editId="664B508F">
            <wp:simplePos x="0" y="0"/>
            <wp:positionH relativeFrom="column">
              <wp:posOffset>5122545</wp:posOffset>
            </wp:positionH>
            <wp:positionV relativeFrom="paragraph">
              <wp:posOffset>-314960</wp:posOffset>
            </wp:positionV>
            <wp:extent cx="896620" cy="1182370"/>
            <wp:effectExtent l="0" t="0" r="0" b="0"/>
            <wp:wrapTight wrapText="bothSides">
              <wp:wrapPolygon edited="0">
                <wp:start x="0" y="0"/>
                <wp:lineTo x="0" y="21229"/>
                <wp:lineTo x="21110" y="21229"/>
                <wp:lineTo x="21110" y="0"/>
                <wp:lineTo x="0" y="0"/>
              </wp:wrapPolygon>
            </wp:wrapTight>
            <wp:docPr id="1" name="Picture 1" descr="Vertical mono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mono positi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7C9">
        <w:rPr>
          <w:rFonts w:ascii="Arial" w:hAnsi="Arial" w:cs="Arial"/>
          <w:b/>
          <w:sz w:val="22"/>
          <w:szCs w:val="22"/>
        </w:rPr>
        <w:t>HUMAN BIOLOGY UNIT 2</w:t>
      </w:r>
    </w:p>
    <w:p w14:paraId="6BA6E634" w14:textId="64E20C15" w:rsidR="007947C9" w:rsidRDefault="007947C9" w:rsidP="007947C9">
      <w:pPr>
        <w:pStyle w:val="NormalWeb"/>
        <w:spacing w:before="0" w:beforeAutospacing="0" w:after="0" w:afterAutospacing="0"/>
        <w:ind w:left="-56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STEM CELLS EXTENDED RESPONSE VALIDATION</w:t>
      </w:r>
    </w:p>
    <w:p w14:paraId="7D088916" w14:textId="4B80056E" w:rsidR="00A63673" w:rsidRDefault="00A63673" w:rsidP="007947C9">
      <w:pPr>
        <w:pStyle w:val="NormalWeb"/>
        <w:spacing w:before="0" w:beforeAutospacing="0" w:after="0" w:afterAutospacing="0"/>
        <w:ind w:left="-56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WEIGHTING 4%</w:t>
      </w:r>
    </w:p>
    <w:p w14:paraId="7CDA4323" w14:textId="6D64B2A5" w:rsidR="007947C9" w:rsidRDefault="007947C9" w:rsidP="007947C9">
      <w:pPr>
        <w:pStyle w:val="NormalWeb"/>
        <w:spacing w:before="0" w:beforeAutospacing="0" w:after="0" w:afterAutospacing="0"/>
        <w:ind w:left="-567"/>
        <w:rPr>
          <w:rFonts w:ascii="Arial" w:hAnsi="Arial" w:cs="Arial"/>
          <w:b/>
          <w:sz w:val="22"/>
          <w:szCs w:val="22"/>
        </w:rPr>
      </w:pPr>
    </w:p>
    <w:p w14:paraId="4B61C692" w14:textId="1827203E" w:rsidR="007947C9" w:rsidRDefault="007947C9" w:rsidP="00AA1363">
      <w:pPr>
        <w:pStyle w:val="NormalWeb"/>
        <w:spacing w:before="0" w:beforeAutospacing="0" w:after="0" w:afterAutospacing="0"/>
        <w:ind w:left="-56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NAME: ____</w:t>
      </w:r>
      <w:r w:rsidR="00EE448D">
        <w:rPr>
          <w:rFonts w:ascii="Arial" w:hAnsi="Arial" w:cs="Arial"/>
          <w:b/>
          <w:sz w:val="22"/>
          <w:szCs w:val="22"/>
        </w:rPr>
        <w:t xml:space="preserve">_____________________ </w:t>
      </w:r>
      <w:r w:rsidR="00BC0E9C">
        <w:rPr>
          <w:rFonts w:ascii="Arial" w:hAnsi="Arial" w:cs="Arial"/>
          <w:b/>
          <w:sz w:val="22"/>
          <w:szCs w:val="22"/>
        </w:rPr>
        <w:t>DATE: __________</w:t>
      </w:r>
      <w:r w:rsidR="00141490">
        <w:rPr>
          <w:rFonts w:ascii="Arial" w:hAnsi="Arial" w:cs="Arial"/>
          <w:b/>
          <w:sz w:val="22"/>
          <w:szCs w:val="22"/>
        </w:rPr>
        <w:t>_ Total</w:t>
      </w:r>
      <w:r w:rsidR="00BC0E9C">
        <w:rPr>
          <w:rFonts w:ascii="Arial" w:hAnsi="Arial" w:cs="Arial"/>
          <w:b/>
          <w:sz w:val="22"/>
          <w:szCs w:val="22"/>
        </w:rPr>
        <w:t xml:space="preserve"> </w:t>
      </w:r>
      <w:r w:rsidR="000E4D71">
        <w:rPr>
          <w:rFonts w:ascii="Arial" w:hAnsi="Arial" w:cs="Arial"/>
          <w:b/>
          <w:sz w:val="22"/>
          <w:szCs w:val="22"/>
        </w:rPr>
        <w:t>Marks _</w:t>
      </w:r>
      <w:r w:rsidR="00552A61">
        <w:rPr>
          <w:rFonts w:ascii="Arial" w:hAnsi="Arial" w:cs="Arial"/>
          <w:b/>
          <w:sz w:val="22"/>
          <w:szCs w:val="22"/>
        </w:rPr>
        <w:t>___/ 30</w:t>
      </w:r>
    </w:p>
    <w:p w14:paraId="010BA151" w14:textId="0E9F52A7" w:rsidR="006B6250" w:rsidRDefault="00D4067D" w:rsidP="007947C9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What are </w:t>
      </w:r>
      <w:r w:rsidRPr="0037339B">
        <w:rPr>
          <w:rFonts w:ascii="Arial" w:hAnsi="Arial" w:cs="Arial"/>
          <w:sz w:val="22"/>
          <w:szCs w:val="22"/>
          <w:u w:val="single"/>
        </w:rPr>
        <w:t>three</w:t>
      </w:r>
      <w:r w:rsidR="006B6250">
        <w:rPr>
          <w:rFonts w:ascii="Arial" w:hAnsi="Arial" w:cs="Arial"/>
          <w:sz w:val="22"/>
          <w:szCs w:val="22"/>
        </w:rPr>
        <w:t xml:space="preserve"> characteristics of stem cells in comparison to </w:t>
      </w:r>
      <w:r w:rsidR="00523083">
        <w:rPr>
          <w:rFonts w:ascii="Arial" w:hAnsi="Arial" w:cs="Arial"/>
          <w:sz w:val="22"/>
          <w:szCs w:val="22"/>
        </w:rPr>
        <w:t xml:space="preserve">somatic </w:t>
      </w:r>
      <w:r w:rsidR="006B6250">
        <w:rPr>
          <w:rFonts w:ascii="Arial" w:hAnsi="Arial" w:cs="Arial"/>
          <w:sz w:val="22"/>
          <w:szCs w:val="22"/>
        </w:rPr>
        <w:t xml:space="preserve">cells?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14:paraId="623F7B98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387559A6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08FD1092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6F716DA7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6D889DD8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2D1C632D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35158AFE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1681FD5B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26D76D07" w14:textId="252B712E" w:rsidR="006B6250" w:rsidRDefault="006B6250" w:rsidP="007947C9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="00523083">
        <w:rPr>
          <w:rFonts w:ascii="Arial" w:hAnsi="Arial" w:cs="Arial"/>
          <w:sz w:val="22"/>
          <w:szCs w:val="22"/>
        </w:rPr>
        <w:t>Using blood cells as an example, e</w:t>
      </w:r>
      <w:r>
        <w:rPr>
          <w:rFonts w:ascii="Arial" w:hAnsi="Arial" w:cs="Arial"/>
          <w:sz w:val="22"/>
          <w:szCs w:val="22"/>
        </w:rPr>
        <w:t xml:space="preserve">xplain how stem cells are able to </w:t>
      </w:r>
      <w:r w:rsidR="00523083">
        <w:rPr>
          <w:rFonts w:ascii="Arial" w:hAnsi="Arial" w:cs="Arial"/>
          <w:sz w:val="22"/>
          <w:szCs w:val="22"/>
        </w:rPr>
        <w:t>prod</w:t>
      </w:r>
      <w:r w:rsidR="00835D16">
        <w:rPr>
          <w:rFonts w:ascii="Arial" w:hAnsi="Arial" w:cs="Arial"/>
          <w:sz w:val="22"/>
          <w:szCs w:val="22"/>
        </w:rPr>
        <w:t>u</w:t>
      </w:r>
      <w:r w:rsidR="00E63011">
        <w:rPr>
          <w:rFonts w:ascii="Arial" w:hAnsi="Arial" w:cs="Arial"/>
          <w:sz w:val="22"/>
          <w:szCs w:val="22"/>
        </w:rPr>
        <w:t>ce two types of daughter cells -</w:t>
      </w:r>
      <w:r w:rsidR="00523083">
        <w:rPr>
          <w:rFonts w:ascii="Arial" w:hAnsi="Arial" w:cs="Arial"/>
          <w:sz w:val="22"/>
          <w:szCs w:val="22"/>
        </w:rPr>
        <w:t xml:space="preserve"> somatic cells as well as </w:t>
      </w:r>
      <w:r>
        <w:rPr>
          <w:rFonts w:ascii="Arial" w:hAnsi="Arial" w:cs="Arial"/>
          <w:sz w:val="22"/>
          <w:szCs w:val="22"/>
        </w:rPr>
        <w:t xml:space="preserve">stem cells of its potency? </w:t>
      </w:r>
      <w:r w:rsidR="00835D16">
        <w:rPr>
          <w:rFonts w:ascii="Arial" w:hAnsi="Arial" w:cs="Arial"/>
          <w:sz w:val="22"/>
          <w:szCs w:val="22"/>
        </w:rPr>
        <w:t xml:space="preserve">Draw a diagram to help illustrate your answer. </w:t>
      </w:r>
      <w:r w:rsidR="0037339B">
        <w:rPr>
          <w:rFonts w:ascii="Arial" w:hAnsi="Arial" w:cs="Arial"/>
          <w:sz w:val="22"/>
          <w:szCs w:val="22"/>
        </w:rPr>
        <w:tab/>
      </w:r>
      <w:r w:rsidR="0037339B">
        <w:rPr>
          <w:rFonts w:ascii="Arial" w:hAnsi="Arial" w:cs="Arial"/>
          <w:sz w:val="22"/>
          <w:szCs w:val="22"/>
        </w:rPr>
        <w:tab/>
      </w:r>
      <w:r w:rsidR="0037339B">
        <w:rPr>
          <w:rFonts w:ascii="Arial" w:hAnsi="Arial" w:cs="Arial"/>
          <w:sz w:val="22"/>
          <w:szCs w:val="22"/>
        </w:rPr>
        <w:tab/>
      </w:r>
      <w:r w:rsidR="0037339B">
        <w:rPr>
          <w:rFonts w:ascii="Arial" w:hAnsi="Arial" w:cs="Arial"/>
          <w:sz w:val="22"/>
          <w:szCs w:val="22"/>
        </w:rPr>
        <w:tab/>
      </w:r>
      <w:r w:rsidR="0037339B">
        <w:rPr>
          <w:rFonts w:ascii="Arial" w:hAnsi="Arial" w:cs="Arial"/>
          <w:sz w:val="22"/>
          <w:szCs w:val="22"/>
        </w:rPr>
        <w:tab/>
      </w:r>
      <w:r w:rsidR="0037339B">
        <w:rPr>
          <w:rFonts w:ascii="Arial" w:hAnsi="Arial" w:cs="Arial"/>
          <w:sz w:val="22"/>
          <w:szCs w:val="22"/>
        </w:rPr>
        <w:tab/>
      </w:r>
      <w:r w:rsidR="0037339B">
        <w:rPr>
          <w:rFonts w:ascii="Arial" w:hAnsi="Arial" w:cs="Arial"/>
          <w:sz w:val="22"/>
          <w:szCs w:val="22"/>
        </w:rPr>
        <w:tab/>
      </w:r>
      <w:r w:rsidR="0037339B">
        <w:rPr>
          <w:rFonts w:ascii="Arial" w:hAnsi="Arial" w:cs="Arial"/>
          <w:sz w:val="22"/>
          <w:szCs w:val="22"/>
        </w:rPr>
        <w:tab/>
        <w:t xml:space="preserve">           (4 Marks)</w:t>
      </w:r>
    </w:p>
    <w:p w14:paraId="317E75A4" w14:textId="77777777" w:rsidR="00C40B88" w:rsidRDefault="00C40B88" w:rsidP="00C40B88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5B73F516" w14:textId="77777777" w:rsidR="00C40B88" w:rsidRDefault="00C40B88" w:rsidP="00C40B88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0A8E2509" w14:textId="77777777" w:rsidR="00C40B88" w:rsidRDefault="00C40B88" w:rsidP="00C40B88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0A2F8E28" w14:textId="77777777" w:rsidR="007947C9" w:rsidRDefault="007947C9" w:rsidP="007947C9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5D6D5DBC" w14:textId="77777777" w:rsidR="007947C9" w:rsidRDefault="007947C9" w:rsidP="007947C9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47B1E0E5" w14:textId="77777777" w:rsidR="007947C9" w:rsidRDefault="007947C9" w:rsidP="007947C9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13E13FB0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4354FC2F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2E5B6839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03BA21AF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16AAFB49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3876E8A6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44C80CEF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49A5047D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6E24F911" w14:textId="77777777" w:rsidR="00AA1363" w:rsidRDefault="00AA1363" w:rsidP="007947C9">
      <w:pPr>
        <w:pStyle w:val="NormalWeb"/>
        <w:ind w:left="-567"/>
        <w:rPr>
          <w:rFonts w:ascii="Arial" w:hAnsi="Arial" w:cs="Arial"/>
          <w:sz w:val="22"/>
          <w:szCs w:val="22"/>
        </w:rPr>
      </w:pPr>
    </w:p>
    <w:p w14:paraId="1B73E489" w14:textId="77777777" w:rsidR="00AA1363" w:rsidRDefault="00AA1363" w:rsidP="007947C9">
      <w:pPr>
        <w:pStyle w:val="NormalWeb"/>
        <w:ind w:left="-567"/>
        <w:rPr>
          <w:rFonts w:ascii="Arial" w:hAnsi="Arial" w:cs="Arial"/>
          <w:sz w:val="22"/>
          <w:szCs w:val="22"/>
        </w:rPr>
      </w:pPr>
    </w:p>
    <w:p w14:paraId="048C5D3D" w14:textId="1DE78B1D" w:rsidR="00AC367A" w:rsidRDefault="006B6250" w:rsidP="007947C9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3</w:t>
      </w:r>
      <w:r w:rsidR="00AC367A">
        <w:rPr>
          <w:rFonts w:ascii="Arial" w:hAnsi="Arial" w:cs="Arial"/>
          <w:sz w:val="22"/>
          <w:szCs w:val="22"/>
        </w:rPr>
        <w:t xml:space="preserve">. Explain </w:t>
      </w:r>
      <w:r w:rsidR="00523083">
        <w:rPr>
          <w:rFonts w:ascii="Arial" w:hAnsi="Arial" w:cs="Arial"/>
          <w:sz w:val="22"/>
          <w:szCs w:val="22"/>
        </w:rPr>
        <w:t xml:space="preserve">the difference between the </w:t>
      </w:r>
      <w:r w:rsidR="00AC367A">
        <w:rPr>
          <w:rFonts w:ascii="Arial" w:hAnsi="Arial" w:cs="Arial"/>
          <w:sz w:val="22"/>
          <w:szCs w:val="22"/>
        </w:rPr>
        <w:t xml:space="preserve">three types of stem cells, </w:t>
      </w:r>
      <w:r w:rsidR="00523083">
        <w:rPr>
          <w:rFonts w:ascii="Arial" w:hAnsi="Arial" w:cs="Arial"/>
          <w:sz w:val="22"/>
          <w:szCs w:val="22"/>
        </w:rPr>
        <w:t xml:space="preserve">including </w:t>
      </w:r>
      <w:r w:rsidR="00AC367A">
        <w:rPr>
          <w:rFonts w:ascii="Arial" w:hAnsi="Arial" w:cs="Arial"/>
          <w:sz w:val="22"/>
          <w:szCs w:val="22"/>
        </w:rPr>
        <w:t>their potency</w:t>
      </w:r>
      <w:r w:rsidR="00D4067D">
        <w:rPr>
          <w:rFonts w:ascii="Arial" w:hAnsi="Arial" w:cs="Arial"/>
          <w:sz w:val="22"/>
          <w:szCs w:val="22"/>
        </w:rPr>
        <w:t xml:space="preserve">, sources, </w:t>
      </w:r>
      <w:r w:rsidR="00CC1420">
        <w:rPr>
          <w:rFonts w:ascii="Arial" w:hAnsi="Arial" w:cs="Arial"/>
          <w:sz w:val="22"/>
          <w:szCs w:val="22"/>
        </w:rPr>
        <w:t xml:space="preserve">and </w:t>
      </w:r>
      <w:r w:rsidR="00552A61">
        <w:rPr>
          <w:rFonts w:ascii="Arial" w:hAnsi="Arial" w:cs="Arial"/>
          <w:sz w:val="22"/>
          <w:szCs w:val="22"/>
        </w:rPr>
        <w:t>accessibility</w:t>
      </w:r>
      <w:r w:rsidR="00D4067D">
        <w:rPr>
          <w:rFonts w:ascii="Arial" w:hAnsi="Arial" w:cs="Arial"/>
          <w:sz w:val="22"/>
          <w:szCs w:val="22"/>
        </w:rPr>
        <w:t xml:space="preserve">. </w:t>
      </w:r>
      <w:r w:rsidR="0037339B">
        <w:rPr>
          <w:rFonts w:ascii="Arial" w:hAnsi="Arial" w:cs="Arial"/>
          <w:sz w:val="22"/>
          <w:szCs w:val="22"/>
        </w:rPr>
        <w:tab/>
      </w:r>
      <w:r w:rsidR="0037339B">
        <w:rPr>
          <w:rFonts w:ascii="Arial" w:hAnsi="Arial" w:cs="Arial"/>
          <w:sz w:val="22"/>
          <w:szCs w:val="22"/>
        </w:rPr>
        <w:tab/>
      </w:r>
      <w:r w:rsidR="0037339B">
        <w:rPr>
          <w:rFonts w:ascii="Arial" w:hAnsi="Arial" w:cs="Arial"/>
          <w:sz w:val="22"/>
          <w:szCs w:val="22"/>
        </w:rPr>
        <w:tab/>
      </w:r>
      <w:r w:rsidR="0037339B">
        <w:rPr>
          <w:rFonts w:ascii="Arial" w:hAnsi="Arial" w:cs="Arial"/>
          <w:sz w:val="22"/>
          <w:szCs w:val="22"/>
        </w:rPr>
        <w:tab/>
      </w:r>
      <w:r w:rsidR="0037339B">
        <w:rPr>
          <w:rFonts w:ascii="Arial" w:hAnsi="Arial" w:cs="Arial"/>
          <w:sz w:val="22"/>
          <w:szCs w:val="22"/>
        </w:rPr>
        <w:tab/>
      </w:r>
      <w:r w:rsidR="00CC1420">
        <w:rPr>
          <w:rFonts w:ascii="Arial" w:hAnsi="Arial" w:cs="Arial"/>
          <w:sz w:val="22"/>
          <w:szCs w:val="22"/>
        </w:rPr>
        <w:tab/>
      </w:r>
      <w:r w:rsidR="00CC1420">
        <w:rPr>
          <w:rFonts w:ascii="Arial" w:hAnsi="Arial" w:cs="Arial"/>
          <w:sz w:val="22"/>
          <w:szCs w:val="22"/>
        </w:rPr>
        <w:tab/>
      </w:r>
      <w:r w:rsidR="00CC1420">
        <w:rPr>
          <w:rFonts w:ascii="Arial" w:hAnsi="Arial" w:cs="Arial"/>
          <w:sz w:val="22"/>
          <w:szCs w:val="22"/>
        </w:rPr>
        <w:tab/>
      </w:r>
      <w:r w:rsidR="00CC1420">
        <w:rPr>
          <w:rFonts w:ascii="Arial" w:hAnsi="Arial" w:cs="Arial"/>
          <w:sz w:val="22"/>
          <w:szCs w:val="22"/>
        </w:rPr>
        <w:tab/>
      </w:r>
      <w:r w:rsidR="00CC1420">
        <w:rPr>
          <w:rFonts w:ascii="Arial" w:hAnsi="Arial" w:cs="Arial"/>
          <w:sz w:val="22"/>
          <w:szCs w:val="22"/>
        </w:rPr>
        <w:tab/>
        <w:t>(9</w:t>
      </w:r>
      <w:r w:rsidR="0037339B">
        <w:rPr>
          <w:rFonts w:ascii="Arial" w:hAnsi="Arial" w:cs="Arial"/>
          <w:sz w:val="22"/>
          <w:szCs w:val="22"/>
        </w:rPr>
        <w:t xml:space="preserve"> Marks)</w:t>
      </w:r>
    </w:p>
    <w:p w14:paraId="17E19746" w14:textId="77777777" w:rsidR="007947C9" w:rsidRDefault="007947C9" w:rsidP="007947C9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44750F0D" w14:textId="77777777" w:rsidR="007947C9" w:rsidRDefault="007947C9" w:rsidP="007947C9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5FC47873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0F4DC718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35DBAC1A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476626C1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34E994A1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52513166" w14:textId="77777777" w:rsidR="00D4067D" w:rsidRDefault="00D4067D" w:rsidP="00D4067D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0FE1076D" w14:textId="77777777" w:rsidR="00D4067D" w:rsidRDefault="00D4067D" w:rsidP="00D4067D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46E68D41" w14:textId="77777777" w:rsidR="00D4067D" w:rsidRDefault="00D4067D" w:rsidP="00D4067D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15C5DA59" w14:textId="77777777" w:rsidR="00D4067D" w:rsidRDefault="00D4067D" w:rsidP="00D4067D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625632BD" w14:textId="77777777" w:rsidR="00D4067D" w:rsidRDefault="00D4067D" w:rsidP="00D4067D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1FE57586" w14:textId="77777777" w:rsidR="00D4067D" w:rsidRDefault="00D4067D" w:rsidP="00D4067D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40DA48A2" w14:textId="77777777" w:rsidR="00D4067D" w:rsidRDefault="00D4067D" w:rsidP="00D4067D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1121361D" w14:textId="77777777" w:rsidR="00D4067D" w:rsidRDefault="00D4067D" w:rsidP="00D4067D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4225A00C" w14:textId="77777777" w:rsidR="00D4067D" w:rsidRDefault="00D4067D" w:rsidP="00D4067D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3879B7F6" w14:textId="77777777" w:rsidR="00D4067D" w:rsidRDefault="00D4067D" w:rsidP="00D4067D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30933CC6" w14:textId="77777777" w:rsidR="00D4067D" w:rsidRDefault="00D4067D" w:rsidP="00D4067D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1B8F3AB1" w14:textId="77777777" w:rsidR="00D4067D" w:rsidRDefault="00D4067D" w:rsidP="00D4067D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60CB6C12" w14:textId="77777777" w:rsidR="00D4067D" w:rsidRDefault="00D4067D" w:rsidP="00D4067D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6ADE677A" w14:textId="2076980F" w:rsidR="00B70E55" w:rsidRDefault="00B522E6" w:rsidP="007947C9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AC367A">
        <w:rPr>
          <w:rFonts w:ascii="Arial" w:hAnsi="Arial" w:cs="Arial"/>
          <w:sz w:val="22"/>
          <w:szCs w:val="22"/>
        </w:rPr>
        <w:t xml:space="preserve">. Why do researchers choose to harvest embryonic stem cells five to six days after fertilisation and not a week </w:t>
      </w:r>
      <w:r w:rsidR="00301908">
        <w:rPr>
          <w:rFonts w:ascii="Arial" w:hAnsi="Arial" w:cs="Arial"/>
          <w:sz w:val="22"/>
          <w:szCs w:val="22"/>
        </w:rPr>
        <w:t>or</w:t>
      </w:r>
      <w:r w:rsidR="00A63673">
        <w:rPr>
          <w:rFonts w:ascii="Arial" w:hAnsi="Arial" w:cs="Arial"/>
          <w:sz w:val="22"/>
          <w:szCs w:val="22"/>
        </w:rPr>
        <w:t xml:space="preserve"> </w:t>
      </w:r>
      <w:r w:rsidR="00AC367A">
        <w:rPr>
          <w:rFonts w:ascii="Arial" w:hAnsi="Arial" w:cs="Arial"/>
          <w:sz w:val="22"/>
          <w:szCs w:val="22"/>
        </w:rPr>
        <w:t xml:space="preserve">later when there would be far more cells? </w:t>
      </w:r>
      <w:r w:rsidR="0037339B">
        <w:rPr>
          <w:rFonts w:ascii="Arial" w:hAnsi="Arial" w:cs="Arial"/>
          <w:sz w:val="22"/>
          <w:szCs w:val="22"/>
        </w:rPr>
        <w:tab/>
      </w:r>
      <w:r w:rsidR="0037339B">
        <w:rPr>
          <w:rFonts w:ascii="Arial" w:hAnsi="Arial" w:cs="Arial"/>
          <w:sz w:val="22"/>
          <w:szCs w:val="22"/>
        </w:rPr>
        <w:tab/>
      </w:r>
      <w:r w:rsidR="0037339B">
        <w:rPr>
          <w:rFonts w:ascii="Arial" w:hAnsi="Arial" w:cs="Arial"/>
          <w:sz w:val="22"/>
          <w:szCs w:val="22"/>
        </w:rPr>
        <w:tab/>
      </w:r>
      <w:r w:rsidR="0037339B">
        <w:rPr>
          <w:rFonts w:ascii="Arial" w:hAnsi="Arial" w:cs="Arial"/>
          <w:sz w:val="22"/>
          <w:szCs w:val="22"/>
        </w:rPr>
        <w:tab/>
        <w:t>(2 Marks)</w:t>
      </w:r>
    </w:p>
    <w:p w14:paraId="464B0FD3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48AAFE39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62E7B21D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6DA8E178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02DE97C2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307094F7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41EC84FB" w14:textId="4A35D7A9" w:rsidR="00D4067D" w:rsidRPr="00D4067D" w:rsidRDefault="00CD1B8F" w:rsidP="00D4067D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 w:rsidR="00D4067D">
        <w:rPr>
          <w:rFonts w:ascii="Arial" w:hAnsi="Arial" w:cs="Arial"/>
          <w:sz w:val="22"/>
          <w:szCs w:val="22"/>
        </w:rPr>
        <w:softHyphen/>
      </w:r>
      <w:r w:rsidR="00D4067D">
        <w:rPr>
          <w:rFonts w:ascii="Arial" w:hAnsi="Arial" w:cs="Arial"/>
          <w:sz w:val="22"/>
          <w:szCs w:val="22"/>
        </w:rPr>
        <w:softHyphen/>
      </w:r>
      <w:r w:rsidR="00D4067D">
        <w:rPr>
          <w:rFonts w:ascii="Arial" w:hAnsi="Arial" w:cs="Arial"/>
          <w:sz w:val="22"/>
          <w:szCs w:val="22"/>
        </w:rPr>
        <w:softHyphen/>
      </w:r>
      <w:r w:rsidR="00D4067D">
        <w:rPr>
          <w:rFonts w:ascii="Arial" w:hAnsi="Arial" w:cs="Arial"/>
          <w:sz w:val="22"/>
          <w:szCs w:val="22"/>
        </w:rPr>
        <w:softHyphen/>
      </w:r>
      <w:r w:rsidR="00D4067D">
        <w:rPr>
          <w:rFonts w:ascii="Arial" w:hAnsi="Arial" w:cs="Arial"/>
          <w:sz w:val="22"/>
          <w:szCs w:val="22"/>
        </w:rPr>
        <w:softHyphen/>
      </w:r>
      <w:r w:rsidR="00D4067D">
        <w:rPr>
          <w:rFonts w:ascii="Arial" w:hAnsi="Arial" w:cs="Arial"/>
          <w:sz w:val="22"/>
          <w:szCs w:val="22"/>
        </w:rPr>
        <w:softHyphen/>
      </w:r>
      <w:r w:rsidR="00D4067D">
        <w:rPr>
          <w:rFonts w:ascii="Arial" w:hAnsi="Arial" w:cs="Arial"/>
          <w:sz w:val="22"/>
          <w:szCs w:val="22"/>
        </w:rPr>
        <w:softHyphen/>
      </w:r>
      <w:r w:rsidR="00D4067D">
        <w:rPr>
          <w:rFonts w:ascii="Arial" w:hAnsi="Arial" w:cs="Arial"/>
          <w:sz w:val="22"/>
          <w:szCs w:val="22"/>
        </w:rPr>
        <w:softHyphen/>
      </w:r>
      <w:r w:rsidR="00D4067D">
        <w:rPr>
          <w:rFonts w:ascii="Arial" w:hAnsi="Arial" w:cs="Arial"/>
          <w:sz w:val="22"/>
          <w:szCs w:val="22"/>
        </w:rPr>
        <w:softHyphen/>
        <w:t>______________________</w:t>
      </w:r>
    </w:p>
    <w:p w14:paraId="5F21EF8D" w14:textId="0825E3AD" w:rsidR="00523083" w:rsidRPr="00BC0E9C" w:rsidRDefault="007947C9" w:rsidP="007947C9">
      <w:pPr>
        <w:ind w:left="-567"/>
        <w:rPr>
          <w:b/>
        </w:rPr>
      </w:pPr>
      <w:r>
        <w:lastRenderedPageBreak/>
        <w:t>5</w:t>
      </w:r>
      <w:r w:rsidR="00BC0E9C">
        <w:t>. Discuss</w:t>
      </w:r>
      <w:r w:rsidR="0037339B">
        <w:t>, using specific examples,</w:t>
      </w:r>
      <w:r w:rsidR="00523083">
        <w:t xml:space="preserve"> </w:t>
      </w:r>
      <w:r w:rsidR="00523083" w:rsidRPr="00835D16">
        <w:rPr>
          <w:u w:val="single"/>
        </w:rPr>
        <w:t>t</w:t>
      </w:r>
      <w:r w:rsidR="00BC0E9C">
        <w:rPr>
          <w:u w:val="single"/>
        </w:rPr>
        <w:t>hree</w:t>
      </w:r>
      <w:r w:rsidR="00523083">
        <w:t xml:space="preserve"> </w:t>
      </w:r>
      <w:r w:rsidR="00BC0E9C">
        <w:t xml:space="preserve">present and potential </w:t>
      </w:r>
      <w:r w:rsidR="00523083" w:rsidRPr="00835D16">
        <w:rPr>
          <w:b/>
        </w:rPr>
        <w:t xml:space="preserve">biotechnological </w:t>
      </w:r>
      <w:r w:rsidR="00BC0E9C" w:rsidRPr="00BC0E9C">
        <w:t>or</w:t>
      </w:r>
      <w:r w:rsidR="00BC0E9C">
        <w:rPr>
          <w:b/>
        </w:rPr>
        <w:t xml:space="preserve"> medical applications</w:t>
      </w:r>
      <w:r w:rsidR="0037339B">
        <w:t xml:space="preserve"> of</w:t>
      </w:r>
      <w:r w:rsidR="00523083">
        <w:t xml:space="preserve"> stem cells.</w:t>
      </w:r>
      <w:r w:rsidR="00835D16">
        <w:t xml:space="preserve"> </w:t>
      </w:r>
      <w:r w:rsidR="00BC0E9C">
        <w:tab/>
      </w:r>
      <w:r w:rsidR="00BC0E9C">
        <w:tab/>
      </w:r>
      <w:r w:rsidR="00BC0E9C">
        <w:tab/>
      </w:r>
      <w:r w:rsidR="00BC0E9C">
        <w:tab/>
      </w:r>
      <w:r w:rsidR="00BC0E9C">
        <w:tab/>
      </w:r>
      <w:r w:rsidR="00BC0E9C">
        <w:tab/>
      </w:r>
      <w:r w:rsidR="00BC0E9C">
        <w:tab/>
        <w:t xml:space="preserve">             </w:t>
      </w:r>
      <w:r w:rsidR="00BC0E9C" w:rsidRPr="00BC0E9C">
        <w:t>(6 marks)</w:t>
      </w:r>
    </w:p>
    <w:p w14:paraId="087CF323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3C8841A8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524BAFDC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3CA65EFE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55970878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1E2CC767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36EA6BCC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5A363F7C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6E2E51BC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02028366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35779B53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488E8CA1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1FB5E64A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20506AA5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4817F38A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59E6C66E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055746E0" w14:textId="77777777" w:rsidR="00CD1B8F" w:rsidRDefault="00CD1B8F" w:rsidP="00CD1B8F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4788A1F4" w14:textId="4247E6A6" w:rsidR="00B522E6" w:rsidRDefault="007947C9" w:rsidP="007947C9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6. </w:t>
      </w:r>
      <w:r w:rsidR="00B70DA1">
        <w:rPr>
          <w:rFonts w:ascii="Arial" w:hAnsi="Arial" w:cs="Arial"/>
          <w:sz w:val="22"/>
          <w:szCs w:val="22"/>
        </w:rPr>
        <w:t>Explain how an emb</w:t>
      </w:r>
      <w:r w:rsidR="00CC1420">
        <w:rPr>
          <w:rFonts w:ascii="Arial" w:hAnsi="Arial" w:cs="Arial"/>
          <w:sz w:val="22"/>
          <w:szCs w:val="22"/>
        </w:rPr>
        <w:t>ryonic stem cell can be created</w:t>
      </w:r>
      <w:r w:rsidR="00B70DA1">
        <w:rPr>
          <w:rFonts w:ascii="Arial" w:hAnsi="Arial" w:cs="Arial"/>
          <w:sz w:val="22"/>
          <w:szCs w:val="22"/>
        </w:rPr>
        <w:t xml:space="preserve"> from a patient’s adult stem cell or somatic cell. </w:t>
      </w:r>
      <w:r w:rsidR="00BC0E9C">
        <w:rPr>
          <w:rFonts w:ascii="Arial" w:hAnsi="Arial" w:cs="Arial"/>
          <w:sz w:val="22"/>
          <w:szCs w:val="22"/>
        </w:rPr>
        <w:tab/>
      </w:r>
      <w:r w:rsidR="00BC0E9C">
        <w:rPr>
          <w:rFonts w:ascii="Arial" w:hAnsi="Arial" w:cs="Arial"/>
          <w:sz w:val="22"/>
          <w:szCs w:val="22"/>
        </w:rPr>
        <w:tab/>
      </w:r>
      <w:r w:rsidR="00BC0E9C">
        <w:rPr>
          <w:rFonts w:ascii="Arial" w:hAnsi="Arial" w:cs="Arial"/>
          <w:sz w:val="22"/>
          <w:szCs w:val="22"/>
        </w:rPr>
        <w:tab/>
      </w:r>
      <w:r w:rsidR="00BC0E9C">
        <w:rPr>
          <w:rFonts w:ascii="Arial" w:hAnsi="Arial" w:cs="Arial"/>
          <w:sz w:val="22"/>
          <w:szCs w:val="22"/>
        </w:rPr>
        <w:tab/>
      </w:r>
      <w:r w:rsidR="00BC0E9C">
        <w:rPr>
          <w:rFonts w:ascii="Arial" w:hAnsi="Arial" w:cs="Arial"/>
          <w:sz w:val="22"/>
          <w:szCs w:val="22"/>
        </w:rPr>
        <w:tab/>
      </w:r>
      <w:r w:rsidR="00BC0E9C">
        <w:rPr>
          <w:rFonts w:ascii="Arial" w:hAnsi="Arial" w:cs="Arial"/>
          <w:sz w:val="22"/>
          <w:szCs w:val="22"/>
        </w:rPr>
        <w:tab/>
      </w:r>
      <w:r w:rsidR="00BC0E9C">
        <w:rPr>
          <w:rFonts w:ascii="Arial" w:hAnsi="Arial" w:cs="Arial"/>
          <w:sz w:val="22"/>
          <w:szCs w:val="22"/>
        </w:rPr>
        <w:tab/>
      </w:r>
      <w:r w:rsidR="00BC0E9C">
        <w:rPr>
          <w:rFonts w:ascii="Arial" w:hAnsi="Arial" w:cs="Arial"/>
          <w:sz w:val="22"/>
          <w:szCs w:val="22"/>
        </w:rPr>
        <w:tab/>
      </w:r>
      <w:r w:rsidR="00BC0E9C">
        <w:rPr>
          <w:rFonts w:ascii="Arial" w:hAnsi="Arial" w:cs="Arial"/>
          <w:sz w:val="22"/>
          <w:szCs w:val="22"/>
        </w:rPr>
        <w:tab/>
      </w:r>
      <w:r w:rsidR="00BC0E9C">
        <w:rPr>
          <w:rFonts w:ascii="Arial" w:hAnsi="Arial" w:cs="Arial"/>
          <w:sz w:val="22"/>
          <w:szCs w:val="22"/>
        </w:rPr>
        <w:tab/>
      </w:r>
      <w:r w:rsidR="00BC0E9C">
        <w:rPr>
          <w:rFonts w:ascii="Arial" w:hAnsi="Arial" w:cs="Arial"/>
          <w:sz w:val="22"/>
          <w:szCs w:val="22"/>
        </w:rPr>
        <w:tab/>
      </w:r>
      <w:r w:rsidR="00BC0E9C">
        <w:rPr>
          <w:rFonts w:ascii="Arial" w:hAnsi="Arial" w:cs="Arial"/>
          <w:sz w:val="22"/>
          <w:szCs w:val="22"/>
        </w:rPr>
        <w:tab/>
        <w:t>(2 Marks)</w:t>
      </w:r>
    </w:p>
    <w:p w14:paraId="2BFF94D3" w14:textId="77777777" w:rsidR="008E2D34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06FD3887" w14:textId="77777777" w:rsidR="008E2D34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3B6E34B0" w14:textId="77777777" w:rsidR="008E2D34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0DE80CC5" w14:textId="77777777" w:rsidR="008E2D34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1A3EAA53" w14:textId="77777777" w:rsidR="008E2D34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7118F3F0" w14:textId="77777777" w:rsidR="008E2D34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65532A75" w14:textId="77777777" w:rsidR="008E2D34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4290B67A" w14:textId="77777777" w:rsidR="008E2D34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44B53658" w14:textId="77777777" w:rsidR="008E2D34" w:rsidRDefault="008E2D34" w:rsidP="007947C9">
      <w:pPr>
        <w:pStyle w:val="NormalWeb"/>
        <w:ind w:left="-567"/>
        <w:rPr>
          <w:rFonts w:ascii="Arial" w:hAnsi="Arial" w:cs="Arial"/>
          <w:sz w:val="22"/>
          <w:szCs w:val="22"/>
        </w:rPr>
      </w:pPr>
    </w:p>
    <w:p w14:paraId="76F2A781" w14:textId="77777777" w:rsidR="008E2D34" w:rsidRDefault="008E2D34" w:rsidP="007947C9">
      <w:pPr>
        <w:pStyle w:val="NormalWeb"/>
        <w:ind w:left="-567"/>
        <w:rPr>
          <w:rFonts w:ascii="Arial" w:hAnsi="Arial" w:cs="Arial"/>
          <w:sz w:val="22"/>
          <w:szCs w:val="22"/>
        </w:rPr>
      </w:pPr>
    </w:p>
    <w:p w14:paraId="1A9E3A15" w14:textId="72315A8D" w:rsidR="007947C9" w:rsidRDefault="007947C9" w:rsidP="007947C9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7. Why is it a significant advantage to make stem cells from the patient’s own </w:t>
      </w:r>
      <w:r w:rsidR="00E33F5C">
        <w:rPr>
          <w:rFonts w:ascii="Arial" w:hAnsi="Arial" w:cs="Arial"/>
          <w:sz w:val="22"/>
          <w:szCs w:val="22"/>
        </w:rPr>
        <w:t>cells?</w:t>
      </w:r>
      <w:r w:rsidR="00BC0E9C">
        <w:rPr>
          <w:rFonts w:ascii="Arial" w:hAnsi="Arial" w:cs="Arial"/>
          <w:sz w:val="22"/>
          <w:szCs w:val="22"/>
        </w:rPr>
        <w:tab/>
        <w:t>(2 Marks)</w:t>
      </w:r>
    </w:p>
    <w:p w14:paraId="31EEE86C" w14:textId="77777777" w:rsidR="008E2D34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35574995" w14:textId="77777777" w:rsidR="008E2D34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70AEA481" w14:textId="77777777" w:rsidR="008E2D34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76E9DEB9" w14:textId="77777777" w:rsidR="008E2D34" w:rsidRPr="007947C9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051254C6" w14:textId="77777777" w:rsidR="008E2D34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2B4AE342" w14:textId="77777777" w:rsidR="008E2D34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72FD1EB5" w14:textId="77777777" w:rsidR="008E2D34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73900DBF" w14:textId="77777777" w:rsidR="008E2D34" w:rsidRPr="007947C9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56D09BB8" w14:textId="77777777" w:rsidR="00552A61" w:rsidRDefault="00552A61" w:rsidP="00141490">
      <w:pPr>
        <w:ind w:left="-567"/>
        <w:jc w:val="center"/>
        <w:rPr>
          <w:b/>
        </w:rPr>
      </w:pPr>
      <w:bookmarkStart w:id="0" w:name="_GoBack"/>
      <w:bookmarkEnd w:id="0"/>
    </w:p>
    <w:p w14:paraId="390B2E37" w14:textId="53F14693" w:rsidR="00552A61" w:rsidRDefault="00552A61" w:rsidP="00552A61">
      <w:pPr>
        <w:ind w:left="-567"/>
      </w:pPr>
      <w:r w:rsidRPr="00552A61">
        <w:t xml:space="preserve">8. </w:t>
      </w:r>
      <w:r>
        <w:t xml:space="preserve">Identify and </w:t>
      </w:r>
      <w:r w:rsidRPr="00552A61">
        <w:t xml:space="preserve">discuss </w:t>
      </w:r>
      <w:r w:rsidRPr="00552A61">
        <w:rPr>
          <w:u w:val="single"/>
        </w:rPr>
        <w:t>two</w:t>
      </w:r>
      <w:r w:rsidRPr="00552A61">
        <w:t xml:space="preserve"> ethica</w:t>
      </w:r>
      <w:r>
        <w:t>l concerns regarding stem cell therapies</w:t>
      </w:r>
      <w:r w:rsidRPr="00552A61">
        <w:t xml:space="preserve"> </w:t>
      </w:r>
      <w:r>
        <w:t>today</w:t>
      </w:r>
      <w:r w:rsidRPr="00552A61">
        <w:t xml:space="preserve"> and</w:t>
      </w:r>
      <w:r>
        <w:t xml:space="preserve">/or </w:t>
      </w:r>
      <w:r w:rsidR="008E2D34">
        <w:t>potential</w:t>
      </w:r>
      <w:r>
        <w:t xml:space="preserve"> uses of stem cell technology</w:t>
      </w:r>
      <w:r w:rsidR="008E2D34">
        <w:t xml:space="preserve"> in the future</w:t>
      </w:r>
      <w:r>
        <w:t xml:space="preserve">. </w:t>
      </w:r>
    </w:p>
    <w:p w14:paraId="51B3C118" w14:textId="5C0087F0" w:rsidR="00552A61" w:rsidRPr="00552A61" w:rsidRDefault="00552A61" w:rsidP="00552A61">
      <w:pPr>
        <w:ind w:left="6633" w:firstLine="1287"/>
      </w:pPr>
      <w:r>
        <w:t>(2 marks)</w:t>
      </w:r>
    </w:p>
    <w:p w14:paraId="187B7CA9" w14:textId="77777777" w:rsidR="008E2D34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__________________________</w:t>
      </w:r>
    </w:p>
    <w:p w14:paraId="546A2201" w14:textId="77777777" w:rsidR="008E2D34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06A76C90" w14:textId="77777777" w:rsidR="008E2D34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5FFC8EE0" w14:textId="77777777" w:rsidR="008E2D34" w:rsidRPr="007947C9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77021AE9" w14:textId="77777777" w:rsidR="008E2D34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__________________________</w:t>
      </w:r>
    </w:p>
    <w:p w14:paraId="26CF604C" w14:textId="77777777" w:rsidR="008E2D34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7CADFCA0" w14:textId="77777777" w:rsidR="008E2D34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39C18F18" w14:textId="77777777" w:rsidR="008E2D34" w:rsidRPr="007947C9" w:rsidRDefault="008E2D34" w:rsidP="008E2D34">
      <w:pPr>
        <w:pStyle w:val="NormalWeb"/>
        <w:ind w:left="-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</w:t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</w:r>
      <w:r>
        <w:rPr>
          <w:rFonts w:ascii="Arial" w:hAnsi="Arial" w:cs="Arial"/>
          <w:sz w:val="22"/>
          <w:szCs w:val="22"/>
        </w:rPr>
        <w:softHyphen/>
        <w:t>_______________________</w:t>
      </w:r>
    </w:p>
    <w:p w14:paraId="78039912" w14:textId="77777777" w:rsidR="00552A61" w:rsidRDefault="00552A61" w:rsidP="00552A61">
      <w:pPr>
        <w:ind w:left="-567"/>
        <w:rPr>
          <w:b/>
        </w:rPr>
      </w:pPr>
    </w:p>
    <w:p w14:paraId="4BC626D9" w14:textId="77777777" w:rsidR="00552A61" w:rsidRDefault="00552A61" w:rsidP="00141490">
      <w:pPr>
        <w:ind w:left="-567"/>
        <w:jc w:val="center"/>
        <w:rPr>
          <w:b/>
        </w:rPr>
      </w:pPr>
    </w:p>
    <w:p w14:paraId="799DF3DC" w14:textId="0DBB74B9" w:rsidR="009A775A" w:rsidRPr="009A775A" w:rsidRDefault="00141490" w:rsidP="00141490">
      <w:pPr>
        <w:ind w:left="-567"/>
        <w:jc w:val="center"/>
        <w:rPr>
          <w:b/>
        </w:rPr>
      </w:pPr>
      <w:r>
        <w:rPr>
          <w:b/>
        </w:rPr>
        <w:t>END OF VALIDATION TEST</w:t>
      </w:r>
    </w:p>
    <w:sectPr w:rsidR="009A775A" w:rsidRPr="009A775A" w:rsidSect="00C40B88">
      <w:pgSz w:w="11900" w:h="16840"/>
      <w:pgMar w:top="851" w:right="1127" w:bottom="142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5A"/>
    <w:rsid w:val="000E4D71"/>
    <w:rsid w:val="00141490"/>
    <w:rsid w:val="00301908"/>
    <w:rsid w:val="0037339B"/>
    <w:rsid w:val="004039EB"/>
    <w:rsid w:val="00523083"/>
    <w:rsid w:val="00552A61"/>
    <w:rsid w:val="006B6250"/>
    <w:rsid w:val="007947C9"/>
    <w:rsid w:val="00835D16"/>
    <w:rsid w:val="008E2D34"/>
    <w:rsid w:val="009A775A"/>
    <w:rsid w:val="00A63673"/>
    <w:rsid w:val="00AA1363"/>
    <w:rsid w:val="00AC367A"/>
    <w:rsid w:val="00B522E6"/>
    <w:rsid w:val="00B70DA1"/>
    <w:rsid w:val="00B70E55"/>
    <w:rsid w:val="00BC0E9C"/>
    <w:rsid w:val="00C40B88"/>
    <w:rsid w:val="00CC1420"/>
    <w:rsid w:val="00CD1B8F"/>
    <w:rsid w:val="00D4067D"/>
    <w:rsid w:val="00E33F5C"/>
    <w:rsid w:val="00E63011"/>
    <w:rsid w:val="00EE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A66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7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4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4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75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4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2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1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B7C7481</Template>
  <TotalTime>174</TotalTime>
  <Pages>4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Scurria</dc:creator>
  <cp:keywords/>
  <dc:description/>
  <cp:lastModifiedBy>SCURRIA Matthew</cp:lastModifiedBy>
  <cp:revision>12</cp:revision>
  <cp:lastPrinted>2015-08-06T00:14:00Z</cp:lastPrinted>
  <dcterms:created xsi:type="dcterms:W3CDTF">2015-08-04T11:16:00Z</dcterms:created>
  <dcterms:modified xsi:type="dcterms:W3CDTF">2015-08-06T03:37:00Z</dcterms:modified>
</cp:coreProperties>
</file>