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49" w:rsidRDefault="004A6449" w:rsidP="00C74963">
      <w:r>
        <w:t xml:space="preserve">Critical Literary Theories and </w:t>
      </w:r>
      <w:r w:rsidR="00AF63F4">
        <w:t>Theorists</w:t>
      </w:r>
      <w:bookmarkStart w:id="0" w:name="_GoBack"/>
      <w:bookmarkEnd w:id="0"/>
    </w:p>
    <w:p w:rsidR="004A6449" w:rsidRDefault="004A6449" w:rsidP="00C74963"/>
    <w:p w:rsidR="004A349F" w:rsidRDefault="004A349F" w:rsidP="00C74963">
      <w:r>
        <w:t xml:space="preserve">Bran </w:t>
      </w:r>
      <w:proofErr w:type="spellStart"/>
      <w:r>
        <w:t>Nue</w:t>
      </w:r>
      <w:proofErr w:type="spellEnd"/>
      <w:r>
        <w:t xml:space="preserve"> </w:t>
      </w:r>
      <w:proofErr w:type="spellStart"/>
      <w:r>
        <w:t>Dae</w:t>
      </w:r>
      <w:proofErr w:type="spellEnd"/>
      <w:r>
        <w:t xml:space="preserve">                                             Post colonialism</w:t>
      </w:r>
      <w:r w:rsidR="00C74963">
        <w:t>:</w:t>
      </w:r>
      <w:r w:rsidR="00C74963" w:rsidRPr="00C74963">
        <w:t xml:space="preserve"> </w:t>
      </w:r>
      <w:proofErr w:type="spellStart"/>
      <w:r w:rsidR="00C74963">
        <w:t>Bhaba</w:t>
      </w:r>
      <w:proofErr w:type="spellEnd"/>
      <w:r w:rsidR="00C74963">
        <w:t xml:space="preserve">, Fanon                                                                  </w:t>
      </w:r>
      <w:r>
        <w:t xml:space="preserve">                </w:t>
      </w:r>
      <w:r w:rsidR="00C74963">
        <w:t xml:space="preserve">                          </w:t>
      </w:r>
      <w:r>
        <w:t xml:space="preserve">  </w:t>
      </w:r>
    </w:p>
    <w:p w:rsidR="004A349F" w:rsidRDefault="004A349F">
      <w:r>
        <w:t xml:space="preserve">The Secret River                                         </w:t>
      </w:r>
      <w:proofErr w:type="spellStart"/>
      <w:r>
        <w:t>Spivak</w:t>
      </w:r>
      <w:proofErr w:type="spellEnd"/>
    </w:p>
    <w:p w:rsidR="004A349F" w:rsidRDefault="004A349F">
      <w:r>
        <w:t xml:space="preserve">                                                                      Said</w:t>
      </w:r>
    </w:p>
    <w:p w:rsidR="004A349F" w:rsidRPr="004A349F" w:rsidRDefault="004A349F">
      <w:pPr>
        <w:rPr>
          <w:i/>
        </w:rPr>
      </w:pPr>
    </w:p>
    <w:p w:rsidR="004A349F" w:rsidRDefault="004A349F">
      <w:r w:rsidRPr="004A349F">
        <w:rPr>
          <w:i/>
        </w:rPr>
        <w:t xml:space="preserve">The Bloody Chamber                                </w:t>
      </w:r>
      <w:r>
        <w:t>Gestalt Theory</w:t>
      </w:r>
      <w:r w:rsidR="00C74963">
        <w:t>:</w:t>
      </w:r>
    </w:p>
    <w:p w:rsidR="00AB2F7D" w:rsidRPr="004A349F" w:rsidRDefault="00AB2F7D">
      <w:r>
        <w:t xml:space="preserve">                                                                     Post modernism</w:t>
      </w:r>
      <w:r w:rsidR="00C74963">
        <w:t>:</w:t>
      </w:r>
    </w:p>
    <w:p w:rsidR="004A349F" w:rsidRDefault="004A349F">
      <w:r>
        <w:t>Angela Carter</w:t>
      </w:r>
    </w:p>
    <w:p w:rsidR="004A349F" w:rsidRPr="004A349F" w:rsidRDefault="004A349F">
      <w:pPr>
        <w:rPr>
          <w:i/>
        </w:rPr>
      </w:pPr>
      <w:r w:rsidRPr="004A349F">
        <w:rPr>
          <w:i/>
        </w:rPr>
        <w:t>Green Monkey Dreams</w:t>
      </w:r>
    </w:p>
    <w:p w:rsidR="004A349F" w:rsidRDefault="006F293E">
      <w:r>
        <w:t xml:space="preserve">Isabelle </w:t>
      </w:r>
      <w:proofErr w:type="spellStart"/>
      <w:r>
        <w:t>Carmody</w:t>
      </w:r>
      <w:proofErr w:type="spellEnd"/>
    </w:p>
    <w:p w:rsidR="00AB2F7D" w:rsidRDefault="004A349F">
      <w:r>
        <w:t xml:space="preserve">Masculinities </w:t>
      </w:r>
      <w:r w:rsidR="00AB2F7D">
        <w:t xml:space="preserve">                                            </w:t>
      </w:r>
      <w:r w:rsidR="00C74963">
        <w:t>Gender:</w:t>
      </w:r>
      <w:r w:rsidR="00AB2F7D">
        <w:t xml:space="preserve"> Foucault</w:t>
      </w:r>
      <w:r w:rsidR="00C74963">
        <w:t xml:space="preserve">, Raewyn Connell                                                     </w:t>
      </w:r>
      <w:r w:rsidR="00AB2F7D">
        <w:t xml:space="preserve">                                                           </w:t>
      </w:r>
    </w:p>
    <w:p w:rsidR="00AB2F7D" w:rsidRDefault="00AB2F7D">
      <w:r>
        <w:t>Gran Torino</w:t>
      </w:r>
    </w:p>
    <w:p w:rsidR="00AB2F7D" w:rsidRDefault="00AB2F7D">
      <w:r>
        <w:t>The Blooding</w:t>
      </w:r>
    </w:p>
    <w:p w:rsidR="00AB2F7D" w:rsidRDefault="00AB2F7D">
      <w:r>
        <w:t>Altar of the Family</w:t>
      </w:r>
    </w:p>
    <w:p w:rsidR="00AB2F7D" w:rsidRDefault="00AB2F7D">
      <w:r>
        <w:t>Arrangers of Marriage</w:t>
      </w:r>
    </w:p>
    <w:p w:rsidR="00AB2F7D" w:rsidRDefault="00AB2F7D">
      <w:r>
        <w:t xml:space="preserve">Hannah </w:t>
      </w:r>
      <w:proofErr w:type="spellStart"/>
      <w:r>
        <w:t>Gadsby</w:t>
      </w:r>
      <w:proofErr w:type="spellEnd"/>
    </w:p>
    <w:p w:rsidR="00AB2F7D" w:rsidRDefault="00AB2F7D">
      <w:r>
        <w:t>Madonna’s speech</w:t>
      </w:r>
    </w:p>
    <w:p w:rsidR="00AB2F7D" w:rsidRDefault="00AB2F7D">
      <w:r>
        <w:t>Ru Paul Drag Race</w:t>
      </w:r>
    </w:p>
    <w:p w:rsidR="004A349F" w:rsidRDefault="004A349F"/>
    <w:p w:rsidR="004A349F" w:rsidRDefault="004A349F">
      <w:r>
        <w:t>The Pale Blue Dot</w:t>
      </w:r>
      <w:r w:rsidR="00EF7021">
        <w:t xml:space="preserve">                                      Holistic Narrative: </w:t>
      </w:r>
    </w:p>
    <w:p w:rsidR="00EF7021" w:rsidRDefault="00EF7021">
      <w:r>
        <w:t xml:space="preserve">                                                                      Life – value narratives:</w:t>
      </w:r>
    </w:p>
    <w:p w:rsidR="00EF7021" w:rsidRDefault="00EF7021">
      <w:r>
        <w:t xml:space="preserve">                                                                      Eco critical:</w:t>
      </w:r>
    </w:p>
    <w:p w:rsidR="00EF7021" w:rsidRDefault="00EF7021">
      <w:r>
        <w:t>Dystopian                                                    Collectivism:</w:t>
      </w:r>
    </w:p>
    <w:p w:rsidR="00EF7021" w:rsidRDefault="00EF7021">
      <w:r>
        <w:t xml:space="preserve">                                                                      Utilitarianism: </w:t>
      </w:r>
    </w:p>
    <w:p w:rsidR="00EF7021" w:rsidRDefault="00EF7021">
      <w:r>
        <w:t>1984                                                             Individualism:</w:t>
      </w:r>
    </w:p>
    <w:p w:rsidR="00EF7021" w:rsidRDefault="00EF7021">
      <w:r>
        <w:t xml:space="preserve">                                                                      Panopticon:  Foucault and Bentham</w:t>
      </w:r>
    </w:p>
    <w:p w:rsidR="00EF7021" w:rsidRDefault="00EF7021">
      <w:r>
        <w:t xml:space="preserve">                                                                      Philosophy of thought: Descartes, Wittgenstein</w:t>
      </w:r>
      <w:r w:rsidR="004445F8">
        <w:t>, Kant</w:t>
      </w:r>
    </w:p>
    <w:p w:rsidR="00EF7021" w:rsidRDefault="00EF7021">
      <w:r>
        <w:t xml:space="preserve">                                                                     E</w:t>
      </w:r>
      <w:r w:rsidR="006F293E">
        <w:t>xistential Nihilism: Nietzsche,</w:t>
      </w:r>
      <w:r>
        <w:t xml:space="preserve">                           </w:t>
      </w:r>
    </w:p>
    <w:p w:rsidR="00EF7021" w:rsidRDefault="00EF7021">
      <w:r>
        <w:t>The Pedestrian</w:t>
      </w:r>
    </w:p>
    <w:p w:rsidR="004A349F" w:rsidRDefault="00EF7021">
      <w:r>
        <w:t>The Ones who walk away</w:t>
      </w:r>
    </w:p>
    <w:p w:rsidR="004A349F" w:rsidRDefault="004A349F"/>
    <w:sectPr w:rsidR="004A349F" w:rsidSect="006F293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9F"/>
    <w:rsid w:val="004445F8"/>
    <w:rsid w:val="004A349F"/>
    <w:rsid w:val="004A6449"/>
    <w:rsid w:val="004E426F"/>
    <w:rsid w:val="006F293E"/>
    <w:rsid w:val="00AB2F7D"/>
    <w:rsid w:val="00AF63F4"/>
    <w:rsid w:val="00C42D0E"/>
    <w:rsid w:val="00C74963"/>
    <w:rsid w:val="00E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E936-0E02-4E51-85F6-997F6642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CC46813F.dotm</Template>
  <TotalTime>33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8</cp:revision>
  <dcterms:created xsi:type="dcterms:W3CDTF">2019-09-26T07:51:00Z</dcterms:created>
  <dcterms:modified xsi:type="dcterms:W3CDTF">2019-10-16T01:14:00Z</dcterms:modified>
</cp:coreProperties>
</file>