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0E" w:rsidRPr="00AA5412" w:rsidRDefault="008C790E" w:rsidP="007345CA">
      <w:pPr>
        <w:pStyle w:val="Heading2"/>
        <w:jc w:val="center"/>
        <w:rPr>
          <w:rFonts w:ascii="Arial" w:hAnsi="Arial" w:cs="Arial"/>
          <w:sz w:val="22"/>
          <w:szCs w:val="22"/>
        </w:rPr>
      </w:pPr>
    </w:p>
    <w:p w:rsidR="007345CA" w:rsidRPr="00AA5412" w:rsidRDefault="00C070AE" w:rsidP="007345CA">
      <w:pPr>
        <w:pStyle w:val="Heading2"/>
        <w:jc w:val="center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 xml:space="preserve">Year Twelve ATAR </w:t>
      </w:r>
      <w:r w:rsidR="007345CA" w:rsidRPr="00AA5412">
        <w:rPr>
          <w:rFonts w:ascii="Arial" w:hAnsi="Arial" w:cs="Arial"/>
          <w:sz w:val="22"/>
          <w:szCs w:val="22"/>
        </w:rPr>
        <w:t xml:space="preserve">English </w:t>
      </w:r>
    </w:p>
    <w:p w:rsidR="007345CA" w:rsidRPr="00AA5412" w:rsidRDefault="00C070AE" w:rsidP="007345CA">
      <w:pPr>
        <w:pStyle w:val="Heading3"/>
        <w:jc w:val="center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>U</w:t>
      </w:r>
      <w:r w:rsidR="00C63739">
        <w:rPr>
          <w:rFonts w:ascii="Arial" w:hAnsi="Arial" w:cs="Arial"/>
          <w:sz w:val="22"/>
          <w:szCs w:val="22"/>
        </w:rPr>
        <w:t>nit Three Journal Programme 2020</w:t>
      </w:r>
    </w:p>
    <w:p w:rsidR="008C790E" w:rsidRPr="00AA5412" w:rsidRDefault="008C790E" w:rsidP="008C790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pStyle w:val="Heading3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>THE JOURNAL</w:t>
      </w: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 xml:space="preserve">Journal writing is a powerful tool for thinking, learning and clarifying thoughts. A small number of specific tasks relevant to the course will be set by the English Department throughout the semester as Journal Tasks; however individual teachers may also set Journal activities specific to their class. </w:t>
      </w: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</w:p>
    <w:p w:rsidR="00C070AE" w:rsidRPr="00AA5412" w:rsidRDefault="00C070AE" w:rsidP="00C070AE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>Students are also encouraged to write in their Journal on a regular basis and explore their own thoughts on the texts studied and any other text they wish to write about. Journal activities are to be completed in</w:t>
      </w:r>
      <w:r w:rsidR="00152BA6" w:rsidRPr="00AA5412">
        <w:rPr>
          <w:rFonts w:ascii="Arial" w:hAnsi="Arial" w:cs="Arial"/>
          <w:sz w:val="22"/>
          <w:szCs w:val="22"/>
        </w:rPr>
        <w:t xml:space="preserve"> either a book or on loose leaf file paper and organised in a file</w:t>
      </w:r>
      <w:r w:rsidRPr="00AA5412">
        <w:rPr>
          <w:rFonts w:ascii="Arial" w:hAnsi="Arial" w:cs="Arial"/>
          <w:sz w:val="22"/>
          <w:szCs w:val="22"/>
        </w:rPr>
        <w:t xml:space="preserve">. </w:t>
      </w:r>
    </w:p>
    <w:p w:rsidR="007345CA" w:rsidRPr="00AA5412" w:rsidRDefault="007345CA" w:rsidP="007345CA">
      <w:pPr>
        <w:rPr>
          <w:rFonts w:ascii="Arial" w:hAnsi="Arial" w:cs="Arial"/>
          <w:sz w:val="22"/>
          <w:szCs w:val="22"/>
        </w:rPr>
      </w:pPr>
    </w:p>
    <w:p w:rsidR="007345CA" w:rsidRPr="00AA5412" w:rsidRDefault="007345CA" w:rsidP="007345CA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b/>
          <w:sz w:val="22"/>
          <w:szCs w:val="22"/>
        </w:rPr>
        <w:t>Marks:</w:t>
      </w:r>
      <w:r w:rsidRPr="00AA5412">
        <w:rPr>
          <w:rFonts w:ascii="Arial" w:hAnsi="Arial" w:cs="Arial"/>
          <w:sz w:val="22"/>
          <w:szCs w:val="22"/>
        </w:rPr>
        <w:t xml:space="preserve"> </w:t>
      </w:r>
      <w:r w:rsidR="00152BA6" w:rsidRPr="00AA5412">
        <w:rPr>
          <w:rFonts w:ascii="Arial" w:hAnsi="Arial" w:cs="Arial"/>
          <w:sz w:val="22"/>
          <w:szCs w:val="22"/>
        </w:rPr>
        <w:t>Your J</w:t>
      </w:r>
      <w:r w:rsidRPr="00AA5412">
        <w:rPr>
          <w:rFonts w:ascii="Arial" w:hAnsi="Arial" w:cs="Arial"/>
          <w:sz w:val="22"/>
          <w:szCs w:val="22"/>
        </w:rPr>
        <w:t xml:space="preserve">ournal is worth </w:t>
      </w:r>
      <w:r w:rsidR="00C63739">
        <w:rPr>
          <w:rFonts w:ascii="Arial" w:hAnsi="Arial" w:cs="Arial"/>
          <w:sz w:val="22"/>
          <w:szCs w:val="22"/>
        </w:rPr>
        <w:t>100</w:t>
      </w:r>
      <w:r w:rsidRPr="00AA5412">
        <w:rPr>
          <w:rFonts w:ascii="Arial" w:hAnsi="Arial" w:cs="Arial"/>
          <w:sz w:val="22"/>
          <w:szCs w:val="22"/>
        </w:rPr>
        <w:t xml:space="preserve"> marks arrived </w:t>
      </w:r>
      <w:r w:rsidR="00C070AE" w:rsidRPr="00AA5412">
        <w:rPr>
          <w:rFonts w:ascii="Arial" w:hAnsi="Arial" w:cs="Arial"/>
          <w:sz w:val="22"/>
          <w:szCs w:val="22"/>
        </w:rPr>
        <w:t xml:space="preserve">at </w:t>
      </w:r>
      <w:r w:rsidRPr="00AA5412">
        <w:rPr>
          <w:rFonts w:ascii="Arial" w:hAnsi="Arial" w:cs="Arial"/>
          <w:sz w:val="22"/>
          <w:szCs w:val="22"/>
        </w:rPr>
        <w:t>as an on</w:t>
      </w:r>
      <w:r w:rsidR="00C070AE" w:rsidRPr="00AA5412">
        <w:rPr>
          <w:rFonts w:ascii="Arial" w:hAnsi="Arial" w:cs="Arial"/>
          <w:sz w:val="22"/>
          <w:szCs w:val="22"/>
        </w:rPr>
        <w:t>-</w:t>
      </w:r>
      <w:r w:rsidRPr="00AA5412">
        <w:rPr>
          <w:rFonts w:ascii="Arial" w:hAnsi="Arial" w:cs="Arial"/>
          <w:sz w:val="22"/>
          <w:szCs w:val="22"/>
        </w:rPr>
        <w:t>balance judgement made by the teacher at the end of each semester.</w:t>
      </w:r>
    </w:p>
    <w:p w:rsidR="00C070AE" w:rsidRPr="00AA5412" w:rsidRDefault="00C070AE" w:rsidP="007345CA">
      <w:pPr>
        <w:rPr>
          <w:rFonts w:ascii="Arial" w:hAnsi="Arial" w:cs="Arial"/>
          <w:sz w:val="22"/>
          <w:szCs w:val="22"/>
        </w:rPr>
      </w:pPr>
    </w:p>
    <w:p w:rsidR="007345CA" w:rsidRPr="00AA5412" w:rsidRDefault="00152BA6" w:rsidP="007345CA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>Your J</w:t>
      </w:r>
      <w:r w:rsidR="007345CA" w:rsidRPr="00AA5412">
        <w:rPr>
          <w:rFonts w:ascii="Arial" w:hAnsi="Arial" w:cs="Arial"/>
          <w:sz w:val="22"/>
          <w:szCs w:val="22"/>
        </w:rPr>
        <w:t>ournal is worth 5% of your total marks for the semester.</w:t>
      </w:r>
    </w:p>
    <w:p w:rsidR="007345CA" w:rsidRPr="00AA5412" w:rsidRDefault="007345CA" w:rsidP="007345CA">
      <w:pPr>
        <w:rPr>
          <w:rFonts w:ascii="Arial" w:hAnsi="Arial" w:cs="Arial"/>
          <w:sz w:val="22"/>
          <w:szCs w:val="22"/>
        </w:rPr>
      </w:pPr>
    </w:p>
    <w:p w:rsidR="008C790E" w:rsidRPr="00AA5412" w:rsidRDefault="007345CA" w:rsidP="007345CA">
      <w:pPr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b/>
          <w:sz w:val="22"/>
          <w:szCs w:val="22"/>
        </w:rPr>
        <w:t>Date Due</w:t>
      </w:r>
      <w:r w:rsidRPr="00AA5412">
        <w:rPr>
          <w:rFonts w:ascii="Arial" w:hAnsi="Arial" w:cs="Arial"/>
          <w:sz w:val="22"/>
          <w:szCs w:val="22"/>
        </w:rPr>
        <w:t xml:space="preserve">:  Your Journal responses are due on </w:t>
      </w:r>
      <w:r w:rsidR="00152BA6" w:rsidRPr="00AA5412">
        <w:rPr>
          <w:rFonts w:ascii="Arial" w:hAnsi="Arial" w:cs="Arial"/>
          <w:sz w:val="22"/>
          <w:szCs w:val="22"/>
        </w:rPr>
        <w:t>the last English lesson</w:t>
      </w:r>
      <w:r w:rsidR="004F7DD7">
        <w:rPr>
          <w:rFonts w:ascii="Arial" w:hAnsi="Arial" w:cs="Arial"/>
          <w:sz w:val="22"/>
          <w:szCs w:val="22"/>
        </w:rPr>
        <w:t>, T</w:t>
      </w:r>
      <w:r w:rsidR="00FF0EC8">
        <w:rPr>
          <w:rFonts w:ascii="Arial" w:hAnsi="Arial" w:cs="Arial"/>
          <w:sz w:val="22"/>
          <w:szCs w:val="22"/>
        </w:rPr>
        <w:t xml:space="preserve">erm </w:t>
      </w:r>
      <w:r w:rsidR="004F7DD7">
        <w:rPr>
          <w:rFonts w:ascii="Arial" w:hAnsi="Arial" w:cs="Arial"/>
          <w:sz w:val="22"/>
          <w:szCs w:val="22"/>
        </w:rPr>
        <w:t>O</w:t>
      </w:r>
      <w:r w:rsidR="00FF0EC8">
        <w:rPr>
          <w:rFonts w:ascii="Arial" w:hAnsi="Arial" w:cs="Arial"/>
          <w:sz w:val="22"/>
          <w:szCs w:val="22"/>
        </w:rPr>
        <w:t>ne,</w:t>
      </w:r>
      <w:r w:rsidR="004F7DD7">
        <w:rPr>
          <w:rFonts w:ascii="Arial" w:hAnsi="Arial" w:cs="Arial"/>
          <w:sz w:val="22"/>
          <w:szCs w:val="22"/>
        </w:rPr>
        <w:t xml:space="preserve"> W</w:t>
      </w:r>
      <w:r w:rsidR="00152BA6" w:rsidRPr="00AA5412">
        <w:rPr>
          <w:rFonts w:ascii="Arial" w:hAnsi="Arial" w:cs="Arial"/>
          <w:sz w:val="22"/>
          <w:szCs w:val="22"/>
        </w:rPr>
        <w:t xml:space="preserve">eek </w:t>
      </w:r>
      <w:r w:rsidR="004F7DD7">
        <w:rPr>
          <w:rFonts w:ascii="Arial" w:hAnsi="Arial" w:cs="Arial"/>
          <w:sz w:val="22"/>
          <w:szCs w:val="22"/>
        </w:rPr>
        <w:t>One of 2020</w:t>
      </w:r>
      <w:r w:rsidR="00152BA6" w:rsidRPr="00AA5412">
        <w:rPr>
          <w:rFonts w:ascii="Arial" w:hAnsi="Arial" w:cs="Arial"/>
          <w:sz w:val="22"/>
          <w:szCs w:val="22"/>
        </w:rPr>
        <w:t>.</w:t>
      </w:r>
    </w:p>
    <w:p w:rsidR="007345CA" w:rsidRDefault="00C070AE" w:rsidP="007345CA">
      <w:pPr>
        <w:pStyle w:val="Heading3"/>
        <w:jc w:val="center"/>
        <w:rPr>
          <w:rFonts w:ascii="Arial" w:hAnsi="Arial" w:cs="Arial"/>
          <w:sz w:val="22"/>
          <w:szCs w:val="22"/>
        </w:rPr>
      </w:pPr>
      <w:r w:rsidRPr="00AA5412">
        <w:rPr>
          <w:rFonts w:ascii="Arial" w:hAnsi="Arial" w:cs="Arial"/>
          <w:sz w:val="22"/>
          <w:szCs w:val="22"/>
        </w:rPr>
        <w:t xml:space="preserve">JOURNAL TASK </w:t>
      </w:r>
      <w:r w:rsidR="00C63739">
        <w:rPr>
          <w:rFonts w:ascii="Arial" w:hAnsi="Arial" w:cs="Arial"/>
          <w:sz w:val="22"/>
          <w:szCs w:val="22"/>
        </w:rPr>
        <w:t>ONE</w:t>
      </w:r>
    </w:p>
    <w:p w:rsidR="00C63739" w:rsidRPr="00C63739" w:rsidRDefault="00C63739" w:rsidP="00C63739">
      <w:pPr>
        <w:rPr>
          <w:sz w:val="22"/>
        </w:rPr>
      </w:pPr>
    </w:p>
    <w:p w:rsidR="00C63739" w:rsidRDefault="00C63739" w:rsidP="00C6373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C63739">
        <w:rPr>
          <w:rFonts w:ascii="Arial" w:hAnsi="Arial" w:cs="Arial"/>
          <w:sz w:val="22"/>
        </w:rPr>
        <w:t xml:space="preserve">Read and </w:t>
      </w:r>
      <w:r>
        <w:rPr>
          <w:rFonts w:ascii="Arial" w:hAnsi="Arial" w:cs="Arial"/>
          <w:sz w:val="22"/>
        </w:rPr>
        <w:t xml:space="preserve">complete Cornell notes for </w:t>
      </w:r>
      <w:r w:rsidR="00165BF5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>six theories in</w:t>
      </w:r>
      <w:r w:rsidRPr="00C63739">
        <w:rPr>
          <w:rFonts w:ascii="Arial" w:hAnsi="Arial" w:cs="Arial"/>
          <w:sz w:val="22"/>
        </w:rPr>
        <w:t xml:space="preserve"> the handout on Literary Theory</w:t>
      </w:r>
      <w:r>
        <w:rPr>
          <w:rFonts w:ascii="Arial" w:hAnsi="Arial" w:cs="Arial"/>
          <w:sz w:val="22"/>
        </w:rPr>
        <w:t>.</w:t>
      </w:r>
    </w:p>
    <w:p w:rsidR="00C63739" w:rsidRDefault="00C63739" w:rsidP="00C63739">
      <w:pPr>
        <w:pStyle w:val="ListParagraph"/>
        <w:rPr>
          <w:rFonts w:ascii="Arial" w:hAnsi="Arial" w:cs="Arial"/>
          <w:sz w:val="22"/>
        </w:rPr>
      </w:pPr>
    </w:p>
    <w:p w:rsidR="00C63739" w:rsidRDefault="00C63739" w:rsidP="00C6373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Read the handout on APA referencing. Use the seven examples to create an in-text reference</w:t>
      </w:r>
      <w:r w:rsidR="00165BF5">
        <w:rPr>
          <w:rFonts w:ascii="Arial" w:hAnsi="Arial" w:cs="Arial"/>
          <w:sz w:val="22"/>
        </w:rPr>
        <w:t xml:space="preserve"> for each text</w:t>
      </w:r>
      <w:r>
        <w:rPr>
          <w:rFonts w:ascii="Arial" w:hAnsi="Arial" w:cs="Arial"/>
          <w:sz w:val="22"/>
        </w:rPr>
        <w:t xml:space="preserve"> and </w:t>
      </w:r>
      <w:r w:rsidR="00165BF5">
        <w:rPr>
          <w:rFonts w:ascii="Arial" w:hAnsi="Arial" w:cs="Arial"/>
          <w:sz w:val="22"/>
        </w:rPr>
        <w:t xml:space="preserve">then </w:t>
      </w:r>
      <w:r>
        <w:rPr>
          <w:rFonts w:ascii="Arial" w:hAnsi="Arial" w:cs="Arial"/>
          <w:sz w:val="22"/>
        </w:rPr>
        <w:t>create an accurate reference list.</w:t>
      </w:r>
    </w:p>
    <w:p w:rsidR="00C63739" w:rsidRPr="00C63739" w:rsidRDefault="00C63739" w:rsidP="00C63739">
      <w:pPr>
        <w:pStyle w:val="ListParagraph"/>
        <w:rPr>
          <w:rFonts w:ascii="Arial" w:hAnsi="Arial" w:cs="Arial"/>
          <w:sz w:val="22"/>
        </w:rPr>
      </w:pPr>
    </w:p>
    <w:p w:rsidR="00C63739" w:rsidRDefault="00C63739" w:rsidP="00C6373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C63739">
        <w:rPr>
          <w:rFonts w:ascii="Arial" w:hAnsi="Arial" w:cs="Arial"/>
          <w:sz w:val="22"/>
        </w:rPr>
        <w:t xml:space="preserve">Read </w:t>
      </w:r>
      <w:r>
        <w:rPr>
          <w:rFonts w:ascii="Arial" w:hAnsi="Arial" w:cs="Arial"/>
          <w:sz w:val="22"/>
        </w:rPr>
        <w:t xml:space="preserve">and annotate </w:t>
      </w:r>
      <w:r w:rsidRPr="00C63739">
        <w:rPr>
          <w:rFonts w:ascii="Arial" w:hAnsi="Arial" w:cs="Arial"/>
          <w:sz w:val="22"/>
        </w:rPr>
        <w:t xml:space="preserve">the extract from </w:t>
      </w:r>
      <w:r>
        <w:rPr>
          <w:rFonts w:ascii="Arial" w:hAnsi="Arial" w:cs="Arial"/>
          <w:i/>
          <w:sz w:val="22"/>
        </w:rPr>
        <w:t xml:space="preserve">Bran </w:t>
      </w:r>
      <w:proofErr w:type="spellStart"/>
      <w:r>
        <w:rPr>
          <w:rFonts w:ascii="Arial" w:hAnsi="Arial" w:cs="Arial"/>
          <w:i/>
          <w:sz w:val="22"/>
        </w:rPr>
        <w:t>Nue</w:t>
      </w:r>
      <w:proofErr w:type="spellEnd"/>
      <w:r>
        <w:rPr>
          <w:rFonts w:ascii="Arial" w:hAnsi="Arial" w:cs="Arial"/>
          <w:i/>
          <w:sz w:val="22"/>
        </w:rPr>
        <w:t xml:space="preserve"> </w:t>
      </w:r>
      <w:proofErr w:type="spellStart"/>
      <w:r>
        <w:rPr>
          <w:rFonts w:ascii="Arial" w:hAnsi="Arial" w:cs="Arial"/>
          <w:i/>
          <w:sz w:val="22"/>
        </w:rPr>
        <w:t>Dae</w:t>
      </w:r>
      <w:proofErr w:type="spellEnd"/>
      <w:r>
        <w:rPr>
          <w:rFonts w:ascii="Arial" w:hAnsi="Arial" w:cs="Arial"/>
          <w:sz w:val="22"/>
        </w:rPr>
        <w:t>. Locate one article that is related to the th</w:t>
      </w:r>
      <w:r w:rsidR="00CF783A">
        <w:rPr>
          <w:rFonts w:ascii="Arial" w:hAnsi="Arial" w:cs="Arial"/>
          <w:sz w:val="22"/>
        </w:rPr>
        <w:t>emes represented in the passage. Annotate the passage. I</w:t>
      </w:r>
      <w:r>
        <w:rPr>
          <w:rFonts w:ascii="Arial" w:hAnsi="Arial" w:cs="Arial"/>
          <w:sz w:val="22"/>
        </w:rPr>
        <w:t xml:space="preserve">n half a page explain the connection between the issue/s in the extract and your article. </w:t>
      </w:r>
      <w:r w:rsidR="00CF783A">
        <w:rPr>
          <w:rFonts w:ascii="Arial" w:hAnsi="Arial" w:cs="Arial"/>
          <w:sz w:val="22"/>
        </w:rPr>
        <w:t>Add the bibliographical details of your article to your Reference List.</w:t>
      </w:r>
    </w:p>
    <w:p w:rsidR="00C63739" w:rsidRPr="00C63739" w:rsidRDefault="00C63739" w:rsidP="00C63739">
      <w:pPr>
        <w:pStyle w:val="ListParagraph"/>
        <w:rPr>
          <w:rFonts w:ascii="Arial" w:hAnsi="Arial" w:cs="Arial"/>
          <w:sz w:val="22"/>
        </w:rPr>
      </w:pPr>
    </w:p>
    <w:p w:rsidR="00CF783A" w:rsidRDefault="00C63739" w:rsidP="00F94E9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Choose one postcolonial theorist and apply one of their theories to the </w:t>
      </w:r>
      <w:r w:rsidRPr="00C63739">
        <w:rPr>
          <w:rFonts w:ascii="Arial" w:hAnsi="Arial" w:cs="Arial"/>
          <w:sz w:val="22"/>
        </w:rPr>
        <w:t xml:space="preserve">extract from </w:t>
      </w:r>
      <w:r>
        <w:rPr>
          <w:rFonts w:ascii="Arial" w:hAnsi="Arial" w:cs="Arial"/>
          <w:i/>
          <w:sz w:val="22"/>
        </w:rPr>
        <w:t xml:space="preserve">Bran </w:t>
      </w:r>
      <w:proofErr w:type="spellStart"/>
      <w:r>
        <w:rPr>
          <w:rFonts w:ascii="Arial" w:hAnsi="Arial" w:cs="Arial"/>
          <w:i/>
          <w:sz w:val="22"/>
        </w:rPr>
        <w:t>Nue</w:t>
      </w:r>
      <w:proofErr w:type="spellEnd"/>
      <w:r>
        <w:rPr>
          <w:rFonts w:ascii="Arial" w:hAnsi="Arial" w:cs="Arial"/>
          <w:i/>
          <w:sz w:val="22"/>
        </w:rPr>
        <w:t xml:space="preserve"> </w:t>
      </w:r>
      <w:proofErr w:type="spellStart"/>
      <w:r>
        <w:rPr>
          <w:rFonts w:ascii="Arial" w:hAnsi="Arial" w:cs="Arial"/>
          <w:i/>
          <w:sz w:val="22"/>
        </w:rPr>
        <w:t>Dae</w:t>
      </w:r>
      <w:proofErr w:type="spellEnd"/>
      <w:r>
        <w:rPr>
          <w:rFonts w:ascii="Arial" w:hAnsi="Arial" w:cs="Arial"/>
          <w:sz w:val="22"/>
        </w:rPr>
        <w:t xml:space="preserve"> in a half a page. </w:t>
      </w:r>
    </w:p>
    <w:p w:rsidR="00F94E90" w:rsidRPr="00F94E90" w:rsidRDefault="00F94E90" w:rsidP="00F94E90">
      <w:pPr>
        <w:pStyle w:val="ListParagraph"/>
        <w:rPr>
          <w:rFonts w:ascii="Arial" w:hAnsi="Arial" w:cs="Arial"/>
          <w:sz w:val="22"/>
        </w:rPr>
      </w:pPr>
    </w:p>
    <w:p w:rsidR="00F94E90" w:rsidRPr="00F94E90" w:rsidRDefault="00F94E90" w:rsidP="00F94E90">
      <w:pPr>
        <w:pStyle w:val="ListParagraph"/>
        <w:rPr>
          <w:rFonts w:ascii="Arial" w:hAnsi="Arial" w:cs="Arial"/>
          <w:sz w:val="22"/>
        </w:rPr>
      </w:pPr>
    </w:p>
    <w:p w:rsidR="00CF783A" w:rsidRPr="00C63739" w:rsidRDefault="00CF783A" w:rsidP="00CF783A">
      <w:pPr>
        <w:pStyle w:val="ListParagraph"/>
        <w:rPr>
          <w:rFonts w:ascii="Arial" w:hAnsi="Arial" w:cs="Arial"/>
          <w:sz w:val="22"/>
        </w:rPr>
      </w:pPr>
    </w:p>
    <w:tbl>
      <w:tblPr>
        <w:tblpPr w:leftFromText="180" w:rightFromText="180" w:vertAnchor="text" w:horzAnchor="margin" w:tblpXSpec="center" w:tblpY="32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3"/>
        <w:gridCol w:w="852"/>
        <w:gridCol w:w="707"/>
        <w:gridCol w:w="575"/>
      </w:tblGrid>
      <w:tr w:rsidR="00CF783A" w:rsidRPr="00643BB6" w:rsidTr="00CF783A">
        <w:trPr>
          <w:trHeight w:val="304"/>
        </w:trPr>
        <w:tc>
          <w:tcPr>
            <w:tcW w:w="7650" w:type="dxa"/>
          </w:tcPr>
          <w:p w:rsidR="00CF783A" w:rsidRPr="00CF783A" w:rsidRDefault="00CF783A" w:rsidP="00CF783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F783A">
              <w:rPr>
                <w:rFonts w:ascii="Arial" w:hAnsi="Arial" w:cs="Arial"/>
                <w:b/>
                <w:sz w:val="22"/>
                <w:szCs w:val="22"/>
              </w:rPr>
              <w:t xml:space="preserve">To be assessed for this task you must submit: </w:t>
            </w:r>
          </w:p>
        </w:tc>
        <w:tc>
          <w:tcPr>
            <w:tcW w:w="562" w:type="dxa"/>
          </w:tcPr>
          <w:p w:rsidR="00CF783A" w:rsidRPr="00643BB6" w:rsidRDefault="00CF783A" w:rsidP="00CF783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43BB6">
              <w:rPr>
                <w:rFonts w:ascii="Arial" w:hAnsi="Arial" w:cs="Arial"/>
                <w:b/>
                <w:sz w:val="22"/>
                <w:szCs w:val="22"/>
                <w:lang w:val="en-US"/>
              </w:rPr>
              <w:t>Marks</w:t>
            </w:r>
          </w:p>
        </w:tc>
        <w:tc>
          <w:tcPr>
            <w:tcW w:w="709" w:type="dxa"/>
          </w:tcPr>
          <w:p w:rsidR="00CF783A" w:rsidRPr="00643BB6" w:rsidRDefault="00CF783A" w:rsidP="00CF783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43BB6">
              <w:rPr>
                <w:rFonts w:ascii="Arial" w:hAnsi="Arial" w:cs="Arial"/>
                <w:b/>
                <w:sz w:val="22"/>
                <w:szCs w:val="22"/>
                <w:lang w:val="en-US"/>
              </w:rPr>
              <w:t>YES</w:t>
            </w:r>
          </w:p>
        </w:tc>
        <w:tc>
          <w:tcPr>
            <w:tcW w:w="576" w:type="dxa"/>
          </w:tcPr>
          <w:p w:rsidR="00CF783A" w:rsidRPr="00643BB6" w:rsidRDefault="00CF783A" w:rsidP="00CF783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43BB6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</w:tr>
      <w:tr w:rsidR="00CF783A" w:rsidRPr="00643BB6" w:rsidTr="00CF783A">
        <w:trPr>
          <w:trHeight w:val="525"/>
        </w:trPr>
        <w:tc>
          <w:tcPr>
            <w:tcW w:w="7650" w:type="dxa"/>
          </w:tcPr>
          <w:p w:rsidR="00CF783A" w:rsidRPr="00643BB6" w:rsidRDefault="00CF783A" w:rsidP="00CF783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Cornell Notes for each of the six Literary Theories.  5 marks each</w:t>
            </w:r>
          </w:p>
        </w:tc>
        <w:tc>
          <w:tcPr>
            <w:tcW w:w="562" w:type="dxa"/>
          </w:tcPr>
          <w:p w:rsidR="00CF783A" w:rsidRPr="00643BB6" w:rsidRDefault="00CF783A" w:rsidP="00CF783A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CF783A" w:rsidRPr="00643BB6" w:rsidRDefault="00CF783A" w:rsidP="00CF783A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/3</w:t>
            </w:r>
            <w:r w:rsidRPr="00643BB6">
              <w:rPr>
                <w:rFonts w:ascii="Arial" w:hAnsi="Arial" w:cs="Arial"/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709" w:type="dxa"/>
          </w:tcPr>
          <w:p w:rsidR="00CF783A" w:rsidRPr="00643BB6" w:rsidRDefault="00CF783A" w:rsidP="00CF783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576" w:type="dxa"/>
          </w:tcPr>
          <w:p w:rsidR="00CF783A" w:rsidRPr="00643BB6" w:rsidRDefault="00CF783A" w:rsidP="00CF783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CF783A" w:rsidRPr="00643BB6" w:rsidTr="00CF783A">
        <w:trPr>
          <w:trHeight w:val="304"/>
        </w:trPr>
        <w:tc>
          <w:tcPr>
            <w:tcW w:w="7650" w:type="dxa"/>
          </w:tcPr>
          <w:p w:rsidR="00CF783A" w:rsidRPr="00643BB6" w:rsidRDefault="00CF783A" w:rsidP="00CF783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APA Referencing: seven examples of in – text referencing  </w:t>
            </w:r>
          </w:p>
        </w:tc>
        <w:tc>
          <w:tcPr>
            <w:tcW w:w="562" w:type="dxa"/>
          </w:tcPr>
          <w:p w:rsidR="00CF783A" w:rsidRPr="00643BB6" w:rsidRDefault="00CF783A" w:rsidP="00CF783A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CF783A" w:rsidRPr="00643BB6" w:rsidRDefault="00F94E90" w:rsidP="00CF783A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/1</w:t>
            </w:r>
            <w:bookmarkStart w:id="0" w:name="_GoBack"/>
            <w:bookmarkEnd w:id="0"/>
            <w:r w:rsidR="00CF783A" w:rsidRPr="00643BB6">
              <w:rPr>
                <w:rFonts w:ascii="Arial" w:hAnsi="Arial" w:cs="Arial"/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709" w:type="dxa"/>
          </w:tcPr>
          <w:p w:rsidR="00CF783A" w:rsidRPr="00643BB6" w:rsidRDefault="00CF783A" w:rsidP="00CF78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76" w:type="dxa"/>
          </w:tcPr>
          <w:p w:rsidR="00CF783A" w:rsidRPr="00643BB6" w:rsidRDefault="00CF783A" w:rsidP="00CF78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F783A" w:rsidRPr="00643BB6" w:rsidTr="00CF783A">
        <w:trPr>
          <w:trHeight w:val="304"/>
        </w:trPr>
        <w:tc>
          <w:tcPr>
            <w:tcW w:w="7650" w:type="dxa"/>
          </w:tcPr>
          <w:p w:rsidR="00CF783A" w:rsidRPr="00643BB6" w:rsidRDefault="00CF783A" w:rsidP="00CF783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Accurately set out Reference List of the seven examples in the package</w:t>
            </w:r>
          </w:p>
        </w:tc>
        <w:tc>
          <w:tcPr>
            <w:tcW w:w="562" w:type="dxa"/>
          </w:tcPr>
          <w:p w:rsidR="00CF783A" w:rsidRPr="00643BB6" w:rsidRDefault="00CF783A" w:rsidP="00CF783A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CF783A" w:rsidRPr="00643BB6" w:rsidRDefault="00F94E90" w:rsidP="00CF783A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/1</w:t>
            </w:r>
            <w:r w:rsidR="00CF783A" w:rsidRPr="00643BB6">
              <w:rPr>
                <w:rFonts w:ascii="Arial" w:hAnsi="Arial" w:cs="Arial"/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709" w:type="dxa"/>
          </w:tcPr>
          <w:p w:rsidR="00CF783A" w:rsidRPr="00643BB6" w:rsidRDefault="00CF783A" w:rsidP="00CF78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76" w:type="dxa"/>
          </w:tcPr>
          <w:p w:rsidR="00CF783A" w:rsidRPr="00643BB6" w:rsidRDefault="00CF783A" w:rsidP="00CF78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F783A" w:rsidRPr="00643BB6" w:rsidTr="00CF783A">
        <w:trPr>
          <w:trHeight w:val="304"/>
        </w:trPr>
        <w:tc>
          <w:tcPr>
            <w:tcW w:w="7650" w:type="dxa"/>
          </w:tcPr>
          <w:p w:rsidR="00CF783A" w:rsidRPr="00643BB6" w:rsidRDefault="00CF783A" w:rsidP="00CF783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Annotation of extract, your  article,  half page discussion of connection to the extract and article added to Reference List</w:t>
            </w:r>
          </w:p>
        </w:tc>
        <w:tc>
          <w:tcPr>
            <w:tcW w:w="562" w:type="dxa"/>
          </w:tcPr>
          <w:p w:rsidR="00CF783A" w:rsidRPr="00643BB6" w:rsidRDefault="00CF783A" w:rsidP="00CF783A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CF783A" w:rsidRPr="00643BB6" w:rsidRDefault="00CF783A" w:rsidP="00CF783A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/25</w:t>
            </w:r>
          </w:p>
        </w:tc>
        <w:tc>
          <w:tcPr>
            <w:tcW w:w="709" w:type="dxa"/>
          </w:tcPr>
          <w:p w:rsidR="00CF783A" w:rsidRPr="00643BB6" w:rsidRDefault="00CF783A" w:rsidP="00CF78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76" w:type="dxa"/>
          </w:tcPr>
          <w:p w:rsidR="00CF783A" w:rsidRPr="00643BB6" w:rsidRDefault="00CF783A" w:rsidP="00CF78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F783A" w:rsidRPr="00643BB6" w:rsidTr="00CF783A">
        <w:trPr>
          <w:trHeight w:val="304"/>
        </w:trPr>
        <w:tc>
          <w:tcPr>
            <w:tcW w:w="7650" w:type="dxa"/>
          </w:tcPr>
          <w:p w:rsidR="00CF783A" w:rsidRPr="00643BB6" w:rsidRDefault="00F94E90" w:rsidP="00CF783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Application of post- colonial theory to the extract</w:t>
            </w:r>
          </w:p>
        </w:tc>
        <w:tc>
          <w:tcPr>
            <w:tcW w:w="562" w:type="dxa"/>
          </w:tcPr>
          <w:p w:rsidR="00CF783A" w:rsidRPr="00643BB6" w:rsidRDefault="00CF783A" w:rsidP="00CF783A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CF783A" w:rsidRPr="00643BB6" w:rsidRDefault="00CF783A" w:rsidP="00CF783A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/25</w:t>
            </w:r>
          </w:p>
        </w:tc>
        <w:tc>
          <w:tcPr>
            <w:tcW w:w="709" w:type="dxa"/>
          </w:tcPr>
          <w:p w:rsidR="00CF783A" w:rsidRPr="00643BB6" w:rsidRDefault="00CF783A" w:rsidP="00CF78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76" w:type="dxa"/>
          </w:tcPr>
          <w:p w:rsidR="00CF783A" w:rsidRPr="00643BB6" w:rsidRDefault="00CF783A" w:rsidP="00CF78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CF783A" w:rsidRPr="00643BB6" w:rsidRDefault="00CF783A" w:rsidP="00CF783A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CF783A" w:rsidRPr="00643BB6" w:rsidRDefault="00CF783A" w:rsidP="00CF783A">
      <w:pPr>
        <w:rPr>
          <w:rFonts w:ascii="Arial" w:hAnsi="Arial" w:cs="Arial"/>
          <w:sz w:val="22"/>
          <w:szCs w:val="22"/>
          <w:lang w:val="en-US"/>
        </w:rPr>
      </w:pPr>
    </w:p>
    <w:p w:rsidR="00CF783A" w:rsidRDefault="00CF783A" w:rsidP="00CF783A">
      <w:pPr>
        <w:rPr>
          <w:rFonts w:ascii="Arial" w:hAnsi="Arial" w:cs="Arial"/>
          <w:sz w:val="22"/>
          <w:szCs w:val="22"/>
          <w:lang w:val="en-US"/>
        </w:rPr>
      </w:pPr>
    </w:p>
    <w:p w:rsidR="00CF783A" w:rsidRPr="00643BB6" w:rsidRDefault="00CF783A" w:rsidP="00CF783A">
      <w:pPr>
        <w:rPr>
          <w:rFonts w:ascii="Arial" w:hAnsi="Arial" w:cs="Arial"/>
          <w:b/>
          <w:sz w:val="22"/>
          <w:szCs w:val="22"/>
          <w:lang w:val="en-US"/>
        </w:rPr>
      </w:pPr>
    </w:p>
    <w:p w:rsidR="007345CA" w:rsidRPr="00AA5412" w:rsidRDefault="007345CA" w:rsidP="007345CA">
      <w:pPr>
        <w:rPr>
          <w:rFonts w:ascii="Arial" w:hAnsi="Arial" w:cs="Arial"/>
          <w:sz w:val="22"/>
          <w:szCs w:val="22"/>
        </w:rPr>
      </w:pPr>
    </w:p>
    <w:p w:rsidR="007345CA" w:rsidRPr="00AA5412" w:rsidRDefault="007345CA" w:rsidP="007345CA">
      <w:pPr>
        <w:rPr>
          <w:rFonts w:ascii="Arial" w:hAnsi="Arial" w:cs="Arial"/>
          <w:sz w:val="22"/>
          <w:szCs w:val="22"/>
        </w:rPr>
      </w:pPr>
    </w:p>
    <w:p w:rsidR="00152BA6" w:rsidRPr="00AA5412" w:rsidRDefault="00152BA6" w:rsidP="0056600C">
      <w:pPr>
        <w:pStyle w:val="ListParagraph"/>
        <w:rPr>
          <w:rFonts w:ascii="Arial" w:hAnsi="Arial" w:cs="Arial"/>
          <w:sz w:val="22"/>
          <w:szCs w:val="22"/>
        </w:rPr>
      </w:pPr>
    </w:p>
    <w:p w:rsidR="00521D87" w:rsidRPr="00AA5412" w:rsidRDefault="00521D87" w:rsidP="0056600C">
      <w:pPr>
        <w:pStyle w:val="ListParagraph"/>
        <w:rPr>
          <w:rFonts w:ascii="Arial" w:hAnsi="Arial" w:cs="Arial"/>
          <w:sz w:val="22"/>
          <w:szCs w:val="22"/>
        </w:rPr>
      </w:pPr>
    </w:p>
    <w:sectPr w:rsidR="00521D87" w:rsidRPr="00AA5412" w:rsidSect="00F94E90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9591B"/>
    <w:multiLevelType w:val="hybridMultilevel"/>
    <w:tmpl w:val="994A1E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72E11"/>
    <w:multiLevelType w:val="hybridMultilevel"/>
    <w:tmpl w:val="7B76E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CA"/>
    <w:rsid w:val="00152BA6"/>
    <w:rsid w:val="00165BF5"/>
    <w:rsid w:val="00327E13"/>
    <w:rsid w:val="004F7DD7"/>
    <w:rsid w:val="005102F3"/>
    <w:rsid w:val="00521D87"/>
    <w:rsid w:val="0056600C"/>
    <w:rsid w:val="007345CA"/>
    <w:rsid w:val="008C790E"/>
    <w:rsid w:val="009F34DC"/>
    <w:rsid w:val="00AA5412"/>
    <w:rsid w:val="00C070AE"/>
    <w:rsid w:val="00C63739"/>
    <w:rsid w:val="00CF783A"/>
    <w:rsid w:val="00F22367"/>
    <w:rsid w:val="00F94E90"/>
    <w:rsid w:val="00FE3757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5E8F"/>
  <w15:chartTrackingRefBased/>
  <w15:docId w15:val="{62E7EB7C-1700-4264-A653-0F54A550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45CA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345CA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7345CA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45CA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7345C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7345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52BA6"/>
    <w:pPr>
      <w:ind w:left="720"/>
      <w:contextualSpacing/>
    </w:pPr>
  </w:style>
  <w:style w:type="table" w:styleId="TableGrid">
    <w:name w:val="Table Grid"/>
    <w:basedOn w:val="TableNormal"/>
    <w:uiPriority w:val="39"/>
    <w:rsid w:val="0052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B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F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C33DCBA7.dotm</Template>
  <TotalTime>13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3</cp:revision>
  <cp:lastPrinted>2019-11-12T10:50:00Z</cp:lastPrinted>
  <dcterms:created xsi:type="dcterms:W3CDTF">2019-11-12T10:51:00Z</dcterms:created>
  <dcterms:modified xsi:type="dcterms:W3CDTF">2019-11-13T01:45:00Z</dcterms:modified>
</cp:coreProperties>
</file>