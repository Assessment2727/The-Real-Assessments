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B4" w:rsidRDefault="003215B4"/>
    <w:tbl>
      <w:tblPr>
        <w:tblW w:w="10539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6039"/>
      </w:tblGrid>
      <w:tr w:rsidR="004C0E6C" w:rsidRPr="00A547A7" w:rsidTr="004C0E6C">
        <w:trPr>
          <w:trHeight w:val="360"/>
        </w:trPr>
        <w:tc>
          <w:tcPr>
            <w:tcW w:w="4500" w:type="dxa"/>
          </w:tcPr>
          <w:p w:rsidR="004C0E6C" w:rsidRPr="00A547A7" w:rsidRDefault="004C0E6C" w:rsidP="004C0E6C">
            <w:r w:rsidRPr="00A547A7">
              <w:t>Name</w:t>
            </w:r>
          </w:p>
        </w:tc>
        <w:tc>
          <w:tcPr>
            <w:tcW w:w="6039" w:type="dxa"/>
          </w:tcPr>
          <w:p w:rsidR="004C0E6C" w:rsidRPr="00A547A7" w:rsidRDefault="004C0E6C" w:rsidP="004C0E6C">
            <w:r>
              <w:t>Topic</w:t>
            </w:r>
          </w:p>
        </w:tc>
      </w:tr>
    </w:tbl>
    <w:p w:rsidR="003215B4" w:rsidRDefault="003215B4"/>
    <w:p w:rsidR="00696F67" w:rsidRPr="00696F67" w:rsidRDefault="00696F67" w:rsidP="00696F67">
      <w:pPr>
        <w:rPr>
          <w:vanish/>
        </w:rPr>
      </w:pPr>
    </w:p>
    <w:tbl>
      <w:tblPr>
        <w:tblW w:w="10449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8164"/>
      </w:tblGrid>
      <w:tr w:rsidR="003215B4" w:rsidRPr="00A547A7" w:rsidTr="004C0E6C">
        <w:trPr>
          <w:trHeight w:val="4671"/>
        </w:trPr>
        <w:tc>
          <w:tcPr>
            <w:tcW w:w="2285" w:type="dxa"/>
          </w:tcPr>
          <w:p w:rsidR="003215B4" w:rsidRPr="00A547A7" w:rsidRDefault="00696F67" w:rsidP="004C0E6C">
            <w:r w:rsidRPr="00696F67">
              <w:rPr>
                <w:b/>
              </w:rPr>
              <w:t>Connections Column:</w:t>
            </w:r>
            <w:r w:rsidR="003215B4" w:rsidRPr="00A547A7">
              <w:t xml:space="preserve"> </w:t>
            </w:r>
            <w:r w:rsidR="003215B4" w:rsidRPr="00A547A7">
              <w:rPr>
                <w:sz w:val="22"/>
              </w:rPr>
              <w:t>categories, questions, connection</w:t>
            </w:r>
            <w:r w:rsidR="004C0E6C">
              <w:rPr>
                <w:sz w:val="22"/>
              </w:rPr>
              <w:t>s</w:t>
            </w:r>
            <w:r w:rsidR="003215B4" w:rsidRPr="00A547A7">
              <w:rPr>
                <w:sz w:val="22"/>
              </w:rPr>
              <w:t xml:space="preserve">, </w:t>
            </w:r>
          </w:p>
        </w:tc>
        <w:tc>
          <w:tcPr>
            <w:tcW w:w="8164" w:type="dxa"/>
            <w:vMerge w:val="restart"/>
          </w:tcPr>
          <w:p w:rsidR="003215B4" w:rsidRPr="00696F67" w:rsidRDefault="003215B4" w:rsidP="004C0E6C">
            <w:pPr>
              <w:rPr>
                <w:b/>
              </w:rPr>
            </w:pPr>
            <w:r w:rsidRPr="00696F67">
              <w:rPr>
                <w:b/>
              </w:rPr>
              <w:t>Key Information</w:t>
            </w:r>
            <w:r w:rsidR="004C0E6C">
              <w:rPr>
                <w:b/>
              </w:rPr>
              <w:t>:</w:t>
            </w:r>
          </w:p>
        </w:tc>
      </w:tr>
      <w:tr w:rsidR="003215B4" w:rsidRPr="00A547A7" w:rsidTr="004C0E6C">
        <w:trPr>
          <w:trHeight w:val="2870"/>
        </w:trPr>
        <w:tc>
          <w:tcPr>
            <w:tcW w:w="2285" w:type="dxa"/>
          </w:tcPr>
          <w:p w:rsidR="003215B4" w:rsidRPr="004C0E6C" w:rsidRDefault="004C0E6C" w:rsidP="00696F67">
            <w:pPr>
              <w:rPr>
                <w:b/>
              </w:rPr>
            </w:pPr>
            <w:r w:rsidRPr="004C0E6C">
              <w:rPr>
                <w:b/>
                <w:sz w:val="22"/>
              </w:rPr>
              <w:t>Vocabulary</w:t>
            </w:r>
          </w:p>
        </w:tc>
        <w:tc>
          <w:tcPr>
            <w:tcW w:w="8164" w:type="dxa"/>
            <w:vMerge/>
          </w:tcPr>
          <w:p w:rsidR="003215B4" w:rsidRPr="00A547A7" w:rsidRDefault="003215B4"/>
        </w:tc>
      </w:tr>
    </w:tbl>
    <w:p w:rsidR="003215B4" w:rsidRDefault="003215B4"/>
    <w:tbl>
      <w:tblPr>
        <w:tblW w:w="1045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5"/>
      </w:tblGrid>
      <w:tr w:rsidR="003215B4" w:rsidRPr="00A547A7" w:rsidTr="00B013B0">
        <w:trPr>
          <w:trHeight w:val="5087"/>
        </w:trPr>
        <w:tc>
          <w:tcPr>
            <w:tcW w:w="10455" w:type="dxa"/>
          </w:tcPr>
          <w:p w:rsidR="003215B4" w:rsidRDefault="00696F67">
            <w:r w:rsidRPr="00696F67">
              <w:rPr>
                <w:b/>
              </w:rPr>
              <w:t>Summary of what you have read</w:t>
            </w:r>
            <w:r w:rsidR="004C0E6C">
              <w:t>:</w:t>
            </w:r>
            <w:r w:rsidR="003215B4" w:rsidRPr="00A547A7">
              <w:t xml:space="preserve"> </w:t>
            </w:r>
          </w:p>
          <w:p w:rsidR="003215B4" w:rsidRDefault="003215B4"/>
          <w:p w:rsidR="003215B4" w:rsidRDefault="003215B4"/>
          <w:p w:rsidR="003215B4" w:rsidRDefault="003215B4"/>
          <w:p w:rsidR="003215B4" w:rsidRDefault="003215B4"/>
          <w:p w:rsidR="003215B4" w:rsidRDefault="003215B4"/>
          <w:p w:rsidR="003215B4" w:rsidRDefault="003215B4"/>
          <w:p w:rsidR="003215B4" w:rsidRDefault="003215B4"/>
          <w:p w:rsidR="00B013B0" w:rsidRDefault="00B013B0"/>
          <w:p w:rsidR="00B013B0" w:rsidRDefault="00B013B0"/>
          <w:p w:rsidR="00B013B0" w:rsidRDefault="00B013B0"/>
          <w:p w:rsidR="00B013B0" w:rsidRDefault="00B013B0"/>
          <w:p w:rsidR="00B013B0" w:rsidRDefault="00B013B0"/>
          <w:p w:rsidR="00B013B0" w:rsidRDefault="00B013B0"/>
          <w:p w:rsidR="00B013B0" w:rsidRDefault="00B013B0"/>
          <w:p w:rsidR="00B013B0" w:rsidRDefault="00B013B0"/>
          <w:p w:rsidR="00B013B0" w:rsidRDefault="00B013B0"/>
          <w:p w:rsidR="00B013B0" w:rsidRDefault="00B013B0"/>
          <w:p w:rsidR="00B013B0" w:rsidRDefault="00B013B0"/>
          <w:p w:rsidR="00B013B0" w:rsidRPr="00A547A7" w:rsidRDefault="00B013B0">
            <w:bookmarkStart w:id="0" w:name="_GoBack"/>
            <w:bookmarkEnd w:id="0"/>
          </w:p>
        </w:tc>
      </w:tr>
    </w:tbl>
    <w:p w:rsidR="003215B4" w:rsidRDefault="003215B4"/>
    <w:sectPr w:rsidR="003215B4" w:rsidSect="004C0E6C">
      <w:pgSz w:w="11900" w:h="16840"/>
      <w:pgMar w:top="28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CF"/>
    <w:rsid w:val="00021E16"/>
    <w:rsid w:val="00056769"/>
    <w:rsid w:val="00115B46"/>
    <w:rsid w:val="00286878"/>
    <w:rsid w:val="003215B4"/>
    <w:rsid w:val="0042109F"/>
    <w:rsid w:val="004C0E6C"/>
    <w:rsid w:val="005023D4"/>
    <w:rsid w:val="00580B95"/>
    <w:rsid w:val="00696F67"/>
    <w:rsid w:val="006D20D3"/>
    <w:rsid w:val="007B4446"/>
    <w:rsid w:val="00831364"/>
    <w:rsid w:val="00A547A7"/>
    <w:rsid w:val="00AC1674"/>
    <w:rsid w:val="00B013B0"/>
    <w:rsid w:val="00C6788D"/>
    <w:rsid w:val="00C96AFC"/>
    <w:rsid w:val="00F222E5"/>
    <w:rsid w:val="00F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6B65A"/>
  <w15:docId w15:val="{BDB52494-2532-4B7A-8CAC-663126F9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36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3535A093</Template>
  <TotalTime>1</TotalTime>
  <Pages>1</Pages>
  <Words>16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PCC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Warner</dc:creator>
  <cp:keywords/>
  <dc:description/>
  <cp:lastModifiedBy>BISHOP Linda [Narrogin Senior High School]</cp:lastModifiedBy>
  <cp:revision>4</cp:revision>
  <dcterms:created xsi:type="dcterms:W3CDTF">2019-11-12T10:46:00Z</dcterms:created>
  <dcterms:modified xsi:type="dcterms:W3CDTF">2020-02-25T22:54:00Z</dcterms:modified>
</cp:coreProperties>
</file>