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F4" w:rsidRPr="00892EF4" w:rsidRDefault="00892EF4" w:rsidP="00892E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92EF4">
        <w:rPr>
          <w:rFonts w:ascii="Arial" w:eastAsia="Times New Roman" w:hAnsi="Arial" w:cs="Arial"/>
          <w:b/>
          <w:sz w:val="20"/>
          <w:szCs w:val="20"/>
        </w:rPr>
        <w:t>Journal Task 2:</w:t>
      </w:r>
      <w:r w:rsidRPr="00892EF4">
        <w:rPr>
          <w:rFonts w:ascii="Arial" w:eastAsia="Times New Roman" w:hAnsi="Arial" w:cs="Arial"/>
          <w:sz w:val="20"/>
          <w:szCs w:val="20"/>
        </w:rPr>
        <w:t xml:space="preserve"> </w:t>
      </w:r>
    </w:p>
    <w:p w:rsidR="004E426F" w:rsidRDefault="00892EF4" w:rsidP="00892EF4">
      <w:pPr>
        <w:rPr>
          <w:rFonts w:ascii="Arial" w:eastAsia="Times New Roman" w:hAnsi="Arial" w:cs="Arial"/>
          <w:sz w:val="20"/>
          <w:szCs w:val="20"/>
        </w:rPr>
      </w:pPr>
      <w:r w:rsidRPr="00892EF4">
        <w:rPr>
          <w:rFonts w:ascii="Arial" w:eastAsia="Times New Roman" w:hAnsi="Arial" w:cs="Arial"/>
          <w:sz w:val="20"/>
          <w:szCs w:val="20"/>
        </w:rPr>
        <w:t>Analysis</w:t>
      </w:r>
      <w:r w:rsidRPr="00892EF4">
        <w:rPr>
          <w:rFonts w:ascii="Arial" w:eastAsia="Times New Roman" w:hAnsi="Arial" w:cs="Arial"/>
          <w:b/>
          <w:sz w:val="20"/>
          <w:szCs w:val="20"/>
        </w:rPr>
        <w:t xml:space="preserve"> of </w:t>
      </w:r>
      <w:r w:rsidRPr="00892EF4">
        <w:rPr>
          <w:rFonts w:ascii="Arial" w:eastAsia="Times New Roman" w:hAnsi="Arial" w:cs="Arial"/>
          <w:sz w:val="20"/>
          <w:szCs w:val="20"/>
        </w:rPr>
        <w:t xml:space="preserve">‘Rom </w:t>
      </w:r>
      <w:proofErr w:type="spellStart"/>
      <w:r w:rsidRPr="00892EF4">
        <w:rPr>
          <w:rFonts w:ascii="Arial" w:eastAsia="Times New Roman" w:hAnsi="Arial" w:cs="Arial"/>
          <w:sz w:val="20"/>
          <w:szCs w:val="20"/>
        </w:rPr>
        <w:t>Watangu</w:t>
      </w:r>
      <w:proofErr w:type="spellEnd"/>
      <w:r w:rsidRPr="00892EF4">
        <w:rPr>
          <w:rFonts w:ascii="Arial" w:eastAsia="Times New Roman" w:hAnsi="Arial" w:cs="Arial"/>
          <w:sz w:val="20"/>
          <w:szCs w:val="20"/>
        </w:rPr>
        <w:t xml:space="preserve">’ by </w:t>
      </w:r>
      <w:proofErr w:type="spellStart"/>
      <w:r w:rsidRPr="00892EF4">
        <w:rPr>
          <w:rFonts w:ascii="Arial" w:eastAsia="Times New Roman" w:hAnsi="Arial" w:cs="Arial"/>
          <w:sz w:val="20"/>
          <w:szCs w:val="20"/>
        </w:rPr>
        <w:t>Galarrwuy</w:t>
      </w:r>
      <w:proofErr w:type="spellEnd"/>
      <w:r w:rsidRPr="00892EF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92EF4">
        <w:rPr>
          <w:rFonts w:ascii="Arial" w:eastAsia="Times New Roman" w:hAnsi="Arial" w:cs="Arial"/>
          <w:sz w:val="20"/>
          <w:szCs w:val="20"/>
        </w:rPr>
        <w:t>Yunupingu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92EF4" w:rsidTr="00892EF4">
        <w:tc>
          <w:tcPr>
            <w:tcW w:w="6974" w:type="dxa"/>
          </w:tcPr>
          <w:p w:rsidR="00892EF4" w:rsidRDefault="00892EF4" w:rsidP="00892EF4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IDEAS</w:t>
            </w:r>
          </w:p>
          <w:p w:rsidR="00892EF4" w:rsidRDefault="00892EF4" w:rsidP="00892EF4">
            <w:pPr>
              <w:spacing w:after="0"/>
              <w:rPr>
                <w:rFonts w:ascii="Calibri" w:hAnsi="Calibri"/>
              </w:rPr>
            </w:pPr>
          </w:p>
          <w:p w:rsidR="00892EF4" w:rsidRDefault="00892EF4" w:rsidP="00892EF4"/>
          <w:p w:rsidR="00FF13B8" w:rsidRDefault="00FF13B8" w:rsidP="00892EF4"/>
          <w:p w:rsidR="00FF13B8" w:rsidRDefault="00FF13B8" w:rsidP="00892EF4"/>
        </w:tc>
        <w:tc>
          <w:tcPr>
            <w:tcW w:w="6974" w:type="dxa"/>
          </w:tcPr>
          <w:p w:rsidR="00892EF4" w:rsidRDefault="00892EF4" w:rsidP="00892EF4"/>
        </w:tc>
      </w:tr>
      <w:tr w:rsidR="00892EF4" w:rsidTr="00892EF4">
        <w:tc>
          <w:tcPr>
            <w:tcW w:w="6974" w:type="dxa"/>
          </w:tcPr>
          <w:p w:rsidR="00892EF4" w:rsidRDefault="00892EF4" w:rsidP="00892E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ARGUMENTS</w:t>
            </w:r>
          </w:p>
          <w:p w:rsidR="00FF13B8" w:rsidRDefault="00FF13B8" w:rsidP="00892EF4">
            <w:pPr>
              <w:rPr>
                <w:rFonts w:ascii="Calibri" w:hAnsi="Calibri"/>
              </w:rPr>
            </w:pPr>
          </w:p>
          <w:p w:rsidR="00FF13B8" w:rsidRDefault="00FF13B8" w:rsidP="00892EF4"/>
          <w:p w:rsidR="00FF13B8" w:rsidRDefault="00FF13B8" w:rsidP="00892EF4"/>
          <w:p w:rsidR="00FF13B8" w:rsidRDefault="00FF13B8" w:rsidP="00892EF4"/>
        </w:tc>
        <w:tc>
          <w:tcPr>
            <w:tcW w:w="6974" w:type="dxa"/>
          </w:tcPr>
          <w:p w:rsidR="00892EF4" w:rsidRDefault="00892EF4" w:rsidP="00892EF4"/>
        </w:tc>
      </w:tr>
      <w:tr w:rsidR="00892EF4" w:rsidTr="00892EF4">
        <w:tc>
          <w:tcPr>
            <w:tcW w:w="6974" w:type="dxa"/>
          </w:tcPr>
          <w:p w:rsidR="00892EF4" w:rsidRDefault="00892EF4" w:rsidP="00892EF4">
            <w:r>
              <w:t>ASSUMPTIONS</w:t>
            </w:r>
          </w:p>
          <w:p w:rsidR="00FF13B8" w:rsidRDefault="00FF13B8" w:rsidP="00892EF4"/>
          <w:p w:rsidR="00FF13B8" w:rsidRDefault="00FF13B8" w:rsidP="00892EF4"/>
          <w:p w:rsidR="00FF13B8" w:rsidRDefault="00FF13B8" w:rsidP="00892EF4"/>
          <w:p w:rsidR="00FF13B8" w:rsidRDefault="00FF13B8" w:rsidP="00892EF4"/>
        </w:tc>
        <w:tc>
          <w:tcPr>
            <w:tcW w:w="6974" w:type="dxa"/>
          </w:tcPr>
          <w:p w:rsidR="00892EF4" w:rsidRDefault="00892EF4" w:rsidP="00892EF4"/>
        </w:tc>
      </w:tr>
      <w:tr w:rsidR="00892EF4" w:rsidTr="00892EF4">
        <w:tc>
          <w:tcPr>
            <w:tcW w:w="6974" w:type="dxa"/>
          </w:tcPr>
          <w:p w:rsidR="00892EF4" w:rsidRDefault="00AC06D3" w:rsidP="00892EF4">
            <w:r>
              <w:t>VALUES</w:t>
            </w:r>
          </w:p>
          <w:p w:rsidR="00FF13B8" w:rsidRDefault="00FF13B8" w:rsidP="00892EF4"/>
          <w:p w:rsidR="00FF13B8" w:rsidRDefault="00FF13B8" w:rsidP="00892EF4"/>
          <w:p w:rsidR="00FF13B8" w:rsidRDefault="00FF13B8" w:rsidP="00892EF4"/>
          <w:p w:rsidR="00FF13B8" w:rsidRDefault="00FF13B8" w:rsidP="00892EF4"/>
          <w:p w:rsidR="00FF13B8" w:rsidRDefault="00FF13B8" w:rsidP="00892EF4"/>
        </w:tc>
        <w:tc>
          <w:tcPr>
            <w:tcW w:w="6974" w:type="dxa"/>
          </w:tcPr>
          <w:p w:rsidR="00892EF4" w:rsidRDefault="00892EF4" w:rsidP="00892EF4"/>
        </w:tc>
      </w:tr>
      <w:tr w:rsidR="00892EF4" w:rsidTr="00892EF4">
        <w:tc>
          <w:tcPr>
            <w:tcW w:w="6974" w:type="dxa"/>
          </w:tcPr>
          <w:p w:rsidR="00892EF4" w:rsidRDefault="00AC06D3" w:rsidP="00892EF4">
            <w:r>
              <w:lastRenderedPageBreak/>
              <w:t>SELECTION of DETAIL</w:t>
            </w:r>
          </w:p>
          <w:p w:rsidR="00FF13B8" w:rsidRDefault="00FF13B8" w:rsidP="00892EF4"/>
          <w:p w:rsidR="00FF13B8" w:rsidRDefault="00FF13B8" w:rsidP="00892EF4"/>
          <w:p w:rsidR="00FF13B8" w:rsidRDefault="00FF13B8" w:rsidP="00892EF4"/>
          <w:p w:rsidR="00FF13B8" w:rsidRDefault="00FF13B8" w:rsidP="00892EF4"/>
        </w:tc>
        <w:tc>
          <w:tcPr>
            <w:tcW w:w="6974" w:type="dxa"/>
          </w:tcPr>
          <w:p w:rsidR="00892EF4" w:rsidRDefault="00892EF4" w:rsidP="00892EF4"/>
        </w:tc>
      </w:tr>
      <w:tr w:rsidR="00892EF4" w:rsidTr="00892EF4">
        <w:tc>
          <w:tcPr>
            <w:tcW w:w="6974" w:type="dxa"/>
          </w:tcPr>
          <w:p w:rsidR="00892EF4" w:rsidRDefault="00AC06D3" w:rsidP="00892EF4">
            <w:r>
              <w:t>STRUCTURE</w:t>
            </w:r>
          </w:p>
          <w:p w:rsidR="00FF13B8" w:rsidRDefault="00FF13B8" w:rsidP="00892EF4"/>
          <w:p w:rsidR="00FF13B8" w:rsidRDefault="00FF13B8" w:rsidP="00892EF4"/>
          <w:p w:rsidR="00FF13B8" w:rsidRDefault="00FF13B8" w:rsidP="00892EF4"/>
        </w:tc>
        <w:tc>
          <w:tcPr>
            <w:tcW w:w="6974" w:type="dxa"/>
          </w:tcPr>
          <w:p w:rsidR="00892EF4" w:rsidRDefault="00892EF4" w:rsidP="00892EF4"/>
        </w:tc>
      </w:tr>
      <w:tr w:rsidR="00892EF4" w:rsidTr="00892EF4">
        <w:tc>
          <w:tcPr>
            <w:tcW w:w="6974" w:type="dxa"/>
          </w:tcPr>
          <w:p w:rsidR="00892EF4" w:rsidRDefault="00AC06D3" w:rsidP="00892EF4">
            <w:r>
              <w:t>AUTHORIAL CONTEXT</w:t>
            </w:r>
          </w:p>
          <w:p w:rsidR="00FF13B8" w:rsidRDefault="00FF13B8" w:rsidP="00892EF4"/>
          <w:p w:rsidR="00FF13B8" w:rsidRDefault="00FF13B8" w:rsidP="00892EF4"/>
          <w:p w:rsidR="00FF13B8" w:rsidRDefault="00FF13B8" w:rsidP="00892EF4"/>
        </w:tc>
        <w:tc>
          <w:tcPr>
            <w:tcW w:w="6974" w:type="dxa"/>
          </w:tcPr>
          <w:p w:rsidR="00892EF4" w:rsidRDefault="00892EF4" w:rsidP="00892EF4"/>
        </w:tc>
      </w:tr>
      <w:tr w:rsidR="00892EF4" w:rsidTr="00892EF4">
        <w:tc>
          <w:tcPr>
            <w:tcW w:w="6974" w:type="dxa"/>
          </w:tcPr>
          <w:p w:rsidR="00892EF4" w:rsidRDefault="00AC06D3" w:rsidP="00892EF4">
            <w:r>
              <w:t>HISTORICAL CONTEXT</w:t>
            </w:r>
          </w:p>
          <w:p w:rsidR="00FF13B8" w:rsidRDefault="00FF13B8" w:rsidP="00892EF4"/>
          <w:p w:rsidR="00FF13B8" w:rsidRDefault="00FF13B8" w:rsidP="00892EF4"/>
          <w:p w:rsidR="00FF13B8" w:rsidRDefault="00FF13B8" w:rsidP="00892EF4"/>
        </w:tc>
        <w:tc>
          <w:tcPr>
            <w:tcW w:w="6974" w:type="dxa"/>
          </w:tcPr>
          <w:p w:rsidR="00892EF4" w:rsidRDefault="00892EF4" w:rsidP="00892EF4"/>
        </w:tc>
      </w:tr>
      <w:tr w:rsidR="00892EF4" w:rsidTr="00892EF4">
        <w:tc>
          <w:tcPr>
            <w:tcW w:w="6974" w:type="dxa"/>
          </w:tcPr>
          <w:p w:rsidR="00892EF4" w:rsidRDefault="00AC06D3" w:rsidP="00892EF4">
            <w:r>
              <w:t>INTERTEXTUAL LINKS</w:t>
            </w:r>
          </w:p>
          <w:p w:rsidR="00FF13B8" w:rsidRDefault="00FF13B8" w:rsidP="00892EF4"/>
          <w:p w:rsidR="00FF13B8" w:rsidRDefault="00FF13B8" w:rsidP="00892EF4"/>
          <w:p w:rsidR="00FF13B8" w:rsidRDefault="00FF13B8" w:rsidP="00892EF4"/>
          <w:p w:rsidR="00FF13B8" w:rsidRDefault="00FF13B8" w:rsidP="00892EF4">
            <w:bookmarkStart w:id="0" w:name="_GoBack"/>
            <w:bookmarkEnd w:id="0"/>
          </w:p>
        </w:tc>
        <w:tc>
          <w:tcPr>
            <w:tcW w:w="6974" w:type="dxa"/>
          </w:tcPr>
          <w:p w:rsidR="00892EF4" w:rsidRDefault="00892EF4" w:rsidP="00892EF4"/>
        </w:tc>
      </w:tr>
    </w:tbl>
    <w:p w:rsidR="00892EF4" w:rsidRDefault="00892EF4" w:rsidP="00892EF4"/>
    <w:sectPr w:rsidR="00892EF4" w:rsidSect="00892EF4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F4"/>
    <w:rsid w:val="004E426F"/>
    <w:rsid w:val="00892EF4"/>
    <w:rsid w:val="00AC06D3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833D"/>
  <w15:chartTrackingRefBased/>
  <w15:docId w15:val="{3503959E-972F-4D8B-8951-E31904AA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E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977BA081</Template>
  <TotalTime>16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3</cp:revision>
  <dcterms:created xsi:type="dcterms:W3CDTF">2020-03-09T00:04:00Z</dcterms:created>
  <dcterms:modified xsi:type="dcterms:W3CDTF">2020-03-09T00:20:00Z</dcterms:modified>
</cp:coreProperties>
</file>