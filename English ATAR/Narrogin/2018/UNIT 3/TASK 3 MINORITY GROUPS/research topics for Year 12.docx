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3E" w:rsidRPr="004E04CE" w:rsidRDefault="00246E3E">
      <w:pPr>
        <w:rPr>
          <w:rFonts w:ascii="Arial" w:hAnsi="Arial" w:cs="Arial"/>
          <w:sz w:val="24"/>
          <w:szCs w:val="24"/>
        </w:rPr>
      </w:pPr>
      <w:r w:rsidRPr="004E04CE">
        <w:rPr>
          <w:rFonts w:ascii="Arial" w:hAnsi="Arial" w:cs="Arial"/>
          <w:sz w:val="24"/>
          <w:szCs w:val="24"/>
        </w:rPr>
        <w:t>EXPLAIN WHAT IS MEANT BY AN ARCHETYPAL NARRATIVE AND EXPLAIN HOW GRAN TORINO RELATES TO THIS STATEMENT.</w:t>
      </w:r>
    </w:p>
    <w:p w:rsidR="00246E3E" w:rsidRPr="004E04CE" w:rsidRDefault="00246E3E" w:rsidP="004E04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4CE">
        <w:rPr>
          <w:rFonts w:ascii="Arial" w:hAnsi="Arial" w:cs="Arial"/>
          <w:sz w:val="24"/>
          <w:szCs w:val="24"/>
        </w:rPr>
        <w:t xml:space="preserve">DEFINE </w:t>
      </w:r>
      <w:r w:rsidR="004E04CE" w:rsidRPr="004E04CE">
        <w:rPr>
          <w:rFonts w:ascii="Arial" w:hAnsi="Arial" w:cs="Arial"/>
          <w:sz w:val="24"/>
          <w:szCs w:val="24"/>
        </w:rPr>
        <w:t xml:space="preserve"> </w:t>
      </w:r>
      <w:r w:rsidRPr="004E04CE">
        <w:rPr>
          <w:rFonts w:ascii="Arial" w:hAnsi="Arial" w:cs="Arial"/>
          <w:sz w:val="24"/>
          <w:szCs w:val="24"/>
        </w:rPr>
        <w:t>IT</w:t>
      </w:r>
    </w:p>
    <w:p w:rsidR="00246E3E" w:rsidRPr="004E04CE" w:rsidRDefault="00246E3E" w:rsidP="004E04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4CE">
        <w:rPr>
          <w:rFonts w:ascii="Arial" w:hAnsi="Arial" w:cs="Arial"/>
          <w:sz w:val="24"/>
          <w:szCs w:val="24"/>
        </w:rPr>
        <w:t>WHERE DID IT ORIGINATE FROM</w:t>
      </w:r>
    </w:p>
    <w:p w:rsidR="00246E3E" w:rsidRPr="004E04CE" w:rsidRDefault="00246E3E" w:rsidP="004E04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4CE">
        <w:rPr>
          <w:rFonts w:ascii="Arial" w:hAnsi="Arial" w:cs="Arial"/>
          <w:sz w:val="24"/>
          <w:szCs w:val="24"/>
        </w:rPr>
        <w:t>EXPLAIN THE HERO ARCHTYPE</w:t>
      </w:r>
    </w:p>
    <w:p w:rsidR="00246E3E" w:rsidRPr="004E04CE" w:rsidRDefault="00246E3E" w:rsidP="004E04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4CE">
        <w:rPr>
          <w:rFonts w:ascii="Arial" w:hAnsi="Arial" w:cs="Arial"/>
          <w:sz w:val="24"/>
          <w:szCs w:val="24"/>
        </w:rPr>
        <w:t>WHAT HERO TRAITS DOES WALT HAVE</w:t>
      </w:r>
    </w:p>
    <w:p w:rsidR="00246E3E" w:rsidRPr="004E04CE" w:rsidRDefault="00246E3E" w:rsidP="007C6632">
      <w:pPr>
        <w:rPr>
          <w:rFonts w:ascii="Arial" w:hAnsi="Arial" w:cs="Arial"/>
          <w:sz w:val="24"/>
          <w:szCs w:val="24"/>
        </w:rPr>
      </w:pPr>
    </w:p>
    <w:p w:rsidR="00246E3E" w:rsidRPr="004E04CE" w:rsidRDefault="00246E3E" w:rsidP="007C6632">
      <w:pPr>
        <w:rPr>
          <w:rFonts w:ascii="Arial" w:hAnsi="Arial" w:cs="Arial"/>
          <w:sz w:val="24"/>
          <w:szCs w:val="24"/>
        </w:rPr>
      </w:pPr>
    </w:p>
    <w:p w:rsidR="00246E3E" w:rsidRPr="004E04CE" w:rsidRDefault="00246E3E" w:rsidP="007C6632">
      <w:pPr>
        <w:rPr>
          <w:rFonts w:ascii="Arial" w:hAnsi="Arial" w:cs="Arial"/>
          <w:sz w:val="24"/>
          <w:szCs w:val="24"/>
        </w:rPr>
      </w:pPr>
      <w:r w:rsidRPr="004E04CE">
        <w:rPr>
          <w:rFonts w:ascii="Arial" w:hAnsi="Arial" w:cs="Arial"/>
          <w:sz w:val="24"/>
          <w:szCs w:val="24"/>
        </w:rPr>
        <w:t xml:space="preserve">WHAT IS JOSEPH CAMPBELL’S HERO’S JOURNEY AND HOW DOES THIS APPLY TO WALT, RELATE THIS TO OTHER TEXTS AND BIBLICAL CONNOTATIONS. </w:t>
      </w:r>
    </w:p>
    <w:p w:rsidR="00246E3E" w:rsidRPr="004E04CE" w:rsidRDefault="00246E3E" w:rsidP="007C6632">
      <w:pPr>
        <w:rPr>
          <w:rFonts w:ascii="Arial" w:hAnsi="Arial" w:cs="Arial"/>
          <w:color w:val="000000"/>
          <w:kern w:val="24"/>
          <w:sz w:val="24"/>
          <w:szCs w:val="24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</w:rPr>
        <w:t>Explore the film Gran Torino as a social comment on the role of religious ideology in society</w:t>
      </w:r>
    </w:p>
    <w:p w:rsidR="00246E3E" w:rsidRPr="004E04CE" w:rsidRDefault="00246E3E" w:rsidP="007C663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  <w:lang w:eastAsia="en-AU"/>
        </w:rPr>
      </w:pPr>
    </w:p>
    <w:p w:rsidR="00246E3E" w:rsidRPr="004E04CE" w:rsidRDefault="00246E3E" w:rsidP="007C663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What is being represented? (</w:t>
      </w:r>
      <w:proofErr w:type="spellStart"/>
      <w:proofErr w:type="gramStart"/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ie</w:t>
      </w:r>
      <w:proofErr w:type="spellEnd"/>
      <w:proofErr w:type="gramEnd"/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. Christianity, religion)</w:t>
      </w:r>
    </w:p>
    <w:p w:rsidR="00246E3E" w:rsidRPr="004E04CE" w:rsidRDefault="00246E3E" w:rsidP="007C6632">
      <w:pPr>
        <w:numPr>
          <w:ilvl w:val="0"/>
          <w:numId w:val="3"/>
        </w:numPr>
        <w:spacing w:after="0" w:line="240" w:lineRule="auto"/>
        <w:ind w:left="1166"/>
        <w:contextualSpacing/>
        <w:textAlignment w:val="baseline"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Christian Ideology</w:t>
      </w:r>
    </w:p>
    <w:p w:rsidR="00246E3E" w:rsidRPr="004E04CE" w:rsidRDefault="00246E3E" w:rsidP="007C6632">
      <w:pPr>
        <w:numPr>
          <w:ilvl w:val="0"/>
          <w:numId w:val="3"/>
        </w:numPr>
        <w:spacing w:after="0" w:line="240" w:lineRule="auto"/>
        <w:ind w:left="1166"/>
        <w:contextualSpacing/>
        <w:textAlignment w:val="baseline"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Shamanism</w:t>
      </w:r>
    </w:p>
    <w:p w:rsidR="00246E3E" w:rsidRPr="004E04CE" w:rsidRDefault="00246E3E" w:rsidP="007C6632">
      <w:pPr>
        <w:numPr>
          <w:ilvl w:val="0"/>
          <w:numId w:val="3"/>
        </w:numPr>
        <w:spacing w:after="0" w:line="240" w:lineRule="auto"/>
        <w:ind w:left="1166"/>
        <w:contextualSpacing/>
        <w:textAlignment w:val="baseline"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Symbolism</w:t>
      </w:r>
    </w:p>
    <w:p w:rsidR="00246E3E" w:rsidRPr="004E04CE" w:rsidRDefault="00246E3E" w:rsidP="007C6632">
      <w:pPr>
        <w:numPr>
          <w:ilvl w:val="0"/>
          <w:numId w:val="3"/>
        </w:numPr>
        <w:spacing w:after="0" w:line="240" w:lineRule="auto"/>
        <w:ind w:left="1166"/>
        <w:contextualSpacing/>
        <w:textAlignment w:val="baseline"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Characterisation</w:t>
      </w:r>
    </w:p>
    <w:p w:rsidR="00246E3E" w:rsidRPr="004E04CE" w:rsidRDefault="00246E3E" w:rsidP="007C6632">
      <w:pPr>
        <w:numPr>
          <w:ilvl w:val="0"/>
          <w:numId w:val="3"/>
        </w:numPr>
        <w:spacing w:after="0" w:line="240" w:lineRule="auto"/>
        <w:ind w:left="1166"/>
        <w:contextualSpacing/>
        <w:textAlignment w:val="baseline"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Other films (The Shawshank Redemption)</w:t>
      </w:r>
    </w:p>
    <w:p w:rsidR="00246E3E" w:rsidRPr="004E04CE" w:rsidRDefault="00246E3E" w:rsidP="007C6632">
      <w:pPr>
        <w:numPr>
          <w:ilvl w:val="0"/>
          <w:numId w:val="3"/>
        </w:numPr>
        <w:spacing w:after="0" w:line="240" w:lineRule="auto"/>
        <w:ind w:left="1166"/>
        <w:contextualSpacing/>
        <w:textAlignment w:val="baseline"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Christianity in society</w:t>
      </w:r>
    </w:p>
    <w:p w:rsidR="00246E3E" w:rsidRPr="004E04CE" w:rsidRDefault="00246E3E" w:rsidP="007C6632">
      <w:pPr>
        <w:numPr>
          <w:ilvl w:val="0"/>
          <w:numId w:val="3"/>
        </w:numPr>
        <w:spacing w:after="0" w:line="240" w:lineRule="auto"/>
        <w:ind w:left="1166"/>
        <w:contextualSpacing/>
        <w:textAlignment w:val="baseline"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 xml:space="preserve">What is the role of Christianity, or any religion and what is </w:t>
      </w:r>
      <w:proofErr w:type="spellStart"/>
      <w:proofErr w:type="gramStart"/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it’s</w:t>
      </w:r>
      <w:proofErr w:type="spellEnd"/>
      <w:proofErr w:type="gramEnd"/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 xml:space="preserve"> impact on society.</w:t>
      </w:r>
    </w:p>
    <w:p w:rsidR="00246E3E" w:rsidRPr="004E04CE" w:rsidRDefault="00246E3E" w:rsidP="007C6632">
      <w:pPr>
        <w:rPr>
          <w:rFonts w:ascii="Arial" w:hAnsi="Arial" w:cs="Arial"/>
          <w:color w:val="000000"/>
          <w:kern w:val="24"/>
          <w:sz w:val="24"/>
          <w:szCs w:val="24"/>
        </w:rPr>
      </w:pPr>
    </w:p>
    <w:p w:rsidR="00246E3E" w:rsidRPr="004E04CE" w:rsidRDefault="00246E3E" w:rsidP="007C6632">
      <w:pPr>
        <w:rPr>
          <w:rFonts w:ascii="Arial" w:hAnsi="Arial" w:cs="Arial"/>
          <w:color w:val="000000"/>
          <w:kern w:val="24"/>
          <w:sz w:val="24"/>
          <w:szCs w:val="24"/>
        </w:rPr>
      </w:pPr>
    </w:p>
    <w:p w:rsidR="004E04CE" w:rsidRPr="004E04CE" w:rsidRDefault="004E04CE" w:rsidP="007C6632">
      <w:pPr>
        <w:rPr>
          <w:rFonts w:ascii="Arial" w:hAnsi="Arial" w:cs="Arial"/>
          <w:color w:val="000000"/>
          <w:kern w:val="24"/>
          <w:sz w:val="24"/>
          <w:szCs w:val="24"/>
        </w:rPr>
      </w:pPr>
    </w:p>
    <w:p w:rsidR="004E04CE" w:rsidRPr="004E04CE" w:rsidRDefault="004E04CE" w:rsidP="007C6632">
      <w:pPr>
        <w:rPr>
          <w:rFonts w:ascii="Arial" w:hAnsi="Arial" w:cs="Arial"/>
          <w:color w:val="000000"/>
          <w:kern w:val="24"/>
          <w:sz w:val="24"/>
          <w:szCs w:val="24"/>
        </w:rPr>
      </w:pPr>
    </w:p>
    <w:p w:rsidR="00246E3E" w:rsidRPr="004E04CE" w:rsidRDefault="00246E3E" w:rsidP="007C6632">
      <w:pPr>
        <w:rPr>
          <w:rFonts w:ascii="Arial" w:hAnsi="Arial" w:cs="Arial"/>
          <w:color w:val="000000"/>
          <w:kern w:val="24"/>
          <w:sz w:val="24"/>
          <w:szCs w:val="24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</w:rPr>
        <w:t>Explore Gran Torino as a social comment on power:</w:t>
      </w:r>
    </w:p>
    <w:p w:rsidR="00246E3E" w:rsidRPr="004E04CE" w:rsidRDefault="00246E3E" w:rsidP="007C6632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Social Class (wealth)</w:t>
      </w:r>
    </w:p>
    <w:p w:rsidR="00246E3E" w:rsidRPr="004E04CE" w:rsidRDefault="00246E3E" w:rsidP="007C6632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Resource Currency (material items such as money, property, food)</w:t>
      </w:r>
    </w:p>
    <w:p w:rsidR="00246E3E" w:rsidRPr="004E04CE" w:rsidRDefault="00246E3E" w:rsidP="007C6632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Expertise (ability, skills)</w:t>
      </w:r>
    </w:p>
    <w:p w:rsidR="00246E3E" w:rsidRPr="004E04CE" w:rsidRDefault="00246E3E" w:rsidP="007C6632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Persuasion</w:t>
      </w:r>
    </w:p>
    <w:p w:rsidR="00246E3E" w:rsidRPr="004E04CE" w:rsidRDefault="00246E3E" w:rsidP="007C6632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Knowledge</w:t>
      </w:r>
    </w:p>
    <w:p w:rsidR="00246E3E" w:rsidRPr="004E04CE" w:rsidRDefault="00246E3E" w:rsidP="007C6632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Celebrity</w:t>
      </w:r>
    </w:p>
    <w:p w:rsidR="00246E3E" w:rsidRPr="004E04CE" w:rsidRDefault="00246E3E" w:rsidP="007C6632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Force (Law)</w:t>
      </w:r>
    </w:p>
    <w:p w:rsidR="00246E3E" w:rsidRPr="004E04CE" w:rsidRDefault="00246E3E" w:rsidP="007C6632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 xml:space="preserve">Religion </w:t>
      </w:r>
    </w:p>
    <w:p w:rsidR="00246E3E" w:rsidRPr="004E04CE" w:rsidRDefault="00246E3E" w:rsidP="007C6632">
      <w:pPr>
        <w:rPr>
          <w:rFonts w:ascii="Arial" w:hAnsi="Arial" w:cs="Arial"/>
          <w:color w:val="000000"/>
          <w:kern w:val="24"/>
          <w:sz w:val="24"/>
          <w:szCs w:val="24"/>
        </w:rPr>
      </w:pPr>
    </w:p>
    <w:p w:rsidR="00246E3E" w:rsidRPr="004E04CE" w:rsidRDefault="00246E3E" w:rsidP="007C6632">
      <w:pPr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4E04CE">
        <w:rPr>
          <w:rFonts w:ascii="Arial" w:eastAsia="Times New Roman" w:hAnsi="Arial" w:cs="Arial"/>
          <w:color w:val="000000"/>
          <w:kern w:val="24"/>
          <w:sz w:val="24"/>
          <w:szCs w:val="24"/>
        </w:rPr>
        <w:lastRenderedPageBreak/>
        <w:t>“Explore the notion of ide</w:t>
      </w:r>
      <w:bookmarkStart w:id="0" w:name="_GoBack"/>
      <w:bookmarkEnd w:id="0"/>
      <w:r w:rsidRPr="004E04C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ntity within the context of social hierarchy in the films studied.” </w:t>
      </w:r>
    </w:p>
    <w:p w:rsidR="00246E3E" w:rsidRPr="004E04CE" w:rsidRDefault="00246E3E" w:rsidP="007C6632">
      <w:pPr>
        <w:pStyle w:val="NormalWeb"/>
        <w:spacing w:before="82" w:beforeAutospacing="0" w:after="0" w:afterAutospacing="0"/>
        <w:rPr>
          <w:rFonts w:ascii="Arial" w:hAnsi="Arial" w:cs="Arial"/>
        </w:rPr>
      </w:pPr>
    </w:p>
    <w:p w:rsidR="00246E3E" w:rsidRPr="004E04CE" w:rsidRDefault="00246E3E" w:rsidP="007C6632">
      <w:pPr>
        <w:pStyle w:val="NormalWeb"/>
        <w:spacing w:before="82" w:beforeAutospacing="0" w:after="0" w:afterAutospacing="0"/>
        <w:rPr>
          <w:rFonts w:ascii="Arial" w:hAnsi="Arial" w:cs="Arial"/>
        </w:rPr>
      </w:pPr>
    </w:p>
    <w:p w:rsidR="00246E3E" w:rsidRPr="004E04CE" w:rsidRDefault="00246E3E" w:rsidP="00315C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  <w:r w:rsidRPr="004E04CE">
        <w:rPr>
          <w:rFonts w:ascii="Arial" w:hAnsi="Arial" w:cs="Arial"/>
          <w:color w:val="000000"/>
          <w:kern w:val="24"/>
        </w:rPr>
        <w:t>EXPLORE THE IDEA OF REDEMPTION IN THE FILMS STUDIED AND ITS IMPACT ON THE CONSTRUCTION OF IDENTITY</w:t>
      </w:r>
    </w:p>
    <w:p w:rsidR="00246E3E" w:rsidRPr="004E04CE" w:rsidRDefault="00246E3E" w:rsidP="00315C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</w:p>
    <w:p w:rsidR="00246E3E" w:rsidRPr="004E04CE" w:rsidRDefault="00246E3E" w:rsidP="00315C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</w:p>
    <w:p w:rsidR="00246E3E" w:rsidRPr="004E04CE" w:rsidRDefault="00246E3E" w:rsidP="00315C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</w:p>
    <w:p w:rsidR="00246E3E" w:rsidRPr="004E04CE" w:rsidRDefault="00246E3E" w:rsidP="00315C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  <w:r w:rsidRPr="004E04CE">
        <w:rPr>
          <w:rFonts w:ascii="Arial" w:hAnsi="Arial" w:cs="Arial"/>
          <w:color w:val="000000"/>
          <w:kern w:val="24"/>
        </w:rPr>
        <w:t>Explore the notion of Biblical references in Gran Torino and explain how it supports the construction of the film.</w:t>
      </w:r>
    </w:p>
    <w:p w:rsidR="00246E3E" w:rsidRPr="004E04CE" w:rsidRDefault="00246E3E" w:rsidP="00315C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</w:p>
    <w:p w:rsidR="004E04CE" w:rsidRPr="004E04CE" w:rsidRDefault="004E04CE" w:rsidP="00315C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</w:p>
    <w:p w:rsidR="00246E3E" w:rsidRPr="004E04CE" w:rsidRDefault="00246E3E" w:rsidP="00315C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  <w:r w:rsidRPr="004E04CE">
        <w:rPr>
          <w:rFonts w:ascii="Arial" w:hAnsi="Arial" w:cs="Arial"/>
          <w:color w:val="000000"/>
          <w:kern w:val="24"/>
        </w:rPr>
        <w:t xml:space="preserve">Explore the notion of Gran Torino as a social comment on the USA and power relationships </w:t>
      </w:r>
    </w:p>
    <w:p w:rsidR="00246E3E" w:rsidRPr="004E04CE" w:rsidRDefault="00246E3E" w:rsidP="00E5260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Social Class (wealth)</w:t>
      </w:r>
    </w:p>
    <w:p w:rsidR="00246E3E" w:rsidRPr="004E04CE" w:rsidRDefault="00246E3E" w:rsidP="00E5260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Resource Currency (material items such as money, property, food)</w:t>
      </w:r>
    </w:p>
    <w:p w:rsidR="00246E3E" w:rsidRPr="004E04CE" w:rsidRDefault="00246E3E" w:rsidP="00E5260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Expertise (ability, skills)</w:t>
      </w:r>
    </w:p>
    <w:p w:rsidR="00246E3E" w:rsidRPr="004E04CE" w:rsidRDefault="00246E3E" w:rsidP="00E5260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Persuasion</w:t>
      </w:r>
    </w:p>
    <w:p w:rsidR="00246E3E" w:rsidRPr="004E04CE" w:rsidRDefault="00246E3E" w:rsidP="00E5260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Knowledge</w:t>
      </w:r>
    </w:p>
    <w:p w:rsidR="00246E3E" w:rsidRPr="004E04CE" w:rsidRDefault="00246E3E" w:rsidP="00E5260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Celebrity</w:t>
      </w:r>
    </w:p>
    <w:p w:rsidR="00246E3E" w:rsidRPr="004E04CE" w:rsidRDefault="00246E3E" w:rsidP="00E5260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Force (Law)</w:t>
      </w:r>
    </w:p>
    <w:p w:rsidR="00246E3E" w:rsidRPr="004E04CE" w:rsidRDefault="00246E3E" w:rsidP="00E5260B">
      <w:pPr>
        <w:numPr>
          <w:ilvl w:val="0"/>
          <w:numId w:val="4"/>
        </w:numPr>
        <w:spacing w:after="0" w:line="240" w:lineRule="auto"/>
        <w:ind w:left="1267"/>
        <w:contextualSpacing/>
        <w:rPr>
          <w:rFonts w:ascii="Arial" w:hAnsi="Arial" w:cs="Arial"/>
          <w:sz w:val="24"/>
          <w:szCs w:val="24"/>
          <w:lang w:eastAsia="en-AU"/>
        </w:rPr>
      </w:pPr>
      <w:r w:rsidRPr="004E04CE">
        <w:rPr>
          <w:rFonts w:ascii="Arial" w:hAnsi="Arial" w:cs="Arial"/>
          <w:color w:val="000000"/>
          <w:kern w:val="24"/>
          <w:sz w:val="24"/>
          <w:szCs w:val="24"/>
          <w:lang w:eastAsia="en-AU"/>
        </w:rPr>
        <w:t>Religion</w:t>
      </w:r>
    </w:p>
    <w:p w:rsidR="00246E3E" w:rsidRPr="004E04CE" w:rsidRDefault="00246E3E" w:rsidP="00315C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kern w:val="24"/>
        </w:rPr>
      </w:pPr>
    </w:p>
    <w:p w:rsidR="00246E3E" w:rsidRPr="004E04CE" w:rsidRDefault="00246E3E" w:rsidP="00315C9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46E3E" w:rsidRPr="004E04CE" w:rsidRDefault="00246E3E" w:rsidP="007C6632">
      <w:pPr>
        <w:pStyle w:val="NormalWeb"/>
        <w:spacing w:before="82" w:beforeAutospacing="0" w:after="0" w:afterAutospacing="0"/>
        <w:rPr>
          <w:rFonts w:ascii="Arial" w:hAnsi="Arial" w:cs="Arial"/>
        </w:rPr>
      </w:pPr>
    </w:p>
    <w:p w:rsidR="00246E3E" w:rsidRPr="004E04CE" w:rsidRDefault="00246E3E" w:rsidP="007C6632">
      <w:pPr>
        <w:rPr>
          <w:rFonts w:ascii="Arial" w:hAnsi="Arial" w:cs="Arial"/>
          <w:sz w:val="24"/>
          <w:szCs w:val="24"/>
        </w:rPr>
      </w:pPr>
    </w:p>
    <w:sectPr w:rsidR="00246E3E" w:rsidRPr="004E04CE" w:rsidSect="0004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BEB"/>
    <w:multiLevelType w:val="hybridMultilevel"/>
    <w:tmpl w:val="521A2B02"/>
    <w:lvl w:ilvl="0" w:tplc="38CC4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A7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A8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EB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C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02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8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E4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6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E14C6D"/>
    <w:multiLevelType w:val="hybridMultilevel"/>
    <w:tmpl w:val="88AA47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203EB9"/>
    <w:multiLevelType w:val="hybridMultilevel"/>
    <w:tmpl w:val="25B61746"/>
    <w:lvl w:ilvl="0" w:tplc="1BD41EA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628DA"/>
    <w:multiLevelType w:val="hybridMultilevel"/>
    <w:tmpl w:val="D28CDD8E"/>
    <w:lvl w:ilvl="0" w:tplc="387A1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60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40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A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E1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AB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A9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48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4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12B4B2C"/>
    <w:multiLevelType w:val="hybridMultilevel"/>
    <w:tmpl w:val="33A807A8"/>
    <w:lvl w:ilvl="0" w:tplc="26784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AB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4E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03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CD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65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AB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E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85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32"/>
    <w:rsid w:val="00041E3B"/>
    <w:rsid w:val="00230F6D"/>
    <w:rsid w:val="00246E3E"/>
    <w:rsid w:val="002E73CA"/>
    <w:rsid w:val="00315C9E"/>
    <w:rsid w:val="004E04CE"/>
    <w:rsid w:val="00715366"/>
    <w:rsid w:val="007C6632"/>
    <w:rsid w:val="00885181"/>
    <w:rsid w:val="00B25485"/>
    <w:rsid w:val="00E5260B"/>
    <w:rsid w:val="00F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3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6632"/>
    <w:pPr>
      <w:ind w:left="720"/>
      <w:contextualSpacing/>
    </w:pPr>
  </w:style>
  <w:style w:type="paragraph" w:styleId="NormalWeb">
    <w:name w:val="Normal (Web)"/>
    <w:basedOn w:val="Normal"/>
    <w:uiPriority w:val="99"/>
    <w:rsid w:val="007C66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3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6632"/>
    <w:pPr>
      <w:ind w:left="720"/>
      <w:contextualSpacing/>
    </w:pPr>
  </w:style>
  <w:style w:type="paragraph" w:styleId="NormalWeb">
    <w:name w:val="Normal (Web)"/>
    <w:basedOn w:val="Normal"/>
    <w:uiPriority w:val="99"/>
    <w:rsid w:val="007C66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2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72354F2E</Template>
  <TotalTime>2</TotalTime>
  <Pages>2</Pages>
  <Words>226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EXPLAIN WHAT IS MEANT BY AN ARCHETYPAL NARRATIVE AND EXPLAIN HOW GRAN TORINO RELATES TO THIS STATEMENT</vt:lpstr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WHAT IS MEANT BY AN ARCHETYPAL NARRATIVE AND EXPLAIN HOW GRAN TORINO RELATES TO THIS STATEMENT</dc:title>
  <dc:creator>DAVIDSON Louise</dc:creator>
  <cp:lastModifiedBy>DAVIDSON Louise</cp:lastModifiedBy>
  <cp:revision>3</cp:revision>
  <dcterms:created xsi:type="dcterms:W3CDTF">2018-02-21T02:43:00Z</dcterms:created>
  <dcterms:modified xsi:type="dcterms:W3CDTF">2018-02-21T06:53:00Z</dcterms:modified>
</cp:coreProperties>
</file>