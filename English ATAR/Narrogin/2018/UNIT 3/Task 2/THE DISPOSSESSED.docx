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BA" w:rsidRDefault="002B09BA" w:rsidP="002B09BA">
      <w:pPr>
        <w:jc w:val="center"/>
        <w:rPr>
          <w:b/>
          <w:u w:val="single"/>
        </w:rPr>
      </w:pPr>
      <w:r w:rsidRPr="002B09BA">
        <w:rPr>
          <w:b/>
          <w:u w:val="single"/>
        </w:rPr>
        <w:t>THE DISPOSSESSED</w:t>
      </w:r>
    </w:p>
    <w:p w:rsidR="002B09BA" w:rsidRDefault="002B09BA" w:rsidP="002B09BA">
      <w:pPr>
        <w:jc w:val="center"/>
        <w:rPr>
          <w:b/>
          <w:u w:val="single"/>
        </w:rPr>
      </w:pPr>
      <w:r w:rsidRPr="002B09BA">
        <w:rPr>
          <w:b/>
          <w:u w:val="single"/>
        </w:rPr>
        <w:t xml:space="preserve"> By </w:t>
      </w:r>
    </w:p>
    <w:p w:rsidR="007055AA" w:rsidRPr="002B09BA" w:rsidRDefault="002B09BA" w:rsidP="002B09BA">
      <w:pPr>
        <w:jc w:val="center"/>
        <w:rPr>
          <w:b/>
          <w:u w:val="single"/>
        </w:rPr>
      </w:pPr>
      <w:proofErr w:type="spellStart"/>
      <w:r w:rsidRPr="002B09BA">
        <w:rPr>
          <w:b/>
          <w:u w:val="single"/>
        </w:rPr>
        <w:t>Oodgeroo</w:t>
      </w:r>
      <w:proofErr w:type="spellEnd"/>
      <w:r w:rsidRPr="002B09BA">
        <w:rPr>
          <w:b/>
          <w:u w:val="single"/>
        </w:rPr>
        <w:t xml:space="preserve"> </w:t>
      </w:r>
      <w:proofErr w:type="spellStart"/>
      <w:r w:rsidRPr="002B09BA">
        <w:rPr>
          <w:b/>
          <w:u w:val="single"/>
        </w:rPr>
        <w:t>Noonuccal</w:t>
      </w:r>
      <w:proofErr w:type="spellEnd"/>
    </w:p>
    <w:p w:rsidR="002B09BA" w:rsidRDefault="002B09BA"/>
    <w:p w:rsidR="002B09BA" w:rsidRDefault="002B09BA" w:rsidP="002B09BA">
      <w:pPr>
        <w:spacing w:after="0"/>
        <w:jc w:val="center"/>
      </w:pPr>
      <w:r>
        <w:t xml:space="preserve">Peace </w:t>
      </w:r>
      <w:proofErr w:type="gramStart"/>
      <w:r>
        <w:t>was  yours</w:t>
      </w:r>
      <w:proofErr w:type="gramEnd"/>
      <w:r>
        <w:t>, Australian man,</w:t>
      </w:r>
    </w:p>
    <w:p w:rsidR="002B09BA" w:rsidRDefault="002B09BA" w:rsidP="002B09BA">
      <w:pPr>
        <w:spacing w:after="0"/>
        <w:jc w:val="center"/>
      </w:pPr>
      <w:r>
        <w:t>With tribal laws you made,</w:t>
      </w:r>
    </w:p>
    <w:p w:rsidR="002B09BA" w:rsidRDefault="002B09BA" w:rsidP="002B09BA">
      <w:pPr>
        <w:spacing w:after="0"/>
        <w:jc w:val="center"/>
      </w:pPr>
      <w:r>
        <w:t>Till white Colonials stole your peace</w:t>
      </w:r>
    </w:p>
    <w:p w:rsidR="002B09BA" w:rsidRDefault="002B09BA" w:rsidP="002B09BA">
      <w:pPr>
        <w:spacing w:after="0"/>
        <w:jc w:val="center"/>
      </w:pPr>
      <w:r>
        <w:t>With rape and murder raid;</w:t>
      </w:r>
    </w:p>
    <w:p w:rsidR="002B09BA" w:rsidRDefault="002B09BA" w:rsidP="002B09BA">
      <w:pPr>
        <w:spacing w:after="0"/>
        <w:jc w:val="center"/>
      </w:pPr>
      <w:r>
        <w:t>They shot and poisoned and enslaved</w:t>
      </w:r>
    </w:p>
    <w:p w:rsidR="002B09BA" w:rsidRDefault="002B09BA" w:rsidP="002B09BA">
      <w:pPr>
        <w:spacing w:after="0"/>
        <w:jc w:val="center"/>
      </w:pPr>
      <w:r>
        <w:t>Until</w:t>
      </w:r>
      <w:bookmarkStart w:id="0" w:name="_GoBack"/>
      <w:bookmarkEnd w:id="0"/>
      <w:r>
        <w:t>, a scattered few,</w:t>
      </w:r>
    </w:p>
    <w:p w:rsidR="002B09BA" w:rsidRDefault="002B09BA" w:rsidP="002B09BA">
      <w:pPr>
        <w:spacing w:after="0"/>
        <w:jc w:val="center"/>
      </w:pPr>
      <w:r>
        <w:t>Only a remnant now remain,</w:t>
      </w:r>
    </w:p>
    <w:p w:rsidR="002B09BA" w:rsidRDefault="002B09BA" w:rsidP="002B09BA">
      <w:pPr>
        <w:spacing w:after="0"/>
        <w:jc w:val="center"/>
      </w:pPr>
      <w:r>
        <w:t>And the heart dies in you.</w:t>
      </w:r>
    </w:p>
    <w:p w:rsidR="002B09BA" w:rsidRDefault="002B09BA" w:rsidP="002B09BA">
      <w:pPr>
        <w:spacing w:after="0"/>
        <w:jc w:val="center"/>
      </w:pPr>
      <w:r>
        <w:t>The white man claimed your hunting groups</w:t>
      </w:r>
    </w:p>
    <w:p w:rsidR="002B09BA" w:rsidRDefault="002B09BA" w:rsidP="002B09BA">
      <w:pPr>
        <w:spacing w:after="0"/>
        <w:jc w:val="center"/>
      </w:pPr>
      <w:r>
        <w:t>And you could not remain</w:t>
      </w:r>
    </w:p>
    <w:p w:rsidR="002B09BA" w:rsidRDefault="002B09BA" w:rsidP="002B09BA">
      <w:pPr>
        <w:spacing w:after="0"/>
        <w:jc w:val="center"/>
      </w:pPr>
      <w:r>
        <w:t>They made you work as menials</w:t>
      </w:r>
    </w:p>
    <w:p w:rsidR="002B09BA" w:rsidRDefault="002B09BA" w:rsidP="002B09BA">
      <w:pPr>
        <w:spacing w:after="0"/>
        <w:jc w:val="center"/>
      </w:pPr>
      <w:r>
        <w:t>For greedy private gain</w:t>
      </w:r>
    </w:p>
    <w:p w:rsidR="002B09BA" w:rsidRDefault="002B09BA" w:rsidP="002B09BA">
      <w:pPr>
        <w:spacing w:after="0"/>
        <w:jc w:val="center"/>
      </w:pPr>
      <w:r>
        <w:t>Your tribes are broken vagrants now</w:t>
      </w:r>
    </w:p>
    <w:p w:rsidR="002B09BA" w:rsidRDefault="002B09BA" w:rsidP="002B09BA">
      <w:pPr>
        <w:spacing w:after="0"/>
        <w:jc w:val="center"/>
      </w:pPr>
      <w:r>
        <w:t>Whenever whites abide,</w:t>
      </w:r>
    </w:p>
    <w:p w:rsidR="002B09BA" w:rsidRDefault="002B09BA" w:rsidP="002B09BA">
      <w:pPr>
        <w:spacing w:after="0"/>
        <w:jc w:val="center"/>
      </w:pPr>
      <w:r>
        <w:t>And justice o of the white man</w:t>
      </w:r>
    </w:p>
    <w:p w:rsidR="002B09BA" w:rsidRDefault="002B09BA" w:rsidP="002B09BA">
      <w:pPr>
        <w:spacing w:after="0"/>
        <w:jc w:val="center"/>
      </w:pPr>
      <w:r>
        <w:t>Means justice to you denied.</w:t>
      </w:r>
    </w:p>
    <w:p w:rsidR="002B09BA" w:rsidRDefault="002B09BA" w:rsidP="002B09BA">
      <w:pPr>
        <w:spacing w:after="0"/>
        <w:jc w:val="center"/>
      </w:pPr>
      <w:r>
        <w:t>They brought you Bibles and disease,</w:t>
      </w:r>
    </w:p>
    <w:p w:rsidR="002B09BA" w:rsidRDefault="002B09BA" w:rsidP="002B09BA">
      <w:pPr>
        <w:spacing w:after="0"/>
        <w:jc w:val="center"/>
      </w:pPr>
      <w:proofErr w:type="gramStart"/>
      <w:r>
        <w:t>The liquor and the gun.</w:t>
      </w:r>
      <w:proofErr w:type="gramEnd"/>
    </w:p>
    <w:p w:rsidR="002B09BA" w:rsidRDefault="002B09BA" w:rsidP="002B09BA">
      <w:pPr>
        <w:spacing w:after="0"/>
        <w:jc w:val="center"/>
      </w:pPr>
      <w:r>
        <w:t>With Christian culture such as these</w:t>
      </w:r>
    </w:p>
    <w:p w:rsidR="002B09BA" w:rsidRDefault="002B09BA" w:rsidP="002B09BA">
      <w:pPr>
        <w:spacing w:after="0"/>
        <w:jc w:val="center"/>
      </w:pPr>
      <w:r>
        <w:t>The white command was won.</w:t>
      </w:r>
    </w:p>
    <w:p w:rsidR="002B09BA" w:rsidRDefault="002B09BA" w:rsidP="002B09BA">
      <w:pPr>
        <w:spacing w:after="0"/>
        <w:jc w:val="center"/>
      </w:pPr>
      <w:r>
        <w:t>A dying race you linger on,</w:t>
      </w:r>
    </w:p>
    <w:p w:rsidR="002B09BA" w:rsidRDefault="002B09BA" w:rsidP="002B09BA">
      <w:pPr>
        <w:spacing w:after="0"/>
        <w:jc w:val="center"/>
      </w:pPr>
      <w:r>
        <w:t>Degraded and oppressed,</w:t>
      </w:r>
    </w:p>
    <w:p w:rsidR="002B09BA" w:rsidRDefault="002B09BA" w:rsidP="002B09BA">
      <w:pPr>
        <w:spacing w:after="0"/>
        <w:jc w:val="center"/>
      </w:pPr>
      <w:r>
        <w:t>Outcasts in your own native land</w:t>
      </w:r>
    </w:p>
    <w:p w:rsidR="002B09BA" w:rsidRDefault="002B09BA" w:rsidP="002B09BA">
      <w:pPr>
        <w:spacing w:after="0"/>
        <w:jc w:val="center"/>
      </w:pPr>
      <w:r>
        <w:t>You are the dispossessed.</w:t>
      </w:r>
    </w:p>
    <w:p w:rsidR="002B09BA" w:rsidRDefault="002B09BA" w:rsidP="002B09BA">
      <w:pPr>
        <w:spacing w:after="0"/>
        <w:jc w:val="center"/>
      </w:pPr>
      <w:r>
        <w:t>When Churches mean a way of life,</w:t>
      </w:r>
    </w:p>
    <w:p w:rsidR="002B09BA" w:rsidRDefault="002B09BA" w:rsidP="002B09BA">
      <w:pPr>
        <w:spacing w:after="0"/>
        <w:jc w:val="center"/>
      </w:pPr>
      <w:r>
        <w:t>As Christians proudly claim,</w:t>
      </w:r>
    </w:p>
    <w:p w:rsidR="002B09BA" w:rsidRDefault="002B09BA" w:rsidP="002B09BA">
      <w:pPr>
        <w:spacing w:after="0"/>
        <w:jc w:val="center"/>
      </w:pPr>
      <w:r>
        <w:t>And when hypocrisy is scorned</w:t>
      </w:r>
    </w:p>
    <w:p w:rsidR="002B09BA" w:rsidRDefault="002B09BA" w:rsidP="002B09BA">
      <w:pPr>
        <w:spacing w:after="0"/>
        <w:jc w:val="center"/>
      </w:pPr>
      <w:r>
        <w:t>And hate is counted shame,</w:t>
      </w:r>
    </w:p>
    <w:p w:rsidR="002B09BA" w:rsidRDefault="002B09BA" w:rsidP="002B09BA">
      <w:pPr>
        <w:spacing w:after="0"/>
        <w:jc w:val="center"/>
      </w:pPr>
      <w:r>
        <w:t>Then only shall intolerance die</w:t>
      </w:r>
    </w:p>
    <w:p w:rsidR="002B09BA" w:rsidRDefault="002B09BA" w:rsidP="002B09BA">
      <w:pPr>
        <w:spacing w:after="0"/>
        <w:jc w:val="center"/>
      </w:pPr>
      <w:r>
        <w:t>And old injustice cease,</w:t>
      </w:r>
    </w:p>
    <w:p w:rsidR="002B09BA" w:rsidRDefault="002B09BA" w:rsidP="002B09BA">
      <w:pPr>
        <w:spacing w:after="0"/>
        <w:jc w:val="center"/>
      </w:pPr>
      <w:r>
        <w:t>And white and dark as brothers find</w:t>
      </w:r>
    </w:p>
    <w:p w:rsidR="002B09BA" w:rsidRDefault="002B09BA" w:rsidP="002B09BA">
      <w:pPr>
        <w:spacing w:after="0"/>
        <w:jc w:val="center"/>
      </w:pPr>
      <w:proofErr w:type="gramStart"/>
      <w:r>
        <w:t>Equality and peace.</w:t>
      </w:r>
      <w:proofErr w:type="gramEnd"/>
    </w:p>
    <w:p w:rsidR="002B09BA" w:rsidRDefault="002B09BA" w:rsidP="002B09BA">
      <w:pPr>
        <w:spacing w:after="0"/>
        <w:jc w:val="center"/>
      </w:pPr>
      <w:r>
        <w:t>But oh, so long the wait has been</w:t>
      </w:r>
    </w:p>
    <w:p w:rsidR="002B09BA" w:rsidRDefault="002B09BA" w:rsidP="002B09BA">
      <w:pPr>
        <w:spacing w:after="0"/>
        <w:jc w:val="center"/>
      </w:pPr>
      <w:r>
        <w:t>So slow the justice due,</w:t>
      </w:r>
    </w:p>
    <w:p w:rsidR="002B09BA" w:rsidRDefault="002B09BA" w:rsidP="002B09BA">
      <w:pPr>
        <w:spacing w:after="0"/>
        <w:jc w:val="center"/>
      </w:pPr>
      <w:r>
        <w:t>Courage decay for want of hope,</w:t>
      </w:r>
    </w:p>
    <w:p w:rsidR="002B09BA" w:rsidRDefault="002B09BA" w:rsidP="002B09BA">
      <w:pPr>
        <w:spacing w:after="0"/>
        <w:jc w:val="center"/>
      </w:pPr>
      <w:r>
        <w:t>And the heart dies in you.</w:t>
      </w:r>
    </w:p>
    <w:sectPr w:rsidR="002B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BA"/>
    <w:rsid w:val="000113B2"/>
    <w:rsid w:val="00027509"/>
    <w:rsid w:val="00045CA7"/>
    <w:rsid w:val="00054322"/>
    <w:rsid w:val="00074B86"/>
    <w:rsid w:val="00172981"/>
    <w:rsid w:val="0017394C"/>
    <w:rsid w:val="00256DF5"/>
    <w:rsid w:val="00295489"/>
    <w:rsid w:val="002B09BA"/>
    <w:rsid w:val="002B0A99"/>
    <w:rsid w:val="002B0F4B"/>
    <w:rsid w:val="002D30D1"/>
    <w:rsid w:val="00344941"/>
    <w:rsid w:val="003C60AB"/>
    <w:rsid w:val="004B1037"/>
    <w:rsid w:val="004C3156"/>
    <w:rsid w:val="004D7919"/>
    <w:rsid w:val="004E0F88"/>
    <w:rsid w:val="006854A2"/>
    <w:rsid w:val="006C3F4A"/>
    <w:rsid w:val="0074619E"/>
    <w:rsid w:val="007B1203"/>
    <w:rsid w:val="009368F8"/>
    <w:rsid w:val="009E0B06"/>
    <w:rsid w:val="00A07697"/>
    <w:rsid w:val="00A65E80"/>
    <w:rsid w:val="00B31A5E"/>
    <w:rsid w:val="00B5750A"/>
    <w:rsid w:val="00C7341A"/>
    <w:rsid w:val="00CF185F"/>
    <w:rsid w:val="00D1300E"/>
    <w:rsid w:val="00DC1AE2"/>
    <w:rsid w:val="00DC7E47"/>
    <w:rsid w:val="00E266B3"/>
    <w:rsid w:val="00E544E4"/>
    <w:rsid w:val="00E661B9"/>
    <w:rsid w:val="00F07260"/>
    <w:rsid w:val="00FA00BC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55D46914</Template>
  <TotalTime>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1</cp:revision>
  <dcterms:created xsi:type="dcterms:W3CDTF">2018-01-31T06:39:00Z</dcterms:created>
  <dcterms:modified xsi:type="dcterms:W3CDTF">2018-01-31T06:45:00Z</dcterms:modified>
</cp:coreProperties>
</file>