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E83" w:rsidRPr="00371E83" w:rsidRDefault="00371E83" w:rsidP="00371E83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424242"/>
          <w:sz w:val="36"/>
          <w:szCs w:val="36"/>
        </w:rPr>
      </w:pPr>
      <w:r w:rsidRPr="00371E83">
        <w:rPr>
          <w:rFonts w:ascii="Arial" w:eastAsia="Times New Roman" w:hAnsi="Arial" w:cs="Arial"/>
          <w:color w:val="424242"/>
          <w:sz w:val="36"/>
          <w:szCs w:val="36"/>
        </w:rPr>
        <w:t>Cast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816"/>
        <w:gridCol w:w="360"/>
        <w:gridCol w:w="5310"/>
      </w:tblGrid>
      <w:tr w:rsidR="00371E83" w:rsidRPr="00371E83" w:rsidTr="00371E83">
        <w:tc>
          <w:tcPr>
            <w:tcW w:w="0" w:type="auto"/>
            <w:gridSpan w:val="4"/>
            <w:tcMar>
              <w:top w:w="18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sz w:val="24"/>
                <w:szCs w:val="24"/>
              </w:rPr>
              <w:t>Cast overview, first billed only:</w:t>
            </w:r>
          </w:p>
        </w:tc>
      </w:tr>
      <w:tr w:rsidR="00371E83" w:rsidRPr="00371E83" w:rsidTr="00371E83">
        <w:tc>
          <w:tcPr>
            <w:tcW w:w="480" w:type="dxa"/>
            <w:shd w:val="clear" w:color="auto" w:fill="F6F6F5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</w:rPr>
              <w:drawing>
                <wp:inline distT="0" distB="0" distL="0" distR="0" wp14:anchorId="19EB503D" wp14:editId="7371EFCD">
                  <wp:extent cx="304800" cy="419100"/>
                  <wp:effectExtent l="0" t="0" r="0" b="0"/>
                  <wp:docPr id="1" name="Picture 1" descr="Crusoe Kurddal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usoe Kurddal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Crusoe </w:t>
              </w:r>
              <w:proofErr w:type="spellStart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>Kurddal</w:t>
              </w:r>
              <w:proofErr w:type="spellEnd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6F6F5"/>
            <w:noWrap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</w:p>
        </w:tc>
        <w:tc>
          <w:tcPr>
            <w:tcW w:w="0" w:type="auto"/>
            <w:shd w:val="clear" w:color="auto" w:fill="F6F6F5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Ridjimiraril</w:t>
            </w:r>
            <w:proofErr w:type="spellEnd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</w:p>
        </w:tc>
      </w:tr>
      <w:tr w:rsidR="00371E83" w:rsidRPr="00371E83" w:rsidTr="00371E83">
        <w:tc>
          <w:tcPr>
            <w:tcW w:w="480" w:type="dxa"/>
            <w:shd w:val="clear" w:color="auto" w:fill="FBFBFB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</w:rPr>
              <w:drawing>
                <wp:inline distT="0" distB="0" distL="0" distR="0" wp14:anchorId="2B990F93" wp14:editId="29F74CC0">
                  <wp:extent cx="304800" cy="419100"/>
                  <wp:effectExtent l="0" t="0" r="0" b="0"/>
                  <wp:docPr id="2" name="Picture 2" descr="Jamie Gulpilil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amie Gulpilil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Jamie </w:t>
              </w:r>
              <w:proofErr w:type="spellStart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>Gulpilil</w:t>
              </w:r>
              <w:proofErr w:type="spellEnd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BFBFB"/>
            <w:noWrap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</w:p>
        </w:tc>
        <w:tc>
          <w:tcPr>
            <w:tcW w:w="0" w:type="auto"/>
            <w:shd w:val="clear" w:color="auto" w:fill="FBFBFB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Dayindi</w:t>
            </w:r>
            <w:proofErr w:type="spellEnd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/ </w:t>
            </w:r>
            <w:proofErr w:type="spellStart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Yeeralparil</w:t>
            </w:r>
            <w:proofErr w:type="spellEnd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(as Jamie </w:t>
            </w:r>
            <w:proofErr w:type="spellStart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Dayindi</w:t>
            </w:r>
            <w:proofErr w:type="spellEnd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Gulpilil</w:t>
            </w:r>
            <w:proofErr w:type="spellEnd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Dalaithngu</w:t>
            </w:r>
            <w:proofErr w:type="spellEnd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) </w:t>
            </w:r>
          </w:p>
        </w:tc>
      </w:tr>
      <w:tr w:rsidR="00371E83" w:rsidRPr="00371E83" w:rsidTr="00371E83">
        <w:tc>
          <w:tcPr>
            <w:tcW w:w="480" w:type="dxa"/>
            <w:shd w:val="clear" w:color="auto" w:fill="F6F6F5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</w:rPr>
              <w:drawing>
                <wp:inline distT="0" distB="0" distL="0" distR="0" wp14:anchorId="518A72B9" wp14:editId="47601612">
                  <wp:extent cx="304800" cy="419100"/>
                  <wp:effectExtent l="0" t="0" r="0" b="0"/>
                  <wp:docPr id="3" name="Picture 3" descr="Richard Birrinbirrin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ichard Birrinbirrin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Richard </w:t>
              </w:r>
              <w:proofErr w:type="spellStart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>Birrinbirrin</w:t>
              </w:r>
              <w:proofErr w:type="spellEnd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6F6F5"/>
            <w:noWrap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</w:p>
        </w:tc>
        <w:tc>
          <w:tcPr>
            <w:tcW w:w="0" w:type="auto"/>
            <w:shd w:val="clear" w:color="auto" w:fill="F6F6F5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Birrinbirrin</w:t>
            </w:r>
            <w:proofErr w:type="spellEnd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</w:p>
        </w:tc>
      </w:tr>
      <w:tr w:rsidR="00371E83" w:rsidRPr="00371E83" w:rsidTr="00371E83">
        <w:tc>
          <w:tcPr>
            <w:tcW w:w="480" w:type="dxa"/>
            <w:shd w:val="clear" w:color="auto" w:fill="FBFBFB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</w:rPr>
              <w:drawing>
                <wp:inline distT="0" distB="0" distL="0" distR="0" wp14:anchorId="3E1B3202" wp14:editId="345A3FC8">
                  <wp:extent cx="304800" cy="419100"/>
                  <wp:effectExtent l="0" t="0" r="0" b="0"/>
                  <wp:docPr id="4" name="Picture 4" descr="Peter Minygululu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eter Minygululu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Peter </w:t>
              </w:r>
              <w:proofErr w:type="spellStart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>Minygululu</w:t>
              </w:r>
              <w:proofErr w:type="spellEnd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BFBFB"/>
            <w:noWrap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</w:p>
        </w:tc>
        <w:tc>
          <w:tcPr>
            <w:tcW w:w="0" w:type="auto"/>
            <w:shd w:val="clear" w:color="auto" w:fill="FBFBFB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Minygululu</w:t>
            </w:r>
            <w:proofErr w:type="spellEnd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</w:p>
        </w:tc>
      </w:tr>
      <w:tr w:rsidR="00371E83" w:rsidRPr="00371E83" w:rsidTr="00371E83">
        <w:tc>
          <w:tcPr>
            <w:tcW w:w="480" w:type="dxa"/>
            <w:shd w:val="clear" w:color="auto" w:fill="F6F6F5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</w:rPr>
              <w:drawing>
                <wp:inline distT="0" distB="0" distL="0" distR="0" wp14:anchorId="5F4793CE" wp14:editId="57FE3986">
                  <wp:extent cx="304800" cy="419100"/>
                  <wp:effectExtent l="0" t="0" r="0" b="0"/>
                  <wp:docPr id="5" name="Picture 5" descr="Frances Djulibi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rances Djulibi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Frances </w:t>
              </w:r>
              <w:proofErr w:type="spellStart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>Djulibing</w:t>
              </w:r>
              <w:proofErr w:type="spellEnd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6F6F5"/>
            <w:noWrap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</w:p>
        </w:tc>
        <w:tc>
          <w:tcPr>
            <w:tcW w:w="0" w:type="auto"/>
            <w:shd w:val="clear" w:color="auto" w:fill="F6F6F5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Nowalingu</w:t>
            </w:r>
            <w:proofErr w:type="spellEnd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</w:p>
        </w:tc>
      </w:tr>
      <w:tr w:rsidR="00371E83" w:rsidRPr="00371E83" w:rsidTr="00371E83">
        <w:tc>
          <w:tcPr>
            <w:tcW w:w="480" w:type="dxa"/>
            <w:shd w:val="clear" w:color="auto" w:fill="FBFBFB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</w:rPr>
              <w:drawing>
                <wp:inline distT="0" distB="0" distL="0" distR="0" wp14:anchorId="6D38A56D" wp14:editId="312F3438">
                  <wp:extent cx="304800" cy="419100"/>
                  <wp:effectExtent l="0" t="0" r="0" b="0"/>
                  <wp:docPr id="6" name="Picture 6" descr="David Gulpilil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vid Gulpilil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David </w:t>
              </w:r>
              <w:proofErr w:type="spellStart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>Gulpilil</w:t>
              </w:r>
              <w:proofErr w:type="spellEnd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BFBFB"/>
            <w:noWrap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</w:p>
        </w:tc>
        <w:tc>
          <w:tcPr>
            <w:tcW w:w="0" w:type="auto"/>
            <w:shd w:val="clear" w:color="auto" w:fill="FBFBFB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hyperlink r:id="rId19" w:history="1"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>The Storyteller</w:t>
              </w:r>
            </w:hyperlink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(as David </w:t>
            </w:r>
            <w:proofErr w:type="spellStart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Gulpilil</w:t>
            </w:r>
            <w:proofErr w:type="spellEnd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Ridjimiraril</w:t>
            </w:r>
            <w:proofErr w:type="spellEnd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Dalaithngu</w:t>
            </w:r>
            <w:proofErr w:type="spellEnd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) </w:t>
            </w:r>
          </w:p>
        </w:tc>
      </w:tr>
      <w:tr w:rsidR="00371E83" w:rsidRPr="00371E83" w:rsidTr="00371E83">
        <w:tc>
          <w:tcPr>
            <w:tcW w:w="480" w:type="dxa"/>
            <w:shd w:val="clear" w:color="auto" w:fill="F6F6F5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</w:rPr>
              <w:drawing>
                <wp:inline distT="0" distB="0" distL="0" distR="0" wp14:anchorId="1A62FF04" wp14:editId="62DDFCF7">
                  <wp:extent cx="304800" cy="419100"/>
                  <wp:effectExtent l="0" t="0" r="0" b="0"/>
                  <wp:docPr id="7" name="Picture 7" descr="Sonia Djarrabalminym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onia Djarrabalminym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Sonia </w:t>
              </w:r>
              <w:proofErr w:type="spellStart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>Djarrabalminym</w:t>
              </w:r>
              <w:proofErr w:type="spellEnd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6F6F5"/>
            <w:noWrap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</w:p>
        </w:tc>
        <w:tc>
          <w:tcPr>
            <w:tcW w:w="0" w:type="auto"/>
            <w:shd w:val="clear" w:color="auto" w:fill="F6F6F5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Banalandju</w:t>
            </w:r>
            <w:proofErr w:type="spellEnd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</w:p>
        </w:tc>
      </w:tr>
      <w:tr w:rsidR="00371E83" w:rsidRPr="00371E83" w:rsidTr="00371E83">
        <w:tc>
          <w:tcPr>
            <w:tcW w:w="480" w:type="dxa"/>
            <w:shd w:val="clear" w:color="auto" w:fill="FBFBFB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</w:rPr>
              <w:drawing>
                <wp:inline distT="0" distB="0" distL="0" distR="0" wp14:anchorId="0EC42B76" wp14:editId="16C3FE20">
                  <wp:extent cx="304800" cy="419100"/>
                  <wp:effectExtent l="0" t="0" r="0" b="0"/>
                  <wp:docPr id="8" name="Picture 8" descr="Cassandra Malangarri Baker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ssandra Malangarri Baker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Cassandra </w:t>
              </w:r>
              <w:proofErr w:type="spellStart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>Malangarri</w:t>
              </w:r>
              <w:proofErr w:type="spellEnd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 Baker </w:t>
              </w:r>
            </w:hyperlink>
          </w:p>
        </w:tc>
        <w:tc>
          <w:tcPr>
            <w:tcW w:w="0" w:type="auto"/>
            <w:shd w:val="clear" w:color="auto" w:fill="FBFBFB"/>
            <w:noWrap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</w:p>
        </w:tc>
        <w:tc>
          <w:tcPr>
            <w:tcW w:w="0" w:type="auto"/>
            <w:shd w:val="clear" w:color="auto" w:fill="FBFBFB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Munandjarra</w:t>
            </w:r>
            <w:proofErr w:type="spellEnd"/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</w:p>
        </w:tc>
      </w:tr>
      <w:tr w:rsidR="00371E83" w:rsidRPr="00371E83" w:rsidTr="00371E83">
        <w:tc>
          <w:tcPr>
            <w:tcW w:w="480" w:type="dxa"/>
            <w:shd w:val="clear" w:color="auto" w:fill="F6F6F5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</w:rPr>
              <w:drawing>
                <wp:inline distT="0" distB="0" distL="0" distR="0" wp14:anchorId="52E3039A" wp14:editId="6A0E14AB">
                  <wp:extent cx="304800" cy="419100"/>
                  <wp:effectExtent l="0" t="0" r="0" b="0"/>
                  <wp:docPr id="9" name="Picture 9" descr="Philip Gudthaykudthay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hilip Gudthaykudthay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Philip </w:t>
              </w:r>
              <w:proofErr w:type="spellStart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>Gudthaykudthay</w:t>
              </w:r>
              <w:proofErr w:type="spellEnd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6F6F5"/>
            <w:noWrap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</w:p>
        </w:tc>
        <w:tc>
          <w:tcPr>
            <w:tcW w:w="0" w:type="auto"/>
            <w:shd w:val="clear" w:color="auto" w:fill="F6F6F5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The Sorcerer </w:t>
            </w:r>
          </w:p>
        </w:tc>
      </w:tr>
      <w:tr w:rsidR="00371E83" w:rsidRPr="00371E83" w:rsidTr="00371E83">
        <w:tc>
          <w:tcPr>
            <w:tcW w:w="480" w:type="dxa"/>
            <w:shd w:val="clear" w:color="auto" w:fill="FBFBFB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</w:rPr>
              <w:drawing>
                <wp:inline distT="0" distB="0" distL="0" distR="0" wp14:anchorId="00B3D07F" wp14:editId="0D52367C">
                  <wp:extent cx="304800" cy="419100"/>
                  <wp:effectExtent l="0" t="0" r="0" b="0"/>
                  <wp:docPr id="10" name="Picture 10" descr="Peter Djigirr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eter Djigirr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Peter </w:t>
              </w:r>
              <w:proofErr w:type="spellStart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>Djigirr</w:t>
              </w:r>
              <w:proofErr w:type="spellEnd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BFBFB"/>
            <w:noWrap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</w:p>
        </w:tc>
        <w:tc>
          <w:tcPr>
            <w:tcW w:w="0" w:type="auto"/>
            <w:shd w:val="clear" w:color="auto" w:fill="FBFBFB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hyperlink r:id="rId28" w:history="1"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>Canoeist</w:t>
              </w:r>
            </w:hyperlink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/ </w:t>
            </w:r>
            <w:hyperlink r:id="rId29" w:history="1"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>The Victim</w:t>
              </w:r>
            </w:hyperlink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/ </w:t>
            </w:r>
            <w:hyperlink r:id="rId30" w:history="1"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>Warrior</w:t>
              </w:r>
            </w:hyperlink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</w:p>
        </w:tc>
      </w:tr>
      <w:tr w:rsidR="00371E83" w:rsidRPr="00371E83" w:rsidTr="00371E83">
        <w:tc>
          <w:tcPr>
            <w:tcW w:w="480" w:type="dxa"/>
            <w:shd w:val="clear" w:color="auto" w:fill="F6F6F5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</w:rPr>
              <w:drawing>
                <wp:inline distT="0" distB="0" distL="0" distR="0" wp14:anchorId="1F76C1F8" wp14:editId="29FC14F2">
                  <wp:extent cx="304800" cy="419100"/>
                  <wp:effectExtent l="0" t="0" r="0" b="0"/>
                  <wp:docPr id="11" name="Picture 11" descr="Michael Dawu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ichael Dawu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Michael </w:t>
              </w:r>
              <w:proofErr w:type="spellStart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>Dawu</w:t>
              </w:r>
              <w:proofErr w:type="spellEnd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6F6F5"/>
            <w:noWrap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</w:p>
        </w:tc>
        <w:tc>
          <w:tcPr>
            <w:tcW w:w="0" w:type="auto"/>
            <w:shd w:val="clear" w:color="auto" w:fill="F6F6F5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Canoeist / The Stranger </w:t>
            </w:r>
          </w:p>
        </w:tc>
      </w:tr>
      <w:tr w:rsidR="00371E83" w:rsidRPr="00371E83" w:rsidTr="00371E83">
        <w:tc>
          <w:tcPr>
            <w:tcW w:w="480" w:type="dxa"/>
            <w:shd w:val="clear" w:color="auto" w:fill="FBFBFB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</w:rPr>
              <w:drawing>
                <wp:inline distT="0" distB="0" distL="0" distR="0" wp14:anchorId="436A36BE" wp14:editId="5CC2F834">
                  <wp:extent cx="304800" cy="419100"/>
                  <wp:effectExtent l="0" t="0" r="0" b="0"/>
                  <wp:docPr id="12" name="Picture 12" descr="Bobby Bunungurr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Bobby Bunungurr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Bobby </w:t>
              </w:r>
              <w:proofErr w:type="spellStart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>Bunungurr</w:t>
              </w:r>
              <w:proofErr w:type="spellEnd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BFBFB"/>
            <w:noWrap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</w:p>
        </w:tc>
        <w:tc>
          <w:tcPr>
            <w:tcW w:w="0" w:type="auto"/>
            <w:shd w:val="clear" w:color="auto" w:fill="FBFBFB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Canoeist / Uncle </w:t>
            </w:r>
          </w:p>
        </w:tc>
      </w:tr>
      <w:tr w:rsidR="00371E83" w:rsidRPr="00371E83" w:rsidTr="00371E83">
        <w:tc>
          <w:tcPr>
            <w:tcW w:w="480" w:type="dxa"/>
            <w:shd w:val="clear" w:color="auto" w:fill="F6F6F5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</w:rPr>
              <w:drawing>
                <wp:inline distT="0" distB="0" distL="0" distR="0" wp14:anchorId="7B52ACF6" wp14:editId="2DC25513">
                  <wp:extent cx="304800" cy="419100"/>
                  <wp:effectExtent l="0" t="0" r="0" b="0"/>
                  <wp:docPr id="13" name="Picture 13" descr="Johnny Buniyira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Johnny Buniyira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Johnny </w:t>
              </w:r>
              <w:proofErr w:type="spellStart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>Buniyira</w:t>
              </w:r>
              <w:proofErr w:type="spellEnd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6F6F5"/>
            <w:noWrap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</w:p>
        </w:tc>
        <w:tc>
          <w:tcPr>
            <w:tcW w:w="0" w:type="auto"/>
            <w:shd w:val="clear" w:color="auto" w:fill="F6F6F5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Canoeist / Warrior </w:t>
            </w:r>
          </w:p>
        </w:tc>
      </w:tr>
      <w:tr w:rsidR="00371E83" w:rsidRPr="00371E83" w:rsidTr="00371E83">
        <w:tc>
          <w:tcPr>
            <w:tcW w:w="480" w:type="dxa"/>
            <w:shd w:val="clear" w:color="auto" w:fill="FBFBFB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</w:rPr>
              <w:drawing>
                <wp:inline distT="0" distB="0" distL="0" distR="0" wp14:anchorId="5CF7A124" wp14:editId="22EDCD4D">
                  <wp:extent cx="304800" cy="419100"/>
                  <wp:effectExtent l="0" t="0" r="0" b="0"/>
                  <wp:docPr id="14" name="Picture 14" descr="Billy Black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illy Black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Billy Black </w:t>
              </w:r>
            </w:hyperlink>
          </w:p>
        </w:tc>
        <w:tc>
          <w:tcPr>
            <w:tcW w:w="0" w:type="auto"/>
            <w:shd w:val="clear" w:color="auto" w:fill="FBFBFB"/>
            <w:noWrap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</w:p>
        </w:tc>
        <w:tc>
          <w:tcPr>
            <w:tcW w:w="0" w:type="auto"/>
            <w:shd w:val="clear" w:color="auto" w:fill="FBFBFB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Canoeist / Warrior </w:t>
            </w:r>
          </w:p>
        </w:tc>
      </w:tr>
      <w:tr w:rsidR="00371E83" w:rsidRPr="00371E83" w:rsidTr="00371E83">
        <w:tc>
          <w:tcPr>
            <w:tcW w:w="480" w:type="dxa"/>
            <w:shd w:val="clear" w:color="auto" w:fill="F6F6F5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</w:rPr>
              <w:drawing>
                <wp:inline distT="0" distB="0" distL="0" distR="0" wp14:anchorId="2F57B224" wp14:editId="5259E120">
                  <wp:extent cx="304800" cy="419100"/>
                  <wp:effectExtent l="0" t="0" r="0" b="0"/>
                  <wp:docPr id="15" name="Picture 15" descr="Steven Wilinydjanu Maliburr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even Wilinydjanu Maliburr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Steven </w:t>
              </w:r>
              <w:proofErr w:type="spellStart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>Wilinydjanu</w:t>
              </w:r>
              <w:proofErr w:type="spellEnd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 </w:t>
              </w:r>
              <w:proofErr w:type="spellStart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>Maliburr</w:t>
              </w:r>
              <w:proofErr w:type="spellEnd"/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6F6F5"/>
            <w:noWrap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</w:p>
        </w:tc>
        <w:tc>
          <w:tcPr>
            <w:tcW w:w="0" w:type="auto"/>
            <w:shd w:val="clear" w:color="auto" w:fill="F6F6F5"/>
            <w:tcMar>
              <w:top w:w="6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71E83" w:rsidRPr="00371E83" w:rsidRDefault="00371E83" w:rsidP="00371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hyperlink r:id="rId41" w:history="1"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>Canoeist</w:t>
              </w:r>
            </w:hyperlink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/ </w:t>
            </w:r>
            <w:hyperlink r:id="rId42" w:history="1">
              <w:r w:rsidRPr="00371E83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</w:rPr>
                <w:t>Warrior</w:t>
              </w:r>
            </w:hyperlink>
            <w:r w:rsidRPr="00371E8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</w:p>
        </w:tc>
      </w:tr>
    </w:tbl>
    <w:p w:rsidR="007055AA" w:rsidRDefault="00F6648A">
      <w:bookmarkStart w:id="0" w:name="_GoBack"/>
      <w:bookmarkEnd w:id="0"/>
    </w:p>
    <w:sectPr w:rsidR="00705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E83"/>
    <w:rsid w:val="000113B2"/>
    <w:rsid w:val="00027509"/>
    <w:rsid w:val="00045CA7"/>
    <w:rsid w:val="00054322"/>
    <w:rsid w:val="00074B86"/>
    <w:rsid w:val="00172981"/>
    <w:rsid w:val="0017394C"/>
    <w:rsid w:val="00256DF5"/>
    <w:rsid w:val="00295489"/>
    <w:rsid w:val="002B0A99"/>
    <w:rsid w:val="002B0F4B"/>
    <w:rsid w:val="002D30D1"/>
    <w:rsid w:val="00344941"/>
    <w:rsid w:val="00371E83"/>
    <w:rsid w:val="003C60AB"/>
    <w:rsid w:val="004B1037"/>
    <w:rsid w:val="004C3156"/>
    <w:rsid w:val="004D7919"/>
    <w:rsid w:val="004E0F88"/>
    <w:rsid w:val="006854A2"/>
    <w:rsid w:val="006C3F4A"/>
    <w:rsid w:val="0074619E"/>
    <w:rsid w:val="007B1203"/>
    <w:rsid w:val="009368F8"/>
    <w:rsid w:val="009E0B06"/>
    <w:rsid w:val="00A07697"/>
    <w:rsid w:val="00A65E80"/>
    <w:rsid w:val="00B31A5E"/>
    <w:rsid w:val="00B5750A"/>
    <w:rsid w:val="00C7341A"/>
    <w:rsid w:val="00CF185F"/>
    <w:rsid w:val="00D1300E"/>
    <w:rsid w:val="00DC1AE2"/>
    <w:rsid w:val="00DC7E47"/>
    <w:rsid w:val="00E266B3"/>
    <w:rsid w:val="00E544E4"/>
    <w:rsid w:val="00E661B9"/>
    <w:rsid w:val="00F07260"/>
    <w:rsid w:val="00FA00BC"/>
    <w:rsid w:val="00F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86524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77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34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5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67600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single" w:sz="6" w:space="15" w:color="CCCCCC"/>
                                <w:left w:val="single" w:sz="6" w:space="9" w:color="E8E8E8"/>
                                <w:bottom w:val="single" w:sz="6" w:space="8" w:color="E8E8E8"/>
                                <w:right w:val="single" w:sz="6" w:space="9" w:color="E8E8E8"/>
                              </w:divBdr>
                              <w:divsChild>
                                <w:div w:id="43610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58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03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39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58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73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60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44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68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38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80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51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69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59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8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db.com/name/nm1959149/?ref_=tt_cl_i2" TargetMode="External"/><Relationship Id="rId13" Type="http://schemas.openxmlformats.org/officeDocument/2006/relationships/hyperlink" Target="http://www.imdb.com/name/nm2379052/?ref_=tt_cl_t4" TargetMode="External"/><Relationship Id="rId18" Type="http://schemas.openxmlformats.org/officeDocument/2006/relationships/hyperlink" Target="http://www.imdb.com/name/nm0347858/?ref_=tt_cl_t6" TargetMode="External"/><Relationship Id="rId26" Type="http://schemas.openxmlformats.org/officeDocument/2006/relationships/hyperlink" Target="http://www.imdb.com/name/nm1992722/?ref_=tt_cl_i10" TargetMode="External"/><Relationship Id="rId39" Type="http://schemas.openxmlformats.org/officeDocument/2006/relationships/hyperlink" Target="http://www.imdb.com/name/nm2917104/?ref_=tt_cl_i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mdb.com/name/nm2917667/?ref_=tt_cl_t7" TargetMode="External"/><Relationship Id="rId34" Type="http://schemas.openxmlformats.org/officeDocument/2006/relationships/hyperlink" Target="http://www.imdb.com/name/nm2916961/?ref_=tt_cl_t12" TargetMode="External"/><Relationship Id="rId42" Type="http://schemas.openxmlformats.org/officeDocument/2006/relationships/hyperlink" Target="http://www.imdb.com/title/tt0466399/characters/nm2917104?ref_=tt_cl_t15" TargetMode="External"/><Relationship Id="rId7" Type="http://schemas.openxmlformats.org/officeDocument/2006/relationships/hyperlink" Target="http://www.imdb.com/name/nm1992004/?ref_=tt_cl_t1" TargetMode="External"/><Relationship Id="rId12" Type="http://schemas.openxmlformats.org/officeDocument/2006/relationships/hyperlink" Target="http://www.imdb.com/name/nm2379052/?ref_=tt_cl_i4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www.imdb.com/name/nm2916560/?ref_=tt_cl_t9" TargetMode="External"/><Relationship Id="rId33" Type="http://schemas.openxmlformats.org/officeDocument/2006/relationships/hyperlink" Target="http://www.imdb.com/name/nm2916961/?ref_=tt_cl_i12" TargetMode="External"/><Relationship Id="rId38" Type="http://schemas.openxmlformats.org/officeDocument/2006/relationships/hyperlink" Target="http://www.imdb.com/name/nm3231008/?ref_=tt_cl_t1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imdb.com/name/nm0347858/?ref_=tt_cl_i6" TargetMode="External"/><Relationship Id="rId20" Type="http://schemas.openxmlformats.org/officeDocument/2006/relationships/hyperlink" Target="http://www.imdb.com/name/nm2917667/?ref_=tt_cl_i7" TargetMode="External"/><Relationship Id="rId29" Type="http://schemas.openxmlformats.org/officeDocument/2006/relationships/hyperlink" Target="http://www.imdb.com/title/tt0466399/characters/nm1992722?ref_=tt_cl_t10" TargetMode="External"/><Relationship Id="rId41" Type="http://schemas.openxmlformats.org/officeDocument/2006/relationships/hyperlink" Target="http://www.imdb.com/title/tt0466399/characters/nm2917104?ref_=tt_cl_t15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imdb.com/name/nm1962641/?ref_=tt_cl_t3" TargetMode="External"/><Relationship Id="rId24" Type="http://schemas.openxmlformats.org/officeDocument/2006/relationships/hyperlink" Target="http://www.imdb.com/name/nm2916560/?ref_=tt_cl_i9" TargetMode="External"/><Relationship Id="rId32" Type="http://schemas.openxmlformats.org/officeDocument/2006/relationships/hyperlink" Target="http://www.imdb.com/name/nm2690783/?ref_=tt_cl_t11" TargetMode="External"/><Relationship Id="rId37" Type="http://schemas.openxmlformats.org/officeDocument/2006/relationships/hyperlink" Target="http://www.imdb.com/name/nm3231008/?ref_=tt_cl_i14" TargetMode="External"/><Relationship Id="rId40" Type="http://schemas.openxmlformats.org/officeDocument/2006/relationships/hyperlink" Target="http://www.imdb.com/name/nm2917104/?ref_=tt_cl_t15" TargetMode="External"/><Relationship Id="rId5" Type="http://schemas.openxmlformats.org/officeDocument/2006/relationships/hyperlink" Target="http://www.imdb.com/name/nm1992004/?ref_=tt_cl_i1" TargetMode="External"/><Relationship Id="rId15" Type="http://schemas.openxmlformats.org/officeDocument/2006/relationships/hyperlink" Target="http://www.imdb.com/name/nm1988401/?ref_=tt_cl_t5" TargetMode="External"/><Relationship Id="rId23" Type="http://schemas.openxmlformats.org/officeDocument/2006/relationships/hyperlink" Target="http://www.imdb.com/name/nm2917785/?ref_=tt_cl_t8" TargetMode="External"/><Relationship Id="rId28" Type="http://schemas.openxmlformats.org/officeDocument/2006/relationships/hyperlink" Target="http://www.imdb.com/title/tt0466399/characters/nm1992722?ref_=tt_cl_t10" TargetMode="External"/><Relationship Id="rId36" Type="http://schemas.openxmlformats.org/officeDocument/2006/relationships/hyperlink" Target="http://www.imdb.com/name/nm1993635/?ref_=tt_cl_t13" TargetMode="External"/><Relationship Id="rId10" Type="http://schemas.openxmlformats.org/officeDocument/2006/relationships/hyperlink" Target="http://www.imdb.com/name/nm1962641/?ref_=tt_cl_i3" TargetMode="External"/><Relationship Id="rId19" Type="http://schemas.openxmlformats.org/officeDocument/2006/relationships/hyperlink" Target="http://www.imdb.com/title/tt0466399/characters/nm0347858?ref_=tt_cl_t6" TargetMode="External"/><Relationship Id="rId31" Type="http://schemas.openxmlformats.org/officeDocument/2006/relationships/hyperlink" Target="http://www.imdb.com/name/nm2690783/?ref_=tt_cl_i11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imdb.com/name/nm1959149/?ref_=tt_cl_t2" TargetMode="External"/><Relationship Id="rId14" Type="http://schemas.openxmlformats.org/officeDocument/2006/relationships/hyperlink" Target="http://www.imdb.com/name/nm1988401/?ref_=tt_cl_i5" TargetMode="External"/><Relationship Id="rId22" Type="http://schemas.openxmlformats.org/officeDocument/2006/relationships/hyperlink" Target="http://www.imdb.com/name/nm2917785/?ref_=tt_cl_i8" TargetMode="External"/><Relationship Id="rId27" Type="http://schemas.openxmlformats.org/officeDocument/2006/relationships/hyperlink" Target="http://www.imdb.com/name/nm1992722/?ref_=tt_cl_t10" TargetMode="External"/><Relationship Id="rId30" Type="http://schemas.openxmlformats.org/officeDocument/2006/relationships/hyperlink" Target="http://www.imdb.com/title/tt0466399/characters/nm1992722?ref_=tt_cl_t10" TargetMode="External"/><Relationship Id="rId35" Type="http://schemas.openxmlformats.org/officeDocument/2006/relationships/hyperlink" Target="http://www.imdb.com/name/nm1993635/?ref_=tt_cl_i13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25DDF3F</Template>
  <TotalTime>1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DAVIDSON Louise</dc:creator>
  <cp:lastModifiedBy>DAVIDSON Louise</cp:lastModifiedBy>
  <cp:revision>2</cp:revision>
  <cp:lastPrinted>2018-02-14T03:57:00Z</cp:lastPrinted>
  <dcterms:created xsi:type="dcterms:W3CDTF">2018-02-14T03:58:00Z</dcterms:created>
  <dcterms:modified xsi:type="dcterms:W3CDTF">2018-02-14T03:58:00Z</dcterms:modified>
</cp:coreProperties>
</file>