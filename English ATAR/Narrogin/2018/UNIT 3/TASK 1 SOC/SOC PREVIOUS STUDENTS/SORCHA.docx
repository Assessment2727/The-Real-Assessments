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61" w:rsidRPr="002C487F" w:rsidRDefault="00223F61" w:rsidP="00223F61">
      <w:pPr>
        <w:jc w:val="center"/>
        <w:rPr>
          <w:sz w:val="28"/>
          <w:szCs w:val="28"/>
        </w:rPr>
      </w:pPr>
      <w:r w:rsidRPr="002C487F">
        <w:rPr>
          <w:sz w:val="28"/>
          <w:szCs w:val="28"/>
        </w:rPr>
        <w:t>Big Glass Towers</w:t>
      </w:r>
      <w:r w:rsidR="002C487F">
        <w:rPr>
          <w:sz w:val="28"/>
          <w:szCs w:val="28"/>
        </w:rPr>
        <w:t xml:space="preserve"> -</w:t>
      </w:r>
      <w:r w:rsidR="002C487F" w:rsidRPr="002C487F">
        <w:rPr>
          <w:sz w:val="20"/>
          <w:szCs w:val="20"/>
        </w:rPr>
        <w:t>Sorcha K. Armstrong-Hetzel</w:t>
      </w:r>
    </w:p>
    <w:p w:rsidR="00223F61" w:rsidRDefault="00223F61"/>
    <w:p w:rsidR="00223F61" w:rsidRDefault="000C2631">
      <w:r>
        <w:t>It’s bright out. Very</w:t>
      </w:r>
      <w:r w:rsidR="00223F61">
        <w:t xml:space="preserve"> sunny. I love sunny afternoons</w:t>
      </w:r>
      <w:r>
        <w:t xml:space="preserve"> i</w:t>
      </w:r>
      <w:r w:rsidR="00223F61">
        <w:t>n the city. Everything is clear:</w:t>
      </w:r>
      <w:r>
        <w:t xml:space="preserve"> the details of life</w:t>
      </w:r>
      <w:r w:rsidR="00223F61">
        <w:t>,</w:t>
      </w:r>
      <w:r>
        <w:t xml:space="preserve"> the darkening </w:t>
      </w:r>
      <w:r w:rsidR="001879F0">
        <w:t xml:space="preserve">eucalyptus leaves, </w:t>
      </w:r>
      <w:r w:rsidR="00391905">
        <w:t>watered</w:t>
      </w:r>
      <w:r>
        <w:t xml:space="preserve"> grass</w:t>
      </w:r>
      <w:r w:rsidR="00A86CDE">
        <w:t>, the glass towers above</w:t>
      </w:r>
      <w:r w:rsidR="00223F61">
        <w:t xml:space="preserve">, framed by a </w:t>
      </w:r>
      <w:r w:rsidR="00223F61" w:rsidRPr="00223F61">
        <w:t>crystalline</w:t>
      </w:r>
      <w:r w:rsidR="00223F61">
        <w:t>, blue sky</w:t>
      </w:r>
      <w:r w:rsidR="00A86CDE">
        <w:t xml:space="preserve">. Here </w:t>
      </w:r>
      <w:r w:rsidR="00391905">
        <w:t xml:space="preserve">both concrete and </w:t>
      </w:r>
      <w:r w:rsidR="00A86CDE">
        <w:t>n</w:t>
      </w:r>
      <w:r>
        <w:t>ature is str</w:t>
      </w:r>
      <w:r w:rsidR="00455D4F">
        <w:t xml:space="preserve">ategically planned and placed. So much effort and work put into creating an environment.  </w:t>
      </w:r>
      <w:r w:rsidR="00CF75BC">
        <w:t xml:space="preserve">The city is where active busy people seem to accumulate. </w:t>
      </w:r>
      <w:r w:rsidR="00391905">
        <w:t xml:space="preserve">Unfortunately, </w:t>
      </w:r>
      <w:r w:rsidR="00455D4F">
        <w:t>I’m n</w:t>
      </w:r>
      <w:r>
        <w:t>ot a morning person</w:t>
      </w:r>
      <w:r w:rsidR="00223F61">
        <w:t>, no doubting that. It’s n</w:t>
      </w:r>
      <w:r>
        <w:t>ot fun waking up in the morning</w:t>
      </w:r>
      <w:r w:rsidR="00223F61">
        <w:t xml:space="preserve"> with an achy back and</w:t>
      </w:r>
      <w:r>
        <w:t xml:space="preserve"> zombification clouding the min</w:t>
      </w:r>
      <w:r w:rsidR="00391905">
        <w:t>d, reflected by</w:t>
      </w:r>
      <w:r w:rsidR="00223F61">
        <w:t xml:space="preserve"> </w:t>
      </w:r>
      <w:r>
        <w:t xml:space="preserve">gloomy sky. </w:t>
      </w:r>
      <w:r w:rsidR="00DA63BE">
        <w:t xml:space="preserve">Puffy, bleak, grey. </w:t>
      </w:r>
      <w:r w:rsidR="00391905">
        <w:t xml:space="preserve">Solemn. </w:t>
      </w:r>
    </w:p>
    <w:p w:rsidR="002931A6" w:rsidRDefault="00CF75BC">
      <w:r>
        <w:t>That is why b</w:t>
      </w:r>
      <w:r w:rsidR="00223F61">
        <w:t xml:space="preserve">oth coffee and sunshine </w:t>
      </w:r>
      <w:r w:rsidR="00391905">
        <w:t>are godsends from the heavens, there to welcome a new day.</w:t>
      </w:r>
    </w:p>
    <w:p w:rsidR="00DA63BE" w:rsidRDefault="00DA63BE"/>
    <w:p w:rsidR="00DA63BE" w:rsidRDefault="00DA63BE">
      <w:r>
        <w:t>City life. So busy yet capturing. Everyone ant-like in their rushed journeys, having individual places to go and individual people to meet; vehicles slugging along the condense</w:t>
      </w:r>
      <w:r w:rsidR="00391905">
        <w:t>d</w:t>
      </w:r>
      <w:r>
        <w:t xml:space="preserve"> veins of the city; people individually walking into their big towers to sit at their individual desks in their individual offices within their individual departments, all on different floors stacked up and up and up, all the way into the sky. Assistants, bankers, managers; all with their i</w:t>
      </w:r>
      <w:r w:rsidR="001C069C">
        <w:t>ndividual purposes. Every</w:t>
      </w:r>
      <w:r>
        <w:t xml:space="preserve"> in</w:t>
      </w:r>
      <w:r w:rsidR="000C31F0">
        <w:t>divi</w:t>
      </w:r>
      <w:r w:rsidR="00A86CDE">
        <w:t>dual enveloped</w:t>
      </w:r>
      <w:r>
        <w:t xml:space="preserve"> </w:t>
      </w:r>
      <w:r w:rsidR="00A86CDE">
        <w:t xml:space="preserve">in </w:t>
      </w:r>
      <w:r>
        <w:t xml:space="preserve">their </w:t>
      </w:r>
      <w:r w:rsidR="00A86CDE">
        <w:t xml:space="preserve">own </w:t>
      </w:r>
      <w:r w:rsidR="001C069C">
        <w:t>bubble</w:t>
      </w:r>
      <w:r>
        <w:t xml:space="preserve"> of purpose but all moving in </w:t>
      </w:r>
      <w:r w:rsidR="000C31F0">
        <w:t xml:space="preserve">unison, </w:t>
      </w:r>
      <w:r w:rsidR="001C069C">
        <w:t xml:space="preserve">continuously </w:t>
      </w:r>
      <w:r w:rsidR="000C31F0">
        <w:t xml:space="preserve">every dull and gloomy grey morning- coffees in hand of course. </w:t>
      </w:r>
    </w:p>
    <w:p w:rsidR="00AF2DE1" w:rsidRDefault="00AF2DE1"/>
    <w:p w:rsidR="00AF2DE1" w:rsidRDefault="002918B9">
      <w:r>
        <w:t>Paper and pencil</w:t>
      </w:r>
      <w:r w:rsidR="00A86CDE">
        <w:t xml:space="preserve"> </w:t>
      </w:r>
      <w:r w:rsidR="00AF2DE1">
        <w:t>on lap</w:t>
      </w:r>
      <w:r w:rsidR="00223F61">
        <w:t xml:space="preserve">, </w:t>
      </w:r>
      <w:r>
        <w:t>bench cool and hard,</w:t>
      </w:r>
      <w:r w:rsidR="00232C11">
        <w:t xml:space="preserve"> grass glistening in the morning rays, trees </w:t>
      </w:r>
      <w:r w:rsidR="00B11E62">
        <w:t>bordering</w:t>
      </w:r>
      <w:r w:rsidR="00232C11">
        <w:t xml:space="preserve"> the view,</w:t>
      </w:r>
      <w:r>
        <w:t xml:space="preserve"> c</w:t>
      </w:r>
      <w:r w:rsidR="00223F61">
        <w:t>loudy</w:t>
      </w:r>
      <w:r w:rsidR="00AF2DE1">
        <w:t xml:space="preserve"> breaths</w:t>
      </w:r>
      <w:r w:rsidR="00223F61">
        <w:t xml:space="preserve"> dispersing into the crisp air</w:t>
      </w:r>
      <w:r w:rsidR="00AF2DE1">
        <w:t>.</w:t>
      </w:r>
      <w:r w:rsidR="00A86CDE">
        <w:t xml:space="preserve"> S</w:t>
      </w:r>
      <w:r w:rsidR="00223F61">
        <w:t xml:space="preserve">teady </w:t>
      </w:r>
      <w:r w:rsidR="00232C11">
        <w:t xml:space="preserve">bitter </w:t>
      </w:r>
      <w:r w:rsidR="00223F61">
        <w:t>s</w:t>
      </w:r>
      <w:r w:rsidR="00A86CDE">
        <w:t>team rising from my paper cup.</w:t>
      </w:r>
      <w:r w:rsidR="00AF2DE1">
        <w:t xml:space="preserve"> </w:t>
      </w:r>
      <w:r w:rsidR="001C069C">
        <w:t xml:space="preserve">My usual routine. </w:t>
      </w:r>
      <w:r w:rsidR="00232C11">
        <w:t>Isn’t it better to o</w:t>
      </w:r>
      <w:r w:rsidR="0057092C">
        <w:t>bserve rather than ru</w:t>
      </w:r>
      <w:r w:rsidR="00232C11">
        <w:t>sh around? T</w:t>
      </w:r>
      <w:r w:rsidR="00F56B6B">
        <w:t xml:space="preserve">hat way there is a smaller </w:t>
      </w:r>
      <w:r w:rsidR="0057092C">
        <w:t>chance of missing details</w:t>
      </w:r>
      <w:r w:rsidR="00A86CDE">
        <w:t>;</w:t>
      </w:r>
      <w:r w:rsidR="00391905">
        <w:t xml:space="preserve"> it’s my way of</w:t>
      </w:r>
      <w:r w:rsidR="00B11E62">
        <w:t xml:space="preserve"> appreciating life, as life does run by so fast and sudden, </w:t>
      </w:r>
      <w:r w:rsidR="00A86CDE">
        <w:t>like a jug of water pouring into a glass after you’ve realised it was already half-filled</w:t>
      </w:r>
      <w:r w:rsidR="0057092C">
        <w:t xml:space="preserve">. Capturing </w:t>
      </w:r>
      <w:r w:rsidR="00223F61">
        <w:t xml:space="preserve">reflecting </w:t>
      </w:r>
      <w:r w:rsidR="0057092C">
        <w:t>light, shade, angle, lines</w:t>
      </w:r>
      <w:r w:rsidR="00223F61">
        <w:t xml:space="preserve">, pattern, </w:t>
      </w:r>
      <w:r w:rsidR="00B11E62">
        <w:t xml:space="preserve">shape, </w:t>
      </w:r>
      <w:r w:rsidR="00223F61">
        <w:t xml:space="preserve">texture; </w:t>
      </w:r>
      <w:r w:rsidR="00B11E62">
        <w:t xml:space="preserve">my </w:t>
      </w:r>
      <w:r w:rsidR="00223F61">
        <w:t>perspective;</w:t>
      </w:r>
      <w:r w:rsidR="0057092C">
        <w:t xml:space="preserve"> stroke after</w:t>
      </w:r>
      <w:r w:rsidR="00B11E62">
        <w:t xml:space="preserve"> stroke; I think it’s important</w:t>
      </w:r>
      <w:r w:rsidR="001C069C">
        <w:t xml:space="preserve"> to experience</w:t>
      </w:r>
      <w:r w:rsidR="0057092C">
        <w:t xml:space="preserve"> other lives through your own eyes. </w:t>
      </w:r>
    </w:p>
    <w:p w:rsidR="0057092C" w:rsidRDefault="0057092C"/>
    <w:p w:rsidR="00B11E62" w:rsidRDefault="0057092C">
      <w:r>
        <w:t xml:space="preserve">So busy; everyone finds the quickest route. </w:t>
      </w:r>
      <w:r w:rsidR="00A86CDE">
        <w:t xml:space="preserve">A race to beat personal bests. </w:t>
      </w:r>
      <w:r w:rsidR="00223F61">
        <w:t xml:space="preserve">Narrowed down to intersections where there are splits and alleys leading to those big glass towers. </w:t>
      </w:r>
      <w:r w:rsidR="00C455E1">
        <w:t>Crowded talking</w:t>
      </w:r>
      <w:r w:rsidR="00F56B6B">
        <w:t>,</w:t>
      </w:r>
      <w:r w:rsidR="00C455E1">
        <w:t xml:space="preserve"> mirrored by the steady rhythm of footsteps. Phones to ears, brief cases in hands, pressed suits and skirts</w:t>
      </w:r>
      <w:r w:rsidR="00B11E62">
        <w:t>,</w:t>
      </w:r>
      <w:r w:rsidR="00C455E1">
        <w:t xml:space="preserve"> pursuing down the maze of grey s</w:t>
      </w:r>
      <w:r w:rsidR="00C7445B">
        <w:t>i</w:t>
      </w:r>
      <w:r w:rsidR="00B54E27">
        <w:t xml:space="preserve">de walk. </w:t>
      </w:r>
      <w:r w:rsidR="00391905">
        <w:t xml:space="preserve">Highly esteemed people, </w:t>
      </w:r>
      <w:r w:rsidR="00B11E62">
        <w:t xml:space="preserve">most likely </w:t>
      </w:r>
      <w:r w:rsidR="00232C11">
        <w:t xml:space="preserve">who have </w:t>
      </w:r>
      <w:r w:rsidR="00B11E62">
        <w:t xml:space="preserve">obtained various </w:t>
      </w:r>
      <w:proofErr w:type="gramStart"/>
      <w:r w:rsidR="00386947">
        <w:t>degrees.</w:t>
      </w:r>
      <w:proofErr w:type="gramEnd"/>
      <w:r w:rsidR="00386947">
        <w:t xml:space="preserve"> W</w:t>
      </w:r>
      <w:r w:rsidR="00342EAE">
        <w:t>ho own</w:t>
      </w:r>
      <w:r w:rsidR="00232C11">
        <w:t xml:space="preserve"> </w:t>
      </w:r>
      <w:r w:rsidR="001C069C">
        <w:t>expensive</w:t>
      </w:r>
      <w:r w:rsidR="00B11E62">
        <w:t xml:space="preserve"> </w:t>
      </w:r>
      <w:r w:rsidR="00232C11">
        <w:t xml:space="preserve">cars and two story houses </w:t>
      </w:r>
      <w:r w:rsidR="00B11E62">
        <w:t xml:space="preserve">with a white picket fence or an elaborate </w:t>
      </w:r>
      <w:proofErr w:type="gramStart"/>
      <w:r w:rsidR="00B11E62">
        <w:t>balcony.</w:t>
      </w:r>
      <w:proofErr w:type="gramEnd"/>
      <w:r w:rsidR="00B11E62">
        <w:t xml:space="preserve"> All </w:t>
      </w:r>
      <w:r w:rsidR="00232C11">
        <w:t xml:space="preserve">with jobs where they are </w:t>
      </w:r>
      <w:r w:rsidR="00391905">
        <w:t xml:space="preserve">most likely earning more money than I </w:t>
      </w:r>
      <w:r w:rsidR="00232C11">
        <w:t>ever will in my whole entire</w:t>
      </w:r>
      <w:r w:rsidR="00B11E62">
        <w:t xml:space="preserve"> life, and I really do not mind, nor care. </w:t>
      </w:r>
    </w:p>
    <w:p w:rsidR="00232C11" w:rsidRDefault="00232C11">
      <w:bookmarkStart w:id="0" w:name="_GoBack"/>
      <w:bookmarkEnd w:id="0"/>
    </w:p>
    <w:p w:rsidR="0057092C" w:rsidRDefault="00391905">
      <w:r>
        <w:t>L</w:t>
      </w:r>
      <w:r w:rsidR="002918B9">
        <w:t xml:space="preserve">ook at that. </w:t>
      </w:r>
      <w:r w:rsidR="00B54E27">
        <w:t>Look at that bird</w:t>
      </w:r>
      <w:r w:rsidR="00F56B6B">
        <w:t xml:space="preserve"> up in the tree</w:t>
      </w:r>
      <w:r w:rsidR="00B54E27">
        <w:t>; such pretty f</w:t>
      </w:r>
      <w:r w:rsidR="00F56B6B">
        <w:t xml:space="preserve">eathers, such colours, stunning, standing out among the bright leaves, perky in its movements, like a little ball of cheerfulness, poking </w:t>
      </w:r>
      <w:r w:rsidR="00B11E62">
        <w:t xml:space="preserve">and pecking </w:t>
      </w:r>
      <w:r w:rsidR="00F56B6B">
        <w:t>at things with its beak curiously, so innocent and pretty and natural</w:t>
      </w:r>
      <w:r w:rsidR="00232C11">
        <w:t xml:space="preserve">, </w:t>
      </w:r>
      <w:r w:rsidR="00B11E62">
        <w:t xml:space="preserve">like a child </w:t>
      </w:r>
      <w:r w:rsidR="00232C11">
        <w:t>exploring our little park area.</w:t>
      </w:r>
      <w:r w:rsidR="00F56B6B">
        <w:t xml:space="preserve"> </w:t>
      </w:r>
      <w:r w:rsidR="00694BB4">
        <w:t>Are we the only ones to see</w:t>
      </w:r>
      <w:r w:rsidR="00F56B6B">
        <w:t xml:space="preserve"> it?</w:t>
      </w:r>
      <w:r>
        <w:t xml:space="preserve"> That is funny</w:t>
      </w:r>
      <w:r w:rsidR="00694BB4">
        <w:t>.</w:t>
      </w:r>
      <w:r w:rsidR="00F56B6B">
        <w:t xml:space="preserve"> </w:t>
      </w:r>
    </w:p>
    <w:p w:rsidR="00342EAE" w:rsidRDefault="00232C11">
      <w:r>
        <w:t>Looking around, e</w:t>
      </w:r>
      <w:r w:rsidR="00F56B6B">
        <w:t>yes</w:t>
      </w:r>
      <w:r w:rsidR="00694BB4">
        <w:t xml:space="preserve"> are only</w:t>
      </w:r>
      <w:r w:rsidR="00F56B6B">
        <w:t xml:space="preserve"> looking down at glass screens, or staring blankly ahead with phone locked to the ear, ironed shirts</w:t>
      </w:r>
      <w:r w:rsidR="00694BB4">
        <w:t>, expensive handbags and watches</w:t>
      </w:r>
      <w:r w:rsidR="00F56B6B">
        <w:t xml:space="preserve">, pressed grey suits and skirts following </w:t>
      </w:r>
      <w:r w:rsidR="002918B9">
        <w:t>the grey maze</w:t>
      </w:r>
      <w:r w:rsidR="00F56B6B">
        <w:t xml:space="preserve"> to their big glass towers. </w:t>
      </w:r>
      <w:r w:rsidR="00694BB4">
        <w:t xml:space="preserve"> Having somewhere to be and people to impress. Monotonous. </w:t>
      </w:r>
      <w:r>
        <w:t>They have their big glass towers, but I have this little</w:t>
      </w:r>
      <w:r w:rsidR="00B11E62">
        <w:t>,</w:t>
      </w:r>
      <w:r>
        <w:t xml:space="preserve"> </w:t>
      </w:r>
      <w:r w:rsidR="00B11E62">
        <w:t xml:space="preserve">pretty </w:t>
      </w:r>
      <w:r>
        <w:t>park.</w:t>
      </w:r>
    </w:p>
    <w:p w:rsidR="00FC7A23" w:rsidRDefault="002918B9">
      <w:r>
        <w:lastRenderedPageBreak/>
        <w:t>Personally I</w:t>
      </w:r>
      <w:r w:rsidR="00694BB4">
        <w:t xml:space="preserve"> prefer to be </w:t>
      </w:r>
      <w:r>
        <w:t>spontaneous</w:t>
      </w:r>
      <w:r w:rsidR="00694BB4">
        <w:t xml:space="preserve">, </w:t>
      </w:r>
      <w:r w:rsidR="00342EAE">
        <w:t xml:space="preserve">to </w:t>
      </w:r>
      <w:r w:rsidR="00694BB4">
        <w:t xml:space="preserve">enjoy </w:t>
      </w:r>
      <w:r w:rsidR="00342EAE">
        <w:t xml:space="preserve">the simple things in </w:t>
      </w:r>
      <w:r w:rsidR="00694BB4">
        <w:t>life and the different forms in which it appears, then, capture it</w:t>
      </w:r>
      <w:r w:rsidR="00342EAE">
        <w:t>,</w:t>
      </w:r>
      <w:r w:rsidR="00694BB4">
        <w:t xml:space="preserve"> to observe, learn, develop and grow. </w:t>
      </w:r>
      <w:r>
        <w:t>The most complex and informative form of life to observe is ourselves</w:t>
      </w:r>
      <w:r w:rsidR="00342EAE">
        <w:t xml:space="preserve"> and each other</w:t>
      </w:r>
      <w:r>
        <w:t>. Even those</w:t>
      </w:r>
      <w:r w:rsidR="00694BB4">
        <w:t xml:space="preserve"> i</w:t>
      </w:r>
      <w:r>
        <w:t>ndividual people</w:t>
      </w:r>
      <w:r w:rsidR="00694BB4">
        <w:t xml:space="preserve"> on their way to their glass towers, each with their own individual mind, individual personality, individual perspective; individual world.</w:t>
      </w:r>
      <w:r w:rsidR="002B667A">
        <w:t xml:space="preserve"> Each person an experience to learn from, look up to or to disagree </w:t>
      </w:r>
      <w:r w:rsidR="00B11E62">
        <w:t>with. It’s a growing person’s obligation to l</w:t>
      </w:r>
      <w:r w:rsidR="002B667A">
        <w:t xml:space="preserve">earn the beauty </w:t>
      </w:r>
      <w:r>
        <w:t xml:space="preserve">and horror </w:t>
      </w:r>
      <w:r w:rsidR="002B667A">
        <w:t xml:space="preserve">of humanity in all its </w:t>
      </w:r>
      <w:r>
        <w:t xml:space="preserve">confusing, </w:t>
      </w:r>
      <w:r w:rsidR="00FC7A23">
        <w:t>weird and wonderful glory, as it</w:t>
      </w:r>
      <w:r w:rsidR="00B11E62">
        <w:t xml:space="preserve"> is the foundation of the world we live in</w:t>
      </w:r>
      <w:r w:rsidR="002B667A">
        <w:t>.</w:t>
      </w:r>
      <w:r w:rsidR="00694BB4">
        <w:t xml:space="preserve"> </w:t>
      </w:r>
      <w:r w:rsidR="002B667A">
        <w:t>All one needs to do is</w:t>
      </w:r>
      <w:r w:rsidR="00342EAE">
        <w:t xml:space="preserve"> look around</w:t>
      </w:r>
      <w:r w:rsidR="002B667A">
        <w:t xml:space="preserve">. </w:t>
      </w:r>
    </w:p>
    <w:p w:rsidR="00694BB4" w:rsidRDefault="002918B9">
      <w:r>
        <w:t xml:space="preserve">Now, </w:t>
      </w:r>
      <w:r w:rsidR="002B667A">
        <w:t>I</w:t>
      </w:r>
      <w:r w:rsidR="00FC7A23">
        <w:t xml:space="preserve"> believe my place </w:t>
      </w:r>
      <w:r w:rsidR="00342EAE">
        <w:t xml:space="preserve">on this earth </w:t>
      </w:r>
      <w:r w:rsidR="00FC7A23">
        <w:t>is to show</w:t>
      </w:r>
      <w:r w:rsidR="002B667A">
        <w:t xml:space="preserve"> others</w:t>
      </w:r>
      <w:r>
        <w:t xml:space="preserve"> who </w:t>
      </w:r>
      <w:r w:rsidR="00FC7A23">
        <w:t xml:space="preserve">might </w:t>
      </w:r>
      <w:r>
        <w:t>miss detail</w:t>
      </w:r>
      <w:r w:rsidR="002B667A">
        <w:t xml:space="preserve"> to observe and </w:t>
      </w:r>
      <w:r w:rsidR="00FC7A23">
        <w:t>learn all that</w:t>
      </w:r>
      <w:r>
        <w:t xml:space="preserve"> I see</w:t>
      </w:r>
      <w:r w:rsidR="00FC7A23">
        <w:t>;</w:t>
      </w:r>
      <w:r w:rsidR="002B667A">
        <w:t xml:space="preserve"> simplify and highlight </w:t>
      </w:r>
      <w:r>
        <w:t xml:space="preserve">the </w:t>
      </w:r>
      <w:r w:rsidR="002B667A">
        <w:t xml:space="preserve">beauty </w:t>
      </w:r>
      <w:r>
        <w:t>that constantly surrounds us</w:t>
      </w:r>
      <w:r w:rsidR="00FC7A23">
        <w:t xml:space="preserve"> and capture it all</w:t>
      </w:r>
      <w:r>
        <w:t xml:space="preserve"> </w:t>
      </w:r>
      <w:r w:rsidR="00FC7A23">
        <w:t>on paper. I live to p</w:t>
      </w:r>
      <w:r w:rsidR="002B667A">
        <w:t xml:space="preserve">ortray life in different shapes and form. To encourage one to see beauty is to encourage one to see happiness and therefore to encourage one to </w:t>
      </w:r>
      <w:r>
        <w:t xml:space="preserve">experience </w:t>
      </w:r>
      <w:r w:rsidR="002B667A">
        <w:t xml:space="preserve">positivity. Positive thoughts generate positive feelings and attract positive life experiences. That is my place. Not </w:t>
      </w:r>
      <w:r w:rsidR="00FC7A23">
        <w:t xml:space="preserve">in </w:t>
      </w:r>
      <w:r w:rsidR="002B667A">
        <w:t>glass towers.</w:t>
      </w:r>
    </w:p>
    <w:p w:rsidR="00B54E27" w:rsidRDefault="00B54E27"/>
    <w:p w:rsidR="00B54E27" w:rsidRDefault="00694BB4">
      <w:r>
        <w:t>Everyone eventually</w:t>
      </w:r>
      <w:r w:rsidR="00B54E27">
        <w:t xml:space="preserve"> fall</w:t>
      </w:r>
      <w:r>
        <w:t>s</w:t>
      </w:r>
      <w:r w:rsidR="00B54E27">
        <w:t xml:space="preserve"> into</w:t>
      </w:r>
      <w:r>
        <w:t xml:space="preserve"> their</w:t>
      </w:r>
      <w:r w:rsidR="00B54E27">
        <w:t xml:space="preserve"> place, until then, we must laugh at the confusion, live in the moment and know that everything happens for a reason, and </w:t>
      </w:r>
      <w:r w:rsidR="00342EAE">
        <w:t xml:space="preserve">thankfully, </w:t>
      </w:r>
      <w:r>
        <w:t xml:space="preserve">always </w:t>
      </w:r>
      <w:r w:rsidR="00B54E27">
        <w:t xml:space="preserve">continue to happen. </w:t>
      </w:r>
    </w:p>
    <w:p w:rsidR="00C455E1" w:rsidRDefault="00C455E1"/>
    <w:p w:rsidR="00C455E1" w:rsidRDefault="00C455E1"/>
    <w:sectPr w:rsidR="00C455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B7"/>
    <w:rsid w:val="000A72B7"/>
    <w:rsid w:val="000C2631"/>
    <w:rsid w:val="000C31F0"/>
    <w:rsid w:val="001879F0"/>
    <w:rsid w:val="001C069C"/>
    <w:rsid w:val="00223F61"/>
    <w:rsid w:val="00232C11"/>
    <w:rsid w:val="002918B9"/>
    <w:rsid w:val="002931A6"/>
    <w:rsid w:val="002B667A"/>
    <w:rsid w:val="002C487F"/>
    <w:rsid w:val="00342EAE"/>
    <w:rsid w:val="00386947"/>
    <w:rsid w:val="00391905"/>
    <w:rsid w:val="00455D4F"/>
    <w:rsid w:val="00567DA7"/>
    <w:rsid w:val="0057092C"/>
    <w:rsid w:val="00694BB4"/>
    <w:rsid w:val="00A86CDE"/>
    <w:rsid w:val="00AF2DE1"/>
    <w:rsid w:val="00B11E62"/>
    <w:rsid w:val="00B54E27"/>
    <w:rsid w:val="00C455E1"/>
    <w:rsid w:val="00C7445B"/>
    <w:rsid w:val="00CF75BC"/>
    <w:rsid w:val="00DA63BE"/>
    <w:rsid w:val="00F56B6B"/>
    <w:rsid w:val="00FC7A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455E1"/>
    <w:rPr>
      <w:rFonts w:ascii="Tahoma" w:hAnsi="Tahoma" w:cs="Tahoma"/>
      <w:sz w:val="16"/>
      <w:szCs w:val="16"/>
    </w:rPr>
  </w:style>
  <w:style w:type="character" w:customStyle="1" w:styleId="BalloonTextChar">
    <w:name w:val="Balloon Text Char"/>
    <w:basedOn w:val="DefaultParagraphFont"/>
    <w:link w:val="BalloonText"/>
    <w:rsid w:val="00C45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455E1"/>
    <w:rPr>
      <w:rFonts w:ascii="Tahoma" w:hAnsi="Tahoma" w:cs="Tahoma"/>
      <w:sz w:val="16"/>
      <w:szCs w:val="16"/>
    </w:rPr>
  </w:style>
  <w:style w:type="character" w:customStyle="1" w:styleId="BalloonTextChar">
    <w:name w:val="Balloon Text Char"/>
    <w:basedOn w:val="DefaultParagraphFont"/>
    <w:link w:val="BalloonText"/>
    <w:rsid w:val="00C45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4DF0BB0</Template>
  <TotalTime>105</TotalTime>
  <Pages>2</Pages>
  <Words>821</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ARMSTRONG-HETZEL Sorcha</dc:creator>
  <cp:lastModifiedBy>ARMSTRONG-HETZEL Sorcha</cp:lastModifiedBy>
  <cp:revision>9</cp:revision>
  <dcterms:created xsi:type="dcterms:W3CDTF">2016-04-26T08:23:00Z</dcterms:created>
  <dcterms:modified xsi:type="dcterms:W3CDTF">2016-04-28T08:03:00Z</dcterms:modified>
</cp:coreProperties>
</file>