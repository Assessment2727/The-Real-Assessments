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E4" w:rsidRDefault="00396EE4">
      <w:r>
        <w:t>CLASS NOTES FOR DISCUSSION ON THE YELLOW WALL-PAPER</w:t>
      </w:r>
    </w:p>
    <w:p w:rsidR="00396EE4" w:rsidRDefault="00396EE4"/>
    <w:p w:rsidR="00396EE4" w:rsidRDefault="00396EE4"/>
    <w:p w:rsidR="00B67F55" w:rsidRDefault="00396EE4">
      <w:r>
        <w:t>SYMBOLISM:</w:t>
      </w:r>
    </w:p>
    <w:p w:rsidR="00396EE4" w:rsidRDefault="00396EE4"/>
    <w:p w:rsidR="00396EE4" w:rsidRDefault="00396EE4">
      <w:r>
        <w:t>Wallpaper</w:t>
      </w:r>
      <w:r w:rsidR="00735CCF">
        <w:t xml:space="preserve"> – ripped dirty, ruined like her, sees women in a cage, symbolic of suppression of women in marriage. </w:t>
      </w:r>
      <w:proofErr w:type="gramStart"/>
      <w:r w:rsidR="00735CCF">
        <w:t>intellectual</w:t>
      </w:r>
      <w:proofErr w:type="gramEnd"/>
      <w:r w:rsidR="00735CCF">
        <w:t xml:space="preserve"> stimulus </w:t>
      </w:r>
      <w:proofErr w:type="spellStart"/>
      <w:r w:rsidR="00735CCF">
        <w:t>cos</w:t>
      </w:r>
      <w:proofErr w:type="spellEnd"/>
      <w:r w:rsidR="00735CCF">
        <w:t xml:space="preserve"> not allowed to write,</w:t>
      </w:r>
    </w:p>
    <w:p w:rsidR="00396EE4" w:rsidRDefault="00396EE4"/>
    <w:p w:rsidR="00396EE4" w:rsidRDefault="00396EE4">
      <w:r>
        <w:t>Moonlight</w:t>
      </w:r>
      <w:r w:rsidR="00735CCF">
        <w:t xml:space="preserve">:  known as feminine, like werewolf, come </w:t>
      </w:r>
      <w:proofErr w:type="spellStart"/>
      <w:r w:rsidR="00735CCF">
        <w:t>sout</w:t>
      </w:r>
      <w:proofErr w:type="spellEnd"/>
      <w:r w:rsidR="00735CCF">
        <w:t xml:space="preserve"> at night</w:t>
      </w:r>
    </w:p>
    <w:p w:rsidR="00396EE4" w:rsidRDefault="00396EE4"/>
    <w:p w:rsidR="00396EE4" w:rsidRDefault="00396EE4">
      <w:r>
        <w:t>Bed</w:t>
      </w:r>
      <w:r w:rsidR="00735CCF">
        <w:t xml:space="preserve">:  women forced to put up </w:t>
      </w:r>
      <w:bookmarkStart w:id="0" w:name="_GoBack"/>
      <w:bookmarkEnd w:id="0"/>
      <w:r w:rsidR="00735CCF">
        <w:t>with sex, but disdain it, hates it relates to her marriage – suppression of women</w:t>
      </w:r>
    </w:p>
    <w:p w:rsidR="00396EE4" w:rsidRDefault="00396EE4"/>
    <w:p w:rsidR="00396EE4" w:rsidRDefault="00396EE4">
      <w:r>
        <w:t>Bedroom</w:t>
      </w:r>
    </w:p>
    <w:p w:rsidR="00396EE4" w:rsidRDefault="00396EE4"/>
    <w:p w:rsidR="00396EE4" w:rsidRDefault="00396EE4">
      <w:r>
        <w:t>Resting cure</w:t>
      </w:r>
      <w:r w:rsidR="00B67F55">
        <w:t xml:space="preserve"> – repression of </w:t>
      </w:r>
      <w:r w:rsidR="00735CCF">
        <w:t>expression, no discussion with patient</w:t>
      </w:r>
    </w:p>
    <w:p w:rsidR="00396EE4" w:rsidRDefault="00396EE4"/>
    <w:p w:rsidR="00396EE4" w:rsidRDefault="00396EE4"/>
    <w:p w:rsidR="00396EE4" w:rsidRDefault="00396EE4"/>
    <w:p w:rsidR="00396EE4" w:rsidRDefault="00396EE4">
      <w:r>
        <w:t>SETTING – Relationship between woman and setting</w:t>
      </w:r>
    </w:p>
    <w:p w:rsidR="00396EE4" w:rsidRDefault="00396EE4"/>
    <w:p w:rsidR="00396EE4" w:rsidRDefault="00396EE4">
      <w:r>
        <w:t xml:space="preserve">Main theme – </w:t>
      </w:r>
      <w:r w:rsidR="00B67F55">
        <w:t>subordination of women in marriage</w:t>
      </w:r>
    </w:p>
    <w:p w:rsidR="00396EE4" w:rsidRDefault="00396EE4"/>
    <w:p w:rsidR="00396EE4" w:rsidRDefault="00396EE4">
      <w:r>
        <w:t>IRONY</w:t>
      </w:r>
    </w:p>
    <w:p w:rsidR="00396EE4" w:rsidRDefault="00396EE4"/>
    <w:p w:rsidR="00396EE4" w:rsidRDefault="00396EE4">
      <w:r>
        <w:t>Characters</w:t>
      </w:r>
    </w:p>
    <w:p w:rsidR="00396EE4" w:rsidRDefault="00396EE4">
      <w:r>
        <w:t xml:space="preserve">The narrator, john </w:t>
      </w:r>
      <w:proofErr w:type="spellStart"/>
      <w:proofErr w:type="gramStart"/>
      <w:r>
        <w:t>jennie</w:t>
      </w:r>
      <w:proofErr w:type="spellEnd"/>
      <w:proofErr w:type="gramEnd"/>
    </w:p>
    <w:sectPr w:rsidR="0039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E4"/>
    <w:rsid w:val="00074B86"/>
    <w:rsid w:val="00172981"/>
    <w:rsid w:val="00256DF5"/>
    <w:rsid w:val="002D30D1"/>
    <w:rsid w:val="00344941"/>
    <w:rsid w:val="00396EE4"/>
    <w:rsid w:val="003C60AB"/>
    <w:rsid w:val="004B1037"/>
    <w:rsid w:val="004D7919"/>
    <w:rsid w:val="004E0F88"/>
    <w:rsid w:val="006854A2"/>
    <w:rsid w:val="00735CCF"/>
    <w:rsid w:val="009E0B06"/>
    <w:rsid w:val="00A07697"/>
    <w:rsid w:val="00A65E80"/>
    <w:rsid w:val="00B5750A"/>
    <w:rsid w:val="00B67F55"/>
    <w:rsid w:val="00C7341A"/>
    <w:rsid w:val="00CF185F"/>
    <w:rsid w:val="00D1300E"/>
    <w:rsid w:val="00DC1AE2"/>
    <w:rsid w:val="00E544E4"/>
    <w:rsid w:val="00F07260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17403A30</Template>
  <TotalTime>29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2</cp:revision>
  <dcterms:created xsi:type="dcterms:W3CDTF">2017-11-06T01:43:00Z</dcterms:created>
  <dcterms:modified xsi:type="dcterms:W3CDTF">2017-11-08T04:03:00Z</dcterms:modified>
</cp:coreProperties>
</file>