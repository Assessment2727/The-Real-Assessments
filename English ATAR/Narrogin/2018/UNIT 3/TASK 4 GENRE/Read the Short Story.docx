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54" w:rsidRDefault="002B4B54" w:rsidP="002B4B54">
      <w:pPr>
        <w:rPr>
          <w:rFonts w:ascii="Arial" w:hAnsi="Arial" w:cs="Arial"/>
          <w:sz w:val="56"/>
          <w:szCs w:val="56"/>
          <w:lang w:eastAsia="en-US"/>
        </w:rPr>
      </w:pPr>
      <w:bookmarkStart w:id="0" w:name="_GoBack"/>
    </w:p>
    <w:p w:rsidR="002B4B54" w:rsidRDefault="002B4B54" w:rsidP="002B4B54">
      <w:pPr>
        <w:pStyle w:val="ListParagraph"/>
        <w:numPr>
          <w:ilvl w:val="0"/>
          <w:numId w:val="1"/>
        </w:numPr>
        <w:rPr>
          <w:rFonts w:ascii="Arial" w:hAnsi="Arial" w:cs="Arial"/>
          <w:sz w:val="56"/>
          <w:szCs w:val="56"/>
          <w:lang w:eastAsia="en-US"/>
        </w:rPr>
      </w:pPr>
      <w:r w:rsidRPr="002B4B54">
        <w:rPr>
          <w:rFonts w:ascii="Arial" w:hAnsi="Arial" w:cs="Arial"/>
          <w:sz w:val="56"/>
          <w:szCs w:val="56"/>
          <w:lang w:eastAsia="en-US"/>
        </w:rPr>
        <w:t>Read the Short Story, ‘The Company of Wolves’ by Angela Carter.</w:t>
      </w:r>
    </w:p>
    <w:p w:rsidR="002B4B54" w:rsidRPr="002B4B54" w:rsidRDefault="002B4B54" w:rsidP="002B4B54">
      <w:pPr>
        <w:pStyle w:val="ListParagraph"/>
        <w:ind w:left="1080"/>
        <w:rPr>
          <w:rFonts w:ascii="Arial" w:hAnsi="Arial" w:cs="Arial"/>
          <w:sz w:val="56"/>
          <w:szCs w:val="56"/>
          <w:lang w:eastAsia="en-US"/>
        </w:rPr>
      </w:pPr>
    </w:p>
    <w:p w:rsidR="002B4B54" w:rsidRPr="002B4B54" w:rsidRDefault="002B4B54" w:rsidP="002B4B5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2B4B54">
        <w:rPr>
          <w:rFonts w:ascii="Arial" w:hAnsi="Arial" w:cs="Arial"/>
          <w:sz w:val="56"/>
          <w:szCs w:val="56"/>
          <w:lang w:eastAsia="en-US"/>
        </w:rPr>
        <w:t>Read The wolf and the feminist</w:t>
      </w:r>
    </w:p>
    <w:p w:rsidR="002B4B54" w:rsidRPr="002B4B54" w:rsidRDefault="002B4B54" w:rsidP="002B4B54">
      <w:pPr>
        <w:pStyle w:val="ListParagraph"/>
        <w:rPr>
          <w:sz w:val="56"/>
          <w:szCs w:val="56"/>
        </w:rPr>
      </w:pPr>
    </w:p>
    <w:p w:rsidR="002B4B54" w:rsidRPr="002B4B54" w:rsidRDefault="002B4B54" w:rsidP="002B4B54">
      <w:pPr>
        <w:pStyle w:val="ListParagraph"/>
        <w:ind w:left="1080"/>
        <w:rPr>
          <w:sz w:val="56"/>
          <w:szCs w:val="56"/>
        </w:rPr>
      </w:pPr>
    </w:p>
    <w:p w:rsidR="007055AA" w:rsidRPr="002B4B54" w:rsidRDefault="002B4B54" w:rsidP="002B4B5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2B4B54">
        <w:rPr>
          <w:rFonts w:ascii="Arial" w:hAnsi="Arial" w:cs="Arial"/>
          <w:sz w:val="56"/>
          <w:szCs w:val="56"/>
          <w:lang w:eastAsia="en-US"/>
        </w:rPr>
        <w:t xml:space="preserve">Write an in-depth essay plan, showing intertextuality and quotes on the following question:  </w:t>
      </w:r>
      <w:r w:rsidRPr="002B4B54">
        <w:rPr>
          <w:rFonts w:ascii="Arial" w:hAnsi="Arial" w:cs="Arial"/>
          <w:sz w:val="56"/>
          <w:szCs w:val="56"/>
          <w:lang w:eastAsia="en-US"/>
        </w:rPr>
        <w:t>Discuss how genres and their conventions have changed and been adapted over time, in relation to this being a feminist critique reading</w:t>
      </w:r>
      <w:bookmarkEnd w:id="0"/>
    </w:p>
    <w:sectPr w:rsidR="007055AA" w:rsidRPr="002B4B54" w:rsidSect="002B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3667"/>
    <w:multiLevelType w:val="hybridMultilevel"/>
    <w:tmpl w:val="1428C4FC"/>
    <w:lvl w:ilvl="0" w:tplc="A6A0EE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54"/>
    <w:rsid w:val="000113B2"/>
    <w:rsid w:val="00027509"/>
    <w:rsid w:val="00045CA7"/>
    <w:rsid w:val="00054322"/>
    <w:rsid w:val="00074B86"/>
    <w:rsid w:val="00104493"/>
    <w:rsid w:val="00172981"/>
    <w:rsid w:val="0017394C"/>
    <w:rsid w:val="00256DF5"/>
    <w:rsid w:val="00295489"/>
    <w:rsid w:val="002B0A99"/>
    <w:rsid w:val="002B0F4B"/>
    <w:rsid w:val="002B4B54"/>
    <w:rsid w:val="002D30D1"/>
    <w:rsid w:val="002E5068"/>
    <w:rsid w:val="00344941"/>
    <w:rsid w:val="00360084"/>
    <w:rsid w:val="0038629D"/>
    <w:rsid w:val="003C60AB"/>
    <w:rsid w:val="004123F5"/>
    <w:rsid w:val="004B1037"/>
    <w:rsid w:val="004C3156"/>
    <w:rsid w:val="004D7919"/>
    <w:rsid w:val="004E0F88"/>
    <w:rsid w:val="006854A2"/>
    <w:rsid w:val="006B7A26"/>
    <w:rsid w:val="006C3F4A"/>
    <w:rsid w:val="0074619E"/>
    <w:rsid w:val="00796FDA"/>
    <w:rsid w:val="007A32D2"/>
    <w:rsid w:val="007B1203"/>
    <w:rsid w:val="009368F8"/>
    <w:rsid w:val="009426C2"/>
    <w:rsid w:val="00976C7E"/>
    <w:rsid w:val="009E0B06"/>
    <w:rsid w:val="00A07697"/>
    <w:rsid w:val="00A65E80"/>
    <w:rsid w:val="00B31A5E"/>
    <w:rsid w:val="00B5750A"/>
    <w:rsid w:val="00C7341A"/>
    <w:rsid w:val="00CF185F"/>
    <w:rsid w:val="00D1300E"/>
    <w:rsid w:val="00DC1AE2"/>
    <w:rsid w:val="00DC7E47"/>
    <w:rsid w:val="00DD2556"/>
    <w:rsid w:val="00E266B3"/>
    <w:rsid w:val="00E5021B"/>
    <w:rsid w:val="00E544E4"/>
    <w:rsid w:val="00E661B9"/>
    <w:rsid w:val="00F07260"/>
    <w:rsid w:val="00F518C8"/>
    <w:rsid w:val="00FA00B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FFA44C5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2</cp:revision>
  <dcterms:created xsi:type="dcterms:W3CDTF">2018-04-06T06:20:00Z</dcterms:created>
  <dcterms:modified xsi:type="dcterms:W3CDTF">2018-04-06T06:20:00Z</dcterms:modified>
</cp:coreProperties>
</file>