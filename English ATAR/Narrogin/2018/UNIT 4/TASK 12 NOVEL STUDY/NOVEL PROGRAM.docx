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D6" w:rsidRPr="004E353F" w:rsidRDefault="003E1BA6" w:rsidP="004E353F">
      <w:pPr>
        <w:suppressAutoHyphens w:val="0"/>
        <w:jc w:val="center"/>
        <w:rPr>
          <w:rFonts w:cs="Arial"/>
          <w:b/>
          <w:sz w:val="24"/>
          <w:u w:val="single"/>
          <w:lang w:eastAsia="en-AU"/>
        </w:rPr>
      </w:pPr>
      <w:bookmarkStart w:id="0" w:name="_GoBack"/>
      <w:bookmarkEnd w:id="0"/>
      <w:r>
        <w:rPr>
          <w:rFonts w:cs="Arial"/>
          <w:b/>
          <w:sz w:val="24"/>
          <w:u w:val="single"/>
          <w:lang w:eastAsia="en-AU"/>
        </w:rPr>
        <w:t>YEAR 1</w:t>
      </w:r>
      <w:r w:rsidR="00697513">
        <w:rPr>
          <w:rFonts w:cs="Arial"/>
          <w:b/>
          <w:sz w:val="24"/>
          <w:u w:val="single"/>
          <w:lang w:eastAsia="en-AU"/>
        </w:rPr>
        <w:t>2</w:t>
      </w:r>
      <w:r>
        <w:rPr>
          <w:rFonts w:cs="Arial"/>
          <w:b/>
          <w:sz w:val="24"/>
          <w:u w:val="single"/>
          <w:lang w:eastAsia="en-AU"/>
        </w:rPr>
        <w:t xml:space="preserve"> ATAR</w:t>
      </w:r>
      <w:r w:rsidR="002F54D3">
        <w:rPr>
          <w:rFonts w:cs="Arial"/>
          <w:b/>
          <w:sz w:val="24"/>
          <w:u w:val="single"/>
          <w:lang w:eastAsia="en-AU"/>
        </w:rPr>
        <w:t xml:space="preserve"> – </w:t>
      </w:r>
      <w:r w:rsidR="00632ED6">
        <w:rPr>
          <w:rFonts w:cs="Arial"/>
          <w:b/>
          <w:sz w:val="24"/>
          <w:u w:val="single"/>
          <w:lang w:eastAsia="en-AU"/>
        </w:rPr>
        <w:t>NOVEL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3677"/>
        <w:gridCol w:w="3678"/>
        <w:gridCol w:w="3677"/>
        <w:gridCol w:w="3678"/>
      </w:tblGrid>
      <w:tr w:rsidR="00D91E46" w:rsidTr="00E13B3A">
        <w:tc>
          <w:tcPr>
            <w:tcW w:w="904" w:type="dxa"/>
          </w:tcPr>
          <w:p w:rsidR="00D91E46" w:rsidRPr="004E353F" w:rsidRDefault="00D91E46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</w:p>
        </w:tc>
        <w:tc>
          <w:tcPr>
            <w:tcW w:w="3677" w:type="dxa"/>
          </w:tcPr>
          <w:p w:rsidR="00D91E46" w:rsidRDefault="003F58F0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MONDAY (JOAN)</w:t>
            </w:r>
          </w:p>
        </w:tc>
        <w:tc>
          <w:tcPr>
            <w:tcW w:w="3678" w:type="dxa"/>
          </w:tcPr>
          <w:p w:rsidR="00D91E46" w:rsidRPr="004E353F" w:rsidRDefault="00D91E46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TUESDAY X 2</w:t>
            </w:r>
          </w:p>
        </w:tc>
        <w:tc>
          <w:tcPr>
            <w:tcW w:w="3677" w:type="dxa"/>
          </w:tcPr>
          <w:p w:rsidR="00D91E46" w:rsidRPr="004E353F" w:rsidRDefault="00D91E46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>THURSDAY</w:t>
            </w:r>
          </w:p>
        </w:tc>
        <w:tc>
          <w:tcPr>
            <w:tcW w:w="3678" w:type="dxa"/>
          </w:tcPr>
          <w:p w:rsidR="00D91E46" w:rsidRPr="004E353F" w:rsidRDefault="00D91E46" w:rsidP="001B16E5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>FRIDAY</w:t>
            </w:r>
          </w:p>
        </w:tc>
      </w:tr>
      <w:tr w:rsidR="00D91E46" w:rsidTr="00E13B3A">
        <w:tc>
          <w:tcPr>
            <w:tcW w:w="904" w:type="dxa"/>
          </w:tcPr>
          <w:p w:rsidR="00D91E46" w:rsidRPr="004E353F" w:rsidRDefault="00D91E46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>
              <w:rPr>
                <w:rFonts w:ascii="Times New Roman" w:hAnsi="Times New Roman"/>
                <w:b/>
                <w:sz w:val="24"/>
                <w:lang w:eastAsia="en-AU"/>
              </w:rPr>
              <w:t>4</w:t>
            </w:r>
          </w:p>
        </w:tc>
        <w:tc>
          <w:tcPr>
            <w:tcW w:w="3677" w:type="dxa"/>
          </w:tcPr>
          <w:p w:rsidR="00D91E46" w:rsidRPr="00E13B3A" w:rsidRDefault="00D91E46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Hand out assignment front cover sheet and go through with students, including the novel journal</w:t>
            </w:r>
          </w:p>
          <w:p w:rsidR="00D91E46" w:rsidRPr="00E13B3A" w:rsidRDefault="00D91E46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</w:p>
          <w:p w:rsidR="00D91E46" w:rsidRPr="00E13B3A" w:rsidRDefault="00D91E46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Discussion on novel</w:t>
            </w:r>
          </w:p>
          <w:p w:rsidR="00A234EC" w:rsidRPr="00E13B3A" w:rsidRDefault="00A234EC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</w:p>
          <w:p w:rsidR="00A234EC" w:rsidRPr="00E13B3A" w:rsidRDefault="00A234EC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Hand out Dolly the Clone</w:t>
            </w:r>
          </w:p>
          <w:p w:rsidR="00A234EC" w:rsidRPr="00E13B3A" w:rsidRDefault="00A234EC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3D Printers</w:t>
            </w:r>
          </w:p>
          <w:p w:rsidR="00A234EC" w:rsidRPr="00E13B3A" w:rsidRDefault="00A234EC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Cultural Subsets</w:t>
            </w:r>
          </w:p>
          <w:p w:rsidR="00FD2C3D" w:rsidRPr="00E13B3A" w:rsidRDefault="00FD2C3D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Intertextuality</w:t>
            </w:r>
          </w:p>
          <w:p w:rsidR="005B5CB9" w:rsidRPr="00E13B3A" w:rsidRDefault="005B5CB9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Viewing Retrieval Chart</w:t>
            </w:r>
          </w:p>
          <w:p w:rsidR="003F58F0" w:rsidRPr="00E13B3A" w:rsidRDefault="003F58F0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Students can read this in class</w:t>
            </w:r>
          </w:p>
          <w:p w:rsidR="00D91E46" w:rsidRPr="00E13B3A" w:rsidRDefault="00D91E46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Remind students to find 3 x science fiction posters,</w:t>
            </w:r>
          </w:p>
          <w:p w:rsidR="00D91E46" w:rsidRPr="00E13B3A" w:rsidRDefault="00D91E46" w:rsidP="00D91E46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>Look at pictures that have a name and an artist</w:t>
            </w:r>
          </w:p>
        </w:tc>
        <w:tc>
          <w:tcPr>
            <w:tcW w:w="3678" w:type="dxa"/>
          </w:tcPr>
          <w:p w:rsidR="00D91E46" w:rsidRPr="00E13B3A" w:rsidRDefault="00D91E46" w:rsidP="00D91E46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 xml:space="preserve">Go through </w:t>
            </w:r>
            <w:proofErr w:type="spellStart"/>
            <w:r w:rsidRPr="00E13B3A">
              <w:rPr>
                <w:rFonts w:cs="Arial"/>
                <w:sz w:val="20"/>
                <w:szCs w:val="20"/>
                <w:lang w:eastAsia="en-US"/>
              </w:rPr>
              <w:t>powerpoint</w:t>
            </w:r>
            <w:proofErr w:type="spellEnd"/>
          </w:p>
        </w:tc>
        <w:tc>
          <w:tcPr>
            <w:tcW w:w="3677" w:type="dxa"/>
          </w:tcPr>
          <w:p w:rsidR="00D91E46" w:rsidRPr="00E13B3A" w:rsidRDefault="00D91E46" w:rsidP="00D91E46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 xml:space="preserve">Go through </w:t>
            </w:r>
            <w:proofErr w:type="spellStart"/>
            <w:r w:rsidRPr="00E13B3A">
              <w:rPr>
                <w:rFonts w:cs="Arial"/>
                <w:sz w:val="20"/>
                <w:szCs w:val="20"/>
                <w:lang w:eastAsia="en-US"/>
              </w:rPr>
              <w:t>powerpoint</w:t>
            </w:r>
            <w:proofErr w:type="spellEnd"/>
          </w:p>
        </w:tc>
        <w:tc>
          <w:tcPr>
            <w:tcW w:w="3678" w:type="dxa"/>
          </w:tcPr>
          <w:p w:rsidR="00D91E46" w:rsidRPr="00E13B3A" w:rsidRDefault="00D91E46" w:rsidP="00D91E46">
            <w:pPr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 xml:space="preserve">Go through </w:t>
            </w:r>
            <w:proofErr w:type="spellStart"/>
            <w:r w:rsidRPr="00E13B3A">
              <w:rPr>
                <w:rFonts w:cs="Arial"/>
                <w:sz w:val="20"/>
                <w:szCs w:val="20"/>
                <w:lang w:eastAsia="en-US"/>
              </w:rPr>
              <w:t>powerpoint</w:t>
            </w:r>
            <w:proofErr w:type="spellEnd"/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>Outline that we are going to look at feature films, hence review viewing theory – making meaning from visual texts.</w:t>
            </w: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 xml:space="preserve">Remind students of previous handouts:  </w:t>
            </w: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>Hand out ‘Why study films’ and explain this has to be finished for homework as part of their study file.</w:t>
            </w: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 xml:space="preserve">Hand out the </w:t>
            </w: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 xml:space="preserve">1 Construction of feature film codes and conventions </w:t>
            </w: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 xml:space="preserve">2 Feature film </w:t>
            </w:r>
          </w:p>
          <w:p w:rsidR="00A234EC" w:rsidRPr="00E13B3A" w:rsidRDefault="00A234EC" w:rsidP="00A234EC">
            <w:pPr>
              <w:rPr>
                <w:rFonts w:cs="Arial"/>
                <w:sz w:val="20"/>
                <w:szCs w:val="20"/>
              </w:rPr>
            </w:pPr>
          </w:p>
        </w:tc>
      </w:tr>
      <w:tr w:rsidR="00D91E46" w:rsidTr="00E13B3A">
        <w:tc>
          <w:tcPr>
            <w:tcW w:w="904" w:type="dxa"/>
          </w:tcPr>
          <w:p w:rsidR="00D91E46" w:rsidRPr="004E353F" w:rsidRDefault="00D91E46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t xml:space="preserve">WK </w:t>
            </w:r>
            <w:r>
              <w:rPr>
                <w:rFonts w:ascii="Times New Roman" w:hAnsi="Times New Roman"/>
                <w:b/>
                <w:sz w:val="24"/>
                <w:lang w:eastAsia="en-AU"/>
              </w:rPr>
              <w:t>5</w:t>
            </w:r>
          </w:p>
        </w:tc>
        <w:tc>
          <w:tcPr>
            <w:tcW w:w="3677" w:type="dxa"/>
          </w:tcPr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>Watch the beginning of three films and fill in a retrieval chart that outlines central ideas and attitudes that are foreshadowed and</w:t>
            </w:r>
          </w:p>
          <w:p w:rsidR="00D91E46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>Film language used to shape viewer response to these ideas and attitudes and how the context of science fiction shapes the reader’s understanding of future societies.</w:t>
            </w:r>
          </w:p>
        </w:tc>
        <w:tc>
          <w:tcPr>
            <w:tcW w:w="3678" w:type="dxa"/>
          </w:tcPr>
          <w:p w:rsidR="00D91E46" w:rsidRPr="00E13B3A" w:rsidRDefault="00A234EC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proofErr w:type="spellStart"/>
            <w:r w:rsidRPr="00E13B3A">
              <w:rPr>
                <w:rFonts w:cs="Arial"/>
                <w:sz w:val="20"/>
                <w:szCs w:val="20"/>
                <w:lang w:eastAsia="en-AU"/>
              </w:rPr>
              <w:t>Powerpoint</w:t>
            </w:r>
            <w:proofErr w:type="spellEnd"/>
            <w:r w:rsidRPr="00E13B3A">
              <w:rPr>
                <w:rFonts w:cs="Arial"/>
                <w:sz w:val="20"/>
                <w:szCs w:val="20"/>
                <w:lang w:eastAsia="en-AU"/>
              </w:rPr>
              <w:t xml:space="preserve"> on Never let me go and watch film</w:t>
            </w:r>
          </w:p>
          <w:p w:rsidR="00A234EC" w:rsidRPr="00E13B3A" w:rsidRDefault="00A234EC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A234EC" w:rsidRPr="00E13B3A" w:rsidRDefault="00A234EC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NB THIS HAS BEEN PUT HERE TO ENSURE STUDENTS HAVE DOUBLE PERIOD TO WATCH FILM, YOU DO NOT HAVE TO PLAN IT THIS WAY.</w:t>
            </w:r>
          </w:p>
        </w:tc>
        <w:tc>
          <w:tcPr>
            <w:tcW w:w="3677" w:type="dxa"/>
          </w:tcPr>
          <w:p w:rsidR="00D91E46" w:rsidRDefault="003F58F0" w:rsidP="00D91E46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Finish film from yesterday and discussions if need be</w:t>
            </w:r>
          </w:p>
          <w:p w:rsidR="00E93784" w:rsidRDefault="00E93784" w:rsidP="00D91E46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E93784" w:rsidRDefault="00E93784" w:rsidP="00D91E46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display</w:t>
            </w:r>
          </w:p>
          <w:p w:rsidR="00E93784" w:rsidRPr="00E13B3A" w:rsidRDefault="00E93784" w:rsidP="00D91E46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3678" w:type="dxa"/>
          </w:tcPr>
          <w:p w:rsidR="00D91E46" w:rsidRPr="00E13B3A" w:rsidRDefault="003F58F0" w:rsidP="00A234EC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 xml:space="preserve">Go back to </w:t>
            </w:r>
            <w:proofErr w:type="spellStart"/>
            <w:r w:rsidR="00A234EC" w:rsidRPr="00E13B3A">
              <w:rPr>
                <w:rFonts w:cs="Arial"/>
                <w:sz w:val="20"/>
                <w:szCs w:val="20"/>
              </w:rPr>
              <w:t>Powerpoint</w:t>
            </w:r>
            <w:proofErr w:type="spellEnd"/>
            <w:r w:rsidR="00A234EC" w:rsidRPr="00E13B3A">
              <w:rPr>
                <w:rFonts w:cs="Arial"/>
                <w:sz w:val="20"/>
                <w:szCs w:val="20"/>
              </w:rPr>
              <w:t xml:space="preserve"> on </w:t>
            </w:r>
            <w:r w:rsidR="00A3253C">
              <w:rPr>
                <w:rFonts w:cs="Arial"/>
                <w:sz w:val="20"/>
                <w:szCs w:val="20"/>
              </w:rPr>
              <w:t>1984</w:t>
            </w: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  <w:r w:rsidRPr="00E13B3A">
              <w:rPr>
                <w:rFonts w:cs="Arial"/>
                <w:sz w:val="20"/>
                <w:szCs w:val="20"/>
                <w:lang w:eastAsia="en-US"/>
              </w:rPr>
              <w:t xml:space="preserve">In class game, remember:  I went to the shop and I bought an apple, I went </w:t>
            </w:r>
            <w:r w:rsidR="005B5CB9" w:rsidRPr="00E13B3A">
              <w:rPr>
                <w:rFonts w:cs="Arial"/>
                <w:sz w:val="20"/>
                <w:szCs w:val="20"/>
                <w:lang w:eastAsia="en-US"/>
              </w:rPr>
              <w:t>to</w:t>
            </w:r>
            <w:r w:rsidRPr="00E13B3A">
              <w:rPr>
                <w:rFonts w:cs="Arial"/>
                <w:sz w:val="20"/>
                <w:szCs w:val="20"/>
                <w:lang w:eastAsia="en-US"/>
              </w:rPr>
              <w:t xml:space="preserve"> the shop and I bought an apple and a banana, etc.  Then do this with reading theory and then do this with quotes.  This is a memory game designed to assist students with the retention of knowledge around the novel</w:t>
            </w:r>
          </w:p>
          <w:p w:rsidR="00A234EC" w:rsidRPr="00E13B3A" w:rsidRDefault="00A234EC" w:rsidP="00A234EC">
            <w:pPr>
              <w:suppressAutoHyphens w:val="0"/>
              <w:rPr>
                <w:rFonts w:cs="Arial"/>
                <w:sz w:val="20"/>
                <w:szCs w:val="20"/>
                <w:lang w:eastAsia="en-US"/>
              </w:rPr>
            </w:pPr>
          </w:p>
          <w:p w:rsidR="00A234EC" w:rsidRPr="00E13B3A" w:rsidRDefault="005B5CB9" w:rsidP="00A234EC">
            <w:pPr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 xml:space="preserve">Hand out essays and have students work in groups of three to answer the question as a placement.  </w:t>
            </w:r>
            <w:proofErr w:type="gramStart"/>
            <w:r w:rsidRPr="00E13B3A">
              <w:rPr>
                <w:rFonts w:cs="Arial"/>
                <w:sz w:val="20"/>
                <w:szCs w:val="20"/>
                <w:lang w:eastAsia="en-AU"/>
              </w:rPr>
              <w:t>students</w:t>
            </w:r>
            <w:proofErr w:type="gramEnd"/>
            <w:r w:rsidRPr="00E13B3A">
              <w:rPr>
                <w:rFonts w:cs="Arial"/>
                <w:sz w:val="20"/>
                <w:szCs w:val="20"/>
                <w:lang w:eastAsia="en-AU"/>
              </w:rPr>
              <w:t xml:space="preserve"> then share answers with class.</w:t>
            </w:r>
          </w:p>
          <w:p w:rsidR="005B5CB9" w:rsidRPr="00E13B3A" w:rsidRDefault="005B5CB9" w:rsidP="00A234EC">
            <w:pPr>
              <w:rPr>
                <w:rFonts w:cs="Arial"/>
                <w:sz w:val="20"/>
                <w:szCs w:val="20"/>
                <w:lang w:eastAsia="en-AU"/>
              </w:rPr>
            </w:pPr>
          </w:p>
          <w:p w:rsidR="005B5CB9" w:rsidRPr="00E13B3A" w:rsidRDefault="005B5CB9" w:rsidP="00A234EC">
            <w:pPr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Have each group work on different areas within the questions:</w:t>
            </w:r>
          </w:p>
          <w:p w:rsidR="005B5CB9" w:rsidRPr="00E13B3A" w:rsidRDefault="005B5CB9" w:rsidP="005B5CB9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>social context and future societies</w:t>
            </w:r>
          </w:p>
          <w:p w:rsidR="005B5CB9" w:rsidRPr="00E13B3A" w:rsidRDefault="005B5CB9" w:rsidP="005B5CB9">
            <w:pPr>
              <w:pStyle w:val="ListParagraph"/>
              <w:numPr>
                <w:ilvl w:val="0"/>
                <w:numId w:val="17"/>
              </w:numPr>
              <w:suppressAutoHyphens w:val="0"/>
              <w:rPr>
                <w:rFonts w:cs="Arial"/>
                <w:sz w:val="20"/>
                <w:szCs w:val="20"/>
                <w:lang w:val="en-US" w:eastAsia="en-US"/>
              </w:rPr>
            </w:pPr>
            <w:r w:rsidRPr="00E13B3A">
              <w:rPr>
                <w:rFonts w:cs="Arial"/>
                <w:sz w:val="20"/>
                <w:szCs w:val="20"/>
                <w:lang w:val="en-US" w:eastAsia="en-US"/>
              </w:rPr>
              <w:t xml:space="preserve">the values of an individual or group are </w:t>
            </w:r>
          </w:p>
          <w:p w:rsidR="005B5CB9" w:rsidRPr="00E13B3A" w:rsidRDefault="005B5CB9" w:rsidP="00E13B3A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20"/>
                <w:szCs w:val="20"/>
              </w:rPr>
            </w:pPr>
            <w:proofErr w:type="gramStart"/>
            <w:r w:rsidRPr="00E13B3A">
              <w:rPr>
                <w:rFonts w:cs="Arial"/>
                <w:sz w:val="20"/>
                <w:szCs w:val="20"/>
                <w:lang w:val="en-US" w:eastAsia="en-US"/>
              </w:rPr>
              <w:t>different</w:t>
            </w:r>
            <w:proofErr w:type="gramEnd"/>
            <w:r w:rsidRPr="00E13B3A">
              <w:rPr>
                <w:rFonts w:cs="Arial"/>
                <w:sz w:val="20"/>
                <w:szCs w:val="20"/>
                <w:lang w:val="en-US" w:eastAsia="en-US"/>
              </w:rPr>
              <w:t xml:space="preserve"> groups of people studied in different texts and then look at their values and how they are portrayed.</w:t>
            </w:r>
          </w:p>
        </w:tc>
      </w:tr>
      <w:tr w:rsidR="005B5CB9" w:rsidTr="00E13B3A">
        <w:tc>
          <w:tcPr>
            <w:tcW w:w="904" w:type="dxa"/>
          </w:tcPr>
          <w:p w:rsidR="005B5CB9" w:rsidRPr="004E353F" w:rsidRDefault="005B5CB9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 w:rsidRPr="004E353F">
              <w:rPr>
                <w:rFonts w:ascii="Times New Roman" w:hAnsi="Times New Roman"/>
                <w:b/>
                <w:sz w:val="24"/>
                <w:lang w:eastAsia="en-AU"/>
              </w:rPr>
              <w:lastRenderedPageBreak/>
              <w:t xml:space="preserve">WK </w:t>
            </w:r>
            <w:r>
              <w:rPr>
                <w:rFonts w:ascii="Times New Roman" w:hAnsi="Times New Roman"/>
                <w:b/>
                <w:sz w:val="24"/>
                <w:lang w:eastAsia="en-AU"/>
              </w:rPr>
              <w:t>6</w:t>
            </w:r>
          </w:p>
        </w:tc>
        <w:tc>
          <w:tcPr>
            <w:tcW w:w="3677" w:type="dxa"/>
          </w:tcPr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Put students into pairs and randomly assign a past exam question to them.</w:t>
            </w: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Students work in pairs to present their assignment</w:t>
            </w: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Go through assignment and ask students if they have any questions on it.</w:t>
            </w:r>
          </w:p>
        </w:tc>
        <w:tc>
          <w:tcPr>
            <w:tcW w:w="3678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Students work on assignment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Students work on assignment</w:t>
            </w:r>
          </w:p>
        </w:tc>
        <w:tc>
          <w:tcPr>
            <w:tcW w:w="3678" w:type="dxa"/>
          </w:tcPr>
          <w:p w:rsidR="005B5CB9" w:rsidRPr="00E13B3A" w:rsidRDefault="005B5CB9" w:rsidP="00D93B19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</w:rPr>
              <w:t>Students work on assignment</w:t>
            </w:r>
          </w:p>
        </w:tc>
      </w:tr>
      <w:tr w:rsidR="005B5CB9" w:rsidTr="00E13B3A">
        <w:tc>
          <w:tcPr>
            <w:tcW w:w="904" w:type="dxa"/>
          </w:tcPr>
          <w:p w:rsidR="005B5CB9" w:rsidRPr="004E353F" w:rsidRDefault="005B5CB9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WK 7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ASSIGNMENT PRESENTATIONS</w:t>
            </w:r>
          </w:p>
        </w:tc>
        <w:tc>
          <w:tcPr>
            <w:tcW w:w="3678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ASSIGNMENT PRESENTATIONS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ASSIGNMENT PRESENTATIONS</w:t>
            </w:r>
          </w:p>
        </w:tc>
        <w:tc>
          <w:tcPr>
            <w:tcW w:w="3678" w:type="dxa"/>
          </w:tcPr>
          <w:p w:rsidR="005B5CB9" w:rsidRPr="00E13B3A" w:rsidRDefault="005B5CB9" w:rsidP="00D93B19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</w:rPr>
              <w:t>Hand out and go over new assignment front cover sheet</w:t>
            </w: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ja-JP"/>
              </w:rPr>
            </w:pPr>
            <w:r w:rsidRPr="00E13B3A">
              <w:rPr>
                <w:rFonts w:cs="Arial"/>
                <w:sz w:val="20"/>
                <w:szCs w:val="20"/>
                <w:lang w:eastAsia="ja-JP"/>
              </w:rPr>
              <w:t xml:space="preserve">Preparation in class and at </w:t>
            </w:r>
          </w:p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ja-JP"/>
              </w:rPr>
            </w:pPr>
            <w:proofErr w:type="gramStart"/>
            <w:r w:rsidRPr="00E13B3A">
              <w:rPr>
                <w:rFonts w:cs="Arial"/>
                <w:sz w:val="20"/>
                <w:szCs w:val="20"/>
                <w:lang w:eastAsia="ja-JP"/>
              </w:rPr>
              <w:t>home</w:t>
            </w:r>
            <w:proofErr w:type="gramEnd"/>
            <w:r w:rsidRPr="00E13B3A">
              <w:rPr>
                <w:rFonts w:cs="Arial"/>
                <w:sz w:val="20"/>
                <w:szCs w:val="20"/>
                <w:lang w:eastAsia="ja-JP"/>
              </w:rPr>
              <w:t>, final task in class.</w:t>
            </w:r>
          </w:p>
          <w:p w:rsidR="005B5CB9" w:rsidRPr="00E13B3A" w:rsidRDefault="005B5CB9" w:rsidP="00E13B3A">
            <w:pPr>
              <w:suppressAutoHyphens w:val="0"/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  <w:lang w:eastAsia="ja-JP"/>
              </w:rPr>
              <w:t>Students hand in a multimodal presentation on the course content given so far.  This is a fantastic assignment as it caters to ensure students have studied in-</w:t>
            </w:r>
            <w:r w:rsidR="00E13B3A" w:rsidRPr="00E13B3A">
              <w:rPr>
                <w:rFonts w:cs="Arial"/>
                <w:sz w:val="20"/>
                <w:szCs w:val="20"/>
                <w:lang w:eastAsia="ja-JP"/>
              </w:rPr>
              <w:t>depth</w:t>
            </w:r>
          </w:p>
        </w:tc>
      </w:tr>
      <w:tr w:rsidR="005B5CB9" w:rsidTr="00E13B3A">
        <w:tc>
          <w:tcPr>
            <w:tcW w:w="904" w:type="dxa"/>
          </w:tcPr>
          <w:p w:rsidR="005B5CB9" w:rsidRDefault="005B5CB9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WK 8</w:t>
            </w:r>
          </w:p>
        </w:tc>
        <w:tc>
          <w:tcPr>
            <w:tcW w:w="3677" w:type="dxa"/>
          </w:tcPr>
          <w:p w:rsidR="005B5CB9" w:rsidRPr="00E13B3A" w:rsidRDefault="005B5CB9" w:rsidP="005B5CB9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Work on Assignment</w:t>
            </w:r>
          </w:p>
        </w:tc>
        <w:tc>
          <w:tcPr>
            <w:tcW w:w="3678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Work on Assignment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Work on Assignment</w:t>
            </w:r>
          </w:p>
        </w:tc>
        <w:tc>
          <w:tcPr>
            <w:tcW w:w="3678" w:type="dxa"/>
          </w:tcPr>
          <w:p w:rsidR="005B5CB9" w:rsidRPr="00E13B3A" w:rsidRDefault="005B5CB9" w:rsidP="00D93B19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</w:rPr>
              <w:t>Hand in Assignment</w:t>
            </w:r>
          </w:p>
        </w:tc>
      </w:tr>
      <w:tr w:rsidR="005B5CB9" w:rsidTr="00E13B3A">
        <w:tc>
          <w:tcPr>
            <w:tcW w:w="904" w:type="dxa"/>
          </w:tcPr>
          <w:p w:rsidR="005B5CB9" w:rsidRDefault="005B5CB9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WK 9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Present Multimodal task</w:t>
            </w:r>
          </w:p>
        </w:tc>
        <w:tc>
          <w:tcPr>
            <w:tcW w:w="3678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Present Multimodal task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Present Multimodal task</w:t>
            </w:r>
          </w:p>
        </w:tc>
        <w:tc>
          <w:tcPr>
            <w:tcW w:w="3678" w:type="dxa"/>
          </w:tcPr>
          <w:p w:rsidR="005B5CB9" w:rsidRPr="00E13B3A" w:rsidRDefault="005B5CB9" w:rsidP="00D93B19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</w:rPr>
              <w:t>EXAM PREPARATION</w:t>
            </w:r>
          </w:p>
        </w:tc>
      </w:tr>
      <w:tr w:rsidR="005B5CB9" w:rsidTr="00E13B3A">
        <w:tc>
          <w:tcPr>
            <w:tcW w:w="904" w:type="dxa"/>
          </w:tcPr>
          <w:p w:rsidR="005B5CB9" w:rsidRDefault="005B5CB9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WK 10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EXAM</w:t>
            </w:r>
          </w:p>
        </w:tc>
        <w:tc>
          <w:tcPr>
            <w:tcW w:w="3678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EXAM</w:t>
            </w:r>
          </w:p>
        </w:tc>
        <w:tc>
          <w:tcPr>
            <w:tcW w:w="3677" w:type="dxa"/>
          </w:tcPr>
          <w:p w:rsidR="005B5CB9" w:rsidRPr="00E13B3A" w:rsidRDefault="005B5CB9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EXAM</w:t>
            </w:r>
          </w:p>
        </w:tc>
        <w:tc>
          <w:tcPr>
            <w:tcW w:w="3678" w:type="dxa"/>
          </w:tcPr>
          <w:p w:rsidR="005B5CB9" w:rsidRPr="00E13B3A" w:rsidRDefault="005B5CB9" w:rsidP="00D93B19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</w:rPr>
              <w:t>EXAM</w:t>
            </w:r>
          </w:p>
        </w:tc>
      </w:tr>
      <w:tr w:rsidR="005B5CB9" w:rsidTr="00E13B3A">
        <w:tc>
          <w:tcPr>
            <w:tcW w:w="904" w:type="dxa"/>
          </w:tcPr>
          <w:p w:rsidR="005B5CB9" w:rsidRDefault="00E13B3A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WK 1</w:t>
            </w:r>
          </w:p>
        </w:tc>
        <w:tc>
          <w:tcPr>
            <w:tcW w:w="3677" w:type="dxa"/>
          </w:tcPr>
          <w:p w:rsidR="005B5CB9" w:rsidRPr="00E13B3A" w:rsidRDefault="00E13B3A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Exam review</w:t>
            </w:r>
          </w:p>
        </w:tc>
        <w:tc>
          <w:tcPr>
            <w:tcW w:w="3678" w:type="dxa"/>
          </w:tcPr>
          <w:p w:rsidR="005B5CB9" w:rsidRPr="00E13B3A" w:rsidRDefault="00E13B3A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Exam Review</w:t>
            </w:r>
          </w:p>
        </w:tc>
        <w:tc>
          <w:tcPr>
            <w:tcW w:w="3677" w:type="dxa"/>
          </w:tcPr>
          <w:p w:rsidR="005B5CB9" w:rsidRPr="00E13B3A" w:rsidRDefault="00E13B3A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 w:rsidRPr="00E13B3A">
              <w:rPr>
                <w:rFonts w:cs="Arial"/>
                <w:sz w:val="20"/>
                <w:szCs w:val="20"/>
                <w:lang w:eastAsia="en-AU"/>
              </w:rPr>
              <w:t>Exam preparation</w:t>
            </w:r>
          </w:p>
        </w:tc>
        <w:tc>
          <w:tcPr>
            <w:tcW w:w="3678" w:type="dxa"/>
          </w:tcPr>
          <w:p w:rsidR="005B5CB9" w:rsidRPr="00E13B3A" w:rsidRDefault="00E13B3A" w:rsidP="00D93B19">
            <w:pPr>
              <w:rPr>
                <w:rFonts w:cs="Arial"/>
                <w:sz w:val="20"/>
                <w:szCs w:val="20"/>
              </w:rPr>
            </w:pPr>
            <w:r w:rsidRPr="00E13B3A">
              <w:rPr>
                <w:rFonts w:cs="Arial"/>
                <w:sz w:val="20"/>
                <w:szCs w:val="20"/>
              </w:rPr>
              <w:t>Exam Preparation</w:t>
            </w:r>
          </w:p>
        </w:tc>
      </w:tr>
      <w:tr w:rsidR="00E13B3A" w:rsidTr="00E13B3A">
        <w:tc>
          <w:tcPr>
            <w:tcW w:w="904" w:type="dxa"/>
          </w:tcPr>
          <w:p w:rsidR="00E13B3A" w:rsidRDefault="00E13B3A" w:rsidP="00632ED6">
            <w:pPr>
              <w:suppressAutoHyphens w:val="0"/>
              <w:rPr>
                <w:rFonts w:ascii="Times New Roman" w:hAnsi="Times New Roman"/>
                <w:b/>
                <w:sz w:val="24"/>
                <w:lang w:eastAsia="en-AU"/>
              </w:rPr>
            </w:pPr>
            <w:r>
              <w:rPr>
                <w:rFonts w:ascii="Times New Roman" w:hAnsi="Times New Roman"/>
                <w:b/>
                <w:sz w:val="24"/>
                <w:lang w:eastAsia="en-AU"/>
              </w:rPr>
              <w:t>WK 2</w:t>
            </w:r>
          </w:p>
        </w:tc>
        <w:tc>
          <w:tcPr>
            <w:tcW w:w="3677" w:type="dxa"/>
          </w:tcPr>
          <w:p w:rsidR="00E13B3A" w:rsidRPr="00E13B3A" w:rsidRDefault="00E13B3A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last day</w:t>
            </w:r>
          </w:p>
        </w:tc>
        <w:tc>
          <w:tcPr>
            <w:tcW w:w="3678" w:type="dxa"/>
          </w:tcPr>
          <w:p w:rsidR="00E13B3A" w:rsidRPr="00E13B3A" w:rsidRDefault="00E13B3A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  <w:r>
              <w:rPr>
                <w:rFonts w:cs="Arial"/>
                <w:sz w:val="20"/>
                <w:szCs w:val="20"/>
                <w:lang w:eastAsia="en-AU"/>
              </w:rPr>
              <w:t>Students Leave</w:t>
            </w:r>
          </w:p>
        </w:tc>
        <w:tc>
          <w:tcPr>
            <w:tcW w:w="3677" w:type="dxa"/>
          </w:tcPr>
          <w:p w:rsidR="00E13B3A" w:rsidRPr="00E13B3A" w:rsidRDefault="00E13B3A" w:rsidP="001B16E5">
            <w:pPr>
              <w:suppressAutoHyphens w:val="0"/>
              <w:rPr>
                <w:rFonts w:cs="Arial"/>
                <w:sz w:val="20"/>
                <w:szCs w:val="20"/>
                <w:lang w:eastAsia="en-AU"/>
              </w:rPr>
            </w:pPr>
          </w:p>
        </w:tc>
        <w:tc>
          <w:tcPr>
            <w:tcW w:w="3678" w:type="dxa"/>
          </w:tcPr>
          <w:p w:rsidR="00E13B3A" w:rsidRPr="00E13B3A" w:rsidRDefault="00E13B3A" w:rsidP="00D93B19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B16E5" w:rsidRDefault="001B16E5" w:rsidP="001B16E5">
      <w:pPr>
        <w:suppressAutoHyphens w:val="0"/>
        <w:rPr>
          <w:rFonts w:ascii="Times New Roman" w:hAnsi="Times New Roman"/>
          <w:sz w:val="24"/>
          <w:lang w:eastAsia="en-AU"/>
        </w:rPr>
      </w:pPr>
    </w:p>
    <w:p w:rsidR="00D91E46" w:rsidRDefault="00D91E46" w:rsidP="001B16E5">
      <w:pPr>
        <w:suppressAutoHyphens w:val="0"/>
        <w:rPr>
          <w:rFonts w:ascii="Times New Roman" w:hAnsi="Times New Roman"/>
          <w:sz w:val="24"/>
          <w:lang w:eastAsia="en-AU"/>
        </w:rPr>
      </w:pPr>
    </w:p>
    <w:sectPr w:rsidR="00D91E46" w:rsidSect="002B7368">
      <w:pgSz w:w="16838" w:h="11906" w:orient="landscape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784" w:rsidRDefault="00E93784">
      <w:r>
        <w:separator/>
      </w:r>
    </w:p>
  </w:endnote>
  <w:endnote w:type="continuationSeparator" w:id="0">
    <w:p w:rsidR="00E93784" w:rsidRDefault="00E9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784" w:rsidRDefault="00E93784">
      <w:r>
        <w:separator/>
      </w:r>
    </w:p>
  </w:footnote>
  <w:footnote w:type="continuationSeparator" w:id="0">
    <w:p w:rsidR="00E93784" w:rsidRDefault="00E93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E59"/>
    <w:multiLevelType w:val="hybridMultilevel"/>
    <w:tmpl w:val="57B64A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144C7"/>
    <w:multiLevelType w:val="hybridMultilevel"/>
    <w:tmpl w:val="AFAE426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1D377732"/>
    <w:multiLevelType w:val="hybridMultilevel"/>
    <w:tmpl w:val="2490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1A39"/>
    <w:multiLevelType w:val="hybridMultilevel"/>
    <w:tmpl w:val="7698230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5605152"/>
    <w:multiLevelType w:val="hybridMultilevel"/>
    <w:tmpl w:val="FBDA6044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38123A3F"/>
    <w:multiLevelType w:val="hybridMultilevel"/>
    <w:tmpl w:val="6C8EE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62975"/>
    <w:multiLevelType w:val="hybridMultilevel"/>
    <w:tmpl w:val="6C603E7C"/>
    <w:lvl w:ilvl="0" w:tplc="0C09000B">
      <w:start w:val="1"/>
      <w:numFmt w:val="bullet"/>
      <w:lvlText w:val=""/>
      <w:lvlJc w:val="left"/>
      <w:pPr>
        <w:ind w:left="6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7">
    <w:nsid w:val="3ABE4A09"/>
    <w:multiLevelType w:val="hybridMultilevel"/>
    <w:tmpl w:val="DD721AEC"/>
    <w:lvl w:ilvl="0" w:tplc="0C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>
    <w:nsid w:val="3D3133C2"/>
    <w:multiLevelType w:val="hybridMultilevel"/>
    <w:tmpl w:val="C69C0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812DC"/>
    <w:multiLevelType w:val="hybridMultilevel"/>
    <w:tmpl w:val="46520326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>
    <w:nsid w:val="437C3F13"/>
    <w:multiLevelType w:val="hybridMultilevel"/>
    <w:tmpl w:val="D856D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765BD5"/>
    <w:multiLevelType w:val="hybridMultilevel"/>
    <w:tmpl w:val="29EE0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6551D"/>
    <w:multiLevelType w:val="hybridMultilevel"/>
    <w:tmpl w:val="1DDE382A"/>
    <w:lvl w:ilvl="0" w:tplc="0C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>
    <w:nsid w:val="5FE343DF"/>
    <w:multiLevelType w:val="hybridMultilevel"/>
    <w:tmpl w:val="1D8CC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367C1"/>
    <w:multiLevelType w:val="hybridMultilevel"/>
    <w:tmpl w:val="29587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41118"/>
    <w:multiLevelType w:val="hybridMultilevel"/>
    <w:tmpl w:val="0E24D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36090"/>
    <w:multiLevelType w:val="hybridMultilevel"/>
    <w:tmpl w:val="8FF669B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5"/>
  </w:num>
  <w:num w:numId="11">
    <w:abstractNumId w:val="5"/>
  </w:num>
  <w:num w:numId="12">
    <w:abstractNumId w:val="2"/>
  </w:num>
  <w:num w:numId="13">
    <w:abstractNumId w:val="13"/>
  </w:num>
  <w:num w:numId="14">
    <w:abstractNumId w:val="7"/>
  </w:num>
  <w:num w:numId="15">
    <w:abstractNumId w:val="1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E5"/>
    <w:rsid w:val="000B5661"/>
    <w:rsid w:val="000C15DE"/>
    <w:rsid w:val="001B16E5"/>
    <w:rsid w:val="00230AF7"/>
    <w:rsid w:val="002B7368"/>
    <w:rsid w:val="002F54D3"/>
    <w:rsid w:val="0032126D"/>
    <w:rsid w:val="00322A8C"/>
    <w:rsid w:val="00365065"/>
    <w:rsid w:val="003E1BA6"/>
    <w:rsid w:val="003F58F0"/>
    <w:rsid w:val="00412EE5"/>
    <w:rsid w:val="00494E8F"/>
    <w:rsid w:val="004E353F"/>
    <w:rsid w:val="00597D13"/>
    <w:rsid w:val="005B0CD7"/>
    <w:rsid w:val="005B187F"/>
    <w:rsid w:val="005B1C46"/>
    <w:rsid w:val="005B5CB9"/>
    <w:rsid w:val="005D277D"/>
    <w:rsid w:val="005E6E06"/>
    <w:rsid w:val="006047B1"/>
    <w:rsid w:val="00632ED6"/>
    <w:rsid w:val="00643F09"/>
    <w:rsid w:val="00656F60"/>
    <w:rsid w:val="00680911"/>
    <w:rsid w:val="00693F59"/>
    <w:rsid w:val="00697513"/>
    <w:rsid w:val="006B5030"/>
    <w:rsid w:val="00705220"/>
    <w:rsid w:val="00793F4F"/>
    <w:rsid w:val="00820167"/>
    <w:rsid w:val="008258EA"/>
    <w:rsid w:val="00855343"/>
    <w:rsid w:val="008C07CC"/>
    <w:rsid w:val="00913921"/>
    <w:rsid w:val="00933D80"/>
    <w:rsid w:val="00964B84"/>
    <w:rsid w:val="009B004C"/>
    <w:rsid w:val="00A234EC"/>
    <w:rsid w:val="00A3253C"/>
    <w:rsid w:val="00A642A0"/>
    <w:rsid w:val="00A7073B"/>
    <w:rsid w:val="00A9761B"/>
    <w:rsid w:val="00AC2428"/>
    <w:rsid w:val="00B442F7"/>
    <w:rsid w:val="00B44BDC"/>
    <w:rsid w:val="00B562E5"/>
    <w:rsid w:val="00B95B0F"/>
    <w:rsid w:val="00BF11E8"/>
    <w:rsid w:val="00C21FD5"/>
    <w:rsid w:val="00C32F41"/>
    <w:rsid w:val="00C356BD"/>
    <w:rsid w:val="00C470DD"/>
    <w:rsid w:val="00C51E29"/>
    <w:rsid w:val="00C62897"/>
    <w:rsid w:val="00C96B15"/>
    <w:rsid w:val="00C976AC"/>
    <w:rsid w:val="00D00BEC"/>
    <w:rsid w:val="00D53903"/>
    <w:rsid w:val="00D57471"/>
    <w:rsid w:val="00D91E46"/>
    <w:rsid w:val="00D93B19"/>
    <w:rsid w:val="00D9440D"/>
    <w:rsid w:val="00DA2E9A"/>
    <w:rsid w:val="00DA4BB1"/>
    <w:rsid w:val="00E13B3A"/>
    <w:rsid w:val="00E47AA9"/>
    <w:rsid w:val="00E80480"/>
    <w:rsid w:val="00E93784"/>
    <w:rsid w:val="00EF7345"/>
    <w:rsid w:val="00F04162"/>
    <w:rsid w:val="00F37877"/>
    <w:rsid w:val="00F66417"/>
    <w:rsid w:val="00F71FF9"/>
    <w:rsid w:val="00F735C7"/>
    <w:rsid w:val="00F94548"/>
    <w:rsid w:val="00F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6E5"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B16E5"/>
  </w:style>
  <w:style w:type="paragraph" w:styleId="Footer">
    <w:name w:val="footer"/>
    <w:basedOn w:val="Normal"/>
    <w:link w:val="FooterChar"/>
    <w:rsid w:val="001B16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16E5"/>
    <w:rPr>
      <w:rFonts w:ascii="Arial" w:hAnsi="Arial"/>
      <w:sz w:val="18"/>
      <w:szCs w:val="24"/>
      <w:lang w:eastAsia="ar-SA"/>
    </w:rPr>
  </w:style>
  <w:style w:type="table" w:styleId="TableGrid">
    <w:name w:val="Table Grid"/>
    <w:basedOn w:val="TableNormal"/>
    <w:rsid w:val="00DA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77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25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8EA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656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6F60"/>
    <w:rPr>
      <w:rFonts w:ascii="Arial" w:hAnsi="Arial"/>
      <w:sz w:val="18"/>
      <w:szCs w:val="24"/>
      <w:lang w:eastAsia="ar-SA"/>
    </w:rPr>
  </w:style>
  <w:style w:type="paragraph" w:customStyle="1" w:styleId="Default">
    <w:name w:val="Default"/>
    <w:rsid w:val="002B7368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B7368"/>
    <w:rPr>
      <w:strike w:val="0"/>
      <w:dstrike w:val="0"/>
      <w:color w:val="337AB7"/>
      <w:u w:val="none"/>
      <w:effect w:val="none"/>
      <w:shd w:val="clear" w:color="auto" w:fill="auto"/>
    </w:rPr>
  </w:style>
  <w:style w:type="table" w:customStyle="1" w:styleId="TableGrid1">
    <w:name w:val="Table Grid1"/>
    <w:basedOn w:val="TableNormal"/>
    <w:next w:val="TableGrid"/>
    <w:uiPriority w:val="59"/>
    <w:rsid w:val="00AC2428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62897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32ED6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6E5"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B16E5"/>
  </w:style>
  <w:style w:type="paragraph" w:styleId="Footer">
    <w:name w:val="footer"/>
    <w:basedOn w:val="Normal"/>
    <w:link w:val="FooterChar"/>
    <w:rsid w:val="001B16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16E5"/>
    <w:rPr>
      <w:rFonts w:ascii="Arial" w:hAnsi="Arial"/>
      <w:sz w:val="18"/>
      <w:szCs w:val="24"/>
      <w:lang w:eastAsia="ar-SA"/>
    </w:rPr>
  </w:style>
  <w:style w:type="table" w:styleId="TableGrid">
    <w:name w:val="Table Grid"/>
    <w:basedOn w:val="TableNormal"/>
    <w:rsid w:val="00DA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77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25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8EA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656F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6F60"/>
    <w:rPr>
      <w:rFonts w:ascii="Arial" w:hAnsi="Arial"/>
      <w:sz w:val="18"/>
      <w:szCs w:val="24"/>
      <w:lang w:eastAsia="ar-SA"/>
    </w:rPr>
  </w:style>
  <w:style w:type="paragraph" w:customStyle="1" w:styleId="Default">
    <w:name w:val="Default"/>
    <w:rsid w:val="002B7368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B7368"/>
    <w:rPr>
      <w:strike w:val="0"/>
      <w:dstrike w:val="0"/>
      <w:color w:val="337AB7"/>
      <w:u w:val="none"/>
      <w:effect w:val="none"/>
      <w:shd w:val="clear" w:color="auto" w:fill="auto"/>
    </w:rPr>
  </w:style>
  <w:style w:type="table" w:customStyle="1" w:styleId="TableGrid1">
    <w:name w:val="Table Grid1"/>
    <w:basedOn w:val="TableNormal"/>
    <w:next w:val="TableGrid"/>
    <w:uiPriority w:val="59"/>
    <w:rsid w:val="00AC2428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62897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32ED6"/>
    <w:rPr>
      <w:rFonts w:ascii="Arial" w:hAnsi="Arial" w:cs="Arial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A427D-7498-42DA-B4B7-2ECC0E21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B0850B25</Template>
  <TotalTime>101</TotalTime>
  <Pages>2</Pages>
  <Words>511</Words>
  <Characters>2523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DAVIDSON Louise</cp:lastModifiedBy>
  <cp:revision>7</cp:revision>
  <cp:lastPrinted>2017-04-20T07:45:00Z</cp:lastPrinted>
  <dcterms:created xsi:type="dcterms:W3CDTF">2017-07-29T04:51:00Z</dcterms:created>
  <dcterms:modified xsi:type="dcterms:W3CDTF">2018-05-16T01:51:00Z</dcterms:modified>
</cp:coreProperties>
</file>