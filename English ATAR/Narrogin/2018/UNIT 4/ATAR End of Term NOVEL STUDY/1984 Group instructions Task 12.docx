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6C" w:rsidRPr="000D3C58" w:rsidRDefault="000F5F18">
      <w:pPr>
        <w:rPr>
          <w:rFonts w:ascii="Times New Roman" w:hAnsi="Times New Roman" w:cs="Times New Roman"/>
          <w:i/>
          <w:sz w:val="24"/>
          <w:szCs w:val="24"/>
        </w:rPr>
      </w:pPr>
      <w:r w:rsidRPr="000D3C58">
        <w:rPr>
          <w:rFonts w:ascii="Times New Roman" w:hAnsi="Times New Roman" w:cs="Times New Roman"/>
          <w:i/>
          <w:sz w:val="24"/>
          <w:szCs w:val="24"/>
        </w:rPr>
        <w:t>1984</w:t>
      </w:r>
    </w:p>
    <w:p w:rsidR="008F1F99" w:rsidRPr="000D3C58" w:rsidRDefault="00740DA1">
      <w:pPr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In groups y</w:t>
      </w:r>
      <w:r w:rsidR="008F1F99" w:rsidRPr="000D3C58">
        <w:rPr>
          <w:rFonts w:ascii="Times New Roman" w:hAnsi="Times New Roman" w:cs="Times New Roman"/>
          <w:sz w:val="24"/>
          <w:szCs w:val="24"/>
        </w:rPr>
        <w:t xml:space="preserve">ou are going to </w:t>
      </w:r>
      <w:r w:rsidR="00C96769" w:rsidRPr="000D3C58">
        <w:rPr>
          <w:rFonts w:ascii="Times New Roman" w:hAnsi="Times New Roman" w:cs="Times New Roman"/>
          <w:sz w:val="24"/>
          <w:szCs w:val="24"/>
        </w:rPr>
        <w:t xml:space="preserve">be </w:t>
      </w:r>
      <w:r w:rsidR="008F1F99" w:rsidRPr="000D3C58">
        <w:rPr>
          <w:rFonts w:ascii="Times New Roman" w:hAnsi="Times New Roman" w:cs="Times New Roman"/>
          <w:sz w:val="24"/>
          <w:szCs w:val="24"/>
        </w:rPr>
        <w:t>assi</w:t>
      </w:r>
      <w:r w:rsidR="003806B7" w:rsidRPr="000D3C58">
        <w:rPr>
          <w:rFonts w:ascii="Times New Roman" w:hAnsi="Times New Roman" w:cs="Times New Roman"/>
          <w:sz w:val="24"/>
          <w:szCs w:val="24"/>
        </w:rPr>
        <w:t>gned a section of the novel and</w:t>
      </w:r>
      <w:r w:rsidR="008F1F99" w:rsidRPr="000D3C58">
        <w:rPr>
          <w:rFonts w:ascii="Times New Roman" w:hAnsi="Times New Roman" w:cs="Times New Roman"/>
          <w:sz w:val="24"/>
          <w:szCs w:val="24"/>
        </w:rPr>
        <w:t xml:space="preserve"> gather information on the key ideas </w:t>
      </w:r>
      <w:r w:rsidR="003806B7" w:rsidRPr="000D3C58">
        <w:rPr>
          <w:rFonts w:ascii="Times New Roman" w:hAnsi="Times New Roman" w:cs="Times New Roman"/>
          <w:sz w:val="24"/>
          <w:szCs w:val="24"/>
        </w:rPr>
        <w:t>identified in Task Twelve</w:t>
      </w:r>
      <w:r w:rsidRPr="000D3C58">
        <w:rPr>
          <w:rFonts w:ascii="Times New Roman" w:hAnsi="Times New Roman" w:cs="Times New Roman"/>
          <w:sz w:val="24"/>
          <w:szCs w:val="24"/>
        </w:rPr>
        <w:t>,</w:t>
      </w:r>
      <w:r w:rsidR="003806B7" w:rsidRPr="000D3C58">
        <w:rPr>
          <w:rFonts w:ascii="Times New Roman" w:hAnsi="Times New Roman" w:cs="Times New Roman"/>
          <w:sz w:val="24"/>
          <w:szCs w:val="24"/>
        </w:rPr>
        <w:t xml:space="preserve"> which forms the basis of</w:t>
      </w:r>
      <w:r w:rsidR="008F1F99" w:rsidRPr="000D3C58">
        <w:rPr>
          <w:rFonts w:ascii="Times New Roman" w:hAnsi="Times New Roman" w:cs="Times New Roman"/>
          <w:sz w:val="24"/>
          <w:szCs w:val="24"/>
        </w:rPr>
        <w:t xml:space="preserve"> your </w:t>
      </w:r>
      <w:r w:rsidR="008F1F99" w:rsidRPr="000D3C58">
        <w:rPr>
          <w:rFonts w:ascii="Times New Roman" w:hAnsi="Times New Roman" w:cs="Times New Roman"/>
          <w:b/>
          <w:sz w:val="24"/>
          <w:szCs w:val="24"/>
        </w:rPr>
        <w:t>multi modal presentation</w:t>
      </w:r>
      <w:r w:rsidR="008F1F99" w:rsidRPr="000D3C58">
        <w:rPr>
          <w:rFonts w:ascii="Times New Roman" w:hAnsi="Times New Roman" w:cs="Times New Roman"/>
          <w:sz w:val="24"/>
          <w:szCs w:val="24"/>
        </w:rPr>
        <w:t xml:space="preserve"> </w:t>
      </w:r>
      <w:r w:rsidR="003806B7" w:rsidRPr="000D3C58">
        <w:rPr>
          <w:rFonts w:ascii="Times New Roman" w:hAnsi="Times New Roman" w:cs="Times New Roman"/>
          <w:sz w:val="24"/>
          <w:szCs w:val="24"/>
        </w:rPr>
        <w:t xml:space="preserve">and </w:t>
      </w:r>
      <w:r w:rsidR="00C96769" w:rsidRPr="000D3C58">
        <w:rPr>
          <w:rFonts w:ascii="Times New Roman" w:hAnsi="Times New Roman" w:cs="Times New Roman"/>
          <w:sz w:val="24"/>
          <w:szCs w:val="24"/>
        </w:rPr>
        <w:t xml:space="preserve">a </w:t>
      </w:r>
      <w:r w:rsidR="00C96769" w:rsidRPr="000D3C58">
        <w:rPr>
          <w:rFonts w:ascii="Times New Roman" w:hAnsi="Times New Roman" w:cs="Times New Roman"/>
          <w:b/>
          <w:sz w:val="24"/>
          <w:szCs w:val="24"/>
        </w:rPr>
        <w:t>handout</w:t>
      </w:r>
      <w:r w:rsidR="003806B7" w:rsidRPr="000D3C58">
        <w:rPr>
          <w:rFonts w:ascii="Times New Roman" w:hAnsi="Times New Roman" w:cs="Times New Roman"/>
          <w:sz w:val="24"/>
          <w:szCs w:val="24"/>
        </w:rPr>
        <w:t xml:space="preserve"> </w:t>
      </w:r>
      <w:r w:rsidR="008F1F99" w:rsidRPr="000D3C58">
        <w:rPr>
          <w:rFonts w:ascii="Times New Roman" w:hAnsi="Times New Roman" w:cs="Times New Roman"/>
          <w:sz w:val="24"/>
          <w:szCs w:val="24"/>
        </w:rPr>
        <w:t xml:space="preserve">that is </w:t>
      </w:r>
      <w:r w:rsidR="000D3C58">
        <w:rPr>
          <w:rFonts w:ascii="Times New Roman" w:hAnsi="Times New Roman" w:cs="Times New Roman"/>
          <w:sz w:val="24"/>
          <w:szCs w:val="24"/>
        </w:rPr>
        <w:t>due Monday of week seven.</w:t>
      </w:r>
    </w:p>
    <w:p w:rsidR="003806B7" w:rsidRPr="000D3C58" w:rsidRDefault="003806B7">
      <w:pPr>
        <w:rPr>
          <w:rFonts w:ascii="Times New Roman" w:hAnsi="Times New Roman" w:cs="Times New Roman"/>
          <w:b/>
          <w:sz w:val="24"/>
          <w:szCs w:val="24"/>
        </w:rPr>
      </w:pPr>
      <w:r w:rsidRPr="000D3C58">
        <w:rPr>
          <w:rFonts w:ascii="Times New Roman" w:hAnsi="Times New Roman" w:cs="Times New Roman"/>
          <w:b/>
          <w:sz w:val="24"/>
          <w:szCs w:val="24"/>
        </w:rPr>
        <w:t>SECTION ONE</w:t>
      </w:r>
    </w:p>
    <w:p w:rsidR="003806B7" w:rsidRPr="000D3C58" w:rsidRDefault="003806B7">
      <w:pPr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 xml:space="preserve">Chapters 1-8 (approx. 104 pages) </w:t>
      </w:r>
    </w:p>
    <w:p w:rsidR="003806B7" w:rsidRPr="000D3C58" w:rsidRDefault="00C96769" w:rsidP="003806B7">
      <w:pPr>
        <w:rPr>
          <w:rFonts w:ascii="Times New Roman" w:hAnsi="Times New Roman" w:cs="Times New Roman"/>
          <w:b/>
          <w:sz w:val="24"/>
          <w:szCs w:val="24"/>
        </w:rPr>
      </w:pPr>
      <w:r w:rsidRPr="000D3C58">
        <w:rPr>
          <w:rFonts w:ascii="Times New Roman" w:hAnsi="Times New Roman" w:cs="Times New Roman"/>
          <w:b/>
          <w:sz w:val="24"/>
          <w:szCs w:val="24"/>
        </w:rPr>
        <w:t>SECTION TWO</w:t>
      </w:r>
      <w:r w:rsidR="003806B7" w:rsidRPr="000D3C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06B7" w:rsidRPr="000D3C58" w:rsidRDefault="00C96769" w:rsidP="003806B7">
      <w:pPr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Chapters 1-7</w:t>
      </w:r>
      <w:r w:rsidR="003806B7" w:rsidRPr="000D3C58">
        <w:rPr>
          <w:rFonts w:ascii="Times New Roman" w:hAnsi="Times New Roman" w:cs="Times New Roman"/>
          <w:sz w:val="24"/>
          <w:szCs w:val="24"/>
        </w:rPr>
        <w:t xml:space="preserve"> (approx. </w:t>
      </w:r>
      <w:r w:rsidRPr="000D3C58">
        <w:rPr>
          <w:rFonts w:ascii="Times New Roman" w:hAnsi="Times New Roman" w:cs="Times New Roman"/>
          <w:sz w:val="24"/>
          <w:szCs w:val="24"/>
        </w:rPr>
        <w:t xml:space="preserve">120 </w:t>
      </w:r>
      <w:r w:rsidR="003806B7" w:rsidRPr="000D3C58">
        <w:rPr>
          <w:rFonts w:ascii="Times New Roman" w:hAnsi="Times New Roman" w:cs="Times New Roman"/>
          <w:sz w:val="24"/>
          <w:szCs w:val="24"/>
        </w:rPr>
        <w:t xml:space="preserve">pages) </w:t>
      </w:r>
    </w:p>
    <w:p w:rsidR="00C96769" w:rsidRPr="000D3C58" w:rsidRDefault="00C96769" w:rsidP="00C96769">
      <w:pPr>
        <w:rPr>
          <w:rFonts w:ascii="Times New Roman" w:hAnsi="Times New Roman" w:cs="Times New Roman"/>
          <w:b/>
          <w:sz w:val="24"/>
          <w:szCs w:val="24"/>
        </w:rPr>
      </w:pPr>
      <w:r w:rsidRPr="000D3C58">
        <w:rPr>
          <w:rFonts w:ascii="Times New Roman" w:hAnsi="Times New Roman" w:cs="Times New Roman"/>
          <w:b/>
          <w:sz w:val="24"/>
          <w:szCs w:val="24"/>
        </w:rPr>
        <w:t xml:space="preserve">SECTION THREE </w:t>
      </w:r>
    </w:p>
    <w:p w:rsidR="00C96769" w:rsidRDefault="00C96769" w:rsidP="00C96769">
      <w:pPr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 xml:space="preserve">Chapters 1-6, The </w:t>
      </w:r>
      <w:r w:rsidR="00740DA1" w:rsidRPr="000D3C58">
        <w:rPr>
          <w:rFonts w:ascii="Times New Roman" w:hAnsi="Times New Roman" w:cs="Times New Roman"/>
          <w:sz w:val="24"/>
          <w:szCs w:val="24"/>
        </w:rPr>
        <w:t>Principles of Newspeak and the Afterward</w:t>
      </w:r>
      <w:r w:rsidRPr="000D3C58">
        <w:rPr>
          <w:rFonts w:ascii="Times New Roman" w:hAnsi="Times New Roman" w:cs="Times New Roman"/>
          <w:sz w:val="24"/>
          <w:szCs w:val="24"/>
        </w:rPr>
        <w:t xml:space="preserve"> (approx. 10</w:t>
      </w:r>
      <w:r w:rsidR="00740DA1" w:rsidRPr="000D3C58">
        <w:rPr>
          <w:rFonts w:ascii="Times New Roman" w:hAnsi="Times New Roman" w:cs="Times New Roman"/>
          <w:sz w:val="24"/>
          <w:szCs w:val="24"/>
        </w:rPr>
        <w:t>0</w:t>
      </w:r>
      <w:r w:rsidRPr="000D3C58">
        <w:rPr>
          <w:rFonts w:ascii="Times New Roman" w:hAnsi="Times New Roman" w:cs="Times New Roman"/>
          <w:sz w:val="24"/>
          <w:szCs w:val="24"/>
        </w:rPr>
        <w:t xml:space="preserve"> pages) </w:t>
      </w:r>
    </w:p>
    <w:p w:rsidR="00A47AC0" w:rsidRPr="000D3C58" w:rsidRDefault="00A47AC0" w:rsidP="00C96769">
      <w:pPr>
        <w:rPr>
          <w:rFonts w:ascii="Times New Roman" w:hAnsi="Times New Roman" w:cs="Times New Roman"/>
          <w:sz w:val="24"/>
          <w:szCs w:val="24"/>
        </w:rPr>
      </w:pPr>
    </w:p>
    <w:p w:rsidR="00640C00" w:rsidRPr="000D3C58" w:rsidRDefault="00640C00" w:rsidP="00640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Divide your section of the novel amongst your group.</w:t>
      </w:r>
    </w:p>
    <w:p w:rsidR="00640C00" w:rsidRDefault="000D3C58" w:rsidP="000D3C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 xml:space="preserve">Through </w:t>
      </w:r>
      <w:r w:rsidRPr="000D3C58">
        <w:rPr>
          <w:rFonts w:ascii="Times New Roman" w:hAnsi="Times New Roman" w:cs="Times New Roman"/>
          <w:b/>
          <w:sz w:val="24"/>
          <w:szCs w:val="24"/>
        </w:rPr>
        <w:t>close analysis</w:t>
      </w:r>
      <w:r w:rsidRPr="000D3C58">
        <w:rPr>
          <w:rFonts w:ascii="Times New Roman" w:hAnsi="Times New Roman" w:cs="Times New Roman"/>
          <w:sz w:val="24"/>
          <w:szCs w:val="24"/>
        </w:rPr>
        <w:t xml:space="preserve"> of the text f</w:t>
      </w:r>
      <w:r w:rsidR="00640C00" w:rsidRPr="000D3C58">
        <w:rPr>
          <w:rFonts w:ascii="Times New Roman" w:hAnsi="Times New Roman" w:cs="Times New Roman"/>
          <w:sz w:val="24"/>
          <w:szCs w:val="24"/>
        </w:rPr>
        <w:t xml:space="preserve">ind evidence, with quotations or descriptions, that </w:t>
      </w:r>
      <w:r w:rsidR="00640C00" w:rsidRPr="000D3C58">
        <w:rPr>
          <w:rFonts w:ascii="Times New Roman" w:hAnsi="Times New Roman" w:cs="Times New Roman"/>
          <w:b/>
          <w:sz w:val="24"/>
          <w:szCs w:val="24"/>
        </w:rPr>
        <w:t>analyse</w:t>
      </w:r>
      <w:r w:rsidR="00640C00" w:rsidRPr="000D3C58">
        <w:rPr>
          <w:rFonts w:ascii="Times New Roman" w:hAnsi="Times New Roman" w:cs="Times New Roman"/>
          <w:sz w:val="24"/>
          <w:szCs w:val="24"/>
        </w:rPr>
        <w:t xml:space="preserve"> and </w:t>
      </w:r>
      <w:r w:rsidR="00640C00" w:rsidRPr="000D3C58">
        <w:rPr>
          <w:rFonts w:ascii="Times New Roman" w:hAnsi="Times New Roman" w:cs="Times New Roman"/>
          <w:b/>
          <w:sz w:val="24"/>
          <w:szCs w:val="24"/>
        </w:rPr>
        <w:t xml:space="preserve">evaluate </w:t>
      </w:r>
      <w:r w:rsidR="00640C00" w:rsidRPr="000D3C58">
        <w:rPr>
          <w:rFonts w:ascii="Times New Roman" w:hAnsi="Times New Roman" w:cs="Times New Roman"/>
          <w:sz w:val="24"/>
          <w:szCs w:val="24"/>
        </w:rPr>
        <w:t>the following concepts:</w:t>
      </w:r>
    </w:p>
    <w:p w:rsidR="00001BBA" w:rsidRPr="000D3C58" w:rsidRDefault="00001BBA" w:rsidP="000D3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3C58" w:rsidRDefault="00640C00" w:rsidP="00001BB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The values that underpin the text and how we might question them</w:t>
      </w:r>
    </w:p>
    <w:p w:rsidR="00001BBA" w:rsidRPr="00001BBA" w:rsidRDefault="00001BBA" w:rsidP="00001BB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120A" w:rsidRDefault="00640C00" w:rsidP="00001BB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The attitudes that underpin the text</w:t>
      </w:r>
      <w:bookmarkStart w:id="0" w:name="_GoBack"/>
      <w:bookmarkEnd w:id="0"/>
    </w:p>
    <w:p w:rsidR="00001BBA" w:rsidRPr="00001BBA" w:rsidRDefault="00001BBA" w:rsidP="00001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3C58" w:rsidRDefault="00640C00" w:rsidP="00001BB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The perspectives that underpin the text</w:t>
      </w:r>
    </w:p>
    <w:p w:rsidR="00001BBA" w:rsidRPr="00001BBA" w:rsidRDefault="00001BBA" w:rsidP="00001BB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3C58" w:rsidRDefault="00640C00" w:rsidP="00001BB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The assumptions that underpin the text and how we might question them</w:t>
      </w:r>
    </w:p>
    <w:p w:rsidR="00001BBA" w:rsidRPr="00001BBA" w:rsidRDefault="00001BBA" w:rsidP="00001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3C58" w:rsidRDefault="00640C00" w:rsidP="00001BB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How might the text be read differently?</w:t>
      </w:r>
    </w:p>
    <w:p w:rsidR="00001BBA" w:rsidRPr="00001BBA" w:rsidRDefault="00001BBA" w:rsidP="00001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3C58" w:rsidRDefault="000D3C58" w:rsidP="00001BB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How does the novel relate to a particular context?</w:t>
      </w:r>
    </w:p>
    <w:p w:rsidR="00001BBA" w:rsidRPr="00001BBA" w:rsidRDefault="00001BBA" w:rsidP="00001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3C58" w:rsidRDefault="000D3C58" w:rsidP="00001BB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Compare the context the novel was created in and received in – at the time of publication and with a contemporary audience.</w:t>
      </w:r>
    </w:p>
    <w:p w:rsidR="00001BBA" w:rsidRPr="00001BBA" w:rsidRDefault="00001BBA" w:rsidP="00001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3C58" w:rsidRPr="000D3C58" w:rsidRDefault="000D3C58" w:rsidP="00001BB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3C58">
        <w:rPr>
          <w:rFonts w:ascii="Times New Roman" w:hAnsi="Times New Roman" w:cs="Times New Roman"/>
          <w:sz w:val="24"/>
          <w:szCs w:val="24"/>
        </w:rPr>
        <w:t>Choose a still image or scene from a film, one other short story and one nonfiction piece and draw intertextual links amongst the texts.</w:t>
      </w:r>
    </w:p>
    <w:p w:rsidR="003806B7" w:rsidRPr="000D3C58" w:rsidRDefault="003806B7" w:rsidP="00001BB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806B7" w:rsidRPr="000D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76E1"/>
    <w:multiLevelType w:val="hybridMultilevel"/>
    <w:tmpl w:val="958A70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2427"/>
    <w:multiLevelType w:val="hybridMultilevel"/>
    <w:tmpl w:val="409863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B76EEA"/>
    <w:multiLevelType w:val="hybridMultilevel"/>
    <w:tmpl w:val="7EAA9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18"/>
    <w:rsid w:val="00001BBA"/>
    <w:rsid w:val="000D3C58"/>
    <w:rsid w:val="000F5F18"/>
    <w:rsid w:val="003806B7"/>
    <w:rsid w:val="00640C00"/>
    <w:rsid w:val="00740DA1"/>
    <w:rsid w:val="008F1F99"/>
    <w:rsid w:val="00A47AC0"/>
    <w:rsid w:val="00BA266C"/>
    <w:rsid w:val="00C1120A"/>
    <w:rsid w:val="00C96769"/>
    <w:rsid w:val="00E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FA53"/>
  <w15:chartTrackingRefBased/>
  <w15:docId w15:val="{8998EB31-2622-4FEC-95C4-06D553DA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C6FB329E</Template>
  <TotalTime>136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8</cp:revision>
  <dcterms:created xsi:type="dcterms:W3CDTF">2018-07-27T00:07:00Z</dcterms:created>
  <dcterms:modified xsi:type="dcterms:W3CDTF">2019-08-12T10:49:00Z</dcterms:modified>
</cp:coreProperties>
</file>