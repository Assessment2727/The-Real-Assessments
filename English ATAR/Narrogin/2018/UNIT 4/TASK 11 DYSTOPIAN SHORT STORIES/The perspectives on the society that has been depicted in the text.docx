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2D" w:rsidRDefault="00AF3A2D" w:rsidP="00AF3A2D">
      <w:pPr>
        <w:suppressAutoHyphens w:val="0"/>
        <w:rPr>
          <w:rFonts w:cs="Arial"/>
          <w:sz w:val="20"/>
          <w:szCs w:val="20"/>
          <w:lang w:eastAsia="en-AU"/>
        </w:rPr>
      </w:pPr>
    </w:p>
    <w:p w:rsidR="00AF3A2D" w:rsidRDefault="00AF3A2D" w:rsidP="00AF3A2D">
      <w:pPr>
        <w:pStyle w:val="ListParagraph"/>
        <w:numPr>
          <w:ilvl w:val="0"/>
          <w:numId w:val="1"/>
        </w:numPr>
        <w:suppressAutoHyphens w:val="0"/>
        <w:rPr>
          <w:rFonts w:cs="Arial"/>
          <w:sz w:val="72"/>
          <w:szCs w:val="72"/>
          <w:lang w:eastAsia="en-AU"/>
        </w:rPr>
      </w:pPr>
      <w:r w:rsidRPr="00AF3A2D">
        <w:rPr>
          <w:rFonts w:cs="Arial"/>
          <w:sz w:val="72"/>
          <w:szCs w:val="72"/>
          <w:lang w:eastAsia="en-AU"/>
        </w:rPr>
        <w:t>The perspectives on the society that has been depicted in the text</w:t>
      </w:r>
    </w:p>
    <w:p w:rsidR="00AF3A2D" w:rsidRPr="00AF3A2D" w:rsidRDefault="00AF3A2D" w:rsidP="00AF3A2D">
      <w:pPr>
        <w:suppressAutoHyphens w:val="0"/>
        <w:ind w:left="360"/>
        <w:rPr>
          <w:rFonts w:cs="Arial"/>
          <w:sz w:val="72"/>
          <w:szCs w:val="72"/>
          <w:lang w:eastAsia="en-AU"/>
        </w:rPr>
      </w:pPr>
    </w:p>
    <w:p w:rsidR="00AF3A2D" w:rsidRPr="00AF3A2D" w:rsidRDefault="00AF3A2D" w:rsidP="00AF3A2D">
      <w:pPr>
        <w:pStyle w:val="ListParagraph"/>
        <w:numPr>
          <w:ilvl w:val="0"/>
          <w:numId w:val="1"/>
        </w:numPr>
        <w:suppressAutoHyphens w:val="0"/>
        <w:rPr>
          <w:rFonts w:cs="Arial"/>
          <w:sz w:val="72"/>
          <w:szCs w:val="72"/>
          <w:lang w:eastAsia="en-AU"/>
        </w:rPr>
      </w:pPr>
      <w:r w:rsidRPr="00AF3A2D">
        <w:rPr>
          <w:rFonts w:cs="Arial"/>
          <w:sz w:val="72"/>
          <w:szCs w:val="72"/>
          <w:lang w:eastAsia="en-AU"/>
        </w:rPr>
        <w:t>The reading of the text</w:t>
      </w:r>
    </w:p>
    <w:p w:rsidR="00AF3A2D" w:rsidRDefault="00AF3A2D" w:rsidP="00AF3A2D">
      <w:pPr>
        <w:pStyle w:val="ListParagraph"/>
        <w:suppressAutoHyphens w:val="0"/>
        <w:rPr>
          <w:rFonts w:cs="Arial"/>
          <w:sz w:val="72"/>
          <w:szCs w:val="72"/>
          <w:lang w:eastAsia="en-AU"/>
        </w:rPr>
      </w:pPr>
    </w:p>
    <w:p w:rsidR="00AF3A2D" w:rsidRDefault="00AF3A2D" w:rsidP="00AF3A2D">
      <w:pPr>
        <w:pStyle w:val="ListParagraph"/>
        <w:numPr>
          <w:ilvl w:val="0"/>
          <w:numId w:val="1"/>
        </w:numPr>
        <w:suppressAutoHyphens w:val="0"/>
        <w:rPr>
          <w:rFonts w:cs="Arial"/>
          <w:sz w:val="72"/>
          <w:szCs w:val="72"/>
          <w:lang w:eastAsia="en-AU"/>
        </w:rPr>
      </w:pPr>
      <w:bookmarkStart w:id="0" w:name="_GoBack"/>
      <w:bookmarkEnd w:id="0"/>
      <w:r w:rsidRPr="00AF3A2D">
        <w:rPr>
          <w:rFonts w:cs="Arial"/>
          <w:sz w:val="72"/>
          <w:szCs w:val="72"/>
          <w:lang w:eastAsia="en-AU"/>
        </w:rPr>
        <w:t>Values and attitudes of the text</w:t>
      </w:r>
    </w:p>
    <w:p w:rsidR="00AF3A2D" w:rsidRPr="00AF3A2D" w:rsidRDefault="00AF3A2D" w:rsidP="00AF3A2D">
      <w:pPr>
        <w:suppressAutoHyphens w:val="0"/>
        <w:ind w:left="360"/>
        <w:rPr>
          <w:rFonts w:cs="Arial"/>
          <w:sz w:val="72"/>
          <w:szCs w:val="72"/>
          <w:lang w:eastAsia="en-AU"/>
        </w:rPr>
      </w:pPr>
    </w:p>
    <w:p w:rsidR="00AF3A2D" w:rsidRPr="00AF3A2D" w:rsidRDefault="00AF3A2D" w:rsidP="00AF3A2D">
      <w:pPr>
        <w:pStyle w:val="ListParagraph"/>
        <w:numPr>
          <w:ilvl w:val="0"/>
          <w:numId w:val="1"/>
        </w:numPr>
        <w:suppressAutoHyphens w:val="0"/>
        <w:rPr>
          <w:rFonts w:cs="Arial"/>
          <w:sz w:val="72"/>
          <w:szCs w:val="72"/>
          <w:lang w:eastAsia="en-AU"/>
        </w:rPr>
      </w:pPr>
      <w:r w:rsidRPr="00AF3A2D">
        <w:rPr>
          <w:rFonts w:cs="Arial"/>
          <w:sz w:val="72"/>
          <w:szCs w:val="72"/>
          <w:lang w:eastAsia="en-AU"/>
        </w:rPr>
        <w:t>The assumptions that underpin the text</w:t>
      </w:r>
    </w:p>
    <w:p w:rsidR="007C7A1A" w:rsidRPr="00AF3A2D" w:rsidRDefault="00AF3A2D">
      <w:pPr>
        <w:rPr>
          <w:sz w:val="72"/>
          <w:szCs w:val="72"/>
        </w:rPr>
      </w:pPr>
    </w:p>
    <w:sectPr w:rsidR="007C7A1A" w:rsidRPr="00AF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133C2"/>
    <w:multiLevelType w:val="hybridMultilevel"/>
    <w:tmpl w:val="961AE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2D"/>
    <w:rsid w:val="00074FCD"/>
    <w:rsid w:val="000B4C63"/>
    <w:rsid w:val="000C060F"/>
    <w:rsid w:val="001A43E4"/>
    <w:rsid w:val="001F7270"/>
    <w:rsid w:val="00256F46"/>
    <w:rsid w:val="00311044"/>
    <w:rsid w:val="003200D0"/>
    <w:rsid w:val="00342612"/>
    <w:rsid w:val="00394659"/>
    <w:rsid w:val="00424F7C"/>
    <w:rsid w:val="00456DE8"/>
    <w:rsid w:val="004B4EC6"/>
    <w:rsid w:val="0053568E"/>
    <w:rsid w:val="006150C3"/>
    <w:rsid w:val="006316E6"/>
    <w:rsid w:val="006A48C0"/>
    <w:rsid w:val="007561A6"/>
    <w:rsid w:val="0079592B"/>
    <w:rsid w:val="00867965"/>
    <w:rsid w:val="0089571D"/>
    <w:rsid w:val="008A2455"/>
    <w:rsid w:val="009B4435"/>
    <w:rsid w:val="00AF3A2D"/>
    <w:rsid w:val="00B17F45"/>
    <w:rsid w:val="00B221B0"/>
    <w:rsid w:val="00B359B1"/>
    <w:rsid w:val="00B66166"/>
    <w:rsid w:val="00BC5157"/>
    <w:rsid w:val="00C10453"/>
    <w:rsid w:val="00D57273"/>
    <w:rsid w:val="00E50D61"/>
    <w:rsid w:val="00E547BC"/>
    <w:rsid w:val="00F97C4F"/>
    <w:rsid w:val="00FB0D16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2D"/>
    <w:pPr>
      <w:suppressAutoHyphens/>
      <w:spacing w:after="0" w:line="240" w:lineRule="auto"/>
    </w:pPr>
    <w:rPr>
      <w:rFonts w:ascii="Arial" w:eastAsia="Times New Roman" w:hAnsi="Arial" w:cs="Times New Roman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2D"/>
    <w:pPr>
      <w:suppressAutoHyphens/>
      <w:spacing w:after="0" w:line="240" w:lineRule="auto"/>
    </w:pPr>
    <w:rPr>
      <w:rFonts w:ascii="Arial" w:eastAsia="Times New Roman" w:hAnsi="Arial" w:cs="Times New Roman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571BD3BE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1</cp:revision>
  <dcterms:created xsi:type="dcterms:W3CDTF">2017-07-21T07:06:00Z</dcterms:created>
  <dcterms:modified xsi:type="dcterms:W3CDTF">2017-07-21T07:11:00Z</dcterms:modified>
</cp:coreProperties>
</file>