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A1A" w:rsidRPr="0043625F" w:rsidRDefault="0043625F" w:rsidP="0043625F">
      <w:pPr>
        <w:pStyle w:val="ListParagraph"/>
        <w:numPr>
          <w:ilvl w:val="0"/>
          <w:numId w:val="1"/>
        </w:numPr>
        <w:rPr>
          <w:rFonts w:ascii="ArialMT" w:hAnsi="ArialMT" w:cs="ArialMT"/>
          <w:sz w:val="56"/>
          <w:szCs w:val="56"/>
        </w:rPr>
      </w:pPr>
      <w:r w:rsidRPr="0043625F">
        <w:rPr>
          <w:rFonts w:ascii="ArialMT" w:hAnsi="ArialMT" w:cs="ArialMT"/>
          <w:sz w:val="56"/>
          <w:szCs w:val="56"/>
        </w:rPr>
        <w:t>Discuss how a text you have studied works to present a particular perspective on an issue.</w:t>
      </w:r>
    </w:p>
    <w:p w:rsidR="0043625F" w:rsidRDefault="0043625F">
      <w:pPr>
        <w:rPr>
          <w:rFonts w:ascii="ArialMT" w:hAnsi="ArialMT" w:cs="ArialMT"/>
          <w:sz w:val="56"/>
          <w:szCs w:val="56"/>
        </w:rPr>
      </w:pPr>
      <w:bookmarkStart w:id="0" w:name="_GoBack"/>
      <w:bookmarkEnd w:id="0"/>
    </w:p>
    <w:p w:rsidR="0043625F" w:rsidRPr="0043625F" w:rsidRDefault="0043625F" w:rsidP="0043625F">
      <w:pPr>
        <w:pStyle w:val="ListParagraph"/>
        <w:numPr>
          <w:ilvl w:val="0"/>
          <w:numId w:val="1"/>
        </w:numPr>
        <w:rPr>
          <w:rFonts w:ascii="ArialMT" w:hAnsi="ArialMT" w:cs="ArialMT"/>
          <w:sz w:val="52"/>
          <w:szCs w:val="52"/>
        </w:rPr>
      </w:pPr>
      <w:r w:rsidRPr="0043625F">
        <w:rPr>
          <w:rFonts w:ascii="ArialMT" w:hAnsi="ArialMT" w:cs="ArialMT"/>
          <w:sz w:val="52"/>
          <w:szCs w:val="52"/>
        </w:rPr>
        <w:t xml:space="preserve">Reflect on how at least </w:t>
      </w:r>
      <w:r w:rsidRPr="0043625F">
        <w:rPr>
          <w:rFonts w:ascii="Arial-BoldMT" w:hAnsi="Arial-BoldMT" w:cs="Arial-BoldMT"/>
          <w:b/>
          <w:bCs/>
          <w:sz w:val="52"/>
          <w:szCs w:val="52"/>
        </w:rPr>
        <w:t xml:space="preserve">one </w:t>
      </w:r>
      <w:r w:rsidRPr="0043625F">
        <w:rPr>
          <w:rFonts w:ascii="ArialMT" w:hAnsi="ArialMT" w:cs="ArialMT"/>
          <w:sz w:val="52"/>
          <w:szCs w:val="52"/>
        </w:rPr>
        <w:t>text works to challenge or endorse a controversial perspective.</w:t>
      </w:r>
    </w:p>
    <w:p w:rsidR="0043625F" w:rsidRPr="0043625F" w:rsidRDefault="0043625F">
      <w:pPr>
        <w:rPr>
          <w:sz w:val="56"/>
          <w:szCs w:val="56"/>
        </w:rPr>
      </w:pPr>
    </w:p>
    <w:sectPr w:rsidR="0043625F" w:rsidRPr="00436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FB0464"/>
    <w:multiLevelType w:val="hybridMultilevel"/>
    <w:tmpl w:val="63D0A5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25F"/>
    <w:rsid w:val="00074FCD"/>
    <w:rsid w:val="000B4C63"/>
    <w:rsid w:val="000C060F"/>
    <w:rsid w:val="001A43E4"/>
    <w:rsid w:val="001F7270"/>
    <w:rsid w:val="00256F46"/>
    <w:rsid w:val="00311044"/>
    <w:rsid w:val="003200D0"/>
    <w:rsid w:val="00342612"/>
    <w:rsid w:val="00394659"/>
    <w:rsid w:val="00424F7C"/>
    <w:rsid w:val="0043625F"/>
    <w:rsid w:val="00456DE8"/>
    <w:rsid w:val="004B4EC6"/>
    <w:rsid w:val="0053568E"/>
    <w:rsid w:val="006150C3"/>
    <w:rsid w:val="006316E6"/>
    <w:rsid w:val="006A48C0"/>
    <w:rsid w:val="007561A6"/>
    <w:rsid w:val="0079592B"/>
    <w:rsid w:val="00867965"/>
    <w:rsid w:val="0089571D"/>
    <w:rsid w:val="008A2455"/>
    <w:rsid w:val="009B4435"/>
    <w:rsid w:val="00B17F45"/>
    <w:rsid w:val="00B221B0"/>
    <w:rsid w:val="00B359B1"/>
    <w:rsid w:val="00B66166"/>
    <w:rsid w:val="00BC5157"/>
    <w:rsid w:val="00C10453"/>
    <w:rsid w:val="00D57273"/>
    <w:rsid w:val="00E50D61"/>
    <w:rsid w:val="00E547BC"/>
    <w:rsid w:val="00F97C4F"/>
    <w:rsid w:val="00FB0D16"/>
    <w:rsid w:val="00FE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2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95C97F95</Template>
  <TotalTime>16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DAVIDSON Louise</dc:creator>
  <cp:lastModifiedBy>DAVIDSON Louise</cp:lastModifiedBy>
  <cp:revision>1</cp:revision>
  <dcterms:created xsi:type="dcterms:W3CDTF">2017-07-25T03:17:00Z</dcterms:created>
  <dcterms:modified xsi:type="dcterms:W3CDTF">2017-07-25T03:36:00Z</dcterms:modified>
</cp:coreProperties>
</file>