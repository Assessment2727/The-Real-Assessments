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3F" w:rsidRPr="004E353F" w:rsidRDefault="003E1BA6" w:rsidP="004E353F">
      <w:pPr>
        <w:suppressAutoHyphens w:val="0"/>
        <w:jc w:val="center"/>
        <w:rPr>
          <w:rFonts w:cs="Arial"/>
          <w:b/>
          <w:sz w:val="24"/>
          <w:u w:val="single"/>
          <w:lang w:eastAsia="en-AU"/>
        </w:rPr>
      </w:pPr>
      <w:r>
        <w:rPr>
          <w:rFonts w:cs="Arial"/>
          <w:b/>
          <w:sz w:val="24"/>
          <w:u w:val="single"/>
          <w:lang w:eastAsia="en-AU"/>
        </w:rPr>
        <w:t>YEAR 1</w:t>
      </w:r>
      <w:r w:rsidR="00697513">
        <w:rPr>
          <w:rFonts w:cs="Arial"/>
          <w:b/>
          <w:sz w:val="24"/>
          <w:u w:val="single"/>
          <w:lang w:eastAsia="en-AU"/>
        </w:rPr>
        <w:t>2</w:t>
      </w:r>
      <w:r>
        <w:rPr>
          <w:rFonts w:cs="Arial"/>
          <w:b/>
          <w:sz w:val="24"/>
          <w:u w:val="single"/>
          <w:lang w:eastAsia="en-AU"/>
        </w:rPr>
        <w:t xml:space="preserve"> ATAR</w:t>
      </w:r>
      <w:r w:rsidR="002F54D3">
        <w:rPr>
          <w:rFonts w:cs="Arial"/>
          <w:b/>
          <w:sz w:val="24"/>
          <w:u w:val="single"/>
          <w:lang w:eastAsia="en-AU"/>
        </w:rPr>
        <w:t xml:space="preserve"> – DYSTOPIAN SHORT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3543"/>
        <w:gridCol w:w="7371"/>
      </w:tblGrid>
      <w:tr w:rsidR="00697513" w:rsidTr="00820167">
        <w:tc>
          <w:tcPr>
            <w:tcW w:w="959" w:type="dxa"/>
          </w:tcPr>
          <w:p w:rsidR="00697513" w:rsidRPr="004E353F" w:rsidRDefault="00697513" w:rsidP="001B16E5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</w:p>
        </w:tc>
        <w:tc>
          <w:tcPr>
            <w:tcW w:w="2977" w:type="dxa"/>
          </w:tcPr>
          <w:p w:rsidR="00697513" w:rsidRPr="004E353F" w:rsidRDefault="00697513" w:rsidP="001B16E5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>
              <w:rPr>
                <w:rFonts w:ascii="Times New Roman" w:hAnsi="Times New Roman"/>
                <w:b/>
                <w:sz w:val="24"/>
                <w:lang w:eastAsia="en-AU"/>
              </w:rPr>
              <w:t>TUESDAY X 2</w:t>
            </w:r>
          </w:p>
        </w:tc>
        <w:tc>
          <w:tcPr>
            <w:tcW w:w="3543" w:type="dxa"/>
          </w:tcPr>
          <w:p w:rsidR="00697513" w:rsidRPr="004E353F" w:rsidRDefault="00697513" w:rsidP="001B16E5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 w:rsidRPr="004E353F">
              <w:rPr>
                <w:rFonts w:ascii="Times New Roman" w:hAnsi="Times New Roman"/>
                <w:b/>
                <w:sz w:val="24"/>
                <w:lang w:eastAsia="en-AU"/>
              </w:rPr>
              <w:t>THURSDAY</w:t>
            </w:r>
          </w:p>
        </w:tc>
        <w:tc>
          <w:tcPr>
            <w:tcW w:w="7371" w:type="dxa"/>
          </w:tcPr>
          <w:p w:rsidR="00697513" w:rsidRPr="004E353F" w:rsidRDefault="00697513" w:rsidP="001B16E5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 w:rsidRPr="004E353F">
              <w:rPr>
                <w:rFonts w:ascii="Times New Roman" w:hAnsi="Times New Roman"/>
                <w:b/>
                <w:sz w:val="24"/>
                <w:lang w:eastAsia="en-AU"/>
              </w:rPr>
              <w:t>FRIDAY</w:t>
            </w:r>
          </w:p>
        </w:tc>
      </w:tr>
      <w:tr w:rsidR="00697513" w:rsidTr="00820167">
        <w:tc>
          <w:tcPr>
            <w:tcW w:w="959" w:type="dxa"/>
          </w:tcPr>
          <w:p w:rsidR="00697513" w:rsidRPr="004E353F" w:rsidRDefault="00697513" w:rsidP="002F54D3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 w:rsidRPr="004E353F">
              <w:rPr>
                <w:rFonts w:ascii="Times New Roman" w:hAnsi="Times New Roman"/>
                <w:b/>
                <w:sz w:val="24"/>
                <w:lang w:eastAsia="en-AU"/>
              </w:rPr>
              <w:t xml:space="preserve">WK </w:t>
            </w:r>
            <w:r w:rsidR="002F54D3">
              <w:rPr>
                <w:rFonts w:ascii="Times New Roman" w:hAnsi="Times New Roman"/>
                <w:b/>
                <w:sz w:val="24"/>
                <w:lang w:eastAsia="en-AU"/>
              </w:rPr>
              <w:t>1</w:t>
            </w:r>
          </w:p>
        </w:tc>
        <w:tc>
          <w:tcPr>
            <w:tcW w:w="2977" w:type="dxa"/>
          </w:tcPr>
          <w:p w:rsidR="00697513" w:rsidRPr="004E353F" w:rsidRDefault="002F54D3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 xml:space="preserve">Some students need to finish their assignments from last </w:t>
            </w:r>
            <w:proofErr w:type="gramStart"/>
            <w:r>
              <w:rPr>
                <w:rFonts w:cs="Arial"/>
                <w:sz w:val="20"/>
                <w:szCs w:val="20"/>
                <w:lang w:eastAsia="en-AU"/>
              </w:rPr>
              <w:t>term,</w:t>
            </w:r>
            <w:proofErr w:type="gramEnd"/>
            <w:r>
              <w:rPr>
                <w:rFonts w:cs="Arial"/>
                <w:sz w:val="20"/>
                <w:szCs w:val="20"/>
                <w:lang w:eastAsia="en-AU"/>
              </w:rPr>
              <w:t xml:space="preserve"> the rest of the class has time to work on their journal for The Road.</w:t>
            </w:r>
          </w:p>
        </w:tc>
        <w:tc>
          <w:tcPr>
            <w:tcW w:w="3543" w:type="dxa"/>
          </w:tcPr>
          <w:p w:rsidR="00D93B19" w:rsidRDefault="00D93B19" w:rsidP="002B7368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Hando out assignment from cover sheet and read through</w:t>
            </w:r>
          </w:p>
          <w:p w:rsidR="00D93B19" w:rsidRDefault="00D93B19" w:rsidP="002B7368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2B7368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BOOK LAP TOPS</w:t>
            </w:r>
          </w:p>
          <w:p w:rsidR="00322A8C" w:rsidRDefault="00322A8C" w:rsidP="002B7368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A7073B" w:rsidRDefault="002F54D3" w:rsidP="002B7368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Hand out to students:</w:t>
            </w:r>
            <w:r w:rsidR="00E80480">
              <w:rPr>
                <w:rFonts w:cs="Arial"/>
                <w:sz w:val="20"/>
                <w:szCs w:val="20"/>
                <w:lang w:eastAsia="en-AU"/>
              </w:rPr>
              <w:t xml:space="preserve">  Package on future societies and dystopian short stories.</w:t>
            </w:r>
          </w:p>
          <w:p w:rsidR="002F54D3" w:rsidRDefault="002F54D3" w:rsidP="002B7368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Students read through this package.</w:t>
            </w:r>
          </w:p>
          <w:p w:rsidR="00E80480" w:rsidRDefault="00E80480" w:rsidP="002B7368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2F54D3" w:rsidRDefault="00322A8C" w:rsidP="002B7368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 xml:space="preserve">In order to understand the perspective behind the author, the time and the reading of a text, students fill in the </w:t>
            </w:r>
            <w:proofErr w:type="spellStart"/>
            <w:r>
              <w:rPr>
                <w:rFonts w:cs="Arial"/>
                <w:sz w:val="20"/>
                <w:szCs w:val="20"/>
                <w:lang w:eastAsia="en-AU"/>
              </w:rPr>
              <w:t>Sci</w:t>
            </w:r>
            <w:proofErr w:type="spellEnd"/>
            <w:r>
              <w:rPr>
                <w:rFonts w:cs="Arial"/>
                <w:sz w:val="20"/>
                <w:szCs w:val="20"/>
                <w:lang w:eastAsia="en-AU"/>
              </w:rPr>
              <w:t xml:space="preserve"> Fi timeline in their handout looking an example texts, theme and social influences.</w:t>
            </w:r>
          </w:p>
          <w:p w:rsidR="00322A8C" w:rsidRDefault="00322A8C" w:rsidP="002B7368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Explain that the perspective is:</w:t>
            </w: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The author’s voice, the time in which the short story is set in and written in – the author’s values and the reading of the text</w:t>
            </w: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Homework:</w:t>
            </w: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Read Examination Day and make notes on:</w:t>
            </w: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Pr="00322A8C" w:rsidRDefault="00322A8C" w:rsidP="00322A8C">
            <w:pPr>
              <w:pStyle w:val="ListParagraph"/>
              <w:numPr>
                <w:ilvl w:val="0"/>
                <w:numId w:val="16"/>
              </w:num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322A8C">
              <w:rPr>
                <w:rFonts w:cs="Arial"/>
                <w:sz w:val="20"/>
                <w:szCs w:val="20"/>
                <w:lang w:eastAsia="en-AU"/>
              </w:rPr>
              <w:t>The perspectives on the society that has been depicted in the text</w:t>
            </w:r>
          </w:p>
          <w:p w:rsidR="00322A8C" w:rsidRPr="00322A8C" w:rsidRDefault="00322A8C" w:rsidP="00322A8C">
            <w:pPr>
              <w:pStyle w:val="ListParagraph"/>
              <w:numPr>
                <w:ilvl w:val="0"/>
                <w:numId w:val="16"/>
              </w:num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322A8C">
              <w:rPr>
                <w:rFonts w:cs="Arial"/>
                <w:sz w:val="20"/>
                <w:szCs w:val="20"/>
                <w:lang w:eastAsia="en-AU"/>
              </w:rPr>
              <w:t>The reading of the text</w:t>
            </w:r>
          </w:p>
          <w:p w:rsidR="00322A8C" w:rsidRPr="00322A8C" w:rsidRDefault="00322A8C" w:rsidP="00322A8C">
            <w:pPr>
              <w:pStyle w:val="ListParagraph"/>
              <w:numPr>
                <w:ilvl w:val="0"/>
                <w:numId w:val="16"/>
              </w:num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322A8C">
              <w:rPr>
                <w:rFonts w:cs="Arial"/>
                <w:sz w:val="20"/>
                <w:szCs w:val="20"/>
                <w:lang w:eastAsia="en-AU"/>
              </w:rPr>
              <w:t>Values and attitudes of the text</w:t>
            </w:r>
          </w:p>
          <w:p w:rsidR="002F54D3" w:rsidRDefault="00322A8C" w:rsidP="00F71FF9">
            <w:pPr>
              <w:pStyle w:val="ListParagraph"/>
              <w:numPr>
                <w:ilvl w:val="0"/>
                <w:numId w:val="16"/>
              </w:num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F71FF9">
              <w:rPr>
                <w:rFonts w:cs="Arial"/>
                <w:sz w:val="20"/>
                <w:szCs w:val="20"/>
                <w:lang w:eastAsia="en-AU"/>
              </w:rPr>
              <w:t>The assumptions that underpin the text</w:t>
            </w:r>
          </w:p>
          <w:p w:rsidR="00F71FF9" w:rsidRDefault="00F71FF9" w:rsidP="00F71FF9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F71FF9" w:rsidRDefault="00F71FF9" w:rsidP="00F71FF9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F71FF9" w:rsidRDefault="00F71FF9" w:rsidP="00F71FF9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F71FF9" w:rsidRPr="00F71FF9" w:rsidRDefault="00F71FF9" w:rsidP="00F71FF9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7371" w:type="dxa"/>
          </w:tcPr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 xml:space="preserve">Discuss Examination </w:t>
            </w:r>
            <w:proofErr w:type="gramStart"/>
            <w:r>
              <w:rPr>
                <w:rFonts w:cs="Arial"/>
                <w:sz w:val="20"/>
                <w:szCs w:val="20"/>
                <w:lang w:eastAsia="en-AU"/>
              </w:rPr>
              <w:t>Day,</w:t>
            </w:r>
            <w:proofErr w:type="gramEnd"/>
            <w:r>
              <w:rPr>
                <w:rFonts w:cs="Arial"/>
                <w:sz w:val="20"/>
                <w:szCs w:val="20"/>
                <w:lang w:eastAsia="en-AU"/>
              </w:rPr>
              <w:t xml:space="preserve"> see if students have completed any research around this short story.</w:t>
            </w: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Discuss answers from yesterday.</w:t>
            </w: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Explain that the perspective is:</w:t>
            </w: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The author’s voice, the time in which the short story is set in and written in – the author’s values and the reading of the text</w:t>
            </w: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Read The Pedestrian and the Analysis of this text and answer</w:t>
            </w: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Pr="00322A8C" w:rsidRDefault="00322A8C" w:rsidP="00322A8C">
            <w:pPr>
              <w:pStyle w:val="ListParagraph"/>
              <w:numPr>
                <w:ilvl w:val="0"/>
                <w:numId w:val="16"/>
              </w:num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322A8C">
              <w:rPr>
                <w:rFonts w:cs="Arial"/>
                <w:sz w:val="20"/>
                <w:szCs w:val="20"/>
                <w:lang w:eastAsia="en-AU"/>
              </w:rPr>
              <w:t>The perspectives on the society that has been depicted in the text</w:t>
            </w:r>
          </w:p>
          <w:p w:rsidR="00322A8C" w:rsidRPr="00322A8C" w:rsidRDefault="00322A8C" w:rsidP="00322A8C">
            <w:pPr>
              <w:pStyle w:val="ListParagraph"/>
              <w:numPr>
                <w:ilvl w:val="0"/>
                <w:numId w:val="16"/>
              </w:num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322A8C">
              <w:rPr>
                <w:rFonts w:cs="Arial"/>
                <w:sz w:val="20"/>
                <w:szCs w:val="20"/>
                <w:lang w:eastAsia="en-AU"/>
              </w:rPr>
              <w:t>The reading of the text</w:t>
            </w:r>
          </w:p>
          <w:p w:rsidR="00322A8C" w:rsidRPr="00322A8C" w:rsidRDefault="00322A8C" w:rsidP="00322A8C">
            <w:pPr>
              <w:pStyle w:val="ListParagraph"/>
              <w:numPr>
                <w:ilvl w:val="0"/>
                <w:numId w:val="16"/>
              </w:num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322A8C">
              <w:rPr>
                <w:rFonts w:cs="Arial"/>
                <w:sz w:val="20"/>
                <w:szCs w:val="20"/>
                <w:lang w:eastAsia="en-AU"/>
              </w:rPr>
              <w:t>Values and attitudes of the text</w:t>
            </w:r>
          </w:p>
          <w:p w:rsidR="00322A8C" w:rsidRPr="00322A8C" w:rsidRDefault="00322A8C" w:rsidP="00322A8C">
            <w:pPr>
              <w:pStyle w:val="ListParagraph"/>
              <w:numPr>
                <w:ilvl w:val="0"/>
                <w:numId w:val="16"/>
              </w:num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322A8C">
              <w:rPr>
                <w:rFonts w:cs="Arial"/>
                <w:sz w:val="20"/>
                <w:szCs w:val="20"/>
                <w:lang w:eastAsia="en-AU"/>
              </w:rPr>
              <w:t>The assumptions that underpin the text</w:t>
            </w: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Homework:</w:t>
            </w: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George Orwell’s 1984 chapter 1.  Students to read this for homework tonight.</w:t>
            </w:r>
          </w:p>
          <w:p w:rsidR="00322A8C" w:rsidRDefault="00322A8C" w:rsidP="002F54D3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2F54D3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2F54D3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2F54D3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2F54D3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2F54D3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D9440D" w:rsidRPr="004E353F" w:rsidRDefault="00D9440D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</w:tc>
      </w:tr>
      <w:tr w:rsidR="00697513" w:rsidTr="00820167">
        <w:tc>
          <w:tcPr>
            <w:tcW w:w="959" w:type="dxa"/>
          </w:tcPr>
          <w:p w:rsidR="00697513" w:rsidRPr="004E353F" w:rsidRDefault="00697513" w:rsidP="002F54D3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 w:rsidRPr="004E353F">
              <w:rPr>
                <w:rFonts w:ascii="Times New Roman" w:hAnsi="Times New Roman"/>
                <w:b/>
                <w:sz w:val="24"/>
                <w:lang w:eastAsia="en-AU"/>
              </w:rPr>
              <w:lastRenderedPageBreak/>
              <w:t xml:space="preserve">WK </w:t>
            </w:r>
            <w:r w:rsidR="002F54D3">
              <w:rPr>
                <w:rFonts w:ascii="Times New Roman" w:hAnsi="Times New Roman"/>
                <w:b/>
                <w:sz w:val="24"/>
                <w:lang w:eastAsia="en-AU"/>
              </w:rPr>
              <w:t>2</w:t>
            </w:r>
          </w:p>
        </w:tc>
        <w:tc>
          <w:tcPr>
            <w:tcW w:w="2977" w:type="dxa"/>
          </w:tcPr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After students have read through George Orwell’s Chapter 1 1984 for homework</w:t>
            </w: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Ask students to write an answer on the following:</w:t>
            </w: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 xml:space="preserve">How is Orwell’s view of future society (for him 1984 from his context of 1949) predictive and accurate of what we experience in our </w:t>
            </w:r>
            <w:proofErr w:type="spellStart"/>
            <w:r>
              <w:rPr>
                <w:rFonts w:cs="Arial"/>
                <w:sz w:val="20"/>
                <w:szCs w:val="20"/>
                <w:lang w:eastAsia="en-AU"/>
              </w:rPr>
              <w:t>workd</w:t>
            </w:r>
            <w:proofErr w:type="spellEnd"/>
            <w:r>
              <w:rPr>
                <w:rFonts w:cs="Arial"/>
                <w:sz w:val="20"/>
                <w:szCs w:val="20"/>
                <w:lang w:eastAsia="en-AU"/>
              </w:rPr>
              <w:t xml:space="preserve"> today of 2017.</w:t>
            </w: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Can you predict for 2050 in a similar way?</w:t>
            </w: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322A8C" w:rsidRDefault="00322A8C" w:rsidP="00322A8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 xml:space="preserve">Do we actively seek a Utopian society?  How:  </w:t>
            </w:r>
          </w:p>
          <w:p w:rsidR="00EF7345" w:rsidRDefault="00EF7345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B44BDC" w:rsidRDefault="00B44BDC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 xml:space="preserve">Homework: </w:t>
            </w:r>
          </w:p>
          <w:p w:rsidR="00B44BDC" w:rsidRDefault="00B44BDC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Students read chapter 1 of Brave New World and write notes on:</w:t>
            </w:r>
          </w:p>
          <w:p w:rsidR="00B44BDC" w:rsidRPr="00322A8C" w:rsidRDefault="00B44BDC" w:rsidP="00B44BDC">
            <w:pPr>
              <w:pStyle w:val="ListParagraph"/>
              <w:numPr>
                <w:ilvl w:val="0"/>
                <w:numId w:val="16"/>
              </w:num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322A8C">
              <w:rPr>
                <w:rFonts w:cs="Arial"/>
                <w:sz w:val="20"/>
                <w:szCs w:val="20"/>
                <w:lang w:eastAsia="en-AU"/>
              </w:rPr>
              <w:t>The perspectives on the society that has been depicted in the text</w:t>
            </w:r>
          </w:p>
          <w:p w:rsidR="00B44BDC" w:rsidRPr="00322A8C" w:rsidRDefault="00B44BDC" w:rsidP="00B44BDC">
            <w:pPr>
              <w:pStyle w:val="ListParagraph"/>
              <w:numPr>
                <w:ilvl w:val="0"/>
                <w:numId w:val="16"/>
              </w:num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322A8C">
              <w:rPr>
                <w:rFonts w:cs="Arial"/>
                <w:sz w:val="20"/>
                <w:szCs w:val="20"/>
                <w:lang w:eastAsia="en-AU"/>
              </w:rPr>
              <w:t>The reading of the text</w:t>
            </w:r>
          </w:p>
          <w:p w:rsidR="00B44BDC" w:rsidRPr="00322A8C" w:rsidRDefault="00B44BDC" w:rsidP="00B44BDC">
            <w:pPr>
              <w:pStyle w:val="ListParagraph"/>
              <w:numPr>
                <w:ilvl w:val="0"/>
                <w:numId w:val="16"/>
              </w:num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322A8C">
              <w:rPr>
                <w:rFonts w:cs="Arial"/>
                <w:sz w:val="20"/>
                <w:szCs w:val="20"/>
                <w:lang w:eastAsia="en-AU"/>
              </w:rPr>
              <w:t>Values and attitudes of the text</w:t>
            </w:r>
          </w:p>
          <w:p w:rsidR="00B44BDC" w:rsidRPr="00322A8C" w:rsidRDefault="00B44BDC" w:rsidP="00B44BDC">
            <w:pPr>
              <w:pStyle w:val="ListParagraph"/>
              <w:numPr>
                <w:ilvl w:val="0"/>
                <w:numId w:val="16"/>
              </w:num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322A8C">
              <w:rPr>
                <w:rFonts w:cs="Arial"/>
                <w:sz w:val="20"/>
                <w:szCs w:val="20"/>
                <w:lang w:eastAsia="en-AU"/>
              </w:rPr>
              <w:t>The assumptions that underpin the text</w:t>
            </w:r>
          </w:p>
          <w:p w:rsidR="00597D13" w:rsidRDefault="00597D13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B44BDC" w:rsidRDefault="00597D13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Did this on Monday</w:t>
            </w:r>
          </w:p>
          <w:p w:rsidR="00B44BDC" w:rsidRDefault="00B44BDC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F71FF9" w:rsidRPr="004E353F" w:rsidRDefault="00F71FF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3543" w:type="dxa"/>
          </w:tcPr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After students have read Brave New World for homework</w:t>
            </w:r>
          </w:p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Ask students to write an answer on the following:</w:t>
            </w:r>
          </w:p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 xml:space="preserve">How is Huxley’s view of future </w:t>
            </w:r>
            <w:proofErr w:type="gramStart"/>
            <w:r>
              <w:rPr>
                <w:rFonts w:cs="Arial"/>
                <w:sz w:val="20"/>
                <w:szCs w:val="20"/>
                <w:lang w:eastAsia="en-AU"/>
              </w:rPr>
              <w:t>society  predictive</w:t>
            </w:r>
            <w:proofErr w:type="gramEnd"/>
            <w:r>
              <w:rPr>
                <w:rFonts w:cs="Arial"/>
                <w:sz w:val="20"/>
                <w:szCs w:val="20"/>
                <w:lang w:eastAsia="en-AU"/>
              </w:rPr>
              <w:t xml:space="preserve"> and accurate of what we experience in our world today of 2017.</w:t>
            </w:r>
          </w:p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Discuss the dot point answers from yesterday.</w:t>
            </w:r>
          </w:p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Homework:</w:t>
            </w:r>
          </w:p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 xml:space="preserve">Students read the ones of walk away from </w:t>
            </w:r>
            <w:proofErr w:type="spellStart"/>
            <w:r>
              <w:rPr>
                <w:rFonts w:cs="Arial"/>
                <w:sz w:val="20"/>
                <w:szCs w:val="20"/>
                <w:lang w:eastAsia="en-AU"/>
              </w:rPr>
              <w:t>Omelas</w:t>
            </w:r>
            <w:proofErr w:type="spellEnd"/>
            <w:r>
              <w:rPr>
                <w:rFonts w:cs="Arial"/>
                <w:sz w:val="20"/>
                <w:szCs w:val="20"/>
                <w:lang w:eastAsia="en-AU"/>
              </w:rPr>
              <w:t xml:space="preserve"> and write notes on:</w:t>
            </w:r>
          </w:p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B44BDC" w:rsidRPr="00322A8C" w:rsidRDefault="00B44BDC" w:rsidP="00B44BDC">
            <w:pPr>
              <w:pStyle w:val="ListParagraph"/>
              <w:numPr>
                <w:ilvl w:val="0"/>
                <w:numId w:val="16"/>
              </w:num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322A8C">
              <w:rPr>
                <w:rFonts w:cs="Arial"/>
                <w:sz w:val="20"/>
                <w:szCs w:val="20"/>
                <w:lang w:eastAsia="en-AU"/>
              </w:rPr>
              <w:t>The perspectives on the society that has been depicted in the text</w:t>
            </w:r>
          </w:p>
          <w:p w:rsidR="00B44BDC" w:rsidRPr="00322A8C" w:rsidRDefault="00B44BDC" w:rsidP="00B44BDC">
            <w:pPr>
              <w:pStyle w:val="ListParagraph"/>
              <w:numPr>
                <w:ilvl w:val="0"/>
                <w:numId w:val="16"/>
              </w:num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322A8C">
              <w:rPr>
                <w:rFonts w:cs="Arial"/>
                <w:sz w:val="20"/>
                <w:szCs w:val="20"/>
                <w:lang w:eastAsia="en-AU"/>
              </w:rPr>
              <w:t>The reading of the text</w:t>
            </w:r>
          </w:p>
          <w:p w:rsidR="00B44BDC" w:rsidRPr="00322A8C" w:rsidRDefault="00B44BDC" w:rsidP="00B44BDC">
            <w:pPr>
              <w:pStyle w:val="ListParagraph"/>
              <w:numPr>
                <w:ilvl w:val="0"/>
                <w:numId w:val="16"/>
              </w:num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322A8C">
              <w:rPr>
                <w:rFonts w:cs="Arial"/>
                <w:sz w:val="20"/>
                <w:szCs w:val="20"/>
                <w:lang w:eastAsia="en-AU"/>
              </w:rPr>
              <w:t>Values and attitudes of the text</w:t>
            </w:r>
          </w:p>
          <w:p w:rsidR="00B44BDC" w:rsidRPr="00322A8C" w:rsidRDefault="00B44BDC" w:rsidP="00B44BDC">
            <w:pPr>
              <w:pStyle w:val="ListParagraph"/>
              <w:numPr>
                <w:ilvl w:val="0"/>
                <w:numId w:val="16"/>
              </w:num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322A8C">
              <w:rPr>
                <w:rFonts w:cs="Arial"/>
                <w:sz w:val="20"/>
                <w:szCs w:val="20"/>
                <w:lang w:eastAsia="en-AU"/>
              </w:rPr>
              <w:t>The assumptions that underpin the text</w:t>
            </w:r>
          </w:p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B44BDC" w:rsidRDefault="00B44BDC" w:rsidP="00B44BD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697513" w:rsidRPr="004E353F" w:rsidRDefault="00697513" w:rsidP="00EF734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7371" w:type="dxa"/>
          </w:tcPr>
          <w:p w:rsidR="00697513" w:rsidRDefault="00B44BD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Discuss answers from yesterday regarding</w:t>
            </w:r>
            <w:r w:rsidR="00D93B19">
              <w:rPr>
                <w:rFonts w:cs="Arial"/>
                <w:sz w:val="20"/>
                <w:szCs w:val="20"/>
              </w:rPr>
              <w:t xml:space="preserve"> the short stories and discuss analogies today and in the past.  Read Critical Analysis of this.</w:t>
            </w:r>
          </w:p>
          <w:p w:rsidR="00D93B19" w:rsidRDefault="00D93B19">
            <w:pPr>
              <w:rPr>
                <w:rFonts w:cs="Arial"/>
                <w:sz w:val="20"/>
                <w:szCs w:val="20"/>
              </w:rPr>
            </w:pPr>
          </w:p>
          <w:p w:rsidR="00D93B19" w:rsidRPr="004E353F" w:rsidRDefault="00D93B19" w:rsidP="00C976A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Ask:  would this be a utopian or dystopian future, why/why not</w:t>
            </w:r>
            <w:bookmarkStart w:id="0" w:name="_GoBack"/>
            <w:bookmarkEnd w:id="0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697513" w:rsidTr="00820167">
        <w:tc>
          <w:tcPr>
            <w:tcW w:w="959" w:type="dxa"/>
          </w:tcPr>
          <w:p w:rsidR="00697513" w:rsidRPr="004E353F" w:rsidRDefault="00697513" w:rsidP="002F54D3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 w:rsidRPr="004E353F">
              <w:rPr>
                <w:rFonts w:ascii="Times New Roman" w:hAnsi="Times New Roman"/>
                <w:b/>
                <w:sz w:val="24"/>
                <w:lang w:eastAsia="en-AU"/>
              </w:rPr>
              <w:t xml:space="preserve">WK </w:t>
            </w:r>
            <w:r w:rsidR="002F54D3">
              <w:rPr>
                <w:rFonts w:ascii="Times New Roman" w:hAnsi="Times New Roman"/>
                <w:b/>
                <w:sz w:val="24"/>
                <w:lang w:eastAsia="en-AU"/>
              </w:rPr>
              <w:t>3</w:t>
            </w:r>
          </w:p>
        </w:tc>
        <w:tc>
          <w:tcPr>
            <w:tcW w:w="2977" w:type="dxa"/>
          </w:tcPr>
          <w:p w:rsidR="00697513" w:rsidRDefault="00D93B1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Hand out previous A grade example and analyse and deconstruct what makes this an A grade essay.</w:t>
            </w:r>
          </w:p>
          <w:p w:rsidR="00D93B19" w:rsidRDefault="00D93B1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D93B19" w:rsidRPr="004E353F" w:rsidRDefault="00D93B1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Do this in groups and share with the class.</w:t>
            </w:r>
          </w:p>
        </w:tc>
        <w:tc>
          <w:tcPr>
            <w:tcW w:w="3543" w:type="dxa"/>
          </w:tcPr>
          <w:p w:rsidR="00697513" w:rsidRPr="004E353F" w:rsidRDefault="00D93B1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Students work on their assignment</w:t>
            </w:r>
          </w:p>
        </w:tc>
        <w:tc>
          <w:tcPr>
            <w:tcW w:w="7371" w:type="dxa"/>
          </w:tcPr>
          <w:p w:rsidR="00D93B19" w:rsidRDefault="00D93B19" w:rsidP="00D93B19">
            <w:pPr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Students work on their assignment</w:t>
            </w:r>
          </w:p>
          <w:p w:rsidR="00D93B19" w:rsidRDefault="00D93B19" w:rsidP="00D93B19">
            <w:pPr>
              <w:rPr>
                <w:rFonts w:cs="Arial"/>
                <w:sz w:val="20"/>
                <w:szCs w:val="20"/>
                <w:lang w:eastAsia="en-AU"/>
              </w:rPr>
            </w:pPr>
          </w:p>
          <w:p w:rsidR="00697513" w:rsidRPr="004E353F" w:rsidRDefault="00D93B19" w:rsidP="00D93B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 xml:space="preserve">ASSIGNMENT DUE </w:t>
            </w:r>
          </w:p>
        </w:tc>
      </w:tr>
    </w:tbl>
    <w:p w:rsidR="001B16E5" w:rsidRPr="00820167" w:rsidRDefault="001B16E5" w:rsidP="001B16E5">
      <w:pPr>
        <w:suppressAutoHyphens w:val="0"/>
        <w:rPr>
          <w:rFonts w:ascii="Times New Roman" w:hAnsi="Times New Roman"/>
          <w:sz w:val="24"/>
          <w:lang w:eastAsia="en-AU"/>
        </w:rPr>
      </w:pPr>
    </w:p>
    <w:sectPr w:rsidR="001B16E5" w:rsidRPr="00820167" w:rsidSect="002B7368">
      <w:pgSz w:w="16838" w:h="11906" w:orient="landscape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B19" w:rsidRDefault="00D93B19">
      <w:r>
        <w:separator/>
      </w:r>
    </w:p>
  </w:endnote>
  <w:endnote w:type="continuationSeparator" w:id="0">
    <w:p w:rsidR="00D93B19" w:rsidRDefault="00D9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B19" w:rsidRDefault="00D93B19">
      <w:r>
        <w:separator/>
      </w:r>
    </w:p>
  </w:footnote>
  <w:footnote w:type="continuationSeparator" w:id="0">
    <w:p w:rsidR="00D93B19" w:rsidRDefault="00D9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6E59"/>
    <w:multiLevelType w:val="hybridMultilevel"/>
    <w:tmpl w:val="57B64A9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5144C7"/>
    <w:multiLevelType w:val="hybridMultilevel"/>
    <w:tmpl w:val="AFAE4264"/>
    <w:lvl w:ilvl="0" w:tplc="0C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>
    <w:nsid w:val="1D377732"/>
    <w:multiLevelType w:val="hybridMultilevel"/>
    <w:tmpl w:val="24903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D1A39"/>
    <w:multiLevelType w:val="hybridMultilevel"/>
    <w:tmpl w:val="76982304"/>
    <w:lvl w:ilvl="0" w:tplc="0C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>
    <w:nsid w:val="35605152"/>
    <w:multiLevelType w:val="hybridMultilevel"/>
    <w:tmpl w:val="FBDA6044"/>
    <w:lvl w:ilvl="0" w:tplc="0C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>
    <w:nsid w:val="38123A3F"/>
    <w:multiLevelType w:val="hybridMultilevel"/>
    <w:tmpl w:val="6C8EE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62975"/>
    <w:multiLevelType w:val="hybridMultilevel"/>
    <w:tmpl w:val="6C603E7C"/>
    <w:lvl w:ilvl="0" w:tplc="0C09000B">
      <w:start w:val="1"/>
      <w:numFmt w:val="bullet"/>
      <w:lvlText w:val=""/>
      <w:lvlJc w:val="left"/>
      <w:pPr>
        <w:ind w:left="62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7">
    <w:nsid w:val="3ABE4A09"/>
    <w:multiLevelType w:val="hybridMultilevel"/>
    <w:tmpl w:val="DD721AEC"/>
    <w:lvl w:ilvl="0" w:tplc="0C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8">
    <w:nsid w:val="3D3133C2"/>
    <w:multiLevelType w:val="hybridMultilevel"/>
    <w:tmpl w:val="C69C0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812DC"/>
    <w:multiLevelType w:val="hybridMultilevel"/>
    <w:tmpl w:val="46520326"/>
    <w:lvl w:ilvl="0" w:tplc="0C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>
    <w:nsid w:val="437C3F13"/>
    <w:multiLevelType w:val="hybridMultilevel"/>
    <w:tmpl w:val="D856D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765BD5"/>
    <w:multiLevelType w:val="hybridMultilevel"/>
    <w:tmpl w:val="29EE0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D6551D"/>
    <w:multiLevelType w:val="hybridMultilevel"/>
    <w:tmpl w:val="1DDE382A"/>
    <w:lvl w:ilvl="0" w:tplc="0C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3">
    <w:nsid w:val="5FE343DF"/>
    <w:multiLevelType w:val="hybridMultilevel"/>
    <w:tmpl w:val="1D8CCB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41118"/>
    <w:multiLevelType w:val="hybridMultilevel"/>
    <w:tmpl w:val="0E24D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736090"/>
    <w:multiLevelType w:val="hybridMultilevel"/>
    <w:tmpl w:val="8FF669B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1"/>
  </w:num>
  <w:num w:numId="5">
    <w:abstractNumId w:val="12"/>
  </w:num>
  <w:num w:numId="6">
    <w:abstractNumId w:val="4"/>
  </w:num>
  <w:num w:numId="7">
    <w:abstractNumId w:val="11"/>
  </w:num>
  <w:num w:numId="8">
    <w:abstractNumId w:val="9"/>
  </w:num>
  <w:num w:numId="9">
    <w:abstractNumId w:val="0"/>
  </w:num>
  <w:num w:numId="10">
    <w:abstractNumId w:val="14"/>
  </w:num>
  <w:num w:numId="11">
    <w:abstractNumId w:val="5"/>
  </w:num>
  <w:num w:numId="12">
    <w:abstractNumId w:val="2"/>
  </w:num>
  <w:num w:numId="13">
    <w:abstractNumId w:val="13"/>
  </w:num>
  <w:num w:numId="14">
    <w:abstractNumId w:val="7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6E5"/>
    <w:rsid w:val="000B5661"/>
    <w:rsid w:val="000C15DE"/>
    <w:rsid w:val="001B16E5"/>
    <w:rsid w:val="00230AF7"/>
    <w:rsid w:val="002B7368"/>
    <w:rsid w:val="002F54D3"/>
    <w:rsid w:val="0032126D"/>
    <w:rsid w:val="00322A8C"/>
    <w:rsid w:val="00365065"/>
    <w:rsid w:val="003E1BA6"/>
    <w:rsid w:val="00412EE5"/>
    <w:rsid w:val="00494E8F"/>
    <w:rsid w:val="004E353F"/>
    <w:rsid w:val="00597D13"/>
    <w:rsid w:val="005B0CD7"/>
    <w:rsid w:val="005B187F"/>
    <w:rsid w:val="005B1C46"/>
    <w:rsid w:val="005D277D"/>
    <w:rsid w:val="005E6E06"/>
    <w:rsid w:val="006047B1"/>
    <w:rsid w:val="00643F09"/>
    <w:rsid w:val="00656F60"/>
    <w:rsid w:val="00680911"/>
    <w:rsid w:val="00697513"/>
    <w:rsid w:val="006B5030"/>
    <w:rsid w:val="00705220"/>
    <w:rsid w:val="00793F4F"/>
    <w:rsid w:val="00820167"/>
    <w:rsid w:val="008258EA"/>
    <w:rsid w:val="00855343"/>
    <w:rsid w:val="008C07CC"/>
    <w:rsid w:val="00913921"/>
    <w:rsid w:val="00933D80"/>
    <w:rsid w:val="00964B84"/>
    <w:rsid w:val="009B004C"/>
    <w:rsid w:val="00A642A0"/>
    <w:rsid w:val="00A7073B"/>
    <w:rsid w:val="00A9761B"/>
    <w:rsid w:val="00AC2428"/>
    <w:rsid w:val="00B442F7"/>
    <w:rsid w:val="00B44BDC"/>
    <w:rsid w:val="00B562E5"/>
    <w:rsid w:val="00B95B0F"/>
    <w:rsid w:val="00BF11E8"/>
    <w:rsid w:val="00C21FD5"/>
    <w:rsid w:val="00C32F41"/>
    <w:rsid w:val="00C356BD"/>
    <w:rsid w:val="00C470DD"/>
    <w:rsid w:val="00C51E29"/>
    <w:rsid w:val="00C62897"/>
    <w:rsid w:val="00C96B15"/>
    <w:rsid w:val="00C976AC"/>
    <w:rsid w:val="00D00BEC"/>
    <w:rsid w:val="00D53903"/>
    <w:rsid w:val="00D57471"/>
    <w:rsid w:val="00D93B19"/>
    <w:rsid w:val="00D9440D"/>
    <w:rsid w:val="00DA2E9A"/>
    <w:rsid w:val="00DA4BB1"/>
    <w:rsid w:val="00E47AA9"/>
    <w:rsid w:val="00E80480"/>
    <w:rsid w:val="00EF7345"/>
    <w:rsid w:val="00F37877"/>
    <w:rsid w:val="00F66417"/>
    <w:rsid w:val="00F71FF9"/>
    <w:rsid w:val="00F735C7"/>
    <w:rsid w:val="00F9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6E5"/>
    <w:pPr>
      <w:suppressAutoHyphens/>
    </w:pPr>
    <w:rPr>
      <w:rFonts w:ascii="Arial" w:hAnsi="Arial"/>
      <w:sz w:val="1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B16E5"/>
  </w:style>
  <w:style w:type="paragraph" w:styleId="Footer">
    <w:name w:val="footer"/>
    <w:basedOn w:val="Normal"/>
    <w:link w:val="FooterChar"/>
    <w:rsid w:val="001B16E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B16E5"/>
    <w:rPr>
      <w:rFonts w:ascii="Arial" w:hAnsi="Arial"/>
      <w:sz w:val="18"/>
      <w:szCs w:val="24"/>
      <w:lang w:eastAsia="ar-SA"/>
    </w:rPr>
  </w:style>
  <w:style w:type="table" w:styleId="TableGrid">
    <w:name w:val="Table Grid"/>
    <w:basedOn w:val="TableNormal"/>
    <w:rsid w:val="00DA2E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277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25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58EA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rsid w:val="00656F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56F60"/>
    <w:rPr>
      <w:rFonts w:ascii="Arial" w:hAnsi="Arial"/>
      <w:sz w:val="18"/>
      <w:szCs w:val="24"/>
      <w:lang w:eastAsia="ar-SA"/>
    </w:rPr>
  </w:style>
  <w:style w:type="paragraph" w:customStyle="1" w:styleId="Default">
    <w:name w:val="Default"/>
    <w:rsid w:val="002B7368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2B7368"/>
    <w:rPr>
      <w:strike w:val="0"/>
      <w:dstrike w:val="0"/>
      <w:color w:val="337AB7"/>
      <w:u w:val="none"/>
      <w:effect w:val="none"/>
      <w:shd w:val="clear" w:color="auto" w:fill="auto"/>
    </w:rPr>
  </w:style>
  <w:style w:type="table" w:customStyle="1" w:styleId="TableGrid1">
    <w:name w:val="Table Grid1"/>
    <w:basedOn w:val="TableNormal"/>
    <w:next w:val="TableGrid"/>
    <w:uiPriority w:val="59"/>
    <w:rsid w:val="00AC2428"/>
    <w:rPr>
      <w:rFonts w:ascii="Arial" w:hAnsi="Arial" w:cs="Arial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C62897"/>
    <w:rPr>
      <w:rFonts w:ascii="Arial" w:hAnsi="Arial" w:cs="Arial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6E5"/>
    <w:pPr>
      <w:suppressAutoHyphens/>
    </w:pPr>
    <w:rPr>
      <w:rFonts w:ascii="Arial" w:hAnsi="Arial"/>
      <w:sz w:val="1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B16E5"/>
  </w:style>
  <w:style w:type="paragraph" w:styleId="Footer">
    <w:name w:val="footer"/>
    <w:basedOn w:val="Normal"/>
    <w:link w:val="FooterChar"/>
    <w:rsid w:val="001B16E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B16E5"/>
    <w:rPr>
      <w:rFonts w:ascii="Arial" w:hAnsi="Arial"/>
      <w:sz w:val="18"/>
      <w:szCs w:val="24"/>
      <w:lang w:eastAsia="ar-SA"/>
    </w:rPr>
  </w:style>
  <w:style w:type="table" w:styleId="TableGrid">
    <w:name w:val="Table Grid"/>
    <w:basedOn w:val="TableNormal"/>
    <w:rsid w:val="00DA2E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277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25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58EA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rsid w:val="00656F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56F60"/>
    <w:rPr>
      <w:rFonts w:ascii="Arial" w:hAnsi="Arial"/>
      <w:sz w:val="18"/>
      <w:szCs w:val="24"/>
      <w:lang w:eastAsia="ar-SA"/>
    </w:rPr>
  </w:style>
  <w:style w:type="paragraph" w:customStyle="1" w:styleId="Default">
    <w:name w:val="Default"/>
    <w:rsid w:val="002B7368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2B7368"/>
    <w:rPr>
      <w:strike w:val="0"/>
      <w:dstrike w:val="0"/>
      <w:color w:val="337AB7"/>
      <w:u w:val="none"/>
      <w:effect w:val="none"/>
      <w:shd w:val="clear" w:color="auto" w:fill="auto"/>
    </w:rPr>
  </w:style>
  <w:style w:type="table" w:customStyle="1" w:styleId="TableGrid1">
    <w:name w:val="Table Grid1"/>
    <w:basedOn w:val="TableNormal"/>
    <w:next w:val="TableGrid"/>
    <w:uiPriority w:val="59"/>
    <w:rsid w:val="00AC2428"/>
    <w:rPr>
      <w:rFonts w:ascii="Arial" w:hAnsi="Arial" w:cs="Arial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C62897"/>
    <w:rPr>
      <w:rFonts w:ascii="Arial" w:hAnsi="Arial" w:cs="Arial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51FB890D</Template>
  <TotalTime>1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 Denise</dc:creator>
  <cp:lastModifiedBy>DAVIDSON Louise</cp:lastModifiedBy>
  <cp:revision>4</cp:revision>
  <cp:lastPrinted>2017-04-20T07:45:00Z</cp:lastPrinted>
  <dcterms:created xsi:type="dcterms:W3CDTF">2017-07-19T02:05:00Z</dcterms:created>
  <dcterms:modified xsi:type="dcterms:W3CDTF">2017-07-25T02:29:00Z</dcterms:modified>
</cp:coreProperties>
</file>