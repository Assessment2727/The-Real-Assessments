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AE6" w:rsidRDefault="00F56AE6" w:rsidP="00F56AE6">
      <w:r>
        <w:rPr>
          <w:noProof/>
        </w:rPr>
        <w:drawing>
          <wp:anchor distT="0" distB="0" distL="114300" distR="114300" simplePos="0" relativeHeight="251659264" behindDoc="1" locked="0" layoutInCell="1" allowOverlap="1" wp14:anchorId="1FA1EE44" wp14:editId="223E6DD1">
            <wp:simplePos x="0" y="0"/>
            <wp:positionH relativeFrom="column">
              <wp:posOffset>3420745</wp:posOffset>
            </wp:positionH>
            <wp:positionV relativeFrom="paragraph">
              <wp:posOffset>-641985</wp:posOffset>
            </wp:positionV>
            <wp:extent cx="2713990" cy="2713990"/>
            <wp:effectExtent l="0" t="0" r="0" b="0"/>
            <wp:wrapNone/>
            <wp:docPr id="1" name="Picture 1" descr="C:\Users\E0239246\AppData\Local\Microsoft\Windows\Temporary Internet Files\Content.IE5\V2QTAGP3\dna_looking_through_magnifying_glass_hg_clr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0239246\AppData\Local\Microsoft\Windows\Temporary Internet Files\Content.IE5\V2QTAGP3\dna_looking_through_magnifying_glass_hg_clr[1].gif"/>
                    <pic:cNvPicPr>
                      <a:picLocks noChangeAspect="1" noChangeArrowheads="1" noCrop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DNA Model Construction Challenge – Task 3</w:t>
      </w:r>
    </w:p>
    <w:p w:rsidR="00F56AE6" w:rsidRDefault="00F56AE6" w:rsidP="00F56AE6"/>
    <w:p w:rsidR="00F56AE6" w:rsidRDefault="00F56AE6" w:rsidP="00F56AE6">
      <w:r>
        <w:t xml:space="preserve">Design, Make, </w:t>
      </w:r>
      <w:proofErr w:type="gramStart"/>
      <w:r>
        <w:t>Appraise</w:t>
      </w:r>
      <w:proofErr w:type="gramEnd"/>
      <w:r>
        <w:t xml:space="preserve"> (8 marks)</w:t>
      </w:r>
    </w:p>
    <w:p w:rsidR="00F56AE6" w:rsidRDefault="00F56AE6" w:rsidP="00F56AE6">
      <w:r>
        <w:t>Planning: Materials, Method, Labelled sketch,</w:t>
      </w:r>
    </w:p>
    <w:p w:rsidR="00F56AE6" w:rsidRDefault="00F56AE6" w:rsidP="00F56AE6">
      <w:r>
        <w:t>Appraisal: Evaluation</w:t>
      </w:r>
    </w:p>
    <w:p w:rsidR="00F56AE6" w:rsidRDefault="00F56AE6" w:rsidP="00F56AE6"/>
    <w:p w:rsidR="00F56AE6" w:rsidRDefault="00F56AE6" w:rsidP="00F56AE6">
      <w:r>
        <w:t>STEP 1: Construct a model of DNA using the materials</w:t>
      </w:r>
    </w:p>
    <w:p w:rsidR="00F56AE6" w:rsidRDefault="00F56AE6" w:rsidP="00F56AE6">
      <w:r>
        <w:t xml:space="preserve">               </w:t>
      </w:r>
      <w:proofErr w:type="gramStart"/>
      <w:r>
        <w:t>you</w:t>
      </w:r>
      <w:proofErr w:type="gramEnd"/>
      <w:r>
        <w:t xml:space="preserve"> have supplied. (8 marks)</w:t>
      </w:r>
    </w:p>
    <w:p w:rsidR="00F56AE6" w:rsidRDefault="00F56AE6" w:rsidP="00F56AE6">
      <w:r>
        <w:t>STEP 2: Draw a scientific diagram of your model. (5 marks)</w:t>
      </w:r>
    </w:p>
    <w:p w:rsidR="00F56AE6" w:rsidRDefault="00F56AE6" w:rsidP="00F56AE6">
      <w:r>
        <w:t>STEP 3: Label your diagram. (5 marks)</w:t>
      </w:r>
    </w:p>
    <w:p w:rsidR="00F56AE6" w:rsidRDefault="00F56AE6" w:rsidP="00F56AE6"/>
    <w:p w:rsidR="00F56AE6" w:rsidRDefault="006166FE" w:rsidP="00F56AE6">
      <w:r>
        <w:t>Total: 26 marks</w:t>
      </w:r>
    </w:p>
    <w:p w:rsidR="00F56AE6" w:rsidRDefault="00F56AE6" w:rsidP="00F56AE6"/>
    <w:p w:rsidR="00F56AE6" w:rsidRDefault="00F56AE6" w:rsidP="00F56AE6"/>
    <w:p w:rsidR="00F56AE6" w:rsidRDefault="00F56AE6" w:rsidP="00F56AE6"/>
    <w:p w:rsidR="00F56AE6" w:rsidRDefault="00F56AE6" w:rsidP="00F56AE6"/>
    <w:p w:rsidR="00F56AE6" w:rsidRDefault="00F56AE6" w:rsidP="00F56AE6"/>
    <w:p w:rsidR="00F56AE6" w:rsidRDefault="00F56AE6" w:rsidP="00F56AE6"/>
    <w:p w:rsidR="00F56AE6" w:rsidRDefault="00F56AE6" w:rsidP="00F56AE6"/>
    <w:p w:rsidR="00F56AE6" w:rsidRDefault="00F56AE6" w:rsidP="00F56AE6">
      <w:r>
        <w:rPr>
          <w:noProof/>
        </w:rPr>
        <w:drawing>
          <wp:anchor distT="0" distB="0" distL="114300" distR="114300" simplePos="0" relativeHeight="251661312" behindDoc="1" locked="0" layoutInCell="1" allowOverlap="1" wp14:anchorId="462B2C36" wp14:editId="014BF4CE">
            <wp:simplePos x="0" y="0"/>
            <wp:positionH relativeFrom="column">
              <wp:posOffset>3420745</wp:posOffset>
            </wp:positionH>
            <wp:positionV relativeFrom="paragraph">
              <wp:posOffset>-641985</wp:posOffset>
            </wp:positionV>
            <wp:extent cx="2713990" cy="2713990"/>
            <wp:effectExtent l="0" t="0" r="0" b="0"/>
            <wp:wrapNone/>
            <wp:docPr id="4" name="Picture 4" descr="C:\Users\E0239246\AppData\Local\Microsoft\Windows\Temporary Internet Files\Content.IE5\V2QTAGP3\dna_looking_through_magnifying_glass_hg_clr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0239246\AppData\Local\Microsoft\Windows\Temporary Internet Files\Content.IE5\V2QTAGP3\dna_looking_through_magnifying_glass_hg_clr[1].gif"/>
                    <pic:cNvPicPr>
                      <a:picLocks noChangeAspect="1" noChangeArrowheads="1" noCrop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DNA Model Construction Challenge – Task 3</w:t>
      </w:r>
    </w:p>
    <w:p w:rsidR="00F56AE6" w:rsidRDefault="00F56AE6" w:rsidP="00F56AE6"/>
    <w:p w:rsidR="00F56AE6" w:rsidRDefault="00F56AE6" w:rsidP="00F56AE6">
      <w:r>
        <w:t xml:space="preserve">Design, Make, </w:t>
      </w:r>
      <w:proofErr w:type="gramStart"/>
      <w:r>
        <w:t>Appraise</w:t>
      </w:r>
      <w:proofErr w:type="gramEnd"/>
      <w:r>
        <w:t xml:space="preserve"> (8 marks)</w:t>
      </w:r>
    </w:p>
    <w:p w:rsidR="00F56AE6" w:rsidRDefault="00F56AE6" w:rsidP="00F56AE6">
      <w:r>
        <w:t>Planning: Materials, Method, Labelled sketch,</w:t>
      </w:r>
    </w:p>
    <w:p w:rsidR="00F56AE6" w:rsidRDefault="00F56AE6" w:rsidP="00F56AE6">
      <w:r>
        <w:t>Appraisal: Evaluation</w:t>
      </w:r>
    </w:p>
    <w:p w:rsidR="00F56AE6" w:rsidRDefault="00F56AE6" w:rsidP="00F56AE6"/>
    <w:p w:rsidR="00F56AE6" w:rsidRDefault="00F56AE6" w:rsidP="00F56AE6">
      <w:r>
        <w:t>STEP 1: Construct a model of DNA using the materials</w:t>
      </w:r>
    </w:p>
    <w:p w:rsidR="00F56AE6" w:rsidRDefault="00F56AE6" w:rsidP="00F56AE6">
      <w:r>
        <w:t xml:space="preserve">               </w:t>
      </w:r>
      <w:proofErr w:type="gramStart"/>
      <w:r>
        <w:t>you</w:t>
      </w:r>
      <w:proofErr w:type="gramEnd"/>
      <w:r>
        <w:t xml:space="preserve"> have supplied. (8 marks)</w:t>
      </w:r>
    </w:p>
    <w:p w:rsidR="00F56AE6" w:rsidRDefault="00F56AE6" w:rsidP="00F56AE6">
      <w:r>
        <w:t>STEP 2: Draw a scientific diagram of your model. (5 marks)</w:t>
      </w:r>
    </w:p>
    <w:p w:rsidR="00F56AE6" w:rsidRDefault="00F56AE6" w:rsidP="00F56AE6">
      <w:r>
        <w:t>STEP 3: Label your diagram. (5 marks)</w:t>
      </w:r>
    </w:p>
    <w:p w:rsidR="00F56AE6" w:rsidRDefault="00F56AE6" w:rsidP="00F56AE6"/>
    <w:p w:rsidR="00F56AE6" w:rsidRDefault="006166FE" w:rsidP="00F56AE6">
      <w:r>
        <w:t>Total: 26 marks</w:t>
      </w:r>
    </w:p>
    <w:p w:rsidR="00F56AE6" w:rsidRDefault="00F56AE6" w:rsidP="00F56AE6"/>
    <w:p w:rsidR="00F56AE6" w:rsidRDefault="00F56AE6" w:rsidP="00F56AE6"/>
    <w:p w:rsidR="00F56AE6" w:rsidRDefault="00F56AE6" w:rsidP="00F56AE6"/>
    <w:p w:rsidR="00F56AE6" w:rsidRDefault="00F56AE6" w:rsidP="00F56AE6"/>
    <w:p w:rsidR="00F56AE6" w:rsidRDefault="00F56AE6" w:rsidP="00F56AE6"/>
    <w:p w:rsidR="00F56AE6" w:rsidRDefault="00F56AE6" w:rsidP="00F56AE6"/>
    <w:p w:rsidR="00F56AE6" w:rsidRDefault="00F56AE6" w:rsidP="00F56AE6"/>
    <w:p w:rsidR="00F56AE6" w:rsidRDefault="00F56AE6" w:rsidP="00F56AE6">
      <w:r>
        <w:rPr>
          <w:noProof/>
        </w:rPr>
        <w:drawing>
          <wp:anchor distT="0" distB="0" distL="114300" distR="114300" simplePos="0" relativeHeight="251663360" behindDoc="1" locked="0" layoutInCell="1" allowOverlap="1" wp14:anchorId="68ED7C6B" wp14:editId="79CB0BC7">
            <wp:simplePos x="0" y="0"/>
            <wp:positionH relativeFrom="column">
              <wp:posOffset>3420745</wp:posOffset>
            </wp:positionH>
            <wp:positionV relativeFrom="paragraph">
              <wp:posOffset>-641985</wp:posOffset>
            </wp:positionV>
            <wp:extent cx="2713990" cy="2713990"/>
            <wp:effectExtent l="0" t="0" r="0" b="0"/>
            <wp:wrapNone/>
            <wp:docPr id="5" name="Picture 5" descr="C:\Users\E0239246\AppData\Local\Microsoft\Windows\Temporary Internet Files\Content.IE5\V2QTAGP3\dna_looking_through_magnifying_glass_hg_clr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0239246\AppData\Local\Microsoft\Windows\Temporary Internet Files\Content.IE5\V2QTAGP3\dna_looking_through_magnifying_glass_hg_clr[1].gif"/>
                    <pic:cNvPicPr>
                      <a:picLocks noChangeAspect="1" noChangeArrowheads="1" noCrop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DNA Model Construction Challenge – Task 3</w:t>
      </w:r>
    </w:p>
    <w:p w:rsidR="00F56AE6" w:rsidRDefault="00F56AE6" w:rsidP="00F56AE6"/>
    <w:p w:rsidR="00F56AE6" w:rsidRDefault="00F56AE6" w:rsidP="00F56AE6">
      <w:r>
        <w:t xml:space="preserve">Design, Make, </w:t>
      </w:r>
      <w:proofErr w:type="gramStart"/>
      <w:r>
        <w:t>Appraise</w:t>
      </w:r>
      <w:proofErr w:type="gramEnd"/>
      <w:r>
        <w:t xml:space="preserve"> (8 marks)</w:t>
      </w:r>
    </w:p>
    <w:p w:rsidR="00F56AE6" w:rsidRDefault="00F56AE6" w:rsidP="00F56AE6">
      <w:r>
        <w:t>Planning: Materials, Method, Labelled sketch,</w:t>
      </w:r>
    </w:p>
    <w:p w:rsidR="00F56AE6" w:rsidRDefault="00F56AE6" w:rsidP="00F56AE6">
      <w:r>
        <w:t>Appraisal: Evaluation</w:t>
      </w:r>
    </w:p>
    <w:p w:rsidR="00F56AE6" w:rsidRDefault="00F56AE6" w:rsidP="00F56AE6"/>
    <w:p w:rsidR="00F56AE6" w:rsidRDefault="00F56AE6" w:rsidP="00F56AE6">
      <w:r>
        <w:t>STEP 1: Construct a model of DNA using the materials</w:t>
      </w:r>
    </w:p>
    <w:p w:rsidR="00F56AE6" w:rsidRDefault="00F56AE6" w:rsidP="00F56AE6">
      <w:r>
        <w:t xml:space="preserve">               </w:t>
      </w:r>
      <w:proofErr w:type="gramStart"/>
      <w:r>
        <w:t>you</w:t>
      </w:r>
      <w:proofErr w:type="gramEnd"/>
      <w:r>
        <w:t xml:space="preserve"> have supplied. (8 marks)</w:t>
      </w:r>
    </w:p>
    <w:p w:rsidR="00F56AE6" w:rsidRDefault="00F56AE6" w:rsidP="00F56AE6">
      <w:r>
        <w:t>STEP 2: Draw a scientific diagram of your model. (5 marks)</w:t>
      </w:r>
    </w:p>
    <w:p w:rsidR="00F56AE6" w:rsidRDefault="00F56AE6" w:rsidP="00F56AE6">
      <w:r>
        <w:t>STEP 3: Label your diagram. (5 marks)</w:t>
      </w:r>
    </w:p>
    <w:p w:rsidR="00F56AE6" w:rsidRDefault="00F56AE6" w:rsidP="00F56AE6"/>
    <w:p w:rsidR="00CB5A4C" w:rsidRDefault="006166FE">
      <w:r>
        <w:t>Total: 26 marks</w:t>
      </w:r>
      <w:bookmarkStart w:id="0" w:name="_GoBack"/>
      <w:bookmarkEnd w:id="0"/>
    </w:p>
    <w:sectPr w:rsidR="00CB5A4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DFA"/>
    <w:rsid w:val="006166FE"/>
    <w:rsid w:val="008A1DFA"/>
    <w:rsid w:val="00BF1C98"/>
    <w:rsid w:val="00CB5A4C"/>
    <w:rsid w:val="00F5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AE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AE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732E03F7</Template>
  <TotalTime>3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 Elaine</dc:creator>
  <cp:lastModifiedBy>WHITE Elaine</cp:lastModifiedBy>
  <cp:revision>3</cp:revision>
  <dcterms:created xsi:type="dcterms:W3CDTF">2018-03-15T02:29:00Z</dcterms:created>
  <dcterms:modified xsi:type="dcterms:W3CDTF">2018-03-15T23:53:00Z</dcterms:modified>
</cp:coreProperties>
</file>