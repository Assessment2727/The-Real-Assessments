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6ED" w:rsidRDefault="00B316ED" w:rsidP="00B316ED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Year 12 </w:t>
      </w:r>
    </w:p>
    <w:p w:rsidR="00B316ED" w:rsidRDefault="00B316ED" w:rsidP="00B316ED">
      <w:pPr>
        <w:rPr>
          <w:rFonts w:ascii="Arial" w:hAnsi="Arial" w:cs="Arial"/>
          <w:b/>
          <w:sz w:val="40"/>
        </w:rPr>
      </w:pPr>
    </w:p>
    <w:p w:rsidR="00B316ED" w:rsidRDefault="00B316ED" w:rsidP="00B316ED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General Biology</w:t>
      </w:r>
    </w:p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jc w:val="righ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B316ED" w:rsidTr="00B316ED">
        <w:trPr>
          <w:trHeight w:val="665"/>
          <w:jc w:val="right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16ED" w:rsidRDefault="00B316ED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Name:</w:t>
            </w:r>
            <w:r>
              <w:rPr>
                <w:rFonts w:ascii="Arial" w:hAnsi="Arial" w:cs="Arial"/>
                <w:sz w:val="48"/>
              </w:rPr>
              <w:t xml:space="preserve"> </w:t>
            </w:r>
          </w:p>
          <w:p w:rsidR="00B316ED" w:rsidRDefault="00B316ED">
            <w:pPr>
              <w:rPr>
                <w:rFonts w:ascii="Arial" w:hAnsi="Arial" w:cs="Arial"/>
                <w:sz w:val="48"/>
              </w:rPr>
            </w:pPr>
          </w:p>
        </w:tc>
      </w:tr>
      <w:tr w:rsidR="00B316ED" w:rsidTr="00B316ED">
        <w:trPr>
          <w:trHeight w:val="702"/>
          <w:jc w:val="right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316ED" w:rsidRDefault="00B316ED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Teacher:</w:t>
            </w:r>
          </w:p>
          <w:p w:rsidR="00B316ED" w:rsidRDefault="00B316ED">
            <w:pPr>
              <w:rPr>
                <w:rFonts w:ascii="Arial" w:hAnsi="Arial" w:cs="Arial"/>
                <w:sz w:val="32"/>
              </w:rPr>
            </w:pPr>
          </w:p>
          <w:p w:rsidR="00B316ED" w:rsidRDefault="00B316ED">
            <w:pPr>
              <w:rPr>
                <w:rFonts w:ascii="Arial" w:hAnsi="Arial" w:cs="Arial"/>
                <w:sz w:val="32"/>
              </w:rPr>
            </w:pPr>
          </w:p>
        </w:tc>
      </w:tr>
    </w:tbl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p w:rsidR="00B316ED" w:rsidRDefault="00B316ED" w:rsidP="00B316ED">
      <w:pPr>
        <w:jc w:val="center"/>
        <w:rPr>
          <w:rFonts w:ascii="Arial" w:hAnsi="Arial" w:cs="Arial"/>
          <w:b/>
          <w:sz w:val="32"/>
        </w:rPr>
      </w:pPr>
    </w:p>
    <w:p w:rsidR="00B316ED" w:rsidRDefault="00B316ED" w:rsidP="00B316ED">
      <w:pPr>
        <w:rPr>
          <w:rFonts w:ascii="Arial" w:hAnsi="Arial" w:cs="Arial"/>
          <w:b/>
          <w:sz w:val="32"/>
        </w:rPr>
      </w:pPr>
    </w:p>
    <w:tbl>
      <w:tblPr>
        <w:tblW w:w="100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3301"/>
        <w:gridCol w:w="1575"/>
        <w:gridCol w:w="1891"/>
      </w:tblGrid>
      <w:tr w:rsidR="00B316ED" w:rsidTr="00B316ED">
        <w:trPr>
          <w:trHeight w:val="767"/>
        </w:trPr>
        <w:tc>
          <w:tcPr>
            <w:tcW w:w="8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16ED" w:rsidRDefault="00B316E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Task 5: Natural Selection Extended Response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ED" w:rsidRDefault="00B316ED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8"/>
              </w:rPr>
              <w:t>Weighting 7.5%</w:t>
            </w:r>
          </w:p>
        </w:tc>
      </w:tr>
      <w:tr w:rsidR="00B316ED" w:rsidTr="00B316ED">
        <w:trPr>
          <w:trHeight w:val="428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ED" w:rsidRDefault="00B316ED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ED" w:rsidRDefault="00B316ED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6ED" w:rsidRDefault="00B316ED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B316ED" w:rsidTr="00B316ED">
        <w:trPr>
          <w:trHeight w:val="1319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ED" w:rsidRDefault="00B316ED">
            <w:pPr>
              <w:jc w:val="center"/>
              <w:rPr>
                <w:rFonts w:ascii="Arial" w:hAnsi="Arial" w:cs="Arial"/>
                <w:sz w:val="32"/>
              </w:rPr>
            </w:pPr>
          </w:p>
          <w:p w:rsidR="00B316ED" w:rsidRDefault="00B316ED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3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ED" w:rsidRDefault="00B316ED">
            <w:pPr>
              <w:rPr>
                <w:rFonts w:ascii="Arial" w:hAnsi="Arial" w:cs="Arial"/>
                <w:sz w:val="32"/>
              </w:rPr>
            </w:pPr>
          </w:p>
          <w:p w:rsidR="00B316ED" w:rsidRDefault="00B316ED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10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6ED" w:rsidRDefault="00B316ED">
            <w:pPr>
              <w:rPr>
                <w:rFonts w:ascii="Arial" w:hAnsi="Arial" w:cs="Arial"/>
                <w:sz w:val="32"/>
              </w:rPr>
            </w:pPr>
          </w:p>
        </w:tc>
      </w:tr>
    </w:tbl>
    <w:p w:rsidR="00B316ED" w:rsidRDefault="00B316ED" w:rsidP="00B316ED">
      <w:pPr>
        <w:rPr>
          <w:rFonts w:ascii="Arial" w:hAnsi="Arial" w:cs="Arial"/>
          <w:sz w:val="28"/>
        </w:rPr>
      </w:pPr>
    </w:p>
    <w:p w:rsidR="00B316ED" w:rsidRDefault="00B316ED" w:rsidP="00B316ED">
      <w:pPr>
        <w:rPr>
          <w:rFonts w:ascii="Arial" w:hAnsi="Arial" w:cs="Arial"/>
          <w:sz w:val="28"/>
        </w:rPr>
      </w:pPr>
    </w:p>
    <w:p w:rsidR="00B316ED" w:rsidRDefault="00B316ED" w:rsidP="00B316ED">
      <w:pPr>
        <w:rPr>
          <w:rFonts w:ascii="Arial" w:hAnsi="Arial" w:cs="Arial"/>
          <w:sz w:val="28"/>
        </w:rPr>
      </w:pPr>
    </w:p>
    <w:p w:rsidR="00B316ED" w:rsidRDefault="00B316ED" w:rsidP="00B316ED">
      <w:pPr>
        <w:rPr>
          <w:rFonts w:ascii="Arial" w:hAnsi="Arial" w:cs="Arial"/>
          <w:sz w:val="28"/>
        </w:rPr>
      </w:pPr>
    </w:p>
    <w:p w:rsidR="00B316ED" w:rsidRDefault="00B316ED" w:rsidP="00B316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 Allocated:</w:t>
      </w:r>
    </w:p>
    <w:p w:rsidR="00B316ED" w:rsidRDefault="00B316ED" w:rsidP="00B316E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Working time:</w:t>
      </w: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30  minutes</w:t>
      </w:r>
      <w:proofErr w:type="gramEnd"/>
    </w:p>
    <w:p w:rsidR="00B316ED" w:rsidRDefault="00B316ED" w:rsidP="00B316ED">
      <w:pPr>
        <w:rPr>
          <w:rFonts w:ascii="Arial" w:hAnsi="Arial" w:cs="Arial"/>
          <w:sz w:val="28"/>
        </w:rPr>
      </w:pPr>
    </w:p>
    <w:p w:rsidR="00B316ED" w:rsidRDefault="00B316ED" w:rsidP="00B316ED">
      <w:pPr>
        <w:rPr>
          <w:rFonts w:ascii="Arial" w:hAnsi="Arial" w:cs="Arial"/>
          <w:sz w:val="28"/>
        </w:rPr>
      </w:pPr>
    </w:p>
    <w:p w:rsidR="00B316ED" w:rsidRDefault="00B316ED" w:rsidP="00B316ED">
      <w:pPr>
        <w:rPr>
          <w:rFonts w:asciiTheme="majorHAnsi" w:hAnsiTheme="majorHAnsi" w:cstheme="majorHAnsi"/>
          <w:b/>
        </w:rPr>
      </w:pPr>
    </w:p>
    <w:p w:rsidR="00B316ED" w:rsidRDefault="00B316ED" w:rsidP="00B316ED">
      <w:pPr>
        <w:rPr>
          <w:rFonts w:asciiTheme="majorHAnsi" w:hAnsiTheme="majorHAnsi" w:cstheme="majorHAnsi"/>
          <w:b/>
        </w:rPr>
      </w:pPr>
    </w:p>
    <w:p w:rsidR="00B316ED" w:rsidRDefault="00B316ED" w:rsidP="00B316ED">
      <w:pPr>
        <w:rPr>
          <w:rFonts w:asciiTheme="majorHAnsi" w:hAnsiTheme="majorHAnsi" w:cstheme="majorHAnsi"/>
          <w:b/>
        </w:rPr>
      </w:pPr>
    </w:p>
    <w:p w:rsidR="00B316ED" w:rsidRDefault="00B316ED" w:rsidP="00B316ED">
      <w:pPr>
        <w:rPr>
          <w:rFonts w:ascii="Arial" w:hAnsi="Arial" w:cs="Arial"/>
          <w:sz w:val="28"/>
        </w:rPr>
      </w:pPr>
    </w:p>
    <w:p w:rsidR="00B316ED" w:rsidRDefault="00B316ED" w:rsidP="00B316ED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316ED" w:rsidRDefault="00B316ED" w:rsidP="00B316ED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B316ED" w:rsidRPr="001B2470" w:rsidRDefault="00B316ED" w:rsidP="00B316ED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ind w:left="-993"/>
        <w:rPr>
          <w:rFonts w:ascii="Arial" w:hAnsi="Arial" w:cs="Arial"/>
        </w:rPr>
      </w:pPr>
      <w:r w:rsidRPr="001B2470">
        <w:rPr>
          <w:rFonts w:ascii="Arial" w:hAnsi="Arial" w:cs="Arial"/>
        </w:rPr>
        <w:t xml:space="preserve">Charles Darwin promoted the theory of natural selection in his studies of evolution. </w:t>
      </w:r>
    </w:p>
    <w:p w:rsidR="001B2470" w:rsidRPr="001B2470" w:rsidRDefault="001B2470" w:rsidP="001B2470">
      <w:pPr>
        <w:rPr>
          <w:rFonts w:ascii="Arial" w:hAnsi="Arial" w:cs="Arial"/>
        </w:rPr>
      </w:pPr>
    </w:p>
    <w:p w:rsidR="001B2470" w:rsidRDefault="001B2470" w:rsidP="001B2470">
      <w:pPr>
        <w:ind w:left="-993"/>
        <w:rPr>
          <w:rFonts w:ascii="Arial" w:hAnsi="Arial" w:cs="Arial"/>
        </w:rPr>
      </w:pPr>
      <w:r w:rsidRPr="001B2470">
        <w:rPr>
          <w:rFonts w:ascii="Arial" w:hAnsi="Arial" w:cs="Arial"/>
        </w:rPr>
        <w:t xml:space="preserve">Provide a definition for the term ‘natural selection’ and describe its principles by referring to how it would impact on a real species. </w:t>
      </w:r>
    </w:p>
    <w:p w:rsidR="001B2470" w:rsidRDefault="001B2470" w:rsidP="001B2470">
      <w:pPr>
        <w:rPr>
          <w:rFonts w:ascii="Arial" w:hAnsi="Arial" w:cs="Arial"/>
        </w:rPr>
      </w:pPr>
    </w:p>
    <w:p w:rsidR="001B2470" w:rsidRDefault="001B2470" w:rsidP="001B2470">
      <w:pPr>
        <w:ind w:left="-993"/>
        <w:rPr>
          <w:rFonts w:ascii="Arial" w:hAnsi="Arial" w:cs="Arial"/>
        </w:rPr>
      </w:pPr>
      <w:r w:rsidRPr="001B2470">
        <w:rPr>
          <w:rFonts w:ascii="Arial" w:hAnsi="Arial" w:cs="Arial"/>
        </w:rPr>
        <w:t>Provide an example of a real species that has undergone natural selection applying</w:t>
      </w:r>
      <w:r w:rsidR="00B82D4B">
        <w:rPr>
          <w:rFonts w:ascii="Arial" w:hAnsi="Arial" w:cs="Arial"/>
        </w:rPr>
        <w:t xml:space="preserve"> the above principles in nature.</w:t>
      </w:r>
      <w:bookmarkStart w:id="0" w:name="_GoBack"/>
      <w:bookmarkEnd w:id="0"/>
    </w:p>
    <w:p w:rsidR="001B2470" w:rsidRDefault="001B2470" w:rsidP="001B2470">
      <w:pPr>
        <w:rPr>
          <w:rFonts w:ascii="Arial" w:hAnsi="Arial" w:cs="Arial"/>
        </w:rPr>
      </w:pPr>
    </w:p>
    <w:p w:rsidR="001B2470" w:rsidRDefault="001B2470" w:rsidP="001B2470">
      <w:pPr>
        <w:ind w:hanging="993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1B2470">
        <w:rPr>
          <w:rFonts w:ascii="Arial" w:hAnsi="Arial" w:cs="Arial"/>
        </w:rPr>
        <w:t>Not artificial selection by humans.)</w:t>
      </w:r>
    </w:p>
    <w:p w:rsidR="001B2470" w:rsidRDefault="001B2470" w:rsidP="001B2470">
      <w:pPr>
        <w:rPr>
          <w:rFonts w:ascii="Arial" w:hAnsi="Arial" w:cs="Arial"/>
        </w:rPr>
      </w:pPr>
    </w:p>
    <w:p w:rsidR="001B2470" w:rsidRDefault="001B2470" w:rsidP="001B2470">
      <w:pPr>
        <w:rPr>
          <w:rFonts w:ascii="Arial" w:hAnsi="Arial" w:cs="Arial"/>
        </w:rPr>
      </w:pPr>
    </w:p>
    <w:p w:rsidR="00B316ED" w:rsidRDefault="00B316ED" w:rsidP="00B316E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B316ED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CB5A4C" w:rsidRDefault="00CB5A4C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ind w:left="-993"/>
        <w:rPr>
          <w:u w:val="single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B2470" w:rsidRDefault="001B2470" w:rsidP="001B2470">
      <w:pPr>
        <w:widowControl w:val="0"/>
        <w:autoSpaceDE w:val="0"/>
        <w:autoSpaceDN w:val="0"/>
        <w:adjustRightInd w:val="0"/>
        <w:ind w:hanging="993"/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</w:t>
      </w:r>
    </w:p>
    <w:p w:rsidR="001B2470" w:rsidRDefault="001B2470" w:rsidP="001B2470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1B2470" w:rsidRPr="001B2470" w:rsidRDefault="001B2470" w:rsidP="001B2470">
      <w:pPr>
        <w:widowControl w:val="0"/>
        <w:autoSpaceDE w:val="0"/>
        <w:autoSpaceDN w:val="0"/>
        <w:adjustRightInd w:val="0"/>
        <w:ind w:left="-1134"/>
        <w:rPr>
          <w:rFonts w:cstheme="minorHAnsi"/>
        </w:rPr>
      </w:pPr>
      <w:r>
        <w:rPr>
          <w:rFonts w:cstheme="minorHAnsi"/>
        </w:rPr>
        <w:t xml:space="preserve">   _____________________________________________________________________________________</w:t>
      </w:r>
    </w:p>
    <w:sectPr w:rsidR="001B2470" w:rsidRPr="001B2470" w:rsidSect="001B2470">
      <w:pgSz w:w="11906" w:h="16838"/>
      <w:pgMar w:top="1440" w:right="849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ED"/>
    <w:rsid w:val="001B2470"/>
    <w:rsid w:val="00B316ED"/>
    <w:rsid w:val="00B82D4B"/>
    <w:rsid w:val="00BF1C98"/>
    <w:rsid w:val="00C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6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6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7970E6F1</Template>
  <TotalTime>26</TotalTime>
  <Pages>3</Pages>
  <Words>129</Words>
  <Characters>4370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2</cp:revision>
  <cp:lastPrinted>2018-05-07T23:49:00Z</cp:lastPrinted>
  <dcterms:created xsi:type="dcterms:W3CDTF">2018-04-24T04:18:00Z</dcterms:created>
  <dcterms:modified xsi:type="dcterms:W3CDTF">2018-05-08T00:00:00Z</dcterms:modified>
</cp:coreProperties>
</file>