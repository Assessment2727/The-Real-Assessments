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95" w:rsidRDefault="000A4995">
      <w:pPr>
        <w:rPr>
          <w:b/>
          <w:sz w:val="40"/>
        </w:rPr>
      </w:pPr>
      <w:bookmarkStart w:id="0" w:name="_GoBack"/>
      <w:bookmarkEnd w:id="0"/>
    </w:p>
    <w:p w:rsidR="000A4995" w:rsidRDefault="000A4995">
      <w:pPr>
        <w:rPr>
          <w:b/>
          <w:sz w:val="40"/>
        </w:rPr>
      </w:pPr>
    </w:p>
    <w:p w:rsidR="000A4995" w:rsidRDefault="000A4995">
      <w:pPr>
        <w:rPr>
          <w:b/>
          <w:sz w:val="40"/>
        </w:rPr>
      </w:pPr>
    </w:p>
    <w:p w:rsidR="003805B4" w:rsidRDefault="000A4995" w:rsidP="000A4995">
      <w:pPr>
        <w:jc w:val="center"/>
        <w:rPr>
          <w:b/>
          <w:sz w:val="40"/>
        </w:rPr>
      </w:pPr>
      <w:r>
        <w:rPr>
          <w:b/>
          <w:sz w:val="40"/>
        </w:rPr>
        <w:t>Year 11 ATAR Integrated Science</w:t>
      </w:r>
    </w:p>
    <w:p w:rsidR="000A4995" w:rsidRDefault="000A4995" w:rsidP="000A4995">
      <w:pPr>
        <w:jc w:val="center"/>
        <w:rPr>
          <w:b/>
          <w:sz w:val="40"/>
        </w:rPr>
      </w:pPr>
      <w:r>
        <w:rPr>
          <w:b/>
          <w:sz w:val="40"/>
        </w:rPr>
        <w:t>Comparison of Two Local Ecosystems Assessment</w:t>
      </w:r>
    </w:p>
    <w:p w:rsidR="000A4995" w:rsidRDefault="000A4995" w:rsidP="000A4995">
      <w:pPr>
        <w:jc w:val="center"/>
        <w:rPr>
          <w:b/>
          <w:sz w:val="40"/>
        </w:rPr>
      </w:pPr>
      <w:r>
        <w:rPr>
          <w:b/>
          <w:noProof/>
          <w:sz w:val="40"/>
          <w:lang w:eastAsia="en-AU"/>
        </w:rPr>
        <w:drawing>
          <wp:anchor distT="0" distB="0" distL="114300" distR="114300" simplePos="0" relativeHeight="251659264" behindDoc="1" locked="0" layoutInCell="1" allowOverlap="1" wp14:anchorId="1CF5AC36" wp14:editId="17DC643E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570980" cy="4787265"/>
            <wp:effectExtent l="0" t="0" r="1270" b="0"/>
            <wp:wrapTight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ke-clip-ar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995" w:rsidRDefault="000A4995" w:rsidP="000A4995">
      <w:pPr>
        <w:jc w:val="center"/>
        <w:rPr>
          <w:b/>
          <w:sz w:val="40"/>
        </w:rPr>
      </w:pPr>
    </w:p>
    <w:p w:rsidR="000A4995" w:rsidRDefault="000A4995" w:rsidP="000A4995">
      <w:pPr>
        <w:jc w:val="center"/>
        <w:rPr>
          <w:b/>
          <w:sz w:val="40"/>
        </w:rPr>
      </w:pPr>
    </w:p>
    <w:p w:rsidR="000A4995" w:rsidRDefault="000A4995" w:rsidP="000A4995">
      <w:pPr>
        <w:jc w:val="center"/>
        <w:rPr>
          <w:b/>
          <w:sz w:val="40"/>
        </w:rPr>
      </w:pPr>
    </w:p>
    <w:p w:rsidR="000A4995" w:rsidRDefault="000A4995" w:rsidP="000A4995">
      <w:pPr>
        <w:jc w:val="center"/>
        <w:rPr>
          <w:b/>
          <w:sz w:val="40"/>
        </w:rPr>
      </w:pPr>
    </w:p>
    <w:p w:rsidR="000A4995" w:rsidRDefault="000A4995" w:rsidP="000A4995">
      <w:pPr>
        <w:jc w:val="center"/>
        <w:rPr>
          <w:b/>
          <w:sz w:val="40"/>
        </w:rPr>
      </w:pPr>
    </w:p>
    <w:p w:rsidR="00560353" w:rsidRPr="00560353" w:rsidRDefault="00560353" w:rsidP="000A4995">
      <w:pPr>
        <w:jc w:val="center"/>
        <w:rPr>
          <w:b/>
          <w:sz w:val="40"/>
        </w:rPr>
      </w:pPr>
      <w:r w:rsidRPr="00560353">
        <w:rPr>
          <w:b/>
          <w:sz w:val="40"/>
        </w:rPr>
        <w:lastRenderedPageBreak/>
        <w:t>Comparison of Two Local Ecosystems</w:t>
      </w:r>
    </w:p>
    <w:p w:rsidR="00C16258" w:rsidRDefault="00560353" w:rsidP="00560353">
      <w:pPr>
        <w:spacing w:after="0" w:line="240" w:lineRule="auto"/>
        <w:jc w:val="center"/>
      </w:pPr>
      <w:r w:rsidRPr="00560353">
        <w:rPr>
          <w:b/>
          <w:sz w:val="36"/>
        </w:rPr>
        <w:t>Using Ecological Monitoring Techniques</w:t>
      </w:r>
    </w:p>
    <w:p w:rsidR="00560353" w:rsidRDefault="00560353" w:rsidP="00560353"/>
    <w:p w:rsidR="00560353" w:rsidRDefault="00560353" w:rsidP="00560353">
      <w:r>
        <w:t>Name: _______________________</w:t>
      </w:r>
      <w:r>
        <w:tab/>
        <w:t>Group Members: _______________________________________________</w:t>
      </w:r>
    </w:p>
    <w:p w:rsidR="00560353" w:rsidRPr="00560353" w:rsidRDefault="00560353" w:rsidP="0056035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6"/>
          <w:szCs w:val="26"/>
        </w:rPr>
      </w:pPr>
      <w:r w:rsidRPr="00560353">
        <w:rPr>
          <w:rFonts w:cstheme="minorHAnsi"/>
          <w:b/>
          <w:bCs/>
          <w:sz w:val="26"/>
          <w:szCs w:val="26"/>
        </w:rPr>
        <w:t>Student Hypothesis and Rationale</w:t>
      </w:r>
    </w:p>
    <w:p w:rsidR="00560353" w:rsidRPr="00560353" w:rsidRDefault="00560353" w:rsidP="0056035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560353">
        <w:rPr>
          <w:rFonts w:cstheme="minorHAnsi"/>
        </w:rPr>
        <w:t>If some non-living factors are more important in determining what plants and animals can or cannot survive in this area, then</w:t>
      </w:r>
    </w:p>
    <w:p w:rsidR="00560353" w:rsidRDefault="00560353" w:rsidP="0056035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560353">
        <w:rPr>
          <w:rFonts w:cstheme="minorHAnsi"/>
        </w:rPr>
        <w:t>I think that (choose one: temperature, humidity, rainfall, or wind) is the m</w:t>
      </w:r>
      <w:r>
        <w:rPr>
          <w:rFonts w:cstheme="minorHAnsi"/>
        </w:rPr>
        <w:t xml:space="preserve">ost important non-living factor </w:t>
      </w:r>
      <w:r w:rsidRPr="00560353">
        <w:rPr>
          <w:rFonts w:cstheme="minorHAnsi"/>
        </w:rPr>
        <w:t>affecting plant and aquatic animal life, because ____________</w:t>
      </w:r>
      <w:r>
        <w:rPr>
          <w:rFonts w:cstheme="minorHAnsi"/>
        </w:rPr>
        <w:t>____________________</w:t>
      </w:r>
      <w:r w:rsidRPr="00560353">
        <w:rPr>
          <w:rFonts w:cstheme="minorHAnsi"/>
        </w:rPr>
        <w:t>_______________________________</w:t>
      </w:r>
    </w:p>
    <w:p w:rsidR="00560353" w:rsidRDefault="00644E54" w:rsidP="0056035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>Which Location do you predict would be the heathiest? ________________________________________________</w:t>
      </w:r>
    </w:p>
    <w:p w:rsidR="00436222" w:rsidRDefault="00436222" w:rsidP="0056035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Method:</w:t>
      </w:r>
    </w:p>
    <w:p w:rsidR="00436222" w:rsidRPr="001226F5" w:rsidRDefault="00436222" w:rsidP="001226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 xml:space="preserve">Students to </w:t>
      </w:r>
      <w:r w:rsidR="001226F5" w:rsidRPr="001226F5">
        <w:rPr>
          <w:rFonts w:cstheme="minorHAnsi"/>
          <w:bCs/>
          <w:szCs w:val="26"/>
        </w:rPr>
        <w:t xml:space="preserve">perform sampling techniques such as transects, water sampling and quadrats to collect data on species diversity and abundance. </w:t>
      </w:r>
    </w:p>
    <w:p w:rsidR="001226F5" w:rsidRPr="00436222" w:rsidRDefault="001226F5" w:rsidP="001226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953F47" w:rsidRDefault="00953F47" w:rsidP="0056035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Material: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Thermometer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Mobile phone – GPS location, humidity, light,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Tape measure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Light meter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Universal indicator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Plastic petri dish</w:t>
      </w:r>
      <w:r w:rsidR="001226F5">
        <w:rPr>
          <w:rFonts w:cstheme="minorHAnsi"/>
          <w:bCs/>
          <w:szCs w:val="26"/>
        </w:rPr>
        <w:t>es</w:t>
      </w:r>
      <w:r w:rsidRPr="001226F5">
        <w:rPr>
          <w:rFonts w:cstheme="minorHAnsi"/>
          <w:bCs/>
          <w:szCs w:val="26"/>
        </w:rPr>
        <w:t xml:space="preserve"> 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Plastic spoon</w:t>
      </w:r>
    </w:p>
    <w:p w:rsidR="00953F47" w:rsidRPr="001226F5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Zip lock bags</w:t>
      </w:r>
    </w:p>
    <w:p w:rsidR="00953F47" w:rsidRDefault="00953F47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1226F5">
        <w:rPr>
          <w:rFonts w:cstheme="minorHAnsi"/>
          <w:bCs/>
          <w:szCs w:val="26"/>
        </w:rPr>
        <w:t>Dip net</w:t>
      </w:r>
    </w:p>
    <w:p w:rsidR="001226F5" w:rsidRDefault="001226F5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>
        <w:rPr>
          <w:rFonts w:cstheme="minorHAnsi"/>
          <w:bCs/>
          <w:szCs w:val="26"/>
        </w:rPr>
        <w:t>Distilled water</w:t>
      </w:r>
    </w:p>
    <w:p w:rsidR="001226F5" w:rsidRDefault="001226F5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>
        <w:rPr>
          <w:rFonts w:cstheme="minorHAnsi"/>
          <w:bCs/>
          <w:szCs w:val="26"/>
        </w:rPr>
        <w:t>Ice cube trays</w:t>
      </w:r>
    </w:p>
    <w:p w:rsidR="001226F5" w:rsidRDefault="001226F5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>
        <w:rPr>
          <w:rFonts w:cstheme="minorHAnsi"/>
          <w:bCs/>
          <w:szCs w:val="26"/>
        </w:rPr>
        <w:t>Plastic pipettes</w:t>
      </w:r>
    </w:p>
    <w:p w:rsidR="001226F5" w:rsidRDefault="001226F5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proofErr w:type="gramStart"/>
      <w:r>
        <w:rPr>
          <w:rFonts w:cstheme="minorHAnsi"/>
          <w:bCs/>
          <w:szCs w:val="26"/>
        </w:rPr>
        <w:t>pH/conductivity</w:t>
      </w:r>
      <w:proofErr w:type="gramEnd"/>
      <w:r>
        <w:rPr>
          <w:rFonts w:cstheme="minorHAnsi"/>
          <w:bCs/>
          <w:szCs w:val="26"/>
        </w:rPr>
        <w:t xml:space="preserve"> meter</w:t>
      </w:r>
    </w:p>
    <w:p w:rsidR="001226F5" w:rsidRDefault="001226F5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proofErr w:type="spellStart"/>
      <w:r>
        <w:rPr>
          <w:rFonts w:cstheme="minorHAnsi"/>
          <w:bCs/>
          <w:szCs w:val="26"/>
        </w:rPr>
        <w:t>Secchi</w:t>
      </w:r>
      <w:proofErr w:type="spellEnd"/>
      <w:r>
        <w:rPr>
          <w:rFonts w:cstheme="minorHAnsi"/>
          <w:bCs/>
          <w:szCs w:val="26"/>
        </w:rPr>
        <w:t xml:space="preserve"> disc </w:t>
      </w:r>
    </w:p>
    <w:p w:rsidR="001226F5" w:rsidRPr="001226F5" w:rsidRDefault="001226F5" w:rsidP="00953F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</w:p>
    <w:p w:rsidR="00953F47" w:rsidRPr="00953F47" w:rsidRDefault="00953F47" w:rsidP="00560353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6"/>
          <w:szCs w:val="26"/>
        </w:rPr>
      </w:pPr>
    </w:p>
    <w:p w:rsidR="00953F47" w:rsidRDefault="00953F47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:rsidR="00560353" w:rsidRDefault="00560353" w:rsidP="00560353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Cs w:val="26"/>
        </w:rPr>
      </w:pPr>
      <w:r w:rsidRPr="00560353">
        <w:rPr>
          <w:rFonts w:cstheme="minorHAnsi"/>
          <w:b/>
          <w:bCs/>
          <w:sz w:val="26"/>
          <w:szCs w:val="26"/>
        </w:rPr>
        <w:lastRenderedPageBreak/>
        <w:t>Field Observations/Measurements/Data</w:t>
      </w:r>
    </w:p>
    <w:p w:rsidR="00560353" w:rsidRDefault="00560353" w:rsidP="00FD103B">
      <w:pPr>
        <w:tabs>
          <w:tab w:val="left" w:pos="9498"/>
        </w:tabs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At the two sites you visit collect data for the following </w:t>
      </w:r>
      <w:r w:rsidR="00FD103B">
        <w:rPr>
          <w:rFonts w:cstheme="minorHAnsi"/>
        </w:rPr>
        <w:tab/>
        <w:t>(5 marks)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41"/>
        <w:gridCol w:w="3241"/>
        <w:gridCol w:w="3241"/>
      </w:tblGrid>
      <w:tr w:rsidR="00560353" w:rsidRPr="00CA02D5" w:rsidTr="001226F5">
        <w:trPr>
          <w:trHeight w:val="672"/>
        </w:trPr>
        <w:tc>
          <w:tcPr>
            <w:tcW w:w="3241" w:type="dxa"/>
            <w:vAlign w:val="center"/>
          </w:tcPr>
          <w:p w:rsidR="00560353" w:rsidRPr="00CA02D5" w:rsidRDefault="00CA02D5" w:rsidP="00560353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Abiotic </w:t>
            </w:r>
            <w:r w:rsidR="00560353" w:rsidRPr="00CA02D5">
              <w:rPr>
                <w:rFonts w:asciiTheme="minorHAnsi" w:hAnsiTheme="minorHAnsi" w:cstheme="minorHAnsi"/>
                <w:b/>
                <w:sz w:val="28"/>
              </w:rPr>
              <w:t>Factor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CA02D5">
              <w:rPr>
                <w:rFonts w:asciiTheme="minorHAnsi" w:hAnsiTheme="minorHAnsi" w:cstheme="minorHAnsi"/>
                <w:b/>
                <w:sz w:val="28"/>
              </w:rPr>
              <w:t>Location 1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CA02D5">
              <w:rPr>
                <w:rFonts w:asciiTheme="minorHAnsi" w:hAnsiTheme="minorHAnsi" w:cstheme="minorHAnsi"/>
                <w:b/>
                <w:sz w:val="28"/>
              </w:rPr>
              <w:t>Location 2</w:t>
            </w:r>
          </w:p>
        </w:tc>
      </w:tr>
      <w:tr w:rsidR="00CA02D5" w:rsidRPr="00CA02D5" w:rsidTr="001226F5">
        <w:trPr>
          <w:trHeight w:val="967"/>
        </w:trPr>
        <w:tc>
          <w:tcPr>
            <w:tcW w:w="3241" w:type="dxa"/>
            <w:vAlign w:val="center"/>
          </w:tcPr>
          <w:p w:rsidR="00CA02D5" w:rsidRPr="001226F5" w:rsidRDefault="00CA02D5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GPS – Latitude/Longitude</w:t>
            </w:r>
          </w:p>
        </w:tc>
        <w:tc>
          <w:tcPr>
            <w:tcW w:w="3241" w:type="dxa"/>
            <w:vAlign w:val="center"/>
          </w:tcPr>
          <w:p w:rsidR="00CA02D5" w:rsidRPr="00CA02D5" w:rsidRDefault="00CA02D5" w:rsidP="00560353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241" w:type="dxa"/>
            <w:vAlign w:val="center"/>
          </w:tcPr>
          <w:p w:rsidR="00CA02D5" w:rsidRPr="00CA02D5" w:rsidRDefault="00CA02D5" w:rsidP="00560353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Major Plant Species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CA02D5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Number of</w:t>
            </w:r>
            <w:r w:rsidR="00560353" w:rsidRPr="001226F5">
              <w:rPr>
                <w:rFonts w:asciiTheme="minorHAnsi" w:hAnsiTheme="minorHAnsi" w:cstheme="minorHAnsi"/>
                <w:sz w:val="22"/>
                <w:szCs w:val="22"/>
              </w:rPr>
              <w:t xml:space="preserve"> Plant Species</w:t>
            </w: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 xml:space="preserve"> present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Depth of Leaf Litter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Temperature  - light</w:t>
            </w:r>
          </w:p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Temperature – shade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Wind direction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Wind strength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% light on the ground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Soil type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Soil pH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0353" w:rsidRPr="00CA02D5" w:rsidTr="001226F5">
        <w:trPr>
          <w:trHeight w:val="967"/>
        </w:trPr>
        <w:tc>
          <w:tcPr>
            <w:tcW w:w="3241" w:type="dxa"/>
            <w:vAlign w:val="center"/>
          </w:tcPr>
          <w:p w:rsidR="00560353" w:rsidRPr="001226F5" w:rsidRDefault="00560353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Humidity</w:t>
            </w: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41" w:type="dxa"/>
            <w:vAlign w:val="center"/>
          </w:tcPr>
          <w:p w:rsidR="00560353" w:rsidRPr="00CA02D5" w:rsidRDefault="00560353" w:rsidP="0056035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02D5" w:rsidRPr="00CA02D5" w:rsidTr="001226F5">
        <w:trPr>
          <w:trHeight w:val="967"/>
        </w:trPr>
        <w:tc>
          <w:tcPr>
            <w:tcW w:w="3241" w:type="dxa"/>
            <w:vAlign w:val="center"/>
          </w:tcPr>
          <w:p w:rsidR="00CA02D5" w:rsidRPr="001226F5" w:rsidRDefault="00CA02D5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Water pH</w:t>
            </w:r>
          </w:p>
        </w:tc>
        <w:tc>
          <w:tcPr>
            <w:tcW w:w="3241" w:type="dxa"/>
            <w:vAlign w:val="center"/>
          </w:tcPr>
          <w:p w:rsidR="00CA02D5" w:rsidRPr="00CA02D5" w:rsidRDefault="00CA02D5" w:rsidP="00560353">
            <w:pPr>
              <w:jc w:val="center"/>
              <w:rPr>
                <w:rFonts w:cstheme="minorHAnsi"/>
              </w:rPr>
            </w:pPr>
          </w:p>
        </w:tc>
        <w:tc>
          <w:tcPr>
            <w:tcW w:w="3241" w:type="dxa"/>
            <w:vAlign w:val="center"/>
          </w:tcPr>
          <w:p w:rsidR="00CA02D5" w:rsidRPr="00CA02D5" w:rsidRDefault="00CA02D5" w:rsidP="00560353">
            <w:pPr>
              <w:jc w:val="center"/>
              <w:rPr>
                <w:rFonts w:cstheme="minorHAnsi"/>
              </w:rPr>
            </w:pPr>
          </w:p>
        </w:tc>
      </w:tr>
      <w:tr w:rsidR="00CA02D5" w:rsidRPr="00CA02D5" w:rsidTr="001226F5">
        <w:trPr>
          <w:trHeight w:val="967"/>
        </w:trPr>
        <w:tc>
          <w:tcPr>
            <w:tcW w:w="3241" w:type="dxa"/>
            <w:vAlign w:val="center"/>
          </w:tcPr>
          <w:p w:rsidR="00CA02D5" w:rsidRPr="001226F5" w:rsidRDefault="00CA02D5" w:rsidP="0056035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26F5">
              <w:rPr>
                <w:rFonts w:asciiTheme="minorHAnsi" w:hAnsiTheme="minorHAnsi" w:cstheme="minorHAnsi"/>
                <w:sz w:val="22"/>
                <w:szCs w:val="22"/>
              </w:rPr>
              <w:t>Water temp</w:t>
            </w:r>
          </w:p>
        </w:tc>
        <w:tc>
          <w:tcPr>
            <w:tcW w:w="3241" w:type="dxa"/>
            <w:vAlign w:val="center"/>
          </w:tcPr>
          <w:p w:rsidR="00CA02D5" w:rsidRPr="00CA02D5" w:rsidRDefault="00CA02D5" w:rsidP="00560353">
            <w:pPr>
              <w:jc w:val="center"/>
              <w:rPr>
                <w:rFonts w:cstheme="minorHAnsi"/>
              </w:rPr>
            </w:pPr>
          </w:p>
        </w:tc>
        <w:tc>
          <w:tcPr>
            <w:tcW w:w="3241" w:type="dxa"/>
            <w:vAlign w:val="center"/>
          </w:tcPr>
          <w:p w:rsidR="00CA02D5" w:rsidRPr="00CA02D5" w:rsidRDefault="00CA02D5" w:rsidP="00560353">
            <w:pPr>
              <w:jc w:val="center"/>
              <w:rPr>
                <w:rFonts w:cstheme="minorHAnsi"/>
              </w:rPr>
            </w:pPr>
          </w:p>
        </w:tc>
      </w:tr>
    </w:tbl>
    <w:p w:rsidR="00560353" w:rsidRDefault="00560353" w:rsidP="0056035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1226F5" w:rsidRDefault="001226F5">
      <w:pPr>
        <w:rPr>
          <w:rFonts w:cstheme="minorHAnsi"/>
        </w:rPr>
      </w:pPr>
      <w:r>
        <w:rPr>
          <w:rFonts w:cstheme="minorHAnsi"/>
        </w:rPr>
        <w:br w:type="page"/>
      </w:r>
    </w:p>
    <w:p w:rsidR="00CA02D5" w:rsidRDefault="00FD103B" w:rsidP="00FD103B">
      <w:pPr>
        <w:tabs>
          <w:tab w:val="left" w:pos="9498"/>
        </w:tabs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List</w:t>
      </w:r>
      <w:r w:rsidR="00CA02D5">
        <w:rPr>
          <w:rFonts w:cstheme="minorHAnsi"/>
        </w:rPr>
        <w:t xml:space="preserve"> the different plants and animals by naming, drawing a sketch or inserting a photo of</w:t>
      </w:r>
      <w:r w:rsidR="00EC296F">
        <w:rPr>
          <w:rFonts w:cstheme="minorHAnsi"/>
        </w:rPr>
        <w:t xml:space="preserve"> the two locations</w:t>
      </w:r>
      <w:proofErr w:type="gramStart"/>
      <w:r>
        <w:rPr>
          <w:rFonts w:cstheme="minorHAnsi"/>
        </w:rPr>
        <w:t>.(</w:t>
      </w:r>
      <w:proofErr w:type="gramEnd"/>
      <w:r>
        <w:rPr>
          <w:rFonts w:cstheme="minorHAnsi"/>
        </w:rPr>
        <w:t>5 marks)</w:t>
      </w:r>
    </w:p>
    <w:tbl>
      <w:tblPr>
        <w:tblStyle w:val="TableGrid"/>
        <w:tblW w:w="10502" w:type="dxa"/>
        <w:tblLook w:val="01E0" w:firstRow="1" w:lastRow="1" w:firstColumn="1" w:lastColumn="1" w:noHBand="0" w:noVBand="0"/>
      </w:tblPr>
      <w:tblGrid>
        <w:gridCol w:w="5251"/>
        <w:gridCol w:w="5251"/>
      </w:tblGrid>
      <w:tr w:rsidR="00CA02D5" w:rsidRPr="00CA02D5" w:rsidTr="00EC296F">
        <w:trPr>
          <w:trHeight w:val="1504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CA02D5">
              <w:rPr>
                <w:rFonts w:asciiTheme="minorHAnsi" w:hAnsiTheme="minorHAnsi" w:cstheme="minorHAnsi"/>
                <w:b/>
                <w:sz w:val="28"/>
              </w:rPr>
              <w:t>Location 1</w:t>
            </w: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CA02D5">
              <w:rPr>
                <w:rFonts w:asciiTheme="minorHAnsi" w:hAnsiTheme="minorHAnsi" w:cstheme="minorHAnsi"/>
                <w:b/>
                <w:sz w:val="28"/>
              </w:rPr>
              <w:t>Location 2</w:t>
            </w:r>
          </w:p>
        </w:tc>
      </w:tr>
      <w:tr w:rsidR="00CA02D5" w:rsidRPr="00CA02D5" w:rsidTr="00EC296F">
        <w:trPr>
          <w:trHeight w:val="2222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02D5" w:rsidRPr="00CA02D5" w:rsidTr="00EC296F">
        <w:trPr>
          <w:trHeight w:val="2222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02D5" w:rsidRPr="00CA02D5" w:rsidTr="00EC296F">
        <w:trPr>
          <w:trHeight w:val="2222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02D5" w:rsidRPr="00CA02D5" w:rsidTr="00EC296F">
        <w:trPr>
          <w:trHeight w:val="2222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02D5" w:rsidRPr="00CA02D5" w:rsidTr="00EC296F">
        <w:trPr>
          <w:trHeight w:val="2222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02D5" w:rsidRPr="00CA02D5" w:rsidTr="00EC296F">
        <w:trPr>
          <w:trHeight w:val="2222"/>
        </w:trPr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51" w:type="dxa"/>
            <w:vAlign w:val="center"/>
          </w:tcPr>
          <w:p w:rsidR="00CA02D5" w:rsidRPr="00CA02D5" w:rsidRDefault="00CA02D5" w:rsidP="002F15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A02D5" w:rsidRDefault="00CA02D5" w:rsidP="0056035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EC296F" w:rsidRDefault="00EC296F" w:rsidP="00EC29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:rsidR="00EC296F" w:rsidRPr="00EC296F" w:rsidRDefault="00EC296F" w:rsidP="00EC2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284"/>
        <w:rPr>
          <w:rFonts w:cstheme="minorHAnsi"/>
        </w:rPr>
      </w:pPr>
      <w:r w:rsidRPr="00EC296F">
        <w:rPr>
          <w:rFonts w:cstheme="minorHAnsi"/>
        </w:rPr>
        <w:t>Which non-living factor differed the most from site to site? Which differed the least from site to site?</w:t>
      </w:r>
      <w:r w:rsidR="00FD103B">
        <w:rPr>
          <w:rFonts w:cstheme="minorHAnsi"/>
        </w:rPr>
        <w:tab/>
        <w:t>(2 marks)</w:t>
      </w:r>
    </w:p>
    <w:p w:rsidR="00EC296F" w:rsidRPr="00EC296F" w:rsidRDefault="00EC296F" w:rsidP="00EC296F">
      <w:pPr>
        <w:autoSpaceDE w:val="0"/>
        <w:autoSpaceDN w:val="0"/>
        <w:adjustRightInd w:val="0"/>
        <w:spacing w:after="0" w:line="480" w:lineRule="auto"/>
        <w:ind w:left="284"/>
        <w:rPr>
          <w:rFonts w:cstheme="minorHAnsi"/>
        </w:rPr>
      </w:pPr>
      <w:r w:rsidRPr="00EC296F">
        <w:rPr>
          <w:rFonts w:cstheme="minorHAnsi"/>
        </w:rPr>
        <w:t>Most:</w:t>
      </w:r>
      <w:r>
        <w:rPr>
          <w:rFonts w:cstheme="minorHAnsi"/>
        </w:rPr>
        <w:t xml:space="preserve"> ____________________________________________________</w:t>
      </w:r>
    </w:p>
    <w:p w:rsidR="00EC296F" w:rsidRPr="00EC296F" w:rsidRDefault="00EC296F" w:rsidP="00EC296F">
      <w:pPr>
        <w:autoSpaceDE w:val="0"/>
        <w:autoSpaceDN w:val="0"/>
        <w:adjustRightInd w:val="0"/>
        <w:spacing w:after="0" w:line="480" w:lineRule="auto"/>
        <w:ind w:left="284"/>
        <w:rPr>
          <w:rFonts w:cstheme="minorHAnsi"/>
        </w:rPr>
      </w:pPr>
      <w:r w:rsidRPr="00EC296F">
        <w:rPr>
          <w:rFonts w:cstheme="minorHAnsi"/>
        </w:rPr>
        <w:t>Least:</w:t>
      </w:r>
      <w:r>
        <w:rPr>
          <w:rFonts w:cstheme="minorHAnsi"/>
        </w:rPr>
        <w:t xml:space="preserve"> ____________________________________________________</w:t>
      </w:r>
    </w:p>
    <w:p w:rsidR="00EC296F" w:rsidRDefault="00EC296F" w:rsidP="00FD103B">
      <w:pPr>
        <w:pStyle w:val="ListParagraph"/>
        <w:numPr>
          <w:ilvl w:val="0"/>
          <w:numId w:val="1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EC296F">
        <w:rPr>
          <w:rFonts w:cstheme="minorHAnsi"/>
        </w:rPr>
        <w:t>Which ecosystem had the greatest variety of plant types and how many more plant types did it have than the</w:t>
      </w:r>
      <w:r>
        <w:rPr>
          <w:rFonts w:cstheme="minorHAnsi"/>
        </w:rPr>
        <w:t xml:space="preserve"> other</w:t>
      </w:r>
      <w:r w:rsidRPr="00EC296F">
        <w:rPr>
          <w:rFonts w:cstheme="minorHAnsi"/>
        </w:rPr>
        <w:t xml:space="preserve"> location?</w:t>
      </w:r>
      <w:r w:rsidR="00FD103B">
        <w:rPr>
          <w:rFonts w:cstheme="minorHAnsi"/>
        </w:rPr>
        <w:tab/>
        <w:t>(2 marks)</w:t>
      </w:r>
    </w:p>
    <w:p w:rsidR="00EC296F" w:rsidRDefault="00EC296F" w:rsidP="00EC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296F" w:rsidRDefault="00EC296F" w:rsidP="00EC296F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</w:t>
      </w:r>
    </w:p>
    <w:p w:rsidR="00EC296F" w:rsidRDefault="00EC296F" w:rsidP="00EC296F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</w:rPr>
      </w:pPr>
    </w:p>
    <w:p w:rsidR="00EC296F" w:rsidRDefault="00EC296F" w:rsidP="00EC296F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</w:t>
      </w:r>
    </w:p>
    <w:p w:rsidR="00EC296F" w:rsidRDefault="00EC296F" w:rsidP="00EC296F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</w:rPr>
      </w:pPr>
    </w:p>
    <w:p w:rsidR="00644E54" w:rsidRDefault="00644E54" w:rsidP="00644E5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:rsidR="001226F5" w:rsidRDefault="001226F5" w:rsidP="00FD103B">
      <w:pPr>
        <w:pStyle w:val="ListParagraph"/>
        <w:numPr>
          <w:ilvl w:val="0"/>
          <w:numId w:val="1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Use the </w:t>
      </w:r>
      <w:proofErr w:type="spellStart"/>
      <w:r>
        <w:rPr>
          <w:rFonts w:cstheme="minorHAnsi"/>
        </w:rPr>
        <w:t>waterbugs</w:t>
      </w:r>
      <w:proofErr w:type="spellEnd"/>
      <w:r>
        <w:rPr>
          <w:rFonts w:cstheme="minorHAnsi"/>
        </w:rPr>
        <w:t xml:space="preserve"> guide to help you calculate the pollution index of the two sites. Which site was healthier? Provide a brief explanation.</w:t>
      </w:r>
      <w:r w:rsidR="00FD103B">
        <w:rPr>
          <w:rFonts w:cstheme="minorHAnsi"/>
        </w:rPr>
        <w:tab/>
        <w:t>(3 marks)</w:t>
      </w:r>
    </w:p>
    <w:p w:rsidR="001226F5" w:rsidRPr="001226F5" w:rsidRDefault="001226F5" w:rsidP="001226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103B" w:rsidRPr="00FD103B" w:rsidRDefault="00FD103B" w:rsidP="00FD103B">
      <w:pPr>
        <w:autoSpaceDE w:val="0"/>
        <w:autoSpaceDN w:val="0"/>
        <w:adjustRightInd w:val="0"/>
        <w:spacing w:after="0" w:line="480" w:lineRule="auto"/>
        <w:ind w:left="284"/>
        <w:rPr>
          <w:rFonts w:cstheme="minorHAnsi"/>
        </w:rPr>
      </w:pPr>
      <w:r w:rsidRPr="00FD103B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103B" w:rsidRDefault="00FD103B" w:rsidP="00644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Give some causes or human influences that could affect the health of one lake and not the other. </w:t>
      </w:r>
      <w:r>
        <w:rPr>
          <w:rFonts w:cstheme="minorHAnsi"/>
        </w:rPr>
        <w:tab/>
        <w:t>(</w:t>
      </w:r>
      <w:r w:rsidR="00E26C51">
        <w:rPr>
          <w:rFonts w:cstheme="minorHAnsi"/>
        </w:rPr>
        <w:t>3 marks)</w:t>
      </w:r>
    </w:p>
    <w:p w:rsidR="00FD103B" w:rsidRDefault="00FD103B" w:rsidP="00FD103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:rsidR="00FD103B" w:rsidRPr="00FD103B" w:rsidRDefault="00FD103B" w:rsidP="00FD103B">
      <w:pPr>
        <w:autoSpaceDE w:val="0"/>
        <w:autoSpaceDN w:val="0"/>
        <w:adjustRightInd w:val="0"/>
        <w:spacing w:after="0" w:line="480" w:lineRule="auto"/>
        <w:ind w:left="284"/>
        <w:rPr>
          <w:rFonts w:cstheme="minorHAnsi"/>
        </w:rPr>
      </w:pPr>
      <w:r w:rsidRPr="00FD103B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296F" w:rsidRDefault="00EC296F" w:rsidP="00644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EC296F">
        <w:rPr>
          <w:rFonts w:cstheme="minorHAnsi"/>
        </w:rPr>
        <w:t>Give an example of</w:t>
      </w:r>
      <w:r w:rsidR="00FD103B">
        <w:rPr>
          <w:rFonts w:cstheme="minorHAnsi"/>
        </w:rPr>
        <w:t xml:space="preserve"> how people influence or affect </w:t>
      </w:r>
      <w:r w:rsidRPr="00EC296F">
        <w:rPr>
          <w:rFonts w:cstheme="minorHAnsi"/>
        </w:rPr>
        <w:t>abiotic condit</w:t>
      </w:r>
      <w:r w:rsidR="00644E54">
        <w:rPr>
          <w:rFonts w:cstheme="minorHAnsi"/>
        </w:rPr>
        <w:t>ions on a local</w:t>
      </w:r>
      <w:r w:rsidRPr="00EC296F">
        <w:rPr>
          <w:rFonts w:cstheme="minorHAnsi"/>
        </w:rPr>
        <w:t xml:space="preserve"> and a global level.</w:t>
      </w:r>
      <w:r w:rsidR="00E26C51">
        <w:rPr>
          <w:rFonts w:cstheme="minorHAnsi"/>
        </w:rPr>
        <w:tab/>
        <w:t>(2</w:t>
      </w:r>
      <w:r w:rsidR="003805B4">
        <w:rPr>
          <w:rFonts w:cstheme="minorHAnsi"/>
        </w:rPr>
        <w:t xml:space="preserve"> </w:t>
      </w:r>
      <w:r w:rsidR="00E26C51">
        <w:rPr>
          <w:rFonts w:cstheme="minorHAnsi"/>
        </w:rPr>
        <w:t xml:space="preserve"> marks)</w:t>
      </w:r>
    </w:p>
    <w:p w:rsidR="00EC296F" w:rsidRDefault="00EC296F" w:rsidP="00EC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4E54" w:rsidRPr="00EC296F" w:rsidRDefault="00644E54" w:rsidP="00644E54">
      <w:pPr>
        <w:autoSpaceDE w:val="0"/>
        <w:autoSpaceDN w:val="0"/>
        <w:adjustRightInd w:val="0"/>
        <w:spacing w:after="0" w:line="480" w:lineRule="auto"/>
        <w:ind w:left="284" w:hanging="284"/>
        <w:rPr>
          <w:rFonts w:cstheme="minorHAnsi"/>
        </w:rPr>
      </w:pPr>
      <w:r>
        <w:rPr>
          <w:rFonts w:cstheme="minorHAnsi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4E54" w:rsidRPr="00EC296F" w:rsidRDefault="00644E54" w:rsidP="00644E54">
      <w:pPr>
        <w:autoSpaceDE w:val="0"/>
        <w:autoSpaceDN w:val="0"/>
        <w:adjustRightInd w:val="0"/>
        <w:spacing w:after="0" w:line="480" w:lineRule="auto"/>
        <w:ind w:left="284" w:hanging="284"/>
        <w:rPr>
          <w:rFonts w:cstheme="minorHAnsi"/>
        </w:rPr>
      </w:pPr>
      <w:r>
        <w:rPr>
          <w:rFonts w:cstheme="minorHAnsi"/>
        </w:rPr>
        <w:tab/>
        <w:t>______________________________________________________________________________________________________________________________________________________________________________________</w:t>
      </w:r>
    </w:p>
    <w:p w:rsidR="00644E54" w:rsidRPr="00EC296F" w:rsidRDefault="00644E54" w:rsidP="00EC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644E54" w:rsidRPr="00EC296F" w:rsidSect="00560353">
      <w:pgSz w:w="11906" w:h="16838"/>
      <w:pgMar w:top="567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528F2"/>
    <w:multiLevelType w:val="hybridMultilevel"/>
    <w:tmpl w:val="EE4A4C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53"/>
    <w:rsid w:val="000A4995"/>
    <w:rsid w:val="001226F5"/>
    <w:rsid w:val="002350D0"/>
    <w:rsid w:val="003805B4"/>
    <w:rsid w:val="003B16CB"/>
    <w:rsid w:val="00436222"/>
    <w:rsid w:val="00507490"/>
    <w:rsid w:val="00560353"/>
    <w:rsid w:val="00644E54"/>
    <w:rsid w:val="00953F47"/>
    <w:rsid w:val="00B01D1D"/>
    <w:rsid w:val="00CA02D5"/>
    <w:rsid w:val="00E26C51"/>
    <w:rsid w:val="00EC296F"/>
    <w:rsid w:val="00F46F0F"/>
    <w:rsid w:val="00F71B80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54137D88</Template>
  <TotalTime>0</TotalTime>
  <Pages>5</Pages>
  <Words>587</Words>
  <Characters>3350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Samuels</dc:creator>
  <cp:lastModifiedBy>BELLMAN Rachel</cp:lastModifiedBy>
  <cp:revision>2</cp:revision>
  <cp:lastPrinted>2016-11-03T02:09:00Z</cp:lastPrinted>
  <dcterms:created xsi:type="dcterms:W3CDTF">2018-07-17T05:44:00Z</dcterms:created>
  <dcterms:modified xsi:type="dcterms:W3CDTF">2018-07-17T05:44:00Z</dcterms:modified>
</cp:coreProperties>
</file>