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5D" w:rsidRPr="0070615D" w:rsidRDefault="0070615D" w:rsidP="0070615D">
      <w:pPr>
        <w:rPr>
          <w:b/>
          <w:u w:val="single"/>
        </w:rPr>
      </w:pPr>
      <w:r w:rsidRPr="0070615D">
        <w:rPr>
          <w:b/>
          <w:u w:val="single"/>
        </w:rPr>
        <w:t xml:space="preserve">Integrated </w:t>
      </w:r>
      <w:proofErr w:type="gramStart"/>
      <w:r w:rsidRPr="0070615D">
        <w:rPr>
          <w:b/>
          <w:u w:val="single"/>
        </w:rPr>
        <w:t>Science  2017</w:t>
      </w:r>
      <w:proofErr w:type="gramEnd"/>
      <w:r w:rsidRPr="0070615D">
        <w:rPr>
          <w:b/>
          <w:u w:val="single"/>
        </w:rPr>
        <w:t xml:space="preserve">  </w:t>
      </w:r>
    </w:p>
    <w:p w:rsidR="0070615D" w:rsidRDefault="0070615D" w:rsidP="0070615D">
      <w:r>
        <w:t xml:space="preserve"> NAME; __________________________________</w:t>
      </w:r>
      <w:bookmarkStart w:id="0" w:name="_GoBack"/>
      <w:bookmarkEnd w:id="0"/>
    </w:p>
    <w:p w:rsidR="007859FE" w:rsidRPr="0070615D" w:rsidRDefault="0070615D">
      <w:pPr>
        <w:rPr>
          <w:b/>
          <w:u w:val="single"/>
        </w:rPr>
      </w:pPr>
      <w:r w:rsidRPr="0070615D">
        <w:rPr>
          <w:b/>
          <w:u w:val="single"/>
        </w:rPr>
        <w:t>Assessment Task 1; Experiment; Conditions for Germination of Wheat Seeds</w:t>
      </w:r>
    </w:p>
    <w:p w:rsidR="0070615D" w:rsidRPr="0070615D" w:rsidRDefault="0070615D">
      <w:pPr>
        <w:rPr>
          <w:b/>
        </w:rPr>
      </w:pPr>
      <w:r w:rsidRPr="0070615D">
        <w:rPr>
          <w:b/>
        </w:rPr>
        <w:t>Task Outline</w:t>
      </w:r>
    </w:p>
    <w:p w:rsidR="0070615D" w:rsidRDefault="0070615D" w:rsidP="0070615D">
      <w:pPr>
        <w:ind w:left="709" w:hanging="709"/>
      </w:pPr>
      <w:r>
        <w:t>1.</w:t>
      </w:r>
      <w:r>
        <w:tab/>
        <w:t>Complete Activity 4.7 Aspects 4 p 175; Germination of Seeds. This will take up to a week to get results</w:t>
      </w:r>
    </w:p>
    <w:p w:rsidR="0070615D" w:rsidRDefault="0070615D">
      <w:r>
        <w:t>2.</w:t>
      </w:r>
      <w:r>
        <w:tab/>
        <w:t>Record your group data then answer the questions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687"/>
        <w:gridCol w:w="1701"/>
      </w:tblGrid>
      <w:tr w:rsidR="0070615D" w:rsidTr="0070615D">
        <w:tc>
          <w:tcPr>
            <w:tcW w:w="2310" w:type="dxa"/>
          </w:tcPr>
          <w:p w:rsidR="0070615D" w:rsidRDefault="0070615D">
            <w:r>
              <w:t>Attribute</w:t>
            </w:r>
          </w:p>
        </w:tc>
        <w:tc>
          <w:tcPr>
            <w:tcW w:w="687" w:type="dxa"/>
          </w:tcPr>
          <w:p w:rsidR="0070615D" w:rsidRDefault="0070615D">
            <w:r>
              <w:t>Mark</w:t>
            </w:r>
          </w:p>
          <w:p w:rsidR="0070615D" w:rsidRDefault="0070615D"/>
        </w:tc>
        <w:tc>
          <w:tcPr>
            <w:tcW w:w="1701" w:type="dxa"/>
          </w:tcPr>
          <w:p w:rsidR="0070615D" w:rsidRDefault="0070615D">
            <w:r>
              <w:t>Mark Given</w:t>
            </w:r>
          </w:p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Follows instructions for experiment correctly</w:t>
            </w:r>
          </w:p>
        </w:tc>
        <w:tc>
          <w:tcPr>
            <w:tcW w:w="687" w:type="dxa"/>
          </w:tcPr>
          <w:p w:rsidR="0070615D" w:rsidRDefault="0070615D">
            <w:r>
              <w:t>3</w:t>
            </w:r>
          </w:p>
        </w:tc>
        <w:tc>
          <w:tcPr>
            <w:tcW w:w="1701" w:type="dxa"/>
          </w:tcPr>
          <w:p w:rsidR="0070615D" w:rsidRDefault="0070615D"/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Records data in table</w:t>
            </w:r>
          </w:p>
        </w:tc>
        <w:tc>
          <w:tcPr>
            <w:tcW w:w="687" w:type="dxa"/>
          </w:tcPr>
          <w:p w:rsidR="0070615D" w:rsidRDefault="0070615D">
            <w:r>
              <w:t>5</w:t>
            </w:r>
          </w:p>
        </w:tc>
        <w:tc>
          <w:tcPr>
            <w:tcW w:w="1701" w:type="dxa"/>
          </w:tcPr>
          <w:p w:rsidR="0070615D" w:rsidRDefault="0070615D"/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Question 1</w:t>
            </w:r>
          </w:p>
        </w:tc>
        <w:tc>
          <w:tcPr>
            <w:tcW w:w="687" w:type="dxa"/>
          </w:tcPr>
          <w:p w:rsidR="0070615D" w:rsidRDefault="0070615D">
            <w:r>
              <w:t>2</w:t>
            </w:r>
          </w:p>
        </w:tc>
        <w:tc>
          <w:tcPr>
            <w:tcW w:w="1701" w:type="dxa"/>
          </w:tcPr>
          <w:p w:rsidR="0070615D" w:rsidRDefault="0070615D"/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Question 2</w:t>
            </w:r>
          </w:p>
        </w:tc>
        <w:tc>
          <w:tcPr>
            <w:tcW w:w="687" w:type="dxa"/>
          </w:tcPr>
          <w:p w:rsidR="0070615D" w:rsidRDefault="0070615D">
            <w:r>
              <w:t>2</w:t>
            </w:r>
          </w:p>
        </w:tc>
        <w:tc>
          <w:tcPr>
            <w:tcW w:w="1701" w:type="dxa"/>
          </w:tcPr>
          <w:p w:rsidR="0070615D" w:rsidRDefault="0070615D"/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Question 3</w:t>
            </w:r>
          </w:p>
        </w:tc>
        <w:tc>
          <w:tcPr>
            <w:tcW w:w="687" w:type="dxa"/>
          </w:tcPr>
          <w:p w:rsidR="0070615D" w:rsidRDefault="0070615D">
            <w:r>
              <w:t>3</w:t>
            </w:r>
          </w:p>
        </w:tc>
        <w:tc>
          <w:tcPr>
            <w:tcW w:w="1701" w:type="dxa"/>
          </w:tcPr>
          <w:p w:rsidR="0070615D" w:rsidRDefault="0070615D"/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Presentation</w:t>
            </w:r>
          </w:p>
        </w:tc>
        <w:tc>
          <w:tcPr>
            <w:tcW w:w="687" w:type="dxa"/>
          </w:tcPr>
          <w:p w:rsidR="0070615D" w:rsidRDefault="0070615D">
            <w:r>
              <w:t>1</w:t>
            </w:r>
          </w:p>
        </w:tc>
        <w:tc>
          <w:tcPr>
            <w:tcW w:w="1701" w:type="dxa"/>
          </w:tcPr>
          <w:p w:rsidR="0070615D" w:rsidRDefault="0070615D"/>
        </w:tc>
      </w:tr>
      <w:tr w:rsidR="0070615D" w:rsidTr="0070615D">
        <w:tc>
          <w:tcPr>
            <w:tcW w:w="2310" w:type="dxa"/>
          </w:tcPr>
          <w:p w:rsidR="0070615D" w:rsidRDefault="0070615D">
            <w:r>
              <w:t>TOTAL</w:t>
            </w:r>
          </w:p>
        </w:tc>
        <w:tc>
          <w:tcPr>
            <w:tcW w:w="687" w:type="dxa"/>
          </w:tcPr>
          <w:p w:rsidR="0070615D" w:rsidRDefault="0070615D">
            <w:r>
              <w:t>16</w:t>
            </w:r>
          </w:p>
        </w:tc>
        <w:tc>
          <w:tcPr>
            <w:tcW w:w="1701" w:type="dxa"/>
          </w:tcPr>
          <w:p w:rsidR="0070615D" w:rsidRDefault="0070615D"/>
        </w:tc>
      </w:tr>
    </w:tbl>
    <w:p w:rsidR="0070615D" w:rsidRDefault="0070615D"/>
    <w:p w:rsidR="0070615D" w:rsidRPr="0070615D" w:rsidRDefault="0070615D" w:rsidP="0070615D">
      <w:pPr>
        <w:rPr>
          <w:b/>
          <w:u w:val="single"/>
        </w:rPr>
      </w:pPr>
      <w:r w:rsidRPr="0070615D">
        <w:rPr>
          <w:b/>
          <w:u w:val="single"/>
        </w:rPr>
        <w:t xml:space="preserve">Integrated </w:t>
      </w:r>
      <w:proofErr w:type="gramStart"/>
      <w:r w:rsidRPr="0070615D">
        <w:rPr>
          <w:b/>
          <w:u w:val="single"/>
        </w:rPr>
        <w:t>Science  2017</w:t>
      </w:r>
      <w:proofErr w:type="gramEnd"/>
      <w:r w:rsidRPr="0070615D">
        <w:rPr>
          <w:b/>
          <w:u w:val="single"/>
        </w:rPr>
        <w:t xml:space="preserve">  </w:t>
      </w:r>
    </w:p>
    <w:p w:rsidR="0070615D" w:rsidRDefault="0070615D" w:rsidP="0070615D">
      <w:r>
        <w:t xml:space="preserve"> NAME; __________________________________</w:t>
      </w:r>
    </w:p>
    <w:p w:rsidR="0070615D" w:rsidRPr="0070615D" w:rsidRDefault="0070615D" w:rsidP="0070615D">
      <w:pPr>
        <w:rPr>
          <w:b/>
          <w:u w:val="single"/>
        </w:rPr>
      </w:pPr>
      <w:r w:rsidRPr="0070615D">
        <w:rPr>
          <w:b/>
          <w:u w:val="single"/>
        </w:rPr>
        <w:t>Assessment Task 1; Experiment; Conditions for Germination of Wheat Seeds</w:t>
      </w:r>
    </w:p>
    <w:p w:rsidR="0070615D" w:rsidRPr="0070615D" w:rsidRDefault="0070615D" w:rsidP="0070615D">
      <w:pPr>
        <w:rPr>
          <w:b/>
        </w:rPr>
      </w:pPr>
      <w:r w:rsidRPr="0070615D">
        <w:rPr>
          <w:b/>
        </w:rPr>
        <w:t>Task Outline</w:t>
      </w:r>
    </w:p>
    <w:p w:rsidR="0070615D" w:rsidRDefault="0070615D" w:rsidP="0070615D">
      <w:pPr>
        <w:ind w:left="709" w:hanging="709"/>
      </w:pPr>
      <w:r>
        <w:t>1.</w:t>
      </w:r>
      <w:r>
        <w:tab/>
        <w:t>Complete Activity 4.7 Aspects 4 p 175; Germination of Seeds. This will take up to a week to get results</w:t>
      </w:r>
    </w:p>
    <w:p w:rsidR="0070615D" w:rsidRDefault="0070615D" w:rsidP="0070615D">
      <w:r>
        <w:t>2.</w:t>
      </w:r>
      <w:r>
        <w:tab/>
        <w:t>Record your group data then answer the questions</w:t>
      </w:r>
    </w:p>
    <w:p w:rsidR="0070615D" w:rsidRDefault="0070615D" w:rsidP="0070615D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687"/>
        <w:gridCol w:w="1701"/>
      </w:tblGrid>
      <w:tr w:rsidR="0070615D" w:rsidTr="007859FE">
        <w:tc>
          <w:tcPr>
            <w:tcW w:w="2310" w:type="dxa"/>
          </w:tcPr>
          <w:p w:rsidR="0070615D" w:rsidRDefault="0070615D" w:rsidP="007859FE">
            <w:r>
              <w:t>Attribute</w:t>
            </w:r>
          </w:p>
        </w:tc>
        <w:tc>
          <w:tcPr>
            <w:tcW w:w="687" w:type="dxa"/>
          </w:tcPr>
          <w:p w:rsidR="0070615D" w:rsidRDefault="0070615D" w:rsidP="007859FE">
            <w:r>
              <w:t>Mark</w:t>
            </w:r>
          </w:p>
          <w:p w:rsidR="0070615D" w:rsidRDefault="0070615D" w:rsidP="007859FE"/>
        </w:tc>
        <w:tc>
          <w:tcPr>
            <w:tcW w:w="1701" w:type="dxa"/>
          </w:tcPr>
          <w:p w:rsidR="0070615D" w:rsidRDefault="0070615D" w:rsidP="007859FE">
            <w:r>
              <w:t>Mark Given</w:t>
            </w:r>
          </w:p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Follows instructions for experiment correctly</w:t>
            </w:r>
          </w:p>
        </w:tc>
        <w:tc>
          <w:tcPr>
            <w:tcW w:w="687" w:type="dxa"/>
          </w:tcPr>
          <w:p w:rsidR="0070615D" w:rsidRDefault="0070615D" w:rsidP="007859FE">
            <w:r>
              <w:t>3</w:t>
            </w:r>
          </w:p>
        </w:tc>
        <w:tc>
          <w:tcPr>
            <w:tcW w:w="1701" w:type="dxa"/>
          </w:tcPr>
          <w:p w:rsidR="0070615D" w:rsidRDefault="0070615D" w:rsidP="007859FE"/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Records data in table</w:t>
            </w:r>
          </w:p>
        </w:tc>
        <w:tc>
          <w:tcPr>
            <w:tcW w:w="687" w:type="dxa"/>
          </w:tcPr>
          <w:p w:rsidR="0070615D" w:rsidRDefault="0070615D" w:rsidP="007859FE">
            <w:r>
              <w:t>5</w:t>
            </w:r>
          </w:p>
        </w:tc>
        <w:tc>
          <w:tcPr>
            <w:tcW w:w="1701" w:type="dxa"/>
          </w:tcPr>
          <w:p w:rsidR="0070615D" w:rsidRDefault="0070615D" w:rsidP="007859FE"/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Question 1</w:t>
            </w:r>
          </w:p>
        </w:tc>
        <w:tc>
          <w:tcPr>
            <w:tcW w:w="687" w:type="dxa"/>
          </w:tcPr>
          <w:p w:rsidR="0070615D" w:rsidRDefault="0070615D" w:rsidP="007859FE">
            <w:r>
              <w:t>2</w:t>
            </w:r>
          </w:p>
        </w:tc>
        <w:tc>
          <w:tcPr>
            <w:tcW w:w="1701" w:type="dxa"/>
          </w:tcPr>
          <w:p w:rsidR="0070615D" w:rsidRDefault="0070615D" w:rsidP="007859FE"/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Question 2</w:t>
            </w:r>
          </w:p>
        </w:tc>
        <w:tc>
          <w:tcPr>
            <w:tcW w:w="687" w:type="dxa"/>
          </w:tcPr>
          <w:p w:rsidR="0070615D" w:rsidRDefault="0070615D" w:rsidP="007859FE">
            <w:r>
              <w:t>2</w:t>
            </w:r>
          </w:p>
        </w:tc>
        <w:tc>
          <w:tcPr>
            <w:tcW w:w="1701" w:type="dxa"/>
          </w:tcPr>
          <w:p w:rsidR="0070615D" w:rsidRDefault="0070615D" w:rsidP="007859FE"/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Question 3</w:t>
            </w:r>
          </w:p>
        </w:tc>
        <w:tc>
          <w:tcPr>
            <w:tcW w:w="687" w:type="dxa"/>
          </w:tcPr>
          <w:p w:rsidR="0070615D" w:rsidRDefault="0070615D" w:rsidP="007859FE">
            <w:r>
              <w:t>3</w:t>
            </w:r>
          </w:p>
        </w:tc>
        <w:tc>
          <w:tcPr>
            <w:tcW w:w="1701" w:type="dxa"/>
          </w:tcPr>
          <w:p w:rsidR="0070615D" w:rsidRDefault="0070615D" w:rsidP="007859FE"/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Presentation</w:t>
            </w:r>
          </w:p>
        </w:tc>
        <w:tc>
          <w:tcPr>
            <w:tcW w:w="687" w:type="dxa"/>
          </w:tcPr>
          <w:p w:rsidR="0070615D" w:rsidRDefault="0070615D" w:rsidP="007859FE">
            <w:r>
              <w:t>1</w:t>
            </w:r>
          </w:p>
        </w:tc>
        <w:tc>
          <w:tcPr>
            <w:tcW w:w="1701" w:type="dxa"/>
          </w:tcPr>
          <w:p w:rsidR="0070615D" w:rsidRDefault="0070615D" w:rsidP="007859FE"/>
        </w:tc>
      </w:tr>
      <w:tr w:rsidR="0070615D" w:rsidTr="007859FE">
        <w:tc>
          <w:tcPr>
            <w:tcW w:w="2310" w:type="dxa"/>
          </w:tcPr>
          <w:p w:rsidR="0070615D" w:rsidRDefault="0070615D" w:rsidP="007859FE">
            <w:r>
              <w:t>TOTAL</w:t>
            </w:r>
          </w:p>
        </w:tc>
        <w:tc>
          <w:tcPr>
            <w:tcW w:w="687" w:type="dxa"/>
          </w:tcPr>
          <w:p w:rsidR="0070615D" w:rsidRDefault="0070615D" w:rsidP="007859FE">
            <w:r>
              <w:t>16</w:t>
            </w:r>
          </w:p>
        </w:tc>
        <w:tc>
          <w:tcPr>
            <w:tcW w:w="1701" w:type="dxa"/>
          </w:tcPr>
          <w:p w:rsidR="0070615D" w:rsidRDefault="0070615D" w:rsidP="007859FE"/>
        </w:tc>
      </w:tr>
    </w:tbl>
    <w:p w:rsidR="0070615D" w:rsidRDefault="0070615D"/>
    <w:sectPr w:rsidR="0070615D" w:rsidSect="0070615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5D"/>
    <w:rsid w:val="0070615D"/>
    <w:rsid w:val="007859FE"/>
    <w:rsid w:val="007F0973"/>
    <w:rsid w:val="00B61C4C"/>
    <w:rsid w:val="00C9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80D1BAA6.dotm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2</cp:revision>
  <cp:lastPrinted>2017-05-12T06:06:00Z</cp:lastPrinted>
  <dcterms:created xsi:type="dcterms:W3CDTF">2017-05-12T05:58:00Z</dcterms:created>
  <dcterms:modified xsi:type="dcterms:W3CDTF">2017-05-12T06:18:00Z</dcterms:modified>
</cp:coreProperties>
</file>