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C7" w:rsidRPr="00F43EC7" w:rsidRDefault="003D0364">
      <w:pPr>
        <w:rPr>
          <w:b/>
          <w:sz w:val="40"/>
          <w:szCs w:val="40"/>
          <w:u w:val="single"/>
        </w:rPr>
      </w:pPr>
      <w:r w:rsidRPr="00F43EC7">
        <w:rPr>
          <w:b/>
          <w:sz w:val="40"/>
          <w:szCs w:val="40"/>
          <w:u w:val="single"/>
        </w:rPr>
        <w:t>Integrated Science</w:t>
      </w:r>
      <w:r w:rsidR="00925BB1">
        <w:rPr>
          <w:b/>
          <w:sz w:val="40"/>
          <w:szCs w:val="40"/>
          <w:u w:val="single"/>
        </w:rPr>
        <w:t>;</w:t>
      </w:r>
      <w:r w:rsidRPr="00F43EC7">
        <w:rPr>
          <w:b/>
          <w:sz w:val="40"/>
          <w:szCs w:val="40"/>
          <w:u w:val="single"/>
        </w:rPr>
        <w:t xml:space="preserve"> Practical Assessment</w:t>
      </w:r>
    </w:p>
    <w:p w:rsidR="003D0364" w:rsidRDefault="00F43EC7">
      <w:r>
        <w:t>NAME: __________________________</w:t>
      </w:r>
      <w:r>
        <w:tab/>
      </w:r>
      <w:r>
        <w:tab/>
        <w:t>YEAR; 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734"/>
        <w:gridCol w:w="734"/>
        <w:gridCol w:w="734"/>
        <w:gridCol w:w="734"/>
        <w:gridCol w:w="734"/>
        <w:gridCol w:w="734"/>
        <w:gridCol w:w="734"/>
        <w:gridCol w:w="735"/>
      </w:tblGrid>
      <w:tr w:rsidR="00925BB1" w:rsidTr="00925BB1"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BB1" w:rsidRDefault="00925BB1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BB1" w:rsidRPr="00F43EC7" w:rsidRDefault="00925BB1">
            <w:pPr>
              <w:rPr>
                <w:sz w:val="40"/>
                <w:szCs w:val="40"/>
              </w:rPr>
            </w:pPr>
          </w:p>
        </w:tc>
        <w:tc>
          <w:tcPr>
            <w:tcW w:w="5873" w:type="dxa"/>
            <w:gridSpan w:val="8"/>
            <w:tcBorders>
              <w:left w:val="single" w:sz="4" w:space="0" w:color="auto"/>
            </w:tcBorders>
          </w:tcPr>
          <w:p w:rsidR="00925BB1" w:rsidRDefault="00925BB1" w:rsidP="00925BB1">
            <w:pPr>
              <w:jc w:val="center"/>
            </w:pPr>
            <w:r>
              <w:t>Attribute observed</w:t>
            </w:r>
          </w:p>
        </w:tc>
      </w:tr>
      <w:tr w:rsidR="003D0364" w:rsidTr="00925BB1">
        <w:tc>
          <w:tcPr>
            <w:tcW w:w="534" w:type="dxa"/>
            <w:tcBorders>
              <w:top w:val="single" w:sz="4" w:space="0" w:color="auto"/>
            </w:tcBorders>
          </w:tcPr>
          <w:p w:rsidR="003D0364" w:rsidRDefault="003D0364"/>
        </w:tc>
        <w:tc>
          <w:tcPr>
            <w:tcW w:w="2835" w:type="dxa"/>
            <w:tcBorders>
              <w:top w:val="single" w:sz="4" w:space="0" w:color="auto"/>
            </w:tcBorders>
          </w:tcPr>
          <w:p w:rsidR="003D0364" w:rsidRPr="00F43EC7" w:rsidRDefault="003D0364">
            <w:pPr>
              <w:rPr>
                <w:sz w:val="40"/>
                <w:szCs w:val="40"/>
              </w:rPr>
            </w:pPr>
            <w:r w:rsidRPr="00F43EC7">
              <w:rPr>
                <w:sz w:val="40"/>
                <w:szCs w:val="40"/>
              </w:rPr>
              <w:t>Attributes</w:t>
            </w:r>
          </w:p>
        </w:tc>
        <w:tc>
          <w:tcPr>
            <w:tcW w:w="1468" w:type="dxa"/>
            <w:gridSpan w:val="2"/>
          </w:tcPr>
          <w:p w:rsidR="003D0364" w:rsidRDefault="003D0364">
            <w:r>
              <w:t>Always/3</w:t>
            </w:r>
          </w:p>
        </w:tc>
        <w:tc>
          <w:tcPr>
            <w:tcW w:w="1468" w:type="dxa"/>
            <w:gridSpan w:val="2"/>
          </w:tcPr>
          <w:p w:rsidR="003D0364" w:rsidRDefault="003D0364">
            <w:r>
              <w:t>Mostly/2</w:t>
            </w:r>
          </w:p>
        </w:tc>
        <w:tc>
          <w:tcPr>
            <w:tcW w:w="1468" w:type="dxa"/>
            <w:gridSpan w:val="2"/>
          </w:tcPr>
          <w:p w:rsidR="003D0364" w:rsidRDefault="003D0364">
            <w:r>
              <w:t>Sometimes/1</w:t>
            </w:r>
          </w:p>
        </w:tc>
        <w:tc>
          <w:tcPr>
            <w:tcW w:w="1469" w:type="dxa"/>
            <w:gridSpan w:val="2"/>
          </w:tcPr>
          <w:p w:rsidR="003D0364" w:rsidRDefault="003D0364">
            <w:r>
              <w:t>Never/0</w:t>
            </w:r>
          </w:p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</w:t>
            </w:r>
          </w:p>
        </w:tc>
        <w:tc>
          <w:tcPr>
            <w:tcW w:w="2835" w:type="dxa"/>
          </w:tcPr>
          <w:p w:rsidR="00925BB1" w:rsidRDefault="00925BB1">
            <w:r>
              <w:t xml:space="preserve">Follows OHS guidelines in all practical tasks </w:t>
            </w:r>
            <w:proofErr w:type="spellStart"/>
            <w:r>
              <w:t>ie</w:t>
            </w:r>
            <w:proofErr w:type="spellEnd"/>
            <w:r>
              <w:t xml:space="preserve"> safety at all times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2</w:t>
            </w:r>
          </w:p>
        </w:tc>
        <w:tc>
          <w:tcPr>
            <w:tcW w:w="2835" w:type="dxa"/>
          </w:tcPr>
          <w:p w:rsidR="00925BB1" w:rsidRDefault="00925BB1" w:rsidP="003D0364">
            <w:r>
              <w:t>Works with team in a cooperative manner</w:t>
            </w:r>
            <w:r w:rsidR="001E6FEB">
              <w:t xml:space="preserve"> on task</w:t>
            </w:r>
          </w:p>
          <w:p w:rsidR="00925BB1" w:rsidRDefault="00925BB1" w:rsidP="003D0364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3</w:t>
            </w:r>
          </w:p>
        </w:tc>
        <w:tc>
          <w:tcPr>
            <w:tcW w:w="2835" w:type="dxa"/>
          </w:tcPr>
          <w:p w:rsidR="00925BB1" w:rsidRDefault="00925BB1">
            <w:r>
              <w:t>Shows leadership within group/team in practical activities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>
            <w:bookmarkStart w:id="0" w:name="_GoBack"/>
            <w:bookmarkEnd w:id="0"/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4</w:t>
            </w:r>
          </w:p>
        </w:tc>
        <w:tc>
          <w:tcPr>
            <w:tcW w:w="2835" w:type="dxa"/>
          </w:tcPr>
          <w:p w:rsidR="00925BB1" w:rsidRDefault="00925BB1">
            <w:r>
              <w:t>Is good at managing time when working on practical tasks to complete it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5</w:t>
            </w:r>
          </w:p>
        </w:tc>
        <w:tc>
          <w:tcPr>
            <w:tcW w:w="2835" w:type="dxa"/>
          </w:tcPr>
          <w:p w:rsidR="00925BB1" w:rsidRDefault="00925BB1">
            <w:r>
              <w:t>Can work independently on set tasks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6</w:t>
            </w:r>
          </w:p>
        </w:tc>
        <w:tc>
          <w:tcPr>
            <w:tcW w:w="2835" w:type="dxa"/>
          </w:tcPr>
          <w:p w:rsidR="00925BB1" w:rsidRDefault="00925BB1">
            <w:r>
              <w:t>Can use a classification chart to identify organisms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7</w:t>
            </w:r>
          </w:p>
        </w:tc>
        <w:tc>
          <w:tcPr>
            <w:tcW w:w="2835" w:type="dxa"/>
          </w:tcPr>
          <w:p w:rsidR="00925BB1" w:rsidRDefault="00925BB1">
            <w:r>
              <w:t xml:space="preserve">Can use Scales to weigh accurately 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8</w:t>
            </w:r>
          </w:p>
        </w:tc>
        <w:tc>
          <w:tcPr>
            <w:tcW w:w="2835" w:type="dxa"/>
          </w:tcPr>
          <w:p w:rsidR="00925BB1" w:rsidRDefault="00925BB1">
            <w:r>
              <w:t>Can use water testing kits to test nutrient levels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9</w:t>
            </w:r>
          </w:p>
        </w:tc>
        <w:tc>
          <w:tcPr>
            <w:tcW w:w="2835" w:type="dxa"/>
          </w:tcPr>
          <w:p w:rsidR="00925BB1" w:rsidRDefault="00925BB1">
            <w:r>
              <w:t>Can use pH meter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10</w:t>
            </w:r>
          </w:p>
        </w:tc>
        <w:tc>
          <w:tcPr>
            <w:tcW w:w="2835" w:type="dxa"/>
          </w:tcPr>
          <w:p w:rsidR="00925BB1" w:rsidRDefault="00925BB1">
            <w:r>
              <w:t>Can use digital oxygen meter</w:t>
            </w:r>
          </w:p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11</w:t>
            </w:r>
          </w:p>
        </w:tc>
        <w:tc>
          <w:tcPr>
            <w:tcW w:w="2835" w:type="dxa"/>
          </w:tcPr>
          <w:p w:rsidR="00925BB1" w:rsidRDefault="00925BB1">
            <w:r>
              <w:t>Cares for and handles marron in an appropriate manner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12</w:t>
            </w:r>
          </w:p>
        </w:tc>
        <w:tc>
          <w:tcPr>
            <w:tcW w:w="2835" w:type="dxa"/>
          </w:tcPr>
          <w:p w:rsidR="00925BB1" w:rsidRDefault="00925BB1" w:rsidP="00F43EC7">
            <w:r>
              <w:t>Manages marron tank in terms of water quality/levels when levels and data indicate it necessary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13</w:t>
            </w:r>
          </w:p>
        </w:tc>
        <w:tc>
          <w:tcPr>
            <w:tcW w:w="2835" w:type="dxa"/>
          </w:tcPr>
          <w:p w:rsidR="00925BB1" w:rsidRDefault="00925BB1" w:rsidP="00F43EC7">
            <w:r>
              <w:t>Follows instructions for practical tasks, experiments and field work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14</w:t>
            </w:r>
          </w:p>
        </w:tc>
        <w:tc>
          <w:tcPr>
            <w:tcW w:w="2835" w:type="dxa"/>
          </w:tcPr>
          <w:p w:rsidR="00925BB1" w:rsidRDefault="00925BB1" w:rsidP="00F43EC7">
            <w:r>
              <w:t>Brings appropriate equipment, clothing and gear to field work tasks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>
            <w:r>
              <w:t>15</w:t>
            </w:r>
          </w:p>
        </w:tc>
        <w:tc>
          <w:tcPr>
            <w:tcW w:w="2835" w:type="dxa"/>
          </w:tcPr>
          <w:p w:rsidR="00925BB1" w:rsidRDefault="00925BB1" w:rsidP="00F43EC7">
            <w:r>
              <w:t xml:space="preserve">Records data in appropriate tables in record sheets </w:t>
            </w:r>
            <w:proofErr w:type="spellStart"/>
            <w:r>
              <w:t>eg</w:t>
            </w:r>
            <w:proofErr w:type="spellEnd"/>
            <w:r>
              <w:t xml:space="preserve"> for marron</w:t>
            </w:r>
          </w:p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  <w:tr w:rsidR="00925BB1" w:rsidTr="00903E49">
        <w:tc>
          <w:tcPr>
            <w:tcW w:w="534" w:type="dxa"/>
          </w:tcPr>
          <w:p w:rsidR="00925BB1" w:rsidRDefault="00925BB1"/>
        </w:tc>
        <w:tc>
          <w:tcPr>
            <w:tcW w:w="2835" w:type="dxa"/>
          </w:tcPr>
          <w:p w:rsidR="00925BB1" w:rsidRPr="00F43EC7" w:rsidRDefault="00925BB1" w:rsidP="00F43EC7">
            <w:pPr>
              <w:rPr>
                <w:sz w:val="56"/>
                <w:szCs w:val="56"/>
              </w:rPr>
            </w:pPr>
            <w:r w:rsidRPr="00F43EC7">
              <w:rPr>
                <w:sz w:val="56"/>
                <w:szCs w:val="56"/>
              </w:rPr>
              <w:t>TOTAL</w:t>
            </w:r>
          </w:p>
          <w:p w:rsidR="00925BB1" w:rsidRDefault="00925BB1" w:rsidP="00F43EC7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4" w:type="dxa"/>
          </w:tcPr>
          <w:p w:rsidR="00925BB1" w:rsidRDefault="00925BB1"/>
        </w:tc>
        <w:tc>
          <w:tcPr>
            <w:tcW w:w="735" w:type="dxa"/>
          </w:tcPr>
          <w:p w:rsidR="00925BB1" w:rsidRDefault="00925BB1"/>
        </w:tc>
      </w:tr>
    </w:tbl>
    <w:p w:rsidR="003D0364" w:rsidRDefault="003D0364" w:rsidP="008714C7"/>
    <w:sectPr w:rsidR="003D0364" w:rsidSect="00925BB1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4"/>
    <w:rsid w:val="001E6FEB"/>
    <w:rsid w:val="003D0364"/>
    <w:rsid w:val="007F0973"/>
    <w:rsid w:val="008714C7"/>
    <w:rsid w:val="00925BB1"/>
    <w:rsid w:val="00B61C4C"/>
    <w:rsid w:val="00C941F4"/>
    <w:rsid w:val="00F109CC"/>
    <w:rsid w:val="00F4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771731DA.dotm</Template>
  <TotalTime>25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5</cp:revision>
  <cp:lastPrinted>2017-05-11T01:23:00Z</cp:lastPrinted>
  <dcterms:created xsi:type="dcterms:W3CDTF">2017-05-11T00:58:00Z</dcterms:created>
  <dcterms:modified xsi:type="dcterms:W3CDTF">2017-05-11T01:24:00Z</dcterms:modified>
</cp:coreProperties>
</file>