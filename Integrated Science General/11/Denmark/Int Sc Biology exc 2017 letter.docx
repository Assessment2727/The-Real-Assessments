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DF" w:rsidRDefault="00F87ADF"/>
    <w:p w:rsidR="00E4504A" w:rsidRDefault="00E4504A"/>
    <w:p w:rsidR="00E4504A" w:rsidRDefault="00F87ADF">
      <w:r>
        <w:t>March</w:t>
      </w:r>
      <w:r w:rsidR="003875FA">
        <w:t xml:space="preserve"> 2017</w:t>
      </w:r>
    </w:p>
    <w:p w:rsidR="00E4504A" w:rsidRDefault="003875FA">
      <w:r>
        <w:t>Dear P</w:t>
      </w:r>
      <w:r w:rsidR="00E4504A">
        <w:t>arents/Guardians,</w:t>
      </w:r>
    </w:p>
    <w:p w:rsidR="00E4504A" w:rsidRDefault="003875FA">
      <w:r>
        <w:t>This year as part of the Year 1</w:t>
      </w:r>
      <w:r w:rsidR="00F87ADF">
        <w:t>1</w:t>
      </w:r>
      <w:r w:rsidR="007A4487">
        <w:t xml:space="preserve"> and 12 Integrated Science, </w:t>
      </w:r>
      <w:r>
        <w:t>Biology Cu</w:t>
      </w:r>
      <w:r w:rsidR="00A14BF3">
        <w:t>rriculum in Senior S</w:t>
      </w:r>
      <w:r w:rsidR="007A4487">
        <w:t>chool, the s</w:t>
      </w:r>
      <w:r w:rsidR="00E4504A">
        <w:t xml:space="preserve">tudents will be undertaking an environmental study of </w:t>
      </w:r>
      <w:r w:rsidR="00F87ADF">
        <w:t xml:space="preserve">biodiversity of two </w:t>
      </w:r>
      <w:r w:rsidR="00A14BF3">
        <w:t xml:space="preserve">wetland </w:t>
      </w:r>
      <w:r w:rsidR="00F87ADF">
        <w:t>areas on or near the school grounds</w:t>
      </w:r>
      <w:r w:rsidR="00E4504A">
        <w:t>.</w:t>
      </w:r>
      <w:r w:rsidR="00F87ADF">
        <w:t xml:space="preserve"> The first site is the wetlands off South Coast Hwy, just down from </w:t>
      </w:r>
      <w:r w:rsidR="007A4487">
        <w:t>the school. The second site is</w:t>
      </w:r>
      <w:r w:rsidR="00F87ADF">
        <w:t xml:space="preserve"> one on the school grounds.</w:t>
      </w:r>
      <w:r w:rsidR="00E4504A">
        <w:t xml:space="preserve"> It is a more valuable learning experience to go out into the environment and see and collect data first hand. All students will be requ</w:t>
      </w:r>
      <w:r w:rsidR="007A4487">
        <w:t>ired to collect</w:t>
      </w:r>
      <w:r w:rsidR="00E4504A">
        <w:t xml:space="preserve"> data and</w:t>
      </w:r>
      <w:r w:rsidR="00F87ADF">
        <w:t xml:space="preserve"> will work as a group to analyse it and present the information.</w:t>
      </w:r>
    </w:p>
    <w:p w:rsidR="00F87ADF" w:rsidRDefault="00E4504A">
      <w:r>
        <w:t xml:space="preserve">They will sample water, soil, flora and fauna. This data will be analysed back in the school laboratory. </w:t>
      </w:r>
    </w:p>
    <w:p w:rsidR="00E4504A" w:rsidRDefault="003875FA">
      <w:r>
        <w:t>The date of this class’</w:t>
      </w:r>
      <w:r w:rsidR="00E4504A">
        <w:t>s excursion</w:t>
      </w:r>
      <w:r w:rsidR="00F87ADF">
        <w:t>s to the wetlands will be</w:t>
      </w:r>
      <w:r w:rsidR="00E4504A">
        <w:t xml:space="preserve"> next Wednesday the </w:t>
      </w:r>
      <w:r w:rsidR="00F87ADF">
        <w:t>29</w:t>
      </w:r>
      <w:r w:rsidRPr="003875FA">
        <w:rPr>
          <w:vertAlign w:val="superscript"/>
        </w:rPr>
        <w:t>th</w:t>
      </w:r>
      <w:r w:rsidR="00F87ADF">
        <w:t xml:space="preserve"> March and Wednesday 5</w:t>
      </w:r>
      <w:r w:rsidR="00F87ADF" w:rsidRPr="00F87ADF">
        <w:rPr>
          <w:vertAlign w:val="superscript"/>
        </w:rPr>
        <w:t>th</w:t>
      </w:r>
      <w:r w:rsidR="00F87ADF">
        <w:t xml:space="preserve"> April (weeks 9 and 10)</w:t>
      </w:r>
      <w:r>
        <w:t xml:space="preserve"> during periods </w:t>
      </w:r>
      <w:r w:rsidR="00F87ADF">
        <w:t xml:space="preserve">recess </w:t>
      </w:r>
      <w:r>
        <w:t>3 &amp; 4</w:t>
      </w:r>
      <w:r w:rsidR="007A4487">
        <w:t>, (our class time)</w:t>
      </w:r>
      <w:r w:rsidR="00E4504A">
        <w:t xml:space="preserve">. Students will </w:t>
      </w:r>
      <w:r w:rsidR="007A4487">
        <w:t xml:space="preserve">walk to the site. </w:t>
      </w:r>
      <w:r w:rsidR="00E4504A">
        <w:t>Normal school uniform</w:t>
      </w:r>
      <w:r>
        <w:t xml:space="preserve"> is required with a good jumper, closed shoes </w:t>
      </w:r>
      <w:r w:rsidR="00E4504A">
        <w:t>and possibly a rain coat if the weather is rainy. We will go and gather data even if it is wet. If it is hailing we may change th</w:t>
      </w:r>
      <w:r w:rsidR="007A4487">
        <w:t>e excursion to weeks 10 and 1 (next term)</w:t>
      </w:r>
      <w:r w:rsidR="00E4504A">
        <w:t xml:space="preserve">. For water sampling a pair of waders is available. </w:t>
      </w:r>
      <w:bookmarkStart w:id="0" w:name="_GoBack"/>
      <w:bookmarkEnd w:id="0"/>
    </w:p>
    <w:p w:rsidR="003875FA" w:rsidRDefault="003875FA">
      <w:r>
        <w:t>Further excursions may be necessary next term for more data collection.</w:t>
      </w:r>
    </w:p>
    <w:p w:rsidR="007A4487" w:rsidRDefault="00E4504A">
      <w:r>
        <w:t xml:space="preserve">Please complete the section below giving your child permission to attend this excursion </w:t>
      </w:r>
      <w:proofErr w:type="gramStart"/>
      <w:r>
        <w:t>asap</w:t>
      </w:r>
      <w:proofErr w:type="gramEnd"/>
      <w:r>
        <w:t xml:space="preserve">. </w:t>
      </w:r>
    </w:p>
    <w:p w:rsidR="00E4504A" w:rsidRDefault="007A4487">
      <w:r>
        <w:t>This task will be worth 20% of their semester 1 grade</w:t>
      </w:r>
      <w:r w:rsidR="00E4504A">
        <w:t>.</w:t>
      </w:r>
    </w:p>
    <w:p w:rsidR="00E4504A" w:rsidRDefault="00E4504A">
      <w:r>
        <w:t>Yours sincerely</w:t>
      </w:r>
    </w:p>
    <w:p w:rsidR="00E4504A" w:rsidRDefault="00E4504A"/>
    <w:p w:rsidR="000367B6" w:rsidRDefault="000367B6"/>
    <w:p w:rsidR="00E4504A" w:rsidRDefault="00E4504A">
      <w:r>
        <w:t>J Findlay</w:t>
      </w:r>
    </w:p>
    <w:p w:rsidR="00E4504A" w:rsidRDefault="00E4504A" w:rsidP="00E4504A">
      <w:r>
        <w:t>(</w:t>
      </w:r>
      <w:r w:rsidR="007A4487">
        <w:t>Integrated Science</w:t>
      </w:r>
      <w:r>
        <w:t xml:space="preserve"> Teacher)</w:t>
      </w:r>
    </w:p>
    <w:p w:rsidR="000367B6" w:rsidRDefault="000367B6"/>
    <w:p w:rsidR="00E4504A" w:rsidRDefault="000367B6">
      <w:r>
        <w:t>__________________________________________________________________________________</w:t>
      </w:r>
    </w:p>
    <w:p w:rsidR="000367B6" w:rsidRDefault="000367B6"/>
    <w:p w:rsidR="00E4504A" w:rsidRDefault="00E4504A">
      <w:r>
        <w:t>I</w:t>
      </w:r>
      <w:r w:rsidR="000367B6">
        <w:t xml:space="preserve">   </w:t>
      </w:r>
      <w:r>
        <w:t xml:space="preserve"> _______________________ (Parent/Guardian) Give permission for </w:t>
      </w:r>
    </w:p>
    <w:p w:rsidR="00E4504A" w:rsidRDefault="00E4504A">
      <w:r>
        <w:t xml:space="preserve">______________________(Student name) </w:t>
      </w:r>
      <w:r w:rsidR="000367B6">
        <w:t xml:space="preserve"> to </w:t>
      </w:r>
      <w:r w:rsidR="007A4487">
        <w:t xml:space="preserve">walk to </w:t>
      </w:r>
      <w:r w:rsidR="000367B6">
        <w:t xml:space="preserve">the environmental study of the Denmark </w:t>
      </w:r>
      <w:r w:rsidR="007A4487">
        <w:t>wetland</w:t>
      </w:r>
      <w:r w:rsidR="000367B6">
        <w:t xml:space="preserve">, during periods 3 &amp; 4 on Wednesday </w:t>
      </w:r>
      <w:r w:rsidR="007A4487">
        <w:t>29</w:t>
      </w:r>
      <w:r w:rsidR="007A4487" w:rsidRPr="007A4487">
        <w:rPr>
          <w:vertAlign w:val="superscript"/>
        </w:rPr>
        <w:t>th</w:t>
      </w:r>
      <w:r w:rsidR="007A4487">
        <w:t xml:space="preserve"> March and </w:t>
      </w:r>
      <w:r w:rsidR="003875FA">
        <w:t>5</w:t>
      </w:r>
      <w:r w:rsidR="003875FA" w:rsidRPr="003875FA">
        <w:rPr>
          <w:vertAlign w:val="superscript"/>
        </w:rPr>
        <w:t>th</w:t>
      </w:r>
      <w:r w:rsidR="003875FA">
        <w:t xml:space="preserve"> April 2017</w:t>
      </w:r>
      <w:r w:rsidR="007A4487">
        <w:t xml:space="preserve"> </w:t>
      </w:r>
      <w:r w:rsidR="0044338C">
        <w:t>(</w:t>
      </w:r>
      <w:r w:rsidR="000367B6">
        <w:t>or some close date if weather is not suitable</w:t>
      </w:r>
      <w:r w:rsidR="0044338C">
        <w:t>)</w:t>
      </w:r>
      <w:r w:rsidR="000367B6">
        <w:t>.</w:t>
      </w:r>
    </w:p>
    <w:p w:rsidR="000367B6" w:rsidRDefault="000367B6">
      <w:r>
        <w:t>(Parent signature)_________________________________</w:t>
      </w:r>
    </w:p>
    <w:sectPr w:rsidR="000367B6" w:rsidSect="00E4504A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4A"/>
    <w:rsid w:val="000367B6"/>
    <w:rsid w:val="003875FA"/>
    <w:rsid w:val="0044338C"/>
    <w:rsid w:val="00734689"/>
    <w:rsid w:val="007A4487"/>
    <w:rsid w:val="00A14BF3"/>
    <w:rsid w:val="00C64DE4"/>
    <w:rsid w:val="00CD3FCF"/>
    <w:rsid w:val="00E4504A"/>
    <w:rsid w:val="00EB51DF"/>
    <w:rsid w:val="00F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5F0F345F.dotm</Template>
  <TotalTime>31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7</cp:revision>
  <dcterms:created xsi:type="dcterms:W3CDTF">2017-02-14T01:18:00Z</dcterms:created>
  <dcterms:modified xsi:type="dcterms:W3CDTF">2017-03-21T01:45:00Z</dcterms:modified>
</cp:coreProperties>
</file>