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338" w:rsidRPr="0070615D" w:rsidRDefault="00B24338" w:rsidP="00B24338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B24338" w:rsidRDefault="00B24338" w:rsidP="00B24338">
      <w:r>
        <w:t xml:space="preserve"> NAME; __________________________________</w:t>
      </w:r>
    </w:p>
    <w:p w:rsidR="00B24338" w:rsidRPr="0070615D" w:rsidRDefault="00B24338" w:rsidP="00B24338">
      <w:pPr>
        <w:rPr>
          <w:b/>
          <w:u w:val="single"/>
        </w:rPr>
      </w:pPr>
      <w:r w:rsidRPr="0070615D">
        <w:rPr>
          <w:b/>
          <w:u w:val="single"/>
        </w:rPr>
        <w:t xml:space="preserve">Assessment Task 1; </w:t>
      </w:r>
      <w:r>
        <w:rPr>
          <w:b/>
          <w:u w:val="single"/>
        </w:rPr>
        <w:t>Quadrat Survey</w:t>
      </w:r>
    </w:p>
    <w:p w:rsidR="00B24338" w:rsidRPr="0070615D" w:rsidRDefault="00B24338" w:rsidP="00B24338">
      <w:pPr>
        <w:rPr>
          <w:b/>
        </w:rPr>
      </w:pPr>
      <w:r w:rsidRPr="0070615D">
        <w:rPr>
          <w:b/>
        </w:rPr>
        <w:t>Task Outline</w:t>
      </w:r>
    </w:p>
    <w:p w:rsidR="00B24338" w:rsidRDefault="00B24338" w:rsidP="00B24338">
      <w:pPr>
        <w:ind w:left="709" w:hanging="709"/>
      </w:pPr>
      <w:r>
        <w:t>1.</w:t>
      </w:r>
      <w:r>
        <w:tab/>
        <w:t xml:space="preserve">Complete Activity </w:t>
      </w:r>
      <w:r>
        <w:t>on worksheet 3.10; Studying Ecosystems; Quadrat and Sample Size</w:t>
      </w:r>
    </w:p>
    <w:p w:rsidR="00B24338" w:rsidRDefault="00B24338" w:rsidP="00B24338">
      <w:r>
        <w:t>2.</w:t>
      </w:r>
      <w:r>
        <w:tab/>
        <w:t>Record your group data then answer the questions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B24338" w:rsidTr="00F82557">
        <w:tc>
          <w:tcPr>
            <w:tcW w:w="2310" w:type="dxa"/>
          </w:tcPr>
          <w:p w:rsidR="00B24338" w:rsidRDefault="00B24338" w:rsidP="00F82557">
            <w:r>
              <w:t>Attribute</w:t>
            </w:r>
          </w:p>
        </w:tc>
        <w:tc>
          <w:tcPr>
            <w:tcW w:w="687" w:type="dxa"/>
          </w:tcPr>
          <w:p w:rsidR="00B24338" w:rsidRDefault="00B24338" w:rsidP="00F82557">
            <w:r>
              <w:t>Mark</w:t>
            </w:r>
          </w:p>
          <w:p w:rsidR="00B24338" w:rsidRDefault="00B24338" w:rsidP="00F82557"/>
        </w:tc>
        <w:tc>
          <w:tcPr>
            <w:tcW w:w="1701" w:type="dxa"/>
          </w:tcPr>
          <w:p w:rsidR="00B24338" w:rsidRDefault="00B24338" w:rsidP="00F82557">
            <w:r>
              <w:t>Mark Given</w:t>
            </w:r>
          </w:p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Follows instructions for experiment correctly</w:t>
            </w:r>
          </w:p>
        </w:tc>
        <w:tc>
          <w:tcPr>
            <w:tcW w:w="687" w:type="dxa"/>
          </w:tcPr>
          <w:p w:rsidR="00B24338" w:rsidRDefault="00B24338" w:rsidP="00F82557">
            <w:r>
              <w:t>3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Records data in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5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1</w:t>
            </w:r>
            <w:r>
              <w:t>;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2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3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</w:t>
            </w:r>
            <w:r>
              <w:t xml:space="preserve"> 4;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</w:t>
            </w:r>
            <w:r>
              <w:t xml:space="preserve"> 5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</w:t>
            </w:r>
            <w:r>
              <w:t xml:space="preserve"> 6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</w:t>
            </w:r>
            <w:r>
              <w:t xml:space="preserve"> 7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</w:t>
            </w:r>
            <w:r>
              <w:t xml:space="preserve"> 8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E458F1">
            <w:r>
              <w:t>Presentation</w:t>
            </w:r>
          </w:p>
        </w:tc>
        <w:tc>
          <w:tcPr>
            <w:tcW w:w="687" w:type="dxa"/>
          </w:tcPr>
          <w:p w:rsidR="00B24338" w:rsidRDefault="00B24338" w:rsidP="00E458F1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E458F1">
            <w:r>
              <w:t>TOTAL</w:t>
            </w:r>
          </w:p>
        </w:tc>
        <w:tc>
          <w:tcPr>
            <w:tcW w:w="687" w:type="dxa"/>
          </w:tcPr>
          <w:p w:rsidR="00B24338" w:rsidRDefault="00B24338" w:rsidP="00E458F1">
            <w:r>
              <w:t>20</w:t>
            </w:r>
          </w:p>
        </w:tc>
        <w:tc>
          <w:tcPr>
            <w:tcW w:w="1701" w:type="dxa"/>
          </w:tcPr>
          <w:p w:rsidR="00B24338" w:rsidRDefault="00B24338" w:rsidP="00F82557"/>
        </w:tc>
      </w:tr>
    </w:tbl>
    <w:p w:rsidR="00B24338" w:rsidRDefault="00B24338" w:rsidP="00B24338"/>
    <w:p w:rsidR="00B24338" w:rsidRPr="0070615D" w:rsidRDefault="00B24338" w:rsidP="00B24338">
      <w:pPr>
        <w:rPr>
          <w:b/>
          <w:u w:val="single"/>
        </w:rPr>
      </w:pPr>
      <w:r w:rsidRPr="0070615D">
        <w:rPr>
          <w:b/>
          <w:u w:val="single"/>
        </w:rPr>
        <w:t xml:space="preserve">Integrated </w:t>
      </w:r>
      <w:proofErr w:type="gramStart"/>
      <w:r w:rsidRPr="0070615D">
        <w:rPr>
          <w:b/>
          <w:u w:val="single"/>
        </w:rPr>
        <w:t>Science  2017</w:t>
      </w:r>
      <w:proofErr w:type="gramEnd"/>
      <w:r w:rsidRPr="0070615D">
        <w:rPr>
          <w:b/>
          <w:u w:val="single"/>
        </w:rPr>
        <w:t xml:space="preserve">  </w:t>
      </w:r>
    </w:p>
    <w:p w:rsidR="00B24338" w:rsidRDefault="00B24338" w:rsidP="00B24338">
      <w:r>
        <w:t xml:space="preserve"> NAME; __________________________________</w:t>
      </w:r>
    </w:p>
    <w:p w:rsidR="00B24338" w:rsidRPr="0070615D" w:rsidRDefault="00B24338" w:rsidP="00B24338">
      <w:pPr>
        <w:rPr>
          <w:b/>
          <w:u w:val="single"/>
        </w:rPr>
      </w:pPr>
      <w:r w:rsidRPr="0070615D">
        <w:rPr>
          <w:b/>
          <w:u w:val="single"/>
        </w:rPr>
        <w:t xml:space="preserve">Assessment Task 1; </w:t>
      </w:r>
      <w:r>
        <w:rPr>
          <w:b/>
          <w:u w:val="single"/>
        </w:rPr>
        <w:t>Quadrat Survey</w:t>
      </w:r>
    </w:p>
    <w:p w:rsidR="00B24338" w:rsidRPr="0070615D" w:rsidRDefault="00B24338" w:rsidP="00B24338">
      <w:pPr>
        <w:rPr>
          <w:b/>
        </w:rPr>
      </w:pPr>
      <w:r w:rsidRPr="0070615D">
        <w:rPr>
          <w:b/>
        </w:rPr>
        <w:t>Task Outline</w:t>
      </w:r>
    </w:p>
    <w:p w:rsidR="00B24338" w:rsidRDefault="00B24338" w:rsidP="00B24338">
      <w:pPr>
        <w:ind w:left="709" w:hanging="709"/>
      </w:pPr>
      <w:r>
        <w:t>1.</w:t>
      </w:r>
      <w:r>
        <w:tab/>
        <w:t>Complete Activity on worksheet 3.10; Studying Ecosystems; Quadrat and Sample Size</w:t>
      </w:r>
    </w:p>
    <w:p w:rsidR="00B24338" w:rsidRDefault="00B24338" w:rsidP="00B24338">
      <w:r>
        <w:t>2.</w:t>
      </w:r>
      <w:r>
        <w:tab/>
        <w:t>Record your group data then answer the questions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310"/>
        <w:gridCol w:w="687"/>
        <w:gridCol w:w="1701"/>
      </w:tblGrid>
      <w:tr w:rsidR="00B24338" w:rsidTr="00F82557">
        <w:tc>
          <w:tcPr>
            <w:tcW w:w="2310" w:type="dxa"/>
          </w:tcPr>
          <w:p w:rsidR="00B24338" w:rsidRDefault="00B24338" w:rsidP="00F82557">
            <w:r>
              <w:t>Attribute</w:t>
            </w:r>
          </w:p>
        </w:tc>
        <w:tc>
          <w:tcPr>
            <w:tcW w:w="687" w:type="dxa"/>
          </w:tcPr>
          <w:p w:rsidR="00B24338" w:rsidRDefault="00B24338" w:rsidP="00F82557">
            <w:r>
              <w:t>Mark</w:t>
            </w:r>
          </w:p>
          <w:p w:rsidR="00B24338" w:rsidRDefault="00B24338" w:rsidP="00F82557"/>
        </w:tc>
        <w:tc>
          <w:tcPr>
            <w:tcW w:w="1701" w:type="dxa"/>
          </w:tcPr>
          <w:p w:rsidR="00B24338" w:rsidRDefault="00B24338" w:rsidP="00F82557">
            <w:r>
              <w:t>Mark Given</w:t>
            </w:r>
          </w:p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Follows instructions for experiment correctly</w:t>
            </w:r>
          </w:p>
        </w:tc>
        <w:tc>
          <w:tcPr>
            <w:tcW w:w="687" w:type="dxa"/>
          </w:tcPr>
          <w:p w:rsidR="00B24338" w:rsidRDefault="00B24338" w:rsidP="00F82557">
            <w:r>
              <w:t>3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Records data in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5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1;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2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3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4; table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5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6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7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Question 8</w:t>
            </w:r>
          </w:p>
        </w:tc>
        <w:tc>
          <w:tcPr>
            <w:tcW w:w="687" w:type="dxa"/>
          </w:tcPr>
          <w:p w:rsidR="00B24338" w:rsidRDefault="00B24338" w:rsidP="00F82557">
            <w:r>
              <w:t>2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Presentation</w:t>
            </w:r>
          </w:p>
        </w:tc>
        <w:tc>
          <w:tcPr>
            <w:tcW w:w="687" w:type="dxa"/>
          </w:tcPr>
          <w:p w:rsidR="00B24338" w:rsidRDefault="00B24338" w:rsidP="00F82557">
            <w:r>
              <w:t>1</w:t>
            </w:r>
          </w:p>
        </w:tc>
        <w:tc>
          <w:tcPr>
            <w:tcW w:w="1701" w:type="dxa"/>
          </w:tcPr>
          <w:p w:rsidR="00B24338" w:rsidRDefault="00B24338" w:rsidP="00F82557"/>
        </w:tc>
      </w:tr>
      <w:tr w:rsidR="00B24338" w:rsidTr="00F82557">
        <w:tc>
          <w:tcPr>
            <w:tcW w:w="2310" w:type="dxa"/>
          </w:tcPr>
          <w:p w:rsidR="00B24338" w:rsidRDefault="00B24338" w:rsidP="00F82557">
            <w:r>
              <w:t>TOTAL</w:t>
            </w:r>
          </w:p>
        </w:tc>
        <w:tc>
          <w:tcPr>
            <w:tcW w:w="687" w:type="dxa"/>
          </w:tcPr>
          <w:p w:rsidR="00B24338" w:rsidRDefault="00B24338" w:rsidP="00F82557">
            <w:r>
              <w:t>20</w:t>
            </w:r>
          </w:p>
        </w:tc>
        <w:tc>
          <w:tcPr>
            <w:tcW w:w="1701" w:type="dxa"/>
          </w:tcPr>
          <w:p w:rsidR="00B24338" w:rsidRDefault="00B24338" w:rsidP="00F82557"/>
        </w:tc>
      </w:tr>
    </w:tbl>
    <w:p w:rsidR="00B24338" w:rsidRDefault="00B24338" w:rsidP="00B24338">
      <w:bookmarkStart w:id="0" w:name="_GoBack"/>
    </w:p>
    <w:bookmarkEnd w:id="0"/>
    <w:p w:rsidR="00FC5BBE" w:rsidRDefault="00B24338"/>
    <w:sectPr w:rsidR="00FC5BBE" w:rsidSect="00B24338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338"/>
    <w:rsid w:val="007F0973"/>
    <w:rsid w:val="00B24338"/>
    <w:rsid w:val="00B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80D1BAA6.dotm</Template>
  <TotalTime>4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FINDLAY Jennifer</dc:creator>
  <cp:lastModifiedBy>FINDLAY Jennifer</cp:lastModifiedBy>
  <cp:revision>1</cp:revision>
  <dcterms:created xsi:type="dcterms:W3CDTF">2017-05-12T06:12:00Z</dcterms:created>
  <dcterms:modified xsi:type="dcterms:W3CDTF">2017-05-12T06:16:00Z</dcterms:modified>
</cp:coreProperties>
</file>