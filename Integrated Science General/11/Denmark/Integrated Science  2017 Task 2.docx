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E76" w:rsidRPr="0070615D" w:rsidRDefault="00927E76" w:rsidP="00927E76">
      <w:pPr>
        <w:rPr>
          <w:b/>
          <w:u w:val="single"/>
        </w:rPr>
      </w:pPr>
      <w:r w:rsidRPr="0070615D">
        <w:rPr>
          <w:b/>
          <w:u w:val="single"/>
        </w:rPr>
        <w:t xml:space="preserve">Integrated </w:t>
      </w:r>
      <w:proofErr w:type="gramStart"/>
      <w:r w:rsidRPr="0070615D">
        <w:rPr>
          <w:b/>
          <w:u w:val="single"/>
        </w:rPr>
        <w:t>Science  2017</w:t>
      </w:r>
      <w:proofErr w:type="gramEnd"/>
      <w:r w:rsidRPr="0070615D">
        <w:rPr>
          <w:b/>
          <w:u w:val="single"/>
        </w:rPr>
        <w:t xml:space="preserve">  </w:t>
      </w:r>
    </w:p>
    <w:p w:rsidR="00927E76" w:rsidRDefault="00927E76" w:rsidP="00927E76">
      <w:r>
        <w:t xml:space="preserve"> NAME; __________________________________</w:t>
      </w:r>
    </w:p>
    <w:p w:rsidR="00927E76" w:rsidRPr="0070615D" w:rsidRDefault="00927E76" w:rsidP="00927E76">
      <w:pPr>
        <w:rPr>
          <w:b/>
          <w:u w:val="single"/>
        </w:rPr>
      </w:pPr>
      <w:r w:rsidRPr="0070615D">
        <w:rPr>
          <w:b/>
          <w:u w:val="single"/>
        </w:rPr>
        <w:t>Assessment Task 1; Experiment</w:t>
      </w:r>
      <w:r w:rsidRPr="00927E76">
        <w:rPr>
          <w:b/>
          <w:u w:val="single"/>
        </w:rPr>
        <w:t>; CO2, light and photosynthesis</w:t>
      </w:r>
    </w:p>
    <w:p w:rsidR="00927E76" w:rsidRPr="0070615D" w:rsidRDefault="00927E76" w:rsidP="00927E76">
      <w:pPr>
        <w:rPr>
          <w:b/>
        </w:rPr>
      </w:pPr>
      <w:r w:rsidRPr="0070615D">
        <w:rPr>
          <w:b/>
        </w:rPr>
        <w:t>Task Outline</w:t>
      </w:r>
    </w:p>
    <w:p w:rsidR="00927E76" w:rsidRDefault="00927E76" w:rsidP="00927E76">
      <w:pPr>
        <w:ind w:left="709" w:hanging="709"/>
      </w:pPr>
      <w:r>
        <w:t>1.</w:t>
      </w:r>
      <w:r>
        <w:tab/>
        <w:t>Complete Activity 4.9 Aspects 4 p 188; CO2, light and photosynthesis. This will take overnight to get results</w:t>
      </w:r>
    </w:p>
    <w:p w:rsidR="00927E76" w:rsidRDefault="00927E76" w:rsidP="00927E76">
      <w:r>
        <w:t>2.</w:t>
      </w:r>
      <w:r>
        <w:tab/>
        <w:t>Record your group data then answer the questions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2310"/>
        <w:gridCol w:w="687"/>
        <w:gridCol w:w="1701"/>
      </w:tblGrid>
      <w:tr w:rsidR="00927E76" w:rsidTr="00FE186E">
        <w:tc>
          <w:tcPr>
            <w:tcW w:w="2310" w:type="dxa"/>
          </w:tcPr>
          <w:p w:rsidR="00927E76" w:rsidRDefault="00927E76" w:rsidP="00FE186E">
            <w:r>
              <w:t>Attribute</w:t>
            </w:r>
          </w:p>
        </w:tc>
        <w:tc>
          <w:tcPr>
            <w:tcW w:w="687" w:type="dxa"/>
          </w:tcPr>
          <w:p w:rsidR="00927E76" w:rsidRDefault="00927E76" w:rsidP="00FE186E">
            <w:r>
              <w:t>Mark</w:t>
            </w:r>
          </w:p>
          <w:p w:rsidR="00927E76" w:rsidRDefault="00927E76" w:rsidP="00FE186E"/>
        </w:tc>
        <w:tc>
          <w:tcPr>
            <w:tcW w:w="1701" w:type="dxa"/>
          </w:tcPr>
          <w:p w:rsidR="00927E76" w:rsidRDefault="00927E76" w:rsidP="00FE186E">
            <w:r>
              <w:t>Mark Given</w:t>
            </w:r>
          </w:p>
        </w:tc>
      </w:tr>
      <w:tr w:rsidR="00927E76" w:rsidTr="00FE186E">
        <w:tc>
          <w:tcPr>
            <w:tcW w:w="2310" w:type="dxa"/>
          </w:tcPr>
          <w:p w:rsidR="00927E76" w:rsidRDefault="00927E76" w:rsidP="00FE186E">
            <w:r>
              <w:t>Follows instructions for experiment correctly</w:t>
            </w:r>
          </w:p>
        </w:tc>
        <w:tc>
          <w:tcPr>
            <w:tcW w:w="687" w:type="dxa"/>
          </w:tcPr>
          <w:p w:rsidR="00927E76" w:rsidRDefault="00927E76" w:rsidP="00FE186E">
            <w:r>
              <w:t>3</w:t>
            </w:r>
          </w:p>
        </w:tc>
        <w:tc>
          <w:tcPr>
            <w:tcW w:w="1701" w:type="dxa"/>
          </w:tcPr>
          <w:p w:rsidR="00927E76" w:rsidRDefault="00927E76" w:rsidP="00FE186E"/>
        </w:tc>
      </w:tr>
      <w:tr w:rsidR="00927E76" w:rsidTr="00FE186E">
        <w:tc>
          <w:tcPr>
            <w:tcW w:w="2310" w:type="dxa"/>
          </w:tcPr>
          <w:p w:rsidR="00927E76" w:rsidRDefault="00927E76" w:rsidP="00FE186E">
            <w:r>
              <w:t>Records data in table</w:t>
            </w:r>
          </w:p>
        </w:tc>
        <w:tc>
          <w:tcPr>
            <w:tcW w:w="687" w:type="dxa"/>
          </w:tcPr>
          <w:p w:rsidR="00927E76" w:rsidRDefault="00927E76" w:rsidP="00FE186E">
            <w:r>
              <w:t>5</w:t>
            </w:r>
          </w:p>
        </w:tc>
        <w:tc>
          <w:tcPr>
            <w:tcW w:w="1701" w:type="dxa"/>
          </w:tcPr>
          <w:p w:rsidR="00927E76" w:rsidRDefault="00927E76" w:rsidP="00FE186E"/>
        </w:tc>
      </w:tr>
      <w:tr w:rsidR="00927E76" w:rsidTr="00FE186E">
        <w:tc>
          <w:tcPr>
            <w:tcW w:w="2310" w:type="dxa"/>
          </w:tcPr>
          <w:p w:rsidR="00927E76" w:rsidRDefault="00927E76" w:rsidP="00FE186E">
            <w:r>
              <w:t>Question 1</w:t>
            </w:r>
          </w:p>
        </w:tc>
        <w:tc>
          <w:tcPr>
            <w:tcW w:w="687" w:type="dxa"/>
          </w:tcPr>
          <w:p w:rsidR="00927E76" w:rsidRDefault="00927E76" w:rsidP="00FE186E">
            <w:r>
              <w:t>2</w:t>
            </w:r>
          </w:p>
        </w:tc>
        <w:tc>
          <w:tcPr>
            <w:tcW w:w="1701" w:type="dxa"/>
          </w:tcPr>
          <w:p w:rsidR="00927E76" w:rsidRDefault="00927E76" w:rsidP="00FE186E"/>
        </w:tc>
      </w:tr>
      <w:tr w:rsidR="00927E76" w:rsidTr="00FE186E">
        <w:tc>
          <w:tcPr>
            <w:tcW w:w="2310" w:type="dxa"/>
          </w:tcPr>
          <w:p w:rsidR="00927E76" w:rsidRDefault="00927E76" w:rsidP="00FE186E">
            <w:r>
              <w:t>Question 2</w:t>
            </w:r>
          </w:p>
        </w:tc>
        <w:tc>
          <w:tcPr>
            <w:tcW w:w="687" w:type="dxa"/>
          </w:tcPr>
          <w:p w:rsidR="00927E76" w:rsidRDefault="00927E76" w:rsidP="00FE186E">
            <w:r>
              <w:t>2</w:t>
            </w:r>
          </w:p>
        </w:tc>
        <w:tc>
          <w:tcPr>
            <w:tcW w:w="1701" w:type="dxa"/>
          </w:tcPr>
          <w:p w:rsidR="00927E76" w:rsidRDefault="00927E76" w:rsidP="00FE186E"/>
        </w:tc>
      </w:tr>
      <w:tr w:rsidR="00927E76" w:rsidTr="00FE186E">
        <w:tc>
          <w:tcPr>
            <w:tcW w:w="2310" w:type="dxa"/>
          </w:tcPr>
          <w:p w:rsidR="00927E76" w:rsidRDefault="00927E76" w:rsidP="00FE186E">
            <w:r>
              <w:t>Question 3</w:t>
            </w:r>
          </w:p>
        </w:tc>
        <w:tc>
          <w:tcPr>
            <w:tcW w:w="687" w:type="dxa"/>
          </w:tcPr>
          <w:p w:rsidR="00927E76" w:rsidRDefault="00927E76" w:rsidP="00FE186E">
            <w:r>
              <w:t>2</w:t>
            </w:r>
          </w:p>
        </w:tc>
        <w:tc>
          <w:tcPr>
            <w:tcW w:w="1701" w:type="dxa"/>
          </w:tcPr>
          <w:p w:rsidR="00927E76" w:rsidRDefault="00927E76" w:rsidP="00FE186E"/>
        </w:tc>
      </w:tr>
      <w:tr w:rsidR="00927E76" w:rsidTr="00FE186E">
        <w:tc>
          <w:tcPr>
            <w:tcW w:w="2310" w:type="dxa"/>
          </w:tcPr>
          <w:p w:rsidR="00927E76" w:rsidRDefault="00927E76" w:rsidP="00FE186E">
            <w:r>
              <w:t>Question 4</w:t>
            </w:r>
          </w:p>
        </w:tc>
        <w:tc>
          <w:tcPr>
            <w:tcW w:w="687" w:type="dxa"/>
          </w:tcPr>
          <w:p w:rsidR="00927E76" w:rsidRDefault="00927E76" w:rsidP="00FE186E">
            <w:r>
              <w:t>2</w:t>
            </w:r>
          </w:p>
        </w:tc>
        <w:tc>
          <w:tcPr>
            <w:tcW w:w="1701" w:type="dxa"/>
          </w:tcPr>
          <w:p w:rsidR="00927E76" w:rsidRDefault="00927E76" w:rsidP="00FE186E"/>
        </w:tc>
      </w:tr>
      <w:tr w:rsidR="00927E76" w:rsidTr="00FE186E">
        <w:tc>
          <w:tcPr>
            <w:tcW w:w="2310" w:type="dxa"/>
          </w:tcPr>
          <w:p w:rsidR="00927E76" w:rsidRDefault="00927E76" w:rsidP="00FE186E">
            <w:r>
              <w:t>Question 5</w:t>
            </w:r>
          </w:p>
        </w:tc>
        <w:tc>
          <w:tcPr>
            <w:tcW w:w="687" w:type="dxa"/>
          </w:tcPr>
          <w:p w:rsidR="00927E76" w:rsidRDefault="00927E76" w:rsidP="00FE186E">
            <w:r>
              <w:t>2</w:t>
            </w:r>
          </w:p>
        </w:tc>
        <w:tc>
          <w:tcPr>
            <w:tcW w:w="1701" w:type="dxa"/>
          </w:tcPr>
          <w:p w:rsidR="00927E76" w:rsidRDefault="00927E76" w:rsidP="00FE186E"/>
        </w:tc>
      </w:tr>
      <w:tr w:rsidR="00927E76" w:rsidTr="00FE186E">
        <w:tc>
          <w:tcPr>
            <w:tcW w:w="2310" w:type="dxa"/>
          </w:tcPr>
          <w:p w:rsidR="00927E76" w:rsidRDefault="00927E76" w:rsidP="00FE186E">
            <w:r>
              <w:t>Presentation</w:t>
            </w:r>
          </w:p>
        </w:tc>
        <w:tc>
          <w:tcPr>
            <w:tcW w:w="687" w:type="dxa"/>
          </w:tcPr>
          <w:p w:rsidR="00927E76" w:rsidRDefault="00927E76" w:rsidP="00FE186E">
            <w:r>
              <w:t>1</w:t>
            </w:r>
          </w:p>
        </w:tc>
        <w:tc>
          <w:tcPr>
            <w:tcW w:w="1701" w:type="dxa"/>
          </w:tcPr>
          <w:p w:rsidR="00927E76" w:rsidRDefault="00927E76" w:rsidP="00FE186E"/>
        </w:tc>
      </w:tr>
      <w:tr w:rsidR="00927E76" w:rsidTr="00FE186E">
        <w:tc>
          <w:tcPr>
            <w:tcW w:w="2310" w:type="dxa"/>
          </w:tcPr>
          <w:p w:rsidR="00927E76" w:rsidRDefault="00927E76" w:rsidP="00FE186E">
            <w:r>
              <w:t>TOTAL</w:t>
            </w:r>
          </w:p>
        </w:tc>
        <w:tc>
          <w:tcPr>
            <w:tcW w:w="687" w:type="dxa"/>
          </w:tcPr>
          <w:p w:rsidR="00927E76" w:rsidRDefault="00927E76" w:rsidP="00FE186E">
            <w:r>
              <w:t>19</w:t>
            </w:r>
          </w:p>
        </w:tc>
        <w:tc>
          <w:tcPr>
            <w:tcW w:w="1701" w:type="dxa"/>
          </w:tcPr>
          <w:p w:rsidR="00927E76" w:rsidRDefault="00927E76" w:rsidP="00FE186E"/>
        </w:tc>
      </w:tr>
      <w:tr w:rsidR="00927E76" w:rsidTr="00FE186E">
        <w:tc>
          <w:tcPr>
            <w:tcW w:w="2310" w:type="dxa"/>
          </w:tcPr>
          <w:p w:rsidR="00927E76" w:rsidRDefault="00927E76" w:rsidP="00FE186E"/>
        </w:tc>
        <w:tc>
          <w:tcPr>
            <w:tcW w:w="687" w:type="dxa"/>
          </w:tcPr>
          <w:p w:rsidR="00927E76" w:rsidRDefault="00927E76" w:rsidP="00FE186E"/>
        </w:tc>
        <w:tc>
          <w:tcPr>
            <w:tcW w:w="1701" w:type="dxa"/>
          </w:tcPr>
          <w:p w:rsidR="00927E76" w:rsidRDefault="00927E76" w:rsidP="00FE186E"/>
        </w:tc>
      </w:tr>
      <w:tr w:rsidR="00927E76" w:rsidTr="00FE186E">
        <w:tc>
          <w:tcPr>
            <w:tcW w:w="2310" w:type="dxa"/>
          </w:tcPr>
          <w:p w:rsidR="00927E76" w:rsidRDefault="00927E76" w:rsidP="00FE186E"/>
        </w:tc>
        <w:tc>
          <w:tcPr>
            <w:tcW w:w="687" w:type="dxa"/>
          </w:tcPr>
          <w:p w:rsidR="00927E76" w:rsidRDefault="00927E76" w:rsidP="00FE186E"/>
        </w:tc>
        <w:tc>
          <w:tcPr>
            <w:tcW w:w="1701" w:type="dxa"/>
          </w:tcPr>
          <w:p w:rsidR="00927E76" w:rsidRDefault="00927E76" w:rsidP="00FE186E"/>
        </w:tc>
      </w:tr>
    </w:tbl>
    <w:p w:rsidR="00927E76" w:rsidRDefault="00927E76" w:rsidP="00927E76"/>
    <w:p w:rsidR="00927E76" w:rsidRPr="0070615D" w:rsidRDefault="00927E76" w:rsidP="00927E76">
      <w:pPr>
        <w:rPr>
          <w:b/>
          <w:u w:val="single"/>
        </w:rPr>
      </w:pPr>
      <w:r w:rsidRPr="0070615D">
        <w:rPr>
          <w:b/>
          <w:u w:val="single"/>
        </w:rPr>
        <w:t xml:space="preserve">Integrated </w:t>
      </w:r>
      <w:proofErr w:type="gramStart"/>
      <w:r w:rsidRPr="0070615D">
        <w:rPr>
          <w:b/>
          <w:u w:val="single"/>
        </w:rPr>
        <w:t>Science  2017</w:t>
      </w:r>
      <w:proofErr w:type="gramEnd"/>
      <w:r w:rsidRPr="0070615D">
        <w:rPr>
          <w:b/>
          <w:u w:val="single"/>
        </w:rPr>
        <w:t xml:space="preserve">  </w:t>
      </w:r>
    </w:p>
    <w:p w:rsidR="00927E76" w:rsidRDefault="00927E76" w:rsidP="00927E76">
      <w:r>
        <w:t xml:space="preserve"> NAME; __________________________________</w:t>
      </w:r>
    </w:p>
    <w:p w:rsidR="00927E76" w:rsidRDefault="00927E76" w:rsidP="00927E76">
      <w:pPr>
        <w:rPr>
          <w:b/>
        </w:rPr>
      </w:pPr>
      <w:r w:rsidRPr="0070615D">
        <w:rPr>
          <w:b/>
          <w:u w:val="single"/>
        </w:rPr>
        <w:t>Assessment Task 1; Experiment</w:t>
      </w:r>
      <w:proofErr w:type="gramStart"/>
      <w:r w:rsidRPr="0070615D">
        <w:rPr>
          <w:b/>
          <w:u w:val="single"/>
        </w:rPr>
        <w:t xml:space="preserve">; </w:t>
      </w:r>
      <w:r w:rsidRPr="00927E76">
        <w:rPr>
          <w:b/>
          <w:u w:val="single"/>
        </w:rPr>
        <w:t>;</w:t>
      </w:r>
      <w:proofErr w:type="gramEnd"/>
      <w:r w:rsidRPr="00927E76">
        <w:rPr>
          <w:b/>
          <w:u w:val="single"/>
        </w:rPr>
        <w:t xml:space="preserve"> CO2, light and photosynthesis</w:t>
      </w:r>
      <w:r w:rsidRPr="0070615D">
        <w:rPr>
          <w:b/>
        </w:rPr>
        <w:t xml:space="preserve"> </w:t>
      </w:r>
    </w:p>
    <w:p w:rsidR="00927E76" w:rsidRPr="0070615D" w:rsidRDefault="00927E76" w:rsidP="00927E76">
      <w:pPr>
        <w:rPr>
          <w:b/>
        </w:rPr>
      </w:pPr>
      <w:r w:rsidRPr="0070615D">
        <w:rPr>
          <w:b/>
        </w:rPr>
        <w:t>Task Outline</w:t>
      </w:r>
    </w:p>
    <w:p w:rsidR="00927E76" w:rsidRDefault="00927E76" w:rsidP="00927E76">
      <w:pPr>
        <w:ind w:left="709" w:hanging="709"/>
      </w:pPr>
      <w:r>
        <w:t>1.</w:t>
      </w:r>
      <w:r>
        <w:tab/>
        <w:t>Complete Activity 4.9 Aspects 4 p 188; CO2, light and photosynthesis. This will take overnight to get results</w:t>
      </w:r>
    </w:p>
    <w:p w:rsidR="00927E76" w:rsidRDefault="00927E76" w:rsidP="00927E76">
      <w:r>
        <w:t>2.</w:t>
      </w:r>
      <w:r>
        <w:tab/>
        <w:t>Record your group data then answer the questions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2310"/>
        <w:gridCol w:w="687"/>
        <w:gridCol w:w="1701"/>
      </w:tblGrid>
      <w:tr w:rsidR="00927E76" w:rsidTr="00FE186E">
        <w:tc>
          <w:tcPr>
            <w:tcW w:w="2310" w:type="dxa"/>
          </w:tcPr>
          <w:p w:rsidR="00927E76" w:rsidRDefault="00927E76" w:rsidP="00FE186E">
            <w:r>
              <w:t>Attribute</w:t>
            </w:r>
          </w:p>
        </w:tc>
        <w:tc>
          <w:tcPr>
            <w:tcW w:w="687" w:type="dxa"/>
          </w:tcPr>
          <w:p w:rsidR="00927E76" w:rsidRDefault="00927E76" w:rsidP="00FE186E">
            <w:r>
              <w:t>Mark</w:t>
            </w:r>
          </w:p>
          <w:p w:rsidR="00927E76" w:rsidRDefault="00927E76" w:rsidP="00FE186E"/>
        </w:tc>
        <w:tc>
          <w:tcPr>
            <w:tcW w:w="1701" w:type="dxa"/>
          </w:tcPr>
          <w:p w:rsidR="00927E76" w:rsidRDefault="00927E76" w:rsidP="00FE186E">
            <w:r>
              <w:t>Mark Given</w:t>
            </w:r>
          </w:p>
        </w:tc>
      </w:tr>
      <w:tr w:rsidR="00927E76" w:rsidTr="00FE186E">
        <w:tc>
          <w:tcPr>
            <w:tcW w:w="2310" w:type="dxa"/>
          </w:tcPr>
          <w:p w:rsidR="00927E76" w:rsidRDefault="00927E76" w:rsidP="00FE186E">
            <w:r>
              <w:t>Follows instructions for experiment correctly</w:t>
            </w:r>
          </w:p>
        </w:tc>
        <w:tc>
          <w:tcPr>
            <w:tcW w:w="687" w:type="dxa"/>
          </w:tcPr>
          <w:p w:rsidR="00927E76" w:rsidRDefault="00927E76" w:rsidP="00FE186E">
            <w:r>
              <w:t>3</w:t>
            </w:r>
          </w:p>
        </w:tc>
        <w:tc>
          <w:tcPr>
            <w:tcW w:w="1701" w:type="dxa"/>
          </w:tcPr>
          <w:p w:rsidR="00927E76" w:rsidRDefault="00927E76" w:rsidP="00FE186E"/>
        </w:tc>
      </w:tr>
      <w:tr w:rsidR="00927E76" w:rsidTr="00FE186E">
        <w:tc>
          <w:tcPr>
            <w:tcW w:w="2310" w:type="dxa"/>
          </w:tcPr>
          <w:p w:rsidR="00927E76" w:rsidRDefault="00927E76" w:rsidP="00FE186E">
            <w:r>
              <w:t>Records data in table</w:t>
            </w:r>
          </w:p>
        </w:tc>
        <w:tc>
          <w:tcPr>
            <w:tcW w:w="687" w:type="dxa"/>
          </w:tcPr>
          <w:p w:rsidR="00927E76" w:rsidRDefault="00927E76" w:rsidP="00FE186E">
            <w:r>
              <w:t>5</w:t>
            </w:r>
          </w:p>
        </w:tc>
        <w:tc>
          <w:tcPr>
            <w:tcW w:w="1701" w:type="dxa"/>
          </w:tcPr>
          <w:p w:rsidR="00927E76" w:rsidRDefault="00927E76" w:rsidP="00FE186E"/>
        </w:tc>
      </w:tr>
      <w:tr w:rsidR="00927E76" w:rsidTr="00FE186E">
        <w:tc>
          <w:tcPr>
            <w:tcW w:w="2310" w:type="dxa"/>
          </w:tcPr>
          <w:p w:rsidR="00927E76" w:rsidRDefault="00927E76" w:rsidP="00FE186E">
            <w:r>
              <w:t>Question 1</w:t>
            </w:r>
          </w:p>
        </w:tc>
        <w:tc>
          <w:tcPr>
            <w:tcW w:w="687" w:type="dxa"/>
          </w:tcPr>
          <w:p w:rsidR="00927E76" w:rsidRDefault="00927E76" w:rsidP="00FE186E">
            <w:r>
              <w:t>2</w:t>
            </w:r>
          </w:p>
        </w:tc>
        <w:tc>
          <w:tcPr>
            <w:tcW w:w="1701" w:type="dxa"/>
          </w:tcPr>
          <w:p w:rsidR="00927E76" w:rsidRDefault="00927E76" w:rsidP="00FE186E"/>
        </w:tc>
      </w:tr>
      <w:tr w:rsidR="00927E76" w:rsidTr="00FE186E">
        <w:tc>
          <w:tcPr>
            <w:tcW w:w="2310" w:type="dxa"/>
          </w:tcPr>
          <w:p w:rsidR="00927E76" w:rsidRDefault="00927E76" w:rsidP="00FE186E">
            <w:r>
              <w:t>Question 2</w:t>
            </w:r>
          </w:p>
        </w:tc>
        <w:tc>
          <w:tcPr>
            <w:tcW w:w="687" w:type="dxa"/>
          </w:tcPr>
          <w:p w:rsidR="00927E76" w:rsidRDefault="00927E76" w:rsidP="00FE186E">
            <w:r>
              <w:t>2</w:t>
            </w:r>
          </w:p>
        </w:tc>
        <w:tc>
          <w:tcPr>
            <w:tcW w:w="1701" w:type="dxa"/>
          </w:tcPr>
          <w:p w:rsidR="00927E76" w:rsidRDefault="00927E76" w:rsidP="00FE186E"/>
        </w:tc>
      </w:tr>
      <w:tr w:rsidR="00927E76" w:rsidTr="00FE186E">
        <w:tc>
          <w:tcPr>
            <w:tcW w:w="2310" w:type="dxa"/>
          </w:tcPr>
          <w:p w:rsidR="00927E76" w:rsidRDefault="00927E76" w:rsidP="00FE186E">
            <w:r>
              <w:t>Question 3</w:t>
            </w:r>
          </w:p>
        </w:tc>
        <w:tc>
          <w:tcPr>
            <w:tcW w:w="687" w:type="dxa"/>
          </w:tcPr>
          <w:p w:rsidR="00927E76" w:rsidRDefault="00927E76" w:rsidP="00FE186E">
            <w:r>
              <w:t>2</w:t>
            </w:r>
          </w:p>
        </w:tc>
        <w:tc>
          <w:tcPr>
            <w:tcW w:w="1701" w:type="dxa"/>
          </w:tcPr>
          <w:p w:rsidR="00927E76" w:rsidRDefault="00927E76" w:rsidP="00FE186E"/>
        </w:tc>
      </w:tr>
      <w:tr w:rsidR="00927E76" w:rsidTr="00FE186E">
        <w:tc>
          <w:tcPr>
            <w:tcW w:w="2310" w:type="dxa"/>
          </w:tcPr>
          <w:p w:rsidR="00927E76" w:rsidRDefault="00927E76" w:rsidP="00FE186E">
            <w:r>
              <w:t>Question 4</w:t>
            </w:r>
          </w:p>
        </w:tc>
        <w:tc>
          <w:tcPr>
            <w:tcW w:w="687" w:type="dxa"/>
          </w:tcPr>
          <w:p w:rsidR="00927E76" w:rsidRDefault="00927E76" w:rsidP="00FE186E">
            <w:r>
              <w:t>2</w:t>
            </w:r>
          </w:p>
        </w:tc>
        <w:tc>
          <w:tcPr>
            <w:tcW w:w="1701" w:type="dxa"/>
          </w:tcPr>
          <w:p w:rsidR="00927E76" w:rsidRDefault="00927E76" w:rsidP="00FE186E"/>
        </w:tc>
      </w:tr>
      <w:tr w:rsidR="00927E76" w:rsidTr="00FE186E">
        <w:tc>
          <w:tcPr>
            <w:tcW w:w="2310" w:type="dxa"/>
          </w:tcPr>
          <w:p w:rsidR="00927E76" w:rsidRDefault="00927E76" w:rsidP="00FE186E">
            <w:r>
              <w:t>Question 5</w:t>
            </w:r>
          </w:p>
        </w:tc>
        <w:tc>
          <w:tcPr>
            <w:tcW w:w="687" w:type="dxa"/>
          </w:tcPr>
          <w:p w:rsidR="00927E76" w:rsidRDefault="00927E76" w:rsidP="00FE186E">
            <w:r>
              <w:t>2</w:t>
            </w:r>
          </w:p>
        </w:tc>
        <w:tc>
          <w:tcPr>
            <w:tcW w:w="1701" w:type="dxa"/>
          </w:tcPr>
          <w:p w:rsidR="00927E76" w:rsidRDefault="00927E76" w:rsidP="00FE186E"/>
        </w:tc>
      </w:tr>
      <w:tr w:rsidR="00927E76" w:rsidTr="00FE186E">
        <w:tc>
          <w:tcPr>
            <w:tcW w:w="2310" w:type="dxa"/>
          </w:tcPr>
          <w:p w:rsidR="00927E76" w:rsidRDefault="00927E76" w:rsidP="00FE186E">
            <w:r>
              <w:t>Presentation</w:t>
            </w:r>
          </w:p>
        </w:tc>
        <w:tc>
          <w:tcPr>
            <w:tcW w:w="687" w:type="dxa"/>
          </w:tcPr>
          <w:p w:rsidR="00927E76" w:rsidRDefault="00927E76" w:rsidP="00FE186E">
            <w:r>
              <w:t>1</w:t>
            </w:r>
          </w:p>
        </w:tc>
        <w:tc>
          <w:tcPr>
            <w:tcW w:w="1701" w:type="dxa"/>
          </w:tcPr>
          <w:p w:rsidR="00927E76" w:rsidRDefault="00927E76" w:rsidP="00FE186E"/>
        </w:tc>
      </w:tr>
      <w:tr w:rsidR="00927E76" w:rsidTr="00FE186E">
        <w:tc>
          <w:tcPr>
            <w:tcW w:w="2310" w:type="dxa"/>
          </w:tcPr>
          <w:p w:rsidR="00927E76" w:rsidRDefault="00927E76" w:rsidP="00FE186E">
            <w:r>
              <w:t>TOTAL</w:t>
            </w:r>
          </w:p>
        </w:tc>
        <w:tc>
          <w:tcPr>
            <w:tcW w:w="687" w:type="dxa"/>
          </w:tcPr>
          <w:p w:rsidR="00927E76" w:rsidRDefault="00927E76" w:rsidP="00FE186E">
            <w:r>
              <w:t>19</w:t>
            </w:r>
          </w:p>
        </w:tc>
        <w:tc>
          <w:tcPr>
            <w:tcW w:w="1701" w:type="dxa"/>
          </w:tcPr>
          <w:p w:rsidR="00927E76" w:rsidRDefault="00927E76" w:rsidP="00FE186E"/>
        </w:tc>
      </w:tr>
      <w:tr w:rsidR="00927E76" w:rsidTr="00FE186E">
        <w:tc>
          <w:tcPr>
            <w:tcW w:w="2310" w:type="dxa"/>
          </w:tcPr>
          <w:p w:rsidR="00927E76" w:rsidRDefault="00927E76" w:rsidP="00FE186E">
            <w:bookmarkStart w:id="0" w:name="_GoBack"/>
            <w:bookmarkEnd w:id="0"/>
          </w:p>
        </w:tc>
        <w:tc>
          <w:tcPr>
            <w:tcW w:w="687" w:type="dxa"/>
          </w:tcPr>
          <w:p w:rsidR="00927E76" w:rsidRDefault="00927E76" w:rsidP="00FE186E"/>
        </w:tc>
        <w:tc>
          <w:tcPr>
            <w:tcW w:w="1701" w:type="dxa"/>
          </w:tcPr>
          <w:p w:rsidR="00927E76" w:rsidRDefault="00927E76" w:rsidP="00FE186E"/>
        </w:tc>
      </w:tr>
    </w:tbl>
    <w:p w:rsidR="00927E76" w:rsidRDefault="00927E76" w:rsidP="00FE186E"/>
    <w:sectPr w:rsidR="00927E76" w:rsidSect="00927E76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E76"/>
    <w:rsid w:val="007B5E22"/>
    <w:rsid w:val="007F0973"/>
    <w:rsid w:val="00927E76"/>
    <w:rsid w:val="00B61C4C"/>
    <w:rsid w:val="00FE1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E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7E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E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7E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80D1BAA6.dotm</Template>
  <TotalTime>4</TotalTime>
  <Pages>2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FINDLAY Jennifer</dc:creator>
  <cp:lastModifiedBy>FINDLAY Jennifer</cp:lastModifiedBy>
  <cp:revision>2</cp:revision>
  <cp:lastPrinted>2017-05-12T06:12:00Z</cp:lastPrinted>
  <dcterms:created xsi:type="dcterms:W3CDTF">2017-05-12T06:07:00Z</dcterms:created>
  <dcterms:modified xsi:type="dcterms:W3CDTF">2017-05-12T06:18:00Z</dcterms:modified>
</cp:coreProperties>
</file>