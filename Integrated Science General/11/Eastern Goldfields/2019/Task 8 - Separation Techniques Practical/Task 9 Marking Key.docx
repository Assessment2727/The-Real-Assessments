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0A1FA" w14:textId="51D4CFCE" w:rsidR="00913E6C" w:rsidRPr="00211269" w:rsidRDefault="00913E6C" w:rsidP="00211269">
      <w:pPr>
        <w:jc w:val="center"/>
        <w:rPr>
          <w:b/>
          <w:sz w:val="28"/>
        </w:rPr>
      </w:pPr>
      <w:r w:rsidRPr="00913E6C">
        <w:rPr>
          <w:b/>
          <w:sz w:val="28"/>
        </w:rPr>
        <w:t>Task 9 – Separation Practical Marking Key</w:t>
      </w:r>
    </w:p>
    <w:tbl>
      <w:tblPr>
        <w:tblStyle w:val="TableGrid"/>
        <w:tblpPr w:leftFromText="180" w:rightFromText="180" w:vertAnchor="text" w:horzAnchor="margin" w:tblpY="117"/>
        <w:tblW w:w="10791" w:type="dxa"/>
        <w:tblLook w:val="04A0" w:firstRow="1" w:lastRow="0" w:firstColumn="1" w:lastColumn="0" w:noHBand="0" w:noVBand="1"/>
      </w:tblPr>
      <w:tblGrid>
        <w:gridCol w:w="8817"/>
        <w:gridCol w:w="1974"/>
      </w:tblGrid>
      <w:tr w:rsidR="00211269" w:rsidRPr="00447281" w14:paraId="2D9E3C3C" w14:textId="77777777" w:rsidTr="00644E58">
        <w:trPr>
          <w:trHeight w:val="109"/>
        </w:trPr>
        <w:tc>
          <w:tcPr>
            <w:tcW w:w="8817" w:type="dxa"/>
            <w:shd w:val="clear" w:color="auto" w:fill="F2F2F2" w:themeFill="background1" w:themeFillShade="F2"/>
            <w:vAlign w:val="center"/>
          </w:tcPr>
          <w:p w14:paraId="15F0A9D9" w14:textId="77777777" w:rsidR="00211269" w:rsidRPr="00447281" w:rsidRDefault="00211269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974" w:type="dxa"/>
            <w:shd w:val="clear" w:color="auto" w:fill="F2F2F2" w:themeFill="background1" w:themeFillShade="F2"/>
            <w:vAlign w:val="center"/>
          </w:tcPr>
          <w:p w14:paraId="4CB09703" w14:textId="77777777" w:rsidR="00211269" w:rsidRPr="00447281" w:rsidRDefault="00211269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211269" w:rsidRPr="00447281" w14:paraId="5868DA32" w14:textId="77777777" w:rsidTr="00211269">
        <w:trPr>
          <w:trHeight w:val="263"/>
        </w:trPr>
        <w:tc>
          <w:tcPr>
            <w:tcW w:w="8817" w:type="dxa"/>
            <w:vAlign w:val="center"/>
          </w:tcPr>
          <w:p w14:paraId="2ED68BEB" w14:textId="18652318" w:rsidR="00211269" w:rsidRDefault="00211269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 mark per property identified. Max 2 marks per substance</w:t>
            </w:r>
          </w:p>
          <w:p w14:paraId="2D570ECC" w14:textId="440FCE76" w:rsidR="00211269" w:rsidRDefault="00211269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Iron Filings</w:t>
            </w:r>
          </w:p>
          <w:p w14:paraId="2D705A49" w14:textId="436AAE40" w:rsidR="00211269" w:rsidRDefault="00211269" w:rsidP="002112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Lustrous, hard, does not dissolve in water, more dense than water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etc</w:t>
            </w:r>
            <w:proofErr w:type="spellEnd"/>
          </w:p>
          <w:p w14:paraId="59B3123B" w14:textId="77777777" w:rsidR="00720C2E" w:rsidRPr="00211269" w:rsidRDefault="00720C2E" w:rsidP="00720C2E">
            <w:pPr>
              <w:pStyle w:val="ListParagraph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4A447F0E" w14:textId="77777777" w:rsidR="00211269" w:rsidRDefault="00211269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Coconut Oil</w:t>
            </w:r>
          </w:p>
          <w:p w14:paraId="4BF5012C" w14:textId="5AA69338" w:rsidR="00211269" w:rsidRPr="00720C2E" w:rsidRDefault="00211269" w:rsidP="002112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860B1A">
              <w:rPr>
                <w:rFonts w:ascii="Calibri" w:hAnsi="Calibri" w:cs="Calibri"/>
                <w:sz w:val="25"/>
                <w:szCs w:val="25"/>
              </w:rPr>
              <w:t>Liquid, floats on top of water – less dense than water, Does not mix with water</w:t>
            </w:r>
            <w:r>
              <w:rPr>
                <w:rFonts w:ascii="Calibri" w:hAnsi="Calibri" w:cs="Calibri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5"/>
                <w:szCs w:val="25"/>
              </w:rPr>
              <w:t>etc</w:t>
            </w:r>
            <w:proofErr w:type="spellEnd"/>
          </w:p>
          <w:p w14:paraId="7D4BA2D7" w14:textId="77777777" w:rsidR="00720C2E" w:rsidRPr="00211269" w:rsidRDefault="00720C2E" w:rsidP="00720C2E">
            <w:pPr>
              <w:pStyle w:val="ListParagraph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113AD0B3" w14:textId="77777777" w:rsidR="00211269" w:rsidRDefault="00211269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Flaked Coconut</w:t>
            </w:r>
          </w:p>
          <w:p w14:paraId="3C56320A" w14:textId="611E1633" w:rsidR="00211269" w:rsidRPr="00211269" w:rsidRDefault="00211269" w:rsidP="002112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860B1A">
              <w:rPr>
                <w:rFonts w:ascii="Calibri" w:hAnsi="Calibri" w:cs="Calibri"/>
                <w:sz w:val="25"/>
                <w:szCs w:val="25"/>
              </w:rPr>
              <w:t>Solid, floats on water, less dense than water</w:t>
            </w:r>
            <w:r>
              <w:rPr>
                <w:rFonts w:ascii="Calibri" w:hAnsi="Calibri" w:cs="Calibri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5"/>
                <w:szCs w:val="25"/>
              </w:rPr>
              <w:t>etc</w:t>
            </w:r>
            <w:proofErr w:type="spellEnd"/>
          </w:p>
          <w:p w14:paraId="7B000ECE" w14:textId="77777777" w:rsidR="00211269" w:rsidRDefault="00211269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6C0C5B5E" w14:textId="77777777" w:rsidR="00211269" w:rsidRDefault="00211269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Magnesium Chloride </w:t>
            </w:r>
          </w:p>
          <w:p w14:paraId="2A79A416" w14:textId="5A469E75" w:rsidR="00211269" w:rsidRPr="00211269" w:rsidRDefault="00211269" w:rsidP="002112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860B1A">
              <w:rPr>
                <w:rFonts w:ascii="Calibri" w:hAnsi="Calibri" w:cs="Calibri"/>
                <w:sz w:val="25"/>
                <w:szCs w:val="25"/>
              </w:rPr>
              <w:t>Solid white crystal, dissolves in water</w:t>
            </w:r>
            <w:r>
              <w:rPr>
                <w:rFonts w:ascii="Calibri" w:hAnsi="Calibri" w:cs="Calibri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5"/>
                <w:szCs w:val="25"/>
              </w:rPr>
              <w:t>etc</w:t>
            </w:r>
            <w:proofErr w:type="spellEnd"/>
          </w:p>
        </w:tc>
        <w:tc>
          <w:tcPr>
            <w:tcW w:w="1974" w:type="dxa"/>
            <w:vAlign w:val="center"/>
          </w:tcPr>
          <w:p w14:paraId="1798B51D" w14:textId="62F658F2" w:rsidR="00211269" w:rsidRPr="00447281" w:rsidRDefault="00211269" w:rsidP="00211269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-8</w:t>
            </w:r>
          </w:p>
        </w:tc>
      </w:tr>
      <w:tr w:rsidR="00211269" w:rsidRPr="00447281" w14:paraId="797498DF" w14:textId="77777777" w:rsidTr="00644E58">
        <w:trPr>
          <w:trHeight w:val="117"/>
        </w:trPr>
        <w:tc>
          <w:tcPr>
            <w:tcW w:w="8817" w:type="dxa"/>
            <w:vAlign w:val="center"/>
          </w:tcPr>
          <w:p w14:paraId="70D3F416" w14:textId="77777777" w:rsidR="00211269" w:rsidRPr="00447281" w:rsidRDefault="00211269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974" w:type="dxa"/>
          </w:tcPr>
          <w:p w14:paraId="0E47F452" w14:textId="3EE7F031" w:rsidR="00211269" w:rsidRPr="00447281" w:rsidRDefault="00211269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8</w:t>
            </w:r>
          </w:p>
        </w:tc>
      </w:tr>
    </w:tbl>
    <w:p w14:paraId="65170621" w14:textId="77777777" w:rsidR="00E86FB3" w:rsidRDefault="00E86FB3" w:rsidP="00447281">
      <w:pPr>
        <w:spacing w:after="0"/>
      </w:pPr>
    </w:p>
    <w:p w14:paraId="7B8197CE" w14:textId="45CF52A6" w:rsidR="00447281" w:rsidRDefault="00447281" w:rsidP="00447281">
      <w:pPr>
        <w:spacing w:after="0"/>
        <w:rPr>
          <w:rFonts w:ascii="Calibri" w:hAnsi="Calibri" w:cs="Calibri"/>
          <w:b/>
          <w:i/>
          <w:sz w:val="24"/>
          <w:szCs w:val="24"/>
        </w:rPr>
      </w:pPr>
      <w:r w:rsidRPr="00860B1A">
        <w:rPr>
          <w:rFonts w:ascii="Calibri" w:hAnsi="Calibri" w:cs="Calibri"/>
          <w:b/>
          <w:i/>
          <w:sz w:val="24"/>
          <w:szCs w:val="24"/>
        </w:rPr>
        <w:t xml:space="preserve">Materials </w:t>
      </w:r>
      <w:r>
        <w:rPr>
          <w:rFonts w:ascii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117"/>
        <w:tblW w:w="10791" w:type="dxa"/>
        <w:tblLook w:val="04A0" w:firstRow="1" w:lastRow="0" w:firstColumn="1" w:lastColumn="0" w:noHBand="0" w:noVBand="1"/>
      </w:tblPr>
      <w:tblGrid>
        <w:gridCol w:w="8817"/>
        <w:gridCol w:w="1974"/>
      </w:tblGrid>
      <w:tr w:rsidR="00447281" w:rsidRPr="00447281" w14:paraId="529E2455" w14:textId="77777777" w:rsidTr="00211269">
        <w:trPr>
          <w:trHeight w:val="109"/>
        </w:trPr>
        <w:tc>
          <w:tcPr>
            <w:tcW w:w="8817" w:type="dxa"/>
            <w:shd w:val="clear" w:color="auto" w:fill="F2F2F2" w:themeFill="background1" w:themeFillShade="F2"/>
            <w:vAlign w:val="center"/>
          </w:tcPr>
          <w:p w14:paraId="342574EB" w14:textId="0C1EAF2F" w:rsidR="00447281" w:rsidRPr="00447281" w:rsidRDefault="00447281" w:rsidP="00211269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974" w:type="dxa"/>
            <w:shd w:val="clear" w:color="auto" w:fill="F2F2F2" w:themeFill="background1" w:themeFillShade="F2"/>
            <w:vAlign w:val="center"/>
          </w:tcPr>
          <w:p w14:paraId="4114B630" w14:textId="629BBFEC" w:rsidR="00447281" w:rsidRPr="00447281" w:rsidRDefault="00447281" w:rsidP="00211269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447281" w:rsidRPr="00447281" w14:paraId="035BD49C" w14:textId="77777777" w:rsidTr="00211269">
        <w:trPr>
          <w:trHeight w:val="263"/>
        </w:trPr>
        <w:tc>
          <w:tcPr>
            <w:tcW w:w="8817" w:type="dxa"/>
            <w:vAlign w:val="center"/>
          </w:tcPr>
          <w:p w14:paraId="17E4A301" w14:textId="1784BD32" w:rsidR="00447281" w:rsidRPr="00447281" w:rsidRDefault="00447281" w:rsidP="00211269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Includes all equipment needed</w:t>
            </w:r>
          </w:p>
        </w:tc>
        <w:tc>
          <w:tcPr>
            <w:tcW w:w="1974" w:type="dxa"/>
          </w:tcPr>
          <w:p w14:paraId="394E13D6" w14:textId="5A5AD6D1" w:rsidR="00447281" w:rsidRPr="00447281" w:rsidRDefault="00447281" w:rsidP="00211269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447281" w:rsidRPr="00447281" w14:paraId="095835FD" w14:textId="77777777" w:rsidTr="00211269">
        <w:trPr>
          <w:trHeight w:val="308"/>
        </w:trPr>
        <w:tc>
          <w:tcPr>
            <w:tcW w:w="8817" w:type="dxa"/>
            <w:vAlign w:val="center"/>
          </w:tcPr>
          <w:p w14:paraId="74F80C4E" w14:textId="69EFFDD8" w:rsidR="00447281" w:rsidRPr="00447281" w:rsidRDefault="00447281" w:rsidP="00211269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Uses scientific names for equipment</w:t>
            </w:r>
          </w:p>
        </w:tc>
        <w:tc>
          <w:tcPr>
            <w:tcW w:w="1974" w:type="dxa"/>
          </w:tcPr>
          <w:p w14:paraId="6AFD0FE8" w14:textId="36EA3337" w:rsidR="00447281" w:rsidRPr="00447281" w:rsidRDefault="00447281" w:rsidP="00211269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447281" w:rsidRPr="00447281" w14:paraId="27C356DC" w14:textId="77777777" w:rsidTr="00211269">
        <w:trPr>
          <w:trHeight w:val="117"/>
        </w:trPr>
        <w:tc>
          <w:tcPr>
            <w:tcW w:w="8817" w:type="dxa"/>
            <w:vAlign w:val="center"/>
          </w:tcPr>
          <w:p w14:paraId="181BE462" w14:textId="37F8E25E" w:rsidR="00447281" w:rsidRPr="00447281" w:rsidRDefault="00447281" w:rsidP="00211269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974" w:type="dxa"/>
          </w:tcPr>
          <w:p w14:paraId="0115434B" w14:textId="159BDD48" w:rsidR="00447281" w:rsidRPr="00447281" w:rsidRDefault="00447281" w:rsidP="00211269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</w:tc>
      </w:tr>
    </w:tbl>
    <w:p w14:paraId="16F08B4E" w14:textId="77777777" w:rsidR="00447281" w:rsidRPr="00860B1A" w:rsidRDefault="00447281" w:rsidP="00447281">
      <w:pPr>
        <w:spacing w:after="0"/>
        <w:rPr>
          <w:rFonts w:ascii="Calibri" w:hAnsi="Calibri" w:cs="Calibri"/>
          <w:sz w:val="24"/>
          <w:szCs w:val="24"/>
        </w:rPr>
      </w:pPr>
    </w:p>
    <w:p w14:paraId="251CDF84" w14:textId="3DA295C1" w:rsidR="00447281" w:rsidRDefault="00447281" w:rsidP="00447281">
      <w:pPr>
        <w:spacing w:after="0" w:line="360" w:lineRule="auto"/>
        <w:rPr>
          <w:rFonts w:ascii="Calibri" w:hAnsi="Calibri" w:cs="Calibri"/>
          <w:b/>
          <w:i/>
          <w:sz w:val="24"/>
          <w:szCs w:val="24"/>
        </w:rPr>
      </w:pPr>
      <w:r w:rsidRPr="00860B1A">
        <w:rPr>
          <w:rFonts w:ascii="Calibri" w:hAnsi="Calibri" w:cs="Calibri"/>
          <w:b/>
          <w:i/>
          <w:sz w:val="24"/>
          <w:szCs w:val="24"/>
        </w:rPr>
        <w:t>Method</w:t>
      </w:r>
      <w:r>
        <w:rPr>
          <w:rFonts w:ascii="Calibri" w:hAnsi="Calibri" w:cs="Calibri"/>
          <w:b/>
          <w:i/>
          <w:sz w:val="24"/>
          <w:szCs w:val="24"/>
        </w:rPr>
        <w:t xml:space="preserve"> </w:t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  <w:r>
        <w:rPr>
          <w:rFonts w:ascii="Calibri" w:hAnsi="Calibri" w:cs="Calibri"/>
          <w:b/>
          <w:i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30"/>
        <w:tblW w:w="10791" w:type="dxa"/>
        <w:tblLook w:val="04A0" w:firstRow="1" w:lastRow="0" w:firstColumn="1" w:lastColumn="0" w:noHBand="0" w:noVBand="1"/>
      </w:tblPr>
      <w:tblGrid>
        <w:gridCol w:w="8817"/>
        <w:gridCol w:w="1974"/>
      </w:tblGrid>
      <w:tr w:rsidR="00D20288" w:rsidRPr="00447281" w14:paraId="4B34E1F3" w14:textId="77777777" w:rsidTr="00D20288">
        <w:trPr>
          <w:trHeight w:val="109"/>
        </w:trPr>
        <w:tc>
          <w:tcPr>
            <w:tcW w:w="8817" w:type="dxa"/>
            <w:shd w:val="clear" w:color="auto" w:fill="F2F2F2" w:themeFill="background1" w:themeFillShade="F2"/>
            <w:vAlign w:val="center"/>
          </w:tcPr>
          <w:p w14:paraId="1F8E6936" w14:textId="77777777" w:rsidR="00D20288" w:rsidRPr="00447281" w:rsidRDefault="00D20288" w:rsidP="00D2028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974" w:type="dxa"/>
            <w:shd w:val="clear" w:color="auto" w:fill="F2F2F2" w:themeFill="background1" w:themeFillShade="F2"/>
            <w:vAlign w:val="center"/>
          </w:tcPr>
          <w:p w14:paraId="3566FE41" w14:textId="77777777" w:rsidR="00D20288" w:rsidRPr="00447281" w:rsidRDefault="00D20288" w:rsidP="00D2028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D20288" w:rsidRPr="00447281" w14:paraId="57B6FB08" w14:textId="77777777" w:rsidTr="00D20288">
        <w:trPr>
          <w:trHeight w:val="263"/>
        </w:trPr>
        <w:tc>
          <w:tcPr>
            <w:tcW w:w="8817" w:type="dxa"/>
            <w:vAlign w:val="center"/>
          </w:tcPr>
          <w:p w14:paraId="46CCF50E" w14:textId="2F2357F9" w:rsidR="00D20288" w:rsidRPr="00447281" w:rsidRDefault="00720C2E" w:rsidP="00D2028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Uses clear, numbered steps</w:t>
            </w:r>
          </w:p>
        </w:tc>
        <w:tc>
          <w:tcPr>
            <w:tcW w:w="1974" w:type="dxa"/>
          </w:tcPr>
          <w:p w14:paraId="3FE1E264" w14:textId="77777777" w:rsidR="00D20288" w:rsidRPr="00447281" w:rsidRDefault="00D20288" w:rsidP="00D20288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D20288" w:rsidRPr="00447281" w14:paraId="4E0BF1D7" w14:textId="77777777" w:rsidTr="00D20288">
        <w:trPr>
          <w:trHeight w:val="308"/>
        </w:trPr>
        <w:tc>
          <w:tcPr>
            <w:tcW w:w="8817" w:type="dxa"/>
            <w:vAlign w:val="center"/>
          </w:tcPr>
          <w:p w14:paraId="21C9408B" w14:textId="5256B883" w:rsidR="00D20288" w:rsidRPr="00447281" w:rsidRDefault="00720C2E" w:rsidP="00D2028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Uses correct language (i.e., no ‘I’, ‘me’, ‘we’)</w:t>
            </w:r>
          </w:p>
        </w:tc>
        <w:tc>
          <w:tcPr>
            <w:tcW w:w="1974" w:type="dxa"/>
          </w:tcPr>
          <w:p w14:paraId="40BDD7C8" w14:textId="77777777" w:rsidR="00D20288" w:rsidRPr="00447281" w:rsidRDefault="00D20288" w:rsidP="00D20288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D20288" w:rsidRPr="00447281" w14:paraId="042915B1" w14:textId="77777777" w:rsidTr="00D20288">
        <w:trPr>
          <w:trHeight w:val="308"/>
        </w:trPr>
        <w:tc>
          <w:tcPr>
            <w:tcW w:w="8817" w:type="dxa"/>
            <w:vAlign w:val="center"/>
          </w:tcPr>
          <w:p w14:paraId="3ED0C17A" w14:textId="1E64C61E" w:rsidR="00D20288" w:rsidRPr="00447281" w:rsidRDefault="00E86FB3" w:rsidP="00D2028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Method would successfully separate mixture</w:t>
            </w:r>
          </w:p>
        </w:tc>
        <w:tc>
          <w:tcPr>
            <w:tcW w:w="1974" w:type="dxa"/>
          </w:tcPr>
          <w:p w14:paraId="699B4168" w14:textId="4BA59811" w:rsidR="00D20288" w:rsidRPr="00447281" w:rsidRDefault="006848DA" w:rsidP="00D20288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D20288" w:rsidRPr="00447281" w14:paraId="080907E3" w14:textId="77777777" w:rsidTr="00D20288">
        <w:trPr>
          <w:trHeight w:val="308"/>
        </w:trPr>
        <w:tc>
          <w:tcPr>
            <w:tcW w:w="8817" w:type="dxa"/>
            <w:vAlign w:val="center"/>
          </w:tcPr>
          <w:p w14:paraId="66F59B3D" w14:textId="13D26215" w:rsidR="00D20288" w:rsidRPr="00447281" w:rsidRDefault="006848DA" w:rsidP="00D2028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Uses scientific vocabulary for separation techniques or equipment</w:t>
            </w:r>
          </w:p>
        </w:tc>
        <w:tc>
          <w:tcPr>
            <w:tcW w:w="1974" w:type="dxa"/>
          </w:tcPr>
          <w:p w14:paraId="77516127" w14:textId="2AC79194" w:rsidR="00D20288" w:rsidRPr="00447281" w:rsidRDefault="006848DA" w:rsidP="00D20288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D20288" w:rsidRPr="00447281" w14:paraId="3DC24E2A" w14:textId="77777777" w:rsidTr="00D20288">
        <w:trPr>
          <w:trHeight w:val="308"/>
        </w:trPr>
        <w:tc>
          <w:tcPr>
            <w:tcW w:w="8817" w:type="dxa"/>
            <w:vAlign w:val="center"/>
          </w:tcPr>
          <w:p w14:paraId="44F7E3D9" w14:textId="09097A4D" w:rsidR="00D20288" w:rsidRPr="00447281" w:rsidRDefault="006848DA" w:rsidP="00D2028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Provides enough detail that method could be easily replicated </w:t>
            </w:r>
          </w:p>
        </w:tc>
        <w:tc>
          <w:tcPr>
            <w:tcW w:w="1974" w:type="dxa"/>
          </w:tcPr>
          <w:p w14:paraId="74ECDC09" w14:textId="4528A698" w:rsidR="00D20288" w:rsidRPr="00447281" w:rsidRDefault="006848DA" w:rsidP="00D20288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D20288" w:rsidRPr="00447281" w14:paraId="20EB42D8" w14:textId="77777777" w:rsidTr="00D20288">
        <w:trPr>
          <w:trHeight w:val="117"/>
        </w:trPr>
        <w:tc>
          <w:tcPr>
            <w:tcW w:w="8817" w:type="dxa"/>
            <w:vAlign w:val="center"/>
          </w:tcPr>
          <w:p w14:paraId="3B49AB4F" w14:textId="77777777" w:rsidR="00D20288" w:rsidRPr="00447281" w:rsidRDefault="00D20288" w:rsidP="00D2028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974" w:type="dxa"/>
          </w:tcPr>
          <w:p w14:paraId="143DC640" w14:textId="6AD94910" w:rsidR="00D20288" w:rsidRPr="00447281" w:rsidRDefault="00D20288" w:rsidP="00D2028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</w:tc>
      </w:tr>
    </w:tbl>
    <w:p w14:paraId="53960B69" w14:textId="77777777" w:rsidR="00D20288" w:rsidRDefault="00D20288" w:rsidP="00447281">
      <w:pPr>
        <w:spacing w:after="0" w:line="23" w:lineRule="atLeast"/>
        <w:rPr>
          <w:rFonts w:ascii="Calibri" w:hAnsi="Calibri" w:cs="Calibri"/>
          <w:sz w:val="24"/>
          <w:szCs w:val="24"/>
        </w:rPr>
      </w:pPr>
    </w:p>
    <w:p w14:paraId="12E6182D" w14:textId="2157D2B9" w:rsidR="00447281" w:rsidRPr="00E86FB3" w:rsidRDefault="00D20288" w:rsidP="00447281">
      <w:pPr>
        <w:spacing w:after="0" w:line="23" w:lineRule="atLeast"/>
        <w:rPr>
          <w:rFonts w:ascii="Calibri" w:hAnsi="Calibri" w:cs="Calibri"/>
          <w:b/>
          <w:i/>
          <w:sz w:val="24"/>
          <w:szCs w:val="24"/>
        </w:rPr>
      </w:pPr>
      <w:r w:rsidRPr="00860B1A">
        <w:rPr>
          <w:rFonts w:ascii="Calibri" w:hAnsi="Calibri" w:cs="Calibri"/>
          <w:sz w:val="24"/>
          <w:szCs w:val="24"/>
        </w:rPr>
        <w:t xml:space="preserve"> </w:t>
      </w:r>
      <w:r w:rsidR="00447281" w:rsidRPr="00E86FB3">
        <w:rPr>
          <w:rFonts w:ascii="Calibri" w:hAnsi="Calibri" w:cs="Calibri"/>
          <w:b/>
          <w:i/>
          <w:sz w:val="24"/>
          <w:szCs w:val="24"/>
        </w:rPr>
        <w:t xml:space="preserve">In the space below, outline all the safety precautions relevant to this practical. </w:t>
      </w:r>
      <w:r w:rsidR="00447281" w:rsidRPr="00E86FB3">
        <w:rPr>
          <w:rFonts w:ascii="Calibri" w:hAnsi="Calibri" w:cs="Calibri"/>
          <w:b/>
          <w:i/>
          <w:sz w:val="24"/>
          <w:szCs w:val="24"/>
        </w:rPr>
        <w:tab/>
      </w:r>
      <w:r w:rsidR="00447281" w:rsidRPr="00E86FB3">
        <w:rPr>
          <w:rFonts w:ascii="Calibri" w:hAnsi="Calibri" w:cs="Calibri"/>
          <w:b/>
          <w:i/>
          <w:sz w:val="24"/>
          <w:szCs w:val="24"/>
        </w:rPr>
        <w:tab/>
      </w:r>
      <w:r w:rsidR="00447281" w:rsidRPr="00E86FB3">
        <w:rPr>
          <w:rFonts w:ascii="Calibri" w:hAnsi="Calibri" w:cs="Calibri"/>
          <w:b/>
          <w:i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30"/>
        <w:tblW w:w="10791" w:type="dxa"/>
        <w:tblLook w:val="04A0" w:firstRow="1" w:lastRow="0" w:firstColumn="1" w:lastColumn="0" w:noHBand="0" w:noVBand="1"/>
      </w:tblPr>
      <w:tblGrid>
        <w:gridCol w:w="8817"/>
        <w:gridCol w:w="1974"/>
      </w:tblGrid>
      <w:tr w:rsidR="00D20288" w:rsidRPr="00447281" w14:paraId="0496CFA1" w14:textId="77777777" w:rsidTr="00644E58">
        <w:trPr>
          <w:trHeight w:val="109"/>
        </w:trPr>
        <w:tc>
          <w:tcPr>
            <w:tcW w:w="8817" w:type="dxa"/>
            <w:shd w:val="clear" w:color="auto" w:fill="F2F2F2" w:themeFill="background1" w:themeFillShade="F2"/>
            <w:vAlign w:val="center"/>
          </w:tcPr>
          <w:p w14:paraId="2C3D83A9" w14:textId="77777777" w:rsidR="00D20288" w:rsidRPr="00447281" w:rsidRDefault="00D20288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974" w:type="dxa"/>
            <w:shd w:val="clear" w:color="auto" w:fill="F2F2F2" w:themeFill="background1" w:themeFillShade="F2"/>
            <w:vAlign w:val="center"/>
          </w:tcPr>
          <w:p w14:paraId="4EF0BD31" w14:textId="77777777" w:rsidR="00D20288" w:rsidRPr="00447281" w:rsidRDefault="00D20288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D20288" w:rsidRPr="00447281" w14:paraId="484992FF" w14:textId="77777777" w:rsidTr="00644E58">
        <w:trPr>
          <w:trHeight w:val="263"/>
        </w:trPr>
        <w:tc>
          <w:tcPr>
            <w:tcW w:w="8817" w:type="dxa"/>
            <w:vAlign w:val="center"/>
          </w:tcPr>
          <w:p w14:paraId="28A80A43" w14:textId="1744C9EC" w:rsidR="00D20288" w:rsidRPr="00447281" w:rsidRDefault="00D20288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Refers to Bunsen burner/hot plate</w:t>
            </w:r>
            <w:r w:rsidR="00720C2E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974" w:type="dxa"/>
          </w:tcPr>
          <w:p w14:paraId="519E7DB6" w14:textId="77777777" w:rsidR="00D20288" w:rsidRPr="00447281" w:rsidRDefault="00D20288" w:rsidP="00644E58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D20288" w:rsidRPr="00447281" w14:paraId="4A7D4B8E" w14:textId="77777777" w:rsidTr="00644E58">
        <w:trPr>
          <w:trHeight w:val="308"/>
        </w:trPr>
        <w:tc>
          <w:tcPr>
            <w:tcW w:w="8817" w:type="dxa"/>
            <w:vAlign w:val="center"/>
          </w:tcPr>
          <w:p w14:paraId="49991F59" w14:textId="458413B4" w:rsidR="00D20288" w:rsidRPr="00447281" w:rsidRDefault="00D20288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Refers to use of glassware</w:t>
            </w:r>
          </w:p>
        </w:tc>
        <w:tc>
          <w:tcPr>
            <w:tcW w:w="1974" w:type="dxa"/>
          </w:tcPr>
          <w:p w14:paraId="12546397" w14:textId="77777777" w:rsidR="00D20288" w:rsidRPr="00447281" w:rsidRDefault="00D20288" w:rsidP="00644E58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D20288" w:rsidRPr="00447281" w14:paraId="71C5D34C" w14:textId="77777777" w:rsidTr="00644E58">
        <w:trPr>
          <w:trHeight w:val="308"/>
        </w:trPr>
        <w:tc>
          <w:tcPr>
            <w:tcW w:w="8817" w:type="dxa"/>
            <w:vAlign w:val="center"/>
          </w:tcPr>
          <w:p w14:paraId="6741065B" w14:textId="27A59B55" w:rsidR="00D20288" w:rsidRDefault="00720C2E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Refers to PPE – lab coats, gloves,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974" w:type="dxa"/>
          </w:tcPr>
          <w:p w14:paraId="449DB8C2" w14:textId="4503257F" w:rsidR="00D20288" w:rsidRPr="00447281" w:rsidRDefault="00720C2E" w:rsidP="00644E58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D20288" w:rsidRPr="00447281" w14:paraId="4A6E0CDE" w14:textId="77777777" w:rsidTr="00644E58">
        <w:trPr>
          <w:trHeight w:val="117"/>
        </w:trPr>
        <w:tc>
          <w:tcPr>
            <w:tcW w:w="8817" w:type="dxa"/>
            <w:vAlign w:val="center"/>
          </w:tcPr>
          <w:p w14:paraId="43C86D2A" w14:textId="77777777" w:rsidR="00D20288" w:rsidRPr="00447281" w:rsidRDefault="00D20288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974" w:type="dxa"/>
          </w:tcPr>
          <w:p w14:paraId="7B10B148" w14:textId="270C0A6D" w:rsidR="00D20288" w:rsidRPr="00447281" w:rsidRDefault="00D20288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3</w:t>
            </w:r>
          </w:p>
        </w:tc>
      </w:tr>
    </w:tbl>
    <w:p w14:paraId="1C5B7935" w14:textId="77777777" w:rsidR="00447281" w:rsidRPr="00860B1A" w:rsidRDefault="00447281" w:rsidP="00447281">
      <w:pPr>
        <w:spacing w:after="0" w:line="23" w:lineRule="atLeast"/>
        <w:rPr>
          <w:rFonts w:ascii="Calibri" w:hAnsi="Calibri" w:cs="Calibri"/>
          <w:b/>
          <w:sz w:val="28"/>
          <w:szCs w:val="24"/>
        </w:rPr>
      </w:pPr>
    </w:p>
    <w:p w14:paraId="7C459C0D" w14:textId="6EBF9ABE" w:rsidR="00447281" w:rsidRPr="00860B1A" w:rsidRDefault="00447281" w:rsidP="00447281">
      <w:pPr>
        <w:spacing w:after="0" w:line="23" w:lineRule="atLeast"/>
        <w:rPr>
          <w:rFonts w:ascii="Calibri" w:hAnsi="Calibri" w:cs="Calibri"/>
          <w:b/>
          <w:sz w:val="28"/>
          <w:szCs w:val="24"/>
        </w:rPr>
      </w:pPr>
      <w:r w:rsidRPr="00860B1A">
        <w:rPr>
          <w:rFonts w:ascii="Calibri" w:hAnsi="Calibri" w:cs="Calibri"/>
          <w:b/>
          <w:i/>
          <w:sz w:val="24"/>
          <w:szCs w:val="24"/>
        </w:rPr>
        <w:t>Conducting the lab</w:t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</w:p>
    <w:p w14:paraId="74D768B6" w14:textId="3F5303A5" w:rsidR="00E86FB3" w:rsidRPr="00860B1A" w:rsidRDefault="00447281" w:rsidP="00447281">
      <w:pPr>
        <w:spacing w:after="0" w:line="23" w:lineRule="atLeast"/>
        <w:rPr>
          <w:rFonts w:ascii="Calibri" w:hAnsi="Calibri" w:cs="Calibri"/>
          <w:sz w:val="28"/>
          <w:szCs w:val="24"/>
        </w:rPr>
      </w:pPr>
      <w:r w:rsidRPr="00860B1A">
        <w:rPr>
          <w:rFonts w:ascii="Calibri" w:hAnsi="Calibri" w:cs="Calibri"/>
          <w:sz w:val="24"/>
          <w:szCs w:val="24"/>
        </w:rPr>
        <w:t xml:space="preserve">You are being marked on conducting your experiment appropriately and collecting your data accurately. </w:t>
      </w:r>
    </w:p>
    <w:tbl>
      <w:tblPr>
        <w:tblStyle w:val="TableGrid"/>
        <w:tblpPr w:leftFromText="180" w:rightFromText="180" w:vertAnchor="text" w:horzAnchor="margin" w:tblpY="117"/>
        <w:tblW w:w="10791" w:type="dxa"/>
        <w:tblLook w:val="04A0" w:firstRow="1" w:lastRow="0" w:firstColumn="1" w:lastColumn="0" w:noHBand="0" w:noVBand="1"/>
      </w:tblPr>
      <w:tblGrid>
        <w:gridCol w:w="8817"/>
        <w:gridCol w:w="1974"/>
      </w:tblGrid>
      <w:tr w:rsidR="00E86FB3" w:rsidRPr="00447281" w14:paraId="1A269946" w14:textId="77777777" w:rsidTr="00644E58">
        <w:trPr>
          <w:trHeight w:val="109"/>
        </w:trPr>
        <w:tc>
          <w:tcPr>
            <w:tcW w:w="8817" w:type="dxa"/>
            <w:shd w:val="clear" w:color="auto" w:fill="F2F2F2" w:themeFill="background1" w:themeFillShade="F2"/>
            <w:vAlign w:val="center"/>
          </w:tcPr>
          <w:p w14:paraId="06D8F84B" w14:textId="77777777" w:rsidR="00E86FB3" w:rsidRPr="00447281" w:rsidRDefault="00E86FB3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974" w:type="dxa"/>
            <w:shd w:val="clear" w:color="auto" w:fill="F2F2F2" w:themeFill="background1" w:themeFillShade="F2"/>
            <w:vAlign w:val="center"/>
          </w:tcPr>
          <w:p w14:paraId="4CBA178F" w14:textId="77777777" w:rsidR="00E86FB3" w:rsidRPr="00447281" w:rsidRDefault="00E86FB3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E86FB3" w:rsidRPr="00447281" w14:paraId="09BE6FCC" w14:textId="77777777" w:rsidTr="00644E58">
        <w:trPr>
          <w:trHeight w:val="263"/>
        </w:trPr>
        <w:tc>
          <w:tcPr>
            <w:tcW w:w="8817" w:type="dxa"/>
            <w:vAlign w:val="center"/>
          </w:tcPr>
          <w:p w14:paraId="55D2E17A" w14:textId="6FE93E7F" w:rsidR="00E86FB3" w:rsidRPr="00447281" w:rsidRDefault="0013089C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Wears PPE throughout lab</w:t>
            </w:r>
          </w:p>
        </w:tc>
        <w:tc>
          <w:tcPr>
            <w:tcW w:w="1974" w:type="dxa"/>
          </w:tcPr>
          <w:p w14:paraId="1620F75D" w14:textId="77777777" w:rsidR="00E86FB3" w:rsidRPr="00447281" w:rsidRDefault="00E86FB3" w:rsidP="00644E58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86FB3" w:rsidRPr="00447281" w14:paraId="1983BA5C" w14:textId="77777777" w:rsidTr="00644E58">
        <w:trPr>
          <w:trHeight w:val="308"/>
        </w:trPr>
        <w:tc>
          <w:tcPr>
            <w:tcW w:w="8817" w:type="dxa"/>
            <w:vAlign w:val="center"/>
          </w:tcPr>
          <w:p w14:paraId="69D3A3BF" w14:textId="080E5CB8" w:rsidR="00E86FB3" w:rsidRPr="00447281" w:rsidRDefault="0013089C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Uses equipment carefully</w:t>
            </w:r>
          </w:p>
        </w:tc>
        <w:tc>
          <w:tcPr>
            <w:tcW w:w="1974" w:type="dxa"/>
          </w:tcPr>
          <w:p w14:paraId="773DD0E4" w14:textId="77777777" w:rsidR="00E86FB3" w:rsidRPr="00447281" w:rsidRDefault="00E86FB3" w:rsidP="00644E58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86FB3" w:rsidRPr="00447281" w14:paraId="065424DE" w14:textId="77777777" w:rsidTr="00644E58">
        <w:trPr>
          <w:trHeight w:val="117"/>
        </w:trPr>
        <w:tc>
          <w:tcPr>
            <w:tcW w:w="8817" w:type="dxa"/>
            <w:vAlign w:val="center"/>
          </w:tcPr>
          <w:p w14:paraId="6D9114E4" w14:textId="77777777" w:rsidR="00E86FB3" w:rsidRPr="00447281" w:rsidRDefault="00E86FB3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974" w:type="dxa"/>
          </w:tcPr>
          <w:p w14:paraId="71DB54E1" w14:textId="77777777" w:rsidR="00E86FB3" w:rsidRPr="00447281" w:rsidRDefault="00E86FB3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</w:tc>
      </w:tr>
    </w:tbl>
    <w:p w14:paraId="15808899" w14:textId="72990EBD" w:rsidR="00447281" w:rsidRPr="00860B1A" w:rsidRDefault="00447281" w:rsidP="00447281">
      <w:pPr>
        <w:spacing w:after="0" w:line="23" w:lineRule="atLeast"/>
        <w:rPr>
          <w:rFonts w:ascii="Calibri" w:hAnsi="Calibri" w:cs="Calibri"/>
          <w:sz w:val="28"/>
          <w:szCs w:val="24"/>
        </w:rPr>
      </w:pPr>
      <w:r w:rsidRPr="00860B1A">
        <w:rPr>
          <w:rFonts w:ascii="Calibri" w:hAnsi="Calibri" w:cs="Calibri"/>
          <w:sz w:val="28"/>
          <w:szCs w:val="24"/>
        </w:rPr>
        <w:tab/>
      </w:r>
    </w:p>
    <w:p w14:paraId="0304EA6A" w14:textId="77777777" w:rsidR="00447281" w:rsidRPr="00860B1A" w:rsidRDefault="00447281" w:rsidP="00447281">
      <w:pPr>
        <w:spacing w:after="0" w:line="23" w:lineRule="atLeast"/>
        <w:rPr>
          <w:rFonts w:ascii="Calibri" w:hAnsi="Calibri" w:cs="Calibri"/>
          <w:b/>
          <w:sz w:val="28"/>
          <w:szCs w:val="24"/>
        </w:rPr>
      </w:pPr>
    </w:p>
    <w:p w14:paraId="4679056E" w14:textId="5A4CE1E6" w:rsidR="00447281" w:rsidRPr="00860B1A" w:rsidRDefault="00447281" w:rsidP="00447281">
      <w:pPr>
        <w:spacing w:after="0" w:line="23" w:lineRule="atLeast"/>
        <w:rPr>
          <w:rFonts w:ascii="Calibri" w:hAnsi="Calibri" w:cs="Calibri"/>
          <w:b/>
          <w:i/>
          <w:sz w:val="24"/>
          <w:szCs w:val="24"/>
        </w:rPr>
      </w:pPr>
      <w:r w:rsidRPr="00860B1A">
        <w:rPr>
          <w:rFonts w:ascii="Calibri" w:hAnsi="Calibri" w:cs="Calibri"/>
          <w:b/>
          <w:i/>
          <w:sz w:val="24"/>
          <w:szCs w:val="24"/>
        </w:rPr>
        <w:lastRenderedPageBreak/>
        <w:t>Table</w:t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  <w:r w:rsidRPr="00860B1A">
        <w:rPr>
          <w:rFonts w:ascii="Calibri" w:hAnsi="Calibri" w:cs="Calibri"/>
          <w:b/>
          <w:i/>
          <w:sz w:val="24"/>
          <w:szCs w:val="24"/>
        </w:rPr>
        <w:tab/>
      </w:r>
    </w:p>
    <w:p w14:paraId="2FAFBEDA" w14:textId="079605B5" w:rsidR="00447281" w:rsidRPr="00860B1A" w:rsidRDefault="00447281" w:rsidP="00447281">
      <w:pPr>
        <w:spacing w:after="0" w:line="23" w:lineRule="atLeast"/>
        <w:rPr>
          <w:rFonts w:ascii="Calibri" w:hAnsi="Calibri" w:cs="Calibri"/>
          <w:sz w:val="24"/>
          <w:szCs w:val="24"/>
        </w:rPr>
      </w:pPr>
      <w:r w:rsidRPr="00860B1A">
        <w:rPr>
          <w:rFonts w:ascii="Calibri" w:hAnsi="Calibri" w:cs="Calibri"/>
          <w:sz w:val="24"/>
          <w:szCs w:val="24"/>
        </w:rPr>
        <w:t xml:space="preserve">Record your data, along with the data you’ve been given by the police, in a labelled table below </w:t>
      </w:r>
    </w:p>
    <w:tbl>
      <w:tblPr>
        <w:tblStyle w:val="TableGrid"/>
        <w:tblpPr w:leftFromText="180" w:rightFromText="180" w:vertAnchor="text" w:horzAnchor="margin" w:tblpY="30"/>
        <w:tblW w:w="10791" w:type="dxa"/>
        <w:tblLook w:val="04A0" w:firstRow="1" w:lastRow="0" w:firstColumn="1" w:lastColumn="0" w:noHBand="0" w:noVBand="1"/>
      </w:tblPr>
      <w:tblGrid>
        <w:gridCol w:w="8817"/>
        <w:gridCol w:w="1974"/>
      </w:tblGrid>
      <w:tr w:rsidR="00EA2C31" w:rsidRPr="00447281" w14:paraId="73625C0F" w14:textId="77777777" w:rsidTr="00644E58">
        <w:trPr>
          <w:trHeight w:val="109"/>
        </w:trPr>
        <w:tc>
          <w:tcPr>
            <w:tcW w:w="8817" w:type="dxa"/>
            <w:shd w:val="clear" w:color="auto" w:fill="F2F2F2" w:themeFill="background1" w:themeFillShade="F2"/>
            <w:vAlign w:val="center"/>
          </w:tcPr>
          <w:p w14:paraId="528309AC" w14:textId="77777777" w:rsidR="00EA2C31" w:rsidRPr="00447281" w:rsidRDefault="00EA2C3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974" w:type="dxa"/>
            <w:shd w:val="clear" w:color="auto" w:fill="F2F2F2" w:themeFill="background1" w:themeFillShade="F2"/>
            <w:vAlign w:val="center"/>
          </w:tcPr>
          <w:p w14:paraId="0816F284" w14:textId="77777777" w:rsidR="00EA2C31" w:rsidRPr="00447281" w:rsidRDefault="00EA2C3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EA2C31" w:rsidRPr="00447281" w14:paraId="1BC0DD47" w14:textId="77777777" w:rsidTr="00644E58">
        <w:trPr>
          <w:trHeight w:val="263"/>
        </w:trPr>
        <w:tc>
          <w:tcPr>
            <w:tcW w:w="8817" w:type="dxa"/>
            <w:vAlign w:val="center"/>
          </w:tcPr>
          <w:p w14:paraId="1F72AECD" w14:textId="6F3DB910" w:rsidR="00EA2C31" w:rsidRPr="00447281" w:rsidRDefault="00EA2C31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Writes title for table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974" w:type="dxa"/>
          </w:tcPr>
          <w:p w14:paraId="0DA8B1FD" w14:textId="77777777" w:rsidR="00EA2C31" w:rsidRPr="00447281" w:rsidRDefault="00EA2C31" w:rsidP="00644E58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A2C31" w:rsidRPr="00447281" w14:paraId="2A7D540D" w14:textId="77777777" w:rsidTr="00644E58">
        <w:trPr>
          <w:trHeight w:val="308"/>
        </w:trPr>
        <w:tc>
          <w:tcPr>
            <w:tcW w:w="8817" w:type="dxa"/>
            <w:vAlign w:val="center"/>
          </w:tcPr>
          <w:p w14:paraId="50F5A045" w14:textId="259BBF3E" w:rsidR="00EA2C31" w:rsidRPr="00447281" w:rsidRDefault="00EA2C31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Table is ruled neatly</w:t>
            </w:r>
          </w:p>
        </w:tc>
        <w:tc>
          <w:tcPr>
            <w:tcW w:w="1974" w:type="dxa"/>
          </w:tcPr>
          <w:p w14:paraId="7A1248BC" w14:textId="77777777" w:rsidR="00EA2C31" w:rsidRPr="00447281" w:rsidRDefault="00EA2C31" w:rsidP="00644E58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A2C31" w:rsidRPr="00447281" w14:paraId="14A06AC7" w14:textId="77777777" w:rsidTr="00644E58">
        <w:trPr>
          <w:trHeight w:val="308"/>
        </w:trPr>
        <w:tc>
          <w:tcPr>
            <w:tcW w:w="8817" w:type="dxa"/>
            <w:vAlign w:val="center"/>
          </w:tcPr>
          <w:p w14:paraId="250E4506" w14:textId="3EBE787C" w:rsidR="00EA2C31" w:rsidRDefault="00EA2C31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Table format is logical</w:t>
            </w:r>
          </w:p>
        </w:tc>
        <w:tc>
          <w:tcPr>
            <w:tcW w:w="1974" w:type="dxa"/>
          </w:tcPr>
          <w:p w14:paraId="2F7AC9E7" w14:textId="77777777" w:rsidR="00EA2C31" w:rsidRPr="00447281" w:rsidRDefault="00EA2C31" w:rsidP="00644E58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A2C31" w:rsidRPr="00447281" w14:paraId="09C6D502" w14:textId="77777777" w:rsidTr="00644E58">
        <w:trPr>
          <w:trHeight w:val="308"/>
        </w:trPr>
        <w:tc>
          <w:tcPr>
            <w:tcW w:w="8817" w:type="dxa"/>
            <w:vAlign w:val="center"/>
          </w:tcPr>
          <w:p w14:paraId="44155425" w14:textId="7EAFE2B6" w:rsidR="00EA2C31" w:rsidRDefault="00EA2C31" w:rsidP="00644E58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Units included </w:t>
            </w:r>
          </w:p>
        </w:tc>
        <w:tc>
          <w:tcPr>
            <w:tcW w:w="1974" w:type="dxa"/>
          </w:tcPr>
          <w:p w14:paraId="0149DD99" w14:textId="2BE65777" w:rsidR="00EA2C31" w:rsidRDefault="00EA2C31" w:rsidP="00644E58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A2C31" w:rsidRPr="00447281" w14:paraId="73220AB9" w14:textId="77777777" w:rsidTr="00644E58">
        <w:trPr>
          <w:trHeight w:val="117"/>
        </w:trPr>
        <w:tc>
          <w:tcPr>
            <w:tcW w:w="8817" w:type="dxa"/>
            <w:vAlign w:val="center"/>
          </w:tcPr>
          <w:p w14:paraId="692D0F2F" w14:textId="77777777" w:rsidR="00EA2C31" w:rsidRPr="00447281" w:rsidRDefault="00EA2C3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974" w:type="dxa"/>
          </w:tcPr>
          <w:p w14:paraId="00AC7570" w14:textId="7F8B3EAC" w:rsidR="00EA2C31" w:rsidRPr="00447281" w:rsidRDefault="00EA2C3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</w:tr>
    </w:tbl>
    <w:p w14:paraId="65C2A341" w14:textId="77777777" w:rsidR="00447281" w:rsidRPr="00860B1A" w:rsidRDefault="00447281" w:rsidP="00447281">
      <w:pPr>
        <w:spacing w:after="0" w:line="23" w:lineRule="atLeast"/>
        <w:rPr>
          <w:rFonts w:ascii="Calibri" w:hAnsi="Calibri" w:cs="Calibri"/>
          <w:sz w:val="24"/>
          <w:szCs w:val="24"/>
        </w:rPr>
      </w:pPr>
    </w:p>
    <w:p w14:paraId="27AD0DB0" w14:textId="622DF4A6" w:rsidR="00E66A91" w:rsidRPr="00860B1A" w:rsidRDefault="00E66A91" w:rsidP="00E66A91">
      <w:pPr>
        <w:pStyle w:val="ListParagraph"/>
        <w:numPr>
          <w:ilvl w:val="0"/>
          <w:numId w:val="3"/>
        </w:numPr>
        <w:spacing w:after="0" w:line="23" w:lineRule="atLeast"/>
        <w:rPr>
          <w:rFonts w:ascii="Calibri" w:hAnsi="Calibri" w:cs="Calibri"/>
          <w:i/>
          <w:sz w:val="24"/>
          <w:szCs w:val="24"/>
        </w:rPr>
      </w:pPr>
      <w:r w:rsidRPr="00860B1A">
        <w:rPr>
          <w:rFonts w:ascii="Calibri" w:hAnsi="Calibri" w:cs="Calibri"/>
          <w:sz w:val="24"/>
          <w:szCs w:val="24"/>
        </w:rPr>
        <w:t xml:space="preserve">Where did the murder occur? Use your data to justify your decision. </w:t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30"/>
        <w:tblW w:w="10791" w:type="dxa"/>
        <w:tblLook w:val="04A0" w:firstRow="1" w:lastRow="0" w:firstColumn="1" w:lastColumn="0" w:noHBand="0" w:noVBand="1"/>
      </w:tblPr>
      <w:tblGrid>
        <w:gridCol w:w="8817"/>
        <w:gridCol w:w="1974"/>
      </w:tblGrid>
      <w:tr w:rsidR="00E66A91" w:rsidRPr="00447281" w14:paraId="0B8A2FDC" w14:textId="77777777" w:rsidTr="00644E58">
        <w:trPr>
          <w:trHeight w:val="109"/>
        </w:trPr>
        <w:tc>
          <w:tcPr>
            <w:tcW w:w="8817" w:type="dxa"/>
            <w:shd w:val="clear" w:color="auto" w:fill="F2F2F2" w:themeFill="background1" w:themeFillShade="F2"/>
            <w:vAlign w:val="center"/>
          </w:tcPr>
          <w:p w14:paraId="522467B1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974" w:type="dxa"/>
            <w:shd w:val="clear" w:color="auto" w:fill="F2F2F2" w:themeFill="background1" w:themeFillShade="F2"/>
            <w:vAlign w:val="center"/>
          </w:tcPr>
          <w:p w14:paraId="59AAE118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E66A91" w:rsidRPr="00447281" w14:paraId="79162233" w14:textId="77777777" w:rsidTr="00644E58">
        <w:trPr>
          <w:trHeight w:val="263"/>
        </w:trPr>
        <w:tc>
          <w:tcPr>
            <w:tcW w:w="8817" w:type="dxa"/>
            <w:vAlign w:val="center"/>
          </w:tcPr>
          <w:p w14:paraId="4F5AD21A" w14:textId="724736D2" w:rsidR="00E66A91" w:rsidRPr="00447281" w:rsidRDefault="00E66A91" w:rsidP="00E66A91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860B1A">
              <w:rPr>
                <w:rFonts w:ascii="Calibri" w:hAnsi="Calibri" w:cs="Calibri"/>
                <w:sz w:val="24"/>
                <w:szCs w:val="24"/>
              </w:rPr>
              <w:t>Correctly identifies where the murder occurred (Janet’s home)</w:t>
            </w:r>
          </w:p>
        </w:tc>
        <w:tc>
          <w:tcPr>
            <w:tcW w:w="1974" w:type="dxa"/>
          </w:tcPr>
          <w:p w14:paraId="6A3B1EB6" w14:textId="77777777" w:rsidR="00E66A91" w:rsidRPr="00447281" w:rsidRDefault="00E66A91" w:rsidP="00E66A91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66A91" w:rsidRPr="00447281" w14:paraId="2896BDB3" w14:textId="77777777" w:rsidTr="00644E58">
        <w:trPr>
          <w:trHeight w:val="308"/>
        </w:trPr>
        <w:tc>
          <w:tcPr>
            <w:tcW w:w="8817" w:type="dxa"/>
            <w:vAlign w:val="center"/>
          </w:tcPr>
          <w:p w14:paraId="612B08EB" w14:textId="29BC5EA9" w:rsidR="00E66A91" w:rsidRPr="00447281" w:rsidRDefault="00E66A91" w:rsidP="00E66A91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860B1A">
              <w:rPr>
                <w:rFonts w:ascii="Calibri" w:hAnsi="Calibri" w:cs="Calibri"/>
                <w:sz w:val="24"/>
                <w:szCs w:val="24"/>
              </w:rPr>
              <w:t>Refers to their raw data</w:t>
            </w:r>
          </w:p>
        </w:tc>
        <w:tc>
          <w:tcPr>
            <w:tcW w:w="1974" w:type="dxa"/>
          </w:tcPr>
          <w:p w14:paraId="4B020C17" w14:textId="77777777" w:rsidR="00E66A91" w:rsidRPr="00447281" w:rsidRDefault="00E66A91" w:rsidP="00E66A91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66A91" w:rsidRPr="00447281" w14:paraId="00497EC6" w14:textId="77777777" w:rsidTr="00644E58">
        <w:trPr>
          <w:trHeight w:val="308"/>
        </w:trPr>
        <w:tc>
          <w:tcPr>
            <w:tcW w:w="8817" w:type="dxa"/>
            <w:vAlign w:val="center"/>
          </w:tcPr>
          <w:p w14:paraId="39F852B8" w14:textId="16564B5E" w:rsidR="00E66A91" w:rsidRDefault="00E66A91" w:rsidP="00E66A91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860B1A">
              <w:rPr>
                <w:rFonts w:ascii="Calibri" w:hAnsi="Calibri" w:cs="Calibri"/>
                <w:sz w:val="24"/>
                <w:szCs w:val="24"/>
              </w:rPr>
              <w:t>Relates their raw data to the data collected from Janet’s lungs</w:t>
            </w:r>
          </w:p>
        </w:tc>
        <w:tc>
          <w:tcPr>
            <w:tcW w:w="1974" w:type="dxa"/>
          </w:tcPr>
          <w:p w14:paraId="068A3CC1" w14:textId="77777777" w:rsidR="00E66A91" w:rsidRPr="00447281" w:rsidRDefault="00E66A91" w:rsidP="00E66A91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66A91" w:rsidRPr="00447281" w14:paraId="21D8889E" w14:textId="77777777" w:rsidTr="00644E58">
        <w:trPr>
          <w:trHeight w:val="117"/>
        </w:trPr>
        <w:tc>
          <w:tcPr>
            <w:tcW w:w="8817" w:type="dxa"/>
            <w:vAlign w:val="center"/>
          </w:tcPr>
          <w:p w14:paraId="6FEE2B9B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974" w:type="dxa"/>
          </w:tcPr>
          <w:p w14:paraId="1F0BC6DB" w14:textId="45A2A474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3</w:t>
            </w:r>
          </w:p>
        </w:tc>
      </w:tr>
    </w:tbl>
    <w:p w14:paraId="63DD760E" w14:textId="77777777" w:rsidR="00E66A91" w:rsidRPr="00860B1A" w:rsidRDefault="00E66A91" w:rsidP="00E66A91">
      <w:pPr>
        <w:spacing w:after="0" w:line="360" w:lineRule="auto"/>
        <w:ind w:left="426"/>
        <w:rPr>
          <w:rFonts w:ascii="Calibri" w:hAnsi="Calibri" w:cs="Calibri"/>
          <w:sz w:val="24"/>
          <w:szCs w:val="24"/>
        </w:rPr>
      </w:pPr>
    </w:p>
    <w:p w14:paraId="4206DC04" w14:textId="70BDC04E" w:rsidR="00E66A91" w:rsidRPr="00860B1A" w:rsidRDefault="00E66A91" w:rsidP="00E66A91">
      <w:pPr>
        <w:pStyle w:val="ListParagraph"/>
        <w:numPr>
          <w:ilvl w:val="0"/>
          <w:numId w:val="3"/>
        </w:numPr>
        <w:spacing w:after="0" w:line="23" w:lineRule="atLeast"/>
        <w:rPr>
          <w:rFonts w:ascii="Calibri" w:hAnsi="Calibri" w:cs="Calibri"/>
          <w:sz w:val="24"/>
          <w:szCs w:val="24"/>
        </w:rPr>
      </w:pPr>
      <w:r w:rsidRPr="00860B1A">
        <w:rPr>
          <w:rFonts w:ascii="Calibri" w:hAnsi="Calibri" w:cs="Calibri"/>
          <w:sz w:val="24"/>
          <w:szCs w:val="24"/>
        </w:rPr>
        <w:t>State one way that you could improve this experiment and explain why it would make the data more reliable.</w:t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30"/>
        <w:tblW w:w="10791" w:type="dxa"/>
        <w:tblLook w:val="04A0" w:firstRow="1" w:lastRow="0" w:firstColumn="1" w:lastColumn="0" w:noHBand="0" w:noVBand="1"/>
      </w:tblPr>
      <w:tblGrid>
        <w:gridCol w:w="8817"/>
        <w:gridCol w:w="1974"/>
      </w:tblGrid>
      <w:tr w:rsidR="00E66A91" w:rsidRPr="00447281" w14:paraId="74C5BD37" w14:textId="77777777" w:rsidTr="00644E58">
        <w:trPr>
          <w:trHeight w:val="109"/>
        </w:trPr>
        <w:tc>
          <w:tcPr>
            <w:tcW w:w="8817" w:type="dxa"/>
            <w:shd w:val="clear" w:color="auto" w:fill="F2F2F2" w:themeFill="background1" w:themeFillShade="F2"/>
            <w:vAlign w:val="center"/>
          </w:tcPr>
          <w:p w14:paraId="180F73E0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974" w:type="dxa"/>
            <w:shd w:val="clear" w:color="auto" w:fill="F2F2F2" w:themeFill="background1" w:themeFillShade="F2"/>
            <w:vAlign w:val="center"/>
          </w:tcPr>
          <w:p w14:paraId="23DD1D9C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E66A91" w:rsidRPr="00447281" w14:paraId="52BCD3DE" w14:textId="77777777" w:rsidTr="00644E58">
        <w:trPr>
          <w:trHeight w:val="263"/>
        </w:trPr>
        <w:tc>
          <w:tcPr>
            <w:tcW w:w="8817" w:type="dxa"/>
            <w:vAlign w:val="center"/>
          </w:tcPr>
          <w:p w14:paraId="60F8D520" w14:textId="01D9426B" w:rsidR="00E66A91" w:rsidRPr="00447281" w:rsidRDefault="00E66A91" w:rsidP="00E66A91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860B1A">
              <w:rPr>
                <w:rFonts w:ascii="Calibri" w:hAnsi="Calibri" w:cs="Calibri"/>
                <w:sz w:val="24"/>
                <w:szCs w:val="24"/>
              </w:rPr>
              <w:t>States a suggestion to improve the experiment</w:t>
            </w:r>
          </w:p>
        </w:tc>
        <w:tc>
          <w:tcPr>
            <w:tcW w:w="1974" w:type="dxa"/>
          </w:tcPr>
          <w:p w14:paraId="45150710" w14:textId="77777777" w:rsidR="00E66A91" w:rsidRPr="00447281" w:rsidRDefault="00E66A91" w:rsidP="00E66A91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66A91" w:rsidRPr="00447281" w14:paraId="637F31CD" w14:textId="77777777" w:rsidTr="00644E58">
        <w:trPr>
          <w:trHeight w:val="308"/>
        </w:trPr>
        <w:tc>
          <w:tcPr>
            <w:tcW w:w="8817" w:type="dxa"/>
            <w:vAlign w:val="center"/>
          </w:tcPr>
          <w:p w14:paraId="3118CA6F" w14:textId="5084BD36" w:rsidR="00E66A91" w:rsidRPr="00447281" w:rsidRDefault="00E66A91" w:rsidP="00E66A91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860B1A">
              <w:rPr>
                <w:rFonts w:ascii="Calibri" w:hAnsi="Calibri" w:cs="Calibri"/>
                <w:sz w:val="24"/>
                <w:szCs w:val="24"/>
              </w:rPr>
              <w:t xml:space="preserve">Explains why suggestion would actually improve the validity/reliability of the experiment </w:t>
            </w:r>
          </w:p>
        </w:tc>
        <w:tc>
          <w:tcPr>
            <w:tcW w:w="1974" w:type="dxa"/>
          </w:tcPr>
          <w:p w14:paraId="1F1AD58C" w14:textId="77777777" w:rsidR="00E66A91" w:rsidRPr="00447281" w:rsidRDefault="00E66A91" w:rsidP="00E66A91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66A91" w:rsidRPr="00447281" w14:paraId="72694C5B" w14:textId="77777777" w:rsidTr="00644E58">
        <w:trPr>
          <w:trHeight w:val="117"/>
        </w:trPr>
        <w:tc>
          <w:tcPr>
            <w:tcW w:w="8817" w:type="dxa"/>
            <w:vAlign w:val="center"/>
          </w:tcPr>
          <w:p w14:paraId="0A42B217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974" w:type="dxa"/>
          </w:tcPr>
          <w:p w14:paraId="3BB6E483" w14:textId="29F32ACD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</w:tc>
      </w:tr>
    </w:tbl>
    <w:p w14:paraId="77F5C7C5" w14:textId="77777777" w:rsidR="00E66A91" w:rsidRPr="00860B1A" w:rsidRDefault="00E66A91" w:rsidP="00E66A91">
      <w:pPr>
        <w:spacing w:after="0" w:line="23" w:lineRule="atLeast"/>
        <w:rPr>
          <w:rFonts w:ascii="Calibri" w:hAnsi="Calibri" w:cs="Calibri"/>
          <w:sz w:val="24"/>
          <w:szCs w:val="24"/>
        </w:rPr>
      </w:pPr>
    </w:p>
    <w:p w14:paraId="2AFDD63D" w14:textId="77777777" w:rsidR="00E66A91" w:rsidRPr="00860B1A" w:rsidRDefault="00E66A91" w:rsidP="00E66A91">
      <w:pPr>
        <w:spacing w:after="0" w:line="23" w:lineRule="atLeast"/>
        <w:rPr>
          <w:rFonts w:ascii="Calibri" w:hAnsi="Calibri" w:cs="Calibri"/>
          <w:sz w:val="24"/>
          <w:szCs w:val="24"/>
        </w:rPr>
      </w:pPr>
    </w:p>
    <w:p w14:paraId="6710BDCC" w14:textId="2BE22C3F" w:rsidR="00E66A91" w:rsidRPr="00860B1A" w:rsidRDefault="00E66A91" w:rsidP="00E66A91">
      <w:pPr>
        <w:pStyle w:val="ListParagraph"/>
        <w:numPr>
          <w:ilvl w:val="0"/>
          <w:numId w:val="3"/>
        </w:numPr>
        <w:spacing w:after="0" w:line="23" w:lineRule="atLeast"/>
        <w:rPr>
          <w:rFonts w:ascii="Calibri" w:hAnsi="Calibri" w:cs="Calibri"/>
          <w:sz w:val="24"/>
          <w:szCs w:val="24"/>
        </w:rPr>
      </w:pPr>
      <w:r w:rsidRPr="00860B1A">
        <w:rPr>
          <w:rFonts w:ascii="Calibri" w:hAnsi="Calibri" w:cs="Calibri"/>
          <w:sz w:val="24"/>
          <w:szCs w:val="24"/>
        </w:rPr>
        <w:t>Describe why the magnesium salt and the water made a solution, but the water and the coconut would make a</w:t>
      </w:r>
      <w:r>
        <w:rPr>
          <w:rFonts w:ascii="Calibri" w:hAnsi="Calibri" w:cs="Calibri"/>
          <w:sz w:val="24"/>
          <w:szCs w:val="24"/>
        </w:rPr>
        <w:t xml:space="preserve"> heterogeneous</w:t>
      </w:r>
      <w:r w:rsidRPr="00860B1A">
        <w:rPr>
          <w:rFonts w:ascii="Calibri" w:hAnsi="Calibri" w:cs="Calibri"/>
          <w:sz w:val="24"/>
          <w:szCs w:val="24"/>
        </w:rPr>
        <w:t xml:space="preserve"> mixture. </w:t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  <w:r w:rsidRPr="00860B1A">
        <w:rPr>
          <w:rFonts w:ascii="Calibri" w:hAnsi="Calibri" w:cs="Calibri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30"/>
        <w:tblW w:w="10791" w:type="dxa"/>
        <w:tblLook w:val="04A0" w:firstRow="1" w:lastRow="0" w:firstColumn="1" w:lastColumn="0" w:noHBand="0" w:noVBand="1"/>
      </w:tblPr>
      <w:tblGrid>
        <w:gridCol w:w="8817"/>
        <w:gridCol w:w="1974"/>
      </w:tblGrid>
      <w:tr w:rsidR="00E66A91" w:rsidRPr="00447281" w14:paraId="251C1AE6" w14:textId="77777777" w:rsidTr="00644E58">
        <w:trPr>
          <w:trHeight w:val="109"/>
        </w:trPr>
        <w:tc>
          <w:tcPr>
            <w:tcW w:w="8817" w:type="dxa"/>
            <w:shd w:val="clear" w:color="auto" w:fill="F2F2F2" w:themeFill="background1" w:themeFillShade="F2"/>
            <w:vAlign w:val="center"/>
          </w:tcPr>
          <w:p w14:paraId="3A875544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974" w:type="dxa"/>
            <w:shd w:val="clear" w:color="auto" w:fill="F2F2F2" w:themeFill="background1" w:themeFillShade="F2"/>
            <w:vAlign w:val="center"/>
          </w:tcPr>
          <w:p w14:paraId="74DEDEF4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E66A91" w:rsidRPr="00447281" w14:paraId="7CF705F7" w14:textId="77777777" w:rsidTr="00E66A91">
        <w:trPr>
          <w:trHeight w:val="2102"/>
        </w:trPr>
        <w:tc>
          <w:tcPr>
            <w:tcW w:w="8817" w:type="dxa"/>
            <w:vAlign w:val="center"/>
          </w:tcPr>
          <w:p w14:paraId="504E98A9" w14:textId="269D726B" w:rsidR="00E66A91" w:rsidRDefault="00E66A91" w:rsidP="00E66A91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Any two of the following:</w:t>
            </w:r>
          </w:p>
          <w:p w14:paraId="05831145" w14:textId="77777777" w:rsidR="00E66A91" w:rsidRPr="00E66A91" w:rsidRDefault="00E66A91" w:rsidP="00E66A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E66A91">
              <w:rPr>
                <w:rFonts w:ascii="Calibri" w:hAnsi="Calibri" w:cs="Calibri"/>
                <w:sz w:val="24"/>
                <w:szCs w:val="24"/>
              </w:rPr>
              <w:t>States that salt is soluble in water, or that it dissolves in water</w:t>
            </w:r>
          </w:p>
          <w:p w14:paraId="103A3F90" w14:textId="77777777" w:rsidR="00E66A91" w:rsidRPr="00E66A91" w:rsidRDefault="00E66A91" w:rsidP="00E66A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E66A91">
              <w:rPr>
                <w:rFonts w:ascii="Calibri" w:hAnsi="Calibri" w:cs="Calibri"/>
                <w:sz w:val="24"/>
                <w:szCs w:val="24"/>
              </w:rPr>
              <w:t>States that flaked coconut is insoluble in water, or that it does not dissolve in water</w:t>
            </w:r>
          </w:p>
          <w:p w14:paraId="25A53355" w14:textId="77777777" w:rsidR="00E66A91" w:rsidRPr="00E66A91" w:rsidRDefault="00E66A91" w:rsidP="00E66A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E66A91">
              <w:rPr>
                <w:rFonts w:ascii="Calibri" w:hAnsi="Calibri" w:cs="Calibri"/>
                <w:sz w:val="24"/>
                <w:szCs w:val="24"/>
              </w:rPr>
              <w:t>Explains a mixture is two or more substances mixed together</w:t>
            </w:r>
          </w:p>
          <w:p w14:paraId="42409E87" w14:textId="4DAF0A50" w:rsidR="00E66A91" w:rsidRPr="00E66A91" w:rsidRDefault="00E66A91" w:rsidP="00E66A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E66A91">
              <w:rPr>
                <w:rFonts w:ascii="Calibri" w:hAnsi="Calibri" w:cs="Calibri"/>
                <w:sz w:val="24"/>
                <w:szCs w:val="24"/>
              </w:rPr>
              <w:t>Explains a solution is a homogenous mixture, or the product of a solute dissolving in a solvent</w:t>
            </w:r>
          </w:p>
        </w:tc>
        <w:tc>
          <w:tcPr>
            <w:tcW w:w="1974" w:type="dxa"/>
            <w:vAlign w:val="center"/>
          </w:tcPr>
          <w:p w14:paraId="440E8AFE" w14:textId="6CF53A4B" w:rsidR="00E66A91" w:rsidRPr="00447281" w:rsidRDefault="00E66A91" w:rsidP="00E66A91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1-2</w:t>
            </w:r>
          </w:p>
        </w:tc>
      </w:tr>
      <w:tr w:rsidR="00E66A91" w:rsidRPr="00447281" w14:paraId="2DD47EB9" w14:textId="77777777" w:rsidTr="00644E58">
        <w:trPr>
          <w:trHeight w:val="117"/>
        </w:trPr>
        <w:tc>
          <w:tcPr>
            <w:tcW w:w="8817" w:type="dxa"/>
            <w:vAlign w:val="center"/>
          </w:tcPr>
          <w:p w14:paraId="7C3F2718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974" w:type="dxa"/>
          </w:tcPr>
          <w:p w14:paraId="1DCBC86B" w14:textId="5BE5A544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</w:tc>
      </w:tr>
    </w:tbl>
    <w:p w14:paraId="375E1640" w14:textId="77777777" w:rsidR="00E66A91" w:rsidRPr="00860B1A" w:rsidRDefault="00E66A91" w:rsidP="00E66A91">
      <w:pPr>
        <w:spacing w:after="0" w:line="23" w:lineRule="atLeast"/>
        <w:rPr>
          <w:rFonts w:ascii="Calibri" w:hAnsi="Calibri" w:cs="Calibri"/>
          <w:sz w:val="24"/>
          <w:szCs w:val="24"/>
        </w:rPr>
      </w:pPr>
    </w:p>
    <w:p w14:paraId="1FB5FB8E" w14:textId="52C34905" w:rsidR="00E66A91" w:rsidRPr="00E66A91" w:rsidRDefault="00E66A91" w:rsidP="00E66A91">
      <w:pPr>
        <w:pStyle w:val="ListParagraph"/>
        <w:numPr>
          <w:ilvl w:val="0"/>
          <w:numId w:val="3"/>
        </w:numPr>
        <w:spacing w:after="0" w:line="23" w:lineRule="atLeast"/>
        <w:rPr>
          <w:rFonts w:ascii="Calibri" w:hAnsi="Calibri" w:cs="Calibri"/>
          <w:sz w:val="24"/>
          <w:szCs w:val="24"/>
        </w:rPr>
      </w:pPr>
      <w:r w:rsidRPr="00860B1A">
        <w:rPr>
          <w:rFonts w:ascii="Calibri" w:hAnsi="Calibri" w:cs="Calibri"/>
          <w:sz w:val="24"/>
          <w:szCs w:val="24"/>
        </w:rPr>
        <w:t>What is decanting, and how does it relate to the physical properties of the substances it can be used on?</w:t>
      </w:r>
    </w:p>
    <w:tbl>
      <w:tblPr>
        <w:tblStyle w:val="TableGrid"/>
        <w:tblpPr w:leftFromText="180" w:rightFromText="180" w:vertAnchor="text" w:horzAnchor="margin" w:tblpY="30"/>
        <w:tblW w:w="10791" w:type="dxa"/>
        <w:tblLook w:val="04A0" w:firstRow="1" w:lastRow="0" w:firstColumn="1" w:lastColumn="0" w:noHBand="0" w:noVBand="1"/>
      </w:tblPr>
      <w:tblGrid>
        <w:gridCol w:w="8817"/>
        <w:gridCol w:w="1974"/>
      </w:tblGrid>
      <w:tr w:rsidR="00E66A91" w:rsidRPr="00447281" w14:paraId="4A61A4A4" w14:textId="77777777" w:rsidTr="00644E58">
        <w:trPr>
          <w:trHeight w:val="109"/>
        </w:trPr>
        <w:tc>
          <w:tcPr>
            <w:tcW w:w="8817" w:type="dxa"/>
            <w:shd w:val="clear" w:color="auto" w:fill="F2F2F2" w:themeFill="background1" w:themeFillShade="F2"/>
            <w:vAlign w:val="center"/>
          </w:tcPr>
          <w:p w14:paraId="1EC83678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974" w:type="dxa"/>
            <w:shd w:val="clear" w:color="auto" w:fill="F2F2F2" w:themeFill="background1" w:themeFillShade="F2"/>
            <w:vAlign w:val="center"/>
          </w:tcPr>
          <w:p w14:paraId="01DE5B4F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E66A91" w:rsidRPr="00447281" w14:paraId="61E5C8CC" w14:textId="77777777" w:rsidTr="00644E58">
        <w:trPr>
          <w:trHeight w:val="263"/>
        </w:trPr>
        <w:tc>
          <w:tcPr>
            <w:tcW w:w="8817" w:type="dxa"/>
            <w:vAlign w:val="center"/>
          </w:tcPr>
          <w:p w14:paraId="1EF5F13D" w14:textId="597C6774" w:rsidR="00E66A91" w:rsidRPr="00447281" w:rsidRDefault="00E66A91" w:rsidP="00E66A91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860B1A">
              <w:rPr>
                <w:rFonts w:ascii="Calibri" w:hAnsi="Calibri" w:cs="Calibri"/>
                <w:noProof/>
                <w:sz w:val="24"/>
                <w:szCs w:val="24"/>
              </w:rPr>
              <w:t>Describes decantation</w:t>
            </w:r>
          </w:p>
        </w:tc>
        <w:tc>
          <w:tcPr>
            <w:tcW w:w="1974" w:type="dxa"/>
          </w:tcPr>
          <w:p w14:paraId="5C346A7B" w14:textId="77777777" w:rsidR="00E66A91" w:rsidRPr="00447281" w:rsidRDefault="00E66A91" w:rsidP="00E66A91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66A91" w:rsidRPr="00447281" w14:paraId="2E79AB8E" w14:textId="77777777" w:rsidTr="00644E58">
        <w:trPr>
          <w:trHeight w:val="308"/>
        </w:trPr>
        <w:tc>
          <w:tcPr>
            <w:tcW w:w="8817" w:type="dxa"/>
            <w:vAlign w:val="center"/>
          </w:tcPr>
          <w:p w14:paraId="47552B53" w14:textId="6984905D" w:rsidR="00E66A91" w:rsidRPr="00447281" w:rsidRDefault="00E66A91" w:rsidP="00E66A91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860B1A">
              <w:rPr>
                <w:rFonts w:ascii="Calibri" w:hAnsi="Calibri" w:cs="Calibri"/>
                <w:noProof/>
                <w:sz w:val="24"/>
                <w:szCs w:val="24"/>
              </w:rPr>
              <w:t>Relates to the density of substances</w:t>
            </w:r>
          </w:p>
        </w:tc>
        <w:tc>
          <w:tcPr>
            <w:tcW w:w="1974" w:type="dxa"/>
          </w:tcPr>
          <w:p w14:paraId="296BFA9A" w14:textId="77777777" w:rsidR="00E66A91" w:rsidRPr="00447281" w:rsidRDefault="00E66A91" w:rsidP="00E66A91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66A91" w:rsidRPr="00447281" w14:paraId="3DCE2F46" w14:textId="77777777" w:rsidTr="00644E58">
        <w:trPr>
          <w:trHeight w:val="117"/>
        </w:trPr>
        <w:tc>
          <w:tcPr>
            <w:tcW w:w="8817" w:type="dxa"/>
            <w:vAlign w:val="center"/>
          </w:tcPr>
          <w:p w14:paraId="2DAC2F10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974" w:type="dxa"/>
          </w:tcPr>
          <w:p w14:paraId="41964B29" w14:textId="1B0E5C42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</w:tc>
      </w:tr>
    </w:tbl>
    <w:p w14:paraId="0B2767F5" w14:textId="77777777" w:rsidR="00E66A91" w:rsidRPr="00860B1A" w:rsidRDefault="00E66A91" w:rsidP="00E66A91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01CBCF90" w14:textId="05952F83" w:rsidR="00E66A91" w:rsidRPr="00860B1A" w:rsidRDefault="00E66A91" w:rsidP="00E66A91">
      <w:pPr>
        <w:pStyle w:val="ListParagraph"/>
        <w:numPr>
          <w:ilvl w:val="0"/>
          <w:numId w:val="3"/>
        </w:numPr>
        <w:spacing w:after="0" w:line="23" w:lineRule="atLeast"/>
        <w:rPr>
          <w:rFonts w:ascii="Calibri" w:hAnsi="Calibri" w:cs="Calibri"/>
          <w:sz w:val="24"/>
          <w:szCs w:val="24"/>
        </w:rPr>
      </w:pPr>
      <w:r w:rsidRPr="00860B1A">
        <w:rPr>
          <w:rFonts w:ascii="Calibri" w:hAnsi="Calibri" w:cs="Calibri"/>
          <w:sz w:val="24"/>
          <w:szCs w:val="24"/>
        </w:rPr>
        <w:t xml:space="preserve">What is distillation, and how does it relate to the physical properties of the substances it </w:t>
      </w:r>
      <w:r>
        <w:rPr>
          <w:rFonts w:ascii="Calibri" w:hAnsi="Calibri" w:cs="Calibri"/>
          <w:sz w:val="24"/>
          <w:szCs w:val="24"/>
        </w:rPr>
        <w:t>is</w:t>
      </w:r>
      <w:r w:rsidRPr="00860B1A">
        <w:rPr>
          <w:rFonts w:ascii="Calibri" w:hAnsi="Calibri" w:cs="Calibri"/>
          <w:sz w:val="24"/>
          <w:szCs w:val="24"/>
        </w:rPr>
        <w:t xml:space="preserve"> used on? </w:t>
      </w:r>
    </w:p>
    <w:tbl>
      <w:tblPr>
        <w:tblStyle w:val="TableGrid"/>
        <w:tblpPr w:leftFromText="180" w:rightFromText="180" w:vertAnchor="text" w:horzAnchor="margin" w:tblpY="30"/>
        <w:tblW w:w="10791" w:type="dxa"/>
        <w:tblLook w:val="04A0" w:firstRow="1" w:lastRow="0" w:firstColumn="1" w:lastColumn="0" w:noHBand="0" w:noVBand="1"/>
      </w:tblPr>
      <w:tblGrid>
        <w:gridCol w:w="8817"/>
        <w:gridCol w:w="1974"/>
      </w:tblGrid>
      <w:tr w:rsidR="00E66A91" w:rsidRPr="00447281" w14:paraId="3E6C3F2D" w14:textId="77777777" w:rsidTr="00644E58">
        <w:trPr>
          <w:trHeight w:val="109"/>
        </w:trPr>
        <w:tc>
          <w:tcPr>
            <w:tcW w:w="8817" w:type="dxa"/>
            <w:shd w:val="clear" w:color="auto" w:fill="F2F2F2" w:themeFill="background1" w:themeFillShade="F2"/>
            <w:vAlign w:val="center"/>
          </w:tcPr>
          <w:p w14:paraId="28D52AB8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974" w:type="dxa"/>
            <w:shd w:val="clear" w:color="auto" w:fill="F2F2F2" w:themeFill="background1" w:themeFillShade="F2"/>
            <w:vAlign w:val="center"/>
          </w:tcPr>
          <w:p w14:paraId="14D4AFE2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E66A91" w:rsidRPr="00447281" w14:paraId="33ACCA79" w14:textId="77777777" w:rsidTr="00644E58">
        <w:trPr>
          <w:trHeight w:val="263"/>
        </w:trPr>
        <w:tc>
          <w:tcPr>
            <w:tcW w:w="8817" w:type="dxa"/>
            <w:vAlign w:val="center"/>
          </w:tcPr>
          <w:p w14:paraId="59C08587" w14:textId="6E99D046" w:rsidR="00E66A91" w:rsidRPr="00447281" w:rsidRDefault="00E66A91" w:rsidP="00E66A91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860B1A">
              <w:rPr>
                <w:rFonts w:ascii="Calibri" w:hAnsi="Calibri" w:cs="Calibri"/>
                <w:noProof/>
                <w:sz w:val="24"/>
                <w:szCs w:val="24"/>
              </w:rPr>
              <w:t xml:space="preserve">Describes distillation </w:t>
            </w:r>
          </w:p>
        </w:tc>
        <w:tc>
          <w:tcPr>
            <w:tcW w:w="1974" w:type="dxa"/>
          </w:tcPr>
          <w:p w14:paraId="49CF6043" w14:textId="77777777" w:rsidR="00E66A91" w:rsidRPr="00447281" w:rsidRDefault="00E66A91" w:rsidP="00E66A91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66A91" w:rsidRPr="00447281" w14:paraId="40C55188" w14:textId="77777777" w:rsidTr="00644E58">
        <w:trPr>
          <w:trHeight w:val="308"/>
        </w:trPr>
        <w:tc>
          <w:tcPr>
            <w:tcW w:w="8817" w:type="dxa"/>
            <w:vAlign w:val="center"/>
          </w:tcPr>
          <w:p w14:paraId="06E05F86" w14:textId="043C756D" w:rsidR="00E66A91" w:rsidRPr="00447281" w:rsidRDefault="00E66A91" w:rsidP="00E66A91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860B1A">
              <w:rPr>
                <w:rFonts w:ascii="Calibri" w:hAnsi="Calibri" w:cs="Calibri"/>
                <w:noProof/>
                <w:sz w:val="24"/>
                <w:szCs w:val="24"/>
              </w:rPr>
              <w:t>Relates to the boiling points of substances</w:t>
            </w:r>
          </w:p>
        </w:tc>
        <w:tc>
          <w:tcPr>
            <w:tcW w:w="1974" w:type="dxa"/>
          </w:tcPr>
          <w:p w14:paraId="68BD49CE" w14:textId="77777777" w:rsidR="00E66A91" w:rsidRPr="00447281" w:rsidRDefault="00E66A91" w:rsidP="00E66A91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728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E66A91" w:rsidRPr="00447281" w14:paraId="7037A4A4" w14:textId="77777777" w:rsidTr="00644E58">
        <w:trPr>
          <w:trHeight w:val="117"/>
        </w:trPr>
        <w:tc>
          <w:tcPr>
            <w:tcW w:w="8817" w:type="dxa"/>
            <w:vAlign w:val="center"/>
          </w:tcPr>
          <w:p w14:paraId="54252ED4" w14:textId="77777777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447281">
              <w:rPr>
                <w:rFonts w:ascii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974" w:type="dxa"/>
          </w:tcPr>
          <w:p w14:paraId="3182565B" w14:textId="167B4003" w:rsidR="00E66A91" w:rsidRPr="00447281" w:rsidRDefault="00E66A91" w:rsidP="00644E5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</w:tc>
      </w:tr>
    </w:tbl>
    <w:p w14:paraId="29D75AD6" w14:textId="5AED7294" w:rsidR="000B5031" w:rsidRDefault="000B5031" w:rsidP="00E66A91">
      <w:pPr>
        <w:spacing w:after="0" w:line="240" w:lineRule="auto"/>
      </w:pPr>
      <w:bookmarkStart w:id="0" w:name="_GoBack"/>
      <w:bookmarkEnd w:id="0"/>
    </w:p>
    <w:sectPr w:rsidR="000B5031" w:rsidSect="00913E6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6CDC"/>
    <w:multiLevelType w:val="hybridMultilevel"/>
    <w:tmpl w:val="0276AF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50794"/>
    <w:multiLevelType w:val="hybridMultilevel"/>
    <w:tmpl w:val="944474C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344558"/>
    <w:multiLevelType w:val="hybridMultilevel"/>
    <w:tmpl w:val="0D4C8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17"/>
    <w:rsid w:val="00071A8E"/>
    <w:rsid w:val="000B5031"/>
    <w:rsid w:val="001055BF"/>
    <w:rsid w:val="0013089C"/>
    <w:rsid w:val="0016169B"/>
    <w:rsid w:val="00211269"/>
    <w:rsid w:val="00447281"/>
    <w:rsid w:val="006848DA"/>
    <w:rsid w:val="006D3C4C"/>
    <w:rsid w:val="006D7AAF"/>
    <w:rsid w:val="00720C2E"/>
    <w:rsid w:val="007C1315"/>
    <w:rsid w:val="00913E6C"/>
    <w:rsid w:val="00A11F17"/>
    <w:rsid w:val="00A50CCC"/>
    <w:rsid w:val="00AE291E"/>
    <w:rsid w:val="00D20288"/>
    <w:rsid w:val="00E66A91"/>
    <w:rsid w:val="00E86FB3"/>
    <w:rsid w:val="00EA2C31"/>
    <w:rsid w:val="00EC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0E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3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5031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3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5031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5AEEABAC</Template>
  <TotalTime>22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</cp:lastModifiedBy>
  <cp:revision>12</cp:revision>
  <dcterms:created xsi:type="dcterms:W3CDTF">2019-06-30T10:55:00Z</dcterms:created>
  <dcterms:modified xsi:type="dcterms:W3CDTF">2019-07-24T05:21:00Z</dcterms:modified>
</cp:coreProperties>
</file>