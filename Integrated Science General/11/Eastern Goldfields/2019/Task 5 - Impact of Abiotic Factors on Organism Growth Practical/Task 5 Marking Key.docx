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2F91" w14:textId="77777777" w:rsidR="003A2002" w:rsidRDefault="003A2002" w:rsidP="003A2002">
      <w:pPr>
        <w:spacing w:line="240" w:lineRule="auto"/>
        <w:rPr>
          <w:b/>
          <w:noProof/>
          <w:sz w:val="36"/>
          <w:szCs w:val="32"/>
          <w:lang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7486FC5" wp14:editId="10F4C1FE">
            <wp:simplePos x="0" y="0"/>
            <wp:positionH relativeFrom="column">
              <wp:posOffset>5368290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2"/>
          <w:lang w:eastAsia="en-AU"/>
        </w:rPr>
        <w:t>GENERAL INTEGRATED SCIENCE</w:t>
      </w:r>
      <w:r>
        <w:rPr>
          <w:b/>
          <w:sz w:val="36"/>
          <w:szCs w:val="32"/>
        </w:rPr>
        <w:t>– UNIT 1</w:t>
      </w:r>
    </w:p>
    <w:p w14:paraId="6FAE8DBD" w14:textId="77777777" w:rsidR="003A2002" w:rsidRDefault="003A2002" w:rsidP="003A2002">
      <w:pPr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TASK 5 – Impact of Abiotic Factors on Organism Growth Practical</w:t>
      </w:r>
    </w:p>
    <w:p w14:paraId="1680711E" w14:textId="77777777" w:rsidR="003A2002" w:rsidRPr="002878E4" w:rsidRDefault="003A2002" w:rsidP="003A2002">
      <w:pPr>
        <w:spacing w:line="240" w:lineRule="auto"/>
        <w:rPr>
          <w:b/>
          <w:color w:val="ED7D31" w:themeColor="accent2"/>
          <w:sz w:val="26"/>
          <w:szCs w:val="26"/>
        </w:rPr>
      </w:pPr>
      <w:r w:rsidRPr="006C41F6">
        <w:rPr>
          <w:b/>
          <w:color w:val="ED7D31" w:themeColor="accent2"/>
          <w:sz w:val="26"/>
          <w:szCs w:val="26"/>
        </w:rPr>
        <w:t>MARKING KEY</w:t>
      </w:r>
    </w:p>
    <w:p w14:paraId="58803D46" w14:textId="77777777" w:rsidR="003A2002" w:rsidRPr="00A312D2" w:rsidRDefault="003A2002" w:rsidP="003A2002">
      <w:pPr>
        <w:pStyle w:val="ListParagraph"/>
        <w:numPr>
          <w:ilvl w:val="0"/>
          <w:numId w:val="1"/>
        </w:numPr>
        <w:tabs>
          <w:tab w:val="right" w:pos="9026"/>
        </w:tabs>
        <w:spacing w:after="0" w:line="360" w:lineRule="auto"/>
        <w:ind w:right="-28"/>
        <w:jc w:val="both"/>
        <w:rPr>
          <w:rFonts w:ascii="Calibri" w:eastAsia="Times New Roman" w:hAnsi="Calibri" w:cs="Arial"/>
          <w:b/>
          <w:bCs/>
          <w:color w:val="000000" w:themeColor="text1"/>
          <w:lang w:val="en-GB"/>
        </w:rPr>
      </w:pPr>
      <w:r w:rsidRPr="00A312D2">
        <w:rPr>
          <w:rFonts w:ascii="Calibri" w:eastAsia="Times New Roman" w:hAnsi="Calibri" w:cs="Arial"/>
          <w:bCs/>
          <w:color w:val="000000" w:themeColor="text1"/>
          <w:lang w:val="en-GB"/>
        </w:rPr>
        <w:t>Identify the: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1C109877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6776182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3889DDD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0ABF48CD" w14:textId="77777777" w:rsidTr="00422816">
        <w:trPr>
          <w:trHeight w:val="339"/>
        </w:trPr>
        <w:tc>
          <w:tcPr>
            <w:tcW w:w="7416" w:type="dxa"/>
          </w:tcPr>
          <w:p w14:paraId="43B5BD6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Independent variable correctly identified – type of soil</w:t>
            </w:r>
          </w:p>
        </w:tc>
        <w:tc>
          <w:tcPr>
            <w:tcW w:w="1764" w:type="dxa"/>
            <w:vMerge w:val="restart"/>
            <w:vAlign w:val="center"/>
          </w:tcPr>
          <w:p w14:paraId="2E30371E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422816" w14:paraId="0496C8B1" w14:textId="77777777" w:rsidTr="00422816">
        <w:trPr>
          <w:trHeight w:val="339"/>
        </w:trPr>
        <w:tc>
          <w:tcPr>
            <w:tcW w:w="7416" w:type="dxa"/>
          </w:tcPr>
          <w:p w14:paraId="67589E36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Dependent variable correctly identified – mungbean height (after 4 weeks)</w:t>
            </w:r>
          </w:p>
        </w:tc>
        <w:tc>
          <w:tcPr>
            <w:tcW w:w="1764" w:type="dxa"/>
            <w:vMerge/>
            <w:vAlign w:val="center"/>
          </w:tcPr>
          <w:p w14:paraId="4DBA713B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17E72F28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279DE321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6F1F1EA2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4B65E507" w14:textId="77777777" w:rsidR="003A2002" w:rsidRPr="006C41F6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1F102C97" w14:textId="77777777" w:rsidR="003A2002" w:rsidRDefault="003A2002" w:rsidP="003A2002">
      <w:pPr>
        <w:pStyle w:val="ListParagraph"/>
        <w:tabs>
          <w:tab w:val="right" w:pos="9026"/>
        </w:tabs>
        <w:spacing w:after="0" w:line="360" w:lineRule="auto"/>
        <w:ind w:left="1440" w:right="-28"/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ab/>
      </w:r>
    </w:p>
    <w:p w14:paraId="4A8B57AD" w14:textId="77777777" w:rsidR="003A2002" w:rsidRDefault="003A2002" w:rsidP="003A2002">
      <w:pPr>
        <w:pStyle w:val="ListParagraph"/>
        <w:tabs>
          <w:tab w:val="right" w:pos="9026"/>
        </w:tabs>
        <w:spacing w:after="0" w:line="360" w:lineRule="auto"/>
        <w:ind w:left="1440" w:right="-28"/>
        <w:rPr>
          <w:rFonts w:eastAsia="Times New Roman" w:cs="Arial"/>
          <w:bCs/>
          <w:lang w:val="en-GB"/>
        </w:rPr>
      </w:pPr>
    </w:p>
    <w:p w14:paraId="5EAF51E0" w14:textId="77777777" w:rsidR="003A2002" w:rsidRPr="002878E4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06E4E9E7" w14:textId="77777777" w:rsidR="003A2002" w:rsidRDefault="003A2002" w:rsidP="003A2002">
      <w:pPr>
        <w:pStyle w:val="ListParagraph"/>
        <w:numPr>
          <w:ilvl w:val="0"/>
          <w:numId w:val="1"/>
        </w:num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  <w:r w:rsidRPr="00B82FC2">
        <w:rPr>
          <w:rFonts w:eastAsia="Times New Roman" w:cs="Arial"/>
          <w:bCs/>
          <w:lang w:val="en-GB"/>
        </w:rPr>
        <w:t>Write a hypothesis for this experiment:</w:t>
      </w:r>
      <w:r>
        <w:rPr>
          <w:rFonts w:eastAsia="Times New Roman" w:cs="Arial"/>
          <w:bCs/>
          <w:lang w:val="en-GB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6A3FDEA9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49B305D6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73F3C7AB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61DA8DBC" w14:textId="77777777" w:rsidTr="00422816">
        <w:trPr>
          <w:trHeight w:val="339"/>
        </w:trPr>
        <w:tc>
          <w:tcPr>
            <w:tcW w:w="7416" w:type="dxa"/>
          </w:tcPr>
          <w:p w14:paraId="2F4DD6D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Testable</w:t>
            </w:r>
          </w:p>
        </w:tc>
        <w:tc>
          <w:tcPr>
            <w:tcW w:w="1764" w:type="dxa"/>
            <w:vMerge w:val="restart"/>
            <w:vAlign w:val="center"/>
          </w:tcPr>
          <w:p w14:paraId="58377043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422816" w14:paraId="317D1F10" w14:textId="77777777" w:rsidTr="00422816">
        <w:trPr>
          <w:trHeight w:val="339"/>
        </w:trPr>
        <w:tc>
          <w:tcPr>
            <w:tcW w:w="7416" w:type="dxa"/>
          </w:tcPr>
          <w:p w14:paraId="187C4582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States clear relationship between independent and dependent variable</w:t>
            </w:r>
          </w:p>
        </w:tc>
        <w:tc>
          <w:tcPr>
            <w:tcW w:w="1764" w:type="dxa"/>
            <w:vMerge/>
            <w:vAlign w:val="center"/>
          </w:tcPr>
          <w:p w14:paraId="72834864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7A0B273C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281D70AC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0C783162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2B8A6B94" w14:textId="77777777" w:rsidR="003A2002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784DCA5B" w14:textId="77777777" w:rsidR="003A2002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5B58EABC" w14:textId="77777777" w:rsidR="003A2002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7D321ADD" w14:textId="77777777" w:rsidR="003A2002" w:rsidRPr="00593B1B" w:rsidRDefault="003A2002" w:rsidP="003A2002">
      <w:pPr>
        <w:tabs>
          <w:tab w:val="right" w:pos="9026"/>
        </w:tabs>
        <w:spacing w:after="0" w:line="360" w:lineRule="auto"/>
        <w:ind w:right="-28"/>
        <w:rPr>
          <w:rFonts w:eastAsia="Times New Roman" w:cs="Arial"/>
          <w:bCs/>
          <w:lang w:val="en-GB"/>
        </w:rPr>
      </w:pPr>
    </w:p>
    <w:p w14:paraId="063D980F" w14:textId="77777777" w:rsidR="003A2002" w:rsidRDefault="003A2002" w:rsidP="003A2002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>List three controlled variables needed for this experiment.</w:t>
      </w:r>
    </w:p>
    <w:p w14:paraId="5025E6A9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u w:val="single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107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5574F8F4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4BEE14D1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7A1638E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512F4891" w14:textId="77777777" w:rsidTr="00422816">
        <w:trPr>
          <w:trHeight w:val="816"/>
        </w:trPr>
        <w:tc>
          <w:tcPr>
            <w:tcW w:w="7416" w:type="dxa"/>
          </w:tcPr>
          <w:p w14:paraId="037F9597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Any three appropriate variables listed: amount of water, amount of sunlight, amount of time left to germinate, amount of time left to grow, same type of water for all mungbeans, etc</w:t>
            </w:r>
          </w:p>
        </w:tc>
        <w:tc>
          <w:tcPr>
            <w:tcW w:w="1764" w:type="dxa"/>
            <w:vAlign w:val="center"/>
          </w:tcPr>
          <w:p w14:paraId="509A7960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422816" w14:paraId="46B0BA05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1DFFC3B6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7803D935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590ECECA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281FFCB7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6E2ED072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14FF88B2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2A2BE211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708C7200" w14:textId="77777777" w:rsidR="003A2002" w:rsidRPr="00474FCF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sz w:val="10"/>
          <w:lang w:val="en-GB"/>
        </w:rPr>
      </w:pPr>
    </w:p>
    <w:p w14:paraId="56FE634F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  <w:r w:rsidRPr="009C3DCB">
        <w:rPr>
          <w:rFonts w:eastAsia="Times New Roman" w:cs="Arial"/>
          <w:b/>
          <w:bCs/>
          <w:lang w:val="en-GB"/>
        </w:rPr>
        <w:t>Results</w:t>
      </w:r>
    </w:p>
    <w:p w14:paraId="7834AA88" w14:textId="77777777" w:rsidR="003A2002" w:rsidRDefault="003A2002" w:rsidP="003A2002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>Observe your mungbeans and their soil. Write two observations, one about the mungbean growth and one about the appearance of the soil, in the table below.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7373"/>
        <w:gridCol w:w="1753"/>
      </w:tblGrid>
      <w:tr w:rsidR="003A2002" w14:paraId="64C89925" w14:textId="77777777" w:rsidTr="00017AB6">
        <w:trPr>
          <w:trHeight w:val="40"/>
        </w:trPr>
        <w:tc>
          <w:tcPr>
            <w:tcW w:w="7373" w:type="dxa"/>
            <w:shd w:val="clear" w:color="auto" w:fill="ED7D31" w:themeFill="accent2"/>
            <w:vAlign w:val="center"/>
          </w:tcPr>
          <w:p w14:paraId="177F25A2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53" w:type="dxa"/>
            <w:shd w:val="clear" w:color="auto" w:fill="ED7D31" w:themeFill="accent2"/>
            <w:vAlign w:val="center"/>
          </w:tcPr>
          <w:p w14:paraId="03D38601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3A2002" w14:paraId="7C4939A3" w14:textId="77777777" w:rsidTr="00017AB6">
        <w:trPr>
          <w:trHeight w:val="264"/>
        </w:trPr>
        <w:tc>
          <w:tcPr>
            <w:tcW w:w="7373" w:type="dxa"/>
          </w:tcPr>
          <w:p w14:paraId="7EA816E6" w14:textId="77777777" w:rsidR="003A2002" w:rsidRPr="000E4A70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 w:rsidRPr="000E4A70"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 xml:space="preserve">Kalgoorlie Soil </w:t>
            </w:r>
          </w:p>
        </w:tc>
        <w:tc>
          <w:tcPr>
            <w:tcW w:w="1753" w:type="dxa"/>
            <w:vMerge w:val="restart"/>
            <w:vAlign w:val="center"/>
          </w:tcPr>
          <w:p w14:paraId="11837C6E" w14:textId="0D7C2B1B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3A2002" w14:paraId="68391FA9" w14:textId="77777777" w:rsidTr="00017AB6">
        <w:trPr>
          <w:trHeight w:val="264"/>
        </w:trPr>
        <w:tc>
          <w:tcPr>
            <w:tcW w:w="7373" w:type="dxa"/>
          </w:tcPr>
          <w:p w14:paraId="20350C77" w14:textId="6B570BF2" w:rsidR="003A2002" w:rsidRDefault="00B27B45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Makes 2 points about s</w:t>
            </w:r>
            <w:r w:rsidR="003A2002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oil appearance: large particles, red</w:t>
            </w:r>
          </w:p>
        </w:tc>
        <w:tc>
          <w:tcPr>
            <w:tcW w:w="1753" w:type="dxa"/>
            <w:vMerge/>
            <w:vAlign w:val="center"/>
          </w:tcPr>
          <w:p w14:paraId="2E2BFA96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73C48136" w14:textId="77777777" w:rsidTr="00017AB6">
        <w:trPr>
          <w:trHeight w:val="264"/>
        </w:trPr>
        <w:tc>
          <w:tcPr>
            <w:tcW w:w="7373" w:type="dxa"/>
          </w:tcPr>
          <w:p w14:paraId="7280880F" w14:textId="77777777" w:rsidR="003A2002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Plant growth: correct description about plant health, # that have sprouted, etc</w:t>
            </w:r>
          </w:p>
        </w:tc>
        <w:tc>
          <w:tcPr>
            <w:tcW w:w="1753" w:type="dxa"/>
            <w:vMerge/>
            <w:vAlign w:val="center"/>
          </w:tcPr>
          <w:p w14:paraId="47F09658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2484C88B" w14:textId="77777777" w:rsidTr="00017AB6">
        <w:trPr>
          <w:trHeight w:val="149"/>
        </w:trPr>
        <w:tc>
          <w:tcPr>
            <w:tcW w:w="7373" w:type="dxa"/>
          </w:tcPr>
          <w:p w14:paraId="549DED40" w14:textId="77777777" w:rsidR="003A2002" w:rsidRPr="000E4A70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 w:rsidRPr="000E4A70"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Compost Soil</w:t>
            </w:r>
          </w:p>
        </w:tc>
        <w:tc>
          <w:tcPr>
            <w:tcW w:w="1753" w:type="dxa"/>
            <w:vMerge w:val="restart"/>
            <w:vAlign w:val="center"/>
          </w:tcPr>
          <w:p w14:paraId="49A39B2C" w14:textId="3C5D8666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3A2002" w14:paraId="69071C9B" w14:textId="77777777" w:rsidTr="00017AB6">
        <w:trPr>
          <w:trHeight w:val="264"/>
        </w:trPr>
        <w:tc>
          <w:tcPr>
            <w:tcW w:w="7373" w:type="dxa"/>
          </w:tcPr>
          <w:p w14:paraId="150E4302" w14:textId="4260AC4D" w:rsidR="003A2002" w:rsidRDefault="00B27B45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Makes 2 points about s</w:t>
            </w:r>
            <w:r w:rsidR="003A2002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oil appearance: larger particles, small woodchips in way, dark brown</w:t>
            </w:r>
          </w:p>
        </w:tc>
        <w:tc>
          <w:tcPr>
            <w:tcW w:w="1753" w:type="dxa"/>
            <w:vMerge/>
            <w:vAlign w:val="center"/>
          </w:tcPr>
          <w:p w14:paraId="5F2D5447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706D9CC2" w14:textId="77777777" w:rsidTr="00017AB6">
        <w:trPr>
          <w:trHeight w:val="264"/>
        </w:trPr>
        <w:tc>
          <w:tcPr>
            <w:tcW w:w="7373" w:type="dxa"/>
          </w:tcPr>
          <w:p w14:paraId="50E146F7" w14:textId="77777777" w:rsidR="003A2002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Plant growth: correct description about plant health, # that have sprouted, etc</w:t>
            </w:r>
          </w:p>
        </w:tc>
        <w:tc>
          <w:tcPr>
            <w:tcW w:w="1753" w:type="dxa"/>
            <w:vMerge/>
            <w:vAlign w:val="center"/>
          </w:tcPr>
          <w:p w14:paraId="6D6C57B5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2530E88B" w14:textId="77777777" w:rsidTr="00017AB6">
        <w:trPr>
          <w:trHeight w:val="264"/>
        </w:trPr>
        <w:tc>
          <w:tcPr>
            <w:tcW w:w="7373" w:type="dxa"/>
          </w:tcPr>
          <w:p w14:paraId="3823AECB" w14:textId="77777777" w:rsidR="003A2002" w:rsidRPr="000E4A70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 w:rsidRPr="000E4A70"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Coffee Ground</w:t>
            </w:r>
          </w:p>
        </w:tc>
        <w:tc>
          <w:tcPr>
            <w:tcW w:w="1753" w:type="dxa"/>
            <w:vMerge w:val="restart"/>
            <w:vAlign w:val="center"/>
          </w:tcPr>
          <w:p w14:paraId="4BF58660" w14:textId="09362BB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3A2002" w14:paraId="70B0B34B" w14:textId="77777777" w:rsidTr="00017AB6">
        <w:trPr>
          <w:trHeight w:val="264"/>
        </w:trPr>
        <w:tc>
          <w:tcPr>
            <w:tcW w:w="7373" w:type="dxa"/>
          </w:tcPr>
          <w:p w14:paraId="6055E3E7" w14:textId="5C67B1F2" w:rsidR="003A2002" w:rsidRDefault="00B27B45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Makes 2 points about soil </w:t>
            </w:r>
            <w:r w:rsidR="003A2002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appearance: no drainage, dark brown, strong odour</w:t>
            </w:r>
          </w:p>
        </w:tc>
        <w:tc>
          <w:tcPr>
            <w:tcW w:w="1753" w:type="dxa"/>
            <w:vMerge/>
            <w:vAlign w:val="center"/>
          </w:tcPr>
          <w:p w14:paraId="5A14F2BA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600D9F61" w14:textId="77777777" w:rsidTr="00017AB6">
        <w:trPr>
          <w:trHeight w:val="264"/>
        </w:trPr>
        <w:tc>
          <w:tcPr>
            <w:tcW w:w="7373" w:type="dxa"/>
          </w:tcPr>
          <w:p w14:paraId="45DB2966" w14:textId="77777777" w:rsidR="003A2002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Plant growth: correct description about plant health, # that have sprouted, etc</w:t>
            </w:r>
          </w:p>
        </w:tc>
        <w:tc>
          <w:tcPr>
            <w:tcW w:w="1753" w:type="dxa"/>
            <w:vMerge/>
            <w:vAlign w:val="center"/>
          </w:tcPr>
          <w:p w14:paraId="03D0104A" w14:textId="77777777" w:rsidR="003A2002" w:rsidRPr="006C41F6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3A2002" w14:paraId="3DD61CFC" w14:textId="77777777" w:rsidTr="00017AB6">
        <w:trPr>
          <w:trHeight w:val="264"/>
        </w:trPr>
        <w:tc>
          <w:tcPr>
            <w:tcW w:w="7373" w:type="dxa"/>
            <w:vAlign w:val="center"/>
          </w:tcPr>
          <w:p w14:paraId="05A8246F" w14:textId="77777777" w:rsidR="003A2002" w:rsidRDefault="003A2002" w:rsidP="00017AB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53" w:type="dxa"/>
            <w:vAlign w:val="bottom"/>
          </w:tcPr>
          <w:p w14:paraId="1E8A61C9" w14:textId="0813D1D6" w:rsidR="003A2002" w:rsidRDefault="000E0F90" w:rsidP="00017AB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5A22B587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009AEEEA" w14:textId="77777777" w:rsidR="003A2002" w:rsidRPr="0090614D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52CC2594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7CCA7CCC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/>
          <w:bCs/>
          <w:lang w:val="en-GB"/>
        </w:rPr>
      </w:pPr>
    </w:p>
    <w:p w14:paraId="7F22A833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6F9BA3BC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40E56333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3B1B77C4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27CE64AF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33F9562E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7F6BFCEC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6CD2DE3F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70C23BA5" w14:textId="77777777" w:rsidR="00C97EC0" w:rsidRDefault="00C97EC0" w:rsidP="00C97EC0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70A5021B" w14:textId="11226D27" w:rsidR="003A2002" w:rsidRDefault="003A2002" w:rsidP="003A2002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 w:rsidRPr="009C3DCB">
        <w:rPr>
          <w:rFonts w:eastAsia="Times New Roman" w:cs="Arial"/>
          <w:bCs/>
          <w:lang w:val="en-GB"/>
        </w:rPr>
        <w:t xml:space="preserve">Record your results </w:t>
      </w:r>
      <w:r>
        <w:rPr>
          <w:rFonts w:eastAsia="Times New Roman" w:cs="Arial"/>
          <w:bCs/>
          <w:lang w:val="en-GB"/>
        </w:rPr>
        <w:t>in the table below.</w:t>
      </w:r>
    </w:p>
    <w:tbl>
      <w:tblPr>
        <w:tblStyle w:val="TableGrid"/>
        <w:tblpPr w:leftFromText="180" w:rightFromText="180" w:vertAnchor="text" w:horzAnchor="margin" w:tblpXSpec="center" w:tblpY="109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1020C398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17C3FD32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54D52607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1606EAAE" w14:textId="77777777" w:rsidTr="00422816">
        <w:trPr>
          <w:trHeight w:val="339"/>
        </w:trPr>
        <w:tc>
          <w:tcPr>
            <w:tcW w:w="7416" w:type="dxa"/>
          </w:tcPr>
          <w:p w14:paraId="53FC6B0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Title has both variables</w:t>
            </w:r>
          </w:p>
        </w:tc>
        <w:tc>
          <w:tcPr>
            <w:tcW w:w="1764" w:type="dxa"/>
            <w:vMerge w:val="restart"/>
            <w:vAlign w:val="center"/>
          </w:tcPr>
          <w:p w14:paraId="15A27FA0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422816" w14:paraId="39F2A52C" w14:textId="77777777" w:rsidTr="00422816">
        <w:trPr>
          <w:trHeight w:val="339"/>
        </w:trPr>
        <w:tc>
          <w:tcPr>
            <w:tcW w:w="7416" w:type="dxa"/>
          </w:tcPr>
          <w:p w14:paraId="2265C89D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Removes outlier (plant 4, Kalgoorlie soil)</w:t>
            </w:r>
          </w:p>
        </w:tc>
        <w:tc>
          <w:tcPr>
            <w:tcW w:w="1764" w:type="dxa"/>
            <w:vMerge/>
            <w:vAlign w:val="center"/>
          </w:tcPr>
          <w:p w14:paraId="35CDF9BD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4431BD09" w14:textId="77777777" w:rsidTr="00422816">
        <w:trPr>
          <w:trHeight w:val="339"/>
        </w:trPr>
        <w:tc>
          <w:tcPr>
            <w:tcW w:w="7416" w:type="dxa"/>
          </w:tcPr>
          <w:p w14:paraId="2CB756D6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Correctly calculates averages (23.6, 4.75, 1.25)</w:t>
            </w:r>
          </w:p>
        </w:tc>
        <w:tc>
          <w:tcPr>
            <w:tcW w:w="1764" w:type="dxa"/>
            <w:vMerge/>
            <w:vAlign w:val="center"/>
          </w:tcPr>
          <w:p w14:paraId="108B1F0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6E359550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432DE147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22846EB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79971236" w14:textId="77777777" w:rsidR="003A2002" w:rsidRDefault="003A2002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18AE0624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672E5217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77103357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438E7B87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4C25CBAD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61037952" w14:textId="77777777" w:rsidR="00422816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5D5237F2" w14:textId="77777777" w:rsidR="00422816" w:rsidRPr="004318C8" w:rsidRDefault="00422816" w:rsidP="003A2002">
      <w:p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33A29336" w14:textId="77777777" w:rsidR="003A2002" w:rsidRDefault="003A2002" w:rsidP="003A2002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 w:rsidRPr="009C3DCB">
        <w:rPr>
          <w:rFonts w:eastAsia="Times New Roman" w:cs="Arial"/>
          <w:bCs/>
          <w:lang w:val="en-GB"/>
        </w:rPr>
        <w:lastRenderedPageBreak/>
        <w:t xml:space="preserve">Graph </w:t>
      </w:r>
      <w:r>
        <w:rPr>
          <w:rFonts w:eastAsia="Times New Roman" w:cs="Arial"/>
          <w:bCs/>
          <w:lang w:val="en-GB"/>
        </w:rPr>
        <w:t>your results for the average height of the mungbean plants, in different soils, on the grid below.</w:t>
      </w:r>
      <w:r w:rsidRPr="009C3DCB">
        <w:rPr>
          <w:rFonts w:eastAsia="Times New Roman" w:cs="Arial"/>
          <w:bCs/>
          <w:lang w:val="en-GB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50CE98A8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7FF8F27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0C7A745C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52B199CA" w14:textId="77777777" w:rsidTr="00422816">
        <w:trPr>
          <w:trHeight w:val="339"/>
        </w:trPr>
        <w:tc>
          <w:tcPr>
            <w:tcW w:w="7416" w:type="dxa"/>
          </w:tcPr>
          <w:p w14:paraId="20C33774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Title has both variables</w:t>
            </w:r>
          </w:p>
        </w:tc>
        <w:tc>
          <w:tcPr>
            <w:tcW w:w="1764" w:type="dxa"/>
            <w:vMerge w:val="restart"/>
            <w:vAlign w:val="center"/>
          </w:tcPr>
          <w:p w14:paraId="7C332F7C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6</w:t>
            </w:r>
          </w:p>
        </w:tc>
      </w:tr>
      <w:tr w:rsidR="00422816" w14:paraId="4BDBE180" w14:textId="77777777" w:rsidTr="00422816">
        <w:trPr>
          <w:trHeight w:val="339"/>
        </w:trPr>
        <w:tc>
          <w:tcPr>
            <w:tcW w:w="7416" w:type="dxa"/>
          </w:tcPr>
          <w:p w14:paraId="0265AA0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Bar graph drawn</w:t>
            </w:r>
          </w:p>
        </w:tc>
        <w:tc>
          <w:tcPr>
            <w:tcW w:w="1764" w:type="dxa"/>
            <w:vMerge/>
            <w:vAlign w:val="center"/>
          </w:tcPr>
          <w:p w14:paraId="1138D1F8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05B91AF0" w14:textId="77777777" w:rsidTr="00422816">
        <w:trPr>
          <w:trHeight w:val="339"/>
        </w:trPr>
        <w:tc>
          <w:tcPr>
            <w:tcW w:w="7416" w:type="dxa"/>
          </w:tcPr>
          <w:p w14:paraId="4D66C424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Axis are correctly labelled</w:t>
            </w:r>
          </w:p>
        </w:tc>
        <w:tc>
          <w:tcPr>
            <w:tcW w:w="1764" w:type="dxa"/>
            <w:vMerge/>
            <w:vAlign w:val="center"/>
          </w:tcPr>
          <w:p w14:paraId="7A7F6E58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1E70C5F0" w14:textId="77777777" w:rsidTr="00422816">
        <w:trPr>
          <w:trHeight w:val="339"/>
        </w:trPr>
        <w:tc>
          <w:tcPr>
            <w:tcW w:w="7416" w:type="dxa"/>
          </w:tcPr>
          <w:p w14:paraId="294B0B22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Correct units on each axis</w:t>
            </w:r>
          </w:p>
        </w:tc>
        <w:tc>
          <w:tcPr>
            <w:tcW w:w="1764" w:type="dxa"/>
            <w:vMerge/>
            <w:vAlign w:val="center"/>
          </w:tcPr>
          <w:p w14:paraId="3EF6D5B1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39052E48" w14:textId="77777777" w:rsidTr="00422816">
        <w:trPr>
          <w:trHeight w:val="339"/>
        </w:trPr>
        <w:tc>
          <w:tcPr>
            <w:tcW w:w="7416" w:type="dxa"/>
          </w:tcPr>
          <w:p w14:paraId="67664B79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Correct scale</w:t>
            </w:r>
          </w:p>
        </w:tc>
        <w:tc>
          <w:tcPr>
            <w:tcW w:w="1764" w:type="dxa"/>
            <w:vMerge/>
            <w:vAlign w:val="center"/>
          </w:tcPr>
          <w:p w14:paraId="5A6A3F24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0EA72EA6" w14:textId="77777777" w:rsidTr="00422816">
        <w:trPr>
          <w:trHeight w:val="339"/>
        </w:trPr>
        <w:tc>
          <w:tcPr>
            <w:tcW w:w="7416" w:type="dxa"/>
          </w:tcPr>
          <w:p w14:paraId="16CD50B5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Plotted neatly</w:t>
            </w:r>
          </w:p>
        </w:tc>
        <w:tc>
          <w:tcPr>
            <w:tcW w:w="1764" w:type="dxa"/>
            <w:vMerge/>
            <w:vAlign w:val="center"/>
          </w:tcPr>
          <w:p w14:paraId="5D9DED58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205921AF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3EB55C70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4EA80F20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6</w:t>
            </w:r>
          </w:p>
        </w:tc>
      </w:tr>
    </w:tbl>
    <w:p w14:paraId="2CFD8E18" w14:textId="77777777" w:rsidR="003A2002" w:rsidRDefault="003A2002" w:rsidP="003A2002">
      <w:pPr>
        <w:ind w:left="334"/>
        <w:rPr>
          <w:b/>
        </w:rPr>
      </w:pPr>
    </w:p>
    <w:p w14:paraId="6897B2F4" w14:textId="77777777" w:rsidR="003A2002" w:rsidRDefault="003A2002" w:rsidP="00422816">
      <w:pPr>
        <w:rPr>
          <w:b/>
        </w:rPr>
      </w:pPr>
    </w:p>
    <w:p w14:paraId="1EB93B85" w14:textId="77777777" w:rsidR="003A2002" w:rsidRDefault="003A2002" w:rsidP="003A2002">
      <w:pPr>
        <w:ind w:left="334"/>
        <w:rPr>
          <w:b/>
        </w:rPr>
      </w:pPr>
    </w:p>
    <w:p w14:paraId="637AF3A4" w14:textId="6B8D976A" w:rsidR="003A2002" w:rsidRDefault="003A2002" w:rsidP="00BE6609">
      <w:pPr>
        <w:rPr>
          <w:b/>
        </w:rPr>
      </w:pPr>
    </w:p>
    <w:p w14:paraId="074D2E72" w14:textId="77777777" w:rsidR="003D7CD6" w:rsidRDefault="003D7CD6" w:rsidP="003D7CD6">
      <w:pPr>
        <w:pStyle w:val="ListParagraph"/>
        <w:spacing w:after="160" w:line="259" w:lineRule="auto"/>
      </w:pPr>
    </w:p>
    <w:p w14:paraId="07C28D38" w14:textId="77777777" w:rsidR="00422816" w:rsidRDefault="00422816" w:rsidP="00422816">
      <w:pPr>
        <w:pStyle w:val="ListParagraph"/>
        <w:spacing w:after="160" w:line="259" w:lineRule="auto"/>
      </w:pPr>
    </w:p>
    <w:p w14:paraId="4DB045F4" w14:textId="77777777" w:rsidR="00422816" w:rsidRDefault="00422816" w:rsidP="00422816">
      <w:pPr>
        <w:pStyle w:val="ListParagraph"/>
        <w:spacing w:after="160" w:line="259" w:lineRule="auto"/>
      </w:pPr>
    </w:p>
    <w:p w14:paraId="7E788CB6" w14:textId="77777777" w:rsidR="00422816" w:rsidRDefault="00422816" w:rsidP="00422816">
      <w:pPr>
        <w:pStyle w:val="ListParagraph"/>
        <w:spacing w:after="160" w:line="259" w:lineRule="auto"/>
      </w:pPr>
    </w:p>
    <w:p w14:paraId="38766922" w14:textId="5DC26FF0" w:rsidR="003A2002" w:rsidRPr="0096160A" w:rsidRDefault="003A2002" w:rsidP="003A2002">
      <w:pPr>
        <w:pStyle w:val="ListParagraph"/>
        <w:numPr>
          <w:ilvl w:val="0"/>
          <w:numId w:val="3"/>
        </w:numPr>
        <w:spacing w:after="160" w:line="259" w:lineRule="auto"/>
      </w:pPr>
      <w:r w:rsidRPr="0096160A">
        <w:t xml:space="preserve">Describe any trends in your results by referring to the data. </w:t>
      </w:r>
      <w:r w:rsidRPr="0096160A">
        <w:tab/>
      </w:r>
      <w:r w:rsidRPr="0096160A">
        <w:tab/>
      </w:r>
      <w:r w:rsidRPr="0096160A"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234FD2E7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095D851F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63C8A431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08AE8DE8" w14:textId="77777777" w:rsidTr="00422816">
        <w:trPr>
          <w:trHeight w:val="339"/>
        </w:trPr>
        <w:tc>
          <w:tcPr>
            <w:tcW w:w="7416" w:type="dxa"/>
          </w:tcPr>
          <w:p w14:paraId="485ABF5C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Describes correct trend </w:t>
            </w:r>
          </w:p>
          <w:p w14:paraId="5C6C054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AE5ECA">
              <w:rPr>
                <w:rFonts w:ascii="Calibri" w:eastAsia="Times New Roman" w:hAnsi="Calibri" w:cs="Arial"/>
                <w:bCs/>
                <w:i/>
                <w:color w:val="000000" w:themeColor="text1"/>
                <w:lang w:val="en-GB"/>
              </w:rPr>
              <w:t>(Mungbeans will grow the fastest and tallest in Kalgoorlie sand</w:t>
            </w:r>
            <w:r>
              <w:rPr>
                <w:rFonts w:ascii="Calibri" w:eastAsia="Times New Roman" w:hAnsi="Calibri" w:cs="Arial"/>
                <w:bCs/>
                <w:i/>
                <w:color w:val="000000" w:themeColor="text1"/>
                <w:lang w:val="en-GB"/>
              </w:rPr>
              <w:t xml:space="preserve"> and </w:t>
            </w:r>
            <w:r w:rsidRPr="00AE5ECA">
              <w:rPr>
                <w:rFonts w:ascii="Calibri" w:eastAsia="Times New Roman" w:hAnsi="Calibri" w:cs="Arial"/>
                <w:bCs/>
                <w:i/>
                <w:color w:val="000000" w:themeColor="text1"/>
                <w:lang w:val="en-GB"/>
              </w:rPr>
              <w:t>then compost, with very few growing at all in coffee ground)</w:t>
            </w:r>
          </w:p>
        </w:tc>
        <w:tc>
          <w:tcPr>
            <w:tcW w:w="1764" w:type="dxa"/>
            <w:vMerge w:val="restart"/>
            <w:vAlign w:val="center"/>
          </w:tcPr>
          <w:p w14:paraId="3713ABB2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2</w:t>
            </w:r>
          </w:p>
        </w:tc>
      </w:tr>
      <w:tr w:rsidR="00422816" w14:paraId="594F8F3F" w14:textId="77777777" w:rsidTr="00422816">
        <w:trPr>
          <w:trHeight w:val="339"/>
        </w:trPr>
        <w:tc>
          <w:tcPr>
            <w:tcW w:w="7416" w:type="dxa"/>
          </w:tcPr>
          <w:p w14:paraId="2B86A046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Refers to the data</w:t>
            </w:r>
          </w:p>
        </w:tc>
        <w:tc>
          <w:tcPr>
            <w:tcW w:w="1764" w:type="dxa"/>
            <w:vMerge/>
            <w:vAlign w:val="center"/>
          </w:tcPr>
          <w:p w14:paraId="66BF709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40D69131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5C3752C7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516F95E7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326A3B09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3067A4F5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133018EF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373938B4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29412DDB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4488E394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528F875F" w14:textId="77777777" w:rsidR="003A2002" w:rsidRDefault="003A2002" w:rsidP="003A2002">
      <w:pPr>
        <w:spacing w:line="360" w:lineRule="auto"/>
        <w:ind w:left="720"/>
        <w:rPr>
          <w:sz w:val="6"/>
        </w:rPr>
      </w:pPr>
    </w:p>
    <w:p w14:paraId="7BCAC8C7" w14:textId="77777777" w:rsidR="003A2002" w:rsidRPr="00C1440F" w:rsidRDefault="003A2002" w:rsidP="00911CEA">
      <w:pPr>
        <w:spacing w:line="360" w:lineRule="auto"/>
        <w:rPr>
          <w:sz w:val="2"/>
        </w:rPr>
      </w:pPr>
    </w:p>
    <w:p w14:paraId="5E59B6F5" w14:textId="77777777" w:rsidR="00422816" w:rsidRDefault="00422816" w:rsidP="00422816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32CCC1CD" w14:textId="77777777" w:rsidR="00422816" w:rsidRDefault="00422816" w:rsidP="00422816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2D85745A" w14:textId="77777777" w:rsidR="003A2002" w:rsidRDefault="003A2002" w:rsidP="003A2002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 w:rsidRPr="0096160A">
        <w:rPr>
          <w:rFonts w:eastAsia="Times New Roman" w:cs="Arial"/>
          <w:bCs/>
          <w:lang w:val="en-GB"/>
        </w:rPr>
        <w:t>State one way to improve this experiment and explain why it would improve the reliability of the results.</w:t>
      </w:r>
      <w:r w:rsidRPr="002C2958">
        <w:rPr>
          <w:rFonts w:eastAsia="Times New Roman" w:cs="Arial"/>
          <w:bCs/>
          <w:lang w:val="en-GB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:rsidRPr="00422816" w14:paraId="7860EA9B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73CB3DA2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FFFFFF" w:themeColor="background1"/>
                <w:sz w:val="24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570866E9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FFFFFF" w:themeColor="background1"/>
                <w:sz w:val="24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:rsidRPr="00422816" w14:paraId="46B31950" w14:textId="77777777" w:rsidTr="00422816">
        <w:trPr>
          <w:trHeight w:val="339"/>
        </w:trPr>
        <w:tc>
          <w:tcPr>
            <w:tcW w:w="7416" w:type="dxa"/>
          </w:tcPr>
          <w:p w14:paraId="39154714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 xml:space="preserve">States an appropriate improvement </w:t>
            </w:r>
            <w:r w:rsidRPr="00422816">
              <w:rPr>
                <w:rFonts w:ascii="Calibri" w:eastAsia="Times New Roman" w:hAnsi="Calibri" w:cs="Arial"/>
                <w:bCs/>
                <w:i/>
                <w:color w:val="000000" w:themeColor="text1"/>
                <w:lang w:val="en-GB"/>
              </w:rPr>
              <w:t>(measuring amount soil, watering regularly, maintaining more constant room temp, allowing for more direct sunlight, etc)</w:t>
            </w:r>
          </w:p>
        </w:tc>
        <w:tc>
          <w:tcPr>
            <w:tcW w:w="1764" w:type="dxa"/>
            <w:vMerge w:val="restart"/>
            <w:vAlign w:val="center"/>
          </w:tcPr>
          <w:p w14:paraId="00548D08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1-2</w:t>
            </w:r>
          </w:p>
        </w:tc>
      </w:tr>
      <w:tr w:rsidR="00422816" w:rsidRPr="00422816" w14:paraId="14F9EF43" w14:textId="77777777" w:rsidTr="00422816">
        <w:trPr>
          <w:trHeight w:val="339"/>
        </w:trPr>
        <w:tc>
          <w:tcPr>
            <w:tcW w:w="7416" w:type="dxa"/>
          </w:tcPr>
          <w:p w14:paraId="5FDEEEC0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Explains how that improvement would actually give more accurate impact of soil type of mung bean growth</w:t>
            </w:r>
          </w:p>
        </w:tc>
        <w:tc>
          <w:tcPr>
            <w:tcW w:w="1764" w:type="dxa"/>
            <w:vMerge/>
            <w:vAlign w:val="center"/>
          </w:tcPr>
          <w:p w14:paraId="067A1811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:rsidRPr="00422816" w14:paraId="09CB7328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535CA1D3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23B8F63E" w14:textId="77777777" w:rsidR="00422816" w:rsidRP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42281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6122FD1C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jc w:val="right"/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ab/>
      </w:r>
      <w:r>
        <w:rPr>
          <w:rFonts w:eastAsia="Times New Roman" w:cs="Arial"/>
          <w:bCs/>
          <w:lang w:val="en-GB"/>
        </w:rPr>
        <w:tab/>
      </w:r>
    </w:p>
    <w:p w14:paraId="16550247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jc w:val="right"/>
        <w:rPr>
          <w:rFonts w:eastAsia="Times New Roman" w:cs="Arial"/>
          <w:bCs/>
          <w:lang w:val="en-GB"/>
        </w:rPr>
      </w:pPr>
    </w:p>
    <w:p w14:paraId="56450EDF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jc w:val="right"/>
        <w:rPr>
          <w:rFonts w:eastAsia="Times New Roman" w:cs="Arial"/>
          <w:bCs/>
          <w:lang w:val="en-GB"/>
        </w:rPr>
      </w:pPr>
    </w:p>
    <w:p w14:paraId="325859E1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jc w:val="right"/>
        <w:rPr>
          <w:rFonts w:eastAsia="Times New Roman" w:cs="Arial"/>
          <w:bCs/>
          <w:lang w:val="en-GB"/>
        </w:rPr>
      </w:pPr>
    </w:p>
    <w:p w14:paraId="027CD08D" w14:textId="77777777" w:rsidR="003A2002" w:rsidRDefault="003A2002" w:rsidP="003A2002">
      <w:pPr>
        <w:pStyle w:val="ListParagraph"/>
        <w:tabs>
          <w:tab w:val="right" w:pos="9026"/>
        </w:tabs>
        <w:spacing w:after="0"/>
        <w:ind w:right="-28"/>
        <w:jc w:val="right"/>
        <w:rPr>
          <w:rFonts w:eastAsia="Times New Roman" w:cs="Arial"/>
          <w:bCs/>
          <w:lang w:val="en-GB"/>
        </w:rPr>
      </w:pPr>
    </w:p>
    <w:p w14:paraId="47AF3F39" w14:textId="77777777" w:rsidR="003A2002" w:rsidRDefault="003A2002" w:rsidP="00C1440F">
      <w:pPr>
        <w:tabs>
          <w:tab w:val="right" w:pos="9026"/>
        </w:tabs>
        <w:spacing w:after="0"/>
        <w:ind w:right="-28"/>
        <w:rPr>
          <w:color w:val="000000" w:themeColor="text1"/>
          <w:sz w:val="16"/>
        </w:rPr>
      </w:pPr>
    </w:p>
    <w:p w14:paraId="3BE428BB" w14:textId="77777777" w:rsidR="00422816" w:rsidRDefault="00422816" w:rsidP="00C1440F">
      <w:pPr>
        <w:tabs>
          <w:tab w:val="right" w:pos="9026"/>
        </w:tabs>
        <w:spacing w:after="0"/>
        <w:ind w:right="-28"/>
        <w:rPr>
          <w:color w:val="000000" w:themeColor="text1"/>
          <w:sz w:val="16"/>
        </w:rPr>
      </w:pPr>
    </w:p>
    <w:p w14:paraId="3AFB54AB" w14:textId="77777777" w:rsidR="00422816" w:rsidRPr="00C1440F" w:rsidRDefault="00422816" w:rsidP="00C1440F">
      <w:pPr>
        <w:tabs>
          <w:tab w:val="right" w:pos="9026"/>
        </w:tabs>
        <w:spacing w:after="0"/>
        <w:ind w:right="-28"/>
        <w:rPr>
          <w:color w:val="000000" w:themeColor="text1"/>
          <w:sz w:val="16"/>
        </w:rPr>
      </w:pPr>
    </w:p>
    <w:p w14:paraId="791BF62C" w14:textId="77777777" w:rsidR="00422816" w:rsidRDefault="00422816" w:rsidP="00422816">
      <w:pPr>
        <w:pStyle w:val="ListParagraph"/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</w:p>
    <w:p w14:paraId="4C4CDF53" w14:textId="38390477" w:rsidR="003A2002" w:rsidRPr="003D7CD6" w:rsidRDefault="003A2002" w:rsidP="003D7CD6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 xml:space="preserve">Read the information above. Using this information, and your understanding of abiotic factors, explain the trend in your results </w:t>
      </w:r>
      <w:r w:rsidRPr="002C2958">
        <w:rPr>
          <w:rFonts w:eastAsia="Times New Roman" w:cs="Arial"/>
          <w:bCs/>
          <w:i/>
          <w:lang w:val="en-GB"/>
        </w:rPr>
        <w:t>(why did the mungbeans grow best in certain soil?)</w:t>
      </w:r>
      <w:r w:rsidRPr="003D7CD6">
        <w:rPr>
          <w:rFonts w:eastAsia="Times New Roman" w:cs="Arial"/>
          <w:bCs/>
          <w:lang w:val="en-GB"/>
        </w:rPr>
        <w:tab/>
      </w:r>
      <w:r w:rsidRPr="003D7CD6">
        <w:rPr>
          <w:rFonts w:eastAsia="Times New Roman" w:cs="Arial"/>
          <w:bCs/>
          <w:lang w:val="en-GB"/>
        </w:rPr>
        <w:tab/>
      </w: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1F41F456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2D211486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691D2C86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295AC2C3" w14:textId="77777777" w:rsidTr="00422816">
        <w:trPr>
          <w:trHeight w:val="339"/>
        </w:trPr>
        <w:tc>
          <w:tcPr>
            <w:tcW w:w="7416" w:type="dxa"/>
          </w:tcPr>
          <w:p w14:paraId="4047510C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Mungbeans like to grow with a lot of drainage – Kalgoorlie sand has good drainage</w:t>
            </w:r>
          </w:p>
        </w:tc>
        <w:tc>
          <w:tcPr>
            <w:tcW w:w="1764" w:type="dxa"/>
            <w:vMerge w:val="restart"/>
            <w:vAlign w:val="center"/>
          </w:tcPr>
          <w:p w14:paraId="0AFD0FFB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3</w:t>
            </w:r>
          </w:p>
        </w:tc>
      </w:tr>
      <w:tr w:rsidR="00422816" w14:paraId="16865378" w14:textId="77777777" w:rsidTr="00422816">
        <w:trPr>
          <w:trHeight w:val="339"/>
        </w:trPr>
        <w:tc>
          <w:tcPr>
            <w:tcW w:w="7416" w:type="dxa"/>
          </w:tcPr>
          <w:p w14:paraId="19EE7D9F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Mungbeans don’t like to grow with things in the way – compost had wood chips in the way</w:t>
            </w:r>
          </w:p>
        </w:tc>
        <w:tc>
          <w:tcPr>
            <w:tcW w:w="1764" w:type="dxa"/>
            <w:vMerge/>
            <w:vAlign w:val="center"/>
          </w:tcPr>
          <w:p w14:paraId="6D55FAE0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027D71E6" w14:textId="77777777" w:rsidTr="00422816">
        <w:trPr>
          <w:trHeight w:val="339"/>
        </w:trPr>
        <w:tc>
          <w:tcPr>
            <w:tcW w:w="7416" w:type="dxa"/>
          </w:tcPr>
          <w:p w14:paraId="3A3CF23E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Mungbeans like sandy/loam soil – Kalgoorlie soil is loam (sand with some clay)</w:t>
            </w:r>
          </w:p>
        </w:tc>
        <w:tc>
          <w:tcPr>
            <w:tcW w:w="1764" w:type="dxa"/>
            <w:vMerge/>
            <w:vAlign w:val="center"/>
          </w:tcPr>
          <w:p w14:paraId="4F26119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5D51B77E" w14:textId="77777777" w:rsidTr="00422816">
        <w:trPr>
          <w:trHeight w:val="339"/>
        </w:trPr>
        <w:tc>
          <w:tcPr>
            <w:tcW w:w="7416" w:type="dxa"/>
          </w:tcPr>
          <w:p w14:paraId="21874632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Coffee grounds had poor drainage</w:t>
            </w:r>
          </w:p>
        </w:tc>
        <w:tc>
          <w:tcPr>
            <w:tcW w:w="1764" w:type="dxa"/>
            <w:vMerge/>
            <w:vAlign w:val="center"/>
          </w:tcPr>
          <w:p w14:paraId="5D9CA423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3A2447FA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22F94261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4F744267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3</w:t>
            </w:r>
          </w:p>
        </w:tc>
      </w:tr>
    </w:tbl>
    <w:p w14:paraId="2E58FDBA" w14:textId="77777777" w:rsidR="003A2002" w:rsidRPr="004B4E83" w:rsidRDefault="003A2002" w:rsidP="003A2002">
      <w:pPr>
        <w:tabs>
          <w:tab w:val="right" w:pos="9026"/>
        </w:tabs>
        <w:spacing w:after="0" w:line="360" w:lineRule="auto"/>
        <w:ind w:right="-28"/>
        <w:jc w:val="right"/>
        <w:rPr>
          <w:rFonts w:eastAsia="Times New Roman" w:cs="Arial"/>
          <w:bCs/>
          <w:lang w:val="en-GB"/>
        </w:rPr>
      </w:pPr>
      <w:r>
        <w:t xml:space="preserve"> </w:t>
      </w:r>
    </w:p>
    <w:p w14:paraId="0588DCBF" w14:textId="77777777" w:rsidR="00BE6609" w:rsidRDefault="00BE6609" w:rsidP="003A2002">
      <w:pPr>
        <w:rPr>
          <w:b/>
        </w:rPr>
      </w:pPr>
    </w:p>
    <w:p w14:paraId="23A4C5CB" w14:textId="77777777" w:rsidR="00BE6609" w:rsidRDefault="00BE6609" w:rsidP="003A2002">
      <w:pPr>
        <w:rPr>
          <w:b/>
        </w:rPr>
      </w:pPr>
    </w:p>
    <w:p w14:paraId="00652723" w14:textId="77777777" w:rsidR="00BE6609" w:rsidRDefault="00BE6609" w:rsidP="003A2002">
      <w:pPr>
        <w:rPr>
          <w:b/>
        </w:rPr>
      </w:pPr>
    </w:p>
    <w:p w14:paraId="4F53EA04" w14:textId="3E1ECB9D" w:rsidR="00911CEA" w:rsidRDefault="00911CEA" w:rsidP="003A2002">
      <w:pPr>
        <w:rPr>
          <w:b/>
        </w:rPr>
      </w:pPr>
    </w:p>
    <w:p w14:paraId="3E761F46" w14:textId="77777777" w:rsidR="008C32C9" w:rsidRPr="00C1440F" w:rsidRDefault="008C32C9" w:rsidP="003A2002">
      <w:pPr>
        <w:rPr>
          <w:sz w:val="10"/>
        </w:rPr>
      </w:pPr>
    </w:p>
    <w:p w14:paraId="5DCBEA67" w14:textId="7C8D8801" w:rsidR="003A2002" w:rsidRDefault="003A2002" w:rsidP="003A2002">
      <w:pPr>
        <w:pStyle w:val="ListParagraph"/>
        <w:numPr>
          <w:ilvl w:val="0"/>
          <w:numId w:val="3"/>
        </w:numPr>
      </w:pPr>
      <w:r>
        <w:t>Write a scientific conclusion for this experiment.</w:t>
      </w:r>
    </w:p>
    <w:tbl>
      <w:tblPr>
        <w:tblStyle w:val="TableGrid"/>
        <w:tblpPr w:leftFromText="180" w:rightFromText="180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14:paraId="71D4DFC2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05E6008E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63AFFEF5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</w:pPr>
            <w:r w:rsidRPr="006C41F6">
              <w:rPr>
                <w:rFonts w:ascii="Calibri" w:eastAsia="Times New Roman" w:hAnsi="Calibri" w:cs="Arial"/>
                <w:b/>
                <w:bCs/>
                <w:color w:val="FFFFFF" w:themeColor="background1"/>
                <w:sz w:val="24"/>
                <w:lang w:val="en-GB"/>
              </w:rPr>
              <w:t>Marks</w:t>
            </w:r>
          </w:p>
        </w:tc>
      </w:tr>
      <w:tr w:rsidR="00422816" w14:paraId="13B255D2" w14:textId="77777777" w:rsidTr="00422816">
        <w:trPr>
          <w:trHeight w:val="339"/>
        </w:trPr>
        <w:tc>
          <w:tcPr>
            <w:tcW w:w="7416" w:type="dxa"/>
          </w:tcPr>
          <w:p w14:paraId="0E98FEC1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States whether hypothesis was supported or not</w:t>
            </w:r>
          </w:p>
        </w:tc>
        <w:tc>
          <w:tcPr>
            <w:tcW w:w="1764" w:type="dxa"/>
            <w:vMerge w:val="restart"/>
            <w:vAlign w:val="center"/>
          </w:tcPr>
          <w:p w14:paraId="1E71ED89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6C41F6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1-</w:t>
            </w: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2</w:t>
            </w:r>
          </w:p>
        </w:tc>
      </w:tr>
      <w:tr w:rsidR="00422816" w14:paraId="33A9AD17" w14:textId="77777777" w:rsidTr="00422816">
        <w:trPr>
          <w:trHeight w:val="339"/>
        </w:trPr>
        <w:tc>
          <w:tcPr>
            <w:tcW w:w="7416" w:type="dxa"/>
          </w:tcPr>
          <w:p w14:paraId="3B9323D8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Mungbeans don’t like to grow with things in the way – compost had wood chips in the way</w:t>
            </w:r>
          </w:p>
        </w:tc>
        <w:tc>
          <w:tcPr>
            <w:tcW w:w="1764" w:type="dxa"/>
            <w:vMerge/>
            <w:vAlign w:val="center"/>
          </w:tcPr>
          <w:p w14:paraId="16D2E50C" w14:textId="77777777" w:rsidR="00422816" w:rsidRPr="006C41F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</w:p>
        </w:tc>
      </w:tr>
      <w:tr w:rsidR="00422816" w14:paraId="0E1F35A5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0F6219E2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4187B45D" w14:textId="77777777" w:rsidR="00422816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2</w:t>
            </w:r>
          </w:p>
        </w:tc>
      </w:tr>
    </w:tbl>
    <w:p w14:paraId="5CA77670" w14:textId="77777777" w:rsidR="00BE6609" w:rsidRDefault="00BE6609" w:rsidP="00BE6609">
      <w:pPr>
        <w:pStyle w:val="ListParagraph"/>
      </w:pPr>
    </w:p>
    <w:p w14:paraId="52F4527F" w14:textId="2C3D93E6" w:rsidR="00BE6609" w:rsidRDefault="00BE6609" w:rsidP="00BE6609"/>
    <w:p w14:paraId="29675751" w14:textId="77777777" w:rsidR="00BE6609" w:rsidRDefault="00BE6609" w:rsidP="00BE6609"/>
    <w:p w14:paraId="325D3F8B" w14:textId="77777777" w:rsidR="00422816" w:rsidRDefault="00422816" w:rsidP="00BE6609"/>
    <w:p w14:paraId="3E5B7FBA" w14:textId="77777777" w:rsidR="00422816" w:rsidRDefault="00422816" w:rsidP="00BE6609"/>
    <w:p w14:paraId="1C6A520B" w14:textId="4FE5E5D6" w:rsidR="003A2002" w:rsidRDefault="00E21356" w:rsidP="003A2002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I</w:t>
      </w:r>
      <w:r w:rsidR="003A2002">
        <w:t>dentify</w:t>
      </w:r>
      <w:r w:rsidR="003A2002" w:rsidRPr="00975581">
        <w:t xml:space="preserve"> one question that this data raises that we cannot answer with the information we currently have.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7416"/>
        <w:gridCol w:w="1764"/>
      </w:tblGrid>
      <w:tr w:rsidR="00422816" w:rsidRPr="008C32C9" w14:paraId="11D324C3" w14:textId="77777777" w:rsidTr="00422816">
        <w:trPr>
          <w:trHeight w:val="52"/>
        </w:trPr>
        <w:tc>
          <w:tcPr>
            <w:tcW w:w="7416" w:type="dxa"/>
            <w:shd w:val="clear" w:color="auto" w:fill="ED7D31" w:themeFill="accent2"/>
            <w:vAlign w:val="center"/>
          </w:tcPr>
          <w:p w14:paraId="5586D026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lang w:val="en-GB"/>
              </w:rPr>
            </w:pPr>
            <w:bookmarkStart w:id="0" w:name="_GoBack"/>
            <w:bookmarkEnd w:id="0"/>
            <w:r w:rsidRPr="008C32C9">
              <w:rPr>
                <w:rFonts w:ascii="Calibri" w:eastAsia="Times New Roman" w:hAnsi="Calibri" w:cs="Arial"/>
                <w:b/>
                <w:bCs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1764" w:type="dxa"/>
            <w:shd w:val="clear" w:color="auto" w:fill="ED7D31" w:themeFill="accent2"/>
            <w:vAlign w:val="center"/>
          </w:tcPr>
          <w:p w14:paraId="2FEC284F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FFFFFF" w:themeColor="background1"/>
                <w:lang w:val="en-GB"/>
              </w:rPr>
            </w:pPr>
            <w:r w:rsidRPr="008C32C9">
              <w:rPr>
                <w:rFonts w:ascii="Calibri" w:eastAsia="Times New Roman" w:hAnsi="Calibri" w:cs="Arial"/>
                <w:b/>
                <w:bCs/>
                <w:color w:val="FFFFFF" w:themeColor="background1"/>
                <w:lang w:val="en-GB"/>
              </w:rPr>
              <w:t>Marks</w:t>
            </w:r>
          </w:p>
        </w:tc>
      </w:tr>
      <w:tr w:rsidR="00422816" w:rsidRPr="008C32C9" w14:paraId="5E8470D7" w14:textId="77777777" w:rsidTr="00422816">
        <w:trPr>
          <w:trHeight w:val="339"/>
        </w:trPr>
        <w:tc>
          <w:tcPr>
            <w:tcW w:w="7416" w:type="dxa"/>
          </w:tcPr>
          <w:p w14:paraId="6C35F9F2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both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8C32C9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Identifies a question that cannot be answered with current data</w:t>
            </w:r>
          </w:p>
        </w:tc>
        <w:tc>
          <w:tcPr>
            <w:tcW w:w="1764" w:type="dxa"/>
            <w:vAlign w:val="center"/>
          </w:tcPr>
          <w:p w14:paraId="6DC2A016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</w:pPr>
            <w:r w:rsidRPr="008C32C9">
              <w:rPr>
                <w:rFonts w:ascii="Calibri" w:eastAsia="Times New Roman" w:hAnsi="Calibri" w:cs="Arial"/>
                <w:bCs/>
                <w:color w:val="000000" w:themeColor="text1"/>
                <w:lang w:val="en-GB"/>
              </w:rPr>
              <w:t>1</w:t>
            </w:r>
          </w:p>
        </w:tc>
      </w:tr>
      <w:tr w:rsidR="00422816" w:rsidRPr="008C32C9" w14:paraId="63423F09" w14:textId="77777777" w:rsidTr="00422816">
        <w:trPr>
          <w:trHeight w:val="339"/>
        </w:trPr>
        <w:tc>
          <w:tcPr>
            <w:tcW w:w="7416" w:type="dxa"/>
            <w:vAlign w:val="center"/>
          </w:tcPr>
          <w:p w14:paraId="19E9C3E5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right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 w:rsidRPr="008C32C9"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TOTAL</w:t>
            </w:r>
          </w:p>
        </w:tc>
        <w:tc>
          <w:tcPr>
            <w:tcW w:w="1764" w:type="dxa"/>
            <w:vAlign w:val="bottom"/>
          </w:tcPr>
          <w:p w14:paraId="380CEF39" w14:textId="77777777" w:rsidR="00422816" w:rsidRPr="008C32C9" w:rsidRDefault="00422816" w:rsidP="00422816">
            <w:pPr>
              <w:tabs>
                <w:tab w:val="right" w:pos="9026"/>
              </w:tabs>
              <w:spacing w:after="0" w:line="276" w:lineRule="auto"/>
              <w:ind w:right="-28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</w:pPr>
            <w:r w:rsidRPr="008C32C9">
              <w:rPr>
                <w:rFonts w:ascii="Calibri" w:eastAsia="Times New Roman" w:hAnsi="Calibri" w:cs="Arial"/>
                <w:b/>
                <w:bCs/>
                <w:color w:val="000000" w:themeColor="text1"/>
                <w:lang w:val="en-GB"/>
              </w:rPr>
              <w:t>1</w:t>
            </w:r>
          </w:p>
        </w:tc>
      </w:tr>
    </w:tbl>
    <w:p w14:paraId="41AF10AB" w14:textId="77777777" w:rsidR="008C32C9" w:rsidRDefault="008C32C9" w:rsidP="008C32C9">
      <w:pPr>
        <w:pStyle w:val="ListParagraph"/>
        <w:spacing w:line="360" w:lineRule="auto"/>
      </w:pPr>
    </w:p>
    <w:p w14:paraId="79C3B774" w14:textId="77777777" w:rsidR="008C32C9" w:rsidRPr="00975581" w:rsidRDefault="008C32C9" w:rsidP="008C32C9">
      <w:pPr>
        <w:spacing w:line="360" w:lineRule="auto"/>
      </w:pPr>
    </w:p>
    <w:p w14:paraId="3A93DF23" w14:textId="77777777" w:rsidR="00940D7F" w:rsidRDefault="00422816"/>
    <w:sectPr w:rsidR="00940D7F" w:rsidSect="006C41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05DE"/>
    <w:multiLevelType w:val="hybridMultilevel"/>
    <w:tmpl w:val="A784E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CD6B0C"/>
    <w:multiLevelType w:val="hybridMultilevel"/>
    <w:tmpl w:val="0EFC4E92"/>
    <w:lvl w:ilvl="0" w:tplc="CF08FB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977D8"/>
    <w:multiLevelType w:val="hybridMultilevel"/>
    <w:tmpl w:val="4F700F9C"/>
    <w:lvl w:ilvl="0" w:tplc="3E409C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C0341"/>
    <w:multiLevelType w:val="hybridMultilevel"/>
    <w:tmpl w:val="603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C07C6"/>
    <w:multiLevelType w:val="hybridMultilevel"/>
    <w:tmpl w:val="DCF2F1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FC"/>
    <w:rsid w:val="00071A8E"/>
    <w:rsid w:val="000E0F90"/>
    <w:rsid w:val="001055BF"/>
    <w:rsid w:val="0016169B"/>
    <w:rsid w:val="00194069"/>
    <w:rsid w:val="001E0BDB"/>
    <w:rsid w:val="00282182"/>
    <w:rsid w:val="003A2002"/>
    <w:rsid w:val="003D7CD6"/>
    <w:rsid w:val="00422816"/>
    <w:rsid w:val="006D3C4C"/>
    <w:rsid w:val="006D7AAF"/>
    <w:rsid w:val="007C1315"/>
    <w:rsid w:val="008C32C9"/>
    <w:rsid w:val="00911CEA"/>
    <w:rsid w:val="00A50CCC"/>
    <w:rsid w:val="00AE291E"/>
    <w:rsid w:val="00B27B45"/>
    <w:rsid w:val="00BE6609"/>
    <w:rsid w:val="00C1440F"/>
    <w:rsid w:val="00C97EC0"/>
    <w:rsid w:val="00E21356"/>
    <w:rsid w:val="00E327FC"/>
    <w:rsid w:val="00E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02"/>
    <w:pPr>
      <w:spacing w:after="160" w:line="25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02"/>
    <w:pPr>
      <w:spacing w:after="200" w:line="276" w:lineRule="auto"/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3A20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16"/>
    <w:rPr>
      <w:rFonts w:ascii="Tahoma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02"/>
    <w:pPr>
      <w:spacing w:after="160" w:line="25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02"/>
    <w:pPr>
      <w:spacing w:after="200" w:line="276" w:lineRule="auto"/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3A20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16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AFEF825C</Template>
  <TotalTime>12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16</cp:revision>
  <cp:lastPrinted>2019-06-07T00:10:00Z</cp:lastPrinted>
  <dcterms:created xsi:type="dcterms:W3CDTF">2019-06-05T04:09:00Z</dcterms:created>
  <dcterms:modified xsi:type="dcterms:W3CDTF">2019-06-07T00:10:00Z</dcterms:modified>
</cp:coreProperties>
</file>