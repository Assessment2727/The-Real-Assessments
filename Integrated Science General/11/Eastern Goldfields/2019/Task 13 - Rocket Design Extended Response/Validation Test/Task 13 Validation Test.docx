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99" w:rsidRPr="009C2E99" w:rsidRDefault="009C2E99" w:rsidP="009C2E99">
      <w:pPr>
        <w:spacing w:line="240" w:lineRule="auto"/>
        <w:rPr>
          <w:rFonts w:ascii="Calibri" w:hAnsi="Calibri" w:cs="Calibri"/>
          <w:b/>
          <w:noProof/>
          <w:sz w:val="36"/>
          <w:szCs w:val="32"/>
          <w:lang w:eastAsia="en-AU"/>
        </w:rPr>
      </w:pPr>
      <w:r w:rsidRPr="009C2E9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5368290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E99">
        <w:rPr>
          <w:rFonts w:ascii="Calibri" w:hAnsi="Calibri" w:cs="Calibri"/>
          <w:b/>
          <w:noProof/>
          <w:sz w:val="36"/>
          <w:szCs w:val="32"/>
          <w:lang w:eastAsia="en-AU"/>
        </w:rPr>
        <w:t>GENERAL INTEGRATED SCIENCE</w:t>
      </w:r>
      <w:r w:rsidRPr="009C2E99">
        <w:rPr>
          <w:rFonts w:ascii="Calibri" w:hAnsi="Calibri" w:cs="Calibri"/>
          <w:b/>
          <w:sz w:val="36"/>
          <w:szCs w:val="32"/>
        </w:rPr>
        <w:t>– UNIT 2</w:t>
      </w:r>
    </w:p>
    <w:p w:rsidR="009C2E99" w:rsidRPr="009C2E99" w:rsidRDefault="009C2E99" w:rsidP="009C2E99">
      <w:pPr>
        <w:spacing w:line="240" w:lineRule="auto"/>
        <w:rPr>
          <w:rFonts w:ascii="Calibri" w:hAnsi="Calibri" w:cs="Calibri"/>
          <w:b/>
          <w:sz w:val="28"/>
          <w:szCs w:val="26"/>
        </w:rPr>
      </w:pPr>
      <w:r w:rsidRPr="009C2E99">
        <w:rPr>
          <w:rFonts w:ascii="Calibri" w:hAnsi="Calibri" w:cs="Calibri"/>
          <w:b/>
          <w:sz w:val="28"/>
          <w:szCs w:val="26"/>
        </w:rPr>
        <w:t>TASK 13 – Rocket Design Extended Response</w:t>
      </w:r>
    </w:p>
    <w:p w:rsidR="009C2E99" w:rsidRPr="009C2E99" w:rsidRDefault="009C2E99" w:rsidP="009C2E99">
      <w:pPr>
        <w:spacing w:line="240" w:lineRule="auto"/>
        <w:rPr>
          <w:rFonts w:ascii="Calibri" w:hAnsi="Calibri" w:cs="Calibri"/>
          <w:b/>
          <w:sz w:val="26"/>
          <w:szCs w:val="26"/>
        </w:rPr>
      </w:pPr>
    </w:p>
    <w:p w:rsidR="009C2E99" w:rsidRPr="009C2E99" w:rsidRDefault="009C2E99" w:rsidP="009C2E99">
      <w:pPr>
        <w:spacing w:line="240" w:lineRule="auto"/>
        <w:rPr>
          <w:rFonts w:ascii="Calibri" w:hAnsi="Calibri" w:cs="Calibri"/>
          <w:b/>
          <w:sz w:val="26"/>
          <w:szCs w:val="26"/>
        </w:rPr>
      </w:pPr>
      <w:r w:rsidRPr="009C2E99">
        <w:rPr>
          <w:rFonts w:ascii="Calibri" w:hAnsi="Calibri" w:cs="Calibri"/>
          <w:b/>
          <w:sz w:val="26"/>
          <w:szCs w:val="26"/>
        </w:rPr>
        <w:t>NAME: _____________________________________</w:t>
      </w:r>
      <w:r w:rsidRPr="009C2E99">
        <w:rPr>
          <w:rFonts w:ascii="Calibri" w:hAnsi="Calibri" w:cs="Calibri"/>
          <w:b/>
          <w:sz w:val="26"/>
          <w:szCs w:val="26"/>
        </w:rPr>
        <w:tab/>
        <w:t xml:space="preserve">     WEIGHTING:    </w:t>
      </w:r>
      <w:r w:rsidR="005F73B5">
        <w:rPr>
          <w:rFonts w:ascii="Calibri" w:hAnsi="Calibri" w:cs="Calibri"/>
          <w:b/>
          <w:sz w:val="26"/>
          <w:szCs w:val="26"/>
        </w:rPr>
        <w:t>7.5%</w:t>
      </w:r>
      <w:r w:rsidR="005F73B5">
        <w:rPr>
          <w:rFonts w:ascii="Calibri" w:hAnsi="Calibri" w:cs="Calibri"/>
          <w:b/>
          <w:sz w:val="26"/>
          <w:szCs w:val="26"/>
        </w:rPr>
        <w:tab/>
        <w:t xml:space="preserve"> MARK:  </w:t>
      </w:r>
      <w:r w:rsidR="005F73B5">
        <w:rPr>
          <w:rFonts w:ascii="Calibri" w:hAnsi="Calibri" w:cs="Calibri"/>
          <w:b/>
          <w:sz w:val="26"/>
          <w:szCs w:val="26"/>
        </w:rPr>
        <w:tab/>
        <w:t>/30</w:t>
      </w:r>
    </w:p>
    <w:p w:rsidR="008C7237" w:rsidRPr="009C2E99" w:rsidRDefault="008C7237" w:rsidP="008C7237">
      <w:pPr>
        <w:spacing w:after="0" w:line="240" w:lineRule="auto"/>
        <w:rPr>
          <w:rFonts w:ascii="Calibri" w:hAnsi="Calibri" w:cs="Calibri"/>
          <w:b/>
          <w:lang w:val="en-AU"/>
        </w:rPr>
      </w:pPr>
      <w:r w:rsidRPr="009C2E99">
        <w:rPr>
          <w:rFonts w:ascii="Calibri" w:hAnsi="Calibri" w:cs="Calibri"/>
          <w:b/>
          <w:lang w:val="en-AU"/>
        </w:rPr>
        <w:t>Conditions:</w:t>
      </w:r>
    </w:p>
    <w:p w:rsidR="008C7237" w:rsidRPr="009C2E99" w:rsidRDefault="008C7237" w:rsidP="009C2E99">
      <w:pPr>
        <w:pStyle w:val="ListParagraph"/>
        <w:numPr>
          <w:ilvl w:val="0"/>
          <w:numId w:val="2"/>
        </w:num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szCs w:val="20"/>
        </w:rPr>
      </w:pPr>
      <w:r w:rsidRPr="009C2E99">
        <w:rPr>
          <w:rFonts w:ascii="Calibri" w:eastAsia="Times New Roman" w:hAnsi="Calibri" w:cs="Calibri"/>
          <w:szCs w:val="20"/>
        </w:rPr>
        <w:t xml:space="preserve">Notes are not allowed and </w:t>
      </w:r>
      <w:r w:rsidR="009C2E99" w:rsidRPr="009C2E99">
        <w:rPr>
          <w:rFonts w:ascii="Calibri" w:eastAsia="Times New Roman" w:hAnsi="Calibri" w:cs="Calibri"/>
          <w:szCs w:val="20"/>
        </w:rPr>
        <w:t>must</w:t>
      </w:r>
      <w:r w:rsidRPr="009C2E99">
        <w:rPr>
          <w:rFonts w:ascii="Calibri" w:eastAsia="Times New Roman" w:hAnsi="Calibri" w:cs="Calibri"/>
          <w:szCs w:val="20"/>
        </w:rPr>
        <w:t xml:space="preserve"> be handed in prior to commencing.</w:t>
      </w:r>
    </w:p>
    <w:p w:rsidR="009C2E99" w:rsidRPr="009C2E99" w:rsidRDefault="006763FE" w:rsidP="009C2E99">
      <w:pPr>
        <w:pStyle w:val="ListParagraph"/>
        <w:numPr>
          <w:ilvl w:val="0"/>
          <w:numId w:val="2"/>
        </w:num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szCs w:val="20"/>
        </w:rPr>
      </w:pPr>
      <w:r>
        <w:rPr>
          <w:rFonts w:ascii="Calibri" w:eastAsia="Times New Roman" w:hAnsi="Calibri" w:cs="Calibri"/>
          <w:szCs w:val="20"/>
        </w:rPr>
        <w:t>4</w:t>
      </w:r>
      <w:bookmarkStart w:id="0" w:name="_GoBack"/>
      <w:bookmarkEnd w:id="0"/>
      <w:r w:rsidR="009C2E99" w:rsidRPr="009C2E99">
        <w:rPr>
          <w:rFonts w:ascii="Calibri" w:eastAsia="Times New Roman" w:hAnsi="Calibri" w:cs="Calibri"/>
          <w:szCs w:val="20"/>
        </w:rPr>
        <w:t>0 minutes to complete test</w:t>
      </w:r>
      <w:r w:rsidR="00521E67">
        <w:rPr>
          <w:rFonts w:ascii="Calibri" w:eastAsia="Times New Roman" w:hAnsi="Calibri" w:cs="Calibri"/>
          <w:szCs w:val="20"/>
        </w:rPr>
        <w:t>.</w:t>
      </w:r>
    </w:p>
    <w:p w:rsidR="009C2E99" w:rsidRPr="009C2E99" w:rsidRDefault="009C2E99" w:rsidP="009C2E99">
      <w:pPr>
        <w:pStyle w:val="ListParagraph"/>
        <w:numPr>
          <w:ilvl w:val="0"/>
          <w:numId w:val="2"/>
        </w:num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szCs w:val="20"/>
        </w:rPr>
      </w:pPr>
      <w:r w:rsidRPr="009C2E99">
        <w:rPr>
          <w:rFonts w:ascii="Calibri" w:eastAsia="Times New Roman" w:hAnsi="Calibri" w:cs="Calibri"/>
          <w:szCs w:val="20"/>
        </w:rPr>
        <w:t>Test is worth 80% of mark for this assessment</w:t>
      </w:r>
      <w:r w:rsidR="00521E67">
        <w:rPr>
          <w:rFonts w:ascii="Calibri" w:eastAsia="Times New Roman" w:hAnsi="Calibri" w:cs="Calibri"/>
          <w:szCs w:val="20"/>
        </w:rPr>
        <w:t>.</w:t>
      </w:r>
    </w:p>
    <w:p w:rsidR="00BB2E25" w:rsidRPr="00BB2E25" w:rsidRDefault="00BB2E25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</w:rPr>
      </w:pPr>
    </w:p>
    <w:p w:rsidR="008C7237" w:rsidRPr="00BB2E25" w:rsidRDefault="008C7237" w:rsidP="008C7237">
      <w:pPr>
        <w:pStyle w:val="ListParagraph"/>
        <w:numPr>
          <w:ilvl w:val="0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 w:hanging="426"/>
        <w:rPr>
          <w:rFonts w:ascii="Calibri" w:hAnsi="Calibri" w:cs="Calibri"/>
        </w:rPr>
      </w:pPr>
      <w:r w:rsidRPr="00BB2E25">
        <w:rPr>
          <w:rFonts w:ascii="Calibri" w:hAnsi="Calibri" w:cs="Calibri"/>
        </w:rPr>
        <w:t xml:space="preserve">Rockets are a great example of how forces interact </w:t>
      </w:r>
      <w:r w:rsidR="00BB2E25">
        <w:rPr>
          <w:rFonts w:ascii="Calibri" w:hAnsi="Calibri" w:cs="Calibri"/>
        </w:rPr>
        <w:t>with each other to produce motion.</w:t>
      </w:r>
    </w:p>
    <w:p w:rsidR="008C7237" w:rsidRPr="00BB2E25" w:rsidRDefault="00BB2E25" w:rsidP="008C7237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 w:rsidRPr="00BC2B37">
        <w:rPr>
          <w:rFonts w:ascii="Calibri" w:hAnsi="Calibri" w:cs="Calibri"/>
          <w:b/>
        </w:rPr>
        <w:t>List</w:t>
      </w:r>
      <w:r>
        <w:rPr>
          <w:rFonts w:ascii="Calibri" w:hAnsi="Calibri" w:cs="Calibri"/>
        </w:rPr>
        <w:t xml:space="preserve"> four forces that need to be considered when</w:t>
      </w:r>
      <w:r w:rsidR="008C7237" w:rsidRPr="00BB2E25">
        <w:rPr>
          <w:rFonts w:ascii="Calibri" w:hAnsi="Calibri" w:cs="Calibri"/>
        </w:rPr>
        <w:t xml:space="preserve"> designing a r</w:t>
      </w:r>
      <w:r>
        <w:rPr>
          <w:rFonts w:ascii="Calibri" w:hAnsi="Calibri" w:cs="Calibri"/>
        </w:rPr>
        <w:t>ocket to fly as far as possible.</w:t>
      </w:r>
      <w:r>
        <w:rPr>
          <w:rFonts w:ascii="Calibri" w:hAnsi="Calibri" w:cs="Calibri"/>
        </w:rPr>
        <w:tab/>
      </w:r>
      <w:r w:rsidR="008C7237" w:rsidRPr="00BB2E25">
        <w:rPr>
          <w:rFonts w:ascii="Calibri" w:hAnsi="Calibri" w:cs="Calibri"/>
        </w:rPr>
        <w:t>(2 marks)</w:t>
      </w:r>
    </w:p>
    <w:p w:rsidR="008C7237" w:rsidRPr="00BB2E25" w:rsidRDefault="008C7237" w:rsidP="008C7237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</w:t>
      </w:r>
      <w:r w:rsidR="00BB2E25">
        <w:rPr>
          <w:rFonts w:ascii="Calibri" w:hAnsi="Calibri" w:cs="Calibri"/>
        </w:rPr>
        <w:t>_______________</w:t>
      </w:r>
    </w:p>
    <w:p w:rsidR="008C7237" w:rsidRPr="00BB2E25" w:rsidRDefault="008C7237" w:rsidP="008C7237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8C7237" w:rsidRPr="00BB2E25" w:rsidRDefault="00BB2E25" w:rsidP="008C7237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 w:rsidRPr="00BC2B37">
        <w:rPr>
          <w:rFonts w:ascii="Calibri" w:hAnsi="Calibri" w:cs="Calibri"/>
          <w:b/>
        </w:rPr>
        <w:t>Describe</w:t>
      </w:r>
      <w:r>
        <w:rPr>
          <w:rFonts w:ascii="Calibri" w:hAnsi="Calibri" w:cs="Calibri"/>
        </w:rPr>
        <w:t xml:space="preserve"> h</w:t>
      </w:r>
      <w:r w:rsidR="008C7237" w:rsidRPr="00BB2E25">
        <w:rPr>
          <w:rFonts w:ascii="Calibri" w:hAnsi="Calibri" w:cs="Calibri"/>
        </w:rPr>
        <w:t xml:space="preserve">ow </w:t>
      </w:r>
      <w:r>
        <w:rPr>
          <w:rFonts w:ascii="Calibri" w:hAnsi="Calibri" w:cs="Calibri"/>
        </w:rPr>
        <w:t>these forces</w:t>
      </w:r>
      <w:r w:rsidR="008C7237" w:rsidRPr="00BB2E25">
        <w:rPr>
          <w:rFonts w:ascii="Calibri" w:hAnsi="Calibri" w:cs="Calibri"/>
        </w:rPr>
        <w:t xml:space="preserve"> work </w:t>
      </w:r>
      <w:r>
        <w:rPr>
          <w:rFonts w:ascii="Calibri" w:hAnsi="Calibri" w:cs="Calibri"/>
        </w:rPr>
        <w:t>together to make the rocket fly.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D0F90">
        <w:rPr>
          <w:rFonts w:ascii="Calibri" w:hAnsi="Calibri" w:cs="Calibri"/>
        </w:rPr>
        <w:t>(4</w:t>
      </w:r>
      <w:r w:rsidR="008C7237" w:rsidRPr="00BB2E25">
        <w:rPr>
          <w:rFonts w:ascii="Calibri" w:hAnsi="Calibri" w:cs="Calibri"/>
        </w:rPr>
        <w:t xml:space="preserve"> marks)</w:t>
      </w:r>
    </w:p>
    <w:p w:rsidR="00BB2E25" w:rsidRP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BB2E25" w:rsidRP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BB2E25" w:rsidRP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8C7237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1E0697" w:rsidRPr="00BB2E25" w:rsidRDefault="001E0697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5D0F90" w:rsidRDefault="005D0F90" w:rsidP="005D0F90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5D0F90" w:rsidRPr="00BB2E25" w:rsidRDefault="005D0F90" w:rsidP="005D0F90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8C7237" w:rsidRPr="00BB2E25" w:rsidRDefault="008C723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8C7237" w:rsidRPr="00BB2E25" w:rsidRDefault="008C7237" w:rsidP="008C7237">
      <w:pPr>
        <w:pStyle w:val="ListParagraph"/>
        <w:numPr>
          <w:ilvl w:val="0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  <w:r w:rsidRPr="00BB2E25">
        <w:rPr>
          <w:rFonts w:ascii="Calibri" w:hAnsi="Calibri" w:cs="Calibri"/>
        </w:rPr>
        <w:t>A rocket starts off stationary at a launching pad.</w:t>
      </w:r>
      <w:r w:rsidR="000C50D2">
        <w:rPr>
          <w:rFonts w:ascii="Calibri" w:hAnsi="Calibri" w:cs="Calibri"/>
        </w:rPr>
        <w:t xml:space="preserve"> </w:t>
      </w:r>
    </w:p>
    <w:p w:rsidR="008C7237" w:rsidRPr="00BB2E25" w:rsidRDefault="008C7237" w:rsidP="008C7237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 w:rsidRPr="00BC2B37">
        <w:rPr>
          <w:rFonts w:ascii="Calibri" w:hAnsi="Calibri" w:cs="Calibri"/>
          <w:b/>
        </w:rPr>
        <w:t>Describe</w:t>
      </w:r>
      <w:r w:rsidRPr="00BB2E25">
        <w:rPr>
          <w:rFonts w:ascii="Calibri" w:hAnsi="Calibri" w:cs="Calibri"/>
        </w:rPr>
        <w:t xml:space="preserve"> the rocket taking off in terms of Newton’s </w:t>
      </w:r>
      <w:r w:rsidR="00616746">
        <w:rPr>
          <w:rFonts w:ascii="Calibri" w:hAnsi="Calibri" w:cs="Calibri"/>
        </w:rPr>
        <w:t>Third</w:t>
      </w:r>
      <w:r w:rsidRPr="00BB2E25">
        <w:rPr>
          <w:rFonts w:ascii="Calibri" w:hAnsi="Calibri" w:cs="Calibri"/>
        </w:rPr>
        <w:t xml:space="preserve"> Law.</w:t>
      </w:r>
      <w:r w:rsidRPr="00BB2E25">
        <w:rPr>
          <w:rFonts w:ascii="Calibri" w:hAnsi="Calibri" w:cs="Calibri"/>
        </w:rPr>
        <w:tab/>
      </w:r>
      <w:r w:rsidRPr="00BB2E25">
        <w:rPr>
          <w:rFonts w:ascii="Calibri" w:hAnsi="Calibri" w:cs="Calibri"/>
        </w:rPr>
        <w:tab/>
      </w:r>
      <w:r w:rsidRPr="00BB2E25">
        <w:rPr>
          <w:rFonts w:ascii="Calibri" w:hAnsi="Calibri" w:cs="Calibri"/>
        </w:rPr>
        <w:tab/>
      </w:r>
      <w:r w:rsidR="00BB2E25">
        <w:rPr>
          <w:rFonts w:ascii="Calibri" w:hAnsi="Calibri" w:cs="Calibri"/>
        </w:rPr>
        <w:tab/>
      </w:r>
      <w:r w:rsidR="00BB2E25">
        <w:rPr>
          <w:rFonts w:ascii="Calibri" w:hAnsi="Calibri" w:cs="Calibri"/>
        </w:rPr>
        <w:tab/>
      </w:r>
      <w:r w:rsidRPr="00BB2E25">
        <w:rPr>
          <w:rFonts w:ascii="Calibri" w:hAnsi="Calibri" w:cs="Calibri"/>
        </w:rPr>
        <w:t>(2 marks)</w:t>
      </w:r>
    </w:p>
    <w:p w:rsidR="00BB2E25" w:rsidRP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BB2E25" w:rsidRP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BB2E25" w:rsidRP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BB2E25" w:rsidRDefault="00BB2E25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B2E25">
        <w:rPr>
          <w:rFonts w:ascii="Calibri" w:hAnsi="Calibri" w:cs="Calibri"/>
        </w:rPr>
        <w:t>__________________________________________________________________________________________</w:t>
      </w:r>
    </w:p>
    <w:p w:rsidR="001E0697" w:rsidRPr="00BB2E25" w:rsidRDefault="001E0697" w:rsidP="00BB2E2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8C7237" w:rsidRPr="00BB2E25" w:rsidRDefault="008C723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8C7237" w:rsidRDefault="00616746" w:rsidP="008C7237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a rocket has a payload of 82 tonnes, use Newton’s First Law to </w:t>
      </w:r>
      <w:r w:rsidRPr="00BC2B37">
        <w:rPr>
          <w:rFonts w:ascii="Calibri" w:hAnsi="Calibri" w:cs="Calibri"/>
          <w:b/>
        </w:rPr>
        <w:t>explain</w:t>
      </w:r>
      <w:r>
        <w:rPr>
          <w:rFonts w:ascii="Calibri" w:hAnsi="Calibri" w:cs="Calibri"/>
        </w:rPr>
        <w:t xml:space="preserve"> why the total take-off weight of the rocket is 350 tonnes.</w:t>
      </w:r>
      <w:r w:rsidR="008C7237" w:rsidRPr="00BB2E25">
        <w:rPr>
          <w:rFonts w:ascii="Calibri" w:hAnsi="Calibri" w:cs="Calibri"/>
        </w:rPr>
        <w:tab/>
      </w:r>
      <w:r w:rsidR="008C7237" w:rsidRPr="00BB2E25">
        <w:rPr>
          <w:rFonts w:ascii="Calibri" w:hAnsi="Calibri" w:cs="Calibri"/>
        </w:rPr>
        <w:tab/>
      </w:r>
      <w:r w:rsidR="008C7237" w:rsidRPr="00BB2E25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E6039">
        <w:rPr>
          <w:rFonts w:ascii="Calibri" w:hAnsi="Calibri" w:cs="Calibri"/>
        </w:rPr>
        <w:t>(3</w:t>
      </w:r>
      <w:r w:rsidR="008C7237" w:rsidRPr="00BB2E25">
        <w:rPr>
          <w:rFonts w:ascii="Calibri" w:hAnsi="Calibri" w:cs="Calibri"/>
        </w:rPr>
        <w:t xml:space="preserve"> marks)</w:t>
      </w:r>
    </w:p>
    <w:p w:rsidR="008C0AB1" w:rsidRPr="008C0AB1" w:rsidRDefault="008C0AB1" w:rsidP="008C0AB1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8C0AB1" w:rsidRPr="008C0AB1" w:rsidRDefault="008C0AB1" w:rsidP="008C0AB1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8C0AB1" w:rsidRPr="008C0AB1" w:rsidRDefault="008C0AB1" w:rsidP="008C0AB1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7D3734" w:rsidRPr="007D3734" w:rsidRDefault="008C0AB1" w:rsidP="005D0F90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8C0AB1">
        <w:rPr>
          <w:rFonts w:ascii="Calibri" w:hAnsi="Calibri" w:cs="Calibri"/>
        </w:rPr>
        <w:t>__________________________________________________________________________________________</w:t>
      </w:r>
    </w:p>
    <w:p w:rsidR="008C7237" w:rsidRPr="00BB2E25" w:rsidRDefault="008C7237" w:rsidP="008C7237">
      <w:pPr>
        <w:pStyle w:val="ListParagraph"/>
        <w:numPr>
          <w:ilvl w:val="0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  <w:r w:rsidRPr="00BB2E25">
        <w:rPr>
          <w:rFonts w:ascii="Calibri" w:hAnsi="Calibri" w:cs="Calibri"/>
        </w:rPr>
        <w:lastRenderedPageBreak/>
        <w:t xml:space="preserve">The shape of the rocket is a key component that affects the flight path and distance travelled. It can greatly improve the rocket’s efficiency, or drastically affect its performance. </w:t>
      </w:r>
    </w:p>
    <w:p w:rsidR="008C7237" w:rsidRPr="00BB2E25" w:rsidRDefault="00BF3027" w:rsidP="008C7237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space below, draw a quick </w:t>
      </w:r>
      <w:r w:rsidRPr="00BC2B37">
        <w:rPr>
          <w:rFonts w:ascii="Calibri" w:hAnsi="Calibri" w:cs="Calibri"/>
          <w:b/>
        </w:rPr>
        <w:t>sketch</w:t>
      </w:r>
      <w:r>
        <w:rPr>
          <w:rFonts w:ascii="Calibri" w:hAnsi="Calibri" w:cs="Calibri"/>
        </w:rPr>
        <w:t xml:space="preserve"> of a rocket. On the sketch, </w:t>
      </w:r>
      <w:r w:rsidRPr="00BC2B37">
        <w:rPr>
          <w:rFonts w:ascii="Calibri" w:hAnsi="Calibri" w:cs="Calibri"/>
          <w:b/>
        </w:rPr>
        <w:t>label</w:t>
      </w:r>
      <w:r>
        <w:rPr>
          <w:rFonts w:ascii="Calibri" w:hAnsi="Calibri" w:cs="Calibri"/>
        </w:rPr>
        <w:t xml:space="preserve"> the main features of a rocket.</w:t>
      </w:r>
      <w:r w:rsidR="008C7237" w:rsidRPr="00BB2E25">
        <w:rPr>
          <w:rFonts w:ascii="Calibri" w:hAnsi="Calibri" w:cs="Calibri"/>
        </w:rPr>
        <w:tab/>
      </w:r>
      <w:r w:rsidR="008C7237" w:rsidRPr="00BB2E25">
        <w:rPr>
          <w:rFonts w:ascii="Calibri" w:hAnsi="Calibri" w:cs="Calibri"/>
        </w:rPr>
        <w:tab/>
      </w:r>
      <w:r w:rsidR="00905CEF">
        <w:rPr>
          <w:rFonts w:ascii="Calibri" w:hAnsi="Calibri" w:cs="Calibri"/>
        </w:rPr>
        <w:tab/>
      </w:r>
      <w:r w:rsidR="00905CE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34CCD">
        <w:rPr>
          <w:rFonts w:ascii="Calibri" w:hAnsi="Calibri" w:cs="Calibri"/>
        </w:rPr>
        <w:tab/>
      </w:r>
      <w:r w:rsidR="00016E62">
        <w:rPr>
          <w:rFonts w:ascii="Calibri" w:hAnsi="Calibri" w:cs="Calibri"/>
        </w:rPr>
        <w:t>(5</w:t>
      </w:r>
      <w:r w:rsidR="008C7237" w:rsidRPr="00BB2E25">
        <w:rPr>
          <w:rFonts w:ascii="Calibri" w:hAnsi="Calibri" w:cs="Calibri"/>
        </w:rPr>
        <w:t xml:space="preserve"> marks)</w:t>
      </w:r>
    </w:p>
    <w:p w:rsidR="008C7237" w:rsidRDefault="008C723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016E62" w:rsidRDefault="00016E62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016E62" w:rsidRDefault="00016E62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016E62" w:rsidRDefault="00016E62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016E62" w:rsidRDefault="00016E62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016E62" w:rsidRDefault="00016E62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016E62" w:rsidRDefault="00016E62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BF3027" w:rsidRPr="00BB2E25" w:rsidRDefault="00BF3027" w:rsidP="008C7237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426"/>
        <w:rPr>
          <w:rFonts w:ascii="Calibri" w:hAnsi="Calibri" w:cs="Calibri"/>
        </w:rPr>
      </w:pPr>
    </w:p>
    <w:p w:rsidR="00A7450E" w:rsidRDefault="00811EF6" w:rsidP="00A7450E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Pr="00A7450E">
        <w:rPr>
          <w:rFonts w:ascii="Calibri" w:hAnsi="Calibri" w:cs="Calibri"/>
        </w:rPr>
        <w:t xml:space="preserve">have just drawn and labelled the different features of a rocket. </w:t>
      </w:r>
      <w:r w:rsidR="00A7450E" w:rsidRPr="00A7450E">
        <w:rPr>
          <w:rFonts w:ascii="Calibri" w:hAnsi="Calibri" w:cs="Calibri"/>
        </w:rPr>
        <w:t xml:space="preserve">In the space below, </w:t>
      </w:r>
      <w:r w:rsidR="00A7450E" w:rsidRPr="00BC2B37">
        <w:rPr>
          <w:rFonts w:ascii="Calibri" w:hAnsi="Calibri" w:cs="Calibri"/>
          <w:b/>
        </w:rPr>
        <w:t>describe</w:t>
      </w:r>
      <w:r w:rsidR="00A7450E" w:rsidRPr="00A7450E">
        <w:rPr>
          <w:rFonts w:ascii="Calibri" w:hAnsi="Calibri" w:cs="Calibri"/>
        </w:rPr>
        <w:t xml:space="preserve"> how the structural system of a rocket could be designed to </w:t>
      </w:r>
      <w:r w:rsidRPr="00A7450E">
        <w:rPr>
          <w:rFonts w:ascii="Calibri" w:hAnsi="Calibri" w:cs="Calibri"/>
        </w:rPr>
        <w:t>maximise flight distance.</w:t>
      </w:r>
      <w:r w:rsidR="008C7237" w:rsidRPr="00A7450E">
        <w:rPr>
          <w:rFonts w:ascii="Calibri" w:hAnsi="Calibri" w:cs="Calibri"/>
        </w:rPr>
        <w:tab/>
      </w:r>
      <w:r w:rsidR="008C7237" w:rsidRPr="00A7450E">
        <w:rPr>
          <w:rFonts w:ascii="Calibri" w:hAnsi="Calibri" w:cs="Calibri"/>
        </w:rPr>
        <w:tab/>
      </w:r>
      <w:r w:rsidR="008C7237" w:rsidRPr="00A7450E">
        <w:rPr>
          <w:rFonts w:ascii="Calibri" w:hAnsi="Calibri" w:cs="Calibri"/>
        </w:rPr>
        <w:tab/>
        <w:t>(3 marks)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Default="00A7450E" w:rsidP="00A7450E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/>
        <w:rPr>
          <w:rFonts w:ascii="Calibri" w:hAnsi="Calibri" w:cs="Calibri"/>
        </w:rPr>
      </w:pPr>
    </w:p>
    <w:p w:rsidR="00A7450E" w:rsidRPr="00A7450E" w:rsidRDefault="00A7450E" w:rsidP="00A7450E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 w:rsidRPr="00BC2B37">
        <w:rPr>
          <w:rFonts w:ascii="Calibri" w:hAnsi="Calibri" w:cs="Calibri"/>
          <w:b/>
        </w:rPr>
        <w:t>Explain</w:t>
      </w:r>
      <w:r w:rsidRPr="00A7450E">
        <w:rPr>
          <w:rFonts w:ascii="Calibri" w:hAnsi="Calibri" w:cs="Calibri"/>
        </w:rPr>
        <w:t xml:space="preserve"> why titanium is used </w:t>
      </w:r>
      <w:r>
        <w:rPr>
          <w:rFonts w:ascii="Calibri" w:hAnsi="Calibri" w:cs="Calibri"/>
        </w:rPr>
        <w:t xml:space="preserve">as a main component </w:t>
      </w:r>
      <w:r w:rsidRPr="00A7450E">
        <w:rPr>
          <w:rFonts w:ascii="Calibri" w:hAnsi="Calibri" w:cs="Calibri"/>
        </w:rPr>
        <w:t>in the construction of rockets, but go</w:t>
      </w:r>
      <w:r>
        <w:rPr>
          <w:rFonts w:ascii="Calibri" w:hAnsi="Calibri" w:cs="Calibri"/>
        </w:rPr>
        <w:t>ld is not.  (3 marks)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A7450E" w:rsidRPr="00A7450E" w:rsidRDefault="00A7450E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A7450E">
        <w:rPr>
          <w:rFonts w:ascii="Calibri" w:hAnsi="Calibri" w:cs="Calibri"/>
        </w:rPr>
        <w:t>__________________________________________________________________________________________</w:t>
      </w:r>
    </w:p>
    <w:p w:rsidR="00CF46DA" w:rsidRPr="00A7450E" w:rsidRDefault="00CF46DA" w:rsidP="00A7450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b/>
        </w:rPr>
      </w:pPr>
    </w:p>
    <w:p w:rsidR="00E5523F" w:rsidRDefault="00E5523F" w:rsidP="00E5523F">
      <w:pPr>
        <w:pStyle w:val="ListParagraph"/>
        <w:numPr>
          <w:ilvl w:val="0"/>
          <w:numId w:val="1"/>
        </w:numPr>
      </w:pPr>
      <w:r>
        <w:lastRenderedPageBreak/>
        <w:t xml:space="preserve">In order to launch heavy rockets into space to deliver their payloads, a significant amount of force must be generated by the rocket’s engine(s). </w:t>
      </w:r>
    </w:p>
    <w:p w:rsidR="00E5523F" w:rsidRPr="00895D0F" w:rsidRDefault="00E5523F" w:rsidP="00E5523F">
      <w:pPr>
        <w:pStyle w:val="ListParagraph"/>
        <w:rPr>
          <w:sz w:val="10"/>
        </w:rPr>
      </w:pPr>
    </w:p>
    <w:p w:rsidR="00E5523F" w:rsidRDefault="00E5523F" w:rsidP="00E5523F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Most rockets use both a liquid fuel and a solid fuel. The liquid fuel is used to launch the rocket into space, and the solid fuel is then used to adjust movements in space. </w:t>
      </w:r>
      <w:r w:rsidRPr="008A4692">
        <w:rPr>
          <w:rFonts w:ascii="Calibri" w:hAnsi="Calibri" w:cs="Calibri"/>
          <w:b/>
        </w:rPr>
        <w:t>List</w:t>
      </w:r>
      <w:r>
        <w:rPr>
          <w:rFonts w:ascii="Calibri" w:hAnsi="Calibri" w:cs="Calibri"/>
        </w:rPr>
        <w:t xml:space="preserve"> one advantage and one disadvantage of solid fuels.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(2 marks)</w:t>
      </w:r>
    </w:p>
    <w:p w:rsidR="00B33F1E" w:rsidRPr="00B33F1E" w:rsidRDefault="00B33F1E" w:rsidP="00B33F1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33F1E">
        <w:rPr>
          <w:rFonts w:ascii="Calibri" w:hAnsi="Calibri" w:cs="Calibri"/>
        </w:rPr>
        <w:t>__________________________________________________________________________________________</w:t>
      </w:r>
    </w:p>
    <w:p w:rsidR="00B33F1E" w:rsidRPr="00B33F1E" w:rsidRDefault="00B33F1E" w:rsidP="00B33F1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33F1E">
        <w:rPr>
          <w:rFonts w:ascii="Calibri" w:hAnsi="Calibri" w:cs="Calibri"/>
        </w:rPr>
        <w:t>__________________________________________________________________________________________</w:t>
      </w:r>
    </w:p>
    <w:p w:rsidR="00B33F1E" w:rsidRPr="00B33F1E" w:rsidRDefault="00B33F1E" w:rsidP="00B33F1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33F1E">
        <w:rPr>
          <w:rFonts w:ascii="Calibri" w:hAnsi="Calibri" w:cs="Calibri"/>
        </w:rPr>
        <w:t>__________________________________________________________________________________________</w:t>
      </w:r>
    </w:p>
    <w:p w:rsidR="00B33F1E" w:rsidRPr="00B33F1E" w:rsidRDefault="00B33F1E" w:rsidP="00B33F1E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B33F1E">
        <w:rPr>
          <w:rFonts w:ascii="Calibri" w:hAnsi="Calibri" w:cs="Calibri"/>
        </w:rPr>
        <w:t>__________________________________________________________________________________________</w:t>
      </w:r>
    </w:p>
    <w:p w:rsidR="00B33F1E" w:rsidRDefault="00B33F1E" w:rsidP="00B33F1E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/>
        <w:rPr>
          <w:rFonts w:ascii="Calibri" w:hAnsi="Calibri" w:cs="Calibri"/>
        </w:rPr>
      </w:pPr>
    </w:p>
    <w:p w:rsidR="00E5523F" w:rsidRDefault="00B33F1E" w:rsidP="00E5523F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There is a lot of research being conducted into the liquid fuel that rockets use, and new fuels are currentl</w:t>
      </w:r>
      <w:r w:rsidR="00A9360D">
        <w:rPr>
          <w:rFonts w:ascii="Calibri" w:hAnsi="Calibri" w:cs="Calibri"/>
        </w:rPr>
        <w:t>y being developed and tested. In</w:t>
      </w:r>
      <w:r>
        <w:rPr>
          <w:rFonts w:ascii="Calibri" w:hAnsi="Calibri" w:cs="Calibri"/>
        </w:rPr>
        <w:t xml:space="preserve"> the space below, </w:t>
      </w:r>
      <w:r w:rsidRPr="008A4692">
        <w:rPr>
          <w:rFonts w:ascii="Calibri" w:hAnsi="Calibri" w:cs="Calibri"/>
          <w:b/>
        </w:rPr>
        <w:t>describe</w:t>
      </w:r>
      <w:r>
        <w:rPr>
          <w:rFonts w:ascii="Calibri" w:hAnsi="Calibri" w:cs="Calibri"/>
        </w:rPr>
        <w:t xml:space="preserve"> two reasons</w:t>
      </w:r>
      <w:r w:rsidR="00DF67A0">
        <w:rPr>
          <w:rFonts w:ascii="Calibri" w:hAnsi="Calibri" w:cs="Calibri"/>
        </w:rPr>
        <w:t xml:space="preserve"> why new fuels are needed. (</w:t>
      </w:r>
      <w:r w:rsidR="00493555">
        <w:rPr>
          <w:rFonts w:ascii="Calibri" w:hAnsi="Calibri" w:cs="Calibri"/>
        </w:rPr>
        <w:t>2 marks)</w:t>
      </w:r>
    </w:p>
    <w:p w:rsidR="00493555" w:rsidRPr="00493555" w:rsidRDefault="00493555" w:rsidP="0049355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493555">
        <w:rPr>
          <w:rFonts w:ascii="Calibri" w:hAnsi="Calibri" w:cs="Calibri"/>
        </w:rPr>
        <w:t>__________________________________________________________________________________________</w:t>
      </w:r>
    </w:p>
    <w:p w:rsidR="00493555" w:rsidRPr="00493555" w:rsidRDefault="00493555" w:rsidP="0049355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493555">
        <w:rPr>
          <w:rFonts w:ascii="Calibri" w:hAnsi="Calibri" w:cs="Calibri"/>
        </w:rPr>
        <w:t>__________________________________________________________________________________________</w:t>
      </w:r>
    </w:p>
    <w:p w:rsidR="00493555" w:rsidRPr="00493555" w:rsidRDefault="00493555" w:rsidP="0049355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493555">
        <w:rPr>
          <w:rFonts w:ascii="Calibri" w:hAnsi="Calibri" w:cs="Calibri"/>
        </w:rPr>
        <w:t>__________________________________________________________________________________________</w:t>
      </w:r>
    </w:p>
    <w:p w:rsidR="00493555" w:rsidRPr="00493555" w:rsidRDefault="00493555" w:rsidP="0049355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493555">
        <w:rPr>
          <w:rFonts w:ascii="Calibri" w:hAnsi="Calibri" w:cs="Calibri"/>
        </w:rPr>
        <w:t>__________________________________________________________________________________________</w:t>
      </w:r>
    </w:p>
    <w:p w:rsidR="00493555" w:rsidRDefault="00493555" w:rsidP="00493555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/>
        <w:rPr>
          <w:rFonts w:ascii="Calibri" w:hAnsi="Calibri" w:cs="Calibri"/>
        </w:rPr>
      </w:pPr>
    </w:p>
    <w:p w:rsidR="00493555" w:rsidRDefault="00493555" w:rsidP="00E5523F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Solid, metallic hydrogen was recently created in a lab. This revolutionary creation may change rocket fuel fo</w:t>
      </w:r>
      <w:r w:rsidR="00CF1CAC">
        <w:rPr>
          <w:rFonts w:ascii="Calibri" w:hAnsi="Calibri" w:cs="Calibri"/>
        </w:rPr>
        <w:t>rever. Using your knowledge of h</w:t>
      </w:r>
      <w:r>
        <w:rPr>
          <w:rFonts w:ascii="Calibri" w:hAnsi="Calibri" w:cs="Calibri"/>
        </w:rPr>
        <w:t>ydrogen</w:t>
      </w:r>
      <w:r w:rsidR="00CF1CAC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s properties, </w:t>
      </w:r>
      <w:r w:rsidRPr="008A4692">
        <w:rPr>
          <w:rFonts w:ascii="Calibri" w:hAnsi="Calibri" w:cs="Calibri"/>
          <w:b/>
        </w:rPr>
        <w:t>discuss</w:t>
      </w:r>
      <w:r>
        <w:rPr>
          <w:rFonts w:ascii="Calibri" w:hAnsi="Calibri" w:cs="Calibri"/>
        </w:rPr>
        <w:t xml:space="preserve"> why metallic hydrogen is regarded as the future of rocket fuel.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(3 marks)</w:t>
      </w:r>
    </w:p>
    <w:p w:rsidR="001F18E5" w:rsidRPr="001F18E5" w:rsidRDefault="001F18E5" w:rsidP="001F18E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1F18E5">
        <w:rPr>
          <w:rFonts w:ascii="Calibri" w:hAnsi="Calibri" w:cs="Calibri"/>
        </w:rPr>
        <w:t>__________________________________________________________________________________________</w:t>
      </w:r>
    </w:p>
    <w:p w:rsidR="001F18E5" w:rsidRPr="001F18E5" w:rsidRDefault="001F18E5" w:rsidP="001F18E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1F18E5">
        <w:rPr>
          <w:rFonts w:ascii="Calibri" w:hAnsi="Calibri" w:cs="Calibri"/>
        </w:rPr>
        <w:t>__________________________________________________________________________________________</w:t>
      </w:r>
    </w:p>
    <w:p w:rsidR="001F18E5" w:rsidRPr="001F18E5" w:rsidRDefault="001F18E5" w:rsidP="001F18E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1F18E5">
        <w:rPr>
          <w:rFonts w:ascii="Calibri" w:hAnsi="Calibri" w:cs="Calibri"/>
        </w:rPr>
        <w:t>__________________________________________________________________________________________</w:t>
      </w:r>
    </w:p>
    <w:p w:rsidR="001F18E5" w:rsidRPr="001F18E5" w:rsidRDefault="001F18E5" w:rsidP="001F18E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1F18E5">
        <w:rPr>
          <w:rFonts w:ascii="Calibri" w:hAnsi="Calibri" w:cs="Calibri"/>
        </w:rPr>
        <w:t>__________________________________________________________________________________________</w:t>
      </w:r>
    </w:p>
    <w:p w:rsidR="001F18E5" w:rsidRPr="001F18E5" w:rsidRDefault="001F18E5" w:rsidP="001F18E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1F18E5">
        <w:rPr>
          <w:rFonts w:ascii="Calibri" w:hAnsi="Calibri" w:cs="Calibri"/>
        </w:rPr>
        <w:t>__________________________________________________________________________________________</w:t>
      </w:r>
    </w:p>
    <w:p w:rsidR="001F18E5" w:rsidRPr="001F18E5" w:rsidRDefault="001F18E5" w:rsidP="001F18E5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1F18E5">
        <w:rPr>
          <w:rFonts w:ascii="Calibri" w:hAnsi="Calibri" w:cs="Calibri"/>
        </w:rPr>
        <w:t>__________________________________________________________________________________________</w:t>
      </w:r>
    </w:p>
    <w:p w:rsidR="001F18E5" w:rsidRDefault="001F18E5" w:rsidP="001F18E5">
      <w:pPr>
        <w:pStyle w:val="ListParagraph"/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/>
        <w:rPr>
          <w:rFonts w:ascii="Calibri" w:hAnsi="Calibri" w:cs="Calibri"/>
        </w:rPr>
      </w:pPr>
    </w:p>
    <w:p w:rsidR="001F18E5" w:rsidRPr="0032512E" w:rsidRDefault="001F18E5" w:rsidP="0032512E">
      <w:pPr>
        <w:pStyle w:val="ListParagraph"/>
        <w:numPr>
          <w:ilvl w:val="1"/>
          <w:numId w:val="1"/>
        </w:numPr>
        <w:tabs>
          <w:tab w:val="left" w:pos="960"/>
        </w:tabs>
        <w:autoSpaceDE w:val="0"/>
        <w:autoSpaceDN w:val="0"/>
        <w:adjustRightInd w:val="0"/>
        <w:spacing w:after="0" w:line="360" w:lineRule="auto"/>
        <w:ind w:left="851" w:hanging="425"/>
        <w:rPr>
          <w:rFonts w:ascii="Calibri" w:hAnsi="Calibri" w:cs="Calibri"/>
        </w:rPr>
      </w:pPr>
      <w:r>
        <w:rPr>
          <w:rFonts w:ascii="Calibri" w:hAnsi="Calibri" w:cs="Calibri"/>
        </w:rPr>
        <w:t>Many people believe that space travel is the future of our species. Companies like Space X are planning colonies on Mars, and</w:t>
      </w:r>
      <w:r w:rsidR="00490B62">
        <w:rPr>
          <w:rFonts w:ascii="Calibri" w:hAnsi="Calibri" w:cs="Calibri"/>
        </w:rPr>
        <w:t xml:space="preserve"> </w:t>
      </w:r>
      <w:r w:rsidRPr="0032512E">
        <w:rPr>
          <w:rFonts w:ascii="Calibri" w:hAnsi="Calibri" w:cs="Calibri"/>
        </w:rPr>
        <w:t xml:space="preserve">China have discussed plans to mine helium from the moon. </w:t>
      </w:r>
      <w:r w:rsidR="001843E7" w:rsidRPr="0032512E">
        <w:rPr>
          <w:rFonts w:ascii="Calibri" w:hAnsi="Calibri" w:cs="Calibri"/>
        </w:rPr>
        <w:t>Many other people believe that it is unethical for humans to consider colonising another planet.</w:t>
      </w:r>
      <w:r w:rsidR="0032512E">
        <w:rPr>
          <w:rFonts w:ascii="Calibri" w:hAnsi="Calibri" w:cs="Calibri"/>
        </w:rPr>
        <w:t xml:space="preserve"> In the space below, describe one argument for </w:t>
      </w:r>
      <w:r w:rsidR="005E66AC" w:rsidRPr="00895D0F">
        <w:rPr>
          <w:rFonts w:ascii="Calibri" w:hAnsi="Calibri" w:cs="Calibri"/>
          <w:b/>
        </w:rPr>
        <w:t>or</w:t>
      </w:r>
      <w:r w:rsidR="0032512E">
        <w:rPr>
          <w:rFonts w:ascii="Calibri" w:hAnsi="Calibri" w:cs="Calibri"/>
        </w:rPr>
        <w:t xml:space="preserve"> one argument against </w:t>
      </w:r>
      <w:r w:rsidR="005E66AC">
        <w:rPr>
          <w:rFonts w:ascii="Calibri" w:hAnsi="Calibri" w:cs="Calibri"/>
        </w:rPr>
        <w:t xml:space="preserve">colonising Mars. </w:t>
      </w:r>
      <w:r w:rsidR="005E66AC">
        <w:rPr>
          <w:rFonts w:ascii="Calibri" w:hAnsi="Calibri" w:cs="Calibri"/>
        </w:rPr>
        <w:tab/>
      </w:r>
      <w:r w:rsidR="005E66AC">
        <w:rPr>
          <w:rFonts w:ascii="Calibri" w:hAnsi="Calibri" w:cs="Calibri"/>
        </w:rPr>
        <w:tab/>
      </w:r>
      <w:r w:rsidR="005E66AC">
        <w:rPr>
          <w:rFonts w:ascii="Calibri" w:hAnsi="Calibri" w:cs="Calibri"/>
        </w:rPr>
        <w:tab/>
      </w:r>
      <w:r w:rsidR="005E66AC">
        <w:rPr>
          <w:rFonts w:ascii="Calibri" w:hAnsi="Calibri" w:cs="Calibri"/>
        </w:rPr>
        <w:tab/>
      </w:r>
      <w:r w:rsidR="005E66AC">
        <w:rPr>
          <w:rFonts w:ascii="Calibri" w:hAnsi="Calibri" w:cs="Calibri"/>
        </w:rPr>
        <w:tab/>
        <w:t>(1 mark)</w:t>
      </w:r>
    </w:p>
    <w:p w:rsidR="00E5523F" w:rsidRPr="00E5523F" w:rsidRDefault="00E5523F" w:rsidP="00E5523F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E5523F">
        <w:rPr>
          <w:rFonts w:ascii="Calibri" w:hAnsi="Calibri" w:cs="Calibri"/>
        </w:rPr>
        <w:t>__________________________________________________________________________________________</w:t>
      </w:r>
    </w:p>
    <w:p w:rsidR="00E5523F" w:rsidRPr="00E5523F" w:rsidRDefault="00E5523F" w:rsidP="00E5523F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E5523F">
        <w:rPr>
          <w:rFonts w:ascii="Calibri" w:hAnsi="Calibri" w:cs="Calibri"/>
        </w:rPr>
        <w:t>__________________________________________________________________________________________</w:t>
      </w:r>
    </w:p>
    <w:p w:rsidR="00E5523F" w:rsidRPr="00E5523F" w:rsidRDefault="00E5523F" w:rsidP="00E5523F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E5523F">
        <w:rPr>
          <w:rFonts w:ascii="Calibri" w:hAnsi="Calibri" w:cs="Calibri"/>
        </w:rPr>
        <w:t>__________________________________________________________________________________________</w:t>
      </w:r>
    </w:p>
    <w:p w:rsidR="00E5523F" w:rsidRPr="00E5523F" w:rsidRDefault="00E5523F" w:rsidP="00E5523F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E5523F">
        <w:rPr>
          <w:rFonts w:ascii="Calibri" w:hAnsi="Calibri" w:cs="Calibri"/>
        </w:rPr>
        <w:t>__________________________________________________________________________________________</w:t>
      </w:r>
    </w:p>
    <w:p w:rsidR="009B6763" w:rsidRPr="00F503A2" w:rsidRDefault="00493555" w:rsidP="00895D0F">
      <w:pPr>
        <w:tabs>
          <w:tab w:val="left" w:pos="960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</w:rPr>
      </w:pPr>
      <w:r w:rsidRPr="00E5523F">
        <w:rPr>
          <w:rFonts w:ascii="Calibri" w:hAnsi="Calibri" w:cs="Calibri"/>
        </w:rPr>
        <w:t>__________________________________________________________________________________________</w:t>
      </w:r>
    </w:p>
    <w:sectPr w:rsidR="009B6763" w:rsidRPr="00F503A2" w:rsidSect="008C7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A51C4"/>
    <w:multiLevelType w:val="hybridMultilevel"/>
    <w:tmpl w:val="3914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7126E"/>
    <w:multiLevelType w:val="hybridMultilevel"/>
    <w:tmpl w:val="EBDC16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53"/>
    <w:rsid w:val="00016E62"/>
    <w:rsid w:val="00091082"/>
    <w:rsid w:val="000B7D8A"/>
    <w:rsid w:val="000C50D2"/>
    <w:rsid w:val="001843E7"/>
    <w:rsid w:val="001E0697"/>
    <w:rsid w:val="001F18E5"/>
    <w:rsid w:val="001F7318"/>
    <w:rsid w:val="0032512E"/>
    <w:rsid w:val="003A0AC4"/>
    <w:rsid w:val="00490B62"/>
    <w:rsid w:val="00493555"/>
    <w:rsid w:val="00521E67"/>
    <w:rsid w:val="005D0F90"/>
    <w:rsid w:val="005E66AC"/>
    <w:rsid w:val="005F73B5"/>
    <w:rsid w:val="00616746"/>
    <w:rsid w:val="006763FE"/>
    <w:rsid w:val="006871EE"/>
    <w:rsid w:val="00724D53"/>
    <w:rsid w:val="007D3734"/>
    <w:rsid w:val="00811EF6"/>
    <w:rsid w:val="00895D0F"/>
    <w:rsid w:val="008A4692"/>
    <w:rsid w:val="008C0AB1"/>
    <w:rsid w:val="008C5D76"/>
    <w:rsid w:val="008C7237"/>
    <w:rsid w:val="00905CEF"/>
    <w:rsid w:val="009B6763"/>
    <w:rsid w:val="009C2E99"/>
    <w:rsid w:val="00A7450E"/>
    <w:rsid w:val="00A9360D"/>
    <w:rsid w:val="00B33F1E"/>
    <w:rsid w:val="00BB2E25"/>
    <w:rsid w:val="00BC2B37"/>
    <w:rsid w:val="00BF3027"/>
    <w:rsid w:val="00C86810"/>
    <w:rsid w:val="00CE6039"/>
    <w:rsid w:val="00CF06F1"/>
    <w:rsid w:val="00CF1CAC"/>
    <w:rsid w:val="00CF46DA"/>
    <w:rsid w:val="00DF67A0"/>
    <w:rsid w:val="00E5523F"/>
    <w:rsid w:val="00F34CCD"/>
    <w:rsid w:val="00F503A2"/>
    <w:rsid w:val="00F52D27"/>
    <w:rsid w:val="00F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2C"/>
  <w15:chartTrackingRefBased/>
  <w15:docId w15:val="{34D140FA-073E-4B42-AD57-AE38935E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37"/>
    <w:rPr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37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237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8C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5E2E2943</Template>
  <TotalTime>66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51</cp:revision>
  <dcterms:created xsi:type="dcterms:W3CDTF">2019-10-31T01:33:00Z</dcterms:created>
  <dcterms:modified xsi:type="dcterms:W3CDTF">2019-11-04T00:00:00Z</dcterms:modified>
</cp:coreProperties>
</file>