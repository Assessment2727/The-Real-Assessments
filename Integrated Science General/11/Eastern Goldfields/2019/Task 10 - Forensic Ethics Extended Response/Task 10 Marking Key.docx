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8DD6" w14:textId="778ECB6B" w:rsidR="00C22542" w:rsidRPr="00E1492C" w:rsidRDefault="00C22542" w:rsidP="00A81136">
      <w:pPr>
        <w:spacing w:after="0" w:line="240" w:lineRule="auto"/>
        <w:rPr>
          <w:rFonts w:ascii="Calibri" w:hAnsi="Calibri" w:cs="Calibri"/>
          <w:b/>
          <w:noProof/>
          <w:sz w:val="36"/>
          <w:szCs w:val="32"/>
          <w:lang w:eastAsia="en-AU"/>
        </w:rPr>
      </w:pPr>
      <w:r w:rsidRPr="00E1492C">
        <w:rPr>
          <w:rFonts w:ascii="Calibri" w:hAnsi="Calibri" w:cs="Calibri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72297C0B" wp14:editId="16536513">
            <wp:simplePos x="0" y="0"/>
            <wp:positionH relativeFrom="column">
              <wp:posOffset>5590903</wp:posOffset>
            </wp:positionH>
            <wp:positionV relativeFrom="paragraph">
              <wp:posOffset>-339634</wp:posOffset>
            </wp:positionV>
            <wp:extent cx="1013006" cy="1051026"/>
            <wp:effectExtent l="0" t="0" r="3175" b="3175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660" cy="1055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92C">
        <w:rPr>
          <w:rFonts w:ascii="Calibri" w:hAnsi="Calibri" w:cs="Calibri"/>
          <w:b/>
          <w:noProof/>
          <w:sz w:val="36"/>
          <w:szCs w:val="32"/>
          <w:lang w:eastAsia="en-AU"/>
        </w:rPr>
        <w:t xml:space="preserve">GENERAL INTEGRATED </w:t>
      </w:r>
      <w:bookmarkStart w:id="0" w:name="_GoBack"/>
      <w:r w:rsidRPr="00E1492C">
        <w:rPr>
          <w:rFonts w:ascii="Calibri" w:hAnsi="Calibri" w:cs="Calibri"/>
          <w:b/>
          <w:noProof/>
          <w:sz w:val="36"/>
          <w:szCs w:val="32"/>
          <w:lang w:eastAsia="en-AU"/>
        </w:rPr>
        <w:t>SCIENCE</w:t>
      </w:r>
      <w:r w:rsidRPr="00E1492C">
        <w:rPr>
          <w:rFonts w:ascii="Calibri" w:hAnsi="Calibri" w:cs="Calibri"/>
          <w:b/>
          <w:sz w:val="36"/>
          <w:szCs w:val="32"/>
        </w:rPr>
        <w:t>– UNIT 2</w:t>
      </w:r>
    </w:p>
    <w:p w14:paraId="409806A2" w14:textId="18593925" w:rsidR="00B26921" w:rsidRPr="0070214F" w:rsidRDefault="00C22542" w:rsidP="00A81136">
      <w:pPr>
        <w:spacing w:after="0" w:line="240" w:lineRule="auto"/>
        <w:rPr>
          <w:rFonts w:ascii="Calibri" w:hAnsi="Calibri" w:cs="Calibri"/>
          <w:b/>
          <w:sz w:val="28"/>
          <w:szCs w:val="26"/>
        </w:rPr>
      </w:pPr>
      <w:r w:rsidRPr="00E1492C">
        <w:rPr>
          <w:rFonts w:ascii="Calibri" w:hAnsi="Calibri" w:cs="Calibri"/>
          <w:b/>
          <w:sz w:val="28"/>
          <w:szCs w:val="26"/>
        </w:rPr>
        <w:t>TASK 9 – Forensics Ethics Extended Response</w:t>
      </w:r>
      <w:r w:rsidR="005A33AD">
        <w:rPr>
          <w:rFonts w:ascii="Calibri" w:hAnsi="Calibri" w:cs="Calibri"/>
          <w:b/>
          <w:sz w:val="28"/>
          <w:szCs w:val="26"/>
        </w:rPr>
        <w:t xml:space="preserve"> </w:t>
      </w:r>
      <w:bookmarkEnd w:id="0"/>
      <w:r w:rsidR="005A33AD">
        <w:rPr>
          <w:rFonts w:ascii="Calibri" w:hAnsi="Calibri" w:cs="Calibri"/>
          <w:b/>
          <w:sz w:val="28"/>
          <w:szCs w:val="26"/>
        </w:rPr>
        <w:t>Marking Key</w:t>
      </w:r>
    </w:p>
    <w:p w14:paraId="16921D11" w14:textId="4D3E83F6" w:rsidR="00BD088F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Define ‘ethics’.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BD088F" w:rsidRPr="00047A9F" w14:paraId="3E4E6480" w14:textId="77777777" w:rsidTr="00A1571A">
        <w:tc>
          <w:tcPr>
            <w:tcW w:w="8926" w:type="dxa"/>
            <w:shd w:val="clear" w:color="auto" w:fill="C00000"/>
          </w:tcPr>
          <w:p w14:paraId="15566DE0" w14:textId="571DA556" w:rsidR="00BD088F" w:rsidRPr="00047A9F" w:rsidRDefault="00BD088F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2FC1F12F" w14:textId="072F9BCC" w:rsidR="00BD088F" w:rsidRPr="00047A9F" w:rsidRDefault="00BD088F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BD088F" w:rsidRPr="00047A9F" w14:paraId="643630E0" w14:textId="77777777" w:rsidTr="00BD088F">
        <w:tc>
          <w:tcPr>
            <w:tcW w:w="8926" w:type="dxa"/>
          </w:tcPr>
          <w:p w14:paraId="607266D4" w14:textId="3654A3DA" w:rsidR="00BD088F" w:rsidRPr="00047A9F" w:rsidRDefault="006F50DC" w:rsidP="00D15CAC">
            <w:p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Appropriate definition of ‘ethics’</w:t>
            </w:r>
          </w:p>
        </w:tc>
        <w:tc>
          <w:tcPr>
            <w:tcW w:w="1530" w:type="dxa"/>
          </w:tcPr>
          <w:p w14:paraId="1FDFB52D" w14:textId="324F54BD" w:rsidR="00BD088F" w:rsidRPr="00047A9F" w:rsidRDefault="00BD088F" w:rsidP="00D15CAC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</w:p>
        </w:tc>
      </w:tr>
      <w:tr w:rsidR="00BD088F" w:rsidRPr="00047A9F" w14:paraId="1519EC74" w14:textId="77777777" w:rsidTr="00BD088F">
        <w:tc>
          <w:tcPr>
            <w:tcW w:w="8926" w:type="dxa"/>
          </w:tcPr>
          <w:p w14:paraId="0DFDDDB1" w14:textId="77777777" w:rsidR="00BD088F" w:rsidRPr="00047A9F" w:rsidRDefault="00BD088F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5F2E7A62" w14:textId="16CF85DE" w:rsidR="00BD088F" w:rsidRPr="00047A9F" w:rsidRDefault="00BD088F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1</w:t>
            </w:r>
          </w:p>
        </w:tc>
      </w:tr>
    </w:tbl>
    <w:p w14:paraId="16F03586" w14:textId="18420BA1" w:rsidR="00A40F26" w:rsidRPr="00047A9F" w:rsidRDefault="00A40F26" w:rsidP="00D15CAC">
      <w:pPr>
        <w:spacing w:after="0" w:line="240" w:lineRule="auto"/>
        <w:rPr>
          <w:rFonts w:ascii="Calibri" w:hAnsi="Calibri" w:cs="Calibri"/>
          <w:b/>
        </w:rPr>
      </w:pPr>
    </w:p>
    <w:p w14:paraId="765BEBAB" w14:textId="20588648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objectivity is in forensic science.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768433FE" w14:textId="77777777" w:rsidTr="00A1571A">
        <w:tc>
          <w:tcPr>
            <w:tcW w:w="8926" w:type="dxa"/>
            <w:shd w:val="clear" w:color="auto" w:fill="C00000"/>
          </w:tcPr>
          <w:p w14:paraId="1D759FCA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447FD110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4E8046BB" w14:textId="77777777" w:rsidTr="00E90B34">
        <w:tc>
          <w:tcPr>
            <w:tcW w:w="8926" w:type="dxa"/>
          </w:tcPr>
          <w:p w14:paraId="76980463" w14:textId="77777777" w:rsidR="009C30B1" w:rsidRPr="00047A9F" w:rsidRDefault="007465CA" w:rsidP="007465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States that objectivity is removing bias</w:t>
            </w:r>
          </w:p>
          <w:p w14:paraId="48CB87AA" w14:textId="19A9A214" w:rsidR="007465CA" w:rsidRPr="00047A9F" w:rsidRDefault="007465CA" w:rsidP="007465C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Defines objectivity, and explains that it is important </w:t>
            </w:r>
            <w:r w:rsidR="005B7144" w:rsidRPr="00047A9F">
              <w:rPr>
                <w:rFonts w:ascii="Calibri" w:hAnsi="Calibri" w:cs="Calibri"/>
                <w:bCs/>
              </w:rPr>
              <w:t xml:space="preserve">in </w:t>
            </w:r>
            <w:r w:rsidRPr="00047A9F">
              <w:rPr>
                <w:rFonts w:ascii="Calibri" w:hAnsi="Calibri" w:cs="Calibri"/>
                <w:bCs/>
              </w:rPr>
              <w:t>forensic science in order to have unbiased</w:t>
            </w:r>
            <w:r w:rsidR="005B7144" w:rsidRPr="00047A9F">
              <w:rPr>
                <w:rFonts w:ascii="Calibri" w:hAnsi="Calibri" w:cs="Calibri"/>
                <w:bCs/>
              </w:rPr>
              <w:t>/</w:t>
            </w:r>
            <w:r w:rsidRPr="00047A9F">
              <w:rPr>
                <w:rFonts w:ascii="Calibri" w:hAnsi="Calibri" w:cs="Calibri"/>
                <w:bCs/>
              </w:rPr>
              <w:t>fair</w:t>
            </w:r>
            <w:r w:rsidR="005B7144" w:rsidRPr="00047A9F">
              <w:rPr>
                <w:rFonts w:ascii="Calibri" w:hAnsi="Calibri" w:cs="Calibri"/>
                <w:bCs/>
              </w:rPr>
              <w:t>/evidence-based</w:t>
            </w:r>
            <w:r w:rsidRPr="00047A9F">
              <w:rPr>
                <w:rFonts w:ascii="Calibri" w:hAnsi="Calibri" w:cs="Calibri"/>
                <w:bCs/>
              </w:rPr>
              <w:t xml:space="preserve"> </w:t>
            </w:r>
            <w:r w:rsidR="005B7144" w:rsidRPr="00047A9F">
              <w:rPr>
                <w:rFonts w:ascii="Calibri" w:hAnsi="Calibri" w:cs="Calibri"/>
                <w:bCs/>
              </w:rPr>
              <w:t>trials.</w:t>
            </w:r>
          </w:p>
        </w:tc>
        <w:tc>
          <w:tcPr>
            <w:tcW w:w="1530" w:type="dxa"/>
            <w:vAlign w:val="center"/>
          </w:tcPr>
          <w:p w14:paraId="43207048" w14:textId="01B7ACF6" w:rsidR="009C30B1" w:rsidRPr="00047A9F" w:rsidRDefault="009C30B1" w:rsidP="00E90B34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-2</w:t>
            </w:r>
          </w:p>
        </w:tc>
      </w:tr>
      <w:tr w:rsidR="009C30B1" w:rsidRPr="00047A9F" w14:paraId="07B7A3B2" w14:textId="77777777" w:rsidTr="00860511">
        <w:tc>
          <w:tcPr>
            <w:tcW w:w="8926" w:type="dxa"/>
          </w:tcPr>
          <w:p w14:paraId="2A266633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1E2B8C72" w14:textId="46992AFB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2</w:t>
            </w:r>
          </w:p>
        </w:tc>
      </w:tr>
    </w:tbl>
    <w:p w14:paraId="0912488B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</w:p>
    <w:p w14:paraId="1F719C24" w14:textId="52A51CF0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competence is in forensic science.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500ADD94" w14:textId="77777777" w:rsidTr="00A1571A">
        <w:tc>
          <w:tcPr>
            <w:tcW w:w="8926" w:type="dxa"/>
            <w:shd w:val="clear" w:color="auto" w:fill="C00000"/>
          </w:tcPr>
          <w:p w14:paraId="58BC90CF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550C32EF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251F7B0D" w14:textId="77777777" w:rsidTr="00E90B34">
        <w:tc>
          <w:tcPr>
            <w:tcW w:w="8926" w:type="dxa"/>
          </w:tcPr>
          <w:p w14:paraId="03E5A3FC" w14:textId="29BB408F" w:rsidR="009C30B1" w:rsidRPr="00047A9F" w:rsidRDefault="00421D21" w:rsidP="00421D2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States that competence is being able to confidently and accurately complete a task</w:t>
            </w:r>
          </w:p>
          <w:p w14:paraId="4BE3600A" w14:textId="54D7661E" w:rsidR="00421D21" w:rsidRPr="00047A9F" w:rsidRDefault="00421D21" w:rsidP="00421D2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Defines competence, and then explains that it i</w:t>
            </w:r>
            <w:r w:rsidR="00245CC9" w:rsidRPr="00047A9F">
              <w:rPr>
                <w:rFonts w:ascii="Calibri" w:hAnsi="Calibri" w:cs="Calibri"/>
                <w:bCs/>
              </w:rPr>
              <w:t>s</w:t>
            </w:r>
            <w:r w:rsidRPr="00047A9F">
              <w:rPr>
                <w:rFonts w:ascii="Calibri" w:hAnsi="Calibri" w:cs="Calibri"/>
                <w:bCs/>
              </w:rPr>
              <w:t xml:space="preserve"> important in forensic science in order for</w:t>
            </w:r>
            <w:r w:rsidR="00245CC9" w:rsidRPr="00047A9F">
              <w:rPr>
                <w:rFonts w:ascii="Calibri" w:hAnsi="Calibri" w:cs="Calibri"/>
                <w:bCs/>
              </w:rPr>
              <w:t xml:space="preserve"> all evidence to </w:t>
            </w:r>
            <w:r w:rsidR="00904590" w:rsidRPr="00047A9F">
              <w:rPr>
                <w:rFonts w:ascii="Calibri" w:hAnsi="Calibri" w:cs="Calibri"/>
                <w:bCs/>
              </w:rPr>
              <w:t>be useful and all reports true.</w:t>
            </w:r>
          </w:p>
        </w:tc>
        <w:tc>
          <w:tcPr>
            <w:tcW w:w="1530" w:type="dxa"/>
            <w:vAlign w:val="center"/>
          </w:tcPr>
          <w:p w14:paraId="6CE84156" w14:textId="1E255321" w:rsidR="009C30B1" w:rsidRPr="00047A9F" w:rsidRDefault="009C30B1" w:rsidP="00E90B34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-2</w:t>
            </w:r>
          </w:p>
        </w:tc>
      </w:tr>
      <w:tr w:rsidR="009C30B1" w:rsidRPr="00047A9F" w14:paraId="62E9A91E" w14:textId="77777777" w:rsidTr="00860511">
        <w:tc>
          <w:tcPr>
            <w:tcW w:w="8926" w:type="dxa"/>
          </w:tcPr>
          <w:p w14:paraId="43C07079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48A7A820" w14:textId="54565592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2</w:t>
            </w:r>
          </w:p>
        </w:tc>
      </w:tr>
    </w:tbl>
    <w:p w14:paraId="0F76B9A4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</w:p>
    <w:p w14:paraId="0EDD3D9A" w14:textId="5F3D0E85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security of evidence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41CBC799" w14:textId="77777777" w:rsidTr="00A1571A">
        <w:tc>
          <w:tcPr>
            <w:tcW w:w="8926" w:type="dxa"/>
            <w:shd w:val="clear" w:color="auto" w:fill="C00000"/>
          </w:tcPr>
          <w:p w14:paraId="220D6B2B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77D50272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7FB033FD" w14:textId="77777777" w:rsidTr="00E90B34">
        <w:tc>
          <w:tcPr>
            <w:tcW w:w="8926" w:type="dxa"/>
          </w:tcPr>
          <w:p w14:paraId="3BBB3186" w14:textId="77777777" w:rsidR="009C30B1" w:rsidRPr="00047A9F" w:rsidRDefault="00904590" w:rsidP="009045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States that security of evidence is having all evidence for a case safely locked away</w:t>
            </w:r>
          </w:p>
          <w:p w14:paraId="41B51FE9" w14:textId="2E62234A" w:rsidR="00904590" w:rsidRPr="00047A9F" w:rsidRDefault="00904590" w:rsidP="009045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Define security of evidence, and then explains that it is important for forensic science to ensure that evidence has not been tampered with.</w:t>
            </w:r>
          </w:p>
        </w:tc>
        <w:tc>
          <w:tcPr>
            <w:tcW w:w="1530" w:type="dxa"/>
            <w:vAlign w:val="center"/>
          </w:tcPr>
          <w:p w14:paraId="5C95F3A0" w14:textId="37D9A90A" w:rsidR="009C30B1" w:rsidRPr="00047A9F" w:rsidRDefault="009C30B1" w:rsidP="00E90B34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-2</w:t>
            </w:r>
          </w:p>
        </w:tc>
      </w:tr>
      <w:tr w:rsidR="009C30B1" w:rsidRPr="00047A9F" w14:paraId="04D45E27" w14:textId="77777777" w:rsidTr="00860511">
        <w:tc>
          <w:tcPr>
            <w:tcW w:w="8926" w:type="dxa"/>
          </w:tcPr>
          <w:p w14:paraId="25C75C36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6C293B49" w14:textId="305BDA7B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2</w:t>
            </w:r>
          </w:p>
        </w:tc>
      </w:tr>
    </w:tbl>
    <w:p w14:paraId="47339CA6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</w:p>
    <w:p w14:paraId="52CAB986" w14:textId="103F6737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why ‘accurate analysis and reporting’ is important in forensic science.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71E0A0FA" w14:textId="77777777" w:rsidTr="00A1571A">
        <w:tc>
          <w:tcPr>
            <w:tcW w:w="8926" w:type="dxa"/>
            <w:shd w:val="clear" w:color="auto" w:fill="C00000"/>
          </w:tcPr>
          <w:p w14:paraId="01E0E1BE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2B40D964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2BA46C2B" w14:textId="77777777" w:rsidTr="00E90B34">
        <w:tc>
          <w:tcPr>
            <w:tcW w:w="8926" w:type="dxa"/>
          </w:tcPr>
          <w:p w14:paraId="5B590F41" w14:textId="77777777" w:rsidR="009C30B1" w:rsidRPr="00047A9F" w:rsidRDefault="00904590" w:rsidP="0090459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States that accurate reporting and analysis involves scientists</w:t>
            </w:r>
            <w:r w:rsidR="002566AF" w:rsidRPr="00047A9F">
              <w:rPr>
                <w:rFonts w:ascii="Calibri" w:hAnsi="Calibri" w:cs="Calibri"/>
                <w:bCs/>
              </w:rPr>
              <w:t xml:space="preserve"> using valid/reliable/careful investigate measures to create true reports</w:t>
            </w:r>
          </w:p>
          <w:p w14:paraId="518C8AE2" w14:textId="2F012437" w:rsidR="002566AF" w:rsidRPr="00047A9F" w:rsidRDefault="002566AF" w:rsidP="0090459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States above, then explains that this is important to ensure that all evidence is accurate.</w:t>
            </w:r>
          </w:p>
        </w:tc>
        <w:tc>
          <w:tcPr>
            <w:tcW w:w="1530" w:type="dxa"/>
            <w:vAlign w:val="center"/>
          </w:tcPr>
          <w:p w14:paraId="17B8E7E1" w14:textId="0410E877" w:rsidR="009C30B1" w:rsidRPr="00047A9F" w:rsidRDefault="009C30B1" w:rsidP="00E90B34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-2</w:t>
            </w:r>
          </w:p>
        </w:tc>
      </w:tr>
      <w:tr w:rsidR="009C30B1" w:rsidRPr="00047A9F" w14:paraId="7D6AAE15" w14:textId="77777777" w:rsidTr="00860511">
        <w:tc>
          <w:tcPr>
            <w:tcW w:w="8926" w:type="dxa"/>
          </w:tcPr>
          <w:p w14:paraId="5DD687C2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0A230B06" w14:textId="41B2C4CA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2</w:t>
            </w:r>
          </w:p>
        </w:tc>
      </w:tr>
    </w:tbl>
    <w:p w14:paraId="67855A2A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color w:val="000000" w:themeColor="text1"/>
          <w:u w:val="single"/>
        </w:rPr>
      </w:pPr>
    </w:p>
    <w:p w14:paraId="4E402BCD" w14:textId="41C4B284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Outline the steps that crime scene investigators follow when they arrive at a crime scene.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0F4D3425" w14:textId="77777777" w:rsidTr="00A1571A">
        <w:tc>
          <w:tcPr>
            <w:tcW w:w="8926" w:type="dxa"/>
            <w:shd w:val="clear" w:color="auto" w:fill="C00000"/>
          </w:tcPr>
          <w:p w14:paraId="723F10DF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78772ED9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4C130203" w14:textId="77777777" w:rsidTr="00E90B34">
        <w:tc>
          <w:tcPr>
            <w:tcW w:w="8926" w:type="dxa"/>
          </w:tcPr>
          <w:p w14:paraId="50BB23F8" w14:textId="2BBC846B" w:rsidR="006C22FD" w:rsidRPr="00047A9F" w:rsidRDefault="006C22FD" w:rsidP="006C22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Briefly states overview of general steps</w:t>
            </w:r>
          </w:p>
          <w:p w14:paraId="4F5EEAEE" w14:textId="185B61DB" w:rsidR="006C22FD" w:rsidRPr="00047A9F" w:rsidRDefault="006C22FD" w:rsidP="006C22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List most steps, some detail omitted</w:t>
            </w:r>
          </w:p>
          <w:p w14:paraId="1FD625EB" w14:textId="2F9127D4" w:rsidR="006C22FD" w:rsidRPr="00047A9F" w:rsidRDefault="006C22FD" w:rsidP="00AA5BE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Lists all steps in detail</w:t>
            </w:r>
            <w:r w:rsidR="006F1FF8" w:rsidRPr="00047A9F">
              <w:rPr>
                <w:rFonts w:ascii="Calibri" w:hAnsi="Calibri" w:cs="Calibri"/>
                <w:bCs/>
              </w:rPr>
              <w:t xml:space="preserve"> </w:t>
            </w:r>
            <w:r w:rsidR="00C94365" w:rsidRPr="00047A9F">
              <w:rPr>
                <w:rFonts w:ascii="Calibri" w:hAnsi="Calibri" w:cs="Calibri"/>
                <w:bCs/>
              </w:rPr>
              <w:t>(</w:t>
            </w:r>
            <w:r w:rsidR="00C94365" w:rsidRPr="00047A9F">
              <w:rPr>
                <w:rFonts w:ascii="Calibri" w:hAnsi="Calibri" w:cs="Calibri"/>
                <w:bCs/>
                <w:i/>
                <w:iCs/>
              </w:rPr>
              <w:t>Observe scene, secure and protect scene, preliminary survey, evaluate physical evidence, prepare narrative, photograph scene, sketch scene, detailed search, collect and record evidence, final survey, release scene)</w:t>
            </w:r>
          </w:p>
        </w:tc>
        <w:tc>
          <w:tcPr>
            <w:tcW w:w="1530" w:type="dxa"/>
            <w:vAlign w:val="center"/>
          </w:tcPr>
          <w:p w14:paraId="75795DDE" w14:textId="14CF6402" w:rsidR="009C30B1" w:rsidRPr="00047A9F" w:rsidRDefault="00A404B3" w:rsidP="00E90B34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1-3</w:t>
            </w:r>
          </w:p>
        </w:tc>
      </w:tr>
      <w:tr w:rsidR="009C30B1" w:rsidRPr="00047A9F" w14:paraId="3D39BAB6" w14:textId="77777777" w:rsidTr="00860511">
        <w:tc>
          <w:tcPr>
            <w:tcW w:w="8926" w:type="dxa"/>
          </w:tcPr>
          <w:p w14:paraId="10410A61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2A37E42F" w14:textId="705C93AF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613CBD82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color w:val="000000" w:themeColor="text1"/>
          <w:u w:val="single"/>
        </w:rPr>
      </w:pPr>
    </w:p>
    <w:p w14:paraId="07994ED3" w14:textId="513B99B9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is meant by the ‘chain of custody’, and explain why it is important in criminal investigations.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523A4364" w14:textId="77777777" w:rsidTr="00A1571A">
        <w:tc>
          <w:tcPr>
            <w:tcW w:w="8926" w:type="dxa"/>
            <w:shd w:val="clear" w:color="auto" w:fill="C00000"/>
          </w:tcPr>
          <w:p w14:paraId="50CA2D09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772E9C97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67F9DE84" w14:textId="77777777" w:rsidTr="00BE1D3A">
        <w:tc>
          <w:tcPr>
            <w:tcW w:w="8926" w:type="dxa"/>
          </w:tcPr>
          <w:p w14:paraId="4A4B992F" w14:textId="5706C69D" w:rsidR="009C30B1" w:rsidRPr="00047A9F" w:rsidRDefault="00033F20" w:rsidP="00E90B3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Vague description of ‘chain of custody’ </w:t>
            </w:r>
            <w:r w:rsidRPr="00047A9F">
              <w:rPr>
                <w:rFonts w:ascii="Calibri" w:hAnsi="Calibri" w:cs="Calibri"/>
                <w:bCs/>
                <w:i/>
                <w:iCs/>
              </w:rPr>
              <w:t>(e.g. ‘where evidence goes’)</w:t>
            </w:r>
            <w:r w:rsidR="003F3BAA" w:rsidRPr="00047A9F">
              <w:rPr>
                <w:rFonts w:ascii="Calibri" w:hAnsi="Calibri" w:cs="Calibri"/>
                <w:bCs/>
                <w:i/>
                <w:iCs/>
              </w:rPr>
              <w:t>.</w:t>
            </w:r>
            <w:r w:rsidR="003F3BAA" w:rsidRPr="00047A9F">
              <w:rPr>
                <w:rFonts w:ascii="Calibri" w:hAnsi="Calibri" w:cs="Calibri"/>
                <w:bCs/>
              </w:rPr>
              <w:t xml:space="preserve"> States that it is important, limited developed of why.</w:t>
            </w:r>
          </w:p>
          <w:p w14:paraId="16E98F78" w14:textId="34C57997" w:rsidR="00BE1D3A" w:rsidRPr="00047A9F" w:rsidRDefault="00BE1D3A" w:rsidP="00E90B3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Briefly describes ‘chain of custody’, omitting some detail, and describes why it is important.</w:t>
            </w:r>
          </w:p>
          <w:p w14:paraId="20383AF5" w14:textId="5C1CC6D4" w:rsidR="00BE1D3A" w:rsidRPr="00047A9F" w:rsidRDefault="00BE1D3A" w:rsidP="00E90B3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Describes ‘chain of custody’ in detail and clearly links that it can impact the reliability of evidence in criminal investigations.</w:t>
            </w:r>
          </w:p>
        </w:tc>
        <w:tc>
          <w:tcPr>
            <w:tcW w:w="1530" w:type="dxa"/>
            <w:vAlign w:val="center"/>
          </w:tcPr>
          <w:p w14:paraId="283A8480" w14:textId="077316ED" w:rsidR="009C30B1" w:rsidRPr="00047A9F" w:rsidRDefault="009C30B1" w:rsidP="00BE1D3A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1A4370AD" w14:textId="77777777" w:rsidTr="00860511">
        <w:tc>
          <w:tcPr>
            <w:tcW w:w="8926" w:type="dxa"/>
          </w:tcPr>
          <w:p w14:paraId="77DA5ABF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0ED847B4" w14:textId="5D9383C6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64DB6BF9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color w:val="000000" w:themeColor="text1"/>
          <w:u w:val="single"/>
        </w:rPr>
      </w:pPr>
    </w:p>
    <w:p w14:paraId="088131F6" w14:textId="652518DB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Explain how investigators go about collecting and storing evidence to ensure that it is not contaminated</w:t>
      </w:r>
      <w:r w:rsidRPr="00047A9F">
        <w:rPr>
          <w:rFonts w:ascii="Calibri" w:hAnsi="Calibri" w:cs="Calibri"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6A63DE82" w14:textId="77777777" w:rsidTr="00A1571A">
        <w:tc>
          <w:tcPr>
            <w:tcW w:w="8926" w:type="dxa"/>
            <w:shd w:val="clear" w:color="auto" w:fill="C00000"/>
          </w:tcPr>
          <w:p w14:paraId="067FEF79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7512B983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27811E3C" w14:textId="77777777" w:rsidTr="00B216CB">
        <w:tc>
          <w:tcPr>
            <w:tcW w:w="8926" w:type="dxa"/>
          </w:tcPr>
          <w:p w14:paraId="319CAAB8" w14:textId="0E8414D7" w:rsidR="009C30B1" w:rsidRPr="00047A9F" w:rsidRDefault="001F31BE" w:rsidP="001F31B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Brief description including irrelevant points</w:t>
            </w:r>
          </w:p>
          <w:p w14:paraId="43831C5F" w14:textId="77777777" w:rsidR="001F31BE" w:rsidRPr="00047A9F" w:rsidRDefault="001F31BE" w:rsidP="001F31B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Description, missing some key points</w:t>
            </w:r>
          </w:p>
          <w:p w14:paraId="145C0E40" w14:textId="393F10AD" w:rsidR="001F31BE" w:rsidRPr="00047A9F" w:rsidRDefault="001F31BE" w:rsidP="001F31B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Detailed description of how evidence is collected</w:t>
            </w:r>
            <w:r w:rsidR="006F1FF8" w:rsidRPr="00047A9F">
              <w:rPr>
                <w:rFonts w:ascii="Calibri" w:hAnsi="Calibri" w:cs="Calibri"/>
                <w:bCs/>
              </w:rPr>
              <w:t>, some examples for specific evidence types</w:t>
            </w:r>
            <w:r w:rsidR="00C22377" w:rsidRPr="00047A9F">
              <w:rPr>
                <w:rFonts w:ascii="Calibri" w:hAnsi="Calibri" w:cs="Calibri"/>
                <w:bCs/>
              </w:rPr>
              <w:t xml:space="preserve"> – </w:t>
            </w:r>
            <w:r w:rsidR="00C22377" w:rsidRPr="00047A9F">
              <w:rPr>
                <w:rFonts w:ascii="Calibri" w:hAnsi="Calibri" w:cs="Calibri"/>
                <w:bCs/>
                <w:i/>
                <w:iCs/>
              </w:rPr>
              <w:t>(gloves, hair tied back, tweezers, labels, paper bags, cool dry room, locked).</w:t>
            </w:r>
          </w:p>
        </w:tc>
        <w:tc>
          <w:tcPr>
            <w:tcW w:w="1530" w:type="dxa"/>
            <w:vAlign w:val="center"/>
          </w:tcPr>
          <w:p w14:paraId="2A9B6BBE" w14:textId="6725A043" w:rsidR="009C30B1" w:rsidRPr="00047A9F" w:rsidRDefault="009C30B1" w:rsidP="00B216CB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1FB4C7CB" w14:textId="77777777" w:rsidTr="00860511">
        <w:tc>
          <w:tcPr>
            <w:tcW w:w="8926" w:type="dxa"/>
          </w:tcPr>
          <w:p w14:paraId="1F719ED8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64E77D0A" w14:textId="7EE3C7FB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2E86DAAD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575C76F4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color w:val="000000" w:themeColor="text1"/>
        </w:rPr>
      </w:pPr>
    </w:p>
    <w:p w14:paraId="753398C0" w14:textId="2C3D1FFB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‘DNA Analysis</w:t>
      </w:r>
      <w:r w:rsidR="001F438D" w:rsidRPr="00047A9F">
        <w:rPr>
          <w:rFonts w:ascii="Calibri" w:hAnsi="Calibri" w:cs="Calibri"/>
          <w:b/>
          <w:bCs/>
          <w:color w:val="000000" w:themeColor="text1"/>
        </w:rPr>
        <w:t>’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721F6961" w14:textId="77777777" w:rsidTr="00A1571A">
        <w:tc>
          <w:tcPr>
            <w:tcW w:w="8926" w:type="dxa"/>
            <w:shd w:val="clear" w:color="auto" w:fill="C00000"/>
          </w:tcPr>
          <w:p w14:paraId="0C88CE5D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77617DAE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55ED2FEE" w14:textId="77777777" w:rsidTr="0025490C">
        <w:tc>
          <w:tcPr>
            <w:tcW w:w="8926" w:type="dxa"/>
          </w:tcPr>
          <w:p w14:paraId="41C55C64" w14:textId="77777777" w:rsidR="009C30B1" w:rsidRPr="00047A9F" w:rsidRDefault="001F438D" w:rsidP="001F43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</w:t>
            </w:r>
            <w:r w:rsidR="00596C31" w:rsidRPr="00047A9F">
              <w:rPr>
                <w:rFonts w:ascii="Calibri" w:hAnsi="Calibri" w:cs="Calibri"/>
                <w:bCs/>
              </w:rPr>
              <w:t>, limited description of reliability</w:t>
            </w:r>
          </w:p>
          <w:p w14:paraId="53382A80" w14:textId="77777777" w:rsidR="00596C31" w:rsidRPr="00047A9F" w:rsidRDefault="00596C31" w:rsidP="001F43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Describes what DNA analysis is, omitting some detail, briefly states why it is important</w:t>
            </w:r>
          </w:p>
          <w:p w14:paraId="3A1AA11B" w14:textId="30C601A9" w:rsidR="00596C31" w:rsidRPr="00047A9F" w:rsidRDefault="00596C31" w:rsidP="001F438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Detailed description of DNA analysis, and explanation of why it is reliable</w:t>
            </w:r>
          </w:p>
        </w:tc>
        <w:tc>
          <w:tcPr>
            <w:tcW w:w="1530" w:type="dxa"/>
            <w:vAlign w:val="center"/>
          </w:tcPr>
          <w:p w14:paraId="2AA34DD2" w14:textId="40309682" w:rsidR="009C30B1" w:rsidRPr="00047A9F" w:rsidRDefault="009C30B1" w:rsidP="0025490C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317EC1A4" w14:textId="77777777" w:rsidTr="00860511">
        <w:tc>
          <w:tcPr>
            <w:tcW w:w="8926" w:type="dxa"/>
          </w:tcPr>
          <w:p w14:paraId="0754919C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5262C079" w14:textId="73978A97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3922F11E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</w:p>
    <w:p w14:paraId="2CD44557" w14:textId="046DEEB5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‘Fingerprint Analysis’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416FC34F" w14:textId="77777777" w:rsidTr="00A1571A">
        <w:tc>
          <w:tcPr>
            <w:tcW w:w="8926" w:type="dxa"/>
            <w:shd w:val="clear" w:color="auto" w:fill="C00000"/>
          </w:tcPr>
          <w:p w14:paraId="2AC2B667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0ADC532E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74AEB2B0" w14:textId="77777777" w:rsidTr="0025490C">
        <w:tc>
          <w:tcPr>
            <w:tcW w:w="8926" w:type="dxa"/>
          </w:tcPr>
          <w:p w14:paraId="43FAE687" w14:textId="77777777" w:rsidR="0025490C" w:rsidRPr="00047A9F" w:rsidRDefault="0025490C" w:rsidP="0025490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process, limited description of reliability</w:t>
            </w:r>
          </w:p>
          <w:p w14:paraId="641D50A3" w14:textId="2E675E7F" w:rsidR="0025490C" w:rsidRPr="00047A9F" w:rsidRDefault="0025490C" w:rsidP="0025490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Describes fingerprint analysis, omitting some detail, briefly states why it is important</w:t>
            </w:r>
          </w:p>
          <w:p w14:paraId="77A47EFE" w14:textId="299B1519" w:rsidR="009C30B1" w:rsidRPr="00047A9F" w:rsidRDefault="0025490C" w:rsidP="0025490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Detailed description of fingerprint analysis, and explanation of why it is reliable</w:t>
            </w:r>
          </w:p>
        </w:tc>
        <w:tc>
          <w:tcPr>
            <w:tcW w:w="1530" w:type="dxa"/>
            <w:vAlign w:val="center"/>
          </w:tcPr>
          <w:p w14:paraId="7CA8D98B" w14:textId="5ACF3C18" w:rsidR="009C30B1" w:rsidRPr="00047A9F" w:rsidRDefault="009C30B1" w:rsidP="0025490C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4EC24644" w14:textId="77777777" w:rsidTr="00860511">
        <w:tc>
          <w:tcPr>
            <w:tcW w:w="8926" w:type="dxa"/>
          </w:tcPr>
          <w:p w14:paraId="6D09FA41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32D2743E" w14:textId="7106E5BF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75A3DF84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</w:rPr>
      </w:pPr>
    </w:p>
    <w:p w14:paraId="6674EFCC" w14:textId="759A8350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‘Fibre Analysis’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5563EDB9" w14:textId="77777777" w:rsidTr="00A1571A">
        <w:tc>
          <w:tcPr>
            <w:tcW w:w="8926" w:type="dxa"/>
            <w:shd w:val="clear" w:color="auto" w:fill="C00000"/>
          </w:tcPr>
          <w:p w14:paraId="4CCF87BD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50973F4B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24749C93" w14:textId="77777777" w:rsidTr="00C9145A">
        <w:tc>
          <w:tcPr>
            <w:tcW w:w="8926" w:type="dxa"/>
          </w:tcPr>
          <w:p w14:paraId="38EEF5D6" w14:textId="77777777" w:rsidR="006E4342" w:rsidRPr="00047A9F" w:rsidRDefault="006E4342" w:rsidP="006E434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process, limited description of reliability</w:t>
            </w:r>
          </w:p>
          <w:p w14:paraId="37EC98DA" w14:textId="2FB65F05" w:rsidR="006E4342" w:rsidRPr="00047A9F" w:rsidRDefault="006E4342" w:rsidP="006E434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Describes fibre analysis, omitting some detail, briefly states why it is not highly important</w:t>
            </w:r>
          </w:p>
          <w:p w14:paraId="75A3A500" w14:textId="428978F6" w:rsidR="009C30B1" w:rsidRPr="00047A9F" w:rsidRDefault="006E4342" w:rsidP="006E434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Detailed description of fibre analysis, and explanation of why it is rarely useful </w:t>
            </w:r>
          </w:p>
        </w:tc>
        <w:tc>
          <w:tcPr>
            <w:tcW w:w="1530" w:type="dxa"/>
            <w:vAlign w:val="center"/>
          </w:tcPr>
          <w:p w14:paraId="21FDE631" w14:textId="4E7FA07C" w:rsidR="009C30B1" w:rsidRPr="00047A9F" w:rsidRDefault="00A404B3" w:rsidP="00C9145A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1-3</w:t>
            </w:r>
          </w:p>
        </w:tc>
      </w:tr>
      <w:tr w:rsidR="009C30B1" w:rsidRPr="00047A9F" w14:paraId="5ED67AE8" w14:textId="77777777" w:rsidTr="00860511">
        <w:tc>
          <w:tcPr>
            <w:tcW w:w="8926" w:type="dxa"/>
          </w:tcPr>
          <w:p w14:paraId="28A784C7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3D9D83CF" w14:textId="5C08C336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5A7B71F4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</w:rPr>
      </w:pPr>
    </w:p>
    <w:p w14:paraId="2F20531B" w14:textId="71279FEA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‘Blood Type Analysi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>s</w:t>
      </w:r>
      <w:r w:rsidRPr="00047A9F">
        <w:rPr>
          <w:rFonts w:ascii="Calibri" w:hAnsi="Calibri" w:cs="Calibri"/>
          <w:b/>
          <w:bCs/>
          <w:color w:val="000000" w:themeColor="text1"/>
        </w:rPr>
        <w:t>’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4F59912E" w14:textId="77777777" w:rsidTr="00A1571A">
        <w:tc>
          <w:tcPr>
            <w:tcW w:w="8926" w:type="dxa"/>
            <w:shd w:val="clear" w:color="auto" w:fill="C00000"/>
          </w:tcPr>
          <w:p w14:paraId="5533B6F9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3BFF61D9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7593C992" w14:textId="77777777" w:rsidTr="00C9145A">
        <w:tc>
          <w:tcPr>
            <w:tcW w:w="8926" w:type="dxa"/>
          </w:tcPr>
          <w:p w14:paraId="4C3658A6" w14:textId="77777777" w:rsidR="00C9145A" w:rsidRPr="00047A9F" w:rsidRDefault="00C9145A" w:rsidP="00C914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process, limited description of reliability</w:t>
            </w:r>
          </w:p>
          <w:p w14:paraId="42DAD007" w14:textId="67CC2D84" w:rsidR="00C9145A" w:rsidRPr="00047A9F" w:rsidRDefault="00C9145A" w:rsidP="00C914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Describes blood type analysis, omitting some detail, briefly states why it is important</w:t>
            </w:r>
          </w:p>
          <w:p w14:paraId="3A237943" w14:textId="053F07E8" w:rsidR="009C30B1" w:rsidRPr="00047A9F" w:rsidRDefault="00C9145A" w:rsidP="00C914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Detailed description of blood type analysis, and explanation of why it is </w:t>
            </w:r>
            <w:r w:rsidR="003F2829" w:rsidRPr="00047A9F">
              <w:rPr>
                <w:rFonts w:ascii="Calibri" w:hAnsi="Calibri" w:cs="Calibri"/>
                <w:bCs/>
              </w:rPr>
              <w:t>reliable but rarely useful</w:t>
            </w:r>
          </w:p>
        </w:tc>
        <w:tc>
          <w:tcPr>
            <w:tcW w:w="1530" w:type="dxa"/>
            <w:vAlign w:val="center"/>
          </w:tcPr>
          <w:p w14:paraId="7DEFDA39" w14:textId="48A7FC06" w:rsidR="009C30B1" w:rsidRPr="00047A9F" w:rsidRDefault="009C30B1" w:rsidP="00C9145A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5B14C64A" w14:textId="77777777" w:rsidTr="00860511">
        <w:tc>
          <w:tcPr>
            <w:tcW w:w="8926" w:type="dxa"/>
          </w:tcPr>
          <w:p w14:paraId="41A8D276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049ECC6B" w14:textId="1034F9B4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64B37F9E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</w:rPr>
      </w:pPr>
    </w:p>
    <w:p w14:paraId="0620FF2A" w14:textId="3DDAFFE3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‘Blood Spatter Analysis ’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7BC29EF2" w14:textId="77777777" w:rsidTr="00A1571A">
        <w:tc>
          <w:tcPr>
            <w:tcW w:w="8926" w:type="dxa"/>
            <w:shd w:val="clear" w:color="auto" w:fill="C00000"/>
          </w:tcPr>
          <w:p w14:paraId="491E7C79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3199FE6E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5B2E9732" w14:textId="77777777" w:rsidTr="009A0F1A">
        <w:tc>
          <w:tcPr>
            <w:tcW w:w="8926" w:type="dxa"/>
          </w:tcPr>
          <w:p w14:paraId="6083FD76" w14:textId="77777777" w:rsidR="00513DC7" w:rsidRPr="00047A9F" w:rsidRDefault="00513DC7" w:rsidP="00513DC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process, limited description of reliability</w:t>
            </w:r>
          </w:p>
          <w:p w14:paraId="0843CF75" w14:textId="21EFBC3C" w:rsidR="00513DC7" w:rsidRPr="00047A9F" w:rsidRDefault="00513DC7" w:rsidP="00513DC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Describes blood </w:t>
            </w:r>
            <w:r w:rsidR="009A0F1A" w:rsidRPr="00047A9F">
              <w:rPr>
                <w:rFonts w:ascii="Calibri" w:hAnsi="Calibri" w:cs="Calibri"/>
                <w:bCs/>
              </w:rPr>
              <w:t>spatter</w:t>
            </w:r>
            <w:r w:rsidRPr="00047A9F">
              <w:rPr>
                <w:rFonts w:ascii="Calibri" w:hAnsi="Calibri" w:cs="Calibri"/>
                <w:bCs/>
              </w:rPr>
              <w:t xml:space="preserve"> analysis, omitting some detail, briefly states why it is important</w:t>
            </w:r>
          </w:p>
          <w:p w14:paraId="745893B6" w14:textId="3EEE786C" w:rsidR="009C30B1" w:rsidRPr="00047A9F" w:rsidRDefault="00513DC7" w:rsidP="00513DC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Detailed description of blood </w:t>
            </w:r>
            <w:r w:rsidR="009A0F1A" w:rsidRPr="00047A9F">
              <w:rPr>
                <w:rFonts w:ascii="Calibri" w:hAnsi="Calibri" w:cs="Calibri"/>
                <w:bCs/>
              </w:rPr>
              <w:t>spatter</w:t>
            </w:r>
            <w:r w:rsidRPr="00047A9F">
              <w:rPr>
                <w:rFonts w:ascii="Calibri" w:hAnsi="Calibri" w:cs="Calibri"/>
                <w:bCs/>
              </w:rPr>
              <w:t xml:space="preserve"> analysis, and explanation of why it is reliable</w:t>
            </w:r>
          </w:p>
        </w:tc>
        <w:tc>
          <w:tcPr>
            <w:tcW w:w="1530" w:type="dxa"/>
            <w:vAlign w:val="center"/>
          </w:tcPr>
          <w:p w14:paraId="0527993E" w14:textId="7BBC6E97" w:rsidR="009C30B1" w:rsidRPr="00047A9F" w:rsidRDefault="009C30B1" w:rsidP="009A0F1A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629FA5F4" w14:textId="77777777" w:rsidTr="00860511">
        <w:tc>
          <w:tcPr>
            <w:tcW w:w="8926" w:type="dxa"/>
          </w:tcPr>
          <w:p w14:paraId="256B316E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1C5421C1" w14:textId="14124E9A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1409701B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</w:rPr>
      </w:pPr>
    </w:p>
    <w:p w14:paraId="3AE9A541" w14:textId="2B04502C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‘Handwriting Analysis’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01AF7C1B" w14:textId="77777777" w:rsidTr="00A1571A">
        <w:tc>
          <w:tcPr>
            <w:tcW w:w="8926" w:type="dxa"/>
            <w:shd w:val="clear" w:color="auto" w:fill="C00000"/>
          </w:tcPr>
          <w:p w14:paraId="36596BE5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1F8D101A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3F66F31F" w14:textId="77777777" w:rsidTr="009A0F1A">
        <w:tc>
          <w:tcPr>
            <w:tcW w:w="8926" w:type="dxa"/>
          </w:tcPr>
          <w:p w14:paraId="430E2FDA" w14:textId="77777777" w:rsidR="009A0F1A" w:rsidRPr="00047A9F" w:rsidRDefault="009A0F1A" w:rsidP="009A0F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process, limited description of reliability</w:t>
            </w:r>
          </w:p>
          <w:p w14:paraId="06D1918E" w14:textId="702CB43B" w:rsidR="009A0F1A" w:rsidRPr="00047A9F" w:rsidRDefault="009A0F1A" w:rsidP="009A0F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Describes </w:t>
            </w:r>
            <w:r w:rsidR="00F14C3D" w:rsidRPr="00047A9F">
              <w:rPr>
                <w:rFonts w:ascii="Calibri" w:hAnsi="Calibri" w:cs="Calibri"/>
                <w:bCs/>
              </w:rPr>
              <w:t>handwriting</w:t>
            </w:r>
            <w:r w:rsidRPr="00047A9F">
              <w:rPr>
                <w:rFonts w:ascii="Calibri" w:hAnsi="Calibri" w:cs="Calibri"/>
                <w:bCs/>
              </w:rPr>
              <w:t xml:space="preserve"> analysis, omitting some detail, briefly states why it is</w:t>
            </w:r>
            <w:r w:rsidR="00F14C3D" w:rsidRPr="00047A9F">
              <w:rPr>
                <w:rFonts w:ascii="Calibri" w:hAnsi="Calibri" w:cs="Calibri"/>
                <w:bCs/>
              </w:rPr>
              <w:t xml:space="preserve"> not reliable </w:t>
            </w:r>
            <w:r w:rsidRPr="00047A9F">
              <w:rPr>
                <w:rFonts w:ascii="Calibri" w:hAnsi="Calibri" w:cs="Calibri"/>
                <w:bCs/>
              </w:rPr>
              <w:t xml:space="preserve"> </w:t>
            </w:r>
          </w:p>
          <w:p w14:paraId="4438D64D" w14:textId="71769789" w:rsidR="009C30B1" w:rsidRPr="00047A9F" w:rsidRDefault="009A0F1A" w:rsidP="009A0F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Detailed description of </w:t>
            </w:r>
            <w:r w:rsidR="00F14C3D" w:rsidRPr="00047A9F">
              <w:rPr>
                <w:rFonts w:ascii="Calibri" w:hAnsi="Calibri" w:cs="Calibri"/>
                <w:bCs/>
              </w:rPr>
              <w:t>handwriting</w:t>
            </w:r>
            <w:r w:rsidRPr="00047A9F">
              <w:rPr>
                <w:rFonts w:ascii="Calibri" w:hAnsi="Calibri" w:cs="Calibri"/>
                <w:bCs/>
              </w:rPr>
              <w:t xml:space="preserve"> analysis, and explanation of why it is </w:t>
            </w:r>
            <w:r w:rsidR="00F14C3D" w:rsidRPr="00047A9F">
              <w:rPr>
                <w:rFonts w:ascii="Calibri" w:hAnsi="Calibri" w:cs="Calibri"/>
                <w:bCs/>
              </w:rPr>
              <w:t>not reliable</w:t>
            </w:r>
          </w:p>
        </w:tc>
        <w:tc>
          <w:tcPr>
            <w:tcW w:w="1530" w:type="dxa"/>
            <w:vAlign w:val="center"/>
          </w:tcPr>
          <w:p w14:paraId="53820E2F" w14:textId="3D22FAD9" w:rsidR="009C30B1" w:rsidRPr="00047A9F" w:rsidRDefault="009C30B1" w:rsidP="009A0F1A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77145D28" w14:textId="77777777" w:rsidTr="00860511">
        <w:tc>
          <w:tcPr>
            <w:tcW w:w="8926" w:type="dxa"/>
          </w:tcPr>
          <w:p w14:paraId="6B89C221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1EE94BF9" w14:textId="0FF72426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3BCCAEC4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</w:rPr>
      </w:pPr>
    </w:p>
    <w:p w14:paraId="307594E4" w14:textId="20A7FFEE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‘Forensic Toxicology Analysis’</w:t>
      </w:r>
      <w:r w:rsidR="00F14C3D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2586E986" w14:textId="77777777" w:rsidTr="00A1571A">
        <w:tc>
          <w:tcPr>
            <w:tcW w:w="8926" w:type="dxa"/>
            <w:shd w:val="clear" w:color="auto" w:fill="C00000"/>
          </w:tcPr>
          <w:p w14:paraId="5F2FE93C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4C138FF8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6F5BB1F8" w14:textId="77777777" w:rsidTr="00362B86">
        <w:tc>
          <w:tcPr>
            <w:tcW w:w="8926" w:type="dxa"/>
          </w:tcPr>
          <w:p w14:paraId="39F3DF62" w14:textId="77777777" w:rsidR="00F14C3D" w:rsidRPr="00047A9F" w:rsidRDefault="00F14C3D" w:rsidP="00F14C3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lastRenderedPageBreak/>
              <w:t>Poor description of process, limited description of reliability</w:t>
            </w:r>
          </w:p>
          <w:p w14:paraId="43BB3D7E" w14:textId="5BCB0D7F" w:rsidR="00F14C3D" w:rsidRPr="00047A9F" w:rsidRDefault="00F14C3D" w:rsidP="00F14C3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Describes </w:t>
            </w:r>
            <w:r w:rsidR="00353E8A" w:rsidRPr="00047A9F">
              <w:rPr>
                <w:rFonts w:ascii="Calibri" w:hAnsi="Calibri" w:cs="Calibri"/>
                <w:bCs/>
              </w:rPr>
              <w:t>toxicology</w:t>
            </w:r>
            <w:r w:rsidRPr="00047A9F">
              <w:rPr>
                <w:rFonts w:ascii="Calibri" w:hAnsi="Calibri" w:cs="Calibri"/>
                <w:bCs/>
              </w:rPr>
              <w:t xml:space="preserve"> analysis, omitting some detail, briefly states why it is important</w:t>
            </w:r>
          </w:p>
          <w:p w14:paraId="43B977A5" w14:textId="3242CC3C" w:rsidR="009C30B1" w:rsidRPr="00047A9F" w:rsidRDefault="00F14C3D" w:rsidP="00F14C3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Detailed description of </w:t>
            </w:r>
            <w:r w:rsidR="00353E8A" w:rsidRPr="00047A9F">
              <w:rPr>
                <w:rFonts w:ascii="Calibri" w:hAnsi="Calibri" w:cs="Calibri"/>
                <w:bCs/>
              </w:rPr>
              <w:t>toxicology</w:t>
            </w:r>
            <w:r w:rsidRPr="00047A9F">
              <w:rPr>
                <w:rFonts w:ascii="Calibri" w:hAnsi="Calibri" w:cs="Calibri"/>
                <w:bCs/>
              </w:rPr>
              <w:t xml:space="preserve"> analysis, and explanation of why it is </w:t>
            </w:r>
            <w:r w:rsidR="00353E8A" w:rsidRPr="00047A9F">
              <w:rPr>
                <w:rFonts w:ascii="Calibri" w:hAnsi="Calibri" w:cs="Calibri"/>
                <w:bCs/>
              </w:rPr>
              <w:t>highly reliable</w:t>
            </w:r>
          </w:p>
        </w:tc>
        <w:tc>
          <w:tcPr>
            <w:tcW w:w="1530" w:type="dxa"/>
            <w:vAlign w:val="center"/>
          </w:tcPr>
          <w:p w14:paraId="3D2FD719" w14:textId="0A2C5C40" w:rsidR="009C30B1" w:rsidRPr="00047A9F" w:rsidRDefault="009C30B1" w:rsidP="00362B86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2D4BF9F0" w14:textId="77777777" w:rsidTr="00860511">
        <w:tc>
          <w:tcPr>
            <w:tcW w:w="8926" w:type="dxa"/>
          </w:tcPr>
          <w:p w14:paraId="2BC779C5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1E974C04" w14:textId="25286AC6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29BD5343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</w:rPr>
      </w:pPr>
    </w:p>
    <w:p w14:paraId="29DDC659" w14:textId="3EA1217D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‘Tread Analysis’</w:t>
      </w:r>
      <w:r w:rsidR="00A42449" w:rsidRPr="00047A9F">
        <w:rPr>
          <w:rFonts w:ascii="Calibri" w:hAnsi="Calibri" w:cs="Calibri"/>
          <w:b/>
          <w:bCs/>
          <w:color w:val="000000" w:themeColor="text1"/>
        </w:rPr>
        <w:t xml:space="preserve"> is</w:t>
      </w:r>
      <w:r w:rsidRPr="00047A9F">
        <w:rPr>
          <w:rFonts w:ascii="Calibri" w:hAnsi="Calibri" w:cs="Calibri"/>
          <w:b/>
          <w:bCs/>
          <w:color w:val="000000" w:themeColor="text1"/>
        </w:rPr>
        <w:t>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7E22B519" w14:textId="77777777" w:rsidTr="00A1571A">
        <w:tc>
          <w:tcPr>
            <w:tcW w:w="8926" w:type="dxa"/>
            <w:shd w:val="clear" w:color="auto" w:fill="C00000"/>
          </w:tcPr>
          <w:p w14:paraId="1777D648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6B6433C3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4CB81FF9" w14:textId="77777777" w:rsidTr="00362B86">
        <w:tc>
          <w:tcPr>
            <w:tcW w:w="8926" w:type="dxa"/>
          </w:tcPr>
          <w:p w14:paraId="1FD885AD" w14:textId="77777777" w:rsidR="00A42449" w:rsidRPr="00047A9F" w:rsidRDefault="00A42449" w:rsidP="00A4244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process, limited description of reliability</w:t>
            </w:r>
          </w:p>
          <w:p w14:paraId="4567CFE1" w14:textId="2EE7DE1A" w:rsidR="00A42449" w:rsidRPr="00047A9F" w:rsidRDefault="00A42449" w:rsidP="00A4244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Describes tread analysis, omitting some detail, briefly states why it is rarely reliable</w:t>
            </w:r>
          </w:p>
          <w:p w14:paraId="148A8AA1" w14:textId="6BE8C482" w:rsidR="009C30B1" w:rsidRPr="00047A9F" w:rsidRDefault="00A42449" w:rsidP="00A4244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 xml:space="preserve">Detailed description of tread analysis, and explanation of why it is </w:t>
            </w:r>
            <w:r w:rsidR="00362B86" w:rsidRPr="00047A9F">
              <w:rPr>
                <w:rFonts w:ascii="Calibri" w:hAnsi="Calibri" w:cs="Calibri"/>
                <w:bCs/>
              </w:rPr>
              <w:t xml:space="preserve">rarely </w:t>
            </w:r>
            <w:r w:rsidRPr="00047A9F">
              <w:rPr>
                <w:rFonts w:ascii="Calibri" w:hAnsi="Calibri" w:cs="Calibri"/>
                <w:bCs/>
              </w:rPr>
              <w:t xml:space="preserve">reliable </w:t>
            </w:r>
          </w:p>
        </w:tc>
        <w:tc>
          <w:tcPr>
            <w:tcW w:w="1530" w:type="dxa"/>
            <w:vAlign w:val="center"/>
          </w:tcPr>
          <w:p w14:paraId="21F4F06C" w14:textId="60977669" w:rsidR="009C30B1" w:rsidRPr="00047A9F" w:rsidRDefault="009C30B1" w:rsidP="00362B86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60293D0B" w14:textId="77777777" w:rsidTr="00860511">
        <w:tc>
          <w:tcPr>
            <w:tcW w:w="8926" w:type="dxa"/>
          </w:tcPr>
          <w:p w14:paraId="4EAF6AE6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3AA4D26C" w14:textId="6A066AD0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29680AEC" w14:textId="77777777" w:rsidR="009C30B1" w:rsidRPr="00047A9F" w:rsidRDefault="009C30B1" w:rsidP="00D15CAC">
      <w:pPr>
        <w:spacing w:after="0" w:line="240" w:lineRule="auto"/>
        <w:rPr>
          <w:rFonts w:ascii="Calibri" w:hAnsi="Calibri" w:cs="Calibri"/>
          <w:b/>
          <w:bCs/>
        </w:rPr>
      </w:pPr>
    </w:p>
    <w:p w14:paraId="3C0EFDCD" w14:textId="5E0245BF" w:rsidR="00A40F26" w:rsidRPr="00047A9F" w:rsidRDefault="00A40F26" w:rsidP="00811B38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047A9F">
        <w:rPr>
          <w:rFonts w:ascii="Calibri" w:hAnsi="Calibri" w:cs="Calibri"/>
          <w:b/>
          <w:bCs/>
          <w:color w:val="000000" w:themeColor="text1"/>
        </w:rPr>
        <w:t>Describe what  an ‘eyewitness testimony’ is, and how reliable it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30"/>
      </w:tblGrid>
      <w:tr w:rsidR="009C30B1" w:rsidRPr="00047A9F" w14:paraId="6118FB19" w14:textId="77777777" w:rsidTr="00A1571A">
        <w:tc>
          <w:tcPr>
            <w:tcW w:w="8926" w:type="dxa"/>
            <w:shd w:val="clear" w:color="auto" w:fill="C00000"/>
          </w:tcPr>
          <w:p w14:paraId="12E7975C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30" w:type="dxa"/>
            <w:shd w:val="clear" w:color="auto" w:fill="C00000"/>
          </w:tcPr>
          <w:p w14:paraId="59A66FB9" w14:textId="77777777" w:rsidR="009C30B1" w:rsidRPr="00047A9F" w:rsidRDefault="009C30B1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Marks</w:t>
            </w:r>
          </w:p>
        </w:tc>
      </w:tr>
      <w:tr w:rsidR="009C30B1" w:rsidRPr="00047A9F" w14:paraId="7A0B22CF" w14:textId="77777777" w:rsidTr="00DA5C02">
        <w:tc>
          <w:tcPr>
            <w:tcW w:w="8926" w:type="dxa"/>
          </w:tcPr>
          <w:p w14:paraId="3DE68601" w14:textId="77777777" w:rsidR="00DA5C02" w:rsidRPr="00047A9F" w:rsidRDefault="00DA5C02" w:rsidP="00DA5C0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Poor description of process, limited description of reliability</w:t>
            </w:r>
          </w:p>
          <w:p w14:paraId="4A2F9756" w14:textId="0AD922A1" w:rsidR="00DA5C02" w:rsidRPr="00047A9F" w:rsidRDefault="00DA5C02" w:rsidP="00DA5C0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Describes eyewitness testimony, omitting some detail, briefly states why it is important</w:t>
            </w:r>
          </w:p>
          <w:p w14:paraId="1665E7B2" w14:textId="0911BC69" w:rsidR="009C30B1" w:rsidRPr="00047A9F" w:rsidRDefault="00DA5C02" w:rsidP="00DA5C0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Detailed description of eyewitness testimony, and explanation of why it is often unreliable</w:t>
            </w:r>
          </w:p>
        </w:tc>
        <w:tc>
          <w:tcPr>
            <w:tcW w:w="1530" w:type="dxa"/>
            <w:vAlign w:val="center"/>
          </w:tcPr>
          <w:p w14:paraId="5E764392" w14:textId="199E0CFB" w:rsidR="009C30B1" w:rsidRPr="00047A9F" w:rsidRDefault="009C30B1" w:rsidP="00DA5C0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047A9F">
              <w:rPr>
                <w:rFonts w:ascii="Calibri" w:hAnsi="Calibri" w:cs="Calibri"/>
                <w:bCs/>
              </w:rPr>
              <w:t>1</w:t>
            </w:r>
            <w:r w:rsidR="00A404B3" w:rsidRPr="00047A9F">
              <w:rPr>
                <w:rFonts w:ascii="Calibri" w:hAnsi="Calibri" w:cs="Calibri"/>
                <w:bCs/>
              </w:rPr>
              <w:t>-3</w:t>
            </w:r>
          </w:p>
        </w:tc>
      </w:tr>
      <w:tr w:rsidR="009C30B1" w:rsidRPr="00047A9F" w14:paraId="102E2AD3" w14:textId="77777777" w:rsidTr="00860511">
        <w:tc>
          <w:tcPr>
            <w:tcW w:w="8926" w:type="dxa"/>
          </w:tcPr>
          <w:p w14:paraId="1843592F" w14:textId="77777777" w:rsidR="009C30B1" w:rsidRPr="00047A9F" w:rsidRDefault="009C30B1" w:rsidP="00D15CA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530" w:type="dxa"/>
          </w:tcPr>
          <w:p w14:paraId="6AC12ED2" w14:textId="37823B90" w:rsidR="009C30B1" w:rsidRPr="00047A9F" w:rsidRDefault="00A404B3" w:rsidP="00D15CAC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047A9F">
              <w:rPr>
                <w:rFonts w:ascii="Calibri" w:hAnsi="Calibri" w:cs="Calibri"/>
                <w:b/>
              </w:rPr>
              <w:t>3</w:t>
            </w:r>
          </w:p>
        </w:tc>
      </w:tr>
    </w:tbl>
    <w:p w14:paraId="0DEB31F1" w14:textId="77777777" w:rsidR="009C30B1" w:rsidRPr="00A40F26" w:rsidRDefault="009C30B1" w:rsidP="00D15CAC">
      <w:pPr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78B0AC70" w14:textId="77777777" w:rsidR="00A40F26" w:rsidRDefault="00A40F26" w:rsidP="005A33AD">
      <w:pPr>
        <w:spacing w:line="240" w:lineRule="auto"/>
        <w:rPr>
          <w:rFonts w:ascii="Calibri" w:hAnsi="Calibri" w:cs="Calibri"/>
          <w:b/>
          <w:sz w:val="26"/>
          <w:szCs w:val="26"/>
        </w:rPr>
      </w:pPr>
    </w:p>
    <w:p w14:paraId="66F83BF0" w14:textId="77777777" w:rsidR="00B26921" w:rsidRPr="005A33AD" w:rsidRDefault="00B26921" w:rsidP="005A33AD">
      <w:pPr>
        <w:spacing w:line="240" w:lineRule="auto"/>
        <w:rPr>
          <w:rFonts w:ascii="Calibri" w:hAnsi="Calibri" w:cs="Calibri"/>
          <w:b/>
          <w:sz w:val="26"/>
          <w:szCs w:val="26"/>
        </w:rPr>
      </w:pPr>
    </w:p>
    <w:p w14:paraId="4FB2DEED" w14:textId="346FC893" w:rsidR="002C38AF" w:rsidRPr="00A079F5" w:rsidRDefault="00C81FAB" w:rsidP="00A079F5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Persuasive Essay Plan </w:t>
      </w:r>
      <w:r w:rsidR="00DA5F0E" w:rsidRPr="00A079F5">
        <w:rPr>
          <w:rFonts w:ascii="Calibri" w:hAnsi="Calibri" w:cs="Calibri"/>
          <w:b/>
          <w:bCs/>
          <w:sz w:val="28"/>
          <w:szCs w:val="28"/>
        </w:rPr>
        <w:t xml:space="preserve">Marking </w:t>
      </w:r>
      <w:r w:rsidR="00820AA2" w:rsidRPr="00A079F5">
        <w:rPr>
          <w:rFonts w:ascii="Calibri" w:hAnsi="Calibri" w:cs="Calibri"/>
          <w:b/>
          <w:bCs/>
          <w:sz w:val="28"/>
          <w:szCs w:val="28"/>
        </w:rPr>
        <w:t>Rubric</w:t>
      </w:r>
    </w:p>
    <w:tbl>
      <w:tblPr>
        <w:tblStyle w:val="TableGrid"/>
        <w:tblW w:w="10655" w:type="dxa"/>
        <w:tblInd w:w="-5" w:type="dxa"/>
        <w:tblLook w:val="04A0" w:firstRow="1" w:lastRow="0" w:firstColumn="1" w:lastColumn="0" w:noHBand="0" w:noVBand="1"/>
      </w:tblPr>
      <w:tblGrid>
        <w:gridCol w:w="1349"/>
        <w:gridCol w:w="1904"/>
        <w:gridCol w:w="1905"/>
        <w:gridCol w:w="1906"/>
        <w:gridCol w:w="1883"/>
        <w:gridCol w:w="1708"/>
      </w:tblGrid>
      <w:tr w:rsidR="00DD7ADD" w:rsidRPr="00174F46" w14:paraId="4C17E0A8" w14:textId="7B2B81AF" w:rsidTr="00251CA1">
        <w:trPr>
          <w:trHeight w:val="94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7F735492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06806CD0" w14:textId="70FDA5C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14:paraId="07DB2023" w14:textId="696755BE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06" w:type="dxa"/>
            <w:shd w:val="clear" w:color="auto" w:fill="D9D9D9" w:themeFill="background1" w:themeFillShade="D9"/>
            <w:vAlign w:val="center"/>
          </w:tcPr>
          <w:p w14:paraId="7C6C9782" w14:textId="141F815D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6CFD4A4A" w14:textId="363738C8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8" w:type="dxa"/>
            <w:shd w:val="clear" w:color="auto" w:fill="D9D9D9" w:themeFill="background1" w:themeFillShade="D9"/>
            <w:vAlign w:val="center"/>
          </w:tcPr>
          <w:p w14:paraId="4F1AFF19" w14:textId="10540A70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DD7ADD" w:rsidRPr="00174F46" w14:paraId="10F3CBF3" w14:textId="59B94AE8" w:rsidTr="00251CA1">
        <w:trPr>
          <w:trHeight w:val="873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B127CE6" w14:textId="2A79925A" w:rsidR="00CC53A1" w:rsidRPr="00174F46" w:rsidRDefault="00C85BF6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Case </w:t>
            </w:r>
            <w:r w:rsidR="00CC53A1"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Summary </w:t>
            </w:r>
          </w:p>
        </w:tc>
        <w:tc>
          <w:tcPr>
            <w:tcW w:w="1904" w:type="dxa"/>
            <w:vAlign w:val="center"/>
          </w:tcPr>
          <w:p w14:paraId="1F4E64AA" w14:textId="20691A90" w:rsidR="00CC53A1" w:rsidRPr="00174F46" w:rsidRDefault="00DC74E8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4F46">
              <w:rPr>
                <w:rFonts w:ascii="Calibri" w:hAnsi="Calibri" w:cs="Calibri"/>
                <w:sz w:val="20"/>
                <w:szCs w:val="20"/>
              </w:rPr>
              <w:t>Explains case</w:t>
            </w:r>
            <w:r w:rsidR="0066029B" w:rsidRPr="00174F46">
              <w:rPr>
                <w:rFonts w:ascii="Calibri" w:hAnsi="Calibri" w:cs="Calibri"/>
                <w:sz w:val="20"/>
                <w:szCs w:val="20"/>
              </w:rPr>
              <w:t>, including all relevant details.</w:t>
            </w:r>
          </w:p>
        </w:tc>
        <w:tc>
          <w:tcPr>
            <w:tcW w:w="1905" w:type="dxa"/>
            <w:vAlign w:val="center"/>
          </w:tcPr>
          <w:p w14:paraId="1D7890D2" w14:textId="30E5A401" w:rsidR="00CC53A1" w:rsidRPr="00174F46" w:rsidRDefault="00DC74E8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4F46">
              <w:rPr>
                <w:rFonts w:ascii="Calibri" w:hAnsi="Calibri" w:cs="Calibri"/>
                <w:sz w:val="20"/>
                <w:szCs w:val="20"/>
              </w:rPr>
              <w:t>Explains case</w:t>
            </w:r>
            <w:r w:rsidR="00D144C9" w:rsidRPr="00174F46">
              <w:rPr>
                <w:rFonts w:ascii="Calibri" w:hAnsi="Calibri" w:cs="Calibri"/>
                <w:sz w:val="20"/>
                <w:szCs w:val="20"/>
              </w:rPr>
              <w:t>, some detail missing.</w:t>
            </w:r>
          </w:p>
        </w:tc>
        <w:tc>
          <w:tcPr>
            <w:tcW w:w="1906" w:type="dxa"/>
            <w:vAlign w:val="center"/>
          </w:tcPr>
          <w:p w14:paraId="35589192" w14:textId="48ECB02E" w:rsidR="00CC53A1" w:rsidRPr="00174F46" w:rsidRDefault="00DC74E8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4F46">
              <w:rPr>
                <w:rFonts w:ascii="Calibri" w:hAnsi="Calibri" w:cs="Calibri"/>
                <w:sz w:val="20"/>
                <w:szCs w:val="20"/>
              </w:rPr>
              <w:t>Describes some parts of case</w:t>
            </w:r>
            <w:r w:rsidR="00D144C9" w:rsidRPr="00174F46">
              <w:rPr>
                <w:rFonts w:ascii="Calibri" w:hAnsi="Calibri" w:cs="Calibri"/>
                <w:sz w:val="20"/>
                <w:szCs w:val="20"/>
              </w:rPr>
              <w:t>, some key points missing.</w:t>
            </w:r>
          </w:p>
        </w:tc>
        <w:tc>
          <w:tcPr>
            <w:tcW w:w="1883" w:type="dxa"/>
            <w:vAlign w:val="center"/>
          </w:tcPr>
          <w:p w14:paraId="21D55A3E" w14:textId="2DBD80EE" w:rsidR="00CC53A1" w:rsidRPr="00174F46" w:rsidRDefault="00DC74E8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4F46">
              <w:rPr>
                <w:rFonts w:ascii="Calibri" w:hAnsi="Calibri" w:cs="Calibri"/>
                <w:sz w:val="20"/>
                <w:szCs w:val="20"/>
              </w:rPr>
              <w:t>Lists some facts about the case.</w:t>
            </w:r>
          </w:p>
        </w:tc>
        <w:tc>
          <w:tcPr>
            <w:tcW w:w="1708" w:type="dxa"/>
            <w:vAlign w:val="center"/>
          </w:tcPr>
          <w:p w14:paraId="347B848B" w14:textId="4DE7C716" w:rsidR="00CC53A1" w:rsidRPr="00174F46" w:rsidRDefault="00190CCA" w:rsidP="00190CCA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4F46">
              <w:rPr>
                <w:rFonts w:ascii="Calibri" w:hAnsi="Calibri" w:cs="Calibri"/>
                <w:sz w:val="20"/>
                <w:szCs w:val="20"/>
              </w:rPr>
              <w:t>Extremely limited</w:t>
            </w:r>
            <w:r w:rsidR="00FA1F51" w:rsidRPr="00174F46">
              <w:rPr>
                <w:rFonts w:ascii="Calibri" w:hAnsi="Calibri" w:cs="Calibri"/>
                <w:sz w:val="20"/>
                <w:szCs w:val="20"/>
              </w:rPr>
              <w:t xml:space="preserve"> case summary. Missing nearly all details.</w:t>
            </w:r>
          </w:p>
        </w:tc>
      </w:tr>
      <w:tr w:rsidR="00DD7ADD" w:rsidRPr="00174F46" w14:paraId="1E73D244" w14:textId="01988F4F" w:rsidTr="00251CA1">
        <w:trPr>
          <w:trHeight w:val="843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73E3F16E" w14:textId="324CC8C3" w:rsidR="00CC53A1" w:rsidRPr="00174F46" w:rsidRDefault="0066455B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Building argument</w:t>
            </w:r>
          </w:p>
        </w:tc>
        <w:tc>
          <w:tcPr>
            <w:tcW w:w="1904" w:type="dxa"/>
            <w:vAlign w:val="center"/>
          </w:tcPr>
          <w:p w14:paraId="769503B6" w14:textId="4DE399C2" w:rsidR="007C3AB0" w:rsidRPr="00174F46" w:rsidRDefault="007C3AB0" w:rsidP="00DE3240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 xml:space="preserve">Presents clear and logical argument that </w:t>
            </w:r>
            <w:r w:rsidR="00EE5E8B">
              <w:rPr>
                <w:sz w:val="20"/>
                <w:szCs w:val="20"/>
              </w:rPr>
              <w:t>is</w:t>
            </w:r>
            <w:r w:rsidRPr="00174F46">
              <w:rPr>
                <w:sz w:val="20"/>
                <w:szCs w:val="20"/>
              </w:rPr>
              <w:t xml:space="preserve"> supported by evidence.</w:t>
            </w:r>
          </w:p>
          <w:p w14:paraId="0AB20618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14:paraId="5D5FADD1" w14:textId="669AF88D" w:rsidR="007C3AB0" w:rsidRPr="00174F46" w:rsidRDefault="007C3AB0" w:rsidP="00DE3240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>Presents argument</w:t>
            </w:r>
            <w:r w:rsidR="00EE5E8B">
              <w:rPr>
                <w:sz w:val="20"/>
                <w:szCs w:val="20"/>
              </w:rPr>
              <w:t xml:space="preserve"> </w:t>
            </w:r>
            <w:r w:rsidRPr="00174F46">
              <w:rPr>
                <w:sz w:val="20"/>
                <w:szCs w:val="20"/>
              </w:rPr>
              <w:t>or statements that are not well‐supported by evidence.</w:t>
            </w:r>
          </w:p>
          <w:p w14:paraId="6AA08761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06" w:type="dxa"/>
            <w:vAlign w:val="center"/>
          </w:tcPr>
          <w:p w14:paraId="01151A61" w14:textId="4B119BBD" w:rsidR="007C3AB0" w:rsidRPr="00174F46" w:rsidRDefault="007C3AB0" w:rsidP="00DE3240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>Presents statements of ideas with some development of an argument</w:t>
            </w:r>
          </w:p>
          <w:p w14:paraId="2B768B13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14:paraId="30B740E2" w14:textId="7D909160" w:rsidR="007C3AB0" w:rsidRPr="00174F46" w:rsidRDefault="007C3AB0" w:rsidP="00DE3240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>Presents statements of ideas with limited development of an argument.</w:t>
            </w:r>
          </w:p>
          <w:p w14:paraId="7DC234E3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2FDA05E8" w14:textId="4D33C47F" w:rsidR="00DF14C0" w:rsidRPr="00174F46" w:rsidRDefault="00DF14C0" w:rsidP="00DE3240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>Does not present an argument.</w:t>
            </w:r>
          </w:p>
          <w:p w14:paraId="54BE6FC3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D7ADD" w:rsidRPr="00174F46" w14:paraId="24138C87" w14:textId="28D2702C" w:rsidTr="00251CA1">
        <w:trPr>
          <w:trHeight w:val="873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5C564076" w14:textId="68927457" w:rsidR="00CC53A1" w:rsidRPr="00174F46" w:rsidRDefault="0066455B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Referring to evidence</w:t>
            </w:r>
          </w:p>
        </w:tc>
        <w:tc>
          <w:tcPr>
            <w:tcW w:w="1904" w:type="dxa"/>
            <w:vAlign w:val="center"/>
          </w:tcPr>
          <w:p w14:paraId="46C5D840" w14:textId="77777777" w:rsidR="003F2011" w:rsidRDefault="003F2011" w:rsidP="00DE3240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54B47CE" w14:textId="49A0C8BD" w:rsidR="007C3AB0" w:rsidRPr="00174F46" w:rsidRDefault="003F2011" w:rsidP="00001A6A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 xml:space="preserve">Explains why evidence used in case was not reliable </w:t>
            </w:r>
            <w:r w:rsidR="00001A6A">
              <w:rPr>
                <w:sz w:val="20"/>
                <w:szCs w:val="20"/>
              </w:rPr>
              <w:t>by e</w:t>
            </w:r>
            <w:r w:rsidR="00EC786E" w:rsidRPr="00174F46">
              <w:rPr>
                <w:sz w:val="20"/>
                <w:szCs w:val="20"/>
              </w:rPr>
              <w:t>valuat</w:t>
            </w:r>
            <w:r w:rsidR="00001A6A">
              <w:rPr>
                <w:sz w:val="20"/>
                <w:szCs w:val="20"/>
              </w:rPr>
              <w:t>ing the</w:t>
            </w:r>
            <w:r w:rsidR="00EC786E" w:rsidRPr="00174F46">
              <w:rPr>
                <w:sz w:val="20"/>
                <w:szCs w:val="20"/>
              </w:rPr>
              <w:t xml:space="preserve"> </w:t>
            </w:r>
            <w:r w:rsidR="00362F0F" w:rsidRPr="00174F46">
              <w:rPr>
                <w:sz w:val="20"/>
                <w:szCs w:val="20"/>
              </w:rPr>
              <w:t>forensic analysis methods</w:t>
            </w:r>
            <w:r w:rsidR="00EC786E" w:rsidRPr="00174F46">
              <w:rPr>
                <w:sz w:val="20"/>
                <w:szCs w:val="20"/>
              </w:rPr>
              <w:t xml:space="preserve"> </w:t>
            </w:r>
            <w:r w:rsidR="00001A6A">
              <w:rPr>
                <w:sz w:val="20"/>
                <w:szCs w:val="20"/>
              </w:rPr>
              <w:t xml:space="preserve">used. </w:t>
            </w:r>
          </w:p>
          <w:p w14:paraId="73F3CCD3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14:paraId="13E65D9B" w14:textId="77777777" w:rsidR="001A1C5C" w:rsidRDefault="001A1C5C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07A1D25D" w14:textId="6F226A97" w:rsidR="001A1C5C" w:rsidRPr="00174F46" w:rsidRDefault="002A0933" w:rsidP="001A1C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A1C5C">
              <w:rPr>
                <w:sz w:val="20"/>
                <w:szCs w:val="20"/>
              </w:rPr>
              <w:t>escribes</w:t>
            </w:r>
            <w:r w:rsidR="001A1C5C" w:rsidRPr="00174F46">
              <w:rPr>
                <w:sz w:val="20"/>
                <w:szCs w:val="20"/>
              </w:rPr>
              <w:t xml:space="preserve"> why evidence used in case was not reliable </w:t>
            </w:r>
            <w:r w:rsidR="001A1C5C">
              <w:rPr>
                <w:sz w:val="20"/>
                <w:szCs w:val="20"/>
              </w:rPr>
              <w:t xml:space="preserve">by </w:t>
            </w:r>
            <w:r w:rsidR="00696EDC">
              <w:rPr>
                <w:sz w:val="20"/>
                <w:szCs w:val="20"/>
              </w:rPr>
              <w:t>comparing</w:t>
            </w:r>
            <w:r w:rsidR="001A1C5C">
              <w:rPr>
                <w:sz w:val="20"/>
                <w:szCs w:val="20"/>
              </w:rPr>
              <w:t xml:space="preserve"> the</w:t>
            </w:r>
            <w:r w:rsidR="001A1C5C" w:rsidRPr="00174F46">
              <w:rPr>
                <w:sz w:val="20"/>
                <w:szCs w:val="20"/>
              </w:rPr>
              <w:t xml:space="preserve"> forensic analysis methods </w:t>
            </w:r>
            <w:r w:rsidR="001A1C5C">
              <w:rPr>
                <w:sz w:val="20"/>
                <w:szCs w:val="20"/>
              </w:rPr>
              <w:t xml:space="preserve">used. </w:t>
            </w:r>
          </w:p>
          <w:p w14:paraId="6B05B24F" w14:textId="7B735DE7" w:rsidR="00CC53A1" w:rsidRPr="00174F46" w:rsidRDefault="00CC25BB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4F4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center"/>
          </w:tcPr>
          <w:p w14:paraId="317C9751" w14:textId="3B9DE2D1" w:rsidR="00F91473" w:rsidRPr="00174F46" w:rsidRDefault="00B915CD" w:rsidP="002F033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some issues with evidence used in case</w:t>
            </w:r>
            <w:r w:rsidR="003266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 w:rsidR="00F91473" w:rsidRPr="00174F46">
              <w:rPr>
                <w:sz w:val="20"/>
                <w:szCs w:val="20"/>
              </w:rPr>
              <w:t xml:space="preserve"> </w:t>
            </w:r>
            <w:r w:rsidR="005537A5">
              <w:rPr>
                <w:sz w:val="20"/>
                <w:szCs w:val="20"/>
              </w:rPr>
              <w:t xml:space="preserve">refers to some of </w:t>
            </w:r>
            <w:r w:rsidR="00F91473">
              <w:rPr>
                <w:sz w:val="20"/>
                <w:szCs w:val="20"/>
              </w:rPr>
              <w:t>the</w:t>
            </w:r>
            <w:r w:rsidR="00F91473" w:rsidRPr="00174F46">
              <w:rPr>
                <w:sz w:val="20"/>
                <w:szCs w:val="20"/>
              </w:rPr>
              <w:t xml:space="preserve"> forensic analysis methods </w:t>
            </w:r>
            <w:r w:rsidR="00F91473">
              <w:rPr>
                <w:sz w:val="20"/>
                <w:szCs w:val="20"/>
              </w:rPr>
              <w:t>used.</w:t>
            </w:r>
          </w:p>
          <w:p w14:paraId="5496840C" w14:textId="30230515" w:rsidR="00F91473" w:rsidRPr="00174F46" w:rsidRDefault="00F91473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14:paraId="2D54AA3C" w14:textId="5A1CC576" w:rsidR="00CC53A1" w:rsidRPr="00174F46" w:rsidRDefault="00281084" w:rsidP="0028108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Inappropriately states why evidence used was unreliable.</w:t>
            </w:r>
            <w:r w:rsidRPr="00174F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8" w:type="dxa"/>
            <w:vAlign w:val="center"/>
          </w:tcPr>
          <w:p w14:paraId="5A21624E" w14:textId="51D1CDCA" w:rsidR="00DF14C0" w:rsidRPr="00174F46" w:rsidRDefault="00DF14C0" w:rsidP="008809EE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>Does</w:t>
            </w:r>
            <w:r w:rsidR="008809EE">
              <w:rPr>
                <w:sz w:val="20"/>
                <w:szCs w:val="20"/>
              </w:rPr>
              <w:t xml:space="preserve"> </w:t>
            </w:r>
            <w:r w:rsidRPr="00174F46">
              <w:rPr>
                <w:sz w:val="20"/>
                <w:szCs w:val="20"/>
              </w:rPr>
              <w:t xml:space="preserve">not </w:t>
            </w:r>
            <w:r w:rsidR="004B02CB">
              <w:rPr>
                <w:sz w:val="20"/>
                <w:szCs w:val="20"/>
              </w:rPr>
              <w:t>comment on</w:t>
            </w:r>
            <w:r w:rsidR="001F20D0">
              <w:rPr>
                <w:sz w:val="20"/>
                <w:szCs w:val="20"/>
              </w:rPr>
              <w:t xml:space="preserve"> poor</w:t>
            </w:r>
            <w:r w:rsidR="002E29DB" w:rsidRPr="00174F46">
              <w:rPr>
                <w:sz w:val="20"/>
                <w:szCs w:val="20"/>
              </w:rPr>
              <w:t xml:space="preserve"> </w:t>
            </w:r>
            <w:r w:rsidR="001F20D0">
              <w:rPr>
                <w:sz w:val="20"/>
                <w:szCs w:val="20"/>
              </w:rPr>
              <w:t>evidence used in the case.</w:t>
            </w:r>
          </w:p>
          <w:p w14:paraId="2C260F3E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D7ADD" w:rsidRPr="00174F46" w14:paraId="31111E23" w14:textId="4B238D66" w:rsidTr="00251CA1">
        <w:trPr>
          <w:trHeight w:val="873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1D02CA85" w14:textId="2AAA6CD7" w:rsidR="00CC53A1" w:rsidRPr="00174F46" w:rsidRDefault="00901048" w:rsidP="00DE324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Ways to </w:t>
            </w:r>
            <w:r w:rsidR="007C3AB0"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>improve</w:t>
            </w:r>
            <w:r w:rsidRPr="00174F4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investigation</w:t>
            </w:r>
          </w:p>
        </w:tc>
        <w:tc>
          <w:tcPr>
            <w:tcW w:w="1904" w:type="dxa"/>
            <w:vAlign w:val="center"/>
          </w:tcPr>
          <w:p w14:paraId="64F89D55" w14:textId="12EEEE5B" w:rsidR="00CC53A1" w:rsidRPr="00174F46" w:rsidRDefault="003F2011" w:rsidP="00DE3240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CC53A1" w:rsidRPr="00174F46">
              <w:rPr>
                <w:sz w:val="20"/>
                <w:szCs w:val="20"/>
              </w:rPr>
              <w:t xml:space="preserve">uggests </w:t>
            </w:r>
            <w:r w:rsidR="00DD7ADD" w:rsidRPr="00174F46">
              <w:rPr>
                <w:sz w:val="20"/>
                <w:szCs w:val="20"/>
              </w:rPr>
              <w:t xml:space="preserve">appropriate </w:t>
            </w:r>
            <w:r w:rsidR="00CC53A1" w:rsidRPr="00174F46">
              <w:rPr>
                <w:sz w:val="20"/>
                <w:szCs w:val="20"/>
              </w:rPr>
              <w:t>ways to improve the investigation</w:t>
            </w:r>
            <w:r w:rsidR="007B5AD3">
              <w:rPr>
                <w:sz w:val="20"/>
                <w:szCs w:val="20"/>
              </w:rPr>
              <w:t xml:space="preserve"> using more reliable forensic analysis methods.</w:t>
            </w:r>
          </w:p>
          <w:p w14:paraId="0F2021FE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05" w:type="dxa"/>
            <w:vAlign w:val="center"/>
          </w:tcPr>
          <w:p w14:paraId="5EC4C04C" w14:textId="15B08391" w:rsidR="00CC53A1" w:rsidRPr="00174F46" w:rsidRDefault="007B5AD3" w:rsidP="007B5AD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8D4F8B" w:rsidRPr="00174F46">
              <w:rPr>
                <w:sz w:val="20"/>
                <w:szCs w:val="20"/>
              </w:rPr>
              <w:t xml:space="preserve">akes general suggestions </w:t>
            </w:r>
            <w:r w:rsidR="0089173E" w:rsidRPr="00174F46">
              <w:rPr>
                <w:sz w:val="20"/>
                <w:szCs w:val="20"/>
              </w:rPr>
              <w:t>to improve the investigation</w:t>
            </w:r>
            <w:r>
              <w:rPr>
                <w:sz w:val="20"/>
                <w:szCs w:val="20"/>
              </w:rPr>
              <w:t xml:space="preserve"> using forensic analysis methods.</w:t>
            </w:r>
          </w:p>
        </w:tc>
        <w:tc>
          <w:tcPr>
            <w:tcW w:w="1906" w:type="dxa"/>
            <w:vAlign w:val="center"/>
          </w:tcPr>
          <w:p w14:paraId="49325E3A" w14:textId="0677B6FB" w:rsidR="00CC53A1" w:rsidRPr="00174F46" w:rsidRDefault="007B5AD3" w:rsidP="00DE3240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CC53A1" w:rsidRPr="00174F46">
              <w:rPr>
                <w:sz w:val="20"/>
                <w:szCs w:val="20"/>
              </w:rPr>
              <w:t>uggests general improvements</w:t>
            </w:r>
            <w:r>
              <w:rPr>
                <w:sz w:val="20"/>
                <w:szCs w:val="20"/>
              </w:rPr>
              <w:t xml:space="preserve"> to investigation</w:t>
            </w:r>
            <w:r w:rsidR="00CC53A1" w:rsidRPr="00174F46">
              <w:rPr>
                <w:sz w:val="20"/>
                <w:szCs w:val="20"/>
              </w:rPr>
              <w:t>.</w:t>
            </w:r>
          </w:p>
          <w:p w14:paraId="3D121833" w14:textId="77777777" w:rsidR="00CC53A1" w:rsidRPr="00174F46" w:rsidRDefault="00CC53A1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3" w:type="dxa"/>
            <w:vAlign w:val="center"/>
          </w:tcPr>
          <w:p w14:paraId="7A372847" w14:textId="3F482745" w:rsidR="00CC53A1" w:rsidRPr="00174F46" w:rsidRDefault="007B5AD3" w:rsidP="00DE3240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Suggests some general improvements to the investigation that are irrelevant or incorrect.</w:t>
            </w:r>
          </w:p>
        </w:tc>
        <w:tc>
          <w:tcPr>
            <w:tcW w:w="1708" w:type="dxa"/>
            <w:vAlign w:val="center"/>
          </w:tcPr>
          <w:p w14:paraId="184E3530" w14:textId="5F170116" w:rsidR="00CC53A1" w:rsidRPr="00174F46" w:rsidRDefault="00CC53A1" w:rsidP="00DE3240">
            <w:pPr>
              <w:pStyle w:val="Default"/>
              <w:jc w:val="center"/>
              <w:rPr>
                <w:sz w:val="20"/>
                <w:szCs w:val="20"/>
              </w:rPr>
            </w:pPr>
            <w:r w:rsidRPr="00174F46">
              <w:rPr>
                <w:sz w:val="20"/>
                <w:szCs w:val="20"/>
              </w:rPr>
              <w:t>Does not identify ways to improve investigation</w:t>
            </w:r>
          </w:p>
          <w:p w14:paraId="2DF44DA9" w14:textId="77777777" w:rsidR="00CC53A1" w:rsidRPr="00174F46" w:rsidRDefault="00CC53A1" w:rsidP="00DE3240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14:paraId="5C71EE48" w14:textId="77777777" w:rsidR="00270F73" w:rsidRPr="007669A7" w:rsidRDefault="00270F73" w:rsidP="005C3AA3">
      <w:pPr>
        <w:rPr>
          <w:rFonts w:ascii="Calibri" w:hAnsi="Calibri" w:cs="Calibri"/>
          <w:i/>
          <w:iCs/>
          <w:sz w:val="24"/>
          <w:szCs w:val="24"/>
        </w:rPr>
      </w:pPr>
    </w:p>
    <w:sectPr w:rsidR="00270F73" w:rsidRPr="007669A7" w:rsidSect="00C22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15AF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2DF2"/>
    <w:multiLevelType w:val="hybridMultilevel"/>
    <w:tmpl w:val="C55866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4532D4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F2BBC"/>
    <w:multiLevelType w:val="hybridMultilevel"/>
    <w:tmpl w:val="EA0C65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9624C6"/>
    <w:multiLevelType w:val="hybridMultilevel"/>
    <w:tmpl w:val="19C64572"/>
    <w:lvl w:ilvl="0" w:tplc="0D783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63E1E"/>
    <w:multiLevelType w:val="hybridMultilevel"/>
    <w:tmpl w:val="A2948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0160C"/>
    <w:multiLevelType w:val="hybridMultilevel"/>
    <w:tmpl w:val="041A9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B6932"/>
    <w:multiLevelType w:val="hybridMultilevel"/>
    <w:tmpl w:val="F79A5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D14B0"/>
    <w:multiLevelType w:val="hybridMultilevel"/>
    <w:tmpl w:val="73948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22DD8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2165E"/>
    <w:multiLevelType w:val="hybridMultilevel"/>
    <w:tmpl w:val="9B2EA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E6D09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30900"/>
    <w:multiLevelType w:val="hybridMultilevel"/>
    <w:tmpl w:val="C428D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60206"/>
    <w:multiLevelType w:val="hybridMultilevel"/>
    <w:tmpl w:val="B344B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B3A49"/>
    <w:multiLevelType w:val="hybridMultilevel"/>
    <w:tmpl w:val="8B5EF78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643F0A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7776E"/>
    <w:multiLevelType w:val="hybridMultilevel"/>
    <w:tmpl w:val="6A662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705D6F"/>
    <w:multiLevelType w:val="hybridMultilevel"/>
    <w:tmpl w:val="B588A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1E075C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868C8"/>
    <w:multiLevelType w:val="hybridMultilevel"/>
    <w:tmpl w:val="1A2EB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52C0D"/>
    <w:multiLevelType w:val="hybridMultilevel"/>
    <w:tmpl w:val="2AC87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D491F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75338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F3B4F"/>
    <w:multiLevelType w:val="hybridMultilevel"/>
    <w:tmpl w:val="6D8AC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586572"/>
    <w:multiLevelType w:val="hybridMultilevel"/>
    <w:tmpl w:val="3AAC2096"/>
    <w:lvl w:ilvl="0" w:tplc="C57CBA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D370E6"/>
    <w:multiLevelType w:val="hybridMultilevel"/>
    <w:tmpl w:val="04241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6"/>
  </w:num>
  <w:num w:numId="5">
    <w:abstractNumId w:val="19"/>
  </w:num>
  <w:num w:numId="6">
    <w:abstractNumId w:val="14"/>
  </w:num>
  <w:num w:numId="7">
    <w:abstractNumId w:val="3"/>
  </w:num>
  <w:num w:numId="8">
    <w:abstractNumId w:val="24"/>
  </w:num>
  <w:num w:numId="9">
    <w:abstractNumId w:val="7"/>
  </w:num>
  <w:num w:numId="10">
    <w:abstractNumId w:val="6"/>
  </w:num>
  <w:num w:numId="11">
    <w:abstractNumId w:val="12"/>
  </w:num>
  <w:num w:numId="12">
    <w:abstractNumId w:val="10"/>
  </w:num>
  <w:num w:numId="13">
    <w:abstractNumId w:val="23"/>
  </w:num>
  <w:num w:numId="14">
    <w:abstractNumId w:val="20"/>
  </w:num>
  <w:num w:numId="15">
    <w:abstractNumId w:val="17"/>
  </w:num>
  <w:num w:numId="16">
    <w:abstractNumId w:val="13"/>
  </w:num>
  <w:num w:numId="17">
    <w:abstractNumId w:val="5"/>
  </w:num>
  <w:num w:numId="18">
    <w:abstractNumId w:val="22"/>
  </w:num>
  <w:num w:numId="19">
    <w:abstractNumId w:val="18"/>
  </w:num>
  <w:num w:numId="20">
    <w:abstractNumId w:val="25"/>
  </w:num>
  <w:num w:numId="21">
    <w:abstractNumId w:val="21"/>
  </w:num>
  <w:num w:numId="22">
    <w:abstractNumId w:val="0"/>
  </w:num>
  <w:num w:numId="23">
    <w:abstractNumId w:val="11"/>
  </w:num>
  <w:num w:numId="24">
    <w:abstractNumId w:val="15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29"/>
    <w:rsid w:val="00001A6A"/>
    <w:rsid w:val="00002D6D"/>
    <w:rsid w:val="00014ADC"/>
    <w:rsid w:val="00032C3B"/>
    <w:rsid w:val="00033F20"/>
    <w:rsid w:val="00037DF6"/>
    <w:rsid w:val="00047A9F"/>
    <w:rsid w:val="00056B6B"/>
    <w:rsid w:val="00060EED"/>
    <w:rsid w:val="00061C21"/>
    <w:rsid w:val="00066034"/>
    <w:rsid w:val="00077A24"/>
    <w:rsid w:val="00087444"/>
    <w:rsid w:val="00091E79"/>
    <w:rsid w:val="00095D61"/>
    <w:rsid w:val="000A61DA"/>
    <w:rsid w:val="000C41B7"/>
    <w:rsid w:val="000D1E45"/>
    <w:rsid w:val="000D60BC"/>
    <w:rsid w:val="000E69BB"/>
    <w:rsid w:val="000F0FDF"/>
    <w:rsid w:val="00105530"/>
    <w:rsid w:val="00112B9A"/>
    <w:rsid w:val="00123EF1"/>
    <w:rsid w:val="001378A0"/>
    <w:rsid w:val="00145301"/>
    <w:rsid w:val="0015300B"/>
    <w:rsid w:val="00163636"/>
    <w:rsid w:val="00167AFB"/>
    <w:rsid w:val="00174BF3"/>
    <w:rsid w:val="00174DB3"/>
    <w:rsid w:val="00174F46"/>
    <w:rsid w:val="00176B84"/>
    <w:rsid w:val="00190BB5"/>
    <w:rsid w:val="00190CCA"/>
    <w:rsid w:val="001978DA"/>
    <w:rsid w:val="001A1C5C"/>
    <w:rsid w:val="001C13FD"/>
    <w:rsid w:val="001E63B8"/>
    <w:rsid w:val="001F20D0"/>
    <w:rsid w:val="001F31BE"/>
    <w:rsid w:val="001F438D"/>
    <w:rsid w:val="0021779F"/>
    <w:rsid w:val="00226164"/>
    <w:rsid w:val="002263C3"/>
    <w:rsid w:val="002368DB"/>
    <w:rsid w:val="0024488C"/>
    <w:rsid w:val="00245318"/>
    <w:rsid w:val="00245CC9"/>
    <w:rsid w:val="00251CA1"/>
    <w:rsid w:val="0025490C"/>
    <w:rsid w:val="002566AF"/>
    <w:rsid w:val="00260585"/>
    <w:rsid w:val="002608B1"/>
    <w:rsid w:val="002677FA"/>
    <w:rsid w:val="00270F73"/>
    <w:rsid w:val="002725FB"/>
    <w:rsid w:val="00275016"/>
    <w:rsid w:val="002755F6"/>
    <w:rsid w:val="00281084"/>
    <w:rsid w:val="00284D04"/>
    <w:rsid w:val="002A0933"/>
    <w:rsid w:val="002A21A0"/>
    <w:rsid w:val="002A553E"/>
    <w:rsid w:val="002B1E66"/>
    <w:rsid w:val="002B4A6F"/>
    <w:rsid w:val="002B5C0F"/>
    <w:rsid w:val="002C38AF"/>
    <w:rsid w:val="002E22D5"/>
    <w:rsid w:val="002E29DB"/>
    <w:rsid w:val="002E3EFF"/>
    <w:rsid w:val="002E62EB"/>
    <w:rsid w:val="002E739B"/>
    <w:rsid w:val="002F0338"/>
    <w:rsid w:val="00302C6C"/>
    <w:rsid w:val="00305987"/>
    <w:rsid w:val="003070F6"/>
    <w:rsid w:val="00320003"/>
    <w:rsid w:val="00326682"/>
    <w:rsid w:val="00334236"/>
    <w:rsid w:val="0033745B"/>
    <w:rsid w:val="00353E8A"/>
    <w:rsid w:val="00362B86"/>
    <w:rsid w:val="00362F0F"/>
    <w:rsid w:val="00363381"/>
    <w:rsid w:val="00363DD3"/>
    <w:rsid w:val="00370B63"/>
    <w:rsid w:val="00381567"/>
    <w:rsid w:val="003A09B9"/>
    <w:rsid w:val="003A152B"/>
    <w:rsid w:val="003A1FF3"/>
    <w:rsid w:val="003B0066"/>
    <w:rsid w:val="003C0F17"/>
    <w:rsid w:val="003E4CD5"/>
    <w:rsid w:val="003E4F7F"/>
    <w:rsid w:val="003E5DDE"/>
    <w:rsid w:val="003F2011"/>
    <w:rsid w:val="003F2829"/>
    <w:rsid w:val="003F2F5C"/>
    <w:rsid w:val="003F3BAA"/>
    <w:rsid w:val="00401974"/>
    <w:rsid w:val="00402CB3"/>
    <w:rsid w:val="0040338F"/>
    <w:rsid w:val="0041184A"/>
    <w:rsid w:val="004214CD"/>
    <w:rsid w:val="00421D21"/>
    <w:rsid w:val="004254D9"/>
    <w:rsid w:val="00427648"/>
    <w:rsid w:val="00442731"/>
    <w:rsid w:val="00453A57"/>
    <w:rsid w:val="00454971"/>
    <w:rsid w:val="0048400A"/>
    <w:rsid w:val="004A414C"/>
    <w:rsid w:val="004A7D23"/>
    <w:rsid w:val="004B02CB"/>
    <w:rsid w:val="004D07A7"/>
    <w:rsid w:val="004D6CF4"/>
    <w:rsid w:val="004F2174"/>
    <w:rsid w:val="004F43BA"/>
    <w:rsid w:val="004F63D7"/>
    <w:rsid w:val="00513DC7"/>
    <w:rsid w:val="005537A5"/>
    <w:rsid w:val="005602C6"/>
    <w:rsid w:val="005628E2"/>
    <w:rsid w:val="005754A9"/>
    <w:rsid w:val="005862CB"/>
    <w:rsid w:val="00594830"/>
    <w:rsid w:val="00596C31"/>
    <w:rsid w:val="005A33AD"/>
    <w:rsid w:val="005B7144"/>
    <w:rsid w:val="005C1B48"/>
    <w:rsid w:val="005C2142"/>
    <w:rsid w:val="005C3AA3"/>
    <w:rsid w:val="005C49BE"/>
    <w:rsid w:val="005C4B38"/>
    <w:rsid w:val="005C645A"/>
    <w:rsid w:val="005D7C5C"/>
    <w:rsid w:val="005F6711"/>
    <w:rsid w:val="00620ABC"/>
    <w:rsid w:val="00643AB1"/>
    <w:rsid w:val="006507AD"/>
    <w:rsid w:val="00656AE0"/>
    <w:rsid w:val="0066029B"/>
    <w:rsid w:val="00661E47"/>
    <w:rsid w:val="00663CE1"/>
    <w:rsid w:val="0066455B"/>
    <w:rsid w:val="006748D0"/>
    <w:rsid w:val="00676039"/>
    <w:rsid w:val="00680E67"/>
    <w:rsid w:val="00685DEA"/>
    <w:rsid w:val="00696EDC"/>
    <w:rsid w:val="006A0E09"/>
    <w:rsid w:val="006A1737"/>
    <w:rsid w:val="006C22FD"/>
    <w:rsid w:val="006C4441"/>
    <w:rsid w:val="006E4342"/>
    <w:rsid w:val="006F1FF8"/>
    <w:rsid w:val="006F50DC"/>
    <w:rsid w:val="007013F7"/>
    <w:rsid w:val="0070178F"/>
    <w:rsid w:val="0070214F"/>
    <w:rsid w:val="007218BA"/>
    <w:rsid w:val="00740279"/>
    <w:rsid w:val="0074493C"/>
    <w:rsid w:val="00745959"/>
    <w:rsid w:val="007465CA"/>
    <w:rsid w:val="00753447"/>
    <w:rsid w:val="007669A7"/>
    <w:rsid w:val="00774A58"/>
    <w:rsid w:val="00786101"/>
    <w:rsid w:val="00791600"/>
    <w:rsid w:val="00794D7C"/>
    <w:rsid w:val="007B5AD3"/>
    <w:rsid w:val="007B5E1C"/>
    <w:rsid w:val="007C3AB0"/>
    <w:rsid w:val="007D1C51"/>
    <w:rsid w:val="007D26DB"/>
    <w:rsid w:val="00801BDE"/>
    <w:rsid w:val="00807FB5"/>
    <w:rsid w:val="008101C4"/>
    <w:rsid w:val="00810543"/>
    <w:rsid w:val="00811B38"/>
    <w:rsid w:val="008163B6"/>
    <w:rsid w:val="00820AA2"/>
    <w:rsid w:val="0082772D"/>
    <w:rsid w:val="00837573"/>
    <w:rsid w:val="00856B70"/>
    <w:rsid w:val="00862861"/>
    <w:rsid w:val="008809EE"/>
    <w:rsid w:val="0089173E"/>
    <w:rsid w:val="008A0D69"/>
    <w:rsid w:val="008B0E7F"/>
    <w:rsid w:val="008C6CB1"/>
    <w:rsid w:val="008D4F8B"/>
    <w:rsid w:val="008E0A28"/>
    <w:rsid w:val="00901048"/>
    <w:rsid w:val="009034A8"/>
    <w:rsid w:val="00904590"/>
    <w:rsid w:val="00907548"/>
    <w:rsid w:val="00925A9A"/>
    <w:rsid w:val="00955F05"/>
    <w:rsid w:val="00961AF5"/>
    <w:rsid w:val="00962F0D"/>
    <w:rsid w:val="00967441"/>
    <w:rsid w:val="009702BF"/>
    <w:rsid w:val="009743F4"/>
    <w:rsid w:val="00981388"/>
    <w:rsid w:val="00997019"/>
    <w:rsid w:val="009A0F1A"/>
    <w:rsid w:val="009A1427"/>
    <w:rsid w:val="009C30B1"/>
    <w:rsid w:val="009D6441"/>
    <w:rsid w:val="00A079F5"/>
    <w:rsid w:val="00A141B0"/>
    <w:rsid w:val="00A1571A"/>
    <w:rsid w:val="00A24827"/>
    <w:rsid w:val="00A274D5"/>
    <w:rsid w:val="00A276A6"/>
    <w:rsid w:val="00A27C5C"/>
    <w:rsid w:val="00A32681"/>
    <w:rsid w:val="00A35F53"/>
    <w:rsid w:val="00A404B3"/>
    <w:rsid w:val="00A40F26"/>
    <w:rsid w:val="00A42449"/>
    <w:rsid w:val="00A459F8"/>
    <w:rsid w:val="00A57F52"/>
    <w:rsid w:val="00A6263F"/>
    <w:rsid w:val="00A63752"/>
    <w:rsid w:val="00A75A0C"/>
    <w:rsid w:val="00A81136"/>
    <w:rsid w:val="00A8375A"/>
    <w:rsid w:val="00A92A2D"/>
    <w:rsid w:val="00A95429"/>
    <w:rsid w:val="00A95A76"/>
    <w:rsid w:val="00AA03FD"/>
    <w:rsid w:val="00AA0CA8"/>
    <w:rsid w:val="00AA3C1F"/>
    <w:rsid w:val="00AA5BE4"/>
    <w:rsid w:val="00AB4F3A"/>
    <w:rsid w:val="00AC7983"/>
    <w:rsid w:val="00AE6430"/>
    <w:rsid w:val="00AF53E3"/>
    <w:rsid w:val="00B00194"/>
    <w:rsid w:val="00B04544"/>
    <w:rsid w:val="00B12305"/>
    <w:rsid w:val="00B216CB"/>
    <w:rsid w:val="00B26921"/>
    <w:rsid w:val="00B30C6E"/>
    <w:rsid w:val="00B4377C"/>
    <w:rsid w:val="00B51B79"/>
    <w:rsid w:val="00B55916"/>
    <w:rsid w:val="00B63DA0"/>
    <w:rsid w:val="00B86356"/>
    <w:rsid w:val="00B915CD"/>
    <w:rsid w:val="00BA044A"/>
    <w:rsid w:val="00BA4B89"/>
    <w:rsid w:val="00BB1390"/>
    <w:rsid w:val="00BB171E"/>
    <w:rsid w:val="00BC7B3E"/>
    <w:rsid w:val="00BD088F"/>
    <w:rsid w:val="00BD7BAD"/>
    <w:rsid w:val="00BE1D3A"/>
    <w:rsid w:val="00BF2E6F"/>
    <w:rsid w:val="00BF2FE0"/>
    <w:rsid w:val="00BF3E91"/>
    <w:rsid w:val="00C02663"/>
    <w:rsid w:val="00C0423E"/>
    <w:rsid w:val="00C0594A"/>
    <w:rsid w:val="00C16D08"/>
    <w:rsid w:val="00C22377"/>
    <w:rsid w:val="00C22542"/>
    <w:rsid w:val="00C32D9C"/>
    <w:rsid w:val="00C342D8"/>
    <w:rsid w:val="00C413ED"/>
    <w:rsid w:val="00C45F6B"/>
    <w:rsid w:val="00C47C2C"/>
    <w:rsid w:val="00C53D85"/>
    <w:rsid w:val="00C6604D"/>
    <w:rsid w:val="00C81FAB"/>
    <w:rsid w:val="00C8345B"/>
    <w:rsid w:val="00C85BF6"/>
    <w:rsid w:val="00C9145A"/>
    <w:rsid w:val="00C94365"/>
    <w:rsid w:val="00CB1494"/>
    <w:rsid w:val="00CC25BB"/>
    <w:rsid w:val="00CC53A1"/>
    <w:rsid w:val="00CD69BF"/>
    <w:rsid w:val="00CF02CB"/>
    <w:rsid w:val="00CF0F23"/>
    <w:rsid w:val="00CF2BE6"/>
    <w:rsid w:val="00CF5014"/>
    <w:rsid w:val="00D06410"/>
    <w:rsid w:val="00D144C9"/>
    <w:rsid w:val="00D15CAC"/>
    <w:rsid w:val="00D17AE3"/>
    <w:rsid w:val="00D25AE5"/>
    <w:rsid w:val="00D3444B"/>
    <w:rsid w:val="00D4686B"/>
    <w:rsid w:val="00D46A9F"/>
    <w:rsid w:val="00D75D5C"/>
    <w:rsid w:val="00D81D43"/>
    <w:rsid w:val="00D83CB9"/>
    <w:rsid w:val="00D948F1"/>
    <w:rsid w:val="00DA40FE"/>
    <w:rsid w:val="00DA5C02"/>
    <w:rsid w:val="00DA5F0E"/>
    <w:rsid w:val="00DA7E6C"/>
    <w:rsid w:val="00DC6608"/>
    <w:rsid w:val="00DC74E8"/>
    <w:rsid w:val="00DD1234"/>
    <w:rsid w:val="00DD7ADD"/>
    <w:rsid w:val="00DE3240"/>
    <w:rsid w:val="00DE3E9F"/>
    <w:rsid w:val="00DE705B"/>
    <w:rsid w:val="00DF1056"/>
    <w:rsid w:val="00DF14C0"/>
    <w:rsid w:val="00E1492C"/>
    <w:rsid w:val="00E27E3D"/>
    <w:rsid w:val="00E3422D"/>
    <w:rsid w:val="00E40434"/>
    <w:rsid w:val="00E546E2"/>
    <w:rsid w:val="00E730F5"/>
    <w:rsid w:val="00E8376C"/>
    <w:rsid w:val="00E861A8"/>
    <w:rsid w:val="00E90B34"/>
    <w:rsid w:val="00E91F27"/>
    <w:rsid w:val="00EA17D9"/>
    <w:rsid w:val="00EA5362"/>
    <w:rsid w:val="00EC5D95"/>
    <w:rsid w:val="00EC786E"/>
    <w:rsid w:val="00ED5A87"/>
    <w:rsid w:val="00ED661B"/>
    <w:rsid w:val="00EE32FB"/>
    <w:rsid w:val="00EE5664"/>
    <w:rsid w:val="00EE5E8B"/>
    <w:rsid w:val="00F065E7"/>
    <w:rsid w:val="00F11F04"/>
    <w:rsid w:val="00F14C3D"/>
    <w:rsid w:val="00F15F7F"/>
    <w:rsid w:val="00F22DF7"/>
    <w:rsid w:val="00F33C20"/>
    <w:rsid w:val="00F50684"/>
    <w:rsid w:val="00F51CEF"/>
    <w:rsid w:val="00F5569C"/>
    <w:rsid w:val="00F603B0"/>
    <w:rsid w:val="00F61E95"/>
    <w:rsid w:val="00F6465D"/>
    <w:rsid w:val="00F67EBC"/>
    <w:rsid w:val="00F87DA6"/>
    <w:rsid w:val="00F91473"/>
    <w:rsid w:val="00F92164"/>
    <w:rsid w:val="00F95BD8"/>
    <w:rsid w:val="00FA1F51"/>
    <w:rsid w:val="00FB584F"/>
    <w:rsid w:val="00FB7AC6"/>
    <w:rsid w:val="00FC73DB"/>
    <w:rsid w:val="00FD4023"/>
    <w:rsid w:val="00FD4467"/>
    <w:rsid w:val="00FE2E04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4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42"/>
    <w:pPr>
      <w:spacing w:after="160" w:line="254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3C20"/>
    <w:pPr>
      <w:ind w:left="720"/>
      <w:contextualSpacing/>
    </w:pPr>
  </w:style>
  <w:style w:type="table" w:styleId="TableGrid">
    <w:name w:val="Table Grid"/>
    <w:basedOn w:val="TableNormal"/>
    <w:uiPriority w:val="59"/>
    <w:rsid w:val="003A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5E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34236"/>
    <w:rPr>
      <w:color w:val="0000FF"/>
      <w:u w:val="single"/>
    </w:rPr>
  </w:style>
  <w:style w:type="character" w:customStyle="1" w:styleId="nowrap">
    <w:name w:val="nowrap"/>
    <w:basedOn w:val="DefaultParagraphFont"/>
    <w:rsid w:val="00334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42"/>
    <w:pPr>
      <w:spacing w:after="160" w:line="254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3C20"/>
    <w:pPr>
      <w:ind w:left="720"/>
      <w:contextualSpacing/>
    </w:pPr>
  </w:style>
  <w:style w:type="table" w:styleId="TableGrid">
    <w:name w:val="Table Grid"/>
    <w:basedOn w:val="TableNormal"/>
    <w:uiPriority w:val="59"/>
    <w:rsid w:val="003A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5E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34236"/>
    <w:rPr>
      <w:color w:val="0000FF"/>
      <w:u w:val="single"/>
    </w:rPr>
  </w:style>
  <w:style w:type="character" w:customStyle="1" w:styleId="nowrap">
    <w:name w:val="nowrap"/>
    <w:basedOn w:val="DefaultParagraphFont"/>
    <w:rsid w:val="0033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9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D89ADB53</Template>
  <TotalTime>61</TotalTime>
  <Pages>3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185</cp:revision>
  <cp:lastPrinted>2019-08-26T00:03:00Z</cp:lastPrinted>
  <dcterms:created xsi:type="dcterms:W3CDTF">2019-08-24T09:28:00Z</dcterms:created>
  <dcterms:modified xsi:type="dcterms:W3CDTF">2019-08-26T00:03:00Z</dcterms:modified>
</cp:coreProperties>
</file>