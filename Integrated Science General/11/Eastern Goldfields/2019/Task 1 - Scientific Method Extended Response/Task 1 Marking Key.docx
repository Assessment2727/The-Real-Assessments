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D4B9B" w14:textId="20E3E3C9" w:rsidR="00AB6FF6" w:rsidRPr="000246EF" w:rsidRDefault="000246EF" w:rsidP="00CD20B9">
      <w:pPr>
        <w:jc w:val="center"/>
        <w:rPr>
          <w:b/>
          <w:sz w:val="32"/>
        </w:rPr>
      </w:pPr>
      <w:r w:rsidRPr="000246EF">
        <w:rPr>
          <w:b/>
          <w:sz w:val="32"/>
        </w:rPr>
        <w:t xml:space="preserve">PART </w:t>
      </w:r>
      <w:r>
        <w:rPr>
          <w:b/>
          <w:sz w:val="32"/>
        </w:rPr>
        <w:t>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  <w:gridCol w:w="957"/>
      </w:tblGrid>
      <w:tr w:rsidR="00AB6FF6" w:rsidRPr="00390B5F" w14:paraId="20D1915D" w14:textId="77777777" w:rsidTr="00CD20B9">
        <w:tc>
          <w:tcPr>
            <w:tcW w:w="9493" w:type="dxa"/>
            <w:shd w:val="clear" w:color="auto" w:fill="4472C4" w:themeFill="accent1"/>
          </w:tcPr>
          <w:p w14:paraId="18428DAF" w14:textId="00F104A2" w:rsidR="00AB6FF6" w:rsidRPr="00390B5F" w:rsidRDefault="00AB6FF6" w:rsidP="00911B3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90B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957" w:type="dxa"/>
            <w:shd w:val="clear" w:color="auto" w:fill="4472C4" w:themeFill="accent1"/>
          </w:tcPr>
          <w:p w14:paraId="4C4226A6" w14:textId="12D500A6" w:rsidR="00AB6FF6" w:rsidRPr="00390B5F" w:rsidRDefault="00AB6FF6" w:rsidP="00911B3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90B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</w:tr>
      <w:tr w:rsidR="00D22DB2" w:rsidRPr="00390B5F" w14:paraId="34CB5544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144BA37B" w14:textId="11C90385" w:rsidR="00D22DB2" w:rsidRPr="00381B51" w:rsidRDefault="00B9182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Explain h</w:t>
            </w:r>
            <w:r w:rsidR="00D22DB2" w:rsidRPr="00381B51">
              <w:rPr>
                <w:rFonts w:ascii="Arial" w:hAnsi="Arial" w:cs="Arial"/>
                <w:b/>
              </w:rPr>
              <w:t>ow to write a good hypothesis</w:t>
            </w:r>
          </w:p>
        </w:tc>
      </w:tr>
      <w:tr w:rsidR="00D22DB2" w:rsidRPr="00390B5F" w14:paraId="0150F709" w14:textId="77777777" w:rsidTr="00CD20B9">
        <w:tc>
          <w:tcPr>
            <w:tcW w:w="9493" w:type="dxa"/>
            <w:shd w:val="clear" w:color="auto" w:fill="auto"/>
          </w:tcPr>
          <w:p w14:paraId="478E2AB9" w14:textId="5AFB2D7B" w:rsidR="00D22DB2" w:rsidRPr="00381B51" w:rsidRDefault="00D22DB2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for each of the following:</w:t>
            </w:r>
          </w:p>
          <w:p w14:paraId="793AA5FE" w14:textId="41287145" w:rsidR="00D22DB2" w:rsidRPr="00381B51" w:rsidRDefault="00D22DB2" w:rsidP="00911B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“If-then” statement</w:t>
            </w:r>
          </w:p>
          <w:p w14:paraId="2EFA44EC" w14:textId="77777777" w:rsidR="00D22DB2" w:rsidRDefault="00D22DB2" w:rsidP="00911B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Relationship between independent and dependent variable defined</w:t>
            </w:r>
          </w:p>
          <w:p w14:paraId="009ED7F6" w14:textId="04BE0C83" w:rsidR="00164495" w:rsidRPr="00381B51" w:rsidRDefault="00164495" w:rsidP="00911B38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that this is good because it makes the hypothesis testable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8CFA745" w14:textId="705A4DC0" w:rsidR="00D22DB2" w:rsidRPr="00381B51" w:rsidRDefault="00D22DB2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/3</w:t>
            </w:r>
          </w:p>
        </w:tc>
      </w:tr>
      <w:tr w:rsidR="00B9182F" w:rsidRPr="00390B5F" w14:paraId="4C59BC8D" w14:textId="77777777" w:rsidTr="00CD20B9">
        <w:tc>
          <w:tcPr>
            <w:tcW w:w="10450" w:type="dxa"/>
            <w:gridSpan w:val="2"/>
            <w:shd w:val="clear" w:color="auto" w:fill="E7E6E6" w:themeFill="background2"/>
            <w:vAlign w:val="center"/>
          </w:tcPr>
          <w:p w14:paraId="4697E5DA" w14:textId="324DD765" w:rsidR="00B9182F" w:rsidRPr="00381B51" w:rsidRDefault="00B9182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Example hypothesis</w:t>
            </w:r>
            <w:r w:rsidR="00356C9F" w:rsidRPr="00381B51">
              <w:rPr>
                <w:rFonts w:ascii="Arial" w:hAnsi="Arial" w:cs="Arial"/>
                <w:b/>
              </w:rPr>
              <w:t xml:space="preserve"> for this experiment</w:t>
            </w:r>
          </w:p>
        </w:tc>
      </w:tr>
      <w:tr w:rsidR="00B9182F" w:rsidRPr="00390B5F" w14:paraId="0BF9B425" w14:textId="77777777" w:rsidTr="00CD20B9">
        <w:tc>
          <w:tcPr>
            <w:tcW w:w="9493" w:type="dxa"/>
            <w:shd w:val="clear" w:color="auto" w:fill="auto"/>
          </w:tcPr>
          <w:p w14:paraId="7E7F136A" w14:textId="22C3E133" w:rsidR="00B9182F" w:rsidRPr="00381B51" w:rsidRDefault="00B9182F" w:rsidP="00911B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Similar to - “If the subjects exercise length increases, then their body temperature will increase”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C18BC38" w14:textId="089CFA1E" w:rsidR="00B9182F" w:rsidRPr="00381B51" w:rsidRDefault="00B9182F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B9182F" w:rsidRPr="00390B5F" w14:paraId="227E6A79" w14:textId="77777777" w:rsidTr="00CD20B9">
        <w:tc>
          <w:tcPr>
            <w:tcW w:w="10450" w:type="dxa"/>
            <w:gridSpan w:val="2"/>
            <w:shd w:val="clear" w:color="auto" w:fill="E7E6E6" w:themeFill="background2"/>
            <w:vAlign w:val="center"/>
          </w:tcPr>
          <w:p w14:paraId="29C5C0B3" w14:textId="6B83B581" w:rsidR="00B9182F" w:rsidRPr="00381B51" w:rsidRDefault="00B9182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Explain how to tell the difference between the independent and dependent variable</w:t>
            </w:r>
          </w:p>
        </w:tc>
      </w:tr>
      <w:tr w:rsidR="00B9182F" w:rsidRPr="00390B5F" w14:paraId="74756985" w14:textId="77777777" w:rsidTr="00CD20B9">
        <w:tc>
          <w:tcPr>
            <w:tcW w:w="9493" w:type="dxa"/>
            <w:shd w:val="clear" w:color="auto" w:fill="auto"/>
          </w:tcPr>
          <w:p w14:paraId="5ECE9414" w14:textId="2F93343D" w:rsidR="00B9182F" w:rsidRPr="00381B51" w:rsidRDefault="00B9182F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for each of the following</w:t>
            </w:r>
          </w:p>
          <w:p w14:paraId="77D1B61A" w14:textId="7E6AB5D4" w:rsidR="00B9182F" w:rsidRPr="00381B51" w:rsidRDefault="00B9182F" w:rsidP="00911B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Dependent variable is measured by the experimenters</w:t>
            </w:r>
          </w:p>
          <w:p w14:paraId="0122C574" w14:textId="070FE88C" w:rsidR="00B9182F" w:rsidRPr="00381B51" w:rsidRDefault="00B9182F" w:rsidP="00911B3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Independent variable is manipulated</w:t>
            </w:r>
            <w:r w:rsidR="00C22BB9">
              <w:rPr>
                <w:rFonts w:ascii="Arial" w:hAnsi="Arial" w:cs="Arial"/>
              </w:rPr>
              <w:t>/changed</w:t>
            </w:r>
            <w:r w:rsidRPr="00381B51">
              <w:rPr>
                <w:rFonts w:ascii="Arial" w:hAnsi="Arial" w:cs="Arial"/>
              </w:rPr>
              <w:t xml:space="preserve"> by the experimenters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DFD9622" w14:textId="6C697EFC" w:rsidR="00B9182F" w:rsidRPr="00381B51" w:rsidRDefault="00B9182F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B9182F" w:rsidRPr="00390B5F" w14:paraId="319D2724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3CB973D3" w14:textId="10E96466" w:rsidR="00B9182F" w:rsidRPr="00381B51" w:rsidRDefault="00B9182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State the dependent and independent variables</w:t>
            </w:r>
            <w:r w:rsidR="00356C9F" w:rsidRPr="00381B51">
              <w:rPr>
                <w:rFonts w:ascii="Arial" w:hAnsi="Arial" w:cs="Arial"/>
                <w:b/>
              </w:rPr>
              <w:t xml:space="preserve"> for this experiment</w:t>
            </w:r>
          </w:p>
        </w:tc>
      </w:tr>
      <w:tr w:rsidR="00B9182F" w:rsidRPr="00390B5F" w14:paraId="02615410" w14:textId="77777777" w:rsidTr="00CD20B9">
        <w:tc>
          <w:tcPr>
            <w:tcW w:w="9493" w:type="dxa"/>
            <w:shd w:val="clear" w:color="auto" w:fill="auto"/>
          </w:tcPr>
          <w:p w14:paraId="65EDEE0E" w14:textId="77777777" w:rsidR="00B9182F" w:rsidRPr="00381B51" w:rsidRDefault="00B9182F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04BD2C99" w14:textId="77777777" w:rsidR="00B9182F" w:rsidRPr="00381B51" w:rsidRDefault="00B9182F" w:rsidP="00911B3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Dependent variable is body temperature</w:t>
            </w:r>
          </w:p>
          <w:p w14:paraId="34D2172A" w14:textId="45600243" w:rsidR="00B9182F" w:rsidRPr="00381B51" w:rsidRDefault="00B9182F" w:rsidP="00911B3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Independent variable is time spent exercising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ACF6BA3" w14:textId="2E4C3114" w:rsidR="00B9182F" w:rsidRPr="00381B51" w:rsidRDefault="00B9182F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1B716F" w:rsidRPr="00390B5F" w14:paraId="2D5F2E37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2D3A3710" w14:textId="03D71F50" w:rsidR="001B716F" w:rsidRPr="00381B51" w:rsidRDefault="001B716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Describe what a controlled variable is</w:t>
            </w:r>
          </w:p>
        </w:tc>
      </w:tr>
      <w:tr w:rsidR="001B716F" w:rsidRPr="00390B5F" w14:paraId="0272A34F" w14:textId="77777777" w:rsidTr="00CD20B9">
        <w:tc>
          <w:tcPr>
            <w:tcW w:w="9493" w:type="dxa"/>
            <w:shd w:val="clear" w:color="auto" w:fill="auto"/>
          </w:tcPr>
          <w:p w14:paraId="22A03EAF" w14:textId="0975C5ED" w:rsidR="001B716F" w:rsidRPr="00381B51" w:rsidRDefault="00AE5652" w:rsidP="00911B3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Similar to – “controlled variables are variables that must not change during an experiment”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8918A46" w14:textId="00F2A779" w:rsidR="001B716F" w:rsidRPr="00381B51" w:rsidRDefault="00AE5652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356C9F" w:rsidRPr="00390B5F" w14:paraId="1FCA8325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7FC0BAC8" w14:textId="20B502DF" w:rsidR="00356C9F" w:rsidRPr="00381B51" w:rsidRDefault="00356C9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Explain why controlled variables must stay the same</w:t>
            </w:r>
          </w:p>
        </w:tc>
      </w:tr>
      <w:tr w:rsidR="00AE5652" w:rsidRPr="00390B5F" w14:paraId="0FA86E37" w14:textId="77777777" w:rsidTr="00CD20B9">
        <w:tc>
          <w:tcPr>
            <w:tcW w:w="9493" w:type="dxa"/>
            <w:shd w:val="clear" w:color="auto" w:fill="auto"/>
          </w:tcPr>
          <w:p w14:paraId="2790FF1E" w14:textId="77777777" w:rsidR="00AE5652" w:rsidRPr="00381B51" w:rsidRDefault="00AE5652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464D78B7" w14:textId="77777777" w:rsidR="00AE5652" w:rsidRPr="00381B51" w:rsidRDefault="00356C9F" w:rsidP="00911B3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To make experiment a fair test</w:t>
            </w:r>
          </w:p>
          <w:p w14:paraId="5FE3C25A" w14:textId="3511722F" w:rsidR="00356C9F" w:rsidRPr="00381B51" w:rsidRDefault="00356C9F" w:rsidP="00911B3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Because if they change, then experimenters will not know what caused their results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FA3F2DA" w14:textId="21F2C4D3" w:rsidR="00AE5652" w:rsidRPr="00381B51" w:rsidRDefault="00356C9F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356C9F" w:rsidRPr="00390B5F" w14:paraId="263B2751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5157894D" w14:textId="502A70FA" w:rsidR="00356C9F" w:rsidRPr="00381B51" w:rsidRDefault="00356C9F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State two </w:t>
            </w:r>
            <w:r w:rsidR="001238B8" w:rsidRPr="00381B51">
              <w:rPr>
                <w:rFonts w:ascii="Arial" w:hAnsi="Arial" w:cs="Arial"/>
                <w:b/>
              </w:rPr>
              <w:t>example</w:t>
            </w:r>
            <w:r w:rsidR="00591511" w:rsidRPr="00381B51">
              <w:rPr>
                <w:rFonts w:ascii="Arial" w:hAnsi="Arial" w:cs="Arial"/>
                <w:b/>
              </w:rPr>
              <w:t xml:space="preserve"> </w:t>
            </w:r>
            <w:r w:rsidR="001238B8" w:rsidRPr="00381B51">
              <w:rPr>
                <w:rFonts w:ascii="Arial" w:hAnsi="Arial" w:cs="Arial"/>
                <w:b/>
              </w:rPr>
              <w:t>controlled</w:t>
            </w:r>
            <w:r w:rsidRPr="00381B51">
              <w:rPr>
                <w:rFonts w:ascii="Arial" w:hAnsi="Arial" w:cs="Arial"/>
                <w:b/>
              </w:rPr>
              <w:t xml:space="preserve"> variables for this experiment</w:t>
            </w:r>
          </w:p>
        </w:tc>
      </w:tr>
      <w:tr w:rsidR="00356C9F" w:rsidRPr="00390B5F" w14:paraId="1C38108C" w14:textId="77777777" w:rsidTr="00CD20B9">
        <w:tc>
          <w:tcPr>
            <w:tcW w:w="9493" w:type="dxa"/>
            <w:shd w:val="clear" w:color="auto" w:fill="auto"/>
          </w:tcPr>
          <w:p w14:paraId="259CA4E3" w14:textId="54EB7951" w:rsidR="00356C9F" w:rsidRPr="00381B51" w:rsidRDefault="006153E7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Any two of:</w:t>
            </w:r>
          </w:p>
          <w:p w14:paraId="6E5BC9AE" w14:textId="77777777" w:rsidR="00356C9F" w:rsidRPr="00381B51" w:rsidRDefault="00356C9F" w:rsidP="00911B3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Type of exercise</w:t>
            </w:r>
          </w:p>
          <w:p w14:paraId="14D55821" w14:textId="77777777" w:rsidR="00356C9F" w:rsidRPr="00381B51" w:rsidRDefault="00356C9F" w:rsidP="00911B3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Exercise intensity</w:t>
            </w:r>
          </w:p>
          <w:p w14:paraId="7E60CED9" w14:textId="20FCF38D" w:rsidR="00356C9F" w:rsidRPr="00381B51" w:rsidRDefault="00356C9F" w:rsidP="00911B3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External temperature</w:t>
            </w:r>
          </w:p>
          <w:p w14:paraId="43AC06A3" w14:textId="174936A4" w:rsidR="00356C9F" w:rsidRPr="00381B51" w:rsidRDefault="00356C9F" w:rsidP="00911B3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Etc - Any appropriate controlled variable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9877248" w14:textId="1F26DFA4" w:rsidR="00356C9F" w:rsidRPr="00381B51" w:rsidRDefault="00356C9F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67275E" w:rsidRPr="00390B5F" w14:paraId="197C4384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217B7D22" w14:textId="44C29144" w:rsidR="0067275E" w:rsidRPr="00381B51" w:rsidRDefault="0067275E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Describe how to write a great methods section</w:t>
            </w:r>
          </w:p>
        </w:tc>
      </w:tr>
      <w:tr w:rsidR="0067275E" w:rsidRPr="00390B5F" w14:paraId="35323D38" w14:textId="77777777" w:rsidTr="00CD20B9">
        <w:tc>
          <w:tcPr>
            <w:tcW w:w="9493" w:type="dxa"/>
            <w:shd w:val="clear" w:color="auto" w:fill="auto"/>
          </w:tcPr>
          <w:p w14:paraId="06812C87" w14:textId="77777777" w:rsidR="0067275E" w:rsidRPr="00381B51" w:rsidRDefault="0067275E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1DA2A94F" w14:textId="6143A5F5" w:rsidR="0067275E" w:rsidRPr="00381B51" w:rsidRDefault="0067275E" w:rsidP="00911B3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Numbered, logical steps</w:t>
            </w:r>
            <w:r w:rsidR="006E77C6">
              <w:rPr>
                <w:rFonts w:ascii="Arial" w:hAnsi="Arial" w:cs="Arial"/>
              </w:rPr>
              <w:t>/organised</w:t>
            </w:r>
          </w:p>
          <w:p w14:paraId="3BE63768" w14:textId="01A63B75" w:rsidR="000D1723" w:rsidRPr="006E77C6" w:rsidRDefault="004462E2" w:rsidP="006E77C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Specific details for quantities/</w:t>
            </w:r>
            <w:r w:rsidR="00806D70">
              <w:rPr>
                <w:rFonts w:ascii="Arial" w:hAnsi="Arial" w:cs="Arial"/>
              </w:rPr>
              <w:t>actions so that someone else could replicate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9E8708B" w14:textId="2AD40FEB" w:rsidR="0067275E" w:rsidRPr="00381B51" w:rsidRDefault="00626F3C" w:rsidP="00911B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</w:t>
            </w:r>
            <w:bookmarkStart w:id="0" w:name="_GoBack"/>
            <w:bookmarkEnd w:id="0"/>
          </w:p>
        </w:tc>
      </w:tr>
      <w:tr w:rsidR="00EA05D2" w:rsidRPr="00390B5F" w14:paraId="5687C6EE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5FA1A019" w14:textId="02FFA739" w:rsidR="00EA05D2" w:rsidRPr="00381B51" w:rsidRDefault="00EA05D2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Sample method</w:t>
            </w:r>
          </w:p>
        </w:tc>
      </w:tr>
      <w:tr w:rsidR="00EA05D2" w:rsidRPr="00390B5F" w14:paraId="22502FD2" w14:textId="77777777" w:rsidTr="00CD20B9">
        <w:trPr>
          <w:trHeight w:val="1689"/>
        </w:trPr>
        <w:tc>
          <w:tcPr>
            <w:tcW w:w="9493" w:type="dxa"/>
            <w:shd w:val="clear" w:color="auto" w:fill="auto"/>
          </w:tcPr>
          <w:p w14:paraId="404E2446" w14:textId="77777777" w:rsidR="00EA05D2" w:rsidRPr="00381B51" w:rsidRDefault="00EA05D2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2E65FE8A" w14:textId="64788889" w:rsidR="00EA05D2" w:rsidRPr="00381B51" w:rsidRDefault="008E11CD" w:rsidP="00911B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Easy -to-follow</w:t>
            </w:r>
            <w:r w:rsidR="00EA05D2" w:rsidRPr="00381B51">
              <w:rPr>
                <w:rFonts w:ascii="Arial" w:hAnsi="Arial" w:cs="Arial"/>
              </w:rPr>
              <w:t xml:space="preserve"> order</w:t>
            </w:r>
          </w:p>
          <w:p w14:paraId="15E6D8A1" w14:textId="5EE14A26" w:rsidR="00EA05D2" w:rsidRPr="00381B51" w:rsidRDefault="00EA05D2" w:rsidP="00911B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Specific details </w:t>
            </w:r>
          </w:p>
          <w:p w14:paraId="49896B0A" w14:textId="13FCA7D3" w:rsidR="00EA05D2" w:rsidRPr="00381B51" w:rsidRDefault="00EA05D2" w:rsidP="00911B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Appropriate process to investigate exercise time and body temperature</w:t>
            </w:r>
          </w:p>
          <w:p w14:paraId="09F46D86" w14:textId="77777777" w:rsidR="00EA05D2" w:rsidRPr="00381B51" w:rsidRDefault="00EA05D2" w:rsidP="00911B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Repeat trials stated</w:t>
            </w:r>
          </w:p>
          <w:p w14:paraId="6C59125A" w14:textId="37C230C2" w:rsidR="00EA05D2" w:rsidRPr="00381B51" w:rsidRDefault="00EA05D2" w:rsidP="00911B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Appropriate language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021F8BD" w14:textId="10F2F6E7" w:rsidR="00EA05D2" w:rsidRPr="00381B51" w:rsidRDefault="00EA05D2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/5</w:t>
            </w:r>
          </w:p>
        </w:tc>
      </w:tr>
      <w:tr w:rsidR="00D36F32" w:rsidRPr="00390B5F" w14:paraId="23EA5725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6B868D5F" w14:textId="32ADD11F" w:rsidR="00D36F32" w:rsidRPr="00381B51" w:rsidRDefault="00D36F32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Explain how to increase reliability </w:t>
            </w:r>
          </w:p>
        </w:tc>
      </w:tr>
      <w:tr w:rsidR="00D36F32" w:rsidRPr="00390B5F" w14:paraId="012691FD" w14:textId="77777777" w:rsidTr="00CD20B9">
        <w:tc>
          <w:tcPr>
            <w:tcW w:w="9493" w:type="dxa"/>
            <w:shd w:val="clear" w:color="auto" w:fill="auto"/>
          </w:tcPr>
          <w:p w14:paraId="26CDFE7A" w14:textId="77777777" w:rsidR="00D36F32" w:rsidRPr="00381B51" w:rsidRDefault="00D36F32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1B2706CA" w14:textId="5ED631C6" w:rsidR="00D36F32" w:rsidRPr="00381B51" w:rsidRDefault="00D36F32" w:rsidP="00911B3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Increase sample size/have a large sample size</w:t>
            </w:r>
            <w:r w:rsidR="00891F10">
              <w:rPr>
                <w:rFonts w:ascii="Arial" w:hAnsi="Arial" w:cs="Arial"/>
              </w:rPr>
              <w:t>, or</w:t>
            </w:r>
          </w:p>
          <w:p w14:paraId="5A406799" w14:textId="77777777" w:rsidR="00D36F32" w:rsidRDefault="00D36F32" w:rsidP="00911B3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Have at least 3 repeat trials and calculate an average</w:t>
            </w:r>
          </w:p>
          <w:p w14:paraId="7B0B1DFE" w14:textId="345F283C" w:rsidR="00891F10" w:rsidRPr="00381B51" w:rsidRDefault="00891F10" w:rsidP="00E9678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SAY: </w:t>
            </w:r>
            <w:r w:rsidR="00E96788">
              <w:rPr>
                <w:rFonts w:ascii="Arial" w:hAnsi="Arial" w:cs="Arial"/>
              </w:rPr>
              <w:t>this makes the data</w:t>
            </w:r>
            <w:r>
              <w:rPr>
                <w:rFonts w:ascii="Arial" w:hAnsi="Arial" w:cs="Arial"/>
              </w:rPr>
              <w:t xml:space="preserve"> more reliable </w:t>
            </w:r>
            <w:r w:rsidR="00E96788">
              <w:rPr>
                <w:rFonts w:ascii="Arial" w:hAnsi="Arial" w:cs="Arial"/>
              </w:rPr>
              <w:t>because it is more likely an accurate representation of the relationship between the two variables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48A853E" w14:textId="1CF5443C" w:rsidR="00D36F32" w:rsidRPr="00381B51" w:rsidRDefault="00D36F32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6359F7" w:rsidRPr="00390B5F" w14:paraId="45725CE5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7575DB7E" w14:textId="732CCA93" w:rsidR="006359F7" w:rsidRPr="00381B51" w:rsidRDefault="006359F7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Explain the difference between validity and reliability </w:t>
            </w:r>
          </w:p>
        </w:tc>
      </w:tr>
      <w:tr w:rsidR="006359F7" w:rsidRPr="00390B5F" w14:paraId="5677F964" w14:textId="77777777" w:rsidTr="00CD20B9">
        <w:tc>
          <w:tcPr>
            <w:tcW w:w="9493" w:type="dxa"/>
            <w:shd w:val="clear" w:color="auto" w:fill="auto"/>
          </w:tcPr>
          <w:p w14:paraId="46069AD6" w14:textId="77777777" w:rsidR="006359F7" w:rsidRPr="00381B51" w:rsidRDefault="006359F7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114C658D" w14:textId="77777777" w:rsidR="006359F7" w:rsidRPr="00381B51" w:rsidRDefault="006359F7" w:rsidP="00911B3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Reliability</w:t>
            </w:r>
            <w:r w:rsidR="00720C75" w:rsidRPr="00381B51">
              <w:rPr>
                <w:rFonts w:ascii="Arial" w:hAnsi="Arial" w:cs="Arial"/>
              </w:rPr>
              <w:t>: if an experiment is conducted multiple times, it will achieve the same results</w:t>
            </w:r>
          </w:p>
          <w:p w14:paraId="24A11977" w14:textId="4759F4D6" w:rsidR="00720C75" w:rsidRPr="00381B51" w:rsidRDefault="00720C75" w:rsidP="00911B3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lastRenderedPageBreak/>
              <w:t>Validity: the experiment actually investigates what it set out to investigate in the aim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35A9E4E" w14:textId="62DC61D2" w:rsidR="006359F7" w:rsidRPr="00381B51" w:rsidRDefault="00720C75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lastRenderedPageBreak/>
              <w:t>/2</w:t>
            </w:r>
          </w:p>
        </w:tc>
      </w:tr>
      <w:tr w:rsidR="000508D5" w:rsidRPr="00390B5F" w14:paraId="32C4F0E5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7D61FA1C" w14:textId="1B1D058E" w:rsidR="000508D5" w:rsidRPr="00381B51" w:rsidRDefault="000508D5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lastRenderedPageBreak/>
              <w:t>State which kind of graph would be used for this data</w:t>
            </w:r>
          </w:p>
        </w:tc>
      </w:tr>
      <w:tr w:rsidR="000508D5" w:rsidRPr="00390B5F" w14:paraId="47EEFD3E" w14:textId="77777777" w:rsidTr="00CD20B9">
        <w:tc>
          <w:tcPr>
            <w:tcW w:w="9493" w:type="dxa"/>
            <w:shd w:val="clear" w:color="auto" w:fill="auto"/>
          </w:tcPr>
          <w:p w14:paraId="68935EAD" w14:textId="3F3CDEF0" w:rsidR="000508D5" w:rsidRPr="00381B51" w:rsidRDefault="000508D5" w:rsidP="00911B3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Line graph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8A408B5" w14:textId="73BC767F" w:rsidR="000508D5" w:rsidRPr="00381B51" w:rsidRDefault="000508D5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0508D5" w:rsidRPr="00390B5F" w14:paraId="64FC6592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5BE11556" w14:textId="5E61C547" w:rsidR="000508D5" w:rsidRPr="00381B51" w:rsidRDefault="000508D5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Explain why this type of graph is needed</w:t>
            </w:r>
          </w:p>
        </w:tc>
      </w:tr>
      <w:tr w:rsidR="000508D5" w:rsidRPr="00390B5F" w14:paraId="41DCBBA7" w14:textId="77777777" w:rsidTr="00CD20B9">
        <w:tc>
          <w:tcPr>
            <w:tcW w:w="9493" w:type="dxa"/>
            <w:shd w:val="clear" w:color="auto" w:fill="auto"/>
          </w:tcPr>
          <w:p w14:paraId="58C172B3" w14:textId="77777777" w:rsidR="000508D5" w:rsidRPr="00381B51" w:rsidRDefault="000508D5" w:rsidP="00911B38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29A861EF" w14:textId="77777777" w:rsidR="000508D5" w:rsidRPr="00381B51" w:rsidRDefault="000508D5" w:rsidP="00911B3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Time and temperature are both continuous data</w:t>
            </w:r>
          </w:p>
          <w:p w14:paraId="7141B6E6" w14:textId="2810E670" w:rsidR="000508D5" w:rsidRPr="00381B51" w:rsidRDefault="000508D5" w:rsidP="00911B3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Continuous data is represented on a line graph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1129B4E" w14:textId="5F46734A" w:rsidR="000508D5" w:rsidRPr="00381B51" w:rsidRDefault="000508D5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0508D5" w:rsidRPr="00390B5F" w14:paraId="3F4E9D17" w14:textId="77777777" w:rsidTr="00CD20B9">
        <w:tc>
          <w:tcPr>
            <w:tcW w:w="10450" w:type="dxa"/>
            <w:gridSpan w:val="2"/>
            <w:shd w:val="clear" w:color="auto" w:fill="E7E6E6" w:themeFill="background2"/>
          </w:tcPr>
          <w:p w14:paraId="782BB1BD" w14:textId="34DC599A" w:rsidR="000508D5" w:rsidRPr="00381B51" w:rsidRDefault="000508D5" w:rsidP="00911B38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State an appropriate title for this graph</w:t>
            </w:r>
          </w:p>
        </w:tc>
      </w:tr>
      <w:tr w:rsidR="000508D5" w:rsidRPr="00390B5F" w14:paraId="28F50304" w14:textId="77777777" w:rsidTr="00CD20B9">
        <w:tc>
          <w:tcPr>
            <w:tcW w:w="9493" w:type="dxa"/>
            <w:shd w:val="clear" w:color="auto" w:fill="auto"/>
          </w:tcPr>
          <w:p w14:paraId="453E57C9" w14:textId="29A7B9FB" w:rsidR="000508D5" w:rsidRPr="00381B51" w:rsidRDefault="000508D5" w:rsidP="00911B3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Similar to - “ the relationship between time spent exercising and subject body temperature”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3BA9BBB" w14:textId="62F760DC" w:rsidR="000508D5" w:rsidRPr="00381B51" w:rsidRDefault="000508D5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964A43" w:rsidRPr="00390B5F" w14:paraId="09AB8895" w14:textId="77777777" w:rsidTr="00CD20B9">
        <w:tc>
          <w:tcPr>
            <w:tcW w:w="9493" w:type="dxa"/>
            <w:shd w:val="clear" w:color="auto" w:fill="E7E6E6" w:themeFill="background2"/>
          </w:tcPr>
          <w:p w14:paraId="6C52CD2F" w14:textId="14F63829" w:rsidR="00964A43" w:rsidRPr="00381B51" w:rsidRDefault="00964A43" w:rsidP="00964A43">
            <w:p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Reference List/Bibliography of some kind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F96724B" w14:textId="454274EE" w:rsidR="00964A43" w:rsidRPr="00381B51" w:rsidRDefault="00964A43" w:rsidP="00911B38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0508D5" w:rsidRPr="000508D5" w14:paraId="18A8E99E" w14:textId="77777777" w:rsidTr="00CD20B9">
        <w:tc>
          <w:tcPr>
            <w:tcW w:w="9493" w:type="dxa"/>
            <w:shd w:val="clear" w:color="auto" w:fill="4472C4" w:themeFill="accent1"/>
            <w:vAlign w:val="bottom"/>
          </w:tcPr>
          <w:p w14:paraId="6A0FA3D6" w14:textId="1DE3364D" w:rsidR="000508D5" w:rsidRPr="00381B51" w:rsidRDefault="000508D5" w:rsidP="00911B38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r w:rsidRPr="00381B51">
              <w:rPr>
                <w:rFonts w:ascii="Arial" w:hAnsi="Arial" w:cs="Arial"/>
                <w:b/>
                <w:color w:val="FFFFFF" w:themeColor="background1"/>
              </w:rPr>
              <w:t>TOTAL</w:t>
            </w:r>
          </w:p>
        </w:tc>
        <w:tc>
          <w:tcPr>
            <w:tcW w:w="957" w:type="dxa"/>
            <w:shd w:val="clear" w:color="auto" w:fill="4472C4" w:themeFill="accent1"/>
            <w:vAlign w:val="center"/>
          </w:tcPr>
          <w:p w14:paraId="750D41F9" w14:textId="751FF558" w:rsidR="000508D5" w:rsidRPr="00381B51" w:rsidRDefault="00626F3C" w:rsidP="00911B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/29</w:t>
            </w:r>
          </w:p>
        </w:tc>
      </w:tr>
    </w:tbl>
    <w:p w14:paraId="2F4F375B" w14:textId="77777777" w:rsidR="00AB6FF6" w:rsidRDefault="00AB6FF6" w:rsidP="001A0331"/>
    <w:p w14:paraId="25B3EA48" w14:textId="022F8B7A" w:rsidR="00AB6FF6" w:rsidRDefault="00AB6FF6" w:rsidP="001A0331"/>
    <w:p w14:paraId="5C8D6C3C" w14:textId="6E5CBF63" w:rsidR="00177BB1" w:rsidRPr="004C09C1" w:rsidRDefault="00B20315" w:rsidP="004C09C1">
      <w:pPr>
        <w:jc w:val="center"/>
        <w:rPr>
          <w:b/>
          <w:sz w:val="32"/>
        </w:rPr>
      </w:pPr>
      <w:r>
        <w:rPr>
          <w:b/>
          <w:sz w:val="32"/>
        </w:rPr>
        <w:t>PART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  <w:gridCol w:w="957"/>
      </w:tblGrid>
      <w:tr w:rsidR="000246EF" w:rsidRPr="00390B5F" w14:paraId="3930C2EC" w14:textId="77777777" w:rsidTr="00B20315">
        <w:tc>
          <w:tcPr>
            <w:tcW w:w="9493" w:type="dxa"/>
            <w:shd w:val="clear" w:color="auto" w:fill="4472C4" w:themeFill="accent1"/>
          </w:tcPr>
          <w:p w14:paraId="1AAE2671" w14:textId="77777777" w:rsidR="000246EF" w:rsidRPr="00390B5F" w:rsidRDefault="000246EF" w:rsidP="00B203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90B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957" w:type="dxa"/>
            <w:shd w:val="clear" w:color="auto" w:fill="4472C4" w:themeFill="accent1"/>
          </w:tcPr>
          <w:p w14:paraId="26056CEF" w14:textId="77777777" w:rsidR="000246EF" w:rsidRPr="00390B5F" w:rsidRDefault="000246EF" w:rsidP="00B203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90B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Marks</w:t>
            </w:r>
          </w:p>
        </w:tc>
      </w:tr>
      <w:tr w:rsidR="000246EF" w:rsidRPr="00390B5F" w14:paraId="4927DC81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1EB2B71F" w14:textId="7A73E724" w:rsidR="000246EF" w:rsidRPr="00381B51" w:rsidRDefault="00B20315" w:rsidP="00B2031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State the aim of this research</w:t>
            </w:r>
          </w:p>
        </w:tc>
      </w:tr>
      <w:tr w:rsidR="000246EF" w:rsidRPr="00390B5F" w14:paraId="0A6D17DA" w14:textId="77777777" w:rsidTr="00B20315">
        <w:tc>
          <w:tcPr>
            <w:tcW w:w="9493" w:type="dxa"/>
            <w:shd w:val="clear" w:color="auto" w:fill="auto"/>
          </w:tcPr>
          <w:p w14:paraId="75ABA52B" w14:textId="34179CAF" w:rsidR="000246EF" w:rsidRPr="00381B51" w:rsidRDefault="00A94732" w:rsidP="00A9473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“</w:t>
            </w:r>
            <w:r w:rsidR="00357380" w:rsidRPr="00381B51">
              <w:rPr>
                <w:rFonts w:ascii="Arial" w:hAnsi="Arial" w:cs="Arial"/>
              </w:rPr>
              <w:t>To</w:t>
            </w:r>
            <w:r w:rsidRPr="00381B51">
              <w:rPr>
                <w:rFonts w:ascii="Arial" w:hAnsi="Arial" w:cs="Arial"/>
              </w:rPr>
              <w:t xml:space="preserve"> determine the effect of SkinnyBar diet supplements on the </w:t>
            </w:r>
            <w:r w:rsidR="001A48D1" w:rsidRPr="00381B51">
              <w:rPr>
                <w:rFonts w:ascii="Arial" w:hAnsi="Arial" w:cs="Arial"/>
              </w:rPr>
              <w:t>weight loss</w:t>
            </w:r>
            <w:r w:rsidRPr="00381B51">
              <w:rPr>
                <w:rFonts w:ascii="Arial" w:hAnsi="Arial" w:cs="Arial"/>
              </w:rPr>
              <w:t xml:space="preserve"> of people”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4EC5B08" w14:textId="26457488" w:rsidR="000246EF" w:rsidRPr="00381B51" w:rsidRDefault="00B20315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0246EF" w:rsidRPr="00390B5F" w14:paraId="1B2ED687" w14:textId="77777777" w:rsidTr="00B20315">
        <w:tc>
          <w:tcPr>
            <w:tcW w:w="10450" w:type="dxa"/>
            <w:gridSpan w:val="2"/>
            <w:shd w:val="clear" w:color="auto" w:fill="E7E6E6" w:themeFill="background2"/>
            <w:vAlign w:val="center"/>
          </w:tcPr>
          <w:p w14:paraId="1638C6C9" w14:textId="389803FF" w:rsidR="000246EF" w:rsidRPr="00381B51" w:rsidRDefault="00B20315" w:rsidP="00B2031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State the Independent variable and dependent variable</w:t>
            </w:r>
          </w:p>
        </w:tc>
      </w:tr>
      <w:tr w:rsidR="000246EF" w:rsidRPr="00390B5F" w14:paraId="4ACB51C5" w14:textId="77777777" w:rsidTr="00B20315">
        <w:tc>
          <w:tcPr>
            <w:tcW w:w="9493" w:type="dxa"/>
            <w:shd w:val="clear" w:color="auto" w:fill="auto"/>
          </w:tcPr>
          <w:p w14:paraId="2EF002F1" w14:textId="0D3CCD3F" w:rsidR="000246EF" w:rsidRPr="00381B51" w:rsidRDefault="00357380" w:rsidP="0035738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Independent: the SkinnyBar diet supplements</w:t>
            </w:r>
          </w:p>
          <w:p w14:paraId="6EE8B3C9" w14:textId="4A8F3A18" w:rsidR="00357380" w:rsidRPr="00381B51" w:rsidRDefault="00357380" w:rsidP="00357380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Dependent: the bodyweight of rats in grams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0460F71" w14:textId="1C136DAB" w:rsidR="000246EF" w:rsidRPr="00381B51" w:rsidRDefault="00A33B22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0246EF" w:rsidRPr="00390B5F" w14:paraId="060D8ED6" w14:textId="77777777" w:rsidTr="00B20315">
        <w:tc>
          <w:tcPr>
            <w:tcW w:w="10450" w:type="dxa"/>
            <w:gridSpan w:val="2"/>
            <w:shd w:val="clear" w:color="auto" w:fill="E7E6E6" w:themeFill="background2"/>
            <w:vAlign w:val="center"/>
          </w:tcPr>
          <w:p w14:paraId="750CC5CF" w14:textId="53F7483D" w:rsidR="000246EF" w:rsidRPr="00381B51" w:rsidRDefault="00DD786B" w:rsidP="00DD786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Reread the controlled variables. State two other variables that would have to be controlled for this experiment, and explain why they must be controlled.</w:t>
            </w:r>
          </w:p>
        </w:tc>
      </w:tr>
      <w:tr w:rsidR="000246EF" w:rsidRPr="00390B5F" w14:paraId="504F1F8C" w14:textId="77777777" w:rsidTr="00B20315">
        <w:tc>
          <w:tcPr>
            <w:tcW w:w="9493" w:type="dxa"/>
            <w:shd w:val="clear" w:color="auto" w:fill="auto"/>
          </w:tcPr>
          <w:p w14:paraId="488BE258" w14:textId="7B429985" w:rsidR="00662535" w:rsidRPr="00381B51" w:rsidRDefault="00662535" w:rsidP="00662535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Two marks for any two of: the amount of exercise, the diet of the rats, the number of </w:t>
            </w:r>
            <w:proofErr w:type="spellStart"/>
            <w:r w:rsidRPr="00381B51">
              <w:rPr>
                <w:rFonts w:ascii="Arial" w:hAnsi="Arial" w:cs="Arial"/>
              </w:rPr>
              <w:t>SkinnyBars</w:t>
            </w:r>
            <w:proofErr w:type="spellEnd"/>
            <w:r w:rsidRPr="00381B51">
              <w:rPr>
                <w:rFonts w:ascii="Arial" w:hAnsi="Arial" w:cs="Arial"/>
              </w:rPr>
              <w:t xml:space="preserve">, </w:t>
            </w:r>
            <w:r w:rsidR="00B571FE">
              <w:rPr>
                <w:rFonts w:ascii="Arial" w:hAnsi="Arial" w:cs="Arial"/>
              </w:rPr>
              <w:t>starting mass,</w:t>
            </w:r>
            <w:r w:rsidR="006E77C6">
              <w:rPr>
                <w:rFonts w:ascii="Arial" w:hAnsi="Arial" w:cs="Arial"/>
              </w:rPr>
              <w:t xml:space="preserve"> time weighed</w:t>
            </w:r>
            <w:r w:rsidR="00B571FE">
              <w:rPr>
                <w:rFonts w:ascii="Arial" w:hAnsi="Arial" w:cs="Arial"/>
              </w:rPr>
              <w:t xml:space="preserve"> </w:t>
            </w:r>
            <w:proofErr w:type="spellStart"/>
            <w:r w:rsidR="00B571FE">
              <w:rPr>
                <w:rFonts w:ascii="Arial" w:hAnsi="Arial" w:cs="Arial"/>
              </w:rPr>
              <w:t>etc</w:t>
            </w:r>
            <w:proofErr w:type="spellEnd"/>
          </w:p>
          <w:p w14:paraId="6C47D2E9" w14:textId="1EDBC10D" w:rsidR="00662535" w:rsidRPr="00381B51" w:rsidRDefault="00662535" w:rsidP="00A0592D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One mark for: </w:t>
            </w:r>
            <w:r w:rsidR="00A0592D">
              <w:rPr>
                <w:rFonts w:ascii="Arial" w:hAnsi="Arial" w:cs="Arial"/>
              </w:rPr>
              <w:t>because rat weight can also be influenced by …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A7331ED" w14:textId="760B3789" w:rsidR="000246EF" w:rsidRPr="00381B51" w:rsidRDefault="00A33B22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/3</w:t>
            </w:r>
          </w:p>
        </w:tc>
      </w:tr>
      <w:tr w:rsidR="000246EF" w:rsidRPr="00390B5F" w14:paraId="15F193EF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067A1E85" w14:textId="3FC63C9E" w:rsidR="000246EF" w:rsidRPr="00381B51" w:rsidRDefault="00DD786B" w:rsidP="00DD786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Reread the hypothesis. Explain why this is not a very good hypothesis</w:t>
            </w:r>
            <w:r w:rsidR="00887D4B">
              <w:rPr>
                <w:rFonts w:ascii="Arial" w:hAnsi="Arial" w:cs="Arial"/>
                <w:b/>
              </w:rPr>
              <w:t>.</w:t>
            </w:r>
          </w:p>
        </w:tc>
      </w:tr>
      <w:tr w:rsidR="000246EF" w:rsidRPr="00390B5F" w14:paraId="23A9609F" w14:textId="77777777" w:rsidTr="00B20315">
        <w:tc>
          <w:tcPr>
            <w:tcW w:w="9493" w:type="dxa"/>
            <w:shd w:val="clear" w:color="auto" w:fill="auto"/>
          </w:tcPr>
          <w:p w14:paraId="27635BC1" w14:textId="77777777" w:rsidR="000246EF" w:rsidRDefault="00213364" w:rsidP="00044E5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Because it is not specific/testable, as it says ‘some weight’</w:t>
            </w:r>
          </w:p>
          <w:p w14:paraId="7C973B7C" w14:textId="2A74660B" w:rsidR="00044E57" w:rsidRPr="00381B51" w:rsidRDefault="00044E57" w:rsidP="00044E5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Or, it is not a valid hypothesis because it says ‘in humans’ but it is actually in rats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0D20227" w14:textId="1C3BB5B2" w:rsidR="000246EF" w:rsidRPr="00381B51" w:rsidRDefault="00A33B22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0246EF" w:rsidRPr="00390B5F" w14:paraId="1046F511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33EC6E0F" w14:textId="4C4C3017" w:rsidR="000246EF" w:rsidRPr="00381B51" w:rsidRDefault="00DD786B" w:rsidP="00DD786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Create a new hypothesis for this experiment that is more appropriate</w:t>
            </w:r>
          </w:p>
        </w:tc>
      </w:tr>
      <w:tr w:rsidR="000246EF" w:rsidRPr="00390B5F" w14:paraId="3B2AB114" w14:textId="77777777" w:rsidTr="006422DB">
        <w:trPr>
          <w:trHeight w:val="276"/>
        </w:trPr>
        <w:tc>
          <w:tcPr>
            <w:tcW w:w="9493" w:type="dxa"/>
            <w:shd w:val="clear" w:color="auto" w:fill="auto"/>
          </w:tcPr>
          <w:p w14:paraId="0D3448D2" w14:textId="2A233C80" w:rsidR="000246EF" w:rsidRPr="00381B51" w:rsidRDefault="000246EF" w:rsidP="006A54A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Similar to </w:t>
            </w:r>
            <w:r w:rsidR="006A54A4">
              <w:rPr>
                <w:rFonts w:ascii="Arial" w:hAnsi="Arial" w:cs="Arial"/>
              </w:rPr>
              <w:t>“If rats are feed one SkinnyBar per day, then their</w:t>
            </w:r>
            <w:r w:rsidR="00DE50DB">
              <w:rPr>
                <w:rFonts w:ascii="Arial" w:hAnsi="Arial" w:cs="Arial"/>
              </w:rPr>
              <w:t xml:space="preserve"> body ma</w:t>
            </w:r>
            <w:r w:rsidR="006B0AA7">
              <w:rPr>
                <w:rFonts w:ascii="Arial" w:hAnsi="Arial" w:cs="Arial"/>
              </w:rPr>
              <w:t>ss/weight will decrease more than normal”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29DA6A3F" w14:textId="77777777" w:rsidR="000246EF" w:rsidRPr="00381B51" w:rsidRDefault="000246EF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/1</w:t>
            </w:r>
          </w:p>
        </w:tc>
      </w:tr>
      <w:tr w:rsidR="000246EF" w:rsidRPr="00390B5F" w14:paraId="50DBFB42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6FD81CF6" w14:textId="4C05411C" w:rsidR="000246EF" w:rsidRPr="00381B51" w:rsidRDefault="002328D2" w:rsidP="009E727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State</w:t>
            </w:r>
            <w:r w:rsidR="00A33B22" w:rsidRPr="00381B51">
              <w:rPr>
                <w:rFonts w:ascii="Arial" w:hAnsi="Arial" w:cs="Arial"/>
                <w:b/>
              </w:rPr>
              <w:t xml:space="preserve"> two ways to improve the </w:t>
            </w:r>
            <w:r w:rsidR="009E727B">
              <w:rPr>
                <w:rFonts w:ascii="Arial" w:hAnsi="Arial" w:cs="Arial"/>
                <w:b/>
              </w:rPr>
              <w:t>reliability</w:t>
            </w:r>
            <w:r w:rsidR="00A33B22" w:rsidRPr="00381B51">
              <w:rPr>
                <w:rFonts w:ascii="Arial" w:hAnsi="Arial" w:cs="Arial"/>
                <w:b/>
              </w:rPr>
              <w:t xml:space="preserve"> of this experiment.</w:t>
            </w:r>
          </w:p>
        </w:tc>
      </w:tr>
      <w:tr w:rsidR="000246EF" w:rsidRPr="00390B5F" w14:paraId="5F0AFDE8" w14:textId="77777777" w:rsidTr="00B20315">
        <w:tc>
          <w:tcPr>
            <w:tcW w:w="9493" w:type="dxa"/>
            <w:shd w:val="clear" w:color="auto" w:fill="auto"/>
          </w:tcPr>
          <w:p w14:paraId="73C93B52" w14:textId="43093DF9" w:rsidR="00C41E10" w:rsidRPr="00C41E10" w:rsidRDefault="00C41E10" w:rsidP="00C41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two of:</w:t>
            </w:r>
          </w:p>
          <w:p w14:paraId="2342FB4A" w14:textId="5BAF1A2D" w:rsidR="000246EF" w:rsidRPr="00381B51" w:rsidRDefault="006422DB" w:rsidP="00B2031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Larger sample size of rats </w:t>
            </w:r>
          </w:p>
          <w:p w14:paraId="35AFAB94" w14:textId="77777777" w:rsidR="006422DB" w:rsidRDefault="006422DB" w:rsidP="00B2031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Repeat trials</w:t>
            </w:r>
          </w:p>
          <w:p w14:paraId="2F562FF9" w14:textId="77777777" w:rsidR="00C41E10" w:rsidRDefault="00C41E10" w:rsidP="00B2031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control group</w:t>
            </w:r>
          </w:p>
          <w:p w14:paraId="47FFFFE8" w14:textId="77777777" w:rsidR="00C41E10" w:rsidRDefault="00C41E10" w:rsidP="00B2031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Longer period of time for experiment</w:t>
            </w:r>
          </w:p>
          <w:p w14:paraId="1759A4BA" w14:textId="549B595D" w:rsidR="00C41E10" w:rsidRPr="00381B51" w:rsidRDefault="00C41E10" w:rsidP="00B2031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% change in body mass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5112D7D" w14:textId="77777777" w:rsidR="000246EF" w:rsidRPr="00381B51" w:rsidRDefault="000246EF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0246EF" w:rsidRPr="00390B5F" w14:paraId="108B5047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43BBA3E5" w14:textId="08EC7488" w:rsidR="000246EF" w:rsidRPr="00381B51" w:rsidRDefault="00A33B22" w:rsidP="006F02C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Observe the graph in the report. In the space below, </w:t>
            </w:r>
            <w:r w:rsidR="006F02C1">
              <w:rPr>
                <w:rFonts w:ascii="Arial" w:hAnsi="Arial" w:cs="Arial"/>
                <w:b/>
              </w:rPr>
              <w:t>analyse</w:t>
            </w:r>
            <w:r w:rsidRPr="00381B51">
              <w:rPr>
                <w:rFonts w:ascii="Arial" w:hAnsi="Arial" w:cs="Arial"/>
                <w:b/>
              </w:rPr>
              <w:t xml:space="preserve"> the quality of the graph included in this experiment. </w:t>
            </w:r>
            <w:r w:rsidRPr="00381B51">
              <w:rPr>
                <w:rFonts w:ascii="Arial" w:hAnsi="Arial" w:cs="Arial"/>
                <w:b/>
              </w:rPr>
              <w:tab/>
            </w:r>
          </w:p>
        </w:tc>
      </w:tr>
      <w:tr w:rsidR="000246EF" w:rsidRPr="00390B5F" w14:paraId="0A68E97E" w14:textId="77777777" w:rsidTr="00B20315">
        <w:tc>
          <w:tcPr>
            <w:tcW w:w="9493" w:type="dxa"/>
            <w:shd w:val="clear" w:color="auto" w:fill="auto"/>
          </w:tcPr>
          <w:p w14:paraId="36A56E12" w14:textId="0635B929" w:rsidR="006422DB" w:rsidRPr="00381B51" w:rsidRDefault="006422DB" w:rsidP="006422DB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Any four of:</w:t>
            </w:r>
          </w:p>
          <w:p w14:paraId="0CC0D3E6" w14:textId="116F0D43" w:rsidR="00FB0E88" w:rsidRPr="009C37B7" w:rsidRDefault="006422DB" w:rsidP="009C37B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Bar graph is no</w:t>
            </w:r>
            <w:r w:rsidR="00FB0E88" w:rsidRPr="00381B51">
              <w:rPr>
                <w:rFonts w:ascii="Arial" w:hAnsi="Arial" w:cs="Arial"/>
              </w:rPr>
              <w:t>t correct</w:t>
            </w:r>
            <w:r w:rsidR="009C37B7">
              <w:rPr>
                <w:rFonts w:ascii="Arial" w:hAnsi="Arial" w:cs="Arial"/>
              </w:rPr>
              <w:t>, s</w:t>
            </w:r>
            <w:r w:rsidR="00FB0E88" w:rsidRPr="009C37B7">
              <w:rPr>
                <w:rFonts w:ascii="Arial" w:hAnsi="Arial" w:cs="Arial"/>
              </w:rPr>
              <w:t>hould be a line graph</w:t>
            </w:r>
          </w:p>
          <w:p w14:paraId="5C8DE0F1" w14:textId="49F2AD66" w:rsidR="00FB0E88" w:rsidRDefault="00FB0E88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It is continuous data, not discrete data</w:t>
            </w:r>
          </w:p>
          <w:p w14:paraId="41C627CF" w14:textId="77777777" w:rsidR="003D004A" w:rsidRDefault="003D004A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10 days on graph not 14</w:t>
            </w:r>
          </w:p>
          <w:p w14:paraId="69F20EFC" w14:textId="17288EFB" w:rsidR="003D004A" w:rsidRPr="00381B51" w:rsidRDefault="003D004A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‘Skinny Bar’ and ‘Skinny Pill’ – name changes</w:t>
            </w:r>
          </w:p>
          <w:p w14:paraId="76C39C5D" w14:textId="77777777" w:rsidR="006422DB" w:rsidRPr="00381B51" w:rsidRDefault="006422DB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The title does not mention both variables</w:t>
            </w:r>
          </w:p>
          <w:p w14:paraId="1395FA20" w14:textId="77777777" w:rsidR="006422DB" w:rsidRPr="00381B51" w:rsidRDefault="006422DB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The x and y axes do not have units</w:t>
            </w:r>
          </w:p>
          <w:p w14:paraId="2C1792E7" w14:textId="77777777" w:rsidR="00B1289F" w:rsidRDefault="00B1289F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Axes should have days and grams included</w:t>
            </w:r>
          </w:p>
          <w:p w14:paraId="2D2A8575" w14:textId="1F6B7266" w:rsidR="007F385B" w:rsidRPr="00381B51" w:rsidRDefault="007F385B" w:rsidP="006422DB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Reader does not know if it is an average for all rats or just one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34EA04F" w14:textId="2DFC1A15" w:rsidR="000246EF" w:rsidRPr="00381B51" w:rsidRDefault="00A33B22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lastRenderedPageBreak/>
              <w:t>/4</w:t>
            </w:r>
          </w:p>
        </w:tc>
      </w:tr>
      <w:tr w:rsidR="000246EF" w:rsidRPr="00390B5F" w14:paraId="1EA3E8D2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75D244BC" w14:textId="365D5770" w:rsidR="000246EF" w:rsidRPr="00381B51" w:rsidRDefault="00052E16" w:rsidP="00052E1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lastRenderedPageBreak/>
              <w:t>On the grid, draw an appropriate table for this data</w:t>
            </w:r>
            <w:r w:rsidRPr="00381B51">
              <w:rPr>
                <w:rFonts w:ascii="Arial" w:hAnsi="Arial" w:cs="Arial"/>
              </w:rPr>
              <w:t>.</w:t>
            </w:r>
          </w:p>
        </w:tc>
      </w:tr>
      <w:tr w:rsidR="000246EF" w:rsidRPr="00390B5F" w14:paraId="6187CBB4" w14:textId="77777777" w:rsidTr="00B20315">
        <w:tc>
          <w:tcPr>
            <w:tcW w:w="9493" w:type="dxa"/>
            <w:shd w:val="clear" w:color="auto" w:fill="auto"/>
          </w:tcPr>
          <w:p w14:paraId="112771F8" w14:textId="65D9C841" w:rsidR="000246EF" w:rsidRPr="00381B51" w:rsidRDefault="000246EF" w:rsidP="00B20315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One mark each for:</w:t>
            </w:r>
          </w:p>
          <w:p w14:paraId="4D1FD1F8" w14:textId="77777777" w:rsidR="000246EF" w:rsidRPr="00381B51" w:rsidRDefault="001A48D1" w:rsidP="00B2031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Correct type of graph</w:t>
            </w:r>
          </w:p>
          <w:p w14:paraId="6271F9DE" w14:textId="293F36CA" w:rsidR="001A48D1" w:rsidRPr="00381B51" w:rsidRDefault="001A48D1" w:rsidP="00B2031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Appropriate title</w:t>
            </w:r>
          </w:p>
          <w:p w14:paraId="7925A099" w14:textId="77777777" w:rsidR="001A48D1" w:rsidRPr="00381B51" w:rsidRDefault="001A48D1" w:rsidP="00B2031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Drawn neatly</w:t>
            </w:r>
          </w:p>
          <w:p w14:paraId="0E9E3166" w14:textId="77777777" w:rsidR="001A48D1" w:rsidRPr="00381B51" w:rsidRDefault="001A48D1" w:rsidP="00B2031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Logical scale</w:t>
            </w:r>
          </w:p>
          <w:p w14:paraId="49C81990" w14:textId="6EE45A46" w:rsidR="001A48D1" w:rsidRPr="00381B51" w:rsidRDefault="001A48D1" w:rsidP="00B2031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Labelled axes with units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C897CDC" w14:textId="239F70CA" w:rsidR="000246EF" w:rsidRPr="00381B51" w:rsidRDefault="00052E16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/5</w:t>
            </w:r>
          </w:p>
        </w:tc>
      </w:tr>
      <w:tr w:rsidR="000246EF" w:rsidRPr="00390B5F" w14:paraId="2B6DF255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319E92AE" w14:textId="466EEBE2" w:rsidR="000246EF" w:rsidRPr="00381B51" w:rsidRDefault="002A4593" w:rsidP="00EF1F2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Read through the conclusion of the experiment. </w:t>
            </w:r>
            <w:r w:rsidR="00EF1F23">
              <w:rPr>
                <w:rFonts w:ascii="Arial" w:hAnsi="Arial" w:cs="Arial"/>
                <w:b/>
              </w:rPr>
              <w:t>Describe</w:t>
            </w:r>
            <w:r w:rsidRPr="00381B51">
              <w:rPr>
                <w:rFonts w:ascii="Arial" w:hAnsi="Arial" w:cs="Arial"/>
                <w:b/>
              </w:rPr>
              <w:t xml:space="preserve"> whether the researchers made the right conclusions from their data. </w:t>
            </w:r>
            <w:r w:rsidRPr="00381B51">
              <w:rPr>
                <w:rFonts w:ascii="Arial" w:hAnsi="Arial" w:cs="Arial"/>
                <w:b/>
              </w:rPr>
              <w:tab/>
            </w:r>
          </w:p>
        </w:tc>
      </w:tr>
      <w:tr w:rsidR="000246EF" w:rsidRPr="00390B5F" w14:paraId="7E4E8E55" w14:textId="77777777" w:rsidTr="002A4593">
        <w:trPr>
          <w:trHeight w:val="1366"/>
        </w:trPr>
        <w:tc>
          <w:tcPr>
            <w:tcW w:w="9493" w:type="dxa"/>
            <w:shd w:val="clear" w:color="auto" w:fill="auto"/>
          </w:tcPr>
          <w:p w14:paraId="33F6678B" w14:textId="4E1AC37A" w:rsidR="000246EF" w:rsidRPr="00381B51" w:rsidRDefault="000246EF" w:rsidP="00B20315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 xml:space="preserve">One mark </w:t>
            </w:r>
            <w:r w:rsidR="00311043">
              <w:rPr>
                <w:rFonts w:ascii="Arial" w:hAnsi="Arial" w:cs="Arial"/>
              </w:rPr>
              <w:t>any 3 of</w:t>
            </w:r>
            <w:r w:rsidRPr="00381B51">
              <w:rPr>
                <w:rFonts w:ascii="Arial" w:hAnsi="Arial" w:cs="Arial"/>
              </w:rPr>
              <w:t xml:space="preserve"> for:</w:t>
            </w:r>
          </w:p>
          <w:p w14:paraId="1456F500" w14:textId="1EBF83BE" w:rsidR="000246EF" w:rsidRDefault="00CC7E2D" w:rsidP="00B203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Researchers say humans will lose weight, but they never tested humans</w:t>
            </w:r>
          </w:p>
          <w:p w14:paraId="0FFF3026" w14:textId="77777777" w:rsidR="00EB157F" w:rsidRPr="009120E8" w:rsidRDefault="00EB157F" w:rsidP="009120E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9120E8">
              <w:rPr>
                <w:rFonts w:ascii="Arial" w:hAnsi="Arial" w:cs="Arial"/>
              </w:rPr>
              <w:t>There is no control group</w:t>
            </w:r>
            <w:r w:rsidR="007F3281" w:rsidRPr="009120E8">
              <w:rPr>
                <w:rFonts w:ascii="Arial" w:hAnsi="Arial" w:cs="Arial"/>
              </w:rPr>
              <w:t xml:space="preserve"> to compare the results to; results could have happened naturally</w:t>
            </w:r>
          </w:p>
          <w:p w14:paraId="7A1D2552" w14:textId="64A1C34D" w:rsidR="007F3281" w:rsidRDefault="006A65E4" w:rsidP="00B203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Researchers s</w:t>
            </w:r>
            <w:r w:rsidR="00EF1F23">
              <w:rPr>
                <w:rFonts w:ascii="Arial" w:hAnsi="Arial" w:cs="Arial"/>
              </w:rPr>
              <w:t>ay a lot of weight was lost, but it was only 4 grams in the end</w:t>
            </w:r>
          </w:p>
          <w:p w14:paraId="2DF06EC9" w14:textId="5398075C" w:rsidR="00EF1F23" w:rsidRPr="00381B51" w:rsidRDefault="00EF1F23" w:rsidP="00B2031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SAY: therefore, the researchers did not draw the right conclusions from their data</w:t>
            </w:r>
            <w:r w:rsidR="00732EB0">
              <w:rPr>
                <w:rFonts w:ascii="Arial" w:hAnsi="Arial" w:cs="Arial"/>
              </w:rPr>
              <w:t>/similar statement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BD6E650" w14:textId="7098791D" w:rsidR="000246EF" w:rsidRPr="00381B51" w:rsidRDefault="002A4593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/3</w:t>
            </w:r>
          </w:p>
        </w:tc>
      </w:tr>
      <w:tr w:rsidR="000246EF" w:rsidRPr="00390B5F" w14:paraId="63540EDB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26B75C13" w14:textId="668F8034" w:rsidR="000246EF" w:rsidRPr="00381B51" w:rsidRDefault="002A4593" w:rsidP="004D113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In the space below, discuss whether this </w:t>
            </w:r>
            <w:r w:rsidR="004D1137">
              <w:rPr>
                <w:rFonts w:ascii="Arial" w:hAnsi="Arial" w:cs="Arial"/>
                <w:b/>
              </w:rPr>
              <w:t>article</w:t>
            </w:r>
            <w:r w:rsidRPr="00381B51">
              <w:rPr>
                <w:rFonts w:ascii="Arial" w:hAnsi="Arial" w:cs="Arial"/>
                <w:b/>
              </w:rPr>
              <w:t xml:space="preserve"> is a reliable source of information. </w:t>
            </w:r>
            <w:r w:rsidR="000246EF" w:rsidRPr="00381B5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246EF" w:rsidRPr="00390B5F" w14:paraId="47448ABD" w14:textId="77777777" w:rsidTr="00B20315">
        <w:tc>
          <w:tcPr>
            <w:tcW w:w="9493" w:type="dxa"/>
            <w:shd w:val="clear" w:color="auto" w:fill="auto"/>
          </w:tcPr>
          <w:p w14:paraId="2ACACC1D" w14:textId="5B365E30" w:rsidR="000246EF" w:rsidRPr="00381B51" w:rsidRDefault="0040150A" w:rsidP="00B20315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Any four of:</w:t>
            </w:r>
          </w:p>
          <w:p w14:paraId="6B82CCFC" w14:textId="77777777" w:rsidR="000246EF" w:rsidRPr="00381B51" w:rsidRDefault="00914380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date: it is recent, so probably reliable</w:t>
            </w:r>
          </w:p>
          <w:p w14:paraId="67058C97" w14:textId="77777777" w:rsidR="00914380" w:rsidRPr="00381B51" w:rsidRDefault="00914380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authors: both doctors from a university, so probably reliable</w:t>
            </w:r>
          </w:p>
          <w:p w14:paraId="30417E43" w14:textId="77777777" w:rsidR="00914380" w:rsidRPr="00381B51" w:rsidRDefault="00914380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publication site: respectable science source, so probably reliable</w:t>
            </w:r>
          </w:p>
          <w:p w14:paraId="1D516188" w14:textId="4EE0EBA6" w:rsidR="00914380" w:rsidRDefault="00914380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actual science: the research methodology is not valid or scientifically reliable</w:t>
            </w:r>
          </w:p>
          <w:p w14:paraId="53A20A31" w14:textId="6160844A" w:rsidR="00676B22" w:rsidRPr="00381B51" w:rsidRDefault="00676B22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on disclaimer: researcher was funded by the company; bias</w:t>
            </w:r>
          </w:p>
          <w:p w14:paraId="023DDA54" w14:textId="01572031" w:rsidR="00914380" w:rsidRPr="00381B51" w:rsidRDefault="00880E26" w:rsidP="00B2031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SAY: </w:t>
            </w:r>
            <w:r w:rsidR="00914380" w:rsidRPr="00381B51">
              <w:rPr>
                <w:rFonts w:ascii="Arial" w:hAnsi="Arial" w:cs="Arial"/>
              </w:rPr>
              <w:t>therefore not a reliable source of info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9ED7F97" w14:textId="0859C21B" w:rsidR="000246EF" w:rsidRPr="00381B51" w:rsidRDefault="002A4593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/4</w:t>
            </w:r>
          </w:p>
        </w:tc>
      </w:tr>
      <w:tr w:rsidR="000246EF" w:rsidRPr="00390B5F" w14:paraId="1CCA9998" w14:textId="77777777" w:rsidTr="00B20315">
        <w:tc>
          <w:tcPr>
            <w:tcW w:w="10450" w:type="dxa"/>
            <w:gridSpan w:val="2"/>
            <w:shd w:val="clear" w:color="auto" w:fill="E7E6E6" w:themeFill="background2"/>
          </w:tcPr>
          <w:p w14:paraId="2B8B5F0F" w14:textId="21368676" w:rsidR="000246EF" w:rsidRPr="00381B51" w:rsidRDefault="002A4593" w:rsidP="002A459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 xml:space="preserve">In the space below, discuss whether this magazine article is a reliable source of science information. </w:t>
            </w:r>
            <w:r w:rsidR="000246EF" w:rsidRPr="00381B5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246EF" w:rsidRPr="00390B5F" w14:paraId="259F94E3" w14:textId="77777777" w:rsidTr="00B20315">
        <w:tc>
          <w:tcPr>
            <w:tcW w:w="9493" w:type="dxa"/>
            <w:shd w:val="clear" w:color="auto" w:fill="auto"/>
          </w:tcPr>
          <w:p w14:paraId="23731936" w14:textId="3527A8E3" w:rsidR="000246EF" w:rsidRPr="00381B51" w:rsidRDefault="009029C8" w:rsidP="00B20315">
            <w:p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Any three of:</w:t>
            </w:r>
          </w:p>
          <w:p w14:paraId="5D01154C" w14:textId="69472F74" w:rsidR="009029C8" w:rsidRPr="00381B51" w:rsidRDefault="00185B0F" w:rsidP="009029C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SAY: </w:t>
            </w:r>
            <w:r w:rsidR="009029C8" w:rsidRPr="00381B51">
              <w:rPr>
                <w:rFonts w:ascii="Arial" w:hAnsi="Arial" w:cs="Arial"/>
              </w:rPr>
              <w:t>Not a reliable source of scientific information</w:t>
            </w:r>
          </w:p>
          <w:p w14:paraId="58B76840" w14:textId="77777777" w:rsidR="000246EF" w:rsidRPr="00381B51" w:rsidRDefault="009029C8" w:rsidP="00B2031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publication – not a respectable scientific publication</w:t>
            </w:r>
          </w:p>
          <w:p w14:paraId="7FE1E31C" w14:textId="77777777" w:rsidR="009029C8" w:rsidRPr="00381B51" w:rsidRDefault="009029C8" w:rsidP="00B2031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other articles in the magazine – obviously a gossip magazine</w:t>
            </w:r>
          </w:p>
          <w:p w14:paraId="0515844D" w14:textId="77777777" w:rsidR="009029C8" w:rsidRDefault="009029C8" w:rsidP="00B2031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Comment on the actual scientific article it is referring to – not a reliable piece of research</w:t>
            </w:r>
          </w:p>
          <w:p w14:paraId="6E87837E" w14:textId="77777777" w:rsidR="00185B0F" w:rsidRDefault="00185B0F" w:rsidP="00B20315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on</w:t>
            </w:r>
            <w:r w:rsidR="00FA4F67">
              <w:rPr>
                <w:rFonts w:ascii="Arial" w:hAnsi="Arial" w:cs="Arial"/>
              </w:rPr>
              <w:t xml:space="preserve"> data: there was no actual data included in the magazine article</w:t>
            </w:r>
          </w:p>
          <w:p w14:paraId="027ED1C0" w14:textId="5A06892A" w:rsidR="00FA4F67" w:rsidRPr="00FA4F67" w:rsidRDefault="00FA4F67" w:rsidP="001D66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on</w:t>
            </w:r>
            <w:r w:rsidR="00DB2374">
              <w:rPr>
                <w:rFonts w:ascii="Arial" w:hAnsi="Arial" w:cs="Arial"/>
              </w:rPr>
              <w:t xml:space="preserve"> author: not a </w:t>
            </w:r>
            <w:r w:rsidR="001D66FE">
              <w:rPr>
                <w:rFonts w:ascii="Arial" w:hAnsi="Arial" w:cs="Arial"/>
              </w:rPr>
              <w:t>qualified</w:t>
            </w:r>
            <w:r w:rsidR="00DB2374">
              <w:rPr>
                <w:rFonts w:ascii="Arial" w:hAnsi="Arial" w:cs="Arial"/>
              </w:rPr>
              <w:t xml:space="preserve"> researcher, is a journalist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64163D4" w14:textId="19D3016D" w:rsidR="000246EF" w:rsidRPr="00381B51" w:rsidRDefault="002A4593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/3</w:t>
            </w:r>
          </w:p>
        </w:tc>
      </w:tr>
      <w:tr w:rsidR="000246EF" w:rsidRPr="00390B5F" w14:paraId="3107FC8B" w14:textId="77777777" w:rsidTr="009029C8">
        <w:trPr>
          <w:trHeight w:val="281"/>
        </w:trPr>
        <w:tc>
          <w:tcPr>
            <w:tcW w:w="10450" w:type="dxa"/>
            <w:gridSpan w:val="2"/>
            <w:shd w:val="clear" w:color="auto" w:fill="E7E6E6" w:themeFill="background2"/>
          </w:tcPr>
          <w:p w14:paraId="761F7CE9" w14:textId="2E703036" w:rsidR="000246EF" w:rsidRPr="00381B51" w:rsidRDefault="0070054A" w:rsidP="0070054A">
            <w:pPr>
              <w:pStyle w:val="ListParagraph"/>
              <w:numPr>
                <w:ilvl w:val="0"/>
                <w:numId w:val="21"/>
              </w:numPr>
              <w:spacing w:after="16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  <w:r w:rsidR="002A4593" w:rsidRPr="00381B51">
              <w:rPr>
                <w:rFonts w:ascii="Arial" w:hAnsi="Arial" w:cs="Arial"/>
                <w:b/>
              </w:rPr>
              <w:t xml:space="preserve"> why the language used in the magazine article would not be appropriate for in a lab report</w:t>
            </w:r>
          </w:p>
        </w:tc>
      </w:tr>
      <w:tr w:rsidR="000246EF" w:rsidRPr="00390B5F" w14:paraId="0DF7CF25" w14:textId="77777777" w:rsidTr="00B20315">
        <w:tc>
          <w:tcPr>
            <w:tcW w:w="9493" w:type="dxa"/>
            <w:shd w:val="clear" w:color="auto" w:fill="auto"/>
          </w:tcPr>
          <w:p w14:paraId="563FB8A2" w14:textId="133066C4" w:rsidR="000246EF" w:rsidRPr="00381B51" w:rsidRDefault="009029C8" w:rsidP="00B2031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It is emotive language/positioning the reader to feel a certain way</w:t>
            </w:r>
          </w:p>
          <w:p w14:paraId="1A702AC1" w14:textId="040A1E13" w:rsidR="009029C8" w:rsidRPr="00381B51" w:rsidRDefault="009029C8" w:rsidP="00B2031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81B51">
              <w:rPr>
                <w:rFonts w:ascii="Arial" w:hAnsi="Arial" w:cs="Arial"/>
              </w:rPr>
              <w:t>Science reports need to be written free of emotion/bias/personalisation/opinions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5C24E1D0" w14:textId="4FE24DF7" w:rsidR="000246EF" w:rsidRPr="00381B51" w:rsidRDefault="002A4593" w:rsidP="00B20315">
            <w:pPr>
              <w:jc w:val="center"/>
              <w:rPr>
                <w:rFonts w:ascii="Arial" w:hAnsi="Arial" w:cs="Arial"/>
                <w:b/>
              </w:rPr>
            </w:pPr>
            <w:r w:rsidRPr="00381B51">
              <w:rPr>
                <w:rFonts w:ascii="Arial" w:hAnsi="Arial" w:cs="Arial"/>
                <w:b/>
              </w:rPr>
              <w:t>/2</w:t>
            </w:r>
          </w:p>
        </w:tc>
      </w:tr>
      <w:tr w:rsidR="000246EF" w:rsidRPr="000508D5" w14:paraId="6A8FF63A" w14:textId="77777777" w:rsidTr="00B20315">
        <w:tc>
          <w:tcPr>
            <w:tcW w:w="9493" w:type="dxa"/>
            <w:shd w:val="clear" w:color="auto" w:fill="4472C4" w:themeFill="accent1"/>
            <w:vAlign w:val="bottom"/>
          </w:tcPr>
          <w:p w14:paraId="588EA75F" w14:textId="77777777" w:rsidR="000246EF" w:rsidRPr="00964A43" w:rsidRDefault="000246EF" w:rsidP="00B20315">
            <w:pPr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64A4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957" w:type="dxa"/>
            <w:shd w:val="clear" w:color="auto" w:fill="4472C4" w:themeFill="accent1"/>
            <w:vAlign w:val="center"/>
          </w:tcPr>
          <w:p w14:paraId="73B7BB0E" w14:textId="77777777" w:rsidR="000246EF" w:rsidRPr="00964A43" w:rsidRDefault="000246EF" w:rsidP="00B20315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64A4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/30</w:t>
            </w:r>
          </w:p>
        </w:tc>
      </w:tr>
    </w:tbl>
    <w:p w14:paraId="5B535CE4" w14:textId="77777777" w:rsidR="00177BB1" w:rsidRDefault="00177BB1" w:rsidP="001A0331"/>
    <w:p w14:paraId="58D3460F" w14:textId="77777777" w:rsidR="00177BB1" w:rsidRDefault="00177BB1" w:rsidP="001A0331"/>
    <w:p w14:paraId="22EAB040" w14:textId="77777777" w:rsidR="00177BB1" w:rsidRDefault="00177BB1" w:rsidP="001A0331"/>
    <w:p w14:paraId="43403767" w14:textId="77777777" w:rsidR="00177BB1" w:rsidRDefault="00177BB1" w:rsidP="001A0331"/>
    <w:p w14:paraId="63C3E5F8" w14:textId="77777777" w:rsidR="00177BB1" w:rsidRDefault="00177BB1" w:rsidP="001A0331"/>
    <w:p w14:paraId="3BA1847C" w14:textId="77777777" w:rsidR="00177BB1" w:rsidRDefault="00177BB1" w:rsidP="001A0331"/>
    <w:p w14:paraId="2AB14178" w14:textId="77777777" w:rsidR="00177BB1" w:rsidRDefault="00177BB1" w:rsidP="001A0331"/>
    <w:p w14:paraId="668B86DC" w14:textId="77777777" w:rsidR="00177BB1" w:rsidRDefault="00177BB1" w:rsidP="001A0331"/>
    <w:p w14:paraId="4CB2EF6F" w14:textId="77777777" w:rsidR="00177BB1" w:rsidRDefault="00177BB1" w:rsidP="001A0331"/>
    <w:p w14:paraId="7B9473BC" w14:textId="77777777" w:rsidR="00177BB1" w:rsidRDefault="00177BB1" w:rsidP="001A0331"/>
    <w:p w14:paraId="0099E3B4" w14:textId="77777777" w:rsidR="00177BB1" w:rsidRDefault="00177BB1" w:rsidP="001A0331"/>
    <w:p w14:paraId="4D677A62" w14:textId="77777777" w:rsidR="00177BB1" w:rsidRDefault="00177BB1" w:rsidP="001A0331"/>
    <w:p w14:paraId="3C8FF691" w14:textId="77777777" w:rsidR="00177BB1" w:rsidRDefault="00177BB1" w:rsidP="001A0331"/>
    <w:p w14:paraId="78B1B0A6" w14:textId="77777777" w:rsidR="00177BB1" w:rsidRDefault="00177BB1" w:rsidP="001A0331"/>
    <w:p w14:paraId="5673E0FB" w14:textId="73B1A1EC" w:rsidR="00177BB1" w:rsidRPr="00177BB1" w:rsidRDefault="00177BB1" w:rsidP="001A0331">
      <w:pPr>
        <w:rPr>
          <w:b/>
          <w:sz w:val="28"/>
        </w:rPr>
      </w:pPr>
      <w:r w:rsidRPr="00177BB1">
        <w:rPr>
          <w:b/>
          <w:sz w:val="28"/>
        </w:rPr>
        <w:t>Grade Descriptors:</w:t>
      </w:r>
    </w:p>
    <w:p w14:paraId="009DD206" w14:textId="77777777" w:rsidR="00177BB1" w:rsidRDefault="00177BB1" w:rsidP="001A0331"/>
    <w:p w14:paraId="37B588BE" w14:textId="53D2BB9A" w:rsidR="00B20315" w:rsidRDefault="00E8190D" w:rsidP="001A0331">
      <w:r>
        <w:t>A:</w:t>
      </w:r>
    </w:p>
    <w:p w14:paraId="1D7EA124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Formulates a testable hypothesis that states the relationship between dependent and independent variables.</w:t>
      </w:r>
    </w:p>
    <w:p w14:paraId="660C890E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Plans an investigation to collect appropriate data. </w:t>
      </w:r>
    </w:p>
    <w:p w14:paraId="438EC257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Identifies controlled variables with specific detail. </w:t>
      </w:r>
    </w:p>
    <w:p w14:paraId="7BF77405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Organises data logically and presents it in a range of forms, including appropriate graphs and tables to show patterns and relationships. </w:t>
      </w:r>
    </w:p>
    <w:p w14:paraId="09A01AFB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Analyses experimental data to describe trends and explains these using relevant scientific concepts. </w:t>
      </w:r>
    </w:p>
    <w:p w14:paraId="1CA3BA06" w14:textId="77777777" w:rsid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Uses evidence to make and justify conclusions that relate to the hypothesis. </w:t>
      </w:r>
    </w:p>
    <w:p w14:paraId="4EA91B3E" w14:textId="5E37C594" w:rsidR="00E8190D" w:rsidRPr="001A0331" w:rsidRDefault="00E8190D" w:rsidP="001A03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Explains any inconsistencies in data and suggests ways to improve the design of an investigation. </w:t>
      </w:r>
    </w:p>
    <w:p w14:paraId="5D81039C" w14:textId="4887045F" w:rsidR="00E8190D" w:rsidRDefault="00E8190D" w:rsidP="001A0331"/>
    <w:p w14:paraId="7EBF8B19" w14:textId="552A6162" w:rsidR="00E8190D" w:rsidRDefault="00E8190D" w:rsidP="001A0331">
      <w:r>
        <w:t>B:</w:t>
      </w:r>
    </w:p>
    <w:p w14:paraId="1E7B8425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Formulates a testable hypothesis that states the relationship between dependent and independent variables. </w:t>
      </w:r>
    </w:p>
    <w:p w14:paraId="41B82FF0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Plans an investigation to collect appropriate data. </w:t>
      </w:r>
    </w:p>
    <w:p w14:paraId="627B570E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Identifies some controlled variables without detail. </w:t>
      </w:r>
    </w:p>
    <w:p w14:paraId="7514F251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Presents data in a range of forms, including appropriate graphs, tables and charts to show patterns and relationships. </w:t>
      </w:r>
    </w:p>
    <w:p w14:paraId="1CE015EA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Describes and briefly explains trends using relevant scientific concepts. </w:t>
      </w:r>
    </w:p>
    <w:p w14:paraId="5C924EB9" w14:textId="77777777" w:rsidR="001A0331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Uses evidence to make conclusions that relate to the hypothesis. </w:t>
      </w:r>
    </w:p>
    <w:p w14:paraId="5D12BDC6" w14:textId="5BB57D3C" w:rsidR="00E8190D" w:rsidRDefault="00E8190D" w:rsidP="001A0331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  <w:sz w:val="20"/>
          <w:szCs w:val="20"/>
        </w:rPr>
        <w:t xml:space="preserve">Recognises inconsistencies in data and makes general suggestions to improve the design of an investigation. </w:t>
      </w:r>
    </w:p>
    <w:p w14:paraId="55E6E1DD" w14:textId="33074C24" w:rsidR="00E8190D" w:rsidRDefault="00E8190D" w:rsidP="001A0331"/>
    <w:p w14:paraId="3A00DA8B" w14:textId="066C892E" w:rsidR="00E8190D" w:rsidRDefault="00E8190D" w:rsidP="001A0331">
      <w:r>
        <w:t>C:</w:t>
      </w:r>
    </w:p>
    <w:p w14:paraId="6ED8F7D5" w14:textId="77777777" w:rsidR="001A0331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guidance, formulates a hypothesis that includes dependent and independent variables, within a context that has been provided. </w:t>
      </w:r>
    </w:p>
    <w:p w14:paraId="228790D9" w14:textId="77777777" w:rsidR="001A0331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Plans an investigation to collect appropriate data. </w:t>
      </w:r>
    </w:p>
    <w:p w14:paraId="53EC20FB" w14:textId="77777777" w:rsidR="001A0331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Inconsistently identifies some controlled variables. </w:t>
      </w:r>
    </w:p>
    <w:p w14:paraId="133FE546" w14:textId="77777777" w:rsidR="001A0331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Presents data using basic tables and graphs.</w:t>
      </w:r>
    </w:p>
    <w:p w14:paraId="0C0B4403" w14:textId="43B08FF8" w:rsidR="001A0331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Describes trends in data and draws simple conclusions that may not be linked back to the hypothesis. </w:t>
      </w:r>
    </w:p>
    <w:p w14:paraId="174917DD" w14:textId="154B7D1B" w:rsidR="00E8190D" w:rsidRDefault="00E8190D" w:rsidP="001A0331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Calibri" w:hAnsi="Calibri" w:cs="Calibri"/>
          <w:sz w:val="20"/>
          <w:szCs w:val="20"/>
        </w:rPr>
        <w:t xml:space="preserve">Describes difficulties experienced in conducting the investigation and suggests general improvements. </w:t>
      </w:r>
    </w:p>
    <w:p w14:paraId="0CD760B6" w14:textId="77777777" w:rsidR="00E8190D" w:rsidRDefault="00E8190D" w:rsidP="001A0331"/>
    <w:sectPr w:rsidR="00E8190D" w:rsidSect="001238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7F8"/>
    <w:multiLevelType w:val="hybridMultilevel"/>
    <w:tmpl w:val="069265C2"/>
    <w:lvl w:ilvl="0" w:tplc="3C12FE6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606"/>
    <w:multiLevelType w:val="hybridMultilevel"/>
    <w:tmpl w:val="3FE2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67DA"/>
    <w:multiLevelType w:val="hybridMultilevel"/>
    <w:tmpl w:val="B79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E396D"/>
    <w:multiLevelType w:val="hybridMultilevel"/>
    <w:tmpl w:val="8EC0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06D65"/>
    <w:multiLevelType w:val="hybridMultilevel"/>
    <w:tmpl w:val="1680A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27119"/>
    <w:multiLevelType w:val="hybridMultilevel"/>
    <w:tmpl w:val="121C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52624"/>
    <w:multiLevelType w:val="hybridMultilevel"/>
    <w:tmpl w:val="D702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C6490"/>
    <w:multiLevelType w:val="hybridMultilevel"/>
    <w:tmpl w:val="5CA8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5337F"/>
    <w:multiLevelType w:val="multilevel"/>
    <w:tmpl w:val="9A0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7568D6"/>
    <w:multiLevelType w:val="hybridMultilevel"/>
    <w:tmpl w:val="20B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72094"/>
    <w:multiLevelType w:val="hybridMultilevel"/>
    <w:tmpl w:val="EBA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63C23"/>
    <w:multiLevelType w:val="hybridMultilevel"/>
    <w:tmpl w:val="DB0E2552"/>
    <w:lvl w:ilvl="0" w:tplc="31A84D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D47EFB"/>
    <w:multiLevelType w:val="hybridMultilevel"/>
    <w:tmpl w:val="B8343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231B43"/>
    <w:multiLevelType w:val="hybridMultilevel"/>
    <w:tmpl w:val="FE98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A654B8"/>
    <w:multiLevelType w:val="hybridMultilevel"/>
    <w:tmpl w:val="C1D0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805C7"/>
    <w:multiLevelType w:val="multilevel"/>
    <w:tmpl w:val="B0A4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8034F6"/>
    <w:multiLevelType w:val="hybridMultilevel"/>
    <w:tmpl w:val="FD36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904D9"/>
    <w:multiLevelType w:val="hybridMultilevel"/>
    <w:tmpl w:val="012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83407"/>
    <w:multiLevelType w:val="hybridMultilevel"/>
    <w:tmpl w:val="41B6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86C6A"/>
    <w:multiLevelType w:val="hybridMultilevel"/>
    <w:tmpl w:val="4D84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A56D6"/>
    <w:multiLevelType w:val="hybridMultilevel"/>
    <w:tmpl w:val="C13E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16BF2"/>
    <w:multiLevelType w:val="hybridMultilevel"/>
    <w:tmpl w:val="CB0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162B3"/>
    <w:multiLevelType w:val="hybridMultilevel"/>
    <w:tmpl w:val="7BD6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6854"/>
    <w:multiLevelType w:val="hybridMultilevel"/>
    <w:tmpl w:val="74A4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8"/>
  </w:num>
  <w:num w:numId="5">
    <w:abstractNumId w:val="15"/>
  </w:num>
  <w:num w:numId="6">
    <w:abstractNumId w:val="3"/>
  </w:num>
  <w:num w:numId="7">
    <w:abstractNumId w:val="23"/>
  </w:num>
  <w:num w:numId="8">
    <w:abstractNumId w:val="18"/>
  </w:num>
  <w:num w:numId="9">
    <w:abstractNumId w:val="20"/>
  </w:num>
  <w:num w:numId="10">
    <w:abstractNumId w:val="21"/>
  </w:num>
  <w:num w:numId="11">
    <w:abstractNumId w:val="19"/>
  </w:num>
  <w:num w:numId="12">
    <w:abstractNumId w:val="17"/>
  </w:num>
  <w:num w:numId="13">
    <w:abstractNumId w:val="1"/>
  </w:num>
  <w:num w:numId="14">
    <w:abstractNumId w:val="6"/>
  </w:num>
  <w:num w:numId="15">
    <w:abstractNumId w:val="5"/>
  </w:num>
  <w:num w:numId="16">
    <w:abstractNumId w:val="10"/>
  </w:num>
  <w:num w:numId="17">
    <w:abstractNumId w:val="14"/>
  </w:num>
  <w:num w:numId="18">
    <w:abstractNumId w:val="2"/>
  </w:num>
  <w:num w:numId="19">
    <w:abstractNumId w:val="9"/>
  </w:num>
  <w:num w:numId="20">
    <w:abstractNumId w:val="16"/>
  </w:num>
  <w:num w:numId="21">
    <w:abstractNumId w:val="11"/>
  </w:num>
  <w:num w:numId="22">
    <w:abstractNumId w:val="0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88"/>
    <w:rsid w:val="000246EF"/>
    <w:rsid w:val="00026E67"/>
    <w:rsid w:val="00043E51"/>
    <w:rsid w:val="00044E57"/>
    <w:rsid w:val="000508D5"/>
    <w:rsid w:val="00052E16"/>
    <w:rsid w:val="00071A8E"/>
    <w:rsid w:val="00075F39"/>
    <w:rsid w:val="00084939"/>
    <w:rsid w:val="00094FEC"/>
    <w:rsid w:val="000D1723"/>
    <w:rsid w:val="000E34B6"/>
    <w:rsid w:val="000E3D05"/>
    <w:rsid w:val="000F0C49"/>
    <w:rsid w:val="001055BF"/>
    <w:rsid w:val="001238B8"/>
    <w:rsid w:val="00146F0D"/>
    <w:rsid w:val="00164495"/>
    <w:rsid w:val="00177BB1"/>
    <w:rsid w:val="00185B0F"/>
    <w:rsid w:val="001A0331"/>
    <w:rsid w:val="001A48D1"/>
    <w:rsid w:val="001B716F"/>
    <w:rsid w:val="001D66FE"/>
    <w:rsid w:val="002059A4"/>
    <w:rsid w:val="00210663"/>
    <w:rsid w:val="00213364"/>
    <w:rsid w:val="002328D2"/>
    <w:rsid w:val="00273865"/>
    <w:rsid w:val="002A33E2"/>
    <w:rsid w:val="002A4593"/>
    <w:rsid w:val="00311043"/>
    <w:rsid w:val="00313B91"/>
    <w:rsid w:val="00331D9D"/>
    <w:rsid w:val="00356C9F"/>
    <w:rsid w:val="00357380"/>
    <w:rsid w:val="00381B51"/>
    <w:rsid w:val="00385A23"/>
    <w:rsid w:val="00390B5F"/>
    <w:rsid w:val="003B5783"/>
    <w:rsid w:val="003D004A"/>
    <w:rsid w:val="0040150A"/>
    <w:rsid w:val="004462E2"/>
    <w:rsid w:val="00471ED6"/>
    <w:rsid w:val="00491D4C"/>
    <w:rsid w:val="004B5688"/>
    <w:rsid w:val="004C09C1"/>
    <w:rsid w:val="004D1137"/>
    <w:rsid w:val="00581BEB"/>
    <w:rsid w:val="00591511"/>
    <w:rsid w:val="006153E7"/>
    <w:rsid w:val="006242B8"/>
    <w:rsid w:val="00626F3C"/>
    <w:rsid w:val="006359F7"/>
    <w:rsid w:val="006422DB"/>
    <w:rsid w:val="00651879"/>
    <w:rsid w:val="00662535"/>
    <w:rsid w:val="0067275E"/>
    <w:rsid w:val="00676B22"/>
    <w:rsid w:val="006A54A4"/>
    <w:rsid w:val="006A65E4"/>
    <w:rsid w:val="006B0AA7"/>
    <w:rsid w:val="006D3C4C"/>
    <w:rsid w:val="006D7AAF"/>
    <w:rsid w:val="006E77C6"/>
    <w:rsid w:val="006F02C1"/>
    <w:rsid w:val="0070054A"/>
    <w:rsid w:val="00720C75"/>
    <w:rsid w:val="00732EB0"/>
    <w:rsid w:val="007C1315"/>
    <w:rsid w:val="007F3281"/>
    <w:rsid w:val="007F385B"/>
    <w:rsid w:val="00806D70"/>
    <w:rsid w:val="00817F44"/>
    <w:rsid w:val="00880E26"/>
    <w:rsid w:val="00887D4B"/>
    <w:rsid w:val="00891F10"/>
    <w:rsid w:val="00895477"/>
    <w:rsid w:val="008E11CD"/>
    <w:rsid w:val="009029C8"/>
    <w:rsid w:val="00911B38"/>
    <w:rsid w:val="00911D06"/>
    <w:rsid w:val="009120E8"/>
    <w:rsid w:val="00914380"/>
    <w:rsid w:val="00964A43"/>
    <w:rsid w:val="009B3805"/>
    <w:rsid w:val="009C37B7"/>
    <w:rsid w:val="009E727B"/>
    <w:rsid w:val="00A0592D"/>
    <w:rsid w:val="00A25D3E"/>
    <w:rsid w:val="00A33B22"/>
    <w:rsid w:val="00A43E74"/>
    <w:rsid w:val="00A50CCC"/>
    <w:rsid w:val="00A7729C"/>
    <w:rsid w:val="00A94732"/>
    <w:rsid w:val="00AB6FF6"/>
    <w:rsid w:val="00AE19CA"/>
    <w:rsid w:val="00AE5652"/>
    <w:rsid w:val="00AF7614"/>
    <w:rsid w:val="00B1289F"/>
    <w:rsid w:val="00B20315"/>
    <w:rsid w:val="00B571FE"/>
    <w:rsid w:val="00B75F0E"/>
    <w:rsid w:val="00B9182F"/>
    <w:rsid w:val="00BF7E84"/>
    <w:rsid w:val="00C02FF4"/>
    <w:rsid w:val="00C22BB9"/>
    <w:rsid w:val="00C41E10"/>
    <w:rsid w:val="00C503A0"/>
    <w:rsid w:val="00CB7A26"/>
    <w:rsid w:val="00CC7380"/>
    <w:rsid w:val="00CC7E2D"/>
    <w:rsid w:val="00CD20B9"/>
    <w:rsid w:val="00D17B43"/>
    <w:rsid w:val="00D21BA1"/>
    <w:rsid w:val="00D22DB2"/>
    <w:rsid w:val="00D36F32"/>
    <w:rsid w:val="00DA305C"/>
    <w:rsid w:val="00DB2374"/>
    <w:rsid w:val="00DD786B"/>
    <w:rsid w:val="00DD7F0F"/>
    <w:rsid w:val="00DE50DB"/>
    <w:rsid w:val="00E22B36"/>
    <w:rsid w:val="00E670FA"/>
    <w:rsid w:val="00E76A20"/>
    <w:rsid w:val="00E8190D"/>
    <w:rsid w:val="00E96788"/>
    <w:rsid w:val="00EA05D2"/>
    <w:rsid w:val="00EB157F"/>
    <w:rsid w:val="00EC25B4"/>
    <w:rsid w:val="00EF1F23"/>
    <w:rsid w:val="00EF6D51"/>
    <w:rsid w:val="00F041B0"/>
    <w:rsid w:val="00F641B4"/>
    <w:rsid w:val="00FA4F67"/>
    <w:rsid w:val="00FB0E88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7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F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92DC-F319-4D3B-93B0-CC47B677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4ACD6336</Template>
  <TotalTime>151</TotalTime>
  <Pages>4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140</cp:revision>
  <dcterms:created xsi:type="dcterms:W3CDTF">2019-02-13T08:37:00Z</dcterms:created>
  <dcterms:modified xsi:type="dcterms:W3CDTF">2019-03-29T02:10:00Z</dcterms:modified>
</cp:coreProperties>
</file>