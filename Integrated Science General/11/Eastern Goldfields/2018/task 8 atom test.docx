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7B2" w:rsidRDefault="006247B2" w:rsidP="006247B2">
      <w:pPr>
        <w:jc w:val="center"/>
        <w:rPr>
          <w:b/>
        </w:rPr>
      </w:pPr>
      <w:r w:rsidRPr="007F0CA0">
        <w:rPr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 wp14:anchorId="379AA051" wp14:editId="4205085C">
            <wp:simplePos x="0" y="0"/>
            <wp:positionH relativeFrom="margin">
              <wp:posOffset>205105</wp:posOffset>
            </wp:positionH>
            <wp:positionV relativeFrom="paragraph">
              <wp:posOffset>-254635</wp:posOffset>
            </wp:positionV>
            <wp:extent cx="1216025" cy="1051560"/>
            <wp:effectExtent l="0" t="0" r="3175" b="0"/>
            <wp:wrapNone/>
            <wp:docPr id="1" name="Picture 1" descr="Description: 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EG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0CA0">
        <w:rPr>
          <w:b/>
        </w:rPr>
        <w:t>GENERAL INTEGRATED SCIENCE</w:t>
      </w:r>
    </w:p>
    <w:p w:rsidR="006247B2" w:rsidRDefault="006247B2" w:rsidP="006247B2">
      <w:pPr>
        <w:jc w:val="center"/>
        <w:rPr>
          <w:b/>
        </w:rPr>
      </w:pPr>
    </w:p>
    <w:p w:rsidR="006247B2" w:rsidRPr="00435BAC" w:rsidRDefault="006247B2" w:rsidP="006247B2">
      <w:pPr>
        <w:jc w:val="center"/>
        <w:rPr>
          <w:b/>
          <w:caps/>
        </w:rPr>
      </w:pPr>
      <w:r>
        <w:rPr>
          <w:b/>
        </w:rPr>
        <w:t>TASK 8</w:t>
      </w:r>
      <w:r w:rsidRPr="00435BAC">
        <w:rPr>
          <w:b/>
          <w:caps/>
        </w:rPr>
        <w:t xml:space="preserve">: </w:t>
      </w:r>
      <w:r>
        <w:rPr>
          <w:b/>
          <w:caps/>
        </w:rPr>
        <w:t>Atoms and thE PERIODIC TABLE</w:t>
      </w:r>
    </w:p>
    <w:p w:rsidR="006247B2" w:rsidRDefault="006247B2" w:rsidP="006247B2">
      <w:pPr>
        <w:jc w:val="center"/>
        <w:rPr>
          <w:b/>
        </w:rPr>
      </w:pPr>
    </w:p>
    <w:p w:rsidR="006247B2" w:rsidRPr="007F0CA0" w:rsidRDefault="006247B2" w:rsidP="006247B2">
      <w:pPr>
        <w:jc w:val="center"/>
        <w:rPr>
          <w:b/>
        </w:rPr>
      </w:pPr>
    </w:p>
    <w:p w:rsidR="006247B2" w:rsidRPr="007F0CA0" w:rsidRDefault="00DD16D1" w:rsidP="006247B2">
      <w:pPr>
        <w:jc w:val="center"/>
        <w:rPr>
          <w:b/>
        </w:rPr>
      </w:pPr>
      <w:r w:rsidRPr="007F0CA0">
        <w:rPr>
          <w:b/>
        </w:rPr>
        <w:t>NAME: _</w:t>
      </w:r>
      <w:r w:rsidR="006247B2" w:rsidRPr="007F0CA0">
        <w:rPr>
          <w:b/>
        </w:rPr>
        <w:t>________________________________________________</w:t>
      </w:r>
    </w:p>
    <w:p w:rsidR="006247B2" w:rsidRPr="007F0CA0" w:rsidRDefault="006247B2" w:rsidP="006247B2">
      <w:pPr>
        <w:jc w:val="center"/>
        <w:rPr>
          <w:b/>
        </w:rPr>
      </w:pPr>
    </w:p>
    <w:p w:rsidR="006247B2" w:rsidRDefault="006247B2" w:rsidP="006247B2">
      <w:pPr>
        <w:jc w:val="center"/>
        <w:rPr>
          <w:b/>
        </w:rPr>
      </w:pPr>
      <w:r w:rsidRPr="007F0CA0">
        <w:rPr>
          <w:b/>
        </w:rPr>
        <w:t xml:space="preserve">WEIGHTING:  </w:t>
      </w:r>
      <w:r>
        <w:rPr>
          <w:b/>
        </w:rPr>
        <w:t>5</w:t>
      </w:r>
      <w:r w:rsidRPr="007F0CA0">
        <w:rPr>
          <w:b/>
        </w:rPr>
        <w:t>%</w:t>
      </w:r>
      <w:r>
        <w:rPr>
          <w:b/>
        </w:rPr>
        <w:t xml:space="preserve">          </w:t>
      </w:r>
      <w:r w:rsidR="00DD16D1">
        <w:rPr>
          <w:b/>
        </w:rPr>
        <w:t>Total Marks</w:t>
      </w:r>
      <w:r w:rsidR="003D7404">
        <w:rPr>
          <w:b/>
        </w:rPr>
        <w:t>: 48</w:t>
      </w:r>
      <w:r>
        <w:rPr>
          <w:b/>
        </w:rPr>
        <w:t xml:space="preserve">             </w:t>
      </w:r>
    </w:p>
    <w:p w:rsidR="00A32AD1" w:rsidRDefault="00A32AD1" w:rsidP="006247B2">
      <w:pPr>
        <w:jc w:val="center"/>
        <w:rPr>
          <w:b/>
        </w:rPr>
      </w:pPr>
    </w:p>
    <w:p w:rsidR="00B24199" w:rsidRDefault="003D7404" w:rsidP="009E3ACF">
      <w:pPr>
        <w:pStyle w:val="ListParagraph"/>
        <w:numPr>
          <w:ilvl w:val="0"/>
          <w:numId w:val="1"/>
        </w:numPr>
      </w:pPr>
      <w:r>
        <w:t>Describe one thing</w:t>
      </w:r>
      <w:r w:rsidR="006247B2">
        <w:t xml:space="preserve"> </w:t>
      </w:r>
      <w:r w:rsidR="00A32AD1">
        <w:t>that make</w:t>
      </w:r>
      <w:r>
        <w:t>s</w:t>
      </w:r>
      <w:r w:rsidR="00A32AD1">
        <w:t xml:space="preserve"> metals different from non-metals</w:t>
      </w:r>
      <w:r w:rsidR="00652EC3">
        <w:t xml:space="preserve"> </w:t>
      </w:r>
      <w:r>
        <w:t>(2</w:t>
      </w:r>
      <w:r w:rsidR="00B24199">
        <w:t xml:space="preserve"> marks)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8B2E15" w:rsidRPr="00AD0FBB" w:rsidTr="009D18DB">
        <w:tc>
          <w:tcPr>
            <w:tcW w:w="9877" w:type="dxa"/>
          </w:tcPr>
          <w:p w:rsidR="008B2E15" w:rsidRPr="00AD0FBB" w:rsidRDefault="008B2E15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8B2E15" w:rsidRPr="00AD0FBB" w:rsidTr="009D18DB">
        <w:tc>
          <w:tcPr>
            <w:tcW w:w="9877" w:type="dxa"/>
          </w:tcPr>
          <w:p w:rsidR="008B2E15" w:rsidRPr="00AD0FBB" w:rsidRDefault="008B2E15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8B2E15" w:rsidRPr="00AD0FBB" w:rsidTr="009D18DB">
        <w:tc>
          <w:tcPr>
            <w:tcW w:w="9877" w:type="dxa"/>
          </w:tcPr>
          <w:p w:rsidR="008B2E15" w:rsidRPr="00AD0FBB" w:rsidRDefault="008B2E15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8B2E15" w:rsidRPr="00AD0FBB" w:rsidTr="009D18DB">
        <w:tc>
          <w:tcPr>
            <w:tcW w:w="9877" w:type="dxa"/>
          </w:tcPr>
          <w:p w:rsidR="008B2E15" w:rsidRPr="00AD0FBB" w:rsidRDefault="008B2E15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8B2E15" w:rsidRPr="00AD0FBB" w:rsidTr="009D18DB">
        <w:tc>
          <w:tcPr>
            <w:tcW w:w="9877" w:type="dxa"/>
          </w:tcPr>
          <w:p w:rsidR="008B2E15" w:rsidRPr="00AD0FBB" w:rsidRDefault="008B2E15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8B2E15" w:rsidRPr="00AD0FBB" w:rsidTr="009D18DB">
        <w:tc>
          <w:tcPr>
            <w:tcW w:w="9877" w:type="dxa"/>
          </w:tcPr>
          <w:p w:rsidR="008B2E15" w:rsidRPr="00AD0FBB" w:rsidRDefault="008B2E15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A32AD1" w:rsidRDefault="00402B05" w:rsidP="006247B2">
      <w:pPr>
        <w:pStyle w:val="ListParagraph"/>
        <w:numPr>
          <w:ilvl w:val="0"/>
          <w:numId w:val="1"/>
        </w:numPr>
      </w:pPr>
      <w:r>
        <w:t>Give two examples of metallic elements</w:t>
      </w:r>
      <w:r w:rsidR="00610993">
        <w:t xml:space="preserve"> (2 marks)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8B2E15" w:rsidRPr="00AD0FBB" w:rsidTr="009D18DB">
        <w:tc>
          <w:tcPr>
            <w:tcW w:w="9877" w:type="dxa"/>
          </w:tcPr>
          <w:p w:rsidR="008B2E15" w:rsidRPr="00AD0FBB" w:rsidRDefault="008B2E15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8B2E15" w:rsidRPr="00AD0FBB" w:rsidTr="009D18DB">
        <w:tc>
          <w:tcPr>
            <w:tcW w:w="9877" w:type="dxa"/>
          </w:tcPr>
          <w:p w:rsidR="008B2E15" w:rsidRPr="00AD0FBB" w:rsidRDefault="008B2E15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8B2E15" w:rsidRPr="00AD0FBB" w:rsidTr="009D18DB">
        <w:tc>
          <w:tcPr>
            <w:tcW w:w="9877" w:type="dxa"/>
          </w:tcPr>
          <w:p w:rsidR="008B2E15" w:rsidRPr="00AD0FBB" w:rsidRDefault="008B2E15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402B05" w:rsidRDefault="00402B05" w:rsidP="006247B2">
      <w:pPr>
        <w:pStyle w:val="ListParagraph"/>
        <w:numPr>
          <w:ilvl w:val="0"/>
          <w:numId w:val="1"/>
        </w:numPr>
      </w:pPr>
      <w:r>
        <w:t>Give two examples of elements that are non-metals</w:t>
      </w:r>
      <w:r w:rsidR="00610993">
        <w:t xml:space="preserve"> (2 marks)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8B2E15" w:rsidRPr="00AD0FBB" w:rsidTr="009D18DB">
        <w:tc>
          <w:tcPr>
            <w:tcW w:w="9877" w:type="dxa"/>
          </w:tcPr>
          <w:p w:rsidR="008B2E15" w:rsidRPr="00AD0FBB" w:rsidRDefault="008B2E15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8B2E15" w:rsidRPr="00AD0FBB" w:rsidTr="009D18DB">
        <w:tc>
          <w:tcPr>
            <w:tcW w:w="9877" w:type="dxa"/>
          </w:tcPr>
          <w:p w:rsidR="008B2E15" w:rsidRPr="00AD0FBB" w:rsidRDefault="008B2E15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8B2E15" w:rsidRPr="00AD0FBB" w:rsidTr="009D18DB">
        <w:tc>
          <w:tcPr>
            <w:tcW w:w="9877" w:type="dxa"/>
          </w:tcPr>
          <w:p w:rsidR="008B2E15" w:rsidRPr="00AD0FBB" w:rsidRDefault="008B2E15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402B05" w:rsidRDefault="00E351F7" w:rsidP="006247B2">
      <w:pPr>
        <w:pStyle w:val="ListParagraph"/>
        <w:numPr>
          <w:ilvl w:val="0"/>
          <w:numId w:val="1"/>
        </w:numPr>
      </w:pPr>
      <w:r>
        <w:t>State the atomic symbol, atomic mass and atomic numbers of the below elements</w:t>
      </w:r>
    </w:p>
    <w:p w:rsidR="00E351F7" w:rsidRDefault="00E351F7" w:rsidP="00E351F7">
      <w:pPr>
        <w:pStyle w:val="ListParagraph"/>
        <w:numPr>
          <w:ilvl w:val="1"/>
          <w:numId w:val="1"/>
        </w:numPr>
      </w:pPr>
      <w:r>
        <w:t>Sodium</w:t>
      </w:r>
      <w:r w:rsidR="00610993">
        <w:t xml:space="preserve"> (3 marks)</w:t>
      </w:r>
    </w:p>
    <w:p w:rsidR="00E351F7" w:rsidRDefault="00E351F7" w:rsidP="00E351F7">
      <w:pPr>
        <w:pStyle w:val="ListParagraph"/>
        <w:numPr>
          <w:ilvl w:val="2"/>
          <w:numId w:val="1"/>
        </w:numPr>
      </w:pPr>
      <w:r>
        <w:t>Atomic symbol: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8B2E15" w:rsidRPr="00AD0FBB" w:rsidTr="009D18DB">
        <w:tc>
          <w:tcPr>
            <w:tcW w:w="9877" w:type="dxa"/>
          </w:tcPr>
          <w:p w:rsidR="008B2E15" w:rsidRPr="00AD0FBB" w:rsidRDefault="008B2E15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8B2E15" w:rsidRPr="00AD0FBB" w:rsidTr="009D18DB">
        <w:tc>
          <w:tcPr>
            <w:tcW w:w="9877" w:type="dxa"/>
          </w:tcPr>
          <w:p w:rsidR="008B2E15" w:rsidRPr="00AD0FBB" w:rsidRDefault="008B2E15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8B2E15" w:rsidRDefault="00E351F7" w:rsidP="00E351F7">
      <w:pPr>
        <w:pStyle w:val="ListParagraph"/>
        <w:numPr>
          <w:ilvl w:val="2"/>
          <w:numId w:val="1"/>
        </w:numPr>
      </w:pPr>
      <w:r>
        <w:t>Atomic mass: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8B2E15" w:rsidRPr="00AD0FBB" w:rsidTr="009D18DB">
        <w:tc>
          <w:tcPr>
            <w:tcW w:w="9877" w:type="dxa"/>
          </w:tcPr>
          <w:p w:rsidR="008B2E15" w:rsidRPr="00AD0FBB" w:rsidRDefault="008B2E15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8B2E15" w:rsidRPr="00AD0FBB" w:rsidTr="009D18DB">
        <w:tc>
          <w:tcPr>
            <w:tcW w:w="9877" w:type="dxa"/>
          </w:tcPr>
          <w:p w:rsidR="008B2E15" w:rsidRPr="00AD0FBB" w:rsidRDefault="008B2E15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652EC3" w:rsidRDefault="00E351F7" w:rsidP="00652EC3">
      <w:pPr>
        <w:pStyle w:val="ListParagraph"/>
        <w:numPr>
          <w:ilvl w:val="2"/>
          <w:numId w:val="1"/>
        </w:numPr>
      </w:pPr>
      <w:r>
        <w:t>Atomic number: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610993" w:rsidRDefault="00E351F7" w:rsidP="00610993">
      <w:pPr>
        <w:pStyle w:val="ListParagraph"/>
        <w:numPr>
          <w:ilvl w:val="1"/>
          <w:numId w:val="1"/>
        </w:numPr>
      </w:pPr>
      <w:r>
        <w:lastRenderedPageBreak/>
        <w:t>Sulfur</w:t>
      </w:r>
      <w:r w:rsidR="00610993">
        <w:t xml:space="preserve"> (3 marks)</w:t>
      </w:r>
    </w:p>
    <w:p w:rsidR="00652EC3" w:rsidRDefault="00E351F7" w:rsidP="00E351F7">
      <w:pPr>
        <w:pStyle w:val="ListParagraph"/>
        <w:numPr>
          <w:ilvl w:val="2"/>
          <w:numId w:val="1"/>
        </w:numPr>
      </w:pPr>
      <w:r>
        <w:t>Atomic symbol: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652EC3" w:rsidRDefault="00E351F7" w:rsidP="00E351F7">
      <w:pPr>
        <w:pStyle w:val="ListParagraph"/>
        <w:numPr>
          <w:ilvl w:val="2"/>
          <w:numId w:val="1"/>
        </w:numPr>
      </w:pPr>
      <w:r>
        <w:t>Atomic mass: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652EC3" w:rsidRDefault="00E351F7" w:rsidP="00E351F7">
      <w:pPr>
        <w:pStyle w:val="ListParagraph"/>
        <w:numPr>
          <w:ilvl w:val="2"/>
          <w:numId w:val="1"/>
        </w:numPr>
      </w:pPr>
      <w:r>
        <w:t>Atomic number: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610993" w:rsidRDefault="00E351F7" w:rsidP="00610993">
      <w:pPr>
        <w:pStyle w:val="ListParagraph"/>
        <w:numPr>
          <w:ilvl w:val="1"/>
          <w:numId w:val="1"/>
        </w:numPr>
      </w:pPr>
      <w:r>
        <w:t>Argon</w:t>
      </w:r>
      <w:r w:rsidRPr="00E351F7">
        <w:t xml:space="preserve"> </w:t>
      </w:r>
      <w:r w:rsidR="00610993">
        <w:t>(3 marks)</w:t>
      </w:r>
    </w:p>
    <w:p w:rsidR="00652EC3" w:rsidRDefault="00E351F7" w:rsidP="00E351F7">
      <w:pPr>
        <w:pStyle w:val="ListParagraph"/>
        <w:numPr>
          <w:ilvl w:val="2"/>
          <w:numId w:val="1"/>
        </w:numPr>
      </w:pPr>
      <w:r>
        <w:t>Atomic symbol: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652EC3" w:rsidRDefault="00E351F7" w:rsidP="00E351F7">
      <w:pPr>
        <w:pStyle w:val="ListParagraph"/>
        <w:numPr>
          <w:ilvl w:val="2"/>
          <w:numId w:val="1"/>
        </w:numPr>
      </w:pPr>
      <w:r>
        <w:t>Atomic mass: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652EC3" w:rsidRDefault="00E351F7" w:rsidP="00E351F7">
      <w:pPr>
        <w:pStyle w:val="ListParagraph"/>
        <w:numPr>
          <w:ilvl w:val="2"/>
          <w:numId w:val="1"/>
        </w:numPr>
      </w:pPr>
      <w:r>
        <w:t>Atomic number: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610993" w:rsidRDefault="00E351F7" w:rsidP="00610993">
      <w:pPr>
        <w:pStyle w:val="ListParagraph"/>
        <w:numPr>
          <w:ilvl w:val="1"/>
          <w:numId w:val="1"/>
        </w:numPr>
      </w:pPr>
      <w:r>
        <w:t>Helium</w:t>
      </w:r>
      <w:r w:rsidR="00610993">
        <w:t xml:space="preserve"> (3 marks)</w:t>
      </w:r>
    </w:p>
    <w:p w:rsidR="00652EC3" w:rsidRDefault="00E351F7" w:rsidP="00E351F7">
      <w:pPr>
        <w:pStyle w:val="ListParagraph"/>
        <w:numPr>
          <w:ilvl w:val="2"/>
          <w:numId w:val="1"/>
        </w:numPr>
      </w:pPr>
      <w:r>
        <w:t>Atomic symbol: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652EC3" w:rsidRDefault="00E351F7" w:rsidP="00E351F7">
      <w:pPr>
        <w:pStyle w:val="ListParagraph"/>
        <w:numPr>
          <w:ilvl w:val="2"/>
          <w:numId w:val="1"/>
        </w:numPr>
      </w:pPr>
      <w:r>
        <w:t>Atomic mass: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652EC3" w:rsidRDefault="00E351F7" w:rsidP="00E351F7">
      <w:pPr>
        <w:pStyle w:val="ListParagraph"/>
        <w:numPr>
          <w:ilvl w:val="2"/>
          <w:numId w:val="1"/>
        </w:numPr>
      </w:pPr>
      <w:r>
        <w:t>Atomic number: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652EC3" w:rsidRPr="00AD0FBB" w:rsidTr="009D18DB">
        <w:tc>
          <w:tcPr>
            <w:tcW w:w="9877" w:type="dxa"/>
          </w:tcPr>
          <w:p w:rsidR="00652EC3" w:rsidRDefault="00652EC3" w:rsidP="009D18DB">
            <w:pPr>
              <w:spacing w:after="200" w:line="276" w:lineRule="auto"/>
              <w:rPr>
                <w:lang w:val="en-AU"/>
              </w:rPr>
            </w:pPr>
          </w:p>
          <w:p w:rsidR="00652EC3" w:rsidRDefault="00652EC3" w:rsidP="009D18DB">
            <w:pPr>
              <w:spacing w:after="200" w:line="276" w:lineRule="auto"/>
              <w:rPr>
                <w:lang w:val="en-AU"/>
              </w:rPr>
            </w:pPr>
          </w:p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652EC3" w:rsidRDefault="00652EC3" w:rsidP="00652EC3">
      <w:pPr>
        <w:pStyle w:val="ListParagraph"/>
        <w:ind w:left="1440"/>
      </w:pPr>
    </w:p>
    <w:p w:rsidR="00E351F7" w:rsidRDefault="00E351F7" w:rsidP="00610993">
      <w:pPr>
        <w:pStyle w:val="ListParagraph"/>
        <w:numPr>
          <w:ilvl w:val="1"/>
          <w:numId w:val="1"/>
        </w:numPr>
      </w:pPr>
      <w:r>
        <w:lastRenderedPageBreak/>
        <w:t>Hydrogen</w:t>
      </w:r>
      <w:r w:rsidR="00610993">
        <w:t xml:space="preserve"> (3 marks)</w:t>
      </w:r>
    </w:p>
    <w:p w:rsidR="00652EC3" w:rsidRDefault="00E351F7" w:rsidP="00E351F7">
      <w:pPr>
        <w:pStyle w:val="ListParagraph"/>
        <w:numPr>
          <w:ilvl w:val="2"/>
          <w:numId w:val="1"/>
        </w:numPr>
      </w:pPr>
      <w:r>
        <w:t>Atomic symbol: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652EC3" w:rsidRDefault="00E351F7" w:rsidP="00E351F7">
      <w:pPr>
        <w:pStyle w:val="ListParagraph"/>
        <w:numPr>
          <w:ilvl w:val="2"/>
          <w:numId w:val="1"/>
        </w:numPr>
      </w:pPr>
      <w:r>
        <w:t>Atomic mass: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652EC3" w:rsidRDefault="00E351F7" w:rsidP="00E351F7">
      <w:pPr>
        <w:pStyle w:val="ListParagraph"/>
        <w:numPr>
          <w:ilvl w:val="2"/>
          <w:numId w:val="1"/>
        </w:numPr>
      </w:pPr>
      <w:r>
        <w:t>Atomic number: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610993" w:rsidRDefault="00E351F7" w:rsidP="00610993">
      <w:pPr>
        <w:pStyle w:val="ListParagraph"/>
        <w:numPr>
          <w:ilvl w:val="1"/>
          <w:numId w:val="1"/>
        </w:numPr>
      </w:pPr>
      <w:r>
        <w:t>Carbon</w:t>
      </w:r>
      <w:r w:rsidRPr="00E351F7">
        <w:t xml:space="preserve"> </w:t>
      </w:r>
      <w:r w:rsidR="00610993">
        <w:t>(3 marks)</w:t>
      </w:r>
    </w:p>
    <w:p w:rsidR="00652EC3" w:rsidRDefault="00E351F7" w:rsidP="00E351F7">
      <w:pPr>
        <w:pStyle w:val="ListParagraph"/>
        <w:numPr>
          <w:ilvl w:val="2"/>
          <w:numId w:val="1"/>
        </w:numPr>
      </w:pPr>
      <w:r>
        <w:t>Atomic symbol: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652EC3" w:rsidRDefault="00E351F7" w:rsidP="00E351F7">
      <w:pPr>
        <w:pStyle w:val="ListParagraph"/>
        <w:numPr>
          <w:ilvl w:val="2"/>
          <w:numId w:val="1"/>
        </w:numPr>
      </w:pPr>
      <w:r>
        <w:t>Atomic mass: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E351F7" w:rsidRDefault="00E351F7" w:rsidP="00E351F7">
      <w:pPr>
        <w:pStyle w:val="ListParagraph"/>
        <w:numPr>
          <w:ilvl w:val="2"/>
          <w:numId w:val="1"/>
        </w:numPr>
      </w:pPr>
      <w:r>
        <w:t>Atomic number: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E351F7" w:rsidRDefault="00E351F7" w:rsidP="00610993">
      <w:pPr>
        <w:pStyle w:val="ListParagraph"/>
        <w:numPr>
          <w:ilvl w:val="1"/>
          <w:numId w:val="1"/>
        </w:numPr>
      </w:pPr>
      <w:r>
        <w:t>Copper</w:t>
      </w:r>
      <w:r w:rsidRPr="00E351F7">
        <w:t xml:space="preserve"> </w:t>
      </w:r>
      <w:r w:rsidR="00610993">
        <w:t>(3 marks)</w:t>
      </w:r>
    </w:p>
    <w:p w:rsidR="00652EC3" w:rsidRDefault="00E351F7" w:rsidP="00E351F7">
      <w:pPr>
        <w:pStyle w:val="ListParagraph"/>
        <w:numPr>
          <w:ilvl w:val="2"/>
          <w:numId w:val="1"/>
        </w:numPr>
      </w:pPr>
      <w:r>
        <w:t>Atomic symbol: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652EC3" w:rsidRDefault="00E351F7" w:rsidP="00E351F7">
      <w:pPr>
        <w:pStyle w:val="ListParagraph"/>
        <w:numPr>
          <w:ilvl w:val="2"/>
          <w:numId w:val="1"/>
        </w:numPr>
      </w:pPr>
      <w:r>
        <w:t>Atomic mass: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652EC3" w:rsidRDefault="00E351F7" w:rsidP="00E351F7">
      <w:pPr>
        <w:pStyle w:val="ListParagraph"/>
        <w:numPr>
          <w:ilvl w:val="2"/>
          <w:numId w:val="1"/>
        </w:numPr>
      </w:pPr>
      <w:r>
        <w:t>Atomic number: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652EC3" w:rsidRPr="00AD0FBB" w:rsidTr="009D18DB">
        <w:tc>
          <w:tcPr>
            <w:tcW w:w="9877" w:type="dxa"/>
          </w:tcPr>
          <w:p w:rsidR="00652EC3" w:rsidRPr="00AD0FBB" w:rsidRDefault="00652EC3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0677D6" w:rsidRDefault="000677D6" w:rsidP="000677D6">
      <w:pPr>
        <w:pStyle w:val="ListParagraph"/>
      </w:pPr>
    </w:p>
    <w:p w:rsidR="000677D6" w:rsidRDefault="000677D6" w:rsidP="000677D6">
      <w:pPr>
        <w:pStyle w:val="ListParagraph"/>
      </w:pPr>
    </w:p>
    <w:p w:rsidR="000677D6" w:rsidRDefault="000677D6" w:rsidP="000677D6">
      <w:pPr>
        <w:pStyle w:val="ListParagraph"/>
      </w:pPr>
    </w:p>
    <w:p w:rsidR="000677D6" w:rsidRDefault="000677D6" w:rsidP="000677D6">
      <w:pPr>
        <w:pStyle w:val="ListParagraph"/>
      </w:pPr>
    </w:p>
    <w:p w:rsidR="000677D6" w:rsidRDefault="000677D6" w:rsidP="000677D6">
      <w:pPr>
        <w:pStyle w:val="ListParagraph"/>
      </w:pPr>
    </w:p>
    <w:p w:rsidR="00C73030" w:rsidRPr="00C73030" w:rsidRDefault="00592F7E" w:rsidP="00824420">
      <w:pPr>
        <w:pStyle w:val="ListParagraph"/>
        <w:numPr>
          <w:ilvl w:val="0"/>
          <w:numId w:val="1"/>
        </w:numPr>
      </w:pPr>
      <w:r>
        <w:lastRenderedPageBreak/>
        <w:t xml:space="preserve">Label the diagram of an oxygen atom with the </w:t>
      </w:r>
      <w:r w:rsidRPr="000677D6">
        <w:rPr>
          <w:b/>
        </w:rPr>
        <w:t>terms below</w:t>
      </w:r>
      <w:r w:rsidR="00F163A0">
        <w:rPr>
          <w:b/>
        </w:rPr>
        <w:t xml:space="preserve"> </w:t>
      </w:r>
      <w:bookmarkStart w:id="0" w:name="_GoBack"/>
      <w:bookmarkEnd w:id="0"/>
      <w:r w:rsidR="00C73030" w:rsidRPr="00C73030">
        <w:t>(3 marks)</w:t>
      </w:r>
    </w:p>
    <w:p w:rsidR="00C73030" w:rsidRDefault="00C73030" w:rsidP="001B2A9A">
      <w:pPr>
        <w:pStyle w:val="ListParagraph"/>
      </w:pPr>
    </w:p>
    <w:p w:rsidR="001B2A9A" w:rsidRDefault="001B2A9A" w:rsidP="001B2A9A">
      <w:pPr>
        <w:pStyle w:val="ListParagraph"/>
      </w:pPr>
      <w:r>
        <w:t>Nucleus</w:t>
      </w:r>
    </w:p>
    <w:p w:rsidR="001B2A9A" w:rsidRDefault="001B2A9A" w:rsidP="001B2A9A">
      <w:pPr>
        <w:pStyle w:val="ListParagraph"/>
      </w:pPr>
      <w:r>
        <w:t>Electron</w:t>
      </w:r>
    </w:p>
    <w:p w:rsidR="001B2A9A" w:rsidRDefault="006D7CD2" w:rsidP="001B2A9A">
      <w:pPr>
        <w:pStyle w:val="ListParagraph"/>
      </w:pPr>
      <w:r>
        <w:t>Proton</w:t>
      </w:r>
    </w:p>
    <w:p w:rsidR="006D7CD2" w:rsidRPr="00592F7E" w:rsidRDefault="006D7CD2" w:rsidP="001B2A9A">
      <w:pPr>
        <w:pStyle w:val="ListParagraph"/>
      </w:pPr>
      <w:r>
        <w:rPr>
          <w:noProof/>
          <w:lang w:val="en-AU" w:eastAsia="en-AU"/>
        </w:rPr>
        <w:drawing>
          <wp:inline distT="0" distB="0" distL="0" distR="0" wp14:anchorId="5D3F81F3" wp14:editId="6869271C">
            <wp:extent cx="3243580" cy="3100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F7E" w:rsidRDefault="00592F7E" w:rsidP="00592F7E">
      <w:pPr>
        <w:pStyle w:val="ListParagraph"/>
      </w:pPr>
    </w:p>
    <w:p w:rsidR="00C73030" w:rsidRDefault="00B24199" w:rsidP="00C73030">
      <w:pPr>
        <w:pStyle w:val="ListParagraph"/>
        <w:numPr>
          <w:ilvl w:val="0"/>
          <w:numId w:val="1"/>
        </w:numPr>
      </w:pPr>
      <w:r>
        <w:t xml:space="preserve">For each of the below </w:t>
      </w:r>
      <w:r w:rsidR="00F163A0">
        <w:t>molecules</w:t>
      </w:r>
      <w:r>
        <w:t>, name how many atoms of each element are present. Be sure to us</w:t>
      </w:r>
      <w:r w:rsidR="00C73030">
        <w:t>e the full name of each element</w:t>
      </w:r>
    </w:p>
    <w:p w:rsidR="00B24199" w:rsidRDefault="006D7CD2" w:rsidP="00B24199">
      <w:pPr>
        <w:pStyle w:val="ListParagraph"/>
        <w:numPr>
          <w:ilvl w:val="1"/>
          <w:numId w:val="1"/>
        </w:numPr>
      </w:pPr>
      <w:r>
        <w:t>CO</w:t>
      </w:r>
      <w:r w:rsidR="00C73030">
        <w:t xml:space="preserve"> </w:t>
      </w:r>
    </w:p>
    <w:p w:rsidR="000677D6" w:rsidRDefault="00C73030" w:rsidP="00C73030">
      <w:pPr>
        <w:ind w:left="1080"/>
      </w:pPr>
      <w:r>
        <w:t>(</w:t>
      </w:r>
      <w:r w:rsidR="0010727D">
        <w:t>2 marks)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0677D6" w:rsidRPr="00AD0FBB" w:rsidTr="009D18DB">
        <w:tc>
          <w:tcPr>
            <w:tcW w:w="9877" w:type="dxa"/>
          </w:tcPr>
          <w:p w:rsidR="000677D6" w:rsidRPr="00AD0FBB" w:rsidRDefault="000677D6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0677D6" w:rsidRPr="00AD0FBB" w:rsidTr="009D18DB">
        <w:tc>
          <w:tcPr>
            <w:tcW w:w="9877" w:type="dxa"/>
          </w:tcPr>
          <w:p w:rsidR="000677D6" w:rsidRPr="00AD0FBB" w:rsidRDefault="000677D6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0677D6" w:rsidRPr="00AD0FBB" w:rsidTr="009D18DB">
        <w:tc>
          <w:tcPr>
            <w:tcW w:w="9877" w:type="dxa"/>
          </w:tcPr>
          <w:p w:rsidR="000677D6" w:rsidRPr="00AD0FBB" w:rsidRDefault="000677D6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6D7CD2" w:rsidRPr="0010727D" w:rsidRDefault="006D7CD2" w:rsidP="006D7CD2">
      <w:pPr>
        <w:pStyle w:val="ListParagraph"/>
        <w:numPr>
          <w:ilvl w:val="1"/>
          <w:numId w:val="1"/>
        </w:numPr>
      </w:pPr>
      <w:r>
        <w:t>P</w:t>
      </w:r>
      <w:r w:rsidRPr="00B24199">
        <w:rPr>
          <w:vertAlign w:val="subscript"/>
        </w:rPr>
        <w:t>4</w:t>
      </w:r>
    </w:p>
    <w:p w:rsidR="000677D6" w:rsidRDefault="0010727D" w:rsidP="0010727D">
      <w:pPr>
        <w:ind w:left="1080"/>
      </w:pPr>
      <w:r>
        <w:t>(1 mark)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0677D6" w:rsidRPr="00AD0FBB" w:rsidTr="009D18DB">
        <w:tc>
          <w:tcPr>
            <w:tcW w:w="9877" w:type="dxa"/>
          </w:tcPr>
          <w:p w:rsidR="000677D6" w:rsidRPr="00AD0FBB" w:rsidRDefault="000677D6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0677D6" w:rsidRPr="00AD0FBB" w:rsidTr="009D18DB">
        <w:tc>
          <w:tcPr>
            <w:tcW w:w="9877" w:type="dxa"/>
          </w:tcPr>
          <w:p w:rsidR="000677D6" w:rsidRPr="00AD0FBB" w:rsidRDefault="000677D6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0677D6" w:rsidRPr="00AD0FBB" w:rsidTr="009D18DB">
        <w:tc>
          <w:tcPr>
            <w:tcW w:w="9877" w:type="dxa"/>
          </w:tcPr>
          <w:p w:rsidR="000677D6" w:rsidRPr="00AD0FBB" w:rsidRDefault="000677D6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6D7CD2" w:rsidRPr="0010727D" w:rsidRDefault="006D7CD2" w:rsidP="006D7CD2">
      <w:pPr>
        <w:pStyle w:val="ListParagraph"/>
        <w:numPr>
          <w:ilvl w:val="1"/>
          <w:numId w:val="1"/>
        </w:numPr>
      </w:pPr>
      <w:r>
        <w:t>Na</w:t>
      </w:r>
      <w:r w:rsidRPr="00B24199">
        <w:rPr>
          <w:vertAlign w:val="subscript"/>
        </w:rPr>
        <w:t>2</w:t>
      </w:r>
      <w:r>
        <w:t>CO</w:t>
      </w:r>
      <w:r w:rsidRPr="00B24199">
        <w:rPr>
          <w:vertAlign w:val="subscript"/>
        </w:rPr>
        <w:t>3</w:t>
      </w:r>
    </w:p>
    <w:p w:rsidR="000677D6" w:rsidRDefault="0010727D" w:rsidP="0010727D">
      <w:pPr>
        <w:ind w:left="1080"/>
      </w:pPr>
      <w:r>
        <w:t>(3 marks)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0677D6" w:rsidRPr="00AD0FBB" w:rsidTr="009D18DB">
        <w:tc>
          <w:tcPr>
            <w:tcW w:w="9877" w:type="dxa"/>
          </w:tcPr>
          <w:p w:rsidR="000677D6" w:rsidRPr="00AD0FBB" w:rsidRDefault="000677D6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0677D6" w:rsidRPr="00AD0FBB" w:rsidTr="009D18DB">
        <w:tc>
          <w:tcPr>
            <w:tcW w:w="9877" w:type="dxa"/>
          </w:tcPr>
          <w:p w:rsidR="000677D6" w:rsidRPr="00AD0FBB" w:rsidRDefault="000677D6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0677D6" w:rsidRPr="00AD0FBB" w:rsidTr="009D18DB">
        <w:tc>
          <w:tcPr>
            <w:tcW w:w="9877" w:type="dxa"/>
          </w:tcPr>
          <w:p w:rsidR="000677D6" w:rsidRPr="00AD0FBB" w:rsidRDefault="000677D6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10727D" w:rsidRDefault="0010727D" w:rsidP="0010727D">
      <w:pPr>
        <w:ind w:left="1080"/>
      </w:pPr>
    </w:p>
    <w:p w:rsidR="000677D6" w:rsidRDefault="000677D6" w:rsidP="0010727D">
      <w:pPr>
        <w:ind w:left="1080"/>
      </w:pPr>
    </w:p>
    <w:p w:rsidR="006D7CD2" w:rsidRPr="0010727D" w:rsidRDefault="006D7CD2" w:rsidP="006D7CD2">
      <w:pPr>
        <w:pStyle w:val="ListParagraph"/>
        <w:numPr>
          <w:ilvl w:val="1"/>
          <w:numId w:val="1"/>
        </w:numPr>
      </w:pPr>
      <w:r>
        <w:lastRenderedPageBreak/>
        <w:t>P</w:t>
      </w:r>
      <w:r w:rsidRPr="00B24199">
        <w:rPr>
          <w:vertAlign w:val="subscript"/>
        </w:rPr>
        <w:t>2</w:t>
      </w:r>
      <w:r>
        <w:t>O</w:t>
      </w:r>
      <w:r w:rsidRPr="00B24199">
        <w:rPr>
          <w:vertAlign w:val="subscript"/>
        </w:rPr>
        <w:t>5</w:t>
      </w:r>
    </w:p>
    <w:p w:rsidR="000677D6" w:rsidRDefault="0010727D" w:rsidP="0010727D">
      <w:pPr>
        <w:ind w:left="1080"/>
      </w:pPr>
      <w:r>
        <w:t>(2 marks)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0677D6" w:rsidRPr="00AD0FBB" w:rsidTr="009D18DB">
        <w:tc>
          <w:tcPr>
            <w:tcW w:w="9877" w:type="dxa"/>
          </w:tcPr>
          <w:p w:rsidR="000677D6" w:rsidRPr="00AD0FBB" w:rsidRDefault="000677D6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0677D6" w:rsidRPr="00AD0FBB" w:rsidTr="009D18DB">
        <w:tc>
          <w:tcPr>
            <w:tcW w:w="9877" w:type="dxa"/>
          </w:tcPr>
          <w:p w:rsidR="000677D6" w:rsidRPr="00AD0FBB" w:rsidRDefault="000677D6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0677D6" w:rsidRPr="00AD0FBB" w:rsidTr="009D18DB">
        <w:tc>
          <w:tcPr>
            <w:tcW w:w="9877" w:type="dxa"/>
          </w:tcPr>
          <w:p w:rsidR="000677D6" w:rsidRPr="00AD0FBB" w:rsidRDefault="000677D6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6D7CD2" w:rsidRPr="0010727D" w:rsidRDefault="006D7CD2" w:rsidP="006D7CD2">
      <w:pPr>
        <w:pStyle w:val="ListParagraph"/>
        <w:numPr>
          <w:ilvl w:val="1"/>
          <w:numId w:val="1"/>
        </w:numPr>
      </w:pPr>
      <w:r>
        <w:t>NH</w:t>
      </w:r>
      <w:r w:rsidRPr="00B24199">
        <w:rPr>
          <w:vertAlign w:val="subscript"/>
        </w:rPr>
        <w:t>3</w:t>
      </w:r>
    </w:p>
    <w:p w:rsidR="0010727D" w:rsidRDefault="0010727D" w:rsidP="0010727D">
      <w:pPr>
        <w:ind w:left="1080"/>
      </w:pPr>
      <w:r>
        <w:t>(2 marks)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0677D6" w:rsidRPr="00AD0FBB" w:rsidTr="009D18DB">
        <w:tc>
          <w:tcPr>
            <w:tcW w:w="9877" w:type="dxa"/>
          </w:tcPr>
          <w:p w:rsidR="000677D6" w:rsidRPr="00AD0FBB" w:rsidRDefault="000677D6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0677D6" w:rsidRPr="00AD0FBB" w:rsidTr="009D18DB">
        <w:tc>
          <w:tcPr>
            <w:tcW w:w="9877" w:type="dxa"/>
          </w:tcPr>
          <w:p w:rsidR="000677D6" w:rsidRPr="00AD0FBB" w:rsidRDefault="000677D6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0677D6" w:rsidRPr="00AD0FBB" w:rsidTr="009D18DB">
        <w:tc>
          <w:tcPr>
            <w:tcW w:w="9877" w:type="dxa"/>
          </w:tcPr>
          <w:p w:rsidR="000677D6" w:rsidRPr="00AD0FBB" w:rsidRDefault="000677D6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6D7CD2" w:rsidRPr="0010727D" w:rsidRDefault="006D7CD2" w:rsidP="006D7CD2">
      <w:pPr>
        <w:pStyle w:val="ListParagraph"/>
        <w:numPr>
          <w:ilvl w:val="1"/>
          <w:numId w:val="1"/>
        </w:numPr>
      </w:pPr>
      <w:r>
        <w:t>FeSO</w:t>
      </w:r>
      <w:r w:rsidRPr="00B24199">
        <w:rPr>
          <w:vertAlign w:val="subscript"/>
        </w:rPr>
        <w:t>4</w:t>
      </w:r>
    </w:p>
    <w:p w:rsidR="000677D6" w:rsidRDefault="0010727D" w:rsidP="0010727D">
      <w:pPr>
        <w:ind w:left="1080"/>
      </w:pPr>
      <w:r>
        <w:t>(3 marks)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0677D6" w:rsidRPr="00AD0FBB" w:rsidTr="009D18DB">
        <w:tc>
          <w:tcPr>
            <w:tcW w:w="9877" w:type="dxa"/>
          </w:tcPr>
          <w:p w:rsidR="000677D6" w:rsidRPr="00AD0FBB" w:rsidRDefault="000677D6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0677D6" w:rsidRPr="00AD0FBB" w:rsidTr="009D18DB">
        <w:tc>
          <w:tcPr>
            <w:tcW w:w="9877" w:type="dxa"/>
          </w:tcPr>
          <w:p w:rsidR="000677D6" w:rsidRPr="00AD0FBB" w:rsidRDefault="000677D6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0677D6" w:rsidRPr="00AD0FBB" w:rsidTr="009D18DB">
        <w:tc>
          <w:tcPr>
            <w:tcW w:w="9877" w:type="dxa"/>
          </w:tcPr>
          <w:p w:rsidR="000677D6" w:rsidRPr="00AD0FBB" w:rsidRDefault="000677D6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6D7CD2" w:rsidRPr="0010727D" w:rsidRDefault="006D7CD2" w:rsidP="006D7CD2">
      <w:pPr>
        <w:pStyle w:val="ListParagraph"/>
        <w:numPr>
          <w:ilvl w:val="1"/>
          <w:numId w:val="1"/>
        </w:numPr>
      </w:pPr>
      <w:r>
        <w:t>GaCl</w:t>
      </w:r>
      <w:r w:rsidRPr="00B24199">
        <w:rPr>
          <w:vertAlign w:val="subscript"/>
        </w:rPr>
        <w:t>3</w:t>
      </w:r>
    </w:p>
    <w:p w:rsidR="000677D6" w:rsidRDefault="0010727D" w:rsidP="0010727D">
      <w:pPr>
        <w:ind w:left="1080"/>
      </w:pPr>
      <w:r>
        <w:t>(2 marks)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0677D6" w:rsidRPr="00AD0FBB" w:rsidTr="009D18DB">
        <w:tc>
          <w:tcPr>
            <w:tcW w:w="9877" w:type="dxa"/>
          </w:tcPr>
          <w:p w:rsidR="000677D6" w:rsidRPr="00AD0FBB" w:rsidRDefault="000677D6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0677D6" w:rsidRPr="00AD0FBB" w:rsidTr="009D18DB">
        <w:tc>
          <w:tcPr>
            <w:tcW w:w="9877" w:type="dxa"/>
          </w:tcPr>
          <w:p w:rsidR="000677D6" w:rsidRPr="00AD0FBB" w:rsidRDefault="000677D6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0677D6" w:rsidRPr="00AD0FBB" w:rsidTr="009D18DB">
        <w:tc>
          <w:tcPr>
            <w:tcW w:w="9877" w:type="dxa"/>
          </w:tcPr>
          <w:p w:rsidR="000677D6" w:rsidRPr="00AD0FBB" w:rsidRDefault="000677D6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6D7CD2" w:rsidRPr="0010727D" w:rsidRDefault="006D7CD2" w:rsidP="006D7CD2">
      <w:pPr>
        <w:pStyle w:val="ListParagraph"/>
        <w:numPr>
          <w:ilvl w:val="1"/>
          <w:numId w:val="1"/>
        </w:numPr>
      </w:pPr>
      <w:r>
        <w:t>SiO</w:t>
      </w:r>
      <w:r w:rsidRPr="00B24199">
        <w:rPr>
          <w:vertAlign w:val="subscript"/>
        </w:rPr>
        <w:t>2</w:t>
      </w:r>
    </w:p>
    <w:p w:rsidR="000677D6" w:rsidRDefault="0010727D" w:rsidP="0010727D">
      <w:pPr>
        <w:ind w:left="1080"/>
      </w:pPr>
      <w:r>
        <w:t>(2 marks)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0677D6" w:rsidRPr="00AD0FBB" w:rsidTr="009D18DB">
        <w:tc>
          <w:tcPr>
            <w:tcW w:w="9877" w:type="dxa"/>
          </w:tcPr>
          <w:p w:rsidR="000677D6" w:rsidRPr="00AD0FBB" w:rsidRDefault="000677D6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0677D6" w:rsidRPr="00AD0FBB" w:rsidTr="009D18DB">
        <w:tc>
          <w:tcPr>
            <w:tcW w:w="9877" w:type="dxa"/>
          </w:tcPr>
          <w:p w:rsidR="000677D6" w:rsidRPr="00AD0FBB" w:rsidRDefault="000677D6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0677D6" w:rsidRPr="00AD0FBB" w:rsidTr="009D18DB">
        <w:tc>
          <w:tcPr>
            <w:tcW w:w="9877" w:type="dxa"/>
          </w:tcPr>
          <w:p w:rsidR="000677D6" w:rsidRPr="00AD0FBB" w:rsidRDefault="000677D6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7A6B46" w:rsidRDefault="007A6B46" w:rsidP="007A6B46">
      <w:pPr>
        <w:pStyle w:val="ListParagraph"/>
        <w:numPr>
          <w:ilvl w:val="0"/>
          <w:numId w:val="1"/>
        </w:numPr>
      </w:pPr>
      <w:r>
        <w:t>Describe the difference between an element and a compound</w:t>
      </w:r>
      <w:r>
        <w:tab/>
        <w:t>(2 marks)</w:t>
      </w:r>
    </w:p>
    <w:p w:rsidR="007A6B46" w:rsidRPr="007A6B46" w:rsidRDefault="007A6B46" w:rsidP="007A6B46"/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7A6B46" w:rsidRPr="00AD0FBB" w:rsidTr="009D18DB">
        <w:tc>
          <w:tcPr>
            <w:tcW w:w="9877" w:type="dxa"/>
          </w:tcPr>
          <w:p w:rsidR="007A6B46" w:rsidRPr="00AD0FBB" w:rsidRDefault="007A6B46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7A6B46" w:rsidRPr="00AD0FBB" w:rsidTr="009D18DB">
        <w:tc>
          <w:tcPr>
            <w:tcW w:w="9877" w:type="dxa"/>
          </w:tcPr>
          <w:p w:rsidR="007A6B46" w:rsidRPr="00AD0FBB" w:rsidRDefault="007A6B46" w:rsidP="009D18DB">
            <w:pPr>
              <w:spacing w:after="200" w:line="276" w:lineRule="auto"/>
              <w:rPr>
                <w:lang w:val="en-AU"/>
              </w:rPr>
            </w:pPr>
          </w:p>
        </w:tc>
      </w:tr>
      <w:tr w:rsidR="007A6B46" w:rsidRPr="00AD0FBB" w:rsidTr="009D18DB">
        <w:tc>
          <w:tcPr>
            <w:tcW w:w="9877" w:type="dxa"/>
          </w:tcPr>
          <w:p w:rsidR="007A6B46" w:rsidRPr="00AD0FBB" w:rsidRDefault="007A6B46" w:rsidP="007A6B46">
            <w:pPr>
              <w:tabs>
                <w:tab w:val="left" w:pos="7116"/>
              </w:tabs>
              <w:spacing w:after="200" w:line="276" w:lineRule="auto"/>
              <w:rPr>
                <w:lang w:val="en-AU"/>
              </w:rPr>
            </w:pPr>
            <w:r>
              <w:rPr>
                <w:lang w:val="en-AU"/>
              </w:rPr>
              <w:tab/>
            </w:r>
          </w:p>
        </w:tc>
      </w:tr>
      <w:tr w:rsidR="007A6B46" w:rsidRPr="00AD0FBB" w:rsidTr="009D18DB">
        <w:tc>
          <w:tcPr>
            <w:tcW w:w="9877" w:type="dxa"/>
          </w:tcPr>
          <w:p w:rsidR="007A6B46" w:rsidRPr="00AD0FBB" w:rsidRDefault="007A6B46" w:rsidP="009D18DB">
            <w:pPr>
              <w:spacing w:after="200" w:line="276" w:lineRule="auto"/>
              <w:rPr>
                <w:lang w:val="en-AU"/>
              </w:rPr>
            </w:pPr>
          </w:p>
        </w:tc>
      </w:tr>
    </w:tbl>
    <w:p w:rsidR="007A6B46" w:rsidRPr="007A6B46" w:rsidRDefault="007A6B46" w:rsidP="007A6B46">
      <w:pPr>
        <w:tabs>
          <w:tab w:val="left" w:pos="2568"/>
        </w:tabs>
      </w:pPr>
    </w:p>
    <w:sectPr w:rsidR="007A6B46" w:rsidRPr="007A6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EC3" w:rsidRDefault="00652EC3" w:rsidP="00652EC3">
      <w:r>
        <w:separator/>
      </w:r>
    </w:p>
  </w:endnote>
  <w:endnote w:type="continuationSeparator" w:id="0">
    <w:p w:rsidR="00652EC3" w:rsidRDefault="00652EC3" w:rsidP="00652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EC3" w:rsidRDefault="00652EC3" w:rsidP="00652EC3">
      <w:r>
        <w:separator/>
      </w:r>
    </w:p>
  </w:footnote>
  <w:footnote w:type="continuationSeparator" w:id="0">
    <w:p w:rsidR="00652EC3" w:rsidRDefault="00652EC3" w:rsidP="00652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15603"/>
    <w:multiLevelType w:val="hybridMultilevel"/>
    <w:tmpl w:val="EA2C27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B2"/>
    <w:rsid w:val="000677D6"/>
    <w:rsid w:val="0010727D"/>
    <w:rsid w:val="001B2A9A"/>
    <w:rsid w:val="003D7404"/>
    <w:rsid w:val="00402B05"/>
    <w:rsid w:val="0053263A"/>
    <w:rsid w:val="00592F7E"/>
    <w:rsid w:val="00610993"/>
    <w:rsid w:val="006247B2"/>
    <w:rsid w:val="00652EC3"/>
    <w:rsid w:val="006A2E7E"/>
    <w:rsid w:val="006A4BE2"/>
    <w:rsid w:val="006D7CD2"/>
    <w:rsid w:val="007A6B46"/>
    <w:rsid w:val="008B2E15"/>
    <w:rsid w:val="008B45AC"/>
    <w:rsid w:val="009C7A35"/>
    <w:rsid w:val="00A32AD1"/>
    <w:rsid w:val="00B24199"/>
    <w:rsid w:val="00C73030"/>
    <w:rsid w:val="00DD16D1"/>
    <w:rsid w:val="00E351F7"/>
    <w:rsid w:val="00F1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8CE5"/>
  <w15:chartTrackingRefBased/>
  <w15:docId w15:val="{296B518F-90CA-4440-BBDC-E02DFC8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247B2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7B2"/>
    <w:pPr>
      <w:ind w:left="720"/>
      <w:contextualSpacing/>
    </w:pPr>
  </w:style>
  <w:style w:type="table" w:styleId="TableGrid">
    <w:name w:val="Table Grid"/>
    <w:basedOn w:val="TableNormal"/>
    <w:uiPriority w:val="59"/>
    <w:rsid w:val="008B2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2E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EC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52E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EC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899F68A4</Template>
  <TotalTime>991</TotalTime>
  <Pages>5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VANDERDONK Emerson</dc:creator>
  <cp:keywords/>
  <dc:description/>
  <cp:lastModifiedBy>VANDERDONK Emerson [Eastern Goldfields College]</cp:lastModifiedBy>
  <cp:revision>10</cp:revision>
  <dcterms:created xsi:type="dcterms:W3CDTF">2018-07-16T07:27:00Z</dcterms:created>
  <dcterms:modified xsi:type="dcterms:W3CDTF">2018-07-19T05:27:00Z</dcterms:modified>
</cp:coreProperties>
</file>